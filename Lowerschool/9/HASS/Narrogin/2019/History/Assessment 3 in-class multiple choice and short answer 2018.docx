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514" w:rsidRPr="00F2366E" w:rsidRDefault="002C775B" w:rsidP="00BC3514">
      <w:pPr>
        <w:rPr>
          <w:rFonts w:ascii="Arial" w:hAnsi="Arial" w:cs="Arial"/>
          <w:sz w:val="32"/>
          <w:szCs w:val="32"/>
        </w:rPr>
      </w:pPr>
      <w:r w:rsidRPr="00F2366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E6ACF" wp14:editId="2BC466CF">
                <wp:simplePos x="0" y="0"/>
                <wp:positionH relativeFrom="margin">
                  <wp:posOffset>1094105</wp:posOffset>
                </wp:positionH>
                <wp:positionV relativeFrom="page">
                  <wp:posOffset>792258</wp:posOffset>
                </wp:positionV>
                <wp:extent cx="4457700" cy="721360"/>
                <wp:effectExtent l="19050" t="19050" r="19050" b="2159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72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02E8E" w:rsidRPr="00A95CF7" w:rsidRDefault="00D02E8E" w:rsidP="00BC351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95CF7"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My Target: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____ /   or ______ %   Complete on the day of the test     </w:t>
                            </w:r>
                          </w:p>
                          <w:p w:rsidR="00D02E8E" w:rsidRPr="00A95CF7" w:rsidRDefault="00D02E8E" w:rsidP="00BC351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E6ACF" id="Rectangle 3" o:spid="_x0000_s1026" style="position:absolute;margin-left:86.15pt;margin-top:62.4pt;width:351pt;height:5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" fillcolor="#f2f2f2 [3052]" strokecolor="black [3213]" strokeweight="3pt">
                <v:stroke linestyle="thickBetweenThin"/>
                <v:path arrowok="t"/>
                <v:textbox>
                  <w:txbxContent>
                    <w:p w:rsidR="00D02E8E" w:rsidRPr="00A95CF7" w:rsidRDefault="00D02E8E" w:rsidP="00BC3514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95CF7"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My Target: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____ /   or ______ %   Complete on the day of the test     </w:t>
                      </w:r>
                    </w:p>
                    <w:p w:rsidR="00D02E8E" w:rsidRPr="00A95CF7" w:rsidRDefault="00D02E8E" w:rsidP="00BC3514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C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D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(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BC3514" w:rsidRPr="00F2366E">
        <w:rPr>
          <w:rFonts w:ascii="Arial" w:hAnsi="Arial" w:cs="Arial"/>
          <w:i/>
          <w:noProof/>
          <w:sz w:val="32"/>
          <w:szCs w:val="32"/>
          <w:lang w:eastAsia="en-AU"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70E4461A" wp14:editId="00625321">
                <wp:simplePos x="0" y="0"/>
                <wp:positionH relativeFrom="column">
                  <wp:posOffset>5944870</wp:posOffset>
                </wp:positionH>
                <wp:positionV relativeFrom="paragraph">
                  <wp:posOffset>-207645</wp:posOffset>
                </wp:positionV>
                <wp:extent cx="847090" cy="887104"/>
                <wp:effectExtent l="0" t="0" r="10160" b="273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090" cy="887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8E" w:rsidRPr="00DC66F4" w:rsidRDefault="00D02E8E" w:rsidP="00BC3514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02E8E" w:rsidRPr="008D299E" w:rsidRDefault="002C775B" w:rsidP="00BC3514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299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  <w:r w:rsidR="0009478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446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68.1pt;margin-top:-16.35pt;width:66.7pt;height:69.8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">
                <v:textbox>
                  <w:txbxContent>
                    <w:p w:rsidR="00D02E8E" w:rsidRPr="00DC66F4" w:rsidRDefault="00D02E8E" w:rsidP="00BC3514">
                      <w:pPr>
                        <w:pBdr>
                          <w:bottom w:val="single" w:sz="12" w:space="1" w:color="auto"/>
                        </w:pBdr>
                        <w:rPr>
                          <w:sz w:val="40"/>
                          <w:szCs w:val="40"/>
                        </w:rPr>
                      </w:pPr>
                    </w:p>
                    <w:p w:rsidR="00D02E8E" w:rsidRPr="008D299E" w:rsidRDefault="002C775B" w:rsidP="00BC3514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299E"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  <w:r w:rsidR="0009478D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C3514" w:rsidRPr="00F2366E">
        <w:rPr>
          <w:rFonts w:ascii="Arial" w:hAnsi="Arial" w:cs="Arial"/>
          <w:i/>
          <w:noProof/>
          <w:sz w:val="32"/>
          <w:szCs w:val="32"/>
          <w:lang w:eastAsia="en-AU"/>
        </w:rPr>
        <w:drawing>
          <wp:anchor distT="0" distB="0" distL="114300" distR="114300" simplePos="0" relativeHeight="251656192" behindDoc="1" locked="0" layoutInCell="1" allowOverlap="1" wp14:anchorId="571BB9E1" wp14:editId="5DB6E2FA">
            <wp:simplePos x="0" y="0"/>
            <wp:positionH relativeFrom="column">
              <wp:posOffset>-238143</wp:posOffset>
            </wp:positionH>
            <wp:positionV relativeFrom="paragraph">
              <wp:posOffset>-306411</wp:posOffset>
            </wp:positionV>
            <wp:extent cx="1139588" cy="1139588"/>
            <wp:effectExtent l="0" t="0" r="3810" b="3810"/>
            <wp:wrapNone/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588" cy="11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514" w:rsidRPr="00F2366E">
        <w:rPr>
          <w:rFonts w:ascii="Arial" w:hAnsi="Arial" w:cs="Arial"/>
          <w:i/>
          <w:sz w:val="32"/>
          <w:szCs w:val="32"/>
        </w:rPr>
        <w:tab/>
      </w:r>
      <w:r w:rsidR="00BC3514" w:rsidRPr="00F2366E">
        <w:rPr>
          <w:rFonts w:ascii="Arial" w:hAnsi="Arial" w:cs="Arial"/>
          <w:i/>
          <w:sz w:val="32"/>
          <w:szCs w:val="32"/>
        </w:rPr>
        <w:tab/>
      </w:r>
      <w:r w:rsidR="00BC3514" w:rsidRPr="00F2366E">
        <w:rPr>
          <w:rFonts w:ascii="Arial" w:hAnsi="Arial" w:cs="Arial"/>
          <w:i/>
          <w:sz w:val="32"/>
          <w:szCs w:val="32"/>
        </w:rPr>
        <w:tab/>
      </w:r>
      <w:r w:rsidR="00BC3514" w:rsidRPr="00F2366E">
        <w:rPr>
          <w:rFonts w:ascii="Arial" w:hAnsi="Arial" w:cs="Arial"/>
          <w:sz w:val="32"/>
          <w:szCs w:val="32"/>
        </w:rPr>
        <w:t>Name</w:t>
      </w:r>
      <w:r w:rsidRPr="00F2366E">
        <w:rPr>
          <w:rFonts w:ascii="Arial" w:hAnsi="Arial" w:cs="Arial"/>
          <w:sz w:val="32"/>
          <w:szCs w:val="32"/>
        </w:rPr>
        <w:t>: _</w:t>
      </w:r>
      <w:r w:rsidR="00BC3514" w:rsidRPr="00F2366E">
        <w:rPr>
          <w:rFonts w:ascii="Arial" w:hAnsi="Arial" w:cs="Arial"/>
          <w:sz w:val="32"/>
          <w:szCs w:val="32"/>
        </w:rPr>
        <w:t>____________________________</w:t>
      </w:r>
    </w:p>
    <w:p w:rsidR="00BC3514" w:rsidRDefault="00BC3514" w:rsidP="002C775B">
      <w:pPr>
        <w:rPr>
          <w:rFonts w:ascii="Arial" w:hAnsi="Arial" w:cs="Arial"/>
          <w:sz w:val="32"/>
          <w:szCs w:val="32"/>
        </w:rPr>
      </w:pPr>
      <w:r w:rsidRPr="00F2366E">
        <w:rPr>
          <w:rFonts w:ascii="Arial" w:hAnsi="Arial" w:cs="Arial"/>
          <w:sz w:val="32"/>
          <w:szCs w:val="32"/>
        </w:rPr>
        <w:tab/>
      </w:r>
      <w:r w:rsidRPr="00F2366E">
        <w:rPr>
          <w:rFonts w:ascii="Arial" w:hAnsi="Arial" w:cs="Arial"/>
          <w:sz w:val="32"/>
          <w:szCs w:val="32"/>
        </w:rPr>
        <w:tab/>
      </w:r>
      <w:r w:rsidRPr="00F2366E">
        <w:rPr>
          <w:rFonts w:ascii="Arial" w:hAnsi="Arial" w:cs="Arial"/>
          <w:sz w:val="32"/>
          <w:szCs w:val="32"/>
        </w:rPr>
        <w:tab/>
      </w:r>
    </w:p>
    <w:p w:rsidR="002C775B" w:rsidRPr="00F2366E" w:rsidRDefault="002C775B" w:rsidP="002C775B">
      <w:pPr>
        <w:rPr>
          <w:rFonts w:ascii="Arial" w:hAnsi="Arial" w:cs="Arial"/>
          <w:i/>
          <w:sz w:val="32"/>
          <w:szCs w:val="32"/>
        </w:rPr>
      </w:pPr>
    </w:p>
    <w:p w:rsidR="00BC3514" w:rsidRPr="00F2366E" w:rsidRDefault="008E4101" w:rsidP="002C775B">
      <w:pPr>
        <w:spacing w:after="0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Investigating World War One</w:t>
      </w:r>
    </w:p>
    <w:p w:rsidR="00D23773" w:rsidRDefault="00D23773" w:rsidP="002C775B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bookmarkEnd w:id="0"/>
    </w:p>
    <w:p w:rsidR="00BC3514" w:rsidRPr="002C775B" w:rsidRDefault="008E4101" w:rsidP="002C775B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Assessment 3</w:t>
      </w:r>
      <w:r w:rsidR="00BC3514" w:rsidRPr="00863130">
        <w:rPr>
          <w:rFonts w:ascii="Arial" w:hAnsi="Arial" w:cs="Arial"/>
          <w:b/>
          <w:sz w:val="32"/>
          <w:szCs w:val="32"/>
          <w:u w:val="single"/>
        </w:rPr>
        <w:t xml:space="preserve">: </w:t>
      </w:r>
      <w:r>
        <w:rPr>
          <w:rFonts w:ascii="Arial" w:hAnsi="Arial" w:cs="Arial"/>
          <w:b/>
          <w:sz w:val="32"/>
          <w:szCs w:val="32"/>
          <w:u w:val="single"/>
        </w:rPr>
        <w:t>In-</w:t>
      </w:r>
      <w:r w:rsidRPr="002C775B">
        <w:rPr>
          <w:rFonts w:ascii="Arial" w:hAnsi="Arial" w:cs="Arial"/>
          <w:b/>
          <w:sz w:val="32"/>
          <w:szCs w:val="32"/>
          <w:u w:val="single"/>
        </w:rPr>
        <w:t>Class Content Test (5%)</w:t>
      </w:r>
    </w:p>
    <w:p w:rsidR="00D23773" w:rsidRDefault="00D23773" w:rsidP="002C775B">
      <w:pPr>
        <w:spacing w:after="0"/>
        <w:jc w:val="center"/>
        <w:rPr>
          <w:rFonts w:ascii="Arial" w:hAnsi="Arial" w:cs="Arial"/>
          <w:b/>
          <w:u w:val="single"/>
        </w:rPr>
      </w:pPr>
    </w:p>
    <w:p w:rsidR="00BC3514" w:rsidRPr="002C775B" w:rsidRDefault="00BC3514" w:rsidP="002C775B">
      <w:pPr>
        <w:spacing w:after="0"/>
        <w:jc w:val="center"/>
        <w:rPr>
          <w:rFonts w:ascii="Arial" w:hAnsi="Arial" w:cs="Arial"/>
          <w:b/>
          <w:u w:val="single"/>
        </w:rPr>
      </w:pPr>
      <w:r w:rsidRPr="002C775B">
        <w:rPr>
          <w:rFonts w:ascii="Arial" w:hAnsi="Arial" w:cs="Arial"/>
          <w:b/>
          <w:u w:val="single"/>
        </w:rPr>
        <w:t>Instructions:</w:t>
      </w:r>
      <w:r w:rsidRPr="002C775B">
        <w:rPr>
          <w:rFonts w:ascii="Arial" w:hAnsi="Arial" w:cs="Arial"/>
          <w:b/>
        </w:rPr>
        <w:t xml:space="preserve"> Complete all questions. Working time </w:t>
      </w:r>
      <w:r w:rsidR="002C775B" w:rsidRPr="002C775B">
        <w:rPr>
          <w:rFonts w:ascii="Arial" w:hAnsi="Arial" w:cs="Arial"/>
          <w:b/>
        </w:rPr>
        <w:t>4</w:t>
      </w:r>
      <w:r w:rsidRPr="002C775B">
        <w:rPr>
          <w:rFonts w:ascii="Arial" w:hAnsi="Arial" w:cs="Arial"/>
          <w:b/>
        </w:rPr>
        <w:t>0 minutes; 5 minutes reading time.</w:t>
      </w:r>
    </w:p>
    <w:p w:rsidR="00D23773" w:rsidRDefault="00D23773" w:rsidP="002C775B">
      <w:pPr>
        <w:spacing w:after="0"/>
        <w:rPr>
          <w:rFonts w:ascii="Arial" w:hAnsi="Arial" w:cs="Arial"/>
          <w:b/>
          <w:sz w:val="28"/>
          <w:szCs w:val="28"/>
        </w:rPr>
      </w:pPr>
    </w:p>
    <w:p w:rsidR="00BC3514" w:rsidRPr="00F2366E" w:rsidRDefault="00BC3514" w:rsidP="002C775B">
      <w:pPr>
        <w:spacing w:after="0"/>
        <w:rPr>
          <w:rFonts w:ascii="Arial" w:hAnsi="Arial" w:cs="Arial"/>
          <w:b/>
          <w:color w:val="FF0000"/>
          <w:sz w:val="28"/>
          <w:szCs w:val="28"/>
        </w:rPr>
      </w:pPr>
      <w:r w:rsidRPr="002C775B">
        <w:rPr>
          <w:rFonts w:ascii="Arial" w:hAnsi="Arial" w:cs="Arial"/>
          <w:b/>
          <w:sz w:val="28"/>
          <w:szCs w:val="28"/>
        </w:rPr>
        <w:t>Section 1: Multiple Choice</w:t>
      </w:r>
      <w:r w:rsidRPr="002C775B">
        <w:rPr>
          <w:rFonts w:ascii="Arial" w:hAnsi="Arial" w:cs="Arial"/>
          <w:b/>
          <w:sz w:val="28"/>
          <w:szCs w:val="28"/>
        </w:rPr>
        <w:tab/>
        <w:t>(Please cir</w:t>
      </w:r>
      <w:r w:rsidR="002C775B" w:rsidRPr="002C775B">
        <w:rPr>
          <w:rFonts w:ascii="Arial" w:hAnsi="Arial" w:cs="Arial"/>
          <w:b/>
          <w:sz w:val="28"/>
          <w:szCs w:val="28"/>
        </w:rPr>
        <w:t>cle the correct response)</w:t>
      </w:r>
      <w:r w:rsidR="002C775B" w:rsidRPr="002C775B">
        <w:rPr>
          <w:rFonts w:ascii="Arial" w:hAnsi="Arial" w:cs="Arial"/>
          <w:b/>
          <w:sz w:val="28"/>
          <w:szCs w:val="28"/>
        </w:rPr>
        <w:tab/>
        <w:t xml:space="preserve">  </w:t>
      </w:r>
      <w:proofErr w:type="gramStart"/>
      <w:r w:rsidR="002C775B" w:rsidRPr="002C775B">
        <w:rPr>
          <w:rFonts w:ascii="Arial" w:hAnsi="Arial" w:cs="Arial"/>
          <w:b/>
          <w:sz w:val="28"/>
          <w:szCs w:val="28"/>
        </w:rPr>
        <w:t xml:space="preserve">  </w:t>
      </w:r>
      <w:r w:rsidRPr="002C775B">
        <w:rPr>
          <w:rFonts w:ascii="Arial" w:hAnsi="Arial" w:cs="Arial"/>
          <w:b/>
          <w:sz w:val="28"/>
          <w:szCs w:val="28"/>
        </w:rPr>
        <w:t xml:space="preserve"> </w:t>
      </w:r>
      <w:r w:rsidR="002C775B" w:rsidRPr="002C775B">
        <w:rPr>
          <w:rFonts w:ascii="Arial" w:hAnsi="Arial" w:cs="Arial"/>
          <w:b/>
          <w:sz w:val="28"/>
          <w:szCs w:val="28"/>
        </w:rPr>
        <w:t>(</w:t>
      </w:r>
      <w:proofErr w:type="gramEnd"/>
      <w:r w:rsidR="002C775B" w:rsidRPr="002C775B">
        <w:rPr>
          <w:rFonts w:ascii="Arial" w:hAnsi="Arial" w:cs="Arial"/>
          <w:b/>
          <w:sz w:val="28"/>
          <w:szCs w:val="28"/>
        </w:rPr>
        <w:t>13</w:t>
      </w:r>
      <w:r w:rsidRPr="002C775B">
        <w:rPr>
          <w:rFonts w:ascii="Arial" w:hAnsi="Arial" w:cs="Arial"/>
          <w:b/>
          <w:sz w:val="28"/>
          <w:szCs w:val="28"/>
        </w:rPr>
        <w:t xml:space="preserve"> Marks)</w:t>
      </w:r>
    </w:p>
    <w:p w:rsidR="00D23773" w:rsidRDefault="00D23773" w:rsidP="00D2377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BC3514" w:rsidRPr="00D23773" w:rsidRDefault="00BC3514" w:rsidP="00D2377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2366E">
        <w:rPr>
          <w:rFonts w:ascii="Arial" w:hAnsi="Arial" w:cs="Arial"/>
          <w:sz w:val="24"/>
          <w:szCs w:val="24"/>
        </w:rPr>
        <w:t xml:space="preserve">What </w:t>
      </w:r>
      <w:r w:rsidR="008E4101">
        <w:rPr>
          <w:rFonts w:ascii="Arial" w:hAnsi="Arial" w:cs="Arial"/>
          <w:sz w:val="24"/>
          <w:szCs w:val="24"/>
        </w:rPr>
        <w:t xml:space="preserve">year did World War One begin? </w:t>
      </w:r>
    </w:p>
    <w:p w:rsidR="00BC3514" w:rsidRPr="00F2366E" w:rsidRDefault="008E4101" w:rsidP="002C775B">
      <w:pPr>
        <w:pStyle w:val="ListParagraph"/>
        <w:numPr>
          <w:ilvl w:val="1"/>
          <w:numId w:val="1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1913</w:t>
      </w:r>
    </w:p>
    <w:p w:rsidR="00BC3514" w:rsidRPr="00F2366E" w:rsidRDefault="008E4101" w:rsidP="002C775B">
      <w:pPr>
        <w:pStyle w:val="ListParagraph"/>
        <w:numPr>
          <w:ilvl w:val="1"/>
          <w:numId w:val="1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1914</w:t>
      </w:r>
    </w:p>
    <w:p w:rsidR="00BC3514" w:rsidRPr="00F2366E" w:rsidRDefault="008E4101" w:rsidP="002C775B">
      <w:pPr>
        <w:pStyle w:val="ListParagraph"/>
        <w:numPr>
          <w:ilvl w:val="1"/>
          <w:numId w:val="1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1915</w:t>
      </w:r>
    </w:p>
    <w:p w:rsidR="00BC3514" w:rsidRDefault="008E4101" w:rsidP="002C775B">
      <w:pPr>
        <w:pStyle w:val="ListParagraph"/>
        <w:numPr>
          <w:ilvl w:val="1"/>
          <w:numId w:val="1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1916</w:t>
      </w:r>
    </w:p>
    <w:p w:rsidR="008E4101" w:rsidRDefault="008E4101" w:rsidP="008E4101">
      <w:pPr>
        <w:pStyle w:val="ListParagraph"/>
        <w:spacing w:line="360" w:lineRule="auto"/>
        <w:ind w:left="1434"/>
        <w:rPr>
          <w:rFonts w:ascii="Arial" w:hAnsi="Arial" w:cs="Arial"/>
          <w:sz w:val="24"/>
          <w:szCs w:val="24"/>
        </w:rPr>
      </w:pPr>
    </w:p>
    <w:p w:rsidR="008E4101" w:rsidRPr="00D23773" w:rsidRDefault="008E4101" w:rsidP="00D237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date was the armistice signed, ending World War One?</w:t>
      </w:r>
    </w:p>
    <w:p w:rsidR="008E4101" w:rsidRDefault="008E4101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 November 1918</w:t>
      </w:r>
    </w:p>
    <w:p w:rsidR="008E4101" w:rsidRDefault="008E4101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 November 1919</w:t>
      </w:r>
    </w:p>
    <w:p w:rsidR="008E4101" w:rsidRDefault="008E4101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  <w:r w:rsidRPr="008E4101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April 1915</w:t>
      </w:r>
    </w:p>
    <w:p w:rsidR="008E4101" w:rsidRDefault="008E4101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  <w:r w:rsidRPr="008E4101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April 2018</w:t>
      </w:r>
    </w:p>
    <w:p w:rsidR="00011D60" w:rsidRDefault="00011D60" w:rsidP="002C775B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011D60" w:rsidRPr="00D23773" w:rsidRDefault="00011D60" w:rsidP="00D237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year did Australia enter World War One?</w:t>
      </w:r>
    </w:p>
    <w:p w:rsidR="00011D60" w:rsidRDefault="00011D60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1913</w:t>
      </w:r>
    </w:p>
    <w:p w:rsidR="00011D60" w:rsidRDefault="00011D60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1914</w:t>
      </w:r>
    </w:p>
    <w:p w:rsidR="00011D60" w:rsidRDefault="00011D60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1915</w:t>
      </w:r>
    </w:p>
    <w:p w:rsidR="00011D60" w:rsidRDefault="00011D60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1916</w:t>
      </w:r>
    </w:p>
    <w:p w:rsidR="00011D60" w:rsidRDefault="00011D60" w:rsidP="002C775B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011D60" w:rsidRPr="00D23773" w:rsidRDefault="00011D60" w:rsidP="00D237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event is considered to be the trigger cause for World War One?</w:t>
      </w:r>
    </w:p>
    <w:p w:rsidR="00011D60" w:rsidRPr="00011D60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formation of alliances</w:t>
      </w:r>
    </w:p>
    <w:p w:rsidR="00011D60" w:rsidRPr="00011D60" w:rsidRDefault="00011D60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11D60">
        <w:rPr>
          <w:rFonts w:ascii="Arial" w:hAnsi="Arial" w:cs="Arial"/>
          <w:sz w:val="24"/>
          <w:szCs w:val="24"/>
        </w:rPr>
        <w:t xml:space="preserve">The assassination of </w:t>
      </w:r>
      <w:r w:rsidR="007C61FC">
        <w:rPr>
          <w:rFonts w:ascii="Arial" w:hAnsi="Arial" w:cs="Arial"/>
          <w:sz w:val="24"/>
          <w:szCs w:val="24"/>
        </w:rPr>
        <w:t>Archduke Franz Ferdinand</w:t>
      </w:r>
    </w:p>
    <w:p w:rsidR="00011D60" w:rsidRPr="00011D60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Holocaust</w:t>
      </w:r>
    </w:p>
    <w:p w:rsidR="00011D60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Germany invading Poland</w:t>
      </w:r>
    </w:p>
    <w:p w:rsidR="007C61FC" w:rsidRDefault="007C61FC" w:rsidP="002C775B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7C61FC" w:rsidRPr="00D23773" w:rsidRDefault="007C61FC" w:rsidP="00D237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date is ANZAC day held every year?</w:t>
      </w:r>
    </w:p>
    <w:p w:rsidR="007C61FC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  <w:r w:rsidRPr="007C61FC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March</w:t>
      </w:r>
    </w:p>
    <w:p w:rsidR="007C61FC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</w:t>
      </w:r>
      <w:r w:rsidRPr="007C61FC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March</w:t>
      </w:r>
    </w:p>
    <w:p w:rsidR="007C61FC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</w:t>
      </w:r>
      <w:r w:rsidRPr="007C61FC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April</w:t>
      </w:r>
    </w:p>
    <w:p w:rsidR="007C61FC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  <w:r w:rsidRPr="007C61FC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April</w:t>
      </w:r>
    </w:p>
    <w:p w:rsidR="007C61FC" w:rsidRDefault="007C61FC" w:rsidP="002C775B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7C61FC" w:rsidRPr="00D23773" w:rsidRDefault="007C61FC" w:rsidP="00D237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World War One was characterised by…</w:t>
      </w:r>
    </w:p>
    <w:p w:rsidR="007C61FC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Trench warfare</w:t>
      </w:r>
    </w:p>
    <w:p w:rsidR="007C61FC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Aeroplanes</w:t>
      </w:r>
    </w:p>
    <w:p w:rsidR="007C61FC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Tanks</w:t>
      </w:r>
    </w:p>
    <w:p w:rsidR="00972608" w:rsidRDefault="004A579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4A579C">
        <w:rPr>
          <w:rFonts w:ascii="Arial" w:hAnsi="Arial" w:cs="Arial"/>
          <w:sz w:val="24"/>
          <w:szCs w:val="24"/>
        </w:rPr>
        <w:t>Submarine</w:t>
      </w:r>
      <w:r>
        <w:rPr>
          <w:rFonts w:ascii="Arial" w:hAnsi="Arial" w:cs="Arial"/>
          <w:sz w:val="24"/>
          <w:szCs w:val="24"/>
        </w:rPr>
        <w:t>s</w:t>
      </w:r>
    </w:p>
    <w:p w:rsidR="00972608" w:rsidRDefault="004A579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Dreadnoughts (warships)</w:t>
      </w:r>
    </w:p>
    <w:p w:rsidR="00972608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of the above</w:t>
      </w:r>
    </w:p>
    <w:p w:rsidR="00D23773" w:rsidRPr="002C775B" w:rsidRDefault="00D23773" w:rsidP="00D23773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972608" w:rsidRPr="00781603" w:rsidRDefault="00972608" w:rsidP="00781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ANZAC stands for…</w:t>
      </w:r>
    </w:p>
    <w:p w:rsidR="00972608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Australian and New Zealand Army Corps</w:t>
      </w:r>
    </w:p>
    <w:p w:rsidR="00972608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Australian and New Zealand Army Captains</w:t>
      </w:r>
    </w:p>
    <w:p w:rsidR="00972608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Alliance of the New Zealand Army Captains</w:t>
      </w:r>
    </w:p>
    <w:p w:rsidR="00972608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Australian and New Zones for Army Camps</w:t>
      </w:r>
    </w:p>
    <w:p w:rsidR="00972608" w:rsidRDefault="00972608" w:rsidP="002C775B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972608" w:rsidRPr="00781603" w:rsidRDefault="00972608" w:rsidP="00781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three countries formed the Triple Alliance?</w:t>
      </w:r>
    </w:p>
    <w:p w:rsidR="00972608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Germany, Austria-Hungary</w:t>
      </w:r>
      <w:r w:rsidRPr="00972608">
        <w:rPr>
          <w:rFonts w:ascii="Arial" w:hAnsi="Arial" w:cs="Arial"/>
          <w:sz w:val="24"/>
          <w:szCs w:val="24"/>
        </w:rPr>
        <w:t xml:space="preserve"> and Italy</w:t>
      </w:r>
    </w:p>
    <w:p w:rsidR="00972608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Britain, France</w:t>
      </w:r>
      <w:r w:rsidRPr="00972608">
        <w:rPr>
          <w:rFonts w:ascii="Arial" w:hAnsi="Arial" w:cs="Arial"/>
          <w:sz w:val="24"/>
          <w:szCs w:val="24"/>
        </w:rPr>
        <w:t xml:space="preserve"> and Russia</w:t>
      </w:r>
    </w:p>
    <w:p w:rsidR="00972608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Germany, Austria-Hungary and the Ottoman Empire</w:t>
      </w:r>
    </w:p>
    <w:p w:rsidR="00972608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Britain, Australia and New Zealand</w:t>
      </w:r>
    </w:p>
    <w:p w:rsidR="00972608" w:rsidRPr="00972608" w:rsidRDefault="00972608" w:rsidP="002C775B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972608" w:rsidRPr="00781603" w:rsidRDefault="00972608" w:rsidP="00781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three countries formed the</w:t>
      </w:r>
      <w:r w:rsidR="004A579C">
        <w:rPr>
          <w:rFonts w:ascii="Arial" w:hAnsi="Arial" w:cs="Arial"/>
          <w:sz w:val="24"/>
          <w:szCs w:val="24"/>
        </w:rPr>
        <w:t xml:space="preserve"> </w:t>
      </w:r>
      <w:r w:rsidR="004A579C" w:rsidRPr="004A579C">
        <w:rPr>
          <w:rFonts w:ascii="Arial" w:hAnsi="Arial" w:cs="Arial"/>
          <w:sz w:val="24"/>
          <w:szCs w:val="24"/>
        </w:rPr>
        <w:t>Triple Entente</w:t>
      </w:r>
      <w:r>
        <w:rPr>
          <w:rFonts w:ascii="Arial" w:hAnsi="Arial" w:cs="Arial"/>
          <w:sz w:val="24"/>
          <w:szCs w:val="24"/>
        </w:rPr>
        <w:t>?</w:t>
      </w:r>
    </w:p>
    <w:p w:rsidR="00972608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Germany, Austria-Hungary</w:t>
      </w:r>
      <w:r w:rsidRPr="00972608">
        <w:rPr>
          <w:rFonts w:ascii="Arial" w:hAnsi="Arial" w:cs="Arial"/>
          <w:sz w:val="24"/>
          <w:szCs w:val="24"/>
        </w:rPr>
        <w:t xml:space="preserve"> and Italy</w:t>
      </w:r>
    </w:p>
    <w:p w:rsidR="00972608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Britain, France</w:t>
      </w:r>
      <w:r w:rsidRPr="00972608">
        <w:rPr>
          <w:rFonts w:ascii="Arial" w:hAnsi="Arial" w:cs="Arial"/>
          <w:sz w:val="24"/>
          <w:szCs w:val="24"/>
        </w:rPr>
        <w:t xml:space="preserve"> and Russia</w:t>
      </w:r>
    </w:p>
    <w:p w:rsidR="00972608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Germany, Austria-Hungary and the Ottoman Empire</w:t>
      </w:r>
    </w:p>
    <w:p w:rsidR="00972608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Britain, Australia and New Zealand</w:t>
      </w:r>
    </w:p>
    <w:p w:rsidR="00C60543" w:rsidRDefault="00C60543" w:rsidP="002C775B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C60543" w:rsidRPr="00781603" w:rsidRDefault="00C60543" w:rsidP="00781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did the majority of the fighting occur in World War One?</w:t>
      </w:r>
    </w:p>
    <w:p w:rsidR="00C60543" w:rsidRDefault="00C6054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Europe</w:t>
      </w:r>
    </w:p>
    <w:p w:rsidR="00C60543" w:rsidRDefault="00C6054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Australia</w:t>
      </w:r>
    </w:p>
    <w:p w:rsidR="00C60543" w:rsidRDefault="00C6054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</w:t>
      </w:r>
    </w:p>
    <w:p w:rsidR="00781603" w:rsidRDefault="00C60543" w:rsidP="0078160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America</w:t>
      </w:r>
    </w:p>
    <w:p w:rsidR="00781603" w:rsidRPr="00781603" w:rsidRDefault="00781603" w:rsidP="00781603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C60543" w:rsidRPr="00781603" w:rsidRDefault="00C60543" w:rsidP="00781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of the following were major battles fought during World War One?</w:t>
      </w:r>
    </w:p>
    <w:p w:rsidR="00C60543" w:rsidRDefault="00C6054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Battle of Somme</w:t>
      </w:r>
    </w:p>
    <w:p w:rsidR="00C60543" w:rsidRDefault="00C6054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Gallipoli Campaign</w:t>
      </w:r>
    </w:p>
    <w:p w:rsidR="00C60543" w:rsidRDefault="00C6054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Battle of Verdun</w:t>
      </w:r>
    </w:p>
    <w:p w:rsidR="00C60543" w:rsidRDefault="00C6054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60543">
        <w:rPr>
          <w:rFonts w:ascii="Arial" w:hAnsi="Arial" w:cs="Arial"/>
          <w:sz w:val="24"/>
          <w:szCs w:val="24"/>
        </w:rPr>
        <w:t>The German Spring Offensives</w:t>
      </w:r>
    </w:p>
    <w:p w:rsidR="00C60543" w:rsidRDefault="00C6054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60543">
        <w:rPr>
          <w:rFonts w:ascii="Arial" w:hAnsi="Arial" w:cs="Arial"/>
          <w:sz w:val="24"/>
          <w:szCs w:val="24"/>
        </w:rPr>
        <w:t>The Battle of Megiddo</w:t>
      </w:r>
    </w:p>
    <w:p w:rsidR="00C60543" w:rsidRDefault="00C6054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of the above</w:t>
      </w:r>
    </w:p>
    <w:p w:rsidR="00C60543" w:rsidRDefault="00C60543" w:rsidP="002C775B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3B7DB5" w:rsidRPr="00781603" w:rsidRDefault="00C60543" w:rsidP="00781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of the following jobs did women do during World War One?</w:t>
      </w:r>
    </w:p>
    <w:p w:rsidR="003B7DB5" w:rsidRDefault="003B7DB5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Nurse</w:t>
      </w:r>
    </w:p>
    <w:p w:rsidR="003B7DB5" w:rsidRDefault="00D2377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Doctor</w:t>
      </w:r>
    </w:p>
    <w:p w:rsidR="003B7DB5" w:rsidRDefault="003B7DB5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</w:t>
      </w:r>
    </w:p>
    <w:p w:rsidR="00781603" w:rsidRPr="00781603" w:rsidRDefault="003B7DB5" w:rsidP="0078160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Driver</w:t>
      </w:r>
    </w:p>
    <w:p w:rsidR="003B7DB5" w:rsidRDefault="003B7DB5" w:rsidP="002C775B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3B7DB5" w:rsidRPr="00781603" w:rsidRDefault="00D23773" w:rsidP="00781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Propaganda is</w:t>
      </w:r>
      <w:r w:rsidR="003B7DB5">
        <w:rPr>
          <w:rFonts w:ascii="Arial" w:hAnsi="Arial" w:cs="Arial"/>
          <w:b/>
          <w:sz w:val="24"/>
          <w:szCs w:val="24"/>
        </w:rPr>
        <w:t xml:space="preserve"> </w:t>
      </w:r>
      <w:r w:rsidR="003B7DB5">
        <w:rPr>
          <w:rFonts w:ascii="Arial" w:hAnsi="Arial" w:cs="Arial"/>
          <w:sz w:val="24"/>
          <w:szCs w:val="24"/>
        </w:rPr>
        <w:t>defined as…</w:t>
      </w:r>
    </w:p>
    <w:p w:rsidR="003B7DB5" w:rsidRPr="003B7DB5" w:rsidRDefault="003B7DB5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B7DB5">
        <w:rPr>
          <w:rFonts w:ascii="Arial" w:hAnsi="Arial" w:cs="Arial"/>
          <w:sz w:val="24"/>
          <w:szCs w:val="24"/>
        </w:rPr>
        <w:t>Treating people equally without discrimination</w:t>
      </w:r>
    </w:p>
    <w:p w:rsidR="003B7DB5" w:rsidRPr="003B7DB5" w:rsidRDefault="003B7DB5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B7DB5">
        <w:rPr>
          <w:rFonts w:ascii="Arial" w:hAnsi="Arial" w:cs="Arial"/>
          <w:sz w:val="24"/>
          <w:szCs w:val="24"/>
        </w:rPr>
        <w:t>Information used to support a single point of view</w:t>
      </w:r>
    </w:p>
    <w:p w:rsidR="003B7DB5" w:rsidRPr="003B7DB5" w:rsidRDefault="003B7DB5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B7DB5">
        <w:rPr>
          <w:rFonts w:ascii="Arial" w:hAnsi="Arial" w:cs="Arial"/>
          <w:sz w:val="24"/>
          <w:szCs w:val="24"/>
        </w:rPr>
        <w:t>A balanced point of view</w:t>
      </w:r>
    </w:p>
    <w:p w:rsidR="003B7DB5" w:rsidRDefault="003B7DB5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B7DB5">
        <w:rPr>
          <w:rFonts w:ascii="Arial" w:hAnsi="Arial" w:cs="Arial"/>
          <w:sz w:val="24"/>
          <w:szCs w:val="24"/>
        </w:rPr>
        <w:t xml:space="preserve">Information that promotes </w:t>
      </w:r>
      <w:r>
        <w:rPr>
          <w:rFonts w:ascii="Arial" w:hAnsi="Arial" w:cs="Arial"/>
          <w:sz w:val="24"/>
          <w:szCs w:val="24"/>
        </w:rPr>
        <w:t>several equal</w:t>
      </w:r>
      <w:r w:rsidRPr="003B7DB5">
        <w:rPr>
          <w:rFonts w:ascii="Arial" w:hAnsi="Arial" w:cs="Arial"/>
          <w:sz w:val="24"/>
          <w:szCs w:val="24"/>
        </w:rPr>
        <w:t xml:space="preserve"> point</w:t>
      </w:r>
      <w:r>
        <w:rPr>
          <w:rFonts w:ascii="Arial" w:hAnsi="Arial" w:cs="Arial"/>
          <w:sz w:val="24"/>
          <w:szCs w:val="24"/>
        </w:rPr>
        <w:t>s</w:t>
      </w:r>
      <w:r w:rsidRPr="003B7DB5">
        <w:rPr>
          <w:rFonts w:ascii="Arial" w:hAnsi="Arial" w:cs="Arial"/>
          <w:sz w:val="24"/>
          <w:szCs w:val="24"/>
        </w:rPr>
        <w:t xml:space="preserve"> of view</w:t>
      </w:r>
    </w:p>
    <w:p w:rsidR="00D23773" w:rsidRDefault="00D23773" w:rsidP="003C4C2A">
      <w:pPr>
        <w:rPr>
          <w:rFonts w:ascii="Arial" w:hAnsi="Arial" w:cs="Arial"/>
          <w:b/>
          <w:sz w:val="28"/>
          <w:szCs w:val="28"/>
        </w:rPr>
      </w:pPr>
    </w:p>
    <w:p w:rsidR="003C4C2A" w:rsidRPr="00BF78F4" w:rsidRDefault="003C4C2A" w:rsidP="003C4C2A">
      <w:pPr>
        <w:rPr>
          <w:rFonts w:ascii="Arial" w:hAnsi="Arial" w:cs="Arial"/>
          <w:b/>
          <w:sz w:val="28"/>
          <w:szCs w:val="28"/>
        </w:rPr>
      </w:pPr>
      <w:r w:rsidRPr="00F2366E">
        <w:rPr>
          <w:rFonts w:ascii="Arial" w:hAnsi="Arial" w:cs="Arial"/>
          <w:b/>
          <w:sz w:val="28"/>
          <w:szCs w:val="28"/>
        </w:rPr>
        <w:t>Section 2: Short Answer</w:t>
      </w:r>
      <w:r w:rsidRPr="00F2366E">
        <w:rPr>
          <w:rFonts w:ascii="Arial" w:hAnsi="Arial" w:cs="Arial"/>
          <w:b/>
          <w:sz w:val="28"/>
          <w:szCs w:val="28"/>
        </w:rPr>
        <w:tab/>
      </w:r>
      <w:r w:rsidRPr="00F2366E">
        <w:rPr>
          <w:rFonts w:ascii="Arial" w:hAnsi="Arial" w:cs="Arial"/>
          <w:b/>
          <w:sz w:val="28"/>
          <w:szCs w:val="28"/>
        </w:rPr>
        <w:tab/>
      </w:r>
      <w:r w:rsidRPr="00F2366E">
        <w:rPr>
          <w:rFonts w:ascii="Arial" w:hAnsi="Arial" w:cs="Arial"/>
          <w:b/>
          <w:sz w:val="28"/>
          <w:szCs w:val="28"/>
        </w:rPr>
        <w:tab/>
      </w:r>
      <w:r w:rsidRPr="00F2366E">
        <w:rPr>
          <w:rFonts w:ascii="Arial" w:hAnsi="Arial" w:cs="Arial"/>
          <w:b/>
          <w:sz w:val="28"/>
          <w:szCs w:val="28"/>
        </w:rPr>
        <w:tab/>
      </w:r>
      <w:r w:rsidRPr="00F2366E">
        <w:rPr>
          <w:rFonts w:ascii="Arial" w:hAnsi="Arial" w:cs="Arial"/>
          <w:b/>
          <w:sz w:val="28"/>
          <w:szCs w:val="28"/>
        </w:rPr>
        <w:tab/>
      </w:r>
      <w:r w:rsidRPr="00F2366E">
        <w:rPr>
          <w:rFonts w:ascii="Arial" w:hAnsi="Arial" w:cs="Arial"/>
          <w:b/>
          <w:sz w:val="28"/>
          <w:szCs w:val="28"/>
        </w:rPr>
        <w:tab/>
      </w:r>
      <w:r w:rsidRPr="00F2366E">
        <w:rPr>
          <w:rFonts w:ascii="Arial" w:hAnsi="Arial" w:cs="Arial"/>
          <w:b/>
          <w:sz w:val="28"/>
          <w:szCs w:val="28"/>
        </w:rPr>
        <w:tab/>
      </w:r>
      <w:r w:rsidRPr="00F2366E">
        <w:rPr>
          <w:rFonts w:ascii="Arial" w:hAnsi="Arial" w:cs="Arial"/>
          <w:b/>
          <w:sz w:val="28"/>
          <w:szCs w:val="28"/>
        </w:rPr>
        <w:tab/>
        <w:t xml:space="preserve">  </w:t>
      </w:r>
      <w:proofErr w:type="gramStart"/>
      <w:r w:rsidRPr="00F2366E">
        <w:rPr>
          <w:rFonts w:ascii="Arial" w:hAnsi="Arial" w:cs="Arial"/>
          <w:b/>
          <w:sz w:val="28"/>
          <w:szCs w:val="28"/>
        </w:rPr>
        <w:t xml:space="preserve">   </w:t>
      </w:r>
      <w:r w:rsidR="00AF651A">
        <w:rPr>
          <w:rFonts w:ascii="Arial" w:hAnsi="Arial" w:cs="Arial"/>
          <w:b/>
          <w:sz w:val="28"/>
          <w:szCs w:val="28"/>
        </w:rPr>
        <w:t>(</w:t>
      </w:r>
      <w:proofErr w:type="gramEnd"/>
      <w:r w:rsidR="00AF651A">
        <w:rPr>
          <w:rFonts w:ascii="Arial" w:hAnsi="Arial" w:cs="Arial"/>
          <w:b/>
          <w:sz w:val="28"/>
          <w:szCs w:val="28"/>
        </w:rPr>
        <w:t>19</w:t>
      </w:r>
      <w:r w:rsidRPr="00781603">
        <w:rPr>
          <w:rFonts w:ascii="Arial" w:hAnsi="Arial" w:cs="Arial"/>
          <w:b/>
          <w:sz w:val="28"/>
          <w:szCs w:val="28"/>
        </w:rPr>
        <w:t xml:space="preserve"> Marks)</w:t>
      </w:r>
    </w:p>
    <w:p w:rsidR="002C775B" w:rsidRPr="00781603" w:rsidRDefault="00781603" w:rsidP="00781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1a. </w:t>
      </w:r>
      <w:r w:rsidR="002C775B" w:rsidRPr="00781603">
        <w:rPr>
          <w:rFonts w:ascii="Arial" w:hAnsi="Arial" w:cs="Arial"/>
          <w:sz w:val="24"/>
          <w:szCs w:val="24"/>
        </w:rPr>
        <w:t>List the 4 main causes of World War One.</w:t>
      </w:r>
      <w:r w:rsidR="002C775B" w:rsidRPr="00781603">
        <w:rPr>
          <w:rFonts w:ascii="Arial" w:hAnsi="Arial" w:cs="Arial"/>
          <w:sz w:val="24"/>
          <w:szCs w:val="24"/>
        </w:rPr>
        <w:tab/>
      </w:r>
      <w:r w:rsidR="002C775B" w:rsidRPr="00781603">
        <w:rPr>
          <w:rFonts w:ascii="Arial" w:hAnsi="Arial" w:cs="Arial"/>
          <w:sz w:val="24"/>
          <w:szCs w:val="24"/>
        </w:rPr>
        <w:tab/>
      </w:r>
      <w:r w:rsidR="002C775B" w:rsidRPr="00781603">
        <w:rPr>
          <w:rFonts w:ascii="Arial" w:hAnsi="Arial" w:cs="Arial"/>
          <w:sz w:val="24"/>
          <w:szCs w:val="24"/>
        </w:rPr>
        <w:tab/>
      </w:r>
      <w:r w:rsidR="002C775B" w:rsidRPr="00781603">
        <w:rPr>
          <w:rFonts w:ascii="Arial" w:hAnsi="Arial" w:cs="Arial"/>
          <w:sz w:val="24"/>
          <w:szCs w:val="24"/>
        </w:rPr>
        <w:tab/>
      </w:r>
      <w:r w:rsidR="002C775B" w:rsidRPr="00781603">
        <w:rPr>
          <w:rFonts w:ascii="Arial" w:hAnsi="Arial" w:cs="Arial"/>
          <w:sz w:val="24"/>
          <w:szCs w:val="24"/>
        </w:rPr>
        <w:tab/>
      </w:r>
      <w:r w:rsidR="002C775B" w:rsidRPr="00781603">
        <w:rPr>
          <w:rFonts w:ascii="Arial" w:hAnsi="Arial" w:cs="Arial"/>
          <w:sz w:val="24"/>
          <w:szCs w:val="24"/>
        </w:rPr>
        <w:tab/>
      </w:r>
      <w:r w:rsidR="008D299E">
        <w:rPr>
          <w:rFonts w:ascii="Arial" w:hAnsi="Arial" w:cs="Arial"/>
          <w:sz w:val="24"/>
          <w:szCs w:val="24"/>
        </w:rPr>
        <w:t xml:space="preserve">            </w:t>
      </w:r>
      <w:r w:rsidR="002C775B" w:rsidRPr="00781603">
        <w:rPr>
          <w:rFonts w:ascii="Arial" w:hAnsi="Arial" w:cs="Arial"/>
          <w:sz w:val="24"/>
          <w:szCs w:val="24"/>
        </w:rPr>
        <w:t>(4 marks)</w:t>
      </w:r>
    </w:p>
    <w:p w:rsidR="002C775B" w:rsidRDefault="002C775B" w:rsidP="002C775B">
      <w:pPr>
        <w:pStyle w:val="ListParagraph"/>
        <w:rPr>
          <w:rFonts w:ascii="Arial" w:hAnsi="Arial" w:cs="Arial"/>
          <w:sz w:val="24"/>
          <w:szCs w:val="24"/>
        </w:rPr>
      </w:pPr>
    </w:p>
    <w:p w:rsidR="00781603" w:rsidRDefault="00781603" w:rsidP="00781603">
      <w:pPr>
        <w:pStyle w:val="ListParagraph"/>
        <w:numPr>
          <w:ilvl w:val="0"/>
          <w:numId w:val="3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  <w:sectPr w:rsidR="00781603" w:rsidSect="00BC351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1603" w:rsidRDefault="002C775B" w:rsidP="00781603">
      <w:pPr>
        <w:pStyle w:val="ListParagraph"/>
        <w:numPr>
          <w:ilvl w:val="0"/>
          <w:numId w:val="3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781603" w:rsidRDefault="002C775B" w:rsidP="00781603">
      <w:pPr>
        <w:pStyle w:val="ListParagraph"/>
        <w:numPr>
          <w:ilvl w:val="0"/>
          <w:numId w:val="3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 w:rsidRPr="00781603">
        <w:rPr>
          <w:rFonts w:ascii="Arial" w:hAnsi="Arial" w:cs="Arial"/>
          <w:sz w:val="24"/>
          <w:szCs w:val="24"/>
        </w:rPr>
        <w:t>______________________________</w:t>
      </w:r>
    </w:p>
    <w:p w:rsidR="00781603" w:rsidRDefault="002C775B" w:rsidP="00781603">
      <w:pPr>
        <w:pStyle w:val="ListParagraph"/>
        <w:numPr>
          <w:ilvl w:val="0"/>
          <w:numId w:val="3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 w:rsidRPr="00781603">
        <w:rPr>
          <w:rFonts w:ascii="Arial" w:hAnsi="Arial" w:cs="Arial"/>
          <w:sz w:val="24"/>
          <w:szCs w:val="24"/>
        </w:rPr>
        <w:t>______________________________</w:t>
      </w:r>
    </w:p>
    <w:p w:rsidR="002C775B" w:rsidRPr="00781603" w:rsidRDefault="002C775B" w:rsidP="00781603">
      <w:pPr>
        <w:pStyle w:val="ListParagraph"/>
        <w:numPr>
          <w:ilvl w:val="0"/>
          <w:numId w:val="3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 w:rsidRPr="00781603">
        <w:rPr>
          <w:rFonts w:ascii="Arial" w:hAnsi="Arial" w:cs="Arial"/>
          <w:sz w:val="24"/>
          <w:szCs w:val="24"/>
        </w:rPr>
        <w:t>______________________________</w:t>
      </w:r>
    </w:p>
    <w:p w:rsidR="00781603" w:rsidRDefault="00781603" w:rsidP="002C775B">
      <w:pPr>
        <w:rPr>
          <w:rFonts w:ascii="Arial" w:hAnsi="Arial" w:cs="Arial"/>
          <w:sz w:val="24"/>
          <w:szCs w:val="24"/>
        </w:rPr>
        <w:sectPr w:rsidR="00781603" w:rsidSect="0078160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81603" w:rsidRDefault="00781603" w:rsidP="002C775B">
      <w:pPr>
        <w:rPr>
          <w:rFonts w:ascii="Arial" w:hAnsi="Arial" w:cs="Arial"/>
          <w:sz w:val="24"/>
          <w:szCs w:val="24"/>
        </w:rPr>
      </w:pPr>
    </w:p>
    <w:p w:rsidR="003C4C2A" w:rsidRPr="002C775B" w:rsidRDefault="002C775B" w:rsidP="002C77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1b. Choose one of the main causes of World War One and </w:t>
      </w:r>
      <w:r w:rsidR="003C4C2A" w:rsidRPr="002C775B">
        <w:rPr>
          <w:rFonts w:ascii="Arial" w:hAnsi="Arial" w:cs="Arial"/>
          <w:sz w:val="24"/>
          <w:szCs w:val="24"/>
        </w:rPr>
        <w:t xml:space="preserve">briefly explain how this contributed to the beginning of the war. </w:t>
      </w:r>
      <w:r w:rsidR="003C4C2A" w:rsidRPr="002C775B">
        <w:rPr>
          <w:rFonts w:ascii="Arial" w:hAnsi="Arial" w:cs="Arial"/>
          <w:sz w:val="24"/>
          <w:szCs w:val="24"/>
        </w:rPr>
        <w:tab/>
      </w:r>
      <w:r w:rsidR="003C4C2A" w:rsidRPr="002C775B">
        <w:rPr>
          <w:rFonts w:ascii="Arial" w:hAnsi="Arial" w:cs="Arial"/>
          <w:sz w:val="24"/>
          <w:szCs w:val="24"/>
        </w:rPr>
        <w:tab/>
      </w:r>
      <w:r w:rsidR="003C4C2A" w:rsidRPr="002C775B">
        <w:rPr>
          <w:rFonts w:ascii="Arial" w:hAnsi="Arial" w:cs="Arial"/>
          <w:sz w:val="24"/>
          <w:szCs w:val="24"/>
        </w:rPr>
        <w:tab/>
      </w:r>
      <w:r w:rsidR="003C4C2A" w:rsidRPr="002C775B">
        <w:rPr>
          <w:rFonts w:ascii="Arial" w:hAnsi="Arial" w:cs="Arial"/>
          <w:sz w:val="24"/>
          <w:szCs w:val="24"/>
        </w:rPr>
        <w:tab/>
      </w:r>
      <w:r w:rsidR="003C4C2A" w:rsidRPr="002C775B">
        <w:rPr>
          <w:rFonts w:ascii="Arial" w:hAnsi="Arial" w:cs="Arial"/>
          <w:sz w:val="24"/>
          <w:szCs w:val="24"/>
        </w:rPr>
        <w:tab/>
      </w:r>
      <w:r w:rsidR="003C4C2A" w:rsidRPr="002C775B">
        <w:rPr>
          <w:rFonts w:ascii="Arial" w:hAnsi="Arial" w:cs="Arial"/>
          <w:sz w:val="24"/>
          <w:szCs w:val="24"/>
        </w:rPr>
        <w:tab/>
      </w:r>
      <w:r w:rsidR="003C4C2A" w:rsidRPr="002C775B">
        <w:rPr>
          <w:rFonts w:ascii="Arial" w:hAnsi="Arial" w:cs="Arial"/>
          <w:sz w:val="24"/>
          <w:szCs w:val="24"/>
        </w:rPr>
        <w:tab/>
      </w:r>
      <w:r w:rsidR="003C4C2A" w:rsidRPr="002C775B">
        <w:rPr>
          <w:rFonts w:ascii="Arial" w:hAnsi="Arial" w:cs="Arial"/>
          <w:sz w:val="24"/>
          <w:szCs w:val="24"/>
        </w:rPr>
        <w:tab/>
      </w:r>
      <w:r w:rsidR="003C4C2A" w:rsidRPr="002C775B">
        <w:rPr>
          <w:rFonts w:ascii="Arial" w:hAnsi="Arial" w:cs="Arial"/>
          <w:sz w:val="24"/>
          <w:szCs w:val="24"/>
        </w:rPr>
        <w:tab/>
      </w:r>
      <w:r w:rsidR="00781603">
        <w:rPr>
          <w:rFonts w:ascii="Arial" w:hAnsi="Arial" w:cs="Arial"/>
          <w:sz w:val="24"/>
          <w:szCs w:val="24"/>
        </w:rPr>
        <w:tab/>
      </w:r>
      <w:r w:rsidR="003C4C2A" w:rsidRPr="002C775B">
        <w:rPr>
          <w:rFonts w:ascii="Arial" w:hAnsi="Arial" w:cs="Arial"/>
          <w:sz w:val="24"/>
          <w:szCs w:val="24"/>
        </w:rPr>
        <w:t xml:space="preserve"> (</w:t>
      </w:r>
      <w:r w:rsidR="00781603">
        <w:rPr>
          <w:rFonts w:ascii="Arial" w:hAnsi="Arial" w:cs="Arial"/>
          <w:sz w:val="24"/>
          <w:szCs w:val="24"/>
        </w:rPr>
        <w:t>3</w:t>
      </w:r>
      <w:r w:rsidR="003C4C2A" w:rsidRPr="002C775B">
        <w:rPr>
          <w:rFonts w:ascii="Arial" w:hAnsi="Arial" w:cs="Arial"/>
          <w:sz w:val="24"/>
          <w:szCs w:val="24"/>
        </w:rPr>
        <w:t xml:space="preserve"> marks)</w:t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775B" w:rsidRDefault="00485976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775B" w:rsidRDefault="002C775B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775B" w:rsidRDefault="002C775B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775B" w:rsidRDefault="002C775B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775B" w:rsidRDefault="002C775B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C4C2A" w:rsidRPr="00781603" w:rsidRDefault="003C4C2A" w:rsidP="007816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81603">
        <w:rPr>
          <w:rFonts w:ascii="Arial" w:hAnsi="Arial" w:cs="Arial"/>
          <w:sz w:val="24"/>
          <w:szCs w:val="24"/>
        </w:rPr>
        <w:t>Outline one reason why Australian men enlisted in WW1.</w:t>
      </w:r>
      <w:r w:rsidR="00781603" w:rsidRPr="00781603">
        <w:rPr>
          <w:rFonts w:ascii="Arial" w:hAnsi="Arial" w:cs="Arial"/>
          <w:sz w:val="24"/>
          <w:szCs w:val="24"/>
        </w:rPr>
        <w:tab/>
      </w:r>
      <w:r w:rsidR="00781603" w:rsidRPr="00781603">
        <w:rPr>
          <w:rFonts w:ascii="Arial" w:hAnsi="Arial" w:cs="Arial"/>
          <w:sz w:val="24"/>
          <w:szCs w:val="24"/>
        </w:rPr>
        <w:tab/>
      </w:r>
      <w:r w:rsidR="00781603" w:rsidRPr="00781603">
        <w:rPr>
          <w:rFonts w:ascii="Arial" w:hAnsi="Arial" w:cs="Arial"/>
          <w:sz w:val="24"/>
          <w:szCs w:val="24"/>
        </w:rPr>
        <w:tab/>
      </w:r>
      <w:r w:rsidR="00781603" w:rsidRPr="00781603">
        <w:rPr>
          <w:rFonts w:ascii="Arial" w:hAnsi="Arial" w:cs="Arial"/>
          <w:sz w:val="24"/>
          <w:szCs w:val="24"/>
        </w:rPr>
        <w:tab/>
        <w:t xml:space="preserve"> (2</w:t>
      </w:r>
      <w:r w:rsidRPr="00781603">
        <w:rPr>
          <w:rFonts w:ascii="Arial" w:hAnsi="Arial" w:cs="Arial"/>
          <w:sz w:val="24"/>
          <w:szCs w:val="24"/>
        </w:rPr>
        <w:t xml:space="preserve"> marks)</w:t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81603" w:rsidRDefault="003C4C2A" w:rsidP="0078160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81603" w:rsidRDefault="00781603" w:rsidP="0078160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81603" w:rsidRDefault="00781603" w:rsidP="0078160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</w:p>
    <w:p w:rsidR="00485976" w:rsidRPr="00781603" w:rsidRDefault="002C775B" w:rsidP="007816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81603">
        <w:rPr>
          <w:rFonts w:ascii="Arial" w:hAnsi="Arial" w:cs="Arial"/>
          <w:sz w:val="24"/>
          <w:szCs w:val="24"/>
        </w:rPr>
        <w:t>Describe</w:t>
      </w:r>
      <w:r w:rsidR="00485976" w:rsidRPr="00781603">
        <w:rPr>
          <w:rFonts w:ascii="Arial" w:hAnsi="Arial" w:cs="Arial"/>
          <w:sz w:val="24"/>
          <w:szCs w:val="24"/>
        </w:rPr>
        <w:t xml:space="preserve"> what trench warfare was and how it was used in WW1.</w:t>
      </w:r>
      <w:r w:rsidR="00485976" w:rsidRPr="00781603">
        <w:rPr>
          <w:rFonts w:ascii="Arial" w:hAnsi="Arial" w:cs="Arial"/>
          <w:sz w:val="24"/>
          <w:szCs w:val="24"/>
        </w:rPr>
        <w:tab/>
      </w:r>
      <w:r w:rsidR="00485976" w:rsidRPr="00781603">
        <w:rPr>
          <w:rFonts w:ascii="Arial" w:hAnsi="Arial" w:cs="Arial"/>
          <w:sz w:val="24"/>
          <w:szCs w:val="24"/>
        </w:rPr>
        <w:tab/>
      </w:r>
      <w:r w:rsidR="00485976" w:rsidRPr="00781603">
        <w:rPr>
          <w:rFonts w:ascii="Arial" w:hAnsi="Arial" w:cs="Arial"/>
          <w:sz w:val="24"/>
          <w:szCs w:val="24"/>
        </w:rPr>
        <w:tab/>
        <w:t xml:space="preserve"> (3 marks)</w:t>
      </w:r>
    </w:p>
    <w:p w:rsidR="00485976" w:rsidRDefault="00485976" w:rsidP="00485976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5976" w:rsidRDefault="00485976" w:rsidP="00485976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5976" w:rsidRDefault="00485976" w:rsidP="00485976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5976" w:rsidRDefault="00485976" w:rsidP="00485976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5976" w:rsidRDefault="00485976" w:rsidP="00485976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5976" w:rsidRDefault="00485976" w:rsidP="00485976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775B" w:rsidRDefault="00485976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775B" w:rsidRDefault="002C775B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2C775B" w:rsidRDefault="002C775B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775B" w:rsidRDefault="002C775B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775B" w:rsidRDefault="002C775B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775B" w:rsidRDefault="002C775B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775B" w:rsidRDefault="002C775B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2E8E" w:rsidRDefault="00D02E8E" w:rsidP="007816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02E8E">
        <w:rPr>
          <w:rFonts w:ascii="Arial" w:hAnsi="Arial" w:cs="Arial"/>
          <w:sz w:val="24"/>
          <w:szCs w:val="24"/>
        </w:rPr>
        <w:t>Outline the changing role of women from before the war, during the war and afterwards.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02E8E" w:rsidRPr="00D02E8E" w:rsidRDefault="0009478D" w:rsidP="00D02E8E">
      <w:pPr>
        <w:pStyle w:val="ListParagraph"/>
        <w:ind w:left="9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(3</w:t>
      </w:r>
      <w:r w:rsidR="00D02E8E">
        <w:rPr>
          <w:rFonts w:ascii="Arial" w:hAnsi="Arial" w:cs="Arial"/>
          <w:sz w:val="24"/>
          <w:szCs w:val="24"/>
        </w:rPr>
        <w:t xml:space="preserve"> marks)</w:t>
      </w:r>
    </w:p>
    <w:p w:rsidR="00D02E8E" w:rsidRDefault="00D02E8E" w:rsidP="00D02E8E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2E8E" w:rsidRDefault="00D02E8E" w:rsidP="00D02E8E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2E8E" w:rsidRDefault="00D02E8E" w:rsidP="00D02E8E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2E8E" w:rsidRDefault="00D02E8E" w:rsidP="00D02E8E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2E8E" w:rsidRDefault="00D02E8E" w:rsidP="00D02E8E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2E8E" w:rsidRDefault="00D02E8E" w:rsidP="00D02E8E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2E8E" w:rsidRDefault="00D02E8E" w:rsidP="00D02E8E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560B" w:rsidRDefault="002C775B" w:rsidP="007816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</w:t>
      </w:r>
      <w:r w:rsidR="00B2560B" w:rsidRPr="00B2560B">
        <w:rPr>
          <w:rFonts w:ascii="Arial" w:hAnsi="Arial" w:cs="Arial"/>
          <w:sz w:val="24"/>
          <w:szCs w:val="24"/>
        </w:rPr>
        <w:t xml:space="preserve"> what the ANZAC legend is and how it was created.</w:t>
      </w:r>
      <w:r w:rsidR="00B2560B">
        <w:rPr>
          <w:rFonts w:ascii="Arial" w:hAnsi="Arial" w:cs="Arial"/>
          <w:sz w:val="24"/>
          <w:szCs w:val="24"/>
        </w:rPr>
        <w:tab/>
      </w:r>
      <w:r w:rsidR="00B2560B">
        <w:rPr>
          <w:rFonts w:ascii="Arial" w:hAnsi="Arial" w:cs="Arial"/>
          <w:sz w:val="24"/>
          <w:szCs w:val="24"/>
        </w:rPr>
        <w:tab/>
      </w:r>
      <w:r w:rsidR="00B2560B">
        <w:rPr>
          <w:rFonts w:ascii="Arial" w:hAnsi="Arial" w:cs="Arial"/>
          <w:sz w:val="24"/>
          <w:szCs w:val="24"/>
        </w:rPr>
        <w:tab/>
      </w:r>
      <w:r w:rsidR="00B2560B">
        <w:rPr>
          <w:rFonts w:ascii="Arial" w:hAnsi="Arial" w:cs="Arial"/>
          <w:sz w:val="24"/>
          <w:szCs w:val="24"/>
        </w:rPr>
        <w:tab/>
        <w:t xml:space="preserve"> (4 marks)</w:t>
      </w:r>
    </w:p>
    <w:p w:rsidR="00B2560B" w:rsidRDefault="00B2560B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560B" w:rsidRDefault="00B2560B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560B" w:rsidRDefault="00B2560B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560B" w:rsidRDefault="00B2560B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560B" w:rsidRDefault="00B2560B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560B" w:rsidRDefault="00B2560B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560B" w:rsidRDefault="00B2560B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560B" w:rsidRDefault="00B2560B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81603" w:rsidRDefault="00781603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781603" w:rsidRDefault="00781603" w:rsidP="0078160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  <w:r>
        <w:rPr>
          <w:rFonts w:ascii="Arial" w:hAnsi="Arial" w:cs="Arial"/>
          <w:sz w:val="24"/>
          <w:szCs w:val="24"/>
        </w:rPr>
        <w:tab/>
      </w:r>
    </w:p>
    <w:p w:rsidR="00781603" w:rsidRDefault="00781603" w:rsidP="0078160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81603" w:rsidRDefault="00781603" w:rsidP="0078160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9478D" w:rsidRDefault="0009478D" w:rsidP="0009478D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9478D" w:rsidRDefault="0009478D" w:rsidP="0009478D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09478D" w:rsidSect="0078160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C143D"/>
    <w:multiLevelType w:val="hybridMultilevel"/>
    <w:tmpl w:val="EEEC9E28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02D8"/>
    <w:multiLevelType w:val="hybridMultilevel"/>
    <w:tmpl w:val="810AE6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EF6F4E"/>
    <w:multiLevelType w:val="hybridMultilevel"/>
    <w:tmpl w:val="20584E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D7505"/>
    <w:multiLevelType w:val="hybridMultilevel"/>
    <w:tmpl w:val="A328A512"/>
    <w:lvl w:ilvl="0" w:tplc="2A6CDC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80C8E"/>
    <w:multiLevelType w:val="hybridMultilevel"/>
    <w:tmpl w:val="EB0E089A"/>
    <w:lvl w:ilvl="0" w:tplc="516E37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14"/>
    <w:rsid w:val="00011D60"/>
    <w:rsid w:val="0009478D"/>
    <w:rsid w:val="000F1153"/>
    <w:rsid w:val="002C775B"/>
    <w:rsid w:val="003B7DB5"/>
    <w:rsid w:val="003C4C2A"/>
    <w:rsid w:val="00474CC2"/>
    <w:rsid w:val="00485976"/>
    <w:rsid w:val="004A579C"/>
    <w:rsid w:val="00781603"/>
    <w:rsid w:val="007C61FC"/>
    <w:rsid w:val="008D299E"/>
    <w:rsid w:val="008E4101"/>
    <w:rsid w:val="00972608"/>
    <w:rsid w:val="00AF651A"/>
    <w:rsid w:val="00B2560B"/>
    <w:rsid w:val="00BC3514"/>
    <w:rsid w:val="00C60543"/>
    <w:rsid w:val="00D02E8E"/>
    <w:rsid w:val="00D2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7B53"/>
  <w15:docId w15:val="{1AF847B8-3D82-488B-B51F-9A612687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70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23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33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96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96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31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92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1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2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9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6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82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4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3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63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19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02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47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77CDCE57</Template>
  <TotalTime>3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e4097773</dc:creator>
  <cp:lastModifiedBy>HAWKES Natasha [Narrogin Senior High School]</cp:lastModifiedBy>
  <cp:revision>5</cp:revision>
  <dcterms:created xsi:type="dcterms:W3CDTF">2018-09-17T23:14:00Z</dcterms:created>
  <dcterms:modified xsi:type="dcterms:W3CDTF">2018-09-18T02:49:00Z</dcterms:modified>
</cp:coreProperties>
</file>