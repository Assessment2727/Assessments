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3BEEB" wp14:editId="343FF4D2">
                <wp:simplePos x="0" y="0"/>
                <wp:positionH relativeFrom="margin">
                  <wp:posOffset>5104426</wp:posOffset>
                </wp:positionH>
                <wp:positionV relativeFrom="paragraph">
                  <wp:posOffset>-189186</wp:posOffset>
                </wp:positionV>
                <wp:extent cx="1605516" cy="1257300"/>
                <wp:effectExtent l="0" t="19050" r="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5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3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FBC2C" id="Group 2" o:spid="_x0000_s1026" style="position:absolute;margin-left:401.9pt;margin-top:-14.9pt;width:126.4pt;height:99pt;z-index:251659264;mso-position-horizontal-relative:margin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EB27" wp14:editId="560D049B">
                <wp:simplePos x="0" y="0"/>
                <wp:positionH relativeFrom="margin">
                  <wp:align>left</wp:align>
                </wp:positionH>
                <wp:positionV relativeFrom="paragraph">
                  <wp:posOffset>5183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F30" w:rsidRDefault="007B4F30" w:rsidP="003B04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B6435C">
                              <w:rPr>
                                <w:sz w:val="18"/>
                                <w:szCs w:val="18"/>
                              </w:rPr>
                              <w:t>____ / 17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Complete on the day of the assessment.      </w:t>
                            </w:r>
                          </w:p>
                          <w:p w:rsidR="007B4F30" w:rsidRPr="006F6982" w:rsidRDefault="007B4F30" w:rsidP="003B0460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EB27" id="Rectangle 1" o:spid="_x0000_s1026" style="position:absolute;margin-left:0;margin-top:.4pt;width:381.75pt;height:6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" fillcolor="white [3201]" strokecolor="#70ad47 [3209]" strokeweight="1pt">
                <v:textbox>
                  <w:txbxContent>
                    <w:p w:rsidR="007B4F30" w:rsidRDefault="007B4F30" w:rsidP="003B04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B6435C">
                        <w:rPr>
                          <w:sz w:val="18"/>
                          <w:szCs w:val="18"/>
                        </w:rPr>
                        <w:t>____ / 17</w:t>
                      </w:r>
                      <w:r>
                        <w:rPr>
                          <w:sz w:val="18"/>
                          <w:szCs w:val="18"/>
                        </w:rPr>
                        <w:t xml:space="preserve">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</w:t>
                      </w:r>
                      <w:r>
                        <w:rPr>
                          <w:sz w:val="18"/>
                          <w:szCs w:val="18"/>
                        </w:rPr>
                        <w:t xml:space="preserve">   Complete on the day of the assessment.      </w:t>
                      </w:r>
                    </w:p>
                    <w:p w:rsidR="007B4F30" w:rsidRPr="006F6982" w:rsidRDefault="007B4F30" w:rsidP="003B0460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Default="003B0460" w:rsidP="003B046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3B0460" w:rsidRPr="003B0460" w:rsidRDefault="003B0460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>Name: _____________________________________________</w:t>
      </w:r>
    </w:p>
    <w:p w:rsidR="003B0460" w:rsidRPr="003B0460" w:rsidRDefault="003B0460" w:rsidP="003B0460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>Teacher: ___________________________________________</w:t>
      </w:r>
    </w:p>
    <w:tbl>
      <w:tblPr>
        <w:tblpPr w:leftFromText="180" w:rightFromText="180" w:vertAnchor="text" w:horzAnchor="margin" w:tblpY="-1"/>
        <w:tblW w:w="3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931"/>
        <w:gridCol w:w="1336"/>
      </w:tblGrid>
      <w:tr w:rsidR="003B0460" w:rsidRPr="005F2841" w:rsidTr="003B0460">
        <w:trPr>
          <w:trHeight w:val="983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  <w:r w:rsidRPr="005F2841">
              <w:rPr>
                <w:rFonts w:ascii="Arial" w:hAnsi="Arial" w:cs="Arial"/>
              </w:rPr>
              <w:t>Total marks</w:t>
            </w:r>
          </w:p>
          <w:p w:rsidR="003B0460" w:rsidRPr="005F2841" w:rsidRDefault="00B6435C" w:rsidP="00054B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/17</w:t>
            </w:r>
            <w:bookmarkStart w:id="0" w:name="_GoBack"/>
            <w:bookmarkEnd w:id="0"/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36" w:type="dxa"/>
          </w:tcPr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Weight</w:t>
            </w:r>
          </w:p>
          <w:p w:rsidR="003B0460" w:rsidRPr="005F2841" w:rsidRDefault="003B0460" w:rsidP="00B30A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  <w:r w:rsidRPr="005F2841">
              <w:rPr>
                <w:rFonts w:ascii="Arial" w:hAnsi="Arial" w:cs="Arial"/>
                <w:b/>
              </w:rPr>
              <w:t>%</w:t>
            </w:r>
          </w:p>
        </w:tc>
      </w:tr>
      <w:tr w:rsidR="003B0460" w:rsidRPr="005F2841" w:rsidTr="003B0460">
        <w:trPr>
          <w:trHeight w:val="642"/>
        </w:trPr>
        <w:tc>
          <w:tcPr>
            <w:tcW w:w="1349" w:type="dxa"/>
          </w:tcPr>
          <w:p w:rsidR="003B0460" w:rsidRPr="005F2841" w:rsidRDefault="003B0460" w:rsidP="00B30AE9">
            <w:pPr>
              <w:rPr>
                <w:rFonts w:ascii="Arial" w:hAnsi="Arial" w:cs="Arial"/>
              </w:rPr>
            </w:pPr>
          </w:p>
        </w:tc>
        <w:tc>
          <w:tcPr>
            <w:tcW w:w="931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:rsidR="003B0460" w:rsidRPr="005F2841" w:rsidRDefault="003B0460" w:rsidP="00B30AE9">
            <w:pPr>
              <w:rPr>
                <w:rFonts w:ascii="Arial" w:hAnsi="Arial" w:cs="Arial"/>
                <w:b/>
              </w:rPr>
            </w:pPr>
          </w:p>
        </w:tc>
      </w:tr>
    </w:tbl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Year 9: Humanities and Social Sciences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History: Making of the Modern World</w:t>
      </w:r>
    </w:p>
    <w:p w:rsidR="003B0460" w:rsidRPr="003B0460" w:rsidRDefault="003B0460" w:rsidP="003B0460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Task 1 Part B: Gallery Walk Validation</w:t>
      </w:r>
    </w:p>
    <w:p w:rsidR="00351405" w:rsidRDefault="00351405" w:rsidP="00351405">
      <w:pPr>
        <w:spacing w:after="0"/>
        <w:jc w:val="center"/>
        <w:rPr>
          <w:b/>
          <w:sz w:val="24"/>
          <w:u w:val="single"/>
        </w:rPr>
      </w:pPr>
      <w:r w:rsidRPr="00351405">
        <w:rPr>
          <w:b/>
          <w:sz w:val="24"/>
          <w:u w:val="single"/>
        </w:rPr>
        <w:t xml:space="preserve">You will have 5 minutes reading time and 45 minutes to complete the assessment. </w:t>
      </w:r>
    </w:p>
    <w:p w:rsidR="00B6435C" w:rsidRPr="00351405" w:rsidRDefault="00B6435C" w:rsidP="00351405">
      <w:pPr>
        <w:spacing w:after="0"/>
        <w:jc w:val="center"/>
        <w:rPr>
          <w:b/>
          <w:sz w:val="24"/>
          <w:u w:val="single"/>
        </w:rPr>
      </w:pPr>
    </w:p>
    <w:p w:rsidR="001C3D54" w:rsidRPr="0010586A" w:rsidRDefault="006A6E9A" w:rsidP="006A6E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Explain</w:t>
      </w:r>
      <w:r w:rsidRPr="003B0460">
        <w:rPr>
          <w:sz w:val="24"/>
          <w:szCs w:val="24"/>
        </w:rPr>
        <w:t xml:space="preserve"> the difference between a</w:t>
      </w:r>
      <w:r w:rsidR="00F64339" w:rsidRPr="003B0460">
        <w:rPr>
          <w:sz w:val="24"/>
          <w:szCs w:val="24"/>
        </w:rPr>
        <w:t xml:space="preserve"> primary and secondary source </w:t>
      </w:r>
      <w:r w:rsidRPr="003B0460">
        <w:rPr>
          <w:sz w:val="24"/>
          <w:szCs w:val="24"/>
        </w:rPr>
        <w:t xml:space="preserve">using </w:t>
      </w:r>
      <w:r w:rsidR="00562363" w:rsidRPr="003B0460">
        <w:rPr>
          <w:sz w:val="24"/>
          <w:szCs w:val="24"/>
        </w:rPr>
        <w:t>specific examples from the sources you studied in class</w:t>
      </w:r>
      <w:r w:rsidRPr="003B0460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(6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0AE9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0460" w:rsidRPr="00877534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Based on the sources you have analysed, </w:t>
      </w:r>
      <w:r w:rsidRPr="003B0460">
        <w:rPr>
          <w:b/>
          <w:sz w:val="24"/>
          <w:szCs w:val="24"/>
        </w:rPr>
        <w:t>list</w:t>
      </w:r>
      <w:r w:rsidRPr="003B0460">
        <w:rPr>
          <w:sz w:val="24"/>
          <w:szCs w:val="24"/>
        </w:rPr>
        <w:t xml:space="preserve"> </w:t>
      </w:r>
      <w:r w:rsidR="00054B78">
        <w:rPr>
          <w:sz w:val="24"/>
          <w:szCs w:val="24"/>
        </w:rPr>
        <w:t>4</w:t>
      </w:r>
      <w:r w:rsidRPr="003B0460">
        <w:rPr>
          <w:sz w:val="24"/>
          <w:szCs w:val="24"/>
        </w:rPr>
        <w:t xml:space="preserve"> jobs that children were employed for during the time of the Industrial Revolution.</w:t>
      </w:r>
      <w:r w:rsidR="00877534">
        <w:rPr>
          <w:sz w:val="24"/>
          <w:szCs w:val="24"/>
        </w:rPr>
        <w:t xml:space="preserve"> </w:t>
      </w:r>
      <w:r w:rsidR="00B6435C">
        <w:rPr>
          <w:b/>
          <w:sz w:val="24"/>
          <w:szCs w:val="24"/>
        </w:rPr>
        <w:t>(4</w:t>
      </w:r>
      <w:r w:rsidR="00877534" w:rsidRPr="00877534">
        <w:rPr>
          <w:b/>
          <w:sz w:val="24"/>
          <w:szCs w:val="24"/>
        </w:rPr>
        <w:t xml:space="preserve"> marks)</w:t>
      </w:r>
    </w:p>
    <w:p w:rsidR="00877534" w:rsidRPr="003B0460" w:rsidRDefault="00877534" w:rsidP="00877534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B6435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B6435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Pr="003B0460" w:rsidRDefault="003B0460" w:rsidP="00B6435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3B0460" w:rsidRDefault="003B0460" w:rsidP="00B6435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</w:t>
      </w:r>
    </w:p>
    <w:p w:rsidR="00B6435C" w:rsidRPr="003B0460" w:rsidRDefault="00B6435C" w:rsidP="00B6435C">
      <w:pPr>
        <w:pStyle w:val="ListParagraph"/>
        <w:spacing w:line="276" w:lineRule="auto"/>
        <w:rPr>
          <w:sz w:val="24"/>
          <w:szCs w:val="24"/>
        </w:rPr>
      </w:pPr>
    </w:p>
    <w:p w:rsidR="00B6435C" w:rsidRPr="00B6435C" w:rsidRDefault="00B6435C" w:rsidP="006A6E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Bias is a term referring 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435C">
        <w:rPr>
          <w:b/>
          <w:sz w:val="24"/>
          <w:szCs w:val="24"/>
        </w:rPr>
        <w:t>(1 mark)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person’s point of view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reliability of information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Prejudice or an inclination for favour one person, group, side of the story.</w:t>
      </w:r>
    </w:p>
    <w:p w:rsidR="00B6435C" w:rsidRDefault="00B6435C" w:rsidP="00B643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ability to be able to show empathy and walk in someone else’s shoes. </w:t>
      </w:r>
    </w:p>
    <w:p w:rsidR="00B6435C" w:rsidRDefault="00B6435C" w:rsidP="00B6435C">
      <w:pPr>
        <w:pStyle w:val="ListParagraph"/>
        <w:rPr>
          <w:sz w:val="24"/>
          <w:szCs w:val="24"/>
        </w:rPr>
      </w:pPr>
    </w:p>
    <w:p w:rsidR="00562363" w:rsidRPr="00DE3E19" w:rsidRDefault="00562363" w:rsidP="00F643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Outline</w:t>
      </w:r>
      <w:r w:rsidRPr="003B0460">
        <w:rPr>
          <w:sz w:val="24"/>
          <w:szCs w:val="24"/>
        </w:rPr>
        <w:t xml:space="preserve"> one reason why understanding different perspectives when analysing historical sources is important</w:t>
      </w:r>
      <w:r w:rsidR="00CA6E0C">
        <w:rPr>
          <w:sz w:val="24"/>
          <w:szCs w:val="24"/>
        </w:rPr>
        <w:t>.</w:t>
      </w:r>
      <w:r w:rsidR="00877534">
        <w:rPr>
          <w:sz w:val="24"/>
          <w:szCs w:val="24"/>
        </w:rPr>
        <w:t xml:space="preserve"> </w:t>
      </w:r>
      <w:r w:rsidR="00877534" w:rsidRPr="00877534">
        <w:rPr>
          <w:b/>
          <w:sz w:val="24"/>
          <w:szCs w:val="24"/>
        </w:rPr>
        <w:t>(2 marks)</w:t>
      </w:r>
    </w:p>
    <w:p w:rsidR="00DE3E19" w:rsidRPr="003B0460" w:rsidRDefault="00DE3E19" w:rsidP="00DE3E19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 w:rsidR="00B6435C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0460" w:rsidRPr="0010586A" w:rsidRDefault="003B0460" w:rsidP="003B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Using evidence from the sources you have analysed, </w:t>
      </w:r>
      <w:r w:rsidRPr="003B0460">
        <w:rPr>
          <w:b/>
          <w:sz w:val="24"/>
          <w:szCs w:val="24"/>
        </w:rPr>
        <w:t>describe</w:t>
      </w:r>
      <w:r w:rsidRPr="003B0460">
        <w:rPr>
          <w:sz w:val="24"/>
          <w:szCs w:val="24"/>
        </w:rPr>
        <w:t xml:space="preserve"> what life was like for children during the time of the Industrial Revolution. A good answer will include the following: working hours, jobs, living conditions etc. </w:t>
      </w:r>
      <w:r w:rsidR="00877534" w:rsidRPr="00877534">
        <w:rPr>
          <w:b/>
          <w:sz w:val="24"/>
          <w:szCs w:val="24"/>
        </w:rPr>
        <w:t>(4 marks)</w:t>
      </w:r>
    </w:p>
    <w:p w:rsidR="0010586A" w:rsidRPr="003B0460" w:rsidRDefault="0010586A" w:rsidP="0010586A">
      <w:pPr>
        <w:pStyle w:val="ListParagraph"/>
        <w:ind w:left="360"/>
        <w:rPr>
          <w:sz w:val="24"/>
          <w:szCs w:val="24"/>
        </w:rPr>
      </w:pPr>
    </w:p>
    <w:p w:rsidR="003B0460" w:rsidRPr="003B0460" w:rsidRDefault="003B0460" w:rsidP="003B0460">
      <w:pPr>
        <w:pStyle w:val="ListParagraph"/>
        <w:spacing w:line="360" w:lineRule="auto"/>
        <w:ind w:left="360"/>
        <w:rPr>
          <w:sz w:val="24"/>
          <w:szCs w:val="24"/>
        </w:rPr>
      </w:pPr>
      <w:r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7534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6435C" w:rsidRPr="003B0460"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sectPr w:rsidR="003B0460" w:rsidRPr="003B0460" w:rsidSect="003B0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7C9"/>
    <w:multiLevelType w:val="hybridMultilevel"/>
    <w:tmpl w:val="1908B5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77C91"/>
    <w:multiLevelType w:val="hybridMultilevel"/>
    <w:tmpl w:val="5394D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5A95"/>
    <w:multiLevelType w:val="hybridMultilevel"/>
    <w:tmpl w:val="A5A89E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9A"/>
    <w:rsid w:val="00054B78"/>
    <w:rsid w:val="0010586A"/>
    <w:rsid w:val="001B32BD"/>
    <w:rsid w:val="001C3D54"/>
    <w:rsid w:val="00351405"/>
    <w:rsid w:val="003B0460"/>
    <w:rsid w:val="00562363"/>
    <w:rsid w:val="006A6E9A"/>
    <w:rsid w:val="007B4F30"/>
    <w:rsid w:val="00877534"/>
    <w:rsid w:val="00B30AE9"/>
    <w:rsid w:val="00B6435C"/>
    <w:rsid w:val="00CA6E0C"/>
    <w:rsid w:val="00DE3E19"/>
    <w:rsid w:val="00EA33BF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A7B"/>
  <w15:docId w15:val="{97845BBC-C509-4238-BFBF-50991345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722849C1</Template>
  <TotalTime>76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9</cp:revision>
  <cp:lastPrinted>2018-08-24T01:55:00Z</cp:lastPrinted>
  <dcterms:created xsi:type="dcterms:W3CDTF">2018-08-13T07:46:00Z</dcterms:created>
  <dcterms:modified xsi:type="dcterms:W3CDTF">2019-08-23T00:43:00Z</dcterms:modified>
</cp:coreProperties>
</file>