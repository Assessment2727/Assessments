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18" w:rsidRPr="00F633C4" w:rsidRDefault="003A61AE" w:rsidP="0071323B">
      <w:pPr>
        <w:spacing w:line="240" w:lineRule="auto"/>
        <w:jc w:val="center"/>
        <w:rPr>
          <w:b/>
          <w:sz w:val="36"/>
          <w:szCs w:val="32"/>
        </w:rPr>
      </w:pPr>
      <w:r>
        <w:rPr>
          <w:b/>
          <w:noProof/>
          <w:sz w:val="36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</wp:posOffset>
                </wp:positionV>
                <wp:extent cx="1704975" cy="714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44B" w:rsidRDefault="00147506" w:rsidP="003A61AE">
                            <w:pPr>
                              <w:jc w:val="center"/>
                            </w:pPr>
                            <w:r>
                              <w:t>Target: _______ / 62</w:t>
                            </w:r>
                          </w:p>
                          <w:p w:rsidR="0086244B" w:rsidRDefault="0086244B" w:rsidP="003A61AE">
                            <w:pPr>
                              <w:jc w:val="center"/>
                            </w:pPr>
                            <w:r>
                              <w:t>or _________%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9pt;margin-top:-4.5pt;width:134.25pt;height:56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" fillcolor="white [3201]" strokecolor="black [3200]" strokeweight="2pt">
                <v:textbox>
                  <w:txbxContent>
                    <w:p w:rsidR="0086244B" w:rsidRDefault="00147506" w:rsidP="003A61AE">
                      <w:pPr>
                        <w:jc w:val="center"/>
                      </w:pPr>
                      <w:r>
                        <w:t>Target: _______ / 62</w:t>
                      </w:r>
                    </w:p>
                    <w:p w:rsidR="0086244B" w:rsidRDefault="0086244B" w:rsidP="003A61AE">
                      <w:pPr>
                        <w:jc w:val="center"/>
                      </w:pPr>
                      <w:r>
                        <w:t>or _________%</w:t>
                      </w:r>
                    </w:p>
                  </w:txbxContent>
                </v:textbox>
              </v:rect>
            </w:pict>
          </mc:Fallback>
        </mc:AlternateContent>
      </w:r>
      <w:r w:rsidR="0071323B" w:rsidRPr="00F633C4">
        <w:rPr>
          <w:b/>
          <w:noProof/>
          <w:sz w:val="36"/>
          <w:szCs w:val="32"/>
          <w:lang w:eastAsia="en-A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8A776DA" wp14:editId="3B873FE5">
                <wp:simplePos x="0" y="0"/>
                <wp:positionH relativeFrom="column">
                  <wp:posOffset>5165678</wp:posOffset>
                </wp:positionH>
                <wp:positionV relativeFrom="paragraph">
                  <wp:posOffset>-116006</wp:posOffset>
                </wp:positionV>
                <wp:extent cx="1576316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6316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CCD12" id="Group 6" o:spid="_x0000_s1026" style="position:absolute;margin-left:406.75pt;margin-top:-9.15pt;width:124.1pt;height:99pt;z-index:251660800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">
                <v:rect id="Rectangle 3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71323B" w:rsidRPr="00F633C4">
        <w:rPr>
          <w:b/>
          <w:sz w:val="36"/>
          <w:szCs w:val="32"/>
        </w:rPr>
        <w:t>Year 9 HASS</w:t>
      </w:r>
      <w:r w:rsidR="008E5F10">
        <w:rPr>
          <w:b/>
          <w:sz w:val="36"/>
          <w:szCs w:val="32"/>
        </w:rPr>
        <w:t xml:space="preserve"> – Semester 2 - 2019</w:t>
      </w:r>
    </w:p>
    <w:p w:rsidR="00F633C4" w:rsidRDefault="00954DBD" w:rsidP="00F633C4">
      <w:pPr>
        <w:spacing w:after="0" w:line="240" w:lineRule="auto"/>
        <w:jc w:val="center"/>
        <w:rPr>
          <w:b/>
          <w:sz w:val="32"/>
          <w:szCs w:val="32"/>
        </w:rPr>
      </w:pPr>
      <w:r w:rsidRPr="00954DBD">
        <w:rPr>
          <w:b/>
          <w:sz w:val="32"/>
          <w:szCs w:val="32"/>
        </w:rPr>
        <w:t>Assess</w:t>
      </w:r>
      <w:r w:rsidR="00F633C4">
        <w:rPr>
          <w:b/>
          <w:sz w:val="32"/>
          <w:szCs w:val="32"/>
        </w:rPr>
        <w:t>ment 2:  In-Class Content Test</w:t>
      </w:r>
    </w:p>
    <w:p w:rsidR="0071323B" w:rsidRDefault="0071323B" w:rsidP="00F633C4">
      <w:pPr>
        <w:spacing w:after="0" w:line="240" w:lineRule="auto"/>
        <w:jc w:val="center"/>
        <w:rPr>
          <w:b/>
          <w:sz w:val="32"/>
          <w:szCs w:val="32"/>
        </w:rPr>
      </w:pPr>
      <w:r w:rsidRPr="0071323B">
        <w:rPr>
          <w:b/>
          <w:sz w:val="32"/>
          <w:szCs w:val="32"/>
        </w:rPr>
        <w:t>The Making of the Modern World</w:t>
      </w:r>
    </w:p>
    <w:p w:rsidR="00F633C4" w:rsidRDefault="00F633C4" w:rsidP="00F633C4">
      <w:pPr>
        <w:spacing w:after="0" w:line="240" w:lineRule="auto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Y="239"/>
        <w:tblW w:w="4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1340"/>
        <w:gridCol w:w="1340"/>
      </w:tblGrid>
      <w:tr w:rsidR="0071323B" w:rsidTr="00F633C4">
        <w:trPr>
          <w:trHeight w:val="699"/>
        </w:trPr>
        <w:tc>
          <w:tcPr>
            <w:tcW w:w="1340" w:type="dxa"/>
            <w:vAlign w:val="bottom"/>
            <w:hideMark/>
          </w:tcPr>
          <w:p w:rsidR="0071323B" w:rsidRPr="0045241F" w:rsidRDefault="0071323B" w:rsidP="006A1B5C">
            <w:pPr>
              <w:jc w:val="center"/>
              <w:rPr>
                <w:rFonts w:ascii="Arial" w:hAnsi="Arial" w:cs="Arial"/>
                <w:b/>
              </w:rPr>
            </w:pPr>
            <w:r w:rsidRPr="0045241F">
              <w:rPr>
                <w:rFonts w:ascii="Arial" w:hAnsi="Arial" w:cs="Arial"/>
                <w:b/>
              </w:rPr>
              <w:t>Total marks</w:t>
            </w:r>
          </w:p>
        </w:tc>
        <w:tc>
          <w:tcPr>
            <w:tcW w:w="1340" w:type="dxa"/>
          </w:tcPr>
          <w:p w:rsidR="0071323B" w:rsidRPr="0045241F" w:rsidRDefault="0071323B" w:rsidP="0071323B">
            <w:pPr>
              <w:jc w:val="center"/>
              <w:rPr>
                <w:rFonts w:ascii="Arial" w:hAnsi="Arial" w:cs="Arial"/>
              </w:rPr>
            </w:pPr>
            <w:r w:rsidRPr="0045241F">
              <w:rPr>
                <w:rFonts w:ascii="Arial" w:hAnsi="Arial" w:cs="Arial"/>
              </w:rPr>
              <w:t>%</w:t>
            </w:r>
          </w:p>
        </w:tc>
        <w:tc>
          <w:tcPr>
            <w:tcW w:w="1340" w:type="dxa"/>
          </w:tcPr>
          <w:p w:rsidR="0071323B" w:rsidRDefault="0071323B" w:rsidP="0071323B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</w:t>
            </w:r>
          </w:p>
          <w:p w:rsidR="0071323B" w:rsidRDefault="00954DBD" w:rsidP="0071323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954DBD">
              <w:rPr>
                <w:rFonts w:ascii="Arial" w:hAnsi="Arial" w:cs="Arial"/>
                <w:b/>
              </w:rPr>
              <w:t>5</w:t>
            </w:r>
            <w:r w:rsidR="0071323B" w:rsidRPr="00954DBD">
              <w:rPr>
                <w:rFonts w:ascii="Arial" w:hAnsi="Arial" w:cs="Arial"/>
                <w:b/>
              </w:rPr>
              <w:t>%</w:t>
            </w:r>
          </w:p>
        </w:tc>
      </w:tr>
      <w:tr w:rsidR="0071323B" w:rsidTr="00F633C4">
        <w:trPr>
          <w:trHeight w:val="656"/>
        </w:trPr>
        <w:tc>
          <w:tcPr>
            <w:tcW w:w="1340" w:type="dxa"/>
            <w:vAlign w:val="bottom"/>
          </w:tcPr>
          <w:p w:rsidR="0071323B" w:rsidRPr="0045241F" w:rsidRDefault="0071323B" w:rsidP="006A1B5C">
            <w:pPr>
              <w:jc w:val="center"/>
              <w:rPr>
                <w:rFonts w:ascii="Arial" w:hAnsi="Arial" w:cs="Arial"/>
                <w:b/>
              </w:rPr>
            </w:pPr>
          </w:p>
          <w:p w:rsidR="0071323B" w:rsidRPr="0045241F" w:rsidRDefault="006A1B5C" w:rsidP="00954DBD">
            <w:pPr>
              <w:jc w:val="center"/>
              <w:rPr>
                <w:rFonts w:ascii="Arial" w:hAnsi="Arial" w:cs="Arial"/>
                <w:b/>
              </w:rPr>
            </w:pPr>
            <w:r w:rsidRPr="0045241F">
              <w:rPr>
                <w:rFonts w:ascii="Arial" w:hAnsi="Arial" w:cs="Arial"/>
                <w:b/>
              </w:rPr>
              <w:t>6</w:t>
            </w:r>
            <w:r w:rsidR="00147506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340" w:type="dxa"/>
          </w:tcPr>
          <w:p w:rsidR="0071323B" w:rsidRDefault="0071323B" w:rsidP="0071323B">
            <w:pPr>
              <w:rPr>
                <w:rFonts w:ascii="Arial" w:hAnsi="Arial" w:cs="Arial"/>
                <w:b/>
              </w:rPr>
            </w:pPr>
          </w:p>
        </w:tc>
        <w:tc>
          <w:tcPr>
            <w:tcW w:w="1340" w:type="dxa"/>
          </w:tcPr>
          <w:p w:rsidR="0071323B" w:rsidRDefault="0071323B" w:rsidP="0071323B">
            <w:pPr>
              <w:rPr>
                <w:rFonts w:ascii="Arial" w:hAnsi="Arial" w:cs="Arial"/>
                <w:b/>
              </w:rPr>
            </w:pPr>
          </w:p>
        </w:tc>
      </w:tr>
    </w:tbl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Name: ______________________________</w:t>
      </w: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Teacher: _____________________________</w:t>
      </w:r>
    </w:p>
    <w:p w:rsidR="0071323B" w:rsidRDefault="0071323B" w:rsidP="0071323B">
      <w:pPr>
        <w:spacing w:line="240" w:lineRule="auto"/>
        <w:jc w:val="center"/>
        <w:rPr>
          <w:b/>
          <w:sz w:val="32"/>
          <w:szCs w:val="32"/>
        </w:rPr>
      </w:pPr>
    </w:p>
    <w:p w:rsidR="0071323B" w:rsidRPr="0030430B" w:rsidRDefault="0071323B" w:rsidP="0030430B">
      <w:pPr>
        <w:spacing w:after="0" w:line="240" w:lineRule="auto"/>
        <w:jc w:val="center"/>
        <w:rPr>
          <w:b/>
          <w:sz w:val="28"/>
          <w:szCs w:val="36"/>
        </w:rPr>
      </w:pPr>
      <w:r w:rsidRPr="0030430B">
        <w:rPr>
          <w:b/>
          <w:sz w:val="28"/>
          <w:szCs w:val="36"/>
        </w:rPr>
        <w:t>Section One – Multiple Choice</w:t>
      </w:r>
      <w:r w:rsidR="008E5F10">
        <w:rPr>
          <w:b/>
          <w:sz w:val="28"/>
          <w:szCs w:val="36"/>
        </w:rPr>
        <w:t xml:space="preserve"> (12</w:t>
      </w:r>
      <w:r w:rsidR="00C70F4C">
        <w:rPr>
          <w:b/>
          <w:sz w:val="28"/>
          <w:szCs w:val="36"/>
        </w:rPr>
        <w:t xml:space="preserve"> marks)</w:t>
      </w:r>
    </w:p>
    <w:p w:rsidR="0071323B" w:rsidRDefault="0071323B" w:rsidP="0030430B">
      <w:pPr>
        <w:spacing w:after="0" w:line="240" w:lineRule="auto"/>
        <w:jc w:val="center"/>
        <w:rPr>
          <w:sz w:val="28"/>
          <w:szCs w:val="36"/>
        </w:rPr>
      </w:pPr>
      <w:r w:rsidRPr="0030430B">
        <w:rPr>
          <w:sz w:val="28"/>
          <w:szCs w:val="36"/>
        </w:rPr>
        <w:t xml:space="preserve">Read through each question and possible answers. Circle the response that you think is most correct. </w:t>
      </w:r>
    </w:p>
    <w:p w:rsidR="0030430B" w:rsidRPr="0030430B" w:rsidRDefault="0030430B" w:rsidP="00245C42">
      <w:pPr>
        <w:spacing w:after="0" w:line="240" w:lineRule="auto"/>
        <w:rPr>
          <w:sz w:val="28"/>
          <w:szCs w:val="36"/>
        </w:rPr>
      </w:pPr>
      <w:bookmarkStart w:id="0" w:name="_GoBack"/>
      <w:bookmarkEnd w:id="0"/>
    </w:p>
    <w:p w:rsidR="0071323B" w:rsidRPr="0071323B" w:rsidRDefault="0071323B" w:rsidP="0071323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1323B">
        <w:rPr>
          <w:b/>
          <w:sz w:val="24"/>
          <w:szCs w:val="24"/>
        </w:rPr>
        <w:t>What is history?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The study of dates and times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The study of events and people of the past – to understand what happened and why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 xml:space="preserve">The study of what happened in the past to gain a better understanding of </w:t>
      </w:r>
      <w:r w:rsidR="00C70F4C">
        <w:rPr>
          <w:sz w:val="24"/>
          <w:szCs w:val="24"/>
        </w:rPr>
        <w:t>it</w:t>
      </w:r>
    </w:p>
    <w:p w:rsidR="0071323B" w:rsidRPr="0071323B" w:rsidRDefault="0071323B" w:rsidP="0071323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All of the above</w:t>
      </w:r>
    </w:p>
    <w:p w:rsidR="0071323B" w:rsidRPr="0071323B" w:rsidRDefault="0071323B" w:rsidP="0071323B">
      <w:pPr>
        <w:pStyle w:val="ListParagraph"/>
        <w:spacing w:line="240" w:lineRule="auto"/>
        <w:rPr>
          <w:sz w:val="24"/>
          <w:szCs w:val="24"/>
        </w:rPr>
      </w:pPr>
    </w:p>
    <w:p w:rsidR="002724F6" w:rsidRPr="002724F6" w:rsidRDefault="002724F6" w:rsidP="002724F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724F6">
        <w:rPr>
          <w:b/>
          <w:sz w:val="24"/>
          <w:szCs w:val="24"/>
        </w:rPr>
        <w:t>The steam engine contributed to industrial advances</w:t>
      </w:r>
      <w:r>
        <w:rPr>
          <w:b/>
          <w:sz w:val="24"/>
          <w:szCs w:val="24"/>
        </w:rPr>
        <w:t xml:space="preserve"> by ALL of the following EXCEPT:</w:t>
      </w:r>
    </w:p>
    <w:p w:rsidR="002724F6" w:rsidRPr="008E5F10" w:rsidRDefault="002724F6" w:rsidP="00B608B3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8E5F10">
        <w:rPr>
          <w:sz w:val="24"/>
          <w:szCs w:val="24"/>
        </w:rPr>
        <w:t xml:space="preserve">It provided power to run the machines of many industries. </w:t>
      </w:r>
    </w:p>
    <w:p w:rsidR="002724F6" w:rsidRDefault="002724F6" w:rsidP="00B608B3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2724F6">
        <w:rPr>
          <w:sz w:val="24"/>
          <w:szCs w:val="24"/>
        </w:rPr>
        <w:t xml:space="preserve">It revolutionized the transportation industry. </w:t>
      </w:r>
    </w:p>
    <w:p w:rsidR="002724F6" w:rsidRDefault="002724F6" w:rsidP="00B608B3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2724F6">
        <w:rPr>
          <w:sz w:val="24"/>
          <w:szCs w:val="24"/>
        </w:rPr>
        <w:t>It improved iron production.</w:t>
      </w:r>
    </w:p>
    <w:p w:rsidR="0071323B" w:rsidRDefault="002724F6" w:rsidP="00B608B3">
      <w:pPr>
        <w:pStyle w:val="ListParagraph"/>
        <w:numPr>
          <w:ilvl w:val="0"/>
          <w:numId w:val="39"/>
        </w:numPr>
        <w:spacing w:line="240" w:lineRule="auto"/>
        <w:rPr>
          <w:sz w:val="24"/>
          <w:szCs w:val="24"/>
        </w:rPr>
      </w:pPr>
      <w:r w:rsidRPr="002724F6">
        <w:rPr>
          <w:sz w:val="24"/>
          <w:szCs w:val="24"/>
        </w:rPr>
        <w:t>It provided the workers a safe and healthy work environment.</w:t>
      </w:r>
    </w:p>
    <w:p w:rsidR="002724F6" w:rsidRPr="002724F6" w:rsidRDefault="002724F6" w:rsidP="00B608B3">
      <w:pPr>
        <w:pStyle w:val="ListParagraph"/>
        <w:spacing w:line="240" w:lineRule="auto"/>
        <w:rPr>
          <w:sz w:val="24"/>
          <w:szCs w:val="24"/>
        </w:rPr>
      </w:pPr>
    </w:p>
    <w:p w:rsidR="0071323B" w:rsidRPr="0071323B" w:rsidRDefault="0071323B" w:rsidP="0071323B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71323B">
        <w:rPr>
          <w:b/>
          <w:sz w:val="24"/>
          <w:szCs w:val="24"/>
        </w:rPr>
        <w:t>A primary source is:</w:t>
      </w:r>
    </w:p>
    <w:p w:rsidR="0071323B" w:rsidRP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 xml:space="preserve">An item from primary school  </w:t>
      </w:r>
    </w:p>
    <w:p w:rsidR="0071323B" w:rsidRP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Any evidence that was created during the time under study</w:t>
      </w:r>
    </w:p>
    <w:p w:rsid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1323B">
        <w:rPr>
          <w:sz w:val="24"/>
          <w:szCs w:val="24"/>
        </w:rPr>
        <w:t>Any evidence that gives us insight in to the time under study</w:t>
      </w:r>
    </w:p>
    <w:p w:rsidR="0071323B" w:rsidRDefault="0071323B" w:rsidP="0071323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None of the above.</w:t>
      </w:r>
    </w:p>
    <w:p w:rsidR="0071323B" w:rsidRDefault="0071323B" w:rsidP="0071323B">
      <w:pPr>
        <w:pStyle w:val="ListParagraph"/>
        <w:spacing w:line="240" w:lineRule="auto"/>
        <w:rPr>
          <w:sz w:val="24"/>
          <w:szCs w:val="24"/>
        </w:rPr>
      </w:pPr>
    </w:p>
    <w:p w:rsidR="0071323B" w:rsidRDefault="00683F9C" w:rsidP="0071323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Imperialism can be defined as:</w:t>
      </w:r>
    </w:p>
    <w:p w:rsidR="0071323B" w:rsidRPr="00B00576" w:rsidRDefault="0071323B" w:rsidP="0071323B">
      <w:pPr>
        <w:pStyle w:val="ListParagraph"/>
        <w:numPr>
          <w:ilvl w:val="0"/>
          <w:numId w:val="8"/>
        </w:numPr>
        <w:ind w:left="851" w:hanging="425"/>
        <w:rPr>
          <w:rFonts w:cstheme="minorHAnsi"/>
          <w:sz w:val="24"/>
          <w:szCs w:val="24"/>
        </w:rPr>
      </w:pPr>
      <w:r w:rsidRPr="00B00576">
        <w:rPr>
          <w:rFonts w:cstheme="minorHAnsi"/>
          <w:b/>
          <w:sz w:val="24"/>
          <w:szCs w:val="24"/>
        </w:rPr>
        <w:t xml:space="preserve"> </w:t>
      </w:r>
      <w:r w:rsidR="00294DBE" w:rsidRPr="00B00576">
        <w:rPr>
          <w:rFonts w:cstheme="minorHAnsi"/>
          <w:sz w:val="24"/>
          <w:szCs w:val="24"/>
        </w:rPr>
        <w:t>Permanent departure from one country to live in another country</w:t>
      </w:r>
    </w:p>
    <w:p w:rsidR="00294DBE" w:rsidRPr="00B00576" w:rsidRDefault="00B00576" w:rsidP="000E1F3D">
      <w:pPr>
        <w:pStyle w:val="ListParagraph"/>
        <w:numPr>
          <w:ilvl w:val="0"/>
          <w:numId w:val="8"/>
        </w:numPr>
        <w:ind w:left="851" w:hanging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A</w:t>
      </w:r>
      <w:r w:rsidR="00294DBE" w:rsidRPr="00B00576">
        <w:rPr>
          <w:rFonts w:cstheme="minorHAnsi"/>
          <w:sz w:val="24"/>
          <w:szCs w:val="24"/>
          <w:shd w:val="clear" w:color="auto" w:fill="FFFFFF"/>
        </w:rPr>
        <w:t xml:space="preserve"> policy of extending a country's power and influence through colonization, use of military force, or other means.</w:t>
      </w:r>
    </w:p>
    <w:p w:rsidR="000E1F3D" w:rsidRPr="00B00576" w:rsidRDefault="00294DBE" w:rsidP="000E1F3D">
      <w:pPr>
        <w:pStyle w:val="ListParagraph"/>
        <w:numPr>
          <w:ilvl w:val="0"/>
          <w:numId w:val="8"/>
        </w:numPr>
        <w:ind w:left="851" w:hanging="425"/>
        <w:rPr>
          <w:rFonts w:cstheme="minorHAnsi"/>
          <w:sz w:val="24"/>
          <w:szCs w:val="24"/>
        </w:rPr>
      </w:pPr>
      <w:r w:rsidRPr="00B00576">
        <w:rPr>
          <w:rFonts w:cstheme="minorHAnsi"/>
          <w:sz w:val="24"/>
          <w:szCs w:val="24"/>
        </w:rPr>
        <w:t>When a business or government has exclusive control over a product or service</w:t>
      </w:r>
    </w:p>
    <w:p w:rsidR="0030430B" w:rsidRPr="00B00576" w:rsidRDefault="00294DBE" w:rsidP="000E1F3D">
      <w:pPr>
        <w:pStyle w:val="ListParagraph"/>
        <w:numPr>
          <w:ilvl w:val="0"/>
          <w:numId w:val="8"/>
        </w:numPr>
        <w:ind w:left="851" w:hanging="425"/>
        <w:rPr>
          <w:rFonts w:cstheme="minorHAnsi"/>
          <w:sz w:val="24"/>
          <w:szCs w:val="24"/>
        </w:rPr>
      </w:pPr>
      <w:r w:rsidRPr="00B00576">
        <w:rPr>
          <w:rFonts w:cstheme="minorHAnsi"/>
          <w:sz w:val="24"/>
          <w:szCs w:val="24"/>
        </w:rPr>
        <w:t xml:space="preserve">A </w:t>
      </w:r>
      <w:proofErr w:type="gramStart"/>
      <w:r w:rsidRPr="00B00576">
        <w:rPr>
          <w:rFonts w:cstheme="minorHAnsi"/>
          <w:sz w:val="24"/>
          <w:szCs w:val="24"/>
        </w:rPr>
        <w:t>person ,</w:t>
      </w:r>
      <w:proofErr w:type="gramEnd"/>
      <w:r w:rsidRPr="00B00576">
        <w:rPr>
          <w:rFonts w:cstheme="minorHAnsi"/>
          <w:sz w:val="24"/>
          <w:szCs w:val="24"/>
        </w:rPr>
        <w:t xml:space="preserve"> product or service that is no longer required</w:t>
      </w:r>
    </w:p>
    <w:p w:rsidR="0030430B" w:rsidRPr="0030430B" w:rsidRDefault="0030430B" w:rsidP="0030430B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:rsidR="00E07D85" w:rsidRPr="00E07D85" w:rsidRDefault="00E07D85" w:rsidP="00E07D85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HAnsi"/>
        </w:rPr>
      </w:pPr>
      <w:r w:rsidRPr="00E07D85">
        <w:rPr>
          <w:rFonts w:asciiTheme="minorHAnsi" w:eastAsiaTheme="minorHAnsi" w:hAnsiTheme="minorHAnsi" w:cstheme="minorHAnsi"/>
          <w:b/>
        </w:rPr>
        <w:t xml:space="preserve">Overseas colonies contributed to the Industrial Revolution in Great Britain in which of the following ways? </w:t>
      </w:r>
    </w:p>
    <w:p w:rsidR="0045526E" w:rsidRPr="00B608B3" w:rsidRDefault="00E07D85" w:rsidP="00B608B3">
      <w:pPr>
        <w:pStyle w:val="ListParagraph"/>
        <w:numPr>
          <w:ilvl w:val="0"/>
          <w:numId w:val="38"/>
        </w:numPr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sent factory workers to Great Britain.</w:t>
      </w:r>
    </w:p>
    <w:p w:rsidR="00E07D85" w:rsidRPr="00B608B3" w:rsidRDefault="00E07D85" w:rsidP="00B608B3">
      <w:pPr>
        <w:pStyle w:val="ListParagraph"/>
        <w:numPr>
          <w:ilvl w:val="0"/>
          <w:numId w:val="38"/>
        </w:numPr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made most of the machinery used in Great Britain’s factories.</w:t>
      </w:r>
    </w:p>
    <w:p w:rsidR="00E07D85" w:rsidRPr="00B608B3" w:rsidRDefault="00E07D85" w:rsidP="00B608B3">
      <w:pPr>
        <w:pStyle w:val="ListParagraph"/>
        <w:numPr>
          <w:ilvl w:val="0"/>
          <w:numId w:val="38"/>
        </w:numPr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supplied raw materials to and bought products from Great Britain.</w:t>
      </w:r>
    </w:p>
    <w:p w:rsidR="00C70F4C" w:rsidRPr="00B608B3" w:rsidRDefault="00E07D85" w:rsidP="00B608B3">
      <w:pPr>
        <w:pStyle w:val="ListParagraph"/>
        <w:numPr>
          <w:ilvl w:val="0"/>
          <w:numId w:val="38"/>
        </w:numPr>
        <w:ind w:left="851" w:hanging="425"/>
        <w:rPr>
          <w:sz w:val="24"/>
          <w:szCs w:val="24"/>
        </w:rPr>
      </w:pPr>
      <w:r w:rsidRPr="00B608B3">
        <w:rPr>
          <w:sz w:val="24"/>
          <w:szCs w:val="24"/>
        </w:rPr>
        <w:t>The colonies provided managers to run the factories in Great Britain.</w:t>
      </w: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HAnsi"/>
          <w:b/>
        </w:rPr>
      </w:pPr>
      <w:r w:rsidRPr="0045526E">
        <w:rPr>
          <w:rFonts w:asciiTheme="minorHAnsi" w:eastAsiaTheme="minorHAnsi" w:hAnsiTheme="minorHAnsi" w:cstheme="minorHAnsi"/>
          <w:b/>
        </w:rPr>
        <w:lastRenderedPageBreak/>
        <w:t>A secondary source is: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 xml:space="preserve">An item of information that has been produced during the period of study  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An item of information that has been produced after the period of study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 final document in a research after all of the evidence has been examined</w:t>
      </w:r>
    </w:p>
    <w:p w:rsidR="0045526E" w:rsidRPr="0045526E" w:rsidRDefault="0045526E" w:rsidP="0045526E">
      <w:pPr>
        <w:pStyle w:val="ListParagraph"/>
        <w:numPr>
          <w:ilvl w:val="0"/>
          <w:numId w:val="14"/>
        </w:numPr>
        <w:tabs>
          <w:tab w:val="left" w:pos="2700"/>
        </w:tabs>
        <w:rPr>
          <w:rFonts w:eastAsia="MS Gothic" w:cstheme="minorHAnsi"/>
          <w:color w:val="000000"/>
          <w:sz w:val="24"/>
          <w:szCs w:val="24"/>
        </w:rPr>
      </w:pPr>
      <w:r w:rsidRPr="0045526E">
        <w:rPr>
          <w:rFonts w:eastAsia="MS Gothic" w:cstheme="minorHAnsi"/>
          <w:color w:val="000000"/>
          <w:sz w:val="24"/>
          <w:szCs w:val="24"/>
        </w:rPr>
        <w:t>A document that argues against a hypothesis</w:t>
      </w:r>
    </w:p>
    <w:p w:rsidR="0045526E" w:rsidRPr="008E5F10" w:rsidRDefault="008E5F10" w:rsidP="008E5F10">
      <w:pPr>
        <w:pStyle w:val="ColorfulList-Accent11"/>
        <w:numPr>
          <w:ilvl w:val="0"/>
          <w:numId w:val="1"/>
        </w:numPr>
        <w:tabs>
          <w:tab w:val="left" w:pos="2700"/>
        </w:tabs>
        <w:rPr>
          <w:rFonts w:asciiTheme="minorHAnsi" w:eastAsia="MS Gothic" w:hAnsiTheme="minorHAnsi" w:cstheme="minorHAnsi"/>
          <w:b/>
          <w:color w:val="000000"/>
        </w:rPr>
      </w:pPr>
      <w:r w:rsidRPr="008E5F10">
        <w:rPr>
          <w:rFonts w:asciiTheme="minorHAnsi" w:eastAsia="MS Gothic" w:hAnsiTheme="minorHAnsi" w:cstheme="minorHAnsi"/>
          <w:b/>
          <w:color w:val="000000"/>
        </w:rPr>
        <w:t>The movement of people to cities in Great Britain was due to</w:t>
      </w:r>
    </w:p>
    <w:p w:rsidR="008E5F10" w:rsidRDefault="008E5F10" w:rsidP="008E5F10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 xml:space="preserve">the middle class’s attempt to take over the cities. </w:t>
      </w:r>
    </w:p>
    <w:p w:rsidR="008E5F10" w:rsidRDefault="008E5F10" w:rsidP="008E5F10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>a population explosion due to better farming methods.</w:t>
      </w:r>
    </w:p>
    <w:p w:rsidR="0045526E" w:rsidRDefault="008E5F10" w:rsidP="008E5F10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>laws passed in Parliament making people move to cities.</w:t>
      </w:r>
      <w:r>
        <w:rPr>
          <w:rFonts w:asciiTheme="minorHAnsi" w:eastAsiaTheme="minorHAnsi" w:hAnsiTheme="minorHAnsi" w:cstheme="minorHAnsi"/>
        </w:rPr>
        <w:t>\</w:t>
      </w:r>
    </w:p>
    <w:p w:rsidR="0045526E" w:rsidRPr="008E5F10" w:rsidRDefault="008E5F10" w:rsidP="008E5F10">
      <w:pPr>
        <w:pStyle w:val="ColorfulList-Accent11"/>
        <w:numPr>
          <w:ilvl w:val="0"/>
          <w:numId w:val="15"/>
        </w:numPr>
        <w:rPr>
          <w:rFonts w:asciiTheme="minorHAnsi" w:eastAsiaTheme="minorHAnsi" w:hAnsiTheme="minorHAnsi" w:cstheme="minorHAnsi"/>
        </w:rPr>
      </w:pPr>
      <w:r w:rsidRPr="008E5F10">
        <w:rPr>
          <w:rFonts w:asciiTheme="minorHAnsi" w:eastAsiaTheme="minorHAnsi" w:hAnsiTheme="minorHAnsi" w:cstheme="minorHAnsi"/>
        </w:rPr>
        <w:t>the decline of the factory system.</w:t>
      </w:r>
    </w:p>
    <w:p w:rsidR="008E5F10" w:rsidRDefault="008E5F10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b/>
        </w:rPr>
        <w:t>In which century did the Industrial Revolution begin?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16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17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18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numPr>
          <w:ilvl w:val="0"/>
          <w:numId w:val="16"/>
        </w:numPr>
        <w:rPr>
          <w:rFonts w:asciiTheme="minorHAnsi" w:eastAsiaTheme="minorHAnsi" w:hAnsiTheme="minorHAnsi" w:cstheme="minorBidi"/>
        </w:rPr>
      </w:pPr>
      <w:r w:rsidRPr="0045526E">
        <w:rPr>
          <w:rFonts w:asciiTheme="minorHAnsi" w:eastAsiaTheme="minorHAnsi" w:hAnsiTheme="minorHAnsi" w:cstheme="minorBidi"/>
        </w:rPr>
        <w:t>19</w:t>
      </w:r>
      <w:r w:rsidRPr="0045526E">
        <w:rPr>
          <w:rFonts w:asciiTheme="minorHAnsi" w:eastAsiaTheme="minorHAnsi" w:hAnsiTheme="minorHAnsi" w:cstheme="minorBidi"/>
          <w:vertAlign w:val="superscript"/>
        </w:rPr>
        <w:t>th</w:t>
      </w:r>
    </w:p>
    <w:p w:rsidR="0045526E" w:rsidRPr="0045526E" w:rsidRDefault="0045526E" w:rsidP="0045526E">
      <w:pPr>
        <w:pStyle w:val="ColorfulList-Accent11"/>
        <w:ind w:left="360"/>
        <w:rPr>
          <w:rFonts w:asciiTheme="minorHAnsi" w:eastAsiaTheme="minorHAnsi" w:hAnsiTheme="minorHAnsi" w:cstheme="minorBidi"/>
          <w:b/>
        </w:rPr>
      </w:pPr>
    </w:p>
    <w:p w:rsidR="0045526E" w:rsidRPr="0045526E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45526E">
        <w:rPr>
          <w:rFonts w:asciiTheme="minorHAnsi" w:eastAsiaTheme="minorHAnsi" w:hAnsiTheme="minorHAnsi" w:cstheme="minorBidi"/>
          <w:b/>
        </w:rPr>
        <w:t xml:space="preserve">Which of the following </w:t>
      </w:r>
      <w:r w:rsidR="00C70F4C">
        <w:rPr>
          <w:rFonts w:asciiTheme="minorHAnsi" w:eastAsiaTheme="minorHAnsi" w:hAnsiTheme="minorHAnsi" w:cstheme="minorBidi"/>
          <w:b/>
        </w:rPr>
        <w:t xml:space="preserve">did not contribute to </w:t>
      </w:r>
      <w:r w:rsidRPr="0045526E">
        <w:rPr>
          <w:rFonts w:asciiTheme="minorHAnsi" w:eastAsiaTheme="minorHAnsi" w:hAnsiTheme="minorHAnsi" w:cstheme="minorBidi"/>
          <w:b/>
        </w:rPr>
        <w:t xml:space="preserve">the beginning of the </w:t>
      </w:r>
      <w:r w:rsidR="00C70F4C">
        <w:rPr>
          <w:rFonts w:asciiTheme="minorHAnsi" w:eastAsiaTheme="minorHAnsi" w:hAnsiTheme="minorHAnsi" w:cstheme="minorBidi"/>
          <w:b/>
        </w:rPr>
        <w:t>Industrial R</w:t>
      </w:r>
      <w:r w:rsidRPr="0045526E">
        <w:rPr>
          <w:rFonts w:asciiTheme="minorHAnsi" w:eastAsiaTheme="minorHAnsi" w:hAnsiTheme="minorHAnsi" w:cstheme="minorBidi"/>
          <w:b/>
        </w:rPr>
        <w:t>evolution?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invention of mass manufacturing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Agricultural Revolution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World War 1</w:t>
      </w:r>
    </w:p>
    <w:p w:rsidR="0045526E" w:rsidRDefault="0045526E" w:rsidP="0045526E">
      <w:pPr>
        <w:pStyle w:val="ColorfulList-Accent11"/>
        <w:numPr>
          <w:ilvl w:val="0"/>
          <w:numId w:val="17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invention of the Steam Locomotive</w:t>
      </w:r>
    </w:p>
    <w:p w:rsidR="0045526E" w:rsidRDefault="0045526E" w:rsidP="0045526E">
      <w:pPr>
        <w:pStyle w:val="ColorfulList-Accent11"/>
        <w:ind w:left="360"/>
        <w:rPr>
          <w:rFonts w:asciiTheme="minorHAnsi" w:eastAsiaTheme="minorHAnsi" w:hAnsiTheme="minorHAnsi" w:cstheme="minorBidi"/>
        </w:rPr>
      </w:pPr>
    </w:p>
    <w:p w:rsidR="0045526E" w:rsidRPr="0030430B" w:rsidRDefault="0045526E" w:rsidP="0045526E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30430B">
        <w:rPr>
          <w:rFonts w:asciiTheme="minorHAnsi" w:eastAsiaTheme="minorHAnsi" w:hAnsiTheme="minorHAnsi" w:cstheme="minorBidi"/>
          <w:b/>
        </w:rPr>
        <w:t>Which of the following was not a significant innovation produced during the Agricultural Revolution?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Seed Drill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Enclosure System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Spinning Jenny</w:t>
      </w:r>
    </w:p>
    <w:p w:rsidR="0045526E" w:rsidRDefault="0045526E" w:rsidP="0045526E">
      <w:pPr>
        <w:pStyle w:val="ColorfulList-Accent11"/>
        <w:numPr>
          <w:ilvl w:val="0"/>
          <w:numId w:val="18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Selective Breeding</w:t>
      </w:r>
    </w:p>
    <w:p w:rsidR="002724F6" w:rsidRDefault="002724F6" w:rsidP="002724F6">
      <w:pPr>
        <w:pStyle w:val="ColorfulList-Accent11"/>
        <w:rPr>
          <w:rFonts w:asciiTheme="minorHAnsi" w:eastAsiaTheme="minorHAnsi" w:hAnsiTheme="minorHAnsi" w:cstheme="minorBidi"/>
        </w:rPr>
      </w:pPr>
    </w:p>
    <w:p w:rsidR="002724F6" w:rsidRPr="00E07D85" w:rsidRDefault="002724F6" w:rsidP="002724F6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E07D85">
        <w:rPr>
          <w:rFonts w:asciiTheme="minorHAnsi" w:eastAsiaTheme="minorHAnsi" w:hAnsiTheme="minorHAnsi" w:cstheme="minorBidi"/>
          <w:b/>
        </w:rPr>
        <w:t>One of the benefits of Crop Rotation was:</w:t>
      </w:r>
    </w:p>
    <w:p w:rsidR="002724F6" w:rsidRDefault="002724F6" w:rsidP="00B608B3">
      <w:pPr>
        <w:pStyle w:val="ColorfulList-Accent11"/>
        <w:numPr>
          <w:ilvl w:val="0"/>
          <w:numId w:val="35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Divided it into small land</w:t>
      </w:r>
    </w:p>
    <w:p w:rsidR="002724F6" w:rsidRDefault="002724F6" w:rsidP="00B608B3">
      <w:pPr>
        <w:pStyle w:val="ColorfulList-Accent11"/>
        <w:numPr>
          <w:ilvl w:val="0"/>
          <w:numId w:val="35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Used less land</w:t>
      </w:r>
    </w:p>
    <w:p w:rsidR="002724F6" w:rsidRDefault="002724F6" w:rsidP="00B608B3">
      <w:pPr>
        <w:pStyle w:val="ColorfulList-Accent11"/>
        <w:numPr>
          <w:ilvl w:val="0"/>
          <w:numId w:val="35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Caused people to leave the land</w:t>
      </w:r>
    </w:p>
    <w:p w:rsidR="002724F6" w:rsidRDefault="002724F6" w:rsidP="00B608B3">
      <w:pPr>
        <w:pStyle w:val="ColorfulList-Accent11"/>
        <w:numPr>
          <w:ilvl w:val="0"/>
          <w:numId w:val="35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Keep the soil fertile</w:t>
      </w:r>
    </w:p>
    <w:p w:rsidR="002724F6" w:rsidRDefault="002724F6" w:rsidP="002724F6">
      <w:pPr>
        <w:pStyle w:val="ColorfulList-Accent11"/>
        <w:rPr>
          <w:rFonts w:asciiTheme="minorHAnsi" w:eastAsiaTheme="minorHAnsi" w:hAnsiTheme="minorHAnsi" w:cstheme="minorBidi"/>
        </w:rPr>
      </w:pPr>
    </w:p>
    <w:p w:rsidR="002724F6" w:rsidRPr="00E07D85" w:rsidRDefault="002724F6" w:rsidP="002724F6">
      <w:pPr>
        <w:pStyle w:val="ColorfulList-Accent11"/>
        <w:numPr>
          <w:ilvl w:val="0"/>
          <w:numId w:val="1"/>
        </w:numPr>
        <w:rPr>
          <w:rFonts w:asciiTheme="minorHAnsi" w:eastAsiaTheme="minorHAnsi" w:hAnsiTheme="minorHAnsi" w:cstheme="minorBidi"/>
          <w:b/>
        </w:rPr>
      </w:pPr>
      <w:r w:rsidRPr="00E07D85">
        <w:rPr>
          <w:rFonts w:asciiTheme="minorHAnsi" w:eastAsiaTheme="minorHAnsi" w:hAnsiTheme="minorHAnsi" w:cstheme="minorBidi"/>
          <w:b/>
        </w:rPr>
        <w:t>Women’s roles changed during the industrial revolution in which of the following ways?</w:t>
      </w:r>
    </w:p>
    <w:p w:rsidR="002724F6" w:rsidRDefault="002724F6" w:rsidP="00B608B3">
      <w:pPr>
        <w:pStyle w:val="ColorfulList-Accent11"/>
        <w:numPr>
          <w:ilvl w:val="0"/>
          <w:numId w:val="36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They became more independent </w:t>
      </w:r>
      <w:r w:rsidRPr="002724F6">
        <w:rPr>
          <w:rFonts w:asciiTheme="minorHAnsi" w:eastAsiaTheme="minorHAnsi" w:hAnsiTheme="minorHAnsi" w:cstheme="minorBidi"/>
        </w:rPr>
        <w:t>as they entered the work force and left the household.</w:t>
      </w:r>
    </w:p>
    <w:p w:rsidR="002724F6" w:rsidRDefault="002724F6" w:rsidP="00B608B3">
      <w:pPr>
        <w:pStyle w:val="ColorfulList-Accent11"/>
        <w:numPr>
          <w:ilvl w:val="0"/>
          <w:numId w:val="36"/>
        </w:numPr>
        <w:rPr>
          <w:rFonts w:asciiTheme="minorHAnsi" w:eastAsiaTheme="minorHAnsi" w:hAnsiTheme="minorHAnsi" w:cstheme="minorBidi"/>
        </w:rPr>
      </w:pPr>
      <w:r w:rsidRPr="002724F6">
        <w:rPr>
          <w:rFonts w:asciiTheme="minorHAnsi" w:eastAsiaTheme="minorHAnsi" w:hAnsiTheme="minorHAnsi" w:cstheme="minorBidi"/>
        </w:rPr>
        <w:t>They became more dependent on the men since they were not allowed to work.</w:t>
      </w:r>
    </w:p>
    <w:p w:rsidR="002724F6" w:rsidRDefault="002724F6" w:rsidP="00B608B3">
      <w:pPr>
        <w:pStyle w:val="ColorfulList-Accent11"/>
        <w:numPr>
          <w:ilvl w:val="0"/>
          <w:numId w:val="36"/>
        </w:numPr>
        <w:rPr>
          <w:rFonts w:asciiTheme="minorHAnsi" w:eastAsiaTheme="minorHAnsi" w:hAnsiTheme="minorHAnsi" w:cstheme="minorBidi"/>
        </w:rPr>
      </w:pPr>
      <w:r w:rsidRPr="002724F6">
        <w:rPr>
          <w:rFonts w:asciiTheme="minorHAnsi" w:eastAsiaTheme="minorHAnsi" w:hAnsiTheme="minorHAnsi" w:cstheme="minorBidi"/>
        </w:rPr>
        <w:t>Middle class women were forced to go to work to help support their families.</w:t>
      </w:r>
    </w:p>
    <w:p w:rsidR="002724F6" w:rsidRPr="002724F6" w:rsidRDefault="002724F6" w:rsidP="00B608B3">
      <w:pPr>
        <w:pStyle w:val="ColorfulList-Accent11"/>
        <w:numPr>
          <w:ilvl w:val="0"/>
          <w:numId w:val="36"/>
        </w:numPr>
        <w:rPr>
          <w:rFonts w:asciiTheme="minorHAnsi" w:eastAsiaTheme="minorHAnsi" w:hAnsiTheme="minorHAnsi" w:cstheme="minorBidi"/>
        </w:rPr>
      </w:pPr>
      <w:r w:rsidRPr="002724F6">
        <w:rPr>
          <w:rFonts w:asciiTheme="minorHAnsi" w:eastAsiaTheme="minorHAnsi" w:hAnsiTheme="minorHAnsi" w:cstheme="minorBidi"/>
        </w:rPr>
        <w:t>Women stayed home to take care of their family since the men could make enough money to support them.</w:t>
      </w:r>
    </w:p>
    <w:p w:rsidR="008E5F10" w:rsidRDefault="008E5F10" w:rsidP="00B608B3">
      <w:pPr>
        <w:pStyle w:val="ColorfulList-Accent11"/>
        <w:rPr>
          <w:rFonts w:asciiTheme="minorHAnsi" w:eastAsiaTheme="minorHAnsi" w:hAnsiTheme="minorHAnsi" w:cstheme="minorBidi"/>
        </w:rPr>
      </w:pPr>
    </w:p>
    <w:p w:rsidR="00B608B3" w:rsidRPr="00B608B3" w:rsidRDefault="00B608B3" w:rsidP="00B608B3">
      <w:pPr>
        <w:pStyle w:val="ColorfulList-Accent11"/>
        <w:rPr>
          <w:rFonts w:asciiTheme="minorHAnsi" w:eastAsiaTheme="minorHAnsi" w:hAnsiTheme="minorHAnsi" w:cstheme="minorBidi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8E5F10" w:rsidRDefault="008E5F10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45526E" w:rsidRPr="008E5F10" w:rsidRDefault="0030430B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  <w:u w:val="single"/>
        </w:rPr>
      </w:pPr>
      <w:r w:rsidRPr="008E5F10">
        <w:rPr>
          <w:rFonts w:asciiTheme="minorHAnsi" w:eastAsiaTheme="minorHAnsi" w:hAnsiTheme="minorHAnsi" w:cstheme="minorBidi"/>
          <w:b/>
          <w:sz w:val="28"/>
          <w:u w:val="single"/>
        </w:rPr>
        <w:lastRenderedPageBreak/>
        <w:t>Section Two: Short Answer</w:t>
      </w:r>
      <w:r w:rsidR="00147506">
        <w:rPr>
          <w:rFonts w:asciiTheme="minorHAnsi" w:eastAsiaTheme="minorHAnsi" w:hAnsiTheme="minorHAnsi" w:cstheme="minorBidi"/>
          <w:b/>
          <w:sz w:val="28"/>
          <w:u w:val="single"/>
        </w:rPr>
        <w:t xml:space="preserve"> (50</w:t>
      </w:r>
      <w:r w:rsidR="008E5F10" w:rsidRPr="008E5F10">
        <w:rPr>
          <w:rFonts w:asciiTheme="minorHAnsi" w:eastAsiaTheme="minorHAnsi" w:hAnsiTheme="minorHAnsi" w:cstheme="minorBidi"/>
          <w:b/>
          <w:sz w:val="28"/>
          <w:u w:val="single"/>
        </w:rPr>
        <w:t xml:space="preserve"> </w:t>
      </w:r>
      <w:r w:rsidR="00C70F4C" w:rsidRPr="008E5F10">
        <w:rPr>
          <w:rFonts w:asciiTheme="minorHAnsi" w:eastAsiaTheme="minorHAnsi" w:hAnsiTheme="minorHAnsi" w:cstheme="minorBidi"/>
          <w:b/>
          <w:sz w:val="28"/>
          <w:u w:val="single"/>
        </w:rPr>
        <w:t>marks)</w:t>
      </w:r>
    </w:p>
    <w:p w:rsidR="00954DBD" w:rsidRPr="0030430B" w:rsidRDefault="00954DBD" w:rsidP="0030430B">
      <w:pPr>
        <w:pStyle w:val="ColorfulList-Accent11"/>
        <w:jc w:val="center"/>
        <w:rPr>
          <w:rFonts w:asciiTheme="minorHAnsi" w:eastAsiaTheme="minorHAnsi" w:hAnsiTheme="minorHAnsi" w:cstheme="minorBidi"/>
          <w:b/>
          <w:sz w:val="28"/>
        </w:rPr>
      </w:pPr>
    </w:p>
    <w:p w:rsidR="0045526E" w:rsidRPr="00954DBD" w:rsidRDefault="0045526E" w:rsidP="0045526E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954DBD">
        <w:rPr>
          <w:rFonts w:asciiTheme="minorHAnsi" w:eastAsiaTheme="minorHAnsi" w:hAnsiTheme="minorHAnsi" w:cstheme="minorBidi"/>
          <w:b/>
        </w:rPr>
        <w:t>List the 8 concepts of History</w:t>
      </w:r>
      <w:r w:rsidR="0030430B" w:rsidRPr="00954DBD">
        <w:rPr>
          <w:rFonts w:asciiTheme="minorHAnsi" w:eastAsiaTheme="minorHAnsi" w:hAnsiTheme="minorHAnsi" w:cstheme="minorBidi"/>
          <w:b/>
        </w:rPr>
        <w:t xml:space="preserve"> (8 marks). </w:t>
      </w:r>
    </w:p>
    <w:p w:rsidR="0030430B" w:rsidRDefault="0030430B" w:rsidP="0030430B">
      <w:pPr>
        <w:pStyle w:val="ColorfulList-Accent11"/>
        <w:ind w:left="1080"/>
        <w:rPr>
          <w:rFonts w:asciiTheme="minorHAnsi" w:eastAsiaTheme="minorHAnsi" w:hAnsiTheme="minorHAnsi" w:cstheme="minorBidi"/>
        </w:rPr>
      </w:pP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Pr="00954DBD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 w:rsidRPr="00954DBD"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45526E" w:rsidRDefault="0045526E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30430B" w:rsidRDefault="0030430B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</w:t>
      </w:r>
      <w:r w:rsidR="00954DBD">
        <w:rPr>
          <w:rFonts w:asciiTheme="minorHAnsi" w:eastAsiaTheme="minorHAnsi" w:hAnsiTheme="minorHAnsi" w:cstheme="minorBidi"/>
        </w:rPr>
        <w:t>_________</w:t>
      </w:r>
    </w:p>
    <w:p w:rsidR="00954DBD" w:rsidRDefault="00954DBD" w:rsidP="00C70F4C">
      <w:pPr>
        <w:pStyle w:val="ColorfulList-Accent11"/>
        <w:numPr>
          <w:ilvl w:val="0"/>
          <w:numId w:val="20"/>
        </w:numPr>
        <w:spacing w:line="480" w:lineRule="auto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</w:t>
      </w:r>
    </w:p>
    <w:p w:rsidR="0030430B" w:rsidRPr="00C52A12" w:rsidRDefault="0030430B" w:rsidP="0030430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C52A12">
        <w:rPr>
          <w:rFonts w:asciiTheme="minorHAnsi" w:eastAsiaTheme="minorHAnsi" w:hAnsiTheme="minorHAnsi" w:cstheme="minorBidi"/>
          <w:b/>
        </w:rPr>
        <w:t xml:space="preserve">Choose </w:t>
      </w:r>
      <w:r w:rsidR="00CD6FDB">
        <w:rPr>
          <w:rFonts w:asciiTheme="minorHAnsi" w:eastAsiaTheme="minorHAnsi" w:hAnsiTheme="minorHAnsi" w:cstheme="minorBidi"/>
          <w:b/>
        </w:rPr>
        <w:t>2</w:t>
      </w:r>
      <w:r w:rsidRPr="00C52A12">
        <w:rPr>
          <w:rFonts w:asciiTheme="minorHAnsi" w:eastAsiaTheme="minorHAnsi" w:hAnsiTheme="minorHAnsi" w:cstheme="minorBidi"/>
          <w:b/>
        </w:rPr>
        <w:t xml:space="preserve"> of the Historical Key Concepts and for each one, provide a definition of the concept and an example of how it can be applied to your study </w:t>
      </w:r>
      <w:r w:rsidR="00CD6FDB">
        <w:rPr>
          <w:rFonts w:asciiTheme="minorHAnsi" w:eastAsiaTheme="minorHAnsi" w:hAnsiTheme="minorHAnsi" w:cstheme="minorBidi"/>
          <w:b/>
        </w:rPr>
        <w:t>of the Industrial Revolution. (6</w:t>
      </w:r>
      <w:r w:rsidRPr="00C52A12">
        <w:rPr>
          <w:rFonts w:asciiTheme="minorHAnsi" w:eastAsiaTheme="minorHAnsi" w:hAnsiTheme="minorHAnsi" w:cstheme="minorBidi"/>
          <w:b/>
        </w:rPr>
        <w:t xml:space="preserve"> marks)</w:t>
      </w:r>
    </w:p>
    <w:p w:rsidR="0030430B" w:rsidRDefault="0030430B" w:rsidP="0045526E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numPr>
          <w:ilvl w:val="0"/>
          <w:numId w:val="2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Key Concept: _____________________________________</w:t>
      </w:r>
    </w:p>
    <w:p w:rsidR="0030430B" w:rsidRDefault="0030430B" w:rsidP="0030430B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08B3" w:rsidRDefault="00B608B3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numPr>
          <w:ilvl w:val="0"/>
          <w:numId w:val="21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Key Concept: _____________________________________</w:t>
      </w:r>
    </w:p>
    <w:p w:rsidR="0030430B" w:rsidRDefault="0030430B" w:rsidP="0030430B">
      <w:pPr>
        <w:pStyle w:val="ColorfulList-Accent11"/>
        <w:rPr>
          <w:rFonts w:asciiTheme="minorHAnsi" w:eastAsiaTheme="minorHAnsi" w:hAnsiTheme="minorHAnsi" w:cstheme="minorBidi"/>
        </w:rPr>
      </w:pPr>
    </w:p>
    <w:p w:rsidR="0030430B" w:rsidRDefault="0030430B" w:rsidP="0030430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B6518" w:rsidRDefault="007B6518" w:rsidP="00CD6956">
      <w:pPr>
        <w:pStyle w:val="ColorfulList-Accent11"/>
        <w:spacing w:line="276" w:lineRule="auto"/>
        <w:rPr>
          <w:rFonts w:asciiTheme="minorHAnsi" w:eastAsiaTheme="minorHAnsi" w:hAnsiTheme="minorHAnsi" w:cstheme="minorBidi"/>
        </w:rPr>
      </w:pPr>
    </w:p>
    <w:p w:rsidR="00CD6FDB" w:rsidRDefault="00CD6FDB" w:rsidP="00CD6FDB">
      <w:pPr>
        <w:rPr>
          <w:rFonts w:ascii="Arial" w:hAnsi="Arial" w:cs="Arial"/>
          <w:b/>
        </w:rPr>
      </w:pPr>
    </w:p>
    <w:p w:rsidR="007B6518" w:rsidRPr="0086244B" w:rsidRDefault="0086244B" w:rsidP="00E07D8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6244B">
        <w:rPr>
          <w:b/>
          <w:sz w:val="24"/>
          <w:szCs w:val="24"/>
        </w:rPr>
        <w:lastRenderedPageBreak/>
        <w:t>From the list below, choose 2 of the inventions and e</w:t>
      </w:r>
      <w:r w:rsidR="003E3E81" w:rsidRPr="0086244B">
        <w:rPr>
          <w:b/>
          <w:sz w:val="24"/>
          <w:szCs w:val="24"/>
        </w:rPr>
        <w:t>xplain how the</w:t>
      </w:r>
      <w:r w:rsidR="00683F9C" w:rsidRPr="0086244B">
        <w:rPr>
          <w:b/>
          <w:sz w:val="24"/>
          <w:szCs w:val="24"/>
        </w:rPr>
        <w:t>se</w:t>
      </w:r>
      <w:r w:rsidR="003E3E81" w:rsidRPr="0086244B">
        <w:rPr>
          <w:b/>
          <w:sz w:val="24"/>
          <w:szCs w:val="24"/>
        </w:rPr>
        <w:t xml:space="preserve"> invention</w:t>
      </w:r>
      <w:r w:rsidR="00683F9C" w:rsidRPr="0086244B">
        <w:rPr>
          <w:b/>
          <w:sz w:val="24"/>
          <w:szCs w:val="24"/>
        </w:rPr>
        <w:t>s</w:t>
      </w:r>
      <w:r w:rsidR="003E3E81" w:rsidRPr="0086244B">
        <w:rPr>
          <w:b/>
          <w:sz w:val="24"/>
          <w:szCs w:val="24"/>
        </w:rPr>
        <w:t xml:space="preserve"> contributed to the Industrial Revolution</w:t>
      </w:r>
      <w:r w:rsidRPr="0086244B">
        <w:rPr>
          <w:b/>
          <w:sz w:val="24"/>
          <w:szCs w:val="24"/>
        </w:rPr>
        <w:t>.</w:t>
      </w:r>
      <w:r w:rsidR="007B6518" w:rsidRPr="0086244B">
        <w:rPr>
          <w:b/>
          <w:sz w:val="24"/>
          <w:szCs w:val="24"/>
        </w:rPr>
        <w:tab/>
      </w:r>
      <w:r w:rsidR="007B6518" w:rsidRPr="00E07D85">
        <w:rPr>
          <w:rFonts w:ascii="Arial" w:hAnsi="Arial" w:cs="Arial"/>
        </w:rPr>
        <w:tab/>
        <w:t xml:space="preserve"> </w:t>
      </w:r>
      <w:r w:rsidR="00ED427B" w:rsidRPr="00E07D85">
        <w:rPr>
          <w:rFonts w:ascii="Arial" w:hAnsi="Arial" w:cs="Arial"/>
        </w:rPr>
        <w:tab/>
      </w:r>
      <w:r w:rsidR="00ED427B" w:rsidRPr="00E07D85">
        <w:rPr>
          <w:rFonts w:ascii="Arial" w:hAnsi="Arial" w:cs="Arial"/>
        </w:rPr>
        <w:tab/>
      </w:r>
      <w:r w:rsidR="00ED427B" w:rsidRPr="00E07D85">
        <w:rPr>
          <w:rFonts w:ascii="Arial" w:hAnsi="Arial" w:cs="Arial"/>
        </w:rPr>
        <w:tab/>
      </w:r>
      <w:r w:rsidR="00ED427B" w:rsidRPr="00E07D8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3E3E81">
        <w:rPr>
          <w:rFonts w:ascii="Arial" w:hAnsi="Arial" w:cs="Arial"/>
          <w:b/>
        </w:rPr>
        <w:t>(10</w:t>
      </w:r>
      <w:r w:rsidR="007B6518" w:rsidRPr="00E07D85">
        <w:rPr>
          <w:rFonts w:ascii="Arial" w:hAnsi="Arial" w:cs="Arial"/>
          <w:b/>
        </w:rPr>
        <w:t xml:space="preserve"> marks)</w:t>
      </w:r>
    </w:p>
    <w:p w:rsidR="00B608B3" w:rsidRDefault="00B608B3" w:rsidP="0086244B">
      <w:pPr>
        <w:pStyle w:val="ListParagraph"/>
        <w:numPr>
          <w:ilvl w:val="0"/>
          <w:numId w:val="34"/>
        </w:numPr>
        <w:rPr>
          <w:rFonts w:cstheme="minorHAnsi"/>
        </w:rPr>
        <w:sectPr w:rsidR="00B608B3" w:rsidSect="0071323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Steam Engine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Spinning Jenny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Locomotive Steam Engine</w:t>
      </w:r>
    </w:p>
    <w:p w:rsidR="00147506" w:rsidRPr="00147506" w:rsidRDefault="0086244B" w:rsidP="00147506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Steel Making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Horse-drawn seed drill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Telegraph</w:t>
      </w:r>
    </w:p>
    <w:p w:rsidR="0086244B" w:rsidRPr="0086244B" w:rsidRDefault="0086244B" w:rsidP="0086244B">
      <w:pPr>
        <w:pStyle w:val="ListParagraph"/>
        <w:numPr>
          <w:ilvl w:val="0"/>
          <w:numId w:val="34"/>
        </w:numPr>
        <w:rPr>
          <w:rFonts w:cstheme="minorHAnsi"/>
        </w:rPr>
      </w:pPr>
      <w:r w:rsidRPr="0086244B">
        <w:rPr>
          <w:rFonts w:cstheme="minorHAnsi"/>
        </w:rPr>
        <w:t>Power Loom</w:t>
      </w:r>
    </w:p>
    <w:p w:rsidR="00B608B3" w:rsidRDefault="00B608B3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  <w:sectPr w:rsidR="00B608B3" w:rsidSect="00B608B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47506" w:rsidRDefault="00147506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Invention: ______________________</w:t>
      </w:r>
    </w:p>
    <w:p w:rsidR="0086244B" w:rsidRPr="00147506" w:rsidRDefault="00B608B3" w:rsidP="00147506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47506" w:rsidRDefault="00147506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Invention: _______________________</w:t>
      </w:r>
    </w:p>
    <w:p w:rsidR="00B608B3" w:rsidRPr="0045526E" w:rsidRDefault="00B608B3" w:rsidP="00B608B3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D6FDB" w:rsidRDefault="00CD6FDB" w:rsidP="00CD6FD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>Explain the reasons why the Industrial Revolution started in England and not elsewhere in the world?</w:t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>
        <w:rPr>
          <w:rFonts w:asciiTheme="minorHAnsi" w:eastAsiaTheme="minorHAnsi" w:hAnsiTheme="minorHAnsi" w:cstheme="minorBidi"/>
          <w:b/>
        </w:rPr>
        <w:tab/>
      </w:r>
      <w:r w:rsidR="00E07D85">
        <w:rPr>
          <w:rFonts w:asciiTheme="minorHAnsi" w:eastAsiaTheme="minorHAnsi" w:hAnsiTheme="minorHAnsi" w:cstheme="minorBidi"/>
          <w:b/>
        </w:rPr>
        <w:t>(6</w:t>
      </w:r>
      <w:r>
        <w:rPr>
          <w:rFonts w:asciiTheme="minorHAnsi" w:eastAsiaTheme="minorHAnsi" w:hAnsiTheme="minorHAnsi" w:cstheme="minorBidi"/>
          <w:b/>
        </w:rPr>
        <w:t xml:space="preserve"> </w:t>
      </w:r>
      <w:r w:rsidRPr="00ED427B">
        <w:rPr>
          <w:rFonts w:asciiTheme="minorHAnsi" w:eastAsiaTheme="minorHAnsi" w:hAnsiTheme="minorHAnsi" w:cstheme="minorBidi"/>
          <w:b/>
        </w:rPr>
        <w:t>marks)</w:t>
      </w:r>
    </w:p>
    <w:p w:rsidR="00CD6FDB" w:rsidRPr="00ED427B" w:rsidRDefault="00CD6FDB" w:rsidP="00CD6FDB">
      <w:pPr>
        <w:pStyle w:val="ColorfulList-Accent11"/>
        <w:ind w:left="927"/>
        <w:rPr>
          <w:rFonts w:asciiTheme="minorHAnsi" w:eastAsiaTheme="minorHAnsi" w:hAnsiTheme="minorHAnsi" w:cstheme="minorBidi"/>
          <w:b/>
        </w:rPr>
      </w:pPr>
    </w:p>
    <w:p w:rsidR="00CD6FDB" w:rsidRPr="0045526E" w:rsidRDefault="00CD6FDB" w:rsidP="00CD6FDB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E3E81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430B" w:rsidRPr="00ED427B" w:rsidRDefault="00ED427B" w:rsidP="00CD6FDB">
      <w:pPr>
        <w:pStyle w:val="ColorfulList-Accent11"/>
        <w:numPr>
          <w:ilvl w:val="0"/>
          <w:numId w:val="19"/>
        </w:numPr>
        <w:rPr>
          <w:rFonts w:asciiTheme="minorHAnsi" w:eastAsiaTheme="minorHAnsi" w:hAnsiTheme="minorHAnsi" w:cstheme="minorBidi"/>
          <w:b/>
        </w:rPr>
      </w:pPr>
      <w:r w:rsidRPr="00ED427B">
        <w:rPr>
          <w:rFonts w:asciiTheme="minorHAnsi" w:eastAsiaTheme="minorHAnsi" w:hAnsiTheme="minorHAnsi" w:cstheme="minorBidi"/>
          <w:b/>
        </w:rPr>
        <w:lastRenderedPageBreak/>
        <w:t>E</w:t>
      </w:r>
      <w:r w:rsidR="0030430B" w:rsidRPr="00ED427B">
        <w:rPr>
          <w:rFonts w:asciiTheme="minorHAnsi" w:eastAsiaTheme="minorHAnsi" w:hAnsiTheme="minorHAnsi" w:cstheme="minorBidi"/>
          <w:b/>
        </w:rPr>
        <w:t xml:space="preserve">xplain how the Agricultural Revolution (advancements/innovations in the production of agricultural products), contributed to the </w:t>
      </w:r>
      <w:r w:rsidRPr="00ED427B">
        <w:rPr>
          <w:rFonts w:asciiTheme="minorHAnsi" w:eastAsiaTheme="minorHAnsi" w:hAnsiTheme="minorHAnsi" w:cstheme="minorBidi"/>
          <w:b/>
        </w:rPr>
        <w:t>beginning</w:t>
      </w:r>
      <w:r w:rsidR="0030430B" w:rsidRPr="00ED427B">
        <w:rPr>
          <w:rFonts w:asciiTheme="minorHAnsi" w:eastAsiaTheme="minorHAnsi" w:hAnsiTheme="minorHAnsi" w:cstheme="minorBidi"/>
          <w:b/>
        </w:rPr>
        <w:t xml:space="preserve"> of the Industrial Revolution.</w:t>
      </w:r>
      <w:r w:rsidRPr="00ED427B">
        <w:rPr>
          <w:rFonts w:asciiTheme="minorHAnsi" w:eastAsiaTheme="minorHAnsi" w:hAnsiTheme="minorHAnsi" w:cstheme="minorBidi"/>
          <w:b/>
        </w:rPr>
        <w:t xml:space="preserve"> Use examples to support your explanation.  </w:t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954DBD">
        <w:rPr>
          <w:rFonts w:asciiTheme="minorHAnsi" w:eastAsiaTheme="minorHAnsi" w:hAnsiTheme="minorHAnsi" w:cstheme="minorBidi"/>
          <w:b/>
        </w:rPr>
        <w:tab/>
      </w:r>
      <w:r w:rsidR="008958CB">
        <w:rPr>
          <w:rFonts w:asciiTheme="minorHAnsi" w:eastAsiaTheme="minorHAnsi" w:hAnsiTheme="minorHAnsi" w:cstheme="minorBidi"/>
          <w:b/>
        </w:rPr>
        <w:t>(5</w:t>
      </w:r>
      <w:r w:rsidRPr="00ED427B">
        <w:rPr>
          <w:rFonts w:asciiTheme="minorHAnsi" w:eastAsiaTheme="minorHAnsi" w:hAnsiTheme="minorHAnsi" w:cstheme="minorBidi"/>
          <w:b/>
        </w:rPr>
        <w:t xml:space="preserve"> marks)</w:t>
      </w:r>
    </w:p>
    <w:p w:rsidR="00ED427B" w:rsidRDefault="00ED427B" w:rsidP="00ED427B">
      <w:pPr>
        <w:pStyle w:val="ColorfulList-Accent11"/>
        <w:ind w:left="1080"/>
        <w:rPr>
          <w:rFonts w:asciiTheme="minorHAnsi" w:eastAsiaTheme="minorHAnsi" w:hAnsiTheme="minorHAnsi" w:cstheme="minorBidi"/>
        </w:rPr>
      </w:pPr>
    </w:p>
    <w:p w:rsidR="00C52A12" w:rsidRDefault="0030430B" w:rsidP="0006583A">
      <w:pPr>
        <w:pStyle w:val="ColorfulList-Accent11"/>
        <w:spacing w:line="360" w:lineRule="auto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6583A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D427B">
        <w:rPr>
          <w:rFonts w:asciiTheme="minorHAnsi" w:eastAsiaTheme="minorHAnsi" w:hAnsiTheme="minorHAnsi" w:cstheme="minorBidi"/>
        </w:rPr>
        <w:t>_____________________</w:t>
      </w:r>
      <w:r w:rsidR="008958CB">
        <w:rPr>
          <w:rFonts w:asciiTheme="minorHAnsi" w:eastAsiaTheme="minorHAnsi" w:hAnsiTheme="minorHAnsi" w:cs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C2E79" w:rsidRDefault="00BC2E79" w:rsidP="00BC2E79">
      <w:pPr>
        <w:pStyle w:val="ColorfulList-Accent11"/>
        <w:ind w:left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_______________________________________________________________________________________</w:t>
      </w:r>
    </w:p>
    <w:p w:rsidR="00DB7CE8" w:rsidRDefault="00DB7CE8" w:rsidP="0030430B">
      <w:pPr>
        <w:pStyle w:val="ColorfulList-Accent11"/>
        <w:ind w:left="0"/>
        <w:rPr>
          <w:rFonts w:asciiTheme="minorHAnsi" w:eastAsiaTheme="minorHAnsi" w:hAnsiTheme="minorHAnsi" w:cstheme="minorBidi"/>
        </w:rPr>
        <w:sectPr w:rsidR="00DB7CE8" w:rsidSect="00B608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52A12" w:rsidRPr="00296473" w:rsidRDefault="000E1F3D" w:rsidP="00C52A12">
      <w:pPr>
        <w:rPr>
          <w:rFonts w:ascii="Arial" w:eastAsia="MS Mincho" w:hAnsi="Arial" w:cs="Arial"/>
          <w:b/>
        </w:rPr>
      </w:pPr>
      <w:r w:rsidRPr="000E1F3D">
        <w:rPr>
          <w:rFonts w:ascii="Arial" w:eastAsia="MS Mincho" w:hAnsi="Arial" w:cs="Arial"/>
          <w:b/>
        </w:rPr>
        <w:lastRenderedPageBreak/>
        <w:t>7</w:t>
      </w:r>
      <w:r w:rsidR="00C52A12" w:rsidRPr="000E1F3D">
        <w:rPr>
          <w:rFonts w:ascii="Arial" w:eastAsia="MS Mincho" w:hAnsi="Arial" w:cs="Arial"/>
          <w:b/>
        </w:rPr>
        <w:t>.</w:t>
      </w:r>
      <w:r w:rsidR="00C52A12">
        <w:rPr>
          <w:rFonts w:ascii="Arial" w:eastAsia="MS Mincho" w:hAnsi="Arial" w:cs="Arial"/>
        </w:rPr>
        <w:t xml:space="preserve"> </w:t>
      </w:r>
      <w:r w:rsidR="00C52A12" w:rsidRPr="000E1F3D">
        <w:rPr>
          <w:rFonts w:ascii="Arial" w:eastAsia="MS Mincho" w:hAnsi="Arial" w:cs="Arial"/>
          <w:b/>
        </w:rPr>
        <w:t>The dates below represent significant innovations</w:t>
      </w:r>
      <w:r w:rsidR="0006583A">
        <w:rPr>
          <w:rFonts w:ascii="Arial" w:eastAsia="MS Mincho" w:hAnsi="Arial" w:cs="Arial"/>
          <w:b/>
        </w:rPr>
        <w:t>/events</w:t>
      </w:r>
      <w:r w:rsidR="00C52A12" w:rsidRPr="000E1F3D">
        <w:rPr>
          <w:rFonts w:ascii="Arial" w:eastAsia="MS Mincho" w:hAnsi="Arial" w:cs="Arial"/>
          <w:b/>
        </w:rPr>
        <w:t xml:space="preserve"> that occurred during the Industrial Revolution. Place the information in the correct sequence to create a timeline about this period. Remember to use a scale to represent the years and a heading for your timeline. </w:t>
      </w:r>
      <w:r w:rsidR="00C52A12" w:rsidRPr="000E1F3D">
        <w:rPr>
          <w:rFonts w:ascii="Arial" w:eastAsia="MS Mincho" w:hAnsi="Arial" w:cs="Arial"/>
          <w:b/>
        </w:rPr>
        <w:tab/>
      </w:r>
      <w:r w:rsidR="007E7CC6">
        <w:rPr>
          <w:rFonts w:ascii="Arial" w:hAnsi="Arial" w:cs="Arial"/>
          <w:b/>
        </w:rPr>
        <w:t>(15</w:t>
      </w:r>
      <w:r w:rsidR="00C52A12" w:rsidRPr="00296473">
        <w:rPr>
          <w:rFonts w:ascii="Arial" w:hAnsi="Arial" w:cs="Arial"/>
          <w:b/>
        </w:rPr>
        <w:t xml:space="preserve"> marks) </w:t>
      </w:r>
    </w:p>
    <w:p w:rsidR="000E1F3D" w:rsidRDefault="000E1F3D" w:rsidP="000E1F3D">
      <w:pPr>
        <w:spacing w:after="0"/>
        <w:rPr>
          <w:noProof/>
        </w:rPr>
        <w:sectPr w:rsidR="000E1F3D" w:rsidSect="00C52A1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E1F3D" w:rsidRPr="000E1F3D" w:rsidRDefault="000E1F3D" w:rsidP="000E1F3D">
      <w:pPr>
        <w:jc w:val="center"/>
        <w:rPr>
          <w:i/>
          <w:noProof/>
        </w:rPr>
        <w:sectPr w:rsidR="000E1F3D" w:rsidRPr="000E1F3D" w:rsidSect="000E1F3D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B53460" w:rsidRPr="007E7CC6" w:rsidRDefault="004E662B" w:rsidP="007E7CC6">
      <w:pPr>
        <w:spacing w:after="0"/>
        <w:rPr>
          <w:i/>
          <w:noProof/>
        </w:rPr>
      </w:pPr>
      <w:r w:rsidRPr="007E7CC6">
        <w:rPr>
          <w:i/>
          <w:noProof/>
        </w:rPr>
        <w:t>1712</w:t>
      </w:r>
      <w:r w:rsidR="00B53460" w:rsidRPr="007E7CC6">
        <w:rPr>
          <w:i/>
          <w:noProof/>
        </w:rPr>
        <w:t xml:space="preserve">– </w:t>
      </w:r>
      <w:r w:rsidRPr="007E7CC6">
        <w:rPr>
          <w:i/>
          <w:noProof/>
        </w:rPr>
        <w:t>Thomas Newcomen invents the first practical steam engine</w:t>
      </w:r>
    </w:p>
    <w:p w:rsidR="00B53460" w:rsidRPr="007E7CC6" w:rsidRDefault="004E662B" w:rsidP="007E7CC6">
      <w:pPr>
        <w:spacing w:after="0"/>
        <w:rPr>
          <w:i/>
          <w:noProof/>
        </w:rPr>
      </w:pPr>
      <w:r w:rsidRPr="007E7CC6">
        <w:rPr>
          <w:i/>
          <w:noProof/>
        </w:rPr>
        <w:t>1785</w:t>
      </w:r>
      <w:r w:rsidR="00B53460" w:rsidRPr="007E7CC6">
        <w:rPr>
          <w:i/>
          <w:noProof/>
        </w:rPr>
        <w:t xml:space="preserve"> – </w:t>
      </w:r>
      <w:r w:rsidRPr="007E7CC6">
        <w:rPr>
          <w:i/>
          <w:noProof/>
        </w:rPr>
        <w:t>Edmund Cartwright invents the Power Loom</w:t>
      </w:r>
    </w:p>
    <w:p w:rsidR="00B53460" w:rsidRPr="007E7CC6" w:rsidRDefault="004E662B" w:rsidP="007E7CC6">
      <w:pPr>
        <w:spacing w:after="0"/>
        <w:rPr>
          <w:i/>
          <w:noProof/>
        </w:rPr>
      </w:pPr>
      <w:r w:rsidRPr="007E7CC6">
        <w:rPr>
          <w:i/>
          <w:noProof/>
        </w:rPr>
        <w:t>184</w:t>
      </w:r>
      <w:r w:rsidR="00B53460" w:rsidRPr="007E7CC6">
        <w:rPr>
          <w:i/>
          <w:noProof/>
        </w:rPr>
        <w:t xml:space="preserve">4 – </w:t>
      </w:r>
      <w:r w:rsidRPr="007E7CC6">
        <w:rPr>
          <w:i/>
          <w:noProof/>
        </w:rPr>
        <w:t>Samual Morse invents the telegraph</w:t>
      </w:r>
    </w:p>
    <w:p w:rsidR="00B53460" w:rsidRPr="007E7CC6" w:rsidRDefault="00B53460" w:rsidP="007E7CC6">
      <w:pPr>
        <w:spacing w:after="0"/>
        <w:rPr>
          <w:i/>
          <w:noProof/>
        </w:rPr>
      </w:pPr>
      <w:r w:rsidRPr="007E7CC6">
        <w:rPr>
          <w:i/>
          <w:noProof/>
        </w:rPr>
        <w:t>1814 – George Stevenson invents first practical locomotive</w:t>
      </w:r>
    </w:p>
    <w:p w:rsidR="00B53460" w:rsidRPr="007E7CC6" w:rsidRDefault="004E662B" w:rsidP="007E7CC6">
      <w:pPr>
        <w:spacing w:after="0"/>
        <w:rPr>
          <w:i/>
          <w:noProof/>
        </w:rPr>
      </w:pPr>
      <w:r w:rsidRPr="007E7CC6">
        <w:rPr>
          <w:i/>
          <w:noProof/>
        </w:rPr>
        <w:t>1801</w:t>
      </w:r>
      <w:r w:rsidR="00B53460" w:rsidRPr="007E7CC6">
        <w:rPr>
          <w:i/>
          <w:noProof/>
        </w:rPr>
        <w:t xml:space="preserve"> – </w:t>
      </w:r>
      <w:r w:rsidRPr="007E7CC6">
        <w:rPr>
          <w:i/>
          <w:noProof/>
        </w:rPr>
        <w:t>Richard Trevithick invents the steam powered locamotive</w:t>
      </w:r>
    </w:p>
    <w:p w:rsidR="00B53460" w:rsidRPr="007E7CC6" w:rsidRDefault="00B53460" w:rsidP="007E7CC6">
      <w:pPr>
        <w:spacing w:after="0"/>
        <w:rPr>
          <w:i/>
        </w:rPr>
      </w:pPr>
      <w:r w:rsidRPr="007E7CC6">
        <w:rPr>
          <w:i/>
        </w:rPr>
        <w:t>1793 – Eli Whitney invents the cotton gin</w:t>
      </w:r>
    </w:p>
    <w:p w:rsidR="00B53460" w:rsidRPr="007E7CC6" w:rsidRDefault="004E662B" w:rsidP="007E7CC6">
      <w:pPr>
        <w:spacing w:after="0"/>
        <w:rPr>
          <w:i/>
        </w:rPr>
      </w:pPr>
      <w:r w:rsidRPr="007E7CC6">
        <w:rPr>
          <w:i/>
        </w:rPr>
        <w:t>1837</w:t>
      </w:r>
      <w:r w:rsidR="00B53460" w:rsidRPr="007E7CC6">
        <w:rPr>
          <w:i/>
        </w:rPr>
        <w:t xml:space="preserve"> </w:t>
      </w:r>
      <w:r w:rsidRPr="007E7CC6">
        <w:rPr>
          <w:i/>
        </w:rPr>
        <w:t>–</w:t>
      </w:r>
      <w:r w:rsidR="00B53460" w:rsidRPr="007E7CC6">
        <w:rPr>
          <w:i/>
        </w:rPr>
        <w:t xml:space="preserve"> </w:t>
      </w:r>
      <w:r w:rsidRPr="007E7CC6">
        <w:rPr>
          <w:i/>
        </w:rPr>
        <w:t>John Deere invents the steel plough</w:t>
      </w:r>
    </w:p>
    <w:p w:rsidR="00B53460" w:rsidRPr="007E7CC6" w:rsidRDefault="00B53460" w:rsidP="007E7CC6">
      <w:pPr>
        <w:spacing w:after="0"/>
        <w:rPr>
          <w:i/>
        </w:rPr>
      </w:pPr>
      <w:r w:rsidRPr="007E7CC6">
        <w:rPr>
          <w:i/>
        </w:rPr>
        <w:t>1893 – Henry Ford builds his first car</w:t>
      </w:r>
    </w:p>
    <w:p w:rsidR="00B53460" w:rsidRPr="007E7CC6" w:rsidRDefault="004E662B" w:rsidP="007E7CC6">
      <w:pPr>
        <w:spacing w:after="0"/>
        <w:rPr>
          <w:i/>
        </w:rPr>
      </w:pPr>
      <w:r w:rsidRPr="007E7CC6">
        <w:rPr>
          <w:i/>
        </w:rPr>
        <w:t>1846</w:t>
      </w:r>
      <w:r w:rsidR="00B53460" w:rsidRPr="007E7CC6">
        <w:rPr>
          <w:i/>
        </w:rPr>
        <w:t xml:space="preserve"> – </w:t>
      </w:r>
      <w:proofErr w:type="spellStart"/>
      <w:r w:rsidRPr="007E7CC6">
        <w:rPr>
          <w:i/>
        </w:rPr>
        <w:t>Ellias</w:t>
      </w:r>
      <w:proofErr w:type="spellEnd"/>
      <w:r w:rsidRPr="007E7CC6">
        <w:rPr>
          <w:i/>
        </w:rPr>
        <w:t xml:space="preserve"> Howe invents the sewing machine</w:t>
      </w:r>
    </w:p>
    <w:p w:rsidR="00B53460" w:rsidRPr="007E7CC6" w:rsidRDefault="004E662B" w:rsidP="007E7CC6">
      <w:pPr>
        <w:spacing w:after="0"/>
        <w:rPr>
          <w:i/>
        </w:rPr>
      </w:pPr>
      <w:r w:rsidRPr="007E7CC6">
        <w:rPr>
          <w:i/>
        </w:rPr>
        <w:t>1769</w:t>
      </w:r>
      <w:r w:rsidR="00B53460" w:rsidRPr="007E7CC6">
        <w:rPr>
          <w:i/>
        </w:rPr>
        <w:t xml:space="preserve"> – </w:t>
      </w:r>
      <w:r w:rsidRPr="007E7CC6">
        <w:rPr>
          <w:i/>
        </w:rPr>
        <w:t>James Watt patents his improved steam engine</w:t>
      </w:r>
    </w:p>
    <w:p w:rsidR="00B53460" w:rsidRPr="007E7CC6" w:rsidRDefault="00B53460" w:rsidP="007E7CC6">
      <w:pPr>
        <w:rPr>
          <w:i/>
          <w:noProof/>
        </w:rPr>
        <w:sectPr w:rsidR="00B53460" w:rsidRPr="007E7CC6" w:rsidSect="00B53460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C52A12" w:rsidRPr="007E7CC6" w:rsidRDefault="004E662B" w:rsidP="007E7CC6">
      <w:pPr>
        <w:rPr>
          <w:i/>
          <w:noProof/>
        </w:rPr>
      </w:pPr>
      <w:r w:rsidRPr="007E7CC6">
        <w:rPr>
          <w:i/>
          <w:noProof/>
        </w:rPr>
        <w:t>1879 – Thomas Edison perfects the incadesence light bulb</w:t>
      </w:r>
      <w:r w:rsidR="007E7CC6" w:rsidRPr="007E7CC6">
        <w:rPr>
          <w:i/>
          <w:noProof/>
        </w:rPr>
        <w:tab/>
      </w:r>
      <w:r w:rsidR="007E7CC6" w:rsidRPr="007E7CC6">
        <w:rPr>
          <w:i/>
          <w:noProof/>
        </w:rPr>
        <w:tab/>
      </w:r>
      <w:r w:rsidR="007E7CC6" w:rsidRPr="007E7CC6">
        <w:rPr>
          <w:i/>
          <w:noProof/>
        </w:rPr>
        <w:tab/>
      </w:r>
      <w:r w:rsidR="007E7CC6" w:rsidRPr="007E7CC6">
        <w:rPr>
          <w:i/>
          <w:noProof/>
        </w:rPr>
        <w:tab/>
        <w:t xml:space="preserve">   </w:t>
      </w:r>
      <w:r w:rsidRPr="007E7CC6">
        <w:rPr>
          <w:i/>
          <w:noProof/>
        </w:rPr>
        <w:t>1903 – The Wright brothers make the first manned flight in an Airplane</w:t>
      </w: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C52A12" w:rsidP="00C52A12">
      <w:pPr>
        <w:rPr>
          <w:noProof/>
        </w:rPr>
      </w:pPr>
    </w:p>
    <w:p w:rsidR="00C52A12" w:rsidRDefault="00D871D6" w:rsidP="00C52A1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10439400" cy="0"/>
                <wp:effectExtent l="0" t="95250" r="0" b="952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4A7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7.95pt;width:822pt;height:0;z-index:25165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" strokeweight="3pt">
                <v:stroke startarrow="block" endarrow="block"/>
                <w10:wrap anchorx="margin"/>
              </v:shape>
            </w:pict>
          </mc:Fallback>
        </mc:AlternateContent>
      </w:r>
    </w:p>
    <w:p w:rsidR="00C52A12" w:rsidRPr="00AC3ACD" w:rsidRDefault="00C52A12" w:rsidP="00C52A12">
      <w:pPr>
        <w:rPr>
          <w:rFonts w:ascii="Arial" w:hAnsi="Arial" w:cs="Arial"/>
        </w:rPr>
      </w:pPr>
    </w:p>
    <w:p w:rsidR="00C52A12" w:rsidRPr="00AC3ACD" w:rsidRDefault="00C52A12" w:rsidP="00C52A12">
      <w:pPr>
        <w:rPr>
          <w:rFonts w:ascii="Arial" w:hAnsi="Arial" w:cs="Arial"/>
        </w:rPr>
      </w:pPr>
    </w:p>
    <w:p w:rsidR="00C52A12" w:rsidRPr="00AC3ACD" w:rsidRDefault="00C52A12" w:rsidP="00C52A12">
      <w:pPr>
        <w:rPr>
          <w:rFonts w:ascii="Arial" w:hAnsi="Arial" w:cs="Arial"/>
        </w:rPr>
      </w:pPr>
    </w:p>
    <w:p w:rsidR="00C52A12" w:rsidRDefault="00C52A12" w:rsidP="00C52A12">
      <w:pPr>
        <w:rPr>
          <w:rFonts w:ascii="Arial" w:hAnsi="Arial" w:cs="Arial"/>
        </w:rPr>
      </w:pPr>
    </w:p>
    <w:p w:rsidR="00C52A12" w:rsidRPr="0045526E" w:rsidRDefault="00C52A12" w:rsidP="0030430B">
      <w:pPr>
        <w:pStyle w:val="ColorfulList-Accent11"/>
        <w:ind w:left="0"/>
        <w:rPr>
          <w:rFonts w:asciiTheme="minorHAnsi" w:eastAsiaTheme="minorHAnsi" w:hAnsiTheme="minorHAnsi" w:cstheme="minorBidi"/>
        </w:rPr>
      </w:pPr>
    </w:p>
    <w:sectPr w:rsidR="00C52A12" w:rsidRPr="0045526E" w:rsidSect="000E1F3D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296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5CE3"/>
    <w:multiLevelType w:val="hybridMultilevel"/>
    <w:tmpl w:val="C8EC9736"/>
    <w:lvl w:ilvl="0" w:tplc="93FCD08A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70A12"/>
    <w:multiLevelType w:val="hybridMultilevel"/>
    <w:tmpl w:val="0E94A34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E43BA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5687B"/>
    <w:multiLevelType w:val="hybridMultilevel"/>
    <w:tmpl w:val="17461CC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D0EFE"/>
    <w:multiLevelType w:val="hybridMultilevel"/>
    <w:tmpl w:val="BC7EE04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EAC6819"/>
    <w:multiLevelType w:val="hybridMultilevel"/>
    <w:tmpl w:val="B28C33F6"/>
    <w:lvl w:ilvl="0" w:tplc="8970F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C52989"/>
    <w:multiLevelType w:val="hybridMultilevel"/>
    <w:tmpl w:val="1B48EAE4"/>
    <w:lvl w:ilvl="0" w:tplc="4802E4D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385B8F"/>
    <w:multiLevelType w:val="hybridMultilevel"/>
    <w:tmpl w:val="EC983C7C"/>
    <w:lvl w:ilvl="0" w:tplc="F91C35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AB595F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897C7F"/>
    <w:multiLevelType w:val="hybridMultilevel"/>
    <w:tmpl w:val="A7B8C366"/>
    <w:lvl w:ilvl="0" w:tplc="DD465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83794"/>
    <w:multiLevelType w:val="hybridMultilevel"/>
    <w:tmpl w:val="B28C33F6"/>
    <w:lvl w:ilvl="0" w:tplc="8970F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4E61D4"/>
    <w:multiLevelType w:val="hybridMultilevel"/>
    <w:tmpl w:val="45D2192E"/>
    <w:lvl w:ilvl="0" w:tplc="6860858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E61864"/>
    <w:multiLevelType w:val="hybridMultilevel"/>
    <w:tmpl w:val="F8603E0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C23483"/>
    <w:multiLevelType w:val="hybridMultilevel"/>
    <w:tmpl w:val="639A7F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117C8D"/>
    <w:multiLevelType w:val="hybridMultilevel"/>
    <w:tmpl w:val="0BBC68E6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0C212FC"/>
    <w:multiLevelType w:val="hybridMultilevel"/>
    <w:tmpl w:val="198C65E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D55C59"/>
    <w:multiLevelType w:val="hybridMultilevel"/>
    <w:tmpl w:val="8078E7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154D4"/>
    <w:multiLevelType w:val="hybridMultilevel"/>
    <w:tmpl w:val="BAB8C4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63539"/>
    <w:multiLevelType w:val="hybridMultilevel"/>
    <w:tmpl w:val="73608DB4"/>
    <w:lvl w:ilvl="0" w:tplc="4E241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BD410D"/>
    <w:multiLevelType w:val="hybridMultilevel"/>
    <w:tmpl w:val="1658AD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20B03"/>
    <w:multiLevelType w:val="hybridMultilevel"/>
    <w:tmpl w:val="41805E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5435D"/>
    <w:multiLevelType w:val="hybridMultilevel"/>
    <w:tmpl w:val="EF2E81FA"/>
    <w:lvl w:ilvl="0" w:tplc="D07E300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2D5B04"/>
    <w:multiLevelType w:val="hybridMultilevel"/>
    <w:tmpl w:val="ADB480D8"/>
    <w:lvl w:ilvl="0" w:tplc="69CC1C3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91772"/>
    <w:multiLevelType w:val="hybridMultilevel"/>
    <w:tmpl w:val="15FE0BDE"/>
    <w:lvl w:ilvl="0" w:tplc="4B50A36C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13655"/>
    <w:multiLevelType w:val="hybridMultilevel"/>
    <w:tmpl w:val="6D642144"/>
    <w:lvl w:ilvl="0" w:tplc="639CB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B2C53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3662E7"/>
    <w:multiLevelType w:val="hybridMultilevel"/>
    <w:tmpl w:val="C8EC9736"/>
    <w:lvl w:ilvl="0" w:tplc="93FCD08A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EF56DF"/>
    <w:multiLevelType w:val="hybridMultilevel"/>
    <w:tmpl w:val="3A98220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72004"/>
    <w:multiLevelType w:val="hybridMultilevel"/>
    <w:tmpl w:val="6AC8DC1E"/>
    <w:lvl w:ilvl="0" w:tplc="B64E7E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C66F9D"/>
    <w:multiLevelType w:val="hybridMultilevel"/>
    <w:tmpl w:val="B28C33F6"/>
    <w:lvl w:ilvl="0" w:tplc="8970F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0F3AD7"/>
    <w:multiLevelType w:val="hybridMultilevel"/>
    <w:tmpl w:val="7D023F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46117"/>
    <w:multiLevelType w:val="hybridMultilevel"/>
    <w:tmpl w:val="8F22A3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21B2C"/>
    <w:multiLevelType w:val="hybridMultilevel"/>
    <w:tmpl w:val="95BA8D90"/>
    <w:lvl w:ilvl="0" w:tplc="507885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10704"/>
    <w:multiLevelType w:val="hybridMultilevel"/>
    <w:tmpl w:val="FD6838D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251B3"/>
    <w:multiLevelType w:val="hybridMultilevel"/>
    <w:tmpl w:val="96CECA4C"/>
    <w:lvl w:ilvl="0" w:tplc="F580CB8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21DAD"/>
    <w:multiLevelType w:val="hybridMultilevel"/>
    <w:tmpl w:val="8078E77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16A5A"/>
    <w:multiLevelType w:val="hybridMultilevel"/>
    <w:tmpl w:val="FA9A948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D4ADC"/>
    <w:multiLevelType w:val="hybridMultilevel"/>
    <w:tmpl w:val="C8EC9736"/>
    <w:lvl w:ilvl="0" w:tplc="93FCD08A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7"/>
  </w:num>
  <w:num w:numId="3">
    <w:abstractNumId w:val="34"/>
  </w:num>
  <w:num w:numId="4">
    <w:abstractNumId w:val="25"/>
  </w:num>
  <w:num w:numId="5">
    <w:abstractNumId w:val="20"/>
  </w:num>
  <w:num w:numId="6">
    <w:abstractNumId w:val="24"/>
  </w:num>
  <w:num w:numId="7">
    <w:abstractNumId w:val="35"/>
  </w:num>
  <w:num w:numId="8">
    <w:abstractNumId w:val="6"/>
  </w:num>
  <w:num w:numId="9">
    <w:abstractNumId w:val="32"/>
  </w:num>
  <w:num w:numId="10">
    <w:abstractNumId w:val="12"/>
  </w:num>
  <w:num w:numId="11">
    <w:abstractNumId w:val="37"/>
  </w:num>
  <w:num w:numId="12">
    <w:abstractNumId w:val="19"/>
  </w:num>
  <w:num w:numId="13">
    <w:abstractNumId w:val="28"/>
  </w:num>
  <w:num w:numId="14">
    <w:abstractNumId w:val="18"/>
  </w:num>
  <w:num w:numId="15">
    <w:abstractNumId w:val="21"/>
  </w:num>
  <w:num w:numId="16">
    <w:abstractNumId w:val="23"/>
  </w:num>
  <w:num w:numId="17">
    <w:abstractNumId w:val="4"/>
  </w:num>
  <w:num w:numId="18">
    <w:abstractNumId w:val="3"/>
  </w:num>
  <w:num w:numId="19">
    <w:abstractNumId w:val="1"/>
  </w:num>
  <w:num w:numId="20">
    <w:abstractNumId w:val="14"/>
  </w:num>
  <w:num w:numId="21">
    <w:abstractNumId w:val="26"/>
  </w:num>
  <w:num w:numId="22">
    <w:abstractNumId w:val="29"/>
  </w:num>
  <w:num w:numId="23">
    <w:abstractNumId w:val="8"/>
  </w:num>
  <w:num w:numId="24">
    <w:abstractNumId w:val="9"/>
  </w:num>
  <w:num w:numId="25">
    <w:abstractNumId w:val="38"/>
  </w:num>
  <w:num w:numId="26">
    <w:abstractNumId w:val="27"/>
  </w:num>
  <w:num w:numId="27">
    <w:abstractNumId w:val="33"/>
  </w:num>
  <w:num w:numId="28">
    <w:abstractNumId w:val="7"/>
  </w:num>
  <w:num w:numId="29">
    <w:abstractNumId w:val="15"/>
  </w:num>
  <w:num w:numId="30">
    <w:abstractNumId w:val="16"/>
  </w:num>
  <w:num w:numId="31">
    <w:abstractNumId w:val="2"/>
  </w:num>
  <w:num w:numId="32">
    <w:abstractNumId w:val="22"/>
  </w:num>
  <w:num w:numId="33">
    <w:abstractNumId w:val="13"/>
  </w:num>
  <w:num w:numId="34">
    <w:abstractNumId w:val="5"/>
  </w:num>
  <w:num w:numId="35">
    <w:abstractNumId w:val="31"/>
  </w:num>
  <w:num w:numId="36">
    <w:abstractNumId w:val="0"/>
  </w:num>
  <w:num w:numId="37">
    <w:abstractNumId w:val="11"/>
  </w:num>
  <w:num w:numId="38">
    <w:abstractNumId w:val="30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3B"/>
    <w:rsid w:val="0006583A"/>
    <w:rsid w:val="000C735C"/>
    <w:rsid w:val="000E1F3D"/>
    <w:rsid w:val="0013730C"/>
    <w:rsid w:val="00147506"/>
    <w:rsid w:val="0021714A"/>
    <w:rsid w:val="00245C42"/>
    <w:rsid w:val="002724F6"/>
    <w:rsid w:val="00294DBE"/>
    <w:rsid w:val="00296473"/>
    <w:rsid w:val="002B6B8E"/>
    <w:rsid w:val="0030430B"/>
    <w:rsid w:val="003078C6"/>
    <w:rsid w:val="0037016F"/>
    <w:rsid w:val="003A61AE"/>
    <w:rsid w:val="003E3E81"/>
    <w:rsid w:val="0045241F"/>
    <w:rsid w:val="0045526E"/>
    <w:rsid w:val="004E662B"/>
    <w:rsid w:val="00525ED0"/>
    <w:rsid w:val="005328C1"/>
    <w:rsid w:val="005656F7"/>
    <w:rsid w:val="005930E1"/>
    <w:rsid w:val="006111C3"/>
    <w:rsid w:val="006806D5"/>
    <w:rsid w:val="00683F9C"/>
    <w:rsid w:val="006A1B5C"/>
    <w:rsid w:val="0071323B"/>
    <w:rsid w:val="00751B36"/>
    <w:rsid w:val="00776F13"/>
    <w:rsid w:val="00777FB4"/>
    <w:rsid w:val="007B6518"/>
    <w:rsid w:val="007E7CC6"/>
    <w:rsid w:val="0086244B"/>
    <w:rsid w:val="008958CB"/>
    <w:rsid w:val="008E5F10"/>
    <w:rsid w:val="00954DBD"/>
    <w:rsid w:val="00A229F0"/>
    <w:rsid w:val="00AC7ED7"/>
    <w:rsid w:val="00B00576"/>
    <w:rsid w:val="00B176AB"/>
    <w:rsid w:val="00B53460"/>
    <w:rsid w:val="00B608B3"/>
    <w:rsid w:val="00BC2E79"/>
    <w:rsid w:val="00BF2494"/>
    <w:rsid w:val="00C52A12"/>
    <w:rsid w:val="00C57FF3"/>
    <w:rsid w:val="00C70F4C"/>
    <w:rsid w:val="00C741F5"/>
    <w:rsid w:val="00CD6956"/>
    <w:rsid w:val="00CD6FDB"/>
    <w:rsid w:val="00D0552B"/>
    <w:rsid w:val="00D12773"/>
    <w:rsid w:val="00D2310E"/>
    <w:rsid w:val="00D45FC9"/>
    <w:rsid w:val="00D57ED4"/>
    <w:rsid w:val="00D871D6"/>
    <w:rsid w:val="00D91E32"/>
    <w:rsid w:val="00DB7CE8"/>
    <w:rsid w:val="00E0339B"/>
    <w:rsid w:val="00E07D85"/>
    <w:rsid w:val="00E3736E"/>
    <w:rsid w:val="00E83345"/>
    <w:rsid w:val="00ED427B"/>
    <w:rsid w:val="00F47E08"/>
    <w:rsid w:val="00F633C4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F76D"/>
  <w15:docId w15:val="{9466667B-6D5D-4D5F-8818-5B5A4C98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55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526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ColorfulList-Accent11">
    <w:name w:val="Colorful List - Accent 11"/>
    <w:basedOn w:val="Normal"/>
    <w:uiPriority w:val="34"/>
    <w:qFormat/>
    <w:rsid w:val="0045526E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2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3E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871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959B4160</Template>
  <TotalTime>5</TotalTime>
  <Pages>6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VERNON Robert [Narrogin Senior High School]</cp:lastModifiedBy>
  <cp:revision>7</cp:revision>
  <cp:lastPrinted>2018-08-23T04:46:00Z</cp:lastPrinted>
  <dcterms:created xsi:type="dcterms:W3CDTF">2019-08-29T23:50:00Z</dcterms:created>
  <dcterms:modified xsi:type="dcterms:W3CDTF">2019-08-30T02:17:00Z</dcterms:modified>
</cp:coreProperties>
</file>