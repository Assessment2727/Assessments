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848" w:rsidRPr="00392B82" w:rsidRDefault="00392B82" w:rsidP="00392B82">
      <w:pPr>
        <w:spacing w:after="0" w:line="240" w:lineRule="auto"/>
        <w:rPr>
          <w:rFonts w:ascii="Stencil" w:hAnsi="Stencil"/>
          <w:sz w:val="72"/>
          <w:szCs w:val="56"/>
        </w:rPr>
      </w:pPr>
      <w:r w:rsidRPr="00392B82">
        <w:rPr>
          <w:noProof/>
          <w:sz w:val="24"/>
          <w:lang w:eastAsia="en-AU"/>
        </w:rPr>
        <w:drawing>
          <wp:anchor distT="0" distB="0" distL="114300" distR="114300" simplePos="0" relativeHeight="251665408" behindDoc="0" locked="0" layoutInCell="1" allowOverlap="1" wp14:anchorId="0671060A" wp14:editId="3901642E">
            <wp:simplePos x="0" y="0"/>
            <wp:positionH relativeFrom="column">
              <wp:posOffset>4972050</wp:posOffset>
            </wp:positionH>
            <wp:positionV relativeFrom="paragraph">
              <wp:posOffset>-328295</wp:posOffset>
            </wp:positionV>
            <wp:extent cx="1950085" cy="1755775"/>
            <wp:effectExtent l="0" t="0" r="0" b="0"/>
            <wp:wrapTight wrapText="bothSides">
              <wp:wrapPolygon edited="0">
                <wp:start x="2321" y="0"/>
                <wp:lineTo x="1055" y="1172"/>
                <wp:lineTo x="0" y="2812"/>
                <wp:lineTo x="0" y="5859"/>
                <wp:lineTo x="1688" y="7968"/>
                <wp:lineTo x="2954" y="7968"/>
                <wp:lineTo x="2954" y="9843"/>
                <wp:lineTo x="7596" y="11718"/>
                <wp:lineTo x="11816" y="11718"/>
                <wp:lineTo x="12027" y="17342"/>
                <wp:lineTo x="13504" y="19217"/>
                <wp:lineTo x="14770" y="19217"/>
                <wp:lineTo x="15192" y="21327"/>
                <wp:lineTo x="16458" y="21327"/>
                <wp:lineTo x="17092" y="19217"/>
                <wp:lineTo x="18780" y="19217"/>
                <wp:lineTo x="20257" y="17108"/>
                <wp:lineTo x="19835" y="15468"/>
                <wp:lineTo x="16458" y="11718"/>
                <wp:lineTo x="14137" y="3984"/>
                <wp:lineTo x="11605" y="2812"/>
                <wp:lineTo x="4431" y="0"/>
                <wp:lineTo x="2321" y="0"/>
              </wp:wrapPolygon>
            </wp:wrapTight>
            <wp:docPr id="10" name="Picture 10" descr="Image result for slam dun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lam dunk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56" b="30448"/>
                    <a:stretch/>
                  </pic:blipFill>
                  <pic:spPr bwMode="auto">
                    <a:xfrm>
                      <a:off x="0" y="0"/>
                      <a:ext cx="195008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2B82">
        <w:rPr>
          <w:rFonts w:ascii="Stencil" w:hAnsi="Stencil"/>
          <w:sz w:val="72"/>
          <w:szCs w:val="56"/>
        </w:rPr>
        <w:t>S.L.A.M</w:t>
      </w:r>
    </w:p>
    <w:p w:rsidR="00392B82" w:rsidRPr="00392B82" w:rsidRDefault="008D3E06" w:rsidP="00392B82">
      <w:pPr>
        <w:spacing w:after="0" w:line="240" w:lineRule="auto"/>
        <w:rPr>
          <w:rFonts w:ascii="Stencil" w:hAnsi="Stencil"/>
          <w:sz w:val="56"/>
          <w:szCs w:val="56"/>
        </w:rPr>
      </w:pPr>
      <w:r>
        <w:rPr>
          <w:rFonts w:ascii="Stencil" w:hAnsi="Stencil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649A35" wp14:editId="577CC7A9">
                <wp:simplePos x="0" y="0"/>
                <wp:positionH relativeFrom="column">
                  <wp:posOffset>-45118</wp:posOffset>
                </wp:positionH>
                <wp:positionV relativeFrom="paragraph">
                  <wp:posOffset>6662241</wp:posOffset>
                </wp:positionV>
                <wp:extent cx="1553670" cy="549730"/>
                <wp:effectExtent l="0" t="0" r="8890" b="31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670" cy="5497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E06" w:rsidRPr="008D3E06" w:rsidRDefault="008D3E06" w:rsidP="008D3E0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  <w:t xml:space="preserve">ADD 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</w:rPr>
                              <w:t xml:space="preserve">evidence and supporting statistics.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3.55pt;margin-top:524.6pt;width:122.35pt;height:43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" fillcolor="white [3201]" stroked="f" strokeweight="2pt">
                <v:textbox>
                  <w:txbxContent>
                    <w:p w:rsidR="008D3E06" w:rsidRPr="008D3E06" w:rsidRDefault="008D3E06" w:rsidP="008D3E0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  <w:t xml:space="preserve">ADD </w:t>
                      </w:r>
                      <w:r>
                        <w:rPr>
                          <w:rFonts w:asciiTheme="majorHAnsi" w:hAnsiTheme="majorHAnsi"/>
                          <w:sz w:val="20"/>
                        </w:rPr>
                        <w:t xml:space="preserve">evidence and supporting statistics. </w:t>
                      </w:r>
                    </w:p>
                  </w:txbxContent>
                </v:textbox>
              </v:rect>
            </w:pict>
          </mc:Fallback>
        </mc:AlternateContent>
      </w:r>
      <w:r w:rsidR="00392B82">
        <w:rPr>
          <w:rFonts w:ascii="Stencil" w:hAnsi="Stencil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8E168" wp14:editId="37CC1C5D">
                <wp:simplePos x="0" y="0"/>
                <wp:positionH relativeFrom="column">
                  <wp:posOffset>-109242</wp:posOffset>
                </wp:positionH>
                <wp:positionV relativeFrom="paragraph">
                  <wp:posOffset>4916423</wp:posOffset>
                </wp:positionV>
                <wp:extent cx="1553670" cy="549730"/>
                <wp:effectExtent l="0" t="0" r="8890" b="31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670" cy="5497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E06" w:rsidRPr="008D3E06" w:rsidRDefault="008D3E06" w:rsidP="008D3E0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8D3E06"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  <w:t>LOCATE</w:t>
                            </w:r>
                            <w:r w:rsidRPr="008D3E06">
                              <w:rPr>
                                <w:rFonts w:asciiTheme="majorHAnsi" w:hAnsiTheme="majorHAnsi"/>
                                <w:sz w:val="20"/>
                              </w:rPr>
                              <w:t>… definitions and explanations for the</w:t>
                            </w:r>
                            <w:r>
                              <w:rPr>
                                <w:sz w:val="20"/>
                              </w:rPr>
                              <w:t xml:space="preserve"> terms.</w:t>
                            </w:r>
                            <w:r w:rsidRPr="008D3E06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-8.6pt;margin-top:387.1pt;width:122.35pt;height:43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" fillcolor="white [3201]" stroked="f" strokeweight="2pt">
                <v:textbox>
                  <w:txbxContent>
                    <w:p w:rsidR="008D3E06" w:rsidRPr="008D3E06" w:rsidRDefault="008D3E06" w:rsidP="008D3E0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8D3E06"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  <w:t>LOCATE</w:t>
                      </w:r>
                      <w:r w:rsidRPr="008D3E06">
                        <w:rPr>
                          <w:rFonts w:asciiTheme="majorHAnsi" w:hAnsiTheme="majorHAnsi"/>
                          <w:sz w:val="20"/>
                        </w:rPr>
                        <w:t>… definitions and explanations for the</w:t>
                      </w:r>
                      <w:r>
                        <w:rPr>
                          <w:sz w:val="20"/>
                        </w:rPr>
                        <w:t xml:space="preserve"> terms.</w:t>
                      </w:r>
                      <w:r w:rsidRPr="008D3E06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92B82">
        <w:rPr>
          <w:rFonts w:ascii="Stencil" w:hAnsi="Stencil"/>
          <w:noProof/>
          <w:sz w:val="56"/>
          <w:szCs w:val="56"/>
          <w:lang w:eastAsia="en-A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-247015</wp:posOffset>
                </wp:positionH>
                <wp:positionV relativeFrom="paragraph">
                  <wp:posOffset>506095</wp:posOffset>
                </wp:positionV>
                <wp:extent cx="6983095" cy="8592820"/>
                <wp:effectExtent l="0" t="0" r="8255" b="0"/>
                <wp:wrapTight wrapText="bothSides">
                  <wp:wrapPolygon edited="0">
                    <wp:start x="295" y="0"/>
                    <wp:lineTo x="0" y="8667"/>
                    <wp:lineTo x="0" y="12881"/>
                    <wp:lineTo x="118" y="21549"/>
                    <wp:lineTo x="21567" y="21549"/>
                    <wp:lineTo x="21567" y="8667"/>
                    <wp:lineTo x="21390" y="0"/>
                    <wp:lineTo x="295" y="0"/>
                  </wp:wrapPolygon>
                </wp:wrapTight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095" cy="8592820"/>
                          <a:chOff x="0" y="0"/>
                          <a:chExt cx="6983095" cy="859336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1707420"/>
                            <a:ext cx="6983095" cy="6885940"/>
                            <a:chOff x="0" y="0"/>
                            <a:chExt cx="6983427" cy="6886322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739787"/>
                              <a:ext cx="6983427" cy="1675051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919" y="0"/>
                              <a:ext cx="6862046" cy="169932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6645" y="3447207"/>
                              <a:ext cx="6918690" cy="169932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921" y="5186994"/>
                              <a:ext cx="6894414" cy="169932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565" y="0"/>
                            <a:ext cx="6764941" cy="1610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-19.45pt;margin-top:39.85pt;width:549.85pt;height:676.6pt;z-index:251664384" coordsize="69830,859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">
                <v:group id="Group 7" o:spid="_x0000_s1027" style="position:absolute;top:17074;width:69830;height:68859" coordsize="69834,68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8" type="#_x0000_t75" style="position:absolute;top:17397;width:69834;height:167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Ak2bDAAAA2gAAAA8AAABkcnMvZG93bnJldi54bWxEj9FqAjEURN8L/kO4Qt9qViutrkYRS6EP&#10;0rKrH3DZXHdXNzdLkmr8eyMU+jjMzBlmuY6mExdyvrWsYDzKQBBXVrdcKzjsP19mIHxA1thZJgU3&#10;8rBeDZ6WmGt75YIuZahFgrDPUUETQp9L6auGDPqR7YmTd7TOYEjS1VI7vCa46eQky96kwZbTQoM9&#10;bRuqzuWvUTApd99TF+e6PPEtzn8OxfvHplDqeRg3CxCBYvgP/7W/tIJXeFxJN0Cu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cCTZsMAAADaAAAADwAAAAAAAAAAAAAAAACf&#10;AgAAZHJzL2Rvd25yZXYueG1sUEsFBgAAAAAEAAQA9wAAAI8DAAAAAA==&#10;">
                    <v:imagedata r:id="rId11" o:title=""/>
                    <v:path arrowok="t"/>
                  </v:shape>
                  <v:shape id="Picture 1" o:spid="_x0000_s1029" type="#_x0000_t75" style="position:absolute;left:809;width:68620;height:169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Eq97AAAAA2gAAAA8AAABkcnMvZG93bnJldi54bWxET0trAjEQvgv9D2EKXqRmLSjL1igiCK0H&#10;xdd92Ex3l24mMUnX7b9vBMHT8PE9Z77sTSs68qGxrGAyzkAQl1Y3XCk4nzZvOYgQkTW2lknBHwVY&#10;Ll4Gcyy0vfGBumOsRArhUKCCOkZXSBnKmgyGsXXEifu23mBM0FdSe7ylcNPK9yybSYMNp4YaHa1r&#10;Kn+Ov0aBd6Np1a5G+WbrZvvLV3fND7urUsPXfvUBIlIfn+KH+1On+XB/5X7l4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4Sr3sAAAADaAAAADwAAAAAAAAAAAAAAAACfAgAA&#10;ZHJzL2Rvd25yZXYueG1sUEsFBgAAAAAEAAQA9wAAAIwDAAAAAA==&#10;">
                    <v:imagedata r:id="rId12" o:title=""/>
                    <v:path arrowok="t"/>
                  </v:shape>
                  <v:shape id="Picture 5" o:spid="_x0000_s1030" type="#_x0000_t75" style="position:absolute;left:566;top:34472;width:69187;height:169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+1fk/DAAAA2gAAAA8AAABkcnMvZG93bnJldi54bWxEj0FrwkAUhO+C/2F5gjfdKFgldRVbEaUF&#10;QdNSvD2zzySYfRuyq8Z/7xYEj8PMfMNM540pxZVqV1hWMOhHIIhTqwvOFPwkq94EhPPIGkvLpOBO&#10;DuazdmuKsbY33tF17zMRIOxiVJB7X8VSujQng65vK+LgnWxt0AdZZ1LXeAtwU8phFL1JgwWHhRwr&#10;+swpPe8vRsHXByW/a1ketn+bYrg8JuMosd9KdTvN4h2Ep8a/ws/2RisYwf+VcAPk7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7V+T8MAAADaAAAADwAAAAAAAAAAAAAAAACf&#10;AgAAZHJzL2Rvd25yZXYueG1sUEsFBgAAAAAEAAQA9wAAAI8DAAAAAA==&#10;">
                    <v:imagedata r:id="rId13" o:title=""/>
                    <v:path arrowok="t"/>
                  </v:shape>
                  <v:shape id="Picture 6" o:spid="_x0000_s1031" type="#_x0000_t75" style="position:absolute;left:809;top:51869;width:68944;height:16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BMvBAAAA2gAAAA8AAABkcnMvZG93bnJldi54bWxEj0GLwjAUhO/C/ofwFrzZdGWRpRpFFhTZ&#10;g1C3B4/P5tkWm5eSRFv/vREEj8PMfMMsVoNpxY2cbywr+EpSEMSl1Q1XCor/zeQHhA/IGlvLpOBO&#10;HlbLj9ECM217zul2CJWIEPYZKqhD6DIpfVmTQZ/Yjjh6Z+sMhihdJbXDPsJNK6dpOpMGG44LNXb0&#10;W1N5OVyNAnv8m27P373fF/ZkWlfkzV3mSo0/h/UcRKAhvMOv9k4rmMHzSrwBcvk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WGBMvBAAAA2gAAAA8AAAAAAAAAAAAAAAAAnwIA&#10;AGRycy9kb3ducmV2LnhtbFBLBQYAAAAABAAEAPcAAACNAwAAAAA=&#10;">
                    <v:imagedata r:id="rId14" o:title=""/>
                    <v:path arrowok="t"/>
                  </v:shape>
                </v:group>
                <v:shape id="Picture 8" o:spid="_x0000_s1032" type="#_x0000_t75" style="position:absolute;left:1375;width:67650;height:16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rzjm+AAAA2gAAAA8AAABkcnMvZG93bnJldi54bWxET0tqwzAQ3RdyBzGB7BrZXaStEyUYQ6Bk&#10;1bo9wESa2CbWyFiyrd4+WhS6fLz/4RRtL2YafedYQb7NQBBrZzpuFPx8n5/fQPiAbLB3TAp+ycPp&#10;uHo6YGHcwl8016ERKYR9gQraEIZCSq9bsui3biBO3M2NFkOCYyPNiEsKt718ybKdtNhxamhxoKol&#10;fa8nq+C1jJeyfr9XV8Qld3Gqpk9dKbVZx3IPIlAM/+I/94dRkLamK+kGyOM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3rzjm+AAAA2gAAAA8AAAAAAAAAAAAAAAAAnwIAAGRy&#10;cy9kb3ducmV2LnhtbFBLBQYAAAAABAAEAPcAAACKAwAAAAA=&#10;">
                  <v:imagedata r:id="rId15" o:title=""/>
                  <v:path arrowok="t"/>
                </v:shape>
                <w10:wrap type="tight"/>
              </v:group>
            </w:pict>
          </mc:Fallback>
        </mc:AlternateContent>
      </w:r>
      <w:proofErr w:type="gramStart"/>
      <w:r w:rsidR="00392B82">
        <w:rPr>
          <w:rFonts w:ascii="Stencil" w:hAnsi="Stencil"/>
          <w:sz w:val="56"/>
          <w:szCs w:val="56"/>
        </w:rPr>
        <w:t>Your</w:t>
      </w:r>
      <w:proofErr w:type="gramEnd"/>
      <w:r w:rsidR="00392B82" w:rsidRPr="00392B82">
        <w:rPr>
          <w:rFonts w:ascii="Stencil" w:hAnsi="Stencil"/>
          <w:sz w:val="56"/>
          <w:szCs w:val="56"/>
        </w:rPr>
        <w:t xml:space="preserve"> EXTENDED RESPONSE</w:t>
      </w:r>
      <w:bookmarkStart w:id="0" w:name="_GoBack"/>
      <w:bookmarkEnd w:id="0"/>
    </w:p>
    <w:sectPr w:rsidR="00392B82" w:rsidRPr="00392B82" w:rsidSect="00392B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B82"/>
    <w:rsid w:val="000C735C"/>
    <w:rsid w:val="0013730C"/>
    <w:rsid w:val="0021714A"/>
    <w:rsid w:val="002B6B8E"/>
    <w:rsid w:val="003078C6"/>
    <w:rsid w:val="0037016F"/>
    <w:rsid w:val="00392B82"/>
    <w:rsid w:val="00525ED0"/>
    <w:rsid w:val="005328C1"/>
    <w:rsid w:val="005930E1"/>
    <w:rsid w:val="006111C3"/>
    <w:rsid w:val="006806D5"/>
    <w:rsid w:val="00776F13"/>
    <w:rsid w:val="00777FB4"/>
    <w:rsid w:val="008D3E06"/>
    <w:rsid w:val="00B176AB"/>
    <w:rsid w:val="00C57FF3"/>
    <w:rsid w:val="00C741F5"/>
    <w:rsid w:val="00D12773"/>
    <w:rsid w:val="00D2310E"/>
    <w:rsid w:val="00D57ED4"/>
    <w:rsid w:val="00E0339B"/>
    <w:rsid w:val="00E3736E"/>
    <w:rsid w:val="00E83345"/>
    <w:rsid w:val="00F47E08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B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A31B9158.dotm</Template>
  <TotalTime>15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e4081018</cp:lastModifiedBy>
  <cp:revision>1</cp:revision>
  <dcterms:created xsi:type="dcterms:W3CDTF">2018-05-24T04:07:00Z</dcterms:created>
  <dcterms:modified xsi:type="dcterms:W3CDTF">2018-05-24T04:22:00Z</dcterms:modified>
</cp:coreProperties>
</file>