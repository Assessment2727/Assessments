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5B" w:rsidRDefault="00AD265B" w:rsidP="00AD265B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C4E4B" wp14:editId="40447541">
                <wp:simplePos x="0" y="0"/>
                <wp:positionH relativeFrom="column">
                  <wp:posOffset>4408170</wp:posOffset>
                </wp:positionH>
                <wp:positionV relativeFrom="paragraph">
                  <wp:posOffset>-333375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434C41" w:rsidRDefault="00AD265B" w:rsidP="00AD265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D265B" w:rsidRPr="00434C41" w:rsidRDefault="00AD265B" w:rsidP="00AD265B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7.1pt;margin-top:-26.25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">
                <v:textbox>
                  <w:txbxContent>
                    <w:p w:rsidR="00AD265B" w:rsidRPr="00434C41" w:rsidRDefault="00AD265B" w:rsidP="00AD265B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D265B" w:rsidRPr="00434C41" w:rsidRDefault="00AD265B" w:rsidP="00AD265B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0892" wp14:editId="157C873C">
                <wp:simplePos x="0" y="0"/>
                <wp:positionH relativeFrom="column">
                  <wp:posOffset>568960</wp:posOffset>
                </wp:positionH>
                <wp:positionV relativeFrom="paragraph">
                  <wp:posOffset>-325755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6B2B82" w:rsidRDefault="00AD265B" w:rsidP="00AD265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___/28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D265B" w:rsidRDefault="00AD265B" w:rsidP="00AD2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4.8pt;margin-top:-25.6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">
                <v:textbox>
                  <w:txbxContent>
                    <w:p w:rsidR="00AD265B" w:rsidRPr="006B2B82" w:rsidRDefault="00AD265B" w:rsidP="00AD265B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___/28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D265B" w:rsidRDefault="00AD265B" w:rsidP="00AD265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CB321" wp14:editId="3050EAE1">
            <wp:simplePos x="0" y="0"/>
            <wp:positionH relativeFrom="column">
              <wp:posOffset>-360045</wp:posOffset>
            </wp:positionH>
            <wp:positionV relativeFrom="paragraph">
              <wp:posOffset>-194945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5B" w:rsidRPr="0029589F" w:rsidRDefault="00AD265B" w:rsidP="00AD265B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</w:t>
      </w:r>
      <w:r w:rsidRPr="0029589F">
        <w:rPr>
          <w:rFonts w:ascii="Arial" w:hAnsi="Arial" w:cs="Arial"/>
          <w:sz w:val="24"/>
        </w:rPr>
        <w:t>Year 9 HASS- Geography</w:t>
      </w:r>
    </w:p>
    <w:p w:rsidR="00AD265B" w:rsidRDefault="00AD265B" w:rsidP="00AD265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Student Practice</w:t>
      </w:r>
    </w:p>
    <w:p w:rsidR="00AD265B" w:rsidRPr="000E788D" w:rsidRDefault="00AD265B" w:rsidP="00AD265B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</w:rPr>
        <w:t>Fieldwork Assessment</w:t>
      </w:r>
    </w:p>
    <w:p w:rsidR="00AD265B" w:rsidRPr="00547EB8" w:rsidRDefault="00AD265B" w:rsidP="00AD265B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AD265B" w:rsidRDefault="00AD265B" w:rsidP="00AD265B">
      <w:pPr>
        <w:pBdr>
          <w:bottom w:val="single" w:sz="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Name: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Teacher: 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709" w:hanging="28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IN THE FIELD – Visit Site One and follow teacher instructions to complete the following activities: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Name of Site:</w:t>
      </w:r>
      <w:r w:rsidRPr="00AD265B">
        <w:rPr>
          <w:rFonts w:ascii="Arial" w:hAnsi="Arial" w:cs="Arial"/>
        </w:rPr>
        <w:t xml:space="preserve"> _____________________________________________________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Direction of Site:</w:t>
      </w:r>
      <w:r w:rsidRPr="00AD265B">
        <w:rPr>
          <w:rFonts w:ascii="Arial" w:hAnsi="Arial" w:cs="Arial"/>
        </w:rPr>
        <w:t xml:space="preserve"> __________________________________________________</w:t>
      </w:r>
    </w:p>
    <w:p w:rsidR="00AD265B" w:rsidRPr="00AD265B" w:rsidRDefault="00AD265B" w:rsidP="00AD265B">
      <w:pPr>
        <w:spacing w:line="360" w:lineRule="auto"/>
        <w:ind w:left="284" w:firstLine="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Physical Features present at Site One:</w:t>
            </w:r>
          </w:p>
        </w:tc>
        <w:tc>
          <w:tcPr>
            <w:tcW w:w="5341" w:type="dxa"/>
          </w:tcPr>
          <w:p w:rsidR="00AD265B" w:rsidRP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Human Features present at Site One:</w:t>
            </w:r>
          </w:p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-567" w:firstLine="99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Complete an annotated field sketch of Site One in the space below: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133985</wp:posOffset>
                </wp:positionV>
                <wp:extent cx="68865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8.25pt;margin-top:10.55pt;width:54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9197" wp14:editId="558A181C">
                <wp:simplePos x="0" y="0"/>
                <wp:positionH relativeFrom="column">
                  <wp:posOffset>-104775</wp:posOffset>
                </wp:positionH>
                <wp:positionV relativeFrom="paragraph">
                  <wp:posOffset>90170</wp:posOffset>
                </wp:positionV>
                <wp:extent cx="6886575" cy="392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.25pt;margin-top:7.1pt;width:542.25pt;height:30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 THE CLASSROOM: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Upon returning to the classroom, answer the questions below: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(4 </w:t>
      </w:r>
      <w:r w:rsidRPr="00042533">
        <w:rPr>
          <w:rFonts w:ascii="Arial" w:hAnsi="Arial" w:cs="Arial"/>
          <w:b/>
        </w:rPr>
        <w:t>marks)</w:t>
      </w:r>
    </w:p>
    <w:p w:rsidR="00AD265B" w:rsidRDefault="00AD265B" w:rsidP="00AD26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D265B">
        <w:rPr>
          <w:rFonts w:ascii="Arial" w:hAnsi="Arial" w:cs="Arial"/>
          <w:u w:val="single"/>
        </w:rPr>
        <w:t>Describe</w:t>
      </w:r>
      <w:r w:rsidRPr="00AD265B">
        <w:rPr>
          <w:rFonts w:ascii="Arial" w:hAnsi="Arial" w:cs="Arial"/>
        </w:rPr>
        <w:t xml:space="preserve"> Site One. Consider cultural (built) features and/or natural (physical) features.</w:t>
      </w:r>
      <w:r w:rsidRPr="00AD265B"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Look at the picture and answer the questions.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472BF1" w:rsidRDefault="00AD265B" w:rsidP="00AD265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15AD1">
        <w:rPr>
          <w:rFonts w:ascii="Arial" w:hAnsi="Arial" w:cs="Arial"/>
          <w:u w:val="single"/>
        </w:rPr>
        <w:t>Describe</w:t>
      </w:r>
      <w:r>
        <w:rPr>
          <w:rFonts w:ascii="Arial" w:hAnsi="Arial" w:cs="Arial"/>
        </w:rPr>
        <w:t xml:space="preserve"> what is shown in Source 1</w:t>
      </w:r>
      <w:r w:rsidRPr="00472BF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Consider cultural (built) features and natural (physical) features.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</w:rPr>
        <w:t>(4</w:t>
      </w:r>
      <w:r w:rsidRPr="00472BF1">
        <w:rPr>
          <w:rFonts w:ascii="Arial" w:hAnsi="Arial" w:cs="Arial"/>
          <w:b/>
        </w:rPr>
        <w:t xml:space="preserve"> marks)</w:t>
      </w:r>
    </w:p>
    <w:p w:rsidR="00AD265B" w:rsidRDefault="00AD265B" w:rsidP="00AD265B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Default="00AD265B" w:rsidP="00AD26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15AD1">
        <w:rPr>
          <w:rFonts w:ascii="Arial" w:hAnsi="Arial" w:cs="Arial"/>
          <w:u w:val="single"/>
        </w:rPr>
        <w:t>Explain</w:t>
      </w:r>
      <w:r w:rsidRPr="00042533">
        <w:rPr>
          <w:rFonts w:ascii="Arial" w:hAnsi="Arial" w:cs="Arial"/>
        </w:rPr>
        <w:t xml:space="preserve"> the change that has happened over time</w:t>
      </w:r>
      <w:r>
        <w:rPr>
          <w:rFonts w:ascii="Arial" w:hAnsi="Arial" w:cs="Arial"/>
        </w:rPr>
        <w:t xml:space="preserve"> between Source 1 and Source 2</w:t>
      </w:r>
      <w:r w:rsidRPr="00042533">
        <w:rPr>
          <w:rFonts w:ascii="Arial" w:hAnsi="Arial" w:cs="Arial"/>
        </w:rPr>
        <w:t>.</w:t>
      </w:r>
      <w:r>
        <w:rPr>
          <w:rFonts w:ascii="Arial" w:hAnsi="Arial" w:cs="Arial"/>
        </w:rPr>
        <w:t>(6 marks)</w:t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D265B">
        <w:rPr>
          <w:rFonts w:ascii="Arial" w:hAnsi="Arial" w:cs="Arial"/>
        </w:rPr>
        <w:lastRenderedPageBreak/>
        <w:t>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bookmarkStart w:id="0" w:name="_GoBack"/>
      <w:bookmarkEnd w:id="0"/>
    </w:p>
    <w:p w:rsidR="00AD265B" w:rsidRPr="00042533" w:rsidRDefault="00AD265B" w:rsidP="00AD265B">
      <w:pPr>
        <w:rPr>
          <w:rFonts w:ascii="Arial" w:hAnsi="Arial" w:cs="Arial"/>
        </w:rPr>
      </w:pP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</w:p>
    <w:sectPr w:rsidR="00AD265B" w:rsidRPr="00042533" w:rsidSect="00AD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51E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9213B"/>
    <w:multiLevelType w:val="hybridMultilevel"/>
    <w:tmpl w:val="18806F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5B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AD265B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20DC5D89.dotm</Template>
  <TotalTime>10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dcterms:created xsi:type="dcterms:W3CDTF">2018-04-09T01:46:00Z</dcterms:created>
  <dcterms:modified xsi:type="dcterms:W3CDTF">2018-04-09T01:56:00Z</dcterms:modified>
</cp:coreProperties>
</file>