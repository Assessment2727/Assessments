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B83C2A" w:rsidP="000E788D">
      <w:pPr>
        <w:ind w:left="1440"/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3D70507B" wp14:editId="18CC5321">
            <wp:simplePos x="0" y="0"/>
            <wp:positionH relativeFrom="column">
              <wp:posOffset>-180975</wp:posOffset>
            </wp:positionH>
            <wp:positionV relativeFrom="paragraph">
              <wp:posOffset>-190500</wp:posOffset>
            </wp:positionV>
            <wp:extent cx="13144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37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9DE7A9" wp14:editId="51CD33F5">
                <wp:simplePos x="0" y="0"/>
                <wp:positionH relativeFrom="column">
                  <wp:posOffset>4337685</wp:posOffset>
                </wp:positionH>
                <wp:positionV relativeFrom="paragraph">
                  <wp:posOffset>-274320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1E" w:rsidRPr="00434C41" w:rsidRDefault="00ED461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ED461E" w:rsidRPr="00434C41" w:rsidRDefault="00B103F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9DE7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1.55pt;margin-top:-21.6pt;width:79.5pt;height:5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">
                <v:textbox>
                  <w:txbxContent>
                    <w:p w:rsidR="00ED461E" w:rsidRPr="00434C41" w:rsidRDefault="00ED461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ED461E" w:rsidRPr="00434C41" w:rsidRDefault="00B103F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4D0379"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C7DB7F" wp14:editId="053C959F">
                <wp:simplePos x="0" y="0"/>
                <wp:positionH relativeFrom="column">
                  <wp:posOffset>276860</wp:posOffset>
                </wp:positionH>
                <wp:positionV relativeFrom="paragraph">
                  <wp:posOffset>-190500</wp:posOffset>
                </wp:positionV>
                <wp:extent cx="3181350" cy="5524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1E" w:rsidRPr="004D0379" w:rsidRDefault="00ED461E" w:rsidP="000E788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D0379">
                              <w:rPr>
                                <w:rFonts w:ascii="Arial" w:hAnsi="Arial" w:cs="Arial"/>
                              </w:rPr>
                              <w:t>Target:</w:t>
                            </w:r>
                            <w:r w:rsidR="00B103FE">
                              <w:rPr>
                                <w:rFonts w:ascii="Arial" w:hAnsi="Arial" w:cs="Arial"/>
                              </w:rPr>
                              <w:t xml:space="preserve"> ______/50</w:t>
                            </w:r>
                            <w:r w:rsidRPr="004D0379">
                              <w:rPr>
                                <w:rFonts w:ascii="Arial" w:hAnsi="Arial" w:cs="Arial"/>
                              </w:rPr>
                              <w:t xml:space="preserve">    or </w:t>
                            </w:r>
                            <w:r w:rsidR="004D0379"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4D0379">
                              <w:rPr>
                                <w:rFonts w:ascii="Arial" w:hAnsi="Arial" w:cs="Arial"/>
                              </w:rPr>
                              <w:t xml:space="preserve">____ % </w:t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ED461E" w:rsidRDefault="00ED46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C7DB7F" id="Text Box 2" o:spid="_x0000_s1027" type="#_x0000_t202" style="position:absolute;left:0;text-align:left;margin-left:21.8pt;margin-top:-15pt;width:250.5pt;height:4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6fJgIAAE0EAAAOAAAAZHJzL2Uyb0RvYy54bWysVNtu2zAMfR+wfxD0vviSeE2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">
                <v:textbox>
                  <w:txbxContent>
                    <w:p w:rsidR="00ED461E" w:rsidRPr="004D0379" w:rsidRDefault="00ED461E" w:rsidP="000E788D">
                      <w:pPr>
                        <w:rPr>
                          <w:rFonts w:ascii="Arial" w:hAnsi="Arial" w:cs="Arial"/>
                        </w:rPr>
                      </w:pPr>
                      <w:r w:rsidRPr="004D0379">
                        <w:rPr>
                          <w:rFonts w:ascii="Arial" w:hAnsi="Arial" w:cs="Arial"/>
                        </w:rPr>
                        <w:t>Target:</w:t>
                      </w:r>
                      <w:r w:rsidR="00B103FE">
                        <w:rPr>
                          <w:rFonts w:ascii="Arial" w:hAnsi="Arial" w:cs="Arial"/>
                        </w:rPr>
                        <w:t xml:space="preserve"> </w:t>
                      </w:r>
                      <w:r w:rsidR="00B103FE">
                        <w:rPr>
                          <w:rFonts w:ascii="Arial" w:hAnsi="Arial" w:cs="Arial"/>
                        </w:rPr>
                        <w:t>______/50</w:t>
                      </w:r>
                      <w:bookmarkStart w:id="1" w:name="_GoBack"/>
                      <w:bookmarkEnd w:id="1"/>
                      <w:r w:rsidRPr="004D0379">
                        <w:rPr>
                          <w:rFonts w:ascii="Arial" w:hAnsi="Arial" w:cs="Arial"/>
                        </w:rPr>
                        <w:t xml:space="preserve">    or </w:t>
                      </w:r>
                      <w:r w:rsidR="004D0379">
                        <w:rPr>
                          <w:rFonts w:ascii="Arial" w:hAnsi="Arial" w:cs="Arial"/>
                        </w:rPr>
                        <w:t>__</w:t>
                      </w:r>
                      <w:r w:rsidRPr="004D0379">
                        <w:rPr>
                          <w:rFonts w:ascii="Arial" w:hAnsi="Arial" w:cs="Arial"/>
                        </w:rPr>
                        <w:t xml:space="preserve">____ % </w:t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ED461E" w:rsidRDefault="00ED461E"/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0E788D" w:rsidRPr="000E788D" w:rsidRDefault="003050CC" w:rsidP="00B83C2A">
      <w:pPr>
        <w:pStyle w:val="Title"/>
        <w:ind w:left="720" w:right="-720" w:firstLine="720"/>
        <w:jc w:val="righ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</w:t>
      </w:r>
      <w:r w:rsidR="00B956AD">
        <w:rPr>
          <w:rFonts w:ascii="Arial" w:hAnsi="Arial" w:cs="Arial"/>
          <w:sz w:val="28"/>
          <w:szCs w:val="28"/>
        </w:rPr>
        <w:t xml:space="preserve"> HASS</w:t>
      </w:r>
      <w:r w:rsidR="000E788D" w:rsidRPr="000E788D">
        <w:rPr>
          <w:rFonts w:ascii="Arial" w:hAnsi="Arial" w:cs="Arial"/>
          <w:sz w:val="28"/>
          <w:szCs w:val="28"/>
        </w:rPr>
        <w:t>- Geography</w:t>
      </w:r>
      <w:r w:rsidR="00B83C2A">
        <w:rPr>
          <w:rFonts w:ascii="Arial" w:hAnsi="Arial" w:cs="Arial"/>
          <w:sz w:val="28"/>
          <w:szCs w:val="28"/>
        </w:rPr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 xml:space="preserve">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4D0379" w:rsidP="00B83C2A">
      <w:pPr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2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A042CB">
        <w:rPr>
          <w:rFonts w:ascii="Arial" w:hAnsi="Arial" w:cs="Arial"/>
          <w:b/>
          <w:i/>
          <w:sz w:val="28"/>
          <w:szCs w:val="28"/>
        </w:rPr>
        <w:t>Content Assessment Biomes &amp; Food Security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 </w:t>
      </w:r>
      <w:r w:rsidR="00A042CB" w:rsidRPr="004D0379">
        <w:rPr>
          <w:rFonts w:ascii="Arial" w:hAnsi="Arial" w:cs="Arial"/>
          <w:b/>
          <w:i/>
          <w:sz w:val="28"/>
          <w:szCs w:val="28"/>
        </w:rPr>
        <w:t>(</w:t>
      </w:r>
      <w:r w:rsidR="00096F42" w:rsidRPr="004D0379">
        <w:rPr>
          <w:rFonts w:ascii="Arial" w:hAnsi="Arial" w:cs="Arial"/>
          <w:b/>
          <w:i/>
          <w:sz w:val="28"/>
          <w:szCs w:val="28"/>
        </w:rPr>
        <w:t>5.0%</w:t>
      </w:r>
      <w:r w:rsidR="000E788D" w:rsidRPr="004D0379">
        <w:rPr>
          <w:rFonts w:ascii="Arial" w:hAnsi="Arial" w:cs="Arial"/>
          <w:b/>
          <w:i/>
          <w:sz w:val="28"/>
          <w:szCs w:val="28"/>
        </w:rPr>
        <w:t xml:space="preserve"> weighting)</w:t>
      </w:r>
      <w:r w:rsidR="000E788D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8F6C48" w:rsidRPr="008F6C48" w:rsidRDefault="008F6C48" w:rsidP="008F6C48">
      <w:pPr>
        <w:pBdr>
          <w:bottom w:val="single" w:sz="4" w:space="1" w:color="auto"/>
        </w:pBdr>
        <w:jc w:val="center"/>
        <w:rPr>
          <w:rFonts w:ascii="Calibri" w:hAnsi="Calibri" w:cs="Calibri"/>
          <w:b/>
          <w:i/>
          <w:sz w:val="96"/>
          <w:szCs w:val="32"/>
        </w:rPr>
      </w:pPr>
      <w:r w:rsidRPr="008F6C48">
        <w:rPr>
          <w:rFonts w:ascii="Calibri" w:hAnsi="Calibri" w:cs="Calibri"/>
          <w:b/>
          <w:i/>
          <w:sz w:val="96"/>
          <w:szCs w:val="32"/>
        </w:rPr>
        <w:t>MARKING KEY</w:t>
      </w:r>
    </w:p>
    <w:p w:rsidR="000E788D" w:rsidRPr="000E788D" w:rsidRDefault="000E788D" w:rsidP="000E788D">
      <w:pPr>
        <w:rPr>
          <w:rFonts w:ascii="Arial" w:hAnsi="Arial" w:cs="Arial"/>
          <w:sz w:val="28"/>
          <w:szCs w:val="28"/>
        </w:rPr>
      </w:pPr>
    </w:p>
    <w:p w:rsidR="000E788D" w:rsidRDefault="00B83C2A" w:rsidP="000E788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SECTION ONE – MULTIPLE CHOICE</w:t>
      </w:r>
    </w:p>
    <w:p w:rsidR="00B83C2A" w:rsidRPr="00C126EE" w:rsidRDefault="00B83C2A" w:rsidP="000E788D">
      <w:pPr>
        <w:rPr>
          <w:rFonts w:ascii="Arial" w:hAnsi="Arial" w:cs="Arial"/>
          <w:b/>
        </w:rPr>
      </w:pP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C126EE" w:rsidRPr="0053005B" w:rsidRDefault="00F355F3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A Biome</w:t>
      </w:r>
      <w:r w:rsidR="00C126EE" w:rsidRPr="0053005B">
        <w:rPr>
          <w:rFonts w:ascii="Arial" w:hAnsi="Arial" w:cs="Arial"/>
        </w:rPr>
        <w:t xml:space="preserve"> is best defined as</w:t>
      </w:r>
      <w:r w:rsidR="00A042CB" w:rsidRPr="0053005B">
        <w:rPr>
          <w:rFonts w:ascii="Arial" w:hAnsi="Arial" w:cs="Arial"/>
        </w:rPr>
        <w:t>:</w:t>
      </w:r>
      <w:r w:rsidR="00BA7643" w:rsidRPr="0053005B">
        <w:rPr>
          <w:rFonts w:ascii="Arial" w:hAnsi="Arial" w:cs="Arial"/>
        </w:rPr>
        <w:t xml:space="preserve"> 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C126EE" w:rsidRPr="008C6FDA" w:rsidRDefault="003C5E1D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  <w:shd w:val="clear" w:color="auto" w:fill="FFFFFF"/>
        </w:rPr>
        <w:t>A </w:t>
      </w:r>
      <w:r w:rsidR="00170A66" w:rsidRPr="008C6FDA">
        <w:rPr>
          <w:rFonts w:ascii="Arial" w:hAnsi="Arial" w:cs="Arial"/>
          <w:highlight w:val="yellow"/>
          <w:shd w:val="clear" w:color="auto" w:fill="FFFFFF"/>
        </w:rPr>
        <w:t xml:space="preserve">biome is a </w:t>
      </w:r>
      <w:r w:rsidR="005B1FFE" w:rsidRPr="008C6FDA">
        <w:rPr>
          <w:rFonts w:ascii="Arial" w:hAnsi="Arial" w:cs="Arial"/>
          <w:highlight w:val="yellow"/>
          <w:shd w:val="clear" w:color="auto" w:fill="FFFFFF"/>
        </w:rPr>
        <w:t>specific environment that i</w:t>
      </w:r>
      <w:r w:rsidRPr="008C6FDA">
        <w:rPr>
          <w:rFonts w:ascii="Arial" w:hAnsi="Arial" w:cs="Arial"/>
          <w:highlight w:val="yellow"/>
          <w:shd w:val="clear" w:color="auto" w:fill="FFFFFF"/>
        </w:rPr>
        <w:t xml:space="preserve">s home to </w:t>
      </w:r>
      <w:r w:rsidR="00170A66" w:rsidRPr="008C6FDA">
        <w:rPr>
          <w:rFonts w:ascii="Arial" w:hAnsi="Arial" w:cs="Arial"/>
          <w:highlight w:val="yellow"/>
          <w:shd w:val="clear" w:color="auto" w:fill="FFFFFF"/>
        </w:rPr>
        <w:t xml:space="preserve">all </w:t>
      </w:r>
      <w:r w:rsidRPr="008C6FDA">
        <w:rPr>
          <w:rFonts w:ascii="Arial" w:hAnsi="Arial" w:cs="Arial"/>
          <w:highlight w:val="yellow"/>
          <w:shd w:val="clear" w:color="auto" w:fill="FFFFFF"/>
        </w:rPr>
        <w:t>living things suited for that place and climate.</w:t>
      </w:r>
    </w:p>
    <w:p w:rsidR="005B1FFE" w:rsidRPr="0053005B" w:rsidRDefault="005B1FFE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 xml:space="preserve">A </w:t>
      </w:r>
      <w:r w:rsidR="00170A66" w:rsidRPr="0053005B">
        <w:rPr>
          <w:rFonts w:ascii="Arial" w:hAnsi="Arial" w:cs="Arial"/>
          <w:shd w:val="clear" w:color="auto" w:fill="FFFFFF"/>
        </w:rPr>
        <w:t>biome is a very large ecosystem.</w:t>
      </w:r>
    </w:p>
    <w:p w:rsidR="00170A66" w:rsidRPr="0053005B" w:rsidRDefault="00170A66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 xml:space="preserve">A </w:t>
      </w:r>
      <w:r w:rsidRPr="0053005B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biome</w:t>
      </w:r>
      <w:r w:rsidRPr="0053005B">
        <w:rPr>
          <w:rFonts w:ascii="Arial" w:hAnsi="Arial" w:cs="Arial"/>
          <w:shd w:val="clear" w:color="auto" w:fill="FFFFFF"/>
        </w:rPr>
        <w:t xml:space="preserve"> is </w:t>
      </w:r>
      <w:r w:rsidR="00A042CB" w:rsidRPr="0053005B">
        <w:rPr>
          <w:rFonts w:ascii="Arial" w:hAnsi="Arial" w:cs="Arial"/>
          <w:shd w:val="clear" w:color="auto" w:fill="FFFFFF"/>
        </w:rPr>
        <w:t xml:space="preserve">a </w:t>
      </w:r>
      <w:r w:rsidRPr="0053005B">
        <w:rPr>
          <w:rFonts w:ascii="Arial" w:hAnsi="Arial" w:cs="Arial"/>
          <w:shd w:val="clear" w:color="auto" w:fill="FFFFFF"/>
        </w:rPr>
        <w:t>very large ecological area on the earth's surface containing fauna.</w:t>
      </w:r>
    </w:p>
    <w:p w:rsidR="00616DFB" w:rsidRPr="0053005B" w:rsidRDefault="00616DFB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 xml:space="preserve">A biome is </w:t>
      </w:r>
      <w:r w:rsidR="00ED0CF7" w:rsidRPr="0053005B">
        <w:rPr>
          <w:rFonts w:ascii="Arial" w:hAnsi="Arial" w:cs="Arial"/>
          <w:shd w:val="clear" w:color="auto" w:fill="FFFFFF"/>
        </w:rPr>
        <w:t>only found in oceans, river estuaries and coastal wetlands.</w:t>
      </w:r>
    </w:p>
    <w:p w:rsidR="00C126EE" w:rsidRPr="00C126EE" w:rsidRDefault="00C126EE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EF0BCA" w:rsidRDefault="00740E76" w:rsidP="00072DB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NOT </w:t>
      </w:r>
      <w:r w:rsidR="00EF0BCA" w:rsidRPr="00EF0BCA">
        <w:rPr>
          <w:rFonts w:ascii="Arial" w:hAnsi="Arial" w:cs="Arial"/>
        </w:rPr>
        <w:t xml:space="preserve">a biome? </w:t>
      </w:r>
      <w:r w:rsidR="00096F42" w:rsidRPr="00096F42">
        <w:rPr>
          <w:rFonts w:ascii="Arial" w:hAnsi="Arial" w:cs="Arial"/>
          <w:b/>
        </w:rPr>
        <w:t>(1 mark)</w:t>
      </w:r>
    </w:p>
    <w:p w:rsidR="00D16D80" w:rsidRPr="0094559E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 w:rsidRPr="0094559E">
        <w:rPr>
          <w:rFonts w:ascii="Arial" w:hAnsi="Arial" w:cs="Arial"/>
        </w:rPr>
        <w:t>Mangroves</w:t>
      </w:r>
    </w:p>
    <w:p w:rsidR="00D16D80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Tundra</w:t>
      </w:r>
    </w:p>
    <w:p w:rsidR="00D16D80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Tropical</w:t>
      </w:r>
      <w:r w:rsidR="00677E1F">
        <w:rPr>
          <w:rFonts w:ascii="Arial" w:hAnsi="Arial" w:cs="Arial"/>
        </w:rPr>
        <w:t xml:space="preserve"> Rainforest</w:t>
      </w:r>
    </w:p>
    <w:p w:rsidR="00EF0BCA" w:rsidRPr="0094559E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  <w:highlight w:val="yellow"/>
        </w:rPr>
      </w:pPr>
      <w:bookmarkStart w:id="0" w:name="_GoBack"/>
      <w:bookmarkEnd w:id="0"/>
      <w:r w:rsidRPr="0094559E">
        <w:rPr>
          <w:rFonts w:ascii="Arial" w:hAnsi="Arial" w:cs="Arial"/>
          <w:highlight w:val="yellow"/>
        </w:rPr>
        <w:t>Plantation</w:t>
      </w:r>
    </w:p>
    <w:p w:rsidR="000E788D" w:rsidRDefault="000E788D" w:rsidP="000E788D">
      <w:pPr>
        <w:rPr>
          <w:rFonts w:ascii="Arial" w:hAnsi="Arial" w:cs="Arial"/>
        </w:rPr>
      </w:pPr>
    </w:p>
    <w:p w:rsidR="00D24D8E" w:rsidRPr="00902109" w:rsidRDefault="00902109" w:rsidP="00D24D8E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What characteristic are biomes named after?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740E76" w:rsidRPr="00902109" w:rsidRDefault="00740E76" w:rsidP="00740E76">
      <w:pPr>
        <w:pStyle w:val="ListParagraph"/>
        <w:ind w:right="-188"/>
        <w:rPr>
          <w:rFonts w:ascii="Arial" w:hAnsi="Arial" w:cs="Arial"/>
        </w:rPr>
      </w:pPr>
    </w:p>
    <w:p w:rsidR="00D24D8E" w:rsidRPr="00902109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Most common animal</w:t>
      </w:r>
    </w:p>
    <w:p w:rsidR="00D24D8E" w:rsidRPr="008C6FDA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Most common vegetation</w:t>
      </w:r>
    </w:p>
    <w:p w:rsidR="00D24D8E" w:rsidRPr="00902109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Average climate</w:t>
      </w:r>
    </w:p>
    <w:p w:rsidR="00D24D8E" w:rsidRPr="00902109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None of the above</w:t>
      </w:r>
    </w:p>
    <w:p w:rsidR="0039473E" w:rsidRDefault="0039473E" w:rsidP="0039473E">
      <w:pPr>
        <w:ind w:right="-188"/>
        <w:rPr>
          <w:rFonts w:ascii="Arial" w:hAnsi="Arial" w:cs="Arial"/>
        </w:rPr>
      </w:pPr>
    </w:p>
    <w:p w:rsidR="00BB232A" w:rsidRDefault="00BB232A" w:rsidP="00DA377E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of the following is NOT a cause of food shortages?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39473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Rises in prices of staple foods</w:t>
      </w:r>
    </w:p>
    <w:p w:rsidR="00DA377E" w:rsidRPr="008C6FDA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 xml:space="preserve">Pesticides </w:t>
      </w:r>
    </w:p>
    <w:p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Population growth </w:t>
      </w:r>
    </w:p>
    <w:p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Climate change </w:t>
      </w:r>
    </w:p>
    <w:p w:rsidR="00C115FA" w:rsidRPr="00BB232A" w:rsidRDefault="00C115FA" w:rsidP="00BB232A">
      <w:pPr>
        <w:ind w:right="-188"/>
        <w:rPr>
          <w:rFonts w:ascii="Arial" w:hAnsi="Arial" w:cs="Arial"/>
        </w:rPr>
      </w:pPr>
    </w:p>
    <w:p w:rsidR="00D24D8E" w:rsidRPr="00C115FA" w:rsidRDefault="00BB232A" w:rsidP="00C115FA">
      <w:pPr>
        <w:pStyle w:val="ListParagraph"/>
        <w:numPr>
          <w:ilvl w:val="0"/>
          <w:numId w:val="1"/>
        </w:numPr>
        <w:tabs>
          <w:tab w:val="left" w:pos="2412"/>
        </w:tabs>
        <w:rPr>
          <w:rFonts w:ascii="Arial" w:hAnsi="Arial" w:cs="Arial"/>
        </w:rPr>
      </w:pPr>
      <w:r w:rsidRPr="00C115FA">
        <w:rPr>
          <w:rFonts w:ascii="Arial" w:hAnsi="Arial" w:cs="Arial"/>
        </w:rPr>
        <w:lastRenderedPageBreak/>
        <w:t>What is the cause of the most widespread damage to biomes?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D24D8E" w:rsidRDefault="00BB232A" w:rsidP="00DA377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Erosion 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Cattle grazing </w:t>
      </w:r>
    </w:p>
    <w:p w:rsidR="0039473E" w:rsidRPr="008C6FDA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Land clearing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57703E" w:rsidRDefault="0057703E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57703E" w:rsidRPr="00D16ECF" w:rsidRDefault="00720A80" w:rsidP="005770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16ECF" w:rsidRPr="00D16ECF">
        <w:rPr>
          <w:rFonts w:ascii="Arial" w:hAnsi="Arial" w:cs="Arial"/>
        </w:rPr>
        <w:t>If a population has safe access to nutritious food, it is said to be;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39473E" w:rsidRPr="00D16ECF" w:rsidRDefault="00D16ECF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D16ECF">
        <w:rPr>
          <w:rFonts w:ascii="Arial" w:hAnsi="Arial" w:cs="Arial"/>
        </w:rPr>
        <w:t>Food insecure</w:t>
      </w:r>
    </w:p>
    <w:p w:rsidR="00720A80" w:rsidRPr="008C6FDA" w:rsidRDefault="00D16ECF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Food secure</w:t>
      </w:r>
    </w:p>
    <w:p w:rsidR="00720A80" w:rsidRPr="00D16ECF" w:rsidRDefault="00D16ECF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D16ECF">
        <w:rPr>
          <w:rFonts w:ascii="Arial" w:hAnsi="Arial" w:cs="Arial"/>
        </w:rPr>
        <w:t>Developed</w:t>
      </w:r>
      <w:r w:rsidR="00720A80" w:rsidRPr="00D16ECF">
        <w:rPr>
          <w:rFonts w:ascii="Arial" w:hAnsi="Arial" w:cs="Arial"/>
        </w:rPr>
        <w:t xml:space="preserve"> </w:t>
      </w:r>
    </w:p>
    <w:p w:rsidR="00720A80" w:rsidRPr="00D16ECF" w:rsidRDefault="00D16ECF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D16ECF">
        <w:rPr>
          <w:rFonts w:ascii="Arial" w:hAnsi="Arial" w:cs="Arial"/>
        </w:rPr>
        <w:t>Undeveloped</w:t>
      </w:r>
    </w:p>
    <w:p w:rsidR="00275C9B" w:rsidRDefault="00275C9B" w:rsidP="00275C9B">
      <w:pPr>
        <w:tabs>
          <w:tab w:val="left" w:pos="2412"/>
        </w:tabs>
        <w:spacing w:line="360" w:lineRule="auto"/>
        <w:ind w:left="360"/>
        <w:rPr>
          <w:rFonts w:ascii="Arial" w:hAnsi="Arial" w:cs="Arial"/>
          <w:highlight w:val="yellow"/>
        </w:rPr>
      </w:pPr>
    </w:p>
    <w:p w:rsidR="00AC4AD5" w:rsidRDefault="00275C9B" w:rsidP="00275C9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Which of the following is a characteristic that determines the biodiversity of a biome:</w:t>
      </w:r>
      <w:r w:rsidR="00096F42">
        <w:rPr>
          <w:rFonts w:ascii="Arial" w:hAnsi="Arial" w:cs="Arial"/>
        </w:rPr>
        <w:t xml:space="preserve"> </w:t>
      </w:r>
    </w:p>
    <w:p w:rsidR="00275C9B" w:rsidRPr="00902109" w:rsidRDefault="00AC4AD5" w:rsidP="00AC4AD5">
      <w:pPr>
        <w:pStyle w:val="ListParagraph"/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6F42" w:rsidRPr="00096F42">
        <w:rPr>
          <w:rFonts w:ascii="Arial" w:hAnsi="Arial" w:cs="Arial"/>
          <w:b/>
        </w:rPr>
        <w:t>(1 mark)</w:t>
      </w:r>
    </w:p>
    <w:p w:rsidR="00275C9B" w:rsidRPr="00902109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Latitude</w:t>
      </w:r>
    </w:p>
    <w:p w:rsidR="00275C9B" w:rsidRPr="00902109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Precipitation</w:t>
      </w:r>
    </w:p>
    <w:p w:rsidR="00275C9B" w:rsidRPr="00902109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Height above Sea Level</w:t>
      </w:r>
    </w:p>
    <w:p w:rsidR="00275C9B" w:rsidRPr="00902109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C6FDA">
        <w:rPr>
          <w:rFonts w:ascii="Arial" w:hAnsi="Arial" w:cs="Arial"/>
          <w:highlight w:val="yellow"/>
        </w:rPr>
        <w:t>All of the above</w:t>
      </w:r>
      <w:r w:rsidRPr="00902109">
        <w:rPr>
          <w:rFonts w:ascii="Arial" w:hAnsi="Arial" w:cs="Arial"/>
        </w:rPr>
        <w:t>.</w:t>
      </w:r>
    </w:p>
    <w:p w:rsidR="00275C9B" w:rsidRDefault="00275C9B" w:rsidP="00275C9B">
      <w:p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</w:p>
    <w:p w:rsidR="00275C9B" w:rsidRPr="0083141A" w:rsidRDefault="00275C9B" w:rsidP="00275C9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Which of the following is a biome not found on the Australian Continent?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275C9B" w:rsidRPr="0083141A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Desert</w:t>
      </w:r>
    </w:p>
    <w:p w:rsidR="00275C9B" w:rsidRPr="0083141A" w:rsidRDefault="0083141A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Mediterranean</w:t>
      </w:r>
      <w:r w:rsidR="00275C9B" w:rsidRPr="0083141A">
        <w:rPr>
          <w:rFonts w:ascii="Arial" w:hAnsi="Arial" w:cs="Arial"/>
        </w:rPr>
        <w:t xml:space="preserve"> Savannah</w:t>
      </w:r>
    </w:p>
    <w:p w:rsidR="00275C9B" w:rsidRPr="008C6FDA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Tundra</w:t>
      </w:r>
    </w:p>
    <w:p w:rsidR="00275C9B" w:rsidRPr="0083141A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Tropical Rainforest</w:t>
      </w:r>
    </w:p>
    <w:p w:rsidR="00D16ECF" w:rsidRDefault="00D16ECF" w:rsidP="00D16ECF">
      <w:p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</w:p>
    <w:p w:rsidR="0053005B" w:rsidRPr="0053005B" w:rsidRDefault="0053005B" w:rsidP="0053005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What is the name of the line of Latitude where most of the world’s tropical rainforest biomes are located near?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53005B" w:rsidRP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Prime Meridian</w:t>
      </w:r>
    </w:p>
    <w:p w:rsidR="0053005B" w:rsidRP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Tropic of Cancer</w:t>
      </w:r>
    </w:p>
    <w:p w:rsidR="0053005B" w:rsidRP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Tropic of Capricorn</w:t>
      </w:r>
    </w:p>
    <w:p w:rsidR="0053005B" w:rsidRPr="008C6FDA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Equator</w:t>
      </w:r>
    </w:p>
    <w:p w:rsidR="0053005B" w:rsidRDefault="0053005B" w:rsidP="0053005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53005B" w:rsidRDefault="0053005B" w:rsidP="0053005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Land based biomes are called;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Land based biomes</w:t>
      </w:r>
    </w:p>
    <w:p w:rsidR="0053005B" w:rsidRPr="008C6FDA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Terrestrial biomes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Aquatic biomes</w:t>
      </w:r>
    </w:p>
    <w:p w:rsidR="00081220" w:rsidRPr="00B83C2A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Lithosphere biomes</w:t>
      </w:r>
    </w:p>
    <w:p w:rsidR="0053005B" w:rsidRPr="00B83C2A" w:rsidRDefault="0053005B" w:rsidP="0053005B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  <w:r w:rsidRPr="00B83C2A">
        <w:rPr>
          <w:rFonts w:ascii="Arial" w:hAnsi="Arial" w:cs="Arial"/>
          <w:b/>
          <w:u w:val="single"/>
        </w:rPr>
        <w:lastRenderedPageBreak/>
        <w:t>SECTION TWO – SOURCE ANALYSIS AND SHORT ANSWER</w:t>
      </w:r>
    </w:p>
    <w:p w:rsidR="0053005B" w:rsidRPr="0053005B" w:rsidRDefault="0053005B" w:rsidP="0053005B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D16ECF" w:rsidRPr="00C115FA" w:rsidRDefault="00D16ECF" w:rsidP="00D16ECF">
      <w:p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 xml:space="preserve">Refer to </w:t>
      </w:r>
      <w:r w:rsidR="00ED5F4B">
        <w:rPr>
          <w:rFonts w:ascii="Arial" w:hAnsi="Arial" w:cs="Arial"/>
          <w:b/>
        </w:rPr>
        <w:t>SOURCE 1</w:t>
      </w:r>
      <w:r w:rsidRPr="00C115FA">
        <w:rPr>
          <w:rFonts w:ascii="Arial" w:hAnsi="Arial" w:cs="Arial"/>
        </w:rPr>
        <w:t xml:space="preserve"> to answer the following questions; </w:t>
      </w:r>
    </w:p>
    <w:p w:rsidR="00275C9B" w:rsidRPr="00C115FA" w:rsidRDefault="00C115FA" w:rsidP="00275C9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What does the dark green colour represent on this thematic map?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C115FA" w:rsidRP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Under 5% of the world population is undernourished</w:t>
      </w:r>
    </w:p>
    <w:p w:rsidR="00C115FA" w:rsidRPr="008C6FD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Under 5% of the population of that nation is undernourished</w:t>
      </w:r>
    </w:p>
    <w:p w:rsidR="00C115FA" w:rsidRP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Under 5% of the population of  that nation is nourished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Under 5% of the population of the world is nourished</w:t>
      </w:r>
    </w:p>
    <w:p w:rsidR="00C115FA" w:rsidRDefault="00C115FA" w:rsidP="00C115FA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C115FA" w:rsidRDefault="00C115FA" w:rsidP="00C115FA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continents is experiencing the most food insecurity?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Asia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Australia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South America</w:t>
      </w:r>
    </w:p>
    <w:p w:rsidR="00C115FA" w:rsidRPr="008C6FD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Africa</w:t>
      </w:r>
    </w:p>
    <w:p w:rsidR="00096F42" w:rsidRDefault="00096F42" w:rsidP="00096F42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C115FA" w:rsidRDefault="00ED5F4B" w:rsidP="00C115FA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Which three continents are not experiencing undernourishment and food security problems?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North America, Europe, Asia</w:t>
      </w:r>
    </w:p>
    <w:p w:rsidR="00ED5F4B" w:rsidRPr="008C6FDA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North America, Europe, Australia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North America, South America, Europe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North America, Australia, Asia</w:t>
      </w:r>
    </w:p>
    <w:p w:rsidR="00096F42" w:rsidRDefault="00096F42" w:rsidP="00096F42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ED5F4B" w:rsidRPr="00ED5F4B" w:rsidRDefault="00ED5F4B" w:rsidP="00ED5F4B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r w:rsidR="008060A9">
        <w:rPr>
          <w:rFonts w:ascii="Arial" w:hAnsi="Arial" w:cs="Arial"/>
          <w:b/>
        </w:rPr>
        <w:t>SOURCE 2</w:t>
      </w:r>
      <w:r>
        <w:rPr>
          <w:rFonts w:ascii="Arial" w:hAnsi="Arial" w:cs="Arial"/>
        </w:rPr>
        <w:t xml:space="preserve"> to answer the following questions;</w:t>
      </w:r>
    </w:p>
    <w:p w:rsidR="00ED5F4B" w:rsidRDefault="00ED5F4B" w:rsidP="00ED5F4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statement below, best explains what Mean Annual Temperature is?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average temperature over a week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96F42">
        <w:rPr>
          <w:rFonts w:ascii="Arial" w:hAnsi="Arial" w:cs="Arial"/>
        </w:rPr>
        <w:t>normal temperature over a year</w:t>
      </w:r>
    </w:p>
    <w:p w:rsidR="00ED5F4B" w:rsidRPr="008C6FDA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The average temperature over a year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None of the above. </w:t>
      </w:r>
    </w:p>
    <w:p w:rsidR="00ED5F4B" w:rsidRPr="00ED5F4B" w:rsidRDefault="00ED5F4B" w:rsidP="00ED5F4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ED5F4B" w:rsidRDefault="00ED5F4B" w:rsidP="00ED5F4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information is found on the y-axis of the graph?</w:t>
      </w:r>
      <w:r w:rsidR="00096F42">
        <w:rPr>
          <w:rFonts w:ascii="Arial" w:hAnsi="Arial" w:cs="Arial"/>
        </w:rPr>
        <w:t xml:space="preserve"> </w:t>
      </w:r>
      <w:r w:rsidR="00096F42" w:rsidRPr="00D63B58">
        <w:rPr>
          <w:rFonts w:ascii="Arial" w:hAnsi="Arial" w:cs="Arial"/>
          <w:b/>
        </w:rPr>
        <w:t>(1 mark)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Mean Annual Temperature (</w:t>
      </w:r>
      <w:r>
        <w:rPr>
          <w:rFonts w:ascii="Arial" w:hAnsi="Arial" w:cs="Arial"/>
          <w:color w:val="222222"/>
          <w:shd w:val="clear" w:color="auto" w:fill="FFFFFF"/>
        </w:rPr>
        <w:t>°F)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Mean Annual Precipitation (mm)</w:t>
      </w:r>
    </w:p>
    <w:p w:rsidR="00ED5F4B" w:rsidRPr="008C6FDA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Mean Annual Temperature (</w:t>
      </w:r>
      <w:r w:rsidRPr="008C6FDA">
        <w:rPr>
          <w:rFonts w:ascii="Arial" w:hAnsi="Arial" w:cs="Arial"/>
          <w:color w:val="222222"/>
          <w:highlight w:val="yellow"/>
          <w:shd w:val="clear" w:color="auto" w:fill="FFFFFF"/>
        </w:rPr>
        <w:t>°C)</w:t>
      </w:r>
    </w:p>
    <w:p w:rsidR="00ED5F4B" w:rsidRP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Mean Annual Precipitation (cm)</w:t>
      </w:r>
    </w:p>
    <w:p w:rsidR="00ED5F4B" w:rsidRDefault="00ED5F4B" w:rsidP="00ED5F4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  <w:color w:val="222222"/>
          <w:shd w:val="clear" w:color="auto" w:fill="FFFFFF"/>
        </w:rPr>
      </w:pPr>
    </w:p>
    <w:p w:rsidR="00096F42" w:rsidRDefault="00096F42" w:rsidP="00ED5F4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  <w:color w:val="222222"/>
          <w:shd w:val="clear" w:color="auto" w:fill="FFFFFF"/>
        </w:rPr>
      </w:pPr>
    </w:p>
    <w:p w:rsidR="00ED5F4B" w:rsidRDefault="00ED5F4B" w:rsidP="00ED5F4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What is the name of the biome that receives the highest Mean Annual Precipitation and the Highest Mean Annual Temperature?</w:t>
      </w:r>
      <w:r w:rsidR="00096F42">
        <w:rPr>
          <w:rFonts w:ascii="Arial" w:hAnsi="Arial" w:cs="Arial"/>
        </w:rPr>
        <w:t xml:space="preserve"> </w:t>
      </w:r>
      <w:r w:rsidR="00096F42" w:rsidRPr="00D63B58">
        <w:rPr>
          <w:rFonts w:ascii="Arial" w:hAnsi="Arial" w:cs="Arial"/>
          <w:b/>
        </w:rPr>
        <w:t>(1 mark)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Tundra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Desert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Temperate Rainforest</w:t>
      </w:r>
    </w:p>
    <w:p w:rsidR="00ED5F4B" w:rsidRPr="008C6FDA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Tropical Rainforest</w:t>
      </w:r>
    </w:p>
    <w:p w:rsidR="0053005B" w:rsidRDefault="0053005B" w:rsidP="0053005B">
      <w:pPr>
        <w:tabs>
          <w:tab w:val="left" w:pos="2412"/>
        </w:tabs>
        <w:spacing w:line="360" w:lineRule="auto"/>
        <w:ind w:left="426"/>
        <w:rPr>
          <w:rFonts w:ascii="Arial" w:hAnsi="Arial" w:cs="Arial"/>
        </w:rPr>
      </w:pPr>
    </w:p>
    <w:p w:rsidR="0053005B" w:rsidRDefault="0053005B" w:rsidP="0053005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characteristics is affected by </w:t>
      </w:r>
      <w:r w:rsidR="00096F4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amount of precipitation and range of temperatures found in the biomes?</w:t>
      </w:r>
      <w:r w:rsidR="00096F42">
        <w:rPr>
          <w:rFonts w:ascii="Arial" w:hAnsi="Arial" w:cs="Arial"/>
        </w:rPr>
        <w:t xml:space="preserve"> </w:t>
      </w:r>
      <w:r w:rsidR="00096F42" w:rsidRPr="00D63B58">
        <w:rPr>
          <w:rFonts w:ascii="Arial" w:hAnsi="Arial" w:cs="Arial"/>
          <w:b/>
        </w:rPr>
        <w:t>(1 mark)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Elevation</w:t>
      </w:r>
    </w:p>
    <w:p w:rsidR="0053005B" w:rsidRPr="008C6FDA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  <w:r w:rsidRPr="008C6FDA">
        <w:rPr>
          <w:rFonts w:ascii="Arial" w:hAnsi="Arial" w:cs="Arial"/>
          <w:highlight w:val="yellow"/>
        </w:rPr>
        <w:t>Vegetation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Latitude</w:t>
      </w:r>
    </w:p>
    <w:p w:rsidR="0053005B" w:rsidRP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Longitude</w:t>
      </w:r>
    </w:p>
    <w:p w:rsidR="00ED5F4B" w:rsidRDefault="00ED5F4B" w:rsidP="00ED5F4B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ED5F4B" w:rsidRPr="00ED5F4B" w:rsidRDefault="00ED5F4B" w:rsidP="00ED5F4B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r w:rsidR="008060A9">
        <w:rPr>
          <w:rFonts w:ascii="Arial" w:hAnsi="Arial" w:cs="Arial"/>
          <w:b/>
        </w:rPr>
        <w:t>SOURCES 3 AND 4</w:t>
      </w:r>
      <w:r>
        <w:rPr>
          <w:rFonts w:ascii="Arial" w:hAnsi="Arial" w:cs="Arial"/>
        </w:rPr>
        <w:t xml:space="preserve"> to answer the following questions;</w:t>
      </w:r>
    </w:p>
    <w:p w:rsidR="008060A9" w:rsidRDefault="008060A9" w:rsidP="00B103FE">
      <w:pPr>
        <w:numPr>
          <w:ilvl w:val="0"/>
          <w:numId w:val="1"/>
        </w:numPr>
        <w:shd w:val="clear" w:color="auto" w:fill="FFFFFF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State w</w:t>
      </w:r>
      <w:r w:rsidRPr="008060A9">
        <w:rPr>
          <w:rFonts w:ascii="Arial" w:hAnsi="Arial" w:cs="Arial"/>
        </w:rPr>
        <w:t>hich biomes are mostly used for cropland?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(2</w:t>
      </w:r>
      <w:r w:rsidRPr="008060A9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8060A9">
        <w:rPr>
          <w:rFonts w:ascii="Arial" w:hAnsi="Arial" w:cs="Arial"/>
          <w:b/>
        </w:rPr>
        <w:t>)</w:t>
      </w:r>
    </w:p>
    <w:p w:rsidR="008060A9" w:rsidRDefault="008F6C48" w:rsidP="00B103FE">
      <w:pPr>
        <w:shd w:val="clear" w:color="auto" w:fill="FFFFFF"/>
        <w:spacing w:line="480" w:lineRule="auto"/>
        <w:rPr>
          <w:rFonts w:ascii="Arial" w:hAnsi="Arial" w:cs="Arial"/>
        </w:rPr>
      </w:pPr>
      <w:r w:rsidRPr="008F6C48">
        <w:rPr>
          <w:rFonts w:ascii="Arial" w:hAnsi="Arial" w:cs="Arial"/>
          <w:highlight w:val="yellow"/>
        </w:rPr>
        <w:t>GRASSLAND, SAVANNAH AND TEMPERATE FOREST (ANY COMBINATION OF THESE)</w:t>
      </w:r>
    </w:p>
    <w:p w:rsidR="008060A9" w:rsidRDefault="008060A9" w:rsidP="00B103FE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rPr>
          <w:rFonts w:ascii="Arial" w:hAnsi="Arial" w:cs="Arial"/>
        </w:rPr>
      </w:pPr>
      <w:r>
        <w:rPr>
          <w:rFonts w:ascii="Arial" w:hAnsi="Arial" w:cs="Arial"/>
        </w:rPr>
        <w:t>State w</w:t>
      </w:r>
      <w:r w:rsidRPr="008060A9">
        <w:rPr>
          <w:rFonts w:ascii="Arial" w:hAnsi="Arial" w:cs="Arial"/>
        </w:rPr>
        <w:t>hich biomes are mostly used for pasture, i.e. animal grazing?</w:t>
      </w:r>
      <w:r>
        <w:rPr>
          <w:rFonts w:ascii="Arial" w:hAnsi="Arial" w:cs="Arial"/>
        </w:rPr>
        <w:t xml:space="preserve"> </w:t>
      </w:r>
      <w:r w:rsidRPr="008060A9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2</w:t>
      </w:r>
      <w:r w:rsidRPr="008060A9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8060A9">
        <w:rPr>
          <w:rFonts w:ascii="Arial" w:hAnsi="Arial" w:cs="Arial"/>
          <w:b/>
        </w:rPr>
        <w:t>)</w:t>
      </w:r>
    </w:p>
    <w:p w:rsidR="008060A9" w:rsidRPr="008060A9" w:rsidRDefault="008F6C48" w:rsidP="00B103FE">
      <w:pPr>
        <w:spacing w:line="480" w:lineRule="auto"/>
        <w:rPr>
          <w:rFonts w:ascii="Arial" w:hAnsi="Arial" w:cs="Arial"/>
        </w:rPr>
      </w:pPr>
      <w:r w:rsidRPr="008F6C48">
        <w:rPr>
          <w:rFonts w:ascii="Arial" w:hAnsi="Arial" w:cs="Arial"/>
          <w:highlight w:val="yellow"/>
        </w:rPr>
        <w:t>GRASSLAND, SAVANNAH</w:t>
      </w:r>
    </w:p>
    <w:p w:rsidR="00D47871" w:rsidRDefault="008060A9" w:rsidP="00B103FE">
      <w:pPr>
        <w:numPr>
          <w:ilvl w:val="0"/>
          <w:numId w:val="1"/>
        </w:numPr>
        <w:shd w:val="clear" w:color="auto" w:fill="FFFFFF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State w</w:t>
      </w:r>
      <w:r w:rsidRPr="008060A9">
        <w:rPr>
          <w:rFonts w:ascii="Arial" w:hAnsi="Arial" w:cs="Arial"/>
        </w:rPr>
        <w:t>hich biomes produce the least food?</w:t>
      </w:r>
      <w:r>
        <w:rPr>
          <w:rFonts w:ascii="Arial" w:hAnsi="Arial" w:cs="Arial"/>
        </w:rPr>
        <w:t xml:space="preserve"> </w:t>
      </w:r>
      <w:r w:rsidRPr="008060A9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8060A9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8060A9">
        <w:rPr>
          <w:rFonts w:ascii="Arial" w:hAnsi="Arial" w:cs="Arial"/>
          <w:b/>
        </w:rPr>
        <w:t>)</w:t>
      </w:r>
    </w:p>
    <w:p w:rsidR="008060A9" w:rsidRPr="008060A9" w:rsidRDefault="008F6C48" w:rsidP="00B103FE">
      <w:pPr>
        <w:shd w:val="clear" w:color="auto" w:fill="FFFFFF"/>
        <w:spacing w:line="480" w:lineRule="auto"/>
        <w:rPr>
          <w:rFonts w:ascii="Arial" w:hAnsi="Arial" w:cs="Arial"/>
        </w:rPr>
      </w:pPr>
      <w:r w:rsidRPr="008F6C48">
        <w:rPr>
          <w:rFonts w:ascii="Arial" w:hAnsi="Arial" w:cs="Arial"/>
          <w:highlight w:val="yellow"/>
        </w:rPr>
        <w:t>TUNDRA, DESERT, ICE, TAIGA</w:t>
      </w:r>
    </w:p>
    <w:p w:rsidR="003050CC" w:rsidRPr="00096F42" w:rsidRDefault="003050CC" w:rsidP="00096F4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96F42">
        <w:rPr>
          <w:rFonts w:ascii="Arial" w:hAnsi="Arial" w:cs="Arial"/>
        </w:rPr>
        <w:t>State what SPICESS stands for:</w:t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  <w:b/>
        </w:rPr>
        <w:t>(7 marks)</w:t>
      </w:r>
    </w:p>
    <w:p w:rsidR="003050CC" w:rsidRPr="00C11806" w:rsidRDefault="003050CC" w:rsidP="003050CC">
      <w:pPr>
        <w:pStyle w:val="ListParagraph"/>
        <w:ind w:left="644"/>
        <w:rPr>
          <w:rFonts w:ascii="Arial" w:hAnsi="Arial" w:cs="Arial"/>
        </w:rPr>
      </w:pP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  <w:r w:rsidRPr="008C6FDA">
        <w:rPr>
          <w:rFonts w:ascii="Arial" w:hAnsi="Arial" w:cs="Arial"/>
          <w:bCs/>
          <w:highlight w:val="yellow"/>
        </w:rPr>
        <w:t xml:space="preserve">S - </w:t>
      </w:r>
      <w:r w:rsidR="008C6FDA" w:rsidRPr="008C6FDA">
        <w:rPr>
          <w:rFonts w:ascii="Arial" w:hAnsi="Arial" w:cs="Arial"/>
          <w:bCs/>
          <w:highlight w:val="yellow"/>
        </w:rPr>
        <w:t>SPACE</w:t>
      </w: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  <w:r w:rsidRPr="008C6FDA">
        <w:rPr>
          <w:rFonts w:ascii="Arial" w:hAnsi="Arial" w:cs="Arial"/>
          <w:bCs/>
          <w:highlight w:val="yellow"/>
        </w:rPr>
        <w:t xml:space="preserve">P - </w:t>
      </w:r>
      <w:r w:rsidR="008C6FDA" w:rsidRPr="008C6FDA">
        <w:rPr>
          <w:rFonts w:ascii="Arial" w:hAnsi="Arial" w:cs="Arial"/>
          <w:bCs/>
          <w:highlight w:val="yellow"/>
        </w:rPr>
        <w:t>PLACE</w:t>
      </w: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  <w:r w:rsidRPr="008C6FDA">
        <w:rPr>
          <w:rFonts w:ascii="Arial" w:hAnsi="Arial" w:cs="Arial"/>
          <w:bCs/>
          <w:highlight w:val="yellow"/>
        </w:rPr>
        <w:t xml:space="preserve">I - </w:t>
      </w:r>
      <w:r w:rsidR="008C6FDA" w:rsidRPr="008C6FDA">
        <w:rPr>
          <w:rFonts w:ascii="Arial" w:hAnsi="Arial" w:cs="Arial"/>
          <w:bCs/>
          <w:highlight w:val="yellow"/>
        </w:rPr>
        <w:t>INTERCONNECTION</w:t>
      </w: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  <w:r w:rsidRPr="008C6FDA">
        <w:rPr>
          <w:rFonts w:ascii="Arial" w:hAnsi="Arial" w:cs="Arial"/>
          <w:bCs/>
          <w:highlight w:val="yellow"/>
        </w:rPr>
        <w:t xml:space="preserve">C - </w:t>
      </w:r>
      <w:r w:rsidR="008C6FDA" w:rsidRPr="008C6FDA">
        <w:rPr>
          <w:rFonts w:ascii="Arial" w:hAnsi="Arial" w:cs="Arial"/>
          <w:bCs/>
          <w:highlight w:val="yellow"/>
        </w:rPr>
        <w:t>CHANGE</w:t>
      </w: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  <w:r w:rsidRPr="008C6FDA">
        <w:rPr>
          <w:rFonts w:ascii="Arial" w:hAnsi="Arial" w:cs="Arial"/>
          <w:bCs/>
          <w:highlight w:val="yellow"/>
        </w:rPr>
        <w:t xml:space="preserve">E - </w:t>
      </w:r>
      <w:r w:rsidR="008C6FDA" w:rsidRPr="008C6FDA">
        <w:rPr>
          <w:rFonts w:ascii="Arial" w:hAnsi="Arial" w:cs="Arial"/>
          <w:bCs/>
          <w:highlight w:val="yellow"/>
        </w:rPr>
        <w:t>ENVIRONMENT</w:t>
      </w: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  <w:r w:rsidRPr="008C6FDA">
        <w:rPr>
          <w:rFonts w:ascii="Arial" w:hAnsi="Arial" w:cs="Arial"/>
          <w:bCs/>
          <w:highlight w:val="yellow"/>
        </w:rPr>
        <w:t xml:space="preserve">S - </w:t>
      </w:r>
      <w:r w:rsidR="008C6FDA" w:rsidRPr="008C6FDA">
        <w:rPr>
          <w:rFonts w:ascii="Arial" w:hAnsi="Arial" w:cs="Arial"/>
          <w:bCs/>
          <w:highlight w:val="yellow"/>
        </w:rPr>
        <w:t>SUSTAINABILITY</w:t>
      </w:r>
    </w:p>
    <w:p w:rsidR="003050CC" w:rsidRPr="008C6FDA" w:rsidRDefault="003050CC" w:rsidP="003050CC">
      <w:pPr>
        <w:pStyle w:val="ListParagraph"/>
        <w:ind w:left="360"/>
        <w:rPr>
          <w:rFonts w:ascii="Arial" w:hAnsi="Arial" w:cs="Arial"/>
          <w:bCs/>
          <w:highlight w:val="yellow"/>
        </w:rPr>
      </w:pPr>
    </w:p>
    <w:p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  <w:r w:rsidRPr="008C6FDA">
        <w:rPr>
          <w:rFonts w:ascii="Arial" w:hAnsi="Arial" w:cs="Arial"/>
          <w:bCs/>
          <w:highlight w:val="yellow"/>
        </w:rPr>
        <w:t xml:space="preserve">S - </w:t>
      </w:r>
      <w:r w:rsidR="008C6FDA" w:rsidRPr="008C6FDA">
        <w:rPr>
          <w:rFonts w:ascii="Arial" w:hAnsi="Arial" w:cs="Arial"/>
          <w:bCs/>
          <w:highlight w:val="yellow"/>
        </w:rPr>
        <w:t>SCALE</w:t>
      </w:r>
    </w:p>
    <w:p w:rsidR="00D47871" w:rsidRDefault="00D47871" w:rsidP="00ED461E">
      <w:pPr>
        <w:spacing w:line="360" w:lineRule="auto"/>
        <w:rPr>
          <w:rFonts w:ascii="Arial" w:hAnsi="Arial" w:cs="Arial"/>
        </w:rPr>
      </w:pPr>
    </w:p>
    <w:p w:rsidR="008F6C48" w:rsidRDefault="008F6C48" w:rsidP="00ED461E">
      <w:pPr>
        <w:spacing w:line="360" w:lineRule="auto"/>
        <w:rPr>
          <w:rFonts w:ascii="Arial" w:hAnsi="Arial" w:cs="Arial"/>
        </w:rPr>
      </w:pPr>
    </w:p>
    <w:p w:rsidR="008F6C48" w:rsidRDefault="008F6C48" w:rsidP="00ED461E">
      <w:pPr>
        <w:spacing w:line="360" w:lineRule="auto"/>
        <w:rPr>
          <w:rFonts w:ascii="Arial" w:hAnsi="Arial" w:cs="Arial"/>
        </w:rPr>
      </w:pPr>
    </w:p>
    <w:p w:rsidR="008F6C48" w:rsidRPr="003050CC" w:rsidRDefault="008F6C48" w:rsidP="00ED461E">
      <w:pPr>
        <w:spacing w:line="360" w:lineRule="auto"/>
        <w:rPr>
          <w:rFonts w:ascii="Arial" w:hAnsi="Arial" w:cs="Arial"/>
        </w:rPr>
      </w:pPr>
    </w:p>
    <w:p w:rsidR="00CF4954" w:rsidRPr="00D63B58" w:rsidRDefault="00463EA2" w:rsidP="00096F4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96F42">
        <w:rPr>
          <w:rFonts w:ascii="Arial" w:hAnsi="Arial" w:cs="Arial"/>
        </w:rPr>
        <w:lastRenderedPageBreak/>
        <w:t>Choose two of the</w:t>
      </w:r>
      <w:r w:rsidR="0009515B" w:rsidRPr="00096F42">
        <w:rPr>
          <w:rFonts w:ascii="Arial" w:hAnsi="Arial" w:cs="Arial"/>
        </w:rPr>
        <w:t xml:space="preserve"> 7</w:t>
      </w:r>
      <w:r w:rsidRPr="00096F42">
        <w:rPr>
          <w:rFonts w:ascii="Arial" w:hAnsi="Arial" w:cs="Arial"/>
        </w:rPr>
        <w:t xml:space="preserve"> key concepts of geograp</w:t>
      </w:r>
      <w:r w:rsidR="0009515B" w:rsidRPr="00096F42">
        <w:rPr>
          <w:rFonts w:ascii="Arial" w:hAnsi="Arial" w:cs="Arial"/>
        </w:rPr>
        <w:t xml:space="preserve">hy and </w:t>
      </w:r>
      <w:r w:rsidR="0009515B" w:rsidRPr="00096F42">
        <w:rPr>
          <w:rFonts w:ascii="Arial" w:hAnsi="Arial" w:cs="Arial"/>
          <w:b/>
          <w:u w:val="single"/>
        </w:rPr>
        <w:t>define</w:t>
      </w:r>
      <w:r w:rsidRPr="00096F42">
        <w:rPr>
          <w:rFonts w:ascii="Arial" w:hAnsi="Arial" w:cs="Arial"/>
        </w:rPr>
        <w:t xml:space="preserve"> these concepts using an example of biomes or food security. </w:t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CF4954" w:rsidRPr="00096F42">
        <w:rPr>
          <w:rFonts w:ascii="Arial" w:hAnsi="Arial" w:cs="Arial"/>
          <w:b/>
        </w:rPr>
        <w:t>(4 marks)</w:t>
      </w:r>
    </w:p>
    <w:p w:rsidR="00D63B58" w:rsidRPr="008F6C48" w:rsidRDefault="008F6C48" w:rsidP="00D63B58">
      <w:pPr>
        <w:pStyle w:val="ListParagraph"/>
        <w:spacing w:line="360" w:lineRule="auto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MAY CHOOSE ANY OF THE 7 KEY CONCEPTS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spacing w:line="360" w:lineRule="auto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1 MARK FOR CORRECT DEFINITON FOR EACH OF THE CONCEPTS CHOSEN</w:t>
      </w:r>
      <w:r>
        <w:rPr>
          <w:rFonts w:ascii="Arial" w:hAnsi="Arial" w:cs="Arial"/>
          <w:highlight w:val="yellow"/>
        </w:rPr>
        <w:t xml:space="preserve"> (2 MARKS IN TOTAL)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spacing w:line="360" w:lineRule="auto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1 MARK FOR APPROPRIATE EXAMPLE FOR EACH OF THE CHOSEN CONCEPTS</w:t>
      </w:r>
      <w:r>
        <w:rPr>
          <w:rFonts w:ascii="Arial" w:hAnsi="Arial" w:cs="Arial"/>
          <w:highlight w:val="yellow"/>
        </w:rPr>
        <w:t xml:space="preserve"> (2 AMRKS IN TOTAL)</w:t>
      </w:r>
    </w:p>
    <w:p w:rsidR="008F6C48" w:rsidRPr="00096F42" w:rsidRDefault="008F6C48" w:rsidP="008F6C48">
      <w:pPr>
        <w:pStyle w:val="ListParagraph"/>
        <w:spacing w:line="360" w:lineRule="auto"/>
        <w:ind w:left="3600"/>
        <w:rPr>
          <w:rFonts w:ascii="Arial" w:hAnsi="Arial" w:cs="Arial"/>
        </w:rPr>
      </w:pPr>
    </w:p>
    <w:p w:rsidR="00081220" w:rsidRPr="00096F42" w:rsidRDefault="00081220" w:rsidP="00096F4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96F42">
        <w:rPr>
          <w:rFonts w:ascii="Arial" w:hAnsi="Arial" w:cs="Arial"/>
        </w:rPr>
        <w:t>List the f</w:t>
      </w:r>
      <w:r w:rsidR="004D0379">
        <w:rPr>
          <w:rFonts w:ascii="Arial" w:hAnsi="Arial" w:cs="Arial"/>
        </w:rPr>
        <w:t xml:space="preserve">our spheres for the acronym BLAH. One has been done for you. </w:t>
      </w:r>
      <w:r w:rsidR="004D0379" w:rsidRPr="004D0379">
        <w:rPr>
          <w:rFonts w:ascii="Arial" w:hAnsi="Arial" w:cs="Arial"/>
          <w:b/>
        </w:rPr>
        <w:t>(3 marks)</w:t>
      </w:r>
    </w:p>
    <w:p w:rsidR="00081220" w:rsidRDefault="00081220" w:rsidP="00081220">
      <w:pPr>
        <w:pStyle w:val="ListParagraph"/>
        <w:spacing w:line="480" w:lineRule="auto"/>
        <w:ind w:left="1004"/>
        <w:rPr>
          <w:rFonts w:ascii="Arial" w:hAnsi="Arial" w:cs="Arial"/>
        </w:rPr>
      </w:pPr>
      <w:r>
        <w:rPr>
          <w:rFonts w:ascii="Arial" w:hAnsi="Arial" w:cs="Arial"/>
        </w:rPr>
        <w:t>B -</w:t>
      </w:r>
      <w:r w:rsidR="004D0379" w:rsidRPr="004D0379">
        <w:rPr>
          <w:rFonts w:ascii="Arial" w:hAnsi="Arial" w:cs="Arial"/>
          <w:i/>
        </w:rPr>
        <w:t>Biosphere</w:t>
      </w:r>
    </w:p>
    <w:p w:rsidR="00081220" w:rsidRPr="008F6C48" w:rsidRDefault="00081220" w:rsidP="00081220">
      <w:pPr>
        <w:pStyle w:val="ListParagraph"/>
        <w:spacing w:line="480" w:lineRule="auto"/>
        <w:ind w:left="1004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 xml:space="preserve">L - </w:t>
      </w:r>
      <w:r w:rsidR="008F6C48" w:rsidRPr="008F6C48">
        <w:rPr>
          <w:rFonts w:ascii="Arial" w:hAnsi="Arial" w:cs="Arial"/>
          <w:highlight w:val="yellow"/>
        </w:rPr>
        <w:t>LITHOSPHERE</w:t>
      </w:r>
    </w:p>
    <w:p w:rsidR="00081220" w:rsidRPr="008F6C48" w:rsidRDefault="00081220" w:rsidP="00081220">
      <w:pPr>
        <w:pStyle w:val="ListParagraph"/>
        <w:spacing w:line="480" w:lineRule="auto"/>
        <w:ind w:left="1004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A -</w:t>
      </w:r>
      <w:r w:rsidR="008F6C48" w:rsidRPr="008F6C48">
        <w:rPr>
          <w:rFonts w:ascii="Arial" w:hAnsi="Arial" w:cs="Arial"/>
          <w:highlight w:val="yellow"/>
        </w:rPr>
        <w:t xml:space="preserve"> ATMOSPHERE</w:t>
      </w:r>
    </w:p>
    <w:p w:rsidR="00081220" w:rsidRDefault="00081220" w:rsidP="00081220">
      <w:pPr>
        <w:pStyle w:val="ListParagraph"/>
        <w:spacing w:line="480" w:lineRule="auto"/>
        <w:ind w:left="1004"/>
        <w:rPr>
          <w:rFonts w:ascii="Arial" w:hAnsi="Arial" w:cs="Arial"/>
        </w:rPr>
      </w:pPr>
      <w:r w:rsidRPr="008F6C48">
        <w:rPr>
          <w:rFonts w:ascii="Arial" w:hAnsi="Arial" w:cs="Arial"/>
          <w:highlight w:val="yellow"/>
        </w:rPr>
        <w:t xml:space="preserve">H - </w:t>
      </w:r>
      <w:r w:rsidR="008F6C48" w:rsidRPr="008F6C48">
        <w:rPr>
          <w:rFonts w:ascii="Arial" w:hAnsi="Arial" w:cs="Arial"/>
          <w:highlight w:val="yellow"/>
        </w:rPr>
        <w:t>HYDROSPHERE</w:t>
      </w:r>
    </w:p>
    <w:p w:rsidR="00081220" w:rsidRDefault="00D63B58" w:rsidP="00096F4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-47624</wp:posOffset>
                </wp:positionH>
                <wp:positionV relativeFrom="paragraph">
                  <wp:posOffset>301625</wp:posOffset>
                </wp:positionV>
                <wp:extent cx="6515100" cy="37147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714750"/>
                          <a:chOff x="0" y="0"/>
                          <a:chExt cx="7115175" cy="37338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161925"/>
                            <a:ext cx="4743450" cy="316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5029200" y="0"/>
                            <a:ext cx="1924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C48" w:rsidRDefault="008F6C48" w:rsidP="008F6C48">
                              <w:pPr>
                                <w:jc w:val="center"/>
                              </w:pPr>
                              <w:r w:rsidRPr="008F6C48">
                                <w:rPr>
                                  <w:highlight w:val="yellow"/>
                                </w:rPr>
                                <w:t>ATMOSPHERE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9550" y="3238500"/>
                            <a:ext cx="18288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C48" w:rsidRDefault="008F6C48" w:rsidP="008F6C48">
                              <w:pPr>
                                <w:jc w:val="center"/>
                              </w:pPr>
                              <w:r w:rsidRPr="008F6C48">
                                <w:rPr>
                                  <w:highlight w:val="yellow"/>
                                </w:rPr>
                                <w:t>LITHOSPHERE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91125" y="2324100"/>
                            <a:ext cx="19240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C48" w:rsidRDefault="008F6C48" w:rsidP="008F6C48">
                              <w:pPr>
                                <w:jc w:val="center"/>
                              </w:pPr>
                              <w:r w:rsidRPr="008F6C48">
                                <w:rPr>
                                  <w:highlight w:val="yellow"/>
                                </w:rPr>
                                <w:t>BIOSPHERE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009775"/>
                            <a:ext cx="19240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C48" w:rsidRDefault="008F6C48" w:rsidP="008F6C48">
                              <w:pPr>
                                <w:jc w:val="center"/>
                              </w:pPr>
                              <w:r w:rsidRPr="008F6C48">
                                <w:rPr>
                                  <w:highlight w:val="yellow"/>
                                </w:rPr>
                                <w:t>HYDROSPHERE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8" style="position:absolute;left:0;text-align:left;margin-left:-3.75pt;margin-top:23.75pt;width:513pt;height:292.5pt;z-index:251662848;mso-width-relative:margin;mso-height-relative:margin" coordsize="71151,373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11144;top:1619;width:47434;height:31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Y29jEAAAA2gAAAA8AAABkcnMvZG93bnJldi54bWxEj91qwkAUhO8LvsNyBO/qRi+kja7iD/5A&#10;S9XoA5xkj0kwezZkV5O+fbdQ6OUwM98ws0VnKvGkxpWWFYyGEQjizOqScwXXy/b1DYTzyBory6Tg&#10;mxws5r2XGcbatnymZ+JzESDsYlRQeF/HUrqsIINuaGvi4N1sY9AH2eRSN9gGuKnkOIom0mDJYaHA&#10;mtYFZffkYRRkX1Qe0/f96pQe3ccmT5a79LNVatDvllMQnjr/H/5rH7SCMfxeCTdAz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Y29jEAAAA2gAAAA8AAAAAAAAAAAAAAAAA&#10;nwIAAGRycy9kb3ducmV2LnhtbFBLBQYAAAAABAAEAPcAAACQAwAAAAA=&#10;">
                  <v:imagedata r:id="rId8" o:title=""/>
                  <v:path arrowok="t"/>
                </v:shape>
                <v:rect id="Rectangle 6" o:spid="_x0000_s1030" style="position:absolute;left:50292;width:1924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8F6C48" w:rsidRDefault="008F6C48" w:rsidP="008F6C48">
                        <w:pPr>
                          <w:jc w:val="center"/>
                        </w:pPr>
                        <w:r w:rsidRPr="008F6C48">
                          <w:rPr>
                            <w:highlight w:val="yellow"/>
                          </w:rPr>
                          <w:t>ATMOSPHERE</w:t>
                        </w:r>
                      </w:p>
                    </w:txbxContent>
                  </v:textbox>
                </v:rect>
                <v:rect id="Rectangle 7" o:spid="_x0000_s1031" style="position:absolute;left:2095;top:32385;width:1828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8F6C48" w:rsidRDefault="008F6C48" w:rsidP="008F6C48">
                        <w:pPr>
                          <w:jc w:val="center"/>
                        </w:pPr>
                        <w:r w:rsidRPr="008F6C48">
                          <w:rPr>
                            <w:highlight w:val="yellow"/>
                          </w:rPr>
                          <w:t>LITHOSPHERE</w:t>
                        </w:r>
                      </w:p>
                    </w:txbxContent>
                  </v:textbox>
                </v:rect>
                <v:rect id="Rectangle 8" o:spid="_x0000_s1032" style="position:absolute;left:51911;top:23241;width:1924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8F6C48" w:rsidRDefault="008F6C48" w:rsidP="008F6C48">
                        <w:pPr>
                          <w:jc w:val="center"/>
                        </w:pPr>
                        <w:r w:rsidRPr="008F6C48">
                          <w:rPr>
                            <w:highlight w:val="yellow"/>
                          </w:rPr>
                          <w:t>BIOSPHERE</w:t>
                        </w:r>
                      </w:p>
                    </w:txbxContent>
                  </v:textbox>
                </v:rect>
                <v:rect id="Rectangle 9" o:spid="_x0000_s1033" style="position:absolute;top:20097;width:1924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8F6C48" w:rsidRDefault="008F6C48" w:rsidP="008F6C48">
                        <w:pPr>
                          <w:jc w:val="center"/>
                        </w:pPr>
                        <w:r w:rsidRPr="008F6C48">
                          <w:rPr>
                            <w:highlight w:val="yellow"/>
                          </w:rPr>
                          <w:t>HYDROSPHERE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81220">
        <w:rPr>
          <w:rFonts w:ascii="Arial" w:hAnsi="Arial" w:cs="Arial"/>
        </w:rPr>
        <w:t>Annotate each of the four spheres of the picture below.</w:t>
      </w:r>
      <w:r w:rsidR="00096F42">
        <w:rPr>
          <w:rFonts w:ascii="Arial" w:hAnsi="Arial" w:cs="Arial"/>
        </w:rPr>
        <w:t xml:space="preserve"> </w:t>
      </w:r>
      <w:r w:rsidR="00096F42" w:rsidRPr="004D0379">
        <w:rPr>
          <w:rFonts w:ascii="Arial" w:hAnsi="Arial" w:cs="Arial"/>
          <w:b/>
        </w:rPr>
        <w:t>(4 marks)</w:t>
      </w:r>
    </w:p>
    <w:p w:rsidR="00081220" w:rsidRPr="00081220" w:rsidRDefault="00081220" w:rsidP="00081220">
      <w:pPr>
        <w:spacing w:line="480" w:lineRule="auto"/>
        <w:ind w:left="644"/>
        <w:rPr>
          <w:rFonts w:ascii="Arial" w:hAnsi="Arial" w:cs="Arial"/>
        </w:rPr>
      </w:pPr>
    </w:p>
    <w:p w:rsidR="00081220" w:rsidRDefault="00081220" w:rsidP="00081220">
      <w:pPr>
        <w:pStyle w:val="ListParagraph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8F6C48" w:rsidRDefault="008F6C48" w:rsidP="00081220">
      <w:pPr>
        <w:pStyle w:val="ListParagraph"/>
        <w:ind w:left="2340"/>
        <w:rPr>
          <w:rFonts w:ascii="Arial" w:hAnsi="Arial" w:cs="Arial"/>
        </w:rPr>
      </w:pPr>
    </w:p>
    <w:p w:rsidR="00081220" w:rsidRDefault="00081220" w:rsidP="00096F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Define food security and provide an example.</w:t>
      </w:r>
      <w:r w:rsidR="00096F42">
        <w:rPr>
          <w:rFonts w:ascii="Arial" w:hAnsi="Arial" w:cs="Arial"/>
        </w:rPr>
        <w:t xml:space="preserve"> </w:t>
      </w:r>
      <w:r w:rsidR="00096F42" w:rsidRPr="00D63B58">
        <w:rPr>
          <w:rFonts w:ascii="Arial" w:hAnsi="Arial" w:cs="Arial"/>
          <w:b/>
        </w:rPr>
        <w:t>(3 marks)</w:t>
      </w: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Pr="008F6C48" w:rsidRDefault="008F6C48" w:rsidP="00D63B58">
      <w:pPr>
        <w:spacing w:line="480" w:lineRule="auto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MARKS ALLOCATION: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spacing w:line="480" w:lineRule="auto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 xml:space="preserve">2 MARK FOR A CORRECT DEFINTION OF FOOD SECURITY, 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spacing w:line="480" w:lineRule="auto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 xml:space="preserve">1 MARK FOR AN APPROPRIATE EXAMPLE 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spacing w:line="480" w:lineRule="auto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MUST BE FULL SENTENCES AND WELL STRUCTURED FOR FULL MARKS ALLOCATION</w:t>
      </w:r>
    </w:p>
    <w:p w:rsidR="00081220" w:rsidRDefault="00081220" w:rsidP="00D63B58">
      <w:pPr>
        <w:pStyle w:val="ListParagraph"/>
        <w:spacing w:line="480" w:lineRule="auto"/>
        <w:ind w:left="1004"/>
        <w:rPr>
          <w:rFonts w:ascii="Arial" w:hAnsi="Arial" w:cs="Arial"/>
        </w:rPr>
      </w:pPr>
    </w:p>
    <w:p w:rsidR="0045022B" w:rsidRPr="008F6C48" w:rsidRDefault="00096F42" w:rsidP="00096F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a biome, specifically climate factors (precipitation, temperature) describe the relationship between climate and food security. A good answer will make reference and give specific examples of climate factors. </w:t>
      </w:r>
      <w:r w:rsidRPr="00D63B58">
        <w:rPr>
          <w:rFonts w:ascii="Arial" w:hAnsi="Arial" w:cs="Arial"/>
          <w:b/>
        </w:rPr>
        <w:t>(5 marks)</w:t>
      </w:r>
    </w:p>
    <w:p w:rsidR="008F6C48" w:rsidRDefault="008F6C48" w:rsidP="008F6C48">
      <w:pPr>
        <w:rPr>
          <w:rFonts w:ascii="Arial" w:hAnsi="Arial" w:cs="Arial"/>
        </w:rPr>
      </w:pPr>
    </w:p>
    <w:p w:rsidR="008F6C48" w:rsidRPr="008F6C48" w:rsidRDefault="008F6C48" w:rsidP="008F6C48">
      <w:pPr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MARKS ALLOCATION: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1 MARK FOR A BIOME SELECTED AND MADE REFERENCE TO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1 MARK FOR SPECIFIC EXAMPLES OF THE CHOSEN’S BIOMES CLIMATE CHARACTERISTICS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 xml:space="preserve">1 MARK FOR A CLEAR LINK AND DESCRIPTION OF HOW THESE CHARACTERISTICS </w:t>
      </w:r>
      <w:proofErr w:type="gramStart"/>
      <w:r w:rsidRPr="008F6C48">
        <w:rPr>
          <w:rFonts w:ascii="Arial" w:hAnsi="Arial" w:cs="Arial"/>
          <w:highlight w:val="yellow"/>
        </w:rPr>
        <w:t>EFFECT</w:t>
      </w:r>
      <w:proofErr w:type="gramEnd"/>
      <w:r w:rsidRPr="008F6C48">
        <w:rPr>
          <w:rFonts w:ascii="Arial" w:hAnsi="Arial" w:cs="Arial"/>
          <w:highlight w:val="yellow"/>
        </w:rPr>
        <w:t xml:space="preserve"> THE FOOD THAT CAN BE PRODUCED IN THE CHOSEN BIOME.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1 MARK FOR SPECIFIC EXAMPLES OF FOOD SECURITY/INSECURITY AND THE BIOME SELECTED</w:t>
      </w:r>
    </w:p>
    <w:p w:rsidR="008F6C48" w:rsidRPr="008F6C48" w:rsidRDefault="008F6C48" w:rsidP="008F6C48">
      <w:pPr>
        <w:pStyle w:val="ListParagraph"/>
        <w:numPr>
          <w:ilvl w:val="4"/>
          <w:numId w:val="21"/>
        </w:numPr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1 MARK FOR A WELL STRUCTURED ANSWER THAT FOLLOWS THE KEY DIRECTIONAL WORD “DESCRIBE”</w:t>
      </w:r>
    </w:p>
    <w:p w:rsidR="008F6C48" w:rsidRPr="008F6C48" w:rsidRDefault="008F6C48" w:rsidP="008F6C48">
      <w:pPr>
        <w:pStyle w:val="ListParagraph"/>
        <w:ind w:left="3600"/>
        <w:rPr>
          <w:rFonts w:ascii="Arial" w:hAnsi="Arial" w:cs="Arial"/>
          <w:highlight w:val="yellow"/>
        </w:rPr>
      </w:pPr>
      <w:r w:rsidRPr="008F6C48">
        <w:rPr>
          <w:rFonts w:ascii="Arial" w:hAnsi="Arial" w:cs="Arial"/>
          <w:highlight w:val="yellow"/>
        </w:rPr>
        <w:t>GIVE A THOROUGH ACCOUNT OF SOMETHING, PROVIDING CHARACTERISTICS AND FEATURES.</w:t>
      </w:r>
    </w:p>
    <w:p w:rsidR="008F6C48" w:rsidRPr="008F6C48" w:rsidRDefault="008F6C48" w:rsidP="008F6C48">
      <w:pPr>
        <w:pStyle w:val="ListParagraph"/>
        <w:ind w:left="3600"/>
        <w:rPr>
          <w:rFonts w:ascii="Arial" w:hAnsi="Arial" w:cs="Arial"/>
        </w:rPr>
      </w:pPr>
      <w:r w:rsidRPr="008F6C48">
        <w:rPr>
          <w:rFonts w:ascii="Arial" w:hAnsi="Arial" w:cs="Arial"/>
          <w:highlight w:val="yellow"/>
        </w:rPr>
        <w:t>ANY ANSWERS AWARDED FULL AMRKS MUST BE MODERATED.</w:t>
      </w:r>
      <w:r>
        <w:rPr>
          <w:rFonts w:ascii="Arial" w:hAnsi="Arial" w:cs="Arial"/>
        </w:rPr>
        <w:t xml:space="preserve"> </w:t>
      </w:r>
    </w:p>
    <w:p w:rsidR="00C115FA" w:rsidRDefault="00C115FA" w:rsidP="00C115FA">
      <w:pPr>
        <w:pStyle w:val="ListParagraph"/>
        <w:ind w:left="1004"/>
        <w:rPr>
          <w:rFonts w:ascii="Arial" w:hAnsi="Arial" w:cs="Arial"/>
        </w:rPr>
      </w:pPr>
    </w:p>
    <w:p w:rsidR="00096F42" w:rsidRPr="00D63B58" w:rsidRDefault="00D63B58" w:rsidP="00D63B58">
      <w:pPr>
        <w:pStyle w:val="ListParagraph"/>
        <w:spacing w:line="480" w:lineRule="auto"/>
        <w:ind w:left="1004"/>
        <w:jc w:val="center"/>
        <w:rPr>
          <w:rFonts w:ascii="Arial" w:hAnsi="Arial" w:cs="Arial"/>
          <w:b/>
          <w:sz w:val="40"/>
          <w:u w:val="single"/>
        </w:rPr>
      </w:pPr>
      <w:r w:rsidRPr="00D63B58">
        <w:rPr>
          <w:rFonts w:ascii="Arial" w:hAnsi="Arial" w:cs="Arial"/>
          <w:b/>
          <w:sz w:val="40"/>
          <w:u w:val="single"/>
        </w:rPr>
        <w:t>End of Assessment</w:t>
      </w:r>
    </w:p>
    <w:sectPr w:rsidR="00096F42" w:rsidRPr="00D63B58" w:rsidSect="0008122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14045"/>
    <w:multiLevelType w:val="hybridMultilevel"/>
    <w:tmpl w:val="C03EA63C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399335A"/>
    <w:multiLevelType w:val="multilevel"/>
    <w:tmpl w:val="7464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AC06FA"/>
    <w:multiLevelType w:val="hybridMultilevel"/>
    <w:tmpl w:val="9EA6C9DC"/>
    <w:lvl w:ilvl="0" w:tplc="3D7AC7E0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9B55C6C"/>
    <w:multiLevelType w:val="hybridMultilevel"/>
    <w:tmpl w:val="C86419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C0AACFEC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A6E66A1E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9CBA01EC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3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8"/>
  </w:num>
  <w:num w:numId="3">
    <w:abstractNumId w:val="21"/>
  </w:num>
  <w:num w:numId="4">
    <w:abstractNumId w:val="11"/>
  </w:num>
  <w:num w:numId="5">
    <w:abstractNumId w:val="0"/>
  </w:num>
  <w:num w:numId="6">
    <w:abstractNumId w:val="4"/>
  </w:num>
  <w:num w:numId="7">
    <w:abstractNumId w:val="23"/>
  </w:num>
  <w:num w:numId="8">
    <w:abstractNumId w:val="12"/>
  </w:num>
  <w:num w:numId="9">
    <w:abstractNumId w:val="7"/>
  </w:num>
  <w:num w:numId="10">
    <w:abstractNumId w:val="6"/>
  </w:num>
  <w:num w:numId="11">
    <w:abstractNumId w:val="3"/>
  </w:num>
  <w:num w:numId="12">
    <w:abstractNumId w:val="20"/>
  </w:num>
  <w:num w:numId="13">
    <w:abstractNumId w:val="19"/>
  </w:num>
  <w:num w:numId="14">
    <w:abstractNumId w:val="2"/>
  </w:num>
  <w:num w:numId="15">
    <w:abstractNumId w:val="22"/>
  </w:num>
  <w:num w:numId="16">
    <w:abstractNumId w:val="1"/>
  </w:num>
  <w:num w:numId="17">
    <w:abstractNumId w:val="13"/>
  </w:num>
  <w:num w:numId="18">
    <w:abstractNumId w:val="15"/>
  </w:num>
  <w:num w:numId="19">
    <w:abstractNumId w:val="16"/>
  </w:num>
  <w:num w:numId="20">
    <w:abstractNumId w:val="8"/>
  </w:num>
  <w:num w:numId="21">
    <w:abstractNumId w:val="14"/>
  </w:num>
  <w:num w:numId="22">
    <w:abstractNumId w:val="9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72DB1"/>
    <w:rsid w:val="00081220"/>
    <w:rsid w:val="0009515B"/>
    <w:rsid w:val="00096F42"/>
    <w:rsid w:val="000A3575"/>
    <w:rsid w:val="000E2FC7"/>
    <w:rsid w:val="000E788D"/>
    <w:rsid w:val="00112656"/>
    <w:rsid w:val="00170A66"/>
    <w:rsid w:val="001D34F0"/>
    <w:rsid w:val="001F2486"/>
    <w:rsid w:val="0021413C"/>
    <w:rsid w:val="00275C9B"/>
    <w:rsid w:val="002845ED"/>
    <w:rsid w:val="00297563"/>
    <w:rsid w:val="003050CC"/>
    <w:rsid w:val="00362661"/>
    <w:rsid w:val="0039473E"/>
    <w:rsid w:val="00396E16"/>
    <w:rsid w:val="003B2F1D"/>
    <w:rsid w:val="003C3FAB"/>
    <w:rsid w:val="003C5E1D"/>
    <w:rsid w:val="003E7381"/>
    <w:rsid w:val="0045022B"/>
    <w:rsid w:val="00454734"/>
    <w:rsid w:val="00463EA2"/>
    <w:rsid w:val="004A3EA7"/>
    <w:rsid w:val="004C1467"/>
    <w:rsid w:val="004D0379"/>
    <w:rsid w:val="00500950"/>
    <w:rsid w:val="0053005B"/>
    <w:rsid w:val="00537D3F"/>
    <w:rsid w:val="0057621E"/>
    <w:rsid w:val="0057703E"/>
    <w:rsid w:val="005B1FFE"/>
    <w:rsid w:val="005F5DA2"/>
    <w:rsid w:val="00616DFB"/>
    <w:rsid w:val="0063773A"/>
    <w:rsid w:val="00677E1F"/>
    <w:rsid w:val="006E7A7D"/>
    <w:rsid w:val="006F29F5"/>
    <w:rsid w:val="0071735C"/>
    <w:rsid w:val="00720A80"/>
    <w:rsid w:val="00740E76"/>
    <w:rsid w:val="007424BA"/>
    <w:rsid w:val="0075511D"/>
    <w:rsid w:val="007D202C"/>
    <w:rsid w:val="008060A9"/>
    <w:rsid w:val="008138AA"/>
    <w:rsid w:val="0082788B"/>
    <w:rsid w:val="0083141A"/>
    <w:rsid w:val="0086418A"/>
    <w:rsid w:val="008C6FDA"/>
    <w:rsid w:val="008E4AA5"/>
    <w:rsid w:val="008F6C48"/>
    <w:rsid w:val="00902109"/>
    <w:rsid w:val="00924D78"/>
    <w:rsid w:val="0094559E"/>
    <w:rsid w:val="0095330E"/>
    <w:rsid w:val="00993DF2"/>
    <w:rsid w:val="009D3E02"/>
    <w:rsid w:val="00A042CB"/>
    <w:rsid w:val="00A55508"/>
    <w:rsid w:val="00A762EC"/>
    <w:rsid w:val="00AB1941"/>
    <w:rsid w:val="00AC4AD5"/>
    <w:rsid w:val="00AD15E4"/>
    <w:rsid w:val="00AE5EF6"/>
    <w:rsid w:val="00B0564E"/>
    <w:rsid w:val="00B0670D"/>
    <w:rsid w:val="00B103FE"/>
    <w:rsid w:val="00B45847"/>
    <w:rsid w:val="00B4796E"/>
    <w:rsid w:val="00B83C2A"/>
    <w:rsid w:val="00B956AD"/>
    <w:rsid w:val="00BA7643"/>
    <w:rsid w:val="00BB232A"/>
    <w:rsid w:val="00BC3775"/>
    <w:rsid w:val="00BF5692"/>
    <w:rsid w:val="00C115FA"/>
    <w:rsid w:val="00C11806"/>
    <w:rsid w:val="00C126EE"/>
    <w:rsid w:val="00C40DEF"/>
    <w:rsid w:val="00C95D56"/>
    <w:rsid w:val="00CF4954"/>
    <w:rsid w:val="00D07D63"/>
    <w:rsid w:val="00D16D80"/>
    <w:rsid w:val="00D16ECF"/>
    <w:rsid w:val="00D24D8E"/>
    <w:rsid w:val="00D32370"/>
    <w:rsid w:val="00D41623"/>
    <w:rsid w:val="00D47871"/>
    <w:rsid w:val="00D63B58"/>
    <w:rsid w:val="00DA377E"/>
    <w:rsid w:val="00DD3F45"/>
    <w:rsid w:val="00DF497D"/>
    <w:rsid w:val="00E0551E"/>
    <w:rsid w:val="00E43BA0"/>
    <w:rsid w:val="00ED0CF7"/>
    <w:rsid w:val="00ED461E"/>
    <w:rsid w:val="00ED5F4B"/>
    <w:rsid w:val="00EF0BCA"/>
    <w:rsid w:val="00F040B4"/>
    <w:rsid w:val="00F355F3"/>
    <w:rsid w:val="00F40553"/>
    <w:rsid w:val="00F9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1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B3A6C948.dotm</Template>
  <TotalTime>1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e4081018</cp:lastModifiedBy>
  <cp:revision>3</cp:revision>
  <cp:lastPrinted>2018-03-09T00:19:00Z</cp:lastPrinted>
  <dcterms:created xsi:type="dcterms:W3CDTF">2018-03-09T05:58:00Z</dcterms:created>
  <dcterms:modified xsi:type="dcterms:W3CDTF">2018-03-09T06:08:00Z</dcterms:modified>
</cp:coreProperties>
</file>