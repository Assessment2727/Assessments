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B83C2A" w:rsidP="000E788D">
      <w:pPr>
        <w:ind w:left="14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3D70507B" wp14:editId="18CC5321">
            <wp:simplePos x="0" y="0"/>
            <wp:positionH relativeFrom="column">
              <wp:posOffset>-180975</wp:posOffset>
            </wp:positionH>
            <wp:positionV relativeFrom="paragraph">
              <wp:posOffset>-190500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37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9DE7A9" wp14:editId="51CD33F5">
                <wp:simplePos x="0" y="0"/>
                <wp:positionH relativeFrom="column">
                  <wp:posOffset>4337685</wp:posOffset>
                </wp:positionH>
                <wp:positionV relativeFrom="paragraph">
                  <wp:posOffset>-274320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34C41" w:rsidRDefault="00ED461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D461E" w:rsidRPr="00434C41" w:rsidRDefault="00B103F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9DE7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1.55pt;margin-top:-21.6pt;width:79.5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">
                <v:textbox>
                  <w:txbxContent>
                    <w:p w:rsidR="00ED461E" w:rsidRPr="00434C41" w:rsidRDefault="00ED461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D461E" w:rsidRPr="00434C41" w:rsidRDefault="00B103F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D0379"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C7DB7F" wp14:editId="053C959F">
                <wp:simplePos x="0" y="0"/>
                <wp:positionH relativeFrom="column">
                  <wp:posOffset>276860</wp:posOffset>
                </wp:positionH>
                <wp:positionV relativeFrom="paragraph">
                  <wp:posOffset>-190500</wp:posOffset>
                </wp:positionV>
                <wp:extent cx="3181350" cy="552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D0379" w:rsidRDefault="00ED461E" w:rsidP="000E78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D0379">
                              <w:rPr>
                                <w:rFonts w:ascii="Arial" w:hAnsi="Arial" w:cs="Arial"/>
                              </w:rPr>
                              <w:t>Target:</w:t>
                            </w:r>
                            <w:r w:rsidR="00B103FE">
                              <w:rPr>
                                <w:rFonts w:ascii="Arial" w:hAnsi="Arial" w:cs="Arial"/>
                              </w:rPr>
                              <w:t xml:space="preserve"> ______/50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    or </w:t>
                            </w:r>
                            <w:r w:rsidR="004D0379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4D0379">
                              <w:rPr>
                                <w:rFonts w:ascii="Arial" w:hAnsi="Arial" w:cs="Arial"/>
                              </w:rPr>
                              <w:t xml:space="preserve">____ %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4D0379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ED461E" w:rsidRDefault="00ED4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7DB7F" id="Text Box 2" o:spid="_x0000_s1027" type="#_x0000_t202" style="position:absolute;left:0;text-align:left;margin-left:21.8pt;margin-top:-15pt;width:250.5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6fJgIAAE0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">
                <v:textbox>
                  <w:txbxContent>
                    <w:p w:rsidR="00ED461E" w:rsidRPr="004D0379" w:rsidRDefault="00ED461E" w:rsidP="000E788D">
                      <w:pPr>
                        <w:rPr>
                          <w:rFonts w:ascii="Arial" w:hAnsi="Arial" w:cs="Arial"/>
                        </w:rPr>
                      </w:pPr>
                      <w:r w:rsidRPr="004D0379">
                        <w:rPr>
                          <w:rFonts w:ascii="Arial" w:hAnsi="Arial" w:cs="Arial"/>
                        </w:rPr>
                        <w:t>Target:</w:t>
                      </w:r>
                      <w:r w:rsidR="00B103FE">
                        <w:rPr>
                          <w:rFonts w:ascii="Arial" w:hAnsi="Arial" w:cs="Arial"/>
                        </w:rPr>
                        <w:t xml:space="preserve"> </w:t>
                      </w:r>
                      <w:r w:rsidR="00B103FE">
                        <w:rPr>
                          <w:rFonts w:ascii="Arial" w:hAnsi="Arial" w:cs="Arial"/>
                        </w:rPr>
                        <w:t>______/50</w:t>
                      </w:r>
                      <w:bookmarkStart w:id="1" w:name="_GoBack"/>
                      <w:bookmarkEnd w:id="1"/>
                      <w:r w:rsidRPr="004D0379">
                        <w:rPr>
                          <w:rFonts w:ascii="Arial" w:hAnsi="Arial" w:cs="Arial"/>
                        </w:rPr>
                        <w:t xml:space="preserve">    or </w:t>
                      </w:r>
                      <w:r w:rsidR="004D0379">
                        <w:rPr>
                          <w:rFonts w:ascii="Arial" w:hAnsi="Arial" w:cs="Arial"/>
                        </w:rPr>
                        <w:t>__</w:t>
                      </w:r>
                      <w:r w:rsidRPr="004D0379">
                        <w:rPr>
                          <w:rFonts w:ascii="Arial" w:hAnsi="Arial" w:cs="Arial"/>
                        </w:rPr>
                        <w:t xml:space="preserve">____ %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4D0379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ED461E" w:rsidRDefault="00ED461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0E788D" w:rsidRPr="000E788D" w:rsidRDefault="003050CC" w:rsidP="00B83C2A">
      <w:pPr>
        <w:pStyle w:val="Title"/>
        <w:ind w:left="720" w:right="-720" w:firstLine="720"/>
        <w:jc w:val="righ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="000E788D" w:rsidRPr="000E788D">
        <w:rPr>
          <w:rFonts w:ascii="Arial" w:hAnsi="Arial" w:cs="Arial"/>
          <w:sz w:val="28"/>
          <w:szCs w:val="28"/>
        </w:rPr>
        <w:t>- Geography</w:t>
      </w:r>
      <w:r w:rsidR="00B83C2A">
        <w:rPr>
          <w:rFonts w:ascii="Arial" w:hAnsi="Arial" w:cs="Arial"/>
          <w:sz w:val="28"/>
          <w:szCs w:val="28"/>
        </w:rPr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 xml:space="preserve">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4D0379" w:rsidP="00B83C2A">
      <w:pPr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2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>Content Assessment Biomes &amp; Food Security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</w:t>
      </w:r>
      <w:r w:rsidR="00A042CB" w:rsidRPr="004D0379">
        <w:rPr>
          <w:rFonts w:ascii="Arial" w:hAnsi="Arial" w:cs="Arial"/>
          <w:b/>
          <w:i/>
          <w:sz w:val="28"/>
          <w:szCs w:val="28"/>
        </w:rPr>
        <w:t>(</w:t>
      </w:r>
      <w:r w:rsidR="00096F42" w:rsidRPr="004D0379">
        <w:rPr>
          <w:rFonts w:ascii="Arial" w:hAnsi="Arial" w:cs="Arial"/>
          <w:b/>
          <w:i/>
          <w:sz w:val="28"/>
          <w:szCs w:val="28"/>
        </w:rPr>
        <w:t>5.0%</w:t>
      </w:r>
      <w:r w:rsidR="000E788D" w:rsidRPr="004D0379">
        <w:rPr>
          <w:rFonts w:ascii="Arial" w:hAnsi="Arial" w:cs="Arial"/>
          <w:b/>
          <w:i/>
          <w:sz w:val="28"/>
          <w:szCs w:val="28"/>
        </w:rPr>
        <w:t xml:space="preserve"> weighting)</w:t>
      </w:r>
      <w:r w:rsidR="000E788D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Pr="004D0379" w:rsidRDefault="00DA377E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40"/>
          <w:szCs w:val="32"/>
        </w:rPr>
      </w:pPr>
      <w:r w:rsidRPr="004D0379">
        <w:rPr>
          <w:rFonts w:ascii="Arial" w:hAnsi="Arial" w:cs="Arial"/>
          <w:sz w:val="32"/>
        </w:rPr>
        <w:t>Name</w:t>
      </w:r>
      <w:r w:rsidR="00BC3775" w:rsidRPr="004D0379">
        <w:rPr>
          <w:rFonts w:ascii="Arial" w:hAnsi="Arial" w:cs="Arial"/>
          <w:sz w:val="32"/>
        </w:rPr>
        <w:t>: _</w:t>
      </w:r>
      <w:r w:rsidR="000E788D" w:rsidRPr="004D0379">
        <w:rPr>
          <w:rFonts w:ascii="Arial" w:hAnsi="Arial" w:cs="Arial"/>
          <w:sz w:val="32"/>
        </w:rPr>
        <w:t>_______________________ Teacher: ___________________</w:t>
      </w:r>
      <w:r w:rsidR="00DD3F45">
        <w:rPr>
          <w:rFonts w:ascii="Arial" w:hAnsi="Arial" w:cs="Arial"/>
          <w:sz w:val="32"/>
        </w:rPr>
        <w:t>_</w:t>
      </w:r>
    </w:p>
    <w:p w:rsidR="000E788D" w:rsidRPr="004D0379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40"/>
          <w:szCs w:val="32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A042CB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:rsidR="000E788D" w:rsidRDefault="00B83C2A" w:rsidP="000E78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ONE – MULTIPLE CHOICE</w:t>
      </w:r>
    </w:p>
    <w:p w:rsidR="00B83C2A" w:rsidRPr="00C126EE" w:rsidRDefault="00B83C2A" w:rsidP="000E788D">
      <w:pPr>
        <w:rPr>
          <w:rFonts w:ascii="Arial" w:hAnsi="Arial" w:cs="Arial"/>
          <w:b/>
        </w:rPr>
      </w:pP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53005B" w:rsidRDefault="00F355F3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A Biome</w:t>
      </w:r>
      <w:r w:rsidR="00C126EE" w:rsidRPr="0053005B">
        <w:rPr>
          <w:rFonts w:ascii="Arial" w:hAnsi="Arial" w:cs="Arial"/>
        </w:rPr>
        <w:t xml:space="preserve"> is best defined as</w:t>
      </w:r>
      <w:r w:rsidR="00A042CB" w:rsidRPr="0053005B">
        <w:rPr>
          <w:rFonts w:ascii="Arial" w:hAnsi="Arial" w:cs="Arial"/>
        </w:rPr>
        <w:t>:</w:t>
      </w:r>
      <w:r w:rsidR="00BA7643" w:rsidRPr="0053005B">
        <w:rPr>
          <w:rFonts w:ascii="Arial" w:hAnsi="Arial" w:cs="Arial"/>
        </w:rPr>
        <w:t xml:space="preserve"> 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26EE" w:rsidRPr="0053005B" w:rsidRDefault="003C5E1D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>A </w:t>
      </w:r>
      <w:r w:rsidR="00170A66" w:rsidRPr="0053005B">
        <w:rPr>
          <w:rFonts w:ascii="Arial" w:hAnsi="Arial" w:cs="Arial"/>
          <w:shd w:val="clear" w:color="auto" w:fill="FFFFFF"/>
        </w:rPr>
        <w:t xml:space="preserve">biome is a </w:t>
      </w:r>
      <w:r w:rsidR="005B1FFE" w:rsidRPr="0053005B">
        <w:rPr>
          <w:rFonts w:ascii="Arial" w:hAnsi="Arial" w:cs="Arial"/>
          <w:shd w:val="clear" w:color="auto" w:fill="FFFFFF"/>
        </w:rPr>
        <w:t>specific environment that i</w:t>
      </w:r>
      <w:r w:rsidRPr="0053005B">
        <w:rPr>
          <w:rFonts w:ascii="Arial" w:hAnsi="Arial" w:cs="Arial"/>
          <w:shd w:val="clear" w:color="auto" w:fill="FFFFFF"/>
        </w:rPr>
        <w:t xml:space="preserve">s home to </w:t>
      </w:r>
      <w:r w:rsidR="00170A66" w:rsidRPr="0053005B">
        <w:rPr>
          <w:rFonts w:ascii="Arial" w:hAnsi="Arial" w:cs="Arial"/>
          <w:shd w:val="clear" w:color="auto" w:fill="FFFFFF"/>
        </w:rPr>
        <w:t xml:space="preserve">all </w:t>
      </w:r>
      <w:r w:rsidRPr="0053005B">
        <w:rPr>
          <w:rFonts w:ascii="Arial" w:hAnsi="Arial" w:cs="Arial"/>
          <w:shd w:val="clear" w:color="auto" w:fill="FFFFFF"/>
        </w:rPr>
        <w:t>living things suited for that place and climate.</w:t>
      </w:r>
    </w:p>
    <w:p w:rsidR="005B1FFE" w:rsidRPr="0053005B" w:rsidRDefault="005B1FFE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</w:t>
      </w:r>
      <w:r w:rsidR="00170A66" w:rsidRPr="0053005B">
        <w:rPr>
          <w:rFonts w:ascii="Arial" w:hAnsi="Arial" w:cs="Arial"/>
          <w:shd w:val="clear" w:color="auto" w:fill="FFFFFF"/>
        </w:rPr>
        <w:t>biome is a very large ecosystem.</w:t>
      </w:r>
    </w:p>
    <w:p w:rsidR="00170A66" w:rsidRPr="0053005B" w:rsidRDefault="00170A66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</w:t>
      </w:r>
      <w:r w:rsidRPr="0053005B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biome</w:t>
      </w:r>
      <w:r w:rsidRPr="0053005B">
        <w:rPr>
          <w:rFonts w:ascii="Arial" w:hAnsi="Arial" w:cs="Arial"/>
          <w:shd w:val="clear" w:color="auto" w:fill="FFFFFF"/>
        </w:rPr>
        <w:t xml:space="preserve"> is </w:t>
      </w:r>
      <w:r w:rsidR="00A042CB" w:rsidRPr="0053005B">
        <w:rPr>
          <w:rFonts w:ascii="Arial" w:hAnsi="Arial" w:cs="Arial"/>
          <w:shd w:val="clear" w:color="auto" w:fill="FFFFFF"/>
        </w:rPr>
        <w:t xml:space="preserve">a </w:t>
      </w:r>
      <w:r w:rsidRPr="0053005B">
        <w:rPr>
          <w:rFonts w:ascii="Arial" w:hAnsi="Arial" w:cs="Arial"/>
          <w:shd w:val="clear" w:color="auto" w:fill="FFFFFF"/>
        </w:rPr>
        <w:t>very large ecological area on the earth's surface containing fauna.</w:t>
      </w:r>
    </w:p>
    <w:p w:rsidR="00616DFB" w:rsidRPr="0053005B" w:rsidRDefault="00616DFB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  <w:shd w:val="clear" w:color="auto" w:fill="FFFFFF"/>
        </w:rPr>
        <w:t xml:space="preserve">A biome is </w:t>
      </w:r>
      <w:r w:rsidR="00ED0CF7" w:rsidRPr="0053005B">
        <w:rPr>
          <w:rFonts w:ascii="Arial" w:hAnsi="Arial" w:cs="Arial"/>
          <w:shd w:val="clear" w:color="auto" w:fill="FFFFFF"/>
        </w:rPr>
        <w:t>only found in oceans, river estuaries and coastal wetlands.</w:t>
      </w:r>
    </w:p>
    <w:p w:rsidR="00C126EE" w:rsidRP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EF0BCA" w:rsidRDefault="00740E76" w:rsidP="00072D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NOT </w:t>
      </w:r>
      <w:r w:rsidR="00EF0BCA" w:rsidRPr="00EF0BCA">
        <w:rPr>
          <w:rFonts w:ascii="Arial" w:hAnsi="Arial" w:cs="Arial"/>
        </w:rPr>
        <w:t xml:space="preserve">a biome? </w:t>
      </w:r>
      <w:r w:rsidR="00096F42" w:rsidRPr="00096F42">
        <w:rPr>
          <w:rFonts w:ascii="Arial" w:hAnsi="Arial" w:cs="Arial"/>
          <w:b/>
        </w:rPr>
        <w:t>(1 mark)</w:t>
      </w:r>
    </w:p>
    <w:p w:rsidR="00D16D80" w:rsidRPr="00EF0BCA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Mangroves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</w:t>
      </w:r>
      <w:r w:rsidR="00677E1F">
        <w:rPr>
          <w:rFonts w:ascii="Arial" w:hAnsi="Arial" w:cs="Arial"/>
        </w:rPr>
        <w:t xml:space="preserve"> Rainforest</w:t>
      </w:r>
    </w:p>
    <w:p w:rsidR="00EF0BCA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Plantation</w:t>
      </w:r>
    </w:p>
    <w:p w:rsidR="000E788D" w:rsidRDefault="000E788D" w:rsidP="000E788D">
      <w:pPr>
        <w:rPr>
          <w:rFonts w:ascii="Arial" w:hAnsi="Arial" w:cs="Arial"/>
        </w:rPr>
      </w:pPr>
    </w:p>
    <w:p w:rsidR="00D24D8E" w:rsidRPr="00902109" w:rsidRDefault="00902109" w:rsidP="00D24D8E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What characteristic are biomes named after?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740E76" w:rsidRPr="00902109" w:rsidRDefault="00740E76" w:rsidP="00740E76">
      <w:pPr>
        <w:pStyle w:val="ListParagraph"/>
        <w:ind w:right="-188"/>
        <w:rPr>
          <w:rFonts w:ascii="Arial" w:hAnsi="Arial" w:cs="Arial"/>
        </w:rPr>
      </w:pP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Most common animal</w:t>
      </w: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Most common vegetation</w:t>
      </w: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Average climate</w:t>
      </w:r>
    </w:p>
    <w:p w:rsidR="00D24D8E" w:rsidRPr="00902109" w:rsidRDefault="00902109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 w:rsidRPr="00902109">
        <w:rPr>
          <w:rFonts w:ascii="Arial" w:hAnsi="Arial" w:cs="Arial"/>
        </w:rPr>
        <w:t>None of the above</w:t>
      </w:r>
    </w:p>
    <w:p w:rsidR="0039473E" w:rsidRDefault="0039473E" w:rsidP="0039473E">
      <w:pPr>
        <w:ind w:right="-188"/>
        <w:rPr>
          <w:rFonts w:ascii="Arial" w:hAnsi="Arial" w:cs="Arial"/>
        </w:rPr>
      </w:pPr>
    </w:p>
    <w:p w:rsidR="00BB232A" w:rsidRDefault="00BB232A" w:rsidP="00DA377E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of the following is NOT a cause of food shortages?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39473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Rises in prices of staple foods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Pesticides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Population growth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Climate change </w:t>
      </w:r>
    </w:p>
    <w:p w:rsidR="00C115FA" w:rsidRPr="00BB232A" w:rsidRDefault="00C115FA" w:rsidP="00BB232A">
      <w:pPr>
        <w:ind w:right="-188"/>
        <w:rPr>
          <w:rFonts w:ascii="Arial" w:hAnsi="Arial" w:cs="Arial"/>
        </w:rPr>
      </w:pPr>
    </w:p>
    <w:p w:rsidR="00D24D8E" w:rsidRPr="00C115FA" w:rsidRDefault="00BB232A" w:rsidP="00C115FA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 w:rsidRPr="00C115FA">
        <w:rPr>
          <w:rFonts w:ascii="Arial" w:hAnsi="Arial" w:cs="Arial"/>
        </w:rPr>
        <w:lastRenderedPageBreak/>
        <w:t>What is the cause of the most widespread damage to biomes?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D24D8E" w:rsidRDefault="00BB232A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Cattle grazing 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 clearing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Pr="00D16ECF" w:rsidRDefault="00720A80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16ECF" w:rsidRPr="00D16ECF">
        <w:rPr>
          <w:rFonts w:ascii="Arial" w:hAnsi="Arial" w:cs="Arial"/>
        </w:rPr>
        <w:t>If a population has safe access to nutritious food, it is said to be;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39473E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Food insecure</w:t>
      </w:r>
    </w:p>
    <w:p w:rsidR="00720A80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Food secure</w:t>
      </w:r>
    </w:p>
    <w:p w:rsidR="00720A80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Developed</w:t>
      </w:r>
      <w:r w:rsidR="00720A80" w:rsidRPr="00D16ECF">
        <w:rPr>
          <w:rFonts w:ascii="Arial" w:hAnsi="Arial" w:cs="Arial"/>
        </w:rPr>
        <w:t xml:space="preserve"> </w:t>
      </w:r>
    </w:p>
    <w:p w:rsidR="00720A80" w:rsidRPr="00D16ECF" w:rsidRDefault="00D16ECF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D16ECF">
        <w:rPr>
          <w:rFonts w:ascii="Arial" w:hAnsi="Arial" w:cs="Arial"/>
        </w:rPr>
        <w:t>Undeveloped</w:t>
      </w:r>
    </w:p>
    <w:p w:rsidR="00275C9B" w:rsidRDefault="00275C9B" w:rsidP="00275C9B">
      <w:pPr>
        <w:tabs>
          <w:tab w:val="left" w:pos="2412"/>
        </w:tabs>
        <w:spacing w:line="360" w:lineRule="auto"/>
        <w:ind w:left="360"/>
        <w:rPr>
          <w:rFonts w:ascii="Arial" w:hAnsi="Arial" w:cs="Arial"/>
          <w:highlight w:val="yellow"/>
        </w:rPr>
      </w:pPr>
    </w:p>
    <w:p w:rsidR="00275C9B" w:rsidRPr="00902109" w:rsidRDefault="00275C9B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Which of the following is a characteristic that determines the biodiversity of a biome: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Latitude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Precipitation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Height above Sea Level</w:t>
      </w:r>
    </w:p>
    <w:p w:rsidR="00275C9B" w:rsidRPr="00902109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902109">
        <w:rPr>
          <w:rFonts w:ascii="Arial" w:hAnsi="Arial" w:cs="Arial"/>
        </w:rPr>
        <w:t>All of the above.</w:t>
      </w:r>
    </w:p>
    <w:p w:rsidR="00275C9B" w:rsidRDefault="00275C9B" w:rsidP="00275C9B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:rsidR="00275C9B" w:rsidRPr="0083141A" w:rsidRDefault="00275C9B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Which of the following is a biome not found on the Australian Continent?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275C9B" w:rsidRPr="0083141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Desert</w:t>
      </w:r>
    </w:p>
    <w:p w:rsidR="00275C9B" w:rsidRPr="0083141A" w:rsidRDefault="0083141A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Mediterranean</w:t>
      </w:r>
      <w:r w:rsidR="00275C9B" w:rsidRPr="0083141A">
        <w:rPr>
          <w:rFonts w:ascii="Arial" w:hAnsi="Arial" w:cs="Arial"/>
        </w:rPr>
        <w:t xml:space="preserve"> Savannah</w:t>
      </w:r>
    </w:p>
    <w:p w:rsidR="00275C9B" w:rsidRPr="0083141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Tundra</w:t>
      </w:r>
    </w:p>
    <w:p w:rsidR="00275C9B" w:rsidRPr="0083141A" w:rsidRDefault="00275C9B" w:rsidP="00275C9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83141A">
        <w:rPr>
          <w:rFonts w:ascii="Arial" w:hAnsi="Arial" w:cs="Arial"/>
        </w:rPr>
        <w:t>Tropical Rainforest</w:t>
      </w:r>
    </w:p>
    <w:p w:rsidR="00D16ECF" w:rsidRDefault="00D16ECF" w:rsidP="00D16ECF">
      <w:pPr>
        <w:tabs>
          <w:tab w:val="left" w:pos="2412"/>
        </w:tabs>
        <w:spacing w:line="360" w:lineRule="auto"/>
        <w:rPr>
          <w:rFonts w:ascii="Arial" w:hAnsi="Arial" w:cs="Arial"/>
          <w:highlight w:val="yellow"/>
        </w:rPr>
      </w:pPr>
    </w:p>
    <w:p w:rsidR="0053005B" w:rsidRP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What is the name of the line of Latitude where most of the world’s tropical rainforest biomes are located near?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Prime Meridian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Tropic of Cancer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Tropic of Capricorn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53005B">
        <w:rPr>
          <w:rFonts w:ascii="Arial" w:hAnsi="Arial" w:cs="Arial"/>
        </w:rPr>
        <w:t>Equator</w:t>
      </w:r>
    </w:p>
    <w:p w:rsidR="0053005B" w:rsidRDefault="0053005B" w:rsidP="0053005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Land based biomes are called;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 based biomes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Terrestrial biomes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Aquatic biomes</w:t>
      </w:r>
    </w:p>
    <w:p w:rsidR="00081220" w:rsidRPr="00B83C2A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Lithosphere biomes</w:t>
      </w:r>
    </w:p>
    <w:p w:rsidR="0053005B" w:rsidRPr="00B83C2A" w:rsidRDefault="0053005B" w:rsidP="0053005B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  <w:r w:rsidRPr="00B83C2A">
        <w:rPr>
          <w:rFonts w:ascii="Arial" w:hAnsi="Arial" w:cs="Arial"/>
          <w:b/>
          <w:u w:val="single"/>
        </w:rPr>
        <w:lastRenderedPageBreak/>
        <w:t>SECTION TWO – SOURCE ANALYSIS AND SHORT ANSWER</w:t>
      </w:r>
    </w:p>
    <w:p w:rsidR="0053005B" w:rsidRPr="0053005B" w:rsidRDefault="0053005B" w:rsidP="0053005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D16ECF" w:rsidRPr="00C115FA" w:rsidRDefault="00D16ECF" w:rsidP="00D16ECF">
      <w:p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 xml:space="preserve">Refer to </w:t>
      </w:r>
      <w:r w:rsidR="00ED5F4B">
        <w:rPr>
          <w:rFonts w:ascii="Arial" w:hAnsi="Arial" w:cs="Arial"/>
          <w:b/>
        </w:rPr>
        <w:t>SOURCE 1</w:t>
      </w:r>
      <w:r w:rsidRPr="00C115FA">
        <w:rPr>
          <w:rFonts w:ascii="Arial" w:hAnsi="Arial" w:cs="Arial"/>
        </w:rPr>
        <w:t xml:space="preserve"> to answer the following questions; </w:t>
      </w:r>
    </w:p>
    <w:p w:rsidR="00275C9B" w:rsidRPr="00C115FA" w:rsidRDefault="00C115FA" w:rsidP="00275C9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What does the dark green colour represent on this thematic map?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15FA" w:rsidRP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world population is undernourished</w:t>
      </w:r>
    </w:p>
    <w:p w:rsidR="00C115FA" w:rsidRP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population of that nation is undernourished</w:t>
      </w:r>
    </w:p>
    <w:p w:rsidR="00C115FA" w:rsidRP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population of  that nation is nourished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C115FA">
        <w:rPr>
          <w:rFonts w:ascii="Arial" w:hAnsi="Arial" w:cs="Arial"/>
        </w:rPr>
        <w:t>Under 5% of the population of the world is nourished</w:t>
      </w:r>
    </w:p>
    <w:p w:rsidR="00C115FA" w:rsidRDefault="00C115FA" w:rsidP="00C115FA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C115FA" w:rsidRDefault="00C115FA" w:rsidP="00C115F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continents is experiencing the most food insecurity?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Asia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Australia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South America</w:t>
      </w:r>
    </w:p>
    <w:p w:rsidR="00C115FA" w:rsidRDefault="00C115FA" w:rsidP="00C115F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Africa</w:t>
      </w:r>
    </w:p>
    <w:p w:rsidR="00096F42" w:rsidRDefault="00096F42" w:rsidP="00096F42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C115FA" w:rsidRDefault="00ED5F4B" w:rsidP="00C115F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Which three continents are not experiencing undernourishment and food security problems?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Europe, Asia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Europe, Australia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South America, Europe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North America, Australia, Asia</w:t>
      </w:r>
    </w:p>
    <w:p w:rsidR="00096F42" w:rsidRDefault="00096F42" w:rsidP="00096F42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ED5F4B" w:rsidRP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 w:rsidR="008060A9">
        <w:rPr>
          <w:rFonts w:ascii="Arial" w:hAnsi="Arial" w:cs="Arial"/>
          <w:b/>
        </w:rPr>
        <w:t>SOURCE 2</w:t>
      </w:r>
      <w:r>
        <w:rPr>
          <w:rFonts w:ascii="Arial" w:hAnsi="Arial" w:cs="Arial"/>
        </w:rPr>
        <w:t xml:space="preserve"> to answer the following questions;</w:t>
      </w: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statement below, best explains what Mean Annual Temperature is?</w:t>
      </w:r>
      <w:r w:rsidR="00096F42">
        <w:rPr>
          <w:rFonts w:ascii="Arial" w:hAnsi="Arial" w:cs="Arial"/>
        </w:rPr>
        <w:t xml:space="preserve"> </w:t>
      </w:r>
      <w:r w:rsidR="00096F42" w:rsidRPr="00096F42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average temperature over a week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96F42">
        <w:rPr>
          <w:rFonts w:ascii="Arial" w:hAnsi="Arial" w:cs="Arial"/>
        </w:rPr>
        <w:t>normal temperature over a year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average temperature over a year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None of the above. </w:t>
      </w:r>
    </w:p>
    <w:p w:rsidR="00ED5F4B" w:rsidRPr="00ED5F4B" w:rsidRDefault="00ED5F4B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information is found on the y-axis of the graph?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Mean Annual Temperature (</w:t>
      </w:r>
      <w:r>
        <w:rPr>
          <w:rFonts w:ascii="Arial" w:hAnsi="Arial" w:cs="Arial"/>
          <w:color w:val="222222"/>
          <w:shd w:val="clear" w:color="auto" w:fill="FFFFFF"/>
        </w:rPr>
        <w:t>°F)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Mean Annual Precipitation (mm)</w:t>
      </w:r>
    </w:p>
    <w:p w:rsidR="00ED5F4B" w:rsidRP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Mean Annual Temperature (</w:t>
      </w:r>
      <w:r>
        <w:rPr>
          <w:rFonts w:ascii="Arial" w:hAnsi="Arial" w:cs="Arial"/>
          <w:color w:val="222222"/>
          <w:shd w:val="clear" w:color="auto" w:fill="FFFFFF"/>
        </w:rPr>
        <w:t>°C)</w:t>
      </w:r>
    </w:p>
    <w:p w:rsidR="00ED5F4B" w:rsidRP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Mean Annual Precipitation (cm)</w:t>
      </w:r>
    </w:p>
    <w:p w:rsidR="00ED5F4B" w:rsidRDefault="00ED5F4B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  <w:color w:val="222222"/>
          <w:shd w:val="clear" w:color="auto" w:fill="FFFFFF"/>
        </w:rPr>
      </w:pPr>
    </w:p>
    <w:p w:rsidR="00096F42" w:rsidRDefault="00096F42" w:rsidP="00ED5F4B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  <w:color w:val="222222"/>
          <w:shd w:val="clear" w:color="auto" w:fill="FFFFFF"/>
        </w:rPr>
      </w:pPr>
    </w:p>
    <w:p w:rsidR="00ED5F4B" w:rsidRDefault="00ED5F4B" w:rsidP="00ED5F4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What is the name of the biome that receives the highest Mean Annual Precipitation and the Highest Mean Annual Temperature?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Desert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Temperate Rainforest</w:t>
      </w:r>
    </w:p>
    <w:p w:rsidR="00ED5F4B" w:rsidRDefault="00ED5F4B" w:rsidP="00ED5F4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 Rainforest</w:t>
      </w:r>
    </w:p>
    <w:p w:rsidR="0053005B" w:rsidRDefault="0053005B" w:rsidP="0053005B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:rsidR="0053005B" w:rsidRDefault="0053005B" w:rsidP="0053005B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characteristics is affected by </w:t>
      </w:r>
      <w:r w:rsidR="00096F4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amount of precipitation and range of temperatures found in the biomes?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(1 mark)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Elevation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Vegetation</w:t>
      </w:r>
    </w:p>
    <w:p w:rsid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Latitude</w:t>
      </w:r>
    </w:p>
    <w:p w:rsidR="0053005B" w:rsidRPr="0053005B" w:rsidRDefault="0053005B" w:rsidP="0053005B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Longitude</w:t>
      </w:r>
    </w:p>
    <w:p w:rsid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ED5F4B" w:rsidRPr="00ED5F4B" w:rsidRDefault="00ED5F4B" w:rsidP="00ED5F4B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 w:rsidR="008060A9">
        <w:rPr>
          <w:rFonts w:ascii="Arial" w:hAnsi="Arial" w:cs="Arial"/>
          <w:b/>
        </w:rPr>
        <w:t>SOURCES 3 AND 4</w:t>
      </w:r>
      <w:r>
        <w:rPr>
          <w:rFonts w:ascii="Arial" w:hAnsi="Arial" w:cs="Arial"/>
        </w:rPr>
        <w:t xml:space="preserve"> to answer the following questions;</w:t>
      </w:r>
    </w:p>
    <w:p w:rsidR="008060A9" w:rsidRDefault="008060A9" w:rsidP="00B103FE">
      <w:pPr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are mostly used for cropland?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(2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Default="008060A9" w:rsidP="00B103FE">
      <w:pPr>
        <w:shd w:val="clear" w:color="auto" w:fill="FFFFFF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8060A9" w:rsidRDefault="008060A9" w:rsidP="00B103FE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are mostly used for pasture, i.e. animal grazing?</w:t>
      </w:r>
      <w:r>
        <w:rPr>
          <w:rFonts w:ascii="Arial" w:hAnsi="Arial" w:cs="Arial"/>
        </w:rPr>
        <w:t xml:space="preserve"> </w:t>
      </w:r>
      <w:r w:rsidRPr="008060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Pr="008060A9" w:rsidRDefault="008060A9" w:rsidP="00B103F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D47871" w:rsidRDefault="008060A9" w:rsidP="00B103FE">
      <w:pPr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State w</w:t>
      </w:r>
      <w:r w:rsidRPr="008060A9">
        <w:rPr>
          <w:rFonts w:ascii="Arial" w:hAnsi="Arial" w:cs="Arial"/>
        </w:rPr>
        <w:t>hich biomes produce the least food?</w:t>
      </w:r>
      <w:r>
        <w:rPr>
          <w:rFonts w:ascii="Arial" w:hAnsi="Arial" w:cs="Arial"/>
        </w:rPr>
        <w:t xml:space="preserve"> </w:t>
      </w:r>
      <w:r w:rsidRPr="008060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8060A9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8060A9">
        <w:rPr>
          <w:rFonts w:ascii="Arial" w:hAnsi="Arial" w:cs="Arial"/>
          <w:b/>
        </w:rPr>
        <w:t>)</w:t>
      </w:r>
    </w:p>
    <w:p w:rsidR="008060A9" w:rsidRPr="008060A9" w:rsidRDefault="008060A9" w:rsidP="00B103FE">
      <w:pPr>
        <w:shd w:val="clear" w:color="auto" w:fill="FFFFFF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3050CC" w:rsidRPr="00096F42" w:rsidRDefault="003050CC" w:rsidP="00096F4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t>State what SPICESS stands for:</w:t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</w:rPr>
        <w:tab/>
      </w:r>
      <w:r w:rsidR="007424BA" w:rsidRPr="00096F42">
        <w:rPr>
          <w:rFonts w:ascii="Arial" w:hAnsi="Arial" w:cs="Arial"/>
          <w:b/>
        </w:rPr>
        <w:t>(7 marks)</w:t>
      </w:r>
    </w:p>
    <w:p w:rsidR="003050CC" w:rsidRPr="00C11806" w:rsidRDefault="003050CC" w:rsidP="003050CC">
      <w:pPr>
        <w:pStyle w:val="ListParagraph"/>
        <w:ind w:left="644"/>
        <w:rPr>
          <w:rFonts w:ascii="Arial" w:hAnsi="Arial" w:cs="Arial"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 - ________________________________</w:t>
      </w:r>
    </w:p>
    <w:p w:rsidR="00D47871" w:rsidRPr="003050CC" w:rsidRDefault="00D47871" w:rsidP="00ED461E">
      <w:pPr>
        <w:spacing w:line="360" w:lineRule="auto"/>
        <w:rPr>
          <w:rFonts w:ascii="Arial" w:hAnsi="Arial" w:cs="Arial"/>
        </w:rPr>
      </w:pPr>
    </w:p>
    <w:p w:rsidR="00CF4954" w:rsidRPr="00D63B58" w:rsidRDefault="00463EA2" w:rsidP="00096F4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lastRenderedPageBreak/>
        <w:t>Choose two of the</w:t>
      </w:r>
      <w:r w:rsidR="0009515B" w:rsidRPr="00096F42">
        <w:rPr>
          <w:rFonts w:ascii="Arial" w:hAnsi="Arial" w:cs="Arial"/>
        </w:rPr>
        <w:t xml:space="preserve"> 7</w:t>
      </w:r>
      <w:r w:rsidRPr="00096F42">
        <w:rPr>
          <w:rFonts w:ascii="Arial" w:hAnsi="Arial" w:cs="Arial"/>
        </w:rPr>
        <w:t xml:space="preserve"> key concepts of geograp</w:t>
      </w:r>
      <w:r w:rsidR="0009515B" w:rsidRPr="00096F42">
        <w:rPr>
          <w:rFonts w:ascii="Arial" w:hAnsi="Arial" w:cs="Arial"/>
        </w:rPr>
        <w:t xml:space="preserve">hy and </w:t>
      </w:r>
      <w:r w:rsidR="0009515B" w:rsidRPr="00096F42">
        <w:rPr>
          <w:rFonts w:ascii="Arial" w:hAnsi="Arial" w:cs="Arial"/>
          <w:b/>
          <w:u w:val="single"/>
        </w:rPr>
        <w:t>define</w:t>
      </w:r>
      <w:r w:rsidRPr="00096F42">
        <w:rPr>
          <w:rFonts w:ascii="Arial" w:hAnsi="Arial" w:cs="Arial"/>
        </w:rPr>
        <w:t xml:space="preserve"> these concepts using an example of biomes or food security. </w:t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ED461E" w:rsidRPr="00096F42">
        <w:rPr>
          <w:rFonts w:ascii="Arial" w:hAnsi="Arial" w:cs="Arial"/>
        </w:rPr>
        <w:tab/>
      </w:r>
      <w:r w:rsidR="00CF4954" w:rsidRPr="00096F42">
        <w:rPr>
          <w:rFonts w:ascii="Arial" w:hAnsi="Arial" w:cs="Arial"/>
          <w:b/>
        </w:rPr>
        <w:t>(4 marks)</w:t>
      </w:r>
    </w:p>
    <w:p w:rsidR="00D63B58" w:rsidRPr="00096F42" w:rsidRDefault="00D63B58" w:rsidP="00D63B58">
      <w:pPr>
        <w:pStyle w:val="ListParagraph"/>
        <w:spacing w:line="360" w:lineRule="auto"/>
        <w:rPr>
          <w:rFonts w:ascii="Arial" w:hAnsi="Arial" w:cs="Arial"/>
        </w:rPr>
      </w:pPr>
    </w:p>
    <w:p w:rsidR="00ED461E" w:rsidRDefault="00D63B58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3B58" w:rsidRDefault="00D63B58" w:rsidP="0009515B">
      <w:pPr>
        <w:spacing w:line="480" w:lineRule="auto"/>
        <w:rPr>
          <w:rFonts w:ascii="Arial" w:hAnsi="Arial" w:cs="Arial"/>
        </w:rPr>
      </w:pPr>
    </w:p>
    <w:p w:rsidR="00D63B58" w:rsidRDefault="00D63B58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1220" w:rsidRPr="00096F42" w:rsidRDefault="00081220" w:rsidP="00096F4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96F42">
        <w:rPr>
          <w:rFonts w:ascii="Arial" w:hAnsi="Arial" w:cs="Arial"/>
        </w:rPr>
        <w:t>List the f</w:t>
      </w:r>
      <w:r w:rsidR="004D0379">
        <w:rPr>
          <w:rFonts w:ascii="Arial" w:hAnsi="Arial" w:cs="Arial"/>
        </w:rPr>
        <w:t xml:space="preserve">our spheres for the acronym BLAH. One has been done for you. </w:t>
      </w:r>
      <w:r w:rsidR="004D0379" w:rsidRPr="004D0379">
        <w:rPr>
          <w:rFonts w:ascii="Arial" w:hAnsi="Arial" w:cs="Arial"/>
          <w:b/>
        </w:rPr>
        <w:t>(3 marks)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>
        <w:rPr>
          <w:rFonts w:ascii="Arial" w:hAnsi="Arial" w:cs="Arial"/>
        </w:rPr>
        <w:t>B -</w:t>
      </w:r>
      <w:r w:rsidR="004D0379" w:rsidRPr="004D0379">
        <w:rPr>
          <w:rFonts w:ascii="Arial" w:hAnsi="Arial" w:cs="Arial"/>
          <w:i/>
        </w:rPr>
        <w:t>Biosphere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>
        <w:rPr>
          <w:rFonts w:ascii="Arial" w:hAnsi="Arial" w:cs="Arial"/>
        </w:rPr>
        <w:t>L - ________________________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>
        <w:rPr>
          <w:rFonts w:ascii="Arial" w:hAnsi="Arial" w:cs="Arial"/>
        </w:rPr>
        <w:t>A - ________________________</w:t>
      </w:r>
    </w:p>
    <w:p w:rsidR="00081220" w:rsidRDefault="00081220" w:rsidP="00081220">
      <w:pPr>
        <w:pStyle w:val="ListParagraph"/>
        <w:spacing w:line="480" w:lineRule="auto"/>
        <w:ind w:left="1004"/>
        <w:rPr>
          <w:rFonts w:ascii="Arial" w:hAnsi="Arial" w:cs="Arial"/>
        </w:rPr>
      </w:pPr>
      <w:r>
        <w:rPr>
          <w:rFonts w:ascii="Arial" w:hAnsi="Arial" w:cs="Arial"/>
        </w:rPr>
        <w:t>H - ________________________</w:t>
      </w:r>
    </w:p>
    <w:p w:rsidR="00081220" w:rsidRDefault="00D63B58" w:rsidP="00096F4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301625</wp:posOffset>
                </wp:positionV>
                <wp:extent cx="6515100" cy="37147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714750"/>
                          <a:chOff x="0" y="0"/>
                          <a:chExt cx="7115175" cy="37338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161925"/>
                            <a:ext cx="4743450" cy="316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5029200" y="0"/>
                            <a:ext cx="1924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9550" y="3238500"/>
                            <a:ext cx="18288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91125" y="2324100"/>
                            <a:ext cx="19240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009775"/>
                            <a:ext cx="19240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001FF8" id="Group 10" o:spid="_x0000_s1026" style="position:absolute;margin-left:-3.75pt;margin-top:23.75pt;width:513pt;height:292.5pt;z-index:251662848;mso-width-relative:margin;mso-height-relative:margin" coordsize="71151,373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1144;top:1619;width:47434;height:3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29jEAAAA2gAAAA8AAABkcnMvZG93bnJldi54bWxEj91qwkAUhO8LvsNyBO/qRi+kja7iD/5A&#10;S9XoA5xkj0kwezZkV5O+fbdQ6OUwM98ws0VnKvGkxpWWFYyGEQjizOqScwXXy/b1DYTzyBory6Tg&#10;mxws5r2XGcbatnymZ+JzESDsYlRQeF/HUrqsIINuaGvi4N1sY9AH2eRSN9gGuKnkOIom0mDJYaHA&#10;mtYFZffkYRRkX1Qe0/f96pQe3ccmT5a79LNVatDvllMQnjr/H/5rH7SCMfxeCTdAz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Y29jEAAAA2gAAAA8AAAAAAAAAAAAAAAAA&#10;nwIAAGRycy9kb3ducmV2LnhtbFBLBQYAAAAABAAEAPcAAACQAwAAAAA=&#10;">
                  <v:imagedata r:id="rId8" o:title=""/>
                  <v:path arrowok="t"/>
                </v:shape>
                <v:rect id="Rectangle 6" o:spid="_x0000_s1028" style="position:absolute;left:50292;width:1924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<v:rect id="Rectangle 7" o:spid="_x0000_s1029" style="position:absolute;left:2095;top:32385;width:1828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<v:rect id="Rectangle 8" o:spid="_x0000_s1030" style="position:absolute;left:51911;top:23241;width:19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/>
                <v:rect id="Rectangle 9" o:spid="_x0000_s1031" style="position:absolute;top:20097;width:1924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/>
              </v:group>
            </w:pict>
          </mc:Fallback>
        </mc:AlternateContent>
      </w:r>
      <w:r w:rsidR="00081220">
        <w:rPr>
          <w:rFonts w:ascii="Arial" w:hAnsi="Arial" w:cs="Arial"/>
        </w:rPr>
        <w:t>Annotate each of the four spheres of the picture below.</w:t>
      </w:r>
      <w:r w:rsidR="00096F42">
        <w:rPr>
          <w:rFonts w:ascii="Arial" w:hAnsi="Arial" w:cs="Arial"/>
        </w:rPr>
        <w:t xml:space="preserve"> </w:t>
      </w:r>
      <w:r w:rsidR="00096F42" w:rsidRPr="004D0379">
        <w:rPr>
          <w:rFonts w:ascii="Arial" w:hAnsi="Arial" w:cs="Arial"/>
          <w:b/>
        </w:rPr>
        <w:t>(4 marks)</w:t>
      </w:r>
    </w:p>
    <w:p w:rsidR="00081220" w:rsidRPr="00081220" w:rsidRDefault="00081220" w:rsidP="00081220">
      <w:pPr>
        <w:spacing w:line="480" w:lineRule="auto"/>
        <w:ind w:left="644"/>
        <w:rPr>
          <w:rFonts w:ascii="Arial" w:hAnsi="Arial" w:cs="Arial"/>
        </w:rPr>
      </w:pPr>
    </w:p>
    <w:p w:rsidR="00081220" w:rsidRDefault="00081220" w:rsidP="00081220">
      <w:pPr>
        <w:pStyle w:val="ListParagraph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Default="00081220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B103FE" w:rsidRDefault="00B103FE" w:rsidP="00081220">
      <w:pPr>
        <w:pStyle w:val="ListParagraph"/>
        <w:ind w:left="2340"/>
        <w:rPr>
          <w:rFonts w:ascii="Arial" w:hAnsi="Arial" w:cs="Arial"/>
        </w:rPr>
      </w:pPr>
    </w:p>
    <w:p w:rsidR="00081220" w:rsidRDefault="00081220" w:rsidP="00096F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Define food security and provide an example.</w:t>
      </w:r>
      <w:r w:rsidR="00096F42">
        <w:rPr>
          <w:rFonts w:ascii="Arial" w:hAnsi="Arial" w:cs="Arial"/>
        </w:rPr>
        <w:t xml:space="preserve"> </w:t>
      </w:r>
      <w:r w:rsidR="00096F42" w:rsidRPr="00D63B58">
        <w:rPr>
          <w:rFonts w:ascii="Arial" w:hAnsi="Arial" w:cs="Arial"/>
          <w:b/>
        </w:rPr>
        <w:t>(3 marks)</w:t>
      </w:r>
    </w:p>
    <w:p w:rsidR="00081220" w:rsidRDefault="00081220" w:rsidP="00081220">
      <w:pPr>
        <w:pStyle w:val="ListParagraph"/>
        <w:ind w:left="1004"/>
        <w:rPr>
          <w:rFonts w:ascii="Arial" w:hAnsi="Arial" w:cs="Arial"/>
        </w:rPr>
      </w:pPr>
    </w:p>
    <w:p w:rsidR="00081220" w:rsidRPr="00081220" w:rsidRDefault="00081220" w:rsidP="00D63B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3B58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081220" w:rsidRDefault="00081220" w:rsidP="00D63B58">
      <w:pPr>
        <w:pStyle w:val="ListParagraph"/>
        <w:spacing w:line="480" w:lineRule="auto"/>
        <w:ind w:left="1004"/>
        <w:rPr>
          <w:rFonts w:ascii="Arial" w:hAnsi="Arial" w:cs="Arial"/>
        </w:rPr>
      </w:pPr>
    </w:p>
    <w:p w:rsidR="0045022B" w:rsidRDefault="00096F42" w:rsidP="00096F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a biome, specifically climate factors (precipitation, temperature) describe the relationship between climate and food security. A good answer will make reference and give specific examples of climate factors. </w:t>
      </w:r>
      <w:r w:rsidRPr="00D63B58">
        <w:rPr>
          <w:rFonts w:ascii="Arial" w:hAnsi="Arial" w:cs="Arial"/>
          <w:b/>
        </w:rPr>
        <w:t>(5 marks)</w:t>
      </w:r>
    </w:p>
    <w:p w:rsidR="00C115FA" w:rsidRDefault="00C115FA" w:rsidP="00C115FA">
      <w:pPr>
        <w:pStyle w:val="ListParagraph"/>
        <w:ind w:left="1004"/>
        <w:rPr>
          <w:rFonts w:ascii="Arial" w:hAnsi="Arial" w:cs="Arial"/>
        </w:rPr>
      </w:pPr>
    </w:p>
    <w:p w:rsidR="00096F42" w:rsidRPr="00081220" w:rsidRDefault="00096F42" w:rsidP="00D63B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6F42" w:rsidRPr="00081220" w:rsidRDefault="00096F42" w:rsidP="00D63B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6F42" w:rsidRPr="00081220" w:rsidRDefault="00096F42" w:rsidP="00D63B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6F42" w:rsidRPr="00081220" w:rsidRDefault="00096F42" w:rsidP="00D63B5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6F42" w:rsidRPr="00D63B58" w:rsidRDefault="00D63B58" w:rsidP="00D63B58">
      <w:pPr>
        <w:pStyle w:val="ListParagraph"/>
        <w:spacing w:line="480" w:lineRule="auto"/>
        <w:ind w:left="1004"/>
        <w:jc w:val="center"/>
        <w:rPr>
          <w:rFonts w:ascii="Arial" w:hAnsi="Arial" w:cs="Arial"/>
          <w:b/>
          <w:sz w:val="40"/>
          <w:u w:val="single"/>
        </w:rPr>
      </w:pPr>
      <w:r w:rsidRPr="00D63B58">
        <w:rPr>
          <w:rFonts w:ascii="Arial" w:hAnsi="Arial" w:cs="Arial"/>
          <w:b/>
          <w:sz w:val="40"/>
          <w:u w:val="single"/>
        </w:rPr>
        <w:t>End of Assessment</w:t>
      </w:r>
    </w:p>
    <w:sectPr w:rsidR="00096F42" w:rsidRPr="00D63B58" w:rsidSect="000812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C03EA63C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399335A"/>
    <w:multiLevelType w:val="multilevel"/>
    <w:tmpl w:val="7464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AC06FA"/>
    <w:multiLevelType w:val="hybridMultilevel"/>
    <w:tmpl w:val="9EA6C9DC"/>
    <w:lvl w:ilvl="0" w:tplc="3D7AC7E0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B55C6C"/>
    <w:multiLevelType w:val="hybridMultilevel"/>
    <w:tmpl w:val="BFE082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C0AACFEC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A6E66A1E">
      <w:start w:val="2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3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11"/>
  </w:num>
  <w:num w:numId="5">
    <w:abstractNumId w:val="0"/>
  </w:num>
  <w:num w:numId="6">
    <w:abstractNumId w:val="4"/>
  </w:num>
  <w:num w:numId="7">
    <w:abstractNumId w:val="23"/>
  </w:num>
  <w:num w:numId="8">
    <w:abstractNumId w:val="12"/>
  </w:num>
  <w:num w:numId="9">
    <w:abstractNumId w:val="7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2"/>
  </w:num>
  <w:num w:numId="15">
    <w:abstractNumId w:val="22"/>
  </w:num>
  <w:num w:numId="16">
    <w:abstractNumId w:val="1"/>
  </w:num>
  <w:num w:numId="17">
    <w:abstractNumId w:val="13"/>
  </w:num>
  <w:num w:numId="18">
    <w:abstractNumId w:val="15"/>
  </w:num>
  <w:num w:numId="19">
    <w:abstractNumId w:val="16"/>
  </w:num>
  <w:num w:numId="20">
    <w:abstractNumId w:val="8"/>
  </w:num>
  <w:num w:numId="21">
    <w:abstractNumId w:val="14"/>
  </w:num>
  <w:num w:numId="22">
    <w:abstractNumId w:val="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72DB1"/>
    <w:rsid w:val="00081220"/>
    <w:rsid w:val="0009515B"/>
    <w:rsid w:val="00096F42"/>
    <w:rsid w:val="000A3575"/>
    <w:rsid w:val="000E2FC7"/>
    <w:rsid w:val="000E788D"/>
    <w:rsid w:val="00112656"/>
    <w:rsid w:val="00170A66"/>
    <w:rsid w:val="001D34F0"/>
    <w:rsid w:val="001F2486"/>
    <w:rsid w:val="0021413C"/>
    <w:rsid w:val="00275C9B"/>
    <w:rsid w:val="002845ED"/>
    <w:rsid w:val="00297563"/>
    <w:rsid w:val="003050CC"/>
    <w:rsid w:val="00362661"/>
    <w:rsid w:val="0039473E"/>
    <w:rsid w:val="00396E16"/>
    <w:rsid w:val="003B2F1D"/>
    <w:rsid w:val="003C3FAB"/>
    <w:rsid w:val="003C5E1D"/>
    <w:rsid w:val="003E7381"/>
    <w:rsid w:val="0045022B"/>
    <w:rsid w:val="00454734"/>
    <w:rsid w:val="00463EA2"/>
    <w:rsid w:val="004A3EA7"/>
    <w:rsid w:val="004C1467"/>
    <w:rsid w:val="004D0379"/>
    <w:rsid w:val="00500950"/>
    <w:rsid w:val="0053005B"/>
    <w:rsid w:val="00537D3F"/>
    <w:rsid w:val="0057621E"/>
    <w:rsid w:val="0057703E"/>
    <w:rsid w:val="005B1FFE"/>
    <w:rsid w:val="005F5DA2"/>
    <w:rsid w:val="00616DFB"/>
    <w:rsid w:val="0063773A"/>
    <w:rsid w:val="00677E1F"/>
    <w:rsid w:val="006E7A7D"/>
    <w:rsid w:val="006F29F5"/>
    <w:rsid w:val="0071735C"/>
    <w:rsid w:val="00720A80"/>
    <w:rsid w:val="00740E76"/>
    <w:rsid w:val="007424BA"/>
    <w:rsid w:val="0075511D"/>
    <w:rsid w:val="007D202C"/>
    <w:rsid w:val="008060A9"/>
    <w:rsid w:val="008138AA"/>
    <w:rsid w:val="0082788B"/>
    <w:rsid w:val="0083141A"/>
    <w:rsid w:val="0086418A"/>
    <w:rsid w:val="008E4AA5"/>
    <w:rsid w:val="00902109"/>
    <w:rsid w:val="00924D78"/>
    <w:rsid w:val="0095330E"/>
    <w:rsid w:val="00993DF2"/>
    <w:rsid w:val="009D3E02"/>
    <w:rsid w:val="00A042CB"/>
    <w:rsid w:val="00A55508"/>
    <w:rsid w:val="00A762EC"/>
    <w:rsid w:val="00AB1941"/>
    <w:rsid w:val="00AC6D90"/>
    <w:rsid w:val="00AD15E4"/>
    <w:rsid w:val="00AE5EF6"/>
    <w:rsid w:val="00B0564E"/>
    <w:rsid w:val="00B0670D"/>
    <w:rsid w:val="00B103FE"/>
    <w:rsid w:val="00B45847"/>
    <w:rsid w:val="00B4796E"/>
    <w:rsid w:val="00B83C2A"/>
    <w:rsid w:val="00B956AD"/>
    <w:rsid w:val="00BA7643"/>
    <w:rsid w:val="00BB232A"/>
    <w:rsid w:val="00BC3775"/>
    <w:rsid w:val="00BF5692"/>
    <w:rsid w:val="00C115FA"/>
    <w:rsid w:val="00C11806"/>
    <w:rsid w:val="00C126EE"/>
    <w:rsid w:val="00C40DEF"/>
    <w:rsid w:val="00C95D56"/>
    <w:rsid w:val="00CF4954"/>
    <w:rsid w:val="00D07D63"/>
    <w:rsid w:val="00D16D80"/>
    <w:rsid w:val="00D16ECF"/>
    <w:rsid w:val="00D24D8E"/>
    <w:rsid w:val="00D32370"/>
    <w:rsid w:val="00D41623"/>
    <w:rsid w:val="00D47871"/>
    <w:rsid w:val="00D63B58"/>
    <w:rsid w:val="00DA377E"/>
    <w:rsid w:val="00DD3F45"/>
    <w:rsid w:val="00DF497D"/>
    <w:rsid w:val="00E0551E"/>
    <w:rsid w:val="00E43BA0"/>
    <w:rsid w:val="00ED0CF7"/>
    <w:rsid w:val="00ED461E"/>
    <w:rsid w:val="00ED5F4B"/>
    <w:rsid w:val="00EF0BCA"/>
    <w:rsid w:val="00F040B4"/>
    <w:rsid w:val="00F355F3"/>
    <w:rsid w:val="00F40553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B3A6C948.dotm</Template>
  <TotalTime>1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e4081018</cp:lastModifiedBy>
  <cp:revision>2</cp:revision>
  <cp:lastPrinted>2017-08-17T09:22:00Z</cp:lastPrinted>
  <dcterms:created xsi:type="dcterms:W3CDTF">2018-03-09T05:59:00Z</dcterms:created>
  <dcterms:modified xsi:type="dcterms:W3CDTF">2018-03-09T05:59:00Z</dcterms:modified>
</cp:coreProperties>
</file>