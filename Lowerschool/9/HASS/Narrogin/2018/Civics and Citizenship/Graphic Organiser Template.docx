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C29" w:rsidRDefault="003C7569">
      <w:bookmarkStart w:id="0" w:name="_GoBack"/>
      <w:bookmarkEnd w:id="0"/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-53439</wp:posOffset>
                </wp:positionH>
                <wp:positionV relativeFrom="paragraph">
                  <wp:posOffset>-41564</wp:posOffset>
                </wp:positionV>
                <wp:extent cx="9799092" cy="6659245"/>
                <wp:effectExtent l="0" t="19050" r="12065" b="273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9092" cy="6659245"/>
                          <a:chOff x="0" y="0"/>
                          <a:chExt cx="9799092" cy="665924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54585" y="0"/>
                            <a:ext cx="9727058" cy="6659245"/>
                            <a:chOff x="-6" y="0"/>
                            <a:chExt cx="9727058" cy="665924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596727" y="0"/>
                              <a:ext cx="6537278" cy="380011"/>
                            </a:xfrm>
                            <a:prstGeom prst="rect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497445" y="665677"/>
                              <a:ext cx="4735451" cy="12556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-5" y="2327565"/>
                              <a:ext cx="3745518" cy="13157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-6" y="3828730"/>
                              <a:ext cx="3745329" cy="13155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5" y="5343517"/>
                              <a:ext cx="3745518" cy="13157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7200881" y="2457881"/>
                              <a:ext cx="2526171" cy="1864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208650" y="2457881"/>
                              <a:ext cx="2538210" cy="18525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5776193" y="4807011"/>
                              <a:ext cx="2526223" cy="18522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0" y="682387"/>
                            <a:ext cx="1978925" cy="12965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6370" w:rsidRPr="003C7569" w:rsidRDefault="009D6370" w:rsidP="003C7569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3C7569">
                                <w:rPr>
                                  <w:sz w:val="28"/>
                                </w:rPr>
                                <w:t>State/Territory Courts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7820167" y="696039"/>
                            <a:ext cx="1978925" cy="12965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6370" w:rsidRPr="003C7569" w:rsidRDefault="009D6370" w:rsidP="003C7569">
                              <w:pPr>
                                <w:spacing w:after="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3C7569">
                                <w:rPr>
                                  <w:sz w:val="28"/>
                                </w:rPr>
                                <w:t>Federal/</w:t>
                              </w:r>
                            </w:p>
                            <w:p w:rsidR="009D6370" w:rsidRPr="003C7569" w:rsidRDefault="009D6370" w:rsidP="003C7569">
                              <w:pPr>
                                <w:spacing w:after="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3C7569">
                                <w:rPr>
                                  <w:sz w:val="28"/>
                                </w:rPr>
                                <w:t>Commonwealth Courts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26" style="position:absolute;margin-left:-4.2pt;margin-top:-3.25pt;width:771.6pt;height:524.35pt;z-index:251675648;mso-width-relative:margin" coordsize="97990,6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">
                <v:group id="Group 13" o:spid="_x0000_s1027" style="position:absolute;left:545;width:97271;height:66592" coordorigin="" coordsize="97270,6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" o:spid="_x0000_s1028" style="position:absolute;left:15967;width:6537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" fillcolor="white [3201]" strokecolor="black [3200]" strokeweight="3pt"/>
                  <v:rect id="Rectangle 4" o:spid="_x0000_s1029" style="position:absolute;left:24974;top:6656;width:47354;height:12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  <v:rect id="Rectangle 5" o:spid="_x0000_s1030" style="position:absolute;top:23275;width:37455;height:13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  <v:rect id="Rectangle 6" o:spid="_x0000_s1031" style="position:absolute;top:38287;width:37453;height:13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    <v:rect id="Rectangle 7" o:spid="_x0000_s1032" style="position:absolute;top:53435;width:37455;height:13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  <v:rect id="Rectangle 8" o:spid="_x0000_s1033" style="position:absolute;left:72008;top:24578;width:25262;height:18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/>
                  <v:rect id="Rectangle 9" o:spid="_x0000_s1034" style="position:absolute;left:42086;top:24578;width:25382;height:18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<v:rect id="Rectangle 10" o:spid="_x0000_s1035" style="position:absolute;left:57761;top:48070;width:25263;height:18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</v:group>
                <v:oval id="Oval 11" o:spid="_x0000_s1036" style="position:absolute;top:6823;width:19789;height:1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9D6370" w:rsidRPr="003C7569" w:rsidRDefault="009D6370" w:rsidP="003C7569">
                        <w:pPr>
                          <w:jc w:val="center"/>
                          <w:rPr>
                            <w:sz w:val="36"/>
                          </w:rPr>
                        </w:pPr>
                        <w:r w:rsidRPr="003C7569">
                          <w:rPr>
                            <w:sz w:val="28"/>
                          </w:rPr>
                          <w:t>State/Territory Courts</w:t>
                        </w:r>
                      </w:p>
                    </w:txbxContent>
                  </v:textbox>
                </v:oval>
                <v:oval id="Oval 12" o:spid="_x0000_s1037" style="position:absolute;left:78201;top:6960;width:19789;height:1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9D6370" w:rsidRPr="003C7569" w:rsidRDefault="009D6370" w:rsidP="003C7569">
                        <w:pPr>
                          <w:spacing w:after="0"/>
                          <w:jc w:val="center"/>
                          <w:rPr>
                            <w:sz w:val="28"/>
                          </w:rPr>
                        </w:pPr>
                        <w:r w:rsidRPr="003C7569">
                          <w:rPr>
                            <w:sz w:val="28"/>
                          </w:rPr>
                          <w:t>Federal/</w:t>
                        </w:r>
                      </w:p>
                      <w:p w:rsidR="009D6370" w:rsidRPr="003C7569" w:rsidRDefault="009D6370" w:rsidP="003C7569">
                        <w:pPr>
                          <w:spacing w:after="0"/>
                          <w:jc w:val="center"/>
                          <w:rPr>
                            <w:sz w:val="28"/>
                          </w:rPr>
                        </w:pPr>
                        <w:r w:rsidRPr="003C7569">
                          <w:rPr>
                            <w:sz w:val="28"/>
                          </w:rPr>
                          <w:t>Commonwealth Courts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EC2C29" w:rsidSect="003C7569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69"/>
    <w:rsid w:val="003C7569"/>
    <w:rsid w:val="006413E1"/>
    <w:rsid w:val="009D6370"/>
    <w:rsid w:val="00EC2C29"/>
    <w:rsid w:val="00F7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98151-3F22-4C87-B078-7F4DBC67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F7D7D4BF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3</cp:revision>
  <cp:lastPrinted>2018-11-12T07:29:00Z</cp:lastPrinted>
  <dcterms:created xsi:type="dcterms:W3CDTF">2018-11-12T04:48:00Z</dcterms:created>
  <dcterms:modified xsi:type="dcterms:W3CDTF">2018-11-12T07:31:00Z</dcterms:modified>
</cp:coreProperties>
</file>