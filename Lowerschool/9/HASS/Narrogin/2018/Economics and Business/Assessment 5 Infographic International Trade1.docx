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9E" w:rsidRPr="003C7E9E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3C7E9E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08B7A3" wp14:editId="6B79EA83">
                <wp:simplePos x="0" y="0"/>
                <wp:positionH relativeFrom="column">
                  <wp:posOffset>5092995</wp:posOffset>
                </wp:positionH>
                <wp:positionV relativeFrom="paragraph">
                  <wp:posOffset>-287079</wp:posOffset>
                </wp:positionV>
                <wp:extent cx="1495809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95809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09A" w:rsidRDefault="00E4009A" w:rsidP="003C7E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401pt;margin-top:-22.6pt;width:117.8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E4009A" w:rsidRDefault="00E4009A" w:rsidP="003C7E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0zMbDAAAA2gAAAA8AAABkcnMvZG93bnJldi54bWxEj8FqwzAQRO+B/IPYQG+x3BZCcC2btpDS&#10;kkOIk0tui7W2RayVsVTH/fuqUMhxmJk3TF7OthcTjd44VvCYpCCIa6cNtwrOp916C8IHZI29Y1Lw&#10;Qx7KYrnIMdPuxkeaqtCKCGGfoYIuhCGT0tcdWfSJG4ij17jRYohybKUe8RbhtpdPabqRFg3HhQ4H&#10;eu+ovlbfVsFhancNf1yO5mv/5ivjDjq9SqUeVvPrC4hAc7iH/9ufWsEz/F2JN0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vTMxs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3C7E9E">
        <w:rPr>
          <w:rFonts w:ascii="Cambria" w:eastAsia="MS Mincho" w:hAnsi="Cambria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FEB3D" wp14:editId="78D04C36">
                <wp:simplePos x="0" y="0"/>
                <wp:positionH relativeFrom="column">
                  <wp:posOffset>-191770</wp:posOffset>
                </wp:positionH>
                <wp:positionV relativeFrom="paragraph">
                  <wp:posOffset>-127635</wp:posOffset>
                </wp:positionV>
                <wp:extent cx="4848225" cy="871855"/>
                <wp:effectExtent l="0" t="0" r="285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71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4009A" w:rsidRPr="000F5C8D" w:rsidRDefault="00E4009A" w:rsidP="003C7E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 38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E4009A" w:rsidRPr="000F5C8D" w:rsidRDefault="00E4009A" w:rsidP="003C7E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15.1pt;margin-top:-10.05pt;width:381.75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" fillcolor="window" strokecolor="#f79646" strokeweight="2pt">
                <v:textbox>
                  <w:txbxContent>
                    <w:p w:rsidR="00E4009A" w:rsidRPr="000F5C8D" w:rsidRDefault="00E4009A" w:rsidP="003C7E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 38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E4009A" w:rsidRPr="000F5C8D" w:rsidRDefault="00E4009A" w:rsidP="003C7E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B23259" w:rsidRDefault="00B23259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Name: _____________________________ Teacher: _______________________</w:t>
      </w:r>
      <w:r w:rsidR="003C7E9E">
        <w:rPr>
          <w:rFonts w:ascii="Arial" w:eastAsia="MS Mincho" w:hAnsi="Arial" w:cs="Arial"/>
          <w:b/>
          <w:sz w:val="28"/>
          <w:szCs w:val="28"/>
          <w:u w:val="single"/>
        </w:rPr>
        <w:t xml:space="preserve">                  </w:t>
      </w:r>
      <w:r w:rsidR="003C7E9E" w:rsidRPr="003C7E9E">
        <w:rPr>
          <w:rFonts w:ascii="Arial" w:eastAsia="MS Mincho" w:hAnsi="Arial" w:cs="Arial"/>
          <w:b/>
          <w:sz w:val="28"/>
          <w:szCs w:val="28"/>
        </w:rPr>
        <w:t xml:space="preserve">   </w:t>
      </w:r>
    </w:p>
    <w:p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3C7E9E">
        <w:rPr>
          <w:rFonts w:ascii="Arial" w:eastAsia="MS Mincho" w:hAnsi="Arial" w:cs="Arial"/>
          <w:b/>
          <w:sz w:val="32"/>
          <w:szCs w:val="32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page" w:tblpX="793" w:tblpY="-71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3C7E9E" w:rsidRPr="003C7E9E" w:rsidTr="00A23A47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/</w:t>
            </w:r>
            <w:r w:rsidR="009D2441">
              <w:rPr>
                <w:rFonts w:ascii="Arial" w:eastAsia="MS Mincho" w:hAnsi="Arial" w:cs="Arial"/>
                <w:b/>
                <w:sz w:val="24"/>
                <w:szCs w:val="24"/>
              </w:rPr>
              <w:t>3</w:t>
            </w:r>
            <w:r w:rsidR="00FD6C6E">
              <w:rPr>
                <w:rFonts w:ascii="Arial" w:eastAsia="MS Mincho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3C7E9E" w:rsidRPr="003C7E9E" w:rsidRDefault="009A0AD1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 xml:space="preserve">5 </w:t>
            </w:r>
            <w:r w:rsidR="003C7E9E" w:rsidRPr="003C7E9E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3C7E9E" w:rsidRPr="003C7E9E" w:rsidTr="00A23A47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DA7D5E" w:rsidRPr="003C7E9E" w:rsidRDefault="00DA7D5E" w:rsidP="00DA7D5E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</w:tr>
    </w:tbl>
    <w:p w:rsidR="00CA26A4" w:rsidRPr="00DA7D5E" w:rsidRDefault="00DC0225" w:rsidP="009A0AD1">
      <w:pPr>
        <w:ind w:left="-426"/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DC0225">
        <w:rPr>
          <w:rFonts w:ascii="Arial" w:hAnsi="Arial" w:cs="Arial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CE0CC" wp14:editId="01C8DC70">
                <wp:simplePos x="0" y="0"/>
                <wp:positionH relativeFrom="column">
                  <wp:posOffset>843280</wp:posOffset>
                </wp:positionH>
                <wp:positionV relativeFrom="paragraph">
                  <wp:posOffset>642620</wp:posOffset>
                </wp:positionV>
                <wp:extent cx="2374265" cy="1403985"/>
                <wp:effectExtent l="0" t="0" r="27940" b="247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9A" w:rsidRPr="00DC0225" w:rsidRDefault="00E4009A">
                            <w:pPr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8"/>
                              </w:rPr>
                            </w:pPr>
                            <w:r w:rsidRPr="00DC0225"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8"/>
                              </w:rPr>
                              <w:t>Due date: 24</w:t>
                            </w:r>
                            <w:r w:rsidRPr="00DC0225"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8"/>
                                <w:vertAlign w:val="superscript"/>
                              </w:rPr>
                              <w:t>th</w:t>
                            </w:r>
                            <w:r w:rsidRPr="00DC0225"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8"/>
                              </w:rPr>
                              <w:t xml:space="preserve"> May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66.4pt;margin-top:50.6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">
                <v:textbox style="mso-fit-shape-to-text:t">
                  <w:txbxContent>
                    <w:p w:rsidR="00E4009A" w:rsidRPr="00DC0225" w:rsidRDefault="00E4009A">
                      <w:pPr>
                        <w:rPr>
                          <w:rFonts w:ascii="Lucida Handwriting" w:hAnsi="Lucida Handwriting"/>
                          <w:color w:val="548DD4" w:themeColor="text2" w:themeTint="99"/>
                          <w:sz w:val="28"/>
                        </w:rPr>
                      </w:pPr>
                      <w:r w:rsidRPr="00DC0225">
                        <w:rPr>
                          <w:rFonts w:ascii="Lucida Handwriting" w:hAnsi="Lucida Handwriting"/>
                          <w:color w:val="548DD4" w:themeColor="text2" w:themeTint="99"/>
                          <w:sz w:val="28"/>
                        </w:rPr>
                        <w:t>Due date: 24</w:t>
                      </w:r>
                      <w:r w:rsidRPr="00DC0225">
                        <w:rPr>
                          <w:rFonts w:ascii="Lucida Handwriting" w:hAnsi="Lucida Handwriting"/>
                          <w:color w:val="548DD4" w:themeColor="text2" w:themeTint="99"/>
                          <w:sz w:val="28"/>
                          <w:vertAlign w:val="superscript"/>
                        </w:rPr>
                        <w:t>th</w:t>
                      </w:r>
                      <w:r w:rsidRPr="00DC0225">
                        <w:rPr>
                          <w:rFonts w:ascii="Lucida Handwriting" w:hAnsi="Lucida Handwriting"/>
                          <w:color w:val="548DD4" w:themeColor="text2" w:themeTint="99"/>
                          <w:sz w:val="28"/>
                        </w:rPr>
                        <w:t xml:space="preserve"> May 2018</w:t>
                      </w:r>
                    </w:p>
                  </w:txbxContent>
                </v:textbox>
              </v:shape>
            </w:pict>
          </mc:Fallback>
        </mc:AlternateContent>
      </w:r>
      <w:r w:rsidR="00172EE3" w:rsidRPr="00DA7D5E">
        <w:rPr>
          <w:rFonts w:ascii="Arial" w:hAnsi="Arial" w:cs="Arial"/>
          <w:b/>
          <w:sz w:val="32"/>
          <w:szCs w:val="32"/>
          <w:u w:val="single"/>
        </w:rPr>
        <w:t xml:space="preserve">Year 9 </w:t>
      </w:r>
      <w:r w:rsidR="008C4824" w:rsidRPr="00DA7D5E">
        <w:rPr>
          <w:rFonts w:ascii="Arial" w:hAnsi="Arial" w:cs="Arial"/>
          <w:b/>
          <w:sz w:val="32"/>
          <w:szCs w:val="32"/>
          <w:u w:val="single"/>
        </w:rPr>
        <w:t xml:space="preserve">Economics </w:t>
      </w:r>
      <w:r w:rsidR="009D2441">
        <w:rPr>
          <w:rFonts w:ascii="Arial" w:hAnsi="Arial" w:cs="Arial"/>
          <w:b/>
          <w:sz w:val="32"/>
          <w:szCs w:val="32"/>
          <w:u w:val="single"/>
        </w:rPr>
        <w:t xml:space="preserve">&amp; </w:t>
      </w:r>
      <w:r w:rsidR="009D2441" w:rsidRPr="00DA7D5E">
        <w:rPr>
          <w:rFonts w:ascii="Arial" w:hAnsi="Arial" w:cs="Arial"/>
          <w:b/>
          <w:sz w:val="32"/>
          <w:szCs w:val="32"/>
          <w:u w:val="single"/>
        </w:rPr>
        <w:t>Business</w:t>
      </w:r>
      <w:r w:rsidR="00172EE3" w:rsidRPr="00DA7D5E">
        <w:rPr>
          <w:rFonts w:ascii="Arial" w:hAnsi="Arial" w:cs="Arial"/>
          <w:b/>
          <w:sz w:val="32"/>
          <w:szCs w:val="32"/>
          <w:u w:val="single"/>
        </w:rPr>
        <w:t xml:space="preserve">: </w:t>
      </w:r>
      <w:r w:rsidR="009A0AD1">
        <w:rPr>
          <w:rFonts w:ascii="Arial" w:hAnsi="Arial" w:cs="Arial"/>
          <w:b/>
          <w:sz w:val="32"/>
          <w:szCs w:val="32"/>
          <w:u w:val="single"/>
        </w:rPr>
        <w:t xml:space="preserve">Assessment 5 </w:t>
      </w:r>
      <w:r w:rsidR="00CA26A4" w:rsidRPr="00DA7D5E">
        <w:rPr>
          <w:rFonts w:ascii="Arial" w:hAnsi="Arial" w:cs="Arial"/>
          <w:b/>
          <w:sz w:val="32"/>
          <w:szCs w:val="32"/>
          <w:u w:val="single"/>
        </w:rPr>
        <w:t>Infographic</w:t>
      </w:r>
      <w:r w:rsidR="00DA7D5E">
        <w:rPr>
          <w:rFonts w:ascii="Arial" w:hAnsi="Arial" w:cs="Arial"/>
          <w:b/>
          <w:sz w:val="32"/>
          <w:szCs w:val="32"/>
          <w:u w:val="single"/>
        </w:rPr>
        <w:t xml:space="preserve"> Task</w:t>
      </w:r>
      <w:r w:rsidR="009A0AD1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- </w:t>
      </w:r>
      <w:r w:rsidR="00DA7D5E" w:rsidRPr="00DA7D5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International T</w:t>
      </w:r>
      <w:r w:rsidR="00CF18D6" w:rsidRPr="00DA7D5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rade </w:t>
      </w:r>
    </w:p>
    <w:p w:rsidR="00B23259" w:rsidRDefault="00B23259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23259" w:rsidRDefault="00B23259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9A0AD1" w:rsidRPr="00C814A5" w:rsidRDefault="0040143D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Cs/>
          <w:i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  <w:u w:val="single"/>
        </w:rPr>
        <w:t>BACKGROUND: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 </w:t>
      </w:r>
      <w:r w:rsidR="009A0AD1" w:rsidRPr="00C814A5">
        <w:rPr>
          <w:rFonts w:ascii="Arial" w:hAnsi="Arial" w:cs="Arial"/>
          <w:bCs/>
          <w:i/>
          <w:color w:val="000000"/>
          <w:sz w:val="24"/>
          <w:szCs w:val="24"/>
        </w:rPr>
        <w:t>Over the last two decades Australia has tried to reduce barriers to international trade by signing free trade agreements with its major trading partners, most recently the Japan</w:t>
      </w:r>
      <w:r w:rsidR="009A0AD1" w:rsidRPr="00C814A5">
        <w:rPr>
          <w:rFonts w:ascii="Cambria Math" w:hAnsi="Cambria Math" w:cs="Cambria Math"/>
          <w:bCs/>
          <w:i/>
          <w:color w:val="000000"/>
          <w:sz w:val="24"/>
          <w:szCs w:val="24"/>
        </w:rPr>
        <w:t>‐</w:t>
      </w:r>
      <w:r w:rsidR="009A0AD1" w:rsidRPr="00C814A5">
        <w:rPr>
          <w:rFonts w:ascii="Arial" w:hAnsi="Arial" w:cs="Arial"/>
          <w:bCs/>
          <w:i/>
          <w:color w:val="000000"/>
          <w:sz w:val="24"/>
          <w:szCs w:val="24"/>
        </w:rPr>
        <w:t xml:space="preserve">Australia Economic Partnership Agreement which came into effect in January 2015. </w:t>
      </w: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 xml:space="preserve">TASK: </w:t>
      </w: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>Part 1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: Construct an infographic, using economic terminology and current economic information and/or data </w:t>
      </w:r>
      <w:r w:rsidRPr="00C814A5">
        <w:rPr>
          <w:rFonts w:ascii="Arial" w:hAnsi="Arial" w:cs="Arial"/>
          <w:b/>
          <w:color w:val="000000"/>
          <w:sz w:val="24"/>
          <w:szCs w:val="24"/>
        </w:rPr>
        <w:t>outlining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 the following:</w:t>
      </w: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Australia’s major imports and exports</w:t>
      </w: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Australia’s major trade partners</w:t>
      </w: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How Australian trade has changed over time (don’t go back further than 50 years).</w:t>
      </w: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Websites which may provide information on Australian trade patterns include:</w:t>
      </w:r>
    </w:p>
    <w:p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Australian Government Department of Foreign Affairs and Trade </w:t>
      </w:r>
      <w:hyperlink r:id="rId11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www.dfat.gov.au</w:t>
        </w:r>
      </w:hyperlink>
    </w:p>
    <w:p w:rsidR="009A0AD1" w:rsidRPr="00C814A5" w:rsidRDefault="00DC0225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D286C" wp14:editId="3E149246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2063750" cy="800100"/>
                <wp:effectExtent l="0" t="0" r="1270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9A" w:rsidRPr="00DC0225" w:rsidRDefault="00E4009A" w:rsidP="00DC0225">
                            <w:pPr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4"/>
                              </w:rPr>
                            </w:pPr>
                            <w:r w:rsidRPr="00DC0225">
                              <w:rPr>
                                <w:rFonts w:ascii="Lucida Handwriting" w:hAnsi="Lucida Handwriting"/>
                                <w:color w:val="548DD4" w:themeColor="text2" w:themeTint="99"/>
                                <w:sz w:val="24"/>
                              </w:rPr>
                              <w:t>Links to websites on the shared drive – get work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8pt;margin-top:3pt;width:162.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" filled="f">
                <v:textbox>
                  <w:txbxContent>
                    <w:p w:rsidR="00E4009A" w:rsidRPr="00DC0225" w:rsidRDefault="00E4009A" w:rsidP="00DC0225">
                      <w:pPr>
                        <w:rPr>
                          <w:rFonts w:ascii="Lucida Handwriting" w:hAnsi="Lucida Handwriting"/>
                          <w:color w:val="548DD4" w:themeColor="text2" w:themeTint="99"/>
                          <w:sz w:val="24"/>
                        </w:rPr>
                      </w:pPr>
                      <w:r w:rsidRPr="00DC0225">
                        <w:rPr>
                          <w:rFonts w:ascii="Lucida Handwriting" w:hAnsi="Lucida Handwriting"/>
                          <w:color w:val="548DD4" w:themeColor="text2" w:themeTint="99"/>
                          <w:sz w:val="24"/>
                        </w:rPr>
                        <w:t>Links to websites on the shared drive – get work folder</w:t>
                      </w:r>
                    </w:p>
                  </w:txbxContent>
                </v:textbox>
              </v:shape>
            </w:pict>
          </mc:Fallback>
        </mc:AlternateContent>
      </w:r>
      <w:r w:rsidR="009A0AD1" w:rsidRPr="00C814A5">
        <w:rPr>
          <w:rFonts w:ascii="Arial" w:hAnsi="Arial" w:cs="Arial"/>
          <w:color w:val="000000"/>
          <w:sz w:val="24"/>
          <w:szCs w:val="24"/>
        </w:rPr>
        <w:t xml:space="preserve">Trading Economics </w:t>
      </w:r>
      <w:hyperlink r:id="rId12" w:history="1">
        <w:r w:rsidR="009A0AD1" w:rsidRPr="00C814A5">
          <w:rPr>
            <w:rStyle w:val="Hyperlink"/>
            <w:rFonts w:ascii="Arial" w:hAnsi="Arial" w:cs="Arial"/>
            <w:sz w:val="24"/>
            <w:szCs w:val="24"/>
          </w:rPr>
          <w:t>www.tradingeconomics.com</w:t>
        </w:r>
      </w:hyperlink>
    </w:p>
    <w:p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Australian Bureau of Statistics </w:t>
      </w:r>
      <w:hyperlink r:id="rId13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www.abs.gov.au</w:t>
        </w:r>
      </w:hyperlink>
    </w:p>
    <w:p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Business Insider Australia </w:t>
      </w:r>
      <w:hyperlink r:id="rId14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www.businessinsider.com.au</w:t>
        </w:r>
      </w:hyperlink>
    </w:p>
    <w:p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World Trade Organisation </w:t>
      </w:r>
      <w:hyperlink r:id="rId15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www.wto.org</w:t>
        </w:r>
      </w:hyperlink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NOTE: An effective infographic presents current and reliable data in a simple and visually appealing way. You may like to use pictures and symbols such as flags and graphs (pie, bar </w:t>
      </w:r>
      <w:proofErr w:type="spellStart"/>
      <w:r w:rsidRPr="00C814A5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Pr="00C814A5">
        <w:rPr>
          <w:rFonts w:ascii="Arial" w:hAnsi="Arial" w:cs="Arial"/>
          <w:color w:val="000000"/>
          <w:sz w:val="24"/>
          <w:szCs w:val="24"/>
        </w:rPr>
        <w:t xml:space="preserve">) to represent your information visually. </w:t>
      </w: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>Please Note Assessment 6 will require you to do the following:</w:t>
      </w: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Using your infographic as an aid, complete an in</w:t>
      </w:r>
      <w:r w:rsidRPr="00C814A5">
        <w:rPr>
          <w:rFonts w:ascii="Cambria Math" w:hAnsi="Cambria Math" w:cs="Cambria Math"/>
          <w:color w:val="000000"/>
          <w:sz w:val="24"/>
          <w:szCs w:val="24"/>
        </w:rPr>
        <w:t>‐</w:t>
      </w:r>
      <w:r w:rsidRPr="00C814A5">
        <w:rPr>
          <w:rFonts w:ascii="Arial" w:hAnsi="Arial" w:cs="Arial"/>
          <w:color w:val="000000"/>
          <w:sz w:val="24"/>
          <w:szCs w:val="24"/>
        </w:rPr>
        <w:t>class, extended answer response based on the following:</w:t>
      </w:r>
    </w:p>
    <w:p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The advantages of international trade to the Australian economy</w:t>
      </w: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Australia’s trade partners (who we trade with and why)</w:t>
      </w:r>
    </w:p>
    <w:p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Australian imports and exports (what we trade and why we trade it)</w:t>
      </w:r>
    </w:p>
    <w:p w:rsidR="009A0AD1" w:rsidRPr="00C814A5" w:rsidRDefault="009D244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The</w:t>
      </w:r>
      <w:r w:rsidR="009A0AD1" w:rsidRPr="00C814A5">
        <w:rPr>
          <w:rFonts w:ascii="Arial" w:hAnsi="Arial" w:cs="Arial"/>
          <w:color w:val="000000"/>
          <w:sz w:val="24"/>
          <w:szCs w:val="24"/>
        </w:rPr>
        <w:t xml:space="preserve"> </w:t>
      </w:r>
      <w:r w:rsidR="009A0AD1" w:rsidRPr="00C814A5">
        <w:rPr>
          <w:rFonts w:ascii="Arial" w:hAnsi="Arial" w:cs="Arial"/>
          <w:color w:val="000000"/>
          <w:sz w:val="24"/>
          <w:szCs w:val="24"/>
          <w:u w:val="single"/>
        </w:rPr>
        <w:t xml:space="preserve">interdependent </w:t>
      </w:r>
      <w:r w:rsidR="009A0AD1" w:rsidRPr="00C814A5">
        <w:rPr>
          <w:rFonts w:ascii="Arial" w:hAnsi="Arial" w:cs="Arial"/>
          <w:color w:val="000000"/>
          <w:sz w:val="24"/>
          <w:szCs w:val="24"/>
        </w:rPr>
        <w:t>relationship between Australia and its trade partners.</w:t>
      </w:r>
    </w:p>
    <w:p w:rsidR="003F38AB" w:rsidRPr="00C814A5" w:rsidRDefault="003F38AB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EF7A76"/>
          <w:sz w:val="24"/>
          <w:szCs w:val="24"/>
        </w:rPr>
      </w:pPr>
    </w:p>
    <w:p w:rsidR="00CA26A4" w:rsidRPr="00C814A5" w:rsidRDefault="00CA26A4" w:rsidP="009A0A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>S</w:t>
      </w:r>
      <w:r w:rsidR="00A561E5" w:rsidRPr="00C814A5">
        <w:rPr>
          <w:rFonts w:ascii="Arial" w:hAnsi="Arial" w:cs="Arial"/>
          <w:b/>
          <w:color w:val="000000"/>
          <w:sz w:val="24"/>
          <w:szCs w:val="24"/>
        </w:rPr>
        <w:t>ubmit a</w:t>
      </w:r>
      <w:r w:rsidR="00807C7C" w:rsidRPr="00C814A5">
        <w:rPr>
          <w:rFonts w:ascii="Arial" w:hAnsi="Arial" w:cs="Arial"/>
          <w:b/>
          <w:color w:val="000000"/>
          <w:sz w:val="24"/>
          <w:szCs w:val="24"/>
        </w:rPr>
        <w:t xml:space="preserve"> correctly formatted</w:t>
      </w:r>
      <w:r w:rsidR="00A561E5" w:rsidRPr="00C814A5">
        <w:rPr>
          <w:rFonts w:ascii="Arial" w:hAnsi="Arial" w:cs="Arial"/>
          <w:b/>
          <w:color w:val="000000"/>
          <w:sz w:val="24"/>
          <w:szCs w:val="24"/>
        </w:rPr>
        <w:t xml:space="preserve"> bibliography with your I</w:t>
      </w:r>
      <w:r w:rsidR="00807C7C" w:rsidRPr="00C814A5">
        <w:rPr>
          <w:rFonts w:ascii="Arial" w:hAnsi="Arial" w:cs="Arial"/>
          <w:b/>
          <w:color w:val="000000"/>
          <w:sz w:val="24"/>
          <w:szCs w:val="24"/>
        </w:rPr>
        <w:t>nfographic, which uses ethical protocols.</w:t>
      </w:r>
    </w:p>
    <w:p w:rsidR="00CA26A4" w:rsidRPr="00C814A5" w:rsidRDefault="00CA26A4" w:rsidP="0040143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An introduct</w:t>
      </w:r>
      <w:r w:rsidR="00A561E5" w:rsidRPr="00C814A5">
        <w:rPr>
          <w:rFonts w:ascii="Arial" w:hAnsi="Arial" w:cs="Arial"/>
          <w:color w:val="000000"/>
          <w:sz w:val="24"/>
          <w:szCs w:val="24"/>
        </w:rPr>
        <w:t>ion to building an outstanding I</w:t>
      </w:r>
      <w:r w:rsidRPr="00C814A5">
        <w:rPr>
          <w:rFonts w:ascii="Arial" w:hAnsi="Arial" w:cs="Arial"/>
          <w:color w:val="000000"/>
          <w:sz w:val="24"/>
          <w:szCs w:val="24"/>
        </w:rPr>
        <w:t>nfographic can be found here:</w:t>
      </w:r>
    </w:p>
    <w:p w:rsidR="009A0AD1" w:rsidRPr="00C814A5" w:rsidRDefault="00CA26A4" w:rsidP="00B2325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z w:val="24"/>
          <w:szCs w:val="24"/>
        </w:rPr>
        <w:sectPr w:rsidR="009A0AD1" w:rsidRPr="00C814A5" w:rsidSect="00DF2B9B">
          <w:foot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C814A5">
        <w:rPr>
          <w:rFonts w:ascii="Arial" w:hAnsi="Arial" w:cs="Arial"/>
          <w:color w:val="000000"/>
          <w:sz w:val="24"/>
          <w:szCs w:val="24"/>
        </w:rPr>
        <w:t>HubSpot</w:t>
      </w:r>
      <w:proofErr w:type="spellEnd"/>
      <w:r w:rsidRPr="00C814A5">
        <w:rPr>
          <w:rFonts w:ascii="Arial" w:hAnsi="Arial" w:cs="Arial"/>
          <w:color w:val="000000"/>
          <w:sz w:val="24"/>
          <w:szCs w:val="24"/>
        </w:rPr>
        <w:t xml:space="preserve"> Blogs. </w:t>
      </w:r>
      <w:r w:rsidRPr="00C814A5">
        <w:rPr>
          <w:rFonts w:ascii="Arial" w:hAnsi="Arial" w:cs="Arial"/>
          <w:i/>
          <w:iCs/>
          <w:color w:val="000000"/>
          <w:sz w:val="24"/>
          <w:szCs w:val="24"/>
        </w:rPr>
        <w:t>10 Traits of Amazingly Awesome Infographics</w:t>
      </w:r>
      <w:r w:rsidR="00B23259" w:rsidRPr="00C814A5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hyperlink r:id="rId17" w:history="1"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http://blog.hubspot.com/blog/tabid/6307/bid/28436/10</w:t>
        </w:r>
        <w:r w:rsidR="00DF2B9B" w:rsidRPr="00C814A5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Traits</w:t>
        </w:r>
        <w:r w:rsidR="00DF2B9B" w:rsidRPr="00C814A5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of</w:t>
        </w:r>
        <w:r w:rsidR="00DF2B9B" w:rsidRPr="00C814A5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Amazingly</w:t>
        </w:r>
        <w:r w:rsidR="00DF2B9B" w:rsidRPr="00C814A5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Awesome</w:t>
        </w:r>
        <w:r w:rsidR="00DF2B9B" w:rsidRPr="00C814A5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C814A5">
          <w:rPr>
            <w:rStyle w:val="Hyperlink"/>
            <w:rFonts w:ascii="Arial" w:hAnsi="Arial" w:cs="Arial"/>
            <w:color w:val="auto"/>
            <w:sz w:val="24"/>
            <w:szCs w:val="24"/>
          </w:rPr>
          <w:t>Infographics.aspx</w:t>
        </w:r>
      </w:hyperlink>
    </w:p>
    <w:p w:rsidR="00FD6C6E" w:rsidRPr="00C814A5" w:rsidRDefault="00FD6C6E" w:rsidP="00FD6C6E">
      <w:pPr>
        <w:rPr>
          <w:rFonts w:ascii="Arial Narrow" w:hAnsi="Arial Narrow"/>
          <w:sz w:val="32"/>
          <w:szCs w:val="28"/>
        </w:rPr>
      </w:pPr>
      <w:r w:rsidRPr="00C814A5">
        <w:rPr>
          <w:rFonts w:ascii="Arial Narrow" w:hAnsi="Arial Narrow"/>
          <w:b/>
          <w:bCs/>
          <w:sz w:val="32"/>
          <w:szCs w:val="28"/>
          <w:u w:val="single"/>
        </w:rPr>
        <w:lastRenderedPageBreak/>
        <w:t>Bibliography Worksheet</w:t>
      </w:r>
      <w:r w:rsidRPr="00C814A5">
        <w:rPr>
          <w:rFonts w:ascii="Arial Narrow" w:hAnsi="Arial Narrow"/>
          <w:b/>
          <w:bCs/>
          <w:sz w:val="32"/>
          <w:szCs w:val="28"/>
        </w:rPr>
        <w:t xml:space="preserve">:         </w:t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  <w:t xml:space="preserve">  </w:t>
      </w:r>
      <w:r w:rsidRPr="00C814A5">
        <w:rPr>
          <w:rFonts w:ascii="Arial Narrow" w:hAnsi="Arial Narrow"/>
          <w:sz w:val="32"/>
          <w:szCs w:val="28"/>
        </w:rPr>
        <w:t>Name_______________________________ Class________</w:t>
      </w:r>
    </w:p>
    <w:p w:rsidR="00FD6C6E" w:rsidRPr="00C814A5" w:rsidRDefault="00FD6C6E" w:rsidP="00FD6C6E">
      <w:pPr>
        <w:jc w:val="center"/>
        <w:rPr>
          <w:rFonts w:ascii="Arial Narrow" w:hAnsi="Arial Narrow" w:cs="Arial"/>
          <w:b/>
          <w:bCs/>
          <w:sz w:val="24"/>
        </w:rPr>
      </w:pPr>
      <w:r w:rsidRPr="00C814A5">
        <w:rPr>
          <w:rFonts w:ascii="Arial Narrow" w:hAnsi="Arial Narrow"/>
          <w:b/>
          <w:sz w:val="32"/>
          <w:szCs w:val="28"/>
        </w:rPr>
        <w:t>Use this sheet to record details of resources as you use them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9"/>
        <w:gridCol w:w="1025"/>
        <w:gridCol w:w="2680"/>
        <w:gridCol w:w="1103"/>
        <w:gridCol w:w="1340"/>
        <w:gridCol w:w="3941"/>
        <w:gridCol w:w="271"/>
        <w:gridCol w:w="2365"/>
        <w:gridCol w:w="44"/>
      </w:tblGrid>
      <w:tr w:rsidR="00FD6C6E" w:rsidRPr="00C814A5" w:rsidTr="00FD6C6E">
        <w:trPr>
          <w:cantSplit/>
          <w:trHeight w:val="813"/>
        </w:trPr>
        <w:tc>
          <w:tcPr>
            <w:tcW w:w="15558" w:type="dxa"/>
            <w:gridSpan w:val="9"/>
          </w:tcPr>
          <w:p w:rsidR="00FD6C6E" w:rsidRPr="00C814A5" w:rsidRDefault="00FD6C6E" w:rsidP="00FD6C6E">
            <w:pPr>
              <w:rPr>
                <w:rFonts w:ascii="Arial" w:hAnsi="Arial" w:cs="Arial"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For any Article on the Web</w:t>
            </w:r>
            <w:r w:rsidRPr="00C814A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814A5">
              <w:rPr>
                <w:rFonts w:ascii="Arial" w:hAnsi="Arial" w:cs="Arial"/>
                <w:bCs/>
              </w:rPr>
              <w:t>eg</w:t>
            </w:r>
            <w:proofErr w:type="spellEnd"/>
            <w:r w:rsidRPr="00C814A5">
              <w:rPr>
                <w:rFonts w:ascii="Arial" w:hAnsi="Arial" w:cs="Arial"/>
                <w:bCs/>
              </w:rPr>
              <w:t>.  Smith, P</w:t>
            </w:r>
            <w:proofErr w:type="gramStart"/>
            <w:r w:rsidRPr="00C814A5">
              <w:rPr>
                <w:rFonts w:ascii="Arial" w:hAnsi="Arial" w:cs="Arial"/>
                <w:bCs/>
              </w:rPr>
              <w:t>.(</w:t>
            </w:r>
            <w:proofErr w:type="gramEnd"/>
            <w:r w:rsidRPr="00C814A5">
              <w:rPr>
                <w:rFonts w:ascii="Arial" w:hAnsi="Arial" w:cs="Arial"/>
                <w:bCs/>
              </w:rPr>
              <w:t xml:space="preserve"> 2001), </w:t>
            </w:r>
            <w:r w:rsidRPr="00C814A5">
              <w:rPr>
                <w:rFonts w:ascii="Arial" w:hAnsi="Arial" w:cs="Arial"/>
                <w:bCs/>
                <w:u w:val="single"/>
              </w:rPr>
              <w:t>coral</w:t>
            </w:r>
            <w:r w:rsidRPr="00C814A5">
              <w:rPr>
                <w:rFonts w:ascii="Arial" w:hAnsi="Arial" w:cs="Arial"/>
                <w:bCs/>
              </w:rPr>
              <w:t xml:space="preserve"> [online] Available: </w:t>
            </w:r>
            <w:hyperlink r:id="rId18" w:history="1">
              <w:r w:rsidRPr="00C814A5">
                <w:rPr>
                  <w:rStyle w:val="Hyperlink"/>
                  <w:rFonts w:ascii="Arial" w:hAnsi="Arial" w:cs="Arial"/>
                  <w:b/>
                  <w:bCs/>
                </w:rPr>
                <w:t>http://www.greatbarrierreef.gov.au</w:t>
              </w:r>
            </w:hyperlink>
            <w:r w:rsidRPr="00C814A5">
              <w:rPr>
                <w:rFonts w:ascii="Arial" w:hAnsi="Arial" w:cs="Arial"/>
                <w:bCs/>
              </w:rPr>
              <w:t xml:space="preserve"> Accessed [2007. May 9]</w:t>
            </w:r>
          </w:p>
          <w:p w:rsidR="00FD6C6E" w:rsidRPr="00C814A5" w:rsidRDefault="00FD6C6E" w:rsidP="00FD6C6E">
            <w:pPr>
              <w:rPr>
                <w:rFonts w:ascii="Arial" w:hAnsi="Arial" w:cs="Arial"/>
                <w:bCs/>
              </w:rPr>
            </w:pPr>
            <w:r w:rsidRPr="00C814A5">
              <w:rPr>
                <w:rFonts w:ascii="Arial" w:hAnsi="Arial" w:cs="Arial"/>
                <w:bCs/>
              </w:rPr>
              <w:t xml:space="preserve">           </w:t>
            </w:r>
          </w:p>
        </w:tc>
      </w:tr>
      <w:tr w:rsidR="00FD6C6E" w:rsidRPr="00C814A5" w:rsidTr="00FD6C6E">
        <w:trPr>
          <w:cantSplit/>
          <w:trHeight w:val="1693"/>
        </w:trPr>
        <w:tc>
          <w:tcPr>
            <w:tcW w:w="2789" w:type="dxa"/>
            <w:vAlign w:val="bottom"/>
          </w:tcPr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Author’s Surname then First name/ initial</w:t>
            </w:r>
          </w:p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Or</w:t>
            </w:r>
          </w:p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 xml:space="preserve"> Organisation name.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(Year).</w:t>
            </w: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“Name of Entry”.</w:t>
            </w:r>
          </w:p>
        </w:tc>
        <w:tc>
          <w:tcPr>
            <w:tcW w:w="1103" w:type="dxa"/>
          </w:tcPr>
          <w:p w:rsidR="00FD6C6E" w:rsidRPr="00C814A5" w:rsidRDefault="00FD6C6E" w:rsidP="00FD6C6E">
            <w:pPr>
              <w:pStyle w:val="Heading5"/>
            </w:pPr>
            <w:proofErr w:type="gramStart"/>
            <w:r w:rsidRPr="00C814A5">
              <w:t>(Online).</w:t>
            </w:r>
            <w:proofErr w:type="gramEnd"/>
          </w:p>
        </w:tc>
        <w:tc>
          <w:tcPr>
            <w:tcW w:w="1340" w:type="dxa"/>
          </w:tcPr>
          <w:p w:rsidR="00FD6C6E" w:rsidRPr="00C814A5" w:rsidRDefault="00FD6C6E" w:rsidP="00FD6C6E">
            <w:pPr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Available:</w:t>
            </w: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&lt;URL&gt;</w:t>
            </w: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 xml:space="preserve">                        </w:t>
            </w: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  <w:sz w:val="18"/>
              </w:rPr>
            </w:pPr>
            <w:r w:rsidRPr="00C814A5">
              <w:rPr>
                <w:rFonts w:ascii="Arial" w:hAnsi="Arial" w:cs="Arial"/>
                <w:b/>
                <w:bCs/>
              </w:rPr>
              <w:t>[Date Accessed]</w:t>
            </w:r>
          </w:p>
        </w:tc>
      </w:tr>
      <w:tr w:rsidR="00FD6C6E" w:rsidRPr="00C814A5" w:rsidTr="00FD6C6E">
        <w:trPr>
          <w:cantSplit/>
          <w:trHeight w:val="440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center"/>
            </w:pPr>
            <w:r w:rsidRPr="00C814A5">
              <w:rPr>
                <w:rFonts w:ascii="Arial" w:hAnsi="Arial" w:cs="Arial"/>
              </w:rPr>
              <w:t>(Online).</w:t>
            </w: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</w:rPr>
            </w:pPr>
            <w:r w:rsidRPr="00C814A5">
              <w:rPr>
                <w:rFonts w:ascii="Arial" w:hAnsi="Arial" w:cs="Arial"/>
              </w:rPr>
              <w:t xml:space="preserve">Available </w:t>
            </w: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center"/>
            </w:pPr>
            <w:r w:rsidRPr="00C814A5">
              <w:rPr>
                <w:rFonts w:ascii="Arial" w:hAnsi="Arial" w:cs="Arial"/>
              </w:rPr>
              <w:t>(Online).</w:t>
            </w: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</w:rPr>
            </w:pPr>
            <w:r w:rsidRPr="00C814A5">
              <w:rPr>
                <w:rFonts w:ascii="Arial" w:hAnsi="Arial" w:cs="Arial"/>
              </w:rPr>
              <w:t>Available</w:t>
            </w: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cantSplit/>
          <w:trHeight w:val="407"/>
        </w:trPr>
        <w:tc>
          <w:tcPr>
            <w:tcW w:w="2789" w:type="dxa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:rsidTr="00FD6C6E">
        <w:trPr>
          <w:gridAfter w:val="1"/>
          <w:wAfter w:w="44" w:type="dxa"/>
          <w:cantSplit/>
          <w:trHeight w:val="813"/>
        </w:trPr>
        <w:tc>
          <w:tcPr>
            <w:tcW w:w="15514" w:type="dxa"/>
            <w:gridSpan w:val="8"/>
            <w:tcBorders>
              <w:left w:val="single" w:sz="4" w:space="0" w:color="auto"/>
            </w:tcBorders>
          </w:tcPr>
          <w:p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FD6C6E" w:rsidRPr="00C814A5" w:rsidRDefault="00FD6C6E" w:rsidP="00FD6C6E">
      <w:pPr>
        <w:spacing w:after="0"/>
        <w:rPr>
          <w:rFonts w:ascii="Arial" w:hAnsi="Arial" w:cs="Arial"/>
          <w:b/>
          <w:bCs/>
        </w:rPr>
      </w:pPr>
      <w:r w:rsidRPr="00C814A5">
        <w:rPr>
          <w:rFonts w:ascii="Arial" w:hAnsi="Arial" w:cs="Arial"/>
          <w:b/>
          <w:bCs/>
        </w:rPr>
        <w:t>If information can’t be found, put in a dash (------) with your ruler.</w:t>
      </w:r>
    </w:p>
    <w:p w:rsidR="00FD6C6E" w:rsidRPr="00C814A5" w:rsidRDefault="00FD6C6E" w:rsidP="00FD6C6E">
      <w:pPr>
        <w:spacing w:after="0"/>
        <w:jc w:val="center"/>
        <w:rPr>
          <w:rFonts w:ascii="Arial" w:hAnsi="Arial" w:cs="Arial"/>
          <w:b/>
          <w:bCs/>
        </w:rPr>
      </w:pPr>
      <w:r w:rsidRPr="00C814A5">
        <w:rPr>
          <w:rFonts w:ascii="Arial" w:hAnsi="Arial" w:cs="Arial"/>
          <w:b/>
          <w:bCs/>
        </w:rPr>
        <w:t xml:space="preserve">Then the information is listed in alphabetical order on a new </w:t>
      </w:r>
      <w:proofErr w:type="gramStart"/>
      <w:r w:rsidRPr="00C814A5">
        <w:rPr>
          <w:rFonts w:ascii="Arial" w:hAnsi="Arial" w:cs="Arial"/>
          <w:b/>
          <w:bCs/>
        </w:rPr>
        <w:t>page .</w:t>
      </w:r>
      <w:proofErr w:type="gramEnd"/>
      <w:r w:rsidRPr="00C814A5">
        <w:rPr>
          <w:rFonts w:ascii="Arial" w:hAnsi="Arial" w:cs="Arial"/>
          <w:b/>
          <w:bCs/>
        </w:rPr>
        <w:t xml:space="preserve"> See example below:</w:t>
      </w:r>
    </w:p>
    <w:p w:rsidR="00FD6C6E" w:rsidRPr="00C814A5" w:rsidRDefault="00FD6C6E" w:rsidP="00FD6C6E">
      <w:pPr>
        <w:spacing w:after="0"/>
        <w:rPr>
          <w:rFonts w:ascii="Arial" w:hAnsi="Arial" w:cs="Arial"/>
          <w:bCs/>
        </w:rPr>
      </w:pPr>
      <w:r w:rsidRPr="00C814A5">
        <w:rPr>
          <w:rFonts w:ascii="Arial" w:hAnsi="Arial" w:cs="Arial"/>
          <w:bCs/>
        </w:rPr>
        <w:t xml:space="preserve">Brown, R. (1998) </w:t>
      </w:r>
      <w:proofErr w:type="gramStart"/>
      <w:r w:rsidRPr="00C814A5">
        <w:rPr>
          <w:rFonts w:ascii="Arial" w:hAnsi="Arial" w:cs="Arial"/>
          <w:bCs/>
        </w:rPr>
        <w:t>The</w:t>
      </w:r>
      <w:proofErr w:type="gramEnd"/>
      <w:r w:rsidRPr="00C814A5">
        <w:rPr>
          <w:rFonts w:ascii="Arial" w:hAnsi="Arial" w:cs="Arial"/>
          <w:bCs/>
        </w:rPr>
        <w:t xml:space="preserve"> Environment. </w:t>
      </w:r>
      <w:proofErr w:type="gramStart"/>
      <w:r w:rsidRPr="00C814A5">
        <w:rPr>
          <w:rFonts w:ascii="Arial" w:hAnsi="Arial" w:cs="Arial"/>
          <w:bCs/>
        </w:rPr>
        <w:t>Penguin, New York.</w:t>
      </w:r>
      <w:proofErr w:type="gramEnd"/>
    </w:p>
    <w:p w:rsidR="00FD6C6E" w:rsidRPr="00C814A5" w:rsidRDefault="00FD6C6E" w:rsidP="00FD6C6E">
      <w:pPr>
        <w:spacing w:after="0"/>
        <w:rPr>
          <w:rFonts w:ascii="Arial" w:hAnsi="Arial" w:cs="Arial"/>
          <w:bCs/>
        </w:rPr>
      </w:pPr>
      <w:r w:rsidRPr="00C814A5">
        <w:rPr>
          <w:rFonts w:ascii="Arial" w:hAnsi="Arial" w:cs="Arial"/>
          <w:bCs/>
        </w:rPr>
        <w:t>Chester Hill High School 1999 [video recording]</w:t>
      </w:r>
    </w:p>
    <w:p w:rsidR="00FD6C6E" w:rsidRPr="00C814A5" w:rsidRDefault="00FD6C6E" w:rsidP="00FD6C6E">
      <w:pPr>
        <w:spacing w:after="0"/>
        <w:rPr>
          <w:rFonts w:ascii="Arial" w:hAnsi="Arial" w:cs="Arial"/>
        </w:rPr>
      </w:pPr>
      <w:r w:rsidRPr="00C814A5">
        <w:rPr>
          <w:rFonts w:ascii="Arial" w:hAnsi="Arial" w:cs="Arial"/>
        </w:rPr>
        <w:t>Jones, J</w:t>
      </w:r>
      <w:proofErr w:type="gramStart"/>
      <w:r w:rsidRPr="00C814A5">
        <w:rPr>
          <w:rFonts w:ascii="Arial" w:hAnsi="Arial" w:cs="Arial"/>
        </w:rPr>
        <w:t>.(</w:t>
      </w:r>
      <w:proofErr w:type="gramEnd"/>
      <w:r w:rsidRPr="00C814A5">
        <w:rPr>
          <w:rFonts w:ascii="Arial" w:hAnsi="Arial" w:cs="Arial"/>
        </w:rPr>
        <w:t xml:space="preserve"> 2011) “Money Matters”, Sydney Morning Herald, (Sydney), 24 March, p.29.</w:t>
      </w:r>
    </w:p>
    <w:p w:rsidR="00FD6C6E" w:rsidRPr="00C814A5" w:rsidRDefault="00FD6C6E" w:rsidP="003F1D61">
      <w:pPr>
        <w:rPr>
          <w:rFonts w:ascii="Arial" w:hAnsi="Arial" w:cs="Arial"/>
          <w:b/>
          <w:sz w:val="24"/>
        </w:rPr>
      </w:pPr>
    </w:p>
    <w:p w:rsidR="003F1D61" w:rsidRPr="00C814A5" w:rsidRDefault="003F1D61" w:rsidP="003F1D61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Cs/>
          <w:i/>
          <w:sz w:val="24"/>
          <w:szCs w:val="24"/>
          <w:lang w:val="en-US"/>
        </w:rPr>
      </w:pPr>
      <w:r w:rsidRPr="00C814A5">
        <w:rPr>
          <w:rFonts w:ascii="Arial" w:eastAsia="Times New Roman" w:hAnsi="Arial" w:cs="Arial"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C5582" wp14:editId="43A91A0B">
                <wp:simplePos x="0" y="0"/>
                <wp:positionH relativeFrom="column">
                  <wp:posOffset>4424680</wp:posOffset>
                </wp:positionH>
                <wp:positionV relativeFrom="paragraph">
                  <wp:posOffset>-367192</wp:posOffset>
                </wp:positionV>
                <wp:extent cx="4505325" cy="26670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9A" w:rsidRPr="000420D1" w:rsidRDefault="00E4009A" w:rsidP="003F1D61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348.4pt;margin-top:-28.9pt;width:354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">
                <v:textbox>
                  <w:txbxContent>
                    <w:p w:rsidR="00E4009A" w:rsidRPr="000420D1" w:rsidRDefault="00E4009A" w:rsidP="003F1D61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 w:rsidRPr="00C814A5">
        <w:rPr>
          <w:rFonts w:ascii="Arial" w:eastAsia="Times New Roman" w:hAnsi="Arial" w:cs="Arial"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1" locked="0" layoutInCell="1" allowOverlap="1" wp14:anchorId="4958EC37" wp14:editId="736ADA1C">
            <wp:simplePos x="0" y="0"/>
            <wp:positionH relativeFrom="column">
              <wp:posOffset>-220345</wp:posOffset>
            </wp:positionH>
            <wp:positionV relativeFrom="paragraph">
              <wp:posOffset>-398145</wp:posOffset>
            </wp:positionV>
            <wp:extent cx="10071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4" name="Picture 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4A5">
        <w:rPr>
          <w:rFonts w:ascii="Arial" w:eastAsia="Times New Roman" w:hAnsi="Arial" w:cs="Arial"/>
          <w:bCs/>
          <w:sz w:val="28"/>
          <w:szCs w:val="28"/>
          <w:lang w:val="en-US"/>
        </w:rPr>
        <w:t>N</w:t>
      </w:r>
      <w:r w:rsidR="00FD6C6E" w:rsidRPr="00C814A5">
        <w:rPr>
          <w:rFonts w:ascii="Arial" w:eastAsia="Times New Roman" w:hAnsi="Arial" w:cs="Arial"/>
          <w:bCs/>
          <w:sz w:val="28"/>
          <w:szCs w:val="28"/>
          <w:lang w:val="en-US"/>
        </w:rPr>
        <w:t>ame: _________________________________</w:t>
      </w:r>
      <w:r w:rsidRPr="00C814A5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                DETAILED MARKING GUIDE/RUBIRC (PLANNING)</w:t>
      </w:r>
      <w:r w:rsidRPr="00C814A5">
        <w:rPr>
          <w:rFonts w:ascii="Arial" w:eastAsia="Times New Roman" w:hAnsi="Arial" w:cs="Arial"/>
          <w:bCs/>
          <w:sz w:val="28"/>
          <w:szCs w:val="28"/>
          <w:lang w:val="en-US"/>
        </w:rPr>
        <w:tab/>
      </w:r>
    </w:p>
    <w:p w:rsidR="00FD6C6E" w:rsidRPr="00C814A5" w:rsidRDefault="00FD6C6E" w:rsidP="00FD6C6E">
      <w:pPr>
        <w:spacing w:after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814A5">
        <w:rPr>
          <w:rFonts w:ascii="Arial" w:hAnsi="Arial" w:cs="Arial"/>
          <w:b/>
          <w:sz w:val="32"/>
          <w:szCs w:val="32"/>
          <w:u w:val="single"/>
        </w:rPr>
        <w:t xml:space="preserve">Year 9 Economics </w:t>
      </w:r>
      <w:r w:rsidR="009D2441" w:rsidRPr="00C814A5">
        <w:rPr>
          <w:rFonts w:ascii="Arial" w:hAnsi="Arial" w:cs="Arial"/>
          <w:b/>
          <w:sz w:val="32"/>
          <w:szCs w:val="32"/>
          <w:u w:val="single"/>
        </w:rPr>
        <w:t>&amp; Business</w:t>
      </w:r>
      <w:r w:rsidRPr="00C814A5">
        <w:rPr>
          <w:rFonts w:ascii="Arial" w:hAnsi="Arial" w:cs="Arial"/>
          <w:b/>
          <w:sz w:val="32"/>
          <w:szCs w:val="32"/>
          <w:u w:val="single"/>
        </w:rPr>
        <w:t>: Assessment 5 Infographic Task</w:t>
      </w:r>
      <w:r w:rsidRPr="00C814A5">
        <w:rPr>
          <w:rFonts w:ascii="Arial" w:hAnsi="Arial" w:cs="Arial"/>
          <w:b/>
          <w:bCs/>
          <w:sz w:val="32"/>
          <w:szCs w:val="32"/>
          <w:u w:val="single"/>
        </w:rPr>
        <w:t xml:space="preserve"> - International Trade </w:t>
      </w:r>
    </w:p>
    <w:tbl>
      <w:tblPr>
        <w:tblpPr w:leftFromText="180" w:rightFromText="180" w:vertAnchor="text" w:horzAnchor="margin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659"/>
        <w:gridCol w:w="2657"/>
        <w:gridCol w:w="2653"/>
        <w:gridCol w:w="1573"/>
      </w:tblGrid>
      <w:tr w:rsidR="00FD6C6E" w:rsidRPr="00C814A5" w:rsidTr="00FD6C6E">
        <w:trPr>
          <w:trHeight w:val="899"/>
        </w:trPr>
        <w:tc>
          <w:tcPr>
            <w:tcW w:w="2332" w:type="dxa"/>
            <w:shd w:val="clear" w:color="auto" w:fill="BFBFBF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 xml:space="preserve">Task </w:t>
            </w:r>
            <w:r w:rsidRPr="00C814A5">
              <w:rPr>
                <w:rFonts w:ascii="Arial" w:hAnsi="Arial" w:cs="Arial"/>
                <w:b/>
              </w:rPr>
              <w:sym w:font="Wingdings" w:char="F0E2"/>
            </w:r>
            <w:r w:rsidRPr="00C814A5">
              <w:rPr>
                <w:rFonts w:ascii="Arial" w:hAnsi="Arial" w:cs="Arial"/>
                <w:b/>
              </w:rPr>
              <w:t xml:space="preserve"> &amp; </w:t>
            </w:r>
          </w:p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 xml:space="preserve">Marks Allocation </w:t>
            </w:r>
            <w:r w:rsidRPr="00C814A5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2659" w:type="dxa"/>
            <w:shd w:val="clear" w:color="auto" w:fill="D9D9D9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 xml:space="preserve">5 - 6 </w:t>
            </w:r>
          </w:p>
        </w:tc>
        <w:tc>
          <w:tcPr>
            <w:tcW w:w="2657" w:type="dxa"/>
            <w:shd w:val="clear" w:color="auto" w:fill="D9D9D9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3 - 4</w:t>
            </w:r>
          </w:p>
        </w:tc>
        <w:tc>
          <w:tcPr>
            <w:tcW w:w="2653" w:type="dxa"/>
            <w:shd w:val="clear" w:color="auto" w:fill="D9D9D9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0 - 2</w:t>
            </w:r>
          </w:p>
        </w:tc>
        <w:tc>
          <w:tcPr>
            <w:tcW w:w="1573" w:type="dxa"/>
            <w:shd w:val="clear" w:color="auto" w:fill="D9D9D9"/>
            <w:vAlign w:val="center"/>
          </w:tcPr>
          <w:p w:rsidR="00FD6C6E" w:rsidRPr="00C814A5" w:rsidRDefault="00FD6C6E" w:rsidP="00FD6C6E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Mark Attained</w:t>
            </w:r>
          </w:p>
        </w:tc>
      </w:tr>
      <w:tr w:rsidR="00FD6C6E" w:rsidRPr="00C814A5" w:rsidTr="00FD6C6E">
        <w:trPr>
          <w:trHeight w:val="1984"/>
        </w:trPr>
        <w:tc>
          <w:tcPr>
            <w:tcW w:w="2332" w:type="dxa"/>
            <w:shd w:val="clear" w:color="auto" w:fill="auto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KWL Chart</w:t>
            </w:r>
          </w:p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</w:p>
          <w:p w:rsidR="00FD6C6E" w:rsidRPr="00C814A5" w:rsidRDefault="00FD6C6E" w:rsidP="003F1D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59" w:type="dxa"/>
            <w:shd w:val="clear" w:color="auto" w:fill="auto"/>
          </w:tcPr>
          <w:p w:rsidR="00FD6C6E" w:rsidRPr="00C814A5" w:rsidRDefault="00FD6C6E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Presents a very detailed and comprehensive chart, through the use of a well-structured KWL Chart. Comprehensive detail is used in each section of the KWL chart, which relates clearly to the task and the key areas.</w:t>
            </w:r>
          </w:p>
        </w:tc>
        <w:tc>
          <w:tcPr>
            <w:tcW w:w="2657" w:type="dxa"/>
            <w:shd w:val="clear" w:color="auto" w:fill="auto"/>
          </w:tcPr>
          <w:p w:rsidR="00FD6C6E" w:rsidRPr="00C814A5" w:rsidRDefault="00FD6C6E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Presents a less detailed KWL chart. Less comprehensive reference to key areas. Some sections are incomplete or the chart is not finished, with sections missing.</w:t>
            </w:r>
          </w:p>
        </w:tc>
        <w:tc>
          <w:tcPr>
            <w:tcW w:w="2653" w:type="dxa"/>
            <w:shd w:val="clear" w:color="auto" w:fill="auto"/>
          </w:tcPr>
          <w:p w:rsidR="00FD6C6E" w:rsidRPr="00C814A5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Presents a generalised plan and/or limited chart. Limited references are made to key areas. Sections are missed.</w:t>
            </w:r>
          </w:p>
          <w:p w:rsidR="00FD6C6E" w:rsidRPr="00C814A5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FD6C6E" w:rsidRPr="00C814A5" w:rsidRDefault="00FD6C6E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No KWL Chart is submitted (0)</w:t>
            </w:r>
          </w:p>
        </w:tc>
        <w:tc>
          <w:tcPr>
            <w:tcW w:w="1573" w:type="dxa"/>
          </w:tcPr>
          <w:p w:rsidR="00FD6C6E" w:rsidRPr="00C814A5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FD6C6E" w:rsidRPr="00C814A5" w:rsidTr="00FD6C6E">
        <w:trPr>
          <w:trHeight w:val="1697"/>
        </w:trPr>
        <w:tc>
          <w:tcPr>
            <w:tcW w:w="2332" w:type="dxa"/>
            <w:shd w:val="clear" w:color="auto" w:fill="FFFFFF" w:themeFill="background1"/>
          </w:tcPr>
          <w:p w:rsidR="00FD6C6E" w:rsidRPr="00C814A5" w:rsidRDefault="00FD6C6E" w:rsidP="003F1D61">
            <w:pPr>
              <w:shd w:val="clear" w:color="auto" w:fill="FFFFFF"/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Extra notes</w:t>
            </w:r>
          </w:p>
          <w:p w:rsidR="00FD6C6E" w:rsidRPr="00C814A5" w:rsidRDefault="00FD6C6E" w:rsidP="003F1D61">
            <w:pPr>
              <w:shd w:val="clear" w:color="auto" w:fill="FFFFFF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659" w:type="dxa"/>
            <w:shd w:val="clear" w:color="auto" w:fill="FFFFFF" w:themeFill="background1"/>
          </w:tcPr>
          <w:p w:rsidR="00FD6C6E" w:rsidRPr="00C814A5" w:rsidRDefault="00FD6C6E" w:rsidP="009D244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very detailed, comprehensive and accurate extra </w:t>
            </w:r>
            <w:r w:rsidR="009D2441"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notes. </w:t>
            </w: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Addresses research areas in detail and uses extensive examples for supporting evidence. Uses evidence from a range of sources.</w:t>
            </w:r>
          </w:p>
        </w:tc>
        <w:tc>
          <w:tcPr>
            <w:tcW w:w="2657" w:type="dxa"/>
            <w:shd w:val="clear" w:color="auto" w:fill="FFFFFF" w:themeFill="background1"/>
          </w:tcPr>
          <w:p w:rsidR="00FD6C6E" w:rsidRPr="00C814A5" w:rsidRDefault="00FD6C6E" w:rsidP="009D244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basic extra notes </w:t>
            </w:r>
            <w:r w:rsidR="009D2441" w:rsidRPr="00C814A5">
              <w:rPr>
                <w:rFonts w:ascii="Arial" w:hAnsi="Arial" w:cs="Arial"/>
                <w:color w:val="000000"/>
                <w:sz w:val="16"/>
                <w:szCs w:val="18"/>
              </w:rPr>
              <w:t>for the topic</w:t>
            </w: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. Addresses research areas in limited detail and uses a few examples for supporting evidence.</w:t>
            </w:r>
          </w:p>
        </w:tc>
        <w:tc>
          <w:tcPr>
            <w:tcW w:w="2653" w:type="dxa"/>
            <w:shd w:val="clear" w:color="auto" w:fill="FFFFFF" w:themeFill="background1"/>
          </w:tcPr>
          <w:p w:rsidR="00FD6C6E" w:rsidRPr="00C814A5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Provides limited and/or no extra notes. Does not complete the section. Examples are not demonstrated throughout.</w:t>
            </w:r>
          </w:p>
          <w:p w:rsidR="00FD6C6E" w:rsidRPr="00C814A5" w:rsidRDefault="00FD6C6E" w:rsidP="003F1D61">
            <w:pPr>
              <w:rPr>
                <w:rFonts w:ascii="Arial" w:hAnsi="Arial" w:cs="Arial"/>
                <w:sz w:val="16"/>
                <w:szCs w:val="18"/>
              </w:rPr>
            </w:pPr>
            <w:r w:rsidRPr="00C814A5">
              <w:rPr>
                <w:rFonts w:ascii="Arial" w:hAnsi="Arial" w:cs="Arial"/>
                <w:sz w:val="16"/>
                <w:szCs w:val="18"/>
              </w:rPr>
              <w:t>No extra notes are submitted (0)</w:t>
            </w:r>
          </w:p>
        </w:tc>
        <w:tc>
          <w:tcPr>
            <w:tcW w:w="1573" w:type="dxa"/>
            <w:shd w:val="clear" w:color="auto" w:fill="FFFFFF" w:themeFill="background1"/>
          </w:tcPr>
          <w:p w:rsidR="00FD6C6E" w:rsidRPr="00C814A5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FD6C6E" w:rsidRPr="00C814A5" w:rsidTr="00FD6C6E">
        <w:trPr>
          <w:trHeight w:val="450"/>
        </w:trPr>
        <w:tc>
          <w:tcPr>
            <w:tcW w:w="2332" w:type="dxa"/>
            <w:shd w:val="clear" w:color="auto" w:fill="auto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59" w:type="dxa"/>
            <w:shd w:val="clear" w:color="auto" w:fill="D9D9D9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5 - 6</w:t>
            </w:r>
          </w:p>
        </w:tc>
        <w:tc>
          <w:tcPr>
            <w:tcW w:w="2657" w:type="dxa"/>
            <w:shd w:val="clear" w:color="auto" w:fill="D9D9D9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3 - 4</w:t>
            </w:r>
          </w:p>
        </w:tc>
        <w:tc>
          <w:tcPr>
            <w:tcW w:w="2653" w:type="dxa"/>
            <w:shd w:val="clear" w:color="auto" w:fill="D9D9D9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0 - 2</w:t>
            </w:r>
          </w:p>
        </w:tc>
        <w:tc>
          <w:tcPr>
            <w:tcW w:w="1573" w:type="dxa"/>
            <w:shd w:val="clear" w:color="auto" w:fill="D9D9D9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D6C6E" w:rsidRPr="00C814A5" w:rsidTr="00FD6C6E">
        <w:trPr>
          <w:trHeight w:val="1637"/>
        </w:trPr>
        <w:tc>
          <w:tcPr>
            <w:tcW w:w="2332" w:type="dxa"/>
            <w:shd w:val="clear" w:color="auto" w:fill="auto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PMI Chart</w:t>
            </w:r>
          </w:p>
          <w:p w:rsidR="00FD6C6E" w:rsidRPr="00C814A5" w:rsidRDefault="00FD6C6E" w:rsidP="003F1D61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659" w:type="dxa"/>
            <w:shd w:val="clear" w:color="auto" w:fill="auto"/>
          </w:tcPr>
          <w:p w:rsidR="00FD6C6E" w:rsidRPr="00C814A5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Presents a very detailed and comprehensive chart, through the use of a well-structured PMI Chart. Comprehensive detail is used in each section of the PMI chart, which relates clearly to the task and the key areas. Includes detail on task and topic.</w:t>
            </w:r>
          </w:p>
        </w:tc>
        <w:tc>
          <w:tcPr>
            <w:tcW w:w="2657" w:type="dxa"/>
            <w:shd w:val="clear" w:color="auto" w:fill="auto"/>
          </w:tcPr>
          <w:p w:rsidR="00FD6C6E" w:rsidRPr="00C814A5" w:rsidRDefault="00FD6C6E" w:rsidP="003F1D6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Presents a less detailed PMI chart. Less comprehensive reference to key areas. Some sections are incomplete or the chart is not finished, with sections missing, including basic information on task and/or topic.</w:t>
            </w:r>
          </w:p>
        </w:tc>
        <w:tc>
          <w:tcPr>
            <w:tcW w:w="2653" w:type="dxa"/>
            <w:shd w:val="clear" w:color="auto" w:fill="auto"/>
          </w:tcPr>
          <w:p w:rsidR="00FD6C6E" w:rsidRPr="00C814A5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Presents a generalised plan and/or limited chart. Limited references are made to key areas. Sections are missed.</w:t>
            </w:r>
          </w:p>
          <w:p w:rsidR="00FD6C6E" w:rsidRPr="00C814A5" w:rsidRDefault="00FD6C6E" w:rsidP="003F1D61">
            <w:pPr>
              <w:rPr>
                <w:rFonts w:ascii="Arial" w:hAnsi="Arial" w:cs="Arial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No KWL Chart is submitted (0)</w:t>
            </w:r>
          </w:p>
        </w:tc>
        <w:tc>
          <w:tcPr>
            <w:tcW w:w="1573" w:type="dxa"/>
          </w:tcPr>
          <w:p w:rsidR="00FD6C6E" w:rsidRPr="00C814A5" w:rsidRDefault="00FD6C6E" w:rsidP="003F1D6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FD6C6E" w:rsidRPr="00C814A5" w:rsidTr="00FD6C6E">
        <w:trPr>
          <w:trHeight w:val="378"/>
        </w:trPr>
        <w:tc>
          <w:tcPr>
            <w:tcW w:w="2332" w:type="dxa"/>
            <w:shd w:val="clear" w:color="auto" w:fill="FFFFFF" w:themeFill="background1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9" w:type="dxa"/>
            <w:gridSpan w:val="3"/>
            <w:shd w:val="clear" w:color="auto" w:fill="D9D9D9" w:themeFill="background1" w:themeFillShade="D9"/>
            <w:vAlign w:val="center"/>
          </w:tcPr>
          <w:p w:rsidR="00FD6C6E" w:rsidRPr="00C814A5" w:rsidRDefault="00FD6C6E" w:rsidP="00FD6C6E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C814A5">
              <w:rPr>
                <w:rFonts w:ascii="Arial" w:hAnsi="Arial" w:cs="Arial"/>
                <w:b/>
                <w:sz w:val="36"/>
                <w:szCs w:val="36"/>
              </w:rPr>
              <w:t>Total</w:t>
            </w:r>
            <w:r w:rsidR="009862BF" w:rsidRPr="00C814A5">
              <w:rPr>
                <w:rFonts w:ascii="Arial" w:hAnsi="Arial" w:cs="Arial"/>
                <w:b/>
                <w:sz w:val="36"/>
                <w:szCs w:val="36"/>
              </w:rPr>
              <w:t>: 18</w:t>
            </w:r>
          </w:p>
        </w:tc>
        <w:tc>
          <w:tcPr>
            <w:tcW w:w="1573" w:type="dxa"/>
            <w:shd w:val="clear" w:color="auto" w:fill="D9D9D9" w:themeFill="background1" w:themeFillShade="D9"/>
          </w:tcPr>
          <w:p w:rsidR="00FD6C6E" w:rsidRPr="00C814A5" w:rsidRDefault="00FD6C6E" w:rsidP="003F1D6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3F1D61" w:rsidRPr="00C814A5" w:rsidRDefault="00FD6C6E" w:rsidP="00FD6C6E">
      <w:pPr>
        <w:jc w:val="right"/>
        <w:rPr>
          <w:rFonts w:ascii="Arial" w:hAnsi="Arial" w:cs="Arial"/>
          <w:b/>
          <w:sz w:val="32"/>
          <w:szCs w:val="32"/>
          <w:u w:val="single"/>
        </w:rPr>
      </w:pPr>
      <w:r w:rsidRPr="00C814A5">
        <w:rPr>
          <w:rFonts w:ascii="Arial" w:hAnsi="Arial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E6618" wp14:editId="25DFA5B9">
                <wp:simplePos x="0" y="0"/>
                <wp:positionH relativeFrom="column">
                  <wp:posOffset>-7871</wp:posOffset>
                </wp:positionH>
                <wp:positionV relativeFrom="paragraph">
                  <wp:posOffset>576757</wp:posOffset>
                </wp:positionV>
                <wp:extent cx="2371060" cy="4742121"/>
                <wp:effectExtent l="0" t="0" r="1079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60" cy="4742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9A" w:rsidRDefault="00E400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.6pt;margin-top:45.4pt;width:186.7pt;height:37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CnJwIAAE4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">
                <v:textbox>
                  <w:txbxContent>
                    <w:p w:rsidR="00E4009A" w:rsidRDefault="00E4009A"/>
                  </w:txbxContent>
                </v:textbox>
              </v:shape>
            </w:pict>
          </mc:Fallback>
        </mc:AlternateContent>
      </w:r>
      <w:r w:rsidR="003F1D61" w:rsidRPr="00C814A5">
        <w:rPr>
          <w:rFonts w:ascii="Arial" w:hAnsi="Arial" w:cs="Arial"/>
          <w:b/>
          <w:sz w:val="32"/>
          <w:szCs w:val="32"/>
          <w:u w:val="single"/>
        </w:rPr>
        <w:t>Overall Comment by Teacher:</w:t>
      </w:r>
      <w:r w:rsidR="003F1D61" w:rsidRPr="00C814A5">
        <w:rPr>
          <w:rFonts w:ascii="Arial" w:hAnsi="Arial" w:cs="Arial"/>
          <w:b/>
          <w:sz w:val="32"/>
          <w:szCs w:val="32"/>
          <w:u w:val="single"/>
        </w:rPr>
        <w:tab/>
      </w:r>
      <w:r w:rsidR="003F1D61" w:rsidRPr="00C814A5">
        <w:rPr>
          <w:noProof/>
          <w:u w:val="single"/>
          <w:lang w:eastAsia="en-AU"/>
        </w:rPr>
        <w:t xml:space="preserve"> </w:t>
      </w:r>
    </w:p>
    <w:p w:rsidR="003F1D61" w:rsidRPr="00C814A5" w:rsidRDefault="003F1D61" w:rsidP="003F1D61">
      <w:pPr>
        <w:rPr>
          <w:rFonts w:ascii="Arial" w:hAnsi="Arial" w:cs="Arial"/>
          <w:b/>
          <w:sz w:val="24"/>
        </w:rPr>
      </w:pPr>
    </w:p>
    <w:p w:rsidR="003F1D61" w:rsidRPr="00C814A5" w:rsidRDefault="003F1D61" w:rsidP="007633ED">
      <w:pPr>
        <w:ind w:left="1734" w:firstLine="1146"/>
        <w:rPr>
          <w:rFonts w:ascii="Arial" w:hAnsi="Arial" w:cs="Arial"/>
          <w:b/>
          <w:sz w:val="21"/>
          <w:szCs w:val="21"/>
          <w:u w:val="single"/>
        </w:rPr>
        <w:sectPr w:rsidR="003F1D61" w:rsidRPr="00C814A5" w:rsidSect="003F1D6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7633ED" w:rsidRPr="00C814A5" w:rsidRDefault="009A0AD1" w:rsidP="007633ED">
      <w:pPr>
        <w:ind w:left="1734" w:firstLine="1146"/>
        <w:rPr>
          <w:rFonts w:ascii="Arial" w:hAnsi="Arial" w:cs="Arial"/>
          <w:b/>
          <w:sz w:val="21"/>
          <w:szCs w:val="21"/>
          <w:u w:val="single"/>
        </w:rPr>
      </w:pPr>
      <w:r w:rsidRPr="00C814A5">
        <w:rPr>
          <w:rFonts w:ascii="Arial" w:hAnsi="Arial" w:cs="Arial"/>
          <w:b/>
          <w:sz w:val="21"/>
          <w:szCs w:val="21"/>
          <w:u w:val="single"/>
        </w:rPr>
        <w:lastRenderedPageBreak/>
        <w:t>Assessment 5</w:t>
      </w:r>
      <w:r w:rsidR="007633ED" w:rsidRPr="00C814A5">
        <w:rPr>
          <w:rFonts w:ascii="Arial" w:hAnsi="Arial" w:cs="Arial"/>
          <w:b/>
          <w:sz w:val="21"/>
          <w:szCs w:val="21"/>
          <w:u w:val="single"/>
        </w:rPr>
        <w:t>: Rubric</w:t>
      </w:r>
      <w:r w:rsidR="001E488F" w:rsidRPr="00C814A5">
        <w:rPr>
          <w:rFonts w:ascii="Arial" w:hAnsi="Arial" w:cs="Arial"/>
          <w:b/>
          <w:sz w:val="21"/>
          <w:szCs w:val="21"/>
          <w:u w:val="single"/>
        </w:rPr>
        <w:t xml:space="preserve"> for Infographic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2126"/>
      </w:tblGrid>
      <w:tr w:rsidR="009C62C8" w:rsidRPr="00C814A5" w:rsidTr="008762C9">
        <w:tc>
          <w:tcPr>
            <w:tcW w:w="8330" w:type="dxa"/>
          </w:tcPr>
          <w:p w:rsidR="009C62C8" w:rsidRPr="00C814A5" w:rsidRDefault="00DF0A4A" w:rsidP="00DF0A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126" w:type="dxa"/>
          </w:tcPr>
          <w:p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MARKS</w:t>
            </w:r>
          </w:p>
        </w:tc>
      </w:tr>
      <w:tr w:rsidR="00DF0A4A" w:rsidRPr="00C814A5" w:rsidTr="008762C9">
        <w:tc>
          <w:tcPr>
            <w:tcW w:w="10456" w:type="dxa"/>
            <w:gridSpan w:val="2"/>
          </w:tcPr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AUSTRALIA’S DIRECTION OF TRADE</w:t>
            </w:r>
          </w:p>
        </w:tc>
      </w:tr>
      <w:tr w:rsidR="009C62C8" w:rsidRPr="00C814A5" w:rsidTr="008762C9">
        <w:tc>
          <w:tcPr>
            <w:tcW w:w="8330" w:type="dxa"/>
          </w:tcPr>
          <w:p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Presents current information and data in a detailed and well</w:t>
            </w:r>
            <w:r w:rsidRPr="00C814A5">
              <w:rPr>
                <w:rFonts w:ascii="Cambria Math" w:hAnsi="Cambria Math" w:cs="Cambria Math"/>
                <w:sz w:val="21"/>
                <w:szCs w:val="21"/>
              </w:rPr>
              <w:t>‐</w:t>
            </w:r>
            <w:r w:rsidRPr="00C814A5">
              <w:rPr>
                <w:rFonts w:ascii="Arial" w:hAnsi="Arial" w:cs="Arial"/>
                <w:sz w:val="21"/>
                <w:szCs w:val="21"/>
              </w:rPr>
              <w:t>organised manner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sz w:val="21"/>
                <w:szCs w:val="21"/>
              </w:rPr>
              <w:t>(e.g. using appropriate frameworks, categories and charts)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Constructs an Infographic which is logical, easy to under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stand and shows a comprehensive </w:t>
            </w:r>
            <w:r w:rsidRPr="00C814A5">
              <w:rPr>
                <w:rFonts w:ascii="Arial" w:hAnsi="Arial" w:cs="Arial"/>
                <w:sz w:val="21"/>
                <w:szCs w:val="21"/>
              </w:rPr>
              <w:t>understanding of composition, direction and changes to Australian trade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the Infographic to suggest reasons why Australia trades what it does, with whom it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 does.</w:t>
            </w:r>
          </w:p>
        </w:tc>
        <w:tc>
          <w:tcPr>
            <w:tcW w:w="2126" w:type="dxa"/>
          </w:tcPr>
          <w:p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7-9</w:t>
            </w:r>
          </w:p>
        </w:tc>
      </w:tr>
      <w:tr w:rsidR="009C62C8" w:rsidRPr="00C814A5" w:rsidTr="008762C9">
        <w:tc>
          <w:tcPr>
            <w:tcW w:w="8330" w:type="dxa"/>
          </w:tcPr>
          <w:p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Presents information and data in an organised manner (e.g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. simple frameworks, categories </w:t>
            </w:r>
            <w:r w:rsidRPr="00C814A5">
              <w:rPr>
                <w:rFonts w:ascii="Arial" w:hAnsi="Arial" w:cs="Arial"/>
                <w:sz w:val="21"/>
                <w:szCs w:val="21"/>
              </w:rPr>
              <w:t>and charts)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Constructs and I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nfographic which shows a simple </w:t>
            </w:r>
            <w:r w:rsidRPr="00C814A5">
              <w:rPr>
                <w:rFonts w:ascii="Arial" w:hAnsi="Arial" w:cs="Arial"/>
                <w:sz w:val="21"/>
                <w:szCs w:val="21"/>
              </w:rPr>
              <w:t>understanding of composition, direction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sz w:val="21"/>
                <w:szCs w:val="21"/>
              </w:rPr>
              <w:t>and changes to Australian trade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correct data but makes little attempt to explain why Aus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 xml:space="preserve">tralia trades what it does with </w:t>
            </w:r>
            <w:r w:rsidRPr="00C814A5">
              <w:rPr>
                <w:rFonts w:ascii="Arial" w:hAnsi="Arial" w:cs="Arial"/>
                <w:sz w:val="21"/>
                <w:szCs w:val="21"/>
              </w:rPr>
              <w:t>whom it does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4-6</w:t>
            </w:r>
          </w:p>
        </w:tc>
      </w:tr>
      <w:tr w:rsidR="009C62C8" w:rsidRPr="00C814A5" w:rsidTr="008762C9">
        <w:tc>
          <w:tcPr>
            <w:tcW w:w="8330" w:type="dxa"/>
          </w:tcPr>
          <w:p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Presents information and data in a basic manner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9C62C8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Lists data without utilising appropriate frameworks OR data is not of a detailed nature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DF0A4A" w:rsidRPr="00C814A5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1-3</w:t>
            </w:r>
          </w:p>
          <w:p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CB2926" w:rsidRPr="00C814A5" w:rsidTr="008762C9">
        <w:tc>
          <w:tcPr>
            <w:tcW w:w="8330" w:type="dxa"/>
          </w:tcPr>
          <w:p w:rsidR="004F6B56" w:rsidRPr="00C814A5" w:rsidRDefault="00CB2926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</w:t>
            </w:r>
            <w:r w:rsidR="008E3141" w:rsidRPr="00C814A5">
              <w:rPr>
                <w:rFonts w:ascii="Arial" w:hAnsi="Arial" w:cs="Arial"/>
                <w:sz w:val="21"/>
                <w:szCs w:val="21"/>
              </w:rPr>
              <w:t xml:space="preserve">     </w:t>
            </w:r>
          </w:p>
          <w:p w:rsidR="00CB2926" w:rsidRPr="00C814A5" w:rsidRDefault="008E3141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="004F6B56"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</w:t>
            </w:r>
            <w:r w:rsidR="00CB2926" w:rsidRPr="00C814A5">
              <w:rPr>
                <w:rFonts w:ascii="Arial" w:hAnsi="Arial" w:cs="Arial"/>
                <w:sz w:val="21"/>
                <w:szCs w:val="21"/>
              </w:rPr>
              <w:t>Subtotal</w:t>
            </w:r>
          </w:p>
        </w:tc>
        <w:tc>
          <w:tcPr>
            <w:tcW w:w="2126" w:type="dxa"/>
          </w:tcPr>
          <w:p w:rsidR="004F6B56" w:rsidRPr="00C814A5" w:rsidRDefault="00CB292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CB2926" w:rsidRPr="00C814A5" w:rsidRDefault="00CB2926" w:rsidP="004F6B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/9</w:t>
            </w:r>
          </w:p>
        </w:tc>
      </w:tr>
      <w:tr w:rsidR="0072144C" w:rsidRPr="00C814A5" w:rsidTr="008762C9">
        <w:tc>
          <w:tcPr>
            <w:tcW w:w="10456" w:type="dxa"/>
            <w:gridSpan w:val="2"/>
          </w:tcPr>
          <w:p w:rsidR="003F239C" w:rsidRPr="00C814A5" w:rsidRDefault="003F239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NOTE:</w:t>
            </w: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Bibliography to be submitted on a separate page.</w:t>
            </w:r>
          </w:p>
          <w:p w:rsidR="003F239C" w:rsidRPr="00C814A5" w:rsidRDefault="003F239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72144C" w:rsidRPr="00C814A5" w:rsidRDefault="0072144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REFERENCING</w:t>
            </w:r>
          </w:p>
        </w:tc>
      </w:tr>
      <w:tr w:rsidR="009C62C8" w:rsidRPr="00C814A5" w:rsidTr="008762C9">
        <w:tc>
          <w:tcPr>
            <w:tcW w:w="8330" w:type="dxa"/>
          </w:tcPr>
          <w:p w:rsidR="009C62C8" w:rsidRPr="00C814A5" w:rsidRDefault="00B90BDE" w:rsidP="00B90B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a range of sources and c</w:t>
            </w:r>
            <w:r w:rsidR="0072144C" w:rsidRPr="00C814A5">
              <w:rPr>
                <w:rFonts w:ascii="Arial" w:hAnsi="Arial" w:cs="Arial"/>
                <w:sz w:val="21"/>
                <w:szCs w:val="21"/>
              </w:rPr>
              <w:t>onstructs reference list in accordance with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ethical protocols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9C62C8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B90BDE" w:rsidRPr="00C814A5" w:rsidTr="008762C9">
        <w:tc>
          <w:tcPr>
            <w:tcW w:w="8330" w:type="dxa"/>
          </w:tcPr>
          <w:p w:rsidR="00B90BDE" w:rsidRPr="00C814A5" w:rsidRDefault="00E87C73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some sources and attempts to correctly reference in accordance with ethical protocols.</w:t>
            </w:r>
          </w:p>
        </w:tc>
        <w:tc>
          <w:tcPr>
            <w:tcW w:w="2126" w:type="dxa"/>
          </w:tcPr>
          <w:p w:rsidR="00B90BDE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9C62C8" w:rsidRPr="00C814A5" w:rsidTr="008762C9">
        <w:tc>
          <w:tcPr>
            <w:tcW w:w="8330" w:type="dxa"/>
          </w:tcPr>
          <w:p w:rsidR="009C62C8" w:rsidRPr="00C814A5" w:rsidRDefault="00E87C73" w:rsidP="00E87C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Uses a few sources but makes little attempt to reference in accordance with ethical protocols. </w:t>
            </w:r>
          </w:p>
        </w:tc>
        <w:tc>
          <w:tcPr>
            <w:tcW w:w="2126" w:type="dxa"/>
          </w:tcPr>
          <w:p w:rsidR="009C62C8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B90BDE" w:rsidRPr="00C814A5" w:rsidTr="008762C9">
        <w:tc>
          <w:tcPr>
            <w:tcW w:w="8330" w:type="dxa"/>
          </w:tcPr>
          <w:p w:rsidR="00B90BDE" w:rsidRPr="00C814A5" w:rsidRDefault="003F239C" w:rsidP="003F239C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a basic or limited list and may reference in accordance with some ethical protocols.</w:t>
            </w:r>
          </w:p>
        </w:tc>
        <w:tc>
          <w:tcPr>
            <w:tcW w:w="2126" w:type="dxa"/>
          </w:tcPr>
          <w:p w:rsidR="00B90BDE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8E3141" w:rsidRPr="00C814A5" w:rsidTr="008762C9">
        <w:tc>
          <w:tcPr>
            <w:tcW w:w="8330" w:type="dxa"/>
          </w:tcPr>
          <w:p w:rsidR="004F6B56" w:rsidRPr="00C814A5" w:rsidRDefault="008E3141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</w:t>
            </w:r>
            <w:r w:rsidR="008762C9"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   </w:t>
            </w:r>
          </w:p>
          <w:p w:rsidR="008E3141" w:rsidRPr="00C814A5" w:rsidRDefault="004F6B5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8E3141" w:rsidRPr="00C814A5">
              <w:rPr>
                <w:rFonts w:ascii="Arial" w:hAnsi="Arial" w:cs="Arial"/>
                <w:sz w:val="21"/>
                <w:szCs w:val="21"/>
              </w:rPr>
              <w:t xml:space="preserve">  Subtotal</w:t>
            </w:r>
          </w:p>
        </w:tc>
        <w:tc>
          <w:tcPr>
            <w:tcW w:w="2126" w:type="dxa"/>
          </w:tcPr>
          <w:p w:rsidR="004F6B56" w:rsidRPr="00C814A5" w:rsidRDefault="00B90BDE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8E3141" w:rsidRPr="00C814A5" w:rsidRDefault="00B90BDE" w:rsidP="004F6B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/4</w:t>
            </w:r>
          </w:p>
        </w:tc>
      </w:tr>
      <w:tr w:rsidR="004C64A4" w:rsidRPr="00C814A5" w:rsidTr="008762C9">
        <w:tc>
          <w:tcPr>
            <w:tcW w:w="10456" w:type="dxa"/>
            <w:gridSpan w:val="2"/>
          </w:tcPr>
          <w:p w:rsidR="004C64A4" w:rsidRPr="00C814A5" w:rsidRDefault="004C64A4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sz w:val="21"/>
                <w:szCs w:val="21"/>
              </w:rPr>
              <w:t>USING ECONOMIC TERMINOLOGY A</w:t>
            </w:r>
            <w:r w:rsidR="004F6B56" w:rsidRPr="00C814A5">
              <w:rPr>
                <w:rFonts w:ascii="Arial" w:hAnsi="Arial" w:cs="Arial"/>
                <w:b/>
                <w:sz w:val="21"/>
                <w:szCs w:val="21"/>
              </w:rPr>
              <w:t xml:space="preserve">ND CURRENT ECONOMIC INFORMATION &amp; </w:t>
            </w:r>
            <w:r w:rsidRPr="00C814A5">
              <w:rPr>
                <w:rFonts w:ascii="Arial" w:hAnsi="Arial" w:cs="Arial"/>
                <w:b/>
                <w:sz w:val="21"/>
                <w:szCs w:val="21"/>
              </w:rPr>
              <w:t>DATA</w:t>
            </w:r>
          </w:p>
        </w:tc>
      </w:tr>
      <w:tr w:rsidR="0072144C" w:rsidRPr="00C814A5" w:rsidTr="008762C9">
        <w:tc>
          <w:tcPr>
            <w:tcW w:w="8330" w:type="dxa"/>
          </w:tcPr>
          <w:p w:rsidR="0072144C" w:rsidRPr="00C814A5" w:rsidRDefault="003516E7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Correctly uses economic terminology and refers to current economic information and/or data (including trade statistics and government action on Free Trade Agreements) in a meaningful way to d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evelop and enhance explanations</w:t>
            </w:r>
            <w:r w:rsidR="00A0089A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72144C" w:rsidRPr="00C814A5" w:rsidRDefault="0072144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:rsidR="003516E7" w:rsidRPr="00C814A5" w:rsidRDefault="003516E7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3-4</w:t>
            </w:r>
          </w:p>
        </w:tc>
      </w:tr>
      <w:tr w:rsidR="0072144C" w:rsidRPr="00C814A5" w:rsidTr="008762C9">
        <w:tc>
          <w:tcPr>
            <w:tcW w:w="8330" w:type="dxa"/>
          </w:tcPr>
          <w:p w:rsidR="0072144C" w:rsidRPr="00C814A5" w:rsidRDefault="003516E7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Makes limited use of economic terminology and/or limited reference to economic</w:t>
            </w:r>
            <w:r w:rsidR="003A25CA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sz w:val="21"/>
                <w:szCs w:val="21"/>
              </w:rPr>
              <w:t>information and/or data in a meaningful way to develop and enhance explanations</w:t>
            </w:r>
            <w:r w:rsidR="00A0089A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:rsidR="00E7299F" w:rsidRPr="00C814A5" w:rsidRDefault="00E7299F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2144C" w:rsidRPr="00C814A5" w:rsidRDefault="003516E7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1-2</w:t>
            </w:r>
          </w:p>
        </w:tc>
      </w:tr>
      <w:tr w:rsidR="000C77FB" w:rsidRPr="00C814A5" w:rsidTr="008762C9">
        <w:tc>
          <w:tcPr>
            <w:tcW w:w="8330" w:type="dxa"/>
          </w:tcPr>
          <w:p w:rsidR="00367A33" w:rsidRPr="00C814A5" w:rsidRDefault="000C77FB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</w:t>
            </w:r>
            <w:r w:rsidR="00FB5CF1" w:rsidRPr="00C814A5">
              <w:rPr>
                <w:rFonts w:ascii="Arial" w:hAnsi="Arial" w:cs="Arial"/>
                <w:sz w:val="21"/>
                <w:szCs w:val="21"/>
              </w:rPr>
              <w:t xml:space="preserve">                    </w:t>
            </w:r>
          </w:p>
          <w:p w:rsidR="000C77FB" w:rsidRPr="00C814A5" w:rsidRDefault="00367A33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FB5CF1" w:rsidRPr="00C814A5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0C77FB" w:rsidRPr="00C814A5">
              <w:rPr>
                <w:rFonts w:ascii="Arial" w:hAnsi="Arial" w:cs="Arial"/>
                <w:sz w:val="21"/>
                <w:szCs w:val="21"/>
              </w:rPr>
              <w:t xml:space="preserve"> Subtotal</w:t>
            </w:r>
          </w:p>
        </w:tc>
        <w:tc>
          <w:tcPr>
            <w:tcW w:w="2126" w:type="dxa"/>
          </w:tcPr>
          <w:p w:rsidR="00367A33" w:rsidRPr="00C814A5" w:rsidRDefault="000C77FB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:rsidR="000C77FB" w:rsidRPr="00C814A5" w:rsidRDefault="000C77FB" w:rsidP="00367A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/4</w:t>
            </w:r>
          </w:p>
        </w:tc>
      </w:tr>
      <w:tr w:rsidR="00872D18" w:rsidRPr="00C814A5" w:rsidTr="008762C9">
        <w:tc>
          <w:tcPr>
            <w:tcW w:w="8330" w:type="dxa"/>
          </w:tcPr>
          <w:p w:rsidR="00872D18" w:rsidRPr="00C814A5" w:rsidRDefault="00872D18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Title please</w:t>
            </w:r>
          </w:p>
        </w:tc>
        <w:tc>
          <w:tcPr>
            <w:tcW w:w="2126" w:type="dxa"/>
          </w:tcPr>
          <w:p w:rsidR="00872D18" w:rsidRPr="00C814A5" w:rsidRDefault="00872D1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</w:tc>
      </w:tr>
      <w:tr w:rsidR="005E4E06" w:rsidRPr="00C814A5" w:rsidTr="008762C9">
        <w:tc>
          <w:tcPr>
            <w:tcW w:w="8330" w:type="dxa"/>
          </w:tcPr>
          <w:p w:rsidR="00722072" w:rsidRPr="00C814A5" w:rsidRDefault="005E4E06" w:rsidP="00265984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The colour, shape, size and arrangement of </w:t>
            </w:r>
            <w:r w:rsidR="00157A61" w:rsidRPr="00C814A5">
              <w:rPr>
                <w:rFonts w:ascii="Arial" w:hAnsi="Arial" w:cs="Arial"/>
                <w:sz w:val="21"/>
                <w:szCs w:val="21"/>
              </w:rPr>
              <w:t>graphics convey clear meaning of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the overall message. Selects a range of appropriate </w:t>
            </w:r>
            <w:r w:rsidR="00157A61" w:rsidRPr="00C814A5">
              <w:rPr>
                <w:rFonts w:ascii="Arial" w:hAnsi="Arial" w:cs="Arial"/>
                <w:sz w:val="21"/>
                <w:szCs w:val="21"/>
              </w:rPr>
              <w:t xml:space="preserve">graphic 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formats </w:t>
            </w:r>
          </w:p>
          <w:p w:rsidR="005E4E06" w:rsidRPr="00C814A5" w:rsidRDefault="00722072" w:rsidP="00265984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proofErr w:type="gramStart"/>
            <w:r w:rsidRPr="00C814A5">
              <w:rPr>
                <w:rFonts w:ascii="Arial" w:hAnsi="Arial" w:cs="Arial"/>
                <w:sz w:val="21"/>
                <w:szCs w:val="21"/>
              </w:rPr>
              <w:t>eg</w:t>
            </w:r>
            <w:proofErr w:type="spellEnd"/>
            <w:proofErr w:type="gramEnd"/>
            <w:r w:rsidRPr="00C814A5">
              <w:rPr>
                <w:rFonts w:ascii="Arial" w:hAnsi="Arial" w:cs="Arial"/>
                <w:sz w:val="21"/>
                <w:szCs w:val="21"/>
              </w:rPr>
              <w:t xml:space="preserve">. pie charts, graphs, symbols, tables, maps) </w:t>
            </w:r>
            <w:r w:rsidR="005E4E06" w:rsidRPr="00C814A5">
              <w:rPr>
                <w:rFonts w:ascii="Arial" w:hAnsi="Arial" w:cs="Arial"/>
                <w:sz w:val="21"/>
                <w:szCs w:val="21"/>
              </w:rPr>
              <w:t xml:space="preserve">based on their effectiveness to </w:t>
            </w:r>
            <w:r w:rsidR="00265984" w:rsidRPr="00C814A5">
              <w:rPr>
                <w:rFonts w:ascii="Arial" w:hAnsi="Arial" w:cs="Arial"/>
                <w:sz w:val="21"/>
                <w:szCs w:val="21"/>
              </w:rPr>
              <w:t>inform</w:t>
            </w:r>
            <w:r w:rsidR="005E4E06" w:rsidRPr="00C814A5">
              <w:rPr>
                <w:rFonts w:ascii="Arial" w:hAnsi="Arial" w:cs="Arial"/>
                <w:sz w:val="21"/>
                <w:szCs w:val="21"/>
              </w:rPr>
              <w:t xml:space="preserve"> audience </w:t>
            </w:r>
            <w:r w:rsidR="00265984" w:rsidRPr="00C814A5">
              <w:rPr>
                <w:rFonts w:ascii="Arial" w:hAnsi="Arial" w:cs="Arial"/>
                <w:sz w:val="21"/>
                <w:szCs w:val="21"/>
              </w:rPr>
              <w:t>of</w:t>
            </w:r>
            <w:r w:rsidR="005E4E06" w:rsidRPr="00C814A5">
              <w:rPr>
                <w:rFonts w:ascii="Arial" w:hAnsi="Arial" w:cs="Arial"/>
                <w:sz w:val="21"/>
                <w:szCs w:val="21"/>
              </w:rPr>
              <w:t xml:space="preserve"> purpose using relevant digital technologies. </w:t>
            </w:r>
          </w:p>
        </w:tc>
        <w:tc>
          <w:tcPr>
            <w:tcW w:w="2126" w:type="dxa"/>
          </w:tcPr>
          <w:p w:rsidR="00157A61" w:rsidRPr="00C814A5" w:rsidRDefault="00157A61" w:rsidP="00157A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5E4E06" w:rsidRPr="00C814A5" w:rsidRDefault="00157A61" w:rsidP="00157A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E4E06" w:rsidRPr="00C814A5" w:rsidTr="008762C9">
        <w:tc>
          <w:tcPr>
            <w:tcW w:w="8330" w:type="dxa"/>
          </w:tcPr>
          <w:p w:rsidR="005E4E06" w:rsidRPr="00C814A5" w:rsidRDefault="00157A61" w:rsidP="00157A61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The colour, shape, size and arrangement of graphics convey meaning to the overall message. Selects some appropriate </w:t>
            </w:r>
            <w:r w:rsidR="00650E66" w:rsidRPr="00C814A5">
              <w:rPr>
                <w:rFonts w:ascii="Arial" w:hAnsi="Arial" w:cs="Arial"/>
                <w:sz w:val="21"/>
                <w:szCs w:val="21"/>
              </w:rPr>
              <w:t xml:space="preserve">graphic </w:t>
            </w:r>
            <w:r w:rsidRPr="00C814A5">
              <w:rPr>
                <w:rFonts w:ascii="Arial" w:hAnsi="Arial" w:cs="Arial"/>
                <w:sz w:val="21"/>
                <w:szCs w:val="21"/>
              </w:rPr>
              <w:t>formats based on their effectiveness to inform audience of purpose using relevant digital technologies.</w:t>
            </w:r>
          </w:p>
        </w:tc>
        <w:tc>
          <w:tcPr>
            <w:tcW w:w="2126" w:type="dxa"/>
          </w:tcPr>
          <w:p w:rsidR="005E4E06" w:rsidRPr="00C814A5" w:rsidRDefault="005E4E0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555A9" w:rsidRPr="00C814A5" w:rsidRDefault="007555A9" w:rsidP="007555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5E4E06" w:rsidRPr="00C814A5" w:rsidTr="008762C9">
        <w:tc>
          <w:tcPr>
            <w:tcW w:w="8330" w:type="dxa"/>
          </w:tcPr>
          <w:p w:rsidR="005E4E06" w:rsidRPr="00C814A5" w:rsidRDefault="00157A61" w:rsidP="004A42E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The colour, shape, size and arrangement of graphics convey some meaning to the overall message. Selects </w:t>
            </w:r>
            <w:r w:rsidR="00527501" w:rsidRPr="00C814A5">
              <w:rPr>
                <w:rFonts w:ascii="Arial" w:hAnsi="Arial" w:cs="Arial"/>
                <w:sz w:val="21"/>
                <w:szCs w:val="21"/>
              </w:rPr>
              <w:t xml:space="preserve">limited 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graphic formats </w:t>
            </w:r>
            <w:r w:rsidR="00F77B06" w:rsidRPr="00C814A5">
              <w:rPr>
                <w:rFonts w:ascii="Arial" w:hAnsi="Arial" w:cs="Arial"/>
                <w:sz w:val="21"/>
                <w:szCs w:val="21"/>
              </w:rPr>
              <w:t>for an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audience </w:t>
            </w:r>
            <w:r w:rsidR="004A42EF" w:rsidRPr="00C814A5">
              <w:rPr>
                <w:rFonts w:ascii="Arial" w:hAnsi="Arial" w:cs="Arial"/>
                <w:sz w:val="21"/>
                <w:szCs w:val="21"/>
              </w:rPr>
              <w:t>by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using digital technologies.</w:t>
            </w:r>
          </w:p>
        </w:tc>
        <w:tc>
          <w:tcPr>
            <w:tcW w:w="2126" w:type="dxa"/>
          </w:tcPr>
          <w:p w:rsidR="005E4E06" w:rsidRPr="00C814A5" w:rsidRDefault="005E4E0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:rsidR="007555A9" w:rsidRPr="00C814A5" w:rsidRDefault="007555A9" w:rsidP="007555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200129" w:rsidRPr="00C814A5" w:rsidTr="008762C9">
        <w:tc>
          <w:tcPr>
            <w:tcW w:w="8330" w:type="dxa"/>
          </w:tcPr>
          <w:p w:rsidR="00367A33" w:rsidRPr="00C814A5" w:rsidRDefault="00200129" w:rsidP="00F77B0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</w:p>
          <w:p w:rsidR="00200129" w:rsidRPr="00C814A5" w:rsidRDefault="00367A33" w:rsidP="00F77B0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200129" w:rsidRPr="00C814A5">
              <w:rPr>
                <w:rFonts w:ascii="Arial" w:hAnsi="Arial" w:cs="Arial"/>
                <w:sz w:val="21"/>
                <w:szCs w:val="21"/>
              </w:rPr>
              <w:t xml:space="preserve">  Subtotal</w:t>
            </w:r>
          </w:p>
        </w:tc>
        <w:tc>
          <w:tcPr>
            <w:tcW w:w="2126" w:type="dxa"/>
          </w:tcPr>
          <w:p w:rsidR="00367A33" w:rsidRPr="00C814A5" w:rsidRDefault="00200129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        </w:t>
            </w:r>
            <w:r w:rsidR="004A42EF"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</w:t>
            </w:r>
          </w:p>
          <w:p w:rsidR="00200129" w:rsidRPr="00C814A5" w:rsidRDefault="00200129" w:rsidP="00367A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/3</w:t>
            </w:r>
          </w:p>
        </w:tc>
      </w:tr>
      <w:tr w:rsidR="005739A4" w:rsidRPr="008762C9" w:rsidTr="008762C9">
        <w:tc>
          <w:tcPr>
            <w:tcW w:w="8330" w:type="dxa"/>
          </w:tcPr>
          <w:p w:rsidR="000C77FB" w:rsidRPr="00C814A5" w:rsidRDefault="00FF5B19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</w:t>
            </w:r>
          </w:p>
          <w:p w:rsidR="005739A4" w:rsidRPr="00C814A5" w:rsidRDefault="00FF5B19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73F2C"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</w:t>
            </w:r>
            <w:r w:rsidR="00527501" w:rsidRPr="00C814A5">
              <w:rPr>
                <w:rFonts w:ascii="Arial" w:hAnsi="Arial" w:cs="Arial"/>
                <w:sz w:val="21"/>
                <w:szCs w:val="21"/>
              </w:rPr>
              <w:t xml:space="preserve">                      </w:t>
            </w:r>
            <w:r w:rsidR="0080722A" w:rsidRPr="00C814A5">
              <w:rPr>
                <w:rFonts w:ascii="Arial" w:hAnsi="Arial" w:cs="Arial"/>
                <w:sz w:val="21"/>
                <w:szCs w:val="21"/>
              </w:rPr>
              <w:t xml:space="preserve">            </w:t>
            </w:r>
            <w:r w:rsidR="00673F2C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b/>
                <w:sz w:val="21"/>
                <w:szCs w:val="21"/>
              </w:rPr>
              <w:t>TOTAL</w:t>
            </w:r>
          </w:p>
        </w:tc>
        <w:tc>
          <w:tcPr>
            <w:tcW w:w="2126" w:type="dxa"/>
          </w:tcPr>
          <w:p w:rsidR="000C77FB" w:rsidRPr="00C814A5" w:rsidRDefault="00FF5B19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</w:t>
            </w:r>
          </w:p>
          <w:p w:rsidR="005739A4" w:rsidRPr="008762C9" w:rsidRDefault="000C77FB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        </w:t>
            </w:r>
            <w:r w:rsidR="00527501"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         </w:t>
            </w:r>
            <w:r w:rsidR="00920B08"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/</w:t>
            </w:r>
            <w:r w:rsidR="003C2723"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20</w:t>
            </w:r>
            <w:bookmarkStart w:id="0" w:name="_GoBack"/>
            <w:bookmarkEnd w:id="0"/>
          </w:p>
        </w:tc>
      </w:tr>
    </w:tbl>
    <w:p w:rsidR="00141A3F" w:rsidRDefault="00141A3F" w:rsidP="009A0AD1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41A3F" w:rsidSect="00DF2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09A" w:rsidRDefault="00E4009A" w:rsidP="001126E8">
      <w:pPr>
        <w:spacing w:after="0" w:line="240" w:lineRule="auto"/>
      </w:pPr>
      <w:r>
        <w:separator/>
      </w:r>
    </w:p>
  </w:endnote>
  <w:endnote w:type="continuationSeparator" w:id="0">
    <w:p w:rsidR="00E4009A" w:rsidRDefault="00E4009A" w:rsidP="0011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02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09A" w:rsidRDefault="00E400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14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09A" w:rsidRDefault="00E40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09A" w:rsidRDefault="00E4009A" w:rsidP="001126E8">
      <w:pPr>
        <w:spacing w:after="0" w:line="240" w:lineRule="auto"/>
      </w:pPr>
      <w:r>
        <w:separator/>
      </w:r>
    </w:p>
  </w:footnote>
  <w:footnote w:type="continuationSeparator" w:id="0">
    <w:p w:rsidR="00E4009A" w:rsidRDefault="00E4009A" w:rsidP="0011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D4F"/>
    <w:multiLevelType w:val="hybridMultilevel"/>
    <w:tmpl w:val="870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81E43"/>
    <w:multiLevelType w:val="hybridMultilevel"/>
    <w:tmpl w:val="8E922354"/>
    <w:lvl w:ilvl="0" w:tplc="0C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F252A"/>
    <w:multiLevelType w:val="hybridMultilevel"/>
    <w:tmpl w:val="A406024C"/>
    <w:lvl w:ilvl="0" w:tplc="21121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B3B48"/>
    <w:multiLevelType w:val="hybridMultilevel"/>
    <w:tmpl w:val="1ED88D56"/>
    <w:lvl w:ilvl="0" w:tplc="7B62F4C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4F1E6A5A"/>
    <w:multiLevelType w:val="hybridMultilevel"/>
    <w:tmpl w:val="76062E04"/>
    <w:lvl w:ilvl="0" w:tplc="ADF04FF4">
      <w:numFmt w:val="bullet"/>
      <w:lvlText w:val=""/>
      <w:lvlJc w:val="left"/>
      <w:pPr>
        <w:ind w:left="144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992CC6"/>
    <w:multiLevelType w:val="hybridMultilevel"/>
    <w:tmpl w:val="D9D42E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BC634A"/>
    <w:multiLevelType w:val="hybridMultilevel"/>
    <w:tmpl w:val="99F4AF9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48540E"/>
    <w:multiLevelType w:val="hybridMultilevel"/>
    <w:tmpl w:val="E576A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E074BB"/>
    <w:multiLevelType w:val="hybridMultilevel"/>
    <w:tmpl w:val="E898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D5339"/>
    <w:multiLevelType w:val="hybridMultilevel"/>
    <w:tmpl w:val="A2C4A190"/>
    <w:lvl w:ilvl="0" w:tplc="ADF04FF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D3"/>
    <w:rsid w:val="0000669B"/>
    <w:rsid w:val="000175CA"/>
    <w:rsid w:val="00020945"/>
    <w:rsid w:val="00025E7F"/>
    <w:rsid w:val="00033367"/>
    <w:rsid w:val="00033BEE"/>
    <w:rsid w:val="00034FE1"/>
    <w:rsid w:val="00040831"/>
    <w:rsid w:val="000779B4"/>
    <w:rsid w:val="000970A7"/>
    <w:rsid w:val="000A5C9A"/>
    <w:rsid w:val="000B373C"/>
    <w:rsid w:val="000C3721"/>
    <w:rsid w:val="000C548D"/>
    <w:rsid w:val="000C77FB"/>
    <w:rsid w:val="001050FB"/>
    <w:rsid w:val="001126E8"/>
    <w:rsid w:val="0012692D"/>
    <w:rsid w:val="00141A3F"/>
    <w:rsid w:val="001517E8"/>
    <w:rsid w:val="00157A61"/>
    <w:rsid w:val="00172EE3"/>
    <w:rsid w:val="00185378"/>
    <w:rsid w:val="00196C35"/>
    <w:rsid w:val="001E2930"/>
    <w:rsid w:val="001E488F"/>
    <w:rsid w:val="001F4B08"/>
    <w:rsid w:val="00200129"/>
    <w:rsid w:val="00231749"/>
    <w:rsid w:val="00231789"/>
    <w:rsid w:val="0026133F"/>
    <w:rsid w:val="00265984"/>
    <w:rsid w:val="0027614C"/>
    <w:rsid w:val="002827CA"/>
    <w:rsid w:val="00284EB3"/>
    <w:rsid w:val="002865CC"/>
    <w:rsid w:val="00297653"/>
    <w:rsid w:val="002B57BB"/>
    <w:rsid w:val="002C1FEF"/>
    <w:rsid w:val="002D3496"/>
    <w:rsid w:val="002E4390"/>
    <w:rsid w:val="002F47D2"/>
    <w:rsid w:val="00302FBA"/>
    <w:rsid w:val="003404D5"/>
    <w:rsid w:val="00347B81"/>
    <w:rsid w:val="0035068C"/>
    <w:rsid w:val="003516E7"/>
    <w:rsid w:val="00367A33"/>
    <w:rsid w:val="00396DB6"/>
    <w:rsid w:val="003A25CA"/>
    <w:rsid w:val="003C2723"/>
    <w:rsid w:val="003C7E9E"/>
    <w:rsid w:val="003D3D77"/>
    <w:rsid w:val="003E63CD"/>
    <w:rsid w:val="003E7A31"/>
    <w:rsid w:val="003F1D61"/>
    <w:rsid w:val="003F239C"/>
    <w:rsid w:val="003F38AB"/>
    <w:rsid w:val="0040143D"/>
    <w:rsid w:val="00420266"/>
    <w:rsid w:val="00422DEC"/>
    <w:rsid w:val="00423528"/>
    <w:rsid w:val="00435C36"/>
    <w:rsid w:val="00443E54"/>
    <w:rsid w:val="0045207B"/>
    <w:rsid w:val="00456265"/>
    <w:rsid w:val="00482C7B"/>
    <w:rsid w:val="004A42EF"/>
    <w:rsid w:val="004A56E6"/>
    <w:rsid w:val="004C64A4"/>
    <w:rsid w:val="004F6B56"/>
    <w:rsid w:val="00527501"/>
    <w:rsid w:val="0056601C"/>
    <w:rsid w:val="005739A4"/>
    <w:rsid w:val="00593EEA"/>
    <w:rsid w:val="005A2FC8"/>
    <w:rsid w:val="005A5009"/>
    <w:rsid w:val="005C41B6"/>
    <w:rsid w:val="005C4DF2"/>
    <w:rsid w:val="005C50E2"/>
    <w:rsid w:val="005E12FE"/>
    <w:rsid w:val="005E4E06"/>
    <w:rsid w:val="00615297"/>
    <w:rsid w:val="00627B06"/>
    <w:rsid w:val="00650E66"/>
    <w:rsid w:val="00654682"/>
    <w:rsid w:val="0066138D"/>
    <w:rsid w:val="00663550"/>
    <w:rsid w:val="00673F2C"/>
    <w:rsid w:val="006942B1"/>
    <w:rsid w:val="006B1A15"/>
    <w:rsid w:val="006D710F"/>
    <w:rsid w:val="006E554E"/>
    <w:rsid w:val="006E5FCD"/>
    <w:rsid w:val="00704A14"/>
    <w:rsid w:val="00707863"/>
    <w:rsid w:val="007117FC"/>
    <w:rsid w:val="00714A48"/>
    <w:rsid w:val="0072144C"/>
    <w:rsid w:val="00722072"/>
    <w:rsid w:val="00750271"/>
    <w:rsid w:val="00753645"/>
    <w:rsid w:val="007555A9"/>
    <w:rsid w:val="007633ED"/>
    <w:rsid w:val="0076529C"/>
    <w:rsid w:val="00767A55"/>
    <w:rsid w:val="007B74DC"/>
    <w:rsid w:val="007C6475"/>
    <w:rsid w:val="007E54CC"/>
    <w:rsid w:val="0080722A"/>
    <w:rsid w:val="00807C7C"/>
    <w:rsid w:val="00836782"/>
    <w:rsid w:val="00837668"/>
    <w:rsid w:val="008420A4"/>
    <w:rsid w:val="0087184A"/>
    <w:rsid w:val="00872D18"/>
    <w:rsid w:val="008762C9"/>
    <w:rsid w:val="008C4824"/>
    <w:rsid w:val="008D35A5"/>
    <w:rsid w:val="008E3141"/>
    <w:rsid w:val="008E5384"/>
    <w:rsid w:val="00920B08"/>
    <w:rsid w:val="00920C4D"/>
    <w:rsid w:val="009233CD"/>
    <w:rsid w:val="00927ADE"/>
    <w:rsid w:val="009816EF"/>
    <w:rsid w:val="009862BF"/>
    <w:rsid w:val="009A0AD1"/>
    <w:rsid w:val="009B6C56"/>
    <w:rsid w:val="009C62C8"/>
    <w:rsid w:val="009D2441"/>
    <w:rsid w:val="009F2BC7"/>
    <w:rsid w:val="00A0089A"/>
    <w:rsid w:val="00A23A47"/>
    <w:rsid w:val="00A304FE"/>
    <w:rsid w:val="00A561E5"/>
    <w:rsid w:val="00A626CA"/>
    <w:rsid w:val="00A720A8"/>
    <w:rsid w:val="00A74D0B"/>
    <w:rsid w:val="00A83168"/>
    <w:rsid w:val="00A84AAC"/>
    <w:rsid w:val="00A92A23"/>
    <w:rsid w:val="00AA10B7"/>
    <w:rsid w:val="00AC585B"/>
    <w:rsid w:val="00AC712F"/>
    <w:rsid w:val="00AC7439"/>
    <w:rsid w:val="00B13BA3"/>
    <w:rsid w:val="00B23259"/>
    <w:rsid w:val="00B33106"/>
    <w:rsid w:val="00B6217F"/>
    <w:rsid w:val="00B75A72"/>
    <w:rsid w:val="00B86ACA"/>
    <w:rsid w:val="00B90BDE"/>
    <w:rsid w:val="00B913C0"/>
    <w:rsid w:val="00BF132F"/>
    <w:rsid w:val="00BF5E06"/>
    <w:rsid w:val="00C001A0"/>
    <w:rsid w:val="00C1656B"/>
    <w:rsid w:val="00C41F42"/>
    <w:rsid w:val="00C552BD"/>
    <w:rsid w:val="00C55D9E"/>
    <w:rsid w:val="00C814A5"/>
    <w:rsid w:val="00CA26A4"/>
    <w:rsid w:val="00CA5A53"/>
    <w:rsid w:val="00CB1615"/>
    <w:rsid w:val="00CB2926"/>
    <w:rsid w:val="00CD3D70"/>
    <w:rsid w:val="00CF18D6"/>
    <w:rsid w:val="00D10B94"/>
    <w:rsid w:val="00D13AA2"/>
    <w:rsid w:val="00D54225"/>
    <w:rsid w:val="00D65876"/>
    <w:rsid w:val="00D843C7"/>
    <w:rsid w:val="00D91112"/>
    <w:rsid w:val="00DA7D5E"/>
    <w:rsid w:val="00DC0225"/>
    <w:rsid w:val="00DD3030"/>
    <w:rsid w:val="00DE284E"/>
    <w:rsid w:val="00DF0A4A"/>
    <w:rsid w:val="00DF2B9B"/>
    <w:rsid w:val="00E4009A"/>
    <w:rsid w:val="00E42E7A"/>
    <w:rsid w:val="00E704D3"/>
    <w:rsid w:val="00E7160E"/>
    <w:rsid w:val="00E7176D"/>
    <w:rsid w:val="00E7299F"/>
    <w:rsid w:val="00E87C73"/>
    <w:rsid w:val="00EA4796"/>
    <w:rsid w:val="00EB6FD8"/>
    <w:rsid w:val="00EE68B0"/>
    <w:rsid w:val="00F035C3"/>
    <w:rsid w:val="00F23F98"/>
    <w:rsid w:val="00F616E4"/>
    <w:rsid w:val="00F77B06"/>
    <w:rsid w:val="00F823EF"/>
    <w:rsid w:val="00F9209C"/>
    <w:rsid w:val="00FB0164"/>
    <w:rsid w:val="00FB1E21"/>
    <w:rsid w:val="00FB5CF1"/>
    <w:rsid w:val="00FC56B3"/>
    <w:rsid w:val="00FD485C"/>
    <w:rsid w:val="00FD5AF2"/>
    <w:rsid w:val="00FD6C6E"/>
    <w:rsid w:val="00FE6674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6E"/>
  </w:style>
  <w:style w:type="paragraph" w:styleId="Heading1">
    <w:name w:val="heading 1"/>
    <w:basedOn w:val="Normal"/>
    <w:next w:val="Normal"/>
    <w:link w:val="Heading1Char"/>
    <w:uiPriority w:val="9"/>
    <w:qFormat/>
    <w:rsid w:val="009A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C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C6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6E"/>
  </w:style>
  <w:style w:type="paragraph" w:styleId="Heading1">
    <w:name w:val="heading 1"/>
    <w:basedOn w:val="Normal"/>
    <w:next w:val="Normal"/>
    <w:link w:val="Heading1Char"/>
    <w:uiPriority w:val="9"/>
    <w:qFormat/>
    <w:rsid w:val="009A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C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C6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bs.gov.au" TargetMode="External"/><Relationship Id="rId18" Type="http://schemas.openxmlformats.org/officeDocument/2006/relationships/hyperlink" Target="http://www.greatbarrierreef.gov.a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tradingeconomics.com" TargetMode="External"/><Relationship Id="rId17" Type="http://schemas.openxmlformats.org/officeDocument/2006/relationships/hyperlink" Target="http://blog.hubspot.com/blog/tabid/6307/bid/28436/10&#8208;Traits&#8208;of&#8208;Amazingly&#8208;Awesome&#8208;Infographics.aspx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fat.gov.a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to.or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businessinsider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256D3-F583-4C36-B3EF-B45DB4EA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A52CA697.dotm</Template>
  <TotalTime>1</TotalTime>
  <Pages>4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e4097773</cp:lastModifiedBy>
  <cp:revision>3</cp:revision>
  <cp:lastPrinted>2018-05-14T06:36:00Z</cp:lastPrinted>
  <dcterms:created xsi:type="dcterms:W3CDTF">2018-05-22T05:48:00Z</dcterms:created>
  <dcterms:modified xsi:type="dcterms:W3CDTF">2018-05-23T03:23:00Z</dcterms:modified>
</cp:coreProperties>
</file>