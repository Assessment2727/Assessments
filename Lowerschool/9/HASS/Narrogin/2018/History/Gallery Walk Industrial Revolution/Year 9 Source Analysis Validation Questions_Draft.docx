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60" w:rsidRDefault="003B0460" w:rsidP="003B046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83BEEB" wp14:editId="343FF4D2">
                <wp:simplePos x="0" y="0"/>
                <wp:positionH relativeFrom="margin">
                  <wp:posOffset>5104426</wp:posOffset>
                </wp:positionH>
                <wp:positionV relativeFrom="paragraph">
                  <wp:posOffset>-189186</wp:posOffset>
                </wp:positionV>
                <wp:extent cx="1605516" cy="1257300"/>
                <wp:effectExtent l="0" t="19050" r="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5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3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5A5ADE7" id="Group 2" o:spid="_x0000_s1026" style="position:absolute;margin-left:401.9pt;margin-top:-14.9pt;width:126.4pt;height:99pt;z-index:251659264;mso-position-horizontal-relative:margin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" fillcolor="green" stroked="t" strokecolor="white" strokeweight="0">
                  <v:imagedata r:id="rId7" o:title="Official logo"/>
                  <v:shadow color="#cce6cc" opacity="49150f" offset=".74833mm,.74833mm"/>
                  <o:lock v:ext="edit" shapetype="t"/>
                </v:shape>
                <w10:wrap anchorx="margin"/>
              </v:group>
            </w:pict>
          </mc:Fallback>
        </mc:AlternateContent>
      </w:r>
      <w:r w:rsidRPr="0089410E"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FEB27" wp14:editId="560D049B">
                <wp:simplePos x="0" y="0"/>
                <wp:positionH relativeFrom="margin">
                  <wp:align>left</wp:align>
                </wp:positionH>
                <wp:positionV relativeFrom="paragraph">
                  <wp:posOffset>5183</wp:posOffset>
                </wp:positionV>
                <wp:extent cx="4848225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F30" w:rsidRDefault="007B4F30" w:rsidP="003B04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 w:rsidRPr="00877534">
                              <w:rPr>
                                <w:sz w:val="18"/>
                                <w:szCs w:val="18"/>
                              </w:rPr>
                              <w:t>____ / 26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>______ 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Complete on the day of the assessment.      </w:t>
                            </w:r>
                          </w:p>
                          <w:p w:rsidR="007B4F30" w:rsidRPr="006F6982" w:rsidRDefault="007B4F30" w:rsidP="003B0460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.4pt;width:381.75pt;height:6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" fillcolor="white [3201]" strokecolor="#70ad47 [3209]" strokeweight="1pt">
                <v:textbox>
                  <w:txbxContent>
                    <w:p w:rsidR="007B4F30" w:rsidRDefault="007B4F30" w:rsidP="003B04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 w:rsidRPr="00877534">
                        <w:rPr>
                          <w:sz w:val="18"/>
                          <w:szCs w:val="18"/>
                        </w:rPr>
                        <w:t>____ / 26</w:t>
                      </w:r>
                      <w:r>
                        <w:rPr>
                          <w:sz w:val="18"/>
                          <w:szCs w:val="18"/>
                        </w:rPr>
                        <w:t xml:space="preserve"> or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</w:t>
                      </w:r>
                      <w:r>
                        <w:rPr>
                          <w:sz w:val="18"/>
                          <w:szCs w:val="18"/>
                        </w:rPr>
                        <w:t xml:space="preserve">   Complete on the day of the assessment.      </w:t>
                      </w:r>
                    </w:p>
                    <w:p w:rsidR="007B4F30" w:rsidRPr="006F6982" w:rsidRDefault="007B4F30" w:rsidP="003B0460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0460" w:rsidRDefault="003B0460" w:rsidP="003B046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3B0460" w:rsidRDefault="003B0460" w:rsidP="003B046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3B0460" w:rsidRPr="003B0460" w:rsidRDefault="003B0460" w:rsidP="003B0460">
      <w:pPr>
        <w:spacing w:line="360" w:lineRule="auto"/>
        <w:outlineLvl w:val="0"/>
        <w:rPr>
          <w:rFonts w:ascii="Arial" w:hAnsi="Arial" w:cs="Arial"/>
          <w:b/>
          <w:sz w:val="24"/>
          <w:szCs w:val="28"/>
        </w:rPr>
      </w:pPr>
      <w:r w:rsidRPr="003B0460">
        <w:rPr>
          <w:rFonts w:ascii="Arial" w:hAnsi="Arial" w:cs="Arial"/>
          <w:b/>
          <w:sz w:val="24"/>
          <w:szCs w:val="28"/>
        </w:rPr>
        <w:t>Name: _____________________________________________</w:t>
      </w:r>
    </w:p>
    <w:p w:rsidR="003B0460" w:rsidRPr="003B0460" w:rsidRDefault="003B0460" w:rsidP="003B0460">
      <w:pPr>
        <w:spacing w:line="360" w:lineRule="auto"/>
        <w:outlineLvl w:val="0"/>
        <w:rPr>
          <w:rFonts w:ascii="Arial" w:hAnsi="Arial" w:cs="Arial"/>
          <w:b/>
          <w:sz w:val="24"/>
          <w:szCs w:val="28"/>
        </w:rPr>
      </w:pPr>
      <w:r w:rsidRPr="003B0460">
        <w:rPr>
          <w:rFonts w:ascii="Arial" w:hAnsi="Arial" w:cs="Arial"/>
          <w:b/>
          <w:sz w:val="24"/>
          <w:szCs w:val="28"/>
        </w:rPr>
        <w:t>Teacher: ___________________________________________</w:t>
      </w:r>
    </w:p>
    <w:tbl>
      <w:tblPr>
        <w:tblpPr w:leftFromText="180" w:rightFromText="180" w:vertAnchor="text" w:horzAnchor="margin" w:tblpY="-1"/>
        <w:tblW w:w="3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931"/>
        <w:gridCol w:w="1336"/>
      </w:tblGrid>
      <w:tr w:rsidR="003B0460" w:rsidRPr="005F2841" w:rsidTr="003B0460">
        <w:trPr>
          <w:trHeight w:val="983"/>
        </w:trPr>
        <w:tc>
          <w:tcPr>
            <w:tcW w:w="1349" w:type="dxa"/>
          </w:tcPr>
          <w:p w:rsidR="003B0460" w:rsidRPr="005F2841" w:rsidRDefault="003B0460" w:rsidP="00B30AE9">
            <w:pPr>
              <w:rPr>
                <w:rFonts w:ascii="Arial" w:hAnsi="Arial" w:cs="Arial"/>
              </w:rPr>
            </w:pPr>
            <w:r w:rsidRPr="005F2841">
              <w:rPr>
                <w:rFonts w:ascii="Arial" w:hAnsi="Arial" w:cs="Arial"/>
              </w:rPr>
              <w:t>Total marks</w:t>
            </w:r>
          </w:p>
          <w:p w:rsidR="003B0460" w:rsidRPr="005F2841" w:rsidRDefault="00877534" w:rsidP="00877534">
            <w:pPr>
              <w:jc w:val="center"/>
              <w:rPr>
                <w:rFonts w:ascii="Arial" w:hAnsi="Arial" w:cs="Arial"/>
                <w:b/>
              </w:rPr>
            </w:pPr>
            <w:r w:rsidRPr="00877534">
              <w:rPr>
                <w:rFonts w:ascii="Arial" w:hAnsi="Arial" w:cs="Arial"/>
                <w:b/>
              </w:rPr>
              <w:t>/26</w:t>
            </w:r>
          </w:p>
        </w:tc>
        <w:tc>
          <w:tcPr>
            <w:tcW w:w="931" w:type="dxa"/>
          </w:tcPr>
          <w:p w:rsidR="003B0460" w:rsidRPr="005F2841" w:rsidRDefault="003B0460" w:rsidP="00B30AE9">
            <w:pPr>
              <w:rPr>
                <w:rFonts w:ascii="Arial" w:hAnsi="Arial" w:cs="Arial"/>
                <w:b/>
              </w:rPr>
            </w:pPr>
          </w:p>
          <w:p w:rsidR="003B0460" w:rsidRPr="005F2841" w:rsidRDefault="003B0460" w:rsidP="00B30AE9">
            <w:pPr>
              <w:jc w:val="center"/>
              <w:rPr>
                <w:rFonts w:ascii="Arial" w:hAnsi="Arial" w:cs="Arial"/>
                <w:b/>
              </w:rPr>
            </w:pPr>
            <w:r w:rsidRPr="005F2841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336" w:type="dxa"/>
          </w:tcPr>
          <w:p w:rsidR="003B0460" w:rsidRPr="005F2841" w:rsidRDefault="003B0460" w:rsidP="00B30AE9">
            <w:pPr>
              <w:jc w:val="center"/>
              <w:rPr>
                <w:rFonts w:ascii="Arial" w:hAnsi="Arial" w:cs="Arial"/>
                <w:b/>
              </w:rPr>
            </w:pPr>
            <w:r w:rsidRPr="005F2841">
              <w:rPr>
                <w:rFonts w:ascii="Arial" w:hAnsi="Arial" w:cs="Arial"/>
                <w:b/>
              </w:rPr>
              <w:t>Weight</w:t>
            </w:r>
          </w:p>
          <w:p w:rsidR="003B0460" w:rsidRPr="005F2841" w:rsidRDefault="003B0460" w:rsidP="00B30A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2.5</w:t>
            </w:r>
            <w:r w:rsidRPr="005F2841">
              <w:rPr>
                <w:rFonts w:ascii="Arial" w:hAnsi="Arial" w:cs="Arial"/>
                <w:b/>
              </w:rPr>
              <w:t>%</w:t>
            </w:r>
          </w:p>
        </w:tc>
      </w:tr>
      <w:tr w:rsidR="003B0460" w:rsidRPr="005F2841" w:rsidTr="003B0460">
        <w:trPr>
          <w:trHeight w:val="642"/>
        </w:trPr>
        <w:tc>
          <w:tcPr>
            <w:tcW w:w="1349" w:type="dxa"/>
          </w:tcPr>
          <w:p w:rsidR="003B0460" w:rsidRPr="005F2841" w:rsidRDefault="003B0460" w:rsidP="00B30AE9">
            <w:pPr>
              <w:rPr>
                <w:rFonts w:ascii="Arial" w:hAnsi="Arial" w:cs="Arial"/>
              </w:rPr>
            </w:pPr>
          </w:p>
        </w:tc>
        <w:tc>
          <w:tcPr>
            <w:tcW w:w="931" w:type="dxa"/>
          </w:tcPr>
          <w:p w:rsidR="003B0460" w:rsidRPr="005F2841" w:rsidRDefault="003B0460" w:rsidP="00B30AE9">
            <w:pPr>
              <w:rPr>
                <w:rFonts w:ascii="Arial" w:hAnsi="Arial" w:cs="Arial"/>
                <w:b/>
              </w:rPr>
            </w:pPr>
          </w:p>
        </w:tc>
        <w:tc>
          <w:tcPr>
            <w:tcW w:w="1336" w:type="dxa"/>
          </w:tcPr>
          <w:p w:rsidR="003B0460" w:rsidRPr="005F2841" w:rsidRDefault="003B0460" w:rsidP="00B30AE9">
            <w:pPr>
              <w:rPr>
                <w:rFonts w:ascii="Arial" w:hAnsi="Arial" w:cs="Arial"/>
                <w:b/>
              </w:rPr>
            </w:pPr>
          </w:p>
        </w:tc>
      </w:tr>
    </w:tbl>
    <w:p w:rsidR="003B0460" w:rsidRPr="003B0460" w:rsidRDefault="003B0460" w:rsidP="003B0460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Year 9: Humanities and Social Sciences</w:t>
      </w:r>
    </w:p>
    <w:p w:rsidR="003B0460" w:rsidRPr="003B0460" w:rsidRDefault="003B0460" w:rsidP="003B0460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History: Making of the Modern World</w:t>
      </w:r>
    </w:p>
    <w:p w:rsidR="003B0460" w:rsidRPr="003B0460" w:rsidRDefault="003B0460" w:rsidP="003B0460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Task 1 Part B: Gallery Walk Validation</w:t>
      </w:r>
    </w:p>
    <w:p w:rsidR="00351405" w:rsidRPr="00351405" w:rsidRDefault="00351405" w:rsidP="00351405">
      <w:pPr>
        <w:spacing w:after="0"/>
        <w:jc w:val="center"/>
        <w:rPr>
          <w:b/>
          <w:sz w:val="24"/>
          <w:u w:val="single"/>
        </w:rPr>
      </w:pPr>
      <w:bookmarkStart w:id="0" w:name="_GoBack"/>
      <w:bookmarkEnd w:id="0"/>
      <w:r w:rsidRPr="00351405">
        <w:rPr>
          <w:b/>
          <w:sz w:val="24"/>
          <w:u w:val="single"/>
        </w:rPr>
        <w:t xml:space="preserve">You will have 5 minutes reading time and 45 minutes to complete the assessment. </w:t>
      </w:r>
    </w:p>
    <w:p w:rsidR="00B30AE9" w:rsidRPr="00B30AE9" w:rsidRDefault="00B30AE9" w:rsidP="00351405">
      <w:pPr>
        <w:spacing w:after="0"/>
        <w:jc w:val="center"/>
        <w:rPr>
          <w:b/>
          <w:sz w:val="24"/>
        </w:rPr>
      </w:pPr>
      <w:r w:rsidRPr="00B30AE9">
        <w:rPr>
          <w:b/>
          <w:sz w:val="24"/>
        </w:rPr>
        <w:t>Remember the meaning of the following key directional terms:</w:t>
      </w:r>
    </w:p>
    <w:p w:rsidR="00B30AE9" w:rsidRDefault="00B30AE9" w:rsidP="00B30AE9">
      <w:pPr>
        <w:rPr>
          <w:sz w:val="24"/>
        </w:rPr>
      </w:pPr>
      <w:r w:rsidRPr="00B30AE9">
        <w:rPr>
          <w:b/>
          <w:sz w:val="24"/>
        </w:rPr>
        <w:t xml:space="preserve">Explain: </w:t>
      </w:r>
      <w:r w:rsidRPr="00B30AE9">
        <w:rPr>
          <w:sz w:val="24"/>
        </w:rPr>
        <w:t>Make the meaning of something clear; relate cause and effect; make the relationships between things evident; provide why and/or how.</w:t>
      </w:r>
    </w:p>
    <w:p w:rsidR="00B30AE9" w:rsidRDefault="00B30AE9" w:rsidP="00B30AE9">
      <w:pPr>
        <w:rPr>
          <w:sz w:val="24"/>
        </w:rPr>
      </w:pPr>
      <w:r w:rsidRPr="00B30AE9">
        <w:rPr>
          <w:b/>
          <w:sz w:val="24"/>
        </w:rPr>
        <w:t>Define:</w:t>
      </w:r>
      <w:r>
        <w:rPr>
          <w:sz w:val="24"/>
        </w:rPr>
        <w:t xml:space="preserve"> State the meaning/definition of the term, using examples to support this.</w:t>
      </w:r>
    </w:p>
    <w:p w:rsidR="00B30AE9" w:rsidRDefault="00B30AE9" w:rsidP="00B30AE9">
      <w:pPr>
        <w:rPr>
          <w:sz w:val="24"/>
        </w:rPr>
      </w:pPr>
      <w:r w:rsidRPr="00B30AE9">
        <w:rPr>
          <w:b/>
          <w:sz w:val="24"/>
        </w:rPr>
        <w:t>Outline:</w:t>
      </w:r>
      <w:r>
        <w:rPr>
          <w:sz w:val="24"/>
        </w:rPr>
        <w:t xml:space="preserve"> State the essential characteristics, presenting main points and vital underlying points. Omit insignificant details.</w:t>
      </w:r>
    </w:p>
    <w:p w:rsidR="00B30AE9" w:rsidRPr="00B30AE9" w:rsidRDefault="00B30AE9" w:rsidP="00B30AE9">
      <w:pPr>
        <w:rPr>
          <w:sz w:val="24"/>
        </w:rPr>
      </w:pPr>
      <w:r w:rsidRPr="00B30AE9">
        <w:rPr>
          <w:b/>
          <w:sz w:val="24"/>
        </w:rPr>
        <w:t>Describe:</w:t>
      </w:r>
      <w:r>
        <w:rPr>
          <w:sz w:val="24"/>
        </w:rPr>
        <w:t xml:space="preserve"> Give a thorough account of something, providing characteristics and features. </w:t>
      </w:r>
    </w:p>
    <w:p w:rsidR="001C3D54" w:rsidRPr="0010586A" w:rsidRDefault="006A6E9A" w:rsidP="006A6E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b/>
          <w:sz w:val="24"/>
          <w:szCs w:val="24"/>
        </w:rPr>
        <w:t>Explain</w:t>
      </w:r>
      <w:r w:rsidRPr="003B0460">
        <w:rPr>
          <w:sz w:val="24"/>
          <w:szCs w:val="24"/>
        </w:rPr>
        <w:t xml:space="preserve"> the difference between a</w:t>
      </w:r>
      <w:r w:rsidR="00F64339" w:rsidRPr="003B0460">
        <w:rPr>
          <w:sz w:val="24"/>
          <w:szCs w:val="24"/>
        </w:rPr>
        <w:t xml:space="preserve"> primary and secondary source </w:t>
      </w:r>
      <w:r w:rsidRPr="003B0460">
        <w:rPr>
          <w:sz w:val="24"/>
          <w:szCs w:val="24"/>
        </w:rPr>
        <w:t xml:space="preserve">using </w:t>
      </w:r>
      <w:r w:rsidR="00562363" w:rsidRPr="003B0460">
        <w:rPr>
          <w:sz w:val="24"/>
          <w:szCs w:val="24"/>
        </w:rPr>
        <w:t>specific examples from the sources you studied in class</w:t>
      </w:r>
      <w:r w:rsidRPr="003B0460">
        <w:rPr>
          <w:sz w:val="24"/>
          <w:szCs w:val="24"/>
        </w:rPr>
        <w:t>.</w:t>
      </w:r>
      <w:r w:rsidR="00877534">
        <w:rPr>
          <w:sz w:val="24"/>
          <w:szCs w:val="24"/>
        </w:rPr>
        <w:t xml:space="preserve"> </w:t>
      </w:r>
      <w:r w:rsidR="00877534" w:rsidRPr="00877534">
        <w:rPr>
          <w:b/>
          <w:sz w:val="24"/>
          <w:szCs w:val="24"/>
        </w:rPr>
        <w:t>(6 marks)</w:t>
      </w:r>
    </w:p>
    <w:p w:rsidR="0010586A" w:rsidRPr="003B0460" w:rsidRDefault="0010586A" w:rsidP="0010586A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3B0460">
      <w:pPr>
        <w:pStyle w:val="ListParagraph"/>
        <w:spacing w:line="360" w:lineRule="auto"/>
        <w:ind w:left="360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7534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30AE9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0460" w:rsidRPr="00877534" w:rsidRDefault="003B0460" w:rsidP="003B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sz w:val="24"/>
          <w:szCs w:val="24"/>
        </w:rPr>
        <w:lastRenderedPageBreak/>
        <w:t xml:space="preserve">Based on the sources you have analysed, </w:t>
      </w:r>
      <w:r w:rsidRPr="003B0460">
        <w:rPr>
          <w:b/>
          <w:sz w:val="24"/>
          <w:szCs w:val="24"/>
        </w:rPr>
        <w:t>list</w:t>
      </w:r>
      <w:r w:rsidRPr="003B0460">
        <w:rPr>
          <w:sz w:val="24"/>
          <w:szCs w:val="24"/>
        </w:rPr>
        <w:t xml:space="preserve"> 5 jobs that children were employed for during the time of the Industrial Revolution.</w:t>
      </w:r>
      <w:r w:rsidR="00877534">
        <w:rPr>
          <w:sz w:val="24"/>
          <w:szCs w:val="24"/>
        </w:rPr>
        <w:t xml:space="preserve"> </w:t>
      </w:r>
      <w:r w:rsidR="00877534" w:rsidRPr="00877534">
        <w:rPr>
          <w:b/>
          <w:sz w:val="24"/>
          <w:szCs w:val="24"/>
        </w:rPr>
        <w:t>(5 marks)</w:t>
      </w:r>
    </w:p>
    <w:p w:rsidR="00877534" w:rsidRPr="003B0460" w:rsidRDefault="00877534" w:rsidP="00877534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87753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3B0460" w:rsidRPr="003B0460" w:rsidRDefault="003B0460" w:rsidP="0087753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3B0460" w:rsidRPr="003B0460" w:rsidRDefault="003B0460" w:rsidP="0087753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3B0460" w:rsidRPr="003B0460" w:rsidRDefault="003B0460" w:rsidP="0087753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3B0460" w:rsidRDefault="003B0460" w:rsidP="0087753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6A6E9A" w:rsidRPr="0010586A" w:rsidRDefault="003B0460" w:rsidP="006A6E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b/>
          <w:sz w:val="24"/>
          <w:szCs w:val="24"/>
        </w:rPr>
        <w:t>Define</w:t>
      </w:r>
      <w:r w:rsidR="006A6E9A" w:rsidRPr="003B0460">
        <w:rPr>
          <w:sz w:val="24"/>
          <w:szCs w:val="24"/>
        </w:rPr>
        <w:t xml:space="preserve"> what bias means and use examples</w:t>
      </w:r>
      <w:r w:rsidR="00562363" w:rsidRPr="003B0460">
        <w:rPr>
          <w:sz w:val="24"/>
          <w:szCs w:val="24"/>
        </w:rPr>
        <w:t xml:space="preserve"> from the sources you have studied in class</w:t>
      </w:r>
      <w:r w:rsidR="006A6E9A" w:rsidRPr="003B0460">
        <w:rPr>
          <w:sz w:val="24"/>
          <w:szCs w:val="24"/>
        </w:rPr>
        <w:t xml:space="preserve"> to support your </w:t>
      </w:r>
      <w:r w:rsidRPr="003B0460">
        <w:rPr>
          <w:sz w:val="24"/>
          <w:szCs w:val="24"/>
        </w:rPr>
        <w:t>definition</w:t>
      </w:r>
      <w:r w:rsidR="006A6E9A" w:rsidRPr="003B0460">
        <w:rPr>
          <w:sz w:val="24"/>
          <w:szCs w:val="24"/>
        </w:rPr>
        <w:t>.</w:t>
      </w:r>
      <w:r w:rsidR="006A6E9A" w:rsidRPr="00877534">
        <w:rPr>
          <w:b/>
          <w:sz w:val="24"/>
          <w:szCs w:val="24"/>
        </w:rPr>
        <w:t xml:space="preserve"> </w:t>
      </w:r>
      <w:r w:rsidR="00877534" w:rsidRPr="00877534">
        <w:rPr>
          <w:b/>
          <w:sz w:val="24"/>
          <w:szCs w:val="24"/>
        </w:rPr>
        <w:t>(3 marks)</w:t>
      </w:r>
    </w:p>
    <w:p w:rsidR="0010586A" w:rsidRPr="003B0460" w:rsidRDefault="0010586A" w:rsidP="0010586A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3B0460">
      <w:pPr>
        <w:pStyle w:val="ListParagraph"/>
        <w:spacing w:line="360" w:lineRule="auto"/>
        <w:ind w:left="360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7534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30AE9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2363" w:rsidRPr="00DE3E19" w:rsidRDefault="00562363" w:rsidP="00F64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b/>
          <w:sz w:val="24"/>
          <w:szCs w:val="24"/>
        </w:rPr>
        <w:t>Outline</w:t>
      </w:r>
      <w:r w:rsidRPr="003B0460">
        <w:rPr>
          <w:sz w:val="24"/>
          <w:szCs w:val="24"/>
        </w:rPr>
        <w:t xml:space="preserve"> one reason why understanding different perspectives when analysing historical sources is important</w:t>
      </w:r>
      <w:r w:rsidR="00CA6E0C">
        <w:rPr>
          <w:sz w:val="24"/>
          <w:szCs w:val="24"/>
        </w:rPr>
        <w:t>.</w:t>
      </w:r>
      <w:r w:rsidR="00877534">
        <w:rPr>
          <w:sz w:val="24"/>
          <w:szCs w:val="24"/>
        </w:rPr>
        <w:t xml:space="preserve"> </w:t>
      </w:r>
      <w:r w:rsidR="00877534" w:rsidRPr="00877534">
        <w:rPr>
          <w:b/>
          <w:sz w:val="24"/>
          <w:szCs w:val="24"/>
        </w:rPr>
        <w:t>(2 marks)</w:t>
      </w:r>
    </w:p>
    <w:p w:rsidR="00DE3E19" w:rsidRPr="003B0460" w:rsidRDefault="00DE3E19" w:rsidP="00DE3E19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3B0460">
      <w:pPr>
        <w:pStyle w:val="ListParagraph"/>
        <w:spacing w:line="360" w:lineRule="auto"/>
        <w:ind w:left="360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7534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30AE9" w:rsidRPr="003B0460">
        <w:rPr>
          <w:sz w:val="24"/>
          <w:szCs w:val="24"/>
        </w:rPr>
        <w:t>____________________________________________________________________________________</w:t>
      </w:r>
    </w:p>
    <w:p w:rsidR="003B0460" w:rsidRPr="0010586A" w:rsidRDefault="003B0460" w:rsidP="003B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sz w:val="24"/>
          <w:szCs w:val="24"/>
        </w:rPr>
        <w:lastRenderedPageBreak/>
        <w:t xml:space="preserve">Using evidence from the sources you have analysed, </w:t>
      </w:r>
      <w:r w:rsidRPr="003B0460">
        <w:rPr>
          <w:b/>
          <w:sz w:val="24"/>
          <w:szCs w:val="24"/>
        </w:rPr>
        <w:t>describe</w:t>
      </w:r>
      <w:r w:rsidRPr="003B0460">
        <w:rPr>
          <w:sz w:val="24"/>
          <w:szCs w:val="24"/>
        </w:rPr>
        <w:t xml:space="preserve"> what life was like for children during the time of the Industrial Revolution. A good answer will include the following: working hours, jobs, living conditions etc. </w:t>
      </w:r>
      <w:r w:rsidR="00877534" w:rsidRPr="00877534">
        <w:rPr>
          <w:b/>
          <w:sz w:val="24"/>
          <w:szCs w:val="24"/>
        </w:rPr>
        <w:t>(4 marks)</w:t>
      </w:r>
    </w:p>
    <w:p w:rsidR="0010586A" w:rsidRPr="003B0460" w:rsidRDefault="0010586A" w:rsidP="0010586A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3B0460">
      <w:pPr>
        <w:pStyle w:val="ListParagraph"/>
        <w:spacing w:line="360" w:lineRule="auto"/>
        <w:ind w:left="360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7534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2363" w:rsidRDefault="00562363" w:rsidP="00F64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b/>
          <w:sz w:val="24"/>
          <w:szCs w:val="24"/>
        </w:rPr>
        <w:t xml:space="preserve">Explain </w:t>
      </w:r>
      <w:r w:rsidRPr="003B0460">
        <w:rPr>
          <w:sz w:val="24"/>
          <w:szCs w:val="24"/>
        </w:rPr>
        <w:t xml:space="preserve">how the sources you have studied in class argue for the creation of </w:t>
      </w:r>
      <w:r w:rsidRPr="003B0460">
        <w:rPr>
          <w:b/>
          <w:sz w:val="24"/>
          <w:szCs w:val="24"/>
        </w:rPr>
        <w:t>workplace laws</w:t>
      </w:r>
      <w:r w:rsidR="00877534">
        <w:rPr>
          <w:sz w:val="24"/>
          <w:szCs w:val="24"/>
        </w:rPr>
        <w:t xml:space="preserve">. </w:t>
      </w:r>
      <w:r w:rsidR="00877534" w:rsidRPr="00877534">
        <w:rPr>
          <w:b/>
          <w:sz w:val="24"/>
          <w:szCs w:val="24"/>
        </w:rPr>
        <w:t>(6 marks)</w:t>
      </w:r>
      <w:r w:rsidR="00877534">
        <w:rPr>
          <w:sz w:val="24"/>
          <w:szCs w:val="24"/>
        </w:rPr>
        <w:t xml:space="preserve"> </w:t>
      </w:r>
    </w:p>
    <w:p w:rsidR="0010586A" w:rsidRPr="003B0460" w:rsidRDefault="0010586A" w:rsidP="0010586A">
      <w:pPr>
        <w:pStyle w:val="ListParagraph"/>
        <w:ind w:left="360"/>
        <w:rPr>
          <w:sz w:val="24"/>
          <w:szCs w:val="24"/>
        </w:rPr>
      </w:pPr>
    </w:p>
    <w:p w:rsidR="003B0460" w:rsidRDefault="003B0460" w:rsidP="003B0460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7534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0460" w:rsidRPr="00B30AE9" w:rsidRDefault="003B0460" w:rsidP="003B0460">
      <w:pPr>
        <w:pStyle w:val="ListParagraph"/>
        <w:spacing w:line="360" w:lineRule="auto"/>
        <w:ind w:left="360"/>
        <w:jc w:val="center"/>
        <w:rPr>
          <w:b/>
          <w:sz w:val="24"/>
          <w:szCs w:val="24"/>
          <w:u w:val="single"/>
        </w:rPr>
      </w:pPr>
      <w:r w:rsidRPr="00B30AE9">
        <w:rPr>
          <w:b/>
          <w:sz w:val="24"/>
          <w:szCs w:val="24"/>
          <w:u w:val="single"/>
        </w:rPr>
        <w:t>End of Validation</w:t>
      </w:r>
    </w:p>
    <w:sectPr w:rsidR="003B0460" w:rsidRPr="00B30AE9" w:rsidSect="003B0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77C91"/>
    <w:multiLevelType w:val="hybridMultilevel"/>
    <w:tmpl w:val="5394D3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C5A95"/>
    <w:multiLevelType w:val="hybridMultilevel"/>
    <w:tmpl w:val="A5A89E2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9A"/>
    <w:rsid w:val="0010586A"/>
    <w:rsid w:val="001B32BD"/>
    <w:rsid w:val="001C3D54"/>
    <w:rsid w:val="00351405"/>
    <w:rsid w:val="003B0460"/>
    <w:rsid w:val="00562363"/>
    <w:rsid w:val="006A6E9A"/>
    <w:rsid w:val="007B4F30"/>
    <w:rsid w:val="00877534"/>
    <w:rsid w:val="00B30AE9"/>
    <w:rsid w:val="00CA6E0C"/>
    <w:rsid w:val="00DE3E19"/>
    <w:rsid w:val="00EA33BF"/>
    <w:rsid w:val="00F6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9DC27216.dotm</Template>
  <TotalTime>67</TotalTime>
  <Pages>3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e4081018</cp:lastModifiedBy>
  <cp:revision>7</cp:revision>
  <cp:lastPrinted>2018-08-24T01:55:00Z</cp:lastPrinted>
  <dcterms:created xsi:type="dcterms:W3CDTF">2018-08-13T07:46:00Z</dcterms:created>
  <dcterms:modified xsi:type="dcterms:W3CDTF">2018-08-24T04:08:00Z</dcterms:modified>
</cp:coreProperties>
</file>