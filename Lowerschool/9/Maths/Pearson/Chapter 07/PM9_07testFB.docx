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7B5345D2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>
        <w:tab/>
        <w:t>[</w:t>
      </w:r>
      <w:r w:rsidR="00A84EDC">
        <w:t>7</w:t>
      </w:r>
      <w:r>
        <w:t>.1]</w:t>
      </w:r>
    </w:p>
    <w:p w14:paraId="68D9A325" w14:textId="63613094" w:rsidR="00EF38CC" w:rsidRPr="00A303E3" w:rsidRDefault="00A303E3" w:rsidP="00A303E3">
      <w:pPr>
        <w:pStyle w:val="Pquestiontextmainstem"/>
      </w:pPr>
      <w:r w:rsidRPr="00A73611">
        <w:t xml:space="preserve">For the triangle shown, which of the following </w:t>
      </w:r>
      <w:r w:rsidRPr="00A303E3">
        <w:t>represents</w:t>
      </w:r>
      <w:r w:rsidRPr="00A73611">
        <w:t xml:space="preserve"> the ratio </w:t>
      </w:r>
      <w:r w:rsidRPr="00A73611">
        <w:rPr>
          <w:position w:val="-28"/>
        </w:rPr>
        <w:object w:dxaOrig="1260" w:dyaOrig="660" w14:anchorId="657D8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32.75pt" o:ole="">
            <v:imagedata r:id="rId9" o:title=""/>
          </v:shape>
          <o:OLEObject Type="Embed" ProgID="Equation.3" ShapeID="_x0000_i1025" DrawAspect="Content" ObjectID="_1537774554" r:id="rId10"/>
        </w:object>
      </w:r>
      <w:r w:rsidRPr="00A73611">
        <w:t xml:space="preserve"> for the angle </w:t>
      </w:r>
      <w:r w:rsidRPr="00A73611">
        <w:rPr>
          <w:i/>
        </w:rPr>
        <w:t>a</w:t>
      </w:r>
      <w:r w:rsidRPr="00A303E3">
        <w:t>?</w:t>
      </w:r>
    </w:p>
    <w:p w14:paraId="5AEB2269" w14:textId="78013F49" w:rsidR="00821888" w:rsidRDefault="00A40909" w:rsidP="00EF38CC">
      <w:pPr>
        <w:pStyle w:val="Pquestiontextmainstem"/>
      </w:pPr>
      <w:r>
        <w:rPr>
          <w:noProof/>
          <w:sz w:val="20"/>
          <w:szCs w:val="20"/>
        </w:rPr>
        <w:pict w14:anchorId="498B1466">
          <v:shape id="_x0000_i1026" type="#_x0000_t75" style="width:129.05pt;height:64.5pt">
            <v:imagedata r:id="rId11" o:title="PM2e_09_EB_07_FBT_01" grayscale="t"/>
          </v:shape>
        </w:pict>
      </w:r>
    </w:p>
    <w:p w14:paraId="0054A580" w14:textId="5B63F943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2091D" w:rsidRPr="005E1BC8">
        <w:rPr>
          <w:position w:val="-24"/>
          <w:sz w:val="20"/>
          <w:szCs w:val="20"/>
        </w:rPr>
        <w:object w:dxaOrig="340" w:dyaOrig="620" w14:anchorId="62FA4107">
          <v:shape id="_x0000_i1027" type="#_x0000_t75" style="width:16.85pt;height:30.85pt" o:ole="">
            <v:imagedata r:id="rId12" o:title=""/>
          </v:shape>
          <o:OLEObject Type="Embed" ProgID="Equation.3" ShapeID="_x0000_i1027" DrawAspect="Content" ObjectID="_1537774555" r:id="rId13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22091D" w:rsidRPr="005E1BC8">
        <w:rPr>
          <w:position w:val="-24"/>
          <w:sz w:val="20"/>
          <w:szCs w:val="20"/>
        </w:rPr>
        <w:object w:dxaOrig="340" w:dyaOrig="620" w14:anchorId="0A527338">
          <v:shape id="_x0000_i1028" type="#_x0000_t75" style="width:16.85pt;height:30.85pt" o:ole="">
            <v:imagedata r:id="rId14" o:title=""/>
          </v:shape>
          <o:OLEObject Type="Embed" ProgID="Equation.3" ShapeID="_x0000_i1028" DrawAspect="Content" ObjectID="_1537774556" r:id="rId15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22091D" w:rsidRPr="005E1BC8">
        <w:rPr>
          <w:position w:val="-24"/>
          <w:sz w:val="20"/>
          <w:szCs w:val="20"/>
        </w:rPr>
        <w:object w:dxaOrig="340" w:dyaOrig="620" w14:anchorId="1FD1E34A">
          <v:shape id="_x0000_i1029" type="#_x0000_t75" style="width:16.85pt;height:30.85pt" o:ole="">
            <v:imagedata r:id="rId16" o:title=""/>
          </v:shape>
          <o:OLEObject Type="Embed" ProgID="Equation.3" ShapeID="_x0000_i1029" DrawAspect="Content" ObjectID="_1537774557" r:id="rId17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22091D" w:rsidRPr="005E1BC8">
        <w:rPr>
          <w:position w:val="-24"/>
          <w:sz w:val="20"/>
          <w:szCs w:val="20"/>
        </w:rPr>
        <w:object w:dxaOrig="340" w:dyaOrig="620" w14:anchorId="73D55D2A">
          <v:shape id="_x0000_i1030" type="#_x0000_t75" style="width:16.85pt;height:30.85pt" o:ole="">
            <v:imagedata r:id="rId18" o:title=""/>
          </v:shape>
          <o:OLEObject Type="Embed" ProgID="Equation.3" ShapeID="_x0000_i1030" DrawAspect="Content" ObjectID="_1537774558" r:id="rId19"/>
        </w:object>
      </w:r>
    </w:p>
    <w:p w14:paraId="4A5DD7EC" w14:textId="5D389AC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A84EDC">
        <w:t>7</w:t>
      </w:r>
      <w:r w:rsidR="00847E81">
        <w:t>.2</w:t>
      </w:r>
      <w:r>
        <w:t>]</w:t>
      </w:r>
    </w:p>
    <w:p w14:paraId="4EF97E54" w14:textId="36828990" w:rsidR="00DF65A6" w:rsidRDefault="00024BA3" w:rsidP="00BA2E2A">
      <w:pPr>
        <w:pStyle w:val="Pquestiontextmainstem"/>
      </w:pPr>
      <w:r>
        <w:t>If sin(</w:t>
      </w:r>
      <w:r w:rsidR="00A303E3" w:rsidRPr="00A73611">
        <w:sym w:font="Symbol" w:char="F071"/>
      </w:r>
      <w:r>
        <w:t>)</w:t>
      </w:r>
      <w:r w:rsidR="00A303E3" w:rsidRPr="00A73611">
        <w:t xml:space="preserve"> = </w:t>
      </w:r>
      <w:r w:rsidR="0022091D" w:rsidRPr="00A73611">
        <w:rPr>
          <w:position w:val="-24"/>
        </w:rPr>
        <w:object w:dxaOrig="220" w:dyaOrig="620" w14:anchorId="65149873">
          <v:shape id="_x0000_i1031" type="#_x0000_t75" style="width:11.2pt;height:30.85pt" o:ole="">
            <v:imagedata r:id="rId20" o:title=""/>
          </v:shape>
          <o:OLEObject Type="Embed" ProgID="Equation.DSMT4" ShapeID="_x0000_i1031" DrawAspect="Content" ObjectID="_1537774559" r:id="rId21"/>
        </w:object>
      </w:r>
      <w:r w:rsidR="00A303E3" w:rsidRPr="00A73611">
        <w:t xml:space="preserve">, then the value of </w:t>
      </w:r>
      <w:r w:rsidR="0022091D">
        <w:rPr>
          <w:i/>
        </w:rPr>
        <w:t>X</w:t>
      </w:r>
      <w:r w:rsidR="00A303E3" w:rsidRPr="00A73611">
        <w:t xml:space="preserve"> in the </w:t>
      </w:r>
      <w:r w:rsidR="00A303E3" w:rsidRPr="00BA2E2A">
        <w:t>diagram</w:t>
      </w:r>
      <w:r w:rsidR="00A303E3" w:rsidRPr="00A73611">
        <w:t xml:space="preserve"> below is:</w:t>
      </w:r>
    </w:p>
    <w:p w14:paraId="1385BDE4" w14:textId="710F79DA" w:rsidR="00A303E3" w:rsidRDefault="0022091D" w:rsidP="00821888">
      <w:pPr>
        <w:pStyle w:val="Pquestiontextmainstem"/>
        <w:rPr>
          <w:rStyle w:val="Cquestionpartlabelbold"/>
        </w:rPr>
      </w:pPr>
      <w:r w:rsidRPr="005E1BC8">
        <w:rPr>
          <w:noProof/>
          <w:sz w:val="20"/>
          <w:szCs w:val="20"/>
        </w:rPr>
        <w:drawing>
          <wp:inline distT="0" distB="0" distL="0" distR="0" wp14:anchorId="43BF2D3E" wp14:editId="3FB3917E">
            <wp:extent cx="1724025" cy="990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055" w14:textId="044E8735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2091D">
        <w:t>5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B</w:t>
      </w:r>
      <w:r>
        <w:tab/>
      </w:r>
      <w:r w:rsidR="0022091D">
        <w:t>7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C</w:t>
      </w:r>
      <w:r>
        <w:tab/>
      </w:r>
      <w:r w:rsidR="0022091D">
        <w:t>21</w:t>
      </w:r>
      <w:r w:rsidR="002509BC">
        <w:tab/>
      </w:r>
      <w:r>
        <w:tab/>
      </w:r>
      <w:r w:rsidR="000D19CB">
        <w:tab/>
      </w:r>
      <w:r w:rsidRPr="001B433F">
        <w:rPr>
          <w:rStyle w:val="Cquestionpartlabelbold"/>
        </w:rPr>
        <w:t>D</w:t>
      </w:r>
      <w:r>
        <w:tab/>
      </w:r>
      <w:r w:rsidR="0022091D">
        <w:t>28</w:t>
      </w:r>
    </w:p>
    <w:p w14:paraId="5FFFF81F" w14:textId="218A93B3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A84EDC">
        <w:t>7.3</w:t>
      </w:r>
      <w:r>
        <w:t>]</w:t>
      </w:r>
    </w:p>
    <w:p w14:paraId="1A182CC8" w14:textId="1E5EBCFB" w:rsidR="00DF65A6" w:rsidRPr="00BA2E2A" w:rsidRDefault="00BA2E2A" w:rsidP="00BA2E2A">
      <w:pPr>
        <w:pStyle w:val="Pquestiontextmainstem"/>
        <w:rPr>
          <w:rFonts w:eastAsia="MS Mincho"/>
        </w:rPr>
      </w:pPr>
      <w:r>
        <w:t xml:space="preserve">Which equation can be used to find the value of </w:t>
      </w:r>
      <w:r w:rsidRPr="00BA2E2A">
        <w:rPr>
          <w:i/>
        </w:rPr>
        <w:t>k</w:t>
      </w:r>
      <w:r>
        <w:t xml:space="preserve"> in the diagram?</w:t>
      </w:r>
    </w:p>
    <w:p w14:paraId="15DF671D" w14:textId="3D35B926" w:rsidR="00821888" w:rsidRDefault="0022091D" w:rsidP="00240E07">
      <w:pPr>
        <w:pStyle w:val="Pquestiontextmainstem"/>
      </w:pPr>
      <w:r w:rsidRPr="005E1BC8">
        <w:rPr>
          <w:noProof/>
          <w:sz w:val="20"/>
          <w:szCs w:val="20"/>
        </w:rPr>
        <w:drawing>
          <wp:inline distT="0" distB="0" distL="0" distR="0" wp14:anchorId="37598FD0" wp14:editId="41ED0716">
            <wp:extent cx="1565275" cy="687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35EEE201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22091D">
        <w:rPr>
          <w:lang w:val="es-ES"/>
        </w:rPr>
        <w:t>58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60" w:dyaOrig="620" w14:anchorId="0AC4D679">
          <v:shape id="_x0000_i1032" type="#_x0000_t75" style="width:17.75pt;height:30.85pt" o:ole="">
            <v:imagedata r:id="rId24" o:title=""/>
          </v:shape>
          <o:OLEObject Type="Embed" ProgID="Equation.3" ShapeID="_x0000_i1032" DrawAspect="Content" ObjectID="_1537774560" r:id="rId25"/>
        </w:object>
      </w:r>
      <w:r w:rsidRPr="00BA2E2A">
        <w:rPr>
          <w:lang w:val="es-ES"/>
        </w:rPr>
        <w:tab/>
      </w:r>
      <w:r w:rsid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8214EA">
        <w:rPr>
          <w:lang w:val="es-ES"/>
        </w:rPr>
        <w:t>58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60" w:dyaOrig="620" w14:anchorId="7668BD3B">
          <v:shape id="_x0000_i1033" type="#_x0000_t75" style="width:17.75pt;height:30.85pt" o:ole="">
            <v:imagedata r:id="rId26" o:title=""/>
          </v:shape>
          <o:OLEObject Type="Embed" ProgID="Equation.3" ShapeID="_x0000_i1033" DrawAspect="Content" ObjectID="_1537774561" r:id="rId27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8214EA">
        <w:rPr>
          <w:lang w:val="es-ES"/>
        </w:rPr>
        <w:t>58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8214EA" w:rsidRPr="00C8189F">
        <w:rPr>
          <w:position w:val="-24"/>
        </w:rPr>
        <w:object w:dxaOrig="360" w:dyaOrig="620" w14:anchorId="3CB2E458">
          <v:shape id="_x0000_i1034" type="#_x0000_t75" style="width:17.75pt;height:30.85pt" o:ole="">
            <v:imagedata r:id="rId26" o:title=""/>
          </v:shape>
          <o:OLEObject Type="Embed" ProgID="Equation.3" ShapeID="_x0000_i1034" DrawAspect="Content" ObjectID="_1537774562" r:id="rId28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8214EA">
        <w:rPr>
          <w:lang w:val="es-ES"/>
        </w:rPr>
        <w:t>58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8214EA" w:rsidRPr="00C8189F">
        <w:rPr>
          <w:position w:val="-24"/>
        </w:rPr>
        <w:object w:dxaOrig="360" w:dyaOrig="620" w14:anchorId="6D792089">
          <v:shape id="_x0000_i1035" type="#_x0000_t75" style="width:17.75pt;height:30.85pt" o:ole="">
            <v:imagedata r:id="rId29" o:title=""/>
          </v:shape>
          <o:OLEObject Type="Embed" ProgID="Equation.3" ShapeID="_x0000_i1035" DrawAspect="Content" ObjectID="_1537774563" r:id="rId30"/>
        </w:object>
      </w:r>
    </w:p>
    <w:p w14:paraId="19C92854" w14:textId="037A5B5D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A84EDC">
        <w:t>7.4</w:t>
      </w:r>
      <w:r>
        <w:t>]</w:t>
      </w:r>
    </w:p>
    <w:p w14:paraId="5F00CA1A" w14:textId="5FC48113" w:rsidR="00821888" w:rsidRPr="00C07955" w:rsidRDefault="00BA2E2A" w:rsidP="00821888">
      <w:pPr>
        <w:tabs>
          <w:tab w:val="left" w:pos="2835"/>
          <w:tab w:val="left" w:pos="7797"/>
        </w:tabs>
        <w:rPr>
          <w:rFonts w:asciiTheme="minorHAnsi" w:hAnsiTheme="minorHAnsi"/>
        </w:rPr>
      </w:pPr>
      <w:r w:rsidRPr="00C8189F">
        <w:rPr>
          <w:rFonts w:asciiTheme="minorHAnsi" w:hAnsiTheme="minorHAnsi"/>
        </w:rPr>
        <w:t xml:space="preserve">The value of </w:t>
      </w:r>
      <w:r w:rsidRPr="00C8189F">
        <w:rPr>
          <w:rFonts w:asciiTheme="minorHAnsi" w:hAnsiTheme="minorHAnsi"/>
        </w:rPr>
        <w:sym w:font="Symbol" w:char="F071"/>
      </w:r>
      <w:r w:rsidRPr="00C8189F">
        <w:rPr>
          <w:rFonts w:asciiTheme="minorHAnsi" w:hAnsiTheme="minorHAnsi"/>
        </w:rPr>
        <w:t xml:space="preserve"> can be found by using which of the following equations?</w:t>
      </w:r>
    </w:p>
    <w:p w14:paraId="3C56401E" w14:textId="0FD92B18" w:rsidR="00821888" w:rsidRDefault="008214EA" w:rsidP="00240E07">
      <w:pPr>
        <w:pStyle w:val="Pquestiontextmainstem"/>
      </w:pPr>
      <w:r w:rsidRPr="005E1BC8">
        <w:rPr>
          <w:noProof/>
          <w:sz w:val="20"/>
          <w:szCs w:val="20"/>
        </w:rPr>
        <w:drawing>
          <wp:inline distT="0" distB="0" distL="0" distR="0" wp14:anchorId="29AD4573" wp14:editId="7983A438">
            <wp:extent cx="1916430" cy="848360"/>
            <wp:effectExtent l="0" t="0" r="762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3E6" w14:textId="79218581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40" w:dyaOrig="620" w14:anchorId="1E4EE83A">
          <v:shape id="_x0000_i1036" type="#_x0000_t75" style="width:16.85pt;height:30.85pt" o:ole="">
            <v:imagedata r:id="rId32" o:title=""/>
          </v:shape>
          <o:OLEObject Type="Embed" ProgID="Equation.3" ShapeID="_x0000_i1036" DrawAspect="Content" ObjectID="_1537774564" r:id="rId33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40" w:dyaOrig="620" w14:anchorId="3580C43A">
          <v:shape id="_x0000_i1037" type="#_x0000_t75" style="width:16.85pt;height:30.85pt" o:ole="">
            <v:imagedata r:id="rId34" o:title=""/>
          </v:shape>
          <o:OLEObject Type="Embed" ProgID="Equation.3" ShapeID="_x0000_i1037" DrawAspect="Content" ObjectID="_1537774565" r:id="rId35"/>
        </w:object>
      </w:r>
      <w:r w:rsidRPr="00BA2E2A">
        <w:rPr>
          <w:lang w:val="es-ES"/>
        </w:rPr>
        <w:tab/>
      </w:r>
      <w:r w:rsidR="00024BA3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40" w:dyaOrig="620" w14:anchorId="3E08F811">
          <v:shape id="_x0000_i1038" type="#_x0000_t75" style="width:16.85pt;height:30.85pt" o:ole="">
            <v:imagedata r:id="rId34" o:title=""/>
          </v:shape>
          <o:OLEObject Type="Embed" ProgID="Equation.3" ShapeID="_x0000_i1038" DrawAspect="Content" ObjectID="_1537774566" r:id="rId36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8214EA" w:rsidRPr="00C8189F">
        <w:rPr>
          <w:position w:val="-24"/>
        </w:rPr>
        <w:object w:dxaOrig="340" w:dyaOrig="620" w14:anchorId="34BB8DAD">
          <v:shape id="_x0000_i1039" type="#_x0000_t75" style="width:16.85pt;height:30.85pt" o:ole="">
            <v:imagedata r:id="rId37" o:title=""/>
          </v:shape>
          <o:OLEObject Type="Embed" ProgID="Equation.3" ShapeID="_x0000_i1039" DrawAspect="Content" ObjectID="_1537774567" r:id="rId38"/>
        </w:object>
      </w:r>
    </w:p>
    <w:p w14:paraId="0D17C7E0" w14:textId="5B117EB6" w:rsidR="00240E07" w:rsidRDefault="00240E07" w:rsidP="00B22986">
      <w:pPr>
        <w:pStyle w:val="Pquestionheadingmc"/>
        <w:keepLines/>
      </w:pPr>
      <w:r>
        <w:lastRenderedPageBreak/>
        <w:t>Question 5</w:t>
      </w:r>
      <w:r w:rsidR="00010A8C">
        <w:tab/>
        <w:t>[</w:t>
      </w:r>
      <w:r w:rsidR="00A84EDC">
        <w:t>7</w:t>
      </w:r>
      <w:r w:rsidR="00847E81">
        <w:t>.5</w:t>
      </w:r>
      <w:r>
        <w:t>]</w:t>
      </w:r>
    </w:p>
    <w:p w14:paraId="1109BF28" w14:textId="009D8DD5" w:rsidR="00DF65A6" w:rsidRDefault="00BA2E2A" w:rsidP="00B22986">
      <w:pPr>
        <w:pStyle w:val="Pquestiontextmainstem"/>
        <w:keepNext/>
        <w:keepLines/>
      </w:pPr>
      <w:r w:rsidRPr="00C8189F">
        <w:t xml:space="preserve">A </w:t>
      </w:r>
      <w:r w:rsidR="008214EA">
        <w:t>10</w:t>
      </w:r>
      <w:r w:rsidRPr="00C8189F">
        <w:t>.</w:t>
      </w:r>
      <w:r w:rsidR="008214EA">
        <w:t>7</w:t>
      </w:r>
      <w:r w:rsidRPr="00C8189F">
        <w:t xml:space="preserve"> m tree casts a shadow across the ground. If the angle of elevation of the </w:t>
      </w:r>
      <w:r>
        <w:t>s</w:t>
      </w:r>
      <w:r w:rsidRPr="00C8189F">
        <w:t>un is 4</w:t>
      </w:r>
      <w:r w:rsidR="008214EA">
        <w:t>3</w:t>
      </w:r>
      <w:r w:rsidRPr="00C8189F">
        <w:sym w:font="Symbol" w:char="F0B0"/>
      </w:r>
      <w:r w:rsidRPr="00C8189F">
        <w:t>, the length of the shadow is closest to:</w:t>
      </w:r>
    </w:p>
    <w:p w14:paraId="3D4F2F82" w14:textId="64B7A256" w:rsidR="00BA2E2A" w:rsidRDefault="008214EA" w:rsidP="00240E07">
      <w:pPr>
        <w:pStyle w:val="Pquestiontextmainstem"/>
      </w:pPr>
      <w:r w:rsidRPr="005E1BC8">
        <w:rPr>
          <w:noProof/>
          <w:sz w:val="20"/>
          <w:szCs w:val="20"/>
        </w:rPr>
        <w:drawing>
          <wp:inline distT="0" distB="0" distL="0" distR="0" wp14:anchorId="7D02281F" wp14:editId="57B576A4">
            <wp:extent cx="1111885" cy="12877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8681" w14:textId="182D0DAD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4EA">
        <w:t>7</w:t>
      </w:r>
      <w:r w:rsidR="00BA2E2A" w:rsidRPr="00C8189F">
        <w:t>.</w:t>
      </w:r>
      <w:r w:rsidR="008214EA">
        <w:t>8</w:t>
      </w:r>
      <w:r w:rsidR="00BA2E2A" w:rsidRPr="00C8189F">
        <w:t xml:space="preserve"> m</w:t>
      </w:r>
      <w:r>
        <w:tab/>
      </w:r>
      <w:r w:rsidR="00BA2E2A"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214EA">
        <w:t>10</w:t>
      </w:r>
      <w:r w:rsidR="00BA2E2A" w:rsidRPr="00C8189F">
        <w:t xml:space="preserve">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C</w:t>
      </w:r>
      <w:r>
        <w:tab/>
      </w:r>
      <w:r w:rsidR="008214EA">
        <w:t>11</w:t>
      </w:r>
      <w:r w:rsidR="00BA2E2A" w:rsidRPr="00C8189F">
        <w:t>.</w:t>
      </w:r>
      <w:r w:rsidR="008214EA">
        <w:t>5</w:t>
      </w:r>
      <w:r w:rsidR="00BA2E2A" w:rsidRPr="00C8189F">
        <w:t xml:space="preserve">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D</w:t>
      </w:r>
      <w:r>
        <w:tab/>
      </w:r>
      <w:r w:rsidR="008214EA">
        <w:t>15</w:t>
      </w:r>
      <w:r w:rsidR="00BA2E2A" w:rsidRPr="00C8189F">
        <w:t>.</w:t>
      </w:r>
      <w:r w:rsidR="008214EA">
        <w:t>7</w:t>
      </w:r>
      <w:r w:rsidR="00BA2E2A" w:rsidRPr="00C8189F">
        <w:t xml:space="preserve"> m</w:t>
      </w:r>
    </w:p>
    <w:p w14:paraId="7CAEE25A" w14:textId="45BD1CEB" w:rsidR="00240E07" w:rsidRDefault="00240E07" w:rsidP="000066AE">
      <w:pPr>
        <w:pStyle w:val="Pquestionheadingmc"/>
        <w:keepLines/>
      </w:pPr>
      <w:r>
        <w:t>Question 6</w:t>
      </w:r>
      <w:r>
        <w:tab/>
        <w:t>[</w:t>
      </w:r>
      <w:r w:rsidR="00A84EDC">
        <w:t>7.5</w:t>
      </w:r>
      <w:r>
        <w:t>]</w:t>
      </w:r>
    </w:p>
    <w:p w14:paraId="2AE82E50" w14:textId="6392E231" w:rsidR="00DF65A6" w:rsidRDefault="00BA2E2A" w:rsidP="000066AE">
      <w:pPr>
        <w:pStyle w:val="Pquestiontextmainstem"/>
        <w:keepNext/>
        <w:keepLines/>
      </w:pPr>
      <w:r w:rsidRPr="00C8189F">
        <w:t xml:space="preserve">A bearing of </w:t>
      </w:r>
      <w:r w:rsidR="008214EA">
        <w:t>329</w:t>
      </w:r>
      <w:r w:rsidRPr="00C8189F">
        <w:sym w:font="Symbol" w:char="F0B0"/>
      </w:r>
      <w:r w:rsidRPr="00C8189F">
        <w:t>T, written as a compass bearing</w:t>
      </w:r>
      <w:r>
        <w:t>,</w:t>
      </w:r>
      <w:r w:rsidRPr="00C8189F">
        <w:t xml:space="preserve"> is:</w:t>
      </w:r>
    </w:p>
    <w:p w14:paraId="312F0F81" w14:textId="550A5FC3" w:rsidR="007912D5" w:rsidRDefault="008214EA" w:rsidP="000066AE">
      <w:pPr>
        <w:pStyle w:val="Pquestiontextmainstem"/>
        <w:keepNext/>
        <w:keepLines/>
      </w:pPr>
      <w:r w:rsidRPr="005E1BC8">
        <w:rPr>
          <w:noProof/>
          <w:sz w:val="20"/>
          <w:szCs w:val="20"/>
        </w:rPr>
        <w:drawing>
          <wp:inline distT="0" distB="0" distL="0" distR="0" wp14:anchorId="1F3347FE" wp14:editId="65D84310">
            <wp:extent cx="1514475" cy="1571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454F" w14:textId="7C4653CC" w:rsidR="00240E07" w:rsidRPr="008214EA" w:rsidRDefault="00240E07" w:rsidP="00240E07">
      <w:pPr>
        <w:pStyle w:val="Pquestiontextmcqoptions"/>
      </w:pPr>
      <w:r w:rsidRPr="008214EA">
        <w:rPr>
          <w:rStyle w:val="Cquestionpartlabelbold"/>
        </w:rPr>
        <w:t>A</w:t>
      </w:r>
      <w:r w:rsidRPr="008214EA">
        <w:tab/>
      </w:r>
      <w:r w:rsidR="00BA2E2A" w:rsidRPr="008214EA">
        <w:t>N</w:t>
      </w:r>
      <w:r w:rsidR="008214EA" w:rsidRPr="008214EA">
        <w:t>31</w:t>
      </w:r>
      <w:r w:rsidR="00BA2E2A" w:rsidRPr="00C07955">
        <w:sym w:font="Symbol" w:char="F0B0"/>
      </w:r>
      <w:r w:rsidR="00BA2E2A" w:rsidRPr="008214EA">
        <w:t>E</w:t>
      </w:r>
      <w:r w:rsidR="007912D5" w:rsidRPr="008214EA">
        <w:rPr>
          <w:b/>
        </w:rPr>
        <w:tab/>
      </w:r>
      <w:r w:rsidR="007912D5" w:rsidRPr="008214EA">
        <w:rPr>
          <w:b/>
        </w:rPr>
        <w:tab/>
      </w:r>
      <w:r w:rsidR="007912D5" w:rsidRPr="008214EA">
        <w:rPr>
          <w:b/>
        </w:rPr>
        <w:tab/>
        <w:t>B</w:t>
      </w:r>
      <w:r w:rsidR="007912D5" w:rsidRPr="008214EA">
        <w:rPr>
          <w:b/>
        </w:rPr>
        <w:tab/>
      </w:r>
      <w:r w:rsidR="00BA2E2A" w:rsidRPr="008214EA">
        <w:t>S</w:t>
      </w:r>
      <w:r w:rsidR="008214EA" w:rsidRPr="008214EA">
        <w:t>29</w:t>
      </w:r>
      <w:r w:rsidR="00BA2E2A" w:rsidRPr="00C07955">
        <w:sym w:font="Symbol" w:char="F0B0"/>
      </w:r>
      <w:r w:rsidR="008214EA" w:rsidRPr="008214EA">
        <w:t>W</w:t>
      </w:r>
      <w:r w:rsidR="007912D5" w:rsidRPr="008214EA">
        <w:rPr>
          <w:b/>
        </w:rPr>
        <w:tab/>
      </w:r>
      <w:r w:rsidR="007912D5" w:rsidRPr="008214EA">
        <w:rPr>
          <w:b/>
        </w:rPr>
        <w:tab/>
      </w:r>
      <w:r w:rsidR="007912D5" w:rsidRPr="008214EA">
        <w:rPr>
          <w:b/>
        </w:rPr>
        <w:tab/>
        <w:t>C</w:t>
      </w:r>
      <w:r w:rsidR="007912D5" w:rsidRPr="008214EA">
        <w:rPr>
          <w:b/>
        </w:rPr>
        <w:tab/>
      </w:r>
      <w:r w:rsidR="008214EA" w:rsidRPr="008214EA">
        <w:t>N31</w:t>
      </w:r>
      <w:r w:rsidR="00BA2E2A" w:rsidRPr="00C07955">
        <w:sym w:font="Symbol" w:char="F0B0"/>
      </w:r>
      <w:r w:rsidR="008214EA" w:rsidRPr="008214EA">
        <w:t>W</w:t>
      </w:r>
      <w:r w:rsidR="007912D5" w:rsidRPr="008214EA">
        <w:rPr>
          <w:b/>
        </w:rPr>
        <w:tab/>
      </w:r>
      <w:r w:rsidR="007912D5" w:rsidRPr="008214EA">
        <w:rPr>
          <w:b/>
        </w:rPr>
        <w:tab/>
      </w:r>
      <w:r w:rsidR="007912D5" w:rsidRPr="008214EA">
        <w:rPr>
          <w:b/>
        </w:rPr>
        <w:tab/>
        <w:t>D</w:t>
      </w:r>
      <w:r w:rsidR="007912D5" w:rsidRPr="008214EA">
        <w:rPr>
          <w:b/>
        </w:rPr>
        <w:tab/>
      </w:r>
      <w:r w:rsidR="008214EA">
        <w:t>S31</w:t>
      </w:r>
      <w:r w:rsidR="00BA2E2A" w:rsidRPr="00C07955">
        <w:sym w:font="Symbol" w:char="F0B0"/>
      </w:r>
      <w:r w:rsidR="008214EA">
        <w:t>E</w:t>
      </w:r>
    </w:p>
    <w:p w14:paraId="0E83C1A4" w14:textId="47F3D280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BA2E2A">
        <w:t>6</w:t>
      </w:r>
      <w:r w:rsidR="00240E07"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540E370B" w:rsidR="001B433F" w:rsidRDefault="00010A8C" w:rsidP="00B80E6D">
      <w:pPr>
        <w:pStyle w:val="Pquestionheadingsx1stafterhead"/>
      </w:pPr>
      <w:r>
        <w:t xml:space="preserve">Question </w:t>
      </w:r>
      <w:r w:rsidR="00BA2E2A">
        <w:t>7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051237">
        <w:t>7.5</w:t>
      </w:r>
      <w:r w:rsidR="001B433F">
        <w:t>]</w:t>
      </w:r>
    </w:p>
    <w:p w14:paraId="157A64E1" w14:textId="2B27AC69" w:rsidR="002509BC" w:rsidRDefault="00BA2E2A" w:rsidP="00024BA3">
      <w:pPr>
        <w:pStyle w:val="Pquestiontextmainstem"/>
      </w:pPr>
      <w:r w:rsidRPr="00C8189F">
        <w:t xml:space="preserve">The bottom of the slide is </w:t>
      </w:r>
      <w:r w:rsidR="008214EA">
        <w:t>2</w:t>
      </w:r>
      <w:r w:rsidRPr="00C8189F">
        <w:t>.</w:t>
      </w:r>
      <w:r w:rsidR="008214EA">
        <w:t>8</w:t>
      </w:r>
      <w:r w:rsidRPr="00C8189F">
        <w:t xml:space="preserve"> m </w:t>
      </w:r>
      <w:r w:rsidR="008C6AAA">
        <w:t>away</w:t>
      </w:r>
      <w:r w:rsidRPr="00C8189F">
        <w:t xml:space="preserve"> from the base of the supporting pole</w:t>
      </w:r>
      <w:r w:rsidR="008C6AAA">
        <w:t>.</w:t>
      </w:r>
      <w:r w:rsidRPr="00C8189F">
        <w:t xml:space="preserve"> </w:t>
      </w:r>
      <w:r w:rsidR="008C6AAA">
        <w:t xml:space="preserve">If </w:t>
      </w:r>
      <w:r w:rsidR="00024BA3" w:rsidRPr="00024BA3">
        <w:rPr>
          <w:position w:val="-10"/>
        </w:rPr>
        <w:object w:dxaOrig="820" w:dyaOrig="320" w14:anchorId="67952F68">
          <v:shape id="_x0000_i1040" type="#_x0000_t75" style="width:41.15pt;height:16.85pt" o:ole="">
            <v:imagedata r:id="rId41" o:title=""/>
          </v:shape>
          <o:OLEObject Type="Embed" ProgID="Equation.3" ShapeID="_x0000_i1040" DrawAspect="Content" ObjectID="_1537774568" r:id="rId42"/>
        </w:object>
      </w:r>
      <w:r w:rsidR="008214EA" w:rsidRPr="00C8189F">
        <w:rPr>
          <w:position w:val="-24"/>
        </w:rPr>
        <w:object w:dxaOrig="220" w:dyaOrig="620" w14:anchorId="6148A0F7">
          <v:shape id="_x0000_i1041" type="#_x0000_t75" style="width:11.2pt;height:30.85pt" o:ole="">
            <v:imagedata r:id="rId43" o:title=""/>
          </v:shape>
          <o:OLEObject Type="Embed" ProgID="Equation.3" ShapeID="_x0000_i1041" DrawAspect="Content" ObjectID="_1537774569" r:id="rId44"/>
        </w:object>
      </w:r>
      <w:r w:rsidRPr="00C8189F">
        <w:t>, find the length of the slide.</w:t>
      </w:r>
    </w:p>
    <w:p w14:paraId="5821EBC0" w14:textId="7BF60D24" w:rsidR="00024BA3" w:rsidRDefault="00842C73" w:rsidP="00024BA3">
      <w:pPr>
        <w:pStyle w:val="Pquestiontextmainstem"/>
      </w:pPr>
      <w:r>
        <w:pict w14:anchorId="08CB9E1A">
          <v:shape id="_x0000_i1042" type="#_x0000_t75" style="width:134.65pt;height:64.5pt">
            <v:imagedata r:id="rId45" o:title="PM2e_09_EB_07_FBT_02" grayscale="t"/>
          </v:shape>
        </w:pict>
      </w:r>
    </w:p>
    <w:p w14:paraId="0601FB1E" w14:textId="1ABAD8D3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BA2E2A">
        <w:t>8</w:t>
      </w:r>
      <w:r w:rsidRPr="00AF48BF">
        <w:tab/>
      </w:r>
      <w:r w:rsidR="00A84EDC">
        <w:rPr>
          <w:rStyle w:val="Cmarkslabel"/>
        </w:rPr>
        <w:t>3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051237">
        <w:t>7.5</w:t>
      </w:r>
      <w:r w:rsidRPr="00AF48BF">
        <w:t>]</w:t>
      </w:r>
    </w:p>
    <w:p w14:paraId="50A430E0" w14:textId="605F94C8" w:rsidR="009E1AF5" w:rsidRDefault="00024BA3" w:rsidP="00847E81">
      <w:pPr>
        <w:pStyle w:val="Pquestiontextmainstem"/>
      </w:pPr>
      <w:r w:rsidRPr="00C8189F">
        <w:t xml:space="preserve">A motorcyclist travels </w:t>
      </w:r>
      <w:r w:rsidR="008214EA">
        <w:t>13</w:t>
      </w:r>
      <w:r w:rsidRPr="00C8189F">
        <w:t xml:space="preserve"> km </w:t>
      </w:r>
      <w:r>
        <w:t>n</w:t>
      </w:r>
      <w:r w:rsidRPr="00C8189F">
        <w:t xml:space="preserve">orth, then </w:t>
      </w:r>
      <w:r w:rsidR="008214EA">
        <w:t>9</w:t>
      </w:r>
      <w:r w:rsidRPr="00C8189F">
        <w:t xml:space="preserve"> km east. Find </w:t>
      </w:r>
      <w:r w:rsidR="00BE16D0">
        <w:t>his</w:t>
      </w:r>
      <w:r w:rsidRPr="00C8189F">
        <w:t xml:space="preserve"> bearing from </w:t>
      </w:r>
      <w:r>
        <w:t xml:space="preserve">the </w:t>
      </w:r>
      <w:r w:rsidRPr="00C8189F">
        <w:t>starting point to the nearest degree.</w:t>
      </w:r>
    </w:p>
    <w:p w14:paraId="4637D20A" w14:textId="5B402D58" w:rsidR="00EA3558" w:rsidRDefault="00842C73" w:rsidP="00847E81">
      <w:pPr>
        <w:pStyle w:val="Pquestiontextmainstem"/>
      </w:pPr>
      <w:r>
        <w:pict w14:anchorId="10CC38BC">
          <v:shape id="_x0000_i1043" type="#_x0000_t75" style="width:149.6pt;height:166.45pt">
            <v:imagedata r:id="rId46" o:title="PM2e_09_EB_07_FBT_03" grayscale="t"/>
          </v:shape>
        </w:pict>
      </w:r>
    </w:p>
    <w:p w14:paraId="203A7AA6" w14:textId="4F5FAE57" w:rsidR="00010A8C" w:rsidRDefault="00010A8C" w:rsidP="00010A8C">
      <w:pPr>
        <w:pStyle w:val="Pquestionheadingsx"/>
      </w:pPr>
      <w:r>
        <w:t xml:space="preserve">Question </w:t>
      </w:r>
      <w:r w:rsidR="00BA2E2A">
        <w:t>9</w:t>
      </w:r>
      <w:r>
        <w:tab/>
      </w:r>
      <w:r w:rsidR="00FC46B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847E81">
        <w:t>.</w:t>
      </w:r>
      <w:r w:rsidR="00FC46BB">
        <w:t>1</w:t>
      </w:r>
      <w:r>
        <w:t>]</w:t>
      </w:r>
    </w:p>
    <w:p w14:paraId="39A7881E" w14:textId="0CB69BC7" w:rsidR="009E1AF5" w:rsidRDefault="00024BA3" w:rsidP="00527600">
      <w:pPr>
        <w:pStyle w:val="Pquestiontextpartsa"/>
      </w:pPr>
      <w:r w:rsidRPr="00C8189F">
        <w:t xml:space="preserve">A right-angled triangle has sides of length </w:t>
      </w:r>
      <w:r w:rsidR="008214EA" w:rsidRPr="00A12831">
        <w:t xml:space="preserve">9 cm, 40 cm and 41 </w:t>
      </w:r>
      <w:r w:rsidRPr="00C8189F">
        <w:t>cm.</w:t>
      </w:r>
    </w:p>
    <w:p w14:paraId="19852DB4" w14:textId="0EE9BEAE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  <w:r w:rsidR="00024BA3">
        <w:rPr>
          <w:b/>
          <w:color w:val="000000"/>
        </w:rPr>
        <w:tab/>
      </w:r>
      <w:r w:rsidR="00024BA3" w:rsidRPr="00C8189F">
        <w:t>Which of these sides would be the hypotenuse?</w:t>
      </w:r>
    </w:p>
    <w:p w14:paraId="6718B981" w14:textId="5295CCA1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</w:p>
    <w:p w14:paraId="6FE157A9" w14:textId="77777777" w:rsidR="008214EA" w:rsidRDefault="008214EA" w:rsidP="00527600">
      <w:pPr>
        <w:pStyle w:val="Pquestiontextpartsa"/>
        <w:rPr>
          <w:b/>
          <w:color w:val="000000"/>
        </w:rPr>
      </w:pPr>
    </w:p>
    <w:p w14:paraId="4E2313B4" w14:textId="67490090" w:rsidR="00024BA3" w:rsidRDefault="00C53A6F" w:rsidP="008214EA">
      <w:pPr>
        <w:pStyle w:val="Pquestiontextpartsa"/>
        <w:rPr>
          <w:b/>
          <w:color w:val="000000"/>
        </w:rPr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  <w:r w:rsidR="00024BA3" w:rsidRPr="00C8189F">
        <w:t xml:space="preserve">Draw a diagram of the triangle with the vertices labelled </w:t>
      </w:r>
      <w:r w:rsidR="00024BA3" w:rsidRPr="00C8189F">
        <w:rPr>
          <w:i/>
        </w:rPr>
        <w:t>A</w:t>
      </w:r>
      <w:r w:rsidR="00024BA3" w:rsidRPr="00C8189F">
        <w:t xml:space="preserve">, </w:t>
      </w:r>
      <w:r w:rsidR="00024BA3" w:rsidRPr="00C8189F">
        <w:rPr>
          <w:i/>
        </w:rPr>
        <w:t>B</w:t>
      </w:r>
      <w:r w:rsidR="00024BA3" w:rsidRPr="00C8189F">
        <w:t xml:space="preserve"> and </w:t>
      </w:r>
      <w:r w:rsidR="00024BA3" w:rsidRPr="00C8189F">
        <w:rPr>
          <w:i/>
        </w:rPr>
        <w:t>C</w:t>
      </w:r>
      <w:r w:rsidR="00024BA3" w:rsidRPr="00C8189F">
        <w:t xml:space="preserve"> and the right angle at </w:t>
      </w:r>
      <w:r w:rsidR="00024BA3" w:rsidRPr="00C8189F">
        <w:rPr>
          <w:i/>
        </w:rPr>
        <w:t>B</w:t>
      </w:r>
      <w:r w:rsidR="00024BA3" w:rsidRPr="00C8189F">
        <w:t>. Mark the side lengths on the diagram.</w:t>
      </w:r>
    </w:p>
    <w:p w14:paraId="49FDB5A5" w14:textId="77777777" w:rsidR="008C6AAA" w:rsidRDefault="008C6AAA" w:rsidP="00024BA3">
      <w:pPr>
        <w:pStyle w:val="Pquestiontextpartsa"/>
        <w:rPr>
          <w:b/>
          <w:color w:val="000000"/>
        </w:rPr>
      </w:pPr>
    </w:p>
    <w:p w14:paraId="252E48CB" w14:textId="77777777" w:rsidR="008C6AAA" w:rsidRDefault="008C6AAA" w:rsidP="00024BA3">
      <w:pPr>
        <w:pStyle w:val="Pquestiontextpartsa"/>
        <w:rPr>
          <w:b/>
          <w:color w:val="000000"/>
        </w:rPr>
      </w:pPr>
    </w:p>
    <w:p w14:paraId="7BAB6304" w14:textId="77777777" w:rsidR="008C6AAA" w:rsidRDefault="008C6AAA" w:rsidP="00024BA3">
      <w:pPr>
        <w:pStyle w:val="Pquestiontextpartsa"/>
        <w:rPr>
          <w:b/>
          <w:color w:val="000000"/>
        </w:rPr>
      </w:pPr>
    </w:p>
    <w:p w14:paraId="2D6235E2" w14:textId="77777777" w:rsidR="008214EA" w:rsidRDefault="008214EA" w:rsidP="00024BA3">
      <w:pPr>
        <w:pStyle w:val="Pquestiontextpartsa"/>
        <w:rPr>
          <w:b/>
          <w:color w:val="000000"/>
        </w:rPr>
      </w:pPr>
    </w:p>
    <w:p w14:paraId="2BB9FB0A" w14:textId="77777777" w:rsidR="008214EA" w:rsidRPr="00024BA3" w:rsidRDefault="008214EA" w:rsidP="00024BA3">
      <w:pPr>
        <w:pStyle w:val="Pquestiontextpartsa"/>
        <w:rPr>
          <w:b/>
          <w:color w:val="000000"/>
        </w:rPr>
      </w:pPr>
    </w:p>
    <w:p w14:paraId="7A120821" w14:textId="3EC4FEBC" w:rsidR="00010A8C" w:rsidRDefault="00010A8C" w:rsidP="008214EA">
      <w:pPr>
        <w:pStyle w:val="Pquestionheadingsx"/>
        <w:keepLines/>
      </w:pPr>
      <w:r>
        <w:lastRenderedPageBreak/>
        <w:t>Question 1</w:t>
      </w:r>
      <w:r w:rsidR="00BA2E2A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F911EE">
        <w:t>.</w:t>
      </w:r>
      <w:r w:rsidR="00FC46BB">
        <w:t>3</w:t>
      </w:r>
      <w:r>
        <w:t>]</w:t>
      </w:r>
    </w:p>
    <w:p w14:paraId="20CED22D" w14:textId="680F3637" w:rsidR="00010A8C" w:rsidRDefault="00024BA3" w:rsidP="008214EA">
      <w:pPr>
        <w:pStyle w:val="Pquestiontextmainstem"/>
        <w:keepNext/>
        <w:keepLines/>
      </w:pPr>
      <w:r w:rsidRPr="00C8189F">
        <w:t xml:space="preserve">Find the value of the unknown lengths, correct to </w:t>
      </w:r>
      <w:r>
        <w:t xml:space="preserve">1 </w:t>
      </w:r>
      <w:r w:rsidRPr="00C8189F">
        <w:t>decimal place.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9"/>
        <w:gridCol w:w="4959"/>
      </w:tblGrid>
      <w:tr w:rsidR="00DD234D" w14:paraId="3A17D77B" w14:textId="77777777" w:rsidTr="008214EA">
        <w:trPr>
          <w:trHeight w:val="2307"/>
        </w:trPr>
        <w:tc>
          <w:tcPr>
            <w:tcW w:w="4959" w:type="dxa"/>
          </w:tcPr>
          <w:p w14:paraId="2B1D347E" w14:textId="77777777" w:rsidR="00024BA3" w:rsidRPr="00C8189F" w:rsidRDefault="00024BA3" w:rsidP="008214EA">
            <w:pPr>
              <w:keepNext/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71E118AC" w14:textId="0E56664C" w:rsidR="00DD234D" w:rsidRDefault="00A84EDC" w:rsidP="008214EA">
            <w:pPr>
              <w:pStyle w:val="Pquestiontextmainstem"/>
              <w:keepNext/>
            </w:pPr>
            <w:r>
              <w:tab/>
            </w:r>
            <w:r w:rsidR="008214EA" w:rsidRPr="00A12831">
              <w:rPr>
                <w:noProof/>
                <w:position w:val="-20"/>
              </w:rPr>
              <w:drawing>
                <wp:inline distT="0" distB="0" distL="0" distR="0" wp14:anchorId="3163ABFF" wp14:editId="0FF6E907">
                  <wp:extent cx="1504950" cy="723900"/>
                  <wp:effectExtent l="0" t="0" r="0" b="0"/>
                  <wp:docPr id="34" name="Picture 34" descr="ACPM9_PR_7_08t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ACPM9_PR_7_08t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</w:tcPr>
          <w:p w14:paraId="76A79543" w14:textId="77777777" w:rsidR="008214EA" w:rsidRDefault="00024BA3" w:rsidP="008214EA">
            <w:pPr>
              <w:keepNext/>
              <w:rPr>
                <w:rFonts w:asciiTheme="minorHAnsi" w:hAnsiTheme="minorHAnsi"/>
                <w:b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</w:p>
          <w:p w14:paraId="58254839" w14:textId="16161C56" w:rsidR="00024BA3" w:rsidRPr="00C8189F" w:rsidRDefault="00024BA3" w:rsidP="008214EA">
            <w:pPr>
              <w:keepNext/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</w:rPr>
              <w:t xml:space="preserve"> </w:t>
            </w:r>
            <w:r w:rsidR="008214EA" w:rsidRPr="00A12831">
              <w:rPr>
                <w:noProof/>
              </w:rPr>
              <w:drawing>
                <wp:inline distT="0" distB="0" distL="0" distR="0" wp14:anchorId="29D607DE" wp14:editId="12F8A119">
                  <wp:extent cx="1247775" cy="12001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C7EC3" w14:textId="57C7E2F4" w:rsidR="00DD234D" w:rsidRDefault="00A84EDC" w:rsidP="008214EA">
            <w:pPr>
              <w:pStyle w:val="Pquestiontextmainstem"/>
              <w:keepNext/>
            </w:pPr>
            <w:r>
              <w:tab/>
            </w:r>
          </w:p>
        </w:tc>
      </w:tr>
    </w:tbl>
    <w:p w14:paraId="64F4F226" w14:textId="77777777" w:rsidR="00B22986" w:rsidRDefault="00B22986" w:rsidP="00010A8C">
      <w:pPr>
        <w:pStyle w:val="Pquestionheadingsx"/>
      </w:pPr>
    </w:p>
    <w:p w14:paraId="6D7EED45" w14:textId="77777777" w:rsidR="00B22986" w:rsidRDefault="00B22986" w:rsidP="00010A8C">
      <w:pPr>
        <w:pStyle w:val="Pquestionheadingsx"/>
      </w:pPr>
    </w:p>
    <w:p w14:paraId="3A11203E" w14:textId="3EE95E12" w:rsidR="00010A8C" w:rsidRDefault="00010A8C" w:rsidP="00010A8C">
      <w:pPr>
        <w:pStyle w:val="Pquestionheadingsx"/>
      </w:pPr>
      <w:r>
        <w:t>Question 1</w:t>
      </w:r>
      <w:r w:rsidR="00BA2E2A">
        <w:t>1</w:t>
      </w:r>
      <w:r>
        <w:tab/>
      </w:r>
      <w:r w:rsidR="00FC46B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4</w:t>
      </w:r>
      <w:r>
        <w:t>]</w:t>
      </w:r>
    </w:p>
    <w:p w14:paraId="3E0EC2B7" w14:textId="55B6876C" w:rsidR="00010A8C" w:rsidRDefault="00A84EDC" w:rsidP="00010A8C">
      <w:pPr>
        <w:pStyle w:val="Pquestiontextmainstem"/>
      </w:pPr>
      <w:r w:rsidRPr="00C8189F">
        <w:t xml:space="preserve">Find the value of </w:t>
      </w:r>
      <w:r w:rsidRPr="00C8189F">
        <w:sym w:font="Symbol" w:char="F071"/>
      </w:r>
      <w:r w:rsidRPr="00C8189F">
        <w:t>, correct to the nearest degree, in each of the following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A84EDC" w:rsidRPr="00C8189F" w14:paraId="0138D480" w14:textId="77777777" w:rsidTr="00830AE5">
        <w:tc>
          <w:tcPr>
            <w:tcW w:w="4535" w:type="dxa"/>
          </w:tcPr>
          <w:p w14:paraId="2A3BF786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5993A03A" w14:textId="0A37F617" w:rsidR="00A84EDC" w:rsidRPr="00C8189F" w:rsidRDefault="00A84EDC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="008214EA" w:rsidRPr="00A12831">
              <w:rPr>
                <w:rFonts w:asciiTheme="minorHAnsi" w:hAnsiTheme="minorHAnsi"/>
                <w:noProof/>
              </w:rPr>
              <w:drawing>
                <wp:inline distT="0" distB="0" distL="0" distR="0" wp14:anchorId="7D96A839" wp14:editId="579CC817">
                  <wp:extent cx="1514475" cy="952500"/>
                  <wp:effectExtent l="0" t="0" r="9525" b="0"/>
                  <wp:docPr id="36" name="Picture 36" descr="ACPM9_PR_7_12t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ACPM9_PR_7_12ts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19048"/>
                          <a:stretch/>
                        </pic:blipFill>
                        <pic:spPr bwMode="auto">
                          <a:xfrm>
                            <a:off x="0" y="0"/>
                            <a:ext cx="15144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069315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</w:p>
          <w:p w14:paraId="78455DD9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</w:p>
        </w:tc>
        <w:tc>
          <w:tcPr>
            <w:tcW w:w="4535" w:type="dxa"/>
          </w:tcPr>
          <w:p w14:paraId="182E4A24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42DF07BE" w14:textId="7765B7F8" w:rsidR="00A84EDC" w:rsidRPr="00C8189F" w:rsidRDefault="00A84EDC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tab/>
            </w:r>
            <w:r w:rsidR="008214EA" w:rsidRPr="00A12831">
              <w:rPr>
                <w:rFonts w:asciiTheme="minorHAnsi" w:hAnsiTheme="minorHAnsi"/>
                <w:noProof/>
              </w:rPr>
              <w:drawing>
                <wp:inline distT="0" distB="0" distL="0" distR="0" wp14:anchorId="100060C1" wp14:editId="1446B3A0">
                  <wp:extent cx="1533525" cy="1171575"/>
                  <wp:effectExtent l="0" t="0" r="9525" b="9525"/>
                  <wp:docPr id="37" name="Picture 37" descr="ACPM9_PR_7_10t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ACPM9_PR_7_10t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A7D4A" w14:textId="77777777" w:rsidR="00B22986" w:rsidRDefault="00B22986" w:rsidP="00EA3558">
      <w:pPr>
        <w:pStyle w:val="Pquestionheadingsx"/>
        <w:keepLines/>
      </w:pPr>
    </w:p>
    <w:p w14:paraId="5BA53F6C" w14:textId="77777777" w:rsidR="00B22986" w:rsidRDefault="00B22986" w:rsidP="00EA3558">
      <w:pPr>
        <w:pStyle w:val="Pquestionheadingsx"/>
        <w:keepLines/>
      </w:pPr>
    </w:p>
    <w:p w14:paraId="18CCF7CC" w14:textId="5810280C" w:rsidR="00010A8C" w:rsidRDefault="00010A8C" w:rsidP="00EA3558">
      <w:pPr>
        <w:pStyle w:val="Pquestionheadingsx"/>
        <w:keepLines/>
      </w:pPr>
      <w:r>
        <w:t>Question 1</w:t>
      </w:r>
      <w:r w:rsidR="00BA2E2A">
        <w:t>2</w:t>
      </w:r>
      <w:r>
        <w:tab/>
      </w:r>
      <w:r w:rsidR="00FC46B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3</w:t>
      </w:r>
      <w:r>
        <w:t>]</w:t>
      </w:r>
    </w:p>
    <w:p w14:paraId="0A4B09E1" w14:textId="7DF5EA32" w:rsidR="00010A8C" w:rsidRDefault="00A84EDC" w:rsidP="00EA3558">
      <w:pPr>
        <w:pStyle w:val="Pquestiontextmainstem"/>
        <w:keepNext/>
        <w:keepLines/>
      </w:pPr>
      <w:r w:rsidRPr="00C8189F">
        <w:t xml:space="preserve">A supporting wire is attached </w:t>
      </w:r>
      <w:r w:rsidR="008214EA">
        <w:t>7</w:t>
      </w:r>
      <w:r w:rsidRPr="00C8189F">
        <w:t>.</w:t>
      </w:r>
      <w:r w:rsidR="008214EA">
        <w:t>4</w:t>
      </w:r>
      <w:r w:rsidRPr="00C8189F">
        <w:t xml:space="preserve"> m up </w:t>
      </w:r>
      <w:r>
        <w:t xml:space="preserve">a </w:t>
      </w:r>
      <w:r w:rsidRPr="00C8189F">
        <w:t xml:space="preserve">pole. If the wire makes an angle of </w:t>
      </w:r>
      <w:r w:rsidR="008214EA">
        <w:t>48</w:t>
      </w:r>
      <w:r w:rsidRPr="00C8189F">
        <w:sym w:font="Symbol" w:char="F0B0"/>
      </w:r>
      <w:r w:rsidRPr="00C8189F">
        <w:t xml:space="preserve"> with the ground</w:t>
      </w:r>
      <w:r>
        <w:t>,</w:t>
      </w:r>
      <w:r w:rsidRPr="00C8189F">
        <w:t xml:space="preserve"> find the distance from the pole to the wire. Give your answer correct to </w:t>
      </w:r>
      <w:r>
        <w:t xml:space="preserve">1 </w:t>
      </w:r>
      <w:r w:rsidRPr="00C8189F">
        <w:t>decimal place.</w:t>
      </w:r>
    </w:p>
    <w:p w14:paraId="57E8E783" w14:textId="5723D02C" w:rsidR="00016073" w:rsidRDefault="003F330E" w:rsidP="00016073">
      <w:pPr>
        <w:pStyle w:val="Pquestiontextpartsai"/>
      </w:pPr>
      <w:r w:rsidRPr="00A12831">
        <w:rPr>
          <w:noProof/>
        </w:rPr>
        <w:drawing>
          <wp:inline distT="0" distB="0" distL="0" distR="0" wp14:anchorId="66CFE9B7" wp14:editId="01CE01B3">
            <wp:extent cx="1181100" cy="1790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363C7C88" w:rsidR="00010A8C" w:rsidRDefault="00010A8C" w:rsidP="00B22986">
      <w:pPr>
        <w:pStyle w:val="Pquestionheadingsx"/>
        <w:keepLines/>
      </w:pPr>
      <w:r>
        <w:lastRenderedPageBreak/>
        <w:t>Question 1</w:t>
      </w:r>
      <w:r w:rsidR="00BA2E2A">
        <w:t>3</w:t>
      </w:r>
      <w:r>
        <w:tab/>
      </w:r>
      <w:r w:rsidR="00FC46BB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FC46BB">
        <w:t>7.5</w:t>
      </w:r>
      <w:r>
        <w:t>]</w:t>
      </w:r>
    </w:p>
    <w:p w14:paraId="62C0D417" w14:textId="44CB0FD1" w:rsidR="000E6698" w:rsidRDefault="00A84EDC" w:rsidP="00B22986">
      <w:pPr>
        <w:pStyle w:val="Pquestiontextmainstem"/>
        <w:keepNext/>
        <w:keepLines/>
      </w:pPr>
      <w:r w:rsidRPr="00C8189F">
        <w:t>The angle of elevation to the top of a mobile phone tower from a point 1</w:t>
      </w:r>
      <w:r w:rsidR="003F330E">
        <w:t>7</w:t>
      </w:r>
      <w:r w:rsidRPr="00C8189F">
        <w:t>0 m from the base is 38</w:t>
      </w:r>
      <w:r w:rsidRPr="00C8189F">
        <w:sym w:font="Symbol" w:char="F0B0"/>
      </w:r>
      <w:r w:rsidRPr="00C8189F">
        <w:t>.</w:t>
      </w:r>
    </w:p>
    <w:p w14:paraId="6565B7E1" w14:textId="37C042E3" w:rsidR="00A84EDC" w:rsidRPr="00C8189F" w:rsidRDefault="00A84EDC" w:rsidP="008C6AAA">
      <w:pPr>
        <w:pStyle w:val="Pquestiontextpartsa"/>
      </w:pPr>
      <w:r w:rsidRPr="00C8189F">
        <w:rPr>
          <w:b/>
        </w:rPr>
        <w:t>(a)</w:t>
      </w:r>
      <w:r w:rsidR="008C6AAA">
        <w:tab/>
      </w:r>
      <w:r w:rsidRPr="00C8189F">
        <w:t>Draw a sketch of the information provided.</w:t>
      </w:r>
    </w:p>
    <w:p w14:paraId="0A4C229C" w14:textId="77777777" w:rsidR="00A84EDC" w:rsidRPr="00C8189F" w:rsidRDefault="00A84EDC" w:rsidP="008C6AAA">
      <w:pPr>
        <w:pStyle w:val="Pquestiontextpartsa"/>
      </w:pPr>
    </w:p>
    <w:p w14:paraId="25D8756B" w14:textId="77777777" w:rsidR="00A84EDC" w:rsidRPr="00C8189F" w:rsidRDefault="00A84EDC" w:rsidP="008C6AAA">
      <w:pPr>
        <w:pStyle w:val="Pquestiontextpartsa"/>
      </w:pPr>
    </w:p>
    <w:p w14:paraId="7C1D4CEE" w14:textId="77777777" w:rsidR="00A84EDC" w:rsidRPr="00C8189F" w:rsidRDefault="00A84EDC" w:rsidP="008C6AAA">
      <w:pPr>
        <w:pStyle w:val="Pquestiontextpartsa"/>
      </w:pPr>
    </w:p>
    <w:p w14:paraId="050EE042" w14:textId="77777777" w:rsidR="00A84EDC" w:rsidRDefault="00A84EDC" w:rsidP="008C6AAA">
      <w:pPr>
        <w:pStyle w:val="Pquestiontextpartsa"/>
      </w:pPr>
    </w:p>
    <w:p w14:paraId="12AFB557" w14:textId="77777777" w:rsidR="008C6AAA" w:rsidRPr="00C8189F" w:rsidRDefault="008C6AAA" w:rsidP="008C6AAA">
      <w:pPr>
        <w:pStyle w:val="Pquestiontextpartsa"/>
      </w:pPr>
    </w:p>
    <w:p w14:paraId="26BE040B" w14:textId="77777777" w:rsidR="00A84EDC" w:rsidRPr="00C8189F" w:rsidRDefault="00A84EDC" w:rsidP="008C6AAA">
      <w:pPr>
        <w:pStyle w:val="Pquestiontextpartsa"/>
      </w:pPr>
    </w:p>
    <w:p w14:paraId="62ADD915" w14:textId="77777777" w:rsidR="00A84EDC" w:rsidRPr="00C8189F" w:rsidRDefault="00A84EDC" w:rsidP="008C6AAA">
      <w:pPr>
        <w:pStyle w:val="Pquestiontextpartsa"/>
      </w:pPr>
    </w:p>
    <w:p w14:paraId="426DF895" w14:textId="77777777" w:rsidR="00A84EDC" w:rsidRPr="00C8189F" w:rsidRDefault="00A84EDC" w:rsidP="008C6AAA">
      <w:pPr>
        <w:pStyle w:val="Pquestiontextpartsa"/>
      </w:pPr>
    </w:p>
    <w:p w14:paraId="690A35D7" w14:textId="62C15107" w:rsidR="000E6698" w:rsidRDefault="00A84EDC" w:rsidP="008C6AAA">
      <w:pPr>
        <w:pStyle w:val="Pquestiontextpartsa"/>
      </w:pPr>
      <w:r w:rsidRPr="00C8189F">
        <w:rPr>
          <w:b/>
        </w:rPr>
        <w:t>(b)</w:t>
      </w:r>
      <w:r w:rsidR="008C6AAA">
        <w:tab/>
      </w:r>
      <w:r w:rsidRPr="00C8189F">
        <w:t xml:space="preserve">Find the height of the tower, correct to </w:t>
      </w:r>
      <w:r>
        <w:t>1</w:t>
      </w:r>
      <w:r w:rsidRPr="00C8189F">
        <w:t xml:space="preserve"> decimal place.</w:t>
      </w:r>
    </w:p>
    <w:p w14:paraId="2D4E5794" w14:textId="77777777" w:rsidR="008C6AAA" w:rsidRDefault="008C6AAA" w:rsidP="008C6AAA">
      <w:pPr>
        <w:pStyle w:val="Pquestiontextpartsa"/>
      </w:pPr>
    </w:p>
    <w:p w14:paraId="3182A108" w14:textId="77777777" w:rsidR="008C6AAA" w:rsidRDefault="008C6AAA" w:rsidP="008C6AAA">
      <w:pPr>
        <w:pStyle w:val="Pquestiontextpartsa"/>
      </w:pPr>
    </w:p>
    <w:p w14:paraId="7B6888B1" w14:textId="77777777" w:rsidR="008C6AAA" w:rsidRDefault="008C6AAA" w:rsidP="008C6AAA">
      <w:pPr>
        <w:pStyle w:val="Pquestiontextpartsa"/>
      </w:pPr>
    </w:p>
    <w:p w14:paraId="7450F7DE" w14:textId="77777777" w:rsidR="008C6AAA" w:rsidRDefault="008C6AAA" w:rsidP="008C6AAA">
      <w:pPr>
        <w:pStyle w:val="Pquestiontextpartsa"/>
      </w:pPr>
    </w:p>
    <w:p w14:paraId="46214581" w14:textId="77777777" w:rsidR="00B22986" w:rsidRDefault="00B22986" w:rsidP="008C6AAA">
      <w:pPr>
        <w:pStyle w:val="Pquestiontextpartsa"/>
      </w:pPr>
    </w:p>
    <w:p w14:paraId="05743750" w14:textId="77777777" w:rsidR="00B22986" w:rsidRDefault="00B22986" w:rsidP="008C6AAA">
      <w:pPr>
        <w:pStyle w:val="Pquestiontextpartsa"/>
      </w:pPr>
    </w:p>
    <w:p w14:paraId="79CC8007" w14:textId="77777777" w:rsidR="008C6AAA" w:rsidRDefault="008C6AAA" w:rsidP="008C6AAA">
      <w:pPr>
        <w:pStyle w:val="Pquestiontextpartsa"/>
      </w:pPr>
    </w:p>
    <w:p w14:paraId="3915C191" w14:textId="77777777" w:rsidR="008C6AAA" w:rsidRPr="00C11A25" w:rsidRDefault="008C6AAA" w:rsidP="008C6AAA">
      <w:pPr>
        <w:pStyle w:val="Pquestiontextpartsa"/>
      </w:pPr>
    </w:p>
    <w:p w14:paraId="2B31AB9D" w14:textId="23A6C813" w:rsidR="00051314" w:rsidRPr="00EA3558" w:rsidRDefault="001B433F" w:rsidP="00EA3558">
      <w:pPr>
        <w:pStyle w:val="Psectionresults"/>
      </w:pPr>
      <w:r>
        <w:t xml:space="preserve">Short answer results: ___ / </w:t>
      </w:r>
      <w:r w:rsidR="00A84EDC">
        <w:t>2</w:t>
      </w:r>
      <w:r w:rsidR="00FC46BB">
        <w:t>2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6AF7FB5C" w:rsidR="001B433F" w:rsidRDefault="001B433F" w:rsidP="00B80E6D">
      <w:pPr>
        <w:pStyle w:val="Pquestionheadingsx1stafterhead"/>
      </w:pPr>
      <w:r>
        <w:t xml:space="preserve">Question </w:t>
      </w:r>
      <w:r w:rsidR="00A84EDC">
        <w:t>14</w:t>
      </w:r>
      <w:r>
        <w:tab/>
      </w:r>
      <w:r w:rsidR="0005123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051237">
        <w:t>7.5</w:t>
      </w:r>
      <w:r>
        <w:t>]</w:t>
      </w:r>
    </w:p>
    <w:p w14:paraId="03CD3D35" w14:textId="7D1A8291" w:rsidR="00A84EDC" w:rsidRDefault="00A84EDC" w:rsidP="00A84EDC">
      <w:pPr>
        <w:pStyle w:val="Pquestiontextmainstem"/>
        <w:rPr>
          <w:b/>
        </w:rPr>
      </w:pPr>
      <w:r w:rsidRPr="00C8189F">
        <w:t>A</w:t>
      </w:r>
      <w:r w:rsidR="003F330E">
        <w:t xml:space="preserve"> 9</w:t>
      </w:r>
      <w:r w:rsidRPr="00C8189F">
        <w:t xml:space="preserve"> m long ladder is leaning against a building inclined at an angle of </w:t>
      </w:r>
      <w:r w:rsidR="003F330E">
        <w:t>56</w:t>
      </w:r>
      <w:r>
        <w:sym w:font="Symbol" w:char="F0B0"/>
      </w:r>
      <w:r>
        <w:t xml:space="preserve"> </w:t>
      </w:r>
      <w:r w:rsidRPr="00C8189F">
        <w:t>with the ground.</w:t>
      </w:r>
      <w:r w:rsidRPr="00C07955">
        <w:rPr>
          <w:b/>
        </w:rPr>
        <w:t xml:space="preserve"> </w:t>
      </w:r>
    </w:p>
    <w:p w14:paraId="07848CBB" w14:textId="04D0E94A" w:rsidR="00A84EDC" w:rsidRDefault="00842C73" w:rsidP="00663461">
      <w:pPr>
        <w:pStyle w:val="Pquestiontextpartsa"/>
        <w:rPr>
          <w:b/>
        </w:rPr>
      </w:pPr>
      <w:r>
        <w:rPr>
          <w:b/>
        </w:rPr>
        <w:pict w14:anchorId="49EC3B71">
          <v:shape id="_x0000_i1044" type="#_x0000_t75" style="width:89.75pt;height:159.9pt">
            <v:imagedata r:id="rId52" o:title="PM2e_09_EB_07_FBT_04" grayscale="t"/>
          </v:shape>
        </w:pict>
      </w:r>
    </w:p>
    <w:p w14:paraId="7FB20109" w14:textId="33D51C80" w:rsidR="00663461" w:rsidRDefault="00663461" w:rsidP="00663461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="00A84EDC">
        <w:t>At what height does the</w:t>
      </w:r>
      <w:r w:rsidR="00A84EDC" w:rsidRPr="00C8189F">
        <w:t xml:space="preserve"> ladder touch </w:t>
      </w:r>
      <w:r w:rsidR="00A84EDC">
        <w:t xml:space="preserve">the building, </w:t>
      </w:r>
      <w:r w:rsidR="00A84EDC" w:rsidRPr="00C8189F">
        <w:t xml:space="preserve">correct to </w:t>
      </w:r>
      <w:r w:rsidR="00A84EDC">
        <w:t>2</w:t>
      </w:r>
      <w:r w:rsidR="00A84EDC" w:rsidRPr="00C8189F">
        <w:t xml:space="preserve"> decimal places?</w:t>
      </w:r>
    </w:p>
    <w:p w14:paraId="355879F0" w14:textId="77777777" w:rsidR="008C6AAA" w:rsidRDefault="008C6AAA" w:rsidP="00663461">
      <w:pPr>
        <w:pStyle w:val="Pquestiontextpartsa"/>
      </w:pPr>
    </w:p>
    <w:p w14:paraId="1E4ACD86" w14:textId="77777777" w:rsidR="008C6AAA" w:rsidRDefault="008C6AAA" w:rsidP="00663461">
      <w:pPr>
        <w:pStyle w:val="Pquestiontextpartsa"/>
      </w:pPr>
    </w:p>
    <w:p w14:paraId="36BB3F48" w14:textId="77777777" w:rsidR="008C6AAA" w:rsidRDefault="008C6AAA" w:rsidP="00663461">
      <w:pPr>
        <w:pStyle w:val="Pquestiontextpartsa"/>
      </w:pPr>
    </w:p>
    <w:p w14:paraId="7777F665" w14:textId="77777777" w:rsidR="008C6AAA" w:rsidRDefault="008C6AAA" w:rsidP="00663461">
      <w:pPr>
        <w:pStyle w:val="Pquestiontextpartsa"/>
      </w:pPr>
    </w:p>
    <w:p w14:paraId="48779070" w14:textId="77777777" w:rsidR="008C6AAA" w:rsidRDefault="008C6AAA" w:rsidP="00663461">
      <w:pPr>
        <w:pStyle w:val="Pquestiontextpartsa"/>
      </w:pPr>
    </w:p>
    <w:p w14:paraId="2DECE604" w14:textId="77777777" w:rsidR="008C6AAA" w:rsidRDefault="008C6AAA" w:rsidP="00663461">
      <w:pPr>
        <w:pStyle w:val="Pquestiontextpartsa"/>
      </w:pPr>
    </w:p>
    <w:p w14:paraId="6F173FCE" w14:textId="77777777" w:rsidR="008C6AAA" w:rsidRPr="00C07955" w:rsidRDefault="008C6AAA" w:rsidP="00663461">
      <w:pPr>
        <w:pStyle w:val="Pquestiontextpartsa"/>
      </w:pPr>
    </w:p>
    <w:p w14:paraId="7B3F2665" w14:textId="55482621" w:rsidR="00663461" w:rsidRDefault="00663461" w:rsidP="00663461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="00A84EDC" w:rsidRPr="00C8189F">
        <w:t>What is the distance between the foot of the ladder and the building</w:t>
      </w:r>
      <w:r w:rsidR="00A84EDC">
        <w:t>,</w:t>
      </w:r>
      <w:r w:rsidR="00A84EDC" w:rsidRPr="00C8189F">
        <w:t xml:space="preserve"> correct to </w:t>
      </w:r>
      <w:r w:rsidR="00A84EDC">
        <w:t xml:space="preserve">2 </w:t>
      </w:r>
      <w:r w:rsidR="00A84EDC" w:rsidRPr="00C8189F">
        <w:t>decimal places?</w:t>
      </w:r>
    </w:p>
    <w:p w14:paraId="7440EC4F" w14:textId="77777777" w:rsidR="008C6AAA" w:rsidRDefault="008C6AAA" w:rsidP="00663461">
      <w:pPr>
        <w:pStyle w:val="Pquestiontextpartsa"/>
      </w:pPr>
    </w:p>
    <w:p w14:paraId="79B69020" w14:textId="77777777" w:rsidR="008C6AAA" w:rsidRDefault="008C6AAA" w:rsidP="00663461">
      <w:pPr>
        <w:pStyle w:val="Pquestiontextpartsa"/>
      </w:pPr>
    </w:p>
    <w:p w14:paraId="50346A31" w14:textId="77777777" w:rsidR="008C6AAA" w:rsidRDefault="008C6AAA" w:rsidP="00663461">
      <w:pPr>
        <w:pStyle w:val="Pquestiontextpartsa"/>
      </w:pPr>
    </w:p>
    <w:p w14:paraId="3C3C445C" w14:textId="77777777" w:rsidR="008C6AAA" w:rsidRDefault="008C6AAA" w:rsidP="00663461">
      <w:pPr>
        <w:pStyle w:val="Pquestiontextpartsa"/>
      </w:pPr>
    </w:p>
    <w:p w14:paraId="6BC41E86" w14:textId="77777777" w:rsidR="008C6AAA" w:rsidRDefault="008C6AAA" w:rsidP="00663461">
      <w:pPr>
        <w:pStyle w:val="Pquestiontextpartsa"/>
      </w:pPr>
    </w:p>
    <w:p w14:paraId="5DD3E11B" w14:textId="77777777" w:rsidR="008C6AAA" w:rsidRDefault="008C6AAA" w:rsidP="00663461">
      <w:pPr>
        <w:pStyle w:val="Pquestiontextpartsa"/>
      </w:pPr>
    </w:p>
    <w:p w14:paraId="246FAE57" w14:textId="77777777" w:rsidR="008C6AAA" w:rsidRPr="00C07955" w:rsidRDefault="008C6AAA" w:rsidP="00663461">
      <w:pPr>
        <w:pStyle w:val="Pquestiontextpartsa"/>
      </w:pPr>
    </w:p>
    <w:p w14:paraId="5B677D5B" w14:textId="554D7A6E" w:rsidR="00663461" w:rsidRDefault="00663461" w:rsidP="00663461">
      <w:pPr>
        <w:pStyle w:val="Pquestiontextpartsa"/>
      </w:pPr>
      <w:r w:rsidRPr="00C07955">
        <w:rPr>
          <w:b/>
        </w:rPr>
        <w:t>(c)</w:t>
      </w:r>
      <w:r>
        <w:rPr>
          <w:b/>
        </w:rPr>
        <w:tab/>
      </w:r>
      <w:r w:rsidR="00A84EDC" w:rsidRPr="00C8189F">
        <w:t>Find the angle the ladder is making with the building</w:t>
      </w:r>
      <w:r w:rsidR="00A84EDC">
        <w:t>,</w:t>
      </w:r>
      <w:r w:rsidR="00A84EDC" w:rsidRPr="00C8189F">
        <w:t xml:space="preserve"> to the nearest degree</w:t>
      </w:r>
      <w:r w:rsidR="00A84EDC">
        <w:t>.</w:t>
      </w:r>
    </w:p>
    <w:p w14:paraId="6B7FF7CD" w14:textId="77777777" w:rsidR="008C6AAA" w:rsidRDefault="008C6AAA" w:rsidP="00663461">
      <w:pPr>
        <w:pStyle w:val="Pquestiontextpartsa"/>
      </w:pPr>
    </w:p>
    <w:p w14:paraId="27525628" w14:textId="77777777" w:rsidR="008C6AAA" w:rsidRDefault="008C6AAA" w:rsidP="00663461">
      <w:pPr>
        <w:pStyle w:val="Pquestiontextpartsa"/>
      </w:pPr>
    </w:p>
    <w:p w14:paraId="1CBFF88D" w14:textId="77777777" w:rsidR="008C6AAA" w:rsidRDefault="008C6AAA" w:rsidP="00663461">
      <w:pPr>
        <w:pStyle w:val="Pquestiontextpartsa"/>
      </w:pPr>
    </w:p>
    <w:p w14:paraId="0BAEFFA9" w14:textId="77777777" w:rsidR="008C6AAA" w:rsidRDefault="008C6AAA" w:rsidP="00663461">
      <w:pPr>
        <w:pStyle w:val="Pquestiontextpartsa"/>
      </w:pPr>
    </w:p>
    <w:p w14:paraId="53929FFB" w14:textId="77777777" w:rsidR="008C6AAA" w:rsidRDefault="008C6AAA" w:rsidP="00663461">
      <w:pPr>
        <w:pStyle w:val="Pquestiontextpartsa"/>
      </w:pPr>
    </w:p>
    <w:p w14:paraId="3B1032C1" w14:textId="77777777" w:rsidR="008C6AAA" w:rsidRPr="00C07955" w:rsidRDefault="008C6AAA" w:rsidP="00663461">
      <w:pPr>
        <w:pStyle w:val="Pquestiontextpartsa"/>
      </w:pPr>
    </w:p>
    <w:p w14:paraId="136E474C" w14:textId="4696008B" w:rsidR="003849AA" w:rsidRDefault="003849AA" w:rsidP="008C6AAA">
      <w:pPr>
        <w:pStyle w:val="Pquestionheadingsx"/>
        <w:keepLines/>
      </w:pPr>
      <w:r>
        <w:lastRenderedPageBreak/>
        <w:t xml:space="preserve">Question </w:t>
      </w:r>
      <w:r w:rsidR="00A84EDC">
        <w:t>15</w:t>
      </w:r>
      <w:r>
        <w:tab/>
      </w:r>
      <w:r w:rsidR="00FC46B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FC46BB">
        <w:t>7.5</w:t>
      </w:r>
      <w:r>
        <w:t>]</w:t>
      </w:r>
    </w:p>
    <w:p w14:paraId="04660450" w14:textId="5B28B2F1" w:rsidR="00A84EDC" w:rsidRDefault="00A84EDC" w:rsidP="008C6AAA">
      <w:pPr>
        <w:pStyle w:val="Pquestiontextmainstem"/>
        <w:keepNext/>
        <w:keepLines/>
      </w:pPr>
      <w:r w:rsidRPr="00C8189F">
        <w:t xml:space="preserve">A hiker begins walking from a car park at point </w:t>
      </w:r>
      <w:r w:rsidRPr="00C8189F">
        <w:rPr>
          <w:i/>
        </w:rPr>
        <w:t>P</w:t>
      </w:r>
      <w:r w:rsidR="003F330E">
        <w:t>. Sh</w:t>
      </w:r>
      <w:r w:rsidRPr="00C8189F">
        <w:t xml:space="preserve">e walks </w:t>
      </w:r>
      <w:r w:rsidR="003F330E">
        <w:t>2.5</w:t>
      </w:r>
      <w:r w:rsidRPr="00C8189F">
        <w:t xml:space="preserve"> km du</w:t>
      </w:r>
      <w:r w:rsidR="003F330E">
        <w:t>e east, then turns and walks 4 </w:t>
      </w:r>
      <w:r w:rsidRPr="00C8189F">
        <w:t xml:space="preserve">km due </w:t>
      </w:r>
      <w:r>
        <w:t>s</w:t>
      </w:r>
      <w:r w:rsidRPr="00C8189F">
        <w:t xml:space="preserve">outh to point </w:t>
      </w:r>
      <w:r w:rsidRPr="00C8189F">
        <w:rPr>
          <w:i/>
        </w:rPr>
        <w:t>Q</w:t>
      </w:r>
      <w:r w:rsidRPr="00C8189F">
        <w:t>.</w:t>
      </w:r>
    </w:p>
    <w:p w14:paraId="0FC880C8" w14:textId="73DA5B39" w:rsidR="006D3954" w:rsidRDefault="003F330E" w:rsidP="00A84EDC">
      <w:pPr>
        <w:pStyle w:val="Pquestiontextmainstem"/>
      </w:pPr>
      <w:r w:rsidRPr="00A12831">
        <w:object w:dxaOrig="6810" w:dyaOrig="8175" w14:anchorId="71AF79A3">
          <v:shape id="_x0000_i1045" type="#_x0000_t75" style="width:112.2pt;height:134.65pt" o:ole="">
            <v:imagedata r:id="rId53" o:title=""/>
          </v:shape>
          <o:OLEObject Type="Embed" ProgID="PBrush" ShapeID="_x0000_i1045" DrawAspect="Content" ObjectID="_1537774570" r:id="rId54"/>
        </w:object>
      </w:r>
      <w:r w:rsidR="00A84EDC">
        <w:t xml:space="preserve"> </w:t>
      </w:r>
    </w:p>
    <w:p w14:paraId="77D66617" w14:textId="3DC4F3E2" w:rsidR="00A84EDC" w:rsidRPr="00C8189F" w:rsidRDefault="00A84EDC" w:rsidP="00A84EDC">
      <w:pPr>
        <w:pStyle w:val="Pquestiontextpartsa"/>
      </w:pPr>
      <w:r w:rsidRPr="00C8189F">
        <w:rPr>
          <w:b/>
        </w:rPr>
        <w:t>(a)</w:t>
      </w:r>
      <w:r>
        <w:tab/>
      </w:r>
      <w:r w:rsidRPr="00C8189F">
        <w:rPr>
          <w:b/>
        </w:rPr>
        <w:t>(i)</w:t>
      </w:r>
      <w:r>
        <w:tab/>
      </w:r>
      <w:r w:rsidRPr="00C8189F">
        <w:t>Find the value of the angle θ, correct to the nearest degree.</w:t>
      </w:r>
    </w:p>
    <w:p w14:paraId="77176AAD" w14:textId="77777777" w:rsidR="00A84EDC" w:rsidRDefault="00A84EDC" w:rsidP="00A84EDC">
      <w:pPr>
        <w:rPr>
          <w:rFonts w:asciiTheme="minorHAnsi" w:hAnsiTheme="minorHAnsi"/>
        </w:rPr>
      </w:pPr>
    </w:p>
    <w:p w14:paraId="69F7BF7D" w14:textId="77777777" w:rsidR="008C6AAA" w:rsidRDefault="008C6AAA" w:rsidP="00A84EDC">
      <w:pPr>
        <w:rPr>
          <w:rFonts w:asciiTheme="minorHAnsi" w:hAnsiTheme="minorHAnsi"/>
        </w:rPr>
      </w:pPr>
    </w:p>
    <w:p w14:paraId="607A0FC6" w14:textId="77777777" w:rsidR="008C6AAA" w:rsidRDefault="008C6AAA" w:rsidP="00A84EDC">
      <w:pPr>
        <w:rPr>
          <w:rFonts w:asciiTheme="minorHAnsi" w:hAnsiTheme="minorHAnsi"/>
        </w:rPr>
      </w:pPr>
    </w:p>
    <w:p w14:paraId="2223F6FF" w14:textId="77777777" w:rsidR="008C6AAA" w:rsidRDefault="008C6AAA" w:rsidP="00A84EDC">
      <w:pPr>
        <w:rPr>
          <w:rFonts w:asciiTheme="minorHAnsi" w:hAnsiTheme="minorHAnsi"/>
        </w:rPr>
      </w:pPr>
    </w:p>
    <w:p w14:paraId="45BC1850" w14:textId="77777777" w:rsidR="008C6AAA" w:rsidRPr="00C8189F" w:rsidRDefault="008C6AAA" w:rsidP="00A84EDC">
      <w:pPr>
        <w:rPr>
          <w:rFonts w:asciiTheme="minorHAnsi" w:hAnsiTheme="minorHAnsi"/>
        </w:rPr>
      </w:pPr>
    </w:p>
    <w:p w14:paraId="586473D8" w14:textId="77777777" w:rsidR="00A84EDC" w:rsidRPr="00C8189F" w:rsidRDefault="00A84EDC" w:rsidP="00A84EDC">
      <w:pPr>
        <w:rPr>
          <w:rFonts w:asciiTheme="minorHAnsi" w:hAnsiTheme="minorHAnsi"/>
        </w:rPr>
      </w:pPr>
    </w:p>
    <w:p w14:paraId="20BD0F32" w14:textId="4B44FBFE" w:rsidR="00A84EDC" w:rsidRPr="00C8189F" w:rsidRDefault="00A84EDC" w:rsidP="00A84EDC">
      <w:pPr>
        <w:pStyle w:val="Pquestiontextpartsi"/>
      </w:pPr>
      <w:r w:rsidRPr="00C8189F">
        <w:rPr>
          <w:b/>
        </w:rPr>
        <w:t>(ii)</w:t>
      </w:r>
      <w:r>
        <w:tab/>
      </w:r>
      <w:r w:rsidRPr="00C8189F">
        <w:t xml:space="preserve">use your answer to </w:t>
      </w:r>
      <w:r w:rsidRPr="00C8189F">
        <w:rPr>
          <w:b/>
        </w:rPr>
        <w:t>(i)</w:t>
      </w:r>
      <w:r w:rsidRPr="00C8189F">
        <w:t xml:space="preserve"> to find the true bearing of </w:t>
      </w:r>
      <w:r w:rsidRPr="00C8189F">
        <w:rPr>
          <w:i/>
        </w:rPr>
        <w:t>Q</w:t>
      </w:r>
      <w:r w:rsidRPr="00C8189F">
        <w:t xml:space="preserve"> from </w:t>
      </w:r>
      <w:r w:rsidRPr="00C8189F">
        <w:rPr>
          <w:i/>
        </w:rPr>
        <w:t>P</w:t>
      </w:r>
      <w:r w:rsidRPr="00C8189F">
        <w:t>.</w:t>
      </w:r>
    </w:p>
    <w:p w14:paraId="0FFCAFF5" w14:textId="77777777" w:rsidR="00A84EDC" w:rsidRDefault="00A84EDC" w:rsidP="00A84EDC">
      <w:pPr>
        <w:pStyle w:val="Hangingindent"/>
        <w:rPr>
          <w:rFonts w:asciiTheme="minorHAnsi" w:hAnsiTheme="minorHAnsi"/>
          <w:szCs w:val="24"/>
        </w:rPr>
      </w:pPr>
    </w:p>
    <w:p w14:paraId="5BFD98CA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2ADB7485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4011E4D0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0983D8E1" w14:textId="77777777" w:rsidR="008C6AAA" w:rsidRPr="00C8189F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6BF705B8" w14:textId="77777777" w:rsidR="00A84EDC" w:rsidRPr="00C8189F" w:rsidRDefault="00A84EDC" w:rsidP="00A84EDC">
      <w:pPr>
        <w:rPr>
          <w:rFonts w:asciiTheme="minorHAnsi" w:hAnsiTheme="minorHAnsi"/>
        </w:rPr>
      </w:pPr>
    </w:p>
    <w:p w14:paraId="7EA35B20" w14:textId="0677DFBD" w:rsidR="00A84EDC" w:rsidRDefault="00A84EDC" w:rsidP="00A84EDC">
      <w:pPr>
        <w:pStyle w:val="Pquestiontextpartsa"/>
      </w:pPr>
      <w:r w:rsidRPr="00C8189F">
        <w:rPr>
          <w:b/>
        </w:rPr>
        <w:t>(b)</w:t>
      </w:r>
      <w:r>
        <w:tab/>
      </w:r>
      <w:r w:rsidRPr="00C8189F">
        <w:rPr>
          <w:b/>
        </w:rPr>
        <w:t>(i)</w:t>
      </w:r>
      <w:r>
        <w:tab/>
      </w:r>
      <w:r w:rsidRPr="00C8189F">
        <w:t xml:space="preserve">If the hiker walks from </w:t>
      </w:r>
      <w:r w:rsidRPr="00C8189F">
        <w:rPr>
          <w:i/>
        </w:rPr>
        <w:t>Q</w:t>
      </w:r>
      <w:r w:rsidRPr="00C8189F">
        <w:t xml:space="preserve"> directly back to </w:t>
      </w:r>
      <w:r w:rsidR="003F330E">
        <w:t>her</w:t>
      </w:r>
      <w:r w:rsidRPr="00C8189F">
        <w:t xml:space="preserve"> starting point </w:t>
      </w:r>
      <w:r w:rsidRPr="00C8189F">
        <w:rPr>
          <w:i/>
        </w:rPr>
        <w:t>P</w:t>
      </w:r>
      <w:r w:rsidRPr="00C8189F">
        <w:t xml:space="preserve">, how far will </w:t>
      </w:r>
      <w:r w:rsidR="003F330E">
        <w:t>she</w:t>
      </w:r>
      <w:r w:rsidRPr="00C8189F">
        <w:t xml:space="preserve"> walk? </w:t>
      </w:r>
      <w:r w:rsidRPr="00C8189F">
        <w:br/>
      </w:r>
      <w:r w:rsidRPr="00C8189F">
        <w:tab/>
        <w:t xml:space="preserve"> State your answer correct to </w:t>
      </w:r>
      <w:r>
        <w:t>1</w:t>
      </w:r>
      <w:r w:rsidRPr="00C8189F">
        <w:t xml:space="preserve"> decimal place.</w:t>
      </w:r>
    </w:p>
    <w:p w14:paraId="58C76482" w14:textId="77777777" w:rsidR="008C6AAA" w:rsidRDefault="008C6AAA" w:rsidP="00A84EDC">
      <w:pPr>
        <w:pStyle w:val="Pquestiontextpartsa"/>
      </w:pPr>
    </w:p>
    <w:p w14:paraId="7467C131" w14:textId="77777777" w:rsidR="008C6AAA" w:rsidRDefault="008C6AAA" w:rsidP="00A84EDC">
      <w:pPr>
        <w:pStyle w:val="Pquestiontextpartsa"/>
      </w:pPr>
    </w:p>
    <w:p w14:paraId="4B6B5934" w14:textId="77777777" w:rsidR="008C6AAA" w:rsidRDefault="008C6AAA" w:rsidP="00A84EDC">
      <w:pPr>
        <w:pStyle w:val="Pquestiontextpartsa"/>
      </w:pPr>
    </w:p>
    <w:p w14:paraId="5BBBE8D5" w14:textId="77777777" w:rsidR="008C6AAA" w:rsidRDefault="008C6AAA" w:rsidP="00A84EDC">
      <w:pPr>
        <w:pStyle w:val="Pquestiontextpartsa"/>
      </w:pPr>
    </w:p>
    <w:p w14:paraId="704A0903" w14:textId="77777777" w:rsidR="008C6AAA" w:rsidRDefault="008C6AAA" w:rsidP="00A84EDC">
      <w:pPr>
        <w:pStyle w:val="Pquestiontextpartsa"/>
      </w:pPr>
    </w:p>
    <w:p w14:paraId="6348B239" w14:textId="77777777" w:rsidR="008C6AAA" w:rsidRPr="00C8189F" w:rsidRDefault="008C6AAA" w:rsidP="00A84EDC">
      <w:pPr>
        <w:pStyle w:val="Pquestiontextpartsa"/>
      </w:pPr>
    </w:p>
    <w:p w14:paraId="001D1C61" w14:textId="3FCF077D" w:rsidR="00A84EDC" w:rsidRDefault="00A84EDC" w:rsidP="00A84EDC">
      <w:pPr>
        <w:pStyle w:val="Pquestiontextpartsi"/>
      </w:pPr>
      <w:r w:rsidRPr="00C8189F">
        <w:rPr>
          <w:b/>
        </w:rPr>
        <w:t>(ii)</w:t>
      </w:r>
      <w:r>
        <w:tab/>
      </w:r>
      <w:r w:rsidRPr="00C8189F">
        <w:t xml:space="preserve">Find the total distance </w:t>
      </w:r>
      <w:r w:rsidR="003F330E">
        <w:t>s</w:t>
      </w:r>
      <w:r w:rsidRPr="00C8189F">
        <w:t xml:space="preserve">he will have walked after returning directly back to point </w:t>
      </w:r>
      <w:r w:rsidRPr="00C8189F">
        <w:rPr>
          <w:i/>
        </w:rPr>
        <w:t>P</w:t>
      </w:r>
      <w:r w:rsidRPr="00C8189F">
        <w:t>.</w:t>
      </w:r>
    </w:p>
    <w:p w14:paraId="76EA118A" w14:textId="77777777" w:rsidR="008C6AAA" w:rsidRDefault="008C6AAA" w:rsidP="00A84EDC">
      <w:pPr>
        <w:pStyle w:val="Pquestiontextpartsi"/>
      </w:pPr>
    </w:p>
    <w:p w14:paraId="0CAFDD5D" w14:textId="77777777" w:rsidR="008C6AAA" w:rsidRDefault="008C6AAA" w:rsidP="00A84EDC">
      <w:pPr>
        <w:pStyle w:val="Pquestiontextpartsi"/>
      </w:pPr>
    </w:p>
    <w:p w14:paraId="15732C30" w14:textId="77777777" w:rsidR="008C6AAA" w:rsidRDefault="008C6AAA" w:rsidP="00A84EDC">
      <w:pPr>
        <w:pStyle w:val="Pquestiontextpartsi"/>
      </w:pPr>
    </w:p>
    <w:p w14:paraId="7E72FD88" w14:textId="77777777" w:rsidR="008C6AAA" w:rsidRDefault="008C6AAA" w:rsidP="00A84EDC">
      <w:pPr>
        <w:pStyle w:val="Pquestiontextpartsi"/>
      </w:pPr>
    </w:p>
    <w:p w14:paraId="1C755148" w14:textId="77777777" w:rsidR="008C6AAA" w:rsidRDefault="008C6AAA" w:rsidP="00A84EDC">
      <w:pPr>
        <w:pStyle w:val="Pquestiontextpartsi"/>
      </w:pPr>
    </w:p>
    <w:p w14:paraId="6188C53E" w14:textId="0C0A124A" w:rsidR="001B433F" w:rsidRDefault="001B433F" w:rsidP="001B433F">
      <w:pPr>
        <w:pStyle w:val="Psectionresults"/>
      </w:pPr>
      <w:r>
        <w:t xml:space="preserve">Extended answer results: ___ / </w:t>
      </w:r>
      <w:r w:rsidR="00051237">
        <w:t>12</w:t>
      </w:r>
    </w:p>
    <w:p w14:paraId="4F2C4399" w14:textId="3DB2DF0A" w:rsidR="00611A65" w:rsidRPr="00611A65" w:rsidRDefault="001B433F" w:rsidP="00842C73">
      <w:pPr>
        <w:pStyle w:val="Psectionresults"/>
        <w:spacing w:before="240"/>
      </w:pPr>
      <w:r>
        <w:t xml:space="preserve">TOTAL test results: ___ / </w:t>
      </w:r>
      <w:r w:rsidR="00051237">
        <w:t>40</w:t>
      </w:r>
    </w:p>
    <w:sectPr w:rsidR="00611A65" w:rsidRPr="00611A65" w:rsidSect="003C1799">
      <w:headerReference w:type="default" r:id="rId55"/>
      <w:footerReference w:type="default" r:id="rId56"/>
      <w:headerReference w:type="first" r:id="rId57"/>
      <w:footerReference w:type="first" r:id="rId5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4848D" w14:textId="77777777" w:rsidR="00A40909" w:rsidRDefault="00A40909" w:rsidP="00B91E57">
      <w:r>
        <w:separator/>
      </w:r>
    </w:p>
  </w:endnote>
  <w:endnote w:type="continuationSeparator" w:id="0">
    <w:p w14:paraId="0AF30A6E" w14:textId="77777777" w:rsidR="00A40909" w:rsidRDefault="00A4090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42C73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42C7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2E1E5" w14:textId="77777777" w:rsidR="00A40909" w:rsidRDefault="00A40909" w:rsidP="00B91E57">
      <w:r>
        <w:separator/>
      </w:r>
    </w:p>
  </w:footnote>
  <w:footnote w:type="continuationSeparator" w:id="0">
    <w:p w14:paraId="21DAB648" w14:textId="77777777" w:rsidR="00A40909" w:rsidRDefault="00A4090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23FEF48C" w:rsidR="00B91E57" w:rsidRDefault="00842C73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B3599A">
      <w:t>Trigonometry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B3599A">
      <w:t>E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77F2573F" w:rsidR="00A8741D" w:rsidRDefault="00842C73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2709FC6E" w:rsidR="00A8741D" w:rsidRPr="00A8741D" w:rsidRDefault="00842C73" w:rsidP="00A8741D">
    <w:pPr>
      <w:pStyle w:val="Pheadertext"/>
    </w:pPr>
    <w:r>
      <w:t xml:space="preserve">Trigonometry — </w:t>
    </w:r>
    <w:r w:rsidRPr="00F85EEB">
      <w:t xml:space="preserve">Test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24BA3"/>
    <w:rsid w:val="0003306F"/>
    <w:rsid w:val="00033C5C"/>
    <w:rsid w:val="000407AC"/>
    <w:rsid w:val="0005008C"/>
    <w:rsid w:val="00051237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19CB"/>
    <w:rsid w:val="000E6698"/>
    <w:rsid w:val="000F52E2"/>
    <w:rsid w:val="00100071"/>
    <w:rsid w:val="00100D01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091D"/>
    <w:rsid w:val="00223001"/>
    <w:rsid w:val="002340C7"/>
    <w:rsid w:val="00234DCF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E208C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445D"/>
    <w:rsid w:val="003E3349"/>
    <w:rsid w:val="003E7772"/>
    <w:rsid w:val="003F330E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57B"/>
    <w:rsid w:val="004A1C99"/>
    <w:rsid w:val="004A5DD5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2AE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5D575E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6CBD"/>
    <w:rsid w:val="006E7B52"/>
    <w:rsid w:val="006F17A2"/>
    <w:rsid w:val="006F2BB6"/>
    <w:rsid w:val="006F38F1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D4058"/>
    <w:rsid w:val="00814B1B"/>
    <w:rsid w:val="00817AEB"/>
    <w:rsid w:val="008214EA"/>
    <w:rsid w:val="00821888"/>
    <w:rsid w:val="008226DD"/>
    <w:rsid w:val="00823BB8"/>
    <w:rsid w:val="008266C5"/>
    <w:rsid w:val="00842378"/>
    <w:rsid w:val="00842C73"/>
    <w:rsid w:val="008453BA"/>
    <w:rsid w:val="00847E81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B66A9"/>
    <w:rsid w:val="008C44CE"/>
    <w:rsid w:val="008C6AAA"/>
    <w:rsid w:val="008D3E39"/>
    <w:rsid w:val="008D79DA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0D13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215AF"/>
    <w:rsid w:val="00A23D25"/>
    <w:rsid w:val="00A303E3"/>
    <w:rsid w:val="00A35659"/>
    <w:rsid w:val="00A37631"/>
    <w:rsid w:val="00A40909"/>
    <w:rsid w:val="00A450C7"/>
    <w:rsid w:val="00A5299B"/>
    <w:rsid w:val="00A609BB"/>
    <w:rsid w:val="00A61D4A"/>
    <w:rsid w:val="00A66E55"/>
    <w:rsid w:val="00A74962"/>
    <w:rsid w:val="00A807EE"/>
    <w:rsid w:val="00A822F0"/>
    <w:rsid w:val="00A831BD"/>
    <w:rsid w:val="00A84EDC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2986"/>
    <w:rsid w:val="00B25421"/>
    <w:rsid w:val="00B31E6A"/>
    <w:rsid w:val="00B32D92"/>
    <w:rsid w:val="00B3599A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A2E2A"/>
    <w:rsid w:val="00BB3052"/>
    <w:rsid w:val="00BB572C"/>
    <w:rsid w:val="00BB745A"/>
    <w:rsid w:val="00BB7A96"/>
    <w:rsid w:val="00BC28AD"/>
    <w:rsid w:val="00BC2DDD"/>
    <w:rsid w:val="00BD08D5"/>
    <w:rsid w:val="00BD22B1"/>
    <w:rsid w:val="00BE16D0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66B5E"/>
    <w:rsid w:val="00D747CC"/>
    <w:rsid w:val="00D80DF1"/>
    <w:rsid w:val="00D817B5"/>
    <w:rsid w:val="00D9025C"/>
    <w:rsid w:val="00D94C52"/>
    <w:rsid w:val="00DA3BBA"/>
    <w:rsid w:val="00DA6D73"/>
    <w:rsid w:val="00DB2FDA"/>
    <w:rsid w:val="00DD234D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29C4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C46BB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jpeg"/><Relationship Id="rId50" Type="http://schemas.openxmlformats.org/officeDocument/2006/relationships/image" Target="media/image26.jpe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2.jpe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54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8.png"/><Relationship Id="rId45" Type="http://schemas.openxmlformats.org/officeDocument/2006/relationships/image" Target="media/image21.jpeg"/><Relationship Id="rId53" Type="http://schemas.openxmlformats.org/officeDocument/2006/relationships/image" Target="media/image29.pn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5.jpeg"/><Relationship Id="rId57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6.bin"/><Relationship Id="rId52" Type="http://schemas.openxmlformats.org/officeDocument/2006/relationships/image" Target="media/image28.jpe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image" Target="media/image24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1787-267C-402A-9DEF-0FDDE5E2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77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2016-09-11T03:27:00Z</dcterms:created>
  <dcterms:modified xsi:type="dcterms:W3CDTF">2016-10-11T23:49:00Z</dcterms:modified>
</cp:coreProperties>
</file>