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6F3816" w14:paraId="0DEA2A7B" w14:textId="473D3DC8" w:rsidTr="006F3816">
        <w:tc>
          <w:tcPr>
            <w:tcW w:w="1129" w:type="dxa"/>
          </w:tcPr>
          <w:p w14:paraId="462A1B32" w14:textId="77777777" w:rsidR="006F3816" w:rsidRDefault="006F3816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06" w:type="dxa"/>
          </w:tcPr>
          <w:p w14:paraId="58621B63" w14:textId="77777777" w:rsidR="006F3816" w:rsidRDefault="006F3816" w:rsidP="00CC6FFF">
            <w:pPr>
              <w:pStyle w:val="Ptabletext"/>
            </w:pPr>
            <w:r>
              <w:t>1</w:t>
            </w:r>
          </w:p>
        </w:tc>
        <w:tc>
          <w:tcPr>
            <w:tcW w:w="807" w:type="dxa"/>
          </w:tcPr>
          <w:p w14:paraId="46C19715" w14:textId="77777777" w:rsidR="006F3816" w:rsidRDefault="006F3816" w:rsidP="00CC6FFF">
            <w:pPr>
              <w:pStyle w:val="Ptabletext"/>
            </w:pPr>
            <w:r>
              <w:t>2</w:t>
            </w:r>
          </w:p>
        </w:tc>
        <w:tc>
          <w:tcPr>
            <w:tcW w:w="807" w:type="dxa"/>
          </w:tcPr>
          <w:p w14:paraId="0BCDCC9C" w14:textId="77777777" w:rsidR="006F3816" w:rsidRDefault="006F3816" w:rsidP="00CC6FFF">
            <w:pPr>
              <w:pStyle w:val="Ptabletext"/>
            </w:pPr>
            <w:r>
              <w:t>3</w:t>
            </w:r>
          </w:p>
        </w:tc>
        <w:tc>
          <w:tcPr>
            <w:tcW w:w="807" w:type="dxa"/>
          </w:tcPr>
          <w:p w14:paraId="712F3730" w14:textId="77777777" w:rsidR="006F3816" w:rsidRDefault="006F3816" w:rsidP="00CC6FFF">
            <w:pPr>
              <w:pStyle w:val="Ptabletext"/>
            </w:pPr>
            <w:r>
              <w:t>4</w:t>
            </w:r>
          </w:p>
        </w:tc>
        <w:tc>
          <w:tcPr>
            <w:tcW w:w="807" w:type="dxa"/>
          </w:tcPr>
          <w:p w14:paraId="3B652752" w14:textId="77777777" w:rsidR="006F3816" w:rsidRDefault="006F3816" w:rsidP="00CC6FFF">
            <w:pPr>
              <w:pStyle w:val="Ptabletext"/>
            </w:pPr>
            <w:r>
              <w:t>5</w:t>
            </w:r>
          </w:p>
        </w:tc>
        <w:tc>
          <w:tcPr>
            <w:tcW w:w="807" w:type="dxa"/>
          </w:tcPr>
          <w:p w14:paraId="32A24A6F" w14:textId="77777777" w:rsidR="006F3816" w:rsidRDefault="006F3816" w:rsidP="00CC6FFF">
            <w:pPr>
              <w:pStyle w:val="Ptabletext"/>
            </w:pPr>
            <w:r>
              <w:t>6</w:t>
            </w:r>
          </w:p>
        </w:tc>
        <w:tc>
          <w:tcPr>
            <w:tcW w:w="807" w:type="dxa"/>
          </w:tcPr>
          <w:p w14:paraId="170E4F68" w14:textId="77777777" w:rsidR="006F3816" w:rsidRDefault="006F3816" w:rsidP="00CC6FFF">
            <w:pPr>
              <w:pStyle w:val="Ptabletext"/>
            </w:pPr>
            <w:r>
              <w:t>7</w:t>
            </w:r>
          </w:p>
        </w:tc>
        <w:tc>
          <w:tcPr>
            <w:tcW w:w="807" w:type="dxa"/>
          </w:tcPr>
          <w:p w14:paraId="1B08FC69" w14:textId="77777777" w:rsidR="006F3816" w:rsidRDefault="006F3816" w:rsidP="00CC6FFF">
            <w:pPr>
              <w:pStyle w:val="Ptabletext"/>
            </w:pPr>
            <w:r>
              <w:t>8</w:t>
            </w:r>
          </w:p>
        </w:tc>
        <w:tc>
          <w:tcPr>
            <w:tcW w:w="807" w:type="dxa"/>
          </w:tcPr>
          <w:p w14:paraId="45282F2B" w14:textId="67DE08E0" w:rsidR="006F3816" w:rsidRDefault="006F3816" w:rsidP="00CC6FFF">
            <w:pPr>
              <w:pStyle w:val="Ptabletext"/>
            </w:pPr>
            <w:r>
              <w:t>9</w:t>
            </w:r>
          </w:p>
        </w:tc>
        <w:tc>
          <w:tcPr>
            <w:tcW w:w="807" w:type="dxa"/>
          </w:tcPr>
          <w:p w14:paraId="1377F401" w14:textId="4C07795A" w:rsidR="006F3816" w:rsidRDefault="006F3816" w:rsidP="00CC6FFF">
            <w:pPr>
              <w:pStyle w:val="Ptabletext"/>
            </w:pPr>
            <w:r>
              <w:t>10</w:t>
            </w:r>
          </w:p>
        </w:tc>
      </w:tr>
      <w:tr w:rsidR="00D672CA" w14:paraId="7ACAC68F" w14:textId="7BD895BD" w:rsidTr="006F3816">
        <w:tc>
          <w:tcPr>
            <w:tcW w:w="1129" w:type="dxa"/>
          </w:tcPr>
          <w:p w14:paraId="6B6C594B" w14:textId="77777777" w:rsidR="00D672CA" w:rsidRDefault="00D672CA" w:rsidP="00D672CA">
            <w:pPr>
              <w:pStyle w:val="Pquestionheadingmc1stafterhead"/>
            </w:pPr>
            <w:r>
              <w:t>Answer</w:t>
            </w:r>
          </w:p>
        </w:tc>
        <w:tc>
          <w:tcPr>
            <w:tcW w:w="806" w:type="dxa"/>
            <w:vAlign w:val="center"/>
          </w:tcPr>
          <w:p w14:paraId="36AA7D52" w14:textId="0FC36776" w:rsidR="00D672CA" w:rsidRDefault="00D672CA" w:rsidP="00D672CA">
            <w:pPr>
              <w:pStyle w:val="Ptabletext"/>
            </w:pPr>
            <w:r>
              <w:rPr>
                <w:iCs/>
              </w:rPr>
              <w:t>A</w:t>
            </w:r>
          </w:p>
        </w:tc>
        <w:tc>
          <w:tcPr>
            <w:tcW w:w="807" w:type="dxa"/>
            <w:vAlign w:val="center"/>
          </w:tcPr>
          <w:p w14:paraId="45967BFE" w14:textId="733DA51D" w:rsidR="00D672CA" w:rsidRDefault="00D672CA" w:rsidP="00D672CA">
            <w:pPr>
              <w:pStyle w:val="Ptabletext"/>
            </w:pPr>
            <w:r>
              <w:rPr>
                <w:iCs/>
              </w:rPr>
              <w:t>A</w:t>
            </w:r>
          </w:p>
        </w:tc>
        <w:tc>
          <w:tcPr>
            <w:tcW w:w="807" w:type="dxa"/>
            <w:vAlign w:val="center"/>
          </w:tcPr>
          <w:p w14:paraId="391FAADF" w14:textId="1AF49DE6" w:rsidR="00D672CA" w:rsidRDefault="00D672CA" w:rsidP="00D672CA">
            <w:pPr>
              <w:pStyle w:val="Ptabletext"/>
            </w:pPr>
            <w:r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0EEB008F" w14:textId="60EF840D" w:rsidR="00D672CA" w:rsidRDefault="00D672CA" w:rsidP="00D672CA">
            <w:pPr>
              <w:pStyle w:val="Ptabletext"/>
            </w:pPr>
            <w:r>
              <w:rPr>
                <w:iCs/>
              </w:rPr>
              <w:t>B</w:t>
            </w:r>
          </w:p>
        </w:tc>
        <w:tc>
          <w:tcPr>
            <w:tcW w:w="807" w:type="dxa"/>
            <w:vAlign w:val="center"/>
          </w:tcPr>
          <w:p w14:paraId="688135BA" w14:textId="0F9D76DB" w:rsidR="00D672CA" w:rsidRDefault="00D672CA" w:rsidP="00D672CA">
            <w:pPr>
              <w:pStyle w:val="Ptabletext"/>
            </w:pPr>
            <w:r>
              <w:rPr>
                <w:iCs/>
              </w:rPr>
              <w:t>B</w:t>
            </w:r>
          </w:p>
        </w:tc>
        <w:tc>
          <w:tcPr>
            <w:tcW w:w="807" w:type="dxa"/>
            <w:vAlign w:val="center"/>
          </w:tcPr>
          <w:p w14:paraId="3FF72139" w14:textId="4B7F2623" w:rsidR="00D672CA" w:rsidRDefault="00D672CA" w:rsidP="00D672CA">
            <w:pPr>
              <w:pStyle w:val="Ptabletext"/>
            </w:pPr>
            <w:r>
              <w:rPr>
                <w:iCs/>
              </w:rPr>
              <w:t>B</w:t>
            </w:r>
          </w:p>
        </w:tc>
        <w:tc>
          <w:tcPr>
            <w:tcW w:w="807" w:type="dxa"/>
            <w:vAlign w:val="center"/>
          </w:tcPr>
          <w:p w14:paraId="06C25CD4" w14:textId="1F898E5F" w:rsidR="00D672CA" w:rsidRDefault="00D672CA" w:rsidP="00D672CA">
            <w:pPr>
              <w:pStyle w:val="Ptabletext"/>
            </w:pPr>
            <w:r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696FF1AD" w14:textId="3B737139" w:rsidR="00D672CA" w:rsidRDefault="00D672CA" w:rsidP="00D672CA">
            <w:pPr>
              <w:pStyle w:val="Ptabletext"/>
            </w:pPr>
            <w:r>
              <w:rPr>
                <w:iCs/>
              </w:rPr>
              <w:t>A</w:t>
            </w:r>
          </w:p>
        </w:tc>
        <w:tc>
          <w:tcPr>
            <w:tcW w:w="807" w:type="dxa"/>
            <w:vAlign w:val="center"/>
          </w:tcPr>
          <w:p w14:paraId="53E4E4AC" w14:textId="53FE2E7B" w:rsidR="00D672CA" w:rsidRDefault="00D672CA" w:rsidP="00D672CA">
            <w:pPr>
              <w:pStyle w:val="Ptabletext"/>
            </w:pPr>
            <w:r>
              <w:rPr>
                <w:iCs/>
              </w:rPr>
              <w:t>C</w:t>
            </w:r>
          </w:p>
        </w:tc>
        <w:tc>
          <w:tcPr>
            <w:tcW w:w="807" w:type="dxa"/>
            <w:vAlign w:val="center"/>
          </w:tcPr>
          <w:p w14:paraId="3EF56986" w14:textId="08F5127D" w:rsidR="00D672CA" w:rsidRDefault="00D672CA" w:rsidP="00D672CA">
            <w:pPr>
              <w:pStyle w:val="Ptabletext"/>
            </w:pPr>
            <w:r>
              <w:rPr>
                <w:iCs/>
              </w:rPr>
              <w:t>D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5C054DDD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C72996">
        <w:t>3</w:t>
      </w:r>
      <w:r>
        <w:t>.1]</w:t>
      </w:r>
    </w:p>
    <w:p w14:paraId="37B10530" w14:textId="07888CC6" w:rsidR="00EF38CC" w:rsidRDefault="00D672CA" w:rsidP="00EF38CC">
      <w:pPr>
        <w:pStyle w:val="Pquestiontextmcqoptions"/>
      </w:pPr>
      <w:r>
        <w:rPr>
          <w:rStyle w:val="Cquestionpartlabelbold"/>
        </w:rPr>
        <w:t>A</w:t>
      </w:r>
    </w:p>
    <w:p w14:paraId="0F17A1A3" w14:textId="77777777" w:rsidR="00D672CA" w:rsidRPr="00BF66C9" w:rsidRDefault="00D672CA" w:rsidP="00D672CA">
      <w:pPr>
        <w:pStyle w:val="Pquestiontextmainstem"/>
      </w:pPr>
      <w:r w:rsidRPr="00D672CA">
        <w:rPr>
          <w:i/>
        </w:rPr>
        <w:t>a</w:t>
      </w:r>
      <w:r w:rsidRPr="00BF66C9">
        <w:t xml:space="preserve"> × </w:t>
      </w:r>
      <w:r w:rsidRPr="00D672CA">
        <w:rPr>
          <w:i/>
        </w:rPr>
        <w:t>a</w:t>
      </w:r>
      <w:r w:rsidRPr="00BF66C9">
        <w:rPr>
          <w:vertAlign w:val="superscript"/>
        </w:rPr>
        <w:t>4</w:t>
      </w:r>
    </w:p>
    <w:p w14:paraId="18A0B106" w14:textId="644E6C5E" w:rsidR="00D672CA" w:rsidRPr="00BF66C9" w:rsidRDefault="00D672CA" w:rsidP="00D672CA">
      <w:pPr>
        <w:pStyle w:val="Pquestiontextmainstem"/>
      </w:pPr>
      <w:r w:rsidRPr="00BF66C9">
        <w:t xml:space="preserve">= </w:t>
      </w:r>
      <w:r w:rsidRPr="00D672CA">
        <w:rPr>
          <w:i/>
        </w:rPr>
        <w:t>a</w:t>
      </w:r>
      <w:r w:rsidRPr="00BF66C9">
        <w:rPr>
          <w:vertAlign w:val="superscript"/>
        </w:rPr>
        <w:t>1</w:t>
      </w:r>
      <w:r>
        <w:rPr>
          <w:vertAlign w:val="superscript"/>
        </w:rPr>
        <w:t xml:space="preserve"> </w:t>
      </w:r>
      <w:r w:rsidRPr="00BF66C9">
        <w:rPr>
          <w:vertAlign w:val="superscript"/>
        </w:rPr>
        <w:t>+</w:t>
      </w:r>
      <w:r>
        <w:rPr>
          <w:vertAlign w:val="superscript"/>
        </w:rPr>
        <w:t xml:space="preserve"> </w:t>
      </w:r>
      <w:r w:rsidRPr="00BF66C9">
        <w:rPr>
          <w:vertAlign w:val="superscript"/>
        </w:rPr>
        <w:t>4</w:t>
      </w:r>
    </w:p>
    <w:p w14:paraId="1D20D3BD" w14:textId="7800FD3C" w:rsidR="001158EE" w:rsidRDefault="00D672CA" w:rsidP="00D672CA">
      <w:pPr>
        <w:pStyle w:val="Pquestiontextmainstem"/>
      </w:pPr>
      <w:r w:rsidRPr="00BF66C9">
        <w:t xml:space="preserve">= </w:t>
      </w:r>
      <w:r w:rsidR="00DA6D14">
        <w:rPr>
          <w:i/>
        </w:rPr>
        <w:t>a</w:t>
      </w:r>
      <w:r w:rsidRPr="00BF66C9">
        <w:rPr>
          <w:vertAlign w:val="superscript"/>
        </w:rPr>
        <w:t>5</w:t>
      </w:r>
    </w:p>
    <w:p w14:paraId="0F67B036" w14:textId="05A62EC5" w:rsidR="001B433F" w:rsidRDefault="001B433F" w:rsidP="001B433F">
      <w:pPr>
        <w:pStyle w:val="Pquestionheadingmc"/>
      </w:pPr>
      <w:r>
        <w:t>Que</w:t>
      </w:r>
      <w:bookmarkStart w:id="0" w:name="_GoBack"/>
      <w:bookmarkEnd w:id="0"/>
      <w:r>
        <w:t xml:space="preserve">stion </w:t>
      </w:r>
      <w:r w:rsidR="00EF38CC">
        <w:t>2</w:t>
      </w:r>
      <w:r>
        <w:tab/>
        <w:t>[</w:t>
      </w:r>
      <w:r w:rsidR="00C72996">
        <w:t>3</w:t>
      </w:r>
      <w:r w:rsidR="00FA7F27">
        <w:t>.</w:t>
      </w:r>
      <w:r w:rsidR="00C72996">
        <w:t>6</w:t>
      </w:r>
      <w:r>
        <w:t>]</w:t>
      </w:r>
    </w:p>
    <w:p w14:paraId="17DFC416" w14:textId="72BF4458" w:rsidR="001B433F" w:rsidRDefault="00D672CA" w:rsidP="001B433F">
      <w:pPr>
        <w:pStyle w:val="Pquestiontextmcqoptions"/>
      </w:pPr>
      <w:r>
        <w:rPr>
          <w:rStyle w:val="Cquestionpartlabelbold"/>
        </w:rPr>
        <w:t>A</w:t>
      </w:r>
    </w:p>
    <w:p w14:paraId="65EEF3E0" w14:textId="77777777" w:rsidR="00D672CA" w:rsidRPr="00BF66C9" w:rsidRDefault="00D672CA" w:rsidP="00D672CA">
      <w:pPr>
        <w:pStyle w:val="Pquestiontextmainstem"/>
      </w:pPr>
      <w:r w:rsidRPr="00BF66C9">
        <w:t>(</w:t>
      </w:r>
      <w:r w:rsidRPr="00BF66C9">
        <w:rPr>
          <w:i/>
        </w:rPr>
        <w:t>n</w:t>
      </w:r>
      <w:r w:rsidRPr="00BF66C9">
        <w:t xml:space="preserve"> + 3)</w:t>
      </w:r>
      <w:r w:rsidRPr="00BF66C9">
        <w:rPr>
          <w:vertAlign w:val="superscript"/>
        </w:rPr>
        <w:t>2</w:t>
      </w:r>
    </w:p>
    <w:p w14:paraId="1B0ECF37" w14:textId="6AF1EC78" w:rsidR="00D672CA" w:rsidRPr="00BF66C9" w:rsidRDefault="00D672CA" w:rsidP="00D672CA">
      <w:pPr>
        <w:pStyle w:val="Pquestiontextmainstem"/>
      </w:pPr>
      <w:r w:rsidRPr="00BF66C9">
        <w:t xml:space="preserve">= </w:t>
      </w:r>
      <w:r w:rsidRPr="00BF66C9">
        <w:rPr>
          <w:i/>
        </w:rPr>
        <w:t>n</w:t>
      </w:r>
      <w:r w:rsidRPr="00BF66C9">
        <w:rPr>
          <w:vertAlign w:val="superscript"/>
        </w:rPr>
        <w:t xml:space="preserve">2 </w:t>
      </w:r>
      <w:r w:rsidRPr="00BF66C9">
        <w:t xml:space="preserve">+ 2 × </w:t>
      </w:r>
      <w:r w:rsidR="00DA6D14">
        <w:t>3</w:t>
      </w:r>
      <w:r w:rsidRPr="00BF66C9">
        <w:t xml:space="preserve"> × </w:t>
      </w:r>
      <w:r w:rsidRPr="00BF66C9">
        <w:rPr>
          <w:i/>
        </w:rPr>
        <w:t>n</w:t>
      </w:r>
      <w:r w:rsidRPr="00BF66C9">
        <w:t xml:space="preserve"> + 3</w:t>
      </w:r>
      <w:r w:rsidRPr="00BF66C9">
        <w:rPr>
          <w:vertAlign w:val="superscript"/>
        </w:rPr>
        <w:t>2</w:t>
      </w:r>
    </w:p>
    <w:p w14:paraId="7E7249DE" w14:textId="321FA9FF" w:rsidR="001158EE" w:rsidRPr="00EB1CE1" w:rsidRDefault="00D672CA" w:rsidP="00D672CA">
      <w:pPr>
        <w:pStyle w:val="Pquestiontextmainstem"/>
      </w:pPr>
      <w:r w:rsidRPr="00BF66C9">
        <w:t xml:space="preserve">= </w:t>
      </w:r>
      <w:r w:rsidRPr="00BF66C9">
        <w:rPr>
          <w:i/>
        </w:rPr>
        <w:t>n</w:t>
      </w:r>
      <w:r w:rsidRPr="00BF66C9">
        <w:rPr>
          <w:vertAlign w:val="superscript"/>
        </w:rPr>
        <w:t xml:space="preserve">2 </w:t>
      </w:r>
      <w:r w:rsidRPr="00BF66C9">
        <w:t xml:space="preserve">+ </w:t>
      </w:r>
      <w:r w:rsidR="00DA6D14">
        <w:t>6</w:t>
      </w:r>
      <w:r w:rsidRPr="00BF66C9">
        <w:rPr>
          <w:i/>
        </w:rPr>
        <w:t>n</w:t>
      </w:r>
      <w:r w:rsidRPr="00BF66C9">
        <w:t xml:space="preserve"> + 9</w:t>
      </w:r>
    </w:p>
    <w:p w14:paraId="09B83529" w14:textId="4DEC963F" w:rsidR="00FA7F27" w:rsidRPr="00C72996" w:rsidRDefault="00FA7F27" w:rsidP="00FA7F27">
      <w:pPr>
        <w:pStyle w:val="Pquestionheadingmc"/>
      </w:pPr>
      <w:r w:rsidRPr="00C72996">
        <w:t>Question 3</w:t>
      </w:r>
      <w:r w:rsidRPr="00C72996">
        <w:tab/>
        <w:t>[</w:t>
      </w:r>
      <w:r w:rsidR="00C72996" w:rsidRPr="00C72996">
        <w:t>3</w:t>
      </w:r>
      <w:r w:rsidRPr="00C72996">
        <w:t>.</w:t>
      </w:r>
      <w:r w:rsidR="00C72996" w:rsidRPr="00C72996">
        <w:t>5</w:t>
      </w:r>
      <w:r w:rsidRPr="00C72996">
        <w:t>]</w:t>
      </w:r>
    </w:p>
    <w:p w14:paraId="7ADC26DB" w14:textId="5FCC8118" w:rsidR="00FA7F27" w:rsidRDefault="00D672CA" w:rsidP="00FA7F27">
      <w:pPr>
        <w:pStyle w:val="Pquestiontextmcqoptions"/>
      </w:pPr>
      <w:r>
        <w:rPr>
          <w:rStyle w:val="Cquestionpartlabelbold"/>
        </w:rPr>
        <w:t>C</w:t>
      </w:r>
    </w:p>
    <w:p w14:paraId="7E562E28" w14:textId="77777777" w:rsidR="00D672CA" w:rsidRPr="00BF66C9" w:rsidRDefault="00D672CA" w:rsidP="00D672CA">
      <w:pPr>
        <w:pStyle w:val="Pquestiontextmainstem"/>
      </w:pPr>
      <w:r w:rsidRPr="00BF66C9">
        <w:t>4(</w:t>
      </w:r>
      <w:r w:rsidRPr="00BF66C9">
        <w:rPr>
          <w:i/>
        </w:rPr>
        <w:t>p</w:t>
      </w:r>
      <w:r w:rsidRPr="00BF66C9">
        <w:t xml:space="preserve"> – 1)</w:t>
      </w:r>
    </w:p>
    <w:p w14:paraId="4B35A4C6" w14:textId="766CC0EF" w:rsidR="00D672CA" w:rsidRPr="00BF66C9" w:rsidRDefault="00D672CA" w:rsidP="00D672CA">
      <w:pPr>
        <w:pStyle w:val="Pquestiontextmainstem"/>
      </w:pPr>
      <w:r w:rsidRPr="00BF66C9">
        <w:t xml:space="preserve">= </w:t>
      </w:r>
      <w:r w:rsidR="002A6BD6">
        <w:t>4</w:t>
      </w:r>
      <w:r w:rsidRPr="00BF66C9">
        <w:t xml:space="preserve"> × </w:t>
      </w:r>
      <w:r w:rsidRPr="00BF66C9">
        <w:rPr>
          <w:i/>
        </w:rPr>
        <w:t>p</w:t>
      </w:r>
      <w:r w:rsidRPr="00BF66C9">
        <w:t xml:space="preserve"> – 4 × 1</w:t>
      </w:r>
    </w:p>
    <w:p w14:paraId="6ACB8BE7" w14:textId="63FF1DAA" w:rsidR="00FA7F27" w:rsidRDefault="00D672CA" w:rsidP="00D672CA">
      <w:pPr>
        <w:pStyle w:val="Pquestiontextmainstem"/>
      </w:pPr>
      <w:r w:rsidRPr="00BF66C9">
        <w:t>= 4</w:t>
      </w:r>
      <w:r w:rsidRPr="00BF66C9">
        <w:rPr>
          <w:i/>
        </w:rPr>
        <w:t>p</w:t>
      </w:r>
      <w:r w:rsidRPr="00BF66C9">
        <w:t xml:space="preserve"> – 4</w:t>
      </w:r>
    </w:p>
    <w:p w14:paraId="5F4716C5" w14:textId="00A18CA0" w:rsidR="00FA7F27" w:rsidRDefault="00FA7F27" w:rsidP="00FA7F27">
      <w:pPr>
        <w:pStyle w:val="Pquestionheadingmc"/>
      </w:pPr>
      <w:r>
        <w:t>Question 4</w:t>
      </w:r>
      <w:r>
        <w:tab/>
        <w:t>[</w:t>
      </w:r>
      <w:r w:rsidR="00C72996">
        <w:t>3</w:t>
      </w:r>
      <w:r>
        <w:t>.</w:t>
      </w:r>
      <w:r w:rsidR="00C72996">
        <w:t>7</w:t>
      </w:r>
      <w:r>
        <w:t>]</w:t>
      </w:r>
    </w:p>
    <w:p w14:paraId="45416054" w14:textId="529F5514" w:rsidR="00FA7F27" w:rsidRDefault="00D672CA" w:rsidP="00FA7F27">
      <w:pPr>
        <w:pStyle w:val="Pquestiontextmcqoptions"/>
      </w:pPr>
      <w:r>
        <w:rPr>
          <w:rStyle w:val="Cquestionpartlabelbold"/>
        </w:rPr>
        <w:t>B</w:t>
      </w:r>
    </w:p>
    <w:p w14:paraId="78194B68" w14:textId="3CBF5039" w:rsidR="00FA7F27" w:rsidRDefault="00D672CA" w:rsidP="00D672CA">
      <w:pPr>
        <w:pStyle w:val="Pquestiontextmainstem"/>
      </w:pPr>
      <w:r w:rsidRPr="00BF66C9">
        <w:t>6</w:t>
      </w:r>
      <w:r w:rsidRPr="00BF66C9">
        <w:rPr>
          <w:i/>
        </w:rPr>
        <w:t>d</w:t>
      </w:r>
      <w:r w:rsidRPr="00BF66C9">
        <w:rPr>
          <w:vertAlign w:val="superscript"/>
        </w:rPr>
        <w:t>2</w:t>
      </w:r>
      <w:r w:rsidRPr="00BF66C9">
        <w:t xml:space="preserve"> – 12</w:t>
      </w:r>
      <w:r w:rsidRPr="00BF66C9">
        <w:rPr>
          <w:i/>
        </w:rPr>
        <w:t>d</w:t>
      </w:r>
      <w:r w:rsidRPr="00BF66C9">
        <w:rPr>
          <w:vertAlign w:val="superscript"/>
        </w:rPr>
        <w:t>2</w:t>
      </w:r>
      <w:r w:rsidRPr="00BF66C9">
        <w:rPr>
          <w:i/>
        </w:rPr>
        <w:t>c</w:t>
      </w:r>
      <w:r w:rsidR="002A6BD6">
        <w:t xml:space="preserve"> </w:t>
      </w:r>
      <w:r w:rsidRPr="00BF66C9">
        <w:t>= 6</w:t>
      </w:r>
      <w:r w:rsidRPr="00BF66C9">
        <w:rPr>
          <w:i/>
        </w:rPr>
        <w:t>d</w:t>
      </w:r>
      <w:r w:rsidRPr="00BF66C9">
        <w:rPr>
          <w:vertAlign w:val="superscript"/>
        </w:rPr>
        <w:t>2</w:t>
      </w:r>
      <w:r w:rsidRPr="00BF66C9">
        <w:t>(1– 2</w:t>
      </w:r>
      <w:r w:rsidRPr="00BF66C9">
        <w:rPr>
          <w:i/>
        </w:rPr>
        <w:t>c</w:t>
      </w:r>
      <w:r w:rsidRPr="00BF66C9">
        <w:t>)</w:t>
      </w:r>
    </w:p>
    <w:p w14:paraId="7D6ECD43" w14:textId="428C4638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C72996">
        <w:t>3</w:t>
      </w:r>
      <w:r>
        <w:t>.</w:t>
      </w:r>
      <w:r w:rsidR="00C72996">
        <w:t>3</w:t>
      </w:r>
      <w:r>
        <w:t>]</w:t>
      </w:r>
    </w:p>
    <w:p w14:paraId="1EC5868B" w14:textId="360E8D8B" w:rsidR="00FA7F27" w:rsidRDefault="00D672CA" w:rsidP="00FA7F27">
      <w:pPr>
        <w:pStyle w:val="Pquestiontextmcqoptions"/>
      </w:pPr>
      <w:r>
        <w:rPr>
          <w:rStyle w:val="Cquestionpartlabelbold"/>
        </w:rPr>
        <w:t>B</w:t>
      </w:r>
    </w:p>
    <w:p w14:paraId="4CFFE6A5" w14:textId="77777777" w:rsidR="00590C1A" w:rsidRPr="002D47EF" w:rsidRDefault="00590C1A" w:rsidP="00590C1A">
      <w:pPr>
        <w:pStyle w:val="Pquestiontextmainstem"/>
      </w:pPr>
      <w:r w:rsidRPr="002D47EF">
        <w:t>All non-zero digits are significant.</w:t>
      </w:r>
    </w:p>
    <w:p w14:paraId="104025AE" w14:textId="252A6F0D" w:rsidR="00590C1A" w:rsidRPr="002D47EF" w:rsidRDefault="00590C1A" w:rsidP="00590C1A">
      <w:pPr>
        <w:pStyle w:val="Pquestiontextmainstem"/>
      </w:pPr>
      <w:r w:rsidRPr="002D47EF">
        <w:t>End zero is not significant</w:t>
      </w:r>
      <w:r>
        <w:t>.</w:t>
      </w:r>
    </w:p>
    <w:p w14:paraId="07F2409B" w14:textId="75B7EA7B" w:rsidR="00590C1A" w:rsidRPr="002D47EF" w:rsidRDefault="00997643" w:rsidP="00590C1A">
      <w:pPr>
        <w:pStyle w:val="Pquestiontextmainstem"/>
      </w:pPr>
      <w:r>
        <w:t>Middle zero</w:t>
      </w:r>
      <w:r w:rsidR="00590C1A" w:rsidRPr="002D47EF">
        <w:t>s are significant</w:t>
      </w:r>
      <w:r w:rsidR="00590C1A">
        <w:t>.</w:t>
      </w:r>
    </w:p>
    <w:p w14:paraId="1AC73813" w14:textId="1C23CFD4" w:rsidR="00FA7F27" w:rsidRDefault="00590C1A" w:rsidP="00590C1A">
      <w:pPr>
        <w:pStyle w:val="Pquestiontextmainstem"/>
      </w:pPr>
      <w:r w:rsidRPr="002D47EF">
        <w:t xml:space="preserve">Therefore, </w:t>
      </w:r>
      <w:r>
        <w:t xml:space="preserve">there are </w:t>
      </w:r>
      <w:r w:rsidR="00D672CA">
        <w:t>4</w:t>
      </w:r>
      <w:r w:rsidRPr="002D47EF">
        <w:t xml:space="preserve"> significant figures</w:t>
      </w:r>
      <w:r>
        <w:t>.</w:t>
      </w:r>
    </w:p>
    <w:p w14:paraId="67BEDF81" w14:textId="52B4EF43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C72996">
        <w:t>3</w:t>
      </w:r>
      <w:r>
        <w:t>.</w:t>
      </w:r>
      <w:r w:rsidR="00C72996">
        <w:t>8</w:t>
      </w:r>
      <w:r>
        <w:t>]</w:t>
      </w:r>
    </w:p>
    <w:p w14:paraId="20915752" w14:textId="551AA92B" w:rsidR="00FA7F27" w:rsidRDefault="00D672CA" w:rsidP="00FA7F27">
      <w:pPr>
        <w:pStyle w:val="Pquestiontextmcqoptions"/>
      </w:pPr>
      <w:r>
        <w:rPr>
          <w:rStyle w:val="Cquestionpartlabelbold"/>
        </w:rPr>
        <w:t>B</w:t>
      </w:r>
    </w:p>
    <w:p w14:paraId="7193E6E0" w14:textId="77777777" w:rsidR="00D672CA" w:rsidRPr="00BF66C9" w:rsidRDefault="00D672CA" w:rsidP="00D672CA">
      <w:pPr>
        <w:pStyle w:val="Pquestiontextmainstem"/>
      </w:pPr>
      <w:r w:rsidRPr="00BF66C9">
        <w:rPr>
          <w:i/>
        </w:rPr>
        <w:t>cd</w:t>
      </w:r>
      <w:r w:rsidRPr="00BF66C9">
        <w:t xml:space="preserve"> + 2</w:t>
      </w:r>
      <w:r w:rsidRPr="00BF66C9">
        <w:rPr>
          <w:i/>
        </w:rPr>
        <w:t>c</w:t>
      </w:r>
      <w:r w:rsidRPr="00BF66C9">
        <w:t xml:space="preserve"> + 5</w:t>
      </w:r>
      <w:r w:rsidRPr="00BF66C9">
        <w:rPr>
          <w:i/>
        </w:rPr>
        <w:t>d</w:t>
      </w:r>
      <w:r w:rsidRPr="00BF66C9">
        <w:t xml:space="preserve"> + 10</w:t>
      </w:r>
    </w:p>
    <w:p w14:paraId="520D1337" w14:textId="77777777" w:rsidR="00D672CA" w:rsidRPr="00BF66C9" w:rsidRDefault="00D672CA" w:rsidP="00D672CA">
      <w:pPr>
        <w:pStyle w:val="Pquestiontextmainstem"/>
      </w:pPr>
      <w:r w:rsidRPr="00BF66C9">
        <w:rPr>
          <w:i/>
        </w:rPr>
        <w:t>cd</w:t>
      </w:r>
      <w:r w:rsidRPr="00BF66C9">
        <w:t xml:space="preserve"> and 5</w:t>
      </w:r>
      <w:r w:rsidRPr="00BF66C9">
        <w:rPr>
          <w:i/>
        </w:rPr>
        <w:t>d</w:t>
      </w:r>
      <w:r w:rsidRPr="00BF66C9">
        <w:t xml:space="preserve"> share the common factor of </w:t>
      </w:r>
      <w:r w:rsidRPr="00BF66C9">
        <w:rPr>
          <w:i/>
        </w:rPr>
        <w:t>d</w:t>
      </w:r>
      <w:r w:rsidRPr="00BF66C9">
        <w:t xml:space="preserve">. </w:t>
      </w:r>
    </w:p>
    <w:p w14:paraId="5AA6F7ED" w14:textId="77777777" w:rsidR="00D672CA" w:rsidRPr="00BF66C9" w:rsidRDefault="00D672CA" w:rsidP="00D672CA">
      <w:pPr>
        <w:pStyle w:val="Pquestiontextmainstem"/>
      </w:pPr>
      <w:r w:rsidRPr="00BF66C9">
        <w:t>2</w:t>
      </w:r>
      <w:r w:rsidRPr="00BF66C9">
        <w:rPr>
          <w:i/>
        </w:rPr>
        <w:t>c</w:t>
      </w:r>
      <w:r w:rsidRPr="00BF66C9">
        <w:t xml:space="preserve"> and 10 share the common factor of 2.</w:t>
      </w:r>
    </w:p>
    <w:p w14:paraId="02CF9725" w14:textId="52821BDC" w:rsidR="00FA7F27" w:rsidRDefault="00D672CA" w:rsidP="00D672CA">
      <w:pPr>
        <w:pStyle w:val="Pquestiontextmainstem"/>
      </w:pPr>
      <w:r w:rsidRPr="00BF66C9">
        <w:rPr>
          <w:i/>
        </w:rPr>
        <w:t>cd</w:t>
      </w:r>
      <w:r w:rsidRPr="00BF66C9">
        <w:t xml:space="preserve"> + 5</w:t>
      </w:r>
      <w:r w:rsidRPr="00BF66C9">
        <w:rPr>
          <w:i/>
        </w:rPr>
        <w:t>d</w:t>
      </w:r>
      <w:r w:rsidRPr="00BF66C9">
        <w:t xml:space="preserve"> + 2</w:t>
      </w:r>
      <w:r w:rsidRPr="00BF66C9">
        <w:rPr>
          <w:i/>
        </w:rPr>
        <w:t>c</w:t>
      </w:r>
      <w:r w:rsidRPr="00BF66C9">
        <w:t xml:space="preserve"> + 10 = </w:t>
      </w:r>
      <w:r w:rsidRPr="00BF66C9">
        <w:rPr>
          <w:i/>
        </w:rPr>
        <w:t>d</w:t>
      </w:r>
      <w:r w:rsidRPr="00BF66C9">
        <w:t>(</w:t>
      </w:r>
      <w:r w:rsidRPr="00BF66C9">
        <w:rPr>
          <w:i/>
        </w:rPr>
        <w:t>c</w:t>
      </w:r>
      <w:r w:rsidRPr="00BF66C9">
        <w:t xml:space="preserve"> + 5) + 2(</w:t>
      </w:r>
      <w:r w:rsidRPr="00BF66C9">
        <w:rPr>
          <w:i/>
        </w:rPr>
        <w:t>c</w:t>
      </w:r>
      <w:r w:rsidRPr="00BF66C9">
        <w:t xml:space="preserve"> + 5)</w:t>
      </w:r>
    </w:p>
    <w:p w14:paraId="70E61C50" w14:textId="349C1DE0" w:rsidR="00FA7F27" w:rsidRDefault="00FA7F27" w:rsidP="00FA7F27">
      <w:pPr>
        <w:pStyle w:val="Pquestionheadingmc"/>
      </w:pPr>
      <w:r>
        <w:lastRenderedPageBreak/>
        <w:t>Question 7</w:t>
      </w:r>
      <w:r>
        <w:tab/>
        <w:t>[</w:t>
      </w:r>
      <w:r w:rsidR="00C72996">
        <w:t>3</w:t>
      </w:r>
      <w:r>
        <w:t>.</w:t>
      </w:r>
      <w:r w:rsidR="00C72996">
        <w:t>1</w:t>
      </w:r>
      <w:r>
        <w:t>]</w:t>
      </w:r>
    </w:p>
    <w:p w14:paraId="46D919E8" w14:textId="676EFF98" w:rsidR="00FA7F27" w:rsidRDefault="00D672CA" w:rsidP="00FA7F27">
      <w:pPr>
        <w:pStyle w:val="Pquestiontextmcqoptions"/>
      </w:pPr>
      <w:r>
        <w:rPr>
          <w:rStyle w:val="Cquestionpartlabelbold"/>
        </w:rPr>
        <w:t>C</w:t>
      </w:r>
    </w:p>
    <w:p w14:paraId="455DED92" w14:textId="77777777" w:rsidR="0013762F" w:rsidRPr="00BF66C9" w:rsidRDefault="0013762F" w:rsidP="0013762F">
      <w:pPr>
        <w:pStyle w:val="Pquestiontextmainstem"/>
      </w:pPr>
      <w:r w:rsidRPr="00BF66C9">
        <w:t>16</w:t>
      </w:r>
      <w:r w:rsidRPr="00BF66C9">
        <w:rPr>
          <w:i/>
        </w:rPr>
        <w:t>a</w:t>
      </w:r>
      <w:r w:rsidRPr="00BF66C9">
        <w:rPr>
          <w:vertAlign w:val="superscript"/>
        </w:rPr>
        <w:t>10</w:t>
      </w:r>
      <w:r w:rsidRPr="00BF66C9">
        <w:t xml:space="preserve"> ÷ 4</w:t>
      </w:r>
      <w:r w:rsidRPr="00BF66C9">
        <w:rPr>
          <w:i/>
        </w:rPr>
        <w:t>a</w:t>
      </w:r>
      <w:r w:rsidRPr="00BF66C9">
        <w:rPr>
          <w:vertAlign w:val="superscript"/>
        </w:rPr>
        <w:t>2</w:t>
      </w:r>
    </w:p>
    <w:p w14:paraId="3F6FE470" w14:textId="77777777" w:rsidR="0013762F" w:rsidRPr="00BF66C9" w:rsidRDefault="0013762F" w:rsidP="0013762F">
      <w:pPr>
        <w:pStyle w:val="Pquestiontextmainstem"/>
      </w:pPr>
      <w:r w:rsidRPr="00BF66C9">
        <w:t xml:space="preserve">= </w:t>
      </w:r>
      <w:r w:rsidRPr="00BF66C9">
        <w:rPr>
          <w:position w:val="-24"/>
        </w:rPr>
        <w:object w:dxaOrig="639" w:dyaOrig="660" w14:anchorId="4A0BE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32.75pt" o:ole="">
            <v:imagedata r:id="rId9" o:title=""/>
          </v:shape>
          <o:OLEObject Type="Embed" ProgID="Equation.3" ShapeID="_x0000_i1025" DrawAspect="Content" ObjectID="_1537711548" r:id="rId10"/>
        </w:object>
      </w:r>
    </w:p>
    <w:p w14:paraId="429B73D4" w14:textId="5BB21AA1" w:rsidR="0013762F" w:rsidRPr="00BF66C9" w:rsidRDefault="0013762F" w:rsidP="0013762F">
      <w:pPr>
        <w:pStyle w:val="Pquestiontextmainstem"/>
        <w:rPr>
          <w:vertAlign w:val="superscript"/>
        </w:rPr>
      </w:pPr>
      <w:r w:rsidRPr="00BF66C9">
        <w:t>= 4</w:t>
      </w:r>
      <w:r w:rsidRPr="00BF66C9">
        <w:rPr>
          <w:i/>
        </w:rPr>
        <w:t>a</w:t>
      </w:r>
      <w:r w:rsidRPr="00BF66C9">
        <w:rPr>
          <w:vertAlign w:val="superscript"/>
        </w:rPr>
        <w:t>10</w:t>
      </w:r>
      <w:r>
        <w:rPr>
          <w:vertAlign w:val="superscript"/>
        </w:rPr>
        <w:t xml:space="preserve"> </w:t>
      </w:r>
      <w:r w:rsidRPr="00BF66C9">
        <w:rPr>
          <w:vertAlign w:val="superscript"/>
        </w:rPr>
        <w:t>–</w:t>
      </w:r>
      <w:r>
        <w:rPr>
          <w:vertAlign w:val="superscript"/>
        </w:rPr>
        <w:t xml:space="preserve"> </w:t>
      </w:r>
      <w:r w:rsidRPr="00BF66C9">
        <w:rPr>
          <w:vertAlign w:val="superscript"/>
        </w:rPr>
        <w:t>2</w:t>
      </w:r>
    </w:p>
    <w:p w14:paraId="11C3B8F8" w14:textId="60B76F5E" w:rsidR="00FA7F27" w:rsidRDefault="0013762F" w:rsidP="0013762F">
      <w:pPr>
        <w:pStyle w:val="Pquestiontextmainstem"/>
      </w:pPr>
      <w:r w:rsidRPr="00BF66C9">
        <w:t>= 4</w:t>
      </w:r>
      <w:r w:rsidRPr="00BF66C9">
        <w:rPr>
          <w:i/>
        </w:rPr>
        <w:t>a</w:t>
      </w:r>
      <w:r w:rsidRPr="00BF66C9">
        <w:rPr>
          <w:vertAlign w:val="superscript"/>
        </w:rPr>
        <w:t>8</w:t>
      </w:r>
    </w:p>
    <w:p w14:paraId="1C9BB3D9" w14:textId="051D7166" w:rsidR="00FA7F27" w:rsidRDefault="00FA7F27" w:rsidP="0016187F">
      <w:pPr>
        <w:pStyle w:val="Pquestionheadingmc"/>
      </w:pPr>
      <w:r>
        <w:t>Question 8</w:t>
      </w:r>
      <w:r>
        <w:tab/>
        <w:t>[</w:t>
      </w:r>
      <w:r w:rsidR="00C72996">
        <w:t>3</w:t>
      </w:r>
      <w:r>
        <w:t>.</w:t>
      </w:r>
      <w:r w:rsidR="00C72996">
        <w:t>2</w:t>
      </w:r>
      <w:r>
        <w:t>]</w:t>
      </w:r>
    </w:p>
    <w:p w14:paraId="1C4F56B0" w14:textId="2F96C857" w:rsidR="00FA7F27" w:rsidRDefault="00D672CA" w:rsidP="0016187F">
      <w:pPr>
        <w:pStyle w:val="Pquestiontextmcqoptions"/>
        <w:keepNext/>
      </w:pPr>
      <w:r>
        <w:rPr>
          <w:rStyle w:val="Cquestionpartlabelbold"/>
        </w:rPr>
        <w:t>A</w:t>
      </w:r>
    </w:p>
    <w:p w14:paraId="1DD888FD" w14:textId="77777777" w:rsidR="0013762F" w:rsidRPr="00BF66C9" w:rsidRDefault="0013762F" w:rsidP="0013762F">
      <w:pPr>
        <w:pStyle w:val="Pquestiontextmainstem"/>
        <w:rPr>
          <w:lang w:val="en-US"/>
        </w:rPr>
      </w:pPr>
      <w:r w:rsidRPr="00BF66C9">
        <w:t>3</w:t>
      </w:r>
      <w:r w:rsidRPr="00BF66C9">
        <w:rPr>
          <w:vertAlign w:val="superscript"/>
        </w:rPr>
        <w:t>5</w:t>
      </w:r>
      <w:r w:rsidRPr="00BF66C9">
        <w:t xml:space="preserve"> × 4</w:t>
      </w:r>
      <w:r w:rsidRPr="00BF66C9">
        <w:rPr>
          <w:vertAlign w:val="superscript"/>
        </w:rPr>
        <w:t>5</w:t>
      </w:r>
    </w:p>
    <w:p w14:paraId="170C1A72" w14:textId="77777777" w:rsidR="0013762F" w:rsidRPr="00BF66C9" w:rsidRDefault="0013762F" w:rsidP="0013762F">
      <w:pPr>
        <w:pStyle w:val="Pquestiontextmainstem"/>
        <w:rPr>
          <w:lang w:val="en-US"/>
        </w:rPr>
      </w:pPr>
      <w:r w:rsidRPr="00BF66C9">
        <w:rPr>
          <w:lang w:val="en-US"/>
        </w:rPr>
        <w:t>= (3 × 4)</w:t>
      </w:r>
      <w:r w:rsidRPr="00BF66C9">
        <w:rPr>
          <w:vertAlign w:val="superscript"/>
          <w:lang w:val="en-US"/>
        </w:rPr>
        <w:t>5</w:t>
      </w:r>
    </w:p>
    <w:p w14:paraId="1DC30FEF" w14:textId="465F344C" w:rsidR="00FA7F27" w:rsidRDefault="0013762F" w:rsidP="0013762F">
      <w:pPr>
        <w:pStyle w:val="Pquestiontextmainstem"/>
      </w:pPr>
      <w:r w:rsidRPr="00BF66C9">
        <w:rPr>
          <w:lang w:val="en-US"/>
        </w:rPr>
        <w:t>= 12</w:t>
      </w:r>
      <w:r w:rsidRPr="00BF66C9">
        <w:rPr>
          <w:vertAlign w:val="superscript"/>
          <w:lang w:val="en-US"/>
        </w:rPr>
        <w:t>5</w:t>
      </w:r>
    </w:p>
    <w:p w14:paraId="7B8CD9B5" w14:textId="54E98AD0" w:rsidR="006F3816" w:rsidRDefault="006F3816" w:rsidP="006F3816">
      <w:pPr>
        <w:pStyle w:val="Pquestionheadingmc"/>
      </w:pPr>
      <w:r>
        <w:t>Question 9</w:t>
      </w:r>
      <w:r>
        <w:tab/>
        <w:t>[</w:t>
      </w:r>
      <w:r w:rsidR="00C72996">
        <w:t>3</w:t>
      </w:r>
      <w:r>
        <w:t>.</w:t>
      </w:r>
      <w:r w:rsidR="00C72996">
        <w:t>4</w:t>
      </w:r>
      <w:r>
        <w:t>]</w:t>
      </w:r>
    </w:p>
    <w:p w14:paraId="6588DF4D" w14:textId="77777777" w:rsidR="006F3816" w:rsidRDefault="006F3816" w:rsidP="0013762F">
      <w:pPr>
        <w:pStyle w:val="Pquestiontextmainstem"/>
      </w:pPr>
      <w:r>
        <w:rPr>
          <w:rStyle w:val="Cquestionpartlabelbold"/>
        </w:rPr>
        <w:t>C</w:t>
      </w:r>
    </w:p>
    <w:p w14:paraId="1B9E9604" w14:textId="77777777" w:rsidR="0013762F" w:rsidRPr="00BF66C9" w:rsidRDefault="0013762F" w:rsidP="0013762F">
      <w:pPr>
        <w:pStyle w:val="Pquestiontextmainstem"/>
      </w:pPr>
      <w:r w:rsidRPr="0013762F">
        <w:rPr>
          <w:position w:val="-24"/>
        </w:rPr>
        <w:object w:dxaOrig="660" w:dyaOrig="620" w14:anchorId="3EF70F7A">
          <v:shape id="_x0000_i1026" type="#_x0000_t75" style="width:32.75pt;height:30.85pt" o:ole="">
            <v:imagedata r:id="rId11" o:title=""/>
          </v:shape>
          <o:OLEObject Type="Embed" ProgID="Equation.3" ShapeID="_x0000_i1026" DrawAspect="Content" ObjectID="_1537711549" r:id="rId12"/>
        </w:object>
      </w:r>
    </w:p>
    <w:p w14:paraId="2DEDE5C1" w14:textId="77777777" w:rsidR="0013762F" w:rsidRPr="00BF66C9" w:rsidRDefault="0013762F" w:rsidP="0013762F">
      <w:pPr>
        <w:pStyle w:val="Pquestiontextmainstem"/>
        <w:rPr>
          <w:i/>
        </w:rPr>
      </w:pPr>
      <w:r w:rsidRPr="00BF66C9">
        <w:rPr>
          <w:i/>
        </w:rPr>
        <w:t>q</w:t>
      </w:r>
      <w:r w:rsidRPr="00BF66C9">
        <w:t xml:space="preserve"> = </w:t>
      </w:r>
      <w:r w:rsidRPr="00BF66C9">
        <w:rPr>
          <w:i/>
        </w:rPr>
        <w:t>pm</w:t>
      </w:r>
    </w:p>
    <w:p w14:paraId="50E4FB63" w14:textId="1A93EFD6" w:rsidR="006F3816" w:rsidRDefault="0013762F" w:rsidP="0013762F">
      <w:pPr>
        <w:pStyle w:val="Pquestiontextmainstem"/>
      </w:pPr>
      <w:r w:rsidRPr="00BF66C9">
        <w:rPr>
          <w:position w:val="-28"/>
        </w:rPr>
        <w:object w:dxaOrig="660" w:dyaOrig="660" w14:anchorId="2719960F">
          <v:shape id="_x0000_i1027" type="#_x0000_t75" style="width:32.75pt;height:32.75pt" o:ole="">
            <v:imagedata r:id="rId13" o:title=""/>
          </v:shape>
          <o:OLEObject Type="Embed" ProgID="Equation.3" ShapeID="_x0000_i1027" DrawAspect="Content" ObjectID="_1537711550" r:id="rId14"/>
        </w:object>
      </w:r>
    </w:p>
    <w:p w14:paraId="568EB591" w14:textId="35B65DD1" w:rsidR="006F3816" w:rsidRDefault="006F3816" w:rsidP="006F3816">
      <w:pPr>
        <w:pStyle w:val="Pquestionheadingmc"/>
      </w:pPr>
      <w:r>
        <w:t>Question 10</w:t>
      </w:r>
      <w:r>
        <w:tab/>
        <w:t>[</w:t>
      </w:r>
      <w:r w:rsidR="00C72996">
        <w:t>3.2</w:t>
      </w:r>
      <w:r>
        <w:t>]</w:t>
      </w:r>
    </w:p>
    <w:p w14:paraId="3BD85C7C" w14:textId="2F628732" w:rsidR="006F3816" w:rsidRDefault="00D672CA" w:rsidP="006F3816">
      <w:pPr>
        <w:pStyle w:val="Pquestiontextmcqoptions"/>
        <w:keepNext/>
      </w:pPr>
      <w:r>
        <w:rPr>
          <w:rStyle w:val="Cquestionpartlabelbold"/>
        </w:rPr>
        <w:t>D</w:t>
      </w:r>
    </w:p>
    <w:p w14:paraId="3988F794" w14:textId="378F2955" w:rsidR="006F3816" w:rsidRDefault="0013762F" w:rsidP="00590C1A">
      <w:pPr>
        <w:pStyle w:val="Pquestiontextmainstem"/>
      </w:pPr>
      <w:r w:rsidRPr="00BF66C9">
        <w:t>4</w:t>
      </w:r>
      <w:r w:rsidRPr="00BF66C9">
        <w:rPr>
          <w:vertAlign w:val="superscript"/>
        </w:rPr>
        <w:t>-3</w:t>
      </w:r>
      <w:r>
        <w:t xml:space="preserve"> </w:t>
      </w:r>
      <w:r w:rsidRPr="00BF66C9">
        <w:t xml:space="preserve">= </w:t>
      </w:r>
      <w:r w:rsidRPr="00BF66C9">
        <w:rPr>
          <w:position w:val="-24"/>
        </w:rPr>
        <w:object w:dxaOrig="340" w:dyaOrig="620" w14:anchorId="5BE9E8A7">
          <v:shape id="_x0000_i1028" type="#_x0000_t75" style="width:16.85pt;height:30.85pt" o:ole="">
            <v:imagedata r:id="rId15" o:title=""/>
          </v:shape>
          <o:OLEObject Type="Embed" ProgID="Equation.3" ShapeID="_x0000_i1028" DrawAspect="Content" ObjectID="_1537711551" r:id="rId16"/>
        </w:object>
      </w:r>
    </w:p>
    <w:p w14:paraId="0188CD9A" w14:textId="4DA7FA69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C72996">
        <w:t>10</w:t>
      </w:r>
    </w:p>
    <w:p w14:paraId="78443B79" w14:textId="77777777" w:rsidR="001B433F" w:rsidRDefault="001B433F" w:rsidP="001B433F">
      <w:pPr>
        <w:pStyle w:val="Psectionheading"/>
      </w:pPr>
      <w:r>
        <w:t>Short answer section</w:t>
      </w:r>
    </w:p>
    <w:p w14:paraId="6CAA8971" w14:textId="78EB2ABF" w:rsidR="001B433F" w:rsidRDefault="001B433F" w:rsidP="00B80E6D">
      <w:pPr>
        <w:pStyle w:val="Pquestionheadingsx1stafterhead"/>
      </w:pPr>
      <w:r>
        <w:t xml:space="preserve">Question </w:t>
      </w:r>
      <w:r w:rsidR="00590C1A">
        <w:t>11</w:t>
      </w:r>
      <w:r>
        <w:tab/>
      </w:r>
      <w:r w:rsidR="00C72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</w:t>
      </w:r>
      <w:r w:rsidR="00DA6D14">
        <w:t>2</w:t>
      </w:r>
      <w:r>
        <w:t>]</w:t>
      </w:r>
    </w:p>
    <w:p w14:paraId="65679C6D" w14:textId="1564CD54" w:rsidR="001158EE" w:rsidRDefault="0013762F" w:rsidP="001158EE">
      <w:pPr>
        <w:pStyle w:val="Pquestiontextmainstem"/>
      </w:pPr>
      <w:r>
        <w:t xml:space="preserve">Any number written with a negative power can be written as 1 </w:t>
      </w:r>
      <w:r w:rsidRPr="00A77442">
        <w:rPr>
          <w:u w:val="single"/>
        </w:rPr>
        <w:t>divided</w:t>
      </w:r>
      <w:r w:rsidRPr="00B01E32">
        <w:t xml:space="preserve"> by </w:t>
      </w:r>
      <w:r>
        <w:t xml:space="preserve">the number raised to the </w:t>
      </w:r>
      <w:r w:rsidRPr="00A77442">
        <w:rPr>
          <w:u w:val="single"/>
        </w:rPr>
        <w:t>positive</w:t>
      </w:r>
      <w:r w:rsidRPr="0013762F">
        <w:t xml:space="preserve"> </w:t>
      </w:r>
      <w:r>
        <w:t xml:space="preserve">power of the same </w:t>
      </w:r>
      <w:r w:rsidRPr="00A77442">
        <w:rPr>
          <w:u w:val="single"/>
        </w:rPr>
        <w:t>magnitude</w:t>
      </w:r>
      <w:r>
        <w:t>.</w:t>
      </w:r>
    </w:p>
    <w:p w14:paraId="3D6E23BE" w14:textId="6D4E866E" w:rsidR="00306C44" w:rsidRDefault="00306C44" w:rsidP="00306C44">
      <w:pPr>
        <w:pStyle w:val="Pquestionheadingsx1stafterhead"/>
      </w:pPr>
      <w:r>
        <w:t>Question 1</w:t>
      </w:r>
      <w:r w:rsidR="00590C1A">
        <w:t>2</w:t>
      </w:r>
      <w:r>
        <w:tab/>
      </w:r>
      <w:r w:rsidR="00C7299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</w:t>
      </w:r>
      <w:r>
        <w:t>.</w:t>
      </w:r>
      <w:r w:rsidR="00C72996">
        <w:t>5</w:t>
      </w:r>
      <w:r>
        <w:t xml:space="preserve">, </w:t>
      </w:r>
      <w:r w:rsidR="00C72996">
        <w:t>3</w:t>
      </w:r>
      <w:r>
        <w:t>.</w:t>
      </w:r>
      <w:r w:rsidR="00C72996">
        <w:t>7</w:t>
      </w:r>
      <w:r>
        <w:t>]</w:t>
      </w:r>
    </w:p>
    <w:p w14:paraId="6931DA75" w14:textId="03F18A84" w:rsidR="00590C1A" w:rsidRDefault="00590C1A" w:rsidP="00590C1A">
      <w:pPr>
        <w:pStyle w:val="Pquestiontextmainstem"/>
      </w:pPr>
      <w:r>
        <w:t>‘</w:t>
      </w:r>
      <w:r w:rsidRPr="002F7DA1">
        <w:t>Factorise</w:t>
      </w:r>
      <w:r>
        <w:t>’</w:t>
      </w:r>
      <w:r w:rsidRPr="002F7DA1">
        <w:t xml:space="preserve"> and </w:t>
      </w:r>
      <w:r>
        <w:t>‘</w:t>
      </w:r>
      <w:r w:rsidRPr="002F7DA1">
        <w:t>expand</w:t>
      </w:r>
      <w:r>
        <w:t>’</w:t>
      </w:r>
      <w:r w:rsidRPr="002F7DA1">
        <w:t xml:space="preserve"> are opposite instructions. </w:t>
      </w:r>
      <w:r>
        <w:t>To factorise is to express</w:t>
      </w:r>
      <w:r w:rsidRPr="002F7DA1">
        <w:t xml:space="preserve"> something as a product of its factors (often using brackets)</w:t>
      </w:r>
      <w:r>
        <w:t>.</w:t>
      </w:r>
      <w:r w:rsidRPr="002F7DA1">
        <w:t xml:space="preserve"> </w:t>
      </w:r>
      <w:r>
        <w:t>To expand</w:t>
      </w:r>
      <w:r w:rsidRPr="002F7DA1">
        <w:t xml:space="preserve"> </w:t>
      </w:r>
      <w:r>
        <w:t>means to multiply</w:t>
      </w:r>
      <w:r w:rsidRPr="002F7DA1">
        <w:t xml:space="preserve"> these factors (</w:t>
      </w:r>
      <w:r>
        <w:t>to remove the brackets by multiplying factors inside the brackets by the factors outside</w:t>
      </w:r>
      <w:r w:rsidRPr="002F7DA1">
        <w:t xml:space="preserve">). </w:t>
      </w:r>
    </w:p>
    <w:p w14:paraId="38969F22" w14:textId="73ACDA99" w:rsidR="00590C1A" w:rsidRDefault="00DB336E" w:rsidP="00590C1A">
      <w:pPr>
        <w:pStyle w:val="Pquestiontextmainstem"/>
      </w:pPr>
      <w:r>
        <w:t>e</w:t>
      </w:r>
      <w:r w:rsidR="00590C1A" w:rsidRPr="002F7DA1">
        <w:t xml:space="preserve">.g. </w:t>
      </w:r>
      <w:r w:rsidR="0013762F">
        <w:t>6</w:t>
      </w:r>
      <w:r w:rsidR="0013762F">
        <w:rPr>
          <w:i/>
        </w:rPr>
        <w:t>ab</w:t>
      </w:r>
      <w:r w:rsidR="0013762F">
        <w:t xml:space="preserve"> + 8</w:t>
      </w:r>
      <w:r w:rsidR="0013762F">
        <w:rPr>
          <w:i/>
        </w:rPr>
        <w:t>a</w:t>
      </w:r>
      <w:r w:rsidR="00590C1A">
        <w:t>:</w:t>
      </w:r>
    </w:p>
    <w:p w14:paraId="0563B306" w14:textId="7B660F69" w:rsidR="00590C1A" w:rsidRDefault="00590C1A" w:rsidP="00590C1A">
      <w:pPr>
        <w:pStyle w:val="Pquestiontextmainstem"/>
      </w:pPr>
      <w:r w:rsidRPr="002F7DA1">
        <w:t>The common factor is 2</w:t>
      </w:r>
      <w:r w:rsidR="0013762F">
        <w:rPr>
          <w:i/>
        </w:rPr>
        <w:t>a</w:t>
      </w:r>
      <w:r w:rsidRPr="002F7DA1">
        <w:t xml:space="preserve">, so place it outside of a pair of brackets and place the other factors inside: </w:t>
      </w:r>
      <w:r w:rsidRPr="002F7DA1">
        <w:br/>
        <w:t>2</w:t>
      </w:r>
      <w:r w:rsidR="0013762F">
        <w:rPr>
          <w:i/>
        </w:rPr>
        <w:t>a</w:t>
      </w:r>
      <w:r w:rsidRPr="002F7DA1">
        <w:t>(</w:t>
      </w:r>
      <w:r w:rsidR="0013762F">
        <w:t>3</w:t>
      </w:r>
      <w:r w:rsidR="0013762F" w:rsidRPr="0013762F">
        <w:rPr>
          <w:i/>
        </w:rPr>
        <w:t>b</w:t>
      </w:r>
      <w:r w:rsidRPr="002F7DA1">
        <w:t xml:space="preserve"> + </w:t>
      </w:r>
      <w:r w:rsidR="0013762F">
        <w:t>4)</w:t>
      </w:r>
    </w:p>
    <w:p w14:paraId="234D5594" w14:textId="1715577F" w:rsidR="00306C44" w:rsidRPr="00306C44" w:rsidRDefault="00590C1A" w:rsidP="00590C1A">
      <w:pPr>
        <w:pStyle w:val="Pquestiontextmainstem"/>
        <w:rPr>
          <w:b/>
        </w:rPr>
      </w:pPr>
      <w:r w:rsidRPr="002F7DA1">
        <w:t xml:space="preserve">Expanding these brackets gives the original expression: </w:t>
      </w:r>
      <w:r w:rsidRPr="002F7DA1">
        <w:br/>
        <w:t>2</w:t>
      </w:r>
      <w:r w:rsidR="0013762F">
        <w:rPr>
          <w:i/>
        </w:rPr>
        <w:t>a</w:t>
      </w:r>
      <w:r w:rsidRPr="002F7DA1">
        <w:t xml:space="preserve"> × </w:t>
      </w:r>
      <w:r w:rsidR="0013762F">
        <w:t>3</w:t>
      </w:r>
      <w:r w:rsidR="0013762F" w:rsidRPr="0013762F">
        <w:rPr>
          <w:i/>
        </w:rPr>
        <w:t>b</w:t>
      </w:r>
      <w:r w:rsidRPr="002F7DA1">
        <w:t xml:space="preserve"> + 2</w:t>
      </w:r>
      <w:r w:rsidR="0013762F">
        <w:rPr>
          <w:i/>
        </w:rPr>
        <w:t>a</w:t>
      </w:r>
      <w:r w:rsidRPr="002F7DA1">
        <w:t xml:space="preserve"> × </w:t>
      </w:r>
      <w:r w:rsidR="0013762F">
        <w:t>4</w:t>
      </w:r>
      <w:r w:rsidRPr="002F7DA1">
        <w:t xml:space="preserve"> = </w:t>
      </w:r>
      <w:r w:rsidR="0013762F">
        <w:t>6</w:t>
      </w:r>
      <w:r w:rsidR="0013762F">
        <w:rPr>
          <w:i/>
        </w:rPr>
        <w:t>ab</w:t>
      </w:r>
      <w:r w:rsidRPr="002F7DA1">
        <w:t xml:space="preserve"> + </w:t>
      </w:r>
      <w:r w:rsidR="0013762F">
        <w:t>8</w:t>
      </w:r>
      <w:r w:rsidR="0013762F">
        <w:rPr>
          <w:i/>
        </w:rPr>
        <w:t>a</w:t>
      </w:r>
    </w:p>
    <w:p w14:paraId="4511A4EC" w14:textId="7CACE184" w:rsidR="00306C44" w:rsidRDefault="00306C44" w:rsidP="00306C44">
      <w:pPr>
        <w:pStyle w:val="Pquestionheadingsx1stafterhead"/>
        <w:tabs>
          <w:tab w:val="left" w:pos="426"/>
        </w:tabs>
      </w:pPr>
      <w:r>
        <w:lastRenderedPageBreak/>
        <w:t>Question 1</w:t>
      </w:r>
      <w:r w:rsidR="00590C1A">
        <w:t>3</w:t>
      </w:r>
      <w:r>
        <w:tab/>
      </w:r>
      <w:r w:rsidR="00C72996"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</w:t>
      </w:r>
      <w:r w:rsidR="00C72996">
        <w:t>3</w:t>
      </w:r>
      <w:r>
        <w:t>.1]</w:t>
      </w:r>
    </w:p>
    <w:p w14:paraId="50F0BED6" w14:textId="165276D3" w:rsidR="00306C44" w:rsidRPr="0013762F" w:rsidRDefault="00306C44" w:rsidP="0013762F">
      <w:pPr>
        <w:pStyle w:val="Pquestiontextpartsa"/>
        <w:rPr>
          <w:vertAlign w:val="superscript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 xml:space="preserve"> </w:t>
      </w:r>
      <w:r w:rsidR="0013762F">
        <w:t>4</w:t>
      </w:r>
      <w:r w:rsidR="0013762F">
        <w:rPr>
          <w:i/>
        </w:rPr>
        <w:t>c</w:t>
      </w:r>
      <w:r w:rsidR="0013762F">
        <w:rPr>
          <w:vertAlign w:val="superscript"/>
        </w:rPr>
        <w:t>5</w:t>
      </w:r>
      <w:r w:rsidR="0013762F">
        <w:t xml:space="preserve"> × 3</w:t>
      </w:r>
      <w:r w:rsidR="0013762F">
        <w:rPr>
          <w:i/>
        </w:rPr>
        <w:t>c</w:t>
      </w:r>
      <w:r w:rsidR="0013762F">
        <w:rPr>
          <w:vertAlign w:val="superscript"/>
        </w:rPr>
        <w:t xml:space="preserve">2 </w:t>
      </w:r>
      <w:r w:rsidR="0013762F" w:rsidRPr="002F7DA1">
        <w:t>= 12</w:t>
      </w:r>
      <w:r w:rsidR="0013762F">
        <w:rPr>
          <w:i/>
        </w:rPr>
        <w:t>c</w:t>
      </w:r>
      <w:r w:rsidR="0013762F">
        <w:rPr>
          <w:vertAlign w:val="superscript"/>
        </w:rPr>
        <w:t>7</w:t>
      </w:r>
    </w:p>
    <w:p w14:paraId="289B2E96" w14:textId="0E79E98A" w:rsidR="0052162B" w:rsidRPr="0013762F" w:rsidRDefault="0052162B" w:rsidP="0013762F">
      <w:pPr>
        <w:pStyle w:val="Pquestiontextpartsa"/>
        <w:rPr>
          <w:vertAlign w:val="superscript"/>
        </w:rPr>
      </w:pPr>
      <w:r w:rsidRPr="0052162B">
        <w:rPr>
          <w:b/>
        </w:rPr>
        <w:t>(b)</w:t>
      </w:r>
      <w:r w:rsidRPr="0052162B">
        <w:tab/>
      </w:r>
      <w:r w:rsidR="0013762F">
        <w:t>16</w:t>
      </w:r>
      <w:r w:rsidR="0013762F">
        <w:rPr>
          <w:i/>
        </w:rPr>
        <w:t>g</w:t>
      </w:r>
      <w:r w:rsidR="0013762F">
        <w:rPr>
          <w:vertAlign w:val="superscript"/>
        </w:rPr>
        <w:t>7</w:t>
      </w:r>
      <w:r w:rsidR="0013762F">
        <w:t xml:space="preserve"> ÷ 4</w:t>
      </w:r>
      <w:r w:rsidR="0013762F">
        <w:rPr>
          <w:i/>
        </w:rPr>
        <w:t xml:space="preserve">g </w:t>
      </w:r>
      <w:r w:rsidR="0013762F" w:rsidRPr="002F7DA1">
        <w:t xml:space="preserve">= </w:t>
      </w:r>
      <w:r w:rsidR="0013762F">
        <w:t>4</w:t>
      </w:r>
      <w:r w:rsidR="0013762F">
        <w:rPr>
          <w:i/>
        </w:rPr>
        <w:t>g</w:t>
      </w:r>
      <w:r w:rsidR="0013762F">
        <w:rPr>
          <w:vertAlign w:val="superscript"/>
        </w:rPr>
        <w:t>6</w:t>
      </w:r>
    </w:p>
    <w:p w14:paraId="3ED5EE0F" w14:textId="12F5D00B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</w:t>
      </w:r>
      <w:r>
        <w:t>.</w:t>
      </w:r>
      <w:r w:rsidR="00C72996">
        <w:t>1</w:t>
      </w:r>
      <w:r>
        <w:t>]</w:t>
      </w:r>
    </w:p>
    <w:p w14:paraId="587B2DE9" w14:textId="64CD08B7" w:rsidR="005266BE" w:rsidRPr="002F7DA1" w:rsidRDefault="005266BE" w:rsidP="0013762F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306C44">
        <w:tab/>
      </w:r>
      <w:r w:rsidR="00442AB3" w:rsidRPr="00BC58C2">
        <w:rPr>
          <w:position w:val="-24"/>
        </w:rPr>
        <w:object w:dxaOrig="680" w:dyaOrig="639" w14:anchorId="2B30D2B7">
          <v:shape id="_x0000_i1029" type="#_x0000_t75" style="width:33.65pt;height:31.8pt" o:ole="" fillcolor="window">
            <v:imagedata r:id="rId17" o:title=""/>
          </v:shape>
          <o:OLEObject Type="Embed" ProgID="Equation.3" ShapeID="_x0000_i1029" DrawAspect="Content" ObjectID="_1537711552" r:id="rId18"/>
        </w:object>
      </w:r>
      <w:r w:rsidR="0013762F">
        <w:t xml:space="preserve"> </w:t>
      </w:r>
      <w:r w:rsidR="0013762F" w:rsidRPr="002F7DA1">
        <w:t>=</w:t>
      </w:r>
      <w:r w:rsidR="0013762F">
        <w:t xml:space="preserve"> </w:t>
      </w:r>
      <w:r w:rsidR="008E1C42" w:rsidRPr="008E1C42">
        <w:rPr>
          <w:position w:val="-24"/>
        </w:rPr>
        <w:object w:dxaOrig="460" w:dyaOrig="639" w14:anchorId="0B109305">
          <v:shape id="_x0000_i1030" type="#_x0000_t75" style="width:23.4pt;height:31.8pt" o:ole="">
            <v:imagedata r:id="rId19" o:title=""/>
          </v:shape>
          <o:OLEObject Type="Embed" ProgID="Equation.3" ShapeID="_x0000_i1030" DrawAspect="Content" ObjectID="_1537711553" r:id="rId20"/>
        </w:object>
      </w:r>
    </w:p>
    <w:p w14:paraId="580A624C" w14:textId="2662B6BB" w:rsidR="005266BE" w:rsidRDefault="006C5600" w:rsidP="005266BE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13762F">
        <w:t>(</w:t>
      </w:r>
      <w:r w:rsidR="0013762F">
        <w:rPr>
          <w:i/>
        </w:rPr>
        <w:t>m</w:t>
      </w:r>
      <w:r w:rsidR="0013762F">
        <w:rPr>
          <w:vertAlign w:val="superscript"/>
        </w:rPr>
        <w:t>4</w:t>
      </w:r>
      <w:r w:rsidR="0013762F">
        <w:t>)</w:t>
      </w:r>
      <w:r w:rsidR="0013762F">
        <w:rPr>
          <w:vertAlign w:val="superscript"/>
        </w:rPr>
        <w:t>2</w:t>
      </w:r>
      <w:r w:rsidR="0013762F">
        <w:t xml:space="preserve"> × (</w:t>
      </w:r>
      <w:r w:rsidR="0013762F">
        <w:rPr>
          <w:i/>
        </w:rPr>
        <w:t>m</w:t>
      </w:r>
      <w:r w:rsidR="0013762F">
        <w:rPr>
          <w:vertAlign w:val="superscript"/>
        </w:rPr>
        <w:t>7</w:t>
      </w:r>
      <w:r w:rsidR="0013762F">
        <w:t>)</w:t>
      </w:r>
      <w:r w:rsidR="0013762F">
        <w:rPr>
          <w:vertAlign w:val="superscript"/>
        </w:rPr>
        <w:t>3</w:t>
      </w:r>
      <w:r w:rsidR="005266BE">
        <w:t xml:space="preserve"> </w:t>
      </w:r>
    </w:p>
    <w:p w14:paraId="2169D4FA" w14:textId="6D87D36A" w:rsidR="005266BE" w:rsidRDefault="005266BE" w:rsidP="005266BE">
      <w:pPr>
        <w:pStyle w:val="Pquestiontextmainstem"/>
        <w:tabs>
          <w:tab w:val="left" w:pos="426"/>
        </w:tabs>
      </w:pPr>
      <w:r>
        <w:tab/>
        <w:t xml:space="preserve">= </w:t>
      </w:r>
      <w:r w:rsidR="0013762F">
        <w:rPr>
          <w:i/>
        </w:rPr>
        <w:t>m</w:t>
      </w:r>
      <w:r w:rsidR="0013762F" w:rsidRPr="002F7DA1">
        <w:rPr>
          <w:vertAlign w:val="superscript"/>
        </w:rPr>
        <w:t>8</w:t>
      </w:r>
      <w:r w:rsidR="0013762F" w:rsidRPr="002F7DA1">
        <w:t xml:space="preserve"> × </w:t>
      </w:r>
      <w:r w:rsidR="0013762F">
        <w:rPr>
          <w:i/>
        </w:rPr>
        <w:t>m</w:t>
      </w:r>
      <w:r w:rsidR="0013762F">
        <w:rPr>
          <w:vertAlign w:val="superscript"/>
        </w:rPr>
        <w:t>21</w:t>
      </w:r>
    </w:p>
    <w:p w14:paraId="3FF6F71C" w14:textId="4B1462CB" w:rsidR="006C5600" w:rsidRDefault="005266BE" w:rsidP="005266BE">
      <w:pPr>
        <w:pStyle w:val="Pquestiontextmainstem"/>
        <w:tabs>
          <w:tab w:val="left" w:pos="426"/>
        </w:tabs>
      </w:pPr>
      <w:r>
        <w:tab/>
        <w:t xml:space="preserve">= </w:t>
      </w:r>
      <w:r w:rsidR="0013762F">
        <w:rPr>
          <w:i/>
        </w:rPr>
        <w:t>m</w:t>
      </w:r>
      <w:r w:rsidR="0013762F" w:rsidRPr="002F7DA1">
        <w:rPr>
          <w:vertAlign w:val="superscript"/>
        </w:rPr>
        <w:t>2</w:t>
      </w:r>
      <w:r w:rsidR="0013762F">
        <w:rPr>
          <w:vertAlign w:val="superscript"/>
        </w:rPr>
        <w:t>9</w:t>
      </w:r>
    </w:p>
    <w:p w14:paraId="0767CB01" w14:textId="4185A16A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5</w:t>
      </w:r>
      <w:r>
        <w:tab/>
      </w:r>
      <w:r w:rsidR="00C7299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p w14:paraId="1E8D5355" w14:textId="77777777" w:rsidR="0013762F" w:rsidRPr="002F7DA1" w:rsidRDefault="00306C44" w:rsidP="008E1C42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13762F">
        <w:t>(3</w:t>
      </w:r>
      <w:r w:rsidR="0013762F">
        <w:rPr>
          <w:i/>
        </w:rPr>
        <w:t>p</w:t>
      </w:r>
      <w:r w:rsidR="0013762F">
        <w:rPr>
          <w:vertAlign w:val="superscript"/>
        </w:rPr>
        <w:t>3</w:t>
      </w:r>
      <w:r w:rsidR="0013762F">
        <w:t>)</w:t>
      </w:r>
      <w:r w:rsidR="0013762F">
        <w:rPr>
          <w:vertAlign w:val="superscript"/>
        </w:rPr>
        <w:t>2</w:t>
      </w:r>
    </w:p>
    <w:p w14:paraId="2EC29BA0" w14:textId="5D628F25" w:rsidR="0013762F" w:rsidRPr="002F7DA1" w:rsidRDefault="008E1C42" w:rsidP="008E1C42">
      <w:pPr>
        <w:pStyle w:val="Pquestiontextpartsa"/>
      </w:pPr>
      <w:r>
        <w:tab/>
      </w:r>
      <w:r w:rsidR="0013762F" w:rsidRPr="002F7DA1">
        <w:t xml:space="preserve">= </w:t>
      </w:r>
      <w:r w:rsidR="0013762F">
        <w:t>3</w:t>
      </w:r>
      <w:r w:rsidR="0013762F" w:rsidRPr="002F7DA1">
        <w:rPr>
          <w:vertAlign w:val="superscript"/>
        </w:rPr>
        <w:t>2</w:t>
      </w:r>
      <w:r w:rsidR="0013762F">
        <w:rPr>
          <w:i/>
        </w:rPr>
        <w:t>p</w:t>
      </w:r>
      <w:r w:rsidR="0013762F">
        <w:rPr>
          <w:vertAlign w:val="superscript"/>
        </w:rPr>
        <w:t>6</w:t>
      </w:r>
    </w:p>
    <w:p w14:paraId="65CBC8C0" w14:textId="77EE2616" w:rsidR="00306C44" w:rsidRDefault="0013762F" w:rsidP="008E1C42">
      <w:pPr>
        <w:pStyle w:val="Pquestiontextpartsa"/>
      </w:pPr>
      <w:r>
        <w:tab/>
      </w:r>
      <w:r w:rsidRPr="002F7DA1">
        <w:t xml:space="preserve">= </w:t>
      </w:r>
      <w:r>
        <w:t>9</w:t>
      </w:r>
      <w:r>
        <w:rPr>
          <w:i/>
        </w:rPr>
        <w:t>p</w:t>
      </w:r>
      <w:r>
        <w:rPr>
          <w:vertAlign w:val="superscript"/>
        </w:rPr>
        <w:t>6</w:t>
      </w:r>
    </w:p>
    <w:p w14:paraId="457A97A6" w14:textId="77777777" w:rsidR="00A51711" w:rsidRPr="002F7DA1" w:rsidRDefault="006C5600" w:rsidP="00A5171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A51711" w:rsidRPr="00BC58C2">
        <w:rPr>
          <w:position w:val="-30"/>
        </w:rPr>
        <w:object w:dxaOrig="620" w:dyaOrig="780" w14:anchorId="5A34C79C">
          <v:shape id="_x0000_i1031" type="#_x0000_t75" style="width:30.85pt;height:39.25pt" o:ole="" fillcolor="window">
            <v:imagedata r:id="rId21" o:title=""/>
          </v:shape>
          <o:OLEObject Type="Embed" ProgID="Equation.3" ShapeID="_x0000_i1031" DrawAspect="Content" ObjectID="_1537711554" r:id="rId22"/>
        </w:object>
      </w:r>
    </w:p>
    <w:p w14:paraId="0B189213" w14:textId="1453FB10" w:rsidR="00A51711" w:rsidRPr="002F7DA1" w:rsidRDefault="00A51711" w:rsidP="00A51711">
      <w:pPr>
        <w:pStyle w:val="Pquestiontextpartsa"/>
      </w:pPr>
      <w:r>
        <w:tab/>
      </w:r>
      <w:r w:rsidRPr="002F7DA1">
        <w:t xml:space="preserve">= </w:t>
      </w:r>
      <w:r w:rsidRPr="00E77657">
        <w:rPr>
          <w:position w:val="-24"/>
        </w:rPr>
        <w:object w:dxaOrig="340" w:dyaOrig="639" w14:anchorId="35DA9E3D">
          <v:shape id="_x0000_i1032" type="#_x0000_t75" style="width:16.85pt;height:31.8pt" o:ole="">
            <v:imagedata r:id="rId23" o:title=""/>
          </v:shape>
          <o:OLEObject Type="Embed" ProgID="Equation.3" ShapeID="_x0000_i1032" DrawAspect="Content" ObjectID="_1537711555" r:id="rId24"/>
        </w:object>
      </w:r>
    </w:p>
    <w:p w14:paraId="528345EC" w14:textId="08920269" w:rsidR="00164CD4" w:rsidRPr="002F7DA1" w:rsidRDefault="00A51711" w:rsidP="00A51711">
      <w:pPr>
        <w:pStyle w:val="Pquestiontextpartsa"/>
      </w:pPr>
      <w:r>
        <w:tab/>
      </w:r>
      <w:r w:rsidRPr="002F7DA1">
        <w:t xml:space="preserve">= </w:t>
      </w:r>
      <w:r w:rsidRPr="00A51711">
        <w:rPr>
          <w:position w:val="-24"/>
        </w:rPr>
        <w:object w:dxaOrig="360" w:dyaOrig="639" w14:anchorId="1EF55996">
          <v:shape id="_x0000_i1033" type="#_x0000_t75" style="width:17.75pt;height:31.8pt" o:ole="">
            <v:imagedata r:id="rId25" o:title=""/>
          </v:shape>
          <o:OLEObject Type="Embed" ProgID="Equation.3" ShapeID="_x0000_i1033" DrawAspect="Content" ObjectID="_1537711556" r:id="rId26"/>
        </w:object>
      </w:r>
    </w:p>
    <w:p w14:paraId="0700BF28" w14:textId="023C92A8" w:rsidR="006C5600" w:rsidRDefault="006C5600" w:rsidP="00164CD4">
      <w:pPr>
        <w:pStyle w:val="Pquestiontextmainstem"/>
        <w:tabs>
          <w:tab w:val="left" w:pos="426"/>
        </w:tabs>
      </w:pPr>
    </w:p>
    <w:p w14:paraId="3EC9F200" w14:textId="2DDAE83A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6</w:t>
      </w:r>
      <w:r>
        <w:tab/>
      </w:r>
      <w:r w:rsidR="00C7299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p w14:paraId="55E15B5E" w14:textId="1FCA6211" w:rsidR="00306C44" w:rsidRDefault="00306C44" w:rsidP="00164CD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164CD4">
        <w:tab/>
      </w:r>
      <w:r w:rsidR="00A51711">
        <w:rPr>
          <w:i/>
        </w:rPr>
        <w:t>p</w:t>
      </w:r>
      <w:r w:rsidR="00164CD4" w:rsidRPr="002F7DA1">
        <w:rPr>
          <w:vertAlign w:val="superscript"/>
        </w:rPr>
        <w:t>-</w:t>
      </w:r>
      <w:r w:rsidR="00A51711">
        <w:rPr>
          <w:vertAlign w:val="superscript"/>
        </w:rPr>
        <w:t>3</w:t>
      </w:r>
      <w:r w:rsidR="00164CD4">
        <w:rPr>
          <w:vertAlign w:val="superscript"/>
        </w:rPr>
        <w:t xml:space="preserve"> </w:t>
      </w:r>
      <w:r w:rsidR="00164CD4" w:rsidRPr="002F7DA1">
        <w:t xml:space="preserve">= </w:t>
      </w:r>
      <w:r w:rsidR="00A51711" w:rsidRPr="00E77657">
        <w:rPr>
          <w:b/>
          <w:position w:val="-28"/>
        </w:rPr>
        <w:object w:dxaOrig="340" w:dyaOrig="660" w14:anchorId="7F5C2DFC">
          <v:shape id="_x0000_i1034" type="#_x0000_t75" style="width:16.85pt;height:32.75pt" o:ole="">
            <v:imagedata r:id="rId27" o:title=""/>
          </v:shape>
          <o:OLEObject Type="Embed" ProgID="Equation.3" ShapeID="_x0000_i1034" DrawAspect="Content" ObjectID="_1537711557" r:id="rId28"/>
        </w:object>
      </w:r>
    </w:p>
    <w:p w14:paraId="1F2B86C3" w14:textId="77777777" w:rsidR="00A51711" w:rsidRPr="002F7DA1" w:rsidRDefault="006C5600" w:rsidP="00A5171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 w:rsidR="00164CD4">
        <w:tab/>
      </w:r>
      <w:r w:rsidR="00A51711">
        <w:rPr>
          <w:i/>
        </w:rPr>
        <w:t>c</w:t>
      </w:r>
      <w:r w:rsidR="00A51711">
        <w:rPr>
          <w:vertAlign w:val="superscript"/>
        </w:rPr>
        <w:t>4</w:t>
      </w:r>
      <w:r w:rsidR="00A51711">
        <w:t xml:space="preserve"> ÷ </w:t>
      </w:r>
      <w:r w:rsidR="00A51711">
        <w:rPr>
          <w:i/>
        </w:rPr>
        <w:t>c</w:t>
      </w:r>
      <w:r w:rsidR="00A51711">
        <w:rPr>
          <w:vertAlign w:val="superscript"/>
        </w:rPr>
        <w:t>9</w:t>
      </w:r>
    </w:p>
    <w:p w14:paraId="63DDAF72" w14:textId="0AC028A4" w:rsidR="00A51711" w:rsidRPr="002F7DA1" w:rsidRDefault="00A51711" w:rsidP="00A51711">
      <w:pPr>
        <w:pStyle w:val="Pquestiontextpartsa"/>
      </w:pPr>
      <w:r>
        <w:tab/>
      </w:r>
      <w:r w:rsidRPr="002F7DA1">
        <w:t xml:space="preserve">= </w:t>
      </w:r>
      <w:r>
        <w:rPr>
          <w:i/>
        </w:rPr>
        <w:t>c</w:t>
      </w:r>
      <w:r w:rsidRPr="002F7DA1">
        <w:rPr>
          <w:vertAlign w:val="superscript"/>
        </w:rPr>
        <w:t>-</w:t>
      </w:r>
      <w:r>
        <w:rPr>
          <w:vertAlign w:val="superscript"/>
        </w:rPr>
        <w:t>5</w:t>
      </w:r>
    </w:p>
    <w:p w14:paraId="37CC932D" w14:textId="08E3E05E" w:rsidR="006C5600" w:rsidRDefault="00A51711" w:rsidP="00A51711">
      <w:pPr>
        <w:pStyle w:val="Pquestiontextpartsa"/>
      </w:pPr>
      <w:r>
        <w:tab/>
      </w:r>
      <w:r w:rsidRPr="002F7DA1">
        <w:t xml:space="preserve">= </w:t>
      </w:r>
      <w:r w:rsidRPr="002F7DA1">
        <w:rPr>
          <w:position w:val="-24"/>
        </w:rPr>
        <w:object w:dxaOrig="320" w:dyaOrig="620" w14:anchorId="4D3C58E7">
          <v:shape id="_x0000_i1035" type="#_x0000_t75" style="width:15.9pt;height:30.85pt" o:ole="">
            <v:imagedata r:id="rId29" o:title=""/>
          </v:shape>
          <o:OLEObject Type="Embed" ProgID="Equation.3" ShapeID="_x0000_i1035" DrawAspect="Content" ObjectID="_1537711558" r:id="rId30"/>
        </w:object>
      </w:r>
    </w:p>
    <w:p w14:paraId="489A6889" w14:textId="4D2DB7AB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7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3.2</w:t>
      </w:r>
      <w:r>
        <w:t>]</w:t>
      </w:r>
    </w:p>
    <w:p w14:paraId="0FF30270" w14:textId="61AA84CB" w:rsidR="00164CD4" w:rsidRPr="002F7DA1" w:rsidRDefault="00306C44" w:rsidP="00164CD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164CD4">
        <w:tab/>
      </w:r>
      <w:r w:rsidR="00A51711">
        <w:rPr>
          <w:iCs/>
        </w:rPr>
        <w:t>5</w:t>
      </w:r>
      <w:r w:rsidR="00A51711" w:rsidRPr="002F7DA1">
        <w:rPr>
          <w:iCs/>
          <w:vertAlign w:val="superscript"/>
        </w:rPr>
        <w:t>0</w:t>
      </w:r>
      <w:r w:rsidR="00A51711">
        <w:rPr>
          <w:iCs/>
        </w:rPr>
        <w:t xml:space="preserve"> </w:t>
      </w:r>
      <w:r w:rsidR="00A51711" w:rsidRPr="002F7DA1">
        <w:rPr>
          <w:iCs/>
        </w:rPr>
        <w:t>= 1</w:t>
      </w:r>
    </w:p>
    <w:p w14:paraId="6F041696" w14:textId="77777777" w:rsidR="00A51711" w:rsidRPr="002F7DA1" w:rsidRDefault="006C5600" w:rsidP="00A5171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A51711">
        <w:t>5</w:t>
      </w:r>
      <w:r w:rsidR="00A51711">
        <w:rPr>
          <w:i/>
        </w:rPr>
        <w:t>w</w:t>
      </w:r>
      <w:r w:rsidR="00A51711" w:rsidRPr="002F7DA1">
        <w:rPr>
          <w:vertAlign w:val="superscript"/>
        </w:rPr>
        <w:t>0</w:t>
      </w:r>
    </w:p>
    <w:p w14:paraId="0AE3624B" w14:textId="07E87EDC" w:rsidR="00A51711" w:rsidRPr="002F7DA1" w:rsidRDefault="00A51711" w:rsidP="00A51711">
      <w:pPr>
        <w:pStyle w:val="Pquestiontextpartsa"/>
      </w:pPr>
      <w:r>
        <w:tab/>
      </w:r>
      <w:r w:rsidRPr="002F7DA1">
        <w:t xml:space="preserve">= </w:t>
      </w:r>
      <w:r>
        <w:t>5</w:t>
      </w:r>
      <w:r w:rsidRPr="002F7DA1">
        <w:t xml:space="preserve"> × 1</w:t>
      </w:r>
    </w:p>
    <w:p w14:paraId="5E9FA0C1" w14:textId="0D1A0D54" w:rsidR="006C5600" w:rsidRDefault="00A51711" w:rsidP="00A51711">
      <w:pPr>
        <w:pStyle w:val="Pquestiontextpartsa"/>
      </w:pPr>
      <w:r>
        <w:tab/>
      </w:r>
      <w:r w:rsidRPr="002F7DA1">
        <w:t xml:space="preserve">= </w:t>
      </w:r>
      <w:r>
        <w:t>5</w:t>
      </w:r>
    </w:p>
    <w:p w14:paraId="07302F9F" w14:textId="25C8155E" w:rsidR="006C5600" w:rsidRPr="00A51711" w:rsidRDefault="006C5600" w:rsidP="00A5171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A51711" w:rsidRPr="002F7DA1">
        <w:t>(</w:t>
      </w:r>
      <w:r w:rsidR="00A51711">
        <w:t>5</w:t>
      </w:r>
      <w:r w:rsidR="00A51711">
        <w:rPr>
          <w:i/>
        </w:rPr>
        <w:t>w</w:t>
      </w:r>
      <w:r w:rsidR="00A51711" w:rsidRPr="002F7DA1">
        <w:t>)</w:t>
      </w:r>
      <w:r w:rsidR="00A51711" w:rsidRPr="002F7DA1">
        <w:rPr>
          <w:vertAlign w:val="superscript"/>
        </w:rPr>
        <w:t>0</w:t>
      </w:r>
      <w:r w:rsidR="00A51711" w:rsidRPr="0019480E">
        <w:t xml:space="preserve"> </w:t>
      </w:r>
      <w:r w:rsidR="00A51711" w:rsidRPr="002F7DA1">
        <w:t>= 1</w:t>
      </w:r>
    </w:p>
    <w:p w14:paraId="052C3AA3" w14:textId="1912B36B" w:rsidR="00306C44" w:rsidRDefault="00306C44" w:rsidP="00306C44">
      <w:pPr>
        <w:pStyle w:val="Pquestionheadingsx1stafterhead"/>
        <w:tabs>
          <w:tab w:val="left" w:pos="426"/>
        </w:tabs>
      </w:pPr>
      <w:r>
        <w:t>Question 1</w:t>
      </w:r>
      <w:r w:rsidR="00590C1A">
        <w:t>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3.3</w:t>
      </w:r>
      <w:r>
        <w:t>]</w:t>
      </w:r>
    </w:p>
    <w:p w14:paraId="2AD67092" w14:textId="399FC0D3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A51711">
        <w:t>4.37</w:t>
      </w:r>
      <w:r w:rsidR="00A51711" w:rsidRPr="002F7DA1">
        <w:t xml:space="preserve"> × 10</w:t>
      </w:r>
      <w:r w:rsidR="00A51711">
        <w:rPr>
          <w:vertAlign w:val="superscript"/>
        </w:rPr>
        <w:t>4</w:t>
      </w:r>
    </w:p>
    <w:p w14:paraId="719C8029" w14:textId="73C613C6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A51711">
        <w:t>43</w:t>
      </w:r>
      <w:r w:rsidR="00A51711" w:rsidRPr="002F7DA1">
        <w:t xml:space="preserve"> </w:t>
      </w:r>
      <w:r w:rsidR="00A51711">
        <w:t>7</w:t>
      </w:r>
      <w:r w:rsidR="00A51711" w:rsidRPr="002F7DA1">
        <w:t>00</w:t>
      </w:r>
    </w:p>
    <w:p w14:paraId="1BED8FBF" w14:textId="43A91BD6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A51711">
        <w:t>4.02</w:t>
      </w:r>
      <w:r w:rsidR="00A51711" w:rsidRPr="002F7DA1">
        <w:t xml:space="preserve"> × 10</w:t>
      </w:r>
      <w:r w:rsidR="00A51711" w:rsidRPr="002F7DA1">
        <w:rPr>
          <w:vertAlign w:val="superscript"/>
        </w:rPr>
        <w:t>-2</w:t>
      </w:r>
    </w:p>
    <w:p w14:paraId="452D3023" w14:textId="5AAB0A1D" w:rsidR="006C5600" w:rsidRDefault="006C5600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A51711">
        <w:t>0.042</w:t>
      </w:r>
    </w:p>
    <w:p w14:paraId="77BE78A8" w14:textId="03271823" w:rsidR="00306C44" w:rsidRDefault="00306C44" w:rsidP="00306C44">
      <w:pPr>
        <w:pStyle w:val="Pquestionheadingsx1stafterhead"/>
        <w:tabs>
          <w:tab w:val="left" w:pos="426"/>
        </w:tabs>
      </w:pPr>
      <w:r>
        <w:lastRenderedPageBreak/>
        <w:t>Question 1</w:t>
      </w:r>
      <w:r w:rsidR="00590C1A">
        <w:t>9</w:t>
      </w:r>
      <w:r>
        <w:tab/>
      </w:r>
      <w:r w:rsidR="00C7299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3.3</w:t>
      </w:r>
      <w:r>
        <w:t>]</w:t>
      </w:r>
    </w:p>
    <w:p w14:paraId="23A456A3" w14:textId="77777777" w:rsidR="00A51711" w:rsidRPr="002F7DA1" w:rsidRDefault="00A51711" w:rsidP="00A51711">
      <w:pPr>
        <w:pStyle w:val="Pquestiontextmainstem"/>
      </w:pPr>
      <w:r w:rsidRPr="001E3136">
        <w:rPr>
          <w:position w:val="-24"/>
        </w:rPr>
        <w:object w:dxaOrig="1140" w:dyaOrig="639" w14:anchorId="3C97B916">
          <v:shape id="_x0000_i1036" type="#_x0000_t75" style="width:57.05pt;height:31.8pt" o:ole="">
            <v:imagedata r:id="rId31" o:title=""/>
          </v:shape>
          <o:OLEObject Type="Embed" ProgID="Equation.3" ShapeID="_x0000_i1036" DrawAspect="Content" ObjectID="_1537711559" r:id="rId32"/>
        </w:object>
      </w:r>
    </w:p>
    <w:p w14:paraId="729C764A" w14:textId="040EDE9B" w:rsidR="00A51711" w:rsidRPr="002F7DA1" w:rsidRDefault="00A51711" w:rsidP="00A51711">
      <w:pPr>
        <w:pStyle w:val="Pquestiontextmainstem"/>
      </w:pPr>
      <w:r w:rsidRPr="002F7DA1">
        <w:t xml:space="preserve">= </w:t>
      </w:r>
      <w:r>
        <w:t>501.53</w:t>
      </w:r>
      <w:r w:rsidRPr="002F7DA1">
        <w:t>4</w:t>
      </w:r>
    </w:p>
    <w:p w14:paraId="77C78CB6" w14:textId="7772F53B" w:rsidR="00306C44" w:rsidRDefault="00A51711" w:rsidP="00A51711">
      <w:pPr>
        <w:pStyle w:val="Pquestiontextmainstem"/>
      </w:pPr>
      <w:r w:rsidRPr="002F7DA1">
        <w:t xml:space="preserve">= </w:t>
      </w:r>
      <w:r>
        <w:t>5</w:t>
      </w:r>
      <w:r w:rsidRPr="002F7DA1">
        <w:t>.</w:t>
      </w:r>
      <w:r>
        <w:t xml:space="preserve">02 </w:t>
      </w:r>
      <w:r w:rsidRPr="002F7DA1">
        <w:t>× 10</w:t>
      </w:r>
      <w:r>
        <w:rPr>
          <w:vertAlign w:val="superscript"/>
        </w:rPr>
        <w:t>2</w:t>
      </w:r>
    </w:p>
    <w:p w14:paraId="62FF2193" w14:textId="77978B67" w:rsidR="0085239A" w:rsidRDefault="0085239A" w:rsidP="0085239A">
      <w:pPr>
        <w:pStyle w:val="Pquestionheadingsx1stafterhead"/>
        <w:tabs>
          <w:tab w:val="left" w:pos="426"/>
        </w:tabs>
      </w:pPr>
      <w:r>
        <w:t xml:space="preserve">Question </w:t>
      </w:r>
      <w:r w:rsidR="00590C1A">
        <w:t>20</w:t>
      </w:r>
      <w:r>
        <w:tab/>
      </w:r>
      <w:r w:rsidR="00C72996">
        <w:rPr>
          <w:rStyle w:val="Cmarkslabel"/>
        </w:rPr>
        <w:t>1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</w:t>
      </w:r>
      <w:r>
        <w:tab/>
        <w:t>[</w:t>
      </w:r>
      <w:r w:rsidR="00C72996">
        <w:t>3.3</w:t>
      </w:r>
      <w:r>
        <w:t>]</w:t>
      </w:r>
    </w:p>
    <w:p w14:paraId="19DB2BA1" w14:textId="0B6F3E54" w:rsidR="00C72996" w:rsidRDefault="00C72996" w:rsidP="00C72996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6C5600">
        <w:t>4</w:t>
      </w:r>
    </w:p>
    <w:p w14:paraId="203C7975" w14:textId="10F1797A" w:rsidR="00C72996" w:rsidRDefault="00C72996" w:rsidP="00C72996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2</w:t>
      </w:r>
    </w:p>
    <w:p w14:paraId="3CA2F476" w14:textId="29B5F8F9" w:rsidR="00590C1A" w:rsidRDefault="00590C1A" w:rsidP="00590C1A">
      <w:pPr>
        <w:pStyle w:val="Pquestionheadingsx1stafterhead"/>
        <w:tabs>
          <w:tab w:val="left" w:pos="426"/>
        </w:tabs>
      </w:pPr>
      <w:r>
        <w:t>Question 21</w:t>
      </w:r>
      <w:r>
        <w:tab/>
      </w:r>
      <w:r w:rsidR="00C72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3.4</w:t>
      </w:r>
      <w:r>
        <w:t>]</w:t>
      </w:r>
    </w:p>
    <w:p w14:paraId="0415CF84" w14:textId="77777777" w:rsidR="00044E1A" w:rsidRPr="002F7DA1" w:rsidRDefault="00590C1A" w:rsidP="00044E1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044E1A" w:rsidRPr="00044E1A">
        <w:rPr>
          <w:position w:val="-24"/>
        </w:rPr>
        <w:object w:dxaOrig="540" w:dyaOrig="620" w14:anchorId="2F91B692">
          <v:shape id="_x0000_i1037" type="#_x0000_t75" style="width:27.1pt;height:30.85pt" o:ole="" fillcolor="window">
            <v:imagedata r:id="rId33" o:title=""/>
          </v:shape>
          <o:OLEObject Type="Embed" ProgID="Equation.3" ShapeID="_x0000_i1037" DrawAspect="Content" ObjectID="_1537711560" r:id="rId34"/>
        </w:object>
      </w:r>
    </w:p>
    <w:p w14:paraId="53C6B193" w14:textId="377AD018" w:rsidR="00044E1A" w:rsidRPr="002F7DA1" w:rsidRDefault="00044E1A" w:rsidP="00044E1A">
      <w:pPr>
        <w:pStyle w:val="Pquestiontextpartsa"/>
      </w:pPr>
      <w:r>
        <w:rPr>
          <w:i/>
        </w:rPr>
        <w:tab/>
        <w:t>I</w:t>
      </w:r>
      <w:r w:rsidRPr="002F7DA1">
        <w:t xml:space="preserve"> × </w:t>
      </w:r>
      <w:r>
        <w:rPr>
          <w:i/>
        </w:rPr>
        <w:t>R</w:t>
      </w:r>
      <w:r w:rsidRPr="002F7DA1">
        <w:t xml:space="preserve"> = </w:t>
      </w:r>
      <w:r>
        <w:rPr>
          <w:i/>
        </w:rPr>
        <w:t>V</w:t>
      </w:r>
    </w:p>
    <w:p w14:paraId="7C615265" w14:textId="7D8DEBED" w:rsidR="00590C1A" w:rsidRDefault="00044E1A" w:rsidP="00044E1A">
      <w:pPr>
        <w:pStyle w:val="Pquestiontextpartsa"/>
        <w:rPr>
          <w:i/>
        </w:rPr>
      </w:pPr>
      <w:r>
        <w:rPr>
          <w:i/>
        </w:rPr>
        <w:tab/>
      </w:r>
      <w:r w:rsidRPr="00044E1A">
        <w:rPr>
          <w:i/>
        </w:rPr>
        <w:t>V</w:t>
      </w:r>
      <w:r w:rsidRPr="00044E1A">
        <w:t xml:space="preserve"> = </w:t>
      </w:r>
      <w:r w:rsidRPr="00044E1A">
        <w:rPr>
          <w:i/>
        </w:rPr>
        <w:t>IR</w:t>
      </w:r>
    </w:p>
    <w:p w14:paraId="726FDA35" w14:textId="77777777" w:rsidR="00044E1A" w:rsidRPr="00044E1A" w:rsidRDefault="00C72996" w:rsidP="00044E1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044E1A" w:rsidRPr="00044E1A">
        <w:rPr>
          <w:i/>
        </w:rPr>
        <w:t>ab</w:t>
      </w:r>
      <w:r w:rsidR="00044E1A" w:rsidRPr="00044E1A">
        <w:t xml:space="preserve"> – </w:t>
      </w:r>
      <w:r w:rsidR="00044E1A" w:rsidRPr="00044E1A">
        <w:rPr>
          <w:i/>
        </w:rPr>
        <w:t>c</w:t>
      </w:r>
      <w:r w:rsidR="00044E1A" w:rsidRPr="00044E1A">
        <w:t xml:space="preserve"> = </w:t>
      </w:r>
      <w:r w:rsidR="00044E1A" w:rsidRPr="00044E1A">
        <w:rPr>
          <w:i/>
        </w:rPr>
        <w:t>d</w:t>
      </w:r>
    </w:p>
    <w:p w14:paraId="48132A93" w14:textId="48A0E0AD" w:rsidR="00044E1A" w:rsidRPr="00EB1CE1" w:rsidRDefault="00044E1A" w:rsidP="00044E1A">
      <w:pPr>
        <w:pStyle w:val="Pquestiontextpartsa"/>
      </w:pPr>
      <w:r w:rsidRPr="00EB1CE1">
        <w:rPr>
          <w:i/>
        </w:rPr>
        <w:tab/>
        <w:t>ab</w:t>
      </w:r>
      <w:r w:rsidRPr="00EB1CE1">
        <w:t xml:space="preserve"> = </w:t>
      </w:r>
      <w:r w:rsidRPr="00EB1CE1">
        <w:rPr>
          <w:i/>
        </w:rPr>
        <w:t>d</w:t>
      </w:r>
      <w:r w:rsidRPr="00EB1CE1">
        <w:t xml:space="preserve"> + </w:t>
      </w:r>
      <w:r w:rsidRPr="00EB1CE1">
        <w:rPr>
          <w:i/>
        </w:rPr>
        <w:t>c</w:t>
      </w:r>
    </w:p>
    <w:p w14:paraId="4953D157" w14:textId="27C96329" w:rsidR="00C72996" w:rsidRDefault="00044E1A" w:rsidP="00044E1A">
      <w:pPr>
        <w:pStyle w:val="Pquestiontextpartsa"/>
      </w:pPr>
      <w:r w:rsidRPr="00EB1CE1">
        <w:tab/>
      </w:r>
      <w:r w:rsidRPr="00044E1A">
        <w:rPr>
          <w:position w:val="-24"/>
        </w:rPr>
        <w:object w:dxaOrig="900" w:dyaOrig="620" w14:anchorId="3EFC5C5B">
          <v:shape id="_x0000_i1038" type="#_x0000_t75" style="width:44.9pt;height:30.85pt" o:ole="">
            <v:imagedata r:id="rId35" o:title=""/>
          </v:shape>
          <o:OLEObject Type="Embed" ProgID="Equation.3" ShapeID="_x0000_i1038" DrawAspect="Content" ObjectID="_1537711561" r:id="rId36"/>
        </w:object>
      </w:r>
    </w:p>
    <w:p w14:paraId="04A5741B" w14:textId="60A0D523" w:rsidR="00590C1A" w:rsidRDefault="00590C1A" w:rsidP="00590C1A">
      <w:pPr>
        <w:pStyle w:val="Pquestionheadingsx1stafterhead"/>
        <w:tabs>
          <w:tab w:val="left" w:pos="426"/>
        </w:tabs>
      </w:pPr>
      <w:r>
        <w:t>Question 22</w:t>
      </w:r>
      <w:r>
        <w:tab/>
      </w:r>
      <w:r w:rsidR="00C72996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3.5</w:t>
      </w:r>
      <w:r>
        <w:t>]</w:t>
      </w:r>
    </w:p>
    <w:p w14:paraId="5F1444ED" w14:textId="03157135" w:rsidR="00044E1A" w:rsidRPr="002F7DA1" w:rsidRDefault="00590C1A" w:rsidP="00044E1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044E1A">
        <w:t>3</w:t>
      </w:r>
      <w:r w:rsidR="00044E1A" w:rsidRPr="002F7DA1">
        <w:t>(</w:t>
      </w:r>
      <w:r w:rsidR="00044E1A">
        <w:rPr>
          <w:i/>
        </w:rPr>
        <w:t>p</w:t>
      </w:r>
      <w:r w:rsidR="00044E1A" w:rsidRPr="002F7DA1">
        <w:t xml:space="preserve"> – </w:t>
      </w:r>
      <w:r w:rsidR="00044E1A">
        <w:t>2</w:t>
      </w:r>
      <w:r w:rsidR="00044E1A">
        <w:rPr>
          <w:i/>
        </w:rPr>
        <w:t>a</w:t>
      </w:r>
      <w:r w:rsidR="00044E1A" w:rsidRPr="002F7DA1">
        <w:t>)</w:t>
      </w:r>
      <w:r w:rsidR="00044E1A">
        <w:t xml:space="preserve"> </w:t>
      </w:r>
      <w:r w:rsidR="00044E1A" w:rsidRPr="002F7DA1">
        <w:t xml:space="preserve">= </w:t>
      </w:r>
      <w:r w:rsidR="00044E1A">
        <w:t>3</w:t>
      </w:r>
      <w:r w:rsidR="00044E1A">
        <w:rPr>
          <w:i/>
        </w:rPr>
        <w:t>p</w:t>
      </w:r>
      <w:r w:rsidR="00044E1A" w:rsidRPr="002F7DA1">
        <w:t xml:space="preserve"> – </w:t>
      </w:r>
      <w:r w:rsidR="00044E1A">
        <w:t>6</w:t>
      </w:r>
      <w:r w:rsidR="00044E1A">
        <w:rPr>
          <w:i/>
        </w:rPr>
        <w:t>a</w:t>
      </w:r>
    </w:p>
    <w:p w14:paraId="4890CAAD" w14:textId="77777777" w:rsidR="00044E1A" w:rsidRPr="002F7DA1" w:rsidRDefault="00C72996" w:rsidP="00044E1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044E1A">
        <w:rPr>
          <w:color w:val="000000"/>
        </w:rPr>
        <w:t>3(</w:t>
      </w:r>
      <w:r w:rsidR="00044E1A">
        <w:rPr>
          <w:i/>
          <w:color w:val="000000"/>
        </w:rPr>
        <w:t>m</w:t>
      </w:r>
      <w:r w:rsidR="00044E1A">
        <w:rPr>
          <w:color w:val="000000"/>
        </w:rPr>
        <w:t xml:space="preserve"> – 3) + 5(</w:t>
      </w:r>
      <w:r w:rsidR="00044E1A">
        <w:rPr>
          <w:i/>
          <w:color w:val="000000"/>
        </w:rPr>
        <w:t>m</w:t>
      </w:r>
      <w:r w:rsidR="00044E1A">
        <w:rPr>
          <w:color w:val="000000"/>
        </w:rPr>
        <w:t xml:space="preserve"> + 2</w:t>
      </w:r>
      <w:r w:rsidR="00044E1A">
        <w:rPr>
          <w:i/>
          <w:color w:val="000000"/>
        </w:rPr>
        <w:t>p</w:t>
      </w:r>
      <w:r w:rsidR="00044E1A">
        <w:rPr>
          <w:color w:val="000000"/>
        </w:rPr>
        <w:t>)</w:t>
      </w:r>
    </w:p>
    <w:p w14:paraId="75BC3592" w14:textId="7B0D25F9" w:rsidR="00044E1A" w:rsidRPr="002F7DA1" w:rsidRDefault="00044E1A" w:rsidP="00044E1A">
      <w:pPr>
        <w:pStyle w:val="Pquestiontextpartsa"/>
      </w:pPr>
      <w:r>
        <w:tab/>
      </w:r>
      <w:r w:rsidRPr="002F7DA1">
        <w:t xml:space="preserve">= </w:t>
      </w:r>
      <w:r>
        <w:t>3</w:t>
      </w:r>
      <w:r>
        <w:rPr>
          <w:i/>
        </w:rPr>
        <w:t>m</w:t>
      </w:r>
      <w:r w:rsidRPr="002F7DA1">
        <w:t xml:space="preserve"> – </w:t>
      </w:r>
      <w:r>
        <w:t>9</w:t>
      </w:r>
      <w:r w:rsidRPr="002F7DA1">
        <w:t xml:space="preserve"> + </w:t>
      </w:r>
      <w:r>
        <w:t>5</w:t>
      </w:r>
      <w:r>
        <w:rPr>
          <w:i/>
        </w:rPr>
        <w:t>m</w:t>
      </w:r>
      <w:r w:rsidRPr="002F7DA1">
        <w:t xml:space="preserve"> + </w:t>
      </w:r>
      <w:r>
        <w:t>1</w:t>
      </w:r>
      <w:r w:rsidRPr="002F7DA1">
        <w:t>0</w:t>
      </w:r>
      <w:r>
        <w:rPr>
          <w:i/>
        </w:rPr>
        <w:t>p</w:t>
      </w:r>
    </w:p>
    <w:p w14:paraId="5A8FB3C4" w14:textId="137564A2" w:rsidR="00C72996" w:rsidRPr="00044E1A" w:rsidRDefault="00044E1A" w:rsidP="00044E1A">
      <w:pPr>
        <w:pStyle w:val="Pquestiontextpartsa"/>
      </w:pPr>
      <w:r>
        <w:t xml:space="preserve">    </w:t>
      </w:r>
      <w:r>
        <w:tab/>
      </w:r>
      <w:r w:rsidRPr="002F7DA1">
        <w:t xml:space="preserve">= </w:t>
      </w:r>
      <w:r>
        <w:t>8</w:t>
      </w:r>
      <w:r>
        <w:rPr>
          <w:i/>
        </w:rPr>
        <w:t>m</w:t>
      </w:r>
      <w:r w:rsidRPr="002F7DA1">
        <w:t xml:space="preserve"> + </w:t>
      </w:r>
      <w:r>
        <w:t>1</w:t>
      </w:r>
      <w:r w:rsidRPr="002F7DA1">
        <w:t>0</w:t>
      </w:r>
      <w:r>
        <w:rPr>
          <w:i/>
        </w:rPr>
        <w:t xml:space="preserve">p </w:t>
      </w:r>
      <w:r w:rsidRPr="002F7DA1">
        <w:t xml:space="preserve">– </w:t>
      </w:r>
      <w:r>
        <w:t>9</w:t>
      </w:r>
    </w:p>
    <w:p w14:paraId="7FE5E7E1" w14:textId="58975B7B" w:rsidR="00590C1A" w:rsidRPr="00044E1A" w:rsidRDefault="00590C1A" w:rsidP="00590C1A">
      <w:pPr>
        <w:pStyle w:val="Pquestionheadingsx1stafterhead"/>
        <w:tabs>
          <w:tab w:val="left" w:pos="426"/>
        </w:tabs>
      </w:pPr>
      <w:r w:rsidRPr="00044E1A">
        <w:t>Question 23</w:t>
      </w:r>
      <w:r w:rsidRPr="00044E1A">
        <w:tab/>
      </w:r>
      <w:r w:rsidRPr="00044E1A">
        <w:rPr>
          <w:rStyle w:val="Cmarkslabel"/>
        </w:rPr>
        <w:t>4 marks</w:t>
      </w:r>
      <w:r w:rsidRPr="00044E1A">
        <w:tab/>
        <w:t>[</w:t>
      </w:r>
      <w:r w:rsidR="00C72996" w:rsidRPr="00044E1A">
        <w:t>3.5</w:t>
      </w:r>
      <w:r w:rsidRPr="00044E1A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728"/>
      </w:tblGrid>
      <w:tr w:rsidR="00CD2FBD" w14:paraId="728FCD7D" w14:textId="77777777" w:rsidTr="00DB336E">
        <w:tc>
          <w:tcPr>
            <w:tcW w:w="3686" w:type="dxa"/>
          </w:tcPr>
          <w:p w14:paraId="55BCBB52" w14:textId="77777777" w:rsidR="00CD2FBD" w:rsidRDefault="00CD2FBD" w:rsidP="00CD2FBD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2F7DA1">
              <w:t>(</w:t>
            </w:r>
            <w:r>
              <w:rPr>
                <w:i/>
              </w:rPr>
              <w:t>a</w:t>
            </w:r>
            <w:r w:rsidRPr="002F7DA1">
              <w:t xml:space="preserve"> + </w:t>
            </w:r>
            <w:r>
              <w:t>4</w:t>
            </w:r>
            <w:r w:rsidRPr="002F7DA1">
              <w:t>)(</w:t>
            </w:r>
            <w:r>
              <w:rPr>
                <w:i/>
              </w:rPr>
              <w:t>a</w:t>
            </w:r>
            <w:r w:rsidRPr="002F7DA1">
              <w:t xml:space="preserve"> + </w:t>
            </w:r>
            <w:r>
              <w:t>5</w:t>
            </w:r>
            <w:r w:rsidRPr="002F7DA1">
              <w:t>)</w:t>
            </w:r>
          </w:p>
          <w:p w14:paraId="446B13E7" w14:textId="77777777" w:rsidR="00CD2FBD" w:rsidRPr="002F7DA1" w:rsidRDefault="00CD2FBD" w:rsidP="00CD2FBD">
            <w:pPr>
              <w:pStyle w:val="Pquestiontextpartsa"/>
            </w:pPr>
            <w:r>
              <w:t xml:space="preserve">    </w:t>
            </w:r>
            <w:r>
              <w:tab/>
              <w:t xml:space="preserve">= </w:t>
            </w:r>
            <w:r w:rsidRPr="0017716F">
              <w:rPr>
                <w:i/>
              </w:rPr>
              <w:t>a</w:t>
            </w:r>
            <w:r>
              <w:t>(</w:t>
            </w:r>
            <w:r w:rsidRPr="0017716F">
              <w:rPr>
                <w:i/>
              </w:rPr>
              <w:t>a</w:t>
            </w:r>
            <w:r>
              <w:t xml:space="preserve"> + 5) + 4(</w:t>
            </w:r>
            <w:r w:rsidRPr="0017716F">
              <w:rPr>
                <w:i/>
              </w:rPr>
              <w:t>a</w:t>
            </w:r>
            <w:r>
              <w:t xml:space="preserve"> + 5)</w:t>
            </w:r>
          </w:p>
          <w:p w14:paraId="5AE759F6" w14:textId="77777777" w:rsidR="00CD2FBD" w:rsidRPr="002F7DA1" w:rsidRDefault="00CD2FBD" w:rsidP="00CD2FBD">
            <w:pPr>
              <w:pStyle w:val="Pquestiontextpartsa"/>
            </w:pPr>
            <w:r>
              <w:tab/>
            </w:r>
            <w:r w:rsidRPr="002F7DA1">
              <w:t xml:space="preserve">= </w:t>
            </w:r>
            <w:r>
              <w:rPr>
                <w:i/>
              </w:rPr>
              <w:t>a</w:t>
            </w:r>
            <w:r w:rsidRPr="002F7DA1">
              <w:rPr>
                <w:vertAlign w:val="superscript"/>
              </w:rPr>
              <w:t>2</w:t>
            </w:r>
            <w:r w:rsidRPr="002F7DA1">
              <w:t xml:space="preserve"> + </w:t>
            </w:r>
            <w:r>
              <w:t>5</w:t>
            </w:r>
            <w:r>
              <w:rPr>
                <w:i/>
              </w:rPr>
              <w:t>a</w:t>
            </w:r>
            <w:r w:rsidRPr="002F7DA1">
              <w:t xml:space="preserve"> + </w:t>
            </w:r>
            <w:r>
              <w:t>4</w:t>
            </w:r>
            <w:r>
              <w:rPr>
                <w:i/>
              </w:rPr>
              <w:t>a</w:t>
            </w:r>
            <w:r w:rsidRPr="002F7DA1">
              <w:t xml:space="preserve"> + 2</w:t>
            </w:r>
            <w:r>
              <w:t>0</w:t>
            </w:r>
          </w:p>
          <w:p w14:paraId="02A685F0" w14:textId="7873126C" w:rsidR="00CD2FBD" w:rsidRDefault="00CD2FBD" w:rsidP="00CD2FB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 w:rsidRPr="002F7DA1">
              <w:t xml:space="preserve">= </w:t>
            </w:r>
            <w:r>
              <w:rPr>
                <w:i/>
              </w:rPr>
              <w:t>a</w:t>
            </w:r>
            <w:r w:rsidRPr="002F7DA1">
              <w:rPr>
                <w:vertAlign w:val="superscript"/>
              </w:rPr>
              <w:t>2</w:t>
            </w:r>
            <w:r w:rsidRPr="002F7DA1">
              <w:t xml:space="preserve"> + </w:t>
            </w:r>
            <w:r>
              <w:t>9</w:t>
            </w:r>
            <w:r>
              <w:rPr>
                <w:i/>
              </w:rPr>
              <w:t>a</w:t>
            </w:r>
            <w:r>
              <w:t xml:space="preserve"> + 20</w:t>
            </w:r>
          </w:p>
        </w:tc>
        <w:tc>
          <w:tcPr>
            <w:tcW w:w="4728" w:type="dxa"/>
          </w:tcPr>
          <w:p w14:paraId="24FBDFE2" w14:textId="60E62E44" w:rsidR="00CD2FBD" w:rsidRDefault="00CD2FBD" w:rsidP="00CD2FBD">
            <w:pPr>
              <w:pStyle w:val="Pquestiontextpartsa"/>
              <w:ind w:left="0" w:firstLine="0"/>
            </w:pPr>
            <w:r w:rsidRPr="002F7DA1">
              <w:rPr>
                <w:b/>
              </w:rPr>
              <w:t>(b)</w:t>
            </w:r>
            <w:r w:rsidRPr="002F7DA1">
              <w:tab/>
              <w:t>(</w:t>
            </w:r>
            <w:r>
              <w:rPr>
                <w:i/>
              </w:rPr>
              <w:t>d</w:t>
            </w:r>
            <w:r w:rsidRPr="002F7DA1">
              <w:t xml:space="preserve"> – </w:t>
            </w:r>
            <w:r>
              <w:t>4</w:t>
            </w:r>
            <w:r w:rsidRPr="002F7DA1">
              <w:t>)(</w:t>
            </w:r>
            <w:r>
              <w:rPr>
                <w:i/>
              </w:rPr>
              <w:t>d</w:t>
            </w:r>
            <w:r w:rsidRPr="002F7DA1">
              <w:t xml:space="preserve"> + </w:t>
            </w:r>
            <w:r>
              <w:t>3</w:t>
            </w:r>
            <w:r w:rsidRPr="002F7DA1">
              <w:t>)</w:t>
            </w:r>
          </w:p>
          <w:p w14:paraId="6DC8B7F1" w14:textId="77777777" w:rsidR="00CD2FBD" w:rsidRPr="007E150E" w:rsidRDefault="00CD2FBD" w:rsidP="00CD2FBD">
            <w:pPr>
              <w:pStyle w:val="Pquestiontextpartsa"/>
            </w:pPr>
            <w:r w:rsidRPr="007E150E">
              <w:t xml:space="preserve">     </w:t>
            </w:r>
            <w:r>
              <w:tab/>
            </w:r>
            <w:r w:rsidRPr="0017716F">
              <w:t xml:space="preserve">= </w:t>
            </w:r>
            <w:r w:rsidRPr="0017716F">
              <w:rPr>
                <w:i/>
              </w:rPr>
              <w:t>d</w:t>
            </w:r>
            <w:r w:rsidRPr="0017716F">
              <w:t>(</w:t>
            </w:r>
            <w:r w:rsidRPr="0017716F">
              <w:rPr>
                <w:i/>
              </w:rPr>
              <w:t>d</w:t>
            </w:r>
            <w:r w:rsidRPr="0017716F">
              <w:t xml:space="preserve"> + 3) </w:t>
            </w:r>
            <w:r w:rsidRPr="002F7DA1">
              <w:t xml:space="preserve">– </w:t>
            </w:r>
            <w:r>
              <w:t>4</w:t>
            </w:r>
            <w:r w:rsidRPr="002F7DA1">
              <w:t>(</w:t>
            </w:r>
            <w:r>
              <w:rPr>
                <w:i/>
              </w:rPr>
              <w:t>d</w:t>
            </w:r>
            <w:r w:rsidRPr="002F7DA1">
              <w:t xml:space="preserve"> + </w:t>
            </w:r>
            <w:r>
              <w:t>3</w:t>
            </w:r>
            <w:r w:rsidRPr="002F7DA1">
              <w:t>)</w:t>
            </w:r>
          </w:p>
          <w:p w14:paraId="48458665" w14:textId="77777777" w:rsidR="00CD2FBD" w:rsidRPr="002F7DA1" w:rsidRDefault="00CD2FBD" w:rsidP="00CD2FBD">
            <w:pPr>
              <w:pStyle w:val="Pquestiontextpartsa"/>
            </w:pPr>
            <w:r>
              <w:tab/>
            </w:r>
            <w:r w:rsidRPr="002F7DA1">
              <w:t xml:space="preserve">= </w:t>
            </w:r>
            <w:r>
              <w:rPr>
                <w:i/>
              </w:rPr>
              <w:t>d</w:t>
            </w:r>
            <w:r w:rsidRPr="002F7DA1">
              <w:rPr>
                <w:vertAlign w:val="superscript"/>
              </w:rPr>
              <w:t>2</w:t>
            </w:r>
            <w:r w:rsidRPr="002F7DA1">
              <w:t xml:space="preserve"> + </w:t>
            </w:r>
            <w:r>
              <w:t>3</w:t>
            </w:r>
            <w:r>
              <w:rPr>
                <w:i/>
              </w:rPr>
              <w:t>d</w:t>
            </w:r>
            <w:r w:rsidRPr="002F7DA1">
              <w:t xml:space="preserve"> – </w:t>
            </w:r>
            <w:r>
              <w:t>4</w:t>
            </w:r>
            <w:r>
              <w:rPr>
                <w:i/>
              </w:rPr>
              <w:t>d</w:t>
            </w:r>
            <w:r w:rsidRPr="002F7DA1">
              <w:t xml:space="preserve"> – </w:t>
            </w:r>
            <w:r>
              <w:t>12</w:t>
            </w:r>
          </w:p>
          <w:p w14:paraId="496CEB68" w14:textId="2E41B59F" w:rsidR="00CD2FBD" w:rsidRDefault="00CD2FBD" w:rsidP="00CD2FB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 w:rsidRPr="002F7DA1">
              <w:t xml:space="preserve">= </w:t>
            </w:r>
            <w:r>
              <w:rPr>
                <w:i/>
              </w:rPr>
              <w:t>d</w:t>
            </w:r>
            <w:r w:rsidRPr="002F7DA1">
              <w:rPr>
                <w:vertAlign w:val="superscript"/>
              </w:rPr>
              <w:t>2</w:t>
            </w:r>
            <w:r w:rsidRPr="002F7DA1">
              <w:t xml:space="preserve"> – </w:t>
            </w:r>
            <w:r>
              <w:rPr>
                <w:i/>
              </w:rPr>
              <w:t xml:space="preserve">d </w:t>
            </w:r>
            <w:r w:rsidRPr="002F7DA1">
              <w:t xml:space="preserve">– </w:t>
            </w:r>
            <w:r>
              <w:t>12</w:t>
            </w:r>
          </w:p>
        </w:tc>
      </w:tr>
    </w:tbl>
    <w:p w14:paraId="06D42FE8" w14:textId="2628F696" w:rsidR="00590C1A" w:rsidRDefault="00590C1A" w:rsidP="00590C1A">
      <w:pPr>
        <w:pStyle w:val="Pquestionheadingsx1stafterhead"/>
        <w:tabs>
          <w:tab w:val="left" w:pos="426"/>
        </w:tabs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C72996">
        <w:t>3.6</w:t>
      </w:r>
      <w:r>
        <w:t>]</w:t>
      </w:r>
    </w:p>
    <w:p w14:paraId="6C8CC9BB" w14:textId="77777777" w:rsidR="00044E1A" w:rsidRPr="00044E1A" w:rsidRDefault="00590C1A" w:rsidP="00044E1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044E1A" w:rsidRPr="00044E1A">
        <w:t>(</w:t>
      </w:r>
      <w:r w:rsidR="00044E1A" w:rsidRPr="00044E1A">
        <w:rPr>
          <w:i/>
        </w:rPr>
        <w:t>x</w:t>
      </w:r>
      <w:r w:rsidR="00044E1A" w:rsidRPr="00044E1A">
        <w:t xml:space="preserve"> + 5)</w:t>
      </w:r>
      <w:r w:rsidR="00044E1A" w:rsidRPr="00044E1A">
        <w:rPr>
          <w:vertAlign w:val="superscript"/>
        </w:rPr>
        <w:t>2</w:t>
      </w:r>
    </w:p>
    <w:p w14:paraId="7023FE8C" w14:textId="6CD47C50" w:rsidR="00044E1A" w:rsidRPr="00EB1CE1" w:rsidRDefault="00044E1A" w:rsidP="00044E1A">
      <w:pPr>
        <w:pStyle w:val="Pquestiontextpartsa"/>
        <w:rPr>
          <w:lang w:val="es-ES"/>
        </w:rPr>
      </w:pPr>
      <w:r>
        <w:tab/>
      </w:r>
      <w:r w:rsidRPr="00EB1CE1">
        <w:rPr>
          <w:lang w:val="es-ES"/>
        </w:rPr>
        <w:t xml:space="preserve">= </w:t>
      </w:r>
      <w:r w:rsidRPr="00EB1CE1">
        <w:rPr>
          <w:i/>
          <w:lang w:val="es-ES"/>
        </w:rPr>
        <w:t>x</w:t>
      </w:r>
      <w:r w:rsidRPr="00EB1CE1">
        <w:rPr>
          <w:vertAlign w:val="superscript"/>
          <w:lang w:val="es-ES"/>
        </w:rPr>
        <w:t>2</w:t>
      </w:r>
      <w:r w:rsidRPr="00EB1CE1">
        <w:rPr>
          <w:lang w:val="es-ES"/>
        </w:rPr>
        <w:t xml:space="preserve"> + 2 × 5 × </w:t>
      </w:r>
      <w:r w:rsidRPr="00EB1CE1">
        <w:rPr>
          <w:i/>
          <w:lang w:val="es-ES"/>
        </w:rPr>
        <w:t>x</w:t>
      </w:r>
      <w:r w:rsidRPr="00EB1CE1">
        <w:rPr>
          <w:lang w:val="es-ES"/>
        </w:rPr>
        <w:t xml:space="preserve"> + 5</w:t>
      </w:r>
      <w:r w:rsidRPr="00EB1CE1">
        <w:rPr>
          <w:vertAlign w:val="superscript"/>
          <w:lang w:val="es-ES"/>
        </w:rPr>
        <w:t>2</w:t>
      </w:r>
    </w:p>
    <w:p w14:paraId="59F18826" w14:textId="1E4484AC" w:rsidR="00C72996" w:rsidRPr="00EB1CE1" w:rsidRDefault="00044E1A" w:rsidP="00044E1A">
      <w:pPr>
        <w:pStyle w:val="Pquestiontextpartsa"/>
        <w:rPr>
          <w:lang w:val="es-ES"/>
        </w:rPr>
      </w:pPr>
      <w:r w:rsidRPr="00EB1CE1">
        <w:rPr>
          <w:lang w:val="es-ES"/>
        </w:rPr>
        <w:tab/>
        <w:t xml:space="preserve">= </w:t>
      </w:r>
      <w:r w:rsidRPr="00EB1CE1">
        <w:rPr>
          <w:i/>
          <w:lang w:val="es-ES"/>
        </w:rPr>
        <w:t>x</w:t>
      </w:r>
      <w:r w:rsidRPr="00EB1CE1">
        <w:rPr>
          <w:vertAlign w:val="superscript"/>
          <w:lang w:val="es-ES"/>
        </w:rPr>
        <w:t>2</w:t>
      </w:r>
      <w:r w:rsidRPr="00EB1CE1">
        <w:rPr>
          <w:lang w:val="es-ES"/>
        </w:rPr>
        <w:t xml:space="preserve"> + 10</w:t>
      </w:r>
      <w:r w:rsidRPr="00EB1CE1">
        <w:rPr>
          <w:i/>
          <w:lang w:val="es-ES"/>
        </w:rPr>
        <w:t>x</w:t>
      </w:r>
      <w:r w:rsidRPr="00EB1CE1">
        <w:rPr>
          <w:lang w:val="es-ES"/>
        </w:rPr>
        <w:t xml:space="preserve"> + 25</w:t>
      </w:r>
    </w:p>
    <w:p w14:paraId="01233227" w14:textId="77777777" w:rsidR="00044E1A" w:rsidRPr="00C65B0D" w:rsidRDefault="00C72996" w:rsidP="00044E1A">
      <w:pPr>
        <w:pStyle w:val="Pquestiontextpartsa"/>
        <w:rPr>
          <w:lang w:val="es-ES"/>
        </w:rPr>
      </w:pPr>
      <w:r w:rsidRPr="00044E1A">
        <w:rPr>
          <w:b/>
          <w:lang w:val="es-ES"/>
        </w:rPr>
        <w:t>(b)</w:t>
      </w:r>
      <w:r w:rsidRPr="00044E1A">
        <w:rPr>
          <w:lang w:val="es-ES"/>
        </w:rPr>
        <w:tab/>
      </w:r>
      <w:r w:rsidR="00044E1A" w:rsidRPr="00C65B0D">
        <w:rPr>
          <w:lang w:val="es-ES"/>
        </w:rPr>
        <w:t>(</w:t>
      </w:r>
      <w:r w:rsidR="00044E1A" w:rsidRPr="00C65B0D">
        <w:rPr>
          <w:i/>
          <w:lang w:val="es-ES"/>
        </w:rPr>
        <w:t>y</w:t>
      </w:r>
      <w:r w:rsidR="00044E1A" w:rsidRPr="00C65B0D">
        <w:rPr>
          <w:lang w:val="es-ES"/>
        </w:rPr>
        <w:t xml:space="preserve"> – 7)</w:t>
      </w:r>
      <w:r w:rsidR="00044E1A" w:rsidRPr="00C65B0D">
        <w:rPr>
          <w:vertAlign w:val="superscript"/>
          <w:lang w:val="es-ES"/>
        </w:rPr>
        <w:t>2</w:t>
      </w:r>
    </w:p>
    <w:p w14:paraId="3E47A22A" w14:textId="77777777" w:rsidR="00044E1A" w:rsidRPr="00C65B0D" w:rsidRDefault="00044E1A" w:rsidP="00044E1A">
      <w:pPr>
        <w:pStyle w:val="Pquestiontextpartsa"/>
        <w:rPr>
          <w:lang w:val="es-ES"/>
        </w:rPr>
      </w:pPr>
      <w:r w:rsidRPr="00C65B0D">
        <w:rPr>
          <w:lang w:val="es-ES"/>
        </w:rPr>
        <w:t xml:space="preserve">      = </w:t>
      </w:r>
      <w:r w:rsidRPr="00C65B0D">
        <w:rPr>
          <w:i/>
          <w:lang w:val="es-ES"/>
        </w:rPr>
        <w:t>y</w:t>
      </w:r>
      <w:r w:rsidRPr="00C65B0D">
        <w:rPr>
          <w:vertAlign w:val="superscript"/>
          <w:lang w:val="es-ES"/>
        </w:rPr>
        <w:t>2</w:t>
      </w:r>
      <w:r w:rsidRPr="00C65B0D">
        <w:rPr>
          <w:lang w:val="es-ES"/>
        </w:rPr>
        <w:t xml:space="preserve"> – 2 × </w:t>
      </w:r>
      <w:r w:rsidRPr="00C65B0D">
        <w:rPr>
          <w:i/>
          <w:lang w:val="es-ES"/>
        </w:rPr>
        <w:t>y</w:t>
      </w:r>
      <w:r w:rsidRPr="00C65B0D">
        <w:rPr>
          <w:lang w:val="es-ES"/>
        </w:rPr>
        <w:t xml:space="preserve"> × -7+ 7</w:t>
      </w:r>
      <w:r w:rsidRPr="00C65B0D">
        <w:rPr>
          <w:vertAlign w:val="superscript"/>
          <w:lang w:val="es-ES"/>
        </w:rPr>
        <w:t>2</w:t>
      </w:r>
    </w:p>
    <w:p w14:paraId="41C03C40" w14:textId="5D24EE3D" w:rsidR="00590C1A" w:rsidRPr="00044E1A" w:rsidRDefault="00044E1A" w:rsidP="00044E1A">
      <w:pPr>
        <w:pStyle w:val="Pquestiontextpartsa"/>
        <w:rPr>
          <w:lang w:val="es-ES"/>
        </w:rPr>
      </w:pPr>
      <w:r w:rsidRPr="00C65B0D">
        <w:rPr>
          <w:lang w:val="es-ES"/>
        </w:rPr>
        <w:t xml:space="preserve">      = </w:t>
      </w:r>
      <w:r w:rsidRPr="00C65B0D">
        <w:rPr>
          <w:i/>
          <w:lang w:val="es-ES"/>
        </w:rPr>
        <w:t>y</w:t>
      </w:r>
      <w:r w:rsidRPr="00C65B0D">
        <w:rPr>
          <w:vertAlign w:val="superscript"/>
          <w:lang w:val="es-ES"/>
        </w:rPr>
        <w:t>2</w:t>
      </w:r>
      <w:r w:rsidRPr="00C65B0D">
        <w:rPr>
          <w:lang w:val="es-ES"/>
        </w:rPr>
        <w:t xml:space="preserve"> – 14</w:t>
      </w:r>
      <w:r w:rsidRPr="00C65B0D">
        <w:rPr>
          <w:i/>
          <w:lang w:val="es-ES"/>
        </w:rPr>
        <w:t>y</w:t>
      </w:r>
      <w:r w:rsidRPr="00C65B0D">
        <w:rPr>
          <w:lang w:val="es-ES"/>
        </w:rPr>
        <w:t xml:space="preserve"> + 49</w:t>
      </w:r>
    </w:p>
    <w:p w14:paraId="3AE1742E" w14:textId="20EAD79A" w:rsidR="00590C1A" w:rsidRPr="00EB1CE1" w:rsidRDefault="00590C1A" w:rsidP="00590C1A">
      <w:pPr>
        <w:pStyle w:val="Pquestionheadingsx1stafterhead"/>
        <w:tabs>
          <w:tab w:val="left" w:pos="426"/>
        </w:tabs>
      </w:pPr>
      <w:r w:rsidRPr="00EB1CE1">
        <w:t>Question 25</w:t>
      </w:r>
      <w:r w:rsidRPr="00EB1CE1">
        <w:tab/>
      </w:r>
      <w:r w:rsidR="00C72996" w:rsidRPr="00EB1CE1">
        <w:rPr>
          <w:rStyle w:val="Cmarkslabel"/>
        </w:rPr>
        <w:t>2</w:t>
      </w:r>
      <w:r w:rsidRPr="00EB1CE1">
        <w:rPr>
          <w:rStyle w:val="Cmarkslabel"/>
        </w:rPr>
        <w:t xml:space="preserve"> marks</w:t>
      </w:r>
      <w:r w:rsidRPr="00EB1CE1">
        <w:tab/>
        <w:t>[</w:t>
      </w:r>
      <w:r w:rsidR="00C72996" w:rsidRPr="00EB1CE1">
        <w:t>3.6</w:t>
      </w:r>
      <w:r w:rsidRPr="00EB1CE1">
        <w:t>]</w:t>
      </w:r>
    </w:p>
    <w:p w14:paraId="230967D7" w14:textId="1172E5F7" w:rsidR="00590C1A" w:rsidRPr="00EB1CE1" w:rsidRDefault="00590C1A" w:rsidP="00044E1A">
      <w:pPr>
        <w:pStyle w:val="Pquestiontextpartsa"/>
      </w:pPr>
      <w:r w:rsidRPr="00EB1CE1">
        <w:rPr>
          <w:rStyle w:val="Cquestionpartlabelbold"/>
        </w:rPr>
        <w:t>(a)</w:t>
      </w:r>
      <w:r w:rsidRPr="00EB1CE1">
        <w:tab/>
      </w:r>
      <w:r w:rsidR="00044E1A" w:rsidRPr="00EB1CE1">
        <w:t>(</w:t>
      </w:r>
      <w:r w:rsidR="00044E1A" w:rsidRPr="00EB1CE1">
        <w:rPr>
          <w:i/>
        </w:rPr>
        <w:t>a</w:t>
      </w:r>
      <w:r w:rsidR="00044E1A" w:rsidRPr="00EB1CE1">
        <w:t xml:space="preserve"> – </w:t>
      </w:r>
      <w:r w:rsidR="00044E1A" w:rsidRPr="00EB1CE1">
        <w:rPr>
          <w:i/>
        </w:rPr>
        <w:t>b</w:t>
      </w:r>
      <w:r w:rsidR="00044E1A" w:rsidRPr="00EB1CE1">
        <w:t>)(</w:t>
      </w:r>
      <w:r w:rsidR="00044E1A" w:rsidRPr="00EB1CE1">
        <w:rPr>
          <w:i/>
        </w:rPr>
        <w:t>a</w:t>
      </w:r>
      <w:r w:rsidR="00044E1A" w:rsidRPr="00EB1CE1">
        <w:t xml:space="preserve"> + </w:t>
      </w:r>
      <w:r w:rsidR="00044E1A" w:rsidRPr="00EB1CE1">
        <w:rPr>
          <w:i/>
        </w:rPr>
        <w:t>b</w:t>
      </w:r>
      <w:r w:rsidR="00044E1A" w:rsidRPr="00EB1CE1">
        <w:t xml:space="preserve">) = </w:t>
      </w:r>
      <w:r w:rsidR="00044E1A" w:rsidRPr="00EB1CE1">
        <w:rPr>
          <w:i/>
        </w:rPr>
        <w:t>a</w:t>
      </w:r>
      <w:r w:rsidR="00044E1A" w:rsidRPr="00EB1CE1">
        <w:rPr>
          <w:vertAlign w:val="superscript"/>
        </w:rPr>
        <w:t>2</w:t>
      </w:r>
      <w:r w:rsidR="00044E1A" w:rsidRPr="00EB1CE1">
        <w:t xml:space="preserve"> – </w:t>
      </w:r>
      <w:r w:rsidR="00044E1A" w:rsidRPr="00EB1CE1">
        <w:rPr>
          <w:i/>
        </w:rPr>
        <w:t>b</w:t>
      </w:r>
      <w:r w:rsidR="00044E1A" w:rsidRPr="00EB1CE1">
        <w:rPr>
          <w:vertAlign w:val="superscript"/>
        </w:rPr>
        <w:t>2</w:t>
      </w:r>
    </w:p>
    <w:p w14:paraId="713CA0B6" w14:textId="77777777" w:rsidR="00044E1A" w:rsidRPr="00EB1CE1" w:rsidRDefault="00C72996" w:rsidP="00044E1A">
      <w:pPr>
        <w:pStyle w:val="Pquestiontextpartsa"/>
      </w:pPr>
      <w:r w:rsidRPr="00EB1CE1">
        <w:rPr>
          <w:rStyle w:val="Cquestionpartlabelbold"/>
        </w:rPr>
        <w:t>(b)</w:t>
      </w:r>
      <w:r w:rsidRPr="00EB1CE1">
        <w:tab/>
      </w:r>
      <w:r w:rsidR="00044E1A" w:rsidRPr="00EB1CE1">
        <w:t>(</w:t>
      </w:r>
      <w:r w:rsidR="00044E1A" w:rsidRPr="00EB1CE1">
        <w:rPr>
          <w:i/>
        </w:rPr>
        <w:t>z</w:t>
      </w:r>
      <w:r w:rsidR="00044E1A" w:rsidRPr="00EB1CE1">
        <w:t xml:space="preserve"> – 3)(</w:t>
      </w:r>
      <w:r w:rsidR="00044E1A" w:rsidRPr="00EB1CE1">
        <w:rPr>
          <w:i/>
        </w:rPr>
        <w:t>z</w:t>
      </w:r>
      <w:r w:rsidR="00044E1A" w:rsidRPr="00EB1CE1">
        <w:t xml:space="preserve"> + 3)</w:t>
      </w:r>
    </w:p>
    <w:p w14:paraId="3DEE5217" w14:textId="1A7A9EA7" w:rsidR="00044E1A" w:rsidRPr="00EB1CE1" w:rsidRDefault="00044E1A" w:rsidP="00044E1A">
      <w:pPr>
        <w:pStyle w:val="Pquestiontextpartsa"/>
      </w:pPr>
      <w:r w:rsidRPr="00EB1CE1">
        <w:tab/>
        <w:t xml:space="preserve">= </w:t>
      </w:r>
      <w:r w:rsidRPr="00EB1CE1">
        <w:rPr>
          <w:i/>
        </w:rPr>
        <w:t>z</w:t>
      </w:r>
      <w:r w:rsidRPr="00EB1CE1">
        <w:rPr>
          <w:vertAlign w:val="superscript"/>
        </w:rPr>
        <w:t>2</w:t>
      </w:r>
      <w:r w:rsidRPr="00EB1CE1">
        <w:t xml:space="preserve"> – 3</w:t>
      </w:r>
      <w:r w:rsidRPr="00EB1CE1">
        <w:rPr>
          <w:vertAlign w:val="superscript"/>
        </w:rPr>
        <w:t>2</w:t>
      </w:r>
      <w:r w:rsidRPr="00EB1CE1">
        <w:t xml:space="preserve"> </w:t>
      </w:r>
    </w:p>
    <w:p w14:paraId="7CCE2258" w14:textId="440A0038" w:rsidR="00C72996" w:rsidRPr="00044E1A" w:rsidRDefault="00044E1A" w:rsidP="00044E1A">
      <w:pPr>
        <w:pStyle w:val="Pquestiontextpartsa"/>
      </w:pPr>
      <w:r w:rsidRPr="00EB1CE1">
        <w:t xml:space="preserve">     </w:t>
      </w:r>
      <w:r w:rsidRPr="00EB1CE1">
        <w:tab/>
      </w:r>
      <w:r w:rsidRPr="00044E1A">
        <w:t xml:space="preserve">= </w:t>
      </w:r>
      <w:r w:rsidRPr="00044E1A">
        <w:rPr>
          <w:i/>
        </w:rPr>
        <w:t>z</w:t>
      </w:r>
      <w:r w:rsidRPr="00044E1A">
        <w:rPr>
          <w:vertAlign w:val="superscript"/>
        </w:rPr>
        <w:t>2</w:t>
      </w:r>
      <w:r w:rsidRPr="00044E1A">
        <w:t xml:space="preserve"> – 9</w:t>
      </w:r>
    </w:p>
    <w:p w14:paraId="22A0C98D" w14:textId="07856775" w:rsidR="00590C1A" w:rsidRPr="00044E1A" w:rsidRDefault="00590C1A" w:rsidP="00590C1A">
      <w:pPr>
        <w:pStyle w:val="Pquestionheadingsx1stafterhead"/>
        <w:tabs>
          <w:tab w:val="left" w:pos="426"/>
        </w:tabs>
      </w:pPr>
      <w:r w:rsidRPr="00044E1A">
        <w:lastRenderedPageBreak/>
        <w:t>Question 26</w:t>
      </w:r>
      <w:r w:rsidRPr="00044E1A">
        <w:tab/>
      </w:r>
      <w:r w:rsidR="00C72996" w:rsidRPr="00044E1A">
        <w:rPr>
          <w:rStyle w:val="Cmarkslabel"/>
        </w:rPr>
        <w:t>3</w:t>
      </w:r>
      <w:r w:rsidRPr="00044E1A">
        <w:rPr>
          <w:rStyle w:val="Cmarkslabel"/>
        </w:rPr>
        <w:t xml:space="preserve"> marks</w:t>
      </w:r>
      <w:r w:rsidRPr="00044E1A">
        <w:tab/>
        <w:t>[</w:t>
      </w:r>
      <w:r w:rsidR="00C72996" w:rsidRPr="00044E1A">
        <w:t>3</w:t>
      </w:r>
      <w:r w:rsidRPr="00044E1A">
        <w:t>.7]</w:t>
      </w:r>
    </w:p>
    <w:p w14:paraId="3F9DC524" w14:textId="5FE4E11C" w:rsidR="00590C1A" w:rsidRDefault="00590C1A" w:rsidP="00044E1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044E1A" w:rsidRPr="00044E1A">
        <w:t>24</w:t>
      </w:r>
      <w:r w:rsidR="00044E1A" w:rsidRPr="00044E1A">
        <w:rPr>
          <w:i/>
        </w:rPr>
        <w:t>n</w:t>
      </w:r>
      <w:r w:rsidR="00044E1A" w:rsidRPr="00044E1A">
        <w:t xml:space="preserve"> – 12</w:t>
      </w:r>
      <w:r w:rsidR="00044E1A">
        <w:t xml:space="preserve"> </w:t>
      </w:r>
      <w:r w:rsidR="00044E1A" w:rsidRPr="00EB1CE1">
        <w:t>= 12(2</w:t>
      </w:r>
      <w:r w:rsidR="00044E1A" w:rsidRPr="00EB1CE1">
        <w:rPr>
          <w:i/>
        </w:rPr>
        <w:t>n</w:t>
      </w:r>
      <w:r w:rsidR="00044E1A" w:rsidRPr="00EB1CE1">
        <w:t xml:space="preserve"> – 1)</w:t>
      </w:r>
    </w:p>
    <w:p w14:paraId="69CFEE2F" w14:textId="705B0808" w:rsidR="00C72996" w:rsidRPr="00EB1CE1" w:rsidRDefault="00C72996" w:rsidP="00044E1A">
      <w:pPr>
        <w:pStyle w:val="Pquestiontextpartsa"/>
      </w:pPr>
      <w:r w:rsidRPr="002F7DA1">
        <w:rPr>
          <w:b/>
        </w:rPr>
        <w:t>(b)</w:t>
      </w:r>
      <w:r w:rsidRPr="002F7DA1">
        <w:tab/>
      </w:r>
      <w:r w:rsidR="00044E1A" w:rsidRPr="00EB1CE1">
        <w:t>3</w:t>
      </w:r>
      <w:r w:rsidR="00044E1A" w:rsidRPr="00EB1CE1">
        <w:rPr>
          <w:i/>
        </w:rPr>
        <w:t>mpq</w:t>
      </w:r>
      <w:r w:rsidR="00044E1A" w:rsidRPr="00EB1CE1">
        <w:t xml:space="preserve"> – 7</w:t>
      </w:r>
      <w:r w:rsidR="00044E1A" w:rsidRPr="00EB1CE1">
        <w:rPr>
          <w:i/>
        </w:rPr>
        <w:t xml:space="preserve">mq </w:t>
      </w:r>
      <w:r w:rsidR="00044E1A" w:rsidRPr="00EB1CE1">
        <w:t xml:space="preserve">= </w:t>
      </w:r>
      <w:r w:rsidR="00044E1A" w:rsidRPr="00EB1CE1">
        <w:rPr>
          <w:i/>
        </w:rPr>
        <w:t>mq</w:t>
      </w:r>
      <w:r w:rsidR="00044E1A" w:rsidRPr="00EB1CE1">
        <w:t>(3</w:t>
      </w:r>
      <w:r w:rsidR="00044E1A" w:rsidRPr="00EB1CE1">
        <w:rPr>
          <w:i/>
        </w:rPr>
        <w:t xml:space="preserve">p </w:t>
      </w:r>
      <w:r w:rsidR="00044E1A" w:rsidRPr="00EB1CE1">
        <w:t>– 7)</w:t>
      </w:r>
    </w:p>
    <w:p w14:paraId="21AF38CF" w14:textId="505E057D" w:rsidR="00590C1A" w:rsidRPr="00CD2FBD" w:rsidRDefault="00590C1A" w:rsidP="00590C1A">
      <w:pPr>
        <w:pStyle w:val="Pquestionheadingsx1stafterhead"/>
        <w:tabs>
          <w:tab w:val="left" w:pos="426"/>
        </w:tabs>
        <w:rPr>
          <w:lang w:val="es-ES"/>
        </w:rPr>
      </w:pPr>
      <w:r w:rsidRPr="00CD2FBD">
        <w:rPr>
          <w:lang w:val="es-ES"/>
        </w:rPr>
        <w:t>Question 27</w:t>
      </w:r>
      <w:r w:rsidRPr="00CD2FBD">
        <w:rPr>
          <w:lang w:val="es-ES"/>
        </w:rPr>
        <w:tab/>
      </w:r>
      <w:r w:rsidR="00C72996" w:rsidRPr="00CD2FBD">
        <w:rPr>
          <w:rStyle w:val="Cmarkslabel"/>
          <w:lang w:val="es-ES"/>
        </w:rPr>
        <w:t>2</w:t>
      </w:r>
      <w:r w:rsidRPr="00CD2FBD">
        <w:rPr>
          <w:rStyle w:val="Cmarkslabel"/>
          <w:lang w:val="es-ES"/>
        </w:rPr>
        <w:t xml:space="preserve"> marks</w:t>
      </w:r>
      <w:r w:rsidRPr="00CD2FBD">
        <w:rPr>
          <w:lang w:val="es-ES"/>
        </w:rPr>
        <w:tab/>
        <w:t>[</w:t>
      </w:r>
      <w:r w:rsidR="00C72996" w:rsidRPr="00CD2FBD">
        <w:rPr>
          <w:lang w:val="es-ES"/>
        </w:rPr>
        <w:t>3</w:t>
      </w:r>
      <w:r w:rsidRPr="00CD2FBD">
        <w:rPr>
          <w:lang w:val="es-ES"/>
        </w:rPr>
        <w:t>.7]</w:t>
      </w:r>
    </w:p>
    <w:p w14:paraId="77B2CEAA" w14:textId="29F405AE" w:rsidR="00590C1A" w:rsidRPr="00044E1A" w:rsidRDefault="00590C1A" w:rsidP="00044E1A">
      <w:pPr>
        <w:pStyle w:val="Pquestiontextpartsa"/>
        <w:rPr>
          <w:lang w:val="es-ES"/>
        </w:rPr>
      </w:pPr>
      <w:r w:rsidRPr="00044E1A">
        <w:rPr>
          <w:rStyle w:val="Cquestionpartlabelbold"/>
          <w:lang w:val="es-ES"/>
        </w:rPr>
        <w:t>(a)</w:t>
      </w:r>
      <w:r w:rsidRPr="00044E1A">
        <w:rPr>
          <w:lang w:val="es-ES"/>
        </w:rPr>
        <w:tab/>
      </w:r>
      <w:r w:rsidR="00044E1A" w:rsidRPr="00C65B0D">
        <w:rPr>
          <w:i/>
          <w:lang w:val="es-ES"/>
        </w:rPr>
        <w:t>x</w:t>
      </w:r>
      <w:r w:rsidR="00044E1A" w:rsidRPr="00C65B0D">
        <w:rPr>
          <w:lang w:val="es-ES"/>
        </w:rPr>
        <w:t>(</w:t>
      </w:r>
      <w:r w:rsidR="00044E1A" w:rsidRPr="00C65B0D">
        <w:rPr>
          <w:i/>
          <w:lang w:val="es-ES"/>
        </w:rPr>
        <w:t>y</w:t>
      </w:r>
      <w:r w:rsidR="00044E1A" w:rsidRPr="00C65B0D">
        <w:rPr>
          <w:lang w:val="es-ES"/>
        </w:rPr>
        <w:t xml:space="preserve"> – 5) + 2(</w:t>
      </w:r>
      <w:r w:rsidR="00044E1A" w:rsidRPr="00C65B0D">
        <w:rPr>
          <w:i/>
          <w:lang w:val="es-ES"/>
        </w:rPr>
        <w:t>y</w:t>
      </w:r>
      <w:r w:rsidR="00044E1A" w:rsidRPr="00C65B0D">
        <w:rPr>
          <w:lang w:val="es-ES"/>
        </w:rPr>
        <w:t xml:space="preserve"> – 5)</w:t>
      </w:r>
      <w:r w:rsidR="00044E1A">
        <w:rPr>
          <w:lang w:val="es-ES"/>
        </w:rPr>
        <w:t xml:space="preserve"> </w:t>
      </w:r>
      <w:r w:rsidR="00044E1A" w:rsidRPr="00C65B0D">
        <w:rPr>
          <w:lang w:val="es-ES"/>
        </w:rPr>
        <w:t>= (</w:t>
      </w:r>
      <w:r w:rsidR="00044E1A" w:rsidRPr="00C65B0D">
        <w:rPr>
          <w:i/>
          <w:lang w:val="es-ES"/>
        </w:rPr>
        <w:t>y</w:t>
      </w:r>
      <w:r w:rsidR="00044E1A" w:rsidRPr="00C65B0D">
        <w:rPr>
          <w:lang w:val="es-ES"/>
        </w:rPr>
        <w:t xml:space="preserve"> – 5)(</w:t>
      </w:r>
      <w:r w:rsidR="00044E1A" w:rsidRPr="00C65B0D">
        <w:rPr>
          <w:i/>
          <w:lang w:val="es-ES"/>
        </w:rPr>
        <w:t>x</w:t>
      </w:r>
      <w:r w:rsidR="00044E1A" w:rsidRPr="00C65B0D">
        <w:rPr>
          <w:lang w:val="es-ES"/>
        </w:rPr>
        <w:t xml:space="preserve"> + 2)</w:t>
      </w:r>
    </w:p>
    <w:p w14:paraId="05136CB2" w14:textId="0A41AE0A" w:rsidR="00C72996" w:rsidRPr="00C72996" w:rsidRDefault="00C72996" w:rsidP="00044E1A">
      <w:pPr>
        <w:pStyle w:val="Pquestiontextpartsa"/>
        <w:rPr>
          <w:lang w:val="es-ES"/>
        </w:rPr>
      </w:pPr>
      <w:r w:rsidRPr="00C65B0D">
        <w:rPr>
          <w:b/>
          <w:lang w:val="es-ES"/>
        </w:rPr>
        <w:t>(b)</w:t>
      </w:r>
      <w:r w:rsidRPr="00C65B0D">
        <w:rPr>
          <w:lang w:val="es-ES"/>
        </w:rPr>
        <w:tab/>
      </w:r>
      <w:r w:rsidR="00044E1A" w:rsidRPr="00C65B0D">
        <w:rPr>
          <w:lang w:val="es-ES"/>
        </w:rPr>
        <w:t>3</w:t>
      </w:r>
      <w:r w:rsidR="00044E1A" w:rsidRPr="00C65B0D">
        <w:rPr>
          <w:i/>
          <w:lang w:val="es-ES"/>
        </w:rPr>
        <w:t>y</w:t>
      </w:r>
      <w:r w:rsidR="00044E1A" w:rsidRPr="00C65B0D">
        <w:rPr>
          <w:lang w:val="es-ES"/>
        </w:rPr>
        <w:t>(2</w:t>
      </w:r>
      <w:r w:rsidR="00044E1A" w:rsidRPr="00C65B0D">
        <w:rPr>
          <w:i/>
          <w:lang w:val="es-ES"/>
        </w:rPr>
        <w:t>m</w:t>
      </w:r>
      <w:r w:rsidR="00044E1A" w:rsidRPr="00C65B0D">
        <w:rPr>
          <w:lang w:val="es-ES"/>
        </w:rPr>
        <w:t xml:space="preserve"> + 1) – 5(2</w:t>
      </w:r>
      <w:r w:rsidR="00044E1A" w:rsidRPr="00C65B0D">
        <w:rPr>
          <w:i/>
          <w:lang w:val="es-ES"/>
        </w:rPr>
        <w:t>m</w:t>
      </w:r>
      <w:r w:rsidR="00044E1A" w:rsidRPr="00C65B0D">
        <w:rPr>
          <w:lang w:val="es-ES"/>
        </w:rPr>
        <w:t xml:space="preserve"> + 1)</w:t>
      </w:r>
      <w:r w:rsidR="00044E1A">
        <w:rPr>
          <w:lang w:val="es-ES"/>
        </w:rPr>
        <w:t xml:space="preserve"> </w:t>
      </w:r>
      <w:r w:rsidR="00044E1A" w:rsidRPr="00C65B0D">
        <w:rPr>
          <w:lang w:val="es-ES"/>
        </w:rPr>
        <w:t>= (2</w:t>
      </w:r>
      <w:r w:rsidR="00044E1A" w:rsidRPr="00C65B0D">
        <w:rPr>
          <w:i/>
          <w:lang w:val="es-ES"/>
        </w:rPr>
        <w:t>m</w:t>
      </w:r>
      <w:r w:rsidR="00044E1A" w:rsidRPr="00C65B0D">
        <w:rPr>
          <w:lang w:val="es-ES"/>
        </w:rPr>
        <w:t xml:space="preserve"> + 1)(3</w:t>
      </w:r>
      <w:r w:rsidR="00044E1A" w:rsidRPr="00C65B0D">
        <w:rPr>
          <w:i/>
          <w:lang w:val="es-ES"/>
        </w:rPr>
        <w:t>y</w:t>
      </w:r>
      <w:r w:rsidR="00044E1A" w:rsidRPr="00C65B0D">
        <w:rPr>
          <w:lang w:val="es-ES"/>
        </w:rPr>
        <w:t xml:space="preserve"> – 5)</w:t>
      </w:r>
    </w:p>
    <w:p w14:paraId="7A784D5A" w14:textId="7DBBC6B9" w:rsidR="00590C1A" w:rsidRPr="00EB1CE1" w:rsidRDefault="00590C1A" w:rsidP="00590C1A">
      <w:pPr>
        <w:pStyle w:val="Pquestionheadingsx1stafterhead"/>
        <w:tabs>
          <w:tab w:val="left" w:pos="426"/>
        </w:tabs>
        <w:rPr>
          <w:lang w:val="es-ES"/>
        </w:rPr>
      </w:pPr>
      <w:r w:rsidRPr="00EB1CE1">
        <w:rPr>
          <w:lang w:val="es-ES"/>
        </w:rPr>
        <w:t>Question 28</w:t>
      </w:r>
      <w:r w:rsidRPr="00EB1CE1">
        <w:rPr>
          <w:lang w:val="es-ES"/>
        </w:rPr>
        <w:tab/>
      </w:r>
      <w:r w:rsidR="00C72996" w:rsidRPr="00EB1CE1">
        <w:rPr>
          <w:rStyle w:val="Cmarkslabel"/>
          <w:lang w:val="es-ES"/>
        </w:rPr>
        <w:t xml:space="preserve">2 </w:t>
      </w:r>
      <w:r w:rsidRPr="00EB1CE1">
        <w:rPr>
          <w:rStyle w:val="Cmarkslabel"/>
          <w:lang w:val="es-ES"/>
        </w:rPr>
        <w:t>marks</w:t>
      </w:r>
      <w:r w:rsidRPr="00EB1CE1">
        <w:rPr>
          <w:lang w:val="es-ES"/>
        </w:rPr>
        <w:tab/>
        <w:t>[</w:t>
      </w:r>
      <w:r w:rsidR="00C72996" w:rsidRPr="00EB1CE1">
        <w:rPr>
          <w:lang w:val="es-ES"/>
        </w:rPr>
        <w:t>3.8</w:t>
      </w:r>
      <w:r w:rsidRPr="00EB1CE1">
        <w:rPr>
          <w:lang w:val="es-ES"/>
        </w:rPr>
        <w:t>]</w:t>
      </w:r>
    </w:p>
    <w:p w14:paraId="5779D3D3" w14:textId="77777777" w:rsidR="00044E1A" w:rsidRPr="00CD2FBD" w:rsidRDefault="00044E1A" w:rsidP="00044E1A">
      <w:pPr>
        <w:pStyle w:val="Pquestiontextpartsa"/>
      </w:pPr>
      <w:r w:rsidRPr="00CD2FBD">
        <w:rPr>
          <w:i/>
        </w:rPr>
        <w:t>xy</w:t>
      </w:r>
      <w:r w:rsidRPr="00CD2FBD">
        <w:t xml:space="preserve"> + 5</w:t>
      </w:r>
      <w:r w:rsidRPr="00CD2FBD">
        <w:rPr>
          <w:i/>
        </w:rPr>
        <w:t>x</w:t>
      </w:r>
      <w:r w:rsidRPr="00CD2FBD">
        <w:t xml:space="preserve"> + 2</w:t>
      </w:r>
      <w:r w:rsidRPr="00CD2FBD">
        <w:rPr>
          <w:i/>
        </w:rPr>
        <w:t>y</w:t>
      </w:r>
      <w:r w:rsidRPr="00CD2FBD">
        <w:t xml:space="preserve"> + 10</w:t>
      </w:r>
    </w:p>
    <w:p w14:paraId="77C0342B" w14:textId="77777777" w:rsidR="00044E1A" w:rsidRPr="00CD2FBD" w:rsidRDefault="00044E1A" w:rsidP="00044E1A">
      <w:pPr>
        <w:pStyle w:val="Pquestiontextpartsa"/>
      </w:pPr>
      <w:r w:rsidRPr="00CD2FBD">
        <w:t xml:space="preserve">= </w:t>
      </w:r>
      <w:r w:rsidRPr="00CD2FBD">
        <w:rPr>
          <w:i/>
        </w:rPr>
        <w:t>x</w:t>
      </w:r>
      <w:r w:rsidRPr="00CD2FBD">
        <w:t>(</w:t>
      </w:r>
      <w:r w:rsidRPr="00CD2FBD">
        <w:rPr>
          <w:i/>
        </w:rPr>
        <w:t>y</w:t>
      </w:r>
      <w:r w:rsidRPr="00CD2FBD">
        <w:t xml:space="preserve"> + 5) + 2(</w:t>
      </w:r>
      <w:r w:rsidRPr="00CD2FBD">
        <w:rPr>
          <w:i/>
        </w:rPr>
        <w:t>y</w:t>
      </w:r>
      <w:r w:rsidRPr="00CD2FBD">
        <w:t xml:space="preserve"> + 5)</w:t>
      </w:r>
    </w:p>
    <w:p w14:paraId="44689065" w14:textId="239E52C1" w:rsidR="00590C1A" w:rsidRPr="00C72996" w:rsidRDefault="00044E1A" w:rsidP="00044E1A">
      <w:pPr>
        <w:pStyle w:val="Pquestiontextpartsa"/>
      </w:pPr>
      <w:r w:rsidRPr="00EB1CE1">
        <w:t>= (</w:t>
      </w:r>
      <w:r w:rsidRPr="00EB1CE1">
        <w:rPr>
          <w:i/>
        </w:rPr>
        <w:t>y</w:t>
      </w:r>
      <w:r w:rsidRPr="00EB1CE1">
        <w:t xml:space="preserve"> + 5)(</w:t>
      </w:r>
      <w:r w:rsidRPr="00EB1CE1">
        <w:rPr>
          <w:i/>
        </w:rPr>
        <w:t>x</w:t>
      </w:r>
      <w:r w:rsidRPr="00EB1CE1">
        <w:t xml:space="preserve"> + 2)</w:t>
      </w:r>
    </w:p>
    <w:p w14:paraId="78D110E4" w14:textId="11538CCF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C72996">
        <w:t>50</w:t>
      </w:r>
    </w:p>
    <w:p w14:paraId="07820500" w14:textId="77777777" w:rsidR="001B433F" w:rsidRDefault="001B433F" w:rsidP="0016187F">
      <w:pPr>
        <w:pStyle w:val="Psectionheading"/>
      </w:pPr>
      <w:r>
        <w:t>Extended answer section</w:t>
      </w:r>
    </w:p>
    <w:p w14:paraId="22068261" w14:textId="1CF45242" w:rsidR="001B433F" w:rsidRDefault="001B433F" w:rsidP="0016187F">
      <w:pPr>
        <w:pStyle w:val="Pquestionheadingsx1stafterhead"/>
      </w:pPr>
      <w:r>
        <w:t xml:space="preserve">Question </w:t>
      </w:r>
      <w:r w:rsidR="00590C1A">
        <w:t>29</w:t>
      </w:r>
      <w:r>
        <w:tab/>
      </w:r>
      <w:r w:rsidR="00CC179C">
        <w:rPr>
          <w:rStyle w:val="Cmarkslabel"/>
        </w:rPr>
        <w:t>5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CC179C">
        <w:t>3.3</w:t>
      </w:r>
      <w:r>
        <w:t>]</w:t>
      </w:r>
    </w:p>
    <w:p w14:paraId="6EC4919C" w14:textId="64155F39" w:rsidR="002509BC" w:rsidRDefault="002509BC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5235F3">
        <w:t>1 424 600 000</w:t>
      </w:r>
      <w:r w:rsidR="005235F3" w:rsidRPr="002F7DA1">
        <w:t xml:space="preserve"> km = </w:t>
      </w:r>
      <w:r w:rsidR="005235F3">
        <w:t>1</w:t>
      </w:r>
      <w:r w:rsidR="005235F3" w:rsidRPr="002F7DA1">
        <w:t>.</w:t>
      </w:r>
      <w:r w:rsidR="005235F3">
        <w:t>4246</w:t>
      </w:r>
      <w:r w:rsidR="005235F3" w:rsidRPr="002F7DA1">
        <w:t xml:space="preserve"> × 10</w:t>
      </w:r>
      <w:r w:rsidR="005235F3">
        <w:rPr>
          <w:vertAlign w:val="superscript"/>
        </w:rPr>
        <w:t>9</w:t>
      </w:r>
      <w:r w:rsidR="005235F3" w:rsidRPr="002F7DA1">
        <w:t xml:space="preserve"> km</w:t>
      </w:r>
    </w:p>
    <w:p w14:paraId="7F6C3A94" w14:textId="1E1F368F" w:rsidR="00C72996" w:rsidRDefault="0085239A" w:rsidP="00C72996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5235F3">
        <w:t>778 330 000</w:t>
      </w:r>
    </w:p>
    <w:p w14:paraId="34B50157" w14:textId="66E93652" w:rsidR="0085239A" w:rsidRDefault="00C72996" w:rsidP="005235F3">
      <w:pPr>
        <w:pStyle w:val="Pquestiontextpartsa"/>
      </w:pPr>
      <w:r>
        <w:rPr>
          <w:rStyle w:val="Cquestionpartlabelbold"/>
        </w:rPr>
        <w:tab/>
      </w:r>
      <w:r w:rsidR="00997643">
        <w:t>Zero</w:t>
      </w:r>
      <w:r>
        <w:t>s after a non-zero digit</w:t>
      </w:r>
      <w:r w:rsidRPr="009C5EBA">
        <w:t xml:space="preserve"> are not significant</w:t>
      </w:r>
      <w:r>
        <w:t xml:space="preserve">. Therefore there are </w:t>
      </w:r>
      <w:r w:rsidR="005235F3">
        <w:t>5</w:t>
      </w:r>
      <w:r>
        <w:t xml:space="preserve"> significant figures.</w:t>
      </w:r>
    </w:p>
    <w:p w14:paraId="2A1C66E1" w14:textId="7905D26E" w:rsidR="005235F3" w:rsidRPr="002F7DA1" w:rsidRDefault="0085239A" w:rsidP="005235F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 w:rsidR="00C72996">
        <w:tab/>
      </w:r>
      <w:r w:rsidR="005235F3" w:rsidRPr="002F7DA1">
        <w:t>(</w:t>
      </w:r>
      <w:r w:rsidR="005235F3">
        <w:t>1.082 × 10</w:t>
      </w:r>
      <w:r w:rsidR="005235F3">
        <w:rPr>
          <w:vertAlign w:val="superscript"/>
        </w:rPr>
        <w:t>8</w:t>
      </w:r>
      <w:r w:rsidR="005235F3" w:rsidRPr="002F7DA1">
        <w:t>) – (</w:t>
      </w:r>
      <w:r w:rsidR="005235F3">
        <w:t>5.791 × 10</w:t>
      </w:r>
      <w:r w:rsidR="005235F3">
        <w:rPr>
          <w:vertAlign w:val="superscript"/>
        </w:rPr>
        <w:t>7</w:t>
      </w:r>
      <w:r w:rsidR="005235F3" w:rsidRPr="002F7DA1">
        <w:t>) km</w:t>
      </w:r>
      <w:r w:rsidR="005235F3">
        <w:t xml:space="preserve"> </w:t>
      </w:r>
      <w:r w:rsidR="005235F3" w:rsidRPr="002F7DA1">
        <w:t xml:space="preserve">= </w:t>
      </w:r>
      <w:r w:rsidR="005235F3">
        <w:t>5</w:t>
      </w:r>
      <w:r w:rsidR="005235F3" w:rsidRPr="002F7DA1">
        <w:t>.</w:t>
      </w:r>
      <w:r w:rsidR="005235F3">
        <w:t>029</w:t>
      </w:r>
      <w:r w:rsidR="005235F3" w:rsidRPr="002F7DA1">
        <w:t xml:space="preserve"> × 10</w:t>
      </w:r>
      <w:r w:rsidR="005235F3">
        <w:rPr>
          <w:vertAlign w:val="superscript"/>
        </w:rPr>
        <w:t>7</w:t>
      </w:r>
      <w:r w:rsidR="005235F3" w:rsidRPr="002F7DA1">
        <w:t xml:space="preserve"> km</w:t>
      </w:r>
    </w:p>
    <w:p w14:paraId="1F01283F" w14:textId="5FAEA7BF" w:rsidR="0085239A" w:rsidRDefault="002B5CF8" w:rsidP="005235F3">
      <w:pPr>
        <w:pStyle w:val="Pquestiontextpartsa"/>
      </w:pPr>
      <w:r>
        <w:tab/>
      </w:r>
      <w:r w:rsidR="005235F3" w:rsidRPr="002F7DA1">
        <w:t>M</w:t>
      </w:r>
      <w:r w:rsidR="005235F3">
        <w:t>ercury</w:t>
      </w:r>
      <w:r w:rsidR="005235F3" w:rsidRPr="002F7DA1">
        <w:t xml:space="preserve"> is </w:t>
      </w:r>
      <w:r w:rsidR="005235F3">
        <w:t>5</w:t>
      </w:r>
      <w:r w:rsidR="005235F3" w:rsidRPr="002F7DA1">
        <w:t>.</w:t>
      </w:r>
      <w:r w:rsidR="005235F3">
        <w:t>029</w:t>
      </w:r>
      <w:r w:rsidR="005235F3" w:rsidRPr="002F7DA1">
        <w:t xml:space="preserve"> × 10</w:t>
      </w:r>
      <w:r w:rsidR="005235F3">
        <w:rPr>
          <w:vertAlign w:val="superscript"/>
        </w:rPr>
        <w:t>7</w:t>
      </w:r>
      <w:r w:rsidR="005235F3" w:rsidRPr="002F7DA1">
        <w:t xml:space="preserve"> km closer to the </w:t>
      </w:r>
      <w:r w:rsidR="005235F3">
        <w:t>S</w:t>
      </w:r>
      <w:r w:rsidR="005235F3" w:rsidRPr="002F7DA1">
        <w:t xml:space="preserve">un than </w:t>
      </w:r>
      <w:r w:rsidR="005235F3">
        <w:t>Venus</w:t>
      </w:r>
      <w:r w:rsidR="005235F3" w:rsidRPr="002F7DA1">
        <w:t>.</w:t>
      </w:r>
    </w:p>
    <w:p w14:paraId="2EB14A76" w14:textId="231A785A" w:rsidR="001158EE" w:rsidRDefault="00C72996" w:rsidP="005235F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5235F3">
        <w:t>2 873 550 000</w:t>
      </w:r>
      <w:r w:rsidRPr="002F7DA1">
        <w:t xml:space="preserve"> km</w:t>
      </w:r>
      <w:r>
        <w:t xml:space="preserve"> = </w:t>
      </w:r>
      <w:r w:rsidR="005235F3">
        <w:t>2.874</w:t>
      </w:r>
      <w:r w:rsidR="005235F3" w:rsidRPr="002F7DA1">
        <w:t xml:space="preserve"> × 10</w:t>
      </w:r>
      <w:r w:rsidR="005235F3">
        <w:rPr>
          <w:vertAlign w:val="superscript"/>
        </w:rPr>
        <w:t>9</w:t>
      </w:r>
      <w:r w:rsidRPr="002F7DA1">
        <w:t xml:space="preserve"> km</w:t>
      </w:r>
    </w:p>
    <w:p w14:paraId="62826409" w14:textId="1A404C9B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CC179C">
        <w:t>5</w:t>
      </w:r>
    </w:p>
    <w:p w14:paraId="3F449EF0" w14:textId="138919B9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CC179C">
        <w:t>65</w:t>
      </w:r>
    </w:p>
    <w:sectPr w:rsidR="001158EE" w:rsidSect="00957E9E">
      <w:headerReference w:type="default" r:id="rId37"/>
      <w:footerReference w:type="default" r:id="rId38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4738F" w14:textId="77777777" w:rsidR="00714E7C" w:rsidRDefault="00714E7C" w:rsidP="00B91E57">
      <w:r>
        <w:separator/>
      </w:r>
    </w:p>
  </w:endnote>
  <w:endnote w:type="continuationSeparator" w:id="0">
    <w:p w14:paraId="1CB7704E" w14:textId="77777777" w:rsidR="00714E7C" w:rsidRDefault="00714E7C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B336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AFE7C" w14:textId="77777777" w:rsidR="00714E7C" w:rsidRDefault="00714E7C" w:rsidP="00B91E57">
      <w:r>
        <w:separator/>
      </w:r>
    </w:p>
  </w:footnote>
  <w:footnote w:type="continuationSeparator" w:id="0">
    <w:p w14:paraId="0622AB24" w14:textId="77777777" w:rsidR="00714E7C" w:rsidRDefault="00714E7C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6B4989C2" w:rsidR="00B91E57" w:rsidRDefault="00DB336E" w:rsidP="001158EE">
    <w:pPr>
      <w:pStyle w:val="Pheadertext"/>
    </w:pPr>
    <w:r>
      <w:t xml:space="preserve">Pearson Mathematics </w:t>
    </w:r>
    <w:r w:rsidR="00FA7F27">
      <w:t xml:space="preserve">9  </w:t>
    </w:r>
    <w:r>
      <w:t xml:space="preserve">  </w:t>
    </w:r>
    <w:r w:rsidR="006F3816">
      <w:t>Algebra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EB1CE1">
      <w:t>E</w:t>
    </w:r>
    <w:r w:rsidR="001158EE">
      <w:t xml:space="preserve"> Solutions</w:t>
    </w:r>
    <w:r w:rsidR="00B91E57">
      <w:tab/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2884"/>
    <w:rsid w:val="0003306F"/>
    <w:rsid w:val="00033C5C"/>
    <w:rsid w:val="000407AC"/>
    <w:rsid w:val="00044E1A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3762F"/>
    <w:rsid w:val="00153C7C"/>
    <w:rsid w:val="001605F8"/>
    <w:rsid w:val="00160C54"/>
    <w:rsid w:val="0016187F"/>
    <w:rsid w:val="00164CD4"/>
    <w:rsid w:val="00180D86"/>
    <w:rsid w:val="0019480E"/>
    <w:rsid w:val="001B433F"/>
    <w:rsid w:val="001C4DB3"/>
    <w:rsid w:val="001F3D5E"/>
    <w:rsid w:val="00223001"/>
    <w:rsid w:val="0023360B"/>
    <w:rsid w:val="002509BC"/>
    <w:rsid w:val="002635BA"/>
    <w:rsid w:val="0029660A"/>
    <w:rsid w:val="0029665F"/>
    <w:rsid w:val="002A61AB"/>
    <w:rsid w:val="002A6BD6"/>
    <w:rsid w:val="002B5CF8"/>
    <w:rsid w:val="002C0D5B"/>
    <w:rsid w:val="002C3C99"/>
    <w:rsid w:val="002C5286"/>
    <w:rsid w:val="002D2E83"/>
    <w:rsid w:val="002E0784"/>
    <w:rsid w:val="002E154B"/>
    <w:rsid w:val="00306C44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42AB3"/>
    <w:rsid w:val="00452041"/>
    <w:rsid w:val="00456CE0"/>
    <w:rsid w:val="00457310"/>
    <w:rsid w:val="0046226B"/>
    <w:rsid w:val="00464A71"/>
    <w:rsid w:val="00472CCA"/>
    <w:rsid w:val="00476CD6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162B"/>
    <w:rsid w:val="005235F3"/>
    <w:rsid w:val="0052478A"/>
    <w:rsid w:val="0052656A"/>
    <w:rsid w:val="005266BE"/>
    <w:rsid w:val="00530D78"/>
    <w:rsid w:val="005515DB"/>
    <w:rsid w:val="00554ECF"/>
    <w:rsid w:val="00561C8E"/>
    <w:rsid w:val="00564139"/>
    <w:rsid w:val="005644F4"/>
    <w:rsid w:val="005665F4"/>
    <w:rsid w:val="00567CE7"/>
    <w:rsid w:val="00571F02"/>
    <w:rsid w:val="00582BD5"/>
    <w:rsid w:val="00590C1A"/>
    <w:rsid w:val="0059291C"/>
    <w:rsid w:val="005A07A0"/>
    <w:rsid w:val="005A6C19"/>
    <w:rsid w:val="005C1799"/>
    <w:rsid w:val="005C2DB7"/>
    <w:rsid w:val="005C6EE5"/>
    <w:rsid w:val="005F6640"/>
    <w:rsid w:val="00604D55"/>
    <w:rsid w:val="00606690"/>
    <w:rsid w:val="0060765D"/>
    <w:rsid w:val="00607F60"/>
    <w:rsid w:val="00617BEA"/>
    <w:rsid w:val="00624640"/>
    <w:rsid w:val="006315DD"/>
    <w:rsid w:val="006350D2"/>
    <w:rsid w:val="00652315"/>
    <w:rsid w:val="006654A2"/>
    <w:rsid w:val="00665AA1"/>
    <w:rsid w:val="0066782B"/>
    <w:rsid w:val="006B2DF9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3816"/>
    <w:rsid w:val="006F48EB"/>
    <w:rsid w:val="0070464D"/>
    <w:rsid w:val="00713EAF"/>
    <w:rsid w:val="00714E7C"/>
    <w:rsid w:val="00715815"/>
    <w:rsid w:val="00722B45"/>
    <w:rsid w:val="007313E8"/>
    <w:rsid w:val="00732B3C"/>
    <w:rsid w:val="007701CE"/>
    <w:rsid w:val="00770BA6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12E4"/>
    <w:rsid w:val="008B5DC2"/>
    <w:rsid w:val="008C44CE"/>
    <w:rsid w:val="008D3E39"/>
    <w:rsid w:val="008E1C42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97643"/>
    <w:rsid w:val="009A776D"/>
    <w:rsid w:val="009C1F04"/>
    <w:rsid w:val="009C3377"/>
    <w:rsid w:val="009D03D9"/>
    <w:rsid w:val="009F2FC5"/>
    <w:rsid w:val="00A215AF"/>
    <w:rsid w:val="00A23D25"/>
    <w:rsid w:val="00A3378B"/>
    <w:rsid w:val="00A35659"/>
    <w:rsid w:val="00A37631"/>
    <w:rsid w:val="00A450C7"/>
    <w:rsid w:val="00A51711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2DF2"/>
    <w:rsid w:val="00BB3052"/>
    <w:rsid w:val="00BB572C"/>
    <w:rsid w:val="00BB745A"/>
    <w:rsid w:val="00BB7A96"/>
    <w:rsid w:val="00BC28AD"/>
    <w:rsid w:val="00BD08D5"/>
    <w:rsid w:val="00BD26E7"/>
    <w:rsid w:val="00BF14C7"/>
    <w:rsid w:val="00BF3F3B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2996"/>
    <w:rsid w:val="00C75F4E"/>
    <w:rsid w:val="00C9254A"/>
    <w:rsid w:val="00C97C0D"/>
    <w:rsid w:val="00CB3D6D"/>
    <w:rsid w:val="00CC0D68"/>
    <w:rsid w:val="00CC179C"/>
    <w:rsid w:val="00CC6FFF"/>
    <w:rsid w:val="00CC7D1F"/>
    <w:rsid w:val="00CD00EA"/>
    <w:rsid w:val="00CD2FBD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672CA"/>
    <w:rsid w:val="00D747CC"/>
    <w:rsid w:val="00D817B5"/>
    <w:rsid w:val="00D94C52"/>
    <w:rsid w:val="00DA3BBA"/>
    <w:rsid w:val="00DA6D14"/>
    <w:rsid w:val="00DA6D73"/>
    <w:rsid w:val="00DB2FDA"/>
    <w:rsid w:val="00DB336E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4859"/>
    <w:rsid w:val="00E10D96"/>
    <w:rsid w:val="00E2498A"/>
    <w:rsid w:val="00E42B3B"/>
    <w:rsid w:val="00E4401F"/>
    <w:rsid w:val="00E522E3"/>
    <w:rsid w:val="00E56C69"/>
    <w:rsid w:val="00E66F4C"/>
    <w:rsid w:val="00E71A1F"/>
    <w:rsid w:val="00E80255"/>
    <w:rsid w:val="00E804F6"/>
    <w:rsid w:val="00E904DF"/>
    <w:rsid w:val="00E926CC"/>
    <w:rsid w:val="00E96EDA"/>
    <w:rsid w:val="00EA305E"/>
    <w:rsid w:val="00EA3341"/>
    <w:rsid w:val="00EA6C56"/>
    <w:rsid w:val="00EB1CE1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80273"/>
    <w:rsid w:val="00F93270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590C1A"/>
    <w:pPr>
      <w:ind w:left="340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590C1A"/>
    <w:pPr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3B8E5-E04D-4DB7-8BB3-1CF250DC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66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14</cp:revision>
  <cp:lastPrinted>2016-07-15T04:27:00Z</cp:lastPrinted>
  <dcterms:created xsi:type="dcterms:W3CDTF">2016-09-07T21:04:00Z</dcterms:created>
  <dcterms:modified xsi:type="dcterms:W3CDTF">2016-10-11T06:19:00Z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