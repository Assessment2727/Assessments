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CC103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4555639" w14:textId="559917A9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0366F6">
        <w:t>3</w:t>
      </w:r>
      <w:r>
        <w:t>.1]</w:t>
      </w:r>
    </w:p>
    <w:p w14:paraId="68D9A325" w14:textId="26E6C873" w:rsidR="00EF38CC" w:rsidRDefault="00566273" w:rsidP="00EF38CC">
      <w:pPr>
        <w:pStyle w:val="Pquestiontextmainstem"/>
      </w:pPr>
      <w:r>
        <w:t xml:space="preserve">Simplified, </w:t>
      </w:r>
      <w:r w:rsidR="00BC3F85">
        <w:t>16</w:t>
      </w:r>
      <w:r w:rsidR="00BC3F85">
        <w:rPr>
          <w:i/>
        </w:rPr>
        <w:t>a</w:t>
      </w:r>
      <w:r w:rsidR="00BC3F85">
        <w:rPr>
          <w:vertAlign w:val="superscript"/>
        </w:rPr>
        <w:t>10</w:t>
      </w:r>
      <w:r w:rsidR="00BC3F85">
        <w:t xml:space="preserve"> ÷ 4</w:t>
      </w:r>
      <w:r w:rsidR="00BC3F85">
        <w:rPr>
          <w:i/>
        </w:rPr>
        <w:t>a</w:t>
      </w:r>
      <w:r w:rsidR="00BC3F85">
        <w:rPr>
          <w:vertAlign w:val="superscript"/>
        </w:rPr>
        <w:t>2</w:t>
      </w:r>
      <w:r w:rsidR="00BC3F85">
        <w:t xml:space="preserve"> </w:t>
      </w:r>
      <w:r w:rsidRPr="00C837F7">
        <w:t>equals</w:t>
      </w:r>
      <w:r>
        <w:t>:</w:t>
      </w:r>
    </w:p>
    <w:p w14:paraId="0054A580" w14:textId="5340AFFB" w:rsidR="00EF38CC" w:rsidRDefault="00EF38CC" w:rsidP="00EF38C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BC3F85">
        <w:t>4</w:t>
      </w:r>
      <w:r w:rsidR="00BC3F85">
        <w:rPr>
          <w:i/>
        </w:rPr>
        <w:t>a</w:t>
      </w:r>
      <w:r w:rsidR="00BC3F85">
        <w:rPr>
          <w:vertAlign w:val="superscript"/>
        </w:rPr>
        <w:t>5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BC3F85">
        <w:t>4</w:t>
      </w:r>
      <w:r w:rsidR="00BC3F85">
        <w:rPr>
          <w:i/>
        </w:rPr>
        <w:t>a</w:t>
      </w:r>
      <w:r w:rsidR="00BC3F85">
        <w:rPr>
          <w:vertAlign w:val="superscript"/>
        </w:rPr>
        <w:t>12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BC3F85">
        <w:t>4</w:t>
      </w:r>
      <w:r w:rsidR="00BC3F85">
        <w:rPr>
          <w:i/>
        </w:rPr>
        <w:t>a</w:t>
      </w:r>
      <w:r w:rsidR="00BC3F85">
        <w:rPr>
          <w:vertAlign w:val="superscript"/>
        </w:rPr>
        <w:t>8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BC3F85">
        <w:t>12</w:t>
      </w:r>
      <w:r w:rsidR="00BC3F85">
        <w:rPr>
          <w:i/>
        </w:rPr>
        <w:t>a</w:t>
      </w:r>
      <w:r w:rsidR="00BC3F85">
        <w:rPr>
          <w:vertAlign w:val="superscript"/>
        </w:rPr>
        <w:t>8</w:t>
      </w:r>
    </w:p>
    <w:p w14:paraId="4A5DD7EC" w14:textId="6CF4EBA0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bookmarkStart w:id="0" w:name="_GoBack"/>
      <w:bookmarkEnd w:id="0"/>
      <w:r>
        <w:tab/>
        <w:t>[</w:t>
      </w:r>
      <w:r w:rsidR="000366F6">
        <w:t>3</w:t>
      </w:r>
      <w:r>
        <w:t>.</w:t>
      </w:r>
      <w:r w:rsidR="000366F6">
        <w:t>6</w:t>
      </w:r>
      <w:r>
        <w:t>]</w:t>
      </w:r>
    </w:p>
    <w:p w14:paraId="0D3149F6" w14:textId="7F39D3CC" w:rsidR="001B433F" w:rsidRDefault="00566273" w:rsidP="001B433F">
      <w:pPr>
        <w:pStyle w:val="Pquestiontextmainstem"/>
      </w:pPr>
      <w:r w:rsidRPr="00724B3F">
        <w:t>Expanded, (</w:t>
      </w:r>
      <w:r w:rsidR="00BC3F85">
        <w:rPr>
          <w:i/>
        </w:rPr>
        <w:t>y</w:t>
      </w:r>
      <w:r w:rsidRPr="00724B3F">
        <w:t xml:space="preserve"> – </w:t>
      </w:r>
      <w:r w:rsidR="00BC3F85">
        <w:t>2</w:t>
      </w:r>
      <w:r w:rsidRPr="00724B3F">
        <w:t>)</w:t>
      </w:r>
      <w:r w:rsidRPr="00724B3F">
        <w:rPr>
          <w:vertAlign w:val="superscript"/>
        </w:rPr>
        <w:t>2</w:t>
      </w:r>
      <w:r w:rsidRPr="00724B3F">
        <w:t xml:space="preserve"> is equivalent to:</w:t>
      </w:r>
    </w:p>
    <w:p w14:paraId="36EF2055" w14:textId="6B1963CC" w:rsidR="001B433F" w:rsidRPr="00BC3F85" w:rsidRDefault="001B433F" w:rsidP="001B433F">
      <w:pPr>
        <w:pStyle w:val="Pquestiontextmcqoptions"/>
        <w:rPr>
          <w:lang w:val="es-ES"/>
        </w:rPr>
      </w:pPr>
      <w:r w:rsidRPr="00BC3F85">
        <w:rPr>
          <w:rStyle w:val="Cquestionpartlabelbold"/>
          <w:lang w:val="es-ES"/>
        </w:rPr>
        <w:t>A</w:t>
      </w:r>
      <w:r w:rsidRPr="00BC3F85">
        <w:rPr>
          <w:lang w:val="es-ES"/>
        </w:rPr>
        <w:tab/>
      </w:r>
      <w:r w:rsidR="00BC3F85" w:rsidRPr="006B160C">
        <w:rPr>
          <w:i/>
          <w:lang w:val="es-ES"/>
        </w:rPr>
        <w:t>y</w:t>
      </w:r>
      <w:r w:rsidR="00BC3F85" w:rsidRPr="006B160C">
        <w:rPr>
          <w:vertAlign w:val="superscript"/>
          <w:lang w:val="es-ES"/>
        </w:rPr>
        <w:t>2</w:t>
      </w:r>
      <w:r w:rsidR="00BC3F85" w:rsidRPr="006B160C">
        <w:rPr>
          <w:lang w:val="es-ES"/>
        </w:rPr>
        <w:t xml:space="preserve"> – 4</w:t>
      </w:r>
      <w:r w:rsidRPr="00BC3F85">
        <w:rPr>
          <w:lang w:val="es-ES"/>
        </w:rPr>
        <w:tab/>
      </w:r>
      <w:r w:rsidR="002509BC" w:rsidRPr="00BC3F85">
        <w:rPr>
          <w:lang w:val="es-ES"/>
        </w:rPr>
        <w:tab/>
      </w:r>
      <w:r w:rsidRPr="00BC3F85">
        <w:rPr>
          <w:rStyle w:val="Cquestionpartlabelbold"/>
          <w:lang w:val="es-ES"/>
        </w:rPr>
        <w:t>B</w:t>
      </w:r>
      <w:r w:rsidRPr="00BC3F85">
        <w:rPr>
          <w:lang w:val="es-ES"/>
        </w:rPr>
        <w:tab/>
      </w:r>
      <w:r w:rsidR="00BC3F85" w:rsidRPr="006B160C">
        <w:rPr>
          <w:i/>
          <w:lang w:val="es-ES"/>
        </w:rPr>
        <w:t>y</w:t>
      </w:r>
      <w:r w:rsidR="00BC3F85" w:rsidRPr="006B160C">
        <w:rPr>
          <w:vertAlign w:val="superscript"/>
          <w:lang w:val="es-ES"/>
        </w:rPr>
        <w:t>2</w:t>
      </w:r>
      <w:r w:rsidR="00BC3F85" w:rsidRPr="006B160C">
        <w:rPr>
          <w:lang w:val="es-ES"/>
        </w:rPr>
        <w:t xml:space="preserve"> – 4</w:t>
      </w:r>
      <w:r w:rsidR="00BC3F85" w:rsidRPr="006B160C">
        <w:rPr>
          <w:i/>
          <w:lang w:val="es-ES"/>
        </w:rPr>
        <w:t>y</w:t>
      </w:r>
      <w:r w:rsidR="00BC3F85" w:rsidRPr="006B160C">
        <w:rPr>
          <w:lang w:val="es-ES"/>
        </w:rPr>
        <w:t xml:space="preserve"> + 4</w:t>
      </w:r>
      <w:r w:rsidRPr="00BC3F85">
        <w:rPr>
          <w:lang w:val="es-ES"/>
        </w:rPr>
        <w:tab/>
      </w:r>
      <w:r w:rsidR="002509BC" w:rsidRPr="00BC3F85">
        <w:rPr>
          <w:lang w:val="es-ES"/>
        </w:rPr>
        <w:tab/>
      </w:r>
      <w:r w:rsidRPr="00BC3F85">
        <w:rPr>
          <w:rStyle w:val="Cquestionpartlabelbold"/>
          <w:lang w:val="es-ES"/>
        </w:rPr>
        <w:t>C</w:t>
      </w:r>
      <w:r w:rsidRPr="00BC3F85">
        <w:rPr>
          <w:lang w:val="es-ES"/>
        </w:rPr>
        <w:tab/>
      </w:r>
      <w:r w:rsidR="00BC3F85" w:rsidRPr="006B160C">
        <w:rPr>
          <w:lang w:val="es-ES"/>
        </w:rPr>
        <w:t xml:space="preserve">4 – </w:t>
      </w:r>
      <w:r w:rsidR="00BC3F85" w:rsidRPr="006B160C">
        <w:rPr>
          <w:i/>
          <w:lang w:val="es-ES"/>
        </w:rPr>
        <w:t>y</w:t>
      </w:r>
      <w:r w:rsidR="00BC3F85" w:rsidRPr="006B160C">
        <w:rPr>
          <w:vertAlign w:val="superscript"/>
          <w:lang w:val="es-ES"/>
        </w:rPr>
        <w:t>2</w:t>
      </w:r>
      <w:r w:rsidR="002509BC" w:rsidRPr="00BC3F85">
        <w:rPr>
          <w:lang w:val="es-ES"/>
        </w:rPr>
        <w:tab/>
      </w:r>
      <w:r w:rsidRPr="00BC3F85">
        <w:rPr>
          <w:lang w:val="es-ES"/>
        </w:rPr>
        <w:tab/>
      </w:r>
      <w:r w:rsidRPr="00BC3F85">
        <w:rPr>
          <w:rStyle w:val="Cquestionpartlabelbold"/>
          <w:lang w:val="es-ES"/>
        </w:rPr>
        <w:t>D</w:t>
      </w:r>
      <w:r w:rsidRPr="00BC3F85">
        <w:rPr>
          <w:lang w:val="es-ES"/>
        </w:rPr>
        <w:tab/>
      </w:r>
      <w:r w:rsidR="00BC3F85" w:rsidRPr="006B160C">
        <w:rPr>
          <w:i/>
          <w:lang w:val="es-ES"/>
        </w:rPr>
        <w:t>y</w:t>
      </w:r>
      <w:r w:rsidR="00BC3F85" w:rsidRPr="006B160C">
        <w:rPr>
          <w:vertAlign w:val="superscript"/>
          <w:lang w:val="es-ES"/>
        </w:rPr>
        <w:t>2</w:t>
      </w:r>
      <w:r w:rsidR="00BC3F85" w:rsidRPr="006B160C">
        <w:rPr>
          <w:lang w:val="es-ES"/>
        </w:rPr>
        <w:t xml:space="preserve"> + 4</w:t>
      </w:r>
      <w:r w:rsidR="00BC3F85" w:rsidRPr="006B160C">
        <w:rPr>
          <w:i/>
          <w:lang w:val="es-ES"/>
        </w:rPr>
        <w:t>y</w:t>
      </w:r>
      <w:r w:rsidR="00BC3F85" w:rsidRPr="006B160C">
        <w:rPr>
          <w:lang w:val="es-ES"/>
        </w:rPr>
        <w:t xml:space="preserve"> + 4</w:t>
      </w:r>
    </w:p>
    <w:p w14:paraId="5FFFF81F" w14:textId="7D5F3DA7" w:rsidR="00240E07" w:rsidRPr="00D370A0" w:rsidRDefault="000366F6" w:rsidP="00240E07">
      <w:pPr>
        <w:pStyle w:val="Pquestionheadingmc"/>
      </w:pPr>
      <w:r w:rsidRPr="00D370A0">
        <w:t>Question 3</w:t>
      </w:r>
      <w:r w:rsidRPr="00D370A0">
        <w:tab/>
        <w:t>[</w:t>
      </w:r>
      <w:r w:rsidR="00240E07" w:rsidRPr="00D370A0">
        <w:t>3</w:t>
      </w:r>
      <w:r w:rsidRPr="00D370A0">
        <w:t>.5</w:t>
      </w:r>
      <w:r w:rsidR="00240E07" w:rsidRPr="00D370A0">
        <w:t>]</w:t>
      </w:r>
    </w:p>
    <w:p w14:paraId="79DEAC14" w14:textId="1C11645B" w:rsidR="00240E07" w:rsidRDefault="000958FC" w:rsidP="00240E07">
      <w:pPr>
        <w:pStyle w:val="Pquestiontextmainstem"/>
      </w:pPr>
      <w:r>
        <w:t xml:space="preserve">Expanded, </w:t>
      </w:r>
      <w:r w:rsidR="00566273" w:rsidRPr="00724B3F">
        <w:t>-3(2</w:t>
      </w:r>
      <w:r w:rsidR="00566273" w:rsidRPr="00724B3F">
        <w:rPr>
          <w:i/>
        </w:rPr>
        <w:t>x</w:t>
      </w:r>
      <w:r w:rsidR="00566273" w:rsidRPr="00724B3F">
        <w:t xml:space="preserve"> – 1)</w:t>
      </w:r>
      <w:r>
        <w:t xml:space="preserve"> is equal to:</w:t>
      </w:r>
    </w:p>
    <w:p w14:paraId="41D33E0B" w14:textId="0B15F635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566273" w:rsidRPr="00724B3F">
        <w:t>6</w:t>
      </w:r>
      <w:r w:rsidR="00566273" w:rsidRPr="00724B3F">
        <w:rPr>
          <w:i/>
        </w:rPr>
        <w:t>x</w:t>
      </w:r>
      <w:r w:rsidR="00566273" w:rsidRPr="00724B3F">
        <w:t xml:space="preserve"> + 3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566273" w:rsidRPr="00724B3F">
        <w:t>2</w:t>
      </w:r>
      <w:r w:rsidR="00566273" w:rsidRPr="00724B3F">
        <w:rPr>
          <w:i/>
        </w:rPr>
        <w:t>x</w:t>
      </w:r>
      <w:r w:rsidR="00566273" w:rsidRPr="00724B3F">
        <w:t xml:space="preserve"> + 3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566273" w:rsidRPr="00724B3F">
        <w:t>-6</w:t>
      </w:r>
      <w:r w:rsidR="00566273" w:rsidRPr="00724B3F">
        <w:rPr>
          <w:i/>
        </w:rPr>
        <w:t>x</w:t>
      </w:r>
      <w:r w:rsidR="00566273" w:rsidRPr="00724B3F">
        <w:t xml:space="preserve"> + 3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566273" w:rsidRPr="00724B3F">
        <w:t>6</w:t>
      </w:r>
      <w:r w:rsidR="00566273" w:rsidRPr="00724B3F">
        <w:rPr>
          <w:i/>
        </w:rPr>
        <w:t>x</w:t>
      </w:r>
      <w:r w:rsidR="00566273" w:rsidRPr="00724B3F">
        <w:t xml:space="preserve"> – 1</w:t>
      </w:r>
    </w:p>
    <w:p w14:paraId="19C92854" w14:textId="629072A5" w:rsidR="00240E07" w:rsidRDefault="00240E07" w:rsidP="00240E07">
      <w:pPr>
        <w:pStyle w:val="Pquestionheadingmc"/>
      </w:pPr>
      <w:r>
        <w:t>Question 4</w:t>
      </w:r>
      <w:r>
        <w:tab/>
        <w:t>[</w:t>
      </w:r>
      <w:r w:rsidR="000366F6">
        <w:t>3.7</w:t>
      </w:r>
      <w:r>
        <w:t>]</w:t>
      </w:r>
    </w:p>
    <w:p w14:paraId="551CD3B7" w14:textId="5210AB6F" w:rsidR="00240E07" w:rsidRDefault="000958FC" w:rsidP="00240E07">
      <w:pPr>
        <w:pStyle w:val="Pquestiontextmainstem"/>
      </w:pPr>
      <w:r>
        <w:t xml:space="preserve">Fully factorising </w:t>
      </w:r>
      <w:r w:rsidR="00BC3F85" w:rsidRPr="007708ED">
        <w:t>5</w:t>
      </w:r>
      <w:r w:rsidR="00BC3F85" w:rsidRPr="007708ED">
        <w:rPr>
          <w:i/>
        </w:rPr>
        <w:t>g</w:t>
      </w:r>
      <w:r w:rsidR="00BC3F85" w:rsidRPr="007708ED">
        <w:rPr>
          <w:vertAlign w:val="superscript"/>
        </w:rPr>
        <w:t>5</w:t>
      </w:r>
      <w:r w:rsidR="00BC3F85" w:rsidRPr="007708ED">
        <w:rPr>
          <w:i/>
        </w:rPr>
        <w:t>t</w:t>
      </w:r>
      <w:r w:rsidR="00BC3F85" w:rsidRPr="007708ED">
        <w:rPr>
          <w:vertAlign w:val="superscript"/>
        </w:rPr>
        <w:t>7</w:t>
      </w:r>
      <w:r w:rsidR="00BC3F85" w:rsidRPr="007708ED">
        <w:t xml:space="preserve"> – 10</w:t>
      </w:r>
      <w:r w:rsidR="00BC3F85" w:rsidRPr="007708ED">
        <w:rPr>
          <w:i/>
        </w:rPr>
        <w:t>g</w:t>
      </w:r>
      <w:r w:rsidR="00BC3F85" w:rsidRPr="007708ED">
        <w:rPr>
          <w:vertAlign w:val="superscript"/>
        </w:rPr>
        <w:t>5</w:t>
      </w:r>
      <w:r w:rsidR="00BC3F85" w:rsidRPr="007708ED">
        <w:rPr>
          <w:i/>
        </w:rPr>
        <w:t>t</w:t>
      </w:r>
      <w:r w:rsidR="00BC3F85" w:rsidRPr="007708ED">
        <w:t xml:space="preserve"> </w:t>
      </w:r>
      <w:r>
        <w:t>gives:</w:t>
      </w:r>
    </w:p>
    <w:p w14:paraId="2A9463E6" w14:textId="441F9140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BC3F85" w:rsidRPr="007708ED">
        <w:t>5</w:t>
      </w:r>
      <w:r w:rsidR="00BC3F85" w:rsidRPr="007708ED">
        <w:rPr>
          <w:i/>
        </w:rPr>
        <w:t>g</w:t>
      </w:r>
      <w:r w:rsidR="00BC3F85" w:rsidRPr="007708ED">
        <w:rPr>
          <w:vertAlign w:val="superscript"/>
        </w:rPr>
        <w:t>5</w:t>
      </w:r>
      <w:r w:rsidR="00BC3F85" w:rsidRPr="007708ED">
        <w:rPr>
          <w:i/>
        </w:rPr>
        <w:t>t</w:t>
      </w:r>
      <w:r w:rsidR="00BC3F85" w:rsidRPr="007708ED">
        <w:t>(</w:t>
      </w:r>
      <w:r w:rsidR="00BC3F85" w:rsidRPr="007708ED">
        <w:rPr>
          <w:i/>
        </w:rPr>
        <w:t>t</w:t>
      </w:r>
      <w:r w:rsidR="00BC3F85" w:rsidRPr="007708ED">
        <w:rPr>
          <w:vertAlign w:val="superscript"/>
        </w:rPr>
        <w:t>6</w:t>
      </w:r>
      <w:r w:rsidR="00BC3F85" w:rsidRPr="007708ED">
        <w:t xml:space="preserve"> – 2)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BC3F85" w:rsidRPr="007708ED">
        <w:t>5</w:t>
      </w:r>
      <w:r w:rsidR="00BC3F85" w:rsidRPr="007708ED">
        <w:rPr>
          <w:i/>
        </w:rPr>
        <w:t>g</w:t>
      </w:r>
      <w:r w:rsidR="00BC3F85" w:rsidRPr="007708ED">
        <w:rPr>
          <w:vertAlign w:val="superscript"/>
        </w:rPr>
        <w:t>5</w:t>
      </w:r>
      <w:r w:rsidR="00BC3F85" w:rsidRPr="007708ED">
        <w:t>(</w:t>
      </w:r>
      <w:r w:rsidR="00BC3F85" w:rsidRPr="007708ED">
        <w:rPr>
          <w:i/>
        </w:rPr>
        <w:t>t</w:t>
      </w:r>
      <w:r w:rsidR="00BC3F85" w:rsidRPr="007708ED">
        <w:rPr>
          <w:vertAlign w:val="superscript"/>
        </w:rPr>
        <w:t>7</w:t>
      </w:r>
      <w:r w:rsidR="00BC3F85" w:rsidRPr="007708ED">
        <w:t xml:space="preserve"> – 2</w:t>
      </w:r>
      <w:r w:rsidR="00BC3F85" w:rsidRPr="007708ED">
        <w:rPr>
          <w:i/>
        </w:rPr>
        <w:t>t</w:t>
      </w:r>
      <w:r w:rsidR="00BC3F85" w:rsidRPr="007708ED">
        <w:t>)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BC3F85" w:rsidRPr="007708ED">
        <w:t>5</w:t>
      </w:r>
      <w:r w:rsidR="00BC3F85" w:rsidRPr="007708ED">
        <w:rPr>
          <w:i/>
        </w:rPr>
        <w:t>gt</w:t>
      </w:r>
      <w:r w:rsidR="00BC3F85" w:rsidRPr="007708ED">
        <w:t>(</w:t>
      </w:r>
      <w:r w:rsidR="00BC3F85" w:rsidRPr="007708ED">
        <w:rPr>
          <w:i/>
        </w:rPr>
        <w:t>gt</w:t>
      </w:r>
      <w:r w:rsidR="00BC3F85" w:rsidRPr="007708ED">
        <w:rPr>
          <w:vertAlign w:val="superscript"/>
        </w:rPr>
        <w:t>12</w:t>
      </w:r>
      <w:r w:rsidR="00BC3F85" w:rsidRPr="007708ED">
        <w:t xml:space="preserve"> – 2)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BC3F85" w:rsidRPr="007708ED">
        <w:rPr>
          <w:i/>
        </w:rPr>
        <w:t>g</w:t>
      </w:r>
      <w:r w:rsidR="00BC3F85" w:rsidRPr="007708ED">
        <w:rPr>
          <w:vertAlign w:val="superscript"/>
        </w:rPr>
        <w:t>5</w:t>
      </w:r>
      <w:r w:rsidR="00BC3F85" w:rsidRPr="007708ED">
        <w:rPr>
          <w:i/>
        </w:rPr>
        <w:t>t</w:t>
      </w:r>
      <w:r w:rsidR="00BC3F85" w:rsidRPr="007708ED">
        <w:t>(5</w:t>
      </w:r>
      <w:r w:rsidR="00BC3F85" w:rsidRPr="007708ED">
        <w:rPr>
          <w:i/>
        </w:rPr>
        <w:t>t</w:t>
      </w:r>
      <w:r w:rsidR="00BC3F85" w:rsidRPr="007708ED">
        <w:rPr>
          <w:vertAlign w:val="superscript"/>
        </w:rPr>
        <w:t>6</w:t>
      </w:r>
      <w:r w:rsidR="00BC3F85" w:rsidRPr="007708ED">
        <w:t xml:space="preserve"> – 10)</w:t>
      </w:r>
    </w:p>
    <w:p w14:paraId="0D17C7E0" w14:textId="1725DD72" w:rsidR="00240E07" w:rsidRDefault="00240E07" w:rsidP="00240E07">
      <w:pPr>
        <w:pStyle w:val="Pquestionheadingmc"/>
      </w:pPr>
      <w:r>
        <w:t>Question 5</w:t>
      </w:r>
      <w:r w:rsidR="00010A8C">
        <w:tab/>
        <w:t>[</w:t>
      </w:r>
      <w:r w:rsidR="000366F6">
        <w:t>3.3</w:t>
      </w:r>
      <w:r>
        <w:t>]</w:t>
      </w:r>
    </w:p>
    <w:p w14:paraId="645B977E" w14:textId="5FA9AE50" w:rsidR="00240E07" w:rsidRDefault="00566273" w:rsidP="00240E07">
      <w:pPr>
        <w:pStyle w:val="Pquestiontextmainstem"/>
      </w:pPr>
      <w:r w:rsidRPr="00724B3F">
        <w:t xml:space="preserve">How many significant figures does the number </w:t>
      </w:r>
      <w:r w:rsidR="00BC3F85">
        <w:t xml:space="preserve">42 040 </w:t>
      </w:r>
      <w:r w:rsidRPr="00724B3F">
        <w:t>have?</w:t>
      </w:r>
    </w:p>
    <w:p w14:paraId="5C8C4AA0" w14:textId="647364AB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BC3F85">
        <w:t>5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0958FC">
        <w:t>4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BC3F85">
        <w:t>3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BC3F85">
        <w:t>2</w:t>
      </w:r>
    </w:p>
    <w:p w14:paraId="7CAEE25A" w14:textId="2CAA7E51" w:rsidR="00240E07" w:rsidRDefault="00240E07" w:rsidP="00240E07">
      <w:pPr>
        <w:pStyle w:val="Pquestionheadingmc"/>
      </w:pPr>
      <w:r>
        <w:t>Question 6</w:t>
      </w:r>
      <w:r>
        <w:tab/>
        <w:t>[</w:t>
      </w:r>
      <w:r w:rsidR="000366F6">
        <w:t>3.8</w:t>
      </w:r>
      <w:r>
        <w:t>]</w:t>
      </w:r>
    </w:p>
    <w:p w14:paraId="5C2EA429" w14:textId="5DD76880" w:rsidR="00240E07" w:rsidRDefault="00566273" w:rsidP="00653408">
      <w:pPr>
        <w:pStyle w:val="Pquestiontextmainstem"/>
      </w:pPr>
      <w:r w:rsidRPr="00724B3F">
        <w:t xml:space="preserve">The complete factorisation, using grouping, of </w:t>
      </w:r>
      <w:r w:rsidR="00BC3F85" w:rsidRPr="007708ED">
        <w:rPr>
          <w:i/>
        </w:rPr>
        <w:t>wb</w:t>
      </w:r>
      <w:r w:rsidR="00BC3F85" w:rsidRPr="007708ED">
        <w:t xml:space="preserve"> + 2</w:t>
      </w:r>
      <w:r w:rsidR="00BC3F85" w:rsidRPr="007708ED">
        <w:rPr>
          <w:i/>
        </w:rPr>
        <w:t>w</w:t>
      </w:r>
      <w:r w:rsidR="00BC3F85" w:rsidRPr="007708ED">
        <w:t xml:space="preserve"> – 4</w:t>
      </w:r>
      <w:r w:rsidR="00BC3F85" w:rsidRPr="007708ED">
        <w:rPr>
          <w:i/>
        </w:rPr>
        <w:t>b</w:t>
      </w:r>
      <w:r w:rsidR="00BC3F85" w:rsidRPr="007708ED">
        <w:t xml:space="preserve"> – 8 </w:t>
      </w:r>
      <w:r>
        <w:t>is:</w:t>
      </w:r>
    </w:p>
    <w:p w14:paraId="676F2482" w14:textId="681DF118" w:rsidR="000958FC" w:rsidRDefault="00240E07" w:rsidP="000958F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BC3F85" w:rsidRPr="007708ED">
        <w:t>(</w:t>
      </w:r>
      <w:r w:rsidR="00BC3F85" w:rsidRPr="007708ED">
        <w:rPr>
          <w:i/>
        </w:rPr>
        <w:t>b</w:t>
      </w:r>
      <w:r w:rsidR="00BC3F85" w:rsidRPr="007708ED">
        <w:t xml:space="preserve"> – 2)(</w:t>
      </w:r>
      <w:r w:rsidR="00BC3F85" w:rsidRPr="007708ED">
        <w:rPr>
          <w:i/>
        </w:rPr>
        <w:t>w</w:t>
      </w:r>
      <w:r w:rsidR="00BC3F85" w:rsidRPr="007708ED">
        <w:t xml:space="preserve"> + 4)</w:t>
      </w:r>
    </w:p>
    <w:p w14:paraId="1381C92C" w14:textId="521604EF" w:rsidR="000958FC" w:rsidRDefault="00240E07" w:rsidP="000958FC">
      <w:pPr>
        <w:pStyle w:val="Pquestiontextmcqoptions"/>
      </w:pPr>
      <w:r w:rsidRPr="001B433F">
        <w:rPr>
          <w:rStyle w:val="Cquestionpartlabelbold"/>
        </w:rPr>
        <w:t>B</w:t>
      </w:r>
      <w:r>
        <w:tab/>
      </w:r>
      <w:r w:rsidR="00BC3F85" w:rsidRPr="007708ED">
        <w:rPr>
          <w:i/>
        </w:rPr>
        <w:t>w</w:t>
      </w:r>
      <w:r w:rsidR="00BC3F85" w:rsidRPr="007708ED">
        <w:t>(</w:t>
      </w:r>
      <w:r w:rsidR="00BC3F85" w:rsidRPr="007708ED">
        <w:rPr>
          <w:i/>
        </w:rPr>
        <w:t>b</w:t>
      </w:r>
      <w:r w:rsidR="00BC3F85" w:rsidRPr="007708ED">
        <w:t xml:space="preserve"> + 2) – 4(</w:t>
      </w:r>
      <w:r w:rsidR="00BC3F85" w:rsidRPr="007708ED">
        <w:rPr>
          <w:i/>
        </w:rPr>
        <w:t>b</w:t>
      </w:r>
      <w:r w:rsidR="00BC3F85" w:rsidRPr="007708ED">
        <w:t xml:space="preserve"> + 2)</w:t>
      </w:r>
    </w:p>
    <w:p w14:paraId="777F3E48" w14:textId="288A9175" w:rsidR="000958FC" w:rsidRDefault="00240E07" w:rsidP="000958FC">
      <w:pPr>
        <w:pStyle w:val="Pquestiontextmcqoptions"/>
      </w:pPr>
      <w:r w:rsidRPr="001B433F">
        <w:rPr>
          <w:rStyle w:val="Cquestionpartlabelbold"/>
        </w:rPr>
        <w:t>C</w:t>
      </w:r>
      <w:r>
        <w:tab/>
      </w:r>
      <w:r w:rsidR="00BC3F85" w:rsidRPr="007708ED">
        <w:rPr>
          <w:i/>
        </w:rPr>
        <w:t>b</w:t>
      </w:r>
      <w:r w:rsidR="00BC3F85" w:rsidRPr="007708ED">
        <w:t>(</w:t>
      </w:r>
      <w:r w:rsidR="00BC3F85" w:rsidRPr="007708ED">
        <w:rPr>
          <w:i/>
        </w:rPr>
        <w:t>w</w:t>
      </w:r>
      <w:r w:rsidR="00BC3F85" w:rsidRPr="007708ED">
        <w:t xml:space="preserve"> – 4) + 2(</w:t>
      </w:r>
      <w:r w:rsidR="00BC3F85" w:rsidRPr="007708ED">
        <w:rPr>
          <w:i/>
        </w:rPr>
        <w:t>w</w:t>
      </w:r>
      <w:r w:rsidR="00BC3F85" w:rsidRPr="007708ED">
        <w:t xml:space="preserve"> – 4)</w:t>
      </w:r>
    </w:p>
    <w:p w14:paraId="624B454F" w14:textId="4558305F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D</w:t>
      </w:r>
      <w:r>
        <w:tab/>
      </w:r>
      <w:r w:rsidR="00BC3F85" w:rsidRPr="007708ED">
        <w:rPr>
          <w:i/>
        </w:rPr>
        <w:t>b</w:t>
      </w:r>
      <w:r w:rsidR="00BC3F85" w:rsidRPr="007708ED">
        <w:t>(</w:t>
      </w:r>
      <w:r w:rsidR="00BC3F85" w:rsidRPr="007708ED">
        <w:rPr>
          <w:i/>
        </w:rPr>
        <w:t>w</w:t>
      </w:r>
      <w:r w:rsidR="00BC3F85" w:rsidRPr="007708ED">
        <w:t xml:space="preserve"> – 4) + 2(</w:t>
      </w:r>
      <w:r w:rsidR="00BC3F85" w:rsidRPr="007708ED">
        <w:rPr>
          <w:i/>
        </w:rPr>
        <w:t>w</w:t>
      </w:r>
      <w:r w:rsidR="00BC3F85" w:rsidRPr="007708ED">
        <w:t xml:space="preserve"> – 4)</w:t>
      </w:r>
    </w:p>
    <w:p w14:paraId="7059B251" w14:textId="23A10353" w:rsidR="00240E07" w:rsidRDefault="00240E07" w:rsidP="00240E07">
      <w:pPr>
        <w:pStyle w:val="Pquestionheadingmc"/>
      </w:pPr>
      <w:r>
        <w:t>Question 7</w:t>
      </w:r>
      <w:r>
        <w:tab/>
        <w:t>[</w:t>
      </w:r>
      <w:r w:rsidR="000366F6">
        <w:t>3.1</w:t>
      </w:r>
      <w:r>
        <w:t>]</w:t>
      </w:r>
    </w:p>
    <w:p w14:paraId="3C1AC9CF" w14:textId="1F501652" w:rsidR="00240E07" w:rsidRPr="00932B04" w:rsidRDefault="001B491C" w:rsidP="00240E07">
      <w:pPr>
        <w:pStyle w:val="Pquestiontextmainstem"/>
      </w:pPr>
      <w:r w:rsidRPr="00932B04">
        <w:t xml:space="preserve">Simplified, </w:t>
      </w:r>
      <w:r w:rsidR="00BC3F85" w:rsidRPr="00932B04">
        <w:t>2</w:t>
      </w:r>
      <w:r w:rsidR="00BC3F85" w:rsidRPr="00932B04">
        <w:rPr>
          <w:vertAlign w:val="superscript"/>
        </w:rPr>
        <w:t>5</w:t>
      </w:r>
      <w:r w:rsidR="00BC3F85" w:rsidRPr="00932B04">
        <w:t xml:space="preserve"> × (</w:t>
      </w:r>
      <w:r w:rsidR="00BC3F85" w:rsidRPr="00932B04">
        <w:rPr>
          <w:i/>
        </w:rPr>
        <w:t>m</w:t>
      </w:r>
      <w:r w:rsidR="00BC3F85" w:rsidRPr="00932B04">
        <w:rPr>
          <w:vertAlign w:val="superscript"/>
        </w:rPr>
        <w:t>2</w:t>
      </w:r>
      <w:r w:rsidR="00BC3F85" w:rsidRPr="00932B04">
        <w:t>)</w:t>
      </w:r>
      <w:r w:rsidR="00BC3F85" w:rsidRPr="00932B04">
        <w:rPr>
          <w:vertAlign w:val="superscript"/>
        </w:rPr>
        <w:t>3</w:t>
      </w:r>
      <w:r w:rsidR="00BC3F85" w:rsidRPr="00932B04">
        <w:t xml:space="preserve"> × (</w:t>
      </w:r>
      <w:r w:rsidR="00BC3F85" w:rsidRPr="00932B04">
        <w:rPr>
          <w:i/>
        </w:rPr>
        <w:t>m</w:t>
      </w:r>
      <w:r w:rsidR="00BC3F85" w:rsidRPr="00932B04">
        <w:rPr>
          <w:vertAlign w:val="superscript"/>
        </w:rPr>
        <w:t>6</w:t>
      </w:r>
      <w:r w:rsidR="00BC3F85" w:rsidRPr="00932B04">
        <w:t>)</w:t>
      </w:r>
      <w:r w:rsidR="00BC3F85" w:rsidRPr="00932B04">
        <w:rPr>
          <w:vertAlign w:val="superscript"/>
        </w:rPr>
        <w:t>2</w:t>
      </w:r>
      <w:r w:rsidR="00566273" w:rsidRPr="00932B04">
        <w:t xml:space="preserve"> </w:t>
      </w:r>
      <w:r w:rsidRPr="00932B04">
        <w:t>equals:</w:t>
      </w:r>
    </w:p>
    <w:p w14:paraId="1608F2DC" w14:textId="6CF0D988" w:rsidR="00240E07" w:rsidRPr="00BC3F85" w:rsidRDefault="00240E07" w:rsidP="00240E07">
      <w:pPr>
        <w:pStyle w:val="Pquestiontextmcqoptions"/>
      </w:pPr>
      <w:r w:rsidRPr="00BC3F85">
        <w:rPr>
          <w:rStyle w:val="Cquestionpartlabelbold"/>
        </w:rPr>
        <w:t>A</w:t>
      </w:r>
      <w:r w:rsidRPr="00BC3F85">
        <w:tab/>
      </w:r>
      <w:r w:rsidR="00BC3F85" w:rsidRPr="00BC3F85">
        <w:t>10</w:t>
      </w:r>
      <w:r w:rsidR="00BC3F85" w:rsidRPr="00BC3F85">
        <w:rPr>
          <w:i/>
        </w:rPr>
        <w:t>m</w:t>
      </w:r>
      <w:r w:rsidR="00BC3F85" w:rsidRPr="00BC3F85">
        <w:rPr>
          <w:vertAlign w:val="superscript"/>
        </w:rPr>
        <w:t>17</w:t>
      </w:r>
      <w:r w:rsidRPr="00BC3F85">
        <w:tab/>
      </w:r>
      <w:r w:rsidRPr="00BC3F85">
        <w:tab/>
      </w:r>
      <w:r w:rsidRPr="00BC3F85">
        <w:rPr>
          <w:rStyle w:val="Cquestionpartlabelbold"/>
        </w:rPr>
        <w:t>B</w:t>
      </w:r>
      <w:r w:rsidRPr="00BC3F85">
        <w:tab/>
      </w:r>
      <w:r w:rsidR="00BC3F85" w:rsidRPr="007708ED">
        <w:t>32</w:t>
      </w:r>
      <w:r w:rsidR="00BC3F85" w:rsidRPr="007708ED">
        <w:rPr>
          <w:i/>
        </w:rPr>
        <w:t>m</w:t>
      </w:r>
      <w:r w:rsidR="00BC3F85" w:rsidRPr="007708ED">
        <w:rPr>
          <w:vertAlign w:val="superscript"/>
        </w:rPr>
        <w:t>17</w:t>
      </w:r>
      <w:r w:rsidRPr="00BC3F85">
        <w:tab/>
      </w:r>
      <w:r w:rsidRPr="00BC3F85">
        <w:tab/>
      </w:r>
      <w:r w:rsidRPr="00BC3F85">
        <w:rPr>
          <w:rStyle w:val="Cquestionpartlabelbold"/>
        </w:rPr>
        <w:t>C</w:t>
      </w:r>
      <w:r w:rsidRPr="00BC3F85">
        <w:tab/>
      </w:r>
      <w:r w:rsidR="00BC3F85" w:rsidRPr="007708ED">
        <w:t>25</w:t>
      </w:r>
      <w:r w:rsidR="00BC3F85" w:rsidRPr="007708ED">
        <w:rPr>
          <w:i/>
        </w:rPr>
        <w:t>m</w:t>
      </w:r>
      <w:r w:rsidR="00BC3F85" w:rsidRPr="007708ED">
        <w:rPr>
          <w:vertAlign w:val="superscript"/>
        </w:rPr>
        <w:t>6</w:t>
      </w:r>
      <w:r w:rsidRPr="00BC3F85">
        <w:tab/>
      </w:r>
      <w:r w:rsidRPr="00BC3F85">
        <w:tab/>
      </w:r>
      <w:r w:rsidRPr="00BC3F85">
        <w:rPr>
          <w:rStyle w:val="Cquestionpartlabelbold"/>
        </w:rPr>
        <w:t>D</w:t>
      </w:r>
      <w:r w:rsidRPr="00BC3F85">
        <w:tab/>
      </w:r>
      <w:r w:rsidR="00BC3F85" w:rsidRPr="007708ED">
        <w:t>32</w:t>
      </w:r>
      <w:r w:rsidR="00BC3F85" w:rsidRPr="007708ED">
        <w:rPr>
          <w:i/>
        </w:rPr>
        <w:t>m</w:t>
      </w:r>
      <w:r w:rsidR="00BC3F85" w:rsidRPr="007708ED">
        <w:rPr>
          <w:vertAlign w:val="superscript"/>
        </w:rPr>
        <w:t>18</w:t>
      </w:r>
    </w:p>
    <w:p w14:paraId="693D3AD3" w14:textId="09FA9FA5" w:rsidR="00240E07" w:rsidRPr="00BC3F85" w:rsidRDefault="00240E07" w:rsidP="00240E07">
      <w:pPr>
        <w:pStyle w:val="Pquestionheadingmc"/>
      </w:pPr>
      <w:r w:rsidRPr="00BC3F85">
        <w:t>Question 8</w:t>
      </w:r>
      <w:r w:rsidRPr="00BC3F85">
        <w:tab/>
        <w:t>[</w:t>
      </w:r>
      <w:r w:rsidR="000366F6" w:rsidRPr="00BC3F85">
        <w:t>3.2</w:t>
      </w:r>
      <w:r w:rsidRPr="00BC3F85">
        <w:t>]</w:t>
      </w:r>
    </w:p>
    <w:p w14:paraId="6D06A517" w14:textId="0C96D7BB" w:rsidR="00240E07" w:rsidRDefault="00B8291E" w:rsidP="00653408">
      <w:pPr>
        <w:pStyle w:val="Pquestiontextmainstem"/>
      </w:pPr>
      <w:r>
        <w:t xml:space="preserve">The expression </w:t>
      </w:r>
      <w:r w:rsidR="00BC3F85" w:rsidRPr="007708ED">
        <w:t>2</w:t>
      </w:r>
      <w:r w:rsidR="00BC3F85" w:rsidRPr="007708ED">
        <w:rPr>
          <w:vertAlign w:val="superscript"/>
        </w:rPr>
        <w:t>4</w:t>
      </w:r>
      <w:r w:rsidR="00BC3F85" w:rsidRPr="007708ED">
        <w:t xml:space="preserve"> × 3</w:t>
      </w:r>
      <w:r w:rsidR="00BC3F85" w:rsidRPr="007708ED">
        <w:rPr>
          <w:vertAlign w:val="superscript"/>
        </w:rPr>
        <w:t>4</w:t>
      </w:r>
      <w:r w:rsidR="006365AB">
        <w:t xml:space="preserve"> </w:t>
      </w:r>
      <w:r>
        <w:t>simplifies to:</w:t>
      </w:r>
    </w:p>
    <w:p w14:paraId="45870E52" w14:textId="7F0A7AD7" w:rsidR="00240E07" w:rsidRDefault="00240E07" w:rsidP="00653408">
      <w:pPr>
        <w:pStyle w:val="Pquestiontextmcqoptions"/>
        <w:ind w:left="1701" w:hanging="1701"/>
      </w:pPr>
      <w:r w:rsidRPr="001B433F">
        <w:rPr>
          <w:rStyle w:val="Cquestionpartlabelbold"/>
        </w:rPr>
        <w:t>A</w:t>
      </w:r>
      <w:r>
        <w:tab/>
      </w:r>
      <w:r w:rsidR="00BC3F85" w:rsidRPr="007708ED">
        <w:t>5</w:t>
      </w:r>
      <w:r w:rsidR="00BC3F85" w:rsidRPr="007708ED">
        <w:rPr>
          <w:vertAlign w:val="superscript"/>
        </w:rPr>
        <w:t>8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BC3F85" w:rsidRPr="007708ED">
        <w:t>5</w:t>
      </w:r>
      <w:r w:rsidR="00BC3F85">
        <w:rPr>
          <w:vertAlign w:val="superscript"/>
        </w:rPr>
        <w:t>4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BC3F85">
        <w:t>6</w:t>
      </w:r>
      <w:r w:rsidR="00BC3F85">
        <w:rPr>
          <w:vertAlign w:val="superscript"/>
        </w:rPr>
        <w:t>4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BC3F85" w:rsidRPr="00BC3F85">
        <w:rPr>
          <w:b/>
          <w:position w:val="-24"/>
        </w:rPr>
        <w:object w:dxaOrig="360" w:dyaOrig="620" w14:anchorId="1C68E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25pt;height:31.15pt" o:ole="">
            <v:imagedata r:id="rId9" o:title=""/>
          </v:shape>
          <o:OLEObject Type="Embed" ProgID="Equation.3" ShapeID="_x0000_i1025" DrawAspect="Content" ObjectID="_1537710954" r:id="rId10"/>
        </w:object>
      </w:r>
    </w:p>
    <w:p w14:paraId="5B4A45F7" w14:textId="70BDC5AC" w:rsidR="000366F6" w:rsidRDefault="000366F6" w:rsidP="00D370A0">
      <w:pPr>
        <w:pStyle w:val="Pquestionheadingmc"/>
        <w:keepLines/>
      </w:pPr>
      <w:r>
        <w:t>Question 9</w:t>
      </w:r>
      <w:r>
        <w:tab/>
        <w:t>[3.4]</w:t>
      </w:r>
    </w:p>
    <w:p w14:paraId="4B6AEC52" w14:textId="53F94D41" w:rsidR="000366F6" w:rsidRDefault="00B8291E" w:rsidP="00D370A0">
      <w:pPr>
        <w:pStyle w:val="Pquestiontextmainstem"/>
        <w:keepNext/>
        <w:keepLines/>
      </w:pPr>
      <w:r>
        <w:t xml:space="preserve">Rearranging the formula </w:t>
      </w:r>
      <w:r w:rsidR="00087936" w:rsidRPr="007708ED">
        <w:rPr>
          <w:position w:val="-24"/>
        </w:rPr>
        <w:object w:dxaOrig="1120" w:dyaOrig="620" w14:anchorId="4138158B">
          <v:shape id="_x0000_i1026" type="#_x0000_t75" style="width:55.9pt;height:31.15pt" o:ole="">
            <v:imagedata r:id="rId11" o:title=""/>
          </v:shape>
          <o:OLEObject Type="Embed" ProgID="Equation.3" ShapeID="_x0000_i1026" DrawAspect="Content" ObjectID="_1537710955" r:id="rId12"/>
        </w:object>
      </w:r>
      <w:r>
        <w:t xml:space="preserve"> to make</w:t>
      </w:r>
      <w:r w:rsidRPr="005379D9">
        <w:rPr>
          <w:i/>
        </w:rPr>
        <w:t xml:space="preserve"> </w:t>
      </w:r>
      <w:r w:rsidR="00087936">
        <w:rPr>
          <w:i/>
        </w:rPr>
        <w:t>d</w:t>
      </w:r>
      <w:r>
        <w:t xml:space="preserve"> the subject of the equation gives:</w:t>
      </w:r>
    </w:p>
    <w:p w14:paraId="5FF8EC97" w14:textId="60A7556B" w:rsidR="000366F6" w:rsidRDefault="000366F6" w:rsidP="000366F6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087936" w:rsidRPr="007708ED">
        <w:rPr>
          <w:i/>
        </w:rPr>
        <w:t>d</w:t>
      </w:r>
      <w:r w:rsidR="00087936" w:rsidRPr="007708ED">
        <w:t xml:space="preserve"> = </w:t>
      </w:r>
      <w:r w:rsidR="00087936" w:rsidRPr="007708ED">
        <w:rPr>
          <w:i/>
        </w:rPr>
        <w:t>bz</w:t>
      </w:r>
      <w:r w:rsidR="00087936" w:rsidRPr="007708ED">
        <w:t xml:space="preserve"> + </w:t>
      </w:r>
      <w:r w:rsidR="00087936" w:rsidRPr="007708ED">
        <w:rPr>
          <w:i/>
        </w:rPr>
        <w:t>gh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087936" w:rsidRPr="007708ED">
        <w:rPr>
          <w:position w:val="-24"/>
        </w:rPr>
        <w:object w:dxaOrig="1100" w:dyaOrig="620" w14:anchorId="6D5C7669">
          <v:shape id="_x0000_i1027" type="#_x0000_t75" style="width:54.8pt;height:31.15pt" o:ole="">
            <v:imagedata r:id="rId13" o:title=""/>
          </v:shape>
          <o:OLEObject Type="Embed" ProgID="Equation.DSMT4" ShapeID="_x0000_i1027" DrawAspect="Content" ObjectID="_1537710956" r:id="rId14"/>
        </w:objec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087936" w:rsidRPr="007708ED">
        <w:rPr>
          <w:i/>
        </w:rPr>
        <w:t>d</w:t>
      </w:r>
      <w:r w:rsidR="00087936" w:rsidRPr="007708ED">
        <w:t xml:space="preserve"> = </w:t>
      </w:r>
      <w:r w:rsidR="00087936" w:rsidRPr="007708ED">
        <w:rPr>
          <w:i/>
        </w:rPr>
        <w:t>z</w:t>
      </w:r>
      <w:r w:rsidR="00087936" w:rsidRPr="007708ED">
        <w:t xml:space="preserve"> + </w:t>
      </w:r>
      <w:r w:rsidR="00087936" w:rsidRPr="00087936">
        <w:rPr>
          <w:i/>
        </w:rPr>
        <w:t>b</w:t>
      </w:r>
      <w:r w:rsidR="00087936" w:rsidRPr="007708ED">
        <w:rPr>
          <w:i/>
        </w:rPr>
        <w:t>gh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087936" w:rsidRPr="007708ED">
        <w:rPr>
          <w:i/>
        </w:rPr>
        <w:t>d</w:t>
      </w:r>
      <w:r w:rsidR="00087936" w:rsidRPr="007708ED">
        <w:t xml:space="preserve"> = </w:t>
      </w:r>
      <w:r w:rsidR="00087936" w:rsidRPr="007708ED">
        <w:rPr>
          <w:i/>
        </w:rPr>
        <w:t>bz</w:t>
      </w:r>
      <w:r w:rsidR="00087936" w:rsidRPr="007708ED">
        <w:t xml:space="preserve"> + </w:t>
      </w:r>
      <w:r w:rsidR="00087936" w:rsidRPr="007708ED">
        <w:rPr>
          <w:i/>
        </w:rPr>
        <w:t>bgh</w:t>
      </w:r>
    </w:p>
    <w:p w14:paraId="6B993EC9" w14:textId="4FC1FE58" w:rsidR="000366F6" w:rsidRDefault="000366F6" w:rsidP="000366F6">
      <w:pPr>
        <w:pStyle w:val="Pquestionheadingmc"/>
      </w:pPr>
      <w:r>
        <w:lastRenderedPageBreak/>
        <w:t>Question 10</w:t>
      </w:r>
      <w:r>
        <w:tab/>
        <w:t>[3.2]</w:t>
      </w:r>
    </w:p>
    <w:p w14:paraId="710A8E5E" w14:textId="7B212E3E" w:rsidR="000366F6" w:rsidRDefault="00E44806" w:rsidP="000366F6">
      <w:pPr>
        <w:pStyle w:val="Pquestiontextmainstem"/>
      </w:pPr>
      <w:r w:rsidRPr="00724B3F">
        <w:t xml:space="preserve">The </w:t>
      </w:r>
      <w:r w:rsidR="00384DD8">
        <w:t>number</w:t>
      </w:r>
      <w:r w:rsidRPr="00724B3F">
        <w:t xml:space="preserve"> </w:t>
      </w:r>
      <w:r w:rsidR="00384DD8" w:rsidRPr="007708ED">
        <w:t>15</w:t>
      </w:r>
      <w:r w:rsidR="00384DD8" w:rsidRPr="007708ED">
        <w:rPr>
          <w:vertAlign w:val="superscript"/>
        </w:rPr>
        <w:t>-2</w:t>
      </w:r>
      <w:r w:rsidR="00384DD8" w:rsidRPr="007708ED">
        <w:t xml:space="preserve"> </w:t>
      </w:r>
      <w:r w:rsidRPr="00724B3F">
        <w:t>is equivalent to:</w:t>
      </w:r>
    </w:p>
    <w:p w14:paraId="3D0494F9" w14:textId="009E7185" w:rsidR="000366F6" w:rsidRDefault="000366F6" w:rsidP="000366F6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384DD8" w:rsidRPr="007708ED">
        <w:t>30</w:t>
      </w:r>
      <w:r w:rsidR="00384DD8" w:rsidRPr="007708ED">
        <w:rPr>
          <w:vertAlign w:val="superscript"/>
        </w:rPr>
        <w:t>-1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384DD8" w:rsidRPr="007708ED">
        <w:t>-15</w:t>
      </w:r>
      <w:r w:rsidR="00384DD8" w:rsidRPr="007708ED">
        <w:rPr>
          <w:vertAlign w:val="superscript"/>
        </w:rPr>
        <w:t>2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384DD8" w:rsidRPr="00384DD8">
        <w:rPr>
          <w:position w:val="-24"/>
        </w:rPr>
        <w:object w:dxaOrig="360" w:dyaOrig="620" w14:anchorId="00D7383B">
          <v:shape id="_x0000_i1028" type="#_x0000_t75" style="width:18.25pt;height:31.15pt" o:ole="">
            <v:imagedata r:id="rId15" o:title=""/>
          </v:shape>
          <o:OLEObject Type="Embed" ProgID="Equation.3" ShapeID="_x0000_i1028" DrawAspect="Content" ObjectID="_1537710957" r:id="rId16"/>
        </w:objec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384DD8" w:rsidRPr="00384DD8">
        <w:rPr>
          <w:position w:val="-24"/>
        </w:rPr>
        <w:object w:dxaOrig="460" w:dyaOrig="620" w14:anchorId="5B525547">
          <v:shape id="_x0000_i1029" type="#_x0000_t75" style="width:23.65pt;height:31.15pt" o:ole="">
            <v:imagedata r:id="rId17" o:title=""/>
          </v:shape>
          <o:OLEObject Type="Embed" ProgID="Equation.3" ShapeID="_x0000_i1029" DrawAspect="Content" ObjectID="_1537710958" r:id="rId18"/>
        </w:object>
      </w:r>
    </w:p>
    <w:p w14:paraId="4331745F" w14:textId="77777777" w:rsidR="000366F6" w:rsidRDefault="000366F6" w:rsidP="00653408">
      <w:pPr>
        <w:pStyle w:val="Pquestiontextmcqoptions"/>
        <w:ind w:left="1701" w:hanging="1701"/>
      </w:pPr>
    </w:p>
    <w:p w14:paraId="0EB83F0A" w14:textId="1EB169E8" w:rsidR="001B433F" w:rsidRDefault="001B433F" w:rsidP="001B433F">
      <w:pPr>
        <w:pStyle w:val="Psectionresults"/>
      </w:pPr>
      <w:r>
        <w:t>M</w:t>
      </w:r>
      <w:r w:rsidR="00240E07">
        <w:t xml:space="preserve">ultiple-choice results: ___ </w:t>
      </w:r>
      <w:r w:rsidR="000366F6">
        <w:t>/ 10</w:t>
      </w:r>
    </w:p>
    <w:p w14:paraId="4D571429" w14:textId="3EC7B551" w:rsidR="001B433F" w:rsidRDefault="001B433F" w:rsidP="001B433F">
      <w:pPr>
        <w:pStyle w:val="Psectionheading"/>
      </w:pPr>
      <w:r>
        <w:t>Short answer section</w:t>
      </w:r>
    </w:p>
    <w:p w14:paraId="20AD4535" w14:textId="75C62AAC" w:rsidR="001B433F" w:rsidRDefault="00010A8C" w:rsidP="00B80E6D">
      <w:pPr>
        <w:pStyle w:val="Pquestionheadingsx1stafterhead"/>
      </w:pPr>
      <w:r>
        <w:t xml:space="preserve">Question </w:t>
      </w:r>
      <w:r w:rsidR="000366F6">
        <w:t>11</w:t>
      </w:r>
      <w:r w:rsidR="001B433F">
        <w:tab/>
      </w:r>
      <w:r>
        <w:rPr>
          <w:rStyle w:val="Cmarkslabel"/>
        </w:rPr>
        <w:t>3</w:t>
      </w:r>
      <w:r w:rsidR="001B433F" w:rsidRPr="001B433F">
        <w:rPr>
          <w:rStyle w:val="Cmarkslabel"/>
        </w:rPr>
        <w:t xml:space="preserve"> marks</w:t>
      </w:r>
      <w:r>
        <w:tab/>
        <w:t>[</w:t>
      </w:r>
      <w:r w:rsidR="000366F6">
        <w:t>3.</w:t>
      </w:r>
      <w:r w:rsidR="003C59FD">
        <w:t>2</w:t>
      </w:r>
      <w:r w:rsidR="001B433F">
        <w:t>]</w:t>
      </w:r>
    </w:p>
    <w:p w14:paraId="070A5467" w14:textId="77777777" w:rsidR="009E1AF5" w:rsidRDefault="009E1AF5" w:rsidP="00A078FB">
      <w:pPr>
        <w:pStyle w:val="Pquestiontextmainstem"/>
      </w:pPr>
      <w:r>
        <w:t>Use words from the list below to complete the following sentences.</w:t>
      </w:r>
    </w:p>
    <w:p w14:paraId="11C53977" w14:textId="120DC98F" w:rsidR="00C30C37" w:rsidRPr="00C30C37" w:rsidRDefault="00C30C37" w:rsidP="00C30C37">
      <w:pPr>
        <w:pStyle w:val="Pquestiontextmainstem"/>
      </w:pPr>
      <w:r>
        <w:t>positive</w:t>
      </w:r>
      <w:r w:rsidRPr="00B01E32">
        <w:t xml:space="preserve">        </w:t>
      </w:r>
      <w:r>
        <w:t>negative</w:t>
      </w:r>
      <w:r w:rsidRPr="00B01E32">
        <w:t xml:space="preserve">          </w:t>
      </w:r>
      <w:r>
        <w:t>magnitude</w:t>
      </w:r>
      <w:r w:rsidRPr="00B01E32">
        <w:t xml:space="preserve">           </w:t>
      </w:r>
      <w:r>
        <w:t>multiplied</w:t>
      </w:r>
      <w:r w:rsidRPr="00B01E32">
        <w:t xml:space="preserve">        </w:t>
      </w:r>
      <w:r>
        <w:t>divided</w:t>
      </w:r>
      <w:r w:rsidRPr="00B01E32">
        <w:t xml:space="preserve">          </w:t>
      </w:r>
      <w:r>
        <w:t>power</w:t>
      </w:r>
      <w:r w:rsidRPr="00B01E32">
        <w:t xml:space="preserve"> </w:t>
      </w:r>
    </w:p>
    <w:p w14:paraId="157A64E1" w14:textId="563A34F0" w:rsidR="002509BC" w:rsidRDefault="00C30C37" w:rsidP="00C30C37">
      <w:pPr>
        <w:pStyle w:val="Pquestiontextmainstem"/>
      </w:pPr>
      <w:r>
        <w:t>Any number written with a negative power can be written as 1 ________________</w:t>
      </w:r>
      <w:r w:rsidRPr="00B01E32">
        <w:t xml:space="preserve"> by </w:t>
      </w:r>
      <w:r>
        <w:t>the number raised to the _____________________</w:t>
      </w:r>
      <w:r w:rsidRPr="00B01E32">
        <w:t xml:space="preserve"> </w:t>
      </w:r>
      <w:r>
        <w:t>power of the same ___________________________.</w:t>
      </w:r>
    </w:p>
    <w:p w14:paraId="0601FB1E" w14:textId="4F3E2348" w:rsidR="00EF38CC" w:rsidRPr="00AF48BF" w:rsidRDefault="00EF38CC" w:rsidP="00EF38CC">
      <w:pPr>
        <w:pStyle w:val="Pquestionheadingsx"/>
      </w:pPr>
      <w:r w:rsidRPr="00AF48BF">
        <w:t xml:space="preserve">Question </w:t>
      </w:r>
      <w:r w:rsidR="00010A8C" w:rsidRPr="00AF48BF">
        <w:t>1</w:t>
      </w:r>
      <w:r w:rsidR="000366F6">
        <w:t>2</w:t>
      </w:r>
      <w:r w:rsidRPr="00AF48BF">
        <w:tab/>
      </w:r>
      <w:r w:rsidR="000366F6">
        <w:rPr>
          <w:rStyle w:val="Cmarkslabel"/>
        </w:rPr>
        <w:t>2</w:t>
      </w:r>
      <w:r w:rsidRPr="00AF48BF">
        <w:rPr>
          <w:rStyle w:val="Cmarkslabel"/>
        </w:rPr>
        <w:t xml:space="preserve"> marks</w:t>
      </w:r>
      <w:r w:rsidRPr="00AF48BF">
        <w:tab/>
        <w:t>[</w:t>
      </w:r>
      <w:r w:rsidR="000366F6">
        <w:t>3.5, 3.7</w:t>
      </w:r>
      <w:r w:rsidRPr="00AF48BF">
        <w:t>]</w:t>
      </w:r>
    </w:p>
    <w:p w14:paraId="722E2E82" w14:textId="45E16D84" w:rsidR="00D370A0" w:rsidRDefault="00A078FB" w:rsidP="0058255C">
      <w:pPr>
        <w:pStyle w:val="Pquestiontextmainstem"/>
      </w:pPr>
      <w:r>
        <w:t xml:space="preserve">Explain the difference between the instructions ‘factorise’ and ‘expand’. Use the expression </w:t>
      </w:r>
      <w:r>
        <w:br/>
      </w:r>
      <w:r w:rsidR="00C30C37">
        <w:t>6</w:t>
      </w:r>
      <w:r w:rsidR="00C30C37">
        <w:rPr>
          <w:i/>
        </w:rPr>
        <w:t>ab</w:t>
      </w:r>
      <w:r w:rsidR="00C30C37">
        <w:t xml:space="preserve"> + 8</w:t>
      </w:r>
      <w:r w:rsidR="00C30C37">
        <w:rPr>
          <w:i/>
        </w:rPr>
        <w:t>a</w:t>
      </w:r>
      <w:r w:rsidR="00C30C37">
        <w:t xml:space="preserve"> </w:t>
      </w:r>
      <w:r>
        <w:t>to help you explain.</w:t>
      </w:r>
    </w:p>
    <w:p w14:paraId="53CC6FAD" w14:textId="77777777" w:rsidR="00D370A0" w:rsidRDefault="00D370A0" w:rsidP="009E1AF5">
      <w:pPr>
        <w:pStyle w:val="Pquestiontextpartsai"/>
      </w:pPr>
    </w:p>
    <w:p w14:paraId="01C4F7B7" w14:textId="77777777" w:rsidR="00611A65" w:rsidRDefault="00611A65" w:rsidP="009E1AF5">
      <w:pPr>
        <w:pStyle w:val="Pquestiontextpartsai"/>
      </w:pPr>
    </w:p>
    <w:p w14:paraId="2C816DAD" w14:textId="77777777" w:rsidR="001E30A8" w:rsidRDefault="001E30A8" w:rsidP="009E1AF5">
      <w:pPr>
        <w:pStyle w:val="Pquestiontextpartsai"/>
      </w:pPr>
    </w:p>
    <w:p w14:paraId="09BE679F" w14:textId="77777777" w:rsidR="001E30A8" w:rsidRPr="009E1AF5" w:rsidRDefault="001E30A8" w:rsidP="009E1AF5">
      <w:pPr>
        <w:pStyle w:val="Pquestiontextpartsai"/>
      </w:pPr>
    </w:p>
    <w:p w14:paraId="203A7AA6" w14:textId="23B265FF" w:rsidR="00010A8C" w:rsidRDefault="00010A8C" w:rsidP="00010A8C">
      <w:pPr>
        <w:pStyle w:val="Pquestionheadingsx"/>
      </w:pPr>
      <w:r>
        <w:t>Question 1</w:t>
      </w:r>
      <w:r w:rsidR="000366F6">
        <w:t>3</w:t>
      </w:r>
      <w:r>
        <w:tab/>
      </w:r>
      <w:r w:rsidR="00D00A37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0366F6">
        <w:t>3.</w:t>
      </w:r>
      <w:r w:rsidR="00D00A37">
        <w:t>1</w:t>
      </w:r>
      <w:r>
        <w:t>]</w:t>
      </w:r>
    </w:p>
    <w:p w14:paraId="7E7FEDA5" w14:textId="68BCB803" w:rsidR="00010A8C" w:rsidRDefault="00A078FB" w:rsidP="00010A8C">
      <w:pPr>
        <w:pStyle w:val="Pquestiontextmainstem"/>
      </w:pPr>
      <w:r>
        <w:t>Simplify each of the following.</w:t>
      </w:r>
    </w:p>
    <w:p w14:paraId="7C3EF298" w14:textId="25BD72AC" w:rsidR="009E1AF5" w:rsidRDefault="00010A8C" w:rsidP="00010A8C">
      <w:pPr>
        <w:pStyle w:val="Pquestiontextpartsa"/>
      </w:pPr>
      <w:r w:rsidRPr="009E1AF5">
        <w:rPr>
          <w:rStyle w:val="Cquestionpartlabelbold"/>
        </w:rPr>
        <w:t>(a)</w:t>
      </w:r>
      <w:r w:rsidRPr="009E1AF5">
        <w:tab/>
      </w:r>
      <w:r w:rsidR="00C30C37" w:rsidRPr="007708ED">
        <w:t>2</w:t>
      </w:r>
      <w:r w:rsidR="00C30C37" w:rsidRPr="007708ED">
        <w:rPr>
          <w:i/>
        </w:rPr>
        <w:t>w</w:t>
      </w:r>
      <w:r w:rsidR="00C30C37" w:rsidRPr="007708ED">
        <w:rPr>
          <w:vertAlign w:val="superscript"/>
        </w:rPr>
        <w:t>4</w:t>
      </w:r>
      <w:r w:rsidR="00C30C37" w:rsidRPr="007708ED">
        <w:t xml:space="preserve"> × 6</w:t>
      </w:r>
      <w:r w:rsidR="00C30C37" w:rsidRPr="007708ED">
        <w:rPr>
          <w:i/>
        </w:rPr>
        <w:t>w</w:t>
      </w:r>
      <w:r w:rsidR="00C30C37" w:rsidRPr="007708ED">
        <w:rPr>
          <w:vertAlign w:val="superscript"/>
        </w:rPr>
        <w:t>8</w:t>
      </w:r>
    </w:p>
    <w:p w14:paraId="291548DB" w14:textId="77777777" w:rsidR="009E1AF5" w:rsidRDefault="009E1AF5" w:rsidP="0058255C">
      <w:pPr>
        <w:pStyle w:val="Pquestiontextpartsa"/>
        <w:ind w:left="0" w:firstLine="0"/>
      </w:pPr>
    </w:p>
    <w:p w14:paraId="0CCCCDC1" w14:textId="38453B40" w:rsidR="00010A8C" w:rsidRDefault="00010A8C" w:rsidP="00A078FB">
      <w:pPr>
        <w:pStyle w:val="Pquestiontextpartsa"/>
        <w:ind w:left="0" w:firstLine="0"/>
        <w:rPr>
          <w:rStyle w:val="Cquestionpartlabelbold"/>
          <w:b w:val="0"/>
        </w:rPr>
      </w:pPr>
    </w:p>
    <w:p w14:paraId="7C594CBA" w14:textId="77777777" w:rsidR="001E30A8" w:rsidRDefault="001E30A8" w:rsidP="00A078FB">
      <w:pPr>
        <w:pStyle w:val="Pquestiontextpartsa"/>
        <w:ind w:left="0" w:firstLine="0"/>
        <w:rPr>
          <w:rStyle w:val="Cquestionpartlabelbold"/>
          <w:b w:val="0"/>
        </w:rPr>
      </w:pPr>
    </w:p>
    <w:p w14:paraId="6899FDA0" w14:textId="77777777" w:rsidR="001E30A8" w:rsidRPr="00AF48BF" w:rsidRDefault="001E30A8" w:rsidP="00A078FB">
      <w:pPr>
        <w:pStyle w:val="Pquestiontextpartsa"/>
        <w:ind w:left="0" w:firstLine="0"/>
        <w:rPr>
          <w:rStyle w:val="Cquestionpartlabelbold"/>
          <w:b w:val="0"/>
        </w:rPr>
      </w:pPr>
    </w:p>
    <w:p w14:paraId="39A7881E" w14:textId="184C3B51" w:rsidR="009E1AF5" w:rsidRDefault="00010A8C" w:rsidP="00A078FB">
      <w:pPr>
        <w:pStyle w:val="Pquestiontextpartsai"/>
      </w:pPr>
      <w:r w:rsidRPr="009E1AF5">
        <w:rPr>
          <w:rStyle w:val="Cquestionpartlabelbold"/>
        </w:rPr>
        <w:t>(b)</w:t>
      </w:r>
      <w:r w:rsidRPr="009E1AF5">
        <w:tab/>
      </w:r>
      <w:r w:rsidR="00C30C37" w:rsidRPr="007708ED">
        <w:t>15</w:t>
      </w:r>
      <w:r w:rsidR="00C30C37" w:rsidRPr="007708ED">
        <w:rPr>
          <w:i/>
        </w:rPr>
        <w:t>c</w:t>
      </w:r>
      <w:r w:rsidR="00C30C37" w:rsidRPr="007708ED">
        <w:rPr>
          <w:vertAlign w:val="superscript"/>
        </w:rPr>
        <w:t>9</w:t>
      </w:r>
      <w:r w:rsidR="00C30C37" w:rsidRPr="007708ED">
        <w:t xml:space="preserve"> ÷ 3</w:t>
      </w:r>
      <w:r w:rsidR="00C30C37" w:rsidRPr="007708ED">
        <w:rPr>
          <w:i/>
        </w:rPr>
        <w:t>c</w:t>
      </w:r>
    </w:p>
    <w:p w14:paraId="26C3EF6F" w14:textId="77777777" w:rsidR="00465298" w:rsidRDefault="00465298" w:rsidP="0058255C">
      <w:pPr>
        <w:pStyle w:val="Pquestiontextpartsa"/>
        <w:ind w:left="0" w:firstLine="0"/>
      </w:pPr>
    </w:p>
    <w:p w14:paraId="45C54CFE" w14:textId="77777777" w:rsidR="00465298" w:rsidRDefault="00465298" w:rsidP="00010A8C">
      <w:pPr>
        <w:pStyle w:val="Pquestiontextpartsa"/>
      </w:pPr>
    </w:p>
    <w:p w14:paraId="76A3CC2C" w14:textId="77777777" w:rsidR="001E30A8" w:rsidRDefault="001E30A8" w:rsidP="00010A8C">
      <w:pPr>
        <w:pStyle w:val="Pquestiontextpartsa"/>
      </w:pPr>
    </w:p>
    <w:p w14:paraId="08E17555" w14:textId="77777777" w:rsidR="001E30A8" w:rsidRPr="009E1AF5" w:rsidRDefault="001E30A8" w:rsidP="00010A8C">
      <w:pPr>
        <w:pStyle w:val="Pquestiontextpartsa"/>
      </w:pPr>
    </w:p>
    <w:p w14:paraId="77A112D9" w14:textId="0BB3525C" w:rsidR="00465298" w:rsidRDefault="00465298" w:rsidP="00465298">
      <w:pPr>
        <w:pStyle w:val="Pquestiontextpartsai"/>
      </w:pPr>
      <w:r w:rsidRPr="009E1AF5">
        <w:rPr>
          <w:rStyle w:val="Cquestionpartlabelbold"/>
        </w:rPr>
        <w:t>(</w:t>
      </w:r>
      <w:r>
        <w:rPr>
          <w:rStyle w:val="Cquestionpartlabelbold"/>
        </w:rPr>
        <w:t>c</w:t>
      </w:r>
      <w:r w:rsidRPr="009E1AF5">
        <w:rPr>
          <w:rStyle w:val="Cquestionpartlabelbold"/>
        </w:rPr>
        <w:t>)</w:t>
      </w:r>
      <w:r w:rsidRPr="009E1AF5">
        <w:tab/>
      </w:r>
      <w:r w:rsidR="00C30C37" w:rsidRPr="00C30C37">
        <w:rPr>
          <w:position w:val="-28"/>
        </w:rPr>
        <w:object w:dxaOrig="800" w:dyaOrig="700" w14:anchorId="3E8B93D6">
          <v:shape id="_x0000_i1030" type="#_x0000_t75" style="width:39.75pt;height:35.45pt" o:ole="">
            <v:imagedata r:id="rId19" o:title=""/>
          </v:shape>
          <o:OLEObject Type="Embed" ProgID="Equation.DSMT4" ShapeID="_x0000_i1030" DrawAspect="Content" ObjectID="_1537710959" r:id="rId20"/>
        </w:object>
      </w:r>
    </w:p>
    <w:p w14:paraId="1BDB6758" w14:textId="5C0EA10C" w:rsidR="00611A65" w:rsidRDefault="00611A65">
      <w:pPr>
        <w:rPr>
          <w:rFonts w:asciiTheme="minorHAnsi" w:hAnsiTheme="minorHAnsi"/>
          <w:b/>
        </w:rPr>
      </w:pPr>
    </w:p>
    <w:p w14:paraId="31FB1E19" w14:textId="77777777" w:rsidR="001E30A8" w:rsidRDefault="001E30A8">
      <w:pPr>
        <w:rPr>
          <w:rFonts w:asciiTheme="minorHAnsi" w:hAnsiTheme="minorHAnsi"/>
          <w:b/>
        </w:rPr>
      </w:pPr>
    </w:p>
    <w:p w14:paraId="04DCA727" w14:textId="77777777" w:rsidR="001E30A8" w:rsidRDefault="001E30A8">
      <w:pPr>
        <w:rPr>
          <w:rFonts w:asciiTheme="minorHAnsi" w:hAnsiTheme="minorHAnsi"/>
          <w:b/>
        </w:rPr>
      </w:pPr>
    </w:p>
    <w:p w14:paraId="7A120821" w14:textId="6EEC0931" w:rsidR="00010A8C" w:rsidRDefault="00010A8C" w:rsidP="00010A8C">
      <w:pPr>
        <w:pStyle w:val="Pquestionheadingsx"/>
      </w:pPr>
      <w:r>
        <w:lastRenderedPageBreak/>
        <w:t>Question 1</w:t>
      </w:r>
      <w:r w:rsidR="000366F6">
        <w:t>4</w:t>
      </w:r>
      <w:r>
        <w:tab/>
      </w:r>
      <w:r w:rsidR="00D00A37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0366F6">
        <w:t>3.</w:t>
      </w:r>
      <w:r w:rsidR="00D00A37">
        <w:t>2</w:t>
      </w:r>
      <w:r>
        <w:t>]</w:t>
      </w:r>
    </w:p>
    <w:p w14:paraId="20CED22D" w14:textId="5EB72ECE" w:rsidR="00010A8C" w:rsidRDefault="00A078FB" w:rsidP="009E1AF5">
      <w:pPr>
        <w:pStyle w:val="Pquestiontextmainstem"/>
      </w:pPr>
      <w:r>
        <w:t>Simplify each of the following.</w:t>
      </w:r>
    </w:p>
    <w:p w14:paraId="698F7069" w14:textId="20053DB0" w:rsidR="00611A65" w:rsidRDefault="00010A8C" w:rsidP="001E30A8">
      <w:pPr>
        <w:pStyle w:val="Pquestiontextpartsa"/>
        <w:rPr>
          <w:rStyle w:val="Cquestionpartlabelbold"/>
          <w:b w:val="0"/>
        </w:rPr>
      </w:pPr>
      <w:r w:rsidRPr="009E1AF5">
        <w:rPr>
          <w:rStyle w:val="Cquestionpartlabelbold"/>
        </w:rPr>
        <w:t>(a)</w:t>
      </w:r>
      <w:r w:rsidRPr="009E1AF5">
        <w:tab/>
      </w:r>
      <w:r w:rsidR="00C30C37" w:rsidRPr="007708ED">
        <w:t>(5</w:t>
      </w:r>
      <w:r w:rsidR="00C30C37" w:rsidRPr="007708ED">
        <w:rPr>
          <w:i/>
        </w:rPr>
        <w:t>v</w:t>
      </w:r>
      <w:r w:rsidR="00C30C37" w:rsidRPr="007708ED">
        <w:rPr>
          <w:vertAlign w:val="superscript"/>
        </w:rPr>
        <w:t>2</w:t>
      </w:r>
      <w:r w:rsidR="00C30C37" w:rsidRPr="007708ED">
        <w:t>)</w:t>
      </w:r>
      <w:r w:rsidR="00C30C37" w:rsidRPr="007708ED">
        <w:rPr>
          <w:vertAlign w:val="superscript"/>
        </w:rPr>
        <w:t>2</w:t>
      </w:r>
    </w:p>
    <w:p w14:paraId="29594613" w14:textId="77777777" w:rsidR="009E1AF5" w:rsidRDefault="009E1AF5" w:rsidP="00D370A0">
      <w:pPr>
        <w:pStyle w:val="Pquestiontextpartsa"/>
        <w:ind w:left="0" w:firstLine="0"/>
        <w:rPr>
          <w:rStyle w:val="Cquestionpartlabelbold"/>
          <w:b w:val="0"/>
        </w:rPr>
      </w:pPr>
    </w:p>
    <w:p w14:paraId="3A577B0E" w14:textId="77777777" w:rsidR="0058255C" w:rsidRPr="009E1AF5" w:rsidRDefault="0058255C" w:rsidP="00D370A0">
      <w:pPr>
        <w:pStyle w:val="Pquestiontextpartsa"/>
        <w:ind w:left="0" w:firstLine="0"/>
        <w:rPr>
          <w:rStyle w:val="Cquestionpartlabelbold"/>
          <w:b w:val="0"/>
        </w:rPr>
      </w:pPr>
    </w:p>
    <w:p w14:paraId="49808890" w14:textId="16BACBBA" w:rsidR="009E1AF5" w:rsidRDefault="00010A8C" w:rsidP="00010A8C">
      <w:pPr>
        <w:pStyle w:val="Pquestiontextpartsai"/>
      </w:pPr>
      <w:r w:rsidRPr="009E1AF5">
        <w:rPr>
          <w:rStyle w:val="Cquestionpartlabelbold"/>
        </w:rPr>
        <w:t>(b)</w:t>
      </w:r>
      <w:r w:rsidRPr="009E1AF5">
        <w:tab/>
      </w:r>
      <w:r w:rsidR="00CB7496" w:rsidRPr="00041754">
        <w:rPr>
          <w:position w:val="-32"/>
        </w:rPr>
        <w:object w:dxaOrig="660" w:dyaOrig="800" w14:anchorId="16174B92">
          <v:shape id="_x0000_i1031" type="#_x0000_t75" style="width:32.25pt;height:39.75pt" o:ole="">
            <v:imagedata r:id="rId21" o:title=""/>
          </v:shape>
          <o:OLEObject Type="Embed" ProgID="Equation.3" ShapeID="_x0000_i1031" DrawAspect="Content" ObjectID="_1537710960" r:id="rId22"/>
        </w:object>
      </w:r>
    </w:p>
    <w:p w14:paraId="5B1F7187" w14:textId="77777777" w:rsidR="00A078FB" w:rsidRDefault="00A078FB" w:rsidP="00A078FB">
      <w:pPr>
        <w:pStyle w:val="Pquestiontextpartsa"/>
        <w:ind w:left="0" w:firstLine="0"/>
      </w:pPr>
    </w:p>
    <w:p w14:paraId="65EFC4A2" w14:textId="77777777" w:rsidR="0058255C" w:rsidRDefault="0058255C" w:rsidP="00A078FB">
      <w:pPr>
        <w:pStyle w:val="Pquestiontextpartsa"/>
        <w:ind w:left="0" w:firstLine="0"/>
      </w:pPr>
    </w:p>
    <w:p w14:paraId="1335B7C7" w14:textId="43193091" w:rsidR="009A4423" w:rsidRDefault="009A4423" w:rsidP="009A4423">
      <w:pPr>
        <w:pStyle w:val="Pquestiontextpartsa"/>
        <w:rPr>
          <w:vertAlign w:val="superscript"/>
        </w:rPr>
      </w:pPr>
      <w:r w:rsidRPr="009E1AF5">
        <w:rPr>
          <w:rStyle w:val="Cquestionpartlabelbold"/>
        </w:rPr>
        <w:t>(</w:t>
      </w:r>
      <w:r>
        <w:rPr>
          <w:rStyle w:val="Cquestionpartlabelbold"/>
        </w:rPr>
        <w:t>c</w:t>
      </w:r>
      <w:r w:rsidRPr="009E1AF5">
        <w:rPr>
          <w:rStyle w:val="Cquestionpartlabelbold"/>
        </w:rPr>
        <w:t>)</w:t>
      </w:r>
      <w:r w:rsidRPr="009E1AF5">
        <w:tab/>
      </w:r>
      <w:r w:rsidR="00CB7496" w:rsidRPr="007708ED">
        <w:t>(3</w:t>
      </w:r>
      <w:r w:rsidR="00CB7496" w:rsidRPr="007708ED">
        <w:rPr>
          <w:i/>
        </w:rPr>
        <w:t>ab</w:t>
      </w:r>
      <w:r w:rsidR="00CB7496" w:rsidRPr="007708ED">
        <w:rPr>
          <w:vertAlign w:val="superscript"/>
        </w:rPr>
        <w:t>4</w:t>
      </w:r>
      <w:r w:rsidR="00CB7496" w:rsidRPr="007708ED">
        <w:t>)</w:t>
      </w:r>
      <w:r w:rsidR="00CB7496" w:rsidRPr="007708ED">
        <w:rPr>
          <w:vertAlign w:val="superscript"/>
        </w:rPr>
        <w:t>3</w:t>
      </w:r>
      <w:r w:rsidR="00CB7496" w:rsidRPr="007708ED">
        <w:t xml:space="preserve"> × (</w:t>
      </w:r>
      <w:r w:rsidR="00CB7496" w:rsidRPr="007708ED">
        <w:rPr>
          <w:i/>
        </w:rPr>
        <w:t>a</w:t>
      </w:r>
      <w:r w:rsidR="00CB7496" w:rsidRPr="007708ED">
        <w:rPr>
          <w:vertAlign w:val="superscript"/>
        </w:rPr>
        <w:t>3</w:t>
      </w:r>
      <w:r w:rsidR="00CB7496" w:rsidRPr="007708ED">
        <w:rPr>
          <w:i/>
        </w:rPr>
        <w:t>b</w:t>
      </w:r>
      <w:r w:rsidR="00CB7496" w:rsidRPr="007708ED">
        <w:t>)</w:t>
      </w:r>
      <w:r w:rsidR="00CB7496" w:rsidRPr="007708ED">
        <w:rPr>
          <w:vertAlign w:val="superscript"/>
        </w:rPr>
        <w:t>2</w:t>
      </w:r>
    </w:p>
    <w:p w14:paraId="476C4553" w14:textId="77777777" w:rsidR="00016073" w:rsidRDefault="00016073" w:rsidP="00016073">
      <w:pPr>
        <w:pStyle w:val="Pquestiontextpartsa"/>
        <w:ind w:left="0" w:firstLine="0"/>
      </w:pPr>
    </w:p>
    <w:p w14:paraId="041C5D76" w14:textId="77777777" w:rsidR="001E30A8" w:rsidRDefault="001E30A8" w:rsidP="00016073">
      <w:pPr>
        <w:pStyle w:val="Pquestiontextpartsa"/>
        <w:ind w:left="0" w:firstLine="0"/>
      </w:pPr>
    </w:p>
    <w:p w14:paraId="3A11203E" w14:textId="680F8BF5" w:rsidR="00010A8C" w:rsidRDefault="00010A8C" w:rsidP="00010A8C">
      <w:pPr>
        <w:pStyle w:val="Pquestionheadingsx"/>
      </w:pPr>
      <w:r>
        <w:t>Question 1</w:t>
      </w:r>
      <w:r w:rsidR="000366F6">
        <w:t>5</w:t>
      </w:r>
      <w:r>
        <w:tab/>
      </w:r>
      <w:r w:rsidR="000366F6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0366F6">
        <w:t>3.2</w:t>
      </w:r>
      <w:r>
        <w:t>]</w:t>
      </w:r>
    </w:p>
    <w:p w14:paraId="3E0EC2B7" w14:textId="0FDE5633" w:rsidR="00010A8C" w:rsidRDefault="009A4423" w:rsidP="00010A8C">
      <w:pPr>
        <w:pStyle w:val="Pquestiontextmainstem"/>
      </w:pPr>
      <w:r w:rsidRPr="00724B3F">
        <w:t>Simplify each of the following, leaving your answe</w:t>
      </w:r>
      <w:r>
        <w:t xml:space="preserve">rs in index form with a single </w:t>
      </w:r>
      <w:r w:rsidRPr="00724B3F">
        <w:t>positive power.</w:t>
      </w:r>
    </w:p>
    <w:p w14:paraId="2602C0A1" w14:textId="46B367B1" w:rsidR="00016073" w:rsidRDefault="00010A8C" w:rsidP="00010A8C">
      <w:pPr>
        <w:pStyle w:val="Pquestiontextpartsa"/>
      </w:pPr>
      <w:r w:rsidRPr="00016073">
        <w:rPr>
          <w:rStyle w:val="Cquestionpartlabelbold"/>
        </w:rPr>
        <w:t>(a)</w:t>
      </w:r>
      <w:r w:rsidRPr="00016073">
        <w:tab/>
      </w:r>
      <w:r w:rsidR="00CB7496" w:rsidRPr="007708ED">
        <w:t>2</w:t>
      </w:r>
      <w:r w:rsidR="00CB7496" w:rsidRPr="007708ED">
        <w:rPr>
          <w:vertAlign w:val="superscript"/>
        </w:rPr>
        <w:t>4</w:t>
      </w:r>
      <w:r w:rsidR="00CB7496" w:rsidRPr="007708ED">
        <w:t xml:space="preserve"> × 3</w:t>
      </w:r>
      <w:r w:rsidR="00CB7496" w:rsidRPr="007708ED">
        <w:rPr>
          <w:vertAlign w:val="superscript"/>
        </w:rPr>
        <w:t>4</w:t>
      </w:r>
    </w:p>
    <w:p w14:paraId="31E7FBFA" w14:textId="77777777" w:rsidR="00611A65" w:rsidRDefault="00611A65" w:rsidP="0058255C">
      <w:pPr>
        <w:pStyle w:val="Pquestiontextpartsa"/>
        <w:ind w:left="0" w:firstLine="0"/>
      </w:pPr>
    </w:p>
    <w:p w14:paraId="089F6C9E" w14:textId="77777777" w:rsidR="0058255C" w:rsidRDefault="0058255C" w:rsidP="0058255C">
      <w:pPr>
        <w:pStyle w:val="Pquestiontextpartsa"/>
        <w:ind w:left="0" w:firstLine="0"/>
      </w:pPr>
    </w:p>
    <w:p w14:paraId="5750B84D" w14:textId="52A49C35" w:rsidR="00010A8C" w:rsidRPr="00016073" w:rsidRDefault="00010A8C" w:rsidP="00010A8C">
      <w:pPr>
        <w:pStyle w:val="Pquestiontextpartsa"/>
        <w:rPr>
          <w:rStyle w:val="Cquestionpartlabelbold"/>
          <w:b w:val="0"/>
        </w:rPr>
      </w:pPr>
      <w:r w:rsidRPr="00016073">
        <w:t xml:space="preserve"> </w:t>
      </w:r>
    </w:p>
    <w:p w14:paraId="2A09A066" w14:textId="3A968718" w:rsidR="00016073" w:rsidRDefault="00010A8C" w:rsidP="00016073">
      <w:pPr>
        <w:pStyle w:val="Pquestiontextpartsai"/>
        <w:rPr>
          <w:vertAlign w:val="superscript"/>
        </w:rPr>
      </w:pPr>
      <w:r w:rsidRPr="00016073">
        <w:rPr>
          <w:rStyle w:val="Cquestionpartlabelbold"/>
        </w:rPr>
        <w:t>(b)</w:t>
      </w:r>
      <w:r w:rsidRPr="00016073">
        <w:tab/>
      </w:r>
      <w:r w:rsidR="00CB7496" w:rsidRPr="007708ED">
        <w:rPr>
          <w:i/>
        </w:rPr>
        <w:t>k</w:t>
      </w:r>
      <w:r w:rsidR="00CB7496" w:rsidRPr="007708ED">
        <w:rPr>
          <w:vertAlign w:val="superscript"/>
        </w:rPr>
        <w:t>-4</w:t>
      </w:r>
    </w:p>
    <w:p w14:paraId="2247F6F6" w14:textId="77777777" w:rsidR="009A4423" w:rsidRDefault="009A4423" w:rsidP="00016073">
      <w:pPr>
        <w:pStyle w:val="Pquestiontextpartsai"/>
      </w:pPr>
    </w:p>
    <w:p w14:paraId="6716978D" w14:textId="77777777" w:rsidR="0058255C" w:rsidRDefault="0058255C" w:rsidP="00016073">
      <w:pPr>
        <w:pStyle w:val="Pquestiontextpartsai"/>
      </w:pPr>
    </w:p>
    <w:p w14:paraId="3DDA07DF" w14:textId="77777777" w:rsidR="009A4423" w:rsidRDefault="009A4423" w:rsidP="00016073">
      <w:pPr>
        <w:pStyle w:val="Pquestiontextpartsai"/>
      </w:pPr>
    </w:p>
    <w:p w14:paraId="7B351227" w14:textId="089AED84" w:rsidR="009A4423" w:rsidRDefault="009A4423" w:rsidP="009A4423">
      <w:pPr>
        <w:pStyle w:val="Pquestiontextpartsai"/>
        <w:rPr>
          <w:vertAlign w:val="superscript"/>
        </w:rPr>
      </w:pPr>
      <w:r w:rsidRPr="00016073">
        <w:rPr>
          <w:rStyle w:val="Cquestionpartlabelbold"/>
        </w:rPr>
        <w:t>(</w:t>
      </w:r>
      <w:r>
        <w:rPr>
          <w:rStyle w:val="Cquestionpartlabelbold"/>
        </w:rPr>
        <w:t>c</w:t>
      </w:r>
      <w:r w:rsidRPr="00016073">
        <w:rPr>
          <w:rStyle w:val="Cquestionpartlabelbold"/>
        </w:rPr>
        <w:t>)</w:t>
      </w:r>
      <w:r w:rsidRPr="00016073">
        <w:tab/>
      </w:r>
      <w:r w:rsidR="00CB7496" w:rsidRPr="007708ED">
        <w:rPr>
          <w:i/>
        </w:rPr>
        <w:t>t</w:t>
      </w:r>
      <w:r w:rsidR="00CB7496" w:rsidRPr="007708ED">
        <w:rPr>
          <w:vertAlign w:val="superscript"/>
        </w:rPr>
        <w:t>13</w:t>
      </w:r>
      <w:r w:rsidR="00CB7496" w:rsidRPr="007708ED">
        <w:t xml:space="preserve"> ÷ </w:t>
      </w:r>
      <w:r w:rsidR="00CB7496" w:rsidRPr="007708ED">
        <w:rPr>
          <w:i/>
        </w:rPr>
        <w:t>t</w:t>
      </w:r>
      <w:r w:rsidR="00CB7496" w:rsidRPr="007708ED">
        <w:rPr>
          <w:vertAlign w:val="superscript"/>
        </w:rPr>
        <w:t>16</w:t>
      </w:r>
    </w:p>
    <w:p w14:paraId="1BF755D3" w14:textId="77777777" w:rsidR="00016073" w:rsidRDefault="00016073" w:rsidP="00016073">
      <w:pPr>
        <w:pStyle w:val="Pquestiontextpartsai"/>
      </w:pPr>
    </w:p>
    <w:p w14:paraId="68C0F83A" w14:textId="77777777" w:rsidR="0058255C" w:rsidRDefault="0058255C" w:rsidP="00016073">
      <w:pPr>
        <w:pStyle w:val="Pquestiontextpartsai"/>
      </w:pPr>
    </w:p>
    <w:p w14:paraId="18CCF7CC" w14:textId="064B2EC5" w:rsidR="00010A8C" w:rsidRDefault="00010A8C" w:rsidP="00010A8C">
      <w:pPr>
        <w:pStyle w:val="Pquestionheadingsx"/>
      </w:pPr>
      <w:r>
        <w:t>Question 1</w:t>
      </w:r>
      <w:r w:rsidR="000366F6">
        <w:t>6</w:t>
      </w:r>
      <w:r>
        <w:tab/>
      </w:r>
      <w:r w:rsidR="00D00A37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0366F6">
        <w:t>3.2</w:t>
      </w:r>
      <w:r>
        <w:t>]</w:t>
      </w:r>
    </w:p>
    <w:p w14:paraId="0A4B09E1" w14:textId="7B8C4CF0" w:rsidR="00010A8C" w:rsidRDefault="00A078FB" w:rsidP="00016073">
      <w:pPr>
        <w:pStyle w:val="Pquestiontextmainstem"/>
      </w:pPr>
      <w:r>
        <w:t>Simplify each of the following.</w:t>
      </w:r>
    </w:p>
    <w:p w14:paraId="7BC6BC20" w14:textId="1FB46EFB" w:rsidR="00010A8C" w:rsidRDefault="00010A8C" w:rsidP="00010A8C">
      <w:pPr>
        <w:pStyle w:val="Pquestiontextpartsa"/>
      </w:pPr>
      <w:r w:rsidRPr="00016073">
        <w:rPr>
          <w:rStyle w:val="Cquestionpartlabelbold"/>
        </w:rPr>
        <w:t>(a)</w:t>
      </w:r>
      <w:r w:rsidRPr="00016073">
        <w:tab/>
      </w:r>
      <w:r w:rsidR="00E70D68" w:rsidRPr="007708ED">
        <w:t>8</w:t>
      </w:r>
      <w:r w:rsidR="00E70D68" w:rsidRPr="007708ED">
        <w:rPr>
          <w:vertAlign w:val="superscript"/>
        </w:rPr>
        <w:t>0</w:t>
      </w:r>
    </w:p>
    <w:p w14:paraId="2BBA6403" w14:textId="77777777" w:rsidR="00611A65" w:rsidRDefault="00611A65" w:rsidP="00010A8C">
      <w:pPr>
        <w:pStyle w:val="Pquestiontextpartsa"/>
        <w:rPr>
          <w:rStyle w:val="Cquestionpartlabelbold"/>
          <w:b w:val="0"/>
        </w:rPr>
      </w:pPr>
    </w:p>
    <w:p w14:paraId="4DFFBA83" w14:textId="77777777" w:rsidR="0058255C" w:rsidRDefault="0058255C" w:rsidP="00010A8C">
      <w:pPr>
        <w:pStyle w:val="Pquestiontextpartsa"/>
        <w:rPr>
          <w:rStyle w:val="Cquestionpartlabelbold"/>
          <w:b w:val="0"/>
        </w:rPr>
      </w:pPr>
    </w:p>
    <w:p w14:paraId="2A298E97" w14:textId="77777777" w:rsidR="00016073" w:rsidRPr="00016073" w:rsidRDefault="00016073" w:rsidP="00010A8C">
      <w:pPr>
        <w:pStyle w:val="Pquestiontextpartsa"/>
        <w:rPr>
          <w:rStyle w:val="Cquestionpartlabelbold"/>
          <w:b w:val="0"/>
        </w:rPr>
      </w:pPr>
    </w:p>
    <w:p w14:paraId="63B9546E" w14:textId="73EF4F09" w:rsidR="00016073" w:rsidRDefault="00010A8C" w:rsidP="00016073">
      <w:pPr>
        <w:pStyle w:val="Pquestiontextpartsai"/>
        <w:tabs>
          <w:tab w:val="clear" w:pos="397"/>
          <w:tab w:val="clear" w:pos="794"/>
        </w:tabs>
        <w:ind w:left="426" w:hanging="426"/>
        <w:rPr>
          <w:vertAlign w:val="superscript"/>
        </w:rPr>
      </w:pPr>
      <w:r w:rsidRPr="00016073">
        <w:rPr>
          <w:rStyle w:val="Cquestionpartlabelbold"/>
        </w:rPr>
        <w:t>(b)</w:t>
      </w:r>
      <w:r w:rsidRPr="00016073">
        <w:tab/>
      </w:r>
      <w:r w:rsidR="00E70D68" w:rsidRPr="007708ED">
        <w:t>3</w:t>
      </w:r>
      <w:r w:rsidR="00E70D68" w:rsidRPr="007708ED">
        <w:rPr>
          <w:i/>
        </w:rPr>
        <w:t>m</w:t>
      </w:r>
      <w:r w:rsidR="00E70D68" w:rsidRPr="007708ED">
        <w:rPr>
          <w:vertAlign w:val="superscript"/>
        </w:rPr>
        <w:t>0</w:t>
      </w:r>
    </w:p>
    <w:p w14:paraId="55681D2A" w14:textId="77777777" w:rsidR="009A4423" w:rsidRDefault="009A4423" w:rsidP="00016073">
      <w:pPr>
        <w:pStyle w:val="Pquestiontextpartsai"/>
        <w:tabs>
          <w:tab w:val="clear" w:pos="397"/>
          <w:tab w:val="clear" w:pos="794"/>
        </w:tabs>
        <w:ind w:left="426" w:hanging="426"/>
      </w:pPr>
    </w:p>
    <w:p w14:paraId="66A30D94" w14:textId="77777777" w:rsidR="0058255C" w:rsidRDefault="0058255C" w:rsidP="00016073">
      <w:pPr>
        <w:pStyle w:val="Pquestiontextpartsai"/>
        <w:tabs>
          <w:tab w:val="clear" w:pos="397"/>
          <w:tab w:val="clear" w:pos="794"/>
        </w:tabs>
        <w:ind w:left="426" w:hanging="426"/>
      </w:pPr>
    </w:p>
    <w:p w14:paraId="6E694D03" w14:textId="77777777" w:rsidR="009A4423" w:rsidRDefault="009A4423" w:rsidP="00016073">
      <w:pPr>
        <w:pStyle w:val="Pquestiontextpartsai"/>
        <w:tabs>
          <w:tab w:val="clear" w:pos="397"/>
          <w:tab w:val="clear" w:pos="794"/>
        </w:tabs>
        <w:ind w:left="426" w:hanging="426"/>
      </w:pPr>
    </w:p>
    <w:p w14:paraId="5059A1FE" w14:textId="04145052" w:rsidR="009A4423" w:rsidRPr="00AF48BF" w:rsidRDefault="009A4423" w:rsidP="009A4423">
      <w:pPr>
        <w:pStyle w:val="Pquestiontextpartsai"/>
        <w:tabs>
          <w:tab w:val="clear" w:pos="397"/>
          <w:tab w:val="clear" w:pos="794"/>
        </w:tabs>
        <w:ind w:left="426" w:hanging="426"/>
      </w:pPr>
      <w:r w:rsidRPr="00016073">
        <w:rPr>
          <w:rStyle w:val="Cquestionpartlabelbold"/>
        </w:rPr>
        <w:t>(</w:t>
      </w:r>
      <w:r>
        <w:rPr>
          <w:rStyle w:val="Cquestionpartlabelbold"/>
        </w:rPr>
        <w:t>c</w:t>
      </w:r>
      <w:r w:rsidRPr="00016073">
        <w:rPr>
          <w:rStyle w:val="Cquestionpartlabelbold"/>
        </w:rPr>
        <w:t>)</w:t>
      </w:r>
      <w:r w:rsidRPr="00016073">
        <w:tab/>
      </w:r>
      <w:r w:rsidR="00E70D68" w:rsidRPr="007708ED">
        <w:t>(21</w:t>
      </w:r>
      <w:r w:rsidR="00E70D68" w:rsidRPr="007708ED">
        <w:rPr>
          <w:i/>
        </w:rPr>
        <w:t>u</w:t>
      </w:r>
      <w:r w:rsidR="00E70D68" w:rsidRPr="007708ED">
        <w:t>)</w:t>
      </w:r>
      <w:r w:rsidR="00E70D68" w:rsidRPr="007708ED">
        <w:rPr>
          <w:vertAlign w:val="superscript"/>
        </w:rPr>
        <w:t>0</w:t>
      </w:r>
    </w:p>
    <w:p w14:paraId="45C0B378" w14:textId="77777777" w:rsidR="00D370A0" w:rsidRDefault="00D370A0" w:rsidP="00016073">
      <w:pPr>
        <w:pStyle w:val="Pquestiontextpartsai"/>
      </w:pPr>
    </w:p>
    <w:p w14:paraId="23460457" w14:textId="0F0390F9" w:rsidR="00010A8C" w:rsidRDefault="00010A8C" w:rsidP="00010A8C">
      <w:pPr>
        <w:pStyle w:val="Pquestionheadingsx"/>
      </w:pPr>
      <w:r>
        <w:lastRenderedPageBreak/>
        <w:t>Question 1</w:t>
      </w:r>
      <w:r w:rsidR="000366F6">
        <w:t>7</w:t>
      </w:r>
      <w:r>
        <w:tab/>
      </w:r>
      <w:r w:rsidR="003C59FD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0366F6">
        <w:t>3.2</w:t>
      </w:r>
      <w:r>
        <w:t>]</w:t>
      </w:r>
    </w:p>
    <w:p w14:paraId="50214CCE" w14:textId="5E2BD986" w:rsidR="00010A8C" w:rsidRDefault="009A4423" w:rsidP="00010A8C">
      <w:pPr>
        <w:pStyle w:val="Pquestiontextmainstem"/>
      </w:pPr>
      <w:r w:rsidRPr="00724B3F">
        <w:t>Simplify each of the following, leaving your answers in index form with positive powers.</w:t>
      </w:r>
    </w:p>
    <w:p w14:paraId="0CB1DFE2" w14:textId="750348F6" w:rsidR="00D370A0" w:rsidRDefault="00010A8C" w:rsidP="001E30A8">
      <w:pPr>
        <w:pStyle w:val="Pquestiontextpartsa"/>
        <w:rPr>
          <w:rStyle w:val="Cquestionpartlabelbold"/>
        </w:rPr>
      </w:pPr>
      <w:r w:rsidRPr="00AF48BF">
        <w:rPr>
          <w:rStyle w:val="Cquestionpartlabelbold"/>
        </w:rPr>
        <w:t>(a)</w:t>
      </w:r>
      <w:r w:rsidRPr="00AF48BF">
        <w:tab/>
      </w:r>
      <w:r w:rsidR="00E70D68" w:rsidRPr="00E70D68">
        <w:rPr>
          <w:position w:val="-42"/>
        </w:rPr>
        <w:object w:dxaOrig="920" w:dyaOrig="960" w14:anchorId="3314B614">
          <v:shape id="_x0000_i1032" type="#_x0000_t75" style="width:46.2pt;height:47.3pt" o:ole="">
            <v:imagedata r:id="rId23" o:title=""/>
          </v:shape>
          <o:OLEObject Type="Embed" ProgID="Equation.DSMT4" ShapeID="_x0000_i1032" DrawAspect="Content" ObjectID="_1537710961" r:id="rId24"/>
        </w:object>
      </w:r>
      <w:r w:rsidR="00A078FB" w:rsidRPr="00AF48BF">
        <w:rPr>
          <w:rStyle w:val="Cquestionpartlabelbold"/>
        </w:rPr>
        <w:t xml:space="preserve"> </w:t>
      </w:r>
    </w:p>
    <w:p w14:paraId="1A12FCE1" w14:textId="77777777" w:rsidR="001E30A8" w:rsidRDefault="001E30A8" w:rsidP="001E30A8">
      <w:pPr>
        <w:pStyle w:val="Pquestiontextpartsa"/>
        <w:rPr>
          <w:rStyle w:val="Cquestionpartlabelbold"/>
        </w:rPr>
      </w:pPr>
    </w:p>
    <w:p w14:paraId="1EE69A0D" w14:textId="77777777" w:rsidR="00D370A0" w:rsidRDefault="00D370A0" w:rsidP="00016073">
      <w:pPr>
        <w:pStyle w:val="Pquestiontextpartsa"/>
        <w:rPr>
          <w:rStyle w:val="Cquestionpartlabelbold"/>
        </w:rPr>
      </w:pPr>
    </w:p>
    <w:p w14:paraId="2D026721" w14:textId="77777777" w:rsidR="0058255C" w:rsidRDefault="0058255C" w:rsidP="00016073">
      <w:pPr>
        <w:pStyle w:val="Pquestiontextpartsa"/>
        <w:rPr>
          <w:rStyle w:val="Cquestionpartlabelbold"/>
        </w:rPr>
      </w:pPr>
    </w:p>
    <w:p w14:paraId="79E67BD5" w14:textId="1EC50D78" w:rsidR="00016073" w:rsidRDefault="00016073" w:rsidP="00016073">
      <w:pPr>
        <w:pStyle w:val="Pquestiontextpartsa"/>
        <w:rPr>
          <w:vertAlign w:val="superscript"/>
        </w:rPr>
      </w:pPr>
      <w:r w:rsidRPr="00AF48BF">
        <w:rPr>
          <w:rStyle w:val="Cquestionpartlabelbold"/>
        </w:rPr>
        <w:t>(b)</w:t>
      </w:r>
      <w:r w:rsidRPr="00AF48BF">
        <w:tab/>
      </w:r>
      <w:r w:rsidR="00E70D68" w:rsidRPr="00E70D68">
        <w:rPr>
          <w:position w:val="-28"/>
        </w:rPr>
        <w:object w:dxaOrig="1380" w:dyaOrig="700" w14:anchorId="3717953D">
          <v:shape id="_x0000_i1033" type="#_x0000_t75" style="width:68.8pt;height:35.45pt" o:ole="">
            <v:imagedata r:id="rId25" o:title=""/>
          </v:shape>
          <o:OLEObject Type="Embed" ProgID="Equation.3" ShapeID="_x0000_i1033" DrawAspect="Content" ObjectID="_1537710962" r:id="rId26"/>
        </w:object>
      </w:r>
    </w:p>
    <w:p w14:paraId="6B80A14A" w14:textId="77777777" w:rsidR="00D370A0" w:rsidRDefault="00D370A0" w:rsidP="009A4423">
      <w:pPr>
        <w:pStyle w:val="Pquestiontextpartsa"/>
        <w:ind w:left="0" w:firstLine="0"/>
      </w:pPr>
    </w:p>
    <w:p w14:paraId="503B28F7" w14:textId="77777777" w:rsidR="0058255C" w:rsidRPr="00C11A25" w:rsidRDefault="0058255C" w:rsidP="001E30A8">
      <w:pPr>
        <w:pStyle w:val="Pquestiontextpartsa"/>
        <w:ind w:left="0" w:firstLine="0"/>
      </w:pPr>
    </w:p>
    <w:p w14:paraId="25E57BD4" w14:textId="3E4271B6" w:rsidR="00010A8C" w:rsidRDefault="00010A8C" w:rsidP="00010A8C">
      <w:pPr>
        <w:pStyle w:val="Pquestionheadingsx"/>
      </w:pPr>
      <w:r>
        <w:t>Question 1</w:t>
      </w:r>
      <w:r w:rsidR="000366F6">
        <w:t>8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0366F6">
        <w:t>3.3</w:t>
      </w:r>
      <w:r>
        <w:t>]</w:t>
      </w:r>
    </w:p>
    <w:p w14:paraId="0B85FFBA" w14:textId="6E909AB2" w:rsidR="00010A8C" w:rsidRDefault="00010A8C" w:rsidP="00010A8C">
      <w:pPr>
        <w:pStyle w:val="Pquestiontextpartsa"/>
      </w:pPr>
      <w:r w:rsidRPr="00C11A25">
        <w:rPr>
          <w:rStyle w:val="Cquestionpartlabelbold"/>
        </w:rPr>
        <w:t>(a)</w:t>
      </w:r>
      <w:r w:rsidRPr="00C11A25">
        <w:tab/>
      </w:r>
      <w:r w:rsidR="00A078FB">
        <w:t xml:space="preserve">Write the number </w:t>
      </w:r>
      <w:r w:rsidR="00627A46" w:rsidRPr="007708ED">
        <w:t xml:space="preserve">23 408 700 000 </w:t>
      </w:r>
      <w:r w:rsidR="00A078FB">
        <w:t>in scientific notation.</w:t>
      </w:r>
    </w:p>
    <w:p w14:paraId="27ADC06B" w14:textId="77777777" w:rsidR="00C11A25" w:rsidRDefault="00C11A25" w:rsidP="00010A8C">
      <w:pPr>
        <w:pStyle w:val="Pquestiontextpartsa"/>
        <w:rPr>
          <w:rStyle w:val="Cquestionpartlabelbold"/>
          <w:b w:val="0"/>
        </w:rPr>
      </w:pPr>
    </w:p>
    <w:p w14:paraId="625AED6B" w14:textId="77777777" w:rsidR="00C11A25" w:rsidRPr="00C11A25" w:rsidRDefault="00C11A25" w:rsidP="00010A8C">
      <w:pPr>
        <w:pStyle w:val="Pquestiontextpartsa"/>
        <w:rPr>
          <w:rStyle w:val="Cquestionpartlabelbold"/>
          <w:b w:val="0"/>
        </w:rPr>
      </w:pPr>
    </w:p>
    <w:p w14:paraId="38FBB9B7" w14:textId="215CFB8E" w:rsidR="00C11A25" w:rsidRDefault="00C11A25" w:rsidP="00C11A25">
      <w:pPr>
        <w:pStyle w:val="Pquestiontextpartsa"/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b</w:t>
      </w:r>
      <w:r w:rsidRPr="00C11A25">
        <w:rPr>
          <w:rStyle w:val="Cquestionpartlabelbold"/>
        </w:rPr>
        <w:t>)</w:t>
      </w:r>
      <w:r w:rsidRPr="00C11A25">
        <w:tab/>
      </w:r>
      <w:r w:rsidR="00A078FB">
        <w:t xml:space="preserve">Write </w:t>
      </w:r>
      <w:r w:rsidR="00627A46" w:rsidRPr="007708ED">
        <w:t>5.6654 × 10</w:t>
      </w:r>
      <w:r w:rsidR="00627A46" w:rsidRPr="007708ED">
        <w:rPr>
          <w:vertAlign w:val="superscript"/>
        </w:rPr>
        <w:t>7</w:t>
      </w:r>
      <w:r w:rsidR="00627A46">
        <w:rPr>
          <w:vertAlign w:val="superscript"/>
        </w:rPr>
        <w:t xml:space="preserve"> </w:t>
      </w:r>
      <w:r w:rsidR="00A078FB">
        <w:t>as a number.</w:t>
      </w:r>
    </w:p>
    <w:p w14:paraId="53DC5CFD" w14:textId="77777777" w:rsidR="00C11A25" w:rsidRPr="00AF48BF" w:rsidRDefault="00C11A25" w:rsidP="00010A8C">
      <w:pPr>
        <w:pStyle w:val="Pquestiontextpartsa"/>
        <w:rPr>
          <w:rStyle w:val="Cquestionpartlabelbold"/>
        </w:rPr>
      </w:pPr>
    </w:p>
    <w:p w14:paraId="47E8366B" w14:textId="77777777" w:rsidR="00C11A25" w:rsidRPr="00AF48BF" w:rsidRDefault="00C11A25" w:rsidP="00010A8C">
      <w:pPr>
        <w:pStyle w:val="Pquestiontextpartsa"/>
        <w:rPr>
          <w:rStyle w:val="Cquestionpartlabelbold"/>
        </w:rPr>
      </w:pPr>
    </w:p>
    <w:p w14:paraId="0EF69CAE" w14:textId="13612CBC" w:rsidR="00010A8C" w:rsidRDefault="00010A8C" w:rsidP="00010A8C">
      <w:pPr>
        <w:pStyle w:val="Pquestiontextpartsa"/>
      </w:pPr>
      <w:r w:rsidRPr="00C11A25">
        <w:rPr>
          <w:rStyle w:val="Cquestionpartlabelbold"/>
        </w:rPr>
        <w:t>(c)</w:t>
      </w:r>
      <w:r w:rsidRPr="00C11A25">
        <w:tab/>
      </w:r>
      <w:r w:rsidR="00A078FB">
        <w:t xml:space="preserve">Write the number </w:t>
      </w:r>
      <w:r w:rsidR="00627A46" w:rsidRPr="007708ED">
        <w:t xml:space="preserve">0.003 08 </w:t>
      </w:r>
      <w:r w:rsidR="00A078FB">
        <w:t>in scientific notation.</w:t>
      </w:r>
    </w:p>
    <w:p w14:paraId="6807878C" w14:textId="77777777" w:rsidR="00C11A25" w:rsidRDefault="00C11A25" w:rsidP="00010A8C">
      <w:pPr>
        <w:pStyle w:val="Pquestiontextpartsa"/>
      </w:pPr>
    </w:p>
    <w:p w14:paraId="03E7FEA6" w14:textId="77777777" w:rsidR="00C11A25" w:rsidRDefault="00C11A25" w:rsidP="00010A8C">
      <w:pPr>
        <w:pStyle w:val="Pquestiontextpartsa"/>
      </w:pPr>
    </w:p>
    <w:p w14:paraId="7620D249" w14:textId="3F6E488F" w:rsidR="00C11A25" w:rsidRDefault="00C11A25" w:rsidP="00C11A25">
      <w:pPr>
        <w:pStyle w:val="Pquestiontextpartsa"/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d</w:t>
      </w:r>
      <w:r w:rsidRPr="00C11A25">
        <w:rPr>
          <w:rStyle w:val="Cquestionpartlabelbold"/>
        </w:rPr>
        <w:t>)</w:t>
      </w:r>
      <w:r w:rsidRPr="00C11A25">
        <w:tab/>
      </w:r>
      <w:r w:rsidR="00A078FB">
        <w:t xml:space="preserve">Write </w:t>
      </w:r>
      <w:r w:rsidR="00627A46" w:rsidRPr="007708ED">
        <w:t>6.04 × 10</w:t>
      </w:r>
      <w:r w:rsidR="00627A46" w:rsidRPr="007708ED">
        <w:rPr>
          <w:vertAlign w:val="superscript"/>
        </w:rPr>
        <w:t>4</w:t>
      </w:r>
      <w:r w:rsidR="00A078FB">
        <w:t xml:space="preserve"> as a number.</w:t>
      </w:r>
    </w:p>
    <w:p w14:paraId="702C58EE" w14:textId="77777777" w:rsidR="00D370A0" w:rsidRPr="00C11A25" w:rsidRDefault="00D370A0" w:rsidP="00C11A25">
      <w:pPr>
        <w:pStyle w:val="Pquestiontextpartsa"/>
      </w:pPr>
    </w:p>
    <w:p w14:paraId="1EA406C5" w14:textId="68E69A2D" w:rsidR="00010A8C" w:rsidRDefault="00010A8C" w:rsidP="00010A8C">
      <w:pPr>
        <w:pStyle w:val="Pquestionheadingsx"/>
      </w:pPr>
      <w:r>
        <w:t>Question 1</w:t>
      </w:r>
      <w:r w:rsidR="000366F6">
        <w:t>9</w:t>
      </w:r>
      <w:r>
        <w:tab/>
      </w:r>
      <w:r w:rsidR="00D00A37"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>
        <w:tab/>
        <w:t>[</w:t>
      </w:r>
      <w:r w:rsidR="000366F6">
        <w:t>3.3</w:t>
      </w:r>
      <w:r>
        <w:t>]</w:t>
      </w:r>
    </w:p>
    <w:p w14:paraId="54632205" w14:textId="21653E21" w:rsidR="0058255C" w:rsidRDefault="009A4423" w:rsidP="00C11A25">
      <w:pPr>
        <w:pStyle w:val="Pquestiontextmainstem"/>
      </w:pPr>
      <w:r w:rsidRPr="00724B3F">
        <w:t xml:space="preserve">Evaluate </w:t>
      </w:r>
      <w:r w:rsidR="00E93263" w:rsidRPr="007708ED">
        <w:rPr>
          <w:position w:val="-24"/>
        </w:rPr>
        <w:object w:dxaOrig="2200" w:dyaOrig="660" w14:anchorId="22EE4913">
          <v:shape id="_x0000_i1034" type="#_x0000_t75" style="width:110.7pt;height:32.25pt" o:ole="">
            <v:imagedata r:id="rId27" o:title=""/>
          </v:shape>
          <o:OLEObject Type="Embed" ProgID="Equation.3" ShapeID="_x0000_i1034" DrawAspect="Content" ObjectID="_1537710963" r:id="rId28"/>
        </w:object>
      </w:r>
      <w:r w:rsidRPr="00724B3F">
        <w:t xml:space="preserve">. Express your answer in </w:t>
      </w:r>
      <w:r w:rsidR="00BE3D3D">
        <w:t>scientific notation</w:t>
      </w:r>
      <w:r w:rsidRPr="00724B3F">
        <w:t>.</w:t>
      </w:r>
    </w:p>
    <w:p w14:paraId="2BF60FA6" w14:textId="77777777" w:rsidR="00D370A0" w:rsidRDefault="00D370A0" w:rsidP="00C11A25">
      <w:pPr>
        <w:pStyle w:val="Pquestiontextmainstem"/>
      </w:pPr>
    </w:p>
    <w:p w14:paraId="02730B96" w14:textId="4831792A" w:rsidR="00010A8C" w:rsidRDefault="00010A8C" w:rsidP="00010A8C">
      <w:pPr>
        <w:pStyle w:val="Pquestionheadingsx"/>
      </w:pPr>
      <w:r>
        <w:t xml:space="preserve">Question </w:t>
      </w:r>
      <w:r w:rsidR="000366F6">
        <w:t>20</w:t>
      </w:r>
      <w:r>
        <w:tab/>
      </w:r>
      <w:r w:rsidR="00D00A37">
        <w:rPr>
          <w:rStyle w:val="Cmarkslabel"/>
        </w:rPr>
        <w:t>3</w:t>
      </w:r>
      <w:r w:rsidR="000366F6">
        <w:rPr>
          <w:rStyle w:val="Cmarkslabel"/>
        </w:rPr>
        <w:t xml:space="preserve"> </w:t>
      </w:r>
      <w:r w:rsidRPr="001B433F">
        <w:rPr>
          <w:rStyle w:val="Cmarkslabel"/>
        </w:rPr>
        <w:t>mark</w:t>
      </w:r>
      <w:r w:rsidR="00D00A37">
        <w:rPr>
          <w:rStyle w:val="Cmarkslabel"/>
        </w:rPr>
        <w:t>s</w:t>
      </w:r>
      <w:r>
        <w:tab/>
        <w:t>[</w:t>
      </w:r>
      <w:r w:rsidR="000366F6">
        <w:t>3.3</w:t>
      </w:r>
      <w:r>
        <w:t>]</w:t>
      </w:r>
    </w:p>
    <w:p w14:paraId="557F7427" w14:textId="0F156D4C" w:rsidR="00A078FB" w:rsidRDefault="00A078FB" w:rsidP="00A078FB">
      <w:pPr>
        <w:pStyle w:val="Pquestiontextpartsa"/>
      </w:pPr>
      <w:r w:rsidRPr="00D74859">
        <w:rPr>
          <w:b/>
        </w:rPr>
        <w:t>(a)</w:t>
      </w:r>
      <w:r w:rsidR="00D370A0">
        <w:tab/>
      </w:r>
      <w:r>
        <w:t xml:space="preserve">How many significant figures does the number </w:t>
      </w:r>
      <w:r w:rsidR="00E93263" w:rsidRPr="007708ED">
        <w:t xml:space="preserve">23.40 </w:t>
      </w:r>
      <w:r>
        <w:t>have?</w:t>
      </w:r>
    </w:p>
    <w:p w14:paraId="6A721376" w14:textId="77777777" w:rsidR="00A078FB" w:rsidRDefault="00A078FB" w:rsidP="00A078FB">
      <w:pPr>
        <w:pStyle w:val="Pquestiontextpartsa"/>
      </w:pPr>
    </w:p>
    <w:p w14:paraId="1E4B753B" w14:textId="77777777" w:rsidR="00D370A0" w:rsidRDefault="00D370A0" w:rsidP="00D370A0">
      <w:pPr>
        <w:pStyle w:val="Pquestiontextpartsa"/>
        <w:rPr>
          <w:b/>
        </w:rPr>
      </w:pPr>
    </w:p>
    <w:p w14:paraId="7E002FC4" w14:textId="3FB82B68" w:rsidR="00A078FB" w:rsidRDefault="00A078FB" w:rsidP="00D370A0">
      <w:pPr>
        <w:pStyle w:val="Pquestiontextpartsa"/>
      </w:pPr>
      <w:r w:rsidRPr="00D74859">
        <w:rPr>
          <w:b/>
        </w:rPr>
        <w:t>(b)</w:t>
      </w:r>
      <w:r w:rsidR="00D370A0">
        <w:tab/>
      </w:r>
      <w:r>
        <w:t xml:space="preserve">How many significant figures does the number </w:t>
      </w:r>
      <w:r w:rsidR="00E93263" w:rsidRPr="007708ED">
        <w:t xml:space="preserve">0.0042 </w:t>
      </w:r>
      <w:r>
        <w:t>have?</w:t>
      </w:r>
    </w:p>
    <w:p w14:paraId="6B2B7540" w14:textId="77777777" w:rsidR="009A4423" w:rsidRDefault="009A4423" w:rsidP="00D370A0">
      <w:pPr>
        <w:pStyle w:val="Pquestiontextpartsa"/>
      </w:pPr>
    </w:p>
    <w:p w14:paraId="7D3DFC20" w14:textId="77777777" w:rsidR="009A4423" w:rsidRDefault="009A4423" w:rsidP="00D370A0">
      <w:pPr>
        <w:pStyle w:val="Pquestiontextpartsa"/>
      </w:pPr>
    </w:p>
    <w:p w14:paraId="72B532FB" w14:textId="19892A14" w:rsidR="009A4423" w:rsidRDefault="009A4423" w:rsidP="009A4423">
      <w:pPr>
        <w:pStyle w:val="Pquestiontextpartsa"/>
      </w:pPr>
      <w:r w:rsidRPr="00D74859">
        <w:rPr>
          <w:b/>
        </w:rPr>
        <w:t>(</w:t>
      </w:r>
      <w:r>
        <w:rPr>
          <w:b/>
        </w:rPr>
        <w:t>c</w:t>
      </w:r>
      <w:r w:rsidRPr="00D74859">
        <w:rPr>
          <w:b/>
        </w:rPr>
        <w:t>)</w:t>
      </w:r>
      <w:r>
        <w:tab/>
      </w:r>
      <w:r w:rsidRPr="00724B3F">
        <w:t xml:space="preserve">Round </w:t>
      </w:r>
      <w:r w:rsidR="00E93263" w:rsidRPr="007708ED">
        <w:t xml:space="preserve">599 934 </w:t>
      </w:r>
      <w:r w:rsidRPr="00724B3F">
        <w:t xml:space="preserve">to </w:t>
      </w:r>
      <w:r w:rsidR="00E93263">
        <w:t>3</w:t>
      </w:r>
      <w:r w:rsidRPr="00724B3F">
        <w:t xml:space="preserve"> significant figures. Express your answer using scientific notation.</w:t>
      </w:r>
    </w:p>
    <w:p w14:paraId="6CA558C5" w14:textId="77777777" w:rsidR="00D370A0" w:rsidRDefault="00D370A0" w:rsidP="0058255C">
      <w:pPr>
        <w:pStyle w:val="Pquestiontextpartsa"/>
        <w:ind w:left="0" w:firstLine="0"/>
      </w:pPr>
    </w:p>
    <w:p w14:paraId="1A73C0E3" w14:textId="433A5391" w:rsidR="000366F6" w:rsidRDefault="000366F6" w:rsidP="000366F6">
      <w:pPr>
        <w:pStyle w:val="Pquestionheadingsx"/>
      </w:pPr>
      <w:r>
        <w:lastRenderedPageBreak/>
        <w:t>Question 21</w:t>
      </w:r>
      <w:r>
        <w:tab/>
      </w:r>
      <w:r w:rsidR="00D00A37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[3.4]</w:t>
      </w:r>
    </w:p>
    <w:p w14:paraId="65BB8653" w14:textId="67672FB7" w:rsidR="000366F6" w:rsidRDefault="00A078FB" w:rsidP="000366F6">
      <w:pPr>
        <w:pStyle w:val="Pquestiontextmainstem"/>
      </w:pPr>
      <w:r>
        <w:t>Rearrange the formulas below to make the va</w:t>
      </w:r>
      <w:r w:rsidR="00282201">
        <w:t>riables in brackets the subject</w:t>
      </w:r>
      <w:r>
        <w:t>.</w:t>
      </w:r>
    </w:p>
    <w:p w14:paraId="49781021" w14:textId="30642957" w:rsidR="003849AA" w:rsidRPr="009A4423" w:rsidRDefault="000366F6" w:rsidP="000F618A">
      <w:pPr>
        <w:pStyle w:val="Pquestiontextpartsa"/>
        <w:tabs>
          <w:tab w:val="left" w:pos="1418"/>
        </w:tabs>
      </w:pPr>
      <w:r w:rsidRPr="009A4423">
        <w:rPr>
          <w:rStyle w:val="Cquestionpartlabelbold"/>
        </w:rPr>
        <w:t>(a)</w:t>
      </w:r>
      <w:r w:rsidRPr="009A4423">
        <w:tab/>
      </w:r>
      <w:r w:rsidR="00E93263" w:rsidRPr="007708ED">
        <w:rPr>
          <w:position w:val="-24"/>
        </w:rPr>
        <w:object w:dxaOrig="660" w:dyaOrig="620" w14:anchorId="69A545AE">
          <v:shape id="_x0000_i1035" type="#_x0000_t75" style="width:32.25pt;height:31.15pt" o:ole="">
            <v:imagedata r:id="rId29" o:title=""/>
          </v:shape>
          <o:OLEObject Type="Embed" ProgID="Equation.3" ShapeID="_x0000_i1035" DrawAspect="Content" ObjectID="_1537710964" r:id="rId30"/>
        </w:object>
      </w:r>
      <w:r w:rsidR="009A4423" w:rsidRPr="009A4423">
        <w:tab/>
        <w:t>(</w:t>
      </w:r>
      <w:r w:rsidR="00E93263">
        <w:rPr>
          <w:i/>
        </w:rPr>
        <w:t>m</w:t>
      </w:r>
      <w:r w:rsidR="009A4423" w:rsidRPr="009A4423">
        <w:t>)</w:t>
      </w:r>
    </w:p>
    <w:p w14:paraId="230A2765" w14:textId="77777777" w:rsidR="00D370A0" w:rsidRPr="009A4423" w:rsidRDefault="00D370A0" w:rsidP="0058255C">
      <w:pPr>
        <w:pStyle w:val="Pquestiontextpartsa"/>
        <w:ind w:left="0" w:firstLine="0"/>
      </w:pPr>
    </w:p>
    <w:p w14:paraId="3E3BD1C8" w14:textId="77777777" w:rsidR="00D370A0" w:rsidRPr="009A4423" w:rsidRDefault="00D370A0" w:rsidP="00282201">
      <w:pPr>
        <w:pStyle w:val="Pquestiontextpartsa"/>
      </w:pPr>
    </w:p>
    <w:p w14:paraId="57960C68" w14:textId="77777777" w:rsidR="00D370A0" w:rsidRPr="009A4423" w:rsidRDefault="00D370A0" w:rsidP="00282201">
      <w:pPr>
        <w:pStyle w:val="Pquestiontextpartsa"/>
      </w:pPr>
    </w:p>
    <w:p w14:paraId="4981A952" w14:textId="32A83695" w:rsidR="00282201" w:rsidRPr="009A4423" w:rsidRDefault="00282201" w:rsidP="009A4423">
      <w:pPr>
        <w:pStyle w:val="Pquestiontextpartsa"/>
        <w:tabs>
          <w:tab w:val="left" w:pos="1843"/>
        </w:tabs>
      </w:pPr>
      <w:r w:rsidRPr="009A4423">
        <w:rPr>
          <w:rStyle w:val="Cquestionpartlabelbold"/>
        </w:rPr>
        <w:t>(b)</w:t>
      </w:r>
      <w:r w:rsidRPr="009A4423">
        <w:tab/>
      </w:r>
      <w:r w:rsidR="00E93263" w:rsidRPr="00E93263">
        <w:t>3</w:t>
      </w:r>
      <w:r w:rsidR="00E93263" w:rsidRPr="00E93263">
        <w:rPr>
          <w:i/>
        </w:rPr>
        <w:t>pq – s</w:t>
      </w:r>
      <w:r w:rsidR="00E93263" w:rsidRPr="00E93263">
        <w:t xml:space="preserve"> = </w:t>
      </w:r>
      <w:r w:rsidR="00E93263" w:rsidRPr="00E93263">
        <w:rPr>
          <w:i/>
        </w:rPr>
        <w:t>b</w:t>
      </w:r>
      <w:r w:rsidR="009A4423" w:rsidRPr="00E93263">
        <w:tab/>
        <w:t>(</w:t>
      </w:r>
      <w:r w:rsidR="00E93263" w:rsidRPr="00E93263">
        <w:rPr>
          <w:i/>
        </w:rPr>
        <w:t>s</w:t>
      </w:r>
      <w:r w:rsidR="009A4423" w:rsidRPr="00E93263">
        <w:t>)</w:t>
      </w:r>
    </w:p>
    <w:p w14:paraId="3266CCE5" w14:textId="77777777" w:rsidR="00D370A0" w:rsidRDefault="00D370A0" w:rsidP="002F46B1">
      <w:pPr>
        <w:pStyle w:val="Pquestiontextpartsa"/>
      </w:pPr>
    </w:p>
    <w:p w14:paraId="2CCF423D" w14:textId="77777777" w:rsidR="00D370A0" w:rsidRDefault="00D370A0" w:rsidP="002F46B1">
      <w:pPr>
        <w:pStyle w:val="Pquestiontextpartsa"/>
      </w:pPr>
    </w:p>
    <w:p w14:paraId="262CD7DB" w14:textId="77777777" w:rsidR="00D370A0" w:rsidRDefault="00D370A0" w:rsidP="002F46B1">
      <w:pPr>
        <w:pStyle w:val="Pquestiontextpartsa"/>
      </w:pPr>
    </w:p>
    <w:p w14:paraId="17EBAC9E" w14:textId="77777777" w:rsidR="00D370A0" w:rsidRDefault="00D370A0" w:rsidP="002F46B1">
      <w:pPr>
        <w:pStyle w:val="Pquestiontextpartsa"/>
      </w:pPr>
    </w:p>
    <w:p w14:paraId="185AAC70" w14:textId="5D758BBA" w:rsidR="000366F6" w:rsidRDefault="000366F6" w:rsidP="00D370A0">
      <w:pPr>
        <w:pStyle w:val="Pquestionheadingsx"/>
        <w:keepLines/>
      </w:pPr>
      <w:r>
        <w:t>Question 22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[3.</w:t>
      </w:r>
      <w:r w:rsidR="00D00A37">
        <w:t>4</w:t>
      </w:r>
      <w:r>
        <w:t>]</w:t>
      </w:r>
    </w:p>
    <w:p w14:paraId="6994FF22" w14:textId="47DB363E" w:rsidR="000F618A" w:rsidRPr="00724B3F" w:rsidRDefault="000F618A" w:rsidP="000F618A">
      <w:pPr>
        <w:pStyle w:val="Pquestiontextmainstem"/>
      </w:pPr>
      <w:r w:rsidRPr="00724B3F">
        <w:t xml:space="preserve">The area of a trapezium is given by the rule </w:t>
      </w:r>
      <w:r w:rsidRPr="00724B3F">
        <w:rPr>
          <w:i/>
        </w:rPr>
        <w:t>A</w:t>
      </w:r>
      <w:r w:rsidRPr="00724B3F">
        <w:t xml:space="preserve"> = </w:t>
      </w:r>
      <w:r w:rsidRPr="00724B3F">
        <w:rPr>
          <w:position w:val="-24"/>
        </w:rPr>
        <w:object w:dxaOrig="220" w:dyaOrig="620" w14:anchorId="3E47F529">
          <v:shape id="_x0000_i1036" type="#_x0000_t75" style="width:10.75pt;height:31.15pt" o:ole="">
            <v:imagedata r:id="rId31" o:title=""/>
          </v:shape>
          <o:OLEObject Type="Embed" ProgID="Equation.3" ShapeID="_x0000_i1036" DrawAspect="Content" ObjectID="_1537710965" r:id="rId32"/>
        </w:object>
      </w:r>
      <w:r w:rsidR="0058255C">
        <w:t xml:space="preserve"> </w:t>
      </w:r>
      <w:r w:rsidRPr="00724B3F">
        <w:t>× (</w:t>
      </w:r>
      <w:r w:rsidRPr="00724B3F">
        <w:rPr>
          <w:i/>
        </w:rPr>
        <w:t>a</w:t>
      </w:r>
      <w:r w:rsidRPr="00724B3F">
        <w:t xml:space="preserve"> + </w:t>
      </w:r>
      <w:r w:rsidRPr="00724B3F">
        <w:rPr>
          <w:i/>
        </w:rPr>
        <w:t>b</w:t>
      </w:r>
      <w:r w:rsidRPr="00724B3F">
        <w:t xml:space="preserve">) × </w:t>
      </w:r>
      <w:r w:rsidRPr="00724B3F">
        <w:rPr>
          <w:i/>
        </w:rPr>
        <w:t>h</w:t>
      </w:r>
      <w:r w:rsidRPr="00724B3F">
        <w:t>.</w:t>
      </w:r>
    </w:p>
    <w:p w14:paraId="3B7F2928" w14:textId="709E1451" w:rsidR="000366F6" w:rsidRPr="000F618A" w:rsidRDefault="000F618A" w:rsidP="000F618A">
      <w:pPr>
        <w:pStyle w:val="Pquestiontextpartsa"/>
      </w:pPr>
      <w:r w:rsidRPr="00724B3F">
        <w:rPr>
          <w:b/>
        </w:rPr>
        <w:t>(a)</w:t>
      </w:r>
      <w:r>
        <w:tab/>
      </w:r>
      <w:r w:rsidRPr="00724B3F">
        <w:t xml:space="preserve">Find the area of the trapezium with a height of </w:t>
      </w:r>
      <w:r w:rsidR="00326E23" w:rsidRPr="007708ED">
        <w:rPr>
          <w:color w:val="000000"/>
        </w:rPr>
        <w:t>8 cm and parallel sides of 5 cm and 4 cm</w:t>
      </w:r>
      <w:r w:rsidRPr="00724B3F">
        <w:t>.</w:t>
      </w:r>
    </w:p>
    <w:p w14:paraId="45E5A528" w14:textId="77777777" w:rsidR="00D370A0" w:rsidRPr="000F618A" w:rsidRDefault="00D370A0" w:rsidP="000366F6">
      <w:pPr>
        <w:pStyle w:val="Pquestiontextpartsa"/>
        <w:rPr>
          <w:color w:val="000000"/>
        </w:rPr>
      </w:pPr>
    </w:p>
    <w:p w14:paraId="0DFEF1C2" w14:textId="77777777" w:rsidR="00D370A0" w:rsidRPr="000F618A" w:rsidRDefault="00D370A0" w:rsidP="000366F6">
      <w:pPr>
        <w:pStyle w:val="Pquestiontextpartsa"/>
        <w:rPr>
          <w:color w:val="000000"/>
        </w:rPr>
      </w:pPr>
    </w:p>
    <w:p w14:paraId="15FDC4BA" w14:textId="2B069809" w:rsidR="00D370A0" w:rsidRPr="000F618A" w:rsidRDefault="002F46B1" w:rsidP="00D370A0">
      <w:pPr>
        <w:pStyle w:val="Pquestiontextpartsa"/>
        <w:rPr>
          <w:color w:val="000000"/>
        </w:rPr>
      </w:pPr>
      <w:r w:rsidRPr="000F618A">
        <w:rPr>
          <w:rStyle w:val="Cquestionpartlabelbold"/>
        </w:rPr>
        <w:t>(b)</w:t>
      </w:r>
      <w:r w:rsidRPr="000F618A">
        <w:tab/>
      </w:r>
      <w:r w:rsidR="000F618A" w:rsidRPr="00724B3F">
        <w:t>Rearrange the for</w:t>
      </w:r>
      <w:r w:rsidR="000F618A">
        <w:t xml:space="preserve">mula to make the parallel side </w:t>
      </w:r>
      <w:r w:rsidR="00326E23">
        <w:rPr>
          <w:i/>
        </w:rPr>
        <w:t>b</w:t>
      </w:r>
      <w:r w:rsidR="000F618A">
        <w:rPr>
          <w:i/>
        </w:rPr>
        <w:t xml:space="preserve"> </w:t>
      </w:r>
      <w:r w:rsidR="000F618A" w:rsidRPr="00724B3F">
        <w:t xml:space="preserve">the subject of the equation. Use your answer from part </w:t>
      </w:r>
      <w:r w:rsidR="000F618A" w:rsidRPr="00724B3F">
        <w:rPr>
          <w:b/>
        </w:rPr>
        <w:t>(</w:t>
      </w:r>
      <w:r w:rsidR="000F618A" w:rsidRPr="000F618A">
        <w:rPr>
          <w:b/>
        </w:rPr>
        <w:t>a</w:t>
      </w:r>
      <w:r w:rsidR="000F618A" w:rsidRPr="00724B3F">
        <w:rPr>
          <w:b/>
        </w:rPr>
        <w:t>)</w:t>
      </w:r>
      <w:r w:rsidR="000F618A" w:rsidRPr="00724B3F">
        <w:t xml:space="preserve"> to show that </w:t>
      </w:r>
      <w:r w:rsidR="00326E23">
        <w:rPr>
          <w:i/>
        </w:rPr>
        <w:t>b</w:t>
      </w:r>
      <w:r w:rsidR="000F618A" w:rsidRPr="00724B3F">
        <w:t xml:space="preserve"> = </w:t>
      </w:r>
      <w:r w:rsidR="00326E23">
        <w:t>4</w:t>
      </w:r>
      <w:r w:rsidR="000F618A" w:rsidRPr="00724B3F">
        <w:t>.</w:t>
      </w:r>
    </w:p>
    <w:p w14:paraId="088D58F3" w14:textId="77777777" w:rsidR="00D370A0" w:rsidRPr="000F618A" w:rsidRDefault="00D370A0" w:rsidP="00D370A0">
      <w:pPr>
        <w:pStyle w:val="Pquestiontextpartsa"/>
        <w:rPr>
          <w:color w:val="000000"/>
        </w:rPr>
      </w:pPr>
    </w:p>
    <w:p w14:paraId="23EB06BC" w14:textId="421F21D9" w:rsidR="000366F6" w:rsidRPr="0058255C" w:rsidRDefault="000366F6" w:rsidP="000366F6">
      <w:pPr>
        <w:pStyle w:val="Pquestionheadingsx"/>
      </w:pPr>
      <w:r w:rsidRPr="0058255C">
        <w:t>Question 23</w:t>
      </w:r>
      <w:r w:rsidRPr="0058255C">
        <w:tab/>
      </w:r>
      <w:r w:rsidRPr="0058255C">
        <w:rPr>
          <w:rStyle w:val="Cmarkslabel"/>
        </w:rPr>
        <w:t>4 marks</w:t>
      </w:r>
      <w:r w:rsidRPr="0058255C">
        <w:tab/>
        <w:t>[3.5]</w:t>
      </w:r>
    </w:p>
    <w:p w14:paraId="0A6E1AAA" w14:textId="68472313" w:rsidR="000366F6" w:rsidRDefault="002F46B1" w:rsidP="000366F6">
      <w:pPr>
        <w:pStyle w:val="Pquestiontextmainstem"/>
      </w:pPr>
      <w:r>
        <w:t>Expand and simplify the following expressions.</w:t>
      </w:r>
    </w:p>
    <w:p w14:paraId="7C7B5EA6" w14:textId="0EB1296B" w:rsidR="000366F6" w:rsidRPr="00932B04" w:rsidRDefault="000366F6" w:rsidP="000366F6">
      <w:pPr>
        <w:pStyle w:val="Pquestiontextpartsa"/>
        <w:rPr>
          <w:lang w:val="es-ES"/>
        </w:rPr>
      </w:pPr>
      <w:r w:rsidRPr="00932B04">
        <w:rPr>
          <w:rStyle w:val="Cquestionpartlabelbold"/>
          <w:lang w:val="es-ES"/>
        </w:rPr>
        <w:t>(a)</w:t>
      </w:r>
      <w:r w:rsidRPr="00932B04">
        <w:rPr>
          <w:lang w:val="es-ES"/>
        </w:rPr>
        <w:tab/>
      </w:r>
      <w:r w:rsidR="00326E23" w:rsidRPr="00932B04">
        <w:rPr>
          <w:color w:val="000000"/>
          <w:lang w:val="es-ES"/>
        </w:rPr>
        <w:t>2(</w:t>
      </w:r>
      <w:r w:rsidR="00326E23" w:rsidRPr="00932B04">
        <w:rPr>
          <w:i/>
          <w:color w:val="000000"/>
          <w:lang w:val="es-ES"/>
        </w:rPr>
        <w:t>m</w:t>
      </w:r>
      <w:r w:rsidR="00326E23" w:rsidRPr="00932B04">
        <w:rPr>
          <w:color w:val="000000"/>
          <w:lang w:val="es-ES"/>
        </w:rPr>
        <w:t xml:space="preserve"> – 4</w:t>
      </w:r>
      <w:r w:rsidR="00326E23" w:rsidRPr="00932B04">
        <w:rPr>
          <w:i/>
          <w:color w:val="000000"/>
          <w:lang w:val="es-ES"/>
        </w:rPr>
        <w:t>j</w:t>
      </w:r>
      <w:r w:rsidR="00326E23" w:rsidRPr="00932B04">
        <w:rPr>
          <w:color w:val="000000"/>
          <w:lang w:val="es-ES"/>
        </w:rPr>
        <w:t>)</w:t>
      </w:r>
    </w:p>
    <w:p w14:paraId="5B96263E" w14:textId="77777777" w:rsidR="00D370A0" w:rsidRPr="00932B04" w:rsidRDefault="00D370A0" w:rsidP="000366F6">
      <w:pPr>
        <w:pStyle w:val="Pquestiontextpartsa"/>
        <w:rPr>
          <w:lang w:val="es-ES"/>
        </w:rPr>
      </w:pPr>
    </w:p>
    <w:p w14:paraId="58F6C561" w14:textId="77777777" w:rsidR="00D370A0" w:rsidRPr="00932B04" w:rsidRDefault="00D370A0" w:rsidP="000366F6">
      <w:pPr>
        <w:pStyle w:val="Pquestiontextpartsa"/>
        <w:rPr>
          <w:lang w:val="es-ES"/>
        </w:rPr>
      </w:pPr>
    </w:p>
    <w:p w14:paraId="71ECAF3B" w14:textId="62552E64" w:rsidR="002F46B1" w:rsidRPr="00932B04" w:rsidRDefault="002F46B1" w:rsidP="000366F6">
      <w:pPr>
        <w:pStyle w:val="Pquestiontextpartsa"/>
        <w:rPr>
          <w:color w:val="000000"/>
          <w:lang w:val="es-ES"/>
        </w:rPr>
      </w:pPr>
      <w:r w:rsidRPr="00932B04">
        <w:rPr>
          <w:rStyle w:val="Cquestionpartlabelbold"/>
          <w:lang w:val="es-ES"/>
        </w:rPr>
        <w:t>(b)</w:t>
      </w:r>
      <w:r w:rsidRPr="00932B04">
        <w:rPr>
          <w:lang w:val="es-ES"/>
        </w:rPr>
        <w:tab/>
      </w:r>
      <w:r w:rsidR="00326E23" w:rsidRPr="00932B04">
        <w:rPr>
          <w:color w:val="000000"/>
          <w:lang w:val="es-ES"/>
        </w:rPr>
        <w:t>2(</w:t>
      </w:r>
      <w:r w:rsidR="00326E23" w:rsidRPr="00932B04">
        <w:rPr>
          <w:i/>
          <w:color w:val="000000"/>
          <w:lang w:val="es-ES"/>
        </w:rPr>
        <w:t>u</w:t>
      </w:r>
      <w:r w:rsidR="00326E23" w:rsidRPr="00932B04">
        <w:rPr>
          <w:color w:val="000000"/>
          <w:lang w:val="es-ES"/>
        </w:rPr>
        <w:t xml:space="preserve"> – 3) + 4(</w:t>
      </w:r>
      <w:r w:rsidR="00326E23" w:rsidRPr="00932B04">
        <w:rPr>
          <w:i/>
          <w:color w:val="000000"/>
          <w:lang w:val="es-ES"/>
        </w:rPr>
        <w:t>u</w:t>
      </w:r>
      <w:r w:rsidR="00326E23" w:rsidRPr="00932B04">
        <w:rPr>
          <w:color w:val="000000"/>
          <w:lang w:val="es-ES"/>
        </w:rPr>
        <w:t xml:space="preserve"> + 5</w:t>
      </w:r>
      <w:r w:rsidR="00326E23" w:rsidRPr="00932B04">
        <w:rPr>
          <w:i/>
          <w:color w:val="000000"/>
          <w:lang w:val="es-ES"/>
        </w:rPr>
        <w:t>f</w:t>
      </w:r>
      <w:r w:rsidR="00326E23" w:rsidRPr="00932B04">
        <w:rPr>
          <w:color w:val="000000"/>
          <w:lang w:val="es-ES"/>
        </w:rPr>
        <w:t>)</w:t>
      </w:r>
    </w:p>
    <w:p w14:paraId="2A45F5E3" w14:textId="77777777" w:rsidR="00D370A0" w:rsidRPr="00932B04" w:rsidRDefault="00D370A0" w:rsidP="00326E23">
      <w:pPr>
        <w:pStyle w:val="Pquestiontextpartsa"/>
        <w:ind w:left="0" w:firstLine="0"/>
        <w:rPr>
          <w:lang w:val="es-ES"/>
        </w:rPr>
      </w:pPr>
    </w:p>
    <w:p w14:paraId="78E1AABC" w14:textId="77777777" w:rsidR="00326E23" w:rsidRPr="00932B04" w:rsidRDefault="00326E23" w:rsidP="00326E23">
      <w:pPr>
        <w:pStyle w:val="Pquestiontextpartsa"/>
        <w:ind w:left="0" w:firstLine="0"/>
        <w:rPr>
          <w:lang w:val="es-ES"/>
        </w:rPr>
      </w:pPr>
    </w:p>
    <w:p w14:paraId="4104D372" w14:textId="6588804F" w:rsidR="000366F6" w:rsidRPr="00932B04" w:rsidRDefault="000366F6" w:rsidP="000366F6">
      <w:pPr>
        <w:pStyle w:val="Pquestionheadingsx"/>
        <w:rPr>
          <w:lang w:val="es-ES"/>
        </w:rPr>
      </w:pPr>
      <w:r w:rsidRPr="00932B04">
        <w:rPr>
          <w:lang w:val="es-ES"/>
        </w:rPr>
        <w:t>Question 24</w:t>
      </w:r>
      <w:r w:rsidRPr="00932B04">
        <w:rPr>
          <w:lang w:val="es-ES"/>
        </w:rPr>
        <w:tab/>
      </w:r>
      <w:r w:rsidRPr="00932B04">
        <w:rPr>
          <w:rStyle w:val="Cmarkslabel"/>
          <w:lang w:val="es-ES"/>
        </w:rPr>
        <w:t>4 marks</w:t>
      </w:r>
      <w:r w:rsidRPr="00932B04">
        <w:rPr>
          <w:lang w:val="es-ES"/>
        </w:rPr>
        <w:tab/>
        <w:t>[3.</w:t>
      </w:r>
      <w:r w:rsidR="00D00A37" w:rsidRPr="00932B04">
        <w:rPr>
          <w:lang w:val="es-ES"/>
        </w:rPr>
        <w:t>5</w:t>
      </w:r>
      <w:r w:rsidRPr="00932B04">
        <w:rPr>
          <w:lang w:val="es-ES"/>
        </w:rPr>
        <w:t>]</w:t>
      </w:r>
    </w:p>
    <w:p w14:paraId="713093DA" w14:textId="1CAB0A4B" w:rsidR="000366F6" w:rsidRDefault="002F46B1" w:rsidP="000366F6">
      <w:pPr>
        <w:pStyle w:val="Pquestiontextmainstem"/>
      </w:pPr>
      <w:r>
        <w:t>Expand and simplify each of the following.</w:t>
      </w:r>
    </w:p>
    <w:p w14:paraId="1EA52839" w14:textId="1FA11D49" w:rsidR="000366F6" w:rsidRDefault="000366F6" w:rsidP="000366F6">
      <w:pPr>
        <w:pStyle w:val="Pquestiontextpartsa"/>
        <w:rPr>
          <w:vertAlign w:val="superscript"/>
        </w:rPr>
      </w:pPr>
      <w:r w:rsidRPr="00C11A25">
        <w:rPr>
          <w:rStyle w:val="Cquestionpartlabelbold"/>
        </w:rPr>
        <w:t>(a)</w:t>
      </w:r>
      <w:r w:rsidRPr="00C11A25">
        <w:tab/>
      </w:r>
      <w:r w:rsidR="00326E23" w:rsidRPr="007708ED">
        <w:t>(</w:t>
      </w:r>
      <w:r w:rsidR="00326E23" w:rsidRPr="007708ED">
        <w:rPr>
          <w:i/>
        </w:rPr>
        <w:t>g</w:t>
      </w:r>
      <w:r w:rsidR="00326E23" w:rsidRPr="007708ED">
        <w:t xml:space="preserve"> + 7)(</w:t>
      </w:r>
      <w:r w:rsidR="00326E23" w:rsidRPr="007708ED">
        <w:rPr>
          <w:i/>
        </w:rPr>
        <w:t>g</w:t>
      </w:r>
      <w:r w:rsidR="00326E23" w:rsidRPr="007708ED">
        <w:t xml:space="preserve"> + 3)</w:t>
      </w:r>
    </w:p>
    <w:p w14:paraId="319A21F8" w14:textId="77777777" w:rsidR="00D370A0" w:rsidRDefault="00D370A0" w:rsidP="000366F6">
      <w:pPr>
        <w:pStyle w:val="Pquestiontextpartsa"/>
        <w:rPr>
          <w:vertAlign w:val="superscript"/>
        </w:rPr>
      </w:pPr>
    </w:p>
    <w:p w14:paraId="0115E9B6" w14:textId="77777777" w:rsidR="00D370A0" w:rsidRDefault="00D370A0" w:rsidP="000366F6">
      <w:pPr>
        <w:pStyle w:val="Pquestiontextpartsa"/>
        <w:rPr>
          <w:vertAlign w:val="superscript"/>
        </w:rPr>
      </w:pPr>
    </w:p>
    <w:p w14:paraId="5812E09E" w14:textId="0994B709" w:rsidR="002F46B1" w:rsidRPr="00326E23" w:rsidRDefault="002F46B1" w:rsidP="000366F6">
      <w:pPr>
        <w:pStyle w:val="Pquestiontextpartsa"/>
        <w:rPr>
          <w:b/>
          <w:vertAlign w:val="superscript"/>
        </w:rPr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b</w:t>
      </w:r>
      <w:r w:rsidRPr="00C11A25">
        <w:rPr>
          <w:rStyle w:val="Cquestionpartlabelbold"/>
        </w:rPr>
        <w:t>)</w:t>
      </w:r>
      <w:r w:rsidRPr="00C11A25">
        <w:tab/>
      </w:r>
      <w:r w:rsidR="00326E23" w:rsidRPr="007708ED">
        <w:t>5(12 –</w:t>
      </w:r>
      <w:r w:rsidR="00326E23" w:rsidRPr="007708ED">
        <w:rPr>
          <w:i/>
        </w:rPr>
        <w:t xml:space="preserve"> n</w:t>
      </w:r>
      <w:r w:rsidR="00326E23" w:rsidRPr="007708ED">
        <w:t>)(</w:t>
      </w:r>
      <w:r w:rsidR="00326E23" w:rsidRPr="007708ED">
        <w:rPr>
          <w:i/>
        </w:rPr>
        <w:t>n</w:t>
      </w:r>
      <w:r w:rsidR="00326E23" w:rsidRPr="007708ED">
        <w:t xml:space="preserve"> + 1)</w:t>
      </w:r>
    </w:p>
    <w:p w14:paraId="40B38A96" w14:textId="77777777" w:rsidR="00D370A0" w:rsidRDefault="00D370A0" w:rsidP="000366F6">
      <w:pPr>
        <w:pStyle w:val="Pquestiontextpartsa"/>
      </w:pPr>
    </w:p>
    <w:p w14:paraId="5EF3789E" w14:textId="5CEE5E59" w:rsidR="000366F6" w:rsidRDefault="000366F6" w:rsidP="000366F6">
      <w:pPr>
        <w:pStyle w:val="Pquestionheadingsx"/>
      </w:pPr>
      <w:r>
        <w:lastRenderedPageBreak/>
        <w:t>Question 25</w:t>
      </w:r>
      <w:r>
        <w:tab/>
      </w:r>
      <w:r w:rsidR="00D00A37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[3.</w:t>
      </w:r>
      <w:r w:rsidR="00D00A37">
        <w:t>5</w:t>
      </w:r>
      <w:r>
        <w:t>]</w:t>
      </w:r>
    </w:p>
    <w:p w14:paraId="1E0FA80B" w14:textId="4E4779ED" w:rsidR="003849AA" w:rsidRPr="00646C87" w:rsidRDefault="000366F6" w:rsidP="000366F6">
      <w:pPr>
        <w:pStyle w:val="Pquestiontextpartsa"/>
      </w:pPr>
      <w:r w:rsidRPr="00646C87">
        <w:rPr>
          <w:rStyle w:val="Cquestionpartlabelbold"/>
        </w:rPr>
        <w:t>(a)</w:t>
      </w:r>
      <w:r w:rsidRPr="00646C87">
        <w:tab/>
      </w:r>
      <w:r w:rsidR="00326E23" w:rsidRPr="007708ED">
        <w:t>Amit has a rectangular piece of land 15 m by 19 m. Draw a diagram to re</w:t>
      </w:r>
      <w:r w:rsidR="00326E23">
        <w:t xml:space="preserve">present this land and calculate </w:t>
      </w:r>
      <w:r w:rsidR="00326E23" w:rsidRPr="007708ED">
        <w:t>its area.</w:t>
      </w:r>
    </w:p>
    <w:p w14:paraId="42D8816C" w14:textId="77777777" w:rsidR="00D370A0" w:rsidRDefault="00D370A0" w:rsidP="000366F6">
      <w:pPr>
        <w:pStyle w:val="Pquestiontextpartsa"/>
      </w:pPr>
    </w:p>
    <w:p w14:paraId="44FB182B" w14:textId="77777777" w:rsidR="0058255C" w:rsidRPr="00646C87" w:rsidRDefault="0058255C" w:rsidP="000366F6">
      <w:pPr>
        <w:pStyle w:val="Pquestiontextpartsa"/>
      </w:pPr>
    </w:p>
    <w:p w14:paraId="06E9E4E1" w14:textId="77777777" w:rsidR="00D370A0" w:rsidRPr="00646C87" w:rsidRDefault="00D370A0" w:rsidP="000366F6">
      <w:pPr>
        <w:pStyle w:val="Pquestiontextpartsa"/>
      </w:pPr>
    </w:p>
    <w:p w14:paraId="5D0D9951" w14:textId="6855E73A" w:rsidR="002F46B1" w:rsidRPr="00646C87" w:rsidRDefault="002F46B1" w:rsidP="000366F6">
      <w:pPr>
        <w:pStyle w:val="Pquestiontextpartsa"/>
      </w:pPr>
      <w:r w:rsidRPr="00646C87">
        <w:rPr>
          <w:rStyle w:val="Cquestionpartlabelbold"/>
        </w:rPr>
        <w:t>(b)</w:t>
      </w:r>
      <w:r w:rsidRPr="00646C87">
        <w:tab/>
      </w:r>
      <w:r w:rsidR="00326E23" w:rsidRPr="007708ED">
        <w:t xml:space="preserve">Amit wishes to extend both the length and the width of this land by </w:t>
      </w:r>
      <w:r w:rsidR="00326E23" w:rsidRPr="007708ED">
        <w:rPr>
          <w:i/>
        </w:rPr>
        <w:t>v</w:t>
      </w:r>
      <w:r w:rsidR="00326E23" w:rsidRPr="007708ED">
        <w:t xml:space="preserve"> metres. Draw a diagram to represent this extended land and write down an expanded and simplified expression for its area.</w:t>
      </w:r>
    </w:p>
    <w:p w14:paraId="55FE3AA4" w14:textId="77777777" w:rsidR="00D370A0" w:rsidRPr="00646C87" w:rsidRDefault="00D370A0" w:rsidP="000366F6">
      <w:pPr>
        <w:pStyle w:val="Pquestiontextpartsa"/>
      </w:pPr>
    </w:p>
    <w:p w14:paraId="3FE18F31" w14:textId="24E5B199" w:rsidR="000366F6" w:rsidRPr="00646C87" w:rsidRDefault="000366F6" w:rsidP="000366F6">
      <w:pPr>
        <w:pStyle w:val="Pquestionheadingsx"/>
      </w:pPr>
      <w:r w:rsidRPr="00646C87">
        <w:t>Question 26</w:t>
      </w:r>
      <w:r w:rsidRPr="00646C87">
        <w:tab/>
      </w:r>
      <w:r w:rsidR="00D00A37" w:rsidRPr="00646C87">
        <w:rPr>
          <w:rStyle w:val="Cmarkslabel"/>
        </w:rPr>
        <w:t>4</w:t>
      </w:r>
      <w:r w:rsidRPr="00646C87">
        <w:rPr>
          <w:rStyle w:val="Cmarkslabel"/>
        </w:rPr>
        <w:t xml:space="preserve"> marks</w:t>
      </w:r>
      <w:r w:rsidRPr="00646C87">
        <w:tab/>
        <w:t>[3.</w:t>
      </w:r>
      <w:r w:rsidR="00D00A37" w:rsidRPr="00646C87">
        <w:t>6</w:t>
      </w:r>
      <w:r w:rsidRPr="00646C87">
        <w:t>]</w:t>
      </w:r>
    </w:p>
    <w:p w14:paraId="4B3F33B3" w14:textId="534DB9C3" w:rsidR="000366F6" w:rsidRDefault="00646C87" w:rsidP="000366F6">
      <w:pPr>
        <w:pStyle w:val="Pquestiontextmainstem"/>
      </w:pPr>
      <w:r w:rsidRPr="00724B3F">
        <w:t>Expand and simplify each of the following.</w:t>
      </w:r>
    </w:p>
    <w:p w14:paraId="07040286" w14:textId="3A4EFEFE" w:rsidR="000366F6" w:rsidRDefault="000366F6" w:rsidP="000366F6">
      <w:pPr>
        <w:pStyle w:val="Pquestiontextpartsa"/>
      </w:pPr>
      <w:r w:rsidRPr="00C11A25">
        <w:rPr>
          <w:rStyle w:val="Cquestionpartlabelbold"/>
        </w:rPr>
        <w:t>(a)</w:t>
      </w:r>
      <w:r w:rsidRPr="00C11A25">
        <w:tab/>
      </w:r>
      <w:r w:rsidR="00326E23" w:rsidRPr="007708ED">
        <w:t xml:space="preserve">(8 – </w:t>
      </w:r>
      <w:r w:rsidR="00326E23" w:rsidRPr="007708ED">
        <w:rPr>
          <w:i/>
        </w:rPr>
        <w:t>p</w:t>
      </w:r>
      <w:r w:rsidR="00326E23" w:rsidRPr="007708ED">
        <w:t>)</w:t>
      </w:r>
      <w:r w:rsidR="00326E23" w:rsidRPr="007708ED">
        <w:rPr>
          <w:vertAlign w:val="superscript"/>
        </w:rPr>
        <w:t>2</w:t>
      </w:r>
    </w:p>
    <w:p w14:paraId="151C9A8B" w14:textId="77777777" w:rsidR="00D370A0" w:rsidRDefault="00D370A0" w:rsidP="000366F6">
      <w:pPr>
        <w:pStyle w:val="Pquestiontextpartsa"/>
      </w:pPr>
    </w:p>
    <w:p w14:paraId="05618EBB" w14:textId="77777777" w:rsidR="00D370A0" w:rsidRDefault="00D370A0" w:rsidP="000366F6">
      <w:pPr>
        <w:pStyle w:val="Pquestiontextpartsa"/>
      </w:pPr>
    </w:p>
    <w:p w14:paraId="3FB18F0F" w14:textId="25144E83" w:rsidR="002F46B1" w:rsidRDefault="002F46B1" w:rsidP="000366F6">
      <w:pPr>
        <w:pStyle w:val="Pquestiontextpartsa"/>
        <w:rPr>
          <w:i/>
        </w:rPr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b</w:t>
      </w:r>
      <w:r w:rsidRPr="00C11A25">
        <w:rPr>
          <w:rStyle w:val="Cquestionpartlabelbold"/>
        </w:rPr>
        <w:t>)</w:t>
      </w:r>
      <w:r w:rsidRPr="00C11A25">
        <w:tab/>
      </w:r>
      <w:r w:rsidR="00326E23" w:rsidRPr="007708ED">
        <w:t xml:space="preserve">(8 – </w:t>
      </w:r>
      <w:r w:rsidR="00326E23" w:rsidRPr="007708ED">
        <w:rPr>
          <w:i/>
        </w:rPr>
        <w:t>p</w:t>
      </w:r>
      <w:r w:rsidR="00326E23" w:rsidRPr="007708ED">
        <w:t>)</w:t>
      </w:r>
      <w:r w:rsidR="00326E23" w:rsidRPr="007708ED">
        <w:rPr>
          <w:vertAlign w:val="superscript"/>
        </w:rPr>
        <w:t>2</w:t>
      </w:r>
    </w:p>
    <w:p w14:paraId="0AAD534F" w14:textId="77777777" w:rsidR="00D370A0" w:rsidRDefault="00D370A0" w:rsidP="000366F6">
      <w:pPr>
        <w:pStyle w:val="Pquestiontextpartsa"/>
      </w:pPr>
    </w:p>
    <w:p w14:paraId="2F41BB62" w14:textId="5FB349C3" w:rsidR="000366F6" w:rsidRDefault="000366F6" w:rsidP="000366F6">
      <w:pPr>
        <w:pStyle w:val="Pquestionheadingsx"/>
      </w:pPr>
      <w:r>
        <w:t>Question 27</w:t>
      </w:r>
      <w:r>
        <w:tab/>
      </w:r>
      <w:r w:rsidR="00D00A37">
        <w:rPr>
          <w:rStyle w:val="Cmarkslabel"/>
        </w:rPr>
        <w:t>4</w:t>
      </w:r>
      <w:r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[3.</w:t>
      </w:r>
      <w:r w:rsidR="00D00A37">
        <w:t>6</w:t>
      </w:r>
      <w:r>
        <w:t>]</w:t>
      </w:r>
    </w:p>
    <w:p w14:paraId="07BE7047" w14:textId="5BC77BAF" w:rsidR="000366F6" w:rsidRDefault="00646C87" w:rsidP="000366F6">
      <w:pPr>
        <w:pStyle w:val="Pquestiontextmainstem"/>
      </w:pPr>
      <w:r w:rsidRPr="00724B3F">
        <w:t>Expand and simplify each of the following.</w:t>
      </w:r>
    </w:p>
    <w:p w14:paraId="497BD907" w14:textId="5B81C38A" w:rsidR="000366F6" w:rsidRDefault="000366F6" w:rsidP="000366F6">
      <w:pPr>
        <w:pStyle w:val="Pquestiontextpartsa"/>
      </w:pPr>
      <w:r w:rsidRPr="00C11A25">
        <w:rPr>
          <w:rStyle w:val="Cquestionpartlabelbold"/>
        </w:rPr>
        <w:t>(a)</w:t>
      </w:r>
      <w:r w:rsidRPr="00C11A25">
        <w:tab/>
      </w:r>
      <w:r w:rsidR="00326E23" w:rsidRPr="007708ED">
        <w:t>(</w:t>
      </w:r>
      <w:r w:rsidR="00326E23" w:rsidRPr="007708ED">
        <w:rPr>
          <w:i/>
        </w:rPr>
        <w:t>w</w:t>
      </w:r>
      <w:r w:rsidR="00326E23" w:rsidRPr="007708ED">
        <w:t xml:space="preserve"> – </w:t>
      </w:r>
      <w:r w:rsidR="00326E23" w:rsidRPr="007708ED">
        <w:rPr>
          <w:i/>
        </w:rPr>
        <w:t>z</w:t>
      </w:r>
      <w:r w:rsidR="00326E23" w:rsidRPr="007708ED">
        <w:t>)(</w:t>
      </w:r>
      <w:r w:rsidR="00326E23" w:rsidRPr="007708ED">
        <w:rPr>
          <w:i/>
        </w:rPr>
        <w:t>w</w:t>
      </w:r>
      <w:r w:rsidR="00326E23" w:rsidRPr="007708ED">
        <w:t xml:space="preserve"> + </w:t>
      </w:r>
      <w:r w:rsidR="00326E23" w:rsidRPr="007708ED">
        <w:rPr>
          <w:i/>
        </w:rPr>
        <w:t>z</w:t>
      </w:r>
      <w:r w:rsidR="00326E23" w:rsidRPr="007708ED">
        <w:t>)</w:t>
      </w:r>
    </w:p>
    <w:p w14:paraId="3661BA18" w14:textId="77777777" w:rsidR="00D370A0" w:rsidRDefault="00D370A0" w:rsidP="000366F6">
      <w:pPr>
        <w:pStyle w:val="Pquestiontextpartsa"/>
      </w:pPr>
    </w:p>
    <w:p w14:paraId="5E2CEDA1" w14:textId="77777777" w:rsidR="00D370A0" w:rsidRDefault="00D370A0" w:rsidP="000366F6">
      <w:pPr>
        <w:pStyle w:val="Pquestiontextpartsa"/>
      </w:pPr>
    </w:p>
    <w:p w14:paraId="1F6D1B1D" w14:textId="18A99637" w:rsidR="002F46B1" w:rsidRDefault="002F46B1" w:rsidP="000366F6">
      <w:pPr>
        <w:pStyle w:val="Pquestiontextpartsa"/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b</w:t>
      </w:r>
      <w:r w:rsidRPr="00C11A25">
        <w:rPr>
          <w:rStyle w:val="Cquestionpartlabelbold"/>
        </w:rPr>
        <w:t>)</w:t>
      </w:r>
      <w:r w:rsidRPr="00C11A25">
        <w:tab/>
      </w:r>
      <w:r w:rsidR="00326E23" w:rsidRPr="007708ED">
        <w:t>(4</w:t>
      </w:r>
      <w:r w:rsidR="00326E23" w:rsidRPr="007708ED">
        <w:rPr>
          <w:i/>
        </w:rPr>
        <w:t>h</w:t>
      </w:r>
      <w:r w:rsidR="00326E23" w:rsidRPr="007708ED">
        <w:t xml:space="preserve"> + 3</w:t>
      </w:r>
      <w:r w:rsidR="00326E23" w:rsidRPr="007708ED">
        <w:rPr>
          <w:i/>
        </w:rPr>
        <w:t>q</w:t>
      </w:r>
      <w:r w:rsidR="00326E23" w:rsidRPr="007708ED">
        <w:t>)(4</w:t>
      </w:r>
      <w:r w:rsidR="00326E23" w:rsidRPr="007708ED">
        <w:rPr>
          <w:i/>
        </w:rPr>
        <w:t>h</w:t>
      </w:r>
      <w:r w:rsidR="00326E23" w:rsidRPr="007708ED">
        <w:t xml:space="preserve"> – 3</w:t>
      </w:r>
      <w:r w:rsidR="00326E23" w:rsidRPr="007708ED">
        <w:rPr>
          <w:i/>
        </w:rPr>
        <w:t>q</w:t>
      </w:r>
      <w:r w:rsidR="00326E23" w:rsidRPr="007708ED">
        <w:t>)</w:t>
      </w:r>
    </w:p>
    <w:p w14:paraId="6511219B" w14:textId="77777777" w:rsidR="00D370A0" w:rsidRDefault="00D370A0" w:rsidP="000366F6">
      <w:pPr>
        <w:pStyle w:val="Pquestiontextpartsa"/>
      </w:pPr>
    </w:p>
    <w:p w14:paraId="662D8A2F" w14:textId="6828FC48" w:rsidR="000366F6" w:rsidRDefault="000366F6" w:rsidP="000366F6">
      <w:pPr>
        <w:pStyle w:val="Pquestionheadingsx"/>
      </w:pPr>
      <w:r>
        <w:t>Question 28</w:t>
      </w:r>
      <w:r>
        <w:tab/>
      </w:r>
      <w:r w:rsidR="00D00A37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[3.</w:t>
      </w:r>
      <w:r w:rsidR="00D00A37">
        <w:t>7</w:t>
      </w:r>
      <w:r>
        <w:t>]</w:t>
      </w:r>
    </w:p>
    <w:p w14:paraId="2367F4F8" w14:textId="3BB51372" w:rsidR="000366F6" w:rsidRDefault="00646C87" w:rsidP="00552033">
      <w:pPr>
        <w:pStyle w:val="Pquestiontextmainstem"/>
      </w:pPr>
      <w:r w:rsidRPr="00724B3F">
        <w:t>Fully factorise each of the following.</w:t>
      </w:r>
    </w:p>
    <w:p w14:paraId="66C25D9D" w14:textId="2D0ABD7F" w:rsidR="00646C87" w:rsidRDefault="00646C87" w:rsidP="00646C87">
      <w:pPr>
        <w:pStyle w:val="Pquestiontextpartsa"/>
      </w:pPr>
      <w:r w:rsidRPr="00C11A25">
        <w:rPr>
          <w:rStyle w:val="Cquestionpartlabelbold"/>
        </w:rPr>
        <w:t>(a)</w:t>
      </w:r>
      <w:r w:rsidRPr="00C11A25">
        <w:tab/>
      </w:r>
      <w:r w:rsidR="00326E23" w:rsidRPr="007708ED">
        <w:t>28</w:t>
      </w:r>
      <w:r w:rsidR="00326E23" w:rsidRPr="007708ED">
        <w:rPr>
          <w:i/>
        </w:rPr>
        <w:t>c</w:t>
      </w:r>
      <w:r w:rsidR="00326E23" w:rsidRPr="007708ED">
        <w:t xml:space="preserve"> – 14</w:t>
      </w:r>
    </w:p>
    <w:p w14:paraId="498E3D48" w14:textId="77777777" w:rsidR="00646C87" w:rsidRDefault="00646C87" w:rsidP="00646C87">
      <w:pPr>
        <w:pStyle w:val="Pquestiontextpartsa"/>
      </w:pPr>
    </w:p>
    <w:p w14:paraId="70D1C68C" w14:textId="77777777" w:rsidR="00646C87" w:rsidRDefault="00646C87" w:rsidP="00646C87">
      <w:pPr>
        <w:pStyle w:val="Pquestiontextpartsa"/>
      </w:pPr>
    </w:p>
    <w:p w14:paraId="0E47A3DC" w14:textId="77777777" w:rsidR="0058255C" w:rsidRDefault="0058255C" w:rsidP="00646C87">
      <w:pPr>
        <w:pStyle w:val="Pquestiontextpartsa"/>
      </w:pPr>
    </w:p>
    <w:p w14:paraId="3ABAEF6E" w14:textId="415B0829" w:rsidR="00646C87" w:rsidRDefault="00646C87" w:rsidP="00646C87">
      <w:pPr>
        <w:pStyle w:val="Pquestiontextpartsa"/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b</w:t>
      </w:r>
      <w:r w:rsidRPr="00C11A25">
        <w:rPr>
          <w:rStyle w:val="Cquestionpartlabelbold"/>
        </w:rPr>
        <w:t>)</w:t>
      </w:r>
      <w:r w:rsidRPr="00C11A25">
        <w:tab/>
      </w:r>
      <w:r w:rsidR="00326E23" w:rsidRPr="007708ED">
        <w:t>4</w:t>
      </w:r>
      <w:r w:rsidR="00326E23" w:rsidRPr="007708ED">
        <w:rPr>
          <w:i/>
        </w:rPr>
        <w:t>fgh</w:t>
      </w:r>
      <w:r w:rsidR="00326E23" w:rsidRPr="007708ED">
        <w:t xml:space="preserve"> – 3</w:t>
      </w:r>
      <w:r w:rsidR="00326E23" w:rsidRPr="007708ED">
        <w:rPr>
          <w:i/>
        </w:rPr>
        <w:t>gh</w:t>
      </w:r>
    </w:p>
    <w:p w14:paraId="36C96206" w14:textId="77777777" w:rsidR="00646C87" w:rsidRDefault="00646C87" w:rsidP="00552033">
      <w:pPr>
        <w:pStyle w:val="Pquestiontextmainstem"/>
      </w:pPr>
    </w:p>
    <w:p w14:paraId="5D432C6C" w14:textId="77777777" w:rsidR="00D370A0" w:rsidRDefault="00D370A0" w:rsidP="000366F6">
      <w:pPr>
        <w:pStyle w:val="Pquestiontextpartsa"/>
        <w:rPr>
          <w:rStyle w:val="Cquestionpartlabelbold"/>
          <w:b w:val="0"/>
        </w:rPr>
      </w:pPr>
    </w:p>
    <w:p w14:paraId="0E583FEF" w14:textId="77777777" w:rsidR="00646C87" w:rsidRDefault="00646C87" w:rsidP="000366F6">
      <w:pPr>
        <w:pStyle w:val="Pquestiontextpartsa"/>
        <w:rPr>
          <w:rStyle w:val="Cquestionpartlabelbold"/>
          <w:b w:val="0"/>
        </w:rPr>
      </w:pPr>
    </w:p>
    <w:p w14:paraId="459780B4" w14:textId="1E81076E" w:rsidR="00646C87" w:rsidRDefault="00646C87" w:rsidP="00646C87">
      <w:pPr>
        <w:pStyle w:val="Pquestiontextpartsa"/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c</w:t>
      </w:r>
      <w:r w:rsidRPr="00C11A25">
        <w:rPr>
          <w:rStyle w:val="Cquestionpartlabelbold"/>
        </w:rPr>
        <w:t>)</w:t>
      </w:r>
      <w:r w:rsidRPr="00C11A25">
        <w:tab/>
      </w:r>
      <w:r w:rsidR="00326E23" w:rsidRPr="007708ED">
        <w:t>8</w:t>
      </w:r>
      <w:r w:rsidR="00326E23" w:rsidRPr="007708ED">
        <w:rPr>
          <w:i/>
        </w:rPr>
        <w:t>v</w:t>
      </w:r>
      <w:r w:rsidR="00326E23" w:rsidRPr="007708ED">
        <w:rPr>
          <w:vertAlign w:val="superscript"/>
        </w:rPr>
        <w:t>3</w:t>
      </w:r>
      <w:r w:rsidR="00326E23" w:rsidRPr="007708ED">
        <w:rPr>
          <w:i/>
        </w:rPr>
        <w:t>w</w:t>
      </w:r>
      <w:r w:rsidR="00326E23" w:rsidRPr="007708ED">
        <w:t xml:space="preserve"> – 40</w:t>
      </w:r>
      <w:r w:rsidR="00326E23" w:rsidRPr="007708ED">
        <w:rPr>
          <w:i/>
        </w:rPr>
        <w:t>vw</w:t>
      </w:r>
      <w:r w:rsidR="00326E23" w:rsidRPr="007708ED">
        <w:rPr>
          <w:vertAlign w:val="superscript"/>
        </w:rPr>
        <w:t>3</w:t>
      </w:r>
    </w:p>
    <w:p w14:paraId="0CE628D1" w14:textId="77777777" w:rsidR="00D00A37" w:rsidRDefault="00D00A37" w:rsidP="000366F6">
      <w:pPr>
        <w:pStyle w:val="Pquestiontextpartsa"/>
        <w:rPr>
          <w:rStyle w:val="Cquestionpartlabelbold"/>
          <w:b w:val="0"/>
        </w:rPr>
      </w:pPr>
    </w:p>
    <w:p w14:paraId="75E9330C" w14:textId="77777777" w:rsidR="00646C87" w:rsidRDefault="00646C87" w:rsidP="000366F6">
      <w:pPr>
        <w:pStyle w:val="Pquestiontextpartsa"/>
        <w:rPr>
          <w:rStyle w:val="Cquestionpartlabelbold"/>
          <w:b w:val="0"/>
        </w:rPr>
      </w:pPr>
    </w:p>
    <w:p w14:paraId="65B10A20" w14:textId="486B5334" w:rsidR="00D00A37" w:rsidRDefault="00D00A37" w:rsidP="00D00A37">
      <w:pPr>
        <w:pStyle w:val="Pquestionheadingsx"/>
      </w:pPr>
      <w:r>
        <w:lastRenderedPageBreak/>
        <w:t>Question 29</w:t>
      </w:r>
      <w:r>
        <w:tab/>
      </w:r>
      <w:r>
        <w:rPr>
          <w:rStyle w:val="Cmarkslabel"/>
        </w:rPr>
        <w:t xml:space="preserve">4 </w:t>
      </w:r>
      <w:r w:rsidRPr="001B433F">
        <w:rPr>
          <w:rStyle w:val="Cmarkslabel"/>
        </w:rPr>
        <w:t>marks</w:t>
      </w:r>
      <w:r>
        <w:tab/>
        <w:t>[3.7]</w:t>
      </w:r>
    </w:p>
    <w:p w14:paraId="53DE5374" w14:textId="77777777" w:rsidR="00D00A37" w:rsidRDefault="00D00A37" w:rsidP="00D00A37">
      <w:pPr>
        <w:pStyle w:val="Pquestiontextmainstem"/>
      </w:pPr>
      <w:r>
        <w:t>Fully factorise each of the following.</w:t>
      </w:r>
    </w:p>
    <w:p w14:paraId="74B8841C" w14:textId="6D0141E8" w:rsidR="00D00A37" w:rsidRDefault="00D00A37" w:rsidP="00D00A37">
      <w:pPr>
        <w:pStyle w:val="Pquestiontextpartsa"/>
        <w:rPr>
          <w:rStyle w:val="Cquestionpartlabelbold"/>
          <w:b w:val="0"/>
        </w:rPr>
      </w:pPr>
      <w:r w:rsidRPr="00C11A25">
        <w:rPr>
          <w:rStyle w:val="Cquestionpartlabelbold"/>
        </w:rPr>
        <w:t>(a)</w:t>
      </w:r>
      <w:r w:rsidRPr="00C11A25">
        <w:tab/>
      </w:r>
      <w:r w:rsidR="00326E23" w:rsidRPr="007708ED">
        <w:t>3</w:t>
      </w:r>
      <w:r w:rsidR="00326E23" w:rsidRPr="007708ED">
        <w:rPr>
          <w:i/>
        </w:rPr>
        <w:t>b</w:t>
      </w:r>
      <w:r w:rsidR="00326E23" w:rsidRPr="007708ED">
        <w:rPr>
          <w:vertAlign w:val="superscript"/>
        </w:rPr>
        <w:t>2</w:t>
      </w:r>
      <w:r w:rsidR="00326E23" w:rsidRPr="007708ED">
        <w:t xml:space="preserve"> + 12</w:t>
      </w:r>
      <w:r w:rsidR="00326E23" w:rsidRPr="007708ED">
        <w:rPr>
          <w:i/>
        </w:rPr>
        <w:t xml:space="preserve">b </w:t>
      </w:r>
      <w:r w:rsidR="00326E23" w:rsidRPr="007708ED">
        <w:t>– 36</w:t>
      </w:r>
    </w:p>
    <w:p w14:paraId="750C0166" w14:textId="77777777" w:rsidR="00D370A0" w:rsidRDefault="00D370A0" w:rsidP="000366F6">
      <w:pPr>
        <w:pStyle w:val="Pquestiontextpartsa"/>
        <w:rPr>
          <w:rStyle w:val="Cquestionpartlabelbold"/>
          <w:b w:val="0"/>
        </w:rPr>
      </w:pPr>
    </w:p>
    <w:p w14:paraId="3F2F2267" w14:textId="77777777" w:rsidR="0058255C" w:rsidRDefault="0058255C" w:rsidP="000366F6">
      <w:pPr>
        <w:pStyle w:val="Pquestiontextpartsa"/>
        <w:rPr>
          <w:rStyle w:val="Cquestionpartlabelbold"/>
          <w:b w:val="0"/>
        </w:rPr>
      </w:pPr>
    </w:p>
    <w:p w14:paraId="689EA1E9" w14:textId="77777777" w:rsidR="00D370A0" w:rsidRDefault="00D370A0" w:rsidP="000366F6">
      <w:pPr>
        <w:pStyle w:val="Pquestiontextpartsa"/>
        <w:rPr>
          <w:rStyle w:val="Cquestionpartlabelbold"/>
          <w:b w:val="0"/>
        </w:rPr>
      </w:pPr>
    </w:p>
    <w:p w14:paraId="6DF313B8" w14:textId="78D29A72" w:rsidR="00646C87" w:rsidRDefault="00646C87" w:rsidP="00646C87">
      <w:pPr>
        <w:pStyle w:val="Pquestiontextpartsa"/>
        <w:rPr>
          <w:rStyle w:val="Cquestionpartlabelbold"/>
          <w:b w:val="0"/>
        </w:rPr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b</w:t>
      </w:r>
      <w:r w:rsidRPr="00C11A25">
        <w:rPr>
          <w:rStyle w:val="Cquestionpartlabelbold"/>
        </w:rPr>
        <w:t>)</w:t>
      </w:r>
      <w:r w:rsidRPr="00C11A25">
        <w:tab/>
      </w:r>
      <w:r w:rsidR="00326E23" w:rsidRPr="007708ED">
        <w:rPr>
          <w:i/>
        </w:rPr>
        <w:t>x</w:t>
      </w:r>
      <w:r w:rsidR="00326E23" w:rsidRPr="007708ED">
        <w:rPr>
          <w:vertAlign w:val="superscript"/>
        </w:rPr>
        <w:t>5</w:t>
      </w:r>
      <w:r w:rsidR="00326E23" w:rsidRPr="007708ED">
        <w:t xml:space="preserve"> + 4</w:t>
      </w:r>
      <w:r w:rsidR="00326E23" w:rsidRPr="007708ED">
        <w:rPr>
          <w:i/>
        </w:rPr>
        <w:t>x</w:t>
      </w:r>
      <w:r w:rsidR="00326E23" w:rsidRPr="007708ED">
        <w:rPr>
          <w:vertAlign w:val="superscript"/>
        </w:rPr>
        <w:t>2</w:t>
      </w:r>
      <w:r w:rsidR="00326E23" w:rsidRPr="007708ED">
        <w:t xml:space="preserve"> – 4</w:t>
      </w:r>
      <w:r w:rsidR="00326E23" w:rsidRPr="007708ED">
        <w:rPr>
          <w:i/>
        </w:rPr>
        <w:t>x</w:t>
      </w:r>
      <w:r w:rsidR="00326E23" w:rsidRPr="007708ED">
        <w:rPr>
          <w:vertAlign w:val="superscript"/>
        </w:rPr>
        <w:t>3</w:t>
      </w:r>
    </w:p>
    <w:p w14:paraId="28B64B3A" w14:textId="77777777" w:rsidR="00D370A0" w:rsidRDefault="00D370A0" w:rsidP="000366F6">
      <w:pPr>
        <w:pStyle w:val="Pquestiontextpartsa"/>
        <w:rPr>
          <w:rStyle w:val="Cquestionpartlabelbold"/>
          <w:b w:val="0"/>
        </w:rPr>
      </w:pPr>
    </w:p>
    <w:p w14:paraId="6FDAFD2A" w14:textId="77777777" w:rsidR="0058255C" w:rsidRDefault="0058255C" w:rsidP="000366F6">
      <w:pPr>
        <w:pStyle w:val="Pquestiontextpartsa"/>
        <w:rPr>
          <w:rStyle w:val="Cquestionpartlabelbold"/>
          <w:b w:val="0"/>
        </w:rPr>
      </w:pPr>
    </w:p>
    <w:p w14:paraId="5863CBBA" w14:textId="0E978514" w:rsidR="00D00A37" w:rsidRDefault="00D00A37" w:rsidP="00D00A37">
      <w:pPr>
        <w:pStyle w:val="Pquestionheadingsx"/>
      </w:pPr>
      <w:r>
        <w:t>Question 30</w:t>
      </w:r>
      <w:r>
        <w:tab/>
      </w:r>
      <w:r>
        <w:rPr>
          <w:rStyle w:val="Cmarkslabel"/>
        </w:rPr>
        <w:t xml:space="preserve">4 </w:t>
      </w:r>
      <w:r w:rsidRPr="001B433F">
        <w:rPr>
          <w:rStyle w:val="Cmarkslabel"/>
        </w:rPr>
        <w:t>marks</w:t>
      </w:r>
      <w:r>
        <w:tab/>
        <w:t>[3.7]</w:t>
      </w:r>
    </w:p>
    <w:p w14:paraId="078B969C" w14:textId="77777777" w:rsidR="00D00A37" w:rsidRDefault="00D00A37" w:rsidP="00D00A37">
      <w:pPr>
        <w:pStyle w:val="Pquestiontextmainstem"/>
      </w:pPr>
      <w:r>
        <w:t>Fully factorise each of the following.</w:t>
      </w:r>
    </w:p>
    <w:p w14:paraId="7470B2E7" w14:textId="459CB520" w:rsidR="00D370A0" w:rsidRDefault="00D00A37" w:rsidP="00D00A37">
      <w:pPr>
        <w:pStyle w:val="Pquestiontextpartsa"/>
      </w:pPr>
      <w:r w:rsidRPr="00C11A25">
        <w:rPr>
          <w:rStyle w:val="Cquestionpartlabelbold"/>
        </w:rPr>
        <w:t>(a)</w:t>
      </w:r>
      <w:r w:rsidRPr="00C11A25">
        <w:tab/>
      </w:r>
      <w:r w:rsidR="00326E23" w:rsidRPr="007708ED">
        <w:t>2(</w:t>
      </w:r>
      <w:r w:rsidR="00326E23" w:rsidRPr="007708ED">
        <w:rPr>
          <w:i/>
        </w:rPr>
        <w:t>k</w:t>
      </w:r>
      <w:r w:rsidR="00326E23" w:rsidRPr="007708ED">
        <w:t xml:space="preserve"> – 3) + </w:t>
      </w:r>
      <w:r w:rsidR="00326E23" w:rsidRPr="007708ED">
        <w:rPr>
          <w:i/>
        </w:rPr>
        <w:t>b</w:t>
      </w:r>
      <w:r w:rsidR="00326E23" w:rsidRPr="007708ED">
        <w:t>(</w:t>
      </w:r>
      <w:r w:rsidR="00326E23" w:rsidRPr="007708ED">
        <w:rPr>
          <w:i/>
        </w:rPr>
        <w:t>k</w:t>
      </w:r>
      <w:r w:rsidR="00326E23" w:rsidRPr="007708ED">
        <w:t xml:space="preserve"> – 3)</w:t>
      </w:r>
    </w:p>
    <w:p w14:paraId="65D8FF78" w14:textId="77777777" w:rsidR="00D00A37" w:rsidRDefault="00D00A37" w:rsidP="00D00A37">
      <w:pPr>
        <w:pStyle w:val="Pquestiontextpartsa"/>
      </w:pPr>
    </w:p>
    <w:p w14:paraId="50CD8911" w14:textId="77777777" w:rsidR="00D00A37" w:rsidRDefault="00D00A37" w:rsidP="00D00A37">
      <w:pPr>
        <w:pStyle w:val="Pquestiontextpartsa"/>
      </w:pPr>
    </w:p>
    <w:p w14:paraId="6D65EB9D" w14:textId="77777777" w:rsidR="0058255C" w:rsidRDefault="0058255C" w:rsidP="00D00A37">
      <w:pPr>
        <w:pStyle w:val="Pquestiontextpartsa"/>
      </w:pPr>
    </w:p>
    <w:p w14:paraId="7A0CC4D1" w14:textId="77777777" w:rsidR="0058255C" w:rsidRDefault="0058255C" w:rsidP="00D00A37">
      <w:pPr>
        <w:pStyle w:val="Pquestiontextpartsa"/>
      </w:pPr>
    </w:p>
    <w:p w14:paraId="173735D4" w14:textId="40096686" w:rsidR="00646C87" w:rsidRDefault="00646C87" w:rsidP="00646C87">
      <w:pPr>
        <w:pStyle w:val="Pquestiontextpartsa"/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b</w:t>
      </w:r>
      <w:r w:rsidRPr="00C11A25">
        <w:rPr>
          <w:rStyle w:val="Cquestionpartlabelbold"/>
        </w:rPr>
        <w:t>)</w:t>
      </w:r>
      <w:r w:rsidRPr="00C11A25">
        <w:tab/>
      </w:r>
      <w:r w:rsidR="00326E23" w:rsidRPr="007708ED">
        <w:t>5</w:t>
      </w:r>
      <w:r w:rsidR="00326E23" w:rsidRPr="007708ED">
        <w:rPr>
          <w:i/>
        </w:rPr>
        <w:t>y</w:t>
      </w:r>
      <w:r w:rsidR="00326E23" w:rsidRPr="007708ED">
        <w:t>(3</w:t>
      </w:r>
      <w:r w:rsidR="00326E23" w:rsidRPr="007708ED">
        <w:rPr>
          <w:i/>
        </w:rPr>
        <w:t xml:space="preserve">z </w:t>
      </w:r>
      <w:r w:rsidR="00326E23" w:rsidRPr="007708ED">
        <w:t>+ 2) – 7(3</w:t>
      </w:r>
      <w:r w:rsidR="00326E23" w:rsidRPr="007708ED">
        <w:rPr>
          <w:i/>
        </w:rPr>
        <w:t>z</w:t>
      </w:r>
      <w:r w:rsidR="00326E23" w:rsidRPr="007708ED">
        <w:t xml:space="preserve"> + 2)</w:t>
      </w:r>
    </w:p>
    <w:p w14:paraId="78102F48" w14:textId="77777777" w:rsidR="00D00A37" w:rsidRDefault="00D00A37" w:rsidP="00D00A37">
      <w:pPr>
        <w:pStyle w:val="Pquestiontextpartsa"/>
      </w:pPr>
    </w:p>
    <w:p w14:paraId="56E77D96" w14:textId="77777777" w:rsidR="0058255C" w:rsidRDefault="0058255C" w:rsidP="00D00A37">
      <w:pPr>
        <w:pStyle w:val="Pquestiontextpartsa"/>
      </w:pPr>
    </w:p>
    <w:p w14:paraId="09C9C07B" w14:textId="77777777" w:rsidR="0058255C" w:rsidRDefault="0058255C" w:rsidP="00D00A37">
      <w:pPr>
        <w:pStyle w:val="Pquestiontextpartsa"/>
      </w:pPr>
    </w:p>
    <w:p w14:paraId="43F1DADB" w14:textId="62E99EA2" w:rsidR="00D00A37" w:rsidRDefault="00D00A37" w:rsidP="00D00A37">
      <w:pPr>
        <w:pStyle w:val="Pquestionheadingsx"/>
      </w:pPr>
      <w:r>
        <w:t>Question 31</w:t>
      </w:r>
      <w:r>
        <w:tab/>
      </w:r>
      <w:r>
        <w:rPr>
          <w:rStyle w:val="Cmarkslabel"/>
        </w:rPr>
        <w:t xml:space="preserve">2 </w:t>
      </w:r>
      <w:r w:rsidRPr="001B433F">
        <w:rPr>
          <w:rStyle w:val="Cmarkslabel"/>
        </w:rPr>
        <w:t>marks</w:t>
      </w:r>
      <w:r>
        <w:tab/>
        <w:t>[3.8]</w:t>
      </w:r>
    </w:p>
    <w:p w14:paraId="3065EE1C" w14:textId="71992D92" w:rsidR="00D00A37" w:rsidRDefault="00646C87" w:rsidP="00D00A37">
      <w:pPr>
        <w:pStyle w:val="Pquestiontextmainstem"/>
      </w:pPr>
      <w:r w:rsidRPr="00724B3F">
        <w:t xml:space="preserve">Use the grouping in pairs technique to fully factorise </w:t>
      </w:r>
      <w:r w:rsidR="00326E23" w:rsidRPr="007708ED">
        <w:t>4</w:t>
      </w:r>
      <w:r w:rsidR="00326E23" w:rsidRPr="007708ED">
        <w:rPr>
          <w:i/>
        </w:rPr>
        <w:t>x</w:t>
      </w:r>
      <w:r w:rsidR="00326E23" w:rsidRPr="007708ED">
        <w:t xml:space="preserve"> + 20 – 2</w:t>
      </w:r>
      <w:r w:rsidR="00326E23" w:rsidRPr="007708ED">
        <w:rPr>
          <w:i/>
        </w:rPr>
        <w:t>xy</w:t>
      </w:r>
      <w:r w:rsidR="00326E23" w:rsidRPr="007708ED">
        <w:t xml:space="preserve"> – 10</w:t>
      </w:r>
      <w:r w:rsidR="00326E23" w:rsidRPr="007708ED">
        <w:rPr>
          <w:i/>
        </w:rPr>
        <w:t>y</w:t>
      </w:r>
      <w:r w:rsidRPr="00646C87">
        <w:t>.</w:t>
      </w:r>
    </w:p>
    <w:p w14:paraId="1BE9F21F" w14:textId="77777777" w:rsidR="0058255C" w:rsidRDefault="0058255C" w:rsidP="00D00A37">
      <w:pPr>
        <w:pStyle w:val="Pquestiontextmainstem"/>
      </w:pPr>
    </w:p>
    <w:p w14:paraId="2CB869BE" w14:textId="77777777" w:rsidR="0058255C" w:rsidRDefault="0058255C" w:rsidP="00D00A37">
      <w:pPr>
        <w:pStyle w:val="Pquestiontextmainstem"/>
      </w:pPr>
    </w:p>
    <w:p w14:paraId="3178EFD1" w14:textId="77777777" w:rsidR="0058255C" w:rsidRDefault="0058255C" w:rsidP="00D00A37">
      <w:pPr>
        <w:pStyle w:val="Pquestiontextmainstem"/>
      </w:pPr>
    </w:p>
    <w:p w14:paraId="0794EF8F" w14:textId="77777777" w:rsidR="0058255C" w:rsidRDefault="0058255C" w:rsidP="00D00A37">
      <w:pPr>
        <w:pStyle w:val="Pquestiontextmainstem"/>
      </w:pPr>
    </w:p>
    <w:p w14:paraId="77B6F120" w14:textId="77777777" w:rsidR="0058255C" w:rsidRDefault="0058255C" w:rsidP="00D00A37">
      <w:pPr>
        <w:pStyle w:val="Pquestiontextmainstem"/>
      </w:pPr>
    </w:p>
    <w:p w14:paraId="404D50F6" w14:textId="77777777" w:rsidR="0058255C" w:rsidRDefault="0058255C" w:rsidP="00D00A37">
      <w:pPr>
        <w:pStyle w:val="Pquestiontextmainstem"/>
      </w:pPr>
    </w:p>
    <w:p w14:paraId="7ADA1D74" w14:textId="49435B2C" w:rsidR="001E30A8" w:rsidRDefault="001B433F" w:rsidP="0058255C">
      <w:pPr>
        <w:pStyle w:val="Psectionresults"/>
      </w:pPr>
      <w:r>
        <w:t xml:space="preserve">Short answer results: ___ / </w:t>
      </w:r>
      <w:r w:rsidR="00F01584">
        <w:t>7</w:t>
      </w:r>
      <w:r w:rsidR="004F103F">
        <w:t>3</w:t>
      </w:r>
    </w:p>
    <w:p w14:paraId="3EC4524B" w14:textId="77777777" w:rsidR="001E30A8" w:rsidRDefault="001E30A8">
      <w:pPr>
        <w:rPr>
          <w:rFonts w:asciiTheme="minorHAnsi" w:hAnsiTheme="minorHAnsi"/>
          <w:i/>
        </w:rPr>
      </w:pPr>
      <w:r>
        <w:br w:type="page"/>
      </w:r>
    </w:p>
    <w:p w14:paraId="145123F9" w14:textId="228C4906" w:rsidR="001B433F" w:rsidRDefault="001B433F" w:rsidP="001B433F">
      <w:pPr>
        <w:pStyle w:val="Psectionheading"/>
      </w:pPr>
      <w:r>
        <w:lastRenderedPageBreak/>
        <w:t>Extended answer section</w:t>
      </w:r>
    </w:p>
    <w:p w14:paraId="07DDBE29" w14:textId="756BCC05" w:rsidR="001B433F" w:rsidRDefault="001B433F" w:rsidP="009415BB">
      <w:pPr>
        <w:pStyle w:val="Pquestionheadingsx"/>
      </w:pPr>
      <w:r>
        <w:t xml:space="preserve">Question </w:t>
      </w:r>
      <w:r w:rsidR="00566273">
        <w:t>32</w:t>
      </w:r>
      <w:r>
        <w:tab/>
      </w:r>
      <w:r w:rsidR="00B645FF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3849AA">
        <w:tab/>
        <w:t>[</w:t>
      </w:r>
      <w:r w:rsidR="00B645FF">
        <w:t>3.3</w:t>
      </w:r>
      <w:r>
        <w:t>]</w:t>
      </w:r>
    </w:p>
    <w:p w14:paraId="60D4CEEF" w14:textId="2F152C5F" w:rsidR="002509BC" w:rsidRPr="009415BB" w:rsidRDefault="00326E23" w:rsidP="009415BB">
      <w:pPr>
        <w:pStyle w:val="Pquestiontextmainstem"/>
        <w:rPr>
          <w:vertAlign w:val="superscript"/>
        </w:rPr>
      </w:pPr>
      <w:r w:rsidRPr="007708ED">
        <w:t xml:space="preserve">Consider some </w:t>
      </w:r>
      <w:r w:rsidR="00631C04">
        <w:t>very small micro-</w:t>
      </w:r>
      <w:r w:rsidRPr="007708ED">
        <w:t>organisms.</w:t>
      </w:r>
    </w:p>
    <w:p w14:paraId="5F138ED3" w14:textId="76A8BB71" w:rsidR="002509BC" w:rsidRDefault="002509BC" w:rsidP="002509BC">
      <w:pPr>
        <w:pStyle w:val="Pquestiontextpartsa"/>
      </w:pPr>
      <w:r w:rsidRPr="003849AA">
        <w:rPr>
          <w:rStyle w:val="Cquestionpartlabelbold"/>
        </w:rPr>
        <w:t>(a)</w:t>
      </w:r>
      <w:r w:rsidRPr="003849AA">
        <w:tab/>
      </w:r>
      <w:r w:rsidR="00326E23" w:rsidRPr="007708ED">
        <w:t xml:space="preserve">Amoeba </w:t>
      </w:r>
      <w:r w:rsidR="00326E23" w:rsidRPr="00326E23">
        <w:t>A</w:t>
      </w:r>
      <w:r w:rsidR="00326E23" w:rsidRPr="007708ED">
        <w:t xml:space="preserve"> is 220 µm (micrometre</w:t>
      </w:r>
      <w:r w:rsidR="00326E23">
        <w:t>s</w:t>
      </w:r>
      <w:r w:rsidR="00326E23" w:rsidRPr="007708ED">
        <w:t xml:space="preserve">) in length. 1 µm is equivalent to 1 millionth of a metre </w:t>
      </w:r>
      <w:r w:rsidR="00326E23">
        <w:br/>
      </w:r>
      <w:r w:rsidR="00326E23" w:rsidRPr="007708ED">
        <w:t>(10</w:t>
      </w:r>
      <w:r w:rsidR="00326E23" w:rsidRPr="007708ED">
        <w:rPr>
          <w:vertAlign w:val="superscript"/>
        </w:rPr>
        <w:t xml:space="preserve">-6 </w:t>
      </w:r>
      <w:r w:rsidR="00326E23" w:rsidRPr="007708ED">
        <w:t xml:space="preserve">m). Write amoeba </w:t>
      </w:r>
      <w:r w:rsidR="00326E23" w:rsidRPr="00326E23">
        <w:t>A</w:t>
      </w:r>
      <w:r w:rsidR="00326E23" w:rsidRPr="007708ED">
        <w:t xml:space="preserve">’s length in metres, expressing your answer in </w:t>
      </w:r>
      <w:r w:rsidR="00BE3D3D">
        <w:t>scientific notation</w:t>
      </w:r>
      <w:r w:rsidR="00326E23" w:rsidRPr="007708ED">
        <w:t>.</w:t>
      </w:r>
    </w:p>
    <w:p w14:paraId="60F9A85D" w14:textId="77777777" w:rsidR="003849AA" w:rsidRDefault="003849AA" w:rsidP="0058255C">
      <w:pPr>
        <w:pStyle w:val="Pquestiontextpartsai"/>
        <w:ind w:left="0" w:firstLine="0"/>
        <w:rPr>
          <w:rStyle w:val="Cquestionpartlabelbold"/>
        </w:rPr>
      </w:pPr>
    </w:p>
    <w:p w14:paraId="0C95DB65" w14:textId="77777777" w:rsidR="001E30A8" w:rsidRDefault="001E30A8" w:rsidP="0058255C">
      <w:pPr>
        <w:pStyle w:val="Pquestiontextpartsai"/>
        <w:ind w:left="0" w:firstLine="0"/>
        <w:rPr>
          <w:rStyle w:val="Cquestionpartlabelbold"/>
        </w:rPr>
      </w:pPr>
    </w:p>
    <w:p w14:paraId="501EA866" w14:textId="77777777" w:rsidR="00932B04" w:rsidRDefault="00932B04" w:rsidP="0058255C">
      <w:pPr>
        <w:pStyle w:val="Pquestiontextpartsai"/>
        <w:ind w:left="0" w:firstLine="0"/>
        <w:rPr>
          <w:rStyle w:val="Cquestionpartlabelbold"/>
        </w:rPr>
      </w:pPr>
    </w:p>
    <w:p w14:paraId="69E63E85" w14:textId="77777777" w:rsidR="00932B04" w:rsidRDefault="00932B04" w:rsidP="0058255C">
      <w:pPr>
        <w:pStyle w:val="Pquestiontextpartsai"/>
        <w:ind w:left="0" w:firstLine="0"/>
        <w:rPr>
          <w:rStyle w:val="Cquestionpartlabelbold"/>
        </w:rPr>
      </w:pPr>
    </w:p>
    <w:p w14:paraId="7A43DB8F" w14:textId="77777777" w:rsidR="001E30A8" w:rsidRPr="00AF48BF" w:rsidRDefault="001E30A8" w:rsidP="0058255C">
      <w:pPr>
        <w:pStyle w:val="Pquestiontextpartsai"/>
        <w:ind w:left="0" w:firstLine="0"/>
        <w:rPr>
          <w:rStyle w:val="Cquestionpartlabelbold"/>
        </w:rPr>
      </w:pPr>
    </w:p>
    <w:p w14:paraId="464B089F" w14:textId="77777777" w:rsidR="003849AA" w:rsidRPr="00AF48BF" w:rsidRDefault="003849AA" w:rsidP="002509BC">
      <w:pPr>
        <w:pStyle w:val="Pquestiontextpartsai"/>
        <w:rPr>
          <w:rStyle w:val="Cquestionpartlabelbold"/>
        </w:rPr>
      </w:pPr>
    </w:p>
    <w:p w14:paraId="06383F04" w14:textId="61113223" w:rsidR="003849AA" w:rsidRDefault="003849AA" w:rsidP="003849A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b</w:t>
      </w:r>
      <w:r w:rsidRPr="003849AA">
        <w:rPr>
          <w:rStyle w:val="Cquestionpartlabelbold"/>
        </w:rPr>
        <w:t>)</w:t>
      </w:r>
      <w:r w:rsidRPr="003849AA">
        <w:tab/>
      </w:r>
      <w:r w:rsidR="00326E23" w:rsidRPr="007708ED">
        <w:t xml:space="preserve">Amoeba </w:t>
      </w:r>
      <w:r w:rsidR="00326E23" w:rsidRPr="00326E23">
        <w:t>B</w:t>
      </w:r>
      <w:r w:rsidR="00326E23" w:rsidRPr="007708ED">
        <w:t xml:space="preserve"> is 7.40 × 10</w:t>
      </w:r>
      <w:r w:rsidR="00326E23" w:rsidRPr="007708ED">
        <w:rPr>
          <w:vertAlign w:val="superscript"/>
        </w:rPr>
        <w:t>-4</w:t>
      </w:r>
      <w:r w:rsidR="00326E23" w:rsidRPr="007708ED">
        <w:t xml:space="preserve"> m in length. Convert this length to micrometres (µm).</w:t>
      </w:r>
    </w:p>
    <w:p w14:paraId="3A15206C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57899A29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40F96C5A" w14:textId="77777777" w:rsidR="00932B04" w:rsidRDefault="00932B04" w:rsidP="002509BC">
      <w:pPr>
        <w:pStyle w:val="Pquestiontextpartsai"/>
        <w:rPr>
          <w:rStyle w:val="Cquestionpartlabelbold"/>
        </w:rPr>
      </w:pPr>
    </w:p>
    <w:p w14:paraId="184AEB3F" w14:textId="77777777" w:rsidR="001E30A8" w:rsidRDefault="001E30A8" w:rsidP="002509BC">
      <w:pPr>
        <w:pStyle w:val="Pquestiontextpartsai"/>
        <w:rPr>
          <w:rStyle w:val="Cquestionpartlabelbold"/>
        </w:rPr>
      </w:pPr>
    </w:p>
    <w:p w14:paraId="432F3DB3" w14:textId="77777777" w:rsidR="00932B04" w:rsidRDefault="00932B04" w:rsidP="002509BC">
      <w:pPr>
        <w:pStyle w:val="Pquestiontextpartsai"/>
        <w:rPr>
          <w:rStyle w:val="Cquestionpartlabelbold"/>
        </w:rPr>
      </w:pPr>
    </w:p>
    <w:p w14:paraId="6C0E647E" w14:textId="77777777" w:rsidR="001E30A8" w:rsidRDefault="001E30A8" w:rsidP="002509BC">
      <w:pPr>
        <w:pStyle w:val="Pquestiontextpartsai"/>
        <w:rPr>
          <w:rStyle w:val="Cquestionpartlabelbold"/>
        </w:rPr>
      </w:pPr>
    </w:p>
    <w:p w14:paraId="274EEECE" w14:textId="3218CAF1" w:rsidR="003849AA" w:rsidRDefault="003849AA" w:rsidP="00B645FF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c</w:t>
      </w:r>
      <w:r w:rsidRPr="003849AA">
        <w:rPr>
          <w:rStyle w:val="Cquestionpartlabelbold"/>
        </w:rPr>
        <w:t>)</w:t>
      </w:r>
      <w:r w:rsidRPr="003849AA">
        <w:tab/>
      </w:r>
      <w:r w:rsidR="00326E23" w:rsidRPr="007708ED">
        <w:t xml:space="preserve">What is the difference in length between </w:t>
      </w:r>
      <w:r w:rsidR="00326E23">
        <w:t>A</w:t>
      </w:r>
      <w:r w:rsidR="00326E23" w:rsidRPr="007708ED">
        <w:t xml:space="preserve">moeba </w:t>
      </w:r>
      <w:r w:rsidR="00326E23" w:rsidRPr="00326E23">
        <w:t xml:space="preserve">B </w:t>
      </w:r>
      <w:r w:rsidR="00326E23" w:rsidRPr="007708ED">
        <w:t xml:space="preserve">and </w:t>
      </w:r>
      <w:r w:rsidR="00326E23">
        <w:t>A</w:t>
      </w:r>
      <w:r w:rsidR="00326E23" w:rsidRPr="007708ED">
        <w:t>moeba</w:t>
      </w:r>
      <w:r w:rsidR="00326E23" w:rsidRPr="00326E23">
        <w:t xml:space="preserve"> A</w:t>
      </w:r>
      <w:r w:rsidR="00326E23" w:rsidRPr="007708ED">
        <w:t xml:space="preserve">? Express your answer in metres in </w:t>
      </w:r>
      <w:r w:rsidR="00BE3D3D">
        <w:t>scientific notation</w:t>
      </w:r>
      <w:r w:rsidR="00326E23" w:rsidRPr="007708ED">
        <w:t>.</w:t>
      </w:r>
    </w:p>
    <w:p w14:paraId="1F133432" w14:textId="77777777" w:rsidR="002F46B1" w:rsidRDefault="002F46B1" w:rsidP="00B645FF">
      <w:pPr>
        <w:pStyle w:val="Pquestiontextpartsa"/>
      </w:pPr>
    </w:p>
    <w:p w14:paraId="5DF292FC" w14:textId="77777777" w:rsidR="002F46B1" w:rsidRDefault="002F46B1" w:rsidP="00326E23">
      <w:pPr>
        <w:pStyle w:val="Pquestiontextpartsa"/>
      </w:pPr>
    </w:p>
    <w:p w14:paraId="3BBE9216" w14:textId="77777777" w:rsidR="00932B04" w:rsidRDefault="00932B04" w:rsidP="00326E23">
      <w:pPr>
        <w:pStyle w:val="Pquestiontextpartsa"/>
      </w:pPr>
    </w:p>
    <w:p w14:paraId="065EE468" w14:textId="77777777" w:rsidR="00932B04" w:rsidRDefault="00932B04" w:rsidP="00326E23">
      <w:pPr>
        <w:pStyle w:val="Pquestiontextpartsa"/>
      </w:pPr>
    </w:p>
    <w:p w14:paraId="7F321574" w14:textId="77777777" w:rsidR="001E30A8" w:rsidRDefault="001E30A8" w:rsidP="00326E23">
      <w:pPr>
        <w:pStyle w:val="Pquestiontextpartsa"/>
      </w:pPr>
    </w:p>
    <w:p w14:paraId="0D2F91C1" w14:textId="77777777" w:rsidR="001E30A8" w:rsidRDefault="001E30A8" w:rsidP="00326E23">
      <w:pPr>
        <w:pStyle w:val="Pquestiontextpartsa"/>
      </w:pPr>
    </w:p>
    <w:p w14:paraId="1ACA940C" w14:textId="77777777" w:rsidR="00326E23" w:rsidRPr="007708ED" w:rsidRDefault="002F46B1" w:rsidP="00326E23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d</w:t>
      </w:r>
      <w:r w:rsidRPr="003849AA">
        <w:rPr>
          <w:rStyle w:val="Cquestionpartlabelbold"/>
        </w:rPr>
        <w:t>)</w:t>
      </w:r>
      <w:r w:rsidRPr="003849AA">
        <w:tab/>
      </w:r>
      <w:r w:rsidR="00326E23" w:rsidRPr="007708ED">
        <w:t>Amoeba C is 0.62 millimetres long. Write this length in:</w:t>
      </w:r>
    </w:p>
    <w:p w14:paraId="689E597D" w14:textId="338CFEBD" w:rsidR="00326E23" w:rsidRDefault="00326E23" w:rsidP="00326E23">
      <w:pPr>
        <w:pStyle w:val="Pquestiontextpartsa"/>
      </w:pPr>
      <w:r>
        <w:rPr>
          <w:b/>
        </w:rPr>
        <w:tab/>
      </w:r>
      <w:r w:rsidRPr="007708ED">
        <w:rPr>
          <w:b/>
        </w:rPr>
        <w:t>(i)</w:t>
      </w:r>
      <w:r>
        <w:tab/>
      </w:r>
      <w:r w:rsidRPr="007708ED">
        <w:t>micrometres</w:t>
      </w:r>
    </w:p>
    <w:p w14:paraId="18F72438" w14:textId="77777777" w:rsidR="00932B04" w:rsidRDefault="00932B04" w:rsidP="00326E23">
      <w:pPr>
        <w:pStyle w:val="Pquestiontextpartsa"/>
      </w:pPr>
    </w:p>
    <w:p w14:paraId="5C354418" w14:textId="77777777" w:rsidR="00932B04" w:rsidRDefault="00932B04" w:rsidP="00326E23">
      <w:pPr>
        <w:pStyle w:val="Pquestiontextpartsa"/>
      </w:pPr>
    </w:p>
    <w:p w14:paraId="02823F10" w14:textId="77777777" w:rsidR="00932B04" w:rsidRDefault="00932B04" w:rsidP="00326E23">
      <w:pPr>
        <w:pStyle w:val="Pquestiontextpartsa"/>
      </w:pPr>
    </w:p>
    <w:p w14:paraId="59BA0355" w14:textId="77777777" w:rsidR="00932B04" w:rsidRPr="007708ED" w:rsidRDefault="00932B04" w:rsidP="00326E23">
      <w:pPr>
        <w:pStyle w:val="Pquestiontextpartsa"/>
      </w:pPr>
    </w:p>
    <w:p w14:paraId="1DDBF50B" w14:textId="19A97D2F" w:rsidR="00326E23" w:rsidRPr="007708ED" w:rsidRDefault="00326E23" w:rsidP="00326E23">
      <w:pPr>
        <w:pStyle w:val="Pquestiontextpartsa"/>
      </w:pPr>
      <w:r>
        <w:rPr>
          <w:b/>
        </w:rPr>
        <w:tab/>
      </w:r>
      <w:r w:rsidRPr="007708ED">
        <w:rPr>
          <w:b/>
        </w:rPr>
        <w:t>(ii)</w:t>
      </w:r>
      <w:r>
        <w:tab/>
      </w:r>
      <w:r w:rsidRPr="007708ED">
        <w:t xml:space="preserve">metres, in </w:t>
      </w:r>
      <w:r w:rsidR="00BE3D3D">
        <w:t>scientific notation</w:t>
      </w:r>
      <w:r w:rsidRPr="007708ED">
        <w:t>.</w:t>
      </w:r>
    </w:p>
    <w:p w14:paraId="5B9ED73C" w14:textId="393AAB4E" w:rsidR="00566273" w:rsidRDefault="00566273" w:rsidP="0058255C">
      <w:pPr>
        <w:pStyle w:val="Pquestiontextpartsa"/>
      </w:pPr>
    </w:p>
    <w:p w14:paraId="77B3F0E9" w14:textId="77777777" w:rsidR="00566273" w:rsidRDefault="00566273" w:rsidP="00B645FF">
      <w:pPr>
        <w:pStyle w:val="Pquestiontextpartsa"/>
      </w:pPr>
    </w:p>
    <w:p w14:paraId="74F73FA0" w14:textId="77777777" w:rsidR="001E30A8" w:rsidRDefault="001E30A8" w:rsidP="00B645FF">
      <w:pPr>
        <w:pStyle w:val="Pquestiontextpartsa"/>
      </w:pPr>
    </w:p>
    <w:p w14:paraId="3F6E01B2" w14:textId="77777777" w:rsidR="001E30A8" w:rsidRDefault="001E30A8" w:rsidP="00B645FF">
      <w:pPr>
        <w:pStyle w:val="Pquestiontextpartsa"/>
      </w:pPr>
    </w:p>
    <w:p w14:paraId="7A89E271" w14:textId="79B7B0A4" w:rsidR="00566273" w:rsidRDefault="00566273" w:rsidP="001E30A8">
      <w:pPr>
        <w:pStyle w:val="Pquestionheadingsx"/>
        <w:keepLines/>
      </w:pPr>
      <w:r>
        <w:lastRenderedPageBreak/>
        <w:t>Question 33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[3.4, 3.5]</w:t>
      </w:r>
    </w:p>
    <w:p w14:paraId="4D2E0BDC" w14:textId="01242C4B" w:rsidR="00566273" w:rsidRDefault="00566273" w:rsidP="001E30A8">
      <w:pPr>
        <w:pStyle w:val="Pquestiontextpartsa"/>
        <w:keepNext/>
        <w:keepLines/>
      </w:pPr>
      <w:r w:rsidRPr="003849AA">
        <w:rPr>
          <w:rStyle w:val="Cquestionpartlabelbold"/>
        </w:rPr>
        <w:t>(a)</w:t>
      </w:r>
      <w:r w:rsidRPr="003849AA">
        <w:tab/>
      </w:r>
      <w:r w:rsidR="00326E23" w:rsidRPr="007708ED">
        <w:t xml:space="preserve">A fashion designer’s customised rectangular piece of fabric has a perimeter of 140 cm. It has a length of </w:t>
      </w:r>
      <w:r w:rsidR="00326E23" w:rsidRPr="007708ED">
        <w:rPr>
          <w:i/>
        </w:rPr>
        <w:t>x</w:t>
      </w:r>
      <w:r w:rsidR="00326E23" w:rsidRPr="007708ED">
        <w:t xml:space="preserve"> cm and a width of </w:t>
      </w:r>
      <w:r w:rsidR="00326E23" w:rsidRPr="007708ED">
        <w:rPr>
          <w:i/>
        </w:rPr>
        <w:t>y</w:t>
      </w:r>
      <w:r w:rsidR="00326E23" w:rsidRPr="007708ED">
        <w:t xml:space="preserve"> cm. Write an equation for the perimeter of this piece of fabric.</w:t>
      </w:r>
    </w:p>
    <w:p w14:paraId="598C2A50" w14:textId="77777777" w:rsidR="00646C87" w:rsidRDefault="00646C87" w:rsidP="001E30A8">
      <w:pPr>
        <w:pStyle w:val="Pquestiontextpartsa"/>
        <w:keepNext/>
        <w:keepLines/>
      </w:pPr>
    </w:p>
    <w:p w14:paraId="71724506" w14:textId="77777777" w:rsidR="0058255C" w:rsidRDefault="0058255C" w:rsidP="001E30A8">
      <w:pPr>
        <w:pStyle w:val="Pquestiontextpartsa"/>
        <w:keepNext/>
        <w:keepLines/>
      </w:pPr>
    </w:p>
    <w:p w14:paraId="60C33837" w14:textId="77777777" w:rsidR="0058255C" w:rsidRDefault="0058255C" w:rsidP="001E30A8">
      <w:pPr>
        <w:pStyle w:val="Pquestiontextpartsa"/>
        <w:keepNext/>
        <w:keepLines/>
      </w:pPr>
    </w:p>
    <w:p w14:paraId="3C508CD1" w14:textId="77777777" w:rsidR="0058255C" w:rsidRDefault="0058255C" w:rsidP="001E30A8">
      <w:pPr>
        <w:pStyle w:val="Pquestiontextpartsa"/>
        <w:keepNext/>
        <w:keepLines/>
      </w:pPr>
    </w:p>
    <w:p w14:paraId="47CEF057" w14:textId="77777777" w:rsidR="0058255C" w:rsidRDefault="0058255C" w:rsidP="001E30A8">
      <w:pPr>
        <w:pStyle w:val="Pquestiontextpartsa"/>
        <w:keepNext/>
        <w:keepLines/>
      </w:pPr>
    </w:p>
    <w:p w14:paraId="7140300D" w14:textId="1C6C2B24" w:rsidR="00646C87" w:rsidRDefault="00646C87" w:rsidP="001E30A8">
      <w:pPr>
        <w:pStyle w:val="Pquestiontextpartsa"/>
        <w:keepNext/>
        <w:keepLines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b</w:t>
      </w:r>
      <w:r w:rsidRPr="003849AA">
        <w:rPr>
          <w:rStyle w:val="Cquestionpartlabelbold"/>
        </w:rPr>
        <w:t>)</w:t>
      </w:r>
      <w:r w:rsidRPr="003849AA">
        <w:tab/>
      </w:r>
      <w:r w:rsidRPr="00724B3F">
        <w:t xml:space="preserve">Rearrange this equation to make </w:t>
      </w:r>
      <w:r w:rsidRPr="00724B3F">
        <w:rPr>
          <w:i/>
        </w:rPr>
        <w:t>y</w:t>
      </w:r>
      <w:r w:rsidRPr="00724B3F">
        <w:t xml:space="preserve"> the subject.</w:t>
      </w:r>
    </w:p>
    <w:p w14:paraId="45E17589" w14:textId="77777777" w:rsidR="00646C87" w:rsidRDefault="00646C87" w:rsidP="00566273">
      <w:pPr>
        <w:pStyle w:val="Pquestiontextpartsa"/>
      </w:pPr>
    </w:p>
    <w:p w14:paraId="68E70881" w14:textId="77777777" w:rsidR="0058255C" w:rsidRDefault="0058255C" w:rsidP="00566273">
      <w:pPr>
        <w:pStyle w:val="Pquestiontextpartsa"/>
      </w:pPr>
    </w:p>
    <w:p w14:paraId="79370AE9" w14:textId="77777777" w:rsidR="0058255C" w:rsidRDefault="0058255C" w:rsidP="00566273">
      <w:pPr>
        <w:pStyle w:val="Pquestiontextpartsa"/>
      </w:pPr>
    </w:p>
    <w:p w14:paraId="4FAA7671" w14:textId="77777777" w:rsidR="0058255C" w:rsidRDefault="0058255C" w:rsidP="00566273">
      <w:pPr>
        <w:pStyle w:val="Pquestiontextpartsa"/>
      </w:pPr>
    </w:p>
    <w:p w14:paraId="023E20F9" w14:textId="77777777" w:rsidR="0058255C" w:rsidRDefault="0058255C" w:rsidP="00566273">
      <w:pPr>
        <w:pStyle w:val="Pquestiontextpartsa"/>
      </w:pPr>
    </w:p>
    <w:p w14:paraId="24839759" w14:textId="77777777" w:rsidR="0058255C" w:rsidRDefault="0058255C" w:rsidP="00566273">
      <w:pPr>
        <w:pStyle w:val="Pquestiontextpartsa"/>
      </w:pPr>
    </w:p>
    <w:p w14:paraId="7566DEA2" w14:textId="132FB7F5" w:rsidR="00646C87" w:rsidRDefault="00646C87" w:rsidP="00566273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c</w:t>
      </w:r>
      <w:r w:rsidRPr="003849AA">
        <w:rPr>
          <w:rStyle w:val="Cquestionpartlabelbold"/>
        </w:rPr>
        <w:t>)</w:t>
      </w:r>
      <w:r w:rsidRPr="003849AA">
        <w:tab/>
      </w:r>
      <w:r w:rsidRPr="00724B3F">
        <w:t xml:space="preserve">Use your answer to </w:t>
      </w:r>
      <w:r w:rsidRPr="00724B3F">
        <w:rPr>
          <w:b/>
        </w:rPr>
        <w:t>(b)</w:t>
      </w:r>
      <w:r w:rsidRPr="00724B3F">
        <w:t xml:space="preserve"> to write an equation for the area of the </w:t>
      </w:r>
      <w:r w:rsidR="00326E23">
        <w:t>fabric</w:t>
      </w:r>
      <w:r w:rsidRPr="00724B3F">
        <w:t xml:space="preserve"> in terms of </w:t>
      </w:r>
      <w:r w:rsidRPr="00724B3F">
        <w:rPr>
          <w:i/>
        </w:rPr>
        <w:t>x</w:t>
      </w:r>
      <w:r w:rsidRPr="00724B3F">
        <w:t>.</w:t>
      </w:r>
    </w:p>
    <w:p w14:paraId="42B9B93A" w14:textId="77777777" w:rsidR="00646C87" w:rsidRDefault="00646C87" w:rsidP="00566273">
      <w:pPr>
        <w:pStyle w:val="Pquestiontextpartsa"/>
      </w:pPr>
    </w:p>
    <w:p w14:paraId="6751EF39" w14:textId="77777777" w:rsidR="0058255C" w:rsidRDefault="0058255C" w:rsidP="00566273">
      <w:pPr>
        <w:pStyle w:val="Pquestiontextpartsa"/>
      </w:pPr>
    </w:p>
    <w:p w14:paraId="598EB92C" w14:textId="77777777" w:rsidR="0058255C" w:rsidRDefault="0058255C" w:rsidP="00566273">
      <w:pPr>
        <w:pStyle w:val="Pquestiontextpartsa"/>
      </w:pPr>
    </w:p>
    <w:p w14:paraId="5362AAF2" w14:textId="77777777" w:rsidR="0058255C" w:rsidRDefault="0058255C" w:rsidP="00566273">
      <w:pPr>
        <w:pStyle w:val="Pquestiontextpartsa"/>
      </w:pPr>
    </w:p>
    <w:p w14:paraId="4D534FE6" w14:textId="77777777" w:rsidR="0058255C" w:rsidRDefault="0058255C" w:rsidP="00566273">
      <w:pPr>
        <w:pStyle w:val="Pquestiontextpartsa"/>
      </w:pPr>
    </w:p>
    <w:p w14:paraId="102CFD81" w14:textId="77777777" w:rsidR="0058255C" w:rsidRDefault="0058255C" w:rsidP="00566273">
      <w:pPr>
        <w:pStyle w:val="Pquestiontextpartsa"/>
      </w:pPr>
    </w:p>
    <w:p w14:paraId="6A03CDC5" w14:textId="06CA9531" w:rsidR="00646C87" w:rsidRDefault="00646C87" w:rsidP="00566273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d</w:t>
      </w:r>
      <w:r w:rsidRPr="003849AA">
        <w:rPr>
          <w:rStyle w:val="Cquestionpartlabelbold"/>
        </w:rPr>
        <w:t>)</w:t>
      </w:r>
      <w:r w:rsidRPr="003849AA">
        <w:tab/>
      </w:r>
      <w:r w:rsidRPr="00724B3F">
        <w:t>Expand this equation. Simplify if possible.</w:t>
      </w:r>
    </w:p>
    <w:p w14:paraId="442EC597" w14:textId="77777777" w:rsidR="00646C87" w:rsidRDefault="00646C87" w:rsidP="00566273">
      <w:pPr>
        <w:pStyle w:val="Pquestiontextpartsa"/>
      </w:pPr>
    </w:p>
    <w:p w14:paraId="2905F443" w14:textId="77777777" w:rsidR="0058255C" w:rsidRDefault="0058255C" w:rsidP="00566273">
      <w:pPr>
        <w:pStyle w:val="Pquestiontextpartsa"/>
      </w:pPr>
    </w:p>
    <w:p w14:paraId="0B44D737" w14:textId="77777777" w:rsidR="0058255C" w:rsidRDefault="0058255C" w:rsidP="00566273">
      <w:pPr>
        <w:pStyle w:val="Pquestiontextpartsa"/>
      </w:pPr>
    </w:p>
    <w:p w14:paraId="06989A13" w14:textId="77777777" w:rsidR="0058255C" w:rsidRDefault="0058255C" w:rsidP="00566273">
      <w:pPr>
        <w:pStyle w:val="Pquestiontextpartsa"/>
      </w:pPr>
    </w:p>
    <w:p w14:paraId="6478833B" w14:textId="77777777" w:rsidR="0058255C" w:rsidRDefault="0058255C" w:rsidP="00566273">
      <w:pPr>
        <w:pStyle w:val="Pquestiontextpartsa"/>
      </w:pPr>
    </w:p>
    <w:p w14:paraId="7E4F66EA" w14:textId="77777777" w:rsidR="0058255C" w:rsidRDefault="0058255C" w:rsidP="00566273">
      <w:pPr>
        <w:pStyle w:val="Pquestiontextpartsa"/>
      </w:pPr>
    </w:p>
    <w:p w14:paraId="5BF6D4CF" w14:textId="78F7BC40" w:rsidR="003849AA" w:rsidRDefault="00646C87" w:rsidP="00646C87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e</w:t>
      </w:r>
      <w:r w:rsidRPr="003849AA">
        <w:rPr>
          <w:rStyle w:val="Cquestionpartlabelbold"/>
        </w:rPr>
        <w:t>)</w:t>
      </w:r>
      <w:r w:rsidRPr="003849AA">
        <w:tab/>
      </w:r>
      <w:r w:rsidRPr="00724B3F">
        <w:t xml:space="preserve">Given that </w:t>
      </w:r>
      <w:r w:rsidRPr="00724B3F">
        <w:rPr>
          <w:i/>
        </w:rPr>
        <w:t>x</w:t>
      </w:r>
      <w:r w:rsidRPr="00724B3F">
        <w:t xml:space="preserve"> = </w:t>
      </w:r>
      <w:r w:rsidR="00326E23">
        <w:t>42</w:t>
      </w:r>
      <w:r w:rsidRPr="00724B3F">
        <w:t xml:space="preserve"> cm, find the area and width of the piece of </w:t>
      </w:r>
      <w:r w:rsidR="00326E23">
        <w:t>fabric</w:t>
      </w:r>
      <w:r w:rsidRPr="00724B3F">
        <w:t>.</w:t>
      </w:r>
    </w:p>
    <w:p w14:paraId="472C2235" w14:textId="77777777" w:rsidR="0058255C" w:rsidRDefault="0058255C" w:rsidP="00646C87">
      <w:pPr>
        <w:pStyle w:val="Pquestiontextpartsa"/>
      </w:pPr>
    </w:p>
    <w:p w14:paraId="03292732" w14:textId="77777777" w:rsidR="0058255C" w:rsidRDefault="0058255C" w:rsidP="00646C87">
      <w:pPr>
        <w:pStyle w:val="Pquestiontextpartsa"/>
      </w:pPr>
    </w:p>
    <w:p w14:paraId="5CD157C5" w14:textId="77777777" w:rsidR="0058255C" w:rsidRDefault="0058255C" w:rsidP="00646C87">
      <w:pPr>
        <w:pStyle w:val="Pquestiontextpartsa"/>
      </w:pPr>
    </w:p>
    <w:p w14:paraId="1A1691C1" w14:textId="77777777" w:rsidR="0058255C" w:rsidRDefault="0058255C" w:rsidP="0058255C">
      <w:pPr>
        <w:pStyle w:val="Pquestiontextpartsa"/>
        <w:ind w:left="0" w:firstLine="0"/>
      </w:pPr>
    </w:p>
    <w:p w14:paraId="6EE245EB" w14:textId="77777777" w:rsidR="0058255C" w:rsidRDefault="0058255C" w:rsidP="00646C87">
      <w:pPr>
        <w:pStyle w:val="Pquestiontextpartsa"/>
      </w:pPr>
    </w:p>
    <w:p w14:paraId="6188C53E" w14:textId="380FE72E" w:rsidR="001B433F" w:rsidRDefault="001B433F" w:rsidP="001B433F">
      <w:pPr>
        <w:pStyle w:val="Psectionresults"/>
      </w:pPr>
      <w:r>
        <w:t xml:space="preserve">Extended answer results: ___ / </w:t>
      </w:r>
      <w:r w:rsidR="00F01584">
        <w:t>11</w:t>
      </w:r>
    </w:p>
    <w:p w14:paraId="4F2C4399" w14:textId="77BDDFB6" w:rsidR="00611A65" w:rsidRPr="00611A65" w:rsidRDefault="001B433F" w:rsidP="00611A65">
      <w:pPr>
        <w:pStyle w:val="Psectionresults"/>
      </w:pPr>
      <w:r>
        <w:t xml:space="preserve">TOTAL test results: ___ / </w:t>
      </w:r>
      <w:r w:rsidR="00F01584">
        <w:t>9</w:t>
      </w:r>
      <w:r w:rsidR="004F103F">
        <w:t>4</w:t>
      </w:r>
    </w:p>
    <w:sectPr w:rsidR="00611A65" w:rsidRPr="00611A65" w:rsidSect="003C1799">
      <w:headerReference w:type="default" r:id="rId33"/>
      <w:footerReference w:type="default" r:id="rId34"/>
      <w:headerReference w:type="first" r:id="rId35"/>
      <w:footerReference w:type="first" r:id="rId36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C29B31" w14:textId="77777777" w:rsidR="007A15CA" w:rsidRDefault="007A15CA" w:rsidP="00B91E57">
      <w:r>
        <w:separator/>
      </w:r>
    </w:p>
  </w:endnote>
  <w:endnote w:type="continuationSeparator" w:id="0">
    <w:p w14:paraId="77002F92" w14:textId="77777777" w:rsidR="007A15CA" w:rsidRDefault="007A15CA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B4CFA" w14:textId="77777777" w:rsidR="00AA7ED5" w:rsidRDefault="00AA7ED5" w:rsidP="00B91E57">
    <w:pPr>
      <w:pStyle w:val="Pfootertext"/>
    </w:pPr>
  </w:p>
  <w:p w14:paraId="1384C819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E3D3D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59F1E" w14:textId="77777777" w:rsidR="00A8741D" w:rsidRDefault="00A8741D" w:rsidP="00A8741D">
    <w:pPr>
      <w:pStyle w:val="Pfootertext"/>
    </w:pPr>
  </w:p>
  <w:p w14:paraId="14562961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E3D3D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D1F8D3" w14:textId="77777777" w:rsidR="007A15CA" w:rsidRDefault="007A15CA" w:rsidP="00B91E57">
      <w:r>
        <w:separator/>
      </w:r>
    </w:p>
  </w:footnote>
  <w:footnote w:type="continuationSeparator" w:id="0">
    <w:p w14:paraId="7390428E" w14:textId="77777777" w:rsidR="007A15CA" w:rsidRDefault="007A15CA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4BFAD" w14:textId="79E9512A" w:rsidR="00B91E57" w:rsidRDefault="00631C04" w:rsidP="00A8741D">
    <w:pPr>
      <w:pStyle w:val="Pheadertext"/>
    </w:pPr>
    <w:r>
      <w:t xml:space="preserve">Pearson Mathematics </w:t>
    </w:r>
    <w:r w:rsidR="009E1AF5">
      <w:t>9</w:t>
    </w:r>
    <w:r>
      <w:t xml:space="preserve">  </w:t>
    </w:r>
    <w:r w:rsidR="00B91E57">
      <w:t xml:space="preserve">  </w:t>
    </w:r>
    <w:r w:rsidR="00E946C1">
      <w:t>Algebra</w:t>
    </w:r>
    <w:r w:rsidR="00B80E6D">
      <w:t xml:space="preserve"> </w:t>
    </w:r>
    <w:r>
      <w:t>—</w:t>
    </w:r>
    <w:r w:rsidR="00B91E57">
      <w:t xml:space="preserve"> </w:t>
    </w:r>
    <w:r w:rsidR="00B91E57" w:rsidRPr="00F85EEB">
      <w:t xml:space="preserve">Test </w:t>
    </w:r>
    <w:r w:rsidR="00B90245">
      <w:t>C</w:t>
    </w:r>
  </w:p>
  <w:p w14:paraId="61EA3406" w14:textId="77777777" w:rsidR="00AA7ED5" w:rsidRPr="00B91E57" w:rsidRDefault="00AA7ED5" w:rsidP="00AA7ED5">
    <w:pPr>
      <w:pStyle w:val="Pfooter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847EB" w14:textId="76E2064D" w:rsidR="00A8741D" w:rsidRDefault="00631C04" w:rsidP="00A8741D">
    <w:pPr>
      <w:pStyle w:val="Pheadertext"/>
    </w:pPr>
    <w:r>
      <w:t>Pearson Mathematics</w:t>
    </w:r>
    <w:r w:rsidR="00423D63">
      <w:t xml:space="preserve"> 9  </w:t>
    </w:r>
    <w:r w:rsidR="00A8741D">
      <w:tab/>
      <w:t xml:space="preserve">Name: </w:t>
    </w:r>
    <w:r w:rsidR="00A8741D">
      <w:tab/>
    </w:r>
  </w:p>
  <w:p w14:paraId="427BFFF3" w14:textId="5818A7B1" w:rsidR="00A8741D" w:rsidRPr="00A8741D" w:rsidRDefault="00631C04" w:rsidP="00A8741D">
    <w:pPr>
      <w:pStyle w:val="Pheadertext"/>
    </w:pPr>
    <w:r>
      <w:t xml:space="preserve">Algebra — </w:t>
    </w:r>
    <w:r w:rsidRPr="00F85EEB">
      <w:t xml:space="preserve">Test </w:t>
    </w:r>
    <w:r>
      <w:t>C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A8C"/>
    <w:rsid w:val="000135C2"/>
    <w:rsid w:val="00016073"/>
    <w:rsid w:val="00017D54"/>
    <w:rsid w:val="0003306F"/>
    <w:rsid w:val="00033C5C"/>
    <w:rsid w:val="000366F6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87936"/>
    <w:rsid w:val="00090B15"/>
    <w:rsid w:val="00094B98"/>
    <w:rsid w:val="000958FC"/>
    <w:rsid w:val="000C4CB1"/>
    <w:rsid w:val="000C6C56"/>
    <w:rsid w:val="000F52E2"/>
    <w:rsid w:val="000F618A"/>
    <w:rsid w:val="00100071"/>
    <w:rsid w:val="00114E72"/>
    <w:rsid w:val="00121EAB"/>
    <w:rsid w:val="00123F30"/>
    <w:rsid w:val="001249D4"/>
    <w:rsid w:val="00133398"/>
    <w:rsid w:val="00136289"/>
    <w:rsid w:val="00153C7C"/>
    <w:rsid w:val="001605F8"/>
    <w:rsid w:val="00160C54"/>
    <w:rsid w:val="00166726"/>
    <w:rsid w:val="00180D86"/>
    <w:rsid w:val="001B433F"/>
    <w:rsid w:val="001B491C"/>
    <w:rsid w:val="001C4DB3"/>
    <w:rsid w:val="001C653B"/>
    <w:rsid w:val="001E30A8"/>
    <w:rsid w:val="001F3755"/>
    <w:rsid w:val="001F3D5E"/>
    <w:rsid w:val="00205ABB"/>
    <w:rsid w:val="00223001"/>
    <w:rsid w:val="00240E07"/>
    <w:rsid w:val="002509BC"/>
    <w:rsid w:val="002635BA"/>
    <w:rsid w:val="00282201"/>
    <w:rsid w:val="0029660A"/>
    <w:rsid w:val="0029665F"/>
    <w:rsid w:val="002A61AB"/>
    <w:rsid w:val="002C0D5B"/>
    <w:rsid w:val="002C3C99"/>
    <w:rsid w:val="002C5286"/>
    <w:rsid w:val="002D2E83"/>
    <w:rsid w:val="002D4467"/>
    <w:rsid w:val="002E0784"/>
    <w:rsid w:val="002E154B"/>
    <w:rsid w:val="002F46B1"/>
    <w:rsid w:val="00307A48"/>
    <w:rsid w:val="00307F32"/>
    <w:rsid w:val="00310D46"/>
    <w:rsid w:val="00323197"/>
    <w:rsid w:val="00323AB7"/>
    <w:rsid w:val="00326E23"/>
    <w:rsid w:val="00334607"/>
    <w:rsid w:val="00335B72"/>
    <w:rsid w:val="00345684"/>
    <w:rsid w:val="0036173F"/>
    <w:rsid w:val="003618B8"/>
    <w:rsid w:val="003624C0"/>
    <w:rsid w:val="00363DAC"/>
    <w:rsid w:val="003649A6"/>
    <w:rsid w:val="0036586D"/>
    <w:rsid w:val="00374306"/>
    <w:rsid w:val="00376745"/>
    <w:rsid w:val="00377B71"/>
    <w:rsid w:val="003849AA"/>
    <w:rsid w:val="00384DD8"/>
    <w:rsid w:val="0039270F"/>
    <w:rsid w:val="00393ADE"/>
    <w:rsid w:val="003A6EA1"/>
    <w:rsid w:val="003B3BBF"/>
    <w:rsid w:val="003C1799"/>
    <w:rsid w:val="003C445D"/>
    <w:rsid w:val="003C59FD"/>
    <w:rsid w:val="003E3349"/>
    <w:rsid w:val="003E7772"/>
    <w:rsid w:val="004066D1"/>
    <w:rsid w:val="00412093"/>
    <w:rsid w:val="00413A15"/>
    <w:rsid w:val="004161B6"/>
    <w:rsid w:val="00420B07"/>
    <w:rsid w:val="00423D63"/>
    <w:rsid w:val="0043227F"/>
    <w:rsid w:val="00452041"/>
    <w:rsid w:val="00456CE0"/>
    <w:rsid w:val="00457310"/>
    <w:rsid w:val="0046226B"/>
    <w:rsid w:val="00464A71"/>
    <w:rsid w:val="00465298"/>
    <w:rsid w:val="00472CCA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F03F0"/>
    <w:rsid w:val="004F103F"/>
    <w:rsid w:val="004F5839"/>
    <w:rsid w:val="004F59F5"/>
    <w:rsid w:val="005005EF"/>
    <w:rsid w:val="005067E7"/>
    <w:rsid w:val="00520E87"/>
    <w:rsid w:val="0052478A"/>
    <w:rsid w:val="0052656A"/>
    <w:rsid w:val="00530D78"/>
    <w:rsid w:val="00552033"/>
    <w:rsid w:val="00554ECF"/>
    <w:rsid w:val="00561C8E"/>
    <w:rsid w:val="00564139"/>
    <w:rsid w:val="005644F4"/>
    <w:rsid w:val="00566273"/>
    <w:rsid w:val="005665F4"/>
    <w:rsid w:val="00567CE7"/>
    <w:rsid w:val="00571F02"/>
    <w:rsid w:val="0058255C"/>
    <w:rsid w:val="00582BD5"/>
    <w:rsid w:val="0059291C"/>
    <w:rsid w:val="005A07A0"/>
    <w:rsid w:val="005A6C19"/>
    <w:rsid w:val="005B5208"/>
    <w:rsid w:val="005C1799"/>
    <w:rsid w:val="005C2DB7"/>
    <w:rsid w:val="005C6EE5"/>
    <w:rsid w:val="00604D55"/>
    <w:rsid w:val="00606690"/>
    <w:rsid w:val="0060765D"/>
    <w:rsid w:val="00607F60"/>
    <w:rsid w:val="00611A65"/>
    <w:rsid w:val="00617B44"/>
    <w:rsid w:val="00617BEA"/>
    <w:rsid w:val="00627A46"/>
    <w:rsid w:val="006315DD"/>
    <w:rsid w:val="0063190F"/>
    <w:rsid w:val="00631C04"/>
    <w:rsid w:val="006365AB"/>
    <w:rsid w:val="00646C87"/>
    <w:rsid w:val="00653408"/>
    <w:rsid w:val="00665AA1"/>
    <w:rsid w:val="0066782B"/>
    <w:rsid w:val="006B2DF9"/>
    <w:rsid w:val="006C4B2F"/>
    <w:rsid w:val="006D2264"/>
    <w:rsid w:val="006D58EA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332C2"/>
    <w:rsid w:val="007701CE"/>
    <w:rsid w:val="007721B9"/>
    <w:rsid w:val="00775F8D"/>
    <w:rsid w:val="00781345"/>
    <w:rsid w:val="00796A94"/>
    <w:rsid w:val="007A15CA"/>
    <w:rsid w:val="007A1A60"/>
    <w:rsid w:val="007B7545"/>
    <w:rsid w:val="007C05E1"/>
    <w:rsid w:val="007D4058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61454"/>
    <w:rsid w:val="00872A57"/>
    <w:rsid w:val="0088128B"/>
    <w:rsid w:val="00883D65"/>
    <w:rsid w:val="00887F5C"/>
    <w:rsid w:val="008A06F7"/>
    <w:rsid w:val="008A2708"/>
    <w:rsid w:val="008A580F"/>
    <w:rsid w:val="008A65C6"/>
    <w:rsid w:val="008B5DC2"/>
    <w:rsid w:val="008C44CE"/>
    <w:rsid w:val="008D3E39"/>
    <w:rsid w:val="008E3A48"/>
    <w:rsid w:val="008F0DDC"/>
    <w:rsid w:val="008F0EC6"/>
    <w:rsid w:val="009023C1"/>
    <w:rsid w:val="00913906"/>
    <w:rsid w:val="0091733C"/>
    <w:rsid w:val="0092625F"/>
    <w:rsid w:val="009303E1"/>
    <w:rsid w:val="00932B04"/>
    <w:rsid w:val="00934CAB"/>
    <w:rsid w:val="00935B41"/>
    <w:rsid w:val="0093734D"/>
    <w:rsid w:val="009415BB"/>
    <w:rsid w:val="009437F9"/>
    <w:rsid w:val="009461B8"/>
    <w:rsid w:val="00950FFA"/>
    <w:rsid w:val="00962392"/>
    <w:rsid w:val="00983EC4"/>
    <w:rsid w:val="009841D7"/>
    <w:rsid w:val="009A4423"/>
    <w:rsid w:val="009A776D"/>
    <w:rsid w:val="009B1916"/>
    <w:rsid w:val="009C1F04"/>
    <w:rsid w:val="009C3377"/>
    <w:rsid w:val="009D03D9"/>
    <w:rsid w:val="009E1AF5"/>
    <w:rsid w:val="009F2FC5"/>
    <w:rsid w:val="00A078FB"/>
    <w:rsid w:val="00A215AF"/>
    <w:rsid w:val="00A23D25"/>
    <w:rsid w:val="00A35659"/>
    <w:rsid w:val="00A37631"/>
    <w:rsid w:val="00A450C7"/>
    <w:rsid w:val="00A5299B"/>
    <w:rsid w:val="00A553E3"/>
    <w:rsid w:val="00A609BB"/>
    <w:rsid w:val="00A61D4A"/>
    <w:rsid w:val="00A66E55"/>
    <w:rsid w:val="00A74962"/>
    <w:rsid w:val="00A807EE"/>
    <w:rsid w:val="00A822F0"/>
    <w:rsid w:val="00A8741D"/>
    <w:rsid w:val="00A92695"/>
    <w:rsid w:val="00A96CBC"/>
    <w:rsid w:val="00AA25D9"/>
    <w:rsid w:val="00AA7ED5"/>
    <w:rsid w:val="00AB1640"/>
    <w:rsid w:val="00AD2442"/>
    <w:rsid w:val="00AD4FD5"/>
    <w:rsid w:val="00AE3D80"/>
    <w:rsid w:val="00AF0F2C"/>
    <w:rsid w:val="00AF48BF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645FF"/>
    <w:rsid w:val="00B73321"/>
    <w:rsid w:val="00B80A4C"/>
    <w:rsid w:val="00B80E51"/>
    <w:rsid w:val="00B80E6D"/>
    <w:rsid w:val="00B8291E"/>
    <w:rsid w:val="00B86D7F"/>
    <w:rsid w:val="00B90245"/>
    <w:rsid w:val="00B91091"/>
    <w:rsid w:val="00B91E57"/>
    <w:rsid w:val="00BB3052"/>
    <w:rsid w:val="00BB572C"/>
    <w:rsid w:val="00BB745A"/>
    <w:rsid w:val="00BB7A96"/>
    <w:rsid w:val="00BC28AD"/>
    <w:rsid w:val="00BC3F85"/>
    <w:rsid w:val="00BD08D5"/>
    <w:rsid w:val="00BE3D3D"/>
    <w:rsid w:val="00BF14C7"/>
    <w:rsid w:val="00BF58C2"/>
    <w:rsid w:val="00BF61D9"/>
    <w:rsid w:val="00BF678B"/>
    <w:rsid w:val="00C10D76"/>
    <w:rsid w:val="00C11A25"/>
    <w:rsid w:val="00C13F88"/>
    <w:rsid w:val="00C15226"/>
    <w:rsid w:val="00C163CD"/>
    <w:rsid w:val="00C166E6"/>
    <w:rsid w:val="00C1714A"/>
    <w:rsid w:val="00C227ED"/>
    <w:rsid w:val="00C30C37"/>
    <w:rsid w:val="00C36201"/>
    <w:rsid w:val="00C41B73"/>
    <w:rsid w:val="00C5054A"/>
    <w:rsid w:val="00C50C69"/>
    <w:rsid w:val="00C51718"/>
    <w:rsid w:val="00C522B4"/>
    <w:rsid w:val="00C56D83"/>
    <w:rsid w:val="00C65B9D"/>
    <w:rsid w:val="00C75F4E"/>
    <w:rsid w:val="00C9254A"/>
    <w:rsid w:val="00CB3D6D"/>
    <w:rsid w:val="00CB7496"/>
    <w:rsid w:val="00CC0D68"/>
    <w:rsid w:val="00CC7D1F"/>
    <w:rsid w:val="00CD00EA"/>
    <w:rsid w:val="00CE2DDA"/>
    <w:rsid w:val="00CF0C64"/>
    <w:rsid w:val="00CF4C57"/>
    <w:rsid w:val="00D00A37"/>
    <w:rsid w:val="00D01C11"/>
    <w:rsid w:val="00D027D6"/>
    <w:rsid w:val="00D03976"/>
    <w:rsid w:val="00D169AD"/>
    <w:rsid w:val="00D3017D"/>
    <w:rsid w:val="00D306C4"/>
    <w:rsid w:val="00D370A0"/>
    <w:rsid w:val="00D43956"/>
    <w:rsid w:val="00D45D65"/>
    <w:rsid w:val="00D476C7"/>
    <w:rsid w:val="00D50DA9"/>
    <w:rsid w:val="00D5254C"/>
    <w:rsid w:val="00D5788E"/>
    <w:rsid w:val="00D6673C"/>
    <w:rsid w:val="00D747CC"/>
    <w:rsid w:val="00D817B5"/>
    <w:rsid w:val="00D94C52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10D96"/>
    <w:rsid w:val="00E2498A"/>
    <w:rsid w:val="00E3428C"/>
    <w:rsid w:val="00E42B3B"/>
    <w:rsid w:val="00E4401F"/>
    <w:rsid w:val="00E44806"/>
    <w:rsid w:val="00E522E3"/>
    <w:rsid w:val="00E56C69"/>
    <w:rsid w:val="00E66F4C"/>
    <w:rsid w:val="00E70D68"/>
    <w:rsid w:val="00E80255"/>
    <w:rsid w:val="00E804F6"/>
    <w:rsid w:val="00E904DF"/>
    <w:rsid w:val="00E926CC"/>
    <w:rsid w:val="00E93263"/>
    <w:rsid w:val="00E946C1"/>
    <w:rsid w:val="00E96EDA"/>
    <w:rsid w:val="00EA305E"/>
    <w:rsid w:val="00EA3341"/>
    <w:rsid w:val="00EC0922"/>
    <w:rsid w:val="00ED79FA"/>
    <w:rsid w:val="00EE19BA"/>
    <w:rsid w:val="00EE7C00"/>
    <w:rsid w:val="00EF30D8"/>
    <w:rsid w:val="00EF38CC"/>
    <w:rsid w:val="00EF6108"/>
    <w:rsid w:val="00F01584"/>
    <w:rsid w:val="00F0333B"/>
    <w:rsid w:val="00F103C8"/>
    <w:rsid w:val="00F1598F"/>
    <w:rsid w:val="00F24B10"/>
    <w:rsid w:val="00F279DF"/>
    <w:rsid w:val="00F41913"/>
    <w:rsid w:val="00F5599A"/>
    <w:rsid w:val="00F80273"/>
    <w:rsid w:val="00F829F7"/>
    <w:rsid w:val="00F93270"/>
    <w:rsid w:val="00FA71CA"/>
    <w:rsid w:val="00FB077E"/>
    <w:rsid w:val="00FB4663"/>
    <w:rsid w:val="00FC2A4C"/>
    <w:rsid w:val="00FD1FE1"/>
    <w:rsid w:val="00FE3101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31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326E23"/>
    <w:pPr>
      <w:ind w:left="340" w:hanging="34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326E23"/>
    <w:pPr>
      <w:ind w:left="340" w:hanging="34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28B2A-7B71-41EB-8256-A32E88AAB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28</TotalTime>
  <Pages>9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19</cp:revision>
  <cp:lastPrinted>2016-07-15T04:27:00Z</cp:lastPrinted>
  <dcterms:created xsi:type="dcterms:W3CDTF">2016-09-07T07:14:00Z</dcterms:created>
  <dcterms:modified xsi:type="dcterms:W3CDTF">2016-10-11T06:09:00Z</dcterms:modified>
</cp:coreProperties>
</file>