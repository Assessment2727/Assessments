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F3816" w14:paraId="0DEA2A7B" w14:textId="473D3DC8" w:rsidTr="006F3816">
        <w:tc>
          <w:tcPr>
            <w:tcW w:w="1129" w:type="dxa"/>
          </w:tcPr>
          <w:p w14:paraId="462A1B32" w14:textId="77777777" w:rsidR="006F3816" w:rsidRDefault="006F381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06" w:type="dxa"/>
          </w:tcPr>
          <w:p w14:paraId="58621B63" w14:textId="77777777" w:rsidR="006F3816" w:rsidRDefault="006F3816" w:rsidP="00CC6FFF">
            <w:pPr>
              <w:pStyle w:val="Ptabletext"/>
            </w:pPr>
            <w:r>
              <w:t>1</w:t>
            </w:r>
          </w:p>
        </w:tc>
        <w:tc>
          <w:tcPr>
            <w:tcW w:w="807" w:type="dxa"/>
          </w:tcPr>
          <w:p w14:paraId="46C19715" w14:textId="77777777" w:rsidR="006F3816" w:rsidRDefault="006F3816" w:rsidP="00CC6FFF">
            <w:pPr>
              <w:pStyle w:val="Ptabletext"/>
            </w:pPr>
            <w:r>
              <w:t>2</w:t>
            </w:r>
          </w:p>
        </w:tc>
        <w:tc>
          <w:tcPr>
            <w:tcW w:w="807" w:type="dxa"/>
          </w:tcPr>
          <w:p w14:paraId="0BCDCC9C" w14:textId="77777777" w:rsidR="006F3816" w:rsidRDefault="006F3816" w:rsidP="00CC6FFF">
            <w:pPr>
              <w:pStyle w:val="Ptabletext"/>
            </w:pPr>
            <w:r>
              <w:t>3</w:t>
            </w:r>
          </w:p>
        </w:tc>
        <w:tc>
          <w:tcPr>
            <w:tcW w:w="807" w:type="dxa"/>
          </w:tcPr>
          <w:p w14:paraId="712F3730" w14:textId="77777777" w:rsidR="006F3816" w:rsidRDefault="006F3816" w:rsidP="00CC6FFF">
            <w:pPr>
              <w:pStyle w:val="Ptabletext"/>
            </w:pPr>
            <w:r>
              <w:t>4</w:t>
            </w:r>
          </w:p>
        </w:tc>
        <w:tc>
          <w:tcPr>
            <w:tcW w:w="807" w:type="dxa"/>
          </w:tcPr>
          <w:p w14:paraId="3B652752" w14:textId="77777777" w:rsidR="006F3816" w:rsidRDefault="006F3816" w:rsidP="00CC6FFF">
            <w:pPr>
              <w:pStyle w:val="Ptabletext"/>
            </w:pPr>
            <w:r>
              <w:t>5</w:t>
            </w:r>
          </w:p>
        </w:tc>
        <w:tc>
          <w:tcPr>
            <w:tcW w:w="807" w:type="dxa"/>
          </w:tcPr>
          <w:p w14:paraId="32A24A6F" w14:textId="77777777" w:rsidR="006F3816" w:rsidRDefault="006F3816" w:rsidP="00CC6FFF">
            <w:pPr>
              <w:pStyle w:val="Ptabletext"/>
            </w:pPr>
            <w:r>
              <w:t>6</w:t>
            </w:r>
          </w:p>
        </w:tc>
        <w:tc>
          <w:tcPr>
            <w:tcW w:w="807" w:type="dxa"/>
          </w:tcPr>
          <w:p w14:paraId="170E4F68" w14:textId="77777777" w:rsidR="006F3816" w:rsidRDefault="006F3816" w:rsidP="00CC6FFF">
            <w:pPr>
              <w:pStyle w:val="Ptabletext"/>
            </w:pPr>
            <w:r>
              <w:t>7</w:t>
            </w:r>
          </w:p>
        </w:tc>
        <w:tc>
          <w:tcPr>
            <w:tcW w:w="807" w:type="dxa"/>
          </w:tcPr>
          <w:p w14:paraId="1B08FC69" w14:textId="77777777" w:rsidR="006F3816" w:rsidRDefault="006F3816" w:rsidP="00CC6FFF">
            <w:pPr>
              <w:pStyle w:val="Ptabletext"/>
            </w:pPr>
            <w:r>
              <w:t>8</w:t>
            </w:r>
          </w:p>
        </w:tc>
        <w:tc>
          <w:tcPr>
            <w:tcW w:w="807" w:type="dxa"/>
          </w:tcPr>
          <w:p w14:paraId="45282F2B" w14:textId="67DE08E0" w:rsidR="006F3816" w:rsidRDefault="006F3816" w:rsidP="00CC6FFF">
            <w:pPr>
              <w:pStyle w:val="Ptabletext"/>
            </w:pPr>
            <w:r>
              <w:t>9</w:t>
            </w:r>
          </w:p>
        </w:tc>
        <w:tc>
          <w:tcPr>
            <w:tcW w:w="807" w:type="dxa"/>
          </w:tcPr>
          <w:p w14:paraId="1377F401" w14:textId="4C07795A" w:rsidR="006F3816" w:rsidRDefault="006F3816" w:rsidP="00CC6FFF">
            <w:pPr>
              <w:pStyle w:val="Ptabletext"/>
            </w:pPr>
            <w:r>
              <w:t>10</w:t>
            </w:r>
          </w:p>
        </w:tc>
      </w:tr>
      <w:tr w:rsidR="00617DAC" w14:paraId="7ACAC68F" w14:textId="7BD895BD" w:rsidTr="006F3816">
        <w:tc>
          <w:tcPr>
            <w:tcW w:w="1129" w:type="dxa"/>
          </w:tcPr>
          <w:p w14:paraId="6B6C594B" w14:textId="77777777" w:rsidR="00617DAC" w:rsidRDefault="00617DAC" w:rsidP="00617DAC">
            <w:pPr>
              <w:pStyle w:val="Pquestionheadingmc1stafterhead"/>
            </w:pPr>
            <w:r>
              <w:t>Answer</w:t>
            </w:r>
          </w:p>
        </w:tc>
        <w:tc>
          <w:tcPr>
            <w:tcW w:w="806" w:type="dxa"/>
            <w:vAlign w:val="center"/>
          </w:tcPr>
          <w:p w14:paraId="36AA7D52" w14:textId="082F3189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45967BFE" w14:textId="389265A5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391FAADF" w14:textId="659B8489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0EEB008F" w14:textId="7F0DC9C5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688135BA" w14:textId="541160AE" w:rsidR="00617DAC" w:rsidRDefault="00617DAC" w:rsidP="00617DAC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3FF72139" w14:textId="2A3F8765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06C25CD4" w14:textId="66232AE1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696FF1AD" w14:textId="65C69D2E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53E4E4AC" w14:textId="1183CE0C" w:rsidR="00617DAC" w:rsidRDefault="00617DAC" w:rsidP="00617DAC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3EF56986" w14:textId="59423460" w:rsidR="00617DAC" w:rsidRDefault="00617DAC" w:rsidP="00617DAC">
            <w:pPr>
              <w:pStyle w:val="Ptabletext"/>
            </w:pPr>
            <w:r w:rsidRPr="004B5903">
              <w:rPr>
                <w:iCs/>
              </w:rPr>
              <w:t>A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C054DDD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C72996">
        <w:t>3</w:t>
      </w:r>
      <w:r>
        <w:t>.1]</w:t>
      </w:r>
    </w:p>
    <w:p w14:paraId="37B10530" w14:textId="442AF1EC" w:rsidR="00EF38CC" w:rsidRDefault="00617DAC" w:rsidP="00EF38CC">
      <w:pPr>
        <w:pStyle w:val="Pquestiontextmcqoptions"/>
      </w:pPr>
      <w:r>
        <w:rPr>
          <w:rStyle w:val="Cquestionpartlabelbold"/>
        </w:rPr>
        <w:t>D</w:t>
      </w:r>
    </w:p>
    <w:p w14:paraId="1D20D3BD" w14:textId="0A66DD36" w:rsidR="001158EE" w:rsidRDefault="00617DAC" w:rsidP="006C6AD1">
      <w:pPr>
        <w:pStyle w:val="Pquestiontextmainstem"/>
      </w:pPr>
      <w:r w:rsidRPr="00617DAC">
        <w:rPr>
          <w:position w:val="-96"/>
        </w:rPr>
        <w:object w:dxaOrig="780" w:dyaOrig="2079" w14:anchorId="69BCC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04.75pt" o:ole="" fillcolor="window">
            <v:imagedata r:id="rId9" o:title=""/>
          </v:shape>
          <o:OLEObject Type="Embed" ProgID="Equation.3" ShapeID="_x0000_i1025" DrawAspect="Content" ObjectID="_1537711349" r:id="rId10"/>
        </w:object>
      </w:r>
    </w:p>
    <w:p w14:paraId="0F67B036" w14:textId="05A62EC5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C72996">
        <w:t>3</w:t>
      </w:r>
      <w:r w:rsidR="00FA7F27">
        <w:t>.</w:t>
      </w:r>
      <w:r w:rsidR="00C72996">
        <w:t>6</w:t>
      </w:r>
      <w:r>
        <w:t>]</w:t>
      </w:r>
    </w:p>
    <w:p w14:paraId="17DFC416" w14:textId="2DE4FC86" w:rsidR="001B433F" w:rsidRDefault="00617DAC" w:rsidP="001B433F">
      <w:pPr>
        <w:pStyle w:val="Pquestiontextmcqoptions"/>
      </w:pPr>
      <w:r>
        <w:rPr>
          <w:rStyle w:val="Cquestionpartlabelbold"/>
        </w:rPr>
        <w:t>B</w:t>
      </w:r>
    </w:p>
    <w:p w14:paraId="4999E4D0" w14:textId="77777777" w:rsidR="00617DAC" w:rsidRPr="00EE15AB" w:rsidRDefault="00617DAC" w:rsidP="00617DAC">
      <w:pPr>
        <w:pStyle w:val="Pquestiontextmainstem"/>
      </w:pPr>
      <w:r w:rsidRPr="00EE15AB">
        <w:t>(5 – 6</w:t>
      </w:r>
      <w:r w:rsidRPr="00EE15AB">
        <w:rPr>
          <w:i/>
        </w:rPr>
        <w:t>b</w:t>
      </w:r>
      <w:r w:rsidRPr="00EE15AB">
        <w:t>)</w:t>
      </w:r>
      <w:r w:rsidRPr="00EE15AB">
        <w:rPr>
          <w:vertAlign w:val="superscript"/>
        </w:rPr>
        <w:t>2</w:t>
      </w:r>
    </w:p>
    <w:p w14:paraId="2FEBE64A" w14:textId="77777777" w:rsidR="00617DAC" w:rsidRPr="00EE15AB" w:rsidRDefault="00617DAC" w:rsidP="00617DAC">
      <w:pPr>
        <w:pStyle w:val="Pquestiontextmainstem"/>
        <w:rPr>
          <w:vertAlign w:val="superscript"/>
        </w:rPr>
      </w:pPr>
      <w:r w:rsidRPr="00EE15AB">
        <w:t>=  5</w:t>
      </w:r>
      <w:r w:rsidRPr="00EE15AB">
        <w:rPr>
          <w:vertAlign w:val="superscript"/>
        </w:rPr>
        <w:t>2</w:t>
      </w:r>
      <w:r w:rsidRPr="00EE15AB">
        <w:t xml:space="preserve"> – 2 × 5 × 6</w:t>
      </w:r>
      <w:r w:rsidRPr="00EE15AB">
        <w:rPr>
          <w:i/>
        </w:rPr>
        <w:t>b</w:t>
      </w:r>
      <w:r w:rsidRPr="00EE15AB">
        <w:t xml:space="preserve"> + (6</w:t>
      </w:r>
      <w:r w:rsidRPr="00EE15AB">
        <w:rPr>
          <w:i/>
        </w:rPr>
        <w:t>b</w:t>
      </w:r>
      <w:r w:rsidRPr="00EE15AB">
        <w:t>)</w:t>
      </w:r>
      <w:r w:rsidRPr="00EE15AB">
        <w:rPr>
          <w:vertAlign w:val="superscript"/>
        </w:rPr>
        <w:t>2</w:t>
      </w:r>
    </w:p>
    <w:p w14:paraId="07EE7FD9" w14:textId="77777777" w:rsidR="00617DAC" w:rsidRPr="002415FC" w:rsidRDefault="00617DAC" w:rsidP="00617DAC">
      <w:pPr>
        <w:pStyle w:val="Pquestiontextmainstem"/>
        <w:rPr>
          <w:vertAlign w:val="superscript"/>
        </w:rPr>
      </w:pPr>
      <w:r>
        <w:t>=  25 – 60</w:t>
      </w:r>
      <w:r w:rsidRPr="002415FC">
        <w:rPr>
          <w:i/>
        </w:rPr>
        <w:t>b</w:t>
      </w:r>
      <w:r>
        <w:t xml:space="preserve"> + 36</w:t>
      </w:r>
      <w:r w:rsidRPr="002415FC">
        <w:rPr>
          <w:i/>
        </w:rPr>
        <w:t>b</w:t>
      </w:r>
      <w:r>
        <w:rPr>
          <w:vertAlign w:val="superscript"/>
        </w:rPr>
        <w:t>2</w:t>
      </w:r>
    </w:p>
    <w:p w14:paraId="7E7249DE" w14:textId="63AB6EF0" w:rsidR="001158EE" w:rsidRPr="00AB7F39" w:rsidRDefault="00617DAC" w:rsidP="00617DAC">
      <w:pPr>
        <w:pStyle w:val="Pquestiontextmainstem"/>
      </w:pPr>
      <w:r w:rsidRPr="00EE15AB">
        <w:t>=  36</w:t>
      </w:r>
      <w:r w:rsidRPr="00EE15AB">
        <w:rPr>
          <w:i/>
        </w:rPr>
        <w:t>b</w:t>
      </w:r>
      <w:r w:rsidRPr="00EE15AB">
        <w:rPr>
          <w:vertAlign w:val="superscript"/>
        </w:rPr>
        <w:t xml:space="preserve">2 </w:t>
      </w:r>
      <w:r w:rsidRPr="00EE15AB">
        <w:t>– 60</w:t>
      </w:r>
      <w:r w:rsidRPr="00EE15AB">
        <w:rPr>
          <w:i/>
        </w:rPr>
        <w:t>b</w:t>
      </w:r>
      <w:r w:rsidRPr="00EE15AB">
        <w:t xml:space="preserve"> + 25</w:t>
      </w:r>
    </w:p>
    <w:p w14:paraId="09B83529" w14:textId="4DEC963F" w:rsidR="00FA7F27" w:rsidRPr="00C72996" w:rsidRDefault="00FA7F27" w:rsidP="00FA7F27">
      <w:pPr>
        <w:pStyle w:val="Pquestionheadingmc"/>
      </w:pPr>
      <w:r w:rsidRPr="00C72996">
        <w:t>Question 3</w:t>
      </w:r>
      <w:r w:rsidRPr="00C72996">
        <w:tab/>
        <w:t>[</w:t>
      </w:r>
      <w:r w:rsidR="00C72996" w:rsidRPr="00C72996">
        <w:t>3</w:t>
      </w:r>
      <w:r w:rsidRPr="00C72996">
        <w:t>.</w:t>
      </w:r>
      <w:r w:rsidR="00C72996" w:rsidRPr="00C72996">
        <w:t>5</w:t>
      </w:r>
      <w:r w:rsidRPr="00C72996">
        <w:t>]</w:t>
      </w:r>
    </w:p>
    <w:p w14:paraId="7ADC26DB" w14:textId="5FCC8118" w:rsidR="00FA7F27" w:rsidRDefault="00D672CA" w:rsidP="00FA7F27">
      <w:pPr>
        <w:pStyle w:val="Pquestiontextmcqoptions"/>
      </w:pPr>
      <w:r>
        <w:rPr>
          <w:rStyle w:val="Cquestionpartlabelbold"/>
        </w:rPr>
        <w:t>C</w:t>
      </w:r>
    </w:p>
    <w:p w14:paraId="7D09AB4C" w14:textId="77777777" w:rsidR="00617DAC" w:rsidRPr="00EE15AB" w:rsidRDefault="00617DAC" w:rsidP="00617DAC">
      <w:pPr>
        <w:pStyle w:val="Pquestiontextmainstem"/>
      </w:pPr>
      <w:r w:rsidRPr="00EE15AB">
        <w:t>3(2</w:t>
      </w:r>
      <w:r w:rsidRPr="00EE15AB">
        <w:rPr>
          <w:i/>
        </w:rPr>
        <w:t>x</w:t>
      </w:r>
      <w:r w:rsidRPr="00EE15AB">
        <w:t xml:space="preserve"> – 1) – 4(</w:t>
      </w:r>
      <w:r w:rsidRPr="00EE15AB">
        <w:rPr>
          <w:i/>
        </w:rPr>
        <w:t>x</w:t>
      </w:r>
      <w:r w:rsidRPr="00EE15AB">
        <w:t xml:space="preserve"> – 7</w:t>
      </w:r>
      <w:r w:rsidRPr="00EE15AB">
        <w:rPr>
          <w:i/>
        </w:rPr>
        <w:t>m</w:t>
      </w:r>
      <w:r w:rsidRPr="00EE15AB">
        <w:t>)</w:t>
      </w:r>
    </w:p>
    <w:p w14:paraId="76FD6FA1" w14:textId="77777777" w:rsidR="00617DAC" w:rsidRPr="00EE15AB" w:rsidRDefault="00617DAC" w:rsidP="00617DAC">
      <w:pPr>
        <w:pStyle w:val="Pquestiontextmainstem"/>
      </w:pPr>
      <w:r w:rsidRPr="00EE15AB">
        <w:t>= 6</w:t>
      </w:r>
      <w:r w:rsidRPr="00EE15AB">
        <w:rPr>
          <w:i/>
        </w:rPr>
        <w:t>x</w:t>
      </w:r>
      <w:r w:rsidRPr="00EE15AB">
        <w:t xml:space="preserve"> – 3 – 4</w:t>
      </w:r>
      <w:r w:rsidRPr="00EE15AB">
        <w:rPr>
          <w:i/>
        </w:rPr>
        <w:t>x</w:t>
      </w:r>
      <w:r w:rsidRPr="00EE15AB">
        <w:t xml:space="preserve"> + 28</w:t>
      </w:r>
      <w:r w:rsidRPr="00EE15AB">
        <w:rPr>
          <w:i/>
        </w:rPr>
        <w:t>m</w:t>
      </w:r>
    </w:p>
    <w:p w14:paraId="6ACB8BE7" w14:textId="73B0586A" w:rsidR="00FA7F27" w:rsidRDefault="00617DAC" w:rsidP="00617DAC">
      <w:pPr>
        <w:pStyle w:val="Pquestiontextmainstem"/>
      </w:pPr>
      <w:r w:rsidRPr="00EE15AB">
        <w:t>= 2</w:t>
      </w:r>
      <w:r w:rsidRPr="00EE15AB">
        <w:rPr>
          <w:i/>
        </w:rPr>
        <w:t>x</w:t>
      </w:r>
      <w:r w:rsidRPr="00EE15AB">
        <w:t xml:space="preserve"> + 28</w:t>
      </w:r>
      <w:r w:rsidRPr="00EE15AB">
        <w:rPr>
          <w:i/>
        </w:rPr>
        <w:t>m</w:t>
      </w:r>
      <w:r w:rsidRPr="00EE15AB">
        <w:t xml:space="preserve"> – 3</w:t>
      </w:r>
    </w:p>
    <w:p w14:paraId="5F4716C5" w14:textId="00A18CA0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C72996">
        <w:t>3</w:t>
      </w:r>
      <w:r>
        <w:t>.</w:t>
      </w:r>
      <w:r w:rsidR="00C72996">
        <w:t>7</w:t>
      </w:r>
      <w:r>
        <w:t>]</w:t>
      </w:r>
    </w:p>
    <w:p w14:paraId="45416054" w14:textId="6745D4DF" w:rsidR="00FA7F27" w:rsidRDefault="00DA3877" w:rsidP="00FA7F27">
      <w:pPr>
        <w:pStyle w:val="Pquestiontextmcqoptions"/>
      </w:pPr>
      <w:r>
        <w:rPr>
          <w:rStyle w:val="Cquestionpartlabelbold"/>
        </w:rPr>
        <w:t>A</w:t>
      </w:r>
    </w:p>
    <w:p w14:paraId="0521E57A" w14:textId="77777777" w:rsidR="00617DAC" w:rsidRPr="00EE15AB" w:rsidRDefault="00617DAC" w:rsidP="00617DAC">
      <w:pPr>
        <w:pStyle w:val="Pquestiontextmainstem"/>
      </w:pPr>
      <w:r w:rsidRPr="00EE15AB">
        <w:t>3</w:t>
      </w:r>
      <w:r w:rsidRPr="00EE15AB">
        <w:rPr>
          <w:i/>
        </w:rPr>
        <w:t>p</w:t>
      </w:r>
      <w:r>
        <w:rPr>
          <w:vertAlign w:val="superscript"/>
        </w:rPr>
        <w:t>2</w:t>
      </w:r>
      <w:r w:rsidRPr="00EE15AB">
        <w:t xml:space="preserve">– </w:t>
      </w:r>
      <w:r>
        <w:t>1</w:t>
      </w:r>
      <w:r w:rsidRPr="00EE15AB">
        <w:t>5</w:t>
      </w:r>
      <w:r>
        <w:rPr>
          <w:i/>
        </w:rPr>
        <w:t>p</w:t>
      </w:r>
      <w:r w:rsidRPr="00EE15AB">
        <w:t xml:space="preserve"> + </w:t>
      </w:r>
      <w:r>
        <w:t>27</w:t>
      </w:r>
      <w:r w:rsidRPr="00EE15AB">
        <w:rPr>
          <w:i/>
        </w:rPr>
        <w:t>ap</w:t>
      </w:r>
      <w:r>
        <w:rPr>
          <w:vertAlign w:val="superscript"/>
        </w:rPr>
        <w:t>3</w:t>
      </w:r>
    </w:p>
    <w:p w14:paraId="006D2502" w14:textId="77777777" w:rsidR="00617DAC" w:rsidRDefault="00617DAC" w:rsidP="00617DAC">
      <w:pPr>
        <w:pStyle w:val="Pquestiontextmainstem"/>
      </w:pPr>
      <w:r w:rsidRPr="00EE15AB">
        <w:t>= 3</w:t>
      </w:r>
      <w:r w:rsidRPr="00EE15AB">
        <w:rPr>
          <w:i/>
        </w:rPr>
        <w:t>p</w:t>
      </w:r>
      <w:r w:rsidRPr="00EE15AB">
        <w:t>(</w:t>
      </w:r>
      <w:r w:rsidRPr="00EE15AB">
        <w:rPr>
          <w:i/>
        </w:rPr>
        <w:t>p</w:t>
      </w:r>
      <w:r w:rsidRPr="00EE15AB">
        <w:t xml:space="preserve"> – 5</w:t>
      </w:r>
      <w:r>
        <w:t xml:space="preserve"> + </w:t>
      </w:r>
      <w:r w:rsidRPr="00EE15AB">
        <w:t>9</w:t>
      </w:r>
      <w:r w:rsidRPr="00EE15AB">
        <w:rPr>
          <w:i/>
        </w:rPr>
        <w:t>ap</w:t>
      </w:r>
      <w:r w:rsidRPr="00EE15AB">
        <w:rPr>
          <w:vertAlign w:val="superscript"/>
        </w:rPr>
        <w:t>2</w:t>
      </w:r>
      <w:r w:rsidRPr="00EE15AB">
        <w:t>)</w:t>
      </w:r>
    </w:p>
    <w:p w14:paraId="78194B68" w14:textId="76316D3A" w:rsidR="00FA7F27" w:rsidRPr="00AB7F39" w:rsidRDefault="00617DAC" w:rsidP="00617DAC">
      <w:pPr>
        <w:pStyle w:val="Pquestiontextmainstem"/>
        <w:rPr>
          <w:vertAlign w:val="superscript"/>
        </w:rPr>
      </w:pPr>
      <w:r>
        <w:t xml:space="preserve">= </w:t>
      </w:r>
      <w:r w:rsidRPr="00EE15AB">
        <w:t>3</w:t>
      </w:r>
      <w:r w:rsidRPr="00EE15AB">
        <w:rPr>
          <w:i/>
        </w:rPr>
        <w:t>p</w:t>
      </w:r>
      <w:r w:rsidRPr="00EE15AB">
        <w:t>(9</w:t>
      </w:r>
      <w:r w:rsidRPr="00EE15AB">
        <w:rPr>
          <w:i/>
        </w:rPr>
        <w:t>ap</w:t>
      </w:r>
      <w:r w:rsidRPr="00EE15AB">
        <w:rPr>
          <w:vertAlign w:val="superscript"/>
        </w:rPr>
        <w:t>2</w:t>
      </w:r>
      <w:r>
        <w:t xml:space="preserve"> +</w:t>
      </w:r>
      <w:r w:rsidRPr="002415FC">
        <w:rPr>
          <w:i/>
        </w:rPr>
        <w:t xml:space="preserve"> </w:t>
      </w:r>
      <w:r w:rsidRPr="00EE15AB">
        <w:rPr>
          <w:i/>
        </w:rPr>
        <w:t>p</w:t>
      </w:r>
      <w:r w:rsidRPr="00EE15AB">
        <w:t xml:space="preserve"> – 5</w:t>
      </w:r>
      <w:r>
        <w:t>)</w:t>
      </w:r>
    </w:p>
    <w:p w14:paraId="7D6ECD43" w14:textId="428C4638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C72996">
        <w:t>3</w:t>
      </w:r>
      <w:r>
        <w:t>.</w:t>
      </w:r>
      <w:r w:rsidR="00C72996">
        <w:t>3</w:t>
      </w:r>
      <w:r>
        <w:t>]</w:t>
      </w:r>
    </w:p>
    <w:p w14:paraId="1EC5868B" w14:textId="3934C654" w:rsidR="00FA7F27" w:rsidRDefault="00617DAC" w:rsidP="00FA7F27">
      <w:pPr>
        <w:pStyle w:val="Pquestiontextmcqoptions"/>
      </w:pPr>
      <w:r>
        <w:rPr>
          <w:rStyle w:val="Cquestionpartlabelbold"/>
        </w:rPr>
        <w:t>C</w:t>
      </w:r>
    </w:p>
    <w:p w14:paraId="1307501A" w14:textId="4A3B40DF" w:rsidR="00617DAC" w:rsidRDefault="00617DAC" w:rsidP="00617DAC">
      <w:pPr>
        <w:pStyle w:val="Pquestiontextmainstem"/>
        <w:rPr>
          <w:lang w:val="en-US"/>
        </w:rPr>
      </w:pPr>
      <w:r>
        <w:rPr>
          <w:lang w:val="en-US"/>
        </w:rPr>
        <w:t xml:space="preserve">Zeros before the first non-zero digit are not significant.  </w:t>
      </w:r>
    </w:p>
    <w:p w14:paraId="70C2B2CE" w14:textId="64375634" w:rsidR="00617DAC" w:rsidRDefault="00617DAC" w:rsidP="00617DAC">
      <w:pPr>
        <w:pStyle w:val="Pquestiontextmainstem"/>
        <w:rPr>
          <w:lang w:val="en-US"/>
        </w:rPr>
      </w:pPr>
      <w:r>
        <w:rPr>
          <w:lang w:val="en-US"/>
        </w:rPr>
        <w:t xml:space="preserve">Zeros between non-zero digits are significant.  </w:t>
      </w:r>
    </w:p>
    <w:p w14:paraId="1614DA3D" w14:textId="3A7A3D5C" w:rsidR="00617DAC" w:rsidRPr="00EE15AB" w:rsidRDefault="00617DAC" w:rsidP="00617DAC">
      <w:pPr>
        <w:pStyle w:val="Pquestiontextmainstem"/>
        <w:rPr>
          <w:lang w:val="en-US"/>
        </w:rPr>
      </w:pPr>
      <w:r>
        <w:rPr>
          <w:lang w:val="en-US"/>
        </w:rPr>
        <w:t>End zeros after the decimal point are significant.</w:t>
      </w:r>
    </w:p>
    <w:p w14:paraId="1AC73813" w14:textId="119D532C" w:rsidR="00FA7F27" w:rsidRDefault="00617DAC" w:rsidP="00617DAC">
      <w:pPr>
        <w:pStyle w:val="Pquestiontextmainstem"/>
      </w:pPr>
      <w:r>
        <w:rPr>
          <w:lang w:val="en-US"/>
        </w:rPr>
        <w:t>Therefore there are 4</w:t>
      </w:r>
      <w:r w:rsidRPr="00EE15AB">
        <w:rPr>
          <w:lang w:val="en-US"/>
        </w:rPr>
        <w:t xml:space="preserve"> significant figures</w:t>
      </w:r>
      <w:r>
        <w:rPr>
          <w:lang w:val="en-US"/>
        </w:rPr>
        <w:t>.</w:t>
      </w:r>
    </w:p>
    <w:p w14:paraId="67BEDF81" w14:textId="52B4EF43" w:rsidR="00FA7F27" w:rsidRDefault="00FA7F27" w:rsidP="00FF431F">
      <w:pPr>
        <w:pStyle w:val="Pquestionheadingmc"/>
        <w:keepLines/>
      </w:pPr>
      <w:r>
        <w:lastRenderedPageBreak/>
        <w:t>Question 6</w:t>
      </w:r>
      <w:r>
        <w:tab/>
        <w:t>[</w:t>
      </w:r>
      <w:r w:rsidR="00C72996">
        <w:t>3</w:t>
      </w:r>
      <w:r>
        <w:t>.</w:t>
      </w:r>
      <w:r w:rsidR="00C72996">
        <w:t>8</w:t>
      </w:r>
      <w:r>
        <w:t>]</w:t>
      </w:r>
    </w:p>
    <w:p w14:paraId="20915752" w14:textId="0F0A90D2" w:rsidR="00FA7F27" w:rsidRDefault="00DA3877" w:rsidP="00FF431F">
      <w:pPr>
        <w:pStyle w:val="Pquestiontextmcqoptions"/>
        <w:keepNext/>
        <w:keepLines/>
      </w:pPr>
      <w:r>
        <w:rPr>
          <w:rStyle w:val="Cquestionpartlabelbold"/>
        </w:rPr>
        <w:t>D</w:t>
      </w:r>
    </w:p>
    <w:p w14:paraId="6021A99C" w14:textId="77777777" w:rsidR="00BA3921" w:rsidRPr="00EE15AB" w:rsidRDefault="00BA3921" w:rsidP="00BA3921">
      <w:pPr>
        <w:pStyle w:val="Pquestiontextmainstem"/>
      </w:pPr>
      <w:r w:rsidRPr="00EE15AB">
        <w:t>2</w:t>
      </w:r>
      <w:r w:rsidRPr="00EE15AB">
        <w:rPr>
          <w:i/>
        </w:rPr>
        <w:t>k</w:t>
      </w:r>
      <w:r w:rsidRPr="00EE15AB">
        <w:rPr>
          <w:vertAlign w:val="superscript"/>
        </w:rPr>
        <w:t>2</w:t>
      </w:r>
      <w:r w:rsidRPr="00EE15AB">
        <w:t xml:space="preserve"> – </w:t>
      </w:r>
      <w:r>
        <w:t>10</w:t>
      </w:r>
      <w:r w:rsidRPr="00EE15AB">
        <w:t xml:space="preserve"> </w:t>
      </w:r>
      <w:r>
        <w:t>+</w:t>
      </w:r>
      <w:r w:rsidRPr="00EE15AB">
        <w:t xml:space="preserve"> 3</w:t>
      </w:r>
      <w:r w:rsidRPr="00EE15AB">
        <w:rPr>
          <w:i/>
        </w:rPr>
        <w:t>ck</w:t>
      </w:r>
      <w:r>
        <w:rPr>
          <w:vertAlign w:val="superscript"/>
        </w:rPr>
        <w:t>3</w:t>
      </w:r>
      <w:r w:rsidRPr="00EE15AB">
        <w:t xml:space="preserve"> – </w:t>
      </w:r>
      <w:r>
        <w:t>1</w:t>
      </w:r>
      <w:r w:rsidRPr="00EE15AB">
        <w:t>5</w:t>
      </w:r>
      <w:r>
        <w:rPr>
          <w:i/>
        </w:rPr>
        <w:t>ck</w:t>
      </w:r>
    </w:p>
    <w:p w14:paraId="02CF9725" w14:textId="0674A5A9" w:rsidR="00FA7F27" w:rsidRDefault="00BA3921" w:rsidP="00BA3921">
      <w:pPr>
        <w:pStyle w:val="Pquestiontextmainstem"/>
      </w:pPr>
      <w:r w:rsidRPr="00EE15AB">
        <w:t>2(</w:t>
      </w:r>
      <w:r w:rsidRPr="00EE15AB">
        <w:rPr>
          <w:i/>
        </w:rPr>
        <w:t>k</w:t>
      </w:r>
      <w:r w:rsidRPr="00EE15AB">
        <w:rPr>
          <w:vertAlign w:val="superscript"/>
        </w:rPr>
        <w:t>2</w:t>
      </w:r>
      <w:r w:rsidRPr="00EE15AB">
        <w:t xml:space="preserve"> – 5) </w:t>
      </w:r>
      <w:r>
        <w:t>+</w:t>
      </w:r>
      <w:r w:rsidRPr="00EE15AB">
        <w:t xml:space="preserve"> 3</w:t>
      </w:r>
      <w:r w:rsidRPr="00EE15AB">
        <w:rPr>
          <w:i/>
        </w:rPr>
        <w:t>ck</w:t>
      </w:r>
      <w:r w:rsidRPr="00EE15AB">
        <w:t>(</w:t>
      </w:r>
      <w:r w:rsidRPr="00EE15AB">
        <w:rPr>
          <w:i/>
        </w:rPr>
        <w:t>k</w:t>
      </w:r>
      <w:r w:rsidRPr="00EE15AB">
        <w:rPr>
          <w:vertAlign w:val="superscript"/>
        </w:rPr>
        <w:t>2</w:t>
      </w:r>
      <w:r w:rsidRPr="00EE15AB">
        <w:t xml:space="preserve"> – 5)</w:t>
      </w:r>
    </w:p>
    <w:p w14:paraId="380E7EA0" w14:textId="77777777" w:rsidR="00BA3921" w:rsidRPr="00EE15AB" w:rsidRDefault="00BA3921" w:rsidP="00BA3921">
      <w:pPr>
        <w:pStyle w:val="Pquestiontextmainstem"/>
      </w:pPr>
      <w:r w:rsidRPr="00EE15AB">
        <w:t xml:space="preserve">(2 </w:t>
      </w:r>
      <w:r>
        <w:t>+</w:t>
      </w:r>
      <w:r w:rsidRPr="00EE15AB">
        <w:t xml:space="preserve"> 3</w:t>
      </w:r>
      <w:r w:rsidRPr="00EE15AB">
        <w:rPr>
          <w:i/>
        </w:rPr>
        <w:t>ck</w:t>
      </w:r>
      <w:r w:rsidRPr="00EE15AB">
        <w:t>)(</w:t>
      </w:r>
      <w:r w:rsidRPr="00EE15AB">
        <w:rPr>
          <w:i/>
        </w:rPr>
        <w:t>k</w:t>
      </w:r>
      <w:r w:rsidRPr="00EE15AB">
        <w:rPr>
          <w:vertAlign w:val="superscript"/>
        </w:rPr>
        <w:t>2</w:t>
      </w:r>
      <w:r w:rsidRPr="00EE15AB">
        <w:t xml:space="preserve"> – 5)</w:t>
      </w:r>
    </w:p>
    <w:p w14:paraId="3E8598B4" w14:textId="23B6258F" w:rsidR="00BA3921" w:rsidRPr="00A978FD" w:rsidRDefault="00BA3921" w:rsidP="00BA3921">
      <w:pPr>
        <w:pStyle w:val="Pquestiontextmainstem"/>
        <w:rPr>
          <w:lang w:val="es-ES"/>
        </w:rPr>
      </w:pPr>
      <w:r w:rsidRPr="00A978FD">
        <w:rPr>
          <w:lang w:val="es-ES"/>
        </w:rPr>
        <w:t>(2 + 3</w:t>
      </w:r>
      <w:r w:rsidRPr="00A978FD">
        <w:rPr>
          <w:i/>
          <w:lang w:val="es-ES"/>
        </w:rPr>
        <w:t>ck</w:t>
      </w:r>
      <w:r w:rsidRPr="00A978FD">
        <w:rPr>
          <w:lang w:val="es-ES"/>
        </w:rPr>
        <w:t>)(</w:t>
      </w:r>
      <w:r w:rsidRPr="00A978FD">
        <w:rPr>
          <w:i/>
          <w:lang w:val="es-ES"/>
        </w:rPr>
        <w:t>k</w:t>
      </w:r>
      <w:r w:rsidRPr="00A978FD">
        <w:rPr>
          <w:lang w:val="es-ES"/>
        </w:rPr>
        <w:t xml:space="preserve"> –</w:t>
      </w:r>
      <w:r w:rsidRPr="00EE15AB">
        <w:rPr>
          <w:position w:val="-8"/>
        </w:rPr>
        <w:object w:dxaOrig="360" w:dyaOrig="360" w14:anchorId="264013D9">
          <v:shape id="_x0000_i1026" type="#_x0000_t75" style="width:17.75pt;height:17.75pt" o:ole="">
            <v:imagedata r:id="rId11" o:title=""/>
          </v:shape>
          <o:OLEObject Type="Embed" ProgID="Equation.3" ShapeID="_x0000_i1026" DrawAspect="Content" ObjectID="_1537711350" r:id="rId12"/>
        </w:object>
      </w:r>
      <w:r w:rsidRPr="00A978FD">
        <w:rPr>
          <w:lang w:val="es-ES"/>
        </w:rPr>
        <w:t>)(</w:t>
      </w:r>
      <w:r w:rsidRPr="00A978FD">
        <w:rPr>
          <w:i/>
          <w:lang w:val="es-ES"/>
        </w:rPr>
        <w:t>k</w:t>
      </w:r>
      <w:r w:rsidRPr="00A978FD">
        <w:rPr>
          <w:lang w:val="es-ES"/>
        </w:rPr>
        <w:t xml:space="preserve"> +</w:t>
      </w:r>
      <w:r w:rsidRPr="00EE15AB">
        <w:rPr>
          <w:position w:val="-8"/>
        </w:rPr>
        <w:object w:dxaOrig="360" w:dyaOrig="360" w14:anchorId="0346393D">
          <v:shape id="_x0000_i1027" type="#_x0000_t75" style="width:17.75pt;height:17.75pt" o:ole="">
            <v:imagedata r:id="rId13" o:title=""/>
          </v:shape>
          <o:OLEObject Type="Embed" ProgID="Equation.3" ShapeID="_x0000_i1027" DrawAspect="Content" ObjectID="_1537711351" r:id="rId14"/>
        </w:object>
      </w:r>
      <w:r w:rsidRPr="00A978FD">
        <w:rPr>
          <w:lang w:val="es-ES"/>
        </w:rPr>
        <w:t>)</w:t>
      </w:r>
    </w:p>
    <w:p w14:paraId="70E61C50" w14:textId="349C1DE0" w:rsidR="00FA7F27" w:rsidRPr="00A978FD" w:rsidRDefault="00FA7F27" w:rsidP="00153F96">
      <w:pPr>
        <w:pStyle w:val="Pquestionheadingmc"/>
        <w:keepLines/>
        <w:rPr>
          <w:lang w:val="es-ES"/>
        </w:rPr>
      </w:pPr>
      <w:r w:rsidRPr="00A978FD">
        <w:rPr>
          <w:lang w:val="es-ES"/>
        </w:rPr>
        <w:t>Question 7</w:t>
      </w:r>
      <w:r w:rsidRPr="00A978FD">
        <w:rPr>
          <w:lang w:val="es-ES"/>
        </w:rPr>
        <w:tab/>
        <w:t>[</w:t>
      </w:r>
      <w:r w:rsidR="00C72996" w:rsidRPr="00A978FD">
        <w:rPr>
          <w:lang w:val="es-ES"/>
        </w:rPr>
        <w:t>3</w:t>
      </w:r>
      <w:r w:rsidRPr="00A978FD">
        <w:rPr>
          <w:lang w:val="es-ES"/>
        </w:rPr>
        <w:t>.</w:t>
      </w:r>
      <w:r w:rsidR="00C72996" w:rsidRPr="00A978FD">
        <w:rPr>
          <w:lang w:val="es-ES"/>
        </w:rPr>
        <w:t>1</w:t>
      </w:r>
      <w:r w:rsidRPr="00A978FD">
        <w:rPr>
          <w:lang w:val="es-ES"/>
        </w:rPr>
        <w:t>]</w:t>
      </w:r>
    </w:p>
    <w:p w14:paraId="46D919E8" w14:textId="676EFF98" w:rsidR="00FA7F27" w:rsidRPr="00BA3921" w:rsidRDefault="00D672CA" w:rsidP="00153F96">
      <w:pPr>
        <w:pStyle w:val="Pquestiontextmcqoptions"/>
        <w:keepNext/>
        <w:keepLines/>
        <w:rPr>
          <w:lang w:val="es-ES"/>
        </w:rPr>
      </w:pPr>
      <w:r w:rsidRPr="00BA3921">
        <w:rPr>
          <w:rStyle w:val="Cquestionpartlabelbold"/>
          <w:lang w:val="es-ES"/>
        </w:rPr>
        <w:t>C</w:t>
      </w:r>
    </w:p>
    <w:p w14:paraId="49A82411" w14:textId="77777777" w:rsidR="00BA3921" w:rsidRPr="00072C61" w:rsidRDefault="00BA3921" w:rsidP="00BA3921">
      <w:pPr>
        <w:pStyle w:val="Pquestiontextmainstem"/>
        <w:rPr>
          <w:lang w:val="es-ES"/>
        </w:rPr>
      </w:pPr>
      <w:r w:rsidRPr="00072C61">
        <w:rPr>
          <w:lang w:val="es-ES"/>
        </w:rPr>
        <w:t>(2</w:t>
      </w:r>
      <w:r w:rsidRPr="00072C61">
        <w:rPr>
          <w:i/>
          <w:lang w:val="es-ES"/>
        </w:rPr>
        <w:t>yz</w:t>
      </w:r>
      <w:r w:rsidRPr="00072C61">
        <w:rPr>
          <w:vertAlign w:val="superscript"/>
          <w:lang w:val="es-ES"/>
        </w:rPr>
        <w:t>3</w:t>
      </w:r>
      <w:r w:rsidRPr="00072C61">
        <w:rPr>
          <w:lang w:val="es-ES"/>
        </w:rPr>
        <w:t>)</w:t>
      </w:r>
      <w:r w:rsidRPr="00072C61">
        <w:rPr>
          <w:vertAlign w:val="superscript"/>
          <w:lang w:val="es-ES"/>
        </w:rPr>
        <w:t>3</w:t>
      </w:r>
      <w:r w:rsidRPr="00072C61">
        <w:rPr>
          <w:lang w:val="es-ES"/>
        </w:rPr>
        <w:t xml:space="preserve"> × (</w:t>
      </w:r>
      <w:r w:rsidRPr="00072C61">
        <w:rPr>
          <w:i/>
          <w:lang w:val="es-ES"/>
        </w:rPr>
        <w:t>yz</w:t>
      </w:r>
      <w:r w:rsidRPr="00072C61">
        <w:rPr>
          <w:lang w:val="es-ES"/>
        </w:rPr>
        <w:t>)</w:t>
      </w:r>
      <w:r w:rsidRPr="00072C61">
        <w:rPr>
          <w:vertAlign w:val="superscript"/>
          <w:lang w:val="es-ES"/>
        </w:rPr>
        <w:t>4</w:t>
      </w:r>
      <w:r w:rsidRPr="00072C61">
        <w:rPr>
          <w:lang w:val="es-ES"/>
        </w:rPr>
        <w:t xml:space="preserve"> ÷ (3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2</w:t>
      </w:r>
      <w:r w:rsidRPr="00072C61">
        <w:rPr>
          <w:i/>
          <w:lang w:val="es-ES"/>
        </w:rPr>
        <w:t>z</w:t>
      </w:r>
      <w:r w:rsidRPr="00072C61">
        <w:rPr>
          <w:vertAlign w:val="superscript"/>
          <w:lang w:val="es-ES"/>
        </w:rPr>
        <w:t>2</w:t>
      </w:r>
      <w:r w:rsidRPr="00072C61">
        <w:rPr>
          <w:lang w:val="es-ES"/>
        </w:rPr>
        <w:t>)</w:t>
      </w:r>
      <w:r w:rsidRPr="00072C61">
        <w:rPr>
          <w:vertAlign w:val="superscript"/>
          <w:lang w:val="es-ES"/>
        </w:rPr>
        <w:t>2</w:t>
      </w:r>
    </w:p>
    <w:p w14:paraId="527C7CDC" w14:textId="77777777" w:rsidR="00BA3921" w:rsidRPr="00072C61" w:rsidRDefault="00BA3921" w:rsidP="00BA3921">
      <w:pPr>
        <w:pStyle w:val="Pquestiontextmainstem"/>
        <w:rPr>
          <w:lang w:val="es-ES"/>
        </w:rPr>
      </w:pPr>
      <w:r w:rsidRPr="00072C61">
        <w:rPr>
          <w:lang w:val="es-ES"/>
        </w:rPr>
        <w:t>= 2</w:t>
      </w:r>
      <w:r w:rsidRPr="00072C61">
        <w:rPr>
          <w:vertAlign w:val="superscript"/>
          <w:lang w:val="es-ES"/>
        </w:rPr>
        <w:t>3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3</w:t>
      </w:r>
      <w:r w:rsidRPr="00072C61">
        <w:rPr>
          <w:i/>
          <w:lang w:val="es-ES"/>
        </w:rPr>
        <w:t>z</w:t>
      </w:r>
      <w:r w:rsidRPr="00072C61">
        <w:rPr>
          <w:vertAlign w:val="superscript"/>
          <w:lang w:val="es-ES"/>
        </w:rPr>
        <w:t>9</w:t>
      </w:r>
      <w:r w:rsidRPr="00072C61">
        <w:rPr>
          <w:lang w:val="es-ES"/>
        </w:rPr>
        <w:t xml:space="preserve"> × 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4</w:t>
      </w:r>
      <w:r w:rsidRPr="00072C61">
        <w:rPr>
          <w:i/>
          <w:lang w:val="es-ES"/>
        </w:rPr>
        <w:t>z</w:t>
      </w:r>
      <w:r w:rsidRPr="00072C61">
        <w:rPr>
          <w:vertAlign w:val="superscript"/>
          <w:lang w:val="es-ES"/>
        </w:rPr>
        <w:t>4</w:t>
      </w:r>
      <w:r w:rsidRPr="00072C61">
        <w:rPr>
          <w:lang w:val="es-ES"/>
        </w:rPr>
        <w:t xml:space="preserve"> ÷ 3</w:t>
      </w:r>
      <w:r w:rsidRPr="00072C61">
        <w:rPr>
          <w:vertAlign w:val="superscript"/>
          <w:lang w:val="es-ES"/>
        </w:rPr>
        <w:t>2</w:t>
      </w:r>
      <w:r w:rsidRPr="00072C61">
        <w:rPr>
          <w:i/>
          <w:lang w:val="es-ES"/>
        </w:rPr>
        <w:t>y</w:t>
      </w:r>
      <w:r w:rsidRPr="00072C61">
        <w:rPr>
          <w:vertAlign w:val="superscript"/>
          <w:lang w:val="es-ES"/>
        </w:rPr>
        <w:t>4</w:t>
      </w:r>
      <w:r w:rsidRPr="00072C61">
        <w:rPr>
          <w:i/>
          <w:lang w:val="es-ES"/>
        </w:rPr>
        <w:t>z</w:t>
      </w:r>
      <w:r w:rsidRPr="00072C61">
        <w:rPr>
          <w:vertAlign w:val="superscript"/>
          <w:lang w:val="es-ES"/>
        </w:rPr>
        <w:t>4</w:t>
      </w:r>
    </w:p>
    <w:p w14:paraId="0CCEF837" w14:textId="77777777" w:rsidR="00BA3921" w:rsidRPr="00EE15AB" w:rsidRDefault="00BA3921" w:rsidP="00BA3921">
      <w:pPr>
        <w:pStyle w:val="Pquestiontextmainstem"/>
      </w:pPr>
      <w:r w:rsidRPr="00EE15AB">
        <w:t xml:space="preserve">= </w:t>
      </w:r>
      <w:r w:rsidRPr="00BA3921">
        <w:rPr>
          <w:position w:val="-28"/>
          <w:vertAlign w:val="superscript"/>
        </w:rPr>
        <w:object w:dxaOrig="700" w:dyaOrig="700" w14:anchorId="236B484D">
          <v:shape id="_x0000_i1028" type="#_x0000_t75" style="width:35.55pt;height:35.55pt" o:ole="">
            <v:imagedata r:id="rId15" o:title=""/>
          </v:shape>
          <o:OLEObject Type="Embed" ProgID="Equation.DSMT4" ShapeID="_x0000_i1028" DrawAspect="Content" ObjectID="_1537711352" r:id="rId16"/>
        </w:object>
      </w:r>
    </w:p>
    <w:p w14:paraId="11C3B8F8" w14:textId="7B1505DB" w:rsidR="00FA7F27" w:rsidRDefault="00BA3921" w:rsidP="00BA3921">
      <w:pPr>
        <w:pStyle w:val="Pquestiontextmainstem"/>
      </w:pPr>
      <w:r w:rsidRPr="00EE15AB">
        <w:t>=</w:t>
      </w:r>
      <w:r w:rsidRPr="00EE15AB">
        <w:rPr>
          <w:position w:val="-24"/>
        </w:rPr>
        <w:object w:dxaOrig="680" w:dyaOrig="660" w14:anchorId="65C174BB">
          <v:shape id="_x0000_i1029" type="#_x0000_t75" style="width:33.65pt;height:32.75pt" o:ole="" fillcolor="window">
            <v:imagedata r:id="rId17" o:title=""/>
          </v:shape>
          <o:OLEObject Type="Embed" ProgID="Equation.3" ShapeID="_x0000_i1029" DrawAspect="Content" ObjectID="_1537711353" r:id="rId18"/>
        </w:object>
      </w:r>
    </w:p>
    <w:p w14:paraId="1C9BB3D9" w14:textId="051D7166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C72996">
        <w:t>3</w:t>
      </w:r>
      <w:r>
        <w:t>.</w:t>
      </w:r>
      <w:r w:rsidR="00C72996">
        <w:t>2</w:t>
      </w:r>
      <w:r>
        <w:t>]</w:t>
      </w:r>
    </w:p>
    <w:p w14:paraId="1C4F56B0" w14:textId="145B1E11" w:rsidR="00FA7F27" w:rsidRDefault="00DA3877" w:rsidP="0016187F">
      <w:pPr>
        <w:pStyle w:val="Pquestiontextmcqoptions"/>
        <w:keepNext/>
      </w:pPr>
      <w:r>
        <w:rPr>
          <w:rStyle w:val="Cquestionpartlabelbold"/>
        </w:rPr>
        <w:t>B</w:t>
      </w:r>
    </w:p>
    <w:p w14:paraId="1DC30FEF" w14:textId="295DA780" w:rsidR="00FA7F27" w:rsidRDefault="00BA3921" w:rsidP="0013762F">
      <w:pPr>
        <w:pStyle w:val="Pquestiontextmainstem"/>
      </w:pPr>
      <w:r w:rsidRPr="00BA3921">
        <w:rPr>
          <w:position w:val="-58"/>
        </w:rPr>
        <w:object w:dxaOrig="920" w:dyaOrig="1280" w14:anchorId="38121C00">
          <v:shape id="_x0000_i1030" type="#_x0000_t75" style="width:42.1pt;height:57.95pt" o:ole="">
            <v:imagedata r:id="rId19" o:title=""/>
          </v:shape>
          <o:OLEObject Type="Embed" ProgID="Equation.3" ShapeID="_x0000_i1030" DrawAspect="Content" ObjectID="_1537711354" r:id="rId20"/>
        </w:object>
      </w:r>
    </w:p>
    <w:p w14:paraId="7B8CD9B5" w14:textId="54E98AD0" w:rsidR="006F3816" w:rsidRDefault="006F3816" w:rsidP="006F3816">
      <w:pPr>
        <w:pStyle w:val="Pquestionheadingmc"/>
      </w:pPr>
      <w:r>
        <w:t>Question 9</w:t>
      </w:r>
      <w:r>
        <w:tab/>
        <w:t>[</w:t>
      </w:r>
      <w:r w:rsidR="00C72996">
        <w:t>3</w:t>
      </w:r>
      <w:r>
        <w:t>.</w:t>
      </w:r>
      <w:r w:rsidR="00C72996">
        <w:t>4</w:t>
      </w:r>
      <w:r>
        <w:t>]</w:t>
      </w:r>
    </w:p>
    <w:p w14:paraId="6588DF4D" w14:textId="58832944" w:rsidR="006F3816" w:rsidRDefault="00DA3877" w:rsidP="0013762F">
      <w:pPr>
        <w:pStyle w:val="Pquestiontextmainstem"/>
      </w:pPr>
      <w:r>
        <w:rPr>
          <w:rStyle w:val="Cquestionpartlabelbold"/>
        </w:rPr>
        <w:t>D</w:t>
      </w:r>
    </w:p>
    <w:p w14:paraId="50E4FB63" w14:textId="2C8E451A" w:rsidR="006F3816" w:rsidRDefault="00BA3921" w:rsidP="0013762F">
      <w:pPr>
        <w:pStyle w:val="Pquestiontextmainstem"/>
      </w:pPr>
      <w:r w:rsidRPr="00BA3921">
        <w:rPr>
          <w:position w:val="-124"/>
        </w:rPr>
        <w:object w:dxaOrig="960" w:dyaOrig="2600" w14:anchorId="2ACA438D">
          <v:shape id="_x0000_i1031" type="#_x0000_t75" style="width:47.7pt;height:129.95pt" o:ole="" fillcolor="window">
            <v:imagedata r:id="rId21" o:title=""/>
          </v:shape>
          <o:OLEObject Type="Embed" ProgID="Equation.3" ShapeID="_x0000_i1031" DrawAspect="Content" ObjectID="_1537711355" r:id="rId22"/>
        </w:object>
      </w:r>
    </w:p>
    <w:p w14:paraId="568EB591" w14:textId="35B65DD1" w:rsidR="006F3816" w:rsidRDefault="006F3816" w:rsidP="006F3816">
      <w:pPr>
        <w:pStyle w:val="Pquestionheadingmc"/>
      </w:pPr>
      <w:r>
        <w:t>Question 10</w:t>
      </w:r>
      <w:r>
        <w:tab/>
        <w:t>[</w:t>
      </w:r>
      <w:r w:rsidR="00C72996">
        <w:t>3.2</w:t>
      </w:r>
      <w:r>
        <w:t>]</w:t>
      </w:r>
    </w:p>
    <w:p w14:paraId="3BD85C7C" w14:textId="4B3C2226" w:rsidR="006F3816" w:rsidRDefault="00DA3877" w:rsidP="006F3816">
      <w:pPr>
        <w:pStyle w:val="Pquestiontextmcqoptions"/>
        <w:keepNext/>
      </w:pPr>
      <w:r>
        <w:rPr>
          <w:rStyle w:val="Cquestionpartlabelbold"/>
        </w:rPr>
        <w:t>A</w:t>
      </w:r>
    </w:p>
    <w:p w14:paraId="3988F794" w14:textId="4C35BB79" w:rsidR="006F3816" w:rsidRDefault="003654C6" w:rsidP="00590C1A">
      <w:pPr>
        <w:pStyle w:val="Pquestiontextmainstem"/>
      </w:pPr>
      <w:r w:rsidRPr="00BA3921">
        <w:rPr>
          <w:position w:val="-42"/>
          <w:em w:val="dot"/>
        </w:rPr>
        <w:object w:dxaOrig="740" w:dyaOrig="960" w14:anchorId="4867ABC7">
          <v:shape id="_x0000_i1032" type="#_x0000_t75" style="width:36.45pt;height:47.7pt" o:ole="" fillcolor="window">
            <v:imagedata r:id="rId23" o:title=""/>
          </v:shape>
          <o:OLEObject Type="Embed" ProgID="Equation.3" ShapeID="_x0000_i1032" DrawAspect="Content" ObjectID="_1537711356" r:id="rId24"/>
        </w:object>
      </w:r>
    </w:p>
    <w:p w14:paraId="0188CD9A" w14:textId="4DA7FA69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10</w:t>
      </w:r>
    </w:p>
    <w:p w14:paraId="78443B79" w14:textId="77AC1FFC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64C4B563" w:rsidR="001B433F" w:rsidRDefault="001B433F" w:rsidP="00B80E6D">
      <w:pPr>
        <w:pStyle w:val="Pquestionheadingsx1stafterhead"/>
      </w:pPr>
      <w:r>
        <w:t xml:space="preserve">Question </w:t>
      </w:r>
      <w:r w:rsidR="00590C1A">
        <w:t>11</w:t>
      </w:r>
      <w:r>
        <w:tab/>
      </w:r>
      <w:r w:rsidR="00D634B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D634BA">
        <w:t>5, 3.6, 3.7</w:t>
      </w:r>
      <w:r>
        <w:t>]</w:t>
      </w:r>
    </w:p>
    <w:p w14:paraId="65679C6D" w14:textId="01D637DB" w:rsidR="001158EE" w:rsidRDefault="00BA3921" w:rsidP="001158EE">
      <w:pPr>
        <w:pStyle w:val="Pquestiontextmainstem"/>
      </w:pPr>
      <w:r w:rsidRPr="00EE15AB">
        <w:t xml:space="preserve">The </w:t>
      </w:r>
      <w:r w:rsidRPr="00EE15AB">
        <w:rPr>
          <w:u w:val="single"/>
        </w:rPr>
        <w:t>expression</w:t>
      </w:r>
      <w:r w:rsidRPr="00EE15AB">
        <w:t xml:space="preserve"> </w:t>
      </w:r>
      <w:r w:rsidRPr="00EE15AB">
        <w:rPr>
          <w:i/>
        </w:rPr>
        <w:t>b</w:t>
      </w:r>
      <w:r w:rsidRPr="00EE15AB">
        <w:rPr>
          <w:vertAlign w:val="superscript"/>
        </w:rPr>
        <w:t>2</w:t>
      </w:r>
      <w:r w:rsidRPr="00EE15AB">
        <w:t xml:space="preserve"> </w:t>
      </w:r>
      <w:r>
        <w:t>–</w:t>
      </w:r>
      <w:r w:rsidRPr="00EE15AB">
        <w:t xml:space="preserve"> 49 is an example of a </w:t>
      </w:r>
      <w:r w:rsidRPr="00EE15AB">
        <w:rPr>
          <w:u w:val="single"/>
        </w:rPr>
        <w:t>difference of two squares</w:t>
      </w:r>
      <w:r w:rsidRPr="00EE15AB">
        <w:t>.</w:t>
      </w:r>
      <w:r w:rsidRPr="00EE15AB">
        <w:rPr>
          <w:i/>
        </w:rPr>
        <w:t xml:space="preserve"> h</w:t>
      </w:r>
      <w:r w:rsidRPr="00EE15AB">
        <w:rPr>
          <w:vertAlign w:val="superscript"/>
        </w:rPr>
        <w:t>2</w:t>
      </w:r>
      <w:r w:rsidRPr="00EE15AB">
        <w:t xml:space="preserve"> + 2</w:t>
      </w:r>
      <w:r w:rsidRPr="00EE15AB">
        <w:rPr>
          <w:i/>
        </w:rPr>
        <w:t>mh</w:t>
      </w:r>
      <w:r w:rsidRPr="00EE15AB">
        <w:t xml:space="preserve"> + </w:t>
      </w:r>
      <w:r w:rsidRPr="00EE15AB">
        <w:rPr>
          <w:i/>
        </w:rPr>
        <w:t>m</w:t>
      </w:r>
      <w:r w:rsidRPr="00EE15AB">
        <w:rPr>
          <w:vertAlign w:val="superscript"/>
        </w:rPr>
        <w:t>2</w:t>
      </w:r>
      <w:r w:rsidRPr="00EE15AB">
        <w:t xml:space="preserve"> is an example of a </w:t>
      </w:r>
      <w:r w:rsidRPr="00EE15AB">
        <w:rPr>
          <w:u w:val="single"/>
        </w:rPr>
        <w:t>perfect square</w:t>
      </w:r>
      <w:r w:rsidRPr="00EE15AB">
        <w:t xml:space="preserve"> because its first and last terms are squares and because the middle term is twice the product of the </w:t>
      </w:r>
      <w:r>
        <w:t>terms in the brackets</w:t>
      </w:r>
      <w:r w:rsidRPr="00EE15AB">
        <w:t xml:space="preserve">. This rule can be used to </w:t>
      </w:r>
      <w:r w:rsidRPr="00EE15AB">
        <w:rPr>
          <w:u w:val="single"/>
        </w:rPr>
        <w:t>expand</w:t>
      </w:r>
      <w:r w:rsidRPr="00EE15AB">
        <w:t xml:space="preserve"> and </w:t>
      </w:r>
      <w:r w:rsidRPr="00EE15AB">
        <w:rPr>
          <w:u w:val="single"/>
        </w:rPr>
        <w:t>factorise</w:t>
      </w:r>
      <w:r w:rsidRPr="00EE15AB">
        <w:t xml:space="preserve"> algebraic expressions.</w:t>
      </w:r>
    </w:p>
    <w:p w14:paraId="3D6E23BE" w14:textId="6D4E866E" w:rsidR="00306C44" w:rsidRDefault="00306C44" w:rsidP="00306C44">
      <w:pPr>
        <w:pStyle w:val="Pquestionheadingsx1stafterhead"/>
      </w:pPr>
      <w:r>
        <w:t>Question 1</w:t>
      </w:r>
      <w:r w:rsidR="00590C1A">
        <w:t>2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5</w:t>
      </w:r>
      <w:r>
        <w:t xml:space="preserve">, </w:t>
      </w:r>
      <w:r w:rsidR="00C72996">
        <w:t>3</w:t>
      </w:r>
      <w:r>
        <w:t>.</w:t>
      </w:r>
      <w:r w:rsidR="00C72996">
        <w:t>7</w:t>
      </w:r>
      <w:r>
        <w:t>]</w:t>
      </w:r>
    </w:p>
    <w:p w14:paraId="6931DA75" w14:textId="03F18A84" w:rsidR="00590C1A" w:rsidRDefault="00590C1A" w:rsidP="00590C1A">
      <w:pPr>
        <w:pStyle w:val="Pquestiontextmainstem"/>
      </w:pPr>
      <w:r>
        <w:t>‘</w:t>
      </w:r>
      <w:r w:rsidRPr="002F7DA1">
        <w:t>Factorise</w:t>
      </w:r>
      <w:r>
        <w:t>’</w:t>
      </w:r>
      <w:r w:rsidRPr="002F7DA1">
        <w:t xml:space="preserve"> and </w:t>
      </w:r>
      <w:r>
        <w:t>‘</w:t>
      </w:r>
      <w:r w:rsidRPr="002F7DA1">
        <w:t>expand</w:t>
      </w:r>
      <w:r>
        <w:t>’</w:t>
      </w:r>
      <w:r w:rsidRPr="002F7DA1">
        <w:t xml:space="preserve"> are opposite instructions. </w:t>
      </w:r>
      <w:r>
        <w:t>To factorise is to express</w:t>
      </w:r>
      <w:r w:rsidRPr="002F7DA1">
        <w:t xml:space="preserve"> something as a product of its factors (often using brackets)</w:t>
      </w:r>
      <w:r>
        <w:t>.</w:t>
      </w:r>
      <w:r w:rsidRPr="002F7DA1">
        <w:t xml:space="preserve"> </w:t>
      </w:r>
      <w:r>
        <w:t>To expand</w:t>
      </w:r>
      <w:r w:rsidRPr="002F7DA1">
        <w:t xml:space="preserve"> </w:t>
      </w:r>
      <w:r>
        <w:t>means to multiply</w:t>
      </w:r>
      <w:r w:rsidRPr="002F7DA1">
        <w:t xml:space="preserve"> these factors (</w:t>
      </w:r>
      <w:r>
        <w:t>to remove the brackets by multiplying factors inside the brackets by the factors outside</w:t>
      </w:r>
      <w:r w:rsidRPr="002F7DA1">
        <w:t xml:space="preserve">). </w:t>
      </w:r>
    </w:p>
    <w:p w14:paraId="38969F22" w14:textId="79D4F0AE" w:rsidR="00590C1A" w:rsidRDefault="002D0E4C" w:rsidP="00590C1A">
      <w:pPr>
        <w:pStyle w:val="Pquestiontextmainstem"/>
      </w:pPr>
      <w:r>
        <w:t>e</w:t>
      </w:r>
      <w:r w:rsidR="00590C1A" w:rsidRPr="002F7DA1">
        <w:t xml:space="preserve">.g. </w:t>
      </w:r>
      <w:r w:rsidR="00D22D12" w:rsidRPr="00794460">
        <w:t>4</w:t>
      </w:r>
      <w:r w:rsidR="00D22D12" w:rsidRPr="00794460">
        <w:rPr>
          <w:i/>
        </w:rPr>
        <w:t>x</w:t>
      </w:r>
      <w:r w:rsidR="00D22D12" w:rsidRPr="00794460">
        <w:t xml:space="preserve"> + 10</w:t>
      </w:r>
      <w:r w:rsidR="00D22D12" w:rsidRPr="00794460">
        <w:rPr>
          <w:i/>
        </w:rPr>
        <w:t>xy</w:t>
      </w:r>
      <w:r w:rsidR="00590C1A">
        <w:t>:</w:t>
      </w:r>
    </w:p>
    <w:p w14:paraId="0563B306" w14:textId="00F754F1" w:rsidR="00590C1A" w:rsidRDefault="00590C1A" w:rsidP="00590C1A">
      <w:pPr>
        <w:pStyle w:val="Pquestiontextmainstem"/>
      </w:pPr>
      <w:r w:rsidRPr="002F7DA1">
        <w:t>The common factor is 2</w:t>
      </w:r>
      <w:r w:rsidR="00D22D12">
        <w:rPr>
          <w:i/>
        </w:rPr>
        <w:t>x</w:t>
      </w:r>
      <w:r w:rsidRPr="002F7DA1">
        <w:t xml:space="preserve">, so place it outside of a pair of brackets and place the other factors inside: </w:t>
      </w:r>
      <w:r w:rsidRPr="002F7DA1">
        <w:br/>
      </w:r>
      <w:r w:rsidR="00D22D12" w:rsidRPr="00794460">
        <w:t>2</w:t>
      </w:r>
      <w:r w:rsidR="00D22D12" w:rsidRPr="00794460">
        <w:rPr>
          <w:i/>
        </w:rPr>
        <w:t>x</w:t>
      </w:r>
      <w:r w:rsidR="00D22D12" w:rsidRPr="00794460">
        <w:t>(2 + 5</w:t>
      </w:r>
      <w:r w:rsidR="00D22D12" w:rsidRPr="00794460">
        <w:rPr>
          <w:i/>
        </w:rPr>
        <w:t>y</w:t>
      </w:r>
      <w:r w:rsidR="00D22D12" w:rsidRPr="00794460">
        <w:t>)</w:t>
      </w:r>
    </w:p>
    <w:p w14:paraId="234D5594" w14:textId="6F25788D" w:rsidR="00306C44" w:rsidRPr="00306C44" w:rsidRDefault="00590C1A" w:rsidP="00590C1A">
      <w:pPr>
        <w:pStyle w:val="Pquestiontextmainstem"/>
        <w:rPr>
          <w:b/>
        </w:rPr>
      </w:pPr>
      <w:r w:rsidRPr="002F7DA1">
        <w:t xml:space="preserve">Expanding these brackets gives the original expression: </w:t>
      </w:r>
      <w:r w:rsidRPr="002F7DA1">
        <w:br/>
      </w:r>
      <w:r w:rsidR="00D22D12" w:rsidRPr="00794460">
        <w:t>2</w:t>
      </w:r>
      <w:r w:rsidR="00D22D12" w:rsidRPr="00794460">
        <w:rPr>
          <w:i/>
        </w:rPr>
        <w:t>x</w:t>
      </w:r>
      <w:r w:rsidR="00D22D12" w:rsidRPr="00794460">
        <w:t xml:space="preserve"> × 2 + 2</w:t>
      </w:r>
      <w:r w:rsidR="00D22D12" w:rsidRPr="00794460">
        <w:rPr>
          <w:i/>
        </w:rPr>
        <w:t>x</w:t>
      </w:r>
      <w:r w:rsidR="00D22D12" w:rsidRPr="00794460">
        <w:t xml:space="preserve"> × 5</w:t>
      </w:r>
      <w:r w:rsidR="00D22D12" w:rsidRPr="00794460">
        <w:rPr>
          <w:i/>
        </w:rPr>
        <w:t>y</w:t>
      </w:r>
      <w:r w:rsidR="00D22D12" w:rsidRPr="00794460">
        <w:t xml:space="preserve"> = 4</w:t>
      </w:r>
      <w:r w:rsidR="00D22D12" w:rsidRPr="00794460">
        <w:rPr>
          <w:i/>
        </w:rPr>
        <w:t>x</w:t>
      </w:r>
      <w:r w:rsidR="00D22D12" w:rsidRPr="00794460">
        <w:t xml:space="preserve"> + 10</w:t>
      </w:r>
      <w:r w:rsidR="00D22D12" w:rsidRPr="00794460">
        <w:rPr>
          <w:i/>
        </w:rPr>
        <w:t>xy</w:t>
      </w:r>
    </w:p>
    <w:p w14:paraId="4511A4EC" w14:textId="76CDF7E5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3</w:t>
      </w:r>
      <w:r>
        <w:tab/>
      </w:r>
      <w:r w:rsidR="00D634BA">
        <w:rPr>
          <w:rStyle w:val="Cmarkslabel"/>
        </w:rPr>
        <w:t>4</w:t>
      </w:r>
      <w:r w:rsidR="00C72996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72996">
        <w:t>3</w:t>
      </w:r>
      <w:r>
        <w:t>.1]</w:t>
      </w:r>
    </w:p>
    <w:p w14:paraId="50F0BED6" w14:textId="13324C06" w:rsidR="00306C44" w:rsidRPr="00D22D12" w:rsidRDefault="00306C44" w:rsidP="003654C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A3921" w:rsidRPr="00EE15AB">
        <w:t>-4</w:t>
      </w:r>
      <w:r w:rsidR="00BA3921" w:rsidRPr="00EE15AB">
        <w:rPr>
          <w:i/>
        </w:rPr>
        <w:t>bgh</w:t>
      </w:r>
      <w:r w:rsidR="00BA3921" w:rsidRPr="00EE15AB">
        <w:t xml:space="preserve"> × -11</w:t>
      </w:r>
      <w:r w:rsidR="00BA3921" w:rsidRPr="00EE15AB">
        <w:rPr>
          <w:i/>
        </w:rPr>
        <w:t>bg</w:t>
      </w:r>
      <w:r w:rsidR="00BA3921" w:rsidRPr="00EE15AB">
        <w:rPr>
          <w:vertAlign w:val="superscript"/>
        </w:rPr>
        <w:t>2</w:t>
      </w:r>
      <w:r w:rsidR="00BA3921">
        <w:rPr>
          <w:vertAlign w:val="superscript"/>
        </w:rPr>
        <w:t xml:space="preserve"> </w:t>
      </w:r>
      <w:r w:rsidR="00BA3921" w:rsidRPr="00EE15AB">
        <w:t>= 44</w:t>
      </w:r>
      <w:r w:rsidR="00BA3921" w:rsidRPr="00EE15AB">
        <w:rPr>
          <w:i/>
        </w:rPr>
        <w:t>b</w:t>
      </w:r>
      <w:r w:rsidR="00BA3921" w:rsidRPr="00EE15AB">
        <w:rPr>
          <w:vertAlign w:val="superscript"/>
        </w:rPr>
        <w:t>2</w:t>
      </w:r>
      <w:r w:rsidR="00BA3921" w:rsidRPr="00EE15AB">
        <w:rPr>
          <w:i/>
        </w:rPr>
        <w:t>g</w:t>
      </w:r>
      <w:r w:rsidR="00BA3921" w:rsidRPr="00EE15AB">
        <w:rPr>
          <w:vertAlign w:val="superscript"/>
        </w:rPr>
        <w:t>3</w:t>
      </w:r>
      <w:r w:rsidR="00BA3921" w:rsidRPr="00EE15AB">
        <w:rPr>
          <w:i/>
        </w:rPr>
        <w:t>h</w:t>
      </w:r>
    </w:p>
    <w:p w14:paraId="19B0CE9F" w14:textId="77777777" w:rsidR="003654C6" w:rsidRDefault="0052162B" w:rsidP="006C6AD1">
      <w:pPr>
        <w:pStyle w:val="Pquestiontextpartsa"/>
      </w:pPr>
      <w:r w:rsidRPr="0052162B">
        <w:rPr>
          <w:b/>
        </w:rPr>
        <w:t>(b)</w:t>
      </w:r>
      <w:r w:rsidRPr="0052162B">
        <w:tab/>
      </w:r>
    </w:p>
    <w:p w14:paraId="779A9EBA" w14:textId="4D299258" w:rsidR="00D22D12" w:rsidRDefault="003654C6" w:rsidP="006C6AD1">
      <w:pPr>
        <w:pStyle w:val="Pquestiontextpartsa"/>
      </w:pPr>
      <w:r>
        <w:tab/>
      </w:r>
      <w:r w:rsidRPr="003654C6">
        <w:rPr>
          <w:position w:val="-62"/>
        </w:rPr>
        <w:object w:dxaOrig="820" w:dyaOrig="1359" w14:anchorId="43CC20B1">
          <v:shape id="_x0000_i1033" type="#_x0000_t75" style="width:41.15pt;height:68.25pt" o:ole="">
            <v:imagedata r:id="rId25" o:title=""/>
          </v:shape>
          <o:OLEObject Type="Embed" ProgID="Equation.3" ShapeID="_x0000_i1033" DrawAspect="Content" ObjectID="_1537711357" r:id="rId26"/>
        </w:object>
      </w:r>
    </w:p>
    <w:p w14:paraId="3ED5EE0F" w14:textId="22DFBF5F" w:rsidR="00306C44" w:rsidRPr="003654C6" w:rsidRDefault="00306C44" w:rsidP="00306C44">
      <w:pPr>
        <w:pStyle w:val="Pquestionheadingsx1stafterhead"/>
        <w:tabs>
          <w:tab w:val="left" w:pos="426"/>
        </w:tabs>
        <w:rPr>
          <w:lang w:val="es-ES"/>
        </w:rPr>
      </w:pPr>
      <w:r w:rsidRPr="003654C6">
        <w:rPr>
          <w:lang w:val="es-ES"/>
        </w:rPr>
        <w:t>Question 1</w:t>
      </w:r>
      <w:r w:rsidR="00590C1A" w:rsidRPr="003654C6">
        <w:rPr>
          <w:lang w:val="es-ES"/>
        </w:rPr>
        <w:t>4</w:t>
      </w:r>
      <w:r w:rsidRPr="003654C6">
        <w:rPr>
          <w:lang w:val="es-ES"/>
        </w:rPr>
        <w:tab/>
      </w:r>
      <w:r w:rsidR="00D634BA">
        <w:rPr>
          <w:rStyle w:val="Cmarkslabel"/>
          <w:lang w:val="es-ES"/>
        </w:rPr>
        <w:t>8</w:t>
      </w:r>
      <w:r w:rsidRPr="003654C6">
        <w:rPr>
          <w:rStyle w:val="Cmarkslabel"/>
          <w:lang w:val="es-ES"/>
        </w:rPr>
        <w:t xml:space="preserve"> marks</w:t>
      </w:r>
      <w:r w:rsidRPr="003654C6">
        <w:rPr>
          <w:lang w:val="es-ES"/>
        </w:rPr>
        <w:tab/>
        <w:t>[</w:t>
      </w:r>
      <w:r w:rsidR="00C72996" w:rsidRPr="003654C6">
        <w:rPr>
          <w:lang w:val="es-ES"/>
        </w:rPr>
        <w:t>3</w:t>
      </w:r>
      <w:r w:rsidRPr="003654C6">
        <w:rPr>
          <w:lang w:val="es-ES"/>
        </w:rPr>
        <w:t>.</w:t>
      </w:r>
      <w:r w:rsidR="005F464E" w:rsidRPr="003654C6">
        <w:rPr>
          <w:lang w:val="es-ES"/>
        </w:rPr>
        <w:t>2</w:t>
      </w:r>
      <w:r w:rsidRPr="003654C6">
        <w:rPr>
          <w:lang w:val="es-ES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728"/>
      </w:tblGrid>
      <w:tr w:rsidR="00A978FD" w14:paraId="6990334F" w14:textId="77777777" w:rsidTr="002D0E4C">
        <w:tc>
          <w:tcPr>
            <w:tcW w:w="4542" w:type="dxa"/>
          </w:tcPr>
          <w:p w14:paraId="5501A972" w14:textId="77777777" w:rsidR="00A978FD" w:rsidRPr="00072C61" w:rsidRDefault="00A978FD" w:rsidP="00A978FD">
            <w:pPr>
              <w:pStyle w:val="Pquestiontextpartsa"/>
              <w:rPr>
                <w:lang w:val="es-ES"/>
              </w:rPr>
            </w:pPr>
            <w:r w:rsidRPr="003654C6">
              <w:rPr>
                <w:rStyle w:val="Cquestionpartlabelbold"/>
                <w:lang w:val="es-ES"/>
              </w:rPr>
              <w:t>(a)</w:t>
            </w:r>
            <w:r w:rsidRPr="003654C6">
              <w:rPr>
                <w:lang w:val="es-ES"/>
              </w:rPr>
              <w:tab/>
            </w:r>
            <w:r w:rsidRPr="00EE15AB">
              <w:rPr>
                <w:position w:val="-32"/>
              </w:rPr>
              <w:object w:dxaOrig="700" w:dyaOrig="800" w14:anchorId="03A679BE">
                <v:shape id="_x0000_i1034" type="#_x0000_t75" style="width:35.55pt;height:40.2pt" o:ole="">
                  <v:imagedata r:id="rId27" o:title=""/>
                </v:shape>
                <o:OLEObject Type="Embed" ProgID="Equation.3" ShapeID="_x0000_i1034" DrawAspect="Content" ObjectID="_1537711358" r:id="rId28"/>
              </w:object>
            </w:r>
            <w:r w:rsidRPr="00072C61">
              <w:rPr>
                <w:lang w:val="es-ES"/>
              </w:rPr>
              <w:t xml:space="preserve">  </w:t>
            </w:r>
          </w:p>
          <w:p w14:paraId="3BCE5155" w14:textId="77777777" w:rsidR="00A978FD" w:rsidRPr="00072C61" w:rsidRDefault="00A978FD" w:rsidP="00A978F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072C61">
              <w:rPr>
                <w:lang w:val="es-ES"/>
              </w:rPr>
              <w:t xml:space="preserve">= </w:t>
            </w:r>
            <w:r w:rsidRPr="00EE15AB">
              <w:rPr>
                <w:position w:val="-24"/>
              </w:rPr>
              <w:object w:dxaOrig="400" w:dyaOrig="660" w14:anchorId="24993296">
                <v:shape id="_x0000_i1035" type="#_x0000_t75" style="width:20.55pt;height:32.75pt" o:ole="">
                  <v:imagedata r:id="rId29" o:title=""/>
                </v:shape>
                <o:OLEObject Type="Embed" ProgID="Equation.3" ShapeID="_x0000_i1035" DrawAspect="Content" ObjectID="_1537711359" r:id="rId30"/>
              </w:object>
            </w:r>
          </w:p>
          <w:p w14:paraId="3A0FFBC5" w14:textId="35D22F31" w:rsidR="00A978FD" w:rsidRPr="00A978FD" w:rsidRDefault="00A978FD" w:rsidP="00A978FD">
            <w:pPr>
              <w:pStyle w:val="Pquestiontextpartsa"/>
              <w:rPr>
                <w:rStyle w:val="Cquestionpartlabelbold"/>
                <w:b w:val="0"/>
                <w:lang w:val="es-ES"/>
              </w:rPr>
            </w:pPr>
            <w:r>
              <w:rPr>
                <w:lang w:val="es-ES"/>
              </w:rPr>
              <w:tab/>
            </w:r>
            <w:r w:rsidRPr="00072C61">
              <w:rPr>
                <w:lang w:val="es-ES"/>
              </w:rPr>
              <w:t xml:space="preserve">= </w:t>
            </w:r>
            <w:r w:rsidRPr="00EE15AB">
              <w:rPr>
                <w:position w:val="-24"/>
              </w:rPr>
              <w:object w:dxaOrig="420" w:dyaOrig="660" w14:anchorId="24365FB0">
                <v:shape id="_x0000_i1036" type="#_x0000_t75" style="width:20.55pt;height:32.75pt" o:ole="">
                  <v:imagedata r:id="rId31" o:title=""/>
                </v:shape>
                <o:OLEObject Type="Embed" ProgID="Equation.3" ShapeID="_x0000_i1036" DrawAspect="Content" ObjectID="_1537711360" r:id="rId32"/>
              </w:object>
            </w:r>
          </w:p>
        </w:tc>
        <w:tc>
          <w:tcPr>
            <w:tcW w:w="4728" w:type="dxa"/>
          </w:tcPr>
          <w:p w14:paraId="7482AD16" w14:textId="77777777" w:rsidR="00A978FD" w:rsidRPr="00072C61" w:rsidRDefault="00A978FD" w:rsidP="00A978FD">
            <w:pPr>
              <w:pStyle w:val="Pquestiontextpartsa"/>
              <w:rPr>
                <w:lang w:val="es-ES"/>
              </w:rPr>
            </w:pPr>
            <w:r w:rsidRPr="003654C6">
              <w:rPr>
                <w:rStyle w:val="Cquestionpartlabelbold"/>
                <w:lang w:val="es-ES"/>
              </w:rPr>
              <w:t>(b)</w:t>
            </w:r>
            <w:r w:rsidRPr="003654C6">
              <w:rPr>
                <w:lang w:val="es-ES"/>
              </w:rPr>
              <w:tab/>
            </w:r>
            <w:r w:rsidRPr="00072C61">
              <w:rPr>
                <w:lang w:val="es-ES"/>
              </w:rPr>
              <w:t>(2</w:t>
            </w:r>
            <w:r w:rsidRPr="00072C61">
              <w:rPr>
                <w:i/>
                <w:lang w:val="es-ES"/>
              </w:rPr>
              <w:t>xy</w:t>
            </w:r>
            <w:r w:rsidRPr="00072C61">
              <w:rPr>
                <w:vertAlign w:val="superscript"/>
                <w:lang w:val="es-ES"/>
              </w:rPr>
              <w:t>2</w:t>
            </w:r>
            <w:r w:rsidRPr="00072C61">
              <w:rPr>
                <w:lang w:val="es-ES"/>
              </w:rPr>
              <w:t>)</w:t>
            </w:r>
            <w:r w:rsidRPr="00072C61">
              <w:rPr>
                <w:vertAlign w:val="superscript"/>
                <w:lang w:val="es-ES"/>
              </w:rPr>
              <w:t>3</w:t>
            </w:r>
            <w:r w:rsidRPr="00072C61">
              <w:rPr>
                <w:lang w:val="es-ES"/>
              </w:rPr>
              <w:t xml:space="preserve"> × (</w:t>
            </w:r>
            <w:r w:rsidRPr="00072C61">
              <w:rPr>
                <w:i/>
                <w:lang w:val="es-ES"/>
              </w:rPr>
              <w:t>x</w:t>
            </w:r>
            <w:r w:rsidRPr="00072C61">
              <w:rPr>
                <w:vertAlign w:val="superscript"/>
                <w:lang w:val="es-ES"/>
              </w:rPr>
              <w:t>2</w:t>
            </w:r>
            <w:r w:rsidRPr="00072C61">
              <w:rPr>
                <w:i/>
                <w:lang w:val="es-ES"/>
              </w:rPr>
              <w:t>y</w:t>
            </w:r>
            <w:r w:rsidRPr="00072C61">
              <w:rPr>
                <w:lang w:val="es-ES"/>
              </w:rPr>
              <w:t>)</w:t>
            </w:r>
            <w:r w:rsidRPr="00072C61">
              <w:rPr>
                <w:vertAlign w:val="superscript"/>
                <w:lang w:val="es-ES"/>
              </w:rPr>
              <w:t>5</w:t>
            </w:r>
          </w:p>
          <w:p w14:paraId="54371742" w14:textId="77777777" w:rsidR="00A978FD" w:rsidRPr="00072C61" w:rsidRDefault="00A978FD" w:rsidP="00A978F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072C61">
              <w:rPr>
                <w:lang w:val="es-ES"/>
              </w:rPr>
              <w:t>= 2</w:t>
            </w:r>
            <w:r w:rsidRPr="00072C61">
              <w:rPr>
                <w:vertAlign w:val="superscript"/>
                <w:lang w:val="es-ES"/>
              </w:rPr>
              <w:t>3</w:t>
            </w:r>
            <w:r w:rsidRPr="00072C61">
              <w:rPr>
                <w:i/>
                <w:lang w:val="es-ES"/>
              </w:rPr>
              <w:t>x</w:t>
            </w:r>
            <w:r w:rsidRPr="00072C61">
              <w:rPr>
                <w:vertAlign w:val="superscript"/>
                <w:lang w:val="es-ES"/>
              </w:rPr>
              <w:t>3</w:t>
            </w:r>
            <w:r w:rsidRPr="00072C61">
              <w:rPr>
                <w:i/>
                <w:lang w:val="es-ES"/>
              </w:rPr>
              <w:t>y</w:t>
            </w:r>
            <w:r w:rsidRPr="00072C61">
              <w:rPr>
                <w:vertAlign w:val="superscript"/>
                <w:lang w:val="es-ES"/>
              </w:rPr>
              <w:t>6</w:t>
            </w:r>
            <w:r w:rsidRPr="00072C61">
              <w:rPr>
                <w:lang w:val="es-ES"/>
              </w:rPr>
              <w:t xml:space="preserve"> × </w:t>
            </w:r>
            <w:r w:rsidRPr="00072C61">
              <w:rPr>
                <w:i/>
                <w:lang w:val="es-ES"/>
              </w:rPr>
              <w:t>x</w:t>
            </w:r>
            <w:r w:rsidRPr="00072C61">
              <w:rPr>
                <w:vertAlign w:val="superscript"/>
                <w:lang w:val="es-ES"/>
              </w:rPr>
              <w:t>10</w:t>
            </w:r>
            <w:r w:rsidRPr="00072C61">
              <w:rPr>
                <w:i/>
                <w:lang w:val="es-ES"/>
              </w:rPr>
              <w:t>y</w:t>
            </w:r>
            <w:r w:rsidRPr="00072C61">
              <w:rPr>
                <w:vertAlign w:val="superscript"/>
                <w:lang w:val="es-ES"/>
              </w:rPr>
              <w:t>5</w:t>
            </w:r>
          </w:p>
          <w:p w14:paraId="123A81BF" w14:textId="608418F7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  <w:lang w:val="es-ES"/>
              </w:rPr>
            </w:pPr>
            <w:r>
              <w:rPr>
                <w:lang w:val="es-ES"/>
              </w:rPr>
              <w:tab/>
            </w:r>
            <w:r w:rsidRPr="00A978FD">
              <w:rPr>
                <w:lang w:val="es-ES"/>
              </w:rPr>
              <w:t>= 8</w:t>
            </w:r>
            <w:r w:rsidRPr="00A978FD">
              <w:rPr>
                <w:i/>
                <w:lang w:val="es-ES"/>
              </w:rPr>
              <w:t>x</w:t>
            </w:r>
            <w:r w:rsidRPr="00A978FD">
              <w:rPr>
                <w:vertAlign w:val="superscript"/>
                <w:lang w:val="es-ES"/>
              </w:rPr>
              <w:t>13</w:t>
            </w:r>
            <w:r w:rsidRPr="00A978FD">
              <w:rPr>
                <w:i/>
                <w:lang w:val="es-ES"/>
              </w:rPr>
              <w:t>y</w:t>
            </w:r>
            <w:r w:rsidRPr="00A978FD">
              <w:rPr>
                <w:vertAlign w:val="superscript"/>
                <w:lang w:val="es-ES"/>
              </w:rPr>
              <w:t>11</w:t>
            </w:r>
          </w:p>
        </w:tc>
      </w:tr>
      <w:tr w:rsidR="00A978FD" w14:paraId="72403C3E" w14:textId="77777777" w:rsidTr="002D0E4C">
        <w:tc>
          <w:tcPr>
            <w:tcW w:w="4542" w:type="dxa"/>
          </w:tcPr>
          <w:p w14:paraId="000E0F67" w14:textId="77777777" w:rsidR="00A978FD" w:rsidRPr="00FF431F" w:rsidRDefault="00A978FD" w:rsidP="00A978FD">
            <w:pPr>
              <w:pStyle w:val="Pquestiontextpartsa"/>
            </w:pPr>
            <w:r w:rsidRPr="00FF431F">
              <w:rPr>
                <w:rStyle w:val="Cquestionpartlabelbold"/>
              </w:rPr>
              <w:t>(c)</w:t>
            </w:r>
            <w:r w:rsidRPr="00FF431F">
              <w:tab/>
              <w:t>5</w:t>
            </w:r>
            <w:r w:rsidRPr="00FF431F">
              <w:rPr>
                <w:vertAlign w:val="superscript"/>
              </w:rPr>
              <w:t>5</w:t>
            </w:r>
            <w:r w:rsidRPr="00FF431F">
              <w:t xml:space="preserve"> × 3</w:t>
            </w:r>
            <w:r w:rsidRPr="00FF431F">
              <w:rPr>
                <w:vertAlign w:val="superscript"/>
              </w:rPr>
              <w:t>5</w:t>
            </w:r>
            <w:r w:rsidRPr="00FF431F">
              <w:t xml:space="preserve"> </w:t>
            </w:r>
          </w:p>
          <w:p w14:paraId="36718376" w14:textId="77777777" w:rsidR="00A978FD" w:rsidRPr="00FF431F" w:rsidRDefault="00A978FD" w:rsidP="00A978FD">
            <w:pPr>
              <w:pStyle w:val="Pquestiontextpartsa"/>
            </w:pPr>
            <w:r w:rsidRPr="00FF431F">
              <w:tab/>
              <w:t>= (5 × 3)</w:t>
            </w:r>
            <w:r w:rsidRPr="00FF431F">
              <w:rPr>
                <w:vertAlign w:val="superscript"/>
              </w:rPr>
              <w:t>5</w:t>
            </w:r>
          </w:p>
          <w:p w14:paraId="5C0D3D02" w14:textId="3BCD23AE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  <w:lang w:val="es-ES"/>
              </w:rPr>
            </w:pPr>
            <w:r w:rsidRPr="00FF431F">
              <w:tab/>
              <w:t>= 15</w:t>
            </w:r>
            <w:r w:rsidRPr="00FF431F">
              <w:rPr>
                <w:vertAlign w:val="superscript"/>
              </w:rPr>
              <w:t>5</w:t>
            </w:r>
          </w:p>
        </w:tc>
        <w:tc>
          <w:tcPr>
            <w:tcW w:w="4728" w:type="dxa"/>
          </w:tcPr>
          <w:p w14:paraId="05BC77BA" w14:textId="6DAA26ED" w:rsidR="00A978FD" w:rsidRPr="00FF431F" w:rsidRDefault="00A978FD" w:rsidP="00A978FD">
            <w:pPr>
              <w:pStyle w:val="Pquestiontextpartsa"/>
              <w:ind w:left="0" w:firstLine="0"/>
            </w:pPr>
            <w:r w:rsidRPr="00FF431F">
              <w:rPr>
                <w:rStyle w:val="Cquestionpartlabelbold"/>
              </w:rPr>
              <w:t>(d)</w:t>
            </w:r>
            <w:r w:rsidRPr="00FF431F">
              <w:tab/>
            </w:r>
            <w:r w:rsidRPr="00FF431F">
              <w:rPr>
                <w:i/>
              </w:rPr>
              <w:t>q</w:t>
            </w:r>
            <w:r w:rsidRPr="00FF431F">
              <w:rPr>
                <w:vertAlign w:val="superscript"/>
              </w:rPr>
              <w:t>7</w:t>
            </w:r>
            <w:r w:rsidRPr="00FF431F">
              <w:t xml:space="preserve"> ÷ </w:t>
            </w:r>
            <w:r w:rsidRPr="00FF431F">
              <w:rPr>
                <w:i/>
              </w:rPr>
              <w:t>q</w:t>
            </w:r>
            <w:r w:rsidRPr="00FF431F">
              <w:rPr>
                <w:vertAlign w:val="superscript"/>
              </w:rPr>
              <w:t>11</w:t>
            </w:r>
          </w:p>
          <w:p w14:paraId="2A49DF6E" w14:textId="77777777" w:rsidR="00A978FD" w:rsidRPr="00EE15AB" w:rsidRDefault="00A978FD" w:rsidP="00A978FD">
            <w:pPr>
              <w:pStyle w:val="Pquestiontextpartsa"/>
            </w:pPr>
            <w:r>
              <w:tab/>
            </w:r>
            <w:r w:rsidRPr="00EE15AB">
              <w:t xml:space="preserve">= </w:t>
            </w:r>
            <w:r w:rsidRPr="00EE15AB">
              <w:rPr>
                <w:i/>
              </w:rPr>
              <w:t>q</w:t>
            </w:r>
            <w:r w:rsidRPr="00EE15AB">
              <w:rPr>
                <w:vertAlign w:val="superscript"/>
              </w:rPr>
              <w:t>-4</w:t>
            </w:r>
          </w:p>
          <w:p w14:paraId="02EA515E" w14:textId="6F0D5606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  <w:lang w:val="es-ES"/>
              </w:rPr>
            </w:pPr>
            <w:r>
              <w:tab/>
            </w:r>
            <w:r w:rsidRPr="00EE15AB">
              <w:t xml:space="preserve">= </w:t>
            </w:r>
            <w:r w:rsidRPr="00EE15AB">
              <w:rPr>
                <w:position w:val="-30"/>
              </w:rPr>
              <w:object w:dxaOrig="360" w:dyaOrig="680" w14:anchorId="15DE219E">
                <v:shape id="_x0000_i1037" type="#_x0000_t75" style="width:17.75pt;height:33.65pt" o:ole="">
                  <v:imagedata r:id="rId33" o:title=""/>
                </v:shape>
                <o:OLEObject Type="Embed" ProgID="Equation.3" ShapeID="_x0000_i1037" DrawAspect="Content" ObjectID="_1537711361" r:id="rId34"/>
              </w:object>
            </w:r>
          </w:p>
        </w:tc>
      </w:tr>
    </w:tbl>
    <w:p w14:paraId="0767CB01" w14:textId="0617263C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5</w:t>
      </w:r>
      <w:r>
        <w:tab/>
      </w:r>
      <w:r w:rsidR="00D634B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153"/>
        <w:gridCol w:w="3153"/>
      </w:tblGrid>
      <w:tr w:rsidR="00A978FD" w14:paraId="01C9708B" w14:textId="77777777" w:rsidTr="002D0E4C">
        <w:tc>
          <w:tcPr>
            <w:tcW w:w="3151" w:type="dxa"/>
          </w:tcPr>
          <w:p w14:paraId="138157A1" w14:textId="77777777" w:rsidR="00A978FD" w:rsidRDefault="00A978FD" w:rsidP="00A978FD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EE15AB">
              <w:t>10</w:t>
            </w:r>
            <w:r w:rsidRPr="00EE15AB">
              <w:rPr>
                <w:vertAlign w:val="superscript"/>
              </w:rPr>
              <w:t>0</w:t>
            </w:r>
            <w:r w:rsidRPr="00EE15AB">
              <w:t xml:space="preserve"> = 1</w:t>
            </w:r>
          </w:p>
          <w:p w14:paraId="183FE767" w14:textId="77777777" w:rsidR="00A978FD" w:rsidRDefault="00A978FD" w:rsidP="003654C6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3153" w:type="dxa"/>
          </w:tcPr>
          <w:p w14:paraId="4C5E441A" w14:textId="77777777" w:rsidR="00A978FD" w:rsidRPr="00EE15AB" w:rsidRDefault="00A978FD" w:rsidP="00A978FD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EE15AB">
              <w:t>4</w:t>
            </w:r>
            <w:r w:rsidRPr="00EE15AB">
              <w:rPr>
                <w:i/>
              </w:rPr>
              <w:t>r</w:t>
            </w:r>
            <w:r w:rsidRPr="00EE15AB">
              <w:rPr>
                <w:vertAlign w:val="superscript"/>
              </w:rPr>
              <w:t>0</w:t>
            </w:r>
            <w:r w:rsidRPr="00EE15AB">
              <w:t xml:space="preserve"> </w:t>
            </w:r>
          </w:p>
          <w:p w14:paraId="57677049" w14:textId="77777777" w:rsidR="00A978FD" w:rsidRPr="00EE15AB" w:rsidRDefault="00A978FD" w:rsidP="00A978FD">
            <w:pPr>
              <w:pStyle w:val="Pquestiontextpartsa"/>
            </w:pPr>
            <w:r>
              <w:tab/>
            </w:r>
            <w:r w:rsidRPr="00EE15AB">
              <w:t>= 4 × 1</w:t>
            </w:r>
          </w:p>
          <w:p w14:paraId="669D1635" w14:textId="364B8E5E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EE15AB">
              <w:t>= 4</w:t>
            </w:r>
          </w:p>
        </w:tc>
        <w:tc>
          <w:tcPr>
            <w:tcW w:w="3153" w:type="dxa"/>
          </w:tcPr>
          <w:p w14:paraId="1862AC64" w14:textId="0876ABF0" w:rsidR="00A978FD" w:rsidRPr="00EE15AB" w:rsidRDefault="00A978FD" w:rsidP="00A978FD">
            <w:pPr>
              <w:pStyle w:val="Pquestiontextpartsa"/>
              <w:ind w:left="0" w:firstLine="0"/>
            </w:pPr>
            <w:r w:rsidRPr="005F464E">
              <w:rPr>
                <w:rStyle w:val="Cquestionpartlabelbold"/>
              </w:rPr>
              <w:t>(c)</w:t>
            </w:r>
            <w:r w:rsidRPr="005F464E">
              <w:tab/>
              <w:t xml:space="preserve"> </w:t>
            </w:r>
            <w:r w:rsidRPr="00EE15AB">
              <w:t>(13</w:t>
            </w:r>
            <w:r w:rsidRPr="00EE15AB">
              <w:rPr>
                <w:i/>
              </w:rPr>
              <w:t>s</w:t>
            </w:r>
            <w:r w:rsidRPr="00EE15AB">
              <w:t>)</w:t>
            </w:r>
            <w:r w:rsidRPr="00EE15AB">
              <w:rPr>
                <w:vertAlign w:val="superscript"/>
              </w:rPr>
              <w:t>0</w:t>
            </w:r>
          </w:p>
          <w:p w14:paraId="1C7C3998" w14:textId="77777777" w:rsidR="00A978FD" w:rsidRPr="00EE15AB" w:rsidRDefault="00A978FD" w:rsidP="00A978FD">
            <w:pPr>
              <w:pStyle w:val="Pquestiontextpartsa"/>
            </w:pPr>
            <w:r>
              <w:tab/>
            </w:r>
            <w:r w:rsidRPr="00EE15AB">
              <w:t>= 13</w:t>
            </w:r>
            <w:r w:rsidRPr="00EE15AB">
              <w:rPr>
                <w:vertAlign w:val="superscript"/>
              </w:rPr>
              <w:t>0</w:t>
            </w:r>
            <w:r w:rsidRPr="00EE15AB">
              <w:rPr>
                <w:i/>
              </w:rPr>
              <w:t>s</w:t>
            </w:r>
            <w:r w:rsidRPr="00EE15AB">
              <w:rPr>
                <w:vertAlign w:val="superscript"/>
              </w:rPr>
              <w:t>0</w:t>
            </w:r>
          </w:p>
          <w:p w14:paraId="64BA37B6" w14:textId="77777777" w:rsidR="00A978FD" w:rsidRPr="00EE15AB" w:rsidRDefault="00A978FD" w:rsidP="00A978FD">
            <w:pPr>
              <w:pStyle w:val="Pquestiontextpartsa"/>
            </w:pPr>
            <w:r>
              <w:tab/>
            </w:r>
            <w:r w:rsidRPr="00EE15AB">
              <w:t>= 1 × 1</w:t>
            </w:r>
          </w:p>
          <w:p w14:paraId="3369ED82" w14:textId="56F8237F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EE15AB">
              <w:t>= 1</w:t>
            </w:r>
          </w:p>
        </w:tc>
      </w:tr>
    </w:tbl>
    <w:p w14:paraId="0AB191C8" w14:textId="77777777" w:rsidR="00A978FD" w:rsidRDefault="00A978FD" w:rsidP="003654C6">
      <w:pPr>
        <w:pStyle w:val="Pquestiontextpartsa"/>
        <w:rPr>
          <w:rStyle w:val="Cquestionpartlabelbold"/>
        </w:rPr>
      </w:pPr>
    </w:p>
    <w:p w14:paraId="528345EC" w14:textId="70AD8899" w:rsidR="00164CD4" w:rsidRPr="005F464E" w:rsidRDefault="00164CD4" w:rsidP="003654C6">
      <w:pPr>
        <w:pStyle w:val="Pquestiontextpartsa"/>
      </w:pPr>
    </w:p>
    <w:p w14:paraId="3EC9F200" w14:textId="60C1D166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6</w:t>
      </w:r>
      <w:r>
        <w:tab/>
      </w:r>
      <w:r w:rsidR="00D634B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A978FD" w14:paraId="5D367AC0" w14:textId="77777777" w:rsidTr="002D0E4C">
        <w:tc>
          <w:tcPr>
            <w:tcW w:w="4729" w:type="dxa"/>
          </w:tcPr>
          <w:p w14:paraId="1C8B514A" w14:textId="77777777" w:rsidR="00A978FD" w:rsidRDefault="00A978FD" w:rsidP="00A978FD">
            <w:pPr>
              <w:pStyle w:val="Pquestiontextpartsa"/>
              <w:rPr>
                <w:rStyle w:val="Cquestionpartlabelbold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</w:p>
          <w:p w14:paraId="27BA3603" w14:textId="77777777" w:rsidR="00A978FD" w:rsidRPr="00794460" w:rsidRDefault="00A978FD" w:rsidP="00A978FD">
            <w:pPr>
              <w:pStyle w:val="Pquestiontextpartsa"/>
            </w:pPr>
            <w:r>
              <w:tab/>
            </w:r>
            <w:r w:rsidRPr="003654C6">
              <w:rPr>
                <w:position w:val="-128"/>
              </w:rPr>
              <w:object w:dxaOrig="940" w:dyaOrig="2680" w14:anchorId="0C405F0E">
                <v:shape id="_x0000_i1038" type="#_x0000_t75" style="width:56.1pt;height:160.85pt" o:ole="">
                  <v:imagedata r:id="rId35" o:title=""/>
                </v:shape>
                <o:OLEObject Type="Embed" ProgID="Equation.3" ShapeID="_x0000_i1038" DrawAspect="Content" ObjectID="_1537711362" r:id="rId36"/>
              </w:object>
            </w:r>
          </w:p>
          <w:p w14:paraId="23528B07" w14:textId="77777777" w:rsidR="00A978FD" w:rsidRDefault="00A978FD" w:rsidP="001F0EE3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4728" w:type="dxa"/>
          </w:tcPr>
          <w:p w14:paraId="35510CEC" w14:textId="77777777" w:rsidR="00A978FD" w:rsidRDefault="00A978FD" w:rsidP="00A978FD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30AC4DEE" w14:textId="01699C0B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8E752A">
              <w:tab/>
            </w:r>
            <w:r w:rsidRPr="008E752A">
              <w:object w:dxaOrig="1660" w:dyaOrig="2760" w14:anchorId="3631F356">
                <v:shape id="_x0000_i1039" type="#_x0000_t75" style="width:83.2pt;height:138.4pt" o:ole="" fillcolor="window">
                  <v:imagedata r:id="rId37" o:title=""/>
                </v:shape>
                <o:OLEObject Type="Embed" ProgID="Equation.3" ShapeID="_x0000_i1039" DrawAspect="Content" ObjectID="_1537711363" r:id="rId38"/>
              </w:object>
            </w:r>
          </w:p>
        </w:tc>
      </w:tr>
    </w:tbl>
    <w:p w14:paraId="489A6889" w14:textId="56ABF173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7</w:t>
      </w:r>
      <w:r>
        <w:tab/>
      </w:r>
      <w:r w:rsidR="00D634BA">
        <w:rPr>
          <w:rStyle w:val="Cmarkslabel"/>
        </w:rPr>
        <w:t>4</w:t>
      </w:r>
      <w:r w:rsidR="005F464E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72996">
        <w:t>3.</w:t>
      </w:r>
      <w:r w:rsidR="00D634BA">
        <w:t>3</w:t>
      </w:r>
      <w:r>
        <w:t>]</w:t>
      </w:r>
    </w:p>
    <w:p w14:paraId="7C30DFAC" w14:textId="536067D9" w:rsidR="001F0EE3" w:rsidRDefault="00306C44" w:rsidP="00A978FD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  <w:r w:rsidR="008E752A" w:rsidRPr="00EE15AB">
        <w:t>92 017 000 = 9.2017 × 10</w:t>
      </w:r>
      <w:r w:rsidR="008E752A" w:rsidRPr="00EE15AB">
        <w:rPr>
          <w:vertAlign w:val="superscript"/>
        </w:rPr>
        <w:t>7</w:t>
      </w:r>
      <w:r w:rsidR="00A978FD">
        <w:tab/>
      </w:r>
      <w:r w:rsidR="006C5600" w:rsidRPr="001B433F">
        <w:rPr>
          <w:rStyle w:val="Cquestionpartlabelbold"/>
        </w:rPr>
        <w:t>(</w:t>
      </w:r>
      <w:r w:rsidR="006C5600">
        <w:rPr>
          <w:rStyle w:val="Cquestionpartlabelbold"/>
        </w:rPr>
        <w:t>b</w:t>
      </w:r>
      <w:r w:rsidR="006C5600" w:rsidRPr="001B433F">
        <w:rPr>
          <w:rStyle w:val="Cquestionpartlabelbold"/>
        </w:rPr>
        <w:t>)</w:t>
      </w:r>
      <w:r w:rsidR="006C5600">
        <w:tab/>
      </w:r>
      <w:r w:rsidR="008E752A" w:rsidRPr="00EE15AB">
        <w:t>3.2 × 10</w:t>
      </w:r>
      <w:r w:rsidR="008E752A" w:rsidRPr="00EE15AB">
        <w:rPr>
          <w:vertAlign w:val="superscript"/>
        </w:rPr>
        <w:t>4</w:t>
      </w:r>
      <w:r w:rsidR="008E752A" w:rsidRPr="00EE15AB">
        <w:t xml:space="preserve"> = 32 000</w:t>
      </w:r>
    </w:p>
    <w:p w14:paraId="5E9FA0C1" w14:textId="072F07B8" w:rsidR="006C5600" w:rsidRDefault="008E752A" w:rsidP="00D22D1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EE15AB">
        <w:t>5.62 × 10</w:t>
      </w:r>
      <w:r w:rsidRPr="00EE15AB">
        <w:rPr>
          <w:vertAlign w:val="superscript"/>
        </w:rPr>
        <w:t>-5</w:t>
      </w:r>
      <w:r w:rsidR="00A978FD">
        <w:rPr>
          <w:vertAlign w:val="superscript"/>
        </w:rPr>
        <w:tab/>
      </w:r>
      <w:r w:rsidR="00A978FD">
        <w:rPr>
          <w:vertAlign w:val="superscript"/>
        </w:rPr>
        <w:tab/>
      </w:r>
      <w:r w:rsidR="00A978FD">
        <w:rPr>
          <w:vertAlign w:val="superscript"/>
        </w:rPr>
        <w:tab/>
      </w:r>
      <w:r w:rsidR="00A978FD">
        <w:rPr>
          <w:vertAlign w:val="superscript"/>
        </w:rPr>
        <w:tab/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EE15AB">
        <w:t>0.000 010 809</w:t>
      </w:r>
    </w:p>
    <w:p w14:paraId="052C3AA3" w14:textId="31A4A460" w:rsidR="00306C44" w:rsidRDefault="00306C44" w:rsidP="00A978FD">
      <w:pPr>
        <w:pStyle w:val="Pquestionheadingsx"/>
      </w:pPr>
      <w:r>
        <w:t>Question 1</w:t>
      </w:r>
      <w:r w:rsidR="00590C1A">
        <w:t>8</w:t>
      </w:r>
      <w:r>
        <w:tab/>
      </w:r>
      <w:r w:rsidR="00D634BA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C72996">
        <w:t>3.3</w:t>
      </w:r>
      <w:r>
        <w:t>]</w:t>
      </w:r>
    </w:p>
    <w:p w14:paraId="031A10FF" w14:textId="77777777" w:rsidR="008E752A" w:rsidRPr="00794460" w:rsidRDefault="008E752A" w:rsidP="008E752A">
      <w:pPr>
        <w:pStyle w:val="Pquestiontextmainstem"/>
      </w:pPr>
      <w:r w:rsidRPr="00794460">
        <w:t>3.42 × 10</w:t>
      </w:r>
      <w:r w:rsidRPr="00794460">
        <w:rPr>
          <w:vertAlign w:val="superscript"/>
        </w:rPr>
        <w:t>-3</w:t>
      </w:r>
      <w:r w:rsidRPr="00794460">
        <w:t xml:space="preserve"> × 3.8 × 10</w:t>
      </w:r>
      <w:r w:rsidRPr="00794460">
        <w:rPr>
          <w:vertAlign w:val="superscript"/>
        </w:rPr>
        <w:t>7</w:t>
      </w:r>
      <w:r w:rsidRPr="00794460">
        <w:t xml:space="preserve"> – 8.706 × 10</w:t>
      </w:r>
      <w:r w:rsidRPr="00794460">
        <w:rPr>
          <w:vertAlign w:val="superscript"/>
        </w:rPr>
        <w:t>-1</w:t>
      </w:r>
    </w:p>
    <w:p w14:paraId="1A0AB5D8" w14:textId="77777777" w:rsidR="008E752A" w:rsidRPr="00794460" w:rsidRDefault="008E752A" w:rsidP="008E752A">
      <w:pPr>
        <w:pStyle w:val="Pquestiontextmainstem"/>
      </w:pPr>
      <w:r w:rsidRPr="00794460">
        <w:t>= 129 959</w:t>
      </w:r>
    </w:p>
    <w:p w14:paraId="452D3023" w14:textId="27EEE395" w:rsidR="006C5600" w:rsidRDefault="008E752A" w:rsidP="008E752A">
      <w:pPr>
        <w:pStyle w:val="Pquestiontextmainstem"/>
      </w:pPr>
      <w:r w:rsidRPr="00794460">
        <w:t>= 1.299 59 × 10</w:t>
      </w:r>
      <w:r w:rsidRPr="00794460">
        <w:rPr>
          <w:vertAlign w:val="superscript"/>
        </w:rPr>
        <w:t>5</w:t>
      </w:r>
    </w:p>
    <w:p w14:paraId="77BE78A8" w14:textId="6A2DABB0" w:rsidR="00306C44" w:rsidRDefault="00306C44" w:rsidP="00A978FD">
      <w:pPr>
        <w:pStyle w:val="Pquestionheadingsx"/>
      </w:pPr>
      <w:r>
        <w:t>Question 1</w:t>
      </w:r>
      <w:r w:rsidR="00590C1A">
        <w:t>9</w:t>
      </w:r>
      <w:r>
        <w:tab/>
      </w:r>
      <w:r w:rsidR="00D634BA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D634BA">
        <w:rPr>
          <w:rStyle w:val="Cmarkslabel"/>
        </w:rPr>
        <w:t>s</w:t>
      </w:r>
      <w:r>
        <w:tab/>
        <w:t>[</w:t>
      </w:r>
      <w:r w:rsidR="00C72996">
        <w:t>3.3</w:t>
      </w:r>
      <w:r>
        <w:t>]</w:t>
      </w:r>
    </w:p>
    <w:p w14:paraId="0FFC8700" w14:textId="0CA8C249" w:rsidR="008E752A" w:rsidRPr="00794460" w:rsidRDefault="008E752A" w:rsidP="008E752A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F431F">
        <w:t>n</w:t>
      </w:r>
      <w:r w:rsidRPr="00794460">
        <w:t>on-zero significant figures = 5</w:t>
      </w:r>
      <w:r w:rsidR="00FF431F">
        <w:t>; z</w:t>
      </w:r>
      <w:r w:rsidRPr="00794460">
        <w:t>ero significant figures = 1</w:t>
      </w:r>
    </w:p>
    <w:p w14:paraId="65D3B256" w14:textId="77777777" w:rsidR="008E752A" w:rsidRDefault="008E752A" w:rsidP="008E752A">
      <w:pPr>
        <w:pStyle w:val="Pquestiontextpartsa"/>
      </w:pPr>
      <w:r>
        <w:tab/>
      </w:r>
      <w:r w:rsidRPr="00794460">
        <w:t xml:space="preserve">In total, </w:t>
      </w:r>
      <w:r>
        <w:t>there are 6</w:t>
      </w:r>
      <w:r w:rsidRPr="00794460">
        <w:t xml:space="preserve"> significant figures</w:t>
      </w:r>
      <w:r>
        <w:t>.</w:t>
      </w:r>
    </w:p>
    <w:p w14:paraId="532C2A60" w14:textId="145FC4BF" w:rsidR="008E752A" w:rsidRPr="00794460" w:rsidRDefault="008E752A" w:rsidP="008E752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F431F">
        <w:t>n</w:t>
      </w:r>
      <w:r w:rsidRPr="00794460">
        <w:t>on-zero significant figures = 1</w:t>
      </w:r>
      <w:r w:rsidR="00FF431F">
        <w:t>; z</w:t>
      </w:r>
      <w:r w:rsidRPr="00794460">
        <w:t>ero significant figures = 0</w:t>
      </w:r>
    </w:p>
    <w:p w14:paraId="60628322" w14:textId="77777777" w:rsidR="008E752A" w:rsidRDefault="008E752A" w:rsidP="008E752A">
      <w:pPr>
        <w:pStyle w:val="Pquestiontextpartsa"/>
      </w:pPr>
      <w:r>
        <w:tab/>
      </w:r>
      <w:r w:rsidRPr="00794460">
        <w:t xml:space="preserve">In total, </w:t>
      </w:r>
      <w:r>
        <w:t xml:space="preserve">there is 1 </w:t>
      </w:r>
      <w:r w:rsidRPr="00794460">
        <w:t>significant figure</w:t>
      </w:r>
      <w:r>
        <w:t>.</w:t>
      </w:r>
    </w:p>
    <w:p w14:paraId="3E4D9C86" w14:textId="77777777" w:rsidR="008E752A" w:rsidRDefault="008E752A" w:rsidP="008E752A">
      <w:pPr>
        <w:pStyle w:val="Pquestiontextpartsa"/>
      </w:pPr>
      <w:r w:rsidRPr="001F0EE3">
        <w:rPr>
          <w:b/>
        </w:rPr>
        <w:t>(c)</w:t>
      </w:r>
      <w:r>
        <w:tab/>
      </w:r>
      <w:r w:rsidRPr="00794460">
        <w:t>1.400 × 10</w:t>
      </w:r>
      <w:r w:rsidRPr="00794460">
        <w:rPr>
          <w:vertAlign w:val="superscript"/>
        </w:rPr>
        <w:t>1</w:t>
      </w:r>
    </w:p>
    <w:p w14:paraId="62FF2193" w14:textId="771143E8" w:rsidR="0085239A" w:rsidRDefault="0085239A" w:rsidP="00A978FD">
      <w:pPr>
        <w:pStyle w:val="Pquestionheadingsx"/>
      </w:pPr>
      <w:r>
        <w:t xml:space="preserve">Question </w:t>
      </w:r>
      <w:r w:rsidR="00590C1A">
        <w:t>20</w:t>
      </w:r>
      <w:r>
        <w:tab/>
      </w:r>
      <w:r w:rsidR="005F464E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5F464E">
        <w:rPr>
          <w:rStyle w:val="Cmarkslabel"/>
        </w:rPr>
        <w:t>s</w:t>
      </w:r>
      <w:r>
        <w:tab/>
        <w:t>[</w:t>
      </w:r>
      <w:r w:rsidR="00C72996">
        <w:t>3.</w:t>
      </w:r>
      <w:r w:rsidR="00D634BA">
        <w:t>4</w:t>
      </w:r>
      <w:r>
        <w:t>]</w:t>
      </w:r>
    </w:p>
    <w:p w14:paraId="0280D45A" w14:textId="45C9746D" w:rsidR="008E752A" w:rsidRDefault="00C72996" w:rsidP="008E752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E752A" w:rsidRPr="009E29FF">
        <w:rPr>
          <w:position w:val="-28"/>
        </w:rPr>
        <w:object w:dxaOrig="1420" w:dyaOrig="660" w14:anchorId="0A9B0213">
          <v:shape id="_x0000_i1040" type="#_x0000_t75" style="width:73.85pt;height:34.6pt" o:ole="">
            <v:imagedata r:id="rId39" o:title=""/>
          </v:shape>
          <o:OLEObject Type="Embed" ProgID="Equation.3" ShapeID="_x0000_i1040" DrawAspect="Content" ObjectID="_1537711364" r:id="rId40"/>
        </w:object>
      </w:r>
    </w:p>
    <w:p w14:paraId="235F30BA" w14:textId="77777777" w:rsidR="008E752A" w:rsidRPr="00EE15AB" w:rsidRDefault="008E752A" w:rsidP="008E752A">
      <w:pPr>
        <w:pStyle w:val="Pquestiontextpartsa"/>
      </w:pPr>
      <w:r>
        <w:tab/>
      </w:r>
      <w:r w:rsidRPr="00EE15AB">
        <w:rPr>
          <w:i/>
        </w:rPr>
        <w:t>a</w:t>
      </w:r>
      <w:r w:rsidRPr="00EE15AB">
        <w:t xml:space="preserve"> + 3</w:t>
      </w:r>
      <w:r w:rsidRPr="00EE15AB">
        <w:rPr>
          <w:i/>
        </w:rPr>
        <w:t>b</w:t>
      </w:r>
      <w:r w:rsidRPr="00EE15AB">
        <w:t xml:space="preserve"> = </w:t>
      </w:r>
      <w:r w:rsidRPr="00EE15AB">
        <w:rPr>
          <w:i/>
        </w:rPr>
        <w:t>p</w:t>
      </w:r>
      <w:r w:rsidRPr="00EE15AB">
        <w:t>(</w:t>
      </w:r>
      <w:r w:rsidRPr="00EE15AB">
        <w:rPr>
          <w:i/>
        </w:rPr>
        <w:t>w</w:t>
      </w:r>
      <w:r w:rsidRPr="00EE15AB">
        <w:t xml:space="preserve"> + </w:t>
      </w:r>
      <w:r w:rsidRPr="00EE15AB">
        <w:rPr>
          <w:i/>
        </w:rPr>
        <w:t>v</w:t>
      </w:r>
      <w:r w:rsidRPr="00EE15AB">
        <w:t>)</w:t>
      </w:r>
    </w:p>
    <w:p w14:paraId="15DD139C" w14:textId="5C844B45" w:rsidR="008E752A" w:rsidRPr="00EE15AB" w:rsidRDefault="008E752A" w:rsidP="008E752A">
      <w:pPr>
        <w:pStyle w:val="Pquestiontextpartsa"/>
      </w:pPr>
      <w:r>
        <w:tab/>
      </w:r>
      <w:r w:rsidRPr="00EE15AB">
        <w:t>3</w:t>
      </w:r>
      <w:r w:rsidRPr="00EE15AB">
        <w:rPr>
          <w:i/>
        </w:rPr>
        <w:t>b</w:t>
      </w:r>
      <w:r w:rsidRPr="00EE15AB">
        <w:t xml:space="preserve"> = </w:t>
      </w:r>
      <w:r w:rsidRPr="00EE15AB">
        <w:rPr>
          <w:i/>
        </w:rPr>
        <w:t>p</w:t>
      </w:r>
      <w:r w:rsidRPr="00EE15AB">
        <w:t>(</w:t>
      </w:r>
      <w:r w:rsidRPr="00EE15AB">
        <w:rPr>
          <w:i/>
        </w:rPr>
        <w:t>w</w:t>
      </w:r>
      <w:r w:rsidRPr="00EE15AB">
        <w:t xml:space="preserve"> + </w:t>
      </w:r>
      <w:r w:rsidRPr="00EE15AB">
        <w:rPr>
          <w:i/>
        </w:rPr>
        <w:t>v</w:t>
      </w:r>
      <w:r w:rsidRPr="00EE15AB">
        <w:t xml:space="preserve">) – </w:t>
      </w:r>
      <w:r w:rsidRPr="00EE15AB">
        <w:rPr>
          <w:i/>
        </w:rPr>
        <w:t>a</w:t>
      </w:r>
      <w:r w:rsidRPr="00EE15AB">
        <w:t xml:space="preserve"> </w:t>
      </w:r>
    </w:p>
    <w:p w14:paraId="5D460F74" w14:textId="5A486F74" w:rsidR="008E752A" w:rsidRPr="00EE15AB" w:rsidRDefault="008E752A" w:rsidP="008E752A">
      <w:pPr>
        <w:pStyle w:val="Pquestiontextpartsa"/>
      </w:pPr>
      <w:r>
        <w:tab/>
      </w:r>
      <w:r w:rsidRPr="00EE15AB">
        <w:t>3</w:t>
      </w:r>
      <w:r w:rsidRPr="00EE15AB">
        <w:rPr>
          <w:i/>
        </w:rPr>
        <w:t>b</w:t>
      </w:r>
      <w:r w:rsidRPr="00EE15AB">
        <w:t xml:space="preserve"> = </w:t>
      </w:r>
      <w:r w:rsidRPr="00EE15AB">
        <w:rPr>
          <w:i/>
        </w:rPr>
        <w:t>pw</w:t>
      </w:r>
      <w:r w:rsidRPr="00EE15AB">
        <w:t xml:space="preserve"> + </w:t>
      </w:r>
      <w:r w:rsidRPr="00EE15AB">
        <w:rPr>
          <w:i/>
        </w:rPr>
        <w:t>pv</w:t>
      </w:r>
      <w:r w:rsidRPr="00EE15AB">
        <w:t xml:space="preserve"> – </w:t>
      </w:r>
      <w:r w:rsidRPr="00EE15AB">
        <w:rPr>
          <w:i/>
        </w:rPr>
        <w:t>a</w:t>
      </w:r>
    </w:p>
    <w:p w14:paraId="19DB2BA1" w14:textId="2B983DB9" w:rsidR="00C72996" w:rsidRDefault="008E752A" w:rsidP="008E752A">
      <w:pPr>
        <w:pStyle w:val="Pquestiontextpartsa"/>
      </w:pPr>
      <w:r>
        <w:rPr>
          <w:i/>
        </w:rPr>
        <w:tab/>
      </w:r>
      <w:r w:rsidRPr="00EE15AB">
        <w:rPr>
          <w:i/>
        </w:rPr>
        <w:t>b</w:t>
      </w:r>
      <w:r w:rsidRPr="00EE15AB">
        <w:t xml:space="preserve"> = </w:t>
      </w:r>
      <w:r w:rsidR="00111AA8" w:rsidRPr="00111AA8">
        <w:rPr>
          <w:position w:val="-24"/>
        </w:rPr>
        <w:object w:dxaOrig="1540" w:dyaOrig="620" w14:anchorId="77AB524A">
          <v:shape id="_x0000_i1041" type="#_x0000_t75" style="width:77.6pt;height:30.85pt" o:ole="">
            <v:imagedata r:id="rId41" o:title=""/>
          </v:shape>
          <o:OLEObject Type="Embed" ProgID="Equation.3" ShapeID="_x0000_i1041" DrawAspect="Content" ObjectID="_1537711365" r:id="rId42"/>
        </w:object>
      </w:r>
    </w:p>
    <w:p w14:paraId="66527E91" w14:textId="1EF003E6" w:rsidR="00D22D12" w:rsidRPr="00794460" w:rsidRDefault="00C72996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E752A" w:rsidRPr="00EE15AB">
        <w:rPr>
          <w:i/>
        </w:rPr>
        <w:t>b</w:t>
      </w:r>
      <w:r w:rsidR="008E752A" w:rsidRPr="00EE15AB">
        <w:t xml:space="preserve"> = </w:t>
      </w:r>
      <w:r w:rsidR="00111AA8" w:rsidRPr="00111AA8">
        <w:rPr>
          <w:position w:val="-24"/>
        </w:rPr>
        <w:object w:dxaOrig="1719" w:dyaOrig="620" w14:anchorId="7416AEE0">
          <v:shape id="_x0000_i1042" type="#_x0000_t75" style="width:86.95pt;height:30.85pt" o:ole="">
            <v:imagedata r:id="rId43" o:title=""/>
          </v:shape>
          <o:OLEObject Type="Embed" ProgID="Equation.3" ShapeID="_x0000_i1042" DrawAspect="Content" ObjectID="_1537711366" r:id="rId44"/>
        </w:object>
      </w:r>
    </w:p>
    <w:p w14:paraId="05CE7531" w14:textId="55C7A068" w:rsidR="00D22D12" w:rsidRPr="00794460" w:rsidRDefault="001F0EE3" w:rsidP="001F0EE3">
      <w:pPr>
        <w:pStyle w:val="Pquestiontextpartsa"/>
      </w:pPr>
      <w:r>
        <w:tab/>
      </w:r>
      <w:r w:rsidR="008E752A" w:rsidRPr="00EE15AB">
        <w:rPr>
          <w:i/>
        </w:rPr>
        <w:t>b</w:t>
      </w:r>
      <w:r w:rsidR="008E752A" w:rsidRPr="00EE15AB">
        <w:t xml:space="preserve"> = </w:t>
      </w:r>
      <w:r w:rsidR="00111AA8" w:rsidRPr="00111AA8">
        <w:rPr>
          <w:position w:val="-24"/>
        </w:rPr>
        <w:object w:dxaOrig="660" w:dyaOrig="620" w14:anchorId="52E07AFC">
          <v:shape id="_x0000_i1043" type="#_x0000_t75" style="width:31.8pt;height:29.9pt" o:ole="">
            <v:imagedata r:id="rId45" o:title=""/>
          </v:shape>
          <o:OLEObject Type="Embed" ProgID="Equation.3" ShapeID="_x0000_i1043" DrawAspect="Content" ObjectID="_1537711367" r:id="rId46"/>
        </w:object>
      </w:r>
    </w:p>
    <w:p w14:paraId="203C7975" w14:textId="26DE41DA" w:rsidR="00C72996" w:rsidRDefault="001F0EE3" w:rsidP="001F0EE3">
      <w:pPr>
        <w:pStyle w:val="Pquestiontextpartsa"/>
      </w:pPr>
      <w:r>
        <w:tab/>
      </w:r>
      <w:r w:rsidR="008E752A" w:rsidRPr="008E752A">
        <w:rPr>
          <w:i/>
        </w:rPr>
        <w:t>b</w:t>
      </w:r>
      <w:r w:rsidR="008E752A">
        <w:t xml:space="preserve"> = 13</w:t>
      </w:r>
    </w:p>
    <w:p w14:paraId="3CA2F476" w14:textId="74582F97" w:rsidR="00590C1A" w:rsidRDefault="00590C1A" w:rsidP="00A978FD">
      <w:pPr>
        <w:pStyle w:val="Pquestionheadingsx"/>
      </w:pPr>
      <w:r>
        <w:lastRenderedPageBreak/>
        <w:t>Question 21</w:t>
      </w:r>
      <w:r>
        <w:tab/>
      </w:r>
      <w:r w:rsidR="00D634BA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C72996">
        <w:t>3.4</w:t>
      </w:r>
      <w:r>
        <w:t>]</w:t>
      </w:r>
    </w:p>
    <w:p w14:paraId="7C615265" w14:textId="322D772A" w:rsidR="00590C1A" w:rsidRPr="00677B3C" w:rsidRDefault="00590C1A" w:rsidP="00FF431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77B3C" w:rsidRPr="00EE15AB">
        <w:rPr>
          <w:i/>
        </w:rPr>
        <w:t>A</w:t>
      </w:r>
      <w:r w:rsidR="00677B3C" w:rsidRPr="00EE15AB">
        <w:t xml:space="preserve"> = </w:t>
      </w:r>
      <w:r w:rsidR="00677B3C" w:rsidRPr="00EE15AB">
        <w:rPr>
          <w:position w:val="-24"/>
        </w:rPr>
        <w:object w:dxaOrig="240" w:dyaOrig="620" w14:anchorId="3E4D168B">
          <v:shape id="_x0000_i1044" type="#_x0000_t75" style="width:12.15pt;height:30.85pt" o:ole="" fillcolor="window">
            <v:imagedata r:id="rId47" o:title=""/>
          </v:shape>
          <o:OLEObject Type="Embed" ProgID="Equation.3" ShapeID="_x0000_i1044" DrawAspect="Content" ObjectID="_1537711368" r:id="rId48"/>
        </w:object>
      </w:r>
      <w:r w:rsidR="00677B3C" w:rsidRPr="00EE15AB">
        <w:t xml:space="preserve"> × (3 + 4) × 6</w:t>
      </w:r>
      <w:r w:rsidR="00FF431F">
        <w:t xml:space="preserve"> </w:t>
      </w:r>
      <w:r w:rsidR="00677B3C" w:rsidRPr="00EE15AB">
        <w:t>= 21 cm</w:t>
      </w:r>
      <w:r w:rsidR="00677B3C" w:rsidRPr="00EE15AB">
        <w:rPr>
          <w:vertAlign w:val="superscript"/>
        </w:rPr>
        <w:t>2</w:t>
      </w:r>
    </w:p>
    <w:p w14:paraId="663F2083" w14:textId="77777777" w:rsidR="00677B3C" w:rsidRDefault="00C72996" w:rsidP="00677B3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p w14:paraId="4953D157" w14:textId="0D055DFC" w:rsidR="00C72996" w:rsidRDefault="00677B3C" w:rsidP="00677B3C">
      <w:pPr>
        <w:pStyle w:val="Pquestiontextpartsa"/>
      </w:pPr>
      <w:r>
        <w:tab/>
      </w:r>
      <w:r w:rsidRPr="00677B3C">
        <w:rPr>
          <w:position w:val="-150"/>
        </w:rPr>
        <w:object w:dxaOrig="1719" w:dyaOrig="2880" w14:anchorId="64B0BCFA">
          <v:shape id="_x0000_i1045" type="#_x0000_t75" style="width:86.05pt;height:2in" o:ole="">
            <v:imagedata r:id="rId49" o:title=""/>
          </v:shape>
          <o:OLEObject Type="Embed" ProgID="Equation.3" ShapeID="_x0000_i1045" DrawAspect="Content" ObjectID="_1537711369" r:id="rId50"/>
        </w:object>
      </w:r>
    </w:p>
    <w:p w14:paraId="223E5610" w14:textId="6B2174C6" w:rsidR="00677B3C" w:rsidRPr="00EE15AB" w:rsidRDefault="00677B3C" w:rsidP="00677B3C">
      <w:pPr>
        <w:pStyle w:val="Pquestiontextpartsa"/>
      </w:pPr>
      <w:r>
        <w:tab/>
        <w:t>Substitute</w:t>
      </w:r>
      <w:r w:rsidRPr="00EE15AB">
        <w:t xml:space="preserve"> </w:t>
      </w:r>
      <w:r w:rsidRPr="00EE15AB">
        <w:rPr>
          <w:i/>
        </w:rPr>
        <w:t>A</w:t>
      </w:r>
      <w:r w:rsidRPr="00EE15AB">
        <w:t xml:space="preserve"> = 21, </w:t>
      </w:r>
      <w:r w:rsidRPr="00EE15AB">
        <w:rPr>
          <w:i/>
        </w:rPr>
        <w:t>h</w:t>
      </w:r>
      <w:r w:rsidRPr="00EE15AB">
        <w:t xml:space="preserve"> = 6, </w:t>
      </w:r>
      <w:r w:rsidRPr="00EE15AB">
        <w:rPr>
          <w:i/>
        </w:rPr>
        <w:t>b</w:t>
      </w:r>
      <w:r w:rsidRPr="00EE15AB">
        <w:t xml:space="preserve"> = 4</w:t>
      </w:r>
      <w:r>
        <w:t>:</w:t>
      </w:r>
    </w:p>
    <w:p w14:paraId="1CE77635" w14:textId="4C785B7C" w:rsidR="00677B3C" w:rsidRDefault="00677B3C" w:rsidP="00677B3C">
      <w:pPr>
        <w:pStyle w:val="Pquestiontextpartsa"/>
      </w:pPr>
      <w:r w:rsidRPr="00EE15AB">
        <w:tab/>
      </w:r>
      <w:r w:rsidRPr="00EE15AB">
        <w:rPr>
          <w:position w:val="-90"/>
        </w:rPr>
        <w:object w:dxaOrig="1340" w:dyaOrig="2560" w14:anchorId="76AE92B0">
          <v:shape id="_x0000_i1046" type="#_x0000_t75" style="width:66.4pt;height:128.1pt" o:ole="">
            <v:imagedata r:id="rId51" o:title=""/>
          </v:shape>
          <o:OLEObject Type="Embed" ProgID="Equation.3" ShapeID="_x0000_i1046" DrawAspect="Content" ObjectID="_1537711370" r:id="rId52"/>
        </w:object>
      </w:r>
    </w:p>
    <w:p w14:paraId="04A5741B" w14:textId="07E3B319" w:rsidR="00590C1A" w:rsidRDefault="00590C1A" w:rsidP="00A978FD">
      <w:pPr>
        <w:pStyle w:val="Pquestionheadingsx"/>
      </w:pPr>
      <w:r>
        <w:t>Question 22</w:t>
      </w:r>
      <w:r>
        <w:tab/>
      </w:r>
      <w:r w:rsidR="00D634B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D634BA">
        <w:t>5</w:t>
      </w:r>
      <w:r>
        <w:t>]</w:t>
      </w:r>
    </w:p>
    <w:p w14:paraId="66B9C344" w14:textId="2530EB47" w:rsidR="00D22D12" w:rsidRPr="00794460" w:rsidRDefault="00590C1A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77B3C" w:rsidRPr="00EE15AB">
        <w:t>5(</w:t>
      </w:r>
      <w:r w:rsidR="00677B3C" w:rsidRPr="00EE15AB">
        <w:rPr>
          <w:i/>
        </w:rPr>
        <w:t>x</w:t>
      </w:r>
      <w:r w:rsidR="00677B3C" w:rsidRPr="00EE15AB">
        <w:t xml:space="preserve"> – 8</w:t>
      </w:r>
      <w:r w:rsidR="00677B3C" w:rsidRPr="00EE15AB">
        <w:rPr>
          <w:i/>
        </w:rPr>
        <w:t>z</w:t>
      </w:r>
      <w:r w:rsidR="00677B3C" w:rsidRPr="00EE15AB">
        <w:t>)</w:t>
      </w:r>
      <w:r w:rsidR="00677B3C">
        <w:t xml:space="preserve"> </w:t>
      </w:r>
      <w:r w:rsidR="00677B3C" w:rsidRPr="00EE15AB">
        <w:t>= 5</w:t>
      </w:r>
      <w:r w:rsidR="00677B3C" w:rsidRPr="00EE15AB">
        <w:rPr>
          <w:i/>
        </w:rPr>
        <w:t>x</w:t>
      </w:r>
      <w:r w:rsidR="00677B3C" w:rsidRPr="00EE15AB">
        <w:t xml:space="preserve"> – 40</w:t>
      </w:r>
      <w:r w:rsidR="00677B3C" w:rsidRPr="00EE15AB">
        <w:rPr>
          <w:i/>
        </w:rPr>
        <w:t>z</w:t>
      </w:r>
    </w:p>
    <w:p w14:paraId="53FA1279" w14:textId="39EFDFFB" w:rsidR="00D22D12" w:rsidRDefault="00C72996" w:rsidP="00677B3C">
      <w:pPr>
        <w:pStyle w:val="Pquestiontextpartsa"/>
        <w:rPr>
          <w:vertAlign w:val="superscript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677B3C" w:rsidRPr="00EE15AB">
        <w:t>-3</w:t>
      </w:r>
      <w:r w:rsidR="00677B3C" w:rsidRPr="00EE15AB">
        <w:rPr>
          <w:i/>
        </w:rPr>
        <w:t>p</w:t>
      </w:r>
      <w:r w:rsidR="00677B3C" w:rsidRPr="00EE15AB">
        <w:rPr>
          <w:vertAlign w:val="superscript"/>
        </w:rPr>
        <w:t>2</w:t>
      </w:r>
      <w:r w:rsidR="00677B3C" w:rsidRPr="00EE15AB">
        <w:t>(1 – 5</w:t>
      </w:r>
      <w:r w:rsidR="00677B3C" w:rsidRPr="00EE15AB">
        <w:rPr>
          <w:i/>
        </w:rPr>
        <w:t>mp</w:t>
      </w:r>
      <w:r w:rsidR="00677B3C" w:rsidRPr="00EE15AB">
        <w:t>)</w:t>
      </w:r>
      <w:r w:rsidR="00677B3C" w:rsidRPr="00677B3C">
        <w:t xml:space="preserve"> </w:t>
      </w:r>
      <w:r w:rsidR="00677B3C" w:rsidRPr="00EE15AB">
        <w:t>= -3</w:t>
      </w:r>
      <w:r w:rsidR="00677B3C" w:rsidRPr="00EE15AB">
        <w:rPr>
          <w:i/>
        </w:rPr>
        <w:t>p</w:t>
      </w:r>
      <w:r w:rsidR="00677B3C" w:rsidRPr="00EE15AB">
        <w:rPr>
          <w:vertAlign w:val="superscript"/>
        </w:rPr>
        <w:t>2</w:t>
      </w:r>
      <w:r w:rsidR="00677B3C" w:rsidRPr="00EE15AB">
        <w:t xml:space="preserve"> + 15</w:t>
      </w:r>
      <w:r w:rsidR="00677B3C" w:rsidRPr="00EE15AB">
        <w:rPr>
          <w:i/>
        </w:rPr>
        <w:t>mp</w:t>
      </w:r>
      <w:r w:rsidR="00677B3C">
        <w:rPr>
          <w:vertAlign w:val="superscript"/>
        </w:rPr>
        <w:t>3</w:t>
      </w:r>
    </w:p>
    <w:p w14:paraId="531E1C91" w14:textId="77777777" w:rsidR="00677B3C" w:rsidRPr="00EE15AB" w:rsidRDefault="00677B3C" w:rsidP="00677B3C">
      <w:pPr>
        <w:pStyle w:val="Pquestiontextpartsa"/>
      </w:pPr>
      <w:r w:rsidRPr="00677B3C">
        <w:rPr>
          <w:b/>
        </w:rPr>
        <w:t>(c)</w:t>
      </w:r>
      <w:r>
        <w:tab/>
      </w:r>
      <w:r w:rsidRPr="00EE15AB">
        <w:t>2(</w:t>
      </w:r>
      <w:r w:rsidRPr="00EE15AB">
        <w:rPr>
          <w:i/>
        </w:rPr>
        <w:t>a</w:t>
      </w:r>
      <w:r w:rsidRPr="00EE15AB">
        <w:t xml:space="preserve"> + 1) + 4(</w:t>
      </w:r>
      <w:r w:rsidRPr="00EE15AB">
        <w:rPr>
          <w:i/>
        </w:rPr>
        <w:t>a</w:t>
      </w:r>
      <w:r w:rsidRPr="00EE15AB">
        <w:t xml:space="preserve"> + </w:t>
      </w:r>
      <w:r w:rsidRPr="00EE15AB">
        <w:rPr>
          <w:i/>
        </w:rPr>
        <w:t>b</w:t>
      </w:r>
      <w:r w:rsidRPr="00EE15AB">
        <w:t>)</w:t>
      </w:r>
    </w:p>
    <w:p w14:paraId="453ABBB8" w14:textId="20721147" w:rsidR="00677B3C" w:rsidRPr="00EE15AB" w:rsidRDefault="00677B3C" w:rsidP="00677B3C">
      <w:pPr>
        <w:pStyle w:val="Pquestiontextpartsa"/>
      </w:pPr>
      <w:r>
        <w:tab/>
      </w:r>
      <w:r w:rsidRPr="00EE15AB">
        <w:t>= 2</w:t>
      </w:r>
      <w:r w:rsidRPr="00EE15AB">
        <w:rPr>
          <w:i/>
        </w:rPr>
        <w:t>a</w:t>
      </w:r>
      <w:r w:rsidRPr="00EE15AB">
        <w:t xml:space="preserve"> + 2 + 4</w:t>
      </w:r>
      <w:r w:rsidRPr="00EE15AB">
        <w:rPr>
          <w:i/>
        </w:rPr>
        <w:t>a</w:t>
      </w:r>
      <w:r w:rsidRPr="00EE15AB">
        <w:t xml:space="preserve"> + 4</w:t>
      </w:r>
      <w:r w:rsidRPr="00EE15AB">
        <w:rPr>
          <w:i/>
        </w:rPr>
        <w:t>b</w:t>
      </w:r>
    </w:p>
    <w:p w14:paraId="42708137" w14:textId="35F8AF83" w:rsidR="00677B3C" w:rsidRPr="00044E1A" w:rsidRDefault="00677B3C" w:rsidP="00677B3C">
      <w:pPr>
        <w:pStyle w:val="Pquestiontextpartsa"/>
      </w:pPr>
      <w:r>
        <w:tab/>
      </w:r>
      <w:r w:rsidRPr="00EE15AB">
        <w:t>= 6</w:t>
      </w:r>
      <w:r w:rsidRPr="00EE15AB">
        <w:rPr>
          <w:i/>
        </w:rPr>
        <w:t>a</w:t>
      </w:r>
      <w:r w:rsidRPr="00EE15AB">
        <w:t xml:space="preserve"> + 4</w:t>
      </w:r>
      <w:r w:rsidRPr="00EE15AB">
        <w:rPr>
          <w:i/>
        </w:rPr>
        <w:t>b</w:t>
      </w:r>
      <w:r w:rsidRPr="00EE15AB">
        <w:t xml:space="preserve"> + 2</w:t>
      </w:r>
    </w:p>
    <w:p w14:paraId="7FE5E7E1" w14:textId="58975B7B" w:rsidR="00590C1A" w:rsidRPr="00044E1A" w:rsidRDefault="00590C1A" w:rsidP="00A978FD">
      <w:pPr>
        <w:pStyle w:val="Pquestionheadingsx"/>
      </w:pPr>
      <w:r w:rsidRPr="00044E1A">
        <w:t>Question 23</w:t>
      </w:r>
      <w:r w:rsidRPr="00044E1A">
        <w:tab/>
      </w:r>
      <w:r w:rsidRPr="00044E1A">
        <w:rPr>
          <w:rStyle w:val="Cmarkslabel"/>
        </w:rPr>
        <w:t>4 marks</w:t>
      </w:r>
      <w:r w:rsidRPr="00044E1A">
        <w:tab/>
        <w:t>[</w:t>
      </w:r>
      <w:r w:rsidR="00C72996" w:rsidRPr="00044E1A">
        <w:t>3.5</w:t>
      </w:r>
      <w:r w:rsidRPr="00044E1A">
        <w:t>]</w:t>
      </w:r>
    </w:p>
    <w:p w14:paraId="4C8ECF16" w14:textId="77777777" w:rsidR="00677B3C" w:rsidRPr="00EE15AB" w:rsidRDefault="00590C1A" w:rsidP="00677B3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77B3C" w:rsidRPr="00EE15AB">
        <w:t>2(</w:t>
      </w:r>
      <w:r w:rsidR="00677B3C" w:rsidRPr="00EE15AB">
        <w:rPr>
          <w:i/>
        </w:rPr>
        <w:t>a</w:t>
      </w:r>
      <w:r w:rsidR="00677B3C" w:rsidRPr="00EE15AB">
        <w:t xml:space="preserve"> + 1) + 4(</w:t>
      </w:r>
      <w:r w:rsidR="00677B3C" w:rsidRPr="00EE15AB">
        <w:rPr>
          <w:i/>
        </w:rPr>
        <w:t>a</w:t>
      </w:r>
      <w:r w:rsidR="00677B3C" w:rsidRPr="00EE15AB">
        <w:t xml:space="preserve"> + </w:t>
      </w:r>
      <w:r w:rsidR="00677B3C" w:rsidRPr="00EE15AB">
        <w:rPr>
          <w:i/>
        </w:rPr>
        <w:t>b</w:t>
      </w:r>
      <w:r w:rsidR="00677B3C" w:rsidRPr="00EE15AB">
        <w:t>)</w:t>
      </w:r>
    </w:p>
    <w:p w14:paraId="1DAB5B75" w14:textId="01B41CE3" w:rsidR="00677B3C" w:rsidRPr="00EE15AB" w:rsidRDefault="00677B3C" w:rsidP="00677B3C">
      <w:pPr>
        <w:pStyle w:val="Pquestiontextpartsa"/>
      </w:pPr>
      <w:r>
        <w:tab/>
      </w:r>
      <w:r w:rsidRPr="00EE15AB">
        <w:t>= 2</w:t>
      </w:r>
      <w:r w:rsidRPr="00EE15AB">
        <w:rPr>
          <w:i/>
        </w:rPr>
        <w:t>a</w:t>
      </w:r>
      <w:r w:rsidRPr="00EE15AB">
        <w:t xml:space="preserve"> + 2 + 4</w:t>
      </w:r>
      <w:r w:rsidRPr="00EE15AB">
        <w:rPr>
          <w:i/>
        </w:rPr>
        <w:t>a</w:t>
      </w:r>
      <w:r w:rsidRPr="00EE15AB">
        <w:t xml:space="preserve"> + 4</w:t>
      </w:r>
      <w:r w:rsidRPr="00EE15AB">
        <w:rPr>
          <w:i/>
        </w:rPr>
        <w:t>b</w:t>
      </w:r>
    </w:p>
    <w:p w14:paraId="0F81C16B" w14:textId="75C4E822" w:rsidR="00590C1A" w:rsidRDefault="00677B3C" w:rsidP="00677B3C">
      <w:pPr>
        <w:pStyle w:val="Pquestiontextpartsa"/>
      </w:pPr>
      <w:r>
        <w:tab/>
      </w:r>
      <w:r w:rsidRPr="00EE15AB">
        <w:t>= 6</w:t>
      </w:r>
      <w:r w:rsidRPr="00EE15AB">
        <w:rPr>
          <w:i/>
        </w:rPr>
        <w:t>a</w:t>
      </w:r>
      <w:r w:rsidRPr="00EE15AB">
        <w:t xml:space="preserve"> + 4</w:t>
      </w:r>
      <w:r w:rsidRPr="00EE15AB">
        <w:rPr>
          <w:i/>
        </w:rPr>
        <w:t>b</w:t>
      </w:r>
      <w:r w:rsidRPr="00EE15AB">
        <w:t xml:space="preserve"> + 2</w:t>
      </w:r>
    </w:p>
    <w:p w14:paraId="321A65B7" w14:textId="77777777" w:rsidR="00677B3C" w:rsidRPr="00EE15AB" w:rsidRDefault="005F464E" w:rsidP="00677B3C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677B3C" w:rsidRPr="00EE15AB">
        <w:t xml:space="preserve">2(11 – </w:t>
      </w:r>
      <w:r w:rsidR="00677B3C" w:rsidRPr="00EE15AB">
        <w:rPr>
          <w:i/>
        </w:rPr>
        <w:t>a</w:t>
      </w:r>
      <w:r w:rsidR="00677B3C" w:rsidRPr="00EE15AB">
        <w:t>)(</w:t>
      </w:r>
      <w:r w:rsidR="00677B3C" w:rsidRPr="00EE15AB">
        <w:rPr>
          <w:i/>
        </w:rPr>
        <w:t>a</w:t>
      </w:r>
      <w:r w:rsidR="00677B3C" w:rsidRPr="00EE15AB">
        <w:t xml:space="preserve"> + 3)</w:t>
      </w:r>
    </w:p>
    <w:p w14:paraId="39BCDE72" w14:textId="1E0A5EFC" w:rsidR="00677B3C" w:rsidRPr="00EE15AB" w:rsidRDefault="00677B3C" w:rsidP="00677B3C">
      <w:pPr>
        <w:pStyle w:val="Pquestiontextpartsa"/>
      </w:pPr>
      <w:r>
        <w:tab/>
      </w:r>
      <w:r w:rsidRPr="00EE15AB">
        <w:t>= 2(11</w:t>
      </w:r>
      <w:r w:rsidRPr="00EE15AB">
        <w:rPr>
          <w:i/>
        </w:rPr>
        <w:t>a</w:t>
      </w:r>
      <w:r w:rsidRPr="00EE15AB">
        <w:t xml:space="preserve"> + 33 – </w:t>
      </w:r>
      <w:r w:rsidRPr="00EE15AB">
        <w:rPr>
          <w:i/>
        </w:rPr>
        <w:t>a</w:t>
      </w:r>
      <w:r w:rsidRPr="00EE15AB">
        <w:rPr>
          <w:vertAlign w:val="superscript"/>
        </w:rPr>
        <w:t>2</w:t>
      </w:r>
      <w:r w:rsidRPr="00EE15AB">
        <w:t xml:space="preserve"> – 3</w:t>
      </w:r>
      <w:r w:rsidRPr="00EE15AB">
        <w:rPr>
          <w:i/>
        </w:rPr>
        <w:t>a</w:t>
      </w:r>
      <w:r w:rsidRPr="00EE15AB">
        <w:t>)</w:t>
      </w:r>
    </w:p>
    <w:p w14:paraId="1DAE8166" w14:textId="0EEAB30E" w:rsidR="00677B3C" w:rsidRPr="00EE15AB" w:rsidRDefault="00677B3C" w:rsidP="00677B3C">
      <w:pPr>
        <w:pStyle w:val="Pquestiontextpartsa"/>
      </w:pPr>
      <w:r>
        <w:tab/>
      </w:r>
      <w:r w:rsidRPr="00EE15AB">
        <w:t>= 2(-</w:t>
      </w:r>
      <w:r w:rsidRPr="00EE15AB">
        <w:rPr>
          <w:i/>
        </w:rPr>
        <w:t>a</w:t>
      </w:r>
      <w:r w:rsidRPr="00EE15AB">
        <w:rPr>
          <w:vertAlign w:val="superscript"/>
        </w:rPr>
        <w:t>2</w:t>
      </w:r>
      <w:r w:rsidRPr="00EE15AB">
        <w:t xml:space="preserve"> + 8</w:t>
      </w:r>
      <w:r w:rsidRPr="00EE15AB">
        <w:rPr>
          <w:i/>
        </w:rPr>
        <w:t>a</w:t>
      </w:r>
      <w:r w:rsidRPr="00EE15AB">
        <w:t xml:space="preserve"> + 33)</w:t>
      </w:r>
    </w:p>
    <w:p w14:paraId="2008F202" w14:textId="49C8AC74" w:rsidR="00C72996" w:rsidRDefault="00677B3C" w:rsidP="00677B3C">
      <w:pPr>
        <w:pStyle w:val="Pquestiontextpartsa"/>
      </w:pPr>
      <w:r>
        <w:t xml:space="preserve">      </w:t>
      </w:r>
      <w:r w:rsidR="00315230">
        <w:t xml:space="preserve"> </w:t>
      </w:r>
      <w:r w:rsidRPr="00EE15AB">
        <w:t>= -2</w:t>
      </w:r>
      <w:r w:rsidRPr="00EE15AB">
        <w:rPr>
          <w:i/>
        </w:rPr>
        <w:t>a</w:t>
      </w:r>
      <w:r w:rsidRPr="00EE15AB">
        <w:rPr>
          <w:vertAlign w:val="superscript"/>
        </w:rPr>
        <w:t>2</w:t>
      </w:r>
      <w:r w:rsidRPr="00EE15AB">
        <w:t xml:space="preserve"> + 16</w:t>
      </w:r>
      <w:r w:rsidRPr="00EE15AB">
        <w:rPr>
          <w:i/>
        </w:rPr>
        <w:t>a</w:t>
      </w:r>
      <w:r w:rsidRPr="00EE15AB">
        <w:t xml:space="preserve"> + 66</w:t>
      </w:r>
    </w:p>
    <w:p w14:paraId="06D42FE8" w14:textId="38E54C6B" w:rsidR="00590C1A" w:rsidRDefault="00590C1A" w:rsidP="00A978FD">
      <w:pPr>
        <w:pStyle w:val="Pquestionheadingsx1stafterhead"/>
        <w:keepLines/>
        <w:tabs>
          <w:tab w:val="left" w:pos="426"/>
        </w:tabs>
      </w:pPr>
      <w:r>
        <w:lastRenderedPageBreak/>
        <w:t>Question 24</w:t>
      </w:r>
      <w:r>
        <w:tab/>
      </w:r>
      <w:r w:rsidR="00D634B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5F464E">
        <w:t>5</w:t>
      </w:r>
      <w:r>
        <w:t>]</w:t>
      </w:r>
    </w:p>
    <w:p w14:paraId="7643EB3D" w14:textId="77777777" w:rsidR="00677B3C" w:rsidRPr="00EE15AB" w:rsidRDefault="00590C1A" w:rsidP="00A978FD">
      <w:pPr>
        <w:pStyle w:val="Pquestiontextpartsa"/>
        <w:keepNext/>
        <w:keepLines/>
      </w:pPr>
      <w:r w:rsidRPr="005F464E">
        <w:rPr>
          <w:rStyle w:val="Cquestionpartlabelbold"/>
        </w:rPr>
        <w:t>(a)</w:t>
      </w:r>
      <w:r w:rsidRPr="005F464E">
        <w:tab/>
      </w:r>
      <w:r w:rsidR="00677B3C" w:rsidRPr="00EE15AB">
        <w:rPr>
          <w:i/>
        </w:rPr>
        <w:t>P</w:t>
      </w:r>
      <w:r w:rsidR="00677B3C" w:rsidRPr="00EE15AB">
        <w:t xml:space="preserve"> = 2 × 18 + 2 × 16</w:t>
      </w:r>
    </w:p>
    <w:p w14:paraId="26A4804B" w14:textId="566052CC" w:rsidR="00677B3C" w:rsidRPr="00EE15AB" w:rsidRDefault="00677B3C" w:rsidP="00A978FD">
      <w:pPr>
        <w:pStyle w:val="Pquestiontextpartsa"/>
        <w:keepNext/>
        <w:keepLines/>
      </w:pPr>
      <w:r>
        <w:tab/>
        <w:t xml:space="preserve">   </w:t>
      </w:r>
      <w:r w:rsidRPr="00EE15AB">
        <w:t>= 36 + 32</w:t>
      </w:r>
    </w:p>
    <w:p w14:paraId="59F18826" w14:textId="485530EE" w:rsidR="00C72996" w:rsidRDefault="00677B3C" w:rsidP="00A978FD">
      <w:pPr>
        <w:pStyle w:val="Pquestiontextpartsa"/>
        <w:keepNext/>
        <w:keepLines/>
      </w:pPr>
      <w:r>
        <w:rPr>
          <w:i/>
        </w:rPr>
        <w:tab/>
      </w:r>
      <w:r w:rsidRPr="00EE15AB">
        <w:rPr>
          <w:i/>
        </w:rPr>
        <w:t>P</w:t>
      </w:r>
      <w:r w:rsidRPr="00EE15AB">
        <w:t xml:space="preserve"> = 68 m</w:t>
      </w:r>
    </w:p>
    <w:p w14:paraId="526A2BCF" w14:textId="0742E59E" w:rsidR="00677B3C" w:rsidRPr="00EE15AB" w:rsidRDefault="00677B3C" w:rsidP="00A978FD">
      <w:pPr>
        <w:pStyle w:val="Pquestiontextpartsa"/>
        <w:keepNext/>
        <w:keepLines/>
      </w:pPr>
      <w:r>
        <w:rPr>
          <w:i/>
        </w:rPr>
        <w:tab/>
      </w:r>
      <w:r w:rsidRPr="00EE15AB">
        <w:rPr>
          <w:i/>
        </w:rPr>
        <w:t>A</w:t>
      </w:r>
      <w:r w:rsidRPr="00EE15AB">
        <w:t xml:space="preserve"> = 16 × 18</w:t>
      </w:r>
    </w:p>
    <w:p w14:paraId="4F38D5AD" w14:textId="2C6F98FE" w:rsidR="00677B3C" w:rsidRDefault="00677B3C" w:rsidP="00677B3C">
      <w:pPr>
        <w:pStyle w:val="Pquestiontextpartsa"/>
        <w:rPr>
          <w:vertAlign w:val="superscript"/>
        </w:rPr>
      </w:pPr>
      <w:r>
        <w:rPr>
          <w:i/>
        </w:rPr>
        <w:tab/>
      </w:r>
      <w:r w:rsidRPr="00EE15AB">
        <w:rPr>
          <w:i/>
        </w:rPr>
        <w:t>A</w:t>
      </w:r>
      <w:r w:rsidRPr="00EE15AB">
        <w:t xml:space="preserve"> = 288 m</w:t>
      </w:r>
      <w:r w:rsidRPr="00EE15AB">
        <w:rPr>
          <w:vertAlign w:val="superscript"/>
        </w:rPr>
        <w:t>2</w:t>
      </w:r>
    </w:p>
    <w:p w14:paraId="5343D83D" w14:textId="4D8C9EAA" w:rsidR="00677B3C" w:rsidRPr="005F464E" w:rsidRDefault="00677B3C" w:rsidP="00677B3C">
      <w:pPr>
        <w:pStyle w:val="Pquestiontextpartsa"/>
      </w:pPr>
      <w:r>
        <w:rPr>
          <w:noProof/>
        </w:rPr>
        <w:drawing>
          <wp:inline distT="0" distB="0" distL="0" distR="0" wp14:anchorId="26AFB8D9" wp14:editId="193A1819">
            <wp:extent cx="1123950" cy="895350"/>
            <wp:effectExtent l="0" t="0" r="0" b="0"/>
            <wp:docPr id="3" name="Picture 3" descr="ACPM9_PR_3_01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CPM9_PR_3_01sa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3A74" w14:textId="77777777" w:rsidR="00677B3C" w:rsidRPr="00EE15AB" w:rsidRDefault="00C72996" w:rsidP="00677B3C">
      <w:pPr>
        <w:pStyle w:val="Pquestiontextpartsa"/>
      </w:pPr>
      <w:r w:rsidRPr="005F464E">
        <w:rPr>
          <w:b/>
        </w:rPr>
        <w:t>(b)</w:t>
      </w:r>
      <w:r w:rsidRPr="005F464E">
        <w:tab/>
      </w:r>
      <w:r w:rsidR="00677B3C" w:rsidRPr="00EE15AB">
        <w:rPr>
          <w:i/>
        </w:rPr>
        <w:t>P</w:t>
      </w:r>
      <w:r w:rsidR="00677B3C" w:rsidRPr="00EE15AB">
        <w:t xml:space="preserve"> = 2(18 + </w:t>
      </w:r>
      <w:r w:rsidR="00677B3C" w:rsidRPr="00EE15AB">
        <w:rPr>
          <w:i/>
        </w:rPr>
        <w:t>d</w:t>
      </w:r>
      <w:r w:rsidR="00677B3C" w:rsidRPr="00EE15AB">
        <w:t xml:space="preserve">) + 2(16 + </w:t>
      </w:r>
      <w:r w:rsidR="00677B3C" w:rsidRPr="00111AA8">
        <w:rPr>
          <w:i/>
        </w:rPr>
        <w:t>d</w:t>
      </w:r>
      <w:r w:rsidR="00677B3C" w:rsidRPr="00EE15AB">
        <w:t>)</w:t>
      </w:r>
    </w:p>
    <w:p w14:paraId="57493960" w14:textId="11742B49" w:rsidR="00677B3C" w:rsidRPr="00EE15AB" w:rsidRDefault="00677B3C" w:rsidP="00677B3C">
      <w:pPr>
        <w:pStyle w:val="Pquestiontextpartsa"/>
      </w:pPr>
      <w:r>
        <w:tab/>
        <w:t xml:space="preserve">   </w:t>
      </w:r>
      <w:r w:rsidRPr="00EE15AB">
        <w:t>= 36 + 2</w:t>
      </w:r>
      <w:r w:rsidRPr="00EE15AB">
        <w:rPr>
          <w:i/>
        </w:rPr>
        <w:t>d</w:t>
      </w:r>
      <w:r w:rsidRPr="00EE15AB">
        <w:t xml:space="preserve"> + 32 + 2</w:t>
      </w:r>
      <w:r w:rsidRPr="00EE15AB">
        <w:rPr>
          <w:i/>
        </w:rPr>
        <w:t>d</w:t>
      </w:r>
    </w:p>
    <w:p w14:paraId="2F2AEB6C" w14:textId="026E7C9F" w:rsidR="00677B3C" w:rsidRPr="00EE15AB" w:rsidRDefault="00677B3C" w:rsidP="00677B3C">
      <w:pPr>
        <w:pStyle w:val="Pquestiontextpartsa"/>
      </w:pPr>
      <w:r>
        <w:tab/>
        <w:t xml:space="preserve">   </w:t>
      </w:r>
      <w:r w:rsidRPr="00EE15AB">
        <w:t>= 68 + 4</w:t>
      </w:r>
      <w:r w:rsidRPr="00EE15AB">
        <w:rPr>
          <w:i/>
        </w:rPr>
        <w:t>d</w:t>
      </w:r>
    </w:p>
    <w:p w14:paraId="1C965605" w14:textId="63AF9D47" w:rsidR="00677B3C" w:rsidRPr="00EE15AB" w:rsidRDefault="00677B3C" w:rsidP="00677B3C">
      <w:pPr>
        <w:pStyle w:val="Pquestiontextpartsa"/>
      </w:pPr>
      <w:r>
        <w:rPr>
          <w:i/>
        </w:rPr>
        <w:tab/>
      </w:r>
      <w:r w:rsidRPr="00EE15AB">
        <w:rPr>
          <w:i/>
        </w:rPr>
        <w:t>A</w:t>
      </w:r>
      <w:r w:rsidRPr="00EE15AB">
        <w:t xml:space="preserve"> = (16 + </w:t>
      </w:r>
      <w:r w:rsidRPr="00EE15AB">
        <w:rPr>
          <w:i/>
        </w:rPr>
        <w:t>d</w:t>
      </w:r>
      <w:r w:rsidRPr="00EE15AB">
        <w:t xml:space="preserve">) (18 + </w:t>
      </w:r>
      <w:r w:rsidRPr="00EE15AB">
        <w:rPr>
          <w:i/>
        </w:rPr>
        <w:t>d</w:t>
      </w:r>
      <w:r w:rsidRPr="00EE15AB">
        <w:t>)</w:t>
      </w:r>
    </w:p>
    <w:p w14:paraId="4E6EB1BE" w14:textId="1BAAC674" w:rsidR="00677B3C" w:rsidRPr="00EE15AB" w:rsidRDefault="00677B3C" w:rsidP="00677B3C">
      <w:pPr>
        <w:pStyle w:val="Pquestiontextpartsa"/>
      </w:pPr>
      <w:r>
        <w:tab/>
        <w:t xml:space="preserve">   </w:t>
      </w:r>
      <w:r w:rsidRPr="00EE15AB">
        <w:t>= 288 + 16</w:t>
      </w:r>
      <w:r w:rsidRPr="00EE15AB">
        <w:rPr>
          <w:i/>
        </w:rPr>
        <w:t>d</w:t>
      </w:r>
      <w:r w:rsidRPr="00EE15AB">
        <w:t xml:space="preserve"> + 18</w:t>
      </w:r>
      <w:r w:rsidRPr="00EE15AB">
        <w:rPr>
          <w:i/>
        </w:rPr>
        <w:t>d</w:t>
      </w:r>
      <w:r w:rsidRPr="00EE15AB">
        <w:t xml:space="preserve"> + </w:t>
      </w:r>
      <w:r w:rsidRPr="00EE15AB">
        <w:rPr>
          <w:i/>
        </w:rPr>
        <w:t>d</w:t>
      </w:r>
      <w:r w:rsidRPr="00EE15AB">
        <w:rPr>
          <w:vertAlign w:val="superscript"/>
        </w:rPr>
        <w:t>2</w:t>
      </w:r>
    </w:p>
    <w:p w14:paraId="41C03C40" w14:textId="684E3742" w:rsidR="00590C1A" w:rsidRDefault="00677B3C" w:rsidP="00677B3C">
      <w:pPr>
        <w:pStyle w:val="Pquestiontextpartsa"/>
      </w:pPr>
      <w:r>
        <w:tab/>
        <w:t xml:space="preserve">   </w:t>
      </w:r>
      <w:r w:rsidRPr="00EE15AB">
        <w:t xml:space="preserve">= </w:t>
      </w:r>
      <w:r w:rsidRPr="00EE15AB">
        <w:rPr>
          <w:i/>
        </w:rPr>
        <w:t>d</w:t>
      </w:r>
      <w:r w:rsidRPr="00EE15AB">
        <w:rPr>
          <w:vertAlign w:val="superscript"/>
        </w:rPr>
        <w:t>2</w:t>
      </w:r>
      <w:r w:rsidRPr="00EE15AB">
        <w:t xml:space="preserve"> + 34</w:t>
      </w:r>
      <w:r w:rsidRPr="00EE15AB">
        <w:rPr>
          <w:i/>
        </w:rPr>
        <w:t>d</w:t>
      </w:r>
      <w:r w:rsidRPr="00EE15AB">
        <w:t xml:space="preserve"> + 288</w:t>
      </w:r>
    </w:p>
    <w:p w14:paraId="396A2496" w14:textId="4F2C5A76" w:rsidR="00677B3C" w:rsidRPr="00D22D12" w:rsidRDefault="00677B3C" w:rsidP="00677B3C">
      <w:pPr>
        <w:pStyle w:val="Pquestiontextpartsa"/>
      </w:pPr>
      <w:r>
        <w:rPr>
          <w:noProof/>
        </w:rPr>
        <w:drawing>
          <wp:inline distT="0" distB="0" distL="0" distR="0" wp14:anchorId="73975275" wp14:editId="21256568">
            <wp:extent cx="2076450" cy="1314450"/>
            <wp:effectExtent l="0" t="0" r="0" b="0"/>
            <wp:docPr id="4" name="Picture 4" descr="ACPM9_PR_3_02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PM9_PR_3_02sa_RR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742E" w14:textId="68156B9B" w:rsidR="00590C1A" w:rsidRPr="00A12925" w:rsidRDefault="00590C1A" w:rsidP="00A978FD">
      <w:pPr>
        <w:pStyle w:val="Pquestionheadingsx"/>
      </w:pPr>
      <w:r w:rsidRPr="00A12925">
        <w:t>Question 25</w:t>
      </w:r>
      <w:r w:rsidRPr="00A12925">
        <w:tab/>
      </w:r>
      <w:r w:rsidR="00D634BA">
        <w:rPr>
          <w:rStyle w:val="Cmarkslabel"/>
        </w:rPr>
        <w:t>4</w:t>
      </w:r>
      <w:r w:rsidRPr="00A12925">
        <w:rPr>
          <w:rStyle w:val="Cmarkslabel"/>
        </w:rPr>
        <w:t xml:space="preserve"> marks</w:t>
      </w:r>
      <w:r w:rsidRPr="00A12925">
        <w:tab/>
        <w:t>[</w:t>
      </w:r>
      <w:r w:rsidR="00C72996" w:rsidRPr="00A12925">
        <w:t>3.</w:t>
      </w:r>
      <w:r w:rsidR="00D634BA">
        <w:t>6</w:t>
      </w:r>
      <w:r w:rsidRPr="00A12925">
        <w:t>]</w:t>
      </w:r>
    </w:p>
    <w:p w14:paraId="3F763ED1" w14:textId="77777777" w:rsidR="00677B3C" w:rsidRPr="00EE15AB" w:rsidRDefault="00590C1A" w:rsidP="00FF431F">
      <w:pPr>
        <w:pStyle w:val="Pquestiontextpartsa"/>
        <w:keepNext/>
        <w:keepLines/>
      </w:pPr>
      <w:r w:rsidRPr="00A12925">
        <w:rPr>
          <w:rStyle w:val="Cquestionpartlabelbold"/>
        </w:rPr>
        <w:t>(a)</w:t>
      </w:r>
      <w:r w:rsidRPr="00A12925">
        <w:tab/>
      </w:r>
      <w:r w:rsidR="00677B3C" w:rsidRPr="00EE15AB">
        <w:t>(</w:t>
      </w:r>
      <w:r w:rsidR="00677B3C" w:rsidRPr="00EE15AB">
        <w:rPr>
          <w:i/>
        </w:rPr>
        <w:t>b</w:t>
      </w:r>
      <w:r w:rsidR="00677B3C" w:rsidRPr="00EE15AB">
        <w:t xml:space="preserve"> + 2)</w:t>
      </w:r>
      <w:r w:rsidR="00677B3C" w:rsidRPr="00EE15AB">
        <w:rPr>
          <w:vertAlign w:val="superscript"/>
        </w:rPr>
        <w:t>2</w:t>
      </w:r>
    </w:p>
    <w:p w14:paraId="3654BF2E" w14:textId="242187DF" w:rsidR="00677B3C" w:rsidRPr="00EE15AB" w:rsidRDefault="00677B3C" w:rsidP="00FF431F">
      <w:pPr>
        <w:pStyle w:val="Pquestiontextpartsa"/>
        <w:keepNext/>
        <w:keepLines/>
      </w:pPr>
      <w:r>
        <w:tab/>
      </w:r>
      <w:r w:rsidRPr="00EE15AB">
        <w:t xml:space="preserve">= </w:t>
      </w:r>
      <w:r w:rsidRPr="00EE15AB">
        <w:rPr>
          <w:i/>
        </w:rPr>
        <w:t>b</w:t>
      </w:r>
      <w:r w:rsidRPr="00EE15AB">
        <w:rPr>
          <w:vertAlign w:val="superscript"/>
        </w:rPr>
        <w:t>2</w:t>
      </w:r>
      <w:r w:rsidRPr="00EE15AB">
        <w:t xml:space="preserve"> + 2 × </w:t>
      </w:r>
      <w:r w:rsidRPr="00EE15AB">
        <w:rPr>
          <w:i/>
        </w:rPr>
        <w:t>b</w:t>
      </w:r>
      <w:r w:rsidRPr="00EE15AB">
        <w:t xml:space="preserve"> × 2 + 2</w:t>
      </w:r>
      <w:r w:rsidRPr="00EE15AB">
        <w:rPr>
          <w:vertAlign w:val="superscript"/>
        </w:rPr>
        <w:t>2</w:t>
      </w:r>
    </w:p>
    <w:p w14:paraId="139DE8BA" w14:textId="35663879" w:rsidR="00677B3C" w:rsidRDefault="00677B3C" w:rsidP="00677B3C">
      <w:pPr>
        <w:pStyle w:val="Pquestiontextpartsa"/>
        <w:rPr>
          <w:rStyle w:val="Cquestionpartlabelbold"/>
        </w:rPr>
      </w:pPr>
      <w:r>
        <w:tab/>
      </w:r>
      <w:r w:rsidRPr="00EE15AB">
        <w:t xml:space="preserve">= </w:t>
      </w:r>
      <w:r w:rsidRPr="00EE15AB">
        <w:rPr>
          <w:i/>
        </w:rPr>
        <w:t>b</w:t>
      </w:r>
      <w:r w:rsidRPr="00EE15AB">
        <w:rPr>
          <w:vertAlign w:val="superscript"/>
        </w:rPr>
        <w:t>2</w:t>
      </w:r>
      <w:r w:rsidRPr="00EE15AB">
        <w:t xml:space="preserve"> + 4</w:t>
      </w:r>
      <w:r w:rsidRPr="00EE15AB">
        <w:rPr>
          <w:i/>
        </w:rPr>
        <w:t>b</w:t>
      </w:r>
      <w:r w:rsidRPr="00EE15AB">
        <w:t xml:space="preserve"> + 4</w:t>
      </w:r>
      <w:r w:rsidRPr="00A12925">
        <w:rPr>
          <w:rStyle w:val="Cquestionpartlabelbold"/>
        </w:rPr>
        <w:t xml:space="preserve"> </w:t>
      </w:r>
    </w:p>
    <w:p w14:paraId="36A9C458" w14:textId="77777777" w:rsidR="00677B3C" w:rsidRPr="00EE15AB" w:rsidRDefault="00C72996" w:rsidP="00677B3C">
      <w:pPr>
        <w:pStyle w:val="Pquestiontextpartsa"/>
      </w:pPr>
      <w:r w:rsidRPr="00A12925">
        <w:rPr>
          <w:rStyle w:val="Cquestionpartlabelbold"/>
        </w:rPr>
        <w:t>(b)</w:t>
      </w:r>
      <w:r w:rsidRPr="00A12925">
        <w:tab/>
      </w:r>
      <w:r w:rsidR="00677B3C" w:rsidRPr="00EE15AB">
        <w:t>(3</w:t>
      </w:r>
      <w:r w:rsidR="00677B3C" w:rsidRPr="00EE15AB">
        <w:rPr>
          <w:i/>
        </w:rPr>
        <w:t>n</w:t>
      </w:r>
      <w:r w:rsidR="00677B3C" w:rsidRPr="00EE15AB">
        <w:t xml:space="preserve"> – 4)</w:t>
      </w:r>
      <w:r w:rsidR="00677B3C" w:rsidRPr="00EE15AB">
        <w:rPr>
          <w:vertAlign w:val="superscript"/>
        </w:rPr>
        <w:t>2</w:t>
      </w:r>
    </w:p>
    <w:p w14:paraId="29DE4048" w14:textId="28798DCB" w:rsidR="00677B3C" w:rsidRPr="00EE15AB" w:rsidRDefault="00677B3C" w:rsidP="00677B3C">
      <w:pPr>
        <w:pStyle w:val="Pquestiontextpartsa"/>
      </w:pPr>
      <w:r>
        <w:tab/>
      </w:r>
      <w:r w:rsidRPr="00EE15AB">
        <w:t>= (3</w:t>
      </w:r>
      <w:r w:rsidRPr="00EE15AB">
        <w:rPr>
          <w:i/>
        </w:rPr>
        <w:t>n</w:t>
      </w:r>
      <w:r w:rsidRPr="00EE15AB">
        <w:t>)</w:t>
      </w:r>
      <w:r w:rsidRPr="00EE15AB">
        <w:rPr>
          <w:vertAlign w:val="superscript"/>
        </w:rPr>
        <w:t>2</w:t>
      </w:r>
      <w:r w:rsidRPr="00EE15AB">
        <w:t xml:space="preserve"> </w:t>
      </w:r>
      <w:r>
        <w:t>–</w:t>
      </w:r>
      <w:r w:rsidRPr="00EE15AB">
        <w:t xml:space="preserve"> 2 × 3</w:t>
      </w:r>
      <w:r w:rsidRPr="00EE15AB">
        <w:rPr>
          <w:i/>
        </w:rPr>
        <w:t>n</w:t>
      </w:r>
      <w:r w:rsidRPr="00EE15AB">
        <w:t xml:space="preserve"> × 4 + 4</w:t>
      </w:r>
      <w:r w:rsidRPr="00EE15AB">
        <w:rPr>
          <w:vertAlign w:val="superscript"/>
        </w:rPr>
        <w:t>2</w:t>
      </w:r>
    </w:p>
    <w:p w14:paraId="1C35699D" w14:textId="1DBED0E0" w:rsidR="00D22D12" w:rsidRDefault="00677B3C" w:rsidP="00677B3C">
      <w:pPr>
        <w:pStyle w:val="Pquestiontextpartsa"/>
      </w:pPr>
      <w:r>
        <w:t xml:space="preserve"> </w:t>
      </w:r>
      <w:r>
        <w:tab/>
      </w:r>
      <w:r w:rsidRPr="00EE15AB">
        <w:t>= 9</w:t>
      </w:r>
      <w:r w:rsidRPr="00EE15AB">
        <w:rPr>
          <w:i/>
        </w:rPr>
        <w:t>n</w:t>
      </w:r>
      <w:r w:rsidRPr="00EE15AB">
        <w:rPr>
          <w:vertAlign w:val="superscript"/>
        </w:rPr>
        <w:t>2</w:t>
      </w:r>
      <w:r w:rsidRPr="00EE15AB">
        <w:t xml:space="preserve"> – 24</w:t>
      </w:r>
      <w:r w:rsidRPr="00EE15AB">
        <w:rPr>
          <w:i/>
        </w:rPr>
        <w:t>n</w:t>
      </w:r>
      <w:r w:rsidRPr="00EE15AB">
        <w:t xml:space="preserve"> + 16</w:t>
      </w:r>
    </w:p>
    <w:p w14:paraId="22A0C98D" w14:textId="311AFD49" w:rsidR="00590C1A" w:rsidRPr="00044E1A" w:rsidRDefault="00590C1A" w:rsidP="00A978FD">
      <w:pPr>
        <w:pStyle w:val="Pquestionheadingsx"/>
      </w:pPr>
      <w:r w:rsidRPr="00044E1A">
        <w:t>Question 26</w:t>
      </w:r>
      <w:r w:rsidRPr="00044E1A">
        <w:tab/>
      </w:r>
      <w:r w:rsidR="00D634BA">
        <w:rPr>
          <w:rStyle w:val="Cmarkslabel"/>
        </w:rPr>
        <w:t>3</w:t>
      </w:r>
      <w:r w:rsidRPr="00044E1A">
        <w:rPr>
          <w:rStyle w:val="Cmarkslabel"/>
        </w:rPr>
        <w:t xml:space="preserve"> marks</w:t>
      </w:r>
      <w:r w:rsidRPr="00044E1A">
        <w:tab/>
        <w:t>[</w:t>
      </w:r>
      <w:r w:rsidR="00C72996" w:rsidRPr="00044E1A">
        <w:t>3</w:t>
      </w:r>
      <w:r w:rsidRPr="00044E1A">
        <w:t>.</w:t>
      </w:r>
      <w:r w:rsidR="005F464E">
        <w:t>6</w:t>
      </w:r>
      <w:r w:rsidRPr="00044E1A">
        <w:t>]</w:t>
      </w:r>
    </w:p>
    <w:p w14:paraId="36FC9B04" w14:textId="3F109A90" w:rsidR="00677B3C" w:rsidRPr="00EE15AB" w:rsidRDefault="00590C1A" w:rsidP="00677B3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77B3C" w:rsidRPr="00EE15AB">
        <w:t>(</w:t>
      </w:r>
      <w:r w:rsidR="00677B3C" w:rsidRPr="00EE15AB">
        <w:rPr>
          <w:i/>
        </w:rPr>
        <w:t>c</w:t>
      </w:r>
      <w:r w:rsidR="00677B3C" w:rsidRPr="00EE15AB">
        <w:t xml:space="preserve"> – </w:t>
      </w:r>
      <w:r w:rsidR="00677B3C" w:rsidRPr="00EE15AB">
        <w:rPr>
          <w:i/>
        </w:rPr>
        <w:t>d</w:t>
      </w:r>
      <w:r w:rsidR="00677B3C" w:rsidRPr="00EE15AB">
        <w:t>)(</w:t>
      </w:r>
      <w:r w:rsidR="00677B3C" w:rsidRPr="00EE15AB">
        <w:rPr>
          <w:i/>
        </w:rPr>
        <w:t>c</w:t>
      </w:r>
      <w:r w:rsidR="00677B3C" w:rsidRPr="00EE15AB">
        <w:t xml:space="preserve"> + </w:t>
      </w:r>
      <w:r w:rsidR="00677B3C" w:rsidRPr="00EE15AB">
        <w:rPr>
          <w:i/>
        </w:rPr>
        <w:t>d</w:t>
      </w:r>
      <w:r w:rsidR="00677B3C" w:rsidRPr="00EE15AB">
        <w:t>)</w:t>
      </w:r>
      <w:r w:rsidR="00677B3C">
        <w:t xml:space="preserve"> </w:t>
      </w:r>
      <w:r w:rsidR="00677B3C" w:rsidRPr="00EE15AB">
        <w:t xml:space="preserve">= </w:t>
      </w:r>
      <w:r w:rsidR="00677B3C" w:rsidRPr="00EE15AB">
        <w:rPr>
          <w:i/>
        </w:rPr>
        <w:t>c</w:t>
      </w:r>
      <w:r w:rsidR="00677B3C" w:rsidRPr="00EE15AB">
        <w:rPr>
          <w:vertAlign w:val="superscript"/>
        </w:rPr>
        <w:t>2</w:t>
      </w:r>
      <w:r w:rsidR="00677B3C" w:rsidRPr="00EE15AB">
        <w:t xml:space="preserve"> – </w:t>
      </w:r>
      <w:r w:rsidR="00677B3C" w:rsidRPr="00EE15AB">
        <w:rPr>
          <w:i/>
        </w:rPr>
        <w:t>d</w:t>
      </w:r>
      <w:r w:rsidR="00677B3C" w:rsidRPr="00EE15AB">
        <w:rPr>
          <w:vertAlign w:val="superscript"/>
        </w:rPr>
        <w:t>2</w:t>
      </w:r>
    </w:p>
    <w:p w14:paraId="69CFEE2F" w14:textId="4A22B885" w:rsidR="00C72996" w:rsidRPr="00A12925" w:rsidRDefault="00C72996" w:rsidP="00677B3C">
      <w:pPr>
        <w:pStyle w:val="Pquestiontextpartsa"/>
      </w:pPr>
      <w:r w:rsidRPr="002F7DA1">
        <w:rPr>
          <w:b/>
        </w:rPr>
        <w:t>(b)</w:t>
      </w:r>
      <w:r w:rsidRPr="002F7DA1">
        <w:tab/>
      </w:r>
      <w:r w:rsidR="00677B3C" w:rsidRPr="00EE15AB">
        <w:t>(2</w:t>
      </w:r>
      <w:r w:rsidR="00677B3C" w:rsidRPr="00EE15AB">
        <w:rPr>
          <w:i/>
        </w:rPr>
        <w:t>w</w:t>
      </w:r>
      <w:r w:rsidR="00677B3C" w:rsidRPr="00EE15AB">
        <w:t>)</w:t>
      </w:r>
      <w:r w:rsidR="00677B3C" w:rsidRPr="00EE15AB">
        <w:rPr>
          <w:vertAlign w:val="superscript"/>
        </w:rPr>
        <w:t>2</w:t>
      </w:r>
      <w:r w:rsidR="00677B3C" w:rsidRPr="00EE15AB">
        <w:t xml:space="preserve"> – (3</w:t>
      </w:r>
      <w:r w:rsidR="00677B3C" w:rsidRPr="00EE15AB">
        <w:rPr>
          <w:i/>
        </w:rPr>
        <w:t>q</w:t>
      </w:r>
      <w:r w:rsidR="00677B3C" w:rsidRPr="00EE15AB">
        <w:t>)</w:t>
      </w:r>
      <w:r w:rsidR="00677B3C" w:rsidRPr="00EE15AB">
        <w:rPr>
          <w:vertAlign w:val="superscript"/>
        </w:rPr>
        <w:t>2</w:t>
      </w:r>
      <w:r w:rsidR="00677B3C">
        <w:rPr>
          <w:vertAlign w:val="superscript"/>
        </w:rPr>
        <w:t xml:space="preserve"> </w:t>
      </w:r>
      <w:r w:rsidR="00677B3C" w:rsidRPr="00EE15AB">
        <w:t>= 4</w:t>
      </w:r>
      <w:r w:rsidR="00677B3C" w:rsidRPr="00EE15AB">
        <w:rPr>
          <w:i/>
        </w:rPr>
        <w:t>w</w:t>
      </w:r>
      <w:r w:rsidR="00677B3C" w:rsidRPr="00EE15AB">
        <w:rPr>
          <w:vertAlign w:val="superscript"/>
        </w:rPr>
        <w:t>2</w:t>
      </w:r>
      <w:r w:rsidR="00677B3C" w:rsidRPr="00EE15AB">
        <w:t xml:space="preserve"> – 9</w:t>
      </w:r>
      <w:r w:rsidR="00677B3C" w:rsidRPr="00EE15AB">
        <w:rPr>
          <w:i/>
        </w:rPr>
        <w:t>q</w:t>
      </w:r>
      <w:r w:rsidR="00677B3C" w:rsidRPr="00EE15AB">
        <w:rPr>
          <w:vertAlign w:val="superscript"/>
        </w:rPr>
        <w:t>2</w:t>
      </w:r>
    </w:p>
    <w:p w14:paraId="21AF38CF" w14:textId="01848C28" w:rsidR="00590C1A" w:rsidRPr="005F464E" w:rsidRDefault="00590C1A" w:rsidP="00A978FD">
      <w:pPr>
        <w:pStyle w:val="Pquestionheadingsx"/>
      </w:pPr>
      <w:r w:rsidRPr="005F464E">
        <w:t>Question 27</w:t>
      </w:r>
      <w:r w:rsidRPr="005F464E">
        <w:tab/>
      </w:r>
      <w:r w:rsidR="005F464E">
        <w:rPr>
          <w:rStyle w:val="Cmarkslabel"/>
        </w:rPr>
        <w:t>4</w:t>
      </w:r>
      <w:r w:rsidR="005F464E" w:rsidRPr="00044E1A">
        <w:rPr>
          <w:rStyle w:val="Cmarkslabel"/>
        </w:rPr>
        <w:t xml:space="preserve"> marks</w:t>
      </w:r>
      <w:r w:rsidR="005F464E" w:rsidRPr="00044E1A">
        <w:tab/>
        <w:t>[3.</w:t>
      </w:r>
      <w:r w:rsidR="005F464E">
        <w:t>6</w:t>
      </w:r>
      <w:r w:rsidR="005F464E" w:rsidRPr="00044E1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153"/>
        <w:gridCol w:w="3153"/>
      </w:tblGrid>
      <w:tr w:rsidR="00A978FD" w14:paraId="507E6E21" w14:textId="77777777" w:rsidTr="002D0E4C">
        <w:tc>
          <w:tcPr>
            <w:tcW w:w="3151" w:type="dxa"/>
          </w:tcPr>
          <w:p w14:paraId="7971718E" w14:textId="77777777" w:rsidR="00A978FD" w:rsidRPr="00EE15AB" w:rsidRDefault="00A978FD" w:rsidP="00A978FD">
            <w:pPr>
              <w:pStyle w:val="Pquestiontextpartsa"/>
            </w:pPr>
            <w:r w:rsidRPr="00D22D12">
              <w:rPr>
                <w:rStyle w:val="Cquestionpartlabelbold"/>
              </w:rPr>
              <w:t>(a)</w:t>
            </w:r>
            <w:r w:rsidRPr="00D22D12">
              <w:tab/>
            </w:r>
            <w:r w:rsidRPr="00EE15AB">
              <w:rPr>
                <w:i/>
              </w:rPr>
              <w:t>A</w:t>
            </w:r>
            <w:r w:rsidRPr="00EE15AB">
              <w:t xml:space="preserve"> = (</w:t>
            </w:r>
            <w:r w:rsidRPr="00EE15AB">
              <w:rPr>
                <w:i/>
              </w:rPr>
              <w:t>x</w:t>
            </w:r>
            <w:r w:rsidRPr="00EE15AB">
              <w:t xml:space="preserve"> + 8)</w:t>
            </w:r>
            <w:r w:rsidRPr="00EE15AB">
              <w:rPr>
                <w:vertAlign w:val="superscript"/>
              </w:rPr>
              <w:t>2</w:t>
            </w:r>
          </w:p>
          <w:p w14:paraId="101E479B" w14:textId="77777777" w:rsidR="00A978FD" w:rsidRPr="00EE15AB" w:rsidRDefault="00A978FD" w:rsidP="00A978FD">
            <w:pPr>
              <w:pStyle w:val="Pquestiontextpartsa"/>
            </w:pPr>
            <w:r>
              <w:rPr>
                <w:i/>
              </w:rPr>
              <w:tab/>
            </w:r>
            <w:r w:rsidRPr="00EE15AB">
              <w:rPr>
                <w:i/>
              </w:rPr>
              <w:t>A</w:t>
            </w:r>
            <w:r w:rsidRPr="00EE15AB">
              <w:t xml:space="preserve"> = </w:t>
            </w:r>
            <w:r w:rsidRPr="00EE15AB">
              <w:rPr>
                <w:i/>
              </w:rPr>
              <w:t>x</w:t>
            </w:r>
            <w:r w:rsidRPr="00EE15AB">
              <w:rPr>
                <w:vertAlign w:val="superscript"/>
              </w:rPr>
              <w:t>2</w:t>
            </w:r>
            <w:r w:rsidRPr="00EE15AB">
              <w:t xml:space="preserve"> + 2 × </w:t>
            </w:r>
            <w:r w:rsidRPr="00EE15AB">
              <w:rPr>
                <w:i/>
              </w:rPr>
              <w:t>x</w:t>
            </w:r>
            <w:r w:rsidRPr="00EE15AB">
              <w:t xml:space="preserve"> × 8 + 8</w:t>
            </w:r>
            <w:r w:rsidRPr="00EE15AB">
              <w:rPr>
                <w:vertAlign w:val="superscript"/>
              </w:rPr>
              <w:t>2</w:t>
            </w:r>
          </w:p>
          <w:p w14:paraId="17C1D64B" w14:textId="74ADB1E3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i/>
              </w:rPr>
              <w:tab/>
            </w:r>
            <w:r w:rsidRPr="00EE15AB">
              <w:rPr>
                <w:i/>
              </w:rPr>
              <w:t>A</w:t>
            </w:r>
            <w:r w:rsidRPr="00EE15AB">
              <w:t xml:space="preserve"> = </w:t>
            </w:r>
            <w:r w:rsidRPr="00EE15AB">
              <w:rPr>
                <w:i/>
              </w:rPr>
              <w:t>x</w:t>
            </w:r>
            <w:r w:rsidRPr="00EE15AB">
              <w:rPr>
                <w:vertAlign w:val="superscript"/>
              </w:rPr>
              <w:t>2</w:t>
            </w:r>
            <w:r w:rsidRPr="00EE15AB">
              <w:t xml:space="preserve"> + 16</w:t>
            </w:r>
            <w:r w:rsidRPr="00EE15AB">
              <w:rPr>
                <w:i/>
              </w:rPr>
              <w:t>x</w:t>
            </w:r>
            <w:r w:rsidRPr="00EE15AB">
              <w:t xml:space="preserve"> + 64</w:t>
            </w:r>
          </w:p>
        </w:tc>
        <w:tc>
          <w:tcPr>
            <w:tcW w:w="3153" w:type="dxa"/>
          </w:tcPr>
          <w:p w14:paraId="35270467" w14:textId="77777777" w:rsidR="00A978FD" w:rsidRPr="00EE15AB" w:rsidRDefault="00A978FD" w:rsidP="00A978FD">
            <w:pPr>
              <w:pStyle w:val="Pquestiontextpartsa"/>
            </w:pPr>
            <w:r w:rsidRPr="00D22D12">
              <w:rPr>
                <w:b/>
              </w:rPr>
              <w:t>(b)</w:t>
            </w:r>
            <w:r w:rsidRPr="00D22D12">
              <w:tab/>
            </w:r>
            <w:r w:rsidRPr="00EE15AB">
              <w:rPr>
                <w:i/>
              </w:rPr>
              <w:t>P</w:t>
            </w:r>
            <w:r w:rsidRPr="00EE15AB">
              <w:t xml:space="preserve"> = 4(</w:t>
            </w:r>
            <w:r w:rsidRPr="00EE15AB">
              <w:rPr>
                <w:i/>
              </w:rPr>
              <w:t>x</w:t>
            </w:r>
            <w:r w:rsidRPr="00EE15AB">
              <w:t xml:space="preserve"> + 8)</w:t>
            </w:r>
          </w:p>
          <w:p w14:paraId="34E0BDC8" w14:textId="77777777" w:rsidR="00A978FD" w:rsidRPr="00EE15AB" w:rsidRDefault="00A978FD" w:rsidP="00A978FD">
            <w:pPr>
              <w:pStyle w:val="Pquestiontextpartsa"/>
            </w:pPr>
            <w:r>
              <w:rPr>
                <w:i/>
              </w:rPr>
              <w:tab/>
            </w:r>
            <w:r w:rsidRPr="00EE15AB">
              <w:rPr>
                <w:i/>
              </w:rPr>
              <w:t>P</w:t>
            </w:r>
            <w:r w:rsidRPr="00EE15AB">
              <w:t xml:space="preserve"> = 4(16 + 8)</w:t>
            </w:r>
          </w:p>
          <w:p w14:paraId="0246CAD3" w14:textId="2CDD7DBF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i/>
              </w:rPr>
              <w:tab/>
            </w:r>
            <w:r w:rsidRPr="00EE15AB">
              <w:rPr>
                <w:i/>
              </w:rPr>
              <w:t>P</w:t>
            </w:r>
            <w:r w:rsidRPr="00EE15AB">
              <w:t xml:space="preserve"> = 96 m</w:t>
            </w:r>
          </w:p>
        </w:tc>
        <w:tc>
          <w:tcPr>
            <w:tcW w:w="3153" w:type="dxa"/>
          </w:tcPr>
          <w:p w14:paraId="274385AF" w14:textId="75BCAAD6" w:rsidR="00A978FD" w:rsidRPr="00FF431F" w:rsidRDefault="00A978FD" w:rsidP="00A978FD">
            <w:pPr>
              <w:pStyle w:val="Pquestiontextpartsa"/>
            </w:pPr>
            <w:r w:rsidRPr="00FF431F">
              <w:rPr>
                <w:b/>
              </w:rPr>
              <w:t>(c)</w:t>
            </w:r>
            <w:r w:rsidRPr="00FF431F">
              <w:tab/>
            </w:r>
            <w:r w:rsidRPr="00FF431F">
              <w:rPr>
                <w:i/>
              </w:rPr>
              <w:t>A</w:t>
            </w:r>
            <w:r w:rsidRPr="00FF431F">
              <w:t xml:space="preserve"> = (16 + 8)</w:t>
            </w:r>
            <w:r w:rsidRPr="00FF431F">
              <w:rPr>
                <w:vertAlign w:val="superscript"/>
              </w:rPr>
              <w:t>2</w:t>
            </w:r>
          </w:p>
          <w:p w14:paraId="646C4B3C" w14:textId="77777777" w:rsidR="00A978FD" w:rsidRPr="00FF431F" w:rsidRDefault="00A978FD" w:rsidP="00A978FD">
            <w:pPr>
              <w:pStyle w:val="Pquestiontextpartsa"/>
            </w:pPr>
            <w:r w:rsidRPr="00FF431F">
              <w:rPr>
                <w:i/>
              </w:rPr>
              <w:tab/>
              <w:t>A</w:t>
            </w:r>
            <w:r w:rsidRPr="00FF431F">
              <w:t xml:space="preserve"> = 24</w:t>
            </w:r>
            <w:r w:rsidRPr="00FF431F">
              <w:rPr>
                <w:vertAlign w:val="superscript"/>
              </w:rPr>
              <w:t>2</w:t>
            </w:r>
          </w:p>
          <w:p w14:paraId="70DFB061" w14:textId="298F33A3" w:rsidR="00A978FD" w:rsidRDefault="00A978FD" w:rsidP="00A978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FF431F">
              <w:rPr>
                <w:i/>
              </w:rPr>
              <w:tab/>
              <w:t>A</w:t>
            </w:r>
            <w:r w:rsidRPr="00FF431F">
              <w:t xml:space="preserve"> = 576 m</w:t>
            </w:r>
            <w:r w:rsidRPr="00FF431F">
              <w:rPr>
                <w:vertAlign w:val="superscript"/>
              </w:rPr>
              <w:t>2</w:t>
            </w:r>
          </w:p>
        </w:tc>
      </w:tr>
    </w:tbl>
    <w:p w14:paraId="0D17968F" w14:textId="77777777" w:rsidR="00A978FD" w:rsidRDefault="00A978FD" w:rsidP="00677B3C">
      <w:pPr>
        <w:pStyle w:val="Pquestiontextpartsa"/>
        <w:rPr>
          <w:rStyle w:val="Cquestionpartlabelbold"/>
        </w:rPr>
      </w:pPr>
    </w:p>
    <w:p w14:paraId="7A784D5A" w14:textId="41C21423" w:rsidR="00590C1A" w:rsidRPr="00FF431F" w:rsidRDefault="00590C1A" w:rsidP="00590C1A">
      <w:pPr>
        <w:pStyle w:val="Pquestionheadingsx1stafterhead"/>
        <w:tabs>
          <w:tab w:val="left" w:pos="426"/>
        </w:tabs>
      </w:pPr>
      <w:r w:rsidRPr="00FF431F">
        <w:lastRenderedPageBreak/>
        <w:t>Question 28</w:t>
      </w:r>
      <w:r w:rsidRPr="00FF431F">
        <w:tab/>
      </w:r>
      <w:r w:rsidR="005F464E" w:rsidRPr="00FF431F">
        <w:rPr>
          <w:rStyle w:val="Cmarkslabel"/>
        </w:rPr>
        <w:t>3</w:t>
      </w:r>
      <w:r w:rsidR="00C72996" w:rsidRPr="00FF431F">
        <w:rPr>
          <w:rStyle w:val="Cmarkslabel"/>
        </w:rPr>
        <w:t xml:space="preserve"> </w:t>
      </w:r>
      <w:r w:rsidRPr="00FF431F">
        <w:rPr>
          <w:rStyle w:val="Cmarkslabel"/>
        </w:rPr>
        <w:t>marks</w:t>
      </w:r>
      <w:r w:rsidRPr="00FF431F">
        <w:tab/>
        <w:t>[</w:t>
      </w:r>
      <w:r w:rsidR="00C72996" w:rsidRPr="00FF431F">
        <w:t>3.</w:t>
      </w:r>
      <w:r w:rsidR="005F464E" w:rsidRPr="00FF431F">
        <w:t>7</w:t>
      </w:r>
      <w:r w:rsidRPr="00FF431F">
        <w:t>]</w:t>
      </w:r>
    </w:p>
    <w:p w14:paraId="7C746442" w14:textId="2DA9B6AB" w:rsidR="00D22D12" w:rsidRPr="00A978FD" w:rsidRDefault="00D22D12" w:rsidP="00913B95">
      <w:pPr>
        <w:pStyle w:val="Pquestiontextpartsa"/>
        <w:rPr>
          <w:lang w:val="es-ES"/>
        </w:rPr>
      </w:pPr>
      <w:r w:rsidRPr="00A978FD">
        <w:rPr>
          <w:rStyle w:val="Cquestionpartlabelbold"/>
          <w:lang w:val="es-ES"/>
        </w:rPr>
        <w:t>(a)</w:t>
      </w:r>
      <w:r w:rsidRPr="00A978FD">
        <w:rPr>
          <w:lang w:val="es-ES"/>
        </w:rPr>
        <w:tab/>
      </w:r>
      <w:r w:rsidR="00677B3C" w:rsidRPr="00A978FD">
        <w:rPr>
          <w:lang w:val="es-ES"/>
        </w:rPr>
        <w:t>7</w:t>
      </w:r>
      <w:r w:rsidR="00677B3C" w:rsidRPr="00A978FD">
        <w:rPr>
          <w:i/>
          <w:lang w:val="es-ES"/>
        </w:rPr>
        <w:t>g</w:t>
      </w:r>
      <w:r w:rsidR="00677B3C" w:rsidRPr="00A978FD">
        <w:rPr>
          <w:vertAlign w:val="superscript"/>
          <w:lang w:val="es-ES"/>
        </w:rPr>
        <w:t>2</w:t>
      </w:r>
      <w:r w:rsidR="00677B3C" w:rsidRPr="00A978FD">
        <w:rPr>
          <w:i/>
          <w:lang w:val="es-ES"/>
        </w:rPr>
        <w:t>h</w:t>
      </w:r>
      <w:r w:rsidR="00677B3C" w:rsidRPr="00A978FD">
        <w:rPr>
          <w:lang w:val="es-ES"/>
        </w:rPr>
        <w:t xml:space="preserve"> – 14</w:t>
      </w:r>
      <w:r w:rsidR="00677B3C" w:rsidRPr="00A978FD">
        <w:rPr>
          <w:i/>
          <w:lang w:val="es-ES"/>
        </w:rPr>
        <w:t>gh</w:t>
      </w:r>
      <w:r w:rsidR="00677B3C" w:rsidRPr="00A978FD">
        <w:rPr>
          <w:vertAlign w:val="superscript"/>
          <w:lang w:val="es-ES"/>
        </w:rPr>
        <w:t>2</w:t>
      </w:r>
      <w:r w:rsidR="00677B3C" w:rsidRPr="00A978FD">
        <w:rPr>
          <w:lang w:val="es-ES"/>
        </w:rPr>
        <w:t xml:space="preserve"> = 7</w:t>
      </w:r>
      <w:r w:rsidR="00677B3C" w:rsidRPr="00A978FD">
        <w:rPr>
          <w:i/>
          <w:lang w:val="es-ES"/>
        </w:rPr>
        <w:t>gh</w:t>
      </w:r>
      <w:r w:rsidR="00677B3C" w:rsidRPr="00A978FD">
        <w:rPr>
          <w:lang w:val="es-ES"/>
        </w:rPr>
        <w:t>(</w:t>
      </w:r>
      <w:r w:rsidR="00677B3C" w:rsidRPr="00A978FD">
        <w:rPr>
          <w:i/>
          <w:lang w:val="es-ES"/>
        </w:rPr>
        <w:t>g</w:t>
      </w:r>
      <w:r w:rsidR="00677B3C" w:rsidRPr="00A978FD">
        <w:rPr>
          <w:lang w:val="es-ES"/>
        </w:rPr>
        <w:t xml:space="preserve"> – 2</w:t>
      </w:r>
      <w:r w:rsidR="00677B3C" w:rsidRPr="00A978FD">
        <w:rPr>
          <w:i/>
          <w:lang w:val="es-ES"/>
        </w:rPr>
        <w:t>h</w:t>
      </w:r>
      <w:r w:rsidR="00677B3C" w:rsidRPr="00A978FD">
        <w:rPr>
          <w:lang w:val="es-ES"/>
        </w:rPr>
        <w:t>)</w:t>
      </w:r>
    </w:p>
    <w:p w14:paraId="44689065" w14:textId="3A792C7A" w:rsidR="00590C1A" w:rsidRPr="00677B3C" w:rsidRDefault="00D22D12" w:rsidP="00913B95">
      <w:pPr>
        <w:pStyle w:val="Pquestiontextpartsa"/>
        <w:rPr>
          <w:lang w:val="es-ES"/>
        </w:rPr>
      </w:pPr>
      <w:r w:rsidRPr="00677B3C">
        <w:rPr>
          <w:b/>
          <w:lang w:val="es-ES"/>
        </w:rPr>
        <w:t>(b)</w:t>
      </w:r>
      <w:r w:rsidRPr="00677B3C">
        <w:rPr>
          <w:lang w:val="es-ES"/>
        </w:rPr>
        <w:tab/>
      </w:r>
      <w:r w:rsidR="00677B3C" w:rsidRPr="00072C61">
        <w:rPr>
          <w:lang w:val="es-ES"/>
        </w:rPr>
        <w:t>9</w:t>
      </w:r>
      <w:r w:rsidR="00677B3C" w:rsidRPr="00072C61">
        <w:rPr>
          <w:i/>
          <w:lang w:val="es-ES"/>
        </w:rPr>
        <w:t>y</w:t>
      </w:r>
      <w:r w:rsidR="00677B3C" w:rsidRPr="00072C61">
        <w:rPr>
          <w:vertAlign w:val="superscript"/>
          <w:lang w:val="es-ES"/>
        </w:rPr>
        <w:t>3</w:t>
      </w:r>
      <w:r w:rsidR="00677B3C" w:rsidRPr="00072C61">
        <w:rPr>
          <w:lang w:val="es-ES"/>
        </w:rPr>
        <w:t xml:space="preserve"> – 27</w:t>
      </w:r>
      <w:r w:rsidR="00677B3C" w:rsidRPr="00072C61">
        <w:rPr>
          <w:i/>
          <w:lang w:val="es-ES"/>
        </w:rPr>
        <w:t>y</w:t>
      </w:r>
      <w:r w:rsidR="00677B3C" w:rsidRPr="00072C61">
        <w:rPr>
          <w:vertAlign w:val="superscript"/>
          <w:lang w:val="es-ES"/>
        </w:rPr>
        <w:t>2</w:t>
      </w:r>
      <w:r w:rsidR="00677B3C" w:rsidRPr="00072C61">
        <w:rPr>
          <w:i/>
          <w:lang w:val="es-ES"/>
        </w:rPr>
        <w:t>z</w:t>
      </w:r>
      <w:r w:rsidR="00677B3C" w:rsidRPr="00072C61">
        <w:rPr>
          <w:lang w:val="es-ES"/>
        </w:rPr>
        <w:t xml:space="preserve"> + 36</w:t>
      </w:r>
      <w:r w:rsidR="00677B3C" w:rsidRPr="00072C61">
        <w:rPr>
          <w:i/>
          <w:lang w:val="es-ES"/>
        </w:rPr>
        <w:t>y</w:t>
      </w:r>
      <w:r w:rsidR="00677B3C">
        <w:rPr>
          <w:i/>
          <w:lang w:val="es-ES"/>
        </w:rPr>
        <w:t xml:space="preserve"> </w:t>
      </w:r>
      <w:r w:rsidR="00677B3C" w:rsidRPr="00072C61">
        <w:rPr>
          <w:lang w:val="es-ES"/>
        </w:rPr>
        <w:t>= 9</w:t>
      </w:r>
      <w:r w:rsidR="00677B3C" w:rsidRPr="00072C61">
        <w:rPr>
          <w:i/>
          <w:lang w:val="es-ES"/>
        </w:rPr>
        <w:t>y</w:t>
      </w:r>
      <w:r w:rsidR="00677B3C" w:rsidRPr="00072C61">
        <w:rPr>
          <w:lang w:val="es-ES"/>
        </w:rPr>
        <w:t>(</w:t>
      </w:r>
      <w:r w:rsidR="00677B3C" w:rsidRPr="00072C61">
        <w:rPr>
          <w:i/>
          <w:lang w:val="es-ES"/>
        </w:rPr>
        <w:t>y</w:t>
      </w:r>
      <w:r w:rsidR="00677B3C" w:rsidRPr="00072C61">
        <w:rPr>
          <w:vertAlign w:val="superscript"/>
          <w:lang w:val="es-ES"/>
        </w:rPr>
        <w:t>2</w:t>
      </w:r>
      <w:r w:rsidR="00677B3C" w:rsidRPr="00072C61">
        <w:rPr>
          <w:lang w:val="es-ES"/>
        </w:rPr>
        <w:t xml:space="preserve"> – 3</w:t>
      </w:r>
      <w:r w:rsidR="00677B3C" w:rsidRPr="00072C61">
        <w:rPr>
          <w:i/>
          <w:lang w:val="es-ES"/>
        </w:rPr>
        <w:t>yz</w:t>
      </w:r>
      <w:r w:rsidR="00677B3C" w:rsidRPr="00072C61">
        <w:rPr>
          <w:lang w:val="es-ES"/>
        </w:rPr>
        <w:t xml:space="preserve"> + 4)</w:t>
      </w:r>
    </w:p>
    <w:p w14:paraId="1DEDE962" w14:textId="4E75E34E" w:rsidR="00D22D12" w:rsidRPr="00A978FD" w:rsidRDefault="00D22D12" w:rsidP="00D9754C">
      <w:pPr>
        <w:pStyle w:val="Pquestiontextpartsa"/>
        <w:rPr>
          <w:vertAlign w:val="superscript"/>
        </w:rPr>
      </w:pPr>
      <w:r w:rsidRPr="00A978FD">
        <w:rPr>
          <w:b/>
        </w:rPr>
        <w:t>(c)</w:t>
      </w:r>
      <w:r w:rsidRPr="00A978FD">
        <w:tab/>
      </w:r>
      <w:r w:rsidR="00677B3C" w:rsidRPr="00A978FD">
        <w:rPr>
          <w:i/>
        </w:rPr>
        <w:t>t</w:t>
      </w:r>
      <w:r w:rsidR="00677B3C" w:rsidRPr="00A978FD">
        <w:rPr>
          <w:vertAlign w:val="superscript"/>
        </w:rPr>
        <w:t>4</w:t>
      </w:r>
      <w:r w:rsidR="00677B3C" w:rsidRPr="00A978FD">
        <w:t xml:space="preserve"> + 6</w:t>
      </w:r>
      <w:r w:rsidR="00677B3C" w:rsidRPr="00A978FD">
        <w:rPr>
          <w:i/>
        </w:rPr>
        <w:t>t</w:t>
      </w:r>
      <w:r w:rsidR="00677B3C" w:rsidRPr="00A978FD">
        <w:rPr>
          <w:vertAlign w:val="superscript"/>
        </w:rPr>
        <w:t>2</w:t>
      </w:r>
      <w:r w:rsidR="00677B3C" w:rsidRPr="00A978FD">
        <w:t xml:space="preserve"> – 4</w:t>
      </w:r>
      <w:r w:rsidR="00677B3C" w:rsidRPr="00A978FD">
        <w:rPr>
          <w:i/>
        </w:rPr>
        <w:t>t</w:t>
      </w:r>
      <w:r w:rsidR="00677B3C" w:rsidRPr="00A978FD">
        <w:rPr>
          <w:vertAlign w:val="superscript"/>
        </w:rPr>
        <w:t>3</w:t>
      </w:r>
    </w:p>
    <w:p w14:paraId="71B12616" w14:textId="770185F7" w:rsidR="00677B3C" w:rsidRPr="00677B3C" w:rsidRDefault="00D9754C" w:rsidP="00D9754C">
      <w:pPr>
        <w:pStyle w:val="Pquestiontextpartsa"/>
      </w:pPr>
      <w:r w:rsidRPr="00A978FD">
        <w:tab/>
      </w:r>
      <w:r w:rsidR="00677B3C" w:rsidRPr="00FF431F">
        <w:t xml:space="preserve">= </w:t>
      </w:r>
      <w:r w:rsidR="00677B3C" w:rsidRPr="00FF431F">
        <w:rPr>
          <w:i/>
        </w:rPr>
        <w:t>t</w:t>
      </w:r>
      <w:r w:rsidR="00677B3C" w:rsidRPr="00FF431F">
        <w:rPr>
          <w:vertAlign w:val="superscript"/>
        </w:rPr>
        <w:t>2</w:t>
      </w:r>
      <w:r w:rsidR="00677B3C" w:rsidRPr="00FF431F">
        <w:t>(</w:t>
      </w:r>
      <w:r w:rsidR="00677B3C" w:rsidRPr="00FF431F">
        <w:rPr>
          <w:i/>
        </w:rPr>
        <w:t>t</w:t>
      </w:r>
      <w:r w:rsidR="00677B3C" w:rsidRPr="00FF431F">
        <w:rPr>
          <w:vertAlign w:val="superscript"/>
        </w:rPr>
        <w:t>2</w:t>
      </w:r>
      <w:r w:rsidR="00677B3C" w:rsidRPr="00FF431F">
        <w:t xml:space="preserve"> + </w:t>
      </w:r>
      <w:r w:rsidR="00677B3C" w:rsidRPr="00677B3C">
        <w:t>6 – 4</w:t>
      </w:r>
      <w:r w:rsidR="00677B3C" w:rsidRPr="00677B3C">
        <w:rPr>
          <w:i/>
        </w:rPr>
        <w:t>t</w:t>
      </w:r>
      <w:r w:rsidR="00677B3C" w:rsidRPr="00677B3C">
        <w:t>)</w:t>
      </w:r>
    </w:p>
    <w:p w14:paraId="1B9DFB42" w14:textId="107D5862" w:rsidR="00677B3C" w:rsidRPr="00677B3C" w:rsidRDefault="00D9754C" w:rsidP="00D9754C">
      <w:pPr>
        <w:pStyle w:val="Pquestiontextpartsa"/>
        <w:rPr>
          <w:sz w:val="22"/>
          <w:szCs w:val="22"/>
        </w:rPr>
      </w:pPr>
      <w:r>
        <w:tab/>
      </w:r>
      <w:r w:rsidR="00677B3C" w:rsidRPr="00EE15AB">
        <w:t xml:space="preserve">= </w:t>
      </w:r>
      <w:r w:rsidR="00677B3C" w:rsidRPr="00EE15AB">
        <w:rPr>
          <w:i/>
        </w:rPr>
        <w:t>t</w:t>
      </w:r>
      <w:r w:rsidR="00677B3C" w:rsidRPr="00EE15AB">
        <w:rPr>
          <w:vertAlign w:val="superscript"/>
        </w:rPr>
        <w:t>2</w:t>
      </w:r>
      <w:r w:rsidR="00677B3C" w:rsidRPr="00EE15AB">
        <w:t>(</w:t>
      </w:r>
      <w:r w:rsidR="00677B3C" w:rsidRPr="00EE15AB">
        <w:rPr>
          <w:i/>
        </w:rPr>
        <w:t>t</w:t>
      </w:r>
      <w:r w:rsidR="00677B3C" w:rsidRPr="00EE15AB">
        <w:rPr>
          <w:vertAlign w:val="superscript"/>
        </w:rPr>
        <w:t>2</w:t>
      </w:r>
      <w:r w:rsidR="00677B3C" w:rsidRPr="00EE15AB">
        <w:t xml:space="preserve"> – 4</w:t>
      </w:r>
      <w:r w:rsidR="00677B3C" w:rsidRPr="00EE15AB">
        <w:rPr>
          <w:i/>
        </w:rPr>
        <w:t>t</w:t>
      </w:r>
      <w:r w:rsidR="00677B3C" w:rsidRPr="00EE15AB">
        <w:t xml:space="preserve"> + 6)</w:t>
      </w:r>
    </w:p>
    <w:p w14:paraId="774509ED" w14:textId="38E2A006" w:rsidR="00D22D12" w:rsidRPr="00D22D12" w:rsidRDefault="00D22D12" w:rsidP="00A978FD">
      <w:pPr>
        <w:pStyle w:val="Pquestionheadingsx"/>
      </w:pPr>
      <w:r w:rsidRPr="00D22D12">
        <w:t>Q</w:t>
      </w:r>
      <w:r>
        <w:t>uestion 29</w:t>
      </w:r>
      <w:r w:rsidRPr="00D22D12">
        <w:tab/>
      </w:r>
      <w:r w:rsidR="005F464E">
        <w:rPr>
          <w:rStyle w:val="Cmarkslabel"/>
        </w:rPr>
        <w:t>4</w:t>
      </w:r>
      <w:r w:rsidRPr="00D22D12">
        <w:rPr>
          <w:rStyle w:val="Cmarkslabel"/>
        </w:rPr>
        <w:t xml:space="preserve"> marks</w:t>
      </w:r>
      <w:r w:rsidRPr="00D22D12">
        <w:tab/>
        <w:t>[3.</w:t>
      </w:r>
      <w:r w:rsidR="00D634BA">
        <w:t>8</w:t>
      </w:r>
      <w:r w:rsidRPr="00D22D12">
        <w:t>]</w:t>
      </w:r>
    </w:p>
    <w:p w14:paraId="1D5BD90E" w14:textId="77777777" w:rsidR="00D9754C" w:rsidRPr="00D9754C" w:rsidRDefault="00D22D12" w:rsidP="00D9754C">
      <w:pPr>
        <w:pStyle w:val="Pquestiontextpartsa"/>
        <w:rPr>
          <w:lang w:val="es-ES"/>
        </w:rPr>
      </w:pPr>
      <w:r w:rsidRPr="00D9754C">
        <w:rPr>
          <w:rStyle w:val="Cquestionpartlabelbold"/>
          <w:lang w:val="es-ES"/>
        </w:rPr>
        <w:t>(a)</w:t>
      </w:r>
      <w:r w:rsidRPr="00D9754C">
        <w:rPr>
          <w:lang w:val="es-ES"/>
        </w:rPr>
        <w:tab/>
      </w:r>
      <w:r w:rsidR="00D9754C" w:rsidRPr="00D9754C">
        <w:rPr>
          <w:i/>
          <w:lang w:val="es-ES"/>
        </w:rPr>
        <w:t>cd</w:t>
      </w:r>
      <w:r w:rsidR="00D9754C" w:rsidRPr="00D9754C">
        <w:rPr>
          <w:lang w:val="es-ES"/>
        </w:rPr>
        <w:t xml:space="preserve"> + 4</w:t>
      </w:r>
      <w:r w:rsidR="00D9754C" w:rsidRPr="00D9754C">
        <w:rPr>
          <w:i/>
          <w:lang w:val="es-ES"/>
        </w:rPr>
        <w:t>d</w:t>
      </w:r>
      <w:r w:rsidR="00D9754C" w:rsidRPr="00D9754C">
        <w:rPr>
          <w:lang w:val="es-ES"/>
        </w:rPr>
        <w:t xml:space="preserve"> + 7</w:t>
      </w:r>
      <w:r w:rsidR="00D9754C" w:rsidRPr="00D9754C">
        <w:rPr>
          <w:i/>
          <w:lang w:val="es-ES"/>
        </w:rPr>
        <w:t>c</w:t>
      </w:r>
      <w:r w:rsidR="00D9754C" w:rsidRPr="00D9754C">
        <w:rPr>
          <w:lang w:val="es-ES"/>
        </w:rPr>
        <w:t xml:space="preserve"> + 28</w:t>
      </w:r>
    </w:p>
    <w:p w14:paraId="67A2B2F1" w14:textId="04D6064A" w:rsidR="00D9754C" w:rsidRPr="00072C61" w:rsidRDefault="00D9754C" w:rsidP="00D9754C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 xml:space="preserve">= </w:t>
      </w:r>
      <w:r w:rsidRPr="00072C61">
        <w:rPr>
          <w:i/>
          <w:lang w:val="es-ES"/>
        </w:rPr>
        <w:t>d</w:t>
      </w:r>
      <w:r w:rsidRPr="00072C61">
        <w:rPr>
          <w:lang w:val="es-ES"/>
        </w:rPr>
        <w:t>(</w:t>
      </w:r>
      <w:r w:rsidRPr="00072C61">
        <w:rPr>
          <w:i/>
          <w:lang w:val="es-ES"/>
        </w:rPr>
        <w:t>c</w:t>
      </w:r>
      <w:r w:rsidRPr="00072C61">
        <w:rPr>
          <w:lang w:val="es-ES"/>
        </w:rPr>
        <w:t xml:space="preserve"> + 4) + 7(</w:t>
      </w:r>
      <w:r w:rsidRPr="00072C61">
        <w:rPr>
          <w:i/>
          <w:lang w:val="es-ES"/>
        </w:rPr>
        <w:t>c</w:t>
      </w:r>
      <w:r w:rsidRPr="00072C61">
        <w:rPr>
          <w:lang w:val="es-ES"/>
        </w:rPr>
        <w:t xml:space="preserve"> + 4)</w:t>
      </w:r>
    </w:p>
    <w:p w14:paraId="67B7C4FB" w14:textId="21BBE854" w:rsidR="00D9754C" w:rsidRPr="00072C61" w:rsidRDefault="00D9754C" w:rsidP="00D9754C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= (</w:t>
      </w:r>
      <w:r w:rsidRPr="00072C61">
        <w:rPr>
          <w:i/>
          <w:lang w:val="es-ES"/>
        </w:rPr>
        <w:t>c</w:t>
      </w:r>
      <w:r w:rsidRPr="00072C61">
        <w:rPr>
          <w:lang w:val="es-ES"/>
        </w:rPr>
        <w:t xml:space="preserve"> + 4)(</w:t>
      </w:r>
      <w:r w:rsidRPr="00072C61">
        <w:rPr>
          <w:i/>
          <w:lang w:val="es-ES"/>
        </w:rPr>
        <w:t>d</w:t>
      </w:r>
      <w:r w:rsidRPr="00072C61">
        <w:rPr>
          <w:lang w:val="es-ES"/>
        </w:rPr>
        <w:t xml:space="preserve"> + 7)</w:t>
      </w:r>
    </w:p>
    <w:p w14:paraId="2897F325" w14:textId="77777777" w:rsidR="00D9754C" w:rsidRPr="00072C61" w:rsidRDefault="00D22D12" w:rsidP="00D9754C">
      <w:pPr>
        <w:pStyle w:val="Pquestiontextpartsa"/>
        <w:rPr>
          <w:lang w:val="es-ES"/>
        </w:rPr>
      </w:pPr>
      <w:r w:rsidRPr="00D9754C">
        <w:rPr>
          <w:b/>
          <w:lang w:val="es-ES"/>
        </w:rPr>
        <w:t>(b)</w:t>
      </w:r>
      <w:r w:rsidRPr="00D9754C">
        <w:rPr>
          <w:lang w:val="es-ES"/>
        </w:rPr>
        <w:tab/>
      </w:r>
      <w:r w:rsidR="00D9754C" w:rsidRPr="00072C61">
        <w:rPr>
          <w:lang w:val="es-ES"/>
        </w:rPr>
        <w:t>5</w:t>
      </w:r>
      <w:r w:rsidR="00D9754C" w:rsidRPr="00072C61">
        <w:rPr>
          <w:i/>
          <w:lang w:val="es-ES"/>
        </w:rPr>
        <w:t>x</w:t>
      </w:r>
      <w:r w:rsidR="00D9754C" w:rsidRPr="00072C61">
        <w:rPr>
          <w:lang w:val="es-ES"/>
        </w:rPr>
        <w:t xml:space="preserve"> + 15 – 2</w:t>
      </w:r>
      <w:r w:rsidR="00D9754C" w:rsidRPr="00072C61">
        <w:rPr>
          <w:i/>
          <w:lang w:val="es-ES"/>
        </w:rPr>
        <w:t>xy</w:t>
      </w:r>
      <w:r w:rsidR="00D9754C" w:rsidRPr="00072C61">
        <w:rPr>
          <w:lang w:val="es-ES"/>
        </w:rPr>
        <w:t xml:space="preserve"> – 6</w:t>
      </w:r>
      <w:r w:rsidR="00D9754C" w:rsidRPr="00072C61">
        <w:rPr>
          <w:i/>
          <w:lang w:val="es-ES"/>
        </w:rPr>
        <w:t>y</w:t>
      </w:r>
    </w:p>
    <w:p w14:paraId="68579460" w14:textId="40CCA5C3" w:rsidR="00D9754C" w:rsidRPr="00FF431F" w:rsidRDefault="00D9754C" w:rsidP="00D9754C">
      <w:pPr>
        <w:pStyle w:val="Pquestiontextpartsa"/>
      </w:pPr>
      <w:r>
        <w:rPr>
          <w:lang w:val="es-ES"/>
        </w:rPr>
        <w:tab/>
      </w:r>
      <w:r w:rsidRPr="00FF431F">
        <w:t>= 5(</w:t>
      </w:r>
      <w:r w:rsidRPr="00FF431F">
        <w:rPr>
          <w:i/>
        </w:rPr>
        <w:t>x</w:t>
      </w:r>
      <w:r w:rsidRPr="00FF431F">
        <w:t xml:space="preserve"> + 3) – 2</w:t>
      </w:r>
      <w:r w:rsidRPr="00FF431F">
        <w:rPr>
          <w:i/>
        </w:rPr>
        <w:t>y</w:t>
      </w:r>
      <w:r w:rsidRPr="00FF431F">
        <w:t>(</w:t>
      </w:r>
      <w:r w:rsidRPr="00FF431F">
        <w:rPr>
          <w:i/>
        </w:rPr>
        <w:t>x</w:t>
      </w:r>
      <w:r w:rsidRPr="00FF431F">
        <w:t xml:space="preserve"> + 3)</w:t>
      </w:r>
    </w:p>
    <w:p w14:paraId="7FA17CD0" w14:textId="060010D5" w:rsidR="00D22D12" w:rsidRPr="00FF431F" w:rsidRDefault="00D9754C" w:rsidP="00D9754C">
      <w:pPr>
        <w:pStyle w:val="Pquestiontextpartsa"/>
      </w:pPr>
      <w:r w:rsidRPr="00FF431F">
        <w:tab/>
        <w:t>= (</w:t>
      </w:r>
      <w:r w:rsidRPr="00FF431F">
        <w:rPr>
          <w:i/>
        </w:rPr>
        <w:t>x</w:t>
      </w:r>
      <w:r w:rsidRPr="00FF431F">
        <w:t xml:space="preserve"> + 3)(5 – 2</w:t>
      </w:r>
      <w:r w:rsidRPr="00FF431F">
        <w:rPr>
          <w:i/>
        </w:rPr>
        <w:t>y</w:t>
      </w:r>
      <w:r w:rsidRPr="00FF431F">
        <w:t>)</w:t>
      </w:r>
    </w:p>
    <w:p w14:paraId="78D110E4" w14:textId="4818107F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E114BA">
        <w:t>7</w:t>
      </w:r>
      <w:r w:rsidR="00254C0E">
        <w:t>2</w:t>
      </w:r>
    </w:p>
    <w:p w14:paraId="40B5AFB1" w14:textId="77777777" w:rsidR="00A978FD" w:rsidRDefault="00A978FD">
      <w:pPr>
        <w:rPr>
          <w:rFonts w:asciiTheme="minorHAnsi" w:hAnsiTheme="minorHAnsi"/>
          <w:i/>
          <w:sz w:val="28"/>
        </w:rPr>
      </w:pPr>
      <w:bookmarkStart w:id="0" w:name="_GoBack"/>
      <w:bookmarkEnd w:id="0"/>
      <w:r>
        <w:br w:type="page"/>
      </w:r>
    </w:p>
    <w:p w14:paraId="07820500" w14:textId="7337DA11" w:rsidR="001B433F" w:rsidRDefault="001B433F" w:rsidP="00FF431F">
      <w:pPr>
        <w:pStyle w:val="Psectionheading"/>
        <w:keepLines/>
      </w:pPr>
      <w:r>
        <w:lastRenderedPageBreak/>
        <w:t>Extended answer section</w:t>
      </w:r>
    </w:p>
    <w:p w14:paraId="22068261" w14:textId="1238FD09" w:rsidR="001B433F" w:rsidRPr="005F464E" w:rsidRDefault="001B433F" w:rsidP="00FF431F">
      <w:pPr>
        <w:pStyle w:val="Pquestionheadingsx1stafterhead"/>
        <w:keepLines/>
      </w:pPr>
      <w:r w:rsidRPr="005F464E">
        <w:t xml:space="preserve">Question </w:t>
      </w:r>
      <w:r w:rsidR="00D9754C">
        <w:t>30</w:t>
      </w:r>
      <w:r w:rsidRPr="005F464E">
        <w:tab/>
      </w:r>
      <w:r w:rsidR="00CC179C" w:rsidRPr="005F464E">
        <w:rPr>
          <w:rStyle w:val="Cmarkslabel"/>
        </w:rPr>
        <w:t>5</w:t>
      </w:r>
      <w:r w:rsidR="001158EE" w:rsidRPr="005F464E">
        <w:rPr>
          <w:rStyle w:val="Cmarkslabel"/>
        </w:rPr>
        <w:t xml:space="preserve"> </w:t>
      </w:r>
      <w:r w:rsidRPr="005F464E">
        <w:rPr>
          <w:rStyle w:val="Cmarkslabel"/>
        </w:rPr>
        <w:t>marks</w:t>
      </w:r>
      <w:r w:rsidRPr="005F464E">
        <w:tab/>
        <w:t>[</w:t>
      </w:r>
      <w:r w:rsidR="00CC179C" w:rsidRPr="005F464E">
        <w:t>3.3</w:t>
      </w:r>
      <w:r w:rsidRPr="005F464E">
        <w:t>]</w:t>
      </w:r>
    </w:p>
    <w:p w14:paraId="6EC4919C" w14:textId="352EF22B" w:rsidR="002509BC" w:rsidRPr="006C6AD1" w:rsidRDefault="002509BC" w:rsidP="00FF431F">
      <w:pPr>
        <w:pStyle w:val="Pquestiontextpartsa"/>
        <w:keepNext/>
        <w:keepLines/>
      </w:pPr>
      <w:r w:rsidRPr="006C6AD1">
        <w:rPr>
          <w:rStyle w:val="Cquestionpartlabelbold"/>
        </w:rPr>
        <w:t>(a)</w:t>
      </w:r>
      <w:r w:rsidRPr="006C6AD1">
        <w:tab/>
      </w:r>
      <w:r w:rsidR="00D9754C" w:rsidRPr="00EE15AB">
        <w:t>220 ÷ 1 000 000 = 0.000 22 m</w:t>
      </w:r>
      <w:r w:rsidR="00D9754C">
        <w:t xml:space="preserve"> </w:t>
      </w:r>
      <w:r w:rsidR="00D9754C" w:rsidRPr="00EE15AB">
        <w:t>= 2.2 × 10</w:t>
      </w:r>
      <w:r w:rsidR="00D9754C" w:rsidRPr="00EE15AB">
        <w:rPr>
          <w:vertAlign w:val="superscript"/>
        </w:rPr>
        <w:t xml:space="preserve">-4 </w:t>
      </w:r>
      <w:r w:rsidR="00D9754C" w:rsidRPr="00EE15AB">
        <w:t>m</w:t>
      </w:r>
    </w:p>
    <w:p w14:paraId="596CF35F" w14:textId="77777777" w:rsidR="00D9754C" w:rsidRPr="00EE15AB" w:rsidRDefault="0085239A" w:rsidP="00FF431F">
      <w:pPr>
        <w:pStyle w:val="Pquestiontextpartsa"/>
        <w:keepNext/>
        <w:keepLines/>
      </w:pPr>
      <w:r w:rsidRPr="006C6AD1">
        <w:rPr>
          <w:rStyle w:val="Cquestionpartlabelbold"/>
        </w:rPr>
        <w:t>(b)</w:t>
      </w:r>
      <w:r w:rsidR="00913B95">
        <w:tab/>
      </w:r>
      <w:r w:rsidR="00D9754C" w:rsidRPr="00EE15AB">
        <w:t>7.40 × 10</w:t>
      </w:r>
      <w:r w:rsidR="00D9754C" w:rsidRPr="00EE15AB">
        <w:rPr>
          <w:vertAlign w:val="superscript"/>
        </w:rPr>
        <w:t xml:space="preserve">-4 </w:t>
      </w:r>
      <w:r w:rsidR="00D9754C" w:rsidRPr="00EE15AB">
        <w:t>m = 0.000 74 m</w:t>
      </w:r>
    </w:p>
    <w:p w14:paraId="5C8AE534" w14:textId="61CE9E25" w:rsidR="006C6AD1" w:rsidRPr="00D9754C" w:rsidRDefault="00D9754C" w:rsidP="00D9754C">
      <w:pPr>
        <w:pStyle w:val="Pquestiontextpartsa"/>
        <w:rPr>
          <w:rStyle w:val="Cquestionpartlabelbold"/>
          <w:b w:val="0"/>
        </w:rPr>
      </w:pPr>
      <w:r>
        <w:tab/>
      </w:r>
      <w:r w:rsidRPr="00EE15AB">
        <w:t>0.000 74 × 1 000 000</w:t>
      </w:r>
      <w:r>
        <w:t xml:space="preserve"> </w:t>
      </w:r>
      <w:r w:rsidRPr="00EE15AB">
        <w:t>= 740 µm</w:t>
      </w:r>
    </w:p>
    <w:p w14:paraId="03884DF8" w14:textId="77777777" w:rsidR="00D9754C" w:rsidRDefault="0085239A" w:rsidP="00D9754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 w:rsidR="00C72996"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2254"/>
        <w:gridCol w:w="2101"/>
        <w:gridCol w:w="3003"/>
        <w:gridCol w:w="1526"/>
      </w:tblGrid>
      <w:tr w:rsidR="00D9754C" w:rsidRPr="00EE15AB" w14:paraId="15FA2F7C" w14:textId="77777777" w:rsidTr="00072C61">
        <w:tc>
          <w:tcPr>
            <w:tcW w:w="1169" w:type="dxa"/>
          </w:tcPr>
          <w:p w14:paraId="1F23D260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Amoeba</w:t>
            </w:r>
          </w:p>
        </w:tc>
        <w:tc>
          <w:tcPr>
            <w:tcW w:w="2203" w:type="dxa"/>
          </w:tcPr>
          <w:p w14:paraId="3C4A77F4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Micrometres (µm)</w:t>
            </w:r>
          </w:p>
        </w:tc>
        <w:tc>
          <w:tcPr>
            <w:tcW w:w="2054" w:type="dxa"/>
          </w:tcPr>
          <w:p w14:paraId="0FE8A5A2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Metres (decimal)</w:t>
            </w:r>
          </w:p>
        </w:tc>
        <w:tc>
          <w:tcPr>
            <w:tcW w:w="2936" w:type="dxa"/>
          </w:tcPr>
          <w:p w14:paraId="6B26F118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Metres (scientific notation)</w:t>
            </w:r>
          </w:p>
        </w:tc>
        <w:tc>
          <w:tcPr>
            <w:tcW w:w="1492" w:type="dxa"/>
          </w:tcPr>
          <w:p w14:paraId="4FFC1D3B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Millimetres</w:t>
            </w:r>
          </w:p>
        </w:tc>
      </w:tr>
      <w:tr w:rsidR="00D9754C" w:rsidRPr="00EE15AB" w14:paraId="734D82D7" w14:textId="77777777" w:rsidTr="00072C61">
        <w:tc>
          <w:tcPr>
            <w:tcW w:w="1169" w:type="dxa"/>
          </w:tcPr>
          <w:p w14:paraId="39FC73BA" w14:textId="77777777" w:rsidR="00D9754C" w:rsidRPr="00D9754C" w:rsidRDefault="00D9754C" w:rsidP="00D9754C">
            <w:pPr>
              <w:pStyle w:val="Pquestiontextmainstem"/>
              <w:jc w:val="center"/>
            </w:pPr>
            <w:r w:rsidRPr="00D9754C">
              <w:t>C</w:t>
            </w:r>
          </w:p>
        </w:tc>
        <w:tc>
          <w:tcPr>
            <w:tcW w:w="2203" w:type="dxa"/>
          </w:tcPr>
          <w:p w14:paraId="24F06B95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300</w:t>
            </w:r>
          </w:p>
        </w:tc>
        <w:tc>
          <w:tcPr>
            <w:tcW w:w="2054" w:type="dxa"/>
          </w:tcPr>
          <w:p w14:paraId="365BF1C5" w14:textId="77777777" w:rsidR="00D9754C" w:rsidRPr="00EE15AB" w:rsidRDefault="00D9754C" w:rsidP="00D9754C">
            <w:pPr>
              <w:pStyle w:val="Pquestiontextmainstem"/>
              <w:jc w:val="center"/>
            </w:pPr>
            <w:r>
              <w:t>0.0003</w:t>
            </w:r>
          </w:p>
        </w:tc>
        <w:tc>
          <w:tcPr>
            <w:tcW w:w="2936" w:type="dxa"/>
          </w:tcPr>
          <w:p w14:paraId="0056E6B7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3.0 × 10</w:t>
            </w:r>
            <w:r w:rsidRPr="00EE15AB">
              <w:rPr>
                <w:vertAlign w:val="superscript"/>
              </w:rPr>
              <w:t>-4</w:t>
            </w:r>
          </w:p>
        </w:tc>
        <w:tc>
          <w:tcPr>
            <w:tcW w:w="1492" w:type="dxa"/>
          </w:tcPr>
          <w:p w14:paraId="20DDAD49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0.3</w:t>
            </w:r>
          </w:p>
        </w:tc>
      </w:tr>
      <w:tr w:rsidR="00D9754C" w:rsidRPr="00EE15AB" w14:paraId="4705E17A" w14:textId="77777777" w:rsidTr="00072C61">
        <w:tc>
          <w:tcPr>
            <w:tcW w:w="1169" w:type="dxa"/>
          </w:tcPr>
          <w:p w14:paraId="7FA1589B" w14:textId="77777777" w:rsidR="00D9754C" w:rsidRPr="00D9754C" w:rsidRDefault="00D9754C" w:rsidP="00D9754C">
            <w:pPr>
              <w:pStyle w:val="Pquestiontextmainstem"/>
              <w:jc w:val="center"/>
            </w:pPr>
            <w:r w:rsidRPr="00D9754C">
              <w:t>D</w:t>
            </w:r>
          </w:p>
        </w:tc>
        <w:tc>
          <w:tcPr>
            <w:tcW w:w="2203" w:type="dxa"/>
          </w:tcPr>
          <w:p w14:paraId="6BD11EBA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620</w:t>
            </w:r>
          </w:p>
        </w:tc>
        <w:tc>
          <w:tcPr>
            <w:tcW w:w="2054" w:type="dxa"/>
          </w:tcPr>
          <w:p w14:paraId="5094BF7A" w14:textId="77777777" w:rsidR="00D9754C" w:rsidRPr="00EE15AB" w:rsidRDefault="00D9754C" w:rsidP="00D9754C">
            <w:pPr>
              <w:pStyle w:val="Pquestiontextmainstem"/>
              <w:jc w:val="center"/>
            </w:pPr>
            <w:r>
              <w:t>0.00062</w:t>
            </w:r>
          </w:p>
        </w:tc>
        <w:tc>
          <w:tcPr>
            <w:tcW w:w="2936" w:type="dxa"/>
          </w:tcPr>
          <w:p w14:paraId="75829989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6.2 × 10</w:t>
            </w:r>
            <w:r w:rsidRPr="00EE15AB">
              <w:rPr>
                <w:vertAlign w:val="superscript"/>
              </w:rPr>
              <w:t>-4</w:t>
            </w:r>
          </w:p>
        </w:tc>
        <w:tc>
          <w:tcPr>
            <w:tcW w:w="1492" w:type="dxa"/>
          </w:tcPr>
          <w:p w14:paraId="2E492464" w14:textId="77777777" w:rsidR="00D9754C" w:rsidRPr="00EE15AB" w:rsidRDefault="00D9754C" w:rsidP="00D9754C">
            <w:pPr>
              <w:pStyle w:val="Pquestiontextmainstem"/>
              <w:jc w:val="center"/>
            </w:pPr>
            <w:r w:rsidRPr="00EE15AB">
              <w:t>0.62</w:t>
            </w:r>
          </w:p>
        </w:tc>
      </w:tr>
    </w:tbl>
    <w:p w14:paraId="1F01283F" w14:textId="4934A41A" w:rsidR="0085239A" w:rsidRDefault="0085239A" w:rsidP="00D9754C">
      <w:pPr>
        <w:pStyle w:val="Pquestiontextpartsa"/>
      </w:pPr>
    </w:p>
    <w:p w14:paraId="22DABDA8" w14:textId="77777777" w:rsidR="00D9754C" w:rsidRPr="00D9754C" w:rsidRDefault="00C72996" w:rsidP="00D9754C">
      <w:pPr>
        <w:pStyle w:val="Pquestiontextpartsa"/>
        <w:rPr>
          <w:lang w:val="es-ES"/>
        </w:rPr>
      </w:pPr>
      <w:r w:rsidRPr="00D9754C">
        <w:rPr>
          <w:rStyle w:val="Cquestionpartlabelbold"/>
          <w:lang w:val="es-ES"/>
        </w:rPr>
        <w:t>(d)</w:t>
      </w:r>
      <w:r w:rsidRPr="00D9754C">
        <w:rPr>
          <w:lang w:val="es-ES"/>
        </w:rPr>
        <w:tab/>
      </w:r>
      <w:r w:rsidR="00D9754C" w:rsidRPr="00D9754C">
        <w:rPr>
          <w:lang w:val="es-ES"/>
        </w:rPr>
        <w:t>amoeba A = 0.22 mm</w:t>
      </w:r>
    </w:p>
    <w:p w14:paraId="3CAA907A" w14:textId="4E95DCE3" w:rsidR="00D9754C" w:rsidRPr="00D9754C" w:rsidRDefault="00D9754C" w:rsidP="00D9754C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D9754C">
        <w:rPr>
          <w:lang w:val="es-ES"/>
        </w:rPr>
        <w:t>amoeba D – amoeba A = 0.62 – 0.22</w:t>
      </w:r>
    </w:p>
    <w:p w14:paraId="767565DE" w14:textId="6647DC6F" w:rsidR="00D9754C" w:rsidRPr="00EE15AB" w:rsidRDefault="00D9754C" w:rsidP="00D9754C">
      <w:pPr>
        <w:pStyle w:val="Pquestiontextpartsa"/>
      </w:pPr>
      <w:r>
        <w:tab/>
      </w:r>
      <w:r w:rsidRPr="00EE15AB">
        <w:t>= 0.4 mm</w:t>
      </w:r>
    </w:p>
    <w:p w14:paraId="3902A89A" w14:textId="0107780C" w:rsidR="00D22D12" w:rsidRPr="008F7A72" w:rsidRDefault="00D9754C" w:rsidP="008F7A72">
      <w:pPr>
        <w:pStyle w:val="Pquestiontextpartsa"/>
        <w:rPr>
          <w:vertAlign w:val="superscript"/>
          <w:lang w:val="es-ES"/>
        </w:rPr>
      </w:pPr>
      <w:r>
        <w:tab/>
      </w:r>
      <w:r w:rsidRPr="00120323">
        <w:rPr>
          <w:lang w:val="es-ES"/>
        </w:rPr>
        <w:t>= 4 × 10</w:t>
      </w:r>
      <w:r w:rsidRPr="00120323">
        <w:rPr>
          <w:vertAlign w:val="superscript"/>
          <w:lang w:val="es-ES"/>
        </w:rPr>
        <w:t xml:space="preserve">-1 </w:t>
      </w:r>
      <w:r w:rsidRPr="00120323">
        <w:rPr>
          <w:lang w:val="es-ES"/>
        </w:rPr>
        <w:t>mm</w:t>
      </w:r>
    </w:p>
    <w:p w14:paraId="55D8AEC9" w14:textId="2CDDAC2B" w:rsidR="00D22D12" w:rsidRPr="00120323" w:rsidRDefault="00D9754C" w:rsidP="00D22D12">
      <w:pPr>
        <w:pStyle w:val="Pquestionheadingsx1stafterhead"/>
        <w:rPr>
          <w:lang w:val="es-ES"/>
        </w:rPr>
      </w:pPr>
      <w:r w:rsidRPr="00120323">
        <w:rPr>
          <w:lang w:val="es-ES"/>
        </w:rPr>
        <w:t>Question 31</w:t>
      </w:r>
      <w:r w:rsidR="00D22D12" w:rsidRPr="00120323">
        <w:rPr>
          <w:lang w:val="es-ES"/>
        </w:rPr>
        <w:tab/>
      </w:r>
      <w:r w:rsidR="005F464E" w:rsidRPr="00120323">
        <w:rPr>
          <w:rStyle w:val="Cmarkslabel"/>
          <w:lang w:val="es-ES"/>
        </w:rPr>
        <w:t>6</w:t>
      </w:r>
      <w:r w:rsidR="00D22D12" w:rsidRPr="00120323">
        <w:rPr>
          <w:rStyle w:val="Cmarkslabel"/>
          <w:lang w:val="es-ES"/>
        </w:rPr>
        <w:t xml:space="preserve"> marks</w:t>
      </w:r>
      <w:r w:rsidR="00D22D12" w:rsidRPr="00120323">
        <w:rPr>
          <w:lang w:val="es-ES"/>
        </w:rPr>
        <w:tab/>
        <w:t>[3.</w:t>
      </w:r>
      <w:r w:rsidR="005F464E" w:rsidRPr="00120323">
        <w:rPr>
          <w:lang w:val="es-ES"/>
        </w:rPr>
        <w:t>4, 3.5</w:t>
      </w:r>
      <w:r w:rsidR="00D22D12" w:rsidRPr="00120323">
        <w:rPr>
          <w:lang w:val="es-ES"/>
        </w:rPr>
        <w:t>]</w:t>
      </w:r>
    </w:p>
    <w:p w14:paraId="1B853BA3" w14:textId="77777777" w:rsidR="006C6AD1" w:rsidRPr="00072C61" w:rsidRDefault="00D22D12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(a)</w:t>
      </w:r>
      <w:r w:rsidRPr="006C6AD1">
        <w:rPr>
          <w:lang w:val="es-ES"/>
        </w:rPr>
        <w:tab/>
      </w:r>
      <w:r w:rsidR="006C6AD1" w:rsidRPr="00072C61">
        <w:rPr>
          <w:lang w:val="es-ES"/>
        </w:rPr>
        <w:t>120 = 2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 + 2</w:t>
      </w:r>
      <w:r w:rsidR="006C6AD1" w:rsidRPr="00072C61">
        <w:rPr>
          <w:i/>
          <w:lang w:val="es-ES"/>
        </w:rPr>
        <w:t>y</w:t>
      </w:r>
    </w:p>
    <w:p w14:paraId="74B63334" w14:textId="614DA259" w:rsidR="00D22D12" w:rsidRPr="006C6AD1" w:rsidRDefault="006C6AD1" w:rsidP="00913B95">
      <w:pPr>
        <w:pStyle w:val="Pquestiontextpartsa"/>
        <w:rPr>
          <w:lang w:val="es-ES"/>
        </w:rPr>
      </w:pPr>
      <w:r w:rsidRPr="00072C61">
        <w:rPr>
          <w:lang w:val="es-ES"/>
        </w:rPr>
        <w:tab/>
        <w:t>or 120 = 2(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+ </w:t>
      </w:r>
      <w:r w:rsidRPr="00072C61">
        <w:rPr>
          <w:i/>
          <w:lang w:val="es-ES"/>
        </w:rPr>
        <w:t>y</w:t>
      </w:r>
      <w:r w:rsidRPr="00072C61">
        <w:rPr>
          <w:lang w:val="es-ES"/>
        </w:rPr>
        <w:t>)</w:t>
      </w:r>
    </w:p>
    <w:p w14:paraId="5A755600" w14:textId="77777777" w:rsidR="006C6AD1" w:rsidRPr="00072C61" w:rsidRDefault="00D22D12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(b)</w:t>
      </w:r>
      <w:r w:rsidRPr="006C6AD1">
        <w:rPr>
          <w:lang w:val="es-ES"/>
        </w:rPr>
        <w:tab/>
      </w:r>
      <w:r w:rsidR="006C6AD1" w:rsidRPr="00072C61">
        <w:rPr>
          <w:lang w:val="es-ES"/>
        </w:rPr>
        <w:t>2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 + 2</w:t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120</w:t>
      </w:r>
    </w:p>
    <w:p w14:paraId="6271300A" w14:textId="2DA8B634" w:rsidR="006C6AD1" w:rsidRPr="00072C61" w:rsidRDefault="00913B95" w:rsidP="00913B95">
      <w:pPr>
        <w:pStyle w:val="Pquestiontextpartsa"/>
        <w:rPr>
          <w:lang w:val="es-ES"/>
        </w:rPr>
      </w:pPr>
      <w:r>
        <w:rPr>
          <w:lang w:val="es-ES"/>
        </w:rPr>
        <w:tab/>
      </w:r>
      <w:r w:rsidR="006C6AD1" w:rsidRPr="00072C61">
        <w:rPr>
          <w:lang w:val="es-ES"/>
        </w:rPr>
        <w:t>2</w:t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120 – 2</w:t>
      </w:r>
      <w:r w:rsidR="006C6AD1" w:rsidRPr="00072C61">
        <w:rPr>
          <w:i/>
          <w:lang w:val="es-ES"/>
        </w:rPr>
        <w:t>x</w:t>
      </w:r>
    </w:p>
    <w:p w14:paraId="2B4CDB02" w14:textId="3C62B8EA" w:rsidR="006C6AD1" w:rsidRPr="00072C61" w:rsidRDefault="00913B95" w:rsidP="00913B95">
      <w:pPr>
        <w:pStyle w:val="Pquestiontextpartsa"/>
        <w:rPr>
          <w:lang w:val="es-ES"/>
        </w:rPr>
      </w:pPr>
      <w:r>
        <w:rPr>
          <w:i/>
          <w:lang w:val="es-ES"/>
        </w:rPr>
        <w:tab/>
      </w:r>
      <w:r w:rsidR="006C6AD1" w:rsidRPr="00072C61">
        <w:rPr>
          <w:i/>
          <w:lang w:val="es-ES"/>
        </w:rPr>
        <w:t>y</w:t>
      </w:r>
      <w:r w:rsidR="006C6AD1" w:rsidRPr="00072C61">
        <w:rPr>
          <w:lang w:val="es-ES"/>
        </w:rPr>
        <w:t xml:space="preserve"> = </w:t>
      </w:r>
      <w:r w:rsidR="00111AA8" w:rsidRPr="00B91EDE">
        <w:rPr>
          <w:position w:val="-24"/>
        </w:rPr>
        <w:object w:dxaOrig="920" w:dyaOrig="620" w14:anchorId="23FDCB84">
          <v:shape id="_x0000_i1047" type="#_x0000_t75" style="width:45.8pt;height:30.85pt" o:ole="" fillcolor="window">
            <v:imagedata r:id="rId55" o:title=""/>
          </v:shape>
          <o:OLEObject Type="Embed" ProgID="Equation.3" ShapeID="_x0000_i1047" DrawAspect="Content" ObjectID="_1537711371" r:id="rId56"/>
        </w:object>
      </w:r>
    </w:p>
    <w:p w14:paraId="4AF5E17F" w14:textId="325CC28C" w:rsidR="00D22D12" w:rsidRPr="006C6AD1" w:rsidRDefault="00913B95" w:rsidP="00913B95">
      <w:pPr>
        <w:pStyle w:val="Pquestiontextpartsa"/>
        <w:rPr>
          <w:lang w:val="es-ES"/>
        </w:rPr>
      </w:pPr>
      <w:r>
        <w:rPr>
          <w:lang w:val="es-ES"/>
        </w:rPr>
        <w:tab/>
      </w:r>
      <w:r w:rsidR="006C6AD1" w:rsidRPr="00072C61">
        <w:rPr>
          <w:lang w:val="es-ES"/>
        </w:rPr>
        <w:t xml:space="preserve">   = 60 – </w:t>
      </w:r>
      <w:r w:rsidR="006C6AD1" w:rsidRPr="00072C61">
        <w:rPr>
          <w:i/>
          <w:lang w:val="es-ES"/>
        </w:rPr>
        <w:t>x</w:t>
      </w:r>
    </w:p>
    <w:p w14:paraId="3B52649C" w14:textId="77777777" w:rsidR="006C6AD1" w:rsidRPr="00072C61" w:rsidRDefault="006C6AD1" w:rsidP="00913B95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(c)</w:t>
      </w:r>
      <w:r w:rsidRPr="006C6AD1">
        <w:rPr>
          <w:rStyle w:val="Cquestionpartlabelbold"/>
          <w:lang w:val="es-ES"/>
        </w:rPr>
        <w:tab/>
      </w:r>
      <w:r w:rsidRPr="00072C61">
        <w:rPr>
          <w:i/>
          <w:lang w:val="es-ES"/>
        </w:rPr>
        <w:t>A</w:t>
      </w:r>
      <w:r w:rsidRPr="00072C61">
        <w:rPr>
          <w:lang w:val="es-ES"/>
        </w:rPr>
        <w:t xml:space="preserve"> = 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× </w:t>
      </w:r>
      <w:r w:rsidRPr="00072C61">
        <w:rPr>
          <w:i/>
          <w:lang w:val="es-ES"/>
        </w:rPr>
        <w:t>y</w:t>
      </w:r>
    </w:p>
    <w:p w14:paraId="451054B2" w14:textId="2BA05106" w:rsidR="006C6AD1" w:rsidRPr="006C6AD1" w:rsidRDefault="00913B95" w:rsidP="00913B95">
      <w:pPr>
        <w:pStyle w:val="Pquestiontextpartsa"/>
        <w:rPr>
          <w:rStyle w:val="Cquestionpartlabelbold"/>
          <w:lang w:val="es-ES"/>
        </w:rPr>
      </w:pPr>
      <w:r>
        <w:rPr>
          <w:i/>
          <w:lang w:val="es-ES"/>
        </w:rPr>
        <w:tab/>
      </w:r>
      <w:r w:rsidR="006C6AD1" w:rsidRPr="00072C61">
        <w:rPr>
          <w:i/>
          <w:lang w:val="es-ES"/>
        </w:rPr>
        <w:t>A</w:t>
      </w:r>
      <w:r w:rsidR="006C6AD1" w:rsidRPr="00072C61">
        <w:rPr>
          <w:lang w:val="es-ES"/>
        </w:rPr>
        <w:t xml:space="preserve"> =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 xml:space="preserve">(60 –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>)</w:t>
      </w:r>
    </w:p>
    <w:p w14:paraId="4B04BF39" w14:textId="660008B6" w:rsidR="006C6AD1" w:rsidRPr="006C6AD1" w:rsidRDefault="006C6AD1" w:rsidP="00913B95">
      <w:pPr>
        <w:pStyle w:val="Pquestiontextpartsa"/>
        <w:rPr>
          <w:rStyle w:val="Cquestionpartlabelbold"/>
          <w:lang w:val="es-ES"/>
        </w:rPr>
      </w:pPr>
      <w:r w:rsidRPr="006C6AD1">
        <w:rPr>
          <w:rStyle w:val="Cquestionpartlabelbold"/>
          <w:lang w:val="es-ES"/>
        </w:rPr>
        <w:t>(d)</w:t>
      </w:r>
      <w:r w:rsidRPr="006C6AD1">
        <w:rPr>
          <w:rStyle w:val="Cquestionpartlabelbold"/>
          <w:lang w:val="es-ES"/>
        </w:rPr>
        <w:tab/>
      </w:r>
      <w:r w:rsidRPr="00072C61">
        <w:rPr>
          <w:i/>
          <w:lang w:val="es-ES"/>
        </w:rPr>
        <w:t>A</w:t>
      </w:r>
      <w:r w:rsidRPr="00072C61">
        <w:rPr>
          <w:lang w:val="es-ES"/>
        </w:rPr>
        <w:t xml:space="preserve"> = 60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– </w:t>
      </w:r>
      <w:r w:rsidRPr="00072C61">
        <w:rPr>
          <w:i/>
          <w:lang w:val="es-ES"/>
        </w:rPr>
        <w:t>x</w:t>
      </w:r>
      <w:r w:rsidRPr="00072C61">
        <w:rPr>
          <w:vertAlign w:val="superscript"/>
          <w:lang w:val="es-ES"/>
        </w:rPr>
        <w:t>2</w:t>
      </w:r>
    </w:p>
    <w:p w14:paraId="7AEE2AE5" w14:textId="77777777" w:rsidR="006C6AD1" w:rsidRPr="00253756" w:rsidRDefault="006C6AD1" w:rsidP="00913B95">
      <w:pPr>
        <w:pStyle w:val="Pquestiontextpartsa"/>
        <w:rPr>
          <w:lang w:val="es-ES"/>
        </w:rPr>
      </w:pPr>
      <w:r w:rsidRPr="00253756">
        <w:rPr>
          <w:rStyle w:val="Cquestionpartlabelbold"/>
          <w:lang w:val="es-ES"/>
        </w:rPr>
        <w:t>(e)</w:t>
      </w:r>
      <w:r w:rsidRPr="00253756">
        <w:rPr>
          <w:rStyle w:val="Cquestionpartlabelbold"/>
          <w:lang w:val="es-ES"/>
        </w:rPr>
        <w:tab/>
      </w:r>
      <w:r w:rsidRPr="00253756">
        <w:rPr>
          <w:i/>
          <w:lang w:val="es-ES"/>
        </w:rPr>
        <w:t>A</w:t>
      </w:r>
      <w:r w:rsidRPr="00253756">
        <w:rPr>
          <w:lang w:val="es-ES"/>
        </w:rPr>
        <w:t xml:space="preserve"> = 60 × 25 – 25</w:t>
      </w:r>
      <w:r w:rsidRPr="00253756">
        <w:rPr>
          <w:vertAlign w:val="superscript"/>
          <w:lang w:val="es-ES"/>
        </w:rPr>
        <w:t>2</w:t>
      </w:r>
    </w:p>
    <w:p w14:paraId="1DF07D24" w14:textId="405116B1" w:rsidR="006C6AD1" w:rsidRPr="00253756" w:rsidRDefault="00913B95" w:rsidP="00913B95">
      <w:pPr>
        <w:pStyle w:val="Pquestiontextpartsa"/>
        <w:rPr>
          <w:lang w:val="es-ES"/>
        </w:rPr>
      </w:pPr>
      <w:r w:rsidRPr="00253756">
        <w:rPr>
          <w:i/>
          <w:lang w:val="es-ES"/>
        </w:rPr>
        <w:tab/>
      </w:r>
      <w:r w:rsidR="006C6AD1" w:rsidRPr="00253756">
        <w:rPr>
          <w:i/>
          <w:lang w:val="es-ES"/>
        </w:rPr>
        <w:t>A</w:t>
      </w:r>
      <w:r w:rsidR="006C6AD1" w:rsidRPr="00253756">
        <w:rPr>
          <w:lang w:val="es-ES"/>
        </w:rPr>
        <w:t xml:space="preserve"> = 875 cm</w:t>
      </w:r>
      <w:r w:rsidR="006C6AD1" w:rsidRPr="00253756">
        <w:rPr>
          <w:vertAlign w:val="superscript"/>
          <w:lang w:val="es-ES"/>
        </w:rPr>
        <w:t>2</w:t>
      </w:r>
    </w:p>
    <w:p w14:paraId="2DFDA1ED" w14:textId="01E05108" w:rsidR="006C6AD1" w:rsidRPr="00253756" w:rsidRDefault="00913B95" w:rsidP="00913B95">
      <w:pPr>
        <w:pStyle w:val="Pquestiontextpartsa"/>
        <w:rPr>
          <w:lang w:val="es-ES"/>
        </w:rPr>
      </w:pPr>
      <w:r w:rsidRPr="00253756">
        <w:rPr>
          <w:i/>
          <w:lang w:val="es-ES"/>
        </w:rPr>
        <w:tab/>
      </w:r>
      <w:r w:rsidR="006C6AD1" w:rsidRPr="00253756">
        <w:rPr>
          <w:i/>
          <w:lang w:val="es-ES"/>
        </w:rPr>
        <w:t>y</w:t>
      </w:r>
      <w:r w:rsidR="006C6AD1" w:rsidRPr="00253756">
        <w:rPr>
          <w:lang w:val="es-ES"/>
        </w:rPr>
        <w:t xml:space="preserve"> = 60 – 25</w:t>
      </w:r>
    </w:p>
    <w:p w14:paraId="08F1C6B9" w14:textId="2049CC22" w:rsidR="006C6AD1" w:rsidRDefault="006C6AD1" w:rsidP="00913B95">
      <w:pPr>
        <w:pStyle w:val="Pquestiontextpartsa"/>
      </w:pPr>
      <w:r w:rsidRPr="00253756">
        <w:rPr>
          <w:i/>
          <w:lang w:val="es-ES"/>
        </w:rPr>
        <w:tab/>
      </w:r>
      <w:r w:rsidRPr="00794460">
        <w:rPr>
          <w:i/>
        </w:rPr>
        <w:t>y</w:t>
      </w:r>
      <w:r w:rsidRPr="00794460">
        <w:t xml:space="preserve"> = 35 cm</w:t>
      </w:r>
    </w:p>
    <w:p w14:paraId="62826409" w14:textId="0A28761F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E114BA">
        <w:t>11</w:t>
      </w:r>
    </w:p>
    <w:p w14:paraId="3F449EF0" w14:textId="46B5476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E114BA">
        <w:t>9</w:t>
      </w:r>
      <w:r w:rsidR="00254C0E">
        <w:t>3</w:t>
      </w:r>
    </w:p>
    <w:sectPr w:rsidR="001158EE" w:rsidSect="00957E9E">
      <w:headerReference w:type="default" r:id="rId57"/>
      <w:footerReference w:type="default" r:id="rId5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1AC8C" w14:textId="77777777" w:rsidR="00AA0132" w:rsidRDefault="00AA0132" w:rsidP="00B91E57">
      <w:r>
        <w:separator/>
      </w:r>
    </w:p>
  </w:endnote>
  <w:endnote w:type="continuationSeparator" w:id="0">
    <w:p w14:paraId="0B592BE9" w14:textId="77777777" w:rsidR="00AA0132" w:rsidRDefault="00AA013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D0E4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A42AA" w14:textId="77777777" w:rsidR="00AA0132" w:rsidRDefault="00AA0132" w:rsidP="00B91E57">
      <w:r>
        <w:separator/>
      </w:r>
    </w:p>
  </w:footnote>
  <w:footnote w:type="continuationSeparator" w:id="0">
    <w:p w14:paraId="79B334D3" w14:textId="77777777" w:rsidR="00AA0132" w:rsidRDefault="00AA013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6AE32B3E" w:rsidR="00B91E57" w:rsidRDefault="002D0E4C" w:rsidP="001158EE">
    <w:pPr>
      <w:pStyle w:val="Pheadertext"/>
    </w:pPr>
    <w:r>
      <w:t>Pearson Mathematics</w:t>
    </w:r>
    <w:r w:rsidR="00FA7F27">
      <w:t xml:space="preserve"> 9  </w:t>
    </w:r>
    <w:r>
      <w:t xml:space="preserve">  </w:t>
    </w:r>
    <w:r w:rsidR="006F3816">
      <w:t>Algebra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617DAC">
      <w:t>A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4E1A"/>
    <w:rsid w:val="00052D5F"/>
    <w:rsid w:val="00056C7A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1AA8"/>
    <w:rsid w:val="00114E72"/>
    <w:rsid w:val="001158EE"/>
    <w:rsid w:val="00120323"/>
    <w:rsid w:val="00121EAB"/>
    <w:rsid w:val="001249D4"/>
    <w:rsid w:val="00126D23"/>
    <w:rsid w:val="00133398"/>
    <w:rsid w:val="00136289"/>
    <w:rsid w:val="0013762F"/>
    <w:rsid w:val="00153C7C"/>
    <w:rsid w:val="00153F96"/>
    <w:rsid w:val="001605F8"/>
    <w:rsid w:val="00160C54"/>
    <w:rsid w:val="0016187F"/>
    <w:rsid w:val="00164CD4"/>
    <w:rsid w:val="00180D86"/>
    <w:rsid w:val="00185B5C"/>
    <w:rsid w:val="0019480E"/>
    <w:rsid w:val="001B433F"/>
    <w:rsid w:val="001C4DB3"/>
    <w:rsid w:val="001F0EE3"/>
    <w:rsid w:val="001F3D5E"/>
    <w:rsid w:val="00223001"/>
    <w:rsid w:val="0023360B"/>
    <w:rsid w:val="002509BC"/>
    <w:rsid w:val="00253756"/>
    <w:rsid w:val="00254C0E"/>
    <w:rsid w:val="002635BA"/>
    <w:rsid w:val="0029660A"/>
    <w:rsid w:val="0029665F"/>
    <w:rsid w:val="002A61AB"/>
    <w:rsid w:val="002A6BD6"/>
    <w:rsid w:val="002B5CF8"/>
    <w:rsid w:val="002C0D5B"/>
    <w:rsid w:val="002C3C99"/>
    <w:rsid w:val="002C5286"/>
    <w:rsid w:val="002D0E4C"/>
    <w:rsid w:val="002D2E83"/>
    <w:rsid w:val="002E0784"/>
    <w:rsid w:val="002E154B"/>
    <w:rsid w:val="00306C44"/>
    <w:rsid w:val="00307A48"/>
    <w:rsid w:val="00307F32"/>
    <w:rsid w:val="00315230"/>
    <w:rsid w:val="00323197"/>
    <w:rsid w:val="00323AB7"/>
    <w:rsid w:val="00334607"/>
    <w:rsid w:val="00335B72"/>
    <w:rsid w:val="00345684"/>
    <w:rsid w:val="003614B4"/>
    <w:rsid w:val="003618B8"/>
    <w:rsid w:val="003624C0"/>
    <w:rsid w:val="00363DAC"/>
    <w:rsid w:val="003649A6"/>
    <w:rsid w:val="003654C6"/>
    <w:rsid w:val="0036586D"/>
    <w:rsid w:val="00374306"/>
    <w:rsid w:val="00376745"/>
    <w:rsid w:val="0039270F"/>
    <w:rsid w:val="00393ADE"/>
    <w:rsid w:val="003A6EA1"/>
    <w:rsid w:val="003B3BBF"/>
    <w:rsid w:val="003C445D"/>
    <w:rsid w:val="003D2763"/>
    <w:rsid w:val="003E3349"/>
    <w:rsid w:val="004066D1"/>
    <w:rsid w:val="00412093"/>
    <w:rsid w:val="00413A15"/>
    <w:rsid w:val="004161B6"/>
    <w:rsid w:val="00420B07"/>
    <w:rsid w:val="0043227F"/>
    <w:rsid w:val="00442AB3"/>
    <w:rsid w:val="00452041"/>
    <w:rsid w:val="00456CE0"/>
    <w:rsid w:val="00457310"/>
    <w:rsid w:val="0046226B"/>
    <w:rsid w:val="00464A71"/>
    <w:rsid w:val="00472CCA"/>
    <w:rsid w:val="00476CD6"/>
    <w:rsid w:val="0048344D"/>
    <w:rsid w:val="00485A37"/>
    <w:rsid w:val="004A1C99"/>
    <w:rsid w:val="004A5DD5"/>
    <w:rsid w:val="004C15E3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35F3"/>
    <w:rsid w:val="0052478A"/>
    <w:rsid w:val="0052656A"/>
    <w:rsid w:val="005266BE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0C1A"/>
    <w:rsid w:val="0059291C"/>
    <w:rsid w:val="005A07A0"/>
    <w:rsid w:val="005A6C19"/>
    <w:rsid w:val="005C1799"/>
    <w:rsid w:val="005C2DB7"/>
    <w:rsid w:val="005C6EE5"/>
    <w:rsid w:val="005F464E"/>
    <w:rsid w:val="005F6640"/>
    <w:rsid w:val="00604D55"/>
    <w:rsid w:val="00606690"/>
    <w:rsid w:val="0060765D"/>
    <w:rsid w:val="00607F60"/>
    <w:rsid w:val="00617BEA"/>
    <w:rsid w:val="00617DAC"/>
    <w:rsid w:val="00624640"/>
    <w:rsid w:val="006315DD"/>
    <w:rsid w:val="006350D2"/>
    <w:rsid w:val="00652315"/>
    <w:rsid w:val="006654A2"/>
    <w:rsid w:val="00665AA1"/>
    <w:rsid w:val="0066782B"/>
    <w:rsid w:val="00677B3C"/>
    <w:rsid w:val="006B2DF9"/>
    <w:rsid w:val="006C4B2F"/>
    <w:rsid w:val="006C5600"/>
    <w:rsid w:val="006C6AD1"/>
    <w:rsid w:val="006D6A33"/>
    <w:rsid w:val="006D6A60"/>
    <w:rsid w:val="006D6B75"/>
    <w:rsid w:val="006E28FE"/>
    <w:rsid w:val="006E6CBD"/>
    <w:rsid w:val="006E7B52"/>
    <w:rsid w:val="006F2BB6"/>
    <w:rsid w:val="006F381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3419D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12E4"/>
    <w:rsid w:val="008B5DC2"/>
    <w:rsid w:val="008C44CE"/>
    <w:rsid w:val="008D3E39"/>
    <w:rsid w:val="008E1C42"/>
    <w:rsid w:val="008E3A48"/>
    <w:rsid w:val="008E752A"/>
    <w:rsid w:val="008F0DDC"/>
    <w:rsid w:val="008F0EC6"/>
    <w:rsid w:val="008F7A72"/>
    <w:rsid w:val="009023C1"/>
    <w:rsid w:val="00913906"/>
    <w:rsid w:val="00913B95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12925"/>
    <w:rsid w:val="00A215AF"/>
    <w:rsid w:val="00A23D25"/>
    <w:rsid w:val="00A3378B"/>
    <w:rsid w:val="00A35659"/>
    <w:rsid w:val="00A37631"/>
    <w:rsid w:val="00A450C7"/>
    <w:rsid w:val="00A51711"/>
    <w:rsid w:val="00A5299B"/>
    <w:rsid w:val="00A609BB"/>
    <w:rsid w:val="00A61D4A"/>
    <w:rsid w:val="00A66E55"/>
    <w:rsid w:val="00A74962"/>
    <w:rsid w:val="00A807EE"/>
    <w:rsid w:val="00A822F0"/>
    <w:rsid w:val="00A92695"/>
    <w:rsid w:val="00A978FD"/>
    <w:rsid w:val="00AA0132"/>
    <w:rsid w:val="00AA25D9"/>
    <w:rsid w:val="00AA7ED5"/>
    <w:rsid w:val="00AB1640"/>
    <w:rsid w:val="00AB7F39"/>
    <w:rsid w:val="00AD2442"/>
    <w:rsid w:val="00AD4FD5"/>
    <w:rsid w:val="00AE3D80"/>
    <w:rsid w:val="00AF0F2C"/>
    <w:rsid w:val="00AF5384"/>
    <w:rsid w:val="00AF6928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3921"/>
    <w:rsid w:val="00BB2DF2"/>
    <w:rsid w:val="00BB3052"/>
    <w:rsid w:val="00BB572C"/>
    <w:rsid w:val="00BB745A"/>
    <w:rsid w:val="00BB7A96"/>
    <w:rsid w:val="00BC28AD"/>
    <w:rsid w:val="00BD08D5"/>
    <w:rsid w:val="00BD26E7"/>
    <w:rsid w:val="00BF14C7"/>
    <w:rsid w:val="00BF3F3B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2996"/>
    <w:rsid w:val="00C75F4E"/>
    <w:rsid w:val="00C9254A"/>
    <w:rsid w:val="00C97C0D"/>
    <w:rsid w:val="00CB3D6D"/>
    <w:rsid w:val="00CC0D68"/>
    <w:rsid w:val="00CC179C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2D12"/>
    <w:rsid w:val="00D306C4"/>
    <w:rsid w:val="00D43956"/>
    <w:rsid w:val="00D45D65"/>
    <w:rsid w:val="00D476C7"/>
    <w:rsid w:val="00D50DA9"/>
    <w:rsid w:val="00D5254C"/>
    <w:rsid w:val="00D5788E"/>
    <w:rsid w:val="00D634BA"/>
    <w:rsid w:val="00D6673C"/>
    <w:rsid w:val="00D672CA"/>
    <w:rsid w:val="00D747CC"/>
    <w:rsid w:val="00D817B5"/>
    <w:rsid w:val="00D94C52"/>
    <w:rsid w:val="00D9754C"/>
    <w:rsid w:val="00DA3877"/>
    <w:rsid w:val="00DA3BBA"/>
    <w:rsid w:val="00DA6D14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4859"/>
    <w:rsid w:val="00E10D96"/>
    <w:rsid w:val="00E114BA"/>
    <w:rsid w:val="00E2498A"/>
    <w:rsid w:val="00E42B3B"/>
    <w:rsid w:val="00E4401F"/>
    <w:rsid w:val="00E522E3"/>
    <w:rsid w:val="00E56C69"/>
    <w:rsid w:val="00E66F4C"/>
    <w:rsid w:val="00E71A1F"/>
    <w:rsid w:val="00E80255"/>
    <w:rsid w:val="00E804F6"/>
    <w:rsid w:val="00E904DF"/>
    <w:rsid w:val="00E926CC"/>
    <w:rsid w:val="00E96EDA"/>
    <w:rsid w:val="00EA305E"/>
    <w:rsid w:val="00EA3341"/>
    <w:rsid w:val="00EA6C5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F27"/>
    <w:rsid w:val="00FB077E"/>
    <w:rsid w:val="00FB4663"/>
    <w:rsid w:val="00FB7DE1"/>
    <w:rsid w:val="00FC2A4C"/>
    <w:rsid w:val="00FC5943"/>
    <w:rsid w:val="00FD1FE1"/>
    <w:rsid w:val="00FE3101"/>
    <w:rsid w:val="00FE47F1"/>
    <w:rsid w:val="00FE4B25"/>
    <w:rsid w:val="00FE6891"/>
    <w:rsid w:val="00FE6E25"/>
    <w:rsid w:val="00FF1B08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jpe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1182-8289-4D89-B9B3-6DBC4C8D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74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2016-09-08T04:03:00Z</dcterms:created>
  <dcterms:modified xsi:type="dcterms:W3CDTF">2016-10-11T06:16:00Z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