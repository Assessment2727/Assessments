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D02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806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 w:rsidR="006F3816" w14:paraId="0DEA2A7B" w14:textId="473D3DC8" w:rsidTr="006F3816">
        <w:tc>
          <w:tcPr>
            <w:tcW w:w="1129" w:type="dxa"/>
          </w:tcPr>
          <w:p w14:paraId="462A1B32" w14:textId="77777777" w:rsidR="006F3816" w:rsidRDefault="006F3816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806" w:type="dxa"/>
          </w:tcPr>
          <w:p w14:paraId="58621B63" w14:textId="77777777" w:rsidR="006F3816" w:rsidRDefault="006F3816" w:rsidP="00CC6FFF">
            <w:pPr>
              <w:pStyle w:val="Ptabletext"/>
            </w:pPr>
            <w:r>
              <w:t>1</w:t>
            </w:r>
          </w:p>
        </w:tc>
        <w:tc>
          <w:tcPr>
            <w:tcW w:w="807" w:type="dxa"/>
          </w:tcPr>
          <w:p w14:paraId="46C19715" w14:textId="77777777" w:rsidR="006F3816" w:rsidRDefault="006F3816" w:rsidP="00CC6FFF">
            <w:pPr>
              <w:pStyle w:val="Ptabletext"/>
            </w:pPr>
            <w:r>
              <w:t>2</w:t>
            </w:r>
          </w:p>
        </w:tc>
        <w:tc>
          <w:tcPr>
            <w:tcW w:w="807" w:type="dxa"/>
          </w:tcPr>
          <w:p w14:paraId="0BCDCC9C" w14:textId="77777777" w:rsidR="006F3816" w:rsidRDefault="006F3816" w:rsidP="00CC6FFF">
            <w:pPr>
              <w:pStyle w:val="Ptabletext"/>
            </w:pPr>
            <w:r>
              <w:t>3</w:t>
            </w:r>
          </w:p>
        </w:tc>
        <w:tc>
          <w:tcPr>
            <w:tcW w:w="807" w:type="dxa"/>
          </w:tcPr>
          <w:p w14:paraId="712F3730" w14:textId="77777777" w:rsidR="006F3816" w:rsidRDefault="006F3816" w:rsidP="00CC6FFF">
            <w:pPr>
              <w:pStyle w:val="Ptabletext"/>
            </w:pPr>
            <w:r>
              <w:t>4</w:t>
            </w:r>
          </w:p>
        </w:tc>
        <w:tc>
          <w:tcPr>
            <w:tcW w:w="807" w:type="dxa"/>
          </w:tcPr>
          <w:p w14:paraId="3B652752" w14:textId="77777777" w:rsidR="006F3816" w:rsidRDefault="006F3816" w:rsidP="00CC6FFF">
            <w:pPr>
              <w:pStyle w:val="Ptabletext"/>
            </w:pPr>
            <w:r>
              <w:t>5</w:t>
            </w:r>
          </w:p>
        </w:tc>
        <w:tc>
          <w:tcPr>
            <w:tcW w:w="807" w:type="dxa"/>
          </w:tcPr>
          <w:p w14:paraId="32A24A6F" w14:textId="77777777" w:rsidR="006F3816" w:rsidRDefault="006F3816" w:rsidP="00CC6FFF">
            <w:pPr>
              <w:pStyle w:val="Ptabletext"/>
            </w:pPr>
            <w:r>
              <w:t>6</w:t>
            </w:r>
          </w:p>
        </w:tc>
        <w:tc>
          <w:tcPr>
            <w:tcW w:w="807" w:type="dxa"/>
          </w:tcPr>
          <w:p w14:paraId="170E4F68" w14:textId="77777777" w:rsidR="006F3816" w:rsidRDefault="006F3816" w:rsidP="00CC6FFF">
            <w:pPr>
              <w:pStyle w:val="Ptabletext"/>
            </w:pPr>
            <w:r>
              <w:t>7</w:t>
            </w:r>
          </w:p>
        </w:tc>
        <w:tc>
          <w:tcPr>
            <w:tcW w:w="807" w:type="dxa"/>
          </w:tcPr>
          <w:p w14:paraId="1B08FC69" w14:textId="77777777" w:rsidR="006F3816" w:rsidRDefault="006F3816" w:rsidP="00CC6FFF">
            <w:pPr>
              <w:pStyle w:val="Ptabletext"/>
            </w:pPr>
            <w:r>
              <w:t>8</w:t>
            </w:r>
          </w:p>
        </w:tc>
        <w:tc>
          <w:tcPr>
            <w:tcW w:w="807" w:type="dxa"/>
          </w:tcPr>
          <w:p w14:paraId="45282F2B" w14:textId="67DE08E0" w:rsidR="006F3816" w:rsidRDefault="006F3816" w:rsidP="00CC6FFF">
            <w:pPr>
              <w:pStyle w:val="Ptabletext"/>
            </w:pPr>
            <w:r>
              <w:t>9</w:t>
            </w:r>
          </w:p>
        </w:tc>
        <w:tc>
          <w:tcPr>
            <w:tcW w:w="807" w:type="dxa"/>
          </w:tcPr>
          <w:p w14:paraId="1377F401" w14:textId="4C07795A" w:rsidR="006F3816" w:rsidRDefault="006F3816" w:rsidP="00CC6FFF">
            <w:pPr>
              <w:pStyle w:val="Ptabletext"/>
            </w:pPr>
            <w:r>
              <w:t>10</w:t>
            </w:r>
          </w:p>
        </w:tc>
      </w:tr>
      <w:tr w:rsidR="00CB6AB9" w14:paraId="7ACAC68F" w14:textId="7BD895BD" w:rsidTr="006F3816">
        <w:tc>
          <w:tcPr>
            <w:tcW w:w="1129" w:type="dxa"/>
          </w:tcPr>
          <w:p w14:paraId="6B6C594B" w14:textId="77777777" w:rsidR="00CB6AB9" w:rsidRDefault="00CB6AB9" w:rsidP="00CB6AB9">
            <w:pPr>
              <w:pStyle w:val="Pquestionheadingmc1stafterhead"/>
            </w:pPr>
            <w:r>
              <w:t>Answer</w:t>
            </w:r>
          </w:p>
        </w:tc>
        <w:tc>
          <w:tcPr>
            <w:tcW w:w="806" w:type="dxa"/>
            <w:vAlign w:val="center"/>
          </w:tcPr>
          <w:p w14:paraId="36AA7D52" w14:textId="4077D4DD" w:rsidR="00CB6AB9" w:rsidRDefault="00CB6AB9" w:rsidP="00CB6AB9">
            <w:pPr>
              <w:pStyle w:val="Ptabletext"/>
            </w:pPr>
            <w:r>
              <w:rPr>
                <w:iCs/>
              </w:rPr>
              <w:t>C</w:t>
            </w:r>
          </w:p>
        </w:tc>
        <w:tc>
          <w:tcPr>
            <w:tcW w:w="807" w:type="dxa"/>
            <w:vAlign w:val="center"/>
          </w:tcPr>
          <w:p w14:paraId="45967BFE" w14:textId="0D064221" w:rsidR="00CB6AB9" w:rsidRDefault="00CB6AB9" w:rsidP="00CB6AB9">
            <w:pPr>
              <w:pStyle w:val="Ptabletext"/>
            </w:pPr>
            <w:r w:rsidRPr="00136AF4">
              <w:rPr>
                <w:iCs/>
              </w:rPr>
              <w:t>B</w:t>
            </w:r>
          </w:p>
        </w:tc>
        <w:tc>
          <w:tcPr>
            <w:tcW w:w="807" w:type="dxa"/>
            <w:vAlign w:val="center"/>
          </w:tcPr>
          <w:p w14:paraId="391FAADF" w14:textId="2930014C" w:rsidR="00CB6AB9" w:rsidRDefault="00CB6AB9" w:rsidP="00CB6AB9">
            <w:pPr>
              <w:pStyle w:val="Ptabletext"/>
            </w:pPr>
            <w:r w:rsidRPr="00136AF4">
              <w:rPr>
                <w:iCs/>
              </w:rPr>
              <w:t>C</w:t>
            </w:r>
          </w:p>
        </w:tc>
        <w:tc>
          <w:tcPr>
            <w:tcW w:w="807" w:type="dxa"/>
            <w:vAlign w:val="center"/>
          </w:tcPr>
          <w:p w14:paraId="0EEB008F" w14:textId="0E23B099" w:rsidR="00CB6AB9" w:rsidRDefault="00CB6AB9" w:rsidP="00CB6AB9">
            <w:pPr>
              <w:pStyle w:val="Ptabletext"/>
            </w:pPr>
            <w:r w:rsidRPr="00136AF4">
              <w:rPr>
                <w:iCs/>
              </w:rPr>
              <w:t>A</w:t>
            </w:r>
          </w:p>
        </w:tc>
        <w:tc>
          <w:tcPr>
            <w:tcW w:w="807" w:type="dxa"/>
            <w:vAlign w:val="center"/>
          </w:tcPr>
          <w:p w14:paraId="688135BA" w14:textId="02C20ACD" w:rsidR="00CB6AB9" w:rsidRDefault="00CB6AB9" w:rsidP="00CB6AB9">
            <w:pPr>
              <w:pStyle w:val="Ptabletext"/>
            </w:pPr>
            <w:r>
              <w:rPr>
                <w:iCs/>
              </w:rPr>
              <w:t>B</w:t>
            </w:r>
          </w:p>
        </w:tc>
        <w:tc>
          <w:tcPr>
            <w:tcW w:w="807" w:type="dxa"/>
            <w:vAlign w:val="center"/>
          </w:tcPr>
          <w:p w14:paraId="3FF72139" w14:textId="4ACC1506" w:rsidR="00CB6AB9" w:rsidRDefault="00CB6AB9" w:rsidP="00CB6AB9">
            <w:pPr>
              <w:pStyle w:val="Ptabletext"/>
            </w:pPr>
            <w:r>
              <w:rPr>
                <w:iCs/>
              </w:rPr>
              <w:t>D</w:t>
            </w:r>
          </w:p>
        </w:tc>
        <w:tc>
          <w:tcPr>
            <w:tcW w:w="807" w:type="dxa"/>
            <w:vAlign w:val="center"/>
          </w:tcPr>
          <w:p w14:paraId="06C25CD4" w14:textId="0B9A1F5C" w:rsidR="00CB6AB9" w:rsidRDefault="00CB6AB9" w:rsidP="00CB6AB9">
            <w:pPr>
              <w:pStyle w:val="Ptabletext"/>
            </w:pPr>
            <w:r w:rsidRPr="00136AF4">
              <w:rPr>
                <w:iCs/>
              </w:rPr>
              <w:t>D</w:t>
            </w:r>
          </w:p>
        </w:tc>
        <w:tc>
          <w:tcPr>
            <w:tcW w:w="807" w:type="dxa"/>
            <w:vAlign w:val="center"/>
          </w:tcPr>
          <w:p w14:paraId="696FF1AD" w14:textId="6A85B06B" w:rsidR="00CB6AB9" w:rsidRDefault="00CB6AB9" w:rsidP="00CB6AB9">
            <w:pPr>
              <w:pStyle w:val="Ptabletext"/>
            </w:pPr>
            <w:r w:rsidRPr="00136AF4">
              <w:rPr>
                <w:iCs/>
              </w:rPr>
              <w:t>C</w:t>
            </w:r>
          </w:p>
        </w:tc>
        <w:tc>
          <w:tcPr>
            <w:tcW w:w="807" w:type="dxa"/>
            <w:vAlign w:val="center"/>
          </w:tcPr>
          <w:p w14:paraId="53E4E4AC" w14:textId="693B06AF" w:rsidR="00CB6AB9" w:rsidRDefault="00CB6AB9" w:rsidP="00CB6AB9">
            <w:pPr>
              <w:pStyle w:val="Ptabletext"/>
            </w:pPr>
            <w:r>
              <w:rPr>
                <w:iCs/>
              </w:rPr>
              <w:t>D</w:t>
            </w:r>
          </w:p>
        </w:tc>
        <w:tc>
          <w:tcPr>
            <w:tcW w:w="807" w:type="dxa"/>
            <w:vAlign w:val="center"/>
          </w:tcPr>
          <w:p w14:paraId="3EF56986" w14:textId="770DB5D1" w:rsidR="00CB6AB9" w:rsidRDefault="00CB6AB9" w:rsidP="00CB6AB9">
            <w:pPr>
              <w:pStyle w:val="Ptabletext"/>
            </w:pPr>
            <w:r w:rsidRPr="00136AF4">
              <w:rPr>
                <w:iCs/>
              </w:rPr>
              <w:t>D</w:t>
            </w:r>
          </w:p>
        </w:tc>
      </w:tr>
    </w:tbl>
    <w:p w14:paraId="503045BF" w14:textId="77777777" w:rsidR="00CC6FFF" w:rsidRDefault="00CC6FFF" w:rsidP="00CC6FFF">
      <w:pPr>
        <w:pStyle w:val="Ptabletext"/>
      </w:pPr>
    </w:p>
    <w:p w14:paraId="66F09C82" w14:textId="5C054DDD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C72996">
        <w:t>3</w:t>
      </w:r>
      <w:r>
        <w:t>.1]</w:t>
      </w:r>
    </w:p>
    <w:p w14:paraId="37B10530" w14:textId="2FE71FBE" w:rsidR="00EF38CC" w:rsidRDefault="00CB6AB9" w:rsidP="00EF38CC">
      <w:pPr>
        <w:pStyle w:val="Pquestiontextmcqoptions"/>
      </w:pPr>
      <w:r>
        <w:rPr>
          <w:rStyle w:val="Cquestionpartlabelbold"/>
        </w:rPr>
        <w:t>C</w:t>
      </w:r>
      <w:bookmarkStart w:id="0" w:name="_GoBack"/>
      <w:bookmarkEnd w:id="0"/>
    </w:p>
    <w:p w14:paraId="5C446978" w14:textId="77777777" w:rsidR="00CB6AB9" w:rsidRPr="00BF66C9" w:rsidRDefault="00CB6AB9" w:rsidP="00CB6AB9">
      <w:pPr>
        <w:pStyle w:val="Pquestiontextmainstem"/>
      </w:pPr>
      <w:r w:rsidRPr="00BF66C9">
        <w:t>16</w:t>
      </w:r>
      <w:r w:rsidRPr="00BF66C9">
        <w:rPr>
          <w:i/>
        </w:rPr>
        <w:t>a</w:t>
      </w:r>
      <w:r w:rsidRPr="00BF66C9">
        <w:rPr>
          <w:vertAlign w:val="superscript"/>
        </w:rPr>
        <w:t>10</w:t>
      </w:r>
      <w:r w:rsidRPr="00BF66C9">
        <w:t xml:space="preserve"> ÷ 4</w:t>
      </w:r>
      <w:r w:rsidRPr="00BF66C9">
        <w:rPr>
          <w:i/>
        </w:rPr>
        <w:t>a</w:t>
      </w:r>
      <w:r w:rsidRPr="00BF66C9">
        <w:rPr>
          <w:vertAlign w:val="superscript"/>
        </w:rPr>
        <w:t>2</w:t>
      </w:r>
    </w:p>
    <w:p w14:paraId="478F181B" w14:textId="77777777" w:rsidR="00CB6AB9" w:rsidRPr="00BF66C9" w:rsidRDefault="00CB6AB9" w:rsidP="00CB6AB9">
      <w:pPr>
        <w:pStyle w:val="Pquestiontextmainstem"/>
      </w:pPr>
      <w:r w:rsidRPr="00BF66C9">
        <w:t xml:space="preserve">= </w:t>
      </w:r>
      <w:r w:rsidRPr="00BF66C9">
        <w:rPr>
          <w:position w:val="-24"/>
        </w:rPr>
        <w:object w:dxaOrig="600" w:dyaOrig="639" w14:anchorId="2E67B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9pt;height:32.75pt" o:ole="">
            <v:imagedata r:id="rId9" o:title=""/>
          </v:shape>
          <o:OLEObject Type="Embed" ProgID="Equation.3" ShapeID="_x0000_i1025" DrawAspect="Content" ObjectID="_1537710605" r:id="rId10"/>
        </w:object>
      </w:r>
    </w:p>
    <w:p w14:paraId="579C92C8" w14:textId="1853CF7A" w:rsidR="00CB6AB9" w:rsidRPr="00BF66C9" w:rsidRDefault="00CB6AB9" w:rsidP="00CB6AB9">
      <w:pPr>
        <w:pStyle w:val="Pquestiontextmainstem"/>
        <w:rPr>
          <w:vertAlign w:val="superscript"/>
        </w:rPr>
      </w:pPr>
      <w:r w:rsidRPr="00BF66C9">
        <w:t>= 4</w:t>
      </w:r>
      <w:r w:rsidRPr="00BF66C9">
        <w:rPr>
          <w:i/>
        </w:rPr>
        <w:t>a</w:t>
      </w:r>
      <w:r w:rsidRPr="00BF66C9">
        <w:rPr>
          <w:vertAlign w:val="superscript"/>
        </w:rPr>
        <w:t>10</w:t>
      </w:r>
      <w:r>
        <w:rPr>
          <w:vertAlign w:val="superscript"/>
        </w:rPr>
        <w:t xml:space="preserve"> </w:t>
      </w:r>
      <w:r w:rsidRPr="00BF66C9">
        <w:rPr>
          <w:vertAlign w:val="superscript"/>
        </w:rPr>
        <w:t>–</w:t>
      </w:r>
      <w:r>
        <w:rPr>
          <w:vertAlign w:val="superscript"/>
        </w:rPr>
        <w:t xml:space="preserve"> </w:t>
      </w:r>
      <w:r w:rsidRPr="00BF66C9">
        <w:rPr>
          <w:vertAlign w:val="superscript"/>
        </w:rPr>
        <w:t>2</w:t>
      </w:r>
    </w:p>
    <w:p w14:paraId="1D20D3BD" w14:textId="2CB7EDBB" w:rsidR="001158EE" w:rsidRPr="005173C8" w:rsidRDefault="00CB6AB9" w:rsidP="00CB6AB9">
      <w:pPr>
        <w:pStyle w:val="Pquestiontextmainstem"/>
        <w:rPr>
          <w:lang w:val="es-ES"/>
        </w:rPr>
      </w:pPr>
      <w:r w:rsidRPr="005173C8">
        <w:rPr>
          <w:lang w:val="es-ES"/>
        </w:rPr>
        <w:t>= 4</w:t>
      </w:r>
      <w:r w:rsidRPr="005173C8">
        <w:rPr>
          <w:i/>
          <w:lang w:val="es-ES"/>
        </w:rPr>
        <w:t>a</w:t>
      </w:r>
      <w:r w:rsidRPr="005173C8">
        <w:rPr>
          <w:vertAlign w:val="superscript"/>
          <w:lang w:val="es-ES"/>
        </w:rPr>
        <w:t>8</w:t>
      </w:r>
    </w:p>
    <w:p w14:paraId="0F67B036" w14:textId="05A62EC5" w:rsidR="001B433F" w:rsidRPr="005173C8" w:rsidRDefault="001B433F" w:rsidP="001B433F">
      <w:pPr>
        <w:pStyle w:val="Pquestionheadingmc"/>
        <w:rPr>
          <w:lang w:val="es-ES"/>
        </w:rPr>
      </w:pPr>
      <w:r w:rsidRPr="005173C8">
        <w:rPr>
          <w:lang w:val="es-ES"/>
        </w:rPr>
        <w:t xml:space="preserve">Question </w:t>
      </w:r>
      <w:r w:rsidR="00EF38CC" w:rsidRPr="005173C8">
        <w:rPr>
          <w:lang w:val="es-ES"/>
        </w:rPr>
        <w:t>2</w:t>
      </w:r>
      <w:r w:rsidRPr="005173C8">
        <w:rPr>
          <w:lang w:val="es-ES"/>
        </w:rPr>
        <w:tab/>
        <w:t>[</w:t>
      </w:r>
      <w:r w:rsidR="00C72996" w:rsidRPr="005173C8">
        <w:rPr>
          <w:lang w:val="es-ES"/>
        </w:rPr>
        <w:t>3</w:t>
      </w:r>
      <w:r w:rsidR="00FA7F27" w:rsidRPr="005173C8">
        <w:rPr>
          <w:lang w:val="es-ES"/>
        </w:rPr>
        <w:t>.</w:t>
      </w:r>
      <w:r w:rsidR="00C72996" w:rsidRPr="005173C8">
        <w:rPr>
          <w:lang w:val="es-ES"/>
        </w:rPr>
        <w:t>6</w:t>
      </w:r>
      <w:r w:rsidRPr="005173C8">
        <w:rPr>
          <w:lang w:val="es-ES"/>
        </w:rPr>
        <w:t>]</w:t>
      </w:r>
    </w:p>
    <w:p w14:paraId="17DFC416" w14:textId="77D45231" w:rsidR="001B433F" w:rsidRPr="005173C8" w:rsidRDefault="00CB6AB9" w:rsidP="001B433F">
      <w:pPr>
        <w:pStyle w:val="Pquestiontextmcqoptions"/>
        <w:rPr>
          <w:lang w:val="es-ES"/>
        </w:rPr>
      </w:pPr>
      <w:r w:rsidRPr="005173C8">
        <w:rPr>
          <w:rStyle w:val="Cquestionpartlabelbold"/>
          <w:lang w:val="es-ES"/>
        </w:rPr>
        <w:t>B</w:t>
      </w:r>
    </w:p>
    <w:p w14:paraId="01243940" w14:textId="77777777" w:rsidR="00CB6AB9" w:rsidRPr="005173C8" w:rsidRDefault="00CB6AB9" w:rsidP="00CB6AB9">
      <w:pPr>
        <w:pStyle w:val="Pquestiontextmainstem"/>
        <w:rPr>
          <w:lang w:val="es-ES"/>
        </w:rPr>
      </w:pPr>
      <w:r w:rsidRPr="005173C8">
        <w:rPr>
          <w:lang w:val="es-ES"/>
        </w:rPr>
        <w:t>(</w:t>
      </w:r>
      <w:r w:rsidRPr="005173C8">
        <w:rPr>
          <w:i/>
          <w:lang w:val="es-ES"/>
        </w:rPr>
        <w:t>y</w:t>
      </w:r>
      <w:r w:rsidRPr="005173C8">
        <w:rPr>
          <w:lang w:val="es-ES"/>
        </w:rPr>
        <w:t xml:space="preserve"> – 2)</w:t>
      </w:r>
      <w:r w:rsidRPr="005173C8">
        <w:rPr>
          <w:vertAlign w:val="superscript"/>
          <w:lang w:val="es-ES"/>
        </w:rPr>
        <w:t>2</w:t>
      </w:r>
    </w:p>
    <w:p w14:paraId="65B4F1B6" w14:textId="51C6C087" w:rsidR="00CB6AB9" w:rsidRPr="005173C8" w:rsidRDefault="00CB6AB9" w:rsidP="00CB6AB9">
      <w:pPr>
        <w:pStyle w:val="Pquestiontextmainstem"/>
        <w:rPr>
          <w:vertAlign w:val="superscript"/>
          <w:lang w:val="es-ES"/>
        </w:rPr>
      </w:pPr>
      <w:r w:rsidRPr="005173C8">
        <w:rPr>
          <w:lang w:val="es-ES"/>
        </w:rPr>
        <w:t xml:space="preserve">= </w:t>
      </w:r>
      <w:r w:rsidRPr="005173C8">
        <w:rPr>
          <w:i/>
          <w:lang w:val="es-ES"/>
        </w:rPr>
        <w:t>y</w:t>
      </w:r>
      <w:r w:rsidRPr="005173C8">
        <w:rPr>
          <w:vertAlign w:val="superscript"/>
          <w:lang w:val="es-ES"/>
        </w:rPr>
        <w:t>2</w:t>
      </w:r>
      <w:r w:rsidRPr="005173C8">
        <w:rPr>
          <w:lang w:val="es-ES"/>
        </w:rPr>
        <w:t xml:space="preserve"> – 2 × 2 × </w:t>
      </w:r>
      <w:r w:rsidRPr="005173C8">
        <w:rPr>
          <w:i/>
          <w:lang w:val="es-ES"/>
        </w:rPr>
        <w:t>y</w:t>
      </w:r>
      <w:r w:rsidRPr="005173C8">
        <w:rPr>
          <w:lang w:val="es-ES"/>
        </w:rPr>
        <w:t xml:space="preserve"> + 2</w:t>
      </w:r>
      <w:r w:rsidRPr="005173C8">
        <w:rPr>
          <w:vertAlign w:val="superscript"/>
          <w:lang w:val="es-ES"/>
        </w:rPr>
        <w:t>2</w:t>
      </w:r>
    </w:p>
    <w:p w14:paraId="7E7249DE" w14:textId="50D4E2D1" w:rsidR="001158EE" w:rsidRPr="005173C8" w:rsidRDefault="00CB6AB9" w:rsidP="00CB6AB9">
      <w:pPr>
        <w:pStyle w:val="Pquestiontextmainstem"/>
        <w:rPr>
          <w:lang w:val="es-ES"/>
        </w:rPr>
      </w:pPr>
      <w:r w:rsidRPr="005173C8">
        <w:rPr>
          <w:lang w:val="es-ES"/>
        </w:rPr>
        <w:t xml:space="preserve">= </w:t>
      </w:r>
      <w:r w:rsidRPr="005173C8">
        <w:rPr>
          <w:i/>
          <w:lang w:val="es-ES"/>
        </w:rPr>
        <w:t>y</w:t>
      </w:r>
      <w:r w:rsidRPr="005173C8">
        <w:rPr>
          <w:vertAlign w:val="superscript"/>
          <w:lang w:val="es-ES"/>
        </w:rPr>
        <w:t xml:space="preserve">2 </w:t>
      </w:r>
      <w:r w:rsidRPr="005173C8">
        <w:rPr>
          <w:lang w:val="es-ES"/>
        </w:rPr>
        <w:t>– 4</w:t>
      </w:r>
      <w:r w:rsidRPr="005173C8">
        <w:rPr>
          <w:i/>
          <w:lang w:val="es-ES"/>
        </w:rPr>
        <w:t>y</w:t>
      </w:r>
      <w:r w:rsidRPr="005173C8">
        <w:rPr>
          <w:lang w:val="es-ES"/>
        </w:rPr>
        <w:t xml:space="preserve"> + 4</w:t>
      </w:r>
    </w:p>
    <w:p w14:paraId="09B83529" w14:textId="4DEC963F" w:rsidR="00FA7F27" w:rsidRPr="005173C8" w:rsidRDefault="00FA7F27" w:rsidP="00FA7F27">
      <w:pPr>
        <w:pStyle w:val="Pquestionheadingmc"/>
        <w:rPr>
          <w:lang w:val="es-ES"/>
        </w:rPr>
      </w:pPr>
      <w:r w:rsidRPr="005173C8">
        <w:rPr>
          <w:lang w:val="es-ES"/>
        </w:rPr>
        <w:t>Question 3</w:t>
      </w:r>
      <w:r w:rsidRPr="005173C8">
        <w:rPr>
          <w:lang w:val="es-ES"/>
        </w:rPr>
        <w:tab/>
        <w:t>[</w:t>
      </w:r>
      <w:r w:rsidR="00C72996" w:rsidRPr="005173C8">
        <w:rPr>
          <w:lang w:val="es-ES"/>
        </w:rPr>
        <w:t>3</w:t>
      </w:r>
      <w:r w:rsidRPr="005173C8">
        <w:rPr>
          <w:lang w:val="es-ES"/>
        </w:rPr>
        <w:t>.</w:t>
      </w:r>
      <w:r w:rsidR="00C72996" w:rsidRPr="005173C8">
        <w:rPr>
          <w:lang w:val="es-ES"/>
        </w:rPr>
        <w:t>5</w:t>
      </w:r>
      <w:r w:rsidRPr="005173C8">
        <w:rPr>
          <w:lang w:val="es-ES"/>
        </w:rPr>
        <w:t>]</w:t>
      </w:r>
    </w:p>
    <w:p w14:paraId="7ADC26DB" w14:textId="5FCC8118" w:rsidR="00FA7F27" w:rsidRPr="006B4046" w:rsidRDefault="00D672CA" w:rsidP="00FA7F27">
      <w:pPr>
        <w:pStyle w:val="Pquestiontextmcqoptions"/>
      </w:pPr>
      <w:r w:rsidRPr="006B4046">
        <w:rPr>
          <w:rStyle w:val="Cquestionpartlabelbold"/>
        </w:rPr>
        <w:t>C</w:t>
      </w:r>
    </w:p>
    <w:p w14:paraId="6ACB8BE7" w14:textId="00FA4945" w:rsidR="00FA7F27" w:rsidRPr="006B4046" w:rsidRDefault="00AB7F39" w:rsidP="006C6AD1">
      <w:pPr>
        <w:pStyle w:val="Pquestiontextmainstem"/>
      </w:pPr>
      <w:r w:rsidRPr="006B4046">
        <w:t>-3(2</w:t>
      </w:r>
      <w:r w:rsidRPr="006B4046">
        <w:rPr>
          <w:i/>
        </w:rPr>
        <w:t>x</w:t>
      </w:r>
      <w:r w:rsidRPr="006B4046">
        <w:t xml:space="preserve"> – 1) = -6</w:t>
      </w:r>
      <w:r w:rsidRPr="006B4046">
        <w:rPr>
          <w:i/>
        </w:rPr>
        <w:t>x</w:t>
      </w:r>
      <w:r w:rsidRPr="006B4046">
        <w:t xml:space="preserve"> + 3</w:t>
      </w:r>
    </w:p>
    <w:p w14:paraId="5F4716C5" w14:textId="00A18CA0" w:rsidR="00FA7F27" w:rsidRDefault="00FA7F27" w:rsidP="00FA7F27">
      <w:pPr>
        <w:pStyle w:val="Pquestionheadingmc"/>
      </w:pPr>
      <w:r>
        <w:t>Question 4</w:t>
      </w:r>
      <w:r>
        <w:tab/>
        <w:t>[</w:t>
      </w:r>
      <w:r w:rsidR="00C72996">
        <w:t>3</w:t>
      </w:r>
      <w:r>
        <w:t>.</w:t>
      </w:r>
      <w:r w:rsidR="00C72996">
        <w:t>7</w:t>
      </w:r>
      <w:r>
        <w:t>]</w:t>
      </w:r>
    </w:p>
    <w:p w14:paraId="45416054" w14:textId="6745D4DF" w:rsidR="00FA7F27" w:rsidRDefault="00DA3877" w:rsidP="00FA7F27">
      <w:pPr>
        <w:pStyle w:val="Pquestiontextmcqoptions"/>
      </w:pPr>
      <w:r>
        <w:rPr>
          <w:rStyle w:val="Cquestionpartlabelbold"/>
        </w:rPr>
        <w:t>A</w:t>
      </w:r>
    </w:p>
    <w:p w14:paraId="78194B68" w14:textId="47109336" w:rsidR="00FA7F27" w:rsidRPr="00CB6AB9" w:rsidRDefault="00CB6AB9" w:rsidP="00CB6AB9">
      <w:pPr>
        <w:pStyle w:val="Pquestiontextmainstem"/>
      </w:pPr>
      <w:r w:rsidRPr="00675081">
        <w:t>5</w:t>
      </w:r>
      <w:r w:rsidRPr="00675081">
        <w:rPr>
          <w:i/>
        </w:rPr>
        <w:t>g</w:t>
      </w:r>
      <w:r w:rsidRPr="00675081">
        <w:rPr>
          <w:vertAlign w:val="superscript"/>
        </w:rPr>
        <w:t>5</w:t>
      </w:r>
      <w:r w:rsidRPr="00675081">
        <w:rPr>
          <w:i/>
        </w:rPr>
        <w:t>t</w:t>
      </w:r>
      <w:r w:rsidRPr="00675081">
        <w:rPr>
          <w:vertAlign w:val="superscript"/>
        </w:rPr>
        <w:t>7</w:t>
      </w:r>
      <w:r w:rsidRPr="00675081">
        <w:t xml:space="preserve"> – 10</w:t>
      </w:r>
      <w:r w:rsidRPr="00675081">
        <w:rPr>
          <w:i/>
        </w:rPr>
        <w:t>g</w:t>
      </w:r>
      <w:r w:rsidRPr="00675081">
        <w:rPr>
          <w:vertAlign w:val="superscript"/>
        </w:rPr>
        <w:t>5</w:t>
      </w:r>
      <w:r w:rsidRPr="00675081">
        <w:rPr>
          <w:i/>
        </w:rPr>
        <w:t>t</w:t>
      </w:r>
      <w:r>
        <w:rPr>
          <w:i/>
        </w:rPr>
        <w:t xml:space="preserve"> </w:t>
      </w:r>
      <w:r w:rsidRPr="00675081">
        <w:t>= 5</w:t>
      </w:r>
      <w:r w:rsidRPr="00675081">
        <w:rPr>
          <w:i/>
        </w:rPr>
        <w:t>g</w:t>
      </w:r>
      <w:r w:rsidRPr="00675081">
        <w:rPr>
          <w:vertAlign w:val="superscript"/>
        </w:rPr>
        <w:t>5</w:t>
      </w:r>
      <w:r w:rsidRPr="00675081">
        <w:rPr>
          <w:i/>
        </w:rPr>
        <w:t>t</w:t>
      </w:r>
      <w:r w:rsidRPr="00675081">
        <w:t>(</w:t>
      </w:r>
      <w:r w:rsidRPr="00675081">
        <w:rPr>
          <w:i/>
        </w:rPr>
        <w:t>t</w:t>
      </w:r>
      <w:r w:rsidRPr="00A84ABD">
        <w:rPr>
          <w:i/>
          <w:vertAlign w:val="superscript"/>
        </w:rPr>
        <w:t xml:space="preserve"> </w:t>
      </w:r>
      <w:r w:rsidRPr="00675081">
        <w:rPr>
          <w:vertAlign w:val="superscript"/>
        </w:rPr>
        <w:t>6</w:t>
      </w:r>
      <w:r w:rsidRPr="00675081">
        <w:t xml:space="preserve"> – 2)</w:t>
      </w:r>
    </w:p>
    <w:p w14:paraId="7D6ECD43" w14:textId="428C4638" w:rsidR="00FA7F27" w:rsidRDefault="00FA7F27" w:rsidP="00FA7F27">
      <w:pPr>
        <w:pStyle w:val="Pquestionheadingmc"/>
      </w:pPr>
      <w:r>
        <w:t>Question 5</w:t>
      </w:r>
      <w:r>
        <w:tab/>
        <w:t>[</w:t>
      </w:r>
      <w:r w:rsidR="00C72996">
        <w:t>3</w:t>
      </w:r>
      <w:r>
        <w:t>.</w:t>
      </w:r>
      <w:r w:rsidR="00C72996">
        <w:t>3</w:t>
      </w:r>
      <w:r>
        <w:t>]</w:t>
      </w:r>
    </w:p>
    <w:p w14:paraId="1EC5868B" w14:textId="786C4CCD" w:rsidR="00FA7F27" w:rsidRDefault="00CB6AB9" w:rsidP="00FA7F27">
      <w:pPr>
        <w:pStyle w:val="Pquestiontextmcqoptions"/>
      </w:pPr>
      <w:r>
        <w:rPr>
          <w:rStyle w:val="Cquestionpartlabelbold"/>
        </w:rPr>
        <w:t>B</w:t>
      </w:r>
    </w:p>
    <w:p w14:paraId="4CFFE6A5" w14:textId="77777777" w:rsidR="00590C1A" w:rsidRPr="002D47EF" w:rsidRDefault="00590C1A" w:rsidP="00590C1A">
      <w:pPr>
        <w:pStyle w:val="Pquestiontextmainstem"/>
      </w:pPr>
      <w:r w:rsidRPr="002D47EF">
        <w:t>All non-zero digits are significant.</w:t>
      </w:r>
    </w:p>
    <w:p w14:paraId="104025AE" w14:textId="252A6F0D" w:rsidR="00590C1A" w:rsidRPr="002D47EF" w:rsidRDefault="00590C1A" w:rsidP="00590C1A">
      <w:pPr>
        <w:pStyle w:val="Pquestiontextmainstem"/>
      </w:pPr>
      <w:r w:rsidRPr="002D47EF">
        <w:t>End zero is not significant</w:t>
      </w:r>
      <w:r>
        <w:t>.</w:t>
      </w:r>
    </w:p>
    <w:p w14:paraId="07F2409B" w14:textId="75CD3F5D" w:rsidR="00590C1A" w:rsidRPr="002D47EF" w:rsidRDefault="00E46DE7" w:rsidP="00590C1A">
      <w:pPr>
        <w:pStyle w:val="Pquestiontextmainstem"/>
      </w:pPr>
      <w:r>
        <w:t>Middle zero</w:t>
      </w:r>
      <w:r w:rsidR="00590C1A" w:rsidRPr="002D47EF">
        <w:t>s are significant</w:t>
      </w:r>
      <w:r w:rsidR="00590C1A">
        <w:t>.</w:t>
      </w:r>
    </w:p>
    <w:p w14:paraId="1AC73813" w14:textId="444C43B1" w:rsidR="00FA7F27" w:rsidRDefault="00590C1A" w:rsidP="00590C1A">
      <w:pPr>
        <w:pStyle w:val="Pquestiontextmainstem"/>
      </w:pPr>
      <w:r w:rsidRPr="002D47EF">
        <w:t xml:space="preserve">Therefore, </w:t>
      </w:r>
      <w:r>
        <w:t xml:space="preserve">there are </w:t>
      </w:r>
      <w:r w:rsidR="00CB6AB9">
        <w:t>4</w:t>
      </w:r>
      <w:r w:rsidRPr="002D47EF">
        <w:t xml:space="preserve"> significant figures</w:t>
      </w:r>
      <w:r>
        <w:t>.</w:t>
      </w:r>
    </w:p>
    <w:p w14:paraId="67BEDF81" w14:textId="52B4EF43" w:rsidR="00FA7F27" w:rsidRDefault="00FA7F27" w:rsidP="00FA7F27">
      <w:pPr>
        <w:pStyle w:val="Pquestionheadingmc"/>
      </w:pPr>
      <w:r>
        <w:t>Question 6</w:t>
      </w:r>
      <w:r>
        <w:tab/>
        <w:t>[</w:t>
      </w:r>
      <w:r w:rsidR="00C72996">
        <w:t>3</w:t>
      </w:r>
      <w:r>
        <w:t>.</w:t>
      </w:r>
      <w:r w:rsidR="00C72996">
        <w:t>8</w:t>
      </w:r>
      <w:r>
        <w:t>]</w:t>
      </w:r>
    </w:p>
    <w:p w14:paraId="20915752" w14:textId="0F0A90D2" w:rsidR="00FA7F27" w:rsidRDefault="00DA3877" w:rsidP="00FA7F27">
      <w:pPr>
        <w:pStyle w:val="Pquestiontextmcqoptions"/>
      </w:pPr>
      <w:r>
        <w:rPr>
          <w:rStyle w:val="Cquestionpartlabelbold"/>
        </w:rPr>
        <w:t>D</w:t>
      </w:r>
    </w:p>
    <w:p w14:paraId="1FFB3165" w14:textId="77777777" w:rsidR="00CB6AB9" w:rsidRPr="00675081" w:rsidRDefault="00CB6AB9" w:rsidP="00CB6AB9">
      <w:pPr>
        <w:pStyle w:val="Pquestiontextmainstem"/>
      </w:pPr>
      <w:r w:rsidRPr="00675081">
        <w:rPr>
          <w:i/>
        </w:rPr>
        <w:t>wb</w:t>
      </w:r>
      <w:r w:rsidRPr="00675081">
        <w:t xml:space="preserve"> + 2</w:t>
      </w:r>
      <w:r w:rsidRPr="00675081">
        <w:rPr>
          <w:i/>
        </w:rPr>
        <w:t>w</w:t>
      </w:r>
      <w:r w:rsidRPr="00675081">
        <w:t xml:space="preserve"> – 4</w:t>
      </w:r>
      <w:r w:rsidRPr="00675081">
        <w:rPr>
          <w:i/>
        </w:rPr>
        <w:t>b</w:t>
      </w:r>
      <w:r w:rsidRPr="00675081">
        <w:t xml:space="preserve"> – 8</w:t>
      </w:r>
    </w:p>
    <w:p w14:paraId="02A2A75E" w14:textId="77777777" w:rsidR="00CB6AB9" w:rsidRPr="00675081" w:rsidRDefault="00CB6AB9" w:rsidP="00CB6AB9">
      <w:pPr>
        <w:pStyle w:val="Pquestiontextmainstem"/>
      </w:pPr>
      <w:r w:rsidRPr="00675081">
        <w:t xml:space="preserve">= </w:t>
      </w:r>
      <w:r w:rsidRPr="00675081">
        <w:rPr>
          <w:i/>
        </w:rPr>
        <w:t>w</w:t>
      </w:r>
      <w:r w:rsidRPr="00675081">
        <w:t>(</w:t>
      </w:r>
      <w:r w:rsidRPr="00675081">
        <w:rPr>
          <w:i/>
        </w:rPr>
        <w:t>b</w:t>
      </w:r>
      <w:r w:rsidRPr="00675081">
        <w:t xml:space="preserve"> + 2) – 4(</w:t>
      </w:r>
      <w:r w:rsidRPr="00675081">
        <w:rPr>
          <w:i/>
        </w:rPr>
        <w:t>b</w:t>
      </w:r>
      <w:r w:rsidRPr="00675081">
        <w:t xml:space="preserve"> + 2) </w:t>
      </w:r>
    </w:p>
    <w:p w14:paraId="02CF9725" w14:textId="2D799284" w:rsidR="00FA7F27" w:rsidRPr="00CB6AB9" w:rsidRDefault="00CB6AB9" w:rsidP="00CB6AB9">
      <w:pPr>
        <w:pStyle w:val="Pquestiontextmainstem"/>
        <w:rPr>
          <w:b/>
        </w:rPr>
      </w:pPr>
      <w:r w:rsidRPr="00675081">
        <w:t>= (</w:t>
      </w:r>
      <w:r w:rsidRPr="00675081">
        <w:rPr>
          <w:i/>
        </w:rPr>
        <w:t>w</w:t>
      </w:r>
      <w:r w:rsidRPr="00675081">
        <w:t xml:space="preserve"> – 4)(</w:t>
      </w:r>
      <w:r w:rsidRPr="00675081">
        <w:rPr>
          <w:i/>
        </w:rPr>
        <w:t>b</w:t>
      </w:r>
      <w:r w:rsidRPr="00675081">
        <w:t xml:space="preserve"> + 2)</w:t>
      </w:r>
    </w:p>
    <w:p w14:paraId="70E61C50" w14:textId="349C1DE0" w:rsidR="00FA7F27" w:rsidRDefault="00FA7F27" w:rsidP="006B4046">
      <w:pPr>
        <w:pStyle w:val="Pquestionheadingmc"/>
        <w:keepLines/>
      </w:pPr>
      <w:r>
        <w:lastRenderedPageBreak/>
        <w:t>Question 7</w:t>
      </w:r>
      <w:r>
        <w:tab/>
        <w:t>[</w:t>
      </w:r>
      <w:r w:rsidR="00C72996">
        <w:t>3</w:t>
      </w:r>
      <w:r>
        <w:t>.</w:t>
      </w:r>
      <w:r w:rsidR="00C72996">
        <w:t>1</w:t>
      </w:r>
      <w:r>
        <w:t>]</w:t>
      </w:r>
    </w:p>
    <w:p w14:paraId="46D919E8" w14:textId="2DC6D3CC" w:rsidR="00FA7F27" w:rsidRDefault="00CB6AB9" w:rsidP="006B4046">
      <w:pPr>
        <w:pStyle w:val="Pquestiontextmcqoptions"/>
        <w:keepNext/>
        <w:keepLines/>
      </w:pPr>
      <w:r>
        <w:rPr>
          <w:rStyle w:val="Cquestionpartlabelbold"/>
        </w:rPr>
        <w:t>D</w:t>
      </w:r>
    </w:p>
    <w:p w14:paraId="1871EEE9" w14:textId="77777777" w:rsidR="00CB6AB9" w:rsidRPr="00675081" w:rsidRDefault="00CB6AB9" w:rsidP="006B4046">
      <w:pPr>
        <w:pStyle w:val="Pquestiontextmainstem"/>
        <w:keepNext/>
        <w:keepLines/>
      </w:pPr>
      <w:r w:rsidRPr="00675081">
        <w:t>(2)</w:t>
      </w:r>
      <w:r w:rsidRPr="00675081">
        <w:rPr>
          <w:vertAlign w:val="superscript"/>
        </w:rPr>
        <w:t>5</w:t>
      </w:r>
      <w:r w:rsidRPr="00675081">
        <w:t xml:space="preserve"> × (</w:t>
      </w:r>
      <w:r w:rsidRPr="00675081">
        <w:rPr>
          <w:i/>
        </w:rPr>
        <w:t>m</w:t>
      </w:r>
      <w:r w:rsidRPr="00675081">
        <w:rPr>
          <w:vertAlign w:val="superscript"/>
        </w:rPr>
        <w:t>2</w:t>
      </w:r>
      <w:r w:rsidRPr="00675081">
        <w:t>)</w:t>
      </w:r>
      <w:r w:rsidRPr="00675081">
        <w:rPr>
          <w:vertAlign w:val="superscript"/>
        </w:rPr>
        <w:t>3</w:t>
      </w:r>
      <w:r w:rsidRPr="00675081">
        <w:t xml:space="preserve"> × (</w:t>
      </w:r>
      <w:r w:rsidRPr="00675081">
        <w:rPr>
          <w:i/>
        </w:rPr>
        <w:t>m</w:t>
      </w:r>
      <w:r w:rsidRPr="00675081">
        <w:rPr>
          <w:vertAlign w:val="superscript"/>
        </w:rPr>
        <w:t>6</w:t>
      </w:r>
      <w:r w:rsidRPr="00675081">
        <w:t>)</w:t>
      </w:r>
      <w:r w:rsidRPr="00675081">
        <w:rPr>
          <w:vertAlign w:val="superscript"/>
        </w:rPr>
        <w:t>2</w:t>
      </w:r>
    </w:p>
    <w:p w14:paraId="65E72B7F" w14:textId="77777777" w:rsidR="00CB6AB9" w:rsidRPr="00675081" w:rsidRDefault="00CB6AB9" w:rsidP="00CB6AB9">
      <w:pPr>
        <w:pStyle w:val="Pquestiontextmainstem"/>
      </w:pPr>
      <w:r w:rsidRPr="00675081">
        <w:t xml:space="preserve">= 32 × </w:t>
      </w:r>
      <w:r w:rsidRPr="00675081">
        <w:rPr>
          <w:i/>
        </w:rPr>
        <w:t>m</w:t>
      </w:r>
      <w:r w:rsidRPr="00675081">
        <w:rPr>
          <w:vertAlign w:val="superscript"/>
        </w:rPr>
        <w:t>6</w:t>
      </w:r>
      <w:r w:rsidRPr="00675081">
        <w:t xml:space="preserve"> × </w:t>
      </w:r>
      <w:r w:rsidRPr="00675081">
        <w:rPr>
          <w:i/>
        </w:rPr>
        <w:t>m</w:t>
      </w:r>
      <w:r w:rsidRPr="00675081">
        <w:rPr>
          <w:vertAlign w:val="superscript"/>
        </w:rPr>
        <w:t>12</w:t>
      </w:r>
    </w:p>
    <w:p w14:paraId="11C3B8F8" w14:textId="707C9295" w:rsidR="00FA7F27" w:rsidRDefault="00CB6AB9" w:rsidP="00CB6AB9">
      <w:pPr>
        <w:pStyle w:val="Pquestiontextmainstem"/>
      </w:pPr>
      <w:r w:rsidRPr="00675081">
        <w:t>= 32</w:t>
      </w:r>
      <w:r w:rsidRPr="00675081">
        <w:rPr>
          <w:i/>
        </w:rPr>
        <w:t>m</w:t>
      </w:r>
      <w:r w:rsidRPr="00675081">
        <w:rPr>
          <w:vertAlign w:val="superscript"/>
        </w:rPr>
        <w:t>18</w:t>
      </w:r>
    </w:p>
    <w:p w14:paraId="1C9BB3D9" w14:textId="051D7166" w:rsidR="00FA7F27" w:rsidRDefault="00FA7F27" w:rsidP="0016187F">
      <w:pPr>
        <w:pStyle w:val="Pquestionheadingmc"/>
      </w:pPr>
      <w:r>
        <w:t>Question 8</w:t>
      </w:r>
      <w:r>
        <w:tab/>
        <w:t>[</w:t>
      </w:r>
      <w:r w:rsidR="00C72996">
        <w:t>3</w:t>
      </w:r>
      <w:r>
        <w:t>.</w:t>
      </w:r>
      <w:r w:rsidR="00C72996">
        <w:t>2</w:t>
      </w:r>
      <w:r>
        <w:t>]</w:t>
      </w:r>
    </w:p>
    <w:p w14:paraId="1C4F56B0" w14:textId="13BBC5F4" w:rsidR="00FA7F27" w:rsidRDefault="00CB6AB9" w:rsidP="0016187F">
      <w:pPr>
        <w:pStyle w:val="Pquestiontextmcqoptions"/>
        <w:keepNext/>
      </w:pPr>
      <w:r>
        <w:rPr>
          <w:rStyle w:val="Cquestionpartlabelbold"/>
        </w:rPr>
        <w:t>C</w:t>
      </w:r>
    </w:p>
    <w:p w14:paraId="10A24C88" w14:textId="77777777" w:rsidR="00CB6AB9" w:rsidRPr="00675081" w:rsidRDefault="00CB6AB9" w:rsidP="00CB6AB9">
      <w:pPr>
        <w:pStyle w:val="Pquestiontextmainstem"/>
        <w:rPr>
          <w:lang w:val="en-US"/>
        </w:rPr>
      </w:pPr>
      <w:r w:rsidRPr="00675081">
        <w:rPr>
          <w:lang w:val="en-US"/>
        </w:rPr>
        <w:t>2</w:t>
      </w:r>
      <w:r w:rsidRPr="00675081">
        <w:rPr>
          <w:vertAlign w:val="superscript"/>
          <w:lang w:val="en-US"/>
        </w:rPr>
        <w:t>4</w:t>
      </w:r>
      <w:r w:rsidRPr="00675081">
        <w:rPr>
          <w:lang w:val="en-US"/>
        </w:rPr>
        <w:t xml:space="preserve"> × 3</w:t>
      </w:r>
      <w:r w:rsidRPr="00675081">
        <w:rPr>
          <w:vertAlign w:val="superscript"/>
          <w:lang w:val="en-US"/>
        </w:rPr>
        <w:t>4</w:t>
      </w:r>
    </w:p>
    <w:p w14:paraId="3D5EBF45" w14:textId="77777777" w:rsidR="00CB6AB9" w:rsidRPr="00675081" w:rsidRDefault="00CB6AB9" w:rsidP="00CB6AB9">
      <w:pPr>
        <w:pStyle w:val="Pquestiontextmainstem"/>
        <w:rPr>
          <w:lang w:val="en-US"/>
        </w:rPr>
      </w:pPr>
      <w:r w:rsidRPr="00675081">
        <w:rPr>
          <w:lang w:val="en-US"/>
        </w:rPr>
        <w:t>= (2 × 3)</w:t>
      </w:r>
      <w:r w:rsidRPr="00675081">
        <w:rPr>
          <w:vertAlign w:val="superscript"/>
          <w:lang w:val="en-US"/>
        </w:rPr>
        <w:t>4</w:t>
      </w:r>
    </w:p>
    <w:p w14:paraId="1DC30FEF" w14:textId="76DC86F1" w:rsidR="00FA7F27" w:rsidRDefault="00CB6AB9" w:rsidP="00CB6AB9">
      <w:pPr>
        <w:pStyle w:val="Pquestiontextmainstem"/>
      </w:pPr>
      <w:r w:rsidRPr="00675081">
        <w:rPr>
          <w:lang w:val="en-US"/>
        </w:rPr>
        <w:t>= 6</w:t>
      </w:r>
      <w:r w:rsidRPr="00675081">
        <w:rPr>
          <w:vertAlign w:val="superscript"/>
          <w:lang w:val="en-US"/>
        </w:rPr>
        <w:t>4</w:t>
      </w:r>
    </w:p>
    <w:p w14:paraId="7B8CD9B5" w14:textId="54E98AD0" w:rsidR="006F3816" w:rsidRDefault="006F3816" w:rsidP="006F3816">
      <w:pPr>
        <w:pStyle w:val="Pquestionheadingmc"/>
      </w:pPr>
      <w:r>
        <w:t>Question 9</w:t>
      </w:r>
      <w:r>
        <w:tab/>
        <w:t>[</w:t>
      </w:r>
      <w:r w:rsidR="00C72996">
        <w:t>3</w:t>
      </w:r>
      <w:r>
        <w:t>.</w:t>
      </w:r>
      <w:r w:rsidR="00C72996">
        <w:t>4</w:t>
      </w:r>
      <w:r>
        <w:t>]</w:t>
      </w:r>
    </w:p>
    <w:p w14:paraId="6588DF4D" w14:textId="58832944" w:rsidR="006F3816" w:rsidRDefault="00DA3877" w:rsidP="0013762F">
      <w:pPr>
        <w:pStyle w:val="Pquestiontextmainstem"/>
      </w:pPr>
      <w:r>
        <w:rPr>
          <w:rStyle w:val="Cquestionpartlabelbold"/>
        </w:rPr>
        <w:t>D</w:t>
      </w:r>
    </w:p>
    <w:p w14:paraId="50E4FB63" w14:textId="5384FE76" w:rsidR="006F3816" w:rsidRDefault="00CB6AB9" w:rsidP="0013762F">
      <w:pPr>
        <w:pStyle w:val="Pquestiontextmainstem"/>
      </w:pPr>
      <w:r w:rsidRPr="00CB6AB9">
        <w:rPr>
          <w:position w:val="-92"/>
        </w:rPr>
        <w:object w:dxaOrig="1320" w:dyaOrig="1960" w14:anchorId="567B4EA5">
          <v:shape id="_x0000_i1026" type="#_x0000_t75" style="width:66.4pt;height:98.2pt" o:ole="">
            <v:imagedata r:id="rId11" o:title=""/>
          </v:shape>
          <o:OLEObject Type="Embed" ProgID="Equation.DSMT4" ShapeID="_x0000_i1026" DrawAspect="Content" ObjectID="_1537710606" r:id="rId12"/>
        </w:object>
      </w:r>
    </w:p>
    <w:p w14:paraId="568EB591" w14:textId="35B65DD1" w:rsidR="006F3816" w:rsidRDefault="006F3816" w:rsidP="006F3816">
      <w:pPr>
        <w:pStyle w:val="Pquestionheadingmc"/>
      </w:pPr>
      <w:r>
        <w:t>Question 10</w:t>
      </w:r>
      <w:r>
        <w:tab/>
        <w:t>[</w:t>
      </w:r>
      <w:r w:rsidR="00C72996">
        <w:t>3.2</w:t>
      </w:r>
      <w:r>
        <w:t>]</w:t>
      </w:r>
    </w:p>
    <w:p w14:paraId="3BD85C7C" w14:textId="65DC7258" w:rsidR="006F3816" w:rsidRDefault="00CB6AB9" w:rsidP="006F3816">
      <w:pPr>
        <w:pStyle w:val="Pquestiontextmcqoptions"/>
        <w:keepNext/>
      </w:pPr>
      <w:r>
        <w:rPr>
          <w:rStyle w:val="Cquestionpartlabelbold"/>
        </w:rPr>
        <w:t>D</w:t>
      </w:r>
    </w:p>
    <w:p w14:paraId="2061F92B" w14:textId="77777777" w:rsidR="00CB6AB9" w:rsidRPr="00675081" w:rsidRDefault="00CB6AB9" w:rsidP="001B0CA9">
      <w:pPr>
        <w:pStyle w:val="Pquestiontextmainstem"/>
      </w:pPr>
      <w:r w:rsidRPr="00675081">
        <w:t>15</w:t>
      </w:r>
      <w:r w:rsidRPr="00675081">
        <w:rPr>
          <w:vertAlign w:val="superscript"/>
        </w:rPr>
        <w:t>-2</w:t>
      </w:r>
      <w:r w:rsidRPr="00675081">
        <w:t xml:space="preserve"> </w:t>
      </w:r>
    </w:p>
    <w:p w14:paraId="69A0B9DD" w14:textId="77777777" w:rsidR="00CB6AB9" w:rsidRPr="00675081" w:rsidRDefault="00CB6AB9" w:rsidP="001B0CA9">
      <w:pPr>
        <w:pStyle w:val="Pquestiontextmainstem"/>
      </w:pPr>
      <w:r w:rsidRPr="00675081">
        <w:t xml:space="preserve">= </w:t>
      </w:r>
      <w:r w:rsidR="001B0CA9" w:rsidRPr="001B0CA9">
        <w:rPr>
          <w:position w:val="-24"/>
        </w:rPr>
        <w:object w:dxaOrig="440" w:dyaOrig="620" w14:anchorId="1A923E79">
          <v:shape id="_x0000_i1027" type="#_x0000_t75" style="width:21.5pt;height:30.85pt" o:ole="">
            <v:imagedata r:id="rId13" o:title=""/>
          </v:shape>
          <o:OLEObject Type="Embed" ProgID="Equation.3" ShapeID="_x0000_i1027" DrawAspect="Content" ObjectID="_1537710607" r:id="rId14"/>
        </w:object>
      </w:r>
    </w:p>
    <w:p w14:paraId="3988F794" w14:textId="56074BEB" w:rsidR="006F3816" w:rsidRDefault="00CB6AB9" w:rsidP="001B0CA9">
      <w:pPr>
        <w:pStyle w:val="Pquestiontextmainstem"/>
      </w:pPr>
      <w:r w:rsidRPr="00675081">
        <w:t xml:space="preserve">= </w:t>
      </w:r>
      <w:r w:rsidR="001B0CA9" w:rsidRPr="00675081">
        <w:rPr>
          <w:position w:val="-24"/>
        </w:rPr>
        <w:object w:dxaOrig="460" w:dyaOrig="620" w14:anchorId="77736120">
          <v:shape id="_x0000_i1028" type="#_x0000_t75" style="width:23.4pt;height:30.85pt" o:ole="">
            <v:imagedata r:id="rId15" o:title=""/>
          </v:shape>
          <o:OLEObject Type="Embed" ProgID="Equation.3" ShapeID="_x0000_i1028" DrawAspect="Content" ObjectID="_1537710608" r:id="rId16"/>
        </w:object>
      </w:r>
    </w:p>
    <w:p w14:paraId="0188CD9A" w14:textId="4DA7FA69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C72996">
        <w:t>10</w:t>
      </w:r>
    </w:p>
    <w:p w14:paraId="21540CE5" w14:textId="77777777" w:rsidR="00153F96" w:rsidRDefault="00153F96">
      <w:pPr>
        <w:rPr>
          <w:rFonts w:asciiTheme="minorHAnsi" w:hAnsiTheme="minorHAnsi"/>
          <w:i/>
          <w:sz w:val="28"/>
        </w:rPr>
      </w:pPr>
      <w:r>
        <w:br w:type="page"/>
      </w:r>
    </w:p>
    <w:p w14:paraId="78443B79" w14:textId="77AC1FFC" w:rsidR="001B433F" w:rsidRDefault="001B433F" w:rsidP="001B433F">
      <w:pPr>
        <w:pStyle w:val="Psectionheading"/>
      </w:pPr>
      <w:r>
        <w:lastRenderedPageBreak/>
        <w:t>Short answer section</w:t>
      </w:r>
    </w:p>
    <w:p w14:paraId="6CAA8971" w14:textId="2DEC26C4" w:rsidR="001B433F" w:rsidRDefault="001B433F" w:rsidP="00B80E6D">
      <w:pPr>
        <w:pStyle w:val="Pquestionheadingsx1stafterhead"/>
      </w:pPr>
      <w:r>
        <w:t xml:space="preserve">Question </w:t>
      </w:r>
      <w:r w:rsidR="00590C1A">
        <w:t>11</w:t>
      </w:r>
      <w:r>
        <w:tab/>
      </w:r>
      <w:r w:rsidR="00C72996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</w:t>
      </w:r>
      <w:r w:rsidR="00207632">
        <w:t>2</w:t>
      </w:r>
      <w:r>
        <w:t>]</w:t>
      </w:r>
    </w:p>
    <w:p w14:paraId="65679C6D" w14:textId="26695621" w:rsidR="001158EE" w:rsidRDefault="001B0CA9" w:rsidP="001158EE">
      <w:pPr>
        <w:pStyle w:val="Pquestiontextmainstem"/>
      </w:pPr>
      <w:r>
        <w:t xml:space="preserve">Any number written with a negative power can be written as 1 </w:t>
      </w:r>
      <w:r w:rsidRPr="00A77442">
        <w:rPr>
          <w:u w:val="single"/>
        </w:rPr>
        <w:t>divided</w:t>
      </w:r>
      <w:r w:rsidRPr="00B01E32">
        <w:t xml:space="preserve"> by </w:t>
      </w:r>
      <w:r>
        <w:t xml:space="preserve">the number raised to the </w:t>
      </w:r>
      <w:r w:rsidRPr="00A77442">
        <w:rPr>
          <w:u w:val="single"/>
        </w:rPr>
        <w:t xml:space="preserve">positive </w:t>
      </w:r>
      <w:r>
        <w:t xml:space="preserve">power of the same </w:t>
      </w:r>
      <w:r w:rsidRPr="00A77442">
        <w:rPr>
          <w:u w:val="single"/>
        </w:rPr>
        <w:t>magnitude</w:t>
      </w:r>
      <w:r>
        <w:t>.</w:t>
      </w:r>
    </w:p>
    <w:p w14:paraId="3D6E23BE" w14:textId="6D4E866E" w:rsidR="00306C44" w:rsidRDefault="00306C44" w:rsidP="00306C44">
      <w:pPr>
        <w:pStyle w:val="Pquestionheadingsx1stafterhead"/>
      </w:pPr>
      <w:r>
        <w:t>Question 1</w:t>
      </w:r>
      <w:r w:rsidR="00590C1A">
        <w:t>2</w:t>
      </w:r>
      <w:r>
        <w:tab/>
      </w:r>
      <w:r w:rsidR="00C72996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</w:t>
      </w:r>
      <w:r>
        <w:t>.</w:t>
      </w:r>
      <w:r w:rsidR="00C72996">
        <w:t>5</w:t>
      </w:r>
      <w:r>
        <w:t xml:space="preserve">, </w:t>
      </w:r>
      <w:r w:rsidR="00C72996">
        <w:t>3</w:t>
      </w:r>
      <w:r>
        <w:t>.</w:t>
      </w:r>
      <w:r w:rsidR="00C72996">
        <w:t>7</w:t>
      </w:r>
      <w:r>
        <w:t>]</w:t>
      </w:r>
    </w:p>
    <w:p w14:paraId="6931DA75" w14:textId="03F18A84" w:rsidR="00590C1A" w:rsidRDefault="00590C1A" w:rsidP="00590C1A">
      <w:pPr>
        <w:pStyle w:val="Pquestiontextmainstem"/>
      </w:pPr>
      <w:r>
        <w:t>‘</w:t>
      </w:r>
      <w:r w:rsidRPr="002F7DA1">
        <w:t>Factorise</w:t>
      </w:r>
      <w:r>
        <w:t>’</w:t>
      </w:r>
      <w:r w:rsidRPr="002F7DA1">
        <w:t xml:space="preserve"> and </w:t>
      </w:r>
      <w:r>
        <w:t>‘</w:t>
      </w:r>
      <w:r w:rsidRPr="002F7DA1">
        <w:t>expand</w:t>
      </w:r>
      <w:r>
        <w:t>’</w:t>
      </w:r>
      <w:r w:rsidRPr="002F7DA1">
        <w:t xml:space="preserve"> are opposite instructions. </w:t>
      </w:r>
      <w:r>
        <w:t>To factorise is to express</w:t>
      </w:r>
      <w:r w:rsidRPr="002F7DA1">
        <w:t xml:space="preserve"> something as a product of its factors (often using brackets)</w:t>
      </w:r>
      <w:r>
        <w:t>.</w:t>
      </w:r>
      <w:r w:rsidRPr="002F7DA1">
        <w:t xml:space="preserve"> </w:t>
      </w:r>
      <w:r>
        <w:t>To expand</w:t>
      </w:r>
      <w:r w:rsidRPr="002F7DA1">
        <w:t xml:space="preserve"> </w:t>
      </w:r>
      <w:r>
        <w:t>means to multiply</w:t>
      </w:r>
      <w:r w:rsidRPr="002F7DA1">
        <w:t xml:space="preserve"> these factors (</w:t>
      </w:r>
      <w:r>
        <w:t>to remove the brackets by multiplying factors inside the brackets by the factors outside</w:t>
      </w:r>
      <w:r w:rsidRPr="002F7DA1">
        <w:t xml:space="preserve">). </w:t>
      </w:r>
    </w:p>
    <w:p w14:paraId="38969F22" w14:textId="6B07549C" w:rsidR="00590C1A" w:rsidRDefault="007F2FC1" w:rsidP="00590C1A">
      <w:pPr>
        <w:pStyle w:val="Pquestiontextmainstem"/>
      </w:pPr>
      <w:r>
        <w:t>e</w:t>
      </w:r>
      <w:r w:rsidR="00590C1A" w:rsidRPr="002F7DA1">
        <w:t xml:space="preserve">.g. </w:t>
      </w:r>
      <w:r w:rsidR="001B0CA9">
        <w:t>6</w:t>
      </w:r>
      <w:r w:rsidR="001B0CA9">
        <w:rPr>
          <w:i/>
        </w:rPr>
        <w:t>ab</w:t>
      </w:r>
      <w:r w:rsidR="001B0CA9">
        <w:t xml:space="preserve"> + 8</w:t>
      </w:r>
      <w:r w:rsidR="001B0CA9">
        <w:rPr>
          <w:i/>
        </w:rPr>
        <w:t>a</w:t>
      </w:r>
      <w:r w:rsidR="00590C1A">
        <w:t>:</w:t>
      </w:r>
    </w:p>
    <w:p w14:paraId="0563B306" w14:textId="3D1D010F" w:rsidR="00590C1A" w:rsidRDefault="00590C1A" w:rsidP="00590C1A">
      <w:pPr>
        <w:pStyle w:val="Pquestiontextmainstem"/>
      </w:pPr>
      <w:r w:rsidRPr="002F7DA1">
        <w:t>The common factor is 2</w:t>
      </w:r>
      <w:r w:rsidR="001B0CA9">
        <w:rPr>
          <w:i/>
        </w:rPr>
        <w:t>a</w:t>
      </w:r>
      <w:r w:rsidRPr="002F7DA1">
        <w:t xml:space="preserve">, so place it outside of a pair of brackets and place the other factors inside: </w:t>
      </w:r>
      <w:r w:rsidRPr="002F7DA1">
        <w:br/>
      </w:r>
      <w:r w:rsidR="001B0CA9" w:rsidRPr="00041524">
        <w:t>2a</w:t>
      </w:r>
      <w:r w:rsidR="001B0CA9">
        <w:t>(</w:t>
      </w:r>
      <w:r w:rsidR="001B0CA9" w:rsidRPr="00041524">
        <w:t>3</w:t>
      </w:r>
      <w:r w:rsidR="001B0CA9" w:rsidRPr="004B28B2">
        <w:rPr>
          <w:i/>
        </w:rPr>
        <w:t>b</w:t>
      </w:r>
      <w:r w:rsidR="001B0CA9">
        <w:rPr>
          <w:i/>
        </w:rPr>
        <w:t xml:space="preserve"> </w:t>
      </w:r>
      <w:r w:rsidR="001B0CA9" w:rsidRPr="002F7DA1">
        <w:t xml:space="preserve">+ </w:t>
      </w:r>
      <w:r w:rsidR="001B0CA9">
        <w:t>4</w:t>
      </w:r>
      <w:r w:rsidR="001B0CA9" w:rsidRPr="002F7DA1">
        <w:t>)</w:t>
      </w:r>
    </w:p>
    <w:p w14:paraId="234D5594" w14:textId="3086335C" w:rsidR="00306C44" w:rsidRPr="00306C44" w:rsidRDefault="00590C1A" w:rsidP="00590C1A">
      <w:pPr>
        <w:pStyle w:val="Pquestiontextmainstem"/>
        <w:rPr>
          <w:b/>
        </w:rPr>
      </w:pPr>
      <w:r w:rsidRPr="002F7DA1">
        <w:t xml:space="preserve">Expanding these brackets gives the original expression: </w:t>
      </w:r>
      <w:r w:rsidRPr="002F7DA1">
        <w:br/>
      </w:r>
      <w:r w:rsidR="001B0CA9" w:rsidRPr="002F7DA1">
        <w:t>2</w:t>
      </w:r>
      <w:r w:rsidR="001B0CA9">
        <w:rPr>
          <w:i/>
        </w:rPr>
        <w:t>a</w:t>
      </w:r>
      <w:r w:rsidR="001B0CA9" w:rsidRPr="002F7DA1">
        <w:t xml:space="preserve"> × </w:t>
      </w:r>
      <w:r w:rsidR="001B0CA9">
        <w:t>3</w:t>
      </w:r>
      <w:r w:rsidR="001B0CA9" w:rsidRPr="00A77442">
        <w:rPr>
          <w:i/>
        </w:rPr>
        <w:t>b</w:t>
      </w:r>
      <w:r w:rsidR="001B0CA9" w:rsidRPr="002F7DA1">
        <w:t xml:space="preserve"> + 2</w:t>
      </w:r>
      <w:r w:rsidR="001B0CA9">
        <w:rPr>
          <w:i/>
        </w:rPr>
        <w:t>a</w:t>
      </w:r>
      <w:r w:rsidR="001B0CA9" w:rsidRPr="002F7DA1">
        <w:t xml:space="preserve"> × </w:t>
      </w:r>
      <w:r w:rsidR="001B0CA9">
        <w:t>4</w:t>
      </w:r>
      <w:r w:rsidR="001B0CA9" w:rsidRPr="002F7DA1">
        <w:t xml:space="preserve"> = </w:t>
      </w:r>
      <w:r w:rsidR="001B0CA9">
        <w:t>6</w:t>
      </w:r>
      <w:r w:rsidR="001B0CA9">
        <w:rPr>
          <w:i/>
        </w:rPr>
        <w:t>ab</w:t>
      </w:r>
      <w:r w:rsidR="001B0CA9" w:rsidRPr="002F7DA1">
        <w:t xml:space="preserve"> + </w:t>
      </w:r>
      <w:r w:rsidR="001B0CA9">
        <w:t>8</w:t>
      </w:r>
      <w:r w:rsidR="001B0CA9">
        <w:rPr>
          <w:i/>
        </w:rPr>
        <w:t>a</w:t>
      </w:r>
    </w:p>
    <w:p w14:paraId="4511A4EC" w14:textId="0971ADC2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3</w:t>
      </w:r>
      <w:r>
        <w:tab/>
      </w:r>
      <w:r w:rsidR="005F464E">
        <w:rPr>
          <w:rStyle w:val="Cmarkslabel"/>
        </w:rPr>
        <w:t>6</w:t>
      </w:r>
      <w:r w:rsidR="00C72996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C72996">
        <w:t>3</w:t>
      </w:r>
      <w:r>
        <w:t>.1]</w:t>
      </w:r>
    </w:p>
    <w:p w14:paraId="50F0BED6" w14:textId="19ACC8D1" w:rsidR="00306C44" w:rsidRPr="00D22D12" w:rsidRDefault="00306C44" w:rsidP="006C6AD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1B0CA9" w:rsidRPr="00675081">
        <w:t>2</w:t>
      </w:r>
      <w:r w:rsidR="001B0CA9" w:rsidRPr="00675081">
        <w:rPr>
          <w:i/>
        </w:rPr>
        <w:t>w</w:t>
      </w:r>
      <w:r w:rsidR="001B0CA9" w:rsidRPr="00675081">
        <w:rPr>
          <w:vertAlign w:val="superscript"/>
        </w:rPr>
        <w:t>4</w:t>
      </w:r>
      <w:r w:rsidR="001B0CA9" w:rsidRPr="00675081">
        <w:t xml:space="preserve"> × 6</w:t>
      </w:r>
      <w:r w:rsidR="001B0CA9" w:rsidRPr="00675081">
        <w:rPr>
          <w:i/>
        </w:rPr>
        <w:t>w</w:t>
      </w:r>
      <w:r w:rsidR="001B0CA9" w:rsidRPr="00675081">
        <w:rPr>
          <w:vertAlign w:val="superscript"/>
        </w:rPr>
        <w:t>8</w:t>
      </w:r>
      <w:r w:rsidR="001B0CA9">
        <w:rPr>
          <w:vertAlign w:val="superscript"/>
        </w:rPr>
        <w:t xml:space="preserve"> </w:t>
      </w:r>
      <w:r w:rsidR="00D22D12" w:rsidRPr="00794460">
        <w:t xml:space="preserve">= </w:t>
      </w:r>
      <w:r w:rsidR="001B0CA9" w:rsidRPr="00675081">
        <w:t>12</w:t>
      </w:r>
      <w:r w:rsidR="001B0CA9" w:rsidRPr="00675081">
        <w:rPr>
          <w:i/>
        </w:rPr>
        <w:t>w</w:t>
      </w:r>
      <w:r w:rsidR="001B0CA9" w:rsidRPr="00675081">
        <w:rPr>
          <w:vertAlign w:val="superscript"/>
        </w:rPr>
        <w:t>12</w:t>
      </w:r>
    </w:p>
    <w:p w14:paraId="779A9EBA" w14:textId="508D2B68" w:rsidR="00D22D12" w:rsidRDefault="0052162B" w:rsidP="006C6AD1">
      <w:pPr>
        <w:pStyle w:val="Pquestiontextpartsa"/>
      </w:pPr>
      <w:r w:rsidRPr="0052162B">
        <w:rPr>
          <w:b/>
        </w:rPr>
        <w:t>(b)</w:t>
      </w:r>
      <w:r w:rsidRPr="0052162B">
        <w:tab/>
      </w:r>
      <w:r w:rsidR="001B0CA9" w:rsidRPr="00675081">
        <w:t>15</w:t>
      </w:r>
      <w:r w:rsidR="001B0CA9" w:rsidRPr="00675081">
        <w:rPr>
          <w:i/>
        </w:rPr>
        <w:t>c</w:t>
      </w:r>
      <w:r w:rsidR="001B0CA9" w:rsidRPr="00675081">
        <w:rPr>
          <w:vertAlign w:val="superscript"/>
        </w:rPr>
        <w:t>9</w:t>
      </w:r>
      <w:r w:rsidR="001B0CA9" w:rsidRPr="00675081">
        <w:t xml:space="preserve"> ÷ 3</w:t>
      </w:r>
      <w:r w:rsidR="001B0CA9" w:rsidRPr="00675081">
        <w:rPr>
          <w:i/>
        </w:rPr>
        <w:t>c</w:t>
      </w:r>
      <w:r w:rsidR="00D22D12" w:rsidRPr="00794460">
        <w:t xml:space="preserve"> </w:t>
      </w:r>
      <w:r w:rsidR="001B0CA9" w:rsidRPr="00675081">
        <w:t>= 5</w:t>
      </w:r>
      <w:r w:rsidR="001B0CA9" w:rsidRPr="00675081">
        <w:rPr>
          <w:i/>
        </w:rPr>
        <w:t>c</w:t>
      </w:r>
      <w:r w:rsidR="001B0CA9" w:rsidRPr="00675081">
        <w:rPr>
          <w:vertAlign w:val="superscript"/>
        </w:rPr>
        <w:t>8</w:t>
      </w:r>
    </w:p>
    <w:p w14:paraId="289B2E96" w14:textId="25B943A8" w:rsidR="0052162B" w:rsidRPr="00153F96" w:rsidRDefault="00D22D12" w:rsidP="00153F96">
      <w:pPr>
        <w:pStyle w:val="Pquestiontextpartsa"/>
      </w:pPr>
      <w:r w:rsidRPr="0052162B">
        <w:rPr>
          <w:b/>
        </w:rPr>
        <w:t>(</w:t>
      </w:r>
      <w:r>
        <w:rPr>
          <w:b/>
        </w:rPr>
        <w:t>c</w:t>
      </w:r>
      <w:r w:rsidRPr="0052162B">
        <w:rPr>
          <w:b/>
        </w:rPr>
        <w:t>)</w:t>
      </w:r>
      <w:r w:rsidRPr="0052162B">
        <w:tab/>
      </w:r>
      <w:r w:rsidR="001B0CA9" w:rsidRPr="001B0CA9">
        <w:rPr>
          <w:position w:val="-28"/>
        </w:rPr>
        <w:object w:dxaOrig="1520" w:dyaOrig="700" w14:anchorId="19001741">
          <v:shape id="_x0000_i1029" type="#_x0000_t75" style="width:76.7pt;height:35.55pt" o:ole="">
            <v:imagedata r:id="rId17" o:title=""/>
          </v:shape>
          <o:OLEObject Type="Embed" ProgID="Equation.DSMT4" ShapeID="_x0000_i1029" DrawAspect="Content" ObjectID="_1537710609" r:id="rId18"/>
        </w:object>
      </w:r>
    </w:p>
    <w:p w14:paraId="3ED5EE0F" w14:textId="57EAB0B9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4</w:t>
      </w:r>
      <w:r>
        <w:tab/>
      </w:r>
      <w:r w:rsidR="005F464E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</w:t>
      </w:r>
      <w:r>
        <w:t>.</w:t>
      </w:r>
      <w:r w:rsidR="005F464E">
        <w:t>2</w:t>
      </w:r>
      <w:r>
        <w:t>]</w:t>
      </w:r>
    </w:p>
    <w:p w14:paraId="501D6992" w14:textId="0AAD6086" w:rsidR="00D22D12" w:rsidRPr="00794460" w:rsidRDefault="005266BE" w:rsidP="006C6AD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306C44">
        <w:tab/>
      </w:r>
      <w:r w:rsidR="001B0CA9" w:rsidRPr="00675081">
        <w:t>(5</w:t>
      </w:r>
      <w:r w:rsidR="001B0CA9" w:rsidRPr="00675081">
        <w:rPr>
          <w:i/>
        </w:rPr>
        <w:t>v</w:t>
      </w:r>
      <w:r w:rsidR="001B0CA9" w:rsidRPr="00675081">
        <w:rPr>
          <w:vertAlign w:val="superscript"/>
        </w:rPr>
        <w:t>2</w:t>
      </w:r>
      <w:r w:rsidR="001B0CA9" w:rsidRPr="00675081">
        <w:t>)</w:t>
      </w:r>
      <w:r w:rsidR="001B0CA9" w:rsidRPr="00675081">
        <w:rPr>
          <w:vertAlign w:val="superscript"/>
        </w:rPr>
        <w:t>2</w:t>
      </w:r>
    </w:p>
    <w:p w14:paraId="1367D744" w14:textId="55B68FB0" w:rsidR="00D22D12" w:rsidRPr="00794460" w:rsidRDefault="006C6AD1" w:rsidP="006C6AD1">
      <w:pPr>
        <w:pStyle w:val="Pquestiontextpartsa"/>
      </w:pPr>
      <w:r>
        <w:tab/>
      </w:r>
      <w:r w:rsidR="001B0CA9" w:rsidRPr="00675081">
        <w:t>= 5</w:t>
      </w:r>
      <w:r w:rsidR="001B0CA9" w:rsidRPr="00675081">
        <w:rPr>
          <w:vertAlign w:val="superscript"/>
        </w:rPr>
        <w:t>2</w:t>
      </w:r>
      <w:r w:rsidR="001B0CA9" w:rsidRPr="00675081">
        <w:rPr>
          <w:i/>
        </w:rPr>
        <w:t>v</w:t>
      </w:r>
      <w:r w:rsidR="001B0CA9" w:rsidRPr="00675081">
        <w:rPr>
          <w:vertAlign w:val="superscript"/>
        </w:rPr>
        <w:t>4</w:t>
      </w:r>
    </w:p>
    <w:p w14:paraId="587B2DE9" w14:textId="521F441D" w:rsidR="005266BE" w:rsidRPr="002F7DA1" w:rsidRDefault="006C6AD1" w:rsidP="006C6AD1">
      <w:pPr>
        <w:pStyle w:val="Pquestiontextpartsa"/>
      </w:pPr>
      <w:r>
        <w:tab/>
      </w:r>
      <w:r w:rsidR="001B0CA9" w:rsidRPr="00675081">
        <w:t>= 25</w:t>
      </w:r>
      <w:r w:rsidR="001B0CA9" w:rsidRPr="00675081">
        <w:rPr>
          <w:i/>
        </w:rPr>
        <w:t>v</w:t>
      </w:r>
      <w:r w:rsidR="001B0CA9" w:rsidRPr="00675081">
        <w:rPr>
          <w:vertAlign w:val="superscript"/>
        </w:rPr>
        <w:t>4</w:t>
      </w:r>
    </w:p>
    <w:p w14:paraId="09F1910E" w14:textId="77777777" w:rsidR="001B0CA9" w:rsidRPr="00675081" w:rsidRDefault="006C5600" w:rsidP="001B0CA9">
      <w:pPr>
        <w:pStyle w:val="Hangingindent"/>
        <w:keepNext/>
        <w:keepLines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1B0CA9" w:rsidRPr="00675081">
        <w:rPr>
          <w:position w:val="-32"/>
        </w:rPr>
        <w:object w:dxaOrig="660" w:dyaOrig="800" w14:anchorId="1B4051ED">
          <v:shape id="_x0000_i1030" type="#_x0000_t75" style="width:32.75pt;height:39.25pt" o:ole="">
            <v:imagedata r:id="rId19" o:title=""/>
          </v:shape>
          <o:OLEObject Type="Embed" ProgID="Equation.3" ShapeID="_x0000_i1030" DrawAspect="Content" ObjectID="_1537710610" r:id="rId20"/>
        </w:object>
      </w:r>
    </w:p>
    <w:p w14:paraId="13567B37" w14:textId="77777777" w:rsidR="001B0CA9" w:rsidRPr="00675081" w:rsidRDefault="001B0CA9" w:rsidP="001B0CA9">
      <w:pPr>
        <w:pStyle w:val="Hangingindent"/>
        <w:keepNext/>
        <w:keepLines/>
        <w:ind w:firstLine="0"/>
      </w:pPr>
      <w:r w:rsidRPr="00675081">
        <w:t xml:space="preserve">= </w:t>
      </w:r>
      <w:r w:rsidRPr="00675081">
        <w:rPr>
          <w:position w:val="-32"/>
        </w:rPr>
        <w:object w:dxaOrig="639" w:dyaOrig="760" w14:anchorId="0D93B68F">
          <v:shape id="_x0000_i1031" type="#_x0000_t75" style="width:32.75pt;height:38.35pt" o:ole="">
            <v:imagedata r:id="rId21" o:title=""/>
          </v:shape>
          <o:OLEObject Type="Embed" ProgID="Equation.3" ShapeID="_x0000_i1031" DrawAspect="Content" ObjectID="_1537710611" r:id="rId22"/>
        </w:object>
      </w:r>
    </w:p>
    <w:p w14:paraId="3FF6F71C" w14:textId="7390725B" w:rsidR="006C5600" w:rsidRDefault="001B0CA9" w:rsidP="001B0CA9">
      <w:pPr>
        <w:pStyle w:val="Pquestiontextpartsa"/>
      </w:pPr>
      <w:r>
        <w:tab/>
      </w:r>
      <w:r w:rsidRPr="00675081">
        <w:t xml:space="preserve">= </w:t>
      </w:r>
      <w:r w:rsidRPr="00675081">
        <w:rPr>
          <w:position w:val="-24"/>
        </w:rPr>
        <w:object w:dxaOrig="420" w:dyaOrig="660" w14:anchorId="76CF4E08">
          <v:shape id="_x0000_i1032" type="#_x0000_t75" style="width:20.55pt;height:32.75pt" o:ole="">
            <v:imagedata r:id="rId23" o:title=""/>
          </v:shape>
          <o:OLEObject Type="Embed" ProgID="Equation.3" ShapeID="_x0000_i1032" DrawAspect="Content" ObjectID="_1537710612" r:id="rId24"/>
        </w:object>
      </w:r>
    </w:p>
    <w:p w14:paraId="6EA39DF9" w14:textId="40A208EA" w:rsidR="00D22D12" w:rsidRPr="001B0CA9" w:rsidRDefault="00D22D12" w:rsidP="006C6AD1">
      <w:pPr>
        <w:pStyle w:val="Pquestiontextpartsa"/>
      </w:pPr>
      <w:r w:rsidRPr="001B0CA9">
        <w:rPr>
          <w:rStyle w:val="Cquestionpartlabelbold"/>
        </w:rPr>
        <w:t>(c)</w:t>
      </w:r>
      <w:r w:rsidRPr="001B0CA9">
        <w:tab/>
      </w:r>
      <w:r w:rsidR="001B0CA9" w:rsidRPr="00675081">
        <w:t>(3</w:t>
      </w:r>
      <w:r w:rsidR="001B0CA9" w:rsidRPr="00675081">
        <w:rPr>
          <w:i/>
        </w:rPr>
        <w:t>ab</w:t>
      </w:r>
      <w:r w:rsidR="001B0CA9" w:rsidRPr="00675081">
        <w:rPr>
          <w:vertAlign w:val="superscript"/>
        </w:rPr>
        <w:t>4</w:t>
      </w:r>
      <w:r w:rsidR="001B0CA9" w:rsidRPr="00675081">
        <w:t>)</w:t>
      </w:r>
      <w:r w:rsidR="001B0CA9" w:rsidRPr="00675081">
        <w:rPr>
          <w:vertAlign w:val="superscript"/>
        </w:rPr>
        <w:t>3</w:t>
      </w:r>
      <w:r w:rsidR="001B0CA9" w:rsidRPr="00675081">
        <w:t xml:space="preserve"> × (</w:t>
      </w:r>
      <w:r w:rsidR="001B0CA9" w:rsidRPr="00675081">
        <w:rPr>
          <w:i/>
        </w:rPr>
        <w:t>a</w:t>
      </w:r>
      <w:r w:rsidR="001B0CA9" w:rsidRPr="00675081">
        <w:rPr>
          <w:vertAlign w:val="superscript"/>
        </w:rPr>
        <w:t>3</w:t>
      </w:r>
      <w:r w:rsidR="001B0CA9" w:rsidRPr="00675081">
        <w:rPr>
          <w:i/>
        </w:rPr>
        <w:t>b</w:t>
      </w:r>
      <w:r w:rsidR="001B0CA9" w:rsidRPr="00675081">
        <w:t>)</w:t>
      </w:r>
      <w:r w:rsidR="001B0CA9" w:rsidRPr="00675081">
        <w:rPr>
          <w:vertAlign w:val="superscript"/>
        </w:rPr>
        <w:t>2</w:t>
      </w:r>
    </w:p>
    <w:p w14:paraId="15F047FB" w14:textId="6A47590C" w:rsidR="00D22D12" w:rsidRPr="001B0CA9" w:rsidRDefault="00D22D12" w:rsidP="006C6AD1">
      <w:pPr>
        <w:pStyle w:val="Pquestiontextpartsa"/>
      </w:pPr>
      <w:r w:rsidRPr="001B0CA9">
        <w:tab/>
      </w:r>
      <w:r w:rsidR="001B0CA9" w:rsidRPr="00675081">
        <w:t>= 3</w:t>
      </w:r>
      <w:r w:rsidR="001B0CA9" w:rsidRPr="00675081">
        <w:rPr>
          <w:vertAlign w:val="superscript"/>
        </w:rPr>
        <w:t>3</w:t>
      </w:r>
      <w:r w:rsidR="001B0CA9" w:rsidRPr="00675081">
        <w:rPr>
          <w:i/>
        </w:rPr>
        <w:t>a</w:t>
      </w:r>
      <w:r w:rsidR="001B0CA9" w:rsidRPr="00675081">
        <w:rPr>
          <w:vertAlign w:val="superscript"/>
        </w:rPr>
        <w:t>3</w:t>
      </w:r>
      <w:r w:rsidR="001B0CA9" w:rsidRPr="00675081">
        <w:rPr>
          <w:i/>
        </w:rPr>
        <w:t>b</w:t>
      </w:r>
      <w:r w:rsidR="001B0CA9" w:rsidRPr="00675081">
        <w:rPr>
          <w:vertAlign w:val="superscript"/>
        </w:rPr>
        <w:t>12</w:t>
      </w:r>
      <w:r w:rsidR="001B0CA9" w:rsidRPr="00675081">
        <w:t xml:space="preserve"> × </w:t>
      </w:r>
      <w:r w:rsidR="001B0CA9" w:rsidRPr="00675081">
        <w:rPr>
          <w:i/>
        </w:rPr>
        <w:t>a</w:t>
      </w:r>
      <w:r w:rsidR="001B0CA9" w:rsidRPr="00675081">
        <w:rPr>
          <w:vertAlign w:val="superscript"/>
        </w:rPr>
        <w:t>6</w:t>
      </w:r>
      <w:r w:rsidR="001B0CA9" w:rsidRPr="00675081">
        <w:rPr>
          <w:i/>
        </w:rPr>
        <w:t>b</w:t>
      </w:r>
      <w:r w:rsidR="001B0CA9" w:rsidRPr="00675081">
        <w:rPr>
          <w:vertAlign w:val="superscript"/>
        </w:rPr>
        <w:t>2</w:t>
      </w:r>
    </w:p>
    <w:p w14:paraId="709065F0" w14:textId="3084599B" w:rsidR="00D22D12" w:rsidRPr="001B0CA9" w:rsidRDefault="00D22D12" w:rsidP="006C6AD1">
      <w:pPr>
        <w:pStyle w:val="Pquestiontextpartsa"/>
      </w:pPr>
      <w:r w:rsidRPr="001B0CA9">
        <w:tab/>
      </w:r>
      <w:r w:rsidR="001B0CA9" w:rsidRPr="00675081">
        <w:t>= 27</w:t>
      </w:r>
      <w:r w:rsidR="001B0CA9" w:rsidRPr="00675081">
        <w:rPr>
          <w:i/>
        </w:rPr>
        <w:t>a</w:t>
      </w:r>
      <w:r w:rsidR="001B0CA9" w:rsidRPr="00675081">
        <w:rPr>
          <w:vertAlign w:val="superscript"/>
        </w:rPr>
        <w:t>9</w:t>
      </w:r>
      <w:r w:rsidR="001B0CA9" w:rsidRPr="00675081">
        <w:rPr>
          <w:i/>
        </w:rPr>
        <w:t>b</w:t>
      </w:r>
      <w:r w:rsidR="001B0CA9" w:rsidRPr="00675081">
        <w:rPr>
          <w:vertAlign w:val="superscript"/>
        </w:rPr>
        <w:t>14</w:t>
      </w:r>
    </w:p>
    <w:p w14:paraId="0767CB01" w14:textId="4185A16A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5</w:t>
      </w:r>
      <w:r>
        <w:tab/>
      </w:r>
      <w:r w:rsidR="00C72996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3.2</w:t>
      </w:r>
      <w:r>
        <w:t>]</w:t>
      </w:r>
    </w:p>
    <w:p w14:paraId="26F9ECAD" w14:textId="3BF47E36" w:rsidR="00D22D12" w:rsidRPr="005F464E" w:rsidRDefault="00306C44" w:rsidP="001F0EE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1B0CA9" w:rsidRPr="00675081">
        <w:t>2</w:t>
      </w:r>
      <w:r w:rsidR="001B0CA9" w:rsidRPr="00675081">
        <w:rPr>
          <w:vertAlign w:val="superscript"/>
        </w:rPr>
        <w:t>4</w:t>
      </w:r>
      <w:r w:rsidR="001B0CA9" w:rsidRPr="00675081">
        <w:t xml:space="preserve"> × 3</w:t>
      </w:r>
      <w:r w:rsidR="001B0CA9" w:rsidRPr="00675081">
        <w:rPr>
          <w:vertAlign w:val="superscript"/>
        </w:rPr>
        <w:t>4</w:t>
      </w:r>
      <w:r w:rsidR="00D22D12" w:rsidRPr="005F464E">
        <w:t xml:space="preserve"> </w:t>
      </w:r>
    </w:p>
    <w:p w14:paraId="5CF96786" w14:textId="063367A5" w:rsidR="00D22D12" w:rsidRPr="005F464E" w:rsidRDefault="001F0EE3" w:rsidP="001F0EE3">
      <w:pPr>
        <w:pStyle w:val="Pquestiontextpartsa"/>
      </w:pPr>
      <w:r w:rsidRPr="005F464E">
        <w:tab/>
      </w:r>
      <w:r w:rsidR="001B0CA9" w:rsidRPr="00675081">
        <w:t>= (2 × 3)</w:t>
      </w:r>
      <w:r w:rsidR="001B0CA9" w:rsidRPr="00675081">
        <w:rPr>
          <w:vertAlign w:val="superscript"/>
        </w:rPr>
        <w:t>4</w:t>
      </w:r>
    </w:p>
    <w:p w14:paraId="65CBC8C0" w14:textId="47231308" w:rsidR="00306C44" w:rsidRDefault="001F0EE3" w:rsidP="001F0EE3">
      <w:pPr>
        <w:pStyle w:val="Pquestiontextpartsa"/>
      </w:pPr>
      <w:r w:rsidRPr="005F464E">
        <w:tab/>
      </w:r>
      <w:r w:rsidR="001B0CA9" w:rsidRPr="00675081">
        <w:t>= 6</w:t>
      </w:r>
      <w:r w:rsidR="001B0CA9" w:rsidRPr="00675081">
        <w:rPr>
          <w:vertAlign w:val="superscript"/>
        </w:rPr>
        <w:t>4</w:t>
      </w:r>
    </w:p>
    <w:p w14:paraId="528345EC" w14:textId="53D52F6B" w:rsidR="00164CD4" w:rsidRPr="005F464E" w:rsidRDefault="006C5600" w:rsidP="001F0EE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 w:rsidR="00D22D12">
        <w:tab/>
      </w:r>
      <w:r w:rsidR="005A2C9B" w:rsidRPr="00675081">
        <w:rPr>
          <w:i/>
        </w:rPr>
        <w:t>k</w:t>
      </w:r>
      <w:r w:rsidR="005A2C9B" w:rsidRPr="00675081">
        <w:rPr>
          <w:vertAlign w:val="superscript"/>
        </w:rPr>
        <w:t>-4</w:t>
      </w:r>
      <w:r w:rsidR="00D22D12" w:rsidRPr="005F464E">
        <w:t xml:space="preserve"> </w:t>
      </w:r>
      <w:r w:rsidR="00D22D12" w:rsidRPr="00794460">
        <w:t xml:space="preserve">= </w:t>
      </w:r>
      <w:r w:rsidR="005A2C9B" w:rsidRPr="00675081">
        <w:rPr>
          <w:b/>
          <w:position w:val="-24"/>
        </w:rPr>
        <w:object w:dxaOrig="360" w:dyaOrig="620" w14:anchorId="2EF04D60">
          <v:shape id="_x0000_i1033" type="#_x0000_t75" style="width:18.7pt;height:30.85pt" o:ole="">
            <v:imagedata r:id="rId25" o:title=""/>
          </v:shape>
          <o:OLEObject Type="Embed" ProgID="Equation.3" ShapeID="_x0000_i1033" DrawAspect="Content" ObjectID="_1537710613" r:id="rId26"/>
        </w:object>
      </w:r>
    </w:p>
    <w:p w14:paraId="0700BF28" w14:textId="77981DFA" w:rsidR="006C5600" w:rsidRDefault="00D22D12" w:rsidP="00056C7A">
      <w:pPr>
        <w:pStyle w:val="Pquestiontextpartsa"/>
      </w:pPr>
      <w:r w:rsidRPr="005F464E">
        <w:rPr>
          <w:rStyle w:val="Cquestionpartlabelbold"/>
        </w:rPr>
        <w:t>(c)</w:t>
      </w:r>
      <w:r w:rsidRPr="005F464E">
        <w:tab/>
        <w:t xml:space="preserve"> </w:t>
      </w:r>
      <w:r w:rsidR="005A2C9B" w:rsidRPr="00675081">
        <w:rPr>
          <w:i/>
        </w:rPr>
        <w:t>t</w:t>
      </w:r>
      <w:r w:rsidR="005A2C9B" w:rsidRPr="00675081">
        <w:rPr>
          <w:vertAlign w:val="superscript"/>
        </w:rPr>
        <w:t>13</w:t>
      </w:r>
      <w:r w:rsidR="005A2C9B" w:rsidRPr="00675081">
        <w:t xml:space="preserve"> ÷ </w:t>
      </w:r>
      <w:r w:rsidR="005A2C9B" w:rsidRPr="00675081">
        <w:rPr>
          <w:i/>
        </w:rPr>
        <w:t>t</w:t>
      </w:r>
      <w:r w:rsidR="005A2C9B" w:rsidRPr="00675081">
        <w:rPr>
          <w:vertAlign w:val="superscript"/>
        </w:rPr>
        <w:t>16</w:t>
      </w:r>
      <w:r w:rsidR="00056C7A">
        <w:t xml:space="preserve"> </w:t>
      </w:r>
      <w:r w:rsidRPr="00794460">
        <w:t xml:space="preserve">= </w:t>
      </w:r>
      <w:r w:rsidR="005A2C9B" w:rsidRPr="00675081">
        <w:rPr>
          <w:i/>
        </w:rPr>
        <w:t>t</w:t>
      </w:r>
      <w:r w:rsidR="005A2C9B" w:rsidRPr="00675081">
        <w:rPr>
          <w:vertAlign w:val="superscript"/>
        </w:rPr>
        <w:t>-3</w:t>
      </w:r>
      <w:r w:rsidR="00056C7A">
        <w:t xml:space="preserve"> </w:t>
      </w:r>
      <w:r w:rsidRPr="00794460">
        <w:t>=</w:t>
      </w:r>
      <w:r w:rsidR="005A2C9B">
        <w:t xml:space="preserve"> </w:t>
      </w:r>
      <w:r w:rsidR="005A2C9B" w:rsidRPr="00675081">
        <w:rPr>
          <w:position w:val="-24"/>
        </w:rPr>
        <w:object w:dxaOrig="300" w:dyaOrig="620" w14:anchorId="2A90D208">
          <v:shape id="_x0000_i1034" type="#_x0000_t75" style="width:14.95pt;height:30.85pt" o:ole="">
            <v:imagedata r:id="rId27" o:title=""/>
          </v:shape>
          <o:OLEObject Type="Embed" ProgID="Equation.3" ShapeID="_x0000_i1034" DrawAspect="Content" ObjectID="_1537710614" r:id="rId28"/>
        </w:object>
      </w:r>
    </w:p>
    <w:p w14:paraId="3EC9F200" w14:textId="1DD746BC" w:rsidR="00306C44" w:rsidRDefault="00306C44" w:rsidP="00306C44">
      <w:pPr>
        <w:pStyle w:val="Pquestionheadingsx1stafterhead"/>
        <w:tabs>
          <w:tab w:val="left" w:pos="426"/>
        </w:tabs>
      </w:pPr>
      <w:r>
        <w:lastRenderedPageBreak/>
        <w:t>Question 1</w:t>
      </w:r>
      <w:r w:rsidR="00590C1A">
        <w:t>6</w:t>
      </w:r>
      <w:r>
        <w:tab/>
      </w:r>
      <w:r w:rsidR="005F464E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3.2</w:t>
      </w:r>
      <w:r>
        <w:t>]</w:t>
      </w:r>
    </w:p>
    <w:p w14:paraId="671D060F" w14:textId="4E74F411" w:rsidR="00D22D12" w:rsidRPr="005173C8" w:rsidRDefault="00306C44" w:rsidP="001F0EE3">
      <w:pPr>
        <w:pStyle w:val="Pquestiontextpartsa"/>
        <w:rPr>
          <w:lang w:val="es-ES"/>
        </w:rPr>
      </w:pPr>
      <w:r w:rsidRPr="005173C8">
        <w:rPr>
          <w:rStyle w:val="Cquestionpartlabelbold"/>
          <w:lang w:val="es-ES"/>
        </w:rPr>
        <w:t>(a)</w:t>
      </w:r>
      <w:r w:rsidR="00164CD4" w:rsidRPr="005173C8">
        <w:rPr>
          <w:lang w:val="es-ES"/>
        </w:rPr>
        <w:tab/>
      </w:r>
      <w:r w:rsidR="005A2C9B" w:rsidRPr="005173C8">
        <w:rPr>
          <w:lang w:val="es-ES"/>
        </w:rPr>
        <w:t>8</w:t>
      </w:r>
      <w:r w:rsidR="00D22D12" w:rsidRPr="005173C8">
        <w:rPr>
          <w:vertAlign w:val="superscript"/>
          <w:lang w:val="es-ES"/>
        </w:rPr>
        <w:t>0</w:t>
      </w:r>
      <w:r w:rsidR="00D22D12" w:rsidRPr="005173C8">
        <w:rPr>
          <w:lang w:val="es-ES"/>
        </w:rPr>
        <w:t xml:space="preserve"> = 1</w:t>
      </w:r>
    </w:p>
    <w:p w14:paraId="45C39716" w14:textId="5D7CF704" w:rsidR="00D22D12" w:rsidRPr="005173C8" w:rsidRDefault="006C5600" w:rsidP="001F0EE3">
      <w:pPr>
        <w:pStyle w:val="Pquestiontextpartsa"/>
        <w:rPr>
          <w:lang w:val="es-ES"/>
        </w:rPr>
      </w:pPr>
      <w:r w:rsidRPr="005173C8">
        <w:rPr>
          <w:rStyle w:val="Cquestionpartlabelbold"/>
          <w:lang w:val="es-ES"/>
        </w:rPr>
        <w:t>(b)</w:t>
      </w:r>
      <w:r w:rsidR="00164CD4" w:rsidRPr="005173C8">
        <w:rPr>
          <w:lang w:val="es-ES"/>
        </w:rPr>
        <w:tab/>
      </w:r>
      <w:r w:rsidR="005A2C9B" w:rsidRPr="005173C8">
        <w:rPr>
          <w:iCs/>
          <w:lang w:val="es-ES"/>
        </w:rPr>
        <w:t>3</w:t>
      </w:r>
      <w:r w:rsidR="005A2C9B" w:rsidRPr="005173C8">
        <w:rPr>
          <w:i/>
          <w:iCs/>
          <w:lang w:val="es-ES"/>
        </w:rPr>
        <w:t>m</w:t>
      </w:r>
      <w:r w:rsidR="005A2C9B" w:rsidRPr="005173C8">
        <w:rPr>
          <w:iCs/>
          <w:vertAlign w:val="superscript"/>
          <w:lang w:val="es-ES"/>
        </w:rPr>
        <w:t>0</w:t>
      </w:r>
      <w:r w:rsidR="00D22D12" w:rsidRPr="005173C8">
        <w:rPr>
          <w:lang w:val="es-ES"/>
        </w:rPr>
        <w:t xml:space="preserve"> </w:t>
      </w:r>
    </w:p>
    <w:p w14:paraId="7B88003A" w14:textId="63CA3F48" w:rsidR="00D22D12" w:rsidRPr="005173C8" w:rsidRDefault="001F0EE3" w:rsidP="001F0EE3">
      <w:pPr>
        <w:pStyle w:val="Pquestiontextpartsa"/>
        <w:rPr>
          <w:lang w:val="es-ES"/>
        </w:rPr>
      </w:pPr>
      <w:r w:rsidRPr="005173C8">
        <w:rPr>
          <w:lang w:val="es-ES"/>
        </w:rPr>
        <w:tab/>
      </w:r>
      <w:r w:rsidR="00D22D12" w:rsidRPr="005173C8">
        <w:rPr>
          <w:lang w:val="es-ES"/>
        </w:rPr>
        <w:t xml:space="preserve">= </w:t>
      </w:r>
      <w:r w:rsidR="005A2C9B" w:rsidRPr="005173C8">
        <w:rPr>
          <w:lang w:val="es-ES"/>
        </w:rPr>
        <w:t>3</w:t>
      </w:r>
      <w:r w:rsidR="00D22D12" w:rsidRPr="005173C8">
        <w:rPr>
          <w:lang w:val="es-ES"/>
        </w:rPr>
        <w:t xml:space="preserve"> × 1</w:t>
      </w:r>
    </w:p>
    <w:p w14:paraId="37CC932D" w14:textId="2479E612" w:rsidR="006C5600" w:rsidRPr="005173C8" w:rsidRDefault="00D22D12" w:rsidP="001F0EE3">
      <w:pPr>
        <w:pStyle w:val="Pquestiontextpartsa"/>
        <w:rPr>
          <w:lang w:val="es-ES"/>
        </w:rPr>
      </w:pPr>
      <w:r w:rsidRPr="005173C8">
        <w:rPr>
          <w:lang w:val="es-ES"/>
        </w:rPr>
        <w:tab/>
        <w:t xml:space="preserve">= </w:t>
      </w:r>
      <w:r w:rsidR="005A2C9B" w:rsidRPr="005173C8">
        <w:rPr>
          <w:lang w:val="es-ES"/>
        </w:rPr>
        <w:t>3</w:t>
      </w:r>
    </w:p>
    <w:p w14:paraId="4D2D2AB9" w14:textId="4A69AA85" w:rsidR="00D22D12" w:rsidRPr="005173C8" w:rsidRDefault="00D22D12" w:rsidP="001F0EE3">
      <w:pPr>
        <w:pStyle w:val="Pquestiontextpartsa"/>
        <w:rPr>
          <w:lang w:val="es-ES"/>
        </w:rPr>
      </w:pPr>
      <w:r w:rsidRPr="005173C8">
        <w:rPr>
          <w:rStyle w:val="Cquestionpartlabelbold"/>
          <w:lang w:val="es-ES"/>
        </w:rPr>
        <w:t>(c)</w:t>
      </w:r>
      <w:r w:rsidRPr="005173C8">
        <w:rPr>
          <w:lang w:val="es-ES"/>
        </w:rPr>
        <w:tab/>
        <w:t>(</w:t>
      </w:r>
      <w:r w:rsidR="005A2C9B" w:rsidRPr="005173C8">
        <w:rPr>
          <w:lang w:val="es-ES"/>
        </w:rPr>
        <w:t>21</w:t>
      </w:r>
      <w:r w:rsidR="005A2C9B" w:rsidRPr="005173C8">
        <w:rPr>
          <w:i/>
          <w:lang w:val="es-ES"/>
        </w:rPr>
        <w:t>u</w:t>
      </w:r>
      <w:r w:rsidRPr="005173C8">
        <w:rPr>
          <w:lang w:val="es-ES"/>
        </w:rPr>
        <w:t>)</w:t>
      </w:r>
      <w:r w:rsidRPr="005173C8">
        <w:rPr>
          <w:vertAlign w:val="superscript"/>
          <w:lang w:val="es-ES"/>
        </w:rPr>
        <w:t>0</w:t>
      </w:r>
    </w:p>
    <w:p w14:paraId="58CCD4BF" w14:textId="4D3C7BA0" w:rsidR="00D22D12" w:rsidRPr="005173C8" w:rsidRDefault="001F0EE3" w:rsidP="001F0EE3">
      <w:pPr>
        <w:pStyle w:val="Pquestiontextpartsa"/>
        <w:rPr>
          <w:lang w:val="es-ES"/>
        </w:rPr>
      </w:pPr>
      <w:r w:rsidRPr="005173C8">
        <w:rPr>
          <w:lang w:val="es-ES"/>
        </w:rPr>
        <w:tab/>
      </w:r>
      <w:r w:rsidR="00D22D12" w:rsidRPr="005173C8">
        <w:rPr>
          <w:lang w:val="es-ES"/>
        </w:rPr>
        <w:t xml:space="preserve">= </w:t>
      </w:r>
      <w:r w:rsidR="005A2C9B" w:rsidRPr="005173C8">
        <w:rPr>
          <w:lang w:val="es-ES"/>
        </w:rPr>
        <w:t>21</w:t>
      </w:r>
      <w:r w:rsidR="00D22D12" w:rsidRPr="005173C8">
        <w:rPr>
          <w:vertAlign w:val="superscript"/>
          <w:lang w:val="es-ES"/>
        </w:rPr>
        <w:t>0</w:t>
      </w:r>
      <w:r w:rsidR="005A2C9B" w:rsidRPr="005173C8">
        <w:rPr>
          <w:i/>
          <w:lang w:val="es-ES"/>
        </w:rPr>
        <w:t>u</w:t>
      </w:r>
      <w:r w:rsidR="00D22D12" w:rsidRPr="005173C8">
        <w:rPr>
          <w:vertAlign w:val="superscript"/>
          <w:lang w:val="es-ES"/>
        </w:rPr>
        <w:t>0</w:t>
      </w:r>
    </w:p>
    <w:p w14:paraId="450A7F8C" w14:textId="26D96A2C" w:rsidR="00D22D12" w:rsidRPr="005173C8" w:rsidRDefault="001F0EE3" w:rsidP="001F0EE3">
      <w:pPr>
        <w:pStyle w:val="Pquestiontextpartsa"/>
        <w:rPr>
          <w:lang w:val="es-ES"/>
        </w:rPr>
      </w:pPr>
      <w:r w:rsidRPr="005173C8">
        <w:rPr>
          <w:lang w:val="es-ES"/>
        </w:rPr>
        <w:tab/>
      </w:r>
      <w:r w:rsidR="00D22D12" w:rsidRPr="005173C8">
        <w:rPr>
          <w:lang w:val="es-ES"/>
        </w:rPr>
        <w:t>= 1 × 1</w:t>
      </w:r>
    </w:p>
    <w:p w14:paraId="59371C7A" w14:textId="34518406" w:rsidR="00D22D12" w:rsidRPr="005173C8" w:rsidRDefault="00D22D12" w:rsidP="001F0EE3">
      <w:pPr>
        <w:pStyle w:val="Pquestiontextpartsa"/>
        <w:rPr>
          <w:lang w:val="es-ES"/>
        </w:rPr>
      </w:pPr>
      <w:r w:rsidRPr="005173C8">
        <w:rPr>
          <w:lang w:val="es-ES"/>
        </w:rPr>
        <w:tab/>
        <w:t>= 1</w:t>
      </w:r>
    </w:p>
    <w:p w14:paraId="489A6889" w14:textId="1FF320E7" w:rsidR="00306C44" w:rsidRPr="005173C8" w:rsidRDefault="00306C44" w:rsidP="00306C44">
      <w:pPr>
        <w:pStyle w:val="Pquestionheadingsx1stafterhead"/>
        <w:tabs>
          <w:tab w:val="left" w:pos="426"/>
        </w:tabs>
        <w:rPr>
          <w:lang w:val="es-ES"/>
        </w:rPr>
      </w:pPr>
      <w:r w:rsidRPr="005173C8">
        <w:rPr>
          <w:lang w:val="es-ES"/>
        </w:rPr>
        <w:t>Question 1</w:t>
      </w:r>
      <w:r w:rsidR="00590C1A" w:rsidRPr="005173C8">
        <w:rPr>
          <w:lang w:val="es-ES"/>
        </w:rPr>
        <w:t>7</w:t>
      </w:r>
      <w:r w:rsidRPr="005173C8">
        <w:rPr>
          <w:lang w:val="es-ES"/>
        </w:rPr>
        <w:tab/>
      </w:r>
      <w:r w:rsidR="00207632" w:rsidRPr="005173C8">
        <w:rPr>
          <w:rStyle w:val="Cmarkslabel"/>
          <w:lang w:val="es-ES"/>
        </w:rPr>
        <w:t>4</w:t>
      </w:r>
      <w:r w:rsidR="005F464E" w:rsidRPr="005173C8">
        <w:rPr>
          <w:rStyle w:val="Cmarkslabel"/>
          <w:lang w:val="es-ES"/>
        </w:rPr>
        <w:t xml:space="preserve"> </w:t>
      </w:r>
      <w:r w:rsidRPr="005173C8">
        <w:rPr>
          <w:rStyle w:val="Cmarkslabel"/>
          <w:lang w:val="es-ES"/>
        </w:rPr>
        <w:t>marks</w:t>
      </w:r>
      <w:r w:rsidRPr="005173C8">
        <w:rPr>
          <w:lang w:val="es-ES"/>
        </w:rPr>
        <w:tab/>
        <w:t>[</w:t>
      </w:r>
      <w:r w:rsidR="00C72996" w:rsidRPr="005173C8">
        <w:rPr>
          <w:lang w:val="es-ES"/>
        </w:rPr>
        <w:t>3.2</w:t>
      </w:r>
      <w:r w:rsidRPr="005173C8">
        <w:rPr>
          <w:lang w:val="es-ES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8"/>
      </w:tblGrid>
      <w:tr w:rsidR="006B4046" w14:paraId="59E2561B" w14:textId="77777777" w:rsidTr="007F2FC1">
        <w:tc>
          <w:tcPr>
            <w:tcW w:w="4729" w:type="dxa"/>
          </w:tcPr>
          <w:p w14:paraId="5D21EA62" w14:textId="77777777" w:rsidR="00FA7680" w:rsidRDefault="006B4046" w:rsidP="00164CD4">
            <w:pPr>
              <w:pStyle w:val="Pquestiontextpartsa"/>
              <w:ind w:left="0" w:firstLine="0"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a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</w:p>
          <w:p w14:paraId="6292127E" w14:textId="4CEADC49" w:rsidR="006B4046" w:rsidRDefault="00FA7680" w:rsidP="00164CD4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tab/>
            </w:r>
            <w:r w:rsidR="006B4046" w:rsidRPr="005A2C9B">
              <w:rPr>
                <w:position w:val="-236"/>
              </w:rPr>
              <w:object w:dxaOrig="1040" w:dyaOrig="2780" w14:anchorId="0FB744E2">
                <v:shape id="_x0000_i1041" type="#_x0000_t75" style="width:51.45pt;height:139.3pt" o:ole="">
                  <v:imagedata r:id="rId29" o:title=""/>
                </v:shape>
                <o:OLEObject Type="Embed" ProgID="Equation.3" ShapeID="_x0000_i1041" DrawAspect="Content" ObjectID="_1537710615" r:id="rId30"/>
              </w:object>
            </w:r>
          </w:p>
        </w:tc>
        <w:tc>
          <w:tcPr>
            <w:tcW w:w="4728" w:type="dxa"/>
          </w:tcPr>
          <w:p w14:paraId="3B652118" w14:textId="77777777" w:rsidR="006B4046" w:rsidRDefault="006B4046" w:rsidP="006B4046">
            <w:pPr>
              <w:pStyle w:val="Pquestiontextpartsa"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b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</w:p>
          <w:p w14:paraId="18DC6383" w14:textId="31B375B4" w:rsidR="006B4046" w:rsidRDefault="006B4046" w:rsidP="006B4046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tab/>
            </w:r>
            <w:r w:rsidRPr="00E32FE0">
              <w:rPr>
                <w:position w:val="-134"/>
              </w:rPr>
              <w:object w:dxaOrig="1500" w:dyaOrig="2799" w14:anchorId="76411F92">
                <v:shape id="_x0000_i1042" type="#_x0000_t75" style="width:75.75pt;height:140.25pt" o:ole="">
                  <v:imagedata r:id="rId31" o:title=""/>
                </v:shape>
                <o:OLEObject Type="Embed" ProgID="Equation.3" ShapeID="_x0000_i1042" DrawAspect="Content" ObjectID="_1537710616" r:id="rId32"/>
              </w:object>
            </w:r>
          </w:p>
        </w:tc>
      </w:tr>
    </w:tbl>
    <w:p w14:paraId="052C3AA3" w14:textId="1912B36B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8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3.3</w:t>
      </w:r>
      <w:r>
        <w:t>]</w:t>
      </w:r>
    </w:p>
    <w:p w14:paraId="2AD67092" w14:textId="544174CE" w:rsidR="00306C44" w:rsidRDefault="00306C44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5A2C9B" w:rsidRPr="00675081">
        <w:t>2.340 87 × 10</w:t>
      </w:r>
      <w:r w:rsidR="005A2C9B" w:rsidRPr="00675081">
        <w:rPr>
          <w:vertAlign w:val="superscript"/>
        </w:rPr>
        <w:t>10</w:t>
      </w:r>
    </w:p>
    <w:p w14:paraId="719C8029" w14:textId="44729CC0" w:rsidR="006C5600" w:rsidRDefault="006C5600" w:rsidP="006C5600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5A2C9B" w:rsidRPr="00675081">
        <w:t>56 654 000</w:t>
      </w:r>
    </w:p>
    <w:p w14:paraId="1BED8FBF" w14:textId="0679F670" w:rsidR="006C5600" w:rsidRDefault="006C5600" w:rsidP="006C5600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5A2C9B" w:rsidRPr="00675081">
        <w:t>3.08 × 10</w:t>
      </w:r>
      <w:r w:rsidR="005A2C9B" w:rsidRPr="00675081">
        <w:rPr>
          <w:vertAlign w:val="superscript"/>
        </w:rPr>
        <w:t>-3</w:t>
      </w:r>
    </w:p>
    <w:p w14:paraId="452D3023" w14:textId="0E9F8693" w:rsidR="006C5600" w:rsidRDefault="006C5600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5A2C9B" w:rsidRPr="00072C61">
        <w:t>60</w:t>
      </w:r>
      <w:r w:rsidR="005A2C9B">
        <w:t> </w:t>
      </w:r>
      <w:r w:rsidR="005A2C9B" w:rsidRPr="00072C61">
        <w:t>400</w:t>
      </w:r>
    </w:p>
    <w:p w14:paraId="77BE78A8" w14:textId="0FD2045C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9</w:t>
      </w:r>
      <w:r>
        <w:tab/>
      </w:r>
      <w:r w:rsidR="005F464E"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>
        <w:tab/>
        <w:t>[</w:t>
      </w:r>
      <w:r w:rsidR="00C72996">
        <w:t>3.3</w:t>
      </w:r>
      <w:r>
        <w:t>]</w:t>
      </w:r>
    </w:p>
    <w:p w14:paraId="6243D6DE" w14:textId="77777777" w:rsidR="005A2C9B" w:rsidRPr="00675081" w:rsidRDefault="005A2C9B" w:rsidP="005A2C9B">
      <w:pPr>
        <w:pStyle w:val="Pquestiontextmainstem"/>
      </w:pPr>
      <w:r w:rsidRPr="005A2C9B">
        <w:rPr>
          <w:position w:val="-24"/>
        </w:rPr>
        <w:object w:dxaOrig="2200" w:dyaOrig="660" w14:anchorId="5B763E60">
          <v:shape id="_x0000_i1035" type="#_x0000_t75" style="width:110.35pt;height:32.75pt" o:ole="">
            <v:imagedata r:id="rId33" o:title=""/>
          </v:shape>
          <o:OLEObject Type="Embed" ProgID="Equation.3" ShapeID="_x0000_i1035" DrawAspect="Content" ObjectID="_1537710617" r:id="rId34"/>
        </w:object>
      </w:r>
    </w:p>
    <w:p w14:paraId="5F96F55D" w14:textId="77777777" w:rsidR="005A2C9B" w:rsidRPr="00675081" w:rsidRDefault="005A2C9B" w:rsidP="005A2C9B">
      <w:pPr>
        <w:pStyle w:val="Pquestiontextmainstem"/>
      </w:pPr>
      <w:r w:rsidRPr="00675081">
        <w:t>= 77 739.4</w:t>
      </w:r>
    </w:p>
    <w:p w14:paraId="77C78CB6" w14:textId="3D4FCE25" w:rsidR="00306C44" w:rsidRDefault="005A2C9B" w:rsidP="005A2C9B">
      <w:pPr>
        <w:pStyle w:val="Pquestiontextmainstem"/>
      </w:pPr>
      <w:r w:rsidRPr="00675081">
        <w:t>= 7.773 94 × 10</w:t>
      </w:r>
      <w:r w:rsidRPr="00675081">
        <w:rPr>
          <w:vertAlign w:val="superscript"/>
        </w:rPr>
        <w:t>4</w:t>
      </w:r>
    </w:p>
    <w:p w14:paraId="62FF2193" w14:textId="5C9BC2FC" w:rsidR="0085239A" w:rsidRDefault="0085239A" w:rsidP="00056C7A">
      <w:pPr>
        <w:pStyle w:val="Pquestionheadingsx1stafterhead"/>
        <w:tabs>
          <w:tab w:val="left" w:pos="426"/>
        </w:tabs>
      </w:pPr>
      <w:r>
        <w:t xml:space="preserve">Question </w:t>
      </w:r>
      <w:r w:rsidR="00590C1A">
        <w:t>20</w:t>
      </w:r>
      <w:r>
        <w:tab/>
      </w:r>
      <w:r w:rsidR="005F464E">
        <w:rPr>
          <w:rStyle w:val="Cmarkslabel"/>
        </w:rPr>
        <w:t>3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</w:t>
      </w:r>
      <w:r w:rsidR="005F464E">
        <w:rPr>
          <w:rStyle w:val="Cmarkslabel"/>
        </w:rPr>
        <w:t>s</w:t>
      </w:r>
      <w:r>
        <w:tab/>
        <w:t>[</w:t>
      </w:r>
      <w:r w:rsidR="00C72996">
        <w:t>3.3</w:t>
      </w:r>
      <w:r>
        <w:t>]</w:t>
      </w:r>
    </w:p>
    <w:p w14:paraId="22AB14E8" w14:textId="77191A7E" w:rsidR="005A2C9B" w:rsidRDefault="00C72996" w:rsidP="005A2C9B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5A2C9B">
        <w:t>There is 1 significant zero.</w:t>
      </w:r>
    </w:p>
    <w:p w14:paraId="184DBE62" w14:textId="7927D0C7" w:rsidR="005A2C9B" w:rsidRDefault="005A2C9B" w:rsidP="005A2C9B">
      <w:pPr>
        <w:pStyle w:val="Pquestiontextpartsa"/>
        <w:keepNext/>
      </w:pPr>
      <w:r>
        <w:tab/>
        <w:t>T</w:t>
      </w:r>
      <w:r w:rsidR="00E46DE7">
        <w:t>here are 3 significant non-zero</w:t>
      </w:r>
      <w:r>
        <w:t>s.</w:t>
      </w:r>
    </w:p>
    <w:p w14:paraId="19DB2BA1" w14:textId="0B6616A2" w:rsidR="00C72996" w:rsidRDefault="005A2C9B" w:rsidP="005A2C9B">
      <w:pPr>
        <w:pStyle w:val="Pquestiontextpartsa"/>
        <w:keepNext/>
      </w:pPr>
      <w:r>
        <w:tab/>
        <w:t>Therefore, there are 4 significant figures.</w:t>
      </w:r>
    </w:p>
    <w:p w14:paraId="175ABB19" w14:textId="28397264" w:rsidR="005A2C9B" w:rsidRDefault="00C72996" w:rsidP="005A2C9B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5A2C9B">
        <w:t>There are no significant zeros.</w:t>
      </w:r>
    </w:p>
    <w:p w14:paraId="0EC85B58" w14:textId="06457B00" w:rsidR="005A2C9B" w:rsidRDefault="005A2C9B" w:rsidP="005A2C9B">
      <w:pPr>
        <w:pStyle w:val="Pquestiontextpartsa"/>
        <w:keepNext/>
      </w:pPr>
      <w:r>
        <w:tab/>
        <w:t>T</w:t>
      </w:r>
      <w:r w:rsidR="00E46DE7">
        <w:t>here are 2 significant non-zero</w:t>
      </w:r>
      <w:r>
        <w:t>s.</w:t>
      </w:r>
    </w:p>
    <w:p w14:paraId="203C7975" w14:textId="7F1AF09C" w:rsidR="00C72996" w:rsidRDefault="005A2C9B" w:rsidP="005A2C9B">
      <w:pPr>
        <w:pStyle w:val="Pquestiontextpartsa"/>
        <w:keepNext/>
      </w:pPr>
      <w:r>
        <w:tab/>
        <w:t>Therefore, there are 2 significant figures.</w:t>
      </w:r>
    </w:p>
    <w:p w14:paraId="0E62CFD4" w14:textId="21183F44" w:rsidR="00D22D12" w:rsidRDefault="00D22D12" w:rsidP="001F0EE3">
      <w:pPr>
        <w:pStyle w:val="Pquestiontextpartsa"/>
      </w:pPr>
      <w:r w:rsidRPr="001F0EE3">
        <w:rPr>
          <w:b/>
        </w:rPr>
        <w:t>(c)</w:t>
      </w:r>
      <w:r>
        <w:tab/>
      </w:r>
      <w:r w:rsidR="005A2C9B" w:rsidRPr="00675081">
        <w:t>5.999 34 × 10</w:t>
      </w:r>
      <w:r w:rsidR="005A2C9B" w:rsidRPr="00675081">
        <w:rPr>
          <w:vertAlign w:val="superscript"/>
        </w:rPr>
        <w:t>5</w:t>
      </w:r>
      <w:r w:rsidR="005A2C9B">
        <w:rPr>
          <w:vertAlign w:val="superscript"/>
        </w:rPr>
        <w:t xml:space="preserve"> </w:t>
      </w:r>
      <w:r w:rsidR="005A2C9B" w:rsidRPr="00675081">
        <w:t>= 6.00 × 10</w:t>
      </w:r>
      <w:r w:rsidR="005A2C9B" w:rsidRPr="00675081">
        <w:rPr>
          <w:vertAlign w:val="superscript"/>
        </w:rPr>
        <w:t>5</w:t>
      </w:r>
    </w:p>
    <w:p w14:paraId="3CA2F476" w14:textId="4CF7C538" w:rsidR="00590C1A" w:rsidRDefault="00590C1A" w:rsidP="006B4046">
      <w:pPr>
        <w:pStyle w:val="Pquestionheadingsx1stafterhead"/>
        <w:keepLines/>
        <w:tabs>
          <w:tab w:val="left" w:pos="426"/>
        </w:tabs>
      </w:pPr>
      <w:r>
        <w:lastRenderedPageBreak/>
        <w:t>Question 21</w:t>
      </w:r>
      <w:r>
        <w:tab/>
      </w:r>
      <w:r w:rsidR="005F464E">
        <w:rPr>
          <w:rStyle w:val="Cmarkslabel"/>
        </w:rPr>
        <w:t xml:space="preserve">2 </w:t>
      </w:r>
      <w:r w:rsidRPr="001B433F">
        <w:rPr>
          <w:rStyle w:val="Cmarkslabel"/>
        </w:rPr>
        <w:t>marks</w:t>
      </w:r>
      <w:r>
        <w:tab/>
        <w:t>[</w:t>
      </w:r>
      <w:r w:rsidR="00C72996">
        <w:t>3.4</w:t>
      </w:r>
      <w:r>
        <w:t>]</w:t>
      </w:r>
    </w:p>
    <w:p w14:paraId="37D26D93" w14:textId="7F7A8EC5" w:rsidR="005A2C9B" w:rsidRPr="00675081" w:rsidRDefault="00590C1A" w:rsidP="006B4046">
      <w:pPr>
        <w:pStyle w:val="Pquestiontextpartsa"/>
        <w:keepNext/>
        <w:keepLines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5A2C9B" w:rsidRPr="00675081">
        <w:rPr>
          <w:i/>
        </w:rPr>
        <w:t>d</w:t>
      </w:r>
      <w:r w:rsidR="005A2C9B" w:rsidRPr="00675081">
        <w:t xml:space="preserve"> = </w:t>
      </w:r>
      <w:r w:rsidR="005A2C9B" w:rsidRPr="005A2C9B">
        <w:rPr>
          <w:position w:val="-24"/>
        </w:rPr>
        <w:object w:dxaOrig="300" w:dyaOrig="620" w14:anchorId="2AD4912E">
          <v:shape id="_x0000_i1036" type="#_x0000_t75" style="width:14.95pt;height:30.85pt" o:ole="">
            <v:imagedata r:id="rId35" o:title=""/>
          </v:shape>
          <o:OLEObject Type="Embed" ProgID="Equation.3" ShapeID="_x0000_i1036" DrawAspect="Content" ObjectID="_1537710618" r:id="rId36"/>
        </w:object>
      </w:r>
    </w:p>
    <w:p w14:paraId="1EC26E68" w14:textId="4E391D00" w:rsidR="005A2C9B" w:rsidRPr="00675081" w:rsidRDefault="005A2C9B" w:rsidP="005A2C9B">
      <w:pPr>
        <w:pStyle w:val="Pquestiontextpartsa"/>
      </w:pPr>
      <w:r>
        <w:rPr>
          <w:i/>
        </w:rPr>
        <w:tab/>
      </w:r>
      <w:r w:rsidRPr="00675081">
        <w:rPr>
          <w:i/>
        </w:rPr>
        <w:t>d</w:t>
      </w:r>
      <w:r w:rsidRPr="00675081">
        <w:t xml:space="preserve"> × </w:t>
      </w:r>
      <w:r w:rsidRPr="00675081">
        <w:rPr>
          <w:i/>
        </w:rPr>
        <w:t>v</w:t>
      </w:r>
      <w:r w:rsidRPr="00675081">
        <w:t xml:space="preserve"> = </w:t>
      </w:r>
      <w:r w:rsidRPr="00675081">
        <w:rPr>
          <w:i/>
        </w:rPr>
        <w:t>m</w:t>
      </w:r>
    </w:p>
    <w:p w14:paraId="7C615265" w14:textId="1BC4212B" w:rsidR="00590C1A" w:rsidRDefault="005A2C9B" w:rsidP="005A2C9B">
      <w:pPr>
        <w:pStyle w:val="Pquestiontextpartsa"/>
        <w:rPr>
          <w:i/>
        </w:rPr>
      </w:pPr>
      <w:r>
        <w:rPr>
          <w:i/>
        </w:rPr>
        <w:tab/>
      </w:r>
      <w:r w:rsidRPr="00675081">
        <w:rPr>
          <w:i/>
        </w:rPr>
        <w:t>m</w:t>
      </w:r>
      <w:r w:rsidRPr="00675081">
        <w:t xml:space="preserve"> = </w:t>
      </w:r>
      <w:r w:rsidRPr="00675081">
        <w:rPr>
          <w:i/>
        </w:rPr>
        <w:t>dv</w:t>
      </w:r>
    </w:p>
    <w:p w14:paraId="77766F09" w14:textId="77777777" w:rsidR="005A2C9B" w:rsidRPr="00675081" w:rsidRDefault="00C72996" w:rsidP="005A2C9B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5A2C9B" w:rsidRPr="00675081">
        <w:t>3</w:t>
      </w:r>
      <w:r w:rsidR="005A2C9B" w:rsidRPr="00675081">
        <w:rPr>
          <w:i/>
        </w:rPr>
        <w:t>pq</w:t>
      </w:r>
      <w:r w:rsidR="005A2C9B" w:rsidRPr="00675081">
        <w:t xml:space="preserve"> – </w:t>
      </w:r>
      <w:r w:rsidR="005A2C9B" w:rsidRPr="00675081">
        <w:rPr>
          <w:i/>
        </w:rPr>
        <w:t>s</w:t>
      </w:r>
      <w:r w:rsidR="005A2C9B" w:rsidRPr="00675081">
        <w:t xml:space="preserve"> = </w:t>
      </w:r>
      <w:r w:rsidR="005A2C9B" w:rsidRPr="00675081">
        <w:rPr>
          <w:i/>
        </w:rPr>
        <w:t>b</w:t>
      </w:r>
    </w:p>
    <w:p w14:paraId="158EA8F4" w14:textId="0D4C4225" w:rsidR="005A2C9B" w:rsidRPr="00675081" w:rsidRDefault="005A2C9B" w:rsidP="005A2C9B">
      <w:pPr>
        <w:pStyle w:val="Pquestiontextpartsa"/>
      </w:pPr>
      <w:r>
        <w:tab/>
      </w:r>
      <w:r w:rsidRPr="00675081">
        <w:t>3</w:t>
      </w:r>
      <w:r w:rsidRPr="00675081">
        <w:rPr>
          <w:i/>
        </w:rPr>
        <w:t>pq</w:t>
      </w:r>
      <w:r w:rsidRPr="00675081">
        <w:t xml:space="preserve"> = </w:t>
      </w:r>
      <w:r w:rsidRPr="00675081">
        <w:rPr>
          <w:i/>
        </w:rPr>
        <w:t>b</w:t>
      </w:r>
      <w:r w:rsidRPr="00675081">
        <w:t xml:space="preserve"> + </w:t>
      </w:r>
      <w:r w:rsidRPr="00675081">
        <w:rPr>
          <w:i/>
        </w:rPr>
        <w:t>s</w:t>
      </w:r>
    </w:p>
    <w:p w14:paraId="1CF455B6" w14:textId="4192346C" w:rsidR="005A2C9B" w:rsidRPr="00675081" w:rsidRDefault="005A2C9B" w:rsidP="005A2C9B">
      <w:pPr>
        <w:pStyle w:val="Pquestiontextpartsa"/>
      </w:pPr>
      <w:r>
        <w:tab/>
      </w:r>
      <w:r w:rsidRPr="00675081">
        <w:t>3</w:t>
      </w:r>
      <w:r w:rsidRPr="00675081">
        <w:rPr>
          <w:i/>
        </w:rPr>
        <w:t>pq</w:t>
      </w:r>
      <w:r w:rsidRPr="00675081">
        <w:t xml:space="preserve"> – </w:t>
      </w:r>
      <w:r w:rsidRPr="00675081">
        <w:rPr>
          <w:i/>
        </w:rPr>
        <w:t>b</w:t>
      </w:r>
      <w:r w:rsidRPr="00675081">
        <w:t xml:space="preserve"> = </w:t>
      </w:r>
      <w:r w:rsidRPr="00675081">
        <w:rPr>
          <w:i/>
        </w:rPr>
        <w:t>s</w:t>
      </w:r>
    </w:p>
    <w:p w14:paraId="4953D157" w14:textId="716D686E" w:rsidR="00C72996" w:rsidRDefault="005A2C9B" w:rsidP="005A2C9B">
      <w:pPr>
        <w:pStyle w:val="Pquestiontextpartsa"/>
      </w:pPr>
      <w:r>
        <w:rPr>
          <w:i/>
        </w:rPr>
        <w:tab/>
      </w:r>
      <w:r w:rsidRPr="00675081">
        <w:rPr>
          <w:i/>
        </w:rPr>
        <w:t>s</w:t>
      </w:r>
      <w:r w:rsidRPr="00675081">
        <w:t xml:space="preserve"> = 3</w:t>
      </w:r>
      <w:r w:rsidRPr="00675081">
        <w:rPr>
          <w:i/>
        </w:rPr>
        <w:t>pq</w:t>
      </w:r>
      <w:r w:rsidRPr="00675081">
        <w:t xml:space="preserve"> – </w:t>
      </w:r>
      <w:r w:rsidRPr="00675081">
        <w:rPr>
          <w:i/>
        </w:rPr>
        <w:t>b</w:t>
      </w:r>
    </w:p>
    <w:p w14:paraId="04A5741B" w14:textId="7069FF31" w:rsidR="00590C1A" w:rsidRDefault="00590C1A" w:rsidP="00590C1A">
      <w:pPr>
        <w:pStyle w:val="Pquestionheadingsx1stafterhead"/>
        <w:tabs>
          <w:tab w:val="left" w:pos="426"/>
        </w:tabs>
      </w:pPr>
      <w:r>
        <w:t>Question 22</w:t>
      </w:r>
      <w:r>
        <w:tab/>
      </w:r>
      <w:r w:rsidR="00C72996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</w:t>
      </w:r>
      <w:r w:rsidR="005F464E">
        <w:t>4</w:t>
      </w:r>
      <w:r>
        <w:t>]</w:t>
      </w:r>
    </w:p>
    <w:p w14:paraId="66B9C344" w14:textId="0CE4F76A" w:rsidR="00D22D12" w:rsidRPr="00794460" w:rsidRDefault="00590C1A" w:rsidP="001F0EE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D22D12" w:rsidRPr="00794460">
        <w:rPr>
          <w:i/>
        </w:rPr>
        <w:t>A</w:t>
      </w:r>
      <w:r w:rsidR="00D22D12" w:rsidRPr="00794460">
        <w:t xml:space="preserve"> = </w:t>
      </w:r>
      <w:r w:rsidR="001F0EE3" w:rsidRPr="00794460">
        <w:rPr>
          <w:position w:val="-24"/>
        </w:rPr>
        <w:object w:dxaOrig="200" w:dyaOrig="620" w14:anchorId="2D45B83D">
          <v:shape id="_x0000_i1037" type="#_x0000_t75" style="width:11.2pt;height:35.55pt" o:ole="">
            <v:imagedata r:id="rId37" o:title=""/>
          </v:shape>
          <o:OLEObject Type="Embed" ProgID="Equation.3" ShapeID="_x0000_i1037" DrawAspect="Content" ObjectID="_1537710619" r:id="rId38"/>
        </w:object>
      </w:r>
      <w:r w:rsidR="00D22D12" w:rsidRPr="00794460">
        <w:t>× (</w:t>
      </w:r>
      <w:r w:rsidR="005A2C9B">
        <w:t>5</w:t>
      </w:r>
      <w:r w:rsidR="00D22D12" w:rsidRPr="00794460">
        <w:t xml:space="preserve"> + 4) × </w:t>
      </w:r>
      <w:r w:rsidR="005A2C9B">
        <w:t>8</w:t>
      </w:r>
    </w:p>
    <w:p w14:paraId="5F1444ED" w14:textId="23737353" w:rsidR="00044E1A" w:rsidRPr="002F7DA1" w:rsidRDefault="001F0EE3" w:rsidP="001F0EE3">
      <w:pPr>
        <w:pStyle w:val="Pquestiontextpartsa"/>
      </w:pPr>
      <w:r>
        <w:rPr>
          <w:i/>
        </w:rPr>
        <w:tab/>
      </w:r>
      <w:r w:rsidR="00D22D12" w:rsidRPr="00794460">
        <w:rPr>
          <w:i/>
        </w:rPr>
        <w:t>A</w:t>
      </w:r>
      <w:r w:rsidR="00D22D12" w:rsidRPr="00794460">
        <w:t xml:space="preserve"> = </w:t>
      </w:r>
      <w:r w:rsidR="005A2C9B">
        <w:t>36</w:t>
      </w:r>
      <w:r w:rsidR="00D22D12" w:rsidRPr="00794460">
        <w:t xml:space="preserve"> cm</w:t>
      </w:r>
      <w:r w:rsidR="00D22D12" w:rsidRPr="00794460">
        <w:rPr>
          <w:vertAlign w:val="superscript"/>
        </w:rPr>
        <w:t>2</w:t>
      </w:r>
    </w:p>
    <w:p w14:paraId="138E9FC8" w14:textId="77777777" w:rsidR="001F0EE3" w:rsidRDefault="00C72996" w:rsidP="001F0EE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</w:p>
    <w:p w14:paraId="5A8FB3C4" w14:textId="194C9C70" w:rsidR="00C72996" w:rsidRDefault="001F0EE3" w:rsidP="001F0EE3">
      <w:pPr>
        <w:pStyle w:val="Pquestiontextpartsa"/>
      </w:pPr>
      <w:r>
        <w:tab/>
      </w:r>
      <w:r w:rsidR="00EB3547" w:rsidRPr="001F0EE3">
        <w:rPr>
          <w:position w:val="-150"/>
        </w:rPr>
        <w:object w:dxaOrig="1740" w:dyaOrig="2880" w14:anchorId="392833E0">
          <v:shape id="_x0000_i1038" type="#_x0000_t75" style="width:86.95pt;height:2in" o:ole="">
            <v:imagedata r:id="rId39" o:title=""/>
          </v:shape>
          <o:OLEObject Type="Embed" ProgID="Equation.3" ShapeID="_x0000_i1038" DrawAspect="Content" ObjectID="_1537710620" r:id="rId40"/>
        </w:object>
      </w:r>
    </w:p>
    <w:p w14:paraId="570B365C" w14:textId="6524434E" w:rsidR="00D22D12" w:rsidRDefault="001F0EE3" w:rsidP="001F0EE3">
      <w:pPr>
        <w:pStyle w:val="Pquestiontextpartsa"/>
      </w:pPr>
      <w:r>
        <w:tab/>
      </w:r>
      <w:r w:rsidR="00EB3547">
        <w:t xml:space="preserve">Substitute </w:t>
      </w:r>
      <w:r w:rsidR="00EB3547" w:rsidRPr="00675081">
        <w:rPr>
          <w:i/>
        </w:rPr>
        <w:t xml:space="preserve">A = </w:t>
      </w:r>
      <w:r w:rsidR="00EB3547" w:rsidRPr="00675081">
        <w:t xml:space="preserve">36, </w:t>
      </w:r>
      <w:r w:rsidR="00EB3547" w:rsidRPr="00675081">
        <w:rPr>
          <w:i/>
        </w:rPr>
        <w:t xml:space="preserve">h = </w:t>
      </w:r>
      <w:r w:rsidR="00EB3547" w:rsidRPr="00675081">
        <w:t xml:space="preserve">8, </w:t>
      </w:r>
      <w:r w:rsidR="00EB3547" w:rsidRPr="00675081">
        <w:rPr>
          <w:i/>
        </w:rPr>
        <w:t xml:space="preserve">a = </w:t>
      </w:r>
      <w:r w:rsidR="00EB3547" w:rsidRPr="00675081">
        <w:t>5</w:t>
      </w:r>
      <w:r w:rsidR="00D22D12" w:rsidRPr="00794460">
        <w:t>:</w:t>
      </w:r>
    </w:p>
    <w:p w14:paraId="53FA1279" w14:textId="2ECDB872" w:rsidR="00D22D12" w:rsidRPr="00044E1A" w:rsidRDefault="001F0EE3" w:rsidP="001F0EE3">
      <w:pPr>
        <w:pStyle w:val="Pquestiontextpartsa"/>
      </w:pPr>
      <w:r>
        <w:tab/>
      </w:r>
      <w:r w:rsidR="007E27CE" w:rsidRPr="00EB3547">
        <w:rPr>
          <w:position w:val="-90"/>
        </w:rPr>
        <w:object w:dxaOrig="1340" w:dyaOrig="1920" w14:anchorId="01DD8011">
          <v:shape id="_x0000_i1039" type="#_x0000_t75" style="width:67.3pt;height:96.3pt" o:ole="">
            <v:imagedata r:id="rId41" o:title=""/>
          </v:shape>
          <o:OLEObject Type="Embed" ProgID="Equation.3" ShapeID="_x0000_i1039" DrawAspect="Content" ObjectID="_1537710621" r:id="rId42"/>
        </w:object>
      </w:r>
    </w:p>
    <w:p w14:paraId="7FE5E7E1" w14:textId="58975B7B" w:rsidR="00590C1A" w:rsidRPr="00044E1A" w:rsidRDefault="00590C1A" w:rsidP="00590C1A">
      <w:pPr>
        <w:pStyle w:val="Pquestionheadingsx1stafterhead"/>
        <w:tabs>
          <w:tab w:val="left" w:pos="426"/>
        </w:tabs>
      </w:pPr>
      <w:r w:rsidRPr="00044E1A">
        <w:t>Question 23</w:t>
      </w:r>
      <w:r w:rsidRPr="00044E1A">
        <w:tab/>
      </w:r>
      <w:r w:rsidRPr="00044E1A">
        <w:rPr>
          <w:rStyle w:val="Cmarkslabel"/>
        </w:rPr>
        <w:t>4 marks</w:t>
      </w:r>
      <w:r w:rsidRPr="00044E1A">
        <w:tab/>
        <w:t>[</w:t>
      </w:r>
      <w:r w:rsidR="00C72996" w:rsidRPr="00044E1A">
        <w:t>3.5</w:t>
      </w:r>
      <w:r w:rsidRPr="00044E1A">
        <w:t>]</w:t>
      </w:r>
    </w:p>
    <w:p w14:paraId="0F81C16B" w14:textId="43850276" w:rsidR="00590C1A" w:rsidRPr="007E27CE" w:rsidRDefault="00590C1A" w:rsidP="001F0EE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7E27CE" w:rsidRPr="00675081">
        <w:t>2(</w:t>
      </w:r>
      <w:r w:rsidR="007E27CE" w:rsidRPr="00675081">
        <w:rPr>
          <w:i/>
        </w:rPr>
        <w:t>m</w:t>
      </w:r>
      <w:r w:rsidR="007E27CE" w:rsidRPr="00675081">
        <w:t xml:space="preserve"> – 4</w:t>
      </w:r>
      <w:r w:rsidR="007E27CE" w:rsidRPr="00675081">
        <w:rPr>
          <w:i/>
        </w:rPr>
        <w:t>j</w:t>
      </w:r>
      <w:r w:rsidR="007E27CE" w:rsidRPr="00675081">
        <w:t>)</w:t>
      </w:r>
      <w:r w:rsidR="001F0EE3">
        <w:t xml:space="preserve"> </w:t>
      </w:r>
      <w:r w:rsidR="00D22D12" w:rsidRPr="00794460">
        <w:t xml:space="preserve">= </w:t>
      </w:r>
      <w:r w:rsidR="007E27CE" w:rsidRPr="007E27CE">
        <w:t>2</w:t>
      </w:r>
      <w:r w:rsidR="007E27CE" w:rsidRPr="007E27CE">
        <w:rPr>
          <w:i/>
        </w:rPr>
        <w:t>m</w:t>
      </w:r>
      <w:r w:rsidR="007E27CE" w:rsidRPr="007E27CE">
        <w:t xml:space="preserve"> – 8</w:t>
      </w:r>
      <w:r w:rsidR="007E27CE" w:rsidRPr="007E27CE">
        <w:rPr>
          <w:i/>
        </w:rPr>
        <w:t>j</w:t>
      </w:r>
    </w:p>
    <w:p w14:paraId="03EF11F5" w14:textId="77777777" w:rsidR="007E27CE" w:rsidRPr="00072C61" w:rsidRDefault="005F464E" w:rsidP="007E27CE">
      <w:pPr>
        <w:pStyle w:val="Pquestiontextpartsa"/>
        <w:rPr>
          <w:lang w:val="es-ES"/>
        </w:rPr>
      </w:pPr>
      <w:r w:rsidRPr="005173C8">
        <w:rPr>
          <w:b/>
          <w:lang w:val="es-ES"/>
        </w:rPr>
        <w:t>(b)</w:t>
      </w:r>
      <w:r w:rsidRPr="005173C8">
        <w:rPr>
          <w:b/>
          <w:lang w:val="es-ES"/>
        </w:rPr>
        <w:tab/>
      </w:r>
      <w:r w:rsidR="007E27CE" w:rsidRPr="00072C61">
        <w:rPr>
          <w:lang w:val="es-ES"/>
        </w:rPr>
        <w:t>2(</w:t>
      </w:r>
      <w:r w:rsidR="007E27CE" w:rsidRPr="00072C61">
        <w:rPr>
          <w:i/>
          <w:lang w:val="es-ES"/>
        </w:rPr>
        <w:t>u</w:t>
      </w:r>
      <w:r w:rsidR="007E27CE" w:rsidRPr="00072C61">
        <w:rPr>
          <w:lang w:val="es-ES"/>
        </w:rPr>
        <w:t xml:space="preserve"> – 3) + 4(</w:t>
      </w:r>
      <w:r w:rsidR="007E27CE" w:rsidRPr="00072C61">
        <w:rPr>
          <w:i/>
          <w:lang w:val="es-ES"/>
        </w:rPr>
        <w:t>u</w:t>
      </w:r>
      <w:r w:rsidR="007E27CE" w:rsidRPr="00072C61">
        <w:rPr>
          <w:lang w:val="es-ES"/>
        </w:rPr>
        <w:t xml:space="preserve"> + 5</w:t>
      </w:r>
      <w:r w:rsidR="007E27CE" w:rsidRPr="00072C61">
        <w:rPr>
          <w:i/>
          <w:lang w:val="es-ES"/>
        </w:rPr>
        <w:t>f</w:t>
      </w:r>
      <w:r w:rsidR="007E27CE" w:rsidRPr="00072C61">
        <w:rPr>
          <w:lang w:val="es-ES"/>
        </w:rPr>
        <w:t>)</w:t>
      </w:r>
    </w:p>
    <w:p w14:paraId="05909755" w14:textId="307F4EB3" w:rsidR="007E27CE" w:rsidRPr="00072C61" w:rsidRDefault="007E27CE" w:rsidP="007E27CE">
      <w:pPr>
        <w:pStyle w:val="Pquestiontextpartsa"/>
        <w:rPr>
          <w:lang w:val="es-ES"/>
        </w:rPr>
      </w:pPr>
      <w:r>
        <w:rPr>
          <w:lang w:val="es-ES"/>
        </w:rPr>
        <w:tab/>
      </w:r>
      <w:r w:rsidRPr="00072C61">
        <w:rPr>
          <w:lang w:val="es-ES"/>
        </w:rPr>
        <w:t>= 2</w:t>
      </w:r>
      <w:r w:rsidRPr="00072C61">
        <w:rPr>
          <w:i/>
          <w:lang w:val="es-ES"/>
        </w:rPr>
        <w:t>u</w:t>
      </w:r>
      <w:r w:rsidRPr="00072C61">
        <w:rPr>
          <w:lang w:val="es-ES"/>
        </w:rPr>
        <w:t xml:space="preserve"> – 6 + 4</w:t>
      </w:r>
      <w:r w:rsidRPr="00072C61">
        <w:rPr>
          <w:i/>
          <w:lang w:val="es-ES"/>
        </w:rPr>
        <w:t>u</w:t>
      </w:r>
      <w:r w:rsidRPr="00072C61">
        <w:rPr>
          <w:lang w:val="es-ES"/>
        </w:rPr>
        <w:t xml:space="preserve"> + 20</w:t>
      </w:r>
      <w:r w:rsidRPr="00072C61">
        <w:rPr>
          <w:i/>
          <w:lang w:val="es-ES"/>
        </w:rPr>
        <w:t>f</w:t>
      </w:r>
    </w:p>
    <w:p w14:paraId="2008F202" w14:textId="525BA53D" w:rsidR="00C72996" w:rsidRPr="005173C8" w:rsidRDefault="007E27CE" w:rsidP="007E27CE">
      <w:pPr>
        <w:pStyle w:val="Pquestiontextpartsa"/>
        <w:rPr>
          <w:b/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ab/>
      </w:r>
      <w:r w:rsidRPr="005173C8">
        <w:rPr>
          <w:lang w:val="es-ES"/>
        </w:rPr>
        <w:t>= 6</w:t>
      </w:r>
      <w:r w:rsidRPr="005173C8">
        <w:rPr>
          <w:i/>
          <w:lang w:val="es-ES"/>
        </w:rPr>
        <w:t>u</w:t>
      </w:r>
      <w:r w:rsidRPr="005173C8">
        <w:rPr>
          <w:lang w:val="es-ES"/>
        </w:rPr>
        <w:t xml:space="preserve"> + 20</w:t>
      </w:r>
      <w:r w:rsidRPr="005173C8">
        <w:rPr>
          <w:i/>
          <w:lang w:val="es-ES"/>
        </w:rPr>
        <w:t>f</w:t>
      </w:r>
      <w:r w:rsidRPr="005173C8">
        <w:rPr>
          <w:lang w:val="es-ES"/>
        </w:rPr>
        <w:t xml:space="preserve"> – 6</w:t>
      </w:r>
    </w:p>
    <w:p w14:paraId="06D42FE8" w14:textId="379C198C" w:rsidR="00590C1A" w:rsidRPr="005173C8" w:rsidRDefault="00590C1A" w:rsidP="00590C1A">
      <w:pPr>
        <w:pStyle w:val="Pquestionheadingsx1stafterhead"/>
        <w:tabs>
          <w:tab w:val="left" w:pos="426"/>
        </w:tabs>
        <w:rPr>
          <w:lang w:val="es-ES"/>
        </w:rPr>
      </w:pPr>
      <w:r w:rsidRPr="005173C8">
        <w:rPr>
          <w:lang w:val="es-ES"/>
        </w:rPr>
        <w:t>Question 24</w:t>
      </w:r>
      <w:r w:rsidRPr="005173C8">
        <w:rPr>
          <w:lang w:val="es-ES"/>
        </w:rPr>
        <w:tab/>
      </w:r>
      <w:r w:rsidRPr="005173C8">
        <w:rPr>
          <w:rStyle w:val="Cmarkslabel"/>
          <w:lang w:val="es-ES"/>
        </w:rPr>
        <w:t>4 marks</w:t>
      </w:r>
      <w:r w:rsidRPr="005173C8">
        <w:rPr>
          <w:lang w:val="es-ES"/>
        </w:rPr>
        <w:tab/>
        <w:t>[</w:t>
      </w:r>
      <w:r w:rsidR="00C72996" w:rsidRPr="005173C8">
        <w:rPr>
          <w:lang w:val="es-ES"/>
        </w:rPr>
        <w:t>3.</w:t>
      </w:r>
      <w:r w:rsidR="005F464E" w:rsidRPr="005173C8">
        <w:rPr>
          <w:lang w:val="es-ES"/>
        </w:rPr>
        <w:t>5</w:t>
      </w:r>
      <w:r w:rsidRPr="005173C8">
        <w:rPr>
          <w:lang w:val="es-ES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728"/>
      </w:tblGrid>
      <w:tr w:rsidR="006B4046" w14:paraId="48EC4B34" w14:textId="77777777" w:rsidTr="007F2FC1">
        <w:tc>
          <w:tcPr>
            <w:tcW w:w="3544" w:type="dxa"/>
          </w:tcPr>
          <w:p w14:paraId="14207398" w14:textId="77777777" w:rsidR="006B4046" w:rsidRPr="00675081" w:rsidRDefault="006B4046" w:rsidP="006B4046">
            <w:pPr>
              <w:pStyle w:val="Pquestiontextpartsa"/>
            </w:pPr>
            <w:r w:rsidRPr="007E27CE">
              <w:rPr>
                <w:rStyle w:val="Cquestionpartlabelbold"/>
              </w:rPr>
              <w:t>(a)</w:t>
            </w:r>
            <w:r w:rsidRPr="007E27CE">
              <w:tab/>
            </w:r>
            <w:r w:rsidRPr="00675081">
              <w:t>(</w:t>
            </w:r>
            <w:r w:rsidRPr="00675081">
              <w:rPr>
                <w:i/>
              </w:rPr>
              <w:t>g</w:t>
            </w:r>
            <w:r w:rsidRPr="00675081">
              <w:t xml:space="preserve"> + 7)(</w:t>
            </w:r>
            <w:r w:rsidRPr="00675081">
              <w:rPr>
                <w:i/>
              </w:rPr>
              <w:t>g</w:t>
            </w:r>
            <w:r w:rsidRPr="00675081">
              <w:t xml:space="preserve"> + 3)</w:t>
            </w:r>
          </w:p>
          <w:p w14:paraId="3BFF5660" w14:textId="77777777" w:rsidR="006B4046" w:rsidRPr="00675081" w:rsidRDefault="006B4046" w:rsidP="006B4046">
            <w:pPr>
              <w:pStyle w:val="Pquestiontextpartsa"/>
            </w:pPr>
            <w:r>
              <w:tab/>
            </w:r>
            <w:r w:rsidRPr="00675081">
              <w:t xml:space="preserve">= </w:t>
            </w:r>
            <w:r w:rsidRPr="00675081">
              <w:rPr>
                <w:i/>
              </w:rPr>
              <w:t>g</w:t>
            </w:r>
            <w:r w:rsidRPr="00675081">
              <w:rPr>
                <w:vertAlign w:val="superscript"/>
              </w:rPr>
              <w:t>2</w:t>
            </w:r>
            <w:r w:rsidRPr="00675081">
              <w:t xml:space="preserve"> + 3</w:t>
            </w:r>
            <w:r w:rsidRPr="00675081">
              <w:rPr>
                <w:i/>
              </w:rPr>
              <w:t>g</w:t>
            </w:r>
            <w:r w:rsidRPr="00675081">
              <w:t xml:space="preserve"> + 7</w:t>
            </w:r>
            <w:r w:rsidRPr="00675081">
              <w:rPr>
                <w:i/>
              </w:rPr>
              <w:t>g</w:t>
            </w:r>
            <w:r w:rsidRPr="00675081">
              <w:t xml:space="preserve"> + 21</w:t>
            </w:r>
          </w:p>
          <w:p w14:paraId="6B0CAB83" w14:textId="4DA177A4" w:rsidR="006B4046" w:rsidRDefault="006B4046" w:rsidP="006B4046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tab/>
            </w:r>
            <w:r w:rsidRPr="00675081">
              <w:t xml:space="preserve">= </w:t>
            </w:r>
            <w:r w:rsidRPr="00675081">
              <w:rPr>
                <w:i/>
              </w:rPr>
              <w:t>g</w:t>
            </w:r>
            <w:r w:rsidRPr="00675081">
              <w:rPr>
                <w:vertAlign w:val="superscript"/>
              </w:rPr>
              <w:t>2</w:t>
            </w:r>
            <w:r w:rsidRPr="00675081">
              <w:t xml:space="preserve"> + 10</w:t>
            </w:r>
            <w:r w:rsidRPr="00675081">
              <w:rPr>
                <w:i/>
              </w:rPr>
              <w:t>g</w:t>
            </w:r>
            <w:r w:rsidRPr="00675081">
              <w:t xml:space="preserve"> + 21</w:t>
            </w:r>
          </w:p>
        </w:tc>
        <w:tc>
          <w:tcPr>
            <w:tcW w:w="4728" w:type="dxa"/>
          </w:tcPr>
          <w:p w14:paraId="16EDA5CA" w14:textId="246CF968" w:rsidR="006B4046" w:rsidRPr="00675081" w:rsidRDefault="006B4046" w:rsidP="006B4046">
            <w:pPr>
              <w:pStyle w:val="Pquestiontextpartsa"/>
              <w:ind w:left="0" w:firstLine="0"/>
            </w:pPr>
            <w:r w:rsidRPr="005F464E">
              <w:rPr>
                <w:b/>
              </w:rPr>
              <w:t>(b)</w:t>
            </w:r>
            <w:r w:rsidRPr="005F464E">
              <w:tab/>
            </w:r>
            <w:r w:rsidRPr="00675081">
              <w:t xml:space="preserve">5(12 – </w:t>
            </w:r>
            <w:r w:rsidRPr="00675081">
              <w:rPr>
                <w:i/>
              </w:rPr>
              <w:t>n</w:t>
            </w:r>
            <w:r w:rsidRPr="00675081">
              <w:t>)(</w:t>
            </w:r>
            <w:r w:rsidRPr="00675081">
              <w:rPr>
                <w:i/>
              </w:rPr>
              <w:t>n</w:t>
            </w:r>
            <w:r w:rsidRPr="00675081">
              <w:t xml:space="preserve"> + 1)</w:t>
            </w:r>
          </w:p>
          <w:p w14:paraId="35FDF9BF" w14:textId="77777777" w:rsidR="006B4046" w:rsidRPr="00675081" w:rsidRDefault="006B4046" w:rsidP="006B4046">
            <w:pPr>
              <w:pStyle w:val="Pquestiontextpartsa"/>
            </w:pPr>
            <w:r>
              <w:tab/>
            </w:r>
            <w:r w:rsidRPr="00675081">
              <w:t>= 5(12</w:t>
            </w:r>
            <w:r w:rsidRPr="00675081">
              <w:rPr>
                <w:i/>
              </w:rPr>
              <w:t>n</w:t>
            </w:r>
            <w:r w:rsidRPr="00675081">
              <w:t xml:space="preserve"> + 12 – </w:t>
            </w:r>
            <w:r w:rsidRPr="00675081">
              <w:rPr>
                <w:i/>
              </w:rPr>
              <w:t>n</w:t>
            </w:r>
            <w:r w:rsidRPr="00675081">
              <w:rPr>
                <w:vertAlign w:val="superscript"/>
              </w:rPr>
              <w:t>2</w:t>
            </w:r>
            <w:r w:rsidRPr="00675081">
              <w:t xml:space="preserve"> – </w:t>
            </w:r>
            <w:r w:rsidRPr="00675081">
              <w:rPr>
                <w:i/>
              </w:rPr>
              <w:t>n</w:t>
            </w:r>
            <w:r w:rsidRPr="00675081">
              <w:t>)</w:t>
            </w:r>
          </w:p>
          <w:p w14:paraId="6B62D32D" w14:textId="77777777" w:rsidR="006B4046" w:rsidRPr="00675081" w:rsidRDefault="006B4046" w:rsidP="006B4046">
            <w:pPr>
              <w:pStyle w:val="Pquestiontextpartsa"/>
            </w:pPr>
            <w:r>
              <w:tab/>
            </w:r>
            <w:r w:rsidRPr="00675081">
              <w:t>= 5(-</w:t>
            </w:r>
            <w:r w:rsidRPr="00675081">
              <w:rPr>
                <w:i/>
              </w:rPr>
              <w:t>n</w:t>
            </w:r>
            <w:r w:rsidRPr="00675081">
              <w:rPr>
                <w:vertAlign w:val="superscript"/>
              </w:rPr>
              <w:t>2</w:t>
            </w:r>
            <w:r w:rsidRPr="00675081">
              <w:t xml:space="preserve"> + 11</w:t>
            </w:r>
            <w:r w:rsidRPr="00675081">
              <w:rPr>
                <w:i/>
              </w:rPr>
              <w:t>n</w:t>
            </w:r>
            <w:r w:rsidRPr="00675081">
              <w:t xml:space="preserve"> + 12)</w:t>
            </w:r>
          </w:p>
          <w:p w14:paraId="494C476E" w14:textId="77777777" w:rsidR="006B4046" w:rsidRPr="00D22D12" w:rsidRDefault="006B4046" w:rsidP="006B4046">
            <w:pPr>
              <w:pStyle w:val="Pquestiontextpartsa"/>
            </w:pPr>
            <w:r>
              <w:tab/>
            </w:r>
            <w:r w:rsidRPr="00675081">
              <w:t>= -5</w:t>
            </w:r>
            <w:r w:rsidRPr="00675081">
              <w:rPr>
                <w:i/>
              </w:rPr>
              <w:t>n</w:t>
            </w:r>
            <w:r w:rsidRPr="00675081">
              <w:rPr>
                <w:vertAlign w:val="superscript"/>
              </w:rPr>
              <w:t>2</w:t>
            </w:r>
            <w:r w:rsidRPr="00675081">
              <w:t xml:space="preserve"> + 55</w:t>
            </w:r>
            <w:r w:rsidRPr="00675081">
              <w:rPr>
                <w:i/>
              </w:rPr>
              <w:t>n</w:t>
            </w:r>
            <w:r w:rsidRPr="00675081">
              <w:t xml:space="preserve"> + 60</w:t>
            </w:r>
          </w:p>
          <w:p w14:paraId="601CB8D9" w14:textId="6B7C3442" w:rsidR="006B4046" w:rsidRDefault="006B4046" w:rsidP="007E27CE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</w:tr>
    </w:tbl>
    <w:p w14:paraId="3AE1742E" w14:textId="40E3DAA9" w:rsidR="00590C1A" w:rsidRPr="00A12925" w:rsidRDefault="00590C1A" w:rsidP="00590C1A">
      <w:pPr>
        <w:pStyle w:val="Pquestionheadingsx1stafterhead"/>
        <w:tabs>
          <w:tab w:val="left" w:pos="426"/>
        </w:tabs>
      </w:pPr>
      <w:r w:rsidRPr="00A12925">
        <w:lastRenderedPageBreak/>
        <w:t>Question 25</w:t>
      </w:r>
      <w:r w:rsidRPr="00A12925">
        <w:tab/>
      </w:r>
      <w:r w:rsidR="005F464E">
        <w:rPr>
          <w:rStyle w:val="Cmarkslabel"/>
        </w:rPr>
        <w:t>3</w:t>
      </w:r>
      <w:r w:rsidRPr="00A12925">
        <w:rPr>
          <w:rStyle w:val="Cmarkslabel"/>
        </w:rPr>
        <w:t xml:space="preserve"> marks</w:t>
      </w:r>
      <w:r w:rsidRPr="00A12925">
        <w:tab/>
        <w:t>[</w:t>
      </w:r>
      <w:r w:rsidR="00C72996" w:rsidRPr="00A12925">
        <w:t>3.</w:t>
      </w:r>
      <w:r w:rsidR="005F464E">
        <w:t>5</w:t>
      </w:r>
      <w:r w:rsidRPr="00A12925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969"/>
      </w:tblGrid>
      <w:tr w:rsidR="006B4046" w14:paraId="0C2E60CE" w14:textId="77777777" w:rsidTr="007F2FC1">
        <w:tc>
          <w:tcPr>
            <w:tcW w:w="3261" w:type="dxa"/>
          </w:tcPr>
          <w:p w14:paraId="2FF4B3B8" w14:textId="77777777" w:rsidR="006B4046" w:rsidRPr="00794460" w:rsidRDefault="006B4046" w:rsidP="006B4046">
            <w:pPr>
              <w:pStyle w:val="Pquestiontextpartsa"/>
            </w:pPr>
            <w:r w:rsidRPr="00A12925">
              <w:rPr>
                <w:rStyle w:val="Cquestionpartlabelbold"/>
              </w:rPr>
              <w:t>(a)</w:t>
            </w:r>
            <w:r w:rsidRPr="00A12925">
              <w:tab/>
            </w:r>
            <w:r w:rsidRPr="00794460">
              <w:rPr>
                <w:i/>
              </w:rPr>
              <w:t>A</w:t>
            </w:r>
            <w:r w:rsidRPr="00794460">
              <w:t xml:space="preserve"> = 1</w:t>
            </w:r>
            <w:r>
              <w:t>5</w:t>
            </w:r>
            <w:r w:rsidRPr="00794460">
              <w:t xml:space="preserve"> × 1</w:t>
            </w:r>
            <w:r>
              <w:t>9</w:t>
            </w:r>
          </w:p>
          <w:p w14:paraId="1AEAA504" w14:textId="77777777" w:rsidR="006B4046" w:rsidRDefault="006B4046" w:rsidP="006B4046">
            <w:pPr>
              <w:pStyle w:val="Pquestiontextpartsa"/>
              <w:ind w:left="0" w:firstLine="0"/>
              <w:rPr>
                <w:vertAlign w:val="superscript"/>
              </w:rPr>
            </w:pPr>
            <w:r>
              <w:rPr>
                <w:i/>
              </w:rPr>
              <w:tab/>
            </w:r>
            <w:r w:rsidRPr="00794460">
              <w:rPr>
                <w:i/>
              </w:rPr>
              <w:t>A</w:t>
            </w:r>
            <w:r w:rsidRPr="00794460">
              <w:t xml:space="preserve"> = 28</w:t>
            </w:r>
            <w:r>
              <w:t>5</w:t>
            </w:r>
            <w:r w:rsidRPr="00794460">
              <w:t xml:space="preserve"> m</w:t>
            </w:r>
            <w:r w:rsidRPr="00794460">
              <w:rPr>
                <w:vertAlign w:val="superscript"/>
              </w:rPr>
              <w:t>2</w:t>
            </w:r>
          </w:p>
          <w:p w14:paraId="3C56DA9F" w14:textId="36C94546" w:rsidR="006B4046" w:rsidRDefault="006B4046" w:rsidP="006B4046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675081">
              <w:rPr>
                <w:noProof/>
              </w:rPr>
              <w:drawing>
                <wp:inline distT="0" distB="0" distL="0" distR="0" wp14:anchorId="62735875" wp14:editId="7E156C06">
                  <wp:extent cx="1285875" cy="933450"/>
                  <wp:effectExtent l="0" t="0" r="9525" b="0"/>
                  <wp:docPr id="4" name="Picture 4" descr="ACPM9_PR_3_01s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ACPM9_PR_3_01s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4FD1AE4A" w14:textId="77777777" w:rsidR="006B4046" w:rsidRPr="00044E1A" w:rsidRDefault="006B4046" w:rsidP="006B4046">
            <w:pPr>
              <w:pStyle w:val="Pquestiontextpartsa"/>
            </w:pPr>
            <w:r w:rsidRPr="00A12925">
              <w:rPr>
                <w:rStyle w:val="Cquestionpartlabelbold"/>
              </w:rPr>
              <w:t>(b)</w:t>
            </w:r>
            <w:r w:rsidRPr="00A12925">
              <w:tab/>
            </w:r>
            <w:r w:rsidRPr="00794460">
              <w:rPr>
                <w:i/>
              </w:rPr>
              <w:t>A</w:t>
            </w:r>
            <w:r w:rsidRPr="00794460">
              <w:t xml:space="preserve"> = (</w:t>
            </w:r>
            <w:r>
              <w:t>19</w:t>
            </w:r>
            <w:r w:rsidRPr="00794460">
              <w:t xml:space="preserve"> + </w:t>
            </w:r>
            <w:r>
              <w:rPr>
                <w:i/>
              </w:rPr>
              <w:t>v</w:t>
            </w:r>
            <w:r>
              <w:t>)</w:t>
            </w:r>
            <w:r w:rsidRPr="00794460">
              <w:t>(</w:t>
            </w:r>
            <w:r>
              <w:t>15</w:t>
            </w:r>
            <w:r w:rsidRPr="00794460">
              <w:t xml:space="preserve"> + </w:t>
            </w:r>
            <w:r>
              <w:rPr>
                <w:i/>
              </w:rPr>
              <w:t>v</w:t>
            </w:r>
            <w:r w:rsidRPr="00794460">
              <w:t>)</w:t>
            </w:r>
            <w:r w:rsidRPr="00794460">
              <w:br/>
            </w:r>
            <w:r>
              <w:t xml:space="preserve">    </w:t>
            </w:r>
            <w:r w:rsidRPr="00675081">
              <w:t>= 285 + 19</w:t>
            </w:r>
            <w:r w:rsidRPr="00675081">
              <w:rPr>
                <w:i/>
              </w:rPr>
              <w:t>v</w:t>
            </w:r>
            <w:r w:rsidRPr="00675081">
              <w:t xml:space="preserve"> + 15</w:t>
            </w:r>
            <w:r w:rsidRPr="00675081">
              <w:rPr>
                <w:i/>
              </w:rPr>
              <w:t>v</w:t>
            </w:r>
            <w:r w:rsidRPr="00675081">
              <w:t xml:space="preserve"> + </w:t>
            </w:r>
            <w:r w:rsidRPr="00675081">
              <w:rPr>
                <w:i/>
              </w:rPr>
              <w:t>v</w:t>
            </w:r>
            <w:r w:rsidRPr="00675081">
              <w:rPr>
                <w:vertAlign w:val="superscript"/>
              </w:rPr>
              <w:t>2</w:t>
            </w:r>
            <w:r w:rsidRPr="00794460">
              <w:br/>
            </w:r>
            <w:r>
              <w:t xml:space="preserve">    </w:t>
            </w:r>
            <w:r w:rsidRPr="00794460">
              <w:t xml:space="preserve">= </w:t>
            </w:r>
            <w:r w:rsidRPr="00675081">
              <w:rPr>
                <w:i/>
              </w:rPr>
              <w:t>v</w:t>
            </w:r>
            <w:r w:rsidRPr="00675081">
              <w:rPr>
                <w:vertAlign w:val="superscript"/>
              </w:rPr>
              <w:t>2</w:t>
            </w:r>
            <w:r w:rsidRPr="00675081">
              <w:t xml:space="preserve"> + 34</w:t>
            </w:r>
            <w:r w:rsidRPr="00675081">
              <w:rPr>
                <w:i/>
              </w:rPr>
              <w:t>v</w:t>
            </w:r>
            <w:r w:rsidRPr="00675081">
              <w:t xml:space="preserve"> + 285</w:t>
            </w:r>
          </w:p>
          <w:p w14:paraId="6B0DD196" w14:textId="3A182E5D" w:rsidR="006B4046" w:rsidRDefault="006B4046" w:rsidP="006B4046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noProof/>
              </w:rPr>
              <w:drawing>
                <wp:inline distT="0" distB="0" distL="0" distR="0" wp14:anchorId="4CB78BB0" wp14:editId="719AE770">
                  <wp:extent cx="2052084" cy="1213406"/>
                  <wp:effectExtent l="0" t="0" r="5715" b="6350"/>
                  <wp:docPr id="5" name="Picture 5" descr="ACPM9_PR_3_02ssb_RR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ACPM9_PR_3_02ssb_RR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685" cy="1227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A0C98D" w14:textId="691A9696" w:rsidR="00590C1A" w:rsidRPr="00044E1A" w:rsidRDefault="00590C1A" w:rsidP="006B4046">
      <w:pPr>
        <w:pStyle w:val="Pquestionheadingsx"/>
      </w:pPr>
      <w:r w:rsidRPr="00044E1A">
        <w:t>Question 26</w:t>
      </w:r>
      <w:r w:rsidRPr="00044E1A">
        <w:tab/>
      </w:r>
      <w:r w:rsidR="005F464E">
        <w:rPr>
          <w:rStyle w:val="Cmarkslabel"/>
        </w:rPr>
        <w:t>4</w:t>
      </w:r>
      <w:r w:rsidRPr="00044E1A">
        <w:rPr>
          <w:rStyle w:val="Cmarkslabel"/>
        </w:rPr>
        <w:t xml:space="preserve"> marks</w:t>
      </w:r>
      <w:r w:rsidRPr="00044E1A">
        <w:tab/>
        <w:t>[</w:t>
      </w:r>
      <w:r w:rsidR="00C72996" w:rsidRPr="00044E1A">
        <w:t>3</w:t>
      </w:r>
      <w:r w:rsidRPr="00044E1A">
        <w:t>.</w:t>
      </w:r>
      <w:r w:rsidR="005F464E">
        <w:t>6</w:t>
      </w:r>
      <w:r w:rsidRPr="00044E1A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969"/>
      </w:tblGrid>
      <w:tr w:rsidR="006B4046" w14:paraId="462B2313" w14:textId="77777777" w:rsidTr="007F2FC1">
        <w:tc>
          <w:tcPr>
            <w:tcW w:w="3261" w:type="dxa"/>
          </w:tcPr>
          <w:p w14:paraId="264BC985" w14:textId="77777777" w:rsidR="006B4046" w:rsidRPr="00794460" w:rsidRDefault="006B4046" w:rsidP="006B4046">
            <w:pPr>
              <w:pStyle w:val="Pquestiontextpartsa"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a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  <w:r w:rsidRPr="00675081">
              <w:t xml:space="preserve">(8 – </w:t>
            </w:r>
            <w:r w:rsidRPr="00675081">
              <w:rPr>
                <w:i/>
              </w:rPr>
              <w:t>p</w:t>
            </w:r>
            <w:r w:rsidRPr="00675081">
              <w:t>)</w:t>
            </w:r>
            <w:r w:rsidRPr="00675081">
              <w:rPr>
                <w:vertAlign w:val="superscript"/>
              </w:rPr>
              <w:t>2</w:t>
            </w:r>
          </w:p>
          <w:p w14:paraId="447EB57A" w14:textId="77777777" w:rsidR="006B4046" w:rsidRPr="00794460" w:rsidRDefault="006B4046" w:rsidP="006B4046">
            <w:pPr>
              <w:pStyle w:val="Pquestiontextpartsa"/>
            </w:pPr>
            <w:r>
              <w:tab/>
            </w:r>
            <w:r w:rsidRPr="00794460">
              <w:t xml:space="preserve">= </w:t>
            </w:r>
            <w:r w:rsidRPr="00675081">
              <w:t>8</w:t>
            </w:r>
            <w:r w:rsidRPr="00675081">
              <w:rPr>
                <w:vertAlign w:val="superscript"/>
              </w:rPr>
              <w:t>2</w:t>
            </w:r>
            <w:r w:rsidRPr="00675081">
              <w:t xml:space="preserve"> – 2 × 8 ×</w:t>
            </w:r>
            <w:r w:rsidRPr="00675081" w:rsidDel="002B6409">
              <w:t xml:space="preserve"> </w:t>
            </w:r>
            <w:r w:rsidRPr="00675081">
              <w:rPr>
                <w:i/>
              </w:rPr>
              <w:t>p</w:t>
            </w:r>
            <w:r w:rsidRPr="00675081">
              <w:t xml:space="preserve"> + </w:t>
            </w:r>
            <w:r w:rsidRPr="00675081">
              <w:rPr>
                <w:i/>
              </w:rPr>
              <w:t>p</w:t>
            </w:r>
            <w:r w:rsidRPr="00675081">
              <w:rPr>
                <w:vertAlign w:val="superscript"/>
              </w:rPr>
              <w:t>2</w:t>
            </w:r>
          </w:p>
          <w:p w14:paraId="17ED94DE" w14:textId="4C04F212" w:rsidR="006B4046" w:rsidRPr="006B4046" w:rsidRDefault="006B4046" w:rsidP="006B4046">
            <w:pPr>
              <w:pStyle w:val="Pquestiontextpartsa"/>
              <w:ind w:left="0" w:firstLine="0"/>
              <w:rPr>
                <w:rStyle w:val="Cquestionpartlabelbold"/>
                <w:b w:val="0"/>
                <w:vertAlign w:val="superscript"/>
              </w:rPr>
            </w:pPr>
            <w:r>
              <w:tab/>
            </w:r>
            <w:r w:rsidRPr="00794460">
              <w:t xml:space="preserve">= </w:t>
            </w:r>
            <w:r w:rsidRPr="00675081">
              <w:rPr>
                <w:i/>
              </w:rPr>
              <w:t>p</w:t>
            </w:r>
            <w:r w:rsidRPr="00675081">
              <w:rPr>
                <w:vertAlign w:val="superscript"/>
              </w:rPr>
              <w:t>2</w:t>
            </w:r>
            <w:r w:rsidRPr="00675081">
              <w:t xml:space="preserve"> – 16</w:t>
            </w:r>
            <w:r w:rsidRPr="00675081">
              <w:rPr>
                <w:i/>
              </w:rPr>
              <w:t>p</w:t>
            </w:r>
            <w:r w:rsidRPr="00675081">
              <w:t xml:space="preserve"> + 64</w:t>
            </w:r>
          </w:p>
        </w:tc>
        <w:tc>
          <w:tcPr>
            <w:tcW w:w="3969" w:type="dxa"/>
          </w:tcPr>
          <w:p w14:paraId="171FE278" w14:textId="77777777" w:rsidR="006B4046" w:rsidRPr="00794460" w:rsidRDefault="006B4046" w:rsidP="006B4046">
            <w:pPr>
              <w:pStyle w:val="Pquestiontextpartsa"/>
            </w:pPr>
            <w:r w:rsidRPr="002F7DA1">
              <w:rPr>
                <w:b/>
              </w:rPr>
              <w:t>(b)</w:t>
            </w:r>
            <w:r w:rsidRPr="002F7DA1">
              <w:tab/>
            </w:r>
            <w:r w:rsidRPr="00675081">
              <w:t>(2</w:t>
            </w:r>
            <w:r w:rsidRPr="00675081">
              <w:rPr>
                <w:i/>
              </w:rPr>
              <w:t>k</w:t>
            </w:r>
            <w:r w:rsidRPr="00675081">
              <w:t xml:space="preserve"> – 3)</w:t>
            </w:r>
            <w:r w:rsidRPr="00675081">
              <w:rPr>
                <w:vertAlign w:val="superscript"/>
              </w:rPr>
              <w:t>2</w:t>
            </w:r>
          </w:p>
          <w:p w14:paraId="3D3FDB0E" w14:textId="77777777" w:rsidR="006B4046" w:rsidRPr="00794460" w:rsidRDefault="006B4046" w:rsidP="006B4046">
            <w:pPr>
              <w:pStyle w:val="Pquestiontextpartsa"/>
            </w:pPr>
            <w:r>
              <w:tab/>
            </w:r>
            <w:r w:rsidRPr="00675081">
              <w:t>= (2</w:t>
            </w:r>
            <w:r w:rsidRPr="00675081">
              <w:rPr>
                <w:i/>
              </w:rPr>
              <w:t>k</w:t>
            </w:r>
            <w:r w:rsidRPr="00675081">
              <w:t>)</w:t>
            </w:r>
            <w:r w:rsidRPr="00675081">
              <w:rPr>
                <w:vertAlign w:val="superscript"/>
              </w:rPr>
              <w:t>2</w:t>
            </w:r>
            <w:r w:rsidRPr="00675081">
              <w:t xml:space="preserve"> – 2 × 2</w:t>
            </w:r>
            <w:r w:rsidRPr="00675081">
              <w:rPr>
                <w:i/>
              </w:rPr>
              <w:t xml:space="preserve">k </w:t>
            </w:r>
            <w:r w:rsidRPr="00675081">
              <w:t>× 3 + 3</w:t>
            </w:r>
            <w:r w:rsidRPr="00675081">
              <w:rPr>
                <w:vertAlign w:val="superscript"/>
              </w:rPr>
              <w:t>2</w:t>
            </w:r>
          </w:p>
          <w:p w14:paraId="6D613B41" w14:textId="55C36A2C" w:rsidR="006B4046" w:rsidRDefault="006B4046" w:rsidP="006B4046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tab/>
            </w:r>
            <w:r w:rsidRPr="00675081">
              <w:t>= 4</w:t>
            </w:r>
            <w:r w:rsidRPr="00675081">
              <w:rPr>
                <w:i/>
              </w:rPr>
              <w:t>k</w:t>
            </w:r>
            <w:r w:rsidRPr="00675081">
              <w:rPr>
                <w:vertAlign w:val="superscript"/>
              </w:rPr>
              <w:t>2</w:t>
            </w:r>
            <w:r w:rsidRPr="00675081">
              <w:t xml:space="preserve"> – 12</w:t>
            </w:r>
            <w:r w:rsidRPr="00675081">
              <w:rPr>
                <w:i/>
              </w:rPr>
              <w:t>k</w:t>
            </w:r>
            <w:r w:rsidRPr="00675081">
              <w:t xml:space="preserve"> + 9</w:t>
            </w:r>
          </w:p>
        </w:tc>
      </w:tr>
    </w:tbl>
    <w:p w14:paraId="21AF38CF" w14:textId="01848C28" w:rsidR="00590C1A" w:rsidRPr="005F464E" w:rsidRDefault="00590C1A" w:rsidP="006B4046">
      <w:pPr>
        <w:pStyle w:val="Pquestionheadingsx"/>
      </w:pPr>
      <w:r w:rsidRPr="005F464E">
        <w:t>Question 27</w:t>
      </w:r>
      <w:r w:rsidRPr="005F464E">
        <w:tab/>
      </w:r>
      <w:r w:rsidR="005F464E">
        <w:rPr>
          <w:rStyle w:val="Cmarkslabel"/>
        </w:rPr>
        <w:t>4</w:t>
      </w:r>
      <w:r w:rsidR="005F464E" w:rsidRPr="00044E1A">
        <w:rPr>
          <w:rStyle w:val="Cmarkslabel"/>
        </w:rPr>
        <w:t xml:space="preserve"> marks</w:t>
      </w:r>
      <w:r w:rsidR="005F464E" w:rsidRPr="00044E1A">
        <w:tab/>
        <w:t>[3.</w:t>
      </w:r>
      <w:r w:rsidR="005F464E">
        <w:t>6</w:t>
      </w:r>
      <w:r w:rsidR="005F464E" w:rsidRPr="00044E1A">
        <w:t>]</w:t>
      </w:r>
    </w:p>
    <w:p w14:paraId="77B2CEAA" w14:textId="352A1422" w:rsidR="00590C1A" w:rsidRPr="00D22D12" w:rsidRDefault="00590C1A" w:rsidP="00913B95">
      <w:pPr>
        <w:pStyle w:val="Pquestiontextpartsa"/>
      </w:pPr>
      <w:r w:rsidRPr="00D22D12">
        <w:rPr>
          <w:rStyle w:val="Cquestionpartlabelbold"/>
        </w:rPr>
        <w:t>(a)</w:t>
      </w:r>
      <w:r w:rsidRPr="00D22D12">
        <w:tab/>
      </w:r>
      <w:r w:rsidR="00D22D12" w:rsidRPr="00794460">
        <w:t>(</w:t>
      </w:r>
      <w:r w:rsidR="006725F3" w:rsidRPr="00675081">
        <w:rPr>
          <w:i/>
        </w:rPr>
        <w:t>w</w:t>
      </w:r>
      <w:r w:rsidR="006725F3" w:rsidRPr="00675081">
        <w:t xml:space="preserve"> – </w:t>
      </w:r>
      <w:r w:rsidR="006725F3" w:rsidRPr="00675081">
        <w:rPr>
          <w:i/>
        </w:rPr>
        <w:t>z</w:t>
      </w:r>
      <w:r w:rsidR="006725F3" w:rsidRPr="00675081">
        <w:t>)(</w:t>
      </w:r>
      <w:r w:rsidR="006725F3" w:rsidRPr="00675081">
        <w:rPr>
          <w:i/>
        </w:rPr>
        <w:t>w</w:t>
      </w:r>
      <w:r w:rsidR="006725F3" w:rsidRPr="00675081">
        <w:t xml:space="preserve"> + </w:t>
      </w:r>
      <w:r w:rsidR="006725F3" w:rsidRPr="00675081">
        <w:rPr>
          <w:i/>
        </w:rPr>
        <w:t>z</w:t>
      </w:r>
      <w:r w:rsidR="006725F3" w:rsidRPr="00675081">
        <w:t>)</w:t>
      </w:r>
      <w:r w:rsidR="00D22D12">
        <w:t xml:space="preserve"> </w:t>
      </w:r>
      <w:r w:rsidR="00D22D12" w:rsidRPr="00794460">
        <w:t xml:space="preserve">= </w:t>
      </w:r>
      <w:r w:rsidR="006725F3">
        <w:t>w</w:t>
      </w:r>
      <w:r w:rsidR="00D22D12" w:rsidRPr="00794460">
        <w:rPr>
          <w:vertAlign w:val="superscript"/>
        </w:rPr>
        <w:t>2</w:t>
      </w:r>
      <w:r w:rsidR="00D22D12" w:rsidRPr="00794460">
        <w:t xml:space="preserve"> – </w:t>
      </w:r>
      <w:r w:rsidR="006725F3">
        <w:rPr>
          <w:i/>
        </w:rPr>
        <w:t>z</w:t>
      </w:r>
      <w:r w:rsidR="00D22D12" w:rsidRPr="00794460">
        <w:rPr>
          <w:vertAlign w:val="superscript"/>
        </w:rPr>
        <w:t>2</w:t>
      </w:r>
    </w:p>
    <w:p w14:paraId="1D428638" w14:textId="1B4DBA3F" w:rsidR="00D22D12" w:rsidRPr="00794460" w:rsidRDefault="00C72996" w:rsidP="00913B95">
      <w:pPr>
        <w:pStyle w:val="Pquestiontextpartsa"/>
      </w:pPr>
      <w:r w:rsidRPr="00D22D12">
        <w:rPr>
          <w:b/>
        </w:rPr>
        <w:t>(b)</w:t>
      </w:r>
      <w:r w:rsidRPr="00D22D12">
        <w:tab/>
      </w:r>
      <w:r w:rsidR="006725F3" w:rsidRPr="00675081">
        <w:t>(4</w:t>
      </w:r>
      <w:r w:rsidR="006725F3" w:rsidRPr="00675081">
        <w:rPr>
          <w:i/>
        </w:rPr>
        <w:t>h</w:t>
      </w:r>
      <w:r w:rsidR="006725F3" w:rsidRPr="00675081">
        <w:t xml:space="preserve"> + 3</w:t>
      </w:r>
      <w:r w:rsidR="006725F3" w:rsidRPr="00675081">
        <w:rPr>
          <w:i/>
        </w:rPr>
        <w:t>q</w:t>
      </w:r>
      <w:r w:rsidR="006725F3" w:rsidRPr="00675081">
        <w:t>)(4</w:t>
      </w:r>
      <w:r w:rsidR="006725F3" w:rsidRPr="00675081">
        <w:rPr>
          <w:i/>
        </w:rPr>
        <w:t>h</w:t>
      </w:r>
      <w:r w:rsidR="006725F3" w:rsidRPr="00675081">
        <w:t xml:space="preserve"> – 3</w:t>
      </w:r>
      <w:r w:rsidR="006725F3" w:rsidRPr="00675081">
        <w:rPr>
          <w:i/>
        </w:rPr>
        <w:t>q</w:t>
      </w:r>
      <w:r w:rsidR="006725F3" w:rsidRPr="00675081">
        <w:t>)</w:t>
      </w:r>
    </w:p>
    <w:p w14:paraId="1C23DD20" w14:textId="64942342" w:rsidR="00D22D12" w:rsidRPr="00794460" w:rsidRDefault="00913B95" w:rsidP="00913B95">
      <w:pPr>
        <w:pStyle w:val="Pquestiontextpartsa"/>
      </w:pPr>
      <w:r>
        <w:tab/>
      </w:r>
      <w:r w:rsidR="00D22D12" w:rsidRPr="00794460">
        <w:t xml:space="preserve">= </w:t>
      </w:r>
      <w:r w:rsidR="006725F3" w:rsidRPr="00675081">
        <w:t>(4</w:t>
      </w:r>
      <w:r w:rsidR="006725F3" w:rsidRPr="00675081">
        <w:rPr>
          <w:i/>
        </w:rPr>
        <w:t>h</w:t>
      </w:r>
      <w:r w:rsidR="006725F3" w:rsidRPr="00675081">
        <w:t>)</w:t>
      </w:r>
      <w:r w:rsidR="006725F3" w:rsidRPr="00675081">
        <w:rPr>
          <w:vertAlign w:val="superscript"/>
        </w:rPr>
        <w:t>2</w:t>
      </w:r>
      <w:r w:rsidR="006725F3" w:rsidRPr="00675081">
        <w:t xml:space="preserve"> – (3</w:t>
      </w:r>
      <w:r w:rsidR="006725F3" w:rsidRPr="00675081">
        <w:rPr>
          <w:i/>
        </w:rPr>
        <w:t>q</w:t>
      </w:r>
      <w:r w:rsidR="006725F3" w:rsidRPr="00675081">
        <w:t>)</w:t>
      </w:r>
      <w:r w:rsidR="006725F3" w:rsidRPr="00675081">
        <w:rPr>
          <w:vertAlign w:val="superscript"/>
        </w:rPr>
        <w:t>2</w:t>
      </w:r>
    </w:p>
    <w:p w14:paraId="05136CB2" w14:textId="7F406B54" w:rsidR="00C72996" w:rsidRPr="00D22D12" w:rsidRDefault="00913B95" w:rsidP="00913B95">
      <w:pPr>
        <w:pStyle w:val="Pquestiontextpartsa"/>
      </w:pPr>
      <w:r>
        <w:tab/>
      </w:r>
      <w:r w:rsidR="00D22D12" w:rsidRPr="00794460">
        <w:t xml:space="preserve">= </w:t>
      </w:r>
      <w:r w:rsidR="006725F3" w:rsidRPr="00675081">
        <w:t>16</w:t>
      </w:r>
      <w:r w:rsidR="006725F3" w:rsidRPr="00675081">
        <w:rPr>
          <w:i/>
        </w:rPr>
        <w:t>h</w:t>
      </w:r>
      <w:r w:rsidR="006725F3" w:rsidRPr="00675081">
        <w:rPr>
          <w:vertAlign w:val="superscript"/>
        </w:rPr>
        <w:t>2</w:t>
      </w:r>
      <w:r w:rsidR="006725F3" w:rsidRPr="00675081">
        <w:t xml:space="preserve"> – 9</w:t>
      </w:r>
      <w:r w:rsidR="006725F3" w:rsidRPr="00675081">
        <w:rPr>
          <w:i/>
        </w:rPr>
        <w:t>q</w:t>
      </w:r>
      <w:r w:rsidR="006725F3" w:rsidRPr="00675081">
        <w:rPr>
          <w:vertAlign w:val="superscript"/>
        </w:rPr>
        <w:t>2</w:t>
      </w:r>
    </w:p>
    <w:p w14:paraId="7A784D5A" w14:textId="41C21423" w:rsidR="00590C1A" w:rsidRPr="00D22D12" w:rsidRDefault="00590C1A" w:rsidP="006B4046">
      <w:pPr>
        <w:pStyle w:val="Pquestionheadingsx"/>
      </w:pPr>
      <w:r w:rsidRPr="00D22D12">
        <w:t>Question 28</w:t>
      </w:r>
      <w:r w:rsidRPr="00D22D12">
        <w:tab/>
      </w:r>
      <w:r w:rsidR="005F464E">
        <w:rPr>
          <w:rStyle w:val="Cmarkslabel"/>
        </w:rPr>
        <w:t>3</w:t>
      </w:r>
      <w:r w:rsidR="00C72996" w:rsidRPr="00D22D12">
        <w:rPr>
          <w:rStyle w:val="Cmarkslabel"/>
        </w:rPr>
        <w:t xml:space="preserve"> </w:t>
      </w:r>
      <w:r w:rsidRPr="00D22D12">
        <w:rPr>
          <w:rStyle w:val="Cmarkslabel"/>
        </w:rPr>
        <w:t>marks</w:t>
      </w:r>
      <w:r w:rsidRPr="00D22D12">
        <w:tab/>
        <w:t>[</w:t>
      </w:r>
      <w:r w:rsidR="00C72996" w:rsidRPr="00D22D12">
        <w:t>3.</w:t>
      </w:r>
      <w:r w:rsidR="005F464E">
        <w:t>7</w:t>
      </w:r>
      <w:r w:rsidRPr="00D22D12">
        <w:t>]</w:t>
      </w:r>
    </w:p>
    <w:p w14:paraId="7C746442" w14:textId="5BF29B73" w:rsidR="00D22D12" w:rsidRPr="00D22D12" w:rsidRDefault="00D22D12" w:rsidP="00913B95">
      <w:pPr>
        <w:pStyle w:val="Pquestiontextpartsa"/>
      </w:pPr>
      <w:r w:rsidRPr="00D22D12">
        <w:rPr>
          <w:rStyle w:val="Cquestionpartlabelbold"/>
        </w:rPr>
        <w:t>(a)</w:t>
      </w:r>
      <w:r w:rsidRPr="00D22D12">
        <w:tab/>
      </w:r>
      <w:r w:rsidR="006725F3" w:rsidRPr="00675081">
        <w:t>28</w:t>
      </w:r>
      <w:r w:rsidR="006725F3" w:rsidRPr="00675081">
        <w:rPr>
          <w:i/>
        </w:rPr>
        <w:t>c</w:t>
      </w:r>
      <w:r w:rsidR="006725F3" w:rsidRPr="00675081">
        <w:t xml:space="preserve"> – 14</w:t>
      </w:r>
      <w:r w:rsidR="006725F3">
        <w:t xml:space="preserve"> </w:t>
      </w:r>
      <w:r w:rsidRPr="00794460">
        <w:t xml:space="preserve">= </w:t>
      </w:r>
      <w:r w:rsidR="006725F3" w:rsidRPr="00675081">
        <w:t>14(2</w:t>
      </w:r>
      <w:r w:rsidR="006725F3" w:rsidRPr="00675081">
        <w:rPr>
          <w:i/>
        </w:rPr>
        <w:t>c</w:t>
      </w:r>
      <w:r w:rsidR="006725F3" w:rsidRPr="00675081">
        <w:t xml:space="preserve"> – 1)</w:t>
      </w:r>
    </w:p>
    <w:p w14:paraId="44689065" w14:textId="211B8B41" w:rsidR="00590C1A" w:rsidRDefault="00D22D12" w:rsidP="00913B95">
      <w:pPr>
        <w:pStyle w:val="Pquestiontextpartsa"/>
      </w:pPr>
      <w:r w:rsidRPr="00D22D12">
        <w:rPr>
          <w:b/>
        </w:rPr>
        <w:t>(b)</w:t>
      </w:r>
      <w:r w:rsidRPr="00D22D12">
        <w:tab/>
      </w:r>
      <w:r w:rsidR="006725F3" w:rsidRPr="00675081">
        <w:t>4</w:t>
      </w:r>
      <w:r w:rsidR="006725F3" w:rsidRPr="00675081">
        <w:rPr>
          <w:i/>
        </w:rPr>
        <w:t>fgh</w:t>
      </w:r>
      <w:r w:rsidR="006725F3" w:rsidRPr="00675081">
        <w:t xml:space="preserve"> – 3</w:t>
      </w:r>
      <w:r w:rsidR="006725F3" w:rsidRPr="00675081">
        <w:rPr>
          <w:i/>
        </w:rPr>
        <w:t>gh</w:t>
      </w:r>
      <w:r>
        <w:rPr>
          <w:i/>
        </w:rPr>
        <w:t xml:space="preserve"> </w:t>
      </w:r>
      <w:r w:rsidRPr="00794460">
        <w:t xml:space="preserve">= </w:t>
      </w:r>
      <w:r w:rsidR="006725F3" w:rsidRPr="00675081">
        <w:rPr>
          <w:i/>
        </w:rPr>
        <w:t>gh</w:t>
      </w:r>
      <w:r w:rsidR="006725F3" w:rsidRPr="00675081">
        <w:t>(4</w:t>
      </w:r>
      <w:r w:rsidR="006725F3" w:rsidRPr="00675081">
        <w:rPr>
          <w:i/>
        </w:rPr>
        <w:t>f</w:t>
      </w:r>
      <w:r w:rsidR="006725F3" w:rsidRPr="00675081">
        <w:t xml:space="preserve"> – 3)</w:t>
      </w:r>
    </w:p>
    <w:p w14:paraId="1DEDE962" w14:textId="08DA63BD" w:rsidR="00D22D12" w:rsidRPr="00C72996" w:rsidRDefault="00D22D12" w:rsidP="00913B95">
      <w:pPr>
        <w:pStyle w:val="Pquestiontextpartsa"/>
      </w:pPr>
      <w:r w:rsidRPr="00D22D12">
        <w:rPr>
          <w:b/>
        </w:rPr>
        <w:t>(</w:t>
      </w:r>
      <w:r>
        <w:rPr>
          <w:b/>
        </w:rPr>
        <w:t>c</w:t>
      </w:r>
      <w:r w:rsidRPr="00D22D12">
        <w:rPr>
          <w:b/>
        </w:rPr>
        <w:t>)</w:t>
      </w:r>
      <w:r w:rsidRPr="00D22D12">
        <w:tab/>
      </w:r>
      <w:r w:rsidR="006725F3" w:rsidRPr="00675081">
        <w:t>8</w:t>
      </w:r>
      <w:r w:rsidR="006725F3" w:rsidRPr="00675081">
        <w:rPr>
          <w:i/>
        </w:rPr>
        <w:t>v</w:t>
      </w:r>
      <w:r w:rsidR="006725F3" w:rsidRPr="00675081">
        <w:rPr>
          <w:vertAlign w:val="superscript"/>
        </w:rPr>
        <w:t>3</w:t>
      </w:r>
      <w:r w:rsidR="006725F3" w:rsidRPr="00675081">
        <w:rPr>
          <w:i/>
        </w:rPr>
        <w:t>w</w:t>
      </w:r>
      <w:r w:rsidR="006725F3" w:rsidRPr="00675081">
        <w:t xml:space="preserve"> – 40</w:t>
      </w:r>
      <w:r w:rsidR="006725F3" w:rsidRPr="00675081">
        <w:rPr>
          <w:i/>
        </w:rPr>
        <w:t>vw</w:t>
      </w:r>
      <w:r w:rsidR="006725F3" w:rsidRPr="00675081">
        <w:rPr>
          <w:vertAlign w:val="superscript"/>
        </w:rPr>
        <w:t>3</w:t>
      </w:r>
      <w:r>
        <w:t xml:space="preserve"> </w:t>
      </w:r>
      <w:r w:rsidRPr="00794460">
        <w:t xml:space="preserve">= </w:t>
      </w:r>
      <w:r w:rsidR="006725F3" w:rsidRPr="00675081">
        <w:t>8</w:t>
      </w:r>
      <w:r w:rsidR="006725F3" w:rsidRPr="00675081">
        <w:rPr>
          <w:i/>
        </w:rPr>
        <w:t>vw</w:t>
      </w:r>
      <w:r w:rsidR="006725F3" w:rsidRPr="00675081">
        <w:t>(</w:t>
      </w:r>
      <w:r w:rsidR="006725F3" w:rsidRPr="00675081">
        <w:rPr>
          <w:i/>
        </w:rPr>
        <w:t>v</w:t>
      </w:r>
      <w:r w:rsidR="006725F3" w:rsidRPr="00675081">
        <w:rPr>
          <w:vertAlign w:val="superscript"/>
        </w:rPr>
        <w:t>2</w:t>
      </w:r>
      <w:r w:rsidR="006725F3" w:rsidRPr="00675081">
        <w:t xml:space="preserve"> – 5</w:t>
      </w:r>
      <w:r w:rsidR="006725F3" w:rsidRPr="00675081">
        <w:rPr>
          <w:i/>
        </w:rPr>
        <w:t>w</w:t>
      </w:r>
      <w:r w:rsidR="006725F3" w:rsidRPr="00675081">
        <w:rPr>
          <w:vertAlign w:val="superscript"/>
        </w:rPr>
        <w:t>2</w:t>
      </w:r>
      <w:r w:rsidR="006725F3" w:rsidRPr="00675081">
        <w:t>)</w:t>
      </w:r>
    </w:p>
    <w:p w14:paraId="774509ED" w14:textId="7CE75EF1" w:rsidR="00D22D12" w:rsidRPr="00D22D12" w:rsidRDefault="00D22D12" w:rsidP="006B4046">
      <w:pPr>
        <w:pStyle w:val="Pquestionheadingsx"/>
      </w:pPr>
      <w:r w:rsidRPr="00D22D12">
        <w:t>Q</w:t>
      </w:r>
      <w:r>
        <w:t>uestion 29</w:t>
      </w:r>
      <w:r w:rsidRPr="00D22D12">
        <w:tab/>
      </w:r>
      <w:r w:rsidR="005F464E">
        <w:rPr>
          <w:rStyle w:val="Cmarkslabel"/>
        </w:rPr>
        <w:t>4</w:t>
      </w:r>
      <w:r w:rsidRPr="00D22D12">
        <w:rPr>
          <w:rStyle w:val="Cmarkslabel"/>
        </w:rPr>
        <w:t xml:space="preserve"> marks</w:t>
      </w:r>
      <w:r w:rsidRPr="00D22D12">
        <w:tab/>
        <w:t>[3.</w:t>
      </w:r>
      <w:r w:rsidR="005F464E">
        <w:t>7</w:t>
      </w:r>
      <w:r w:rsidRPr="00D22D12">
        <w:t>]</w:t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8"/>
      </w:tblGrid>
      <w:tr w:rsidR="006B4046" w14:paraId="3B0E4BC2" w14:textId="77777777" w:rsidTr="006B4046">
        <w:tc>
          <w:tcPr>
            <w:tcW w:w="4729" w:type="dxa"/>
          </w:tcPr>
          <w:p w14:paraId="3936EC95" w14:textId="0899E9DA" w:rsidR="006B4046" w:rsidRPr="006B4046" w:rsidRDefault="006B4046" w:rsidP="006B4046">
            <w:pPr>
              <w:pStyle w:val="Pquestiontextpartsa"/>
              <w:rPr>
                <w:rStyle w:val="Cquestionpartlabelbold"/>
                <w:b w:val="0"/>
              </w:rPr>
            </w:pPr>
            <w:r w:rsidRPr="00D22D12">
              <w:rPr>
                <w:rStyle w:val="Cquestionpartlabelbold"/>
              </w:rPr>
              <w:t>(a)</w:t>
            </w:r>
            <w:r w:rsidRPr="00D22D12">
              <w:tab/>
            </w:r>
            <w:r w:rsidRPr="00675081">
              <w:t>3</w:t>
            </w:r>
            <w:r w:rsidRPr="00675081">
              <w:rPr>
                <w:i/>
              </w:rPr>
              <w:t>b</w:t>
            </w:r>
            <w:r w:rsidRPr="00675081">
              <w:rPr>
                <w:vertAlign w:val="superscript"/>
              </w:rPr>
              <w:t>2</w:t>
            </w:r>
            <w:r w:rsidRPr="00675081">
              <w:t xml:space="preserve"> + 12</w:t>
            </w:r>
            <w:r w:rsidRPr="00675081">
              <w:rPr>
                <w:i/>
              </w:rPr>
              <w:t>b</w:t>
            </w:r>
            <w:r w:rsidRPr="00675081">
              <w:t xml:space="preserve"> – 36</w:t>
            </w:r>
            <w:r>
              <w:t xml:space="preserve"> </w:t>
            </w:r>
            <w:r w:rsidRPr="00794460">
              <w:t xml:space="preserve">= </w:t>
            </w:r>
            <w:r w:rsidRPr="00675081">
              <w:t>3(</w:t>
            </w:r>
            <w:r w:rsidRPr="00675081">
              <w:rPr>
                <w:i/>
              </w:rPr>
              <w:t>b</w:t>
            </w:r>
            <w:r w:rsidRPr="00675081">
              <w:rPr>
                <w:vertAlign w:val="superscript"/>
              </w:rPr>
              <w:t>2</w:t>
            </w:r>
            <w:r w:rsidRPr="00675081">
              <w:t xml:space="preserve"> + 4</w:t>
            </w:r>
            <w:r w:rsidRPr="00675081">
              <w:rPr>
                <w:i/>
              </w:rPr>
              <w:t>b</w:t>
            </w:r>
            <w:r w:rsidRPr="00675081">
              <w:t xml:space="preserve"> – 12)</w:t>
            </w:r>
          </w:p>
        </w:tc>
        <w:tc>
          <w:tcPr>
            <w:tcW w:w="4728" w:type="dxa"/>
          </w:tcPr>
          <w:p w14:paraId="0DFA8F41" w14:textId="77777777" w:rsidR="006B4046" w:rsidRPr="00794460" w:rsidRDefault="006B4046" w:rsidP="006B4046">
            <w:pPr>
              <w:pStyle w:val="Pquestiontextpartsa"/>
            </w:pPr>
            <w:r w:rsidRPr="00D22D12">
              <w:rPr>
                <w:b/>
              </w:rPr>
              <w:t>(b)</w:t>
            </w:r>
            <w:r w:rsidRPr="00D22D12">
              <w:tab/>
            </w:r>
            <w:r w:rsidRPr="00675081">
              <w:rPr>
                <w:i/>
              </w:rPr>
              <w:t>x</w:t>
            </w:r>
            <w:r w:rsidRPr="00675081">
              <w:rPr>
                <w:vertAlign w:val="superscript"/>
              </w:rPr>
              <w:t>5</w:t>
            </w:r>
            <w:r w:rsidRPr="00675081">
              <w:t xml:space="preserve"> + 4</w:t>
            </w:r>
            <w:r w:rsidRPr="00675081">
              <w:rPr>
                <w:i/>
              </w:rPr>
              <w:t>x</w:t>
            </w:r>
            <w:r w:rsidRPr="00675081">
              <w:rPr>
                <w:vertAlign w:val="superscript"/>
              </w:rPr>
              <w:t>2</w:t>
            </w:r>
            <w:r w:rsidRPr="00675081">
              <w:t xml:space="preserve"> – 4</w:t>
            </w:r>
            <w:r w:rsidRPr="00675081">
              <w:rPr>
                <w:i/>
              </w:rPr>
              <w:t>x</w:t>
            </w:r>
            <w:r w:rsidRPr="00675081">
              <w:rPr>
                <w:vertAlign w:val="superscript"/>
              </w:rPr>
              <w:t>3</w:t>
            </w:r>
          </w:p>
          <w:p w14:paraId="60566E34" w14:textId="77777777" w:rsidR="006B4046" w:rsidRPr="00794460" w:rsidRDefault="006B4046" w:rsidP="006B4046">
            <w:pPr>
              <w:pStyle w:val="Pquestiontextpartsa"/>
            </w:pPr>
            <w:r>
              <w:tab/>
            </w:r>
            <w:r w:rsidRPr="00794460">
              <w:t xml:space="preserve">= </w:t>
            </w:r>
            <w:r w:rsidRPr="00675081">
              <w:rPr>
                <w:i/>
              </w:rPr>
              <w:t>x</w:t>
            </w:r>
            <w:r w:rsidRPr="00675081">
              <w:rPr>
                <w:vertAlign w:val="superscript"/>
              </w:rPr>
              <w:t>2</w:t>
            </w:r>
            <w:r w:rsidRPr="00675081">
              <w:t>(</w:t>
            </w:r>
            <w:r w:rsidRPr="00675081">
              <w:rPr>
                <w:i/>
              </w:rPr>
              <w:t>x</w:t>
            </w:r>
            <w:r w:rsidRPr="00675081">
              <w:rPr>
                <w:vertAlign w:val="superscript"/>
              </w:rPr>
              <w:t>3</w:t>
            </w:r>
            <w:r w:rsidRPr="00675081">
              <w:t xml:space="preserve"> + 4 – 4</w:t>
            </w:r>
            <w:r w:rsidRPr="00675081">
              <w:rPr>
                <w:i/>
              </w:rPr>
              <w:t>x</w:t>
            </w:r>
            <w:r w:rsidRPr="00675081">
              <w:t>)</w:t>
            </w:r>
          </w:p>
          <w:p w14:paraId="0B1EE39A" w14:textId="08D8F52D" w:rsidR="006B4046" w:rsidRPr="006B4046" w:rsidRDefault="006B4046" w:rsidP="006B4046">
            <w:pPr>
              <w:pStyle w:val="Pquestiontextpartsa"/>
              <w:rPr>
                <w:rStyle w:val="Cquestionpartlabelbold"/>
                <w:b w:val="0"/>
              </w:rPr>
            </w:pPr>
            <w:r>
              <w:tab/>
              <w:t xml:space="preserve">= </w:t>
            </w:r>
            <w:r w:rsidRPr="00675081">
              <w:rPr>
                <w:i/>
              </w:rPr>
              <w:t>x</w:t>
            </w:r>
            <w:r w:rsidRPr="00675081">
              <w:rPr>
                <w:vertAlign w:val="superscript"/>
              </w:rPr>
              <w:t>2</w:t>
            </w:r>
            <w:r w:rsidRPr="00675081">
              <w:t>(</w:t>
            </w:r>
            <w:r w:rsidRPr="00675081">
              <w:rPr>
                <w:i/>
              </w:rPr>
              <w:t>x</w:t>
            </w:r>
            <w:r w:rsidRPr="00675081">
              <w:rPr>
                <w:vertAlign w:val="superscript"/>
              </w:rPr>
              <w:t>3</w:t>
            </w:r>
            <w:r w:rsidRPr="00675081">
              <w:t xml:space="preserve"> – 4</w:t>
            </w:r>
            <w:r w:rsidRPr="00675081">
              <w:rPr>
                <w:i/>
              </w:rPr>
              <w:t>x</w:t>
            </w:r>
            <w:r w:rsidRPr="00675081">
              <w:t xml:space="preserve"> + 4)</w:t>
            </w:r>
          </w:p>
        </w:tc>
      </w:tr>
    </w:tbl>
    <w:p w14:paraId="46092953" w14:textId="7C27BEAC" w:rsidR="00D22D12" w:rsidRPr="00D22D12" w:rsidRDefault="00D22D12" w:rsidP="006B4046">
      <w:pPr>
        <w:pStyle w:val="Pquestionheadingsx"/>
      </w:pPr>
      <w:r w:rsidRPr="00D22D12">
        <w:t>Q</w:t>
      </w:r>
      <w:r>
        <w:t>uestion 30</w:t>
      </w:r>
      <w:r w:rsidRPr="00D22D12">
        <w:tab/>
      </w:r>
      <w:r w:rsidR="005F464E">
        <w:rPr>
          <w:rStyle w:val="Cmarkslabel"/>
        </w:rPr>
        <w:t>4</w:t>
      </w:r>
      <w:r w:rsidRPr="00D22D12">
        <w:rPr>
          <w:rStyle w:val="Cmarkslabel"/>
        </w:rPr>
        <w:t xml:space="preserve"> marks</w:t>
      </w:r>
      <w:r w:rsidRPr="00D22D12">
        <w:tab/>
        <w:t>[3.</w:t>
      </w:r>
      <w:r w:rsidR="005F464E">
        <w:t>7</w:t>
      </w:r>
      <w:r w:rsidRPr="00D22D12">
        <w:t>]</w:t>
      </w:r>
    </w:p>
    <w:p w14:paraId="028867F7" w14:textId="6C5EEAC4" w:rsidR="00D22D12" w:rsidRPr="006725F3" w:rsidRDefault="00D22D12" w:rsidP="00913B95">
      <w:pPr>
        <w:pStyle w:val="Pquestiontextpartsa"/>
        <w:rPr>
          <w:lang w:val="es-ES"/>
        </w:rPr>
      </w:pPr>
      <w:r w:rsidRPr="006725F3">
        <w:rPr>
          <w:rStyle w:val="Cquestionpartlabelbold"/>
          <w:lang w:val="es-ES"/>
        </w:rPr>
        <w:t>(a)</w:t>
      </w:r>
      <w:r w:rsidRPr="006725F3">
        <w:rPr>
          <w:lang w:val="es-ES"/>
        </w:rPr>
        <w:tab/>
      </w:r>
      <w:r w:rsidR="006725F3" w:rsidRPr="006725F3">
        <w:rPr>
          <w:lang w:val="es-ES"/>
        </w:rPr>
        <w:t>2(</w:t>
      </w:r>
      <w:r w:rsidR="006725F3" w:rsidRPr="006725F3">
        <w:rPr>
          <w:i/>
          <w:lang w:val="es-ES"/>
        </w:rPr>
        <w:t>k</w:t>
      </w:r>
      <w:r w:rsidR="006725F3" w:rsidRPr="006725F3">
        <w:rPr>
          <w:lang w:val="es-ES"/>
        </w:rPr>
        <w:t xml:space="preserve"> – 3) + </w:t>
      </w:r>
      <w:r w:rsidR="006725F3" w:rsidRPr="006725F3">
        <w:rPr>
          <w:i/>
          <w:lang w:val="es-ES"/>
        </w:rPr>
        <w:t>b</w:t>
      </w:r>
      <w:r w:rsidR="006725F3" w:rsidRPr="006725F3">
        <w:rPr>
          <w:lang w:val="es-ES"/>
        </w:rPr>
        <w:t>(</w:t>
      </w:r>
      <w:r w:rsidR="006725F3" w:rsidRPr="006725F3">
        <w:rPr>
          <w:i/>
          <w:lang w:val="es-ES"/>
        </w:rPr>
        <w:t>k</w:t>
      </w:r>
      <w:r w:rsidR="006725F3" w:rsidRPr="006725F3">
        <w:rPr>
          <w:lang w:val="es-ES"/>
        </w:rPr>
        <w:t xml:space="preserve"> – 3)</w:t>
      </w:r>
      <w:r w:rsidRPr="006725F3">
        <w:rPr>
          <w:lang w:val="es-ES"/>
        </w:rPr>
        <w:t xml:space="preserve"> </w:t>
      </w:r>
      <w:r w:rsidR="006725F3" w:rsidRPr="006725F3">
        <w:rPr>
          <w:lang w:val="es-ES"/>
        </w:rPr>
        <w:t>=</w:t>
      </w:r>
      <w:r w:rsidR="006725F3" w:rsidRPr="00072C61">
        <w:rPr>
          <w:lang w:val="es-ES"/>
        </w:rPr>
        <w:t xml:space="preserve"> (</w:t>
      </w:r>
      <w:r w:rsidR="006725F3" w:rsidRPr="00072C61">
        <w:rPr>
          <w:i/>
          <w:lang w:val="es-ES"/>
        </w:rPr>
        <w:t>k</w:t>
      </w:r>
      <w:r w:rsidR="006725F3" w:rsidRPr="00072C61">
        <w:rPr>
          <w:lang w:val="es-ES"/>
        </w:rPr>
        <w:t xml:space="preserve"> – 3)(2 + </w:t>
      </w:r>
      <w:r w:rsidR="006725F3" w:rsidRPr="00072C61">
        <w:rPr>
          <w:i/>
          <w:lang w:val="es-ES"/>
        </w:rPr>
        <w:t>b</w:t>
      </w:r>
      <w:r w:rsidR="006725F3" w:rsidRPr="00072C61">
        <w:rPr>
          <w:lang w:val="es-ES"/>
        </w:rPr>
        <w:t>)</w:t>
      </w:r>
    </w:p>
    <w:p w14:paraId="79D71F87" w14:textId="0E2A1293" w:rsidR="00D22D12" w:rsidRPr="006725F3" w:rsidRDefault="00D22D12" w:rsidP="00913B95">
      <w:pPr>
        <w:pStyle w:val="Pquestiontextpartsa"/>
        <w:rPr>
          <w:lang w:val="es-ES"/>
        </w:rPr>
      </w:pPr>
      <w:r w:rsidRPr="006725F3">
        <w:rPr>
          <w:rStyle w:val="Cquestionpartlabelbold"/>
          <w:lang w:val="es-ES"/>
        </w:rPr>
        <w:t>(b)</w:t>
      </w:r>
      <w:r w:rsidRPr="006725F3">
        <w:rPr>
          <w:lang w:val="es-ES"/>
        </w:rPr>
        <w:tab/>
      </w:r>
      <w:r w:rsidR="006725F3" w:rsidRPr="00072C61">
        <w:rPr>
          <w:lang w:val="es-ES"/>
        </w:rPr>
        <w:t>5</w:t>
      </w:r>
      <w:r w:rsidR="006725F3" w:rsidRPr="00072C61">
        <w:rPr>
          <w:i/>
          <w:lang w:val="es-ES"/>
        </w:rPr>
        <w:t>y</w:t>
      </w:r>
      <w:r w:rsidR="006725F3" w:rsidRPr="00072C61">
        <w:rPr>
          <w:lang w:val="es-ES"/>
        </w:rPr>
        <w:t>(3</w:t>
      </w:r>
      <w:r w:rsidR="006725F3" w:rsidRPr="00072C61">
        <w:rPr>
          <w:i/>
          <w:lang w:val="es-ES"/>
        </w:rPr>
        <w:t>z</w:t>
      </w:r>
      <w:r w:rsidR="006725F3" w:rsidRPr="00072C61">
        <w:rPr>
          <w:lang w:val="es-ES"/>
        </w:rPr>
        <w:t xml:space="preserve"> + 2) – 7(3</w:t>
      </w:r>
      <w:r w:rsidR="006725F3" w:rsidRPr="00072C61">
        <w:rPr>
          <w:i/>
          <w:lang w:val="es-ES"/>
        </w:rPr>
        <w:t>z</w:t>
      </w:r>
      <w:r w:rsidR="006725F3" w:rsidRPr="00072C61">
        <w:rPr>
          <w:lang w:val="es-ES"/>
        </w:rPr>
        <w:t xml:space="preserve"> + 2)</w:t>
      </w:r>
      <w:r w:rsidRPr="006725F3">
        <w:rPr>
          <w:lang w:val="es-ES"/>
        </w:rPr>
        <w:t xml:space="preserve"> = </w:t>
      </w:r>
      <w:r w:rsidR="006725F3" w:rsidRPr="00072C61">
        <w:rPr>
          <w:lang w:val="es-ES"/>
        </w:rPr>
        <w:t>(3</w:t>
      </w:r>
      <w:r w:rsidR="006725F3" w:rsidRPr="00072C61">
        <w:rPr>
          <w:i/>
          <w:lang w:val="es-ES"/>
        </w:rPr>
        <w:t>z</w:t>
      </w:r>
      <w:r w:rsidR="006725F3" w:rsidRPr="00072C61">
        <w:rPr>
          <w:lang w:val="es-ES"/>
        </w:rPr>
        <w:t xml:space="preserve"> + 2)(5</w:t>
      </w:r>
      <w:r w:rsidR="006725F3" w:rsidRPr="00072C61">
        <w:rPr>
          <w:i/>
          <w:lang w:val="es-ES"/>
        </w:rPr>
        <w:t>y</w:t>
      </w:r>
      <w:r w:rsidR="006725F3" w:rsidRPr="00072C61">
        <w:rPr>
          <w:lang w:val="es-ES"/>
        </w:rPr>
        <w:t xml:space="preserve"> – 7)</w:t>
      </w:r>
    </w:p>
    <w:p w14:paraId="41878A32" w14:textId="1E7D5E79" w:rsidR="00D22D12" w:rsidRPr="005F464E" w:rsidRDefault="00D22D12" w:rsidP="006B4046">
      <w:pPr>
        <w:pStyle w:val="Pquestionheadingsx"/>
        <w:rPr>
          <w:lang w:val="es-ES"/>
        </w:rPr>
      </w:pPr>
      <w:r w:rsidRPr="005F464E">
        <w:rPr>
          <w:lang w:val="es-ES"/>
        </w:rPr>
        <w:t>Question 31</w:t>
      </w:r>
      <w:r w:rsidRPr="005F464E">
        <w:rPr>
          <w:lang w:val="es-ES"/>
        </w:rPr>
        <w:tab/>
      </w:r>
      <w:r w:rsidRPr="005F464E">
        <w:rPr>
          <w:rStyle w:val="Cmarkslabel"/>
          <w:lang w:val="es-ES"/>
        </w:rPr>
        <w:t>2 marks</w:t>
      </w:r>
      <w:r w:rsidRPr="005F464E">
        <w:rPr>
          <w:lang w:val="es-ES"/>
        </w:rPr>
        <w:tab/>
        <w:t>[3.8]</w:t>
      </w:r>
    </w:p>
    <w:p w14:paraId="2AECAA61" w14:textId="64AE3D36" w:rsidR="00D22D12" w:rsidRPr="005173C8" w:rsidRDefault="006725F3" w:rsidP="00913B95">
      <w:pPr>
        <w:pStyle w:val="Pquestiontextmainstem"/>
        <w:rPr>
          <w:lang w:val="es-ES"/>
        </w:rPr>
      </w:pPr>
      <w:r w:rsidRPr="005173C8">
        <w:rPr>
          <w:lang w:val="es-ES"/>
        </w:rPr>
        <w:t>4</w:t>
      </w:r>
      <w:r w:rsidRPr="005173C8">
        <w:rPr>
          <w:i/>
          <w:lang w:val="es-ES"/>
        </w:rPr>
        <w:t>x</w:t>
      </w:r>
      <w:r w:rsidRPr="005173C8">
        <w:rPr>
          <w:lang w:val="es-ES"/>
        </w:rPr>
        <w:t xml:space="preserve"> + 20 – 2</w:t>
      </w:r>
      <w:r w:rsidRPr="005173C8">
        <w:rPr>
          <w:i/>
          <w:lang w:val="es-ES"/>
        </w:rPr>
        <w:t>xy</w:t>
      </w:r>
      <w:r w:rsidRPr="005173C8">
        <w:rPr>
          <w:lang w:val="es-ES"/>
        </w:rPr>
        <w:t xml:space="preserve"> – 10</w:t>
      </w:r>
      <w:r w:rsidRPr="005173C8">
        <w:rPr>
          <w:i/>
          <w:lang w:val="es-ES"/>
        </w:rPr>
        <w:t>y</w:t>
      </w:r>
    </w:p>
    <w:p w14:paraId="54511AE3" w14:textId="30F85067" w:rsidR="00D22D12" w:rsidRPr="005173C8" w:rsidRDefault="00D22D12" w:rsidP="00913B95">
      <w:pPr>
        <w:pStyle w:val="Pquestiontextmainstem"/>
        <w:rPr>
          <w:lang w:val="es-ES"/>
        </w:rPr>
      </w:pPr>
      <w:r w:rsidRPr="005173C8">
        <w:rPr>
          <w:lang w:val="es-ES"/>
        </w:rPr>
        <w:t xml:space="preserve">= </w:t>
      </w:r>
      <w:r w:rsidR="006725F3" w:rsidRPr="005173C8">
        <w:rPr>
          <w:lang w:val="es-ES"/>
        </w:rPr>
        <w:t>4(</w:t>
      </w:r>
      <w:r w:rsidR="006725F3" w:rsidRPr="005173C8">
        <w:rPr>
          <w:i/>
          <w:lang w:val="es-ES"/>
        </w:rPr>
        <w:t>x</w:t>
      </w:r>
      <w:r w:rsidR="006725F3" w:rsidRPr="005173C8">
        <w:rPr>
          <w:lang w:val="es-ES"/>
        </w:rPr>
        <w:t xml:space="preserve"> + 5) – 2</w:t>
      </w:r>
      <w:r w:rsidR="006725F3" w:rsidRPr="005173C8">
        <w:rPr>
          <w:i/>
          <w:lang w:val="es-ES"/>
        </w:rPr>
        <w:t>y</w:t>
      </w:r>
      <w:r w:rsidR="006725F3" w:rsidRPr="005173C8">
        <w:rPr>
          <w:lang w:val="es-ES"/>
        </w:rPr>
        <w:t>(</w:t>
      </w:r>
      <w:r w:rsidR="006725F3" w:rsidRPr="005173C8">
        <w:rPr>
          <w:i/>
          <w:lang w:val="es-ES"/>
        </w:rPr>
        <w:t>x</w:t>
      </w:r>
      <w:r w:rsidR="006725F3" w:rsidRPr="005173C8">
        <w:rPr>
          <w:lang w:val="es-ES"/>
        </w:rPr>
        <w:t xml:space="preserve"> + 5)</w:t>
      </w:r>
    </w:p>
    <w:p w14:paraId="46815387" w14:textId="61E2732D" w:rsidR="00D22D12" w:rsidRPr="00794460" w:rsidRDefault="00D22D12" w:rsidP="00913B95">
      <w:pPr>
        <w:pStyle w:val="Pquestiontextmainstem"/>
      </w:pPr>
      <w:r w:rsidRPr="00794460">
        <w:t xml:space="preserve">= </w:t>
      </w:r>
      <w:r w:rsidR="006725F3" w:rsidRPr="00207632">
        <w:t>(4 – 2</w:t>
      </w:r>
      <w:r w:rsidR="006725F3" w:rsidRPr="00207632">
        <w:rPr>
          <w:i/>
        </w:rPr>
        <w:t>y</w:t>
      </w:r>
      <w:r w:rsidR="006725F3" w:rsidRPr="00207632">
        <w:t>)(</w:t>
      </w:r>
      <w:r w:rsidR="006725F3" w:rsidRPr="00207632">
        <w:rPr>
          <w:i/>
        </w:rPr>
        <w:t>x</w:t>
      </w:r>
      <w:r w:rsidR="006725F3" w:rsidRPr="00207632">
        <w:t xml:space="preserve"> + 5)</w:t>
      </w:r>
    </w:p>
    <w:p w14:paraId="78D110E4" w14:textId="060DFD72" w:rsidR="001B433F" w:rsidRDefault="001B433F" w:rsidP="001B433F">
      <w:pPr>
        <w:pStyle w:val="Psectionresults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207632">
        <w:t>73</w:t>
      </w:r>
    </w:p>
    <w:p w14:paraId="07820500" w14:textId="70490E21" w:rsidR="001B433F" w:rsidRDefault="001B433F" w:rsidP="0016187F">
      <w:pPr>
        <w:pStyle w:val="Psectionheading"/>
      </w:pPr>
      <w:r>
        <w:lastRenderedPageBreak/>
        <w:t>Extended answer section</w:t>
      </w:r>
    </w:p>
    <w:p w14:paraId="22068261" w14:textId="238C35D8" w:rsidR="001B433F" w:rsidRPr="005F464E" w:rsidRDefault="001B433F" w:rsidP="0016187F">
      <w:pPr>
        <w:pStyle w:val="Pquestionheadingsx1stafterhead"/>
      </w:pPr>
      <w:r w:rsidRPr="005F464E">
        <w:t xml:space="preserve">Question </w:t>
      </w:r>
      <w:r w:rsidR="00D22D12" w:rsidRPr="005F464E">
        <w:t>32</w:t>
      </w:r>
      <w:r w:rsidRPr="005F464E">
        <w:tab/>
      </w:r>
      <w:r w:rsidR="00CC179C" w:rsidRPr="005F464E">
        <w:rPr>
          <w:rStyle w:val="Cmarkslabel"/>
        </w:rPr>
        <w:t>5</w:t>
      </w:r>
      <w:r w:rsidR="001158EE" w:rsidRPr="005F464E">
        <w:rPr>
          <w:rStyle w:val="Cmarkslabel"/>
        </w:rPr>
        <w:t xml:space="preserve"> </w:t>
      </w:r>
      <w:r w:rsidRPr="005F464E">
        <w:rPr>
          <w:rStyle w:val="Cmarkslabel"/>
        </w:rPr>
        <w:t>marks</w:t>
      </w:r>
      <w:r w:rsidRPr="005F464E">
        <w:tab/>
        <w:t>[</w:t>
      </w:r>
      <w:r w:rsidR="00CC179C" w:rsidRPr="005F464E">
        <w:t>3.3</w:t>
      </w:r>
      <w:r w:rsidRPr="005F464E">
        <w:t>]</w:t>
      </w:r>
    </w:p>
    <w:p w14:paraId="6EC4919C" w14:textId="3AA2AC19" w:rsidR="002509BC" w:rsidRPr="005173C8" w:rsidRDefault="002509BC" w:rsidP="00913B95">
      <w:pPr>
        <w:pStyle w:val="Pquestiontextpartsa"/>
        <w:rPr>
          <w:lang w:val="es-ES"/>
        </w:rPr>
      </w:pPr>
      <w:r w:rsidRPr="005173C8">
        <w:rPr>
          <w:rStyle w:val="Cquestionpartlabelbold"/>
          <w:lang w:val="es-ES"/>
        </w:rPr>
        <w:t>(a)</w:t>
      </w:r>
      <w:r w:rsidRPr="005173C8">
        <w:rPr>
          <w:lang w:val="es-ES"/>
        </w:rPr>
        <w:tab/>
      </w:r>
      <w:r w:rsidR="006725F3" w:rsidRPr="00072C61">
        <w:rPr>
          <w:lang w:val="es-ES"/>
        </w:rPr>
        <w:t>220 ÷ 1 000 000 = 0.000 22 m</w:t>
      </w:r>
      <w:r w:rsidR="006725F3">
        <w:rPr>
          <w:lang w:val="es-ES"/>
        </w:rPr>
        <w:t xml:space="preserve"> </w:t>
      </w:r>
      <w:r w:rsidR="006725F3" w:rsidRPr="00072C61">
        <w:rPr>
          <w:lang w:val="es-ES"/>
        </w:rPr>
        <w:t>= 2.2 × 10</w:t>
      </w:r>
      <w:r w:rsidR="006725F3" w:rsidRPr="00072C61">
        <w:rPr>
          <w:vertAlign w:val="superscript"/>
          <w:lang w:val="es-ES"/>
        </w:rPr>
        <w:t xml:space="preserve">-4 </w:t>
      </w:r>
      <w:r w:rsidR="006725F3" w:rsidRPr="00072C61">
        <w:rPr>
          <w:lang w:val="es-ES"/>
        </w:rPr>
        <w:t>m</w:t>
      </w:r>
    </w:p>
    <w:p w14:paraId="1A1CBAFA" w14:textId="77777777" w:rsidR="006725F3" w:rsidRPr="00072C61" w:rsidRDefault="0085239A" w:rsidP="006725F3">
      <w:pPr>
        <w:pStyle w:val="Pquestiontextpartsa"/>
        <w:rPr>
          <w:lang w:val="es-ES"/>
        </w:rPr>
      </w:pPr>
      <w:r w:rsidRPr="005173C8">
        <w:rPr>
          <w:rStyle w:val="Cquestionpartlabelbold"/>
          <w:lang w:val="es-ES"/>
        </w:rPr>
        <w:t>(b)</w:t>
      </w:r>
      <w:r w:rsidR="00913B95" w:rsidRPr="005173C8">
        <w:rPr>
          <w:lang w:val="es-ES"/>
        </w:rPr>
        <w:tab/>
      </w:r>
      <w:r w:rsidR="006725F3" w:rsidRPr="00072C61">
        <w:rPr>
          <w:lang w:val="es-ES"/>
        </w:rPr>
        <w:t>7.40 × 10</w:t>
      </w:r>
      <w:r w:rsidR="006725F3" w:rsidRPr="00072C61">
        <w:rPr>
          <w:vertAlign w:val="superscript"/>
          <w:lang w:val="es-ES"/>
        </w:rPr>
        <w:t xml:space="preserve">-4 </w:t>
      </w:r>
      <w:r w:rsidR="006725F3" w:rsidRPr="00072C61">
        <w:rPr>
          <w:lang w:val="es-ES"/>
        </w:rPr>
        <w:t>m = 0.000 74 m</w:t>
      </w:r>
    </w:p>
    <w:p w14:paraId="5C8AE534" w14:textId="6A28D19E" w:rsidR="006C6AD1" w:rsidRPr="006725F3" w:rsidRDefault="006725F3" w:rsidP="006725F3">
      <w:pPr>
        <w:pStyle w:val="Pquestiontextpartsa"/>
        <w:rPr>
          <w:rStyle w:val="Cquestionpartlabelbold"/>
          <w:lang w:val="es-ES"/>
        </w:rPr>
      </w:pPr>
      <w:r>
        <w:rPr>
          <w:lang w:val="es-ES"/>
        </w:rPr>
        <w:tab/>
      </w:r>
      <w:r w:rsidRPr="00072C61">
        <w:rPr>
          <w:lang w:val="es-ES"/>
        </w:rPr>
        <w:t>0.000 74 × 1 000 000</w:t>
      </w:r>
      <w:r>
        <w:rPr>
          <w:lang w:val="es-ES"/>
        </w:rPr>
        <w:t xml:space="preserve"> </w:t>
      </w:r>
      <w:r w:rsidRPr="00072C61">
        <w:rPr>
          <w:lang w:val="es-ES"/>
        </w:rPr>
        <w:t>= 740 µm</w:t>
      </w:r>
    </w:p>
    <w:p w14:paraId="4EFA6D24" w14:textId="322FE0EA" w:rsidR="006725F3" w:rsidRPr="00072C61" w:rsidRDefault="0085239A" w:rsidP="006725F3">
      <w:pPr>
        <w:pStyle w:val="Pquestiontextpartsa"/>
        <w:rPr>
          <w:lang w:val="es-ES"/>
        </w:rPr>
      </w:pPr>
      <w:r w:rsidRPr="006725F3">
        <w:rPr>
          <w:rStyle w:val="Cquestionpartlabelbold"/>
          <w:lang w:val="es-ES"/>
        </w:rPr>
        <w:t>(c)</w:t>
      </w:r>
      <w:r w:rsidR="00C72996" w:rsidRPr="006725F3">
        <w:rPr>
          <w:lang w:val="es-ES"/>
        </w:rPr>
        <w:tab/>
      </w:r>
      <w:r w:rsidR="006725F3">
        <w:rPr>
          <w:lang w:val="es-ES"/>
        </w:rPr>
        <w:t>Amoeba B</w:t>
      </w:r>
      <w:r w:rsidR="006725F3" w:rsidRPr="00072C61">
        <w:rPr>
          <w:lang w:val="es-ES"/>
        </w:rPr>
        <w:t xml:space="preserve"> – </w:t>
      </w:r>
      <w:r w:rsidR="006725F3">
        <w:rPr>
          <w:lang w:val="es-ES"/>
        </w:rPr>
        <w:t>amoeba A</w:t>
      </w:r>
      <w:r w:rsidR="006725F3" w:rsidRPr="00072C61">
        <w:rPr>
          <w:lang w:val="es-ES"/>
        </w:rPr>
        <w:t xml:space="preserve"> = 740 µm – 220 µm</w:t>
      </w:r>
    </w:p>
    <w:p w14:paraId="7839D032" w14:textId="1AD95198" w:rsidR="006725F3" w:rsidRPr="00675081" w:rsidRDefault="006725F3" w:rsidP="006725F3">
      <w:pPr>
        <w:pStyle w:val="Pquestiontextpartsa"/>
      </w:pPr>
      <w:r w:rsidRPr="006725F3">
        <w:rPr>
          <w:lang w:val="es-ES"/>
        </w:rPr>
        <w:tab/>
      </w:r>
      <w:r w:rsidRPr="00675081">
        <w:t>= 520 µm</w:t>
      </w:r>
    </w:p>
    <w:p w14:paraId="5CF5115D" w14:textId="1E1BF57C" w:rsidR="006725F3" w:rsidRPr="00675081" w:rsidRDefault="006725F3" w:rsidP="006725F3">
      <w:pPr>
        <w:pStyle w:val="Pquestiontextpartsa"/>
      </w:pPr>
      <w:r>
        <w:tab/>
      </w:r>
      <w:r w:rsidRPr="00675081">
        <w:t>= 520 × 10</w:t>
      </w:r>
      <w:r w:rsidRPr="00675081">
        <w:rPr>
          <w:vertAlign w:val="superscript"/>
        </w:rPr>
        <w:t xml:space="preserve">-6 </w:t>
      </w:r>
      <w:r w:rsidRPr="00675081">
        <w:t>m</w:t>
      </w:r>
    </w:p>
    <w:p w14:paraId="1F01283F" w14:textId="31A5518B" w:rsidR="0085239A" w:rsidRPr="005173C8" w:rsidRDefault="006725F3" w:rsidP="006725F3">
      <w:pPr>
        <w:pStyle w:val="Pquestiontextpartsa"/>
      </w:pPr>
      <w:r>
        <w:tab/>
      </w:r>
      <w:r w:rsidRPr="005173C8">
        <w:t>= 5.2 × 10</w:t>
      </w:r>
      <w:r w:rsidRPr="005173C8">
        <w:rPr>
          <w:vertAlign w:val="superscript"/>
        </w:rPr>
        <w:t xml:space="preserve">-4 </w:t>
      </w:r>
      <w:r w:rsidRPr="005173C8">
        <w:t>m</w:t>
      </w:r>
    </w:p>
    <w:p w14:paraId="2A298B78" w14:textId="77777777" w:rsidR="006725F3" w:rsidRPr="00675081" w:rsidRDefault="00C72996" w:rsidP="006725F3">
      <w:pPr>
        <w:pStyle w:val="Pquestiontextpartsa"/>
      </w:pPr>
      <w:r w:rsidRPr="005173C8">
        <w:rPr>
          <w:rStyle w:val="Cquestionpartlabelbold"/>
        </w:rPr>
        <w:t>(d)</w:t>
      </w:r>
      <w:r w:rsidR="006725F3" w:rsidRPr="005173C8">
        <w:tab/>
      </w:r>
      <w:r w:rsidR="006725F3" w:rsidRPr="005173C8">
        <w:rPr>
          <w:b/>
        </w:rPr>
        <w:t>(i)</w:t>
      </w:r>
      <w:r w:rsidR="006725F3" w:rsidRPr="005173C8">
        <w:tab/>
      </w:r>
      <w:r w:rsidR="006725F3" w:rsidRPr="00675081">
        <w:t>1 mm = 10</w:t>
      </w:r>
      <w:r w:rsidR="006725F3" w:rsidRPr="00675081">
        <w:rPr>
          <w:vertAlign w:val="superscript"/>
        </w:rPr>
        <w:t xml:space="preserve">-3 </w:t>
      </w:r>
      <w:r w:rsidR="006725F3" w:rsidRPr="00675081">
        <w:t>m</w:t>
      </w:r>
    </w:p>
    <w:p w14:paraId="16D83BDC" w14:textId="77777777" w:rsidR="006725F3" w:rsidRPr="00675081" w:rsidRDefault="006725F3" w:rsidP="006725F3">
      <w:pPr>
        <w:pStyle w:val="Pquestiontextpartsa"/>
      </w:pPr>
      <w:r w:rsidRPr="00675081">
        <w:tab/>
      </w:r>
      <w:r w:rsidRPr="00675081">
        <w:tab/>
        <w:t>1</w:t>
      </w:r>
      <w:r w:rsidRPr="00675081" w:rsidDel="00EA11B8">
        <w:t xml:space="preserve"> </w:t>
      </w:r>
      <w:r w:rsidRPr="00675081">
        <w:t>µm</w:t>
      </w:r>
      <w:r w:rsidRPr="00675081" w:rsidDel="00EA11B8">
        <w:t xml:space="preserve"> </w:t>
      </w:r>
      <w:r w:rsidRPr="00675081">
        <w:t>= 10</w:t>
      </w:r>
      <w:r w:rsidRPr="00675081">
        <w:rPr>
          <w:vertAlign w:val="superscript"/>
        </w:rPr>
        <w:t xml:space="preserve">-6 </w:t>
      </w:r>
      <w:r w:rsidRPr="00675081">
        <w:t>m</w:t>
      </w:r>
      <w:r w:rsidRPr="00675081" w:rsidDel="00EA11B8">
        <w:t xml:space="preserve"> </w:t>
      </w:r>
    </w:p>
    <w:p w14:paraId="2EB14A76" w14:textId="007D226B" w:rsidR="001158EE" w:rsidRDefault="006725F3" w:rsidP="006725F3">
      <w:pPr>
        <w:pStyle w:val="Pquestiontextpartsa"/>
      </w:pPr>
      <w:r w:rsidRPr="00675081">
        <w:tab/>
      </w:r>
      <w:r w:rsidRPr="00675081">
        <w:tab/>
        <w:t>0.62 mm = 620 µm</w:t>
      </w:r>
    </w:p>
    <w:p w14:paraId="3902A89A" w14:textId="1E080490" w:rsidR="00D22D12" w:rsidRPr="005173C8" w:rsidRDefault="006725F3" w:rsidP="006725F3">
      <w:pPr>
        <w:pStyle w:val="Pquestiontextpartsa"/>
        <w:rPr>
          <w:vertAlign w:val="superscript"/>
        </w:rPr>
      </w:pPr>
      <w:r>
        <w:tab/>
      </w:r>
      <w:r w:rsidRPr="005173C8">
        <w:rPr>
          <w:b/>
        </w:rPr>
        <w:t>(ii)</w:t>
      </w:r>
      <w:r w:rsidRPr="005173C8">
        <w:tab/>
        <w:t>6.2 × 10</w:t>
      </w:r>
      <w:r w:rsidRPr="005173C8">
        <w:rPr>
          <w:vertAlign w:val="superscript"/>
        </w:rPr>
        <w:t xml:space="preserve">-4 </w:t>
      </w:r>
      <w:r w:rsidRPr="005173C8">
        <w:t>m</w:t>
      </w:r>
    </w:p>
    <w:p w14:paraId="1345DD9C" w14:textId="77777777" w:rsidR="007F2FC1" w:rsidRDefault="007F2FC1" w:rsidP="00D22D12">
      <w:pPr>
        <w:pStyle w:val="Pquestionheadingsx1stafterhead"/>
      </w:pPr>
    </w:p>
    <w:p w14:paraId="55D8AEC9" w14:textId="2F022BCF" w:rsidR="00D22D12" w:rsidRPr="005173C8" w:rsidRDefault="00D22D12" w:rsidP="00D22D12">
      <w:pPr>
        <w:pStyle w:val="Pquestionheadingsx1stafterhead"/>
      </w:pPr>
      <w:r w:rsidRPr="005173C8">
        <w:t>Question 33</w:t>
      </w:r>
      <w:r w:rsidRPr="005173C8">
        <w:tab/>
      </w:r>
      <w:r w:rsidR="005F464E" w:rsidRPr="005173C8">
        <w:rPr>
          <w:rStyle w:val="Cmarkslabel"/>
        </w:rPr>
        <w:t>6</w:t>
      </w:r>
      <w:r w:rsidRPr="005173C8">
        <w:rPr>
          <w:rStyle w:val="Cmarkslabel"/>
        </w:rPr>
        <w:t xml:space="preserve"> marks</w:t>
      </w:r>
      <w:r w:rsidRPr="005173C8">
        <w:tab/>
        <w:t>[3.</w:t>
      </w:r>
      <w:r w:rsidR="005F464E" w:rsidRPr="005173C8">
        <w:t>4, 3.5</w:t>
      </w:r>
      <w:r w:rsidRPr="005173C8">
        <w:t>]</w:t>
      </w:r>
    </w:p>
    <w:p w14:paraId="7E6A5FFB" w14:textId="77777777" w:rsidR="006725F3" w:rsidRPr="00072C61" w:rsidRDefault="00D22D12" w:rsidP="006725F3">
      <w:pPr>
        <w:pStyle w:val="Pquestiontextpartsa"/>
        <w:rPr>
          <w:lang w:val="es-ES"/>
        </w:rPr>
      </w:pPr>
      <w:r w:rsidRPr="006C6AD1">
        <w:rPr>
          <w:rStyle w:val="Cquestionpartlabelbold"/>
          <w:lang w:val="es-ES"/>
        </w:rPr>
        <w:t>(a)</w:t>
      </w:r>
      <w:r w:rsidRPr="006C6AD1">
        <w:rPr>
          <w:lang w:val="es-ES"/>
        </w:rPr>
        <w:tab/>
      </w:r>
      <w:r w:rsidR="006725F3" w:rsidRPr="00072C61">
        <w:rPr>
          <w:lang w:val="es-ES"/>
        </w:rPr>
        <w:t>2</w:t>
      </w:r>
      <w:r w:rsidR="006725F3" w:rsidRPr="00072C61">
        <w:rPr>
          <w:i/>
          <w:lang w:val="es-ES"/>
        </w:rPr>
        <w:t>x</w:t>
      </w:r>
      <w:r w:rsidR="006725F3" w:rsidRPr="00072C61">
        <w:rPr>
          <w:lang w:val="es-ES"/>
        </w:rPr>
        <w:t xml:space="preserve"> + 2</w:t>
      </w:r>
      <w:r w:rsidR="006725F3" w:rsidRPr="00072C61">
        <w:rPr>
          <w:i/>
          <w:lang w:val="es-ES"/>
        </w:rPr>
        <w:t>y</w:t>
      </w:r>
      <w:r w:rsidR="006725F3" w:rsidRPr="00072C61">
        <w:rPr>
          <w:lang w:val="es-ES"/>
        </w:rPr>
        <w:t xml:space="preserve"> = 140 </w:t>
      </w:r>
    </w:p>
    <w:p w14:paraId="74B63334" w14:textId="65829C64" w:rsidR="00D22D12" w:rsidRPr="006C6AD1" w:rsidRDefault="006725F3" w:rsidP="006725F3">
      <w:pPr>
        <w:pStyle w:val="Pquestiontextpartsa"/>
        <w:rPr>
          <w:lang w:val="es-ES"/>
        </w:rPr>
      </w:pPr>
      <w:r w:rsidRPr="00072C61">
        <w:rPr>
          <w:lang w:val="es-ES"/>
        </w:rPr>
        <w:t xml:space="preserve">     </w:t>
      </w:r>
      <w:r>
        <w:rPr>
          <w:lang w:val="es-ES"/>
        </w:rPr>
        <w:tab/>
      </w:r>
      <w:r w:rsidRPr="00072C61">
        <w:rPr>
          <w:lang w:val="es-ES"/>
        </w:rPr>
        <w:t>or 2(</w:t>
      </w:r>
      <w:r w:rsidRPr="00072C61">
        <w:rPr>
          <w:i/>
          <w:lang w:val="es-ES"/>
        </w:rPr>
        <w:t>x</w:t>
      </w:r>
      <w:r w:rsidRPr="00072C61">
        <w:rPr>
          <w:lang w:val="es-ES"/>
        </w:rPr>
        <w:t xml:space="preserve"> + </w:t>
      </w:r>
      <w:r w:rsidRPr="00072C61">
        <w:rPr>
          <w:i/>
          <w:lang w:val="es-ES"/>
        </w:rPr>
        <w:t>y</w:t>
      </w:r>
      <w:r w:rsidRPr="00072C61">
        <w:rPr>
          <w:lang w:val="es-ES"/>
        </w:rPr>
        <w:t>) = 140</w:t>
      </w:r>
    </w:p>
    <w:p w14:paraId="704623EA" w14:textId="77777777" w:rsidR="006725F3" w:rsidRPr="00072C61" w:rsidRDefault="00D22D12" w:rsidP="006725F3">
      <w:pPr>
        <w:pStyle w:val="Pquestiontextpartsa"/>
        <w:rPr>
          <w:lang w:val="es-ES"/>
        </w:rPr>
      </w:pPr>
      <w:r w:rsidRPr="006C6AD1">
        <w:rPr>
          <w:rStyle w:val="Cquestionpartlabelbold"/>
          <w:lang w:val="es-ES"/>
        </w:rPr>
        <w:t>(b)</w:t>
      </w:r>
      <w:r w:rsidRPr="006C6AD1">
        <w:rPr>
          <w:lang w:val="es-ES"/>
        </w:rPr>
        <w:tab/>
      </w:r>
      <w:r w:rsidR="006725F3" w:rsidRPr="00072C61">
        <w:rPr>
          <w:lang w:val="es-ES"/>
        </w:rPr>
        <w:t>2</w:t>
      </w:r>
      <w:r w:rsidR="006725F3" w:rsidRPr="00072C61">
        <w:rPr>
          <w:i/>
          <w:lang w:val="es-ES"/>
        </w:rPr>
        <w:t>x</w:t>
      </w:r>
      <w:r w:rsidR="006725F3" w:rsidRPr="00072C61">
        <w:rPr>
          <w:lang w:val="es-ES"/>
        </w:rPr>
        <w:t xml:space="preserve"> + 2</w:t>
      </w:r>
      <w:r w:rsidR="006725F3" w:rsidRPr="00072C61">
        <w:rPr>
          <w:i/>
          <w:lang w:val="es-ES"/>
        </w:rPr>
        <w:t>y</w:t>
      </w:r>
      <w:r w:rsidR="006725F3" w:rsidRPr="00072C61">
        <w:rPr>
          <w:lang w:val="es-ES"/>
        </w:rPr>
        <w:t xml:space="preserve"> = 140</w:t>
      </w:r>
    </w:p>
    <w:p w14:paraId="4DDCAC90" w14:textId="5EB69E6A" w:rsidR="006725F3" w:rsidRPr="00072C61" w:rsidRDefault="006725F3" w:rsidP="006725F3">
      <w:pPr>
        <w:pStyle w:val="Pquestiontextpartsa"/>
        <w:rPr>
          <w:i/>
          <w:lang w:val="es-ES"/>
        </w:rPr>
      </w:pPr>
      <w:r>
        <w:rPr>
          <w:lang w:val="es-ES"/>
        </w:rPr>
        <w:tab/>
      </w:r>
      <w:r w:rsidRPr="00072C61">
        <w:rPr>
          <w:lang w:val="es-ES"/>
        </w:rPr>
        <w:t>2</w:t>
      </w:r>
      <w:r w:rsidRPr="00072C61">
        <w:rPr>
          <w:i/>
          <w:lang w:val="es-ES"/>
        </w:rPr>
        <w:t>y</w:t>
      </w:r>
      <w:r w:rsidRPr="00072C61">
        <w:rPr>
          <w:lang w:val="es-ES"/>
        </w:rPr>
        <w:t xml:space="preserve"> = 140 – 2</w:t>
      </w:r>
      <w:r w:rsidRPr="00072C61">
        <w:rPr>
          <w:i/>
          <w:lang w:val="es-ES"/>
        </w:rPr>
        <w:t>x</w:t>
      </w:r>
    </w:p>
    <w:p w14:paraId="25D4E129" w14:textId="5368533F" w:rsidR="006725F3" w:rsidRPr="00072C61" w:rsidRDefault="006725F3" w:rsidP="006725F3">
      <w:pPr>
        <w:pStyle w:val="Pquestiontextpartsa"/>
        <w:rPr>
          <w:lang w:val="es-ES"/>
        </w:rPr>
      </w:pPr>
      <w:r>
        <w:rPr>
          <w:i/>
          <w:lang w:val="es-ES"/>
        </w:rPr>
        <w:tab/>
      </w:r>
      <w:r w:rsidRPr="006725F3">
        <w:rPr>
          <w:i/>
          <w:position w:val="-24"/>
          <w:lang w:val="es-ES"/>
        </w:rPr>
        <w:object w:dxaOrig="1320" w:dyaOrig="620" w14:anchorId="6E427AE1">
          <v:shape id="_x0000_i1040" type="#_x0000_t75" style="width:66.4pt;height:30.85pt" o:ole="">
            <v:imagedata r:id="rId45" o:title=""/>
          </v:shape>
          <o:OLEObject Type="Embed" ProgID="Equation.DSMT4" ShapeID="_x0000_i1040" DrawAspect="Content" ObjectID="_1537710622" r:id="rId46"/>
        </w:object>
      </w:r>
    </w:p>
    <w:p w14:paraId="4AF5E17F" w14:textId="4C01706A" w:rsidR="00D22D12" w:rsidRPr="006C6AD1" w:rsidRDefault="006725F3" w:rsidP="006725F3">
      <w:pPr>
        <w:pStyle w:val="Pquestiontextpartsa"/>
        <w:rPr>
          <w:lang w:val="es-ES"/>
        </w:rPr>
      </w:pPr>
      <w:r>
        <w:rPr>
          <w:i/>
          <w:lang w:val="es-ES"/>
        </w:rPr>
        <w:tab/>
      </w:r>
      <w:r w:rsidRPr="00072C61">
        <w:rPr>
          <w:i/>
          <w:lang w:val="es-ES"/>
        </w:rPr>
        <w:t>y</w:t>
      </w:r>
      <w:r w:rsidRPr="00072C61">
        <w:rPr>
          <w:lang w:val="es-ES"/>
        </w:rPr>
        <w:t xml:space="preserve"> = 70 – </w:t>
      </w:r>
      <w:r w:rsidRPr="00072C61">
        <w:rPr>
          <w:i/>
          <w:lang w:val="es-ES"/>
        </w:rPr>
        <w:t>x</w:t>
      </w:r>
    </w:p>
    <w:p w14:paraId="3B52649C" w14:textId="77777777" w:rsidR="006C6AD1" w:rsidRPr="00072C61" w:rsidRDefault="006C6AD1" w:rsidP="006725F3">
      <w:pPr>
        <w:pStyle w:val="Pquestiontextpartsa"/>
        <w:rPr>
          <w:lang w:val="es-ES"/>
        </w:rPr>
      </w:pPr>
      <w:r w:rsidRPr="006C6AD1">
        <w:rPr>
          <w:rStyle w:val="Cquestionpartlabelbold"/>
          <w:lang w:val="es-ES"/>
        </w:rPr>
        <w:t>(c)</w:t>
      </w:r>
      <w:r w:rsidRPr="006C6AD1">
        <w:rPr>
          <w:rStyle w:val="Cquestionpartlabelbold"/>
          <w:lang w:val="es-ES"/>
        </w:rPr>
        <w:tab/>
      </w:r>
      <w:r w:rsidRPr="00072C61">
        <w:rPr>
          <w:i/>
          <w:lang w:val="es-ES"/>
        </w:rPr>
        <w:t>A</w:t>
      </w:r>
      <w:r w:rsidRPr="00072C61">
        <w:rPr>
          <w:lang w:val="es-ES"/>
        </w:rPr>
        <w:t xml:space="preserve"> = </w:t>
      </w:r>
      <w:r w:rsidRPr="00072C61">
        <w:rPr>
          <w:i/>
          <w:lang w:val="es-ES"/>
        </w:rPr>
        <w:t>x</w:t>
      </w:r>
      <w:r w:rsidRPr="00072C61">
        <w:rPr>
          <w:lang w:val="es-ES"/>
        </w:rPr>
        <w:t xml:space="preserve"> × </w:t>
      </w:r>
      <w:r w:rsidRPr="00072C61">
        <w:rPr>
          <w:i/>
          <w:lang w:val="es-ES"/>
        </w:rPr>
        <w:t>y</w:t>
      </w:r>
    </w:p>
    <w:p w14:paraId="451054B2" w14:textId="55F93D9D" w:rsidR="006C6AD1" w:rsidRPr="006C6AD1" w:rsidRDefault="00913B95" w:rsidP="006725F3">
      <w:pPr>
        <w:pStyle w:val="Pquestiontextpartsa"/>
        <w:rPr>
          <w:rStyle w:val="Cquestionpartlabelbold"/>
          <w:lang w:val="es-ES"/>
        </w:rPr>
      </w:pPr>
      <w:r>
        <w:rPr>
          <w:i/>
          <w:lang w:val="es-ES"/>
        </w:rPr>
        <w:tab/>
      </w:r>
      <w:r w:rsidR="006C6AD1" w:rsidRPr="00072C61">
        <w:rPr>
          <w:i/>
          <w:lang w:val="es-ES"/>
        </w:rPr>
        <w:t>A</w:t>
      </w:r>
      <w:r w:rsidR="006C6AD1" w:rsidRPr="00072C61">
        <w:rPr>
          <w:lang w:val="es-ES"/>
        </w:rPr>
        <w:t xml:space="preserve"> = </w:t>
      </w:r>
      <w:r w:rsidR="006C6AD1" w:rsidRPr="00072C61">
        <w:rPr>
          <w:i/>
          <w:lang w:val="es-ES"/>
        </w:rPr>
        <w:t>x</w:t>
      </w:r>
      <w:r w:rsidR="006C6AD1" w:rsidRPr="00072C61">
        <w:rPr>
          <w:lang w:val="es-ES"/>
        </w:rPr>
        <w:t>(</w:t>
      </w:r>
      <w:r w:rsidR="006725F3">
        <w:rPr>
          <w:lang w:val="es-ES"/>
        </w:rPr>
        <w:t>70</w:t>
      </w:r>
      <w:r w:rsidR="006C6AD1" w:rsidRPr="00072C61">
        <w:rPr>
          <w:lang w:val="es-ES"/>
        </w:rPr>
        <w:t xml:space="preserve"> – </w:t>
      </w:r>
      <w:r w:rsidR="006C6AD1" w:rsidRPr="00072C61">
        <w:rPr>
          <w:i/>
          <w:lang w:val="es-ES"/>
        </w:rPr>
        <w:t>x</w:t>
      </w:r>
      <w:r w:rsidR="006C6AD1" w:rsidRPr="00072C61">
        <w:rPr>
          <w:lang w:val="es-ES"/>
        </w:rPr>
        <w:t>)</w:t>
      </w:r>
    </w:p>
    <w:p w14:paraId="2AAD94A3" w14:textId="77777777" w:rsidR="006725F3" w:rsidRPr="00072C61" w:rsidRDefault="006C6AD1" w:rsidP="006725F3">
      <w:pPr>
        <w:pStyle w:val="Pquestiontextpartsa"/>
        <w:rPr>
          <w:lang w:val="es-ES"/>
        </w:rPr>
      </w:pPr>
      <w:r w:rsidRPr="006C6AD1">
        <w:rPr>
          <w:rStyle w:val="Cquestionpartlabelbold"/>
          <w:lang w:val="es-ES"/>
        </w:rPr>
        <w:t>(d)</w:t>
      </w:r>
      <w:r w:rsidRPr="006C6AD1">
        <w:rPr>
          <w:rStyle w:val="Cquestionpartlabelbold"/>
          <w:lang w:val="es-ES"/>
        </w:rPr>
        <w:tab/>
      </w:r>
      <w:r w:rsidR="006725F3" w:rsidRPr="00072C61">
        <w:rPr>
          <w:i/>
          <w:lang w:val="es-ES"/>
        </w:rPr>
        <w:t>A</w:t>
      </w:r>
      <w:r w:rsidR="006725F3" w:rsidRPr="00072C61">
        <w:rPr>
          <w:lang w:val="es-ES"/>
        </w:rPr>
        <w:t xml:space="preserve"> = </w:t>
      </w:r>
      <w:r w:rsidR="006725F3" w:rsidRPr="00072C61">
        <w:rPr>
          <w:i/>
          <w:lang w:val="es-ES"/>
        </w:rPr>
        <w:t>x</w:t>
      </w:r>
      <w:r w:rsidR="006725F3" w:rsidRPr="00072C61">
        <w:rPr>
          <w:lang w:val="es-ES"/>
        </w:rPr>
        <w:t xml:space="preserve"> × (70 – </w:t>
      </w:r>
      <w:r w:rsidR="006725F3" w:rsidRPr="00072C61">
        <w:rPr>
          <w:i/>
          <w:lang w:val="es-ES"/>
        </w:rPr>
        <w:t>x</w:t>
      </w:r>
      <w:r w:rsidR="006725F3" w:rsidRPr="00072C61">
        <w:rPr>
          <w:lang w:val="es-ES"/>
        </w:rPr>
        <w:t>)</w:t>
      </w:r>
    </w:p>
    <w:p w14:paraId="4B04BF39" w14:textId="644E8AE6" w:rsidR="006C6AD1" w:rsidRPr="005173C8" w:rsidRDefault="006725F3" w:rsidP="006725F3">
      <w:pPr>
        <w:pStyle w:val="Pquestiontextpartsa"/>
        <w:rPr>
          <w:rStyle w:val="Cquestionpartlabelbold"/>
        </w:rPr>
      </w:pPr>
      <w:r>
        <w:rPr>
          <w:lang w:val="es-ES"/>
        </w:rPr>
        <w:tab/>
        <w:t xml:space="preserve">    </w:t>
      </w:r>
      <w:r w:rsidRPr="005173C8">
        <w:t>= 70</w:t>
      </w:r>
      <w:r w:rsidRPr="005173C8">
        <w:rPr>
          <w:i/>
        </w:rPr>
        <w:t>x</w:t>
      </w:r>
      <w:r w:rsidRPr="005173C8">
        <w:t xml:space="preserve"> – </w:t>
      </w:r>
      <w:r w:rsidRPr="005173C8">
        <w:rPr>
          <w:i/>
        </w:rPr>
        <w:t>x</w:t>
      </w:r>
      <w:r w:rsidRPr="005173C8">
        <w:rPr>
          <w:vertAlign w:val="superscript"/>
        </w:rPr>
        <w:t>2</w:t>
      </w:r>
    </w:p>
    <w:p w14:paraId="30A18400" w14:textId="77777777" w:rsidR="006725F3" w:rsidRPr="005173C8" w:rsidRDefault="006C6AD1" w:rsidP="006725F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e</w:t>
      </w:r>
      <w:r w:rsidRPr="001B433F">
        <w:rPr>
          <w:rStyle w:val="Cquestionpartlabelbold"/>
        </w:rPr>
        <w:t>)</w:t>
      </w:r>
      <w:r>
        <w:rPr>
          <w:rStyle w:val="Cquestionpartlabelbold"/>
        </w:rPr>
        <w:tab/>
      </w:r>
      <w:r w:rsidR="006725F3" w:rsidRPr="005173C8">
        <w:rPr>
          <w:i/>
        </w:rPr>
        <w:t>A</w:t>
      </w:r>
      <w:r w:rsidR="006725F3" w:rsidRPr="005173C8">
        <w:t xml:space="preserve"> = 70 × 42 – 42</w:t>
      </w:r>
      <w:r w:rsidR="006725F3" w:rsidRPr="005173C8">
        <w:rPr>
          <w:vertAlign w:val="superscript"/>
        </w:rPr>
        <w:t xml:space="preserve">2 </w:t>
      </w:r>
    </w:p>
    <w:p w14:paraId="3F51BD6E" w14:textId="4B7BA988" w:rsidR="006725F3" w:rsidRPr="005173C8" w:rsidRDefault="006725F3" w:rsidP="006725F3">
      <w:pPr>
        <w:pStyle w:val="Pquestiontextpartsa"/>
      </w:pPr>
      <w:r w:rsidRPr="005173C8">
        <w:tab/>
        <w:t xml:space="preserve">    = 1176 cm</w:t>
      </w:r>
      <w:r w:rsidRPr="005173C8">
        <w:rPr>
          <w:vertAlign w:val="superscript"/>
        </w:rPr>
        <w:t>2</w:t>
      </w:r>
    </w:p>
    <w:p w14:paraId="3DDCFF1A" w14:textId="3993252D" w:rsidR="006725F3" w:rsidRPr="00675081" w:rsidRDefault="006725F3" w:rsidP="006725F3">
      <w:pPr>
        <w:pStyle w:val="Pquestiontextpartsa"/>
      </w:pPr>
      <w:r>
        <w:rPr>
          <w:i/>
        </w:rPr>
        <w:tab/>
      </w:r>
      <w:r w:rsidRPr="00675081">
        <w:rPr>
          <w:i/>
        </w:rPr>
        <w:t>y</w:t>
      </w:r>
      <w:r w:rsidRPr="00675081">
        <w:t xml:space="preserve"> = 70 – 42</w:t>
      </w:r>
    </w:p>
    <w:p w14:paraId="08F1C6B9" w14:textId="6223A6C3" w:rsidR="006C6AD1" w:rsidRDefault="006725F3" w:rsidP="006725F3">
      <w:pPr>
        <w:pStyle w:val="Pquestiontextpartsa"/>
      </w:pPr>
      <w:r>
        <w:tab/>
        <w:t xml:space="preserve">   </w:t>
      </w:r>
      <w:r w:rsidRPr="00675081">
        <w:t>= 28 cm</w:t>
      </w:r>
    </w:p>
    <w:p w14:paraId="62826409" w14:textId="76DDF7F3" w:rsidR="001B433F" w:rsidRDefault="001B433F" w:rsidP="001B433F">
      <w:pPr>
        <w:pStyle w:val="Psectionresults"/>
      </w:pPr>
      <w:r>
        <w:t xml:space="preserve">Extended </w:t>
      </w:r>
      <w:r w:rsidR="001158EE">
        <w:t xml:space="preserve">answer total marks:  </w:t>
      </w:r>
      <w:r w:rsidR="00207632">
        <w:t>11</w:t>
      </w:r>
    </w:p>
    <w:p w14:paraId="3F449EF0" w14:textId="412CC3B4" w:rsidR="001158EE" w:rsidRDefault="001B433F" w:rsidP="001158EE">
      <w:pPr>
        <w:pStyle w:val="Psectionresults"/>
      </w:pPr>
      <w:r>
        <w:t xml:space="preserve">TOTAL test </w:t>
      </w:r>
      <w:r w:rsidR="001158EE">
        <w:t xml:space="preserve">marks:  </w:t>
      </w:r>
      <w:r w:rsidR="00207632">
        <w:t>94</w:t>
      </w:r>
    </w:p>
    <w:sectPr w:rsidR="001158EE" w:rsidSect="00957E9E">
      <w:headerReference w:type="default" r:id="rId47"/>
      <w:footerReference w:type="default" r:id="rId48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D55C2" w14:textId="77777777" w:rsidR="00C85B71" w:rsidRDefault="00C85B71" w:rsidP="00B91E57">
      <w:r>
        <w:separator/>
      </w:r>
    </w:p>
  </w:endnote>
  <w:endnote w:type="continuationSeparator" w:id="0">
    <w:p w14:paraId="3F0463B2" w14:textId="77777777" w:rsidR="00C85B71" w:rsidRDefault="00C85B71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768A" w14:textId="77777777" w:rsidR="00AA7ED5" w:rsidRDefault="00AA7ED5" w:rsidP="00B91E57">
    <w:pPr>
      <w:pStyle w:val="Pfootertext"/>
    </w:pPr>
  </w:p>
  <w:p w14:paraId="7B427E6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A7680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BE15D7" w14:textId="77777777" w:rsidR="00C85B71" w:rsidRDefault="00C85B71" w:rsidP="00B91E57">
      <w:r>
        <w:separator/>
      </w:r>
    </w:p>
  </w:footnote>
  <w:footnote w:type="continuationSeparator" w:id="0">
    <w:p w14:paraId="6B76B857" w14:textId="77777777" w:rsidR="00C85B71" w:rsidRDefault="00C85B71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D7DF" w14:textId="0FE2B11F" w:rsidR="00B91E57" w:rsidRDefault="007F2FC1" w:rsidP="001158EE">
    <w:pPr>
      <w:pStyle w:val="Pheadertext"/>
    </w:pPr>
    <w:r>
      <w:t xml:space="preserve">Pearson Mathematics </w:t>
    </w:r>
    <w:r w:rsidR="00FA7F27">
      <w:t xml:space="preserve">9 </w:t>
    </w:r>
    <w:r>
      <w:t xml:space="preserve">  </w:t>
    </w:r>
    <w:r w:rsidR="00FA7F27">
      <w:t xml:space="preserve"> </w:t>
    </w:r>
    <w:r w:rsidR="006F3816">
      <w:t>Algebra</w:t>
    </w:r>
    <w:r w:rsidR="00FA7F27">
      <w:t xml:space="preserve"> </w:t>
    </w:r>
    <w:r>
      <w:t>—</w:t>
    </w:r>
    <w:r w:rsidR="00FA7F27">
      <w:t xml:space="preserve"> </w:t>
    </w:r>
    <w:r w:rsidR="00FA7F27" w:rsidRPr="00F85EEB">
      <w:t xml:space="preserve">Test </w:t>
    </w:r>
    <w:r w:rsidR="005173C8">
      <w:t>C</w:t>
    </w:r>
    <w:r w:rsidR="001158EE">
      <w:t xml:space="preserve"> Solutions</w:t>
    </w:r>
    <w:r w:rsidR="00B91E57">
      <w:tab/>
    </w:r>
  </w:p>
  <w:p w14:paraId="1F61670C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44E1A"/>
    <w:rsid w:val="00052D5F"/>
    <w:rsid w:val="00056C7A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52E2"/>
    <w:rsid w:val="00114E72"/>
    <w:rsid w:val="001158EE"/>
    <w:rsid w:val="0012112A"/>
    <w:rsid w:val="00121EAB"/>
    <w:rsid w:val="001249D4"/>
    <w:rsid w:val="00133398"/>
    <w:rsid w:val="00136289"/>
    <w:rsid w:val="0013762F"/>
    <w:rsid w:val="00153C7C"/>
    <w:rsid w:val="00153F96"/>
    <w:rsid w:val="001605F8"/>
    <w:rsid w:val="00160C54"/>
    <w:rsid w:val="0016187F"/>
    <w:rsid w:val="00164CD4"/>
    <w:rsid w:val="00180D86"/>
    <w:rsid w:val="00185B5C"/>
    <w:rsid w:val="0019480E"/>
    <w:rsid w:val="001B0CA9"/>
    <w:rsid w:val="001B433F"/>
    <w:rsid w:val="001C4DB3"/>
    <w:rsid w:val="001F0EE3"/>
    <w:rsid w:val="001F3D5E"/>
    <w:rsid w:val="00207632"/>
    <w:rsid w:val="00223001"/>
    <w:rsid w:val="0023360B"/>
    <w:rsid w:val="002509BC"/>
    <w:rsid w:val="002635BA"/>
    <w:rsid w:val="0029660A"/>
    <w:rsid w:val="0029665F"/>
    <w:rsid w:val="002A61AB"/>
    <w:rsid w:val="002A6BD6"/>
    <w:rsid w:val="002B5CF8"/>
    <w:rsid w:val="002C0D5B"/>
    <w:rsid w:val="002C3C99"/>
    <w:rsid w:val="002C5286"/>
    <w:rsid w:val="002D2E83"/>
    <w:rsid w:val="002E0784"/>
    <w:rsid w:val="002E154B"/>
    <w:rsid w:val="00306C44"/>
    <w:rsid w:val="00307A48"/>
    <w:rsid w:val="00307F32"/>
    <w:rsid w:val="00323197"/>
    <w:rsid w:val="00323AB7"/>
    <w:rsid w:val="00334607"/>
    <w:rsid w:val="00335B72"/>
    <w:rsid w:val="00345684"/>
    <w:rsid w:val="003614B4"/>
    <w:rsid w:val="003618B8"/>
    <w:rsid w:val="003624C0"/>
    <w:rsid w:val="00363DAC"/>
    <w:rsid w:val="003649A6"/>
    <w:rsid w:val="0036586D"/>
    <w:rsid w:val="00374306"/>
    <w:rsid w:val="00376745"/>
    <w:rsid w:val="00384439"/>
    <w:rsid w:val="0039270F"/>
    <w:rsid w:val="00393ADE"/>
    <w:rsid w:val="003A6EA1"/>
    <w:rsid w:val="003B3BBF"/>
    <w:rsid w:val="003C445D"/>
    <w:rsid w:val="003E3349"/>
    <w:rsid w:val="004066D1"/>
    <w:rsid w:val="00412093"/>
    <w:rsid w:val="00413A15"/>
    <w:rsid w:val="004161B6"/>
    <w:rsid w:val="00420B07"/>
    <w:rsid w:val="0043227F"/>
    <w:rsid w:val="00442AB3"/>
    <w:rsid w:val="00452041"/>
    <w:rsid w:val="00456CE0"/>
    <w:rsid w:val="00457310"/>
    <w:rsid w:val="0046226B"/>
    <w:rsid w:val="00464A71"/>
    <w:rsid w:val="00472CCA"/>
    <w:rsid w:val="00476CD6"/>
    <w:rsid w:val="0048344D"/>
    <w:rsid w:val="00485A37"/>
    <w:rsid w:val="004942B5"/>
    <w:rsid w:val="004A1C99"/>
    <w:rsid w:val="004A5DD5"/>
    <w:rsid w:val="004C23FF"/>
    <w:rsid w:val="004C5E1E"/>
    <w:rsid w:val="004D01B5"/>
    <w:rsid w:val="004D24DE"/>
    <w:rsid w:val="004D3645"/>
    <w:rsid w:val="004E446D"/>
    <w:rsid w:val="004F03F0"/>
    <w:rsid w:val="004F5839"/>
    <w:rsid w:val="004F59F5"/>
    <w:rsid w:val="005067E7"/>
    <w:rsid w:val="005173C8"/>
    <w:rsid w:val="0052162B"/>
    <w:rsid w:val="005235F3"/>
    <w:rsid w:val="0052478A"/>
    <w:rsid w:val="0052656A"/>
    <w:rsid w:val="005266BE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0C1A"/>
    <w:rsid w:val="0059291C"/>
    <w:rsid w:val="005A07A0"/>
    <w:rsid w:val="005A2C9B"/>
    <w:rsid w:val="005A6C19"/>
    <w:rsid w:val="005C1799"/>
    <w:rsid w:val="005C2DB7"/>
    <w:rsid w:val="005C6EE5"/>
    <w:rsid w:val="005F464E"/>
    <w:rsid w:val="005F6640"/>
    <w:rsid w:val="00604D55"/>
    <w:rsid w:val="00606690"/>
    <w:rsid w:val="0060765D"/>
    <w:rsid w:val="00607F60"/>
    <w:rsid w:val="00617BEA"/>
    <w:rsid w:val="00624640"/>
    <w:rsid w:val="006315DD"/>
    <w:rsid w:val="006350D2"/>
    <w:rsid w:val="00652315"/>
    <w:rsid w:val="006654A2"/>
    <w:rsid w:val="00665AA1"/>
    <w:rsid w:val="0066782B"/>
    <w:rsid w:val="006725F3"/>
    <w:rsid w:val="006B2DF9"/>
    <w:rsid w:val="006B4046"/>
    <w:rsid w:val="006C4B2F"/>
    <w:rsid w:val="006C5600"/>
    <w:rsid w:val="006C6AD1"/>
    <w:rsid w:val="006D6A33"/>
    <w:rsid w:val="006D6A60"/>
    <w:rsid w:val="006D6B75"/>
    <w:rsid w:val="006E28FE"/>
    <w:rsid w:val="006E6CBD"/>
    <w:rsid w:val="006E7B52"/>
    <w:rsid w:val="006F2BB6"/>
    <w:rsid w:val="006F381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4B95"/>
    <w:rsid w:val="00775F8D"/>
    <w:rsid w:val="00781345"/>
    <w:rsid w:val="00793A75"/>
    <w:rsid w:val="00796A94"/>
    <w:rsid w:val="007A1A60"/>
    <w:rsid w:val="007B7545"/>
    <w:rsid w:val="007C05E1"/>
    <w:rsid w:val="007D4058"/>
    <w:rsid w:val="007E27CE"/>
    <w:rsid w:val="007F2FC1"/>
    <w:rsid w:val="00814B1B"/>
    <w:rsid w:val="00817AEB"/>
    <w:rsid w:val="008226DD"/>
    <w:rsid w:val="00823BB8"/>
    <w:rsid w:val="008266C5"/>
    <w:rsid w:val="0083419D"/>
    <w:rsid w:val="00842378"/>
    <w:rsid w:val="008453BA"/>
    <w:rsid w:val="00851029"/>
    <w:rsid w:val="0085239A"/>
    <w:rsid w:val="0085608B"/>
    <w:rsid w:val="00872A57"/>
    <w:rsid w:val="00883D65"/>
    <w:rsid w:val="00887F5C"/>
    <w:rsid w:val="008A2708"/>
    <w:rsid w:val="008B12E4"/>
    <w:rsid w:val="008B5DC2"/>
    <w:rsid w:val="008C44CE"/>
    <w:rsid w:val="008D3E39"/>
    <w:rsid w:val="008E1C42"/>
    <w:rsid w:val="008E3A48"/>
    <w:rsid w:val="008F0DDC"/>
    <w:rsid w:val="008F0EC6"/>
    <w:rsid w:val="009023C1"/>
    <w:rsid w:val="00913906"/>
    <w:rsid w:val="00913B95"/>
    <w:rsid w:val="0091733C"/>
    <w:rsid w:val="0092625F"/>
    <w:rsid w:val="009303E1"/>
    <w:rsid w:val="00933410"/>
    <w:rsid w:val="00934CAB"/>
    <w:rsid w:val="00935B41"/>
    <w:rsid w:val="0093734D"/>
    <w:rsid w:val="009437F9"/>
    <w:rsid w:val="009461B8"/>
    <w:rsid w:val="00950FFA"/>
    <w:rsid w:val="00957E9E"/>
    <w:rsid w:val="00962392"/>
    <w:rsid w:val="009841D7"/>
    <w:rsid w:val="009A776D"/>
    <w:rsid w:val="009C1F04"/>
    <w:rsid w:val="009C3377"/>
    <w:rsid w:val="009D03D9"/>
    <w:rsid w:val="009F2FC5"/>
    <w:rsid w:val="00A12925"/>
    <w:rsid w:val="00A215AF"/>
    <w:rsid w:val="00A23D25"/>
    <w:rsid w:val="00A3378B"/>
    <w:rsid w:val="00A35659"/>
    <w:rsid w:val="00A37631"/>
    <w:rsid w:val="00A450C7"/>
    <w:rsid w:val="00A51711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B7F39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2DF2"/>
    <w:rsid w:val="00BB3052"/>
    <w:rsid w:val="00BB572C"/>
    <w:rsid w:val="00BB745A"/>
    <w:rsid w:val="00BB7A96"/>
    <w:rsid w:val="00BC28AD"/>
    <w:rsid w:val="00BD08D5"/>
    <w:rsid w:val="00BD26E7"/>
    <w:rsid w:val="00BF14C7"/>
    <w:rsid w:val="00BF3F3B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570B3"/>
    <w:rsid w:val="00C72996"/>
    <w:rsid w:val="00C75F4E"/>
    <w:rsid w:val="00C85B71"/>
    <w:rsid w:val="00C9254A"/>
    <w:rsid w:val="00C97C0D"/>
    <w:rsid w:val="00CB3D6D"/>
    <w:rsid w:val="00CB6AB9"/>
    <w:rsid w:val="00CC0D68"/>
    <w:rsid w:val="00CC179C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22D12"/>
    <w:rsid w:val="00D306C4"/>
    <w:rsid w:val="00D43956"/>
    <w:rsid w:val="00D45D65"/>
    <w:rsid w:val="00D476C7"/>
    <w:rsid w:val="00D50DA9"/>
    <w:rsid w:val="00D5254C"/>
    <w:rsid w:val="00D5788E"/>
    <w:rsid w:val="00D6673C"/>
    <w:rsid w:val="00D672CA"/>
    <w:rsid w:val="00D747CC"/>
    <w:rsid w:val="00D817B5"/>
    <w:rsid w:val="00D94C52"/>
    <w:rsid w:val="00DA3877"/>
    <w:rsid w:val="00DA3BBA"/>
    <w:rsid w:val="00DA6D14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04859"/>
    <w:rsid w:val="00E10D96"/>
    <w:rsid w:val="00E2498A"/>
    <w:rsid w:val="00E42B3B"/>
    <w:rsid w:val="00E4401F"/>
    <w:rsid w:val="00E46DE7"/>
    <w:rsid w:val="00E522E3"/>
    <w:rsid w:val="00E56C69"/>
    <w:rsid w:val="00E66F4C"/>
    <w:rsid w:val="00E71A1F"/>
    <w:rsid w:val="00E723E7"/>
    <w:rsid w:val="00E80255"/>
    <w:rsid w:val="00E804F6"/>
    <w:rsid w:val="00E904DF"/>
    <w:rsid w:val="00E926CC"/>
    <w:rsid w:val="00E96EDA"/>
    <w:rsid w:val="00EA305E"/>
    <w:rsid w:val="00EA3341"/>
    <w:rsid w:val="00EA6C56"/>
    <w:rsid w:val="00EB3547"/>
    <w:rsid w:val="00EC0922"/>
    <w:rsid w:val="00ED79FA"/>
    <w:rsid w:val="00EE6019"/>
    <w:rsid w:val="00EE7C00"/>
    <w:rsid w:val="00EF30D8"/>
    <w:rsid w:val="00EF38CC"/>
    <w:rsid w:val="00EF6108"/>
    <w:rsid w:val="00F1598F"/>
    <w:rsid w:val="00F24B10"/>
    <w:rsid w:val="00F279DF"/>
    <w:rsid w:val="00F41913"/>
    <w:rsid w:val="00F5599A"/>
    <w:rsid w:val="00F80273"/>
    <w:rsid w:val="00F93270"/>
    <w:rsid w:val="00FA71CA"/>
    <w:rsid w:val="00FA7680"/>
    <w:rsid w:val="00FA7F27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5B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590C1A"/>
    <w:pPr>
      <w:ind w:left="340" w:hanging="3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590C1A"/>
    <w:pPr>
      <w:ind w:left="340" w:hanging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9.jpe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jpeg"/><Relationship Id="rId48" Type="http://schemas.openxmlformats.org/officeDocument/2006/relationships/footer" Target="footer1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8C142-941C-4162-B1C5-F3742012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46</TotalTime>
  <Pages>7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13</cp:revision>
  <cp:lastPrinted>2016-07-15T04:27:00Z</cp:lastPrinted>
  <dcterms:created xsi:type="dcterms:W3CDTF">2016-09-08T02:05:00Z</dcterms:created>
  <dcterms:modified xsi:type="dcterms:W3CDTF">2016-10-11T06:03:00Z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