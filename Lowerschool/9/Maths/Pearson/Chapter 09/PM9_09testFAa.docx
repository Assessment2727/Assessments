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899"/>
        <w:gridCol w:w="902"/>
        <w:gridCol w:w="899"/>
        <w:gridCol w:w="897"/>
        <w:gridCol w:w="899"/>
        <w:gridCol w:w="901"/>
        <w:gridCol w:w="899"/>
        <w:gridCol w:w="898"/>
        <w:gridCol w:w="880"/>
        <w:gridCol w:w="880"/>
      </w:tblGrid>
      <w:tr w:rsidR="002760FA" w14:paraId="13E73058" w14:textId="6E35B5A7" w:rsidTr="002760FA">
        <w:tc>
          <w:tcPr>
            <w:tcW w:w="1126" w:type="dxa"/>
          </w:tcPr>
          <w:p w14:paraId="7A0DF6C2" w14:textId="77777777" w:rsidR="002760FA" w:rsidRDefault="002760F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99" w:type="dxa"/>
          </w:tcPr>
          <w:p w14:paraId="04C06572" w14:textId="77777777" w:rsidR="002760FA" w:rsidRDefault="002760FA" w:rsidP="00CC6FFF">
            <w:pPr>
              <w:pStyle w:val="Ptabletext"/>
            </w:pPr>
            <w:r>
              <w:t>1</w:t>
            </w:r>
          </w:p>
        </w:tc>
        <w:tc>
          <w:tcPr>
            <w:tcW w:w="902" w:type="dxa"/>
          </w:tcPr>
          <w:p w14:paraId="6400685B" w14:textId="77777777" w:rsidR="002760FA" w:rsidRDefault="002760FA" w:rsidP="00CC6FFF">
            <w:pPr>
              <w:pStyle w:val="Ptabletext"/>
            </w:pPr>
            <w:r>
              <w:t>2</w:t>
            </w:r>
          </w:p>
        </w:tc>
        <w:tc>
          <w:tcPr>
            <w:tcW w:w="899" w:type="dxa"/>
          </w:tcPr>
          <w:p w14:paraId="7EB04FC2" w14:textId="77777777" w:rsidR="002760FA" w:rsidRDefault="002760FA" w:rsidP="00CC6FFF">
            <w:pPr>
              <w:pStyle w:val="Ptabletext"/>
            </w:pPr>
            <w:r>
              <w:t>3</w:t>
            </w:r>
          </w:p>
        </w:tc>
        <w:tc>
          <w:tcPr>
            <w:tcW w:w="897" w:type="dxa"/>
          </w:tcPr>
          <w:p w14:paraId="4CF0CA79" w14:textId="77777777" w:rsidR="002760FA" w:rsidRDefault="002760FA" w:rsidP="00CC6FFF">
            <w:pPr>
              <w:pStyle w:val="Ptabletext"/>
            </w:pPr>
            <w:r>
              <w:t>4</w:t>
            </w:r>
          </w:p>
        </w:tc>
        <w:tc>
          <w:tcPr>
            <w:tcW w:w="899" w:type="dxa"/>
          </w:tcPr>
          <w:p w14:paraId="4C946DAE" w14:textId="77777777" w:rsidR="002760FA" w:rsidRDefault="002760FA" w:rsidP="00CC6FFF">
            <w:pPr>
              <w:pStyle w:val="Ptabletext"/>
            </w:pPr>
            <w:r>
              <w:t>5</w:t>
            </w:r>
          </w:p>
        </w:tc>
        <w:tc>
          <w:tcPr>
            <w:tcW w:w="901" w:type="dxa"/>
          </w:tcPr>
          <w:p w14:paraId="7540915C" w14:textId="77777777" w:rsidR="002760FA" w:rsidRDefault="002760FA" w:rsidP="00CC6FFF">
            <w:pPr>
              <w:pStyle w:val="Ptabletext"/>
            </w:pPr>
            <w:r>
              <w:t>6</w:t>
            </w:r>
          </w:p>
        </w:tc>
        <w:tc>
          <w:tcPr>
            <w:tcW w:w="899" w:type="dxa"/>
          </w:tcPr>
          <w:p w14:paraId="49157EDE" w14:textId="77777777" w:rsidR="002760FA" w:rsidRDefault="002760FA" w:rsidP="00CC6FFF">
            <w:pPr>
              <w:pStyle w:val="Ptabletext"/>
            </w:pPr>
            <w:r>
              <w:t>7</w:t>
            </w:r>
          </w:p>
        </w:tc>
        <w:tc>
          <w:tcPr>
            <w:tcW w:w="898" w:type="dxa"/>
          </w:tcPr>
          <w:p w14:paraId="58B0DBA5" w14:textId="77777777" w:rsidR="002760FA" w:rsidRDefault="002760FA" w:rsidP="00CC6FFF">
            <w:pPr>
              <w:pStyle w:val="Ptabletext"/>
            </w:pPr>
            <w:r>
              <w:t>8</w:t>
            </w:r>
          </w:p>
        </w:tc>
        <w:tc>
          <w:tcPr>
            <w:tcW w:w="880" w:type="dxa"/>
          </w:tcPr>
          <w:p w14:paraId="72188F6B" w14:textId="343470C3" w:rsidR="002760FA" w:rsidRDefault="002760FA" w:rsidP="00CC6FFF">
            <w:pPr>
              <w:pStyle w:val="Ptabletext"/>
            </w:pPr>
            <w:r>
              <w:t>9</w:t>
            </w:r>
          </w:p>
        </w:tc>
        <w:tc>
          <w:tcPr>
            <w:tcW w:w="880" w:type="dxa"/>
          </w:tcPr>
          <w:p w14:paraId="1D86B25E" w14:textId="5AD6C1DA" w:rsidR="002760FA" w:rsidRDefault="002760FA" w:rsidP="00CC6FFF">
            <w:pPr>
              <w:pStyle w:val="Ptabletext"/>
            </w:pPr>
            <w:r>
              <w:t>10</w:t>
            </w:r>
          </w:p>
        </w:tc>
      </w:tr>
      <w:tr w:rsidR="002760FA" w14:paraId="3D971522" w14:textId="53758CCD" w:rsidTr="002760FA">
        <w:tc>
          <w:tcPr>
            <w:tcW w:w="1126" w:type="dxa"/>
          </w:tcPr>
          <w:p w14:paraId="27366CEC" w14:textId="77777777" w:rsidR="002760FA" w:rsidRDefault="002760FA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899" w:type="dxa"/>
          </w:tcPr>
          <w:p w14:paraId="6DFD621D" w14:textId="2C3C28FB" w:rsidR="002760FA" w:rsidRDefault="002760FA" w:rsidP="00CC6FFF">
            <w:pPr>
              <w:pStyle w:val="Ptabletext"/>
            </w:pPr>
            <w:r>
              <w:t>D</w:t>
            </w:r>
          </w:p>
        </w:tc>
        <w:tc>
          <w:tcPr>
            <w:tcW w:w="902" w:type="dxa"/>
          </w:tcPr>
          <w:p w14:paraId="2CA9DE35" w14:textId="77777777" w:rsidR="002760FA" w:rsidRDefault="002760FA" w:rsidP="00CC6FFF">
            <w:pPr>
              <w:pStyle w:val="Ptabletext"/>
            </w:pPr>
            <w:r>
              <w:t>D</w:t>
            </w:r>
          </w:p>
        </w:tc>
        <w:tc>
          <w:tcPr>
            <w:tcW w:w="899" w:type="dxa"/>
          </w:tcPr>
          <w:p w14:paraId="0BBE71D9" w14:textId="73948018" w:rsidR="002760FA" w:rsidRDefault="002760FA" w:rsidP="00CC6FFF">
            <w:pPr>
              <w:pStyle w:val="Ptabletext"/>
            </w:pPr>
            <w:r>
              <w:t>B</w:t>
            </w:r>
          </w:p>
        </w:tc>
        <w:tc>
          <w:tcPr>
            <w:tcW w:w="897" w:type="dxa"/>
          </w:tcPr>
          <w:p w14:paraId="24223619" w14:textId="4872AC65" w:rsidR="002760FA" w:rsidRDefault="002760FA" w:rsidP="00CC6FFF">
            <w:pPr>
              <w:pStyle w:val="Ptabletext"/>
            </w:pPr>
            <w:r>
              <w:t>C</w:t>
            </w:r>
          </w:p>
        </w:tc>
        <w:tc>
          <w:tcPr>
            <w:tcW w:w="899" w:type="dxa"/>
          </w:tcPr>
          <w:p w14:paraId="4F8233A0" w14:textId="77777777" w:rsidR="002760FA" w:rsidRDefault="002760FA" w:rsidP="00CC6FFF">
            <w:pPr>
              <w:pStyle w:val="Ptabletext"/>
            </w:pPr>
            <w:r>
              <w:t>A</w:t>
            </w:r>
          </w:p>
        </w:tc>
        <w:tc>
          <w:tcPr>
            <w:tcW w:w="901" w:type="dxa"/>
          </w:tcPr>
          <w:p w14:paraId="51035319" w14:textId="7C2B9A64" w:rsidR="002760FA" w:rsidRDefault="002760FA" w:rsidP="00CC6FFF">
            <w:pPr>
              <w:pStyle w:val="Ptabletext"/>
            </w:pPr>
            <w:r>
              <w:t>A</w:t>
            </w:r>
          </w:p>
        </w:tc>
        <w:tc>
          <w:tcPr>
            <w:tcW w:w="899" w:type="dxa"/>
          </w:tcPr>
          <w:p w14:paraId="0797B4FC" w14:textId="3165205C" w:rsidR="002760FA" w:rsidRDefault="002760FA" w:rsidP="00CC6FFF">
            <w:pPr>
              <w:pStyle w:val="Ptabletext"/>
            </w:pPr>
            <w:r>
              <w:t>B</w:t>
            </w:r>
          </w:p>
        </w:tc>
        <w:tc>
          <w:tcPr>
            <w:tcW w:w="898" w:type="dxa"/>
          </w:tcPr>
          <w:p w14:paraId="6206E549" w14:textId="3835DBF0" w:rsidR="002760FA" w:rsidRDefault="002760FA" w:rsidP="00CC6FFF">
            <w:pPr>
              <w:pStyle w:val="Ptabletext"/>
            </w:pPr>
            <w:r>
              <w:t>C</w:t>
            </w:r>
          </w:p>
        </w:tc>
        <w:tc>
          <w:tcPr>
            <w:tcW w:w="880" w:type="dxa"/>
          </w:tcPr>
          <w:p w14:paraId="2A68C6B0" w14:textId="7BD7C04D" w:rsidR="002760FA" w:rsidRDefault="002760FA" w:rsidP="00CC6FFF">
            <w:pPr>
              <w:pStyle w:val="Ptabletext"/>
            </w:pPr>
            <w:r>
              <w:t>C</w:t>
            </w:r>
          </w:p>
        </w:tc>
        <w:tc>
          <w:tcPr>
            <w:tcW w:w="880" w:type="dxa"/>
          </w:tcPr>
          <w:p w14:paraId="5FA76757" w14:textId="1EF950B2" w:rsidR="002760FA" w:rsidRDefault="002760FA" w:rsidP="00CC6FFF">
            <w:pPr>
              <w:pStyle w:val="Ptabletext"/>
            </w:pPr>
            <w:r>
              <w:t>A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1213C9F3" w:rsidR="00EF38CC" w:rsidRDefault="002760FA" w:rsidP="00B80E6D">
      <w:pPr>
        <w:pStyle w:val="Pquestionheadingmc1stafterhead"/>
      </w:pPr>
      <w:r>
        <w:t>Question 1</w:t>
      </w:r>
      <w:r>
        <w:tab/>
        <w:t>[9</w:t>
      </w:r>
      <w:r w:rsidR="00EF38CC">
        <w:t>.1]</w:t>
      </w:r>
    </w:p>
    <w:p w14:paraId="2EA08E96" w14:textId="77777777" w:rsidR="005F6DAE" w:rsidRPr="005F6DAE" w:rsidRDefault="005F6DAE" w:rsidP="005F6DAE">
      <w:pPr>
        <w:rPr>
          <w:rFonts w:ascii="Calibri" w:hAnsi="Calibri"/>
          <w:b/>
        </w:rPr>
      </w:pPr>
      <w:r w:rsidRPr="005F6DAE">
        <w:rPr>
          <w:rFonts w:ascii="Calibri" w:hAnsi="Calibri"/>
          <w:b/>
        </w:rPr>
        <w:t>D</w:t>
      </w:r>
    </w:p>
    <w:p w14:paraId="608AD4C0" w14:textId="77777777" w:rsidR="005F6DAE" w:rsidRPr="005F6DAE" w:rsidRDefault="005F6DAE" w:rsidP="005F6DAE">
      <w:pPr>
        <w:rPr>
          <w:rFonts w:ascii="Calibri" w:hAnsi="Calibri"/>
        </w:rPr>
      </w:pPr>
      <w:r w:rsidRPr="005F6DAE">
        <w:rPr>
          <w:rFonts w:ascii="Calibri" w:hAnsi="Calibri"/>
        </w:rPr>
        <w:t xml:space="preserve">The highest power that appears in a quadratic equation is 2 (a squared term). </w:t>
      </w:r>
      <w:r w:rsidRPr="005F6DAE">
        <w:rPr>
          <w:rFonts w:ascii="Calibri" w:hAnsi="Calibri"/>
          <w:b/>
        </w:rPr>
        <w:t>D</w:t>
      </w:r>
      <w:r w:rsidRPr="005F6DAE">
        <w:rPr>
          <w:rFonts w:ascii="Calibri" w:hAnsi="Calibri"/>
        </w:rPr>
        <w:t xml:space="preserve"> has a term raised to the power of 3.</w:t>
      </w:r>
    </w:p>
    <w:p w14:paraId="40AC20FE" w14:textId="59BED4FB" w:rsidR="001B433F" w:rsidRPr="005F6DAE" w:rsidRDefault="001B433F" w:rsidP="001B433F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 xml:space="preserve">Question </w:t>
      </w:r>
      <w:r w:rsidR="00EF38CC" w:rsidRPr="005F6DAE">
        <w:rPr>
          <w:rFonts w:ascii="Calibri" w:hAnsi="Calibri"/>
        </w:rPr>
        <w:t>2</w:t>
      </w:r>
      <w:r w:rsidR="002760FA" w:rsidRPr="005F6DAE">
        <w:rPr>
          <w:rFonts w:ascii="Calibri" w:hAnsi="Calibri"/>
        </w:rPr>
        <w:tab/>
        <w:t>[9.3</w:t>
      </w:r>
      <w:r w:rsidRPr="005F6DAE">
        <w:rPr>
          <w:rFonts w:ascii="Calibri" w:hAnsi="Calibri"/>
        </w:rPr>
        <w:t>]</w:t>
      </w:r>
    </w:p>
    <w:p w14:paraId="7DEEB419" w14:textId="77777777" w:rsidR="005F6DAE" w:rsidRPr="005F6DAE" w:rsidRDefault="005F6DAE" w:rsidP="005F6DAE">
      <w:pPr>
        <w:rPr>
          <w:rFonts w:ascii="Calibri" w:hAnsi="Calibri"/>
          <w:b/>
        </w:rPr>
      </w:pPr>
      <w:r w:rsidRPr="005F6DAE">
        <w:rPr>
          <w:rFonts w:ascii="Calibri" w:hAnsi="Calibri"/>
          <w:b/>
        </w:rPr>
        <w:t xml:space="preserve">D </w:t>
      </w:r>
    </w:p>
    <w:p w14:paraId="49802828" w14:textId="77777777" w:rsidR="005F6DAE" w:rsidRPr="005F6DAE" w:rsidRDefault="005F6DAE" w:rsidP="005F6DAE">
      <w:pPr>
        <w:rPr>
          <w:rFonts w:ascii="Calibri" w:hAnsi="Calibri"/>
        </w:rPr>
      </w:pPr>
      <w:r w:rsidRPr="005F6DAE">
        <w:rPr>
          <w:rFonts w:ascii="Calibri" w:hAnsi="Calibri"/>
        </w:rPr>
        <w:t>The constant term indicates to translate the parabola 4 units up.</w:t>
      </w:r>
    </w:p>
    <w:p w14:paraId="1FC851B0" w14:textId="6B1D0501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3</w:t>
      </w:r>
      <w:r w:rsidRPr="005F6DAE">
        <w:rPr>
          <w:rFonts w:ascii="Calibri" w:hAnsi="Calibri"/>
        </w:rPr>
        <w:tab/>
        <w:t>[9.1</w:t>
      </w:r>
      <w:r w:rsidR="004E3FBA" w:rsidRPr="005F6DAE">
        <w:rPr>
          <w:rFonts w:ascii="Calibri" w:hAnsi="Calibri"/>
        </w:rPr>
        <w:t>]</w:t>
      </w:r>
    </w:p>
    <w:p w14:paraId="449A2B48" w14:textId="77777777" w:rsidR="005F6DAE" w:rsidRPr="005F6DAE" w:rsidRDefault="005F6DAE" w:rsidP="005F6DAE">
      <w:pPr>
        <w:rPr>
          <w:rFonts w:ascii="Calibri" w:hAnsi="Calibri"/>
          <w:b/>
        </w:rPr>
      </w:pPr>
      <w:r w:rsidRPr="005F6DAE">
        <w:rPr>
          <w:rFonts w:ascii="Calibri" w:hAnsi="Calibri"/>
          <w:b/>
        </w:rPr>
        <w:t>B</w:t>
      </w:r>
    </w:p>
    <w:p w14:paraId="697B3881" w14:textId="77777777" w:rsidR="005F6DAE" w:rsidRPr="005F6DAE" w:rsidRDefault="005F6DAE" w:rsidP="005F6DAE">
      <w:pPr>
        <w:rPr>
          <w:rFonts w:ascii="Calibri" w:hAnsi="Calibri"/>
        </w:rPr>
      </w:pPr>
      <w:r w:rsidRPr="005F6DAE">
        <w:rPr>
          <w:rFonts w:ascii="Calibri" w:hAnsi="Calibri"/>
        </w:rPr>
        <w:t>The graph is a parabola and is an example of a quadratic.</w:t>
      </w:r>
    </w:p>
    <w:p w14:paraId="177FB38E" w14:textId="50F2A5DC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4</w:t>
      </w:r>
      <w:r w:rsidRPr="005F6DAE">
        <w:rPr>
          <w:rFonts w:ascii="Calibri" w:hAnsi="Calibri"/>
        </w:rPr>
        <w:tab/>
        <w:t>[9.3</w:t>
      </w:r>
      <w:r w:rsidR="004E3FBA" w:rsidRPr="005F6DAE">
        <w:rPr>
          <w:rFonts w:ascii="Calibri" w:hAnsi="Calibri"/>
        </w:rPr>
        <w:t>]</w:t>
      </w:r>
    </w:p>
    <w:p w14:paraId="7D54D238" w14:textId="77777777" w:rsidR="005F6DAE" w:rsidRPr="005F6DAE" w:rsidRDefault="005F6DAE" w:rsidP="005F6DAE">
      <w:pPr>
        <w:rPr>
          <w:rFonts w:ascii="Calibri" w:hAnsi="Calibri"/>
          <w:b/>
        </w:rPr>
      </w:pPr>
      <w:r w:rsidRPr="005F6DAE">
        <w:rPr>
          <w:rFonts w:ascii="Calibri" w:hAnsi="Calibri"/>
          <w:b/>
        </w:rPr>
        <w:t>C</w:t>
      </w:r>
    </w:p>
    <w:p w14:paraId="3A11A82E" w14:textId="3916660E" w:rsidR="005F6DAE" w:rsidRPr="005F6DAE" w:rsidRDefault="005F6DAE" w:rsidP="005F6DAE">
      <w:pPr>
        <w:rPr>
          <w:rFonts w:ascii="Calibri" w:hAnsi="Calibri"/>
        </w:rPr>
      </w:pPr>
      <w:r w:rsidRPr="005F6DAE">
        <w:rPr>
          <w:rFonts w:ascii="Calibri" w:hAnsi="Calibri"/>
        </w:rPr>
        <w:t xml:space="preserve">The dilation factor is the coefficient of the term of the second degree. It is represented by </w:t>
      </w:r>
      <w:r w:rsidRPr="005F6DAE">
        <w:rPr>
          <w:rFonts w:ascii="Calibri" w:hAnsi="Calibri"/>
          <w:i/>
        </w:rPr>
        <w:t>a</w:t>
      </w:r>
      <w:r w:rsidRPr="005F6DAE">
        <w:rPr>
          <w:rFonts w:ascii="Calibri" w:hAnsi="Calibri"/>
        </w:rPr>
        <w:t xml:space="preserve"> in </w:t>
      </w:r>
      <w:r w:rsidRPr="005F6DAE">
        <w:rPr>
          <w:rFonts w:ascii="Calibri" w:hAnsi="Calibri"/>
          <w:i/>
        </w:rPr>
        <w:t>ax</w:t>
      </w:r>
      <w:r w:rsidRPr="005F6DAE">
        <w:rPr>
          <w:rFonts w:ascii="Calibri" w:hAnsi="Calibri"/>
          <w:vertAlign w:val="superscript"/>
        </w:rPr>
        <w:t>2</w:t>
      </w:r>
      <w:r w:rsidR="00B81F4B">
        <w:rPr>
          <w:rFonts w:ascii="Calibri" w:hAnsi="Calibri"/>
        </w:rPr>
        <w:t> </w:t>
      </w:r>
      <w:r w:rsidRPr="005F6DAE">
        <w:rPr>
          <w:rFonts w:ascii="Calibri" w:hAnsi="Calibri"/>
        </w:rPr>
        <w:t>+</w:t>
      </w:r>
      <w:r w:rsidR="00B81F4B">
        <w:rPr>
          <w:rFonts w:ascii="Calibri" w:hAnsi="Calibri"/>
        </w:rPr>
        <w:t> </w:t>
      </w:r>
      <w:r w:rsidRPr="005F6DAE">
        <w:rPr>
          <w:rFonts w:ascii="Calibri" w:hAnsi="Calibri"/>
          <w:i/>
        </w:rPr>
        <w:t>bx</w:t>
      </w:r>
      <w:r w:rsidRPr="005F6DAE">
        <w:rPr>
          <w:rFonts w:ascii="Calibri" w:hAnsi="Calibri"/>
        </w:rPr>
        <w:t xml:space="preserve"> + </w:t>
      </w:r>
      <w:r w:rsidRPr="005F6DAE">
        <w:rPr>
          <w:rFonts w:ascii="Calibri" w:hAnsi="Calibri"/>
          <w:i/>
        </w:rPr>
        <w:t>c</w:t>
      </w:r>
      <w:r w:rsidRPr="005F6DAE">
        <w:rPr>
          <w:rFonts w:ascii="Calibri" w:hAnsi="Calibri"/>
        </w:rPr>
        <w:t xml:space="preserve">. The coefficient is 5, so the dilation factor is 5. </w:t>
      </w:r>
    </w:p>
    <w:p w14:paraId="2A35FDAC" w14:textId="1382F787" w:rsidR="004E3FBA" w:rsidRDefault="002760FA" w:rsidP="004E3FBA">
      <w:pPr>
        <w:pStyle w:val="Pquestionheadingmc"/>
      </w:pPr>
      <w:r>
        <w:t>Question 5</w:t>
      </w:r>
      <w:r>
        <w:tab/>
        <w:t>[9</w:t>
      </w:r>
      <w:r w:rsidR="004E3FBA">
        <w:t>.5]</w:t>
      </w:r>
    </w:p>
    <w:p w14:paraId="6B3ADC09" w14:textId="77777777" w:rsidR="005F6DAE" w:rsidRPr="00794E63" w:rsidRDefault="005F6DAE" w:rsidP="005F6DAE">
      <w:pPr>
        <w:keepNext/>
        <w:keepLines/>
        <w:rPr>
          <w:rFonts w:ascii="Calibri" w:hAnsi="Calibri"/>
          <w:b/>
        </w:rPr>
      </w:pPr>
      <w:r w:rsidRPr="00794E63">
        <w:rPr>
          <w:rFonts w:ascii="Calibri" w:hAnsi="Calibri"/>
          <w:b/>
        </w:rPr>
        <w:t>A</w:t>
      </w:r>
    </w:p>
    <w:p w14:paraId="4C184266" w14:textId="77777777" w:rsidR="005F6DAE" w:rsidRPr="00794E63" w:rsidRDefault="005F6DAE" w:rsidP="005F6DAE">
      <w:pPr>
        <w:keepNext/>
        <w:keepLines/>
        <w:rPr>
          <w:rFonts w:ascii="Calibri" w:hAnsi="Calibri"/>
        </w:rPr>
      </w:pPr>
      <w:r w:rsidRPr="00794E63">
        <w:rPr>
          <w:rFonts w:ascii="Calibri" w:hAnsi="Calibri"/>
        </w:rPr>
        <w:t xml:space="preserve">1 unit to the right </w:t>
      </w:r>
      <w:r w:rsidRPr="00794E63">
        <w:rPr>
          <w:rFonts w:ascii="Calibri" w:hAnsi="Calibri"/>
          <w:i/>
          <w:position w:val="-6"/>
        </w:rPr>
        <w:object w:dxaOrig="300" w:dyaOrig="240" w14:anchorId="7AEF2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1pt;height:11.55pt" o:ole="">
            <v:imagedata r:id="rId8" o:title=""/>
          </v:shape>
          <o:OLEObject Type="Embed" ProgID="Equation.3" ShapeID="_x0000_i1025" DrawAspect="Content" ObjectID="_1537785218" r:id="rId9"/>
        </w:object>
      </w:r>
      <w:r w:rsidRPr="00794E63">
        <w:rPr>
          <w:rFonts w:ascii="Calibri" w:hAnsi="Calibri"/>
          <w:i/>
        </w:rPr>
        <w:t>h</w:t>
      </w:r>
      <w:r w:rsidRPr="00794E63">
        <w:rPr>
          <w:rFonts w:ascii="Calibri" w:hAnsi="Calibri"/>
        </w:rPr>
        <w:t xml:space="preserve"> = 1</w:t>
      </w:r>
    </w:p>
    <w:p w14:paraId="59B82A14" w14:textId="77777777" w:rsidR="005F6DAE" w:rsidRPr="00794E63" w:rsidRDefault="005F6DAE" w:rsidP="005F6DAE">
      <w:pPr>
        <w:keepNext/>
        <w:keepLines/>
        <w:rPr>
          <w:rFonts w:ascii="Calibri" w:hAnsi="Calibri"/>
        </w:rPr>
      </w:pPr>
      <w:r w:rsidRPr="00794E63">
        <w:rPr>
          <w:rFonts w:ascii="Calibri" w:hAnsi="Calibri"/>
        </w:rPr>
        <w:t xml:space="preserve">3 units down </w:t>
      </w:r>
      <w:r w:rsidRPr="00794E63">
        <w:rPr>
          <w:rFonts w:ascii="Calibri" w:hAnsi="Calibri"/>
          <w:i/>
          <w:position w:val="-6"/>
        </w:rPr>
        <w:object w:dxaOrig="300" w:dyaOrig="240" w14:anchorId="42E5214A">
          <v:shape id="_x0000_i1026" type="#_x0000_t75" style="width:15.1pt;height:11.55pt" o:ole="">
            <v:imagedata r:id="rId8" o:title=""/>
          </v:shape>
          <o:OLEObject Type="Embed" ProgID="Equation.3" ShapeID="_x0000_i1026" DrawAspect="Content" ObjectID="_1537785219" r:id="rId10"/>
        </w:object>
      </w:r>
      <w:r w:rsidRPr="00794E63">
        <w:rPr>
          <w:rFonts w:ascii="Calibri" w:hAnsi="Calibri"/>
          <w:i/>
        </w:rPr>
        <w:t xml:space="preserve">k </w:t>
      </w:r>
      <w:r w:rsidRPr="00794E63">
        <w:rPr>
          <w:rFonts w:ascii="Calibri" w:hAnsi="Calibri"/>
        </w:rPr>
        <w:t>= -3</w:t>
      </w:r>
      <w:bookmarkStart w:id="0" w:name="_GoBack"/>
      <w:bookmarkEnd w:id="0"/>
    </w:p>
    <w:p w14:paraId="39917427" w14:textId="52EC41E8" w:rsidR="004E3FBA" w:rsidRDefault="005F6DAE" w:rsidP="005F6DAE">
      <w:r w:rsidRPr="00794E63">
        <w:rPr>
          <w:rFonts w:ascii="Calibri" w:hAnsi="Calibri"/>
        </w:rPr>
        <w:t xml:space="preserve">The general equation </w:t>
      </w:r>
      <w:r w:rsidRPr="00794E63">
        <w:rPr>
          <w:rFonts w:ascii="Calibri" w:hAnsi="Calibri"/>
          <w:i/>
        </w:rPr>
        <w:t>y</w:t>
      </w:r>
      <w:r w:rsidRPr="00794E63">
        <w:rPr>
          <w:rFonts w:ascii="Calibri" w:hAnsi="Calibri"/>
        </w:rPr>
        <w:t xml:space="preserve"> = 2</w:t>
      </w:r>
      <w:r w:rsidR="00E72D03" w:rsidRPr="00E72D03">
        <w:rPr>
          <w:rFonts w:ascii="Calibri" w:hAnsi="Calibri"/>
          <w:vertAlign w:val="superscript"/>
        </w:rPr>
        <w:t>(</w:t>
      </w:r>
      <w:r w:rsidRPr="00794E63">
        <w:rPr>
          <w:rFonts w:ascii="Calibri" w:hAnsi="Calibri"/>
          <w:i/>
          <w:vertAlign w:val="superscript"/>
        </w:rPr>
        <w:t>x</w:t>
      </w:r>
      <w:r w:rsidR="00E72D03">
        <w:rPr>
          <w:rFonts w:ascii="Calibri" w:hAnsi="Calibri"/>
          <w:i/>
          <w:vertAlign w:val="superscript"/>
        </w:rPr>
        <w:t xml:space="preserve"> –</w:t>
      </w:r>
      <w:r w:rsidRPr="00794E63">
        <w:rPr>
          <w:rFonts w:ascii="Calibri" w:hAnsi="Calibri"/>
          <w:i/>
          <w:vertAlign w:val="superscript"/>
        </w:rPr>
        <w:t xml:space="preserve"> </w:t>
      </w:r>
      <w:r w:rsidRPr="00E72D03">
        <w:rPr>
          <w:rFonts w:ascii="Calibri" w:hAnsi="Calibri"/>
          <w:i/>
          <w:vertAlign w:val="superscript"/>
        </w:rPr>
        <w:t>h</w:t>
      </w:r>
      <w:r w:rsidR="00E72D03">
        <w:rPr>
          <w:rFonts w:ascii="Calibri" w:hAnsi="Calibri"/>
          <w:vertAlign w:val="superscript"/>
        </w:rPr>
        <w:t>)</w:t>
      </w:r>
      <w:r w:rsidRPr="00794E63">
        <w:rPr>
          <w:rFonts w:ascii="Calibri" w:hAnsi="Calibri"/>
          <w:i/>
          <w:vertAlign w:val="superscript"/>
        </w:rPr>
        <w:t xml:space="preserve"> </w:t>
      </w:r>
      <w:r w:rsidRPr="00794E63">
        <w:rPr>
          <w:rFonts w:ascii="Calibri" w:hAnsi="Calibri"/>
        </w:rPr>
        <w:t>+ k becomes</w:t>
      </w:r>
      <w:r w:rsidRPr="00794E63">
        <w:rPr>
          <w:rFonts w:ascii="Calibri" w:hAnsi="Calibri"/>
          <w:i/>
          <w:vertAlign w:val="superscript"/>
        </w:rPr>
        <w:t xml:space="preserve"> </w:t>
      </w:r>
      <w:r w:rsidRPr="00794E63">
        <w:rPr>
          <w:rFonts w:ascii="Calibri" w:hAnsi="Calibri"/>
        </w:rPr>
        <w:t xml:space="preserve"> </w:t>
      </w:r>
      <w:r w:rsidRPr="00794E63">
        <w:rPr>
          <w:rFonts w:ascii="Calibri" w:hAnsi="Calibri"/>
          <w:i/>
        </w:rPr>
        <w:t>y</w:t>
      </w:r>
      <w:r w:rsidRPr="00794E63">
        <w:rPr>
          <w:rFonts w:ascii="Calibri" w:hAnsi="Calibri"/>
        </w:rPr>
        <w:t xml:space="preserve"> = 2</w:t>
      </w:r>
      <w:r w:rsidR="00E72D03" w:rsidRPr="00E72D03">
        <w:rPr>
          <w:rFonts w:ascii="Calibri" w:hAnsi="Calibri"/>
          <w:vertAlign w:val="superscript"/>
        </w:rPr>
        <w:t>(</w:t>
      </w:r>
      <w:r w:rsidRPr="00794E63">
        <w:rPr>
          <w:rFonts w:ascii="Calibri" w:hAnsi="Calibri"/>
          <w:i/>
          <w:vertAlign w:val="superscript"/>
        </w:rPr>
        <w:t>x</w:t>
      </w:r>
      <w:r w:rsidR="00B81F4B" w:rsidRPr="00B81F4B">
        <w:rPr>
          <w:rFonts w:ascii="Calibri" w:hAnsi="Calibri"/>
          <w:vertAlign w:val="superscript"/>
        </w:rPr>
        <w:t xml:space="preserve"> </w:t>
      </w:r>
      <w:r w:rsidR="00E72D03">
        <w:rPr>
          <w:rFonts w:ascii="Calibri" w:hAnsi="Calibri"/>
          <w:vertAlign w:val="superscript"/>
        </w:rPr>
        <w:t>–</w:t>
      </w:r>
      <w:r w:rsidRPr="00B81F4B">
        <w:rPr>
          <w:rFonts w:ascii="Calibri" w:hAnsi="Calibri"/>
          <w:vertAlign w:val="superscript"/>
        </w:rPr>
        <w:t xml:space="preserve"> </w:t>
      </w:r>
      <w:r w:rsidRPr="00794E63">
        <w:rPr>
          <w:rFonts w:ascii="Calibri" w:hAnsi="Calibri"/>
          <w:vertAlign w:val="superscript"/>
        </w:rPr>
        <w:t>1</w:t>
      </w:r>
      <w:r w:rsidR="00E72D03">
        <w:rPr>
          <w:rFonts w:ascii="Calibri" w:hAnsi="Calibri"/>
          <w:vertAlign w:val="superscript"/>
        </w:rPr>
        <w:t>)</w:t>
      </w:r>
      <w:r w:rsidRPr="00794E63">
        <w:rPr>
          <w:rFonts w:ascii="Calibri" w:hAnsi="Calibri"/>
          <w:i/>
          <w:vertAlign w:val="superscript"/>
        </w:rPr>
        <w:t xml:space="preserve"> </w:t>
      </w:r>
      <w:r w:rsidR="00B81F4B">
        <w:rPr>
          <w:rFonts w:ascii="Calibri" w:hAnsi="Calibri"/>
        </w:rPr>
        <w:t>– 3.</w:t>
      </w:r>
    </w:p>
    <w:p w14:paraId="1C21D6C2" w14:textId="76660C48" w:rsidR="004E3FBA" w:rsidRDefault="002760FA" w:rsidP="004E3FBA">
      <w:pPr>
        <w:pStyle w:val="Pquestionheadingmc"/>
      </w:pPr>
      <w:r>
        <w:t>Question 6</w:t>
      </w:r>
      <w:r>
        <w:tab/>
        <w:t>[9.2</w:t>
      </w:r>
      <w:r w:rsidR="004E3FBA">
        <w:t>]</w:t>
      </w:r>
    </w:p>
    <w:p w14:paraId="574BE33A" w14:textId="77777777" w:rsidR="005F6DAE" w:rsidRPr="00794E63" w:rsidRDefault="005F6DAE" w:rsidP="005F6DAE">
      <w:pPr>
        <w:rPr>
          <w:rFonts w:ascii="Calibri" w:hAnsi="Calibri"/>
          <w:b/>
        </w:rPr>
      </w:pPr>
      <w:r w:rsidRPr="00794E63">
        <w:rPr>
          <w:rFonts w:ascii="Calibri" w:hAnsi="Calibri"/>
          <w:b/>
        </w:rPr>
        <w:t>A</w:t>
      </w:r>
    </w:p>
    <w:p w14:paraId="155903B6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>(</w:t>
      </w: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– 2) = 0</w:t>
      </w:r>
    </w:p>
    <w:p w14:paraId="12F01637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= 0 </w:t>
      </w:r>
    </w:p>
    <w:p w14:paraId="1F90FF32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– 2 = 0 </w:t>
      </w:r>
    </w:p>
    <w:p w14:paraId="189AD205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– 2 + 2 = 0 + 2</w:t>
      </w:r>
    </w:p>
    <w:p w14:paraId="0677CDC8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= 2</w:t>
      </w:r>
    </w:p>
    <w:p w14:paraId="3D1E1B77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= 0 or </w:t>
      </w: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= 2</w:t>
      </w:r>
    </w:p>
    <w:p w14:paraId="6EA91BAA" w14:textId="3BBF08DB" w:rsidR="004E3FBA" w:rsidRPr="00B81F4B" w:rsidRDefault="002760FA" w:rsidP="004E3FBA">
      <w:pPr>
        <w:pStyle w:val="Pquestionheadingmc"/>
        <w:rPr>
          <w:lang w:val="es-ES"/>
        </w:rPr>
      </w:pPr>
      <w:r w:rsidRPr="00B81F4B">
        <w:rPr>
          <w:lang w:val="es-ES"/>
        </w:rPr>
        <w:t>Question 7</w:t>
      </w:r>
      <w:r w:rsidRPr="00B81F4B">
        <w:rPr>
          <w:lang w:val="es-ES"/>
        </w:rPr>
        <w:tab/>
        <w:t>[9</w:t>
      </w:r>
      <w:r w:rsidR="00F60B79" w:rsidRPr="00B81F4B">
        <w:rPr>
          <w:lang w:val="es-ES"/>
        </w:rPr>
        <w:t>.7</w:t>
      </w:r>
      <w:r w:rsidR="004E3FBA" w:rsidRPr="00B81F4B">
        <w:rPr>
          <w:lang w:val="es-ES"/>
        </w:rPr>
        <w:t>]</w:t>
      </w:r>
    </w:p>
    <w:p w14:paraId="072A3186" w14:textId="77777777" w:rsidR="005F6DAE" w:rsidRPr="00B81F4B" w:rsidRDefault="005F6DAE" w:rsidP="005F6DAE">
      <w:pPr>
        <w:rPr>
          <w:rFonts w:ascii="Calibri" w:hAnsi="Calibri"/>
          <w:b/>
          <w:lang w:val="es-ES"/>
        </w:rPr>
      </w:pPr>
      <w:r w:rsidRPr="00B81F4B">
        <w:rPr>
          <w:rFonts w:ascii="Calibri" w:hAnsi="Calibri"/>
          <w:b/>
          <w:lang w:val="es-ES"/>
        </w:rPr>
        <w:t>B</w:t>
      </w:r>
    </w:p>
    <w:p w14:paraId="78BAA3C3" w14:textId="77777777" w:rsidR="005F6DAE" w:rsidRPr="00B81F4B" w:rsidRDefault="005F6DAE" w:rsidP="005F6DAE">
      <w:pPr>
        <w:rPr>
          <w:rFonts w:ascii="Calibri" w:hAnsi="Calibri"/>
          <w:i/>
          <w:lang w:val="es-ES"/>
        </w:rPr>
      </w:pPr>
      <w:r w:rsidRPr="00B81F4B">
        <w:rPr>
          <w:rFonts w:ascii="Calibri" w:hAnsi="Calibri"/>
          <w:i/>
          <w:lang w:val="es-ES"/>
        </w:rPr>
        <w:t>y</w:t>
      </w:r>
      <w:r w:rsidRPr="00B81F4B">
        <w:rPr>
          <w:rFonts w:ascii="Calibri" w:hAnsi="Calibri"/>
          <w:lang w:val="es-ES"/>
        </w:rPr>
        <w:t xml:space="preserve"> </w:t>
      </w:r>
      <w:r w:rsidRPr="00794E63">
        <w:rPr>
          <w:rFonts w:ascii="Calibri" w:hAnsi="Calibri"/>
          <w:position w:val="-4"/>
        </w:rPr>
        <w:object w:dxaOrig="240" w:dyaOrig="200" w14:anchorId="6C287429">
          <v:shape id="_x0000_i1027" type="#_x0000_t75" style="width:11.55pt;height:10.65pt" o:ole="">
            <v:imagedata r:id="rId11" o:title=""/>
          </v:shape>
          <o:OLEObject Type="Embed" ProgID="Equation.3" ShapeID="_x0000_i1027" DrawAspect="Content" ObjectID="_1537785220" r:id="rId12"/>
        </w:object>
      </w:r>
      <w:r w:rsidRPr="00794E63">
        <w:rPr>
          <w:rFonts w:ascii="Calibri" w:hAnsi="Calibri"/>
          <w:position w:val="-24"/>
        </w:rPr>
        <w:object w:dxaOrig="240" w:dyaOrig="620" w14:anchorId="66FD3191">
          <v:shape id="_x0000_i1028" type="#_x0000_t75" style="width:11.55pt;height:31.1pt" o:ole="">
            <v:imagedata r:id="rId13" o:title=""/>
          </v:shape>
          <o:OLEObject Type="Embed" ProgID="Equation.3" ShapeID="_x0000_i1028" DrawAspect="Content" ObjectID="_1537785221" r:id="rId14"/>
        </w:object>
      </w:r>
    </w:p>
    <w:p w14:paraId="2B2977FC" w14:textId="77777777" w:rsidR="005F6DAE" w:rsidRPr="00B81F4B" w:rsidRDefault="005F6DAE" w:rsidP="005F6DAE">
      <w:pPr>
        <w:rPr>
          <w:rFonts w:ascii="Calibri" w:hAnsi="Calibri"/>
          <w:i/>
          <w:lang w:val="es-ES"/>
        </w:rPr>
      </w:pPr>
      <w:r w:rsidRPr="00B81F4B">
        <w:rPr>
          <w:rFonts w:ascii="Calibri" w:hAnsi="Calibri"/>
          <w:i/>
          <w:lang w:val="es-ES"/>
        </w:rPr>
        <w:t>y</w:t>
      </w:r>
      <w:r w:rsidRPr="00B81F4B">
        <w:rPr>
          <w:rFonts w:ascii="Calibri" w:hAnsi="Calibri"/>
          <w:lang w:val="es-ES"/>
        </w:rPr>
        <w:t xml:space="preserve"> =</w:t>
      </w:r>
      <w:r w:rsidRPr="00794E63">
        <w:rPr>
          <w:rFonts w:ascii="Calibri" w:hAnsi="Calibri"/>
          <w:position w:val="-24"/>
        </w:rPr>
        <w:object w:dxaOrig="240" w:dyaOrig="620" w14:anchorId="1A637E71">
          <v:shape id="_x0000_i1029" type="#_x0000_t75" style="width:11.55pt;height:31.1pt" o:ole="">
            <v:imagedata r:id="rId15" o:title=""/>
          </v:shape>
          <o:OLEObject Type="Embed" ProgID="Equation.3" ShapeID="_x0000_i1029" DrawAspect="Content" ObjectID="_1537785222" r:id="rId16"/>
        </w:object>
      </w:r>
    </w:p>
    <w:p w14:paraId="70ECDA08" w14:textId="77777777" w:rsidR="005F6DAE" w:rsidRPr="00B81F4B" w:rsidRDefault="005F6DAE" w:rsidP="005F6DAE">
      <w:pPr>
        <w:rPr>
          <w:rFonts w:ascii="Calibri" w:hAnsi="Calibri"/>
          <w:lang w:val="es-ES"/>
        </w:rPr>
      </w:pPr>
      <w:r w:rsidRPr="00B81F4B">
        <w:rPr>
          <w:rFonts w:ascii="Calibri" w:hAnsi="Calibri"/>
          <w:i/>
          <w:lang w:val="es-ES"/>
        </w:rPr>
        <w:t xml:space="preserve">y </w:t>
      </w:r>
      <w:r w:rsidRPr="00794E63">
        <w:rPr>
          <w:rFonts w:ascii="Calibri" w:hAnsi="Calibri"/>
          <w:i/>
          <w:position w:val="-4"/>
        </w:rPr>
        <w:object w:dxaOrig="180" w:dyaOrig="200" w14:anchorId="75F664B4">
          <v:shape id="_x0000_i1030" type="#_x0000_t75" style="width:8pt;height:10.65pt" o:ole="">
            <v:imagedata r:id="rId17" o:title=""/>
          </v:shape>
          <o:OLEObject Type="Embed" ProgID="Equation.3" ShapeID="_x0000_i1030" DrawAspect="Content" ObjectID="_1537785223" r:id="rId18"/>
        </w:object>
      </w:r>
      <w:r w:rsidRPr="00B81F4B">
        <w:rPr>
          <w:rFonts w:ascii="Calibri" w:hAnsi="Calibri"/>
          <w:i/>
          <w:lang w:val="es-ES"/>
        </w:rPr>
        <w:t xml:space="preserve"> x</w:t>
      </w:r>
      <w:r w:rsidRPr="00B81F4B">
        <w:rPr>
          <w:rFonts w:ascii="Calibri" w:hAnsi="Calibri"/>
          <w:lang w:val="es-ES"/>
        </w:rPr>
        <w:t xml:space="preserve"> = </w:t>
      </w:r>
      <w:r w:rsidRPr="00B81F4B">
        <w:rPr>
          <w:rFonts w:ascii="Calibri" w:hAnsi="Calibri"/>
          <w:i/>
          <w:lang w:val="es-ES"/>
        </w:rPr>
        <w:t>k</w:t>
      </w:r>
    </w:p>
    <w:p w14:paraId="49755CCB" w14:textId="0287BD53" w:rsidR="005F6DAE" w:rsidRPr="005416A3" w:rsidRDefault="005F6DAE" w:rsidP="005F6DAE">
      <w:pPr>
        <w:rPr>
          <w:rFonts w:ascii="Calibri" w:hAnsi="Calibri"/>
          <w:lang w:val="es-VE"/>
        </w:rPr>
      </w:pPr>
      <w:r w:rsidRPr="005416A3">
        <w:rPr>
          <w:rFonts w:ascii="Calibri" w:hAnsi="Calibri"/>
          <w:lang w:val="es-VE"/>
        </w:rPr>
        <w:t>5</w:t>
      </w:r>
      <w:r w:rsidRPr="005416A3">
        <w:rPr>
          <w:rFonts w:ascii="Calibri" w:hAnsi="Calibri"/>
          <w:i/>
          <w:lang w:val="es-VE"/>
        </w:rPr>
        <w:t>y</w:t>
      </w:r>
      <w:r w:rsidRPr="005416A3">
        <w:rPr>
          <w:rFonts w:ascii="Calibri" w:hAnsi="Calibri"/>
          <w:lang w:val="es-VE"/>
        </w:rPr>
        <w:t xml:space="preserve"> =</w:t>
      </w:r>
      <w:r w:rsidR="00B81F4B" w:rsidRPr="005416A3">
        <w:rPr>
          <w:rFonts w:ascii="Calibri" w:hAnsi="Calibri"/>
          <w:lang w:val="es-VE"/>
        </w:rPr>
        <w:t xml:space="preserve"> </w:t>
      </w:r>
      <w:r w:rsidRPr="005416A3">
        <w:rPr>
          <w:rFonts w:ascii="Calibri" w:hAnsi="Calibri"/>
          <w:lang w:val="es-VE"/>
        </w:rPr>
        <w:t xml:space="preserve">10 </w:t>
      </w:r>
    </w:p>
    <w:p w14:paraId="3675A333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position w:val="-4"/>
        </w:rPr>
        <w:object w:dxaOrig="220" w:dyaOrig="200" w14:anchorId="08823B50">
          <v:shape id="_x0000_i1031" type="#_x0000_t75" style="width:10.65pt;height:10.65pt" o:ole="">
            <v:imagedata r:id="rId19" o:title=""/>
          </v:shape>
          <o:OLEObject Type="Embed" ProgID="Equation.3" ShapeID="_x0000_i1031" DrawAspect="Content" ObjectID="_1537785224" r:id="rId20"/>
        </w:object>
      </w:r>
      <w:r w:rsidRPr="00794E63">
        <w:rPr>
          <w:rFonts w:ascii="Calibri" w:hAnsi="Calibri"/>
          <w:i/>
        </w:rPr>
        <w:t>y</w:t>
      </w:r>
      <w:r w:rsidRPr="00794E63">
        <w:rPr>
          <w:rFonts w:ascii="Calibri" w:hAnsi="Calibri"/>
        </w:rPr>
        <w:t xml:space="preserve"> = 2</w:t>
      </w:r>
    </w:p>
    <w:p w14:paraId="5B6BC3A3" w14:textId="037B5B13" w:rsidR="004E3FBA" w:rsidRDefault="002760FA" w:rsidP="004E3FBA">
      <w:pPr>
        <w:pStyle w:val="Pquestionheadingmc"/>
      </w:pPr>
      <w:r>
        <w:lastRenderedPageBreak/>
        <w:t>Question 8</w:t>
      </w:r>
      <w:r>
        <w:tab/>
        <w:t>[9.4</w:t>
      </w:r>
      <w:r w:rsidR="004E3FBA">
        <w:t>]</w:t>
      </w:r>
    </w:p>
    <w:p w14:paraId="18F9223E" w14:textId="77777777" w:rsidR="005F6DAE" w:rsidRPr="00794E63" w:rsidRDefault="005F6DAE" w:rsidP="005F6DAE">
      <w:pPr>
        <w:rPr>
          <w:rFonts w:ascii="Calibri" w:hAnsi="Calibri"/>
          <w:b/>
        </w:rPr>
      </w:pPr>
      <w:r w:rsidRPr="00794E63">
        <w:rPr>
          <w:rFonts w:ascii="Calibri" w:hAnsi="Calibri"/>
          <w:b/>
        </w:rPr>
        <w:t>C</w:t>
      </w:r>
    </w:p>
    <w:p w14:paraId="28A3577A" w14:textId="2FD7B556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</w:rPr>
        <w:t>The graph of a circle</w:t>
      </w:r>
      <w:r w:rsidR="00B81F4B">
        <w:rPr>
          <w:rFonts w:ascii="Calibri" w:hAnsi="Calibri"/>
        </w:rPr>
        <w:t xml:space="preserve"> is represented by the equation</w:t>
      </w:r>
      <w:r w:rsidRPr="00794E63">
        <w:rPr>
          <w:rFonts w:ascii="Calibri" w:hAnsi="Calibri"/>
        </w:rPr>
        <w:t xml:space="preserve"> </w:t>
      </w: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  <w:vertAlign w:val="superscript"/>
        </w:rPr>
        <w:t>2</w:t>
      </w:r>
      <w:r w:rsidRPr="00794E63">
        <w:rPr>
          <w:rFonts w:ascii="Calibri" w:hAnsi="Calibri"/>
        </w:rPr>
        <w:t xml:space="preserve"> + </w:t>
      </w:r>
      <w:r w:rsidRPr="00794E63">
        <w:rPr>
          <w:rFonts w:ascii="Calibri" w:hAnsi="Calibri"/>
          <w:i/>
        </w:rPr>
        <w:t>y</w:t>
      </w:r>
      <w:r w:rsidRPr="00794E63">
        <w:rPr>
          <w:rFonts w:ascii="Calibri" w:hAnsi="Calibri"/>
          <w:vertAlign w:val="superscript"/>
        </w:rPr>
        <w:t>2</w:t>
      </w:r>
      <w:r w:rsidRPr="00794E63">
        <w:rPr>
          <w:rFonts w:ascii="Calibri" w:hAnsi="Calibri"/>
        </w:rPr>
        <w:t xml:space="preserve"> = </w:t>
      </w:r>
      <w:r w:rsidRPr="00794E63">
        <w:rPr>
          <w:rFonts w:ascii="Calibri" w:hAnsi="Calibri"/>
          <w:i/>
        </w:rPr>
        <w:t>r</w:t>
      </w:r>
      <w:r w:rsidRPr="00794E63">
        <w:rPr>
          <w:rFonts w:ascii="Calibri" w:hAnsi="Calibri"/>
          <w:vertAlign w:val="superscript"/>
        </w:rPr>
        <w:t>2</w:t>
      </w:r>
      <w:r w:rsidR="00B81F4B">
        <w:rPr>
          <w:rFonts w:ascii="Calibri" w:hAnsi="Calibri"/>
        </w:rPr>
        <w:t xml:space="preserve">.  To find the radius, </w:t>
      </w:r>
      <w:r w:rsidRPr="00794E63">
        <w:rPr>
          <w:rFonts w:ascii="Calibri" w:hAnsi="Calibri"/>
        </w:rPr>
        <w:t xml:space="preserve">take the square root of the </w:t>
      </w:r>
      <w:r w:rsidRPr="00794E63">
        <w:rPr>
          <w:rFonts w:ascii="Calibri" w:hAnsi="Calibri"/>
          <w:i/>
        </w:rPr>
        <w:t>r</w:t>
      </w:r>
      <w:r w:rsidRPr="00794E63">
        <w:rPr>
          <w:rFonts w:ascii="Calibri" w:hAnsi="Calibri"/>
          <w:vertAlign w:val="superscript"/>
        </w:rPr>
        <w:t>2</w:t>
      </w:r>
      <w:r w:rsidRPr="00794E63">
        <w:rPr>
          <w:rFonts w:ascii="Calibri" w:hAnsi="Calibri"/>
        </w:rPr>
        <w:t xml:space="preserve"> term. </w:t>
      </w:r>
      <w:r w:rsidRPr="00794E63">
        <w:rPr>
          <w:rFonts w:ascii="Calibri" w:hAnsi="Calibri"/>
          <w:position w:val="-8"/>
        </w:rPr>
        <w:object w:dxaOrig="820" w:dyaOrig="360" w14:anchorId="33FD56D6">
          <v:shape id="_x0000_i1032" type="#_x0000_t75" style="width:40pt;height:18.65pt" o:ole="">
            <v:imagedata r:id="rId21" o:title=""/>
          </v:shape>
          <o:OLEObject Type="Embed" ProgID="Equation.DSMT4" ShapeID="_x0000_i1032" DrawAspect="Content" ObjectID="_1537785225" r:id="rId22"/>
        </w:object>
      </w:r>
      <w:r w:rsidR="00B81F4B">
        <w:rPr>
          <w:rFonts w:ascii="Calibri" w:hAnsi="Calibri"/>
        </w:rPr>
        <w:t xml:space="preserve"> </w:t>
      </w:r>
      <w:r w:rsidRPr="00794E63">
        <w:rPr>
          <w:rFonts w:ascii="Calibri" w:hAnsi="Calibri"/>
        </w:rPr>
        <w:t>so the radius is 9.</w:t>
      </w:r>
    </w:p>
    <w:p w14:paraId="7DF1CA2C" w14:textId="6F31AB1F" w:rsidR="002760FA" w:rsidRDefault="002760FA" w:rsidP="002760FA">
      <w:pPr>
        <w:pStyle w:val="Pquestionheadingmc"/>
      </w:pPr>
      <w:r>
        <w:t>Question 9</w:t>
      </w:r>
      <w:r>
        <w:tab/>
        <w:t>[9.6]</w:t>
      </w:r>
    </w:p>
    <w:p w14:paraId="431BAB35" w14:textId="77777777" w:rsidR="005F6DAE" w:rsidRPr="00794E63" w:rsidRDefault="005F6DAE" w:rsidP="005F6DAE">
      <w:pPr>
        <w:rPr>
          <w:rFonts w:ascii="Calibri" w:hAnsi="Calibri"/>
          <w:b/>
        </w:rPr>
      </w:pPr>
      <w:r w:rsidRPr="00794E63">
        <w:rPr>
          <w:rFonts w:ascii="Calibri" w:hAnsi="Calibri"/>
          <w:b/>
        </w:rPr>
        <w:t xml:space="preserve">C </w:t>
      </w:r>
    </w:p>
    <w:p w14:paraId="1783F842" w14:textId="77777777" w:rsidR="005F6DAE" w:rsidRPr="00794E63" w:rsidRDefault="005F6DAE" w:rsidP="00B81F4B">
      <w:pPr>
        <w:pStyle w:val="Pquestiontextmainstem"/>
        <w:rPr>
          <w:b/>
        </w:rPr>
      </w:pPr>
      <w:r w:rsidRPr="00794E63">
        <w:t xml:space="preserve">If </w:t>
      </w:r>
      <w:r w:rsidRPr="00794E63">
        <w:rPr>
          <w:i/>
        </w:rPr>
        <w:t>a</w:t>
      </w:r>
      <w:r w:rsidRPr="00794E63">
        <w:t xml:space="preserve"> is directly proportional to </w:t>
      </w:r>
      <w:r w:rsidRPr="00794E63">
        <w:rPr>
          <w:i/>
        </w:rPr>
        <w:t xml:space="preserve">b </w:t>
      </w:r>
      <w:r w:rsidRPr="00794E63">
        <w:rPr>
          <w:i/>
          <w:position w:val="-6"/>
        </w:rPr>
        <w:object w:dxaOrig="300" w:dyaOrig="240" w14:anchorId="23FBC90F">
          <v:shape id="_x0000_i1033" type="#_x0000_t75" style="width:15.1pt;height:11.55pt" o:ole="">
            <v:imagedata r:id="rId8" o:title=""/>
          </v:shape>
          <o:OLEObject Type="Embed" ProgID="Equation.3" ShapeID="_x0000_i1033" DrawAspect="Content" ObjectID="_1537785226" r:id="rId23"/>
        </w:object>
      </w:r>
      <w:r w:rsidRPr="00794E63">
        <w:rPr>
          <w:i/>
        </w:rPr>
        <w:t>a</w:t>
      </w:r>
      <w:r w:rsidRPr="00794E63">
        <w:rPr>
          <w:position w:val="-4"/>
        </w:rPr>
        <w:object w:dxaOrig="240" w:dyaOrig="200" w14:anchorId="0D5CFB26">
          <v:shape id="_x0000_i1034" type="#_x0000_t75" style="width:11.55pt;height:10.65pt" o:ole="">
            <v:imagedata r:id="rId11" o:title=""/>
          </v:shape>
          <o:OLEObject Type="Embed" ProgID="Equation.3" ShapeID="_x0000_i1034" DrawAspect="Content" ObjectID="_1537785227" r:id="rId24"/>
        </w:object>
      </w:r>
      <w:r w:rsidRPr="00794E63">
        <w:rPr>
          <w:i/>
        </w:rPr>
        <w:t>b</w:t>
      </w:r>
    </w:p>
    <w:p w14:paraId="3CD7B3F3" w14:textId="13E35110" w:rsidR="005F6DAE" w:rsidRPr="00794E63" w:rsidRDefault="005F6DAE" w:rsidP="00B81F4B">
      <w:pPr>
        <w:pStyle w:val="Pquestiontextmainstem"/>
        <w:rPr>
          <w:i/>
        </w:rPr>
      </w:pPr>
      <w:r w:rsidRPr="00794E63">
        <w:t>The e</w:t>
      </w:r>
      <w:r w:rsidR="00B81F4B">
        <w:t>quation of this relationship is</w:t>
      </w:r>
      <w:r w:rsidRPr="00794E63">
        <w:t xml:space="preserve"> </w:t>
      </w:r>
      <w:r w:rsidRPr="00794E63">
        <w:rPr>
          <w:i/>
        </w:rPr>
        <w:t>a</w:t>
      </w:r>
      <w:r w:rsidRPr="00794E63">
        <w:t xml:space="preserve"> = </w:t>
      </w:r>
      <w:r w:rsidRPr="00794E63">
        <w:rPr>
          <w:i/>
        </w:rPr>
        <w:t>kb</w:t>
      </w:r>
      <w:r w:rsidR="00B81F4B" w:rsidRPr="00B81F4B">
        <w:t>.</w:t>
      </w:r>
    </w:p>
    <w:p w14:paraId="715A9C2F" w14:textId="710C9903" w:rsidR="002760FA" w:rsidRDefault="002760FA" w:rsidP="002760FA">
      <w:pPr>
        <w:pStyle w:val="Pquestionheadingmc"/>
      </w:pPr>
      <w:r>
        <w:t>Question 10</w:t>
      </w:r>
      <w:r>
        <w:tab/>
        <w:t>[9.5]</w:t>
      </w:r>
    </w:p>
    <w:p w14:paraId="59F51508" w14:textId="77777777" w:rsidR="005F6DAE" w:rsidRPr="00794E63" w:rsidRDefault="005F6DAE" w:rsidP="005F6DAE">
      <w:pPr>
        <w:rPr>
          <w:rFonts w:ascii="Calibri" w:hAnsi="Calibri"/>
          <w:b/>
        </w:rPr>
      </w:pPr>
      <w:r w:rsidRPr="00794E63">
        <w:rPr>
          <w:rFonts w:ascii="Calibri" w:hAnsi="Calibri"/>
          <w:b/>
        </w:rPr>
        <w:t>A</w:t>
      </w:r>
    </w:p>
    <w:p w14:paraId="2A34B28B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</w:rPr>
        <w:t xml:space="preserve">The power of </w:t>
      </w: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in the equation for a hyperbola is -1. </w:t>
      </w:r>
    </w:p>
    <w:p w14:paraId="41208ED0" w14:textId="326382A3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053F61">
        <w:t xml:space="preserve"> 10</w:t>
      </w:r>
    </w:p>
    <w:p w14:paraId="1913A12C" w14:textId="77777777" w:rsidR="001B433F" w:rsidRDefault="001B433F" w:rsidP="001B433F">
      <w:pPr>
        <w:pStyle w:val="Psectionheading"/>
      </w:pPr>
      <w:r>
        <w:t>Short answer section</w:t>
      </w:r>
    </w:p>
    <w:p w14:paraId="211AE622" w14:textId="36D6683C" w:rsidR="001B433F" w:rsidRDefault="002760FA" w:rsidP="00B80E6D">
      <w:pPr>
        <w:pStyle w:val="Pquestionheadingsx1stafterhead"/>
      </w:pPr>
      <w:r>
        <w:t>Question 11</w:t>
      </w:r>
      <w:r w:rsidR="001B433F">
        <w:tab/>
      </w:r>
      <w:r>
        <w:rPr>
          <w:rStyle w:val="Cmarkslabel"/>
        </w:rPr>
        <w:t>7</w:t>
      </w:r>
      <w:r w:rsidR="001B433F" w:rsidRPr="001B433F">
        <w:rPr>
          <w:rStyle w:val="Cmarkslabel"/>
        </w:rPr>
        <w:t xml:space="preserve"> marks</w:t>
      </w:r>
      <w:r>
        <w:tab/>
        <w:t>[9</w:t>
      </w:r>
      <w:r w:rsidR="001B433F">
        <w:t>.1]</w:t>
      </w:r>
    </w:p>
    <w:p w14:paraId="2E9CFE2E" w14:textId="77777777" w:rsidR="005F6DAE" w:rsidRPr="00794E63" w:rsidRDefault="005F6DAE" w:rsidP="00B81F4B">
      <w:pPr>
        <w:pStyle w:val="Pquestiontextpartsa"/>
      </w:pPr>
      <w:r w:rsidRPr="00794E63">
        <w:rPr>
          <w:b/>
        </w:rPr>
        <w:t>(a)</w:t>
      </w:r>
      <w:r w:rsidRPr="00794E63">
        <w:rPr>
          <w:b/>
        </w:rPr>
        <w:tab/>
      </w:r>
      <w:r w:rsidRPr="00794E63">
        <w:rPr>
          <w:i/>
        </w:rPr>
        <w:t>y</w:t>
      </w:r>
      <w:r w:rsidRPr="00794E63">
        <w:t xml:space="preserve"> = -</w:t>
      </w:r>
      <w:r w:rsidRPr="00794E63">
        <w:rPr>
          <w:i/>
        </w:rPr>
        <w:t>x</w:t>
      </w:r>
      <w:r w:rsidRPr="00794E63">
        <w:rPr>
          <w:vertAlign w:val="superscript"/>
        </w:rPr>
        <w:t>2</w:t>
      </w:r>
      <w:r w:rsidRPr="00794E63">
        <w:t xml:space="preserve"> – 6</w:t>
      </w:r>
      <w:r w:rsidRPr="00794E63">
        <w:rPr>
          <w:i/>
        </w:rPr>
        <w:t>x</w:t>
      </w:r>
      <w:r w:rsidRPr="00794E63">
        <w:t xml:space="preserve"> – 10</w:t>
      </w: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</w:tblGrid>
      <w:tr w:rsidR="005F6DAE" w:rsidRPr="00794E63" w14:paraId="5D78C12F" w14:textId="77777777" w:rsidTr="005F6DAE">
        <w:tc>
          <w:tcPr>
            <w:tcW w:w="1026" w:type="dxa"/>
          </w:tcPr>
          <w:p w14:paraId="57CFFA0F" w14:textId="77777777" w:rsidR="005F6DAE" w:rsidRPr="00794E63" w:rsidRDefault="005F6DAE" w:rsidP="005F6DAE">
            <w:pPr>
              <w:rPr>
                <w:rFonts w:ascii="Calibri" w:hAnsi="Calibri"/>
                <w:b/>
                <w:i/>
              </w:rPr>
            </w:pPr>
            <w:r w:rsidRPr="00794E63">
              <w:rPr>
                <w:rFonts w:ascii="Calibri" w:hAnsi="Calibri"/>
                <w:b/>
                <w:i/>
              </w:rPr>
              <w:t>x</w:t>
            </w:r>
          </w:p>
        </w:tc>
        <w:tc>
          <w:tcPr>
            <w:tcW w:w="1027" w:type="dxa"/>
          </w:tcPr>
          <w:p w14:paraId="60B8F900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-6</w:t>
            </w:r>
          </w:p>
        </w:tc>
        <w:tc>
          <w:tcPr>
            <w:tcW w:w="1027" w:type="dxa"/>
          </w:tcPr>
          <w:p w14:paraId="33354FE4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-5</w:t>
            </w:r>
          </w:p>
        </w:tc>
        <w:tc>
          <w:tcPr>
            <w:tcW w:w="1027" w:type="dxa"/>
          </w:tcPr>
          <w:p w14:paraId="1F469DF8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-4</w:t>
            </w:r>
          </w:p>
        </w:tc>
        <w:tc>
          <w:tcPr>
            <w:tcW w:w="1027" w:type="dxa"/>
          </w:tcPr>
          <w:p w14:paraId="7326F926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-3</w:t>
            </w:r>
          </w:p>
        </w:tc>
        <w:tc>
          <w:tcPr>
            <w:tcW w:w="1027" w:type="dxa"/>
          </w:tcPr>
          <w:p w14:paraId="393120A4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-2</w:t>
            </w:r>
          </w:p>
        </w:tc>
        <w:tc>
          <w:tcPr>
            <w:tcW w:w="1027" w:type="dxa"/>
          </w:tcPr>
          <w:p w14:paraId="2CBDF48B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-1</w:t>
            </w:r>
          </w:p>
        </w:tc>
        <w:tc>
          <w:tcPr>
            <w:tcW w:w="1027" w:type="dxa"/>
          </w:tcPr>
          <w:p w14:paraId="0E5B3E7C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0</w:t>
            </w:r>
          </w:p>
        </w:tc>
      </w:tr>
      <w:tr w:rsidR="005F6DAE" w:rsidRPr="00794E63" w14:paraId="7BA3928A" w14:textId="77777777" w:rsidTr="005F6DAE">
        <w:tc>
          <w:tcPr>
            <w:tcW w:w="1026" w:type="dxa"/>
          </w:tcPr>
          <w:p w14:paraId="7C98135E" w14:textId="77777777" w:rsidR="005F6DAE" w:rsidRPr="00794E63" w:rsidRDefault="005F6DAE" w:rsidP="005F6DAE">
            <w:pPr>
              <w:rPr>
                <w:rFonts w:ascii="Calibri" w:hAnsi="Calibri"/>
                <w:b/>
                <w:i/>
              </w:rPr>
            </w:pPr>
            <w:r w:rsidRPr="00794E63">
              <w:rPr>
                <w:rFonts w:ascii="Calibri" w:hAnsi="Calibri"/>
                <w:b/>
                <w:i/>
              </w:rPr>
              <w:t>y</w:t>
            </w:r>
          </w:p>
        </w:tc>
        <w:tc>
          <w:tcPr>
            <w:tcW w:w="1027" w:type="dxa"/>
          </w:tcPr>
          <w:p w14:paraId="712C018B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-10</w:t>
            </w:r>
          </w:p>
        </w:tc>
        <w:tc>
          <w:tcPr>
            <w:tcW w:w="1027" w:type="dxa"/>
          </w:tcPr>
          <w:p w14:paraId="40443033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-5</w:t>
            </w:r>
          </w:p>
        </w:tc>
        <w:tc>
          <w:tcPr>
            <w:tcW w:w="1027" w:type="dxa"/>
          </w:tcPr>
          <w:p w14:paraId="12F9F45D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-2</w:t>
            </w:r>
          </w:p>
        </w:tc>
        <w:tc>
          <w:tcPr>
            <w:tcW w:w="1027" w:type="dxa"/>
          </w:tcPr>
          <w:p w14:paraId="1A20537A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-1</w:t>
            </w:r>
          </w:p>
        </w:tc>
        <w:tc>
          <w:tcPr>
            <w:tcW w:w="1027" w:type="dxa"/>
          </w:tcPr>
          <w:p w14:paraId="652F31EE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-2</w:t>
            </w:r>
          </w:p>
        </w:tc>
        <w:tc>
          <w:tcPr>
            <w:tcW w:w="1027" w:type="dxa"/>
          </w:tcPr>
          <w:p w14:paraId="5E9B63A8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-5</w:t>
            </w:r>
          </w:p>
        </w:tc>
        <w:tc>
          <w:tcPr>
            <w:tcW w:w="1027" w:type="dxa"/>
          </w:tcPr>
          <w:p w14:paraId="0A4B08F7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-10</w:t>
            </w:r>
          </w:p>
        </w:tc>
      </w:tr>
    </w:tbl>
    <w:p w14:paraId="4D39BBC8" w14:textId="77777777" w:rsidR="005F6DAE" w:rsidRPr="00794E63" w:rsidRDefault="005F6DAE" w:rsidP="005F6DAE">
      <w:pPr>
        <w:rPr>
          <w:rFonts w:ascii="Calibri" w:hAnsi="Calibri"/>
          <w:b/>
        </w:rPr>
      </w:pPr>
    </w:p>
    <w:p w14:paraId="3AE5C70A" w14:textId="77777777" w:rsidR="005F6DAE" w:rsidRPr="00794E63" w:rsidRDefault="005F6DAE" w:rsidP="005F6DAE">
      <w:pPr>
        <w:keepNext/>
        <w:rPr>
          <w:rFonts w:ascii="Calibri" w:hAnsi="Calibri"/>
          <w:b/>
        </w:rPr>
      </w:pPr>
      <w:r w:rsidRPr="00794E63">
        <w:rPr>
          <w:rFonts w:ascii="Calibri" w:hAnsi="Calibri"/>
          <w:b/>
        </w:rPr>
        <w:t>(b)</w:t>
      </w:r>
    </w:p>
    <w:p w14:paraId="1C11AD3E" w14:textId="77777777" w:rsidR="005F6DAE" w:rsidRPr="00794E63" w:rsidRDefault="005F6DAE" w:rsidP="005F6DAE">
      <w:pPr>
        <w:ind w:left="340"/>
        <w:rPr>
          <w:rFonts w:ascii="Calibri" w:hAnsi="Calibri"/>
          <w:b/>
        </w:rPr>
      </w:pPr>
      <w:r w:rsidRPr="00794E63">
        <w:rPr>
          <w:rFonts w:ascii="Calibri" w:hAnsi="Calibri"/>
          <w:b/>
          <w:noProof/>
        </w:rPr>
        <w:drawing>
          <wp:inline distT="0" distB="0" distL="0" distR="0" wp14:anchorId="689FA1D6" wp14:editId="4F107265">
            <wp:extent cx="2362200" cy="2952750"/>
            <wp:effectExtent l="0" t="0" r="0" b="0"/>
            <wp:docPr id="11" name="Picture 11" descr="ACPM9_PR_9_1ws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PM9_PR_9_1wsf_R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D87F" w14:textId="77777777" w:rsidR="005F6DAE" w:rsidRPr="00794E63" w:rsidRDefault="005F6DAE" w:rsidP="005F6DAE">
      <w:pPr>
        <w:rPr>
          <w:rFonts w:ascii="Calibri" w:hAnsi="Calibri"/>
        </w:rPr>
      </w:pPr>
    </w:p>
    <w:p w14:paraId="5F916A15" w14:textId="64A44452" w:rsidR="005F6DAE" w:rsidRPr="00794E63" w:rsidRDefault="005F6DAE" w:rsidP="00B81F4B">
      <w:pPr>
        <w:pStyle w:val="Pquestiontextpartsa"/>
      </w:pPr>
      <w:r w:rsidRPr="00794E63">
        <w:rPr>
          <w:b/>
        </w:rPr>
        <w:t>(c)</w:t>
      </w:r>
      <w:r w:rsidRPr="00794E63">
        <w:tab/>
        <w:t>From the graph</w:t>
      </w:r>
      <w:r w:rsidR="00B81F4B">
        <w:t>,</w:t>
      </w:r>
      <w:r w:rsidRPr="00794E63">
        <w:t xml:space="preserve"> the turning point is (-3, -1).</w:t>
      </w:r>
    </w:p>
    <w:p w14:paraId="62C1B132" w14:textId="399C1415" w:rsidR="00B30348" w:rsidRDefault="002760FA" w:rsidP="00B81F4B">
      <w:pPr>
        <w:pStyle w:val="Pquestionheadingsx"/>
      </w:pPr>
      <w:r>
        <w:t>Question 12</w:t>
      </w:r>
      <w:r w:rsidR="001158EE">
        <w:tab/>
      </w:r>
      <w:r>
        <w:rPr>
          <w:rStyle w:val="Cmarkslabel"/>
        </w:rPr>
        <w:t>6</w:t>
      </w:r>
      <w:r w:rsidR="001158EE" w:rsidRPr="001B433F">
        <w:rPr>
          <w:rStyle w:val="Cmarkslabel"/>
        </w:rPr>
        <w:t xml:space="preserve"> marks</w:t>
      </w:r>
      <w:r>
        <w:tab/>
        <w:t>[9.1</w:t>
      </w:r>
      <w:r w:rsidR="001158EE">
        <w:t>]</w:t>
      </w:r>
    </w:p>
    <w:p w14:paraId="771447EB" w14:textId="24A6F0DD" w:rsidR="005F6DAE" w:rsidRPr="00794E63" w:rsidRDefault="005F6DAE" w:rsidP="005F6DAE">
      <w:pPr>
        <w:ind w:left="340" w:hanging="340"/>
        <w:rPr>
          <w:rFonts w:ascii="Calibri" w:hAnsi="Calibri"/>
        </w:rPr>
      </w:pPr>
      <w:r w:rsidRPr="00794E63">
        <w:rPr>
          <w:rFonts w:ascii="Calibri" w:hAnsi="Calibri"/>
          <w:b/>
        </w:rPr>
        <w:t>(a)</w:t>
      </w:r>
      <w:r w:rsidRPr="00794E63">
        <w:rPr>
          <w:rFonts w:ascii="Calibri" w:hAnsi="Calibri"/>
        </w:rPr>
        <w:tab/>
        <w:t xml:space="preserve">The turning point is where the graph </w:t>
      </w:r>
      <w:r w:rsidR="00B81F4B">
        <w:rPr>
          <w:rFonts w:ascii="Calibri" w:hAnsi="Calibri"/>
        </w:rPr>
        <w:t>changes direction. T</w:t>
      </w:r>
      <w:r w:rsidRPr="00794E63">
        <w:rPr>
          <w:rFonts w:ascii="Calibri" w:hAnsi="Calibri"/>
        </w:rPr>
        <w:t>his occurs at (-2, -1).</w:t>
      </w:r>
    </w:p>
    <w:p w14:paraId="601808DE" w14:textId="77777777" w:rsidR="005F6DAE" w:rsidRPr="00794E63" w:rsidRDefault="005F6DAE" w:rsidP="005F6DAE">
      <w:pPr>
        <w:ind w:left="340" w:hanging="340"/>
        <w:rPr>
          <w:rFonts w:ascii="Calibri" w:hAnsi="Calibri"/>
        </w:rPr>
      </w:pPr>
      <w:r w:rsidRPr="00794E63">
        <w:rPr>
          <w:rFonts w:ascii="Calibri" w:hAnsi="Calibri"/>
          <w:b/>
        </w:rPr>
        <w:t>(b)</w:t>
      </w:r>
      <w:r w:rsidRPr="00794E63">
        <w:rPr>
          <w:rFonts w:ascii="Calibri" w:hAnsi="Calibri"/>
        </w:rPr>
        <w:tab/>
        <w:t xml:space="preserve">The graph has a minimum turning point. </w:t>
      </w:r>
    </w:p>
    <w:p w14:paraId="1519084A" w14:textId="33730835" w:rsidR="005F6DAE" w:rsidRPr="00794E63" w:rsidRDefault="005F6DAE" w:rsidP="005F6DAE">
      <w:pPr>
        <w:ind w:left="340" w:hanging="340"/>
        <w:rPr>
          <w:rFonts w:ascii="Calibri" w:hAnsi="Calibri"/>
        </w:rPr>
      </w:pPr>
      <w:r w:rsidRPr="00794E63">
        <w:rPr>
          <w:rFonts w:ascii="Calibri" w:hAnsi="Calibri"/>
          <w:b/>
        </w:rPr>
        <w:t>(c)</w:t>
      </w:r>
      <w:r w:rsidRPr="00794E63">
        <w:rPr>
          <w:rFonts w:ascii="Calibri" w:hAnsi="Calibri"/>
          <w:b/>
        </w:rPr>
        <w:tab/>
      </w:r>
      <w:r w:rsidRPr="00794E63">
        <w:rPr>
          <w:rFonts w:ascii="Calibri" w:hAnsi="Calibri"/>
        </w:rPr>
        <w:t xml:space="preserve">The </w:t>
      </w:r>
      <w:r w:rsidRPr="00794E63">
        <w:rPr>
          <w:rFonts w:ascii="Calibri" w:hAnsi="Calibri"/>
          <w:i/>
        </w:rPr>
        <w:t>y</w:t>
      </w:r>
      <w:r w:rsidRPr="00794E63">
        <w:rPr>
          <w:rFonts w:ascii="Calibri" w:hAnsi="Calibri"/>
        </w:rPr>
        <w:t>-intercept is (0, 3)</w:t>
      </w:r>
      <w:r w:rsidR="00B81F4B">
        <w:rPr>
          <w:rFonts w:ascii="Calibri" w:hAnsi="Calibri"/>
        </w:rPr>
        <w:t>.</w:t>
      </w:r>
    </w:p>
    <w:p w14:paraId="7C5FB7FA" w14:textId="77777777" w:rsidR="005F6DAE" w:rsidRPr="00794E63" w:rsidRDefault="005F6DAE" w:rsidP="005F6DAE">
      <w:pPr>
        <w:ind w:left="340" w:hanging="340"/>
        <w:rPr>
          <w:rFonts w:ascii="Calibri" w:hAnsi="Calibri"/>
        </w:rPr>
      </w:pPr>
      <w:r w:rsidRPr="00794E63">
        <w:rPr>
          <w:rFonts w:ascii="Calibri" w:hAnsi="Calibri"/>
          <w:b/>
        </w:rPr>
        <w:lastRenderedPageBreak/>
        <w:t xml:space="preserve">(d) </w:t>
      </w:r>
      <w:r w:rsidRPr="00794E63">
        <w:rPr>
          <w:rFonts w:ascii="Calibri" w:hAnsi="Calibri"/>
        </w:rPr>
        <w:t xml:space="preserve">The </w:t>
      </w: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>-intercepts are at (-3, 0) and (-1, 0).</w:t>
      </w:r>
    </w:p>
    <w:p w14:paraId="7F21DB64" w14:textId="77777777" w:rsidR="005F6DAE" w:rsidRPr="00794E63" w:rsidRDefault="005F6DAE" w:rsidP="005F6DAE">
      <w:pPr>
        <w:ind w:left="340" w:hanging="340"/>
        <w:rPr>
          <w:rFonts w:ascii="Calibri" w:hAnsi="Calibri"/>
        </w:rPr>
      </w:pPr>
      <w:r w:rsidRPr="00794E63">
        <w:rPr>
          <w:rFonts w:ascii="Calibri" w:hAnsi="Calibri"/>
          <w:b/>
        </w:rPr>
        <w:t xml:space="preserve">(e) </w:t>
      </w:r>
      <w:r w:rsidRPr="00794E63">
        <w:rPr>
          <w:rFonts w:ascii="Calibri" w:hAnsi="Calibri"/>
        </w:rPr>
        <w:t xml:space="preserve">The equation of the axis of symmetry is </w:t>
      </w:r>
      <w:r w:rsidRPr="00794E63">
        <w:rPr>
          <w:rFonts w:ascii="Calibri" w:hAnsi="Calibri"/>
          <w:i/>
        </w:rPr>
        <w:t>x</w:t>
      </w:r>
      <w:r w:rsidRPr="00794E63">
        <w:rPr>
          <w:rFonts w:ascii="Calibri" w:hAnsi="Calibri"/>
        </w:rPr>
        <w:t xml:space="preserve"> = -2.</w:t>
      </w:r>
    </w:p>
    <w:p w14:paraId="72CA928E" w14:textId="2F859AA9" w:rsidR="00B30348" w:rsidRDefault="002760FA" w:rsidP="00B81F4B">
      <w:pPr>
        <w:pStyle w:val="Pquestionheadingsx"/>
      </w:pPr>
      <w:r>
        <w:t>Question 13</w:t>
      </w:r>
      <w:r w:rsidR="00B30348">
        <w:tab/>
      </w:r>
      <w:r>
        <w:rPr>
          <w:rStyle w:val="Cmarkslabel"/>
        </w:rPr>
        <w:t>3</w:t>
      </w:r>
      <w:r w:rsidR="00B30348" w:rsidRPr="001B433F">
        <w:rPr>
          <w:rStyle w:val="Cmarkslabel"/>
        </w:rPr>
        <w:t xml:space="preserve"> marks</w:t>
      </w:r>
      <w:r w:rsidR="00B30348">
        <w:tab/>
      </w:r>
      <w:r>
        <w:t>[9</w:t>
      </w:r>
      <w:r w:rsidR="00B30348">
        <w:t>.2]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84"/>
        <w:gridCol w:w="3285"/>
        <w:gridCol w:w="3285"/>
      </w:tblGrid>
      <w:tr w:rsidR="005F6DAE" w:rsidRPr="00794E63" w14:paraId="1EC3232B" w14:textId="77777777" w:rsidTr="005F6DAE">
        <w:tc>
          <w:tcPr>
            <w:tcW w:w="3284" w:type="dxa"/>
          </w:tcPr>
          <w:p w14:paraId="3BF6AF91" w14:textId="77777777" w:rsidR="005F6DAE" w:rsidRPr="00794E63" w:rsidRDefault="005F6DAE" w:rsidP="00B81F4B">
            <w:pPr>
              <w:pStyle w:val="Pquestiontextpartsa"/>
            </w:pPr>
            <w:r w:rsidRPr="00794E63">
              <w:rPr>
                <w:b/>
              </w:rPr>
              <w:t>(a)</w:t>
            </w:r>
            <w:r w:rsidRPr="00794E63">
              <w:rPr>
                <w:b/>
              </w:rPr>
              <w:tab/>
            </w:r>
            <w:r w:rsidRPr="00794E63">
              <w:t>(</w:t>
            </w:r>
            <w:r w:rsidRPr="00794E63">
              <w:rPr>
                <w:i/>
              </w:rPr>
              <w:t>x</w:t>
            </w:r>
            <w:r w:rsidRPr="00794E63">
              <w:t xml:space="preserve"> + 7)(</w:t>
            </w:r>
            <w:r w:rsidRPr="00794E63">
              <w:rPr>
                <w:i/>
              </w:rPr>
              <w:t>x</w:t>
            </w:r>
            <w:r w:rsidRPr="00794E63">
              <w:t xml:space="preserve"> – 4) = 0 </w:t>
            </w:r>
          </w:p>
          <w:p w14:paraId="01BA2220" w14:textId="5F0E9C63" w:rsidR="005F6DAE" w:rsidRPr="00794E63" w:rsidRDefault="00B81F4B" w:rsidP="00B81F4B">
            <w:pPr>
              <w:pStyle w:val="Pquestiontextpartsa"/>
            </w:pPr>
            <w:r>
              <w:rPr>
                <w:i/>
              </w:rPr>
              <w:tab/>
            </w:r>
            <w:r w:rsidR="005F6DAE" w:rsidRPr="00794E63">
              <w:rPr>
                <w:i/>
              </w:rPr>
              <w:t>x</w:t>
            </w:r>
            <w:r w:rsidR="005F6DAE" w:rsidRPr="00794E63">
              <w:t xml:space="preserve"> + 7 = 0 </w:t>
            </w:r>
          </w:p>
          <w:p w14:paraId="5CBBCDEF" w14:textId="4E927893" w:rsidR="005F6DAE" w:rsidRPr="00794E63" w:rsidRDefault="00B81F4B" w:rsidP="00B81F4B">
            <w:pPr>
              <w:pStyle w:val="Pquestiontextpartsa"/>
            </w:pPr>
            <w:r>
              <w:rPr>
                <w:i/>
              </w:rPr>
              <w:tab/>
            </w:r>
            <w:r w:rsidR="005F6DAE" w:rsidRPr="00794E63">
              <w:rPr>
                <w:i/>
              </w:rPr>
              <w:t>x</w:t>
            </w:r>
            <w:r w:rsidR="005F6DAE" w:rsidRPr="00794E63">
              <w:t xml:space="preserve"> + 7 – 7 = 0 – 7 </w:t>
            </w:r>
          </w:p>
          <w:p w14:paraId="2BD83F64" w14:textId="64288DD8" w:rsidR="005F6DAE" w:rsidRPr="00794E63" w:rsidRDefault="00B81F4B" w:rsidP="00B81F4B">
            <w:pPr>
              <w:pStyle w:val="Pquestiontextpartsa"/>
            </w:pPr>
            <w:r>
              <w:rPr>
                <w:i/>
              </w:rPr>
              <w:tab/>
            </w:r>
            <w:r w:rsidR="005F6DAE" w:rsidRPr="00794E63">
              <w:rPr>
                <w:i/>
              </w:rPr>
              <w:t>x</w:t>
            </w:r>
            <w:r w:rsidR="005F6DAE" w:rsidRPr="00794E63">
              <w:t xml:space="preserve"> = -7</w:t>
            </w:r>
          </w:p>
          <w:p w14:paraId="2204A996" w14:textId="02D68DA2" w:rsidR="005F6DAE" w:rsidRPr="00794E63" w:rsidRDefault="00B81F4B" w:rsidP="00B81F4B">
            <w:pPr>
              <w:pStyle w:val="Pquestiontextpartsa"/>
            </w:pPr>
            <w:r>
              <w:rPr>
                <w:i/>
              </w:rPr>
              <w:tab/>
            </w:r>
            <w:r w:rsidR="005F6DAE" w:rsidRPr="00794E63">
              <w:rPr>
                <w:i/>
              </w:rPr>
              <w:t>x</w:t>
            </w:r>
            <w:r w:rsidR="005F6DAE" w:rsidRPr="00794E63">
              <w:t xml:space="preserve"> – 4 = 0 </w:t>
            </w:r>
          </w:p>
          <w:p w14:paraId="27EA9332" w14:textId="7C04447C" w:rsidR="005F6DAE" w:rsidRPr="00794E63" w:rsidRDefault="00B81F4B" w:rsidP="00B81F4B">
            <w:pPr>
              <w:pStyle w:val="Pquestiontextpartsa"/>
            </w:pPr>
            <w:r>
              <w:rPr>
                <w:i/>
              </w:rPr>
              <w:tab/>
            </w:r>
            <w:r w:rsidR="005F6DAE" w:rsidRPr="00794E63">
              <w:rPr>
                <w:i/>
              </w:rPr>
              <w:t>x</w:t>
            </w:r>
            <w:r w:rsidR="005F6DAE" w:rsidRPr="00794E63">
              <w:t xml:space="preserve"> – 4 + 4 = 0 + 4 </w:t>
            </w:r>
          </w:p>
          <w:p w14:paraId="6D1DA560" w14:textId="4AC43193" w:rsidR="005F6DAE" w:rsidRPr="00794E63" w:rsidRDefault="00B81F4B" w:rsidP="00B81F4B">
            <w:pPr>
              <w:pStyle w:val="Pquestiontextpartsa"/>
            </w:pPr>
            <w:r>
              <w:rPr>
                <w:i/>
              </w:rPr>
              <w:tab/>
            </w:r>
            <w:r w:rsidR="005F6DAE" w:rsidRPr="00794E63">
              <w:rPr>
                <w:i/>
              </w:rPr>
              <w:t>x</w:t>
            </w:r>
            <w:r w:rsidR="005F6DAE" w:rsidRPr="00794E63">
              <w:t xml:space="preserve"> = 4</w:t>
            </w:r>
          </w:p>
          <w:p w14:paraId="255E4744" w14:textId="63AEADCA" w:rsidR="005F6DAE" w:rsidRPr="00794E63" w:rsidRDefault="00B81F4B" w:rsidP="00B81F4B">
            <w:pPr>
              <w:pStyle w:val="Pquestiontextpartsa"/>
              <w:rPr>
                <w:b/>
              </w:rPr>
            </w:pPr>
            <w:r>
              <w:rPr>
                <w:i/>
              </w:rPr>
              <w:tab/>
            </w:r>
            <w:r w:rsidR="005F6DAE" w:rsidRPr="00794E63">
              <w:rPr>
                <w:i/>
              </w:rPr>
              <w:t>x</w:t>
            </w:r>
            <w:r w:rsidR="005F6DAE" w:rsidRPr="00794E63">
              <w:t xml:space="preserve"> = -7 or 4</w:t>
            </w:r>
          </w:p>
        </w:tc>
        <w:tc>
          <w:tcPr>
            <w:tcW w:w="3285" w:type="dxa"/>
          </w:tcPr>
          <w:p w14:paraId="2CE0CB0E" w14:textId="77777777" w:rsidR="005F6DAE" w:rsidRPr="00794E63" w:rsidRDefault="005F6DAE" w:rsidP="00B81F4B">
            <w:pPr>
              <w:pStyle w:val="Pquestiontextpartsa"/>
            </w:pPr>
            <w:r w:rsidRPr="00794E63">
              <w:rPr>
                <w:b/>
              </w:rPr>
              <w:t>(b)</w:t>
            </w:r>
            <w:r w:rsidRPr="00794E63">
              <w:rPr>
                <w:b/>
              </w:rPr>
              <w:tab/>
            </w:r>
            <w:r w:rsidRPr="00794E63">
              <w:rPr>
                <w:i/>
              </w:rPr>
              <w:t>x</w:t>
            </w:r>
            <w:r w:rsidRPr="00794E63">
              <w:rPr>
                <w:vertAlign w:val="superscript"/>
              </w:rPr>
              <w:t>2</w:t>
            </w:r>
            <w:r w:rsidRPr="00794E63">
              <w:t xml:space="preserve"> + 2</w:t>
            </w:r>
            <w:r w:rsidRPr="00794E63">
              <w:rPr>
                <w:i/>
              </w:rPr>
              <w:t>x</w:t>
            </w:r>
            <w:r w:rsidRPr="00794E63">
              <w:t xml:space="preserve"> = 0 </w:t>
            </w:r>
          </w:p>
          <w:p w14:paraId="46DA9946" w14:textId="77777777" w:rsidR="005F6DAE" w:rsidRPr="00794E63" w:rsidRDefault="005F6DAE" w:rsidP="00B81F4B">
            <w:pPr>
              <w:pStyle w:val="Pquestiontextpartsa"/>
              <w:ind w:firstLine="5"/>
            </w:pPr>
            <w:r w:rsidRPr="00794E63">
              <w:rPr>
                <w:i/>
              </w:rPr>
              <w:t>x</w:t>
            </w:r>
            <w:r w:rsidRPr="00794E63">
              <w:t>(</w:t>
            </w:r>
            <w:r w:rsidRPr="00794E63">
              <w:rPr>
                <w:i/>
              </w:rPr>
              <w:t>x</w:t>
            </w:r>
            <w:r w:rsidRPr="00794E63">
              <w:t xml:space="preserve"> + 2) = 0 </w:t>
            </w:r>
          </w:p>
          <w:p w14:paraId="4B36ED51" w14:textId="77777777" w:rsidR="005F6DAE" w:rsidRPr="00794E63" w:rsidRDefault="005F6DAE" w:rsidP="00B81F4B">
            <w:pPr>
              <w:pStyle w:val="Pquestiontextpartsa"/>
              <w:ind w:firstLine="5"/>
            </w:pPr>
            <w:r w:rsidRPr="00794E63">
              <w:rPr>
                <w:i/>
              </w:rPr>
              <w:t>x</w:t>
            </w:r>
            <w:r w:rsidRPr="00794E63">
              <w:t xml:space="preserve"> = 0 </w:t>
            </w:r>
          </w:p>
          <w:p w14:paraId="153B22EE" w14:textId="77777777" w:rsidR="005F6DAE" w:rsidRPr="00794E63" w:rsidRDefault="005F6DAE" w:rsidP="00B81F4B">
            <w:pPr>
              <w:pStyle w:val="Pquestiontextpartsa"/>
              <w:ind w:firstLine="5"/>
            </w:pPr>
            <w:r w:rsidRPr="00794E63">
              <w:rPr>
                <w:i/>
              </w:rPr>
              <w:t>x</w:t>
            </w:r>
            <w:r w:rsidRPr="00794E63">
              <w:t xml:space="preserve"> + 2 = 0 </w:t>
            </w:r>
          </w:p>
          <w:p w14:paraId="18B7CA86" w14:textId="77777777" w:rsidR="005F6DAE" w:rsidRPr="00794E63" w:rsidRDefault="005F6DAE" w:rsidP="00B81F4B">
            <w:pPr>
              <w:pStyle w:val="Pquestiontextpartsa"/>
              <w:ind w:firstLine="5"/>
            </w:pPr>
            <w:r w:rsidRPr="00794E63">
              <w:rPr>
                <w:i/>
              </w:rPr>
              <w:t>x</w:t>
            </w:r>
            <w:r w:rsidRPr="00794E63">
              <w:t xml:space="preserve"> + 2 – 2 = 0 – 2</w:t>
            </w:r>
          </w:p>
          <w:p w14:paraId="5DE123C9" w14:textId="77777777" w:rsidR="005F6DAE" w:rsidRPr="00794E63" w:rsidRDefault="005F6DAE" w:rsidP="00B81F4B">
            <w:pPr>
              <w:pStyle w:val="Pquestiontextpartsa"/>
              <w:ind w:firstLine="5"/>
            </w:pPr>
            <w:r w:rsidRPr="00794E63">
              <w:rPr>
                <w:i/>
              </w:rPr>
              <w:t xml:space="preserve">x </w:t>
            </w:r>
            <w:r w:rsidRPr="00794E63">
              <w:t>= -2</w:t>
            </w:r>
          </w:p>
          <w:p w14:paraId="2126BD33" w14:textId="77777777" w:rsidR="005F6DAE" w:rsidRPr="00794E63" w:rsidRDefault="005F6DAE" w:rsidP="00B81F4B">
            <w:pPr>
              <w:pStyle w:val="Pquestiontextpartsa"/>
              <w:ind w:firstLine="5"/>
              <w:rPr>
                <w:b/>
              </w:rPr>
            </w:pPr>
            <w:r w:rsidRPr="00794E63">
              <w:rPr>
                <w:i/>
              </w:rPr>
              <w:t>x</w:t>
            </w:r>
            <w:r w:rsidRPr="00794E63">
              <w:t xml:space="preserve"> = -2 or  0 </w:t>
            </w:r>
          </w:p>
        </w:tc>
        <w:tc>
          <w:tcPr>
            <w:tcW w:w="3285" w:type="dxa"/>
          </w:tcPr>
          <w:p w14:paraId="66350592" w14:textId="77777777" w:rsidR="005F6DAE" w:rsidRPr="00794E63" w:rsidRDefault="005F6DAE" w:rsidP="00B81F4B">
            <w:pPr>
              <w:pStyle w:val="Pquestiontextpartsa"/>
            </w:pPr>
            <w:r w:rsidRPr="00794E63">
              <w:rPr>
                <w:b/>
              </w:rPr>
              <w:t>(c)</w:t>
            </w:r>
            <w:r w:rsidRPr="00794E63">
              <w:rPr>
                <w:i/>
              </w:rPr>
              <w:tab/>
              <w:t>x</w:t>
            </w:r>
            <w:r w:rsidRPr="00794E63">
              <w:rPr>
                <w:vertAlign w:val="superscript"/>
              </w:rPr>
              <w:t>2</w:t>
            </w:r>
            <w:r w:rsidRPr="00794E63">
              <w:t xml:space="preserve"> – 25 = 0 </w:t>
            </w:r>
          </w:p>
          <w:p w14:paraId="1B23AD26" w14:textId="77777777" w:rsidR="005F6DAE" w:rsidRPr="00794E63" w:rsidRDefault="005F6DAE" w:rsidP="00B81F4B">
            <w:pPr>
              <w:pStyle w:val="Pquestiontextpartsa"/>
              <w:ind w:hanging="20"/>
            </w:pPr>
            <w:r w:rsidRPr="00794E63">
              <w:t>(</w:t>
            </w:r>
            <w:r w:rsidRPr="00794E63">
              <w:rPr>
                <w:i/>
              </w:rPr>
              <w:t>x</w:t>
            </w:r>
            <w:r w:rsidRPr="00794E63">
              <w:t xml:space="preserve"> – 5)(</w:t>
            </w:r>
            <w:r w:rsidRPr="00794E63">
              <w:rPr>
                <w:i/>
              </w:rPr>
              <w:t>x</w:t>
            </w:r>
            <w:r w:rsidRPr="00794E63">
              <w:t xml:space="preserve"> + 5) = 0 </w:t>
            </w:r>
          </w:p>
          <w:p w14:paraId="42B64EFD" w14:textId="77777777" w:rsidR="005F6DAE" w:rsidRPr="00794E63" w:rsidRDefault="005F6DAE" w:rsidP="00B81F4B">
            <w:pPr>
              <w:pStyle w:val="Pquestiontextpartsa"/>
              <w:ind w:hanging="20"/>
            </w:pPr>
            <w:r w:rsidRPr="00794E63">
              <w:rPr>
                <w:i/>
              </w:rPr>
              <w:t>x</w:t>
            </w:r>
            <w:r w:rsidRPr="00794E63">
              <w:t xml:space="preserve"> – 5 = 0 </w:t>
            </w:r>
          </w:p>
          <w:p w14:paraId="670124FD" w14:textId="77777777" w:rsidR="005F6DAE" w:rsidRPr="00794E63" w:rsidRDefault="005F6DAE" w:rsidP="00B81F4B">
            <w:pPr>
              <w:pStyle w:val="Pquestiontextpartsa"/>
              <w:ind w:hanging="20"/>
            </w:pPr>
            <w:r w:rsidRPr="00794E63">
              <w:rPr>
                <w:i/>
              </w:rPr>
              <w:t>x</w:t>
            </w:r>
            <w:r w:rsidRPr="00794E63">
              <w:t xml:space="preserve"> – 5 + 5 = 0 + 5 </w:t>
            </w:r>
          </w:p>
          <w:p w14:paraId="31F4D906" w14:textId="77777777" w:rsidR="005F6DAE" w:rsidRPr="00794E63" w:rsidRDefault="005F6DAE" w:rsidP="00B81F4B">
            <w:pPr>
              <w:pStyle w:val="Pquestiontextpartsa"/>
              <w:ind w:hanging="20"/>
            </w:pPr>
            <w:r w:rsidRPr="00794E63">
              <w:rPr>
                <w:i/>
              </w:rPr>
              <w:t>x</w:t>
            </w:r>
            <w:r w:rsidRPr="00794E63">
              <w:t xml:space="preserve"> = 5</w:t>
            </w:r>
          </w:p>
          <w:p w14:paraId="1936903A" w14:textId="77777777" w:rsidR="005F6DAE" w:rsidRPr="00794E63" w:rsidRDefault="005F6DAE" w:rsidP="00B81F4B">
            <w:pPr>
              <w:pStyle w:val="Pquestiontextpartsa"/>
              <w:ind w:hanging="20"/>
            </w:pPr>
            <w:r w:rsidRPr="00794E63">
              <w:rPr>
                <w:i/>
              </w:rPr>
              <w:t>x</w:t>
            </w:r>
            <w:r w:rsidRPr="00794E63">
              <w:t xml:space="preserve"> + 5 = 0 </w:t>
            </w:r>
          </w:p>
          <w:p w14:paraId="5D47BAC3" w14:textId="77777777" w:rsidR="005F6DAE" w:rsidRPr="00794E63" w:rsidRDefault="005F6DAE" w:rsidP="00B81F4B">
            <w:pPr>
              <w:pStyle w:val="Pquestiontextpartsa"/>
              <w:ind w:hanging="20"/>
            </w:pPr>
            <w:r w:rsidRPr="00794E63">
              <w:rPr>
                <w:i/>
              </w:rPr>
              <w:t>x</w:t>
            </w:r>
            <w:r w:rsidRPr="00794E63">
              <w:t xml:space="preserve"> + 5 – 5 = 0 – 5 </w:t>
            </w:r>
          </w:p>
          <w:p w14:paraId="23D4C5CD" w14:textId="77777777" w:rsidR="005F6DAE" w:rsidRPr="00794E63" w:rsidRDefault="005F6DAE" w:rsidP="00B81F4B">
            <w:pPr>
              <w:pStyle w:val="Pquestiontextpartsa"/>
              <w:ind w:hanging="20"/>
            </w:pPr>
            <w:r w:rsidRPr="00794E63">
              <w:rPr>
                <w:i/>
              </w:rPr>
              <w:t>x</w:t>
            </w:r>
            <w:r w:rsidRPr="00794E63">
              <w:t xml:space="preserve"> = -5 </w:t>
            </w:r>
          </w:p>
          <w:p w14:paraId="34B4FFB9" w14:textId="77777777" w:rsidR="005F6DAE" w:rsidRPr="00794E63" w:rsidRDefault="005F6DAE" w:rsidP="00B81F4B">
            <w:pPr>
              <w:pStyle w:val="Pquestiontextpartsa"/>
              <w:ind w:hanging="20"/>
              <w:rPr>
                <w:b/>
              </w:rPr>
            </w:pPr>
            <w:r w:rsidRPr="00794E63">
              <w:rPr>
                <w:i/>
              </w:rPr>
              <w:t>x</w:t>
            </w:r>
            <w:r w:rsidRPr="00794E63">
              <w:t xml:space="preserve"> = -5 or 5 </w:t>
            </w:r>
          </w:p>
        </w:tc>
      </w:tr>
    </w:tbl>
    <w:p w14:paraId="3F28DC9F" w14:textId="77777777" w:rsidR="005F6DAE" w:rsidRDefault="005F6DAE" w:rsidP="00B30348">
      <w:pPr>
        <w:pStyle w:val="Pquestionheadingsx1stafterhead"/>
      </w:pPr>
    </w:p>
    <w:p w14:paraId="31B9AA39" w14:textId="0A1DDA43" w:rsidR="00B30348" w:rsidRDefault="002760FA" w:rsidP="00B30348">
      <w:pPr>
        <w:pStyle w:val="Pquestionheadingsx1stafterhead"/>
      </w:pPr>
      <w:r>
        <w:t>Question 14</w:t>
      </w:r>
      <w:r w:rsidR="00B30348">
        <w:tab/>
      </w:r>
      <w:r>
        <w:rPr>
          <w:rStyle w:val="Cmarkslabel"/>
        </w:rPr>
        <w:t>5</w:t>
      </w:r>
      <w:r w:rsidR="00B30348" w:rsidRPr="001B433F">
        <w:rPr>
          <w:rStyle w:val="Cmarkslabel"/>
        </w:rPr>
        <w:t xml:space="preserve"> marks</w:t>
      </w:r>
      <w:r w:rsidR="00B30348">
        <w:tab/>
      </w:r>
      <w:r>
        <w:t>[9.2</w:t>
      </w:r>
      <w:r w:rsidR="00B30348">
        <w:t>]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378"/>
        <w:gridCol w:w="3378"/>
        <w:gridCol w:w="3098"/>
      </w:tblGrid>
      <w:tr w:rsidR="005F6DAE" w:rsidRPr="00794E63" w14:paraId="24D584C7" w14:textId="77777777" w:rsidTr="005F6DAE">
        <w:tc>
          <w:tcPr>
            <w:tcW w:w="3378" w:type="dxa"/>
          </w:tcPr>
          <w:p w14:paraId="78F1B354" w14:textId="77777777" w:rsidR="005F6DAE" w:rsidRPr="00794E63" w:rsidRDefault="005F6DAE" w:rsidP="00B81F4B">
            <w:pPr>
              <w:pStyle w:val="Pquestiontextpartsa"/>
            </w:pPr>
            <w:r w:rsidRPr="00794E63">
              <w:rPr>
                <w:b/>
              </w:rPr>
              <w:t>(a)</w:t>
            </w:r>
            <w:r w:rsidRPr="00794E63">
              <w:rPr>
                <w:b/>
              </w:rPr>
              <w:tab/>
            </w:r>
            <w:r w:rsidRPr="00794E63">
              <w:rPr>
                <w:i/>
              </w:rPr>
              <w:t>x</w:t>
            </w:r>
            <w:r w:rsidRPr="00794E63">
              <w:rPr>
                <w:vertAlign w:val="superscript"/>
              </w:rPr>
              <w:t>2</w:t>
            </w:r>
            <w:r w:rsidRPr="00794E63">
              <w:t xml:space="preserve"> – 10</w:t>
            </w:r>
            <w:r w:rsidRPr="00794E63">
              <w:rPr>
                <w:i/>
              </w:rPr>
              <w:t>x</w:t>
            </w:r>
            <w:r w:rsidRPr="00794E63">
              <w:t xml:space="preserve"> + 16 = 0</w:t>
            </w:r>
          </w:p>
          <w:p w14:paraId="6B79A4FC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</w:pPr>
            <w:r w:rsidRPr="00794E63">
              <w:t>(</w:t>
            </w:r>
            <w:r w:rsidRPr="00794E63">
              <w:rPr>
                <w:i/>
              </w:rPr>
              <w:t>x</w:t>
            </w:r>
            <w:r w:rsidRPr="00794E63">
              <w:t xml:space="preserve"> – 8)(</w:t>
            </w:r>
            <w:r w:rsidRPr="00794E63">
              <w:rPr>
                <w:i/>
              </w:rPr>
              <w:t>x</w:t>
            </w:r>
            <w:r w:rsidRPr="00794E63">
              <w:t xml:space="preserve"> – 2) = 0 </w:t>
            </w:r>
          </w:p>
          <w:p w14:paraId="34BB40F9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</w:pPr>
            <w:r w:rsidRPr="00794E63">
              <w:rPr>
                <w:i/>
              </w:rPr>
              <w:t>x</w:t>
            </w:r>
            <w:r w:rsidRPr="00794E63">
              <w:t xml:space="preserve"> – 8 = 0 </w:t>
            </w:r>
          </w:p>
          <w:p w14:paraId="0EB859D1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</w:pPr>
            <w:r w:rsidRPr="00794E63">
              <w:rPr>
                <w:i/>
              </w:rPr>
              <w:t>x</w:t>
            </w:r>
            <w:r w:rsidRPr="00794E63">
              <w:t xml:space="preserve"> – 8 + 8 = 0 + 8</w:t>
            </w:r>
          </w:p>
          <w:p w14:paraId="515A53BB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</w:pPr>
            <w:r w:rsidRPr="00794E63">
              <w:rPr>
                <w:i/>
              </w:rPr>
              <w:t>x</w:t>
            </w:r>
            <w:r w:rsidRPr="00794E63">
              <w:t xml:space="preserve"> = 8 </w:t>
            </w:r>
          </w:p>
          <w:p w14:paraId="114B1E9A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</w:pPr>
            <w:r w:rsidRPr="00794E63">
              <w:rPr>
                <w:i/>
              </w:rPr>
              <w:t>x</w:t>
            </w:r>
            <w:r w:rsidRPr="00794E63">
              <w:t xml:space="preserve"> – 2 = 0 </w:t>
            </w:r>
          </w:p>
          <w:p w14:paraId="09E1C27B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</w:pPr>
            <w:r w:rsidRPr="00794E63">
              <w:rPr>
                <w:i/>
              </w:rPr>
              <w:t>x</w:t>
            </w:r>
            <w:r w:rsidRPr="00794E63">
              <w:t xml:space="preserve"> – 2 + 2 = 0 + 2</w:t>
            </w:r>
          </w:p>
          <w:p w14:paraId="34EE9591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</w:pPr>
            <w:r w:rsidRPr="00794E63">
              <w:rPr>
                <w:i/>
              </w:rPr>
              <w:t>x</w:t>
            </w:r>
            <w:r w:rsidRPr="00794E63">
              <w:t xml:space="preserve"> = 2 </w:t>
            </w:r>
          </w:p>
          <w:p w14:paraId="3FECADF3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09"/>
              <w:rPr>
                <w:b/>
              </w:rPr>
            </w:pPr>
            <w:r w:rsidRPr="00794E63">
              <w:rPr>
                <w:i/>
              </w:rPr>
              <w:t>x</w:t>
            </w:r>
            <w:r w:rsidRPr="00794E63">
              <w:t xml:space="preserve"> = 8 or 2</w:t>
            </w:r>
          </w:p>
        </w:tc>
        <w:tc>
          <w:tcPr>
            <w:tcW w:w="3378" w:type="dxa"/>
          </w:tcPr>
          <w:p w14:paraId="75DA07AF" w14:textId="77777777" w:rsidR="005F6DAE" w:rsidRPr="00794E63" w:rsidRDefault="005F6DAE" w:rsidP="00B81F4B">
            <w:pPr>
              <w:pStyle w:val="Pquestiontextpartsa"/>
            </w:pPr>
            <w:r w:rsidRPr="00794E63">
              <w:rPr>
                <w:b/>
              </w:rPr>
              <w:t>(b)</w:t>
            </w:r>
            <w:r w:rsidRPr="00794E63">
              <w:rPr>
                <w:i/>
              </w:rPr>
              <w:tab/>
              <w:t>x</w:t>
            </w:r>
            <w:r w:rsidRPr="00794E63">
              <w:rPr>
                <w:vertAlign w:val="superscript"/>
              </w:rPr>
              <w:t>2</w:t>
            </w:r>
            <w:r w:rsidRPr="00794E63">
              <w:t xml:space="preserve"> + 3</w:t>
            </w:r>
            <w:r w:rsidRPr="00794E63">
              <w:rPr>
                <w:i/>
              </w:rPr>
              <w:t>x</w:t>
            </w:r>
            <w:r w:rsidRPr="00794E63">
              <w:t xml:space="preserve"> = 18</w:t>
            </w:r>
          </w:p>
          <w:p w14:paraId="4865BE8F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rPr>
                <w:i/>
              </w:rPr>
              <w:t>x</w:t>
            </w:r>
            <w:r w:rsidRPr="00794E63">
              <w:rPr>
                <w:vertAlign w:val="superscript"/>
              </w:rPr>
              <w:t>2</w:t>
            </w:r>
            <w:r w:rsidRPr="00794E63">
              <w:t xml:space="preserve"> + 3</w:t>
            </w:r>
            <w:r w:rsidRPr="00794E63">
              <w:rPr>
                <w:i/>
              </w:rPr>
              <w:t>x</w:t>
            </w:r>
            <w:r w:rsidRPr="00794E63">
              <w:t xml:space="preserve"> – 18 = 0 </w:t>
            </w:r>
          </w:p>
          <w:p w14:paraId="024C42B4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t>(</w:t>
            </w:r>
            <w:r w:rsidRPr="00794E63">
              <w:rPr>
                <w:i/>
              </w:rPr>
              <w:t>x</w:t>
            </w:r>
            <w:r w:rsidRPr="00794E63">
              <w:t xml:space="preserve"> – 3)(</w:t>
            </w:r>
            <w:r w:rsidRPr="00794E63">
              <w:rPr>
                <w:i/>
              </w:rPr>
              <w:t>x</w:t>
            </w:r>
            <w:r w:rsidRPr="00794E63">
              <w:t xml:space="preserve"> + 6) = 0 </w:t>
            </w:r>
          </w:p>
          <w:p w14:paraId="42A7A332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rPr>
                <w:i/>
              </w:rPr>
              <w:t>x</w:t>
            </w:r>
            <w:r w:rsidRPr="00794E63">
              <w:t xml:space="preserve"> – 3 = 0 </w:t>
            </w:r>
          </w:p>
          <w:p w14:paraId="342C8AA9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rPr>
                <w:i/>
              </w:rPr>
              <w:t>x</w:t>
            </w:r>
            <w:r w:rsidRPr="00794E63">
              <w:t xml:space="preserve"> – 3 + 3 = 0 + 3</w:t>
            </w:r>
          </w:p>
          <w:p w14:paraId="2BD0498A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rPr>
                <w:i/>
              </w:rPr>
              <w:t>x</w:t>
            </w:r>
            <w:r w:rsidRPr="00794E63">
              <w:t xml:space="preserve"> = 3</w:t>
            </w:r>
          </w:p>
          <w:p w14:paraId="70A20C4B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rPr>
                <w:i/>
              </w:rPr>
              <w:t>x</w:t>
            </w:r>
            <w:r w:rsidRPr="00794E63">
              <w:t xml:space="preserve"> + 6 = 0 </w:t>
            </w:r>
          </w:p>
          <w:p w14:paraId="13BE9F4C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rPr>
                <w:i/>
              </w:rPr>
              <w:t>x</w:t>
            </w:r>
            <w:r w:rsidRPr="00794E63">
              <w:t xml:space="preserve"> + 6 – 6 = 0 – 6 </w:t>
            </w:r>
          </w:p>
          <w:p w14:paraId="12F1D871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</w:pPr>
            <w:r w:rsidRPr="00794E63">
              <w:rPr>
                <w:i/>
              </w:rPr>
              <w:t>x</w:t>
            </w:r>
            <w:r w:rsidRPr="00794E63">
              <w:t xml:space="preserve"> = -6</w:t>
            </w:r>
          </w:p>
          <w:p w14:paraId="63091282" w14:textId="77777777" w:rsidR="005F6DAE" w:rsidRPr="00794E63" w:rsidRDefault="005F6DAE" w:rsidP="00B81F4B">
            <w:pPr>
              <w:pStyle w:val="Pquestiontextpartsa"/>
              <w:tabs>
                <w:tab w:val="clear" w:pos="397"/>
              </w:tabs>
              <w:ind w:left="733"/>
              <w:rPr>
                <w:b/>
              </w:rPr>
            </w:pPr>
            <w:r w:rsidRPr="00794E63">
              <w:rPr>
                <w:i/>
              </w:rPr>
              <w:t>x</w:t>
            </w:r>
            <w:r w:rsidRPr="00794E63">
              <w:t xml:space="preserve"> = -6 or 3</w:t>
            </w:r>
          </w:p>
        </w:tc>
        <w:tc>
          <w:tcPr>
            <w:tcW w:w="3098" w:type="dxa"/>
          </w:tcPr>
          <w:p w14:paraId="6E17EC8D" w14:textId="06117B38" w:rsidR="005F6DAE" w:rsidRPr="00794E63" w:rsidRDefault="005F6DAE" w:rsidP="00B81F4B">
            <w:pPr>
              <w:pStyle w:val="Pquestiontextpartsa"/>
            </w:pPr>
            <w:r w:rsidRPr="00794E63">
              <w:rPr>
                <w:b/>
              </w:rPr>
              <w:t>(c)</w:t>
            </w:r>
            <w:r w:rsidR="00B81F4B">
              <w:rPr>
                <w:b/>
              </w:rPr>
              <w:tab/>
            </w:r>
            <w:r w:rsidRPr="00794E63">
              <w:rPr>
                <w:i/>
              </w:rPr>
              <w:t>x</w:t>
            </w:r>
            <w:r w:rsidRPr="00794E63">
              <w:rPr>
                <w:vertAlign w:val="superscript"/>
              </w:rPr>
              <w:t>2</w:t>
            </w:r>
            <w:r w:rsidRPr="00794E63">
              <w:t xml:space="preserve"> – 2</w:t>
            </w:r>
            <w:r w:rsidRPr="00794E63">
              <w:rPr>
                <w:i/>
              </w:rPr>
              <w:t>x</w:t>
            </w:r>
            <w:r w:rsidRPr="00794E63">
              <w:t xml:space="preserve"> + 1 = 0</w:t>
            </w:r>
          </w:p>
          <w:p w14:paraId="26DAC992" w14:textId="67B0DA4C" w:rsidR="005F6DAE" w:rsidRPr="00794E63" w:rsidRDefault="005F6DAE" w:rsidP="00B81F4B">
            <w:pPr>
              <w:pStyle w:val="Pquestiontextpartsa"/>
            </w:pPr>
            <w:r w:rsidRPr="00794E63">
              <w:rPr>
                <w:b/>
              </w:rPr>
              <w:t xml:space="preserve">     </w:t>
            </w:r>
            <w:r w:rsidR="00B81F4B">
              <w:rPr>
                <w:b/>
              </w:rPr>
              <w:tab/>
            </w:r>
            <w:r w:rsidRPr="00794E63">
              <w:t>(</w:t>
            </w:r>
            <w:r w:rsidRPr="00794E63">
              <w:rPr>
                <w:i/>
              </w:rPr>
              <w:t>x</w:t>
            </w:r>
            <w:r w:rsidRPr="00794E63">
              <w:t xml:space="preserve"> – 1)(</w:t>
            </w:r>
            <w:r w:rsidRPr="00794E63">
              <w:rPr>
                <w:i/>
              </w:rPr>
              <w:t>x</w:t>
            </w:r>
            <w:r w:rsidRPr="00794E63">
              <w:t xml:space="preserve"> – 1) = 0 </w:t>
            </w:r>
          </w:p>
          <w:p w14:paraId="3273B2B1" w14:textId="2A9E3118" w:rsidR="005F6DAE" w:rsidRPr="00794E63" w:rsidRDefault="005F6DAE" w:rsidP="00B81F4B">
            <w:pPr>
              <w:pStyle w:val="Pquestiontextpartsa"/>
            </w:pPr>
            <w:r w:rsidRPr="00794E63">
              <w:t xml:space="preserve">       </w:t>
            </w:r>
            <w:r w:rsidRPr="00794E63">
              <w:rPr>
                <w:i/>
              </w:rPr>
              <w:t>x</w:t>
            </w:r>
            <w:r w:rsidRPr="00794E63">
              <w:t xml:space="preserve"> – 1= 0 </w:t>
            </w:r>
          </w:p>
          <w:p w14:paraId="1B9B032D" w14:textId="11CE3AEA" w:rsidR="005F6DAE" w:rsidRPr="00794E63" w:rsidRDefault="005F6DAE" w:rsidP="00B81F4B">
            <w:pPr>
              <w:pStyle w:val="Pquestiontextpartsa"/>
              <w:rPr>
                <w:b/>
              </w:rPr>
            </w:pPr>
            <w:r w:rsidRPr="00794E63">
              <w:rPr>
                <w:i/>
              </w:rPr>
              <w:t xml:space="preserve">       x</w:t>
            </w:r>
            <w:r w:rsidRPr="00794E63">
              <w:t xml:space="preserve"> = 1                                         </w:t>
            </w:r>
          </w:p>
        </w:tc>
      </w:tr>
    </w:tbl>
    <w:p w14:paraId="44C529D5" w14:textId="11761B41" w:rsidR="0084220A" w:rsidRDefault="002760FA" w:rsidP="00B81F4B">
      <w:pPr>
        <w:pStyle w:val="Pquestionheadingsx"/>
      </w:pPr>
      <w:r>
        <w:t>Question 15</w:t>
      </w:r>
      <w:r w:rsidR="0084220A">
        <w:tab/>
      </w:r>
      <w:r>
        <w:rPr>
          <w:rStyle w:val="Cmarkslabel"/>
        </w:rPr>
        <w:t>4</w:t>
      </w:r>
      <w:r w:rsidR="0084220A" w:rsidRPr="001B433F">
        <w:rPr>
          <w:rStyle w:val="Cmarkslabel"/>
        </w:rPr>
        <w:t xml:space="preserve"> marks</w:t>
      </w:r>
      <w:r w:rsidR="0084220A">
        <w:tab/>
      </w:r>
      <w:r>
        <w:t>[9</w:t>
      </w:r>
      <w:r w:rsidR="0084220A">
        <w:t>.</w:t>
      </w:r>
      <w:r>
        <w:t>3</w:t>
      </w:r>
      <w:r w:rsidR="0084220A">
        <w:t>]</w:t>
      </w:r>
    </w:p>
    <w:p w14:paraId="145E7766" w14:textId="77777777" w:rsidR="005F6DAE" w:rsidRPr="00794E63" w:rsidRDefault="005F6DAE" w:rsidP="00B81F4B">
      <w:pPr>
        <w:pStyle w:val="Pquestiontextpartsa"/>
      </w:pPr>
      <w:r w:rsidRPr="00794E63">
        <w:rPr>
          <w:b/>
        </w:rPr>
        <w:t>(a)</w:t>
      </w:r>
      <w:r w:rsidRPr="00794E63">
        <w:rPr>
          <w:b/>
        </w:rPr>
        <w:tab/>
      </w:r>
      <w:r w:rsidRPr="00794E63">
        <w:t xml:space="preserve">The graph </w:t>
      </w:r>
      <w:r w:rsidRPr="00794E63">
        <w:rPr>
          <w:i/>
        </w:rPr>
        <w:t>y</w:t>
      </w:r>
      <w:r w:rsidRPr="00794E63">
        <w:t xml:space="preserve"> = </w:t>
      </w:r>
      <w:r w:rsidRPr="00794E63">
        <w:rPr>
          <w:i/>
        </w:rPr>
        <w:t>x</w:t>
      </w:r>
      <w:r w:rsidRPr="00794E63">
        <w:rPr>
          <w:vertAlign w:val="superscript"/>
        </w:rPr>
        <w:t>2</w:t>
      </w:r>
      <w:r w:rsidRPr="00794E63">
        <w:t xml:space="preserve"> has been translated up 3 units.</w:t>
      </w:r>
    </w:p>
    <w:p w14:paraId="07174C84" w14:textId="77777777" w:rsidR="005F6DAE" w:rsidRPr="00794E63" w:rsidRDefault="005F6DAE" w:rsidP="00B81F4B">
      <w:pPr>
        <w:pStyle w:val="Pquestiontextpartsa"/>
      </w:pPr>
      <w:r w:rsidRPr="00794E63">
        <w:rPr>
          <w:b/>
        </w:rPr>
        <w:t>(b)</w:t>
      </w:r>
      <w:r w:rsidRPr="00794E63">
        <w:rPr>
          <w:b/>
        </w:rPr>
        <w:tab/>
      </w:r>
      <w:r w:rsidRPr="00794E63">
        <w:t xml:space="preserve">The graph </w:t>
      </w:r>
      <w:r w:rsidRPr="00794E63">
        <w:rPr>
          <w:i/>
        </w:rPr>
        <w:t>y</w:t>
      </w:r>
      <w:r w:rsidRPr="00794E63">
        <w:t xml:space="preserve"> = </w:t>
      </w:r>
      <w:r w:rsidRPr="00794E63">
        <w:rPr>
          <w:i/>
        </w:rPr>
        <w:t>x</w:t>
      </w:r>
      <w:r w:rsidRPr="00794E63">
        <w:rPr>
          <w:vertAlign w:val="superscript"/>
        </w:rPr>
        <w:t>2</w:t>
      </w:r>
      <w:r w:rsidRPr="00794E63">
        <w:t xml:space="preserve"> has been reflected in the </w:t>
      </w:r>
      <w:r w:rsidRPr="00794E63">
        <w:rPr>
          <w:i/>
        </w:rPr>
        <w:t>x</w:t>
      </w:r>
      <w:r w:rsidRPr="00794E63">
        <w:t>-axis.</w:t>
      </w:r>
    </w:p>
    <w:p w14:paraId="23DF20DF" w14:textId="77777777" w:rsidR="005F6DAE" w:rsidRPr="00794E63" w:rsidRDefault="005F6DAE" w:rsidP="00B81F4B">
      <w:pPr>
        <w:pStyle w:val="Pquestiontextpartsa"/>
      </w:pPr>
      <w:r w:rsidRPr="00794E63">
        <w:rPr>
          <w:b/>
        </w:rPr>
        <w:t>(c)</w:t>
      </w:r>
      <w:r w:rsidRPr="00794E63">
        <w:tab/>
        <w:t xml:space="preserve">The graph </w:t>
      </w:r>
      <w:r w:rsidRPr="00794E63">
        <w:rPr>
          <w:i/>
        </w:rPr>
        <w:t>y</w:t>
      </w:r>
      <w:r w:rsidRPr="00794E63">
        <w:t xml:space="preserve"> = </w:t>
      </w:r>
      <w:r w:rsidRPr="00794E63">
        <w:rPr>
          <w:i/>
        </w:rPr>
        <w:t>x</w:t>
      </w:r>
      <w:r w:rsidRPr="00794E63">
        <w:rPr>
          <w:vertAlign w:val="superscript"/>
        </w:rPr>
        <w:t>2</w:t>
      </w:r>
      <w:r w:rsidRPr="00794E63">
        <w:t xml:space="preserve"> has been translated 2 units to the left and 4 units down.</w:t>
      </w:r>
    </w:p>
    <w:p w14:paraId="42A82E31" w14:textId="77777777" w:rsidR="0084220A" w:rsidRDefault="0084220A" w:rsidP="0084220A">
      <w:pPr>
        <w:pStyle w:val="Pquestiontextpartsai"/>
      </w:pPr>
    </w:p>
    <w:p w14:paraId="4900F0C8" w14:textId="3B08DA78" w:rsidR="0084220A" w:rsidRPr="00B81F4B" w:rsidRDefault="002760FA" w:rsidP="0084220A">
      <w:pPr>
        <w:pStyle w:val="Pquestionheadingsx1stafterhead"/>
        <w:rPr>
          <w:lang w:val="es-ES"/>
        </w:rPr>
      </w:pPr>
      <w:r w:rsidRPr="00B81F4B">
        <w:rPr>
          <w:lang w:val="es-ES"/>
        </w:rPr>
        <w:t>Question 16</w:t>
      </w:r>
      <w:r w:rsidR="0084220A" w:rsidRPr="00B81F4B">
        <w:rPr>
          <w:lang w:val="es-ES"/>
        </w:rPr>
        <w:tab/>
      </w:r>
      <w:r w:rsidRPr="00B81F4B">
        <w:rPr>
          <w:rStyle w:val="Cmarkslabel"/>
          <w:lang w:val="es-ES"/>
        </w:rPr>
        <w:t>5</w:t>
      </w:r>
      <w:r w:rsidR="0084220A" w:rsidRPr="00B81F4B">
        <w:rPr>
          <w:rStyle w:val="Cmarkslabel"/>
          <w:lang w:val="es-ES"/>
        </w:rPr>
        <w:t xml:space="preserve"> marks</w:t>
      </w:r>
      <w:r w:rsidR="0084220A" w:rsidRPr="00B81F4B">
        <w:rPr>
          <w:lang w:val="es-ES"/>
        </w:rPr>
        <w:tab/>
      </w:r>
      <w:r w:rsidRPr="00B81F4B">
        <w:rPr>
          <w:lang w:val="es-ES"/>
        </w:rPr>
        <w:t>[9</w:t>
      </w:r>
      <w:r w:rsidR="0084220A" w:rsidRPr="00B81F4B">
        <w:rPr>
          <w:lang w:val="es-ES"/>
        </w:rPr>
        <w:t>.</w:t>
      </w:r>
      <w:r w:rsidRPr="00B81F4B">
        <w:rPr>
          <w:lang w:val="es-ES"/>
        </w:rPr>
        <w:t>4</w:t>
      </w:r>
      <w:r w:rsidR="0084220A" w:rsidRPr="00B81F4B">
        <w:rPr>
          <w:lang w:val="es-ES"/>
        </w:rPr>
        <w:t>]</w:t>
      </w:r>
    </w:p>
    <w:p w14:paraId="32D61B8C" w14:textId="77777777" w:rsidR="005F6DAE" w:rsidRPr="00B81F4B" w:rsidRDefault="0084220A" w:rsidP="00B81F4B">
      <w:pPr>
        <w:pStyle w:val="Pquestiontextmainstem"/>
        <w:rPr>
          <w:lang w:val="es-ES"/>
        </w:rPr>
      </w:pPr>
      <w:r w:rsidRPr="00B81F4B">
        <w:rPr>
          <w:rStyle w:val="Cquestionpartlabelbold"/>
          <w:lang w:val="es-ES"/>
        </w:rPr>
        <w:t xml:space="preserve"> </w:t>
      </w:r>
      <w:r w:rsidR="005F6DAE" w:rsidRPr="00B81F4B">
        <w:rPr>
          <w:i/>
          <w:lang w:val="es-ES"/>
        </w:rPr>
        <w:t>x</w:t>
      </w:r>
      <w:r w:rsidR="005F6DAE" w:rsidRPr="00B81F4B">
        <w:rPr>
          <w:lang w:val="es-ES"/>
        </w:rPr>
        <w:t xml:space="preserve"> min = -4, </w:t>
      </w:r>
      <w:r w:rsidR="005F6DAE" w:rsidRPr="00B81F4B">
        <w:rPr>
          <w:i/>
          <w:lang w:val="es-ES"/>
        </w:rPr>
        <w:t>x</w:t>
      </w:r>
      <w:r w:rsidR="005F6DAE" w:rsidRPr="00B81F4B">
        <w:rPr>
          <w:lang w:val="es-ES"/>
        </w:rPr>
        <w:t xml:space="preserve"> max = 2, </w:t>
      </w:r>
      <w:r w:rsidR="005F6DAE" w:rsidRPr="00B81F4B">
        <w:rPr>
          <w:i/>
          <w:lang w:val="es-ES"/>
        </w:rPr>
        <w:t>y</w:t>
      </w:r>
      <w:r w:rsidR="005F6DAE" w:rsidRPr="00B81F4B">
        <w:rPr>
          <w:lang w:val="es-ES"/>
        </w:rPr>
        <w:t xml:space="preserve"> min = -5, </w:t>
      </w:r>
      <w:r w:rsidR="005F6DAE" w:rsidRPr="00B81F4B">
        <w:rPr>
          <w:i/>
          <w:lang w:val="es-ES"/>
        </w:rPr>
        <w:t>y</w:t>
      </w:r>
      <w:r w:rsidR="005F6DAE" w:rsidRPr="00B81F4B">
        <w:rPr>
          <w:lang w:val="es-ES"/>
        </w:rPr>
        <w:t xml:space="preserve"> max = 1</w:t>
      </w:r>
    </w:p>
    <w:p w14:paraId="5AEB9FCD" w14:textId="77777777" w:rsidR="005F6DAE" w:rsidRPr="00B81F4B" w:rsidRDefault="005F6DAE" w:rsidP="00B81F4B">
      <w:pPr>
        <w:pStyle w:val="Pquestiontextmainstem"/>
        <w:rPr>
          <w:lang w:val="es-ES"/>
        </w:rPr>
      </w:pPr>
      <w:r w:rsidRPr="00B81F4B">
        <w:rPr>
          <w:i/>
          <w:lang w:val="es-ES"/>
        </w:rPr>
        <w:t>x</w:t>
      </w:r>
      <w:r w:rsidRPr="00B81F4B">
        <w:rPr>
          <w:lang w:val="es-ES"/>
        </w:rPr>
        <w:t xml:space="preserve"> = </w:t>
      </w:r>
      <w:r w:rsidRPr="00794E63">
        <w:rPr>
          <w:position w:val="-22"/>
        </w:rPr>
        <w:object w:dxaOrig="620" w:dyaOrig="600" w14:anchorId="3FEA6E88">
          <v:shape id="_x0000_i1035" type="#_x0000_t75" style="width:31.1pt;height:31.1pt" o:ole="">
            <v:imagedata r:id="rId26" o:title=""/>
          </v:shape>
          <o:OLEObject Type="Embed" ProgID="Equation.3" ShapeID="_x0000_i1035" DrawAspect="Content" ObjectID="_1537785228" r:id="rId27"/>
        </w:object>
      </w:r>
      <w:r w:rsidRPr="00B81F4B">
        <w:rPr>
          <w:lang w:val="es-ES"/>
        </w:rPr>
        <w:t xml:space="preserve"> = </w:t>
      </w:r>
      <w:r w:rsidRPr="00794E63">
        <w:rPr>
          <w:position w:val="-22"/>
        </w:rPr>
        <w:object w:dxaOrig="280" w:dyaOrig="600" w14:anchorId="1F9F3D16">
          <v:shape id="_x0000_i1036" type="#_x0000_t75" style="width:15.1pt;height:31.1pt" o:ole="">
            <v:imagedata r:id="rId28" o:title=""/>
          </v:shape>
          <o:OLEObject Type="Embed" ProgID="Equation.3" ShapeID="_x0000_i1036" DrawAspect="Content" ObjectID="_1537785229" r:id="rId29"/>
        </w:object>
      </w:r>
      <w:r w:rsidRPr="00B81F4B">
        <w:rPr>
          <w:lang w:val="es-ES"/>
        </w:rPr>
        <w:t xml:space="preserve"> = -1</w:t>
      </w:r>
    </w:p>
    <w:p w14:paraId="1C5E626D" w14:textId="77777777" w:rsidR="005F6DAE" w:rsidRPr="00B81F4B" w:rsidRDefault="005F6DAE" w:rsidP="00B81F4B">
      <w:pPr>
        <w:pStyle w:val="Pquestiontextmainstem"/>
        <w:rPr>
          <w:lang w:val="es-ES"/>
        </w:rPr>
      </w:pPr>
      <w:r w:rsidRPr="00B81F4B">
        <w:rPr>
          <w:i/>
          <w:lang w:val="es-ES"/>
        </w:rPr>
        <w:t>y</w:t>
      </w:r>
      <w:r w:rsidRPr="00B81F4B">
        <w:rPr>
          <w:lang w:val="es-ES"/>
        </w:rPr>
        <w:t xml:space="preserve"> = </w:t>
      </w:r>
      <w:r w:rsidRPr="00794E63">
        <w:rPr>
          <w:position w:val="-22"/>
        </w:rPr>
        <w:object w:dxaOrig="580" w:dyaOrig="600" w14:anchorId="3AF73B20">
          <v:shape id="_x0000_i1037" type="#_x0000_t75" style="width:28.45pt;height:31.1pt" o:ole="">
            <v:imagedata r:id="rId30" o:title=""/>
          </v:shape>
          <o:OLEObject Type="Embed" ProgID="Equation.3" ShapeID="_x0000_i1037" DrawAspect="Content" ObjectID="_1537785230" r:id="rId31"/>
        </w:object>
      </w:r>
      <w:r w:rsidRPr="00B81F4B">
        <w:rPr>
          <w:lang w:val="es-ES"/>
        </w:rPr>
        <w:t xml:space="preserve"> = </w:t>
      </w:r>
      <w:r w:rsidRPr="00794E63">
        <w:rPr>
          <w:position w:val="-22"/>
        </w:rPr>
        <w:object w:dxaOrig="280" w:dyaOrig="600" w14:anchorId="39A41510">
          <v:shape id="_x0000_i1038" type="#_x0000_t75" style="width:15.1pt;height:31.1pt" o:ole="">
            <v:imagedata r:id="rId32" o:title=""/>
          </v:shape>
          <o:OLEObject Type="Embed" ProgID="Equation.3" ShapeID="_x0000_i1038" DrawAspect="Content" ObjectID="_1537785231" r:id="rId33"/>
        </w:object>
      </w:r>
      <w:r w:rsidRPr="00B81F4B">
        <w:rPr>
          <w:lang w:val="es-ES"/>
        </w:rPr>
        <w:t xml:space="preserve"> = -2</w:t>
      </w:r>
    </w:p>
    <w:p w14:paraId="6BF2B91A" w14:textId="175461EF" w:rsidR="005F6DAE" w:rsidRPr="00B81F4B" w:rsidRDefault="00B81F4B" w:rsidP="00B81F4B">
      <w:pPr>
        <w:pStyle w:val="Pquestiontextmainstem"/>
        <w:rPr>
          <w:lang w:val="es-ES"/>
        </w:rPr>
      </w:pPr>
      <w:r>
        <w:rPr>
          <w:lang w:val="es-ES"/>
        </w:rPr>
        <w:t>c</w:t>
      </w:r>
      <w:r w:rsidR="005F6DAE" w:rsidRPr="00B81F4B">
        <w:rPr>
          <w:lang w:val="es-ES"/>
        </w:rPr>
        <w:t>entre: (-1, -2)</w:t>
      </w:r>
    </w:p>
    <w:p w14:paraId="59B3FB8D" w14:textId="2BB49291" w:rsidR="005F6DAE" w:rsidRPr="00B81F4B" w:rsidRDefault="00B81F4B" w:rsidP="00B81F4B">
      <w:pPr>
        <w:pStyle w:val="Pquestiontextmainstem"/>
        <w:rPr>
          <w:lang w:val="es-ES"/>
        </w:rPr>
      </w:pPr>
      <w:r>
        <w:rPr>
          <w:lang w:val="es-ES"/>
        </w:rPr>
        <w:t>r</w:t>
      </w:r>
      <w:r w:rsidR="005F6DAE" w:rsidRPr="00B81F4B">
        <w:rPr>
          <w:lang w:val="es-ES"/>
        </w:rPr>
        <w:t xml:space="preserve">adius: </w:t>
      </w:r>
      <w:r w:rsidR="005F6DAE" w:rsidRPr="00B81F4B">
        <w:rPr>
          <w:i/>
          <w:lang w:val="es-ES"/>
        </w:rPr>
        <w:t>r</w:t>
      </w:r>
      <w:r w:rsidR="005F6DAE" w:rsidRPr="00B81F4B">
        <w:rPr>
          <w:lang w:val="es-ES"/>
        </w:rPr>
        <w:t xml:space="preserve"> = </w:t>
      </w:r>
      <w:r w:rsidR="005F6DAE" w:rsidRPr="00794E63">
        <w:rPr>
          <w:position w:val="-22"/>
        </w:rPr>
        <w:object w:dxaOrig="620" w:dyaOrig="600" w14:anchorId="66C8E9DE">
          <v:shape id="_x0000_i1039" type="#_x0000_t75" style="width:31.1pt;height:31.1pt" o:ole="">
            <v:imagedata r:id="rId34" o:title=""/>
          </v:shape>
          <o:OLEObject Type="Embed" ProgID="Equation.3" ShapeID="_x0000_i1039" DrawAspect="Content" ObjectID="_1537785232" r:id="rId35"/>
        </w:object>
      </w:r>
      <w:r w:rsidR="005F6DAE" w:rsidRPr="00B81F4B">
        <w:rPr>
          <w:lang w:val="es-ES"/>
        </w:rPr>
        <w:t xml:space="preserve"> = </w:t>
      </w:r>
      <w:r w:rsidR="005F6DAE" w:rsidRPr="00794E63">
        <w:rPr>
          <w:position w:val="-22"/>
        </w:rPr>
        <w:object w:dxaOrig="200" w:dyaOrig="600" w14:anchorId="44C0C86F">
          <v:shape id="_x0000_i1040" type="#_x0000_t75" style="width:10.65pt;height:31.1pt" o:ole="">
            <v:imagedata r:id="rId36" o:title=""/>
          </v:shape>
          <o:OLEObject Type="Embed" ProgID="Equation.3" ShapeID="_x0000_i1040" DrawAspect="Content" ObjectID="_1537785233" r:id="rId37"/>
        </w:object>
      </w:r>
      <w:r w:rsidR="005F6DAE" w:rsidRPr="00B81F4B">
        <w:rPr>
          <w:lang w:val="es-ES"/>
        </w:rPr>
        <w:t xml:space="preserve"> = 3</w:t>
      </w:r>
    </w:p>
    <w:p w14:paraId="68C639A5" w14:textId="77777777" w:rsidR="005F6DAE" w:rsidRPr="00B81F4B" w:rsidRDefault="005F6DAE" w:rsidP="00B81F4B">
      <w:pPr>
        <w:pStyle w:val="Pquestiontextmainstem"/>
        <w:rPr>
          <w:lang w:val="es-ES"/>
        </w:rPr>
      </w:pPr>
      <w:r w:rsidRPr="00B81F4B">
        <w:rPr>
          <w:i/>
          <w:lang w:val="es-ES"/>
        </w:rPr>
        <w:lastRenderedPageBreak/>
        <w:t>h</w:t>
      </w:r>
      <w:r w:rsidRPr="00B81F4B">
        <w:rPr>
          <w:lang w:val="es-ES"/>
        </w:rPr>
        <w:t xml:space="preserve"> = -1, </w:t>
      </w:r>
      <w:r w:rsidRPr="00B81F4B">
        <w:rPr>
          <w:i/>
          <w:lang w:val="es-ES"/>
        </w:rPr>
        <w:t>k</w:t>
      </w:r>
      <w:r w:rsidRPr="00B81F4B">
        <w:rPr>
          <w:lang w:val="es-ES"/>
        </w:rPr>
        <w:t xml:space="preserve"> = -2, </w:t>
      </w:r>
      <w:r w:rsidRPr="00B81F4B">
        <w:rPr>
          <w:i/>
          <w:lang w:val="es-ES"/>
        </w:rPr>
        <w:t>r</w:t>
      </w:r>
      <w:r w:rsidRPr="00B81F4B">
        <w:rPr>
          <w:lang w:val="es-ES"/>
        </w:rPr>
        <w:t xml:space="preserve"> = 3</w:t>
      </w:r>
    </w:p>
    <w:p w14:paraId="179E5E96" w14:textId="77777777" w:rsidR="005F6DAE" w:rsidRPr="00B81F4B" w:rsidRDefault="005F6DAE" w:rsidP="00B81F4B">
      <w:pPr>
        <w:pStyle w:val="Pquestiontextmainstem"/>
        <w:rPr>
          <w:lang w:val="es-ES"/>
        </w:rPr>
      </w:pPr>
      <w:r w:rsidRPr="00B81F4B">
        <w:rPr>
          <w:lang w:val="es-ES"/>
        </w:rPr>
        <w:t>(</w:t>
      </w:r>
      <w:r w:rsidRPr="00B81F4B">
        <w:rPr>
          <w:i/>
          <w:lang w:val="es-ES"/>
        </w:rPr>
        <w:t>x – h</w:t>
      </w:r>
      <w:r w:rsidRPr="00B81F4B">
        <w:rPr>
          <w:lang w:val="es-ES"/>
        </w:rPr>
        <w:t>)</w:t>
      </w:r>
      <w:r w:rsidRPr="00B81F4B">
        <w:rPr>
          <w:vertAlign w:val="superscript"/>
          <w:lang w:val="es-ES"/>
        </w:rPr>
        <w:t>2</w:t>
      </w:r>
      <w:r w:rsidRPr="00B81F4B">
        <w:rPr>
          <w:lang w:val="es-ES"/>
        </w:rPr>
        <w:t xml:space="preserve"> + (</w:t>
      </w:r>
      <w:r w:rsidRPr="00B81F4B">
        <w:rPr>
          <w:i/>
          <w:lang w:val="es-ES"/>
        </w:rPr>
        <w:t>y – k</w:t>
      </w:r>
      <w:r w:rsidRPr="00B81F4B">
        <w:rPr>
          <w:lang w:val="es-ES"/>
        </w:rPr>
        <w:t>)</w:t>
      </w:r>
      <w:r w:rsidRPr="00B81F4B">
        <w:rPr>
          <w:vertAlign w:val="superscript"/>
          <w:lang w:val="es-ES"/>
        </w:rPr>
        <w:t>2</w:t>
      </w:r>
      <w:r w:rsidRPr="00B81F4B">
        <w:rPr>
          <w:lang w:val="es-ES"/>
        </w:rPr>
        <w:t xml:space="preserve"> = </w:t>
      </w:r>
      <w:r w:rsidRPr="00B81F4B">
        <w:rPr>
          <w:i/>
          <w:lang w:val="es-ES"/>
        </w:rPr>
        <w:t>r</w:t>
      </w:r>
      <w:r w:rsidRPr="00B81F4B">
        <w:rPr>
          <w:vertAlign w:val="superscript"/>
          <w:lang w:val="es-ES"/>
        </w:rPr>
        <w:t>2</w:t>
      </w:r>
    </w:p>
    <w:p w14:paraId="319F6CB2" w14:textId="77777777" w:rsidR="005F6DAE" w:rsidRPr="005416A3" w:rsidRDefault="005F6DAE" w:rsidP="00B81F4B">
      <w:pPr>
        <w:pStyle w:val="Pquestiontextmainstem"/>
        <w:rPr>
          <w:lang w:val="es-VE"/>
        </w:rPr>
      </w:pPr>
      <w:r w:rsidRPr="005416A3">
        <w:rPr>
          <w:lang w:val="es-VE"/>
        </w:rPr>
        <w:t>(</w:t>
      </w:r>
      <w:r w:rsidRPr="005416A3">
        <w:rPr>
          <w:i/>
          <w:lang w:val="es-VE"/>
        </w:rPr>
        <w:t>x</w:t>
      </w:r>
      <w:r w:rsidRPr="005416A3">
        <w:rPr>
          <w:lang w:val="es-VE"/>
        </w:rPr>
        <w:t xml:space="preserve"> – -1)</w:t>
      </w:r>
      <w:r w:rsidRPr="005416A3">
        <w:rPr>
          <w:vertAlign w:val="superscript"/>
          <w:lang w:val="es-VE"/>
        </w:rPr>
        <w:t>2</w:t>
      </w:r>
      <w:r w:rsidRPr="005416A3">
        <w:rPr>
          <w:lang w:val="es-VE"/>
        </w:rPr>
        <w:t xml:space="preserve"> + (</w:t>
      </w:r>
      <w:r w:rsidRPr="005416A3">
        <w:rPr>
          <w:i/>
          <w:lang w:val="es-VE"/>
        </w:rPr>
        <w:t>y</w:t>
      </w:r>
      <w:r w:rsidRPr="005416A3">
        <w:rPr>
          <w:lang w:val="es-VE"/>
        </w:rPr>
        <w:t xml:space="preserve"> – -2)</w:t>
      </w:r>
      <w:r w:rsidRPr="005416A3">
        <w:rPr>
          <w:vertAlign w:val="superscript"/>
          <w:lang w:val="es-VE"/>
        </w:rPr>
        <w:t>2</w:t>
      </w:r>
      <w:r w:rsidRPr="005416A3">
        <w:rPr>
          <w:lang w:val="es-VE"/>
        </w:rPr>
        <w:t xml:space="preserve"> = 3</w:t>
      </w:r>
      <w:r w:rsidRPr="005416A3">
        <w:rPr>
          <w:vertAlign w:val="superscript"/>
          <w:lang w:val="es-VE"/>
        </w:rPr>
        <w:t>2</w:t>
      </w:r>
    </w:p>
    <w:p w14:paraId="666B0A9B" w14:textId="26DFE3A3" w:rsidR="0084220A" w:rsidRDefault="00B81F4B" w:rsidP="00B81F4B">
      <w:pPr>
        <w:pStyle w:val="Pquestiontextmainstem"/>
      </w:pPr>
      <w:r>
        <w:t>e</w:t>
      </w:r>
      <w:r w:rsidR="005F6DAE" w:rsidRPr="00794E63">
        <w:t>quation: (</w:t>
      </w:r>
      <w:r w:rsidR="005F6DAE" w:rsidRPr="00794E63">
        <w:rPr>
          <w:i/>
        </w:rPr>
        <w:t>x</w:t>
      </w:r>
      <w:r w:rsidR="005F6DAE" w:rsidRPr="00794E63">
        <w:t xml:space="preserve"> + 1)</w:t>
      </w:r>
      <w:r w:rsidR="005F6DAE" w:rsidRPr="00794E63">
        <w:rPr>
          <w:vertAlign w:val="superscript"/>
        </w:rPr>
        <w:t>2</w:t>
      </w:r>
      <w:r w:rsidR="005F6DAE" w:rsidRPr="00794E63">
        <w:t xml:space="preserve"> + (</w:t>
      </w:r>
      <w:r w:rsidR="005F6DAE" w:rsidRPr="00794E63">
        <w:rPr>
          <w:i/>
        </w:rPr>
        <w:t>y</w:t>
      </w:r>
      <w:r w:rsidR="005F6DAE" w:rsidRPr="00794E63">
        <w:t xml:space="preserve"> + 2)</w:t>
      </w:r>
      <w:r w:rsidR="005F6DAE" w:rsidRPr="00794E63">
        <w:rPr>
          <w:vertAlign w:val="superscript"/>
        </w:rPr>
        <w:t>2</w:t>
      </w:r>
      <w:r w:rsidR="005F6DAE" w:rsidRPr="00794E63">
        <w:t xml:space="preserve"> = 9</w:t>
      </w:r>
    </w:p>
    <w:p w14:paraId="3382BA6B" w14:textId="77777777" w:rsidR="0084220A" w:rsidRDefault="0084220A" w:rsidP="0084220A">
      <w:pPr>
        <w:pStyle w:val="Pquestiontextpartsai"/>
      </w:pPr>
    </w:p>
    <w:p w14:paraId="39367A1B" w14:textId="69FB385A" w:rsidR="0084220A" w:rsidRDefault="002760FA" w:rsidP="0084220A">
      <w:pPr>
        <w:pStyle w:val="Pquestionheadingsx1stafterhead"/>
      </w:pPr>
      <w:r>
        <w:t>Question 17</w:t>
      </w:r>
      <w:r w:rsidR="0084220A">
        <w:tab/>
      </w:r>
      <w:r>
        <w:rPr>
          <w:rStyle w:val="Cmarkslabel"/>
        </w:rPr>
        <w:t>3</w:t>
      </w:r>
      <w:r w:rsidR="0084220A" w:rsidRPr="001B433F">
        <w:rPr>
          <w:rStyle w:val="Cmarkslabel"/>
        </w:rPr>
        <w:t xml:space="preserve"> marks</w:t>
      </w:r>
      <w:r w:rsidR="0084220A">
        <w:tab/>
      </w:r>
      <w:r>
        <w:t>[9.5</w:t>
      </w:r>
      <w:r w:rsidR="0084220A">
        <w:t>]</w:t>
      </w:r>
    </w:p>
    <w:p w14:paraId="61336E6F" w14:textId="09845E7D" w:rsidR="005F6DAE" w:rsidRPr="00794E63" w:rsidRDefault="005F6DAE" w:rsidP="00B81F4B">
      <w:pPr>
        <w:pStyle w:val="Pquestiontextpartsa"/>
      </w:pPr>
      <w:r w:rsidRPr="00794E63">
        <w:rPr>
          <w:b/>
        </w:rPr>
        <w:t>(a)</w:t>
      </w:r>
      <w:r w:rsidR="00B81F4B">
        <w:rPr>
          <w:b/>
        </w:rPr>
        <w:tab/>
      </w:r>
      <w:r w:rsidR="00B81F4B">
        <w:t>a</w:t>
      </w:r>
      <w:r w:rsidRPr="00794E63">
        <w:t>n exponential relationship</w:t>
      </w:r>
    </w:p>
    <w:p w14:paraId="0D208161" w14:textId="73D73EEB" w:rsidR="005F6DAE" w:rsidRPr="00794E63" w:rsidRDefault="005F6DAE" w:rsidP="00B81F4B">
      <w:pPr>
        <w:pStyle w:val="Pquestiontextpartsa"/>
      </w:pPr>
      <w:r w:rsidRPr="00794E63">
        <w:rPr>
          <w:b/>
        </w:rPr>
        <w:t>(b)</w:t>
      </w:r>
      <w:r w:rsidR="00B81F4B">
        <w:rPr>
          <w:b/>
        </w:rPr>
        <w:tab/>
      </w:r>
      <w:r w:rsidRPr="00794E63">
        <w:t>(0, 3.5)</w:t>
      </w:r>
    </w:p>
    <w:p w14:paraId="33100CAD" w14:textId="425FE488" w:rsidR="005F6DAE" w:rsidRPr="00794E63" w:rsidRDefault="005F6DAE" w:rsidP="00B81F4B">
      <w:pPr>
        <w:pStyle w:val="Pquestiontextpartsa"/>
      </w:pPr>
      <w:r w:rsidRPr="00794E63">
        <w:rPr>
          <w:b/>
        </w:rPr>
        <w:t>(c)</w:t>
      </w:r>
      <w:r w:rsidR="00B81F4B">
        <w:tab/>
      </w:r>
      <w:r w:rsidRPr="00794E63">
        <w:t>an asymptote</w:t>
      </w:r>
    </w:p>
    <w:p w14:paraId="3C52A0DA" w14:textId="77777777" w:rsidR="0084220A" w:rsidRDefault="0084220A" w:rsidP="0084220A">
      <w:pPr>
        <w:pStyle w:val="Pquestiontextpartsai"/>
      </w:pPr>
    </w:p>
    <w:p w14:paraId="48F1984C" w14:textId="639001A2" w:rsidR="0084220A" w:rsidRDefault="002760FA" w:rsidP="0084220A">
      <w:pPr>
        <w:pStyle w:val="Pquestionheadingsx1stafterhead"/>
      </w:pPr>
      <w:r>
        <w:t>Question 18</w:t>
      </w:r>
      <w:r w:rsidR="0084220A">
        <w:tab/>
      </w:r>
      <w:r>
        <w:rPr>
          <w:rStyle w:val="Cmarkslabel"/>
        </w:rPr>
        <w:t>4</w:t>
      </w:r>
      <w:r w:rsidR="0084220A" w:rsidRPr="001B433F">
        <w:rPr>
          <w:rStyle w:val="Cmarkslabel"/>
        </w:rPr>
        <w:t xml:space="preserve"> marks</w:t>
      </w:r>
      <w:r w:rsidR="0084220A">
        <w:tab/>
      </w:r>
      <w:r>
        <w:t>[9.5</w:t>
      </w:r>
      <w:r w:rsidR="0084220A">
        <w:t>]</w:t>
      </w:r>
    </w:p>
    <w:p w14:paraId="2EA477E5" w14:textId="328F2805" w:rsidR="005F6DAE" w:rsidRPr="00794E63" w:rsidRDefault="005F6DAE" w:rsidP="00B81F4B">
      <w:pPr>
        <w:pStyle w:val="Pquestiontextpartsa"/>
        <w:rPr>
          <w:b/>
        </w:rPr>
      </w:pPr>
      <w:r w:rsidRPr="00794E63">
        <w:rPr>
          <w:b/>
        </w:rPr>
        <w:t>(a)</w:t>
      </w:r>
      <w:r w:rsidR="00B81F4B">
        <w:rPr>
          <w:b/>
        </w:rPr>
        <w:tab/>
      </w:r>
      <w:r w:rsidR="00B81F4B">
        <w:t>r</w:t>
      </w:r>
      <w:r w:rsidRPr="00794E63">
        <w:t>ectangular hyperbola</w:t>
      </w:r>
    </w:p>
    <w:p w14:paraId="769867AD" w14:textId="405B9221" w:rsidR="005F6DAE" w:rsidRPr="00794E63" w:rsidRDefault="005F6DAE" w:rsidP="00B81F4B">
      <w:pPr>
        <w:pStyle w:val="Pquestiontextpartsa"/>
      </w:pPr>
      <w:r w:rsidRPr="00794E63">
        <w:rPr>
          <w:b/>
        </w:rPr>
        <w:t>(b)</w:t>
      </w:r>
      <w:r w:rsidR="00B81F4B">
        <w:rPr>
          <w:b/>
        </w:rPr>
        <w:tab/>
      </w:r>
      <w:r w:rsidRPr="00794E63">
        <w:rPr>
          <w:i/>
        </w:rPr>
        <w:t>a</w:t>
      </w:r>
      <w:r w:rsidRPr="00794E63">
        <w:t xml:space="preserve"> = 1, </w:t>
      </w:r>
      <w:r w:rsidRPr="00794E63">
        <w:rPr>
          <w:i/>
        </w:rPr>
        <w:t>h</w:t>
      </w:r>
      <w:r w:rsidRPr="00794E63">
        <w:t xml:space="preserve"> = 2, </w:t>
      </w:r>
      <w:r w:rsidRPr="00794E63">
        <w:rPr>
          <w:i/>
        </w:rPr>
        <w:t>k</w:t>
      </w:r>
      <w:r w:rsidRPr="00794E63">
        <w:t xml:space="preserve"> = 1 </w:t>
      </w:r>
    </w:p>
    <w:p w14:paraId="4FCE4FBB" w14:textId="6F640ECE" w:rsidR="005F6DAE" w:rsidRPr="00794E63" w:rsidRDefault="00B81F4B" w:rsidP="00B81F4B">
      <w:pPr>
        <w:pStyle w:val="Pquestiontextpartsa"/>
        <w:rPr>
          <w:b/>
        </w:rPr>
      </w:pPr>
      <w:r>
        <w:tab/>
        <w:t>e</w:t>
      </w:r>
      <w:r w:rsidR="005F6DAE" w:rsidRPr="00794E63">
        <w:t xml:space="preserve">quation: </w:t>
      </w:r>
      <w:r w:rsidR="005F6DAE" w:rsidRPr="00794E63">
        <w:rPr>
          <w:i/>
        </w:rPr>
        <w:t>y</w:t>
      </w:r>
      <w:r w:rsidR="005F6DAE" w:rsidRPr="00794E63">
        <w:t xml:space="preserve"> = </w:t>
      </w:r>
      <w:r w:rsidR="005F6DAE" w:rsidRPr="00794E63">
        <w:rPr>
          <w:position w:val="-24"/>
        </w:rPr>
        <w:object w:dxaOrig="580" w:dyaOrig="620" w14:anchorId="1650A3B1">
          <v:shape id="_x0000_i1041" type="#_x0000_t75" style="width:28.45pt;height:31.1pt" o:ole="">
            <v:imagedata r:id="rId38" o:title=""/>
          </v:shape>
          <o:OLEObject Type="Embed" ProgID="Equation.3" ShapeID="_x0000_i1041" DrawAspect="Content" ObjectID="_1537785234" r:id="rId39"/>
        </w:object>
      </w:r>
      <w:r w:rsidR="005F6DAE" w:rsidRPr="00794E63">
        <w:t xml:space="preserve"> + 1</w:t>
      </w:r>
    </w:p>
    <w:p w14:paraId="38D5AAC0" w14:textId="0C7B4072" w:rsidR="005F6DAE" w:rsidRPr="00794E63" w:rsidRDefault="005F6DAE" w:rsidP="00B81F4B">
      <w:pPr>
        <w:pStyle w:val="Pquestiontextpartsa"/>
      </w:pPr>
      <w:r w:rsidRPr="00794E63">
        <w:rPr>
          <w:b/>
        </w:rPr>
        <w:t>(c)</w:t>
      </w:r>
      <w:r w:rsidR="00B81F4B">
        <w:rPr>
          <w:b/>
        </w:rPr>
        <w:tab/>
      </w:r>
      <w:r w:rsidR="00B81F4B">
        <w:t>h</w:t>
      </w:r>
      <w:r w:rsidRPr="00794E63">
        <w:t xml:space="preserve">orizontal asymptote is </w:t>
      </w:r>
      <w:r w:rsidRPr="00794E63">
        <w:rPr>
          <w:i/>
        </w:rPr>
        <w:t>y</w:t>
      </w:r>
      <w:r w:rsidRPr="00794E63">
        <w:t xml:space="preserve"> = 1</w:t>
      </w:r>
    </w:p>
    <w:p w14:paraId="78045E37" w14:textId="6C98FA48" w:rsidR="005F6DAE" w:rsidRPr="00794E63" w:rsidRDefault="00B81F4B" w:rsidP="00B81F4B">
      <w:pPr>
        <w:pStyle w:val="Pquestiontextpartsa"/>
      </w:pPr>
      <w:r>
        <w:tab/>
        <w:t>v</w:t>
      </w:r>
      <w:r w:rsidR="005F6DAE" w:rsidRPr="00794E63">
        <w:t xml:space="preserve">ertical asymptote is </w:t>
      </w:r>
      <w:r w:rsidR="005F6DAE" w:rsidRPr="00794E63">
        <w:rPr>
          <w:i/>
        </w:rPr>
        <w:t>x</w:t>
      </w:r>
      <w:r w:rsidR="005F6DAE" w:rsidRPr="00794E63">
        <w:t xml:space="preserve"> = 2</w:t>
      </w:r>
    </w:p>
    <w:p w14:paraId="7DE4C84E" w14:textId="77777777" w:rsidR="000E5746" w:rsidRPr="001B433F" w:rsidRDefault="000E5746" w:rsidP="0084220A">
      <w:pPr>
        <w:pStyle w:val="Pquestiontextpartsai"/>
      </w:pPr>
    </w:p>
    <w:p w14:paraId="52C0476A" w14:textId="49C9961A" w:rsidR="001B433F" w:rsidRDefault="002760FA" w:rsidP="00B80E6D">
      <w:pPr>
        <w:pStyle w:val="Pquestionheadingsx1stafterhead"/>
      </w:pPr>
      <w:r>
        <w:t>Question 19</w:t>
      </w:r>
      <w:r w:rsidR="001B433F">
        <w:tab/>
      </w:r>
      <w:r w:rsidR="000E5746">
        <w:rPr>
          <w:rStyle w:val="Cmarkslabel"/>
        </w:rPr>
        <w:t>4</w:t>
      </w:r>
      <w:r w:rsidR="001158EE" w:rsidRPr="001B433F">
        <w:rPr>
          <w:rStyle w:val="Cmarkslabel"/>
        </w:rPr>
        <w:t xml:space="preserve"> </w:t>
      </w:r>
      <w:r w:rsidR="001B433F" w:rsidRPr="001B433F">
        <w:rPr>
          <w:rStyle w:val="Cmarkslabel"/>
        </w:rPr>
        <w:t>marks</w:t>
      </w:r>
      <w:r w:rsidR="000E5746">
        <w:tab/>
      </w:r>
      <w:r>
        <w:t>[9.6</w:t>
      </w:r>
      <w:r w:rsidR="001B433F">
        <w:t>]</w:t>
      </w:r>
    </w:p>
    <w:p w14:paraId="2E365058" w14:textId="27999A49" w:rsidR="005F6DAE" w:rsidRPr="00794E63" w:rsidRDefault="005F6DAE" w:rsidP="005F6DAE">
      <w:pPr>
        <w:pStyle w:val="Pquestiontextpartsa"/>
        <w:rPr>
          <w:i/>
        </w:rPr>
      </w:pPr>
      <w:r w:rsidRPr="00794E63">
        <w:rPr>
          <w:b/>
        </w:rPr>
        <w:t>(a)</w:t>
      </w:r>
      <w:r w:rsidR="00B81F4B">
        <w:rPr>
          <w:b/>
        </w:rPr>
        <w:tab/>
      </w:r>
      <w:r w:rsidRPr="00794E63">
        <w:rPr>
          <w:i/>
        </w:rPr>
        <w:t xml:space="preserve">y </w:t>
      </w:r>
      <w:r w:rsidRPr="00794E63">
        <w:t xml:space="preserve">is directly proportional to </w:t>
      </w:r>
      <w:r w:rsidRPr="00794E63">
        <w:rPr>
          <w:i/>
        </w:rPr>
        <w:t>x</w:t>
      </w:r>
      <w:r w:rsidR="00B81F4B" w:rsidRPr="00B81F4B">
        <w:t>.</w:t>
      </w:r>
    </w:p>
    <w:p w14:paraId="74B5166F" w14:textId="44DFF03A" w:rsidR="005F6DAE" w:rsidRPr="00B81F4B" w:rsidRDefault="005F6DAE" w:rsidP="005F6DAE">
      <w:pPr>
        <w:pStyle w:val="Pquestiontextpartsa"/>
        <w:rPr>
          <w:lang w:val="es-ES"/>
        </w:rPr>
      </w:pPr>
      <w:r w:rsidRPr="00B81F4B">
        <w:rPr>
          <w:b/>
          <w:lang w:val="es-ES"/>
        </w:rPr>
        <w:t>(b)</w:t>
      </w:r>
      <w:r w:rsidRPr="00B81F4B">
        <w:rPr>
          <w:b/>
          <w:lang w:val="es-ES"/>
        </w:rPr>
        <w:tab/>
      </w:r>
      <w:r w:rsidRPr="00B81F4B">
        <w:rPr>
          <w:lang w:val="es-ES"/>
        </w:rPr>
        <w:t xml:space="preserve"> </w:t>
      </w:r>
      <w:r w:rsidRPr="00B81F4B">
        <w:rPr>
          <w:i/>
          <w:lang w:val="es-ES"/>
        </w:rPr>
        <w:t>y</w:t>
      </w:r>
      <w:r w:rsidRPr="00B81F4B">
        <w:rPr>
          <w:lang w:val="es-ES"/>
        </w:rPr>
        <w:t xml:space="preserve"> </w:t>
      </w:r>
      <w:r w:rsidRPr="00794E63">
        <w:rPr>
          <w:position w:val="-4"/>
        </w:rPr>
        <w:object w:dxaOrig="240" w:dyaOrig="200" w14:anchorId="2031A115">
          <v:shape id="_x0000_i1042" type="#_x0000_t75" style="width:11.55pt;height:10.65pt" o:ole="">
            <v:imagedata r:id="rId40" o:title=""/>
          </v:shape>
          <o:OLEObject Type="Embed" ProgID="Equation.3" ShapeID="_x0000_i1042" DrawAspect="Content" ObjectID="_1537785235" r:id="rId41"/>
        </w:object>
      </w:r>
      <w:r w:rsidRPr="00B81F4B">
        <w:rPr>
          <w:i/>
          <w:lang w:val="es-ES"/>
        </w:rPr>
        <w:t>x</w:t>
      </w:r>
    </w:p>
    <w:p w14:paraId="622A91B0" w14:textId="739B9D4F" w:rsidR="005F6DAE" w:rsidRPr="00B81F4B" w:rsidRDefault="005F6DAE" w:rsidP="005F6DAE">
      <w:pPr>
        <w:pStyle w:val="Pquestiontextpartsa"/>
        <w:rPr>
          <w:b/>
          <w:lang w:val="es-ES"/>
        </w:rPr>
      </w:pPr>
      <w:r w:rsidRPr="00B81F4B">
        <w:rPr>
          <w:i/>
          <w:lang w:val="es-ES"/>
        </w:rPr>
        <w:t xml:space="preserve">  </w:t>
      </w:r>
      <w:r w:rsidRPr="00B81F4B">
        <w:rPr>
          <w:i/>
          <w:lang w:val="es-ES"/>
        </w:rPr>
        <w:tab/>
        <w:t xml:space="preserve"> y</w:t>
      </w:r>
      <w:r w:rsidRPr="00B81F4B">
        <w:rPr>
          <w:lang w:val="es-ES"/>
        </w:rPr>
        <w:t xml:space="preserve"> = </w:t>
      </w:r>
      <w:r w:rsidRPr="00B81F4B">
        <w:rPr>
          <w:i/>
          <w:lang w:val="es-ES"/>
        </w:rPr>
        <w:t>kx</w:t>
      </w:r>
    </w:p>
    <w:p w14:paraId="16240666" w14:textId="33EED6B0" w:rsidR="005F6DAE" w:rsidRPr="00B81F4B" w:rsidRDefault="005F6DAE" w:rsidP="005F6DAE">
      <w:pPr>
        <w:pStyle w:val="Pquestiontextpartsa"/>
        <w:rPr>
          <w:lang w:val="es-ES"/>
        </w:rPr>
      </w:pPr>
      <w:r w:rsidRPr="00B81F4B">
        <w:rPr>
          <w:lang w:val="es-ES"/>
        </w:rPr>
        <w:t xml:space="preserve">    </w:t>
      </w:r>
      <w:r w:rsidRPr="00B81F4B">
        <w:rPr>
          <w:lang w:val="es-ES"/>
        </w:rPr>
        <w:tab/>
        <w:t>12 = 3</w:t>
      </w:r>
      <w:r w:rsidRPr="00B81F4B">
        <w:rPr>
          <w:i/>
          <w:lang w:val="es-ES"/>
        </w:rPr>
        <w:t>k</w:t>
      </w:r>
    </w:p>
    <w:p w14:paraId="7F163B63" w14:textId="6CAEE27F" w:rsidR="005F6DAE" w:rsidRPr="00B81F4B" w:rsidRDefault="005F6DAE" w:rsidP="005F6DAE">
      <w:pPr>
        <w:pStyle w:val="Pquestiontextpartsa"/>
        <w:rPr>
          <w:lang w:val="es-ES"/>
        </w:rPr>
      </w:pPr>
      <w:r w:rsidRPr="00B81F4B">
        <w:rPr>
          <w:i/>
          <w:lang w:val="es-ES"/>
        </w:rPr>
        <w:t xml:space="preserve">  </w:t>
      </w:r>
      <w:r w:rsidRPr="00B81F4B">
        <w:rPr>
          <w:i/>
          <w:lang w:val="es-ES"/>
        </w:rPr>
        <w:tab/>
      </w:r>
      <w:r w:rsidRPr="00794E63">
        <w:rPr>
          <w:i/>
          <w:position w:val="-4"/>
        </w:rPr>
        <w:object w:dxaOrig="220" w:dyaOrig="200" w14:anchorId="2AFD6DC9">
          <v:shape id="_x0000_i1043" type="#_x0000_t75" style="width:10.65pt;height:10.65pt" o:ole="">
            <v:imagedata r:id="rId42" o:title=""/>
          </v:shape>
          <o:OLEObject Type="Embed" ProgID="Equation.3" ShapeID="_x0000_i1043" DrawAspect="Content" ObjectID="_1537785236" r:id="rId43"/>
        </w:object>
      </w:r>
      <w:r w:rsidRPr="00B81F4B">
        <w:rPr>
          <w:i/>
          <w:lang w:val="es-ES"/>
        </w:rPr>
        <w:t>k</w:t>
      </w:r>
      <w:r w:rsidRPr="00B81F4B">
        <w:rPr>
          <w:lang w:val="es-ES"/>
        </w:rPr>
        <w:t xml:space="preserve"> = 4</w:t>
      </w:r>
    </w:p>
    <w:p w14:paraId="4AFD6B21" w14:textId="427E8A52" w:rsidR="005F6DAE" w:rsidRPr="00B81F4B" w:rsidRDefault="005F6DAE" w:rsidP="005F6DAE">
      <w:pPr>
        <w:pStyle w:val="Pquestiontextpartsa"/>
        <w:rPr>
          <w:lang w:val="es-ES"/>
        </w:rPr>
      </w:pPr>
      <w:r w:rsidRPr="00B81F4B">
        <w:rPr>
          <w:lang w:val="es-ES"/>
        </w:rPr>
        <w:t xml:space="preserve">  </w:t>
      </w:r>
      <w:r w:rsidRPr="00B81F4B">
        <w:rPr>
          <w:lang w:val="es-ES"/>
        </w:rPr>
        <w:tab/>
        <w:t>28 = 8</w:t>
      </w:r>
      <w:r w:rsidRPr="00B81F4B">
        <w:rPr>
          <w:i/>
          <w:lang w:val="es-ES"/>
        </w:rPr>
        <w:t>k</w:t>
      </w:r>
    </w:p>
    <w:p w14:paraId="7703ADBF" w14:textId="0B8D50A5" w:rsidR="005F6DAE" w:rsidRPr="00B81F4B" w:rsidRDefault="005F6DAE" w:rsidP="005F6DAE">
      <w:pPr>
        <w:pStyle w:val="Pquestiontextpartsa"/>
        <w:rPr>
          <w:lang w:val="es-ES"/>
        </w:rPr>
      </w:pPr>
      <w:r w:rsidRPr="00B81F4B">
        <w:rPr>
          <w:i/>
          <w:lang w:val="es-ES"/>
        </w:rPr>
        <w:t xml:space="preserve">  </w:t>
      </w:r>
      <w:r w:rsidRPr="00B81F4B">
        <w:rPr>
          <w:i/>
          <w:lang w:val="es-ES"/>
        </w:rPr>
        <w:tab/>
      </w:r>
      <w:r w:rsidRPr="00794E63">
        <w:rPr>
          <w:i/>
          <w:position w:val="-4"/>
        </w:rPr>
        <w:object w:dxaOrig="220" w:dyaOrig="200" w14:anchorId="5769729D">
          <v:shape id="_x0000_i1044" type="#_x0000_t75" style="width:10.65pt;height:10.65pt" o:ole="">
            <v:imagedata r:id="rId44" o:title=""/>
          </v:shape>
          <o:OLEObject Type="Embed" ProgID="Equation.3" ShapeID="_x0000_i1044" DrawAspect="Content" ObjectID="_1537785237" r:id="rId45"/>
        </w:object>
      </w:r>
      <w:r w:rsidRPr="00B81F4B">
        <w:rPr>
          <w:i/>
          <w:lang w:val="es-ES"/>
        </w:rPr>
        <w:t>k</w:t>
      </w:r>
      <w:r w:rsidRPr="00B81F4B">
        <w:rPr>
          <w:lang w:val="es-ES"/>
        </w:rPr>
        <w:t xml:space="preserve"> = 4 </w:t>
      </w:r>
    </w:p>
    <w:p w14:paraId="61BA5323" w14:textId="4AD4172B" w:rsidR="005F6DAE" w:rsidRPr="00B81F4B" w:rsidRDefault="005F6DAE" w:rsidP="005F6DAE">
      <w:pPr>
        <w:pStyle w:val="Pquestiontextpartsa"/>
        <w:rPr>
          <w:b/>
          <w:lang w:val="es-ES"/>
        </w:rPr>
      </w:pPr>
      <w:r w:rsidRPr="00B81F4B">
        <w:rPr>
          <w:b/>
          <w:lang w:val="es-ES"/>
        </w:rPr>
        <w:t xml:space="preserve">(c)  </w:t>
      </w:r>
      <w:r w:rsidRPr="00B81F4B">
        <w:rPr>
          <w:b/>
          <w:lang w:val="es-ES"/>
        </w:rPr>
        <w:tab/>
      </w:r>
      <w:r w:rsidR="005416A3">
        <w:rPr>
          <w:lang w:val="es-ES"/>
        </w:rPr>
        <w:t>Where</w:t>
      </w:r>
      <w:r w:rsidRPr="00B81F4B">
        <w:rPr>
          <w:lang w:val="es-ES"/>
        </w:rPr>
        <w:t xml:space="preserve"> </w:t>
      </w:r>
      <w:r w:rsidRPr="00B81F4B">
        <w:rPr>
          <w:i/>
          <w:lang w:val="es-ES"/>
        </w:rPr>
        <w:t>x</w:t>
      </w:r>
      <w:r w:rsidRPr="00B81F4B">
        <w:rPr>
          <w:lang w:val="es-ES"/>
        </w:rPr>
        <w:t xml:space="preserve"> = 5, </w:t>
      </w:r>
    </w:p>
    <w:p w14:paraId="44144985" w14:textId="1598F57D" w:rsidR="005F6DAE" w:rsidRPr="00B81F4B" w:rsidRDefault="005F6DAE" w:rsidP="005F6DAE">
      <w:pPr>
        <w:pStyle w:val="Pquestiontextpartsa"/>
        <w:rPr>
          <w:b/>
          <w:lang w:val="es-ES"/>
        </w:rPr>
      </w:pPr>
      <w:r w:rsidRPr="00B81F4B">
        <w:rPr>
          <w:i/>
          <w:lang w:val="es-ES"/>
        </w:rPr>
        <w:tab/>
        <w:t xml:space="preserve"> y</w:t>
      </w:r>
      <w:r w:rsidRPr="00B81F4B">
        <w:rPr>
          <w:lang w:val="es-ES"/>
        </w:rPr>
        <w:t xml:space="preserve"> = 5 × 4 </w:t>
      </w:r>
    </w:p>
    <w:p w14:paraId="59554B0E" w14:textId="507C1FE2" w:rsidR="005F6DAE" w:rsidRPr="00B81F4B" w:rsidRDefault="005F6DAE" w:rsidP="005F6DAE">
      <w:pPr>
        <w:pStyle w:val="Pquestiontextpartsa"/>
        <w:rPr>
          <w:lang w:val="es-ES"/>
        </w:rPr>
      </w:pPr>
      <w:r w:rsidRPr="00B81F4B">
        <w:rPr>
          <w:i/>
          <w:position w:val="-4"/>
          <w:lang w:val="es-ES"/>
        </w:rPr>
        <w:tab/>
      </w:r>
      <w:r w:rsidRPr="00794E63">
        <w:rPr>
          <w:i/>
          <w:position w:val="-4"/>
        </w:rPr>
        <w:object w:dxaOrig="220" w:dyaOrig="200" w14:anchorId="035ECC87">
          <v:shape id="_x0000_i1045" type="#_x0000_t75" style="width:10.65pt;height:10.65pt" o:ole="">
            <v:imagedata r:id="rId44" o:title=""/>
          </v:shape>
          <o:OLEObject Type="Embed" ProgID="Equation.3" ShapeID="_x0000_i1045" DrawAspect="Content" ObjectID="_1537785238" r:id="rId46"/>
        </w:object>
      </w:r>
      <w:r w:rsidRPr="00B81F4B">
        <w:rPr>
          <w:i/>
          <w:lang w:val="es-ES"/>
        </w:rPr>
        <w:t xml:space="preserve"> y</w:t>
      </w:r>
      <w:r w:rsidRPr="00B81F4B">
        <w:rPr>
          <w:lang w:val="es-ES"/>
        </w:rPr>
        <w:t xml:space="preserve"> = 20</w:t>
      </w:r>
    </w:p>
    <w:p w14:paraId="3CE91458" w14:textId="76ECA6CA" w:rsidR="005F6DAE" w:rsidRPr="00B81F4B" w:rsidRDefault="00B81F4B" w:rsidP="00B81F4B">
      <w:pPr>
        <w:pStyle w:val="Pquestiontextpartsa"/>
        <w:rPr>
          <w:lang w:val="es-ES"/>
        </w:rPr>
      </w:pPr>
      <w:r>
        <w:rPr>
          <w:lang w:val="es-ES"/>
        </w:rPr>
        <w:tab/>
      </w:r>
      <w:r w:rsidR="005416A3">
        <w:rPr>
          <w:lang w:val="es-ES"/>
        </w:rPr>
        <w:t>Where</w:t>
      </w:r>
      <w:r w:rsidR="005F6DAE" w:rsidRPr="00B81F4B">
        <w:rPr>
          <w:lang w:val="es-ES"/>
        </w:rPr>
        <w:t xml:space="preserve"> </w:t>
      </w:r>
      <w:r w:rsidR="005F6DAE" w:rsidRPr="00B81F4B">
        <w:rPr>
          <w:i/>
          <w:lang w:val="es-ES"/>
        </w:rPr>
        <w:t>y</w:t>
      </w:r>
      <w:r w:rsidR="005F6DAE" w:rsidRPr="00B81F4B">
        <w:rPr>
          <w:lang w:val="es-ES"/>
        </w:rPr>
        <w:t xml:space="preserve"> = 40,</w:t>
      </w:r>
    </w:p>
    <w:p w14:paraId="54BE37B4" w14:textId="0259AB12" w:rsidR="005F6DAE" w:rsidRPr="00794E63" w:rsidRDefault="00B81F4B" w:rsidP="00B81F4B">
      <w:pPr>
        <w:pStyle w:val="Pquestiontextpartsa"/>
      </w:pPr>
      <w:r>
        <w:rPr>
          <w:i/>
        </w:rPr>
        <w:tab/>
      </w:r>
      <w:r w:rsidR="005F6DAE" w:rsidRPr="00794E63">
        <w:rPr>
          <w:i/>
        </w:rPr>
        <w:t>x</w:t>
      </w:r>
      <w:r w:rsidR="005F6DAE" w:rsidRPr="00794E63">
        <w:t xml:space="preserve"> = 40 ÷ 4</w:t>
      </w:r>
    </w:p>
    <w:p w14:paraId="206BD606" w14:textId="00FFD5F3" w:rsidR="005F6DAE" w:rsidRPr="00794E63" w:rsidRDefault="00B81F4B" w:rsidP="00B81F4B">
      <w:pPr>
        <w:pStyle w:val="Pquestiontextpartsa"/>
      </w:pPr>
      <w:r>
        <w:tab/>
      </w:r>
      <w:r w:rsidR="005F6DAE" w:rsidRPr="00794E63">
        <w:rPr>
          <w:i/>
          <w:position w:val="-4"/>
        </w:rPr>
        <w:object w:dxaOrig="220" w:dyaOrig="200" w14:anchorId="66D90233">
          <v:shape id="_x0000_i1046" type="#_x0000_t75" style="width:10.65pt;height:10.65pt" o:ole="">
            <v:imagedata r:id="rId44" o:title=""/>
          </v:shape>
          <o:OLEObject Type="Embed" ProgID="Equation.3" ShapeID="_x0000_i1046" DrawAspect="Content" ObjectID="_1537785239" r:id="rId47"/>
        </w:object>
      </w:r>
      <w:r w:rsidR="005F6DAE" w:rsidRPr="00794E63">
        <w:rPr>
          <w:i/>
        </w:rPr>
        <w:t xml:space="preserve"> x</w:t>
      </w:r>
      <w:r w:rsidR="005F6DAE" w:rsidRPr="00794E63">
        <w:t xml:space="preserve"> = 10</w:t>
      </w:r>
    </w:p>
    <w:p w14:paraId="63FE71A7" w14:textId="77777777" w:rsidR="005F6DAE" w:rsidRPr="00794E63" w:rsidRDefault="005F6DAE" w:rsidP="005F6DAE">
      <w:pPr>
        <w:rPr>
          <w:rFonts w:ascii="Calibri" w:hAns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1276"/>
        <w:gridCol w:w="709"/>
        <w:gridCol w:w="1276"/>
      </w:tblGrid>
      <w:tr w:rsidR="005F6DAE" w:rsidRPr="00794E63" w14:paraId="564A8D3F" w14:textId="77777777" w:rsidTr="00B81F4B">
        <w:trPr>
          <w:trHeight w:val="454"/>
        </w:trPr>
        <w:tc>
          <w:tcPr>
            <w:tcW w:w="421" w:type="dxa"/>
            <w:vAlign w:val="center"/>
          </w:tcPr>
          <w:p w14:paraId="335B0CD4" w14:textId="77777777" w:rsidR="005F6DAE" w:rsidRPr="00B81F4B" w:rsidRDefault="005F6DAE" w:rsidP="00B81F4B">
            <w:pPr>
              <w:pStyle w:val="Ptabletext"/>
              <w:rPr>
                <w:i/>
              </w:rPr>
            </w:pPr>
            <w:r w:rsidRPr="00B81F4B">
              <w:rPr>
                <w:i/>
              </w:rPr>
              <w:t>x</w:t>
            </w:r>
          </w:p>
        </w:tc>
        <w:tc>
          <w:tcPr>
            <w:tcW w:w="708" w:type="dxa"/>
            <w:vAlign w:val="center"/>
          </w:tcPr>
          <w:p w14:paraId="4707EFD7" w14:textId="77777777" w:rsidR="005F6DAE" w:rsidRPr="00794E63" w:rsidRDefault="005F6DAE" w:rsidP="00B81F4B">
            <w:pPr>
              <w:pStyle w:val="Ptabletext"/>
            </w:pPr>
            <w:r w:rsidRPr="00794E63">
              <w:t>3</w:t>
            </w:r>
          </w:p>
        </w:tc>
        <w:tc>
          <w:tcPr>
            <w:tcW w:w="1276" w:type="dxa"/>
            <w:vAlign w:val="center"/>
          </w:tcPr>
          <w:p w14:paraId="1688E83F" w14:textId="77777777" w:rsidR="005F6DAE" w:rsidRPr="00794E63" w:rsidRDefault="005F6DAE" w:rsidP="00B81F4B">
            <w:pPr>
              <w:pStyle w:val="Ptabletext"/>
            </w:pPr>
            <w:r w:rsidRPr="00794E63">
              <w:t>5</w:t>
            </w:r>
          </w:p>
        </w:tc>
        <w:tc>
          <w:tcPr>
            <w:tcW w:w="709" w:type="dxa"/>
            <w:vAlign w:val="center"/>
          </w:tcPr>
          <w:p w14:paraId="1D4263E6" w14:textId="77777777" w:rsidR="005F6DAE" w:rsidRPr="00794E63" w:rsidRDefault="005F6DAE" w:rsidP="00B81F4B">
            <w:pPr>
              <w:pStyle w:val="Ptabletext"/>
            </w:pPr>
            <w:r w:rsidRPr="00794E63">
              <w:t>7</w:t>
            </w:r>
          </w:p>
        </w:tc>
        <w:tc>
          <w:tcPr>
            <w:tcW w:w="1276" w:type="dxa"/>
            <w:vAlign w:val="center"/>
          </w:tcPr>
          <w:p w14:paraId="16FF2C13" w14:textId="77777777" w:rsidR="005F6DAE" w:rsidRPr="00794E63" w:rsidRDefault="005F6DAE" w:rsidP="00B81F4B">
            <w:pPr>
              <w:pStyle w:val="Ptabletext"/>
              <w:rPr>
                <w:b/>
              </w:rPr>
            </w:pPr>
            <w:r w:rsidRPr="00794E63">
              <w:rPr>
                <w:b/>
              </w:rPr>
              <w:t>10</w:t>
            </w:r>
          </w:p>
        </w:tc>
      </w:tr>
      <w:tr w:rsidR="005F6DAE" w:rsidRPr="00794E63" w14:paraId="0E92F3C3" w14:textId="77777777" w:rsidTr="00B81F4B">
        <w:trPr>
          <w:trHeight w:val="454"/>
        </w:trPr>
        <w:tc>
          <w:tcPr>
            <w:tcW w:w="421" w:type="dxa"/>
            <w:vAlign w:val="center"/>
          </w:tcPr>
          <w:p w14:paraId="05199A82" w14:textId="77777777" w:rsidR="005F6DAE" w:rsidRPr="00B81F4B" w:rsidRDefault="005F6DAE" w:rsidP="00B81F4B">
            <w:pPr>
              <w:pStyle w:val="Ptabletext"/>
              <w:rPr>
                <w:i/>
              </w:rPr>
            </w:pPr>
            <w:r w:rsidRPr="00B81F4B">
              <w:rPr>
                <w:i/>
              </w:rPr>
              <w:t>y</w:t>
            </w:r>
          </w:p>
        </w:tc>
        <w:tc>
          <w:tcPr>
            <w:tcW w:w="708" w:type="dxa"/>
            <w:vAlign w:val="center"/>
          </w:tcPr>
          <w:p w14:paraId="424920ED" w14:textId="77777777" w:rsidR="005F6DAE" w:rsidRPr="00794E63" w:rsidRDefault="005F6DAE" w:rsidP="00B81F4B">
            <w:pPr>
              <w:pStyle w:val="Ptabletext"/>
            </w:pPr>
            <w:r w:rsidRPr="00794E63">
              <w:t>12</w:t>
            </w:r>
          </w:p>
        </w:tc>
        <w:tc>
          <w:tcPr>
            <w:tcW w:w="1276" w:type="dxa"/>
            <w:vAlign w:val="center"/>
          </w:tcPr>
          <w:p w14:paraId="0A810AAE" w14:textId="77777777" w:rsidR="005F6DAE" w:rsidRPr="00794E63" w:rsidRDefault="005F6DAE" w:rsidP="00B81F4B">
            <w:pPr>
              <w:pStyle w:val="Ptabletext"/>
              <w:rPr>
                <w:b/>
              </w:rPr>
            </w:pPr>
            <w:r w:rsidRPr="00794E63">
              <w:rPr>
                <w:b/>
              </w:rPr>
              <w:t>20</w:t>
            </w:r>
          </w:p>
        </w:tc>
        <w:tc>
          <w:tcPr>
            <w:tcW w:w="709" w:type="dxa"/>
            <w:vAlign w:val="center"/>
          </w:tcPr>
          <w:p w14:paraId="13835BE1" w14:textId="77777777" w:rsidR="005F6DAE" w:rsidRPr="00794E63" w:rsidRDefault="005F6DAE" w:rsidP="00B81F4B">
            <w:pPr>
              <w:pStyle w:val="Ptabletext"/>
            </w:pPr>
            <w:r w:rsidRPr="00794E63">
              <w:t>28</w:t>
            </w:r>
          </w:p>
        </w:tc>
        <w:tc>
          <w:tcPr>
            <w:tcW w:w="1276" w:type="dxa"/>
            <w:vAlign w:val="center"/>
          </w:tcPr>
          <w:p w14:paraId="31686FBA" w14:textId="77777777" w:rsidR="005F6DAE" w:rsidRPr="00794E63" w:rsidRDefault="005F6DAE" w:rsidP="00B81F4B">
            <w:pPr>
              <w:pStyle w:val="Ptabletext"/>
            </w:pPr>
            <w:r w:rsidRPr="00794E63">
              <w:t>40</w:t>
            </w:r>
          </w:p>
        </w:tc>
      </w:tr>
    </w:tbl>
    <w:p w14:paraId="460D6BCF" w14:textId="7070531E" w:rsidR="002F0B53" w:rsidRPr="002F0B53" w:rsidRDefault="002F0B53" w:rsidP="002F0B53">
      <w:pPr>
        <w:pStyle w:val="Pquestiontextpartsa"/>
      </w:pPr>
    </w:p>
    <w:p w14:paraId="596E84DD" w14:textId="77777777" w:rsidR="005F6DAE" w:rsidRDefault="005F6DAE" w:rsidP="005F6DAE">
      <w:pPr>
        <w:pStyle w:val="Psectionresults"/>
      </w:pPr>
      <w:r>
        <w:t>Short answer total marks:  37</w:t>
      </w:r>
    </w:p>
    <w:p w14:paraId="7FEBECDF" w14:textId="77777777" w:rsidR="005F6DAE" w:rsidRDefault="005F6DAE" w:rsidP="005F6DAE">
      <w:pPr>
        <w:pStyle w:val="Psectionheading"/>
      </w:pPr>
      <w:r>
        <w:lastRenderedPageBreak/>
        <w:t>Extended answer section</w:t>
      </w:r>
    </w:p>
    <w:p w14:paraId="283D3ACF" w14:textId="6561A432" w:rsidR="000E5746" w:rsidRDefault="002760FA" w:rsidP="000E5746">
      <w:pPr>
        <w:pStyle w:val="Pquestionheadingsx1stafterhead"/>
      </w:pPr>
      <w:r>
        <w:t>Question 20</w:t>
      </w:r>
      <w:r w:rsidR="000E5746">
        <w:tab/>
      </w:r>
      <w:r>
        <w:rPr>
          <w:rStyle w:val="Cmarkslabel"/>
        </w:rPr>
        <w:t>10</w:t>
      </w:r>
      <w:r w:rsidR="000E5746" w:rsidRPr="001B433F">
        <w:rPr>
          <w:rStyle w:val="Cmarkslabel"/>
        </w:rPr>
        <w:t xml:space="preserve"> marks</w:t>
      </w:r>
      <w:r w:rsidR="000E5746">
        <w:tab/>
      </w:r>
      <w:r>
        <w:t>[9.1</w:t>
      </w:r>
      <w:r w:rsidR="000E5746">
        <w:t>]</w:t>
      </w:r>
    </w:p>
    <w:p w14:paraId="5C72A361" w14:textId="66313ABD" w:rsidR="005F6DAE" w:rsidRPr="00794E63" w:rsidRDefault="005F6DAE" w:rsidP="005F6DAE">
      <w:pPr>
        <w:spacing w:after="60"/>
        <w:ind w:left="340" w:hanging="340"/>
        <w:rPr>
          <w:rFonts w:ascii="Calibri" w:hAnsi="Calibri"/>
          <w:i/>
        </w:rPr>
      </w:pPr>
      <w:r w:rsidRPr="00794E63">
        <w:rPr>
          <w:rFonts w:ascii="Calibri" w:hAnsi="Calibri"/>
          <w:b/>
        </w:rPr>
        <w:t>(a)</w:t>
      </w:r>
      <w:r w:rsidR="00B81F4B">
        <w:rPr>
          <w:rFonts w:ascii="Calibri" w:hAnsi="Calibri"/>
        </w:rPr>
        <w:tab/>
      </w:r>
      <w:r w:rsidRPr="00794E63">
        <w:rPr>
          <w:rFonts w:ascii="Calibri" w:hAnsi="Calibri"/>
          <w:i/>
        </w:rPr>
        <w:t>h</w:t>
      </w:r>
      <w:r w:rsidRPr="00794E63">
        <w:rPr>
          <w:rFonts w:ascii="Calibri" w:hAnsi="Calibri"/>
        </w:rPr>
        <w:t xml:space="preserve"> = -5</w:t>
      </w:r>
      <w:r w:rsidRPr="00794E63">
        <w:rPr>
          <w:rFonts w:ascii="Calibri" w:hAnsi="Calibri"/>
          <w:i/>
        </w:rPr>
        <w:t>t</w:t>
      </w:r>
      <w:r w:rsidRPr="00794E63">
        <w:rPr>
          <w:rFonts w:ascii="Calibri" w:hAnsi="Calibri"/>
          <w:vertAlign w:val="superscript"/>
        </w:rPr>
        <w:t>2</w:t>
      </w:r>
      <w:r w:rsidRPr="00794E63">
        <w:rPr>
          <w:rFonts w:ascii="Calibri" w:hAnsi="Calibri"/>
        </w:rPr>
        <w:t xml:space="preserve"> + 20</w:t>
      </w:r>
      <w:r w:rsidRPr="00794E63">
        <w:rPr>
          <w:rFonts w:ascii="Calibri" w:hAnsi="Calibri"/>
          <w:i/>
        </w:rPr>
        <w:t>t</w:t>
      </w: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"/>
        <w:gridCol w:w="338"/>
        <w:gridCol w:w="460"/>
        <w:gridCol w:w="460"/>
        <w:gridCol w:w="460"/>
        <w:gridCol w:w="338"/>
      </w:tblGrid>
      <w:tr w:rsidR="005F6DAE" w:rsidRPr="00794E63" w14:paraId="3AE111E2" w14:textId="77777777" w:rsidTr="005F6DAE">
        <w:tc>
          <w:tcPr>
            <w:tcW w:w="0" w:type="auto"/>
          </w:tcPr>
          <w:p w14:paraId="34F298F4" w14:textId="77777777" w:rsidR="005F6DAE" w:rsidRPr="00794E63" w:rsidRDefault="005F6DAE" w:rsidP="005F6DAE">
            <w:pPr>
              <w:rPr>
                <w:rFonts w:ascii="Calibri" w:hAnsi="Calibri"/>
                <w:i/>
              </w:rPr>
            </w:pPr>
            <w:r w:rsidRPr="00794E63">
              <w:rPr>
                <w:rFonts w:ascii="Calibri" w:hAnsi="Calibri"/>
                <w:i/>
              </w:rPr>
              <w:t>t</w:t>
            </w:r>
          </w:p>
        </w:tc>
        <w:tc>
          <w:tcPr>
            <w:tcW w:w="0" w:type="auto"/>
          </w:tcPr>
          <w:p w14:paraId="59E2A4E0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0</w:t>
            </w:r>
          </w:p>
        </w:tc>
        <w:tc>
          <w:tcPr>
            <w:tcW w:w="0" w:type="auto"/>
          </w:tcPr>
          <w:p w14:paraId="66DC1637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1</w:t>
            </w:r>
          </w:p>
        </w:tc>
        <w:tc>
          <w:tcPr>
            <w:tcW w:w="0" w:type="auto"/>
          </w:tcPr>
          <w:p w14:paraId="244D2AF4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2</w:t>
            </w:r>
          </w:p>
        </w:tc>
        <w:tc>
          <w:tcPr>
            <w:tcW w:w="0" w:type="auto"/>
          </w:tcPr>
          <w:p w14:paraId="3F75867E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3</w:t>
            </w:r>
          </w:p>
        </w:tc>
        <w:tc>
          <w:tcPr>
            <w:tcW w:w="0" w:type="auto"/>
          </w:tcPr>
          <w:p w14:paraId="1AB55DED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4</w:t>
            </w:r>
          </w:p>
        </w:tc>
      </w:tr>
      <w:tr w:rsidR="005F6DAE" w:rsidRPr="00794E63" w14:paraId="3083EFE8" w14:textId="77777777" w:rsidTr="005F6DAE">
        <w:tc>
          <w:tcPr>
            <w:tcW w:w="0" w:type="auto"/>
          </w:tcPr>
          <w:p w14:paraId="6777DB33" w14:textId="77777777" w:rsidR="005F6DAE" w:rsidRPr="00794E63" w:rsidRDefault="005F6DAE" w:rsidP="005F6DAE">
            <w:pPr>
              <w:rPr>
                <w:rFonts w:ascii="Calibri" w:hAnsi="Calibri"/>
                <w:i/>
              </w:rPr>
            </w:pPr>
            <w:r w:rsidRPr="00794E63">
              <w:rPr>
                <w:rFonts w:ascii="Calibri" w:hAnsi="Calibri"/>
                <w:i/>
              </w:rPr>
              <w:t>h</w:t>
            </w:r>
          </w:p>
        </w:tc>
        <w:tc>
          <w:tcPr>
            <w:tcW w:w="0" w:type="auto"/>
          </w:tcPr>
          <w:p w14:paraId="7C211408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0</w:t>
            </w:r>
          </w:p>
        </w:tc>
        <w:tc>
          <w:tcPr>
            <w:tcW w:w="0" w:type="auto"/>
          </w:tcPr>
          <w:p w14:paraId="1C0A7550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15</w:t>
            </w:r>
          </w:p>
        </w:tc>
        <w:tc>
          <w:tcPr>
            <w:tcW w:w="0" w:type="auto"/>
          </w:tcPr>
          <w:p w14:paraId="58434205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20</w:t>
            </w:r>
          </w:p>
        </w:tc>
        <w:tc>
          <w:tcPr>
            <w:tcW w:w="0" w:type="auto"/>
          </w:tcPr>
          <w:p w14:paraId="2748B05B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15</w:t>
            </w:r>
          </w:p>
        </w:tc>
        <w:tc>
          <w:tcPr>
            <w:tcW w:w="0" w:type="auto"/>
          </w:tcPr>
          <w:p w14:paraId="2AA2542C" w14:textId="77777777" w:rsidR="005F6DAE" w:rsidRPr="00794E63" w:rsidRDefault="005F6DAE" w:rsidP="005F6DAE">
            <w:pPr>
              <w:rPr>
                <w:rFonts w:ascii="Calibri" w:hAnsi="Calibri"/>
              </w:rPr>
            </w:pPr>
            <w:r w:rsidRPr="00794E63">
              <w:rPr>
                <w:rFonts w:ascii="Calibri" w:hAnsi="Calibri"/>
              </w:rPr>
              <w:t>0</w:t>
            </w:r>
          </w:p>
        </w:tc>
      </w:tr>
    </w:tbl>
    <w:p w14:paraId="50975B8A" w14:textId="223062FA" w:rsidR="005F6DAE" w:rsidRPr="00794E63" w:rsidRDefault="005F6DAE" w:rsidP="00B81F4B">
      <w:pPr>
        <w:pStyle w:val="Pquestiontextpartsa"/>
      </w:pPr>
      <w:r w:rsidRPr="00B81F4B">
        <w:rPr>
          <w:b/>
        </w:rPr>
        <w:t>(b)</w:t>
      </w:r>
      <w:r w:rsidR="00B81F4B" w:rsidRPr="00B81F4B">
        <w:rPr>
          <w:b/>
        </w:rPr>
        <w:tab/>
      </w:r>
      <w:r w:rsidRPr="00B81F4B">
        <w:rPr>
          <w:b/>
        </w:rPr>
        <w:t>(i)</w:t>
      </w:r>
      <w:r w:rsidR="00B81F4B">
        <w:tab/>
      </w:r>
      <w:r w:rsidRPr="00794E63">
        <w:t>(2, 20)</w:t>
      </w:r>
    </w:p>
    <w:p w14:paraId="599FA92E" w14:textId="16CEBB2D" w:rsidR="005F6DAE" w:rsidRPr="00794E63" w:rsidRDefault="005F6DAE" w:rsidP="00B81F4B">
      <w:pPr>
        <w:pStyle w:val="Pquestiontextpartsi"/>
        <w:rPr>
          <w:b/>
        </w:rPr>
      </w:pPr>
      <w:r w:rsidRPr="00794E63">
        <w:rPr>
          <w:b/>
        </w:rPr>
        <w:t>(ii)</w:t>
      </w:r>
      <w:r w:rsidR="00B81F4B">
        <w:rPr>
          <w:b/>
        </w:rPr>
        <w:tab/>
      </w:r>
      <w:r w:rsidRPr="00794E63">
        <w:t>(0, 0) and (0, 4)</w:t>
      </w:r>
    </w:p>
    <w:p w14:paraId="5D2A20B4" w14:textId="5DC8E892" w:rsidR="005F6DAE" w:rsidRPr="00794E63" w:rsidRDefault="005F6DAE" w:rsidP="00B81F4B">
      <w:pPr>
        <w:pStyle w:val="Pquestiontextpartsi"/>
        <w:rPr>
          <w:b/>
        </w:rPr>
      </w:pPr>
      <w:r w:rsidRPr="00794E63">
        <w:rPr>
          <w:b/>
        </w:rPr>
        <w:t>(iii)</w:t>
      </w:r>
      <w:r w:rsidR="00B81F4B">
        <w:rPr>
          <w:b/>
        </w:rPr>
        <w:tab/>
      </w:r>
      <w:r w:rsidRPr="00794E63">
        <w:t>(0,</w:t>
      </w:r>
      <w:r w:rsidR="00B81F4B">
        <w:t xml:space="preserve"> </w:t>
      </w:r>
      <w:r w:rsidRPr="00794E63">
        <w:t>0)</w:t>
      </w:r>
    </w:p>
    <w:p w14:paraId="34356ECF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noProof/>
        </w:rPr>
        <w:drawing>
          <wp:inline distT="0" distB="0" distL="0" distR="0" wp14:anchorId="12BD171A" wp14:editId="79A747C4">
            <wp:extent cx="3177915" cy="3535837"/>
            <wp:effectExtent l="0" t="0" r="3810" b="7620"/>
            <wp:docPr id="24" name="Picture 24" descr="ACPM9_PR_9_4ws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CPM9_PR_9_4wsf_RR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40" cy="353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77CA" w14:textId="77777777" w:rsidR="00FC718B" w:rsidRDefault="00FC718B" w:rsidP="005F6DAE">
      <w:pPr>
        <w:ind w:left="340" w:hanging="340"/>
        <w:rPr>
          <w:rFonts w:ascii="Calibri" w:hAnsi="Calibri"/>
          <w:b/>
        </w:rPr>
      </w:pPr>
    </w:p>
    <w:p w14:paraId="00E8D7BD" w14:textId="39DABFB8" w:rsidR="005F6DAE" w:rsidRPr="00794E63" w:rsidRDefault="005F6DAE" w:rsidP="00B81F4B">
      <w:pPr>
        <w:pStyle w:val="Pquestiontextpartsa"/>
      </w:pPr>
      <w:r w:rsidRPr="00794E63">
        <w:rPr>
          <w:b/>
        </w:rPr>
        <w:t>(c)</w:t>
      </w:r>
      <w:r w:rsidR="00B81F4B">
        <w:tab/>
      </w:r>
      <w:r w:rsidRPr="00794E63">
        <w:t>From the graph</w:t>
      </w:r>
      <w:r w:rsidR="00B81F4B">
        <w:t>,</w:t>
      </w:r>
      <w:r w:rsidRPr="00794E63">
        <w:t xml:space="preserve"> the maximum height of the ball is 20 m.</w:t>
      </w:r>
    </w:p>
    <w:p w14:paraId="7FA92DA5" w14:textId="113C9863" w:rsidR="005F6DAE" w:rsidRPr="00794E63" w:rsidRDefault="005F6DAE" w:rsidP="00B81F4B">
      <w:pPr>
        <w:pStyle w:val="Pquestiontextpartsa"/>
      </w:pPr>
      <w:r w:rsidRPr="00794E63">
        <w:rPr>
          <w:b/>
        </w:rPr>
        <w:t>(d)</w:t>
      </w:r>
      <w:r w:rsidR="00B81F4B">
        <w:tab/>
        <w:t>a</w:t>
      </w:r>
      <w:r w:rsidRPr="00794E63">
        <w:t>t 2 seconds</w:t>
      </w:r>
    </w:p>
    <w:p w14:paraId="184917CB" w14:textId="65B50742" w:rsidR="005F6DAE" w:rsidRPr="00794E63" w:rsidRDefault="005F6DAE" w:rsidP="00B81F4B">
      <w:pPr>
        <w:pStyle w:val="Pquestiontextpartsa"/>
      </w:pPr>
      <w:r w:rsidRPr="00794E63">
        <w:rPr>
          <w:b/>
        </w:rPr>
        <w:t>(e)</w:t>
      </w:r>
      <w:r w:rsidR="00B81F4B">
        <w:tab/>
      </w:r>
      <w:r w:rsidRPr="00794E63">
        <w:t xml:space="preserve">From the graph, the ball hits the ground at 4 seconds. </w:t>
      </w:r>
    </w:p>
    <w:p w14:paraId="472287B5" w14:textId="0C25A9CF" w:rsidR="005F6DAE" w:rsidRPr="00794E63" w:rsidRDefault="005F6DAE" w:rsidP="00B81F4B">
      <w:pPr>
        <w:pStyle w:val="Pquestiontextpartsa"/>
      </w:pPr>
      <w:r w:rsidRPr="00794E63">
        <w:rPr>
          <w:b/>
        </w:rPr>
        <w:t>(f)</w:t>
      </w:r>
      <w:r w:rsidR="00B81F4B">
        <w:rPr>
          <w:b/>
        </w:rPr>
        <w:tab/>
      </w:r>
      <w:r w:rsidR="00B81F4B">
        <w:t>a</w:t>
      </w:r>
      <w:r w:rsidRPr="00794E63">
        <w:t xml:space="preserve">t </w:t>
      </w:r>
      <w:r w:rsidR="00B81F4B">
        <w:t>1 second and again at 3 seconds</w:t>
      </w:r>
    </w:p>
    <w:p w14:paraId="2DEF90AE" w14:textId="77C613B2" w:rsidR="000E5746" w:rsidRPr="00B81F4B" w:rsidRDefault="002760FA" w:rsidP="00B81F4B">
      <w:pPr>
        <w:pStyle w:val="Pquestionheadingsx"/>
        <w:rPr>
          <w:lang w:val="es-ES"/>
        </w:rPr>
      </w:pPr>
      <w:r w:rsidRPr="00B81F4B">
        <w:rPr>
          <w:lang w:val="es-ES"/>
        </w:rPr>
        <w:t>Question 21</w:t>
      </w:r>
      <w:r w:rsidR="000E5746" w:rsidRPr="00B81F4B">
        <w:rPr>
          <w:lang w:val="es-ES"/>
        </w:rPr>
        <w:tab/>
      </w:r>
      <w:r w:rsidRPr="00B81F4B">
        <w:rPr>
          <w:rStyle w:val="Cmarkslabel"/>
          <w:lang w:val="es-ES"/>
        </w:rPr>
        <w:t>16</w:t>
      </w:r>
      <w:r w:rsidR="000E5746" w:rsidRPr="00B81F4B">
        <w:rPr>
          <w:rStyle w:val="Cmarkslabel"/>
          <w:lang w:val="es-ES"/>
        </w:rPr>
        <w:t xml:space="preserve"> marks</w:t>
      </w:r>
      <w:r w:rsidR="000E5746" w:rsidRPr="00B81F4B">
        <w:rPr>
          <w:lang w:val="es-ES"/>
        </w:rPr>
        <w:tab/>
      </w:r>
      <w:r w:rsidRPr="00B81F4B">
        <w:rPr>
          <w:lang w:val="es-ES"/>
        </w:rPr>
        <w:t>[9.4</w:t>
      </w:r>
      <w:r w:rsidR="000E5746" w:rsidRPr="00B81F4B">
        <w:rPr>
          <w:lang w:val="es-ES"/>
        </w:rPr>
        <w:t>]</w:t>
      </w:r>
    </w:p>
    <w:p w14:paraId="1ED6B7F7" w14:textId="6602F9D9" w:rsidR="005F6DAE" w:rsidRPr="00B81F4B" w:rsidRDefault="005F6DAE" w:rsidP="00B81F4B">
      <w:pPr>
        <w:pStyle w:val="Pquestiontextpartsa"/>
        <w:rPr>
          <w:lang w:val="es-ES"/>
        </w:rPr>
      </w:pPr>
      <w:r w:rsidRPr="00B81F4B">
        <w:rPr>
          <w:b/>
          <w:lang w:val="es-ES"/>
        </w:rPr>
        <w:t>(a)</w:t>
      </w:r>
      <w:r w:rsidR="00B81F4B">
        <w:rPr>
          <w:lang w:val="es-ES"/>
        </w:rPr>
        <w:tab/>
      </w:r>
      <w:r w:rsidRPr="00B81F4B">
        <w:rPr>
          <w:lang w:val="es-ES"/>
        </w:rPr>
        <w:t>(</w:t>
      </w:r>
      <w:r w:rsidRPr="00B81F4B">
        <w:rPr>
          <w:i/>
          <w:lang w:val="es-ES"/>
        </w:rPr>
        <w:t>x</w:t>
      </w:r>
      <w:r w:rsidRPr="00B81F4B">
        <w:rPr>
          <w:lang w:val="es-ES"/>
        </w:rPr>
        <w:t xml:space="preserve"> – 3)</w:t>
      </w:r>
      <w:r w:rsidRPr="00B81F4B">
        <w:rPr>
          <w:vertAlign w:val="superscript"/>
          <w:lang w:val="es-ES"/>
        </w:rPr>
        <w:t>2</w:t>
      </w:r>
      <w:r w:rsidRPr="00B81F4B">
        <w:rPr>
          <w:lang w:val="es-ES"/>
        </w:rPr>
        <w:t xml:space="preserve"> + (</w:t>
      </w:r>
      <w:r w:rsidRPr="00B81F4B">
        <w:rPr>
          <w:i/>
          <w:lang w:val="es-ES"/>
        </w:rPr>
        <w:t>y</w:t>
      </w:r>
      <w:r w:rsidRPr="00B81F4B">
        <w:rPr>
          <w:lang w:val="es-ES"/>
        </w:rPr>
        <w:t xml:space="preserve"> – 3)</w:t>
      </w:r>
      <w:r w:rsidRPr="00B81F4B">
        <w:rPr>
          <w:vertAlign w:val="superscript"/>
          <w:lang w:val="es-ES"/>
        </w:rPr>
        <w:t>2</w:t>
      </w:r>
      <w:r w:rsidRPr="00B81F4B">
        <w:rPr>
          <w:lang w:val="es-ES"/>
        </w:rPr>
        <w:t xml:space="preserve"> = 4 </w:t>
      </w:r>
    </w:p>
    <w:p w14:paraId="2E5C33EE" w14:textId="2DB460D4" w:rsidR="005F6DAE" w:rsidRPr="00B81F4B" w:rsidRDefault="00B81F4B" w:rsidP="00B81F4B">
      <w:pPr>
        <w:pStyle w:val="Pquestiontextpartsa"/>
        <w:rPr>
          <w:lang w:val="es-ES"/>
        </w:rPr>
      </w:pPr>
      <w:r>
        <w:rPr>
          <w:lang w:val="es-ES"/>
        </w:rPr>
        <w:tab/>
        <w:t>c</w:t>
      </w:r>
      <w:r w:rsidR="005F6DAE" w:rsidRPr="00B81F4B">
        <w:rPr>
          <w:lang w:val="es-ES"/>
        </w:rPr>
        <w:t>entre: (3, 3)</w:t>
      </w:r>
    </w:p>
    <w:p w14:paraId="224109F4" w14:textId="39ACA0D6" w:rsidR="005F6DAE" w:rsidRPr="00B81F4B" w:rsidRDefault="005F6DAE" w:rsidP="00B81F4B">
      <w:pPr>
        <w:pStyle w:val="Pquestiontextpartsa"/>
        <w:rPr>
          <w:lang w:val="es-ES"/>
        </w:rPr>
      </w:pPr>
      <w:r w:rsidRPr="00B81F4B">
        <w:rPr>
          <w:b/>
          <w:lang w:val="es-ES"/>
        </w:rPr>
        <w:t>(b)</w:t>
      </w:r>
      <w:r w:rsidRPr="00B81F4B">
        <w:rPr>
          <w:lang w:val="es-ES"/>
        </w:rPr>
        <w:tab/>
      </w:r>
      <w:r w:rsidR="00B81F4B">
        <w:rPr>
          <w:lang w:val="es-ES"/>
        </w:rPr>
        <w:t>r</w:t>
      </w:r>
      <w:r w:rsidRPr="00B81F4B">
        <w:rPr>
          <w:lang w:val="es-ES"/>
        </w:rPr>
        <w:t xml:space="preserve">adius: </w:t>
      </w:r>
      <w:r w:rsidRPr="00B81F4B">
        <w:rPr>
          <w:rFonts w:cs="Calibri"/>
          <w:lang w:val="es-ES"/>
        </w:rPr>
        <w:t>√</w:t>
      </w:r>
      <w:r w:rsidRPr="00B81F4B">
        <w:rPr>
          <w:lang w:val="es-ES"/>
        </w:rPr>
        <w:t>4 = 2</w:t>
      </w:r>
    </w:p>
    <w:p w14:paraId="34279CF9" w14:textId="77777777" w:rsidR="005F6DAE" w:rsidRPr="00B81F4B" w:rsidRDefault="005F6DAE" w:rsidP="00B81F4B">
      <w:pPr>
        <w:pStyle w:val="Pquestiontextpartsa"/>
        <w:rPr>
          <w:lang w:val="es-ES"/>
        </w:rPr>
      </w:pPr>
      <w:r w:rsidRPr="00B81F4B">
        <w:rPr>
          <w:b/>
          <w:lang w:val="es-ES"/>
        </w:rPr>
        <w:t>(c)</w:t>
      </w:r>
      <w:r w:rsidRPr="00B81F4B">
        <w:rPr>
          <w:i/>
          <w:lang w:val="es-ES"/>
        </w:rPr>
        <w:tab/>
        <w:t>x</w:t>
      </w:r>
      <w:r w:rsidRPr="00B81F4B">
        <w:rPr>
          <w:lang w:val="es-ES"/>
        </w:rPr>
        <w:t xml:space="preserve"> min = 1, </w:t>
      </w:r>
      <w:r w:rsidRPr="00B81F4B">
        <w:rPr>
          <w:i/>
          <w:lang w:val="es-ES"/>
        </w:rPr>
        <w:t>x</w:t>
      </w:r>
      <w:r w:rsidRPr="00B81F4B">
        <w:rPr>
          <w:lang w:val="es-ES"/>
        </w:rPr>
        <w:t xml:space="preserve"> max = 5, </w:t>
      </w:r>
      <w:r w:rsidRPr="00B81F4B">
        <w:rPr>
          <w:i/>
          <w:lang w:val="es-ES"/>
        </w:rPr>
        <w:t>y</w:t>
      </w:r>
      <w:r w:rsidRPr="00B81F4B">
        <w:rPr>
          <w:lang w:val="es-ES"/>
        </w:rPr>
        <w:t xml:space="preserve"> min = 1, </w:t>
      </w:r>
      <w:r w:rsidRPr="00B81F4B">
        <w:rPr>
          <w:i/>
          <w:lang w:val="es-ES"/>
        </w:rPr>
        <w:t>y</w:t>
      </w:r>
      <w:r w:rsidRPr="00B81F4B">
        <w:rPr>
          <w:lang w:val="es-ES"/>
        </w:rPr>
        <w:t xml:space="preserve"> max = 5</w:t>
      </w:r>
    </w:p>
    <w:p w14:paraId="6EBDD34C" w14:textId="6FF668D2" w:rsidR="005F6DAE" w:rsidRPr="00794E63" w:rsidRDefault="00B81F4B" w:rsidP="00B81F4B">
      <w:pPr>
        <w:pStyle w:val="Pquestiontextpartsa"/>
        <w:rPr>
          <w:position w:val="-24"/>
        </w:rPr>
      </w:pPr>
      <w:r w:rsidRPr="005416A3">
        <w:rPr>
          <w:lang w:val="es-VE"/>
        </w:rPr>
        <w:tab/>
      </w:r>
      <w:r w:rsidR="005F6DAE" w:rsidRPr="00794E63">
        <w:rPr>
          <w:position w:val="-24"/>
        </w:rPr>
        <w:object w:dxaOrig="1700" w:dyaOrig="620" w14:anchorId="7133019B">
          <v:shape id="_x0000_i1047" type="#_x0000_t75" style="width:83.55pt;height:31.1pt" o:ole="">
            <v:imagedata r:id="rId49" o:title=""/>
          </v:shape>
          <o:OLEObject Type="Embed" ProgID="Equation.DSMT4" ShapeID="_x0000_i1047" DrawAspect="Content" ObjectID="_1537785240" r:id="rId50"/>
        </w:object>
      </w:r>
    </w:p>
    <w:p w14:paraId="035FF875" w14:textId="5B20316E" w:rsidR="005F6DAE" w:rsidRPr="00794E63" w:rsidRDefault="00B81F4B" w:rsidP="00B81F4B">
      <w:pPr>
        <w:pStyle w:val="Pquestiontextpartsa"/>
        <w:rPr>
          <w:position w:val="-24"/>
        </w:rPr>
      </w:pPr>
      <w:r>
        <w:tab/>
      </w:r>
      <w:r w:rsidR="005F6DAE" w:rsidRPr="00794E63">
        <w:rPr>
          <w:position w:val="-24"/>
        </w:rPr>
        <w:object w:dxaOrig="1719" w:dyaOrig="620" w14:anchorId="4CD191E4">
          <v:shape id="_x0000_i1048" type="#_x0000_t75" style="width:87.1pt;height:31.1pt" o:ole="">
            <v:imagedata r:id="rId51" o:title=""/>
          </v:shape>
          <o:OLEObject Type="Embed" ProgID="Equation.DSMT4" ShapeID="_x0000_i1048" DrawAspect="Content" ObjectID="_1537785241" r:id="rId52"/>
        </w:object>
      </w:r>
    </w:p>
    <w:p w14:paraId="13CB5F12" w14:textId="3CFF6AE3" w:rsidR="005F6DAE" w:rsidRPr="00794E63" w:rsidRDefault="00B81F4B" w:rsidP="00B81F4B">
      <w:pPr>
        <w:pStyle w:val="Pquestiontextpartsa"/>
      </w:pPr>
      <w:r>
        <w:tab/>
        <w:t>p</w:t>
      </w:r>
      <w:r w:rsidR="005F6DAE" w:rsidRPr="00794E63">
        <w:t xml:space="preserve">oint </w:t>
      </w:r>
      <w:r w:rsidR="005F6DAE" w:rsidRPr="00794E63">
        <w:rPr>
          <w:i/>
        </w:rPr>
        <w:t>A</w:t>
      </w:r>
      <w:r w:rsidR="005F6DAE" w:rsidRPr="00794E63">
        <w:t xml:space="preserve">: (3, 1); </w:t>
      </w:r>
      <w:r>
        <w:t>p</w:t>
      </w:r>
      <w:r w:rsidR="005F6DAE" w:rsidRPr="00794E63">
        <w:t xml:space="preserve">oint </w:t>
      </w:r>
      <w:r w:rsidR="005F6DAE" w:rsidRPr="00794E63">
        <w:rPr>
          <w:i/>
        </w:rPr>
        <w:t>B</w:t>
      </w:r>
      <w:r w:rsidR="005F6DAE" w:rsidRPr="00794E63">
        <w:t xml:space="preserve">: (1, 3); </w:t>
      </w:r>
      <w:r w:rsidRPr="00794E63">
        <w:t xml:space="preserve">point </w:t>
      </w:r>
      <w:r w:rsidR="005F6DAE" w:rsidRPr="00794E63">
        <w:rPr>
          <w:i/>
        </w:rPr>
        <w:t>C</w:t>
      </w:r>
      <w:r w:rsidR="005F6DAE" w:rsidRPr="00794E63">
        <w:t xml:space="preserve">: (3, 5); </w:t>
      </w:r>
      <w:r w:rsidRPr="00794E63">
        <w:t xml:space="preserve">point </w:t>
      </w:r>
      <w:r w:rsidR="005F6DAE" w:rsidRPr="00794E63">
        <w:rPr>
          <w:i/>
        </w:rPr>
        <w:t>D</w:t>
      </w:r>
      <w:r w:rsidR="005F6DAE" w:rsidRPr="00794E63">
        <w:t>: (5, 3)</w:t>
      </w:r>
    </w:p>
    <w:p w14:paraId="7C0B02B6" w14:textId="77777777" w:rsidR="005F6DAE" w:rsidRPr="00794E63" w:rsidRDefault="005F6DAE" w:rsidP="00B81F4B">
      <w:pPr>
        <w:keepNext/>
        <w:keepLines/>
        <w:rPr>
          <w:rFonts w:ascii="Calibri" w:hAnsi="Calibri"/>
          <w:b/>
        </w:rPr>
      </w:pPr>
      <w:r w:rsidRPr="00794E63">
        <w:rPr>
          <w:rFonts w:ascii="Calibri" w:hAnsi="Calibri"/>
          <w:b/>
        </w:rPr>
        <w:lastRenderedPageBreak/>
        <w:t>(e)</w:t>
      </w:r>
    </w:p>
    <w:p w14:paraId="4D7403C4" w14:textId="77777777" w:rsidR="005F6DAE" w:rsidRPr="00794E63" w:rsidRDefault="005F6DAE" w:rsidP="005F6DAE">
      <w:pPr>
        <w:rPr>
          <w:rFonts w:ascii="Calibri" w:hAnsi="Calibri"/>
        </w:rPr>
      </w:pPr>
      <w:r w:rsidRPr="00794E63">
        <w:rPr>
          <w:rFonts w:ascii="Calibri" w:hAnsi="Calibri"/>
          <w:b/>
        </w:rPr>
        <w:t xml:space="preserve">     </w:t>
      </w:r>
      <w:r w:rsidRPr="00794E63">
        <w:rPr>
          <w:rFonts w:ascii="Calibri" w:hAnsi="Calibri"/>
        </w:rPr>
        <w:t xml:space="preserve"> </w:t>
      </w:r>
      <w:r w:rsidRPr="00794E63">
        <w:rPr>
          <w:rFonts w:ascii="Calibri" w:hAnsi="Calibri"/>
          <w:noProof/>
        </w:rPr>
        <w:drawing>
          <wp:inline distT="0" distB="0" distL="0" distR="0" wp14:anchorId="4127F6FD" wp14:editId="353B134A">
            <wp:extent cx="1695450" cy="1647825"/>
            <wp:effectExtent l="0" t="0" r="0" b="0"/>
            <wp:docPr id="27" name="Picture 27" descr="ACPM9_PR_9_5ws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CPM9_PR_9_5wsf_RR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5595" w14:textId="1F926BE2" w:rsidR="005F6DAE" w:rsidRPr="00794E63" w:rsidRDefault="005F6DAE" w:rsidP="00B81F4B">
      <w:pPr>
        <w:pStyle w:val="Pquestiontextpartsa"/>
      </w:pPr>
      <w:r w:rsidRPr="00794E63">
        <w:rPr>
          <w:b/>
        </w:rPr>
        <w:t>(f)</w:t>
      </w:r>
      <w:r w:rsidR="00B81F4B">
        <w:rPr>
          <w:b/>
        </w:rPr>
        <w:tab/>
      </w:r>
      <w:r w:rsidRPr="00794E63">
        <w:rPr>
          <w:b/>
        </w:rPr>
        <w:t>(i)</w:t>
      </w:r>
      <w:r w:rsidR="00B81F4B">
        <w:tab/>
      </w:r>
      <w:r w:rsidRPr="00794E63">
        <w:t xml:space="preserve">(5, 1) – outside </w:t>
      </w:r>
    </w:p>
    <w:p w14:paraId="1B44206C" w14:textId="7967C4E2" w:rsidR="005F6DAE" w:rsidRPr="00794E63" w:rsidRDefault="005F6DAE" w:rsidP="00B81F4B">
      <w:pPr>
        <w:pStyle w:val="Pquestiontextpartsi"/>
      </w:pPr>
      <w:r w:rsidRPr="00794E63">
        <w:rPr>
          <w:b/>
        </w:rPr>
        <w:t>(ii)</w:t>
      </w:r>
      <w:r w:rsidR="00B81F4B">
        <w:tab/>
      </w:r>
      <w:r w:rsidRPr="00794E63">
        <w:t>(2, 2) – inside</w:t>
      </w:r>
    </w:p>
    <w:p w14:paraId="54BC35DB" w14:textId="3E4D5857" w:rsidR="005F6DAE" w:rsidRPr="00794E63" w:rsidRDefault="005F6DAE" w:rsidP="00B81F4B">
      <w:pPr>
        <w:pStyle w:val="Pquestiontextpartsi"/>
      </w:pPr>
      <w:r w:rsidRPr="00794E63">
        <w:rPr>
          <w:b/>
        </w:rPr>
        <w:t>(iii)</w:t>
      </w:r>
      <w:r w:rsidR="00B81F4B">
        <w:tab/>
      </w:r>
      <w:r w:rsidRPr="00794E63">
        <w:t>(4, 3) – inside</w:t>
      </w:r>
    </w:p>
    <w:p w14:paraId="46BFA4F4" w14:textId="57BF0443" w:rsidR="005F6DAE" w:rsidRPr="00794E63" w:rsidRDefault="005F6DAE" w:rsidP="00B81F4B">
      <w:pPr>
        <w:pStyle w:val="Pquestiontextpartsi"/>
      </w:pPr>
      <w:r w:rsidRPr="00794E63">
        <w:rPr>
          <w:b/>
        </w:rPr>
        <w:t>(iv)</w:t>
      </w:r>
      <w:r w:rsidR="00B81F4B">
        <w:tab/>
      </w:r>
      <w:r w:rsidRPr="00794E63">
        <w:t>(1, 2) – outside</w:t>
      </w:r>
    </w:p>
    <w:p w14:paraId="41491976" w14:textId="0D3AD681" w:rsidR="002760FA" w:rsidRDefault="002760FA" w:rsidP="00B81F4B">
      <w:pPr>
        <w:pStyle w:val="Pquestionheadingsx"/>
      </w:pPr>
      <w:r>
        <w:t>Question 22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[9.7]</w:t>
      </w:r>
    </w:p>
    <w:p w14:paraId="4B5C827A" w14:textId="25833DD8" w:rsidR="005F6DAE" w:rsidRPr="00794E63" w:rsidRDefault="005F6DAE" w:rsidP="00B81F4B">
      <w:pPr>
        <w:pStyle w:val="Pquestiontextpartsa"/>
      </w:pPr>
      <w:r w:rsidRPr="00794E63">
        <w:rPr>
          <w:b/>
        </w:rPr>
        <w:t>(a)</w:t>
      </w:r>
      <w:r w:rsidR="00B81F4B">
        <w:rPr>
          <w:b/>
        </w:rPr>
        <w:tab/>
      </w:r>
      <w:r w:rsidRPr="00794E63">
        <w:t xml:space="preserve">The relationship between </w:t>
      </w:r>
      <w:r w:rsidRPr="00794E63">
        <w:rPr>
          <w:i/>
        </w:rPr>
        <w:t xml:space="preserve">x </w:t>
      </w:r>
      <w:r w:rsidRPr="00794E63">
        <w:t xml:space="preserve">and </w:t>
      </w:r>
      <w:r w:rsidRPr="00794E63">
        <w:rPr>
          <w:i/>
        </w:rPr>
        <w:t>y</w:t>
      </w:r>
      <w:r w:rsidRPr="00794E63">
        <w:t xml:space="preserve"> is inversely proportion</w:t>
      </w:r>
      <w:r w:rsidR="00B81F4B">
        <w:t>al</w:t>
      </w:r>
      <w:r w:rsidRPr="00794E63">
        <w:t xml:space="preserve"> because as </w:t>
      </w:r>
      <w:r w:rsidRPr="00794E63">
        <w:rPr>
          <w:i/>
        </w:rPr>
        <w:t>x</w:t>
      </w:r>
      <w:r w:rsidRPr="00794E63">
        <w:t xml:space="preserve"> is increasing, </w:t>
      </w:r>
      <w:r w:rsidRPr="00794E63">
        <w:rPr>
          <w:i/>
        </w:rPr>
        <w:t>y</w:t>
      </w:r>
      <w:r w:rsidRPr="00794E63">
        <w:t xml:space="preserve"> is decreasing. </w:t>
      </w:r>
    </w:p>
    <w:p w14:paraId="37066B72" w14:textId="6A5991BF" w:rsidR="005F6DAE" w:rsidRPr="00794E63" w:rsidRDefault="005F6DAE" w:rsidP="006508D7">
      <w:pPr>
        <w:pStyle w:val="Pquestiontextpartsa"/>
      </w:pPr>
      <w:r w:rsidRPr="00794E63">
        <w:rPr>
          <w:b/>
        </w:rPr>
        <w:t>(b)</w:t>
      </w:r>
      <w:r w:rsidR="006508D7">
        <w:tab/>
      </w:r>
      <w:r w:rsidRPr="00794E63">
        <w:t xml:space="preserve">1 </w:t>
      </w:r>
      <w:r w:rsidRPr="00794E63">
        <w:rPr>
          <w:position w:val="-4"/>
        </w:rPr>
        <w:object w:dxaOrig="180" w:dyaOrig="200" w14:anchorId="3B7C070C">
          <v:shape id="_x0000_i1049" type="#_x0000_t75" style="width:8pt;height:10.65pt" o:ole="">
            <v:imagedata r:id="rId54" o:title=""/>
          </v:shape>
          <o:OLEObject Type="Embed" ProgID="Equation.3" ShapeID="_x0000_i1049" DrawAspect="Content" ObjectID="_1537785242" r:id="rId55"/>
        </w:object>
      </w:r>
      <w:r w:rsidRPr="00794E63">
        <w:t xml:space="preserve"> 20 = 20</w:t>
      </w:r>
    </w:p>
    <w:p w14:paraId="0C54C830" w14:textId="7225BD99" w:rsidR="005F6DAE" w:rsidRPr="00794E63" w:rsidRDefault="006508D7" w:rsidP="006508D7">
      <w:pPr>
        <w:pStyle w:val="Pquestiontextpartsa"/>
      </w:pPr>
      <w:r>
        <w:rPr>
          <w:b/>
        </w:rPr>
        <w:tab/>
      </w:r>
      <w:r w:rsidR="005F6DAE" w:rsidRPr="00794E63">
        <w:t xml:space="preserve">2 </w:t>
      </w:r>
      <w:r w:rsidR="005F6DAE" w:rsidRPr="00794E63">
        <w:rPr>
          <w:position w:val="-4"/>
        </w:rPr>
        <w:object w:dxaOrig="180" w:dyaOrig="200" w14:anchorId="202729EF">
          <v:shape id="_x0000_i1050" type="#_x0000_t75" style="width:8pt;height:10.65pt" o:ole="">
            <v:imagedata r:id="rId56" o:title=""/>
          </v:shape>
          <o:OLEObject Type="Embed" ProgID="Equation.3" ShapeID="_x0000_i1050" DrawAspect="Content" ObjectID="_1537785243" r:id="rId57"/>
        </w:object>
      </w:r>
      <w:r w:rsidR="005F6DAE" w:rsidRPr="00794E63">
        <w:t xml:space="preserve"> 10 = 20</w:t>
      </w:r>
    </w:p>
    <w:p w14:paraId="2B908FC3" w14:textId="4C14A8D1" w:rsidR="005F6DAE" w:rsidRPr="00794E63" w:rsidRDefault="006508D7" w:rsidP="006508D7">
      <w:pPr>
        <w:pStyle w:val="Pquestiontextpartsa"/>
      </w:pPr>
      <w:r>
        <w:rPr>
          <w:b/>
        </w:rPr>
        <w:tab/>
      </w:r>
      <w:r w:rsidR="005F6DAE" w:rsidRPr="00794E63">
        <w:t xml:space="preserve">5 </w:t>
      </w:r>
      <w:r w:rsidR="005F6DAE" w:rsidRPr="00794E63">
        <w:rPr>
          <w:position w:val="-4"/>
        </w:rPr>
        <w:object w:dxaOrig="180" w:dyaOrig="200" w14:anchorId="19806FBF">
          <v:shape id="_x0000_i1051" type="#_x0000_t75" style="width:8pt;height:10.65pt" o:ole="">
            <v:imagedata r:id="rId56" o:title=""/>
          </v:shape>
          <o:OLEObject Type="Embed" ProgID="Equation.3" ShapeID="_x0000_i1051" DrawAspect="Content" ObjectID="_1537785244" r:id="rId58"/>
        </w:object>
      </w:r>
      <w:r w:rsidR="005F6DAE" w:rsidRPr="00794E63">
        <w:t xml:space="preserve"> 4 = 20</w:t>
      </w:r>
    </w:p>
    <w:p w14:paraId="63E7F9C3" w14:textId="5E2808BE" w:rsidR="005F6DAE" w:rsidRPr="00794E63" w:rsidRDefault="006508D7" w:rsidP="006508D7">
      <w:pPr>
        <w:pStyle w:val="Pquestiontextpartsa"/>
      </w:pPr>
      <w:r>
        <w:tab/>
      </w:r>
      <w:r w:rsidR="005F6DAE" w:rsidRPr="00794E63">
        <w:t xml:space="preserve">10 </w:t>
      </w:r>
      <w:r w:rsidR="005F6DAE" w:rsidRPr="00794E63">
        <w:rPr>
          <w:position w:val="-4"/>
        </w:rPr>
        <w:object w:dxaOrig="180" w:dyaOrig="200" w14:anchorId="6F4BB585">
          <v:shape id="_x0000_i1052" type="#_x0000_t75" style="width:8pt;height:10.65pt" o:ole="">
            <v:imagedata r:id="rId56" o:title=""/>
          </v:shape>
          <o:OLEObject Type="Embed" ProgID="Equation.3" ShapeID="_x0000_i1052" DrawAspect="Content" ObjectID="_1537785245" r:id="rId59"/>
        </w:object>
      </w:r>
      <w:r w:rsidR="005F6DAE" w:rsidRPr="00794E63">
        <w:t xml:space="preserve"> 2 = 20</w:t>
      </w:r>
    </w:p>
    <w:p w14:paraId="5565AA72" w14:textId="111D0628" w:rsidR="005F6DAE" w:rsidRPr="00794E63" w:rsidRDefault="006508D7" w:rsidP="006508D7">
      <w:pPr>
        <w:pStyle w:val="Pquestiontextpartsa"/>
      </w:pPr>
      <w:r>
        <w:rPr>
          <w:b/>
        </w:rPr>
        <w:tab/>
      </w:r>
      <w:r w:rsidR="005F6DAE" w:rsidRPr="00794E63">
        <w:rPr>
          <w:b/>
          <w:position w:val="-4"/>
        </w:rPr>
        <w:object w:dxaOrig="220" w:dyaOrig="200" w14:anchorId="467FA5EE">
          <v:shape id="_x0000_i1053" type="#_x0000_t75" style="width:10.65pt;height:10.65pt" o:ole="">
            <v:imagedata r:id="rId60" o:title=""/>
          </v:shape>
          <o:OLEObject Type="Embed" ProgID="Equation.3" ShapeID="_x0000_i1053" DrawAspect="Content" ObjectID="_1537785246" r:id="rId61"/>
        </w:object>
      </w:r>
      <w:r w:rsidR="005F6DAE" w:rsidRPr="00794E63">
        <w:rPr>
          <w:i/>
        </w:rPr>
        <w:t>k</w:t>
      </w:r>
      <w:r w:rsidR="005F6DAE" w:rsidRPr="00794E63">
        <w:t xml:space="preserve"> = 20</w:t>
      </w:r>
    </w:p>
    <w:p w14:paraId="3848B3E0" w14:textId="0DDD6584" w:rsidR="005F6DAE" w:rsidRPr="00794E63" w:rsidRDefault="005F6DAE" w:rsidP="006508D7">
      <w:pPr>
        <w:pStyle w:val="Pquestiontextpartsa"/>
        <w:rPr>
          <w:b/>
        </w:rPr>
      </w:pPr>
      <w:r w:rsidRPr="00794E63">
        <w:rPr>
          <w:b/>
        </w:rPr>
        <w:t>(c)</w:t>
      </w:r>
      <w:r w:rsidR="006508D7">
        <w:rPr>
          <w:b/>
        </w:rPr>
        <w:tab/>
      </w:r>
      <w:r w:rsidRPr="00794E63">
        <w:rPr>
          <w:i/>
        </w:rPr>
        <w:t>y</w:t>
      </w:r>
      <w:r w:rsidRPr="00794E63">
        <w:t xml:space="preserve"> </w:t>
      </w:r>
      <w:r w:rsidRPr="00794E63">
        <w:rPr>
          <w:position w:val="-4"/>
        </w:rPr>
        <w:object w:dxaOrig="240" w:dyaOrig="200" w14:anchorId="2A0D639E">
          <v:shape id="_x0000_i1054" type="#_x0000_t75" style="width:11.55pt;height:10.65pt" o:ole="">
            <v:imagedata r:id="rId62" o:title=""/>
          </v:shape>
          <o:OLEObject Type="Embed" ProgID="Equation.3" ShapeID="_x0000_i1054" DrawAspect="Content" ObjectID="_1537785247" r:id="rId63"/>
        </w:object>
      </w:r>
      <w:r w:rsidRPr="00794E63">
        <w:rPr>
          <w:b/>
          <w:position w:val="-24"/>
        </w:rPr>
        <w:object w:dxaOrig="240" w:dyaOrig="620" w14:anchorId="5EB37B2A">
          <v:shape id="_x0000_i1055" type="#_x0000_t75" style="width:11.55pt;height:31.1pt" o:ole="">
            <v:imagedata r:id="rId64" o:title=""/>
          </v:shape>
          <o:OLEObject Type="Embed" ProgID="Equation.3" ShapeID="_x0000_i1055" DrawAspect="Content" ObjectID="_1537785248" r:id="rId65"/>
        </w:object>
      </w:r>
    </w:p>
    <w:p w14:paraId="582977C2" w14:textId="78F8F07C" w:rsidR="005F6DAE" w:rsidRPr="00794E63" w:rsidRDefault="006508D7" w:rsidP="006508D7">
      <w:pPr>
        <w:pStyle w:val="Pquestiontextpartsa"/>
        <w:rPr>
          <w:b/>
        </w:rPr>
      </w:pPr>
      <w:r>
        <w:rPr>
          <w:b/>
        </w:rPr>
        <w:tab/>
      </w:r>
      <w:r w:rsidR="005F6DAE" w:rsidRPr="00794E63">
        <w:rPr>
          <w:i/>
        </w:rPr>
        <w:t>y</w:t>
      </w:r>
      <w:r w:rsidR="005F6DAE" w:rsidRPr="00794E63">
        <w:t xml:space="preserve"> = </w:t>
      </w:r>
      <w:r w:rsidR="005F6DAE" w:rsidRPr="00794E63">
        <w:rPr>
          <w:b/>
          <w:position w:val="-24"/>
        </w:rPr>
        <w:object w:dxaOrig="240" w:dyaOrig="620" w14:anchorId="2688E123">
          <v:shape id="_x0000_i1056" type="#_x0000_t75" style="width:11.55pt;height:31.1pt" o:ole="">
            <v:imagedata r:id="rId66" o:title=""/>
          </v:shape>
          <o:OLEObject Type="Embed" ProgID="Equation.3" ShapeID="_x0000_i1056" DrawAspect="Content" ObjectID="_1537785249" r:id="rId67"/>
        </w:object>
      </w:r>
    </w:p>
    <w:p w14:paraId="49E43015" w14:textId="787D7A8A" w:rsidR="005F6DAE" w:rsidRPr="00794E63" w:rsidRDefault="006508D7" w:rsidP="006508D7">
      <w:pPr>
        <w:pStyle w:val="Pquestiontextpartsa"/>
        <w:rPr>
          <w:b/>
        </w:rPr>
      </w:pPr>
      <w:r>
        <w:tab/>
      </w:r>
      <w:r w:rsidR="005F6DAE" w:rsidRPr="00794E63">
        <w:rPr>
          <w:i/>
        </w:rPr>
        <w:t>y</w:t>
      </w:r>
      <w:r w:rsidR="005F6DAE" w:rsidRPr="00794E63">
        <w:t xml:space="preserve"> = </w:t>
      </w:r>
      <w:r w:rsidR="005F6DAE" w:rsidRPr="00794E63">
        <w:rPr>
          <w:b/>
          <w:position w:val="-24"/>
        </w:rPr>
        <w:object w:dxaOrig="360" w:dyaOrig="620" w14:anchorId="6C31BE40">
          <v:shape id="_x0000_i1057" type="#_x0000_t75" style="width:18.65pt;height:31.1pt" o:ole="">
            <v:imagedata r:id="rId68" o:title=""/>
          </v:shape>
          <o:OLEObject Type="Embed" ProgID="Equation.3" ShapeID="_x0000_i1057" DrawAspect="Content" ObjectID="_1537785250" r:id="rId69"/>
        </w:object>
      </w:r>
    </w:p>
    <w:p w14:paraId="68573B30" w14:textId="6B6769C1" w:rsidR="000E5746" w:rsidRDefault="005F6DAE" w:rsidP="00FC718B">
      <w:r w:rsidRPr="00794E63">
        <w:rPr>
          <w:rFonts w:ascii="Calibri" w:hAnsi="Calibri"/>
          <w:b/>
        </w:rPr>
        <w:t>(d)</w:t>
      </w:r>
    </w:p>
    <w:p w14:paraId="77AD3510" w14:textId="21792E14" w:rsidR="00FC718B" w:rsidRDefault="001F63E4" w:rsidP="00FC718B">
      <w:pPr>
        <w:pStyle w:val="Psectionresults"/>
        <w:jc w:val="left"/>
      </w:pPr>
      <w:r>
        <w:tab/>
      </w:r>
      <w:r w:rsidR="00FC718B">
        <w:rPr>
          <w:noProof/>
        </w:rPr>
        <w:drawing>
          <wp:inline distT="0" distB="0" distL="0" distR="0" wp14:anchorId="7C9D814C" wp14:editId="3829E283">
            <wp:extent cx="2082800" cy="2437679"/>
            <wp:effectExtent l="0" t="0" r="0" b="1270"/>
            <wp:docPr id="1" name="Picture 1" descr="ExFAT:Pearson chapter tests:_SUPPLIED_V1_CORREX_080916:_SUPPLIED_V1_CORREX_080916:PM2e_09_EB_09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ExFAT:Pearson chapter tests:_SUPPLIED_V1_CORREX_080916:_SUPPLIED_V1_CORREX_080916:PM2e_09_EB_09_FATS_01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47" cy="24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AB0E" w14:textId="77777777" w:rsidR="00FC718B" w:rsidRDefault="00FC718B" w:rsidP="00FC718B">
      <w:pPr>
        <w:rPr>
          <w:rFonts w:ascii="Calibri" w:hAnsi="Calibri"/>
          <w:b/>
        </w:rPr>
      </w:pPr>
    </w:p>
    <w:p w14:paraId="5F03C2F7" w14:textId="1BFFA992" w:rsidR="00FC718B" w:rsidRPr="00794E63" w:rsidRDefault="00FC718B" w:rsidP="006508D7">
      <w:pPr>
        <w:pStyle w:val="Pquestiontextpartsa"/>
        <w:rPr>
          <w:b/>
        </w:rPr>
      </w:pPr>
      <w:r w:rsidRPr="00794E63">
        <w:rPr>
          <w:b/>
        </w:rPr>
        <w:t>(e)</w:t>
      </w:r>
      <w:r w:rsidR="006508D7">
        <w:rPr>
          <w:b/>
        </w:rPr>
        <w:tab/>
      </w:r>
      <w:r w:rsidR="005416A3">
        <w:t>Where</w:t>
      </w:r>
      <w:r w:rsidRPr="00794E63">
        <w:t xml:space="preserve"> </w:t>
      </w:r>
      <w:r w:rsidRPr="00794E63">
        <w:rPr>
          <w:i/>
        </w:rPr>
        <w:t>x</w:t>
      </w:r>
      <w:r w:rsidRPr="00794E63">
        <w:t xml:space="preserve"> = 20</w:t>
      </w:r>
      <w:r w:rsidR="001F63E4">
        <w:t>:</w:t>
      </w:r>
      <w:r w:rsidRPr="00794E63">
        <w:t xml:space="preserve"> </w:t>
      </w:r>
      <w:r w:rsidR="001F63E4">
        <w:br/>
      </w:r>
      <w:r w:rsidRPr="001F63E4">
        <w:rPr>
          <w:i/>
        </w:rPr>
        <w:t>y</w:t>
      </w:r>
      <w:r w:rsidRPr="00794E63">
        <w:t xml:space="preserve"> = </w:t>
      </w:r>
      <w:r w:rsidRPr="00794E63">
        <w:rPr>
          <w:b/>
          <w:position w:val="-24"/>
        </w:rPr>
        <w:object w:dxaOrig="360" w:dyaOrig="620" w14:anchorId="583B6850">
          <v:shape id="_x0000_i1058" type="#_x0000_t75" style="width:18.65pt;height:31.1pt" o:ole="">
            <v:imagedata r:id="rId71" o:title=""/>
          </v:shape>
          <o:OLEObject Type="Embed" ProgID="Equation.3" ShapeID="_x0000_i1058" DrawAspect="Content" ObjectID="_1537785251" r:id="rId72"/>
        </w:object>
      </w:r>
    </w:p>
    <w:p w14:paraId="2E5B6BA7" w14:textId="10DA1ED3" w:rsidR="00FC718B" w:rsidRPr="00794E63" w:rsidRDefault="006508D7" w:rsidP="006508D7">
      <w:pPr>
        <w:pStyle w:val="Pquestiontextpartsa"/>
      </w:pPr>
      <w:r>
        <w:tab/>
      </w:r>
      <w:r w:rsidR="00FC718B" w:rsidRPr="00794E63">
        <w:object w:dxaOrig="220" w:dyaOrig="200" w14:anchorId="7A1DA9B0">
          <v:shape id="_x0000_i1059" type="#_x0000_t75" style="width:10.65pt;height:10.65pt" o:ole="">
            <v:imagedata r:id="rId60" o:title=""/>
          </v:shape>
          <o:OLEObject Type="Embed" ProgID="Equation.3" ShapeID="_x0000_i1059" DrawAspect="Content" ObjectID="_1537785252" r:id="rId73"/>
        </w:object>
      </w:r>
      <w:r w:rsidR="00FC718B" w:rsidRPr="00794E63">
        <w:rPr>
          <w:i/>
        </w:rPr>
        <w:t xml:space="preserve">y </w:t>
      </w:r>
      <w:r w:rsidR="00FC718B" w:rsidRPr="00794E63">
        <w:t>= 1</w:t>
      </w:r>
    </w:p>
    <w:p w14:paraId="75868716" w14:textId="4AD995EE" w:rsidR="001B433F" w:rsidRDefault="001B433F" w:rsidP="00FC718B">
      <w:pPr>
        <w:pStyle w:val="Psectionresults"/>
      </w:pPr>
      <w:r>
        <w:t xml:space="preserve">Extended </w:t>
      </w:r>
      <w:r w:rsidR="000E5746">
        <w:t>answer total marks:  32</w:t>
      </w:r>
    </w:p>
    <w:p w14:paraId="44F9515A" w14:textId="343F47BA" w:rsidR="001158EE" w:rsidRDefault="001B433F" w:rsidP="001158EE">
      <w:pPr>
        <w:pStyle w:val="Psectionresults"/>
      </w:pPr>
      <w:r>
        <w:t xml:space="preserve">TOTAL test </w:t>
      </w:r>
      <w:r w:rsidR="002760FA">
        <w:t>marks:  83</w:t>
      </w:r>
    </w:p>
    <w:sectPr w:rsidR="001158EE" w:rsidSect="00957E9E">
      <w:headerReference w:type="default" r:id="rId74"/>
      <w:footerReference w:type="default" r:id="rId75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70D97" w14:textId="77777777" w:rsidR="006B5DE9" w:rsidRDefault="006B5DE9" w:rsidP="00B91E57">
      <w:r>
        <w:separator/>
      </w:r>
    </w:p>
  </w:endnote>
  <w:endnote w:type="continuationSeparator" w:id="0">
    <w:p w14:paraId="53A4C0E2" w14:textId="77777777" w:rsidR="006B5DE9" w:rsidRDefault="006B5DE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5F6DAE" w:rsidRDefault="005F6DAE" w:rsidP="00B91E57">
    <w:pPr>
      <w:pStyle w:val="Pfootertext"/>
    </w:pPr>
  </w:p>
  <w:p w14:paraId="4090AE9B" w14:textId="77777777" w:rsidR="005F6DAE" w:rsidRPr="00B91E57" w:rsidRDefault="005F6DA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72D0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A7F32" w14:textId="77777777" w:rsidR="006B5DE9" w:rsidRDefault="006B5DE9" w:rsidP="00B91E57">
      <w:r>
        <w:separator/>
      </w:r>
    </w:p>
  </w:footnote>
  <w:footnote w:type="continuationSeparator" w:id="0">
    <w:p w14:paraId="4F4F7DB5" w14:textId="77777777" w:rsidR="006B5DE9" w:rsidRDefault="006B5DE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7412DE4C" w:rsidR="005F6DAE" w:rsidRDefault="00E62579" w:rsidP="001158EE">
    <w:pPr>
      <w:pStyle w:val="Pheadertext"/>
    </w:pPr>
    <w:r>
      <w:t xml:space="preserve">Pearson Mathematics </w:t>
    </w:r>
    <w:r w:rsidR="005F6DAE">
      <w:t>9</w:t>
    </w:r>
    <w:r>
      <w:t xml:space="preserve">  </w:t>
    </w:r>
    <w:r w:rsidR="005F6DAE">
      <w:t xml:space="preserve">  </w:t>
    </w:r>
    <w:r w:rsidR="005F6DAE" w:rsidRPr="002760FA">
      <w:t xml:space="preserve">Non-linear </w:t>
    </w:r>
    <w:r w:rsidR="00B81F4B">
      <w:t>r</w:t>
    </w:r>
    <w:r w:rsidR="005F6DAE">
      <w:t xml:space="preserve">elationships and </w:t>
    </w:r>
    <w:r w:rsidR="00B81F4B">
      <w:t>p</w:t>
    </w:r>
    <w:r w:rsidR="005F6DAE">
      <w:t xml:space="preserve">roportion </w:t>
    </w:r>
    <w:r>
      <w:t>—</w:t>
    </w:r>
    <w:r w:rsidR="005F6DAE">
      <w:t xml:space="preserve"> </w:t>
    </w:r>
    <w:r w:rsidR="005F6DAE" w:rsidRPr="00F85EEB">
      <w:t xml:space="preserve">Test </w:t>
    </w:r>
    <w:r w:rsidR="005F6DAE">
      <w:t>D Solutions</w:t>
    </w:r>
  </w:p>
  <w:p w14:paraId="3AE35B27" w14:textId="77777777" w:rsidR="005F6DAE" w:rsidRPr="00B91E57" w:rsidRDefault="005F6DAE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38A6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23ADC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3EE8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381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2C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65856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3760C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2D8F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A94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C94D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3F61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E574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E6F48"/>
    <w:rsid w:val="001F3D5E"/>
    <w:rsid w:val="001F63E4"/>
    <w:rsid w:val="00223001"/>
    <w:rsid w:val="002509BC"/>
    <w:rsid w:val="002635BA"/>
    <w:rsid w:val="002760F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F0B53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43EE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E3FBA"/>
    <w:rsid w:val="004F03F0"/>
    <w:rsid w:val="004F5839"/>
    <w:rsid w:val="004F59F5"/>
    <w:rsid w:val="005067E7"/>
    <w:rsid w:val="0052478A"/>
    <w:rsid w:val="0052656A"/>
    <w:rsid w:val="00530D78"/>
    <w:rsid w:val="005416A3"/>
    <w:rsid w:val="005431EF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C1799"/>
    <w:rsid w:val="005C2DB7"/>
    <w:rsid w:val="005C6EE5"/>
    <w:rsid w:val="005F6DAE"/>
    <w:rsid w:val="00604D55"/>
    <w:rsid w:val="00606690"/>
    <w:rsid w:val="0060765D"/>
    <w:rsid w:val="00607F60"/>
    <w:rsid w:val="00617BEA"/>
    <w:rsid w:val="006315DD"/>
    <w:rsid w:val="006508D7"/>
    <w:rsid w:val="00652315"/>
    <w:rsid w:val="00665AA1"/>
    <w:rsid w:val="0066782B"/>
    <w:rsid w:val="006B2DF9"/>
    <w:rsid w:val="006B5DE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05377"/>
    <w:rsid w:val="00814B1B"/>
    <w:rsid w:val="00817AEB"/>
    <w:rsid w:val="008226DD"/>
    <w:rsid w:val="00823BB8"/>
    <w:rsid w:val="008266C5"/>
    <w:rsid w:val="0084220A"/>
    <w:rsid w:val="00842378"/>
    <w:rsid w:val="008453BA"/>
    <w:rsid w:val="00851029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07E1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1F4B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2579"/>
    <w:rsid w:val="00E66F4C"/>
    <w:rsid w:val="00E72D03"/>
    <w:rsid w:val="00E80255"/>
    <w:rsid w:val="00E804F6"/>
    <w:rsid w:val="00E840C7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1CFF"/>
    <w:rsid w:val="00F5599A"/>
    <w:rsid w:val="00F60B79"/>
    <w:rsid w:val="00F80273"/>
    <w:rsid w:val="00F93270"/>
    <w:rsid w:val="00FA71CA"/>
    <w:rsid w:val="00FB077E"/>
    <w:rsid w:val="00FB4663"/>
    <w:rsid w:val="00FB7DE1"/>
    <w:rsid w:val="00FC2A4C"/>
    <w:rsid w:val="00FC718B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emf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3.e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jpeg"/><Relationship Id="rId58" Type="http://schemas.openxmlformats.org/officeDocument/2006/relationships/oleObject" Target="embeddings/oleObject27.bin"/><Relationship Id="rId66" Type="http://schemas.openxmlformats.org/officeDocument/2006/relationships/image" Target="media/image28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image" Target="media/image20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jpeg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8.jpeg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jpeg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42</TotalTime>
  <Pages>7</Pages>
  <Words>1371</Words>
  <Characters>3771</Characters>
  <Application>Microsoft Office Word</Application>
  <DocSecurity>0</DocSecurity>
  <Lines>342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2016-09-10T21:39:00Z</dcterms:created>
  <dcterms:modified xsi:type="dcterms:W3CDTF">2016-10-12T02:46:00Z</dcterms:modified>
</cp:coreProperties>
</file>