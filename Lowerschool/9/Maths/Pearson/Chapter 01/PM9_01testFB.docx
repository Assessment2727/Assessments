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29D9C159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40E07">
        <w:t>1</w:t>
      </w:r>
      <w:r>
        <w:t>.1]</w:t>
      </w:r>
    </w:p>
    <w:p w14:paraId="68D9A325" w14:textId="74270075" w:rsidR="00EF38CC" w:rsidRDefault="00240E07" w:rsidP="00EF38CC">
      <w:pPr>
        <w:pStyle w:val="Pquestiontextmainstem"/>
      </w:pPr>
      <w:r w:rsidRPr="00240E07">
        <w:t xml:space="preserve">What is </w:t>
      </w:r>
      <w:r w:rsidR="00F55474">
        <w:t>3</w:t>
      </w:r>
      <w:r w:rsidRPr="00240E07">
        <w:t>0% of 50?</w:t>
      </w:r>
    </w:p>
    <w:p w14:paraId="0054A580" w14:textId="41D78A0B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40E07"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40E07">
        <w:t>10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40E07">
        <w:t>15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40E07">
        <w:t>30</w:t>
      </w:r>
    </w:p>
    <w:p w14:paraId="4A5DD7EC" w14:textId="53DA4451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bookmarkStart w:id="0" w:name="_GoBack"/>
      <w:bookmarkEnd w:id="0"/>
      <w:r>
        <w:tab/>
        <w:t>[</w:t>
      </w:r>
      <w:r w:rsidR="00240E07">
        <w:t>1</w:t>
      </w:r>
      <w:r>
        <w:t>.</w:t>
      </w:r>
      <w:r w:rsidR="00240E07">
        <w:t>2</w:t>
      </w:r>
      <w:r>
        <w:t>]</w:t>
      </w:r>
    </w:p>
    <w:p w14:paraId="0D3149F6" w14:textId="2C71CE5C" w:rsidR="001B433F" w:rsidRDefault="00F55474" w:rsidP="001B433F">
      <w:pPr>
        <w:pStyle w:val="Pquestiontextmainstem"/>
      </w:pPr>
      <w:r w:rsidRPr="00F55474">
        <w:t>What is the sale price of a wedding dress that retails at $2250.00 but is discounted by 20%?</w:t>
      </w:r>
    </w:p>
    <w:p w14:paraId="36EF2055" w14:textId="0921ACB2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40E07">
        <w:t>$</w:t>
      </w:r>
      <w:r w:rsidR="00F55474">
        <w:t>4</w:t>
      </w:r>
      <w:r w:rsidR="00240E07">
        <w:t xml:space="preserve">50.00 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F55474" w:rsidRPr="00F55474">
        <w:t>$2350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F55474" w:rsidRPr="00F55474">
        <w:t>$1800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F55474" w:rsidRPr="00F55474">
        <w:t>$2700</w:t>
      </w:r>
    </w:p>
    <w:p w14:paraId="5FFFF81F" w14:textId="486F5DDC" w:rsidR="00240E07" w:rsidRDefault="00240E07" w:rsidP="00240E07">
      <w:pPr>
        <w:pStyle w:val="Pquestionheadingmc"/>
      </w:pPr>
      <w:r>
        <w:t>Question 3</w:t>
      </w:r>
      <w:r>
        <w:tab/>
        <w:t>[1.3]</w:t>
      </w:r>
    </w:p>
    <w:p w14:paraId="79DEAC14" w14:textId="275DE16F" w:rsidR="00240E07" w:rsidRDefault="00F55474" w:rsidP="00240E07">
      <w:pPr>
        <w:pStyle w:val="Pquestiontextmainstem"/>
      </w:pPr>
      <w:r w:rsidRPr="00F55474">
        <w:t>Michael works as a real estate agent. In a week, he earns $150.00 plus 2.1% of the value of any property he sells. In one week of work, he sells one property for $380 000. What does Michael earn in that week?</w:t>
      </w:r>
    </w:p>
    <w:p w14:paraId="41D33E0B" w14:textId="13D15F31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F55474" w:rsidRPr="00F55474">
        <w:t>$8130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F55474" w:rsidRPr="00F55474">
        <w:t>$7980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F55474" w:rsidRPr="00F55474">
        <w:t>$150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F55474" w:rsidRPr="00F55474">
        <w:t>$4710</w:t>
      </w:r>
    </w:p>
    <w:p w14:paraId="19C92854" w14:textId="4682C269" w:rsidR="00240E07" w:rsidRDefault="00240E07" w:rsidP="00240E07">
      <w:pPr>
        <w:pStyle w:val="Pquestionheadingmc"/>
      </w:pPr>
      <w:r>
        <w:t>Question 4</w:t>
      </w:r>
      <w:r>
        <w:tab/>
        <w:t>[1.4]</w:t>
      </w:r>
    </w:p>
    <w:p w14:paraId="551CD3B7" w14:textId="07A5D455" w:rsidR="00240E07" w:rsidRDefault="00F55474" w:rsidP="00240E07">
      <w:pPr>
        <w:pStyle w:val="Pquestiontextmainstem"/>
      </w:pPr>
      <w:r w:rsidRPr="00F55474">
        <w:t>Roushad is a carpenter who earns $52 500 per annum. He donates $10.00 per week to recognised charities and spends $1500 per annum on new tools. What is his taxable income?</w:t>
      </w:r>
    </w:p>
    <w:p w14:paraId="2A9463E6" w14:textId="36802CC1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F55474" w:rsidRPr="00F55474">
        <w:t>$54 520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F55474" w:rsidRPr="00F55474">
        <w:t>$51 980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F55474" w:rsidRPr="00F55474">
        <w:t>$51 520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F55474" w:rsidRPr="00F55474">
        <w:t>$50 480</w:t>
      </w:r>
    </w:p>
    <w:p w14:paraId="0D17C7E0" w14:textId="69E60CBC" w:rsidR="00240E07" w:rsidRDefault="00240E07" w:rsidP="00240E07">
      <w:pPr>
        <w:pStyle w:val="Pquestionheadingmc"/>
      </w:pPr>
      <w:r>
        <w:t>Question 5</w:t>
      </w:r>
      <w:r w:rsidR="00010A8C">
        <w:tab/>
        <w:t>[1</w:t>
      </w:r>
      <w:r>
        <w:t>.</w:t>
      </w:r>
      <w:r w:rsidR="00010A8C">
        <w:t>5</w:t>
      </w:r>
      <w:r>
        <w:t>]</w:t>
      </w:r>
    </w:p>
    <w:p w14:paraId="645B977E" w14:textId="5E2C5F13" w:rsidR="00240E07" w:rsidRDefault="00653408" w:rsidP="00240E07">
      <w:pPr>
        <w:pStyle w:val="Pquestiontextmainstem"/>
      </w:pPr>
      <w:r w:rsidRPr="00653408">
        <w:t>$450.00 is invested for three years in a bank paying simple interest at a rate of 12% p.a. How much simple interest will be earned?</w:t>
      </w:r>
    </w:p>
    <w:p w14:paraId="5C8C4AA0" w14:textId="4269F854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53408" w:rsidRPr="00653408">
        <w:t>$612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53408" w:rsidRPr="00653408">
        <w:t>$162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53408" w:rsidRPr="00653408">
        <w:t>$144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53408" w:rsidRPr="00653408">
        <w:t>$38</w:t>
      </w:r>
    </w:p>
    <w:p w14:paraId="7CAEE25A" w14:textId="019142BE" w:rsidR="00240E07" w:rsidRDefault="00240E07" w:rsidP="00240E07">
      <w:pPr>
        <w:pStyle w:val="Pquestionheadingmc"/>
      </w:pPr>
      <w:r>
        <w:t>Question 6</w:t>
      </w:r>
      <w:r>
        <w:tab/>
        <w:t>[</w:t>
      </w:r>
      <w:r w:rsidR="00010A8C">
        <w:t>1.6</w:t>
      </w:r>
      <w:r>
        <w:t>]</w:t>
      </w:r>
    </w:p>
    <w:p w14:paraId="3CAAB7BC" w14:textId="77777777" w:rsidR="00653408" w:rsidRDefault="00653408" w:rsidP="00653408">
      <w:pPr>
        <w:pStyle w:val="Pquestiontextmainstem"/>
      </w:pPr>
      <w:r>
        <w:t>The ironically named Free Bank has the following monthly fees:</w:t>
      </w:r>
    </w:p>
    <w:p w14:paraId="1614EC36" w14:textId="77777777" w:rsidR="00B55486" w:rsidRDefault="00B55486" w:rsidP="00B55486">
      <w:pPr>
        <w:pStyle w:val="Pquestiontextmainstem"/>
      </w:pPr>
      <w:r>
        <w:t>*   $4.00 account-keeping</w:t>
      </w:r>
    </w:p>
    <w:p w14:paraId="3BB68299" w14:textId="77777777" w:rsidR="00B55486" w:rsidRDefault="00B55486" w:rsidP="00B55486">
      <w:pPr>
        <w:pStyle w:val="Pquestiontextmainstem"/>
      </w:pPr>
      <w:r>
        <w:t>*   $0.30 each for the first five withdrawals from a Free Bank ATM</w:t>
      </w:r>
    </w:p>
    <w:p w14:paraId="63BCFD26" w14:textId="77777777" w:rsidR="00B55486" w:rsidRDefault="00B55486" w:rsidP="00B55486">
      <w:pPr>
        <w:pStyle w:val="Pquestiontextmainstem"/>
      </w:pPr>
      <w:r>
        <w:t>*   $0.40 each for additional withdrawals from a Free Bank ATM</w:t>
      </w:r>
    </w:p>
    <w:p w14:paraId="64488547" w14:textId="77777777" w:rsidR="00B55486" w:rsidRDefault="00B55486" w:rsidP="00B55486">
      <w:pPr>
        <w:pStyle w:val="Pquestiontextmainstem"/>
      </w:pPr>
      <w:r>
        <w:t>*   $1.50 for withdrawals from the ATM of a different bank</w:t>
      </w:r>
    </w:p>
    <w:p w14:paraId="4D2DD2E7" w14:textId="77777777" w:rsidR="00B55486" w:rsidRDefault="00B55486" w:rsidP="00B55486">
      <w:pPr>
        <w:pStyle w:val="Pquestiontextmainstem"/>
      </w:pPr>
      <w:r>
        <w:t>*   $0.70 per EFTPOS transaction</w:t>
      </w:r>
    </w:p>
    <w:p w14:paraId="1E15B1EA" w14:textId="7200C726" w:rsidR="00653408" w:rsidRDefault="00B55486" w:rsidP="00B55486">
      <w:pPr>
        <w:pStyle w:val="Pquestiontextmainstem"/>
      </w:pPr>
      <w:r>
        <w:t>*   $0.30 per online transfer</w:t>
      </w:r>
    </w:p>
    <w:p w14:paraId="58354E0C" w14:textId="0D789C73" w:rsidR="00B55486" w:rsidRDefault="00B55486" w:rsidP="00653408">
      <w:pPr>
        <w:pStyle w:val="Pquestiontextmainstem"/>
      </w:pPr>
      <w:r w:rsidRPr="00B55486">
        <w:t xml:space="preserve">In one month, Madeleine withdraws </w:t>
      </w:r>
      <w:r>
        <w:t xml:space="preserve">money </w:t>
      </w:r>
      <w:r w:rsidRPr="00B55486">
        <w:t>seven times from a Free Bank ATM, two times from a different bank’s ATM, completes six EFTPOS transactions and one online transfer. What does she pay in charges for the month?</w:t>
      </w:r>
    </w:p>
    <w:p w14:paraId="624B454F" w14:textId="650DB98F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55486" w:rsidRPr="00B55486">
        <w:t>$11.00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55486" w:rsidRPr="00B55486">
        <w:t>$12.00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55486" w:rsidRPr="00B55486">
        <w:t>$13.80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55486" w:rsidRPr="00B55486">
        <w:t>$14.00</w:t>
      </w:r>
    </w:p>
    <w:p w14:paraId="39D77C83" w14:textId="26AEA9E5" w:rsidR="008D3CAF" w:rsidRDefault="008D3CAF" w:rsidP="008D3CAF">
      <w:pPr>
        <w:pStyle w:val="Pquestionheadingmc"/>
      </w:pPr>
      <w:r>
        <w:t>Question 7</w:t>
      </w:r>
      <w:r>
        <w:tab/>
        <w:t>[1.7]</w:t>
      </w:r>
    </w:p>
    <w:p w14:paraId="1AD090B9" w14:textId="77777777" w:rsidR="008D3CAF" w:rsidRDefault="008D3CAF" w:rsidP="008D3CAF">
      <w:pPr>
        <w:pStyle w:val="Pquestiontextmainstem"/>
      </w:pPr>
      <w:r w:rsidRPr="00B55486">
        <w:t xml:space="preserve">Harriet uses a 500 W television for 4 hours each day. </w:t>
      </w:r>
      <w:r>
        <w:t xml:space="preserve">What is the </w:t>
      </w:r>
      <w:r w:rsidRPr="00B55486">
        <w:t>respective daily energy consumption and running cost of the television</w:t>
      </w:r>
      <w:r>
        <w:t xml:space="preserve">, given that the tariff is 18.9 </w:t>
      </w:r>
      <w:r w:rsidRPr="00B55486">
        <w:t>c/kWh</w:t>
      </w:r>
      <w:r>
        <w:t>?</w:t>
      </w:r>
    </w:p>
    <w:p w14:paraId="24B4741F" w14:textId="4E4CC899" w:rsidR="008D3CAF" w:rsidRDefault="008D3CAF" w:rsidP="008D3CA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B55486">
        <w:t>5 kW; $0.95/day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Pr="00B55486">
        <w:t>4 kW; $0.95/day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Pr="00B55486">
        <w:t>4 kW; $3.78/day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Pr="00B55486">
        <w:t>2 kW; $0.38/day</w:t>
      </w:r>
    </w:p>
    <w:p w14:paraId="7059B251" w14:textId="2CA03ADF" w:rsidR="00240E07" w:rsidRDefault="00240E07" w:rsidP="00240E07">
      <w:pPr>
        <w:pStyle w:val="Pquestionheadingmc"/>
      </w:pPr>
      <w:r>
        <w:lastRenderedPageBreak/>
        <w:t xml:space="preserve">Question </w:t>
      </w:r>
      <w:r w:rsidR="008D3CAF">
        <w:t>8</w:t>
      </w:r>
      <w:r>
        <w:tab/>
        <w:t>[</w:t>
      </w:r>
      <w:r w:rsidR="00010A8C">
        <w:t>1.</w:t>
      </w:r>
      <w:r w:rsidR="00C70601">
        <w:t>8</w:t>
      </w:r>
      <w:r>
        <w:t>]</w:t>
      </w:r>
    </w:p>
    <w:p w14:paraId="3C1AC9CF" w14:textId="3AB6244D" w:rsidR="00240E07" w:rsidRDefault="00B55486" w:rsidP="00240E07">
      <w:pPr>
        <w:pStyle w:val="Pquestiontextmainstem"/>
      </w:pPr>
      <w:r w:rsidRPr="00B55486">
        <w:t>Samantha has a 12-month phone plan with a minimum monthly spend of $49. Her contract states that the early exit fee is the minimum monthly spend multiplied by the number of months left on her contract, plus an extra $250.00 if she leaves within the first 6 months. Samantha exits the plan after 3 months. What is her early exit fee?</w:t>
      </w:r>
    </w:p>
    <w:p w14:paraId="1608F2DC" w14:textId="40422317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55486" w:rsidRPr="00B55486">
        <w:t>$49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55486" w:rsidRPr="00B55486">
        <w:t>$250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55486" w:rsidRPr="00B55486">
        <w:t>$441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55486" w:rsidRPr="00B55486">
        <w:t>$691</w:t>
      </w:r>
    </w:p>
    <w:p w14:paraId="45870E52" w14:textId="1A5AB3E7" w:rsidR="00240E07" w:rsidRDefault="00240E07" w:rsidP="00653408">
      <w:pPr>
        <w:pStyle w:val="Pquestiontextmcqoptions"/>
        <w:ind w:left="1701" w:hanging="1701"/>
      </w:pPr>
    </w:p>
    <w:p w14:paraId="0EB83F0A" w14:textId="6234F663" w:rsidR="001B433F" w:rsidRDefault="001B433F" w:rsidP="001B433F">
      <w:pPr>
        <w:pStyle w:val="Psectionresults"/>
      </w:pPr>
      <w:r>
        <w:t>M</w:t>
      </w:r>
      <w:r w:rsidR="00240E07">
        <w:t>ultiple-choice results: ___ / 8</w:t>
      </w: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3859C9FF" w:rsidR="001B433F" w:rsidRDefault="00010A8C" w:rsidP="00B80E6D">
      <w:pPr>
        <w:pStyle w:val="Pquestionheadingsx1stafterhead"/>
      </w:pPr>
      <w:r>
        <w:t>Question 9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[1.</w:t>
      </w:r>
      <w:r w:rsidR="001910D0">
        <w:t>3</w:t>
      </w:r>
      <w:r w:rsidR="001B433F">
        <w:t>]</w:t>
      </w:r>
    </w:p>
    <w:p w14:paraId="070A5467" w14:textId="77777777" w:rsidR="009E1AF5" w:rsidRDefault="009E1AF5" w:rsidP="009E1AF5">
      <w:pPr>
        <w:pStyle w:val="Pquestiontextmainstem"/>
      </w:pPr>
      <w:r>
        <w:t>Use words from the list below to complete the following sentences.</w:t>
      </w:r>
    </w:p>
    <w:p w14:paraId="71F2CF1F" w14:textId="77777777" w:rsidR="009E1AF5" w:rsidRDefault="009E1AF5" w:rsidP="009E1AF5">
      <w:pPr>
        <w:pStyle w:val="Pquestiontextmainstem"/>
      </w:pPr>
      <w:r>
        <w:t>salary      commission      award       overtime       piecework     retainer     wage</w:t>
      </w:r>
    </w:p>
    <w:p w14:paraId="157A64E1" w14:textId="6035AEA9" w:rsidR="002509BC" w:rsidRDefault="00B55486" w:rsidP="009E1AF5">
      <w:pPr>
        <w:pStyle w:val="Pquestiontextmainstem"/>
      </w:pPr>
      <w:r w:rsidRPr="00B55486">
        <w:t>Teachers, engineers and accountants are usually paid a ___________________, which means that their pay is fixed for long time periods and they do not receive ______________ payments. Those working in a trade are more likely to be paid by the hour and thus earn a ________________. Salespeople usually receive a  _______________ plus ___________________. An</w:t>
      </w:r>
      <w:r>
        <w:t> </w:t>
      </w:r>
      <w:r w:rsidRPr="00B55486">
        <w:t>___________________ is a document that specifies pay rates, job expectations, leave and working conditions.</w:t>
      </w:r>
    </w:p>
    <w:p w14:paraId="0601FB1E" w14:textId="5C66AD36" w:rsidR="00EF38CC" w:rsidRPr="00847FF8" w:rsidRDefault="00EF38CC" w:rsidP="00EF38CC">
      <w:pPr>
        <w:pStyle w:val="Pquestionheadingsx"/>
      </w:pPr>
      <w:r w:rsidRPr="00847FF8">
        <w:t xml:space="preserve">Question </w:t>
      </w:r>
      <w:r w:rsidR="00010A8C" w:rsidRPr="00847FF8">
        <w:t>10</w:t>
      </w:r>
      <w:r w:rsidRPr="00847FF8">
        <w:tab/>
      </w:r>
      <w:r w:rsidR="001910D0">
        <w:rPr>
          <w:rStyle w:val="Cmarkslabel"/>
        </w:rPr>
        <w:t>2</w:t>
      </w:r>
      <w:r w:rsidRPr="00847FF8">
        <w:rPr>
          <w:rStyle w:val="Cmarkslabel"/>
        </w:rPr>
        <w:t xml:space="preserve"> marks</w:t>
      </w:r>
      <w:r w:rsidRPr="00847FF8">
        <w:tab/>
        <w:t>[</w:t>
      </w:r>
      <w:r w:rsidR="001910D0">
        <w:t>1.1</w:t>
      </w:r>
      <w:r w:rsidRPr="00847FF8">
        <w:t>]</w:t>
      </w:r>
    </w:p>
    <w:p w14:paraId="6E420CF6" w14:textId="005FA8F0" w:rsidR="00EF38CC" w:rsidRPr="009E1AF5" w:rsidRDefault="00EF38CC" w:rsidP="00EF38C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9E1AF5" w:rsidRPr="009E1AF5">
        <w:t>Increase $1</w:t>
      </w:r>
      <w:r w:rsidR="00B55486">
        <w:t>2</w:t>
      </w:r>
      <w:r w:rsidR="009E1AF5" w:rsidRPr="009E1AF5">
        <w:t xml:space="preserve">0 by </w:t>
      </w:r>
      <w:r w:rsidR="00B55486">
        <w:t>2</w:t>
      </w:r>
      <w:r w:rsidR="009E1AF5" w:rsidRPr="009E1AF5">
        <w:t>0%.</w:t>
      </w:r>
    </w:p>
    <w:p w14:paraId="50A430E0" w14:textId="77777777" w:rsidR="009E1AF5" w:rsidRDefault="009E1AF5" w:rsidP="00EF38CC">
      <w:pPr>
        <w:pStyle w:val="Pquestiontextpartsa"/>
        <w:rPr>
          <w:rStyle w:val="Cquestionpartlabelbold"/>
          <w:b w:val="0"/>
        </w:rPr>
      </w:pPr>
    </w:p>
    <w:p w14:paraId="4B186419" w14:textId="77777777" w:rsidR="00611A65" w:rsidRDefault="00611A65" w:rsidP="00EF38CC">
      <w:pPr>
        <w:pStyle w:val="Pquestiontextpartsa"/>
        <w:rPr>
          <w:rStyle w:val="Cquestionpartlabelbold"/>
          <w:b w:val="0"/>
        </w:rPr>
      </w:pPr>
    </w:p>
    <w:p w14:paraId="4B4BB5FB" w14:textId="77777777" w:rsidR="009E1AF5" w:rsidRPr="009E1AF5" w:rsidRDefault="009E1AF5" w:rsidP="00EF38CC">
      <w:pPr>
        <w:pStyle w:val="Pquestiontextpartsa"/>
        <w:rPr>
          <w:rStyle w:val="Cquestionpartlabelbold"/>
          <w:b w:val="0"/>
        </w:rPr>
      </w:pPr>
    </w:p>
    <w:p w14:paraId="419CF3CB" w14:textId="11AA50F4" w:rsidR="00AA7ED5" w:rsidRDefault="00EF38CC" w:rsidP="009E1AF5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9E1AF5" w:rsidRPr="009E1AF5">
        <w:t>Decrease $</w:t>
      </w:r>
      <w:r w:rsidR="00B55486">
        <w:t>50</w:t>
      </w:r>
      <w:r w:rsidR="009E1AF5" w:rsidRPr="009E1AF5">
        <w:t xml:space="preserve"> by </w:t>
      </w:r>
      <w:r w:rsidR="00B55486">
        <w:t>30</w:t>
      </w:r>
      <w:r w:rsidR="009E1AF5" w:rsidRPr="009E1AF5">
        <w:t>%.</w:t>
      </w:r>
      <w:r w:rsidR="00AA7ED5" w:rsidRPr="009E1AF5">
        <w:t xml:space="preserve"> </w:t>
      </w:r>
    </w:p>
    <w:p w14:paraId="32913F24" w14:textId="77777777" w:rsidR="009E1AF5" w:rsidRDefault="009E1AF5" w:rsidP="009E1AF5">
      <w:pPr>
        <w:pStyle w:val="Pquestiontextpartsai"/>
      </w:pPr>
    </w:p>
    <w:p w14:paraId="09302392" w14:textId="77777777" w:rsidR="009E1AF5" w:rsidRDefault="009E1AF5" w:rsidP="009E1AF5">
      <w:pPr>
        <w:pStyle w:val="Pquestiontextpartsai"/>
      </w:pPr>
    </w:p>
    <w:p w14:paraId="01C4F7B7" w14:textId="77777777" w:rsidR="00611A65" w:rsidRPr="009E1AF5" w:rsidRDefault="00611A65" w:rsidP="009E1AF5">
      <w:pPr>
        <w:pStyle w:val="Pquestiontextpartsai"/>
      </w:pPr>
    </w:p>
    <w:p w14:paraId="203A7AA6" w14:textId="65495E70" w:rsidR="00010A8C" w:rsidRDefault="00010A8C" w:rsidP="00010A8C">
      <w:pPr>
        <w:pStyle w:val="Pquestionheadingsx"/>
      </w:pPr>
      <w:r>
        <w:t>Question 11</w:t>
      </w:r>
      <w:r>
        <w:tab/>
      </w:r>
      <w:r w:rsidR="001910D0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1910D0">
        <w:t>1.2</w:t>
      </w:r>
      <w:r>
        <w:t>]</w:t>
      </w:r>
    </w:p>
    <w:p w14:paraId="7E7FEDA5" w14:textId="04AAE5CC" w:rsidR="00010A8C" w:rsidRDefault="00B55486" w:rsidP="00010A8C">
      <w:pPr>
        <w:pStyle w:val="Pquestiontextmainstem"/>
      </w:pPr>
      <w:r w:rsidRPr="00B55486">
        <w:t>A dress costs $253.00 and a clothing shop sells it for $317.00.</w:t>
      </w:r>
    </w:p>
    <w:p w14:paraId="7C3EF298" w14:textId="77777777" w:rsidR="009E1AF5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9E1AF5" w:rsidRPr="009E1AF5">
        <w:t>What is the profit made by the shop?</w:t>
      </w:r>
    </w:p>
    <w:p w14:paraId="67AE6994" w14:textId="77777777" w:rsidR="009E1AF5" w:rsidRDefault="009E1AF5" w:rsidP="00010A8C">
      <w:pPr>
        <w:pStyle w:val="Pquestiontextpartsa"/>
      </w:pPr>
    </w:p>
    <w:p w14:paraId="291548DB" w14:textId="77777777" w:rsidR="009E1AF5" w:rsidRDefault="009E1AF5" w:rsidP="00010A8C">
      <w:pPr>
        <w:pStyle w:val="Pquestiontextpartsa"/>
      </w:pPr>
    </w:p>
    <w:p w14:paraId="7C5FD8C8" w14:textId="77777777" w:rsidR="00611A65" w:rsidRDefault="00611A65" w:rsidP="00010A8C">
      <w:pPr>
        <w:pStyle w:val="Pquestiontextpartsa"/>
      </w:pPr>
    </w:p>
    <w:p w14:paraId="0CCCCDC1" w14:textId="15EDAD74" w:rsidR="00010A8C" w:rsidRPr="00847FF8" w:rsidRDefault="00010A8C" w:rsidP="00010A8C">
      <w:pPr>
        <w:pStyle w:val="Pquestiontextpartsa"/>
        <w:rPr>
          <w:rStyle w:val="Cquestionpartlabelbold"/>
          <w:b w:val="0"/>
        </w:rPr>
      </w:pPr>
      <w:r w:rsidRPr="00847FF8">
        <w:t xml:space="preserve"> </w:t>
      </w:r>
    </w:p>
    <w:p w14:paraId="5858BDAB" w14:textId="273359CD" w:rsidR="00010A8C" w:rsidRDefault="00010A8C" w:rsidP="009E1AF5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9E1AF5" w:rsidRPr="009E1AF5">
        <w:t>Find the profit as a percentage of the cost price. Give your answer to the nearest whole number.</w:t>
      </w:r>
    </w:p>
    <w:p w14:paraId="7808E536" w14:textId="77777777" w:rsidR="009E1AF5" w:rsidRDefault="009E1AF5" w:rsidP="009E1AF5">
      <w:pPr>
        <w:pStyle w:val="Pquestiontextpartsai"/>
      </w:pPr>
    </w:p>
    <w:p w14:paraId="084E3D5C" w14:textId="77777777" w:rsidR="009E1AF5" w:rsidRDefault="009E1AF5" w:rsidP="009E1AF5">
      <w:pPr>
        <w:pStyle w:val="Pquestiontextpartsai"/>
      </w:pPr>
    </w:p>
    <w:p w14:paraId="3C94A5E6" w14:textId="77777777" w:rsidR="009E1AF5" w:rsidRDefault="009E1AF5" w:rsidP="009E1AF5">
      <w:pPr>
        <w:pStyle w:val="Pquestiontextpartsai"/>
      </w:pPr>
    </w:p>
    <w:p w14:paraId="5C9A22EB" w14:textId="4895E60E" w:rsidR="00010A8C" w:rsidRDefault="00010A8C" w:rsidP="00010A8C">
      <w:pPr>
        <w:pStyle w:val="Pquestiontextpartsa"/>
      </w:pPr>
      <w:r w:rsidRPr="009E1AF5">
        <w:rPr>
          <w:rStyle w:val="Cquestionpartlabelbold"/>
        </w:rPr>
        <w:lastRenderedPageBreak/>
        <w:t>(c)</w:t>
      </w:r>
      <w:r w:rsidRPr="009E1AF5">
        <w:tab/>
      </w:r>
      <w:r w:rsidR="009E1AF5" w:rsidRPr="009E1AF5">
        <w:t>Find the profit as a percentage of the selling price. Give your answer to the nearest whole number.</w:t>
      </w:r>
    </w:p>
    <w:p w14:paraId="39A7881E" w14:textId="77777777" w:rsidR="009E1AF5" w:rsidRDefault="009E1AF5" w:rsidP="00010A8C">
      <w:pPr>
        <w:pStyle w:val="Pquestiontextpartsa"/>
      </w:pPr>
    </w:p>
    <w:p w14:paraId="70C27575" w14:textId="77777777" w:rsidR="009E1AF5" w:rsidRPr="009E1AF5" w:rsidRDefault="009E1AF5" w:rsidP="00010A8C">
      <w:pPr>
        <w:pStyle w:val="Pquestiontextpartsa"/>
      </w:pPr>
    </w:p>
    <w:p w14:paraId="1BDB6758" w14:textId="0EB3EF2B" w:rsidR="00611A65" w:rsidRDefault="00611A65">
      <w:pPr>
        <w:rPr>
          <w:rFonts w:asciiTheme="minorHAnsi" w:hAnsiTheme="minorHAnsi"/>
          <w:b/>
        </w:rPr>
      </w:pPr>
    </w:p>
    <w:p w14:paraId="7A120821" w14:textId="1E897F0A" w:rsidR="00010A8C" w:rsidRDefault="00010A8C" w:rsidP="00010A8C">
      <w:pPr>
        <w:pStyle w:val="Pquestionheadingsx"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4A0F0417" w14:textId="6810DB99" w:rsidR="00B55486" w:rsidRDefault="00B55486" w:rsidP="00B55486">
      <w:pPr>
        <w:pStyle w:val="Pquestiontextmainstem"/>
      </w:pPr>
      <w:r>
        <w:t xml:space="preserve">Kie works part-time as an electrician. Her job has the following wage rates: </w:t>
      </w:r>
    </w:p>
    <w:p w14:paraId="3D1CBF12" w14:textId="52F8BA40" w:rsidR="00B55486" w:rsidRDefault="00B55486" w:rsidP="00B55486">
      <w:pPr>
        <w:pStyle w:val="Pquestiontextmainstem"/>
      </w:pPr>
      <w:r>
        <w:t>* a base wage of $19.00 per hour for up to 21 hours over the Monday–Friday working week</w:t>
      </w:r>
    </w:p>
    <w:p w14:paraId="12DAF1C7" w14:textId="77777777" w:rsidR="00B55486" w:rsidRDefault="00B55486" w:rsidP="00B55486">
      <w:pPr>
        <w:pStyle w:val="Pquestiontextmainstem"/>
      </w:pPr>
      <w:r>
        <w:t>* payment of time-and-a-half for any work completed on a Saturday</w:t>
      </w:r>
    </w:p>
    <w:p w14:paraId="0DA1598A" w14:textId="1B4DAC92" w:rsidR="00B55486" w:rsidRDefault="00B55486" w:rsidP="00B55486">
      <w:pPr>
        <w:pStyle w:val="Pquestiontextmainstem"/>
      </w:pPr>
      <w:r>
        <w:t>* payment of double time for any work completed on a Sunday.</w:t>
      </w:r>
    </w:p>
    <w:p w14:paraId="20CED22D" w14:textId="01F4B710" w:rsidR="00010A8C" w:rsidRDefault="00B55486" w:rsidP="00B55486">
      <w:pPr>
        <w:pStyle w:val="Pquestiontextmainstem"/>
      </w:pPr>
      <w:r>
        <w:t>Last week, Kie worked 9 hours during the week, 4 hours on Saturday and 5 hours on Sunday.</w:t>
      </w:r>
    </w:p>
    <w:p w14:paraId="3961C950" w14:textId="30740FDD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9E1AF5" w:rsidRPr="009E1AF5">
        <w:t xml:space="preserve">How much money </w:t>
      </w:r>
      <w:r w:rsidR="00016073">
        <w:t xml:space="preserve">does </w:t>
      </w:r>
      <w:r w:rsidR="00B55486">
        <w:t xml:space="preserve">Kie </w:t>
      </w:r>
      <w:r w:rsidR="009E1AF5" w:rsidRPr="009E1AF5">
        <w:t>make from Monday</w:t>
      </w:r>
      <w:r w:rsidR="009E1AF5">
        <w:t xml:space="preserve"> to </w:t>
      </w:r>
      <w:r w:rsidR="009E1AF5" w:rsidRPr="009E1AF5">
        <w:t>Friday?</w:t>
      </w:r>
    </w:p>
    <w:p w14:paraId="3847C4FF" w14:textId="77777777" w:rsid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698F7069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3D38065F" w14:textId="77777777" w:rsid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29594613" w14:textId="77777777" w:rsidR="009E1AF5" w:rsidRP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7774C80B" w14:textId="007018B8" w:rsidR="00010A8C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9E1AF5" w:rsidRPr="009E1AF5">
        <w:t xml:space="preserve">How much money </w:t>
      </w:r>
      <w:r w:rsidR="00016073">
        <w:t>does</w:t>
      </w:r>
      <w:r w:rsidR="009E1AF5" w:rsidRPr="009E1AF5">
        <w:t xml:space="preserve"> she earn on Saturday?</w:t>
      </w:r>
    </w:p>
    <w:p w14:paraId="49808890" w14:textId="77777777" w:rsidR="009E1AF5" w:rsidRDefault="009E1AF5" w:rsidP="00010A8C">
      <w:pPr>
        <w:pStyle w:val="Pquestiontextpartsai"/>
      </w:pPr>
    </w:p>
    <w:p w14:paraId="6303E848" w14:textId="77777777" w:rsidR="009E1AF5" w:rsidRDefault="009E1AF5" w:rsidP="00010A8C">
      <w:pPr>
        <w:pStyle w:val="Pquestiontextpartsai"/>
      </w:pPr>
    </w:p>
    <w:p w14:paraId="3ED84CCD" w14:textId="77777777" w:rsidR="00611A65" w:rsidRDefault="00611A65" w:rsidP="00010A8C">
      <w:pPr>
        <w:pStyle w:val="Pquestiontextpartsai"/>
      </w:pPr>
    </w:p>
    <w:p w14:paraId="38D7B36F" w14:textId="77777777" w:rsidR="009E1AF5" w:rsidRDefault="009E1AF5" w:rsidP="00010A8C">
      <w:pPr>
        <w:pStyle w:val="Pquestiontextpartsai"/>
      </w:pPr>
    </w:p>
    <w:p w14:paraId="302AEEA5" w14:textId="4863D13E" w:rsidR="00010A8C" w:rsidRDefault="009E1AF5" w:rsidP="00010A8C">
      <w:pPr>
        <w:pStyle w:val="Pquestiontextpartsa"/>
      </w:pPr>
      <w:r w:rsidRPr="00016073">
        <w:rPr>
          <w:rStyle w:val="Cquestionpartlabelbold"/>
        </w:rPr>
        <w:t xml:space="preserve"> </w:t>
      </w:r>
      <w:r w:rsidR="00010A8C" w:rsidRPr="00016073">
        <w:rPr>
          <w:rStyle w:val="Cquestionpartlabelbold"/>
        </w:rPr>
        <w:t>(c)</w:t>
      </w:r>
      <w:r w:rsidR="00010A8C" w:rsidRPr="00016073">
        <w:tab/>
      </w:r>
      <w:r w:rsidR="00016073" w:rsidRPr="00016073">
        <w:t xml:space="preserve">What </w:t>
      </w:r>
      <w:r w:rsidR="00016073">
        <w:t xml:space="preserve">does </w:t>
      </w:r>
      <w:r w:rsidR="00B55486">
        <w:t>Kie</w:t>
      </w:r>
      <w:r w:rsidR="00016073" w:rsidRPr="00016073">
        <w:t xml:space="preserve"> earn for working on Sunday?</w:t>
      </w:r>
    </w:p>
    <w:p w14:paraId="61524389" w14:textId="77777777" w:rsidR="00016073" w:rsidRDefault="00016073" w:rsidP="00010A8C">
      <w:pPr>
        <w:pStyle w:val="Pquestiontextpartsa"/>
      </w:pPr>
    </w:p>
    <w:p w14:paraId="2BF5CAF8" w14:textId="77777777" w:rsidR="00016073" w:rsidRDefault="00016073" w:rsidP="00010A8C">
      <w:pPr>
        <w:pStyle w:val="Pquestiontextpartsa"/>
      </w:pPr>
    </w:p>
    <w:p w14:paraId="0B073A74" w14:textId="77777777" w:rsidR="00611A65" w:rsidRDefault="00611A65" w:rsidP="00010A8C">
      <w:pPr>
        <w:pStyle w:val="Pquestiontextpartsa"/>
      </w:pPr>
    </w:p>
    <w:p w14:paraId="0F784AAA" w14:textId="77777777" w:rsidR="00016073" w:rsidRDefault="00016073" w:rsidP="00010A8C">
      <w:pPr>
        <w:pStyle w:val="Pquestiontextpartsa"/>
      </w:pPr>
    </w:p>
    <w:p w14:paraId="4AD07853" w14:textId="178DA389" w:rsidR="00016073" w:rsidRPr="00016073" w:rsidRDefault="00016073" w:rsidP="00016073">
      <w:pPr>
        <w:pStyle w:val="Pquestiontextpartsa"/>
      </w:pPr>
      <w:r w:rsidRPr="0001607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016073">
        <w:rPr>
          <w:rStyle w:val="Cquestionpartlabelbold"/>
        </w:rPr>
        <w:t>)</w:t>
      </w:r>
      <w:r w:rsidRPr="00016073">
        <w:tab/>
        <w:t xml:space="preserve">How much money, across the whole week, </w:t>
      </w:r>
      <w:r>
        <w:t xml:space="preserve">does </w:t>
      </w:r>
      <w:r w:rsidR="00B55486">
        <w:t>Kie</w:t>
      </w:r>
      <w:r w:rsidRPr="00016073">
        <w:t xml:space="preserve"> earn?</w:t>
      </w:r>
    </w:p>
    <w:p w14:paraId="14D50293" w14:textId="77777777" w:rsidR="00016073" w:rsidRDefault="00016073" w:rsidP="00010A8C">
      <w:pPr>
        <w:pStyle w:val="Pquestiontextpartsa"/>
      </w:pPr>
    </w:p>
    <w:p w14:paraId="476C4553" w14:textId="77777777" w:rsidR="00016073" w:rsidRDefault="00016073" w:rsidP="00016073">
      <w:pPr>
        <w:pStyle w:val="Pquestiontextpartsa"/>
        <w:ind w:left="0" w:firstLine="0"/>
      </w:pPr>
    </w:p>
    <w:p w14:paraId="2F5A2FC9" w14:textId="77777777" w:rsidR="00611A65" w:rsidRPr="00016073" w:rsidRDefault="00611A65" w:rsidP="00016073">
      <w:pPr>
        <w:pStyle w:val="Pquestiontextpartsa"/>
        <w:ind w:left="0" w:firstLine="0"/>
      </w:pPr>
    </w:p>
    <w:p w14:paraId="3A11203E" w14:textId="1A31303E" w:rsidR="00010A8C" w:rsidRDefault="00010A8C" w:rsidP="00010A8C">
      <w:pPr>
        <w:pStyle w:val="Pquestionheadingsx"/>
      </w:pPr>
      <w:r>
        <w:t>Question 13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[1.5]</w:t>
      </w:r>
    </w:p>
    <w:p w14:paraId="3E0EC2B7" w14:textId="721DC8E7" w:rsidR="00010A8C" w:rsidRDefault="00B55486" w:rsidP="00010A8C">
      <w:pPr>
        <w:pStyle w:val="Pquestiontextmainstem"/>
      </w:pPr>
      <w:r>
        <w:t xml:space="preserve">Belinda borrows </w:t>
      </w:r>
      <w:r w:rsidRPr="00B55486">
        <w:t xml:space="preserve">$6000 to </w:t>
      </w:r>
      <w:r>
        <w:t>go on a tour of Asia. She repays</w:t>
      </w:r>
      <w:r w:rsidRPr="00B55486">
        <w:t xml:space="preserve"> the debt after 4 years and 8 months. The loan was a simple interest agreement, payable quarterly, and the rate was 17% per annum.</w:t>
      </w:r>
    </w:p>
    <w:p w14:paraId="2602C0A1" w14:textId="6FE909BD" w:rsidR="00016073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016073" w:rsidRPr="00016073">
        <w:t xml:space="preserve">How much interest </w:t>
      </w:r>
      <w:r w:rsidR="00016073">
        <w:t xml:space="preserve">does </w:t>
      </w:r>
      <w:r w:rsidR="00B55486">
        <w:t>Belinda</w:t>
      </w:r>
      <w:r w:rsidR="00016073" w:rsidRPr="00016073">
        <w:t xml:space="preserve"> pay </w:t>
      </w:r>
      <w:r w:rsidR="00B55486">
        <w:t>quarterly</w:t>
      </w:r>
      <w:r w:rsidR="00016073" w:rsidRPr="00016073">
        <w:t>?</w:t>
      </w:r>
    </w:p>
    <w:p w14:paraId="2BF95225" w14:textId="77777777" w:rsidR="00016073" w:rsidRDefault="00016073" w:rsidP="00010A8C">
      <w:pPr>
        <w:pStyle w:val="Pquestiontextpartsa"/>
      </w:pPr>
    </w:p>
    <w:p w14:paraId="16D11176" w14:textId="77777777" w:rsidR="00016073" w:rsidRDefault="00016073" w:rsidP="00010A8C">
      <w:pPr>
        <w:pStyle w:val="Pquestiontextpartsa"/>
      </w:pPr>
    </w:p>
    <w:p w14:paraId="31E7FBFA" w14:textId="77777777" w:rsidR="00611A65" w:rsidRDefault="00611A65" w:rsidP="00010A8C">
      <w:pPr>
        <w:pStyle w:val="Pquestiontextpartsa"/>
      </w:pPr>
    </w:p>
    <w:p w14:paraId="5750B84D" w14:textId="52A49C35" w:rsidR="00010A8C" w:rsidRPr="00016073" w:rsidRDefault="00010A8C" w:rsidP="00010A8C">
      <w:pPr>
        <w:pStyle w:val="Pquestiontextpartsa"/>
        <w:rPr>
          <w:rStyle w:val="Cquestionpartlabelbold"/>
          <w:b w:val="0"/>
        </w:rPr>
      </w:pPr>
      <w:r w:rsidRPr="00016073">
        <w:t xml:space="preserve"> </w:t>
      </w:r>
    </w:p>
    <w:p w14:paraId="757C3BDA" w14:textId="79FB1632" w:rsidR="00010A8C" w:rsidRDefault="00010A8C" w:rsidP="00016073">
      <w:pPr>
        <w:pStyle w:val="Pquestiontextpartsai"/>
      </w:pPr>
      <w:r w:rsidRPr="00016073">
        <w:rPr>
          <w:rStyle w:val="Cquestionpartlabelbold"/>
        </w:rPr>
        <w:lastRenderedPageBreak/>
        <w:t>(b)</w:t>
      </w:r>
      <w:r w:rsidRPr="00016073">
        <w:tab/>
      </w:r>
      <w:r w:rsidR="00B55486" w:rsidRPr="00B55486">
        <w:t xml:space="preserve">Over the course of 4 years and 8 months how much, in total, </w:t>
      </w:r>
      <w:r w:rsidR="00B55486">
        <w:t xml:space="preserve">does </w:t>
      </w:r>
      <w:r w:rsidR="00B55486" w:rsidRPr="00B55486">
        <w:t>Belinda repay?</w:t>
      </w:r>
    </w:p>
    <w:p w14:paraId="2A09A066" w14:textId="77777777" w:rsidR="00016073" w:rsidRDefault="00016073" w:rsidP="00016073">
      <w:pPr>
        <w:pStyle w:val="Pquestiontextpartsai"/>
      </w:pPr>
    </w:p>
    <w:p w14:paraId="4E5B346F" w14:textId="77777777" w:rsidR="00016073" w:rsidRDefault="00016073" w:rsidP="00016073">
      <w:pPr>
        <w:pStyle w:val="Pquestiontextpartsai"/>
      </w:pPr>
    </w:p>
    <w:p w14:paraId="1BF755D3" w14:textId="77777777" w:rsidR="00016073" w:rsidRPr="00016073" w:rsidRDefault="00016073" w:rsidP="00016073">
      <w:pPr>
        <w:pStyle w:val="Pquestiontextpartsai"/>
      </w:pPr>
    </w:p>
    <w:p w14:paraId="18CCF7CC" w14:textId="04012A7B" w:rsidR="00010A8C" w:rsidRDefault="00010A8C" w:rsidP="00010A8C">
      <w:pPr>
        <w:pStyle w:val="Pquestionheadingsx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0A4B09E1" w14:textId="4435C711" w:rsidR="00010A8C" w:rsidRDefault="00B55486" w:rsidP="00016073">
      <w:pPr>
        <w:pStyle w:val="Pquestiontextmainstem"/>
      </w:pPr>
      <w:r w:rsidRPr="00B55486">
        <w:t>Dorothea purchase</w:t>
      </w:r>
      <w:r>
        <w:t>s</w:t>
      </w:r>
      <w:r w:rsidRPr="00B55486">
        <w:t xml:space="preserve"> $600.00 worth of g</w:t>
      </w:r>
      <w:r>
        <w:t>arden pavers on lay-by. She pays</w:t>
      </w:r>
      <w:r w:rsidRPr="00B55486">
        <w:t xml:space="preserve"> a deposit of $150.00 and then </w:t>
      </w:r>
      <w:r>
        <w:t xml:space="preserve">pays </w:t>
      </w:r>
      <w:r w:rsidRPr="00B55486">
        <w:t>$30.0</w:t>
      </w:r>
      <w:r>
        <w:t>0 each week until the pavers have</w:t>
      </w:r>
      <w:r w:rsidRPr="00B55486">
        <w:t xml:space="preserve"> been fully paid.</w:t>
      </w:r>
    </w:p>
    <w:p w14:paraId="7BC6BC20" w14:textId="2D398D74" w:rsidR="00010A8C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B55486" w:rsidRPr="00B55486">
        <w:t>Dorothea wishes to begin paving during September which is five months (20 weeks) away. Will she be able to achieve this goal under her current lay-by plan?</w:t>
      </w:r>
    </w:p>
    <w:p w14:paraId="53242309" w14:textId="77777777" w:rsid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7365F9B5" w14:textId="77777777" w:rsid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347B75DC" w14:textId="77777777" w:rsidR="00A07382" w:rsidRDefault="00A07382" w:rsidP="00010A8C">
      <w:pPr>
        <w:pStyle w:val="Pquestiontextpartsa"/>
        <w:rPr>
          <w:rStyle w:val="Cquestionpartlabelbold"/>
          <w:b w:val="0"/>
        </w:rPr>
      </w:pPr>
    </w:p>
    <w:p w14:paraId="2A298E97" w14:textId="77777777" w:rsidR="00016073" w:rsidRP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63B9546E" w14:textId="123E2682" w:rsidR="00016073" w:rsidRPr="00A20835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</w:pPr>
      <w:r w:rsidRPr="00016073">
        <w:rPr>
          <w:rStyle w:val="Cquestionpartlabelbold"/>
        </w:rPr>
        <w:t>(b)</w:t>
      </w:r>
      <w:r w:rsidRPr="00016073">
        <w:tab/>
      </w:r>
      <w:r w:rsidR="00A20835" w:rsidRPr="00A20835">
        <w:t>By the time Dorothea gets to her last payment, how much does she owe?</w:t>
      </w:r>
    </w:p>
    <w:p w14:paraId="289B97CA" w14:textId="77777777" w:rsidR="00611A65" w:rsidRDefault="00611A65" w:rsidP="00A20835">
      <w:pPr>
        <w:pStyle w:val="Pquestiontextpartsa"/>
        <w:ind w:left="0" w:firstLine="0"/>
      </w:pPr>
    </w:p>
    <w:p w14:paraId="741AEBE8" w14:textId="77777777" w:rsidR="00611A65" w:rsidRDefault="00611A65" w:rsidP="00010A8C">
      <w:pPr>
        <w:pStyle w:val="Pquestiontextpartsa"/>
      </w:pPr>
    </w:p>
    <w:p w14:paraId="7F6535C3" w14:textId="77777777" w:rsidR="00A07382" w:rsidRDefault="00A07382" w:rsidP="00010A8C">
      <w:pPr>
        <w:pStyle w:val="Pquestiontextpartsa"/>
      </w:pPr>
    </w:p>
    <w:p w14:paraId="47D92714" w14:textId="77777777" w:rsidR="00611A65" w:rsidRPr="00016073" w:rsidRDefault="00611A65" w:rsidP="00010A8C">
      <w:pPr>
        <w:pStyle w:val="Pquestiontextpartsa"/>
      </w:pPr>
    </w:p>
    <w:p w14:paraId="23460457" w14:textId="25AF9705" w:rsidR="00010A8C" w:rsidRDefault="00010A8C" w:rsidP="00010A8C">
      <w:pPr>
        <w:pStyle w:val="Pquestionheadingsx"/>
      </w:pPr>
      <w:r>
        <w:t>Question 15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[1.7]</w:t>
      </w:r>
    </w:p>
    <w:p w14:paraId="50214CCE" w14:textId="08F34E67" w:rsidR="00010A8C" w:rsidRDefault="00016073" w:rsidP="00010A8C">
      <w:pPr>
        <w:pStyle w:val="Pquestiontextmainstem"/>
      </w:pPr>
      <w:r w:rsidRPr="00016073">
        <w:t>Complete the following unit conversions.</w:t>
      </w:r>
    </w:p>
    <w:p w14:paraId="288C5474" w14:textId="57F656BD" w:rsidR="00010A8C" w:rsidRPr="00A20835" w:rsidRDefault="00010A8C" w:rsidP="00010A8C">
      <w:pPr>
        <w:pStyle w:val="Pquestiontextpartsa"/>
        <w:rPr>
          <w:rStyle w:val="Cquestionpartlabelbold"/>
          <w:b w:val="0"/>
        </w:rPr>
      </w:pPr>
      <w:r w:rsidRPr="00A20835">
        <w:rPr>
          <w:rStyle w:val="Cquestionpartlabelbold"/>
        </w:rPr>
        <w:t>(a)</w:t>
      </w:r>
      <w:r w:rsidRPr="00A20835">
        <w:tab/>
      </w:r>
      <w:r w:rsidR="00A20835" w:rsidRPr="00A20835">
        <w:t>8420</w:t>
      </w:r>
      <w:r w:rsidR="00016073" w:rsidRPr="00A20835">
        <w:t xml:space="preserve"> kL = ______________ L</w:t>
      </w:r>
      <w:r w:rsidRPr="00A20835">
        <w:t xml:space="preserve"> </w:t>
      </w:r>
    </w:p>
    <w:p w14:paraId="79E67BD5" w14:textId="4DBAE46B" w:rsidR="00016073" w:rsidRPr="00A20835" w:rsidRDefault="00016073" w:rsidP="00016073">
      <w:pPr>
        <w:pStyle w:val="Pquestiontextpartsa"/>
      </w:pPr>
      <w:r w:rsidRPr="00A20835">
        <w:rPr>
          <w:rStyle w:val="Cquestionpartlabelbold"/>
        </w:rPr>
        <w:t>(b)</w:t>
      </w:r>
      <w:r w:rsidRPr="00A20835">
        <w:tab/>
      </w:r>
      <w:r w:rsidR="00A20835" w:rsidRPr="00A20835">
        <w:t>3047</w:t>
      </w:r>
      <w:r w:rsidR="00C11A25" w:rsidRPr="00A20835">
        <w:t xml:space="preserve"> W = _____________ kW</w:t>
      </w:r>
    </w:p>
    <w:p w14:paraId="0A7E1DB3" w14:textId="5A99C8EE" w:rsidR="00010A8C" w:rsidRPr="00C11A25" w:rsidRDefault="00010A8C" w:rsidP="00016073">
      <w:pPr>
        <w:pStyle w:val="Pquestiontextpartsa"/>
      </w:pPr>
      <w:r w:rsidRPr="00C11A25">
        <w:rPr>
          <w:rStyle w:val="Cquestionpartlabelbold"/>
        </w:rPr>
        <w:t>(c)</w:t>
      </w:r>
      <w:r w:rsidRPr="00C11A25">
        <w:tab/>
      </w:r>
      <w:r w:rsidR="00A20835">
        <w:t>7</w:t>
      </w:r>
      <w:r w:rsidR="00C11A25" w:rsidRPr="00C11A25">
        <w:t xml:space="preserve"> MJ = _________________ J</w:t>
      </w:r>
    </w:p>
    <w:p w14:paraId="25E57BD4" w14:textId="04862208" w:rsidR="00010A8C" w:rsidRDefault="00010A8C" w:rsidP="00010A8C">
      <w:pPr>
        <w:pStyle w:val="Pquestionheadingsx"/>
      </w:pPr>
      <w:r>
        <w:t>Question 16</w:t>
      </w:r>
      <w:r>
        <w:tab/>
      </w:r>
      <w:r w:rsidR="00C7060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[1.7]</w:t>
      </w:r>
    </w:p>
    <w:p w14:paraId="6FCC4BD4" w14:textId="137DCFF2" w:rsidR="00010A8C" w:rsidRDefault="00A20835" w:rsidP="00010A8C">
      <w:pPr>
        <w:pStyle w:val="Pquestiontextmainstem"/>
      </w:pPr>
      <w:r w:rsidRPr="00A20835">
        <w:t xml:space="preserve">Carla, </w:t>
      </w:r>
      <w:r w:rsidR="00CA0BB7">
        <w:t>who is</w:t>
      </w:r>
      <w:r w:rsidRPr="00A20835">
        <w:t xml:space="preserve"> environmentally unaware, showers for 15 minutes. Her showerhead delivers 18</w:t>
      </w:r>
      <w:r>
        <w:t xml:space="preserve"> </w:t>
      </w:r>
      <w:r w:rsidRPr="00A20835">
        <w:t>L/</w:t>
      </w:r>
      <w:r>
        <w:t>min</w:t>
      </w:r>
      <w:r w:rsidRPr="00A20835">
        <w:t>.</w:t>
      </w:r>
    </w:p>
    <w:p w14:paraId="0B85FFBA" w14:textId="2FF5A4E4" w:rsidR="00010A8C" w:rsidRDefault="00010A8C" w:rsidP="00010A8C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C11A25" w:rsidRPr="00C11A25">
        <w:t xml:space="preserve">How many litres of water does </w:t>
      </w:r>
      <w:r w:rsidR="00A20835">
        <w:t>Carla</w:t>
      </w:r>
      <w:r w:rsidR="00C11A25" w:rsidRPr="00C11A25">
        <w:t xml:space="preserve"> use when showering?</w:t>
      </w:r>
    </w:p>
    <w:p w14:paraId="27ADC06B" w14:textId="77777777" w:rsid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07844DA4" w14:textId="77777777" w:rsidR="00A07382" w:rsidRDefault="00A07382" w:rsidP="00010A8C">
      <w:pPr>
        <w:pStyle w:val="Pquestiontextpartsa"/>
        <w:rPr>
          <w:rStyle w:val="Cquestionpartlabelbold"/>
          <w:b w:val="0"/>
        </w:rPr>
      </w:pPr>
    </w:p>
    <w:p w14:paraId="625AED6B" w14:textId="77777777" w:rsidR="00C11A25" w:rsidRP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38FBB9B7" w14:textId="7F13A7D6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>
        <w:t xml:space="preserve">Assuming </w:t>
      </w:r>
      <w:r w:rsidR="00A20835">
        <w:t>Carla</w:t>
      </w:r>
      <w:r>
        <w:t xml:space="preserve"> has one shower every day, how much water </w:t>
      </w:r>
      <w:r w:rsidR="00A20835">
        <w:t xml:space="preserve">does </w:t>
      </w:r>
      <w:r>
        <w:t>she use for her showers in one year?</w:t>
      </w:r>
    </w:p>
    <w:p w14:paraId="53DC5CFD" w14:textId="77777777" w:rsidR="00C11A25" w:rsidRDefault="00C11A25" w:rsidP="00010A8C">
      <w:pPr>
        <w:pStyle w:val="Pquestiontextpartsa"/>
        <w:rPr>
          <w:rStyle w:val="Cquestionpartlabelbold"/>
        </w:rPr>
      </w:pPr>
    </w:p>
    <w:p w14:paraId="79A346F2" w14:textId="77777777" w:rsidR="00A07382" w:rsidRPr="00A20835" w:rsidRDefault="00A07382" w:rsidP="00010A8C">
      <w:pPr>
        <w:pStyle w:val="Pquestiontextpartsa"/>
        <w:rPr>
          <w:rStyle w:val="Cquestionpartlabelbold"/>
        </w:rPr>
      </w:pPr>
    </w:p>
    <w:p w14:paraId="47E8366B" w14:textId="77777777" w:rsidR="00C11A25" w:rsidRPr="00A20835" w:rsidRDefault="00C11A25" w:rsidP="00010A8C">
      <w:pPr>
        <w:pStyle w:val="Pquestiontextpartsa"/>
        <w:rPr>
          <w:rStyle w:val="Cquestionpartlabelbold"/>
        </w:rPr>
      </w:pPr>
    </w:p>
    <w:p w14:paraId="7620D249" w14:textId="191AFD72" w:rsidR="00C11A25" w:rsidRDefault="00010A8C" w:rsidP="00C11A25">
      <w:pPr>
        <w:pStyle w:val="Pquestiontextpartsa"/>
      </w:pPr>
      <w:r w:rsidRPr="00C11A25">
        <w:rPr>
          <w:rStyle w:val="Cquestionpartlabelbold"/>
        </w:rPr>
        <w:t>(c)</w:t>
      </w:r>
      <w:r w:rsidRPr="00C11A25">
        <w:tab/>
      </w:r>
      <w:r w:rsidR="00C11A25" w:rsidRPr="00C11A25">
        <w:t>If water costs $1.2</w:t>
      </w:r>
      <w:r w:rsidR="00A20835">
        <w:t>7</w:t>
      </w:r>
      <w:r w:rsidR="00C11A25" w:rsidRPr="00C11A25">
        <w:t xml:space="preserve"> per kilolitre (kL), how much </w:t>
      </w:r>
      <w:r w:rsidR="00C11A25">
        <w:t xml:space="preserve">do </w:t>
      </w:r>
      <w:r w:rsidR="00A20835">
        <w:t>Carla</w:t>
      </w:r>
      <w:r w:rsidR="00C11A25" w:rsidRPr="00C11A25">
        <w:t>’s showers cost for the year? Round your answer to the nearest cent.</w:t>
      </w:r>
    </w:p>
    <w:p w14:paraId="07E59EDD" w14:textId="77777777" w:rsidR="00A07382" w:rsidRDefault="00A07382" w:rsidP="00C11A25">
      <w:pPr>
        <w:pStyle w:val="Pquestiontextpartsa"/>
      </w:pPr>
    </w:p>
    <w:p w14:paraId="0F0C3BF6" w14:textId="77777777" w:rsidR="00A07382" w:rsidRDefault="00A07382" w:rsidP="00C11A25">
      <w:pPr>
        <w:pStyle w:val="Pquestiontextpartsa"/>
      </w:pPr>
    </w:p>
    <w:p w14:paraId="1EA406C5" w14:textId="3A5B4FBE" w:rsidR="00010A8C" w:rsidRDefault="00010A8C" w:rsidP="00010A8C">
      <w:pPr>
        <w:pStyle w:val="Pquestionheadingsx"/>
      </w:pPr>
      <w:r>
        <w:lastRenderedPageBreak/>
        <w:t>Question 17</w:t>
      </w:r>
      <w:r>
        <w:tab/>
      </w:r>
      <w:r w:rsidR="00C70601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[1.8]</w:t>
      </w:r>
    </w:p>
    <w:p w14:paraId="571ECF40" w14:textId="156FE8FD" w:rsidR="003849AA" w:rsidRDefault="00A20835" w:rsidP="00A20835">
      <w:pPr>
        <w:pStyle w:val="Pquestiontextmainstem"/>
      </w:pPr>
      <w:r w:rsidRPr="00A20835">
        <w:t>Amy puts</w:t>
      </w:r>
      <w:r>
        <w:t xml:space="preserve"> credit onto her phone. The pre</w:t>
      </w:r>
      <w:r w:rsidRPr="00A20835">
        <w:t>paid</w:t>
      </w:r>
      <w:r>
        <w:t xml:space="preserve"> call rate of her company is 59</w:t>
      </w:r>
      <w:r w:rsidRPr="00A20835">
        <w:t xml:space="preserve">c/min </w:t>
      </w:r>
      <w:r>
        <w:t xml:space="preserve">and </w:t>
      </w:r>
      <w:r w:rsidRPr="00A20835">
        <w:t>a flagfall of 45c. Text messages are charged at 30 cents each.</w:t>
      </w:r>
    </w:p>
    <w:p w14:paraId="7EC3D28A" w14:textId="3C1579AA" w:rsidR="00A20835" w:rsidRDefault="00A20835" w:rsidP="00A20835">
      <w:pPr>
        <w:pStyle w:val="Pquestiontextmainstem"/>
        <w:ind w:left="426" w:hanging="426"/>
      </w:pPr>
      <w:r w:rsidRPr="00C11A25">
        <w:rPr>
          <w:rStyle w:val="Cquestionpartlabelbold"/>
        </w:rPr>
        <w:t>(a)</w:t>
      </w:r>
      <w:r w:rsidRPr="00C11A25">
        <w:tab/>
      </w:r>
      <w:r w:rsidRPr="00A20835">
        <w:t>Calculate the combined cos</w:t>
      </w:r>
      <w:r>
        <w:t>t of a 7-minute phone call, a 4-</w:t>
      </w:r>
      <w:r w:rsidRPr="00A20835">
        <w:t>minute phone call, a 3-minute phone call and 65 text messages.</w:t>
      </w:r>
    </w:p>
    <w:p w14:paraId="3065BCFC" w14:textId="77777777" w:rsidR="00A20835" w:rsidRDefault="00A20835" w:rsidP="00A20835">
      <w:pPr>
        <w:pStyle w:val="Pquestiontextmainstem"/>
        <w:ind w:left="426" w:hanging="426"/>
      </w:pPr>
    </w:p>
    <w:p w14:paraId="4A0FD23C" w14:textId="77777777" w:rsidR="00A20835" w:rsidRDefault="00A20835" w:rsidP="00A20835">
      <w:pPr>
        <w:pStyle w:val="Pquestiontextmainstem"/>
        <w:ind w:left="426" w:hanging="426"/>
      </w:pPr>
    </w:p>
    <w:p w14:paraId="5C011499" w14:textId="77777777" w:rsidR="00A20835" w:rsidRDefault="00A20835" w:rsidP="00A20835">
      <w:pPr>
        <w:pStyle w:val="Pquestiontextmainstem"/>
        <w:ind w:left="426" w:hanging="426"/>
      </w:pPr>
    </w:p>
    <w:p w14:paraId="3C4E53E1" w14:textId="40F10D5B" w:rsidR="00A20835" w:rsidRDefault="00A20835" w:rsidP="00A2083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Pr="00A20835">
        <w:t xml:space="preserve">Amy’s mother </w:t>
      </w:r>
      <w:r w:rsidR="00591673">
        <w:t xml:space="preserve">gives </w:t>
      </w:r>
      <w:r w:rsidRPr="00A20835">
        <w:t xml:space="preserve">her $20.00 to use as credit. </w:t>
      </w:r>
      <w:r w:rsidR="00591673">
        <w:t>Is Amy</w:t>
      </w:r>
      <w:r w:rsidRPr="00A20835">
        <w:t xml:space="preserve"> able to make these calls and send these messa</w:t>
      </w:r>
      <w:r w:rsidR="00591673">
        <w:t>ges without adding more credit?</w:t>
      </w:r>
    </w:p>
    <w:p w14:paraId="30801264" w14:textId="77777777" w:rsidR="00A20835" w:rsidRDefault="00A20835" w:rsidP="00A20835">
      <w:pPr>
        <w:pStyle w:val="Pquestiontextmainstem"/>
        <w:ind w:left="426" w:hanging="426"/>
      </w:pPr>
    </w:p>
    <w:p w14:paraId="5401B83E" w14:textId="77777777" w:rsidR="003849AA" w:rsidRDefault="003849AA" w:rsidP="00010A8C">
      <w:pPr>
        <w:pStyle w:val="Pquestionheadingsx"/>
      </w:pPr>
    </w:p>
    <w:p w14:paraId="02730B96" w14:textId="74FD751F" w:rsidR="00010A8C" w:rsidRDefault="00010A8C" w:rsidP="00010A8C">
      <w:pPr>
        <w:pStyle w:val="Pquestionheadingsx"/>
      </w:pPr>
      <w:r>
        <w:t>Question 18</w:t>
      </w:r>
      <w:r>
        <w:tab/>
      </w:r>
      <w:r w:rsidR="009E1AF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9E1AF5">
        <w:t>1.6</w:t>
      </w:r>
      <w:r>
        <w:t>]</w:t>
      </w:r>
    </w:p>
    <w:p w14:paraId="62A06C7A" w14:textId="0C8CAE99" w:rsidR="00010A8C" w:rsidRDefault="003849AA" w:rsidP="009E1AF5">
      <w:pPr>
        <w:pStyle w:val="Pquestiontextpartsa"/>
      </w:pPr>
      <w:r w:rsidRPr="003849AA">
        <w:t>Explain the difference between an EFTPOS and a credit card transaction.</w:t>
      </w:r>
    </w:p>
    <w:p w14:paraId="0C12D4BD" w14:textId="77777777" w:rsidR="003849AA" w:rsidRDefault="003849AA" w:rsidP="009E1AF5">
      <w:pPr>
        <w:pStyle w:val="Pquestiontextpartsa"/>
      </w:pPr>
    </w:p>
    <w:p w14:paraId="49781021" w14:textId="77777777" w:rsidR="003849AA" w:rsidRDefault="003849AA" w:rsidP="009E1AF5">
      <w:pPr>
        <w:pStyle w:val="Pquestiontextpartsa"/>
      </w:pPr>
    </w:p>
    <w:p w14:paraId="1E0FA80B" w14:textId="77777777" w:rsidR="003849AA" w:rsidRPr="003849AA" w:rsidRDefault="003849AA" w:rsidP="009E1AF5">
      <w:pPr>
        <w:pStyle w:val="Pquestiontextpartsa"/>
        <w:rPr>
          <w:rStyle w:val="Cquestionpartlabelbold"/>
          <w:b w:val="0"/>
        </w:rPr>
      </w:pPr>
    </w:p>
    <w:p w14:paraId="3D417C7A" w14:textId="5B9A50D5" w:rsidR="001B433F" w:rsidRDefault="001B433F" w:rsidP="001B433F">
      <w:pPr>
        <w:pStyle w:val="Psectionresults"/>
      </w:pPr>
      <w:r>
        <w:t xml:space="preserve">Short answer results: ___ / </w:t>
      </w:r>
      <w:r w:rsidR="001910D0">
        <w:t>32</w:t>
      </w:r>
    </w:p>
    <w:p w14:paraId="145123F9" w14:textId="77777777" w:rsidR="001B433F" w:rsidRDefault="001B433F" w:rsidP="001B433F">
      <w:pPr>
        <w:pStyle w:val="Psectionheading"/>
      </w:pPr>
      <w:r>
        <w:t>Extended answer section</w:t>
      </w:r>
    </w:p>
    <w:p w14:paraId="07DDBE29" w14:textId="757614D1" w:rsidR="001B433F" w:rsidRDefault="001B433F" w:rsidP="00B80E6D">
      <w:pPr>
        <w:pStyle w:val="Pquestionheadingsx1stafterhead"/>
      </w:pPr>
      <w:r>
        <w:t xml:space="preserve">Question </w:t>
      </w:r>
      <w:r w:rsidR="003849AA">
        <w:t>19</w:t>
      </w:r>
      <w:r>
        <w:tab/>
      </w:r>
      <w:r w:rsidR="003849A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3849AA">
        <w:tab/>
        <w:t>[1.4</w:t>
      </w:r>
      <w:r>
        <w:t>]</w:t>
      </w:r>
    </w:p>
    <w:p w14:paraId="60D4CEEF" w14:textId="4F6667D5" w:rsidR="002509BC" w:rsidRDefault="00591673" w:rsidP="002509BC">
      <w:pPr>
        <w:pStyle w:val="Pquestiontextmainstem"/>
      </w:pPr>
      <w:r w:rsidRPr="00591673">
        <w:t>Naheda earns a gross salary of $55 000 per year. She makes voluntary superannuation contributions of $35 each month. Further to that, her employer contributes an additional amount that is worth 9% of her gross pay. Assume that Naheda’s salary and contributions remain constant over a year.</w:t>
      </w:r>
    </w:p>
    <w:p w14:paraId="5F138ED3" w14:textId="578A0B7A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3849AA" w:rsidRPr="003849AA">
        <w:t xml:space="preserve">In one year, what is the total amount of </w:t>
      </w:r>
      <w:r w:rsidR="00591673" w:rsidRPr="00591673">
        <w:t>Naheda</w:t>
      </w:r>
      <w:r w:rsidR="003849AA" w:rsidRPr="003849AA">
        <w:t>’s voluntary contributions?</w:t>
      </w:r>
    </w:p>
    <w:p w14:paraId="673114D9" w14:textId="77777777" w:rsidR="003849AA" w:rsidRPr="00591673" w:rsidRDefault="003849AA" w:rsidP="002509BC">
      <w:pPr>
        <w:pStyle w:val="Pquestiontextpartsai"/>
        <w:rPr>
          <w:rStyle w:val="Cquestionpartlabelbold"/>
        </w:rPr>
      </w:pPr>
    </w:p>
    <w:p w14:paraId="60F9A85D" w14:textId="77777777" w:rsidR="003849AA" w:rsidRPr="00591673" w:rsidRDefault="003849AA" w:rsidP="002509BC">
      <w:pPr>
        <w:pStyle w:val="Pquestiontextpartsai"/>
        <w:rPr>
          <w:rStyle w:val="Cquestionpartlabelbold"/>
        </w:rPr>
      </w:pPr>
    </w:p>
    <w:p w14:paraId="464B089F" w14:textId="77777777" w:rsidR="003849AA" w:rsidRPr="00591673" w:rsidRDefault="003849AA" w:rsidP="002509BC">
      <w:pPr>
        <w:pStyle w:val="Pquestiontextpartsai"/>
        <w:rPr>
          <w:rStyle w:val="Cquestionpartlabelbold"/>
        </w:rPr>
      </w:pPr>
    </w:p>
    <w:p w14:paraId="06383F04" w14:textId="69AA40B9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  <w:t xml:space="preserve">In one year, what is the total amount of </w:t>
      </w:r>
      <w:r w:rsidR="00591673" w:rsidRPr="00591673">
        <w:t>Naheda</w:t>
      </w:r>
      <w:r w:rsidRPr="003849AA">
        <w:t xml:space="preserve">’s </w:t>
      </w:r>
      <w:r w:rsidR="00847FF8">
        <w:t xml:space="preserve">employer’s </w:t>
      </w:r>
      <w:r w:rsidRPr="003849AA">
        <w:t>voluntary contributions?</w:t>
      </w:r>
    </w:p>
    <w:p w14:paraId="64BCE85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7E2E038C" w14:textId="6760BF0E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  <w:t xml:space="preserve">How much money goes into </w:t>
      </w:r>
      <w:r w:rsidR="00591673" w:rsidRPr="00591673">
        <w:t>Naheda</w:t>
      </w:r>
      <w:r w:rsidRPr="003849AA">
        <w:t>’s superannuation account each year?</w:t>
      </w:r>
    </w:p>
    <w:p w14:paraId="54EC094F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C9AE525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6D558CC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06060A42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0C42B5E" w14:textId="77777777" w:rsidR="003849AA" w:rsidRPr="003849AA" w:rsidRDefault="003849AA" w:rsidP="002509BC">
      <w:pPr>
        <w:pStyle w:val="Pquestiontextpartsai"/>
        <w:rPr>
          <w:rStyle w:val="Cquestionpartlabelbold"/>
        </w:rPr>
      </w:pPr>
    </w:p>
    <w:p w14:paraId="136E474C" w14:textId="2D02A6A6" w:rsidR="003849AA" w:rsidRDefault="003849AA" w:rsidP="003849AA">
      <w:pPr>
        <w:pStyle w:val="Pquestionheadingsx1stafterhead"/>
      </w:pPr>
      <w:r>
        <w:lastRenderedPageBreak/>
        <w:t>Question 20</w:t>
      </w:r>
      <w:r>
        <w:tab/>
      </w:r>
      <w:r w:rsidR="001910D0">
        <w:rPr>
          <w:rStyle w:val="Cmarkslabel"/>
        </w:rPr>
        <w:t>3</w:t>
      </w:r>
      <w:r w:rsidR="004941A5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[1.4]</w:t>
      </w:r>
    </w:p>
    <w:p w14:paraId="08B1D919" w14:textId="7CE82953" w:rsidR="003849AA" w:rsidRDefault="003849AA" w:rsidP="003849AA">
      <w:pPr>
        <w:pStyle w:val="Pquestiontextmainstem"/>
      </w:pPr>
      <w:r w:rsidRPr="003849AA">
        <w:t>The following table shows the Australian income tax rates in the 2015–2016 financial year.</w:t>
      </w:r>
    </w:p>
    <w:tbl>
      <w:tblPr>
        <w:tblW w:w="920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  <w:gridCol w:w="5660"/>
      </w:tblGrid>
      <w:tr w:rsidR="003849AA" w:rsidRPr="00685BCB" w14:paraId="0B58A8C5" w14:textId="77777777" w:rsidTr="00525BE6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A280C" w14:textId="77777777" w:rsidR="003849AA" w:rsidRPr="00685BCB" w:rsidRDefault="003849AA" w:rsidP="003849AA">
            <w:pPr>
              <w:pStyle w:val="Ptabletext"/>
            </w:pPr>
            <w:r w:rsidRPr="00685BCB">
              <w:t>Taxable income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F554F" w14:textId="77777777" w:rsidR="003849AA" w:rsidRPr="00685BCB" w:rsidRDefault="003849AA" w:rsidP="003849AA">
            <w:pPr>
              <w:pStyle w:val="Ptabletext"/>
            </w:pPr>
            <w:r w:rsidRPr="00685BCB">
              <w:t>Tax on this income</w:t>
            </w:r>
          </w:p>
        </w:tc>
      </w:tr>
      <w:tr w:rsidR="003849AA" w:rsidRPr="00685BCB" w14:paraId="2BC30228" w14:textId="77777777" w:rsidTr="00525BE6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44B6" w14:textId="62C56D2D" w:rsidR="003849AA" w:rsidRPr="00685BCB" w:rsidRDefault="003849AA" w:rsidP="003849AA">
            <w:pPr>
              <w:pStyle w:val="Ptabletext"/>
            </w:pPr>
            <w:r w:rsidRPr="00685BCB">
              <w:t>$0 – $18</w:t>
            </w:r>
            <w:r>
              <w:t xml:space="preserve"> </w:t>
            </w:r>
            <w:r w:rsidRPr="00685BCB">
              <w:t>200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BEE54" w14:textId="77777777" w:rsidR="003849AA" w:rsidRPr="00685BCB" w:rsidRDefault="003849AA" w:rsidP="003849AA">
            <w:pPr>
              <w:pStyle w:val="Ptabletext"/>
            </w:pPr>
            <w:r w:rsidRPr="00685BCB">
              <w:t>Nil</w:t>
            </w:r>
          </w:p>
        </w:tc>
      </w:tr>
      <w:tr w:rsidR="003849AA" w:rsidRPr="00685BCB" w14:paraId="3A18E289" w14:textId="77777777" w:rsidTr="00525BE6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72E6" w14:textId="4AFA3396" w:rsidR="003849AA" w:rsidRPr="00685BCB" w:rsidRDefault="003849AA" w:rsidP="003849AA">
            <w:pPr>
              <w:pStyle w:val="Ptabletext"/>
            </w:pPr>
            <w:r w:rsidRPr="00685BCB">
              <w:t>$18</w:t>
            </w:r>
            <w:r>
              <w:t xml:space="preserve"> </w:t>
            </w:r>
            <w:r w:rsidRPr="00685BCB">
              <w:t>201 – $37 000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CE81" w14:textId="7B99CBF8" w:rsidR="003849AA" w:rsidRPr="00685BCB" w:rsidRDefault="003849AA" w:rsidP="003849AA">
            <w:pPr>
              <w:pStyle w:val="Ptabletext"/>
            </w:pPr>
            <w:r w:rsidRPr="00685BCB">
              <w:t>19c for each dollar over $18</w:t>
            </w:r>
            <w:r>
              <w:t xml:space="preserve"> </w:t>
            </w:r>
            <w:r w:rsidRPr="00685BCB">
              <w:t>200</w:t>
            </w:r>
          </w:p>
        </w:tc>
      </w:tr>
      <w:tr w:rsidR="003849AA" w:rsidRPr="00685BCB" w14:paraId="74C416A7" w14:textId="77777777" w:rsidTr="00525BE6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7A08" w14:textId="77777777" w:rsidR="003849AA" w:rsidRPr="00685BCB" w:rsidRDefault="003849AA" w:rsidP="003849AA">
            <w:pPr>
              <w:pStyle w:val="Ptabletext"/>
            </w:pPr>
            <w:r w:rsidRPr="00685BCB">
              <w:t>$37 001 – $80 000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18410" w14:textId="77777777" w:rsidR="003849AA" w:rsidRPr="00685BCB" w:rsidRDefault="003849AA" w:rsidP="003849AA">
            <w:pPr>
              <w:pStyle w:val="Ptabletext"/>
            </w:pPr>
            <w:r w:rsidRPr="00685BCB">
              <w:t>$3572 + 32.5c for each dollar over $37 000</w:t>
            </w:r>
          </w:p>
        </w:tc>
      </w:tr>
      <w:tr w:rsidR="003849AA" w:rsidRPr="00685BCB" w14:paraId="50A75743" w14:textId="77777777" w:rsidTr="00525BE6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5F164" w14:textId="77777777" w:rsidR="003849AA" w:rsidRPr="00685BCB" w:rsidRDefault="003849AA" w:rsidP="003849AA">
            <w:pPr>
              <w:pStyle w:val="Ptabletext"/>
            </w:pPr>
            <w:r w:rsidRPr="00685BCB">
              <w:t>$80 001 – $180 000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A5261" w14:textId="77777777" w:rsidR="003849AA" w:rsidRPr="00685BCB" w:rsidRDefault="003849AA" w:rsidP="003849AA">
            <w:pPr>
              <w:pStyle w:val="Ptabletext"/>
            </w:pPr>
            <w:r w:rsidRPr="00685BCB">
              <w:t>$17 547 + 37c for each dollar over $80 000</w:t>
            </w:r>
          </w:p>
        </w:tc>
      </w:tr>
      <w:tr w:rsidR="003849AA" w:rsidRPr="00685BCB" w14:paraId="3985F2EE" w14:textId="77777777" w:rsidTr="00525BE6"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B8147" w14:textId="77777777" w:rsidR="003849AA" w:rsidRPr="00685BCB" w:rsidRDefault="003849AA" w:rsidP="003849AA">
            <w:pPr>
              <w:pStyle w:val="Ptabletext"/>
            </w:pPr>
            <w:r w:rsidRPr="00685BCB">
              <w:t>$180 001 and over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B55C4" w14:textId="77777777" w:rsidR="003849AA" w:rsidRPr="00685BCB" w:rsidRDefault="003849AA" w:rsidP="003849AA">
            <w:pPr>
              <w:pStyle w:val="Ptabletext"/>
            </w:pPr>
            <w:r w:rsidRPr="00685BCB">
              <w:t>$54 547 + 45c for each dollar over $180 000</w:t>
            </w:r>
          </w:p>
        </w:tc>
      </w:tr>
    </w:tbl>
    <w:p w14:paraId="71865726" w14:textId="77777777" w:rsidR="003849AA" w:rsidRDefault="003849AA" w:rsidP="003849AA">
      <w:pPr>
        <w:pStyle w:val="Pquestiontextmainstem"/>
      </w:pPr>
    </w:p>
    <w:p w14:paraId="29E2472F" w14:textId="197D984E" w:rsidR="003849AA" w:rsidRDefault="003849AA" w:rsidP="003849AA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C70601" w:rsidRPr="00C70601">
        <w:t>Yoshi’s taxable income is $45 000. Which bracket does he fall into?</w:t>
      </w:r>
    </w:p>
    <w:p w14:paraId="3E333E89" w14:textId="77777777" w:rsidR="003849AA" w:rsidRDefault="003849AA" w:rsidP="003849AA">
      <w:pPr>
        <w:pStyle w:val="Pquestiontextpartsa"/>
      </w:pPr>
    </w:p>
    <w:p w14:paraId="4EF2DF84" w14:textId="77777777" w:rsidR="003849AA" w:rsidRDefault="003849AA" w:rsidP="003849AA">
      <w:pPr>
        <w:pStyle w:val="Pquestiontextpartsa"/>
      </w:pPr>
    </w:p>
    <w:p w14:paraId="5675AB4F" w14:textId="77777777" w:rsidR="003849AA" w:rsidRDefault="003849AA" w:rsidP="003849AA">
      <w:pPr>
        <w:pStyle w:val="Pquestiontextpartsa"/>
      </w:pPr>
    </w:p>
    <w:p w14:paraId="7B39E62A" w14:textId="44ACE2FD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  <w:t>How much tax would he pay in one year?</w:t>
      </w:r>
    </w:p>
    <w:p w14:paraId="378CEC96" w14:textId="77777777" w:rsidR="003849AA" w:rsidRDefault="003849AA" w:rsidP="003849AA">
      <w:pPr>
        <w:pStyle w:val="Pquestiontextpartsa"/>
      </w:pPr>
    </w:p>
    <w:p w14:paraId="345D06D1" w14:textId="77777777" w:rsidR="003849AA" w:rsidRDefault="003849AA" w:rsidP="003849AA">
      <w:pPr>
        <w:pStyle w:val="Pquestiontextpartsa"/>
      </w:pPr>
    </w:p>
    <w:p w14:paraId="6FDB4EF9" w14:textId="77777777" w:rsidR="003849AA" w:rsidRDefault="003849AA" w:rsidP="003849AA">
      <w:pPr>
        <w:pStyle w:val="Pquestiontextpartsa"/>
      </w:pPr>
    </w:p>
    <w:p w14:paraId="4B71987F" w14:textId="77777777" w:rsidR="003849AA" w:rsidRDefault="003849AA" w:rsidP="003849AA">
      <w:pPr>
        <w:pStyle w:val="Pquestiontextpartsa"/>
      </w:pPr>
    </w:p>
    <w:p w14:paraId="5FF42BA8" w14:textId="77777777" w:rsidR="003849AA" w:rsidRDefault="003849AA" w:rsidP="003849AA">
      <w:pPr>
        <w:pStyle w:val="Pquestiontextpartsa"/>
      </w:pPr>
    </w:p>
    <w:p w14:paraId="353BBEF9" w14:textId="3C9D7D3E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C70601" w:rsidRPr="00C70601">
        <w:t>Ophelia’s taxable income is $36 000.  Which bracket does she fall into?</w:t>
      </w:r>
    </w:p>
    <w:p w14:paraId="31F0A8E2" w14:textId="77777777" w:rsidR="003849AA" w:rsidRDefault="003849AA" w:rsidP="003849AA">
      <w:pPr>
        <w:pStyle w:val="Pquestiontextpartsa"/>
      </w:pPr>
    </w:p>
    <w:p w14:paraId="788BBE97" w14:textId="77777777" w:rsidR="003849AA" w:rsidRDefault="003849AA" w:rsidP="003849AA">
      <w:pPr>
        <w:pStyle w:val="Pquestiontextpartsa"/>
      </w:pPr>
    </w:p>
    <w:p w14:paraId="241B948D" w14:textId="77777777" w:rsidR="003849AA" w:rsidRDefault="003849AA" w:rsidP="003849AA">
      <w:pPr>
        <w:pStyle w:val="Pquestiontextpartsa"/>
      </w:pPr>
    </w:p>
    <w:p w14:paraId="511EBC10" w14:textId="77777777" w:rsidR="003849AA" w:rsidRDefault="003849AA" w:rsidP="003849AA">
      <w:pPr>
        <w:pStyle w:val="Pquestiontextpartsa"/>
      </w:pPr>
    </w:p>
    <w:p w14:paraId="23219FA9" w14:textId="77777777" w:rsidR="003849AA" w:rsidRDefault="003849AA" w:rsidP="003849AA">
      <w:pPr>
        <w:pStyle w:val="Pquestiontextpartsa"/>
      </w:pPr>
    </w:p>
    <w:p w14:paraId="274EEECE" w14:textId="4BB0ABB7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  <w:t xml:space="preserve">How much tax </w:t>
      </w:r>
      <w:r>
        <w:t xml:space="preserve">does </w:t>
      </w:r>
      <w:r w:rsidRPr="003849AA">
        <w:t>she pay in one year?</w:t>
      </w:r>
    </w:p>
    <w:p w14:paraId="5BF6D4CF" w14:textId="77777777" w:rsidR="003849AA" w:rsidRDefault="003849AA" w:rsidP="003849AA">
      <w:pPr>
        <w:pStyle w:val="Pquestiontextpartsa"/>
      </w:pPr>
    </w:p>
    <w:p w14:paraId="6188C53E" w14:textId="35F15188" w:rsidR="001B433F" w:rsidRDefault="001B433F" w:rsidP="001B433F">
      <w:pPr>
        <w:pStyle w:val="Psectionresults"/>
      </w:pPr>
      <w:r>
        <w:t xml:space="preserve">Extended answer results: ___ / </w:t>
      </w:r>
      <w:r w:rsidR="001910D0">
        <w:t>6</w:t>
      </w:r>
    </w:p>
    <w:p w14:paraId="4F2C4399" w14:textId="3C31147B" w:rsidR="00611A65" w:rsidRPr="00611A65" w:rsidRDefault="001B433F" w:rsidP="00611A65">
      <w:pPr>
        <w:pStyle w:val="Psectionresults"/>
      </w:pPr>
      <w:r>
        <w:t xml:space="preserve">TOTAL test results: ___ / </w:t>
      </w:r>
      <w:r w:rsidR="001910D0">
        <w:t>46</w:t>
      </w:r>
    </w:p>
    <w:sectPr w:rsidR="00611A65" w:rsidRPr="00611A65" w:rsidSect="003C179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DD7E0" w14:textId="77777777" w:rsidR="00992BAB" w:rsidRDefault="00992BAB" w:rsidP="00B91E57">
      <w:r>
        <w:separator/>
      </w:r>
    </w:p>
  </w:endnote>
  <w:endnote w:type="continuationSeparator" w:id="0">
    <w:p w14:paraId="6685E41E" w14:textId="77777777" w:rsidR="00992BAB" w:rsidRDefault="00992BAB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25BE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25BE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379DA" w14:textId="77777777" w:rsidR="00992BAB" w:rsidRDefault="00992BAB" w:rsidP="00B91E57">
      <w:r>
        <w:separator/>
      </w:r>
    </w:p>
  </w:footnote>
  <w:footnote w:type="continuationSeparator" w:id="0">
    <w:p w14:paraId="195E830A" w14:textId="77777777" w:rsidR="00992BAB" w:rsidRDefault="00992BAB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098622AA" w:rsidR="00B91E57" w:rsidRDefault="00525BE6" w:rsidP="00A8741D">
    <w:pPr>
      <w:pStyle w:val="Pheadertext"/>
    </w:pPr>
    <w:r>
      <w:t>Pearson Mathematics</w:t>
    </w:r>
    <w:r w:rsidR="00B91E57">
      <w:t xml:space="preserve"> </w:t>
    </w:r>
    <w:r w:rsidR="009E1AF5">
      <w:t>9</w:t>
    </w:r>
    <w:r>
      <w:t xml:space="preserve">    </w:t>
    </w:r>
    <w:r w:rsidR="009E1AF5">
      <w:t>Financial mathematics</w:t>
    </w:r>
    <w:r>
      <w:t xml:space="preserve"> — </w:t>
    </w:r>
    <w:r w:rsidR="00B91E57" w:rsidRPr="00F85EEB">
      <w:t xml:space="preserve">Test </w:t>
    </w:r>
    <w:r w:rsidR="00F55474">
      <w:t>E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196E2E07" w:rsidR="00A8741D" w:rsidRDefault="00525BE6" w:rsidP="00A8741D">
    <w:pPr>
      <w:pStyle w:val="Pheadertext"/>
    </w:pPr>
    <w:r>
      <w:t>Pearson Mathematics</w:t>
    </w:r>
    <w:r w:rsidR="00F55474">
      <w:t xml:space="preserve"> 9</w:t>
    </w:r>
    <w:r>
      <w:tab/>
    </w:r>
    <w:r w:rsidR="00A8741D">
      <w:t xml:space="preserve">Name: </w:t>
    </w:r>
    <w:r w:rsidR="00A8741D">
      <w:tab/>
    </w:r>
  </w:p>
  <w:p w14:paraId="427BFFF3" w14:textId="76FCA8C6" w:rsidR="00A8741D" w:rsidRPr="00A8741D" w:rsidRDefault="00525BE6" w:rsidP="00A8741D">
    <w:pPr>
      <w:pStyle w:val="Pheadertext"/>
    </w:pPr>
    <w:r>
      <w:t>Financial mathematics</w:t>
    </w:r>
    <w:r>
      <w:t xml:space="preserve"> — </w:t>
    </w:r>
    <w:r w:rsidRPr="00F85EEB">
      <w:t xml:space="preserve">Test </w:t>
    </w:r>
    <w:r>
      <w:t>E</w:t>
    </w:r>
    <w:r>
      <w:tab/>
    </w:r>
    <w:r w:rsidR="00A8741D"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21EAB"/>
    <w:rsid w:val="001249D4"/>
    <w:rsid w:val="00133398"/>
    <w:rsid w:val="00134006"/>
    <w:rsid w:val="00136289"/>
    <w:rsid w:val="00153C7C"/>
    <w:rsid w:val="001605F8"/>
    <w:rsid w:val="00160C54"/>
    <w:rsid w:val="00180D86"/>
    <w:rsid w:val="001910D0"/>
    <w:rsid w:val="001B433F"/>
    <w:rsid w:val="001C4DB3"/>
    <w:rsid w:val="001F3755"/>
    <w:rsid w:val="001F3D5E"/>
    <w:rsid w:val="00205ABB"/>
    <w:rsid w:val="00211B91"/>
    <w:rsid w:val="00223001"/>
    <w:rsid w:val="00240E07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D6221"/>
    <w:rsid w:val="002E0784"/>
    <w:rsid w:val="002E154B"/>
    <w:rsid w:val="002F4987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41A5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5BE6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1673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7BEA"/>
    <w:rsid w:val="006315DD"/>
    <w:rsid w:val="00653408"/>
    <w:rsid w:val="00665AA1"/>
    <w:rsid w:val="0066782B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47FF8"/>
    <w:rsid w:val="00851029"/>
    <w:rsid w:val="0085608B"/>
    <w:rsid w:val="00861454"/>
    <w:rsid w:val="00872A57"/>
    <w:rsid w:val="00883D65"/>
    <w:rsid w:val="00887F5C"/>
    <w:rsid w:val="008A06F7"/>
    <w:rsid w:val="008A2708"/>
    <w:rsid w:val="008B5DC2"/>
    <w:rsid w:val="008C44CE"/>
    <w:rsid w:val="008D3CAF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25DC"/>
    <w:rsid w:val="009841D7"/>
    <w:rsid w:val="00992BAB"/>
    <w:rsid w:val="009A776D"/>
    <w:rsid w:val="009C1F04"/>
    <w:rsid w:val="009C3377"/>
    <w:rsid w:val="009D03D9"/>
    <w:rsid w:val="009E1AF5"/>
    <w:rsid w:val="009F2FC5"/>
    <w:rsid w:val="00A07382"/>
    <w:rsid w:val="00A2083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5486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6D83"/>
    <w:rsid w:val="00C70601"/>
    <w:rsid w:val="00C75F4E"/>
    <w:rsid w:val="00C9254A"/>
    <w:rsid w:val="00CA0BB7"/>
    <w:rsid w:val="00CA63D1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3E5B"/>
    <w:rsid w:val="00E55854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01AE"/>
    <w:rsid w:val="00EF30D8"/>
    <w:rsid w:val="00EF38CC"/>
    <w:rsid w:val="00EF6108"/>
    <w:rsid w:val="00F103C8"/>
    <w:rsid w:val="00F1598F"/>
    <w:rsid w:val="00F24B10"/>
    <w:rsid w:val="00F279DF"/>
    <w:rsid w:val="00F369C7"/>
    <w:rsid w:val="00F41913"/>
    <w:rsid w:val="00F55474"/>
    <w:rsid w:val="00F5599A"/>
    <w:rsid w:val="00F80273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C734F-743B-4E70-B869-A0132A7B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279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</cp:revision>
  <cp:lastPrinted>2016-07-15T04:27:00Z</cp:lastPrinted>
  <dcterms:created xsi:type="dcterms:W3CDTF">2016-09-02T16:55:00Z</dcterms:created>
  <dcterms:modified xsi:type="dcterms:W3CDTF">2016-10-11T05:15:00Z</dcterms:modified>
</cp:coreProperties>
</file>