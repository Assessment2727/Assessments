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924"/>
        <w:gridCol w:w="925"/>
        <w:gridCol w:w="928"/>
        <w:gridCol w:w="925"/>
        <w:gridCol w:w="925"/>
        <w:gridCol w:w="928"/>
        <w:gridCol w:w="928"/>
        <w:gridCol w:w="929"/>
      </w:tblGrid>
      <w:tr w:rsidR="00FA7F27" w14:paraId="0DEA2A7B" w14:textId="77777777" w:rsidTr="00FA7F27">
        <w:tc>
          <w:tcPr>
            <w:tcW w:w="1517" w:type="dxa"/>
          </w:tcPr>
          <w:p w14:paraId="462A1B32" w14:textId="77777777" w:rsidR="00FA7F27" w:rsidRDefault="00FA7F27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924" w:type="dxa"/>
          </w:tcPr>
          <w:p w14:paraId="58621B63" w14:textId="77777777" w:rsidR="00FA7F27" w:rsidRDefault="00FA7F27" w:rsidP="00CC6FFF">
            <w:pPr>
              <w:pStyle w:val="Ptabletext"/>
            </w:pPr>
            <w:r>
              <w:t>1</w:t>
            </w:r>
          </w:p>
        </w:tc>
        <w:tc>
          <w:tcPr>
            <w:tcW w:w="925" w:type="dxa"/>
          </w:tcPr>
          <w:p w14:paraId="46C19715" w14:textId="77777777" w:rsidR="00FA7F27" w:rsidRDefault="00FA7F27" w:rsidP="00CC6FFF">
            <w:pPr>
              <w:pStyle w:val="Ptabletext"/>
            </w:pPr>
            <w:r>
              <w:t>2</w:t>
            </w:r>
          </w:p>
        </w:tc>
        <w:tc>
          <w:tcPr>
            <w:tcW w:w="928" w:type="dxa"/>
          </w:tcPr>
          <w:p w14:paraId="0BCDCC9C" w14:textId="77777777" w:rsidR="00FA7F27" w:rsidRDefault="00FA7F27" w:rsidP="00CC6FFF">
            <w:pPr>
              <w:pStyle w:val="Ptabletext"/>
            </w:pPr>
            <w:r>
              <w:t>3</w:t>
            </w:r>
          </w:p>
        </w:tc>
        <w:tc>
          <w:tcPr>
            <w:tcW w:w="925" w:type="dxa"/>
          </w:tcPr>
          <w:p w14:paraId="712F3730" w14:textId="77777777" w:rsidR="00FA7F27" w:rsidRDefault="00FA7F27" w:rsidP="00CC6FFF">
            <w:pPr>
              <w:pStyle w:val="Ptabletext"/>
            </w:pPr>
            <w:r>
              <w:t>4</w:t>
            </w:r>
          </w:p>
        </w:tc>
        <w:tc>
          <w:tcPr>
            <w:tcW w:w="925" w:type="dxa"/>
          </w:tcPr>
          <w:p w14:paraId="3B652752" w14:textId="77777777" w:rsidR="00FA7F27" w:rsidRDefault="00FA7F27" w:rsidP="00CC6FFF">
            <w:pPr>
              <w:pStyle w:val="Ptabletext"/>
            </w:pPr>
            <w:r>
              <w:t>5</w:t>
            </w:r>
          </w:p>
        </w:tc>
        <w:tc>
          <w:tcPr>
            <w:tcW w:w="928" w:type="dxa"/>
          </w:tcPr>
          <w:p w14:paraId="32A24A6F" w14:textId="77777777" w:rsidR="00FA7F27" w:rsidRDefault="00FA7F27" w:rsidP="00CC6FFF">
            <w:pPr>
              <w:pStyle w:val="Ptabletext"/>
            </w:pPr>
            <w:r>
              <w:t>6</w:t>
            </w:r>
          </w:p>
        </w:tc>
        <w:tc>
          <w:tcPr>
            <w:tcW w:w="928" w:type="dxa"/>
          </w:tcPr>
          <w:p w14:paraId="170E4F68" w14:textId="77777777" w:rsidR="00FA7F27" w:rsidRDefault="00FA7F27" w:rsidP="00CC6FFF">
            <w:pPr>
              <w:pStyle w:val="Ptabletext"/>
            </w:pPr>
            <w:r>
              <w:t>7</w:t>
            </w:r>
          </w:p>
        </w:tc>
        <w:tc>
          <w:tcPr>
            <w:tcW w:w="929" w:type="dxa"/>
          </w:tcPr>
          <w:p w14:paraId="1B08FC69" w14:textId="77777777" w:rsidR="00FA7F27" w:rsidRDefault="00FA7F27" w:rsidP="00CC6FFF">
            <w:pPr>
              <w:pStyle w:val="Ptabletext"/>
            </w:pPr>
            <w:r>
              <w:t>8</w:t>
            </w:r>
          </w:p>
        </w:tc>
      </w:tr>
      <w:tr w:rsidR="00FA7F27" w14:paraId="7ACAC68F" w14:textId="77777777" w:rsidTr="00FA7F27">
        <w:tc>
          <w:tcPr>
            <w:tcW w:w="1517" w:type="dxa"/>
          </w:tcPr>
          <w:p w14:paraId="6B6C594B" w14:textId="77777777" w:rsidR="00FA7F27" w:rsidRDefault="00FA7F27" w:rsidP="00CC6FFF">
            <w:pPr>
              <w:pStyle w:val="Pquestionheadingmc1stafterhead"/>
            </w:pPr>
            <w:r>
              <w:t>Answer</w:t>
            </w:r>
          </w:p>
        </w:tc>
        <w:tc>
          <w:tcPr>
            <w:tcW w:w="924" w:type="dxa"/>
          </w:tcPr>
          <w:p w14:paraId="36AA7D52" w14:textId="599BE543" w:rsidR="00FA7F27" w:rsidRDefault="00F65F10" w:rsidP="00CC6FFF">
            <w:pPr>
              <w:pStyle w:val="Ptabletext"/>
            </w:pPr>
            <w:r>
              <w:t>C</w:t>
            </w:r>
          </w:p>
        </w:tc>
        <w:tc>
          <w:tcPr>
            <w:tcW w:w="925" w:type="dxa"/>
          </w:tcPr>
          <w:p w14:paraId="45967BFE" w14:textId="2B128514" w:rsidR="00FA7F27" w:rsidRDefault="00F65F10" w:rsidP="00CC6FFF">
            <w:pPr>
              <w:pStyle w:val="Ptabletext"/>
            </w:pPr>
            <w:r>
              <w:t>C</w:t>
            </w:r>
          </w:p>
        </w:tc>
        <w:tc>
          <w:tcPr>
            <w:tcW w:w="928" w:type="dxa"/>
          </w:tcPr>
          <w:p w14:paraId="391FAADF" w14:textId="7E2C745F" w:rsidR="00FA7F27" w:rsidRDefault="00F65F10" w:rsidP="00CC6FFF">
            <w:pPr>
              <w:pStyle w:val="Ptabletext"/>
            </w:pPr>
            <w:r>
              <w:t>A</w:t>
            </w:r>
          </w:p>
        </w:tc>
        <w:tc>
          <w:tcPr>
            <w:tcW w:w="925" w:type="dxa"/>
          </w:tcPr>
          <w:p w14:paraId="0EEB008F" w14:textId="6D100EBC" w:rsidR="00FA7F27" w:rsidRDefault="00F65F10" w:rsidP="00CC6FFF">
            <w:pPr>
              <w:pStyle w:val="Ptabletext"/>
            </w:pPr>
            <w:r>
              <w:t>D</w:t>
            </w:r>
          </w:p>
        </w:tc>
        <w:tc>
          <w:tcPr>
            <w:tcW w:w="925" w:type="dxa"/>
          </w:tcPr>
          <w:p w14:paraId="688135BA" w14:textId="62FE7794" w:rsidR="00FA7F27" w:rsidRDefault="00FA7F27" w:rsidP="00CC6FFF">
            <w:pPr>
              <w:pStyle w:val="Ptabletext"/>
            </w:pPr>
            <w:r>
              <w:t>B</w:t>
            </w:r>
          </w:p>
        </w:tc>
        <w:tc>
          <w:tcPr>
            <w:tcW w:w="928" w:type="dxa"/>
          </w:tcPr>
          <w:p w14:paraId="3FF72139" w14:textId="7EAB926D" w:rsidR="00FA7F27" w:rsidRDefault="00F65F10" w:rsidP="00CC6FFF">
            <w:pPr>
              <w:pStyle w:val="Ptabletext"/>
            </w:pPr>
            <w:r>
              <w:t>C</w:t>
            </w:r>
          </w:p>
        </w:tc>
        <w:tc>
          <w:tcPr>
            <w:tcW w:w="928" w:type="dxa"/>
          </w:tcPr>
          <w:p w14:paraId="06C25CD4" w14:textId="286B5CA6" w:rsidR="00FA7F27" w:rsidRDefault="00FA7F27" w:rsidP="00CC6FFF">
            <w:pPr>
              <w:pStyle w:val="Ptabletext"/>
            </w:pPr>
            <w:r>
              <w:t>D</w:t>
            </w:r>
          </w:p>
        </w:tc>
        <w:tc>
          <w:tcPr>
            <w:tcW w:w="929" w:type="dxa"/>
          </w:tcPr>
          <w:p w14:paraId="696FF1AD" w14:textId="3180CECF" w:rsidR="00FA7F27" w:rsidRDefault="00FA7F27" w:rsidP="00CC6FFF">
            <w:pPr>
              <w:pStyle w:val="Ptabletext"/>
            </w:pPr>
            <w:r>
              <w:t>D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656218BF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FA7F27">
        <w:t>1</w:t>
      </w:r>
      <w:r>
        <w:t>.1]</w:t>
      </w:r>
    </w:p>
    <w:p w14:paraId="37B10530" w14:textId="6A144697" w:rsidR="00EF38CC" w:rsidRDefault="007B2F70" w:rsidP="00EF38CC">
      <w:pPr>
        <w:pStyle w:val="Pquestiontextmcqoptions"/>
      </w:pPr>
      <w:r>
        <w:rPr>
          <w:rStyle w:val="Cquestionpartlabelbold"/>
        </w:rPr>
        <w:t>C</w:t>
      </w:r>
    </w:p>
    <w:p w14:paraId="71287A45" w14:textId="77777777" w:rsidR="00FA7F27" w:rsidRDefault="00FA7F27" w:rsidP="00FA7F27">
      <w:pPr>
        <w:pStyle w:val="Pquestiontextmainstem"/>
      </w:pPr>
      <w:r>
        <w:t>10% of 50 = 5</w:t>
      </w:r>
    </w:p>
    <w:p w14:paraId="1D20D3BD" w14:textId="4CE2A8FC" w:rsidR="001158EE" w:rsidRDefault="00F65F10" w:rsidP="00FA7F27">
      <w:pPr>
        <w:pStyle w:val="Pquestiontextmainstem"/>
      </w:pPr>
      <w:r>
        <w:t>3</w:t>
      </w:r>
      <w:r w:rsidR="00FA7F27">
        <w:t>0% of 50 = 1</w:t>
      </w:r>
      <w:r>
        <w:t>5</w:t>
      </w:r>
    </w:p>
    <w:p w14:paraId="0F67B036" w14:textId="239A10F6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FA7F27">
        <w:t>1.2</w:t>
      </w:r>
      <w:r>
        <w:t>]</w:t>
      </w:r>
    </w:p>
    <w:p w14:paraId="17DFC416" w14:textId="3ADBD701" w:rsidR="001B433F" w:rsidRDefault="007B2F70" w:rsidP="001B433F">
      <w:pPr>
        <w:pStyle w:val="Pquestiontextmcqoptions"/>
      </w:pPr>
      <w:r>
        <w:rPr>
          <w:rStyle w:val="Cquestionpartlabelbold"/>
        </w:rPr>
        <w:t>C</w:t>
      </w:r>
    </w:p>
    <w:p w14:paraId="4EE205D8" w14:textId="77777777" w:rsidR="007B2F70" w:rsidRDefault="007B2F70" w:rsidP="007B2F70">
      <w:pPr>
        <w:pStyle w:val="Pquestiontextmainstem"/>
      </w:pPr>
      <w:r>
        <w:t>0.2 × $2250 = $450</w:t>
      </w:r>
    </w:p>
    <w:p w14:paraId="7E7249DE" w14:textId="50071B71" w:rsidR="001158EE" w:rsidRDefault="007B2F70" w:rsidP="007B2F70">
      <w:pPr>
        <w:pStyle w:val="Pquestiontextmainstem"/>
      </w:pPr>
      <w:r>
        <w:t>$2250 – $450 = $1800</w:t>
      </w:r>
    </w:p>
    <w:p w14:paraId="09B83529" w14:textId="4D14D315" w:rsidR="00FA7F27" w:rsidRDefault="00FA7F27" w:rsidP="00FA7F27">
      <w:pPr>
        <w:pStyle w:val="Pquestionheadingmc"/>
      </w:pPr>
      <w:r>
        <w:t>Question 3</w:t>
      </w:r>
      <w:r>
        <w:tab/>
        <w:t>[1.3]</w:t>
      </w:r>
    </w:p>
    <w:p w14:paraId="7ADC26DB" w14:textId="4841814A" w:rsidR="00FA7F27" w:rsidRDefault="007B2F70" w:rsidP="00FA7F27">
      <w:pPr>
        <w:pStyle w:val="Pquestiontextmcqoptions"/>
      </w:pPr>
      <w:r>
        <w:rPr>
          <w:rStyle w:val="Cquestionpartlabelbold"/>
        </w:rPr>
        <w:t>A</w:t>
      </w:r>
    </w:p>
    <w:p w14:paraId="12C24248" w14:textId="77777777" w:rsidR="007B2F70" w:rsidRDefault="007B2F70" w:rsidP="007B2F70">
      <w:pPr>
        <w:pStyle w:val="Pquestiontextmainstem"/>
      </w:pPr>
      <w:r>
        <w:t>0.021 × $380 000 = $7980</w:t>
      </w:r>
    </w:p>
    <w:p w14:paraId="6ACB8BE7" w14:textId="41756F3E" w:rsidR="00FA7F27" w:rsidRDefault="007B2F70" w:rsidP="007B2F70">
      <w:pPr>
        <w:pStyle w:val="Pquestiontextmainstem"/>
      </w:pPr>
      <w:r>
        <w:t>$150 + $7980 = $8130</w:t>
      </w:r>
    </w:p>
    <w:p w14:paraId="5F4716C5" w14:textId="29FCCB19" w:rsidR="00FA7F27" w:rsidRDefault="00FA7F27" w:rsidP="00FA7F27">
      <w:pPr>
        <w:pStyle w:val="Pquestionheadingmc"/>
      </w:pPr>
      <w:r>
        <w:t>Question 4</w:t>
      </w:r>
      <w:r>
        <w:tab/>
        <w:t>[1.4]</w:t>
      </w:r>
    </w:p>
    <w:p w14:paraId="45416054" w14:textId="5759C18D" w:rsidR="00FA7F27" w:rsidRDefault="007B2F70" w:rsidP="00FA7F27">
      <w:pPr>
        <w:pStyle w:val="Pquestiontextmcqoptions"/>
      </w:pPr>
      <w:r>
        <w:rPr>
          <w:rStyle w:val="Cquestionpartlabelbold"/>
        </w:rPr>
        <w:t>D</w:t>
      </w:r>
    </w:p>
    <w:p w14:paraId="21AACF2F" w14:textId="77777777" w:rsidR="007B2F70" w:rsidRDefault="007B2F70" w:rsidP="007B2F70">
      <w:pPr>
        <w:pStyle w:val="Pquestiontextmainstem"/>
      </w:pPr>
      <w:r>
        <w:t>$10 × 52 = $520</w:t>
      </w:r>
    </w:p>
    <w:p w14:paraId="78194B68" w14:textId="30DAFE24" w:rsidR="00FA7F27" w:rsidRDefault="007B2F70" w:rsidP="007B2F70">
      <w:pPr>
        <w:pStyle w:val="Pquestiontextmainstem"/>
      </w:pPr>
      <w:r>
        <w:t>$52 500 – $520 – $1500 = $50 480</w:t>
      </w:r>
    </w:p>
    <w:p w14:paraId="7D6ECD43" w14:textId="0AF1A620" w:rsidR="00FA7F27" w:rsidRDefault="00FA7F27" w:rsidP="00FA7F27">
      <w:pPr>
        <w:pStyle w:val="Pquestionheadingmc"/>
      </w:pPr>
      <w:r>
        <w:t>Question 5</w:t>
      </w:r>
      <w:r>
        <w:tab/>
        <w:t>[1.5]</w:t>
      </w:r>
    </w:p>
    <w:p w14:paraId="1EC5868B" w14:textId="322A3AE8" w:rsidR="00FA7F27" w:rsidRDefault="00FA7F27" w:rsidP="00FA7F27">
      <w:pPr>
        <w:pStyle w:val="Pquestiontextmcqoptions"/>
      </w:pPr>
      <w:r>
        <w:rPr>
          <w:rStyle w:val="Cquestionpartlabelbold"/>
        </w:rPr>
        <w:t>B</w:t>
      </w:r>
    </w:p>
    <w:p w14:paraId="1F8F65C3" w14:textId="2E047273" w:rsidR="00624640" w:rsidRDefault="00624640" w:rsidP="00624640">
      <w:pPr>
        <w:pStyle w:val="Pquestiontextmainstem"/>
      </w:pPr>
      <w:r w:rsidRPr="00624640">
        <w:rPr>
          <w:rStyle w:val="Cmathsexpressions"/>
          <w:i/>
        </w:rPr>
        <w:t>I</w:t>
      </w:r>
      <w:r>
        <w:t xml:space="preserve"> = </w:t>
      </w:r>
      <w:r w:rsidRPr="00624640">
        <w:rPr>
          <w:i/>
        </w:rPr>
        <w:t>P</w:t>
      </w:r>
      <w:r w:rsidR="00171BD2">
        <w:rPr>
          <w:i/>
        </w:rPr>
        <w:t>r</w:t>
      </w:r>
      <w:r w:rsidRPr="00624640">
        <w:rPr>
          <w:i/>
        </w:rPr>
        <w:t>T</w:t>
      </w:r>
    </w:p>
    <w:p w14:paraId="1AC73813" w14:textId="5B3FB9C9" w:rsidR="00FA7F27" w:rsidRDefault="00624640" w:rsidP="00624640">
      <w:pPr>
        <w:pStyle w:val="Pquestiontextmainstem"/>
      </w:pPr>
      <w:r>
        <w:t>$450 × 0.12 × 3 = $162</w:t>
      </w:r>
    </w:p>
    <w:p w14:paraId="67BEDF81" w14:textId="27D26FF3" w:rsidR="00FA7F27" w:rsidRDefault="00FA7F27" w:rsidP="00FA7F27">
      <w:pPr>
        <w:pStyle w:val="Pquestionheadingmc"/>
      </w:pPr>
      <w:r>
        <w:t>Question 6</w:t>
      </w:r>
      <w:r>
        <w:tab/>
        <w:t>[1.6]</w:t>
      </w:r>
    </w:p>
    <w:p w14:paraId="20915752" w14:textId="59EF6BDD" w:rsidR="00FA7F27" w:rsidRDefault="007B2F70" w:rsidP="00FA7F27">
      <w:pPr>
        <w:pStyle w:val="Pquestiontextmcqoptions"/>
      </w:pPr>
      <w:r>
        <w:rPr>
          <w:rStyle w:val="Cquestionpartlabelbold"/>
        </w:rPr>
        <w:t>C</w:t>
      </w:r>
    </w:p>
    <w:p w14:paraId="44289511" w14:textId="23F4A1ED" w:rsidR="00624640" w:rsidRDefault="00624640" w:rsidP="00624640">
      <w:pPr>
        <w:pStyle w:val="Pquestiontextmainstem"/>
        <w:tabs>
          <w:tab w:val="left" w:pos="567"/>
        </w:tabs>
      </w:pPr>
      <w:r>
        <w:t xml:space="preserve"> fees</w:t>
      </w:r>
      <w:r>
        <w:tab/>
        <w:t xml:space="preserve">= </w:t>
      </w:r>
      <w:r w:rsidR="007B2F70" w:rsidRPr="007B2F70">
        <w:t>$4.00 + (5 × $0.30) + (2 × $0.40) + (2 × $1.50) + (6 × $0.70) + (1 × $0.30)</w:t>
      </w:r>
    </w:p>
    <w:p w14:paraId="02CF9725" w14:textId="37F3C559" w:rsidR="00FA7F27" w:rsidRDefault="00624640" w:rsidP="00624640">
      <w:pPr>
        <w:pStyle w:val="Pquestiontextmainstem"/>
        <w:tabs>
          <w:tab w:val="left" w:pos="567"/>
        </w:tabs>
      </w:pPr>
      <w:r>
        <w:tab/>
        <w:t>= $</w:t>
      </w:r>
      <w:r w:rsidR="007B2F70" w:rsidRPr="007B2F70">
        <w:t>13.80</w:t>
      </w:r>
    </w:p>
    <w:p w14:paraId="70E61C50" w14:textId="35792689" w:rsidR="00FA7F27" w:rsidRDefault="00FA7F27" w:rsidP="00FA7F27">
      <w:pPr>
        <w:pStyle w:val="Pquestionheadingmc"/>
      </w:pPr>
      <w:r>
        <w:t>Question 7</w:t>
      </w:r>
      <w:r>
        <w:tab/>
        <w:t>[1.7]</w:t>
      </w:r>
    </w:p>
    <w:p w14:paraId="46D919E8" w14:textId="632482EC" w:rsidR="00FA7F27" w:rsidRDefault="00FA7F27" w:rsidP="00FA7F27">
      <w:pPr>
        <w:pStyle w:val="Pquestiontextmcqoptions"/>
      </w:pPr>
      <w:r w:rsidRPr="001B433F">
        <w:rPr>
          <w:rStyle w:val="Cquestionpartlabelbold"/>
        </w:rPr>
        <w:t>D</w:t>
      </w:r>
    </w:p>
    <w:p w14:paraId="212BE2CC" w14:textId="77777777" w:rsidR="007B2F70" w:rsidRDefault="007B2F70" w:rsidP="007B2F70">
      <w:pPr>
        <w:pStyle w:val="Pquestiontextmainstem"/>
      </w:pPr>
      <w:r>
        <w:t>500 W = 0.5 kW</w:t>
      </w:r>
    </w:p>
    <w:p w14:paraId="2BA86C40" w14:textId="77777777" w:rsidR="007B2F70" w:rsidRDefault="007B2F70" w:rsidP="007B2F70">
      <w:pPr>
        <w:pStyle w:val="Pquestiontextmainstem"/>
      </w:pPr>
      <w:r>
        <w:t>0.5 kW × 4 hours = 2 kWh</w:t>
      </w:r>
    </w:p>
    <w:p w14:paraId="11C3B8F8" w14:textId="774D994E" w:rsidR="00FA7F27" w:rsidRDefault="007B2F70" w:rsidP="007B2F70">
      <w:pPr>
        <w:pStyle w:val="Pquestiontextmainstem"/>
      </w:pPr>
      <w:r>
        <w:t>2 × 0.189 = $0.38</w:t>
      </w:r>
    </w:p>
    <w:p w14:paraId="1C9BB3D9" w14:textId="2E9B6A97" w:rsidR="00FA7F27" w:rsidRDefault="00FA7F27" w:rsidP="0016187F">
      <w:pPr>
        <w:pStyle w:val="Pquestionheadingmc"/>
      </w:pPr>
      <w:r>
        <w:lastRenderedPageBreak/>
        <w:t>Question 8</w:t>
      </w:r>
      <w:r>
        <w:tab/>
        <w:t>[1.8]</w:t>
      </w:r>
    </w:p>
    <w:p w14:paraId="1C4F56B0" w14:textId="0ABF8AD4" w:rsidR="00FA7F27" w:rsidRDefault="00FA7F27" w:rsidP="0016187F">
      <w:pPr>
        <w:pStyle w:val="Pquestiontextmcqoptions"/>
        <w:keepNext/>
      </w:pPr>
      <w:r w:rsidRPr="001B433F">
        <w:rPr>
          <w:rStyle w:val="Cquestionpartlabelbold"/>
        </w:rPr>
        <w:t>D</w:t>
      </w:r>
    </w:p>
    <w:p w14:paraId="2B0BC450" w14:textId="77777777" w:rsidR="007B2F70" w:rsidRDefault="007B2F70" w:rsidP="007B2F70">
      <w:pPr>
        <w:pStyle w:val="Pquestiontextmainstem"/>
      </w:pPr>
      <w:r>
        <w:t>12 – 3 = 9 months remaining on contract</w:t>
      </w:r>
    </w:p>
    <w:p w14:paraId="7D76EDC0" w14:textId="77777777" w:rsidR="007B2F70" w:rsidRDefault="007B2F70" w:rsidP="007B2F70">
      <w:pPr>
        <w:pStyle w:val="Pquestiontextmainstem"/>
      </w:pPr>
      <w:r>
        <w:t>$49 × 9 = $441</w:t>
      </w:r>
    </w:p>
    <w:p w14:paraId="1DC30FEF" w14:textId="568BE3E6" w:rsidR="00FA7F27" w:rsidRDefault="007B2F70" w:rsidP="007B2F70">
      <w:pPr>
        <w:pStyle w:val="Pquestiontextmainstem"/>
      </w:pPr>
      <w:r>
        <w:t>$441 + $250 = $691</w:t>
      </w:r>
    </w:p>
    <w:p w14:paraId="0188CD9A" w14:textId="344DEF68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FA7F27">
        <w:t>8</w:t>
      </w:r>
    </w:p>
    <w:p w14:paraId="78443B79" w14:textId="77777777" w:rsidR="001B433F" w:rsidRDefault="001B433F" w:rsidP="001B433F">
      <w:pPr>
        <w:pStyle w:val="Psectionheading"/>
      </w:pPr>
      <w:r>
        <w:t>Short answer section</w:t>
      </w:r>
    </w:p>
    <w:p w14:paraId="6CAA8971" w14:textId="75C7C346" w:rsidR="001B433F" w:rsidRDefault="001B433F" w:rsidP="00B80E6D">
      <w:pPr>
        <w:pStyle w:val="Pquestionheadingsx1stafterhead"/>
      </w:pPr>
      <w:r>
        <w:t xml:space="preserve">Question </w:t>
      </w:r>
      <w:r w:rsidR="00624640">
        <w:t>9</w:t>
      </w:r>
      <w:r>
        <w:tab/>
      </w:r>
      <w:r w:rsidR="00007B0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007B09">
        <w:t>1.3</w:t>
      </w:r>
      <w:r>
        <w:t>]</w:t>
      </w:r>
    </w:p>
    <w:p w14:paraId="65679C6D" w14:textId="7D4AEF7C" w:rsidR="001158EE" w:rsidRDefault="00306C44" w:rsidP="001158EE">
      <w:pPr>
        <w:pStyle w:val="Pquestiontextmainstem"/>
      </w:pPr>
      <w:r w:rsidRPr="00306C44">
        <w:t xml:space="preserve">Teachers, engineers and accountants are usually paid a </w:t>
      </w:r>
      <w:r w:rsidRPr="00306C44">
        <w:rPr>
          <w:u w:val="single"/>
        </w:rPr>
        <w:t>salary</w:t>
      </w:r>
      <w:r w:rsidRPr="00306C44">
        <w:t xml:space="preserve">, which means that their pay is fixed for long time periods and they do not receive </w:t>
      </w:r>
      <w:r w:rsidRPr="00306C44">
        <w:rPr>
          <w:u w:val="single"/>
        </w:rPr>
        <w:t>overtime</w:t>
      </w:r>
      <w:r w:rsidRPr="00306C44">
        <w:t xml:space="preserve"> payments. Those working in a trade are more likely to be paid by the hour and thus earn a </w:t>
      </w:r>
      <w:r w:rsidRPr="00306C44">
        <w:rPr>
          <w:u w:val="single"/>
        </w:rPr>
        <w:t>wage</w:t>
      </w:r>
      <w:r w:rsidRPr="00306C44">
        <w:t xml:space="preserve">. Salespeople usually receive a </w:t>
      </w:r>
      <w:r w:rsidRPr="00306C44">
        <w:rPr>
          <w:u w:val="single"/>
        </w:rPr>
        <w:t>retainer</w:t>
      </w:r>
      <w:r w:rsidRPr="00306C44">
        <w:t xml:space="preserve"> plus </w:t>
      </w:r>
      <w:r w:rsidRPr="00306C44">
        <w:rPr>
          <w:u w:val="single"/>
        </w:rPr>
        <w:t>commission</w:t>
      </w:r>
      <w:r w:rsidRPr="00306C44">
        <w:t xml:space="preserve">. An </w:t>
      </w:r>
      <w:r w:rsidRPr="00306C44">
        <w:rPr>
          <w:u w:val="single"/>
        </w:rPr>
        <w:t>award</w:t>
      </w:r>
      <w:r w:rsidRPr="00306C44">
        <w:t xml:space="preserve"> is a document that specifies pay rates, job expectations, leave and working conditions.</w:t>
      </w:r>
    </w:p>
    <w:p w14:paraId="3D6E23BE" w14:textId="45A2991A" w:rsidR="00306C44" w:rsidRDefault="00306C44" w:rsidP="00306C44">
      <w:pPr>
        <w:pStyle w:val="Pquestionheadingsx1stafterhead"/>
      </w:pPr>
      <w:r>
        <w:t>Question 10</w:t>
      </w:r>
      <w:r>
        <w:tab/>
      </w:r>
      <w:r w:rsidR="00007B09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007B09">
        <w:t>1.1</w:t>
      </w:r>
      <w:r>
        <w:t>]</w:t>
      </w:r>
    </w:p>
    <w:p w14:paraId="455E1327" w14:textId="3C08B200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306C44">
        <w:t>1.</w:t>
      </w:r>
      <w:r w:rsidR="007875D0">
        <w:t>2</w:t>
      </w:r>
      <w:r w:rsidRPr="00306C44">
        <w:t xml:space="preserve"> × 1</w:t>
      </w:r>
      <w:r w:rsidR="007875D0">
        <w:t>2</w:t>
      </w:r>
      <w:r w:rsidRPr="00306C44">
        <w:t>0 = $1</w:t>
      </w:r>
      <w:r w:rsidR="007875D0">
        <w:t>44</w:t>
      </w:r>
    </w:p>
    <w:p w14:paraId="234D5594" w14:textId="6AF9164A" w:rsidR="00306C44" w:rsidRPr="00306C44" w:rsidRDefault="00306C44" w:rsidP="00306C44">
      <w:pPr>
        <w:pStyle w:val="Pquestiontextmainstem"/>
        <w:tabs>
          <w:tab w:val="left" w:pos="426"/>
        </w:tabs>
        <w:rPr>
          <w:b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306C44">
        <w:t>0.</w:t>
      </w:r>
      <w:r w:rsidR="007875D0">
        <w:t>7</w:t>
      </w:r>
      <w:r w:rsidRPr="00306C44">
        <w:t xml:space="preserve"> × </w:t>
      </w:r>
      <w:r w:rsidR="007875D0">
        <w:t>50</w:t>
      </w:r>
      <w:r w:rsidRPr="00306C44">
        <w:t xml:space="preserve"> = $</w:t>
      </w:r>
      <w:r w:rsidR="007875D0">
        <w:t>35</w:t>
      </w:r>
    </w:p>
    <w:p w14:paraId="4511A4EC" w14:textId="6B42C712" w:rsidR="00306C44" w:rsidRDefault="00306C44" w:rsidP="00306C44">
      <w:pPr>
        <w:pStyle w:val="Pquestionheadingsx1stafterhead"/>
        <w:tabs>
          <w:tab w:val="left" w:pos="426"/>
        </w:tabs>
      </w:pPr>
      <w:r>
        <w:t>Question 11</w:t>
      </w:r>
      <w:r>
        <w:tab/>
      </w:r>
      <w:r w:rsidR="00007B0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007B09">
        <w:t>1.2</w:t>
      </w:r>
      <w:r>
        <w:t>]</w:t>
      </w:r>
    </w:p>
    <w:p w14:paraId="3D50B4DA" w14:textId="3FB5964F" w:rsidR="00306C44" w:rsidRDefault="00306C44" w:rsidP="00306C44">
      <w:pPr>
        <w:pStyle w:val="Pquestiontextmainstem"/>
        <w:tabs>
          <w:tab w:val="left" w:pos="426"/>
          <w:tab w:val="left" w:pos="1134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  <w:t xml:space="preserve"> profit</w:t>
      </w:r>
      <w:r>
        <w:tab/>
        <w:t xml:space="preserve">= </w:t>
      </w:r>
      <w:r w:rsidR="007875D0" w:rsidRPr="007875D0">
        <w:t>317 – 253</w:t>
      </w:r>
    </w:p>
    <w:p w14:paraId="50F0BED6" w14:textId="454658EC" w:rsidR="00306C44" w:rsidRDefault="00306C44" w:rsidP="00306C44">
      <w:pPr>
        <w:pStyle w:val="Pquestiontextmainstem"/>
        <w:tabs>
          <w:tab w:val="left" w:pos="426"/>
          <w:tab w:val="left" w:pos="1134"/>
        </w:tabs>
      </w:pPr>
      <w:r>
        <w:tab/>
      </w:r>
      <w:r>
        <w:tab/>
        <w:t>= $64.00</w:t>
      </w:r>
    </w:p>
    <w:p w14:paraId="24D02B68" w14:textId="77777777" w:rsidR="0052162B" w:rsidRPr="0052162B" w:rsidRDefault="0052162B" w:rsidP="00C97C0D">
      <w:pPr>
        <w:pStyle w:val="Pbody"/>
        <w:tabs>
          <w:tab w:val="left" w:pos="426"/>
        </w:tabs>
        <w:rPr>
          <w:rFonts w:asciiTheme="minorHAnsi" w:eastAsia="Times New Roman" w:hAnsiTheme="minorHAnsi"/>
          <w:sz w:val="24"/>
          <w:szCs w:val="24"/>
          <w:lang w:eastAsia="en-AU"/>
        </w:rPr>
      </w:pPr>
      <w:r w:rsidRPr="0052162B">
        <w:rPr>
          <w:rFonts w:asciiTheme="minorHAnsi" w:eastAsia="Times New Roman" w:hAnsiTheme="minorHAnsi"/>
          <w:b/>
          <w:sz w:val="24"/>
          <w:szCs w:val="24"/>
          <w:lang w:eastAsia="en-AU"/>
        </w:rPr>
        <w:t>(b)</w:t>
      </w:r>
      <w:r w:rsidRPr="0052162B">
        <w:rPr>
          <w:rFonts w:asciiTheme="minorHAnsi" w:eastAsia="Times New Roman" w:hAnsiTheme="minorHAnsi"/>
          <w:sz w:val="24"/>
          <w:szCs w:val="24"/>
          <w:lang w:eastAsia="en-AU"/>
        </w:rPr>
        <w:tab/>
        <w:t>profit = $64</w:t>
      </w:r>
    </w:p>
    <w:p w14:paraId="611DF930" w14:textId="3359666F" w:rsidR="0052162B" w:rsidRPr="0052162B" w:rsidRDefault="00C97C0D" w:rsidP="00C97C0D">
      <w:pPr>
        <w:pStyle w:val="Pbody"/>
        <w:tabs>
          <w:tab w:val="left" w:pos="426"/>
          <w:tab w:val="left" w:pos="1560"/>
        </w:tabs>
        <w:rPr>
          <w:rFonts w:asciiTheme="minorHAnsi" w:eastAsia="Times New Roman" w:hAnsiTheme="minorHAnsi"/>
          <w:sz w:val="24"/>
          <w:szCs w:val="24"/>
          <w:lang w:eastAsia="en-AU"/>
        </w:rPr>
      </w:pPr>
      <w:r>
        <w:rPr>
          <w:rFonts w:asciiTheme="minorHAnsi" w:eastAsia="Times New Roman" w:hAnsiTheme="minorHAnsi"/>
          <w:sz w:val="24"/>
          <w:szCs w:val="24"/>
          <w:lang w:eastAsia="en-AU"/>
        </w:rPr>
        <w:tab/>
      </w:r>
      <w:r w:rsidR="0052162B" w:rsidRPr="0052162B">
        <w:rPr>
          <w:rFonts w:asciiTheme="minorHAnsi" w:eastAsia="Times New Roman" w:hAnsiTheme="minorHAnsi"/>
          <w:sz w:val="24"/>
          <w:szCs w:val="24"/>
          <w:lang w:eastAsia="en-AU"/>
        </w:rPr>
        <w:t>percentage</w:t>
      </w:r>
      <w:r>
        <w:rPr>
          <w:rFonts w:asciiTheme="minorHAnsi" w:eastAsia="Times New Roman" w:hAnsiTheme="minorHAnsi"/>
          <w:sz w:val="24"/>
          <w:szCs w:val="24"/>
          <w:lang w:eastAsia="en-AU"/>
        </w:rPr>
        <w:tab/>
      </w:r>
      <w:r w:rsidR="0052162B" w:rsidRPr="0052162B">
        <w:rPr>
          <w:rFonts w:asciiTheme="minorHAnsi" w:eastAsia="Times New Roman" w:hAnsiTheme="minorHAnsi"/>
          <w:sz w:val="24"/>
          <w:szCs w:val="24"/>
          <w:lang w:eastAsia="en-AU"/>
        </w:rPr>
        <w:t xml:space="preserve">= </w:t>
      </w:r>
      <w:r w:rsidR="007875D0" w:rsidRPr="00C97C0D">
        <w:rPr>
          <w:rFonts w:asciiTheme="minorHAnsi" w:eastAsia="Times New Roman" w:hAnsiTheme="minorHAnsi"/>
          <w:position w:val="-24"/>
          <w:sz w:val="24"/>
          <w:szCs w:val="24"/>
          <w:lang w:eastAsia="en-AU"/>
        </w:rPr>
        <w:object w:dxaOrig="460" w:dyaOrig="620" w14:anchorId="58C8A7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65pt;height:31.15pt" o:ole="">
            <v:imagedata r:id="rId8" o:title=""/>
          </v:shape>
          <o:OLEObject Type="Embed" ProgID="Equation.DSMT4" ShapeID="_x0000_i1025" DrawAspect="Content" ObjectID="_1537708625" r:id="rId9"/>
        </w:object>
      </w:r>
      <w:r w:rsidR="0052162B" w:rsidRPr="0052162B">
        <w:rPr>
          <w:rFonts w:asciiTheme="minorHAnsi" w:eastAsia="Times New Roman" w:hAnsiTheme="minorHAnsi"/>
          <w:sz w:val="24"/>
          <w:szCs w:val="24"/>
          <w:lang w:eastAsia="en-AU"/>
        </w:rPr>
        <w:t xml:space="preserve"> × 100</w:t>
      </w:r>
    </w:p>
    <w:p w14:paraId="289B2E96" w14:textId="5C1BEF39" w:rsidR="0052162B" w:rsidRDefault="00C97C0D" w:rsidP="00C97C0D">
      <w:pPr>
        <w:pStyle w:val="Pquestiontextmainstem"/>
        <w:tabs>
          <w:tab w:val="left" w:pos="1560"/>
        </w:tabs>
      </w:pPr>
      <w:r>
        <w:tab/>
      </w:r>
      <w:r w:rsidR="0052162B" w:rsidRPr="0052162B">
        <w:t>= 2</w:t>
      </w:r>
      <w:r w:rsidR="00702A5C">
        <w:t>5</w:t>
      </w:r>
      <w:r w:rsidR="0052162B" w:rsidRPr="0052162B">
        <w:t>%</w:t>
      </w:r>
    </w:p>
    <w:p w14:paraId="118C0C6E" w14:textId="575212E6" w:rsidR="00C97C0D" w:rsidRPr="00C97C0D" w:rsidRDefault="00C97C0D" w:rsidP="00C97C0D">
      <w:pPr>
        <w:pStyle w:val="Pbody"/>
        <w:tabs>
          <w:tab w:val="left" w:pos="426"/>
          <w:tab w:val="left" w:pos="1134"/>
        </w:tabs>
        <w:rPr>
          <w:rFonts w:asciiTheme="minorHAnsi" w:eastAsia="Times New Roman" w:hAnsiTheme="minorHAnsi"/>
          <w:sz w:val="24"/>
          <w:szCs w:val="24"/>
          <w:lang w:eastAsia="en-AU"/>
        </w:rPr>
      </w:pPr>
      <w:r w:rsidRPr="0052162B">
        <w:rPr>
          <w:rFonts w:asciiTheme="minorHAnsi" w:eastAsia="Times New Roman" w:hAnsiTheme="minorHAnsi"/>
          <w:b/>
          <w:sz w:val="24"/>
          <w:szCs w:val="24"/>
          <w:lang w:eastAsia="en-AU"/>
        </w:rPr>
        <w:t>(</w:t>
      </w:r>
      <w:r w:rsidRPr="00C97C0D">
        <w:rPr>
          <w:rFonts w:asciiTheme="minorHAnsi" w:eastAsia="Times New Roman" w:hAnsiTheme="minorHAnsi"/>
          <w:b/>
          <w:sz w:val="24"/>
          <w:szCs w:val="24"/>
          <w:lang w:eastAsia="en-AU"/>
        </w:rPr>
        <w:t>c</w:t>
      </w:r>
      <w:r w:rsidRPr="0052162B">
        <w:rPr>
          <w:rFonts w:asciiTheme="minorHAnsi" w:eastAsia="Times New Roman" w:hAnsiTheme="minorHAnsi"/>
          <w:b/>
          <w:sz w:val="24"/>
          <w:szCs w:val="24"/>
          <w:lang w:eastAsia="en-AU"/>
        </w:rPr>
        <w:t>)</w:t>
      </w:r>
      <w:r w:rsidRPr="0052162B">
        <w:rPr>
          <w:rFonts w:asciiTheme="minorHAnsi" w:eastAsia="Times New Roman" w:hAnsiTheme="minorHAnsi"/>
          <w:sz w:val="24"/>
          <w:szCs w:val="24"/>
          <w:lang w:eastAsia="en-AU"/>
        </w:rPr>
        <w:tab/>
        <w:t>profit</w:t>
      </w:r>
      <w:r>
        <w:rPr>
          <w:rFonts w:asciiTheme="minorHAnsi" w:eastAsia="Times New Roman" w:hAnsiTheme="minorHAnsi"/>
          <w:sz w:val="24"/>
          <w:szCs w:val="24"/>
          <w:lang w:eastAsia="en-AU"/>
        </w:rPr>
        <w:t xml:space="preserve"> </w:t>
      </w:r>
      <w:r w:rsidRPr="00C97C0D">
        <w:rPr>
          <w:rFonts w:asciiTheme="minorHAnsi" w:eastAsia="Times New Roman" w:hAnsiTheme="minorHAnsi"/>
          <w:sz w:val="24"/>
          <w:szCs w:val="24"/>
          <w:lang w:eastAsia="en-AU"/>
        </w:rPr>
        <w:t>= $64</w:t>
      </w:r>
    </w:p>
    <w:p w14:paraId="44C5A583" w14:textId="14163065" w:rsidR="00C97C0D" w:rsidRPr="00C97C0D" w:rsidRDefault="00C97C0D" w:rsidP="00C97C0D">
      <w:pPr>
        <w:pStyle w:val="Pbody"/>
        <w:tabs>
          <w:tab w:val="left" w:pos="426"/>
          <w:tab w:val="left" w:pos="1560"/>
        </w:tabs>
        <w:rPr>
          <w:rFonts w:asciiTheme="minorHAnsi" w:eastAsia="Times New Roman" w:hAnsiTheme="minorHAnsi"/>
          <w:sz w:val="24"/>
          <w:szCs w:val="24"/>
          <w:lang w:eastAsia="en-AU"/>
        </w:rPr>
      </w:pPr>
      <w:r>
        <w:rPr>
          <w:rFonts w:asciiTheme="minorHAnsi" w:eastAsia="Times New Roman" w:hAnsiTheme="minorHAnsi"/>
          <w:sz w:val="24"/>
          <w:szCs w:val="24"/>
          <w:lang w:eastAsia="en-AU"/>
        </w:rPr>
        <w:tab/>
      </w:r>
      <w:r w:rsidRPr="00C97C0D">
        <w:rPr>
          <w:rFonts w:asciiTheme="minorHAnsi" w:eastAsia="Times New Roman" w:hAnsiTheme="minorHAnsi"/>
          <w:sz w:val="24"/>
          <w:szCs w:val="24"/>
          <w:lang w:eastAsia="en-AU"/>
        </w:rPr>
        <w:t>percentage</w:t>
      </w:r>
      <w:r>
        <w:rPr>
          <w:rFonts w:asciiTheme="minorHAnsi" w:eastAsia="Times New Roman" w:hAnsiTheme="minorHAnsi"/>
          <w:sz w:val="24"/>
          <w:szCs w:val="24"/>
          <w:lang w:eastAsia="en-AU"/>
        </w:rPr>
        <w:tab/>
      </w:r>
      <w:r w:rsidRPr="00C97C0D">
        <w:rPr>
          <w:rFonts w:asciiTheme="minorHAnsi" w:eastAsia="Times New Roman" w:hAnsiTheme="minorHAnsi"/>
          <w:sz w:val="24"/>
          <w:szCs w:val="24"/>
          <w:lang w:eastAsia="en-AU"/>
        </w:rPr>
        <w:t xml:space="preserve">= </w:t>
      </w:r>
      <w:r w:rsidR="00702A5C" w:rsidRPr="00C97C0D">
        <w:rPr>
          <w:rFonts w:asciiTheme="minorHAnsi" w:eastAsia="Times New Roman" w:hAnsiTheme="minorHAnsi"/>
          <w:position w:val="-24"/>
          <w:sz w:val="24"/>
          <w:szCs w:val="24"/>
          <w:lang w:eastAsia="en-AU"/>
        </w:rPr>
        <w:object w:dxaOrig="460" w:dyaOrig="620" w14:anchorId="70F2113C">
          <v:shape id="_x0000_i1026" type="#_x0000_t75" style="width:22.55pt;height:31.15pt" o:ole="">
            <v:imagedata r:id="rId10" o:title=""/>
          </v:shape>
          <o:OLEObject Type="Embed" ProgID="Equation.DSMT4" ShapeID="_x0000_i1026" DrawAspect="Content" ObjectID="_1537708626" r:id="rId11"/>
        </w:object>
      </w:r>
      <w:r w:rsidRPr="00C97C0D">
        <w:rPr>
          <w:rFonts w:asciiTheme="minorHAnsi" w:eastAsia="Times New Roman" w:hAnsiTheme="minorHAnsi"/>
          <w:sz w:val="24"/>
          <w:szCs w:val="24"/>
          <w:lang w:eastAsia="en-AU"/>
        </w:rPr>
        <w:t xml:space="preserve"> × 100</w:t>
      </w:r>
    </w:p>
    <w:p w14:paraId="6D6B6C5A" w14:textId="02ABF28D" w:rsidR="00C97C0D" w:rsidRPr="00C97C0D" w:rsidRDefault="00C97C0D" w:rsidP="00C97C0D">
      <w:pPr>
        <w:tabs>
          <w:tab w:val="left" w:pos="156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C97C0D">
        <w:rPr>
          <w:rFonts w:asciiTheme="minorHAnsi" w:hAnsiTheme="minorHAnsi"/>
        </w:rPr>
        <w:t>= 20%</w:t>
      </w:r>
    </w:p>
    <w:p w14:paraId="3ED5EE0F" w14:textId="4B97DF79" w:rsidR="00306C44" w:rsidRDefault="00306C44" w:rsidP="00306C44">
      <w:pPr>
        <w:pStyle w:val="Pquestionheadingsx1stafterhead"/>
        <w:tabs>
          <w:tab w:val="left" w:pos="426"/>
        </w:tabs>
      </w:pPr>
      <w:r>
        <w:t>Question 12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301A98E1" w14:textId="389368BB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413870" w:rsidRPr="00413870">
        <w:t>9 × $19 = $171.00</w:t>
      </w:r>
    </w:p>
    <w:p w14:paraId="6902E8E6" w14:textId="36FA83AB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  <w:t>Saturday: $1</w:t>
      </w:r>
      <w:r w:rsidR="00413870">
        <w:t>9</w:t>
      </w:r>
      <w:r>
        <w:t>.00 × 1.5 = $2</w:t>
      </w:r>
      <w:r w:rsidR="00413870">
        <w:t>8</w:t>
      </w:r>
      <w:r>
        <w:t>.50 per hour</w:t>
      </w:r>
    </w:p>
    <w:p w14:paraId="3FF6F71C" w14:textId="375980D3" w:rsidR="006C5600" w:rsidRDefault="006C5600" w:rsidP="006C5600">
      <w:pPr>
        <w:pStyle w:val="Pquestiontextmainstem"/>
        <w:tabs>
          <w:tab w:val="left" w:pos="426"/>
        </w:tabs>
      </w:pPr>
      <w:r>
        <w:tab/>
        <w:t>$2</w:t>
      </w:r>
      <w:r w:rsidR="00413870">
        <w:t>8</w:t>
      </w:r>
      <w:r>
        <w:t xml:space="preserve">.50 × </w:t>
      </w:r>
      <w:r w:rsidR="00413870">
        <w:t>4</w:t>
      </w:r>
      <w:r>
        <w:t xml:space="preserve"> = $</w:t>
      </w:r>
      <w:r w:rsidR="00413870">
        <w:t>114</w:t>
      </w:r>
      <w:r>
        <w:t>.00</w:t>
      </w:r>
    </w:p>
    <w:p w14:paraId="0BC377C6" w14:textId="70F1DCFD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  <w:t>Sunday: $1</w:t>
      </w:r>
      <w:r w:rsidR="00413870">
        <w:t>9</w:t>
      </w:r>
      <w:r>
        <w:t>.00 × 2 = $3</w:t>
      </w:r>
      <w:r w:rsidR="00413870">
        <w:t>8</w:t>
      </w:r>
      <w:r>
        <w:t>.00 per hour</w:t>
      </w:r>
    </w:p>
    <w:p w14:paraId="090B2F82" w14:textId="3394D705" w:rsidR="006C5600" w:rsidRDefault="006C5600" w:rsidP="006C5600">
      <w:pPr>
        <w:pStyle w:val="Pquestiontextmainstem"/>
        <w:tabs>
          <w:tab w:val="left" w:pos="426"/>
        </w:tabs>
      </w:pPr>
      <w:r>
        <w:tab/>
        <w:t>$3</w:t>
      </w:r>
      <w:r w:rsidR="00413870">
        <w:t>8</w:t>
      </w:r>
      <w:r>
        <w:t xml:space="preserve">.00 × </w:t>
      </w:r>
      <w:r w:rsidR="00413870">
        <w:t>5 = $190</w:t>
      </w:r>
    </w:p>
    <w:p w14:paraId="266C9393" w14:textId="64A7DBC5" w:rsidR="006C5600" w:rsidRDefault="006C5600" w:rsidP="00413870">
      <w:pPr>
        <w:pStyle w:val="Pquestiontextmainstem"/>
        <w:tabs>
          <w:tab w:val="left" w:pos="426"/>
          <w:tab w:val="left" w:pos="993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  <w:t>total</w:t>
      </w:r>
      <w:r w:rsidR="00413870">
        <w:tab/>
      </w:r>
      <w:r>
        <w:t xml:space="preserve">= </w:t>
      </w:r>
      <w:r w:rsidR="00413870" w:rsidRPr="00413870">
        <w:t>$171 + $114 + $190</w:t>
      </w:r>
    </w:p>
    <w:p w14:paraId="2B40EFE1" w14:textId="45DF8431" w:rsidR="006C5600" w:rsidRDefault="006C5600" w:rsidP="00413870">
      <w:pPr>
        <w:pStyle w:val="Pquestiontextmainstem"/>
        <w:tabs>
          <w:tab w:val="left" w:pos="426"/>
          <w:tab w:val="left" w:pos="993"/>
        </w:tabs>
      </w:pPr>
      <w:r>
        <w:tab/>
      </w:r>
      <w:r w:rsidR="00413870">
        <w:tab/>
      </w:r>
      <w:r>
        <w:t>= $</w:t>
      </w:r>
      <w:r w:rsidR="00413870">
        <w:t>475</w:t>
      </w:r>
      <w:r>
        <w:t>.00</w:t>
      </w:r>
    </w:p>
    <w:p w14:paraId="0767CB01" w14:textId="4B59FD10" w:rsidR="00306C44" w:rsidRDefault="00306C44" w:rsidP="00306C44">
      <w:pPr>
        <w:pStyle w:val="Pquestionheadingsx1stafterhead"/>
        <w:tabs>
          <w:tab w:val="left" w:pos="426"/>
        </w:tabs>
      </w:pPr>
      <w:r>
        <w:t>Question 13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[1.5]</w:t>
      </w:r>
    </w:p>
    <w:p w14:paraId="65CBC8C0" w14:textId="593BD60F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413870" w:rsidRPr="00413870">
        <w:t>$6000 × 0.17 × 0.25 = $255</w:t>
      </w:r>
    </w:p>
    <w:p w14:paraId="32FB1BBB" w14:textId="3AA8B771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413870" w:rsidRPr="00413870">
        <w:t xml:space="preserve">$6000 × 0.17 × </w:t>
      </w:r>
      <w:r w:rsidR="00C35E48" w:rsidRPr="00C35E48">
        <w:rPr>
          <w:position w:val="-24"/>
          <w:sz w:val="20"/>
          <w:szCs w:val="20"/>
        </w:rPr>
        <w:object w:dxaOrig="380" w:dyaOrig="620" w14:anchorId="066DBAED">
          <v:shape id="_x0000_i1027" type="#_x0000_t75" style="width:19.35pt;height:31.15pt" o:ole="">
            <v:imagedata r:id="rId12" o:title=""/>
          </v:shape>
          <o:OLEObject Type="Embed" ProgID="Equation.3" ShapeID="_x0000_i1027" DrawAspect="Content" ObjectID="_1537708627" r:id="rId13"/>
        </w:object>
      </w:r>
      <w:r w:rsidR="00413870" w:rsidRPr="00413870">
        <w:t xml:space="preserve"> = $4760</w:t>
      </w:r>
    </w:p>
    <w:p w14:paraId="0700BF28" w14:textId="187DD3C0" w:rsidR="006C5600" w:rsidRDefault="00C35E48" w:rsidP="006C5600">
      <w:pPr>
        <w:pStyle w:val="Pquestiontextmainstem"/>
        <w:tabs>
          <w:tab w:val="left" w:pos="426"/>
        </w:tabs>
      </w:pPr>
      <w:r>
        <w:tab/>
      </w:r>
      <w:r w:rsidRPr="00C35E48">
        <w:t>In total, Belinda repaid $6000 + $4760 = $10 760</w:t>
      </w:r>
      <w:r>
        <w:t>.</w:t>
      </w:r>
    </w:p>
    <w:p w14:paraId="3EC9F200" w14:textId="6DB73DA0" w:rsidR="00306C44" w:rsidRDefault="00306C44" w:rsidP="00306C44">
      <w:pPr>
        <w:pStyle w:val="Pquestionheadingsx1stafterhead"/>
        <w:tabs>
          <w:tab w:val="left" w:pos="426"/>
        </w:tabs>
      </w:pPr>
      <w:r>
        <w:lastRenderedPageBreak/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[1.6]</w:t>
      </w:r>
    </w:p>
    <w:p w14:paraId="55E15B5E" w14:textId="6A5BF42E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35E48" w:rsidRPr="00C35E48">
        <w:t>$600 – $150 = $450</w:t>
      </w:r>
    </w:p>
    <w:p w14:paraId="1DD8A212" w14:textId="77777777" w:rsidR="00C35E48" w:rsidRDefault="006C5600" w:rsidP="00C35E48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C35E48">
        <w:t>$450 ÷ $30 = 15 weeks</w:t>
      </w:r>
    </w:p>
    <w:p w14:paraId="37CC932D" w14:textId="3515F9A5" w:rsidR="006C5600" w:rsidRDefault="00C35E48" w:rsidP="00C35E48">
      <w:pPr>
        <w:pStyle w:val="Pquestiontextmainstem"/>
        <w:tabs>
          <w:tab w:val="left" w:pos="426"/>
        </w:tabs>
      </w:pPr>
      <w:r>
        <w:tab/>
        <w:t>Yes. Dorothea can begin paving in 20 weeks as she will have paid them off after 15.</w:t>
      </w:r>
    </w:p>
    <w:p w14:paraId="3E36F18D" w14:textId="1729EF96" w:rsidR="006C5600" w:rsidRDefault="006C5600" w:rsidP="00C35E48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C35E48" w:rsidRPr="00C35E48">
        <w:t>$30.00 (because 30 divides evenly into $450)</w:t>
      </w:r>
    </w:p>
    <w:p w14:paraId="489A6889" w14:textId="1BE90DE2" w:rsidR="00306C44" w:rsidRDefault="00306C44" w:rsidP="00306C44">
      <w:pPr>
        <w:pStyle w:val="Pquestionheadingsx1stafterhead"/>
        <w:tabs>
          <w:tab w:val="left" w:pos="426"/>
        </w:tabs>
      </w:pPr>
      <w:r>
        <w:t>Question 15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[1.7]</w:t>
      </w:r>
    </w:p>
    <w:p w14:paraId="417B1B63" w14:textId="76E43D9C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35E48" w:rsidRPr="00C35E48">
        <w:t>8 420 000 L</w:t>
      </w:r>
    </w:p>
    <w:p w14:paraId="5E9FA0C1" w14:textId="0B625033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C35E48" w:rsidRPr="00C35E48">
        <w:t>3.047 kW</w:t>
      </w:r>
    </w:p>
    <w:p w14:paraId="07302F9F" w14:textId="2B858C8F" w:rsidR="006C5600" w:rsidRDefault="006C5600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C35E48" w:rsidRPr="00C35E48">
        <w:t>7 000 000 J</w:t>
      </w:r>
    </w:p>
    <w:p w14:paraId="052C3AA3" w14:textId="77A2AE0F" w:rsidR="00306C44" w:rsidRDefault="00306C44" w:rsidP="00306C44">
      <w:pPr>
        <w:pStyle w:val="Pquestionheadingsx1stafterhead"/>
        <w:tabs>
          <w:tab w:val="left" w:pos="426"/>
        </w:tabs>
      </w:pPr>
      <w:r>
        <w:t>Question 16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[1.7]</w:t>
      </w:r>
    </w:p>
    <w:p w14:paraId="2AD67092" w14:textId="62FB1613" w:rsidR="00306C44" w:rsidRDefault="00306C44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35E48" w:rsidRPr="00C35E48">
        <w:t>15 × 18 = 270 L</w:t>
      </w:r>
    </w:p>
    <w:p w14:paraId="719C8029" w14:textId="1FEEE91A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C35E48" w:rsidRPr="00C35E48">
        <w:t>270 × 365 = 98 550 L</w:t>
      </w:r>
    </w:p>
    <w:p w14:paraId="1BED8FBF" w14:textId="417BD81B" w:rsidR="006C5600" w:rsidRDefault="006C5600" w:rsidP="006C5600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C35E48" w:rsidRPr="00C35E48">
        <w:t>98 550 L ÷ 1000 = 98.55 kL</w:t>
      </w:r>
    </w:p>
    <w:p w14:paraId="452D3023" w14:textId="686E26BC" w:rsidR="006C5600" w:rsidRDefault="006C5600" w:rsidP="00306C44">
      <w:pPr>
        <w:pStyle w:val="Pquestiontextmainstem"/>
        <w:tabs>
          <w:tab w:val="left" w:pos="426"/>
        </w:tabs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C35E48" w:rsidRPr="00C35E48">
        <w:t>98.55 × $1.27 = $125.16</w:t>
      </w:r>
    </w:p>
    <w:p w14:paraId="77BE78A8" w14:textId="35F11E8C" w:rsidR="00306C44" w:rsidRDefault="00306C44" w:rsidP="00306C44">
      <w:pPr>
        <w:pStyle w:val="Pquestionheadingsx1stafterhead"/>
        <w:tabs>
          <w:tab w:val="left" w:pos="426"/>
        </w:tabs>
      </w:pPr>
      <w:r>
        <w:t>Question 17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[1.8]</w:t>
      </w:r>
    </w:p>
    <w:p w14:paraId="3BF0300F" w14:textId="77777777" w:rsidR="00C35E48" w:rsidRDefault="00C35E48" w:rsidP="00C35E48">
      <w:pPr>
        <w:pStyle w:val="Pquestiontextmainstem"/>
        <w:tabs>
          <w:tab w:val="left" w:pos="426"/>
        </w:tabs>
      </w:pPr>
      <w:r>
        <w:t>7-minute call: $0.45 + (7 × $0.59) = $4.58</w:t>
      </w:r>
    </w:p>
    <w:p w14:paraId="08708C84" w14:textId="77777777" w:rsidR="00C35E48" w:rsidRDefault="00C35E48" w:rsidP="00C35E48">
      <w:pPr>
        <w:pStyle w:val="Pquestiontextmainstem"/>
        <w:tabs>
          <w:tab w:val="left" w:pos="426"/>
        </w:tabs>
      </w:pPr>
      <w:r>
        <w:t>4-minute call: $0.45 + (4 × $0.59) = $2.81</w:t>
      </w:r>
    </w:p>
    <w:p w14:paraId="60CB47FE" w14:textId="77777777" w:rsidR="00C35E48" w:rsidRDefault="00C35E48" w:rsidP="00C35E48">
      <w:pPr>
        <w:pStyle w:val="Pquestiontextmainstem"/>
        <w:tabs>
          <w:tab w:val="left" w:pos="426"/>
        </w:tabs>
      </w:pPr>
      <w:r>
        <w:t>3-minute call: $0.45 + (3 × $0.59) = $2.22</w:t>
      </w:r>
    </w:p>
    <w:p w14:paraId="7195C345" w14:textId="5CC17882" w:rsidR="00C35E48" w:rsidRDefault="00C35E48" w:rsidP="00C35E48">
      <w:pPr>
        <w:pStyle w:val="Pquestiontextmainstem"/>
        <w:tabs>
          <w:tab w:val="left" w:pos="426"/>
        </w:tabs>
      </w:pPr>
      <w:r>
        <w:t>text messages: 65 × $0.30 = $19.50</w:t>
      </w:r>
    </w:p>
    <w:p w14:paraId="77C78CB6" w14:textId="767DB93B" w:rsidR="00306C44" w:rsidRDefault="00C35E48" w:rsidP="00C35E48">
      <w:pPr>
        <w:pStyle w:val="Pquestiontextmainstem"/>
        <w:tabs>
          <w:tab w:val="left" w:pos="426"/>
        </w:tabs>
      </w:pPr>
      <w:r>
        <w:t>total: $4.58 + $2.81 + $2.22 + $19.50 = $29.11</w:t>
      </w:r>
    </w:p>
    <w:p w14:paraId="62FF2193" w14:textId="1B4F92F2" w:rsidR="0085239A" w:rsidRDefault="0085239A" w:rsidP="0085239A">
      <w:pPr>
        <w:pStyle w:val="Pquestionheadingsx1stafterhead"/>
        <w:tabs>
          <w:tab w:val="left" w:pos="426"/>
        </w:tabs>
      </w:pPr>
      <w:r>
        <w:t>Question 18</w:t>
      </w:r>
      <w:r>
        <w:tab/>
      </w:r>
      <w:r>
        <w:rPr>
          <w:rStyle w:val="Cmarkslabel"/>
        </w:rPr>
        <w:t xml:space="preserve">2 </w:t>
      </w:r>
      <w:r w:rsidRPr="001B433F">
        <w:rPr>
          <w:rStyle w:val="Cmarkslabel"/>
        </w:rPr>
        <w:t>marks</w:t>
      </w:r>
      <w:r>
        <w:tab/>
        <w:t>[1.6]</w:t>
      </w:r>
    </w:p>
    <w:p w14:paraId="68D86246" w14:textId="77777777" w:rsidR="0085239A" w:rsidRDefault="0085239A" w:rsidP="0085239A">
      <w:pPr>
        <w:pStyle w:val="Pquestiontextmainstem"/>
        <w:tabs>
          <w:tab w:val="left" w:pos="426"/>
        </w:tabs>
      </w:pPr>
      <w:r>
        <w:t>An EFTPOS – Electronic Funds Transfer at Point of Sale – payment is made with your own money. An electronic transfer of funds is made from your own bank account to the account of the store/supplier. The transaction is completed with a debit card and you are not charged interest.</w:t>
      </w:r>
    </w:p>
    <w:p w14:paraId="23D40507" w14:textId="1D020FFA" w:rsidR="0085239A" w:rsidRDefault="0085239A" w:rsidP="0085239A">
      <w:pPr>
        <w:pStyle w:val="Pquestiontextmainstem"/>
        <w:tabs>
          <w:tab w:val="left" w:pos="426"/>
        </w:tabs>
      </w:pPr>
      <w:r>
        <w:t>When you use a credit card, the bank/card provider pays the store for you, then sends you a bill at the end of the month. Interest is charged if you do not pay the bill in full by the due date.</w:t>
      </w:r>
    </w:p>
    <w:p w14:paraId="78D110E4" w14:textId="401D0C03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007B09">
        <w:t>32</w:t>
      </w:r>
    </w:p>
    <w:p w14:paraId="7D1B117F" w14:textId="50144336" w:rsidR="00171BD2" w:rsidRDefault="00171BD2">
      <w:pPr>
        <w:rPr>
          <w:rFonts w:asciiTheme="minorHAnsi" w:hAnsiTheme="minorHAnsi"/>
          <w:i/>
          <w:sz w:val="28"/>
        </w:rPr>
      </w:pPr>
    </w:p>
    <w:p w14:paraId="07820500" w14:textId="544884CA" w:rsidR="001B433F" w:rsidRDefault="001B433F" w:rsidP="0016187F">
      <w:pPr>
        <w:pStyle w:val="Psectionheading"/>
      </w:pPr>
      <w:r>
        <w:lastRenderedPageBreak/>
        <w:t>Extended answer section</w:t>
      </w:r>
    </w:p>
    <w:p w14:paraId="22068261" w14:textId="215851D8" w:rsidR="001B433F" w:rsidRDefault="001B433F" w:rsidP="0016187F">
      <w:pPr>
        <w:pStyle w:val="Pquestionheadingsx1stafterhead"/>
      </w:pPr>
      <w:r>
        <w:t xml:space="preserve">Question </w:t>
      </w:r>
      <w:r w:rsidR="0085239A">
        <w:t>19</w:t>
      </w:r>
      <w:r>
        <w:tab/>
      </w:r>
      <w:r w:rsidR="00171BD2">
        <w:rPr>
          <w:rStyle w:val="Cmarkslabel"/>
        </w:rPr>
        <w:t>3</w:t>
      </w:r>
      <w:r w:rsidR="001158EE" w:rsidRPr="001B433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85239A">
        <w:t>1.4</w:t>
      </w:r>
      <w:r>
        <w:t>]</w:t>
      </w:r>
    </w:p>
    <w:p w14:paraId="6EC4919C" w14:textId="55DE312C" w:rsidR="002509BC" w:rsidRDefault="002509BC" w:rsidP="0016187F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C35E48" w:rsidRPr="00C35E48">
        <w:t>12 × $35 = $420</w:t>
      </w:r>
    </w:p>
    <w:p w14:paraId="34B50157" w14:textId="70D6F1D1" w:rsidR="0085239A" w:rsidRDefault="0085239A" w:rsidP="0016187F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C35E48" w:rsidRPr="00C35E48">
        <w:t>0.09 × $55 000 = $4950</w:t>
      </w:r>
    </w:p>
    <w:p w14:paraId="1F01283F" w14:textId="1AD4526B" w:rsidR="0085239A" w:rsidRDefault="0085239A" w:rsidP="0016187F">
      <w:pPr>
        <w:pStyle w:val="Pquestiontextpartsa"/>
        <w:keepNext/>
        <w:ind w:left="720" w:hanging="720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C35E48" w:rsidRPr="00C35E48">
        <w:t>$4950 + $420 = $5370</w:t>
      </w:r>
    </w:p>
    <w:p w14:paraId="634DEBC3" w14:textId="30EC86F2" w:rsidR="0085239A" w:rsidRDefault="0085239A" w:rsidP="0016187F">
      <w:pPr>
        <w:pStyle w:val="Pquestionheadingsx1stafterhead"/>
      </w:pPr>
      <w:r>
        <w:t>Question 20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[1.4]</w:t>
      </w:r>
    </w:p>
    <w:p w14:paraId="713A8CD1" w14:textId="3835100E" w:rsidR="0085239A" w:rsidRDefault="0085239A" w:rsidP="0016187F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  <w:t>income = $4</w:t>
      </w:r>
      <w:r w:rsidR="00C35E48">
        <w:t>5</w:t>
      </w:r>
      <w:r>
        <w:t xml:space="preserve"> 000</w:t>
      </w:r>
    </w:p>
    <w:p w14:paraId="3F5A817D" w14:textId="1E6FCA91" w:rsidR="0085239A" w:rsidRDefault="0085239A" w:rsidP="0016187F">
      <w:pPr>
        <w:pStyle w:val="Pquestiontextpartsa"/>
        <w:keepNext/>
      </w:pPr>
      <w:r>
        <w:tab/>
        <w:t>bracket = $37 001 – $80 000</w:t>
      </w:r>
    </w:p>
    <w:p w14:paraId="61AD471A" w14:textId="6648CCAA" w:rsidR="0085239A" w:rsidRDefault="0085239A" w:rsidP="0016187F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  <w:t>income = $4</w:t>
      </w:r>
      <w:r w:rsidR="00C35E48">
        <w:t>5</w:t>
      </w:r>
      <w:r>
        <w:t xml:space="preserve"> 000</w:t>
      </w:r>
    </w:p>
    <w:p w14:paraId="4F8D93BA" w14:textId="1DE584E0" w:rsidR="0085239A" w:rsidRDefault="0085239A" w:rsidP="0016187F">
      <w:pPr>
        <w:pStyle w:val="Pquestiontextpartsa"/>
        <w:keepNext/>
      </w:pPr>
      <w:r>
        <w:tab/>
        <w:t>bracket = $37 001 – $80 000</w:t>
      </w:r>
    </w:p>
    <w:p w14:paraId="056913E6" w14:textId="09274CB6" w:rsidR="0085239A" w:rsidRDefault="0085239A" w:rsidP="0016187F">
      <w:pPr>
        <w:pStyle w:val="Pquestiontextpartsa"/>
        <w:keepNext/>
      </w:pPr>
      <w:r>
        <w:tab/>
        <w:t>tax = $3572 + 32.5c for each dollar over $37 000</w:t>
      </w:r>
    </w:p>
    <w:p w14:paraId="2B2D236A" w14:textId="0D0984F9" w:rsidR="0085239A" w:rsidRDefault="0085239A" w:rsidP="0085239A">
      <w:pPr>
        <w:pStyle w:val="Pquestiontextpartsa"/>
      </w:pPr>
      <w:r>
        <w:tab/>
        <w:t>4</w:t>
      </w:r>
      <w:r w:rsidR="00C35E48">
        <w:t>5</w:t>
      </w:r>
      <w:r>
        <w:t xml:space="preserve"> 000 – 37 000 = </w:t>
      </w:r>
      <w:r w:rsidR="00C35E48">
        <w:t>8</w:t>
      </w:r>
      <w:r>
        <w:t>000</w:t>
      </w:r>
    </w:p>
    <w:p w14:paraId="7DB47092" w14:textId="26392ED4" w:rsidR="0085239A" w:rsidRDefault="0085239A" w:rsidP="0085239A">
      <w:pPr>
        <w:pStyle w:val="Pquestiontextpartsa"/>
      </w:pPr>
      <w:r>
        <w:tab/>
        <w:t>tax</w:t>
      </w:r>
      <w:r>
        <w:tab/>
        <w:t xml:space="preserve">= $3572 + 32.5c × </w:t>
      </w:r>
      <w:r w:rsidR="00C35E48">
        <w:t>8</w:t>
      </w:r>
      <w:r>
        <w:t>000</w:t>
      </w:r>
    </w:p>
    <w:p w14:paraId="0E267699" w14:textId="36E7E751" w:rsidR="0085239A" w:rsidRDefault="0085239A" w:rsidP="0085239A">
      <w:pPr>
        <w:pStyle w:val="Pquestiontextpartsa"/>
      </w:pPr>
      <w:r>
        <w:tab/>
      </w:r>
      <w:r>
        <w:tab/>
        <w:t>= $</w:t>
      </w:r>
      <w:r w:rsidR="00C35E48" w:rsidRPr="00C35E48">
        <w:t>6172</w:t>
      </w:r>
    </w:p>
    <w:p w14:paraId="0F0AE1DD" w14:textId="5235F770" w:rsidR="0085239A" w:rsidRDefault="0085239A" w:rsidP="0085239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  <w:t>income = $3</w:t>
      </w:r>
      <w:r w:rsidR="00C35E48">
        <w:t>6</w:t>
      </w:r>
      <w:r>
        <w:t xml:space="preserve"> 000</w:t>
      </w:r>
    </w:p>
    <w:p w14:paraId="74A08B6B" w14:textId="19B0AC05" w:rsidR="0085239A" w:rsidRDefault="0085239A" w:rsidP="0085239A">
      <w:pPr>
        <w:pStyle w:val="Pquestiontextpartsa"/>
      </w:pPr>
      <w:r>
        <w:tab/>
        <w:t>bracket = $18</w:t>
      </w:r>
      <w:r w:rsidR="00536EEA">
        <w:t xml:space="preserve"> </w:t>
      </w:r>
      <w:bookmarkStart w:id="0" w:name="_GoBack"/>
      <w:bookmarkEnd w:id="0"/>
      <w:r>
        <w:t>201 – $37 000</w:t>
      </w:r>
    </w:p>
    <w:p w14:paraId="01B83898" w14:textId="06BF2053" w:rsidR="0085239A" w:rsidRDefault="0085239A" w:rsidP="0085239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  <w:t>income = $3</w:t>
      </w:r>
      <w:r w:rsidR="00C35E48">
        <w:t>6</w:t>
      </w:r>
      <w:r>
        <w:t xml:space="preserve"> 000</w:t>
      </w:r>
    </w:p>
    <w:p w14:paraId="135FCA02" w14:textId="3700184A" w:rsidR="0085239A" w:rsidRDefault="0085239A" w:rsidP="0085239A">
      <w:pPr>
        <w:pStyle w:val="Pquestiontextpartsa"/>
      </w:pPr>
      <w:r>
        <w:tab/>
        <w:t>bracket = $18</w:t>
      </w:r>
      <w:r w:rsidR="00536EEA">
        <w:t xml:space="preserve"> </w:t>
      </w:r>
      <w:r>
        <w:t>201 – $37 000</w:t>
      </w:r>
    </w:p>
    <w:p w14:paraId="5CD55757" w14:textId="6CD809E2" w:rsidR="0085239A" w:rsidRDefault="0085239A" w:rsidP="0085239A">
      <w:pPr>
        <w:pStyle w:val="Pquestiontextpartsa"/>
      </w:pPr>
      <w:r>
        <w:tab/>
        <w:t>tax = 19c for each dollar over $18</w:t>
      </w:r>
      <w:r w:rsidR="00536EEA">
        <w:t xml:space="preserve"> </w:t>
      </w:r>
      <w:r>
        <w:t>200</w:t>
      </w:r>
    </w:p>
    <w:p w14:paraId="7F848050" w14:textId="203B0908" w:rsidR="0085239A" w:rsidRDefault="0085239A" w:rsidP="0085239A">
      <w:pPr>
        <w:pStyle w:val="Pquestiontextpartsa"/>
      </w:pPr>
      <w:r>
        <w:tab/>
        <w:t>3</w:t>
      </w:r>
      <w:r w:rsidR="00C35E48">
        <w:t xml:space="preserve">6 </w:t>
      </w:r>
      <w:r>
        <w:t xml:space="preserve">000 – 18 200 = </w:t>
      </w:r>
      <w:r w:rsidR="00C35E48">
        <w:t>17 8</w:t>
      </w:r>
      <w:r>
        <w:t>00</w:t>
      </w:r>
    </w:p>
    <w:p w14:paraId="193B89DB" w14:textId="6EEB951F" w:rsidR="0085239A" w:rsidRDefault="0085239A" w:rsidP="0085239A">
      <w:pPr>
        <w:pStyle w:val="Pquestiontextpartsa"/>
        <w:tabs>
          <w:tab w:val="left" w:pos="709"/>
        </w:tabs>
      </w:pPr>
      <w:r>
        <w:tab/>
        <w:t>tax</w:t>
      </w:r>
      <w:r>
        <w:tab/>
        <w:t xml:space="preserve">= 19c × </w:t>
      </w:r>
      <w:r w:rsidR="00C35E48">
        <w:t>17 800</w:t>
      </w:r>
    </w:p>
    <w:p w14:paraId="2EB14A76" w14:textId="68D722AA" w:rsidR="001158EE" w:rsidRDefault="0085239A" w:rsidP="00C324DD">
      <w:pPr>
        <w:pStyle w:val="Pquestiontextpartsa"/>
        <w:tabs>
          <w:tab w:val="clear" w:pos="397"/>
          <w:tab w:val="left" w:pos="709"/>
        </w:tabs>
        <w:ind w:left="0" w:firstLine="0"/>
      </w:pPr>
      <w:r>
        <w:tab/>
        <w:t>= $</w:t>
      </w:r>
      <w:r w:rsidR="00C35E48" w:rsidRPr="00C35E48">
        <w:t>3382</w:t>
      </w:r>
    </w:p>
    <w:p w14:paraId="62826409" w14:textId="75009174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23360B">
        <w:t>6</w:t>
      </w:r>
    </w:p>
    <w:p w14:paraId="3F449EF0" w14:textId="4A81CAFA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 </w:t>
      </w:r>
      <w:r w:rsidR="00007B09">
        <w:t>46</w:t>
      </w:r>
    </w:p>
    <w:sectPr w:rsidR="001158EE" w:rsidSect="00957E9E">
      <w:headerReference w:type="default" r:id="rId14"/>
      <w:footerReference w:type="default" r:id="rId15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A1829F" w14:textId="77777777" w:rsidR="002072D6" w:rsidRDefault="002072D6" w:rsidP="00B91E57">
      <w:r>
        <w:separator/>
      </w:r>
    </w:p>
  </w:endnote>
  <w:endnote w:type="continuationSeparator" w:id="0">
    <w:p w14:paraId="60191A30" w14:textId="77777777" w:rsidR="002072D6" w:rsidRDefault="002072D6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36EE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B0D446" w14:textId="77777777" w:rsidR="002072D6" w:rsidRDefault="002072D6" w:rsidP="00B91E57">
      <w:r>
        <w:separator/>
      </w:r>
    </w:p>
  </w:footnote>
  <w:footnote w:type="continuationSeparator" w:id="0">
    <w:p w14:paraId="3151FDB0" w14:textId="77777777" w:rsidR="002072D6" w:rsidRDefault="002072D6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56F6AB3E" w:rsidR="00B91E57" w:rsidRDefault="00536EEA" w:rsidP="001158EE">
    <w:pPr>
      <w:pStyle w:val="Pheadertext"/>
    </w:pPr>
    <w:r>
      <w:t>Pearson Mathematics</w:t>
    </w:r>
    <w:r w:rsidR="00FA7F27">
      <w:t xml:space="preserve"> 9</w:t>
    </w:r>
    <w:r>
      <w:t xml:space="preserve">    </w:t>
    </w:r>
    <w:r w:rsidR="00FA7F27">
      <w:t>Financial mathematics</w:t>
    </w:r>
    <w:r>
      <w:t xml:space="preserve"> — </w:t>
    </w:r>
    <w:r w:rsidR="00FA7F27" w:rsidRPr="00F85EEB">
      <w:t xml:space="preserve">Test </w:t>
    </w:r>
    <w:r w:rsidR="00F65F10">
      <w:t>E</w:t>
    </w:r>
    <w:r w:rsidR="001158EE">
      <w:t xml:space="preserve"> Solutions</w:t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7B09"/>
    <w:rsid w:val="000135C2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3B07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6187F"/>
    <w:rsid w:val="00171BD2"/>
    <w:rsid w:val="00180D86"/>
    <w:rsid w:val="001B433F"/>
    <w:rsid w:val="001C4DB3"/>
    <w:rsid w:val="001F3D5E"/>
    <w:rsid w:val="002072D6"/>
    <w:rsid w:val="00223001"/>
    <w:rsid w:val="0023360B"/>
    <w:rsid w:val="002509BC"/>
    <w:rsid w:val="002635BA"/>
    <w:rsid w:val="00266BC9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306C44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6EA1"/>
    <w:rsid w:val="003B3BBF"/>
    <w:rsid w:val="003C445D"/>
    <w:rsid w:val="003E3349"/>
    <w:rsid w:val="004066D1"/>
    <w:rsid w:val="00412093"/>
    <w:rsid w:val="00413870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162B"/>
    <w:rsid w:val="0052478A"/>
    <w:rsid w:val="0052656A"/>
    <w:rsid w:val="00530D78"/>
    <w:rsid w:val="00536EEA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C1799"/>
    <w:rsid w:val="005C2DB7"/>
    <w:rsid w:val="005C6EE5"/>
    <w:rsid w:val="00604D55"/>
    <w:rsid w:val="00606690"/>
    <w:rsid w:val="0060765D"/>
    <w:rsid w:val="00607F60"/>
    <w:rsid w:val="00617BEA"/>
    <w:rsid w:val="00624640"/>
    <w:rsid w:val="006315DD"/>
    <w:rsid w:val="00644376"/>
    <w:rsid w:val="00652315"/>
    <w:rsid w:val="00665AA1"/>
    <w:rsid w:val="0066782B"/>
    <w:rsid w:val="006B2DF9"/>
    <w:rsid w:val="006C4B2F"/>
    <w:rsid w:val="006C5600"/>
    <w:rsid w:val="006D6A33"/>
    <w:rsid w:val="006D6A60"/>
    <w:rsid w:val="006D6B75"/>
    <w:rsid w:val="006E28FE"/>
    <w:rsid w:val="006E6CBD"/>
    <w:rsid w:val="006E7B52"/>
    <w:rsid w:val="006F2BB6"/>
    <w:rsid w:val="006F48EB"/>
    <w:rsid w:val="00702A5C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875D0"/>
    <w:rsid w:val="00796A94"/>
    <w:rsid w:val="007A1A60"/>
    <w:rsid w:val="007B2F70"/>
    <w:rsid w:val="007B7545"/>
    <w:rsid w:val="007C05E1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239A"/>
    <w:rsid w:val="0085608B"/>
    <w:rsid w:val="00872A57"/>
    <w:rsid w:val="00883D65"/>
    <w:rsid w:val="00887F5C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841D7"/>
    <w:rsid w:val="009A776D"/>
    <w:rsid w:val="009C1F04"/>
    <w:rsid w:val="009C3377"/>
    <w:rsid w:val="009D03D9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255F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324DD"/>
    <w:rsid w:val="00C35E48"/>
    <w:rsid w:val="00C41B73"/>
    <w:rsid w:val="00C5054A"/>
    <w:rsid w:val="00C50C69"/>
    <w:rsid w:val="00C51718"/>
    <w:rsid w:val="00C522B4"/>
    <w:rsid w:val="00C56D83"/>
    <w:rsid w:val="00C75F4E"/>
    <w:rsid w:val="00C9254A"/>
    <w:rsid w:val="00C97C0D"/>
    <w:rsid w:val="00CB3D6D"/>
    <w:rsid w:val="00CC0D68"/>
    <w:rsid w:val="00CC6FFF"/>
    <w:rsid w:val="00CC7D1F"/>
    <w:rsid w:val="00CD00EA"/>
    <w:rsid w:val="00CE2DDA"/>
    <w:rsid w:val="00CE71E7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65F10"/>
    <w:rsid w:val="00F80273"/>
    <w:rsid w:val="00F93270"/>
    <w:rsid w:val="00FA71CA"/>
    <w:rsid w:val="00FA7F27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13</TotalTime>
  <Pages>4</Pages>
  <Words>657</Words>
  <Characters>2904</Characters>
  <Application>Microsoft Office Word</Application>
  <DocSecurity>0</DocSecurity>
  <Lines>107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8</cp:revision>
  <cp:lastPrinted>2016-07-15T04:27:00Z</cp:lastPrinted>
  <dcterms:created xsi:type="dcterms:W3CDTF">2016-09-02T22:43:00Z</dcterms:created>
  <dcterms:modified xsi:type="dcterms:W3CDTF">2016-10-11T05:14:00Z</dcterms:modified>
</cp:coreProperties>
</file>