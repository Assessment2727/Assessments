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3AE1B" w14:textId="77777777" w:rsidR="00D747CC" w:rsidRDefault="001B433F" w:rsidP="001B433F">
      <w:pPr>
        <w:pStyle w:val="Psectionheading"/>
      </w:pPr>
      <w:r>
        <w:t>Multiple-choice section – choose the correct answer</w:t>
      </w:r>
    </w:p>
    <w:p w14:paraId="777B0311" w14:textId="4E9F8C9D" w:rsidR="00EF38CC" w:rsidRDefault="00EF38CC" w:rsidP="00B80E6D">
      <w:pPr>
        <w:pStyle w:val="Pquestionheadingmc1stafterhead"/>
      </w:pPr>
      <w:r>
        <w:t>Question 1</w:t>
      </w:r>
      <w:r>
        <w:tab/>
        <w:t>[</w:t>
      </w:r>
      <w:r w:rsidR="00233600">
        <w:t>1</w:t>
      </w:r>
      <w:r>
        <w:t>.1]</w:t>
      </w:r>
    </w:p>
    <w:p w14:paraId="4531AB65" w14:textId="79B13AFC" w:rsidR="00EF38CC" w:rsidRDefault="00972C40" w:rsidP="00EF38CC">
      <w:pPr>
        <w:pStyle w:val="Pquestiontextmainstem"/>
      </w:pPr>
      <w:r w:rsidRPr="00972C40">
        <w:t>Siobhan score</w:t>
      </w:r>
      <w:r w:rsidR="004B23F8">
        <w:t>s</w:t>
      </w:r>
      <w:r w:rsidRPr="00972C40">
        <w:t xml:space="preserve"> 17 goals from 27 shots in a game of netball. Calculate her shooting accuracy as a percentage, to the nearest whole number.</w:t>
      </w:r>
    </w:p>
    <w:p w14:paraId="1D892439" w14:textId="77777777" w:rsidR="00EF38CC" w:rsidRDefault="00EF38CC" w:rsidP="00EF38CC">
      <w:pPr>
        <w:pStyle w:val="Pquestiontextmcqoptions"/>
      </w:pPr>
      <w:r w:rsidRPr="001B433F">
        <w:rPr>
          <w:rStyle w:val="Cquestionpartlabelbold"/>
        </w:rPr>
        <w:t>A</w:t>
      </w:r>
      <w:r>
        <w:tab/>
      </w:r>
      <w:r w:rsidR="00972C40" w:rsidRPr="00972C40">
        <w:t>62%</w:t>
      </w:r>
      <w:r>
        <w:tab/>
      </w:r>
      <w:r>
        <w:tab/>
      </w:r>
      <w:r w:rsidRPr="001B433F">
        <w:rPr>
          <w:rStyle w:val="Cquestionpartlabelbold"/>
        </w:rPr>
        <w:t>B</w:t>
      </w:r>
      <w:r>
        <w:tab/>
      </w:r>
      <w:r w:rsidR="00972C40">
        <w:t>63%</w:t>
      </w:r>
      <w:r>
        <w:tab/>
      </w:r>
      <w:r>
        <w:tab/>
      </w:r>
      <w:r w:rsidRPr="001B433F">
        <w:rPr>
          <w:rStyle w:val="Cquestionpartlabelbold"/>
        </w:rPr>
        <w:t>C</w:t>
      </w:r>
      <w:r>
        <w:tab/>
      </w:r>
      <w:r w:rsidR="00972C40">
        <w:t>64%</w:t>
      </w:r>
      <w:r>
        <w:tab/>
      </w:r>
      <w:r>
        <w:tab/>
      </w:r>
      <w:r w:rsidRPr="001B433F">
        <w:rPr>
          <w:rStyle w:val="Cquestionpartlabelbold"/>
        </w:rPr>
        <w:t>D</w:t>
      </w:r>
      <w:r>
        <w:tab/>
      </w:r>
      <w:r w:rsidR="00972C40">
        <w:t>65%</w:t>
      </w:r>
    </w:p>
    <w:p w14:paraId="313F7314" w14:textId="408F2AC9" w:rsidR="001B433F" w:rsidRDefault="001B433F" w:rsidP="001B433F">
      <w:pPr>
        <w:pStyle w:val="Pquestionheadingmc"/>
      </w:pPr>
      <w:r>
        <w:t xml:space="preserve">Question </w:t>
      </w:r>
      <w:r w:rsidR="00EF38CC">
        <w:t>2</w:t>
      </w:r>
      <w:r>
        <w:tab/>
        <w:t>[</w:t>
      </w:r>
      <w:r w:rsidR="00233600">
        <w:t>1</w:t>
      </w:r>
      <w:r>
        <w:t>.</w:t>
      </w:r>
      <w:r w:rsidR="00233600">
        <w:t>2</w:t>
      </w:r>
      <w:r>
        <w:t>]</w:t>
      </w:r>
    </w:p>
    <w:p w14:paraId="6A2E8DF8" w14:textId="466B5A6C" w:rsidR="001B433F" w:rsidRDefault="00233600" w:rsidP="001B433F">
      <w:pPr>
        <w:pStyle w:val="Pquestiontextmainstem"/>
      </w:pPr>
      <w:r w:rsidRPr="00233600">
        <w:t>What is the sale price of a $3350 computer that is discounted by 20%, then by a further 10% of the discounted price?</w:t>
      </w:r>
    </w:p>
    <w:p w14:paraId="17095CC8" w14:textId="610A133F" w:rsidR="001B433F" w:rsidRDefault="001B433F" w:rsidP="001B433F">
      <w:pPr>
        <w:pStyle w:val="Pquestiontextmcqoptions"/>
      </w:pPr>
      <w:r w:rsidRPr="001B433F">
        <w:rPr>
          <w:rStyle w:val="Cquestionpartlabelbold"/>
        </w:rPr>
        <w:t>A</w:t>
      </w:r>
      <w:r>
        <w:tab/>
      </w:r>
      <w:r w:rsidR="00233600" w:rsidRPr="00233600">
        <w:t>$1005</w:t>
      </w:r>
      <w:r>
        <w:tab/>
      </w:r>
      <w:r w:rsidR="002509BC">
        <w:tab/>
      </w:r>
      <w:r w:rsidRPr="001B433F">
        <w:rPr>
          <w:rStyle w:val="Cquestionpartlabelbold"/>
        </w:rPr>
        <w:t>B</w:t>
      </w:r>
      <w:r>
        <w:tab/>
      </w:r>
      <w:r w:rsidR="00233600" w:rsidRPr="00233600">
        <w:t>$2345</w:t>
      </w:r>
      <w:r>
        <w:tab/>
      </w:r>
      <w:r w:rsidR="002509BC">
        <w:tab/>
      </w:r>
      <w:r w:rsidRPr="001B433F">
        <w:rPr>
          <w:rStyle w:val="Cquestionpartlabelbold"/>
        </w:rPr>
        <w:t>C</w:t>
      </w:r>
      <w:r>
        <w:tab/>
      </w:r>
      <w:r w:rsidR="00233600" w:rsidRPr="00233600">
        <w:t>$2412</w:t>
      </w:r>
      <w:r w:rsidR="002509BC">
        <w:tab/>
      </w:r>
      <w:r>
        <w:tab/>
      </w:r>
      <w:r w:rsidRPr="001B433F">
        <w:rPr>
          <w:rStyle w:val="Cquestionpartlabelbold"/>
        </w:rPr>
        <w:t>D</w:t>
      </w:r>
      <w:r>
        <w:tab/>
      </w:r>
      <w:r w:rsidR="00233600" w:rsidRPr="00233600">
        <w:t>$2680</w:t>
      </w:r>
    </w:p>
    <w:p w14:paraId="58AB33C9" w14:textId="7F14B34B" w:rsidR="00233600" w:rsidRDefault="00233600" w:rsidP="00233600">
      <w:pPr>
        <w:pStyle w:val="Pquestionheadingmc"/>
      </w:pPr>
      <w:r>
        <w:t>Question 3</w:t>
      </w:r>
      <w:r>
        <w:tab/>
        <w:t>[1.3]</w:t>
      </w:r>
    </w:p>
    <w:p w14:paraId="3AEE9A9C" w14:textId="47E5D3DB" w:rsidR="00233600" w:rsidRDefault="00233600" w:rsidP="00233600">
      <w:pPr>
        <w:pStyle w:val="Pquestiontextmainstem"/>
      </w:pPr>
      <w:r w:rsidRPr="00233600">
        <w:t>Michael works as a real estate agent. In a week, he earns a retainer of $150.00 plus 2.1% of the value of any property he sells. In one week of work, he sells one property for $380 000 and another for $675 000. What does Michael earn in that week?</w:t>
      </w:r>
    </w:p>
    <w:p w14:paraId="6EAE1E6C" w14:textId="6072690B" w:rsidR="00233600" w:rsidRDefault="00233600" w:rsidP="00233600">
      <w:pPr>
        <w:pStyle w:val="Pquestiontextmcqoptions"/>
      </w:pPr>
      <w:r w:rsidRPr="001B433F">
        <w:rPr>
          <w:rStyle w:val="Cquestionpartlabelbold"/>
        </w:rPr>
        <w:t>A</w:t>
      </w:r>
      <w:r>
        <w:tab/>
      </w:r>
      <w:r w:rsidRPr="00233600">
        <w:t>$7980</w:t>
      </w:r>
      <w:r>
        <w:tab/>
      </w:r>
      <w:r>
        <w:tab/>
      </w:r>
      <w:r w:rsidRPr="001B433F">
        <w:rPr>
          <w:rStyle w:val="Cquestionpartlabelbold"/>
        </w:rPr>
        <w:t>B</w:t>
      </w:r>
      <w:r>
        <w:tab/>
        <w:t>$14 175</w:t>
      </w:r>
      <w:r>
        <w:tab/>
      </w:r>
      <w:r>
        <w:tab/>
      </w:r>
      <w:r w:rsidRPr="001B433F">
        <w:rPr>
          <w:rStyle w:val="Cquestionpartlabelbold"/>
        </w:rPr>
        <w:t>C</w:t>
      </w:r>
      <w:r>
        <w:tab/>
      </w:r>
      <w:r w:rsidRPr="00233600">
        <w:t>$22 155</w:t>
      </w:r>
      <w:r>
        <w:tab/>
      </w:r>
      <w:r>
        <w:tab/>
      </w:r>
      <w:r w:rsidRPr="001B433F">
        <w:rPr>
          <w:rStyle w:val="Cquestionpartlabelbold"/>
        </w:rPr>
        <w:t>D</w:t>
      </w:r>
      <w:r>
        <w:tab/>
      </w:r>
      <w:r w:rsidRPr="00233600">
        <w:t>$22 305</w:t>
      </w:r>
    </w:p>
    <w:p w14:paraId="2D16429C" w14:textId="5299ACE1" w:rsidR="00233600" w:rsidRDefault="00233600" w:rsidP="00233600">
      <w:pPr>
        <w:pStyle w:val="Pquestionheadingmc"/>
      </w:pPr>
      <w:r>
        <w:t>Question 4</w:t>
      </w:r>
      <w:r>
        <w:tab/>
        <w:t>[1.4]</w:t>
      </w:r>
    </w:p>
    <w:p w14:paraId="4A063350" w14:textId="4FD7F1F6" w:rsidR="00233600" w:rsidRDefault="00233600" w:rsidP="00233600">
      <w:pPr>
        <w:pStyle w:val="Pquestiontextmainstem"/>
      </w:pPr>
      <w:r w:rsidRPr="00233600">
        <w:t>Roushad is a nurse who earns $52 500 per annum. He donates $10.00 per week to recognised charities and pays a yearly membership fee of $185 to the Nurses Federation. What is his taxable income?</w:t>
      </w:r>
    </w:p>
    <w:p w14:paraId="6AEB5954" w14:textId="1F391E65" w:rsidR="00233600" w:rsidRDefault="00233600" w:rsidP="00233600">
      <w:pPr>
        <w:pStyle w:val="Pquestiontextmcqoptions"/>
      </w:pPr>
      <w:r w:rsidRPr="001B433F">
        <w:rPr>
          <w:rStyle w:val="Cquestionpartlabelbold"/>
        </w:rPr>
        <w:t>A</w:t>
      </w:r>
      <w:r>
        <w:tab/>
      </w:r>
      <w:r w:rsidRPr="00233600">
        <w:t>$51 795</w:t>
      </w:r>
      <w:r>
        <w:tab/>
      </w:r>
      <w:r>
        <w:tab/>
      </w:r>
      <w:r w:rsidRPr="001B433F">
        <w:rPr>
          <w:rStyle w:val="Cquestionpartlabelbold"/>
        </w:rPr>
        <w:t>B</w:t>
      </w:r>
      <w:r>
        <w:tab/>
      </w:r>
      <w:r w:rsidRPr="00233600">
        <w:t>$51 980</w:t>
      </w:r>
      <w:r>
        <w:tab/>
      </w:r>
      <w:r>
        <w:tab/>
      </w:r>
      <w:r w:rsidRPr="001B433F">
        <w:rPr>
          <w:rStyle w:val="Cquestionpartlabelbold"/>
        </w:rPr>
        <w:t>C</w:t>
      </w:r>
      <w:r>
        <w:tab/>
      </w:r>
      <w:r w:rsidRPr="00233600">
        <w:t>$51 520</w:t>
      </w:r>
      <w:r>
        <w:tab/>
      </w:r>
      <w:r>
        <w:tab/>
      </w:r>
      <w:r w:rsidRPr="001B433F">
        <w:rPr>
          <w:rStyle w:val="Cquestionpartlabelbold"/>
        </w:rPr>
        <w:t>D</w:t>
      </w:r>
      <w:r>
        <w:tab/>
      </w:r>
      <w:r w:rsidRPr="00233600">
        <w:t>$50 480</w:t>
      </w:r>
    </w:p>
    <w:p w14:paraId="68CCF1C0" w14:textId="775FE473" w:rsidR="00233600" w:rsidRDefault="00233600" w:rsidP="00233600">
      <w:pPr>
        <w:pStyle w:val="Pquestionheadingmc"/>
      </w:pPr>
      <w:r>
        <w:t>Question 5</w:t>
      </w:r>
      <w:r>
        <w:tab/>
      </w:r>
      <w:bookmarkStart w:id="0" w:name="_GoBack"/>
      <w:r>
        <w:t>[</w:t>
      </w:r>
      <w:bookmarkEnd w:id="0"/>
      <w:r w:rsidR="00A05B0C">
        <w:t>1.5</w:t>
      </w:r>
      <w:r>
        <w:t>]</w:t>
      </w:r>
    </w:p>
    <w:p w14:paraId="19633908" w14:textId="13FDDF39" w:rsidR="00233600" w:rsidRDefault="00233600" w:rsidP="00233600">
      <w:pPr>
        <w:pStyle w:val="Pquestiontextmainstem"/>
      </w:pPr>
      <w:r w:rsidRPr="00233600">
        <w:t>$700.00 is invested in a bank account paying simple interest. Calculate the interest rate per annum if $162.40 of interest is earned after four years.</w:t>
      </w:r>
    </w:p>
    <w:p w14:paraId="0E8F9910" w14:textId="282998BF" w:rsidR="00233600" w:rsidRDefault="00233600" w:rsidP="00233600">
      <w:pPr>
        <w:pStyle w:val="Pquestiontextmcqoptions"/>
      </w:pPr>
      <w:r w:rsidRPr="001B433F">
        <w:rPr>
          <w:rStyle w:val="Cquestionpartlabelbold"/>
        </w:rPr>
        <w:t>A</w:t>
      </w:r>
      <w:r>
        <w:tab/>
      </w:r>
      <w:r w:rsidRPr="00233600">
        <w:t>0.058%</w:t>
      </w:r>
      <w:r>
        <w:tab/>
      </w:r>
      <w:r>
        <w:tab/>
      </w:r>
      <w:r w:rsidRPr="001B433F">
        <w:rPr>
          <w:rStyle w:val="Cquestionpartlabelbold"/>
        </w:rPr>
        <w:t>B</w:t>
      </w:r>
      <w:r>
        <w:tab/>
      </w:r>
      <w:r w:rsidRPr="00233600">
        <w:t>3.2%</w:t>
      </w:r>
      <w:r>
        <w:tab/>
      </w:r>
      <w:r>
        <w:tab/>
      </w:r>
      <w:r w:rsidRPr="001B433F">
        <w:rPr>
          <w:rStyle w:val="Cquestionpartlabelbold"/>
        </w:rPr>
        <w:t>C</w:t>
      </w:r>
      <w:r>
        <w:tab/>
      </w:r>
      <w:r w:rsidRPr="00233600">
        <w:t>5.8%</w:t>
      </w:r>
      <w:r>
        <w:tab/>
      </w:r>
      <w:r>
        <w:tab/>
      </w:r>
      <w:r w:rsidRPr="001B433F">
        <w:rPr>
          <w:rStyle w:val="Cquestionpartlabelbold"/>
        </w:rPr>
        <w:t>D</w:t>
      </w:r>
      <w:r>
        <w:tab/>
      </w:r>
      <w:r w:rsidRPr="00233600">
        <w:t>17.24%</w:t>
      </w:r>
    </w:p>
    <w:p w14:paraId="307F9007" w14:textId="1BBF54D5" w:rsidR="00233600" w:rsidRDefault="00233600" w:rsidP="00233600">
      <w:pPr>
        <w:pStyle w:val="Pquestionheadingmc"/>
      </w:pPr>
      <w:r>
        <w:t>Question 6</w:t>
      </w:r>
      <w:r>
        <w:tab/>
        <w:t>[</w:t>
      </w:r>
      <w:r w:rsidR="00A05B0C">
        <w:t>1</w:t>
      </w:r>
      <w:r>
        <w:t>.</w:t>
      </w:r>
      <w:r w:rsidR="00A05B0C">
        <w:t>6</w:t>
      </w:r>
      <w:r>
        <w:t>]</w:t>
      </w:r>
    </w:p>
    <w:p w14:paraId="5577CE53" w14:textId="77777777" w:rsidR="00233600" w:rsidRDefault="00233600" w:rsidP="00233600">
      <w:pPr>
        <w:pStyle w:val="Pquestiontextmainstem"/>
      </w:pPr>
      <w:r>
        <w:t>The ironically named Free Bank has the following monthly fees:</w:t>
      </w:r>
    </w:p>
    <w:p w14:paraId="77BD8C88" w14:textId="77777777" w:rsidR="00233600" w:rsidRDefault="00233600" w:rsidP="00233600">
      <w:pPr>
        <w:pStyle w:val="Pquestiontextmainstem"/>
      </w:pPr>
      <w:r>
        <w:t>*   $4.00 account-keeping</w:t>
      </w:r>
    </w:p>
    <w:p w14:paraId="3DC52FD2" w14:textId="77777777" w:rsidR="00233600" w:rsidRDefault="00233600" w:rsidP="00233600">
      <w:pPr>
        <w:pStyle w:val="Pquestiontextmainstem"/>
      </w:pPr>
      <w:r>
        <w:t>*   $0.30 for the first five withdrawals from a Free Bank ATM</w:t>
      </w:r>
    </w:p>
    <w:p w14:paraId="50C87337" w14:textId="77777777" w:rsidR="00233600" w:rsidRDefault="00233600" w:rsidP="00233600">
      <w:pPr>
        <w:pStyle w:val="Pquestiontextmainstem"/>
      </w:pPr>
      <w:r>
        <w:t>*   $0.40 for additional withdrawals from a Free Bank ATM</w:t>
      </w:r>
    </w:p>
    <w:p w14:paraId="34F8DC59" w14:textId="77777777" w:rsidR="00233600" w:rsidRDefault="00233600" w:rsidP="00233600">
      <w:pPr>
        <w:pStyle w:val="Pquestiontextmainstem"/>
      </w:pPr>
      <w:r>
        <w:t>*   $1.50 for withdrawals from the ATM of a different bank</w:t>
      </w:r>
    </w:p>
    <w:p w14:paraId="4A2A143A" w14:textId="77777777" w:rsidR="00233600" w:rsidRDefault="00233600" w:rsidP="00233600">
      <w:pPr>
        <w:pStyle w:val="Pquestiontextmainstem"/>
      </w:pPr>
      <w:r>
        <w:t>*   $0.70 per EFTPOS transaction</w:t>
      </w:r>
    </w:p>
    <w:p w14:paraId="4B56E35D" w14:textId="77777777" w:rsidR="00233600" w:rsidRDefault="00233600" w:rsidP="00233600">
      <w:pPr>
        <w:pStyle w:val="Pquestiontextmainstem"/>
      </w:pPr>
      <w:r>
        <w:t>*   $0.30 per online transfer</w:t>
      </w:r>
    </w:p>
    <w:p w14:paraId="28C539D5" w14:textId="19ACF2F8" w:rsidR="00233600" w:rsidRDefault="00233600" w:rsidP="00233600">
      <w:pPr>
        <w:pStyle w:val="Pquestiontextmainstem"/>
      </w:pPr>
      <w:r>
        <w:t>In one month, Madeleine withdraws 10 times from a Free Bank ATM, two times from a different bank’s ATM, completes six EFTPOS transactions and one online transfer. What does she pay in charges?</w:t>
      </w:r>
    </w:p>
    <w:p w14:paraId="31485953" w14:textId="6608C5B4" w:rsidR="00233600" w:rsidRDefault="00233600" w:rsidP="00233600">
      <w:pPr>
        <w:pStyle w:val="Pquestiontextmcqoptions"/>
      </w:pPr>
      <w:r w:rsidRPr="001B433F">
        <w:rPr>
          <w:rStyle w:val="Cquestionpartlabelbold"/>
        </w:rPr>
        <w:t>A</w:t>
      </w:r>
      <w:r>
        <w:tab/>
      </w:r>
      <w:r w:rsidRPr="00233600">
        <w:t>$11.00</w:t>
      </w:r>
      <w:r>
        <w:tab/>
      </w:r>
      <w:r>
        <w:tab/>
      </w:r>
      <w:r w:rsidRPr="001B433F">
        <w:rPr>
          <w:rStyle w:val="Cquestionpartlabelbold"/>
        </w:rPr>
        <w:t>B</w:t>
      </w:r>
      <w:r>
        <w:tab/>
      </w:r>
      <w:r w:rsidRPr="00233600">
        <w:t>$1</w:t>
      </w:r>
      <w:r>
        <w:t>2</w:t>
      </w:r>
      <w:r w:rsidRPr="00233600">
        <w:t>.00</w:t>
      </w:r>
      <w:r>
        <w:tab/>
      </w:r>
      <w:r>
        <w:tab/>
      </w:r>
      <w:r w:rsidRPr="001B433F">
        <w:rPr>
          <w:rStyle w:val="Cquestionpartlabelbold"/>
        </w:rPr>
        <w:t>C</w:t>
      </w:r>
      <w:r>
        <w:tab/>
      </w:r>
      <w:r w:rsidRPr="00233600">
        <w:t>$1</w:t>
      </w:r>
      <w:r>
        <w:t>3</w:t>
      </w:r>
      <w:r w:rsidRPr="00233600">
        <w:t>.00</w:t>
      </w:r>
      <w:r>
        <w:tab/>
      </w:r>
      <w:r>
        <w:tab/>
      </w:r>
      <w:r w:rsidRPr="001B433F">
        <w:rPr>
          <w:rStyle w:val="Cquestionpartlabelbold"/>
        </w:rPr>
        <w:t>D</w:t>
      </w:r>
      <w:r>
        <w:tab/>
      </w:r>
      <w:r w:rsidRPr="00233600">
        <w:t>$1</w:t>
      </w:r>
      <w:r>
        <w:t>5</w:t>
      </w:r>
      <w:r w:rsidRPr="00233600">
        <w:t>.00</w:t>
      </w:r>
    </w:p>
    <w:p w14:paraId="6DB6F3E8" w14:textId="1BAE0A07" w:rsidR="00233600" w:rsidRDefault="00233600" w:rsidP="00233600">
      <w:pPr>
        <w:pStyle w:val="Pquestionheadingmc"/>
      </w:pPr>
      <w:r>
        <w:lastRenderedPageBreak/>
        <w:t>Question 7</w:t>
      </w:r>
      <w:r>
        <w:tab/>
        <w:t>[</w:t>
      </w:r>
      <w:r w:rsidR="00A05B0C">
        <w:t>1</w:t>
      </w:r>
      <w:r>
        <w:t>.</w:t>
      </w:r>
      <w:r w:rsidR="00A05B0C">
        <w:t>7</w:t>
      </w:r>
      <w:r>
        <w:t>]</w:t>
      </w:r>
    </w:p>
    <w:p w14:paraId="1EB7F2C2" w14:textId="0766AAC8" w:rsidR="00233600" w:rsidRDefault="00233600" w:rsidP="00233600">
      <w:pPr>
        <w:pStyle w:val="Pquestiontextmainstem"/>
      </w:pPr>
      <w:r w:rsidRPr="00233600">
        <w:t>Harriet uses a 5100 W clothes drier for 45 minutes each day. The respective weekly energy consumption and running cost of the clothes drier, given that the tariff is 18.9 cents/kWh, are:</w:t>
      </w:r>
    </w:p>
    <w:p w14:paraId="11E8D079" w14:textId="1B9DC728" w:rsidR="00233600" w:rsidRDefault="00233600" w:rsidP="00233600">
      <w:pPr>
        <w:pStyle w:val="Pquestiontextmcqoptions"/>
      </w:pPr>
      <w:r w:rsidRPr="001B433F">
        <w:rPr>
          <w:rStyle w:val="Cquestionpartlabelbold"/>
        </w:rPr>
        <w:t>A</w:t>
      </w:r>
      <w:r>
        <w:tab/>
      </w:r>
      <w:r w:rsidRPr="00233600">
        <w:t>26.8 kWh; $0.72/week</w:t>
      </w:r>
      <w:r>
        <w:tab/>
      </w:r>
      <w:r>
        <w:tab/>
      </w:r>
      <w:r w:rsidRPr="001B433F">
        <w:rPr>
          <w:rStyle w:val="Cquestionpartlabelbold"/>
        </w:rPr>
        <w:t>B</w:t>
      </w:r>
      <w:r>
        <w:tab/>
      </w:r>
      <w:r w:rsidRPr="00233600">
        <w:t>3.9 kWh; $5.06/week</w:t>
      </w:r>
      <w:r>
        <w:tab/>
      </w:r>
      <w:r>
        <w:tab/>
      </w:r>
      <w:r>
        <w:br/>
      </w:r>
      <w:r w:rsidRPr="001B433F">
        <w:rPr>
          <w:rStyle w:val="Cquestionpartlabelbold"/>
        </w:rPr>
        <w:t>C</w:t>
      </w:r>
      <w:r>
        <w:tab/>
      </w:r>
      <w:r w:rsidRPr="00233600">
        <w:t>26.8 kWh; $5.06/week</w:t>
      </w:r>
      <w:r>
        <w:tab/>
      </w:r>
      <w:r>
        <w:tab/>
      </w:r>
      <w:r w:rsidRPr="001B433F">
        <w:rPr>
          <w:rStyle w:val="Cquestionpartlabelbold"/>
        </w:rPr>
        <w:t>D</w:t>
      </w:r>
      <w:r>
        <w:tab/>
      </w:r>
      <w:r w:rsidRPr="00233600">
        <w:t>3.9 kWh; $43.38/week</w:t>
      </w:r>
    </w:p>
    <w:p w14:paraId="6EE6110C" w14:textId="0510BD4C" w:rsidR="00233600" w:rsidRDefault="00233600" w:rsidP="00233600">
      <w:pPr>
        <w:pStyle w:val="Pquestionheadingmc"/>
      </w:pPr>
      <w:r>
        <w:t>Question 8</w:t>
      </w:r>
      <w:r>
        <w:tab/>
        <w:t>[</w:t>
      </w:r>
      <w:r w:rsidR="00A05B0C">
        <w:t>1</w:t>
      </w:r>
      <w:r>
        <w:t>.</w:t>
      </w:r>
      <w:r w:rsidR="00A05B0C">
        <w:t>8</w:t>
      </w:r>
      <w:r>
        <w:t>]</w:t>
      </w:r>
    </w:p>
    <w:p w14:paraId="0B28E14A" w14:textId="1307CFF4" w:rsidR="00233600" w:rsidRDefault="00233600" w:rsidP="00233600">
      <w:pPr>
        <w:pStyle w:val="Pquestiontextmainstem"/>
      </w:pPr>
      <w:r w:rsidRPr="00233600">
        <w:t>Samantha has a 12-month internet plan with a minimum monthly spend of $49. Her contract states that the early exit fee is the minimum monthly spend multiplied by the number of months left on her contract, plus an extra $250.00 if she leaves within the first 6 months. Samantha exits the plan after 3 months. What is her early exit fee?</w:t>
      </w:r>
    </w:p>
    <w:p w14:paraId="3A5784F6" w14:textId="19BF7F4D" w:rsidR="00233600" w:rsidRDefault="00233600" w:rsidP="00233600">
      <w:pPr>
        <w:pStyle w:val="Pquestiontextmcqoptions"/>
      </w:pPr>
      <w:r w:rsidRPr="001B433F">
        <w:rPr>
          <w:rStyle w:val="Cquestionpartlabelbold"/>
        </w:rPr>
        <w:t>A</w:t>
      </w:r>
      <w:r>
        <w:tab/>
      </w:r>
      <w:r w:rsidRPr="00233600">
        <w:t>$49</w:t>
      </w:r>
      <w:r>
        <w:tab/>
      </w:r>
      <w:r>
        <w:tab/>
      </w:r>
      <w:r w:rsidRPr="001B433F">
        <w:rPr>
          <w:rStyle w:val="Cquestionpartlabelbold"/>
        </w:rPr>
        <w:t>B</w:t>
      </w:r>
      <w:r>
        <w:tab/>
      </w:r>
      <w:r w:rsidRPr="00233600">
        <w:t>$250</w:t>
      </w:r>
      <w:r>
        <w:tab/>
      </w:r>
      <w:r>
        <w:tab/>
      </w:r>
      <w:r w:rsidRPr="001B433F">
        <w:rPr>
          <w:rStyle w:val="Cquestionpartlabelbold"/>
        </w:rPr>
        <w:t>C</w:t>
      </w:r>
      <w:r>
        <w:tab/>
      </w:r>
      <w:r w:rsidRPr="00233600">
        <w:t>$441</w:t>
      </w:r>
      <w:r>
        <w:tab/>
      </w:r>
      <w:r>
        <w:tab/>
      </w:r>
      <w:r w:rsidRPr="001B433F">
        <w:rPr>
          <w:rStyle w:val="Cquestionpartlabelbold"/>
        </w:rPr>
        <w:t>D</w:t>
      </w:r>
      <w:r>
        <w:tab/>
      </w:r>
      <w:r w:rsidRPr="00233600">
        <w:t>$691</w:t>
      </w:r>
    </w:p>
    <w:p w14:paraId="4A94AA3B" w14:textId="3F5747C6" w:rsidR="00233600" w:rsidRDefault="00233600" w:rsidP="00233600">
      <w:pPr>
        <w:pStyle w:val="Psectionresults"/>
      </w:pPr>
      <w:r>
        <w:t xml:space="preserve">Multiple-choice results: ___ / </w:t>
      </w:r>
      <w:r w:rsidR="00F47347">
        <w:t>8</w:t>
      </w:r>
    </w:p>
    <w:p w14:paraId="7248A30E" w14:textId="77777777" w:rsidR="001B433F" w:rsidRDefault="001B433F" w:rsidP="001B433F">
      <w:pPr>
        <w:pStyle w:val="Psectionheading"/>
      </w:pPr>
      <w:r>
        <w:t>Short answer section</w:t>
      </w:r>
    </w:p>
    <w:p w14:paraId="67A44A71" w14:textId="0B877C32" w:rsidR="001B433F" w:rsidRDefault="00233600" w:rsidP="00B80E6D">
      <w:pPr>
        <w:pStyle w:val="Pquestionheadingsx1stafterhead"/>
      </w:pPr>
      <w:r>
        <w:t>Question 9</w:t>
      </w:r>
      <w:r w:rsidR="001B433F">
        <w:tab/>
      </w:r>
      <w:r w:rsidR="00F47347">
        <w:rPr>
          <w:rStyle w:val="Cmarkslabel"/>
        </w:rPr>
        <w:t>3</w:t>
      </w:r>
      <w:r w:rsidR="001B433F" w:rsidRPr="001B433F">
        <w:rPr>
          <w:rStyle w:val="Cmarkslabel"/>
        </w:rPr>
        <w:t xml:space="preserve"> marks</w:t>
      </w:r>
      <w:r w:rsidR="001B433F">
        <w:tab/>
        <w:t>[</w:t>
      </w:r>
      <w:r w:rsidR="00F47347">
        <w:t>1</w:t>
      </w:r>
      <w:r w:rsidR="001B433F">
        <w:t>.1]</w:t>
      </w:r>
    </w:p>
    <w:p w14:paraId="44E2D560" w14:textId="5E2383CA" w:rsidR="002509BC" w:rsidRDefault="001E5737" w:rsidP="001B433F">
      <w:pPr>
        <w:pStyle w:val="Pquestiontextmainstem"/>
      </w:pPr>
      <w:r w:rsidRPr="001E5737">
        <w:t>Calculate the following amounts.</w:t>
      </w:r>
    </w:p>
    <w:p w14:paraId="2931AC37" w14:textId="42FA0D4F" w:rsidR="001E5737" w:rsidRPr="004B23F8" w:rsidRDefault="001B433F" w:rsidP="004B23F8">
      <w:pPr>
        <w:pStyle w:val="Pquestiontextpartsa"/>
        <w:tabs>
          <w:tab w:val="clear" w:pos="397"/>
          <w:tab w:val="left" w:pos="567"/>
          <w:tab w:val="left" w:pos="2268"/>
          <w:tab w:val="left" w:pos="2694"/>
          <w:tab w:val="left" w:pos="4678"/>
          <w:tab w:val="left" w:pos="5103"/>
        </w:tabs>
        <w:rPr>
          <w:sz w:val="20"/>
          <w:szCs w:val="20"/>
        </w:rPr>
      </w:pPr>
      <w:r w:rsidRPr="001E5737">
        <w:rPr>
          <w:rStyle w:val="Cquestionpartlabelbold"/>
        </w:rPr>
        <w:t>(</w:t>
      </w:r>
      <w:r w:rsidR="002509BC" w:rsidRPr="001E5737">
        <w:rPr>
          <w:rStyle w:val="Cquestionpartlabelbold"/>
        </w:rPr>
        <w:t>a</w:t>
      </w:r>
      <w:r w:rsidRPr="001E5737">
        <w:rPr>
          <w:rStyle w:val="Cquestionpartlabelbold"/>
        </w:rPr>
        <w:t>)</w:t>
      </w:r>
      <w:r w:rsidRPr="001E5737">
        <w:tab/>
      </w:r>
      <w:r w:rsidR="004B23F8">
        <w:t xml:space="preserve"> 60% of $210</w:t>
      </w:r>
      <w:r w:rsidR="004B23F8">
        <w:tab/>
      </w:r>
      <w:r w:rsidRPr="001E5737">
        <w:rPr>
          <w:rStyle w:val="Cquestionpartlabelbold"/>
        </w:rPr>
        <w:t>(b)</w:t>
      </w:r>
      <w:r w:rsidRPr="001E5737">
        <w:tab/>
      </w:r>
      <w:r w:rsidR="00D64ACA" w:rsidRPr="00D64ACA">
        <w:rPr>
          <w:position w:val="-20"/>
        </w:rPr>
        <w:object w:dxaOrig="460" w:dyaOrig="520" w14:anchorId="2D4CE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6.2pt" o:ole="" fillcolor="window">
            <v:imagedata r:id="rId8" o:title=""/>
          </v:shape>
          <o:OLEObject Type="Embed" ProgID="Equation.3" ShapeID="_x0000_i1025" DrawAspect="Content" ObjectID="_1537708140" r:id="rId9"/>
        </w:object>
      </w:r>
      <w:r w:rsidR="001E5737" w:rsidRPr="001E5737">
        <w:t>% of $50</w:t>
      </w:r>
      <w:r w:rsidR="004B23F8">
        <w:rPr>
          <w:sz w:val="20"/>
          <w:szCs w:val="20"/>
        </w:rPr>
        <w:tab/>
      </w:r>
      <w:r w:rsidR="001E5737" w:rsidRPr="001E5737">
        <w:rPr>
          <w:rStyle w:val="Cquestionpartlabelbold"/>
        </w:rPr>
        <w:t>(</w:t>
      </w:r>
      <w:r w:rsidR="001E5737">
        <w:rPr>
          <w:rStyle w:val="Cquestionpartlabelbold"/>
        </w:rPr>
        <w:t>c</w:t>
      </w:r>
      <w:r w:rsidR="001E5737" w:rsidRPr="001E5737">
        <w:rPr>
          <w:rStyle w:val="Cquestionpartlabelbold"/>
        </w:rPr>
        <w:t>)</w:t>
      </w:r>
      <w:r w:rsidR="001E5737" w:rsidRPr="001E5737">
        <w:tab/>
      </w:r>
      <w:r w:rsidR="00D64ACA">
        <w:t>12.4% of $1080</w:t>
      </w:r>
    </w:p>
    <w:p w14:paraId="4AE44C5A" w14:textId="77777777" w:rsidR="004B23F8" w:rsidRDefault="004B23F8" w:rsidP="00D64ACA">
      <w:pPr>
        <w:pStyle w:val="Pquestionheadingsx1stafterhead"/>
      </w:pPr>
    </w:p>
    <w:p w14:paraId="3351F0BD" w14:textId="77777777" w:rsidR="004B23F8" w:rsidRDefault="004B23F8" w:rsidP="00D64ACA">
      <w:pPr>
        <w:pStyle w:val="Pquestionheadingsx1stafterhead"/>
      </w:pPr>
    </w:p>
    <w:p w14:paraId="698D468B" w14:textId="77777777" w:rsidR="004B23F8" w:rsidRDefault="004B23F8" w:rsidP="00D64ACA">
      <w:pPr>
        <w:pStyle w:val="Pquestionheadingsx1stafterhead"/>
      </w:pPr>
    </w:p>
    <w:p w14:paraId="6BD83210" w14:textId="77777777" w:rsidR="004B23F8" w:rsidRDefault="004B23F8" w:rsidP="00D64ACA">
      <w:pPr>
        <w:pStyle w:val="Pquestionheadingsx1stafterhead"/>
      </w:pPr>
    </w:p>
    <w:p w14:paraId="60057B68" w14:textId="77777777" w:rsidR="004B23F8" w:rsidRDefault="004B23F8" w:rsidP="00D64ACA">
      <w:pPr>
        <w:pStyle w:val="Pquestionheadingsx1stafterhead"/>
      </w:pPr>
    </w:p>
    <w:p w14:paraId="4D5C3EB0" w14:textId="77777777" w:rsidR="004B23F8" w:rsidRDefault="004B23F8" w:rsidP="00D64ACA">
      <w:pPr>
        <w:pStyle w:val="Pquestionheadingsx1stafterhead"/>
      </w:pPr>
    </w:p>
    <w:p w14:paraId="7133251A" w14:textId="29B9435B" w:rsidR="00D64ACA" w:rsidRDefault="00D64ACA" w:rsidP="00D64ACA">
      <w:pPr>
        <w:pStyle w:val="Pquestionheadingsx1stafterhead"/>
      </w:pPr>
      <w:r>
        <w:t>Question 10</w:t>
      </w:r>
      <w:r>
        <w:tab/>
      </w:r>
      <w:r w:rsidR="00F47347">
        <w:rPr>
          <w:rStyle w:val="Cmarkslabel"/>
        </w:rPr>
        <w:t>2</w:t>
      </w:r>
      <w:r w:rsidRPr="001B433F">
        <w:rPr>
          <w:rStyle w:val="Cmarkslabel"/>
        </w:rPr>
        <w:t xml:space="preserve"> marks</w:t>
      </w:r>
      <w:r>
        <w:tab/>
        <w:t>[</w:t>
      </w:r>
      <w:r w:rsidR="00F47347">
        <w:t>1</w:t>
      </w:r>
      <w:r>
        <w:t>.1]</w:t>
      </w:r>
    </w:p>
    <w:p w14:paraId="52235B5E" w14:textId="0F35F971" w:rsidR="00D64ACA" w:rsidRDefault="00D64ACA" w:rsidP="00D64ACA">
      <w:pPr>
        <w:pStyle w:val="Pquestiontextmainstem"/>
      </w:pPr>
      <w:r w:rsidRPr="00D64ACA">
        <w:t>Decrease $140 by 32% then increase the result by 18%. State your ans</w:t>
      </w:r>
      <w:r>
        <w:t>wer correct to the nearest cent</w:t>
      </w:r>
      <w:r w:rsidRPr="001E5737">
        <w:t>.</w:t>
      </w:r>
    </w:p>
    <w:p w14:paraId="66DDD414" w14:textId="77777777" w:rsidR="004B23F8" w:rsidRDefault="004B23F8" w:rsidP="00D64ACA">
      <w:pPr>
        <w:pStyle w:val="Pquestionheadingsx1stafterhead"/>
      </w:pPr>
    </w:p>
    <w:p w14:paraId="671E03EA" w14:textId="77777777" w:rsidR="004B23F8" w:rsidRDefault="004B23F8" w:rsidP="00D64ACA">
      <w:pPr>
        <w:pStyle w:val="Pquestionheadingsx1stafterhead"/>
      </w:pPr>
    </w:p>
    <w:p w14:paraId="0589237E" w14:textId="77777777" w:rsidR="004B23F8" w:rsidRDefault="004B23F8" w:rsidP="00D64ACA">
      <w:pPr>
        <w:pStyle w:val="Pquestionheadingsx1stafterhead"/>
      </w:pPr>
    </w:p>
    <w:p w14:paraId="7923596F" w14:textId="77777777" w:rsidR="004B23F8" w:rsidRDefault="004B23F8" w:rsidP="00D64ACA">
      <w:pPr>
        <w:pStyle w:val="Pquestionheadingsx1stafterhead"/>
      </w:pPr>
    </w:p>
    <w:p w14:paraId="5C2AEE29" w14:textId="77777777" w:rsidR="004B23F8" w:rsidRDefault="004B23F8" w:rsidP="00D64ACA">
      <w:pPr>
        <w:pStyle w:val="Pquestionheadingsx1stafterhead"/>
      </w:pPr>
    </w:p>
    <w:p w14:paraId="75FF7807" w14:textId="77777777" w:rsidR="004B23F8" w:rsidRDefault="004B23F8" w:rsidP="00D64ACA">
      <w:pPr>
        <w:pStyle w:val="Pquestionheadingsx1stafterhead"/>
      </w:pPr>
    </w:p>
    <w:p w14:paraId="3F188CD2" w14:textId="679435DE" w:rsidR="00D64ACA" w:rsidRDefault="00D64ACA" w:rsidP="00D64ACA">
      <w:pPr>
        <w:pStyle w:val="Pquestionheadingsx1stafterhead"/>
      </w:pPr>
      <w:r>
        <w:t>Question 11</w:t>
      </w:r>
      <w:r>
        <w:tab/>
      </w:r>
      <w:r w:rsidR="00F47347">
        <w:rPr>
          <w:rStyle w:val="Cmarkslabel"/>
        </w:rPr>
        <w:t>2</w:t>
      </w:r>
      <w:r w:rsidRPr="001B433F">
        <w:rPr>
          <w:rStyle w:val="Cmarkslabel"/>
        </w:rPr>
        <w:t xml:space="preserve"> marks</w:t>
      </w:r>
      <w:r w:rsidR="00F47347">
        <w:tab/>
        <w:t>[</w:t>
      </w:r>
      <w:r>
        <w:t>1</w:t>
      </w:r>
      <w:r w:rsidR="00F47347">
        <w:t>.2</w:t>
      </w:r>
      <w:r>
        <w:t>]</w:t>
      </w:r>
    </w:p>
    <w:p w14:paraId="2BDF2BF5" w14:textId="08870165" w:rsidR="00D64ACA" w:rsidRDefault="00D64ACA" w:rsidP="00D64ACA">
      <w:pPr>
        <w:pStyle w:val="Pquestiontextmainstem"/>
      </w:pPr>
      <w:r w:rsidRPr="00D64ACA">
        <w:t>A local sports store has a policy of marking up the cost prices of their goods by 80%, then adding GST (10%). Calculate the cost price of a tennis racket which has a marked-up price of $199 including GST.</w:t>
      </w:r>
    </w:p>
    <w:p w14:paraId="28ABE6D3" w14:textId="77777777" w:rsidR="00136E38" w:rsidRDefault="00136E38">
      <w:pPr>
        <w:rPr>
          <w:rFonts w:asciiTheme="minorHAnsi" w:hAnsiTheme="minorHAnsi"/>
          <w:b/>
        </w:rPr>
      </w:pPr>
      <w:r>
        <w:br w:type="page"/>
      </w:r>
    </w:p>
    <w:p w14:paraId="2BA61D6A" w14:textId="07B076F9" w:rsidR="00D64ACA" w:rsidRDefault="00D64ACA" w:rsidP="00D64ACA">
      <w:pPr>
        <w:pStyle w:val="Pquestionheadingsx1stafterhead"/>
      </w:pPr>
      <w:r>
        <w:lastRenderedPageBreak/>
        <w:t>Question 12</w:t>
      </w:r>
      <w:r>
        <w:tab/>
      </w:r>
      <w:r w:rsidR="00153885" w:rsidRPr="00153885">
        <w:rPr>
          <w:rStyle w:val="Cmarkslabel"/>
        </w:rPr>
        <w:t>3</w:t>
      </w:r>
      <w:r w:rsidRPr="00153885">
        <w:rPr>
          <w:rStyle w:val="Cmarkslabel"/>
        </w:rPr>
        <w:t xml:space="preserve"> marks</w:t>
      </w:r>
      <w:r w:rsidRPr="00153885">
        <w:tab/>
        <w:t>[</w:t>
      </w:r>
      <w:r w:rsidR="000D4B89" w:rsidRPr="00153885">
        <w:t>1.3</w:t>
      </w:r>
      <w:r w:rsidRPr="00153885">
        <w:t>]</w:t>
      </w:r>
    </w:p>
    <w:p w14:paraId="5C535F27" w14:textId="77777777" w:rsidR="00D64ACA" w:rsidRDefault="00D64ACA" w:rsidP="00D64ACA">
      <w:pPr>
        <w:pStyle w:val="Pquestiontextmainstem"/>
      </w:pPr>
      <w:r>
        <w:t>Cheong is paid an additional 10% for any weekday hours worked after 6 pm, an extra 25% for any hours worked on a Saturday, and an extra 75% for any hours worked on a Sunday. Here is Cheong’s record of his hours worked for one week. Calculate his wage.</w:t>
      </w:r>
    </w:p>
    <w:p w14:paraId="05764E30" w14:textId="6EDAF8C8" w:rsidR="00D64ACA" w:rsidRDefault="00D64ACA" w:rsidP="00D64ACA">
      <w:pPr>
        <w:pStyle w:val="Pquestiontextmainstem"/>
      </w:pPr>
      <w:r>
        <w:t>Monday: 9 am–1 pm</w:t>
      </w:r>
    </w:p>
    <w:p w14:paraId="26A233F2" w14:textId="15B2B8D7" w:rsidR="00D64ACA" w:rsidRDefault="00D64ACA" w:rsidP="00D64ACA">
      <w:pPr>
        <w:pStyle w:val="Pquestiontextmainstem"/>
      </w:pPr>
      <w:r>
        <w:t>Wednesday: 3 pm–7 pm</w:t>
      </w:r>
    </w:p>
    <w:p w14:paraId="37AFA0B5" w14:textId="75E01A4B" w:rsidR="00D64ACA" w:rsidRDefault="00D64ACA" w:rsidP="00D64ACA">
      <w:pPr>
        <w:pStyle w:val="Pquestiontextmainstem"/>
      </w:pPr>
      <w:r>
        <w:t>Friday: 2 pm–9 pm</w:t>
      </w:r>
    </w:p>
    <w:p w14:paraId="67B518C4" w14:textId="35D28E18" w:rsidR="00D64ACA" w:rsidRDefault="00D64ACA" w:rsidP="00D64ACA">
      <w:pPr>
        <w:pStyle w:val="Pquestiontextmainstem"/>
      </w:pPr>
      <w:r>
        <w:t>Saturday: 10 am–3 pm</w:t>
      </w:r>
    </w:p>
    <w:p w14:paraId="1EC322F5" w14:textId="15F6BC38" w:rsidR="00D64ACA" w:rsidRDefault="00D64ACA" w:rsidP="00D64ACA">
      <w:pPr>
        <w:pStyle w:val="Pquestiontextmainstem"/>
      </w:pPr>
      <w:r>
        <w:t>Sunday: 10 am–1 pm</w:t>
      </w:r>
    </w:p>
    <w:p w14:paraId="1519DC19" w14:textId="77777777" w:rsidR="00EB3D57" w:rsidRDefault="00EB3D57" w:rsidP="00D64ACA">
      <w:pPr>
        <w:pStyle w:val="Pquestiontextmainstem"/>
      </w:pPr>
    </w:p>
    <w:p w14:paraId="105DFCA8" w14:textId="264FC9B0" w:rsidR="00D64ACA" w:rsidRDefault="00D64ACA" w:rsidP="00D64ACA">
      <w:pPr>
        <w:pStyle w:val="Pquestionheadingsx1stafterhead"/>
      </w:pPr>
      <w:r>
        <w:t>Question 13</w:t>
      </w:r>
      <w:r>
        <w:tab/>
      </w:r>
      <w:r w:rsidR="00153885">
        <w:rPr>
          <w:rStyle w:val="Cmarkslabel"/>
        </w:rPr>
        <w:t>4</w:t>
      </w:r>
      <w:r w:rsidRPr="001B433F">
        <w:rPr>
          <w:rStyle w:val="Cmarkslabel"/>
        </w:rPr>
        <w:t xml:space="preserve"> marks</w:t>
      </w:r>
      <w:r>
        <w:tab/>
        <w:t>[</w:t>
      </w:r>
      <w:r w:rsidR="00E94F50">
        <w:t>1.4</w:t>
      </w:r>
      <w:r>
        <w:t>]</w:t>
      </w:r>
    </w:p>
    <w:p w14:paraId="0E66948F" w14:textId="213D7CD9" w:rsidR="00D64ACA" w:rsidRDefault="00D64ACA" w:rsidP="00D64ACA">
      <w:pPr>
        <w:pStyle w:val="Pquestiontextmainstem"/>
      </w:pPr>
      <w:r w:rsidRPr="00D64ACA">
        <w:t>The following table shows the Australian income tax rates in the 2015–2016 financial year.</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49"/>
        <w:gridCol w:w="5490"/>
      </w:tblGrid>
      <w:tr w:rsidR="005D635B" w:rsidRPr="00146439" w14:paraId="0447F11E" w14:textId="77777777" w:rsidTr="00EB3D57">
        <w:tc>
          <w:tcPr>
            <w:tcW w:w="3549" w:type="dxa"/>
            <w:tcBorders>
              <w:top w:val="single" w:sz="4" w:space="0" w:color="000000"/>
              <w:left w:val="single" w:sz="4" w:space="0" w:color="000000"/>
              <w:bottom w:val="single" w:sz="4" w:space="0" w:color="000000"/>
              <w:right w:val="single" w:sz="4" w:space="0" w:color="000000"/>
            </w:tcBorders>
            <w:hideMark/>
          </w:tcPr>
          <w:p w14:paraId="513242F8" w14:textId="77777777" w:rsidR="005D635B" w:rsidRPr="00EB3D57" w:rsidRDefault="005D635B" w:rsidP="005D635B">
            <w:pPr>
              <w:pStyle w:val="Ptabletext"/>
              <w:rPr>
                <w:b/>
              </w:rPr>
            </w:pPr>
            <w:r w:rsidRPr="00EB3D57">
              <w:rPr>
                <w:b/>
              </w:rPr>
              <w:t>Taxable income</w:t>
            </w:r>
          </w:p>
        </w:tc>
        <w:tc>
          <w:tcPr>
            <w:tcW w:w="5490" w:type="dxa"/>
            <w:tcBorders>
              <w:top w:val="single" w:sz="4" w:space="0" w:color="000000"/>
              <w:left w:val="single" w:sz="4" w:space="0" w:color="000000"/>
              <w:bottom w:val="single" w:sz="4" w:space="0" w:color="000000"/>
              <w:right w:val="single" w:sz="4" w:space="0" w:color="000000"/>
            </w:tcBorders>
            <w:hideMark/>
          </w:tcPr>
          <w:p w14:paraId="10400D39" w14:textId="77777777" w:rsidR="005D635B" w:rsidRPr="00EB3D57" w:rsidRDefault="005D635B" w:rsidP="005D635B">
            <w:pPr>
              <w:pStyle w:val="Ptabletext"/>
              <w:rPr>
                <w:b/>
              </w:rPr>
            </w:pPr>
            <w:r w:rsidRPr="00EB3D57">
              <w:rPr>
                <w:b/>
              </w:rPr>
              <w:t>Tax on this income</w:t>
            </w:r>
          </w:p>
        </w:tc>
      </w:tr>
      <w:tr w:rsidR="005D635B" w:rsidRPr="00146439" w14:paraId="09496719" w14:textId="77777777" w:rsidTr="00EB3D57">
        <w:tc>
          <w:tcPr>
            <w:tcW w:w="3549" w:type="dxa"/>
            <w:tcBorders>
              <w:top w:val="single" w:sz="4" w:space="0" w:color="000000"/>
              <w:left w:val="single" w:sz="4" w:space="0" w:color="000000"/>
              <w:bottom w:val="single" w:sz="4" w:space="0" w:color="000000"/>
              <w:right w:val="single" w:sz="4" w:space="0" w:color="000000"/>
            </w:tcBorders>
            <w:hideMark/>
          </w:tcPr>
          <w:p w14:paraId="56F9C238" w14:textId="77777777" w:rsidR="005D635B" w:rsidRPr="005D635B" w:rsidRDefault="005D635B" w:rsidP="005D635B">
            <w:pPr>
              <w:pStyle w:val="Ptabletext"/>
            </w:pPr>
            <w:r w:rsidRPr="005D635B">
              <w:t>$0 – $18200</w:t>
            </w:r>
          </w:p>
        </w:tc>
        <w:tc>
          <w:tcPr>
            <w:tcW w:w="5490" w:type="dxa"/>
            <w:tcBorders>
              <w:top w:val="single" w:sz="4" w:space="0" w:color="000000"/>
              <w:left w:val="single" w:sz="4" w:space="0" w:color="000000"/>
              <w:bottom w:val="single" w:sz="4" w:space="0" w:color="000000"/>
              <w:right w:val="single" w:sz="4" w:space="0" w:color="000000"/>
            </w:tcBorders>
            <w:hideMark/>
          </w:tcPr>
          <w:p w14:paraId="469CD2A2" w14:textId="77777777" w:rsidR="005D635B" w:rsidRPr="005D635B" w:rsidRDefault="005D635B" w:rsidP="005D635B">
            <w:pPr>
              <w:pStyle w:val="Ptabletext"/>
            </w:pPr>
            <w:r w:rsidRPr="005D635B">
              <w:t>Nil</w:t>
            </w:r>
          </w:p>
        </w:tc>
      </w:tr>
      <w:tr w:rsidR="005D635B" w:rsidRPr="00146439" w14:paraId="7D8A8F52" w14:textId="77777777" w:rsidTr="00EB3D57">
        <w:tc>
          <w:tcPr>
            <w:tcW w:w="3549" w:type="dxa"/>
            <w:tcBorders>
              <w:top w:val="single" w:sz="4" w:space="0" w:color="000000"/>
              <w:left w:val="single" w:sz="4" w:space="0" w:color="000000"/>
              <w:bottom w:val="single" w:sz="4" w:space="0" w:color="000000"/>
              <w:right w:val="single" w:sz="4" w:space="0" w:color="000000"/>
            </w:tcBorders>
            <w:hideMark/>
          </w:tcPr>
          <w:p w14:paraId="6004E02E" w14:textId="77777777" w:rsidR="005D635B" w:rsidRPr="005D635B" w:rsidRDefault="005D635B" w:rsidP="005D635B">
            <w:pPr>
              <w:pStyle w:val="Ptabletext"/>
            </w:pPr>
            <w:r w:rsidRPr="005D635B">
              <w:t>$18201 – $37 000</w:t>
            </w:r>
          </w:p>
        </w:tc>
        <w:tc>
          <w:tcPr>
            <w:tcW w:w="5490" w:type="dxa"/>
            <w:tcBorders>
              <w:top w:val="single" w:sz="4" w:space="0" w:color="000000"/>
              <w:left w:val="single" w:sz="4" w:space="0" w:color="000000"/>
              <w:bottom w:val="single" w:sz="4" w:space="0" w:color="000000"/>
              <w:right w:val="single" w:sz="4" w:space="0" w:color="000000"/>
            </w:tcBorders>
            <w:hideMark/>
          </w:tcPr>
          <w:p w14:paraId="36192418" w14:textId="77777777" w:rsidR="005D635B" w:rsidRPr="005D635B" w:rsidRDefault="005D635B" w:rsidP="005D635B">
            <w:pPr>
              <w:pStyle w:val="Ptabletext"/>
            </w:pPr>
            <w:r w:rsidRPr="005D635B">
              <w:t>19c for each dollar over $18200</w:t>
            </w:r>
          </w:p>
        </w:tc>
      </w:tr>
      <w:tr w:rsidR="005D635B" w:rsidRPr="00146439" w14:paraId="20C21BFD" w14:textId="77777777" w:rsidTr="00EB3D57">
        <w:tc>
          <w:tcPr>
            <w:tcW w:w="3549" w:type="dxa"/>
            <w:tcBorders>
              <w:top w:val="single" w:sz="4" w:space="0" w:color="000000"/>
              <w:left w:val="single" w:sz="4" w:space="0" w:color="000000"/>
              <w:bottom w:val="single" w:sz="4" w:space="0" w:color="000000"/>
              <w:right w:val="single" w:sz="4" w:space="0" w:color="000000"/>
            </w:tcBorders>
            <w:hideMark/>
          </w:tcPr>
          <w:p w14:paraId="47A93E7D" w14:textId="77777777" w:rsidR="005D635B" w:rsidRPr="005D635B" w:rsidRDefault="005D635B" w:rsidP="005D635B">
            <w:pPr>
              <w:pStyle w:val="Ptabletext"/>
            </w:pPr>
            <w:r w:rsidRPr="005D635B">
              <w:t>$37 001 – $80 000</w:t>
            </w:r>
          </w:p>
        </w:tc>
        <w:tc>
          <w:tcPr>
            <w:tcW w:w="5490" w:type="dxa"/>
            <w:tcBorders>
              <w:top w:val="single" w:sz="4" w:space="0" w:color="000000"/>
              <w:left w:val="single" w:sz="4" w:space="0" w:color="000000"/>
              <w:bottom w:val="single" w:sz="4" w:space="0" w:color="000000"/>
              <w:right w:val="single" w:sz="4" w:space="0" w:color="000000"/>
            </w:tcBorders>
            <w:hideMark/>
          </w:tcPr>
          <w:p w14:paraId="42CF2B6F" w14:textId="77777777" w:rsidR="005D635B" w:rsidRPr="005D635B" w:rsidRDefault="005D635B" w:rsidP="005D635B">
            <w:pPr>
              <w:pStyle w:val="Ptabletext"/>
            </w:pPr>
            <w:r w:rsidRPr="005D635B">
              <w:t>$3572 + 32.5c for each dollar over $37 000</w:t>
            </w:r>
          </w:p>
        </w:tc>
      </w:tr>
      <w:tr w:rsidR="005D635B" w:rsidRPr="00146439" w14:paraId="1F1605A7" w14:textId="77777777" w:rsidTr="00EB3D57">
        <w:tc>
          <w:tcPr>
            <w:tcW w:w="3549" w:type="dxa"/>
            <w:tcBorders>
              <w:top w:val="single" w:sz="4" w:space="0" w:color="000000"/>
              <w:left w:val="single" w:sz="4" w:space="0" w:color="000000"/>
              <w:bottom w:val="single" w:sz="4" w:space="0" w:color="000000"/>
              <w:right w:val="single" w:sz="4" w:space="0" w:color="000000"/>
            </w:tcBorders>
            <w:hideMark/>
          </w:tcPr>
          <w:p w14:paraId="51B88A82" w14:textId="77777777" w:rsidR="005D635B" w:rsidRPr="005D635B" w:rsidRDefault="005D635B" w:rsidP="005D635B">
            <w:pPr>
              <w:pStyle w:val="Ptabletext"/>
            </w:pPr>
            <w:r w:rsidRPr="005D635B">
              <w:t>$80 001 – $180 000</w:t>
            </w:r>
          </w:p>
        </w:tc>
        <w:tc>
          <w:tcPr>
            <w:tcW w:w="5490" w:type="dxa"/>
            <w:tcBorders>
              <w:top w:val="single" w:sz="4" w:space="0" w:color="000000"/>
              <w:left w:val="single" w:sz="4" w:space="0" w:color="000000"/>
              <w:bottom w:val="single" w:sz="4" w:space="0" w:color="000000"/>
              <w:right w:val="single" w:sz="4" w:space="0" w:color="000000"/>
            </w:tcBorders>
            <w:hideMark/>
          </w:tcPr>
          <w:p w14:paraId="2FA66FA6" w14:textId="77777777" w:rsidR="005D635B" w:rsidRPr="005D635B" w:rsidRDefault="005D635B" w:rsidP="005D635B">
            <w:pPr>
              <w:pStyle w:val="Ptabletext"/>
            </w:pPr>
            <w:r w:rsidRPr="005D635B">
              <w:t>$17 547 + 37c for each dollar over $80 000</w:t>
            </w:r>
          </w:p>
        </w:tc>
      </w:tr>
      <w:tr w:rsidR="005D635B" w:rsidRPr="00146439" w14:paraId="7390110B" w14:textId="77777777" w:rsidTr="00EB3D57">
        <w:tc>
          <w:tcPr>
            <w:tcW w:w="3549" w:type="dxa"/>
            <w:tcBorders>
              <w:top w:val="single" w:sz="4" w:space="0" w:color="000000"/>
              <w:left w:val="single" w:sz="4" w:space="0" w:color="000000"/>
              <w:bottom w:val="single" w:sz="4" w:space="0" w:color="000000"/>
              <w:right w:val="single" w:sz="4" w:space="0" w:color="000000"/>
            </w:tcBorders>
            <w:hideMark/>
          </w:tcPr>
          <w:p w14:paraId="2AE3A30C" w14:textId="77777777" w:rsidR="005D635B" w:rsidRPr="005D635B" w:rsidRDefault="005D635B" w:rsidP="005D635B">
            <w:pPr>
              <w:pStyle w:val="Ptabletext"/>
            </w:pPr>
            <w:r w:rsidRPr="005D635B">
              <w:t>$180 001 and over</w:t>
            </w:r>
          </w:p>
        </w:tc>
        <w:tc>
          <w:tcPr>
            <w:tcW w:w="5490" w:type="dxa"/>
            <w:tcBorders>
              <w:top w:val="single" w:sz="4" w:space="0" w:color="000000"/>
              <w:left w:val="single" w:sz="4" w:space="0" w:color="000000"/>
              <w:bottom w:val="single" w:sz="4" w:space="0" w:color="000000"/>
              <w:right w:val="single" w:sz="4" w:space="0" w:color="000000"/>
            </w:tcBorders>
            <w:hideMark/>
          </w:tcPr>
          <w:p w14:paraId="79F2D2DB" w14:textId="77777777" w:rsidR="005D635B" w:rsidRPr="005D635B" w:rsidRDefault="005D635B" w:rsidP="005D635B">
            <w:pPr>
              <w:pStyle w:val="Ptabletext"/>
            </w:pPr>
            <w:r w:rsidRPr="005D635B">
              <w:t>$54 547 + 45c for each dollar over $180 000</w:t>
            </w:r>
          </w:p>
        </w:tc>
      </w:tr>
    </w:tbl>
    <w:p w14:paraId="36155EDD" w14:textId="77777777" w:rsidR="00997C2A" w:rsidRDefault="00997C2A" w:rsidP="00997C2A">
      <w:pPr>
        <w:pStyle w:val="Pquestiontextpartsa"/>
        <w:rPr>
          <w:rStyle w:val="Cquestionpartlabelbold"/>
        </w:rPr>
      </w:pPr>
    </w:p>
    <w:p w14:paraId="145C390D" w14:textId="699B4380" w:rsidR="00997C2A" w:rsidRPr="001E5737" w:rsidRDefault="00997C2A" w:rsidP="00997C2A">
      <w:pPr>
        <w:pStyle w:val="Pquestiontextpartsa"/>
        <w:rPr>
          <w:rStyle w:val="Cquestionpartlabelbold"/>
        </w:rPr>
      </w:pPr>
      <w:r w:rsidRPr="001E5737">
        <w:rPr>
          <w:rStyle w:val="Cquestionpartlabelbold"/>
        </w:rPr>
        <w:t>(a)</w:t>
      </w:r>
      <w:r w:rsidRPr="001E5737">
        <w:tab/>
      </w:r>
      <w:r w:rsidRPr="00997C2A">
        <w:t>Kun’s taxable income is $73 000. How much tax would he pay in one year?</w:t>
      </w:r>
    </w:p>
    <w:p w14:paraId="7A980BBB" w14:textId="77777777" w:rsidR="00997C2A" w:rsidRDefault="00997C2A" w:rsidP="00997C2A">
      <w:pPr>
        <w:pStyle w:val="Pquestiontextpartsa"/>
        <w:rPr>
          <w:rStyle w:val="Cquestionpartlabelbold"/>
        </w:rPr>
      </w:pPr>
    </w:p>
    <w:p w14:paraId="3606F9F9" w14:textId="77777777" w:rsidR="00997C2A" w:rsidRDefault="00997C2A" w:rsidP="00997C2A">
      <w:pPr>
        <w:pStyle w:val="Pquestiontextpartsa"/>
        <w:rPr>
          <w:rStyle w:val="Cquestionpartlabelbold"/>
        </w:rPr>
      </w:pPr>
    </w:p>
    <w:p w14:paraId="44B094CE" w14:textId="77777777" w:rsidR="00997C2A" w:rsidRDefault="00997C2A" w:rsidP="00997C2A">
      <w:pPr>
        <w:pStyle w:val="Pquestiontextpartsa"/>
        <w:rPr>
          <w:rStyle w:val="Cquestionpartlabelbold"/>
        </w:rPr>
      </w:pPr>
    </w:p>
    <w:p w14:paraId="45498A63" w14:textId="77777777" w:rsidR="00997C2A" w:rsidRDefault="00997C2A" w:rsidP="00997C2A">
      <w:pPr>
        <w:pStyle w:val="Pquestiontextpartsa"/>
        <w:rPr>
          <w:rStyle w:val="Cquestionpartlabelbold"/>
        </w:rPr>
      </w:pPr>
    </w:p>
    <w:p w14:paraId="314ED2DB" w14:textId="77777777" w:rsidR="00997C2A" w:rsidRDefault="00997C2A" w:rsidP="00997C2A">
      <w:pPr>
        <w:pStyle w:val="Pquestiontextpartsa"/>
        <w:rPr>
          <w:rStyle w:val="Cquestionpartlabelbold"/>
        </w:rPr>
      </w:pPr>
    </w:p>
    <w:p w14:paraId="1DF57B23" w14:textId="43032168" w:rsidR="00997C2A" w:rsidRPr="001E5737" w:rsidRDefault="00997C2A" w:rsidP="00997C2A">
      <w:pPr>
        <w:pStyle w:val="Pquestiontextpartsa"/>
        <w:rPr>
          <w:rStyle w:val="Cquestionpartlabelbold"/>
        </w:rPr>
      </w:pPr>
      <w:r w:rsidRPr="001E5737">
        <w:rPr>
          <w:rStyle w:val="Cquestionpartlabelbold"/>
        </w:rPr>
        <w:t>(</w:t>
      </w:r>
      <w:r>
        <w:rPr>
          <w:rStyle w:val="Cquestionpartlabelbold"/>
        </w:rPr>
        <w:t>b</w:t>
      </w:r>
      <w:r w:rsidRPr="001E5737">
        <w:rPr>
          <w:rStyle w:val="Cquestionpartlabelbold"/>
        </w:rPr>
        <w:t>)</w:t>
      </w:r>
      <w:r w:rsidRPr="001E5737">
        <w:tab/>
      </w:r>
      <w:r w:rsidRPr="00997C2A">
        <w:t>Sabree</w:t>
      </w:r>
      <w:r>
        <w:t xml:space="preserve">n’s taxable income is $93 000. </w:t>
      </w:r>
      <w:r w:rsidRPr="00997C2A">
        <w:t>How much tax would she pay in one year?</w:t>
      </w:r>
    </w:p>
    <w:p w14:paraId="54919CA4" w14:textId="77777777" w:rsidR="00D64ACA" w:rsidRDefault="00D64ACA" w:rsidP="00EF38CC">
      <w:pPr>
        <w:pStyle w:val="Pquestionheadingsx"/>
      </w:pPr>
    </w:p>
    <w:p w14:paraId="796614A3" w14:textId="77777777" w:rsidR="004B23F8" w:rsidRDefault="004B23F8" w:rsidP="006205CF">
      <w:pPr>
        <w:pStyle w:val="Pquestionheadingsx1stafterhead"/>
      </w:pPr>
    </w:p>
    <w:p w14:paraId="5C32988A" w14:textId="77777777" w:rsidR="004B23F8" w:rsidRDefault="004B23F8" w:rsidP="006205CF">
      <w:pPr>
        <w:pStyle w:val="Pquestionheadingsx1stafterhead"/>
      </w:pPr>
    </w:p>
    <w:p w14:paraId="1C12D28E" w14:textId="77777777" w:rsidR="004B23F8" w:rsidRDefault="004B23F8" w:rsidP="006205CF">
      <w:pPr>
        <w:pStyle w:val="Pquestionheadingsx1stafterhead"/>
      </w:pPr>
    </w:p>
    <w:p w14:paraId="1924650F" w14:textId="77777777" w:rsidR="004B23F8" w:rsidRDefault="004B23F8" w:rsidP="006205CF">
      <w:pPr>
        <w:pStyle w:val="Pquestionheadingsx1stafterhead"/>
      </w:pPr>
    </w:p>
    <w:p w14:paraId="2445B144" w14:textId="77777777" w:rsidR="004B23F8" w:rsidRDefault="004B23F8" w:rsidP="006205CF">
      <w:pPr>
        <w:pStyle w:val="Pquestionheadingsx1stafterhead"/>
      </w:pPr>
    </w:p>
    <w:p w14:paraId="20AE35C0" w14:textId="77777777" w:rsidR="004B23F8" w:rsidRDefault="004B23F8" w:rsidP="006205CF">
      <w:pPr>
        <w:pStyle w:val="Pquestionheadingsx1stafterhead"/>
      </w:pPr>
    </w:p>
    <w:p w14:paraId="5650DB7E" w14:textId="77777777" w:rsidR="004B23F8" w:rsidRDefault="004B23F8" w:rsidP="006205CF">
      <w:pPr>
        <w:pStyle w:val="Pquestionheadingsx1stafterhead"/>
      </w:pPr>
    </w:p>
    <w:p w14:paraId="77015B52" w14:textId="77777777" w:rsidR="004B23F8" w:rsidRDefault="004B23F8" w:rsidP="006205CF">
      <w:pPr>
        <w:pStyle w:val="Pquestionheadingsx1stafterhead"/>
      </w:pPr>
    </w:p>
    <w:p w14:paraId="3512C647" w14:textId="77777777" w:rsidR="004B23F8" w:rsidRDefault="004B23F8">
      <w:pPr>
        <w:rPr>
          <w:rFonts w:asciiTheme="minorHAnsi" w:hAnsiTheme="minorHAnsi"/>
          <w:b/>
        </w:rPr>
      </w:pPr>
      <w:r>
        <w:br w:type="page"/>
      </w:r>
    </w:p>
    <w:p w14:paraId="0747232D" w14:textId="0465163D" w:rsidR="006205CF" w:rsidRDefault="006205CF" w:rsidP="006205CF">
      <w:pPr>
        <w:pStyle w:val="Pquestionheadingsx1stafterhead"/>
      </w:pPr>
      <w:r>
        <w:lastRenderedPageBreak/>
        <w:t>Question 14</w:t>
      </w:r>
      <w:r>
        <w:tab/>
      </w:r>
      <w:r w:rsidR="00E94F50">
        <w:rPr>
          <w:rStyle w:val="Cmarkslabel"/>
        </w:rPr>
        <w:t>3</w:t>
      </w:r>
      <w:r w:rsidRPr="001B433F">
        <w:rPr>
          <w:rStyle w:val="Cmarkslabel"/>
        </w:rPr>
        <w:t xml:space="preserve"> marks</w:t>
      </w:r>
      <w:r w:rsidR="00E94F50">
        <w:tab/>
        <w:t>[1</w:t>
      </w:r>
      <w:r>
        <w:t>.5]</w:t>
      </w:r>
    </w:p>
    <w:p w14:paraId="4F1D2227" w14:textId="1B62D9FB" w:rsidR="006205CF" w:rsidRDefault="006205CF" w:rsidP="006205CF">
      <w:pPr>
        <w:pStyle w:val="Pquestiontextmainstem"/>
      </w:pPr>
      <w:r w:rsidRPr="006205CF">
        <w:t>$5000 is invested at a simple interest rate of 6.12%. How long will it take for the money to double? Answer in years and months.</w:t>
      </w:r>
    </w:p>
    <w:p w14:paraId="413C6968" w14:textId="77777777" w:rsidR="006205CF" w:rsidRDefault="006205CF" w:rsidP="006205CF">
      <w:pPr>
        <w:pStyle w:val="Pquestiontextmainstem"/>
      </w:pPr>
    </w:p>
    <w:p w14:paraId="45A485C9" w14:textId="77777777" w:rsidR="006205CF" w:rsidRDefault="006205CF" w:rsidP="006205CF">
      <w:pPr>
        <w:pStyle w:val="Pquestiontextmainstem"/>
      </w:pPr>
    </w:p>
    <w:p w14:paraId="53AD430A" w14:textId="77777777" w:rsidR="006205CF" w:rsidRDefault="006205CF" w:rsidP="006205CF">
      <w:pPr>
        <w:pStyle w:val="Pquestiontextmainstem"/>
      </w:pPr>
    </w:p>
    <w:p w14:paraId="38F1BA5D" w14:textId="77777777" w:rsidR="006205CF" w:rsidRDefault="006205CF" w:rsidP="006205CF">
      <w:pPr>
        <w:pStyle w:val="Pquestiontextmainstem"/>
      </w:pPr>
    </w:p>
    <w:p w14:paraId="2C87528F" w14:textId="77777777" w:rsidR="006205CF" w:rsidRDefault="006205CF" w:rsidP="006205CF">
      <w:pPr>
        <w:pStyle w:val="Pquestiontextmainstem"/>
      </w:pPr>
    </w:p>
    <w:p w14:paraId="5CB2D837" w14:textId="43A7CA3C" w:rsidR="006205CF" w:rsidRDefault="006205CF" w:rsidP="00E94F50">
      <w:pPr>
        <w:pStyle w:val="Pquestionheadingsx1stafterhead"/>
        <w:tabs>
          <w:tab w:val="left" w:pos="7725"/>
        </w:tabs>
      </w:pPr>
      <w:r>
        <w:t>Question 15</w:t>
      </w:r>
      <w:r>
        <w:tab/>
      </w:r>
      <w:r w:rsidR="00E94F50">
        <w:tab/>
      </w:r>
      <w:r w:rsidR="00E94F50">
        <w:rPr>
          <w:rStyle w:val="Cmarkslabel"/>
        </w:rPr>
        <w:t>3</w:t>
      </w:r>
      <w:r w:rsidRPr="001B433F">
        <w:rPr>
          <w:rStyle w:val="Cmarkslabel"/>
        </w:rPr>
        <w:t xml:space="preserve"> marks</w:t>
      </w:r>
      <w:r w:rsidR="00E94F50">
        <w:tab/>
        <w:t>[1.6</w:t>
      </w:r>
      <w:r>
        <w:t>]</w:t>
      </w:r>
    </w:p>
    <w:p w14:paraId="541D8ACC" w14:textId="5FC036A7" w:rsidR="006205CF" w:rsidRDefault="006205CF" w:rsidP="006205CF">
      <w:pPr>
        <w:pStyle w:val="Pquestiontextmainstem"/>
      </w:pPr>
      <w:r w:rsidRPr="006205CF">
        <w:t>Dorothea purchase</w:t>
      </w:r>
      <w:r w:rsidR="000660FE">
        <w:t>s</w:t>
      </w:r>
      <w:r w:rsidRPr="006205CF">
        <w:t xml:space="preserve"> $600.00 worth of </w:t>
      </w:r>
      <w:r w:rsidR="000660FE">
        <w:t>garden pavers on lay-by. She pays</w:t>
      </w:r>
      <w:r w:rsidRPr="006205CF">
        <w:t xml:space="preserve"> a d</w:t>
      </w:r>
      <w:r w:rsidR="000660FE">
        <w:t xml:space="preserve">eposit of $150.00 and then pays </w:t>
      </w:r>
      <w:r w:rsidRPr="006205CF">
        <w:t xml:space="preserve">$30.00 each week until the pavers </w:t>
      </w:r>
      <w:r w:rsidR="000660FE">
        <w:t xml:space="preserve">have </w:t>
      </w:r>
      <w:r w:rsidRPr="006205CF">
        <w:t>been fully paid.</w:t>
      </w:r>
    </w:p>
    <w:p w14:paraId="1FF05A2E" w14:textId="383139E8" w:rsidR="00EF38CC" w:rsidRPr="006205CF" w:rsidRDefault="00EF38CC" w:rsidP="00EF38CC">
      <w:pPr>
        <w:pStyle w:val="Pquestiontextpartsa"/>
        <w:rPr>
          <w:rStyle w:val="Cquestionpartlabelbold"/>
          <w:b w:val="0"/>
        </w:rPr>
      </w:pPr>
      <w:r w:rsidRPr="006205CF">
        <w:rPr>
          <w:rStyle w:val="Cquestionpartlabelbold"/>
        </w:rPr>
        <w:t>(a)</w:t>
      </w:r>
      <w:r w:rsidRPr="006205CF">
        <w:tab/>
      </w:r>
      <w:r w:rsidR="006205CF" w:rsidRPr="006205CF">
        <w:t>Dorothea wishes to begin paving during September which is five months (20 weeks) away. Will she be able to achieve this goal under her current lay-by plan? Explain your answer using mathematics.</w:t>
      </w:r>
    </w:p>
    <w:p w14:paraId="2C4D5A66" w14:textId="77777777" w:rsidR="004B23F8" w:rsidRDefault="004B23F8" w:rsidP="006205CF">
      <w:pPr>
        <w:pStyle w:val="Pquestiontextpartsai"/>
        <w:rPr>
          <w:rStyle w:val="Cquestionpartlabelbold"/>
        </w:rPr>
      </w:pPr>
    </w:p>
    <w:p w14:paraId="2E91D545" w14:textId="77777777" w:rsidR="004B23F8" w:rsidRDefault="004B23F8" w:rsidP="006205CF">
      <w:pPr>
        <w:pStyle w:val="Pquestiontextpartsai"/>
        <w:rPr>
          <w:rStyle w:val="Cquestionpartlabelbold"/>
        </w:rPr>
      </w:pPr>
    </w:p>
    <w:p w14:paraId="2BAF8638" w14:textId="77777777" w:rsidR="004B23F8" w:rsidRDefault="004B23F8" w:rsidP="006205CF">
      <w:pPr>
        <w:pStyle w:val="Pquestiontextpartsai"/>
        <w:rPr>
          <w:rStyle w:val="Cquestionpartlabelbold"/>
        </w:rPr>
      </w:pPr>
    </w:p>
    <w:p w14:paraId="07BCD722" w14:textId="77777777" w:rsidR="004B23F8" w:rsidRDefault="004B23F8" w:rsidP="006205CF">
      <w:pPr>
        <w:pStyle w:val="Pquestiontextpartsai"/>
        <w:rPr>
          <w:rStyle w:val="Cquestionpartlabelbold"/>
        </w:rPr>
      </w:pPr>
    </w:p>
    <w:p w14:paraId="62C0562C" w14:textId="0207B1D0" w:rsidR="006205CF" w:rsidRDefault="00EF38CC" w:rsidP="006205CF">
      <w:pPr>
        <w:pStyle w:val="Pquestiontextpartsai"/>
      </w:pPr>
      <w:r w:rsidRPr="006205CF">
        <w:rPr>
          <w:rStyle w:val="Cquestionpartlabelbold"/>
        </w:rPr>
        <w:t>(b)</w:t>
      </w:r>
      <w:r w:rsidRPr="006205CF">
        <w:tab/>
      </w:r>
      <w:r w:rsidR="006205CF" w:rsidRPr="006205CF">
        <w:t>By the time Dorothea gets to her last payment, how much does she owe?</w:t>
      </w:r>
    </w:p>
    <w:p w14:paraId="7295DD15" w14:textId="77777777" w:rsidR="004B23F8" w:rsidRDefault="004B23F8" w:rsidP="006205CF">
      <w:pPr>
        <w:pStyle w:val="Pquestiontextpartsai"/>
      </w:pPr>
    </w:p>
    <w:p w14:paraId="7A4F757F" w14:textId="77777777" w:rsidR="004B23F8" w:rsidRDefault="004B23F8" w:rsidP="006205CF">
      <w:pPr>
        <w:pStyle w:val="Pquestiontextpartsai"/>
      </w:pPr>
    </w:p>
    <w:p w14:paraId="555B878A" w14:textId="77777777" w:rsidR="004B23F8" w:rsidRDefault="004B23F8" w:rsidP="006205CF">
      <w:pPr>
        <w:pStyle w:val="Pquestiontextpartsai"/>
      </w:pPr>
    </w:p>
    <w:p w14:paraId="336BA375" w14:textId="77777777" w:rsidR="004B23F8" w:rsidRPr="006205CF" w:rsidRDefault="004B23F8" w:rsidP="006205CF">
      <w:pPr>
        <w:pStyle w:val="Pquestiontextpartsai"/>
      </w:pPr>
    </w:p>
    <w:p w14:paraId="31D42CA0" w14:textId="742FE94C" w:rsidR="000660FE" w:rsidRDefault="000660FE" w:rsidP="000660FE">
      <w:pPr>
        <w:pStyle w:val="Pquestionheadingsx1stafterhead"/>
      </w:pPr>
      <w:r>
        <w:t>Question 16</w:t>
      </w:r>
      <w:r>
        <w:tab/>
      </w:r>
      <w:r w:rsidR="00E94F50">
        <w:rPr>
          <w:rStyle w:val="Cmarkslabel"/>
        </w:rPr>
        <w:t>3</w:t>
      </w:r>
      <w:r w:rsidRPr="001B433F">
        <w:rPr>
          <w:rStyle w:val="Cmarkslabel"/>
        </w:rPr>
        <w:t xml:space="preserve"> marks</w:t>
      </w:r>
      <w:r>
        <w:tab/>
        <w:t>[</w:t>
      </w:r>
      <w:r w:rsidR="00E94F50">
        <w:t>1.7</w:t>
      </w:r>
      <w:r>
        <w:t>]</w:t>
      </w:r>
    </w:p>
    <w:p w14:paraId="06A0CC49" w14:textId="18CEC9FD" w:rsidR="000660FE" w:rsidRDefault="004832B0" w:rsidP="004832B0">
      <w:pPr>
        <w:pStyle w:val="Pquestiontextpartsa"/>
      </w:pPr>
      <w:r w:rsidRPr="006205CF">
        <w:rPr>
          <w:rStyle w:val="Cquestionpartlabelbold"/>
        </w:rPr>
        <w:t>(a)</w:t>
      </w:r>
      <w:r w:rsidRPr="006205CF">
        <w:tab/>
      </w:r>
      <w:r w:rsidR="000660FE" w:rsidRPr="000660FE">
        <w:t>Tarin receives his gas bill and is $68.20 in credit. His new charges, before GST, are $312.70. GST of 10% is applied to the new charges. Taking his credit amount into account, what does Tarin owe on this bill?</w:t>
      </w:r>
    </w:p>
    <w:p w14:paraId="25F0D48B" w14:textId="77777777" w:rsidR="004B23F8" w:rsidRDefault="004B23F8" w:rsidP="004B23F8">
      <w:pPr>
        <w:pStyle w:val="Pquestiontextpartsa"/>
      </w:pPr>
    </w:p>
    <w:p w14:paraId="538AC9C6" w14:textId="77777777" w:rsidR="004B23F8" w:rsidRDefault="004B23F8" w:rsidP="004B23F8">
      <w:pPr>
        <w:pStyle w:val="Pquestiontextpartsa"/>
      </w:pPr>
    </w:p>
    <w:p w14:paraId="0E6B9530" w14:textId="77777777" w:rsidR="004B23F8" w:rsidRDefault="004B23F8" w:rsidP="004B23F8">
      <w:pPr>
        <w:pStyle w:val="Pquestiontextpartsa"/>
      </w:pPr>
    </w:p>
    <w:p w14:paraId="50470743" w14:textId="77777777" w:rsidR="004B23F8" w:rsidRDefault="004B23F8" w:rsidP="004B23F8">
      <w:pPr>
        <w:pStyle w:val="Pquestiontextpartsa"/>
      </w:pPr>
    </w:p>
    <w:p w14:paraId="4FEE715A" w14:textId="77777777" w:rsidR="004B23F8" w:rsidRPr="006205CF" w:rsidRDefault="004B23F8" w:rsidP="004B23F8">
      <w:pPr>
        <w:pStyle w:val="Pquestiontextpartsa"/>
        <w:rPr>
          <w:rStyle w:val="Cquestionpartlabelbold"/>
          <w:b w:val="0"/>
        </w:rPr>
      </w:pPr>
    </w:p>
    <w:p w14:paraId="61C9C816" w14:textId="7BFDB1B7" w:rsidR="000660FE" w:rsidRDefault="004832B0" w:rsidP="004832B0">
      <w:pPr>
        <w:pStyle w:val="Pquestiontextpartsai"/>
        <w:tabs>
          <w:tab w:val="clear" w:pos="397"/>
          <w:tab w:val="clear" w:pos="794"/>
        </w:tabs>
        <w:ind w:left="426" w:hanging="426"/>
      </w:pPr>
      <w:r w:rsidRPr="006205CF">
        <w:rPr>
          <w:rStyle w:val="Cquestionpartlabelbold"/>
        </w:rPr>
        <w:t>(</w:t>
      </w:r>
      <w:r>
        <w:rPr>
          <w:rStyle w:val="Cquestionpartlabelbold"/>
        </w:rPr>
        <w:t>b</w:t>
      </w:r>
      <w:r w:rsidRPr="006205CF">
        <w:rPr>
          <w:rStyle w:val="Cquestionpartlabelbold"/>
        </w:rPr>
        <w:t>)</w:t>
      </w:r>
      <w:r w:rsidRPr="006205CF">
        <w:tab/>
      </w:r>
      <w:r w:rsidR="000660FE">
        <w:t>Jane’s household used 15 569 MJ of energy when burning gas over the last billing cycle. At her property, the heating value is 48.23 (this refers to the number of MJ produced by burning 1</w:t>
      </w:r>
      <w:r w:rsidR="00670249">
        <w:t> </w:t>
      </w:r>
      <w:r w:rsidR="000660FE">
        <w:t>m</w:t>
      </w:r>
      <w:r w:rsidR="000660FE" w:rsidRPr="00670249">
        <w:rPr>
          <w:vertAlign w:val="superscript"/>
        </w:rPr>
        <w:t>3</w:t>
      </w:r>
      <w:r w:rsidR="000660FE">
        <w:t xml:space="preserve"> of gas). The correction factor is 1.001. Calculate the volume of gas burnt by Jane’s household by using </w:t>
      </w:r>
      <w:r w:rsidR="00670249">
        <w:t>the</w:t>
      </w:r>
      <w:r w:rsidR="000660FE">
        <w:t xml:space="preserve"> rule: </w:t>
      </w:r>
      <w:r w:rsidR="00670249">
        <w:t>e</w:t>
      </w:r>
      <w:r w:rsidR="000660FE">
        <w:t xml:space="preserve">nergy (MJ) = </w:t>
      </w:r>
      <w:r w:rsidR="00670249">
        <w:t>v</w:t>
      </w:r>
      <w:r w:rsidR="000660FE">
        <w:t>olume (m</w:t>
      </w:r>
      <w:r w:rsidR="000660FE" w:rsidRPr="00670249">
        <w:rPr>
          <w:vertAlign w:val="superscript"/>
        </w:rPr>
        <w:t>3</w:t>
      </w:r>
      <w:r w:rsidR="000660FE">
        <w:t>) × heating value × correction factor.  State your answer correct to 2 decimal places.</w:t>
      </w:r>
    </w:p>
    <w:p w14:paraId="097F65A3" w14:textId="77777777" w:rsidR="004B23F8" w:rsidRDefault="004B23F8" w:rsidP="004B23F8">
      <w:pPr>
        <w:pStyle w:val="Pquestiontextpartsai"/>
        <w:tabs>
          <w:tab w:val="clear" w:pos="794"/>
        </w:tabs>
      </w:pPr>
    </w:p>
    <w:p w14:paraId="57406D61" w14:textId="77777777" w:rsidR="004B23F8" w:rsidRDefault="004B23F8" w:rsidP="004B23F8">
      <w:pPr>
        <w:pStyle w:val="Pquestiontextpartsai"/>
        <w:tabs>
          <w:tab w:val="clear" w:pos="794"/>
        </w:tabs>
      </w:pPr>
    </w:p>
    <w:p w14:paraId="5DB0FB07" w14:textId="77777777" w:rsidR="004B23F8" w:rsidRPr="006205CF" w:rsidRDefault="004B23F8" w:rsidP="004B23F8">
      <w:pPr>
        <w:pStyle w:val="Pquestiontextpartsai"/>
        <w:tabs>
          <w:tab w:val="clear" w:pos="794"/>
        </w:tabs>
      </w:pPr>
    </w:p>
    <w:p w14:paraId="04C4E8B4" w14:textId="0812611B" w:rsidR="000660FE" w:rsidRDefault="000660FE" w:rsidP="000660FE">
      <w:pPr>
        <w:pStyle w:val="Pquestionheadingsx1stafterhead"/>
      </w:pPr>
      <w:r>
        <w:lastRenderedPageBreak/>
        <w:t>Question 17</w:t>
      </w:r>
      <w:r>
        <w:tab/>
      </w:r>
      <w:r w:rsidR="00E94F50">
        <w:rPr>
          <w:rStyle w:val="Cmarkslabel"/>
        </w:rPr>
        <w:t>4</w:t>
      </w:r>
      <w:r w:rsidRPr="001B433F">
        <w:rPr>
          <w:rStyle w:val="Cmarkslabel"/>
        </w:rPr>
        <w:t xml:space="preserve"> marks</w:t>
      </w:r>
      <w:r>
        <w:tab/>
        <w:t>[</w:t>
      </w:r>
      <w:r w:rsidR="00E94F50">
        <w:t>1.7</w:t>
      </w:r>
      <w:r>
        <w:t>]</w:t>
      </w:r>
    </w:p>
    <w:p w14:paraId="7B036077" w14:textId="5D925D7B" w:rsidR="000660FE" w:rsidRDefault="000660FE" w:rsidP="000660FE">
      <w:pPr>
        <w:pStyle w:val="Pquestiontextmainstem"/>
      </w:pPr>
      <w:r>
        <w:t xml:space="preserve">Carla, </w:t>
      </w:r>
      <w:r w:rsidR="00500FAC">
        <w:t>who is</w:t>
      </w:r>
      <w:r>
        <w:t xml:space="preserve"> environmentally unaware, has 14-minute showers. Her showerhead delivers </w:t>
      </w:r>
    </w:p>
    <w:p w14:paraId="4B98C11F" w14:textId="77777777" w:rsidR="000660FE" w:rsidRDefault="000660FE" w:rsidP="000660FE">
      <w:pPr>
        <w:pStyle w:val="Pquestiontextmainstem"/>
      </w:pPr>
      <w:r>
        <w:t>16 L/minute. Her water tariff is $1.29/kL (kilolitres). If Carla halves her shower time and also installs a water-efficient showerhead that delivers 9L/minute:</w:t>
      </w:r>
    </w:p>
    <w:p w14:paraId="0F0DF6E9" w14:textId="10CB414F" w:rsidR="000660FE" w:rsidRDefault="000660FE" w:rsidP="000660FE">
      <w:pPr>
        <w:pStyle w:val="Pquestiontextmainstem"/>
      </w:pPr>
      <w:r w:rsidRPr="006205CF">
        <w:rPr>
          <w:rStyle w:val="Cquestionpartlabelbold"/>
        </w:rPr>
        <w:t>(a)</w:t>
      </w:r>
      <w:r w:rsidRPr="006205CF">
        <w:tab/>
      </w:r>
      <w:r>
        <w:t>How much water, in kL, will she save in one year? (Assume she has one shower per day.)</w:t>
      </w:r>
    </w:p>
    <w:p w14:paraId="436A8FAD" w14:textId="77777777" w:rsidR="004B23F8" w:rsidRDefault="004B23F8" w:rsidP="000660FE">
      <w:pPr>
        <w:pStyle w:val="Pquestiontextpartsai"/>
        <w:rPr>
          <w:rStyle w:val="Cquestionpartlabelbold"/>
        </w:rPr>
      </w:pPr>
    </w:p>
    <w:p w14:paraId="6A16C752" w14:textId="77777777" w:rsidR="004B23F8" w:rsidRDefault="004B23F8" w:rsidP="000660FE">
      <w:pPr>
        <w:pStyle w:val="Pquestiontextpartsai"/>
        <w:rPr>
          <w:rStyle w:val="Cquestionpartlabelbold"/>
        </w:rPr>
      </w:pPr>
    </w:p>
    <w:p w14:paraId="06E98F13" w14:textId="77777777" w:rsidR="004B23F8" w:rsidRDefault="004B23F8" w:rsidP="000660FE">
      <w:pPr>
        <w:pStyle w:val="Pquestiontextpartsai"/>
        <w:rPr>
          <w:rStyle w:val="Cquestionpartlabelbold"/>
        </w:rPr>
      </w:pPr>
    </w:p>
    <w:p w14:paraId="49229029" w14:textId="77777777" w:rsidR="004B23F8" w:rsidRDefault="004B23F8" w:rsidP="000660FE">
      <w:pPr>
        <w:pStyle w:val="Pquestiontextpartsai"/>
        <w:rPr>
          <w:rStyle w:val="Cquestionpartlabelbold"/>
        </w:rPr>
      </w:pPr>
    </w:p>
    <w:p w14:paraId="4E0160F1" w14:textId="77777777" w:rsidR="004B23F8" w:rsidRDefault="004B23F8" w:rsidP="000660FE">
      <w:pPr>
        <w:pStyle w:val="Pquestiontextpartsai"/>
        <w:rPr>
          <w:rStyle w:val="Cquestionpartlabelbold"/>
        </w:rPr>
      </w:pPr>
    </w:p>
    <w:p w14:paraId="653096E6" w14:textId="7E4BD02D" w:rsidR="000660FE" w:rsidRDefault="000660FE" w:rsidP="000660FE">
      <w:pPr>
        <w:pStyle w:val="Pquestiontextpartsai"/>
      </w:pPr>
      <w:r w:rsidRPr="006205CF">
        <w:rPr>
          <w:rStyle w:val="Cquestionpartlabelbold"/>
        </w:rPr>
        <w:t>(b)</w:t>
      </w:r>
      <w:r w:rsidRPr="006205CF">
        <w:tab/>
      </w:r>
      <w:r w:rsidRPr="000660FE">
        <w:t>How much money will she save on her water bills in one year?</w:t>
      </w:r>
    </w:p>
    <w:p w14:paraId="699B1EBF" w14:textId="77777777" w:rsidR="004B23F8" w:rsidRDefault="004B23F8" w:rsidP="000660FE">
      <w:pPr>
        <w:pStyle w:val="Pquestiontextpartsai"/>
      </w:pPr>
    </w:p>
    <w:p w14:paraId="408BC774" w14:textId="77777777" w:rsidR="004B23F8" w:rsidRDefault="004B23F8" w:rsidP="000660FE">
      <w:pPr>
        <w:pStyle w:val="Pquestiontextpartsai"/>
      </w:pPr>
    </w:p>
    <w:p w14:paraId="4D6F8987" w14:textId="77777777" w:rsidR="004B23F8" w:rsidRDefault="004B23F8" w:rsidP="000660FE">
      <w:pPr>
        <w:pStyle w:val="Pquestiontextpartsai"/>
      </w:pPr>
    </w:p>
    <w:p w14:paraId="4AFBD875" w14:textId="77777777" w:rsidR="004B23F8" w:rsidRDefault="004B23F8" w:rsidP="000660FE">
      <w:pPr>
        <w:pStyle w:val="Pquestiontextpartsai"/>
      </w:pPr>
    </w:p>
    <w:p w14:paraId="3AABE73B" w14:textId="77777777" w:rsidR="004B23F8" w:rsidRDefault="004B23F8" w:rsidP="000660FE">
      <w:pPr>
        <w:pStyle w:val="Pquestiontextpartsai"/>
      </w:pPr>
    </w:p>
    <w:p w14:paraId="5B5A8002" w14:textId="10EFF253" w:rsidR="000660FE" w:rsidRDefault="000660FE" w:rsidP="000660FE">
      <w:pPr>
        <w:pStyle w:val="Pquestionheadingsx1stafterhead"/>
      </w:pPr>
      <w:r>
        <w:t>Question 18</w:t>
      </w:r>
      <w:r>
        <w:tab/>
      </w:r>
      <w:r w:rsidR="00E94F50">
        <w:rPr>
          <w:rStyle w:val="Cmarkslabel"/>
        </w:rPr>
        <w:t>4</w:t>
      </w:r>
      <w:r w:rsidRPr="001B433F">
        <w:rPr>
          <w:rStyle w:val="Cmarkslabel"/>
        </w:rPr>
        <w:t xml:space="preserve"> marks</w:t>
      </w:r>
      <w:r>
        <w:tab/>
        <w:t>[</w:t>
      </w:r>
      <w:r w:rsidR="00E94F50">
        <w:t>1.8</w:t>
      </w:r>
      <w:r>
        <w:t>]</w:t>
      </w:r>
    </w:p>
    <w:p w14:paraId="436B84E1" w14:textId="77777777" w:rsidR="000660FE" w:rsidRDefault="000660FE" w:rsidP="000660FE">
      <w:pPr>
        <w:pStyle w:val="Pquestiontextpartsai"/>
      </w:pPr>
      <w:r>
        <w:t xml:space="preserve">Irene estimates that she makes six 5-minute calls and sends 18 text messages per day. </w:t>
      </w:r>
    </w:p>
    <w:p w14:paraId="14FA2497" w14:textId="0ED59311" w:rsidR="000660FE" w:rsidRPr="006205CF" w:rsidRDefault="000660FE" w:rsidP="000660FE">
      <w:pPr>
        <w:pStyle w:val="Pquestiontextpartsai"/>
        <w:tabs>
          <w:tab w:val="clear" w:pos="397"/>
          <w:tab w:val="clear" w:pos="794"/>
        </w:tabs>
        <w:ind w:left="0" w:firstLine="0"/>
      </w:pPr>
      <w:r>
        <w:t>On her plan, calls cost 32 cents per minute with a flagfall of 26 cents and text messages cost 24 cents. Irene pays a cap of $49.95 per month and this covers $450.00 worth of calls. Irene’s bill includes the cap amount plus any amount over $450.00. Irene also pays $24.05 per month to pay for the cost of the phone. Assuming a 31 day month, calculate the average cost of her monthly bill.</w:t>
      </w:r>
    </w:p>
    <w:p w14:paraId="1419E700" w14:textId="73053EA2" w:rsidR="000660FE" w:rsidRDefault="000660FE" w:rsidP="000660FE">
      <w:pPr>
        <w:pStyle w:val="Psectionresults"/>
      </w:pPr>
      <w:r>
        <w:t xml:space="preserve">Short answer results: ___ / </w:t>
      </w:r>
      <w:r w:rsidR="00153885">
        <w:t>31</w:t>
      </w:r>
    </w:p>
    <w:p w14:paraId="7DED1928" w14:textId="77777777" w:rsidR="004B23F8" w:rsidRDefault="004B23F8">
      <w:pPr>
        <w:rPr>
          <w:rFonts w:asciiTheme="minorHAnsi" w:hAnsiTheme="minorHAnsi"/>
          <w:i/>
          <w:sz w:val="28"/>
        </w:rPr>
      </w:pPr>
      <w:r>
        <w:br w:type="page"/>
      </w:r>
    </w:p>
    <w:p w14:paraId="1FB0CAED" w14:textId="6FD29D65" w:rsidR="001B433F" w:rsidRDefault="001B433F" w:rsidP="001B433F">
      <w:pPr>
        <w:pStyle w:val="Psectionheading"/>
      </w:pPr>
      <w:r>
        <w:lastRenderedPageBreak/>
        <w:t>Extended answer section</w:t>
      </w:r>
    </w:p>
    <w:p w14:paraId="5C65B48C" w14:textId="36FD39CB" w:rsidR="001B433F" w:rsidRDefault="001B433F" w:rsidP="00B80E6D">
      <w:pPr>
        <w:pStyle w:val="Pquestionheadingsx1stafterhead"/>
      </w:pPr>
      <w:r>
        <w:t xml:space="preserve">Question </w:t>
      </w:r>
      <w:r w:rsidR="000660FE">
        <w:t>19</w:t>
      </w:r>
      <w:r>
        <w:tab/>
      </w:r>
      <w:r w:rsidR="00E94F50">
        <w:rPr>
          <w:rStyle w:val="Cmarkslabel"/>
        </w:rPr>
        <w:t>7</w:t>
      </w:r>
      <w:r w:rsidRPr="001B433F">
        <w:rPr>
          <w:rStyle w:val="Cmarkslabel"/>
        </w:rPr>
        <w:t xml:space="preserve"> marks</w:t>
      </w:r>
      <w:r>
        <w:tab/>
        <w:t>[</w:t>
      </w:r>
      <w:r w:rsidR="00E94F50">
        <w:t>1.6</w:t>
      </w:r>
      <w:r>
        <w:t>]</w:t>
      </w:r>
    </w:p>
    <w:p w14:paraId="44CC3F84" w14:textId="7A54F89F" w:rsidR="002509BC" w:rsidRDefault="000660FE" w:rsidP="002509BC">
      <w:pPr>
        <w:pStyle w:val="Pquestiontextmainstem"/>
      </w:pPr>
      <w:r w:rsidRPr="000660FE">
        <w:t>Daniela wants to buy a $5000.00 lounge suite but does not have the money. She commits to a payment plan. Initially, she pays an additional application fee of $50.00 plus a deposit of $400.00. She must make a minimum monthly payment of 5% of the amount left after the deposit and pay a monthly account fee of $4.80. Daniela is offered an interest-free period of 12 months. If the balance has not been paid by the end of this time, Daniela must pay 28% p.a. interest, on the amount still owed after 12-months, each month until the loan has been repaid.</w:t>
      </w:r>
    </w:p>
    <w:p w14:paraId="6AAD90EE" w14:textId="7D85F089" w:rsidR="002509BC" w:rsidRDefault="002509BC" w:rsidP="002509BC">
      <w:pPr>
        <w:pStyle w:val="Pquestiontextpartsa"/>
      </w:pPr>
      <w:r w:rsidRPr="000660FE">
        <w:rPr>
          <w:rStyle w:val="Cquestionpartlabelbold"/>
        </w:rPr>
        <w:t>(a)</w:t>
      </w:r>
      <w:r w:rsidRPr="000660FE">
        <w:tab/>
      </w:r>
      <w:r w:rsidR="000660FE" w:rsidRPr="000660FE">
        <w:t>How much does Daniela pay in fees over the first 12 months of repayments?</w:t>
      </w:r>
    </w:p>
    <w:p w14:paraId="0BEB2246" w14:textId="77777777" w:rsidR="004B23F8" w:rsidRDefault="004B23F8" w:rsidP="002509BC">
      <w:pPr>
        <w:pStyle w:val="Pquestiontextpartsa"/>
      </w:pPr>
    </w:p>
    <w:p w14:paraId="4482ADB2" w14:textId="77777777" w:rsidR="00274EAE" w:rsidRDefault="00274EAE" w:rsidP="002509BC">
      <w:pPr>
        <w:pStyle w:val="Pquestiontextpartsa"/>
      </w:pPr>
    </w:p>
    <w:p w14:paraId="60292A8A" w14:textId="77777777" w:rsidR="004B23F8" w:rsidRDefault="004B23F8" w:rsidP="002509BC">
      <w:pPr>
        <w:pStyle w:val="Pquestiontextpartsa"/>
      </w:pPr>
    </w:p>
    <w:p w14:paraId="2BE1B491" w14:textId="77777777" w:rsidR="004B23F8" w:rsidRPr="000660FE" w:rsidRDefault="004B23F8" w:rsidP="002509BC">
      <w:pPr>
        <w:pStyle w:val="Pquestiontextpartsa"/>
      </w:pPr>
    </w:p>
    <w:p w14:paraId="061FB18D" w14:textId="26D56426" w:rsidR="002509BC" w:rsidRDefault="002509BC" w:rsidP="00031775">
      <w:pPr>
        <w:pStyle w:val="Pquestiontextpartsa"/>
      </w:pPr>
      <w:r w:rsidRPr="00031775">
        <w:rPr>
          <w:rStyle w:val="Cquestionpartlabelbold"/>
        </w:rPr>
        <w:t>(b)</w:t>
      </w:r>
      <w:r w:rsidRPr="00031775">
        <w:tab/>
      </w:r>
      <w:r w:rsidR="00031775" w:rsidRPr="009906C8">
        <w:t>Initially, Daniela is determined to repay the loan within 12 months. After her initial application fee and deposit, how much must she pay each month, inclusive of fees, to ensure that this will occur?</w:t>
      </w:r>
    </w:p>
    <w:p w14:paraId="2651EC24" w14:textId="77777777" w:rsidR="004B23F8" w:rsidRDefault="004B23F8" w:rsidP="009906C8">
      <w:pPr>
        <w:pStyle w:val="Pquestiontextpartsa"/>
        <w:rPr>
          <w:rStyle w:val="Cquestionpartlabelbold"/>
        </w:rPr>
      </w:pPr>
    </w:p>
    <w:p w14:paraId="644E6E90" w14:textId="77777777" w:rsidR="00274EAE" w:rsidRDefault="00274EAE" w:rsidP="009906C8">
      <w:pPr>
        <w:pStyle w:val="Pquestiontextpartsa"/>
        <w:rPr>
          <w:rStyle w:val="Cquestionpartlabelbold"/>
        </w:rPr>
      </w:pPr>
    </w:p>
    <w:p w14:paraId="2FDCEC28" w14:textId="77777777" w:rsidR="004B23F8" w:rsidRDefault="004B23F8" w:rsidP="009906C8">
      <w:pPr>
        <w:pStyle w:val="Pquestiontextpartsa"/>
        <w:rPr>
          <w:rStyle w:val="Cquestionpartlabelbold"/>
        </w:rPr>
      </w:pPr>
    </w:p>
    <w:p w14:paraId="0CD8D873" w14:textId="77777777" w:rsidR="004B23F8" w:rsidRDefault="004B23F8" w:rsidP="009906C8">
      <w:pPr>
        <w:pStyle w:val="Pquestiontextpartsa"/>
        <w:rPr>
          <w:rStyle w:val="Cquestionpartlabelbold"/>
        </w:rPr>
      </w:pPr>
    </w:p>
    <w:p w14:paraId="67151DC4" w14:textId="6FA50577" w:rsidR="009906C8" w:rsidRPr="00031775" w:rsidRDefault="009906C8" w:rsidP="009906C8">
      <w:pPr>
        <w:pStyle w:val="Pquestiontextpartsa"/>
      </w:pPr>
      <w:r w:rsidRPr="00031775">
        <w:rPr>
          <w:rStyle w:val="Cquestionpartlabelbold"/>
        </w:rPr>
        <w:t>(</w:t>
      </w:r>
      <w:r>
        <w:rPr>
          <w:rStyle w:val="Cquestionpartlabelbold"/>
        </w:rPr>
        <w:t>c</w:t>
      </w:r>
      <w:r w:rsidRPr="00031775">
        <w:rPr>
          <w:rStyle w:val="Cquestionpartlabelbold"/>
        </w:rPr>
        <w:t>)</w:t>
      </w:r>
      <w:r w:rsidRPr="00031775">
        <w:tab/>
      </w:r>
      <w:r w:rsidRPr="009906C8">
        <w:t>Daniela realises that she cannot afford to repay the loan within 12 months. Calculate the minimum amount she will need to repay each month (remember to include any fees).</w:t>
      </w:r>
    </w:p>
    <w:p w14:paraId="495C9485" w14:textId="77777777" w:rsidR="004B23F8" w:rsidRDefault="004B23F8" w:rsidP="009906C8">
      <w:pPr>
        <w:pStyle w:val="Pquestiontextpartsa"/>
        <w:rPr>
          <w:rStyle w:val="Cquestionpartlabelbold"/>
        </w:rPr>
      </w:pPr>
    </w:p>
    <w:p w14:paraId="75F468F9" w14:textId="77777777" w:rsidR="004B23F8" w:rsidRDefault="004B23F8" w:rsidP="009906C8">
      <w:pPr>
        <w:pStyle w:val="Pquestiontextpartsa"/>
        <w:rPr>
          <w:rStyle w:val="Cquestionpartlabelbold"/>
        </w:rPr>
      </w:pPr>
    </w:p>
    <w:p w14:paraId="7FBA91EC" w14:textId="77777777" w:rsidR="004B23F8" w:rsidRDefault="004B23F8" w:rsidP="009906C8">
      <w:pPr>
        <w:pStyle w:val="Pquestiontextpartsa"/>
        <w:rPr>
          <w:rStyle w:val="Cquestionpartlabelbold"/>
        </w:rPr>
      </w:pPr>
    </w:p>
    <w:p w14:paraId="2FF46F8B" w14:textId="77777777" w:rsidR="00274EAE" w:rsidRDefault="00274EAE" w:rsidP="009906C8">
      <w:pPr>
        <w:pStyle w:val="Pquestiontextpartsa"/>
        <w:rPr>
          <w:rStyle w:val="Cquestionpartlabelbold"/>
        </w:rPr>
      </w:pPr>
    </w:p>
    <w:p w14:paraId="4196A3D2" w14:textId="21614A61" w:rsidR="009906C8" w:rsidRPr="00031775" w:rsidRDefault="009906C8" w:rsidP="009906C8">
      <w:pPr>
        <w:pStyle w:val="Pquestiontextpartsa"/>
      </w:pPr>
      <w:r w:rsidRPr="00031775">
        <w:rPr>
          <w:rStyle w:val="Cquestionpartlabelbold"/>
        </w:rPr>
        <w:t>(</w:t>
      </w:r>
      <w:r>
        <w:rPr>
          <w:rStyle w:val="Cquestionpartlabelbold"/>
        </w:rPr>
        <w:t>d</w:t>
      </w:r>
      <w:r w:rsidRPr="00031775">
        <w:rPr>
          <w:rStyle w:val="Cquestionpartlabelbold"/>
        </w:rPr>
        <w:t>)</w:t>
      </w:r>
      <w:r w:rsidRPr="00031775">
        <w:tab/>
      </w:r>
      <w:r w:rsidRPr="009906C8">
        <w:t xml:space="preserve">If Daniela pays the minimum amount calculated in </w:t>
      </w:r>
      <w:r w:rsidR="009D4011" w:rsidRPr="00031775">
        <w:rPr>
          <w:rStyle w:val="Cquestionpartlabelbold"/>
        </w:rPr>
        <w:t>(</w:t>
      </w:r>
      <w:r w:rsidR="009D4011">
        <w:rPr>
          <w:rStyle w:val="Cquestionpartlabelbold"/>
        </w:rPr>
        <w:t>c</w:t>
      </w:r>
      <w:r w:rsidR="009D4011" w:rsidRPr="00031775">
        <w:rPr>
          <w:rStyle w:val="Cquestionpartlabelbold"/>
        </w:rPr>
        <w:t>)</w:t>
      </w:r>
      <w:r w:rsidRPr="009906C8">
        <w:t>, how much does she still owe after 12 repayments?</w:t>
      </w:r>
    </w:p>
    <w:p w14:paraId="337D023F" w14:textId="77777777" w:rsidR="004B23F8" w:rsidRDefault="004B23F8" w:rsidP="009906C8">
      <w:pPr>
        <w:pStyle w:val="Pquestiontextpartsa"/>
        <w:rPr>
          <w:rStyle w:val="Cquestionpartlabelbold"/>
        </w:rPr>
      </w:pPr>
    </w:p>
    <w:p w14:paraId="3C6C1750" w14:textId="77777777" w:rsidR="004B23F8" w:rsidRDefault="004B23F8" w:rsidP="009906C8">
      <w:pPr>
        <w:pStyle w:val="Pquestiontextpartsa"/>
        <w:rPr>
          <w:rStyle w:val="Cquestionpartlabelbold"/>
        </w:rPr>
      </w:pPr>
    </w:p>
    <w:p w14:paraId="4F67EA2F" w14:textId="77777777" w:rsidR="00274EAE" w:rsidRDefault="00274EAE" w:rsidP="009906C8">
      <w:pPr>
        <w:pStyle w:val="Pquestiontextpartsa"/>
        <w:rPr>
          <w:rStyle w:val="Cquestionpartlabelbold"/>
        </w:rPr>
      </w:pPr>
    </w:p>
    <w:p w14:paraId="5DCBF9EF" w14:textId="77777777" w:rsidR="004B23F8" w:rsidRDefault="004B23F8" w:rsidP="009906C8">
      <w:pPr>
        <w:pStyle w:val="Pquestiontextpartsa"/>
        <w:rPr>
          <w:rStyle w:val="Cquestionpartlabelbold"/>
        </w:rPr>
      </w:pPr>
    </w:p>
    <w:p w14:paraId="4B17968A" w14:textId="3B280CD2" w:rsidR="009906C8" w:rsidRPr="00031775" w:rsidRDefault="009906C8" w:rsidP="009906C8">
      <w:pPr>
        <w:pStyle w:val="Pquestiontextpartsa"/>
      </w:pPr>
      <w:r w:rsidRPr="00031775">
        <w:rPr>
          <w:rStyle w:val="Cquestionpartlabelbold"/>
        </w:rPr>
        <w:t>(</w:t>
      </w:r>
      <w:r>
        <w:rPr>
          <w:rStyle w:val="Cquestionpartlabelbold"/>
        </w:rPr>
        <w:t>e</w:t>
      </w:r>
      <w:r w:rsidRPr="00031775">
        <w:rPr>
          <w:rStyle w:val="Cquestionpartlabelbold"/>
        </w:rPr>
        <w:t>)</w:t>
      </w:r>
      <w:r w:rsidRPr="00031775">
        <w:tab/>
      </w:r>
      <w:r w:rsidRPr="009906C8">
        <w:t>Calculate the amount of interest Daniela will be required to pay in the 13th month (assume 30 days in the month).</w:t>
      </w:r>
    </w:p>
    <w:p w14:paraId="435A8C65" w14:textId="77777777" w:rsidR="00EB3D57" w:rsidRDefault="00EB3D57">
      <w:pPr>
        <w:rPr>
          <w:rFonts w:asciiTheme="minorHAnsi" w:hAnsiTheme="minorHAnsi"/>
          <w:b/>
        </w:rPr>
      </w:pPr>
      <w:r>
        <w:br w:type="page"/>
      </w:r>
    </w:p>
    <w:p w14:paraId="6A1B14DB" w14:textId="2DDAF0F4" w:rsidR="009D4011" w:rsidRDefault="009D4011" w:rsidP="004B23F8">
      <w:pPr>
        <w:pStyle w:val="Pquestionheadingsx1stafterhead"/>
      </w:pPr>
      <w:r>
        <w:lastRenderedPageBreak/>
        <w:t>Question 20</w:t>
      </w:r>
      <w:r>
        <w:tab/>
      </w:r>
      <w:r w:rsidR="00E94F50">
        <w:rPr>
          <w:rStyle w:val="Cmarkslabel"/>
        </w:rPr>
        <w:t>8</w:t>
      </w:r>
      <w:r w:rsidRPr="001B433F">
        <w:rPr>
          <w:rStyle w:val="Cmarkslabel"/>
        </w:rPr>
        <w:t xml:space="preserve"> marks</w:t>
      </w:r>
      <w:r>
        <w:tab/>
        <w:t>[</w:t>
      </w:r>
      <w:r w:rsidR="00E94F50">
        <w:t>1.4</w:t>
      </w:r>
      <w:r>
        <w:t>]</w:t>
      </w:r>
    </w:p>
    <w:p w14:paraId="2BFC0D25" w14:textId="0BE2C5D6" w:rsidR="009D4011" w:rsidRDefault="009D4011" w:rsidP="00EB3D57">
      <w:pPr>
        <w:pStyle w:val="Pquestiontextmainstem"/>
        <w:keepNext/>
        <w:spacing w:after="120"/>
      </w:pPr>
      <w:r w:rsidRPr="009D4011">
        <w:t>The following table shows the Australian income tax rates in the 2015–2016 financial year.</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49"/>
        <w:gridCol w:w="5490"/>
      </w:tblGrid>
      <w:tr w:rsidR="00EB3D57" w:rsidRPr="00146439" w14:paraId="297DC83F" w14:textId="77777777" w:rsidTr="00BA4FB8">
        <w:tc>
          <w:tcPr>
            <w:tcW w:w="3549" w:type="dxa"/>
            <w:tcBorders>
              <w:top w:val="single" w:sz="4" w:space="0" w:color="000000"/>
              <w:left w:val="single" w:sz="4" w:space="0" w:color="000000"/>
              <w:bottom w:val="single" w:sz="4" w:space="0" w:color="000000"/>
              <w:right w:val="single" w:sz="4" w:space="0" w:color="000000"/>
            </w:tcBorders>
            <w:hideMark/>
          </w:tcPr>
          <w:p w14:paraId="56EA5E29" w14:textId="77777777" w:rsidR="00EB3D57" w:rsidRPr="00EB3D57" w:rsidRDefault="00EB3D57" w:rsidP="00BA4FB8">
            <w:pPr>
              <w:pStyle w:val="Ptabletext"/>
              <w:rPr>
                <w:b/>
              </w:rPr>
            </w:pPr>
            <w:r w:rsidRPr="00EB3D57">
              <w:rPr>
                <w:b/>
              </w:rPr>
              <w:t>Taxable income</w:t>
            </w:r>
          </w:p>
        </w:tc>
        <w:tc>
          <w:tcPr>
            <w:tcW w:w="5490" w:type="dxa"/>
            <w:tcBorders>
              <w:top w:val="single" w:sz="4" w:space="0" w:color="000000"/>
              <w:left w:val="single" w:sz="4" w:space="0" w:color="000000"/>
              <w:bottom w:val="single" w:sz="4" w:space="0" w:color="000000"/>
              <w:right w:val="single" w:sz="4" w:space="0" w:color="000000"/>
            </w:tcBorders>
            <w:hideMark/>
          </w:tcPr>
          <w:p w14:paraId="782B2029" w14:textId="77777777" w:rsidR="00EB3D57" w:rsidRPr="00EB3D57" w:rsidRDefault="00EB3D57" w:rsidP="00BA4FB8">
            <w:pPr>
              <w:pStyle w:val="Ptabletext"/>
              <w:rPr>
                <w:b/>
              </w:rPr>
            </w:pPr>
            <w:r w:rsidRPr="00EB3D57">
              <w:rPr>
                <w:b/>
              </w:rPr>
              <w:t>Tax on this income</w:t>
            </w:r>
          </w:p>
        </w:tc>
      </w:tr>
      <w:tr w:rsidR="00EB3D57" w:rsidRPr="00146439" w14:paraId="00042F80" w14:textId="77777777" w:rsidTr="00BA4FB8">
        <w:tc>
          <w:tcPr>
            <w:tcW w:w="3549" w:type="dxa"/>
            <w:tcBorders>
              <w:top w:val="single" w:sz="4" w:space="0" w:color="000000"/>
              <w:left w:val="single" w:sz="4" w:space="0" w:color="000000"/>
              <w:bottom w:val="single" w:sz="4" w:space="0" w:color="000000"/>
              <w:right w:val="single" w:sz="4" w:space="0" w:color="000000"/>
            </w:tcBorders>
            <w:hideMark/>
          </w:tcPr>
          <w:p w14:paraId="5977DC65" w14:textId="77777777" w:rsidR="00EB3D57" w:rsidRPr="005D635B" w:rsidRDefault="00EB3D57" w:rsidP="00BA4FB8">
            <w:pPr>
              <w:pStyle w:val="Ptabletext"/>
            </w:pPr>
            <w:r w:rsidRPr="005D635B">
              <w:t>$0 – $18200</w:t>
            </w:r>
          </w:p>
        </w:tc>
        <w:tc>
          <w:tcPr>
            <w:tcW w:w="5490" w:type="dxa"/>
            <w:tcBorders>
              <w:top w:val="single" w:sz="4" w:space="0" w:color="000000"/>
              <w:left w:val="single" w:sz="4" w:space="0" w:color="000000"/>
              <w:bottom w:val="single" w:sz="4" w:space="0" w:color="000000"/>
              <w:right w:val="single" w:sz="4" w:space="0" w:color="000000"/>
            </w:tcBorders>
            <w:hideMark/>
          </w:tcPr>
          <w:p w14:paraId="664F01C7" w14:textId="77777777" w:rsidR="00EB3D57" w:rsidRPr="005D635B" w:rsidRDefault="00EB3D57" w:rsidP="00BA4FB8">
            <w:pPr>
              <w:pStyle w:val="Ptabletext"/>
            </w:pPr>
            <w:r w:rsidRPr="005D635B">
              <w:t>Nil</w:t>
            </w:r>
          </w:p>
        </w:tc>
      </w:tr>
      <w:tr w:rsidR="00EB3D57" w:rsidRPr="00146439" w14:paraId="350A6EF1" w14:textId="77777777" w:rsidTr="00BA4FB8">
        <w:tc>
          <w:tcPr>
            <w:tcW w:w="3549" w:type="dxa"/>
            <w:tcBorders>
              <w:top w:val="single" w:sz="4" w:space="0" w:color="000000"/>
              <w:left w:val="single" w:sz="4" w:space="0" w:color="000000"/>
              <w:bottom w:val="single" w:sz="4" w:space="0" w:color="000000"/>
              <w:right w:val="single" w:sz="4" w:space="0" w:color="000000"/>
            </w:tcBorders>
            <w:hideMark/>
          </w:tcPr>
          <w:p w14:paraId="3B9EECCF" w14:textId="77777777" w:rsidR="00EB3D57" w:rsidRPr="005D635B" w:rsidRDefault="00EB3D57" w:rsidP="00BA4FB8">
            <w:pPr>
              <w:pStyle w:val="Ptabletext"/>
            </w:pPr>
            <w:r w:rsidRPr="005D635B">
              <w:t>$18201 – $37 000</w:t>
            </w:r>
          </w:p>
        </w:tc>
        <w:tc>
          <w:tcPr>
            <w:tcW w:w="5490" w:type="dxa"/>
            <w:tcBorders>
              <w:top w:val="single" w:sz="4" w:space="0" w:color="000000"/>
              <w:left w:val="single" w:sz="4" w:space="0" w:color="000000"/>
              <w:bottom w:val="single" w:sz="4" w:space="0" w:color="000000"/>
              <w:right w:val="single" w:sz="4" w:space="0" w:color="000000"/>
            </w:tcBorders>
            <w:hideMark/>
          </w:tcPr>
          <w:p w14:paraId="5AEF9A97" w14:textId="77777777" w:rsidR="00EB3D57" w:rsidRPr="005D635B" w:rsidRDefault="00EB3D57" w:rsidP="00BA4FB8">
            <w:pPr>
              <w:pStyle w:val="Ptabletext"/>
            </w:pPr>
            <w:r w:rsidRPr="005D635B">
              <w:t>19c for each dollar over $18200</w:t>
            </w:r>
          </w:p>
        </w:tc>
      </w:tr>
      <w:tr w:rsidR="00EB3D57" w:rsidRPr="00146439" w14:paraId="55F3D13C" w14:textId="77777777" w:rsidTr="00BA4FB8">
        <w:tc>
          <w:tcPr>
            <w:tcW w:w="3549" w:type="dxa"/>
            <w:tcBorders>
              <w:top w:val="single" w:sz="4" w:space="0" w:color="000000"/>
              <w:left w:val="single" w:sz="4" w:space="0" w:color="000000"/>
              <w:bottom w:val="single" w:sz="4" w:space="0" w:color="000000"/>
              <w:right w:val="single" w:sz="4" w:space="0" w:color="000000"/>
            </w:tcBorders>
            <w:hideMark/>
          </w:tcPr>
          <w:p w14:paraId="6C4EF674" w14:textId="77777777" w:rsidR="00EB3D57" w:rsidRPr="005D635B" w:rsidRDefault="00EB3D57" w:rsidP="00BA4FB8">
            <w:pPr>
              <w:pStyle w:val="Ptabletext"/>
            </w:pPr>
            <w:r w:rsidRPr="005D635B">
              <w:t>$37 001 – $80 000</w:t>
            </w:r>
          </w:p>
        </w:tc>
        <w:tc>
          <w:tcPr>
            <w:tcW w:w="5490" w:type="dxa"/>
            <w:tcBorders>
              <w:top w:val="single" w:sz="4" w:space="0" w:color="000000"/>
              <w:left w:val="single" w:sz="4" w:space="0" w:color="000000"/>
              <w:bottom w:val="single" w:sz="4" w:space="0" w:color="000000"/>
              <w:right w:val="single" w:sz="4" w:space="0" w:color="000000"/>
            </w:tcBorders>
            <w:hideMark/>
          </w:tcPr>
          <w:p w14:paraId="2C51B75A" w14:textId="77777777" w:rsidR="00EB3D57" w:rsidRPr="005D635B" w:rsidRDefault="00EB3D57" w:rsidP="00BA4FB8">
            <w:pPr>
              <w:pStyle w:val="Ptabletext"/>
            </w:pPr>
            <w:r w:rsidRPr="005D635B">
              <w:t>$3572 + 32.5c for each dollar over $37 000</w:t>
            </w:r>
          </w:p>
        </w:tc>
      </w:tr>
      <w:tr w:rsidR="00EB3D57" w:rsidRPr="00146439" w14:paraId="125D1A78" w14:textId="77777777" w:rsidTr="00BA4FB8">
        <w:tc>
          <w:tcPr>
            <w:tcW w:w="3549" w:type="dxa"/>
            <w:tcBorders>
              <w:top w:val="single" w:sz="4" w:space="0" w:color="000000"/>
              <w:left w:val="single" w:sz="4" w:space="0" w:color="000000"/>
              <w:bottom w:val="single" w:sz="4" w:space="0" w:color="000000"/>
              <w:right w:val="single" w:sz="4" w:space="0" w:color="000000"/>
            </w:tcBorders>
            <w:hideMark/>
          </w:tcPr>
          <w:p w14:paraId="05AEC6F6" w14:textId="77777777" w:rsidR="00EB3D57" w:rsidRPr="005D635B" w:rsidRDefault="00EB3D57" w:rsidP="00BA4FB8">
            <w:pPr>
              <w:pStyle w:val="Ptabletext"/>
            </w:pPr>
            <w:r w:rsidRPr="005D635B">
              <w:t>$80 001 – $180 000</w:t>
            </w:r>
          </w:p>
        </w:tc>
        <w:tc>
          <w:tcPr>
            <w:tcW w:w="5490" w:type="dxa"/>
            <w:tcBorders>
              <w:top w:val="single" w:sz="4" w:space="0" w:color="000000"/>
              <w:left w:val="single" w:sz="4" w:space="0" w:color="000000"/>
              <w:bottom w:val="single" w:sz="4" w:space="0" w:color="000000"/>
              <w:right w:val="single" w:sz="4" w:space="0" w:color="000000"/>
            </w:tcBorders>
            <w:hideMark/>
          </w:tcPr>
          <w:p w14:paraId="1D138EE1" w14:textId="77777777" w:rsidR="00EB3D57" w:rsidRPr="005D635B" w:rsidRDefault="00EB3D57" w:rsidP="00BA4FB8">
            <w:pPr>
              <w:pStyle w:val="Ptabletext"/>
            </w:pPr>
            <w:r w:rsidRPr="005D635B">
              <w:t>$17 547 + 37c for each dollar over $80 000</w:t>
            </w:r>
          </w:p>
        </w:tc>
      </w:tr>
      <w:tr w:rsidR="00EB3D57" w:rsidRPr="00146439" w14:paraId="46BBCE02" w14:textId="77777777" w:rsidTr="00BA4FB8">
        <w:tc>
          <w:tcPr>
            <w:tcW w:w="3549" w:type="dxa"/>
            <w:tcBorders>
              <w:top w:val="single" w:sz="4" w:space="0" w:color="000000"/>
              <w:left w:val="single" w:sz="4" w:space="0" w:color="000000"/>
              <w:bottom w:val="single" w:sz="4" w:space="0" w:color="000000"/>
              <w:right w:val="single" w:sz="4" w:space="0" w:color="000000"/>
            </w:tcBorders>
            <w:hideMark/>
          </w:tcPr>
          <w:p w14:paraId="18CD2112" w14:textId="77777777" w:rsidR="00EB3D57" w:rsidRPr="005D635B" w:rsidRDefault="00EB3D57" w:rsidP="00BA4FB8">
            <w:pPr>
              <w:pStyle w:val="Ptabletext"/>
            </w:pPr>
            <w:r w:rsidRPr="005D635B">
              <w:t>$180 001 and over</w:t>
            </w:r>
          </w:p>
        </w:tc>
        <w:tc>
          <w:tcPr>
            <w:tcW w:w="5490" w:type="dxa"/>
            <w:tcBorders>
              <w:top w:val="single" w:sz="4" w:space="0" w:color="000000"/>
              <w:left w:val="single" w:sz="4" w:space="0" w:color="000000"/>
              <w:bottom w:val="single" w:sz="4" w:space="0" w:color="000000"/>
              <w:right w:val="single" w:sz="4" w:space="0" w:color="000000"/>
            </w:tcBorders>
            <w:hideMark/>
          </w:tcPr>
          <w:p w14:paraId="107A8137" w14:textId="77777777" w:rsidR="00EB3D57" w:rsidRPr="005D635B" w:rsidRDefault="00EB3D57" w:rsidP="00BA4FB8">
            <w:pPr>
              <w:pStyle w:val="Ptabletext"/>
            </w:pPr>
            <w:r w:rsidRPr="005D635B">
              <w:t>$54 547 + 45c for each dollar over $180 000</w:t>
            </w:r>
          </w:p>
        </w:tc>
      </w:tr>
    </w:tbl>
    <w:p w14:paraId="15CC56AC" w14:textId="5DFA9939" w:rsidR="009D4011" w:rsidRDefault="009D4011" w:rsidP="00EB3D57">
      <w:pPr>
        <w:pStyle w:val="Pquestiontextmainstem"/>
        <w:keepNext/>
        <w:spacing w:before="120"/>
      </w:pPr>
      <w:r w:rsidRPr="009D4011">
        <w:t>Tarren earns a gross salary of $84 000.</w:t>
      </w:r>
    </w:p>
    <w:p w14:paraId="04485C99" w14:textId="4DB1C161" w:rsidR="009906C8" w:rsidRDefault="009D4011" w:rsidP="004B23F8">
      <w:pPr>
        <w:pStyle w:val="Pquestiontextpartsa"/>
        <w:keepNext/>
      </w:pPr>
      <w:r w:rsidRPr="000660FE">
        <w:rPr>
          <w:rStyle w:val="Cquestionpartlabelbold"/>
        </w:rPr>
        <w:t>(a)</w:t>
      </w:r>
      <w:r w:rsidRPr="000660FE">
        <w:tab/>
      </w:r>
      <w:r w:rsidRPr="009D4011">
        <w:t>Use the table to calculate the tax Tarren would pay.</w:t>
      </w:r>
    </w:p>
    <w:p w14:paraId="19C71F79" w14:textId="77777777" w:rsidR="004B23F8" w:rsidRDefault="004B23F8" w:rsidP="004B23F8">
      <w:pPr>
        <w:pStyle w:val="Pquestiontextpartsa"/>
        <w:keepNext/>
      </w:pPr>
    </w:p>
    <w:p w14:paraId="7F742919" w14:textId="77777777" w:rsidR="004B23F8" w:rsidRDefault="004B23F8" w:rsidP="004B23F8">
      <w:pPr>
        <w:pStyle w:val="Pquestiontextpartsa"/>
        <w:keepNext/>
      </w:pPr>
    </w:p>
    <w:p w14:paraId="65C2F6D4" w14:textId="77777777" w:rsidR="00136E38" w:rsidRDefault="00136E38" w:rsidP="004B23F8">
      <w:pPr>
        <w:pStyle w:val="Pquestiontextpartsa"/>
        <w:keepNext/>
      </w:pPr>
    </w:p>
    <w:p w14:paraId="580DD06B" w14:textId="51302A77" w:rsidR="009D4011" w:rsidRDefault="009D4011" w:rsidP="004B23F8">
      <w:pPr>
        <w:pStyle w:val="Pquestiontextpartsa"/>
        <w:keepNext/>
      </w:pPr>
      <w:r w:rsidRPr="000660FE">
        <w:rPr>
          <w:rStyle w:val="Cquestionpartlabelbold"/>
        </w:rPr>
        <w:t>(</w:t>
      </w:r>
      <w:r>
        <w:rPr>
          <w:rStyle w:val="Cquestionpartlabelbold"/>
        </w:rPr>
        <w:t>b</w:t>
      </w:r>
      <w:r w:rsidRPr="000660FE">
        <w:rPr>
          <w:rStyle w:val="Cquestionpartlabelbold"/>
        </w:rPr>
        <w:t>)</w:t>
      </w:r>
      <w:r w:rsidRPr="000660FE">
        <w:tab/>
      </w:r>
      <w:r w:rsidRPr="009D4011">
        <w:t>If T</w:t>
      </w:r>
      <w:r w:rsidR="00EB3D57">
        <w:t>a</w:t>
      </w:r>
      <w:r w:rsidRPr="009D4011">
        <w:t>rren decided to make a voluntary superannuation contribution or charitable tax deduction, he could move to a lower tax bracket. What would be the minimum amount of money that Tarren would need to commit annually to make this happen?</w:t>
      </w:r>
    </w:p>
    <w:p w14:paraId="26599B4B" w14:textId="77777777" w:rsidR="004B23F8" w:rsidRDefault="004B23F8" w:rsidP="004B23F8">
      <w:pPr>
        <w:pStyle w:val="Pquestiontextpartsa"/>
        <w:keepNext/>
      </w:pPr>
    </w:p>
    <w:p w14:paraId="4AEEFDA3" w14:textId="77777777" w:rsidR="004B23F8" w:rsidRDefault="004B23F8" w:rsidP="004B23F8">
      <w:pPr>
        <w:pStyle w:val="Pquestiontextpartsa"/>
        <w:keepNext/>
      </w:pPr>
    </w:p>
    <w:p w14:paraId="03841C7A" w14:textId="77777777" w:rsidR="00136E38" w:rsidRPr="00031775" w:rsidRDefault="00136E38" w:rsidP="004B23F8">
      <w:pPr>
        <w:pStyle w:val="Pquestiontextpartsa"/>
        <w:keepNext/>
      </w:pPr>
    </w:p>
    <w:p w14:paraId="25017FE6" w14:textId="3C239F2D" w:rsidR="009D4011" w:rsidRPr="00031775" w:rsidRDefault="009D4011" w:rsidP="004B23F8">
      <w:pPr>
        <w:pStyle w:val="Pquestiontextpartsa"/>
        <w:keepNext/>
      </w:pPr>
      <w:r w:rsidRPr="000660FE">
        <w:rPr>
          <w:rStyle w:val="Cquestionpartlabelbold"/>
        </w:rPr>
        <w:t>(</w:t>
      </w:r>
      <w:r>
        <w:rPr>
          <w:rStyle w:val="Cquestionpartlabelbold"/>
        </w:rPr>
        <w:t>c</w:t>
      </w:r>
      <w:r w:rsidRPr="000660FE">
        <w:rPr>
          <w:rStyle w:val="Cquestionpartlabelbold"/>
        </w:rPr>
        <w:t>)</w:t>
      </w:r>
      <w:r w:rsidRPr="000660FE">
        <w:tab/>
      </w:r>
      <w:r w:rsidRPr="009D4011">
        <w:t>Tarren decides to make a voluntary superannuation contribution of $200 per month and donate $2000 to recognised charities. Calculate how much tax he would pay.</w:t>
      </w:r>
    </w:p>
    <w:p w14:paraId="4D85300E" w14:textId="77777777" w:rsidR="004B23F8" w:rsidRDefault="004B23F8" w:rsidP="009D4011">
      <w:pPr>
        <w:pStyle w:val="Pquestiontextpartsa"/>
        <w:rPr>
          <w:rStyle w:val="Cquestionpartlabelbold"/>
        </w:rPr>
      </w:pPr>
    </w:p>
    <w:p w14:paraId="09915AC3" w14:textId="77777777" w:rsidR="004B23F8" w:rsidRDefault="004B23F8" w:rsidP="009D4011">
      <w:pPr>
        <w:pStyle w:val="Pquestiontextpartsa"/>
        <w:rPr>
          <w:rStyle w:val="Cquestionpartlabelbold"/>
        </w:rPr>
      </w:pPr>
    </w:p>
    <w:p w14:paraId="7E4538A7" w14:textId="77777777" w:rsidR="00136E38" w:rsidRDefault="00136E38" w:rsidP="009D4011">
      <w:pPr>
        <w:pStyle w:val="Pquestiontextpartsa"/>
        <w:rPr>
          <w:rStyle w:val="Cquestionpartlabelbold"/>
        </w:rPr>
      </w:pPr>
    </w:p>
    <w:p w14:paraId="45946B07" w14:textId="3BF1F33B" w:rsidR="009D4011" w:rsidRPr="00031775" w:rsidRDefault="009D4011" w:rsidP="009D4011">
      <w:pPr>
        <w:pStyle w:val="Pquestiontextpartsa"/>
      </w:pPr>
      <w:r w:rsidRPr="000660FE">
        <w:rPr>
          <w:rStyle w:val="Cquestionpartlabelbold"/>
        </w:rPr>
        <w:t>(</w:t>
      </w:r>
      <w:r>
        <w:rPr>
          <w:rStyle w:val="Cquestionpartlabelbold"/>
        </w:rPr>
        <w:t>d</w:t>
      </w:r>
      <w:r w:rsidRPr="000660FE">
        <w:rPr>
          <w:rStyle w:val="Cquestionpartlabelbold"/>
        </w:rPr>
        <w:t>)</w:t>
      </w:r>
      <w:r w:rsidRPr="000660FE">
        <w:tab/>
      </w:r>
      <w:r w:rsidRPr="009D4011">
        <w:t xml:space="preserve">Australian taxpayers currently pay a Medicare </w:t>
      </w:r>
      <w:r w:rsidR="00EB3D57">
        <w:t>l</w:t>
      </w:r>
      <w:r w:rsidRPr="009D4011">
        <w:t xml:space="preserve">evy of 1.5% of their taxable income. Assume no additional surcharge has to be paid. This helps to </w:t>
      </w:r>
      <w:r w:rsidR="00EB3D57">
        <w:t xml:space="preserve">pay for Australia's </w:t>
      </w:r>
      <w:r w:rsidRPr="009D4011">
        <w:t>healthcare</w:t>
      </w:r>
      <w:r w:rsidR="00EB3D57">
        <w:t xml:space="preserve"> system</w:t>
      </w:r>
      <w:r w:rsidRPr="009D4011">
        <w:t xml:space="preserve">. Calculate Tarren’s Medicare </w:t>
      </w:r>
      <w:r w:rsidR="00EB3D57">
        <w:t>l</w:t>
      </w:r>
      <w:r w:rsidRPr="009D4011">
        <w:t>evy.</w:t>
      </w:r>
    </w:p>
    <w:p w14:paraId="28539DDE" w14:textId="77777777" w:rsidR="004B23F8" w:rsidRDefault="004B23F8" w:rsidP="009D4011">
      <w:pPr>
        <w:pStyle w:val="Pquestiontextpartsa"/>
        <w:rPr>
          <w:rStyle w:val="Cquestionpartlabelbold"/>
        </w:rPr>
      </w:pPr>
    </w:p>
    <w:p w14:paraId="2ADC1BE0" w14:textId="77777777" w:rsidR="004B23F8" w:rsidRDefault="004B23F8" w:rsidP="009D4011">
      <w:pPr>
        <w:pStyle w:val="Pquestiontextpartsa"/>
        <w:rPr>
          <w:rStyle w:val="Cquestionpartlabelbold"/>
        </w:rPr>
      </w:pPr>
    </w:p>
    <w:p w14:paraId="409B51AF" w14:textId="77777777" w:rsidR="00136E38" w:rsidRDefault="00136E38" w:rsidP="009D4011">
      <w:pPr>
        <w:pStyle w:val="Pquestiontextpartsa"/>
        <w:rPr>
          <w:rStyle w:val="Cquestionpartlabelbold"/>
        </w:rPr>
      </w:pPr>
    </w:p>
    <w:p w14:paraId="69DAC887" w14:textId="2A4F7393" w:rsidR="009D4011" w:rsidRDefault="009D4011" w:rsidP="009D4011">
      <w:pPr>
        <w:pStyle w:val="Pquestiontextpartsa"/>
      </w:pPr>
      <w:r w:rsidRPr="000660FE">
        <w:rPr>
          <w:rStyle w:val="Cquestionpartlabelbold"/>
        </w:rPr>
        <w:t>(</w:t>
      </w:r>
      <w:r>
        <w:rPr>
          <w:rStyle w:val="Cquestionpartlabelbold"/>
        </w:rPr>
        <w:t>e</w:t>
      </w:r>
      <w:r w:rsidRPr="000660FE">
        <w:rPr>
          <w:rStyle w:val="Cquestionpartlabelbold"/>
        </w:rPr>
        <w:t>)</w:t>
      </w:r>
      <w:r w:rsidRPr="000660FE">
        <w:tab/>
      </w:r>
      <w:r w:rsidRPr="009D4011">
        <w:t>Calculate Tarren’s net income, taking tax and the Medicare levy into account. Assume T</w:t>
      </w:r>
      <w:r w:rsidR="00EB3D57">
        <w:t>a</w:t>
      </w:r>
      <w:r w:rsidRPr="009D4011">
        <w:t xml:space="preserve">rren has made the contributions noted in </w:t>
      </w:r>
      <w:r w:rsidRPr="000660FE">
        <w:rPr>
          <w:rStyle w:val="Cquestionpartlabelbold"/>
        </w:rPr>
        <w:t>(</w:t>
      </w:r>
      <w:r>
        <w:rPr>
          <w:rStyle w:val="Cquestionpartlabelbold"/>
        </w:rPr>
        <w:t>c</w:t>
      </w:r>
      <w:r w:rsidRPr="000660FE">
        <w:rPr>
          <w:rStyle w:val="Cquestionpartlabelbold"/>
        </w:rPr>
        <w:t>)</w:t>
      </w:r>
      <w:r w:rsidRPr="009D4011">
        <w:t>.</w:t>
      </w:r>
    </w:p>
    <w:p w14:paraId="21997986" w14:textId="77777777" w:rsidR="00136E38" w:rsidRDefault="00136E38" w:rsidP="009D4011">
      <w:pPr>
        <w:pStyle w:val="Pquestiontextpartsa"/>
      </w:pPr>
    </w:p>
    <w:p w14:paraId="17D7C015" w14:textId="77777777" w:rsidR="00136E38" w:rsidRDefault="00136E38" w:rsidP="009D4011">
      <w:pPr>
        <w:pStyle w:val="Pquestiontextpartsa"/>
      </w:pPr>
    </w:p>
    <w:p w14:paraId="4AF09429" w14:textId="77777777" w:rsidR="00136E38" w:rsidRPr="00031775" w:rsidRDefault="00136E38" w:rsidP="009D4011">
      <w:pPr>
        <w:pStyle w:val="Pquestiontextpartsa"/>
      </w:pPr>
    </w:p>
    <w:p w14:paraId="08EB2C6B" w14:textId="2E3C4C89" w:rsidR="001B433F" w:rsidRDefault="001B433F" w:rsidP="001B433F">
      <w:pPr>
        <w:pStyle w:val="Psectionresults"/>
      </w:pPr>
      <w:r>
        <w:t xml:space="preserve">Extended answer results: ___ / </w:t>
      </w:r>
      <w:r w:rsidR="00107249">
        <w:t>15</w:t>
      </w:r>
    </w:p>
    <w:p w14:paraId="4113AF35" w14:textId="7130B896" w:rsidR="001B433F" w:rsidRDefault="001B433F" w:rsidP="001B433F">
      <w:pPr>
        <w:pStyle w:val="Psectionresults"/>
      </w:pPr>
      <w:r>
        <w:t xml:space="preserve">TOTAL test results: ___ / </w:t>
      </w:r>
      <w:r w:rsidR="00153885">
        <w:t>54</w:t>
      </w:r>
    </w:p>
    <w:sectPr w:rsidR="001B433F" w:rsidSect="003C1799">
      <w:headerReference w:type="default" r:id="rId10"/>
      <w:footerReference w:type="default" r:id="rId11"/>
      <w:headerReference w:type="first" r:id="rId12"/>
      <w:footerReference w:type="first" r:id="rId13"/>
      <w:pgSz w:w="11906" w:h="16838" w:code="9"/>
      <w:pgMar w:top="1134" w:right="1021" w:bottom="1134" w:left="1021"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1D590A" w15:done="0"/>
  <w15:commentEx w15:paraId="128E58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6CD15" w14:textId="77777777" w:rsidR="00990DF8" w:rsidRDefault="00990DF8" w:rsidP="00B91E57">
      <w:r>
        <w:separator/>
      </w:r>
    </w:p>
  </w:endnote>
  <w:endnote w:type="continuationSeparator" w:id="0">
    <w:p w14:paraId="643C440B" w14:textId="77777777" w:rsidR="00990DF8" w:rsidRDefault="00990DF8"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496C" w14:textId="77777777" w:rsidR="00AA7ED5" w:rsidRDefault="00AA7ED5" w:rsidP="00B91E57">
    <w:pPr>
      <w:pStyle w:val="Pfootertext"/>
    </w:pPr>
  </w:p>
  <w:p w14:paraId="3D848D79"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EB3D57">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1596B" w14:textId="77777777" w:rsidR="00A8741D" w:rsidRDefault="00A8741D" w:rsidP="00A8741D">
    <w:pPr>
      <w:pStyle w:val="Pfootertext"/>
    </w:pPr>
  </w:p>
  <w:p w14:paraId="7C7036BC"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EB3D57">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25ADB" w14:textId="77777777" w:rsidR="00990DF8" w:rsidRDefault="00990DF8" w:rsidP="00B91E57">
      <w:r>
        <w:separator/>
      </w:r>
    </w:p>
  </w:footnote>
  <w:footnote w:type="continuationSeparator" w:id="0">
    <w:p w14:paraId="637C57B7" w14:textId="77777777" w:rsidR="00990DF8" w:rsidRDefault="00990DF8"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EF85A" w14:textId="679D357D" w:rsidR="00B91E57" w:rsidRDefault="00EB3D57" w:rsidP="00A8741D">
    <w:pPr>
      <w:pStyle w:val="Pheadertext"/>
    </w:pPr>
    <w:r>
      <w:t>Pearson Mathematics</w:t>
    </w:r>
    <w:r w:rsidR="00B91E57">
      <w:t xml:space="preserve"> </w:t>
    </w:r>
    <w:r w:rsidR="00F9348D">
      <w:t>9</w:t>
    </w:r>
    <w:r>
      <w:t xml:space="preserve">    </w:t>
    </w:r>
    <w:r w:rsidR="00F9348D">
      <w:t>Financial mathematics</w:t>
    </w:r>
    <w:r>
      <w:t xml:space="preserve"> — </w:t>
    </w:r>
    <w:r w:rsidR="00B91E57" w:rsidRPr="00F85EEB">
      <w:t xml:space="preserve">Test </w:t>
    </w:r>
    <w:r w:rsidR="00F9348D">
      <w:t>A</w:t>
    </w:r>
  </w:p>
  <w:p w14:paraId="222A6911" w14:textId="77777777" w:rsidR="00AA7ED5" w:rsidRPr="00B91E57" w:rsidRDefault="00AA7ED5" w:rsidP="00AA7ED5">
    <w:pPr>
      <w:pStyle w:val="Pfooter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5D1AA" w14:textId="4BDD3A5A" w:rsidR="00A8741D" w:rsidRDefault="00EB3D57" w:rsidP="00A8741D">
    <w:pPr>
      <w:pStyle w:val="Pheadertext"/>
    </w:pPr>
    <w:r>
      <w:t>Pearson Mathematics</w:t>
    </w:r>
    <w:r w:rsidR="00A8741D">
      <w:t xml:space="preserve"> </w:t>
    </w:r>
    <w:r w:rsidR="000019E9">
      <w:t>9</w:t>
    </w:r>
    <w:r w:rsidR="00A8741D">
      <w:t xml:space="preserve">  </w:t>
    </w:r>
    <w:r>
      <w:tab/>
    </w:r>
    <w:r w:rsidR="00A8741D">
      <w:t xml:space="preserve">Name: </w:t>
    </w:r>
    <w:r w:rsidR="00A8741D">
      <w:tab/>
    </w:r>
  </w:p>
  <w:p w14:paraId="7C095859" w14:textId="1FAB2DD3" w:rsidR="00A8741D" w:rsidRPr="00A8741D" w:rsidRDefault="00EB3D57" w:rsidP="00A8741D">
    <w:pPr>
      <w:pStyle w:val="Pheadertext"/>
    </w:pPr>
    <w:r>
      <w:t>Financial mathematics</w:t>
    </w:r>
    <w:r>
      <w:t xml:space="preserve"> — </w:t>
    </w:r>
    <w:r w:rsidRPr="00F85EEB">
      <w:t xml:space="preserve">Test </w:t>
    </w:r>
    <w:r>
      <w:t>A</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381A763E"/>
    <w:multiLevelType w:val="hybridMultilevel"/>
    <w:tmpl w:val="CDEC6EAE"/>
    <w:lvl w:ilvl="0" w:tplc="C2749236">
      <w:start w:val="1"/>
      <w:numFmt w:val="lowerLetter"/>
      <w:lvlText w:val="(%1)"/>
      <w:lvlJc w:val="left"/>
      <w:pPr>
        <w:ind w:left="420" w:hanging="360"/>
      </w:pPr>
      <w:rPr>
        <w:rFonts w:hint="default"/>
        <w:b/>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ja Baja">
    <w15:presenceInfo w15:providerId="Windows Live" w15:userId="3af5499bca3b83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019E9"/>
    <w:rsid w:val="000135C2"/>
    <w:rsid w:val="00017D54"/>
    <w:rsid w:val="00031775"/>
    <w:rsid w:val="0003306F"/>
    <w:rsid w:val="00033C5C"/>
    <w:rsid w:val="000407AC"/>
    <w:rsid w:val="00052D5F"/>
    <w:rsid w:val="00057492"/>
    <w:rsid w:val="00062A9B"/>
    <w:rsid w:val="00062B27"/>
    <w:rsid w:val="00064993"/>
    <w:rsid w:val="000660FE"/>
    <w:rsid w:val="00066722"/>
    <w:rsid w:val="00076BF9"/>
    <w:rsid w:val="00082AD0"/>
    <w:rsid w:val="00090B15"/>
    <w:rsid w:val="00094B98"/>
    <w:rsid w:val="000C4CB1"/>
    <w:rsid w:val="000C6C56"/>
    <w:rsid w:val="000D4B89"/>
    <w:rsid w:val="000F52E2"/>
    <w:rsid w:val="00107249"/>
    <w:rsid w:val="00114E72"/>
    <w:rsid w:val="00121EAB"/>
    <w:rsid w:val="001249D4"/>
    <w:rsid w:val="00133398"/>
    <w:rsid w:val="00136289"/>
    <w:rsid w:val="00136E38"/>
    <w:rsid w:val="00153885"/>
    <w:rsid w:val="00153C7C"/>
    <w:rsid w:val="001605F8"/>
    <w:rsid w:val="00160C54"/>
    <w:rsid w:val="00180D86"/>
    <w:rsid w:val="001B433F"/>
    <w:rsid w:val="001C4DB3"/>
    <w:rsid w:val="001E5737"/>
    <w:rsid w:val="001F3755"/>
    <w:rsid w:val="001F3D5E"/>
    <w:rsid w:val="00205ABB"/>
    <w:rsid w:val="00223001"/>
    <w:rsid w:val="00233600"/>
    <w:rsid w:val="002509BC"/>
    <w:rsid w:val="002635BA"/>
    <w:rsid w:val="00274EAE"/>
    <w:rsid w:val="0029660A"/>
    <w:rsid w:val="0029665F"/>
    <w:rsid w:val="002A61AB"/>
    <w:rsid w:val="002C0D5B"/>
    <w:rsid w:val="002C3C99"/>
    <w:rsid w:val="002C5286"/>
    <w:rsid w:val="002D2E83"/>
    <w:rsid w:val="002E0784"/>
    <w:rsid w:val="002E154B"/>
    <w:rsid w:val="00307A48"/>
    <w:rsid w:val="00307F32"/>
    <w:rsid w:val="00313D49"/>
    <w:rsid w:val="00323197"/>
    <w:rsid w:val="00323AB7"/>
    <w:rsid w:val="00334607"/>
    <w:rsid w:val="00335B72"/>
    <w:rsid w:val="00345684"/>
    <w:rsid w:val="003618B8"/>
    <w:rsid w:val="003624C0"/>
    <w:rsid w:val="00363DAC"/>
    <w:rsid w:val="003649A6"/>
    <w:rsid w:val="0036586D"/>
    <w:rsid w:val="00374306"/>
    <w:rsid w:val="00376745"/>
    <w:rsid w:val="0039270F"/>
    <w:rsid w:val="00393ADE"/>
    <w:rsid w:val="003A6EA1"/>
    <w:rsid w:val="003B3BBF"/>
    <w:rsid w:val="003C1799"/>
    <w:rsid w:val="003C445D"/>
    <w:rsid w:val="003E3349"/>
    <w:rsid w:val="003E7772"/>
    <w:rsid w:val="004066D1"/>
    <w:rsid w:val="00412093"/>
    <w:rsid w:val="00413A15"/>
    <w:rsid w:val="004161B6"/>
    <w:rsid w:val="00420B07"/>
    <w:rsid w:val="0043227F"/>
    <w:rsid w:val="00452041"/>
    <w:rsid w:val="00456CE0"/>
    <w:rsid w:val="00457310"/>
    <w:rsid w:val="0046226B"/>
    <w:rsid w:val="00464A71"/>
    <w:rsid w:val="00472CCA"/>
    <w:rsid w:val="004832B0"/>
    <w:rsid w:val="0048344D"/>
    <w:rsid w:val="00485A37"/>
    <w:rsid w:val="004A1C99"/>
    <w:rsid w:val="004A5DD5"/>
    <w:rsid w:val="004B23F8"/>
    <w:rsid w:val="004C23FF"/>
    <w:rsid w:val="004C5E1E"/>
    <w:rsid w:val="004D01B5"/>
    <w:rsid w:val="004D24DE"/>
    <w:rsid w:val="004D3645"/>
    <w:rsid w:val="004F03F0"/>
    <w:rsid w:val="004F5839"/>
    <w:rsid w:val="004F59F5"/>
    <w:rsid w:val="00500FAC"/>
    <w:rsid w:val="005067E7"/>
    <w:rsid w:val="00522C85"/>
    <w:rsid w:val="0052478A"/>
    <w:rsid w:val="0052656A"/>
    <w:rsid w:val="00530D78"/>
    <w:rsid w:val="00554ECF"/>
    <w:rsid w:val="00561C8E"/>
    <w:rsid w:val="00564139"/>
    <w:rsid w:val="005644F4"/>
    <w:rsid w:val="005665F4"/>
    <w:rsid w:val="00567CE7"/>
    <w:rsid w:val="00571F02"/>
    <w:rsid w:val="00582BD5"/>
    <w:rsid w:val="0059291C"/>
    <w:rsid w:val="005A07A0"/>
    <w:rsid w:val="005A6C19"/>
    <w:rsid w:val="005B5208"/>
    <w:rsid w:val="005C1799"/>
    <w:rsid w:val="005C2DB7"/>
    <w:rsid w:val="005C6EE5"/>
    <w:rsid w:val="005D635B"/>
    <w:rsid w:val="00604D55"/>
    <w:rsid w:val="00606690"/>
    <w:rsid w:val="0060765D"/>
    <w:rsid w:val="00607F60"/>
    <w:rsid w:val="00617BEA"/>
    <w:rsid w:val="006205CF"/>
    <w:rsid w:val="006315DD"/>
    <w:rsid w:val="00665AA1"/>
    <w:rsid w:val="0066782B"/>
    <w:rsid w:val="00670249"/>
    <w:rsid w:val="006B11DE"/>
    <w:rsid w:val="006B2DF9"/>
    <w:rsid w:val="006C4B2F"/>
    <w:rsid w:val="006D2264"/>
    <w:rsid w:val="006D6A33"/>
    <w:rsid w:val="006D6A60"/>
    <w:rsid w:val="006D6B75"/>
    <w:rsid w:val="006E28FE"/>
    <w:rsid w:val="006E6CBD"/>
    <w:rsid w:val="006E7B52"/>
    <w:rsid w:val="006F2BB6"/>
    <w:rsid w:val="006F48EB"/>
    <w:rsid w:val="0070464D"/>
    <w:rsid w:val="00713EAF"/>
    <w:rsid w:val="00715815"/>
    <w:rsid w:val="00722B45"/>
    <w:rsid w:val="007313E8"/>
    <w:rsid w:val="00732B3C"/>
    <w:rsid w:val="007701CE"/>
    <w:rsid w:val="007721B9"/>
    <w:rsid w:val="00775F8D"/>
    <w:rsid w:val="00781345"/>
    <w:rsid w:val="00796A94"/>
    <w:rsid w:val="007A1A60"/>
    <w:rsid w:val="007B7545"/>
    <w:rsid w:val="007C05E1"/>
    <w:rsid w:val="007D4058"/>
    <w:rsid w:val="00814B1B"/>
    <w:rsid w:val="00817AEB"/>
    <w:rsid w:val="008226DD"/>
    <w:rsid w:val="00823BB8"/>
    <w:rsid w:val="008266C5"/>
    <w:rsid w:val="00842378"/>
    <w:rsid w:val="008453BA"/>
    <w:rsid w:val="00851029"/>
    <w:rsid w:val="00854D64"/>
    <w:rsid w:val="0085608B"/>
    <w:rsid w:val="00861454"/>
    <w:rsid w:val="008615A0"/>
    <w:rsid w:val="00872A57"/>
    <w:rsid w:val="00883D65"/>
    <w:rsid w:val="00887F5C"/>
    <w:rsid w:val="008A06F7"/>
    <w:rsid w:val="008A2708"/>
    <w:rsid w:val="008B5DC2"/>
    <w:rsid w:val="008C44CE"/>
    <w:rsid w:val="008D3E39"/>
    <w:rsid w:val="008E21AF"/>
    <w:rsid w:val="008E3A48"/>
    <w:rsid w:val="008F0DDC"/>
    <w:rsid w:val="008F0EC6"/>
    <w:rsid w:val="009023C1"/>
    <w:rsid w:val="00913906"/>
    <w:rsid w:val="0091733C"/>
    <w:rsid w:val="0092625F"/>
    <w:rsid w:val="009303E1"/>
    <w:rsid w:val="00934CAB"/>
    <w:rsid w:val="00935B41"/>
    <w:rsid w:val="0093734D"/>
    <w:rsid w:val="009437F9"/>
    <w:rsid w:val="009461B8"/>
    <w:rsid w:val="00950FFA"/>
    <w:rsid w:val="00962392"/>
    <w:rsid w:val="00972C40"/>
    <w:rsid w:val="009841D7"/>
    <w:rsid w:val="009906C8"/>
    <w:rsid w:val="00990DF8"/>
    <w:rsid w:val="00997C2A"/>
    <w:rsid w:val="009A776D"/>
    <w:rsid w:val="009C1F04"/>
    <w:rsid w:val="009C3377"/>
    <w:rsid w:val="009D03D9"/>
    <w:rsid w:val="009D4011"/>
    <w:rsid w:val="009F2FC5"/>
    <w:rsid w:val="00A05B0C"/>
    <w:rsid w:val="00A215AF"/>
    <w:rsid w:val="00A23D25"/>
    <w:rsid w:val="00A35659"/>
    <w:rsid w:val="00A37631"/>
    <w:rsid w:val="00A450C7"/>
    <w:rsid w:val="00A517B2"/>
    <w:rsid w:val="00A5299B"/>
    <w:rsid w:val="00A609BB"/>
    <w:rsid w:val="00A61D4A"/>
    <w:rsid w:val="00A66E55"/>
    <w:rsid w:val="00A74962"/>
    <w:rsid w:val="00A807EE"/>
    <w:rsid w:val="00A822F0"/>
    <w:rsid w:val="00A8741D"/>
    <w:rsid w:val="00A92695"/>
    <w:rsid w:val="00A96CBC"/>
    <w:rsid w:val="00AA25D9"/>
    <w:rsid w:val="00AA7ED5"/>
    <w:rsid w:val="00AB1640"/>
    <w:rsid w:val="00AD2442"/>
    <w:rsid w:val="00AD4FD5"/>
    <w:rsid w:val="00AE3D80"/>
    <w:rsid w:val="00AF0F2C"/>
    <w:rsid w:val="00AF5384"/>
    <w:rsid w:val="00B11C16"/>
    <w:rsid w:val="00B12113"/>
    <w:rsid w:val="00B13718"/>
    <w:rsid w:val="00B21E3E"/>
    <w:rsid w:val="00B25421"/>
    <w:rsid w:val="00B31E6A"/>
    <w:rsid w:val="00B32D92"/>
    <w:rsid w:val="00B46721"/>
    <w:rsid w:val="00B632C3"/>
    <w:rsid w:val="00B6363F"/>
    <w:rsid w:val="00B63D7A"/>
    <w:rsid w:val="00B6458B"/>
    <w:rsid w:val="00B73321"/>
    <w:rsid w:val="00B80E51"/>
    <w:rsid w:val="00B80E6D"/>
    <w:rsid w:val="00B86D7F"/>
    <w:rsid w:val="00B91091"/>
    <w:rsid w:val="00B91E57"/>
    <w:rsid w:val="00BB3052"/>
    <w:rsid w:val="00BB572C"/>
    <w:rsid w:val="00BB745A"/>
    <w:rsid w:val="00BB7A96"/>
    <w:rsid w:val="00BC28AD"/>
    <w:rsid w:val="00BD08D5"/>
    <w:rsid w:val="00BF14C7"/>
    <w:rsid w:val="00BF58C2"/>
    <w:rsid w:val="00BF678B"/>
    <w:rsid w:val="00C10D76"/>
    <w:rsid w:val="00C13F88"/>
    <w:rsid w:val="00C15226"/>
    <w:rsid w:val="00C163CD"/>
    <w:rsid w:val="00C166E6"/>
    <w:rsid w:val="00C1714A"/>
    <w:rsid w:val="00C227ED"/>
    <w:rsid w:val="00C41B73"/>
    <w:rsid w:val="00C44EDA"/>
    <w:rsid w:val="00C5054A"/>
    <w:rsid w:val="00C50C69"/>
    <w:rsid w:val="00C51718"/>
    <w:rsid w:val="00C522B4"/>
    <w:rsid w:val="00C56D83"/>
    <w:rsid w:val="00C75F4E"/>
    <w:rsid w:val="00C9254A"/>
    <w:rsid w:val="00CB3D6D"/>
    <w:rsid w:val="00CC0D68"/>
    <w:rsid w:val="00CC2DEB"/>
    <w:rsid w:val="00CC7D1F"/>
    <w:rsid w:val="00CD00EA"/>
    <w:rsid w:val="00CE2DDA"/>
    <w:rsid w:val="00CF0C64"/>
    <w:rsid w:val="00CF4C57"/>
    <w:rsid w:val="00D01C11"/>
    <w:rsid w:val="00D027D6"/>
    <w:rsid w:val="00D03976"/>
    <w:rsid w:val="00D169AD"/>
    <w:rsid w:val="00D306C4"/>
    <w:rsid w:val="00D43956"/>
    <w:rsid w:val="00D45D65"/>
    <w:rsid w:val="00D476C7"/>
    <w:rsid w:val="00D50DA9"/>
    <w:rsid w:val="00D5254C"/>
    <w:rsid w:val="00D5788E"/>
    <w:rsid w:val="00D64ACA"/>
    <w:rsid w:val="00D6673C"/>
    <w:rsid w:val="00D747CC"/>
    <w:rsid w:val="00D817B5"/>
    <w:rsid w:val="00D94C52"/>
    <w:rsid w:val="00DA3BBA"/>
    <w:rsid w:val="00DA6D73"/>
    <w:rsid w:val="00DB2FDA"/>
    <w:rsid w:val="00DE113C"/>
    <w:rsid w:val="00DE3994"/>
    <w:rsid w:val="00DE45D5"/>
    <w:rsid w:val="00E01186"/>
    <w:rsid w:val="00E021E4"/>
    <w:rsid w:val="00E02483"/>
    <w:rsid w:val="00E02C5B"/>
    <w:rsid w:val="00E10D96"/>
    <w:rsid w:val="00E2498A"/>
    <w:rsid w:val="00E42B3B"/>
    <w:rsid w:val="00E4401F"/>
    <w:rsid w:val="00E522E3"/>
    <w:rsid w:val="00E56C69"/>
    <w:rsid w:val="00E66F4C"/>
    <w:rsid w:val="00E80255"/>
    <w:rsid w:val="00E804F6"/>
    <w:rsid w:val="00E904DF"/>
    <w:rsid w:val="00E926CC"/>
    <w:rsid w:val="00E94F50"/>
    <w:rsid w:val="00E96EDA"/>
    <w:rsid w:val="00EA305E"/>
    <w:rsid w:val="00EA3341"/>
    <w:rsid w:val="00EB3D57"/>
    <w:rsid w:val="00EC0922"/>
    <w:rsid w:val="00ED79FA"/>
    <w:rsid w:val="00EE19BA"/>
    <w:rsid w:val="00EE7C00"/>
    <w:rsid w:val="00EF30D8"/>
    <w:rsid w:val="00EF38CC"/>
    <w:rsid w:val="00EF6108"/>
    <w:rsid w:val="00F1598F"/>
    <w:rsid w:val="00F24B10"/>
    <w:rsid w:val="00F279DF"/>
    <w:rsid w:val="00F41913"/>
    <w:rsid w:val="00F47347"/>
    <w:rsid w:val="00F5599A"/>
    <w:rsid w:val="00F70B67"/>
    <w:rsid w:val="00F80273"/>
    <w:rsid w:val="00F93270"/>
    <w:rsid w:val="00F9348D"/>
    <w:rsid w:val="00FA71CA"/>
    <w:rsid w:val="00FB077E"/>
    <w:rsid w:val="00FB4663"/>
    <w:rsid w:val="00FC2A4C"/>
    <w:rsid w:val="00FD1FE1"/>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A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0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0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106</TotalTime>
  <Pages>7</Pages>
  <Words>2331</Words>
  <Characters>6528</Characters>
  <Application>Microsoft Office Word</Application>
  <DocSecurity>0</DocSecurity>
  <Lines>652</Lines>
  <Paragraphs>632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Carruthers</dc:creator>
  <cp:lastModifiedBy>Tim Carruthers</cp:lastModifiedBy>
  <cp:revision>24</cp:revision>
  <cp:lastPrinted>2016-07-15T04:27:00Z</cp:lastPrinted>
  <dcterms:created xsi:type="dcterms:W3CDTF">2016-08-22T13:09:00Z</dcterms:created>
  <dcterms:modified xsi:type="dcterms:W3CDTF">2016-10-11T05:06:00Z</dcterms:modified>
</cp:coreProperties>
</file>