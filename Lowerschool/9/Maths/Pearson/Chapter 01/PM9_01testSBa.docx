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bookmarkStart w:id="0" w:name="_GoBack"/>
      <w:bookmarkEnd w:id="0"/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924"/>
        <w:gridCol w:w="925"/>
        <w:gridCol w:w="928"/>
        <w:gridCol w:w="925"/>
        <w:gridCol w:w="925"/>
        <w:gridCol w:w="928"/>
        <w:gridCol w:w="928"/>
        <w:gridCol w:w="929"/>
      </w:tblGrid>
      <w:tr w:rsidR="00FA7F27" w14:paraId="0DEA2A7B" w14:textId="77777777" w:rsidTr="00FA7F27">
        <w:tc>
          <w:tcPr>
            <w:tcW w:w="1517" w:type="dxa"/>
          </w:tcPr>
          <w:p w14:paraId="462A1B32" w14:textId="77777777" w:rsidR="00FA7F27" w:rsidRDefault="00FA7F27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924" w:type="dxa"/>
          </w:tcPr>
          <w:p w14:paraId="58621B63" w14:textId="77777777" w:rsidR="00FA7F27" w:rsidRDefault="00FA7F27" w:rsidP="00CC6FFF">
            <w:pPr>
              <w:pStyle w:val="Ptabletext"/>
            </w:pPr>
            <w:r>
              <w:t>1</w:t>
            </w:r>
          </w:p>
        </w:tc>
        <w:tc>
          <w:tcPr>
            <w:tcW w:w="925" w:type="dxa"/>
          </w:tcPr>
          <w:p w14:paraId="46C19715" w14:textId="77777777" w:rsidR="00FA7F27" w:rsidRDefault="00FA7F27" w:rsidP="00CC6FFF">
            <w:pPr>
              <w:pStyle w:val="Ptabletext"/>
            </w:pPr>
            <w:r>
              <w:t>2</w:t>
            </w:r>
          </w:p>
        </w:tc>
        <w:tc>
          <w:tcPr>
            <w:tcW w:w="928" w:type="dxa"/>
          </w:tcPr>
          <w:p w14:paraId="0BCDCC9C" w14:textId="77777777" w:rsidR="00FA7F27" w:rsidRDefault="00FA7F27" w:rsidP="00CC6FFF">
            <w:pPr>
              <w:pStyle w:val="Ptabletext"/>
            </w:pPr>
            <w:r>
              <w:t>3</w:t>
            </w:r>
          </w:p>
        </w:tc>
        <w:tc>
          <w:tcPr>
            <w:tcW w:w="925" w:type="dxa"/>
          </w:tcPr>
          <w:p w14:paraId="712F3730" w14:textId="77777777" w:rsidR="00FA7F27" w:rsidRDefault="00FA7F27" w:rsidP="00CC6FFF">
            <w:pPr>
              <w:pStyle w:val="Ptabletext"/>
            </w:pPr>
            <w:r>
              <w:t>4</w:t>
            </w:r>
          </w:p>
        </w:tc>
        <w:tc>
          <w:tcPr>
            <w:tcW w:w="925" w:type="dxa"/>
          </w:tcPr>
          <w:p w14:paraId="3B652752" w14:textId="77777777" w:rsidR="00FA7F27" w:rsidRDefault="00FA7F27" w:rsidP="00CC6FFF">
            <w:pPr>
              <w:pStyle w:val="Ptabletext"/>
            </w:pPr>
            <w:r>
              <w:t>5</w:t>
            </w:r>
          </w:p>
        </w:tc>
        <w:tc>
          <w:tcPr>
            <w:tcW w:w="928" w:type="dxa"/>
          </w:tcPr>
          <w:p w14:paraId="32A24A6F" w14:textId="77777777" w:rsidR="00FA7F27" w:rsidRDefault="00FA7F27" w:rsidP="00CC6FFF">
            <w:pPr>
              <w:pStyle w:val="Ptabletext"/>
            </w:pPr>
            <w:r>
              <w:t>6</w:t>
            </w:r>
          </w:p>
        </w:tc>
        <w:tc>
          <w:tcPr>
            <w:tcW w:w="928" w:type="dxa"/>
          </w:tcPr>
          <w:p w14:paraId="170E4F68" w14:textId="77777777" w:rsidR="00FA7F27" w:rsidRDefault="00FA7F27" w:rsidP="00CC6FFF">
            <w:pPr>
              <w:pStyle w:val="Ptabletext"/>
            </w:pPr>
            <w:r>
              <w:t>7</w:t>
            </w:r>
          </w:p>
        </w:tc>
        <w:tc>
          <w:tcPr>
            <w:tcW w:w="929" w:type="dxa"/>
          </w:tcPr>
          <w:p w14:paraId="1B08FC69" w14:textId="77777777" w:rsidR="00FA7F27" w:rsidRDefault="00FA7F27" w:rsidP="00CC6FFF">
            <w:pPr>
              <w:pStyle w:val="Ptabletext"/>
            </w:pPr>
            <w:r>
              <w:t>8</w:t>
            </w:r>
          </w:p>
        </w:tc>
      </w:tr>
      <w:tr w:rsidR="00FA7F27" w14:paraId="7ACAC68F" w14:textId="77777777" w:rsidTr="00FA7F27">
        <w:tc>
          <w:tcPr>
            <w:tcW w:w="1517" w:type="dxa"/>
          </w:tcPr>
          <w:p w14:paraId="6B6C594B" w14:textId="77777777" w:rsidR="00FA7F27" w:rsidRDefault="00FA7F27" w:rsidP="00CC6FFF">
            <w:pPr>
              <w:pStyle w:val="Pquestionheadingmc1stafterhead"/>
            </w:pPr>
            <w:r>
              <w:t>Answer</w:t>
            </w:r>
          </w:p>
        </w:tc>
        <w:tc>
          <w:tcPr>
            <w:tcW w:w="924" w:type="dxa"/>
          </w:tcPr>
          <w:p w14:paraId="36AA7D52" w14:textId="5D23D695" w:rsidR="00FA7F27" w:rsidRDefault="00CE3407" w:rsidP="00CC6FFF">
            <w:pPr>
              <w:pStyle w:val="Ptabletext"/>
            </w:pPr>
            <w:r>
              <w:t>C</w:t>
            </w:r>
          </w:p>
        </w:tc>
        <w:tc>
          <w:tcPr>
            <w:tcW w:w="925" w:type="dxa"/>
          </w:tcPr>
          <w:p w14:paraId="45967BFE" w14:textId="4D8DCB82" w:rsidR="00FA7F27" w:rsidRDefault="00B04705" w:rsidP="00CC6FFF">
            <w:pPr>
              <w:pStyle w:val="Ptabletext"/>
            </w:pPr>
            <w:r>
              <w:t>A</w:t>
            </w:r>
          </w:p>
        </w:tc>
        <w:tc>
          <w:tcPr>
            <w:tcW w:w="928" w:type="dxa"/>
          </w:tcPr>
          <w:p w14:paraId="391FAADF" w14:textId="4CF866D1" w:rsidR="00FA7F27" w:rsidRDefault="00B04705" w:rsidP="00CC6FFF">
            <w:pPr>
              <w:pStyle w:val="Ptabletext"/>
            </w:pPr>
            <w:r>
              <w:t>B</w:t>
            </w:r>
          </w:p>
        </w:tc>
        <w:tc>
          <w:tcPr>
            <w:tcW w:w="925" w:type="dxa"/>
          </w:tcPr>
          <w:p w14:paraId="0EEB008F" w14:textId="6D100EBC" w:rsidR="00FA7F27" w:rsidRDefault="00F65F10" w:rsidP="00CC6FFF">
            <w:pPr>
              <w:pStyle w:val="Ptabletext"/>
            </w:pPr>
            <w:r>
              <w:t>D</w:t>
            </w:r>
          </w:p>
        </w:tc>
        <w:tc>
          <w:tcPr>
            <w:tcW w:w="925" w:type="dxa"/>
          </w:tcPr>
          <w:p w14:paraId="688135BA" w14:textId="73C7ACB9" w:rsidR="00FA7F27" w:rsidRDefault="00CE3407" w:rsidP="00CC6FFF">
            <w:pPr>
              <w:pStyle w:val="Ptabletext"/>
            </w:pPr>
            <w:r>
              <w:t>C</w:t>
            </w:r>
          </w:p>
        </w:tc>
        <w:tc>
          <w:tcPr>
            <w:tcW w:w="928" w:type="dxa"/>
          </w:tcPr>
          <w:p w14:paraId="3FF72139" w14:textId="28AA1FB5" w:rsidR="00FA7F27" w:rsidRDefault="00CE3407" w:rsidP="00CC6FFF">
            <w:pPr>
              <w:pStyle w:val="Ptabletext"/>
            </w:pPr>
            <w:r>
              <w:t>A</w:t>
            </w:r>
          </w:p>
        </w:tc>
        <w:tc>
          <w:tcPr>
            <w:tcW w:w="928" w:type="dxa"/>
          </w:tcPr>
          <w:p w14:paraId="06C25CD4" w14:textId="0A1AFE30" w:rsidR="00FA7F27" w:rsidRDefault="00CE3407" w:rsidP="00CC6FFF">
            <w:pPr>
              <w:pStyle w:val="Ptabletext"/>
            </w:pPr>
            <w:r>
              <w:t>C</w:t>
            </w:r>
          </w:p>
        </w:tc>
        <w:tc>
          <w:tcPr>
            <w:tcW w:w="929" w:type="dxa"/>
          </w:tcPr>
          <w:p w14:paraId="696FF1AD" w14:textId="418960BE" w:rsidR="00FA7F27" w:rsidRDefault="00CE3407" w:rsidP="00CC6FFF">
            <w:pPr>
              <w:pStyle w:val="Ptabletext"/>
            </w:pPr>
            <w:r>
              <w:t>A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656218BF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FA7F27">
        <w:t>1</w:t>
      </w:r>
      <w:r>
        <w:t>.1]</w:t>
      </w:r>
    </w:p>
    <w:p w14:paraId="37B10530" w14:textId="02AFF00F" w:rsidR="00EF38CC" w:rsidRDefault="00943A77" w:rsidP="00EF38CC">
      <w:pPr>
        <w:pStyle w:val="Pquestiontextmcqoptions"/>
      </w:pPr>
      <w:r>
        <w:rPr>
          <w:rStyle w:val="Cquestionpartlabelbold"/>
        </w:rPr>
        <w:t>C</w:t>
      </w:r>
    </w:p>
    <w:p w14:paraId="0E42D0F1" w14:textId="77777777" w:rsidR="00CE3407" w:rsidRPr="00CE3407" w:rsidRDefault="00943A77" w:rsidP="00CE3407">
      <w:pPr>
        <w:tabs>
          <w:tab w:val="right" w:pos="9213"/>
        </w:tabs>
        <w:rPr>
          <w:rFonts w:asciiTheme="minorHAnsi" w:hAnsiTheme="minorHAnsi"/>
        </w:rPr>
      </w:pPr>
      <w:r w:rsidRPr="00943A77">
        <w:rPr>
          <w:rFonts w:asciiTheme="minorHAnsi" w:hAnsiTheme="minorHAnsi"/>
          <w:position w:val="-24"/>
        </w:rPr>
        <w:object w:dxaOrig="1200" w:dyaOrig="620" w14:anchorId="721AE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2pt;height:31.15pt" o:ole="">
            <v:imagedata r:id="rId9" o:title=""/>
          </v:shape>
          <o:OLEObject Type="Embed" ProgID="Equation.3" ShapeID="_x0000_i1025" DrawAspect="Content" ObjectID="_1537708320" r:id="rId10"/>
        </w:object>
      </w:r>
      <w:r w:rsidR="00CE3407" w:rsidRPr="00CE3407">
        <w:rPr>
          <w:rFonts w:asciiTheme="minorHAnsi" w:hAnsiTheme="minorHAnsi"/>
        </w:rPr>
        <w:t>= 60%</w:t>
      </w:r>
    </w:p>
    <w:p w14:paraId="0F67B036" w14:textId="239A10F6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FA7F27">
        <w:t>1.2</w:t>
      </w:r>
      <w:r>
        <w:t>]</w:t>
      </w:r>
    </w:p>
    <w:p w14:paraId="17DFC416" w14:textId="3B0CFD32" w:rsidR="001B433F" w:rsidRDefault="00B04705" w:rsidP="001B433F">
      <w:pPr>
        <w:pStyle w:val="Pquestiontextmcqoptions"/>
      </w:pPr>
      <w:r>
        <w:rPr>
          <w:rStyle w:val="Cquestionpartlabelbold"/>
        </w:rPr>
        <w:t>A</w:t>
      </w:r>
    </w:p>
    <w:p w14:paraId="79CCA3AC" w14:textId="77777777" w:rsidR="00943A77" w:rsidRDefault="00943A77" w:rsidP="00943A77">
      <w:pPr>
        <w:pStyle w:val="Pquestiontextmainstem"/>
      </w:pPr>
      <w:r>
        <w:t>0.4 × $270 = $108</w:t>
      </w:r>
    </w:p>
    <w:p w14:paraId="7E7249DE" w14:textId="3AAFE842" w:rsidR="001158EE" w:rsidRDefault="00943A77" w:rsidP="00943A77">
      <w:pPr>
        <w:pStyle w:val="Pquestiontextmainstem"/>
      </w:pPr>
      <w:r>
        <w:t>$270 – $108 = $162</w:t>
      </w:r>
    </w:p>
    <w:p w14:paraId="09B83529" w14:textId="4D14D315" w:rsidR="00FA7F27" w:rsidRDefault="00FA7F27" w:rsidP="00FA7F27">
      <w:pPr>
        <w:pStyle w:val="Pquestionheadingmc"/>
      </w:pPr>
      <w:r>
        <w:t>Question 3</w:t>
      </w:r>
      <w:r>
        <w:tab/>
        <w:t>[1.3]</w:t>
      </w:r>
    </w:p>
    <w:p w14:paraId="7ADC26DB" w14:textId="2C154534" w:rsidR="00FA7F27" w:rsidRDefault="00B04705" w:rsidP="00FA7F27">
      <w:pPr>
        <w:pStyle w:val="Pquestiontextmcqoptions"/>
      </w:pPr>
      <w:r>
        <w:rPr>
          <w:rStyle w:val="Cquestionpartlabelbold"/>
        </w:rPr>
        <w:t>B</w:t>
      </w:r>
    </w:p>
    <w:p w14:paraId="6BC78CAF" w14:textId="5E7388BD" w:rsidR="00943A77" w:rsidRDefault="00943A77" w:rsidP="00943A77">
      <w:pPr>
        <w:pStyle w:val="Pquestiontextmainstem"/>
      </w:pPr>
      <w:r>
        <w:t>$16 000 + $11 999 = $27 999</w:t>
      </w:r>
    </w:p>
    <w:p w14:paraId="616D0AC3" w14:textId="6CE0D6FC" w:rsidR="00943A77" w:rsidRDefault="00943A77" w:rsidP="00943A77">
      <w:pPr>
        <w:pStyle w:val="Pquestiontextmainstem"/>
      </w:pPr>
      <w:r>
        <w:t>$27 999 × 0.028 = $783.97</w:t>
      </w:r>
    </w:p>
    <w:p w14:paraId="6ACB8BE7" w14:textId="03E86B16" w:rsidR="00FA7F27" w:rsidRDefault="00943A77" w:rsidP="00943A77">
      <w:pPr>
        <w:pStyle w:val="Pquestiontextmainstem"/>
      </w:pPr>
      <w:r>
        <w:t>$783.97 + $180 = $963.97</w:t>
      </w:r>
    </w:p>
    <w:p w14:paraId="5F4716C5" w14:textId="29FCCB19" w:rsidR="00FA7F27" w:rsidRDefault="00FA7F27" w:rsidP="00FA7F27">
      <w:pPr>
        <w:pStyle w:val="Pquestionheadingmc"/>
      </w:pPr>
      <w:r>
        <w:t>Question 4</w:t>
      </w:r>
      <w:r>
        <w:tab/>
        <w:t>[1.4]</w:t>
      </w:r>
    </w:p>
    <w:p w14:paraId="45416054" w14:textId="5759C18D" w:rsidR="00FA7F27" w:rsidRDefault="007B2F70" w:rsidP="00FA7F27">
      <w:pPr>
        <w:pStyle w:val="Pquestiontextmcqoptions"/>
      </w:pPr>
      <w:r>
        <w:rPr>
          <w:rStyle w:val="Cquestionpartlabelbold"/>
        </w:rPr>
        <w:t>D</w:t>
      </w:r>
    </w:p>
    <w:p w14:paraId="4E07E19C" w14:textId="77777777" w:rsidR="00943A77" w:rsidRDefault="00943A77" w:rsidP="00943A77">
      <w:pPr>
        <w:pStyle w:val="Pquestiontextmainstem"/>
      </w:pPr>
      <w:r>
        <w:t>$10 × 12 = $120</w:t>
      </w:r>
    </w:p>
    <w:p w14:paraId="78194B68" w14:textId="1F6700BB" w:rsidR="00FA7F27" w:rsidRDefault="00943A77" w:rsidP="00943A77">
      <w:pPr>
        <w:pStyle w:val="Pquestiontextmainstem"/>
      </w:pPr>
      <w:r>
        <w:t>$115 + $120 = $235</w:t>
      </w:r>
    </w:p>
    <w:p w14:paraId="7D6ECD43" w14:textId="0AF1A620" w:rsidR="00FA7F27" w:rsidRDefault="00FA7F27" w:rsidP="00FA7F27">
      <w:pPr>
        <w:pStyle w:val="Pquestionheadingmc"/>
      </w:pPr>
      <w:r>
        <w:t>Question 5</w:t>
      </w:r>
      <w:r>
        <w:tab/>
        <w:t>[1.5]</w:t>
      </w:r>
    </w:p>
    <w:p w14:paraId="1EC5868B" w14:textId="38C9652B" w:rsidR="00FA7F27" w:rsidRDefault="00943A77" w:rsidP="00FA7F27">
      <w:pPr>
        <w:pStyle w:val="Pquestiontextmcqoptions"/>
      </w:pPr>
      <w:r>
        <w:rPr>
          <w:rStyle w:val="Cquestionpartlabelbold"/>
        </w:rPr>
        <w:t>C</w:t>
      </w:r>
    </w:p>
    <w:p w14:paraId="1F8F65C3" w14:textId="4FE49FD9" w:rsidR="00624640" w:rsidRDefault="00624640" w:rsidP="00624640">
      <w:pPr>
        <w:pStyle w:val="Pquestiontextmainstem"/>
      </w:pPr>
      <w:r w:rsidRPr="00624640">
        <w:rPr>
          <w:rStyle w:val="Cmathsexpressions"/>
          <w:i/>
        </w:rPr>
        <w:t>I</w:t>
      </w:r>
      <w:r>
        <w:t xml:space="preserve"> = </w:t>
      </w:r>
      <w:r w:rsidR="00A177E3">
        <w:rPr>
          <w:i/>
        </w:rPr>
        <w:t>Pr</w:t>
      </w:r>
      <w:r w:rsidRPr="00624640">
        <w:rPr>
          <w:i/>
        </w:rPr>
        <w:t>T</w:t>
      </w:r>
    </w:p>
    <w:p w14:paraId="1AC73813" w14:textId="2987306C" w:rsidR="00FA7F27" w:rsidRDefault="00943A77" w:rsidP="00624640">
      <w:pPr>
        <w:pStyle w:val="Pquestiontextmainstem"/>
      </w:pPr>
      <w:r w:rsidRPr="00943A77">
        <w:t>$950 × 0.049 × 8 = $372.40</w:t>
      </w:r>
    </w:p>
    <w:p w14:paraId="67BEDF81" w14:textId="27D26FF3" w:rsidR="00FA7F27" w:rsidRDefault="00FA7F27" w:rsidP="00FA7F27">
      <w:pPr>
        <w:pStyle w:val="Pquestionheadingmc"/>
      </w:pPr>
      <w:r>
        <w:t>Question 6</w:t>
      </w:r>
      <w:r>
        <w:tab/>
        <w:t>[1.6]</w:t>
      </w:r>
    </w:p>
    <w:p w14:paraId="20915752" w14:textId="6DAF3B26" w:rsidR="00FA7F27" w:rsidRDefault="00943A77" w:rsidP="00FA7F27">
      <w:pPr>
        <w:pStyle w:val="Pquestiontextmcqoptions"/>
      </w:pPr>
      <w:r>
        <w:rPr>
          <w:rStyle w:val="Cquestionpartlabelbold"/>
        </w:rPr>
        <w:t>A</w:t>
      </w:r>
    </w:p>
    <w:p w14:paraId="2E7BE30A" w14:textId="63032CEA" w:rsidR="00B04705" w:rsidRDefault="00B04705" w:rsidP="00B04705">
      <w:pPr>
        <w:pStyle w:val="Pquestiontextmainstem"/>
        <w:tabs>
          <w:tab w:val="left" w:pos="426"/>
        </w:tabs>
      </w:pPr>
      <w:r>
        <w:t>fees</w:t>
      </w:r>
      <w:r>
        <w:tab/>
        <w:t>= $</w:t>
      </w:r>
      <w:r w:rsidR="00943A77">
        <w:t>5</w:t>
      </w:r>
      <w:r>
        <w:t>.00 + (4 × $0.10) + (8 × $0.90) + (5 × $1.80) + (2 × $0.50) + (3 × $0.10)</w:t>
      </w:r>
    </w:p>
    <w:p w14:paraId="02CF9725" w14:textId="051678CC" w:rsidR="00FA7F27" w:rsidRDefault="00B04705" w:rsidP="00B04705">
      <w:pPr>
        <w:pStyle w:val="Pquestiontextmainstem"/>
        <w:tabs>
          <w:tab w:val="left" w:pos="426"/>
        </w:tabs>
      </w:pPr>
      <w:r>
        <w:tab/>
        <w:t>= $2</w:t>
      </w:r>
      <w:r w:rsidR="00943A77">
        <w:t>2</w:t>
      </w:r>
      <w:r>
        <w:t>.90</w:t>
      </w:r>
    </w:p>
    <w:p w14:paraId="70E61C50" w14:textId="35792689" w:rsidR="00FA7F27" w:rsidRDefault="00FA7F27" w:rsidP="00FA7F27">
      <w:pPr>
        <w:pStyle w:val="Pquestionheadingmc"/>
      </w:pPr>
      <w:r>
        <w:t>Question 7</w:t>
      </w:r>
      <w:r>
        <w:tab/>
        <w:t>[1.7]</w:t>
      </w:r>
    </w:p>
    <w:p w14:paraId="46D919E8" w14:textId="3A22F2FE" w:rsidR="00FA7F27" w:rsidRDefault="00943A77" w:rsidP="00FA7F27">
      <w:pPr>
        <w:pStyle w:val="Pquestiontextmcqoptions"/>
      </w:pPr>
      <w:r>
        <w:rPr>
          <w:rStyle w:val="Cquestionpartlabelbold"/>
        </w:rPr>
        <w:t>C</w:t>
      </w:r>
    </w:p>
    <w:p w14:paraId="56870AC7" w14:textId="77777777" w:rsidR="00B04705" w:rsidRDefault="00B04705" w:rsidP="00B04705">
      <w:pPr>
        <w:pStyle w:val="Pquestiontextmainstem"/>
      </w:pPr>
      <w:r>
        <w:t>4020 W = 4.02 kW</w:t>
      </w:r>
    </w:p>
    <w:p w14:paraId="15B55D58" w14:textId="77777777" w:rsidR="00B04705" w:rsidRDefault="00B04705" w:rsidP="00B04705">
      <w:pPr>
        <w:pStyle w:val="Pquestiontextmainstem"/>
      </w:pPr>
      <w:r>
        <w:t xml:space="preserve">4.02 kW × 3 = 12.06 kWh </w:t>
      </w:r>
    </w:p>
    <w:p w14:paraId="11C3B8F8" w14:textId="132EBBD6" w:rsidR="00FA7F27" w:rsidRDefault="00B04705" w:rsidP="00B04705">
      <w:pPr>
        <w:pStyle w:val="Pquestiontextmainstem"/>
      </w:pPr>
      <w:r>
        <w:t>12.06 kWh × $0.1</w:t>
      </w:r>
      <w:r w:rsidR="00943A77">
        <w:t>4</w:t>
      </w:r>
      <w:r>
        <w:t>2 = $1.</w:t>
      </w:r>
      <w:r w:rsidR="00943A77">
        <w:t>71</w:t>
      </w:r>
    </w:p>
    <w:p w14:paraId="1C9BB3D9" w14:textId="2E9B6A97" w:rsidR="00FA7F27" w:rsidRDefault="00FA7F27" w:rsidP="0016187F">
      <w:pPr>
        <w:pStyle w:val="Pquestionheadingmc"/>
      </w:pPr>
      <w:r>
        <w:lastRenderedPageBreak/>
        <w:t>Question 8</w:t>
      </w:r>
      <w:r>
        <w:tab/>
        <w:t>[1.8]</w:t>
      </w:r>
    </w:p>
    <w:p w14:paraId="1C4F56B0" w14:textId="0B71ADB1" w:rsidR="00FA7F27" w:rsidRDefault="00943A77" w:rsidP="0016187F">
      <w:pPr>
        <w:pStyle w:val="Pquestiontextmcqoptions"/>
        <w:keepNext/>
      </w:pPr>
      <w:r>
        <w:rPr>
          <w:rStyle w:val="Cquestionpartlabelbold"/>
        </w:rPr>
        <w:t>A</w:t>
      </w:r>
    </w:p>
    <w:p w14:paraId="21E85BCA" w14:textId="77777777" w:rsidR="0019763D" w:rsidRDefault="0019763D" w:rsidP="0019763D">
      <w:pPr>
        <w:pStyle w:val="Pquestiontextmainstem"/>
      </w:pPr>
      <w:r>
        <w:t xml:space="preserve">24 – 4 = 20 months remaining on contract </w:t>
      </w:r>
    </w:p>
    <w:p w14:paraId="6A1608C1" w14:textId="77777777" w:rsidR="0019763D" w:rsidRDefault="0019763D" w:rsidP="0019763D">
      <w:pPr>
        <w:pStyle w:val="Pquestiontextmainstem"/>
      </w:pPr>
      <w:r>
        <w:t>$58 × 20 = $1160</w:t>
      </w:r>
    </w:p>
    <w:p w14:paraId="1DC30FEF" w14:textId="19BE7B21" w:rsidR="00FA7F27" w:rsidRDefault="0019763D" w:rsidP="0019763D">
      <w:pPr>
        <w:pStyle w:val="Pquestiontextmainstem"/>
      </w:pPr>
      <w:r>
        <w:t>$11 060</w:t>
      </w:r>
      <w:r w:rsidR="0082360D">
        <w:t xml:space="preserve"> </w:t>
      </w:r>
      <w:r>
        <w:t>+ $110 = $1270</w:t>
      </w:r>
    </w:p>
    <w:p w14:paraId="0188CD9A" w14:textId="344DEF68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FA7F27">
        <w:t>8</w:t>
      </w:r>
    </w:p>
    <w:p w14:paraId="78443B79" w14:textId="77777777" w:rsidR="001B433F" w:rsidRDefault="001B433F" w:rsidP="001B433F">
      <w:pPr>
        <w:pStyle w:val="Psectionheading"/>
      </w:pPr>
      <w:r>
        <w:t>Short answer section</w:t>
      </w:r>
    </w:p>
    <w:p w14:paraId="6CAA8971" w14:textId="477C008C" w:rsidR="001B433F" w:rsidRDefault="001B433F" w:rsidP="00B80E6D">
      <w:pPr>
        <w:pStyle w:val="Pquestionheadingsx1stafterhead"/>
      </w:pPr>
      <w:r>
        <w:t xml:space="preserve">Question </w:t>
      </w:r>
      <w:r w:rsidR="00624640">
        <w:t>9</w:t>
      </w:r>
      <w:r>
        <w:tab/>
      </w:r>
      <w:r w:rsidR="00F955DB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F955DB">
        <w:t>1.4</w:t>
      </w:r>
      <w:r>
        <w:t>]</w:t>
      </w:r>
    </w:p>
    <w:p w14:paraId="65679C6D" w14:textId="3C7DB96C" w:rsidR="001158EE" w:rsidRDefault="00CE5964" w:rsidP="001158EE">
      <w:pPr>
        <w:pStyle w:val="Pquestiontextmainstem"/>
      </w:pPr>
      <w:r w:rsidRPr="00CE5964">
        <w:t xml:space="preserve">Some stores allow customers to </w:t>
      </w:r>
      <w:r w:rsidRPr="00CE5964">
        <w:rPr>
          <w:u w:val="single"/>
        </w:rPr>
        <w:t>buy on terms</w:t>
      </w:r>
      <w:r w:rsidRPr="00CE5964">
        <w:t xml:space="preserve">. Under this arrangement, customers are often given an interest-free period. After this time, if the loan has not been fully paid off, customers are expected to pay a high </w:t>
      </w:r>
      <w:r w:rsidRPr="00CE5964">
        <w:rPr>
          <w:u w:val="single"/>
        </w:rPr>
        <w:t>rate of interest</w:t>
      </w:r>
      <w:r w:rsidRPr="00CE5964">
        <w:t xml:space="preserve">. To avoid potentially paying interest, some people choose to use cash or </w:t>
      </w:r>
      <w:r w:rsidRPr="00CE5964">
        <w:rPr>
          <w:u w:val="single"/>
        </w:rPr>
        <w:t>EFTPOS</w:t>
      </w:r>
      <w:r w:rsidRPr="00CE5964">
        <w:t xml:space="preserve"> to pay for goods rather than a </w:t>
      </w:r>
      <w:r w:rsidRPr="00CE5964">
        <w:rPr>
          <w:u w:val="single"/>
        </w:rPr>
        <w:t>credit card</w:t>
      </w:r>
      <w:r w:rsidRPr="00CE5964">
        <w:t>.</w:t>
      </w:r>
    </w:p>
    <w:p w14:paraId="3D6E23BE" w14:textId="4A36AD36" w:rsidR="00306C44" w:rsidRDefault="00306C44" w:rsidP="00306C44">
      <w:pPr>
        <w:pStyle w:val="Pquestionheadingsx1stafterhead"/>
      </w:pPr>
      <w:r>
        <w:t>Question 10</w:t>
      </w:r>
      <w:r>
        <w:tab/>
      </w:r>
      <w:r w:rsidR="00526DEA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526DEA">
        <w:t>1.1</w:t>
      </w:r>
      <w:r>
        <w:t>]</w:t>
      </w:r>
    </w:p>
    <w:p w14:paraId="455E1327" w14:textId="731F695F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19763D" w:rsidRPr="0019763D">
        <w:t>0.45 × $200 = $90</w:t>
      </w:r>
    </w:p>
    <w:p w14:paraId="234D5594" w14:textId="2165B899" w:rsidR="00306C44" w:rsidRPr="00306C44" w:rsidRDefault="00306C44" w:rsidP="00306C44">
      <w:pPr>
        <w:pStyle w:val="Pquestiontextmainstem"/>
        <w:tabs>
          <w:tab w:val="left" w:pos="426"/>
        </w:tabs>
        <w:rPr>
          <w:b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19763D" w:rsidRPr="0019763D">
        <w:t>0.85 × 80 = $68</w:t>
      </w:r>
    </w:p>
    <w:p w14:paraId="4511A4EC" w14:textId="3A8F9462" w:rsidR="00306C44" w:rsidRDefault="00306C44" w:rsidP="00306C44">
      <w:pPr>
        <w:pStyle w:val="Pquestionheadingsx1stafterhead"/>
        <w:tabs>
          <w:tab w:val="left" w:pos="426"/>
        </w:tabs>
      </w:pPr>
      <w:r>
        <w:t>Question 11</w:t>
      </w:r>
      <w:r>
        <w:tab/>
      </w:r>
      <w:r w:rsidR="00F955DB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F955DB">
        <w:t>1.1</w:t>
      </w:r>
      <w:r>
        <w:t>]</w:t>
      </w:r>
    </w:p>
    <w:p w14:paraId="1523D3DD" w14:textId="6618F1AE" w:rsidR="00CE5964" w:rsidRPr="00CE5964" w:rsidRDefault="00E06FAF" w:rsidP="00CE5964">
      <w:pPr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="00CE5964" w:rsidRPr="00CE5964">
        <w:rPr>
          <w:rFonts w:asciiTheme="minorHAnsi" w:hAnsiTheme="minorHAnsi"/>
        </w:rPr>
        <w:t xml:space="preserve">riginal price = </w:t>
      </w:r>
      <w:r w:rsidR="0019763D" w:rsidRPr="0019763D">
        <w:rPr>
          <w:rFonts w:asciiTheme="minorHAnsi" w:hAnsiTheme="minorHAnsi"/>
        </w:rPr>
        <w:t>$2.29 + $0.20</w:t>
      </w:r>
    </w:p>
    <w:p w14:paraId="1A838E6B" w14:textId="0BEFFF04" w:rsidR="00CE5964" w:rsidRPr="00CE5964" w:rsidRDefault="00E06FAF" w:rsidP="00CE5964">
      <w:pPr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="00CE5964" w:rsidRPr="00CE5964">
        <w:rPr>
          <w:rFonts w:asciiTheme="minorHAnsi" w:hAnsiTheme="minorHAnsi"/>
        </w:rPr>
        <w:t xml:space="preserve">riginal price = </w:t>
      </w:r>
      <w:r w:rsidR="0019763D" w:rsidRPr="0019763D">
        <w:rPr>
          <w:rFonts w:asciiTheme="minorHAnsi" w:hAnsiTheme="minorHAnsi"/>
        </w:rPr>
        <w:t>$2.49</w:t>
      </w:r>
    </w:p>
    <w:p w14:paraId="6D6B6C5A" w14:textId="6CCF128E" w:rsidR="00C97C0D" w:rsidRPr="00C97C0D" w:rsidRDefault="00E06FAF" w:rsidP="00CE5964">
      <w:pPr>
        <w:tabs>
          <w:tab w:val="left" w:pos="1560"/>
        </w:tabs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CE5964" w:rsidRPr="00CE5964">
        <w:rPr>
          <w:rFonts w:asciiTheme="minorHAnsi" w:hAnsiTheme="minorHAnsi"/>
        </w:rPr>
        <w:t xml:space="preserve">herefore, </w:t>
      </w:r>
      <w:r w:rsidR="000625C8" w:rsidRPr="000625C8">
        <w:rPr>
          <w:position w:val="-24"/>
          <w:sz w:val="20"/>
          <w:szCs w:val="20"/>
        </w:rPr>
        <w:object w:dxaOrig="1060" w:dyaOrig="620" w14:anchorId="7B32F432">
          <v:shape id="_x0000_i1026" type="#_x0000_t75" style="width:53.75pt;height:31.15pt" o:ole="">
            <v:imagedata r:id="rId11" o:title=""/>
          </v:shape>
          <o:OLEObject Type="Embed" ProgID="Equation.3" ShapeID="_x0000_i1026" DrawAspect="Content" ObjectID="_1537708321" r:id="rId12"/>
        </w:object>
      </w:r>
      <w:r>
        <w:rPr>
          <w:rFonts w:asciiTheme="minorHAnsi" w:hAnsiTheme="minorHAnsi"/>
        </w:rPr>
        <w:t xml:space="preserve"> </w:t>
      </w:r>
      <w:r w:rsidR="00CE5964" w:rsidRPr="00CE5964">
        <w:rPr>
          <w:rFonts w:asciiTheme="minorHAnsi" w:hAnsiTheme="minorHAnsi"/>
        </w:rPr>
        <w:t xml:space="preserve">= </w:t>
      </w:r>
      <w:r w:rsidR="0019763D">
        <w:rPr>
          <w:rFonts w:asciiTheme="minorHAnsi" w:hAnsiTheme="minorHAnsi"/>
        </w:rPr>
        <w:t>8</w:t>
      </w:r>
      <w:r w:rsidR="00CE5964" w:rsidRPr="00CE5964">
        <w:rPr>
          <w:rFonts w:asciiTheme="minorHAnsi" w:hAnsiTheme="minorHAnsi"/>
        </w:rPr>
        <w:t>%</w:t>
      </w:r>
    </w:p>
    <w:p w14:paraId="415A2A92" w14:textId="22014DD8" w:rsidR="00C97C0D" w:rsidRDefault="00C97C0D" w:rsidP="00C97C0D">
      <w:pPr>
        <w:pStyle w:val="Pquestiontextmainstem"/>
        <w:tabs>
          <w:tab w:val="left" w:pos="1560"/>
        </w:tabs>
      </w:pPr>
    </w:p>
    <w:p w14:paraId="3ED5EE0F" w14:textId="51F15FFC" w:rsidR="00306C44" w:rsidRDefault="00306C44" w:rsidP="00306C44">
      <w:pPr>
        <w:pStyle w:val="Pquestionheadingsx1stafterhead"/>
        <w:tabs>
          <w:tab w:val="left" w:pos="426"/>
        </w:tabs>
      </w:pPr>
      <w:r>
        <w:t>Question 12</w:t>
      </w:r>
      <w:r>
        <w:tab/>
      </w:r>
      <w:r w:rsidR="00F955DB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</w:t>
      </w:r>
      <w:r w:rsidR="00F955DB">
        <w:t>2</w:t>
      </w:r>
      <w:r>
        <w:t>]</w:t>
      </w:r>
    </w:p>
    <w:p w14:paraId="17E863EF" w14:textId="6A558825" w:rsidR="00E06FAF" w:rsidRPr="00E06FAF" w:rsidRDefault="00E06FAF" w:rsidP="00E06FAF">
      <w:pPr>
        <w:tabs>
          <w:tab w:val="left" w:pos="1332"/>
        </w:tabs>
        <w:rPr>
          <w:rFonts w:asciiTheme="minorHAnsi" w:hAnsiTheme="minorHAnsi"/>
        </w:rPr>
      </w:pPr>
      <w:r w:rsidRPr="00E06FAF">
        <w:rPr>
          <w:rFonts w:asciiTheme="minorHAnsi" w:hAnsiTheme="minorHAnsi"/>
        </w:rPr>
        <w:t xml:space="preserve">100% + </w:t>
      </w:r>
      <w:r w:rsidR="000625C8">
        <w:rPr>
          <w:rFonts w:asciiTheme="minorHAnsi" w:hAnsiTheme="minorHAnsi"/>
        </w:rPr>
        <w:t>6</w:t>
      </w:r>
      <w:r w:rsidRPr="00E06FAF">
        <w:rPr>
          <w:rFonts w:asciiTheme="minorHAnsi" w:hAnsiTheme="minorHAnsi"/>
        </w:rPr>
        <w:t>0%</w:t>
      </w:r>
      <w:r w:rsidRPr="00E06FAF">
        <w:rPr>
          <w:rFonts w:asciiTheme="minorHAnsi" w:hAnsiTheme="minorHAnsi"/>
        </w:rPr>
        <w:tab/>
        <w:t>= 1</w:t>
      </w:r>
      <w:r w:rsidR="000625C8">
        <w:rPr>
          <w:rFonts w:asciiTheme="minorHAnsi" w:hAnsiTheme="minorHAnsi"/>
        </w:rPr>
        <w:t>6</w:t>
      </w:r>
      <w:r w:rsidRPr="00E06FAF">
        <w:rPr>
          <w:rFonts w:asciiTheme="minorHAnsi" w:hAnsiTheme="minorHAnsi"/>
        </w:rPr>
        <w:t>0%</w:t>
      </w:r>
    </w:p>
    <w:p w14:paraId="494E8B42" w14:textId="474589F7" w:rsidR="00E06FAF" w:rsidRPr="00E06FAF" w:rsidRDefault="00E06FAF" w:rsidP="00E06FAF">
      <w:pPr>
        <w:tabs>
          <w:tab w:val="left" w:pos="1332"/>
        </w:tabs>
        <w:ind w:firstLine="720"/>
        <w:rPr>
          <w:rFonts w:asciiTheme="minorHAnsi" w:hAnsiTheme="minorHAnsi"/>
        </w:rPr>
      </w:pPr>
      <w:r w:rsidRPr="00E06FAF">
        <w:rPr>
          <w:rFonts w:asciiTheme="minorHAnsi" w:hAnsiTheme="minorHAnsi"/>
        </w:rPr>
        <w:tab/>
        <w:t>= 1.</w:t>
      </w:r>
      <w:r w:rsidR="000625C8">
        <w:rPr>
          <w:rFonts w:asciiTheme="minorHAnsi" w:hAnsiTheme="minorHAnsi"/>
        </w:rPr>
        <w:t>6</w:t>
      </w:r>
    </w:p>
    <w:p w14:paraId="65414F19" w14:textId="23A1249F" w:rsidR="00E06FAF" w:rsidRPr="00E06FAF" w:rsidRDefault="00E06FAF" w:rsidP="00E06FAF">
      <w:pPr>
        <w:rPr>
          <w:rFonts w:asciiTheme="minorHAnsi" w:hAnsiTheme="minorHAnsi"/>
        </w:rPr>
      </w:pPr>
      <w:r w:rsidRPr="00E06FAF">
        <w:rPr>
          <w:rFonts w:asciiTheme="minorHAnsi" w:hAnsiTheme="minorHAnsi"/>
        </w:rPr>
        <w:t>1.</w:t>
      </w:r>
      <w:r w:rsidR="000625C8">
        <w:rPr>
          <w:rFonts w:asciiTheme="minorHAnsi" w:hAnsiTheme="minorHAnsi"/>
        </w:rPr>
        <w:t>6</w:t>
      </w:r>
      <w:r w:rsidRPr="00E06FAF">
        <w:rPr>
          <w:rFonts w:asciiTheme="minorHAnsi" w:hAnsiTheme="minorHAnsi"/>
        </w:rPr>
        <w:t xml:space="preserve"> × original price = $</w:t>
      </w:r>
      <w:r w:rsidR="003D7D03">
        <w:rPr>
          <w:rFonts w:asciiTheme="minorHAnsi" w:hAnsiTheme="minorHAnsi"/>
        </w:rPr>
        <w:t>2.20</w:t>
      </w:r>
    </w:p>
    <w:p w14:paraId="1584500C" w14:textId="7DA71282" w:rsidR="00E06FAF" w:rsidRPr="00E06FAF" w:rsidRDefault="003D7D03" w:rsidP="0013198F">
      <w:pPr>
        <w:tabs>
          <w:tab w:val="left" w:pos="993"/>
        </w:tabs>
        <w:rPr>
          <w:rFonts w:asciiTheme="minorHAnsi" w:hAnsiTheme="minorHAnsi"/>
        </w:rPr>
      </w:pPr>
      <w:r>
        <w:rPr>
          <w:rFonts w:asciiTheme="minorHAnsi" w:hAnsiTheme="minorHAnsi"/>
        </w:rPr>
        <w:t>cost</w:t>
      </w:r>
      <w:r w:rsidR="00E06FAF" w:rsidRPr="00E06FAF">
        <w:rPr>
          <w:rFonts w:asciiTheme="minorHAnsi" w:hAnsiTheme="minorHAnsi"/>
        </w:rPr>
        <w:t xml:space="preserve"> price</w:t>
      </w:r>
      <w:r w:rsidR="00150527">
        <w:rPr>
          <w:rFonts w:asciiTheme="minorHAnsi" w:hAnsiTheme="minorHAnsi"/>
        </w:rPr>
        <w:tab/>
        <w:t xml:space="preserve"> </w:t>
      </w:r>
      <w:r w:rsidR="00E06FAF" w:rsidRPr="00E06FAF">
        <w:rPr>
          <w:rFonts w:asciiTheme="minorHAnsi" w:hAnsiTheme="minorHAnsi"/>
        </w:rPr>
        <w:t xml:space="preserve">= </w:t>
      </w:r>
      <w:r w:rsidR="0013198F" w:rsidRPr="0013198F">
        <w:rPr>
          <w:position w:val="-24"/>
          <w:sz w:val="20"/>
          <w:szCs w:val="20"/>
        </w:rPr>
        <w:object w:dxaOrig="400" w:dyaOrig="620" w14:anchorId="17AA5C63">
          <v:shape id="_x0000_i1027" type="#_x0000_t75" style="width:20.4pt;height:31.15pt" o:ole="">
            <v:imagedata r:id="rId13" o:title=""/>
          </v:shape>
          <o:OLEObject Type="Embed" ProgID="Equation.3" ShapeID="_x0000_i1027" DrawAspect="Content" ObjectID="_1537708322" r:id="rId14"/>
        </w:object>
      </w:r>
    </w:p>
    <w:p w14:paraId="2B40EFE1" w14:textId="73E1582E" w:rsidR="006C5600" w:rsidRDefault="00150527" w:rsidP="0013198F">
      <w:pPr>
        <w:pStyle w:val="Pquestiontextmainstem"/>
        <w:tabs>
          <w:tab w:val="left" w:pos="993"/>
        </w:tabs>
      </w:pPr>
      <w:r>
        <w:tab/>
        <w:t xml:space="preserve"> </w:t>
      </w:r>
      <w:r w:rsidR="00E06FAF" w:rsidRPr="00E06FAF">
        <w:t xml:space="preserve">= </w:t>
      </w:r>
      <w:r w:rsidR="0013198F" w:rsidRPr="0013198F">
        <w:t>$1.38</w:t>
      </w:r>
    </w:p>
    <w:p w14:paraId="0767CB01" w14:textId="1D3A9D34" w:rsidR="00306C44" w:rsidRDefault="00306C44" w:rsidP="00306C44">
      <w:pPr>
        <w:pStyle w:val="Pquestionheadingsx1stafterhead"/>
        <w:tabs>
          <w:tab w:val="left" w:pos="426"/>
        </w:tabs>
      </w:pPr>
      <w:r>
        <w:t>Question 13</w:t>
      </w:r>
      <w:r>
        <w:tab/>
      </w:r>
      <w:r w:rsidR="00F955DB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</w:t>
      </w:r>
      <w:r w:rsidR="00F955DB">
        <w:t>3</w:t>
      </w:r>
      <w:r>
        <w:t>]</w:t>
      </w:r>
    </w:p>
    <w:p w14:paraId="5A22F7F3" w14:textId="77777777" w:rsidR="005D4DE8" w:rsidRDefault="005D4DE8" w:rsidP="005D4DE8">
      <w:pPr>
        <w:pStyle w:val="Pquestiontextmainstem"/>
        <w:tabs>
          <w:tab w:val="left" w:pos="426"/>
        </w:tabs>
      </w:pPr>
      <w:r>
        <w:t>Monday to Friday: 20 × $15 = $300.00</w:t>
      </w:r>
    </w:p>
    <w:p w14:paraId="0A8F0AA9" w14:textId="39766B32" w:rsidR="005D4DE8" w:rsidRDefault="005D4DE8" w:rsidP="005D4DE8">
      <w:pPr>
        <w:pStyle w:val="Pquestiontextmainstem"/>
        <w:tabs>
          <w:tab w:val="left" w:pos="993"/>
        </w:tabs>
      </w:pPr>
      <w:r>
        <w:t>Saturday:</w:t>
      </w:r>
      <w:r>
        <w:tab/>
        <w:t>$15.00 × 1.5 = $22.50 per hour</w:t>
      </w:r>
    </w:p>
    <w:p w14:paraId="2C989FA8" w14:textId="52668CC9" w:rsidR="005D4DE8" w:rsidRDefault="005D4DE8" w:rsidP="005D4DE8">
      <w:pPr>
        <w:pStyle w:val="Pquestiontextmainstem"/>
        <w:tabs>
          <w:tab w:val="left" w:pos="993"/>
        </w:tabs>
      </w:pPr>
      <w:r>
        <w:tab/>
        <w:t>$22.50 × 4 = $90</w:t>
      </w:r>
    </w:p>
    <w:p w14:paraId="7631B496" w14:textId="69100F3E" w:rsidR="005D4DE8" w:rsidRDefault="005D4DE8" w:rsidP="005D4DE8">
      <w:pPr>
        <w:pStyle w:val="Pquestiontextmainstem"/>
        <w:tabs>
          <w:tab w:val="left" w:pos="851"/>
        </w:tabs>
      </w:pPr>
      <w:r>
        <w:t>Sunday:</w:t>
      </w:r>
      <w:r>
        <w:tab/>
        <w:t>$15.00 × 2 = $30 per hour</w:t>
      </w:r>
    </w:p>
    <w:p w14:paraId="6BE9E669" w14:textId="5DE87F13" w:rsidR="005D4DE8" w:rsidRDefault="005D4DE8" w:rsidP="005D4DE8">
      <w:pPr>
        <w:pStyle w:val="Pquestiontextmainstem"/>
        <w:tabs>
          <w:tab w:val="left" w:pos="851"/>
        </w:tabs>
      </w:pPr>
      <w:r>
        <w:tab/>
        <w:t>$30 × 5 = $150</w:t>
      </w:r>
    </w:p>
    <w:p w14:paraId="39062B30" w14:textId="0AE51147" w:rsidR="005D4DE8" w:rsidRDefault="005D4DE8" w:rsidP="005D4DE8">
      <w:pPr>
        <w:pStyle w:val="Pquestiontextmainstem"/>
        <w:tabs>
          <w:tab w:val="left" w:pos="567"/>
        </w:tabs>
      </w:pPr>
      <w:r>
        <w:t>total</w:t>
      </w:r>
      <w:r>
        <w:tab/>
        <w:t>= $300 + $90 + $150</w:t>
      </w:r>
    </w:p>
    <w:p w14:paraId="0700BF28" w14:textId="5DDDB1EE" w:rsidR="006C5600" w:rsidRDefault="005D4DE8" w:rsidP="005D4DE8">
      <w:pPr>
        <w:pStyle w:val="Pquestiontextmainstem"/>
        <w:tabs>
          <w:tab w:val="left" w:pos="567"/>
        </w:tabs>
      </w:pPr>
      <w:r>
        <w:tab/>
        <w:t>= $540</w:t>
      </w:r>
    </w:p>
    <w:p w14:paraId="3EC9F200" w14:textId="5BE947E2" w:rsidR="00306C44" w:rsidRDefault="00306C44" w:rsidP="00306C44">
      <w:pPr>
        <w:pStyle w:val="Pquestionheadingsx1stafterhead"/>
        <w:tabs>
          <w:tab w:val="left" w:pos="426"/>
        </w:tabs>
      </w:pPr>
      <w:r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</w:t>
      </w:r>
      <w:r w:rsidR="00F955DB">
        <w:t>3</w:t>
      </w:r>
      <w:r>
        <w:t>]</w:t>
      </w:r>
    </w:p>
    <w:p w14:paraId="765BB7B4" w14:textId="77777777" w:rsidR="00C418C8" w:rsidRDefault="00C418C8" w:rsidP="00C418C8">
      <w:pPr>
        <w:pStyle w:val="Pquestiontextmainstem"/>
        <w:tabs>
          <w:tab w:val="left" w:pos="426"/>
        </w:tabs>
      </w:pPr>
      <w:r>
        <w:t>1700 × 0.03 = $51.00 per day</w:t>
      </w:r>
    </w:p>
    <w:p w14:paraId="37A35919" w14:textId="77777777" w:rsidR="00C418C8" w:rsidRDefault="00C418C8" w:rsidP="00C418C8">
      <w:pPr>
        <w:pStyle w:val="Pquestiontextmainstem"/>
        <w:tabs>
          <w:tab w:val="left" w:pos="426"/>
        </w:tabs>
      </w:pPr>
      <w:r>
        <w:t>$51.00 × 5 = $255.00 per week</w:t>
      </w:r>
    </w:p>
    <w:p w14:paraId="3E36F18D" w14:textId="109DE36F" w:rsidR="006C5600" w:rsidRDefault="00C418C8" w:rsidP="00C418C8">
      <w:pPr>
        <w:pStyle w:val="Pquestiontextmainstem"/>
        <w:tabs>
          <w:tab w:val="left" w:pos="426"/>
        </w:tabs>
      </w:pPr>
      <w:r>
        <w:t>$255 × 5 = $1275.00 for 5 weeks</w:t>
      </w:r>
    </w:p>
    <w:p w14:paraId="489A6889" w14:textId="41B55CD5" w:rsidR="00306C44" w:rsidRDefault="00306C44" w:rsidP="00306C44">
      <w:pPr>
        <w:pStyle w:val="Pquestionheadingsx1stafterhead"/>
        <w:tabs>
          <w:tab w:val="left" w:pos="426"/>
        </w:tabs>
      </w:pPr>
      <w:r>
        <w:lastRenderedPageBreak/>
        <w:t>Question 15</w:t>
      </w:r>
      <w:r>
        <w:tab/>
      </w:r>
      <w:r w:rsidR="00526DE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</w:t>
      </w:r>
      <w:r w:rsidR="00F955DB">
        <w:t>4</w:t>
      </w:r>
      <w:r>
        <w:t>]</w:t>
      </w:r>
    </w:p>
    <w:p w14:paraId="047BF247" w14:textId="44C5F196" w:rsidR="00E12CF6" w:rsidRDefault="00306C44" w:rsidP="00E12CF6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E12CF6">
        <w:t>income = $7</w:t>
      </w:r>
      <w:r w:rsidR="00C418C8">
        <w:t>5</w:t>
      </w:r>
      <w:r w:rsidR="00E12CF6">
        <w:t xml:space="preserve"> 000</w:t>
      </w:r>
    </w:p>
    <w:p w14:paraId="417B1B63" w14:textId="220A343C" w:rsidR="00306C44" w:rsidRDefault="00E12CF6" w:rsidP="00E12CF6">
      <w:pPr>
        <w:pStyle w:val="Pquestiontextmainstem"/>
        <w:ind w:left="426"/>
      </w:pPr>
      <w:r>
        <w:t>bracket = $37 001 – $80 000</w:t>
      </w:r>
    </w:p>
    <w:p w14:paraId="24A0B418" w14:textId="28C3B446" w:rsidR="00E12CF6" w:rsidRDefault="006C5600" w:rsidP="00E12CF6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E12CF6">
        <w:t>income = $7</w:t>
      </w:r>
      <w:r w:rsidR="00C418C8">
        <w:t>5</w:t>
      </w:r>
      <w:r w:rsidR="00E12CF6">
        <w:t xml:space="preserve"> 000</w:t>
      </w:r>
    </w:p>
    <w:p w14:paraId="4429B630" w14:textId="77777777" w:rsidR="00E12CF6" w:rsidRDefault="00E12CF6" w:rsidP="00E12CF6">
      <w:pPr>
        <w:pStyle w:val="Pquestiontextmainstem"/>
        <w:ind w:left="426"/>
      </w:pPr>
      <w:r>
        <w:t>bracket = $37 001 – $80 000</w:t>
      </w:r>
    </w:p>
    <w:p w14:paraId="0F3F357E" w14:textId="77777777" w:rsidR="00E12CF6" w:rsidRDefault="00E12CF6" w:rsidP="00E12CF6">
      <w:pPr>
        <w:pStyle w:val="Pquestiontextmainstem"/>
        <w:tabs>
          <w:tab w:val="left" w:pos="426"/>
        </w:tabs>
        <w:ind w:left="426"/>
      </w:pPr>
      <w:r>
        <w:t>tax = $3572 + 32.5c for each dollar over $37 000</w:t>
      </w:r>
    </w:p>
    <w:p w14:paraId="06F3E563" w14:textId="046F6802" w:rsidR="00E12CF6" w:rsidRDefault="00E12CF6" w:rsidP="00E12CF6">
      <w:pPr>
        <w:pStyle w:val="Pquestiontextmainstem"/>
        <w:tabs>
          <w:tab w:val="left" w:pos="426"/>
        </w:tabs>
        <w:ind w:left="426"/>
      </w:pPr>
      <w:r>
        <w:t>7</w:t>
      </w:r>
      <w:r w:rsidR="00C418C8">
        <w:t>5</w:t>
      </w:r>
      <w:r>
        <w:t xml:space="preserve"> 000 – 37 000 = 3</w:t>
      </w:r>
      <w:r w:rsidR="00C418C8">
        <w:t>8</w:t>
      </w:r>
      <w:r>
        <w:t xml:space="preserve"> 000</w:t>
      </w:r>
    </w:p>
    <w:p w14:paraId="55B3CCCC" w14:textId="2D9BA0C2" w:rsidR="00E12CF6" w:rsidRDefault="00E12CF6" w:rsidP="00E12CF6">
      <w:pPr>
        <w:pStyle w:val="Pquestiontextmainstem"/>
        <w:tabs>
          <w:tab w:val="left" w:pos="851"/>
        </w:tabs>
        <w:ind w:left="426"/>
      </w:pPr>
      <w:r>
        <w:t>tax</w:t>
      </w:r>
      <w:r>
        <w:tab/>
        <w:t>= $3572 + 32.5c × 3</w:t>
      </w:r>
      <w:r w:rsidR="00C418C8">
        <w:t>8</w:t>
      </w:r>
      <w:r>
        <w:t> 000</w:t>
      </w:r>
    </w:p>
    <w:p w14:paraId="5E9FA0C1" w14:textId="59D633A7" w:rsidR="006C5600" w:rsidRDefault="00E12CF6" w:rsidP="00E12CF6">
      <w:pPr>
        <w:pStyle w:val="Pquestiontextmainstem"/>
        <w:tabs>
          <w:tab w:val="left" w:pos="851"/>
        </w:tabs>
        <w:ind w:left="426"/>
      </w:pPr>
      <w:r>
        <w:tab/>
        <w:t>= $1</w:t>
      </w:r>
      <w:r w:rsidR="00C418C8">
        <w:t>5</w:t>
      </w:r>
      <w:r>
        <w:t> </w:t>
      </w:r>
      <w:r w:rsidR="00C418C8">
        <w:t>922</w:t>
      </w:r>
    </w:p>
    <w:p w14:paraId="56DCEC43" w14:textId="3B772441" w:rsidR="00E12CF6" w:rsidRDefault="006C5600" w:rsidP="00E12CF6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E12CF6">
        <w:t>income = $9</w:t>
      </w:r>
      <w:r w:rsidR="001620C1">
        <w:t>2</w:t>
      </w:r>
      <w:r w:rsidR="00E12CF6">
        <w:t xml:space="preserve"> 000</w:t>
      </w:r>
    </w:p>
    <w:p w14:paraId="07302F9F" w14:textId="7460AE1D" w:rsidR="006C5600" w:rsidRDefault="00E12CF6" w:rsidP="00E12CF6">
      <w:pPr>
        <w:pStyle w:val="Pquestiontextmainstem"/>
        <w:ind w:left="426"/>
      </w:pPr>
      <w:r>
        <w:t>bracket = $80 001 – $180 000</w:t>
      </w:r>
    </w:p>
    <w:p w14:paraId="28C6888A" w14:textId="4B66FAA5" w:rsidR="00E12CF6" w:rsidRDefault="00E12CF6" w:rsidP="00E12CF6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  <w:t>income = $9</w:t>
      </w:r>
      <w:r w:rsidR="001620C1">
        <w:t>2</w:t>
      </w:r>
      <w:r>
        <w:t xml:space="preserve"> 000</w:t>
      </w:r>
    </w:p>
    <w:p w14:paraId="6370EF98" w14:textId="77777777" w:rsidR="00E12CF6" w:rsidRDefault="00E12CF6" w:rsidP="00E12CF6">
      <w:pPr>
        <w:pStyle w:val="Pquestiontextmainstem"/>
        <w:ind w:left="426"/>
      </w:pPr>
      <w:r>
        <w:t>bracket = $80 001 – $180 000</w:t>
      </w:r>
    </w:p>
    <w:p w14:paraId="7EA495C6" w14:textId="77777777" w:rsidR="00E12CF6" w:rsidRDefault="00E12CF6" w:rsidP="00E12CF6">
      <w:pPr>
        <w:pStyle w:val="Pquestiontextmainstem"/>
        <w:ind w:left="426"/>
      </w:pPr>
      <w:r>
        <w:t>tax = $17 547 + 37c for each dollar over $80 000</w:t>
      </w:r>
    </w:p>
    <w:p w14:paraId="0B12BAEE" w14:textId="22316037" w:rsidR="00E12CF6" w:rsidRDefault="00E12CF6" w:rsidP="00E12CF6">
      <w:pPr>
        <w:pStyle w:val="Pquestiontextmainstem"/>
        <w:ind w:left="426"/>
      </w:pPr>
      <w:r>
        <w:t>9</w:t>
      </w:r>
      <w:r w:rsidR="001620C1">
        <w:t>2</w:t>
      </w:r>
      <w:r>
        <w:t xml:space="preserve"> 000 – 80 000 = 1</w:t>
      </w:r>
      <w:r w:rsidR="001620C1">
        <w:t>2</w:t>
      </w:r>
      <w:r>
        <w:t xml:space="preserve"> 000</w:t>
      </w:r>
    </w:p>
    <w:p w14:paraId="6899E273" w14:textId="7AF8FD9A" w:rsidR="00E12CF6" w:rsidRDefault="00E12CF6" w:rsidP="00AA3566">
      <w:pPr>
        <w:pStyle w:val="Pquestiontextmainstem"/>
        <w:tabs>
          <w:tab w:val="left" w:pos="851"/>
        </w:tabs>
        <w:ind w:left="426"/>
      </w:pPr>
      <w:r>
        <w:t>tax</w:t>
      </w:r>
      <w:r w:rsidR="00AA3566">
        <w:tab/>
      </w:r>
      <w:r>
        <w:t>= $17 547  + 37c × 1</w:t>
      </w:r>
      <w:r w:rsidR="001620C1">
        <w:t>2</w:t>
      </w:r>
      <w:r>
        <w:t xml:space="preserve"> 000</w:t>
      </w:r>
    </w:p>
    <w:p w14:paraId="204A1903" w14:textId="1F6A8365" w:rsidR="00E12CF6" w:rsidRDefault="00AA3566" w:rsidP="00AA3566">
      <w:pPr>
        <w:pStyle w:val="Pquestiontextmainstem"/>
        <w:tabs>
          <w:tab w:val="left" w:pos="851"/>
        </w:tabs>
        <w:ind w:left="426"/>
      </w:pPr>
      <w:r>
        <w:tab/>
      </w:r>
      <w:r w:rsidR="00E12CF6">
        <w:t xml:space="preserve">= $21 </w:t>
      </w:r>
      <w:r w:rsidR="001620C1">
        <w:t>98</w:t>
      </w:r>
      <w:r w:rsidR="00E12CF6">
        <w:t>7</w:t>
      </w:r>
    </w:p>
    <w:p w14:paraId="052C3AA3" w14:textId="4873B19F" w:rsidR="00306C44" w:rsidRDefault="00306C44" w:rsidP="00306C44">
      <w:pPr>
        <w:pStyle w:val="Pquestionheadingsx1stafterhead"/>
        <w:tabs>
          <w:tab w:val="left" w:pos="426"/>
        </w:tabs>
      </w:pPr>
      <w:r>
        <w:t>Question 16</w:t>
      </w:r>
      <w:r>
        <w:tab/>
      </w:r>
      <w:r w:rsidR="00530C85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</w:t>
      </w:r>
      <w:r w:rsidR="00530C85">
        <w:t>4</w:t>
      </w:r>
      <w:r>
        <w:t>]</w:t>
      </w:r>
    </w:p>
    <w:p w14:paraId="610A7298" w14:textId="77777777" w:rsidR="001620C1" w:rsidRDefault="001620C1" w:rsidP="001620C1">
      <w:pPr>
        <w:pStyle w:val="Pquestiontextmainstem"/>
        <w:tabs>
          <w:tab w:val="left" w:pos="567"/>
        </w:tabs>
      </w:pPr>
      <w:r>
        <w:t>12 × $25 = $300</w:t>
      </w:r>
    </w:p>
    <w:p w14:paraId="68DB1DA3" w14:textId="77777777" w:rsidR="001620C1" w:rsidRDefault="001620C1" w:rsidP="001620C1">
      <w:pPr>
        <w:pStyle w:val="Pquestiontextmainstem"/>
        <w:tabs>
          <w:tab w:val="left" w:pos="567"/>
        </w:tabs>
      </w:pPr>
      <w:r>
        <w:t>0.09 × $45 000 = $4050</w:t>
      </w:r>
    </w:p>
    <w:p w14:paraId="452D3023" w14:textId="390CF00D" w:rsidR="006C5600" w:rsidRDefault="001620C1" w:rsidP="001620C1">
      <w:pPr>
        <w:pStyle w:val="Pquestiontextmainstem"/>
        <w:tabs>
          <w:tab w:val="left" w:pos="567"/>
        </w:tabs>
      </w:pPr>
      <w:r>
        <w:t>$4050 + $300 = $4350</w:t>
      </w:r>
    </w:p>
    <w:p w14:paraId="62FF2193" w14:textId="60AD42F8" w:rsidR="0085239A" w:rsidRDefault="0085239A" w:rsidP="0085239A">
      <w:pPr>
        <w:pStyle w:val="Pquestionheadingsx1stafterhead"/>
        <w:tabs>
          <w:tab w:val="left" w:pos="426"/>
        </w:tabs>
      </w:pPr>
      <w:r>
        <w:t>Question 1</w:t>
      </w:r>
      <w:r w:rsidR="00F955DB">
        <w:t>7</w:t>
      </w:r>
      <w:r>
        <w:tab/>
      </w:r>
      <w:r w:rsidR="00530C85">
        <w:rPr>
          <w:rStyle w:val="Cmarkslabel"/>
        </w:rPr>
        <w:t>3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[1.</w:t>
      </w:r>
      <w:r w:rsidR="004B2FB5">
        <w:t>5</w:t>
      </w:r>
      <w:r>
        <w:t>]</w:t>
      </w:r>
    </w:p>
    <w:p w14:paraId="3FC2A173" w14:textId="1BC51A38" w:rsidR="00874ACF" w:rsidRDefault="00874ACF" w:rsidP="001620C1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1620C1" w:rsidRPr="001620C1">
        <w:t>$6000 × 0.17 × 0.25 = $255</w:t>
      </w:r>
    </w:p>
    <w:p w14:paraId="2C5106B5" w14:textId="05662F50" w:rsidR="001620C1" w:rsidRDefault="00874ACF" w:rsidP="001620C1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1620C1">
        <w:t xml:space="preserve">$6000 × 0.17 × </w:t>
      </w:r>
      <w:r w:rsidR="00CB08D4" w:rsidRPr="00CB08D4">
        <w:rPr>
          <w:position w:val="-24"/>
          <w:sz w:val="20"/>
          <w:szCs w:val="20"/>
        </w:rPr>
        <w:object w:dxaOrig="380" w:dyaOrig="620" w14:anchorId="0BC0FAE7">
          <v:shape id="_x0000_i1028" type="#_x0000_t75" style="width:18.25pt;height:31.15pt" o:ole="">
            <v:imagedata r:id="rId15" o:title=""/>
          </v:shape>
          <o:OLEObject Type="Embed" ProgID="Equation.3" ShapeID="_x0000_i1028" DrawAspect="Content" ObjectID="_1537708323" r:id="rId16"/>
        </w:object>
      </w:r>
      <w:r w:rsidR="001620C1">
        <w:t xml:space="preserve"> = $4760</w:t>
      </w:r>
    </w:p>
    <w:p w14:paraId="23D40507" w14:textId="638A3D06" w:rsidR="0085239A" w:rsidRDefault="001620C1" w:rsidP="00CB08D4">
      <w:pPr>
        <w:pStyle w:val="Pquestiontextmainstem"/>
        <w:ind w:left="426"/>
      </w:pPr>
      <w:r>
        <w:t>In total, Belinda repaid $6000 + $47</w:t>
      </w:r>
      <w:r w:rsidR="000515A7">
        <w:t>6</w:t>
      </w:r>
      <w:r>
        <w:t>0 = $10 760</w:t>
      </w:r>
      <w:r w:rsidR="00CB08D4">
        <w:t>.</w:t>
      </w:r>
    </w:p>
    <w:p w14:paraId="29D4F0C9" w14:textId="7C75FE9E" w:rsidR="00874ACF" w:rsidRDefault="00874ACF" w:rsidP="00874ACF">
      <w:pPr>
        <w:pStyle w:val="Pquestionheadingsx1stafterhead"/>
        <w:tabs>
          <w:tab w:val="left" w:pos="426"/>
        </w:tabs>
      </w:pPr>
      <w:r>
        <w:t>Question 1</w:t>
      </w:r>
      <w:r w:rsidR="00F955DB">
        <w:t>8</w:t>
      </w:r>
      <w:r>
        <w:tab/>
      </w:r>
      <w:r w:rsidR="00530C85">
        <w:rPr>
          <w:rStyle w:val="Cmarkslabel"/>
        </w:rPr>
        <w:t>3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[1.</w:t>
      </w:r>
      <w:r w:rsidR="004B2FB5">
        <w:t>6</w:t>
      </w:r>
      <w:r>
        <w:t>]</w:t>
      </w:r>
    </w:p>
    <w:p w14:paraId="31830DB8" w14:textId="77777777" w:rsidR="00CB08D4" w:rsidRDefault="00874ACF" w:rsidP="00CB08D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B08D4">
        <w:t>$450 – $120 = $330</w:t>
      </w:r>
    </w:p>
    <w:p w14:paraId="0BB2284F" w14:textId="77777777" w:rsidR="00CB08D4" w:rsidRDefault="00CB08D4" w:rsidP="00CB08D4">
      <w:pPr>
        <w:pStyle w:val="Pquestiontextmainstem"/>
        <w:tabs>
          <w:tab w:val="left" w:pos="426"/>
        </w:tabs>
        <w:ind w:left="426"/>
      </w:pPr>
      <w:r>
        <w:t>$330 ÷ $20 = 16.5 payments</w:t>
      </w:r>
    </w:p>
    <w:p w14:paraId="189867DB" w14:textId="4CC117B8" w:rsidR="00874ACF" w:rsidRDefault="00CB08D4" w:rsidP="00CB08D4">
      <w:pPr>
        <w:pStyle w:val="Pquestiontextmainstem"/>
        <w:tabs>
          <w:tab w:val="left" w:pos="426"/>
        </w:tabs>
        <w:ind w:left="426"/>
      </w:pPr>
      <w:r>
        <w:t>It will take Mary 17 weeks to pay for the outfit. She can wear it to the races.</w:t>
      </w:r>
    </w:p>
    <w:p w14:paraId="1BBFBC94" w14:textId="77777777" w:rsidR="00CB08D4" w:rsidRDefault="00874ACF" w:rsidP="00CB08D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CB08D4">
        <w:t>16 × $20 = $320</w:t>
      </w:r>
    </w:p>
    <w:p w14:paraId="25B23CE8" w14:textId="77777777" w:rsidR="00CB08D4" w:rsidRDefault="00CB08D4" w:rsidP="00CB08D4">
      <w:pPr>
        <w:pStyle w:val="Pquestiontextmainstem"/>
        <w:ind w:left="426"/>
      </w:pPr>
      <w:r>
        <w:t>$330 – $320 = $10</w:t>
      </w:r>
    </w:p>
    <w:p w14:paraId="2CB0993E" w14:textId="41D7512B" w:rsidR="00874ACF" w:rsidRDefault="00CB08D4" w:rsidP="00CB08D4">
      <w:pPr>
        <w:pStyle w:val="Pquestiontextmainstem"/>
        <w:ind w:left="426"/>
      </w:pPr>
      <w:r>
        <w:t>Her last payment will be $10.</w:t>
      </w:r>
    </w:p>
    <w:p w14:paraId="674315CD" w14:textId="4E9357C4" w:rsidR="00874ACF" w:rsidRDefault="00874ACF" w:rsidP="00874ACF">
      <w:pPr>
        <w:pStyle w:val="Pquestionheadingsx1stafterhead"/>
        <w:tabs>
          <w:tab w:val="left" w:pos="426"/>
        </w:tabs>
      </w:pPr>
      <w:r>
        <w:t xml:space="preserve">Question </w:t>
      </w:r>
      <w:r w:rsidR="00F955DB">
        <w:t>19</w:t>
      </w:r>
      <w:r>
        <w:tab/>
      </w:r>
      <w:r w:rsidR="00530C85">
        <w:rPr>
          <w:rStyle w:val="Cmarkslabel"/>
        </w:rPr>
        <w:t>3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[1.</w:t>
      </w:r>
      <w:r w:rsidR="00530C85">
        <w:t>7</w:t>
      </w:r>
      <w:r>
        <w:t>]</w:t>
      </w:r>
    </w:p>
    <w:p w14:paraId="75B2CBD8" w14:textId="291DB2E4" w:rsidR="00874ACF" w:rsidRDefault="00874ACF" w:rsidP="00874ACF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B08D4">
        <w:t>3 500 000 L</w:t>
      </w:r>
    </w:p>
    <w:p w14:paraId="4492A80F" w14:textId="6A783EA6" w:rsidR="004B4FE2" w:rsidRDefault="004B4FE2" w:rsidP="00874ACF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CB08D4" w:rsidRPr="00CB08D4">
        <w:t>90.232 kW</w:t>
      </w:r>
    </w:p>
    <w:p w14:paraId="3329C583" w14:textId="29CC8A3F" w:rsidR="004B4FE2" w:rsidRDefault="004B4FE2" w:rsidP="00CB08D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CB08D4" w:rsidRPr="00CB08D4">
        <w:t>3 000 000 J</w:t>
      </w:r>
    </w:p>
    <w:p w14:paraId="66F2F8EE" w14:textId="3AB4A1C1" w:rsidR="002E1059" w:rsidRDefault="00874ACF" w:rsidP="00B4316D">
      <w:pPr>
        <w:pStyle w:val="Pquestionheadingsx1stafterhead"/>
        <w:tabs>
          <w:tab w:val="left" w:pos="426"/>
        </w:tabs>
      </w:pPr>
      <w:r>
        <w:lastRenderedPageBreak/>
        <w:t>Question 2</w:t>
      </w:r>
      <w:r w:rsidR="00F955DB">
        <w:t>0</w:t>
      </w:r>
      <w:r>
        <w:tab/>
      </w:r>
      <w:r w:rsidR="004B2FB5">
        <w:rPr>
          <w:rStyle w:val="Cmarkslabel"/>
        </w:rPr>
        <w:t>3</w:t>
      </w:r>
      <w:r w:rsidR="002E1059">
        <w:rPr>
          <w:rStyle w:val="Cmarkslabel"/>
        </w:rPr>
        <w:t xml:space="preserve"> </w:t>
      </w:r>
      <w:r w:rsidR="002E1059" w:rsidRPr="001B433F">
        <w:rPr>
          <w:rStyle w:val="Cmarkslabel"/>
        </w:rPr>
        <w:t>marks</w:t>
      </w:r>
      <w:r w:rsidR="002E1059">
        <w:tab/>
        <w:t>[</w:t>
      </w:r>
      <w:r w:rsidR="004B2FB5">
        <w:t>1.7</w:t>
      </w:r>
      <w:r w:rsidR="002E1059">
        <w:t>]</w:t>
      </w:r>
    </w:p>
    <w:p w14:paraId="3AE72625" w14:textId="789F4640" w:rsidR="00874ACF" w:rsidRDefault="00874ACF" w:rsidP="00B4316D">
      <w:pPr>
        <w:pStyle w:val="Pquestionheadingsx1stafterhead"/>
        <w:tabs>
          <w:tab w:val="left" w:pos="426"/>
        </w:tabs>
      </w:pPr>
      <w:r w:rsidRPr="00CB08D4">
        <w:rPr>
          <w:rStyle w:val="Cquestionpartlabelbold"/>
          <w:b/>
        </w:rPr>
        <w:t>(a)</w:t>
      </w:r>
      <w:r w:rsidRPr="00CB08D4">
        <w:rPr>
          <w:b w:val="0"/>
        </w:rPr>
        <w:tab/>
      </w:r>
      <w:r w:rsidR="00CB08D4" w:rsidRPr="00CB08D4">
        <w:rPr>
          <w:b w:val="0"/>
        </w:rPr>
        <w:t>14 × 3 = 42 L of water per shower</w:t>
      </w:r>
    </w:p>
    <w:p w14:paraId="5E5955CF" w14:textId="4754415E" w:rsidR="004B4FE2" w:rsidRDefault="004B4FE2" w:rsidP="00B4316D">
      <w:pPr>
        <w:pStyle w:val="Hangingindent"/>
        <w:keepNext/>
        <w:tabs>
          <w:tab w:val="left" w:pos="1134"/>
        </w:tabs>
        <w:rPr>
          <w:rFonts w:asciiTheme="minorHAnsi" w:hAnsiTheme="minorHAnsi"/>
        </w:rPr>
      </w:pPr>
      <w:r w:rsidRPr="004B4FE2">
        <w:rPr>
          <w:rFonts w:asciiTheme="minorHAnsi" w:hAnsiTheme="minorHAnsi"/>
          <w:b/>
        </w:rPr>
        <w:t>(b)</w:t>
      </w:r>
      <w:r w:rsidRPr="004B4FE2">
        <w:rPr>
          <w:rFonts w:asciiTheme="minorHAnsi" w:hAnsiTheme="minorHAnsi"/>
        </w:rPr>
        <w:tab/>
      </w:r>
      <w:r w:rsidR="00F6286E">
        <w:rPr>
          <w:rFonts w:asciiTheme="minorHAnsi" w:hAnsiTheme="minorHAnsi"/>
        </w:rPr>
        <w:t xml:space="preserve"> </w:t>
      </w:r>
      <w:r w:rsidR="00CB08D4" w:rsidRPr="00CB08D4">
        <w:rPr>
          <w:rFonts w:asciiTheme="minorHAnsi" w:hAnsiTheme="minorHAnsi"/>
        </w:rPr>
        <w:t>42 L × 365 = 15 330 L in a year</w:t>
      </w:r>
    </w:p>
    <w:p w14:paraId="725A27EE" w14:textId="093B0A31" w:rsidR="00CB08D4" w:rsidRPr="00CB08D4" w:rsidRDefault="00CB08D4" w:rsidP="00CB08D4">
      <w:pPr>
        <w:pStyle w:val="Hangingindent"/>
        <w:tabs>
          <w:tab w:val="left" w:pos="1134"/>
        </w:tabs>
        <w:rPr>
          <w:rFonts w:asciiTheme="minorHAnsi" w:hAnsiTheme="minorHAnsi"/>
        </w:rPr>
      </w:pPr>
      <w:r w:rsidRPr="004B4FE2">
        <w:rPr>
          <w:rFonts w:asciiTheme="minorHAnsi" w:hAnsiTheme="minorHAnsi"/>
          <w:b/>
        </w:rPr>
        <w:t>(</w:t>
      </w:r>
      <w:r>
        <w:rPr>
          <w:rFonts w:asciiTheme="minorHAnsi" w:hAnsiTheme="minorHAnsi"/>
          <w:b/>
        </w:rPr>
        <w:t>c</w:t>
      </w:r>
      <w:r w:rsidRPr="004B4FE2">
        <w:rPr>
          <w:rFonts w:asciiTheme="minorHAnsi" w:hAnsiTheme="minorHAnsi"/>
          <w:b/>
        </w:rPr>
        <w:t>)</w:t>
      </w:r>
      <w:r w:rsidRPr="004B4FE2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</w:t>
      </w:r>
      <w:r w:rsidRPr="00CB08D4">
        <w:rPr>
          <w:rFonts w:asciiTheme="minorHAnsi" w:hAnsiTheme="minorHAnsi"/>
        </w:rPr>
        <w:t>15 330 L ÷ 1000</w:t>
      </w:r>
      <w:r>
        <w:rPr>
          <w:rFonts w:asciiTheme="minorHAnsi" w:hAnsiTheme="minorHAnsi"/>
        </w:rPr>
        <w:t xml:space="preserve"> </w:t>
      </w:r>
      <w:r w:rsidRPr="00CB08D4">
        <w:rPr>
          <w:rFonts w:asciiTheme="minorHAnsi" w:hAnsiTheme="minorHAnsi"/>
        </w:rPr>
        <w:t>= 15.33 kL</w:t>
      </w:r>
    </w:p>
    <w:p w14:paraId="065C8559" w14:textId="5C319D62" w:rsidR="00CB08D4" w:rsidRPr="00CB08D4" w:rsidRDefault="00CB08D4" w:rsidP="00CB08D4">
      <w:pPr>
        <w:pStyle w:val="Hangingindent"/>
        <w:tabs>
          <w:tab w:val="left" w:pos="1134"/>
        </w:tabs>
        <w:rPr>
          <w:rFonts w:asciiTheme="minorHAnsi" w:hAnsiTheme="minorHAnsi"/>
        </w:rPr>
      </w:pPr>
      <w:r w:rsidRPr="00CB08D4">
        <w:rPr>
          <w:rFonts w:asciiTheme="minorHAnsi" w:hAnsiTheme="minorHAnsi"/>
        </w:rPr>
        <w:tab/>
        <w:t>15.33 × $1.29</w:t>
      </w:r>
      <w:r>
        <w:rPr>
          <w:rFonts w:asciiTheme="minorHAnsi" w:hAnsiTheme="minorHAnsi"/>
        </w:rPr>
        <w:t xml:space="preserve"> </w:t>
      </w:r>
      <w:r w:rsidRPr="00CB08D4">
        <w:rPr>
          <w:rFonts w:asciiTheme="minorHAnsi" w:hAnsiTheme="minorHAnsi"/>
        </w:rPr>
        <w:t>= $19.78</w:t>
      </w:r>
    </w:p>
    <w:p w14:paraId="1F05B31F" w14:textId="423F0096" w:rsidR="00874ACF" w:rsidRDefault="00874ACF" w:rsidP="00874ACF">
      <w:pPr>
        <w:pStyle w:val="Pquestionheadingsx1stafterhead"/>
        <w:tabs>
          <w:tab w:val="left" w:pos="426"/>
        </w:tabs>
      </w:pPr>
      <w:r>
        <w:t>Question 2</w:t>
      </w:r>
      <w:r w:rsidR="00E643BA">
        <w:t>1</w:t>
      </w:r>
      <w:r>
        <w:tab/>
      </w:r>
      <w:r w:rsidR="004B2FB5">
        <w:rPr>
          <w:rStyle w:val="Cmarkslabel"/>
        </w:rPr>
        <w:t>2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</w:t>
      </w:r>
      <w:r w:rsidR="002E1059">
        <w:rPr>
          <w:rStyle w:val="Cmarkslabel"/>
        </w:rPr>
        <w:t>s</w:t>
      </w:r>
      <w:r>
        <w:tab/>
        <w:t>[</w:t>
      </w:r>
      <w:r w:rsidR="004B2FB5">
        <w:t>1.7</w:t>
      </w:r>
      <w:r>
        <w:t>]</w:t>
      </w:r>
    </w:p>
    <w:p w14:paraId="289F655D" w14:textId="77777777" w:rsidR="00E643BA" w:rsidRDefault="00874ACF" w:rsidP="00E643BA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E643BA">
        <w:t>1.1 × $210.65 = $231.715</w:t>
      </w:r>
    </w:p>
    <w:p w14:paraId="3D20666A" w14:textId="06005E61" w:rsidR="00874ACF" w:rsidRDefault="00E643BA" w:rsidP="00E643BA">
      <w:pPr>
        <w:pStyle w:val="Pquestiontextmainstem"/>
        <w:ind w:left="426"/>
      </w:pPr>
      <w:r>
        <w:t>$231.715 – $113.91 = $117.81</w:t>
      </w:r>
    </w:p>
    <w:p w14:paraId="3DFEA042" w14:textId="679A4AAA" w:rsidR="00F6286E" w:rsidRDefault="00F6286E" w:rsidP="00F6286E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E643BA" w:rsidRPr="00E643BA">
        <w:t xml:space="preserve">13 380 = </w:t>
      </w:r>
      <w:r w:rsidR="00E643BA" w:rsidRPr="00E643BA">
        <w:rPr>
          <w:i/>
        </w:rPr>
        <w:t>V</w:t>
      </w:r>
      <w:r w:rsidR="00E643BA" w:rsidRPr="00E643BA">
        <w:t xml:space="preserve"> × 28.23 × 1.003</w:t>
      </w:r>
    </w:p>
    <w:p w14:paraId="08A1B4A6" w14:textId="513C3DCD" w:rsidR="00E643BA" w:rsidRDefault="00E643BA" w:rsidP="00E643BA">
      <w:pPr>
        <w:pStyle w:val="Pquestiontextmainstem"/>
        <w:ind w:left="426"/>
      </w:pPr>
      <w:r w:rsidRPr="00E643BA">
        <w:rPr>
          <w:i/>
        </w:rPr>
        <w:t>V</w:t>
      </w:r>
      <w:r w:rsidR="00D05A84">
        <w:t xml:space="preserve"> =</w:t>
      </w:r>
      <w:r>
        <w:t xml:space="preserve"> </w:t>
      </w:r>
      <w:r w:rsidR="00D05A84" w:rsidRPr="00D05A84">
        <w:rPr>
          <w:position w:val="-24"/>
          <w:sz w:val="20"/>
          <w:szCs w:val="20"/>
        </w:rPr>
        <w:object w:dxaOrig="1359" w:dyaOrig="620" w14:anchorId="2B80E63C">
          <v:shape id="_x0000_i1029" type="#_x0000_t75" style="width:67.7pt;height:31.15pt" o:ole="">
            <v:imagedata r:id="rId17" o:title=""/>
          </v:shape>
          <o:OLEObject Type="Embed" ProgID="Equation.3" ShapeID="_x0000_i1029" DrawAspect="Content" ObjectID="_1537708324" r:id="rId18"/>
        </w:object>
      </w:r>
    </w:p>
    <w:p w14:paraId="4AF37161" w14:textId="3E9BEDD1" w:rsidR="00F6286E" w:rsidRDefault="00E643BA" w:rsidP="00E643BA">
      <w:pPr>
        <w:pStyle w:val="Pquestiontextmainstem"/>
        <w:ind w:left="426"/>
      </w:pPr>
      <w:r w:rsidRPr="00E643BA">
        <w:rPr>
          <w:i/>
        </w:rPr>
        <w:t>V</w:t>
      </w:r>
      <w:r>
        <w:t xml:space="preserve"> = 472.55 m</w:t>
      </w:r>
      <w:r w:rsidRPr="00E643BA">
        <w:rPr>
          <w:vertAlign w:val="superscript"/>
        </w:rPr>
        <w:t>3</w:t>
      </w:r>
    </w:p>
    <w:p w14:paraId="590B176D" w14:textId="77777777" w:rsidR="00E643BA" w:rsidRDefault="00E643BA" w:rsidP="00E643BA">
      <w:pPr>
        <w:pStyle w:val="Pquestionheadingsx1stafterhead"/>
        <w:tabs>
          <w:tab w:val="left" w:pos="426"/>
        </w:tabs>
      </w:pPr>
      <w:r>
        <w:t>Question 22</w:t>
      </w:r>
      <w:r>
        <w:tab/>
      </w:r>
      <w:r>
        <w:rPr>
          <w:rStyle w:val="Cmarkslabel"/>
        </w:rPr>
        <w:t xml:space="preserve">1 </w:t>
      </w:r>
      <w:r w:rsidRPr="001B433F">
        <w:rPr>
          <w:rStyle w:val="Cmarkslabel"/>
        </w:rPr>
        <w:t>mark</w:t>
      </w:r>
      <w:r>
        <w:tab/>
        <w:t>[1.8]</w:t>
      </w:r>
    </w:p>
    <w:p w14:paraId="43095B94" w14:textId="3D4EF739" w:rsidR="00E643BA" w:rsidRDefault="00D05A84" w:rsidP="00B4316D">
      <w:pPr>
        <w:pStyle w:val="Pquestiontextmainstem"/>
      </w:pPr>
      <w:r w:rsidRPr="00D05A84">
        <w:t>$120 × 24 = $2880</w:t>
      </w:r>
    </w:p>
    <w:p w14:paraId="267A1CC6" w14:textId="77777777" w:rsidR="00526DEA" w:rsidRDefault="00526DEA" w:rsidP="00526DEA">
      <w:pPr>
        <w:pStyle w:val="Pquestionheadingsx1stafterhead"/>
      </w:pPr>
      <w:r>
        <w:t>Question 23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[1.8]</w:t>
      </w:r>
    </w:p>
    <w:p w14:paraId="35AEB07F" w14:textId="77777777" w:rsidR="00526DEA" w:rsidRDefault="00526DEA" w:rsidP="00526DEA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  <w:t>2-minute call: $0.20 + ($0.92 × 2) = $2.04</w:t>
      </w:r>
    </w:p>
    <w:p w14:paraId="09B5C671" w14:textId="77777777" w:rsidR="00526DEA" w:rsidRDefault="00526DEA" w:rsidP="00526DEA">
      <w:pPr>
        <w:pStyle w:val="Pquestiontextpartsa"/>
        <w:keepNext/>
        <w:tabs>
          <w:tab w:val="clear" w:pos="397"/>
        </w:tabs>
      </w:pPr>
      <w:r>
        <w:tab/>
        <w:t>3-minute call: $0.20 + ($0.92 × 3) = $2.96</w:t>
      </w:r>
    </w:p>
    <w:p w14:paraId="1D8A8969" w14:textId="77777777" w:rsidR="00526DEA" w:rsidRDefault="00526DEA" w:rsidP="00526DEA">
      <w:pPr>
        <w:pStyle w:val="Pquestiontextpartsa"/>
        <w:keepNext/>
        <w:tabs>
          <w:tab w:val="clear" w:pos="397"/>
        </w:tabs>
      </w:pPr>
      <w:r>
        <w:tab/>
        <w:t>10-minute call: $0.20 + ($0.92 × 10) = $9.40</w:t>
      </w:r>
    </w:p>
    <w:p w14:paraId="66C64900" w14:textId="77777777" w:rsidR="00526DEA" w:rsidRDefault="00526DEA" w:rsidP="00526DEA">
      <w:pPr>
        <w:pStyle w:val="Pquestiontextpartsa"/>
        <w:keepNext/>
        <w:tabs>
          <w:tab w:val="clear" w:pos="397"/>
        </w:tabs>
      </w:pPr>
      <w:r>
        <w:tab/>
        <w:t>text messages: 23 × $0.25 = $5.75</w:t>
      </w:r>
    </w:p>
    <w:p w14:paraId="5FEB6641" w14:textId="77777777" w:rsidR="00526DEA" w:rsidRDefault="00526DEA" w:rsidP="00526DEA">
      <w:pPr>
        <w:pStyle w:val="Pquestiontextmainstem"/>
        <w:ind w:left="426"/>
      </w:pPr>
      <w:r>
        <w:t>total: $2.04 + $2.96 + $9.40 + $5.75 = $20.15</w:t>
      </w:r>
    </w:p>
    <w:p w14:paraId="64BEC2F9" w14:textId="77777777" w:rsidR="00526DEA" w:rsidRDefault="00526DEA" w:rsidP="00526DEA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  <w:t>$25.00 – $20.15 = $4.85</w:t>
      </w:r>
    </w:p>
    <w:p w14:paraId="054AB1DD" w14:textId="77777777" w:rsidR="00526DEA" w:rsidRDefault="00526DEA" w:rsidP="00526DEA">
      <w:pPr>
        <w:pStyle w:val="Pquestiontextmainstem"/>
        <w:ind w:left="426"/>
      </w:pPr>
      <w:r>
        <w:t>Yes. He would have $4.85 credit remaining.</w:t>
      </w:r>
    </w:p>
    <w:p w14:paraId="78D110E4" w14:textId="109685CA" w:rsidR="001B433F" w:rsidRDefault="001B433F" w:rsidP="00A85088">
      <w:pPr>
        <w:pStyle w:val="Psectionresults"/>
        <w:spacing w:before="240" w:after="0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526DEA">
        <w:t>40</w:t>
      </w:r>
    </w:p>
    <w:p w14:paraId="07820500" w14:textId="77777777" w:rsidR="001B433F" w:rsidRDefault="001B433F" w:rsidP="00A85088">
      <w:pPr>
        <w:pStyle w:val="Psectionheading"/>
        <w:keepNext w:val="0"/>
        <w:spacing w:after="120"/>
      </w:pPr>
      <w:r>
        <w:t>Extended answer section</w:t>
      </w:r>
    </w:p>
    <w:p w14:paraId="218161F9" w14:textId="1D233F31" w:rsidR="00526DEA" w:rsidRDefault="00526DEA" w:rsidP="00A85088">
      <w:pPr>
        <w:pStyle w:val="Pquestionheadingsx1stafterhead"/>
        <w:keepNext w:val="0"/>
      </w:pPr>
      <w:r>
        <w:t>Question 24</w:t>
      </w:r>
      <w:r>
        <w:tab/>
      </w:r>
      <w:r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[1.6]</w:t>
      </w:r>
    </w:p>
    <w:p w14:paraId="7B9856E2" w14:textId="3BDD3539" w:rsidR="00526DEA" w:rsidRDefault="00526DEA" w:rsidP="00A8508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F70E66">
        <w:t xml:space="preserve">12 × $3.50 = $42.00; </w:t>
      </w:r>
      <w:r>
        <w:t xml:space="preserve">$30.00 + </w:t>
      </w:r>
      <w:r w:rsidR="00F70E66">
        <w:t>$42.00</w:t>
      </w:r>
      <w:r>
        <w:t xml:space="preserve"> = $72</w:t>
      </w:r>
      <w:r w:rsidR="00F70E66">
        <w:t>.00</w:t>
      </w:r>
    </w:p>
    <w:p w14:paraId="1E4A1C9B" w14:textId="14197182" w:rsidR="00526DEA" w:rsidRDefault="00526DEA" w:rsidP="00A8508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  <w:t>After the initial fee of $30.00 and a deposit of $200, there is still $</w:t>
      </w:r>
      <w:r w:rsidR="00F70E66">
        <w:t>1200 + $4</w:t>
      </w:r>
      <w:r>
        <w:t>2 of fees left to pay. Therefore, $</w:t>
      </w:r>
      <w:r w:rsidR="00F70E66">
        <w:t>1242</w:t>
      </w:r>
      <w:r>
        <w:t xml:space="preserve"> ÷ 12 = $</w:t>
      </w:r>
      <w:r w:rsidR="00F70E66">
        <w:t>103.50</w:t>
      </w:r>
      <w:r>
        <w:t xml:space="preserve"> monthly repayment.</w:t>
      </w:r>
    </w:p>
    <w:p w14:paraId="1C382D91" w14:textId="2440EC2B" w:rsidR="00526DEA" w:rsidRDefault="00526DEA" w:rsidP="00A85088">
      <w:pPr>
        <w:pStyle w:val="Pquestiontextpartsa"/>
        <w:ind w:left="720" w:hanging="720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F6286E">
        <w:t>0.0</w:t>
      </w:r>
      <w:r w:rsidR="00F70E66">
        <w:t>5</w:t>
      </w:r>
      <w:r w:rsidRPr="00F6286E">
        <w:t xml:space="preserve"> × $</w:t>
      </w:r>
      <w:r w:rsidR="00F70E66">
        <w:t>12</w:t>
      </w:r>
      <w:r w:rsidRPr="00F6286E">
        <w:t>00 = $</w:t>
      </w:r>
      <w:r w:rsidR="00F70E66">
        <w:t>60</w:t>
      </w:r>
      <w:r w:rsidRPr="00F6286E">
        <w:t>.00</w:t>
      </w:r>
      <w:r w:rsidR="00F70E66">
        <w:t xml:space="preserve">; </w:t>
      </w:r>
      <w:r w:rsidR="00F70E66" w:rsidRPr="00F6286E">
        <w:t>$</w:t>
      </w:r>
      <w:r w:rsidR="00F70E66">
        <w:t>60</w:t>
      </w:r>
      <w:r w:rsidR="00F70E66" w:rsidRPr="00F6286E">
        <w:t>.00</w:t>
      </w:r>
      <w:r>
        <w:t xml:space="preserve"> </w:t>
      </w:r>
      <w:r w:rsidRPr="00F6286E">
        <w:t>+ $</w:t>
      </w:r>
      <w:r w:rsidR="00F70E66">
        <w:t>3.5</w:t>
      </w:r>
      <w:r w:rsidRPr="00F6286E">
        <w:t>0 (fee) = $</w:t>
      </w:r>
      <w:r w:rsidR="00F70E66">
        <w:t>63</w:t>
      </w:r>
      <w:r w:rsidRPr="00F6286E">
        <w:t>.</w:t>
      </w:r>
      <w:r w:rsidR="00F70E66">
        <w:t>5</w:t>
      </w:r>
      <w:r w:rsidRPr="00F6286E">
        <w:t>0</w:t>
      </w:r>
    </w:p>
    <w:p w14:paraId="3238E38D" w14:textId="3BD58AAD" w:rsidR="00526DEA" w:rsidRDefault="00526DEA" w:rsidP="00A8508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  <w:t>$</w:t>
      </w:r>
      <w:r w:rsidR="00F70E66">
        <w:t>63.50</w:t>
      </w:r>
      <w:r>
        <w:t xml:space="preserve"> × 12 = $</w:t>
      </w:r>
      <w:r w:rsidR="00F70E66">
        <w:t>762</w:t>
      </w:r>
    </w:p>
    <w:p w14:paraId="4B7E63D3" w14:textId="4DF50A78" w:rsidR="00526DEA" w:rsidRDefault="00526DEA" w:rsidP="00A85088">
      <w:pPr>
        <w:pStyle w:val="Pquestiontextpartsa"/>
        <w:tabs>
          <w:tab w:val="clear" w:pos="397"/>
        </w:tabs>
        <w:ind w:left="851"/>
        <w:rPr>
          <w:rStyle w:val="Cquestionpartlabelbold"/>
        </w:rPr>
      </w:pPr>
      <w:r>
        <w:t>$</w:t>
      </w:r>
      <w:r w:rsidR="00F70E66">
        <w:t>1242</w:t>
      </w:r>
      <w:r>
        <w:t xml:space="preserve"> – $</w:t>
      </w:r>
      <w:r w:rsidR="00F70E66">
        <w:t>762</w:t>
      </w:r>
      <w:r>
        <w:t xml:space="preserve"> = $</w:t>
      </w:r>
      <w:r w:rsidR="00F70E66">
        <w:t>480</w:t>
      </w:r>
      <w:r>
        <w:t>.00 left owing</w:t>
      </w:r>
      <w:r w:rsidRPr="001B433F">
        <w:rPr>
          <w:rStyle w:val="Cquestionpartlabelbold"/>
        </w:rPr>
        <w:t xml:space="preserve"> </w:t>
      </w:r>
    </w:p>
    <w:p w14:paraId="4AC87A0E" w14:textId="126384D1" w:rsidR="00526DEA" w:rsidRDefault="00526DEA" w:rsidP="00A8508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e</w:t>
      </w:r>
      <w:r w:rsidRPr="001B433F">
        <w:rPr>
          <w:rStyle w:val="Cquestionpartlabelbold"/>
        </w:rPr>
        <w:t>)</w:t>
      </w:r>
      <w:r>
        <w:tab/>
      </w:r>
      <w:r w:rsidRPr="00F6286E">
        <w:rPr>
          <w:i/>
        </w:rPr>
        <w:t>P</w:t>
      </w:r>
      <w:r>
        <w:t xml:space="preserve"> = $</w:t>
      </w:r>
      <w:r w:rsidR="00F70E66">
        <w:t>480</w:t>
      </w:r>
      <w:r>
        <w:t>.00</w:t>
      </w:r>
    </w:p>
    <w:p w14:paraId="07FF5437" w14:textId="17DEA5D9" w:rsidR="00526DEA" w:rsidRDefault="00526DEA" w:rsidP="00A85088">
      <w:pPr>
        <w:pStyle w:val="Pquestiontextpartsa"/>
      </w:pPr>
      <w:r>
        <w:tab/>
      </w:r>
      <w:r w:rsidR="00A837D9">
        <w:rPr>
          <w:i/>
        </w:rPr>
        <w:t>r</w:t>
      </w:r>
      <w:r>
        <w:t xml:space="preserve"> = 32</w:t>
      </w:r>
      <w:r w:rsidR="00A837D9">
        <w:t>%</w:t>
      </w:r>
      <w:r>
        <w:t xml:space="preserve"> = </w:t>
      </w:r>
      <w:r w:rsidR="00A837D9">
        <w:t>0.32</w:t>
      </w:r>
    </w:p>
    <w:p w14:paraId="694E6F63" w14:textId="508E7E3C" w:rsidR="00526DEA" w:rsidRDefault="00526DEA" w:rsidP="00A85088">
      <w:pPr>
        <w:pStyle w:val="Pquestiontextpartsa"/>
      </w:pPr>
      <w:r>
        <w:tab/>
      </w:r>
      <w:r w:rsidRPr="00F6286E">
        <w:rPr>
          <w:i/>
        </w:rPr>
        <w:t>T</w:t>
      </w:r>
      <w:r w:rsidR="00A837D9">
        <w:t xml:space="preserve"> = </w:t>
      </w:r>
      <w:r w:rsidR="00A837D9" w:rsidRPr="00A837D9">
        <w:rPr>
          <w:position w:val="-24"/>
        </w:rPr>
        <w:object w:dxaOrig="460" w:dyaOrig="620" w14:anchorId="058DB64B">
          <v:shape id="_x0000_i1030" type="#_x0000_t75" style="width:22.55pt;height:31.15pt" o:ole="">
            <v:imagedata r:id="rId19" o:title=""/>
          </v:shape>
          <o:OLEObject Type="Embed" ProgID="Equation.DSMT4" ShapeID="_x0000_i1030" DrawAspect="Content" ObjectID="_1537708325" r:id="rId20"/>
        </w:object>
      </w:r>
    </w:p>
    <w:p w14:paraId="011405A8" w14:textId="75F35E2B" w:rsidR="00526DEA" w:rsidRDefault="00526DEA" w:rsidP="00A85088">
      <w:pPr>
        <w:pStyle w:val="Pquestiontextpartsa"/>
        <w:tabs>
          <w:tab w:val="clear" w:pos="397"/>
          <w:tab w:val="left" w:pos="567"/>
        </w:tabs>
      </w:pPr>
      <w:r>
        <w:tab/>
      </w:r>
      <w:r w:rsidRPr="00F6286E">
        <w:rPr>
          <w:i/>
        </w:rPr>
        <w:t>I</w:t>
      </w:r>
      <w:r>
        <w:tab/>
        <w:t xml:space="preserve">= </w:t>
      </w:r>
      <w:r w:rsidRPr="00F6286E">
        <w:rPr>
          <w:i/>
        </w:rPr>
        <w:t>P</w:t>
      </w:r>
      <w:r w:rsidR="00A837D9">
        <w:rPr>
          <w:i/>
        </w:rPr>
        <w:t>r</w:t>
      </w:r>
      <w:r w:rsidRPr="00F6286E">
        <w:rPr>
          <w:i/>
        </w:rPr>
        <w:t>T</w:t>
      </w:r>
    </w:p>
    <w:p w14:paraId="7829A597" w14:textId="1CA73FAB" w:rsidR="00526DEA" w:rsidRDefault="00526DEA" w:rsidP="00A85088">
      <w:pPr>
        <w:pStyle w:val="Pquestiontextpartsa"/>
        <w:tabs>
          <w:tab w:val="clear" w:pos="397"/>
          <w:tab w:val="left" w:pos="567"/>
        </w:tabs>
      </w:pPr>
      <w:r>
        <w:t xml:space="preserve"> </w:t>
      </w:r>
      <w:r>
        <w:tab/>
      </w:r>
      <w:r>
        <w:tab/>
        <w:t xml:space="preserve">= </w:t>
      </w:r>
      <w:r w:rsidR="00A837D9">
        <w:t>480</w:t>
      </w:r>
      <w:r>
        <w:t xml:space="preserve"> × 0.</w:t>
      </w:r>
      <w:r w:rsidR="00A837D9">
        <w:t>32</w:t>
      </w:r>
      <w:r>
        <w:t xml:space="preserve"> × </w:t>
      </w:r>
      <w:r w:rsidR="00A837D9" w:rsidRPr="00A837D9">
        <w:rPr>
          <w:position w:val="-24"/>
        </w:rPr>
        <w:object w:dxaOrig="460" w:dyaOrig="620" w14:anchorId="6F05E98B">
          <v:shape id="_x0000_i1031" type="#_x0000_t75" style="width:22.55pt;height:31.15pt" o:ole="">
            <v:imagedata r:id="rId21" o:title=""/>
          </v:shape>
          <o:OLEObject Type="Embed" ProgID="Equation.DSMT4" ShapeID="_x0000_i1031" DrawAspect="Content" ObjectID="_1537708326" r:id="rId22"/>
        </w:object>
      </w:r>
    </w:p>
    <w:p w14:paraId="70C28E76" w14:textId="3B5C2FF8" w:rsidR="00526DEA" w:rsidRDefault="00526DEA" w:rsidP="00A85088">
      <w:pPr>
        <w:pStyle w:val="Pquestiontextpartsa"/>
        <w:tabs>
          <w:tab w:val="clear" w:pos="397"/>
          <w:tab w:val="left" w:pos="567"/>
        </w:tabs>
      </w:pPr>
      <w:r>
        <w:t xml:space="preserve"> </w:t>
      </w:r>
      <w:r>
        <w:tab/>
      </w:r>
      <w:r>
        <w:tab/>
        <w:t>= $</w:t>
      </w:r>
      <w:r w:rsidR="00A837D9">
        <w:t>12.62</w:t>
      </w:r>
    </w:p>
    <w:p w14:paraId="62826409" w14:textId="3C132D6E" w:rsidR="001B433F" w:rsidRDefault="001B433F" w:rsidP="00A85088">
      <w:pPr>
        <w:pStyle w:val="Psectionresults"/>
        <w:spacing w:before="0" w:after="0"/>
      </w:pPr>
      <w:r>
        <w:t xml:space="preserve">Extended </w:t>
      </w:r>
      <w:r w:rsidR="001158EE">
        <w:t xml:space="preserve">answer total marks:  </w:t>
      </w:r>
      <w:r w:rsidR="00526DEA">
        <w:t>7</w:t>
      </w:r>
    </w:p>
    <w:p w14:paraId="3F449EF0" w14:textId="0E7916EF" w:rsidR="001158EE" w:rsidRDefault="001B433F" w:rsidP="00A85088">
      <w:pPr>
        <w:pStyle w:val="Psectionresults"/>
        <w:spacing w:before="0" w:after="0"/>
      </w:pPr>
      <w:r>
        <w:t xml:space="preserve">TOTAL test </w:t>
      </w:r>
      <w:r w:rsidR="001158EE">
        <w:t xml:space="preserve">marks:  </w:t>
      </w:r>
      <w:r w:rsidR="00526DEA">
        <w:t>55</w:t>
      </w:r>
    </w:p>
    <w:sectPr w:rsidR="001158EE" w:rsidSect="00957E9E">
      <w:headerReference w:type="default" r:id="rId23"/>
      <w:footerReference w:type="default" r:id="rId24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0782F" w14:textId="77777777" w:rsidR="004347F0" w:rsidRDefault="004347F0" w:rsidP="00B91E57">
      <w:r>
        <w:separator/>
      </w:r>
    </w:p>
  </w:endnote>
  <w:endnote w:type="continuationSeparator" w:id="0">
    <w:p w14:paraId="5AC9C0FC" w14:textId="77777777" w:rsidR="004347F0" w:rsidRDefault="004347F0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A5FF4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0DA63" w14:textId="77777777" w:rsidR="004347F0" w:rsidRDefault="004347F0" w:rsidP="00B91E57">
      <w:r>
        <w:separator/>
      </w:r>
    </w:p>
  </w:footnote>
  <w:footnote w:type="continuationSeparator" w:id="0">
    <w:p w14:paraId="25A5BE44" w14:textId="77777777" w:rsidR="004347F0" w:rsidRDefault="004347F0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6D2330AF" w:rsidR="00B91E57" w:rsidRDefault="00BA5FF4" w:rsidP="001158EE">
    <w:pPr>
      <w:pStyle w:val="Pheadertext"/>
    </w:pPr>
    <w:r>
      <w:t>Pearson Mathematics</w:t>
    </w:r>
    <w:r w:rsidR="00FA7F27">
      <w:t xml:space="preserve"> 9</w:t>
    </w:r>
    <w:r>
      <w:t xml:space="preserve">    </w:t>
    </w:r>
    <w:r w:rsidR="00FA7F27">
      <w:t>Financial mathematics</w:t>
    </w:r>
    <w:r>
      <w:t xml:space="preserve"> — </w:t>
    </w:r>
    <w:r w:rsidR="00FA7F27" w:rsidRPr="00F85EEB">
      <w:t xml:space="preserve">Test </w:t>
    </w:r>
    <w:r w:rsidR="00CE3407">
      <w:t>C</w:t>
    </w:r>
    <w:r w:rsidR="001158EE">
      <w:t xml:space="preserve"> Solutions</w:t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15A7"/>
    <w:rsid w:val="00052D5F"/>
    <w:rsid w:val="00057492"/>
    <w:rsid w:val="000625C8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3B07"/>
    <w:rsid w:val="000F52E2"/>
    <w:rsid w:val="00114E72"/>
    <w:rsid w:val="001158EE"/>
    <w:rsid w:val="00121EAB"/>
    <w:rsid w:val="001249D4"/>
    <w:rsid w:val="0013198F"/>
    <w:rsid w:val="00133398"/>
    <w:rsid w:val="00136289"/>
    <w:rsid w:val="00150527"/>
    <w:rsid w:val="00153C7C"/>
    <w:rsid w:val="001605F8"/>
    <w:rsid w:val="00160C54"/>
    <w:rsid w:val="0016187F"/>
    <w:rsid w:val="001620C1"/>
    <w:rsid w:val="00180D86"/>
    <w:rsid w:val="0019763D"/>
    <w:rsid w:val="001B433F"/>
    <w:rsid w:val="001C4DB3"/>
    <w:rsid w:val="001F3D5E"/>
    <w:rsid w:val="00212740"/>
    <w:rsid w:val="00223001"/>
    <w:rsid w:val="0023360B"/>
    <w:rsid w:val="00236EA8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E0784"/>
    <w:rsid w:val="002E1059"/>
    <w:rsid w:val="002E154B"/>
    <w:rsid w:val="00306C44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9691A"/>
    <w:rsid w:val="003A6EA1"/>
    <w:rsid w:val="003B3BBF"/>
    <w:rsid w:val="003C445D"/>
    <w:rsid w:val="003D7D03"/>
    <w:rsid w:val="003E3349"/>
    <w:rsid w:val="004066D1"/>
    <w:rsid w:val="00412093"/>
    <w:rsid w:val="00413870"/>
    <w:rsid w:val="00413A15"/>
    <w:rsid w:val="004161B6"/>
    <w:rsid w:val="00420B07"/>
    <w:rsid w:val="0043227F"/>
    <w:rsid w:val="004347F0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B2FB5"/>
    <w:rsid w:val="004B40F8"/>
    <w:rsid w:val="004B4FE2"/>
    <w:rsid w:val="004B76CA"/>
    <w:rsid w:val="004C23FF"/>
    <w:rsid w:val="004C5E1E"/>
    <w:rsid w:val="004D01B5"/>
    <w:rsid w:val="004D24DE"/>
    <w:rsid w:val="004D3645"/>
    <w:rsid w:val="004E4B49"/>
    <w:rsid w:val="004F03F0"/>
    <w:rsid w:val="004F5839"/>
    <w:rsid w:val="004F59F5"/>
    <w:rsid w:val="005067E7"/>
    <w:rsid w:val="0052162B"/>
    <w:rsid w:val="0052478A"/>
    <w:rsid w:val="0052656A"/>
    <w:rsid w:val="00526DEA"/>
    <w:rsid w:val="00530C85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A780E"/>
    <w:rsid w:val="005C1799"/>
    <w:rsid w:val="005C2DB7"/>
    <w:rsid w:val="005C6EE5"/>
    <w:rsid w:val="005D4DE8"/>
    <w:rsid w:val="00604D55"/>
    <w:rsid w:val="00606690"/>
    <w:rsid w:val="0060765D"/>
    <w:rsid w:val="00607F60"/>
    <w:rsid w:val="00617BEA"/>
    <w:rsid w:val="00624640"/>
    <w:rsid w:val="006315DD"/>
    <w:rsid w:val="00652315"/>
    <w:rsid w:val="00665AA1"/>
    <w:rsid w:val="0066782B"/>
    <w:rsid w:val="0067571E"/>
    <w:rsid w:val="006B2DF9"/>
    <w:rsid w:val="006C4B2F"/>
    <w:rsid w:val="006C5600"/>
    <w:rsid w:val="006D6A33"/>
    <w:rsid w:val="006D6A60"/>
    <w:rsid w:val="006D6B75"/>
    <w:rsid w:val="006E28FE"/>
    <w:rsid w:val="006E6CBD"/>
    <w:rsid w:val="006E7B52"/>
    <w:rsid w:val="006F2BB6"/>
    <w:rsid w:val="006F48EB"/>
    <w:rsid w:val="00702A5C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83D0D"/>
    <w:rsid w:val="007875D0"/>
    <w:rsid w:val="00796A94"/>
    <w:rsid w:val="007A1787"/>
    <w:rsid w:val="007A1A60"/>
    <w:rsid w:val="007B2F70"/>
    <w:rsid w:val="007B7545"/>
    <w:rsid w:val="007C05E1"/>
    <w:rsid w:val="007D4058"/>
    <w:rsid w:val="00814B1B"/>
    <w:rsid w:val="00817AEB"/>
    <w:rsid w:val="008226DD"/>
    <w:rsid w:val="0082360D"/>
    <w:rsid w:val="00823BB8"/>
    <w:rsid w:val="008266C5"/>
    <w:rsid w:val="00842378"/>
    <w:rsid w:val="008453BA"/>
    <w:rsid w:val="00851029"/>
    <w:rsid w:val="008510C2"/>
    <w:rsid w:val="0085239A"/>
    <w:rsid w:val="0085608B"/>
    <w:rsid w:val="00872A57"/>
    <w:rsid w:val="00874ACF"/>
    <w:rsid w:val="00883D65"/>
    <w:rsid w:val="00887F5C"/>
    <w:rsid w:val="008A2708"/>
    <w:rsid w:val="008B1078"/>
    <w:rsid w:val="008B5DC2"/>
    <w:rsid w:val="008C44CE"/>
    <w:rsid w:val="008D3E39"/>
    <w:rsid w:val="008E3796"/>
    <w:rsid w:val="008E3A48"/>
    <w:rsid w:val="008F0DDC"/>
    <w:rsid w:val="008F0EC6"/>
    <w:rsid w:val="009023C1"/>
    <w:rsid w:val="00913906"/>
    <w:rsid w:val="0091733C"/>
    <w:rsid w:val="0092625F"/>
    <w:rsid w:val="009303E1"/>
    <w:rsid w:val="00933410"/>
    <w:rsid w:val="00934CAB"/>
    <w:rsid w:val="00935B41"/>
    <w:rsid w:val="0093734D"/>
    <w:rsid w:val="009437F9"/>
    <w:rsid w:val="00943A77"/>
    <w:rsid w:val="009461B8"/>
    <w:rsid w:val="00950FFA"/>
    <w:rsid w:val="00957E9E"/>
    <w:rsid w:val="00962392"/>
    <w:rsid w:val="00966527"/>
    <w:rsid w:val="009841D7"/>
    <w:rsid w:val="009A776D"/>
    <w:rsid w:val="009C1F04"/>
    <w:rsid w:val="009C3377"/>
    <w:rsid w:val="009D03D9"/>
    <w:rsid w:val="009F2FC5"/>
    <w:rsid w:val="00A177E3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67E6C"/>
    <w:rsid w:val="00A74962"/>
    <w:rsid w:val="00A807EE"/>
    <w:rsid w:val="00A822F0"/>
    <w:rsid w:val="00A837D9"/>
    <w:rsid w:val="00A85088"/>
    <w:rsid w:val="00A92695"/>
    <w:rsid w:val="00AA25D9"/>
    <w:rsid w:val="00AA3566"/>
    <w:rsid w:val="00AA7ED5"/>
    <w:rsid w:val="00AB1640"/>
    <w:rsid w:val="00AD2442"/>
    <w:rsid w:val="00AD4FD5"/>
    <w:rsid w:val="00AE3D80"/>
    <w:rsid w:val="00AF0F2C"/>
    <w:rsid w:val="00AF5384"/>
    <w:rsid w:val="00AF724A"/>
    <w:rsid w:val="00B04705"/>
    <w:rsid w:val="00B11C16"/>
    <w:rsid w:val="00B12113"/>
    <w:rsid w:val="00B13718"/>
    <w:rsid w:val="00B21E3E"/>
    <w:rsid w:val="00B25421"/>
    <w:rsid w:val="00B31E6A"/>
    <w:rsid w:val="00B32D92"/>
    <w:rsid w:val="00B4255F"/>
    <w:rsid w:val="00B4316D"/>
    <w:rsid w:val="00B45D58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A5FF4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24DD"/>
    <w:rsid w:val="00C35E48"/>
    <w:rsid w:val="00C418C8"/>
    <w:rsid w:val="00C41B73"/>
    <w:rsid w:val="00C5054A"/>
    <w:rsid w:val="00C50C69"/>
    <w:rsid w:val="00C51718"/>
    <w:rsid w:val="00C522B4"/>
    <w:rsid w:val="00C56D83"/>
    <w:rsid w:val="00C75F4E"/>
    <w:rsid w:val="00C9254A"/>
    <w:rsid w:val="00C97C0D"/>
    <w:rsid w:val="00CB08D4"/>
    <w:rsid w:val="00CB3D6D"/>
    <w:rsid w:val="00CC0D68"/>
    <w:rsid w:val="00CC6FFF"/>
    <w:rsid w:val="00CC7D1F"/>
    <w:rsid w:val="00CD00EA"/>
    <w:rsid w:val="00CE2DDA"/>
    <w:rsid w:val="00CE3407"/>
    <w:rsid w:val="00CE5964"/>
    <w:rsid w:val="00CE71E7"/>
    <w:rsid w:val="00CF0C64"/>
    <w:rsid w:val="00CF4C57"/>
    <w:rsid w:val="00D01C11"/>
    <w:rsid w:val="00D027D6"/>
    <w:rsid w:val="00D03976"/>
    <w:rsid w:val="00D05A84"/>
    <w:rsid w:val="00D169AD"/>
    <w:rsid w:val="00D306C4"/>
    <w:rsid w:val="00D43956"/>
    <w:rsid w:val="00D45D65"/>
    <w:rsid w:val="00D476C7"/>
    <w:rsid w:val="00D50DA9"/>
    <w:rsid w:val="00D5254C"/>
    <w:rsid w:val="00D5788E"/>
    <w:rsid w:val="00D63C75"/>
    <w:rsid w:val="00D6673C"/>
    <w:rsid w:val="00D747CC"/>
    <w:rsid w:val="00D817B5"/>
    <w:rsid w:val="00D91C32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06FAF"/>
    <w:rsid w:val="00E10D96"/>
    <w:rsid w:val="00E12CF6"/>
    <w:rsid w:val="00E2498A"/>
    <w:rsid w:val="00E42B3B"/>
    <w:rsid w:val="00E4401F"/>
    <w:rsid w:val="00E522E3"/>
    <w:rsid w:val="00E56C69"/>
    <w:rsid w:val="00E643BA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6286E"/>
    <w:rsid w:val="00F65F10"/>
    <w:rsid w:val="00F70E66"/>
    <w:rsid w:val="00F80273"/>
    <w:rsid w:val="00F93270"/>
    <w:rsid w:val="00F955DB"/>
    <w:rsid w:val="00FA71CA"/>
    <w:rsid w:val="00FA7F27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4B4FE2"/>
    <w:pPr>
      <w:ind w:left="340" w:hanging="3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4B4FE2"/>
    <w:pPr>
      <w:ind w:left="34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6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659C-9CD4-4A54-B9EF-463FBCAC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163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20</cp:revision>
  <cp:lastPrinted>2016-07-15T04:27:00Z</cp:lastPrinted>
  <dcterms:created xsi:type="dcterms:W3CDTF">2016-09-04T20:13:00Z</dcterms:created>
  <dcterms:modified xsi:type="dcterms:W3CDTF">2016-10-11T05:25:00Z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