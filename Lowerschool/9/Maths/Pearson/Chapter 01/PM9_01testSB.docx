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CC103" w14:textId="77777777" w:rsidR="00D747CC" w:rsidRDefault="001B433F" w:rsidP="001B433F">
      <w:pPr>
        <w:pStyle w:val="Psectionheading"/>
      </w:pPr>
      <w:r>
        <w:t>Multiple-choice section – choose the correct answer</w:t>
      </w:r>
    </w:p>
    <w:p w14:paraId="54555639" w14:textId="29D9C159" w:rsidR="00EF38CC" w:rsidRDefault="00EF38CC" w:rsidP="00B80E6D">
      <w:pPr>
        <w:pStyle w:val="Pquestionheadingmc1stafterhead"/>
      </w:pPr>
      <w:r>
        <w:t>Question 1</w:t>
      </w:r>
      <w:r>
        <w:tab/>
        <w:t>[</w:t>
      </w:r>
      <w:r w:rsidR="00240E07">
        <w:t>1</w:t>
      </w:r>
      <w:r>
        <w:t>.1]</w:t>
      </w:r>
    </w:p>
    <w:p w14:paraId="68D9A325" w14:textId="50C1EED8" w:rsidR="00EF38CC" w:rsidRDefault="00BD4D2B" w:rsidP="00EF38CC">
      <w:pPr>
        <w:pStyle w:val="Pquestiontextmainstem"/>
      </w:pPr>
      <w:r w:rsidRPr="00BD4D2B">
        <w:t>Josephine scores 12 out of 20 shots in a game of netball. What is her shooting accuracy as a percentage?</w:t>
      </w:r>
    </w:p>
    <w:p w14:paraId="0054A580" w14:textId="24451451" w:rsidR="00EF38CC" w:rsidRDefault="00EF38CC" w:rsidP="00EF38CC">
      <w:pPr>
        <w:pStyle w:val="Pquestiontextmcqoptions"/>
      </w:pPr>
      <w:r w:rsidRPr="001B433F">
        <w:rPr>
          <w:rStyle w:val="Cquestionpartlabelbold"/>
        </w:rPr>
        <w:t>A</w:t>
      </w:r>
      <w:r>
        <w:tab/>
      </w:r>
      <w:r w:rsidR="00BD4D2B" w:rsidRPr="00BD4D2B">
        <w:t>40%</w:t>
      </w:r>
      <w:r>
        <w:tab/>
      </w:r>
      <w:r>
        <w:tab/>
      </w:r>
      <w:r w:rsidRPr="001B433F">
        <w:rPr>
          <w:rStyle w:val="Cquestionpartlabelbold"/>
        </w:rPr>
        <w:t>B</w:t>
      </w:r>
      <w:r>
        <w:tab/>
      </w:r>
      <w:r w:rsidR="00BD4D2B">
        <w:t>50</w:t>
      </w:r>
      <w:r w:rsidR="0041242E">
        <w:t>%</w:t>
      </w:r>
      <w:r>
        <w:tab/>
      </w:r>
      <w:r>
        <w:tab/>
      </w:r>
      <w:r w:rsidRPr="001B433F">
        <w:rPr>
          <w:rStyle w:val="Cquestionpartlabelbold"/>
        </w:rPr>
        <w:t>C</w:t>
      </w:r>
      <w:r>
        <w:tab/>
      </w:r>
      <w:r w:rsidR="0041242E">
        <w:t>6</w:t>
      </w:r>
      <w:r w:rsidR="00BD4D2B">
        <w:t>0</w:t>
      </w:r>
      <w:r w:rsidR="0041242E">
        <w:t>%</w:t>
      </w:r>
      <w:r>
        <w:tab/>
      </w:r>
      <w:r>
        <w:tab/>
      </w:r>
      <w:r w:rsidRPr="001B433F">
        <w:rPr>
          <w:rStyle w:val="Cquestionpartlabelbold"/>
        </w:rPr>
        <w:t>D</w:t>
      </w:r>
      <w:r>
        <w:tab/>
      </w:r>
      <w:r w:rsidR="00BD4D2B">
        <w:t>70</w:t>
      </w:r>
      <w:r w:rsidR="0041242E">
        <w:t>%</w:t>
      </w:r>
    </w:p>
    <w:p w14:paraId="4A5DD7EC" w14:textId="53DA4451" w:rsidR="001B433F" w:rsidRDefault="001B433F" w:rsidP="001B433F">
      <w:pPr>
        <w:pStyle w:val="Pquestionheadingmc"/>
      </w:pPr>
      <w:r>
        <w:t xml:space="preserve">Question </w:t>
      </w:r>
      <w:r w:rsidR="00EF38CC">
        <w:t>2</w:t>
      </w:r>
      <w:r>
        <w:tab/>
        <w:t>[</w:t>
      </w:r>
      <w:r w:rsidR="00240E07">
        <w:t>1</w:t>
      </w:r>
      <w:r>
        <w:t>.</w:t>
      </w:r>
      <w:r w:rsidR="00240E07">
        <w:t>2</w:t>
      </w:r>
      <w:r>
        <w:t>]</w:t>
      </w:r>
    </w:p>
    <w:p w14:paraId="0D3149F6" w14:textId="340E4C35" w:rsidR="001B433F" w:rsidRDefault="00BD4D2B" w:rsidP="001B433F">
      <w:pPr>
        <w:pStyle w:val="Pquestiontextmainstem"/>
      </w:pPr>
      <w:r w:rsidRPr="00BD4D2B">
        <w:t>What is the sale price of a pair of shoes that retail at $270.00 but are discounted by 40%?</w:t>
      </w:r>
    </w:p>
    <w:p w14:paraId="36EF2055" w14:textId="3DA23742" w:rsidR="001B433F" w:rsidRDefault="001B433F" w:rsidP="001B433F">
      <w:pPr>
        <w:pStyle w:val="Pquestiontextmcqoptions"/>
      </w:pPr>
      <w:r w:rsidRPr="001B433F">
        <w:rPr>
          <w:rStyle w:val="Cquestionpartlabelbold"/>
        </w:rPr>
        <w:t>A</w:t>
      </w:r>
      <w:r>
        <w:tab/>
      </w:r>
      <w:r w:rsidR="00B9093C" w:rsidRPr="00B9093C">
        <w:t>$162.00</w:t>
      </w:r>
      <w:r>
        <w:tab/>
      </w:r>
      <w:r w:rsidR="002509BC">
        <w:tab/>
      </w:r>
      <w:r w:rsidRPr="001B433F">
        <w:rPr>
          <w:rStyle w:val="Cquestionpartlabelbold"/>
        </w:rPr>
        <w:t>B</w:t>
      </w:r>
      <w:r>
        <w:tab/>
      </w:r>
      <w:r w:rsidR="0041242E" w:rsidRPr="0041242E">
        <w:t>$200.00</w:t>
      </w:r>
      <w:r>
        <w:tab/>
      </w:r>
      <w:r w:rsidR="002509BC">
        <w:tab/>
      </w:r>
      <w:r w:rsidRPr="001B433F">
        <w:rPr>
          <w:rStyle w:val="Cquestionpartlabelbold"/>
        </w:rPr>
        <w:t>C</w:t>
      </w:r>
      <w:r>
        <w:tab/>
      </w:r>
      <w:r w:rsidR="00B9093C" w:rsidRPr="00B9093C">
        <w:t>$108.00</w:t>
      </w:r>
      <w:r w:rsidR="002509BC">
        <w:tab/>
      </w:r>
      <w:r>
        <w:tab/>
      </w:r>
      <w:r w:rsidRPr="001B433F">
        <w:rPr>
          <w:rStyle w:val="Cquestionpartlabelbold"/>
        </w:rPr>
        <w:t>D</w:t>
      </w:r>
      <w:r>
        <w:tab/>
      </w:r>
      <w:r w:rsidR="00F55474" w:rsidRPr="00F55474">
        <w:t>$</w:t>
      </w:r>
      <w:r w:rsidR="0041242E" w:rsidRPr="0041242E">
        <w:t>42.00</w:t>
      </w:r>
    </w:p>
    <w:p w14:paraId="5FFFF81F" w14:textId="486F5DDC" w:rsidR="00240E07" w:rsidRDefault="00240E07" w:rsidP="00240E07">
      <w:pPr>
        <w:pStyle w:val="Pquestionheadingmc"/>
      </w:pPr>
      <w:r>
        <w:t>Question 3</w:t>
      </w:r>
      <w:r>
        <w:tab/>
        <w:t>[1.3]</w:t>
      </w:r>
    </w:p>
    <w:p w14:paraId="79DEAC14" w14:textId="6D35BFA5" w:rsidR="00240E07" w:rsidRDefault="00B9093C" w:rsidP="00240E07">
      <w:pPr>
        <w:pStyle w:val="Pquestiontextmainstem"/>
      </w:pPr>
      <w:r>
        <w:t>Koon-Siong works as a car sales</w:t>
      </w:r>
      <w:r w:rsidRPr="00B9093C">
        <w:t xml:space="preserve">person. In a week, he earns $180.00 plus 2.8% of the value of any car </w:t>
      </w:r>
      <w:r>
        <w:t xml:space="preserve">that </w:t>
      </w:r>
      <w:r w:rsidRPr="00B9093C">
        <w:t>he sells. In one week of work, he sells one car for $16 000 and</w:t>
      </w:r>
      <w:r>
        <w:t xml:space="preserve"> another for $11 999. What does </w:t>
      </w:r>
      <w:r w:rsidRPr="00B9093C">
        <w:t>Koon-Siong earn in that week?</w:t>
      </w:r>
    </w:p>
    <w:p w14:paraId="41D33E0B" w14:textId="23C97AF2" w:rsidR="00240E07" w:rsidRDefault="00240E07" w:rsidP="00240E07">
      <w:pPr>
        <w:pStyle w:val="Pquestiontextmcqoptions"/>
      </w:pPr>
      <w:r w:rsidRPr="001B433F">
        <w:rPr>
          <w:rStyle w:val="Cquestionpartlabelbold"/>
        </w:rPr>
        <w:t>A</w:t>
      </w:r>
      <w:r>
        <w:tab/>
      </w:r>
      <w:r w:rsidR="00B9093C" w:rsidRPr="00B9093C">
        <w:t>$783.97</w:t>
      </w:r>
      <w:r>
        <w:tab/>
      </w:r>
      <w:r>
        <w:tab/>
      </w:r>
      <w:r w:rsidRPr="001B433F">
        <w:rPr>
          <w:rStyle w:val="Cquestionpartlabelbold"/>
        </w:rPr>
        <w:t>B</w:t>
      </w:r>
      <w:r>
        <w:tab/>
      </w:r>
      <w:r w:rsidR="00B9093C" w:rsidRPr="00B9093C">
        <w:t>$963.97</w:t>
      </w:r>
      <w:r>
        <w:tab/>
      </w:r>
      <w:r>
        <w:tab/>
      </w:r>
      <w:r w:rsidRPr="001B433F">
        <w:rPr>
          <w:rStyle w:val="Cquestionpartlabelbold"/>
        </w:rPr>
        <w:t>C</w:t>
      </w:r>
      <w:r>
        <w:tab/>
      </w:r>
      <w:r w:rsidR="00B9093C" w:rsidRPr="00B9093C">
        <w:t>$5700.96</w:t>
      </w:r>
      <w:r>
        <w:tab/>
      </w:r>
      <w:r>
        <w:tab/>
      </w:r>
      <w:r w:rsidRPr="001B433F">
        <w:rPr>
          <w:rStyle w:val="Cquestionpartlabelbold"/>
        </w:rPr>
        <w:t>D</w:t>
      </w:r>
      <w:r>
        <w:tab/>
      </w:r>
      <w:r w:rsidR="00F55474" w:rsidRPr="00F55474">
        <w:t>$</w:t>
      </w:r>
      <w:r w:rsidR="0041242E" w:rsidRPr="0041242E">
        <w:t>1063.96</w:t>
      </w:r>
    </w:p>
    <w:p w14:paraId="19C92854" w14:textId="4682C269" w:rsidR="00240E07" w:rsidRDefault="00240E07" w:rsidP="00240E07">
      <w:pPr>
        <w:pStyle w:val="Pquestionheadingmc"/>
      </w:pPr>
      <w:r>
        <w:t>Question 4</w:t>
      </w:r>
      <w:r>
        <w:tab/>
        <w:t>[1.4]</w:t>
      </w:r>
    </w:p>
    <w:p w14:paraId="551CD3B7" w14:textId="7B3EAF1F" w:rsidR="00240E07" w:rsidRDefault="00B9093C" w:rsidP="00240E07">
      <w:pPr>
        <w:pStyle w:val="Pquestiontextmainstem"/>
      </w:pPr>
      <w:r w:rsidRPr="00B9093C">
        <w:t>Marijke is a beautician who earns $39 120 per annum. She donates $10.00 per month to recognised charities and pays $115 for her membership of the Australian Beautician’s Association. What is her taxable income?</w:t>
      </w:r>
    </w:p>
    <w:p w14:paraId="2A9463E6" w14:textId="7E3AEF0B" w:rsidR="00240E07" w:rsidRDefault="00240E07" w:rsidP="00240E07">
      <w:pPr>
        <w:pStyle w:val="Pquestiontextmcqoptions"/>
      </w:pPr>
      <w:r w:rsidRPr="001B433F">
        <w:rPr>
          <w:rStyle w:val="Cquestionpartlabelbold"/>
        </w:rPr>
        <w:t>A</w:t>
      </w:r>
      <w:r>
        <w:tab/>
      </w:r>
      <w:r w:rsidR="00F55474" w:rsidRPr="00F55474">
        <w:t>$</w:t>
      </w:r>
      <w:r w:rsidR="0041242E" w:rsidRPr="0041242E">
        <w:t>37 330</w:t>
      </w:r>
      <w:r>
        <w:tab/>
      </w:r>
      <w:r>
        <w:tab/>
      </w:r>
      <w:r w:rsidRPr="001B433F">
        <w:rPr>
          <w:rStyle w:val="Cquestionpartlabelbold"/>
        </w:rPr>
        <w:t>B</w:t>
      </w:r>
      <w:r>
        <w:tab/>
      </w:r>
      <w:r w:rsidR="00F55474" w:rsidRPr="00F55474">
        <w:t>$</w:t>
      </w:r>
      <w:r w:rsidR="0041242E" w:rsidRPr="0041242E">
        <w:t>37 480</w:t>
      </w:r>
      <w:r>
        <w:tab/>
      </w:r>
      <w:r>
        <w:tab/>
      </w:r>
      <w:r w:rsidRPr="001B433F">
        <w:rPr>
          <w:rStyle w:val="Cquestionpartlabelbold"/>
        </w:rPr>
        <w:t>C</w:t>
      </w:r>
      <w:r>
        <w:tab/>
      </w:r>
      <w:r w:rsidR="00F55474" w:rsidRPr="00F55474">
        <w:t>$</w:t>
      </w:r>
      <w:r w:rsidR="0041242E" w:rsidRPr="0041242E">
        <w:t>39 200</w:t>
      </w:r>
      <w:r>
        <w:tab/>
      </w:r>
      <w:r>
        <w:tab/>
      </w:r>
      <w:r w:rsidRPr="001B433F">
        <w:rPr>
          <w:rStyle w:val="Cquestionpartlabelbold"/>
        </w:rPr>
        <w:t>D</w:t>
      </w:r>
      <w:r>
        <w:tab/>
      </w:r>
      <w:r w:rsidR="00F55474" w:rsidRPr="00F55474">
        <w:t>$</w:t>
      </w:r>
      <w:r w:rsidR="00B9093C" w:rsidRPr="00B9093C">
        <w:t>38 885</w:t>
      </w:r>
    </w:p>
    <w:p w14:paraId="0D17C7E0" w14:textId="69E60CBC" w:rsidR="00240E07" w:rsidRDefault="00240E07" w:rsidP="00240E07">
      <w:pPr>
        <w:pStyle w:val="Pquestionheadingmc"/>
      </w:pPr>
      <w:r>
        <w:t>Question 5</w:t>
      </w:r>
      <w:r w:rsidR="00010A8C">
        <w:tab/>
        <w:t>[1</w:t>
      </w:r>
      <w:r>
        <w:t>.</w:t>
      </w:r>
      <w:r w:rsidR="00010A8C">
        <w:t>5</w:t>
      </w:r>
      <w:r>
        <w:t>]</w:t>
      </w:r>
    </w:p>
    <w:p w14:paraId="645B977E" w14:textId="58D74328" w:rsidR="00240E07" w:rsidRDefault="00B9093C" w:rsidP="00240E07">
      <w:pPr>
        <w:pStyle w:val="Pquestiontextmainstem"/>
      </w:pPr>
      <w:r w:rsidRPr="00B9093C">
        <w:t>$950.00 is invested for eight years in a bank paying simple interest at a rate of 4.9% p.a. How much simple interest will be earned?</w:t>
      </w:r>
    </w:p>
    <w:p w14:paraId="5C8C4AA0" w14:textId="79BA59D1" w:rsidR="00240E07" w:rsidRDefault="00240E07" w:rsidP="00240E07">
      <w:pPr>
        <w:pStyle w:val="Pquestiontextmcqoptions"/>
      </w:pPr>
      <w:r w:rsidRPr="001B433F">
        <w:rPr>
          <w:rStyle w:val="Cquestionpartlabelbold"/>
        </w:rPr>
        <w:t>A</w:t>
      </w:r>
      <w:r>
        <w:tab/>
      </w:r>
      <w:r w:rsidR="00653408" w:rsidRPr="00653408">
        <w:t>$</w:t>
      </w:r>
      <w:r w:rsidR="0041242E" w:rsidRPr="0041242E">
        <w:t>48.51</w:t>
      </w:r>
      <w:r>
        <w:tab/>
      </w:r>
      <w:r>
        <w:tab/>
      </w:r>
      <w:r w:rsidRPr="001B433F">
        <w:rPr>
          <w:rStyle w:val="Cquestionpartlabelbold"/>
        </w:rPr>
        <w:t>B</w:t>
      </w:r>
      <w:r>
        <w:tab/>
      </w:r>
      <w:r w:rsidR="0041242E" w:rsidRPr="0041242E">
        <w:t>$166.70</w:t>
      </w:r>
      <w:r>
        <w:tab/>
      </w:r>
      <w:r>
        <w:tab/>
      </w:r>
      <w:r w:rsidRPr="001B433F">
        <w:rPr>
          <w:rStyle w:val="Cquestionpartlabelbold"/>
        </w:rPr>
        <w:t>C</w:t>
      </w:r>
      <w:r>
        <w:tab/>
      </w:r>
      <w:r w:rsidR="00B9093C" w:rsidRPr="00B9093C">
        <w:t>$372.40</w:t>
      </w:r>
      <w:r>
        <w:tab/>
      </w:r>
      <w:r>
        <w:tab/>
      </w:r>
      <w:r w:rsidRPr="001B433F">
        <w:rPr>
          <w:rStyle w:val="Cquestionpartlabelbold"/>
        </w:rPr>
        <w:t>D</w:t>
      </w:r>
      <w:r>
        <w:tab/>
      </w:r>
      <w:r w:rsidR="00B9093C" w:rsidRPr="00B9093C">
        <w:t>$1322.40</w:t>
      </w:r>
    </w:p>
    <w:p w14:paraId="7CAEE25A" w14:textId="019142BE" w:rsidR="00240E07" w:rsidRDefault="00240E07" w:rsidP="00240E07">
      <w:pPr>
        <w:pStyle w:val="Pquestionheadingmc"/>
      </w:pPr>
      <w:r>
        <w:t>Question 6</w:t>
      </w:r>
      <w:r>
        <w:tab/>
        <w:t>[</w:t>
      </w:r>
      <w:r w:rsidR="00010A8C">
        <w:t>1.6</w:t>
      </w:r>
      <w:r>
        <w:t>]</w:t>
      </w:r>
    </w:p>
    <w:p w14:paraId="09B34DE5" w14:textId="1267C8E4" w:rsidR="0041242E" w:rsidRDefault="0041242E" w:rsidP="0041242E">
      <w:pPr>
        <w:pStyle w:val="Pquestiontextmainstem"/>
      </w:pPr>
      <w:r>
        <w:t>The ironically named Free Bank has the following monthly fees:</w:t>
      </w:r>
    </w:p>
    <w:p w14:paraId="73B4FDB2" w14:textId="77777777" w:rsidR="00B9093C" w:rsidRDefault="00B9093C" w:rsidP="00B9093C">
      <w:pPr>
        <w:pStyle w:val="Pquestiontextmainstem"/>
      </w:pPr>
      <w:r>
        <w:t>*   $5.00 account-keeping</w:t>
      </w:r>
    </w:p>
    <w:p w14:paraId="01759C04" w14:textId="77777777" w:rsidR="00B9093C" w:rsidRDefault="00B9093C" w:rsidP="00B9093C">
      <w:pPr>
        <w:pStyle w:val="Pquestiontextmainstem"/>
      </w:pPr>
      <w:r>
        <w:t>*   $0.10 for the first four withdrawals from a Free Bank ATM</w:t>
      </w:r>
    </w:p>
    <w:p w14:paraId="17EEECCB" w14:textId="77777777" w:rsidR="00B9093C" w:rsidRDefault="00B9093C" w:rsidP="00B9093C">
      <w:pPr>
        <w:pStyle w:val="Pquestiontextmainstem"/>
      </w:pPr>
      <w:r>
        <w:t>*   $0.90 for additional withdrawals from a Free Bank ATM</w:t>
      </w:r>
    </w:p>
    <w:p w14:paraId="43FEE916" w14:textId="77777777" w:rsidR="00B9093C" w:rsidRDefault="00B9093C" w:rsidP="00B9093C">
      <w:pPr>
        <w:pStyle w:val="Pquestiontextmainstem"/>
      </w:pPr>
      <w:r>
        <w:t>*   $1.80 for withdrawals from the ATM of a different bank</w:t>
      </w:r>
    </w:p>
    <w:p w14:paraId="2540BEF5" w14:textId="77777777" w:rsidR="00B9093C" w:rsidRDefault="00B9093C" w:rsidP="00B9093C">
      <w:pPr>
        <w:pStyle w:val="Pquestiontextmainstem"/>
      </w:pPr>
      <w:r>
        <w:t>*   $0.50 per EFTPOS transaction</w:t>
      </w:r>
    </w:p>
    <w:p w14:paraId="1E15B1EA" w14:textId="3FEA8396" w:rsidR="00653408" w:rsidRDefault="00B9093C" w:rsidP="00B9093C">
      <w:pPr>
        <w:pStyle w:val="Pquestiontextmainstem"/>
      </w:pPr>
      <w:r>
        <w:t>*   $0.10 per online transfer</w:t>
      </w:r>
    </w:p>
    <w:p w14:paraId="58354E0C" w14:textId="35A63568" w:rsidR="00B55486" w:rsidRDefault="00B9093C" w:rsidP="00653408">
      <w:pPr>
        <w:pStyle w:val="Pquestiontextmainstem"/>
      </w:pPr>
      <w:r w:rsidRPr="00B9093C">
        <w:t>In one month, Saako withdraws</w:t>
      </w:r>
      <w:r w:rsidR="002E796F">
        <w:t xml:space="preserve"> money</w:t>
      </w:r>
      <w:r w:rsidRPr="00B9093C">
        <w:t xml:space="preserve"> 12 times from a Free Bank ATM, five times from a different bank’s ATM, </w:t>
      </w:r>
      <w:r>
        <w:t xml:space="preserve">and she </w:t>
      </w:r>
      <w:r w:rsidR="002E796F">
        <w:t xml:space="preserve">also </w:t>
      </w:r>
      <w:r w:rsidRPr="00B9093C">
        <w:t>completes two EFTPOS transactions and three online transfers. What does she pay in charges?</w:t>
      </w:r>
      <w:r w:rsidR="002E796F">
        <w:t xml:space="preserve"> </w:t>
      </w:r>
    </w:p>
    <w:p w14:paraId="624B454F" w14:textId="3D72CB30" w:rsidR="00240E07" w:rsidRDefault="00240E07" w:rsidP="00240E07">
      <w:pPr>
        <w:pStyle w:val="Pquestiontextmcqoptions"/>
      </w:pPr>
      <w:r w:rsidRPr="001B433F">
        <w:rPr>
          <w:rStyle w:val="Cquestionpartlabelbold"/>
        </w:rPr>
        <w:t>A</w:t>
      </w:r>
      <w:r>
        <w:tab/>
      </w:r>
      <w:r w:rsidR="00B9093C" w:rsidRPr="00B9093C">
        <w:t>$22.90</w:t>
      </w:r>
      <w:r>
        <w:tab/>
      </w:r>
      <w:r>
        <w:tab/>
      </w:r>
      <w:r w:rsidRPr="001B433F">
        <w:rPr>
          <w:rStyle w:val="Cquestionpartlabelbold"/>
        </w:rPr>
        <w:t>B</w:t>
      </w:r>
      <w:r>
        <w:tab/>
      </w:r>
      <w:r w:rsidR="0041242E" w:rsidRPr="0041242E">
        <w:t>$23.90</w:t>
      </w:r>
      <w:r>
        <w:tab/>
      </w:r>
      <w:r>
        <w:tab/>
      </w:r>
      <w:r w:rsidRPr="001B433F">
        <w:rPr>
          <w:rStyle w:val="Cquestionpartlabelbold"/>
        </w:rPr>
        <w:t>C</w:t>
      </w:r>
      <w:r>
        <w:tab/>
      </w:r>
      <w:r w:rsidR="0041242E" w:rsidRPr="0041242E">
        <w:t>$25.90</w:t>
      </w:r>
      <w:r>
        <w:tab/>
      </w:r>
      <w:r>
        <w:tab/>
      </w:r>
      <w:r w:rsidRPr="001B433F">
        <w:rPr>
          <w:rStyle w:val="Cquestionpartlabelbold"/>
        </w:rPr>
        <w:t>D</w:t>
      </w:r>
      <w:r>
        <w:tab/>
      </w:r>
      <w:r w:rsidR="0041242E" w:rsidRPr="0041242E">
        <w:t>$27.90</w:t>
      </w:r>
    </w:p>
    <w:p w14:paraId="39D77C83" w14:textId="26AEA9E5" w:rsidR="008D3CAF" w:rsidRDefault="008D3CAF" w:rsidP="008D3CAF">
      <w:pPr>
        <w:pStyle w:val="Pquestionheadingmc"/>
      </w:pPr>
      <w:r>
        <w:lastRenderedPageBreak/>
        <w:t>Question 7</w:t>
      </w:r>
      <w:r>
        <w:tab/>
        <w:t>[1.7]</w:t>
      </w:r>
    </w:p>
    <w:p w14:paraId="1AD090B9" w14:textId="611B5F47" w:rsidR="008D3CAF" w:rsidRDefault="0041242E" w:rsidP="008D3CAF">
      <w:pPr>
        <w:pStyle w:val="Pquestiontextmainstem"/>
      </w:pPr>
      <w:r w:rsidRPr="0041242E">
        <w:t>Zachary uses a 4020 W soun</w:t>
      </w:r>
      <w:r>
        <w:t>d system for 3 hours each day. What are t</w:t>
      </w:r>
      <w:r w:rsidRPr="0041242E">
        <w:t>he respective daily energy consumption and running cost, given that th</w:t>
      </w:r>
      <w:r>
        <w:t>e tariff is 1</w:t>
      </w:r>
      <w:r w:rsidR="00B9093C">
        <w:t>4</w:t>
      </w:r>
      <w:r>
        <w:t>.2 cents/kWh?</w:t>
      </w:r>
    </w:p>
    <w:p w14:paraId="00357CA8" w14:textId="0B66D99C" w:rsidR="008D3CAF" w:rsidRDefault="008D3CAF" w:rsidP="0041242E">
      <w:pPr>
        <w:pStyle w:val="Pquestiontextmcqoptions"/>
      </w:pPr>
      <w:r w:rsidRPr="001B433F">
        <w:rPr>
          <w:rStyle w:val="Cquestionpartlabelbold"/>
        </w:rPr>
        <w:t>A</w:t>
      </w:r>
      <w:r>
        <w:tab/>
      </w:r>
      <w:r w:rsidR="0041242E" w:rsidRPr="0041242E">
        <w:t>4.02 kWh; $1.95/day</w:t>
      </w:r>
      <w:r>
        <w:tab/>
      </w:r>
      <w:r>
        <w:tab/>
      </w:r>
      <w:r w:rsidRPr="001B433F">
        <w:rPr>
          <w:rStyle w:val="Cquestionpartlabelbold"/>
        </w:rPr>
        <w:t>B</w:t>
      </w:r>
      <w:r>
        <w:tab/>
      </w:r>
      <w:r w:rsidR="0041242E" w:rsidRPr="0041242E">
        <w:t>12.06 kWh; $1.95/day</w:t>
      </w:r>
      <w:r>
        <w:tab/>
      </w:r>
      <w:r>
        <w:tab/>
      </w:r>
      <w:r w:rsidR="0041242E">
        <w:br/>
      </w:r>
      <w:r w:rsidRPr="001B433F">
        <w:rPr>
          <w:rStyle w:val="Cquestionpartlabelbold"/>
        </w:rPr>
        <w:t>C</w:t>
      </w:r>
      <w:r>
        <w:tab/>
      </w:r>
      <w:r w:rsidR="00B9093C" w:rsidRPr="00B9093C">
        <w:t>12.06 kWh; $1.71/day</w:t>
      </w:r>
      <w:r>
        <w:tab/>
      </w:r>
      <w:r>
        <w:tab/>
      </w:r>
      <w:r w:rsidRPr="001B433F">
        <w:rPr>
          <w:rStyle w:val="Cquestionpartlabelbold"/>
        </w:rPr>
        <w:t>D</w:t>
      </w:r>
      <w:r>
        <w:tab/>
      </w:r>
      <w:r w:rsidR="0041242E" w:rsidRPr="0041242E">
        <w:t>3 kWh; $1.95/day</w:t>
      </w:r>
    </w:p>
    <w:p w14:paraId="7059B251" w14:textId="2CA03ADF" w:rsidR="00240E07" w:rsidRDefault="00240E07" w:rsidP="00240E07">
      <w:pPr>
        <w:pStyle w:val="Pquestionheadingmc"/>
      </w:pPr>
      <w:r>
        <w:t xml:space="preserve">Question </w:t>
      </w:r>
      <w:r w:rsidR="008D3CAF">
        <w:t>8</w:t>
      </w:r>
      <w:r>
        <w:tab/>
        <w:t>[</w:t>
      </w:r>
      <w:r w:rsidR="00010A8C">
        <w:t>1.</w:t>
      </w:r>
      <w:r w:rsidR="00C70601">
        <w:t>8</w:t>
      </w:r>
      <w:r>
        <w:t>]</w:t>
      </w:r>
    </w:p>
    <w:p w14:paraId="3C1AC9CF" w14:textId="756C03D4" w:rsidR="00240E07" w:rsidRDefault="00B9093C" w:rsidP="00240E07">
      <w:pPr>
        <w:pStyle w:val="Pquestiontextmainstem"/>
      </w:pPr>
      <w:r w:rsidRPr="00B9093C">
        <w:t>Ola has a 24-month internet plan with a minimum monthly spend of $58. Her contract states that the early exit fee is the minimum monthly spend multiplied by the number of months left on her contract, plus an extra $110.00 if she leaves within the first 6 months. Ola exits the plan after 4</w:t>
      </w:r>
      <w:r>
        <w:t> </w:t>
      </w:r>
      <w:r w:rsidRPr="00B9093C">
        <w:t>months. What is her early exit fee?</w:t>
      </w:r>
    </w:p>
    <w:p w14:paraId="45870E52" w14:textId="028D3AA5" w:rsidR="00240E07" w:rsidRDefault="00240E07" w:rsidP="00242EEB">
      <w:pPr>
        <w:pStyle w:val="Pquestiontextmcqoptions"/>
      </w:pPr>
      <w:r w:rsidRPr="001B433F">
        <w:rPr>
          <w:rStyle w:val="Cquestionpartlabelbold"/>
        </w:rPr>
        <w:t>A</w:t>
      </w:r>
      <w:r>
        <w:tab/>
      </w:r>
      <w:r w:rsidR="00B9093C" w:rsidRPr="00B9093C">
        <w:t>$1270</w:t>
      </w:r>
      <w:r>
        <w:tab/>
      </w:r>
      <w:r>
        <w:tab/>
      </w:r>
      <w:r w:rsidRPr="001B433F">
        <w:rPr>
          <w:rStyle w:val="Cquestionpartlabelbold"/>
        </w:rPr>
        <w:t>B</w:t>
      </w:r>
      <w:r>
        <w:tab/>
      </w:r>
      <w:r w:rsidR="0041242E" w:rsidRPr="0041242E">
        <w:t>$1102</w:t>
      </w:r>
      <w:r>
        <w:tab/>
      </w:r>
      <w:r>
        <w:tab/>
      </w:r>
      <w:r w:rsidRPr="001B433F">
        <w:rPr>
          <w:rStyle w:val="Cquestionpartlabelbold"/>
        </w:rPr>
        <w:t>C</w:t>
      </w:r>
      <w:r>
        <w:tab/>
      </w:r>
      <w:r w:rsidR="0041242E" w:rsidRPr="0041242E">
        <w:t>$1121</w:t>
      </w:r>
      <w:r>
        <w:tab/>
      </w:r>
      <w:r>
        <w:tab/>
      </w:r>
      <w:r w:rsidRPr="001B433F">
        <w:rPr>
          <w:rStyle w:val="Cquestionpartlabelbold"/>
        </w:rPr>
        <w:t>D</w:t>
      </w:r>
      <w:r>
        <w:tab/>
      </w:r>
      <w:r w:rsidR="0041242E" w:rsidRPr="0041242E">
        <w:t>$1212</w:t>
      </w:r>
    </w:p>
    <w:p w14:paraId="0EB83F0A" w14:textId="6234F663" w:rsidR="001B433F" w:rsidRDefault="001B433F" w:rsidP="001B433F">
      <w:pPr>
        <w:pStyle w:val="Psectionresults"/>
      </w:pPr>
      <w:r>
        <w:t>M</w:t>
      </w:r>
      <w:r w:rsidR="00240E07">
        <w:t>ultiple-choice results: ___ / 8</w:t>
      </w:r>
    </w:p>
    <w:p w14:paraId="0E83C1A4" w14:textId="16D19D53" w:rsidR="00240E07" w:rsidRDefault="00240E07">
      <w:pPr>
        <w:rPr>
          <w:rFonts w:asciiTheme="minorHAnsi" w:hAnsiTheme="minorHAnsi"/>
          <w:i/>
          <w:sz w:val="28"/>
        </w:rPr>
      </w:pPr>
    </w:p>
    <w:p w14:paraId="4D571429" w14:textId="3EC7B551" w:rsidR="001B433F" w:rsidRDefault="001B433F" w:rsidP="001B433F">
      <w:pPr>
        <w:pStyle w:val="Psectionheading"/>
      </w:pPr>
      <w:r>
        <w:t>Short answer section</w:t>
      </w:r>
    </w:p>
    <w:p w14:paraId="20AD4535" w14:textId="49796BE7" w:rsidR="001B433F" w:rsidRDefault="00010A8C" w:rsidP="00B80E6D">
      <w:pPr>
        <w:pStyle w:val="Pquestionheadingsx1stafterhead"/>
      </w:pPr>
      <w:r>
        <w:t>Question 9</w:t>
      </w:r>
      <w:r w:rsidR="001B433F">
        <w:tab/>
      </w:r>
      <w:r w:rsidR="0081584A">
        <w:rPr>
          <w:rStyle w:val="Cmarkslabel"/>
        </w:rPr>
        <w:t>2</w:t>
      </w:r>
      <w:r w:rsidR="001B433F" w:rsidRPr="001B433F">
        <w:rPr>
          <w:rStyle w:val="Cmarkslabel"/>
        </w:rPr>
        <w:t xml:space="preserve"> marks</w:t>
      </w:r>
      <w:r>
        <w:tab/>
        <w:t>[1.4</w:t>
      </w:r>
      <w:r w:rsidR="001B433F">
        <w:t>]</w:t>
      </w:r>
    </w:p>
    <w:p w14:paraId="7D00EB78" w14:textId="77777777" w:rsidR="0062232B" w:rsidRDefault="0062232B" w:rsidP="0062232B">
      <w:pPr>
        <w:pStyle w:val="Pquestiontextmainstem"/>
      </w:pPr>
      <w:r>
        <w:t>Use words from the list below to complete the following sentences.</w:t>
      </w:r>
    </w:p>
    <w:p w14:paraId="33C6F9CF" w14:textId="77777777" w:rsidR="0062232B" w:rsidRDefault="0062232B" w:rsidP="0062232B">
      <w:pPr>
        <w:pStyle w:val="Pquestiontextmainstem"/>
      </w:pPr>
      <w:r>
        <w:t>credit card      rate of interest     principal     EFTPOS      discount     buy on terms</w:t>
      </w:r>
    </w:p>
    <w:p w14:paraId="157A64E1" w14:textId="1D3AE31E" w:rsidR="002509BC" w:rsidRDefault="0062232B" w:rsidP="0062232B">
      <w:pPr>
        <w:pStyle w:val="Pquestiontextmainstem"/>
      </w:pPr>
      <w:r>
        <w:t>Some stores allow customers to ___________________________. Under this arrangement, customers are often given an interest-free period. After this time, if the amount owing has not been fully paid off, customers are expected to pay a high ___________________________. To avoid potentially paying interest, some people choose to use cash or ________________________ to pay for goods rather than a ___________________________.</w:t>
      </w:r>
    </w:p>
    <w:p w14:paraId="0601FB1E" w14:textId="66BAD642" w:rsidR="00EF38CC" w:rsidRPr="00847FF8" w:rsidRDefault="00EF38CC" w:rsidP="00EF38CC">
      <w:pPr>
        <w:pStyle w:val="Pquestionheadingsx"/>
      </w:pPr>
      <w:r w:rsidRPr="00847FF8">
        <w:t xml:space="preserve">Question </w:t>
      </w:r>
      <w:r w:rsidR="00010A8C" w:rsidRPr="00847FF8">
        <w:t>10</w:t>
      </w:r>
      <w:r w:rsidRPr="00847FF8">
        <w:tab/>
      </w:r>
      <w:r w:rsidR="00AA2F30">
        <w:rPr>
          <w:rStyle w:val="Cmarkslabel"/>
        </w:rPr>
        <w:t>2</w:t>
      </w:r>
      <w:r w:rsidRPr="00847FF8">
        <w:rPr>
          <w:rStyle w:val="Cmarkslabel"/>
        </w:rPr>
        <w:t xml:space="preserve"> marks</w:t>
      </w:r>
      <w:r w:rsidRPr="00847FF8">
        <w:tab/>
        <w:t>[</w:t>
      </w:r>
      <w:r w:rsidR="00AA2F30">
        <w:t>1.1</w:t>
      </w:r>
      <w:r w:rsidRPr="00847FF8">
        <w:t>]</w:t>
      </w:r>
    </w:p>
    <w:p w14:paraId="6E420CF6" w14:textId="1F73EAAF" w:rsidR="00EF38CC" w:rsidRPr="009E1AF5" w:rsidRDefault="00EF38CC" w:rsidP="00EF38CC">
      <w:pPr>
        <w:pStyle w:val="Pquestiontextpartsa"/>
      </w:pPr>
      <w:r w:rsidRPr="009E1AF5">
        <w:rPr>
          <w:rStyle w:val="Cquestionpartlabelbold"/>
        </w:rPr>
        <w:t>(a)</w:t>
      </w:r>
      <w:r w:rsidRPr="009E1AF5">
        <w:tab/>
      </w:r>
      <w:r w:rsidR="00892F88">
        <w:t xml:space="preserve">Find </w:t>
      </w:r>
      <w:r w:rsidR="00B9093C" w:rsidRPr="00B9093C">
        <w:t>45% of $200</w:t>
      </w:r>
      <w:r w:rsidR="00892F88">
        <w:t>.</w:t>
      </w:r>
    </w:p>
    <w:p w14:paraId="50A430E0" w14:textId="77777777" w:rsidR="009E1AF5" w:rsidRDefault="009E1AF5" w:rsidP="00EF38CC">
      <w:pPr>
        <w:pStyle w:val="Pquestiontextpartsa"/>
        <w:rPr>
          <w:rStyle w:val="Cquestionpartlabelbold"/>
          <w:b w:val="0"/>
        </w:rPr>
      </w:pPr>
    </w:p>
    <w:p w14:paraId="4B186419" w14:textId="77777777" w:rsidR="00611A65" w:rsidRDefault="00611A65" w:rsidP="00EF38CC">
      <w:pPr>
        <w:pStyle w:val="Pquestiontextpartsa"/>
        <w:rPr>
          <w:rStyle w:val="Cquestionpartlabelbold"/>
          <w:b w:val="0"/>
        </w:rPr>
      </w:pPr>
    </w:p>
    <w:p w14:paraId="4B4BB5FB" w14:textId="77777777" w:rsidR="009E1AF5" w:rsidRPr="009E1AF5" w:rsidRDefault="009E1AF5" w:rsidP="00EF38CC">
      <w:pPr>
        <w:pStyle w:val="Pquestiontextpartsa"/>
        <w:rPr>
          <w:rStyle w:val="Cquestionpartlabelbold"/>
          <w:b w:val="0"/>
        </w:rPr>
      </w:pPr>
    </w:p>
    <w:p w14:paraId="419CF3CB" w14:textId="3113CF56" w:rsidR="00AA7ED5" w:rsidRDefault="00EF38CC" w:rsidP="009E1AF5">
      <w:pPr>
        <w:pStyle w:val="Pquestiontextpartsai"/>
      </w:pPr>
      <w:r w:rsidRPr="009E1AF5">
        <w:rPr>
          <w:rStyle w:val="Cquestionpartlabelbold"/>
        </w:rPr>
        <w:t>(b)</w:t>
      </w:r>
      <w:r w:rsidRPr="009E1AF5">
        <w:tab/>
      </w:r>
      <w:r w:rsidR="00B9093C" w:rsidRPr="00B9093C">
        <w:t>Decrease $80 by 15%</w:t>
      </w:r>
      <w:r w:rsidR="00892F88">
        <w:t>.</w:t>
      </w:r>
    </w:p>
    <w:p w14:paraId="32913F24" w14:textId="77777777" w:rsidR="009E1AF5" w:rsidRDefault="009E1AF5" w:rsidP="009E1AF5">
      <w:pPr>
        <w:pStyle w:val="Pquestiontextpartsai"/>
      </w:pPr>
    </w:p>
    <w:p w14:paraId="09302392" w14:textId="77777777" w:rsidR="009E1AF5" w:rsidRDefault="009E1AF5" w:rsidP="009E1AF5">
      <w:pPr>
        <w:pStyle w:val="Pquestiontextpartsai"/>
      </w:pPr>
    </w:p>
    <w:p w14:paraId="01C4F7B7" w14:textId="77777777" w:rsidR="00611A65" w:rsidRPr="009E1AF5" w:rsidRDefault="00611A65" w:rsidP="009E1AF5">
      <w:pPr>
        <w:pStyle w:val="Pquestiontextpartsai"/>
      </w:pPr>
    </w:p>
    <w:p w14:paraId="203A7AA6" w14:textId="51AF4DBE" w:rsidR="00010A8C" w:rsidRDefault="00010A8C" w:rsidP="00010A8C">
      <w:pPr>
        <w:pStyle w:val="Pquestionheadingsx"/>
      </w:pPr>
      <w:r>
        <w:t>Question 11</w:t>
      </w:r>
      <w:r>
        <w:tab/>
      </w:r>
      <w:r w:rsidR="0081584A">
        <w:rPr>
          <w:rStyle w:val="Cmarkslabel"/>
        </w:rPr>
        <w:t>2</w:t>
      </w:r>
      <w:r w:rsidRPr="001B433F">
        <w:rPr>
          <w:rStyle w:val="Cmarkslabel"/>
        </w:rPr>
        <w:t xml:space="preserve"> marks</w:t>
      </w:r>
      <w:r>
        <w:tab/>
        <w:t>[</w:t>
      </w:r>
      <w:r w:rsidR="0081584A">
        <w:t>1</w:t>
      </w:r>
      <w:r>
        <w:t>.1]</w:t>
      </w:r>
    </w:p>
    <w:p w14:paraId="1B3040CC" w14:textId="6D3BF0C1" w:rsidR="001A5F28" w:rsidRPr="001A5F28" w:rsidRDefault="006C1890" w:rsidP="001A5F28">
      <w:pPr>
        <w:rPr>
          <w:rFonts w:asciiTheme="minorHAnsi" w:hAnsiTheme="minorHAnsi"/>
        </w:rPr>
      </w:pPr>
      <w:r w:rsidRPr="006C1890">
        <w:rPr>
          <w:rFonts w:asciiTheme="minorHAnsi" w:hAnsiTheme="minorHAnsi"/>
        </w:rPr>
        <w:t xml:space="preserve">A bag of lollies is on sale for $2.29. The saving is $0.20. Work out the saving as a percentage of the original price, correct to </w:t>
      </w:r>
      <w:r>
        <w:rPr>
          <w:rFonts w:asciiTheme="minorHAnsi" w:hAnsiTheme="minorHAnsi"/>
        </w:rPr>
        <w:t>1</w:t>
      </w:r>
      <w:r w:rsidRPr="006C1890">
        <w:rPr>
          <w:rFonts w:asciiTheme="minorHAnsi" w:hAnsiTheme="minorHAnsi"/>
        </w:rPr>
        <w:t xml:space="preserve"> decimal place.</w:t>
      </w:r>
    </w:p>
    <w:p w14:paraId="5C9A22EB" w14:textId="2D1C2907" w:rsidR="00010A8C" w:rsidRDefault="00010A8C" w:rsidP="00010A8C">
      <w:pPr>
        <w:pStyle w:val="Pquestiontextpartsa"/>
      </w:pPr>
    </w:p>
    <w:p w14:paraId="39A7881E" w14:textId="77777777" w:rsidR="009E1AF5" w:rsidRDefault="009E1AF5" w:rsidP="00010A8C">
      <w:pPr>
        <w:pStyle w:val="Pquestiontextpartsa"/>
      </w:pPr>
    </w:p>
    <w:p w14:paraId="2306BD42" w14:textId="77777777" w:rsidR="0055478D" w:rsidRDefault="0055478D" w:rsidP="00010A8C">
      <w:pPr>
        <w:pStyle w:val="Pquestiontextpartsa"/>
      </w:pPr>
    </w:p>
    <w:p w14:paraId="40A69D26" w14:textId="77777777" w:rsidR="0055478D" w:rsidRDefault="0055478D" w:rsidP="00010A8C">
      <w:pPr>
        <w:pStyle w:val="Pquestiontextpartsa"/>
      </w:pPr>
    </w:p>
    <w:p w14:paraId="7A120821" w14:textId="5986491C" w:rsidR="00010A8C" w:rsidRDefault="00010A8C" w:rsidP="00010A8C">
      <w:pPr>
        <w:pStyle w:val="Pquestionheadingsx"/>
      </w:pPr>
      <w:r>
        <w:lastRenderedPageBreak/>
        <w:t>Question 12</w:t>
      </w:r>
      <w:r>
        <w:tab/>
      </w:r>
      <w:r w:rsidR="0081584A">
        <w:rPr>
          <w:rStyle w:val="Cmarkslabel"/>
        </w:rPr>
        <w:t>2</w:t>
      </w:r>
      <w:r w:rsidRPr="001B433F">
        <w:rPr>
          <w:rStyle w:val="Cmarkslabel"/>
        </w:rPr>
        <w:t xml:space="preserve"> marks</w:t>
      </w:r>
      <w:r>
        <w:tab/>
        <w:t>[1.</w:t>
      </w:r>
      <w:r w:rsidR="0081584A">
        <w:t>2</w:t>
      </w:r>
      <w:r>
        <w:t>]</w:t>
      </w:r>
    </w:p>
    <w:p w14:paraId="20CED22D" w14:textId="61F15843" w:rsidR="00010A8C" w:rsidRDefault="006C1890" w:rsidP="00B55486">
      <w:pPr>
        <w:pStyle w:val="Pquestiontextmainstem"/>
      </w:pPr>
      <w:r w:rsidRPr="006C1890">
        <w:t>A supermarket has a policy of marking up the cost prices of their goods by 60%. Calculate the cost price of a toothbrush that was sold for $2.20. Round your answer to the nearest cent.</w:t>
      </w:r>
    </w:p>
    <w:p w14:paraId="14D50293" w14:textId="77777777" w:rsidR="00016073" w:rsidRDefault="00016073" w:rsidP="00010A8C">
      <w:pPr>
        <w:pStyle w:val="Pquestiontextpartsa"/>
      </w:pPr>
    </w:p>
    <w:p w14:paraId="476C4553" w14:textId="77777777" w:rsidR="00016073" w:rsidRDefault="00016073" w:rsidP="00016073">
      <w:pPr>
        <w:pStyle w:val="Pquestiontextpartsa"/>
        <w:ind w:left="0" w:firstLine="0"/>
      </w:pPr>
    </w:p>
    <w:p w14:paraId="54975DC0" w14:textId="77777777" w:rsidR="0055478D" w:rsidRDefault="0055478D" w:rsidP="00016073">
      <w:pPr>
        <w:pStyle w:val="Pquestiontextpartsa"/>
        <w:ind w:left="0" w:firstLine="0"/>
      </w:pPr>
    </w:p>
    <w:p w14:paraId="2C594247" w14:textId="77777777" w:rsidR="00B13549" w:rsidRDefault="00B13549" w:rsidP="00016073">
      <w:pPr>
        <w:pStyle w:val="Pquestiontextpartsa"/>
        <w:ind w:left="0" w:firstLine="0"/>
      </w:pPr>
    </w:p>
    <w:p w14:paraId="33438734" w14:textId="77777777" w:rsidR="0055478D" w:rsidRDefault="0055478D" w:rsidP="00016073">
      <w:pPr>
        <w:pStyle w:val="Pquestiontextpartsa"/>
        <w:ind w:left="0" w:firstLine="0"/>
      </w:pPr>
    </w:p>
    <w:p w14:paraId="2F5A2FC9" w14:textId="77777777" w:rsidR="00611A65" w:rsidRPr="00016073" w:rsidRDefault="00611A65" w:rsidP="00016073">
      <w:pPr>
        <w:pStyle w:val="Pquestiontextpartsa"/>
        <w:ind w:left="0" w:firstLine="0"/>
      </w:pPr>
    </w:p>
    <w:p w14:paraId="3A11203E" w14:textId="5F7CC6AB" w:rsidR="00010A8C" w:rsidRDefault="00010A8C" w:rsidP="00010A8C">
      <w:pPr>
        <w:pStyle w:val="Pquestionheadingsx"/>
      </w:pPr>
      <w:r>
        <w:t>Question 13</w:t>
      </w:r>
      <w:r>
        <w:tab/>
      </w:r>
      <w:r w:rsidR="0081584A">
        <w:rPr>
          <w:rStyle w:val="Cmarkslabel"/>
        </w:rPr>
        <w:t>4</w:t>
      </w:r>
      <w:r w:rsidRPr="001B433F">
        <w:rPr>
          <w:rStyle w:val="Cmarkslabel"/>
        </w:rPr>
        <w:t xml:space="preserve"> marks</w:t>
      </w:r>
      <w:r>
        <w:tab/>
        <w:t>[1.</w:t>
      </w:r>
      <w:r w:rsidR="0081584A">
        <w:t>3</w:t>
      </w:r>
      <w:r>
        <w:t>]</w:t>
      </w:r>
    </w:p>
    <w:p w14:paraId="4C224C49" w14:textId="77777777" w:rsidR="006C1890" w:rsidRDefault="006C1890" w:rsidP="006C1890">
      <w:pPr>
        <w:pStyle w:val="Pquestiontextmainstem"/>
      </w:pPr>
      <w:r>
        <w:t xml:space="preserve">Gamble is working part-time for a butcher. Her job is covered by an agreement which includes: </w:t>
      </w:r>
    </w:p>
    <w:p w14:paraId="473AAF4D" w14:textId="2C75C363" w:rsidR="006C1890" w:rsidRPr="005A62B2" w:rsidRDefault="006C1890" w:rsidP="006C1890">
      <w:pPr>
        <w:pStyle w:val="Pquestiontextmainstem"/>
        <w:rPr>
          <w:sz w:val="22"/>
          <w:szCs w:val="22"/>
        </w:rPr>
      </w:pPr>
      <w:r w:rsidRPr="005A62B2">
        <w:rPr>
          <w:sz w:val="22"/>
          <w:szCs w:val="22"/>
        </w:rPr>
        <w:t>* a base wage of $15.00 per hour for up to 40 hours over the Monday–Friday working week</w:t>
      </w:r>
    </w:p>
    <w:p w14:paraId="3163FC5C" w14:textId="77777777" w:rsidR="006C1890" w:rsidRPr="005A62B2" w:rsidRDefault="006C1890" w:rsidP="006C1890">
      <w:pPr>
        <w:pStyle w:val="Pquestiontextmainstem"/>
        <w:rPr>
          <w:sz w:val="22"/>
          <w:szCs w:val="22"/>
        </w:rPr>
      </w:pPr>
      <w:r w:rsidRPr="005A62B2">
        <w:rPr>
          <w:sz w:val="22"/>
          <w:szCs w:val="22"/>
        </w:rPr>
        <w:t>* payment of time-and-a-half for any work completed on a Saturday</w:t>
      </w:r>
    </w:p>
    <w:p w14:paraId="63D511AA" w14:textId="77777777" w:rsidR="006C1890" w:rsidRPr="005A62B2" w:rsidRDefault="006C1890" w:rsidP="006C1890">
      <w:pPr>
        <w:pStyle w:val="Pquestiontextmainstem"/>
        <w:rPr>
          <w:sz w:val="22"/>
          <w:szCs w:val="22"/>
        </w:rPr>
      </w:pPr>
      <w:r w:rsidRPr="005A62B2">
        <w:rPr>
          <w:sz w:val="22"/>
          <w:szCs w:val="22"/>
        </w:rPr>
        <w:t>* payment of double time for any work completed on a Sunday.</w:t>
      </w:r>
    </w:p>
    <w:p w14:paraId="0772BCAC" w14:textId="77777777" w:rsidR="006C1890" w:rsidRDefault="006C1890" w:rsidP="006C1890">
      <w:pPr>
        <w:pStyle w:val="Pquestiontextmainstem"/>
      </w:pPr>
      <w:r>
        <w:t>Last week, Gamble worked 20 hours during the week, 4 hours on Saturday and 5 hours on Sunday.</w:t>
      </w:r>
    </w:p>
    <w:p w14:paraId="3E0EC2B7" w14:textId="7F17984C" w:rsidR="00010A8C" w:rsidRDefault="006C1890" w:rsidP="006C1890">
      <w:pPr>
        <w:pStyle w:val="Pquestiontextmainstem"/>
      </w:pPr>
      <w:r>
        <w:t>What was she paid (before tax) for the week?</w:t>
      </w:r>
    </w:p>
    <w:p w14:paraId="2A09A066" w14:textId="77777777" w:rsidR="00016073" w:rsidRDefault="00016073" w:rsidP="00016073">
      <w:pPr>
        <w:pStyle w:val="Pquestiontextpartsai"/>
      </w:pPr>
    </w:p>
    <w:p w14:paraId="4E5B346F" w14:textId="77777777" w:rsidR="00016073" w:rsidRDefault="00016073" w:rsidP="00016073">
      <w:pPr>
        <w:pStyle w:val="Pquestiontextpartsai"/>
      </w:pPr>
    </w:p>
    <w:p w14:paraId="1BF755D3" w14:textId="77777777" w:rsidR="00016073" w:rsidRDefault="00016073" w:rsidP="00016073">
      <w:pPr>
        <w:pStyle w:val="Pquestiontextpartsai"/>
      </w:pPr>
    </w:p>
    <w:p w14:paraId="7F0F75F9" w14:textId="77777777" w:rsidR="00242EEB" w:rsidRPr="00016073" w:rsidRDefault="00242EEB" w:rsidP="00016073">
      <w:pPr>
        <w:pStyle w:val="Pquestiontextpartsai"/>
      </w:pPr>
    </w:p>
    <w:p w14:paraId="18CCF7CC" w14:textId="7F8C16EF" w:rsidR="00010A8C" w:rsidRDefault="00010A8C" w:rsidP="00010A8C">
      <w:pPr>
        <w:pStyle w:val="Pquestionheadingsx"/>
      </w:pPr>
      <w:r>
        <w:t>Question 14</w:t>
      </w:r>
      <w:r>
        <w:tab/>
      </w:r>
      <w:r>
        <w:rPr>
          <w:rStyle w:val="Cmarkslabel"/>
        </w:rPr>
        <w:t>3</w:t>
      </w:r>
      <w:r w:rsidRPr="001B433F">
        <w:rPr>
          <w:rStyle w:val="Cmarkslabel"/>
        </w:rPr>
        <w:t xml:space="preserve"> marks</w:t>
      </w:r>
      <w:r>
        <w:tab/>
        <w:t>[1.</w:t>
      </w:r>
      <w:r w:rsidR="0081584A">
        <w:t>3</w:t>
      </w:r>
      <w:r>
        <w:t>]</w:t>
      </w:r>
    </w:p>
    <w:p w14:paraId="0A4B09E1" w14:textId="06C50789" w:rsidR="00010A8C" w:rsidRDefault="006C1890" w:rsidP="00016073">
      <w:pPr>
        <w:pStyle w:val="Pquestiontextmainstem"/>
      </w:pPr>
      <w:r w:rsidRPr="006C1890">
        <w:t xml:space="preserve">During </w:t>
      </w:r>
      <w:r>
        <w:t>the</w:t>
      </w:r>
      <w:r w:rsidRPr="006C1890">
        <w:t xml:space="preserve"> school holidays, Cheong gets a job photocopying documents for a busy accountancy firm. He is paid 3 cents per page copied. Cheong copies an average of 1700 sheets per day. How much, on average, is Cheong paid if he works for 5 full 5-day weeks out of his 7-week holiday?</w:t>
      </w:r>
    </w:p>
    <w:p w14:paraId="63524186" w14:textId="77777777" w:rsidR="001A5F28" w:rsidRDefault="001A5F28" w:rsidP="0055478D">
      <w:pPr>
        <w:pStyle w:val="Pquestiontextpartsa"/>
        <w:ind w:left="0" w:firstLine="0"/>
        <w:rPr>
          <w:rStyle w:val="Cquestionpartlabelbold"/>
        </w:rPr>
      </w:pPr>
    </w:p>
    <w:p w14:paraId="65A895B5" w14:textId="77777777" w:rsidR="001A5F28" w:rsidRDefault="001A5F28" w:rsidP="00010A8C">
      <w:pPr>
        <w:pStyle w:val="Pquestiontextpartsa"/>
      </w:pPr>
    </w:p>
    <w:p w14:paraId="47D92714" w14:textId="77777777" w:rsidR="00611A65" w:rsidRPr="00016073" w:rsidRDefault="00611A65" w:rsidP="00010A8C">
      <w:pPr>
        <w:pStyle w:val="Pquestiontextpartsa"/>
      </w:pPr>
    </w:p>
    <w:p w14:paraId="23460457" w14:textId="15DC2AB6" w:rsidR="00010A8C" w:rsidRDefault="00010A8C" w:rsidP="00010A8C">
      <w:pPr>
        <w:pStyle w:val="Pquestionheadingsx"/>
      </w:pPr>
      <w:r>
        <w:t>Question 15</w:t>
      </w:r>
      <w:r>
        <w:tab/>
      </w:r>
      <w:r w:rsidR="00AA2F30">
        <w:rPr>
          <w:rStyle w:val="Cmarkslabel"/>
        </w:rPr>
        <w:t>3</w:t>
      </w:r>
      <w:r w:rsidRPr="001B433F">
        <w:rPr>
          <w:rStyle w:val="Cmarkslabel"/>
        </w:rPr>
        <w:t xml:space="preserve"> marks</w:t>
      </w:r>
      <w:r>
        <w:tab/>
        <w:t>[1.</w:t>
      </w:r>
      <w:r w:rsidR="0081584A">
        <w:t>4</w:t>
      </w:r>
      <w:r>
        <w:t>]</w:t>
      </w:r>
    </w:p>
    <w:p w14:paraId="0D4A7F5F" w14:textId="77777777" w:rsidR="001A5F28" w:rsidRDefault="001A5F28" w:rsidP="001A5F28">
      <w:pPr>
        <w:pStyle w:val="Pquestiontextmainstem"/>
      </w:pPr>
      <w:r w:rsidRPr="003849AA">
        <w:t>The following table shows the Australian income tax rates in the 2015–2016 financial year.</w:t>
      </w:r>
    </w:p>
    <w:tbl>
      <w:tblPr>
        <w:tblW w:w="92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549"/>
        <w:gridCol w:w="5660"/>
      </w:tblGrid>
      <w:tr w:rsidR="001A5F28" w:rsidRPr="00685BCB" w14:paraId="06FEDCEC" w14:textId="77777777" w:rsidTr="00242EEB">
        <w:tc>
          <w:tcPr>
            <w:tcW w:w="3549" w:type="dxa"/>
            <w:tcBorders>
              <w:top w:val="single" w:sz="4" w:space="0" w:color="000000"/>
              <w:left w:val="single" w:sz="4" w:space="0" w:color="000000"/>
              <w:bottom w:val="single" w:sz="4" w:space="0" w:color="000000"/>
              <w:right w:val="single" w:sz="4" w:space="0" w:color="000000"/>
            </w:tcBorders>
            <w:hideMark/>
          </w:tcPr>
          <w:p w14:paraId="7E05142F" w14:textId="77777777" w:rsidR="001A5F28" w:rsidRPr="00685BCB" w:rsidRDefault="001A5F28" w:rsidP="00F06CAE">
            <w:pPr>
              <w:pStyle w:val="Ptabletext"/>
            </w:pPr>
            <w:r w:rsidRPr="00685BCB">
              <w:t>Taxable income</w:t>
            </w:r>
          </w:p>
        </w:tc>
        <w:tc>
          <w:tcPr>
            <w:tcW w:w="5660" w:type="dxa"/>
            <w:tcBorders>
              <w:top w:val="single" w:sz="4" w:space="0" w:color="000000"/>
              <w:left w:val="single" w:sz="4" w:space="0" w:color="000000"/>
              <w:bottom w:val="single" w:sz="4" w:space="0" w:color="000000"/>
              <w:right w:val="single" w:sz="4" w:space="0" w:color="000000"/>
            </w:tcBorders>
            <w:hideMark/>
          </w:tcPr>
          <w:p w14:paraId="23E44384" w14:textId="77777777" w:rsidR="001A5F28" w:rsidRPr="00685BCB" w:rsidRDefault="001A5F28" w:rsidP="00F06CAE">
            <w:pPr>
              <w:pStyle w:val="Ptabletext"/>
            </w:pPr>
            <w:r w:rsidRPr="00685BCB">
              <w:t>Tax on this income</w:t>
            </w:r>
          </w:p>
        </w:tc>
      </w:tr>
      <w:tr w:rsidR="001A5F28" w:rsidRPr="00685BCB" w14:paraId="73F32435" w14:textId="77777777" w:rsidTr="00242EEB">
        <w:tc>
          <w:tcPr>
            <w:tcW w:w="3549" w:type="dxa"/>
            <w:tcBorders>
              <w:top w:val="single" w:sz="4" w:space="0" w:color="000000"/>
              <w:left w:val="single" w:sz="4" w:space="0" w:color="000000"/>
              <w:bottom w:val="single" w:sz="4" w:space="0" w:color="000000"/>
              <w:right w:val="single" w:sz="4" w:space="0" w:color="000000"/>
            </w:tcBorders>
            <w:hideMark/>
          </w:tcPr>
          <w:p w14:paraId="7A6E0586" w14:textId="77777777" w:rsidR="001A5F28" w:rsidRPr="00685BCB" w:rsidRDefault="001A5F28" w:rsidP="00F06CAE">
            <w:pPr>
              <w:pStyle w:val="Ptabletext"/>
            </w:pPr>
            <w:r w:rsidRPr="00685BCB">
              <w:t>$0 – $18</w:t>
            </w:r>
            <w:r>
              <w:t xml:space="preserve"> </w:t>
            </w:r>
            <w:r w:rsidRPr="00685BCB">
              <w:t>200</w:t>
            </w:r>
          </w:p>
        </w:tc>
        <w:tc>
          <w:tcPr>
            <w:tcW w:w="5660" w:type="dxa"/>
            <w:tcBorders>
              <w:top w:val="single" w:sz="4" w:space="0" w:color="000000"/>
              <w:left w:val="single" w:sz="4" w:space="0" w:color="000000"/>
              <w:bottom w:val="single" w:sz="4" w:space="0" w:color="000000"/>
              <w:right w:val="single" w:sz="4" w:space="0" w:color="000000"/>
            </w:tcBorders>
            <w:hideMark/>
          </w:tcPr>
          <w:p w14:paraId="69D6E3EE" w14:textId="77777777" w:rsidR="001A5F28" w:rsidRPr="00685BCB" w:rsidRDefault="001A5F28" w:rsidP="00F06CAE">
            <w:pPr>
              <w:pStyle w:val="Ptabletext"/>
            </w:pPr>
            <w:r w:rsidRPr="00685BCB">
              <w:t>Nil</w:t>
            </w:r>
          </w:p>
        </w:tc>
      </w:tr>
      <w:tr w:rsidR="001A5F28" w:rsidRPr="00685BCB" w14:paraId="337A5AD1" w14:textId="77777777" w:rsidTr="00242EEB">
        <w:tc>
          <w:tcPr>
            <w:tcW w:w="3549" w:type="dxa"/>
            <w:tcBorders>
              <w:top w:val="single" w:sz="4" w:space="0" w:color="000000"/>
              <w:left w:val="single" w:sz="4" w:space="0" w:color="000000"/>
              <w:bottom w:val="single" w:sz="4" w:space="0" w:color="000000"/>
              <w:right w:val="single" w:sz="4" w:space="0" w:color="000000"/>
            </w:tcBorders>
            <w:hideMark/>
          </w:tcPr>
          <w:p w14:paraId="51C10408" w14:textId="77777777" w:rsidR="001A5F28" w:rsidRPr="00685BCB" w:rsidRDefault="001A5F28" w:rsidP="00F06CAE">
            <w:pPr>
              <w:pStyle w:val="Ptabletext"/>
            </w:pPr>
            <w:r w:rsidRPr="00685BCB">
              <w:t>$18</w:t>
            </w:r>
            <w:r>
              <w:t xml:space="preserve"> </w:t>
            </w:r>
            <w:r w:rsidRPr="00685BCB">
              <w:t>201 – $37 000</w:t>
            </w:r>
          </w:p>
        </w:tc>
        <w:tc>
          <w:tcPr>
            <w:tcW w:w="5660" w:type="dxa"/>
            <w:tcBorders>
              <w:top w:val="single" w:sz="4" w:space="0" w:color="000000"/>
              <w:left w:val="single" w:sz="4" w:space="0" w:color="000000"/>
              <w:bottom w:val="single" w:sz="4" w:space="0" w:color="000000"/>
              <w:right w:val="single" w:sz="4" w:space="0" w:color="000000"/>
            </w:tcBorders>
            <w:hideMark/>
          </w:tcPr>
          <w:p w14:paraId="74C48DA1" w14:textId="77777777" w:rsidR="001A5F28" w:rsidRPr="00685BCB" w:rsidRDefault="001A5F28" w:rsidP="00F06CAE">
            <w:pPr>
              <w:pStyle w:val="Ptabletext"/>
            </w:pPr>
            <w:r w:rsidRPr="00685BCB">
              <w:t>19c for each dollar over $18</w:t>
            </w:r>
            <w:r>
              <w:t xml:space="preserve"> </w:t>
            </w:r>
            <w:r w:rsidRPr="00685BCB">
              <w:t>200</w:t>
            </w:r>
          </w:p>
        </w:tc>
      </w:tr>
      <w:tr w:rsidR="001A5F28" w:rsidRPr="00685BCB" w14:paraId="348BCB08" w14:textId="77777777" w:rsidTr="00242EEB">
        <w:tc>
          <w:tcPr>
            <w:tcW w:w="3549" w:type="dxa"/>
            <w:tcBorders>
              <w:top w:val="single" w:sz="4" w:space="0" w:color="000000"/>
              <w:left w:val="single" w:sz="4" w:space="0" w:color="000000"/>
              <w:bottom w:val="single" w:sz="4" w:space="0" w:color="000000"/>
              <w:right w:val="single" w:sz="4" w:space="0" w:color="000000"/>
            </w:tcBorders>
            <w:hideMark/>
          </w:tcPr>
          <w:p w14:paraId="77FACB2E" w14:textId="77777777" w:rsidR="001A5F28" w:rsidRPr="00685BCB" w:rsidRDefault="001A5F28" w:rsidP="00F06CAE">
            <w:pPr>
              <w:pStyle w:val="Ptabletext"/>
            </w:pPr>
            <w:r w:rsidRPr="00685BCB">
              <w:t>$37 001 – $80 000</w:t>
            </w:r>
          </w:p>
        </w:tc>
        <w:tc>
          <w:tcPr>
            <w:tcW w:w="5660" w:type="dxa"/>
            <w:tcBorders>
              <w:top w:val="single" w:sz="4" w:space="0" w:color="000000"/>
              <w:left w:val="single" w:sz="4" w:space="0" w:color="000000"/>
              <w:bottom w:val="single" w:sz="4" w:space="0" w:color="000000"/>
              <w:right w:val="single" w:sz="4" w:space="0" w:color="000000"/>
            </w:tcBorders>
            <w:hideMark/>
          </w:tcPr>
          <w:p w14:paraId="6B5199F2" w14:textId="77777777" w:rsidR="001A5F28" w:rsidRPr="00685BCB" w:rsidRDefault="001A5F28" w:rsidP="00F06CAE">
            <w:pPr>
              <w:pStyle w:val="Ptabletext"/>
            </w:pPr>
            <w:r w:rsidRPr="00685BCB">
              <w:t>$3572 + 32.5c for each dollar over $37 000</w:t>
            </w:r>
          </w:p>
        </w:tc>
      </w:tr>
      <w:tr w:rsidR="001A5F28" w:rsidRPr="00685BCB" w14:paraId="7C7D6D1A" w14:textId="77777777" w:rsidTr="00242EEB">
        <w:tc>
          <w:tcPr>
            <w:tcW w:w="3549" w:type="dxa"/>
            <w:tcBorders>
              <w:top w:val="single" w:sz="4" w:space="0" w:color="000000"/>
              <w:left w:val="single" w:sz="4" w:space="0" w:color="000000"/>
              <w:bottom w:val="single" w:sz="4" w:space="0" w:color="000000"/>
              <w:right w:val="single" w:sz="4" w:space="0" w:color="000000"/>
            </w:tcBorders>
            <w:hideMark/>
          </w:tcPr>
          <w:p w14:paraId="71F8BDF5" w14:textId="77777777" w:rsidR="001A5F28" w:rsidRPr="00685BCB" w:rsidRDefault="001A5F28" w:rsidP="00F06CAE">
            <w:pPr>
              <w:pStyle w:val="Ptabletext"/>
            </w:pPr>
            <w:r w:rsidRPr="00685BCB">
              <w:t>$80 001 – $180 000</w:t>
            </w:r>
          </w:p>
        </w:tc>
        <w:tc>
          <w:tcPr>
            <w:tcW w:w="5660" w:type="dxa"/>
            <w:tcBorders>
              <w:top w:val="single" w:sz="4" w:space="0" w:color="000000"/>
              <w:left w:val="single" w:sz="4" w:space="0" w:color="000000"/>
              <w:bottom w:val="single" w:sz="4" w:space="0" w:color="000000"/>
              <w:right w:val="single" w:sz="4" w:space="0" w:color="000000"/>
            </w:tcBorders>
            <w:hideMark/>
          </w:tcPr>
          <w:p w14:paraId="6E9C47DA" w14:textId="77777777" w:rsidR="001A5F28" w:rsidRPr="00685BCB" w:rsidRDefault="001A5F28" w:rsidP="00F06CAE">
            <w:pPr>
              <w:pStyle w:val="Ptabletext"/>
            </w:pPr>
            <w:r w:rsidRPr="00685BCB">
              <w:t>$17 547 + 37c for each dollar over $80 000</w:t>
            </w:r>
          </w:p>
        </w:tc>
      </w:tr>
      <w:tr w:rsidR="001A5F28" w:rsidRPr="00685BCB" w14:paraId="7C84AC48" w14:textId="77777777" w:rsidTr="00242EEB">
        <w:tc>
          <w:tcPr>
            <w:tcW w:w="3549" w:type="dxa"/>
            <w:tcBorders>
              <w:top w:val="single" w:sz="4" w:space="0" w:color="000000"/>
              <w:left w:val="single" w:sz="4" w:space="0" w:color="000000"/>
              <w:bottom w:val="single" w:sz="4" w:space="0" w:color="000000"/>
              <w:right w:val="single" w:sz="4" w:space="0" w:color="000000"/>
            </w:tcBorders>
            <w:hideMark/>
          </w:tcPr>
          <w:p w14:paraId="72CF88D6" w14:textId="77777777" w:rsidR="001A5F28" w:rsidRPr="00685BCB" w:rsidRDefault="001A5F28" w:rsidP="00F06CAE">
            <w:pPr>
              <w:pStyle w:val="Ptabletext"/>
            </w:pPr>
            <w:r w:rsidRPr="00685BCB">
              <w:t>$180 001 and over</w:t>
            </w:r>
          </w:p>
        </w:tc>
        <w:tc>
          <w:tcPr>
            <w:tcW w:w="5660" w:type="dxa"/>
            <w:tcBorders>
              <w:top w:val="single" w:sz="4" w:space="0" w:color="000000"/>
              <w:left w:val="single" w:sz="4" w:space="0" w:color="000000"/>
              <w:bottom w:val="single" w:sz="4" w:space="0" w:color="000000"/>
              <w:right w:val="single" w:sz="4" w:space="0" w:color="000000"/>
            </w:tcBorders>
            <w:hideMark/>
          </w:tcPr>
          <w:p w14:paraId="1EC16677" w14:textId="77777777" w:rsidR="001A5F28" w:rsidRPr="00685BCB" w:rsidRDefault="001A5F28" w:rsidP="00F06CAE">
            <w:pPr>
              <w:pStyle w:val="Ptabletext"/>
            </w:pPr>
            <w:r w:rsidRPr="00685BCB">
              <w:t>$54 547 + 45c for each dollar over $180 000</w:t>
            </w:r>
          </w:p>
        </w:tc>
      </w:tr>
    </w:tbl>
    <w:p w14:paraId="27ADC06B" w14:textId="2703015E" w:rsidR="00C11A25" w:rsidRDefault="00010A8C" w:rsidP="005A62B2">
      <w:pPr>
        <w:pStyle w:val="Pquestiontextpartsa"/>
        <w:spacing w:before="120"/>
        <w:rPr>
          <w:rStyle w:val="Cquestionpartlabelbold"/>
          <w:b w:val="0"/>
        </w:rPr>
      </w:pPr>
      <w:r w:rsidRPr="00C11A25">
        <w:rPr>
          <w:rStyle w:val="Cquestionpartlabelbold"/>
        </w:rPr>
        <w:t>(a)</w:t>
      </w:r>
      <w:r w:rsidRPr="00C11A25">
        <w:tab/>
      </w:r>
      <w:r w:rsidR="006C1890" w:rsidRPr="006C1890">
        <w:t>Yani’s taxable income is $75 000. Which bracket does he fall into?</w:t>
      </w:r>
    </w:p>
    <w:p w14:paraId="07844DA4" w14:textId="77777777" w:rsidR="00A07382" w:rsidRDefault="00A07382" w:rsidP="00010A8C">
      <w:pPr>
        <w:pStyle w:val="Pquestiontextpartsa"/>
        <w:rPr>
          <w:rStyle w:val="Cquestionpartlabelbold"/>
          <w:b w:val="0"/>
        </w:rPr>
      </w:pPr>
    </w:p>
    <w:p w14:paraId="17C000D1" w14:textId="77777777" w:rsidR="0055478D" w:rsidRDefault="0055478D" w:rsidP="00010A8C">
      <w:pPr>
        <w:pStyle w:val="Pquestiontextpartsa"/>
        <w:rPr>
          <w:rStyle w:val="Cquestionpartlabelbold"/>
          <w:b w:val="0"/>
        </w:rPr>
      </w:pPr>
    </w:p>
    <w:p w14:paraId="625AED6B" w14:textId="77777777" w:rsidR="00C11A25" w:rsidRPr="00C11A25" w:rsidRDefault="00C11A25" w:rsidP="00010A8C">
      <w:pPr>
        <w:pStyle w:val="Pquestiontextpartsa"/>
        <w:rPr>
          <w:rStyle w:val="Cquestionpartlabelbold"/>
          <w:b w:val="0"/>
        </w:rPr>
      </w:pPr>
    </w:p>
    <w:p w14:paraId="38FBB9B7" w14:textId="1DF7CC59" w:rsidR="00C11A25" w:rsidRDefault="00C11A25" w:rsidP="00C11A25">
      <w:pPr>
        <w:pStyle w:val="Pquestiontextpartsa"/>
      </w:pPr>
      <w:r w:rsidRPr="00C11A25">
        <w:rPr>
          <w:rStyle w:val="Cquestionpartlabelbold"/>
        </w:rPr>
        <w:lastRenderedPageBreak/>
        <w:t>(</w:t>
      </w:r>
      <w:r>
        <w:rPr>
          <w:rStyle w:val="Cquestionpartlabelbold"/>
        </w:rPr>
        <w:t>b</w:t>
      </w:r>
      <w:r w:rsidRPr="00C11A25">
        <w:rPr>
          <w:rStyle w:val="Cquestionpartlabelbold"/>
        </w:rPr>
        <w:t>)</w:t>
      </w:r>
      <w:r w:rsidRPr="00C11A25">
        <w:tab/>
      </w:r>
      <w:r w:rsidR="001A5F28" w:rsidRPr="001A5F28">
        <w:t xml:space="preserve">How much tax </w:t>
      </w:r>
      <w:r w:rsidR="001A5F28">
        <w:t>does</w:t>
      </w:r>
      <w:r w:rsidR="001A5F28" w:rsidRPr="001A5F28">
        <w:t xml:space="preserve"> he pay in one year?</w:t>
      </w:r>
    </w:p>
    <w:p w14:paraId="53DC5CFD" w14:textId="77777777" w:rsidR="00C11A25" w:rsidRDefault="00C11A25" w:rsidP="00010A8C">
      <w:pPr>
        <w:pStyle w:val="Pquestiontextpartsa"/>
        <w:rPr>
          <w:rStyle w:val="Cquestionpartlabelbold"/>
        </w:rPr>
      </w:pPr>
    </w:p>
    <w:p w14:paraId="79A346F2" w14:textId="77777777" w:rsidR="00A07382" w:rsidRPr="00A20835" w:rsidRDefault="00A07382" w:rsidP="00010A8C">
      <w:pPr>
        <w:pStyle w:val="Pquestiontextpartsa"/>
        <w:rPr>
          <w:rStyle w:val="Cquestionpartlabelbold"/>
        </w:rPr>
      </w:pPr>
    </w:p>
    <w:p w14:paraId="47E8366B" w14:textId="77777777" w:rsidR="00C11A25" w:rsidRPr="00A20835" w:rsidRDefault="00C11A25" w:rsidP="00010A8C">
      <w:pPr>
        <w:pStyle w:val="Pquestiontextpartsa"/>
        <w:rPr>
          <w:rStyle w:val="Cquestionpartlabelbold"/>
        </w:rPr>
      </w:pPr>
    </w:p>
    <w:p w14:paraId="7620D249" w14:textId="38E57D1A" w:rsidR="00C11A25" w:rsidRDefault="00010A8C" w:rsidP="00C11A25">
      <w:pPr>
        <w:pStyle w:val="Pquestiontextpartsa"/>
      </w:pPr>
      <w:r w:rsidRPr="00C11A25">
        <w:rPr>
          <w:rStyle w:val="Cquestionpartlabelbold"/>
        </w:rPr>
        <w:t>(c)</w:t>
      </w:r>
      <w:r w:rsidRPr="00C11A25">
        <w:tab/>
      </w:r>
      <w:r w:rsidR="006C1890" w:rsidRPr="006C1890">
        <w:t>Sa</w:t>
      </w:r>
      <w:r w:rsidR="006C1890">
        <w:t>ke’s taxable income is $92 000.</w:t>
      </w:r>
      <w:r w:rsidR="006C1890" w:rsidRPr="006C1890">
        <w:t xml:space="preserve"> Which bracket does she fall into?</w:t>
      </w:r>
    </w:p>
    <w:p w14:paraId="0F0C3BF6" w14:textId="77777777" w:rsidR="00A07382" w:rsidRDefault="00A07382" w:rsidP="00C11A25">
      <w:pPr>
        <w:pStyle w:val="Pquestiontextpartsa"/>
      </w:pPr>
    </w:p>
    <w:p w14:paraId="3BEC0FF8" w14:textId="77777777" w:rsidR="0055478D" w:rsidRDefault="0055478D" w:rsidP="00C11A25">
      <w:pPr>
        <w:pStyle w:val="Pquestiontextpartsa"/>
      </w:pPr>
    </w:p>
    <w:p w14:paraId="22AC168A" w14:textId="0235CF14" w:rsidR="001A5F28" w:rsidRDefault="001A5F28" w:rsidP="00C11A25">
      <w:pPr>
        <w:pStyle w:val="Pquestiontextpartsa"/>
      </w:pPr>
      <w:r w:rsidRPr="00C11A25">
        <w:rPr>
          <w:rStyle w:val="Cquestionpartlabelbold"/>
        </w:rPr>
        <w:t>(</w:t>
      </w:r>
      <w:r>
        <w:rPr>
          <w:rStyle w:val="Cquestionpartlabelbold"/>
        </w:rPr>
        <w:t>d</w:t>
      </w:r>
      <w:r w:rsidRPr="00C11A25">
        <w:rPr>
          <w:rStyle w:val="Cquestionpartlabelbold"/>
        </w:rPr>
        <w:t>)</w:t>
      </w:r>
      <w:r w:rsidRPr="00C11A25">
        <w:tab/>
      </w:r>
      <w:r w:rsidRPr="001A5F28">
        <w:t xml:space="preserve">How much tax </w:t>
      </w:r>
      <w:r w:rsidR="006C1890">
        <w:t>does</w:t>
      </w:r>
      <w:r w:rsidRPr="001A5F28">
        <w:t xml:space="preserve"> </w:t>
      </w:r>
      <w:r w:rsidR="00B13549">
        <w:t>Sake</w:t>
      </w:r>
      <w:r w:rsidRPr="001A5F28">
        <w:t xml:space="preserve"> pay in one year?</w:t>
      </w:r>
    </w:p>
    <w:p w14:paraId="3EE95FD5" w14:textId="77777777" w:rsidR="001A5F28" w:rsidRDefault="001A5F28" w:rsidP="00C11A25">
      <w:pPr>
        <w:pStyle w:val="Pquestiontextpartsa"/>
      </w:pPr>
    </w:p>
    <w:p w14:paraId="0F2DCDD8" w14:textId="77777777" w:rsidR="00242EEB" w:rsidRDefault="00242EEB" w:rsidP="00C11A25">
      <w:pPr>
        <w:pStyle w:val="Pquestiontextpartsa"/>
      </w:pPr>
    </w:p>
    <w:p w14:paraId="1EA406C5" w14:textId="4C3A127B" w:rsidR="00010A8C" w:rsidRDefault="00010A8C" w:rsidP="00010A8C">
      <w:pPr>
        <w:pStyle w:val="Pquestionheadingsx"/>
      </w:pPr>
      <w:r>
        <w:t>Question 1</w:t>
      </w:r>
      <w:r w:rsidR="001A5F28">
        <w:t>6</w:t>
      </w:r>
      <w:r>
        <w:tab/>
      </w:r>
      <w:r w:rsidR="0081584A">
        <w:rPr>
          <w:rStyle w:val="Cmarkslabel"/>
        </w:rPr>
        <w:t xml:space="preserve">3 </w:t>
      </w:r>
      <w:r w:rsidRPr="001B433F">
        <w:rPr>
          <w:rStyle w:val="Cmarkslabel"/>
        </w:rPr>
        <w:t>mark</w:t>
      </w:r>
      <w:r w:rsidR="0081584A">
        <w:rPr>
          <w:rStyle w:val="Cmarkslabel"/>
        </w:rPr>
        <w:t>s</w:t>
      </w:r>
      <w:r>
        <w:tab/>
        <w:t>[1.</w:t>
      </w:r>
      <w:r w:rsidR="0081584A">
        <w:t>4</w:t>
      </w:r>
      <w:r>
        <w:t>]</w:t>
      </w:r>
    </w:p>
    <w:p w14:paraId="571ECF40" w14:textId="42B210C9" w:rsidR="003849AA" w:rsidRDefault="006C1890" w:rsidP="00A20835">
      <w:pPr>
        <w:pStyle w:val="Pquestiontextmainstem"/>
      </w:pPr>
      <w:r w:rsidRPr="006C1890">
        <w:t>Ping earns a gross salary of $45 000 per year. She makes voluntary superannuation contributions of $25 each month. Further to that, her employer contributes an additional amount that is worth 9% of her gross pay. Assuming that Ping’s salary and contributions remain constant, how much money goes into Ping’s superannuation account each year?</w:t>
      </w:r>
    </w:p>
    <w:p w14:paraId="6C9D5710" w14:textId="77777777" w:rsidR="000D37E0" w:rsidRDefault="000D37E0" w:rsidP="00A20835">
      <w:pPr>
        <w:pStyle w:val="Pquestiontextpartsa"/>
      </w:pPr>
    </w:p>
    <w:p w14:paraId="6B3E8F96" w14:textId="77777777" w:rsidR="00242EEB" w:rsidRDefault="00242EEB" w:rsidP="00A20835">
      <w:pPr>
        <w:pStyle w:val="Pquestiontextpartsa"/>
      </w:pPr>
    </w:p>
    <w:p w14:paraId="6B21ECA2" w14:textId="77777777" w:rsidR="000D37E0" w:rsidRDefault="000D37E0" w:rsidP="00A20835">
      <w:pPr>
        <w:pStyle w:val="Pquestiontextpartsa"/>
      </w:pPr>
    </w:p>
    <w:p w14:paraId="02730B96" w14:textId="74700A71" w:rsidR="00010A8C" w:rsidRDefault="00010A8C" w:rsidP="00010A8C">
      <w:pPr>
        <w:pStyle w:val="Pquestionheadingsx"/>
      </w:pPr>
      <w:r>
        <w:t>Question 1</w:t>
      </w:r>
      <w:r w:rsidR="000D37E0">
        <w:t>7</w:t>
      </w:r>
      <w:r>
        <w:tab/>
      </w:r>
      <w:r w:rsidR="0081584A">
        <w:rPr>
          <w:rStyle w:val="Cmarkslabel"/>
        </w:rPr>
        <w:t>3</w:t>
      </w:r>
      <w:r w:rsidRPr="001B433F">
        <w:rPr>
          <w:rStyle w:val="Cmarkslabel"/>
        </w:rPr>
        <w:t xml:space="preserve"> marks</w:t>
      </w:r>
      <w:r>
        <w:tab/>
        <w:t>[</w:t>
      </w:r>
      <w:r w:rsidR="009E1AF5">
        <w:t>1.</w:t>
      </w:r>
      <w:r w:rsidR="00B13549">
        <w:t>5</w:t>
      </w:r>
      <w:r>
        <w:t>]</w:t>
      </w:r>
    </w:p>
    <w:p w14:paraId="62A06C7A" w14:textId="79E569FB" w:rsidR="00010A8C" w:rsidRDefault="006C1890" w:rsidP="000D37E0">
      <w:pPr>
        <w:pStyle w:val="Pquestiontextmainstem"/>
      </w:pPr>
      <w:r>
        <w:t>Belinda borrows</w:t>
      </w:r>
      <w:r w:rsidRPr="006C1890">
        <w:t xml:space="preserve"> $6000 to </w:t>
      </w:r>
      <w:r>
        <w:t>go on a tour of Asia. She repays</w:t>
      </w:r>
      <w:r w:rsidRPr="006C1890">
        <w:t xml:space="preserve"> the debt after 4 years and 8 months. The loan </w:t>
      </w:r>
      <w:r>
        <w:t>is</w:t>
      </w:r>
      <w:r w:rsidRPr="006C1890">
        <w:t xml:space="preserve"> a simple interest agreement, payable quarterly</w:t>
      </w:r>
      <w:r>
        <w:t>.</w:t>
      </w:r>
      <w:r w:rsidRPr="006C1890">
        <w:t xml:space="preserve"> </w:t>
      </w:r>
      <w:r>
        <w:t>T</w:t>
      </w:r>
      <w:r w:rsidRPr="006C1890">
        <w:t xml:space="preserve">he rate </w:t>
      </w:r>
      <w:r>
        <w:t xml:space="preserve">is </w:t>
      </w:r>
      <w:r w:rsidRPr="006C1890">
        <w:t>17% per annum. The ter</w:t>
      </w:r>
      <w:r>
        <w:t>ms of this (unfair) loan ignore</w:t>
      </w:r>
      <w:r w:rsidRPr="006C1890">
        <w:t xml:space="preserve"> the fact that the repayments </w:t>
      </w:r>
      <w:r>
        <w:t>are</w:t>
      </w:r>
      <w:r w:rsidRPr="006C1890">
        <w:t xml:space="preserve"> reducing the amount owed.</w:t>
      </w:r>
    </w:p>
    <w:p w14:paraId="3BD407FA" w14:textId="416A8AA7" w:rsidR="000D37E0" w:rsidRDefault="000D37E0" w:rsidP="000D37E0">
      <w:pPr>
        <w:pStyle w:val="Pquestiontextpartsa"/>
      </w:pPr>
      <w:r w:rsidRPr="00C11A25">
        <w:rPr>
          <w:rStyle w:val="Cquestionpartlabelbold"/>
        </w:rPr>
        <w:t>(a)</w:t>
      </w:r>
      <w:r w:rsidRPr="00C11A25">
        <w:tab/>
      </w:r>
      <w:r w:rsidR="006C1890" w:rsidRPr="006C1890">
        <w:t>How much interest did Belinda pay quarterly?</w:t>
      </w:r>
    </w:p>
    <w:p w14:paraId="5042E5C6" w14:textId="77777777" w:rsidR="000D37E0" w:rsidRDefault="000D37E0" w:rsidP="000D37E0">
      <w:pPr>
        <w:pStyle w:val="Pquestiontextpartsa"/>
        <w:rPr>
          <w:rStyle w:val="Cquestionpartlabelbold"/>
          <w:b w:val="0"/>
        </w:rPr>
      </w:pPr>
    </w:p>
    <w:p w14:paraId="3175C29C" w14:textId="77777777" w:rsidR="000D37E0" w:rsidRDefault="000D37E0" w:rsidP="000D37E0">
      <w:pPr>
        <w:pStyle w:val="Pquestiontextpartsa"/>
        <w:rPr>
          <w:rStyle w:val="Cquestionpartlabelbold"/>
          <w:b w:val="0"/>
        </w:rPr>
      </w:pPr>
    </w:p>
    <w:p w14:paraId="0DB7A0CF" w14:textId="77777777" w:rsidR="000D37E0" w:rsidRPr="00C11A25" w:rsidRDefault="000D37E0" w:rsidP="000D37E0">
      <w:pPr>
        <w:pStyle w:val="Pquestiontextpartsa"/>
        <w:rPr>
          <w:rStyle w:val="Cquestionpartlabelbold"/>
          <w:b w:val="0"/>
        </w:rPr>
      </w:pPr>
    </w:p>
    <w:p w14:paraId="58A0D946" w14:textId="4DFDCE4F" w:rsidR="000D37E0" w:rsidRDefault="000D37E0" w:rsidP="000D37E0">
      <w:pPr>
        <w:pStyle w:val="Pquestiontextpartsa"/>
      </w:pPr>
      <w:r w:rsidRPr="00C11A25">
        <w:rPr>
          <w:rStyle w:val="Cquestionpartlabelbold"/>
        </w:rPr>
        <w:t>(</w:t>
      </w:r>
      <w:r>
        <w:rPr>
          <w:rStyle w:val="Cquestionpartlabelbold"/>
        </w:rPr>
        <w:t>b</w:t>
      </w:r>
      <w:r w:rsidRPr="00C11A25">
        <w:rPr>
          <w:rStyle w:val="Cquestionpartlabelbold"/>
        </w:rPr>
        <w:t>)</w:t>
      </w:r>
      <w:r w:rsidRPr="00C11A25">
        <w:tab/>
      </w:r>
      <w:r w:rsidR="006C1890" w:rsidRPr="006C1890">
        <w:t>Over the course of 4 years and 8 months</w:t>
      </w:r>
      <w:r w:rsidR="006C1890">
        <w:t>,</w:t>
      </w:r>
      <w:r w:rsidR="006C1890" w:rsidRPr="006C1890">
        <w:t xml:space="preserve"> how much</w:t>
      </w:r>
      <w:r w:rsidR="006C1890">
        <w:t xml:space="preserve"> does </w:t>
      </w:r>
      <w:r w:rsidR="006C1890" w:rsidRPr="006C1890">
        <w:t>Belinda repay</w:t>
      </w:r>
      <w:r w:rsidR="006C1890">
        <w:t xml:space="preserve"> in total</w:t>
      </w:r>
      <w:r w:rsidR="006C1890" w:rsidRPr="006C1890">
        <w:t>?</w:t>
      </w:r>
    </w:p>
    <w:p w14:paraId="1610BB2A" w14:textId="77777777" w:rsidR="00F32319" w:rsidRDefault="00F32319" w:rsidP="000D37E0">
      <w:pPr>
        <w:pStyle w:val="Pquestiontextpartsa"/>
      </w:pPr>
    </w:p>
    <w:p w14:paraId="5A176F91" w14:textId="77777777" w:rsidR="00242EEB" w:rsidRDefault="00242EEB" w:rsidP="000D37E0">
      <w:pPr>
        <w:pStyle w:val="Pquestiontextpartsa"/>
      </w:pPr>
    </w:p>
    <w:p w14:paraId="1AE8F022" w14:textId="77777777" w:rsidR="00F32319" w:rsidRDefault="00F32319" w:rsidP="000D37E0">
      <w:pPr>
        <w:pStyle w:val="Pquestiontextpartsa"/>
      </w:pPr>
    </w:p>
    <w:p w14:paraId="79F7CD77" w14:textId="7E1DEFB3" w:rsidR="00F32319" w:rsidRDefault="00F32319" w:rsidP="00F32319">
      <w:pPr>
        <w:pStyle w:val="Pquestionheadingsx"/>
      </w:pPr>
      <w:r>
        <w:t>Question 18</w:t>
      </w:r>
      <w:r>
        <w:tab/>
      </w:r>
      <w:r w:rsidR="0081584A">
        <w:rPr>
          <w:rStyle w:val="Cmarkslabel"/>
        </w:rPr>
        <w:t>3</w:t>
      </w:r>
      <w:r w:rsidRPr="001B433F">
        <w:rPr>
          <w:rStyle w:val="Cmarkslabel"/>
        </w:rPr>
        <w:t xml:space="preserve"> marks</w:t>
      </w:r>
      <w:r>
        <w:tab/>
        <w:t>[1.</w:t>
      </w:r>
      <w:r w:rsidR="00B13549">
        <w:t>6</w:t>
      </w:r>
      <w:r>
        <w:t>]</w:t>
      </w:r>
    </w:p>
    <w:p w14:paraId="329259AC" w14:textId="3A870BF4" w:rsidR="00F32319" w:rsidRDefault="006C1890" w:rsidP="00F32319">
      <w:pPr>
        <w:pStyle w:val="Pquestiontextmainstem"/>
      </w:pPr>
      <w:r>
        <w:t>Mary purchases</w:t>
      </w:r>
      <w:r w:rsidRPr="006C1890">
        <w:t xml:space="preserve"> a $45</w:t>
      </w:r>
      <w:r>
        <w:t xml:space="preserve">0.00 outfit on lay-by. She pays </w:t>
      </w:r>
      <w:r w:rsidRPr="006C1890">
        <w:t xml:space="preserve">a </w:t>
      </w:r>
      <w:r>
        <w:t>deposit of $120.00 and then pays</w:t>
      </w:r>
      <w:r w:rsidRPr="006C1890">
        <w:t xml:space="preserve"> $20.0</w:t>
      </w:r>
      <w:r>
        <w:t>0 each week until the outfit has</w:t>
      </w:r>
      <w:r w:rsidRPr="006C1890">
        <w:t xml:space="preserve"> been fully paid.</w:t>
      </w:r>
    </w:p>
    <w:p w14:paraId="3386F6AC" w14:textId="271E9053" w:rsidR="00F32319" w:rsidRDefault="00F32319" w:rsidP="00F32319">
      <w:pPr>
        <w:pStyle w:val="Pquestiontextpartsa"/>
      </w:pPr>
      <w:r w:rsidRPr="00C11A25">
        <w:rPr>
          <w:rStyle w:val="Cquestionpartlabelbold"/>
        </w:rPr>
        <w:t>(a)</w:t>
      </w:r>
      <w:r w:rsidRPr="00C11A25">
        <w:tab/>
      </w:r>
      <w:r w:rsidR="006C1890" w:rsidRPr="006C1890">
        <w:t xml:space="preserve">If the Spring Racing </w:t>
      </w:r>
      <w:r w:rsidR="006C1890">
        <w:t>Carnival begins in 18 weeks</w:t>
      </w:r>
      <w:r w:rsidR="006C1890" w:rsidRPr="006C1890">
        <w:t>, will Mary be able to wear her new outfit for</w:t>
      </w:r>
      <w:r w:rsidR="006C1890">
        <w:t xml:space="preserve"> the first day of the carnival?</w:t>
      </w:r>
    </w:p>
    <w:p w14:paraId="7810FDDD" w14:textId="77777777" w:rsidR="00B13549" w:rsidRDefault="00B13549" w:rsidP="00F32319">
      <w:pPr>
        <w:pStyle w:val="Pquestiontextpartsa"/>
      </w:pPr>
    </w:p>
    <w:p w14:paraId="3EE80790" w14:textId="77777777" w:rsidR="00B13549" w:rsidRDefault="00B13549" w:rsidP="00F32319">
      <w:pPr>
        <w:pStyle w:val="Pquestiontextpartsa"/>
      </w:pPr>
    </w:p>
    <w:p w14:paraId="6676F7F3" w14:textId="77777777" w:rsidR="00B13549" w:rsidRDefault="00B13549" w:rsidP="00F32319">
      <w:pPr>
        <w:pStyle w:val="Pquestiontextpartsa"/>
      </w:pPr>
    </w:p>
    <w:p w14:paraId="1166211B" w14:textId="7392B250" w:rsidR="00F32319" w:rsidRDefault="00F32319" w:rsidP="00F32319">
      <w:pPr>
        <w:pStyle w:val="Pquestiontextpartsa"/>
      </w:pPr>
      <w:r w:rsidRPr="00C11A25">
        <w:rPr>
          <w:rStyle w:val="Cquestionpartlabelbold"/>
        </w:rPr>
        <w:lastRenderedPageBreak/>
        <w:t>(</w:t>
      </w:r>
      <w:r>
        <w:rPr>
          <w:rStyle w:val="Cquestionpartlabelbold"/>
        </w:rPr>
        <w:t>b</w:t>
      </w:r>
      <w:r w:rsidRPr="00C11A25">
        <w:rPr>
          <w:rStyle w:val="Cquestionpartlabelbold"/>
        </w:rPr>
        <w:t>)</w:t>
      </w:r>
      <w:r w:rsidRPr="00C11A25">
        <w:tab/>
      </w:r>
      <w:r w:rsidR="006C1890" w:rsidRPr="006C1890">
        <w:t>By the time Mary gets to her last payment, she no longer owes $20.00. How much does she owe?</w:t>
      </w:r>
    </w:p>
    <w:p w14:paraId="7D1320E8" w14:textId="77777777" w:rsidR="00B13549" w:rsidRDefault="00B13549" w:rsidP="00F32319">
      <w:pPr>
        <w:pStyle w:val="Pquestiontextpartsa"/>
      </w:pPr>
    </w:p>
    <w:p w14:paraId="61E2593E" w14:textId="77777777" w:rsidR="00B13549" w:rsidRDefault="00B13549" w:rsidP="00F32319">
      <w:pPr>
        <w:pStyle w:val="Pquestiontextpartsa"/>
      </w:pPr>
    </w:p>
    <w:p w14:paraId="43868E31" w14:textId="77777777" w:rsidR="00B13549" w:rsidRDefault="00B13549" w:rsidP="00F32319">
      <w:pPr>
        <w:pStyle w:val="Pquestiontextpartsa"/>
      </w:pPr>
    </w:p>
    <w:p w14:paraId="341F6992" w14:textId="69AFC068" w:rsidR="00F32319" w:rsidRDefault="00F32319" w:rsidP="00F32319">
      <w:pPr>
        <w:pStyle w:val="Pquestionheadingsx"/>
      </w:pPr>
      <w:r>
        <w:t>Question 19</w:t>
      </w:r>
      <w:r>
        <w:tab/>
      </w:r>
      <w:r w:rsidR="0081584A">
        <w:rPr>
          <w:rStyle w:val="Cmarkslabel"/>
        </w:rPr>
        <w:t>3</w:t>
      </w:r>
      <w:r w:rsidRPr="001B433F">
        <w:rPr>
          <w:rStyle w:val="Cmarkslabel"/>
        </w:rPr>
        <w:t xml:space="preserve"> marks</w:t>
      </w:r>
      <w:r>
        <w:tab/>
        <w:t>[1.</w:t>
      </w:r>
      <w:r w:rsidR="0081584A">
        <w:t>7</w:t>
      </w:r>
      <w:r>
        <w:t>]</w:t>
      </w:r>
    </w:p>
    <w:p w14:paraId="3421D025" w14:textId="764C2581" w:rsidR="00F32319" w:rsidRDefault="006C1890" w:rsidP="00F32319">
      <w:pPr>
        <w:pStyle w:val="Pquestiontextmainstem"/>
      </w:pPr>
      <w:r w:rsidRPr="006C1890">
        <w:t>Complete the following unit conversions.</w:t>
      </w:r>
    </w:p>
    <w:p w14:paraId="103AE792" w14:textId="7F745A23" w:rsidR="00F32319" w:rsidRDefault="00F32319" w:rsidP="00F32319">
      <w:pPr>
        <w:pStyle w:val="Pquestiontextpartsa"/>
      </w:pPr>
      <w:r w:rsidRPr="00C11A25">
        <w:rPr>
          <w:rStyle w:val="Cquestionpartlabelbold"/>
        </w:rPr>
        <w:t>(a)</w:t>
      </w:r>
      <w:r w:rsidRPr="00C11A25">
        <w:tab/>
      </w:r>
      <w:r w:rsidR="006C1890" w:rsidRPr="006C1890">
        <w:t>3500 kL = ______________ L</w:t>
      </w:r>
    </w:p>
    <w:p w14:paraId="1B38FD16" w14:textId="4220D4F5" w:rsidR="00F32319" w:rsidRDefault="00F32319" w:rsidP="00F32319">
      <w:pPr>
        <w:pStyle w:val="Pquestiontextpartsa"/>
      </w:pPr>
      <w:r w:rsidRPr="00C11A25">
        <w:rPr>
          <w:rStyle w:val="Cquestionpartlabelbold"/>
        </w:rPr>
        <w:t>(</w:t>
      </w:r>
      <w:r>
        <w:rPr>
          <w:rStyle w:val="Cquestionpartlabelbold"/>
        </w:rPr>
        <w:t>b</w:t>
      </w:r>
      <w:r w:rsidRPr="00C11A25">
        <w:rPr>
          <w:rStyle w:val="Cquestionpartlabelbold"/>
        </w:rPr>
        <w:t>)</w:t>
      </w:r>
      <w:r w:rsidRPr="00C11A25">
        <w:tab/>
      </w:r>
      <w:r w:rsidR="006C1890" w:rsidRPr="006C1890">
        <w:t>90 232 W = _____________ kW</w:t>
      </w:r>
    </w:p>
    <w:p w14:paraId="6BCE0920" w14:textId="74E46EE5" w:rsidR="00F32319" w:rsidRDefault="00F32319" w:rsidP="00F32319">
      <w:pPr>
        <w:pStyle w:val="Pquestiontextpartsa"/>
      </w:pPr>
      <w:r w:rsidRPr="00C11A25">
        <w:rPr>
          <w:rStyle w:val="Cquestionpartlabelbold"/>
        </w:rPr>
        <w:t>(</w:t>
      </w:r>
      <w:r>
        <w:rPr>
          <w:rStyle w:val="Cquestionpartlabelbold"/>
        </w:rPr>
        <w:t>c</w:t>
      </w:r>
      <w:r w:rsidRPr="00C11A25">
        <w:rPr>
          <w:rStyle w:val="Cquestionpartlabelbold"/>
        </w:rPr>
        <w:t>)</w:t>
      </w:r>
      <w:r w:rsidRPr="00C11A25">
        <w:tab/>
      </w:r>
      <w:r w:rsidR="006C1890" w:rsidRPr="006C1890">
        <w:t xml:space="preserve">3 MJ = _________________ </w:t>
      </w:r>
      <w:r w:rsidR="00242EEB">
        <w:t xml:space="preserve"> </w:t>
      </w:r>
      <w:r w:rsidR="006C1890" w:rsidRPr="006C1890">
        <w:t>J</w:t>
      </w:r>
    </w:p>
    <w:p w14:paraId="6DB1EBBD" w14:textId="77777777" w:rsidR="00F32319" w:rsidRDefault="00F32319" w:rsidP="00F32319">
      <w:pPr>
        <w:pStyle w:val="Pquestiontextpartsa"/>
      </w:pPr>
    </w:p>
    <w:p w14:paraId="3D665E35" w14:textId="77777777" w:rsidR="00F32319" w:rsidRDefault="00F32319" w:rsidP="00F32319">
      <w:pPr>
        <w:pStyle w:val="Pquestiontextpartsa"/>
      </w:pPr>
    </w:p>
    <w:p w14:paraId="65BEF0E6" w14:textId="518156DF" w:rsidR="00F32319" w:rsidRDefault="00F32319" w:rsidP="00F32319">
      <w:pPr>
        <w:pStyle w:val="Pquestionheadingsx"/>
      </w:pPr>
      <w:r>
        <w:t>Question 20</w:t>
      </w:r>
      <w:r>
        <w:tab/>
      </w:r>
      <w:r w:rsidR="00B13549">
        <w:rPr>
          <w:rStyle w:val="Cmarkslabel"/>
        </w:rPr>
        <w:t>3</w:t>
      </w:r>
      <w:r w:rsidRPr="001B433F">
        <w:rPr>
          <w:rStyle w:val="Cmarkslabel"/>
        </w:rPr>
        <w:t xml:space="preserve"> marks</w:t>
      </w:r>
      <w:r>
        <w:tab/>
        <w:t>[</w:t>
      </w:r>
      <w:r w:rsidR="00B13549">
        <w:t>1.7</w:t>
      </w:r>
      <w:r>
        <w:t>]</w:t>
      </w:r>
    </w:p>
    <w:p w14:paraId="204D1C22" w14:textId="7F8C8350" w:rsidR="00A414C9" w:rsidRPr="00A414C9" w:rsidRDefault="00A414C9" w:rsidP="00A414C9">
      <w:pPr>
        <w:pStyle w:val="Pquestiontextmainstem"/>
      </w:pPr>
      <w:r w:rsidRPr="00A414C9">
        <w:t xml:space="preserve">Michelle, </w:t>
      </w:r>
      <w:r w:rsidR="00C53F7D">
        <w:t>who is</w:t>
      </w:r>
      <w:r w:rsidRPr="00A414C9">
        <w:t xml:space="preserve"> environmentally aware, </w:t>
      </w:r>
      <w:r w:rsidR="0032031B">
        <w:t xml:space="preserve">showers for </w:t>
      </w:r>
      <w:r w:rsidR="00C53F7D">
        <w:t>three</w:t>
      </w:r>
      <w:r w:rsidR="0032031B">
        <w:t xml:space="preserve"> </w:t>
      </w:r>
      <w:r w:rsidRPr="00A414C9">
        <w:t>minutes. Her</w:t>
      </w:r>
      <w:r w:rsidR="008679FC">
        <w:t xml:space="preserve"> showerhead delivers 14</w:t>
      </w:r>
      <w:r w:rsidR="00242EEB">
        <w:t> </w:t>
      </w:r>
      <w:r w:rsidR="008679FC">
        <w:t>L/min</w:t>
      </w:r>
      <w:r w:rsidRPr="00A414C9">
        <w:t xml:space="preserve">. </w:t>
      </w:r>
    </w:p>
    <w:p w14:paraId="09E32A90" w14:textId="1DE04B7C" w:rsidR="00F32319" w:rsidRDefault="00F32319" w:rsidP="00F32319">
      <w:pPr>
        <w:pStyle w:val="Pquestiontextpartsa"/>
      </w:pPr>
      <w:r w:rsidRPr="00C11A25">
        <w:rPr>
          <w:rStyle w:val="Cquestionpartlabelbold"/>
        </w:rPr>
        <w:t>(a)</w:t>
      </w:r>
      <w:r w:rsidRPr="00C11A25">
        <w:tab/>
      </w:r>
      <w:r w:rsidR="00C53F7D" w:rsidRPr="00C53F7D">
        <w:t>How many litres of water does Michelle use when showering?</w:t>
      </w:r>
    </w:p>
    <w:p w14:paraId="4D73A068" w14:textId="77777777" w:rsidR="00B13549" w:rsidRDefault="00B13549" w:rsidP="00F32319">
      <w:pPr>
        <w:pStyle w:val="Pquestiontextpartsa"/>
      </w:pPr>
    </w:p>
    <w:p w14:paraId="5C9DDB05" w14:textId="77777777" w:rsidR="00F32319" w:rsidRDefault="00F32319" w:rsidP="00F32319">
      <w:pPr>
        <w:pStyle w:val="Pquestiontextpartsa"/>
      </w:pPr>
    </w:p>
    <w:p w14:paraId="2EE82DC0" w14:textId="77777777" w:rsidR="00F32319" w:rsidRDefault="00F32319" w:rsidP="00F32319">
      <w:pPr>
        <w:pStyle w:val="Pquestiontextpartsa"/>
      </w:pPr>
    </w:p>
    <w:p w14:paraId="1525FBFD" w14:textId="16FCDBDE" w:rsidR="00F32319" w:rsidRDefault="00F32319" w:rsidP="00F32319">
      <w:pPr>
        <w:pStyle w:val="Pquestiontextpartsa"/>
      </w:pPr>
      <w:r w:rsidRPr="00C11A25">
        <w:rPr>
          <w:rStyle w:val="Cquestionpartlabelbold"/>
        </w:rPr>
        <w:t>(</w:t>
      </w:r>
      <w:r>
        <w:rPr>
          <w:rStyle w:val="Cquestionpartlabelbold"/>
        </w:rPr>
        <w:t>b</w:t>
      </w:r>
      <w:r w:rsidRPr="00C11A25">
        <w:rPr>
          <w:rStyle w:val="Cquestionpartlabelbold"/>
        </w:rPr>
        <w:t>)</w:t>
      </w:r>
      <w:r w:rsidRPr="00C11A25">
        <w:tab/>
      </w:r>
      <w:r w:rsidR="00C53F7D" w:rsidRPr="00C53F7D">
        <w:t xml:space="preserve">Assuming Michelle has one shower every day, how much water will she use for her showers in </w:t>
      </w:r>
      <w:r w:rsidR="00746AD7">
        <w:t>one</w:t>
      </w:r>
      <w:r w:rsidR="00C53F7D" w:rsidRPr="00C53F7D">
        <w:t xml:space="preserve"> year?</w:t>
      </w:r>
      <w:r>
        <w:t xml:space="preserve"> </w:t>
      </w:r>
    </w:p>
    <w:p w14:paraId="2049171B" w14:textId="7168AC2A" w:rsidR="00F32319" w:rsidRDefault="00F32319" w:rsidP="00C53F7D">
      <w:pPr>
        <w:pStyle w:val="Pquestiontextpartsa"/>
      </w:pPr>
    </w:p>
    <w:p w14:paraId="67DDA592" w14:textId="77777777" w:rsidR="00B13549" w:rsidRDefault="00B13549" w:rsidP="00C53F7D">
      <w:pPr>
        <w:pStyle w:val="Pquestiontextpartsa"/>
      </w:pPr>
    </w:p>
    <w:p w14:paraId="3FDD7D80" w14:textId="77777777" w:rsidR="00B13549" w:rsidRDefault="00B13549" w:rsidP="00C53F7D">
      <w:pPr>
        <w:pStyle w:val="Pquestiontextpartsa"/>
      </w:pPr>
    </w:p>
    <w:p w14:paraId="737976AE" w14:textId="0C69FFE5" w:rsidR="00C53F7D" w:rsidRDefault="00C53F7D" w:rsidP="00C53F7D">
      <w:pPr>
        <w:pStyle w:val="Pquestiontextpartsa"/>
      </w:pPr>
      <w:r w:rsidRPr="00C11A25">
        <w:rPr>
          <w:rStyle w:val="Cquestionpartlabelbold"/>
        </w:rPr>
        <w:t>(</w:t>
      </w:r>
      <w:r w:rsidR="00746AD7">
        <w:rPr>
          <w:rStyle w:val="Cquestionpartlabelbold"/>
        </w:rPr>
        <w:t>c</w:t>
      </w:r>
      <w:r w:rsidRPr="00C11A25">
        <w:rPr>
          <w:rStyle w:val="Cquestionpartlabelbold"/>
        </w:rPr>
        <w:t>)</w:t>
      </w:r>
      <w:r w:rsidRPr="00C11A25">
        <w:tab/>
      </w:r>
      <w:r w:rsidR="00746AD7" w:rsidRPr="00746AD7">
        <w:t>If water costs $1.29 per kilolitre (kL), how much will Michelle’s showers cost for the year? Give your answer to the nearest cent.</w:t>
      </w:r>
    </w:p>
    <w:p w14:paraId="4FFBE08F" w14:textId="77777777" w:rsidR="00B13549" w:rsidRDefault="00B13549" w:rsidP="00C53F7D">
      <w:pPr>
        <w:pStyle w:val="Pquestiontextpartsa"/>
      </w:pPr>
    </w:p>
    <w:p w14:paraId="0CE2ACE3" w14:textId="77777777" w:rsidR="00B13549" w:rsidRDefault="00B13549" w:rsidP="00C53F7D">
      <w:pPr>
        <w:pStyle w:val="Pquestiontextpartsa"/>
      </w:pPr>
    </w:p>
    <w:p w14:paraId="36148D0B" w14:textId="77777777" w:rsidR="00B13549" w:rsidRDefault="00B13549" w:rsidP="00C53F7D">
      <w:pPr>
        <w:pStyle w:val="Pquestiontextpartsa"/>
      </w:pPr>
    </w:p>
    <w:p w14:paraId="5F13617B" w14:textId="27BBFA0F" w:rsidR="00F32319" w:rsidRDefault="00F32319" w:rsidP="00F32319">
      <w:pPr>
        <w:pStyle w:val="Pquestionheadingsx"/>
      </w:pPr>
      <w:r>
        <w:t>Question 21</w:t>
      </w:r>
      <w:r>
        <w:tab/>
      </w:r>
      <w:r w:rsidR="00B13549">
        <w:rPr>
          <w:rStyle w:val="Cmarkslabel"/>
        </w:rPr>
        <w:t>2</w:t>
      </w:r>
      <w:r w:rsidRPr="001B433F">
        <w:rPr>
          <w:rStyle w:val="Cmarkslabel"/>
        </w:rPr>
        <w:t xml:space="preserve"> mark</w:t>
      </w:r>
      <w:r w:rsidR="00B13549">
        <w:rPr>
          <w:rStyle w:val="Cmarkslabel"/>
        </w:rPr>
        <w:t>s</w:t>
      </w:r>
      <w:r>
        <w:tab/>
        <w:t>[1.</w:t>
      </w:r>
      <w:r w:rsidR="00B13549">
        <w:t>7</w:t>
      </w:r>
      <w:r>
        <w:t>]</w:t>
      </w:r>
    </w:p>
    <w:p w14:paraId="476C244C" w14:textId="2B441B55" w:rsidR="00746AD7" w:rsidRDefault="00746AD7" w:rsidP="00746AD7">
      <w:pPr>
        <w:pStyle w:val="Pquestiontextpartsa"/>
      </w:pPr>
      <w:r w:rsidRPr="00C11A25">
        <w:rPr>
          <w:rStyle w:val="Cquestionpartlabelbold"/>
        </w:rPr>
        <w:t>(</w:t>
      </w:r>
      <w:r>
        <w:rPr>
          <w:rStyle w:val="Cquestionpartlabelbold"/>
        </w:rPr>
        <w:t>a</w:t>
      </w:r>
      <w:r w:rsidRPr="00C11A25">
        <w:rPr>
          <w:rStyle w:val="Cquestionpartlabelbold"/>
        </w:rPr>
        <w:t>)</w:t>
      </w:r>
      <w:r w:rsidRPr="00C11A25">
        <w:tab/>
      </w:r>
      <w:r w:rsidRPr="00746AD7">
        <w:t>Frederik receives his gas bill and is $113.91 in credit. His new charges, before GST, are $210.65. GST of 10% is applied to the new cha</w:t>
      </w:r>
      <w:r>
        <w:t>rg</w:t>
      </w:r>
      <w:r w:rsidRPr="00746AD7">
        <w:t>es. Taking his credit amount into account, what does Frederik owe on this bill?</w:t>
      </w:r>
    </w:p>
    <w:p w14:paraId="7DC31A7A" w14:textId="77777777" w:rsidR="006C1084" w:rsidRDefault="006C1084" w:rsidP="00746AD7">
      <w:pPr>
        <w:pStyle w:val="Pquestiontextpartsa"/>
      </w:pPr>
    </w:p>
    <w:p w14:paraId="40DBA40B" w14:textId="77777777" w:rsidR="006C1084" w:rsidRDefault="006C1084" w:rsidP="00746AD7">
      <w:pPr>
        <w:pStyle w:val="Pquestiontextpartsa"/>
      </w:pPr>
    </w:p>
    <w:p w14:paraId="6F0F3942" w14:textId="77777777" w:rsidR="00B13549" w:rsidRDefault="00B13549" w:rsidP="00746AD7">
      <w:pPr>
        <w:pStyle w:val="Pquestiontextpartsa"/>
      </w:pPr>
    </w:p>
    <w:p w14:paraId="597AFD47" w14:textId="77777777" w:rsidR="006C1084" w:rsidRDefault="006C1084" w:rsidP="00746AD7">
      <w:pPr>
        <w:pStyle w:val="Pquestiontextpartsa"/>
      </w:pPr>
    </w:p>
    <w:p w14:paraId="40A7BE37" w14:textId="77777777" w:rsidR="006C1084" w:rsidRDefault="006C1084" w:rsidP="006C1084">
      <w:pPr>
        <w:pStyle w:val="Pquestiontextpartsa"/>
      </w:pPr>
      <w:r>
        <w:rPr>
          <w:rStyle w:val="Cquestionpartlabelbold"/>
        </w:rPr>
        <w:lastRenderedPageBreak/>
        <w:t>(b</w:t>
      </w:r>
      <w:r w:rsidRPr="00C11A25">
        <w:rPr>
          <w:rStyle w:val="Cquestionpartlabelbold"/>
        </w:rPr>
        <w:t>)</w:t>
      </w:r>
      <w:r w:rsidRPr="00C11A25">
        <w:tab/>
      </w:r>
      <w:r>
        <w:t>Simba’s household uses 13 380 MJ of energy when burning gas over the last billing cycle. At his property, the heating value is 28.23 (this refers to the number of MJ produced by burning 1m</w:t>
      </w:r>
      <w:r w:rsidRPr="006C1084">
        <w:rPr>
          <w:vertAlign w:val="superscript"/>
        </w:rPr>
        <w:t>3</w:t>
      </w:r>
      <w:r>
        <w:t xml:space="preserve"> of gas). The correction factor is 1.003. </w:t>
      </w:r>
    </w:p>
    <w:p w14:paraId="68292021" w14:textId="6ED562FF" w:rsidR="006C1084" w:rsidRDefault="006C1084" w:rsidP="006C1084">
      <w:pPr>
        <w:pStyle w:val="Pquestiontextpartsa"/>
      </w:pPr>
      <w:r>
        <w:rPr>
          <w:rStyle w:val="Cquestionpartlabelbold"/>
        </w:rPr>
        <w:tab/>
      </w:r>
      <w:r>
        <w:t>energy (MJ) = volume (m</w:t>
      </w:r>
      <w:r w:rsidRPr="006C1084">
        <w:rPr>
          <w:vertAlign w:val="superscript"/>
        </w:rPr>
        <w:t>3</w:t>
      </w:r>
      <w:r>
        <w:t>) × heating value × correction factor</w:t>
      </w:r>
    </w:p>
    <w:p w14:paraId="0887B6C3" w14:textId="303C7D8B" w:rsidR="006C1084" w:rsidRDefault="006C1084" w:rsidP="006C1084">
      <w:pPr>
        <w:pStyle w:val="Pquestiontextpartsa"/>
      </w:pPr>
      <w:r>
        <w:tab/>
        <w:t>Use this rule to calculate the volume of gas burnt by Simba’s household. Round your answer to 2 decimal places.</w:t>
      </w:r>
    </w:p>
    <w:p w14:paraId="45311F39" w14:textId="77777777" w:rsidR="006C1084" w:rsidRDefault="006C1084" w:rsidP="00746AD7">
      <w:pPr>
        <w:pStyle w:val="Pquestiontextpartsa"/>
      </w:pPr>
    </w:p>
    <w:p w14:paraId="657CF3C7" w14:textId="77777777" w:rsidR="00242EEB" w:rsidRDefault="00242EEB" w:rsidP="00746AD7">
      <w:pPr>
        <w:pStyle w:val="Pquestiontextpartsa"/>
      </w:pPr>
    </w:p>
    <w:p w14:paraId="05A0F6F5" w14:textId="77777777" w:rsidR="00242EEB" w:rsidRDefault="00242EEB" w:rsidP="00746AD7">
      <w:pPr>
        <w:pStyle w:val="Pquestiontextpartsa"/>
      </w:pPr>
    </w:p>
    <w:p w14:paraId="14CA914A" w14:textId="409EEF90" w:rsidR="00F32319" w:rsidRDefault="00F32319" w:rsidP="005A62B2">
      <w:pPr>
        <w:pStyle w:val="Pquestionheadingsx"/>
        <w:keepLines/>
      </w:pPr>
      <w:r>
        <w:t>Question 22</w:t>
      </w:r>
      <w:r>
        <w:tab/>
      </w:r>
      <w:r w:rsidR="00B13549">
        <w:rPr>
          <w:rStyle w:val="Cmarkslabel"/>
        </w:rPr>
        <w:t>1</w:t>
      </w:r>
      <w:r w:rsidRPr="001B433F">
        <w:rPr>
          <w:rStyle w:val="Cmarkslabel"/>
        </w:rPr>
        <w:t xml:space="preserve"> mark</w:t>
      </w:r>
      <w:r>
        <w:tab/>
        <w:t>[1.</w:t>
      </w:r>
      <w:r w:rsidR="0081584A">
        <w:t>8</w:t>
      </w:r>
      <w:r>
        <w:t>]</w:t>
      </w:r>
    </w:p>
    <w:p w14:paraId="24CF02E2" w14:textId="71E8438F" w:rsidR="00BD538A" w:rsidRDefault="00BD538A" w:rsidP="005A62B2">
      <w:pPr>
        <w:pStyle w:val="Pquestiontextmainstem"/>
        <w:keepNext/>
        <w:keepLines/>
      </w:pPr>
      <w:r w:rsidRPr="00BD538A">
        <w:t>Calculate the minimum spend required on a $120.00 per month home phone and internet plan over 24 months.</w:t>
      </w:r>
    </w:p>
    <w:p w14:paraId="34AE5252" w14:textId="77777777" w:rsidR="00BD538A" w:rsidRDefault="00BD538A" w:rsidP="005A62B2">
      <w:pPr>
        <w:pStyle w:val="Pquestiontextmainstem"/>
        <w:keepNext/>
        <w:keepLines/>
      </w:pPr>
    </w:p>
    <w:p w14:paraId="6F0AE5AD" w14:textId="77777777" w:rsidR="00B13549" w:rsidRDefault="00B13549" w:rsidP="005A62B2">
      <w:pPr>
        <w:pStyle w:val="Pquestiontextmainstem"/>
        <w:keepNext/>
        <w:keepLines/>
      </w:pPr>
    </w:p>
    <w:p w14:paraId="101A0D1F" w14:textId="77777777" w:rsidR="00B13549" w:rsidRDefault="00B13549" w:rsidP="005A62B2">
      <w:pPr>
        <w:pStyle w:val="Pquestiontextmainstem"/>
        <w:keepNext/>
        <w:keepLines/>
      </w:pPr>
    </w:p>
    <w:p w14:paraId="558A8B11" w14:textId="77777777" w:rsidR="005A62B2" w:rsidRDefault="005A62B2" w:rsidP="005A62B2">
      <w:pPr>
        <w:pStyle w:val="Pquestiontextmainstem"/>
        <w:keepNext/>
        <w:keepLines/>
      </w:pPr>
    </w:p>
    <w:p w14:paraId="3F05DD39" w14:textId="77777777" w:rsidR="005A62B2" w:rsidRDefault="005A62B2" w:rsidP="005A62B2">
      <w:pPr>
        <w:pStyle w:val="Pquestiontextmainstem"/>
        <w:keepNext/>
        <w:keepLines/>
      </w:pPr>
    </w:p>
    <w:p w14:paraId="7317F53F" w14:textId="1C5AD463" w:rsidR="00BD538A" w:rsidRDefault="00BD538A" w:rsidP="00BD538A">
      <w:pPr>
        <w:pStyle w:val="Pquestionheadingsx"/>
      </w:pPr>
      <w:r>
        <w:t>Question 23</w:t>
      </w:r>
      <w:r>
        <w:tab/>
      </w:r>
      <w:r>
        <w:rPr>
          <w:rStyle w:val="Cmarkslabel"/>
        </w:rPr>
        <w:t>4</w:t>
      </w:r>
      <w:r w:rsidRPr="001B433F">
        <w:rPr>
          <w:rStyle w:val="Cmarkslabel"/>
        </w:rPr>
        <w:t xml:space="preserve"> marks</w:t>
      </w:r>
      <w:r>
        <w:tab/>
        <w:t>[1.8]</w:t>
      </w:r>
    </w:p>
    <w:p w14:paraId="3A3488F8" w14:textId="3E2E5797" w:rsidR="00F32319" w:rsidRDefault="00BD538A" w:rsidP="00F32319">
      <w:pPr>
        <w:pStyle w:val="Pquestiontextmainstem"/>
      </w:pPr>
      <w:r w:rsidRPr="00BD538A">
        <w:t>Ian puts credit on</w:t>
      </w:r>
      <w:r>
        <w:t xml:space="preserve"> </w:t>
      </w:r>
      <w:r w:rsidRPr="00BD538A">
        <w:t>to his phone. The pre-paid call</w:t>
      </w:r>
      <w:r>
        <w:t xml:space="preserve"> rate of his company is 92c</w:t>
      </w:r>
      <w:r w:rsidRPr="00BD538A">
        <w:t>/min</w:t>
      </w:r>
      <w:r>
        <w:t>,</w:t>
      </w:r>
      <w:r w:rsidRPr="00BD538A">
        <w:t xml:space="preserve"> plus a flagfall of 20c. Text messages are charged at 25 cents each.</w:t>
      </w:r>
    </w:p>
    <w:p w14:paraId="0C7757B5" w14:textId="748B0CD4" w:rsidR="00F32319" w:rsidRDefault="00F32319" w:rsidP="00F32319">
      <w:pPr>
        <w:pStyle w:val="Pquestiontextpartsa"/>
      </w:pPr>
      <w:r w:rsidRPr="00C11A25">
        <w:rPr>
          <w:rStyle w:val="Cquestionpartlabelbold"/>
        </w:rPr>
        <w:t>(a)</w:t>
      </w:r>
      <w:r w:rsidRPr="00C11A25">
        <w:tab/>
      </w:r>
      <w:r w:rsidR="00B13549" w:rsidRPr="00B13549">
        <w:t>Calculate the combined cost of a 2-minute phone call, a 3-minute phone call, a 10-minute phone call and 23 text messages.</w:t>
      </w:r>
    </w:p>
    <w:p w14:paraId="25882031" w14:textId="77777777" w:rsidR="00F32319" w:rsidRDefault="00F32319" w:rsidP="00F32319">
      <w:pPr>
        <w:pStyle w:val="Pquestiontextpartsa"/>
      </w:pPr>
    </w:p>
    <w:p w14:paraId="69C32854" w14:textId="77777777" w:rsidR="0055478D" w:rsidRDefault="0055478D" w:rsidP="00F32319">
      <w:pPr>
        <w:pStyle w:val="Pquestiontextpartsa"/>
      </w:pPr>
    </w:p>
    <w:p w14:paraId="5F04A993" w14:textId="77777777" w:rsidR="005A62B2" w:rsidRDefault="005A62B2" w:rsidP="00F32319">
      <w:pPr>
        <w:pStyle w:val="Pquestiontextpartsa"/>
      </w:pPr>
    </w:p>
    <w:p w14:paraId="50EA4C63" w14:textId="77777777" w:rsidR="005A62B2" w:rsidRDefault="005A62B2" w:rsidP="00F32319">
      <w:pPr>
        <w:pStyle w:val="Pquestiontextpartsa"/>
      </w:pPr>
    </w:p>
    <w:p w14:paraId="527607B2" w14:textId="77777777" w:rsidR="00B13549" w:rsidRDefault="00B13549" w:rsidP="00F32319">
      <w:pPr>
        <w:pStyle w:val="Pquestiontextpartsa"/>
      </w:pPr>
    </w:p>
    <w:p w14:paraId="151222AA" w14:textId="77777777" w:rsidR="00B13549" w:rsidRDefault="00B13549" w:rsidP="00F32319">
      <w:pPr>
        <w:pStyle w:val="Pquestiontextpartsa"/>
      </w:pPr>
    </w:p>
    <w:p w14:paraId="7247BAB6" w14:textId="77777777" w:rsidR="00F32319" w:rsidRDefault="00F32319" w:rsidP="00F32319">
      <w:pPr>
        <w:pStyle w:val="Pquestiontextpartsa"/>
      </w:pPr>
    </w:p>
    <w:p w14:paraId="67899E3B" w14:textId="09EFABF6" w:rsidR="00F32319" w:rsidRDefault="00F32319" w:rsidP="00F32319">
      <w:pPr>
        <w:pStyle w:val="Pquestiontextpartsa"/>
      </w:pPr>
      <w:r w:rsidRPr="00C11A25">
        <w:rPr>
          <w:rStyle w:val="Cquestionpartlabelbold"/>
        </w:rPr>
        <w:t>(</w:t>
      </w:r>
      <w:r>
        <w:rPr>
          <w:rStyle w:val="Cquestionpartlabelbold"/>
        </w:rPr>
        <w:t>b</w:t>
      </w:r>
      <w:r w:rsidRPr="00C11A25">
        <w:rPr>
          <w:rStyle w:val="Cquestionpartlabelbold"/>
        </w:rPr>
        <w:t>)</w:t>
      </w:r>
      <w:r w:rsidRPr="00C11A25">
        <w:tab/>
      </w:r>
      <w:r w:rsidR="00B13549">
        <w:t>Ian’s mother gives</w:t>
      </w:r>
      <w:r w:rsidR="00B13549" w:rsidRPr="00B13549">
        <w:t xml:space="preserve"> him $25.00 to use as credit. </w:t>
      </w:r>
      <w:r w:rsidR="00B13549">
        <w:t xml:space="preserve">Can he </w:t>
      </w:r>
      <w:r w:rsidR="00B13549" w:rsidRPr="00B13549">
        <w:t>make these calls and send these messa</w:t>
      </w:r>
      <w:r w:rsidR="00B13549">
        <w:t>ges without adding more credit?</w:t>
      </w:r>
    </w:p>
    <w:p w14:paraId="6753A47F" w14:textId="77777777" w:rsidR="00F32319" w:rsidRDefault="00F32319" w:rsidP="00F32319">
      <w:pPr>
        <w:pStyle w:val="Pquestiontextpartsa"/>
      </w:pPr>
    </w:p>
    <w:p w14:paraId="44716497" w14:textId="77777777" w:rsidR="005A62B2" w:rsidRDefault="005A62B2" w:rsidP="009E1AF5">
      <w:pPr>
        <w:pStyle w:val="Pquestiontextpartsa"/>
      </w:pPr>
    </w:p>
    <w:p w14:paraId="73C895EB" w14:textId="77777777" w:rsidR="00B13549" w:rsidRDefault="00B13549" w:rsidP="009E1AF5">
      <w:pPr>
        <w:pStyle w:val="Pquestiontextpartsa"/>
      </w:pPr>
    </w:p>
    <w:p w14:paraId="712C411E" w14:textId="77777777" w:rsidR="00B13549" w:rsidRDefault="00B13549" w:rsidP="009E1AF5">
      <w:pPr>
        <w:pStyle w:val="Pquestiontextpartsa"/>
      </w:pPr>
    </w:p>
    <w:p w14:paraId="1E0FA80B" w14:textId="77777777" w:rsidR="003849AA" w:rsidRPr="003849AA" w:rsidRDefault="003849AA" w:rsidP="009E1AF5">
      <w:pPr>
        <w:pStyle w:val="Pquestiontextpartsa"/>
        <w:rPr>
          <w:rStyle w:val="Cquestionpartlabelbold"/>
          <w:b w:val="0"/>
        </w:rPr>
      </w:pPr>
    </w:p>
    <w:p w14:paraId="3D417C7A" w14:textId="13C35A20" w:rsidR="001B433F" w:rsidRDefault="001B433F" w:rsidP="001B433F">
      <w:pPr>
        <w:pStyle w:val="Psectionresults"/>
      </w:pPr>
      <w:r>
        <w:t xml:space="preserve">Short answer results: ___ / </w:t>
      </w:r>
      <w:r w:rsidR="00597366">
        <w:t>40</w:t>
      </w:r>
    </w:p>
    <w:p w14:paraId="145123F9" w14:textId="67297FB6" w:rsidR="001B433F" w:rsidRDefault="001B433F" w:rsidP="00B13549">
      <w:pPr>
        <w:pStyle w:val="Psectionheading"/>
      </w:pPr>
      <w:bookmarkStart w:id="0" w:name="_GoBack"/>
      <w:bookmarkEnd w:id="0"/>
      <w:r>
        <w:lastRenderedPageBreak/>
        <w:t>Extended answer section</w:t>
      </w:r>
    </w:p>
    <w:p w14:paraId="07DDBE29" w14:textId="2BEC3847" w:rsidR="001B433F" w:rsidRDefault="001B433F" w:rsidP="00B13549">
      <w:pPr>
        <w:pStyle w:val="Pquestionheadingsx1stafterhead"/>
      </w:pPr>
      <w:r>
        <w:t xml:space="preserve">Question </w:t>
      </w:r>
      <w:r w:rsidR="009667A1">
        <w:t>2</w:t>
      </w:r>
      <w:r w:rsidR="00B13549">
        <w:t>4</w:t>
      </w:r>
      <w:r>
        <w:tab/>
      </w:r>
      <w:r w:rsidR="0081584A">
        <w:rPr>
          <w:rStyle w:val="Cmarkslabel"/>
        </w:rPr>
        <w:t>7</w:t>
      </w:r>
      <w:r w:rsidRPr="001B433F">
        <w:rPr>
          <w:rStyle w:val="Cmarkslabel"/>
        </w:rPr>
        <w:t xml:space="preserve"> marks</w:t>
      </w:r>
      <w:r w:rsidR="003849AA">
        <w:tab/>
        <w:t>[1.</w:t>
      </w:r>
      <w:r w:rsidR="0081584A">
        <w:t>6</w:t>
      </w:r>
      <w:r>
        <w:t>]</w:t>
      </w:r>
    </w:p>
    <w:p w14:paraId="60D4CEEF" w14:textId="6C3734E1" w:rsidR="002509BC" w:rsidRDefault="00B13549" w:rsidP="00B13549">
      <w:pPr>
        <w:pStyle w:val="Pquestiontextmainstem"/>
        <w:keepNext/>
      </w:pPr>
      <w:r>
        <w:t>Du wants to buy a $1400</w:t>
      </w:r>
      <w:r w:rsidRPr="00B13549">
        <w:t xml:space="preserve"> sound system but does not have the money. He commits to a paym</w:t>
      </w:r>
      <w:r>
        <w:t xml:space="preserve">ent plan. Initially, he pays an </w:t>
      </w:r>
      <w:r w:rsidRPr="00B13549">
        <w:t xml:space="preserve">application fee of </w:t>
      </w:r>
      <w:r>
        <w:t>$30, plus a deposit of $200</w:t>
      </w:r>
      <w:r w:rsidRPr="00B13549">
        <w:t xml:space="preserve">. He </w:t>
      </w:r>
      <w:r>
        <w:t>has to</w:t>
      </w:r>
      <w:r w:rsidRPr="00B13549">
        <w:t xml:space="preserve"> make a minimum monthly payment of 5% of the amount left after the deposit, and </w:t>
      </w:r>
      <w:r>
        <w:t xml:space="preserve">he </w:t>
      </w:r>
      <w:r w:rsidRPr="00B13549">
        <w:t>pay</w:t>
      </w:r>
      <w:r>
        <w:t>s</w:t>
      </w:r>
      <w:r w:rsidRPr="00B13549">
        <w:t xml:space="preserve"> a monthly account fee of $3.50. Du is offered an interest-free period of 12 months. If the balance has not been paid by the end of this time, Du must pay 32% p.a. interest on the amount still owed after 12 months, each month</w:t>
      </w:r>
      <w:r>
        <w:t>,</w:t>
      </w:r>
      <w:r w:rsidRPr="00B13549">
        <w:t xml:space="preserve"> until the loan has been repaid.</w:t>
      </w:r>
    </w:p>
    <w:p w14:paraId="5F138ED3" w14:textId="61415A14" w:rsidR="002509BC" w:rsidRDefault="002509BC" w:rsidP="00B13549">
      <w:pPr>
        <w:pStyle w:val="Pquestiontextpartsa"/>
        <w:keepNext/>
      </w:pPr>
      <w:r w:rsidRPr="003849AA">
        <w:rPr>
          <w:rStyle w:val="Cquestionpartlabelbold"/>
        </w:rPr>
        <w:t>(a)</w:t>
      </w:r>
      <w:r w:rsidRPr="003849AA">
        <w:tab/>
      </w:r>
      <w:r w:rsidR="00B13549" w:rsidRPr="00B13549">
        <w:t>How much does Du pay in fees over the first 12 months of repayments?</w:t>
      </w:r>
    </w:p>
    <w:p w14:paraId="673114D9" w14:textId="77777777" w:rsidR="003849AA" w:rsidRPr="00591673" w:rsidRDefault="003849AA" w:rsidP="00B13549">
      <w:pPr>
        <w:pStyle w:val="Pquestiontextpartsai"/>
        <w:keepNext/>
        <w:rPr>
          <w:rStyle w:val="Cquestionpartlabelbold"/>
        </w:rPr>
      </w:pPr>
    </w:p>
    <w:p w14:paraId="60F9A85D" w14:textId="77777777" w:rsidR="003849AA" w:rsidRDefault="003849AA" w:rsidP="00B13549">
      <w:pPr>
        <w:pStyle w:val="Pquestiontextpartsai"/>
        <w:keepNext/>
        <w:rPr>
          <w:rStyle w:val="Cquestionpartlabelbold"/>
        </w:rPr>
      </w:pPr>
    </w:p>
    <w:p w14:paraId="0D477352" w14:textId="77777777" w:rsidR="00541B86" w:rsidRPr="00591673" w:rsidRDefault="00541B86" w:rsidP="00B13549">
      <w:pPr>
        <w:pStyle w:val="Pquestiontextpartsai"/>
        <w:keepNext/>
        <w:rPr>
          <w:rStyle w:val="Cquestionpartlabelbold"/>
        </w:rPr>
      </w:pPr>
    </w:p>
    <w:p w14:paraId="464B089F" w14:textId="77777777" w:rsidR="003849AA" w:rsidRPr="00591673" w:rsidRDefault="003849AA" w:rsidP="00B13549">
      <w:pPr>
        <w:pStyle w:val="Pquestiontextpartsai"/>
        <w:keepNext/>
        <w:rPr>
          <w:rStyle w:val="Cquestionpartlabelbold"/>
        </w:rPr>
      </w:pPr>
    </w:p>
    <w:p w14:paraId="06383F04" w14:textId="42CE530D" w:rsidR="003849AA" w:rsidRDefault="003849AA" w:rsidP="003849AA">
      <w:pPr>
        <w:pStyle w:val="Pquestiontextpartsa"/>
      </w:pPr>
      <w:r w:rsidRPr="003849AA">
        <w:rPr>
          <w:rStyle w:val="Cquestionpartlabelbold"/>
        </w:rPr>
        <w:t>(</w:t>
      </w:r>
      <w:r>
        <w:rPr>
          <w:rStyle w:val="Cquestionpartlabelbold"/>
        </w:rPr>
        <w:t>b</w:t>
      </w:r>
      <w:r w:rsidRPr="003849AA">
        <w:rPr>
          <w:rStyle w:val="Cquestionpartlabelbold"/>
        </w:rPr>
        <w:t>)</w:t>
      </w:r>
      <w:r w:rsidRPr="003849AA">
        <w:tab/>
      </w:r>
      <w:r w:rsidR="00B13549" w:rsidRPr="00B13549">
        <w:t>Initially, Du is determined to repay the loan within 12 months. After his initial application fee and deposit, how much must he pay each month, inclusive of fees, to ensure that this will occur?</w:t>
      </w:r>
    </w:p>
    <w:p w14:paraId="64BCE853" w14:textId="77777777" w:rsidR="003849AA" w:rsidRDefault="003849AA" w:rsidP="002509BC">
      <w:pPr>
        <w:pStyle w:val="Pquestiontextpartsai"/>
        <w:rPr>
          <w:rStyle w:val="Cquestionpartlabelbold"/>
        </w:rPr>
      </w:pPr>
    </w:p>
    <w:p w14:paraId="3A15206C" w14:textId="77777777" w:rsidR="003849AA" w:rsidRDefault="003849AA" w:rsidP="002509BC">
      <w:pPr>
        <w:pStyle w:val="Pquestiontextpartsai"/>
        <w:rPr>
          <w:rStyle w:val="Cquestionpartlabelbold"/>
        </w:rPr>
      </w:pPr>
    </w:p>
    <w:p w14:paraId="091FBA9A" w14:textId="77777777" w:rsidR="00541B86" w:rsidRDefault="00541B86" w:rsidP="002509BC">
      <w:pPr>
        <w:pStyle w:val="Pquestiontextpartsai"/>
        <w:rPr>
          <w:rStyle w:val="Cquestionpartlabelbold"/>
        </w:rPr>
      </w:pPr>
    </w:p>
    <w:p w14:paraId="57899A29" w14:textId="77777777" w:rsidR="003849AA" w:rsidRDefault="003849AA" w:rsidP="002509BC">
      <w:pPr>
        <w:pStyle w:val="Pquestiontextpartsai"/>
        <w:rPr>
          <w:rStyle w:val="Cquestionpartlabelbold"/>
        </w:rPr>
      </w:pPr>
    </w:p>
    <w:p w14:paraId="7E2E038C" w14:textId="70FA3346" w:rsidR="003849AA" w:rsidRDefault="003849AA" w:rsidP="003849AA">
      <w:pPr>
        <w:pStyle w:val="Pquestiontextpartsa"/>
      </w:pPr>
      <w:r w:rsidRPr="003849AA">
        <w:rPr>
          <w:rStyle w:val="Cquestionpartlabelbold"/>
        </w:rPr>
        <w:t>(</w:t>
      </w:r>
      <w:r>
        <w:rPr>
          <w:rStyle w:val="Cquestionpartlabelbold"/>
        </w:rPr>
        <w:t>c</w:t>
      </w:r>
      <w:r w:rsidRPr="003849AA">
        <w:rPr>
          <w:rStyle w:val="Cquestionpartlabelbold"/>
        </w:rPr>
        <w:t>)</w:t>
      </w:r>
      <w:r w:rsidRPr="003849AA">
        <w:tab/>
      </w:r>
      <w:r w:rsidR="00B13549" w:rsidRPr="00B13549">
        <w:t>Du realises that he cannot afford to repay the loan within 12 months. Calculate the minimum amount he will need to repay each month (remember to include any fees).</w:t>
      </w:r>
    </w:p>
    <w:p w14:paraId="049E9DA4" w14:textId="77777777" w:rsidR="009667A1" w:rsidRDefault="009667A1" w:rsidP="003849AA">
      <w:pPr>
        <w:pStyle w:val="Pquestiontextpartsa"/>
      </w:pPr>
    </w:p>
    <w:p w14:paraId="541242DE" w14:textId="77777777" w:rsidR="009667A1" w:rsidRDefault="009667A1" w:rsidP="003849AA">
      <w:pPr>
        <w:pStyle w:val="Pquestiontextpartsa"/>
      </w:pPr>
    </w:p>
    <w:p w14:paraId="5B9C1185" w14:textId="77777777" w:rsidR="009667A1" w:rsidRDefault="009667A1" w:rsidP="003849AA">
      <w:pPr>
        <w:pStyle w:val="Pquestiontextpartsa"/>
      </w:pPr>
    </w:p>
    <w:p w14:paraId="0D58F11D" w14:textId="77777777" w:rsidR="009667A1" w:rsidRDefault="009667A1" w:rsidP="003849AA">
      <w:pPr>
        <w:pStyle w:val="Pquestiontextpartsa"/>
      </w:pPr>
    </w:p>
    <w:p w14:paraId="6BA93B2F" w14:textId="1C0EADD6" w:rsidR="009667A1" w:rsidRDefault="009667A1" w:rsidP="009667A1">
      <w:pPr>
        <w:pStyle w:val="Pquestiontextpartsa"/>
      </w:pPr>
      <w:r w:rsidRPr="003849AA">
        <w:rPr>
          <w:rStyle w:val="Cquestionpartlabelbold"/>
        </w:rPr>
        <w:t>(</w:t>
      </w:r>
      <w:r>
        <w:rPr>
          <w:rStyle w:val="Cquestionpartlabelbold"/>
        </w:rPr>
        <w:t>d</w:t>
      </w:r>
      <w:r w:rsidRPr="003849AA">
        <w:rPr>
          <w:rStyle w:val="Cquestionpartlabelbold"/>
        </w:rPr>
        <w:t>)</w:t>
      </w:r>
      <w:r w:rsidRPr="003849AA">
        <w:tab/>
      </w:r>
      <w:r w:rsidR="00B13549" w:rsidRPr="00B13549">
        <w:t xml:space="preserve">If Du pays the minimum amount calculated in </w:t>
      </w:r>
      <w:r w:rsidR="00B13549" w:rsidRPr="00B13549">
        <w:rPr>
          <w:b/>
        </w:rPr>
        <w:t>(c)</w:t>
      </w:r>
      <w:r w:rsidR="00B13549" w:rsidRPr="00B13549">
        <w:t>, how much does he still owe after 12 repayments?</w:t>
      </w:r>
    </w:p>
    <w:p w14:paraId="56505A6E" w14:textId="77777777" w:rsidR="009667A1" w:rsidRDefault="009667A1" w:rsidP="00B13549">
      <w:pPr>
        <w:pStyle w:val="Pquestiontextpartsa"/>
        <w:ind w:left="0" w:firstLine="0"/>
      </w:pPr>
    </w:p>
    <w:p w14:paraId="63AA1E94" w14:textId="77777777" w:rsidR="009667A1" w:rsidRDefault="009667A1" w:rsidP="003849AA">
      <w:pPr>
        <w:pStyle w:val="Pquestiontextpartsa"/>
      </w:pPr>
    </w:p>
    <w:p w14:paraId="1063EDD5" w14:textId="77777777" w:rsidR="009667A1" w:rsidRDefault="009667A1" w:rsidP="003849AA">
      <w:pPr>
        <w:pStyle w:val="Pquestiontextpartsa"/>
      </w:pPr>
    </w:p>
    <w:p w14:paraId="64A7C497" w14:textId="77777777" w:rsidR="009667A1" w:rsidRDefault="009667A1" w:rsidP="003849AA">
      <w:pPr>
        <w:pStyle w:val="Pquestiontextpartsa"/>
      </w:pPr>
    </w:p>
    <w:p w14:paraId="5E67E83C" w14:textId="34469763" w:rsidR="009667A1" w:rsidRDefault="009667A1" w:rsidP="009667A1">
      <w:pPr>
        <w:pStyle w:val="Pquestiontextpartsa"/>
      </w:pPr>
      <w:r w:rsidRPr="003849AA">
        <w:rPr>
          <w:rStyle w:val="Cquestionpartlabelbold"/>
        </w:rPr>
        <w:t>(</w:t>
      </w:r>
      <w:r>
        <w:rPr>
          <w:rStyle w:val="Cquestionpartlabelbold"/>
        </w:rPr>
        <w:t>e</w:t>
      </w:r>
      <w:r w:rsidRPr="003849AA">
        <w:rPr>
          <w:rStyle w:val="Cquestionpartlabelbold"/>
        </w:rPr>
        <w:t>)</w:t>
      </w:r>
      <w:r w:rsidRPr="003849AA">
        <w:tab/>
      </w:r>
      <w:r w:rsidR="00B13549" w:rsidRPr="00B13549">
        <w:t xml:space="preserve">Calculate the amount of interest Du </w:t>
      </w:r>
      <w:r w:rsidR="00B13549">
        <w:t>has</w:t>
      </w:r>
      <w:r w:rsidR="00B13549" w:rsidRPr="00B13549">
        <w:t xml:space="preserve"> to pay in the 13th month</w:t>
      </w:r>
      <w:r w:rsidR="00B13549">
        <w:t>.</w:t>
      </w:r>
      <w:r w:rsidR="00B13549" w:rsidRPr="00B13549">
        <w:t xml:space="preserve"> (Assume 30 days in the month.)</w:t>
      </w:r>
    </w:p>
    <w:p w14:paraId="132DC840" w14:textId="77777777" w:rsidR="009667A1" w:rsidRDefault="009667A1" w:rsidP="003849AA">
      <w:pPr>
        <w:pStyle w:val="Pquestiontextpartsa"/>
      </w:pPr>
    </w:p>
    <w:p w14:paraId="54EC094F" w14:textId="77777777" w:rsidR="003849AA" w:rsidRDefault="003849AA" w:rsidP="002509BC">
      <w:pPr>
        <w:pStyle w:val="Pquestiontextpartsai"/>
        <w:rPr>
          <w:rStyle w:val="Cquestionpartlabelbold"/>
        </w:rPr>
      </w:pPr>
    </w:p>
    <w:p w14:paraId="5BF6D4CF" w14:textId="77777777" w:rsidR="003849AA" w:rsidRDefault="003849AA" w:rsidP="003849AA">
      <w:pPr>
        <w:pStyle w:val="Pquestiontextpartsa"/>
      </w:pPr>
    </w:p>
    <w:p w14:paraId="6188C53E" w14:textId="1B6CB59D" w:rsidR="001B433F" w:rsidRDefault="001B433F" w:rsidP="001B433F">
      <w:pPr>
        <w:pStyle w:val="Psectionresults"/>
      </w:pPr>
      <w:r>
        <w:t xml:space="preserve">Extended answer results: ___ / </w:t>
      </w:r>
      <w:r w:rsidR="003D2CB9">
        <w:t>7</w:t>
      </w:r>
    </w:p>
    <w:p w14:paraId="4F2C4399" w14:textId="5D96F90A" w:rsidR="00611A65" w:rsidRPr="00611A65" w:rsidRDefault="001B433F" w:rsidP="00611A65">
      <w:pPr>
        <w:pStyle w:val="Psectionresults"/>
      </w:pPr>
      <w:r>
        <w:t xml:space="preserve">TOTAL test results: ___ / </w:t>
      </w:r>
      <w:r w:rsidR="00597366">
        <w:t>55</w:t>
      </w:r>
    </w:p>
    <w:sectPr w:rsidR="00611A65" w:rsidRPr="00611A65" w:rsidSect="003C1799">
      <w:headerReference w:type="default" r:id="rId9"/>
      <w:footerReference w:type="default" r:id="rId10"/>
      <w:headerReference w:type="first" r:id="rId11"/>
      <w:footerReference w:type="first" r:id="rId12"/>
      <w:pgSz w:w="11906" w:h="16838" w:code="9"/>
      <w:pgMar w:top="1134"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F10CE" w14:textId="77777777" w:rsidR="00E1724D" w:rsidRDefault="00E1724D" w:rsidP="00B91E57">
      <w:r>
        <w:separator/>
      </w:r>
    </w:p>
  </w:endnote>
  <w:endnote w:type="continuationSeparator" w:id="0">
    <w:p w14:paraId="29FDD1CB" w14:textId="77777777" w:rsidR="00E1724D" w:rsidRDefault="00E1724D"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B4CFA" w14:textId="77777777" w:rsidR="00AA7ED5" w:rsidRDefault="00AA7ED5" w:rsidP="00B91E57">
    <w:pPr>
      <w:pStyle w:val="Pfootertext"/>
    </w:pPr>
  </w:p>
  <w:p w14:paraId="1384C819"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242EEB">
      <w:rPr>
        <w:noProof/>
      </w:rPr>
      <w:t>7</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59F1E" w14:textId="77777777" w:rsidR="00A8741D" w:rsidRDefault="00A8741D" w:rsidP="00A8741D">
    <w:pPr>
      <w:pStyle w:val="Pfootertext"/>
    </w:pPr>
  </w:p>
  <w:p w14:paraId="14562961"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242EEB">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028E63" w14:textId="77777777" w:rsidR="00E1724D" w:rsidRDefault="00E1724D" w:rsidP="00B91E57">
      <w:r>
        <w:separator/>
      </w:r>
    </w:p>
  </w:footnote>
  <w:footnote w:type="continuationSeparator" w:id="0">
    <w:p w14:paraId="727EBC55" w14:textId="77777777" w:rsidR="00E1724D" w:rsidRDefault="00E1724D"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4BFAD" w14:textId="28A9D809" w:rsidR="00B91E57" w:rsidRDefault="00242EEB" w:rsidP="00A8741D">
    <w:pPr>
      <w:pStyle w:val="Pheadertext"/>
    </w:pPr>
    <w:r>
      <w:t>Pearson Mathematics</w:t>
    </w:r>
    <w:r w:rsidR="00B91E57">
      <w:t xml:space="preserve"> </w:t>
    </w:r>
    <w:r w:rsidR="009E1AF5">
      <w:t>9</w:t>
    </w:r>
    <w:r>
      <w:t xml:space="preserve">    </w:t>
    </w:r>
    <w:r w:rsidR="009E1AF5">
      <w:t>Financial mathematics</w:t>
    </w:r>
    <w:r>
      <w:t xml:space="preserve"> — </w:t>
    </w:r>
    <w:r w:rsidR="00B91E57" w:rsidRPr="00F85EEB">
      <w:t xml:space="preserve">Test </w:t>
    </w:r>
    <w:r w:rsidR="00BD4D2B">
      <w:t>C</w:t>
    </w:r>
  </w:p>
  <w:p w14:paraId="61EA3406" w14:textId="77777777" w:rsidR="00AA7ED5" w:rsidRPr="00B91E57" w:rsidRDefault="00AA7ED5" w:rsidP="00AA7ED5">
    <w:pPr>
      <w:pStyle w:val="Pfootertex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847EB" w14:textId="6AC331F9" w:rsidR="00A8741D" w:rsidRDefault="00242EEB" w:rsidP="00A8741D">
    <w:pPr>
      <w:pStyle w:val="Pheadertext"/>
    </w:pPr>
    <w:r>
      <w:t>Pearson Mathematics</w:t>
    </w:r>
    <w:r w:rsidR="00F55474">
      <w:t xml:space="preserve"> 9</w:t>
    </w:r>
    <w:r w:rsidR="00A8741D">
      <w:tab/>
      <w:t xml:space="preserve">Name: </w:t>
    </w:r>
    <w:r w:rsidR="00A8741D">
      <w:tab/>
    </w:r>
  </w:p>
  <w:p w14:paraId="427BFFF3" w14:textId="7A30D42F" w:rsidR="00A8741D" w:rsidRPr="00A8741D" w:rsidRDefault="00242EEB" w:rsidP="00A8741D">
    <w:pPr>
      <w:pStyle w:val="Pheadertext"/>
    </w:pPr>
    <w:r>
      <w:t xml:space="preserve">Financial mathematics — </w:t>
    </w:r>
    <w:r w:rsidRPr="00F85EEB">
      <w:t xml:space="preserve">Test </w:t>
    </w:r>
    <w:r>
      <w:t>C</w:t>
    </w:r>
    <w:r w:rsidR="00A8741D">
      <w:tab/>
      <w:t xml:space="preserve">Class: </w:t>
    </w:r>
    <w:r w:rsidR="00A8741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10A8C"/>
    <w:rsid w:val="000135C2"/>
    <w:rsid w:val="00016073"/>
    <w:rsid w:val="00017D54"/>
    <w:rsid w:val="0003306F"/>
    <w:rsid w:val="00033C5C"/>
    <w:rsid w:val="000407AC"/>
    <w:rsid w:val="00052D5F"/>
    <w:rsid w:val="00057492"/>
    <w:rsid w:val="00062A9B"/>
    <w:rsid w:val="00062B27"/>
    <w:rsid w:val="00064993"/>
    <w:rsid w:val="00066722"/>
    <w:rsid w:val="00076BF9"/>
    <w:rsid w:val="00082AD0"/>
    <w:rsid w:val="00090B15"/>
    <w:rsid w:val="00094B98"/>
    <w:rsid w:val="000B33B4"/>
    <w:rsid w:val="000C4CB1"/>
    <w:rsid w:val="000C6C56"/>
    <w:rsid w:val="000D37E0"/>
    <w:rsid w:val="000F52E2"/>
    <w:rsid w:val="00114E72"/>
    <w:rsid w:val="00121EAB"/>
    <w:rsid w:val="001249D4"/>
    <w:rsid w:val="00133398"/>
    <w:rsid w:val="00134006"/>
    <w:rsid w:val="00136289"/>
    <w:rsid w:val="00153C7C"/>
    <w:rsid w:val="001605F8"/>
    <w:rsid w:val="00160C54"/>
    <w:rsid w:val="00180D86"/>
    <w:rsid w:val="001A5F28"/>
    <w:rsid w:val="001B433F"/>
    <w:rsid w:val="001C4DB3"/>
    <w:rsid w:val="001F3755"/>
    <w:rsid w:val="001F3D5E"/>
    <w:rsid w:val="00205ABB"/>
    <w:rsid w:val="00223001"/>
    <w:rsid w:val="00231E5C"/>
    <w:rsid w:val="00240E07"/>
    <w:rsid w:val="00242EEB"/>
    <w:rsid w:val="002509BC"/>
    <w:rsid w:val="002635BA"/>
    <w:rsid w:val="0029660A"/>
    <w:rsid w:val="0029665F"/>
    <w:rsid w:val="002A61AB"/>
    <w:rsid w:val="002C0D5B"/>
    <w:rsid w:val="002C3C99"/>
    <w:rsid w:val="002C5286"/>
    <w:rsid w:val="002D2E83"/>
    <w:rsid w:val="002D6221"/>
    <w:rsid w:val="002E0784"/>
    <w:rsid w:val="002E154B"/>
    <w:rsid w:val="002E796F"/>
    <w:rsid w:val="002F4987"/>
    <w:rsid w:val="00307A48"/>
    <w:rsid w:val="00307F32"/>
    <w:rsid w:val="0032031B"/>
    <w:rsid w:val="00323197"/>
    <w:rsid w:val="00323AB7"/>
    <w:rsid w:val="00334607"/>
    <w:rsid w:val="00335B72"/>
    <w:rsid w:val="00345684"/>
    <w:rsid w:val="003618B8"/>
    <w:rsid w:val="003624C0"/>
    <w:rsid w:val="00363DAC"/>
    <w:rsid w:val="003649A6"/>
    <w:rsid w:val="0036586D"/>
    <w:rsid w:val="00374306"/>
    <w:rsid w:val="00376745"/>
    <w:rsid w:val="00377B71"/>
    <w:rsid w:val="003849AA"/>
    <w:rsid w:val="0039270F"/>
    <w:rsid w:val="00393ADE"/>
    <w:rsid w:val="003A6EA1"/>
    <w:rsid w:val="003B3BBF"/>
    <w:rsid w:val="003C1799"/>
    <w:rsid w:val="003C445D"/>
    <w:rsid w:val="003D2CB9"/>
    <w:rsid w:val="003E3349"/>
    <w:rsid w:val="003E7772"/>
    <w:rsid w:val="004066D1"/>
    <w:rsid w:val="00412093"/>
    <w:rsid w:val="0041242E"/>
    <w:rsid w:val="00413A15"/>
    <w:rsid w:val="004161B6"/>
    <w:rsid w:val="00420B07"/>
    <w:rsid w:val="0043227F"/>
    <w:rsid w:val="00452041"/>
    <w:rsid w:val="00456CE0"/>
    <w:rsid w:val="00457310"/>
    <w:rsid w:val="0046226B"/>
    <w:rsid w:val="00464A71"/>
    <w:rsid w:val="00472CCA"/>
    <w:rsid w:val="0048344D"/>
    <w:rsid w:val="00485A37"/>
    <w:rsid w:val="004A1C99"/>
    <w:rsid w:val="004A5DD5"/>
    <w:rsid w:val="004C23FF"/>
    <w:rsid w:val="004C5E1E"/>
    <w:rsid w:val="004D01B5"/>
    <w:rsid w:val="004D24DE"/>
    <w:rsid w:val="004D3645"/>
    <w:rsid w:val="004F03F0"/>
    <w:rsid w:val="004F5839"/>
    <w:rsid w:val="004F59F5"/>
    <w:rsid w:val="005067E7"/>
    <w:rsid w:val="0052478A"/>
    <w:rsid w:val="0052656A"/>
    <w:rsid w:val="00530D78"/>
    <w:rsid w:val="00541B86"/>
    <w:rsid w:val="0055478D"/>
    <w:rsid w:val="00554ECF"/>
    <w:rsid w:val="00561C8E"/>
    <w:rsid w:val="00564139"/>
    <w:rsid w:val="005644F4"/>
    <w:rsid w:val="005665F4"/>
    <w:rsid w:val="00567CE7"/>
    <w:rsid w:val="00571F02"/>
    <w:rsid w:val="00582BD5"/>
    <w:rsid w:val="00591673"/>
    <w:rsid w:val="0059291C"/>
    <w:rsid w:val="00597366"/>
    <w:rsid w:val="005A07A0"/>
    <w:rsid w:val="005A62B2"/>
    <w:rsid w:val="005A6C19"/>
    <w:rsid w:val="005B5208"/>
    <w:rsid w:val="005C1799"/>
    <w:rsid w:val="005C2DB7"/>
    <w:rsid w:val="005C6EE5"/>
    <w:rsid w:val="00604D55"/>
    <w:rsid w:val="00606690"/>
    <w:rsid w:val="0060765D"/>
    <w:rsid w:val="00607F60"/>
    <w:rsid w:val="00611A65"/>
    <w:rsid w:val="00617BEA"/>
    <w:rsid w:val="0062232B"/>
    <w:rsid w:val="006315DD"/>
    <w:rsid w:val="00653408"/>
    <w:rsid w:val="00665AA1"/>
    <w:rsid w:val="0066782B"/>
    <w:rsid w:val="006B2DF9"/>
    <w:rsid w:val="006B66BE"/>
    <w:rsid w:val="006C1084"/>
    <w:rsid w:val="006C1890"/>
    <w:rsid w:val="006C4B2F"/>
    <w:rsid w:val="006D2264"/>
    <w:rsid w:val="006D6A33"/>
    <w:rsid w:val="006D6A60"/>
    <w:rsid w:val="006D6B75"/>
    <w:rsid w:val="006E28FE"/>
    <w:rsid w:val="006E6CBD"/>
    <w:rsid w:val="006E7B52"/>
    <w:rsid w:val="006F2BB6"/>
    <w:rsid w:val="006F48EB"/>
    <w:rsid w:val="0070464D"/>
    <w:rsid w:val="00713EAF"/>
    <w:rsid w:val="00715815"/>
    <w:rsid w:val="00722B45"/>
    <w:rsid w:val="007313E8"/>
    <w:rsid w:val="00732B3C"/>
    <w:rsid w:val="00746AD7"/>
    <w:rsid w:val="007701CE"/>
    <w:rsid w:val="007721B9"/>
    <w:rsid w:val="00775F8D"/>
    <w:rsid w:val="00781345"/>
    <w:rsid w:val="00796A94"/>
    <w:rsid w:val="007A1A60"/>
    <w:rsid w:val="007B7545"/>
    <w:rsid w:val="007C05E1"/>
    <w:rsid w:val="007D4058"/>
    <w:rsid w:val="00814B1B"/>
    <w:rsid w:val="0081584A"/>
    <w:rsid w:val="00817AEB"/>
    <w:rsid w:val="008226DD"/>
    <w:rsid w:val="00823BB8"/>
    <w:rsid w:val="008266C5"/>
    <w:rsid w:val="00842378"/>
    <w:rsid w:val="008453BA"/>
    <w:rsid w:val="00847FF8"/>
    <w:rsid w:val="00851029"/>
    <w:rsid w:val="0085608B"/>
    <w:rsid w:val="00861454"/>
    <w:rsid w:val="008679FC"/>
    <w:rsid w:val="00872A57"/>
    <w:rsid w:val="00883D65"/>
    <w:rsid w:val="00887F5C"/>
    <w:rsid w:val="00892F88"/>
    <w:rsid w:val="008A06F7"/>
    <w:rsid w:val="008A2708"/>
    <w:rsid w:val="008A3313"/>
    <w:rsid w:val="008B5DC2"/>
    <w:rsid w:val="008C44CE"/>
    <w:rsid w:val="008D2708"/>
    <w:rsid w:val="008D3CAF"/>
    <w:rsid w:val="008D3E39"/>
    <w:rsid w:val="008E3A48"/>
    <w:rsid w:val="008F0DDC"/>
    <w:rsid w:val="008F0EC6"/>
    <w:rsid w:val="009023C1"/>
    <w:rsid w:val="00913906"/>
    <w:rsid w:val="0091733C"/>
    <w:rsid w:val="0092625F"/>
    <w:rsid w:val="009303E1"/>
    <w:rsid w:val="00934CAB"/>
    <w:rsid w:val="00935B41"/>
    <w:rsid w:val="0093734D"/>
    <w:rsid w:val="009437F9"/>
    <w:rsid w:val="009461B8"/>
    <w:rsid w:val="00950FFA"/>
    <w:rsid w:val="00962392"/>
    <w:rsid w:val="009667A1"/>
    <w:rsid w:val="009841D7"/>
    <w:rsid w:val="009A776D"/>
    <w:rsid w:val="009C1F04"/>
    <w:rsid w:val="009C3377"/>
    <w:rsid w:val="009D03D9"/>
    <w:rsid w:val="009E10C3"/>
    <w:rsid w:val="009E1AF5"/>
    <w:rsid w:val="009F2FC5"/>
    <w:rsid w:val="00A07382"/>
    <w:rsid w:val="00A20835"/>
    <w:rsid w:val="00A215AF"/>
    <w:rsid w:val="00A23D25"/>
    <w:rsid w:val="00A35659"/>
    <w:rsid w:val="00A37631"/>
    <w:rsid w:val="00A414C9"/>
    <w:rsid w:val="00A450C7"/>
    <w:rsid w:val="00A5299B"/>
    <w:rsid w:val="00A609BB"/>
    <w:rsid w:val="00A61D4A"/>
    <w:rsid w:val="00A66E55"/>
    <w:rsid w:val="00A74962"/>
    <w:rsid w:val="00A807EE"/>
    <w:rsid w:val="00A822F0"/>
    <w:rsid w:val="00A8741D"/>
    <w:rsid w:val="00A92695"/>
    <w:rsid w:val="00A96CBC"/>
    <w:rsid w:val="00AA25D9"/>
    <w:rsid w:val="00AA2F30"/>
    <w:rsid w:val="00AA7ED5"/>
    <w:rsid w:val="00AB1640"/>
    <w:rsid w:val="00AD2442"/>
    <w:rsid w:val="00AD4FD5"/>
    <w:rsid w:val="00AE3D80"/>
    <w:rsid w:val="00AF0F2C"/>
    <w:rsid w:val="00AF5384"/>
    <w:rsid w:val="00B11C16"/>
    <w:rsid w:val="00B12113"/>
    <w:rsid w:val="00B13549"/>
    <w:rsid w:val="00B13718"/>
    <w:rsid w:val="00B21E3E"/>
    <w:rsid w:val="00B25421"/>
    <w:rsid w:val="00B31E6A"/>
    <w:rsid w:val="00B32D92"/>
    <w:rsid w:val="00B46721"/>
    <w:rsid w:val="00B55486"/>
    <w:rsid w:val="00B632C3"/>
    <w:rsid w:val="00B6363F"/>
    <w:rsid w:val="00B63D7A"/>
    <w:rsid w:val="00B6458B"/>
    <w:rsid w:val="00B73321"/>
    <w:rsid w:val="00B80E51"/>
    <w:rsid w:val="00B80E6D"/>
    <w:rsid w:val="00B86D7F"/>
    <w:rsid w:val="00B9093C"/>
    <w:rsid w:val="00B91091"/>
    <w:rsid w:val="00B91E57"/>
    <w:rsid w:val="00BB3052"/>
    <w:rsid w:val="00BB572C"/>
    <w:rsid w:val="00BB745A"/>
    <w:rsid w:val="00BB7A96"/>
    <w:rsid w:val="00BC28AD"/>
    <w:rsid w:val="00BD08D5"/>
    <w:rsid w:val="00BD4D2B"/>
    <w:rsid w:val="00BD538A"/>
    <w:rsid w:val="00BF14C7"/>
    <w:rsid w:val="00BF58C2"/>
    <w:rsid w:val="00BF678B"/>
    <w:rsid w:val="00C10D76"/>
    <w:rsid w:val="00C11A25"/>
    <w:rsid w:val="00C13F88"/>
    <w:rsid w:val="00C15226"/>
    <w:rsid w:val="00C163CD"/>
    <w:rsid w:val="00C166E6"/>
    <w:rsid w:val="00C1714A"/>
    <w:rsid w:val="00C227ED"/>
    <w:rsid w:val="00C36201"/>
    <w:rsid w:val="00C41B73"/>
    <w:rsid w:val="00C5054A"/>
    <w:rsid w:val="00C50C69"/>
    <w:rsid w:val="00C51718"/>
    <w:rsid w:val="00C522B4"/>
    <w:rsid w:val="00C53F7D"/>
    <w:rsid w:val="00C56D83"/>
    <w:rsid w:val="00C70601"/>
    <w:rsid w:val="00C75F4E"/>
    <w:rsid w:val="00C9254A"/>
    <w:rsid w:val="00CB3D6D"/>
    <w:rsid w:val="00CC0D68"/>
    <w:rsid w:val="00CC7D1F"/>
    <w:rsid w:val="00CD00EA"/>
    <w:rsid w:val="00CE2DDA"/>
    <w:rsid w:val="00CF0C64"/>
    <w:rsid w:val="00CF4C57"/>
    <w:rsid w:val="00CF664B"/>
    <w:rsid w:val="00D01C11"/>
    <w:rsid w:val="00D027D6"/>
    <w:rsid w:val="00D03976"/>
    <w:rsid w:val="00D169AD"/>
    <w:rsid w:val="00D306C4"/>
    <w:rsid w:val="00D43956"/>
    <w:rsid w:val="00D45D65"/>
    <w:rsid w:val="00D476C7"/>
    <w:rsid w:val="00D50DA9"/>
    <w:rsid w:val="00D5254C"/>
    <w:rsid w:val="00D5788E"/>
    <w:rsid w:val="00D6673C"/>
    <w:rsid w:val="00D747CC"/>
    <w:rsid w:val="00D817B5"/>
    <w:rsid w:val="00D937F7"/>
    <w:rsid w:val="00D94C52"/>
    <w:rsid w:val="00DA3BBA"/>
    <w:rsid w:val="00DA6D73"/>
    <w:rsid w:val="00DB2FDA"/>
    <w:rsid w:val="00DE113C"/>
    <w:rsid w:val="00DE3994"/>
    <w:rsid w:val="00DE45D5"/>
    <w:rsid w:val="00E01186"/>
    <w:rsid w:val="00E021E4"/>
    <w:rsid w:val="00E02483"/>
    <w:rsid w:val="00E02C5B"/>
    <w:rsid w:val="00E10D96"/>
    <w:rsid w:val="00E1724D"/>
    <w:rsid w:val="00E2498A"/>
    <w:rsid w:val="00E42B3B"/>
    <w:rsid w:val="00E4401F"/>
    <w:rsid w:val="00E522E3"/>
    <w:rsid w:val="00E55854"/>
    <w:rsid w:val="00E56C69"/>
    <w:rsid w:val="00E66F4C"/>
    <w:rsid w:val="00E80255"/>
    <w:rsid w:val="00E804F6"/>
    <w:rsid w:val="00E904DF"/>
    <w:rsid w:val="00E926CC"/>
    <w:rsid w:val="00E96EDA"/>
    <w:rsid w:val="00EA305E"/>
    <w:rsid w:val="00EA3341"/>
    <w:rsid w:val="00EC0922"/>
    <w:rsid w:val="00ED79FA"/>
    <w:rsid w:val="00EE19BA"/>
    <w:rsid w:val="00EE7C00"/>
    <w:rsid w:val="00EF01AE"/>
    <w:rsid w:val="00EF30D8"/>
    <w:rsid w:val="00EF38CC"/>
    <w:rsid w:val="00EF6108"/>
    <w:rsid w:val="00F1027C"/>
    <w:rsid w:val="00F103C8"/>
    <w:rsid w:val="00F1598F"/>
    <w:rsid w:val="00F24B10"/>
    <w:rsid w:val="00F279DF"/>
    <w:rsid w:val="00F32319"/>
    <w:rsid w:val="00F41913"/>
    <w:rsid w:val="00F55474"/>
    <w:rsid w:val="00F5599A"/>
    <w:rsid w:val="00F80273"/>
    <w:rsid w:val="00F93270"/>
    <w:rsid w:val="00FA6587"/>
    <w:rsid w:val="00FA71CA"/>
    <w:rsid w:val="00FB077E"/>
    <w:rsid w:val="00FB4663"/>
    <w:rsid w:val="00FC2A4C"/>
    <w:rsid w:val="00FD1FE1"/>
    <w:rsid w:val="00FD662F"/>
    <w:rsid w:val="00FE3101"/>
    <w:rsid w:val="00FE47F1"/>
    <w:rsid w:val="00FE4B25"/>
    <w:rsid w:val="00FE6891"/>
    <w:rsid w:val="00FF1B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3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31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31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20CAF-0F87-4F6D-B6DF-45FDA6F9C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Start2.dotx</Template>
  <TotalTime>2359</TotalTime>
  <Pages>7</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13</cp:revision>
  <cp:lastPrinted>2016-07-15T04:27:00Z</cp:lastPrinted>
  <dcterms:created xsi:type="dcterms:W3CDTF">2016-09-03T00:56:00Z</dcterms:created>
  <dcterms:modified xsi:type="dcterms:W3CDTF">2016-10-11T05:24:00Z</dcterms:modified>
</cp:coreProperties>
</file>