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A2BD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950"/>
        <w:gridCol w:w="953"/>
        <w:gridCol w:w="952"/>
        <w:gridCol w:w="950"/>
        <w:gridCol w:w="950"/>
        <w:gridCol w:w="953"/>
        <w:gridCol w:w="952"/>
        <w:gridCol w:w="951"/>
      </w:tblGrid>
      <w:tr w:rsidR="00936EDA" w14:paraId="1C203D84" w14:textId="77777777" w:rsidTr="00936EDA">
        <w:tc>
          <w:tcPr>
            <w:tcW w:w="1518" w:type="dxa"/>
          </w:tcPr>
          <w:p w14:paraId="4375DB0A" w14:textId="77777777" w:rsidR="00936EDA" w:rsidRDefault="00936ED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50" w:type="dxa"/>
          </w:tcPr>
          <w:p w14:paraId="1B60F92F" w14:textId="77777777" w:rsidR="00936EDA" w:rsidRDefault="00936EDA" w:rsidP="00CC6FFF">
            <w:pPr>
              <w:pStyle w:val="Ptabletext"/>
            </w:pPr>
            <w:r>
              <w:t>1</w:t>
            </w:r>
          </w:p>
        </w:tc>
        <w:tc>
          <w:tcPr>
            <w:tcW w:w="953" w:type="dxa"/>
          </w:tcPr>
          <w:p w14:paraId="72443EC9" w14:textId="77777777" w:rsidR="00936EDA" w:rsidRDefault="00936EDA" w:rsidP="00CC6FFF">
            <w:pPr>
              <w:pStyle w:val="Ptabletext"/>
            </w:pPr>
            <w:r>
              <w:t>2</w:t>
            </w:r>
          </w:p>
        </w:tc>
        <w:tc>
          <w:tcPr>
            <w:tcW w:w="952" w:type="dxa"/>
          </w:tcPr>
          <w:p w14:paraId="3F29A67F" w14:textId="77777777" w:rsidR="00936EDA" w:rsidRDefault="00936EDA" w:rsidP="00CC6FFF">
            <w:pPr>
              <w:pStyle w:val="Ptabletext"/>
            </w:pPr>
            <w:r>
              <w:t>3</w:t>
            </w:r>
          </w:p>
        </w:tc>
        <w:tc>
          <w:tcPr>
            <w:tcW w:w="950" w:type="dxa"/>
          </w:tcPr>
          <w:p w14:paraId="3BE52B2E" w14:textId="77777777" w:rsidR="00936EDA" w:rsidRDefault="00936EDA" w:rsidP="00CC6FFF">
            <w:pPr>
              <w:pStyle w:val="Ptabletext"/>
            </w:pPr>
            <w:r>
              <w:t>4</w:t>
            </w:r>
          </w:p>
        </w:tc>
        <w:tc>
          <w:tcPr>
            <w:tcW w:w="950" w:type="dxa"/>
          </w:tcPr>
          <w:p w14:paraId="61B663C4" w14:textId="77777777" w:rsidR="00936EDA" w:rsidRDefault="00936EDA" w:rsidP="00CC6FFF">
            <w:pPr>
              <w:pStyle w:val="Ptabletext"/>
            </w:pPr>
            <w:r>
              <w:t>5</w:t>
            </w:r>
          </w:p>
        </w:tc>
        <w:tc>
          <w:tcPr>
            <w:tcW w:w="953" w:type="dxa"/>
          </w:tcPr>
          <w:p w14:paraId="2D1E5129" w14:textId="77777777" w:rsidR="00936EDA" w:rsidRDefault="00936EDA" w:rsidP="00CC6FFF">
            <w:pPr>
              <w:pStyle w:val="Ptabletext"/>
            </w:pPr>
            <w:r>
              <w:t>6</w:t>
            </w:r>
          </w:p>
        </w:tc>
        <w:tc>
          <w:tcPr>
            <w:tcW w:w="952" w:type="dxa"/>
          </w:tcPr>
          <w:p w14:paraId="7F1C6E81" w14:textId="77777777" w:rsidR="00936EDA" w:rsidRDefault="00936EDA" w:rsidP="00CC6FFF">
            <w:pPr>
              <w:pStyle w:val="Ptabletext"/>
            </w:pPr>
            <w:r>
              <w:t>7</w:t>
            </w:r>
          </w:p>
        </w:tc>
        <w:tc>
          <w:tcPr>
            <w:tcW w:w="951" w:type="dxa"/>
          </w:tcPr>
          <w:p w14:paraId="00C83830" w14:textId="77777777" w:rsidR="00936EDA" w:rsidRDefault="00936EDA" w:rsidP="00CC6FFF">
            <w:pPr>
              <w:pStyle w:val="Ptabletext"/>
            </w:pPr>
            <w:r>
              <w:t>8</w:t>
            </w:r>
          </w:p>
        </w:tc>
      </w:tr>
      <w:tr w:rsidR="00936EDA" w14:paraId="6A202F48" w14:textId="77777777" w:rsidTr="00936EDA">
        <w:tc>
          <w:tcPr>
            <w:tcW w:w="1518" w:type="dxa"/>
          </w:tcPr>
          <w:p w14:paraId="1BE4ADA6" w14:textId="77777777" w:rsidR="00936EDA" w:rsidRDefault="00936EDA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50" w:type="dxa"/>
          </w:tcPr>
          <w:p w14:paraId="2EE67D3B" w14:textId="77777777" w:rsidR="00936EDA" w:rsidRDefault="00936EDA" w:rsidP="00CC6FFF">
            <w:pPr>
              <w:pStyle w:val="Ptabletext"/>
            </w:pPr>
            <w:r>
              <w:t>B</w:t>
            </w:r>
          </w:p>
        </w:tc>
        <w:tc>
          <w:tcPr>
            <w:tcW w:w="953" w:type="dxa"/>
          </w:tcPr>
          <w:p w14:paraId="5B5EF9F1" w14:textId="77777777" w:rsidR="00936EDA" w:rsidRDefault="00936EDA" w:rsidP="00CC6FFF">
            <w:pPr>
              <w:pStyle w:val="Ptabletext"/>
            </w:pPr>
            <w:r>
              <w:t>C</w:t>
            </w:r>
          </w:p>
        </w:tc>
        <w:tc>
          <w:tcPr>
            <w:tcW w:w="952" w:type="dxa"/>
          </w:tcPr>
          <w:p w14:paraId="65A768E7" w14:textId="5F7BF131" w:rsidR="00936EDA" w:rsidRDefault="002463F9" w:rsidP="00CC6FFF">
            <w:pPr>
              <w:pStyle w:val="Ptabletext"/>
            </w:pPr>
            <w:r>
              <w:t>D</w:t>
            </w:r>
          </w:p>
        </w:tc>
        <w:tc>
          <w:tcPr>
            <w:tcW w:w="950" w:type="dxa"/>
          </w:tcPr>
          <w:p w14:paraId="6270600D" w14:textId="3C1207D1" w:rsidR="00936EDA" w:rsidRDefault="002463F9" w:rsidP="00CC6FFF">
            <w:pPr>
              <w:pStyle w:val="Ptabletext"/>
            </w:pPr>
            <w:r>
              <w:t>A</w:t>
            </w:r>
          </w:p>
        </w:tc>
        <w:tc>
          <w:tcPr>
            <w:tcW w:w="950" w:type="dxa"/>
          </w:tcPr>
          <w:p w14:paraId="0C21AF6A" w14:textId="77777777" w:rsidR="00936EDA" w:rsidRDefault="00936EDA" w:rsidP="00CC6FFF">
            <w:pPr>
              <w:pStyle w:val="Ptabletext"/>
            </w:pPr>
            <w:r>
              <w:t>C</w:t>
            </w:r>
          </w:p>
        </w:tc>
        <w:tc>
          <w:tcPr>
            <w:tcW w:w="953" w:type="dxa"/>
          </w:tcPr>
          <w:p w14:paraId="03531D13" w14:textId="77777777" w:rsidR="00936EDA" w:rsidRDefault="00936EDA" w:rsidP="00CC6FFF">
            <w:pPr>
              <w:pStyle w:val="Ptabletext"/>
            </w:pPr>
            <w:r>
              <w:t>D</w:t>
            </w:r>
          </w:p>
        </w:tc>
        <w:tc>
          <w:tcPr>
            <w:tcW w:w="952" w:type="dxa"/>
          </w:tcPr>
          <w:p w14:paraId="268F11C9" w14:textId="385AEC5D" w:rsidR="00936EDA" w:rsidRDefault="002463F9" w:rsidP="00CC6FFF">
            <w:pPr>
              <w:pStyle w:val="Ptabletext"/>
            </w:pPr>
            <w:r>
              <w:t>C</w:t>
            </w:r>
          </w:p>
        </w:tc>
        <w:tc>
          <w:tcPr>
            <w:tcW w:w="951" w:type="dxa"/>
          </w:tcPr>
          <w:p w14:paraId="59AA021E" w14:textId="5E587F32" w:rsidR="00936EDA" w:rsidRDefault="002463F9" w:rsidP="00CC6FFF">
            <w:pPr>
              <w:pStyle w:val="Ptabletext"/>
            </w:pPr>
            <w:r>
              <w:t>D</w:t>
            </w:r>
          </w:p>
        </w:tc>
      </w:tr>
    </w:tbl>
    <w:p w14:paraId="6FC2DD0E" w14:textId="77777777" w:rsidR="00CC6FFF" w:rsidRDefault="00CC6FFF" w:rsidP="00CC6FFF">
      <w:pPr>
        <w:pStyle w:val="Ptabletext"/>
      </w:pPr>
    </w:p>
    <w:p w14:paraId="21A7649D" w14:textId="41254DA3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A869D1">
        <w:t>1</w:t>
      </w:r>
      <w:r>
        <w:t>.1]</w:t>
      </w:r>
    </w:p>
    <w:p w14:paraId="6AD18B0E" w14:textId="77777777" w:rsidR="002463F9" w:rsidRDefault="002463F9" w:rsidP="00EF38CC">
      <w:pPr>
        <w:pStyle w:val="Pquestiontextmcqoptions"/>
      </w:pPr>
      <w:r>
        <w:rPr>
          <w:rStyle w:val="Cquestionpartlabelbold"/>
        </w:rPr>
        <w:t>B</w:t>
      </w:r>
    </w:p>
    <w:p w14:paraId="2DCB9EB2" w14:textId="03D07DEB" w:rsidR="00EF38CC" w:rsidRDefault="002B77AB" w:rsidP="00EF38CC">
      <w:pPr>
        <w:pStyle w:val="Pquestiontextmcqoptions"/>
      </w:pPr>
      <w:r w:rsidRPr="002B77AB">
        <w:rPr>
          <w:position w:val="-24"/>
          <w:sz w:val="20"/>
          <w:szCs w:val="20"/>
        </w:rPr>
        <w:object w:dxaOrig="880" w:dyaOrig="620" w14:anchorId="41B5AA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31pt" o:ole="">
            <v:imagedata r:id="rId8" o:title=""/>
          </v:shape>
          <o:OLEObject Type="Embed" ProgID="Equation.3" ShapeID="_x0000_i1025" DrawAspect="Content" ObjectID="_1537708131" r:id="rId9"/>
        </w:object>
      </w:r>
      <w:r w:rsidR="002463F9" w:rsidRPr="002463F9">
        <w:t>= 63%</w:t>
      </w:r>
    </w:p>
    <w:p w14:paraId="0104811E" w14:textId="7EA58ED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A869D1">
        <w:t>1.2</w:t>
      </w:r>
      <w:r>
        <w:t>]</w:t>
      </w:r>
    </w:p>
    <w:p w14:paraId="45720755" w14:textId="77777777" w:rsidR="002463F9" w:rsidRDefault="002463F9" w:rsidP="002463F9">
      <w:pPr>
        <w:pStyle w:val="Pquestiontextmcqoptions"/>
      </w:pPr>
      <w:r>
        <w:rPr>
          <w:rStyle w:val="Cquestionpartlabelbold"/>
        </w:rPr>
        <w:t>C</w:t>
      </w:r>
    </w:p>
    <w:p w14:paraId="4D12AB09" w14:textId="429027B6" w:rsidR="002463F9" w:rsidRDefault="002463F9" w:rsidP="002463F9">
      <w:pPr>
        <w:pStyle w:val="Pquestiontextmcqoptions"/>
      </w:pPr>
      <w:r>
        <w:t xml:space="preserve">0.8 × $3350 = $2680 </w:t>
      </w:r>
    </w:p>
    <w:p w14:paraId="24DA0808" w14:textId="60384405" w:rsidR="001B433F" w:rsidRDefault="002463F9" w:rsidP="002463F9">
      <w:pPr>
        <w:pStyle w:val="Pquestiontextmcqoptions"/>
        <w:tabs>
          <w:tab w:val="clear" w:pos="284"/>
        </w:tabs>
      </w:pPr>
      <w:r>
        <w:t>0.9 × $2680 = $2412</w:t>
      </w:r>
    </w:p>
    <w:p w14:paraId="23527B77" w14:textId="44157B38" w:rsidR="002463F9" w:rsidRDefault="002463F9" w:rsidP="002463F9">
      <w:pPr>
        <w:pStyle w:val="Pquestionheadingmc"/>
      </w:pPr>
      <w:r>
        <w:t>Question 3</w:t>
      </w:r>
      <w:r>
        <w:tab/>
        <w:t>[</w:t>
      </w:r>
      <w:r w:rsidR="00A869D1">
        <w:t>1.3</w:t>
      </w:r>
      <w:r>
        <w:t>]</w:t>
      </w:r>
    </w:p>
    <w:p w14:paraId="2E57451F" w14:textId="2D8C2E7F" w:rsidR="002463F9" w:rsidRDefault="002463F9" w:rsidP="002463F9">
      <w:pPr>
        <w:pStyle w:val="Pquestiontextmcqoptions"/>
      </w:pPr>
      <w:r>
        <w:rPr>
          <w:rStyle w:val="Cquestionpartlabelbold"/>
        </w:rPr>
        <w:t>D</w:t>
      </w:r>
      <w:r>
        <w:tab/>
      </w:r>
    </w:p>
    <w:p w14:paraId="73AF042C" w14:textId="680A3DFD" w:rsidR="002463F9" w:rsidRDefault="002463F9" w:rsidP="002463F9">
      <w:pPr>
        <w:pStyle w:val="Pquestiontextmainstem"/>
      </w:pPr>
      <w:r>
        <w:t xml:space="preserve">0.021 × ($380 </w:t>
      </w:r>
      <w:r w:rsidR="002B77AB">
        <w:t>000 + $675 000) =</w:t>
      </w:r>
      <w:r>
        <w:t xml:space="preserve"> $22 155</w:t>
      </w:r>
    </w:p>
    <w:p w14:paraId="65037546" w14:textId="1C3FFAE1" w:rsidR="002463F9" w:rsidRDefault="002463F9" w:rsidP="002463F9">
      <w:pPr>
        <w:pStyle w:val="Pquestiontextmainstem"/>
      </w:pPr>
      <w:r>
        <w:t>$150 + $22 155 = $22 305</w:t>
      </w:r>
    </w:p>
    <w:p w14:paraId="50B6F56A" w14:textId="589B95A8" w:rsidR="002463F9" w:rsidRDefault="002463F9" w:rsidP="002463F9">
      <w:pPr>
        <w:pStyle w:val="Pquestionheadingmc"/>
      </w:pPr>
      <w:r>
        <w:t>Question 4</w:t>
      </w:r>
      <w:r>
        <w:tab/>
        <w:t>[</w:t>
      </w:r>
      <w:r w:rsidR="00A869D1">
        <w:t>1.4</w:t>
      </w:r>
      <w:r>
        <w:t>]</w:t>
      </w:r>
    </w:p>
    <w:p w14:paraId="78893384" w14:textId="4D779363" w:rsidR="002463F9" w:rsidRDefault="002463F9" w:rsidP="002463F9">
      <w:pPr>
        <w:pStyle w:val="Pquestiontextmcqoptions"/>
      </w:pPr>
      <w:r>
        <w:rPr>
          <w:rStyle w:val="Cquestionpartlabelbold"/>
        </w:rPr>
        <w:t>A</w:t>
      </w:r>
    </w:p>
    <w:p w14:paraId="67B01816" w14:textId="77777777" w:rsidR="002463F9" w:rsidRDefault="002463F9" w:rsidP="002463F9">
      <w:pPr>
        <w:pStyle w:val="Pquestiontextmcqoptions"/>
      </w:pPr>
      <w:r>
        <w:t>$10 × 52 = $520</w:t>
      </w:r>
    </w:p>
    <w:p w14:paraId="7F5E263C" w14:textId="69990205" w:rsidR="002463F9" w:rsidRDefault="002463F9" w:rsidP="002463F9">
      <w:pPr>
        <w:pStyle w:val="Pquestiontextmcqoptions"/>
      </w:pPr>
      <w:r>
        <w:t>$52 500 – $520 – $185 = $51 795</w:t>
      </w:r>
    </w:p>
    <w:p w14:paraId="428A3BD3" w14:textId="472C244D" w:rsidR="002463F9" w:rsidRDefault="002463F9" w:rsidP="002463F9">
      <w:pPr>
        <w:pStyle w:val="Pquestionheadingmc"/>
      </w:pPr>
      <w:r>
        <w:t>Question 5</w:t>
      </w:r>
      <w:r>
        <w:tab/>
        <w:t>[</w:t>
      </w:r>
      <w:r w:rsidR="00A869D1">
        <w:t>1.5</w:t>
      </w:r>
      <w:r>
        <w:t>]</w:t>
      </w:r>
    </w:p>
    <w:p w14:paraId="4C25E4A5" w14:textId="6875E366" w:rsidR="002463F9" w:rsidRDefault="002463F9" w:rsidP="002463F9">
      <w:pPr>
        <w:pStyle w:val="Pquestiontextmcqoptions"/>
      </w:pPr>
      <w:r>
        <w:rPr>
          <w:rStyle w:val="Cquestionpartlabelbold"/>
        </w:rPr>
        <w:t>C</w:t>
      </w:r>
      <w:r>
        <w:tab/>
      </w:r>
    </w:p>
    <w:p w14:paraId="052AACA6" w14:textId="46193699" w:rsidR="002463F9" w:rsidRDefault="0045306E" w:rsidP="002463F9">
      <w:pPr>
        <w:pStyle w:val="Pquestiontextmcqoptions"/>
        <w:rPr>
          <w:sz w:val="20"/>
          <w:szCs w:val="20"/>
        </w:rPr>
      </w:pPr>
      <w:r>
        <w:rPr>
          <w:i/>
        </w:rPr>
        <w:t>r</w:t>
      </w:r>
      <w:r w:rsidR="00AA2750">
        <w:tab/>
      </w:r>
      <w:r w:rsidR="002463F9" w:rsidRPr="002463F9">
        <w:t>=</w:t>
      </w:r>
      <w:r w:rsidR="002B77AB" w:rsidRPr="00404563">
        <w:rPr>
          <w:position w:val="-24"/>
          <w:sz w:val="20"/>
          <w:szCs w:val="20"/>
        </w:rPr>
        <w:object w:dxaOrig="440" w:dyaOrig="620" w14:anchorId="512E0896">
          <v:shape id="_x0000_i1026" type="#_x0000_t75" style="width:21.75pt;height:31pt" o:ole="">
            <v:imagedata r:id="rId10" o:title=""/>
          </v:shape>
          <o:OLEObject Type="Embed" ProgID="Equation.DSMT4" ShapeID="_x0000_i1026" DrawAspect="Content" ObjectID="_1537708132" r:id="rId11"/>
        </w:object>
      </w:r>
    </w:p>
    <w:p w14:paraId="6581A4EA" w14:textId="5C1D2DE4" w:rsidR="00AA2750" w:rsidRDefault="00AA2750" w:rsidP="002463F9">
      <w:pPr>
        <w:pStyle w:val="Pquestiontextmcqoptions"/>
        <w:rPr>
          <w:sz w:val="20"/>
          <w:szCs w:val="20"/>
        </w:rPr>
      </w:pPr>
      <w:r>
        <w:rPr>
          <w:sz w:val="20"/>
          <w:szCs w:val="20"/>
        </w:rPr>
        <w:tab/>
      </w:r>
      <w:r w:rsidRPr="00AA2750">
        <w:t>=</w:t>
      </w:r>
      <w:r w:rsidR="00591D20" w:rsidRPr="00404563">
        <w:rPr>
          <w:position w:val="-26"/>
          <w:sz w:val="20"/>
          <w:szCs w:val="20"/>
        </w:rPr>
        <w:object w:dxaOrig="900" w:dyaOrig="639" w14:anchorId="5EF827F1">
          <v:shape id="_x0000_i1027" type="#_x0000_t75" style="width:45.2pt;height:32.65pt" o:ole="">
            <v:imagedata r:id="rId12" o:title=""/>
          </v:shape>
          <o:OLEObject Type="Embed" ProgID="Equation.3" ShapeID="_x0000_i1027" DrawAspect="Content" ObjectID="_1537708133" r:id="rId13"/>
        </w:object>
      </w:r>
    </w:p>
    <w:p w14:paraId="53FB301E" w14:textId="36AD46A4" w:rsidR="00AA2750" w:rsidRDefault="00AA2750" w:rsidP="00AA2750">
      <w:pPr>
        <w:pStyle w:val="Pquestiontextmcqoptions"/>
      </w:pPr>
      <w:r>
        <w:tab/>
        <w:t>= 0.058</w:t>
      </w:r>
    </w:p>
    <w:p w14:paraId="28F4E3A8" w14:textId="1C1E9837" w:rsidR="00AA2750" w:rsidRDefault="00AA2750" w:rsidP="00AA2750">
      <w:pPr>
        <w:pStyle w:val="Pquestiontextmcqoptions"/>
      </w:pPr>
      <w:r>
        <w:tab/>
        <w:t>= 5.8% p.a.</w:t>
      </w:r>
    </w:p>
    <w:p w14:paraId="6A0D9CF5" w14:textId="3D7FC1C9" w:rsidR="002463F9" w:rsidRDefault="002463F9" w:rsidP="002463F9">
      <w:pPr>
        <w:pStyle w:val="Pquestionheadingmc"/>
      </w:pPr>
      <w:r>
        <w:t>Question 6</w:t>
      </w:r>
      <w:r>
        <w:tab/>
        <w:t>[</w:t>
      </w:r>
      <w:r w:rsidR="00A869D1">
        <w:t>1.6</w:t>
      </w:r>
      <w:r>
        <w:t>]</w:t>
      </w:r>
    </w:p>
    <w:p w14:paraId="274B495C" w14:textId="232717DD" w:rsidR="002463F9" w:rsidRDefault="002463F9" w:rsidP="002463F9">
      <w:pPr>
        <w:pStyle w:val="Pquestiontextmcqoptions"/>
      </w:pPr>
      <w:r>
        <w:rPr>
          <w:rStyle w:val="Cquestionpartlabelbold"/>
        </w:rPr>
        <w:t>D</w:t>
      </w:r>
    </w:p>
    <w:p w14:paraId="6922F908" w14:textId="0E06558A" w:rsidR="00AA2750" w:rsidRDefault="00591D20" w:rsidP="00AA2750">
      <w:pPr>
        <w:pStyle w:val="Pquestiontextmainstem"/>
      </w:pPr>
      <w:r>
        <w:t>f</w:t>
      </w:r>
      <w:r w:rsidR="00AA2750">
        <w:t>ees = $4.00 + (5 × $0.30) + (5 × $0.40) + (2 × $1.50) + (6 × $0.70) + (1 × $0.30)</w:t>
      </w:r>
    </w:p>
    <w:p w14:paraId="0E4A068C" w14:textId="07D6D028" w:rsidR="002463F9" w:rsidRDefault="00591D20" w:rsidP="00AA2750">
      <w:pPr>
        <w:pStyle w:val="Pquestiontextmainstem"/>
      </w:pPr>
      <w:r>
        <w:t>f</w:t>
      </w:r>
      <w:r w:rsidR="00AA2750">
        <w:t>ees = $15.00</w:t>
      </w:r>
    </w:p>
    <w:p w14:paraId="48E9DE35" w14:textId="5A871A85" w:rsidR="002463F9" w:rsidRDefault="002463F9" w:rsidP="00804BF8">
      <w:pPr>
        <w:pStyle w:val="Pquestionheadingmc"/>
      </w:pPr>
      <w:r>
        <w:lastRenderedPageBreak/>
        <w:t>Question 7</w:t>
      </w:r>
      <w:r>
        <w:tab/>
        <w:t>[</w:t>
      </w:r>
      <w:r w:rsidR="00A869D1">
        <w:t>1.7</w:t>
      </w:r>
      <w:r>
        <w:t>]</w:t>
      </w:r>
    </w:p>
    <w:p w14:paraId="4EFE7DAE" w14:textId="13F19EED" w:rsidR="002463F9" w:rsidRDefault="002463F9" w:rsidP="00804BF8">
      <w:pPr>
        <w:pStyle w:val="Pquestiontextmcqoptions"/>
        <w:keepNext/>
      </w:pPr>
      <w:r>
        <w:rPr>
          <w:rStyle w:val="Cquestionpartlabelbold"/>
        </w:rPr>
        <w:t>C</w:t>
      </w:r>
      <w:r>
        <w:tab/>
      </w:r>
    </w:p>
    <w:p w14:paraId="1FE9DA2C" w14:textId="77777777" w:rsidR="00AA2750" w:rsidRPr="00AA2750" w:rsidRDefault="00AA2750" w:rsidP="00804BF8">
      <w:pPr>
        <w:pStyle w:val="Pquestiontextmainstem"/>
        <w:keepNext/>
      </w:pPr>
      <w:r w:rsidRPr="00AA2750">
        <w:t>5100 W = 5.1 kW</w:t>
      </w:r>
    </w:p>
    <w:p w14:paraId="69638361" w14:textId="77777777" w:rsidR="00AA2750" w:rsidRPr="00AA2750" w:rsidRDefault="00AA2750" w:rsidP="00804BF8">
      <w:pPr>
        <w:pStyle w:val="Pquestiontextmainstem"/>
        <w:keepNext/>
      </w:pPr>
      <w:r w:rsidRPr="00AA2750">
        <w:t>5.1 kW × 0.75 hours = 3.825 kWh per day</w:t>
      </w:r>
    </w:p>
    <w:p w14:paraId="29B3FF53" w14:textId="77777777" w:rsidR="00AA2750" w:rsidRPr="00AA2750" w:rsidRDefault="00AA2750" w:rsidP="00AA2750">
      <w:pPr>
        <w:pStyle w:val="Pquestiontextmainstem"/>
      </w:pPr>
      <w:r w:rsidRPr="00AA2750">
        <w:t>3.825 × 7 = 26.775 kWh per week</w:t>
      </w:r>
    </w:p>
    <w:p w14:paraId="69BDB79F" w14:textId="77777777" w:rsidR="004909A7" w:rsidRPr="004909A7" w:rsidRDefault="00AA2750" w:rsidP="004909A7">
      <w:pPr>
        <w:pStyle w:val="Pquestiontextmainstem"/>
      </w:pPr>
      <w:r w:rsidRPr="00AA2750">
        <w:t>3.825 × 0.189 × 7 = $5.06</w:t>
      </w:r>
    </w:p>
    <w:p w14:paraId="6C378E59" w14:textId="210BD0DA" w:rsidR="002463F9" w:rsidRDefault="002463F9" w:rsidP="00AA2750">
      <w:pPr>
        <w:pStyle w:val="Pquestionheadingmc"/>
      </w:pPr>
      <w:r>
        <w:t>Question 8</w:t>
      </w:r>
      <w:r>
        <w:tab/>
        <w:t>[</w:t>
      </w:r>
      <w:r w:rsidR="00A869D1">
        <w:t>1.8</w:t>
      </w:r>
      <w:r>
        <w:t>]</w:t>
      </w:r>
    </w:p>
    <w:p w14:paraId="2A5CD323" w14:textId="10AD8DB3" w:rsidR="002463F9" w:rsidRDefault="002463F9" w:rsidP="002463F9">
      <w:pPr>
        <w:pStyle w:val="Pquestiontextmcqoptions"/>
      </w:pPr>
      <w:r>
        <w:rPr>
          <w:rStyle w:val="Cquestionpartlabelbold"/>
        </w:rPr>
        <w:t>D</w:t>
      </w:r>
    </w:p>
    <w:p w14:paraId="760E8351" w14:textId="77777777" w:rsidR="00804BF8" w:rsidRDefault="00804BF8" w:rsidP="00804BF8">
      <w:pPr>
        <w:pStyle w:val="Pquestiontextmainstem"/>
      </w:pPr>
      <w:r>
        <w:t>9 months remaining in contract</w:t>
      </w:r>
    </w:p>
    <w:p w14:paraId="25D0A128" w14:textId="77777777" w:rsidR="00804BF8" w:rsidRDefault="00804BF8" w:rsidP="00804BF8">
      <w:pPr>
        <w:pStyle w:val="Pquestiontextmainstem"/>
      </w:pPr>
      <w:r>
        <w:t>$49 × 9 = $441</w:t>
      </w:r>
    </w:p>
    <w:p w14:paraId="3017FD05" w14:textId="4FC33035" w:rsidR="002463F9" w:rsidRDefault="00804BF8" w:rsidP="00804BF8">
      <w:pPr>
        <w:pStyle w:val="Pquestiontextmainstem"/>
      </w:pPr>
      <w:r>
        <w:t>$441 + $250 = $691</w:t>
      </w:r>
    </w:p>
    <w:p w14:paraId="64100177" w14:textId="41E4F33C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804BF8">
        <w:t>8</w:t>
      </w:r>
    </w:p>
    <w:p w14:paraId="551510CA" w14:textId="77777777" w:rsidR="001B433F" w:rsidRDefault="001B433F" w:rsidP="001B433F">
      <w:pPr>
        <w:pStyle w:val="Psectionheading"/>
      </w:pPr>
      <w:r>
        <w:t>Short answer section</w:t>
      </w:r>
      <w:bookmarkStart w:id="0" w:name="_GoBack"/>
      <w:bookmarkEnd w:id="0"/>
    </w:p>
    <w:p w14:paraId="0BA244BB" w14:textId="7EFB166E" w:rsidR="001158EE" w:rsidRDefault="001158EE" w:rsidP="001158EE">
      <w:pPr>
        <w:pStyle w:val="Pquestionheadingsx1stafterhead"/>
      </w:pPr>
      <w:r>
        <w:t xml:space="preserve">Question </w:t>
      </w:r>
      <w:r w:rsidR="00F551F2">
        <w:t>9</w:t>
      </w:r>
      <w:r>
        <w:tab/>
      </w:r>
      <w:r w:rsidR="0045306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1.1</w:t>
      </w:r>
      <w:r>
        <w:t>]</w:t>
      </w:r>
    </w:p>
    <w:p w14:paraId="6B3367A3" w14:textId="6C122DC8" w:rsidR="001B433F" w:rsidRDefault="001B433F" w:rsidP="001158EE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551F2" w:rsidRPr="00F551F2">
        <w:t>0.6 × 210 = $126</w:t>
      </w:r>
    </w:p>
    <w:p w14:paraId="49B708AB" w14:textId="00FDD08C" w:rsidR="00F551F2" w:rsidRDefault="00F551F2" w:rsidP="00F551F2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551F2">
        <w:t>0.1025 × $50 = $5.13</w:t>
      </w:r>
    </w:p>
    <w:p w14:paraId="0DD457B3" w14:textId="514377A9" w:rsidR="00F551F2" w:rsidRDefault="00F551F2" w:rsidP="00F551F2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F551F2">
        <w:t>0.124 × $1080 = $133.92</w:t>
      </w:r>
    </w:p>
    <w:p w14:paraId="437007C0" w14:textId="226F0653" w:rsidR="00F551F2" w:rsidRDefault="00F551F2" w:rsidP="00F551F2">
      <w:pPr>
        <w:pStyle w:val="Pquestionheadingsx1stafterhead"/>
      </w:pPr>
      <w:r>
        <w:t>Question 10</w:t>
      </w:r>
      <w:r>
        <w:tab/>
      </w:r>
      <w:r w:rsidR="00A869D1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1.1</w:t>
      </w:r>
      <w:r>
        <w:t>]</w:t>
      </w:r>
    </w:p>
    <w:p w14:paraId="19149065" w14:textId="77777777" w:rsidR="00F551F2" w:rsidRPr="00F47C23" w:rsidRDefault="00F551F2" w:rsidP="00F551F2">
      <w:pPr>
        <w:pStyle w:val="Pquestiontextpartsa"/>
      </w:pPr>
      <w:r w:rsidRPr="00F47C23">
        <w:t>$140 × 0.068 = $95.20</w:t>
      </w:r>
    </w:p>
    <w:p w14:paraId="44F423D8" w14:textId="77777777" w:rsidR="00F551F2" w:rsidRDefault="00F551F2" w:rsidP="00F551F2">
      <w:pPr>
        <w:pStyle w:val="Pquestiontextpartsa"/>
      </w:pPr>
      <w:r w:rsidRPr="00F47C23">
        <w:t xml:space="preserve">$95.20 × 1.18 = $112.34 </w:t>
      </w:r>
    </w:p>
    <w:p w14:paraId="3AB4B224" w14:textId="2D81E302" w:rsidR="00AA27EC" w:rsidRDefault="00AA27EC" w:rsidP="00AA27EC">
      <w:pPr>
        <w:pStyle w:val="Pquestionheadingsx1stafterhead"/>
      </w:pPr>
      <w:r>
        <w:t>Question 11</w:t>
      </w:r>
      <w:r>
        <w:tab/>
      </w:r>
      <w:r w:rsidR="00A869D1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1.2</w:t>
      </w:r>
      <w:r>
        <w:t>]</w:t>
      </w:r>
    </w:p>
    <w:p w14:paraId="6394A48E" w14:textId="4B38BFF8" w:rsidR="00AA27EC" w:rsidRDefault="000432B1" w:rsidP="00AA27EC">
      <w:pPr>
        <w:pStyle w:val="Pquestiontextpartsa"/>
      </w:pPr>
      <w:r>
        <w:t>p</w:t>
      </w:r>
      <w:r w:rsidR="00AA27EC">
        <w:t>rice before GST = $199 ÷ 1.1 = $180.91</w:t>
      </w:r>
    </w:p>
    <w:p w14:paraId="44ACE683" w14:textId="603BDB07" w:rsidR="00AA27EC" w:rsidRDefault="000432B1" w:rsidP="00AA27EC">
      <w:pPr>
        <w:pStyle w:val="Pquestiontextpartsa"/>
      </w:pPr>
      <w:r>
        <w:t>p</w:t>
      </w:r>
      <w:r w:rsidR="00AA27EC">
        <w:t>rice before mark-up: $180.91 ÷ 1.8 = $100.51</w:t>
      </w:r>
    </w:p>
    <w:p w14:paraId="490FEAD3" w14:textId="2954C5A5" w:rsidR="00AA27EC" w:rsidRDefault="00AA27EC" w:rsidP="00AA27EC">
      <w:pPr>
        <w:pStyle w:val="Pquestionheadingsx1stafterhead"/>
      </w:pPr>
      <w:r>
        <w:t>Question 12</w:t>
      </w:r>
      <w:r>
        <w:tab/>
      </w:r>
      <w:r w:rsidR="009A0638" w:rsidRPr="009A0638">
        <w:rPr>
          <w:rStyle w:val="Cmarkslabel"/>
        </w:rPr>
        <w:t>3</w:t>
      </w:r>
      <w:r w:rsidRPr="009A0638">
        <w:rPr>
          <w:rStyle w:val="Cmarkslabel"/>
        </w:rPr>
        <w:t xml:space="preserve"> marks</w:t>
      </w:r>
      <w:r w:rsidRPr="009A0638">
        <w:tab/>
        <w:t>[</w:t>
      </w:r>
      <w:r w:rsidR="00A869D1" w:rsidRPr="009A0638">
        <w:t>1.3</w:t>
      </w:r>
      <w:r w:rsidRPr="009A0638">
        <w:t>]</w:t>
      </w:r>
    </w:p>
    <w:p w14:paraId="32E260F3" w14:textId="74A0818F" w:rsidR="00AA27EC" w:rsidRDefault="00AA27EC" w:rsidP="00AA27EC">
      <w:pPr>
        <w:pStyle w:val="Pquestiontextpartsa"/>
      </w:pPr>
      <w:r>
        <w:t>Monday: 4 × 0.8 × 19.78 = 63.296</w:t>
      </w:r>
    </w:p>
    <w:p w14:paraId="31AE288A" w14:textId="4C972F5A" w:rsidR="00AA27EC" w:rsidRDefault="00AA27EC" w:rsidP="00AA27EC">
      <w:pPr>
        <w:pStyle w:val="Pquestiontextpartsa"/>
      </w:pPr>
      <w:r>
        <w:t>Wednesday: 3 × 0.8 × 19.78 + 1 × 0.8 × 19.78 × 1.1 = 64.8784</w:t>
      </w:r>
    </w:p>
    <w:p w14:paraId="0155FCF2" w14:textId="5F0078D1" w:rsidR="00AA27EC" w:rsidRDefault="00AA27EC" w:rsidP="00AA27EC">
      <w:pPr>
        <w:pStyle w:val="Pquestiontextpartsa"/>
      </w:pPr>
      <w:r>
        <w:t>Friday: 4 × 0.8 × 19.78 + 3 × 0.8 × 19.78 × 1.1 = 115.5152</w:t>
      </w:r>
    </w:p>
    <w:p w14:paraId="5AD575FA" w14:textId="77777777" w:rsidR="00AA27EC" w:rsidRDefault="00AA27EC" w:rsidP="00AA27EC">
      <w:pPr>
        <w:pStyle w:val="Pquestiontextpartsa"/>
      </w:pPr>
      <w:r>
        <w:t>Saturday: 5 × 0.8 × 19.78 × 1.25 = 98.9</w:t>
      </w:r>
    </w:p>
    <w:p w14:paraId="4A1BDC26" w14:textId="77777777" w:rsidR="00AA27EC" w:rsidRDefault="00AA27EC" w:rsidP="00AA27EC">
      <w:pPr>
        <w:pStyle w:val="Pquestiontextpartsa"/>
      </w:pPr>
      <w:r>
        <w:t>Sunday: 3 × 0.8 × 19.78 × 1.75 = 83.076</w:t>
      </w:r>
    </w:p>
    <w:p w14:paraId="0267D19C" w14:textId="5AC87852" w:rsidR="00AA27EC" w:rsidRDefault="00AA27EC" w:rsidP="00AA27EC">
      <w:pPr>
        <w:pStyle w:val="Pquestiontextpartsa"/>
      </w:pPr>
      <w:r>
        <w:t>Total: 425.6656</w:t>
      </w:r>
      <w:r w:rsidR="00A869D1">
        <w:t xml:space="preserve"> = </w:t>
      </w:r>
      <w:r>
        <w:t>$425.67</w:t>
      </w:r>
      <w:r w:rsidR="00DC1E49">
        <w:t xml:space="preserve"> (rounded to 2 decimal places)</w:t>
      </w:r>
    </w:p>
    <w:p w14:paraId="49814120" w14:textId="16C46F48" w:rsidR="00DC1E49" w:rsidRDefault="00DC1E49" w:rsidP="00DC1E49">
      <w:pPr>
        <w:pStyle w:val="Pquestionheadingsx1stafterhead"/>
      </w:pPr>
      <w:r>
        <w:t>Question 13</w:t>
      </w:r>
      <w:r>
        <w:tab/>
      </w:r>
      <w:r w:rsidR="009A0638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1.4</w:t>
      </w:r>
      <w:r>
        <w:t>]</w:t>
      </w:r>
    </w:p>
    <w:p w14:paraId="7EAC4BFA" w14:textId="16DE8565" w:rsidR="00DC1E49" w:rsidRDefault="00DC1E49" w:rsidP="00DC1E4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DC1E49">
        <w:t>income = $73 000</w:t>
      </w:r>
    </w:p>
    <w:p w14:paraId="21039246" w14:textId="77777777" w:rsidR="000432B1" w:rsidRDefault="000432B1" w:rsidP="000432B1">
      <w:pPr>
        <w:pStyle w:val="Pquestiontextpartsa"/>
        <w:tabs>
          <w:tab w:val="clear" w:pos="397"/>
        </w:tabs>
        <w:ind w:left="426" w:firstLine="0"/>
      </w:pPr>
      <w:r>
        <w:t>bracket = $37 001 – $80 000</w:t>
      </w:r>
    </w:p>
    <w:p w14:paraId="210F3A29" w14:textId="77777777" w:rsidR="000432B1" w:rsidRDefault="000432B1" w:rsidP="000432B1">
      <w:pPr>
        <w:pStyle w:val="Pquestiontextpartsa"/>
        <w:tabs>
          <w:tab w:val="clear" w:pos="397"/>
        </w:tabs>
        <w:ind w:left="426" w:firstLine="0"/>
      </w:pPr>
      <w:r>
        <w:t>tax = $3572 + 32.5c for each dollar over $37 000</w:t>
      </w:r>
    </w:p>
    <w:p w14:paraId="6036E93F" w14:textId="77777777" w:rsidR="000432B1" w:rsidRDefault="000432B1" w:rsidP="000432B1">
      <w:pPr>
        <w:pStyle w:val="Pquestiontextpartsa"/>
        <w:tabs>
          <w:tab w:val="clear" w:pos="397"/>
        </w:tabs>
        <w:ind w:left="426" w:firstLine="0"/>
      </w:pPr>
      <w:r>
        <w:t>73 000 – 37 000 = 36 000</w:t>
      </w:r>
    </w:p>
    <w:p w14:paraId="359EF220" w14:textId="1664F6C0" w:rsidR="000432B1" w:rsidRDefault="000432B1" w:rsidP="00591D20">
      <w:pPr>
        <w:pStyle w:val="Pquestiontextpartsa"/>
        <w:tabs>
          <w:tab w:val="clear" w:pos="397"/>
          <w:tab w:val="left" w:pos="851"/>
        </w:tabs>
        <w:ind w:left="426" w:firstLine="0"/>
      </w:pPr>
      <w:r>
        <w:t>tax</w:t>
      </w:r>
      <w:r w:rsidR="00591D20">
        <w:tab/>
      </w:r>
      <w:r>
        <w:t>= $3572 + 32.5c × 36 000</w:t>
      </w:r>
    </w:p>
    <w:p w14:paraId="01A0AFA0" w14:textId="082BBDF4" w:rsidR="00DC1E49" w:rsidRDefault="000432B1" w:rsidP="00591D20">
      <w:pPr>
        <w:pStyle w:val="Pquestiontextpartsa"/>
        <w:tabs>
          <w:tab w:val="clear" w:pos="397"/>
        </w:tabs>
        <w:ind w:left="851" w:firstLine="0"/>
      </w:pPr>
      <w:r>
        <w:t>= $15 272</w:t>
      </w:r>
    </w:p>
    <w:p w14:paraId="50A183F1" w14:textId="77777777" w:rsidR="000432B1" w:rsidRDefault="00DC1E49" w:rsidP="000432B1">
      <w:pPr>
        <w:pStyle w:val="Pquestiontextpartsa"/>
      </w:pPr>
      <w:r w:rsidRPr="001B433F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0432B1">
        <w:t>income = $93 000</w:t>
      </w:r>
    </w:p>
    <w:p w14:paraId="5F4F9488" w14:textId="77777777" w:rsidR="000432B1" w:rsidRDefault="000432B1" w:rsidP="000432B1">
      <w:pPr>
        <w:pStyle w:val="Pquestiontextpartsa"/>
        <w:tabs>
          <w:tab w:val="clear" w:pos="397"/>
        </w:tabs>
        <w:ind w:left="426" w:firstLine="0"/>
      </w:pPr>
      <w:r>
        <w:t>bracket = $80 001 – $180 000</w:t>
      </w:r>
    </w:p>
    <w:p w14:paraId="0B021966" w14:textId="77777777" w:rsidR="000432B1" w:rsidRDefault="000432B1" w:rsidP="000432B1">
      <w:pPr>
        <w:pStyle w:val="Pquestiontextpartsa"/>
        <w:tabs>
          <w:tab w:val="clear" w:pos="397"/>
        </w:tabs>
        <w:ind w:left="426" w:firstLine="0"/>
      </w:pPr>
      <w:r>
        <w:t>tax = $17 547 + 37c for each dollar over $80 000</w:t>
      </w:r>
    </w:p>
    <w:p w14:paraId="6A95186C" w14:textId="77777777" w:rsidR="000432B1" w:rsidRDefault="000432B1" w:rsidP="000432B1">
      <w:pPr>
        <w:pStyle w:val="Pquestiontextpartsa"/>
        <w:tabs>
          <w:tab w:val="clear" w:pos="397"/>
        </w:tabs>
        <w:ind w:left="426" w:firstLine="0"/>
      </w:pPr>
      <w:r>
        <w:t>93 000 – 80 000 = 13 000</w:t>
      </w:r>
    </w:p>
    <w:p w14:paraId="74D6D42D" w14:textId="48BAA79A" w:rsidR="000432B1" w:rsidRDefault="000432B1" w:rsidP="000432B1">
      <w:pPr>
        <w:pStyle w:val="Pquestiontextpartsa"/>
        <w:tabs>
          <w:tab w:val="clear" w:pos="397"/>
          <w:tab w:val="left" w:pos="851"/>
        </w:tabs>
        <w:ind w:left="426" w:firstLine="0"/>
      </w:pPr>
      <w:r>
        <w:t>tax</w:t>
      </w:r>
      <w:r>
        <w:tab/>
        <w:t>= $17 547 + 37c × 13 000</w:t>
      </w:r>
    </w:p>
    <w:p w14:paraId="32EBB07B" w14:textId="1E3D43F2" w:rsidR="00DC1E49" w:rsidRDefault="000432B1" w:rsidP="000432B1">
      <w:pPr>
        <w:pStyle w:val="Pquestiontextpartsa"/>
        <w:tabs>
          <w:tab w:val="clear" w:pos="397"/>
          <w:tab w:val="left" w:pos="851"/>
        </w:tabs>
        <w:ind w:left="709" w:firstLine="0"/>
      </w:pPr>
      <w:r>
        <w:tab/>
        <w:t>= $22 357</w:t>
      </w:r>
    </w:p>
    <w:p w14:paraId="3F372839" w14:textId="3A643B16" w:rsidR="000432B1" w:rsidRDefault="000432B1" w:rsidP="000432B1">
      <w:pPr>
        <w:pStyle w:val="Pquestionheadingsx1stafterhead"/>
      </w:pPr>
      <w:r>
        <w:t>Question 14</w:t>
      </w:r>
      <w:r>
        <w:tab/>
      </w:r>
      <w:r w:rsidR="00A869D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1.5</w:t>
      </w:r>
      <w:r>
        <w:t>]</w:t>
      </w:r>
    </w:p>
    <w:p w14:paraId="097252F3" w14:textId="37F38A89" w:rsidR="000432B1" w:rsidRPr="000432B1" w:rsidRDefault="000432B1" w:rsidP="00F7503D">
      <w:pPr>
        <w:pStyle w:val="Pquestiontextpartsa"/>
        <w:tabs>
          <w:tab w:val="clear" w:pos="397"/>
        </w:tabs>
        <w:ind w:left="0" w:firstLine="0"/>
      </w:pPr>
      <w:r w:rsidRPr="001B5137">
        <w:rPr>
          <w:i/>
        </w:rPr>
        <w:t>I</w:t>
      </w:r>
      <w:r w:rsidRPr="000432B1">
        <w:t xml:space="preserve"> = </w:t>
      </w:r>
      <w:r w:rsidRPr="001B5137">
        <w:rPr>
          <w:i/>
        </w:rPr>
        <w:t>P</w:t>
      </w:r>
      <w:r w:rsidR="0045306E">
        <w:rPr>
          <w:i/>
        </w:rPr>
        <w:t>r</w:t>
      </w:r>
      <w:r w:rsidRPr="001B5137">
        <w:rPr>
          <w:i/>
        </w:rPr>
        <w:t>T</w:t>
      </w:r>
    </w:p>
    <w:p w14:paraId="01E4E6C8" w14:textId="77777777" w:rsidR="000432B1" w:rsidRPr="000432B1" w:rsidRDefault="000432B1" w:rsidP="00F7503D">
      <w:pPr>
        <w:pStyle w:val="Pquestiontextpartsa"/>
        <w:tabs>
          <w:tab w:val="clear" w:pos="397"/>
        </w:tabs>
        <w:ind w:left="0" w:firstLine="0"/>
      </w:pPr>
      <w:r w:rsidRPr="001B5137">
        <w:rPr>
          <w:i/>
        </w:rPr>
        <w:t>I</w:t>
      </w:r>
      <w:r w:rsidRPr="000432B1">
        <w:t xml:space="preserve"> = $5000</w:t>
      </w:r>
    </w:p>
    <w:p w14:paraId="45764A77" w14:textId="77777777" w:rsidR="000432B1" w:rsidRPr="000432B1" w:rsidRDefault="000432B1" w:rsidP="00F7503D">
      <w:pPr>
        <w:pStyle w:val="Pquestiontextpartsa"/>
        <w:tabs>
          <w:tab w:val="clear" w:pos="397"/>
        </w:tabs>
        <w:ind w:left="0" w:firstLine="0"/>
      </w:pPr>
      <w:r w:rsidRPr="001B5137">
        <w:rPr>
          <w:i/>
        </w:rPr>
        <w:t>P</w:t>
      </w:r>
      <w:r w:rsidRPr="000432B1">
        <w:t xml:space="preserve"> = $5000</w:t>
      </w:r>
    </w:p>
    <w:p w14:paraId="66139FD5" w14:textId="1AFD7245" w:rsidR="000432B1" w:rsidRPr="000432B1" w:rsidRDefault="0045306E" w:rsidP="00F7503D">
      <w:pPr>
        <w:pStyle w:val="Pquestiontextpartsa"/>
        <w:tabs>
          <w:tab w:val="clear" w:pos="397"/>
        </w:tabs>
        <w:ind w:left="0" w:firstLine="0"/>
      </w:pPr>
      <w:r>
        <w:rPr>
          <w:i/>
        </w:rPr>
        <w:t>r</w:t>
      </w:r>
      <w:r w:rsidR="000432B1" w:rsidRPr="000432B1">
        <w:t xml:space="preserve"> = 0.0612</w:t>
      </w:r>
    </w:p>
    <w:p w14:paraId="19E78EBD" w14:textId="77777777" w:rsidR="000432B1" w:rsidRPr="000432B1" w:rsidRDefault="000432B1" w:rsidP="00F7503D">
      <w:pPr>
        <w:pStyle w:val="Pquestiontextpartsa"/>
        <w:tabs>
          <w:tab w:val="clear" w:pos="397"/>
        </w:tabs>
        <w:ind w:left="0" w:firstLine="0"/>
      </w:pPr>
      <w:r w:rsidRPr="001B5137">
        <w:rPr>
          <w:i/>
        </w:rPr>
        <w:t>T</w:t>
      </w:r>
      <w:r w:rsidRPr="000432B1">
        <w:t xml:space="preserve"> = ?</w:t>
      </w:r>
    </w:p>
    <w:p w14:paraId="635BB2C3" w14:textId="77777777" w:rsidR="000432B1" w:rsidRPr="000432B1" w:rsidRDefault="000432B1" w:rsidP="00F7503D">
      <w:pPr>
        <w:pStyle w:val="Pquestiontextpartsa"/>
        <w:tabs>
          <w:tab w:val="clear" w:pos="397"/>
        </w:tabs>
        <w:ind w:left="0" w:firstLine="0"/>
      </w:pPr>
      <w:r w:rsidRPr="001B5137">
        <w:rPr>
          <w:i/>
        </w:rPr>
        <w:t>T</w:t>
      </w:r>
      <w:r w:rsidRPr="000432B1">
        <w:t xml:space="preserve"> = </w:t>
      </w:r>
      <w:r w:rsidR="0045306E" w:rsidRPr="001B5137">
        <w:rPr>
          <w:position w:val="-24"/>
        </w:rPr>
        <w:object w:dxaOrig="360" w:dyaOrig="620" w14:anchorId="7B37AE17">
          <v:shape id="_x0000_i1028" type="#_x0000_t75" style="width:18.4pt;height:31pt" o:ole="">
            <v:imagedata r:id="rId14" o:title=""/>
          </v:shape>
          <o:OLEObject Type="Embed" ProgID="Equation.DSMT4" ShapeID="_x0000_i1028" DrawAspect="Content" ObjectID="_1537708134" r:id="rId15"/>
        </w:object>
      </w:r>
    </w:p>
    <w:p w14:paraId="4FE5D554" w14:textId="077C1807" w:rsidR="000432B1" w:rsidRPr="000432B1" w:rsidRDefault="001D0C80" w:rsidP="00F7503D">
      <w:pPr>
        <w:pStyle w:val="Pquestiontextpartsa"/>
        <w:tabs>
          <w:tab w:val="clear" w:pos="397"/>
        </w:tabs>
        <w:ind w:left="0" w:firstLine="0"/>
      </w:pPr>
      <w:r w:rsidRPr="001B5137">
        <w:rPr>
          <w:i/>
        </w:rPr>
        <w:t>T</w:t>
      </w:r>
      <w:r w:rsidR="000432B1" w:rsidRPr="000432B1">
        <w:t xml:space="preserve"> = </w:t>
      </w:r>
      <w:r w:rsidRPr="001D0C80">
        <w:rPr>
          <w:position w:val="-28"/>
        </w:rPr>
        <w:object w:dxaOrig="1620" w:dyaOrig="660" w14:anchorId="221E8F75">
          <v:shape id="_x0000_i1029" type="#_x0000_t75" style="width:80.35pt;height:33.5pt" o:ole="">
            <v:imagedata r:id="rId16" o:title=""/>
          </v:shape>
          <o:OLEObject Type="Embed" ProgID="Equation.3" ShapeID="_x0000_i1029" DrawAspect="Content" ObjectID="_1537708135" r:id="rId17"/>
        </w:object>
      </w:r>
    </w:p>
    <w:p w14:paraId="3F35E656" w14:textId="3D1A5A19" w:rsidR="000432B1" w:rsidRPr="000432B1" w:rsidRDefault="00591D20" w:rsidP="00591D20">
      <w:pPr>
        <w:pStyle w:val="Pquestiontextpartsa"/>
        <w:tabs>
          <w:tab w:val="clear" w:pos="397"/>
        </w:tabs>
        <w:ind w:left="142" w:firstLine="0"/>
      </w:pPr>
      <w:r>
        <w:t xml:space="preserve"> </w:t>
      </w:r>
      <w:r w:rsidR="000432B1" w:rsidRPr="000432B1">
        <w:t>= 16.34 years</w:t>
      </w:r>
    </w:p>
    <w:p w14:paraId="11D23D86" w14:textId="36FF3917" w:rsidR="000432B1" w:rsidRPr="000432B1" w:rsidRDefault="00591D20" w:rsidP="00591D20">
      <w:pPr>
        <w:pStyle w:val="Pquestiontextpartsa"/>
        <w:tabs>
          <w:tab w:val="clear" w:pos="397"/>
        </w:tabs>
        <w:ind w:left="142" w:firstLine="0"/>
      </w:pPr>
      <w:r>
        <w:t xml:space="preserve"> </w:t>
      </w:r>
      <w:r w:rsidR="000432B1" w:rsidRPr="000432B1">
        <w:t>= 16 years 4 months</w:t>
      </w:r>
    </w:p>
    <w:p w14:paraId="40C749A7" w14:textId="41A1269C" w:rsidR="00BF1DFA" w:rsidRDefault="00BF1DFA" w:rsidP="00BF1DFA">
      <w:pPr>
        <w:pStyle w:val="Pquestionheadingsx1stafterhead"/>
      </w:pPr>
      <w:r>
        <w:t>Question 15</w:t>
      </w:r>
      <w:r>
        <w:tab/>
      </w:r>
      <w:r w:rsidR="00A869D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1.6</w:t>
      </w:r>
      <w:r>
        <w:t>]</w:t>
      </w:r>
    </w:p>
    <w:p w14:paraId="5D50BEF4" w14:textId="77777777" w:rsidR="00BF1DFA" w:rsidRDefault="00BF1DFA" w:rsidP="00BF1DF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$600 – $150 = $450</w:t>
      </w:r>
    </w:p>
    <w:p w14:paraId="7DBA8515" w14:textId="77777777" w:rsidR="00BF1DFA" w:rsidRDefault="00BF1DFA" w:rsidP="00BF1DFA">
      <w:pPr>
        <w:pStyle w:val="Pquestiontextpartsa"/>
        <w:tabs>
          <w:tab w:val="clear" w:pos="397"/>
        </w:tabs>
        <w:ind w:left="426" w:firstLine="0"/>
      </w:pPr>
      <w:r>
        <w:t>$450 ÷ $30 = 15 weeks.</w:t>
      </w:r>
    </w:p>
    <w:p w14:paraId="431A5F66" w14:textId="334E2EF8" w:rsidR="00BF1DFA" w:rsidRDefault="00BF1DFA" w:rsidP="00BF1DFA">
      <w:pPr>
        <w:pStyle w:val="Pquestiontextpartsa"/>
        <w:tabs>
          <w:tab w:val="clear" w:pos="397"/>
        </w:tabs>
        <w:ind w:left="426" w:firstLine="0"/>
      </w:pPr>
      <w:r>
        <w:t>Yes, Dorothea can begin paving in 20 weeks.</w:t>
      </w:r>
    </w:p>
    <w:p w14:paraId="63E0FB27" w14:textId="3DC3E830" w:rsidR="00AA27EC" w:rsidRDefault="00BF1DFA" w:rsidP="000D572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0D5728">
        <w:t>$</w:t>
      </w:r>
      <w:r w:rsidR="000D5728" w:rsidRPr="000D5728">
        <w:t>30.00 ($30.00 divides evenly into $450.00)</w:t>
      </w:r>
    </w:p>
    <w:p w14:paraId="7E49631A" w14:textId="1E3AEAAF" w:rsidR="000D5728" w:rsidRDefault="000D5728" w:rsidP="000D5728">
      <w:pPr>
        <w:pStyle w:val="Pquestionheadingsx1stafterhead"/>
      </w:pPr>
      <w:r>
        <w:t>Question 16</w:t>
      </w:r>
      <w:r>
        <w:tab/>
      </w:r>
      <w:r w:rsidR="00A869D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869D1">
        <w:t>1.7</w:t>
      </w:r>
      <w:r>
        <w:t>]</w:t>
      </w:r>
    </w:p>
    <w:p w14:paraId="23261EB1" w14:textId="77777777" w:rsidR="001C3A61" w:rsidRDefault="000D5728" w:rsidP="001C3A6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C3A61">
        <w:t>1.1 × $312.70 = $343.97</w:t>
      </w:r>
    </w:p>
    <w:p w14:paraId="275820A0" w14:textId="77777777" w:rsidR="001C3A61" w:rsidRDefault="001C3A61" w:rsidP="001C3A61">
      <w:pPr>
        <w:pStyle w:val="Pquestiontextpartsa"/>
        <w:tabs>
          <w:tab w:val="clear" w:pos="397"/>
        </w:tabs>
        <w:ind w:left="426" w:firstLine="0"/>
        <w:rPr>
          <w:rStyle w:val="Cquestionpartlabelbold"/>
        </w:rPr>
      </w:pPr>
      <w:r>
        <w:t>$343.97 – $68.20 = $275.77</w:t>
      </w:r>
      <w:r w:rsidRPr="001B433F">
        <w:rPr>
          <w:rStyle w:val="Cquestionpartlabelbold"/>
        </w:rPr>
        <w:t xml:space="preserve"> </w:t>
      </w:r>
    </w:p>
    <w:p w14:paraId="6EDD24AB" w14:textId="295DCDC5" w:rsidR="001C3A61" w:rsidRPr="00404563" w:rsidRDefault="00A869D1" w:rsidP="001C3A61">
      <w:pPr>
        <w:pStyle w:val="Hangingindent"/>
        <w:rPr>
          <w:sz w:val="20"/>
          <w:szCs w:val="20"/>
        </w:rPr>
      </w:pPr>
      <w:r w:rsidRPr="00A869D1">
        <w:rPr>
          <w:rStyle w:val="Cquestionpartlabelbold"/>
          <w:rFonts w:asciiTheme="minorHAnsi" w:hAnsiTheme="minorHAnsi"/>
        </w:rPr>
        <w:t>(b)</w:t>
      </w:r>
      <w:r w:rsidR="000D5728">
        <w:tab/>
      </w:r>
      <w:r w:rsidR="001C3A61" w:rsidRPr="001C3A61">
        <w:rPr>
          <w:rFonts w:asciiTheme="minorHAnsi" w:hAnsiTheme="minorHAnsi"/>
        </w:rPr>
        <w:t xml:space="preserve">15 569 = </w:t>
      </w:r>
      <w:r w:rsidR="001C3A61" w:rsidRPr="00C945CA">
        <w:rPr>
          <w:rFonts w:asciiTheme="minorHAnsi" w:hAnsiTheme="minorHAnsi"/>
          <w:i/>
        </w:rPr>
        <w:t>V</w:t>
      </w:r>
      <w:r w:rsidR="001C3A61" w:rsidRPr="001C3A61">
        <w:rPr>
          <w:rFonts w:asciiTheme="minorHAnsi" w:hAnsiTheme="minorHAnsi"/>
        </w:rPr>
        <w:t xml:space="preserve"> × 48.23 × 1.001</w:t>
      </w:r>
    </w:p>
    <w:p w14:paraId="34D4AA82" w14:textId="77777777" w:rsidR="001C3A61" w:rsidRPr="001C3A61" w:rsidRDefault="001C3A61" w:rsidP="001C3A61">
      <w:pPr>
        <w:pStyle w:val="Pquestiontextpartsa"/>
        <w:tabs>
          <w:tab w:val="clear" w:pos="397"/>
        </w:tabs>
        <w:ind w:left="426" w:firstLine="0"/>
      </w:pPr>
      <w:r w:rsidRPr="00C945CA">
        <w:rPr>
          <w:i/>
        </w:rPr>
        <w:t>V</w:t>
      </w:r>
      <w:r w:rsidRPr="001C3A61">
        <w:t xml:space="preserve"> = </w:t>
      </w:r>
      <w:r w:rsidR="00126EF4" w:rsidRPr="00126EF4">
        <w:rPr>
          <w:position w:val="-24"/>
        </w:rPr>
        <w:object w:dxaOrig="1359" w:dyaOrig="620" w14:anchorId="558BCA4F">
          <v:shape id="_x0000_i1030" type="#_x0000_t75" style="width:67.8pt;height:31pt" o:ole="">
            <v:imagedata r:id="rId18" o:title=""/>
          </v:shape>
          <o:OLEObject Type="Embed" ProgID="Equation.3" ShapeID="_x0000_i1030" DrawAspect="Content" ObjectID="_1537708136" r:id="rId19"/>
        </w:object>
      </w:r>
    </w:p>
    <w:p w14:paraId="5D9E16C4" w14:textId="77777777" w:rsidR="001C3A61" w:rsidRPr="001C3A61" w:rsidRDefault="001C3A61" w:rsidP="001C3A61">
      <w:pPr>
        <w:pStyle w:val="Pquestiontextpartsa"/>
        <w:tabs>
          <w:tab w:val="clear" w:pos="397"/>
        </w:tabs>
        <w:ind w:left="426" w:firstLine="0"/>
      </w:pPr>
      <w:r w:rsidRPr="00C945CA">
        <w:rPr>
          <w:i/>
        </w:rPr>
        <w:t>V</w:t>
      </w:r>
      <w:r w:rsidRPr="001C3A61">
        <w:t xml:space="preserve"> = 322.48 m</w:t>
      </w:r>
      <w:r w:rsidRPr="00126EF4">
        <w:rPr>
          <w:vertAlign w:val="superscript"/>
        </w:rPr>
        <w:t>3</w:t>
      </w:r>
    </w:p>
    <w:p w14:paraId="05D89105" w14:textId="114FE8D5" w:rsidR="00195476" w:rsidRDefault="00195476" w:rsidP="00195476">
      <w:pPr>
        <w:pStyle w:val="Pquestionheadingsx1stafterhead"/>
      </w:pPr>
      <w:r>
        <w:t>Question 17</w:t>
      </w:r>
      <w:r>
        <w:tab/>
      </w:r>
      <w:r w:rsidR="005441F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441FF">
        <w:t>1.7</w:t>
      </w:r>
      <w:r>
        <w:t>]</w:t>
      </w:r>
    </w:p>
    <w:p w14:paraId="75690443" w14:textId="62AE16A4" w:rsidR="00195476" w:rsidRDefault="00195476" w:rsidP="0019547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current situation: 16 × 14 = 224 L per shower</w:t>
      </w:r>
    </w:p>
    <w:p w14:paraId="58D571F4" w14:textId="77777777" w:rsidR="00195476" w:rsidRDefault="00195476" w:rsidP="00195476">
      <w:pPr>
        <w:pStyle w:val="Pquestiontextpartsa"/>
        <w:tabs>
          <w:tab w:val="clear" w:pos="397"/>
        </w:tabs>
        <w:ind w:left="426" w:firstLine="0"/>
      </w:pPr>
      <w:r>
        <w:t>224 × 365 = 81 760 L per year</w:t>
      </w:r>
    </w:p>
    <w:p w14:paraId="7663E93F" w14:textId="4D6F4174" w:rsidR="00195476" w:rsidRDefault="00195476" w:rsidP="00195476">
      <w:pPr>
        <w:pStyle w:val="Pquestiontextpartsa"/>
        <w:tabs>
          <w:tab w:val="clear" w:pos="397"/>
        </w:tabs>
        <w:ind w:left="426" w:firstLine="0"/>
      </w:pPr>
      <w:r>
        <w:t>new situation: 9 × 7 = 63 L per shower</w:t>
      </w:r>
    </w:p>
    <w:p w14:paraId="71F81423" w14:textId="77777777" w:rsidR="00195476" w:rsidRDefault="00195476" w:rsidP="00195476">
      <w:pPr>
        <w:pStyle w:val="Pquestiontextpartsa"/>
        <w:tabs>
          <w:tab w:val="clear" w:pos="397"/>
        </w:tabs>
        <w:ind w:left="426" w:firstLine="0"/>
      </w:pPr>
      <w:r>
        <w:t>63 × 365 = 22 995 L per year</w:t>
      </w:r>
    </w:p>
    <w:p w14:paraId="55298577" w14:textId="755CE52A" w:rsidR="00195476" w:rsidRDefault="00195476" w:rsidP="00195476">
      <w:pPr>
        <w:pStyle w:val="Pquestiontextpartsa"/>
        <w:tabs>
          <w:tab w:val="clear" w:pos="397"/>
        </w:tabs>
        <w:ind w:left="426" w:firstLine="0"/>
      </w:pPr>
      <w:r>
        <w:t>saving: 81 760 L – 22 995 L</w:t>
      </w:r>
    </w:p>
    <w:p w14:paraId="34F1FEB9" w14:textId="77777777" w:rsidR="00195476" w:rsidRDefault="00195476" w:rsidP="00195476">
      <w:pPr>
        <w:pStyle w:val="Pquestiontextpartsa"/>
        <w:tabs>
          <w:tab w:val="clear" w:pos="397"/>
        </w:tabs>
        <w:ind w:left="426" w:firstLine="0"/>
      </w:pPr>
      <w:r>
        <w:t>= 58 765 L</w:t>
      </w:r>
    </w:p>
    <w:p w14:paraId="1A6DA84E" w14:textId="067BCBB0" w:rsidR="00195476" w:rsidRDefault="00195476" w:rsidP="00195476">
      <w:pPr>
        <w:pStyle w:val="Pquestiontextpartsa"/>
        <w:tabs>
          <w:tab w:val="clear" w:pos="397"/>
        </w:tabs>
        <w:ind w:left="426" w:firstLine="0"/>
        <w:rPr>
          <w:rStyle w:val="Cquestionpartlabelbold"/>
        </w:rPr>
      </w:pPr>
      <w:r>
        <w:t>= 58.765 kL</w:t>
      </w:r>
    </w:p>
    <w:p w14:paraId="1612D963" w14:textId="6BDE9028" w:rsidR="00F7503D" w:rsidRDefault="00195476" w:rsidP="00A869D1">
      <w:pPr>
        <w:pStyle w:val="Pquestiontextpartsa"/>
        <w:keepNext/>
      </w:pPr>
      <w:r w:rsidRPr="001B433F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7503D">
        <w:t>current yearly water bill: 81.76 kL × $1.29/kL</w:t>
      </w:r>
    </w:p>
    <w:p w14:paraId="6C2A61C6" w14:textId="77777777" w:rsidR="00F7503D" w:rsidRDefault="00F7503D" w:rsidP="00A869D1">
      <w:pPr>
        <w:pStyle w:val="Pquestiontextpartsa"/>
        <w:keepNext/>
      </w:pPr>
      <w:r>
        <w:tab/>
        <w:t>= $105.47</w:t>
      </w:r>
    </w:p>
    <w:p w14:paraId="615E88D7" w14:textId="339BE203" w:rsidR="00F7503D" w:rsidRDefault="00F7503D" w:rsidP="00F7503D">
      <w:pPr>
        <w:pStyle w:val="Pquestiontextpartsa"/>
      </w:pPr>
      <w:r>
        <w:tab/>
        <w:t>new water bill: 22.995 kL × $1.29/kL</w:t>
      </w:r>
    </w:p>
    <w:p w14:paraId="02B49CA4" w14:textId="77777777" w:rsidR="00F7503D" w:rsidRDefault="00F7503D" w:rsidP="00F7503D">
      <w:pPr>
        <w:pStyle w:val="Pquestiontextpartsa"/>
      </w:pPr>
      <w:r>
        <w:tab/>
        <w:t>= $29.66</w:t>
      </w:r>
    </w:p>
    <w:p w14:paraId="5A777942" w14:textId="203B3944" w:rsidR="00F7503D" w:rsidRDefault="00F7503D" w:rsidP="00F7503D">
      <w:pPr>
        <w:pStyle w:val="Pquestiontextpartsa"/>
      </w:pPr>
      <w:r>
        <w:tab/>
        <w:t>saving: $105.47 – $29.66</w:t>
      </w:r>
    </w:p>
    <w:p w14:paraId="137D46B6" w14:textId="3473D236" w:rsidR="00195476" w:rsidRDefault="00F7503D" w:rsidP="00F7503D">
      <w:pPr>
        <w:pStyle w:val="Pquestiontextpartsa"/>
      </w:pPr>
      <w:r>
        <w:tab/>
        <w:t>= $75.81</w:t>
      </w:r>
    </w:p>
    <w:p w14:paraId="6D57C37D" w14:textId="45031E8F" w:rsidR="00F7503D" w:rsidRDefault="00F7503D" w:rsidP="00F7503D">
      <w:pPr>
        <w:pStyle w:val="Pquestionheadingsx1stafterhead"/>
      </w:pPr>
      <w:r>
        <w:t>Question 18</w:t>
      </w:r>
      <w:r>
        <w:tab/>
      </w:r>
      <w:r w:rsidR="005441F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441FF">
        <w:t>1.8</w:t>
      </w:r>
      <w:r>
        <w:t>]</w:t>
      </w:r>
    </w:p>
    <w:p w14:paraId="714DC6DC" w14:textId="71418CDD" w:rsidR="00F7503D" w:rsidRPr="00F7503D" w:rsidRDefault="00BA3E2E" w:rsidP="00F7503D">
      <w:pPr>
        <w:pStyle w:val="Pquestiontextpartsa"/>
      </w:pPr>
      <w:r>
        <w:t>d</w:t>
      </w:r>
      <w:r w:rsidR="00F7503D" w:rsidRPr="00F7503D">
        <w:t xml:space="preserve">aily </w:t>
      </w:r>
      <w:r>
        <w:t>c</w:t>
      </w:r>
      <w:r w:rsidR="00F7503D" w:rsidRPr="00F7503D">
        <w:t>ost: 6(5 × $0.32+$0.26) + (18 × $0.24) = $15.48</w:t>
      </w:r>
    </w:p>
    <w:p w14:paraId="4FD2D231" w14:textId="77777777" w:rsidR="00F7503D" w:rsidRPr="00F7503D" w:rsidRDefault="00F7503D" w:rsidP="00F7503D">
      <w:pPr>
        <w:pStyle w:val="Pquestiontextpartsa"/>
      </w:pPr>
      <w:r w:rsidRPr="00F7503D">
        <w:t xml:space="preserve">31-day month: 31 × $15.48 = $479.88 </w:t>
      </w:r>
    </w:p>
    <w:p w14:paraId="1A4596F3" w14:textId="77777777" w:rsidR="00F7503D" w:rsidRPr="00F7503D" w:rsidRDefault="00F7503D" w:rsidP="00F7503D">
      <w:pPr>
        <w:pStyle w:val="Pquestiontextpartsa"/>
      </w:pPr>
      <w:r w:rsidRPr="00F7503D">
        <w:t>Irene’s bill:</w:t>
      </w:r>
    </w:p>
    <w:p w14:paraId="7ABCB2C1" w14:textId="77777777" w:rsidR="00F7503D" w:rsidRPr="00F7503D" w:rsidRDefault="00F7503D" w:rsidP="00F7503D">
      <w:pPr>
        <w:pStyle w:val="Pquestiontextpartsa"/>
      </w:pPr>
      <w:r w:rsidRPr="00F7503D">
        <w:t>$479.88 – $450.00 = $29.88</w:t>
      </w:r>
    </w:p>
    <w:p w14:paraId="34228515" w14:textId="23D83139" w:rsidR="00F7503D" w:rsidRPr="00F7503D" w:rsidRDefault="00F7503D" w:rsidP="00F7503D">
      <w:pPr>
        <w:pStyle w:val="Pquestiontextpartsa"/>
      </w:pPr>
      <w:r w:rsidRPr="00F7503D">
        <w:t>total: $49.95 + $29.88 + $24.05 = $103.88</w:t>
      </w:r>
    </w:p>
    <w:p w14:paraId="5603ACCA" w14:textId="184A1443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9A0638">
        <w:t>31</w:t>
      </w:r>
    </w:p>
    <w:p w14:paraId="66089467" w14:textId="77777777" w:rsidR="001B433F" w:rsidRDefault="001B433F" w:rsidP="001B433F">
      <w:pPr>
        <w:pStyle w:val="Psectionheading"/>
      </w:pPr>
      <w:r>
        <w:t>Extended answer section</w:t>
      </w:r>
    </w:p>
    <w:p w14:paraId="72321725" w14:textId="02DFEA1A" w:rsidR="001B433F" w:rsidRDefault="001B433F" w:rsidP="00B80E6D">
      <w:pPr>
        <w:pStyle w:val="Pquestionheadingsx1stafterhead"/>
      </w:pPr>
      <w:r>
        <w:t xml:space="preserve">Question </w:t>
      </w:r>
      <w:r w:rsidR="00F06D2C">
        <w:t>19</w:t>
      </w:r>
      <w:r>
        <w:tab/>
      </w:r>
      <w:r w:rsidR="005441FF">
        <w:rPr>
          <w:rStyle w:val="Cmarkslabel"/>
        </w:rPr>
        <w:t>7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5441FF">
        <w:t>1.6</w:t>
      </w:r>
      <w:r>
        <w:t>]</w:t>
      </w:r>
    </w:p>
    <w:p w14:paraId="06AEDD95" w14:textId="45E3371E" w:rsidR="002509BC" w:rsidRDefault="002509BC" w:rsidP="0050601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06015">
        <w:t>$50.00 + (12 × $4.80) = $107.60</w:t>
      </w:r>
    </w:p>
    <w:p w14:paraId="5FA5947B" w14:textId="569B2148" w:rsidR="00506015" w:rsidRDefault="00506015" w:rsidP="00506015">
      <w:pPr>
        <w:pStyle w:val="Pquestiontextpartsa"/>
        <w:tabs>
          <w:tab w:val="clear" w:pos="397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after $400 deposit, $4600 left to pay, plus $57.60 in monthly fees</w:t>
      </w:r>
    </w:p>
    <w:p w14:paraId="6E3E10A4" w14:textId="77777777" w:rsidR="00506015" w:rsidRDefault="00506015" w:rsidP="00506015">
      <w:pPr>
        <w:pStyle w:val="Pquestiontextpartsa"/>
        <w:tabs>
          <w:tab w:val="clear" w:pos="397"/>
        </w:tabs>
        <w:ind w:left="426" w:firstLine="0"/>
      </w:pPr>
      <w:r>
        <w:t>$4600 + $57.60 = $4657.60</w:t>
      </w:r>
    </w:p>
    <w:p w14:paraId="0E2C0759" w14:textId="1BC34133" w:rsidR="00506015" w:rsidRDefault="00506015" w:rsidP="00506015">
      <w:pPr>
        <w:pStyle w:val="Pquestiontextpartsa"/>
        <w:tabs>
          <w:tab w:val="clear" w:pos="397"/>
        </w:tabs>
        <w:ind w:left="426" w:firstLine="0"/>
      </w:pPr>
      <w:r>
        <w:t>$4657.60 ÷ 12 = $388.13 per month</w:t>
      </w:r>
    </w:p>
    <w:p w14:paraId="1C62953D" w14:textId="5164D1F9" w:rsidR="00F15514" w:rsidRDefault="00F15514" w:rsidP="00F1551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261541">
        <w:t>m</w:t>
      </w:r>
      <w:r>
        <w:t>inimum monthly repayment: 0.05 × $4650 = $230 + $4.80 (fee) = $234.80</w:t>
      </w:r>
    </w:p>
    <w:p w14:paraId="76779080" w14:textId="77777777" w:rsidR="00F15514" w:rsidRDefault="00F15514" w:rsidP="00F1551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$234.80 × 12 = $2817.60</w:t>
      </w:r>
    </w:p>
    <w:p w14:paraId="0D03F5A4" w14:textId="63EF80CC" w:rsidR="00F15514" w:rsidRDefault="00F15514" w:rsidP="00F15514">
      <w:pPr>
        <w:pStyle w:val="Pquestiontextpartsa"/>
        <w:tabs>
          <w:tab w:val="clear" w:pos="397"/>
        </w:tabs>
        <w:ind w:left="850" w:hanging="425"/>
      </w:pPr>
      <w:r>
        <w:t>$4657.60 – $2817.60 = $1840 left owing</w:t>
      </w:r>
    </w:p>
    <w:p w14:paraId="0684C3CB" w14:textId="0A9581E3" w:rsidR="00F15514" w:rsidRDefault="00F15514" w:rsidP="00F15514">
      <w:pPr>
        <w:pStyle w:val="Pquestiontextpartsa"/>
        <w:tabs>
          <w:tab w:val="clear" w:pos="397"/>
          <w:tab w:val="left" w:pos="709"/>
        </w:tabs>
        <w:ind w:left="426" w:hanging="426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  <w:t xml:space="preserve"> </w:t>
      </w:r>
      <w:r w:rsidRPr="00F15514">
        <w:rPr>
          <w:i/>
        </w:rPr>
        <w:t>P</w:t>
      </w:r>
      <w:r>
        <w:tab/>
        <w:t>= $1840</w:t>
      </w:r>
    </w:p>
    <w:p w14:paraId="2E57F300" w14:textId="24A4977D" w:rsidR="00F15514" w:rsidRDefault="00F15514" w:rsidP="00F15514">
      <w:pPr>
        <w:pStyle w:val="Pquestiontextpartsa"/>
        <w:tabs>
          <w:tab w:val="clear" w:pos="397"/>
          <w:tab w:val="left" w:pos="709"/>
        </w:tabs>
        <w:ind w:left="426" w:hanging="426"/>
      </w:pPr>
      <w:r>
        <w:tab/>
        <w:t xml:space="preserve"> </w:t>
      </w:r>
      <w:r w:rsidRPr="00F15514">
        <w:rPr>
          <w:i/>
        </w:rPr>
        <w:t>R</w:t>
      </w:r>
      <w:r>
        <w:tab/>
        <w:t>= 28% ÷ 365 ÷ 100 = 0.000 7671</w:t>
      </w:r>
    </w:p>
    <w:p w14:paraId="7F121FF0" w14:textId="59546ED3" w:rsidR="00F15514" w:rsidRDefault="00F15514" w:rsidP="00F15514">
      <w:pPr>
        <w:pStyle w:val="Pquestiontextpartsa"/>
        <w:tabs>
          <w:tab w:val="clear" w:pos="397"/>
          <w:tab w:val="left" w:pos="709"/>
        </w:tabs>
        <w:ind w:left="426" w:hanging="426"/>
      </w:pPr>
      <w:r>
        <w:tab/>
        <w:t xml:space="preserve"> </w:t>
      </w:r>
      <w:r w:rsidRPr="00F15514">
        <w:rPr>
          <w:i/>
        </w:rPr>
        <w:t>T</w:t>
      </w:r>
      <w:r>
        <w:tab/>
        <w:t>= 30 days</w:t>
      </w:r>
    </w:p>
    <w:p w14:paraId="75602B54" w14:textId="172C7B62" w:rsidR="00F15514" w:rsidRDefault="00F15514" w:rsidP="00F15514">
      <w:pPr>
        <w:pStyle w:val="Pquestiontextpartsa"/>
        <w:tabs>
          <w:tab w:val="clear" w:pos="397"/>
          <w:tab w:val="left" w:pos="709"/>
        </w:tabs>
        <w:ind w:left="426" w:hanging="426"/>
      </w:pPr>
      <w:r>
        <w:tab/>
        <w:t xml:space="preserve"> </w:t>
      </w:r>
      <w:r w:rsidRPr="00F15514">
        <w:rPr>
          <w:i/>
        </w:rPr>
        <w:t>I</w:t>
      </w:r>
      <w:r>
        <w:tab/>
        <w:t xml:space="preserve">= </w:t>
      </w:r>
      <w:r w:rsidRPr="00F15514">
        <w:rPr>
          <w:i/>
        </w:rPr>
        <w:t>PRT</w:t>
      </w:r>
    </w:p>
    <w:p w14:paraId="056B1A26" w14:textId="77777777" w:rsidR="00F15514" w:rsidRDefault="00F15514" w:rsidP="00F15514">
      <w:pPr>
        <w:pStyle w:val="Pquestiontextpartsa"/>
        <w:tabs>
          <w:tab w:val="clear" w:pos="397"/>
          <w:tab w:val="left" w:pos="709"/>
        </w:tabs>
        <w:ind w:left="709" w:hanging="709"/>
      </w:pPr>
      <w:r>
        <w:t xml:space="preserve"> </w:t>
      </w:r>
      <w:r>
        <w:tab/>
        <w:t>= 1840 × 0.000 7671 × 30</w:t>
      </w:r>
    </w:p>
    <w:p w14:paraId="6BF35C0F" w14:textId="78D6D52E" w:rsidR="00F15514" w:rsidRDefault="00F15514" w:rsidP="00F15514">
      <w:pPr>
        <w:pStyle w:val="Pquestiontextpartsa"/>
        <w:tabs>
          <w:tab w:val="clear" w:pos="397"/>
          <w:tab w:val="left" w:pos="709"/>
        </w:tabs>
        <w:ind w:left="709" w:hanging="709"/>
      </w:pPr>
      <w:r>
        <w:t xml:space="preserve"> </w:t>
      </w:r>
      <w:r>
        <w:tab/>
        <w:t>= $42.35</w:t>
      </w:r>
    </w:p>
    <w:p w14:paraId="317DB6F0" w14:textId="1D4E8C72" w:rsidR="00F15514" w:rsidRDefault="00F15514" w:rsidP="00A869D1">
      <w:pPr>
        <w:pStyle w:val="Pquestionheadingsx1stafterhead"/>
      </w:pPr>
      <w:r>
        <w:lastRenderedPageBreak/>
        <w:t>Question 20</w:t>
      </w:r>
      <w:r>
        <w:tab/>
      </w:r>
      <w:r w:rsidR="005441FF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5441FF">
        <w:t>1.4</w:t>
      </w:r>
      <w:r>
        <w:t>]</w:t>
      </w:r>
    </w:p>
    <w:p w14:paraId="035CED61" w14:textId="77777777" w:rsidR="00F15514" w:rsidRDefault="00F15514" w:rsidP="00A869D1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$84 000 – $80 000 = $4000</w:t>
      </w:r>
    </w:p>
    <w:p w14:paraId="1F0B62FB" w14:textId="77777777" w:rsidR="00F15514" w:rsidRDefault="00F15514" w:rsidP="00A869D1">
      <w:pPr>
        <w:pStyle w:val="Pquestiontextpartsa"/>
        <w:keepNext/>
        <w:tabs>
          <w:tab w:val="clear" w:pos="397"/>
        </w:tabs>
        <w:ind w:left="851"/>
      </w:pPr>
      <w:r>
        <w:t>0.37 × $4000 = $1480</w:t>
      </w:r>
    </w:p>
    <w:p w14:paraId="12E0E844" w14:textId="77777777" w:rsidR="00F15514" w:rsidRDefault="00F15514" w:rsidP="00A869D1">
      <w:pPr>
        <w:pStyle w:val="Pquestiontextpartsa"/>
        <w:keepNext/>
        <w:tabs>
          <w:tab w:val="clear" w:pos="397"/>
        </w:tabs>
        <w:ind w:left="851"/>
      </w:pPr>
      <w:r>
        <w:t>Tax = $17 547 + $1480</w:t>
      </w:r>
    </w:p>
    <w:p w14:paraId="3EDFE908" w14:textId="593B2B34" w:rsidR="00F15514" w:rsidRDefault="00F15514" w:rsidP="00A869D1">
      <w:pPr>
        <w:pStyle w:val="Pquestiontextpartsa"/>
        <w:keepNext/>
        <w:tabs>
          <w:tab w:val="clear" w:pos="397"/>
        </w:tabs>
        <w:ind w:left="851"/>
      </w:pPr>
      <w:r>
        <w:t>Tax = $19 027.00</w:t>
      </w:r>
    </w:p>
    <w:p w14:paraId="704EDDC4" w14:textId="5132A00B" w:rsidR="00F15514" w:rsidRDefault="00F15514" w:rsidP="00A869D1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15514">
        <w:t>$4000</w:t>
      </w:r>
    </w:p>
    <w:p w14:paraId="23505D04" w14:textId="77777777" w:rsidR="00F15514" w:rsidRDefault="00F15514" w:rsidP="00A869D1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$200 × 12 = $2400</w:t>
      </w:r>
    </w:p>
    <w:p w14:paraId="5D0D163A" w14:textId="77777777" w:rsidR="00F15514" w:rsidRDefault="00F15514" w:rsidP="00A869D1">
      <w:pPr>
        <w:pStyle w:val="Pquestiontextpartsa"/>
        <w:keepNext/>
        <w:ind w:firstLine="29"/>
      </w:pPr>
      <w:r>
        <w:t>$2400 + $2000 = $4400</w:t>
      </w:r>
    </w:p>
    <w:p w14:paraId="5A1A9C9D" w14:textId="14D5433B" w:rsidR="00F15514" w:rsidRDefault="00F15514" w:rsidP="00A869D1">
      <w:pPr>
        <w:pStyle w:val="Pquestiontextpartsa"/>
        <w:keepNext/>
        <w:tabs>
          <w:tab w:val="left" w:pos="1985"/>
        </w:tabs>
        <w:ind w:firstLine="29"/>
      </w:pPr>
      <w:r>
        <w:t>taxable income</w:t>
      </w:r>
      <w:r>
        <w:tab/>
        <w:t>= $84 000 – $4400</w:t>
      </w:r>
    </w:p>
    <w:p w14:paraId="49F7224E" w14:textId="6A317ECE" w:rsidR="00F15514" w:rsidRDefault="002B1B0F" w:rsidP="002B1B0F">
      <w:pPr>
        <w:pStyle w:val="Pquestiontextpartsa"/>
        <w:tabs>
          <w:tab w:val="clear" w:pos="397"/>
          <w:tab w:val="left" w:pos="1985"/>
        </w:tabs>
        <w:ind w:left="0" w:firstLine="0"/>
      </w:pPr>
      <w:r>
        <w:tab/>
      </w:r>
      <w:r w:rsidR="00F15514">
        <w:t>= $79 600</w:t>
      </w:r>
    </w:p>
    <w:p w14:paraId="28EBDA10" w14:textId="77777777" w:rsidR="00F15514" w:rsidRDefault="00F15514" w:rsidP="00F15514">
      <w:pPr>
        <w:pStyle w:val="Pquestiontextpartsa"/>
        <w:ind w:firstLine="29"/>
      </w:pPr>
      <w:r>
        <w:t>$79 600 – $37 000 = $42 600</w:t>
      </w:r>
    </w:p>
    <w:p w14:paraId="7B19557A" w14:textId="77777777" w:rsidR="00F15514" w:rsidRDefault="00F15514" w:rsidP="00F15514">
      <w:pPr>
        <w:pStyle w:val="Pquestiontextpartsa"/>
        <w:ind w:firstLine="29"/>
      </w:pPr>
      <w:r>
        <w:t>$42 600 × 0.325 = $13 845</w:t>
      </w:r>
    </w:p>
    <w:p w14:paraId="15F115F8" w14:textId="097E408B" w:rsidR="00F15514" w:rsidRDefault="00F15514" w:rsidP="00F15514">
      <w:pPr>
        <w:pStyle w:val="Pquestiontextpartsa"/>
        <w:ind w:firstLine="29"/>
      </w:pPr>
      <w:r>
        <w:t>tax = $3572 + $13 845</w:t>
      </w:r>
    </w:p>
    <w:p w14:paraId="191E36A4" w14:textId="27C346C2" w:rsidR="00F15514" w:rsidRDefault="00F15514" w:rsidP="00F15514">
      <w:pPr>
        <w:pStyle w:val="Pquestiontextpartsa"/>
        <w:ind w:firstLine="29"/>
      </w:pPr>
      <w:r>
        <w:t>tax = $17 417</w:t>
      </w:r>
    </w:p>
    <w:p w14:paraId="323AE716" w14:textId="04A306F4" w:rsidR="00F15514" w:rsidRDefault="00F15514" w:rsidP="00F1551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2B1B0F" w:rsidRPr="002B1B0F">
        <w:t>0.015 × $79 600 = $1194</w:t>
      </w:r>
    </w:p>
    <w:p w14:paraId="4F5F5549" w14:textId="6744B16F" w:rsidR="002B1B0F" w:rsidRDefault="00F15514" w:rsidP="002B1B0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="002B1B0F">
        <w:t>net income =  $(79</w:t>
      </w:r>
      <w:r w:rsidR="007A5800">
        <w:t> </w:t>
      </w:r>
      <w:r w:rsidR="002B1B0F">
        <w:t>600 – 17</w:t>
      </w:r>
      <w:r w:rsidR="007A5800">
        <w:t> </w:t>
      </w:r>
      <w:r w:rsidR="002B1B0F">
        <w:t>417 – 1194)</w:t>
      </w:r>
    </w:p>
    <w:p w14:paraId="3597C527" w14:textId="5157DE11" w:rsidR="00F15514" w:rsidRDefault="002B1B0F" w:rsidP="002B1B0F">
      <w:pPr>
        <w:pStyle w:val="Pquestiontextpartsa"/>
      </w:pPr>
      <w:r>
        <w:tab/>
        <w:t>net income = $60</w:t>
      </w:r>
      <w:r w:rsidR="007A5800">
        <w:t> </w:t>
      </w:r>
      <w:r>
        <w:t>989</w:t>
      </w:r>
    </w:p>
    <w:p w14:paraId="36E57913" w14:textId="77777777" w:rsidR="00F15514" w:rsidRDefault="00F15514" w:rsidP="00506015">
      <w:pPr>
        <w:pStyle w:val="Pquestiontextpartsa"/>
        <w:tabs>
          <w:tab w:val="clear" w:pos="397"/>
        </w:tabs>
        <w:ind w:left="426" w:firstLine="0"/>
      </w:pPr>
    </w:p>
    <w:p w14:paraId="2E1F4D76" w14:textId="77777777" w:rsidR="00506015" w:rsidRDefault="00506015" w:rsidP="00506015">
      <w:pPr>
        <w:pStyle w:val="Pquestiontextpartsa"/>
      </w:pPr>
    </w:p>
    <w:p w14:paraId="77A392E6" w14:textId="77777777" w:rsidR="001158EE" w:rsidRDefault="001158EE" w:rsidP="002509BC">
      <w:pPr>
        <w:pStyle w:val="Pquestiontextpartsa"/>
      </w:pPr>
    </w:p>
    <w:p w14:paraId="59478A99" w14:textId="3D4F34EE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5441FF">
        <w:t>15</w:t>
      </w:r>
    </w:p>
    <w:p w14:paraId="289CF1F7" w14:textId="169EB7CF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9A0638">
        <w:t>54</w:t>
      </w:r>
    </w:p>
    <w:sectPr w:rsidR="001158EE" w:rsidSect="00957E9E">
      <w:headerReference w:type="default" r:id="rId20"/>
      <w:footerReference w:type="default" r:id="rId21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76A2D" w14:textId="77777777" w:rsidR="003E24E9" w:rsidRDefault="003E24E9" w:rsidP="00B91E57">
      <w:r>
        <w:separator/>
      </w:r>
    </w:p>
  </w:endnote>
  <w:endnote w:type="continuationSeparator" w:id="0">
    <w:p w14:paraId="54A40D5D" w14:textId="77777777" w:rsidR="003E24E9" w:rsidRDefault="003E24E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52716" w14:textId="77777777" w:rsidR="00AA7ED5" w:rsidRDefault="00AA7ED5" w:rsidP="00B91E57">
    <w:pPr>
      <w:pStyle w:val="Pfootertext"/>
    </w:pPr>
  </w:p>
  <w:p w14:paraId="5CD959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00E3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B1CD3" w14:textId="77777777" w:rsidR="003E24E9" w:rsidRDefault="003E24E9" w:rsidP="00B91E57">
      <w:r>
        <w:separator/>
      </w:r>
    </w:p>
  </w:footnote>
  <w:footnote w:type="continuationSeparator" w:id="0">
    <w:p w14:paraId="7682EB23" w14:textId="77777777" w:rsidR="003E24E9" w:rsidRDefault="003E24E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8F26" w14:textId="438B4DF5" w:rsidR="00B91E57" w:rsidRDefault="00200E3B" w:rsidP="001158EE">
    <w:pPr>
      <w:pStyle w:val="Pheadertext"/>
    </w:pPr>
    <w:r>
      <w:t>Pearson Mathematics</w:t>
    </w:r>
    <w:r w:rsidR="001B4A9E">
      <w:t xml:space="preserve"> 9</w:t>
    </w:r>
    <w:r>
      <w:t xml:space="preserve">    </w:t>
    </w:r>
    <w:r w:rsidR="001B4A9E">
      <w:t>Financial mathematics</w:t>
    </w:r>
    <w:r>
      <w:t xml:space="preserve"> — </w:t>
    </w:r>
    <w:r w:rsidR="00B91E57" w:rsidRPr="00F85EEB">
      <w:t xml:space="preserve">Test </w:t>
    </w:r>
    <w:r w:rsidR="001B4A9E">
      <w:t>A</w:t>
    </w:r>
    <w:r w:rsidR="001158EE">
      <w:t xml:space="preserve"> Solutions</w:t>
    </w:r>
  </w:p>
  <w:p w14:paraId="19A16BB1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32B1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5728"/>
    <w:rsid w:val="000F52E2"/>
    <w:rsid w:val="00114E72"/>
    <w:rsid w:val="001158EE"/>
    <w:rsid w:val="00121EAB"/>
    <w:rsid w:val="001249D4"/>
    <w:rsid w:val="00126EF4"/>
    <w:rsid w:val="00133398"/>
    <w:rsid w:val="00136289"/>
    <w:rsid w:val="00153C7C"/>
    <w:rsid w:val="001605F8"/>
    <w:rsid w:val="00160C54"/>
    <w:rsid w:val="00180369"/>
    <w:rsid w:val="00180D86"/>
    <w:rsid w:val="00195476"/>
    <w:rsid w:val="001B433F"/>
    <w:rsid w:val="001B4A9E"/>
    <w:rsid w:val="001B5137"/>
    <w:rsid w:val="001C3A61"/>
    <w:rsid w:val="001C4DB3"/>
    <w:rsid w:val="001D0C80"/>
    <w:rsid w:val="001F3D5E"/>
    <w:rsid w:val="00200E3B"/>
    <w:rsid w:val="00215CCB"/>
    <w:rsid w:val="00223001"/>
    <w:rsid w:val="002463F9"/>
    <w:rsid w:val="002509BC"/>
    <w:rsid w:val="00261541"/>
    <w:rsid w:val="002635BA"/>
    <w:rsid w:val="0029660A"/>
    <w:rsid w:val="0029665F"/>
    <w:rsid w:val="002A61AB"/>
    <w:rsid w:val="002B1B0F"/>
    <w:rsid w:val="002B77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1815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24E9"/>
    <w:rsid w:val="003E3349"/>
    <w:rsid w:val="004066D1"/>
    <w:rsid w:val="00412093"/>
    <w:rsid w:val="00413A15"/>
    <w:rsid w:val="004161B6"/>
    <w:rsid w:val="00420B07"/>
    <w:rsid w:val="0043227F"/>
    <w:rsid w:val="00452041"/>
    <w:rsid w:val="0045306E"/>
    <w:rsid w:val="00456CE0"/>
    <w:rsid w:val="00457310"/>
    <w:rsid w:val="0046226B"/>
    <w:rsid w:val="00464A71"/>
    <w:rsid w:val="00472CCA"/>
    <w:rsid w:val="0048344D"/>
    <w:rsid w:val="00485A37"/>
    <w:rsid w:val="004909A7"/>
    <w:rsid w:val="00493684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015"/>
    <w:rsid w:val="005067E7"/>
    <w:rsid w:val="0052478A"/>
    <w:rsid w:val="0052656A"/>
    <w:rsid w:val="00530D78"/>
    <w:rsid w:val="005441FF"/>
    <w:rsid w:val="00554ECF"/>
    <w:rsid w:val="00561C8E"/>
    <w:rsid w:val="00564139"/>
    <w:rsid w:val="005644F4"/>
    <w:rsid w:val="005665F4"/>
    <w:rsid w:val="00567CE7"/>
    <w:rsid w:val="00571F02"/>
    <w:rsid w:val="00582BD5"/>
    <w:rsid w:val="00591D20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91FEF"/>
    <w:rsid w:val="006B2DF9"/>
    <w:rsid w:val="006C4B2F"/>
    <w:rsid w:val="006D6A33"/>
    <w:rsid w:val="006D6A60"/>
    <w:rsid w:val="006D6B75"/>
    <w:rsid w:val="006E1C48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A5800"/>
    <w:rsid w:val="007B7545"/>
    <w:rsid w:val="007C05E1"/>
    <w:rsid w:val="007D4058"/>
    <w:rsid w:val="00804BF8"/>
    <w:rsid w:val="00814B1B"/>
    <w:rsid w:val="00817AEB"/>
    <w:rsid w:val="008226DD"/>
    <w:rsid w:val="00823BB8"/>
    <w:rsid w:val="0082410D"/>
    <w:rsid w:val="008266C5"/>
    <w:rsid w:val="008305E2"/>
    <w:rsid w:val="00842378"/>
    <w:rsid w:val="008453BA"/>
    <w:rsid w:val="00851029"/>
    <w:rsid w:val="0085608B"/>
    <w:rsid w:val="00872A57"/>
    <w:rsid w:val="00883D65"/>
    <w:rsid w:val="00887F5C"/>
    <w:rsid w:val="0089488A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6EDA"/>
    <w:rsid w:val="0093734D"/>
    <w:rsid w:val="009437F9"/>
    <w:rsid w:val="009461B8"/>
    <w:rsid w:val="00950FFA"/>
    <w:rsid w:val="00957E9E"/>
    <w:rsid w:val="00962392"/>
    <w:rsid w:val="009841D7"/>
    <w:rsid w:val="009A0638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5F8"/>
    <w:rsid w:val="00A609BB"/>
    <w:rsid w:val="00A61D4A"/>
    <w:rsid w:val="00A66E55"/>
    <w:rsid w:val="00A74962"/>
    <w:rsid w:val="00A807EE"/>
    <w:rsid w:val="00A822F0"/>
    <w:rsid w:val="00A869D1"/>
    <w:rsid w:val="00A92695"/>
    <w:rsid w:val="00AA25D9"/>
    <w:rsid w:val="00AA2750"/>
    <w:rsid w:val="00AA27EC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A3E2E"/>
    <w:rsid w:val="00BB3052"/>
    <w:rsid w:val="00BB572C"/>
    <w:rsid w:val="00BB745A"/>
    <w:rsid w:val="00BB7A96"/>
    <w:rsid w:val="00BC28AD"/>
    <w:rsid w:val="00BD08D5"/>
    <w:rsid w:val="00BD26E7"/>
    <w:rsid w:val="00BF14C7"/>
    <w:rsid w:val="00BF1DFA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945C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C1E49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73399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06D2C"/>
    <w:rsid w:val="00F15514"/>
    <w:rsid w:val="00F1598F"/>
    <w:rsid w:val="00F24B10"/>
    <w:rsid w:val="00F279DF"/>
    <w:rsid w:val="00F41913"/>
    <w:rsid w:val="00F47C23"/>
    <w:rsid w:val="00F551F2"/>
    <w:rsid w:val="00F5599A"/>
    <w:rsid w:val="00F7503D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42</TotalTime>
  <Pages>5</Pages>
  <Words>995</Words>
  <Characters>2786</Characters>
  <Application>Microsoft Office Word</Application>
  <DocSecurity>0</DocSecurity>
  <Lines>278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39</cp:revision>
  <cp:lastPrinted>2016-07-15T04:27:00Z</cp:lastPrinted>
  <dcterms:created xsi:type="dcterms:W3CDTF">2016-08-22T14:40:00Z</dcterms:created>
  <dcterms:modified xsi:type="dcterms:W3CDTF">2016-10-11T05:06:00Z</dcterms:modified>
</cp:coreProperties>
</file>