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A2BD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950"/>
        <w:gridCol w:w="953"/>
        <w:gridCol w:w="952"/>
        <w:gridCol w:w="950"/>
        <w:gridCol w:w="950"/>
        <w:gridCol w:w="953"/>
      </w:tblGrid>
      <w:tr w:rsidR="00321F66" w14:paraId="1C203D84" w14:textId="77777777" w:rsidTr="00936EDA">
        <w:tc>
          <w:tcPr>
            <w:tcW w:w="1518" w:type="dxa"/>
          </w:tcPr>
          <w:p w14:paraId="4375DB0A" w14:textId="77777777" w:rsidR="00321F66" w:rsidRDefault="00321F6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50" w:type="dxa"/>
          </w:tcPr>
          <w:p w14:paraId="1B60F92F" w14:textId="77777777" w:rsidR="00321F66" w:rsidRDefault="00321F66" w:rsidP="00CC6FFF">
            <w:pPr>
              <w:pStyle w:val="Ptabletext"/>
            </w:pPr>
            <w:r>
              <w:t>1</w:t>
            </w:r>
          </w:p>
        </w:tc>
        <w:tc>
          <w:tcPr>
            <w:tcW w:w="953" w:type="dxa"/>
          </w:tcPr>
          <w:p w14:paraId="72443EC9" w14:textId="77777777" w:rsidR="00321F66" w:rsidRDefault="00321F66" w:rsidP="00CC6FFF">
            <w:pPr>
              <w:pStyle w:val="Ptabletext"/>
            </w:pPr>
            <w:r>
              <w:t>2</w:t>
            </w:r>
          </w:p>
        </w:tc>
        <w:tc>
          <w:tcPr>
            <w:tcW w:w="952" w:type="dxa"/>
          </w:tcPr>
          <w:p w14:paraId="3F29A67F" w14:textId="77777777" w:rsidR="00321F66" w:rsidRDefault="00321F66" w:rsidP="00CC6FFF">
            <w:pPr>
              <w:pStyle w:val="Ptabletext"/>
            </w:pPr>
            <w:r>
              <w:t>3</w:t>
            </w:r>
          </w:p>
        </w:tc>
        <w:tc>
          <w:tcPr>
            <w:tcW w:w="950" w:type="dxa"/>
          </w:tcPr>
          <w:p w14:paraId="3BE52B2E" w14:textId="77777777" w:rsidR="00321F66" w:rsidRDefault="00321F66" w:rsidP="00CC6FFF">
            <w:pPr>
              <w:pStyle w:val="Ptabletext"/>
            </w:pPr>
            <w:r>
              <w:t>4</w:t>
            </w:r>
          </w:p>
        </w:tc>
        <w:tc>
          <w:tcPr>
            <w:tcW w:w="950" w:type="dxa"/>
          </w:tcPr>
          <w:p w14:paraId="61B663C4" w14:textId="77777777" w:rsidR="00321F66" w:rsidRDefault="00321F66" w:rsidP="00CC6FFF">
            <w:pPr>
              <w:pStyle w:val="Ptabletext"/>
            </w:pPr>
            <w:r>
              <w:t>5</w:t>
            </w:r>
          </w:p>
        </w:tc>
        <w:tc>
          <w:tcPr>
            <w:tcW w:w="953" w:type="dxa"/>
          </w:tcPr>
          <w:p w14:paraId="2D1E5129" w14:textId="77777777" w:rsidR="00321F66" w:rsidRDefault="00321F66" w:rsidP="00CC6FFF">
            <w:pPr>
              <w:pStyle w:val="Ptabletext"/>
            </w:pPr>
            <w:r>
              <w:t>6</w:t>
            </w:r>
          </w:p>
        </w:tc>
      </w:tr>
      <w:tr w:rsidR="00321F66" w14:paraId="6A202F48" w14:textId="77777777" w:rsidTr="00936EDA">
        <w:tc>
          <w:tcPr>
            <w:tcW w:w="1518" w:type="dxa"/>
          </w:tcPr>
          <w:p w14:paraId="1BE4ADA6" w14:textId="77777777" w:rsidR="00321F66" w:rsidRDefault="00321F66" w:rsidP="00576666">
            <w:pPr>
              <w:pStyle w:val="Pquestionheadingmc1stafterhead"/>
            </w:pPr>
            <w:r>
              <w:t>Answer</w:t>
            </w:r>
          </w:p>
        </w:tc>
        <w:tc>
          <w:tcPr>
            <w:tcW w:w="950" w:type="dxa"/>
          </w:tcPr>
          <w:p w14:paraId="2EE67D3B" w14:textId="35E2AB38" w:rsidR="00321F66" w:rsidRDefault="00321F66" w:rsidP="00576666">
            <w:pPr>
              <w:pStyle w:val="Ptabletext"/>
            </w:pPr>
            <w:r>
              <w:t>D</w:t>
            </w:r>
          </w:p>
        </w:tc>
        <w:tc>
          <w:tcPr>
            <w:tcW w:w="953" w:type="dxa"/>
          </w:tcPr>
          <w:p w14:paraId="5B5EF9F1" w14:textId="7D66AAF5" w:rsidR="00321F66" w:rsidRDefault="00321F66" w:rsidP="00576666">
            <w:pPr>
              <w:pStyle w:val="Ptabletext"/>
            </w:pPr>
            <w:r>
              <w:t>A</w:t>
            </w:r>
          </w:p>
        </w:tc>
        <w:tc>
          <w:tcPr>
            <w:tcW w:w="952" w:type="dxa"/>
          </w:tcPr>
          <w:p w14:paraId="65A768E7" w14:textId="73B6A012" w:rsidR="00321F66" w:rsidRDefault="00321F66" w:rsidP="00576666">
            <w:pPr>
              <w:pStyle w:val="Ptabletext"/>
            </w:pPr>
            <w:r>
              <w:t>B</w:t>
            </w:r>
          </w:p>
        </w:tc>
        <w:tc>
          <w:tcPr>
            <w:tcW w:w="950" w:type="dxa"/>
          </w:tcPr>
          <w:p w14:paraId="6270600D" w14:textId="42FFDABC" w:rsidR="00321F66" w:rsidRDefault="002A3913" w:rsidP="00576666">
            <w:pPr>
              <w:pStyle w:val="Ptabletext"/>
            </w:pPr>
            <w:r>
              <w:t>C</w:t>
            </w:r>
          </w:p>
        </w:tc>
        <w:tc>
          <w:tcPr>
            <w:tcW w:w="950" w:type="dxa"/>
          </w:tcPr>
          <w:p w14:paraId="0C21AF6A" w14:textId="0E7C73C0" w:rsidR="00321F66" w:rsidRDefault="00321F66" w:rsidP="00576666">
            <w:pPr>
              <w:pStyle w:val="Ptabletext"/>
            </w:pPr>
            <w:r>
              <w:t>C</w:t>
            </w:r>
          </w:p>
        </w:tc>
        <w:tc>
          <w:tcPr>
            <w:tcW w:w="953" w:type="dxa"/>
          </w:tcPr>
          <w:p w14:paraId="03531D13" w14:textId="1E716B27" w:rsidR="00321F66" w:rsidRDefault="00321F66" w:rsidP="00576666">
            <w:pPr>
              <w:pStyle w:val="Ptabletext"/>
            </w:pPr>
            <w:r w:rsidRPr="00CE5B7F">
              <w:t>B</w:t>
            </w:r>
          </w:p>
        </w:tc>
      </w:tr>
    </w:tbl>
    <w:p w14:paraId="6FC2DD0E" w14:textId="77777777" w:rsidR="00CC6FFF" w:rsidRDefault="00CC6FFF" w:rsidP="00CC6FFF">
      <w:pPr>
        <w:pStyle w:val="Ptabletext"/>
      </w:pPr>
    </w:p>
    <w:p w14:paraId="21A7649D" w14:textId="28E10C4F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46575">
        <w:t>2.</w:t>
      </w:r>
      <w:r w:rsidR="00637783">
        <w:t>1</w:t>
      </w:r>
      <w:r>
        <w:t>]</w:t>
      </w:r>
    </w:p>
    <w:p w14:paraId="6AD18B0E" w14:textId="2F749A56" w:rsidR="002463F9" w:rsidRDefault="00321F66" w:rsidP="00EF38CC">
      <w:pPr>
        <w:pStyle w:val="Pquestiontextmcqoptions"/>
      </w:pPr>
      <w:r>
        <w:rPr>
          <w:rStyle w:val="Cquestionpartlabelbold"/>
        </w:rPr>
        <w:t>D</w:t>
      </w:r>
    </w:p>
    <w:p w14:paraId="52DDB9E8" w14:textId="4DDD7834" w:rsidR="00B65927" w:rsidRPr="00B13258" w:rsidRDefault="002A3913" w:rsidP="00B65927">
      <w:pPr>
        <w:pStyle w:val="Pquestiontextmcqoptions"/>
      </w:pPr>
      <w:r w:rsidRPr="00887B6B">
        <w:t xml:space="preserve">The hypotenuse is labelled </w:t>
      </w:r>
      <w:r w:rsidRPr="00887B6B">
        <w:rPr>
          <w:i/>
        </w:rPr>
        <w:t>q</w:t>
      </w:r>
      <w:r w:rsidRPr="00887B6B">
        <w:t>.</w:t>
      </w:r>
      <w:r w:rsidRPr="00887B6B">
        <w:br/>
        <w:t xml:space="preserve">From Pythagoras’ </w:t>
      </w:r>
      <w:r>
        <w:t>t</w:t>
      </w:r>
      <w:r w:rsidRPr="00887B6B">
        <w:t xml:space="preserve">heorem, </w:t>
      </w:r>
      <w:r w:rsidRPr="00887B6B">
        <w:rPr>
          <w:i/>
        </w:rPr>
        <w:t>p</w:t>
      </w:r>
      <w:r w:rsidRPr="00887B6B">
        <w:rPr>
          <w:vertAlign w:val="superscript"/>
        </w:rPr>
        <w:t>2</w:t>
      </w:r>
      <w:r w:rsidRPr="00887B6B">
        <w:t xml:space="preserve"> + </w:t>
      </w:r>
      <w:r w:rsidRPr="00887B6B">
        <w:rPr>
          <w:i/>
        </w:rPr>
        <w:t>r</w:t>
      </w:r>
      <w:r w:rsidRPr="00887B6B">
        <w:rPr>
          <w:vertAlign w:val="superscript"/>
        </w:rPr>
        <w:t>2</w:t>
      </w:r>
      <w:r w:rsidRPr="00887B6B">
        <w:t xml:space="preserve"> = </w:t>
      </w:r>
      <w:r w:rsidRPr="00887B6B">
        <w:rPr>
          <w:i/>
        </w:rPr>
        <w:t>q</w:t>
      </w:r>
      <w:r w:rsidRPr="00887B6B">
        <w:rPr>
          <w:vertAlign w:val="superscript"/>
        </w:rPr>
        <w:t>2</w:t>
      </w:r>
      <w:r w:rsidRPr="002A3913">
        <w:t>.</w:t>
      </w:r>
    </w:p>
    <w:p w14:paraId="0104811E" w14:textId="4E972983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46575">
        <w:t>2.</w:t>
      </w:r>
      <w:r w:rsidR="00637783">
        <w:t>2</w:t>
      </w:r>
      <w:r>
        <w:t>]</w:t>
      </w:r>
    </w:p>
    <w:p w14:paraId="45720755" w14:textId="03BF29EB" w:rsidR="002463F9" w:rsidRDefault="00321F66" w:rsidP="002463F9">
      <w:pPr>
        <w:pStyle w:val="Pquestiontextmcqoptions"/>
      </w:pPr>
      <w:r>
        <w:rPr>
          <w:rStyle w:val="Cquestionpartlabelbold"/>
        </w:rPr>
        <w:t>A</w:t>
      </w:r>
    </w:p>
    <w:p w14:paraId="24DA0808" w14:textId="51B80967" w:rsidR="001B433F" w:rsidRDefault="002A3913" w:rsidP="00543763">
      <w:pPr>
        <w:pStyle w:val="Pquestiontextmainstem"/>
      </w:pPr>
      <w:r>
        <w:t xml:space="preserve">The hypotenuse is labelled </w:t>
      </w:r>
      <w:r w:rsidR="00C30034">
        <w:rPr>
          <w:i/>
        </w:rPr>
        <w:t>H</w:t>
      </w:r>
      <w:r>
        <w:t>.</w:t>
      </w:r>
      <w:r>
        <w:br/>
        <w:t xml:space="preserve">From Pythagoras’ theorem, </w:t>
      </w:r>
      <w:r w:rsidR="00C30034">
        <w:rPr>
          <w:i/>
        </w:rPr>
        <w:t>H</w:t>
      </w:r>
      <w:r w:rsidRPr="0006650D">
        <w:rPr>
          <w:vertAlign w:val="superscript"/>
        </w:rPr>
        <w:t>2</w:t>
      </w:r>
      <w:r w:rsidRPr="0006650D">
        <w:t xml:space="preserve"> </w:t>
      </w:r>
      <w:r>
        <w:t xml:space="preserve">= </w:t>
      </w:r>
      <w:r w:rsidRPr="00A6358B">
        <w:t>6.3</w:t>
      </w:r>
      <w:r w:rsidRPr="00A6358B">
        <w:rPr>
          <w:vertAlign w:val="superscript"/>
        </w:rPr>
        <w:t>2</w:t>
      </w:r>
      <w:r w:rsidRPr="00A6358B">
        <w:t xml:space="preserve"> + 4.2</w:t>
      </w:r>
      <w:r w:rsidRPr="00A6358B">
        <w:rPr>
          <w:vertAlign w:val="superscript"/>
        </w:rPr>
        <w:t>2</w:t>
      </w:r>
      <w:r w:rsidRPr="002A3913">
        <w:t>.</w:t>
      </w:r>
    </w:p>
    <w:p w14:paraId="23527B77" w14:textId="2F4814CE" w:rsidR="002463F9" w:rsidRDefault="002463F9" w:rsidP="002463F9">
      <w:pPr>
        <w:pStyle w:val="Pquestionheadingmc"/>
      </w:pPr>
      <w:r>
        <w:t>Question 3</w:t>
      </w:r>
      <w:r>
        <w:tab/>
        <w:t>[</w:t>
      </w:r>
      <w:r w:rsidR="00246575">
        <w:t>2.</w:t>
      </w:r>
      <w:r w:rsidR="00637783">
        <w:t>3</w:t>
      </w:r>
      <w:r>
        <w:t>]</w:t>
      </w:r>
    </w:p>
    <w:p w14:paraId="2E57451F" w14:textId="3FC1FF9E" w:rsidR="002463F9" w:rsidRDefault="00321F66" w:rsidP="002463F9">
      <w:pPr>
        <w:pStyle w:val="Pquestiontextmcqoptions"/>
      </w:pPr>
      <w:r>
        <w:rPr>
          <w:rStyle w:val="Cquestionpartlabelbold"/>
        </w:rPr>
        <w:t>B</w:t>
      </w:r>
      <w:r w:rsidR="002463F9">
        <w:tab/>
      </w:r>
    </w:p>
    <w:p w14:paraId="3D7CF7A9" w14:textId="20C9B125" w:rsidR="002A3913" w:rsidRDefault="002A3913" w:rsidP="002A3913">
      <w:pPr>
        <w:pStyle w:val="Pquestiontextmainstem"/>
      </w:pPr>
      <w:r>
        <w:t>The hypotenuse is 27.</w:t>
      </w:r>
      <w:r>
        <w:br/>
        <w:t>From Pythagoras’ theorem:</w:t>
      </w:r>
      <w:r>
        <w:br/>
      </w:r>
      <w:r>
        <w:rPr>
          <w:i/>
        </w:rPr>
        <w:t>x</w:t>
      </w:r>
      <w:r w:rsidRPr="0006650D">
        <w:rPr>
          <w:vertAlign w:val="superscript"/>
        </w:rPr>
        <w:t>2</w:t>
      </w:r>
      <w:r w:rsidRPr="0006650D">
        <w:t xml:space="preserve"> </w:t>
      </w:r>
      <w:r>
        <w:t>+ 20</w:t>
      </w:r>
      <w:r w:rsidRPr="00A6358B">
        <w:rPr>
          <w:vertAlign w:val="superscript"/>
        </w:rPr>
        <w:t>2</w:t>
      </w:r>
      <w:r w:rsidRPr="00A6358B">
        <w:t xml:space="preserve"> </w:t>
      </w:r>
      <w:r>
        <w:t>=</w:t>
      </w:r>
      <w:r w:rsidRPr="00A6358B">
        <w:t xml:space="preserve"> </w:t>
      </w:r>
      <w:r>
        <w:t>27</w:t>
      </w:r>
      <w:r w:rsidRPr="00A6358B">
        <w:rPr>
          <w:vertAlign w:val="superscript"/>
        </w:rPr>
        <w:t>2</w:t>
      </w:r>
      <w:r>
        <w:rPr>
          <w:vertAlign w:val="superscript"/>
        </w:rPr>
        <w:br/>
      </w:r>
      <w:r>
        <w:rPr>
          <w:i/>
        </w:rPr>
        <w:t>x</w:t>
      </w:r>
      <w:r w:rsidRPr="0006650D">
        <w:rPr>
          <w:vertAlign w:val="superscript"/>
        </w:rPr>
        <w:t>2</w:t>
      </w:r>
      <w:r w:rsidRPr="0006650D">
        <w:t xml:space="preserve"> </w:t>
      </w:r>
      <w:r>
        <w:t>+ 400</w:t>
      </w:r>
      <w:r w:rsidRPr="00A6358B">
        <w:t xml:space="preserve"> </w:t>
      </w:r>
      <w:r>
        <w:t>= 729</w:t>
      </w:r>
      <w:r>
        <w:br/>
        <w:t>Subtract 400 from both sides of the equation.</w:t>
      </w:r>
      <w:r>
        <w:br/>
      </w:r>
      <w:r>
        <w:rPr>
          <w:i/>
        </w:rPr>
        <w:t>x</w:t>
      </w:r>
      <w:r w:rsidRPr="0006650D">
        <w:rPr>
          <w:vertAlign w:val="superscript"/>
        </w:rPr>
        <w:t>2</w:t>
      </w:r>
      <w:r w:rsidRPr="0006650D">
        <w:t xml:space="preserve"> </w:t>
      </w:r>
      <w:r>
        <w:t>= 329</w:t>
      </w:r>
    </w:p>
    <w:p w14:paraId="65037546" w14:textId="657715BC" w:rsidR="002463F9" w:rsidRDefault="00C30034" w:rsidP="002A3913">
      <w:pPr>
        <w:pStyle w:val="Pquestiontextmainstem"/>
      </w:pPr>
      <w:r>
        <w:rPr>
          <w:i/>
        </w:rPr>
        <w:t xml:space="preserve"> </w:t>
      </w:r>
      <w:r w:rsidR="002A3913" w:rsidRPr="006443C6">
        <w:rPr>
          <w:i/>
        </w:rPr>
        <w:t>x</w:t>
      </w:r>
      <w:r w:rsidR="002A3913" w:rsidRPr="002A3913">
        <w:t xml:space="preserve"> =</w:t>
      </w:r>
      <w:r w:rsidRPr="009C4419">
        <w:rPr>
          <w:position w:val="-8"/>
        </w:rPr>
        <w:object w:dxaOrig="620" w:dyaOrig="360" w14:anchorId="0D818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05pt;height:18.6pt" o:ole="">
            <v:imagedata r:id="rId8" o:title=""/>
          </v:shape>
          <o:OLEObject Type="Embed" ProgID="Equation.3" ShapeID="_x0000_i1025" DrawAspect="Content" ObjectID="_1537708745" r:id="rId9"/>
        </w:object>
      </w:r>
    </w:p>
    <w:p w14:paraId="50B6F56A" w14:textId="360B34AE" w:rsidR="002463F9" w:rsidRDefault="002463F9" w:rsidP="002463F9">
      <w:pPr>
        <w:pStyle w:val="Pquestionheadingmc"/>
      </w:pPr>
      <w:r>
        <w:t>Question 4</w:t>
      </w:r>
      <w:r>
        <w:tab/>
        <w:t>[</w:t>
      </w:r>
      <w:r w:rsidR="00246575">
        <w:t>2.</w:t>
      </w:r>
      <w:r w:rsidR="00637783">
        <w:t>4</w:t>
      </w:r>
      <w:r>
        <w:t>]</w:t>
      </w:r>
    </w:p>
    <w:p w14:paraId="78893384" w14:textId="3754E9FF" w:rsidR="002463F9" w:rsidRDefault="002A3913" w:rsidP="002463F9">
      <w:pPr>
        <w:pStyle w:val="Pquestiontextmcqoptions"/>
      </w:pPr>
      <w:r>
        <w:rPr>
          <w:rStyle w:val="Cquestionpartlabelbold"/>
        </w:rPr>
        <w:t>C</w:t>
      </w:r>
    </w:p>
    <w:p w14:paraId="7F5E263C" w14:textId="7B1C8503" w:rsidR="002463F9" w:rsidRDefault="002A3913" w:rsidP="00543763">
      <w:pPr>
        <w:pStyle w:val="Pquestiontextmainstem"/>
      </w:pPr>
      <w:r w:rsidRPr="00217C17">
        <w:t>The top of the ladder is 2.3 m from the floor.</w:t>
      </w:r>
    </w:p>
    <w:p w14:paraId="428A3BD3" w14:textId="3F9C30E1" w:rsidR="002463F9" w:rsidRDefault="002463F9" w:rsidP="002463F9">
      <w:pPr>
        <w:pStyle w:val="Pquestionheadingmc"/>
      </w:pPr>
      <w:r>
        <w:t>Question 5</w:t>
      </w:r>
      <w:r>
        <w:tab/>
        <w:t>[</w:t>
      </w:r>
      <w:r w:rsidR="00246575">
        <w:t>2.</w:t>
      </w:r>
      <w:r w:rsidR="00637783">
        <w:t>5</w:t>
      </w:r>
      <w:r>
        <w:t>]</w:t>
      </w:r>
    </w:p>
    <w:p w14:paraId="4C25E4A5" w14:textId="115A0BE7" w:rsidR="002463F9" w:rsidRDefault="00321F66" w:rsidP="002463F9">
      <w:pPr>
        <w:pStyle w:val="Pquestiontextmcqoptions"/>
      </w:pPr>
      <w:r>
        <w:rPr>
          <w:rStyle w:val="Cquestionpartlabelbold"/>
        </w:rPr>
        <w:t>C</w:t>
      </w:r>
      <w:r w:rsidR="002463F9">
        <w:tab/>
      </w:r>
    </w:p>
    <w:p w14:paraId="04017E68" w14:textId="2988C672" w:rsidR="002565E1" w:rsidRPr="00F76283" w:rsidRDefault="00282AC0" w:rsidP="00543763">
      <w:pPr>
        <w:pStyle w:val="Pquestiontextmainstem"/>
        <w:rPr>
          <w:b/>
        </w:rPr>
      </w:pPr>
      <w:r>
        <w:t>When the numbers in (</w:t>
      </w:r>
      <w:r w:rsidR="002A3913" w:rsidRPr="00217C17">
        <w:t>9, 40, 41</w:t>
      </w:r>
      <w:r>
        <w:t>) are multiplied by 3, the new triple is (</w:t>
      </w:r>
      <w:r w:rsidR="002A3913" w:rsidRPr="00217C17">
        <w:t>27, 120, 123</w:t>
      </w:r>
      <w:r w:rsidR="002A3913">
        <w:t>).</w:t>
      </w:r>
    </w:p>
    <w:p w14:paraId="6A0D9CF5" w14:textId="4A717D90" w:rsidR="002463F9" w:rsidRDefault="002463F9" w:rsidP="002463F9">
      <w:pPr>
        <w:pStyle w:val="Pquestionheadingmc"/>
      </w:pPr>
      <w:r>
        <w:t>Question 6</w:t>
      </w:r>
      <w:r>
        <w:tab/>
        <w:t>[</w:t>
      </w:r>
      <w:r w:rsidR="00246575">
        <w:t>2.2</w:t>
      </w:r>
      <w:r>
        <w:t>]</w:t>
      </w:r>
    </w:p>
    <w:p w14:paraId="274B495C" w14:textId="3C5C8A11" w:rsidR="002463F9" w:rsidRDefault="00576666" w:rsidP="002463F9">
      <w:pPr>
        <w:pStyle w:val="Pquestiontextmcqoptions"/>
      </w:pPr>
      <w:r>
        <w:rPr>
          <w:rStyle w:val="Cquestionpartlabelbold"/>
        </w:rPr>
        <w:t>B</w:t>
      </w:r>
    </w:p>
    <w:p w14:paraId="5BA39DA4" w14:textId="77777777" w:rsidR="002A3913" w:rsidRPr="009B29FD" w:rsidRDefault="002A3913" w:rsidP="002A3913">
      <w:pPr>
        <w:pStyle w:val="Pquestiontextmainstem"/>
        <w:rPr>
          <w:lang w:val="en-US"/>
        </w:rPr>
      </w:pPr>
      <w:r w:rsidRPr="009B29FD">
        <w:rPr>
          <w:i/>
        </w:rPr>
        <w:t>h</w:t>
      </w:r>
      <w:r w:rsidRPr="009B29FD">
        <w:rPr>
          <w:vertAlign w:val="superscript"/>
        </w:rPr>
        <w:t xml:space="preserve">2 </w:t>
      </w:r>
      <w:r w:rsidRPr="009B29FD">
        <w:t>= 3.8</w:t>
      </w:r>
      <w:r w:rsidRPr="009B29FD">
        <w:rPr>
          <w:vertAlign w:val="superscript"/>
        </w:rPr>
        <w:t xml:space="preserve">2 </w:t>
      </w:r>
      <w:r w:rsidRPr="009B29FD">
        <w:t>+ 9.3</w:t>
      </w:r>
      <w:r w:rsidRPr="009B29FD">
        <w:rPr>
          <w:vertAlign w:val="superscript"/>
        </w:rPr>
        <w:t>2</w:t>
      </w:r>
    </w:p>
    <w:p w14:paraId="2EE379B7" w14:textId="77777777" w:rsidR="002A3913" w:rsidRPr="009B29FD" w:rsidRDefault="002A3913" w:rsidP="002A3913">
      <w:pPr>
        <w:pStyle w:val="Pquestiontextmainstem"/>
      </w:pPr>
      <w:r w:rsidRPr="009B29FD">
        <w:rPr>
          <w:i/>
          <w:lang w:val="en-US"/>
        </w:rPr>
        <w:t>h</w:t>
      </w:r>
      <w:r w:rsidRPr="009B29FD">
        <w:rPr>
          <w:vertAlign w:val="superscript"/>
          <w:lang w:val="en-US"/>
        </w:rPr>
        <w:t>2</w:t>
      </w:r>
      <w:r w:rsidRPr="009B29FD">
        <w:rPr>
          <w:lang w:val="en-US"/>
        </w:rPr>
        <w:t xml:space="preserve"> = 14.44 </w:t>
      </w:r>
      <w:r w:rsidRPr="009B29FD">
        <w:t>+ 86.49</w:t>
      </w:r>
    </w:p>
    <w:p w14:paraId="67C132DA" w14:textId="77777777" w:rsidR="002A3913" w:rsidRPr="009B29FD" w:rsidRDefault="002A3913" w:rsidP="002A3913">
      <w:pPr>
        <w:pStyle w:val="Pquestiontextmainstem"/>
        <w:rPr>
          <w:lang w:val="en-US"/>
        </w:rPr>
      </w:pPr>
      <w:r w:rsidRPr="009B29FD">
        <w:rPr>
          <w:i/>
          <w:lang w:val="en-US"/>
        </w:rPr>
        <w:t>h</w:t>
      </w:r>
      <w:r w:rsidRPr="009B29FD">
        <w:rPr>
          <w:vertAlign w:val="superscript"/>
          <w:lang w:val="en-US"/>
        </w:rPr>
        <w:t>2</w:t>
      </w:r>
      <w:r w:rsidRPr="009B29FD">
        <w:rPr>
          <w:lang w:val="en-US"/>
        </w:rPr>
        <w:t xml:space="preserve"> = 100.93</w:t>
      </w:r>
    </w:p>
    <w:p w14:paraId="79C8B912" w14:textId="38398ACD" w:rsidR="002A3913" w:rsidRPr="009B29FD" w:rsidRDefault="002A3913" w:rsidP="002A3913">
      <w:pPr>
        <w:pStyle w:val="Pquestiontextmainstem"/>
      </w:pPr>
      <w:r>
        <w:rPr>
          <w:i/>
          <w:lang w:val="en-US"/>
        </w:rPr>
        <w:t xml:space="preserve"> </w:t>
      </w:r>
      <w:r w:rsidRPr="009B29FD">
        <w:rPr>
          <w:i/>
          <w:lang w:val="en-US"/>
        </w:rPr>
        <w:t xml:space="preserve">h </w:t>
      </w:r>
      <w:r w:rsidRPr="009B29FD">
        <w:rPr>
          <w:lang w:val="en-US"/>
        </w:rPr>
        <w:t xml:space="preserve">= </w:t>
      </w:r>
      <w:r w:rsidRPr="009B29FD">
        <w:rPr>
          <w:position w:val="-8"/>
        </w:rPr>
        <w:object w:dxaOrig="880" w:dyaOrig="360" w14:anchorId="098F5B06">
          <v:shape id="_x0000_i1026" type="#_x0000_t75" style="width:44.7pt;height:18.6pt" o:ole="">
            <v:imagedata r:id="rId10" o:title=""/>
          </v:shape>
          <o:OLEObject Type="Embed" ProgID="Equation.3" ShapeID="_x0000_i1026" DrawAspect="Content" ObjectID="_1537708746" r:id="rId11"/>
        </w:object>
      </w:r>
    </w:p>
    <w:p w14:paraId="2470EC9D" w14:textId="128EBA62" w:rsidR="002A3913" w:rsidRPr="009B29FD" w:rsidRDefault="002A3913" w:rsidP="002A3913">
      <w:pPr>
        <w:pStyle w:val="Pquestiontextmainstem"/>
      </w:pPr>
      <w:r>
        <w:rPr>
          <w:i/>
        </w:rPr>
        <w:t xml:space="preserve"> </w:t>
      </w:r>
      <w:r w:rsidRPr="009B29FD">
        <w:rPr>
          <w:i/>
        </w:rPr>
        <w:t>h</w:t>
      </w:r>
      <w:r>
        <w:t xml:space="preserve"> = 10.0463…</w:t>
      </w:r>
    </w:p>
    <w:p w14:paraId="3017FD05" w14:textId="08910843" w:rsidR="002463F9" w:rsidRDefault="002A3913" w:rsidP="002A3913">
      <w:pPr>
        <w:pStyle w:val="Pquestiontextmainstem"/>
      </w:pPr>
      <w:r>
        <w:rPr>
          <w:i/>
        </w:rPr>
        <w:t xml:space="preserve"> </w:t>
      </w:r>
      <w:r w:rsidRPr="009B29FD">
        <w:rPr>
          <w:i/>
        </w:rPr>
        <w:t>h</w:t>
      </w:r>
      <w:r w:rsidRPr="009B29FD">
        <w:t xml:space="preserve"> ≈ 10.05 (2 d.p.)</w:t>
      </w:r>
    </w:p>
    <w:p w14:paraId="64100177" w14:textId="54891456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321F66">
        <w:t>6</w:t>
      </w:r>
    </w:p>
    <w:p w14:paraId="551510CA" w14:textId="77777777" w:rsidR="001B433F" w:rsidRDefault="001B433F" w:rsidP="00CC4E15">
      <w:pPr>
        <w:pStyle w:val="Psectionheading"/>
        <w:spacing w:after="0"/>
      </w:pPr>
      <w:r>
        <w:lastRenderedPageBreak/>
        <w:t>Short answer section</w:t>
      </w:r>
    </w:p>
    <w:p w14:paraId="0BA244BB" w14:textId="7063D932" w:rsidR="001158EE" w:rsidRDefault="001158EE" w:rsidP="001158EE">
      <w:pPr>
        <w:pStyle w:val="Pquestionheadingsx1stafterhead"/>
      </w:pPr>
      <w:r>
        <w:t xml:space="preserve">Question </w:t>
      </w:r>
      <w:r w:rsidR="00637783">
        <w:t>7</w:t>
      </w:r>
      <w:r>
        <w:tab/>
      </w:r>
      <w:r w:rsidR="00DC03BA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DC03BA">
        <w:rPr>
          <w:rStyle w:val="Cmarkslabel"/>
        </w:rPr>
        <w:t>s</w:t>
      </w:r>
      <w:r>
        <w:tab/>
      </w:r>
      <w:r w:rsidR="00246575">
        <w:t>[2.1, 2.2]</w:t>
      </w:r>
    </w:p>
    <w:p w14:paraId="0DD457B3" w14:textId="60D948EA" w:rsidR="00F551F2" w:rsidRDefault="00656111" w:rsidP="001A767F">
      <w:pPr>
        <w:pStyle w:val="Pquestiontextpartsa"/>
        <w:tabs>
          <w:tab w:val="clear" w:pos="397"/>
        </w:tabs>
        <w:ind w:left="0" w:firstLine="0"/>
      </w:pPr>
      <w:r w:rsidRPr="00D65A6E">
        <w:t xml:space="preserve">In a right-angled triangle, the hypotenuse is always </w:t>
      </w:r>
      <w:r w:rsidRPr="00D65A6E">
        <w:rPr>
          <w:u w:val="single"/>
        </w:rPr>
        <w:t>longer</w:t>
      </w:r>
      <w:r w:rsidRPr="00D65A6E">
        <w:t xml:space="preserve"> than the other two sides.</w:t>
      </w:r>
      <w:r w:rsidRPr="00D65A6E">
        <w:br/>
        <w:t xml:space="preserve">The right angle in a right-angled triangle is </w:t>
      </w:r>
      <w:r w:rsidRPr="00D65A6E">
        <w:rPr>
          <w:u w:val="single"/>
        </w:rPr>
        <w:t xml:space="preserve">opposite </w:t>
      </w:r>
      <w:r w:rsidRPr="00D65A6E">
        <w:t>the hypotenuse.</w:t>
      </w:r>
      <w:r w:rsidRPr="00D65A6E">
        <w:br/>
        <w:t xml:space="preserve">To find the length of the hypotenuse, the first step is to add the </w:t>
      </w:r>
      <w:r w:rsidRPr="00D65A6E">
        <w:rPr>
          <w:u w:val="single"/>
        </w:rPr>
        <w:t>squares</w:t>
      </w:r>
      <w:r w:rsidRPr="00D65A6E">
        <w:t xml:space="preserve"> of the other two sides.</w:t>
      </w:r>
    </w:p>
    <w:p w14:paraId="437007C0" w14:textId="5726228D" w:rsidR="00F551F2" w:rsidRDefault="00F551F2" w:rsidP="00F551F2">
      <w:pPr>
        <w:pStyle w:val="Pquestionheadingsx1stafterhead"/>
      </w:pPr>
      <w:r>
        <w:t xml:space="preserve">Question </w:t>
      </w:r>
      <w:r w:rsidR="00637783">
        <w:t>8</w:t>
      </w:r>
      <w:r>
        <w:tab/>
      </w:r>
      <w:r w:rsidR="00DC03B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</w:t>
      </w:r>
      <w:r w:rsidR="00A869D1">
        <w:t>.1</w:t>
      </w:r>
      <w:r>
        <w:t>]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845"/>
      </w:tblGrid>
      <w:tr w:rsidR="00CC4E15" w14:paraId="1FE325CA" w14:textId="77777777" w:rsidTr="00CC4E15">
        <w:tc>
          <w:tcPr>
            <w:tcW w:w="5040" w:type="dxa"/>
          </w:tcPr>
          <w:p w14:paraId="45019389" w14:textId="77777777" w:rsidR="00CC4E15" w:rsidRDefault="00CC4E15" w:rsidP="00CC4E15">
            <w:pPr>
              <w:pStyle w:val="Pquestiontextpartsa"/>
            </w:pPr>
            <w:r w:rsidRPr="00282AC0">
              <w:rPr>
                <w:b/>
              </w:rPr>
              <w:t>(a)</w:t>
            </w:r>
            <w:r w:rsidRPr="00282AC0">
              <w:rPr>
                <w:b/>
              </w:rPr>
              <w:tab/>
            </w:r>
            <w:r>
              <w:t xml:space="preserve">The hypotenuse is the longest side, </w:t>
            </w:r>
            <w:r w:rsidRPr="0091058F">
              <w:rPr>
                <w:i/>
              </w:rPr>
              <w:t>XY</w:t>
            </w:r>
            <w:r>
              <w:t>.</w:t>
            </w:r>
            <w:r>
              <w:tab/>
            </w:r>
          </w:p>
          <w:p w14:paraId="6885C7EF" w14:textId="77777777" w:rsidR="00CC4E15" w:rsidRPr="00282AC0" w:rsidRDefault="00CC4E15" w:rsidP="00CC4E15">
            <w:pPr>
              <w:pStyle w:val="Pquestiontextpartsa"/>
              <w:rPr>
                <w:b/>
              </w:rPr>
            </w:pPr>
            <w:r>
              <w:t xml:space="preserve">The right angle is at </w:t>
            </w:r>
            <w:r w:rsidRPr="0091058F">
              <w:rPr>
                <w:i/>
              </w:rPr>
              <w:t>W</w:t>
            </w:r>
            <w:r>
              <w:t xml:space="preserve">, opposite to </w:t>
            </w:r>
            <w:r w:rsidRPr="0091058F">
              <w:rPr>
                <w:i/>
              </w:rPr>
              <w:t>XY</w:t>
            </w:r>
            <w:r>
              <w:t>.</w:t>
            </w:r>
          </w:p>
          <w:p w14:paraId="6F53FB81" w14:textId="77777777" w:rsidR="00CC4E15" w:rsidRPr="00B14116" w:rsidRDefault="00CC4E15" w:rsidP="00CC4E15">
            <w:pPr>
              <w:tabs>
                <w:tab w:val="left" w:pos="5103"/>
              </w:tabs>
            </w:pPr>
            <w:r>
              <w:rPr>
                <w:noProof/>
                <w:color w:val="FF0000"/>
                <w:sz w:val="20"/>
                <w:szCs w:val="20"/>
              </w:rPr>
              <w:drawing>
                <wp:inline distT="0" distB="0" distL="0" distR="0" wp14:anchorId="03E48259" wp14:editId="706934D2">
                  <wp:extent cx="1031358" cy="10945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09_EB_02_FBTS_01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96" cy="109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32A63" w14:textId="77777777" w:rsidR="00CC4E15" w:rsidRDefault="00CC4E15" w:rsidP="00656111">
            <w:pPr>
              <w:pStyle w:val="Pquestiontextpartsa"/>
              <w:ind w:left="0" w:firstLine="0"/>
              <w:rPr>
                <w:b/>
              </w:rPr>
            </w:pPr>
          </w:p>
        </w:tc>
        <w:tc>
          <w:tcPr>
            <w:tcW w:w="5040" w:type="dxa"/>
          </w:tcPr>
          <w:p w14:paraId="52697A5A" w14:textId="77777777" w:rsidR="00CC4E15" w:rsidRDefault="00CC4E15" w:rsidP="00CC4E15">
            <w:pPr>
              <w:pStyle w:val="Pquestiontextpartsa"/>
            </w:pPr>
            <w:r w:rsidRPr="00282AC0">
              <w:rPr>
                <w:b/>
              </w:rPr>
              <w:t>(b)</w:t>
            </w:r>
            <w:r>
              <w:rPr>
                <w:b/>
              </w:rPr>
              <w:tab/>
            </w:r>
            <w:r>
              <w:t xml:space="preserve">The hypotenuse is the longest side, </w:t>
            </w:r>
            <w:r w:rsidRPr="0091058F">
              <w:rPr>
                <w:i/>
              </w:rPr>
              <w:t>DF</w:t>
            </w:r>
            <w:r>
              <w:t>.</w:t>
            </w:r>
            <w:r>
              <w:tab/>
              <w:t xml:space="preserve">The right angle is at </w:t>
            </w:r>
            <w:r w:rsidRPr="0091058F">
              <w:rPr>
                <w:i/>
              </w:rPr>
              <w:t>E</w:t>
            </w:r>
            <w:r>
              <w:t xml:space="preserve">, opposite to </w:t>
            </w:r>
            <w:r w:rsidRPr="0091058F">
              <w:rPr>
                <w:i/>
              </w:rPr>
              <w:t>DF</w:t>
            </w:r>
            <w:r>
              <w:t>.</w:t>
            </w:r>
          </w:p>
          <w:p w14:paraId="3387B892" w14:textId="77777777" w:rsidR="00CC4E15" w:rsidRDefault="00CC4E15" w:rsidP="00CC4E15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78C085C3" wp14:editId="0CD88A0C">
                  <wp:extent cx="1100328" cy="84429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09_EB_02_FBT_08 ab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84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DFF97" w14:textId="77777777" w:rsidR="00CC4E15" w:rsidRDefault="00CC4E15" w:rsidP="00656111">
            <w:pPr>
              <w:pStyle w:val="Pquestiontextpartsa"/>
              <w:ind w:left="0" w:firstLine="0"/>
              <w:rPr>
                <w:b/>
              </w:rPr>
            </w:pPr>
          </w:p>
        </w:tc>
      </w:tr>
    </w:tbl>
    <w:p w14:paraId="3AB4B224" w14:textId="30DB019E" w:rsidR="00AA27EC" w:rsidRDefault="00637783" w:rsidP="00AA27EC">
      <w:pPr>
        <w:pStyle w:val="Pquestionheadingsx1stafterhead"/>
      </w:pPr>
      <w:r>
        <w:t>Question 9</w:t>
      </w:r>
      <w:r w:rsidR="00AA27EC">
        <w:tab/>
      </w:r>
      <w:r w:rsidR="00DC03BA">
        <w:rPr>
          <w:rStyle w:val="Cmarkslabel"/>
        </w:rPr>
        <w:t>1</w:t>
      </w:r>
      <w:r w:rsidR="00AA27EC" w:rsidRPr="001B433F">
        <w:rPr>
          <w:rStyle w:val="Cmarkslabel"/>
        </w:rPr>
        <w:t xml:space="preserve"> mark</w:t>
      </w:r>
      <w:r w:rsidR="00AA27EC">
        <w:tab/>
        <w:t>[</w:t>
      </w:r>
      <w:r w:rsidR="00246575">
        <w:t>2</w:t>
      </w:r>
      <w:r w:rsidR="00A869D1">
        <w:t>.</w:t>
      </w:r>
      <w:r w:rsidR="00DC03BA">
        <w:t>1</w:t>
      </w:r>
      <w:r w:rsidR="00AA27EC">
        <w:t>]</w:t>
      </w:r>
    </w:p>
    <w:p w14:paraId="601B317B" w14:textId="77777777" w:rsidR="00282AC0" w:rsidRPr="00B14116" w:rsidRDefault="00282AC0" w:rsidP="00282AC0">
      <w:pPr>
        <w:pStyle w:val="Pquestiontextpartsa"/>
      </w:pPr>
      <w:r w:rsidRPr="00044BA8">
        <w:t>Student working should be close to actual measurements</w:t>
      </w:r>
      <w:r>
        <w:t>.</w:t>
      </w:r>
    </w:p>
    <w:p w14:paraId="44ACE683" w14:textId="3763579C" w:rsidR="00AA27EC" w:rsidRDefault="00C02C29" w:rsidP="00C02C29">
      <w:r>
        <w:rPr>
          <w:noProof/>
          <w:color w:val="FF0000"/>
          <w:sz w:val="20"/>
          <w:szCs w:val="20"/>
        </w:rPr>
        <w:drawing>
          <wp:inline distT="0" distB="0" distL="0" distR="0" wp14:anchorId="6E762285" wp14:editId="671DEE84">
            <wp:extent cx="1297172" cy="922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09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96" cy="9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AD3" w14:textId="2E33294C" w:rsidR="00AA27EC" w:rsidRDefault="00637783" w:rsidP="00AA27EC">
      <w:pPr>
        <w:pStyle w:val="Pquestionheadingsx1stafterhead"/>
      </w:pPr>
      <w:r>
        <w:t>Question 10</w:t>
      </w:r>
      <w:r w:rsidR="00AA27EC">
        <w:tab/>
      </w:r>
      <w:r w:rsidR="00246575" w:rsidRPr="00246575">
        <w:rPr>
          <w:rStyle w:val="Cmarkslabel"/>
        </w:rPr>
        <w:t>2</w:t>
      </w:r>
      <w:r w:rsidR="00AA27EC" w:rsidRPr="00246575">
        <w:rPr>
          <w:rStyle w:val="Cmarkslabel"/>
        </w:rPr>
        <w:t xml:space="preserve"> marks</w:t>
      </w:r>
      <w:r w:rsidR="00AA27EC" w:rsidRPr="00246575">
        <w:tab/>
        <w:t>[</w:t>
      </w:r>
      <w:r w:rsidR="00246575" w:rsidRPr="00246575">
        <w:t>2.2</w:t>
      </w:r>
      <w:r w:rsidR="00AA27EC" w:rsidRPr="00246575">
        <w:t>]</w:t>
      </w:r>
    </w:p>
    <w:p w14:paraId="76CB654C" w14:textId="77777777" w:rsidR="00C944DB" w:rsidRPr="006E5D11" w:rsidRDefault="00C944DB" w:rsidP="00C944DB">
      <w:pPr>
        <w:pStyle w:val="Pquestiontextmainstem"/>
        <w:rPr>
          <w:lang w:val="en-US"/>
        </w:rPr>
      </w:pPr>
      <w:r>
        <w:t>5</w:t>
      </w:r>
      <w:r w:rsidRPr="009B29FD">
        <w:t>.</w:t>
      </w:r>
      <w:r>
        <w:t>7</w:t>
      </w:r>
      <w:r w:rsidRPr="009B29FD">
        <w:rPr>
          <w:vertAlign w:val="superscript"/>
        </w:rPr>
        <w:t xml:space="preserve">2 </w:t>
      </w:r>
      <w:r w:rsidRPr="009B29FD">
        <w:t xml:space="preserve">+ </w:t>
      </w:r>
      <w:r>
        <w:t>4</w:t>
      </w:r>
      <w:r w:rsidRPr="009B29FD">
        <w:t>.</w:t>
      </w:r>
      <w:r>
        <w:t>2</w:t>
      </w:r>
      <w:r w:rsidRPr="009B29FD">
        <w:rPr>
          <w:vertAlign w:val="superscript"/>
        </w:rPr>
        <w:t>2</w:t>
      </w:r>
      <w:r>
        <w:t xml:space="preserve"> = 32.49 + 17.64 = 50.13</w:t>
      </w:r>
    </w:p>
    <w:p w14:paraId="73FA079F" w14:textId="77777777" w:rsidR="00C944DB" w:rsidRPr="009B29FD" w:rsidRDefault="00C944DB" w:rsidP="00C944DB">
      <w:pPr>
        <w:pStyle w:val="Pquestiontextmainstem"/>
      </w:pPr>
      <w:r w:rsidRPr="006E5D11">
        <w:rPr>
          <w:lang w:val="en-US"/>
        </w:rPr>
        <w:t>7.2</w:t>
      </w:r>
      <w:r w:rsidRPr="006E5D11">
        <w:rPr>
          <w:vertAlign w:val="superscript"/>
          <w:lang w:val="en-US"/>
        </w:rPr>
        <w:t>2</w:t>
      </w:r>
      <w:r w:rsidRPr="009B29FD">
        <w:rPr>
          <w:lang w:val="en-US"/>
        </w:rPr>
        <w:t xml:space="preserve"> = </w:t>
      </w:r>
      <w:r>
        <w:rPr>
          <w:lang w:val="en-US"/>
        </w:rPr>
        <w:t>51.84</w:t>
      </w:r>
    </w:p>
    <w:p w14:paraId="5A035812" w14:textId="0B9449BE" w:rsidR="00C944DB" w:rsidRPr="006E5D11" w:rsidRDefault="00C944DB" w:rsidP="00C944DB">
      <w:pPr>
        <w:pStyle w:val="Pquestiontextmainstem"/>
        <w:rPr>
          <w:lang w:val="en-US"/>
        </w:rPr>
      </w:pPr>
      <w:r>
        <w:t>5</w:t>
      </w:r>
      <w:r w:rsidRPr="009B29FD">
        <w:t>.</w:t>
      </w:r>
      <w:r>
        <w:t>7</w:t>
      </w:r>
      <w:r w:rsidRPr="009B29FD">
        <w:rPr>
          <w:vertAlign w:val="superscript"/>
        </w:rPr>
        <w:t>2</w:t>
      </w:r>
      <w:r w:rsidRPr="00C944DB">
        <w:t xml:space="preserve"> </w:t>
      </w:r>
      <w:r w:rsidRPr="009B29FD">
        <w:t xml:space="preserve">+ </w:t>
      </w:r>
      <w:r>
        <w:t>4</w:t>
      </w:r>
      <w:r w:rsidRPr="009B29FD">
        <w:t>.</w:t>
      </w:r>
      <w:r>
        <w:t>2</w:t>
      </w:r>
      <w:r w:rsidRPr="009B29FD">
        <w:rPr>
          <w:vertAlign w:val="superscript"/>
        </w:rPr>
        <w:t>2</w:t>
      </w:r>
      <w:r>
        <w:t xml:space="preserve"> ≠ </w:t>
      </w:r>
      <w:r w:rsidRPr="006E5D11">
        <w:rPr>
          <w:lang w:val="en-US"/>
        </w:rPr>
        <w:t>7.2</w:t>
      </w:r>
      <w:r w:rsidRPr="006E5D11">
        <w:rPr>
          <w:vertAlign w:val="superscript"/>
          <w:lang w:val="en-US"/>
        </w:rPr>
        <w:t>2</w:t>
      </w:r>
    </w:p>
    <w:p w14:paraId="0267D19C" w14:textId="4D568760" w:rsidR="00AA27EC" w:rsidRDefault="00C944DB" w:rsidP="00C944DB">
      <w:pPr>
        <w:pStyle w:val="Pquestiontextmainstem"/>
      </w:pPr>
      <w:r w:rsidRPr="00B14116">
        <w:t xml:space="preserve">The room </w:t>
      </w:r>
      <w:r>
        <w:t>is not ‘square’ as the corner is</w:t>
      </w:r>
      <w:r w:rsidRPr="00B14116">
        <w:t xml:space="preserve"> not a right angle</w:t>
      </w:r>
      <w:r>
        <w:t>.</w:t>
      </w:r>
    </w:p>
    <w:p w14:paraId="49814120" w14:textId="258D241F" w:rsidR="00DC1E49" w:rsidRDefault="00DC1E49" w:rsidP="00DC1E49">
      <w:pPr>
        <w:pStyle w:val="Pquestionheadingsx1stafterhead"/>
      </w:pPr>
      <w:r>
        <w:t>Question 1</w:t>
      </w:r>
      <w:r w:rsidR="00637783">
        <w:t>1</w:t>
      </w:r>
      <w:r>
        <w:tab/>
      </w:r>
      <w:r w:rsidR="00AD5935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AD5935">
        <w:t>4</w:t>
      </w:r>
      <w:r>
        <w:t>]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891"/>
      </w:tblGrid>
      <w:tr w:rsidR="00CC4E15" w14:paraId="56F1DEFE" w14:textId="77777777" w:rsidTr="00CC4E15">
        <w:tc>
          <w:tcPr>
            <w:tcW w:w="5040" w:type="dxa"/>
          </w:tcPr>
          <w:p w14:paraId="648DA659" w14:textId="77777777" w:rsidR="00CC4E15" w:rsidRDefault="00CC4E15" w:rsidP="00CC4E15">
            <w:pPr>
              <w:pStyle w:val="Pquestiontextpartsa"/>
            </w:pPr>
            <w:r w:rsidRPr="00C81833">
              <w:rPr>
                <w:b/>
              </w:rPr>
              <w:t>(a)</w:t>
            </w:r>
            <w:r>
              <w:tab/>
            </w:r>
          </w:p>
          <w:p w14:paraId="2E7DDF62" w14:textId="3428A836" w:rsidR="00CC4E15" w:rsidRDefault="00CC4E15" w:rsidP="00C81833">
            <w:pPr>
              <w:pStyle w:val="Pquestiontextpartsa"/>
              <w:ind w:left="0" w:firstLine="0"/>
              <w:rPr>
                <w:b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16C9E740" wp14:editId="5AB94E9A">
                  <wp:extent cx="853440" cy="13106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09_EB_02_FBT_11.jpg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0901619E" w14:textId="77777777" w:rsidR="00CC4E15" w:rsidRDefault="00CC4E15" w:rsidP="00CC4E15">
            <w:pPr>
              <w:pStyle w:val="Pquestiontextpartsa"/>
            </w:pPr>
            <w:r w:rsidRPr="00C81833">
              <w:rPr>
                <w:b/>
              </w:rPr>
              <w:t>(b)</w:t>
            </w:r>
            <w:r>
              <w:tab/>
            </w:r>
          </w:p>
          <w:p w14:paraId="2DEF7896" w14:textId="71705A99" w:rsidR="00CC4E15" w:rsidRDefault="00CC4E15" w:rsidP="00C81833">
            <w:pPr>
              <w:pStyle w:val="Pquestiontextpartsa"/>
              <w:ind w:left="0" w:firstLine="0"/>
              <w:rPr>
                <w:b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7E509FEE" wp14:editId="76147381">
                  <wp:extent cx="1737360" cy="4084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2e_09_EB_02_FBT_12.jpg"/>
                          <pic:cNvPicPr/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40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4D70B" w14:textId="09A01A6C" w:rsidR="00C02C29" w:rsidRDefault="00CC4E15" w:rsidP="00C81833">
      <w:pPr>
        <w:pStyle w:val="Pquestiontextpartsa"/>
      </w:pPr>
      <w:r w:rsidRPr="00C81833">
        <w:rPr>
          <w:b/>
        </w:rPr>
        <w:t xml:space="preserve"> </w:t>
      </w:r>
      <w:r w:rsidR="00C81833" w:rsidRPr="00C81833">
        <w:rPr>
          <w:b/>
        </w:rPr>
        <w:t>(c)</w:t>
      </w:r>
      <w:r w:rsidR="00C81833">
        <w:tab/>
      </w:r>
    </w:p>
    <w:p w14:paraId="12FC2934" w14:textId="537A8C73" w:rsidR="00C81833" w:rsidRDefault="00C02C29" w:rsidP="00C81833">
      <w:pPr>
        <w:pStyle w:val="Pquestiontextpartsa"/>
      </w:pPr>
      <w:r>
        <w:rPr>
          <w:noProof/>
        </w:rPr>
        <w:drawing>
          <wp:inline distT="0" distB="0" distL="0" distR="0" wp14:anchorId="7787F2A3" wp14:editId="74C13051">
            <wp:extent cx="1170432" cy="4297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FBT_13.jp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839" w14:textId="327A16A2" w:rsidR="000432B1" w:rsidRDefault="000432B1" w:rsidP="000432B1">
      <w:pPr>
        <w:pStyle w:val="Pquestionheadingsx1stafterhead"/>
      </w:pPr>
      <w:r>
        <w:t>Question 1</w:t>
      </w:r>
      <w:r w:rsidR="00637783">
        <w:t>2</w:t>
      </w:r>
      <w:r>
        <w:tab/>
      </w:r>
      <w:r w:rsidR="00A869D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167945">
        <w:t>2</w:t>
      </w:r>
      <w:r>
        <w:t>]</w:t>
      </w:r>
    </w:p>
    <w:p w14:paraId="78E40EFE" w14:textId="77777777" w:rsidR="00C944DB" w:rsidRPr="00C944DB" w:rsidRDefault="00C944DB" w:rsidP="00C944DB">
      <w:pPr>
        <w:tabs>
          <w:tab w:val="right" w:pos="9213"/>
        </w:tabs>
        <w:rPr>
          <w:rFonts w:asciiTheme="minorHAnsi" w:hAnsiTheme="minorHAnsi"/>
        </w:rPr>
      </w:pPr>
      <w:r w:rsidRPr="00C944DB">
        <w:rPr>
          <w:rFonts w:asciiTheme="minorHAnsi" w:hAnsiTheme="minorHAnsi"/>
          <w:i/>
        </w:rPr>
        <w:t>q</w:t>
      </w:r>
      <w:r w:rsidRPr="00C944DB">
        <w:rPr>
          <w:rFonts w:asciiTheme="minorHAnsi" w:hAnsiTheme="minorHAnsi"/>
          <w:vertAlign w:val="superscript"/>
        </w:rPr>
        <w:t xml:space="preserve">2 </w:t>
      </w:r>
      <w:r w:rsidRPr="00C944DB">
        <w:rPr>
          <w:rFonts w:asciiTheme="minorHAnsi" w:hAnsiTheme="minorHAnsi"/>
        </w:rPr>
        <w:t>= 3.7</w:t>
      </w:r>
      <w:r w:rsidRPr="00C944DB">
        <w:rPr>
          <w:rFonts w:asciiTheme="minorHAnsi" w:hAnsiTheme="minorHAnsi"/>
          <w:vertAlign w:val="superscript"/>
        </w:rPr>
        <w:t>2</w:t>
      </w:r>
      <w:r w:rsidRPr="00C944DB">
        <w:rPr>
          <w:rFonts w:asciiTheme="minorHAnsi" w:hAnsiTheme="minorHAnsi"/>
        </w:rPr>
        <w:t xml:space="preserve"> + 8.9</w:t>
      </w:r>
      <w:r w:rsidRPr="00C944DB">
        <w:rPr>
          <w:rFonts w:asciiTheme="minorHAnsi" w:hAnsiTheme="minorHAnsi"/>
          <w:vertAlign w:val="superscript"/>
        </w:rPr>
        <w:t>2</w:t>
      </w:r>
    </w:p>
    <w:p w14:paraId="6020104C" w14:textId="77777777" w:rsidR="00C944DB" w:rsidRPr="00C944DB" w:rsidRDefault="00C944DB" w:rsidP="00C944DB">
      <w:pPr>
        <w:tabs>
          <w:tab w:val="right" w:pos="9213"/>
        </w:tabs>
        <w:rPr>
          <w:rFonts w:asciiTheme="minorHAnsi" w:hAnsiTheme="minorHAnsi"/>
        </w:rPr>
      </w:pPr>
      <w:r w:rsidRPr="00C944DB">
        <w:rPr>
          <w:rFonts w:asciiTheme="minorHAnsi" w:hAnsiTheme="minorHAnsi"/>
          <w:i/>
        </w:rPr>
        <w:t>q</w:t>
      </w:r>
      <w:r w:rsidRPr="00C944DB">
        <w:rPr>
          <w:rFonts w:asciiTheme="minorHAnsi" w:hAnsiTheme="minorHAnsi"/>
          <w:vertAlign w:val="superscript"/>
        </w:rPr>
        <w:t>2</w:t>
      </w:r>
      <w:r w:rsidRPr="00C944DB">
        <w:rPr>
          <w:rFonts w:asciiTheme="minorHAnsi" w:hAnsiTheme="minorHAnsi"/>
        </w:rPr>
        <w:t xml:space="preserve"> = 13.69 + 79.21</w:t>
      </w:r>
    </w:p>
    <w:p w14:paraId="491E0E59" w14:textId="77777777" w:rsidR="00C944DB" w:rsidRPr="00C944DB" w:rsidRDefault="00C944DB" w:rsidP="00C944DB">
      <w:pPr>
        <w:tabs>
          <w:tab w:val="right" w:pos="9213"/>
        </w:tabs>
        <w:rPr>
          <w:rFonts w:asciiTheme="minorHAnsi" w:hAnsiTheme="minorHAnsi"/>
        </w:rPr>
      </w:pPr>
      <w:r w:rsidRPr="00C944DB">
        <w:rPr>
          <w:rFonts w:asciiTheme="minorHAnsi" w:hAnsiTheme="minorHAnsi"/>
          <w:i/>
        </w:rPr>
        <w:t>q</w:t>
      </w:r>
      <w:r w:rsidRPr="00C944DB">
        <w:rPr>
          <w:rFonts w:asciiTheme="minorHAnsi" w:hAnsiTheme="minorHAnsi"/>
          <w:vertAlign w:val="superscript"/>
        </w:rPr>
        <w:t>2</w:t>
      </w:r>
      <w:r w:rsidRPr="00C944DB">
        <w:rPr>
          <w:rFonts w:asciiTheme="minorHAnsi" w:hAnsiTheme="minorHAnsi"/>
        </w:rPr>
        <w:t xml:space="preserve"> = 92.90</w:t>
      </w:r>
    </w:p>
    <w:p w14:paraId="211944E6" w14:textId="03A00754" w:rsidR="00C944DB" w:rsidRPr="00C944DB" w:rsidRDefault="00C944DB" w:rsidP="00C944DB">
      <w:pPr>
        <w:tabs>
          <w:tab w:val="right" w:pos="9213"/>
        </w:tabs>
        <w:rPr>
          <w:rFonts w:asciiTheme="minorHAnsi" w:hAnsiTheme="minorHAnsi"/>
        </w:rPr>
      </w:pPr>
      <w:r w:rsidRPr="00C944DB">
        <w:rPr>
          <w:rFonts w:asciiTheme="minorHAnsi" w:hAnsiTheme="minorHAnsi"/>
          <w:i/>
        </w:rPr>
        <w:t xml:space="preserve"> q </w:t>
      </w:r>
      <w:r w:rsidRPr="00C944DB">
        <w:rPr>
          <w:rFonts w:asciiTheme="minorHAnsi" w:hAnsiTheme="minorHAnsi"/>
        </w:rPr>
        <w:t xml:space="preserve">= </w:t>
      </w:r>
      <w:r w:rsidRPr="00C944DB">
        <w:rPr>
          <w:rFonts w:asciiTheme="minorHAnsi" w:hAnsiTheme="minorHAnsi"/>
          <w:position w:val="-8"/>
        </w:rPr>
        <w:object w:dxaOrig="780" w:dyaOrig="360" w14:anchorId="185E68B8">
          <v:shape id="_x0000_i1027" type="#_x0000_t75" style="width:39.7pt;height:18.6pt" o:ole="">
            <v:imagedata r:id="rId24" o:title=""/>
          </v:shape>
          <o:OLEObject Type="Embed" ProgID="Equation.3" ShapeID="_x0000_i1027" DrawAspect="Content" ObjectID="_1537708747" r:id="rId25"/>
        </w:object>
      </w:r>
    </w:p>
    <w:p w14:paraId="6174F9DA" w14:textId="46B7B6BA" w:rsidR="00C944DB" w:rsidRPr="00C944DB" w:rsidRDefault="00C944DB" w:rsidP="00C944DB">
      <w:pPr>
        <w:tabs>
          <w:tab w:val="right" w:pos="9213"/>
        </w:tabs>
        <w:rPr>
          <w:rFonts w:asciiTheme="minorHAnsi" w:hAnsiTheme="minorHAnsi"/>
        </w:rPr>
      </w:pPr>
      <w:r w:rsidRPr="00C944DB">
        <w:rPr>
          <w:rFonts w:asciiTheme="minorHAnsi" w:hAnsiTheme="minorHAnsi"/>
          <w:i/>
        </w:rPr>
        <w:lastRenderedPageBreak/>
        <w:t xml:space="preserve"> q</w:t>
      </w:r>
      <w:r w:rsidRPr="00C944DB">
        <w:rPr>
          <w:rFonts w:asciiTheme="minorHAnsi" w:hAnsiTheme="minorHAnsi"/>
        </w:rPr>
        <w:t xml:space="preserve"> = 9.638 46…</w:t>
      </w:r>
    </w:p>
    <w:p w14:paraId="11D23D86" w14:textId="686B2413" w:rsidR="000432B1" w:rsidRPr="00C944DB" w:rsidRDefault="00C944DB" w:rsidP="00C944DB">
      <w:pPr>
        <w:pStyle w:val="Pquestiontextmainstem"/>
      </w:pPr>
      <w:r w:rsidRPr="00C944DB">
        <w:rPr>
          <w:i/>
        </w:rPr>
        <w:t xml:space="preserve"> q</w:t>
      </w:r>
      <w:r w:rsidRPr="00C944DB">
        <w:t xml:space="preserve"> ≈ 9.64 (2 d.p.)</w:t>
      </w:r>
    </w:p>
    <w:p w14:paraId="40C749A7" w14:textId="2184E9C1" w:rsidR="00BF1DFA" w:rsidRDefault="00BF1DFA" w:rsidP="00BF1DFA">
      <w:pPr>
        <w:pStyle w:val="Pquestionheadingsx1stafterhead"/>
      </w:pPr>
      <w:r>
        <w:t>Question 1</w:t>
      </w:r>
      <w:r w:rsidR="00637783">
        <w:t>3</w:t>
      </w:r>
      <w:r>
        <w:tab/>
      </w:r>
      <w:r w:rsidR="0045039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2.3</w:t>
      </w:r>
      <w:r>
        <w:t>]</w:t>
      </w:r>
    </w:p>
    <w:p w14:paraId="1173A068" w14:textId="77C33027" w:rsidR="00C944DB" w:rsidRPr="00B52519" w:rsidRDefault="00C944DB" w:rsidP="00C944DB">
      <w:pPr>
        <w:pStyle w:val="Pquestiontextmainstem"/>
      </w:pPr>
      <w:r w:rsidRPr="00B52519">
        <w:t>The hypotenuse is 14.55.</w:t>
      </w:r>
      <w:r w:rsidRPr="00B52519">
        <w:br/>
        <w:t xml:space="preserve">From Pythagoras’ </w:t>
      </w:r>
      <w:r>
        <w:t>t</w:t>
      </w:r>
      <w:r w:rsidRPr="00B52519">
        <w:t>heorem</w:t>
      </w:r>
      <w:r>
        <w:t>:</w:t>
      </w:r>
      <w:r w:rsidRPr="00B52519">
        <w:br/>
      </w:r>
      <w:r w:rsidRPr="00B52519">
        <w:rPr>
          <w:i/>
        </w:rPr>
        <w:t>a</w:t>
      </w:r>
      <w:r w:rsidRPr="00B52519">
        <w:rPr>
          <w:vertAlign w:val="superscript"/>
        </w:rPr>
        <w:t>2</w:t>
      </w:r>
      <w:r w:rsidRPr="00B52519">
        <w:t xml:space="preserve"> + 11.75</w:t>
      </w:r>
      <w:r w:rsidRPr="00B52519">
        <w:rPr>
          <w:vertAlign w:val="superscript"/>
        </w:rPr>
        <w:t>2</w:t>
      </w:r>
      <w:r w:rsidRPr="00B52519">
        <w:t xml:space="preserve"> = 14.55</w:t>
      </w:r>
      <w:r w:rsidRPr="00B52519">
        <w:rPr>
          <w:vertAlign w:val="superscript"/>
        </w:rPr>
        <w:t>2</w:t>
      </w:r>
      <w:r w:rsidRPr="00B52519">
        <w:rPr>
          <w:vertAlign w:val="superscript"/>
        </w:rPr>
        <w:br/>
      </w:r>
      <w:r w:rsidRPr="00B52519">
        <w:rPr>
          <w:i/>
        </w:rPr>
        <w:t>a</w:t>
      </w:r>
      <w:r w:rsidRPr="00B52519">
        <w:rPr>
          <w:vertAlign w:val="superscript"/>
        </w:rPr>
        <w:t>2</w:t>
      </w:r>
      <w:r w:rsidRPr="00B52519">
        <w:t xml:space="preserve"> + 138.0625 =</w:t>
      </w:r>
      <w:r>
        <w:t xml:space="preserve"> </w:t>
      </w:r>
      <w:r w:rsidRPr="00B52519">
        <w:t>211.7025</w:t>
      </w:r>
      <w:r w:rsidRPr="00B52519">
        <w:br/>
      </w:r>
      <w:r>
        <w:t>S</w:t>
      </w:r>
      <w:r w:rsidRPr="00B52519">
        <w:t>ubtract 138.0625 from both sides of the equation</w:t>
      </w:r>
      <w:r>
        <w:t>.</w:t>
      </w:r>
      <w:r w:rsidRPr="00B52519">
        <w:br/>
      </w:r>
      <w:r w:rsidRPr="00B52519">
        <w:rPr>
          <w:i/>
        </w:rPr>
        <w:t>a</w:t>
      </w:r>
      <w:r w:rsidRPr="00B52519">
        <w:rPr>
          <w:vertAlign w:val="superscript"/>
        </w:rPr>
        <w:t>2</w:t>
      </w:r>
      <w:r w:rsidRPr="00B52519">
        <w:t xml:space="preserve"> =</w:t>
      </w:r>
      <w:r>
        <w:t xml:space="preserve"> </w:t>
      </w:r>
      <w:r w:rsidRPr="00B52519">
        <w:t>73.64</w:t>
      </w:r>
    </w:p>
    <w:p w14:paraId="63E0FB27" w14:textId="217DF23F" w:rsidR="00AA27EC" w:rsidRPr="00C81833" w:rsidRDefault="00C944DB" w:rsidP="00C944DB">
      <w:pPr>
        <w:pStyle w:val="Pquestiontextmainstem"/>
      </w:pPr>
      <w:r>
        <w:rPr>
          <w:i/>
        </w:rPr>
        <w:t xml:space="preserve"> </w:t>
      </w:r>
      <w:r w:rsidRPr="00B52519">
        <w:rPr>
          <w:i/>
        </w:rPr>
        <w:t>a</w:t>
      </w:r>
      <w:r w:rsidRPr="00C944DB">
        <w:t xml:space="preserve"> =</w:t>
      </w:r>
      <w:r w:rsidRPr="00B52519">
        <w:rPr>
          <w:position w:val="-8"/>
        </w:rPr>
        <w:object w:dxaOrig="800" w:dyaOrig="360" w14:anchorId="13F0A195">
          <v:shape id="_x0000_i1028" type="#_x0000_t75" style="width:39.7pt;height:18.6pt" o:ole="">
            <v:imagedata r:id="rId26" o:title=""/>
          </v:shape>
          <o:OLEObject Type="Embed" ProgID="Equation.3" ShapeID="_x0000_i1028" DrawAspect="Content" ObjectID="_1537708748" r:id="rId27"/>
        </w:object>
      </w:r>
      <w:r w:rsidRPr="00B52519">
        <w:br/>
      </w:r>
      <w:r>
        <w:rPr>
          <w:i/>
        </w:rPr>
        <w:t xml:space="preserve"> </w:t>
      </w:r>
      <w:r w:rsidRPr="00B52519">
        <w:rPr>
          <w:i/>
        </w:rPr>
        <w:t>a</w:t>
      </w:r>
      <w:r w:rsidRPr="00B52519">
        <w:t xml:space="preserve"> ≈ 8.58 (2 d.p.)</w:t>
      </w:r>
    </w:p>
    <w:p w14:paraId="7E49631A" w14:textId="60598CF9" w:rsidR="000D5728" w:rsidRPr="006D05A3" w:rsidRDefault="000D5728" w:rsidP="000D5728">
      <w:pPr>
        <w:pStyle w:val="Pquestionheadingsx1stafterhead"/>
      </w:pPr>
      <w:r w:rsidRPr="006D05A3">
        <w:t>Question 1</w:t>
      </w:r>
      <w:r w:rsidR="00637783">
        <w:t>4</w:t>
      </w:r>
      <w:r w:rsidRPr="006D05A3">
        <w:tab/>
      </w:r>
      <w:r w:rsidR="00246575" w:rsidRPr="006D05A3">
        <w:rPr>
          <w:rStyle w:val="Cmarkslabel"/>
        </w:rPr>
        <w:t>2</w:t>
      </w:r>
      <w:r w:rsidRPr="006D05A3">
        <w:rPr>
          <w:rStyle w:val="Cmarkslabel"/>
        </w:rPr>
        <w:t xml:space="preserve"> marks</w:t>
      </w:r>
      <w:r w:rsidRPr="006D05A3">
        <w:tab/>
        <w:t>[</w:t>
      </w:r>
      <w:r w:rsidR="00246575" w:rsidRPr="006D05A3">
        <w:t>2.3</w:t>
      </w:r>
      <w:r w:rsidRPr="006D05A3">
        <w:t>]</w:t>
      </w:r>
    </w:p>
    <w:p w14:paraId="2363262B" w14:textId="249CB756" w:rsidR="00C944DB" w:rsidRPr="00F65E37" w:rsidRDefault="00C944DB" w:rsidP="00C944DB">
      <w:pPr>
        <w:pStyle w:val="Pquestiontextmainstem"/>
      </w:pPr>
      <w:r w:rsidRPr="00F65E37">
        <w:t xml:space="preserve">The hypotenuse </w:t>
      </w:r>
      <w:r>
        <w:t>is 15.</w:t>
      </w:r>
      <w:r>
        <w:br/>
        <w:t>From Pythagoras’ theorem:</w:t>
      </w:r>
      <w:r w:rsidRPr="00F65E37">
        <w:br/>
      </w:r>
      <w:r w:rsidRPr="00F65E37">
        <w:rPr>
          <w:i/>
        </w:rPr>
        <w:t>m</w:t>
      </w:r>
      <w:r w:rsidRPr="00F65E37">
        <w:rPr>
          <w:vertAlign w:val="superscript"/>
        </w:rPr>
        <w:t>2</w:t>
      </w:r>
      <w:r w:rsidRPr="00F65E37">
        <w:t xml:space="preserve"> + 13</w:t>
      </w:r>
      <w:r w:rsidRPr="00F65E37">
        <w:rPr>
          <w:vertAlign w:val="superscript"/>
        </w:rPr>
        <w:t>2</w:t>
      </w:r>
      <w:r w:rsidRPr="00F65E37">
        <w:t xml:space="preserve"> = 15</w:t>
      </w:r>
      <w:r w:rsidRPr="00F65E37">
        <w:rPr>
          <w:vertAlign w:val="superscript"/>
        </w:rPr>
        <w:t>2</w:t>
      </w:r>
      <w:r w:rsidRPr="00F65E37">
        <w:rPr>
          <w:vertAlign w:val="superscript"/>
        </w:rPr>
        <w:br/>
      </w:r>
      <w:r w:rsidRPr="00F65E37">
        <w:rPr>
          <w:i/>
        </w:rPr>
        <w:t>m</w:t>
      </w:r>
      <w:r w:rsidRPr="00F65E37">
        <w:rPr>
          <w:vertAlign w:val="superscript"/>
        </w:rPr>
        <w:t>2</w:t>
      </w:r>
      <w:r w:rsidRPr="00F65E37">
        <w:t xml:space="preserve"> + 169 = 225</w:t>
      </w:r>
      <w:r w:rsidRPr="00F65E37">
        <w:br/>
      </w:r>
      <w:r>
        <w:t>S</w:t>
      </w:r>
      <w:r w:rsidRPr="00F65E37">
        <w:t>ubtract 169 from both sides of the equation</w:t>
      </w:r>
      <w:r>
        <w:t>.</w:t>
      </w:r>
      <w:r w:rsidRPr="00F65E37">
        <w:br/>
      </w:r>
      <w:r w:rsidRPr="00F65E37">
        <w:rPr>
          <w:i/>
        </w:rPr>
        <w:t>m</w:t>
      </w:r>
      <w:r w:rsidRPr="00F65E37">
        <w:rPr>
          <w:vertAlign w:val="superscript"/>
        </w:rPr>
        <w:t>2</w:t>
      </w:r>
      <w:r w:rsidRPr="00F65E37">
        <w:t xml:space="preserve"> =</w:t>
      </w:r>
      <w:r>
        <w:t xml:space="preserve"> </w:t>
      </w:r>
      <w:r w:rsidRPr="00F65E37">
        <w:t>56</w:t>
      </w:r>
    </w:p>
    <w:p w14:paraId="5D9E16C4" w14:textId="2DBBFA71" w:rsidR="001C3A61" w:rsidRPr="00C81833" w:rsidRDefault="00C944DB" w:rsidP="00C944DB">
      <w:pPr>
        <w:pStyle w:val="Pquestiontextmainstem"/>
      </w:pPr>
      <w:r w:rsidRPr="00F65E37">
        <w:rPr>
          <w:i/>
        </w:rPr>
        <w:t xml:space="preserve">m </w:t>
      </w:r>
      <w:r w:rsidRPr="00C944DB">
        <w:t>=</w:t>
      </w:r>
      <w:r w:rsidRPr="00F65E37">
        <w:rPr>
          <w:position w:val="-8"/>
        </w:rPr>
        <w:object w:dxaOrig="480" w:dyaOrig="360" w14:anchorId="675783AB">
          <v:shape id="_x0000_i1029" type="#_x0000_t75" style="width:24.85pt;height:18.6pt" o:ole="">
            <v:imagedata r:id="rId28" o:title=""/>
          </v:shape>
          <o:OLEObject Type="Embed" ProgID="Equation.3" ShapeID="_x0000_i1029" DrawAspect="Content" ObjectID="_1537708749" r:id="rId29"/>
        </w:object>
      </w:r>
    </w:p>
    <w:p w14:paraId="05D89105" w14:textId="1A3AC970" w:rsidR="00195476" w:rsidRPr="00C944DB" w:rsidRDefault="00195476" w:rsidP="00195476">
      <w:pPr>
        <w:pStyle w:val="Pquestionheadingsx1stafterhead"/>
      </w:pPr>
      <w:r w:rsidRPr="00C944DB">
        <w:t>Question 1</w:t>
      </w:r>
      <w:r w:rsidR="00637783" w:rsidRPr="00C944DB">
        <w:t>5</w:t>
      </w:r>
      <w:r w:rsidRPr="00C944DB">
        <w:tab/>
      </w:r>
      <w:r w:rsidR="00C02C29">
        <w:rPr>
          <w:rStyle w:val="Cmarkslabel"/>
        </w:rPr>
        <w:t>3</w:t>
      </w:r>
      <w:r w:rsidRPr="00C944DB">
        <w:rPr>
          <w:rStyle w:val="Cmarkslabel"/>
        </w:rPr>
        <w:t xml:space="preserve"> marks</w:t>
      </w:r>
      <w:r w:rsidRPr="00C944DB">
        <w:tab/>
        <w:t>[</w:t>
      </w:r>
      <w:r w:rsidR="00246575" w:rsidRPr="00C944DB">
        <w:t>2.</w:t>
      </w:r>
      <w:r w:rsidR="00450399" w:rsidRPr="00C944DB">
        <w:t>4</w:t>
      </w:r>
      <w:r w:rsidRPr="00C944DB">
        <w:t>]</w:t>
      </w:r>
    </w:p>
    <w:p w14:paraId="1231B852" w14:textId="77777777" w:rsidR="00C944DB" w:rsidRPr="00A576C6" w:rsidRDefault="00C944DB" w:rsidP="00C944DB">
      <w:pPr>
        <w:pStyle w:val="Pquestiontextmainstem"/>
      </w:pPr>
      <w:r w:rsidRPr="00A576C6">
        <w:t>Set 1:</w:t>
      </w:r>
    </w:p>
    <w:p w14:paraId="1878E72D" w14:textId="77777777" w:rsidR="00C944DB" w:rsidRPr="00A576C6" w:rsidRDefault="00C944DB" w:rsidP="00C944DB">
      <w:pPr>
        <w:pStyle w:val="Pquestiontextmainstem"/>
        <w:rPr>
          <w:i/>
          <w:lang w:val="en-US"/>
        </w:rPr>
      </w:pPr>
      <w:r w:rsidRPr="00A576C6">
        <w:t>20</w:t>
      </w:r>
      <w:r w:rsidRPr="00A576C6">
        <w:rPr>
          <w:vertAlign w:val="superscript"/>
        </w:rPr>
        <w:t xml:space="preserve">2 </w:t>
      </w:r>
      <w:r w:rsidRPr="00A576C6">
        <w:t>+ 48</w:t>
      </w:r>
      <w:r w:rsidRPr="00A576C6">
        <w:rPr>
          <w:vertAlign w:val="superscript"/>
        </w:rPr>
        <w:t>2</w:t>
      </w:r>
      <w:r w:rsidRPr="00A576C6">
        <w:t xml:space="preserve"> = 400 + 2304 = 2704</w:t>
      </w:r>
    </w:p>
    <w:p w14:paraId="71496477" w14:textId="77777777" w:rsidR="00C944DB" w:rsidRPr="00A576C6" w:rsidRDefault="00C944DB" w:rsidP="00C944DB">
      <w:pPr>
        <w:pStyle w:val="Pquestiontextmainstem"/>
      </w:pPr>
      <w:r w:rsidRPr="00A576C6">
        <w:rPr>
          <w:lang w:val="en-US"/>
        </w:rPr>
        <w:t>51</w:t>
      </w:r>
      <w:r w:rsidRPr="00A576C6">
        <w:rPr>
          <w:vertAlign w:val="superscript"/>
          <w:lang w:val="en-US"/>
        </w:rPr>
        <w:t>2</w:t>
      </w:r>
      <w:r w:rsidRPr="00A576C6">
        <w:rPr>
          <w:lang w:val="en-US"/>
        </w:rPr>
        <w:t xml:space="preserve"> = </w:t>
      </w:r>
      <w:r w:rsidRPr="00A576C6">
        <w:t>2601</w:t>
      </w:r>
    </w:p>
    <w:p w14:paraId="27A00F22" w14:textId="77777777" w:rsidR="00C944DB" w:rsidRPr="00A576C6" w:rsidRDefault="00C944DB" w:rsidP="00C944DB">
      <w:pPr>
        <w:pStyle w:val="Pquestiontextmainstem"/>
      </w:pPr>
      <w:r w:rsidRPr="00A576C6">
        <w:t>20</w:t>
      </w:r>
      <w:r w:rsidRPr="00A576C6">
        <w:rPr>
          <w:vertAlign w:val="superscript"/>
        </w:rPr>
        <w:t xml:space="preserve">2 </w:t>
      </w:r>
      <w:r w:rsidRPr="00A576C6">
        <w:t>+ 48</w:t>
      </w:r>
      <w:r w:rsidRPr="00A576C6">
        <w:rPr>
          <w:vertAlign w:val="superscript"/>
        </w:rPr>
        <w:t>2</w:t>
      </w:r>
      <w:r w:rsidRPr="00A576C6">
        <w:t xml:space="preserve"> ≠ </w:t>
      </w:r>
      <w:r w:rsidRPr="00A576C6">
        <w:rPr>
          <w:lang w:val="en-US"/>
        </w:rPr>
        <w:t>51</w:t>
      </w:r>
      <w:r w:rsidRPr="00A576C6">
        <w:rPr>
          <w:vertAlign w:val="superscript"/>
          <w:lang w:val="en-US"/>
        </w:rPr>
        <w:t xml:space="preserve">2 </w:t>
      </w:r>
      <w:r w:rsidRPr="00A576C6">
        <w:rPr>
          <w:lang w:val="en-US"/>
        </w:rPr>
        <w:t xml:space="preserve">so Set 1 is not a </w:t>
      </w:r>
      <w:r w:rsidRPr="00A576C6">
        <w:t>Pythagorean triple.</w:t>
      </w:r>
    </w:p>
    <w:p w14:paraId="42716664" w14:textId="77777777" w:rsidR="00C944DB" w:rsidRPr="00A576C6" w:rsidRDefault="00C944DB" w:rsidP="00C944DB">
      <w:pPr>
        <w:pStyle w:val="Pquestiontextmainstem"/>
        <w:rPr>
          <w:lang w:val="en-US"/>
        </w:rPr>
      </w:pPr>
      <w:r w:rsidRPr="00A576C6">
        <w:t>Set 2:</w:t>
      </w:r>
    </w:p>
    <w:p w14:paraId="1371D868" w14:textId="1ADEBC81" w:rsidR="00C944DB" w:rsidRPr="00A576C6" w:rsidRDefault="00C944DB" w:rsidP="00C944DB">
      <w:pPr>
        <w:pStyle w:val="Pquestiontextmainstem"/>
        <w:rPr>
          <w:i/>
          <w:lang w:val="en-US"/>
        </w:rPr>
      </w:pPr>
      <w:r w:rsidRPr="00A576C6">
        <w:t>22</w:t>
      </w:r>
      <w:r w:rsidRPr="00A576C6">
        <w:rPr>
          <w:vertAlign w:val="superscript"/>
        </w:rPr>
        <w:t xml:space="preserve">2 </w:t>
      </w:r>
      <w:r w:rsidRPr="00A576C6">
        <w:t>+ 120</w:t>
      </w:r>
      <w:r w:rsidRPr="00A576C6">
        <w:rPr>
          <w:vertAlign w:val="superscript"/>
        </w:rPr>
        <w:t>2</w:t>
      </w:r>
      <w:r w:rsidRPr="00A576C6">
        <w:t xml:space="preserve"> = 484 + 14</w:t>
      </w:r>
      <w:r>
        <w:t> </w:t>
      </w:r>
      <w:r w:rsidRPr="00A576C6">
        <w:t>400 = 14</w:t>
      </w:r>
      <w:r>
        <w:t> </w:t>
      </w:r>
      <w:r w:rsidRPr="00A576C6">
        <w:t>884</w:t>
      </w:r>
    </w:p>
    <w:p w14:paraId="1187CB9A" w14:textId="3F4C189B" w:rsidR="00C944DB" w:rsidRPr="00A576C6" w:rsidRDefault="00C944DB" w:rsidP="00C944DB">
      <w:pPr>
        <w:pStyle w:val="Pquestiontextmainstem"/>
      </w:pPr>
      <w:r w:rsidRPr="00A576C6">
        <w:rPr>
          <w:lang w:val="en-US"/>
        </w:rPr>
        <w:t>122</w:t>
      </w:r>
      <w:r w:rsidRPr="00A576C6">
        <w:rPr>
          <w:vertAlign w:val="superscript"/>
          <w:lang w:val="en-US"/>
        </w:rPr>
        <w:t>2</w:t>
      </w:r>
      <w:r w:rsidRPr="00A576C6">
        <w:rPr>
          <w:lang w:val="en-US"/>
        </w:rPr>
        <w:t xml:space="preserve"> = </w:t>
      </w:r>
      <w:r w:rsidRPr="00A576C6">
        <w:t>14</w:t>
      </w:r>
      <w:r>
        <w:t> </w:t>
      </w:r>
      <w:r w:rsidRPr="00A576C6">
        <w:t>884</w:t>
      </w:r>
    </w:p>
    <w:p w14:paraId="7795D7FC" w14:textId="219A80CE" w:rsidR="007825F9" w:rsidRDefault="00C944DB" w:rsidP="00C944DB">
      <w:pPr>
        <w:pStyle w:val="Pquestiontextmainstem"/>
      </w:pPr>
      <w:r w:rsidRPr="00A576C6">
        <w:t>22</w:t>
      </w:r>
      <w:r w:rsidRPr="00A576C6">
        <w:rPr>
          <w:vertAlign w:val="superscript"/>
        </w:rPr>
        <w:t xml:space="preserve">2 </w:t>
      </w:r>
      <w:r w:rsidRPr="00A576C6">
        <w:t>+ 120</w:t>
      </w:r>
      <w:r w:rsidRPr="00A576C6">
        <w:rPr>
          <w:vertAlign w:val="superscript"/>
        </w:rPr>
        <w:t>2</w:t>
      </w:r>
      <w:r w:rsidRPr="00A576C6">
        <w:t xml:space="preserve"> = </w:t>
      </w:r>
      <w:r w:rsidRPr="00A576C6">
        <w:rPr>
          <w:lang w:val="en-US"/>
        </w:rPr>
        <w:t>122</w:t>
      </w:r>
      <w:r w:rsidRPr="00A576C6">
        <w:rPr>
          <w:vertAlign w:val="superscript"/>
          <w:lang w:val="en-US"/>
        </w:rPr>
        <w:t xml:space="preserve">2 </w:t>
      </w:r>
      <w:r w:rsidRPr="00A576C6">
        <w:rPr>
          <w:lang w:val="en-US"/>
        </w:rPr>
        <w:t xml:space="preserve">so Set 2 is a </w:t>
      </w:r>
      <w:r w:rsidRPr="00A576C6">
        <w:t>Pythagorean triple.</w:t>
      </w:r>
    </w:p>
    <w:p w14:paraId="6F309F5E" w14:textId="05F912E3" w:rsidR="00163B06" w:rsidRDefault="00163B06" w:rsidP="00CC4E15">
      <w:pPr>
        <w:pStyle w:val="Psectionresults"/>
        <w:spacing w:before="0" w:after="0"/>
      </w:pPr>
      <w:r>
        <w:t xml:space="preserve">Short answer total marks:  </w:t>
      </w:r>
      <w:r w:rsidR="00390C3B">
        <w:t>24</w:t>
      </w:r>
    </w:p>
    <w:p w14:paraId="375EBBE8" w14:textId="77777777" w:rsidR="00163B06" w:rsidRDefault="00163B06" w:rsidP="00CC4E15">
      <w:pPr>
        <w:pStyle w:val="Psectionheading"/>
        <w:spacing w:after="0"/>
      </w:pPr>
      <w:r>
        <w:t>Extended answer section</w:t>
      </w:r>
    </w:p>
    <w:p w14:paraId="72321725" w14:textId="0A61EC23" w:rsidR="001B433F" w:rsidRDefault="001B433F" w:rsidP="00B80E6D">
      <w:pPr>
        <w:pStyle w:val="Pquestionheadingsx1stafterhead"/>
      </w:pPr>
      <w:r>
        <w:t xml:space="preserve">Question </w:t>
      </w:r>
      <w:r w:rsidR="00C81833">
        <w:t>1</w:t>
      </w:r>
      <w:r w:rsidR="00637783">
        <w:t>6</w:t>
      </w:r>
      <w:r>
        <w:tab/>
      </w:r>
      <w:r w:rsidR="00450399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BE1EA1">
        <w:t>2.1, 2.5</w:t>
      </w:r>
      <w:r>
        <w:t>]</w:t>
      </w:r>
    </w:p>
    <w:p w14:paraId="377D2A2F" w14:textId="07941D02" w:rsidR="00C81833" w:rsidRDefault="002509BC" w:rsidP="00C8183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81833">
        <w:rPr>
          <w:rStyle w:val="Cquestionpartlabelbold"/>
        </w:rPr>
        <w:tab/>
      </w:r>
      <w:r w:rsidR="00C81833">
        <w:t xml:space="preserve">Using the Pythagorean triple (3, 4, 5), </w:t>
      </w:r>
      <w:r w:rsidR="00C81833" w:rsidRPr="00AC43F4">
        <w:rPr>
          <w:i/>
        </w:rPr>
        <w:t>x</w:t>
      </w:r>
      <w:r w:rsidR="00C81833">
        <w:t xml:space="preserve"> = </w:t>
      </w:r>
      <w:r w:rsidR="00C944DB">
        <w:t>4</w:t>
      </w:r>
      <w:r w:rsidR="00C81833">
        <w:t>.</w:t>
      </w:r>
    </w:p>
    <w:p w14:paraId="06AEDD95" w14:textId="4F83BEE7" w:rsidR="002509BC" w:rsidRPr="00C81833" w:rsidRDefault="00C81833" w:rsidP="00C81833">
      <w:pPr>
        <w:pStyle w:val="Pquestiontextpartsa"/>
        <w:rPr>
          <w:b/>
        </w:rPr>
      </w:pPr>
      <w:r>
        <w:tab/>
        <w:t xml:space="preserve">Multiplying the numbers in (3, 4, 5) by 3 gives (9, 12, 15); </w:t>
      </w:r>
      <w:r>
        <w:rPr>
          <w:i/>
        </w:rPr>
        <w:t>y</w:t>
      </w:r>
      <w:r>
        <w:t xml:space="preserve"> = 1</w:t>
      </w:r>
      <w:r w:rsidR="00C944DB">
        <w:t>5</w:t>
      </w:r>
      <w:r>
        <w:t>.</w:t>
      </w:r>
    </w:p>
    <w:p w14:paraId="600E635E" w14:textId="7BED7FF4" w:rsidR="00C81833" w:rsidRDefault="00506015" w:rsidP="00C8183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944DB">
        <w:rPr>
          <w:i/>
        </w:rPr>
        <w:t>a</w:t>
      </w:r>
      <w:r w:rsidR="00C81833" w:rsidRPr="00ED7EAB">
        <w:rPr>
          <w:i/>
        </w:rPr>
        <w:t xml:space="preserve"> </w:t>
      </w:r>
      <w:r w:rsidR="00C81833">
        <w:t>is the hypotenuse of a right-angled triangle with shorter sides of 3 and 9.</w:t>
      </w:r>
    </w:p>
    <w:p w14:paraId="2306E99D" w14:textId="3CF83526" w:rsidR="00C81833" w:rsidRDefault="00C81833" w:rsidP="00C81833">
      <w:pPr>
        <w:pStyle w:val="Pquestiontextpartsa"/>
        <w:rPr>
          <w:vertAlign w:val="superscript"/>
        </w:rPr>
      </w:pPr>
      <w:r>
        <w:rPr>
          <w:i/>
        </w:rPr>
        <w:tab/>
      </w:r>
      <w:r w:rsidR="00C944DB">
        <w:rPr>
          <w:i/>
        </w:rPr>
        <w:t>a</w:t>
      </w:r>
      <w:r>
        <w:rPr>
          <w:vertAlign w:val="superscript"/>
        </w:rPr>
        <w:t>2</w:t>
      </w:r>
      <w:r>
        <w:t xml:space="preserve"> = 3</w:t>
      </w:r>
      <w:r>
        <w:rPr>
          <w:vertAlign w:val="superscript"/>
        </w:rPr>
        <w:t xml:space="preserve">2 </w:t>
      </w:r>
      <w:r>
        <w:t>+ 9</w:t>
      </w:r>
      <w:r>
        <w:rPr>
          <w:vertAlign w:val="superscript"/>
        </w:rPr>
        <w:t>2</w:t>
      </w:r>
    </w:p>
    <w:p w14:paraId="1C62953D" w14:textId="0D05EF18" w:rsidR="00F15514" w:rsidRDefault="00C944DB" w:rsidP="00C944DB">
      <w:pPr>
        <w:pStyle w:val="Pquestiontextmainstem"/>
        <w:ind w:left="426"/>
      </w:pPr>
      <w:r>
        <w:rPr>
          <w:i/>
        </w:rPr>
        <w:t>b</w:t>
      </w:r>
      <w:r w:rsidR="00C81833" w:rsidRPr="00ED7EAB">
        <w:rPr>
          <w:i/>
        </w:rPr>
        <w:t xml:space="preserve"> </w:t>
      </w:r>
      <w:r w:rsidR="00C81833">
        <w:t xml:space="preserve">is the hypotenuse of a right-angled triangle with shorter sides of </w:t>
      </w:r>
      <w:r>
        <w:t>5</w:t>
      </w:r>
      <w:r w:rsidR="00C81833">
        <w:t xml:space="preserve"> and </w:t>
      </w:r>
      <w:r>
        <w:t>5</w:t>
      </w:r>
      <w:r w:rsidR="00C81833">
        <w:t xml:space="preserve"> (from equal side marking).</w:t>
      </w:r>
      <w:r w:rsidR="00C81833">
        <w:br/>
      </w:r>
      <w:r w:rsidRPr="005A19B7">
        <w:rPr>
          <w:i/>
        </w:rPr>
        <w:t>b</w:t>
      </w:r>
      <w:r w:rsidRPr="005A19B7">
        <w:rPr>
          <w:vertAlign w:val="superscript"/>
        </w:rPr>
        <w:t>2</w:t>
      </w:r>
      <w:r w:rsidRPr="005A19B7">
        <w:t xml:space="preserve"> = 5</w:t>
      </w:r>
      <w:r w:rsidRPr="005A19B7">
        <w:rPr>
          <w:vertAlign w:val="superscript"/>
        </w:rPr>
        <w:t xml:space="preserve">2 </w:t>
      </w:r>
      <w:r w:rsidRPr="005A19B7">
        <w:t>+ 5</w:t>
      </w:r>
      <w:r w:rsidRPr="005A19B7">
        <w:rPr>
          <w:vertAlign w:val="superscript"/>
        </w:rPr>
        <w:t>2</w:t>
      </w:r>
      <w:r w:rsidRPr="005A19B7">
        <w:t xml:space="preserve">  or  </w:t>
      </w:r>
      <w:r w:rsidRPr="005A19B7">
        <w:rPr>
          <w:i/>
        </w:rPr>
        <w:t>b</w:t>
      </w:r>
      <w:r w:rsidRPr="005A19B7">
        <w:rPr>
          <w:vertAlign w:val="superscript"/>
        </w:rPr>
        <w:t>2</w:t>
      </w:r>
      <w:r w:rsidRPr="005A19B7">
        <w:t xml:space="preserve"> = 2</w:t>
      </w:r>
      <w:r w:rsidRPr="005A19B7">
        <w:rPr>
          <w:vertAlign w:val="superscript"/>
        </w:rPr>
        <w:t xml:space="preserve"> </w:t>
      </w:r>
      <w:r w:rsidRPr="005A19B7">
        <w:t>× 5</w:t>
      </w:r>
      <w:r w:rsidRPr="005A19B7">
        <w:rPr>
          <w:vertAlign w:val="superscript"/>
        </w:rPr>
        <w:t>2</w:t>
      </w:r>
    </w:p>
    <w:p w14:paraId="317DB6F0" w14:textId="2A05B5E3" w:rsidR="00F15514" w:rsidRDefault="00F15514" w:rsidP="00A869D1">
      <w:pPr>
        <w:pStyle w:val="Pquestionheadingsx1stafterhead"/>
      </w:pPr>
      <w:r>
        <w:t xml:space="preserve">Question </w:t>
      </w:r>
      <w:r w:rsidR="0028256E">
        <w:t>1</w:t>
      </w:r>
      <w:r w:rsidR="00637783">
        <w:t>7</w:t>
      </w:r>
      <w:r>
        <w:tab/>
      </w:r>
      <w:r w:rsidR="00140E9B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BE1EA1">
        <w:t>2.</w:t>
      </w:r>
      <w:r w:rsidR="00AD5935">
        <w:t>3</w:t>
      </w:r>
      <w:r w:rsidR="00BE1EA1">
        <w:t>, 2.4</w:t>
      </w:r>
      <w:r>
        <w:t>]</w:t>
      </w:r>
    </w:p>
    <w:p w14:paraId="40E7530C" w14:textId="77777777" w:rsidR="00AA686C" w:rsidRPr="009506D8" w:rsidRDefault="00F15514" w:rsidP="00AA686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28256E">
        <w:rPr>
          <w:rStyle w:val="Cquestionpartlabelbold"/>
        </w:rPr>
        <w:tab/>
      </w:r>
      <w:r w:rsidR="00AA686C" w:rsidRPr="009506D8">
        <w:t>The 18.5 m long wire is the hypotenuse of a right-angled triangle. One of the shorter sides is formed by 17.5 m of the flagpole.</w:t>
      </w:r>
    </w:p>
    <w:p w14:paraId="0569CD5A" w14:textId="77777777" w:rsidR="00AA686C" w:rsidRPr="009506D8" w:rsidRDefault="00AA686C" w:rsidP="00AA686C">
      <w:pPr>
        <w:pStyle w:val="Pquestiontextpartsa"/>
        <w:tabs>
          <w:tab w:val="clear" w:pos="397"/>
        </w:tabs>
        <w:ind w:firstLine="29"/>
      </w:pPr>
      <w:r w:rsidRPr="009506D8">
        <w:t>Let</w:t>
      </w:r>
      <w:r w:rsidRPr="009506D8">
        <w:rPr>
          <w:i/>
        </w:rPr>
        <w:t xml:space="preserve"> x </w:t>
      </w:r>
      <w:r w:rsidRPr="009506D8">
        <w:t>m be the distance between the base of the flagpole and a peg.</w:t>
      </w:r>
    </w:p>
    <w:p w14:paraId="46F7AEF1" w14:textId="70F4EECC" w:rsidR="00AA686C" w:rsidRPr="009506D8" w:rsidRDefault="00AA686C" w:rsidP="00AA686C">
      <w:pPr>
        <w:pStyle w:val="Pquestiontextpartsa"/>
        <w:tabs>
          <w:tab w:val="clear" w:pos="397"/>
        </w:tabs>
        <w:ind w:firstLine="29"/>
      </w:pPr>
      <w:r>
        <w:t>From Pythagoras’ theorem:</w:t>
      </w:r>
    </w:p>
    <w:p w14:paraId="26FF24B3" w14:textId="77777777" w:rsidR="00AA686C" w:rsidRPr="009506D8" w:rsidRDefault="00AA686C" w:rsidP="00AA686C">
      <w:pPr>
        <w:pStyle w:val="Pquestiontextpartsa"/>
        <w:tabs>
          <w:tab w:val="clear" w:pos="397"/>
        </w:tabs>
        <w:ind w:firstLine="29"/>
        <w:rPr>
          <w:b/>
        </w:rPr>
      </w:pPr>
      <w:r w:rsidRPr="009506D8">
        <w:rPr>
          <w:i/>
        </w:rPr>
        <w:lastRenderedPageBreak/>
        <w:t>x</w:t>
      </w:r>
      <w:r w:rsidRPr="009506D8">
        <w:rPr>
          <w:vertAlign w:val="superscript"/>
        </w:rPr>
        <w:t>2</w:t>
      </w:r>
      <w:r w:rsidRPr="009506D8">
        <w:t xml:space="preserve"> + 17.5</w:t>
      </w:r>
      <w:r w:rsidRPr="009506D8">
        <w:rPr>
          <w:vertAlign w:val="superscript"/>
        </w:rPr>
        <w:t>2</w:t>
      </w:r>
      <w:r w:rsidRPr="009506D8">
        <w:t xml:space="preserve"> = 18.5</w:t>
      </w:r>
      <w:r w:rsidRPr="009506D8">
        <w:rPr>
          <w:vertAlign w:val="superscript"/>
        </w:rPr>
        <w:t>2</w:t>
      </w:r>
    </w:p>
    <w:p w14:paraId="252FB601" w14:textId="77777777" w:rsidR="00AA686C" w:rsidRPr="009506D8" w:rsidRDefault="00AA686C" w:rsidP="00AA686C">
      <w:pPr>
        <w:pStyle w:val="Pquestiontextpartsa"/>
        <w:tabs>
          <w:tab w:val="clear" w:pos="397"/>
        </w:tabs>
        <w:ind w:firstLine="29"/>
      </w:pPr>
      <w:r w:rsidRPr="009506D8">
        <w:rPr>
          <w:i/>
        </w:rPr>
        <w:t>x</w:t>
      </w:r>
      <w:r w:rsidRPr="009506D8">
        <w:rPr>
          <w:vertAlign w:val="superscript"/>
        </w:rPr>
        <w:t>2</w:t>
      </w:r>
      <w:r w:rsidRPr="009506D8">
        <w:t xml:space="preserve"> + 306.25 = 342.25</w:t>
      </w:r>
    </w:p>
    <w:p w14:paraId="32660913" w14:textId="7F79E937" w:rsidR="00AA686C" w:rsidRPr="009506D8" w:rsidRDefault="00AA686C" w:rsidP="00AA686C">
      <w:pPr>
        <w:pStyle w:val="Pquestiontextpartsa"/>
        <w:tabs>
          <w:tab w:val="clear" w:pos="397"/>
        </w:tabs>
        <w:ind w:firstLine="29"/>
      </w:pPr>
      <w:r w:rsidRPr="009506D8">
        <w:t>Subtract 306.25 from both sides</w:t>
      </w:r>
      <w:r>
        <w:t>.</w:t>
      </w:r>
    </w:p>
    <w:p w14:paraId="0F76E709" w14:textId="77777777" w:rsidR="00AA686C" w:rsidRPr="009506D8" w:rsidRDefault="00AA686C" w:rsidP="00AA686C">
      <w:pPr>
        <w:pStyle w:val="Pquestiontextpartsa"/>
        <w:tabs>
          <w:tab w:val="clear" w:pos="397"/>
        </w:tabs>
        <w:ind w:firstLine="29"/>
      </w:pPr>
      <w:r w:rsidRPr="009506D8">
        <w:rPr>
          <w:i/>
        </w:rPr>
        <w:t>x</w:t>
      </w:r>
      <w:r w:rsidRPr="009506D8">
        <w:rPr>
          <w:vertAlign w:val="superscript"/>
        </w:rPr>
        <w:t>2</w:t>
      </w:r>
      <w:r w:rsidRPr="009506D8">
        <w:t xml:space="preserve"> = 36</w:t>
      </w:r>
    </w:p>
    <w:p w14:paraId="5F8A0289" w14:textId="04527B24" w:rsidR="00AA686C" w:rsidRPr="009506D8" w:rsidRDefault="00AA686C" w:rsidP="00AA686C">
      <w:pPr>
        <w:pStyle w:val="Pquestiontextpartsa"/>
        <w:tabs>
          <w:tab w:val="clear" w:pos="397"/>
        </w:tabs>
        <w:ind w:firstLine="29"/>
      </w:pPr>
      <w:r>
        <w:rPr>
          <w:i/>
        </w:rPr>
        <w:t xml:space="preserve">  </w:t>
      </w:r>
      <w:r w:rsidRPr="009506D8">
        <w:rPr>
          <w:i/>
        </w:rPr>
        <w:t>x</w:t>
      </w:r>
      <w:r w:rsidRPr="009506D8">
        <w:t xml:space="preserve"> =</w:t>
      </w:r>
      <w:r w:rsidRPr="009506D8">
        <w:rPr>
          <w:position w:val="-8"/>
        </w:rPr>
        <w:object w:dxaOrig="480" w:dyaOrig="360" w14:anchorId="4A7D3858">
          <v:shape id="_x0000_i1030" type="#_x0000_t75" style="width:24.85pt;height:18.6pt" o:ole="">
            <v:imagedata r:id="rId30" o:title=""/>
          </v:shape>
          <o:OLEObject Type="Embed" ProgID="Equation.3" ShapeID="_x0000_i1030" DrawAspect="Content" ObjectID="_1537708750" r:id="rId31"/>
        </w:object>
      </w:r>
      <w:r w:rsidRPr="009506D8">
        <w:t xml:space="preserve"> = 6</w:t>
      </w:r>
    </w:p>
    <w:p w14:paraId="7567DB88" w14:textId="4C90196F" w:rsidR="0028256E" w:rsidRDefault="00AA686C" w:rsidP="00AA686C">
      <w:pPr>
        <w:pStyle w:val="Pquestiontextpartsa"/>
        <w:tabs>
          <w:tab w:val="clear" w:pos="397"/>
        </w:tabs>
        <w:ind w:firstLine="29"/>
      </w:pPr>
      <w:r w:rsidRPr="009506D8">
        <w:t>Each peg is 6 metres from the base of the flagpole.</w:t>
      </w:r>
    </w:p>
    <w:p w14:paraId="2BE1570A" w14:textId="024D412A" w:rsidR="0028256E" w:rsidRPr="0028256E" w:rsidRDefault="0028256E" w:rsidP="0028256E">
      <w:pPr>
        <w:pStyle w:val="Pquestiontextpartsa"/>
      </w:pPr>
      <w:r w:rsidRPr="0028256E">
        <w:rPr>
          <w:b/>
        </w:rPr>
        <w:t>(b)</w:t>
      </w:r>
      <w:r>
        <w:rPr>
          <w:b/>
        </w:rPr>
        <w:tab/>
      </w:r>
      <w:r>
        <w:t xml:space="preserve">Each peg is </w:t>
      </w:r>
      <w:r w:rsidR="00AA686C">
        <w:t>6</w:t>
      </w:r>
      <w:r>
        <w:t xml:space="preserve"> m from the base of the flagpole, so the distance between the pegs is 2</w:t>
      </w:r>
      <w:r w:rsidR="00AA686C">
        <w:t> </w:t>
      </w:r>
      <w:r w:rsidRPr="00B14116">
        <w:t>×</w:t>
      </w:r>
      <w:r w:rsidR="00AA686C">
        <w:t> 6 </w:t>
      </w:r>
      <w:r>
        <w:t>m</w:t>
      </w:r>
      <w:r w:rsidR="00AA686C">
        <w:t> </w:t>
      </w:r>
      <w:r>
        <w:t>=</w:t>
      </w:r>
      <w:r w:rsidR="00AA686C">
        <w:t> 12 </w:t>
      </w:r>
      <w:r>
        <w:t>m.</w:t>
      </w:r>
    </w:p>
    <w:p w14:paraId="70EADACE" w14:textId="3F4716D9" w:rsidR="0028256E" w:rsidRPr="00A16531" w:rsidRDefault="0028256E" w:rsidP="0028256E">
      <w:pPr>
        <w:pStyle w:val="Pquestiontextpartsa"/>
      </w:pPr>
      <w:r w:rsidRPr="0028256E">
        <w:rPr>
          <w:b/>
        </w:rPr>
        <w:t>(c)</w:t>
      </w:r>
      <w:r>
        <w:rPr>
          <w:b/>
        </w:rPr>
        <w:tab/>
      </w:r>
      <w:r>
        <w:t xml:space="preserve">Each wire is the hypotenuse of a right-angled triangle. Let </w:t>
      </w:r>
      <w:r>
        <w:rPr>
          <w:i/>
        </w:rPr>
        <w:t xml:space="preserve">w </w:t>
      </w:r>
      <w:r>
        <w:t xml:space="preserve">be the length of one of the wires. One shorter </w:t>
      </w:r>
      <w:r w:rsidRPr="0028256E">
        <w:t>side</w:t>
      </w:r>
      <w:r>
        <w:t xml:space="preserve"> is still formed by </w:t>
      </w:r>
      <w:r w:rsidR="00AA686C">
        <w:t>17.5 m of the flagpole. T</w:t>
      </w:r>
      <w:r>
        <w:t xml:space="preserve">he other shorter side is now only </w:t>
      </w:r>
      <w:r w:rsidR="00AA686C">
        <w:t>4</w:t>
      </w:r>
      <w:r>
        <w:t xml:space="preserve"> m.</w:t>
      </w:r>
    </w:p>
    <w:p w14:paraId="7CD8FC6E" w14:textId="23767CD1" w:rsidR="0028256E" w:rsidRDefault="0028256E" w:rsidP="0028256E">
      <w:pPr>
        <w:pStyle w:val="Pquestiontextpartsa"/>
        <w:tabs>
          <w:tab w:val="clear" w:pos="397"/>
        </w:tabs>
        <w:ind w:left="426" w:firstLine="0"/>
        <w:rPr>
          <w:i/>
        </w:rPr>
      </w:pPr>
      <w:r>
        <w:t>From Pythagoras’ theorem:</w:t>
      </w:r>
    </w:p>
    <w:p w14:paraId="456ACC77" w14:textId="77777777" w:rsidR="00AA686C" w:rsidRPr="00103631" w:rsidRDefault="00AA686C" w:rsidP="004842AD">
      <w:pPr>
        <w:pStyle w:val="Pquestiontextpartsa"/>
        <w:ind w:firstLine="29"/>
        <w:rPr>
          <w:lang w:val="en-US"/>
        </w:rPr>
      </w:pPr>
      <w:r w:rsidRPr="00103631">
        <w:rPr>
          <w:i/>
        </w:rPr>
        <w:t>w</w:t>
      </w:r>
      <w:r w:rsidRPr="00103631">
        <w:rPr>
          <w:vertAlign w:val="superscript"/>
        </w:rPr>
        <w:t xml:space="preserve">2 </w:t>
      </w:r>
      <w:r w:rsidRPr="00103631">
        <w:t>= 17.5</w:t>
      </w:r>
      <w:r w:rsidRPr="00103631">
        <w:rPr>
          <w:vertAlign w:val="superscript"/>
        </w:rPr>
        <w:t xml:space="preserve">2 </w:t>
      </w:r>
      <w:r w:rsidRPr="00103631">
        <w:t xml:space="preserve">+ </w:t>
      </w:r>
      <w:r>
        <w:t>4</w:t>
      </w:r>
      <w:r w:rsidRPr="00103631">
        <w:rPr>
          <w:vertAlign w:val="superscript"/>
        </w:rPr>
        <w:t>2</w:t>
      </w:r>
    </w:p>
    <w:p w14:paraId="2D32C4C7" w14:textId="77777777" w:rsidR="00AA686C" w:rsidRPr="00103631" w:rsidRDefault="00AA686C" w:rsidP="004842AD">
      <w:pPr>
        <w:pStyle w:val="Pquestiontextpartsa"/>
        <w:ind w:firstLine="29"/>
      </w:pPr>
      <w:r w:rsidRPr="00103631">
        <w:rPr>
          <w:i/>
          <w:lang w:val="en-US"/>
        </w:rPr>
        <w:t>w</w:t>
      </w:r>
      <w:r w:rsidRPr="00103631">
        <w:rPr>
          <w:vertAlign w:val="superscript"/>
          <w:lang w:val="en-US"/>
        </w:rPr>
        <w:t>2</w:t>
      </w:r>
      <w:r w:rsidRPr="00103631">
        <w:rPr>
          <w:lang w:val="en-US"/>
        </w:rPr>
        <w:t xml:space="preserve"> = 306.25 </w:t>
      </w:r>
      <w:r w:rsidRPr="00103631">
        <w:t xml:space="preserve">+ </w:t>
      </w:r>
      <w:r>
        <w:t>16</w:t>
      </w:r>
    </w:p>
    <w:p w14:paraId="0FB3CE14" w14:textId="77777777" w:rsidR="00AA686C" w:rsidRPr="00103631" w:rsidRDefault="00AA686C" w:rsidP="004842AD">
      <w:pPr>
        <w:pStyle w:val="Pquestiontextpartsa"/>
        <w:ind w:firstLine="29"/>
        <w:rPr>
          <w:lang w:val="en-US"/>
        </w:rPr>
      </w:pPr>
      <w:r w:rsidRPr="00103631">
        <w:rPr>
          <w:i/>
          <w:lang w:val="en-US"/>
        </w:rPr>
        <w:t>w</w:t>
      </w:r>
      <w:r w:rsidRPr="00103631">
        <w:rPr>
          <w:vertAlign w:val="superscript"/>
          <w:lang w:val="en-US"/>
        </w:rPr>
        <w:t>2</w:t>
      </w:r>
      <w:r w:rsidRPr="00103631">
        <w:rPr>
          <w:lang w:val="en-US"/>
        </w:rPr>
        <w:t xml:space="preserve"> = 3</w:t>
      </w:r>
      <w:r>
        <w:rPr>
          <w:lang w:val="en-US"/>
        </w:rPr>
        <w:t>22</w:t>
      </w:r>
      <w:r w:rsidRPr="00103631">
        <w:rPr>
          <w:lang w:val="en-US"/>
        </w:rPr>
        <w:t>.25</w:t>
      </w:r>
    </w:p>
    <w:p w14:paraId="7FF58930" w14:textId="77412E8D" w:rsidR="00AA686C" w:rsidRPr="00103631" w:rsidRDefault="00AA686C" w:rsidP="004842AD">
      <w:pPr>
        <w:pStyle w:val="Pquestiontextpartsa"/>
        <w:ind w:firstLine="29"/>
      </w:pPr>
      <w:r w:rsidRPr="00103631">
        <w:rPr>
          <w:i/>
          <w:lang w:val="en-US"/>
        </w:rPr>
        <w:t xml:space="preserve">w </w:t>
      </w:r>
      <w:r w:rsidRPr="00103631">
        <w:rPr>
          <w:lang w:val="en-US"/>
        </w:rPr>
        <w:t>=</w:t>
      </w:r>
      <w:r w:rsidR="004842AD" w:rsidRPr="00103631">
        <w:rPr>
          <w:position w:val="-8"/>
        </w:rPr>
        <w:object w:dxaOrig="900" w:dyaOrig="360" w14:anchorId="6DC1F898">
          <v:shape id="_x0000_i1031" type="#_x0000_t75" style="width:44.7pt;height:18.6pt" o:ole="">
            <v:imagedata r:id="rId32" o:title=""/>
          </v:shape>
          <o:OLEObject Type="Embed" ProgID="Equation.3" ShapeID="_x0000_i1031" DrawAspect="Content" ObjectID="_1537708751" r:id="rId33"/>
        </w:object>
      </w:r>
    </w:p>
    <w:p w14:paraId="7CDE424D" w14:textId="0B583AC2" w:rsidR="00B973A3" w:rsidRDefault="00AA686C" w:rsidP="00AA686C">
      <w:pPr>
        <w:pStyle w:val="Pquestiontextpartsa"/>
        <w:tabs>
          <w:tab w:val="clear" w:pos="397"/>
        </w:tabs>
        <w:ind w:left="426" w:firstLine="0"/>
      </w:pPr>
      <w:r w:rsidRPr="00103631">
        <w:rPr>
          <w:i/>
        </w:rPr>
        <w:t>w</w:t>
      </w:r>
      <w:r w:rsidRPr="00103631">
        <w:t xml:space="preserve"> ≈ 1</w:t>
      </w:r>
      <w:r>
        <w:t>7</w:t>
      </w:r>
      <w:r w:rsidRPr="00103631">
        <w:t>.</w:t>
      </w:r>
      <w:r>
        <w:t>95</w:t>
      </w:r>
      <w:r w:rsidRPr="00103631">
        <w:t xml:space="preserve"> (2 d.p.)</w:t>
      </w:r>
      <w:r w:rsidR="0028256E">
        <w:br/>
        <w:t xml:space="preserve">There are two wires, so the total length of wire needed is 2 </w:t>
      </w:r>
      <w:r w:rsidR="0028256E" w:rsidRPr="00B14116">
        <w:t>×</w:t>
      </w:r>
      <w:r w:rsidR="0028256E">
        <w:t xml:space="preserve"> </w:t>
      </w:r>
      <w:r w:rsidR="004842AD">
        <w:t>1</w:t>
      </w:r>
      <w:r w:rsidR="0028256E">
        <w:t>7.</w:t>
      </w:r>
      <w:r w:rsidR="004842AD">
        <w:t>95</w:t>
      </w:r>
      <w:r w:rsidR="0028256E">
        <w:t xml:space="preserve"> = </w:t>
      </w:r>
      <w:r w:rsidR="004842AD">
        <w:t>3</w:t>
      </w:r>
      <w:r w:rsidR="0028256E">
        <w:t>5.</w:t>
      </w:r>
      <w:r w:rsidR="004842AD">
        <w:t>90</w:t>
      </w:r>
      <w:r w:rsidR="0028256E">
        <w:t xml:space="preserve"> m.</w:t>
      </w:r>
    </w:p>
    <w:p w14:paraId="66E2C24D" w14:textId="1A95CF6B" w:rsidR="00502AAF" w:rsidRDefault="00502AAF" w:rsidP="00502AAF">
      <w:pPr>
        <w:pStyle w:val="Pquestionheadingsx1stafterhead"/>
      </w:pPr>
      <w:r>
        <w:t xml:space="preserve">Question </w:t>
      </w:r>
      <w:r w:rsidR="00637783">
        <w:t>18</w:t>
      </w:r>
      <w:r>
        <w:tab/>
      </w:r>
      <w:r w:rsidR="00AD5935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6C3881">
        <w:t>2.</w:t>
      </w:r>
      <w:r w:rsidR="00AD5935">
        <w:t>2</w:t>
      </w:r>
      <w:r w:rsidR="006C3881">
        <w:t>, 2</w:t>
      </w:r>
      <w:r>
        <w:t>.4]</w:t>
      </w:r>
    </w:p>
    <w:p w14:paraId="2BC962F3" w14:textId="04303769" w:rsidR="004842AD" w:rsidRDefault="00AD5935" w:rsidP="004842AD">
      <w:pPr>
        <w:pStyle w:val="Pquestiontextpartsa"/>
      </w:pPr>
      <w:r w:rsidRPr="0028256E">
        <w:rPr>
          <w:b/>
        </w:rPr>
        <w:t>(</w:t>
      </w:r>
      <w:r>
        <w:rPr>
          <w:b/>
        </w:rPr>
        <w:t>a</w:t>
      </w:r>
      <w:r w:rsidRPr="0028256E">
        <w:rPr>
          <w:b/>
        </w:rPr>
        <w:t>)</w:t>
      </w:r>
      <w:r>
        <w:rPr>
          <w:b/>
        </w:rPr>
        <w:tab/>
      </w:r>
      <w:r w:rsidR="004842AD">
        <w:t xml:space="preserve">The line from </w:t>
      </w:r>
      <w:r w:rsidR="004842AD" w:rsidRPr="004842AD">
        <w:rPr>
          <w:i/>
        </w:rPr>
        <w:t>A</w:t>
      </w:r>
      <w:r w:rsidR="004842AD">
        <w:t xml:space="preserve"> goes north 4 squares: 4 × 100 m = 400 m</w:t>
      </w:r>
    </w:p>
    <w:p w14:paraId="67E5D8B8" w14:textId="20F0E503" w:rsidR="004842AD" w:rsidRDefault="004842AD" w:rsidP="004842AD">
      <w:pPr>
        <w:pStyle w:val="Pquestiontextpartsa"/>
        <w:tabs>
          <w:tab w:val="clear" w:pos="397"/>
        </w:tabs>
        <w:ind w:left="851"/>
      </w:pPr>
      <w:r>
        <w:t>The next section of line is 11 squares long: 11 × 100 m = 1100 m. The direction is east.</w:t>
      </w:r>
    </w:p>
    <w:p w14:paraId="77B7FFE1" w14:textId="77777777" w:rsidR="004842AD" w:rsidRDefault="004842AD" w:rsidP="004842AD">
      <w:pPr>
        <w:pStyle w:val="Pquestiontextpartsa"/>
        <w:tabs>
          <w:tab w:val="clear" w:pos="397"/>
        </w:tabs>
        <w:ind w:left="851"/>
      </w:pPr>
      <w:r>
        <w:t>The last section of the line is going north.</w:t>
      </w:r>
    </w:p>
    <w:p w14:paraId="3E097C4F" w14:textId="74C4DBB5" w:rsidR="0028256E" w:rsidRDefault="004842AD" w:rsidP="004842AD">
      <w:pPr>
        <w:pStyle w:val="Pquestiontextpartsa"/>
        <w:tabs>
          <w:tab w:val="clear" w:pos="397"/>
        </w:tabs>
        <w:ind w:left="851"/>
      </w:pPr>
      <w:r>
        <w:t>Erin walks 400 m north, then 1100 m east and then 200 m north.</w:t>
      </w:r>
    </w:p>
    <w:p w14:paraId="63397E32" w14:textId="2D837D61" w:rsidR="0028256E" w:rsidRDefault="00AD5935" w:rsidP="0028256E">
      <w:pPr>
        <w:pStyle w:val="Pquestiontextpartsa"/>
      </w:pPr>
      <w:r w:rsidRPr="0028256E">
        <w:rPr>
          <w:b/>
        </w:rPr>
        <w:t>(b)</w:t>
      </w:r>
      <w:r>
        <w:rPr>
          <w:b/>
        </w:rPr>
        <w:tab/>
      </w:r>
      <w:r w:rsidR="0028256E">
        <w:t xml:space="preserve">The total distance is </w:t>
      </w:r>
      <w:r w:rsidR="004842AD" w:rsidRPr="001D3B58">
        <w:t xml:space="preserve">400 m + 1100 m + 200 m = 1700 </w:t>
      </w:r>
      <w:r w:rsidR="0028256E">
        <w:t>m.</w:t>
      </w:r>
    </w:p>
    <w:p w14:paraId="2FAB23A0" w14:textId="55829428" w:rsidR="0028256E" w:rsidRDefault="0028256E" w:rsidP="0028256E">
      <w:pPr>
        <w:pStyle w:val="Pquestiontextpartsa"/>
      </w:pPr>
      <w:r>
        <w:tab/>
      </w:r>
      <w:r w:rsidR="004842AD" w:rsidRPr="001D3B58">
        <w:t>1700 m = 1.7 km</w:t>
      </w:r>
    </w:p>
    <w:p w14:paraId="02469F09" w14:textId="77777777" w:rsidR="00E57B66" w:rsidRPr="001D3B58" w:rsidRDefault="00AD5935" w:rsidP="00E57B66">
      <w:pPr>
        <w:pStyle w:val="Pquestiontextpartsa"/>
      </w:pPr>
      <w:r w:rsidRPr="0028256E">
        <w:rPr>
          <w:b/>
        </w:rPr>
        <w:t>(</w:t>
      </w:r>
      <w:r>
        <w:rPr>
          <w:b/>
        </w:rPr>
        <w:t>c</w:t>
      </w:r>
      <w:r w:rsidRPr="0028256E">
        <w:rPr>
          <w:b/>
        </w:rPr>
        <w:t>)</w:t>
      </w:r>
      <w:r>
        <w:rPr>
          <w:b/>
        </w:rPr>
        <w:tab/>
      </w:r>
      <w:r w:rsidR="00E57B66" w:rsidRPr="001D3B58">
        <w:t>The total distance north is 400 m + 200 m = 600 m.</w:t>
      </w:r>
    </w:p>
    <w:p w14:paraId="6A4FE001" w14:textId="77777777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</w:pPr>
      <w:r w:rsidRPr="001D3B58">
        <w:t>The total distance</w:t>
      </w:r>
      <w:r w:rsidRPr="00A32E52">
        <w:t xml:space="preserve"> east is 1100 m.</w:t>
      </w:r>
    </w:p>
    <w:p w14:paraId="15516800" w14:textId="1800F4A0" w:rsidR="00E57B66" w:rsidRPr="00A32E52" w:rsidRDefault="00E57B66" w:rsidP="00E57B66">
      <w:pPr>
        <w:pStyle w:val="Pquestiontextmainstem"/>
        <w:ind w:left="426"/>
      </w:pPr>
      <w:r w:rsidRPr="00A32E52">
        <w:t xml:space="preserve">A straight line from </w:t>
      </w:r>
      <w:r w:rsidRPr="00E57B66">
        <w:rPr>
          <w:i/>
        </w:rPr>
        <w:t>A</w:t>
      </w:r>
      <w:r w:rsidRPr="00A32E52">
        <w:t xml:space="preserve"> to </w:t>
      </w:r>
      <w:r w:rsidRPr="00E57B66">
        <w:rPr>
          <w:i/>
        </w:rPr>
        <w:t>B</w:t>
      </w:r>
      <w:r w:rsidRPr="00A32E52">
        <w:t xml:space="preserve"> is the hypotenuse of a right-angled triangle with shorter sides of 600 m and 1100 m</w:t>
      </w:r>
      <w:r>
        <w:t>.</w:t>
      </w:r>
    </w:p>
    <w:p w14:paraId="6F0F861D" w14:textId="63310756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</w:pPr>
      <w:r w:rsidRPr="00A32E52">
        <w:t>L</w:t>
      </w:r>
      <w:r>
        <w:t xml:space="preserve">et </w:t>
      </w:r>
      <w:r w:rsidRPr="00A32E52">
        <w:rPr>
          <w:i/>
        </w:rPr>
        <w:t>s</w:t>
      </w:r>
      <w:r w:rsidRPr="00A32E52">
        <w:t xml:space="preserve"> m</w:t>
      </w:r>
      <w:r>
        <w:t xml:space="preserve"> be the straight-line distance</w:t>
      </w:r>
      <w:r w:rsidRPr="00A32E52">
        <w:t>.</w:t>
      </w:r>
    </w:p>
    <w:p w14:paraId="4198F6A1" w14:textId="77777777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  <w:rPr>
          <w:lang w:val="en-US"/>
        </w:rPr>
      </w:pPr>
      <w:r w:rsidRPr="00A32E52">
        <w:rPr>
          <w:i/>
        </w:rPr>
        <w:t>s</w:t>
      </w:r>
      <w:r w:rsidRPr="00A32E52">
        <w:rPr>
          <w:vertAlign w:val="superscript"/>
        </w:rPr>
        <w:t xml:space="preserve">2 </w:t>
      </w:r>
      <w:r w:rsidRPr="00A32E52">
        <w:t>= 600</w:t>
      </w:r>
      <w:r w:rsidRPr="00A32E52">
        <w:rPr>
          <w:vertAlign w:val="superscript"/>
        </w:rPr>
        <w:t xml:space="preserve">2 </w:t>
      </w:r>
      <w:r w:rsidRPr="00A32E52">
        <w:t>+ 1100</w:t>
      </w:r>
      <w:r w:rsidRPr="00A32E52">
        <w:rPr>
          <w:vertAlign w:val="superscript"/>
        </w:rPr>
        <w:t>2</w:t>
      </w:r>
    </w:p>
    <w:p w14:paraId="243A4E24" w14:textId="36D793D6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</w:pPr>
      <w:r w:rsidRPr="00A32E52">
        <w:rPr>
          <w:i/>
          <w:lang w:val="en-US"/>
        </w:rPr>
        <w:t>s</w:t>
      </w:r>
      <w:r w:rsidRPr="00A32E52">
        <w:rPr>
          <w:vertAlign w:val="superscript"/>
          <w:lang w:val="en-US"/>
        </w:rPr>
        <w:t>2</w:t>
      </w:r>
      <w:r w:rsidRPr="00A32E52">
        <w:rPr>
          <w:lang w:val="en-US"/>
        </w:rPr>
        <w:t xml:space="preserve"> = 360</w:t>
      </w:r>
      <w:r>
        <w:rPr>
          <w:lang w:val="en-US"/>
        </w:rPr>
        <w:t> </w:t>
      </w:r>
      <w:r w:rsidRPr="00A32E52">
        <w:rPr>
          <w:lang w:val="en-US"/>
        </w:rPr>
        <w:t xml:space="preserve">000 </w:t>
      </w:r>
      <w:r w:rsidRPr="00A32E52">
        <w:t>+ 1</w:t>
      </w:r>
      <w:r>
        <w:t> </w:t>
      </w:r>
      <w:r w:rsidRPr="00A32E52">
        <w:t>210</w:t>
      </w:r>
      <w:r>
        <w:t> </w:t>
      </w:r>
      <w:r w:rsidRPr="00A32E52">
        <w:t>000</w:t>
      </w:r>
    </w:p>
    <w:p w14:paraId="6BD471C6" w14:textId="05ECB4AA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  <w:rPr>
          <w:lang w:val="en-US"/>
        </w:rPr>
      </w:pPr>
      <w:r w:rsidRPr="00A32E52">
        <w:rPr>
          <w:i/>
          <w:lang w:val="en-US"/>
        </w:rPr>
        <w:t>s</w:t>
      </w:r>
      <w:r w:rsidRPr="00A32E52">
        <w:rPr>
          <w:vertAlign w:val="superscript"/>
          <w:lang w:val="en-US"/>
        </w:rPr>
        <w:t>2</w:t>
      </w:r>
      <w:r w:rsidRPr="00A32E52">
        <w:rPr>
          <w:lang w:val="en-US"/>
        </w:rPr>
        <w:t xml:space="preserve"> = 1</w:t>
      </w:r>
      <w:r>
        <w:rPr>
          <w:lang w:val="en-US"/>
        </w:rPr>
        <w:t> </w:t>
      </w:r>
      <w:r w:rsidRPr="00A32E52">
        <w:rPr>
          <w:lang w:val="en-US"/>
        </w:rPr>
        <w:t>570</w:t>
      </w:r>
      <w:r>
        <w:rPr>
          <w:lang w:val="en-US"/>
        </w:rPr>
        <w:t> </w:t>
      </w:r>
      <w:r w:rsidRPr="00A32E52">
        <w:rPr>
          <w:lang w:val="en-US"/>
        </w:rPr>
        <w:t>000</w:t>
      </w:r>
    </w:p>
    <w:p w14:paraId="501DA9B2" w14:textId="5417F6B9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</w:pPr>
      <w:r w:rsidRPr="00A32E52">
        <w:rPr>
          <w:i/>
          <w:lang w:val="en-US"/>
        </w:rPr>
        <w:t>s</w:t>
      </w:r>
      <w:r>
        <w:rPr>
          <w:i/>
          <w:lang w:val="en-US"/>
        </w:rPr>
        <w:t xml:space="preserve"> </w:t>
      </w:r>
      <w:r w:rsidRPr="00A32E52">
        <w:rPr>
          <w:lang w:val="en-US"/>
        </w:rPr>
        <w:t>=</w:t>
      </w:r>
      <w:r w:rsidR="00C30034" w:rsidRPr="00E57B66">
        <w:rPr>
          <w:position w:val="-14"/>
        </w:rPr>
        <w:object w:dxaOrig="1160" w:dyaOrig="420" w14:anchorId="23FED539">
          <v:shape id="_x0000_i1032" type="#_x0000_t75" style="width:58.35pt;height:21.1pt" o:ole="">
            <v:imagedata r:id="rId34" o:title=""/>
          </v:shape>
          <o:OLEObject Type="Embed" ProgID="Equation.3" ShapeID="_x0000_i1032" DrawAspect="Content" ObjectID="_1537708752" r:id="rId35"/>
        </w:object>
      </w:r>
    </w:p>
    <w:p w14:paraId="1D03F9BE" w14:textId="77777777" w:rsidR="00E57B66" w:rsidRPr="00A32E52" w:rsidRDefault="00E57B66" w:rsidP="00E57B66">
      <w:pPr>
        <w:pStyle w:val="Pquestiontextpartsa"/>
        <w:tabs>
          <w:tab w:val="clear" w:pos="397"/>
        </w:tabs>
        <w:ind w:left="426" w:firstLine="0"/>
      </w:pPr>
      <w:r w:rsidRPr="00A32E52">
        <w:rPr>
          <w:i/>
        </w:rPr>
        <w:t>s</w:t>
      </w:r>
      <w:r w:rsidRPr="00A32E52">
        <w:t xml:space="preserve"> ≈ 1253 (nearest whole number)</w:t>
      </w:r>
    </w:p>
    <w:p w14:paraId="36E57913" w14:textId="494433EB" w:rsidR="00F15514" w:rsidRDefault="00E57B66" w:rsidP="00994C0B">
      <w:pPr>
        <w:pStyle w:val="Pquestiontextpartsa"/>
        <w:tabs>
          <w:tab w:val="clear" w:pos="397"/>
        </w:tabs>
        <w:ind w:left="426" w:firstLine="0"/>
      </w:pPr>
      <w:r w:rsidRPr="00A32E52">
        <w:t xml:space="preserve">Erin would have to walk 1253 metres in a straight line from </w:t>
      </w:r>
      <w:r w:rsidRPr="00E57B66">
        <w:rPr>
          <w:i/>
        </w:rPr>
        <w:t>A</w:t>
      </w:r>
      <w:r w:rsidRPr="00A32E52">
        <w:t xml:space="preserve"> to </w:t>
      </w:r>
      <w:r w:rsidRPr="00E57B66">
        <w:rPr>
          <w:i/>
        </w:rPr>
        <w:t>B</w:t>
      </w:r>
      <w:r w:rsidRPr="00A32E52">
        <w:t>.</w:t>
      </w:r>
    </w:p>
    <w:p w14:paraId="59478A99" w14:textId="3009E6B1" w:rsidR="001B433F" w:rsidRDefault="00872C13" w:rsidP="00CC4E15">
      <w:pPr>
        <w:pStyle w:val="Psectionresults"/>
        <w:spacing w:before="120" w:after="0"/>
      </w:pPr>
      <w:r>
        <w:t xml:space="preserve">Extended </w:t>
      </w:r>
      <w:r w:rsidR="001158EE">
        <w:t xml:space="preserve">answer total marks:  </w:t>
      </w:r>
      <w:r w:rsidR="005441FF">
        <w:t>1</w:t>
      </w:r>
      <w:r w:rsidR="00140E9B">
        <w:t>6</w:t>
      </w:r>
    </w:p>
    <w:p w14:paraId="289CF1F7" w14:textId="368BE05B" w:rsidR="001158EE" w:rsidRDefault="001B433F" w:rsidP="00CC4E15">
      <w:pPr>
        <w:pStyle w:val="Psectionresults"/>
        <w:spacing w:before="0" w:after="0"/>
      </w:pPr>
      <w:r>
        <w:t xml:space="preserve">TOTAL test </w:t>
      </w:r>
      <w:r w:rsidR="001158EE">
        <w:t xml:space="preserve">marks:  </w:t>
      </w:r>
      <w:r w:rsidR="00473B6B">
        <w:t>4</w:t>
      </w:r>
      <w:r w:rsidR="00A6665D">
        <w:t>6</w:t>
      </w:r>
    </w:p>
    <w:sectPr w:rsidR="001158EE" w:rsidSect="00957E9E">
      <w:headerReference w:type="default" r:id="rId36"/>
      <w:footerReference w:type="default" r:id="rId37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6D8D4" w14:textId="77777777" w:rsidR="0076024C" w:rsidRDefault="0076024C" w:rsidP="00B91E57">
      <w:r>
        <w:separator/>
      </w:r>
    </w:p>
  </w:endnote>
  <w:endnote w:type="continuationSeparator" w:id="0">
    <w:p w14:paraId="20CDD3FC" w14:textId="77777777" w:rsidR="0076024C" w:rsidRDefault="0076024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52716" w14:textId="77777777" w:rsidR="00163B06" w:rsidRDefault="00163B06" w:rsidP="00B91E57">
    <w:pPr>
      <w:pStyle w:val="Pfootertext"/>
    </w:pPr>
  </w:p>
  <w:p w14:paraId="5CD95985" w14:textId="77777777" w:rsidR="00163B06" w:rsidRPr="00B91E57" w:rsidRDefault="00163B06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91DE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C3512" w14:textId="77777777" w:rsidR="0076024C" w:rsidRDefault="0076024C" w:rsidP="00B91E57">
      <w:r>
        <w:separator/>
      </w:r>
    </w:p>
  </w:footnote>
  <w:footnote w:type="continuationSeparator" w:id="0">
    <w:p w14:paraId="48365CF2" w14:textId="77777777" w:rsidR="0076024C" w:rsidRDefault="0076024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8F26" w14:textId="1D2DCBD7" w:rsidR="00163B06" w:rsidRDefault="00991DE7" w:rsidP="001158EE">
    <w:pPr>
      <w:pStyle w:val="Pheadertext"/>
    </w:pPr>
    <w:r>
      <w:t>Pearson Mathematics</w:t>
    </w:r>
    <w:r w:rsidR="00163B06">
      <w:t xml:space="preserve"> 9</w:t>
    </w:r>
    <w:r>
      <w:t xml:space="preserve">    </w:t>
    </w:r>
    <w:r w:rsidR="00163B06">
      <w:t>Pythagoras’ theorem</w:t>
    </w:r>
    <w:r>
      <w:t xml:space="preserve"> — </w:t>
    </w:r>
    <w:r w:rsidR="00163B06" w:rsidRPr="00F85EEB">
      <w:t xml:space="preserve">Test </w:t>
    </w:r>
    <w:r w:rsidR="00283F45">
      <w:t>E</w:t>
    </w:r>
    <w:r w:rsidR="00163B06">
      <w:t xml:space="preserve"> Solutions</w:t>
    </w:r>
  </w:p>
  <w:p w14:paraId="19A16BB1" w14:textId="77777777" w:rsidR="00163B06" w:rsidRPr="00B91E57" w:rsidRDefault="00163B06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164"/>
    <w:rsid w:val="000407AC"/>
    <w:rsid w:val="000432B1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5728"/>
    <w:rsid w:val="000F2242"/>
    <w:rsid w:val="000F52E2"/>
    <w:rsid w:val="00114E72"/>
    <w:rsid w:val="001158EE"/>
    <w:rsid w:val="00121EAB"/>
    <w:rsid w:val="001249D4"/>
    <w:rsid w:val="00126EF4"/>
    <w:rsid w:val="00133398"/>
    <w:rsid w:val="00136289"/>
    <w:rsid w:val="00140E9B"/>
    <w:rsid w:val="00153C7C"/>
    <w:rsid w:val="001605F8"/>
    <w:rsid w:val="00160C54"/>
    <w:rsid w:val="00163B06"/>
    <w:rsid w:val="00167945"/>
    <w:rsid w:val="00180369"/>
    <w:rsid w:val="00180D86"/>
    <w:rsid w:val="00195476"/>
    <w:rsid w:val="001A767F"/>
    <w:rsid w:val="001B433F"/>
    <w:rsid w:val="001B4A9E"/>
    <w:rsid w:val="001B5137"/>
    <w:rsid w:val="001C3A61"/>
    <w:rsid w:val="001C4DB3"/>
    <w:rsid w:val="001D0C80"/>
    <w:rsid w:val="001F3D5E"/>
    <w:rsid w:val="00215CCB"/>
    <w:rsid w:val="00223001"/>
    <w:rsid w:val="002463F9"/>
    <w:rsid w:val="00246575"/>
    <w:rsid w:val="002509BC"/>
    <w:rsid w:val="002565E1"/>
    <w:rsid w:val="00261541"/>
    <w:rsid w:val="002635BA"/>
    <w:rsid w:val="0028256E"/>
    <w:rsid w:val="00282AC0"/>
    <w:rsid w:val="00283F45"/>
    <w:rsid w:val="0028735C"/>
    <w:rsid w:val="0029660A"/>
    <w:rsid w:val="0029665F"/>
    <w:rsid w:val="002A3913"/>
    <w:rsid w:val="002A61AB"/>
    <w:rsid w:val="002B1B0F"/>
    <w:rsid w:val="002B77AB"/>
    <w:rsid w:val="002C0D5B"/>
    <w:rsid w:val="002C3C99"/>
    <w:rsid w:val="002C5286"/>
    <w:rsid w:val="002D2E83"/>
    <w:rsid w:val="002E0784"/>
    <w:rsid w:val="002E154B"/>
    <w:rsid w:val="003014DC"/>
    <w:rsid w:val="00307A48"/>
    <w:rsid w:val="00307F32"/>
    <w:rsid w:val="00321F66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0C3B"/>
    <w:rsid w:val="0039270F"/>
    <w:rsid w:val="00393ADE"/>
    <w:rsid w:val="003A4D3C"/>
    <w:rsid w:val="003A6EA1"/>
    <w:rsid w:val="003B3BBF"/>
    <w:rsid w:val="003C445D"/>
    <w:rsid w:val="003E3349"/>
    <w:rsid w:val="003F6FD7"/>
    <w:rsid w:val="00401BC3"/>
    <w:rsid w:val="004066D1"/>
    <w:rsid w:val="00412093"/>
    <w:rsid w:val="00413A15"/>
    <w:rsid w:val="004161B6"/>
    <w:rsid w:val="00420B07"/>
    <w:rsid w:val="0043227F"/>
    <w:rsid w:val="00440130"/>
    <w:rsid w:val="00450399"/>
    <w:rsid w:val="00452041"/>
    <w:rsid w:val="00456CE0"/>
    <w:rsid w:val="00457310"/>
    <w:rsid w:val="00460CD9"/>
    <w:rsid w:val="0046226B"/>
    <w:rsid w:val="00464A71"/>
    <w:rsid w:val="00472CCA"/>
    <w:rsid w:val="00473B6B"/>
    <w:rsid w:val="0048344D"/>
    <w:rsid w:val="004842AD"/>
    <w:rsid w:val="00485A37"/>
    <w:rsid w:val="004909A7"/>
    <w:rsid w:val="00493684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2AAF"/>
    <w:rsid w:val="00506015"/>
    <w:rsid w:val="005067E7"/>
    <w:rsid w:val="0052478A"/>
    <w:rsid w:val="0052656A"/>
    <w:rsid w:val="00530D78"/>
    <w:rsid w:val="00543763"/>
    <w:rsid w:val="005441FF"/>
    <w:rsid w:val="00554ECF"/>
    <w:rsid w:val="00561C8E"/>
    <w:rsid w:val="00564139"/>
    <w:rsid w:val="005644F4"/>
    <w:rsid w:val="005665F4"/>
    <w:rsid w:val="00567CE7"/>
    <w:rsid w:val="00571F02"/>
    <w:rsid w:val="00576666"/>
    <w:rsid w:val="00582BD5"/>
    <w:rsid w:val="00583477"/>
    <w:rsid w:val="00591D20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7783"/>
    <w:rsid w:val="00652315"/>
    <w:rsid w:val="00656111"/>
    <w:rsid w:val="00665AA1"/>
    <w:rsid w:val="0066782B"/>
    <w:rsid w:val="00691CB6"/>
    <w:rsid w:val="00691FEF"/>
    <w:rsid w:val="006B2843"/>
    <w:rsid w:val="006B2DF9"/>
    <w:rsid w:val="006C3881"/>
    <w:rsid w:val="006C4B2F"/>
    <w:rsid w:val="006D05A3"/>
    <w:rsid w:val="006D6A33"/>
    <w:rsid w:val="006D6A60"/>
    <w:rsid w:val="006D6B75"/>
    <w:rsid w:val="006E1C48"/>
    <w:rsid w:val="006E28FE"/>
    <w:rsid w:val="006E6CBD"/>
    <w:rsid w:val="006E7B52"/>
    <w:rsid w:val="006F2BB6"/>
    <w:rsid w:val="006F48EB"/>
    <w:rsid w:val="00701389"/>
    <w:rsid w:val="0070464D"/>
    <w:rsid w:val="00713EAF"/>
    <w:rsid w:val="00715815"/>
    <w:rsid w:val="00722B45"/>
    <w:rsid w:val="007313E8"/>
    <w:rsid w:val="00732B3C"/>
    <w:rsid w:val="0076024C"/>
    <w:rsid w:val="007701CE"/>
    <w:rsid w:val="007721B9"/>
    <w:rsid w:val="00775F8D"/>
    <w:rsid w:val="00781345"/>
    <w:rsid w:val="007825F9"/>
    <w:rsid w:val="00796A94"/>
    <w:rsid w:val="007A1475"/>
    <w:rsid w:val="007A1A60"/>
    <w:rsid w:val="007A5800"/>
    <w:rsid w:val="007B7545"/>
    <w:rsid w:val="007C05E1"/>
    <w:rsid w:val="007D4058"/>
    <w:rsid w:val="00804BF8"/>
    <w:rsid w:val="00814B1B"/>
    <w:rsid w:val="00817AEB"/>
    <w:rsid w:val="008226DD"/>
    <w:rsid w:val="00823BB8"/>
    <w:rsid w:val="008266C5"/>
    <w:rsid w:val="008305E2"/>
    <w:rsid w:val="00842378"/>
    <w:rsid w:val="00844903"/>
    <w:rsid w:val="008453BA"/>
    <w:rsid w:val="00851029"/>
    <w:rsid w:val="0085608B"/>
    <w:rsid w:val="00872A57"/>
    <w:rsid w:val="00872C13"/>
    <w:rsid w:val="00883D65"/>
    <w:rsid w:val="00887F5C"/>
    <w:rsid w:val="0089488A"/>
    <w:rsid w:val="008A2708"/>
    <w:rsid w:val="008B1AAD"/>
    <w:rsid w:val="008B5DC2"/>
    <w:rsid w:val="008C44CE"/>
    <w:rsid w:val="008D3E39"/>
    <w:rsid w:val="008E3A48"/>
    <w:rsid w:val="008F0DDC"/>
    <w:rsid w:val="008F0EC6"/>
    <w:rsid w:val="009023C1"/>
    <w:rsid w:val="0091058F"/>
    <w:rsid w:val="00913906"/>
    <w:rsid w:val="0091733C"/>
    <w:rsid w:val="00923272"/>
    <w:rsid w:val="0092625F"/>
    <w:rsid w:val="009303E1"/>
    <w:rsid w:val="00934CAB"/>
    <w:rsid w:val="00935B41"/>
    <w:rsid w:val="00936EDA"/>
    <w:rsid w:val="0093734D"/>
    <w:rsid w:val="009437F9"/>
    <w:rsid w:val="009461B8"/>
    <w:rsid w:val="00950FFA"/>
    <w:rsid w:val="00951C01"/>
    <w:rsid w:val="00957E9E"/>
    <w:rsid w:val="00962392"/>
    <w:rsid w:val="00962AEA"/>
    <w:rsid w:val="00965EF9"/>
    <w:rsid w:val="009841D7"/>
    <w:rsid w:val="00991DE7"/>
    <w:rsid w:val="00994C0B"/>
    <w:rsid w:val="009A776D"/>
    <w:rsid w:val="009B54B3"/>
    <w:rsid w:val="009C1F04"/>
    <w:rsid w:val="009C3377"/>
    <w:rsid w:val="009D03D9"/>
    <w:rsid w:val="009D7754"/>
    <w:rsid w:val="009F2FC5"/>
    <w:rsid w:val="00A03B40"/>
    <w:rsid w:val="00A215AF"/>
    <w:rsid w:val="00A23D25"/>
    <w:rsid w:val="00A35659"/>
    <w:rsid w:val="00A37631"/>
    <w:rsid w:val="00A450C7"/>
    <w:rsid w:val="00A5299B"/>
    <w:rsid w:val="00A605F8"/>
    <w:rsid w:val="00A609BB"/>
    <w:rsid w:val="00A61D4A"/>
    <w:rsid w:val="00A65D8F"/>
    <w:rsid w:val="00A6665D"/>
    <w:rsid w:val="00A66E55"/>
    <w:rsid w:val="00A74962"/>
    <w:rsid w:val="00A807EE"/>
    <w:rsid w:val="00A822F0"/>
    <w:rsid w:val="00A869D1"/>
    <w:rsid w:val="00A92695"/>
    <w:rsid w:val="00AA25D9"/>
    <w:rsid w:val="00AA2750"/>
    <w:rsid w:val="00AA27EC"/>
    <w:rsid w:val="00AA686C"/>
    <w:rsid w:val="00AA7ED5"/>
    <w:rsid w:val="00AB1640"/>
    <w:rsid w:val="00AD2442"/>
    <w:rsid w:val="00AD4FD5"/>
    <w:rsid w:val="00AD593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194D"/>
    <w:rsid w:val="00B632C3"/>
    <w:rsid w:val="00B6363F"/>
    <w:rsid w:val="00B63D7A"/>
    <w:rsid w:val="00B6458B"/>
    <w:rsid w:val="00B65927"/>
    <w:rsid w:val="00B73321"/>
    <w:rsid w:val="00B80E51"/>
    <w:rsid w:val="00B80E6D"/>
    <w:rsid w:val="00B86D7F"/>
    <w:rsid w:val="00B91091"/>
    <w:rsid w:val="00B91E57"/>
    <w:rsid w:val="00B973A3"/>
    <w:rsid w:val="00BA3E2E"/>
    <w:rsid w:val="00BB3052"/>
    <w:rsid w:val="00BB572C"/>
    <w:rsid w:val="00BB745A"/>
    <w:rsid w:val="00BB7A96"/>
    <w:rsid w:val="00BB7D43"/>
    <w:rsid w:val="00BC28AD"/>
    <w:rsid w:val="00BC2D5F"/>
    <w:rsid w:val="00BD08D5"/>
    <w:rsid w:val="00BD26E7"/>
    <w:rsid w:val="00BE1EA1"/>
    <w:rsid w:val="00BF14C7"/>
    <w:rsid w:val="00BF1DFA"/>
    <w:rsid w:val="00BF2E92"/>
    <w:rsid w:val="00BF58C2"/>
    <w:rsid w:val="00BF678B"/>
    <w:rsid w:val="00C02C29"/>
    <w:rsid w:val="00C10D76"/>
    <w:rsid w:val="00C13F88"/>
    <w:rsid w:val="00C15226"/>
    <w:rsid w:val="00C163CD"/>
    <w:rsid w:val="00C166E6"/>
    <w:rsid w:val="00C1714A"/>
    <w:rsid w:val="00C227ED"/>
    <w:rsid w:val="00C30034"/>
    <w:rsid w:val="00C41B73"/>
    <w:rsid w:val="00C5054A"/>
    <w:rsid w:val="00C50C69"/>
    <w:rsid w:val="00C51357"/>
    <w:rsid w:val="00C51718"/>
    <w:rsid w:val="00C522B4"/>
    <w:rsid w:val="00C56D83"/>
    <w:rsid w:val="00C7348E"/>
    <w:rsid w:val="00C75F4E"/>
    <w:rsid w:val="00C81833"/>
    <w:rsid w:val="00C9254A"/>
    <w:rsid w:val="00C944DB"/>
    <w:rsid w:val="00C945CA"/>
    <w:rsid w:val="00CB3D6D"/>
    <w:rsid w:val="00CC0D68"/>
    <w:rsid w:val="00CC4E15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C03BA"/>
    <w:rsid w:val="00DC1E49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7C33"/>
    <w:rsid w:val="00E10D96"/>
    <w:rsid w:val="00E11B20"/>
    <w:rsid w:val="00E2498A"/>
    <w:rsid w:val="00E42B3B"/>
    <w:rsid w:val="00E4401F"/>
    <w:rsid w:val="00E522E3"/>
    <w:rsid w:val="00E56C69"/>
    <w:rsid w:val="00E57B66"/>
    <w:rsid w:val="00E66F4C"/>
    <w:rsid w:val="00E73399"/>
    <w:rsid w:val="00E77076"/>
    <w:rsid w:val="00E80255"/>
    <w:rsid w:val="00E804F6"/>
    <w:rsid w:val="00E904DF"/>
    <w:rsid w:val="00E926CC"/>
    <w:rsid w:val="00E96EDA"/>
    <w:rsid w:val="00EA305E"/>
    <w:rsid w:val="00EA3341"/>
    <w:rsid w:val="00EB4B80"/>
    <w:rsid w:val="00EC0922"/>
    <w:rsid w:val="00EC6760"/>
    <w:rsid w:val="00ED79FA"/>
    <w:rsid w:val="00EE41B7"/>
    <w:rsid w:val="00EE6019"/>
    <w:rsid w:val="00EE7678"/>
    <w:rsid w:val="00EE7C00"/>
    <w:rsid w:val="00EF30D8"/>
    <w:rsid w:val="00EF38CC"/>
    <w:rsid w:val="00EF6108"/>
    <w:rsid w:val="00F069BB"/>
    <w:rsid w:val="00F06D2C"/>
    <w:rsid w:val="00F15514"/>
    <w:rsid w:val="00F1598F"/>
    <w:rsid w:val="00F24B10"/>
    <w:rsid w:val="00F279DF"/>
    <w:rsid w:val="00F41913"/>
    <w:rsid w:val="00F47C23"/>
    <w:rsid w:val="00F551F2"/>
    <w:rsid w:val="00F5599A"/>
    <w:rsid w:val="00F7503D"/>
    <w:rsid w:val="00F80273"/>
    <w:rsid w:val="00F93270"/>
    <w:rsid w:val="00FA1014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hdphoto" Target="media/hdphoto1.wdp"/><Relationship Id="rId18" Type="http://schemas.openxmlformats.org/officeDocument/2006/relationships/image" Target="media/image6.jpeg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microsoft.com/office/2007/relationships/hdphoto" Target="media/hdphoto5.wdp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07/relationships/hdphoto" Target="media/hdphoto3.wdp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microsoft.com/office/2007/relationships/hdphoto" Target="media/hdphoto4.wdp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132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2016-09-06T03:38:00Z</dcterms:created>
  <dcterms:modified xsi:type="dcterms:W3CDTF">2016-10-11T05:32:00Z</dcterms:modified>
</cp:coreProperties>
</file>