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EA2BD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950"/>
        <w:gridCol w:w="953"/>
        <w:gridCol w:w="952"/>
        <w:gridCol w:w="950"/>
        <w:gridCol w:w="950"/>
        <w:gridCol w:w="953"/>
        <w:gridCol w:w="952"/>
        <w:gridCol w:w="951"/>
      </w:tblGrid>
      <w:tr w:rsidR="00936EDA" w14:paraId="1C203D84" w14:textId="77777777" w:rsidTr="00936EDA">
        <w:tc>
          <w:tcPr>
            <w:tcW w:w="1518" w:type="dxa"/>
          </w:tcPr>
          <w:p w14:paraId="4375DB0A" w14:textId="77777777" w:rsidR="00936EDA" w:rsidRDefault="00936EDA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950" w:type="dxa"/>
          </w:tcPr>
          <w:p w14:paraId="1B60F92F" w14:textId="77777777" w:rsidR="00936EDA" w:rsidRDefault="00936EDA" w:rsidP="00CC6FFF">
            <w:pPr>
              <w:pStyle w:val="Ptabletext"/>
            </w:pPr>
            <w:r>
              <w:t>1</w:t>
            </w:r>
          </w:p>
        </w:tc>
        <w:tc>
          <w:tcPr>
            <w:tcW w:w="953" w:type="dxa"/>
          </w:tcPr>
          <w:p w14:paraId="72443EC9" w14:textId="77777777" w:rsidR="00936EDA" w:rsidRDefault="00936EDA" w:rsidP="00CC6FFF">
            <w:pPr>
              <w:pStyle w:val="Ptabletext"/>
            </w:pPr>
            <w:r>
              <w:t>2</w:t>
            </w:r>
          </w:p>
        </w:tc>
        <w:tc>
          <w:tcPr>
            <w:tcW w:w="952" w:type="dxa"/>
          </w:tcPr>
          <w:p w14:paraId="3F29A67F" w14:textId="77777777" w:rsidR="00936EDA" w:rsidRDefault="00936EDA" w:rsidP="00CC6FFF">
            <w:pPr>
              <w:pStyle w:val="Ptabletext"/>
            </w:pPr>
            <w:r>
              <w:t>3</w:t>
            </w:r>
          </w:p>
        </w:tc>
        <w:tc>
          <w:tcPr>
            <w:tcW w:w="950" w:type="dxa"/>
          </w:tcPr>
          <w:p w14:paraId="3BE52B2E" w14:textId="77777777" w:rsidR="00936EDA" w:rsidRDefault="00936EDA" w:rsidP="00CC6FFF">
            <w:pPr>
              <w:pStyle w:val="Ptabletext"/>
            </w:pPr>
            <w:r>
              <w:t>4</w:t>
            </w:r>
          </w:p>
        </w:tc>
        <w:tc>
          <w:tcPr>
            <w:tcW w:w="950" w:type="dxa"/>
          </w:tcPr>
          <w:p w14:paraId="61B663C4" w14:textId="77777777" w:rsidR="00936EDA" w:rsidRDefault="00936EDA" w:rsidP="00CC6FFF">
            <w:pPr>
              <w:pStyle w:val="Ptabletext"/>
            </w:pPr>
            <w:r>
              <w:t>5</w:t>
            </w:r>
          </w:p>
        </w:tc>
        <w:tc>
          <w:tcPr>
            <w:tcW w:w="953" w:type="dxa"/>
          </w:tcPr>
          <w:p w14:paraId="2D1E5129" w14:textId="77777777" w:rsidR="00936EDA" w:rsidRDefault="00936EDA" w:rsidP="00CC6FFF">
            <w:pPr>
              <w:pStyle w:val="Ptabletext"/>
            </w:pPr>
            <w:r>
              <w:t>6</w:t>
            </w:r>
          </w:p>
        </w:tc>
        <w:tc>
          <w:tcPr>
            <w:tcW w:w="952" w:type="dxa"/>
          </w:tcPr>
          <w:p w14:paraId="7F1C6E81" w14:textId="77777777" w:rsidR="00936EDA" w:rsidRDefault="00936EDA" w:rsidP="00CC6FFF">
            <w:pPr>
              <w:pStyle w:val="Ptabletext"/>
            </w:pPr>
            <w:r>
              <w:t>7</w:t>
            </w:r>
          </w:p>
        </w:tc>
        <w:tc>
          <w:tcPr>
            <w:tcW w:w="951" w:type="dxa"/>
          </w:tcPr>
          <w:p w14:paraId="00C83830" w14:textId="77777777" w:rsidR="00936EDA" w:rsidRDefault="00936EDA" w:rsidP="00CC6FFF">
            <w:pPr>
              <w:pStyle w:val="Ptabletext"/>
            </w:pPr>
            <w:r>
              <w:t>8</w:t>
            </w:r>
          </w:p>
        </w:tc>
      </w:tr>
      <w:tr w:rsidR="00576666" w14:paraId="6A202F48" w14:textId="77777777" w:rsidTr="00936EDA">
        <w:tc>
          <w:tcPr>
            <w:tcW w:w="1518" w:type="dxa"/>
          </w:tcPr>
          <w:p w14:paraId="1BE4ADA6" w14:textId="77777777" w:rsidR="00576666" w:rsidRDefault="00576666" w:rsidP="00576666">
            <w:pPr>
              <w:pStyle w:val="Pquestionheadingmc1stafterhead"/>
            </w:pPr>
            <w:r>
              <w:t>Answer</w:t>
            </w:r>
          </w:p>
        </w:tc>
        <w:tc>
          <w:tcPr>
            <w:tcW w:w="950" w:type="dxa"/>
          </w:tcPr>
          <w:p w14:paraId="2EE67D3B" w14:textId="0D5631E6" w:rsidR="00576666" w:rsidRDefault="00576666" w:rsidP="00576666">
            <w:pPr>
              <w:pStyle w:val="Ptabletext"/>
            </w:pPr>
            <w:r w:rsidRPr="00CE5B7F">
              <w:t>A</w:t>
            </w:r>
          </w:p>
        </w:tc>
        <w:tc>
          <w:tcPr>
            <w:tcW w:w="953" w:type="dxa"/>
          </w:tcPr>
          <w:p w14:paraId="5B5EF9F1" w14:textId="272C8868" w:rsidR="00576666" w:rsidRDefault="00576666" w:rsidP="00576666">
            <w:pPr>
              <w:pStyle w:val="Ptabletext"/>
            </w:pPr>
            <w:r w:rsidRPr="00CE5B7F">
              <w:t>D</w:t>
            </w:r>
          </w:p>
        </w:tc>
        <w:tc>
          <w:tcPr>
            <w:tcW w:w="952" w:type="dxa"/>
          </w:tcPr>
          <w:p w14:paraId="65A768E7" w14:textId="42E53363" w:rsidR="00576666" w:rsidRDefault="00576666" w:rsidP="00576666">
            <w:pPr>
              <w:pStyle w:val="Ptabletext"/>
            </w:pPr>
            <w:r w:rsidRPr="00CE5B7F">
              <w:t>D</w:t>
            </w:r>
          </w:p>
        </w:tc>
        <w:tc>
          <w:tcPr>
            <w:tcW w:w="950" w:type="dxa"/>
          </w:tcPr>
          <w:p w14:paraId="6270600D" w14:textId="5B9C39D0" w:rsidR="00576666" w:rsidRDefault="00576666" w:rsidP="00576666">
            <w:pPr>
              <w:pStyle w:val="Ptabletext"/>
            </w:pPr>
            <w:r w:rsidRPr="00CE5B7F">
              <w:t>C</w:t>
            </w:r>
          </w:p>
        </w:tc>
        <w:tc>
          <w:tcPr>
            <w:tcW w:w="950" w:type="dxa"/>
          </w:tcPr>
          <w:p w14:paraId="0C21AF6A" w14:textId="52361DCF" w:rsidR="00576666" w:rsidRDefault="00576666" w:rsidP="00576666">
            <w:pPr>
              <w:pStyle w:val="Ptabletext"/>
            </w:pPr>
            <w:r w:rsidRPr="00CE5B7F">
              <w:t>D</w:t>
            </w:r>
          </w:p>
        </w:tc>
        <w:tc>
          <w:tcPr>
            <w:tcW w:w="953" w:type="dxa"/>
          </w:tcPr>
          <w:p w14:paraId="03531D13" w14:textId="1E716B27" w:rsidR="00576666" w:rsidRDefault="00576666" w:rsidP="00576666">
            <w:pPr>
              <w:pStyle w:val="Ptabletext"/>
            </w:pPr>
            <w:r w:rsidRPr="00CE5B7F">
              <w:t>B</w:t>
            </w:r>
          </w:p>
        </w:tc>
        <w:tc>
          <w:tcPr>
            <w:tcW w:w="952" w:type="dxa"/>
          </w:tcPr>
          <w:p w14:paraId="268F11C9" w14:textId="2E3BE351" w:rsidR="00576666" w:rsidRDefault="00576666" w:rsidP="00576666">
            <w:pPr>
              <w:pStyle w:val="Ptabletext"/>
            </w:pPr>
            <w:r w:rsidRPr="00CE5B7F">
              <w:t>C</w:t>
            </w:r>
          </w:p>
        </w:tc>
        <w:tc>
          <w:tcPr>
            <w:tcW w:w="951" w:type="dxa"/>
          </w:tcPr>
          <w:p w14:paraId="59AA021E" w14:textId="078219C8" w:rsidR="00576666" w:rsidRDefault="00576666" w:rsidP="00576666">
            <w:pPr>
              <w:pStyle w:val="Ptabletext"/>
            </w:pPr>
            <w:r w:rsidRPr="00CE5B7F">
              <w:t>B</w:t>
            </w:r>
          </w:p>
        </w:tc>
      </w:tr>
    </w:tbl>
    <w:p w14:paraId="6FC2DD0E" w14:textId="77777777" w:rsidR="00CC6FFF" w:rsidRDefault="00CC6FFF" w:rsidP="00CC6FFF">
      <w:pPr>
        <w:pStyle w:val="Ptabletext"/>
      </w:pPr>
    </w:p>
    <w:p w14:paraId="21A7649D" w14:textId="4441ADA0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246575">
        <w:t>2.3</w:t>
      </w:r>
      <w:r>
        <w:t>]</w:t>
      </w:r>
    </w:p>
    <w:p w14:paraId="6AD18B0E" w14:textId="66A9B30C" w:rsidR="002463F9" w:rsidRDefault="00576666" w:rsidP="00EF38CC">
      <w:pPr>
        <w:pStyle w:val="Pquestiontextmcqoptions"/>
      </w:pPr>
      <w:r>
        <w:rPr>
          <w:rStyle w:val="Cquestionpartlabelbold"/>
        </w:rPr>
        <w:t>A</w:t>
      </w:r>
    </w:p>
    <w:p w14:paraId="452569DE" w14:textId="0DB70C79" w:rsidR="00B65927" w:rsidRPr="00B13258" w:rsidRDefault="00B65927" w:rsidP="00B65927">
      <w:pPr>
        <w:pStyle w:val="Pquestiontextmcqoptions"/>
      </w:pPr>
      <w:r w:rsidRPr="00B13258">
        <w:t xml:space="preserve">Let </w:t>
      </w:r>
      <w:r w:rsidRPr="00B13258">
        <w:rPr>
          <w:i/>
        </w:rPr>
        <w:t>x</w:t>
      </w:r>
      <w:r w:rsidR="005A6FE5">
        <w:t xml:space="preserve"> be the t</w:t>
      </w:r>
      <w:r w:rsidRPr="00B13258">
        <w:t>hird side of the triangle.</w:t>
      </w:r>
    </w:p>
    <w:p w14:paraId="475B4549" w14:textId="5F3DC8C7" w:rsidR="00B65927" w:rsidRPr="00B13258" w:rsidRDefault="00B65927" w:rsidP="00B65927">
      <w:pPr>
        <w:pStyle w:val="Pquestiontextmcqoptions"/>
        <w:rPr>
          <w:vertAlign w:val="superscript"/>
        </w:rPr>
      </w:pPr>
      <w:r>
        <w:rPr>
          <w:i/>
        </w:rPr>
        <w:t xml:space="preserve"> </w:t>
      </w:r>
      <w:r w:rsidRPr="00B13258">
        <w:rPr>
          <w:i/>
        </w:rPr>
        <w:t>x</w:t>
      </w:r>
      <w:r w:rsidRPr="00B13258">
        <w:rPr>
          <w:vertAlign w:val="superscript"/>
        </w:rPr>
        <w:t>2</w:t>
      </w:r>
      <w:r w:rsidRPr="00B13258">
        <w:t xml:space="preserve"> = 11</w:t>
      </w:r>
      <w:r w:rsidRPr="00B13258">
        <w:rPr>
          <w:vertAlign w:val="superscript"/>
        </w:rPr>
        <w:t>2</w:t>
      </w:r>
      <w:r w:rsidRPr="00B13258">
        <w:t xml:space="preserve"> – 7</w:t>
      </w:r>
      <w:r w:rsidRPr="00B13258">
        <w:rPr>
          <w:vertAlign w:val="superscript"/>
        </w:rPr>
        <w:t>2</w:t>
      </w:r>
    </w:p>
    <w:p w14:paraId="137DE0FB" w14:textId="705E295C" w:rsidR="00B65927" w:rsidRPr="00B13258" w:rsidRDefault="00B65927" w:rsidP="00B65927">
      <w:pPr>
        <w:pStyle w:val="Pquestiontextmcqoptions"/>
        <w:ind w:left="284"/>
      </w:pPr>
      <w:r w:rsidRPr="00B13258">
        <w:t>= 121 – 49</w:t>
      </w:r>
    </w:p>
    <w:p w14:paraId="5F2CC065" w14:textId="6765955F" w:rsidR="00B65927" w:rsidRPr="00B13258" w:rsidRDefault="00B65927" w:rsidP="00B65927">
      <w:pPr>
        <w:pStyle w:val="Pquestiontextmcqoptions"/>
        <w:ind w:left="284"/>
      </w:pPr>
      <w:r w:rsidRPr="00B13258">
        <w:t>= 72</w:t>
      </w:r>
    </w:p>
    <w:p w14:paraId="52DDB9E8" w14:textId="597DCC97" w:rsidR="00B65927" w:rsidRPr="00B13258" w:rsidRDefault="00B65927" w:rsidP="00B65927">
      <w:pPr>
        <w:pStyle w:val="Pquestiontextmcqoptions"/>
      </w:pPr>
      <w:r>
        <w:rPr>
          <w:i/>
        </w:rPr>
        <w:t xml:space="preserve">  </w:t>
      </w:r>
      <w:r w:rsidRPr="00B13258">
        <w:rPr>
          <w:i/>
        </w:rPr>
        <w:t>x</w:t>
      </w:r>
      <w:r w:rsidRPr="00B13258">
        <w:t xml:space="preserve"> = </w:t>
      </w:r>
      <w:r w:rsidRPr="00B13258">
        <w:rPr>
          <w:position w:val="-8"/>
        </w:rPr>
        <w:object w:dxaOrig="499" w:dyaOrig="360" w14:anchorId="1DC90D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pt;height:18.25pt" o:ole="">
            <v:imagedata r:id="rId8" o:title=""/>
          </v:shape>
          <o:OLEObject Type="Embed" ProgID="Equation.3" ShapeID="_x0000_i1025" DrawAspect="Content" ObjectID="_1537709326" r:id="rId9"/>
        </w:object>
      </w:r>
    </w:p>
    <w:p w14:paraId="0104811E" w14:textId="143FE7A6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bookmarkStart w:id="0" w:name="_GoBack"/>
      <w:bookmarkEnd w:id="0"/>
      <w:r>
        <w:tab/>
        <w:t>[</w:t>
      </w:r>
      <w:r w:rsidR="00246575">
        <w:t>2.1</w:t>
      </w:r>
      <w:r>
        <w:t>]</w:t>
      </w:r>
    </w:p>
    <w:p w14:paraId="45720755" w14:textId="130F6E69" w:rsidR="002463F9" w:rsidRDefault="00576666" w:rsidP="002463F9">
      <w:pPr>
        <w:pStyle w:val="Pquestiontextmcqoptions"/>
      </w:pPr>
      <w:r>
        <w:rPr>
          <w:rStyle w:val="Cquestionpartlabelbold"/>
        </w:rPr>
        <w:t>D</w:t>
      </w:r>
    </w:p>
    <w:p w14:paraId="149D165C" w14:textId="77777777" w:rsidR="00B65927" w:rsidRDefault="00B65927" w:rsidP="00B65927">
      <w:pPr>
        <w:pStyle w:val="Pquestiontextmcqoptions"/>
      </w:pPr>
      <w:r w:rsidRPr="00B65927">
        <w:rPr>
          <w:i/>
        </w:rPr>
        <w:t>z</w:t>
      </w:r>
      <w:r w:rsidRPr="00B65927">
        <w:rPr>
          <w:vertAlign w:val="superscript"/>
        </w:rPr>
        <w:t>2</w:t>
      </w:r>
      <w:r>
        <w:t xml:space="preserve"> = </w:t>
      </w:r>
      <w:r w:rsidRPr="00B65927">
        <w:rPr>
          <w:i/>
        </w:rPr>
        <w:t>k</w:t>
      </w:r>
      <w:r w:rsidRPr="00B65927">
        <w:rPr>
          <w:vertAlign w:val="superscript"/>
        </w:rPr>
        <w:t>2</w:t>
      </w:r>
      <w:r>
        <w:t xml:space="preserve"> + </w:t>
      </w:r>
      <w:r w:rsidRPr="00B65927">
        <w:rPr>
          <w:i/>
        </w:rPr>
        <w:t>t</w:t>
      </w:r>
      <w:r w:rsidRPr="00B65927">
        <w:rPr>
          <w:vertAlign w:val="superscript"/>
        </w:rPr>
        <w:t>2</w:t>
      </w:r>
    </w:p>
    <w:p w14:paraId="24DA0808" w14:textId="12162747" w:rsidR="001B433F" w:rsidRDefault="00B65927" w:rsidP="00B65927">
      <w:pPr>
        <w:pStyle w:val="Pquestiontextmcqoptions"/>
        <w:tabs>
          <w:tab w:val="clear" w:pos="284"/>
        </w:tabs>
      </w:pPr>
      <w:r>
        <w:t xml:space="preserve">therefore, </w:t>
      </w:r>
      <w:r w:rsidRPr="00B65927">
        <w:rPr>
          <w:i/>
        </w:rPr>
        <w:t>z</w:t>
      </w:r>
      <w:r w:rsidRPr="00B65927">
        <w:rPr>
          <w:vertAlign w:val="superscript"/>
        </w:rPr>
        <w:t>2</w:t>
      </w:r>
      <w:r>
        <w:t xml:space="preserve"> – </w:t>
      </w:r>
      <w:r w:rsidRPr="00B65927">
        <w:rPr>
          <w:i/>
        </w:rPr>
        <w:t>k</w:t>
      </w:r>
      <w:r w:rsidRPr="00B65927">
        <w:rPr>
          <w:vertAlign w:val="superscript"/>
        </w:rPr>
        <w:t>2</w:t>
      </w:r>
      <w:r>
        <w:t xml:space="preserve"> = </w:t>
      </w:r>
      <w:r w:rsidRPr="00B65927">
        <w:rPr>
          <w:i/>
        </w:rPr>
        <w:t>t</w:t>
      </w:r>
      <w:r w:rsidRPr="00B65927">
        <w:rPr>
          <w:vertAlign w:val="superscript"/>
        </w:rPr>
        <w:t>2</w:t>
      </w:r>
    </w:p>
    <w:p w14:paraId="23527B77" w14:textId="4AD631E2" w:rsidR="002463F9" w:rsidRDefault="002463F9" w:rsidP="002463F9">
      <w:pPr>
        <w:pStyle w:val="Pquestionheadingmc"/>
      </w:pPr>
      <w:r>
        <w:t>Question 3</w:t>
      </w:r>
      <w:r>
        <w:tab/>
        <w:t>[</w:t>
      </w:r>
      <w:r w:rsidR="00246575">
        <w:t>2.5</w:t>
      </w:r>
      <w:r>
        <w:t>]</w:t>
      </w:r>
    </w:p>
    <w:p w14:paraId="2E57451F" w14:textId="2D8C2E7F" w:rsidR="002463F9" w:rsidRDefault="002463F9" w:rsidP="002463F9">
      <w:pPr>
        <w:pStyle w:val="Pquestiontextmcqoptions"/>
      </w:pPr>
      <w:r>
        <w:rPr>
          <w:rStyle w:val="Cquestionpartlabelbold"/>
        </w:rPr>
        <w:t>D</w:t>
      </w:r>
      <w:r>
        <w:tab/>
      </w:r>
    </w:p>
    <w:p w14:paraId="4C622D16" w14:textId="77777777" w:rsidR="00B65927" w:rsidRPr="00B13258" w:rsidRDefault="00B65927" w:rsidP="00B65927">
      <w:pPr>
        <w:pStyle w:val="Pquestiontextmcqoptions"/>
      </w:pPr>
      <w:r w:rsidRPr="00B13258">
        <w:rPr>
          <w:i/>
        </w:rPr>
        <w:t>c</w:t>
      </w:r>
      <w:r w:rsidRPr="00B13258">
        <w:rPr>
          <w:vertAlign w:val="superscript"/>
        </w:rPr>
        <w:t>2</w:t>
      </w:r>
      <w:r w:rsidRPr="00B13258">
        <w:t xml:space="preserve"> = 14</w:t>
      </w:r>
      <w:r w:rsidRPr="00B13258">
        <w:rPr>
          <w:vertAlign w:val="superscript"/>
        </w:rPr>
        <w:t>2</w:t>
      </w:r>
      <w:r w:rsidRPr="00B13258">
        <w:t xml:space="preserve"> + 48</w:t>
      </w:r>
      <w:r w:rsidRPr="00B13258">
        <w:rPr>
          <w:vertAlign w:val="superscript"/>
        </w:rPr>
        <w:t>2</w:t>
      </w:r>
    </w:p>
    <w:p w14:paraId="6D688F9D" w14:textId="77777777" w:rsidR="00B65927" w:rsidRPr="00B13258" w:rsidRDefault="00B65927" w:rsidP="00B65927">
      <w:pPr>
        <w:pStyle w:val="Pquestiontextmcqoptions"/>
      </w:pPr>
      <w:r w:rsidRPr="00B13258">
        <w:rPr>
          <w:i/>
        </w:rPr>
        <w:t>c</w:t>
      </w:r>
      <w:r w:rsidRPr="00B13258">
        <w:rPr>
          <w:vertAlign w:val="superscript"/>
        </w:rPr>
        <w:t>2</w:t>
      </w:r>
      <w:r w:rsidRPr="00B13258">
        <w:t xml:space="preserve"> = 2500</w:t>
      </w:r>
    </w:p>
    <w:p w14:paraId="5F5A6615" w14:textId="77777777" w:rsidR="00B65927" w:rsidRPr="00B13258" w:rsidRDefault="00B65927" w:rsidP="00B65927">
      <w:pPr>
        <w:pStyle w:val="Pquestiontextmcqoptions"/>
      </w:pPr>
      <w:r w:rsidRPr="00B13258">
        <w:rPr>
          <w:i/>
        </w:rPr>
        <w:t xml:space="preserve">c </w:t>
      </w:r>
      <w:r w:rsidRPr="00B13258">
        <w:t xml:space="preserve">= </w:t>
      </w:r>
      <w:r w:rsidRPr="00B13258">
        <w:rPr>
          <w:position w:val="-8"/>
        </w:rPr>
        <w:object w:dxaOrig="740" w:dyaOrig="360" w14:anchorId="6E1F9348">
          <v:shape id="_x0000_i1026" type="#_x0000_t75" style="width:36.55pt;height:18.25pt" o:ole="">
            <v:imagedata r:id="rId10" o:title=""/>
          </v:shape>
          <o:OLEObject Type="Embed" ProgID="Equation.3" ShapeID="_x0000_i1026" DrawAspect="Content" ObjectID="_1537709327" r:id="rId11"/>
        </w:object>
      </w:r>
    </w:p>
    <w:p w14:paraId="65037546" w14:textId="2A0B0AC6" w:rsidR="002463F9" w:rsidRDefault="00B65927" w:rsidP="00B65927">
      <w:pPr>
        <w:pStyle w:val="Pquestiontextmcqoptions"/>
      </w:pPr>
      <w:r w:rsidRPr="00B13258">
        <w:rPr>
          <w:i/>
        </w:rPr>
        <w:t>c</w:t>
      </w:r>
      <w:r w:rsidRPr="00B13258">
        <w:t xml:space="preserve"> = 50</w:t>
      </w:r>
    </w:p>
    <w:p w14:paraId="50B6F56A" w14:textId="77E2D1C8" w:rsidR="002463F9" w:rsidRDefault="002463F9" w:rsidP="002463F9">
      <w:pPr>
        <w:pStyle w:val="Pquestionheadingmc"/>
      </w:pPr>
      <w:r>
        <w:t>Question 4</w:t>
      </w:r>
      <w:r>
        <w:tab/>
        <w:t>[</w:t>
      </w:r>
      <w:r w:rsidR="00246575">
        <w:t>2.2</w:t>
      </w:r>
      <w:r>
        <w:t>]</w:t>
      </w:r>
    </w:p>
    <w:p w14:paraId="78893384" w14:textId="1B406B2F" w:rsidR="002463F9" w:rsidRDefault="00576666" w:rsidP="002463F9">
      <w:pPr>
        <w:pStyle w:val="Pquestiontextmcqoptions"/>
      </w:pPr>
      <w:r>
        <w:rPr>
          <w:rStyle w:val="Cquestionpartlabelbold"/>
        </w:rPr>
        <w:t>C</w:t>
      </w:r>
    </w:p>
    <w:p w14:paraId="52897E03" w14:textId="77777777" w:rsidR="00B65927" w:rsidRPr="00B13258" w:rsidRDefault="00B65927" w:rsidP="00B65927">
      <w:pPr>
        <w:pStyle w:val="Pquestiontextmcqoptions"/>
      </w:pPr>
      <w:r w:rsidRPr="00B13258">
        <w:rPr>
          <w:i/>
        </w:rPr>
        <w:t>c</w:t>
      </w:r>
      <w:r w:rsidRPr="00B13258">
        <w:rPr>
          <w:vertAlign w:val="superscript"/>
        </w:rPr>
        <w:t xml:space="preserve"> 2</w:t>
      </w:r>
      <w:r w:rsidRPr="00B13258">
        <w:t xml:space="preserve"> = 9.12</w:t>
      </w:r>
      <w:r w:rsidRPr="00B13258">
        <w:rPr>
          <w:vertAlign w:val="superscript"/>
        </w:rPr>
        <w:t>2</w:t>
      </w:r>
      <w:r w:rsidRPr="00B13258">
        <w:t xml:space="preserve"> + 16.56</w:t>
      </w:r>
      <w:r w:rsidRPr="00B13258">
        <w:rPr>
          <w:vertAlign w:val="superscript"/>
        </w:rPr>
        <w:t>2</w:t>
      </w:r>
      <w:r w:rsidRPr="00B13258">
        <w:t xml:space="preserve"> </w:t>
      </w:r>
    </w:p>
    <w:p w14:paraId="7FB42A74" w14:textId="77777777" w:rsidR="00B65927" w:rsidRPr="00B13258" w:rsidRDefault="00B65927" w:rsidP="00B65927">
      <w:pPr>
        <w:pStyle w:val="Pquestiontextmcqoptions"/>
      </w:pPr>
      <w:r w:rsidRPr="00B13258">
        <w:rPr>
          <w:i/>
        </w:rPr>
        <w:t>c</w:t>
      </w:r>
      <w:r w:rsidRPr="00B13258">
        <w:rPr>
          <w:vertAlign w:val="superscript"/>
        </w:rPr>
        <w:t xml:space="preserve"> 2</w:t>
      </w:r>
      <w:r w:rsidRPr="00B13258">
        <w:t xml:space="preserve"> = 357.408</w:t>
      </w:r>
    </w:p>
    <w:p w14:paraId="3DCD9D86" w14:textId="2D3FF9ED" w:rsidR="00B65927" w:rsidRPr="00B13258" w:rsidRDefault="002565E1" w:rsidP="00B65927">
      <w:pPr>
        <w:pStyle w:val="Pquestiontextmcqoptions"/>
      </w:pPr>
      <w:r>
        <w:rPr>
          <w:i/>
        </w:rPr>
        <w:t xml:space="preserve">  </w:t>
      </w:r>
      <w:r w:rsidR="00B65927" w:rsidRPr="00B13258">
        <w:rPr>
          <w:i/>
        </w:rPr>
        <w:t>c</w:t>
      </w:r>
      <w:r w:rsidR="00B65927" w:rsidRPr="00B13258">
        <w:t xml:space="preserve"> = </w:t>
      </w:r>
      <w:r w:rsidRPr="00B13258">
        <w:rPr>
          <w:position w:val="-8"/>
        </w:rPr>
        <w:object w:dxaOrig="1040" w:dyaOrig="360" w14:anchorId="5CFC34FC">
          <v:shape id="_x0000_i1027" type="#_x0000_t75" style="width:52.65pt;height:18.25pt" o:ole="">
            <v:imagedata r:id="rId12" o:title=""/>
          </v:shape>
          <o:OLEObject Type="Embed" ProgID="Equation.3" ShapeID="_x0000_i1027" DrawAspect="Content" ObjectID="_1537709328" r:id="rId13"/>
        </w:object>
      </w:r>
    </w:p>
    <w:p w14:paraId="7F5E263C" w14:textId="0A63D065" w:rsidR="002463F9" w:rsidRDefault="002565E1" w:rsidP="00B65927">
      <w:pPr>
        <w:pStyle w:val="Pquestiontextmcqoptions"/>
      </w:pPr>
      <w:r>
        <w:rPr>
          <w:i/>
        </w:rPr>
        <w:t xml:space="preserve">  </w:t>
      </w:r>
      <w:r w:rsidR="00B65927" w:rsidRPr="00B13258">
        <w:rPr>
          <w:i/>
        </w:rPr>
        <w:t>c</w:t>
      </w:r>
      <w:r w:rsidR="00B65927" w:rsidRPr="00B13258">
        <w:t xml:space="preserve"> = 18.91 (2 d.p.)</w:t>
      </w:r>
    </w:p>
    <w:p w14:paraId="428A3BD3" w14:textId="3E0526FF" w:rsidR="002463F9" w:rsidRDefault="002463F9" w:rsidP="002463F9">
      <w:pPr>
        <w:pStyle w:val="Pquestionheadingmc"/>
      </w:pPr>
      <w:r>
        <w:t>Question 5</w:t>
      </w:r>
      <w:r>
        <w:tab/>
        <w:t>[</w:t>
      </w:r>
      <w:r w:rsidR="00246575">
        <w:t>2.4</w:t>
      </w:r>
      <w:r>
        <w:t>]</w:t>
      </w:r>
    </w:p>
    <w:p w14:paraId="4C25E4A5" w14:textId="2CC6B159" w:rsidR="002463F9" w:rsidRDefault="00576666" w:rsidP="002463F9">
      <w:pPr>
        <w:pStyle w:val="Pquestiontextmcqoptions"/>
      </w:pPr>
      <w:r>
        <w:rPr>
          <w:rStyle w:val="Cquestionpartlabelbold"/>
        </w:rPr>
        <w:t>D</w:t>
      </w:r>
      <w:r w:rsidR="002463F9">
        <w:tab/>
      </w:r>
    </w:p>
    <w:p w14:paraId="59E9481B" w14:textId="77777777" w:rsidR="002565E1" w:rsidRPr="00F76283" w:rsidRDefault="002565E1" w:rsidP="002565E1">
      <w:pPr>
        <w:pStyle w:val="Pquestiontextmcqoptions"/>
      </w:pPr>
      <w:r w:rsidRPr="00F76283">
        <w:rPr>
          <w:i/>
        </w:rPr>
        <w:t>c</w:t>
      </w:r>
      <w:r w:rsidRPr="00F76283">
        <w:rPr>
          <w:vertAlign w:val="superscript"/>
        </w:rPr>
        <w:t xml:space="preserve"> 2</w:t>
      </w:r>
      <w:r w:rsidRPr="00F76283">
        <w:t xml:space="preserve"> = 2.3</w:t>
      </w:r>
      <w:r w:rsidRPr="00F76283">
        <w:rPr>
          <w:vertAlign w:val="superscript"/>
        </w:rPr>
        <w:t>2</w:t>
      </w:r>
      <w:r w:rsidRPr="00F76283">
        <w:t xml:space="preserve"> + 1.6</w:t>
      </w:r>
      <w:r w:rsidRPr="00F76283">
        <w:rPr>
          <w:vertAlign w:val="superscript"/>
        </w:rPr>
        <w:t>2</w:t>
      </w:r>
    </w:p>
    <w:p w14:paraId="658015BD" w14:textId="77777777" w:rsidR="002565E1" w:rsidRPr="00F76283" w:rsidRDefault="002565E1" w:rsidP="002565E1">
      <w:pPr>
        <w:pStyle w:val="Pquestiontextmcqoptions"/>
      </w:pPr>
      <w:r w:rsidRPr="00F76283">
        <w:rPr>
          <w:i/>
        </w:rPr>
        <w:t>c</w:t>
      </w:r>
      <w:r w:rsidRPr="00F76283">
        <w:rPr>
          <w:vertAlign w:val="superscript"/>
        </w:rPr>
        <w:t xml:space="preserve"> 2</w:t>
      </w:r>
      <w:r w:rsidRPr="00F76283">
        <w:t xml:space="preserve"> = 7.85</w:t>
      </w:r>
    </w:p>
    <w:p w14:paraId="7DCEDD02" w14:textId="77777777" w:rsidR="002565E1" w:rsidRPr="00F76283" w:rsidRDefault="002565E1" w:rsidP="002565E1">
      <w:pPr>
        <w:pStyle w:val="Pquestiontextmcqoptions"/>
      </w:pPr>
      <w:r w:rsidRPr="00F76283">
        <w:rPr>
          <w:i/>
        </w:rPr>
        <w:t>c</w:t>
      </w:r>
      <w:r w:rsidRPr="00F76283">
        <w:t xml:space="preserve"> = </w:t>
      </w:r>
      <w:r w:rsidRPr="00F76283">
        <w:rPr>
          <w:position w:val="-8"/>
        </w:rPr>
        <w:object w:dxaOrig="660" w:dyaOrig="360" w14:anchorId="722393C8">
          <v:shape id="_x0000_i1028" type="#_x0000_t75" style="width:33.3pt;height:18.25pt" o:ole="">
            <v:imagedata r:id="rId14" o:title=""/>
          </v:shape>
          <o:OLEObject Type="Embed" ProgID="Equation.3" ShapeID="_x0000_i1028" DrawAspect="Content" ObjectID="_1537709329" r:id="rId15"/>
        </w:object>
      </w:r>
    </w:p>
    <w:p w14:paraId="04017E68" w14:textId="77777777" w:rsidR="002565E1" w:rsidRPr="00F76283" w:rsidRDefault="002565E1" w:rsidP="002565E1">
      <w:pPr>
        <w:pStyle w:val="Pquestiontextmcqoptions"/>
        <w:rPr>
          <w:b/>
        </w:rPr>
      </w:pPr>
      <w:r w:rsidRPr="00F76283">
        <w:rPr>
          <w:i/>
        </w:rPr>
        <w:t>c</w:t>
      </w:r>
      <w:r w:rsidRPr="00F76283">
        <w:t xml:space="preserve"> = 2.8 m (1 d.p.)</w:t>
      </w:r>
    </w:p>
    <w:p w14:paraId="6A0D9CF5" w14:textId="4A717D90" w:rsidR="002463F9" w:rsidRDefault="002463F9" w:rsidP="002C1085">
      <w:pPr>
        <w:pStyle w:val="Pquestionheadingmc"/>
      </w:pPr>
      <w:r>
        <w:lastRenderedPageBreak/>
        <w:t>Question 6</w:t>
      </w:r>
      <w:r>
        <w:tab/>
        <w:t>[</w:t>
      </w:r>
      <w:r w:rsidR="00246575">
        <w:t>2.2</w:t>
      </w:r>
      <w:r>
        <w:t>]</w:t>
      </w:r>
    </w:p>
    <w:p w14:paraId="274B495C" w14:textId="3C5C8A11" w:rsidR="002463F9" w:rsidRDefault="00576666" w:rsidP="002C1085">
      <w:pPr>
        <w:pStyle w:val="Pquestiontextmcqoptions"/>
        <w:keepNext/>
      </w:pPr>
      <w:r>
        <w:rPr>
          <w:rStyle w:val="Cquestionpartlabelbold"/>
        </w:rPr>
        <w:t>B</w:t>
      </w:r>
    </w:p>
    <w:p w14:paraId="12AD1967" w14:textId="77777777" w:rsidR="002565E1" w:rsidRDefault="002565E1" w:rsidP="002565E1">
      <w:pPr>
        <w:pStyle w:val="Pquestiontextmcqoptions"/>
      </w:pPr>
      <w:r>
        <w:t xml:space="preserve">The sloping side is the hypotenuse of a right-angled triangle with shorter sides of (6 </w:t>
      </w:r>
      <w:r w:rsidRPr="00A57A88">
        <w:t xml:space="preserve">– </w:t>
      </w:r>
      <w:r>
        <w:t xml:space="preserve">2) and (4 </w:t>
      </w:r>
      <w:r w:rsidRPr="00A57A88">
        <w:t xml:space="preserve">– </w:t>
      </w:r>
      <w:r>
        <w:t>2).</w:t>
      </w:r>
      <w:r>
        <w:br/>
        <w:t xml:space="preserve">Let its length be </w:t>
      </w:r>
      <w:r w:rsidRPr="003A129D">
        <w:rPr>
          <w:i/>
        </w:rPr>
        <w:t>x</w:t>
      </w:r>
      <w:r>
        <w:t>.</w:t>
      </w:r>
    </w:p>
    <w:p w14:paraId="15B4429D" w14:textId="77777777" w:rsidR="002565E1" w:rsidRPr="009F0D10" w:rsidRDefault="002565E1" w:rsidP="002565E1">
      <w:pPr>
        <w:pStyle w:val="Pquestiontextmcqoptions"/>
        <w:rPr>
          <w:b/>
        </w:rPr>
      </w:pPr>
      <w:r>
        <w:rPr>
          <w:i/>
        </w:rPr>
        <w:t>x</w:t>
      </w:r>
      <w:r w:rsidRPr="009F0D10">
        <w:rPr>
          <w:vertAlign w:val="superscript"/>
        </w:rPr>
        <w:t>2</w:t>
      </w:r>
      <w:r w:rsidRPr="009F0D10">
        <w:t xml:space="preserve"> = </w:t>
      </w:r>
      <w:r>
        <w:t>4</w:t>
      </w:r>
      <w:r w:rsidRPr="009F0D10">
        <w:rPr>
          <w:vertAlign w:val="superscript"/>
        </w:rPr>
        <w:t>2</w:t>
      </w:r>
      <w:r w:rsidRPr="009F0D10">
        <w:t xml:space="preserve"> </w:t>
      </w:r>
      <w:r>
        <w:t>+</w:t>
      </w:r>
      <w:r w:rsidRPr="009F0D10">
        <w:t xml:space="preserve"> </w:t>
      </w:r>
      <w:r>
        <w:t>2</w:t>
      </w:r>
      <w:r w:rsidRPr="009F0D10">
        <w:rPr>
          <w:vertAlign w:val="superscript"/>
        </w:rPr>
        <w:t>2</w:t>
      </w:r>
    </w:p>
    <w:p w14:paraId="3F6C2B5F" w14:textId="77777777" w:rsidR="002565E1" w:rsidRPr="009F0D10" w:rsidRDefault="002565E1" w:rsidP="002565E1">
      <w:pPr>
        <w:pStyle w:val="Pquestiontextmcqoptions"/>
      </w:pPr>
      <w:r>
        <w:rPr>
          <w:i/>
        </w:rPr>
        <w:t>x</w:t>
      </w:r>
      <w:r w:rsidRPr="009F0D10">
        <w:rPr>
          <w:vertAlign w:val="superscript"/>
        </w:rPr>
        <w:t>2</w:t>
      </w:r>
      <w:r w:rsidRPr="009F0D10">
        <w:t xml:space="preserve"> = </w:t>
      </w:r>
      <w:r>
        <w:t>20</w:t>
      </w:r>
    </w:p>
    <w:p w14:paraId="33C8A70A" w14:textId="330BEA81" w:rsidR="002565E1" w:rsidRPr="009F0D10" w:rsidRDefault="00701389" w:rsidP="002565E1">
      <w:pPr>
        <w:pStyle w:val="Pquestiontextmcqoptions"/>
      </w:pPr>
      <w:r>
        <w:rPr>
          <w:i/>
        </w:rPr>
        <w:t xml:space="preserve">  </w:t>
      </w:r>
      <w:r w:rsidR="002565E1">
        <w:rPr>
          <w:i/>
        </w:rPr>
        <w:t xml:space="preserve">x </w:t>
      </w:r>
      <w:r w:rsidR="002565E1" w:rsidRPr="009F0D10">
        <w:t xml:space="preserve">= </w:t>
      </w:r>
      <w:r w:rsidR="002565E1" w:rsidRPr="004F06E1">
        <w:rPr>
          <w:position w:val="-8"/>
        </w:rPr>
        <w:object w:dxaOrig="499" w:dyaOrig="360" w14:anchorId="2A33721A">
          <v:shape id="_x0000_i1029" type="#_x0000_t75" style="width:24.7pt;height:18.25pt" o:ole="">
            <v:imagedata r:id="rId16" o:title=""/>
          </v:shape>
          <o:OLEObject Type="Embed" ProgID="Equation.3" ShapeID="_x0000_i1029" DrawAspect="Content" ObjectID="_1537709330" r:id="rId17"/>
        </w:object>
      </w:r>
      <w:r w:rsidR="002565E1">
        <w:t xml:space="preserve"> ≈ 4.47 (2 d.p.)</w:t>
      </w:r>
    </w:p>
    <w:p w14:paraId="7B42A827" w14:textId="1225110D" w:rsidR="00701389" w:rsidRDefault="002565E1" w:rsidP="00701389">
      <w:pPr>
        <w:pStyle w:val="Pquestiontextmcqoptions"/>
      </w:pPr>
      <w:r>
        <w:t>The perimeter is 4 + 6 + 2 + 2 + 4.47 = 18.47</w:t>
      </w:r>
      <w:r w:rsidR="00701389">
        <w:t>.</w:t>
      </w:r>
    </w:p>
    <w:p w14:paraId="48E9DE35" w14:textId="54E5AD10" w:rsidR="002463F9" w:rsidRDefault="002463F9" w:rsidP="002565E1">
      <w:pPr>
        <w:pStyle w:val="Pquestionheadingmc"/>
      </w:pPr>
      <w:r>
        <w:t>Question 7</w:t>
      </w:r>
      <w:r>
        <w:tab/>
        <w:t>[</w:t>
      </w:r>
      <w:r w:rsidR="00246575">
        <w:t>2.4</w:t>
      </w:r>
      <w:r>
        <w:t>]</w:t>
      </w:r>
    </w:p>
    <w:p w14:paraId="4EFE7DAE" w14:textId="59308E32" w:rsidR="002463F9" w:rsidRDefault="002463F9" w:rsidP="00804BF8">
      <w:pPr>
        <w:pStyle w:val="Pquestiontextmcqoptions"/>
        <w:keepNext/>
      </w:pPr>
      <w:r>
        <w:rPr>
          <w:rStyle w:val="Cquestionpartlabelbold"/>
        </w:rPr>
        <w:t>C</w:t>
      </w:r>
    </w:p>
    <w:p w14:paraId="65979ECB" w14:textId="1895DDCD" w:rsidR="00701389" w:rsidRDefault="00701389" w:rsidP="00701389">
      <w:pPr>
        <w:pStyle w:val="Pquestiontextmcqoptions"/>
      </w:pPr>
      <w:r>
        <w:t>Mia walks back along the hypotenuse of the right-angled triangle with shorter sides of 200 m and 300 m.</w:t>
      </w:r>
    </w:p>
    <w:p w14:paraId="04B3AFA3" w14:textId="2A3FA4A4" w:rsidR="00701389" w:rsidRDefault="00701389" w:rsidP="00701389">
      <w:pPr>
        <w:pStyle w:val="Pquestiontextmcqoptions"/>
      </w:pPr>
      <w:r>
        <w:t xml:space="preserve">distance walked = </w:t>
      </w:r>
      <w:r w:rsidR="001A767F" w:rsidRPr="00DA5053">
        <w:rPr>
          <w:position w:val="-8"/>
        </w:rPr>
        <w:object w:dxaOrig="1420" w:dyaOrig="380" w14:anchorId="3CFD89AE">
          <v:shape id="_x0000_i1030" type="#_x0000_t75" style="width:70.95pt;height:18.25pt" o:ole="">
            <v:imagedata r:id="rId18" o:title=""/>
          </v:shape>
          <o:OLEObject Type="Embed" ProgID="Equation.3" ShapeID="_x0000_i1030" DrawAspect="Content" ObjectID="_1537709331" r:id="rId19"/>
        </w:object>
      </w:r>
      <w:r w:rsidR="001A767F">
        <w:t>= 360.</w:t>
      </w:r>
      <w:r>
        <w:t>56 m (2</w:t>
      </w:r>
      <w:r w:rsidR="001A767F">
        <w:t xml:space="preserve"> </w:t>
      </w:r>
      <w:r>
        <w:t>d</w:t>
      </w:r>
      <w:r w:rsidR="001A767F">
        <w:t>.</w:t>
      </w:r>
      <w:r>
        <w:t>p</w:t>
      </w:r>
      <w:r w:rsidR="001A767F">
        <w:t>.</w:t>
      </w:r>
      <w:r>
        <w:t>)</w:t>
      </w:r>
    </w:p>
    <w:p w14:paraId="7C65A42D" w14:textId="4394D9C9" w:rsidR="00701389" w:rsidRDefault="00701389" w:rsidP="00701389">
      <w:pPr>
        <w:pStyle w:val="Pquestiontextmcqoptions"/>
      </w:pPr>
      <w:r>
        <w:t>distance run = 200</w:t>
      </w:r>
      <w:r w:rsidR="001A767F">
        <w:t xml:space="preserve"> </w:t>
      </w:r>
      <w:r>
        <w:t>m +</w:t>
      </w:r>
      <w:r w:rsidR="001A767F">
        <w:t xml:space="preserve"> </w:t>
      </w:r>
      <w:r>
        <w:t>300 m = 500 m</w:t>
      </w:r>
    </w:p>
    <w:p w14:paraId="69BDB79F" w14:textId="7867DC3B" w:rsidR="004909A7" w:rsidRPr="004909A7" w:rsidRDefault="00701389" w:rsidP="00701389">
      <w:pPr>
        <w:pStyle w:val="Pquestiontextmcqoptions"/>
      </w:pPr>
      <w:r>
        <w:t>d</w:t>
      </w:r>
      <w:r w:rsidR="001A767F">
        <w:t>ifference = 500 m</w:t>
      </w:r>
      <w:r>
        <w:t xml:space="preserve"> </w:t>
      </w:r>
      <w:r w:rsidRPr="00A57A88">
        <w:t>–</w:t>
      </w:r>
      <w:r>
        <w:t xml:space="preserve"> 360</w:t>
      </w:r>
      <w:r w:rsidR="001A767F">
        <w:t>.</w:t>
      </w:r>
      <w:r>
        <w:t>56 m = 139</w:t>
      </w:r>
      <w:r w:rsidR="001A767F">
        <w:t>.</w:t>
      </w:r>
      <w:r>
        <w:t>44 m</w:t>
      </w:r>
    </w:p>
    <w:p w14:paraId="6C378E59" w14:textId="61070335" w:rsidR="002463F9" w:rsidRDefault="002463F9" w:rsidP="00AA2750">
      <w:pPr>
        <w:pStyle w:val="Pquestionheadingmc"/>
      </w:pPr>
      <w:r>
        <w:t>Question 8</w:t>
      </w:r>
      <w:r>
        <w:tab/>
        <w:t>[</w:t>
      </w:r>
      <w:r w:rsidR="00246575">
        <w:t>2.5</w:t>
      </w:r>
      <w:r>
        <w:t>]</w:t>
      </w:r>
    </w:p>
    <w:p w14:paraId="2A5CD323" w14:textId="620F58C2" w:rsidR="002463F9" w:rsidRDefault="00576666" w:rsidP="002463F9">
      <w:pPr>
        <w:pStyle w:val="Pquestiontextmcqoptions"/>
      </w:pPr>
      <w:r>
        <w:rPr>
          <w:rStyle w:val="Cquestionpartlabelbold"/>
        </w:rPr>
        <w:t>B</w:t>
      </w:r>
    </w:p>
    <w:p w14:paraId="3017FD05" w14:textId="0545934C" w:rsidR="002463F9" w:rsidRDefault="00701389" w:rsidP="00701389">
      <w:pPr>
        <w:pStyle w:val="Pquestiontextmcqoptions"/>
      </w:pPr>
      <w:r>
        <w:t>Pythagoras’ theorem can be used if triples are not known.</w:t>
      </w:r>
      <w:r>
        <w:br/>
        <w:t>Triangle 1: From the triple (20, 21, 29) the missing length is 21. The area is 210.</w:t>
      </w:r>
      <w:r>
        <w:br/>
        <w:t>Triangle 2: The area is 330.</w:t>
      </w:r>
      <w:r>
        <w:br/>
        <w:t>Triangle 3: From the triple (12, 35, 37) the missing length is 35. The area is 210.</w:t>
      </w:r>
      <w:r>
        <w:br/>
        <w:t>Triangle 4: From the triple (15, 20, 25) the missing length is 15. The area is 150.</w:t>
      </w:r>
      <w:r>
        <w:br/>
        <w:t>Triangles 1 and 3 both have areas of 210.</w:t>
      </w:r>
    </w:p>
    <w:p w14:paraId="64100177" w14:textId="41E4F33C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804BF8">
        <w:t>8</w:t>
      </w:r>
    </w:p>
    <w:p w14:paraId="6D25F314" w14:textId="77777777" w:rsidR="002C1085" w:rsidRDefault="002C1085" w:rsidP="001B433F">
      <w:pPr>
        <w:pStyle w:val="Psectionheading"/>
      </w:pPr>
    </w:p>
    <w:p w14:paraId="551510CA" w14:textId="77777777" w:rsidR="001B433F" w:rsidRDefault="001B433F" w:rsidP="001B433F">
      <w:pPr>
        <w:pStyle w:val="Psectionheading"/>
      </w:pPr>
      <w:r>
        <w:t>Short answer section</w:t>
      </w:r>
    </w:p>
    <w:p w14:paraId="0BA244BB" w14:textId="0749B336" w:rsidR="001158EE" w:rsidRDefault="001158EE" w:rsidP="001158EE">
      <w:pPr>
        <w:pStyle w:val="Pquestionheadingsx1stafterhead"/>
      </w:pPr>
      <w:r>
        <w:t xml:space="preserve">Question </w:t>
      </w:r>
      <w:r w:rsidR="00F551F2">
        <w:t>9</w:t>
      </w:r>
      <w:r>
        <w:tab/>
      </w:r>
      <w:r w:rsidR="00A869D1">
        <w:rPr>
          <w:rStyle w:val="Cmarkslabel"/>
        </w:rPr>
        <w:t>1</w:t>
      </w:r>
      <w:r w:rsidRPr="001B433F">
        <w:rPr>
          <w:rStyle w:val="Cmarkslabel"/>
        </w:rPr>
        <w:t xml:space="preserve"> mark</w:t>
      </w:r>
      <w:r>
        <w:tab/>
      </w:r>
      <w:r w:rsidR="00246575">
        <w:t>[2.1, 2.2]</w:t>
      </w:r>
    </w:p>
    <w:p w14:paraId="0DD457B3" w14:textId="18A54492" w:rsidR="00F551F2" w:rsidRDefault="001A767F" w:rsidP="001A767F">
      <w:pPr>
        <w:pStyle w:val="Pquestiontextpartsa"/>
        <w:tabs>
          <w:tab w:val="clear" w:pos="397"/>
        </w:tabs>
        <w:ind w:left="0" w:firstLine="0"/>
      </w:pPr>
      <w:r w:rsidRPr="000D5DCD">
        <w:t xml:space="preserve">Many square roots are </w:t>
      </w:r>
      <w:r w:rsidRPr="000D5DCD">
        <w:rPr>
          <w:u w:val="single"/>
        </w:rPr>
        <w:t>irrational</w:t>
      </w:r>
      <w:r w:rsidRPr="000D5DCD">
        <w:t xml:space="preserve"> numbers. </w:t>
      </w:r>
      <w:r w:rsidR="00583477">
        <w:t xml:space="preserve">Written as </w:t>
      </w:r>
      <w:r w:rsidRPr="000D5DCD">
        <w:t>rounded decimal</w:t>
      </w:r>
      <w:r w:rsidR="00583477">
        <w:t>s,</w:t>
      </w:r>
      <w:r w:rsidRPr="000D5DCD">
        <w:t xml:space="preserve"> </w:t>
      </w:r>
      <w:r w:rsidR="00583477">
        <w:t xml:space="preserve">they are </w:t>
      </w:r>
      <w:r w:rsidRPr="000D5DCD">
        <w:rPr>
          <w:u w:val="single"/>
        </w:rPr>
        <w:t>rational approximation</w:t>
      </w:r>
      <w:r w:rsidR="00583477">
        <w:rPr>
          <w:u w:val="single"/>
        </w:rPr>
        <w:t>s</w:t>
      </w:r>
      <w:r w:rsidRPr="000D5DCD">
        <w:t xml:space="preserve">. To write an exact value, </w:t>
      </w:r>
      <w:r w:rsidR="00583477">
        <w:t>it</w:t>
      </w:r>
      <w:r w:rsidRPr="000D5DCD">
        <w:t xml:space="preserve"> must be written in </w:t>
      </w:r>
      <w:r w:rsidRPr="000D5DCD">
        <w:rPr>
          <w:u w:val="single"/>
        </w:rPr>
        <w:t>surd</w:t>
      </w:r>
      <w:r w:rsidRPr="000D5DCD">
        <w:t xml:space="preserve"> form.</w:t>
      </w:r>
    </w:p>
    <w:p w14:paraId="33037402" w14:textId="77777777" w:rsidR="002C1085" w:rsidRDefault="002C1085">
      <w:pPr>
        <w:rPr>
          <w:rFonts w:asciiTheme="minorHAnsi" w:hAnsiTheme="minorHAnsi"/>
          <w:b/>
        </w:rPr>
      </w:pPr>
      <w:r>
        <w:br w:type="page"/>
      </w:r>
    </w:p>
    <w:p w14:paraId="437007C0" w14:textId="44274EB6" w:rsidR="00F551F2" w:rsidRDefault="00F551F2" w:rsidP="00F551F2">
      <w:pPr>
        <w:pStyle w:val="Pquestionheadingsx1stafterhead"/>
      </w:pPr>
      <w:r>
        <w:lastRenderedPageBreak/>
        <w:t>Question 10</w:t>
      </w:r>
      <w:r>
        <w:tab/>
      </w:r>
      <w:r w:rsidR="00246575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</w:t>
      </w:r>
      <w:r w:rsidR="00A869D1">
        <w:t>.1</w:t>
      </w:r>
      <w:r>
        <w:t>]</w:t>
      </w:r>
    </w:p>
    <w:p w14:paraId="65586399" w14:textId="77777777" w:rsidR="00583477" w:rsidRPr="00AF565F" w:rsidRDefault="00583477" w:rsidP="00583477">
      <w:pPr>
        <w:pStyle w:val="Pquestiontextpartsa"/>
      </w:pPr>
      <w:r w:rsidRPr="00AF565F">
        <w:t>Δ</w:t>
      </w:r>
      <w:r w:rsidRPr="00583477">
        <w:rPr>
          <w:i/>
        </w:rPr>
        <w:t>ABC</w:t>
      </w:r>
    </w:p>
    <w:p w14:paraId="0AF1D295" w14:textId="77777777" w:rsidR="00583477" w:rsidRPr="00AF565F" w:rsidRDefault="00583477" w:rsidP="00583477">
      <w:pPr>
        <w:pStyle w:val="Pquestiontextpartsa"/>
      </w:pPr>
      <w:r w:rsidRPr="00AF565F">
        <w:t>8</w:t>
      </w:r>
      <w:r w:rsidRPr="00AF565F">
        <w:rPr>
          <w:vertAlign w:val="superscript"/>
        </w:rPr>
        <w:t>2</w:t>
      </w:r>
      <w:r w:rsidRPr="00AF565F">
        <w:t xml:space="preserve"> + 8.4</w:t>
      </w:r>
      <w:r w:rsidRPr="00AF565F">
        <w:rPr>
          <w:vertAlign w:val="superscript"/>
        </w:rPr>
        <w:t>2</w:t>
      </w:r>
      <w:r w:rsidRPr="00AF565F">
        <w:t xml:space="preserve"> = 134.56</w:t>
      </w:r>
    </w:p>
    <w:p w14:paraId="7A28441D" w14:textId="77777777" w:rsidR="00583477" w:rsidRPr="00AF565F" w:rsidRDefault="00583477" w:rsidP="00583477">
      <w:pPr>
        <w:pStyle w:val="Pquestiontextpartsa"/>
      </w:pPr>
      <w:r w:rsidRPr="00AF565F">
        <w:t>11.6</w:t>
      </w:r>
      <w:r w:rsidRPr="00AF565F">
        <w:rPr>
          <w:vertAlign w:val="superscript"/>
        </w:rPr>
        <w:t>2</w:t>
      </w:r>
      <w:r w:rsidRPr="00AF565F">
        <w:t xml:space="preserve"> = 134.56</w:t>
      </w:r>
    </w:p>
    <w:p w14:paraId="75CA1042" w14:textId="77777777" w:rsidR="00583477" w:rsidRPr="00AF565F" w:rsidRDefault="00583477" w:rsidP="00583477">
      <w:pPr>
        <w:pStyle w:val="Pquestiontextpartsa"/>
      </w:pPr>
      <w:r w:rsidRPr="00AF565F">
        <w:t>8</w:t>
      </w:r>
      <w:r w:rsidRPr="00AF565F">
        <w:rPr>
          <w:vertAlign w:val="superscript"/>
        </w:rPr>
        <w:t>2</w:t>
      </w:r>
      <w:r w:rsidRPr="00AF565F">
        <w:t xml:space="preserve"> + 8.4</w:t>
      </w:r>
      <w:r w:rsidRPr="00AF565F">
        <w:rPr>
          <w:vertAlign w:val="superscript"/>
        </w:rPr>
        <w:t>2</w:t>
      </w:r>
      <w:r w:rsidRPr="00AF565F">
        <w:t xml:space="preserve"> = 11.6</w:t>
      </w:r>
      <w:r w:rsidRPr="00AF565F">
        <w:rPr>
          <w:vertAlign w:val="superscript"/>
        </w:rPr>
        <w:t>2</w:t>
      </w:r>
    </w:p>
    <w:p w14:paraId="63DE9A67" w14:textId="6FEF54C9" w:rsidR="00583477" w:rsidRPr="00AF565F" w:rsidRDefault="00583477" w:rsidP="00583477">
      <w:pPr>
        <w:pStyle w:val="Pquestiontextpartsa"/>
      </w:pPr>
      <w:r w:rsidRPr="00AF565F">
        <w:t xml:space="preserve">Pythagoras’ </w:t>
      </w:r>
      <w:r>
        <w:t>t</w:t>
      </w:r>
      <w:r w:rsidRPr="00AF565F">
        <w:t>heorem holds.</w:t>
      </w:r>
    </w:p>
    <w:p w14:paraId="44F423D8" w14:textId="6DD646F1" w:rsidR="00F551F2" w:rsidRDefault="00583477" w:rsidP="00583477">
      <w:pPr>
        <w:pStyle w:val="Pquestiontextpartsa"/>
      </w:pPr>
      <w:r w:rsidRPr="00AF565F">
        <w:t>Therefore, Δ</w:t>
      </w:r>
      <w:r w:rsidRPr="00583477">
        <w:rPr>
          <w:i/>
        </w:rPr>
        <w:t>ABC</w:t>
      </w:r>
      <w:r w:rsidRPr="00AF565F">
        <w:t xml:space="preserve"> does have a right angle.</w:t>
      </w:r>
      <w:r w:rsidR="00F551F2" w:rsidRPr="00F47C23">
        <w:t xml:space="preserve"> </w:t>
      </w:r>
    </w:p>
    <w:p w14:paraId="1B55BC20" w14:textId="77777777" w:rsidR="00583477" w:rsidRPr="00AF565F" w:rsidRDefault="00583477" w:rsidP="00583477">
      <w:pPr>
        <w:pStyle w:val="Pquestiontextpartsa"/>
      </w:pPr>
      <w:r w:rsidRPr="00AF565F">
        <w:t>Δ</w:t>
      </w:r>
      <w:r w:rsidRPr="00583477">
        <w:rPr>
          <w:i/>
        </w:rPr>
        <w:t>DEF</w:t>
      </w:r>
    </w:p>
    <w:p w14:paraId="431EE2EE" w14:textId="77777777" w:rsidR="00583477" w:rsidRPr="00AF565F" w:rsidRDefault="00583477" w:rsidP="00583477">
      <w:pPr>
        <w:pStyle w:val="Pquestiontextpartsa"/>
      </w:pPr>
      <w:r w:rsidRPr="00AF565F">
        <w:t>5.7</w:t>
      </w:r>
      <w:r w:rsidRPr="00AF565F">
        <w:rPr>
          <w:vertAlign w:val="superscript"/>
        </w:rPr>
        <w:t>2</w:t>
      </w:r>
      <w:r w:rsidRPr="00AF565F">
        <w:t xml:space="preserve"> + 6</w:t>
      </w:r>
      <w:r w:rsidRPr="00AF565F">
        <w:rPr>
          <w:vertAlign w:val="superscript"/>
        </w:rPr>
        <w:t>2</w:t>
      </w:r>
      <w:r w:rsidRPr="00AF565F">
        <w:t xml:space="preserve"> = 68.49</w:t>
      </w:r>
    </w:p>
    <w:p w14:paraId="12F48CFF" w14:textId="77777777" w:rsidR="00583477" w:rsidRPr="00AF565F" w:rsidRDefault="00583477" w:rsidP="00583477">
      <w:pPr>
        <w:pStyle w:val="Pquestiontextpartsa"/>
      </w:pPr>
      <w:r w:rsidRPr="00AF565F">
        <w:t>8.3</w:t>
      </w:r>
      <w:r w:rsidRPr="00AF565F">
        <w:rPr>
          <w:vertAlign w:val="superscript"/>
        </w:rPr>
        <w:t>2</w:t>
      </w:r>
      <w:r w:rsidRPr="00AF565F">
        <w:t xml:space="preserve"> = 68.89</w:t>
      </w:r>
    </w:p>
    <w:p w14:paraId="4AD1BF85" w14:textId="77777777" w:rsidR="00583477" w:rsidRPr="00AF565F" w:rsidRDefault="00583477" w:rsidP="00583477">
      <w:pPr>
        <w:pStyle w:val="Pquestiontextpartsa"/>
      </w:pPr>
      <w:r w:rsidRPr="00AF565F">
        <w:t>5.7</w:t>
      </w:r>
      <w:r w:rsidRPr="00AF565F">
        <w:rPr>
          <w:vertAlign w:val="superscript"/>
        </w:rPr>
        <w:t>2</w:t>
      </w:r>
      <w:r w:rsidRPr="00AF565F">
        <w:t xml:space="preserve"> + 6</w:t>
      </w:r>
      <w:r w:rsidRPr="00AF565F">
        <w:rPr>
          <w:vertAlign w:val="superscript"/>
        </w:rPr>
        <w:t>2</w:t>
      </w:r>
      <w:r w:rsidRPr="00AF565F">
        <w:t xml:space="preserve"> ≠ 8.3</w:t>
      </w:r>
      <w:r w:rsidRPr="00AF565F">
        <w:rPr>
          <w:vertAlign w:val="superscript"/>
        </w:rPr>
        <w:t>2</w:t>
      </w:r>
    </w:p>
    <w:p w14:paraId="6BAD2396" w14:textId="43254600" w:rsidR="00583477" w:rsidRPr="00AF565F" w:rsidRDefault="00583477" w:rsidP="00583477">
      <w:pPr>
        <w:pStyle w:val="Pquestiontextpartsa"/>
      </w:pPr>
      <w:r w:rsidRPr="00AF565F">
        <w:t xml:space="preserve">Pythagoras’ </w:t>
      </w:r>
      <w:r>
        <w:t>t</w:t>
      </w:r>
      <w:r w:rsidRPr="00AF565F">
        <w:t>heorem does not hold.</w:t>
      </w:r>
    </w:p>
    <w:p w14:paraId="4B949343" w14:textId="6C3B1C43" w:rsidR="00583477" w:rsidRDefault="00583477" w:rsidP="00583477">
      <w:pPr>
        <w:pStyle w:val="Pquestiontextpartsa"/>
      </w:pPr>
      <w:r w:rsidRPr="00AF565F">
        <w:t>Therefore, Δ</w:t>
      </w:r>
      <w:r w:rsidRPr="00583477">
        <w:rPr>
          <w:i/>
        </w:rPr>
        <w:t>DEF</w:t>
      </w:r>
      <w:r w:rsidRPr="00AF565F">
        <w:t xml:space="preserve"> does not have a right angle.</w:t>
      </w:r>
    </w:p>
    <w:p w14:paraId="3AB4B224" w14:textId="4E6B9C06" w:rsidR="00AA27EC" w:rsidRDefault="00AA27EC" w:rsidP="00AA27EC">
      <w:pPr>
        <w:pStyle w:val="Pquestionheadingsx1stafterhead"/>
      </w:pPr>
      <w:r>
        <w:t>Question 11</w:t>
      </w:r>
      <w:r>
        <w:tab/>
      </w:r>
      <w:r w:rsidR="00A869D1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</w:t>
      </w:r>
      <w:r w:rsidR="00A869D1">
        <w:t>.2</w:t>
      </w:r>
      <w:r>
        <w:t>]</w:t>
      </w:r>
    </w:p>
    <w:p w14:paraId="22B6396B" w14:textId="77777777" w:rsidR="00583477" w:rsidRPr="00973EAB" w:rsidRDefault="00583477" w:rsidP="00583477">
      <w:pPr>
        <w:pStyle w:val="Pquestiontextpartsa"/>
      </w:pPr>
      <w:r w:rsidRPr="00973EAB">
        <w:rPr>
          <w:i/>
        </w:rPr>
        <w:t>z</w:t>
      </w:r>
      <w:r w:rsidRPr="00973EAB">
        <w:rPr>
          <w:vertAlign w:val="superscript"/>
        </w:rPr>
        <w:t>2</w:t>
      </w:r>
      <w:r w:rsidRPr="00973EAB">
        <w:t xml:space="preserve"> = 13.96</w:t>
      </w:r>
      <w:r w:rsidRPr="00973EAB">
        <w:rPr>
          <w:vertAlign w:val="superscript"/>
        </w:rPr>
        <w:t>2</w:t>
      </w:r>
      <w:r w:rsidRPr="00973EAB">
        <w:t xml:space="preserve"> + 9.52</w:t>
      </w:r>
      <w:r w:rsidRPr="00973EAB">
        <w:rPr>
          <w:vertAlign w:val="superscript"/>
        </w:rPr>
        <w:t>2</w:t>
      </w:r>
      <w:r w:rsidRPr="00973EAB">
        <w:t xml:space="preserve"> </w:t>
      </w:r>
    </w:p>
    <w:p w14:paraId="43C580A2" w14:textId="77777777" w:rsidR="00583477" w:rsidRPr="00973EAB" w:rsidRDefault="00583477" w:rsidP="00583477">
      <w:pPr>
        <w:pStyle w:val="Pquestiontextpartsa"/>
      </w:pPr>
      <w:r w:rsidRPr="00973EAB">
        <w:rPr>
          <w:i/>
        </w:rPr>
        <w:t>z</w:t>
      </w:r>
      <w:r w:rsidRPr="00973EAB">
        <w:rPr>
          <w:vertAlign w:val="superscript"/>
        </w:rPr>
        <w:t>2</w:t>
      </w:r>
      <w:r w:rsidRPr="00973EAB">
        <w:t xml:space="preserve"> = 285.512</w:t>
      </w:r>
    </w:p>
    <w:p w14:paraId="0AE49AA0" w14:textId="77777777" w:rsidR="00583477" w:rsidRPr="00973EAB" w:rsidRDefault="00583477" w:rsidP="00583477">
      <w:pPr>
        <w:pStyle w:val="Pquestiontextpartsa"/>
      </w:pPr>
      <w:r w:rsidRPr="00973EAB">
        <w:rPr>
          <w:i/>
        </w:rPr>
        <w:t>z</w:t>
      </w:r>
      <w:r w:rsidRPr="00973EAB">
        <w:t xml:space="preserve"> = </w:t>
      </w:r>
      <w:r w:rsidR="007825F9" w:rsidRPr="00973EAB">
        <w:rPr>
          <w:position w:val="-8"/>
        </w:rPr>
        <w:object w:dxaOrig="1020" w:dyaOrig="360" w14:anchorId="30920B1C">
          <v:shape id="_x0000_i1031" type="#_x0000_t75" style="width:50.5pt;height:18.25pt" o:ole="">
            <v:imagedata r:id="rId20" o:title=""/>
          </v:shape>
          <o:OLEObject Type="Embed" ProgID="Equation.3" ShapeID="_x0000_i1031" DrawAspect="Content" ObjectID="_1537709332" r:id="rId21"/>
        </w:object>
      </w:r>
    </w:p>
    <w:p w14:paraId="7F0CA272" w14:textId="77777777" w:rsidR="00583477" w:rsidRPr="00973EAB" w:rsidRDefault="00583477" w:rsidP="00583477">
      <w:pPr>
        <w:pStyle w:val="Pquestiontextpartsa"/>
      </w:pPr>
      <w:r w:rsidRPr="00973EAB">
        <w:rPr>
          <w:i/>
        </w:rPr>
        <w:t>z</w:t>
      </w:r>
      <w:r w:rsidRPr="00973EAB">
        <w:t xml:space="preserve"> = 16.8971 (4 d.p.)</w:t>
      </w:r>
    </w:p>
    <w:p w14:paraId="22C0E3B4" w14:textId="77777777" w:rsidR="00583477" w:rsidRPr="00973EAB" w:rsidRDefault="00583477" w:rsidP="00583477">
      <w:pPr>
        <w:pStyle w:val="Pquestiontextpartsa"/>
      </w:pPr>
      <w:r w:rsidRPr="00973EAB">
        <w:rPr>
          <w:i/>
        </w:rPr>
        <w:t>k</w:t>
      </w:r>
      <w:r w:rsidRPr="00973EAB">
        <w:rPr>
          <w:vertAlign w:val="superscript"/>
        </w:rPr>
        <w:t>2</w:t>
      </w:r>
      <w:r w:rsidRPr="00973EAB">
        <w:t xml:space="preserve"> = 16.8971</w:t>
      </w:r>
      <w:r w:rsidRPr="00973EAB">
        <w:rPr>
          <w:vertAlign w:val="superscript"/>
        </w:rPr>
        <w:t>2</w:t>
      </w:r>
      <w:r w:rsidRPr="00973EAB">
        <w:t xml:space="preserve"> + 7.92</w:t>
      </w:r>
      <w:r w:rsidRPr="00973EAB">
        <w:rPr>
          <w:vertAlign w:val="superscript"/>
        </w:rPr>
        <w:t>2</w:t>
      </w:r>
    </w:p>
    <w:p w14:paraId="5CEC46A2" w14:textId="77777777" w:rsidR="00583477" w:rsidRPr="00973EAB" w:rsidRDefault="00583477" w:rsidP="00583477">
      <w:pPr>
        <w:pStyle w:val="Pquestiontextpartsa"/>
      </w:pPr>
      <w:r w:rsidRPr="00973EAB">
        <w:rPr>
          <w:i/>
        </w:rPr>
        <w:t>k</w:t>
      </w:r>
      <w:r w:rsidRPr="00973EAB">
        <w:rPr>
          <w:vertAlign w:val="superscript"/>
        </w:rPr>
        <w:t xml:space="preserve"> 2</w:t>
      </w:r>
      <w:r w:rsidRPr="00973EAB">
        <w:t xml:space="preserve"> = 348.238</w:t>
      </w:r>
    </w:p>
    <w:p w14:paraId="6F5E914F" w14:textId="77777777" w:rsidR="00583477" w:rsidRPr="00973EAB" w:rsidRDefault="00583477" w:rsidP="00583477">
      <w:pPr>
        <w:pStyle w:val="Pquestiontextpartsa"/>
      </w:pPr>
      <w:r w:rsidRPr="00973EAB">
        <w:rPr>
          <w:i/>
        </w:rPr>
        <w:t>k</w:t>
      </w:r>
      <w:r w:rsidRPr="00973EAB">
        <w:t xml:space="preserve"> = </w:t>
      </w:r>
      <w:r w:rsidRPr="00973EAB">
        <w:rPr>
          <w:position w:val="-8"/>
        </w:rPr>
        <w:object w:dxaOrig="1020" w:dyaOrig="360" w14:anchorId="6DC11101">
          <v:shape id="_x0000_i1032" type="#_x0000_t75" style="width:51.6pt;height:18.25pt" o:ole="">
            <v:imagedata r:id="rId22" o:title=""/>
          </v:shape>
          <o:OLEObject Type="Embed" ProgID="Equation.3" ShapeID="_x0000_i1032" DrawAspect="Content" ObjectID="_1537709333" r:id="rId23"/>
        </w:object>
      </w:r>
    </w:p>
    <w:p w14:paraId="44ACE683" w14:textId="19F98973" w:rsidR="00AA27EC" w:rsidRDefault="00583477" w:rsidP="00583477">
      <w:pPr>
        <w:pStyle w:val="Pquestiontextpartsa"/>
      </w:pPr>
      <w:r w:rsidRPr="00973EAB">
        <w:rPr>
          <w:i/>
        </w:rPr>
        <w:t>k</w:t>
      </w:r>
      <w:r w:rsidRPr="00973EAB">
        <w:t xml:space="preserve"> = 18.7 (1 d.p.)</w:t>
      </w:r>
    </w:p>
    <w:p w14:paraId="490FEAD3" w14:textId="4019B622" w:rsidR="00AA27EC" w:rsidRDefault="00AA27EC" w:rsidP="00AA27EC">
      <w:pPr>
        <w:pStyle w:val="Pquestionheadingsx1stafterhead"/>
      </w:pPr>
      <w:r>
        <w:t>Question 12</w:t>
      </w:r>
      <w:r>
        <w:tab/>
      </w:r>
      <w:r w:rsidR="00246575" w:rsidRPr="00246575">
        <w:rPr>
          <w:rStyle w:val="Cmarkslabel"/>
        </w:rPr>
        <w:t>2</w:t>
      </w:r>
      <w:r w:rsidRPr="00246575">
        <w:rPr>
          <w:rStyle w:val="Cmarkslabel"/>
        </w:rPr>
        <w:t xml:space="preserve"> marks</w:t>
      </w:r>
      <w:r w:rsidRPr="00246575">
        <w:tab/>
        <w:t>[</w:t>
      </w:r>
      <w:r w:rsidR="00246575" w:rsidRPr="00246575">
        <w:t>2.2</w:t>
      </w:r>
      <w:r w:rsidRPr="00246575">
        <w:t>]</w:t>
      </w:r>
    </w:p>
    <w:p w14:paraId="3F1F9349" w14:textId="77777777" w:rsidR="007825F9" w:rsidRPr="0048381F" w:rsidRDefault="007825F9" w:rsidP="007825F9">
      <w:pPr>
        <w:pStyle w:val="Pquestiontextpartsa"/>
      </w:pPr>
      <w:r>
        <w:rPr>
          <w:i/>
        </w:rPr>
        <w:t>w</w:t>
      </w:r>
      <w:r w:rsidRPr="0048381F">
        <w:rPr>
          <w:vertAlign w:val="superscript"/>
        </w:rPr>
        <w:t>2</w:t>
      </w:r>
      <w:r w:rsidRPr="0048381F">
        <w:t xml:space="preserve"> = 9</w:t>
      </w:r>
      <w:r w:rsidRPr="0048381F">
        <w:rPr>
          <w:vertAlign w:val="superscript"/>
        </w:rPr>
        <w:t>2</w:t>
      </w:r>
      <w:r w:rsidRPr="0048381F">
        <w:t xml:space="preserve"> + 8</w:t>
      </w:r>
      <w:r w:rsidRPr="0048381F">
        <w:rPr>
          <w:vertAlign w:val="superscript"/>
        </w:rPr>
        <w:t>2</w:t>
      </w:r>
    </w:p>
    <w:p w14:paraId="39623A0D" w14:textId="77777777" w:rsidR="007825F9" w:rsidRPr="0048381F" w:rsidRDefault="007825F9" w:rsidP="007825F9">
      <w:pPr>
        <w:pStyle w:val="Pquestiontextpartsa"/>
      </w:pPr>
      <w:r>
        <w:rPr>
          <w:i/>
        </w:rPr>
        <w:t>w</w:t>
      </w:r>
      <w:r w:rsidRPr="0048381F">
        <w:rPr>
          <w:vertAlign w:val="superscript"/>
        </w:rPr>
        <w:t>2</w:t>
      </w:r>
      <w:r w:rsidRPr="0048381F">
        <w:t xml:space="preserve"> = 81 + 64</w:t>
      </w:r>
    </w:p>
    <w:p w14:paraId="0859D918" w14:textId="77777777" w:rsidR="007825F9" w:rsidRPr="0048381F" w:rsidRDefault="007825F9" w:rsidP="007825F9">
      <w:pPr>
        <w:pStyle w:val="Pquestiontextpartsa"/>
      </w:pPr>
      <w:r>
        <w:rPr>
          <w:i/>
        </w:rPr>
        <w:t>w</w:t>
      </w:r>
      <w:r w:rsidRPr="0048381F">
        <w:rPr>
          <w:vertAlign w:val="superscript"/>
        </w:rPr>
        <w:t>2</w:t>
      </w:r>
      <w:r w:rsidRPr="0048381F">
        <w:t xml:space="preserve"> = 145</w:t>
      </w:r>
    </w:p>
    <w:p w14:paraId="0267D19C" w14:textId="79EA356C" w:rsidR="00AA27EC" w:rsidRDefault="007825F9" w:rsidP="007825F9">
      <w:pPr>
        <w:pStyle w:val="Pquestiontextpartsa"/>
      </w:pPr>
      <w:r>
        <w:rPr>
          <w:i/>
        </w:rPr>
        <w:t>w</w:t>
      </w:r>
      <w:r w:rsidRPr="0048381F">
        <w:t xml:space="preserve"> = </w:t>
      </w:r>
      <w:r w:rsidRPr="0048381F">
        <w:rPr>
          <w:position w:val="-8"/>
        </w:rPr>
        <w:object w:dxaOrig="580" w:dyaOrig="360" w14:anchorId="0B11A625">
          <v:shape id="_x0000_i1033" type="#_x0000_t75" style="width:29pt;height:18.25pt" o:ole="">
            <v:imagedata r:id="rId24" o:title=""/>
          </v:shape>
          <o:OLEObject Type="Embed" ProgID="Equation.3" ShapeID="_x0000_i1033" DrawAspect="Content" ObjectID="_1537709334" r:id="rId25"/>
        </w:object>
      </w:r>
    </w:p>
    <w:p w14:paraId="49814120" w14:textId="6B2265BD" w:rsidR="00DC1E49" w:rsidRDefault="00DC1E49" w:rsidP="00DC1E49">
      <w:pPr>
        <w:pStyle w:val="Pquestionheadingsx1stafterhead"/>
      </w:pPr>
      <w:r>
        <w:t>Question 13</w:t>
      </w:r>
      <w:r>
        <w:tab/>
      </w:r>
      <w:r w:rsidR="00246575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2.2</w:t>
      </w:r>
      <w:r>
        <w:t>]</w:t>
      </w:r>
    </w:p>
    <w:p w14:paraId="1034E407" w14:textId="77777777" w:rsidR="007825F9" w:rsidRPr="00392BB2" w:rsidRDefault="007825F9" w:rsidP="007825F9">
      <w:pPr>
        <w:pStyle w:val="Pquestiontextpartsa"/>
      </w:pPr>
      <w:r>
        <w:rPr>
          <w:i/>
        </w:rPr>
        <w:t>z</w:t>
      </w:r>
      <w:r w:rsidRPr="00392BB2">
        <w:rPr>
          <w:vertAlign w:val="superscript"/>
        </w:rPr>
        <w:t>2</w:t>
      </w:r>
      <w:r w:rsidRPr="00392BB2">
        <w:t xml:space="preserve"> = 16.06</w:t>
      </w:r>
      <w:r w:rsidRPr="00392BB2">
        <w:rPr>
          <w:vertAlign w:val="superscript"/>
        </w:rPr>
        <w:t>2</w:t>
      </w:r>
      <w:r w:rsidRPr="00392BB2">
        <w:t xml:space="preserve"> + 8.92</w:t>
      </w:r>
      <w:r w:rsidRPr="00392BB2">
        <w:rPr>
          <w:vertAlign w:val="superscript"/>
        </w:rPr>
        <w:t>2</w:t>
      </w:r>
    </w:p>
    <w:p w14:paraId="581C9B23" w14:textId="77777777" w:rsidR="007825F9" w:rsidRPr="00392BB2" w:rsidRDefault="007825F9" w:rsidP="007825F9">
      <w:pPr>
        <w:pStyle w:val="Pquestiontextpartsa"/>
      </w:pPr>
      <w:r>
        <w:rPr>
          <w:i/>
        </w:rPr>
        <w:t>z</w:t>
      </w:r>
      <w:r w:rsidRPr="00392BB2">
        <w:rPr>
          <w:vertAlign w:val="superscript"/>
        </w:rPr>
        <w:t xml:space="preserve"> 2</w:t>
      </w:r>
      <w:r w:rsidRPr="00392BB2">
        <w:t xml:space="preserve"> = 337.49</w:t>
      </w:r>
    </w:p>
    <w:p w14:paraId="5C786933" w14:textId="77777777" w:rsidR="007825F9" w:rsidRPr="00392BB2" w:rsidRDefault="007825F9" w:rsidP="007825F9">
      <w:pPr>
        <w:pStyle w:val="Pquestiontextpartsa"/>
      </w:pPr>
      <w:r>
        <w:rPr>
          <w:i/>
        </w:rPr>
        <w:t>z</w:t>
      </w:r>
      <w:r w:rsidRPr="00392BB2">
        <w:t xml:space="preserve"> = </w:t>
      </w:r>
      <w:r w:rsidRPr="00392BB2">
        <w:rPr>
          <w:position w:val="-8"/>
        </w:rPr>
        <w:object w:dxaOrig="900" w:dyaOrig="360" w14:anchorId="1CF45E6E">
          <v:shape id="_x0000_i1034" type="#_x0000_t75" style="width:44.05pt;height:18.25pt" o:ole="">
            <v:imagedata r:id="rId26" o:title=""/>
          </v:shape>
          <o:OLEObject Type="Embed" ProgID="Equation.3" ShapeID="_x0000_i1034" DrawAspect="Content" ObjectID="_1537709335" r:id="rId27"/>
        </w:object>
      </w:r>
    </w:p>
    <w:p w14:paraId="1268C16A" w14:textId="77777777" w:rsidR="007825F9" w:rsidRPr="00392BB2" w:rsidRDefault="007825F9" w:rsidP="007825F9">
      <w:pPr>
        <w:pStyle w:val="Pquestiontextpartsa"/>
      </w:pPr>
      <w:r>
        <w:rPr>
          <w:i/>
        </w:rPr>
        <w:t>z</w:t>
      </w:r>
      <w:r w:rsidRPr="00392BB2">
        <w:t xml:space="preserve"> = 18.3709</w:t>
      </w:r>
    </w:p>
    <w:p w14:paraId="000715D7" w14:textId="77777777" w:rsidR="007825F9" w:rsidRPr="00392BB2" w:rsidRDefault="007825F9" w:rsidP="007825F9">
      <w:pPr>
        <w:pStyle w:val="Pquestiontextpartsa"/>
      </w:pPr>
      <w:r w:rsidRPr="00392BB2">
        <w:rPr>
          <w:i/>
        </w:rPr>
        <w:t>b</w:t>
      </w:r>
      <w:r w:rsidRPr="00392BB2">
        <w:rPr>
          <w:vertAlign w:val="superscript"/>
        </w:rPr>
        <w:t>2</w:t>
      </w:r>
      <w:r w:rsidRPr="00392BB2">
        <w:t xml:space="preserve"> = 8.92</w:t>
      </w:r>
      <w:r w:rsidRPr="00392BB2">
        <w:rPr>
          <w:vertAlign w:val="superscript"/>
        </w:rPr>
        <w:t>2</w:t>
      </w:r>
      <w:r w:rsidRPr="00392BB2">
        <w:t xml:space="preserve"> + 12.46</w:t>
      </w:r>
      <w:r w:rsidRPr="00392BB2">
        <w:rPr>
          <w:vertAlign w:val="superscript"/>
        </w:rPr>
        <w:t>2</w:t>
      </w:r>
    </w:p>
    <w:p w14:paraId="2ADD7DBF" w14:textId="77777777" w:rsidR="007825F9" w:rsidRPr="00392BB2" w:rsidRDefault="007825F9" w:rsidP="007825F9">
      <w:pPr>
        <w:pStyle w:val="Pquestiontextpartsa"/>
      </w:pPr>
      <w:r w:rsidRPr="00392BB2">
        <w:rPr>
          <w:i/>
        </w:rPr>
        <w:t>b</w:t>
      </w:r>
      <w:r w:rsidRPr="00392BB2">
        <w:rPr>
          <w:vertAlign w:val="superscript"/>
        </w:rPr>
        <w:t xml:space="preserve"> 2</w:t>
      </w:r>
      <w:r w:rsidRPr="00392BB2">
        <w:t xml:space="preserve"> = 234.818</w:t>
      </w:r>
    </w:p>
    <w:p w14:paraId="0E2DDB69" w14:textId="77777777" w:rsidR="007825F9" w:rsidRPr="00392BB2" w:rsidRDefault="007825F9" w:rsidP="007825F9">
      <w:pPr>
        <w:pStyle w:val="Pquestiontextpartsa"/>
      </w:pPr>
      <w:r w:rsidRPr="00392BB2">
        <w:rPr>
          <w:i/>
        </w:rPr>
        <w:t>b</w:t>
      </w:r>
      <w:r w:rsidRPr="00392BB2">
        <w:t xml:space="preserve"> = </w:t>
      </w:r>
      <w:r w:rsidRPr="00392BB2">
        <w:rPr>
          <w:position w:val="-8"/>
        </w:rPr>
        <w:object w:dxaOrig="1040" w:dyaOrig="360" w14:anchorId="65D7506A">
          <v:shape id="_x0000_i1035" type="#_x0000_t75" style="width:51.6pt;height:18.25pt" o:ole="">
            <v:imagedata r:id="rId28" o:title=""/>
          </v:shape>
          <o:OLEObject Type="Embed" ProgID="Equation.3" ShapeID="_x0000_i1035" DrawAspect="Content" ObjectID="_1537709336" r:id="rId29"/>
        </w:object>
      </w:r>
    </w:p>
    <w:p w14:paraId="10471627" w14:textId="77777777" w:rsidR="007825F9" w:rsidRDefault="007825F9" w:rsidP="007825F9">
      <w:pPr>
        <w:pStyle w:val="Pquestiontextpartsa"/>
      </w:pPr>
      <w:r w:rsidRPr="00392BB2">
        <w:rPr>
          <w:i/>
        </w:rPr>
        <w:t>b</w:t>
      </w:r>
      <w:r w:rsidRPr="00392BB2">
        <w:t xml:space="preserve"> = 15.3238</w:t>
      </w:r>
    </w:p>
    <w:p w14:paraId="122982D4" w14:textId="77777777" w:rsidR="007825F9" w:rsidRPr="00392BB2" w:rsidRDefault="007825F9" w:rsidP="007825F9">
      <w:pPr>
        <w:pStyle w:val="Pquestiontextpartsa"/>
      </w:pPr>
      <w:r w:rsidRPr="00392BB2">
        <w:rPr>
          <w:i/>
        </w:rPr>
        <w:t>z</w:t>
      </w:r>
      <w:r w:rsidRPr="00392BB2">
        <w:t xml:space="preserve"> – </w:t>
      </w:r>
      <w:r w:rsidRPr="00392BB2">
        <w:rPr>
          <w:i/>
        </w:rPr>
        <w:t>b</w:t>
      </w:r>
      <w:r w:rsidRPr="00392BB2">
        <w:t xml:space="preserve"> = 18.3709 – 15.3238</w:t>
      </w:r>
    </w:p>
    <w:p w14:paraId="32EBB07B" w14:textId="571FAC40" w:rsidR="00DC1E49" w:rsidRDefault="007825F9" w:rsidP="007825F9">
      <w:pPr>
        <w:pStyle w:val="Pquestiontextpartsa"/>
      </w:pPr>
      <w:r w:rsidRPr="00392BB2">
        <w:t>The difference between the len</w:t>
      </w:r>
      <w:r>
        <w:t>gths of the hypotenuses is 3.05</w:t>
      </w:r>
      <w:r w:rsidRPr="00392BB2">
        <w:t xml:space="preserve"> (2 d.p.)</w:t>
      </w:r>
      <w:r>
        <w:t>.</w:t>
      </w:r>
    </w:p>
    <w:p w14:paraId="3F372839" w14:textId="265DA92F" w:rsidR="000432B1" w:rsidRDefault="000432B1" w:rsidP="000432B1">
      <w:pPr>
        <w:pStyle w:val="Pquestionheadingsx1stafterhead"/>
      </w:pPr>
      <w:r>
        <w:lastRenderedPageBreak/>
        <w:t>Question 14</w:t>
      </w:r>
      <w:r>
        <w:tab/>
      </w:r>
      <w:r w:rsidR="00A869D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2.3</w:t>
      </w:r>
      <w:r>
        <w:t>]</w:t>
      </w:r>
    </w:p>
    <w:p w14:paraId="7302F14D" w14:textId="77777777" w:rsidR="007825F9" w:rsidRPr="00392BB2" w:rsidRDefault="007825F9" w:rsidP="007825F9">
      <w:pPr>
        <w:pStyle w:val="Pquestiontextpartsa"/>
      </w:pPr>
      <w:r w:rsidRPr="00392BB2">
        <w:rPr>
          <w:i/>
        </w:rPr>
        <w:t>t</w:t>
      </w:r>
      <w:r w:rsidRPr="00392BB2">
        <w:rPr>
          <w:i/>
          <w:vertAlign w:val="superscript"/>
        </w:rPr>
        <w:t xml:space="preserve"> </w:t>
      </w:r>
      <w:r w:rsidRPr="00392BB2">
        <w:rPr>
          <w:vertAlign w:val="superscript"/>
        </w:rPr>
        <w:t>2</w:t>
      </w:r>
      <w:r w:rsidRPr="00392BB2">
        <w:t xml:space="preserve"> + (3</w:t>
      </w:r>
      <w:r w:rsidRPr="00392BB2">
        <w:rPr>
          <w:i/>
        </w:rPr>
        <w:t>t</w:t>
      </w:r>
      <w:r w:rsidRPr="00392BB2">
        <w:t>)</w:t>
      </w:r>
      <w:r w:rsidRPr="00392BB2">
        <w:rPr>
          <w:vertAlign w:val="superscript"/>
        </w:rPr>
        <w:t>2</w:t>
      </w:r>
      <w:r w:rsidRPr="00392BB2">
        <w:t xml:space="preserve"> = 200</w:t>
      </w:r>
      <w:r w:rsidRPr="00392BB2">
        <w:rPr>
          <w:vertAlign w:val="superscript"/>
        </w:rPr>
        <w:t>2</w:t>
      </w:r>
    </w:p>
    <w:p w14:paraId="52F01048" w14:textId="77777777" w:rsidR="007825F9" w:rsidRPr="00392BB2" w:rsidRDefault="007825F9" w:rsidP="007825F9">
      <w:pPr>
        <w:pStyle w:val="Pquestiontextpartsa"/>
      </w:pPr>
      <w:r w:rsidRPr="00392BB2">
        <w:rPr>
          <w:i/>
        </w:rPr>
        <w:t>t</w:t>
      </w:r>
      <w:r w:rsidRPr="00392BB2">
        <w:rPr>
          <w:vertAlign w:val="superscript"/>
        </w:rPr>
        <w:t>2</w:t>
      </w:r>
      <w:r w:rsidRPr="00392BB2">
        <w:t xml:space="preserve"> + 9</w:t>
      </w:r>
      <w:r w:rsidRPr="00392BB2">
        <w:rPr>
          <w:i/>
        </w:rPr>
        <w:t>t</w:t>
      </w:r>
      <w:r w:rsidRPr="00392BB2">
        <w:rPr>
          <w:vertAlign w:val="superscript"/>
        </w:rPr>
        <w:t xml:space="preserve"> 2</w:t>
      </w:r>
      <w:r w:rsidRPr="00392BB2">
        <w:t xml:space="preserve"> = 40 000</w:t>
      </w:r>
    </w:p>
    <w:p w14:paraId="5EAD76FE" w14:textId="77777777" w:rsidR="007825F9" w:rsidRPr="00392BB2" w:rsidRDefault="007825F9" w:rsidP="007825F9">
      <w:pPr>
        <w:pStyle w:val="Pquestiontextpartsa"/>
      </w:pPr>
      <w:r w:rsidRPr="00392BB2">
        <w:t>10</w:t>
      </w:r>
      <w:r w:rsidRPr="00392BB2">
        <w:rPr>
          <w:i/>
        </w:rPr>
        <w:t>t</w:t>
      </w:r>
      <w:r w:rsidRPr="00392BB2">
        <w:rPr>
          <w:vertAlign w:val="superscript"/>
        </w:rPr>
        <w:t xml:space="preserve"> 2</w:t>
      </w:r>
      <w:r w:rsidRPr="00392BB2">
        <w:t xml:space="preserve"> = 40 000</w:t>
      </w:r>
    </w:p>
    <w:p w14:paraId="3FBACA23" w14:textId="77777777" w:rsidR="007825F9" w:rsidRPr="00392BB2" w:rsidRDefault="007825F9" w:rsidP="007825F9">
      <w:pPr>
        <w:pStyle w:val="Pquestiontextpartsa"/>
      </w:pPr>
      <w:r w:rsidRPr="00392BB2">
        <w:rPr>
          <w:i/>
        </w:rPr>
        <w:t>t</w:t>
      </w:r>
      <w:r w:rsidRPr="00392BB2">
        <w:rPr>
          <w:vertAlign w:val="superscript"/>
        </w:rPr>
        <w:t>2</w:t>
      </w:r>
      <w:r w:rsidRPr="00392BB2">
        <w:t xml:space="preserve"> = 4000</w:t>
      </w:r>
    </w:p>
    <w:p w14:paraId="7BE96EB6" w14:textId="261D41A5" w:rsidR="007825F9" w:rsidRPr="00392BB2" w:rsidRDefault="007825F9" w:rsidP="007825F9">
      <w:pPr>
        <w:pStyle w:val="Pquestiontextpartsa"/>
      </w:pPr>
      <w:r w:rsidRPr="00392BB2">
        <w:rPr>
          <w:i/>
        </w:rPr>
        <w:t>t</w:t>
      </w:r>
      <w:r>
        <w:rPr>
          <w:i/>
        </w:rPr>
        <w:t xml:space="preserve"> </w:t>
      </w:r>
      <w:r w:rsidRPr="00392BB2">
        <w:t xml:space="preserve">= </w:t>
      </w:r>
      <w:r w:rsidRPr="00392BB2">
        <w:rPr>
          <w:position w:val="-8"/>
        </w:rPr>
        <w:object w:dxaOrig="740" w:dyaOrig="360" w14:anchorId="2B262FC2">
          <v:shape id="_x0000_i1036" type="#_x0000_t75" style="width:36.55pt;height:18.25pt" o:ole="">
            <v:imagedata r:id="rId30" o:title=""/>
          </v:shape>
          <o:OLEObject Type="Embed" ProgID="Equation.3" ShapeID="_x0000_i1036" DrawAspect="Content" ObjectID="_1537709337" r:id="rId31"/>
        </w:object>
      </w:r>
    </w:p>
    <w:p w14:paraId="11D23D86" w14:textId="45493FB1" w:rsidR="000432B1" w:rsidRPr="000432B1" w:rsidRDefault="007825F9" w:rsidP="007825F9">
      <w:pPr>
        <w:pStyle w:val="Pquestiontextpartsa"/>
      </w:pPr>
      <w:r w:rsidRPr="00392BB2">
        <w:rPr>
          <w:i/>
        </w:rPr>
        <w:t>t</w:t>
      </w:r>
      <w:r w:rsidRPr="00392BB2">
        <w:t xml:space="preserve"> = 63.25 (2 d.p.)</w:t>
      </w:r>
    </w:p>
    <w:p w14:paraId="40C749A7" w14:textId="75DEF149" w:rsidR="00BF1DFA" w:rsidRDefault="00BF1DFA" w:rsidP="00BF1DFA">
      <w:pPr>
        <w:pStyle w:val="Pquestionheadingsx1stafterhead"/>
      </w:pPr>
      <w:r>
        <w:t>Question 15</w:t>
      </w:r>
      <w:r>
        <w:tab/>
      </w:r>
      <w:r w:rsidR="00246575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2.3</w:t>
      </w:r>
      <w:r>
        <w:t>]</w:t>
      </w:r>
    </w:p>
    <w:p w14:paraId="23A11682" w14:textId="2BE22CDF" w:rsidR="007825F9" w:rsidRPr="00A57A88" w:rsidRDefault="007825F9" w:rsidP="007825F9">
      <w:pPr>
        <w:pStyle w:val="Pquestiontextpartsa"/>
      </w:pPr>
      <w:r w:rsidRPr="00A57A88">
        <w:t xml:space="preserve">Let </w:t>
      </w:r>
      <w:r w:rsidRPr="00A57A88">
        <w:rPr>
          <w:i/>
        </w:rPr>
        <w:t>x</w:t>
      </w:r>
      <w:r w:rsidRPr="00A57A88">
        <w:t xml:space="preserve"> be the </w:t>
      </w:r>
      <w:r>
        <w:t xml:space="preserve">unknown </w:t>
      </w:r>
      <w:r w:rsidRPr="00A57A88">
        <w:t>shorter side.</w:t>
      </w:r>
    </w:p>
    <w:p w14:paraId="75E94188" w14:textId="4D4A1753" w:rsidR="007825F9" w:rsidRPr="00A57A88" w:rsidRDefault="007825F9" w:rsidP="007825F9">
      <w:pPr>
        <w:pStyle w:val="Pquestiontextpartsa"/>
      </w:pPr>
      <w:r w:rsidRPr="00A57A88">
        <w:rPr>
          <w:i/>
        </w:rPr>
        <w:t>x</w:t>
      </w:r>
      <w:r w:rsidRPr="00A57A88">
        <w:rPr>
          <w:vertAlign w:val="superscript"/>
        </w:rPr>
        <w:t>2</w:t>
      </w:r>
      <w:r w:rsidRPr="00A57A88">
        <w:t xml:space="preserve"> + (</w:t>
      </w:r>
      <w:r w:rsidRPr="007825F9">
        <w:rPr>
          <w:position w:val="-8"/>
        </w:rPr>
        <w:object w:dxaOrig="480" w:dyaOrig="360" w14:anchorId="3649BE15">
          <v:shape id="_x0000_i1037" type="#_x0000_t75" style="width:23.65pt;height:18.25pt" o:ole="">
            <v:imagedata r:id="rId32" o:title=""/>
          </v:shape>
          <o:OLEObject Type="Embed" ProgID="Equation.DSMT4" ShapeID="_x0000_i1037" DrawAspect="Content" ObjectID="_1537709338" r:id="rId33"/>
        </w:object>
      </w:r>
      <w:r w:rsidRPr="00A57A88">
        <w:t>)</w:t>
      </w:r>
      <w:r w:rsidR="000F2242" w:rsidRPr="000F2242">
        <w:rPr>
          <w:vertAlign w:val="superscript"/>
        </w:rPr>
        <w:t>2</w:t>
      </w:r>
      <w:r w:rsidRPr="00A57A88">
        <w:t xml:space="preserve"> = 21</w:t>
      </w:r>
      <w:r w:rsidRPr="00A57A88">
        <w:rPr>
          <w:vertAlign w:val="superscript"/>
        </w:rPr>
        <w:t>2</w:t>
      </w:r>
    </w:p>
    <w:p w14:paraId="1083E31D" w14:textId="77777777" w:rsidR="007825F9" w:rsidRPr="00A57A88" w:rsidRDefault="007825F9" w:rsidP="007825F9">
      <w:pPr>
        <w:pStyle w:val="Pquestiontextpartsa"/>
      </w:pPr>
      <w:r w:rsidRPr="00A57A88">
        <w:rPr>
          <w:i/>
        </w:rPr>
        <w:t>x</w:t>
      </w:r>
      <w:r w:rsidRPr="00A57A88">
        <w:rPr>
          <w:vertAlign w:val="superscript"/>
        </w:rPr>
        <w:t xml:space="preserve"> 2</w:t>
      </w:r>
      <w:r w:rsidRPr="00A57A88">
        <w:t xml:space="preserve"> + 80 = 441</w:t>
      </w:r>
    </w:p>
    <w:p w14:paraId="2EAC87CF" w14:textId="77777777" w:rsidR="007825F9" w:rsidRPr="00A57A88" w:rsidRDefault="007825F9" w:rsidP="007825F9">
      <w:pPr>
        <w:pStyle w:val="Pquestiontextpartsa"/>
      </w:pPr>
      <w:r w:rsidRPr="00A57A88">
        <w:rPr>
          <w:i/>
        </w:rPr>
        <w:t>x</w:t>
      </w:r>
      <w:r w:rsidRPr="00A57A88">
        <w:rPr>
          <w:vertAlign w:val="superscript"/>
        </w:rPr>
        <w:t xml:space="preserve"> 2</w:t>
      </w:r>
      <w:r w:rsidRPr="00A57A88">
        <w:t xml:space="preserve"> = 441 – 80</w:t>
      </w:r>
    </w:p>
    <w:p w14:paraId="2BE2D37D" w14:textId="77777777" w:rsidR="007825F9" w:rsidRPr="00A57A88" w:rsidRDefault="007825F9" w:rsidP="007825F9">
      <w:pPr>
        <w:pStyle w:val="Pquestiontextpartsa"/>
      </w:pPr>
      <w:r w:rsidRPr="00A57A88">
        <w:rPr>
          <w:i/>
        </w:rPr>
        <w:t>x</w:t>
      </w:r>
      <w:r w:rsidRPr="00A57A88">
        <w:rPr>
          <w:vertAlign w:val="superscript"/>
        </w:rPr>
        <w:t xml:space="preserve"> 2</w:t>
      </w:r>
      <w:r w:rsidRPr="00A57A88">
        <w:t xml:space="preserve"> = 361</w:t>
      </w:r>
    </w:p>
    <w:p w14:paraId="37D81A3C" w14:textId="77777777" w:rsidR="007825F9" w:rsidRPr="00A57A88" w:rsidRDefault="007825F9" w:rsidP="007825F9">
      <w:pPr>
        <w:pStyle w:val="Pquestiontextpartsa"/>
      </w:pPr>
      <w:r w:rsidRPr="00A57A88">
        <w:rPr>
          <w:i/>
        </w:rPr>
        <w:t>x</w:t>
      </w:r>
      <w:r w:rsidRPr="00A57A88">
        <w:t xml:space="preserve"> = </w:t>
      </w:r>
      <w:r w:rsidRPr="00A57A88">
        <w:rPr>
          <w:position w:val="-8"/>
        </w:rPr>
        <w:object w:dxaOrig="600" w:dyaOrig="360" w14:anchorId="460E09F7">
          <v:shape id="_x0000_i1038" type="#_x0000_t75" style="width:30.1pt;height:18.25pt" o:ole="">
            <v:imagedata r:id="rId34" o:title=""/>
          </v:shape>
          <o:OLEObject Type="Embed" ProgID="Equation.3" ShapeID="_x0000_i1038" DrawAspect="Content" ObjectID="_1537709339" r:id="rId35"/>
        </w:object>
      </w:r>
    </w:p>
    <w:p w14:paraId="63E0FB27" w14:textId="78732FA2" w:rsidR="00AA27EC" w:rsidRDefault="007825F9" w:rsidP="007825F9">
      <w:pPr>
        <w:pStyle w:val="Pquestiontextpartsa"/>
      </w:pPr>
      <w:r w:rsidRPr="00A57A88">
        <w:rPr>
          <w:i/>
        </w:rPr>
        <w:t>x</w:t>
      </w:r>
      <w:r w:rsidRPr="00A57A88">
        <w:t xml:space="preserve"> = 19</w:t>
      </w:r>
    </w:p>
    <w:p w14:paraId="7E49631A" w14:textId="7A6238AA" w:rsidR="000D5728" w:rsidRPr="009B425D" w:rsidRDefault="000D5728" w:rsidP="000D5728">
      <w:pPr>
        <w:pStyle w:val="Pquestionheadingsx1stafterhead"/>
      </w:pPr>
      <w:r w:rsidRPr="009B425D">
        <w:t>Question 16</w:t>
      </w:r>
      <w:r w:rsidRPr="009B425D">
        <w:tab/>
      </w:r>
      <w:r w:rsidR="00246575" w:rsidRPr="009B425D">
        <w:rPr>
          <w:rStyle w:val="Cmarkslabel"/>
        </w:rPr>
        <w:t>2</w:t>
      </w:r>
      <w:r w:rsidRPr="009B425D">
        <w:rPr>
          <w:rStyle w:val="Cmarkslabel"/>
        </w:rPr>
        <w:t xml:space="preserve"> marks</w:t>
      </w:r>
      <w:r w:rsidRPr="009B425D">
        <w:tab/>
        <w:t>[</w:t>
      </w:r>
      <w:r w:rsidR="00246575" w:rsidRPr="009B425D">
        <w:t>2.3</w:t>
      </w:r>
      <w:r w:rsidRPr="009B425D">
        <w:t>]</w:t>
      </w:r>
    </w:p>
    <w:p w14:paraId="7A629AE1" w14:textId="77777777" w:rsidR="007825F9" w:rsidRPr="00246575" w:rsidRDefault="007825F9" w:rsidP="007825F9">
      <w:pPr>
        <w:pStyle w:val="Pquestiontextpartsa"/>
        <w:rPr>
          <w:lang w:val="es-ES"/>
        </w:rPr>
      </w:pPr>
      <w:r w:rsidRPr="00246575">
        <w:rPr>
          <w:i/>
          <w:lang w:val="es-ES"/>
        </w:rPr>
        <w:t>u</w:t>
      </w:r>
      <w:r w:rsidRPr="00246575">
        <w:rPr>
          <w:vertAlign w:val="superscript"/>
          <w:lang w:val="es-ES"/>
        </w:rPr>
        <w:t>2</w:t>
      </w:r>
      <w:r w:rsidRPr="00246575">
        <w:rPr>
          <w:lang w:val="es-ES"/>
        </w:rPr>
        <w:t xml:space="preserve"> = 11.77</w:t>
      </w:r>
      <w:r w:rsidRPr="00246575">
        <w:rPr>
          <w:vertAlign w:val="superscript"/>
          <w:lang w:val="es-ES"/>
        </w:rPr>
        <w:t>2</w:t>
      </w:r>
      <w:r w:rsidRPr="00246575">
        <w:rPr>
          <w:lang w:val="es-ES"/>
        </w:rPr>
        <w:t xml:space="preserve"> – 8.4</w:t>
      </w:r>
      <w:r w:rsidRPr="00246575">
        <w:rPr>
          <w:vertAlign w:val="superscript"/>
          <w:lang w:val="es-ES"/>
        </w:rPr>
        <w:t>2</w:t>
      </w:r>
    </w:p>
    <w:p w14:paraId="33DCAF90" w14:textId="77777777" w:rsidR="007825F9" w:rsidRPr="00246575" w:rsidRDefault="007825F9" w:rsidP="007825F9">
      <w:pPr>
        <w:pStyle w:val="Pquestiontextpartsa"/>
        <w:rPr>
          <w:lang w:val="es-ES"/>
        </w:rPr>
      </w:pPr>
      <w:r w:rsidRPr="00246575">
        <w:rPr>
          <w:i/>
          <w:lang w:val="es-ES"/>
        </w:rPr>
        <w:t>u</w:t>
      </w:r>
      <w:r w:rsidRPr="00246575">
        <w:rPr>
          <w:vertAlign w:val="superscript"/>
          <w:lang w:val="es-ES"/>
        </w:rPr>
        <w:t>2</w:t>
      </w:r>
      <w:r w:rsidRPr="00246575">
        <w:rPr>
          <w:lang w:val="es-ES"/>
        </w:rPr>
        <w:t xml:space="preserve"> = 67.9729</w:t>
      </w:r>
    </w:p>
    <w:p w14:paraId="3447EAAD" w14:textId="77777777" w:rsidR="007825F9" w:rsidRPr="00246575" w:rsidRDefault="007825F9" w:rsidP="007825F9">
      <w:pPr>
        <w:pStyle w:val="Pquestiontextpartsa"/>
        <w:rPr>
          <w:lang w:val="es-ES"/>
        </w:rPr>
      </w:pPr>
      <w:r w:rsidRPr="00246575">
        <w:rPr>
          <w:i/>
          <w:lang w:val="es-ES"/>
        </w:rPr>
        <w:t>u</w:t>
      </w:r>
      <w:r w:rsidRPr="00246575">
        <w:rPr>
          <w:lang w:val="es-ES"/>
        </w:rPr>
        <w:t xml:space="preserve"> = </w:t>
      </w:r>
      <w:r w:rsidRPr="00A57A88">
        <w:rPr>
          <w:position w:val="-8"/>
        </w:rPr>
        <w:object w:dxaOrig="1040" w:dyaOrig="360" w14:anchorId="46886A4B">
          <v:shape id="_x0000_i1039" type="#_x0000_t75" style="width:51.6pt;height:18.25pt" o:ole="">
            <v:imagedata r:id="rId36" o:title=""/>
          </v:shape>
          <o:OLEObject Type="Embed" ProgID="Equation.3" ShapeID="_x0000_i1039" DrawAspect="Content" ObjectID="_1537709340" r:id="rId37"/>
        </w:object>
      </w:r>
    </w:p>
    <w:p w14:paraId="5D9E16C4" w14:textId="6FCC284B" w:rsidR="001C3A61" w:rsidRPr="00246575" w:rsidRDefault="007825F9" w:rsidP="007825F9">
      <w:pPr>
        <w:pStyle w:val="Pquestiontextpartsa"/>
        <w:rPr>
          <w:lang w:val="es-ES"/>
        </w:rPr>
      </w:pPr>
      <w:r w:rsidRPr="00246575">
        <w:rPr>
          <w:i/>
          <w:lang w:val="es-ES"/>
        </w:rPr>
        <w:t xml:space="preserve">u </w:t>
      </w:r>
      <w:r w:rsidRPr="00246575">
        <w:rPr>
          <w:lang w:val="es-ES"/>
        </w:rPr>
        <w:t>= 8.24 (2 d.p.)</w:t>
      </w:r>
    </w:p>
    <w:p w14:paraId="05D89105" w14:textId="4AF25C78" w:rsidR="00195476" w:rsidRPr="00246575" w:rsidRDefault="00195476" w:rsidP="00195476">
      <w:pPr>
        <w:pStyle w:val="Pquestionheadingsx1stafterhead"/>
        <w:rPr>
          <w:lang w:val="es-ES"/>
        </w:rPr>
      </w:pPr>
      <w:r w:rsidRPr="00246575">
        <w:rPr>
          <w:lang w:val="es-ES"/>
        </w:rPr>
        <w:t>Question 17</w:t>
      </w:r>
      <w:r w:rsidRPr="00246575">
        <w:rPr>
          <w:lang w:val="es-ES"/>
        </w:rPr>
        <w:tab/>
      </w:r>
      <w:r w:rsidR="00246575" w:rsidRPr="00246575">
        <w:rPr>
          <w:rStyle w:val="Cmarkslabel"/>
          <w:lang w:val="es-ES"/>
        </w:rPr>
        <w:t>3</w:t>
      </w:r>
      <w:r w:rsidRPr="00246575">
        <w:rPr>
          <w:rStyle w:val="Cmarkslabel"/>
          <w:lang w:val="es-ES"/>
        </w:rPr>
        <w:t xml:space="preserve"> marks</w:t>
      </w:r>
      <w:r w:rsidRPr="00246575">
        <w:rPr>
          <w:lang w:val="es-ES"/>
        </w:rPr>
        <w:tab/>
        <w:t>[</w:t>
      </w:r>
      <w:r w:rsidR="00246575">
        <w:rPr>
          <w:lang w:val="es-ES"/>
        </w:rPr>
        <w:t>2.4</w:t>
      </w:r>
      <w:r w:rsidRPr="00246575">
        <w:rPr>
          <w:lang w:val="es-ES"/>
        </w:rPr>
        <w:t>]</w:t>
      </w:r>
    </w:p>
    <w:p w14:paraId="3854A9C0" w14:textId="77777777" w:rsidR="007825F9" w:rsidRPr="007825F9" w:rsidRDefault="007825F9" w:rsidP="007825F9">
      <w:pPr>
        <w:pStyle w:val="Pquestiontextpartsa"/>
        <w:tabs>
          <w:tab w:val="clear" w:pos="397"/>
        </w:tabs>
        <w:ind w:left="0" w:firstLine="0"/>
      </w:pPr>
      <w:r w:rsidRPr="007825F9">
        <w:t>The plank between the trestles, the ground and the lower part of the trestle legs form an isosceles trapezium.</w:t>
      </w:r>
    </w:p>
    <w:p w14:paraId="137D46B6" w14:textId="31921F9D" w:rsidR="00195476" w:rsidRPr="007825F9" w:rsidRDefault="00141571" w:rsidP="007825F9">
      <w:pPr>
        <w:pStyle w:val="Pquestiontextpartsa"/>
        <w:tabs>
          <w:tab w:val="clear" w:pos="397"/>
        </w:tabs>
        <w:ind w:left="0" w:firstLine="0"/>
      </w:pPr>
      <w:r>
        <w:rPr>
          <w:noProof/>
        </w:rPr>
        <w:drawing>
          <wp:inline distT="0" distB="0" distL="0" distR="0" wp14:anchorId="4F458885" wp14:editId="3F9F4D6D">
            <wp:extent cx="1469136" cy="816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AT_06.jpg"/>
                    <pic:cNvPicPr/>
                  </pic:nvPicPr>
                  <pic:blipFill>
                    <a:blip r:embed="rId3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136" cy="8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CC1F" w14:textId="70607CBA" w:rsidR="007825F9" w:rsidRPr="007825F9" w:rsidRDefault="007825F9" w:rsidP="007825F9">
      <w:pPr>
        <w:pStyle w:val="Pquestiontextpartsa"/>
        <w:tabs>
          <w:tab w:val="clear" w:pos="397"/>
        </w:tabs>
        <w:ind w:left="0" w:firstLine="0"/>
      </w:pPr>
      <w:r w:rsidRPr="007825F9">
        <w:t>Let the distance along the plank from the step to the point directly above the foot of the trestle be</w:t>
      </w:r>
      <w:r>
        <w:t> </w:t>
      </w:r>
      <w:r w:rsidRPr="007825F9">
        <w:rPr>
          <w:i/>
        </w:rPr>
        <w:t>d</w:t>
      </w:r>
      <w:r>
        <w:t> </w:t>
      </w:r>
      <w:r w:rsidRPr="007825F9">
        <w:t>m.</w:t>
      </w:r>
    </w:p>
    <w:p w14:paraId="0B3585AD" w14:textId="03DB4E95" w:rsidR="007825F9" w:rsidRPr="007825F9" w:rsidRDefault="007825F9" w:rsidP="007825F9">
      <w:pPr>
        <w:pStyle w:val="Pquestiontextpartsa"/>
        <w:tabs>
          <w:tab w:val="clear" w:pos="397"/>
        </w:tabs>
        <w:ind w:left="0" w:firstLine="0"/>
      </w:pPr>
      <w:r>
        <w:t>The step is half</w:t>
      </w:r>
      <w:r w:rsidRPr="007825F9">
        <w:t>way up the 3.5 m trestle, so the distance along the trestle from the ground to the step is 1.75 m.</w:t>
      </w:r>
    </w:p>
    <w:p w14:paraId="1F55EB1B" w14:textId="4B37FA48" w:rsidR="007825F9" w:rsidRPr="007825F9" w:rsidRDefault="007825F9" w:rsidP="007825F9">
      <w:pPr>
        <w:pStyle w:val="Pquestiontextpartsa"/>
        <w:tabs>
          <w:tab w:val="clear" w:pos="397"/>
        </w:tabs>
        <w:ind w:left="0" w:firstLine="0"/>
      </w:pPr>
      <w:r w:rsidRPr="007825F9">
        <w:rPr>
          <w:i/>
        </w:rPr>
        <w:t>d</w:t>
      </w:r>
      <w:r w:rsidRPr="007825F9">
        <w:rPr>
          <w:vertAlign w:val="superscript"/>
        </w:rPr>
        <w:t>2</w:t>
      </w:r>
      <w:r w:rsidRPr="007825F9">
        <w:t xml:space="preserve"> = 1.75</w:t>
      </w:r>
      <w:r w:rsidRPr="007825F9">
        <w:rPr>
          <w:vertAlign w:val="superscript"/>
        </w:rPr>
        <w:t>2</w:t>
      </w:r>
      <w:r w:rsidRPr="007825F9">
        <w:t xml:space="preserve"> – 1.5</w:t>
      </w:r>
      <w:r w:rsidRPr="007825F9">
        <w:rPr>
          <w:vertAlign w:val="superscript"/>
        </w:rPr>
        <w:t>2</w:t>
      </w:r>
    </w:p>
    <w:p w14:paraId="3E29398F" w14:textId="12E1FE47" w:rsidR="007825F9" w:rsidRPr="007825F9" w:rsidRDefault="007825F9" w:rsidP="007825F9">
      <w:pPr>
        <w:pStyle w:val="Pquestiontextpartsa"/>
        <w:tabs>
          <w:tab w:val="clear" w:pos="397"/>
        </w:tabs>
        <w:ind w:left="0" w:firstLine="0"/>
      </w:pPr>
      <w:r w:rsidRPr="007825F9">
        <w:rPr>
          <w:i/>
        </w:rPr>
        <w:t>d</w:t>
      </w:r>
      <w:r w:rsidRPr="007825F9">
        <w:rPr>
          <w:vertAlign w:val="superscript"/>
        </w:rPr>
        <w:t>2</w:t>
      </w:r>
      <w:r w:rsidRPr="007825F9">
        <w:t xml:space="preserve"> = 0.8125</w:t>
      </w:r>
    </w:p>
    <w:p w14:paraId="4E91F91E" w14:textId="5FC24F50" w:rsidR="007825F9" w:rsidRPr="007825F9" w:rsidRDefault="007825F9" w:rsidP="007825F9">
      <w:pPr>
        <w:pStyle w:val="Pquestiontextpartsa"/>
        <w:tabs>
          <w:tab w:val="clear" w:pos="397"/>
        </w:tabs>
        <w:ind w:left="0" w:firstLine="0"/>
      </w:pPr>
      <w:r w:rsidRPr="007825F9">
        <w:rPr>
          <w:i/>
        </w:rPr>
        <w:t>d</w:t>
      </w:r>
      <w:r>
        <w:t xml:space="preserve"> </w:t>
      </w:r>
      <w:r w:rsidRPr="007825F9">
        <w:t xml:space="preserve">= </w:t>
      </w:r>
      <w:r w:rsidR="00962AEA" w:rsidRPr="00962AEA">
        <w:rPr>
          <w:position w:val="-8"/>
        </w:rPr>
        <w:object w:dxaOrig="900" w:dyaOrig="360" w14:anchorId="54E971AD">
          <v:shape id="_x0000_i1040" type="#_x0000_t75" style="width:44.05pt;height:18.25pt" o:ole="">
            <v:imagedata r:id="rId40" o:title=""/>
          </v:shape>
          <o:OLEObject Type="Embed" ProgID="Equation.3" ShapeID="_x0000_i1040" DrawAspect="Content" ObjectID="_1537709341" r:id="rId41"/>
        </w:object>
      </w:r>
    </w:p>
    <w:p w14:paraId="7795D7FC" w14:textId="0ADBF330" w:rsidR="007825F9" w:rsidRDefault="007825F9" w:rsidP="007825F9">
      <w:pPr>
        <w:pStyle w:val="Pquestiontextpartsa"/>
        <w:tabs>
          <w:tab w:val="clear" w:pos="397"/>
        </w:tabs>
        <w:ind w:left="0" w:firstLine="0"/>
      </w:pPr>
      <w:r w:rsidRPr="007825F9">
        <w:t xml:space="preserve">The length of plank </w:t>
      </w:r>
      <w:r w:rsidR="00962AEA">
        <w:t xml:space="preserve">between the two trestles is (2 </w:t>
      </w:r>
      <w:r w:rsidRPr="007825F9">
        <w:t>+ 2</w:t>
      </w:r>
      <w:r w:rsidRPr="00962AEA">
        <w:rPr>
          <w:i/>
        </w:rPr>
        <w:t>d</w:t>
      </w:r>
      <w:r w:rsidRPr="007825F9">
        <w:t>) m ≈ 3.80 m (2 d</w:t>
      </w:r>
      <w:r w:rsidR="00962AEA">
        <w:t>.</w:t>
      </w:r>
      <w:r w:rsidRPr="007825F9">
        <w:t>p</w:t>
      </w:r>
      <w:r w:rsidR="00962AEA">
        <w:t>.</w:t>
      </w:r>
      <w:r w:rsidRPr="007825F9">
        <w:t>)</w:t>
      </w:r>
      <w:r w:rsidR="00962AEA">
        <w:t>.</w:t>
      </w:r>
    </w:p>
    <w:p w14:paraId="09464A15" w14:textId="77777777" w:rsidR="002C1085" w:rsidRDefault="002C1085">
      <w:pPr>
        <w:rPr>
          <w:rFonts w:asciiTheme="minorHAnsi" w:hAnsiTheme="minorHAnsi"/>
          <w:b/>
        </w:rPr>
      </w:pPr>
      <w:r>
        <w:br w:type="page"/>
      </w:r>
    </w:p>
    <w:p w14:paraId="6D57C37D" w14:textId="26864D0A" w:rsidR="00F7503D" w:rsidRDefault="00F7503D" w:rsidP="00F7503D">
      <w:pPr>
        <w:pStyle w:val="Pquestionheadingsx1stafterhead"/>
      </w:pPr>
      <w:r>
        <w:lastRenderedPageBreak/>
        <w:t>Question 18</w:t>
      </w:r>
      <w:r>
        <w:tab/>
      </w:r>
      <w:r w:rsidR="00246575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2.4</w:t>
      </w:r>
      <w:r>
        <w:t>]</w:t>
      </w:r>
    </w:p>
    <w:p w14:paraId="5F8F0796" w14:textId="4AFD5E28" w:rsidR="00EE7678" w:rsidRPr="008701AC" w:rsidRDefault="00EE7678" w:rsidP="00EE7678">
      <w:pPr>
        <w:pStyle w:val="Pquestiontextpartsa"/>
        <w:tabs>
          <w:tab w:val="clear" w:pos="397"/>
        </w:tabs>
        <w:rPr>
          <w:b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8701AC">
        <w:t xml:space="preserve">Let the height of the mould be </w:t>
      </w:r>
      <w:r w:rsidRPr="008701AC">
        <w:rPr>
          <w:i/>
        </w:rPr>
        <w:t xml:space="preserve">h </w:t>
      </w:r>
      <w:r w:rsidRPr="008701AC">
        <w:t>cm.</w:t>
      </w:r>
      <w:r w:rsidRPr="008701AC">
        <w:rPr>
          <w:b/>
        </w:rPr>
        <w:br/>
      </w:r>
      <w:r w:rsidRPr="008701AC">
        <w:rPr>
          <w:i/>
        </w:rPr>
        <w:t>h</w:t>
      </w:r>
      <w:r w:rsidRPr="008701AC">
        <w:rPr>
          <w:vertAlign w:val="superscript"/>
        </w:rPr>
        <w:t>2</w:t>
      </w:r>
      <w:r w:rsidRPr="008701AC">
        <w:t xml:space="preserve"> = 13</w:t>
      </w:r>
      <w:r w:rsidRPr="008701AC">
        <w:rPr>
          <w:vertAlign w:val="superscript"/>
        </w:rPr>
        <w:t>2</w:t>
      </w:r>
      <w:r w:rsidRPr="008701AC">
        <w:t xml:space="preserve"> – 8</w:t>
      </w:r>
      <w:r w:rsidRPr="008701AC">
        <w:rPr>
          <w:vertAlign w:val="superscript"/>
        </w:rPr>
        <w:t>2</w:t>
      </w:r>
    </w:p>
    <w:p w14:paraId="0D22E9F9" w14:textId="6CF0A4EB" w:rsidR="00EE7678" w:rsidRPr="008701AC" w:rsidRDefault="00EE7678" w:rsidP="00EE7678">
      <w:pPr>
        <w:pStyle w:val="Pquestiontextpartsa"/>
        <w:tabs>
          <w:tab w:val="clear" w:pos="397"/>
        </w:tabs>
        <w:ind w:left="709"/>
      </w:pPr>
      <w:r>
        <w:rPr>
          <w:i/>
        </w:rPr>
        <w:t xml:space="preserve"> </w:t>
      </w:r>
      <w:r w:rsidRPr="008701AC">
        <w:rPr>
          <w:i/>
        </w:rPr>
        <w:t>h</w:t>
      </w:r>
      <w:r w:rsidRPr="008701AC">
        <w:rPr>
          <w:vertAlign w:val="superscript"/>
        </w:rPr>
        <w:t>2</w:t>
      </w:r>
      <w:r w:rsidRPr="008701AC">
        <w:t xml:space="preserve"> = 105</w:t>
      </w:r>
    </w:p>
    <w:p w14:paraId="6E580B86" w14:textId="2FB650AB" w:rsidR="00EE7678" w:rsidRDefault="00EE7678" w:rsidP="00EE7678">
      <w:pPr>
        <w:pStyle w:val="Pquestiontextpartsa"/>
        <w:tabs>
          <w:tab w:val="clear" w:pos="397"/>
        </w:tabs>
        <w:ind w:left="709"/>
      </w:pPr>
      <w:r>
        <w:rPr>
          <w:i/>
        </w:rPr>
        <w:t xml:space="preserve"> </w:t>
      </w:r>
      <w:r w:rsidRPr="008701AC">
        <w:rPr>
          <w:i/>
        </w:rPr>
        <w:t>h</w:t>
      </w:r>
      <w:r>
        <w:rPr>
          <w:i/>
        </w:rPr>
        <w:t xml:space="preserve"> </w:t>
      </w:r>
      <w:r w:rsidRPr="008701AC">
        <w:t xml:space="preserve">= </w:t>
      </w:r>
      <w:r w:rsidRPr="008701AC">
        <w:rPr>
          <w:position w:val="-8"/>
        </w:rPr>
        <w:object w:dxaOrig="580" w:dyaOrig="360" w14:anchorId="0E11E51B">
          <v:shape id="_x0000_i1041" type="#_x0000_t75" style="width:29pt;height:18.25pt" o:ole="">
            <v:imagedata r:id="rId42" o:title=""/>
          </v:shape>
          <o:OLEObject Type="Embed" ProgID="Equation.DSMT4" ShapeID="_x0000_i1041" DrawAspect="Content" ObjectID="_1537709342" r:id="rId43"/>
        </w:object>
      </w:r>
    </w:p>
    <w:p w14:paraId="7823B4AF" w14:textId="77777777" w:rsidR="00EE7678" w:rsidRPr="008701AC" w:rsidRDefault="00EE7678" w:rsidP="00EE767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8701AC">
        <w:t>The volume of the mould is the product of the area of the triangle and the width of the mould.</w:t>
      </w:r>
    </w:p>
    <w:p w14:paraId="0CD7A247" w14:textId="77777777" w:rsidR="00EE7678" w:rsidRPr="008701AC" w:rsidRDefault="00EE7678" w:rsidP="00EE7678">
      <w:pPr>
        <w:pStyle w:val="Pquestiontextpartsa"/>
        <w:rPr>
          <w:b/>
        </w:rPr>
      </w:pPr>
      <w:r w:rsidRPr="008701AC">
        <w:tab/>
      </w:r>
      <w:r w:rsidRPr="008701AC">
        <w:rPr>
          <w:i/>
        </w:rPr>
        <w:t>V</w:t>
      </w:r>
      <w:r w:rsidRPr="008701AC">
        <w:t xml:space="preserve"> = </w:t>
      </w:r>
      <w:r w:rsidR="007A1475" w:rsidRPr="007A1475">
        <w:rPr>
          <w:position w:val="-10"/>
        </w:rPr>
        <w:object w:dxaOrig="180" w:dyaOrig="320" w14:anchorId="361244B0">
          <v:shape id="_x0000_i1042" type="#_x0000_t75" style="width:9.65pt;height:17.2pt" o:ole="">
            <v:imagedata r:id="rId44" o:title=""/>
          </v:shape>
          <o:OLEObject Type="Embed" ProgID="Equation.3" ShapeID="_x0000_i1042" DrawAspect="Content" ObjectID="_1537709343" r:id="rId45"/>
        </w:object>
      </w:r>
      <w:r w:rsidRPr="008701AC">
        <w:t xml:space="preserve"> × 8 × </w:t>
      </w:r>
      <w:r w:rsidRPr="008701AC">
        <w:rPr>
          <w:position w:val="-8"/>
        </w:rPr>
        <w:object w:dxaOrig="580" w:dyaOrig="360" w14:anchorId="75E1F292">
          <v:shape id="_x0000_i1043" type="#_x0000_t75" style="width:29pt;height:18.25pt" o:ole="">
            <v:imagedata r:id="rId42" o:title=""/>
          </v:shape>
          <o:OLEObject Type="Embed" ProgID="Equation.DSMT4" ShapeID="_x0000_i1043" DrawAspect="Content" ObjectID="_1537709344" r:id="rId46"/>
        </w:object>
      </w:r>
      <w:r w:rsidRPr="008701AC">
        <w:t>× 4</w:t>
      </w:r>
    </w:p>
    <w:p w14:paraId="34228515" w14:textId="5D498102" w:rsidR="00F7503D" w:rsidRDefault="00EE7678" w:rsidP="00EE7678">
      <w:pPr>
        <w:pStyle w:val="Pquestiontextpartsa"/>
      </w:pPr>
      <w:r w:rsidRPr="008701AC">
        <w:tab/>
      </w:r>
      <w:r w:rsidRPr="008701AC">
        <w:rPr>
          <w:i/>
        </w:rPr>
        <w:t>V</w:t>
      </w:r>
      <w:r w:rsidRPr="008701AC">
        <w:t xml:space="preserve"> = 164</w:t>
      </w:r>
      <w:r>
        <w:t xml:space="preserve"> </w:t>
      </w:r>
      <w:r w:rsidRPr="008701AC">
        <w:t>cm</w:t>
      </w:r>
      <w:r w:rsidRPr="008701AC">
        <w:rPr>
          <w:vertAlign w:val="superscript"/>
        </w:rPr>
        <w:t>3</w:t>
      </w:r>
      <w:r w:rsidRPr="008701AC">
        <w:t xml:space="preserve"> (to nearest whole number)</w:t>
      </w:r>
    </w:p>
    <w:p w14:paraId="149AE90F" w14:textId="5CB6E781" w:rsidR="00EE7678" w:rsidRDefault="00EE7678" w:rsidP="00EE7678">
      <w:pPr>
        <w:pStyle w:val="Pquestionheadingsx1stafterhead"/>
      </w:pPr>
      <w:r>
        <w:t>Question 19</w:t>
      </w:r>
      <w:r>
        <w:tab/>
      </w:r>
      <w:r w:rsidR="00246575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2.2</w:t>
      </w:r>
      <w:r>
        <w:t>]</w:t>
      </w:r>
    </w:p>
    <w:p w14:paraId="106F8210" w14:textId="30C4102E" w:rsidR="00EE41B7" w:rsidRDefault="00141571" w:rsidP="00EE7678">
      <w:pPr>
        <w:pStyle w:val="Pquestiontextpartsa"/>
        <w:rPr>
          <w:rStyle w:val="Cquestionpartlabelbold"/>
        </w:rPr>
      </w:pPr>
      <w:r>
        <w:rPr>
          <w:noProof/>
          <w:color w:val="FF0000"/>
          <w:sz w:val="20"/>
          <w:szCs w:val="20"/>
        </w:rPr>
        <w:drawing>
          <wp:inline distT="0" distB="0" distL="0" distR="0" wp14:anchorId="658ADB54" wp14:editId="5D6A264D">
            <wp:extent cx="1501253" cy="146691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AT_07.jpg"/>
                    <pic:cNvPicPr/>
                  </pic:nvPicPr>
                  <pic:blipFill>
                    <a:blip r:embed="rId4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660" cy="14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1B7" w:rsidRPr="001B433F">
        <w:rPr>
          <w:rStyle w:val="Cquestionpartlabelbold"/>
        </w:rPr>
        <w:t xml:space="preserve"> </w:t>
      </w:r>
    </w:p>
    <w:p w14:paraId="4ECF5332" w14:textId="77777777" w:rsidR="00EE41B7" w:rsidRDefault="00EE41B7" w:rsidP="00EE41B7">
      <w:r>
        <w:t>This shows that the extra length needed is the hypotenuse of a right-angled triangle with shorter sides of 3 m.</w:t>
      </w:r>
      <w:r>
        <w:br/>
      </w:r>
      <w:r w:rsidRPr="00A85F1E">
        <w:rPr>
          <w:position w:val="-8"/>
        </w:rPr>
        <w:object w:dxaOrig="1579" w:dyaOrig="400" w14:anchorId="1C124CFD">
          <v:shape id="_x0000_i1044" type="#_x0000_t75" style="width:78.45pt;height:19.35pt" o:ole="">
            <v:imagedata r:id="rId49" o:title=""/>
          </v:shape>
          <o:OLEObject Type="Embed" ProgID="Equation.3" ShapeID="_x0000_i1044" DrawAspect="Content" ObjectID="_1537709345" r:id="rId50"/>
        </w:object>
      </w:r>
      <w:r>
        <w:t xml:space="preserve"> m</w:t>
      </w:r>
    </w:p>
    <w:p w14:paraId="006743A6" w14:textId="4B6FDD7D" w:rsidR="00EE7678" w:rsidRDefault="00EE41B7" w:rsidP="00EE41B7">
      <w:pPr>
        <w:pStyle w:val="Pquestiontextpartsa"/>
      </w:pPr>
      <w:r>
        <w:t>The hypotenuse of the larger triangle is</w:t>
      </w:r>
      <w:r w:rsidR="007A1475">
        <w:t xml:space="preserve"> </w:t>
      </w:r>
      <w:r w:rsidRPr="00A85F1E">
        <w:rPr>
          <w:position w:val="-8"/>
        </w:rPr>
        <w:object w:dxaOrig="460" w:dyaOrig="360" w14:anchorId="0520363E">
          <v:shape id="_x0000_i1045" type="#_x0000_t75" style="width:23.65pt;height:18.25pt" o:ole="">
            <v:imagedata r:id="rId51" o:title=""/>
          </v:shape>
          <o:OLEObject Type="Embed" ProgID="Equation.3" ShapeID="_x0000_i1045" DrawAspect="Content" ObjectID="_1537709346" r:id="rId52"/>
        </w:object>
      </w:r>
      <w:r>
        <w:t xml:space="preserve"> m (or </w:t>
      </w:r>
      <w:r w:rsidRPr="00E3432F">
        <w:rPr>
          <w:position w:val="-6"/>
        </w:rPr>
        <w:object w:dxaOrig="480" w:dyaOrig="340" w14:anchorId="3FCDA212">
          <v:shape id="_x0000_i1046" type="#_x0000_t75" style="width:23.65pt;height:18.25pt" o:ole="">
            <v:imagedata r:id="rId53" o:title=""/>
          </v:shape>
          <o:OLEObject Type="Embed" ProgID="Equation.3" ShapeID="_x0000_i1046" DrawAspect="Content" ObjectID="_1537709347" r:id="rId54"/>
        </w:object>
      </w:r>
      <w:r>
        <w:t xml:space="preserve"> m) longer.</w:t>
      </w:r>
    </w:p>
    <w:p w14:paraId="0CEDACC4" w14:textId="13FE4E42" w:rsidR="00EE41B7" w:rsidRDefault="003A4D3C" w:rsidP="00EE41B7">
      <w:pPr>
        <w:pStyle w:val="Pquestionheadingsx1stafterhead"/>
      </w:pPr>
      <w:r>
        <w:t>Question 20</w:t>
      </w:r>
      <w:r w:rsidR="00EE41B7">
        <w:tab/>
      </w:r>
      <w:r w:rsidR="00246575">
        <w:rPr>
          <w:rStyle w:val="Cmarkslabel"/>
        </w:rPr>
        <w:t>2</w:t>
      </w:r>
      <w:r w:rsidR="00EE41B7" w:rsidRPr="001B433F">
        <w:rPr>
          <w:rStyle w:val="Cmarkslabel"/>
        </w:rPr>
        <w:t xml:space="preserve"> marks</w:t>
      </w:r>
      <w:r w:rsidR="00EE41B7">
        <w:tab/>
        <w:t>[</w:t>
      </w:r>
      <w:r w:rsidR="00246575">
        <w:t>2.5</w:t>
      </w:r>
      <w:r w:rsidR="00EE41B7">
        <w:t>]</w:t>
      </w:r>
    </w:p>
    <w:p w14:paraId="27B8889A" w14:textId="031CCFA9" w:rsidR="003A4D3C" w:rsidRPr="009F0D10" w:rsidRDefault="003A4D3C" w:rsidP="003A4D3C">
      <w:pPr>
        <w:pStyle w:val="Pquestiontextpartsa"/>
        <w:rPr>
          <w:b/>
        </w:rPr>
      </w:pPr>
      <w:r w:rsidRPr="009F0D10">
        <w:rPr>
          <w:b/>
        </w:rPr>
        <w:t>(a)</w:t>
      </w:r>
      <w:r w:rsidR="00E77076">
        <w:rPr>
          <w:b/>
        </w:rPr>
        <w:tab/>
      </w:r>
      <w:r w:rsidRPr="009F0D10">
        <w:t>33</w:t>
      </w:r>
      <w:r w:rsidRPr="009F0D10">
        <w:rPr>
          <w:vertAlign w:val="superscript"/>
        </w:rPr>
        <w:t>2</w:t>
      </w:r>
      <w:r w:rsidRPr="009F0D10">
        <w:t xml:space="preserve"> + 56</w:t>
      </w:r>
      <w:r w:rsidRPr="009F0D10">
        <w:rPr>
          <w:vertAlign w:val="superscript"/>
        </w:rPr>
        <w:t>2</w:t>
      </w:r>
      <w:r w:rsidRPr="009F0D10">
        <w:t xml:space="preserve"> = </w:t>
      </w:r>
      <w:r w:rsidRPr="009F0D10">
        <w:rPr>
          <w:i/>
        </w:rPr>
        <w:t>v</w:t>
      </w:r>
      <w:r w:rsidRPr="009F0D10">
        <w:rPr>
          <w:vertAlign w:val="superscript"/>
        </w:rPr>
        <w:t>2</w:t>
      </w:r>
    </w:p>
    <w:p w14:paraId="6D5D4E2D" w14:textId="77777777" w:rsidR="003A4D3C" w:rsidRPr="009F0D10" w:rsidRDefault="003A4D3C" w:rsidP="003A4D3C">
      <w:pPr>
        <w:pStyle w:val="Pquestiontextpartsa"/>
      </w:pPr>
      <w:r w:rsidRPr="009F0D10">
        <w:rPr>
          <w:i/>
        </w:rPr>
        <w:tab/>
        <w:t>v</w:t>
      </w:r>
      <w:r w:rsidRPr="009F0D10">
        <w:rPr>
          <w:vertAlign w:val="superscript"/>
        </w:rPr>
        <w:t>2</w:t>
      </w:r>
      <w:r w:rsidRPr="009F0D10">
        <w:t xml:space="preserve"> = 4225</w:t>
      </w:r>
    </w:p>
    <w:p w14:paraId="2F8D0ED2" w14:textId="0DBCDC53" w:rsidR="003A4D3C" w:rsidRPr="009F0D10" w:rsidRDefault="003A4D3C" w:rsidP="003A4D3C">
      <w:pPr>
        <w:pStyle w:val="Pquestiontextpartsa"/>
      </w:pPr>
      <w:r w:rsidRPr="009F0D10">
        <w:rPr>
          <w:i/>
        </w:rPr>
        <w:tab/>
      </w:r>
      <w:r>
        <w:rPr>
          <w:i/>
        </w:rPr>
        <w:t xml:space="preserve"> </w:t>
      </w:r>
      <w:r w:rsidRPr="009F0D10">
        <w:rPr>
          <w:i/>
        </w:rPr>
        <w:t>v</w:t>
      </w:r>
      <w:r w:rsidRPr="009F0D10">
        <w:t xml:space="preserve"> = </w:t>
      </w:r>
      <w:r w:rsidR="00965EF9" w:rsidRPr="009F0D10">
        <w:rPr>
          <w:position w:val="-8"/>
        </w:rPr>
        <w:object w:dxaOrig="720" w:dyaOrig="360" w14:anchorId="00D230BB">
          <v:shape id="_x0000_i1047" type="#_x0000_t75" style="width:36.55pt;height:18.25pt" o:ole="">
            <v:imagedata r:id="rId55" o:title=""/>
          </v:shape>
          <o:OLEObject Type="Embed" ProgID="Equation.3" ShapeID="_x0000_i1047" DrawAspect="Content" ObjectID="_1537709348" r:id="rId56"/>
        </w:object>
      </w:r>
    </w:p>
    <w:p w14:paraId="517E50E6" w14:textId="77777777" w:rsidR="003A4D3C" w:rsidRPr="009F0D10" w:rsidRDefault="003A4D3C" w:rsidP="003A4D3C">
      <w:pPr>
        <w:pStyle w:val="Pquestiontextpartsa"/>
      </w:pPr>
      <w:r w:rsidRPr="009F0D10">
        <w:rPr>
          <w:i/>
        </w:rPr>
        <w:tab/>
        <w:t>v</w:t>
      </w:r>
      <w:r w:rsidRPr="009F0D10">
        <w:t xml:space="preserve"> = 65</w:t>
      </w:r>
    </w:p>
    <w:p w14:paraId="75F273C0" w14:textId="5F4023AE" w:rsidR="003A4D3C" w:rsidRPr="009F0D10" w:rsidRDefault="003A4D3C" w:rsidP="003A4D3C">
      <w:pPr>
        <w:pStyle w:val="Pquestiontextpartsa"/>
        <w:rPr>
          <w:b/>
        </w:rPr>
      </w:pPr>
      <w:r w:rsidRPr="009F0D10">
        <w:rPr>
          <w:b/>
        </w:rPr>
        <w:t>(b)</w:t>
      </w:r>
      <w:r w:rsidR="00E77076">
        <w:rPr>
          <w:b/>
        </w:rPr>
        <w:tab/>
      </w:r>
      <w:r w:rsidRPr="009F0D10">
        <w:rPr>
          <w:i/>
        </w:rPr>
        <w:t>j</w:t>
      </w:r>
      <w:r w:rsidRPr="009F0D10">
        <w:rPr>
          <w:vertAlign w:val="superscript"/>
        </w:rPr>
        <w:t>2</w:t>
      </w:r>
      <w:r w:rsidRPr="009F0D10">
        <w:t xml:space="preserve"> = 85</w:t>
      </w:r>
      <w:r w:rsidRPr="009F0D10">
        <w:rPr>
          <w:vertAlign w:val="superscript"/>
        </w:rPr>
        <w:t>2</w:t>
      </w:r>
      <w:r w:rsidRPr="009F0D10">
        <w:t xml:space="preserve"> – 36</w:t>
      </w:r>
      <w:r w:rsidRPr="009F0D10">
        <w:rPr>
          <w:vertAlign w:val="superscript"/>
        </w:rPr>
        <w:t>2</w:t>
      </w:r>
    </w:p>
    <w:p w14:paraId="714F71AD" w14:textId="77777777" w:rsidR="003A4D3C" w:rsidRPr="009F0D10" w:rsidRDefault="003A4D3C" w:rsidP="003A4D3C">
      <w:pPr>
        <w:pStyle w:val="Pquestiontextpartsa"/>
      </w:pPr>
      <w:r w:rsidRPr="009F0D10">
        <w:rPr>
          <w:i/>
        </w:rPr>
        <w:tab/>
        <w:t>j</w:t>
      </w:r>
      <w:r w:rsidRPr="009F0D10">
        <w:rPr>
          <w:vertAlign w:val="superscript"/>
        </w:rPr>
        <w:t>2</w:t>
      </w:r>
      <w:r w:rsidRPr="009F0D10">
        <w:t xml:space="preserve"> = 5929</w:t>
      </w:r>
    </w:p>
    <w:p w14:paraId="0FC8ED77" w14:textId="03573FA5" w:rsidR="003A4D3C" w:rsidRPr="009F0D10" w:rsidRDefault="003A4D3C" w:rsidP="003A4D3C">
      <w:pPr>
        <w:pStyle w:val="Pquestiontextpartsa"/>
      </w:pPr>
      <w:r w:rsidRPr="009F0D10">
        <w:rPr>
          <w:i/>
        </w:rPr>
        <w:tab/>
      </w:r>
      <w:r w:rsidR="00E77076">
        <w:rPr>
          <w:i/>
        </w:rPr>
        <w:t xml:space="preserve"> </w:t>
      </w:r>
      <w:r w:rsidRPr="009F0D10">
        <w:rPr>
          <w:i/>
        </w:rPr>
        <w:t>j</w:t>
      </w:r>
      <w:r w:rsidRPr="009F0D10">
        <w:t xml:space="preserve"> = </w:t>
      </w:r>
      <w:r w:rsidR="00E77076" w:rsidRPr="009F0D10">
        <w:rPr>
          <w:position w:val="-8"/>
        </w:rPr>
        <w:object w:dxaOrig="740" w:dyaOrig="360" w14:anchorId="1AA42F55">
          <v:shape id="_x0000_i1048" type="#_x0000_t75" style="width:38.7pt;height:18.25pt" o:ole="">
            <v:imagedata r:id="rId57" o:title=""/>
          </v:shape>
          <o:OLEObject Type="Embed" ProgID="Equation.3" ShapeID="_x0000_i1048" DrawAspect="Content" ObjectID="_1537709349" r:id="rId58"/>
        </w:object>
      </w:r>
    </w:p>
    <w:p w14:paraId="0B2E0DC0" w14:textId="49473833" w:rsidR="003A4D3C" w:rsidRDefault="003A4D3C" w:rsidP="00E77076">
      <w:pPr>
        <w:pStyle w:val="Pquestiontextpartsa"/>
      </w:pPr>
      <w:r w:rsidRPr="009F0D10">
        <w:rPr>
          <w:i/>
        </w:rPr>
        <w:tab/>
      </w:r>
      <w:r w:rsidR="00E77076">
        <w:rPr>
          <w:i/>
        </w:rPr>
        <w:t xml:space="preserve"> </w:t>
      </w:r>
      <w:r w:rsidRPr="009F0D10">
        <w:rPr>
          <w:i/>
        </w:rPr>
        <w:t>j</w:t>
      </w:r>
      <w:r w:rsidRPr="009F0D10">
        <w:t xml:space="preserve"> = 77</w:t>
      </w:r>
    </w:p>
    <w:p w14:paraId="0BC7C019" w14:textId="0E8B60C7" w:rsidR="00E77076" w:rsidRDefault="00E77076" w:rsidP="00E77076">
      <w:pPr>
        <w:pStyle w:val="Pquestionheadingsx1stafterhead"/>
      </w:pPr>
      <w:r>
        <w:t>Question 21</w:t>
      </w:r>
      <w:r>
        <w:tab/>
      </w:r>
      <w:r w:rsidR="00246575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2.5</w:t>
      </w:r>
      <w:r>
        <w:t>]</w:t>
      </w:r>
    </w:p>
    <w:p w14:paraId="3BFE3840" w14:textId="77777777" w:rsidR="00E77076" w:rsidRPr="009F0D10" w:rsidRDefault="00E77076" w:rsidP="00E77076">
      <w:pPr>
        <w:pStyle w:val="Pquestiontextpartsa"/>
      </w:pPr>
      <w:r w:rsidRPr="009F0D10">
        <w:rPr>
          <w:b/>
        </w:rPr>
        <w:t>(a)</w:t>
      </w:r>
      <w:r>
        <w:rPr>
          <w:b/>
        </w:rPr>
        <w:tab/>
      </w:r>
      <w:r w:rsidRPr="009F0D10">
        <w:t>20</w:t>
      </w:r>
      <w:r w:rsidRPr="009F0D10">
        <w:rPr>
          <w:vertAlign w:val="superscript"/>
        </w:rPr>
        <w:t>2</w:t>
      </w:r>
      <w:r w:rsidRPr="009F0D10">
        <w:t xml:space="preserve"> + 48</w:t>
      </w:r>
      <w:r w:rsidRPr="009F0D10">
        <w:rPr>
          <w:vertAlign w:val="superscript"/>
        </w:rPr>
        <w:t>2</w:t>
      </w:r>
      <w:r w:rsidRPr="009F0D10">
        <w:t xml:space="preserve"> = 2704</w:t>
      </w:r>
    </w:p>
    <w:p w14:paraId="22C0BDC7" w14:textId="77777777" w:rsidR="00E77076" w:rsidRPr="009F0D10" w:rsidRDefault="00E77076" w:rsidP="00E77076">
      <w:pPr>
        <w:pStyle w:val="Pquestiontextpartsa"/>
      </w:pPr>
      <w:r w:rsidRPr="009F0D10">
        <w:tab/>
        <w:t>52</w:t>
      </w:r>
      <w:r w:rsidRPr="009F0D10">
        <w:rPr>
          <w:vertAlign w:val="superscript"/>
        </w:rPr>
        <w:t>2</w:t>
      </w:r>
      <w:r w:rsidRPr="009F0D10">
        <w:t xml:space="preserve"> = 2704</w:t>
      </w:r>
    </w:p>
    <w:p w14:paraId="573D3C8E" w14:textId="77777777" w:rsidR="00E77076" w:rsidRPr="009F0D10" w:rsidRDefault="00E77076" w:rsidP="00E77076">
      <w:pPr>
        <w:pStyle w:val="Pquestiontextpartsa"/>
      </w:pPr>
      <w:r w:rsidRPr="009F0D10">
        <w:tab/>
        <w:t>20</w:t>
      </w:r>
      <w:r w:rsidRPr="009F0D10">
        <w:rPr>
          <w:vertAlign w:val="superscript"/>
        </w:rPr>
        <w:t>2</w:t>
      </w:r>
      <w:r w:rsidRPr="009F0D10">
        <w:t xml:space="preserve"> + 48</w:t>
      </w:r>
      <w:r w:rsidRPr="009F0D10">
        <w:rPr>
          <w:vertAlign w:val="superscript"/>
        </w:rPr>
        <w:t>2</w:t>
      </w:r>
      <w:r w:rsidRPr="009F0D10">
        <w:t xml:space="preserve"> = 52</w:t>
      </w:r>
      <w:r w:rsidRPr="009F0D10">
        <w:rPr>
          <w:vertAlign w:val="superscript"/>
        </w:rPr>
        <w:t>2</w:t>
      </w:r>
    </w:p>
    <w:p w14:paraId="09213363" w14:textId="1D90E2D2" w:rsidR="00E77076" w:rsidRDefault="00E77076" w:rsidP="00E77076">
      <w:pPr>
        <w:pStyle w:val="Pquestiontextpartsa"/>
      </w:pPr>
      <w:r w:rsidRPr="009F0D10">
        <w:tab/>
        <w:t xml:space="preserve">Pythagoras’ </w:t>
      </w:r>
      <w:r>
        <w:t>t</w:t>
      </w:r>
      <w:r w:rsidRPr="009F0D10">
        <w:t>heorem holds.</w:t>
      </w:r>
      <w:r>
        <w:t xml:space="preserve"> </w:t>
      </w:r>
      <w:r w:rsidRPr="009F0D10">
        <w:t>{20, 48, 52} is a</w:t>
      </w:r>
      <w:r w:rsidR="007A1475">
        <w:t xml:space="preserve"> Pythagorean</w:t>
      </w:r>
      <w:r w:rsidRPr="009F0D10">
        <w:t xml:space="preserve"> triple.</w:t>
      </w:r>
    </w:p>
    <w:p w14:paraId="598BCBC9" w14:textId="77777777" w:rsidR="00E77076" w:rsidRPr="009F0D10" w:rsidRDefault="00E77076" w:rsidP="00E77076">
      <w:pPr>
        <w:pStyle w:val="Pquestiontextpartsa"/>
      </w:pPr>
      <w:r w:rsidRPr="009F0D10">
        <w:rPr>
          <w:b/>
        </w:rPr>
        <w:t xml:space="preserve">(b) </w:t>
      </w:r>
      <w:r w:rsidRPr="009F0D10">
        <w:t>63</w:t>
      </w:r>
      <w:r w:rsidRPr="009F0D10">
        <w:rPr>
          <w:vertAlign w:val="superscript"/>
        </w:rPr>
        <w:t>2</w:t>
      </w:r>
      <w:r w:rsidRPr="009F0D10">
        <w:t xml:space="preserve"> + 72</w:t>
      </w:r>
      <w:r w:rsidRPr="009F0D10">
        <w:rPr>
          <w:vertAlign w:val="superscript"/>
        </w:rPr>
        <w:t>2</w:t>
      </w:r>
      <w:r w:rsidRPr="009F0D10">
        <w:t xml:space="preserve"> = 9153</w:t>
      </w:r>
    </w:p>
    <w:p w14:paraId="6315B1CA" w14:textId="77777777" w:rsidR="00E77076" w:rsidRPr="009F0D10" w:rsidRDefault="00E77076" w:rsidP="00E77076">
      <w:pPr>
        <w:pStyle w:val="Pquestiontextpartsa"/>
      </w:pPr>
      <w:r w:rsidRPr="009F0D10">
        <w:tab/>
        <w:t>97</w:t>
      </w:r>
      <w:r w:rsidRPr="009F0D10">
        <w:rPr>
          <w:vertAlign w:val="superscript"/>
        </w:rPr>
        <w:t>2</w:t>
      </w:r>
      <w:r w:rsidRPr="009F0D10">
        <w:t xml:space="preserve"> = 9409</w:t>
      </w:r>
    </w:p>
    <w:p w14:paraId="52526F11" w14:textId="77777777" w:rsidR="00E77076" w:rsidRPr="009F0D10" w:rsidRDefault="00E77076" w:rsidP="00E77076">
      <w:pPr>
        <w:pStyle w:val="Pquestiontextpartsa"/>
      </w:pPr>
      <w:r w:rsidRPr="009F0D10">
        <w:tab/>
        <w:t>63</w:t>
      </w:r>
      <w:r w:rsidRPr="009F0D10">
        <w:rPr>
          <w:vertAlign w:val="superscript"/>
        </w:rPr>
        <w:t>2</w:t>
      </w:r>
      <w:r w:rsidRPr="009F0D10">
        <w:t xml:space="preserve"> + 72</w:t>
      </w:r>
      <w:r w:rsidRPr="009F0D10">
        <w:rPr>
          <w:vertAlign w:val="superscript"/>
        </w:rPr>
        <w:t>2</w:t>
      </w:r>
      <w:r w:rsidRPr="009F0D10">
        <w:t xml:space="preserve"> ≠ 97</w:t>
      </w:r>
      <w:r w:rsidRPr="009F0D10">
        <w:rPr>
          <w:vertAlign w:val="superscript"/>
        </w:rPr>
        <w:t>2</w:t>
      </w:r>
    </w:p>
    <w:p w14:paraId="0C6C527A" w14:textId="0958D276" w:rsidR="00E77076" w:rsidRPr="009F0D10" w:rsidRDefault="00E77076" w:rsidP="00E77076">
      <w:pPr>
        <w:pStyle w:val="Pquestiontextpartsa"/>
      </w:pPr>
      <w:r w:rsidRPr="009F0D10">
        <w:tab/>
        <w:t xml:space="preserve">Pythagoras’ </w:t>
      </w:r>
      <w:r>
        <w:t>t</w:t>
      </w:r>
      <w:r w:rsidRPr="009F0D10">
        <w:t>heorem does not hold.</w:t>
      </w:r>
      <w:r>
        <w:t xml:space="preserve"> </w:t>
      </w:r>
      <w:r w:rsidRPr="009F0D10">
        <w:t xml:space="preserve">{63, 72, 97} is not a </w:t>
      </w:r>
      <w:r w:rsidR="007A1475">
        <w:t>Pythagorean</w:t>
      </w:r>
      <w:r w:rsidR="007A1475" w:rsidRPr="009F0D10">
        <w:t xml:space="preserve"> </w:t>
      </w:r>
      <w:r w:rsidRPr="009F0D10">
        <w:t>triple.</w:t>
      </w:r>
    </w:p>
    <w:p w14:paraId="2F674F20" w14:textId="77777777" w:rsidR="002C1085" w:rsidRDefault="002C1085">
      <w:pPr>
        <w:rPr>
          <w:rFonts w:asciiTheme="minorHAnsi" w:hAnsiTheme="minorHAnsi"/>
          <w:b/>
        </w:rPr>
      </w:pPr>
      <w:r>
        <w:br w:type="page"/>
      </w:r>
    </w:p>
    <w:p w14:paraId="19F1C502" w14:textId="6894CC1C" w:rsidR="00EB4B80" w:rsidRDefault="00EB4B80" w:rsidP="00EB4B80">
      <w:pPr>
        <w:pStyle w:val="Pquestionheadingsx1stafterhead"/>
      </w:pPr>
      <w:r>
        <w:lastRenderedPageBreak/>
        <w:t>Question 22</w:t>
      </w:r>
      <w:r>
        <w:tab/>
      </w:r>
      <w:r w:rsidR="00246575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46575">
        <w:t>2.5</w:t>
      </w:r>
      <w:r>
        <w:t>]</w:t>
      </w:r>
    </w:p>
    <w:p w14:paraId="3C35E8DC" w14:textId="77777777" w:rsidR="00EB4B80" w:rsidRPr="00D1139B" w:rsidRDefault="00EB4B80" w:rsidP="00EB4B80">
      <w:pPr>
        <w:pStyle w:val="Pquestiontextpartsa"/>
      </w:pPr>
      <w:r w:rsidRPr="00D1139B">
        <w:t xml:space="preserve">A Pythagorean triple that gives a perimeter of 40 cm is needed. </w:t>
      </w:r>
    </w:p>
    <w:p w14:paraId="7B332153" w14:textId="77777777" w:rsidR="00EB4B80" w:rsidRPr="00D1139B" w:rsidRDefault="00EB4B80" w:rsidP="00EB4B80">
      <w:pPr>
        <w:pStyle w:val="Pquestiontextpartsa"/>
      </w:pPr>
      <w:r w:rsidRPr="00D1139B">
        <w:t>8 cm, 15 cm and 17 cm is one such triple.</w:t>
      </w:r>
    </w:p>
    <w:p w14:paraId="73927272" w14:textId="77777777" w:rsidR="00EB4B80" w:rsidRPr="00D1139B" w:rsidRDefault="00EB4B80" w:rsidP="00EB4B80">
      <w:pPr>
        <w:pStyle w:val="Pquestiontextpartsa"/>
      </w:pPr>
      <w:r w:rsidRPr="00D1139B">
        <w:t>Perimeter:</w:t>
      </w:r>
    </w:p>
    <w:p w14:paraId="543D8503" w14:textId="77777777" w:rsidR="00EB4B80" w:rsidRPr="00D1139B" w:rsidRDefault="00EB4B80" w:rsidP="00EB4B80">
      <w:pPr>
        <w:pStyle w:val="Pquestiontextpartsa"/>
      </w:pPr>
      <w:r w:rsidRPr="00D1139B">
        <w:t>8 + 15 + 17 = 40 cm</w:t>
      </w:r>
    </w:p>
    <w:p w14:paraId="572498D5" w14:textId="7183A53B" w:rsidR="00EB4B80" w:rsidRPr="00D1139B" w:rsidRDefault="00EB4B80" w:rsidP="00EB4B80">
      <w:pPr>
        <w:pStyle w:val="Pquestiontextpartsa"/>
      </w:pPr>
      <w:r w:rsidRPr="00D1139B">
        <w:t xml:space="preserve">Pythagoras’ </w:t>
      </w:r>
      <w:r>
        <w:t>t</w:t>
      </w:r>
      <w:r w:rsidRPr="00D1139B">
        <w:t>heorem:</w:t>
      </w:r>
    </w:p>
    <w:p w14:paraId="32080DEE" w14:textId="77777777" w:rsidR="00EB4B80" w:rsidRPr="00D1139B" w:rsidRDefault="00EB4B80" w:rsidP="00EB4B80">
      <w:pPr>
        <w:pStyle w:val="Pquestiontextpartsa"/>
      </w:pPr>
      <w:r w:rsidRPr="00D1139B">
        <w:t>8</w:t>
      </w:r>
      <w:r w:rsidRPr="00D1139B">
        <w:rPr>
          <w:vertAlign w:val="superscript"/>
        </w:rPr>
        <w:t>2</w:t>
      </w:r>
      <w:r w:rsidRPr="00D1139B">
        <w:t xml:space="preserve"> + 15</w:t>
      </w:r>
      <w:r w:rsidRPr="00D1139B">
        <w:rPr>
          <w:vertAlign w:val="superscript"/>
        </w:rPr>
        <w:t>2</w:t>
      </w:r>
      <w:r w:rsidRPr="00D1139B">
        <w:t xml:space="preserve"> = 289</w:t>
      </w:r>
    </w:p>
    <w:p w14:paraId="7A0B222C" w14:textId="77777777" w:rsidR="00EB4B80" w:rsidRPr="00D1139B" w:rsidRDefault="00EB4B80" w:rsidP="00EB4B80">
      <w:pPr>
        <w:pStyle w:val="Pquestiontextpartsa"/>
      </w:pPr>
      <w:r w:rsidRPr="00D1139B">
        <w:t>17</w:t>
      </w:r>
      <w:r w:rsidRPr="00D1139B">
        <w:rPr>
          <w:vertAlign w:val="superscript"/>
        </w:rPr>
        <w:t>2</w:t>
      </w:r>
      <w:r w:rsidRPr="00D1139B">
        <w:t xml:space="preserve"> = 289</w:t>
      </w:r>
    </w:p>
    <w:p w14:paraId="182AF377" w14:textId="77777777" w:rsidR="00EB4B80" w:rsidRPr="00A0777A" w:rsidRDefault="00EB4B80" w:rsidP="00EB4B80">
      <w:pPr>
        <w:pStyle w:val="Pquestiontextpartsa"/>
      </w:pPr>
      <w:r w:rsidRPr="00A0777A">
        <w:t>8</w:t>
      </w:r>
      <w:r w:rsidRPr="00A0777A">
        <w:rPr>
          <w:vertAlign w:val="superscript"/>
        </w:rPr>
        <w:t>2</w:t>
      </w:r>
      <w:r w:rsidRPr="00A0777A">
        <w:t xml:space="preserve"> + 15</w:t>
      </w:r>
      <w:r w:rsidRPr="00A0777A">
        <w:rPr>
          <w:vertAlign w:val="superscript"/>
        </w:rPr>
        <w:t>2</w:t>
      </w:r>
      <w:r w:rsidRPr="00A0777A">
        <w:t xml:space="preserve"> = 17</w:t>
      </w:r>
      <w:r w:rsidRPr="00A0777A">
        <w:rPr>
          <w:vertAlign w:val="superscript"/>
        </w:rPr>
        <w:t>2</w:t>
      </w:r>
    </w:p>
    <w:p w14:paraId="42CACAE9" w14:textId="4BD2F100" w:rsidR="00EB4B80" w:rsidRPr="00A0777A" w:rsidRDefault="00EB4B80" w:rsidP="00EB4B80">
      <w:pPr>
        <w:pStyle w:val="Pquestiontextpartsa"/>
      </w:pPr>
      <w:r w:rsidRPr="00A0777A">
        <w:t xml:space="preserve">Pythagoras’ </w:t>
      </w:r>
      <w:r>
        <w:t>t</w:t>
      </w:r>
      <w:r w:rsidRPr="00A0777A">
        <w:t>heorem holds</w:t>
      </w:r>
      <w:r>
        <w:t>.</w:t>
      </w:r>
    </w:p>
    <w:p w14:paraId="5AA3D0BD" w14:textId="78D72CB3" w:rsidR="00E77076" w:rsidRPr="009F0D10" w:rsidRDefault="00EB4B80" w:rsidP="00EB4B80">
      <w:pPr>
        <w:pStyle w:val="Pquestiontextpartsa"/>
        <w:rPr>
          <w:b/>
        </w:rPr>
      </w:pPr>
      <w:r w:rsidRPr="00A0777A">
        <w:t>Therefore, 8 cm, 15 cm and 17 cm are possible side lengths.</w:t>
      </w:r>
    </w:p>
    <w:p w14:paraId="6F309F5E" w14:textId="7034D6BD" w:rsidR="00163B06" w:rsidRDefault="00163B06" w:rsidP="00163B06">
      <w:pPr>
        <w:pStyle w:val="Psectionresults"/>
      </w:pPr>
      <w:r>
        <w:t xml:space="preserve">Short answer total marks:  </w:t>
      </w:r>
      <w:r w:rsidR="00141571">
        <w:t>33</w:t>
      </w:r>
    </w:p>
    <w:p w14:paraId="375EBBE8" w14:textId="77777777" w:rsidR="00163B06" w:rsidRDefault="00163B06" w:rsidP="00163B06">
      <w:pPr>
        <w:pStyle w:val="Psectionheading"/>
      </w:pPr>
      <w:r>
        <w:t>Extended answer section</w:t>
      </w:r>
    </w:p>
    <w:p w14:paraId="72321725" w14:textId="362EECEE" w:rsidR="001B433F" w:rsidRDefault="001B433F" w:rsidP="00B80E6D">
      <w:pPr>
        <w:pStyle w:val="Pquestionheadingsx1stafterhead"/>
      </w:pPr>
      <w:r>
        <w:t xml:space="preserve">Question </w:t>
      </w:r>
      <w:r w:rsidR="00B973A3">
        <w:t>2</w:t>
      </w:r>
      <w:r w:rsidR="00440130">
        <w:t>3</w:t>
      </w:r>
      <w:r>
        <w:tab/>
      </w:r>
      <w:r w:rsidR="00BE1EA1">
        <w:rPr>
          <w:rStyle w:val="Cmarkslabel"/>
        </w:rPr>
        <w:t>5</w:t>
      </w:r>
      <w:r w:rsidR="001158EE" w:rsidRPr="001B433F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BE1EA1">
        <w:t>2.1, 2.5</w:t>
      </w:r>
      <w:r>
        <w:t>]</w:t>
      </w:r>
    </w:p>
    <w:p w14:paraId="3B7A4E28" w14:textId="77777777" w:rsidR="00B973A3" w:rsidRDefault="002509BC" w:rsidP="00506015">
      <w:pPr>
        <w:pStyle w:val="Pquestiontextpartsa"/>
        <w:rPr>
          <w:rStyle w:val="Cquestionpartlabelbold"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</w:p>
    <w:p w14:paraId="06AEDD95" w14:textId="5E151C29" w:rsidR="002509BC" w:rsidRDefault="002509BC" w:rsidP="00506015">
      <w:pPr>
        <w:pStyle w:val="Pquestiontextpartsa"/>
      </w:pPr>
      <w:r>
        <w:tab/>
      </w:r>
      <w:r w:rsidR="00B973A3" w:rsidRPr="00703EED">
        <w:rPr>
          <w:noProof/>
        </w:rPr>
        <w:drawing>
          <wp:inline distT="0" distB="0" distL="0" distR="0" wp14:anchorId="6D742973" wp14:editId="1C67216F">
            <wp:extent cx="1495425" cy="1104900"/>
            <wp:effectExtent l="0" t="0" r="0" b="0"/>
            <wp:docPr id="28" name="Picture 28" descr="ACPM9_PR_2_04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CPM9_PR_2_04sa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7B1D" w14:textId="77777777" w:rsidR="00B973A3" w:rsidRPr="00B973A3" w:rsidRDefault="00506015" w:rsidP="00B973A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B973A3" w:rsidRPr="00B973A3">
        <w:t>1</w:t>
      </w:r>
      <w:r w:rsidR="00B973A3" w:rsidRPr="00C51357">
        <w:rPr>
          <w:vertAlign w:val="superscript"/>
        </w:rPr>
        <w:t>2</w:t>
      </w:r>
      <w:r w:rsidR="00B973A3" w:rsidRPr="00B973A3">
        <w:t xml:space="preserve"> + 1.3</w:t>
      </w:r>
      <w:r w:rsidR="00B973A3" w:rsidRPr="00C51357">
        <w:rPr>
          <w:vertAlign w:val="superscript"/>
        </w:rPr>
        <w:t>2</w:t>
      </w:r>
      <w:r w:rsidR="00B973A3" w:rsidRPr="00B973A3">
        <w:t xml:space="preserve"> = 2.69</w:t>
      </w:r>
    </w:p>
    <w:p w14:paraId="0AD9C9DA" w14:textId="77777777" w:rsidR="00B973A3" w:rsidRPr="00B973A3" w:rsidRDefault="00B973A3" w:rsidP="00B973A3">
      <w:pPr>
        <w:pStyle w:val="Pquestiontextpartsa"/>
      </w:pPr>
      <w:r w:rsidRPr="00B973A3">
        <w:tab/>
        <w:t>1.72 = 2.89</w:t>
      </w:r>
    </w:p>
    <w:p w14:paraId="0E2C0759" w14:textId="72FC839A" w:rsidR="00506015" w:rsidRPr="00B973A3" w:rsidRDefault="00B973A3" w:rsidP="00B973A3">
      <w:pPr>
        <w:pStyle w:val="Pquestiontextpartsa"/>
      </w:pPr>
      <w:r w:rsidRPr="00B973A3">
        <w:tab/>
        <w:t>12 + 1.32 ≠ 1.72</w:t>
      </w:r>
      <w:r w:rsidR="00401BC3">
        <w:t xml:space="preserve">. </w:t>
      </w:r>
      <w:r w:rsidRPr="00B973A3">
        <w:t xml:space="preserve">Pythagoras’ </w:t>
      </w:r>
      <w:r w:rsidR="00401BC3">
        <w:t>t</w:t>
      </w:r>
      <w:r w:rsidRPr="00B973A3">
        <w:t>heorem does not hold.</w:t>
      </w:r>
      <w:r w:rsidR="00401BC3">
        <w:t xml:space="preserve"> </w:t>
      </w:r>
      <w:r w:rsidRPr="00B973A3">
        <w:t>Therefore, the room is not square.</w:t>
      </w:r>
    </w:p>
    <w:p w14:paraId="4036A439" w14:textId="77777777" w:rsidR="00B973A3" w:rsidRPr="00703EED" w:rsidRDefault="00F15514" w:rsidP="00B973A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B973A3" w:rsidRPr="00703EED">
        <w:t>By reducing the width, length and diagonal to 0.9 m, 1.2 m and 1.5, Jasper would have lengths which are multiples of the (3, 4, 5) Pythagorean triple.</w:t>
      </w:r>
    </w:p>
    <w:p w14:paraId="1C62953D" w14:textId="3B837280" w:rsidR="00F15514" w:rsidRDefault="00B973A3" w:rsidP="00B973A3">
      <w:pPr>
        <w:pStyle w:val="Pquestiontextpartsa"/>
      </w:pPr>
      <w:r>
        <w:tab/>
      </w:r>
      <w:r w:rsidRPr="00703EED">
        <w:t>If this is too small, he could multiply the numbers by 0.35 instead of 0.3, giving 1.05 m, 1.4 m and 1.75 m.</w:t>
      </w:r>
    </w:p>
    <w:p w14:paraId="70BE5ACD" w14:textId="77777777" w:rsidR="002C1085" w:rsidRDefault="002C1085">
      <w:pPr>
        <w:rPr>
          <w:rFonts w:asciiTheme="minorHAnsi" w:hAnsiTheme="minorHAnsi"/>
          <w:b/>
        </w:rPr>
      </w:pPr>
      <w:r>
        <w:br w:type="page"/>
      </w:r>
    </w:p>
    <w:p w14:paraId="317DB6F0" w14:textId="079B6D57" w:rsidR="00F15514" w:rsidRDefault="00F15514" w:rsidP="00A869D1">
      <w:pPr>
        <w:pStyle w:val="Pquestionheadingsx1stafterhead"/>
      </w:pPr>
      <w:r>
        <w:lastRenderedPageBreak/>
        <w:t>Question 2</w:t>
      </w:r>
      <w:r w:rsidR="00440130">
        <w:t>4</w:t>
      </w:r>
      <w:r>
        <w:tab/>
      </w:r>
      <w:r w:rsidR="00BE1EA1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>
        <w:tab/>
        <w:t>[</w:t>
      </w:r>
      <w:r w:rsidR="00BE1EA1">
        <w:t>2.2, 2.4</w:t>
      </w:r>
      <w:r>
        <w:t>]</w:t>
      </w:r>
    </w:p>
    <w:p w14:paraId="7CDE424D" w14:textId="782293BE" w:rsidR="00B973A3" w:rsidRDefault="00F15514" w:rsidP="00A869D1">
      <w:pPr>
        <w:pStyle w:val="Pquestiontextpartsa"/>
        <w:keepNext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</w:p>
    <w:p w14:paraId="3EDFE908" w14:textId="261F75F6" w:rsidR="00F15514" w:rsidRDefault="00B973A3" w:rsidP="00A869D1">
      <w:pPr>
        <w:pStyle w:val="Pquestiontextpartsa"/>
        <w:keepNext/>
        <w:tabs>
          <w:tab w:val="clear" w:pos="397"/>
        </w:tabs>
        <w:ind w:left="851"/>
      </w:pPr>
      <w:r w:rsidRPr="007F2E1B">
        <w:rPr>
          <w:noProof/>
        </w:rPr>
        <w:drawing>
          <wp:inline distT="0" distB="0" distL="0" distR="0" wp14:anchorId="1FFD1478" wp14:editId="4B06F89D">
            <wp:extent cx="1228725" cy="1552575"/>
            <wp:effectExtent l="0" t="0" r="0" b="0"/>
            <wp:docPr id="30" name="Picture 30" descr="ACPM9_PR_2_05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CPM9_PR_2_05sa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1927" w14:textId="51AE4D27" w:rsidR="002C1085" w:rsidRDefault="002C1085">
      <w:pPr>
        <w:rPr>
          <w:rFonts w:asciiTheme="minorHAnsi" w:hAnsiTheme="minorHAnsi"/>
          <w:b/>
        </w:rPr>
      </w:pPr>
    </w:p>
    <w:p w14:paraId="2173B1C6" w14:textId="29534941" w:rsidR="00B973A3" w:rsidRPr="00440130" w:rsidRDefault="00F15514" w:rsidP="00C51357">
      <w:pPr>
        <w:pStyle w:val="Pquestiontextpartsa"/>
      </w:pPr>
      <w:r w:rsidRPr="00440130">
        <w:rPr>
          <w:b/>
        </w:rPr>
        <w:t>(b)</w:t>
      </w:r>
      <w:r w:rsidRPr="00440130">
        <w:tab/>
      </w:r>
      <w:r w:rsidR="00B973A3" w:rsidRPr="00440130">
        <w:t>Houda:</w:t>
      </w:r>
      <w:r w:rsidR="00C51357">
        <w:t xml:space="preserve"> </w:t>
      </w:r>
      <w:r w:rsidR="00B973A3" w:rsidRPr="00440130">
        <w:t>100 + 25 + 50 = 175 m</w:t>
      </w:r>
    </w:p>
    <w:p w14:paraId="040ED610" w14:textId="215C0E41" w:rsidR="00B973A3" w:rsidRPr="00440130" w:rsidRDefault="00B973A3" w:rsidP="00C51357">
      <w:pPr>
        <w:pStyle w:val="Pquestiontextpartsa"/>
      </w:pPr>
      <w:r w:rsidRPr="00440130">
        <w:tab/>
        <w:t>Jose:</w:t>
      </w:r>
      <w:r w:rsidR="00C51357">
        <w:t xml:space="preserve"> </w:t>
      </w:r>
      <w:r w:rsidRPr="00440130">
        <w:t>300 + 80 + 150 = 530 m</w:t>
      </w:r>
    </w:p>
    <w:p w14:paraId="4836E23A" w14:textId="3B8306E2" w:rsidR="00B973A3" w:rsidRPr="00440130" w:rsidRDefault="00B973A3" w:rsidP="00C51357">
      <w:pPr>
        <w:pStyle w:val="Pquestiontextpartsa"/>
      </w:pPr>
      <w:r w:rsidRPr="00440130">
        <w:tab/>
        <w:t>Jose walked 355</w:t>
      </w:r>
      <w:r w:rsidR="00C51357">
        <w:t xml:space="preserve"> </w:t>
      </w:r>
      <w:r w:rsidRPr="00440130">
        <w:t xml:space="preserve">m further (530 m – 175 m = </w:t>
      </w:r>
      <w:r w:rsidR="00C51357">
        <w:t>3</w:t>
      </w:r>
      <w:r w:rsidRPr="00440130">
        <w:t>55 m)</w:t>
      </w:r>
      <w:r w:rsidR="00C51357">
        <w:t>.</w:t>
      </w:r>
    </w:p>
    <w:p w14:paraId="7C91B0AB" w14:textId="16CCA0F2" w:rsidR="00B973A3" w:rsidRDefault="002C1085" w:rsidP="00B973A3">
      <w:pPr>
        <w:pStyle w:val="hangingindent0"/>
        <w:rPr>
          <w:color w:val="FF0000"/>
          <w:sz w:val="20"/>
        </w:rPr>
      </w:pPr>
      <w:r>
        <w:rPr>
          <w:color w:val="FF0000"/>
          <w:sz w:val="20"/>
        </w:rPr>
        <w:tab/>
      </w:r>
      <w:r w:rsidR="00141571">
        <w:rPr>
          <w:noProof/>
          <w:color w:val="FF0000"/>
          <w:sz w:val="20"/>
        </w:rPr>
        <w:drawing>
          <wp:inline distT="0" distB="0" distL="0" distR="0" wp14:anchorId="2BC24013" wp14:editId="4C4C3615">
            <wp:extent cx="1438656" cy="6156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ATS_01.jpg"/>
                    <pic:cNvPicPr/>
                  </pic:nvPicPr>
                  <pic:blipFill>
                    <a:blip r:embed="rId6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656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1509" w14:textId="72020E96" w:rsidR="00B973A3" w:rsidRDefault="00F15514" w:rsidP="001F08EE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C51357" w:rsidRPr="00FA1014">
        <w:rPr>
          <w:i/>
        </w:rPr>
        <w:t>H</w:t>
      </w:r>
      <w:r w:rsidR="00C51357" w:rsidRPr="00C51357">
        <w:rPr>
          <w:vertAlign w:val="superscript"/>
        </w:rPr>
        <w:t>2</w:t>
      </w:r>
      <w:r w:rsidR="00C51357">
        <w:t xml:space="preserve"> = 150</w:t>
      </w:r>
      <w:r w:rsidR="00C51357" w:rsidRPr="00FA1014">
        <w:rPr>
          <w:vertAlign w:val="superscript"/>
        </w:rPr>
        <w:t>2</w:t>
      </w:r>
      <w:r w:rsidR="00C51357">
        <w:t xml:space="preserve"> + 25</w:t>
      </w:r>
      <w:r w:rsidR="00C51357" w:rsidRPr="00FA1014">
        <w:rPr>
          <w:vertAlign w:val="superscript"/>
        </w:rPr>
        <w:t>2</w:t>
      </w:r>
    </w:p>
    <w:p w14:paraId="3B23D336" w14:textId="565202C4" w:rsidR="00B973A3" w:rsidRPr="001F08EE" w:rsidRDefault="00FA1014" w:rsidP="001F08EE">
      <w:pPr>
        <w:pStyle w:val="Pquestiontextpartsa"/>
      </w:pPr>
      <w:r>
        <w:tab/>
      </w:r>
      <w:r w:rsidR="00B973A3" w:rsidRPr="001F08EE">
        <w:t>H2 = 23</w:t>
      </w:r>
      <w:r w:rsidR="00C51357" w:rsidRPr="001F08EE">
        <w:t xml:space="preserve"> </w:t>
      </w:r>
      <w:r w:rsidR="00B973A3" w:rsidRPr="001F08EE">
        <w:t>125</w:t>
      </w:r>
    </w:p>
    <w:p w14:paraId="686A8965" w14:textId="65014546" w:rsidR="00B973A3" w:rsidRPr="001F08EE" w:rsidRDefault="00C51357" w:rsidP="001F08EE">
      <w:pPr>
        <w:pStyle w:val="Pquestiontextpartsa"/>
      </w:pPr>
      <w:r w:rsidRPr="001F08EE">
        <w:tab/>
        <w:t>H =</w:t>
      </w:r>
      <w:r w:rsidR="00B973A3" w:rsidRPr="001F08EE">
        <w:t xml:space="preserve"> </w:t>
      </w:r>
      <w:r w:rsidR="00FA1014" w:rsidRPr="001F08EE">
        <w:object w:dxaOrig="920" w:dyaOrig="420" w14:anchorId="09CE1E50">
          <v:shape id="_x0000_i1049" type="#_x0000_t75" style="width:46.2pt;height:21.5pt" o:ole="">
            <v:imagedata r:id="rId63" o:title=""/>
          </v:shape>
          <o:OLEObject Type="Embed" ProgID="Equation.3" ShapeID="_x0000_i1049" DrawAspect="Content" ObjectID="_1537709350" r:id="rId64"/>
        </w:object>
      </w:r>
    </w:p>
    <w:p w14:paraId="191E36A4" w14:textId="5A25CC2B" w:rsidR="00F15514" w:rsidRDefault="00B973A3" w:rsidP="001F08EE">
      <w:pPr>
        <w:pStyle w:val="Pquestiontextpartsa"/>
      </w:pPr>
      <w:r w:rsidRPr="001F08EE">
        <w:tab/>
        <w:t>H =</w:t>
      </w:r>
      <w:r>
        <w:t xml:space="preserve"> 152.07 m (2 d.p.)</w:t>
      </w:r>
    </w:p>
    <w:p w14:paraId="53F67E09" w14:textId="77777777" w:rsidR="001F08EE" w:rsidRDefault="00F15514" w:rsidP="00502AAF">
      <w:pPr>
        <w:pStyle w:val="hangingindent0"/>
        <w:rPr>
          <w:rStyle w:val="Cquestionpartlabelbold"/>
          <w:rFonts w:asciiTheme="minorHAnsi" w:hAnsiTheme="minorHAnsi"/>
          <w:sz w:val="24"/>
          <w:szCs w:val="24"/>
        </w:rPr>
      </w:pPr>
      <w:r w:rsidRPr="00BE1EA1">
        <w:rPr>
          <w:rStyle w:val="Cquestionpartlabelbold"/>
          <w:rFonts w:asciiTheme="minorHAnsi" w:hAnsiTheme="minorHAnsi"/>
          <w:sz w:val="24"/>
          <w:szCs w:val="24"/>
        </w:rPr>
        <w:t>(d)</w:t>
      </w:r>
    </w:p>
    <w:p w14:paraId="249A8674" w14:textId="324E0EB0" w:rsidR="00502AAF" w:rsidRDefault="00F15514" w:rsidP="00502AAF">
      <w:pPr>
        <w:pStyle w:val="hangingindent0"/>
        <w:rPr>
          <w:color w:val="FF0000"/>
          <w:sz w:val="20"/>
        </w:rPr>
      </w:pPr>
      <w:r w:rsidRPr="00BE1EA1">
        <w:rPr>
          <w:rStyle w:val="Cquestionpartlabelbold"/>
          <w:rFonts w:asciiTheme="minorHAnsi" w:hAnsiTheme="minorHAnsi"/>
          <w:sz w:val="24"/>
          <w:szCs w:val="24"/>
        </w:rPr>
        <w:tab/>
      </w:r>
      <w:r w:rsidR="00141571">
        <w:rPr>
          <w:noProof/>
          <w:color w:val="FF0000"/>
          <w:sz w:val="20"/>
        </w:rPr>
        <w:drawing>
          <wp:inline distT="0" distB="0" distL="0" distR="0" wp14:anchorId="5F0EFE38" wp14:editId="22C3A2DD">
            <wp:extent cx="1005840" cy="131978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09_EB_02_ATS_02.jpg"/>
                    <pic:cNvPicPr/>
                  </pic:nvPicPr>
                  <pic:blipFill>
                    <a:blip r:embed="rId6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3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1C6E" w14:textId="3CCCB247" w:rsidR="00502AAF" w:rsidRPr="009B425D" w:rsidRDefault="00502AAF" w:rsidP="00502AAF">
      <w:pPr>
        <w:pStyle w:val="Pquestiontextpartsa"/>
        <w:rPr>
          <w:lang w:val="es-ES"/>
        </w:rPr>
      </w:pPr>
      <w:r>
        <w:rPr>
          <w:i/>
        </w:rPr>
        <w:tab/>
      </w:r>
      <w:r w:rsidRPr="009B425D">
        <w:rPr>
          <w:i/>
          <w:lang w:val="es-ES"/>
        </w:rPr>
        <w:t>d</w:t>
      </w:r>
      <w:r w:rsidRPr="009B425D">
        <w:rPr>
          <w:vertAlign w:val="superscript"/>
          <w:lang w:val="es-ES"/>
        </w:rPr>
        <w:t>2</w:t>
      </w:r>
      <w:r w:rsidRPr="009B425D">
        <w:rPr>
          <w:lang w:val="es-ES"/>
        </w:rPr>
        <w:t xml:space="preserve"> = 450</w:t>
      </w:r>
      <w:r w:rsidRPr="009B425D">
        <w:rPr>
          <w:vertAlign w:val="superscript"/>
          <w:lang w:val="es-ES"/>
        </w:rPr>
        <w:t>2</w:t>
      </w:r>
      <w:r w:rsidRPr="009B425D">
        <w:rPr>
          <w:lang w:val="es-ES"/>
        </w:rPr>
        <w:t xml:space="preserve"> + 80</w:t>
      </w:r>
      <w:r w:rsidRPr="009B425D">
        <w:rPr>
          <w:vertAlign w:val="superscript"/>
          <w:lang w:val="es-ES"/>
        </w:rPr>
        <w:t>2</w:t>
      </w:r>
    </w:p>
    <w:p w14:paraId="5014780F" w14:textId="1E32641E" w:rsidR="00502AAF" w:rsidRPr="009B425D" w:rsidRDefault="00502AAF" w:rsidP="00502AAF">
      <w:pPr>
        <w:pStyle w:val="Pquestiontextpartsa"/>
        <w:rPr>
          <w:lang w:val="es-ES"/>
        </w:rPr>
      </w:pPr>
      <w:r w:rsidRPr="009B425D">
        <w:rPr>
          <w:lang w:val="es-ES"/>
        </w:rPr>
        <w:tab/>
      </w:r>
      <w:r w:rsidRPr="009B425D">
        <w:rPr>
          <w:i/>
          <w:lang w:val="es-ES"/>
        </w:rPr>
        <w:t>d</w:t>
      </w:r>
      <w:r w:rsidRPr="009B425D">
        <w:rPr>
          <w:vertAlign w:val="superscript"/>
          <w:lang w:val="es-ES"/>
        </w:rPr>
        <w:t>2</w:t>
      </w:r>
      <w:r w:rsidRPr="009B425D">
        <w:rPr>
          <w:lang w:val="es-ES"/>
        </w:rPr>
        <w:t xml:space="preserve"> = 208</w:t>
      </w:r>
      <w:r w:rsidR="00440130" w:rsidRPr="009B425D">
        <w:rPr>
          <w:lang w:val="es-ES"/>
        </w:rPr>
        <w:t xml:space="preserve"> </w:t>
      </w:r>
      <w:r w:rsidRPr="009B425D">
        <w:rPr>
          <w:lang w:val="es-ES"/>
        </w:rPr>
        <w:t>900</w:t>
      </w:r>
    </w:p>
    <w:p w14:paraId="3C4EB7F5" w14:textId="77777777" w:rsidR="00502AAF" w:rsidRPr="009B425D" w:rsidRDefault="00502AAF" w:rsidP="00502AAF">
      <w:pPr>
        <w:pStyle w:val="Pquestiontextpartsa"/>
        <w:rPr>
          <w:lang w:val="es-ES"/>
        </w:rPr>
      </w:pPr>
      <w:r w:rsidRPr="009B425D">
        <w:rPr>
          <w:lang w:val="es-ES"/>
        </w:rPr>
        <w:tab/>
      </w:r>
      <w:r w:rsidRPr="009B425D">
        <w:rPr>
          <w:i/>
          <w:lang w:val="es-ES"/>
        </w:rPr>
        <w:t>d</w:t>
      </w:r>
      <w:r w:rsidRPr="009B425D">
        <w:rPr>
          <w:lang w:val="es-ES"/>
        </w:rPr>
        <w:t xml:space="preserve"> = </w:t>
      </w:r>
      <w:r w:rsidR="00BC2D5F" w:rsidRPr="00440130">
        <w:rPr>
          <w:position w:val="-14"/>
        </w:rPr>
        <w:object w:dxaOrig="1080" w:dyaOrig="420" w14:anchorId="6A7CCD0E">
          <v:shape id="_x0000_i1050" type="#_x0000_t75" style="width:54.8pt;height:21.5pt" o:ole="">
            <v:imagedata r:id="rId67" o:title=""/>
          </v:shape>
          <o:OLEObject Type="Embed" ProgID="Equation.3" ShapeID="_x0000_i1050" DrawAspect="Content" ObjectID="_1537709351" r:id="rId68"/>
        </w:object>
      </w:r>
    </w:p>
    <w:p w14:paraId="323AE716" w14:textId="7CB73D80" w:rsidR="00F15514" w:rsidRPr="009B425D" w:rsidRDefault="00502AAF" w:rsidP="00440130">
      <w:pPr>
        <w:pStyle w:val="Pquestiontextpartsa"/>
        <w:rPr>
          <w:lang w:val="es-ES"/>
        </w:rPr>
      </w:pPr>
      <w:r w:rsidRPr="009B425D">
        <w:rPr>
          <w:lang w:val="es-ES"/>
        </w:rPr>
        <w:tab/>
      </w:r>
      <w:r w:rsidRPr="009B425D">
        <w:rPr>
          <w:i/>
          <w:lang w:val="es-ES"/>
        </w:rPr>
        <w:t>d</w:t>
      </w:r>
      <w:r w:rsidRPr="009B425D">
        <w:rPr>
          <w:lang w:val="es-ES"/>
        </w:rPr>
        <w:t xml:space="preserve"> = 457.06 m (2 d.p.)</w:t>
      </w:r>
    </w:p>
    <w:p w14:paraId="6E95ECA4" w14:textId="77777777" w:rsidR="00502AAF" w:rsidRPr="009B425D" w:rsidRDefault="00F15514" w:rsidP="00502AAF">
      <w:pPr>
        <w:pStyle w:val="Pquestiontextpartsa"/>
        <w:rPr>
          <w:lang w:val="es-ES"/>
        </w:rPr>
      </w:pPr>
      <w:r w:rsidRPr="009B425D">
        <w:rPr>
          <w:rStyle w:val="Cquestionpartlabelbold"/>
          <w:lang w:val="es-ES"/>
        </w:rPr>
        <w:t>(e)</w:t>
      </w:r>
      <w:r w:rsidRPr="009B425D">
        <w:rPr>
          <w:lang w:val="es-ES"/>
        </w:rPr>
        <w:tab/>
      </w:r>
      <w:r w:rsidR="00502AAF" w:rsidRPr="009B425D">
        <w:rPr>
          <w:lang w:val="es-ES"/>
        </w:rPr>
        <w:t>457.06 m – 152.07 m = 304.99 m</w:t>
      </w:r>
    </w:p>
    <w:p w14:paraId="08A42F31" w14:textId="371C5925" w:rsidR="00502AAF" w:rsidRPr="007F2E1B" w:rsidRDefault="00502AAF" w:rsidP="00502AAF">
      <w:pPr>
        <w:pStyle w:val="Pquestiontextpartsa"/>
      </w:pPr>
      <w:r w:rsidRPr="009B425D">
        <w:rPr>
          <w:lang w:val="es-ES"/>
        </w:rPr>
        <w:tab/>
      </w:r>
      <w:r w:rsidR="00FA1014">
        <w:t>T</w:t>
      </w:r>
      <w:r w:rsidRPr="007F2E1B">
        <w:t>he ice-cream shop is 304.99 m closer.</w:t>
      </w:r>
    </w:p>
    <w:p w14:paraId="227C54C4" w14:textId="4347312A" w:rsidR="002C1085" w:rsidRDefault="002C1085">
      <w:pPr>
        <w:rPr>
          <w:rFonts w:asciiTheme="minorHAnsi" w:hAnsiTheme="minorHAnsi"/>
          <w:b/>
        </w:rPr>
      </w:pPr>
    </w:p>
    <w:p w14:paraId="1A028145" w14:textId="77777777" w:rsidR="002C1085" w:rsidRDefault="002C1085">
      <w:pPr>
        <w:rPr>
          <w:rFonts w:asciiTheme="minorHAnsi" w:hAnsiTheme="minorHAnsi"/>
          <w:b/>
        </w:rPr>
      </w:pPr>
      <w:r>
        <w:br w:type="page"/>
      </w:r>
    </w:p>
    <w:p w14:paraId="66E2C24D" w14:textId="3085D9D5" w:rsidR="00502AAF" w:rsidRDefault="00502AAF" w:rsidP="00502AAF">
      <w:pPr>
        <w:pStyle w:val="Pquestionheadingsx1stafterhead"/>
      </w:pPr>
      <w:r>
        <w:lastRenderedPageBreak/>
        <w:t>Question 2</w:t>
      </w:r>
      <w:r w:rsidR="00C51357">
        <w:t>5</w:t>
      </w:r>
      <w:r>
        <w:tab/>
      </w:r>
      <w:r w:rsidR="006C3881">
        <w:rPr>
          <w:rStyle w:val="Cmarkslabel"/>
        </w:rPr>
        <w:t>9</w:t>
      </w:r>
      <w:r w:rsidRPr="001B433F">
        <w:rPr>
          <w:rStyle w:val="Cmarkslabel"/>
        </w:rPr>
        <w:t xml:space="preserve"> marks</w:t>
      </w:r>
      <w:r>
        <w:tab/>
        <w:t>[</w:t>
      </w:r>
      <w:r w:rsidR="006C3881">
        <w:t>2.3, 2</w:t>
      </w:r>
      <w:r>
        <w:t>.4]</w:t>
      </w:r>
    </w:p>
    <w:p w14:paraId="1A5FC51C" w14:textId="3FC671C1" w:rsidR="00502AAF" w:rsidRPr="00AD5363" w:rsidRDefault="00502AAF" w:rsidP="00502AAF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C7348E">
        <w:rPr>
          <w:i/>
        </w:rPr>
        <w:tab/>
      </w:r>
      <w:r w:rsidRPr="00AD5363">
        <w:rPr>
          <w:i/>
        </w:rPr>
        <w:t>m</w:t>
      </w:r>
      <w:r w:rsidRPr="00AD5363">
        <w:rPr>
          <w:vertAlign w:val="superscript"/>
        </w:rPr>
        <w:t>2</w:t>
      </w:r>
      <w:r w:rsidRPr="00AD5363">
        <w:t xml:space="preserve"> = 1.4</w:t>
      </w:r>
      <w:r w:rsidRPr="00AD5363">
        <w:rPr>
          <w:vertAlign w:val="superscript"/>
        </w:rPr>
        <w:t xml:space="preserve">2 </w:t>
      </w:r>
      <w:r w:rsidRPr="00AD5363">
        <w:t>– 1.1</w:t>
      </w:r>
      <w:r w:rsidRPr="00AD5363">
        <w:rPr>
          <w:vertAlign w:val="superscript"/>
        </w:rPr>
        <w:t>2</w:t>
      </w:r>
    </w:p>
    <w:p w14:paraId="671988EE" w14:textId="77777777" w:rsidR="00502AAF" w:rsidRPr="00AD5363" w:rsidRDefault="00502AAF" w:rsidP="00502AAF">
      <w:pPr>
        <w:pStyle w:val="Pquestiontextpartsa"/>
      </w:pPr>
      <w:r w:rsidRPr="00AD5363">
        <w:rPr>
          <w:i/>
        </w:rPr>
        <w:tab/>
        <w:t>m</w:t>
      </w:r>
      <w:r w:rsidRPr="00AD5363">
        <w:rPr>
          <w:vertAlign w:val="superscript"/>
        </w:rPr>
        <w:t>2</w:t>
      </w:r>
      <w:r w:rsidRPr="00AD5363">
        <w:t xml:space="preserve"> = 0.75</w:t>
      </w:r>
    </w:p>
    <w:p w14:paraId="59A6F06B" w14:textId="77777777" w:rsidR="00502AAF" w:rsidRPr="00AD5363" w:rsidRDefault="00502AAF" w:rsidP="00502AAF">
      <w:pPr>
        <w:pStyle w:val="Pquestiontextpartsa"/>
      </w:pPr>
      <w:r w:rsidRPr="00AD5363">
        <w:rPr>
          <w:i/>
        </w:rPr>
        <w:tab/>
        <w:t>m</w:t>
      </w:r>
      <w:r w:rsidRPr="00AD5363">
        <w:t xml:space="preserve"> = </w:t>
      </w:r>
      <w:r w:rsidR="00C7348E" w:rsidRPr="00AD5363">
        <w:rPr>
          <w:position w:val="-8"/>
        </w:rPr>
        <w:object w:dxaOrig="660" w:dyaOrig="360" w14:anchorId="3F0E159C">
          <v:shape id="_x0000_i1051" type="#_x0000_t75" style="width:32.25pt;height:18.25pt" o:ole="">
            <v:imagedata r:id="rId69" o:title=""/>
          </v:shape>
          <o:OLEObject Type="Embed" ProgID="Equation.3" ShapeID="_x0000_i1051" DrawAspect="Content" ObjectID="_1537709352" r:id="rId70"/>
        </w:object>
      </w:r>
    </w:p>
    <w:p w14:paraId="74623087" w14:textId="77777777" w:rsidR="00502AAF" w:rsidRPr="00AD5363" w:rsidRDefault="00502AAF" w:rsidP="00502AAF">
      <w:pPr>
        <w:pStyle w:val="Pquestiontextpartsa"/>
      </w:pPr>
      <w:r w:rsidRPr="00AD5363">
        <w:rPr>
          <w:i/>
        </w:rPr>
        <w:tab/>
        <w:t>m</w:t>
      </w:r>
      <w:r w:rsidRPr="00AD5363">
        <w:t xml:space="preserve"> = 0.866 m</w:t>
      </w:r>
    </w:p>
    <w:p w14:paraId="79F46292" w14:textId="72460800" w:rsidR="00502AAF" w:rsidRPr="00AD5363" w:rsidRDefault="00502AAF" w:rsidP="00502AAF">
      <w:pPr>
        <w:pStyle w:val="Pquestiontextpartsa"/>
      </w:pPr>
      <w:r w:rsidRPr="00AD5363">
        <w:rPr>
          <w:b/>
        </w:rPr>
        <w:t>(b)</w:t>
      </w:r>
      <w:r w:rsidR="00C7348E">
        <w:rPr>
          <w:b/>
        </w:rPr>
        <w:tab/>
      </w:r>
      <w:r w:rsidRPr="00AD5363">
        <w:rPr>
          <w:i/>
        </w:rPr>
        <w:t>n</w:t>
      </w:r>
      <w:r w:rsidR="00C7348E" w:rsidRPr="00AD5363">
        <w:rPr>
          <w:b/>
        </w:rPr>
        <w:t xml:space="preserve"> </w:t>
      </w:r>
      <w:r w:rsidR="00C7348E" w:rsidRPr="00C7348E">
        <w:t>=</w:t>
      </w:r>
      <w:r w:rsidR="00C7348E" w:rsidRPr="00AD5363">
        <w:rPr>
          <w:b/>
        </w:rPr>
        <w:t xml:space="preserve"> </w:t>
      </w:r>
      <w:r w:rsidRPr="00AD5363">
        <w:t>1.1 + 0.2 + 0.2 = 1.5 m</w:t>
      </w:r>
    </w:p>
    <w:p w14:paraId="6C1B7108" w14:textId="11953845" w:rsidR="00502AAF" w:rsidRPr="00AD5363" w:rsidRDefault="00502AAF" w:rsidP="00502AAF">
      <w:pPr>
        <w:pStyle w:val="Pquestiontextpartsa"/>
      </w:pPr>
      <w:r w:rsidRPr="00AD5363">
        <w:rPr>
          <w:b/>
        </w:rPr>
        <w:t>(c)</w:t>
      </w:r>
      <w:r w:rsidR="00C7348E">
        <w:rPr>
          <w:b/>
        </w:rPr>
        <w:tab/>
      </w:r>
      <w:r w:rsidRPr="00AD5363">
        <w:t>Large rectangle:</w:t>
      </w:r>
    </w:p>
    <w:p w14:paraId="73CC2E59" w14:textId="30CE148C" w:rsidR="00502AAF" w:rsidRPr="00AD5363" w:rsidRDefault="00502AAF" w:rsidP="00C7348E">
      <w:pPr>
        <w:pStyle w:val="Pquestiontextpartsa"/>
        <w:tabs>
          <w:tab w:val="clear" w:pos="397"/>
        </w:tabs>
        <w:ind w:left="851" w:hanging="426"/>
      </w:pPr>
      <w:r w:rsidRPr="00AD5363">
        <w:rPr>
          <w:i/>
        </w:rPr>
        <w:t>A</w:t>
      </w:r>
      <w:r w:rsidRPr="00AD5363">
        <w:t xml:space="preserve"> = </w:t>
      </w:r>
      <w:r w:rsidRPr="00AD5363">
        <w:rPr>
          <w:i/>
        </w:rPr>
        <w:t>L</w:t>
      </w:r>
      <w:r w:rsidRPr="00AD5363">
        <w:t xml:space="preserve"> × </w:t>
      </w:r>
      <w:r w:rsidRPr="00AD5363">
        <w:rPr>
          <w:i/>
        </w:rPr>
        <w:t>W</w:t>
      </w:r>
    </w:p>
    <w:p w14:paraId="7B1B02A4" w14:textId="6CF712B4" w:rsidR="00502AAF" w:rsidRPr="00AD5363" w:rsidRDefault="00502AAF" w:rsidP="00C7348E">
      <w:pPr>
        <w:pStyle w:val="Pquestiontextpartsa"/>
        <w:tabs>
          <w:tab w:val="clear" w:pos="397"/>
        </w:tabs>
        <w:ind w:left="851" w:hanging="426"/>
      </w:pPr>
      <w:r w:rsidRPr="00AD5363">
        <w:rPr>
          <w:i/>
        </w:rPr>
        <w:t>A</w:t>
      </w:r>
      <w:r w:rsidRPr="00AD5363">
        <w:t xml:space="preserve"> = 1.5 × (0.866 + 0.2 + 0.2)</w:t>
      </w:r>
    </w:p>
    <w:p w14:paraId="56414696" w14:textId="5D95670B" w:rsidR="00502AAF" w:rsidRPr="00AD5363" w:rsidRDefault="00502AAF" w:rsidP="00C7348E">
      <w:pPr>
        <w:pStyle w:val="Pquestiontextpartsa"/>
        <w:tabs>
          <w:tab w:val="clear" w:pos="397"/>
        </w:tabs>
        <w:ind w:left="851" w:hanging="426"/>
      </w:pPr>
      <w:r w:rsidRPr="00AD5363">
        <w:rPr>
          <w:i/>
        </w:rPr>
        <w:t>A</w:t>
      </w:r>
      <w:r w:rsidRPr="00AD5363">
        <w:t xml:space="preserve"> = 1.899 m</w:t>
      </w:r>
      <w:r w:rsidRPr="00AD5363">
        <w:rPr>
          <w:vertAlign w:val="superscript"/>
        </w:rPr>
        <w:t>2</w:t>
      </w:r>
    </w:p>
    <w:p w14:paraId="213DCFD2" w14:textId="479F0150" w:rsidR="00502AAF" w:rsidRPr="00AD5363" w:rsidRDefault="00502AAF" w:rsidP="00C7348E">
      <w:pPr>
        <w:pStyle w:val="Pquestiontextpartsa"/>
        <w:tabs>
          <w:tab w:val="clear" w:pos="397"/>
        </w:tabs>
        <w:ind w:left="851" w:hanging="426"/>
      </w:pPr>
      <w:r w:rsidRPr="00AD5363">
        <w:t>Small rectangle:</w:t>
      </w:r>
    </w:p>
    <w:p w14:paraId="5B5A7145" w14:textId="3A023E9E" w:rsidR="00502AAF" w:rsidRPr="00AD5363" w:rsidRDefault="00502AAF" w:rsidP="00C7348E">
      <w:pPr>
        <w:pStyle w:val="Pquestiontextpartsa"/>
        <w:tabs>
          <w:tab w:val="clear" w:pos="397"/>
        </w:tabs>
        <w:ind w:left="851" w:hanging="426"/>
      </w:pPr>
      <w:r w:rsidRPr="00AD5363">
        <w:rPr>
          <w:i/>
        </w:rPr>
        <w:t>A</w:t>
      </w:r>
      <w:r w:rsidRPr="00AD5363">
        <w:t xml:space="preserve"> = </w:t>
      </w:r>
      <w:r w:rsidRPr="00AD5363">
        <w:rPr>
          <w:i/>
        </w:rPr>
        <w:t>L</w:t>
      </w:r>
      <w:r w:rsidRPr="00AD5363">
        <w:t xml:space="preserve"> × </w:t>
      </w:r>
      <w:r w:rsidRPr="00AD5363">
        <w:rPr>
          <w:i/>
        </w:rPr>
        <w:t>W</w:t>
      </w:r>
    </w:p>
    <w:p w14:paraId="37B856EF" w14:textId="0329041A" w:rsidR="00502AAF" w:rsidRPr="00AD5363" w:rsidRDefault="00502AAF" w:rsidP="00C7348E">
      <w:pPr>
        <w:pStyle w:val="Pquestiontextpartsa"/>
        <w:tabs>
          <w:tab w:val="clear" w:pos="397"/>
        </w:tabs>
        <w:ind w:left="851" w:hanging="426"/>
      </w:pPr>
      <w:r w:rsidRPr="00AD5363">
        <w:rPr>
          <w:i/>
        </w:rPr>
        <w:t>A</w:t>
      </w:r>
      <w:r w:rsidRPr="00AD5363">
        <w:t xml:space="preserve"> = 1.1 × 0.866</w:t>
      </w:r>
    </w:p>
    <w:p w14:paraId="35EBD3C2" w14:textId="2647B766" w:rsidR="00502AAF" w:rsidRPr="00AD5363" w:rsidRDefault="00502AAF" w:rsidP="00C7348E">
      <w:pPr>
        <w:pStyle w:val="Pquestiontextpartsa"/>
        <w:tabs>
          <w:tab w:val="clear" w:pos="397"/>
        </w:tabs>
        <w:ind w:left="851" w:hanging="426"/>
      </w:pPr>
      <w:r w:rsidRPr="00AD5363">
        <w:rPr>
          <w:i/>
        </w:rPr>
        <w:t>A</w:t>
      </w:r>
      <w:r w:rsidRPr="00AD5363">
        <w:t xml:space="preserve"> = 0.9526 m</w:t>
      </w:r>
      <w:r w:rsidRPr="00AD5363">
        <w:rPr>
          <w:vertAlign w:val="superscript"/>
        </w:rPr>
        <w:t>2</w:t>
      </w:r>
    </w:p>
    <w:p w14:paraId="10EC54DC" w14:textId="69AB80BD" w:rsidR="00502AAF" w:rsidRPr="00AD5363" w:rsidRDefault="00502AAF" w:rsidP="00C7348E">
      <w:pPr>
        <w:pStyle w:val="Pquestiontextpartsa"/>
        <w:tabs>
          <w:tab w:val="clear" w:pos="397"/>
        </w:tabs>
        <w:ind w:left="851"/>
      </w:pPr>
      <w:r w:rsidRPr="00AD5363">
        <w:t>Area required</w:t>
      </w:r>
    </w:p>
    <w:p w14:paraId="55802E59" w14:textId="7376BACF" w:rsidR="00502AAF" w:rsidRPr="00AD5363" w:rsidRDefault="00502AAF" w:rsidP="00C7348E">
      <w:pPr>
        <w:pStyle w:val="Pquestiontextpartsa"/>
        <w:tabs>
          <w:tab w:val="clear" w:pos="397"/>
        </w:tabs>
        <w:ind w:left="851"/>
      </w:pPr>
      <w:r w:rsidRPr="00AD5363">
        <w:t>1.899 – 0.9526 = 0.9464 m</w:t>
      </w:r>
      <w:r w:rsidRPr="00AD5363">
        <w:rPr>
          <w:vertAlign w:val="superscript"/>
        </w:rPr>
        <w:t>2</w:t>
      </w:r>
    </w:p>
    <w:p w14:paraId="317EEF8A" w14:textId="2CE98379" w:rsidR="00502AAF" w:rsidRPr="00AD5363" w:rsidRDefault="00502AAF" w:rsidP="00C7348E">
      <w:pPr>
        <w:pStyle w:val="Pquestiontextpartsa"/>
        <w:tabs>
          <w:tab w:val="clear" w:pos="397"/>
        </w:tabs>
        <w:ind w:left="851"/>
      </w:pPr>
      <w:r w:rsidRPr="00AD5363">
        <w:t>Thus, area = 0.95 m</w:t>
      </w:r>
      <w:r w:rsidRPr="00AD5363">
        <w:rPr>
          <w:vertAlign w:val="superscript"/>
        </w:rPr>
        <w:t xml:space="preserve">2 </w:t>
      </w:r>
    </w:p>
    <w:p w14:paraId="519B75C1" w14:textId="59ABD527" w:rsidR="00502AAF" w:rsidRPr="00AD5363" w:rsidRDefault="00502AAF" w:rsidP="00502AAF">
      <w:pPr>
        <w:pStyle w:val="Pquestiontextpartsa"/>
        <w:rPr>
          <w:b/>
        </w:rPr>
      </w:pPr>
      <w:r w:rsidRPr="00AD5363">
        <w:rPr>
          <w:b/>
        </w:rPr>
        <w:t>(d)</w:t>
      </w:r>
      <w:r w:rsidR="00C51357">
        <w:rPr>
          <w:b/>
        </w:rPr>
        <w:tab/>
      </w:r>
      <w:r w:rsidRPr="00AD5363">
        <w:t>1.1 × 0.95 = 1.045 m</w:t>
      </w:r>
      <w:r w:rsidRPr="00AD5363">
        <w:rPr>
          <w:vertAlign w:val="superscript"/>
        </w:rPr>
        <w:t>2</w:t>
      </w:r>
      <w:r w:rsidRPr="00AD5363">
        <w:t xml:space="preserve"> bought</w:t>
      </w:r>
    </w:p>
    <w:p w14:paraId="540143F4" w14:textId="406D9ECA" w:rsidR="00502AAF" w:rsidRPr="00AD5363" w:rsidRDefault="00C51357" w:rsidP="00502AAF">
      <w:pPr>
        <w:pStyle w:val="Pquestiontextpartsa"/>
      </w:pPr>
      <w:r>
        <w:tab/>
      </w:r>
      <w:r w:rsidR="00502AAF" w:rsidRPr="00AD5363">
        <w:t>$11.20 × 1.045 = $11.70</w:t>
      </w:r>
    </w:p>
    <w:p w14:paraId="2444F38B" w14:textId="57676F8A" w:rsidR="00502AAF" w:rsidRDefault="00C51357" w:rsidP="00502AAF">
      <w:pPr>
        <w:pStyle w:val="Pquestiontextpartsa"/>
      </w:pPr>
      <w:r>
        <w:tab/>
        <w:t>c</w:t>
      </w:r>
      <w:r w:rsidR="00502AAF" w:rsidRPr="00AD5363">
        <w:t>ost = $11.70</w:t>
      </w:r>
    </w:p>
    <w:p w14:paraId="36E57913" w14:textId="511004D3" w:rsidR="00F15514" w:rsidRDefault="00F15514" w:rsidP="00502AAF">
      <w:pPr>
        <w:pStyle w:val="hangingindent0"/>
      </w:pPr>
    </w:p>
    <w:p w14:paraId="2E1F4D76" w14:textId="77777777" w:rsidR="00506015" w:rsidRDefault="00506015" w:rsidP="00506015">
      <w:pPr>
        <w:pStyle w:val="Pquestiontextpartsa"/>
      </w:pPr>
    </w:p>
    <w:p w14:paraId="77A392E6" w14:textId="77777777" w:rsidR="001158EE" w:rsidRDefault="001158EE" w:rsidP="002509BC">
      <w:pPr>
        <w:pStyle w:val="Pquestiontextpartsa"/>
      </w:pPr>
    </w:p>
    <w:p w14:paraId="59478A99" w14:textId="7335FBA4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141571">
        <w:t>23</w:t>
      </w:r>
    </w:p>
    <w:p w14:paraId="289CF1F7" w14:textId="3AC13020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 </w:t>
      </w:r>
      <w:r w:rsidR="00141571">
        <w:t>64</w:t>
      </w:r>
    </w:p>
    <w:sectPr w:rsidR="001158EE" w:rsidSect="00957E9E">
      <w:headerReference w:type="default" r:id="rId71"/>
      <w:footerReference w:type="default" r:id="rId72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B01674" w14:textId="77777777" w:rsidR="007A3A5C" w:rsidRDefault="007A3A5C" w:rsidP="00B91E57">
      <w:r>
        <w:separator/>
      </w:r>
    </w:p>
  </w:endnote>
  <w:endnote w:type="continuationSeparator" w:id="0">
    <w:p w14:paraId="582CAFCF" w14:textId="77777777" w:rsidR="007A3A5C" w:rsidRDefault="007A3A5C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A52716" w14:textId="77777777" w:rsidR="00163B06" w:rsidRDefault="00163B06" w:rsidP="00B91E57">
    <w:pPr>
      <w:pStyle w:val="Pfootertext"/>
    </w:pPr>
  </w:p>
  <w:p w14:paraId="5CD95985" w14:textId="77777777" w:rsidR="00163B06" w:rsidRPr="00B91E57" w:rsidRDefault="00163B06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C1085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B480DC" w14:textId="77777777" w:rsidR="007A3A5C" w:rsidRDefault="007A3A5C" w:rsidP="00B91E57">
      <w:r>
        <w:separator/>
      </w:r>
    </w:p>
  </w:footnote>
  <w:footnote w:type="continuationSeparator" w:id="0">
    <w:p w14:paraId="222DC422" w14:textId="77777777" w:rsidR="007A3A5C" w:rsidRDefault="007A3A5C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58F26" w14:textId="67FAFFF4" w:rsidR="00163B06" w:rsidRDefault="002C1085" w:rsidP="001158EE">
    <w:pPr>
      <w:pStyle w:val="Pheadertext"/>
    </w:pPr>
    <w:r>
      <w:t xml:space="preserve">Pearson Mathematics </w:t>
    </w:r>
    <w:r w:rsidR="00163B06">
      <w:t xml:space="preserve">9  Pythagoras’ theorem </w:t>
    </w:r>
    <w:r>
      <w:t>—</w:t>
    </w:r>
    <w:r w:rsidR="00163B06">
      <w:t xml:space="preserve"> </w:t>
    </w:r>
    <w:r w:rsidR="00163B06" w:rsidRPr="00F85EEB">
      <w:t xml:space="preserve">Test </w:t>
    </w:r>
    <w:r w:rsidR="00163B06">
      <w:t>A Solutions</w:t>
    </w:r>
  </w:p>
  <w:p w14:paraId="19A16BB1" w14:textId="77777777" w:rsidR="00163B06" w:rsidRPr="00B91E57" w:rsidRDefault="00163B06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164"/>
    <w:rsid w:val="000407AC"/>
    <w:rsid w:val="000432B1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D5728"/>
    <w:rsid w:val="000F2242"/>
    <w:rsid w:val="000F52E2"/>
    <w:rsid w:val="00114E72"/>
    <w:rsid w:val="001158EE"/>
    <w:rsid w:val="00121EAB"/>
    <w:rsid w:val="001249D4"/>
    <w:rsid w:val="00126EF4"/>
    <w:rsid w:val="00133398"/>
    <w:rsid w:val="00136289"/>
    <w:rsid w:val="00141571"/>
    <w:rsid w:val="00153C7C"/>
    <w:rsid w:val="001605F8"/>
    <w:rsid w:val="00160C54"/>
    <w:rsid w:val="00163B06"/>
    <w:rsid w:val="00180369"/>
    <w:rsid w:val="00180D86"/>
    <w:rsid w:val="00195476"/>
    <w:rsid w:val="001A767F"/>
    <w:rsid w:val="001B433F"/>
    <w:rsid w:val="001B4A9E"/>
    <w:rsid w:val="001B5137"/>
    <w:rsid w:val="001C3A61"/>
    <w:rsid w:val="001C4DB3"/>
    <w:rsid w:val="001D0C80"/>
    <w:rsid w:val="001F08EE"/>
    <w:rsid w:val="001F3D5E"/>
    <w:rsid w:val="00215CCB"/>
    <w:rsid w:val="00223001"/>
    <w:rsid w:val="002463F9"/>
    <w:rsid w:val="00246575"/>
    <w:rsid w:val="002509BC"/>
    <w:rsid w:val="002565E1"/>
    <w:rsid w:val="00261541"/>
    <w:rsid w:val="002635BA"/>
    <w:rsid w:val="0029660A"/>
    <w:rsid w:val="0029665F"/>
    <w:rsid w:val="002A61AB"/>
    <w:rsid w:val="002B1B0F"/>
    <w:rsid w:val="002B77AB"/>
    <w:rsid w:val="002C0D5B"/>
    <w:rsid w:val="002C1085"/>
    <w:rsid w:val="002C3C99"/>
    <w:rsid w:val="002C5286"/>
    <w:rsid w:val="002D2E83"/>
    <w:rsid w:val="002E0784"/>
    <w:rsid w:val="002E154B"/>
    <w:rsid w:val="003014DC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4D3C"/>
    <w:rsid w:val="003A6EA1"/>
    <w:rsid w:val="003B3BBF"/>
    <w:rsid w:val="003C445D"/>
    <w:rsid w:val="003E3349"/>
    <w:rsid w:val="003F70FA"/>
    <w:rsid w:val="00401BC3"/>
    <w:rsid w:val="004066D1"/>
    <w:rsid w:val="00412093"/>
    <w:rsid w:val="00413A15"/>
    <w:rsid w:val="004161B6"/>
    <w:rsid w:val="00420B07"/>
    <w:rsid w:val="0043227F"/>
    <w:rsid w:val="00440130"/>
    <w:rsid w:val="00452041"/>
    <w:rsid w:val="00456CE0"/>
    <w:rsid w:val="00457310"/>
    <w:rsid w:val="00460CD9"/>
    <w:rsid w:val="0046226B"/>
    <w:rsid w:val="00464A71"/>
    <w:rsid w:val="00472CCA"/>
    <w:rsid w:val="0048344D"/>
    <w:rsid w:val="00485A37"/>
    <w:rsid w:val="004909A7"/>
    <w:rsid w:val="00493684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2AAF"/>
    <w:rsid w:val="00506015"/>
    <w:rsid w:val="005067E7"/>
    <w:rsid w:val="0052478A"/>
    <w:rsid w:val="0052656A"/>
    <w:rsid w:val="00530D78"/>
    <w:rsid w:val="005441FF"/>
    <w:rsid w:val="00554ECF"/>
    <w:rsid w:val="00561C8E"/>
    <w:rsid w:val="00564139"/>
    <w:rsid w:val="005644F4"/>
    <w:rsid w:val="005665F4"/>
    <w:rsid w:val="00567CE7"/>
    <w:rsid w:val="00571F02"/>
    <w:rsid w:val="00576666"/>
    <w:rsid w:val="00582BD5"/>
    <w:rsid w:val="00583477"/>
    <w:rsid w:val="00591D20"/>
    <w:rsid w:val="0059291C"/>
    <w:rsid w:val="005A07A0"/>
    <w:rsid w:val="005A6C19"/>
    <w:rsid w:val="005A6FE5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52315"/>
    <w:rsid w:val="00665AA1"/>
    <w:rsid w:val="0066782B"/>
    <w:rsid w:val="00691FEF"/>
    <w:rsid w:val="006B0E0C"/>
    <w:rsid w:val="006B2DF9"/>
    <w:rsid w:val="006C3881"/>
    <w:rsid w:val="006C4B2F"/>
    <w:rsid w:val="006D6A33"/>
    <w:rsid w:val="006D6A60"/>
    <w:rsid w:val="006D6B75"/>
    <w:rsid w:val="006E1C48"/>
    <w:rsid w:val="006E28FE"/>
    <w:rsid w:val="006E6CBD"/>
    <w:rsid w:val="006E7B52"/>
    <w:rsid w:val="006F2BB6"/>
    <w:rsid w:val="006F48EB"/>
    <w:rsid w:val="00701389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825F9"/>
    <w:rsid w:val="00796A94"/>
    <w:rsid w:val="007A1475"/>
    <w:rsid w:val="007A1A60"/>
    <w:rsid w:val="007A3A5C"/>
    <w:rsid w:val="007A5800"/>
    <w:rsid w:val="007B7545"/>
    <w:rsid w:val="007C05E1"/>
    <w:rsid w:val="007C4AC9"/>
    <w:rsid w:val="007D4058"/>
    <w:rsid w:val="00804BF8"/>
    <w:rsid w:val="00814B1B"/>
    <w:rsid w:val="00817AEB"/>
    <w:rsid w:val="008226DD"/>
    <w:rsid w:val="00823BB8"/>
    <w:rsid w:val="008266C5"/>
    <w:rsid w:val="008305E2"/>
    <w:rsid w:val="00842378"/>
    <w:rsid w:val="00844903"/>
    <w:rsid w:val="008453BA"/>
    <w:rsid w:val="00851029"/>
    <w:rsid w:val="0085608B"/>
    <w:rsid w:val="00872A57"/>
    <w:rsid w:val="00883D65"/>
    <w:rsid w:val="00887F5C"/>
    <w:rsid w:val="0089488A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3272"/>
    <w:rsid w:val="0092625F"/>
    <w:rsid w:val="009303E1"/>
    <w:rsid w:val="00934CAB"/>
    <w:rsid w:val="00935B41"/>
    <w:rsid w:val="00936EDA"/>
    <w:rsid w:val="0093734D"/>
    <w:rsid w:val="009437F9"/>
    <w:rsid w:val="009461B8"/>
    <w:rsid w:val="00950FFA"/>
    <w:rsid w:val="00957E9E"/>
    <w:rsid w:val="00962392"/>
    <w:rsid w:val="00962AEA"/>
    <w:rsid w:val="00965EF9"/>
    <w:rsid w:val="009841D7"/>
    <w:rsid w:val="009A776D"/>
    <w:rsid w:val="009B425D"/>
    <w:rsid w:val="009B54B3"/>
    <w:rsid w:val="009C1F04"/>
    <w:rsid w:val="009C3377"/>
    <w:rsid w:val="009D03D9"/>
    <w:rsid w:val="009F2FC5"/>
    <w:rsid w:val="00A03B40"/>
    <w:rsid w:val="00A215AF"/>
    <w:rsid w:val="00A23D25"/>
    <w:rsid w:val="00A35659"/>
    <w:rsid w:val="00A37631"/>
    <w:rsid w:val="00A450C7"/>
    <w:rsid w:val="00A5299B"/>
    <w:rsid w:val="00A605F8"/>
    <w:rsid w:val="00A609BB"/>
    <w:rsid w:val="00A61D4A"/>
    <w:rsid w:val="00A65D8F"/>
    <w:rsid w:val="00A66E55"/>
    <w:rsid w:val="00A74962"/>
    <w:rsid w:val="00A807EE"/>
    <w:rsid w:val="00A822F0"/>
    <w:rsid w:val="00A869D1"/>
    <w:rsid w:val="00A92695"/>
    <w:rsid w:val="00AA25D9"/>
    <w:rsid w:val="00AA2750"/>
    <w:rsid w:val="00AA27EC"/>
    <w:rsid w:val="00AA7ED5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65927"/>
    <w:rsid w:val="00B73321"/>
    <w:rsid w:val="00B80E51"/>
    <w:rsid w:val="00B80E6D"/>
    <w:rsid w:val="00B86D7F"/>
    <w:rsid w:val="00B91091"/>
    <w:rsid w:val="00B91E57"/>
    <w:rsid w:val="00B973A3"/>
    <w:rsid w:val="00BA3E2E"/>
    <w:rsid w:val="00BB3052"/>
    <w:rsid w:val="00BB572C"/>
    <w:rsid w:val="00BB745A"/>
    <w:rsid w:val="00BB7A96"/>
    <w:rsid w:val="00BC28AD"/>
    <w:rsid w:val="00BC2D5F"/>
    <w:rsid w:val="00BD08D5"/>
    <w:rsid w:val="00BD26E7"/>
    <w:rsid w:val="00BE1EA1"/>
    <w:rsid w:val="00BF14C7"/>
    <w:rsid w:val="00BF1DFA"/>
    <w:rsid w:val="00BF2E92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357"/>
    <w:rsid w:val="00C51718"/>
    <w:rsid w:val="00C522B4"/>
    <w:rsid w:val="00C56D83"/>
    <w:rsid w:val="00C7348E"/>
    <w:rsid w:val="00C75F4E"/>
    <w:rsid w:val="00C9254A"/>
    <w:rsid w:val="00C945CA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2607"/>
    <w:rsid w:val="00D5788E"/>
    <w:rsid w:val="00D6673C"/>
    <w:rsid w:val="00D747CC"/>
    <w:rsid w:val="00D817B5"/>
    <w:rsid w:val="00D94C52"/>
    <w:rsid w:val="00DA3BBA"/>
    <w:rsid w:val="00DA6D73"/>
    <w:rsid w:val="00DB2FDA"/>
    <w:rsid w:val="00DC1E49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07C33"/>
    <w:rsid w:val="00E10D96"/>
    <w:rsid w:val="00E2498A"/>
    <w:rsid w:val="00E42B3B"/>
    <w:rsid w:val="00E4401F"/>
    <w:rsid w:val="00E522E3"/>
    <w:rsid w:val="00E56C69"/>
    <w:rsid w:val="00E66F4C"/>
    <w:rsid w:val="00E73399"/>
    <w:rsid w:val="00E77076"/>
    <w:rsid w:val="00E80255"/>
    <w:rsid w:val="00E804F6"/>
    <w:rsid w:val="00E904DF"/>
    <w:rsid w:val="00E926CC"/>
    <w:rsid w:val="00E96EDA"/>
    <w:rsid w:val="00EA305E"/>
    <w:rsid w:val="00EA3341"/>
    <w:rsid w:val="00EB4B80"/>
    <w:rsid w:val="00EC0922"/>
    <w:rsid w:val="00ED79FA"/>
    <w:rsid w:val="00EE41B7"/>
    <w:rsid w:val="00EE6019"/>
    <w:rsid w:val="00EE7678"/>
    <w:rsid w:val="00EE7C00"/>
    <w:rsid w:val="00EF30D8"/>
    <w:rsid w:val="00EF38CC"/>
    <w:rsid w:val="00EF6108"/>
    <w:rsid w:val="00F06D2C"/>
    <w:rsid w:val="00F15514"/>
    <w:rsid w:val="00F1598F"/>
    <w:rsid w:val="00F24B10"/>
    <w:rsid w:val="00F279DF"/>
    <w:rsid w:val="00F41913"/>
    <w:rsid w:val="00F47C23"/>
    <w:rsid w:val="00F551F2"/>
    <w:rsid w:val="00F5599A"/>
    <w:rsid w:val="00F7503D"/>
    <w:rsid w:val="00F80273"/>
    <w:rsid w:val="00F93270"/>
    <w:rsid w:val="00FA1014"/>
    <w:rsid w:val="00FA71CA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4FE4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qFormat/>
    <w:rsid w:val="00F551F2"/>
    <w:pPr>
      <w:ind w:left="340" w:hanging="340"/>
    </w:pPr>
  </w:style>
  <w:style w:type="paragraph" w:customStyle="1" w:styleId="hangingindent0">
    <w:name w:val="hanging indent"/>
    <w:basedOn w:val="Normal"/>
    <w:rsid w:val="002565E1"/>
    <w:pPr>
      <w:ind w:left="340" w:hanging="340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qFormat/>
    <w:rsid w:val="00F551F2"/>
    <w:pPr>
      <w:ind w:left="340" w:hanging="340"/>
    </w:pPr>
  </w:style>
  <w:style w:type="paragraph" w:customStyle="1" w:styleId="hangingindent0">
    <w:name w:val="hanging indent"/>
    <w:basedOn w:val="Normal"/>
    <w:rsid w:val="002565E1"/>
    <w:pPr>
      <w:ind w:left="340" w:hanging="340"/>
    </w:pPr>
    <w:rPr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microsoft.com/office/2007/relationships/hdphoto" Target="media/hdphoto1.wdp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jpeg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6.bin"/><Relationship Id="rId7" Type="http://schemas.openxmlformats.org/officeDocument/2006/relationships/endnotes" Target="endnotes.xml"/><Relationship Id="rId71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66" Type="http://schemas.microsoft.com/office/2007/relationships/hdphoto" Target="media/hdphoto4.wdp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image" Target="media/image28.jpe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1.bin"/><Relationship Id="rId60" Type="http://schemas.openxmlformats.org/officeDocument/2006/relationships/image" Target="media/image27.jpeg"/><Relationship Id="rId65" Type="http://schemas.openxmlformats.org/officeDocument/2006/relationships/image" Target="media/image30.jpe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microsoft.com/office/2007/relationships/hdphoto" Target="media/hdphoto2.wdp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2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footer" Target="footer1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jpeg"/><Relationship Id="rId46" Type="http://schemas.openxmlformats.org/officeDocument/2006/relationships/oleObject" Target="embeddings/oleObject19.bin"/><Relationship Id="rId59" Type="http://schemas.openxmlformats.org/officeDocument/2006/relationships/image" Target="media/image26.jpeg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2.bin"/><Relationship Id="rId62" Type="http://schemas.microsoft.com/office/2007/relationships/hdphoto" Target="media/hdphoto3.wdp"/><Relationship Id="rId70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169</TotalTime>
  <Pages>8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30</cp:revision>
  <cp:lastPrinted>2016-07-15T04:27:00Z</cp:lastPrinted>
  <dcterms:created xsi:type="dcterms:W3CDTF">2016-09-04T22:26:00Z</dcterms:created>
  <dcterms:modified xsi:type="dcterms:W3CDTF">2016-10-11T05:42:00Z</dcterms:modified>
</cp:coreProperties>
</file>