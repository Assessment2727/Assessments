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A2BD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950"/>
        <w:gridCol w:w="953"/>
        <w:gridCol w:w="952"/>
        <w:gridCol w:w="950"/>
        <w:gridCol w:w="950"/>
        <w:gridCol w:w="953"/>
        <w:gridCol w:w="953"/>
        <w:gridCol w:w="953"/>
      </w:tblGrid>
      <w:tr w:rsidR="003E0CCA" w14:paraId="1C203D84" w14:textId="61B656B7" w:rsidTr="001066AA">
        <w:tc>
          <w:tcPr>
            <w:tcW w:w="1518" w:type="dxa"/>
          </w:tcPr>
          <w:p w14:paraId="4375DB0A" w14:textId="77777777" w:rsidR="003E0CCA" w:rsidRDefault="003E0CC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50" w:type="dxa"/>
          </w:tcPr>
          <w:p w14:paraId="1B60F92F" w14:textId="77777777" w:rsidR="003E0CCA" w:rsidRDefault="003E0CCA" w:rsidP="00CC6FFF">
            <w:pPr>
              <w:pStyle w:val="Ptabletext"/>
            </w:pPr>
            <w:r>
              <w:t>1</w:t>
            </w:r>
          </w:p>
        </w:tc>
        <w:tc>
          <w:tcPr>
            <w:tcW w:w="953" w:type="dxa"/>
          </w:tcPr>
          <w:p w14:paraId="72443EC9" w14:textId="77777777" w:rsidR="003E0CCA" w:rsidRDefault="003E0CCA" w:rsidP="00CC6FFF">
            <w:pPr>
              <w:pStyle w:val="Ptabletext"/>
            </w:pPr>
            <w:r>
              <w:t>2</w:t>
            </w:r>
          </w:p>
        </w:tc>
        <w:tc>
          <w:tcPr>
            <w:tcW w:w="952" w:type="dxa"/>
          </w:tcPr>
          <w:p w14:paraId="3F29A67F" w14:textId="77777777" w:rsidR="003E0CCA" w:rsidRDefault="003E0CCA" w:rsidP="00CC6FFF">
            <w:pPr>
              <w:pStyle w:val="Ptabletext"/>
            </w:pPr>
            <w:r>
              <w:t>3</w:t>
            </w:r>
          </w:p>
        </w:tc>
        <w:tc>
          <w:tcPr>
            <w:tcW w:w="950" w:type="dxa"/>
          </w:tcPr>
          <w:p w14:paraId="3BE52B2E" w14:textId="77777777" w:rsidR="003E0CCA" w:rsidRDefault="003E0CCA" w:rsidP="00CC6FFF">
            <w:pPr>
              <w:pStyle w:val="Ptabletext"/>
            </w:pPr>
            <w:r>
              <w:t>4</w:t>
            </w:r>
          </w:p>
        </w:tc>
        <w:tc>
          <w:tcPr>
            <w:tcW w:w="950" w:type="dxa"/>
          </w:tcPr>
          <w:p w14:paraId="61B663C4" w14:textId="77777777" w:rsidR="003E0CCA" w:rsidRDefault="003E0CCA" w:rsidP="00CC6FFF">
            <w:pPr>
              <w:pStyle w:val="Ptabletext"/>
            </w:pPr>
            <w:r>
              <w:t>5</w:t>
            </w:r>
          </w:p>
        </w:tc>
        <w:tc>
          <w:tcPr>
            <w:tcW w:w="953" w:type="dxa"/>
          </w:tcPr>
          <w:p w14:paraId="2D1E5129" w14:textId="77777777" w:rsidR="003E0CCA" w:rsidRDefault="003E0CCA" w:rsidP="00CC6FFF">
            <w:pPr>
              <w:pStyle w:val="Ptabletext"/>
            </w:pPr>
            <w:r>
              <w:t>6</w:t>
            </w:r>
          </w:p>
        </w:tc>
        <w:tc>
          <w:tcPr>
            <w:tcW w:w="953" w:type="dxa"/>
          </w:tcPr>
          <w:p w14:paraId="3DEA96F8" w14:textId="1BDDDA1C" w:rsidR="003E0CCA" w:rsidRDefault="003E0CCA" w:rsidP="00CC6FFF">
            <w:pPr>
              <w:pStyle w:val="Ptabletext"/>
            </w:pPr>
            <w:r>
              <w:t>7</w:t>
            </w:r>
          </w:p>
        </w:tc>
        <w:tc>
          <w:tcPr>
            <w:tcW w:w="953" w:type="dxa"/>
          </w:tcPr>
          <w:p w14:paraId="2B299362" w14:textId="29052C8E" w:rsidR="003E0CCA" w:rsidRDefault="003E0CCA" w:rsidP="00CC6FFF">
            <w:pPr>
              <w:pStyle w:val="Ptabletext"/>
            </w:pPr>
            <w:r>
              <w:t>8</w:t>
            </w:r>
          </w:p>
        </w:tc>
      </w:tr>
      <w:tr w:rsidR="003E0CCA" w14:paraId="6A202F48" w14:textId="7507D577" w:rsidTr="001066AA">
        <w:tc>
          <w:tcPr>
            <w:tcW w:w="1518" w:type="dxa"/>
          </w:tcPr>
          <w:p w14:paraId="1BE4ADA6" w14:textId="77777777" w:rsidR="003E0CCA" w:rsidRDefault="003E0CCA" w:rsidP="00FC003A">
            <w:pPr>
              <w:pStyle w:val="Pquestionheadingmc1stafterhead"/>
            </w:pPr>
            <w:r>
              <w:t>Answer</w:t>
            </w:r>
          </w:p>
        </w:tc>
        <w:tc>
          <w:tcPr>
            <w:tcW w:w="950" w:type="dxa"/>
            <w:vAlign w:val="center"/>
          </w:tcPr>
          <w:p w14:paraId="2EE67D3B" w14:textId="79F3BF70" w:rsidR="003E0CCA" w:rsidRDefault="003E0CCA" w:rsidP="00FC003A">
            <w:pPr>
              <w:pStyle w:val="Ptabletext"/>
            </w:pPr>
            <w:r w:rsidRPr="000665A0">
              <w:rPr>
                <w:iCs/>
              </w:rPr>
              <w:t>B</w:t>
            </w:r>
          </w:p>
        </w:tc>
        <w:tc>
          <w:tcPr>
            <w:tcW w:w="953" w:type="dxa"/>
            <w:vAlign w:val="center"/>
          </w:tcPr>
          <w:p w14:paraId="5B5EF9F1" w14:textId="1684B69C" w:rsidR="003E0CCA" w:rsidRDefault="003E0CCA" w:rsidP="00FC003A">
            <w:pPr>
              <w:pStyle w:val="Ptabletext"/>
            </w:pPr>
            <w:r w:rsidRPr="000665A0">
              <w:rPr>
                <w:iCs/>
              </w:rPr>
              <w:t>D</w:t>
            </w:r>
          </w:p>
        </w:tc>
        <w:tc>
          <w:tcPr>
            <w:tcW w:w="952" w:type="dxa"/>
            <w:vAlign w:val="center"/>
          </w:tcPr>
          <w:p w14:paraId="65A768E7" w14:textId="45A542BE" w:rsidR="003E0CCA" w:rsidRDefault="003E0CCA" w:rsidP="00FC003A">
            <w:pPr>
              <w:pStyle w:val="Ptabletext"/>
            </w:pPr>
            <w:r w:rsidRPr="000665A0">
              <w:rPr>
                <w:iCs/>
              </w:rPr>
              <w:t>D</w:t>
            </w:r>
          </w:p>
        </w:tc>
        <w:tc>
          <w:tcPr>
            <w:tcW w:w="950" w:type="dxa"/>
            <w:vAlign w:val="center"/>
          </w:tcPr>
          <w:p w14:paraId="6270600D" w14:textId="0A44C70C" w:rsidR="003E0CCA" w:rsidRDefault="003E0CCA" w:rsidP="00FC003A">
            <w:pPr>
              <w:pStyle w:val="Ptabletext"/>
            </w:pPr>
            <w:r w:rsidRPr="000665A0">
              <w:rPr>
                <w:iCs/>
              </w:rPr>
              <w:t>C</w:t>
            </w:r>
          </w:p>
        </w:tc>
        <w:tc>
          <w:tcPr>
            <w:tcW w:w="950" w:type="dxa"/>
            <w:vAlign w:val="center"/>
          </w:tcPr>
          <w:p w14:paraId="0C21AF6A" w14:textId="65AC4B9F" w:rsidR="003E0CCA" w:rsidRDefault="003E0CCA" w:rsidP="00FC003A">
            <w:pPr>
              <w:pStyle w:val="Ptabletext"/>
            </w:pPr>
            <w:r w:rsidRPr="000665A0">
              <w:rPr>
                <w:iCs/>
              </w:rPr>
              <w:t>B</w:t>
            </w:r>
          </w:p>
        </w:tc>
        <w:tc>
          <w:tcPr>
            <w:tcW w:w="953" w:type="dxa"/>
            <w:vAlign w:val="center"/>
          </w:tcPr>
          <w:p w14:paraId="03531D13" w14:textId="669F580C" w:rsidR="003E0CCA" w:rsidRDefault="003E0CCA" w:rsidP="00FC003A">
            <w:pPr>
              <w:pStyle w:val="Ptabletext"/>
            </w:pPr>
            <w:r w:rsidRPr="000665A0">
              <w:rPr>
                <w:iCs/>
              </w:rPr>
              <w:t>A</w:t>
            </w:r>
          </w:p>
        </w:tc>
        <w:tc>
          <w:tcPr>
            <w:tcW w:w="953" w:type="dxa"/>
          </w:tcPr>
          <w:p w14:paraId="1F401092" w14:textId="468B08E5" w:rsidR="003E0CCA" w:rsidRPr="000665A0" w:rsidRDefault="003E0CCA" w:rsidP="00FC003A">
            <w:pPr>
              <w:pStyle w:val="Ptabletext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953" w:type="dxa"/>
          </w:tcPr>
          <w:p w14:paraId="48951F48" w14:textId="5EE113B4" w:rsidR="003E0CCA" w:rsidRPr="000665A0" w:rsidRDefault="003E0CCA" w:rsidP="00FC003A">
            <w:pPr>
              <w:pStyle w:val="Ptabletext"/>
              <w:rPr>
                <w:iCs/>
              </w:rPr>
            </w:pPr>
            <w:r>
              <w:rPr>
                <w:iCs/>
              </w:rPr>
              <w:t>B</w:t>
            </w:r>
          </w:p>
        </w:tc>
      </w:tr>
    </w:tbl>
    <w:p w14:paraId="6FC2DD0E" w14:textId="77777777" w:rsidR="00CC6FFF" w:rsidRDefault="00CC6FFF" w:rsidP="00CC6FFF">
      <w:pPr>
        <w:pStyle w:val="Ptabletext"/>
      </w:pPr>
    </w:p>
    <w:p w14:paraId="21A7649D" w14:textId="0CEC439B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46575">
        <w:t>2.</w:t>
      </w:r>
      <w:r w:rsidR="006456B9">
        <w:t>3</w:t>
      </w:r>
      <w:r>
        <w:t>]</w:t>
      </w:r>
    </w:p>
    <w:p w14:paraId="6AD18B0E" w14:textId="55CC6EBA" w:rsidR="002463F9" w:rsidRDefault="00FC003A" w:rsidP="00EF38CC">
      <w:pPr>
        <w:pStyle w:val="Pquestiontextmcqoptions"/>
      </w:pPr>
      <w:r>
        <w:rPr>
          <w:rStyle w:val="Cquestionpartlabelbold"/>
        </w:rPr>
        <w:t>B</w:t>
      </w:r>
    </w:p>
    <w:p w14:paraId="0E3A8A4D" w14:textId="77777777" w:rsidR="00FC003A" w:rsidRPr="00C00162" w:rsidRDefault="00FC003A" w:rsidP="00FC003A">
      <w:pPr>
        <w:pStyle w:val="Pquestiontextmainstem"/>
      </w:pPr>
      <w:r w:rsidRPr="00C00162">
        <w:t xml:space="preserve">Let </w:t>
      </w:r>
      <w:r w:rsidRPr="00C00162">
        <w:rPr>
          <w:i/>
        </w:rPr>
        <w:t>a</w:t>
      </w:r>
      <w:r w:rsidRPr="00C00162">
        <w:t xml:space="preserve"> be the third side of the triangle.</w:t>
      </w:r>
    </w:p>
    <w:p w14:paraId="76D86EBB" w14:textId="22EE4267" w:rsidR="00FC003A" w:rsidRPr="00C00162" w:rsidRDefault="00FC003A" w:rsidP="00FC003A">
      <w:pPr>
        <w:pStyle w:val="Pquestiontextmainstem"/>
      </w:pPr>
      <w:r w:rsidRPr="00C00162">
        <w:rPr>
          <w:i/>
        </w:rPr>
        <w:t>a</w:t>
      </w:r>
      <w:r w:rsidRPr="00C00162">
        <w:rPr>
          <w:vertAlign w:val="superscript"/>
        </w:rPr>
        <w:t>2</w:t>
      </w:r>
      <w:r w:rsidRPr="00C00162">
        <w:t xml:space="preserve"> + </w:t>
      </w:r>
      <w:r w:rsidRPr="00C00162">
        <w:rPr>
          <w:i/>
        </w:rPr>
        <w:t>b</w:t>
      </w:r>
      <w:r w:rsidRPr="00C00162">
        <w:rPr>
          <w:vertAlign w:val="superscript"/>
        </w:rPr>
        <w:t>2</w:t>
      </w:r>
      <w:r w:rsidRPr="00C00162">
        <w:t xml:space="preserve"> = </w:t>
      </w:r>
      <w:r w:rsidRPr="00C00162">
        <w:rPr>
          <w:i/>
        </w:rPr>
        <w:t>c</w:t>
      </w:r>
      <w:r w:rsidRPr="00C00162">
        <w:rPr>
          <w:vertAlign w:val="superscript"/>
        </w:rPr>
        <w:t>2</w:t>
      </w:r>
    </w:p>
    <w:p w14:paraId="681CF611" w14:textId="77777777" w:rsidR="00FC003A" w:rsidRPr="00C00162" w:rsidRDefault="00FC003A" w:rsidP="00FC003A">
      <w:pPr>
        <w:pStyle w:val="Pquestiontextmainstem"/>
      </w:pPr>
      <w:r w:rsidRPr="00C00162">
        <w:rPr>
          <w:i/>
        </w:rPr>
        <w:t>a</w:t>
      </w:r>
      <w:r w:rsidRPr="00C00162">
        <w:rPr>
          <w:vertAlign w:val="superscript"/>
        </w:rPr>
        <w:t>2</w:t>
      </w:r>
      <w:r w:rsidRPr="00C00162">
        <w:t xml:space="preserve"> = </w:t>
      </w:r>
      <w:r w:rsidRPr="00C00162">
        <w:rPr>
          <w:i/>
        </w:rPr>
        <w:t>c</w:t>
      </w:r>
      <w:r w:rsidRPr="00C00162">
        <w:rPr>
          <w:vertAlign w:val="superscript"/>
        </w:rPr>
        <w:t>2</w:t>
      </w:r>
      <w:r w:rsidRPr="00C00162">
        <w:t xml:space="preserve"> – </w:t>
      </w:r>
      <w:r w:rsidRPr="00C00162">
        <w:rPr>
          <w:i/>
        </w:rPr>
        <w:t>b</w:t>
      </w:r>
      <w:r w:rsidRPr="00C00162">
        <w:rPr>
          <w:vertAlign w:val="superscript"/>
        </w:rPr>
        <w:t>2</w:t>
      </w:r>
      <w:r w:rsidRPr="00C00162">
        <w:t xml:space="preserve"> </w:t>
      </w:r>
    </w:p>
    <w:p w14:paraId="3A18C703" w14:textId="77777777" w:rsidR="00FC003A" w:rsidRPr="00C00162" w:rsidRDefault="00FC003A" w:rsidP="00FC003A">
      <w:pPr>
        <w:pStyle w:val="Pquestiontextmainstem"/>
      </w:pPr>
      <w:r w:rsidRPr="00C00162">
        <w:rPr>
          <w:i/>
        </w:rPr>
        <w:t>a</w:t>
      </w:r>
      <w:r w:rsidRPr="00C00162">
        <w:rPr>
          <w:vertAlign w:val="superscript"/>
        </w:rPr>
        <w:t>2</w:t>
      </w:r>
      <w:r w:rsidRPr="00C00162">
        <w:t xml:space="preserve"> = 17</w:t>
      </w:r>
      <w:r w:rsidRPr="00C00162">
        <w:rPr>
          <w:vertAlign w:val="superscript"/>
        </w:rPr>
        <w:t>2</w:t>
      </w:r>
      <w:r w:rsidRPr="00C00162">
        <w:t xml:space="preserve"> – 16</w:t>
      </w:r>
      <w:r w:rsidRPr="00C00162">
        <w:rPr>
          <w:vertAlign w:val="superscript"/>
        </w:rPr>
        <w:t>2</w:t>
      </w:r>
    </w:p>
    <w:p w14:paraId="639799F3" w14:textId="77777777" w:rsidR="00FC003A" w:rsidRPr="00C00162" w:rsidRDefault="00FC003A" w:rsidP="00FC003A">
      <w:pPr>
        <w:pStyle w:val="Pquestiontextmainstem"/>
      </w:pPr>
      <w:r w:rsidRPr="00C00162">
        <w:rPr>
          <w:i/>
        </w:rPr>
        <w:t>a</w:t>
      </w:r>
      <w:r w:rsidRPr="00C00162">
        <w:rPr>
          <w:vertAlign w:val="superscript"/>
        </w:rPr>
        <w:t>2</w:t>
      </w:r>
      <w:r w:rsidRPr="00C00162">
        <w:t xml:space="preserve"> = 33</w:t>
      </w:r>
    </w:p>
    <w:p w14:paraId="52DDB9E8" w14:textId="49F9F3A4" w:rsidR="00B65927" w:rsidRPr="00B13258" w:rsidRDefault="00FC003A" w:rsidP="00FC003A">
      <w:pPr>
        <w:pStyle w:val="Pquestiontextmainstem"/>
      </w:pPr>
      <w:r w:rsidRPr="00C00162">
        <w:rPr>
          <w:i/>
        </w:rPr>
        <w:t xml:space="preserve">a </w:t>
      </w:r>
      <w:r w:rsidRPr="00C00162">
        <w:t xml:space="preserve">= </w:t>
      </w:r>
      <w:r w:rsidRPr="00C00162">
        <w:rPr>
          <w:position w:val="-8"/>
        </w:rPr>
        <w:object w:dxaOrig="480" w:dyaOrig="360" w14:anchorId="302B7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18.25pt" o:ole="">
            <v:imagedata r:id="rId8" o:title=""/>
          </v:shape>
          <o:OLEObject Type="Embed" ProgID="Equation.3" ShapeID="_x0000_i1025" DrawAspect="Content" ObjectID="_1537708989" r:id="rId9"/>
        </w:object>
      </w:r>
      <w:r w:rsidRPr="00C00162">
        <w:t>cm</w:t>
      </w:r>
    </w:p>
    <w:p w14:paraId="0104811E" w14:textId="5D12BC8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46575">
        <w:t>2.</w:t>
      </w:r>
      <w:r w:rsidR="006456B9">
        <w:t>1</w:t>
      </w:r>
      <w:r>
        <w:t>]</w:t>
      </w:r>
    </w:p>
    <w:p w14:paraId="45720755" w14:textId="60F6823D" w:rsidR="002463F9" w:rsidRDefault="00FC003A" w:rsidP="002463F9">
      <w:pPr>
        <w:pStyle w:val="Pquestiontextmcqoptions"/>
      </w:pPr>
      <w:r>
        <w:rPr>
          <w:rStyle w:val="Cquestionpartlabelbold"/>
        </w:rPr>
        <w:t>D</w:t>
      </w:r>
    </w:p>
    <w:p w14:paraId="0980DAD9" w14:textId="77777777" w:rsidR="00FC003A" w:rsidRPr="008670D1" w:rsidRDefault="00FC003A" w:rsidP="00FC003A">
      <w:pPr>
        <w:pStyle w:val="Pquestiontextmainstem"/>
      </w:pPr>
      <w:r w:rsidRPr="008670D1">
        <w:rPr>
          <w:i/>
        </w:rPr>
        <w:t>m</w:t>
      </w:r>
      <w:r w:rsidRPr="008670D1">
        <w:rPr>
          <w:vertAlign w:val="superscript"/>
        </w:rPr>
        <w:t>2</w:t>
      </w:r>
      <w:r w:rsidRPr="008670D1">
        <w:t xml:space="preserve"> + </w:t>
      </w:r>
      <w:r w:rsidRPr="008670D1">
        <w:rPr>
          <w:i/>
        </w:rPr>
        <w:t>p</w:t>
      </w:r>
      <w:r w:rsidRPr="008670D1">
        <w:rPr>
          <w:vertAlign w:val="superscript"/>
        </w:rPr>
        <w:t>2</w:t>
      </w:r>
      <w:r w:rsidRPr="008670D1">
        <w:t xml:space="preserve"> = </w:t>
      </w:r>
      <w:r w:rsidRPr="008670D1">
        <w:rPr>
          <w:i/>
        </w:rPr>
        <w:t>n</w:t>
      </w:r>
      <w:r w:rsidRPr="008670D1">
        <w:rPr>
          <w:vertAlign w:val="superscript"/>
        </w:rPr>
        <w:t>2</w:t>
      </w:r>
    </w:p>
    <w:p w14:paraId="2F587EB1" w14:textId="77777777" w:rsidR="00FC003A" w:rsidRPr="008670D1" w:rsidRDefault="00FC003A" w:rsidP="00FC003A">
      <w:pPr>
        <w:pStyle w:val="Pquestiontextmainstem"/>
      </w:pPr>
      <w:r w:rsidRPr="008670D1">
        <w:rPr>
          <w:i/>
        </w:rPr>
        <w:t>p</w:t>
      </w:r>
      <w:r w:rsidRPr="008670D1">
        <w:rPr>
          <w:vertAlign w:val="superscript"/>
        </w:rPr>
        <w:t>2</w:t>
      </w:r>
      <w:r w:rsidRPr="008670D1">
        <w:t xml:space="preserve"> = </w:t>
      </w:r>
      <w:r w:rsidRPr="008670D1">
        <w:rPr>
          <w:i/>
        </w:rPr>
        <w:t>n</w:t>
      </w:r>
      <w:r w:rsidRPr="008670D1">
        <w:rPr>
          <w:vertAlign w:val="superscript"/>
        </w:rPr>
        <w:t>2</w:t>
      </w:r>
      <w:r w:rsidRPr="008670D1">
        <w:t xml:space="preserve"> – </w:t>
      </w:r>
      <w:r w:rsidRPr="008670D1">
        <w:rPr>
          <w:i/>
        </w:rPr>
        <w:t>m</w:t>
      </w:r>
      <w:r w:rsidRPr="008670D1">
        <w:rPr>
          <w:vertAlign w:val="superscript"/>
        </w:rPr>
        <w:t xml:space="preserve"> 2</w:t>
      </w:r>
    </w:p>
    <w:p w14:paraId="71010731" w14:textId="77777777" w:rsidR="00FC003A" w:rsidRPr="008670D1" w:rsidRDefault="00FC003A" w:rsidP="00FC003A">
      <w:pPr>
        <w:pStyle w:val="Pquestiontextmainstem"/>
        <w:rPr>
          <w:b/>
        </w:rPr>
      </w:pPr>
      <w:r w:rsidRPr="008670D1">
        <w:rPr>
          <w:i/>
        </w:rPr>
        <w:t>n</w:t>
      </w:r>
      <w:r w:rsidRPr="008670D1">
        <w:rPr>
          <w:vertAlign w:val="superscript"/>
        </w:rPr>
        <w:t>2</w:t>
      </w:r>
      <w:r w:rsidRPr="008670D1">
        <w:t xml:space="preserve"> – </w:t>
      </w:r>
      <w:r w:rsidRPr="008670D1">
        <w:rPr>
          <w:i/>
        </w:rPr>
        <w:t>m</w:t>
      </w:r>
      <w:r w:rsidRPr="008670D1">
        <w:rPr>
          <w:vertAlign w:val="superscript"/>
        </w:rPr>
        <w:t xml:space="preserve"> 2</w:t>
      </w:r>
      <w:r w:rsidRPr="008670D1">
        <w:t xml:space="preserve"> = </w:t>
      </w:r>
      <w:r w:rsidRPr="008670D1">
        <w:rPr>
          <w:i/>
        </w:rPr>
        <w:t>p</w:t>
      </w:r>
      <w:r w:rsidRPr="008670D1">
        <w:rPr>
          <w:vertAlign w:val="superscript"/>
        </w:rPr>
        <w:t>2</w:t>
      </w:r>
    </w:p>
    <w:p w14:paraId="23527B77" w14:textId="23F0584D" w:rsidR="002463F9" w:rsidRDefault="002463F9" w:rsidP="002463F9">
      <w:pPr>
        <w:pStyle w:val="Pquestionheadingmc"/>
      </w:pPr>
      <w:r>
        <w:t>Question 3</w:t>
      </w:r>
      <w:r>
        <w:tab/>
        <w:t>[</w:t>
      </w:r>
      <w:r w:rsidR="00246575">
        <w:t>2.</w:t>
      </w:r>
      <w:r w:rsidR="006456B9">
        <w:t>5</w:t>
      </w:r>
      <w:r>
        <w:t>]</w:t>
      </w:r>
    </w:p>
    <w:p w14:paraId="2E57451F" w14:textId="543E3E6B" w:rsidR="002463F9" w:rsidRDefault="00FC003A" w:rsidP="002463F9">
      <w:pPr>
        <w:pStyle w:val="Pquestiontextmcqoptions"/>
      </w:pPr>
      <w:r>
        <w:rPr>
          <w:rStyle w:val="Cquestionpartlabelbold"/>
        </w:rPr>
        <w:t>D</w:t>
      </w:r>
      <w:r w:rsidR="002463F9">
        <w:tab/>
      </w:r>
    </w:p>
    <w:p w14:paraId="093949BD" w14:textId="77777777" w:rsidR="00FC003A" w:rsidRPr="008670D1" w:rsidRDefault="00FC003A" w:rsidP="00FC003A">
      <w:pPr>
        <w:pStyle w:val="Pquestiontextmainstem"/>
        <w:rPr>
          <w:vertAlign w:val="superscript"/>
        </w:rPr>
      </w:pPr>
      <w:r w:rsidRPr="00FC003A">
        <w:rPr>
          <w:i/>
        </w:rPr>
        <w:t>a</w:t>
      </w:r>
      <w:r w:rsidRPr="008670D1">
        <w:rPr>
          <w:vertAlign w:val="superscript"/>
        </w:rPr>
        <w:t>2</w:t>
      </w:r>
      <w:r w:rsidRPr="008670D1">
        <w:t xml:space="preserve"> + </w:t>
      </w:r>
      <w:r w:rsidRPr="00FC003A">
        <w:rPr>
          <w:i/>
        </w:rPr>
        <w:t>b</w:t>
      </w:r>
      <w:r w:rsidRPr="008670D1">
        <w:rPr>
          <w:vertAlign w:val="superscript"/>
        </w:rPr>
        <w:t>2</w:t>
      </w:r>
      <w:r w:rsidRPr="008670D1">
        <w:t xml:space="preserve"> = </w:t>
      </w:r>
      <w:r w:rsidRPr="00FC003A">
        <w:rPr>
          <w:i/>
        </w:rPr>
        <w:t>c</w:t>
      </w:r>
      <w:r w:rsidRPr="008670D1">
        <w:rPr>
          <w:vertAlign w:val="superscript"/>
        </w:rPr>
        <w:t>2</w:t>
      </w:r>
    </w:p>
    <w:p w14:paraId="75CE88E3" w14:textId="77777777" w:rsidR="00FC003A" w:rsidRPr="008670D1" w:rsidRDefault="00FC003A" w:rsidP="00FC003A">
      <w:pPr>
        <w:pStyle w:val="Pquestiontextmainstem"/>
      </w:pPr>
      <w:r w:rsidRPr="008670D1">
        <w:t>12</w:t>
      </w:r>
      <w:r w:rsidRPr="008670D1">
        <w:rPr>
          <w:vertAlign w:val="superscript"/>
        </w:rPr>
        <w:t>2</w:t>
      </w:r>
      <w:r w:rsidRPr="008670D1">
        <w:t xml:space="preserve"> + 16</w:t>
      </w:r>
      <w:r w:rsidRPr="008670D1">
        <w:rPr>
          <w:vertAlign w:val="superscript"/>
        </w:rPr>
        <w:t>2</w:t>
      </w:r>
      <w:r w:rsidRPr="008670D1">
        <w:t xml:space="preserve"> = 400</w:t>
      </w:r>
    </w:p>
    <w:p w14:paraId="0F665345" w14:textId="77777777" w:rsidR="00FC003A" w:rsidRPr="008670D1" w:rsidRDefault="00FC003A" w:rsidP="00FC003A">
      <w:pPr>
        <w:pStyle w:val="Pquestiontextmainstem"/>
      </w:pPr>
      <w:r w:rsidRPr="00FC003A">
        <w:rPr>
          <w:position w:val="-8"/>
        </w:rPr>
        <w:object w:dxaOrig="620" w:dyaOrig="360" w14:anchorId="3E5620E8">
          <v:shape id="_x0000_i1026" type="#_x0000_t75" style="width:31.15pt;height:18.25pt" o:ole="">
            <v:imagedata r:id="rId10" o:title=""/>
          </v:shape>
          <o:OLEObject Type="Embed" ProgID="Equation.DSMT4" ShapeID="_x0000_i1026" DrawAspect="Content" ObjectID="_1537708990" r:id="rId11"/>
        </w:object>
      </w:r>
      <w:r w:rsidRPr="008670D1">
        <w:t xml:space="preserve">= </w:t>
      </w:r>
      <w:r w:rsidRPr="00FC003A">
        <w:rPr>
          <w:i/>
        </w:rPr>
        <w:t>c</w:t>
      </w:r>
    </w:p>
    <w:p w14:paraId="639539A2" w14:textId="77777777" w:rsidR="00FC003A" w:rsidRDefault="00FC003A" w:rsidP="00FC003A">
      <w:pPr>
        <w:pStyle w:val="Pquestiontextmainstem"/>
      </w:pPr>
      <w:r w:rsidRPr="00FC003A">
        <w:rPr>
          <w:i/>
        </w:rPr>
        <w:t>c</w:t>
      </w:r>
      <w:r w:rsidRPr="008670D1">
        <w:t xml:space="preserve"> = 20</w:t>
      </w:r>
    </w:p>
    <w:p w14:paraId="65037546" w14:textId="3E1BD181" w:rsidR="002463F9" w:rsidRDefault="00FC003A" w:rsidP="00FC003A">
      <w:pPr>
        <w:pStyle w:val="Pquestiontextmainstem"/>
      </w:pPr>
      <w:r>
        <w:t>(</w:t>
      </w:r>
      <w:r w:rsidRPr="008670D1">
        <w:t>or</w:t>
      </w:r>
      <w:r>
        <w:t xml:space="preserve"> s</w:t>
      </w:r>
      <w:r w:rsidRPr="008670D1">
        <w:t>imply recognise as (3,</w:t>
      </w:r>
      <w:r>
        <w:t xml:space="preserve"> </w:t>
      </w:r>
      <w:r w:rsidRPr="008670D1">
        <w:t>4,</w:t>
      </w:r>
      <w:r>
        <w:t xml:space="preserve"> </w:t>
      </w:r>
      <w:r w:rsidRPr="008670D1">
        <w:t>5) tripled</w:t>
      </w:r>
      <w:r>
        <w:t>)</w:t>
      </w:r>
    </w:p>
    <w:p w14:paraId="50B6F56A" w14:textId="50864145" w:rsidR="002463F9" w:rsidRDefault="002463F9" w:rsidP="002463F9">
      <w:pPr>
        <w:pStyle w:val="Pquestionheadingmc"/>
      </w:pPr>
      <w:r>
        <w:t>Question 4</w:t>
      </w:r>
      <w:r>
        <w:tab/>
        <w:t>[</w:t>
      </w:r>
      <w:r w:rsidR="00246575">
        <w:t>2.</w:t>
      </w:r>
      <w:r w:rsidR="006456B9">
        <w:t>2</w:t>
      </w:r>
      <w:r>
        <w:t>]</w:t>
      </w:r>
    </w:p>
    <w:p w14:paraId="78893384" w14:textId="1C8B751D" w:rsidR="002463F9" w:rsidRDefault="00FC003A" w:rsidP="002463F9">
      <w:pPr>
        <w:pStyle w:val="Pquestiontextmcqoptions"/>
      </w:pPr>
      <w:r>
        <w:rPr>
          <w:rStyle w:val="Cquestionpartlabelbold"/>
        </w:rPr>
        <w:t>C</w:t>
      </w:r>
    </w:p>
    <w:p w14:paraId="30278ECB" w14:textId="77777777" w:rsidR="00FC003A" w:rsidRPr="0078152B" w:rsidRDefault="00FC003A" w:rsidP="00FC003A">
      <w:pPr>
        <w:pStyle w:val="Pquestiontextmainstem"/>
        <w:rPr>
          <w:b/>
        </w:rPr>
      </w:pPr>
      <w:r w:rsidRPr="0078152B">
        <w:rPr>
          <w:i/>
        </w:rPr>
        <w:t>c</w:t>
      </w:r>
      <w:r w:rsidRPr="0078152B">
        <w:rPr>
          <w:vertAlign w:val="superscript"/>
        </w:rPr>
        <w:t>2</w:t>
      </w:r>
      <w:r w:rsidRPr="0078152B">
        <w:t xml:space="preserve"> = </w:t>
      </w:r>
      <w:r w:rsidRPr="0078152B">
        <w:rPr>
          <w:i/>
        </w:rPr>
        <w:t>a</w:t>
      </w:r>
      <w:r w:rsidRPr="0078152B">
        <w:rPr>
          <w:vertAlign w:val="superscript"/>
        </w:rPr>
        <w:t>2</w:t>
      </w:r>
      <w:r w:rsidRPr="0078152B">
        <w:t xml:space="preserve"> + </w:t>
      </w:r>
      <w:r w:rsidRPr="0078152B">
        <w:rPr>
          <w:i/>
        </w:rPr>
        <w:t>b</w:t>
      </w:r>
      <w:r w:rsidRPr="0078152B">
        <w:rPr>
          <w:vertAlign w:val="superscript"/>
        </w:rPr>
        <w:t>2</w:t>
      </w:r>
    </w:p>
    <w:p w14:paraId="789DBC69" w14:textId="77777777" w:rsidR="00FC003A" w:rsidRPr="0078152B" w:rsidRDefault="00FC003A" w:rsidP="00FC003A">
      <w:pPr>
        <w:pStyle w:val="Pquestiontextmainstem"/>
        <w:rPr>
          <w:lang w:val="en-US"/>
        </w:rPr>
      </w:pPr>
      <w:r w:rsidRPr="0078152B">
        <w:rPr>
          <w:i/>
          <w:lang w:val="en-US"/>
        </w:rPr>
        <w:t>c</w:t>
      </w:r>
      <w:r w:rsidRPr="0078152B">
        <w:rPr>
          <w:vertAlign w:val="superscript"/>
          <w:lang w:val="en-US"/>
        </w:rPr>
        <w:t>2</w:t>
      </w:r>
      <w:r w:rsidRPr="0078152B">
        <w:rPr>
          <w:lang w:val="en-US"/>
        </w:rPr>
        <w:t xml:space="preserve"> = 18.22</w:t>
      </w:r>
      <w:r w:rsidRPr="0078152B">
        <w:rPr>
          <w:vertAlign w:val="superscript"/>
          <w:lang w:val="en-US"/>
        </w:rPr>
        <w:t>2</w:t>
      </w:r>
      <w:r w:rsidRPr="0078152B">
        <w:rPr>
          <w:lang w:val="en-US"/>
        </w:rPr>
        <w:t xml:space="preserve"> + 8.92</w:t>
      </w:r>
      <w:r w:rsidRPr="0078152B">
        <w:rPr>
          <w:vertAlign w:val="superscript"/>
          <w:lang w:val="en-US"/>
        </w:rPr>
        <w:t>2</w:t>
      </w:r>
    </w:p>
    <w:p w14:paraId="565210F6" w14:textId="77777777" w:rsidR="00FC003A" w:rsidRPr="0078152B" w:rsidRDefault="00FC003A" w:rsidP="00FC003A">
      <w:pPr>
        <w:pStyle w:val="Pquestiontextmainstem"/>
        <w:rPr>
          <w:lang w:val="en-US"/>
        </w:rPr>
      </w:pPr>
      <w:r w:rsidRPr="0078152B">
        <w:rPr>
          <w:i/>
          <w:lang w:val="en-US"/>
        </w:rPr>
        <w:t>c</w:t>
      </w:r>
      <w:r w:rsidRPr="0078152B">
        <w:rPr>
          <w:vertAlign w:val="superscript"/>
          <w:lang w:val="en-US"/>
        </w:rPr>
        <w:t>2</w:t>
      </w:r>
      <w:r w:rsidRPr="0078152B">
        <w:rPr>
          <w:lang w:val="en-US"/>
        </w:rPr>
        <w:t xml:space="preserve"> = 411.5348</w:t>
      </w:r>
    </w:p>
    <w:p w14:paraId="2561A148" w14:textId="77777777" w:rsidR="00FC003A" w:rsidRPr="0078152B" w:rsidRDefault="00FC003A" w:rsidP="00FC003A">
      <w:pPr>
        <w:pStyle w:val="Pquestiontextmainstem"/>
        <w:rPr>
          <w:lang w:val="en-US"/>
        </w:rPr>
      </w:pPr>
      <w:r w:rsidRPr="0078152B">
        <w:rPr>
          <w:i/>
          <w:lang w:val="en-US"/>
        </w:rPr>
        <w:t>c</w:t>
      </w:r>
      <w:r w:rsidRPr="0078152B">
        <w:rPr>
          <w:lang w:val="en-US"/>
        </w:rPr>
        <w:t xml:space="preserve"> = </w:t>
      </w:r>
      <w:r w:rsidRPr="0078152B">
        <w:rPr>
          <w:position w:val="-8"/>
          <w:lang w:val="en-US"/>
        </w:rPr>
        <w:object w:dxaOrig="1160" w:dyaOrig="360" w14:anchorId="3BEDE2EE">
          <v:shape id="_x0000_i1027" type="#_x0000_t75" style="width:58.05pt;height:18.25pt" o:ole="">
            <v:imagedata r:id="rId12" o:title=""/>
          </v:shape>
          <o:OLEObject Type="Embed" ProgID="Equation.DSMT4" ShapeID="_x0000_i1027" DrawAspect="Content" ObjectID="_1537708991" r:id="rId13"/>
        </w:object>
      </w:r>
    </w:p>
    <w:p w14:paraId="7F5E263C" w14:textId="2D7520EC" w:rsidR="002463F9" w:rsidRDefault="00FC003A" w:rsidP="00FC003A">
      <w:pPr>
        <w:pStyle w:val="Pquestiontextmainstem"/>
      </w:pPr>
      <w:r w:rsidRPr="0078152B">
        <w:rPr>
          <w:i/>
          <w:lang w:val="en-US"/>
        </w:rPr>
        <w:t>c</w:t>
      </w:r>
      <w:r w:rsidRPr="0078152B">
        <w:rPr>
          <w:lang w:val="en-US"/>
        </w:rPr>
        <w:t xml:space="preserve"> = 20.29 (2 d.p.)</w:t>
      </w:r>
    </w:p>
    <w:p w14:paraId="428A3BD3" w14:textId="6C955B3D" w:rsidR="002463F9" w:rsidRDefault="002463F9" w:rsidP="002463F9">
      <w:pPr>
        <w:pStyle w:val="Pquestionheadingmc"/>
      </w:pPr>
      <w:r>
        <w:t>Question 5</w:t>
      </w:r>
      <w:r>
        <w:tab/>
        <w:t>[</w:t>
      </w:r>
      <w:r w:rsidR="00246575">
        <w:t>2.</w:t>
      </w:r>
      <w:r w:rsidR="006456B9">
        <w:t>2</w:t>
      </w:r>
      <w:r>
        <w:t>]</w:t>
      </w:r>
    </w:p>
    <w:p w14:paraId="4C25E4A5" w14:textId="24FFDA12" w:rsidR="002463F9" w:rsidRDefault="00FC003A" w:rsidP="002463F9">
      <w:pPr>
        <w:pStyle w:val="Pquestiontextmcqoptions"/>
      </w:pPr>
      <w:r>
        <w:rPr>
          <w:rStyle w:val="Cquestionpartlabelbold"/>
        </w:rPr>
        <w:t>B</w:t>
      </w:r>
      <w:r w:rsidR="002463F9">
        <w:tab/>
      </w:r>
    </w:p>
    <w:p w14:paraId="04017E68" w14:textId="353F86D1" w:rsidR="002565E1" w:rsidRPr="00F76283" w:rsidRDefault="00FC003A" w:rsidP="00543763">
      <w:pPr>
        <w:pStyle w:val="Pquestiontextmainstem"/>
        <w:rPr>
          <w:b/>
        </w:rPr>
      </w:pPr>
      <w:r w:rsidRPr="00F31196">
        <w:rPr>
          <w:position w:val="-8"/>
        </w:rPr>
        <w:object w:dxaOrig="380" w:dyaOrig="360" w14:anchorId="43AFBF46">
          <v:shape id="_x0000_i1028" type="#_x0000_t75" style="width:18.25pt;height:18.25pt" o:ole="">
            <v:imagedata r:id="rId14" o:title=""/>
          </v:shape>
          <o:OLEObject Type="Embed" ProgID="Equation.3" ShapeID="_x0000_i1028" DrawAspect="Content" ObjectID="_1537708992" r:id="rId15"/>
        </w:object>
      </w:r>
      <w:r>
        <w:t>is irrational, so B is incorrect. The other three statements are true.</w:t>
      </w:r>
    </w:p>
    <w:p w14:paraId="6A0D9CF5" w14:textId="23760531" w:rsidR="002463F9" w:rsidRDefault="002463F9" w:rsidP="002463F9">
      <w:pPr>
        <w:pStyle w:val="Pquestionheadingmc"/>
      </w:pPr>
      <w:r>
        <w:lastRenderedPageBreak/>
        <w:t>Question 6</w:t>
      </w:r>
      <w:r>
        <w:tab/>
        <w:t>[</w:t>
      </w:r>
      <w:r w:rsidR="00246575">
        <w:t>2.</w:t>
      </w:r>
      <w:r w:rsidR="006456B9">
        <w:t>4</w:t>
      </w:r>
      <w:r>
        <w:t>]</w:t>
      </w:r>
    </w:p>
    <w:p w14:paraId="274B495C" w14:textId="5191CC9F" w:rsidR="002463F9" w:rsidRDefault="00FC003A" w:rsidP="002463F9">
      <w:pPr>
        <w:pStyle w:val="Pquestiontextmcqoptions"/>
      </w:pPr>
      <w:r>
        <w:rPr>
          <w:rStyle w:val="Cquestionpartlabelbold"/>
        </w:rPr>
        <w:t>A</w:t>
      </w:r>
    </w:p>
    <w:p w14:paraId="4AC5A947" w14:textId="77777777" w:rsidR="00FC003A" w:rsidRDefault="00FC003A" w:rsidP="00FC003A">
      <w:pPr>
        <w:pStyle w:val="Pquestiontextmainstem"/>
      </w:pPr>
      <w:r>
        <w:t>The ladder, the wall and the ground form a right-angled triangle.</w:t>
      </w:r>
    </w:p>
    <w:p w14:paraId="1BFBD7FF" w14:textId="046C1BA7" w:rsidR="00FC003A" w:rsidRDefault="00FC003A" w:rsidP="00FC003A">
      <w:pPr>
        <w:pStyle w:val="Pquestiontextmainstem"/>
      </w:pPr>
      <w:r>
        <w:t>In the original position, the side lengths are the Pythagorean triple (1.5, 2, 2.5). The original height is 2</w:t>
      </w:r>
      <w:r w:rsidR="003E0BDF">
        <w:t> </w:t>
      </w:r>
      <w:r>
        <w:t>m.</w:t>
      </w:r>
    </w:p>
    <w:p w14:paraId="279A04E4" w14:textId="3A58BBF9" w:rsidR="00FC003A" w:rsidRDefault="00FC003A" w:rsidP="00FC003A">
      <w:pPr>
        <w:pStyle w:val="Pquestiontextmainstem"/>
      </w:pPr>
      <w:r>
        <w:t>When the ladder is moved the length of the hypotenuse is 2.5 m and one short side is 1 m. A calculation is needed to find the length of the other short side.</w:t>
      </w:r>
    </w:p>
    <w:p w14:paraId="4B36C245" w14:textId="10D64532" w:rsidR="00FC003A" w:rsidRDefault="00FC003A" w:rsidP="00FC003A">
      <w:pPr>
        <w:pStyle w:val="Pquestionheadingmc"/>
      </w:pPr>
      <w:r>
        <w:t>Question 7</w:t>
      </w:r>
      <w:r>
        <w:tab/>
        <w:t>[2.2]</w:t>
      </w:r>
    </w:p>
    <w:p w14:paraId="0EC7B1F4" w14:textId="63A64F07" w:rsidR="00FC003A" w:rsidRDefault="00FC003A" w:rsidP="00FC003A">
      <w:pPr>
        <w:pStyle w:val="Pquestiontextmcqoptions"/>
      </w:pPr>
      <w:r>
        <w:rPr>
          <w:rStyle w:val="Cquestionpartlabelbold"/>
        </w:rPr>
        <w:t>C</w:t>
      </w:r>
    </w:p>
    <w:p w14:paraId="1D49BCC9" w14:textId="77777777" w:rsidR="00FC003A" w:rsidRPr="00376054" w:rsidRDefault="00FC003A" w:rsidP="00FC003A">
      <w:pPr>
        <w:pStyle w:val="Pquestiontextmainstem"/>
      </w:pPr>
      <w:r>
        <w:t xml:space="preserve">Let the value of the diagonal be </w:t>
      </w:r>
      <w:r w:rsidRPr="00376054">
        <w:rPr>
          <w:i/>
        </w:rPr>
        <w:t>z</w:t>
      </w:r>
      <w:r>
        <w:t>.</w:t>
      </w:r>
    </w:p>
    <w:p w14:paraId="30DC2A1C" w14:textId="77777777" w:rsidR="00FC003A" w:rsidRPr="004E2172" w:rsidRDefault="00FC003A" w:rsidP="00FC003A">
      <w:pPr>
        <w:pStyle w:val="Pquestiontextmainstem"/>
        <w:rPr>
          <w:lang w:val="es-ES"/>
        </w:rPr>
      </w:pPr>
      <w:r w:rsidRPr="004E2172">
        <w:rPr>
          <w:i/>
          <w:lang w:val="es-ES"/>
        </w:rPr>
        <w:t>z</w:t>
      </w:r>
      <w:r w:rsidRPr="004E2172">
        <w:rPr>
          <w:vertAlign w:val="superscript"/>
          <w:lang w:val="es-ES"/>
        </w:rPr>
        <w:t>2</w:t>
      </w:r>
      <w:r w:rsidRPr="004E2172">
        <w:rPr>
          <w:lang w:val="es-ES"/>
        </w:rPr>
        <w:t xml:space="preserve"> = 17.48</w:t>
      </w:r>
      <w:r w:rsidRPr="004E2172">
        <w:rPr>
          <w:vertAlign w:val="superscript"/>
          <w:lang w:val="es-ES"/>
        </w:rPr>
        <w:t>2</w:t>
      </w:r>
      <w:r w:rsidRPr="004E2172">
        <w:rPr>
          <w:lang w:val="es-ES"/>
        </w:rPr>
        <w:t xml:space="preserve"> + 9.52</w:t>
      </w:r>
      <w:r w:rsidRPr="004E2172">
        <w:rPr>
          <w:vertAlign w:val="superscript"/>
          <w:lang w:val="es-ES"/>
        </w:rPr>
        <w:t>2</w:t>
      </w:r>
    </w:p>
    <w:p w14:paraId="09484BC4" w14:textId="77777777" w:rsidR="00FC003A" w:rsidRPr="004E2172" w:rsidRDefault="00FC003A" w:rsidP="00FC003A">
      <w:pPr>
        <w:pStyle w:val="Pquestiontextmainstem"/>
        <w:rPr>
          <w:lang w:val="es-ES"/>
        </w:rPr>
      </w:pPr>
      <w:r w:rsidRPr="004E2172">
        <w:rPr>
          <w:i/>
          <w:lang w:val="es-ES"/>
        </w:rPr>
        <w:t>z</w:t>
      </w:r>
      <w:r w:rsidRPr="004E2172">
        <w:rPr>
          <w:vertAlign w:val="superscript"/>
          <w:lang w:val="es-ES"/>
        </w:rPr>
        <w:t xml:space="preserve"> 2</w:t>
      </w:r>
      <w:r w:rsidRPr="004E2172">
        <w:rPr>
          <w:lang w:val="es-ES"/>
        </w:rPr>
        <w:t xml:space="preserve"> = 396.1808</w:t>
      </w:r>
    </w:p>
    <w:p w14:paraId="358F5EA4" w14:textId="77777777" w:rsidR="00FC003A" w:rsidRPr="004E2172" w:rsidRDefault="00FC003A" w:rsidP="00FC003A">
      <w:pPr>
        <w:pStyle w:val="Pquestiontextmainstem"/>
        <w:rPr>
          <w:lang w:val="es-ES"/>
        </w:rPr>
      </w:pPr>
      <w:r w:rsidRPr="004E2172">
        <w:rPr>
          <w:i/>
          <w:lang w:val="es-ES"/>
        </w:rPr>
        <w:t>z</w:t>
      </w:r>
      <w:r w:rsidRPr="004E2172">
        <w:rPr>
          <w:lang w:val="es-ES"/>
        </w:rPr>
        <w:t xml:space="preserve"> = </w:t>
      </w:r>
      <w:r w:rsidRPr="00376054">
        <w:rPr>
          <w:position w:val="-8"/>
          <w:lang w:val="en-US"/>
        </w:rPr>
        <w:object w:dxaOrig="1160" w:dyaOrig="360" w14:anchorId="1040B418">
          <v:shape id="_x0000_i1029" type="#_x0000_t75" style="width:58.05pt;height:18.25pt" o:ole="">
            <v:imagedata r:id="rId16" o:title=""/>
          </v:shape>
          <o:OLEObject Type="Embed" ProgID="Equation.DSMT4" ShapeID="_x0000_i1029" DrawAspect="Content" ObjectID="_1537708993" r:id="rId17"/>
        </w:object>
      </w:r>
    </w:p>
    <w:p w14:paraId="73778503" w14:textId="582E9B82" w:rsidR="00FC003A" w:rsidRDefault="00FC003A" w:rsidP="00FC003A">
      <w:pPr>
        <w:pStyle w:val="Pquestiontextmainstem"/>
        <w:rPr>
          <w:lang w:val="es-ES"/>
        </w:rPr>
      </w:pPr>
      <w:r w:rsidRPr="004E2172">
        <w:rPr>
          <w:i/>
          <w:lang w:val="es-ES"/>
        </w:rPr>
        <w:t>z</w:t>
      </w:r>
      <w:r w:rsidRPr="004E2172">
        <w:rPr>
          <w:lang w:val="es-ES"/>
        </w:rPr>
        <w:t xml:space="preserve"> = 19.90</w:t>
      </w:r>
    </w:p>
    <w:p w14:paraId="2C1BB4E2" w14:textId="1FE37B64" w:rsidR="00FC003A" w:rsidRPr="00FC4E7E" w:rsidRDefault="00FC003A" w:rsidP="00FC003A">
      <w:pPr>
        <w:pStyle w:val="Pquestionheadingmc"/>
        <w:rPr>
          <w:lang w:val="es-ES"/>
        </w:rPr>
      </w:pPr>
      <w:r w:rsidRPr="00FC4E7E">
        <w:rPr>
          <w:lang w:val="es-ES"/>
        </w:rPr>
        <w:t>Question 8</w:t>
      </w:r>
      <w:r w:rsidRPr="00FC4E7E">
        <w:rPr>
          <w:lang w:val="es-ES"/>
        </w:rPr>
        <w:tab/>
        <w:t>[2.</w:t>
      </w:r>
      <w:r w:rsidR="006456B9">
        <w:rPr>
          <w:lang w:val="es-ES"/>
        </w:rPr>
        <w:t>5</w:t>
      </w:r>
      <w:r w:rsidRPr="00FC4E7E">
        <w:rPr>
          <w:lang w:val="es-ES"/>
        </w:rPr>
        <w:t>]</w:t>
      </w:r>
    </w:p>
    <w:p w14:paraId="3DF71B57" w14:textId="65755463" w:rsidR="00FC003A" w:rsidRDefault="00FC003A" w:rsidP="00FC003A">
      <w:pPr>
        <w:pStyle w:val="Pquestiontextmcqoptions"/>
      </w:pPr>
      <w:r>
        <w:rPr>
          <w:rStyle w:val="Cquestionpartlabelbold"/>
        </w:rPr>
        <w:t>B</w:t>
      </w:r>
    </w:p>
    <w:p w14:paraId="2B3E48F0" w14:textId="77777777" w:rsidR="00FC003A" w:rsidRPr="002F23E7" w:rsidRDefault="00FC003A" w:rsidP="00FC003A">
      <w:pPr>
        <w:pStyle w:val="Pquestiontextmainstem"/>
      </w:pPr>
      <w:r w:rsidRPr="002F23E7">
        <w:t>7</w:t>
      </w:r>
      <w:r w:rsidRPr="002F23E7">
        <w:rPr>
          <w:vertAlign w:val="superscript"/>
        </w:rPr>
        <w:t>2</w:t>
      </w:r>
      <w:r w:rsidRPr="002F23E7">
        <w:t xml:space="preserve"> + 24</w:t>
      </w:r>
      <w:r w:rsidRPr="002F23E7">
        <w:rPr>
          <w:vertAlign w:val="superscript"/>
        </w:rPr>
        <w:t>2</w:t>
      </w:r>
      <w:r w:rsidRPr="002F23E7">
        <w:t xml:space="preserve"> = 625</w:t>
      </w:r>
    </w:p>
    <w:p w14:paraId="0F80D72A" w14:textId="77777777" w:rsidR="00FC003A" w:rsidRPr="002F23E7" w:rsidRDefault="00FC003A" w:rsidP="00FC003A">
      <w:pPr>
        <w:pStyle w:val="Pquestiontextmainstem"/>
      </w:pPr>
      <w:r w:rsidRPr="002F23E7">
        <w:t>25</w:t>
      </w:r>
      <w:r w:rsidRPr="002F23E7">
        <w:rPr>
          <w:vertAlign w:val="superscript"/>
        </w:rPr>
        <w:t>2</w:t>
      </w:r>
      <w:r w:rsidRPr="002F23E7">
        <w:t xml:space="preserve"> = 625 </w:t>
      </w:r>
    </w:p>
    <w:p w14:paraId="785D3DE0" w14:textId="68AE8D35" w:rsidR="00FC003A" w:rsidRDefault="00FC003A" w:rsidP="00FC003A">
      <w:pPr>
        <w:pStyle w:val="Pquestiontextmainstem"/>
      </w:pPr>
      <w:r>
        <w:t>(</w:t>
      </w:r>
      <w:r w:rsidRPr="002F23E7">
        <w:t>7,</w:t>
      </w:r>
      <w:r>
        <w:t xml:space="preserve"> </w:t>
      </w:r>
      <w:r w:rsidRPr="002F23E7">
        <w:t>24,</w:t>
      </w:r>
      <w:r>
        <w:t xml:space="preserve"> </w:t>
      </w:r>
      <w:r w:rsidRPr="002F23E7">
        <w:t>25</w:t>
      </w:r>
      <w:r>
        <w:t>)</w:t>
      </w:r>
      <w:r w:rsidRPr="002F23E7">
        <w:t xml:space="preserve"> is the Pythagorean triple</w:t>
      </w:r>
      <w:r>
        <w:t>.</w:t>
      </w:r>
    </w:p>
    <w:p w14:paraId="64100177" w14:textId="68F98CED" w:rsidR="001B433F" w:rsidRDefault="001B433F" w:rsidP="006C249D">
      <w:pPr>
        <w:pStyle w:val="Psectionresults"/>
        <w:spacing w:before="0" w:after="0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3E0CCA">
        <w:t>8</w:t>
      </w:r>
    </w:p>
    <w:p w14:paraId="551510CA" w14:textId="21C42EC5" w:rsidR="001B433F" w:rsidRDefault="001B433F" w:rsidP="001B433F">
      <w:pPr>
        <w:pStyle w:val="Psectionheading"/>
      </w:pPr>
      <w:r>
        <w:t>Short answer section</w:t>
      </w:r>
    </w:p>
    <w:p w14:paraId="0BA244BB" w14:textId="7AA596EC" w:rsidR="001158EE" w:rsidRDefault="001158EE" w:rsidP="001158EE">
      <w:pPr>
        <w:pStyle w:val="Pquestionheadingsx1stafterhead"/>
      </w:pPr>
      <w:r>
        <w:t xml:space="preserve">Question </w:t>
      </w:r>
      <w:r w:rsidR="00FC003A">
        <w:t>9</w:t>
      </w:r>
      <w:r>
        <w:tab/>
      </w:r>
      <w:r w:rsidR="0028166A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DC03BA">
        <w:rPr>
          <w:rStyle w:val="Cmarkslabel"/>
        </w:rPr>
        <w:t>s</w:t>
      </w:r>
      <w:r>
        <w:tab/>
      </w:r>
      <w:r w:rsidR="00246575">
        <w:t>[2.1, 2.2</w:t>
      </w:r>
      <w:r w:rsidR="006456B9">
        <w:t>, 2.5</w:t>
      </w:r>
      <w:r w:rsidR="00246575">
        <w:t>]</w:t>
      </w:r>
    </w:p>
    <w:p w14:paraId="63FBA68D" w14:textId="77777777" w:rsidR="007714F5" w:rsidRPr="00E33901" w:rsidRDefault="007714F5" w:rsidP="007714F5">
      <w:pPr>
        <w:pStyle w:val="Pquestiontextpartsa"/>
        <w:rPr>
          <w:sz w:val="16"/>
          <w:szCs w:val="16"/>
        </w:rPr>
      </w:pPr>
      <w:r>
        <w:rPr>
          <w:b/>
        </w:rPr>
        <w:t>(</w:t>
      </w:r>
      <w:r w:rsidRPr="00E33901">
        <w:rPr>
          <w:b/>
        </w:rPr>
        <w:t>a)</w:t>
      </w:r>
      <w:r>
        <w:rPr>
          <w:b/>
        </w:rPr>
        <w:tab/>
      </w:r>
      <w:r w:rsidRPr="00E33901">
        <w:t xml:space="preserve">In a right-angled triangle, the </w:t>
      </w:r>
      <w:r w:rsidRPr="00791ECC">
        <w:rPr>
          <w:u w:val="single"/>
        </w:rPr>
        <w:t xml:space="preserve">hypotenuse </w:t>
      </w:r>
      <w:r w:rsidRPr="00E33901">
        <w:t>is the side opposite the right angle.</w:t>
      </w:r>
    </w:p>
    <w:p w14:paraId="48315B92" w14:textId="77777777" w:rsidR="007714F5" w:rsidRPr="00E33901" w:rsidRDefault="007714F5" w:rsidP="007714F5">
      <w:pPr>
        <w:pStyle w:val="Pquestiontextpartsa"/>
      </w:pPr>
      <w:r w:rsidRPr="00E33901">
        <w:rPr>
          <w:b/>
        </w:rPr>
        <w:t>(b)</w:t>
      </w:r>
      <w:r>
        <w:tab/>
      </w:r>
      <w:r w:rsidRPr="00E33901">
        <w:t xml:space="preserve">To find the length of the </w:t>
      </w:r>
      <w:r w:rsidRPr="00791ECC">
        <w:rPr>
          <w:u w:val="single"/>
        </w:rPr>
        <w:t>hypotenuse</w:t>
      </w:r>
      <w:r w:rsidRPr="00E33901">
        <w:t xml:space="preserve">, we take the square root of the sum of the squares of the two </w:t>
      </w:r>
      <w:r w:rsidRPr="00791ECC">
        <w:rPr>
          <w:u w:val="single"/>
        </w:rPr>
        <w:t>shorter</w:t>
      </w:r>
      <w:r>
        <w:t xml:space="preserve"> </w:t>
      </w:r>
      <w:r w:rsidRPr="00E33901">
        <w:t>sides.</w:t>
      </w:r>
    </w:p>
    <w:p w14:paraId="2892BC8B" w14:textId="164232A1" w:rsidR="007714F5" w:rsidRPr="00E33901" w:rsidRDefault="007714F5" w:rsidP="007714F5">
      <w:pPr>
        <w:pStyle w:val="Pquestiontextpartsa"/>
      </w:pPr>
      <w:r w:rsidRPr="00E33901">
        <w:rPr>
          <w:b/>
        </w:rPr>
        <w:t>(c)</w:t>
      </w:r>
      <w:r>
        <w:tab/>
      </w:r>
      <w:r w:rsidRPr="00E33901">
        <w:t xml:space="preserve">By showing that the numbers in </w:t>
      </w:r>
      <w:r w:rsidRPr="0099495C">
        <w:rPr>
          <w:u w:val="single"/>
        </w:rPr>
        <w:t>Pythagorean triples</w:t>
      </w:r>
      <w:r w:rsidRPr="0099495C">
        <w:t xml:space="preserve"> satisfy Pythagoras’ </w:t>
      </w:r>
      <w:r w:rsidR="009A0523">
        <w:rPr>
          <w:u w:val="single"/>
        </w:rPr>
        <w:t>t</w:t>
      </w:r>
      <w:r w:rsidRPr="0099495C">
        <w:rPr>
          <w:u w:val="single"/>
        </w:rPr>
        <w:t>heorem</w:t>
      </w:r>
      <w:r w:rsidRPr="0099495C">
        <w:t xml:space="preserve">, we show that these numbers could represent the lengths of sides of a </w:t>
      </w:r>
      <w:r w:rsidRPr="0099495C">
        <w:rPr>
          <w:u w:val="single"/>
        </w:rPr>
        <w:t>right-angled triangle</w:t>
      </w:r>
      <w:r w:rsidRPr="0099495C">
        <w:t>.</w:t>
      </w:r>
      <w:r w:rsidRPr="00E33901" w:rsidDel="00B11610">
        <w:t xml:space="preserve"> </w:t>
      </w:r>
    </w:p>
    <w:p w14:paraId="437007C0" w14:textId="58178AEB" w:rsidR="00F551F2" w:rsidRDefault="00F551F2" w:rsidP="00F551F2">
      <w:pPr>
        <w:pStyle w:val="Pquestionheadingsx1stafterhead"/>
      </w:pPr>
      <w:r>
        <w:t xml:space="preserve">Question </w:t>
      </w:r>
      <w:r w:rsidR="00FC003A">
        <w:t>10</w:t>
      </w:r>
      <w:r>
        <w:tab/>
      </w:r>
      <w:r w:rsidR="006456B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</w:t>
      </w:r>
      <w:r w:rsidR="00A869D1">
        <w:t>.</w:t>
      </w:r>
      <w:r w:rsidR="006456B9">
        <w:t>4</w:t>
      </w:r>
      <w:r>
        <w:t>]</w:t>
      </w:r>
    </w:p>
    <w:p w14:paraId="79CC9655" w14:textId="61368E17" w:rsidR="007714F5" w:rsidRPr="00103E9D" w:rsidRDefault="00282AC0" w:rsidP="007714F5">
      <w:pPr>
        <w:pStyle w:val="Pquestiontextpartsa"/>
      </w:pPr>
      <w:r w:rsidRPr="00282AC0">
        <w:rPr>
          <w:b/>
        </w:rPr>
        <w:t>(a)</w:t>
      </w:r>
      <w:r w:rsidRPr="00282AC0">
        <w:rPr>
          <w:b/>
        </w:rPr>
        <w:tab/>
      </w:r>
      <w:r w:rsidR="007714F5" w:rsidRPr="00103E9D">
        <w:t>Bill’s incorrect step:</w:t>
      </w:r>
      <w:r w:rsidR="007714F5">
        <w:t xml:space="preserve"> </w:t>
      </w:r>
      <w:r w:rsidR="007714F5" w:rsidRPr="00103E9D">
        <w:t>17</w:t>
      </w:r>
      <w:r w:rsidR="007714F5" w:rsidRPr="00103E9D">
        <w:rPr>
          <w:vertAlign w:val="superscript"/>
        </w:rPr>
        <w:t>2</w:t>
      </w:r>
      <w:r w:rsidR="007714F5" w:rsidRPr="00103E9D">
        <w:t xml:space="preserve"> + 20</w:t>
      </w:r>
      <w:r w:rsidR="007714F5" w:rsidRPr="00103E9D">
        <w:rPr>
          <w:vertAlign w:val="superscript"/>
        </w:rPr>
        <w:t>2</w:t>
      </w:r>
      <w:r w:rsidR="007714F5" w:rsidRPr="00103E9D">
        <w:t xml:space="preserve"> = </w:t>
      </w:r>
      <w:r w:rsidR="007714F5" w:rsidRPr="00103E9D">
        <w:rPr>
          <w:i/>
        </w:rPr>
        <w:t>k</w:t>
      </w:r>
      <w:r w:rsidR="007714F5" w:rsidRPr="00103E9D">
        <w:rPr>
          <w:vertAlign w:val="superscript"/>
        </w:rPr>
        <w:t>2</w:t>
      </w:r>
      <w:r w:rsidR="007714F5" w:rsidRPr="00103E9D">
        <w:t xml:space="preserve"> </w:t>
      </w:r>
    </w:p>
    <w:p w14:paraId="1863E24F" w14:textId="38B022A8" w:rsidR="007714F5" w:rsidRDefault="007714F5" w:rsidP="007714F5">
      <w:pPr>
        <w:pStyle w:val="Pquestiontextmainstem"/>
        <w:ind w:left="426"/>
        <w:rPr>
          <w:b/>
        </w:rPr>
      </w:pPr>
      <w:r w:rsidRPr="00103E9D">
        <w:t>Jan’s incorrect step: 3</w:t>
      </w:r>
      <w:r w:rsidRPr="00103E9D">
        <w:rPr>
          <w:vertAlign w:val="superscript"/>
        </w:rPr>
        <w:t>2</w:t>
      </w:r>
      <w:r w:rsidRPr="00103E9D">
        <w:t xml:space="preserve"> = </w:t>
      </w:r>
      <w:r w:rsidRPr="00103E9D">
        <w:rPr>
          <w:i/>
        </w:rPr>
        <w:t>k</w:t>
      </w:r>
      <w:r w:rsidRPr="00103E9D">
        <w:rPr>
          <w:vertAlign w:val="superscript"/>
        </w:rPr>
        <w:t>2</w:t>
      </w:r>
    </w:p>
    <w:p w14:paraId="1593B751" w14:textId="6DDB50FC" w:rsidR="007714F5" w:rsidRPr="00103E9D" w:rsidRDefault="00282AC0" w:rsidP="007714F5">
      <w:pPr>
        <w:pStyle w:val="Pquestiontextpartsa"/>
      </w:pPr>
      <w:r w:rsidRPr="00282AC0">
        <w:rPr>
          <w:b/>
        </w:rPr>
        <w:t>(b)</w:t>
      </w:r>
      <w:r w:rsidR="007714F5">
        <w:rPr>
          <w:b/>
        </w:rPr>
        <w:tab/>
      </w:r>
      <w:r w:rsidR="007714F5" w:rsidRPr="00103E9D">
        <w:t xml:space="preserve">Bill </w:t>
      </w:r>
      <w:r w:rsidR="007714F5">
        <w:t>thinks</w:t>
      </w:r>
      <w:r w:rsidR="007714F5" w:rsidRPr="00103E9D">
        <w:t xml:space="preserve"> that </w:t>
      </w:r>
      <w:r w:rsidR="007714F5" w:rsidRPr="00103E9D">
        <w:rPr>
          <w:i/>
        </w:rPr>
        <w:t>k</w:t>
      </w:r>
      <w:r w:rsidR="007714F5" w:rsidRPr="00103E9D">
        <w:t xml:space="preserve"> was the hypotenuse. His first step should </w:t>
      </w:r>
      <w:r w:rsidR="007714F5">
        <w:t>be</w:t>
      </w:r>
      <w:r w:rsidR="007714F5" w:rsidRPr="00103E9D">
        <w:t xml:space="preserve"> </w:t>
      </w:r>
      <w:r w:rsidR="007714F5" w:rsidRPr="00103E9D">
        <w:rPr>
          <w:i/>
        </w:rPr>
        <w:t>k</w:t>
      </w:r>
      <w:r w:rsidR="007714F5" w:rsidRPr="00103E9D">
        <w:rPr>
          <w:vertAlign w:val="superscript"/>
        </w:rPr>
        <w:t>2</w:t>
      </w:r>
      <w:r w:rsidR="007714F5" w:rsidRPr="00103E9D">
        <w:t xml:space="preserve"> = 20</w:t>
      </w:r>
      <w:r w:rsidR="007714F5" w:rsidRPr="00103E9D">
        <w:rPr>
          <w:vertAlign w:val="superscript"/>
        </w:rPr>
        <w:t>2</w:t>
      </w:r>
      <w:r w:rsidR="007714F5" w:rsidRPr="00103E9D">
        <w:t xml:space="preserve"> – 17</w:t>
      </w:r>
      <w:r w:rsidR="007714F5" w:rsidRPr="00103E9D">
        <w:rPr>
          <w:vertAlign w:val="superscript"/>
        </w:rPr>
        <w:t xml:space="preserve">2 </w:t>
      </w:r>
      <w:r w:rsidR="007714F5" w:rsidRPr="00103E9D">
        <w:t xml:space="preserve">or </w:t>
      </w:r>
      <w:r w:rsidR="007714F5" w:rsidRPr="00103E9D">
        <w:rPr>
          <w:i/>
        </w:rPr>
        <w:t xml:space="preserve"> k</w:t>
      </w:r>
      <w:r w:rsidR="007714F5" w:rsidRPr="00103E9D">
        <w:rPr>
          <w:vertAlign w:val="superscript"/>
        </w:rPr>
        <w:t xml:space="preserve">2 </w:t>
      </w:r>
      <w:r w:rsidR="007714F5" w:rsidRPr="00103E9D">
        <w:t>+ 17</w:t>
      </w:r>
      <w:r w:rsidR="007714F5" w:rsidRPr="00103E9D">
        <w:rPr>
          <w:vertAlign w:val="superscript"/>
        </w:rPr>
        <w:t>2</w:t>
      </w:r>
      <w:r w:rsidR="007714F5" w:rsidRPr="00103E9D">
        <w:t xml:space="preserve"> = 20</w:t>
      </w:r>
      <w:r w:rsidR="007714F5" w:rsidRPr="00103E9D">
        <w:rPr>
          <w:vertAlign w:val="superscript"/>
        </w:rPr>
        <w:t>2</w:t>
      </w:r>
      <w:r w:rsidR="007714F5" w:rsidRPr="00103E9D">
        <w:t>.</w:t>
      </w:r>
    </w:p>
    <w:p w14:paraId="794711C3" w14:textId="4F985457" w:rsidR="00282AC0" w:rsidRPr="00282AC0" w:rsidRDefault="007714F5" w:rsidP="007714F5">
      <w:pPr>
        <w:pStyle w:val="Pquestiontextpartsa"/>
        <w:rPr>
          <w:b/>
        </w:rPr>
      </w:pPr>
      <w:r w:rsidRPr="00103E9D">
        <w:rPr>
          <w:b/>
        </w:rPr>
        <w:tab/>
      </w:r>
      <w:r>
        <w:t>Jan incorrectly subtracts</w:t>
      </w:r>
      <w:r w:rsidRPr="00103E9D">
        <w:t xml:space="preserve"> 17 from 20 before squaring the values.</w:t>
      </w:r>
    </w:p>
    <w:p w14:paraId="3AB4B224" w14:textId="2598F1B0" w:rsidR="00AA27EC" w:rsidRDefault="00637783" w:rsidP="00AA27EC">
      <w:pPr>
        <w:pStyle w:val="Pquestionheadingsx1stafterhead"/>
      </w:pPr>
      <w:r>
        <w:t xml:space="preserve">Question </w:t>
      </w:r>
      <w:r w:rsidR="00FC003A">
        <w:t>11</w:t>
      </w:r>
      <w:r w:rsidR="00AA27EC">
        <w:tab/>
      </w:r>
      <w:r w:rsidR="006456B9">
        <w:rPr>
          <w:rStyle w:val="Cmarkslabel"/>
        </w:rPr>
        <w:t>2</w:t>
      </w:r>
      <w:r w:rsidR="00AA27EC" w:rsidRPr="001B433F">
        <w:rPr>
          <w:rStyle w:val="Cmarkslabel"/>
        </w:rPr>
        <w:t xml:space="preserve"> mark</w:t>
      </w:r>
      <w:r w:rsidR="006456B9">
        <w:rPr>
          <w:rStyle w:val="Cmarkslabel"/>
        </w:rPr>
        <w:t>s</w:t>
      </w:r>
      <w:r w:rsidR="00AA27EC">
        <w:tab/>
        <w:t>[</w:t>
      </w:r>
      <w:r w:rsidR="00246575">
        <w:t>2</w:t>
      </w:r>
      <w:r w:rsidR="00A869D1">
        <w:t>.</w:t>
      </w:r>
      <w:r w:rsidR="00DC03BA">
        <w:t>1</w:t>
      </w:r>
      <w:r w:rsidR="00AA27EC">
        <w:t>]</w:t>
      </w:r>
    </w:p>
    <w:p w14:paraId="71AACEF3" w14:textId="17CC0207" w:rsidR="00FC4E7E" w:rsidRPr="009D1D70" w:rsidRDefault="00FC4E7E" w:rsidP="00FC4E7E">
      <w:pPr>
        <w:pStyle w:val="Pquestiontextmainstem"/>
        <w:rPr>
          <w:b/>
        </w:rPr>
      </w:pPr>
      <w:r w:rsidRPr="009D1D70">
        <w:t>Δ</w:t>
      </w:r>
      <w:r w:rsidRPr="00FC4E7E">
        <w:rPr>
          <w:i/>
        </w:rPr>
        <w:t>DEF</w:t>
      </w:r>
      <w:r>
        <w:t>:</w:t>
      </w:r>
    </w:p>
    <w:p w14:paraId="40D22E7F" w14:textId="087677C6" w:rsidR="00FC4E7E" w:rsidRPr="009D1D70" w:rsidRDefault="00FC4E7E" w:rsidP="00FC4E7E">
      <w:pPr>
        <w:pStyle w:val="Pquestiontextmainstem"/>
      </w:pPr>
      <w:r w:rsidRPr="009D1D70">
        <w:t>125</w:t>
      </w:r>
      <w:r w:rsidRPr="009D1D70">
        <w:rPr>
          <w:vertAlign w:val="superscript"/>
        </w:rPr>
        <w:t>2</w:t>
      </w:r>
      <w:r w:rsidRPr="009D1D70">
        <w:t xml:space="preserve"> + 131.25</w:t>
      </w:r>
      <w:r w:rsidRPr="009D1D70">
        <w:rPr>
          <w:vertAlign w:val="superscript"/>
        </w:rPr>
        <w:t>2</w:t>
      </w:r>
      <w:r w:rsidRPr="009D1D70">
        <w:t xml:space="preserve"> = 32851.5625</w:t>
      </w:r>
    </w:p>
    <w:p w14:paraId="5A4E9F78" w14:textId="43DDA75E" w:rsidR="00FC4E7E" w:rsidRPr="009D1D70" w:rsidRDefault="00FC4E7E" w:rsidP="00FC4E7E">
      <w:pPr>
        <w:pStyle w:val="Pquestiontextmainstem"/>
      </w:pPr>
      <w:r w:rsidRPr="009D1D70">
        <w:t>181.25</w:t>
      </w:r>
      <w:r w:rsidRPr="009D1D70">
        <w:rPr>
          <w:vertAlign w:val="superscript"/>
        </w:rPr>
        <w:t>2</w:t>
      </w:r>
      <w:r w:rsidRPr="009D1D70">
        <w:t xml:space="preserve"> = 32851.5625</w:t>
      </w:r>
    </w:p>
    <w:p w14:paraId="15489690" w14:textId="296AA315" w:rsidR="00FC4E7E" w:rsidRPr="009D1D70" w:rsidRDefault="00FC4E7E" w:rsidP="00FC4E7E">
      <w:pPr>
        <w:pStyle w:val="Pquestiontextmainstem"/>
      </w:pPr>
      <w:r w:rsidRPr="009D1D70">
        <w:t>9.7</w:t>
      </w:r>
      <w:r w:rsidRPr="009D1D70">
        <w:rPr>
          <w:vertAlign w:val="superscript"/>
        </w:rPr>
        <w:t>2</w:t>
      </w:r>
      <w:r w:rsidRPr="009D1D70">
        <w:t xml:space="preserve"> + 9.06</w:t>
      </w:r>
      <w:r w:rsidRPr="009D1D70">
        <w:rPr>
          <w:vertAlign w:val="superscript"/>
        </w:rPr>
        <w:t>2</w:t>
      </w:r>
      <w:r w:rsidRPr="009D1D70">
        <w:t xml:space="preserve"> = 13.273</w:t>
      </w:r>
      <w:r w:rsidRPr="009D1D70">
        <w:rPr>
          <w:vertAlign w:val="superscript"/>
        </w:rPr>
        <w:t>2</w:t>
      </w:r>
    </w:p>
    <w:p w14:paraId="1CC4CF3B" w14:textId="38FF6828" w:rsidR="00FC4E7E" w:rsidRPr="009D1D70" w:rsidRDefault="00FC4E7E" w:rsidP="00FC4E7E">
      <w:pPr>
        <w:pStyle w:val="Pquestiontextmainstem"/>
      </w:pPr>
      <w:r w:rsidRPr="009D1D70">
        <w:t xml:space="preserve">Pythagoras’ </w:t>
      </w:r>
      <w:r w:rsidR="00ED5340">
        <w:t>t</w:t>
      </w:r>
      <w:r w:rsidRPr="009D1D70">
        <w:t>heorem holds</w:t>
      </w:r>
      <w:r w:rsidR="00ED5340">
        <w:t>.</w:t>
      </w:r>
    </w:p>
    <w:p w14:paraId="454ED7C2" w14:textId="738D0A19" w:rsidR="00FC4E7E" w:rsidRPr="009D1D70" w:rsidRDefault="00FC4E7E" w:rsidP="00FC4E7E">
      <w:pPr>
        <w:pStyle w:val="Pquestiontextmainstem"/>
      </w:pPr>
      <w:r w:rsidRPr="009D1D70">
        <w:t>Δ</w:t>
      </w:r>
      <w:r w:rsidRPr="00ED5340">
        <w:rPr>
          <w:i/>
        </w:rPr>
        <w:t>DEF</w:t>
      </w:r>
      <w:r w:rsidRPr="009D1D70">
        <w:t xml:space="preserve"> contain</w:t>
      </w:r>
      <w:r w:rsidR="00ED5340">
        <w:t>s</w:t>
      </w:r>
      <w:r w:rsidRPr="009D1D70">
        <w:t xml:space="preserve"> a right angl</w:t>
      </w:r>
      <w:r w:rsidR="00ED5340">
        <w:t xml:space="preserve">e </w:t>
      </w:r>
      <w:r w:rsidRPr="009D1D70">
        <w:t xml:space="preserve">at </w:t>
      </w:r>
      <w:r w:rsidRPr="00ED5340">
        <w:rPr>
          <w:i/>
        </w:rPr>
        <w:t>D</w:t>
      </w:r>
      <w:r w:rsidRPr="009D1D70">
        <w:t>.</w:t>
      </w:r>
    </w:p>
    <w:p w14:paraId="3D986218" w14:textId="68A5CEB3" w:rsidR="00FC4E7E" w:rsidRPr="00FC4E7E" w:rsidRDefault="00FC4E7E" w:rsidP="00FC4E7E">
      <w:pPr>
        <w:pStyle w:val="Pquestiontextmainstem"/>
      </w:pPr>
      <w:r w:rsidRPr="009D1D70">
        <w:lastRenderedPageBreak/>
        <w:t>Δ</w:t>
      </w:r>
      <w:r w:rsidRPr="00FC4E7E">
        <w:rPr>
          <w:i/>
        </w:rPr>
        <w:t>ABC</w:t>
      </w:r>
      <w:r>
        <w:t>:</w:t>
      </w:r>
    </w:p>
    <w:p w14:paraId="19F80F42" w14:textId="6D10C083" w:rsidR="00FC4E7E" w:rsidRPr="009D1D70" w:rsidRDefault="00FC4E7E" w:rsidP="00FC4E7E">
      <w:pPr>
        <w:pStyle w:val="Pquestiontextmainstem"/>
      </w:pPr>
      <w:r w:rsidRPr="009D1D70">
        <w:t>10.22</w:t>
      </w:r>
      <w:r w:rsidRPr="009D1D70">
        <w:rPr>
          <w:vertAlign w:val="superscript"/>
        </w:rPr>
        <w:t>2</w:t>
      </w:r>
      <w:r w:rsidRPr="009D1D70">
        <w:t xml:space="preserve"> + 7.66</w:t>
      </w:r>
      <w:r w:rsidRPr="009D1D70">
        <w:rPr>
          <w:vertAlign w:val="superscript"/>
        </w:rPr>
        <w:t>2</w:t>
      </w:r>
      <w:r w:rsidRPr="009D1D70">
        <w:t xml:space="preserve"> = 163.124</w:t>
      </w:r>
    </w:p>
    <w:p w14:paraId="5C6E16F7" w14:textId="36B65DF9" w:rsidR="00FC4E7E" w:rsidRPr="009D1D70" w:rsidRDefault="00FC4E7E" w:rsidP="00FC4E7E">
      <w:pPr>
        <w:pStyle w:val="Pquestiontextmainstem"/>
      </w:pPr>
      <w:r w:rsidRPr="009D1D70">
        <w:t>12.16</w:t>
      </w:r>
      <w:r w:rsidRPr="009D1D70">
        <w:rPr>
          <w:vertAlign w:val="superscript"/>
        </w:rPr>
        <w:t>2</w:t>
      </w:r>
      <w:r w:rsidRPr="009D1D70">
        <w:t xml:space="preserve"> = 147.8656</w:t>
      </w:r>
    </w:p>
    <w:p w14:paraId="0673E038" w14:textId="0D3FE104" w:rsidR="00FC4E7E" w:rsidRPr="009D1D70" w:rsidRDefault="00FC4E7E" w:rsidP="00FC4E7E">
      <w:pPr>
        <w:pStyle w:val="Pquestiontextmainstem"/>
      </w:pPr>
      <w:r w:rsidRPr="009D1D70">
        <w:t>10.22</w:t>
      </w:r>
      <w:r w:rsidRPr="009D1D70">
        <w:rPr>
          <w:vertAlign w:val="superscript"/>
        </w:rPr>
        <w:t>2</w:t>
      </w:r>
      <w:r w:rsidRPr="009D1D70">
        <w:t xml:space="preserve"> + 7.66</w:t>
      </w:r>
      <w:r w:rsidRPr="009D1D70">
        <w:rPr>
          <w:vertAlign w:val="superscript"/>
        </w:rPr>
        <w:t xml:space="preserve">2 </w:t>
      </w:r>
      <w:r w:rsidRPr="009D1D70">
        <w:t>≠ 12.16</w:t>
      </w:r>
      <w:r w:rsidRPr="009D1D70">
        <w:rPr>
          <w:vertAlign w:val="superscript"/>
        </w:rPr>
        <w:t>2</w:t>
      </w:r>
    </w:p>
    <w:p w14:paraId="266D79B2" w14:textId="3B588E45" w:rsidR="00FC4E7E" w:rsidRPr="009D1D70" w:rsidRDefault="00FC4E7E" w:rsidP="00FC4E7E">
      <w:pPr>
        <w:pStyle w:val="Pquestiontextmainstem"/>
      </w:pPr>
      <w:r w:rsidRPr="009D1D70">
        <w:t xml:space="preserve">Pythagoras’ </w:t>
      </w:r>
      <w:r w:rsidR="00ED5340">
        <w:t>t</w:t>
      </w:r>
      <w:r w:rsidRPr="009D1D70">
        <w:t>heorem does not hold.</w:t>
      </w:r>
    </w:p>
    <w:p w14:paraId="44ACE683" w14:textId="5A40C239" w:rsidR="00AA27EC" w:rsidRDefault="00FC4E7E" w:rsidP="00FC4E7E">
      <w:pPr>
        <w:pStyle w:val="Pquestiontextmainstem"/>
      </w:pPr>
      <w:r w:rsidRPr="009D1D70">
        <w:t>Δ</w:t>
      </w:r>
      <w:r w:rsidRPr="00ED5340">
        <w:rPr>
          <w:i/>
        </w:rPr>
        <w:t>ABC</w:t>
      </w:r>
      <w:r w:rsidRPr="009D1D70">
        <w:t xml:space="preserve"> does not contain a right angle.</w:t>
      </w:r>
    </w:p>
    <w:p w14:paraId="490FEAD3" w14:textId="0530DC84" w:rsidR="00AA27EC" w:rsidRDefault="00637783" w:rsidP="00414F73">
      <w:pPr>
        <w:pStyle w:val="Pquestionheadingsx"/>
      </w:pPr>
      <w:r>
        <w:t>Question 1</w:t>
      </w:r>
      <w:r w:rsidR="00FC003A">
        <w:t>2</w:t>
      </w:r>
      <w:r w:rsidR="00AA27EC">
        <w:tab/>
      </w:r>
      <w:r w:rsidR="00246575" w:rsidRPr="00246575">
        <w:rPr>
          <w:rStyle w:val="Cmarkslabel"/>
        </w:rPr>
        <w:t>2</w:t>
      </w:r>
      <w:r w:rsidR="00AA27EC" w:rsidRPr="00246575">
        <w:rPr>
          <w:rStyle w:val="Cmarkslabel"/>
        </w:rPr>
        <w:t xml:space="preserve"> marks</w:t>
      </w:r>
      <w:r w:rsidR="00AA27EC" w:rsidRPr="00246575">
        <w:tab/>
        <w:t>[</w:t>
      </w:r>
      <w:r w:rsidR="00246575" w:rsidRPr="00246575">
        <w:t>2.</w:t>
      </w:r>
      <w:r w:rsidR="006456B9">
        <w:t>1</w:t>
      </w:r>
      <w:r w:rsidR="00AA27EC" w:rsidRPr="00246575">
        <w:t>]</w:t>
      </w:r>
    </w:p>
    <w:p w14:paraId="7DCE4996" w14:textId="77777777" w:rsidR="007D54AC" w:rsidRPr="00610589" w:rsidRDefault="007D54AC" w:rsidP="007D54AC">
      <w:pPr>
        <w:pStyle w:val="Pquestiontextpartsa"/>
      </w:pPr>
      <w:r w:rsidRPr="00610589">
        <w:rPr>
          <w:b/>
        </w:rPr>
        <w:t>(a)</w:t>
      </w:r>
      <w:r w:rsidRPr="00610589">
        <w:rPr>
          <w:b/>
        </w:rPr>
        <w:tab/>
      </w:r>
      <w:r w:rsidRPr="00610589">
        <w:rPr>
          <w:i/>
        </w:rPr>
        <w:t>t</w:t>
      </w:r>
      <w:r w:rsidRPr="00610589">
        <w:rPr>
          <w:vertAlign w:val="superscript"/>
        </w:rPr>
        <w:t>2</w:t>
      </w:r>
      <w:r w:rsidRPr="00610589">
        <w:t xml:space="preserve"> + 8.6</w:t>
      </w:r>
      <w:r w:rsidRPr="00610589">
        <w:rPr>
          <w:vertAlign w:val="superscript"/>
        </w:rPr>
        <w:t>2</w:t>
      </w:r>
      <w:r w:rsidRPr="00610589">
        <w:t xml:space="preserve"> = 18.3</w:t>
      </w:r>
      <w:r w:rsidRPr="00610589">
        <w:rPr>
          <w:vertAlign w:val="superscript"/>
        </w:rPr>
        <w:t>2</w:t>
      </w:r>
    </w:p>
    <w:p w14:paraId="6DEA0144" w14:textId="77777777" w:rsidR="007D54AC" w:rsidRPr="00610589" w:rsidRDefault="007D54AC" w:rsidP="007D54AC">
      <w:pPr>
        <w:pStyle w:val="Pquestiontextpartsa"/>
      </w:pPr>
      <w:r w:rsidRPr="00610589">
        <w:rPr>
          <w:b/>
        </w:rPr>
        <w:t>(b)</w:t>
      </w:r>
      <w:r w:rsidRPr="00610589">
        <w:rPr>
          <w:b/>
        </w:rPr>
        <w:tab/>
      </w:r>
      <w:r w:rsidRPr="00610589">
        <w:rPr>
          <w:i/>
        </w:rPr>
        <w:t>y</w:t>
      </w:r>
      <w:r w:rsidRPr="00610589">
        <w:rPr>
          <w:vertAlign w:val="superscript"/>
        </w:rPr>
        <w:t>2</w:t>
      </w:r>
      <w:r w:rsidRPr="00610589">
        <w:t xml:space="preserve"> + </w:t>
      </w:r>
      <w:r w:rsidRPr="00610589">
        <w:rPr>
          <w:i/>
        </w:rPr>
        <w:t>z</w:t>
      </w:r>
      <w:r w:rsidRPr="00610589">
        <w:rPr>
          <w:vertAlign w:val="superscript"/>
        </w:rPr>
        <w:t>2</w:t>
      </w:r>
      <w:r w:rsidRPr="00610589">
        <w:t xml:space="preserve"> = </w:t>
      </w:r>
      <w:r w:rsidRPr="00610589">
        <w:rPr>
          <w:i/>
        </w:rPr>
        <w:t>x</w:t>
      </w:r>
      <w:r w:rsidRPr="00610589">
        <w:rPr>
          <w:vertAlign w:val="superscript"/>
        </w:rPr>
        <w:t>2</w:t>
      </w:r>
      <w:r w:rsidRPr="00610589">
        <w:t xml:space="preserve"> or </w:t>
      </w:r>
      <w:r w:rsidRPr="00610589">
        <w:rPr>
          <w:i/>
        </w:rPr>
        <w:t>x</w:t>
      </w:r>
      <w:r w:rsidRPr="00610589">
        <w:rPr>
          <w:vertAlign w:val="superscript"/>
        </w:rPr>
        <w:t xml:space="preserve">2 </w:t>
      </w:r>
      <w:r w:rsidRPr="00610589">
        <w:t xml:space="preserve">= </w:t>
      </w:r>
      <w:r w:rsidRPr="00610589">
        <w:rPr>
          <w:i/>
        </w:rPr>
        <w:t>y</w:t>
      </w:r>
      <w:r w:rsidRPr="00610589">
        <w:rPr>
          <w:vertAlign w:val="superscript"/>
        </w:rPr>
        <w:t>2</w:t>
      </w:r>
      <w:r w:rsidRPr="00610589">
        <w:t xml:space="preserve"> + </w:t>
      </w:r>
      <w:r w:rsidRPr="00610589">
        <w:rPr>
          <w:i/>
        </w:rPr>
        <w:t>z</w:t>
      </w:r>
      <w:r w:rsidRPr="00610589">
        <w:rPr>
          <w:vertAlign w:val="superscript"/>
        </w:rPr>
        <w:t>2</w:t>
      </w:r>
    </w:p>
    <w:p w14:paraId="49814120" w14:textId="6ADD063B" w:rsidR="00DC1E49" w:rsidRDefault="00DC1E49" w:rsidP="00414F73">
      <w:pPr>
        <w:pStyle w:val="Pquestionheadingsx"/>
      </w:pPr>
      <w:r>
        <w:t>Question 1</w:t>
      </w:r>
      <w:r w:rsidR="00FC003A">
        <w:t>3</w:t>
      </w:r>
      <w:r>
        <w:tab/>
      </w:r>
      <w:r w:rsidR="006456B9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246575">
        <w:t>2.</w:t>
      </w:r>
      <w:r w:rsidR="006456B9">
        <w:t>1</w:t>
      </w:r>
      <w:r>
        <w:t>]</w:t>
      </w:r>
    </w:p>
    <w:p w14:paraId="563C3B3D" w14:textId="77777777" w:rsidR="007D54AC" w:rsidRPr="00D224E4" w:rsidRDefault="007D54AC" w:rsidP="007D54AC">
      <w:pPr>
        <w:pStyle w:val="Pquestiontextmainstem"/>
      </w:pPr>
      <w:r w:rsidRPr="00D224E4">
        <w:t>Lengths should be very close to accurate in student workings</w:t>
      </w:r>
      <w:r>
        <w:t>.</w:t>
      </w:r>
    </w:p>
    <w:p w14:paraId="5FB9874C" w14:textId="02479A52" w:rsidR="007D54AC" w:rsidRPr="00CF623F" w:rsidRDefault="007D54AC" w:rsidP="007D54AC">
      <w:r w:rsidRPr="00CF623F">
        <w:rPr>
          <w:noProof/>
        </w:rPr>
        <w:drawing>
          <wp:inline distT="0" distB="0" distL="0" distR="0" wp14:anchorId="67703208" wp14:editId="6EE3F644">
            <wp:extent cx="1883391" cy="1154921"/>
            <wp:effectExtent l="0" t="0" r="3175" b="7620"/>
            <wp:docPr id="1" name="Picture 1" descr="ACPM9_PR_2_04ssa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2_04ssa cop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85" cy="11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2934" w14:textId="7AF6C1A8" w:rsidR="00C81833" w:rsidRDefault="00C81833" w:rsidP="00C81833">
      <w:pPr>
        <w:pStyle w:val="Pquestiontextpartsa"/>
      </w:pPr>
    </w:p>
    <w:p w14:paraId="3F372839" w14:textId="4E073A3C" w:rsidR="000432B1" w:rsidRDefault="000432B1" w:rsidP="000432B1">
      <w:pPr>
        <w:pStyle w:val="Pquestionheadingsx1stafterhead"/>
      </w:pPr>
      <w:r>
        <w:t>Question 1</w:t>
      </w:r>
      <w:r w:rsidR="00FC003A">
        <w:t>4</w:t>
      </w:r>
      <w:r>
        <w:tab/>
      </w:r>
      <w:r w:rsidR="006456B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6456B9">
        <w:t>2</w:t>
      </w:r>
      <w:r>
        <w:t>]</w:t>
      </w:r>
    </w:p>
    <w:p w14:paraId="6F6056B4" w14:textId="3430A720" w:rsidR="007D54AC" w:rsidRPr="00393F7A" w:rsidRDefault="007D54AC" w:rsidP="007D54AC">
      <w:pPr>
        <w:pStyle w:val="Pquestiontextmainstem"/>
        <w:rPr>
          <w:b/>
        </w:rPr>
      </w:pPr>
      <w:r w:rsidRPr="00393F7A">
        <w:rPr>
          <w:i/>
        </w:rPr>
        <w:t>w</w:t>
      </w:r>
      <w:r w:rsidRPr="00393F7A">
        <w:rPr>
          <w:vertAlign w:val="superscript"/>
        </w:rPr>
        <w:t>2</w:t>
      </w:r>
      <w:r w:rsidRPr="00393F7A">
        <w:t xml:space="preserve"> = 8.88</w:t>
      </w:r>
      <w:r w:rsidRPr="00393F7A">
        <w:rPr>
          <w:vertAlign w:val="superscript"/>
        </w:rPr>
        <w:t>2</w:t>
      </w:r>
      <w:r w:rsidRPr="00393F7A">
        <w:t xml:space="preserve"> + 17.92</w:t>
      </w:r>
      <w:r w:rsidRPr="00393F7A">
        <w:rPr>
          <w:vertAlign w:val="superscript"/>
        </w:rPr>
        <w:t>2</w:t>
      </w:r>
    </w:p>
    <w:p w14:paraId="5DEB2ADB" w14:textId="77777777" w:rsidR="007D54AC" w:rsidRPr="00393F7A" w:rsidRDefault="007D54AC" w:rsidP="007D54AC">
      <w:pPr>
        <w:pStyle w:val="Pquestiontextmainstem"/>
      </w:pPr>
      <w:r w:rsidRPr="00393F7A">
        <w:rPr>
          <w:i/>
        </w:rPr>
        <w:t>w</w:t>
      </w:r>
      <w:r w:rsidRPr="00393F7A">
        <w:rPr>
          <w:vertAlign w:val="superscript"/>
        </w:rPr>
        <w:t>2</w:t>
      </w:r>
      <w:r w:rsidRPr="00393F7A">
        <w:t xml:space="preserve"> = 399.9808</w:t>
      </w:r>
    </w:p>
    <w:p w14:paraId="21D7E9F4" w14:textId="4988496C" w:rsidR="007D54AC" w:rsidRPr="00393F7A" w:rsidRDefault="007D54AC" w:rsidP="007D54AC">
      <w:pPr>
        <w:pStyle w:val="Pquestiontextmainstem"/>
      </w:pPr>
      <w:r w:rsidRPr="00393F7A">
        <w:rPr>
          <w:i/>
        </w:rPr>
        <w:t>w</w:t>
      </w:r>
      <w:r w:rsidRPr="00393F7A">
        <w:t xml:space="preserve"> =</w:t>
      </w:r>
      <w:r w:rsidRPr="00393F7A">
        <w:rPr>
          <w:position w:val="-8"/>
        </w:rPr>
        <w:object w:dxaOrig="1140" w:dyaOrig="360" w14:anchorId="1ED1BD85">
          <v:shape id="_x0000_i1030" type="#_x0000_t75" style="width:56.95pt;height:18.25pt" o:ole="">
            <v:imagedata r:id="rId20" o:title=""/>
          </v:shape>
          <o:OLEObject Type="Embed" ProgID="Equation.DSMT4" ShapeID="_x0000_i1030" DrawAspect="Content" ObjectID="_1537708994" r:id="rId21"/>
        </w:object>
      </w:r>
    </w:p>
    <w:p w14:paraId="7336F9AC" w14:textId="77777777" w:rsidR="007D54AC" w:rsidRPr="00393F7A" w:rsidRDefault="007D54AC" w:rsidP="007D54AC">
      <w:pPr>
        <w:pStyle w:val="Pquestiontextmainstem"/>
      </w:pPr>
      <w:r w:rsidRPr="00393F7A">
        <w:rPr>
          <w:i/>
        </w:rPr>
        <w:t>w</w:t>
      </w:r>
      <w:r w:rsidRPr="00393F7A">
        <w:t xml:space="preserve"> = 19.9951</w:t>
      </w:r>
    </w:p>
    <w:p w14:paraId="11D23D86" w14:textId="1F1538FE" w:rsidR="000432B1" w:rsidRPr="00C81833" w:rsidRDefault="007D54AC" w:rsidP="007D54AC">
      <w:pPr>
        <w:pStyle w:val="Pquestiontextmainstem"/>
      </w:pPr>
      <w:r w:rsidRPr="00393F7A">
        <w:rPr>
          <w:i/>
        </w:rPr>
        <w:t>w</w:t>
      </w:r>
      <w:r w:rsidRPr="00393F7A">
        <w:t xml:space="preserve"> = 20.00 </w:t>
      </w:r>
      <w:r w:rsidRPr="00393F7A">
        <w:rPr>
          <w:lang w:val="en-US"/>
        </w:rPr>
        <w:t>(2 d.p.)</w:t>
      </w:r>
    </w:p>
    <w:p w14:paraId="40C749A7" w14:textId="102C3C00" w:rsidR="00BF1DFA" w:rsidRDefault="00BF1DFA" w:rsidP="00BF1DFA">
      <w:pPr>
        <w:pStyle w:val="Pquestionheadingsx1stafterhead"/>
      </w:pPr>
      <w:r>
        <w:t>Question 1</w:t>
      </w:r>
      <w:r w:rsidR="00FC003A">
        <w:t>5</w:t>
      </w:r>
      <w:r>
        <w:tab/>
      </w:r>
      <w:r w:rsidR="0045039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6456B9">
        <w:t>2</w:t>
      </w:r>
      <w:r>
        <w:t>]</w:t>
      </w:r>
    </w:p>
    <w:p w14:paraId="2BC4F5A6" w14:textId="77777777" w:rsidR="007D54AC" w:rsidRPr="00393F7A" w:rsidRDefault="007D54AC" w:rsidP="007D54AC">
      <w:pPr>
        <w:pStyle w:val="Pquestiontextmainstem"/>
      </w:pPr>
      <w:r w:rsidRPr="00393F7A">
        <w:rPr>
          <w:i/>
        </w:rPr>
        <w:t>m</w:t>
      </w:r>
      <w:r w:rsidRPr="00393F7A">
        <w:rPr>
          <w:vertAlign w:val="superscript"/>
        </w:rPr>
        <w:t>2</w:t>
      </w:r>
      <w:r w:rsidRPr="00393F7A">
        <w:t xml:space="preserve"> = 7</w:t>
      </w:r>
      <w:r w:rsidRPr="00393F7A">
        <w:rPr>
          <w:vertAlign w:val="superscript"/>
        </w:rPr>
        <w:t>2</w:t>
      </w:r>
      <w:r w:rsidRPr="00393F7A">
        <w:t xml:space="preserve"> + 3</w:t>
      </w:r>
      <w:r w:rsidRPr="00393F7A">
        <w:rPr>
          <w:vertAlign w:val="superscript"/>
        </w:rPr>
        <w:t>2</w:t>
      </w:r>
    </w:p>
    <w:p w14:paraId="3E10B048" w14:textId="77777777" w:rsidR="007D54AC" w:rsidRPr="00393F7A" w:rsidRDefault="007D54AC" w:rsidP="007D54AC">
      <w:pPr>
        <w:pStyle w:val="Pquestiontextmainstem"/>
      </w:pPr>
      <w:r w:rsidRPr="00393F7A">
        <w:rPr>
          <w:i/>
        </w:rPr>
        <w:t>m</w:t>
      </w:r>
      <w:r w:rsidRPr="00393F7A">
        <w:rPr>
          <w:vertAlign w:val="superscript"/>
        </w:rPr>
        <w:t xml:space="preserve"> 2</w:t>
      </w:r>
      <w:r w:rsidRPr="00393F7A">
        <w:t xml:space="preserve"> = 49 + 9</w:t>
      </w:r>
    </w:p>
    <w:p w14:paraId="21477EDE" w14:textId="77777777" w:rsidR="007D54AC" w:rsidRPr="00393F7A" w:rsidRDefault="007D54AC" w:rsidP="007D54AC">
      <w:pPr>
        <w:pStyle w:val="Pquestiontextmainstem"/>
      </w:pPr>
      <w:r w:rsidRPr="00393F7A">
        <w:rPr>
          <w:i/>
        </w:rPr>
        <w:t>m</w:t>
      </w:r>
      <w:r w:rsidRPr="00393F7A">
        <w:rPr>
          <w:vertAlign w:val="superscript"/>
        </w:rPr>
        <w:t xml:space="preserve"> 2</w:t>
      </w:r>
      <w:r w:rsidRPr="00393F7A">
        <w:t xml:space="preserve"> = 58</w:t>
      </w:r>
    </w:p>
    <w:p w14:paraId="63E0FB27" w14:textId="0C758310" w:rsidR="00AA27EC" w:rsidRPr="00C81833" w:rsidRDefault="007D54AC" w:rsidP="007D54AC">
      <w:pPr>
        <w:pStyle w:val="Pquestiontextmainstem"/>
      </w:pPr>
      <w:r w:rsidRPr="00393F7A">
        <w:rPr>
          <w:i/>
        </w:rPr>
        <w:t>m</w:t>
      </w:r>
      <w:r w:rsidRPr="00393F7A">
        <w:t xml:space="preserve"> =</w:t>
      </w:r>
      <w:r w:rsidRPr="00393F7A">
        <w:rPr>
          <w:position w:val="-8"/>
        </w:rPr>
        <w:object w:dxaOrig="480" w:dyaOrig="360" w14:anchorId="0C3D6E81">
          <v:shape id="_x0000_i1031" type="#_x0000_t75" style="width:23.65pt;height:18.25pt" o:ole="">
            <v:imagedata r:id="rId22" o:title=""/>
          </v:shape>
          <o:OLEObject Type="Embed" ProgID="Equation.3" ShapeID="_x0000_i1031" DrawAspect="Content" ObjectID="_1537708995" r:id="rId23"/>
        </w:object>
      </w:r>
    </w:p>
    <w:p w14:paraId="7E49631A" w14:textId="1913946E" w:rsidR="000D5728" w:rsidRPr="006D05A3" w:rsidRDefault="000D5728" w:rsidP="000D5728">
      <w:pPr>
        <w:pStyle w:val="Pquestionheadingsx1stafterhead"/>
      </w:pPr>
      <w:r w:rsidRPr="006D05A3">
        <w:t>Question 1</w:t>
      </w:r>
      <w:r w:rsidR="00FC003A">
        <w:t>6</w:t>
      </w:r>
      <w:r w:rsidRPr="006D05A3">
        <w:tab/>
      </w:r>
      <w:r w:rsidR="00246575" w:rsidRPr="006D05A3">
        <w:rPr>
          <w:rStyle w:val="Cmarkslabel"/>
        </w:rPr>
        <w:t>2</w:t>
      </w:r>
      <w:r w:rsidRPr="006D05A3">
        <w:rPr>
          <w:rStyle w:val="Cmarkslabel"/>
        </w:rPr>
        <w:t xml:space="preserve"> marks</w:t>
      </w:r>
      <w:r w:rsidRPr="006D05A3">
        <w:tab/>
        <w:t>[</w:t>
      </w:r>
      <w:r w:rsidR="00246575" w:rsidRPr="006D05A3">
        <w:t>2.3</w:t>
      </w:r>
      <w:r w:rsidRPr="006D05A3">
        <w:t>]</w:t>
      </w:r>
    </w:p>
    <w:p w14:paraId="17344CF8" w14:textId="77777777" w:rsidR="007D54AC" w:rsidRPr="00393F7A" w:rsidRDefault="007D54AC" w:rsidP="007D54AC">
      <w:pPr>
        <w:pStyle w:val="Pquestiontextmainstem"/>
      </w:pPr>
      <w:r w:rsidRPr="00393F7A">
        <w:t xml:space="preserve">Let </w:t>
      </w:r>
      <w:r w:rsidRPr="00393F7A">
        <w:rPr>
          <w:i/>
          <w:iCs/>
        </w:rPr>
        <w:t>x</w:t>
      </w:r>
      <w:r w:rsidRPr="00393F7A">
        <w:t xml:space="preserve"> be the unknown side.</w:t>
      </w:r>
    </w:p>
    <w:p w14:paraId="4C79809D" w14:textId="77777777" w:rsidR="007D54AC" w:rsidRPr="00393F7A" w:rsidRDefault="007D54AC" w:rsidP="007D54AC">
      <w:pPr>
        <w:pStyle w:val="Pquestiontextmainstem"/>
      </w:pPr>
      <w:r w:rsidRPr="00393F7A">
        <w:rPr>
          <w:i/>
          <w:iCs/>
        </w:rPr>
        <w:t>x</w:t>
      </w:r>
      <w:r w:rsidRPr="00393F7A">
        <w:rPr>
          <w:vertAlign w:val="superscript"/>
        </w:rPr>
        <w:t xml:space="preserve"> 2</w:t>
      </w:r>
      <w:r w:rsidRPr="00393F7A">
        <w:t xml:space="preserve"> = 1</w:t>
      </w:r>
      <w:r>
        <w:t>6</w:t>
      </w:r>
      <w:r w:rsidRPr="00393F7A">
        <w:t>.08</w:t>
      </w:r>
      <w:r w:rsidRPr="00393F7A">
        <w:rPr>
          <w:vertAlign w:val="superscript"/>
        </w:rPr>
        <w:t>2</w:t>
      </w:r>
      <w:r w:rsidRPr="00393F7A">
        <w:t xml:space="preserve"> – 6.21</w:t>
      </w:r>
      <w:r w:rsidRPr="00393F7A">
        <w:rPr>
          <w:vertAlign w:val="superscript"/>
        </w:rPr>
        <w:t>2</w:t>
      </w:r>
    </w:p>
    <w:p w14:paraId="6C47DB8D" w14:textId="77777777" w:rsidR="007D54AC" w:rsidRPr="00393F7A" w:rsidRDefault="007D54AC" w:rsidP="007D54AC">
      <w:pPr>
        <w:pStyle w:val="Pquestiontextmainstem"/>
      </w:pPr>
      <w:r w:rsidRPr="00393F7A">
        <w:rPr>
          <w:i/>
          <w:iCs/>
        </w:rPr>
        <w:t>x</w:t>
      </w:r>
      <w:r w:rsidRPr="00393F7A">
        <w:rPr>
          <w:vertAlign w:val="superscript"/>
        </w:rPr>
        <w:t xml:space="preserve"> 2 </w:t>
      </w:r>
      <w:r w:rsidRPr="00393F7A">
        <w:t xml:space="preserve">= </w:t>
      </w:r>
      <w:r>
        <w:t>220.0023</w:t>
      </w:r>
    </w:p>
    <w:p w14:paraId="1BBEAC3B" w14:textId="2A6C1794" w:rsidR="007D54AC" w:rsidRPr="00393F7A" w:rsidRDefault="007D54AC" w:rsidP="007D54AC">
      <w:pPr>
        <w:pStyle w:val="Pquestiontextmainstem"/>
      </w:pPr>
      <w:r w:rsidRPr="00393F7A">
        <w:rPr>
          <w:i/>
          <w:iCs/>
        </w:rPr>
        <w:t>x</w:t>
      </w:r>
      <w:r w:rsidRPr="00393F7A">
        <w:t xml:space="preserve"> =</w:t>
      </w:r>
      <w:r w:rsidR="00FA16F3" w:rsidRPr="00FA16F3">
        <w:rPr>
          <w:position w:val="-8"/>
        </w:rPr>
        <w:object w:dxaOrig="1140" w:dyaOrig="360" w14:anchorId="5DFB460A">
          <v:shape id="_x0000_i1032" type="#_x0000_t75" style="width:56.95pt;height:18.25pt" o:ole="">
            <v:imagedata r:id="rId24" o:title=""/>
          </v:shape>
          <o:OLEObject Type="Embed" ProgID="Equation.DSMT4" ShapeID="_x0000_i1032" DrawAspect="Content" ObjectID="_1537708996" r:id="rId25"/>
        </w:object>
      </w:r>
    </w:p>
    <w:p w14:paraId="5D9E16C4" w14:textId="7CE21E95" w:rsidR="001C3A61" w:rsidRPr="00C81833" w:rsidRDefault="007D54AC" w:rsidP="007D54AC">
      <w:pPr>
        <w:pStyle w:val="Pquestiontextmainstem"/>
      </w:pPr>
      <w:r w:rsidRPr="00393F7A">
        <w:rPr>
          <w:i/>
          <w:iCs/>
        </w:rPr>
        <w:t>x</w:t>
      </w:r>
      <w:r w:rsidRPr="00393F7A">
        <w:t xml:space="preserve"> = 1</w:t>
      </w:r>
      <w:r>
        <w:t>4.83</w:t>
      </w:r>
      <w:r w:rsidRPr="00393F7A">
        <w:t xml:space="preserve"> </w:t>
      </w:r>
      <w:r w:rsidRPr="00393F7A">
        <w:rPr>
          <w:lang w:val="en-US"/>
        </w:rPr>
        <w:t>(2 d.p.)</w:t>
      </w:r>
    </w:p>
    <w:p w14:paraId="05D89105" w14:textId="4EECE633" w:rsidR="00195476" w:rsidRPr="006E532E" w:rsidRDefault="00195476" w:rsidP="00195476">
      <w:pPr>
        <w:pStyle w:val="Pquestionheadingsx1stafterhead"/>
      </w:pPr>
      <w:r w:rsidRPr="006E532E">
        <w:t>Question 1</w:t>
      </w:r>
      <w:r w:rsidR="00FC003A">
        <w:t>7</w:t>
      </w:r>
      <w:r w:rsidRPr="006E532E">
        <w:tab/>
      </w:r>
      <w:r w:rsidR="006456B9">
        <w:rPr>
          <w:rStyle w:val="Cmarkslabel"/>
        </w:rPr>
        <w:t>2</w:t>
      </w:r>
      <w:r w:rsidRPr="006E532E">
        <w:rPr>
          <w:rStyle w:val="Cmarkslabel"/>
        </w:rPr>
        <w:t xml:space="preserve"> marks</w:t>
      </w:r>
      <w:r w:rsidRPr="006E532E">
        <w:tab/>
        <w:t>[</w:t>
      </w:r>
      <w:r w:rsidR="00246575" w:rsidRPr="006E532E">
        <w:t>2.</w:t>
      </w:r>
      <w:r w:rsidR="006456B9">
        <w:t>3</w:t>
      </w:r>
      <w:r w:rsidRPr="006E532E">
        <w:t>]</w:t>
      </w:r>
    </w:p>
    <w:p w14:paraId="31111E03" w14:textId="77777777" w:rsidR="007D54AC" w:rsidRPr="00287A77" w:rsidRDefault="007D54AC" w:rsidP="007D54AC">
      <w:pPr>
        <w:pStyle w:val="Pquestiontextmainstem"/>
      </w:pPr>
      <w:r w:rsidRPr="00287A77">
        <w:rPr>
          <w:i/>
        </w:rPr>
        <w:t>t</w:t>
      </w:r>
      <w:r w:rsidRPr="007D54AC">
        <w:rPr>
          <w:vertAlign w:val="superscript"/>
        </w:rPr>
        <w:t>2</w:t>
      </w:r>
      <w:r w:rsidRPr="00215E09">
        <w:t xml:space="preserve"> + </w:t>
      </w:r>
      <w:r w:rsidRPr="00287A77">
        <w:rPr>
          <w:i/>
        </w:rPr>
        <w:t>t</w:t>
      </w:r>
      <w:r w:rsidRPr="007D54AC">
        <w:rPr>
          <w:vertAlign w:val="superscript"/>
        </w:rPr>
        <w:t>2</w:t>
      </w:r>
      <w:r w:rsidRPr="007D54AC">
        <w:t xml:space="preserve"> =</w:t>
      </w:r>
      <w:r w:rsidRPr="00287A77">
        <w:t xml:space="preserve"> </w:t>
      </w:r>
      <w:r w:rsidRPr="00287A77">
        <w:rPr>
          <w:position w:val="-10"/>
        </w:rPr>
        <w:object w:dxaOrig="700" w:dyaOrig="440" w14:anchorId="3F73873C">
          <v:shape id="_x0000_i1033" type="#_x0000_t75" style="width:35.45pt;height:21.5pt" o:ole="" fillcolor="window">
            <v:imagedata r:id="rId26" o:title=""/>
          </v:shape>
          <o:OLEObject Type="Embed" ProgID="Equation.3" ShapeID="_x0000_i1033" DrawAspect="Content" ObjectID="_1537708997" r:id="rId27"/>
        </w:object>
      </w:r>
    </w:p>
    <w:p w14:paraId="78B91913" w14:textId="77777777" w:rsidR="007D54AC" w:rsidRPr="00287A77" w:rsidRDefault="007D54AC" w:rsidP="007D54AC">
      <w:pPr>
        <w:pStyle w:val="Pquestiontextmainstem"/>
      </w:pPr>
      <w:r w:rsidRPr="00287A77">
        <w:t>2</w:t>
      </w:r>
      <w:r w:rsidRPr="00287A77">
        <w:rPr>
          <w:i/>
        </w:rPr>
        <w:t>t</w:t>
      </w:r>
      <w:r w:rsidRPr="00287A77">
        <w:rPr>
          <w:vertAlign w:val="superscript"/>
        </w:rPr>
        <w:t>2</w:t>
      </w:r>
      <w:r w:rsidRPr="00287A77">
        <w:t xml:space="preserve"> = </w:t>
      </w:r>
      <w:r w:rsidRPr="00287A77">
        <w:rPr>
          <w:position w:val="-10"/>
        </w:rPr>
        <w:object w:dxaOrig="700" w:dyaOrig="440" w14:anchorId="4E17DFCA">
          <v:shape id="_x0000_i1034" type="#_x0000_t75" style="width:35.45pt;height:21.5pt" o:ole="" fillcolor="window">
            <v:imagedata r:id="rId28" o:title=""/>
          </v:shape>
          <o:OLEObject Type="Embed" ProgID="Equation.3" ShapeID="_x0000_i1034" DrawAspect="Content" ObjectID="_1537708998" r:id="rId29"/>
        </w:object>
      </w:r>
    </w:p>
    <w:p w14:paraId="7003F2BF" w14:textId="0DBD72B7" w:rsidR="007D54AC" w:rsidRPr="00287A77" w:rsidRDefault="007D54AC" w:rsidP="007D54AC">
      <w:pPr>
        <w:pStyle w:val="Pquestiontextmainstem"/>
      </w:pPr>
      <w:r w:rsidRPr="00287A77">
        <w:lastRenderedPageBreak/>
        <w:t>2</w:t>
      </w:r>
      <w:r w:rsidRPr="00287A77">
        <w:rPr>
          <w:i/>
        </w:rPr>
        <w:t>t</w:t>
      </w:r>
      <w:r w:rsidRPr="00287A77">
        <w:rPr>
          <w:vertAlign w:val="superscript"/>
        </w:rPr>
        <w:t>2</w:t>
      </w:r>
      <w:r w:rsidRPr="00287A77">
        <w:t xml:space="preserve"> = 20</w:t>
      </w:r>
    </w:p>
    <w:p w14:paraId="62848B89" w14:textId="37E693C6" w:rsidR="007D54AC" w:rsidRPr="00287A77" w:rsidRDefault="007D54AC" w:rsidP="007D54AC">
      <w:pPr>
        <w:pStyle w:val="Pquestiontextmainstem"/>
      </w:pPr>
      <w:r w:rsidRPr="00287A77">
        <w:rPr>
          <w:i/>
        </w:rPr>
        <w:t>t</w:t>
      </w:r>
      <w:r w:rsidRPr="00287A77">
        <w:rPr>
          <w:vertAlign w:val="superscript"/>
        </w:rPr>
        <w:t>2</w:t>
      </w:r>
      <w:r w:rsidRPr="00287A77">
        <w:t xml:space="preserve"> = 10</w:t>
      </w:r>
    </w:p>
    <w:p w14:paraId="11E9F43E" w14:textId="1283EEEB" w:rsidR="007D54AC" w:rsidRPr="00287A77" w:rsidRDefault="007D54AC" w:rsidP="007D54AC">
      <w:pPr>
        <w:pStyle w:val="Pquestiontextmainstem"/>
      </w:pPr>
      <w:r w:rsidRPr="00287A77">
        <w:rPr>
          <w:i/>
        </w:rPr>
        <w:t>t</w:t>
      </w:r>
      <w:r>
        <w:rPr>
          <w:i/>
        </w:rPr>
        <w:t xml:space="preserve"> </w:t>
      </w:r>
      <w:r w:rsidRPr="00287A77">
        <w:t>=</w:t>
      </w:r>
      <w:r w:rsidRPr="007D54AC">
        <w:rPr>
          <w:position w:val="-8"/>
        </w:rPr>
        <w:object w:dxaOrig="480" w:dyaOrig="360" w14:anchorId="04F11DCE">
          <v:shape id="_x0000_i1035" type="#_x0000_t75" style="width:23.65pt;height:18.25pt" o:ole="">
            <v:imagedata r:id="rId30" o:title=""/>
          </v:shape>
          <o:OLEObject Type="Embed" ProgID="Equation.DSMT4" ShapeID="_x0000_i1035" DrawAspect="Content" ObjectID="_1537708999" r:id="rId31"/>
        </w:object>
      </w:r>
    </w:p>
    <w:p w14:paraId="787F843D" w14:textId="0179CA37" w:rsidR="00215E09" w:rsidRPr="006E532E" w:rsidRDefault="00215E09" w:rsidP="00215E09">
      <w:pPr>
        <w:pStyle w:val="Pquestionheadingsx1stafterhead"/>
      </w:pPr>
      <w:r w:rsidRPr="006E532E">
        <w:t>Question 1</w:t>
      </w:r>
      <w:r>
        <w:t>8</w:t>
      </w:r>
      <w:r w:rsidRPr="006E532E">
        <w:tab/>
      </w:r>
      <w:r w:rsidR="006456B9">
        <w:rPr>
          <w:rStyle w:val="Cmarkslabel"/>
        </w:rPr>
        <w:t>2</w:t>
      </w:r>
      <w:r w:rsidRPr="006E532E">
        <w:rPr>
          <w:rStyle w:val="Cmarkslabel"/>
        </w:rPr>
        <w:t xml:space="preserve"> marks</w:t>
      </w:r>
      <w:r w:rsidRPr="006E532E">
        <w:tab/>
        <w:t>[2.</w:t>
      </w:r>
      <w:r w:rsidR="006456B9">
        <w:t>3</w:t>
      </w:r>
      <w:r w:rsidRPr="006E532E">
        <w:t>]</w:t>
      </w:r>
    </w:p>
    <w:p w14:paraId="62BA3CF3" w14:textId="77777777" w:rsidR="00215E09" w:rsidRPr="000526CB" w:rsidRDefault="00215E09" w:rsidP="00215E09">
      <w:pPr>
        <w:pStyle w:val="Pquestiontextmainstem"/>
      </w:pPr>
      <w:r w:rsidRPr="000526CB">
        <w:rPr>
          <w:i/>
        </w:rPr>
        <w:t>v</w:t>
      </w:r>
      <w:r w:rsidRPr="000526CB">
        <w:rPr>
          <w:vertAlign w:val="superscript"/>
        </w:rPr>
        <w:t>2</w:t>
      </w:r>
      <w:r w:rsidRPr="000526CB">
        <w:t xml:space="preserve"> = 19.11</w:t>
      </w:r>
      <w:r w:rsidRPr="000526CB">
        <w:rPr>
          <w:vertAlign w:val="superscript"/>
        </w:rPr>
        <w:t>2</w:t>
      </w:r>
      <w:r w:rsidRPr="000526CB">
        <w:t xml:space="preserve"> – 5.22</w:t>
      </w:r>
      <w:r w:rsidRPr="000526CB">
        <w:rPr>
          <w:vertAlign w:val="superscript"/>
        </w:rPr>
        <w:t>2</w:t>
      </w:r>
    </w:p>
    <w:p w14:paraId="1DC11271" w14:textId="76E63180" w:rsidR="00215E09" w:rsidRPr="000526CB" w:rsidRDefault="00215E09" w:rsidP="00215E09">
      <w:pPr>
        <w:pStyle w:val="Pquestiontextmainstem"/>
      </w:pPr>
      <w:r w:rsidRPr="000526CB">
        <w:rPr>
          <w:i/>
        </w:rPr>
        <w:t>v</w:t>
      </w:r>
      <w:r w:rsidRPr="000526CB">
        <w:rPr>
          <w:vertAlign w:val="superscript"/>
        </w:rPr>
        <w:t>2</w:t>
      </w:r>
      <w:r>
        <w:t xml:space="preserve"> = 337.943</w:t>
      </w:r>
      <w:r w:rsidRPr="000526CB">
        <w:t>7</w:t>
      </w:r>
    </w:p>
    <w:p w14:paraId="12ED3C90" w14:textId="7805E3CC" w:rsidR="00215E09" w:rsidRDefault="00215E09" w:rsidP="00215E09">
      <w:pPr>
        <w:pStyle w:val="Pquestiontextmainstem"/>
      </w:pPr>
      <w:r>
        <w:rPr>
          <w:i/>
        </w:rPr>
        <w:t xml:space="preserve">  </w:t>
      </w:r>
      <w:r w:rsidRPr="000526CB">
        <w:rPr>
          <w:i/>
        </w:rPr>
        <w:t>v</w:t>
      </w:r>
      <w:r w:rsidRPr="000526CB">
        <w:t xml:space="preserve"> =</w:t>
      </w:r>
      <w:r w:rsidR="00E62FD5" w:rsidRPr="000526CB">
        <w:rPr>
          <w:position w:val="-8"/>
        </w:rPr>
        <w:object w:dxaOrig="1140" w:dyaOrig="360" w14:anchorId="320AC87D">
          <v:shape id="_x0000_i1036" type="#_x0000_t75" style="width:56.95pt;height:18.25pt" o:ole="" fillcolor="window">
            <v:imagedata r:id="rId32" o:title=""/>
          </v:shape>
          <o:OLEObject Type="Embed" ProgID="Equation.3" ShapeID="_x0000_i1036" DrawAspect="Content" ObjectID="_1537709000" r:id="rId33"/>
        </w:object>
      </w:r>
    </w:p>
    <w:p w14:paraId="6A1B47A2" w14:textId="0FD141A4" w:rsidR="003C66DF" w:rsidRDefault="00FA16F3" w:rsidP="00215E09">
      <w:pPr>
        <w:pStyle w:val="Pquestiontextmainstem"/>
      </w:pPr>
      <w:r>
        <w:rPr>
          <w:i/>
          <w:color w:val="000000"/>
        </w:rPr>
        <w:t xml:space="preserve">  </w:t>
      </w:r>
      <w:r w:rsidR="003C66DF" w:rsidRPr="000526CB">
        <w:rPr>
          <w:i/>
          <w:color w:val="000000"/>
        </w:rPr>
        <w:t>v</w:t>
      </w:r>
      <w:r w:rsidR="003C66DF" w:rsidRPr="000526CB">
        <w:t xml:space="preserve"> = 18.38 (2 d.p.)</w:t>
      </w:r>
    </w:p>
    <w:p w14:paraId="62E91E27" w14:textId="73F51BB1" w:rsidR="003C66DF" w:rsidRPr="006E532E" w:rsidRDefault="003C66DF" w:rsidP="003C66DF">
      <w:pPr>
        <w:pStyle w:val="Pquestionheadingsx1stafterhead"/>
      </w:pPr>
      <w:r w:rsidRPr="006E532E">
        <w:t>Question 1</w:t>
      </w:r>
      <w:r>
        <w:t>9</w:t>
      </w:r>
      <w:r w:rsidRPr="006E532E">
        <w:tab/>
      </w:r>
      <w:r w:rsidRPr="006E532E">
        <w:rPr>
          <w:rStyle w:val="Cmarkslabel"/>
        </w:rPr>
        <w:t>3 marks</w:t>
      </w:r>
      <w:r w:rsidRPr="006E532E">
        <w:tab/>
        <w:t>[2.4]</w:t>
      </w:r>
    </w:p>
    <w:p w14:paraId="6885AB01" w14:textId="77777777" w:rsidR="003C66DF" w:rsidRPr="00454B7E" w:rsidRDefault="003C66DF" w:rsidP="003C66DF">
      <w:pPr>
        <w:pStyle w:val="Pquestiontextmainstem"/>
      </w:pPr>
      <w:r w:rsidRPr="00454B7E">
        <w:t xml:space="preserve">Let </w:t>
      </w:r>
      <w:r w:rsidRPr="00454B7E">
        <w:rPr>
          <w:i/>
        </w:rPr>
        <w:t>w</w:t>
      </w:r>
      <w:r w:rsidRPr="00454B7E">
        <w:t xml:space="preserve"> </w:t>
      </w:r>
      <w:r>
        <w:t xml:space="preserve">metres </w:t>
      </w:r>
      <w:r w:rsidRPr="00454B7E">
        <w:t>be the height of the top of the ladder.</w:t>
      </w:r>
    </w:p>
    <w:p w14:paraId="6AFE32AE" w14:textId="77777777" w:rsidR="003C66DF" w:rsidRPr="00B95544" w:rsidRDefault="003C66DF" w:rsidP="003C66DF">
      <w:pPr>
        <w:pStyle w:val="Pquestiontextmainstem"/>
      </w:pPr>
      <w:r w:rsidRPr="00B95544">
        <w:rPr>
          <w:i/>
        </w:rPr>
        <w:t>w</w:t>
      </w:r>
      <w:r w:rsidRPr="00B95544">
        <w:rPr>
          <w:vertAlign w:val="superscript"/>
        </w:rPr>
        <w:t>2</w:t>
      </w:r>
      <w:r w:rsidRPr="00B95544">
        <w:t xml:space="preserve"> = 2.1</w:t>
      </w:r>
      <w:r w:rsidRPr="00B95544">
        <w:rPr>
          <w:vertAlign w:val="superscript"/>
        </w:rPr>
        <w:t>2</w:t>
      </w:r>
      <w:r w:rsidRPr="00B95544">
        <w:t xml:space="preserve"> – 0.9</w:t>
      </w:r>
      <w:r w:rsidRPr="00B95544">
        <w:rPr>
          <w:vertAlign w:val="superscript"/>
        </w:rPr>
        <w:t>2</w:t>
      </w:r>
    </w:p>
    <w:p w14:paraId="34EB3DF0" w14:textId="77777777" w:rsidR="003C66DF" w:rsidRPr="00B95544" w:rsidRDefault="003C66DF" w:rsidP="003C66DF">
      <w:pPr>
        <w:pStyle w:val="Pquestiontextmainstem"/>
      </w:pPr>
      <w:r w:rsidRPr="00B95544">
        <w:rPr>
          <w:i/>
        </w:rPr>
        <w:t>w</w:t>
      </w:r>
      <w:r w:rsidRPr="00B95544">
        <w:rPr>
          <w:vertAlign w:val="superscript"/>
        </w:rPr>
        <w:t xml:space="preserve"> 2</w:t>
      </w:r>
      <w:r w:rsidRPr="00B95544">
        <w:t xml:space="preserve"> = 3.6</w:t>
      </w:r>
    </w:p>
    <w:p w14:paraId="3FB3FC6D" w14:textId="685FA3D4" w:rsidR="003C66DF" w:rsidRPr="00B95544" w:rsidRDefault="00FA16F3" w:rsidP="003C66DF">
      <w:pPr>
        <w:pStyle w:val="Pquestiontextmainstem"/>
        <w:rPr>
          <w:lang w:val="en-US"/>
        </w:rPr>
      </w:pPr>
      <w:r>
        <w:rPr>
          <w:i/>
        </w:rPr>
        <w:t xml:space="preserve">  </w:t>
      </w:r>
      <w:r w:rsidR="003C66DF" w:rsidRPr="00B95544">
        <w:rPr>
          <w:i/>
        </w:rPr>
        <w:t>w</w:t>
      </w:r>
      <w:r w:rsidR="003C66DF" w:rsidRPr="00B95544">
        <w:t xml:space="preserve"> =</w:t>
      </w:r>
      <w:r w:rsidR="003C66DF" w:rsidRPr="00B95544">
        <w:rPr>
          <w:position w:val="-8"/>
          <w:lang w:val="en-US"/>
        </w:rPr>
        <w:object w:dxaOrig="560" w:dyaOrig="360" w14:anchorId="148FB7AA">
          <v:shape id="_x0000_i1037" type="#_x0000_t75" style="width:27.95pt;height:18.25pt" o:ole="">
            <v:imagedata r:id="rId34" o:title=""/>
          </v:shape>
          <o:OLEObject Type="Embed" ProgID="Equation.3" ShapeID="_x0000_i1037" DrawAspect="Content" ObjectID="_1537709001" r:id="rId35"/>
        </w:object>
      </w:r>
    </w:p>
    <w:p w14:paraId="76E7AC13" w14:textId="381CE5AA" w:rsidR="003C66DF" w:rsidRPr="00B95544" w:rsidRDefault="00FA16F3" w:rsidP="003C66DF">
      <w:pPr>
        <w:pStyle w:val="Pquestiontextmainstem"/>
        <w:rPr>
          <w:lang w:val="en-US"/>
        </w:rPr>
      </w:pPr>
      <w:r>
        <w:rPr>
          <w:i/>
        </w:rPr>
        <w:t xml:space="preserve">  </w:t>
      </w:r>
      <w:r w:rsidR="003C66DF" w:rsidRPr="00B95544">
        <w:rPr>
          <w:i/>
        </w:rPr>
        <w:t>w</w:t>
      </w:r>
      <w:r w:rsidR="003C66DF" w:rsidRPr="00B95544">
        <w:rPr>
          <w:lang w:val="en-US"/>
        </w:rPr>
        <w:t xml:space="preserve"> = 1.90 (2 d.p.)</w:t>
      </w:r>
    </w:p>
    <w:p w14:paraId="30C143DF" w14:textId="35685862" w:rsidR="003C66DF" w:rsidRPr="00454B7E" w:rsidRDefault="003C66DF" w:rsidP="003C66DF">
      <w:pPr>
        <w:pStyle w:val="Pquestiontextmainstem"/>
        <w:rPr>
          <w:lang w:val="en-US"/>
        </w:rPr>
      </w:pPr>
      <w:r w:rsidRPr="00B95544">
        <w:rPr>
          <w:lang w:val="en-US"/>
        </w:rPr>
        <w:t xml:space="preserve">Difference </w:t>
      </w:r>
      <w:r>
        <w:rPr>
          <w:lang w:val="en-US"/>
        </w:rPr>
        <w:t xml:space="preserve">between ladder and picture heights </w:t>
      </w:r>
      <w:r w:rsidRPr="00B95544">
        <w:rPr>
          <w:lang w:val="en-US"/>
        </w:rPr>
        <w:t xml:space="preserve">= 1.92 </w:t>
      </w:r>
      <w:r>
        <w:rPr>
          <w:lang w:val="en-US"/>
        </w:rPr>
        <w:t xml:space="preserve">m </w:t>
      </w:r>
      <w:r w:rsidRPr="00B95544">
        <w:rPr>
          <w:lang w:val="en-US"/>
        </w:rPr>
        <w:t>– 1.90</w:t>
      </w:r>
      <w:r>
        <w:rPr>
          <w:lang w:val="en-US"/>
        </w:rPr>
        <w:t xml:space="preserve"> m </w:t>
      </w:r>
      <w:r w:rsidRPr="00B95544">
        <w:rPr>
          <w:lang w:val="en-US"/>
        </w:rPr>
        <w:t>= 0.02 m or 2 cm</w:t>
      </w:r>
    </w:p>
    <w:p w14:paraId="15010352" w14:textId="01559C4E" w:rsidR="003C66DF" w:rsidRDefault="003C66DF" w:rsidP="003C66DF">
      <w:pPr>
        <w:pStyle w:val="Pquestiontextmainstem"/>
      </w:pPr>
      <w:r w:rsidRPr="00454B7E">
        <w:t>The top of the ladder is 2 cm below the picture.</w:t>
      </w:r>
    </w:p>
    <w:p w14:paraId="446C401E" w14:textId="54B5CA8D" w:rsidR="003C66DF" w:rsidRPr="006E532E" w:rsidRDefault="003C66DF" w:rsidP="003C66DF">
      <w:pPr>
        <w:pStyle w:val="Pquestionheadingsx1stafterhead"/>
      </w:pPr>
      <w:r w:rsidRPr="006E532E">
        <w:t xml:space="preserve">Question </w:t>
      </w:r>
      <w:r>
        <w:t>20</w:t>
      </w:r>
      <w:r w:rsidRPr="006E532E">
        <w:tab/>
      </w:r>
      <w:r w:rsidRPr="006E532E">
        <w:rPr>
          <w:rStyle w:val="Cmarkslabel"/>
        </w:rPr>
        <w:t>3 marks</w:t>
      </w:r>
      <w:r w:rsidRPr="006E532E">
        <w:tab/>
        <w:t>[2.4]</w:t>
      </w:r>
    </w:p>
    <w:p w14:paraId="2AC2F582" w14:textId="77777777" w:rsidR="003C66DF" w:rsidRPr="001C6E6D" w:rsidRDefault="003C66DF" w:rsidP="003C66DF">
      <w:pPr>
        <w:pStyle w:val="Pquestiontextmainstem"/>
      </w:pPr>
      <w:r w:rsidRPr="001C6E6D">
        <w:t>Let 2</w:t>
      </w:r>
      <w:r w:rsidRPr="001C6E6D">
        <w:rPr>
          <w:i/>
        </w:rPr>
        <w:t>x</w:t>
      </w:r>
      <w:r w:rsidRPr="001C6E6D">
        <w:t xml:space="preserve"> be the distance between the two pegs.</w:t>
      </w:r>
    </w:p>
    <w:p w14:paraId="14514F53" w14:textId="47A388F1" w:rsidR="003C66DF" w:rsidRPr="001C6E6D" w:rsidRDefault="003C66DF" w:rsidP="003C66DF">
      <w:pPr>
        <w:pStyle w:val="Pquestiontextmainstem"/>
      </w:pPr>
      <w:r w:rsidRPr="001C6E6D">
        <w:rPr>
          <w:i/>
        </w:rPr>
        <w:t>x</w:t>
      </w:r>
      <w:r w:rsidRPr="001C6E6D">
        <w:rPr>
          <w:vertAlign w:val="superscript"/>
        </w:rPr>
        <w:t>2</w:t>
      </w:r>
      <w:r w:rsidRPr="001C6E6D">
        <w:t xml:space="preserve"> = 17</w:t>
      </w:r>
      <w:r w:rsidRPr="001C6E6D">
        <w:rPr>
          <w:vertAlign w:val="superscript"/>
        </w:rPr>
        <w:t>2</w:t>
      </w:r>
      <w:r w:rsidRPr="001C6E6D">
        <w:t xml:space="preserve"> – 15</w:t>
      </w:r>
      <w:r w:rsidRPr="001C6E6D">
        <w:rPr>
          <w:vertAlign w:val="superscript"/>
        </w:rPr>
        <w:t>2</w:t>
      </w:r>
    </w:p>
    <w:p w14:paraId="0E5CE77E" w14:textId="25473B3A" w:rsidR="003C66DF" w:rsidRPr="001C6E6D" w:rsidRDefault="003C66DF" w:rsidP="003C66DF">
      <w:pPr>
        <w:pStyle w:val="Pquestiontextmainstem"/>
      </w:pPr>
      <w:r w:rsidRPr="001C6E6D">
        <w:rPr>
          <w:i/>
        </w:rPr>
        <w:t>x</w:t>
      </w:r>
      <w:r w:rsidRPr="001C6E6D">
        <w:rPr>
          <w:vertAlign w:val="superscript"/>
        </w:rPr>
        <w:t>2</w:t>
      </w:r>
      <w:r w:rsidRPr="001C6E6D">
        <w:t xml:space="preserve"> = 64</w:t>
      </w:r>
    </w:p>
    <w:p w14:paraId="1D297310" w14:textId="4477992A" w:rsidR="003C66DF" w:rsidRPr="001C6E6D" w:rsidRDefault="003C66DF" w:rsidP="003C66DF">
      <w:pPr>
        <w:pStyle w:val="Pquestiontextmainstem"/>
      </w:pPr>
      <w:r>
        <w:rPr>
          <w:i/>
        </w:rPr>
        <w:t xml:space="preserve">  </w:t>
      </w:r>
      <w:r w:rsidRPr="001C6E6D">
        <w:rPr>
          <w:i/>
        </w:rPr>
        <w:t>x</w:t>
      </w:r>
      <w:r w:rsidRPr="001C6E6D">
        <w:t xml:space="preserve"> = 8 m</w:t>
      </w:r>
    </w:p>
    <w:p w14:paraId="5A2FFFAF" w14:textId="77777777" w:rsidR="003C66DF" w:rsidRPr="001C6E6D" w:rsidRDefault="003C66DF" w:rsidP="003C66DF">
      <w:pPr>
        <w:pStyle w:val="Pquestiontextmainstem"/>
      </w:pPr>
      <w:r w:rsidRPr="001C6E6D">
        <w:t>Therefore, 2</w:t>
      </w:r>
      <w:r w:rsidRPr="001C6E6D">
        <w:rPr>
          <w:i/>
        </w:rPr>
        <w:t>x</w:t>
      </w:r>
      <w:r w:rsidRPr="001C6E6D">
        <w:t xml:space="preserve"> = 16 m</w:t>
      </w:r>
    </w:p>
    <w:p w14:paraId="019B788C" w14:textId="7E70B25D" w:rsidR="003C66DF" w:rsidRDefault="003C66DF" w:rsidP="003C66DF">
      <w:pPr>
        <w:pStyle w:val="Pquestiontextmainstem"/>
      </w:pPr>
      <w:r w:rsidRPr="001C6E6D">
        <w:t>The distance between the pegs is 16 m.</w:t>
      </w:r>
    </w:p>
    <w:p w14:paraId="0DF487B2" w14:textId="447E2A39" w:rsidR="003C66DF" w:rsidRPr="006E532E" w:rsidRDefault="003C66DF" w:rsidP="003C66DF">
      <w:pPr>
        <w:pStyle w:val="Pquestionheadingsx1stafterhead"/>
      </w:pPr>
      <w:r w:rsidRPr="006E532E">
        <w:t xml:space="preserve">Question </w:t>
      </w:r>
      <w:r>
        <w:t>21</w:t>
      </w:r>
      <w:r w:rsidRPr="006E532E">
        <w:tab/>
      </w:r>
      <w:r w:rsidR="006456B9">
        <w:rPr>
          <w:rStyle w:val="Cmarkslabel"/>
        </w:rPr>
        <w:t>2</w:t>
      </w:r>
      <w:r w:rsidRPr="006E532E">
        <w:rPr>
          <w:rStyle w:val="Cmarkslabel"/>
        </w:rPr>
        <w:t xml:space="preserve"> marks</w:t>
      </w:r>
      <w:r w:rsidRPr="006E532E">
        <w:tab/>
        <w:t>[2.</w:t>
      </w:r>
      <w:r w:rsidR="006456B9">
        <w:t>5</w:t>
      </w:r>
      <w:r w:rsidRPr="006E532E">
        <w:t>]</w:t>
      </w:r>
    </w:p>
    <w:p w14:paraId="5784CDEA" w14:textId="77777777" w:rsidR="003C66DF" w:rsidRPr="007B516A" w:rsidRDefault="003C66DF" w:rsidP="003C66DF">
      <w:pPr>
        <w:pStyle w:val="Pquestiontextmainstem"/>
      </w:pPr>
      <w:r w:rsidRPr="007B516A">
        <w:t>If triples are not known, use Pythagoras’ theorem.</w:t>
      </w:r>
    </w:p>
    <w:p w14:paraId="1CDC6340" w14:textId="7F52727E" w:rsidR="003C66DF" w:rsidRPr="007B516A" w:rsidRDefault="003C66DF" w:rsidP="00FA16F3">
      <w:pPr>
        <w:pStyle w:val="Pquestiontextpartsa"/>
      </w:pPr>
      <w:r w:rsidRPr="007B516A">
        <w:rPr>
          <w:b/>
        </w:rPr>
        <w:t>(a)</w:t>
      </w:r>
      <w:r w:rsidR="00FA16F3">
        <w:tab/>
      </w:r>
      <w:r w:rsidRPr="007B516A">
        <w:rPr>
          <w:i/>
        </w:rPr>
        <w:t>h</w:t>
      </w:r>
      <w:r w:rsidRPr="007B516A">
        <w:rPr>
          <w:vertAlign w:val="superscript"/>
        </w:rPr>
        <w:t>2</w:t>
      </w:r>
      <w:r w:rsidRPr="007B516A">
        <w:t xml:space="preserve"> = 5</w:t>
      </w:r>
      <w:r w:rsidRPr="007B516A">
        <w:rPr>
          <w:vertAlign w:val="superscript"/>
        </w:rPr>
        <w:t>2</w:t>
      </w:r>
      <w:r w:rsidRPr="007B516A">
        <w:t xml:space="preserve"> + 12</w:t>
      </w:r>
      <w:r w:rsidRPr="007B516A">
        <w:rPr>
          <w:vertAlign w:val="superscript"/>
        </w:rPr>
        <w:t>2</w:t>
      </w:r>
    </w:p>
    <w:p w14:paraId="4DD84E8A" w14:textId="77777777" w:rsidR="003C66DF" w:rsidRPr="007B516A" w:rsidRDefault="003C66DF" w:rsidP="00FA16F3">
      <w:pPr>
        <w:pStyle w:val="Pquestiontextpartsa"/>
      </w:pPr>
      <w:r w:rsidRPr="007B516A">
        <w:rPr>
          <w:i/>
        </w:rPr>
        <w:tab/>
        <w:t>h</w:t>
      </w:r>
      <w:r w:rsidRPr="007B516A">
        <w:rPr>
          <w:vertAlign w:val="superscript"/>
        </w:rPr>
        <w:t>2</w:t>
      </w:r>
      <w:r w:rsidRPr="007B516A">
        <w:t xml:space="preserve"> = 169</w:t>
      </w:r>
    </w:p>
    <w:p w14:paraId="7E49D820" w14:textId="6556C26E" w:rsidR="003C66DF" w:rsidRPr="007B516A" w:rsidRDefault="003C66DF" w:rsidP="00FA16F3">
      <w:pPr>
        <w:pStyle w:val="Pquestiontextpartsa"/>
      </w:pPr>
      <w:r w:rsidRPr="007B516A">
        <w:rPr>
          <w:i/>
        </w:rPr>
        <w:tab/>
      </w:r>
      <w:r w:rsidR="00FA16F3">
        <w:rPr>
          <w:i/>
        </w:rPr>
        <w:t xml:space="preserve">  </w:t>
      </w:r>
      <w:r w:rsidRPr="007B516A">
        <w:rPr>
          <w:i/>
        </w:rPr>
        <w:t>h</w:t>
      </w:r>
      <w:r w:rsidRPr="007B516A">
        <w:t xml:space="preserve"> =</w:t>
      </w:r>
      <w:r w:rsidRPr="007B516A">
        <w:rPr>
          <w:position w:val="-8"/>
        </w:rPr>
        <w:object w:dxaOrig="600" w:dyaOrig="360" w14:anchorId="79C00B77">
          <v:shape id="_x0000_i1038" type="#_x0000_t75" style="width:30.1pt;height:18.25pt" o:ole="">
            <v:imagedata r:id="rId36" o:title=""/>
          </v:shape>
          <o:OLEObject Type="Embed" ProgID="Equation.3" ShapeID="_x0000_i1038" DrawAspect="Content" ObjectID="_1537709002" r:id="rId37"/>
        </w:object>
      </w:r>
    </w:p>
    <w:p w14:paraId="4E8636E3" w14:textId="4C6DDA84" w:rsidR="003C66DF" w:rsidRDefault="003C66DF" w:rsidP="00FA16F3">
      <w:pPr>
        <w:pStyle w:val="Pquestiontextpartsa"/>
      </w:pPr>
      <w:r w:rsidRPr="007B516A">
        <w:rPr>
          <w:i/>
        </w:rPr>
        <w:tab/>
      </w:r>
      <w:r w:rsidR="00FA16F3">
        <w:rPr>
          <w:i/>
        </w:rPr>
        <w:t xml:space="preserve">  </w:t>
      </w:r>
      <w:r w:rsidRPr="007B516A">
        <w:rPr>
          <w:i/>
        </w:rPr>
        <w:t>h</w:t>
      </w:r>
      <w:r w:rsidRPr="007B516A">
        <w:t xml:space="preserve"> = 13</w:t>
      </w:r>
    </w:p>
    <w:p w14:paraId="66CD7EA2" w14:textId="15D03F09" w:rsidR="003C66DF" w:rsidRPr="007B516A" w:rsidRDefault="003C66DF" w:rsidP="00FA16F3">
      <w:pPr>
        <w:pStyle w:val="Pquestiontextpartsa"/>
      </w:pPr>
      <w:r w:rsidRPr="007B516A">
        <w:rPr>
          <w:b/>
        </w:rPr>
        <w:t>(b)</w:t>
      </w:r>
      <w:r w:rsidR="00FA16F3">
        <w:rPr>
          <w:b/>
        </w:rPr>
        <w:tab/>
      </w:r>
      <w:r w:rsidRPr="007B516A">
        <w:rPr>
          <w:i/>
        </w:rPr>
        <w:t>b</w:t>
      </w:r>
      <w:r w:rsidRPr="007B516A">
        <w:rPr>
          <w:vertAlign w:val="superscript"/>
        </w:rPr>
        <w:t>2</w:t>
      </w:r>
      <w:r w:rsidRPr="007B516A">
        <w:t xml:space="preserve"> = 41</w:t>
      </w:r>
      <w:r w:rsidRPr="007B516A">
        <w:rPr>
          <w:vertAlign w:val="superscript"/>
        </w:rPr>
        <w:t>2</w:t>
      </w:r>
      <w:r w:rsidRPr="007B516A">
        <w:t xml:space="preserve"> – 9</w:t>
      </w:r>
      <w:r w:rsidRPr="007B516A">
        <w:rPr>
          <w:vertAlign w:val="superscript"/>
        </w:rPr>
        <w:t>2</w:t>
      </w:r>
    </w:p>
    <w:p w14:paraId="74800136" w14:textId="77777777" w:rsidR="003C66DF" w:rsidRPr="007B516A" w:rsidRDefault="003C66DF" w:rsidP="00FA16F3">
      <w:pPr>
        <w:pStyle w:val="Pquestiontextpartsa"/>
      </w:pPr>
      <w:r w:rsidRPr="007B516A">
        <w:rPr>
          <w:i/>
        </w:rPr>
        <w:tab/>
        <w:t>b</w:t>
      </w:r>
      <w:r w:rsidRPr="007B516A">
        <w:rPr>
          <w:vertAlign w:val="superscript"/>
        </w:rPr>
        <w:t xml:space="preserve"> 2</w:t>
      </w:r>
      <w:r w:rsidRPr="007B516A">
        <w:t xml:space="preserve"> = 1600</w:t>
      </w:r>
    </w:p>
    <w:p w14:paraId="6DBB7830" w14:textId="2D64CAA7" w:rsidR="003C66DF" w:rsidRPr="007B516A" w:rsidRDefault="003C66DF" w:rsidP="00FA16F3">
      <w:pPr>
        <w:pStyle w:val="Pquestiontextpartsa"/>
      </w:pPr>
      <w:r w:rsidRPr="007B516A">
        <w:rPr>
          <w:i/>
        </w:rPr>
        <w:tab/>
      </w:r>
      <w:r w:rsidR="00FA16F3">
        <w:rPr>
          <w:i/>
        </w:rPr>
        <w:t xml:space="preserve">  </w:t>
      </w:r>
      <w:r w:rsidRPr="007B516A">
        <w:rPr>
          <w:i/>
        </w:rPr>
        <w:t>b</w:t>
      </w:r>
      <w:r w:rsidRPr="007B516A">
        <w:t xml:space="preserve"> =</w:t>
      </w:r>
      <w:r w:rsidRPr="007B516A">
        <w:rPr>
          <w:position w:val="-8"/>
        </w:rPr>
        <w:object w:dxaOrig="720" w:dyaOrig="360" w14:anchorId="0DE6B57F">
          <v:shape id="_x0000_i1039" type="#_x0000_t75" style="width:36.55pt;height:18.25pt" o:ole="">
            <v:imagedata r:id="rId38" o:title=""/>
          </v:shape>
          <o:OLEObject Type="Embed" ProgID="Equation.3" ShapeID="_x0000_i1039" DrawAspect="Content" ObjectID="_1537709003" r:id="rId39"/>
        </w:object>
      </w:r>
    </w:p>
    <w:p w14:paraId="670766E7" w14:textId="0EBF3433" w:rsidR="003C66DF" w:rsidRDefault="003C66DF" w:rsidP="00FA16F3">
      <w:pPr>
        <w:pStyle w:val="Pquestiontextpartsa"/>
      </w:pPr>
      <w:r w:rsidRPr="007B516A">
        <w:rPr>
          <w:i/>
        </w:rPr>
        <w:tab/>
      </w:r>
      <w:r w:rsidR="00FA16F3">
        <w:rPr>
          <w:i/>
        </w:rPr>
        <w:t xml:space="preserve">  </w:t>
      </w:r>
      <w:r w:rsidRPr="007B516A">
        <w:rPr>
          <w:i/>
        </w:rPr>
        <w:t>b</w:t>
      </w:r>
      <w:r w:rsidRPr="007B516A">
        <w:t xml:space="preserve"> = 40</w:t>
      </w:r>
    </w:p>
    <w:p w14:paraId="646CAF12" w14:textId="6192833A" w:rsidR="003C66DF" w:rsidRPr="006E532E" w:rsidRDefault="003C66DF" w:rsidP="005A6717">
      <w:pPr>
        <w:pStyle w:val="Pquestionheadingsx1stafterhead"/>
      </w:pPr>
      <w:r w:rsidRPr="006E532E">
        <w:t xml:space="preserve">Question </w:t>
      </w:r>
      <w:r>
        <w:t>22</w:t>
      </w:r>
      <w:r w:rsidRPr="006E532E">
        <w:tab/>
      </w:r>
      <w:r w:rsidR="006456B9">
        <w:rPr>
          <w:b w:val="0"/>
          <w:i/>
        </w:rPr>
        <w:t>2</w:t>
      </w:r>
      <w:r w:rsidRPr="005A6717">
        <w:rPr>
          <w:b w:val="0"/>
          <w:i/>
        </w:rPr>
        <w:t xml:space="preserve"> marks</w:t>
      </w:r>
      <w:r w:rsidRPr="006E532E">
        <w:tab/>
        <w:t>[2.</w:t>
      </w:r>
      <w:r w:rsidR="006456B9">
        <w:t>5</w:t>
      </w:r>
      <w:r w:rsidRPr="006E532E">
        <w:t>]</w:t>
      </w:r>
    </w:p>
    <w:p w14:paraId="25C1E3C9" w14:textId="77777777" w:rsidR="003C66DF" w:rsidRPr="00AE3C72" w:rsidRDefault="003C66DF" w:rsidP="003C66DF">
      <w:pPr>
        <w:pStyle w:val="Pquestiontextmainstem"/>
      </w:pPr>
      <w:r w:rsidRPr="00AE3C72">
        <w:rPr>
          <w:b/>
        </w:rPr>
        <w:t xml:space="preserve">(a) </w:t>
      </w:r>
      <w:r w:rsidRPr="00AE3C72">
        <w:t>10</w:t>
      </w:r>
      <w:r w:rsidRPr="00AE3C72">
        <w:rPr>
          <w:vertAlign w:val="superscript"/>
        </w:rPr>
        <w:t>2</w:t>
      </w:r>
      <w:r w:rsidRPr="00AE3C72">
        <w:t xml:space="preserve"> + 60</w:t>
      </w:r>
      <w:r w:rsidRPr="00AE3C72">
        <w:rPr>
          <w:vertAlign w:val="superscript"/>
        </w:rPr>
        <w:t xml:space="preserve">2 </w:t>
      </w:r>
      <w:r w:rsidRPr="00AE3C72">
        <w:t>= 3700</w:t>
      </w:r>
    </w:p>
    <w:p w14:paraId="1A4C60E0" w14:textId="77777777" w:rsidR="003C66DF" w:rsidRPr="00AE3C72" w:rsidRDefault="003C66DF" w:rsidP="0035119A">
      <w:pPr>
        <w:pStyle w:val="Pquestiontextpartsa"/>
      </w:pPr>
      <w:r w:rsidRPr="00AE3C72">
        <w:tab/>
        <w:t>61</w:t>
      </w:r>
      <w:r w:rsidRPr="00AE3C72">
        <w:rPr>
          <w:vertAlign w:val="superscript"/>
        </w:rPr>
        <w:t>2</w:t>
      </w:r>
      <w:r w:rsidRPr="00AE3C72">
        <w:t xml:space="preserve"> = 3721</w:t>
      </w:r>
    </w:p>
    <w:p w14:paraId="7F2D3675" w14:textId="77777777" w:rsidR="003C66DF" w:rsidRPr="00AE3C72" w:rsidRDefault="003C66DF" w:rsidP="0035119A">
      <w:pPr>
        <w:pStyle w:val="Pquestiontextpartsa"/>
      </w:pPr>
      <w:r w:rsidRPr="00AE3C72">
        <w:tab/>
        <w:t>10</w:t>
      </w:r>
      <w:r w:rsidRPr="00AE3C72">
        <w:rPr>
          <w:vertAlign w:val="superscript"/>
        </w:rPr>
        <w:t xml:space="preserve">2 </w:t>
      </w:r>
      <w:r w:rsidRPr="00AE3C72">
        <w:t>+ 60</w:t>
      </w:r>
      <w:r w:rsidRPr="00AE3C72">
        <w:rPr>
          <w:vertAlign w:val="superscript"/>
        </w:rPr>
        <w:t>2</w:t>
      </w:r>
      <w:r w:rsidRPr="00AE3C72">
        <w:t xml:space="preserve"> ≠ 61</w:t>
      </w:r>
      <w:r w:rsidRPr="00AE3C72">
        <w:rPr>
          <w:vertAlign w:val="superscript"/>
        </w:rPr>
        <w:t>2</w:t>
      </w:r>
    </w:p>
    <w:p w14:paraId="048F127B" w14:textId="0DC3E220" w:rsidR="003C66DF" w:rsidRPr="00AE3C72" w:rsidRDefault="003C66DF" w:rsidP="0035119A">
      <w:pPr>
        <w:pStyle w:val="Pquestiontextpartsa"/>
      </w:pPr>
      <w:r w:rsidRPr="00AE3C72">
        <w:tab/>
        <w:t xml:space="preserve">Pythagoras’ </w:t>
      </w:r>
      <w:r w:rsidR="0035119A">
        <w:t>t</w:t>
      </w:r>
      <w:r w:rsidRPr="00AE3C72">
        <w:t>heorem does not hold.</w:t>
      </w:r>
    </w:p>
    <w:p w14:paraId="7FC4A26A" w14:textId="387703F9" w:rsidR="003C66DF" w:rsidRPr="00AE3C72" w:rsidRDefault="0035119A" w:rsidP="0035119A">
      <w:pPr>
        <w:pStyle w:val="Pquestiontextpartsa"/>
      </w:pPr>
      <w:r>
        <w:lastRenderedPageBreak/>
        <w:tab/>
        <w:t>Therefore, (</w:t>
      </w:r>
      <w:r w:rsidR="003C66DF" w:rsidRPr="00AE3C72">
        <w:t>10, 60, 61</w:t>
      </w:r>
      <w:r>
        <w:t>)</w:t>
      </w:r>
      <w:r w:rsidR="003C66DF" w:rsidRPr="00AE3C72">
        <w:t xml:space="preserve"> is not a triple.</w:t>
      </w:r>
    </w:p>
    <w:p w14:paraId="3597C361" w14:textId="1522BE27" w:rsidR="003C66DF" w:rsidRPr="00AE3C72" w:rsidRDefault="003C66DF" w:rsidP="0035119A">
      <w:pPr>
        <w:pStyle w:val="Pquestiontextpartsa"/>
        <w:rPr>
          <w:b/>
        </w:rPr>
      </w:pPr>
      <w:r w:rsidRPr="00AE3C72">
        <w:rPr>
          <w:b/>
        </w:rPr>
        <w:t>(b)</w:t>
      </w:r>
      <w:r w:rsidR="0035119A">
        <w:rPr>
          <w:b/>
        </w:rPr>
        <w:tab/>
      </w:r>
      <w:r w:rsidRPr="00AE3C72">
        <w:t>12</w:t>
      </w:r>
      <w:r w:rsidRPr="00AE3C72">
        <w:rPr>
          <w:vertAlign w:val="superscript"/>
        </w:rPr>
        <w:t>2</w:t>
      </w:r>
      <w:r w:rsidRPr="00AE3C72">
        <w:t xml:space="preserve"> + 35</w:t>
      </w:r>
      <w:r w:rsidRPr="00AE3C72">
        <w:rPr>
          <w:vertAlign w:val="superscript"/>
        </w:rPr>
        <w:t>2</w:t>
      </w:r>
      <w:r w:rsidRPr="00AE3C72">
        <w:t xml:space="preserve"> = 1369</w:t>
      </w:r>
    </w:p>
    <w:p w14:paraId="1A2F3848" w14:textId="77777777" w:rsidR="003C66DF" w:rsidRPr="00AE3C72" w:rsidRDefault="003C66DF" w:rsidP="0035119A">
      <w:pPr>
        <w:pStyle w:val="Pquestiontextpartsa"/>
      </w:pPr>
      <w:r w:rsidRPr="00AE3C72">
        <w:tab/>
        <w:t>37</w:t>
      </w:r>
      <w:r w:rsidRPr="00AE3C72">
        <w:rPr>
          <w:vertAlign w:val="superscript"/>
        </w:rPr>
        <w:t>2</w:t>
      </w:r>
      <w:r w:rsidRPr="00AE3C72">
        <w:t xml:space="preserve"> = 1369</w:t>
      </w:r>
    </w:p>
    <w:p w14:paraId="208EE60B" w14:textId="77777777" w:rsidR="003C66DF" w:rsidRPr="00AE3C72" w:rsidRDefault="003C66DF" w:rsidP="0035119A">
      <w:pPr>
        <w:pStyle w:val="Pquestiontextpartsa"/>
      </w:pPr>
      <w:r w:rsidRPr="00AE3C72">
        <w:tab/>
        <w:t>12</w:t>
      </w:r>
      <w:r w:rsidRPr="00AE3C72">
        <w:rPr>
          <w:vertAlign w:val="superscript"/>
        </w:rPr>
        <w:t>2</w:t>
      </w:r>
      <w:r w:rsidRPr="00AE3C72">
        <w:t xml:space="preserve"> + 35</w:t>
      </w:r>
      <w:r w:rsidRPr="00AE3C72">
        <w:rPr>
          <w:vertAlign w:val="superscript"/>
        </w:rPr>
        <w:t>2</w:t>
      </w:r>
      <w:r w:rsidRPr="00AE3C72">
        <w:t xml:space="preserve"> = 37</w:t>
      </w:r>
      <w:r w:rsidRPr="00AE3C72">
        <w:rPr>
          <w:vertAlign w:val="superscript"/>
        </w:rPr>
        <w:t>2</w:t>
      </w:r>
    </w:p>
    <w:p w14:paraId="251BFD34" w14:textId="5B16B63C" w:rsidR="003C66DF" w:rsidRPr="00AE3C72" w:rsidRDefault="003C66DF" w:rsidP="0035119A">
      <w:pPr>
        <w:pStyle w:val="Pquestiontextpartsa"/>
      </w:pPr>
      <w:r w:rsidRPr="00AE3C72">
        <w:tab/>
        <w:t xml:space="preserve">Pythagoras’ </w:t>
      </w:r>
      <w:r w:rsidR="0035119A">
        <w:t>t</w:t>
      </w:r>
      <w:r w:rsidRPr="00AE3C72">
        <w:t>heorem holds.</w:t>
      </w:r>
    </w:p>
    <w:p w14:paraId="0850ECEA" w14:textId="13879060" w:rsidR="003C66DF" w:rsidRPr="000526CB" w:rsidRDefault="003C66DF" w:rsidP="0035119A">
      <w:pPr>
        <w:pStyle w:val="Pquestiontextpartsa"/>
      </w:pPr>
      <w:r w:rsidRPr="00AE3C72">
        <w:tab/>
        <w:t xml:space="preserve">Therefore, </w:t>
      </w:r>
      <w:r w:rsidR="0035119A">
        <w:t>(</w:t>
      </w:r>
      <w:r w:rsidRPr="00AE3C72">
        <w:t>12, 35, 37</w:t>
      </w:r>
      <w:r w:rsidR="0035119A">
        <w:t>)</w:t>
      </w:r>
      <w:r w:rsidRPr="00AE3C72">
        <w:t xml:space="preserve"> is a tripl</w:t>
      </w:r>
      <w:r>
        <w:t>e.</w:t>
      </w:r>
    </w:p>
    <w:p w14:paraId="6F309F5E" w14:textId="20CCC6DE" w:rsidR="00163B06" w:rsidRDefault="00163B06" w:rsidP="003E0034">
      <w:pPr>
        <w:pStyle w:val="Psectionresults"/>
        <w:spacing w:before="0" w:after="0"/>
      </w:pPr>
      <w:r>
        <w:t xml:space="preserve">Short answer total marks:  </w:t>
      </w:r>
      <w:r w:rsidR="00C9465D">
        <w:t>3</w:t>
      </w:r>
      <w:r w:rsidR="0028166A">
        <w:t>1</w:t>
      </w:r>
    </w:p>
    <w:p w14:paraId="375EBBE8" w14:textId="11BED6C0" w:rsidR="00163B06" w:rsidRDefault="00163B06" w:rsidP="00163B06">
      <w:pPr>
        <w:pStyle w:val="Psectionheading"/>
      </w:pPr>
      <w:r>
        <w:t>Extended answer section</w:t>
      </w:r>
    </w:p>
    <w:p w14:paraId="72321725" w14:textId="4CC1358A" w:rsidR="001B433F" w:rsidRDefault="001B433F" w:rsidP="00B80E6D">
      <w:pPr>
        <w:pStyle w:val="Pquestionheadingsx1stafterhead"/>
      </w:pPr>
      <w:r>
        <w:t xml:space="preserve">Question </w:t>
      </w:r>
      <w:r w:rsidR="0035119A">
        <w:t>23</w:t>
      </w:r>
      <w:r>
        <w:tab/>
      </w:r>
      <w:r w:rsidR="00450399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BE1EA1">
        <w:t>2.1</w:t>
      </w:r>
      <w:r>
        <w:t>]</w:t>
      </w:r>
    </w:p>
    <w:p w14:paraId="00A56BDD" w14:textId="67422AB7" w:rsidR="0035119A" w:rsidRPr="00C54A1A" w:rsidRDefault="0035119A" w:rsidP="0035119A">
      <w:pPr>
        <w:pStyle w:val="Pquestiontextpartsa"/>
      </w:pPr>
      <w:r w:rsidRPr="00AE3C72">
        <w:rPr>
          <w:b/>
        </w:rPr>
        <w:t>(</w:t>
      </w:r>
      <w:r>
        <w:rPr>
          <w:b/>
        </w:rPr>
        <w:t>a</w:t>
      </w:r>
      <w:r w:rsidRPr="00AE3C72">
        <w:rPr>
          <w:b/>
        </w:rPr>
        <w:t>)</w:t>
      </w:r>
    </w:p>
    <w:p w14:paraId="6527B2DB" w14:textId="3E904262" w:rsidR="0035119A" w:rsidRPr="00CF623F" w:rsidRDefault="0035119A" w:rsidP="0035119A">
      <w:pPr>
        <w:pStyle w:val="Pquestiontextpartsa"/>
        <w:rPr>
          <w:i/>
        </w:rPr>
      </w:pPr>
      <w:r w:rsidRPr="00CF623F">
        <w:rPr>
          <w:i/>
          <w:noProof/>
        </w:rPr>
        <w:drawing>
          <wp:inline distT="0" distB="0" distL="0" distR="0" wp14:anchorId="71951DCE" wp14:editId="5D1D0D33">
            <wp:extent cx="1743075" cy="1371600"/>
            <wp:effectExtent l="0" t="0" r="9525" b="0"/>
            <wp:docPr id="2" name="Picture 2" descr="ACPM9_PR_2_05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CPM9_PR_2_05ssa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76E4" w14:textId="77777777" w:rsidR="0035119A" w:rsidRPr="00EB59DF" w:rsidRDefault="0035119A" w:rsidP="0035119A">
      <w:pPr>
        <w:pStyle w:val="Pquestiontextpartsa"/>
        <w:rPr>
          <w:i/>
          <w:highlight w:val="yellow"/>
        </w:rPr>
      </w:pPr>
    </w:p>
    <w:p w14:paraId="4FAEED62" w14:textId="37EDA29D" w:rsidR="0035119A" w:rsidRPr="00C54A1A" w:rsidRDefault="0035119A" w:rsidP="0035119A">
      <w:pPr>
        <w:pStyle w:val="Pquestiontextpartsa"/>
      </w:pPr>
      <w:r w:rsidRPr="00AE3C72">
        <w:rPr>
          <w:b/>
        </w:rPr>
        <w:t>(b)</w:t>
      </w:r>
      <w:r>
        <w:tab/>
      </w:r>
      <w:r w:rsidRPr="00C54A1A">
        <w:t>3.1</w:t>
      </w:r>
      <w:r w:rsidRPr="00C54A1A">
        <w:rPr>
          <w:vertAlign w:val="superscript"/>
        </w:rPr>
        <w:t>2</w:t>
      </w:r>
      <w:r w:rsidRPr="00C54A1A">
        <w:t xml:space="preserve"> + 3.7</w:t>
      </w:r>
      <w:r w:rsidRPr="00C54A1A">
        <w:rPr>
          <w:vertAlign w:val="superscript"/>
        </w:rPr>
        <w:t>2</w:t>
      </w:r>
      <w:r w:rsidRPr="00C54A1A">
        <w:t xml:space="preserve"> = 23.3</w:t>
      </w:r>
    </w:p>
    <w:p w14:paraId="04D5994E" w14:textId="32842F7C" w:rsidR="0035119A" w:rsidRPr="00C54A1A" w:rsidRDefault="0035119A" w:rsidP="0035119A">
      <w:pPr>
        <w:pStyle w:val="Pquestiontextpartsa"/>
      </w:pPr>
      <w:r w:rsidRPr="00C54A1A">
        <w:tab/>
        <w:t>4.9</w:t>
      </w:r>
      <w:r w:rsidRPr="00C54A1A">
        <w:rPr>
          <w:vertAlign w:val="superscript"/>
        </w:rPr>
        <w:t>2</w:t>
      </w:r>
      <w:r w:rsidRPr="00C54A1A">
        <w:t xml:space="preserve"> = 24.01</w:t>
      </w:r>
    </w:p>
    <w:p w14:paraId="1166EA81" w14:textId="141E88B5" w:rsidR="0035119A" w:rsidRPr="00C54A1A" w:rsidRDefault="0035119A" w:rsidP="0035119A">
      <w:pPr>
        <w:pStyle w:val="Pquestiontextpartsa"/>
      </w:pPr>
      <w:r w:rsidRPr="00C54A1A">
        <w:tab/>
        <w:t>3.1</w:t>
      </w:r>
      <w:r w:rsidRPr="00C54A1A">
        <w:rPr>
          <w:vertAlign w:val="superscript"/>
        </w:rPr>
        <w:t>2</w:t>
      </w:r>
      <w:r w:rsidRPr="00C54A1A">
        <w:t xml:space="preserve"> + 3.7</w:t>
      </w:r>
      <w:r w:rsidRPr="00C54A1A">
        <w:rPr>
          <w:vertAlign w:val="superscript"/>
        </w:rPr>
        <w:t>2</w:t>
      </w:r>
      <w:r w:rsidRPr="00C54A1A">
        <w:t xml:space="preserve"> ≠ 4.9</w:t>
      </w:r>
      <w:r w:rsidRPr="00C54A1A">
        <w:rPr>
          <w:vertAlign w:val="superscript"/>
        </w:rPr>
        <w:t>2</w:t>
      </w:r>
    </w:p>
    <w:p w14:paraId="343F0DF0" w14:textId="3211C328" w:rsidR="0035119A" w:rsidRPr="00C54A1A" w:rsidRDefault="0035119A" w:rsidP="0035119A">
      <w:pPr>
        <w:pStyle w:val="Pquestiontextpartsa"/>
      </w:pPr>
      <w:r w:rsidRPr="00C54A1A">
        <w:tab/>
        <w:t>Therefore, the room is not ‘square’</w:t>
      </w:r>
      <w:r>
        <w:t>.</w:t>
      </w:r>
    </w:p>
    <w:p w14:paraId="7D12C0EE" w14:textId="42252DD0" w:rsidR="0035119A" w:rsidRPr="00C54A1A" w:rsidRDefault="0035119A" w:rsidP="0035119A">
      <w:pPr>
        <w:pStyle w:val="Pquestiontextpartsa"/>
      </w:pPr>
      <w:r w:rsidRPr="00AE3C72">
        <w:rPr>
          <w:b/>
        </w:rPr>
        <w:t>(</w:t>
      </w:r>
      <w:r>
        <w:rPr>
          <w:b/>
        </w:rPr>
        <w:t>c</w:t>
      </w:r>
      <w:r w:rsidRPr="00AE3C72">
        <w:rPr>
          <w:b/>
        </w:rPr>
        <w:t>)</w:t>
      </w:r>
      <w:r>
        <w:tab/>
      </w:r>
      <w:r w:rsidRPr="00C54A1A">
        <w:t>Adjustments needed to ensure the room is square</w:t>
      </w:r>
      <w:r>
        <w:t>:</w:t>
      </w:r>
    </w:p>
    <w:p w14:paraId="5380711B" w14:textId="7486E683" w:rsidR="0035119A" w:rsidRPr="00C54A1A" w:rsidRDefault="0035119A" w:rsidP="0035119A">
      <w:pPr>
        <w:pStyle w:val="Pquestiontextpartsa"/>
      </w:pPr>
      <w:r>
        <w:tab/>
        <w:t>l</w:t>
      </w:r>
      <w:r w:rsidRPr="00C54A1A">
        <w:t>ength: 3.1 m → 3 m</w:t>
      </w:r>
    </w:p>
    <w:p w14:paraId="01800263" w14:textId="62A122F0" w:rsidR="0035119A" w:rsidRPr="00C54A1A" w:rsidRDefault="0035119A" w:rsidP="0035119A">
      <w:pPr>
        <w:pStyle w:val="Pquestiontextpartsa"/>
      </w:pPr>
      <w:r w:rsidRPr="00C54A1A">
        <w:tab/>
      </w:r>
      <w:r>
        <w:t>w</w:t>
      </w:r>
      <w:r w:rsidRPr="00C54A1A">
        <w:t>idth: 3.7 m → 4 m</w:t>
      </w:r>
    </w:p>
    <w:p w14:paraId="26E840D2" w14:textId="00C878D2" w:rsidR="0035119A" w:rsidRPr="00C54A1A" w:rsidRDefault="0035119A" w:rsidP="0035119A">
      <w:pPr>
        <w:pStyle w:val="Pquestiontextpartsa"/>
      </w:pPr>
      <w:r w:rsidRPr="00C54A1A">
        <w:tab/>
      </w:r>
      <w:r>
        <w:t>d</w:t>
      </w:r>
      <w:r w:rsidRPr="00C54A1A">
        <w:t>iagonal: 4.9</w:t>
      </w:r>
      <w:r w:rsidR="009B3320">
        <w:t xml:space="preserve"> </w:t>
      </w:r>
      <w:r w:rsidRPr="00C54A1A">
        <w:t>m → 5 m</w:t>
      </w:r>
    </w:p>
    <w:p w14:paraId="4EAA7EED" w14:textId="77777777" w:rsidR="0035119A" w:rsidRPr="00C54A1A" w:rsidRDefault="0035119A" w:rsidP="0035119A">
      <w:pPr>
        <w:pStyle w:val="Pquestiontextpartsa"/>
      </w:pPr>
      <w:r w:rsidRPr="00C54A1A">
        <w:tab/>
        <w:t>3</w:t>
      </w:r>
      <w:r w:rsidRPr="00C54A1A">
        <w:rPr>
          <w:vertAlign w:val="superscript"/>
        </w:rPr>
        <w:t>2</w:t>
      </w:r>
      <w:r w:rsidRPr="00C54A1A">
        <w:t xml:space="preserve"> + 4</w:t>
      </w:r>
      <w:r w:rsidRPr="00C54A1A">
        <w:rPr>
          <w:vertAlign w:val="superscript"/>
        </w:rPr>
        <w:t>2</w:t>
      </w:r>
      <w:r w:rsidRPr="00C54A1A">
        <w:t xml:space="preserve"> = 25</w:t>
      </w:r>
    </w:p>
    <w:p w14:paraId="7DD419D1" w14:textId="77777777" w:rsidR="0035119A" w:rsidRPr="00C54A1A" w:rsidRDefault="0035119A" w:rsidP="0035119A">
      <w:pPr>
        <w:pStyle w:val="Pquestiontextpartsa"/>
      </w:pPr>
      <w:r w:rsidRPr="00C54A1A">
        <w:tab/>
        <w:t>5</w:t>
      </w:r>
      <w:r w:rsidRPr="00C54A1A">
        <w:rPr>
          <w:vertAlign w:val="superscript"/>
        </w:rPr>
        <w:t>2</w:t>
      </w:r>
      <w:r w:rsidRPr="00C54A1A">
        <w:t xml:space="preserve"> = 25</w:t>
      </w:r>
    </w:p>
    <w:p w14:paraId="4CEF7151" w14:textId="77777777" w:rsidR="0035119A" w:rsidRPr="00C54A1A" w:rsidRDefault="0035119A" w:rsidP="0035119A">
      <w:pPr>
        <w:pStyle w:val="Pquestiontextpartsa"/>
      </w:pPr>
      <w:r w:rsidRPr="00C54A1A">
        <w:tab/>
        <w:t>3</w:t>
      </w:r>
      <w:r w:rsidRPr="00C54A1A">
        <w:rPr>
          <w:vertAlign w:val="superscript"/>
        </w:rPr>
        <w:t>2</w:t>
      </w:r>
      <w:r w:rsidRPr="00C54A1A">
        <w:t xml:space="preserve"> + 4</w:t>
      </w:r>
      <w:r w:rsidRPr="00C54A1A">
        <w:rPr>
          <w:vertAlign w:val="superscript"/>
        </w:rPr>
        <w:t>2</w:t>
      </w:r>
      <w:r w:rsidRPr="00C54A1A">
        <w:t xml:space="preserve"> = 5</w:t>
      </w:r>
      <w:r w:rsidRPr="00C54A1A">
        <w:rPr>
          <w:vertAlign w:val="superscript"/>
        </w:rPr>
        <w:t>2</w:t>
      </w:r>
    </w:p>
    <w:p w14:paraId="1C62953D" w14:textId="18DB1D26" w:rsidR="00F15514" w:rsidRDefault="0035119A" w:rsidP="0035119A">
      <w:pPr>
        <w:pStyle w:val="Pquestiontextpartsa"/>
      </w:pPr>
      <w:r w:rsidRPr="00C54A1A">
        <w:tab/>
        <w:t>Thus, the room will be ‘square’ with these dimensions.</w:t>
      </w:r>
    </w:p>
    <w:p w14:paraId="317DB6F0" w14:textId="50E22799" w:rsidR="00F15514" w:rsidRDefault="00F15514" w:rsidP="00A869D1">
      <w:pPr>
        <w:pStyle w:val="Pquestionheadingsx1stafterhead"/>
      </w:pPr>
      <w:r>
        <w:t xml:space="preserve">Question </w:t>
      </w:r>
      <w:r w:rsidR="0035119A">
        <w:t>24</w:t>
      </w:r>
      <w:r>
        <w:tab/>
      </w:r>
      <w:r w:rsidR="006456B9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BE1EA1">
        <w:t>2.</w:t>
      </w:r>
      <w:r w:rsidR="006456B9">
        <w:t>2</w:t>
      </w:r>
      <w:r w:rsidR="00BE1EA1">
        <w:t>, 2.4</w:t>
      </w:r>
      <w:r>
        <w:t>]</w:t>
      </w:r>
    </w:p>
    <w:p w14:paraId="242A5AE5" w14:textId="77777777" w:rsidR="009B3320" w:rsidRDefault="00F15514" w:rsidP="0028256E">
      <w:pPr>
        <w:pStyle w:val="Pquestiontextpartsa"/>
        <w:rPr>
          <w:rStyle w:val="Cquestionpartlabelbold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28256E">
        <w:rPr>
          <w:rStyle w:val="Cquestionpartlabelbold"/>
        </w:rPr>
        <w:tab/>
      </w:r>
    </w:p>
    <w:p w14:paraId="7567DB88" w14:textId="4F00F35D" w:rsidR="0028256E" w:rsidRDefault="009B3320" w:rsidP="0028256E">
      <w:pPr>
        <w:pStyle w:val="Pquestiontextpartsa"/>
        <w:tabs>
          <w:tab w:val="clear" w:pos="397"/>
        </w:tabs>
        <w:ind w:left="567" w:hanging="141"/>
      </w:pPr>
      <w:r w:rsidRPr="00CF623F">
        <w:rPr>
          <w:noProof/>
        </w:rPr>
        <w:drawing>
          <wp:inline distT="0" distB="0" distL="0" distR="0" wp14:anchorId="005304E5" wp14:editId="56211A76">
            <wp:extent cx="1762125" cy="1504950"/>
            <wp:effectExtent l="0" t="0" r="9525" b="0"/>
            <wp:docPr id="4" name="Picture 4" descr="ACPM9_PR_2_06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CPM9_PR_2_06ssa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3880" w14:textId="77777777" w:rsidR="009B3320" w:rsidRPr="00C54A1A" w:rsidRDefault="0028256E" w:rsidP="009B3320">
      <w:pPr>
        <w:pStyle w:val="Pquestiontextpartsa"/>
      </w:pPr>
      <w:r w:rsidRPr="009B3320">
        <w:rPr>
          <w:b/>
        </w:rPr>
        <w:t>(b)</w:t>
      </w:r>
      <w:r>
        <w:tab/>
      </w:r>
      <w:r w:rsidR="009B3320" w:rsidRPr="00C54A1A">
        <w:t>John:</w:t>
      </w:r>
    </w:p>
    <w:p w14:paraId="6BB73F98" w14:textId="77777777" w:rsidR="009B3320" w:rsidRPr="00C54A1A" w:rsidRDefault="009B3320" w:rsidP="009B3320">
      <w:pPr>
        <w:pStyle w:val="Pquestiontextpartsa"/>
      </w:pPr>
      <w:r w:rsidRPr="00C54A1A">
        <w:lastRenderedPageBreak/>
        <w:tab/>
        <w:t>800 + 1200 + 300 = 2300 m</w:t>
      </w:r>
      <w:r w:rsidRPr="00C54A1A">
        <w:tab/>
      </w:r>
    </w:p>
    <w:p w14:paraId="700F93CA" w14:textId="4DBDF101" w:rsidR="009B3320" w:rsidRPr="00C54A1A" w:rsidRDefault="009B3320" w:rsidP="009B3320">
      <w:pPr>
        <w:pStyle w:val="Pquestiontextpartsa"/>
      </w:pPr>
      <w:r w:rsidRPr="00C54A1A">
        <w:tab/>
        <w:t>Annabelle:</w:t>
      </w:r>
    </w:p>
    <w:p w14:paraId="2BE1570A" w14:textId="20A5AA0A" w:rsidR="0028256E" w:rsidRDefault="009B3320" w:rsidP="009B3320">
      <w:pPr>
        <w:pStyle w:val="Pquestiontextpartsa"/>
      </w:pPr>
      <w:r w:rsidRPr="00C54A1A">
        <w:tab/>
        <w:t>200 + 1000 + 500 = 1700 m</w:t>
      </w:r>
    </w:p>
    <w:p w14:paraId="0E790CA4" w14:textId="0AD39F6A" w:rsidR="009B3320" w:rsidRDefault="009B3320" w:rsidP="009B3320">
      <w:pPr>
        <w:pStyle w:val="Pquestiontextpartsa"/>
      </w:pPr>
      <w:r>
        <w:tab/>
      </w:r>
      <w:r w:rsidRPr="00C54A1A">
        <w:t xml:space="preserve">2300 – 1700 = </w:t>
      </w:r>
      <w:r>
        <w:t>6</w:t>
      </w:r>
      <w:r w:rsidRPr="00C54A1A">
        <w:t>00 m</w:t>
      </w:r>
    </w:p>
    <w:p w14:paraId="0E7AD86D" w14:textId="70A044B6" w:rsidR="009B3320" w:rsidRPr="0028256E" w:rsidRDefault="009B3320" w:rsidP="009B3320">
      <w:pPr>
        <w:pStyle w:val="Pquestiontextpartsa"/>
      </w:pPr>
      <w:r>
        <w:tab/>
        <w:t>John walks</w:t>
      </w:r>
      <w:r w:rsidRPr="00C54A1A">
        <w:t xml:space="preserve"> </w:t>
      </w:r>
      <w:r w:rsidR="00610589">
        <w:t>6</w:t>
      </w:r>
      <w:r w:rsidRPr="00C54A1A">
        <w:t>00 m further than Annabelle.</w:t>
      </w:r>
    </w:p>
    <w:p w14:paraId="7CDE424D" w14:textId="619F567F" w:rsidR="00B973A3" w:rsidRDefault="0028256E" w:rsidP="00414F73">
      <w:pPr>
        <w:pStyle w:val="Pquestiontextpartsa"/>
        <w:keepNext/>
        <w:keepLines/>
      </w:pPr>
      <w:r w:rsidRPr="0028256E">
        <w:rPr>
          <w:b/>
        </w:rPr>
        <w:t>(c)</w:t>
      </w:r>
      <w:r>
        <w:rPr>
          <w:b/>
        </w:rPr>
        <w:tab/>
      </w:r>
      <w:r w:rsidR="009B3320" w:rsidRPr="00C54A1A">
        <w:t xml:space="preserve">Let </w:t>
      </w:r>
      <w:r w:rsidR="009B3320" w:rsidRPr="00C54A1A">
        <w:rPr>
          <w:i/>
        </w:rPr>
        <w:t>x</w:t>
      </w:r>
      <w:r w:rsidR="009B3320" w:rsidRPr="00C54A1A">
        <w:t xml:space="preserve"> be the length of the line.</w:t>
      </w:r>
    </w:p>
    <w:p w14:paraId="7E395624" w14:textId="77777777" w:rsidR="009B3320" w:rsidRDefault="009B3320" w:rsidP="00414F73">
      <w:pPr>
        <w:pStyle w:val="Pquestiontextpartsa"/>
        <w:keepNext/>
        <w:keepLines/>
        <w:tabs>
          <w:tab w:val="clear" w:pos="397"/>
        </w:tabs>
        <w:ind w:left="851"/>
      </w:pPr>
      <w:r w:rsidRPr="00FA16F3">
        <w:rPr>
          <w:i/>
        </w:rPr>
        <w:t>x</w:t>
      </w:r>
      <w:r w:rsidRPr="009B3320">
        <w:rPr>
          <w:vertAlign w:val="superscript"/>
        </w:rPr>
        <w:t>2</w:t>
      </w:r>
      <w:r>
        <w:t xml:space="preserve"> = 1100</w:t>
      </w:r>
      <w:r w:rsidRPr="009B3320">
        <w:rPr>
          <w:vertAlign w:val="superscript"/>
        </w:rPr>
        <w:t>2</w:t>
      </w:r>
      <w:r>
        <w:t xml:space="preserve"> + 1200</w:t>
      </w:r>
      <w:r w:rsidRPr="009B3320">
        <w:rPr>
          <w:vertAlign w:val="superscript"/>
        </w:rPr>
        <w:t>2</w:t>
      </w:r>
    </w:p>
    <w:p w14:paraId="78AA9497" w14:textId="397A3524" w:rsidR="009B3320" w:rsidRDefault="009B3320" w:rsidP="009B3320">
      <w:pPr>
        <w:pStyle w:val="Pquestiontextpartsa"/>
        <w:tabs>
          <w:tab w:val="clear" w:pos="397"/>
        </w:tabs>
        <w:ind w:left="851"/>
      </w:pPr>
      <w:r w:rsidRPr="00FA16F3">
        <w:rPr>
          <w:i/>
        </w:rPr>
        <w:t>x</w:t>
      </w:r>
      <w:r w:rsidRPr="009B3320">
        <w:rPr>
          <w:vertAlign w:val="superscript"/>
        </w:rPr>
        <w:t>2</w:t>
      </w:r>
      <w:r>
        <w:t xml:space="preserve"> = 2 650 000</w:t>
      </w:r>
    </w:p>
    <w:p w14:paraId="43136C40" w14:textId="58423F99" w:rsidR="009B3320" w:rsidRDefault="00FA16F3" w:rsidP="009B3320">
      <w:pPr>
        <w:pStyle w:val="Pquestiontextpartsa"/>
        <w:tabs>
          <w:tab w:val="clear" w:pos="397"/>
        </w:tabs>
        <w:ind w:left="851"/>
      </w:pPr>
      <w:r>
        <w:rPr>
          <w:i/>
        </w:rPr>
        <w:t xml:space="preserve"> </w:t>
      </w:r>
      <w:r w:rsidR="009B3320" w:rsidRPr="00FA16F3">
        <w:rPr>
          <w:i/>
        </w:rPr>
        <w:t>x</w:t>
      </w:r>
      <w:r w:rsidR="009B3320">
        <w:t xml:space="preserve"> =</w:t>
      </w:r>
      <w:r w:rsidR="009B3320" w:rsidRPr="009B3320">
        <w:rPr>
          <w:position w:val="-14"/>
        </w:rPr>
        <w:object w:dxaOrig="1180" w:dyaOrig="420" w14:anchorId="5B9ED45F">
          <v:shape id="_x0000_i1040" type="#_x0000_t75" style="width:59.1pt;height:21.5pt" o:ole="">
            <v:imagedata r:id="rId42" o:title=""/>
          </v:shape>
          <o:OLEObject Type="Embed" ProgID="Equation.3" ShapeID="_x0000_i1040" DrawAspect="Content" ObjectID="_1537709004" r:id="rId43"/>
        </w:object>
      </w:r>
    </w:p>
    <w:p w14:paraId="38C63CD3" w14:textId="008EBDD5" w:rsidR="009B3320" w:rsidRDefault="00FA16F3" w:rsidP="009B3320">
      <w:pPr>
        <w:pStyle w:val="Pquestiontextpartsa"/>
        <w:tabs>
          <w:tab w:val="clear" w:pos="397"/>
        </w:tabs>
        <w:ind w:left="851"/>
      </w:pPr>
      <w:r>
        <w:rPr>
          <w:i/>
        </w:rPr>
        <w:t xml:space="preserve"> </w:t>
      </w:r>
      <w:r w:rsidR="009B3320" w:rsidRPr="00FA16F3">
        <w:rPr>
          <w:i/>
        </w:rPr>
        <w:t>x</w:t>
      </w:r>
      <w:r w:rsidR="009B3320">
        <w:t xml:space="preserve"> = 1627.88 m</w:t>
      </w:r>
    </w:p>
    <w:p w14:paraId="0FD05223" w14:textId="28CB5CC4" w:rsidR="009B3320" w:rsidRDefault="009B3320" w:rsidP="009B3320">
      <w:pPr>
        <w:pStyle w:val="Pquestiontextpartsa"/>
        <w:tabs>
          <w:tab w:val="clear" w:pos="397"/>
        </w:tabs>
      </w:pPr>
      <w:r>
        <w:rPr>
          <w:b/>
        </w:rPr>
        <w:t>(d</w:t>
      </w:r>
      <w:r w:rsidRPr="0028256E">
        <w:rPr>
          <w:b/>
        </w:rPr>
        <w:t>)</w:t>
      </w:r>
      <w:r>
        <w:rPr>
          <w:b/>
        </w:rPr>
        <w:tab/>
      </w:r>
      <w:r w:rsidRPr="00C54A1A">
        <w:t xml:space="preserve">Let </w:t>
      </w:r>
      <w:r>
        <w:rPr>
          <w:i/>
        </w:rPr>
        <w:t>d</w:t>
      </w:r>
      <w:r w:rsidRPr="00C54A1A">
        <w:t xml:space="preserve"> be the length of the line.</w:t>
      </w:r>
    </w:p>
    <w:p w14:paraId="1CB29D07" w14:textId="21C6871F" w:rsidR="009B3320" w:rsidRDefault="009B3320" w:rsidP="009B3320">
      <w:pPr>
        <w:pStyle w:val="Pquestiontextpartsa"/>
        <w:tabs>
          <w:tab w:val="clear" w:pos="397"/>
        </w:tabs>
        <w:ind w:left="851"/>
        <w:rPr>
          <w:vertAlign w:val="superscript"/>
        </w:rPr>
      </w:pPr>
      <w:r>
        <w:rPr>
          <w:i/>
        </w:rPr>
        <w:t>d</w:t>
      </w:r>
      <w:r w:rsidRPr="00C54A1A">
        <w:rPr>
          <w:vertAlign w:val="superscript"/>
        </w:rPr>
        <w:t>2</w:t>
      </w:r>
      <w:r w:rsidRPr="00C54A1A">
        <w:t xml:space="preserve"> = 700</w:t>
      </w:r>
      <w:r w:rsidRPr="00C54A1A">
        <w:rPr>
          <w:vertAlign w:val="superscript"/>
        </w:rPr>
        <w:t>2</w:t>
      </w:r>
      <w:r w:rsidRPr="00C54A1A">
        <w:t xml:space="preserve"> + 1000</w:t>
      </w:r>
      <w:r w:rsidRPr="00C54A1A">
        <w:rPr>
          <w:vertAlign w:val="superscript"/>
        </w:rPr>
        <w:t>2</w:t>
      </w:r>
    </w:p>
    <w:p w14:paraId="583A7532" w14:textId="3CA4CBFA" w:rsidR="009B3320" w:rsidRDefault="009B3320" w:rsidP="009B3320">
      <w:pPr>
        <w:pStyle w:val="Pquestiontextpartsa"/>
        <w:tabs>
          <w:tab w:val="clear" w:pos="397"/>
        </w:tabs>
        <w:ind w:left="851"/>
      </w:pPr>
      <w:r>
        <w:rPr>
          <w:i/>
        </w:rPr>
        <w:t>d</w:t>
      </w:r>
      <w:r w:rsidRPr="00C54A1A">
        <w:rPr>
          <w:vertAlign w:val="superscript"/>
        </w:rPr>
        <w:t>2</w:t>
      </w:r>
      <w:r w:rsidRPr="00C54A1A">
        <w:t xml:space="preserve"> = 1 490 000</w:t>
      </w:r>
    </w:p>
    <w:p w14:paraId="1931FC2E" w14:textId="7F154168" w:rsidR="009B3320" w:rsidRDefault="00FA16F3" w:rsidP="009B3320">
      <w:pPr>
        <w:pStyle w:val="Pquestiontextpartsa"/>
        <w:tabs>
          <w:tab w:val="clear" w:pos="397"/>
        </w:tabs>
        <w:ind w:left="851"/>
      </w:pPr>
      <w:r>
        <w:rPr>
          <w:i/>
        </w:rPr>
        <w:t xml:space="preserve"> </w:t>
      </w:r>
      <w:r w:rsidR="009B3320">
        <w:rPr>
          <w:i/>
        </w:rPr>
        <w:t xml:space="preserve">d </w:t>
      </w:r>
      <w:r w:rsidR="009B3320" w:rsidRPr="00C54A1A">
        <w:t>=</w:t>
      </w:r>
      <w:r w:rsidR="009B3320" w:rsidRPr="009B3320">
        <w:rPr>
          <w:position w:val="-14"/>
        </w:rPr>
        <w:object w:dxaOrig="1160" w:dyaOrig="420" w14:anchorId="3CC55ABB">
          <v:shape id="_x0000_i1041" type="#_x0000_t75" style="width:58.05pt;height:21.5pt" o:ole="">
            <v:imagedata r:id="rId44" o:title=""/>
          </v:shape>
          <o:OLEObject Type="Embed" ProgID="Equation.3" ShapeID="_x0000_i1041" DrawAspect="Content" ObjectID="_1537709005" r:id="rId45"/>
        </w:object>
      </w:r>
    </w:p>
    <w:p w14:paraId="4CDB5B7C" w14:textId="5F254E73" w:rsidR="009B3320" w:rsidRDefault="00FA16F3" w:rsidP="009B3320">
      <w:pPr>
        <w:pStyle w:val="Pquestiontextpartsa"/>
        <w:tabs>
          <w:tab w:val="clear" w:pos="397"/>
        </w:tabs>
        <w:ind w:left="851"/>
      </w:pPr>
      <w:r>
        <w:rPr>
          <w:i/>
        </w:rPr>
        <w:t xml:space="preserve"> </w:t>
      </w:r>
      <w:r w:rsidR="009B3320">
        <w:rPr>
          <w:i/>
        </w:rPr>
        <w:t>d</w:t>
      </w:r>
      <w:r w:rsidR="009B3320" w:rsidRPr="00C54A1A">
        <w:t xml:space="preserve"> = 1220.66 m</w:t>
      </w:r>
    </w:p>
    <w:p w14:paraId="0C96473E" w14:textId="77777777" w:rsidR="0014436C" w:rsidRPr="00C54A1A" w:rsidRDefault="0014436C" w:rsidP="0014436C">
      <w:pPr>
        <w:pStyle w:val="Pquestiontextpartsa"/>
      </w:pPr>
      <w:r>
        <w:rPr>
          <w:b/>
        </w:rPr>
        <w:t>(e</w:t>
      </w:r>
      <w:r w:rsidRPr="0028256E">
        <w:rPr>
          <w:b/>
        </w:rPr>
        <w:t>)</w:t>
      </w:r>
      <w:r>
        <w:rPr>
          <w:b/>
        </w:rPr>
        <w:tab/>
      </w:r>
      <w:r w:rsidRPr="00C54A1A">
        <w:t>1627.88 – 1220.66 = 407.22 m</w:t>
      </w:r>
    </w:p>
    <w:p w14:paraId="58001B8C" w14:textId="05AAB9B5" w:rsidR="0014436C" w:rsidRDefault="0014436C" w:rsidP="0014436C">
      <w:pPr>
        <w:pStyle w:val="Pquestiontextpartsa"/>
      </w:pPr>
      <w:r w:rsidRPr="00C54A1A">
        <w:tab/>
        <w:t>Thus, Annabelle lives closer by 407.22 m.</w:t>
      </w:r>
    </w:p>
    <w:p w14:paraId="66E2C24D" w14:textId="4355B8EB" w:rsidR="00502AAF" w:rsidRDefault="00502AAF" w:rsidP="00502AAF">
      <w:pPr>
        <w:pStyle w:val="Pquestionheadingsx1stafterhead"/>
      </w:pPr>
      <w:r>
        <w:t xml:space="preserve">Question </w:t>
      </w:r>
      <w:r w:rsidR="009B3320">
        <w:t>25</w:t>
      </w:r>
      <w:r>
        <w:tab/>
      </w:r>
      <w:r w:rsidR="006456B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6C3881">
        <w:t>2.</w:t>
      </w:r>
      <w:r w:rsidR="006456B9">
        <w:t>5</w:t>
      </w:r>
      <w:r>
        <w:t>]</w:t>
      </w:r>
    </w:p>
    <w:p w14:paraId="43AD59F8" w14:textId="6A607F62" w:rsidR="00817411" w:rsidRDefault="0014436C" w:rsidP="00817411">
      <w:pPr>
        <w:pStyle w:val="Pquestiontextpartsa"/>
      </w:pPr>
      <w:r w:rsidRPr="002D1663">
        <w:rPr>
          <w:b/>
        </w:rPr>
        <w:t>(a)</w:t>
      </w:r>
      <w:r w:rsidR="00817411">
        <w:rPr>
          <w:b/>
        </w:rPr>
        <w:tab/>
      </w:r>
      <w:r w:rsidRPr="002D1663">
        <w:rPr>
          <w:b/>
        </w:rPr>
        <w:t>(i)</w:t>
      </w:r>
      <w:r w:rsidR="00817411">
        <w:rPr>
          <w:b/>
        </w:rPr>
        <w:tab/>
      </w:r>
      <w:r w:rsidR="00817411">
        <w:t>(</w:t>
      </w:r>
      <w:r w:rsidRPr="002D1663">
        <w:t>12, 16, 20</w:t>
      </w:r>
      <w:r w:rsidR="003E0034">
        <w:t>)</w:t>
      </w:r>
    </w:p>
    <w:p w14:paraId="15E98C9D" w14:textId="6B6FF395" w:rsidR="0014436C" w:rsidRPr="002D1663" w:rsidRDefault="00817411" w:rsidP="00817411">
      <w:pPr>
        <w:pStyle w:val="Pquestiontextpartsa"/>
        <w:rPr>
          <w:highlight w:val="yellow"/>
        </w:rPr>
      </w:pPr>
      <w:r>
        <w:rPr>
          <w:b/>
        </w:rPr>
        <w:tab/>
      </w:r>
      <w:r w:rsidR="0014436C" w:rsidRPr="002D1663">
        <w:rPr>
          <w:b/>
        </w:rPr>
        <w:t>(ii)</w:t>
      </w:r>
      <w:r>
        <w:rPr>
          <w:b/>
        </w:rPr>
        <w:tab/>
      </w:r>
      <w:r>
        <w:t>(</w:t>
      </w:r>
      <w:r w:rsidR="0014436C" w:rsidRPr="002D1663">
        <w:t>40, 42, 58</w:t>
      </w:r>
      <w:r>
        <w:t>)</w:t>
      </w:r>
    </w:p>
    <w:p w14:paraId="3BC42307" w14:textId="4A1AF0F3" w:rsidR="0014436C" w:rsidRPr="00211CBE" w:rsidRDefault="0014436C" w:rsidP="00817411">
      <w:pPr>
        <w:pStyle w:val="Pquestiontextpartsa"/>
      </w:pPr>
      <w:r w:rsidRPr="00211CBE">
        <w:rPr>
          <w:b/>
        </w:rPr>
        <w:t>(b)</w:t>
      </w:r>
      <w:r w:rsidR="00817411">
        <w:rPr>
          <w:b/>
        </w:rPr>
        <w:tab/>
      </w:r>
      <w:r w:rsidR="00817411">
        <w:t>(</w:t>
      </w:r>
      <w:r w:rsidRPr="00211CBE">
        <w:t>9, 40, 41</w:t>
      </w:r>
      <w:r w:rsidR="00817411">
        <w:t>)</w:t>
      </w:r>
    </w:p>
    <w:p w14:paraId="6E8092AA" w14:textId="72E538C0" w:rsidR="0014436C" w:rsidRPr="00211CBE" w:rsidRDefault="0014436C" w:rsidP="00817411">
      <w:pPr>
        <w:pStyle w:val="Pquestiontextpartsa"/>
      </w:pPr>
      <w:r w:rsidRPr="00211CBE">
        <w:tab/>
      </w:r>
      <w:r w:rsidR="00817411">
        <w:t>(</w:t>
      </w:r>
      <w:r w:rsidRPr="00211CBE">
        <w:t>11, 60, 61</w:t>
      </w:r>
      <w:r w:rsidR="00817411">
        <w:t>)</w:t>
      </w:r>
    </w:p>
    <w:p w14:paraId="55877CC4" w14:textId="77777777" w:rsidR="0014436C" w:rsidRPr="00EB59DF" w:rsidRDefault="0014436C" w:rsidP="00817411">
      <w:pPr>
        <w:pStyle w:val="Pquestiontextpartsa"/>
        <w:rPr>
          <w:highlight w:val="yellow"/>
        </w:rPr>
      </w:pP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14436C" w:rsidRPr="00160A45" w14:paraId="183867F9" w14:textId="77777777" w:rsidTr="006B160C">
        <w:tc>
          <w:tcPr>
            <w:tcW w:w="1418" w:type="dxa"/>
            <w:shd w:val="clear" w:color="auto" w:fill="auto"/>
          </w:tcPr>
          <w:p w14:paraId="49CA5287" w14:textId="77777777" w:rsidR="0014436C" w:rsidRPr="00160A45" w:rsidRDefault="0014436C" w:rsidP="00817411">
            <w:pPr>
              <w:pStyle w:val="Pquestiontextpartsa"/>
              <w:rPr>
                <w:b/>
                <w:i/>
              </w:rPr>
            </w:pPr>
            <w:r w:rsidRPr="00160A45">
              <w:rPr>
                <w:b/>
                <w:i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CCF163" w14:textId="77777777" w:rsidR="0014436C" w:rsidRPr="00160A45" w:rsidRDefault="0014436C" w:rsidP="00817411">
            <w:pPr>
              <w:pStyle w:val="Pquestiontextpartsa"/>
              <w:rPr>
                <w:b/>
              </w:rPr>
            </w:pPr>
            <w:r w:rsidRPr="00160A45">
              <w:rPr>
                <w:b/>
                <w:position w:val="-12"/>
              </w:rPr>
              <w:object w:dxaOrig="200" w:dyaOrig="360" w14:anchorId="228C008E">
                <v:shape id="_x0000_i1042" type="#_x0000_t75" style="width:9.65pt;height:18.25pt" o:ole="">
                  <v:imagedata r:id="rId46" o:title=""/>
                </v:shape>
                <o:OLEObject Type="Embed" ProgID="Equation.3" ShapeID="_x0000_i1042" DrawAspect="Content" ObjectID="_1537709006" r:id="rId47"/>
              </w:object>
            </w:r>
            <w:r w:rsidRPr="00160A45">
              <w:rPr>
                <w:b/>
              </w:rPr>
              <w:t>(</w:t>
            </w:r>
            <w:r w:rsidRPr="00160A45">
              <w:rPr>
                <w:b/>
                <w:i/>
              </w:rPr>
              <w:t>b</w:t>
            </w:r>
            <w:r w:rsidRPr="00160A45">
              <w:rPr>
                <w:b/>
                <w:vertAlign w:val="superscript"/>
              </w:rPr>
              <w:t>2</w:t>
            </w:r>
            <w:r w:rsidRPr="00160A45">
              <w:rPr>
                <w:b/>
              </w:rPr>
              <w:t xml:space="preserve"> – 1)</w:t>
            </w:r>
          </w:p>
        </w:tc>
        <w:tc>
          <w:tcPr>
            <w:tcW w:w="1418" w:type="dxa"/>
            <w:shd w:val="clear" w:color="auto" w:fill="auto"/>
          </w:tcPr>
          <w:p w14:paraId="5E5555D4" w14:textId="77777777" w:rsidR="0014436C" w:rsidRPr="00160A45" w:rsidRDefault="0014436C" w:rsidP="00817411">
            <w:pPr>
              <w:pStyle w:val="Pquestiontextpartsa"/>
              <w:rPr>
                <w:b/>
              </w:rPr>
            </w:pPr>
            <w:r w:rsidRPr="00160A45">
              <w:rPr>
                <w:b/>
                <w:position w:val="-12"/>
              </w:rPr>
              <w:object w:dxaOrig="200" w:dyaOrig="360" w14:anchorId="6FFE1E93">
                <v:shape id="_x0000_i1043" type="#_x0000_t75" style="width:9.65pt;height:18.25pt" o:ole="">
                  <v:imagedata r:id="rId48" o:title=""/>
                </v:shape>
                <o:OLEObject Type="Embed" ProgID="Equation.3" ShapeID="_x0000_i1043" DrawAspect="Content" ObjectID="_1537709007" r:id="rId49"/>
              </w:object>
            </w:r>
            <w:r w:rsidRPr="00160A45">
              <w:rPr>
                <w:b/>
              </w:rPr>
              <w:t>(</w:t>
            </w:r>
            <w:r w:rsidRPr="00160A45">
              <w:rPr>
                <w:b/>
                <w:i/>
              </w:rPr>
              <w:t>b</w:t>
            </w:r>
            <w:r w:rsidRPr="00160A45">
              <w:rPr>
                <w:b/>
                <w:vertAlign w:val="superscript"/>
              </w:rPr>
              <w:t>2</w:t>
            </w:r>
            <w:r w:rsidRPr="00160A45">
              <w:rPr>
                <w:b/>
              </w:rPr>
              <w:t xml:space="preserve"> + 1)</w:t>
            </w:r>
          </w:p>
        </w:tc>
        <w:tc>
          <w:tcPr>
            <w:tcW w:w="1418" w:type="dxa"/>
            <w:shd w:val="clear" w:color="auto" w:fill="auto"/>
          </w:tcPr>
          <w:p w14:paraId="0ACA9164" w14:textId="77777777" w:rsidR="0014436C" w:rsidRPr="00160A45" w:rsidRDefault="0014436C" w:rsidP="00817411">
            <w:pPr>
              <w:pStyle w:val="Pquestiontextpartsa"/>
              <w:rPr>
                <w:b/>
              </w:rPr>
            </w:pPr>
            <w:r w:rsidRPr="00160A45">
              <w:rPr>
                <w:b/>
              </w:rPr>
              <w:t>Triple</w:t>
            </w:r>
          </w:p>
        </w:tc>
      </w:tr>
      <w:tr w:rsidR="0014436C" w:rsidRPr="00160A45" w14:paraId="333A18C7" w14:textId="77777777" w:rsidTr="006B160C">
        <w:tc>
          <w:tcPr>
            <w:tcW w:w="1418" w:type="dxa"/>
            <w:shd w:val="clear" w:color="auto" w:fill="auto"/>
            <w:vAlign w:val="center"/>
          </w:tcPr>
          <w:p w14:paraId="46F9693D" w14:textId="77777777" w:rsidR="0014436C" w:rsidRPr="00160A45" w:rsidRDefault="0014436C" w:rsidP="00817411">
            <w:pPr>
              <w:pStyle w:val="Pquestiontextpartsa"/>
            </w:pPr>
            <w:r w:rsidRPr="00160A45"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472253" w14:textId="77777777" w:rsidR="0014436C" w:rsidRPr="00160A45" w:rsidRDefault="0014436C" w:rsidP="00817411">
            <w:pPr>
              <w:pStyle w:val="Pquestiontextpartsa"/>
            </w:pPr>
            <w:r w:rsidRPr="00160A45">
              <w:t>40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FCA9D5" w14:textId="77777777" w:rsidR="0014436C" w:rsidRPr="00160A45" w:rsidRDefault="0014436C" w:rsidP="00817411">
            <w:pPr>
              <w:pStyle w:val="Pquestiontextpartsa"/>
            </w:pPr>
            <w:r w:rsidRPr="00160A45">
              <w:t>41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0C4EDC" w14:textId="77777777" w:rsidR="0014436C" w:rsidRPr="00160A45" w:rsidRDefault="0014436C" w:rsidP="00817411">
            <w:pPr>
              <w:pStyle w:val="Pquestiontextpartsa"/>
            </w:pPr>
            <w:r w:rsidRPr="00160A45">
              <w:t>9, 40, 41</w:t>
            </w:r>
          </w:p>
        </w:tc>
      </w:tr>
      <w:tr w:rsidR="0014436C" w:rsidRPr="00160A45" w14:paraId="790BB33E" w14:textId="77777777" w:rsidTr="006B160C">
        <w:tc>
          <w:tcPr>
            <w:tcW w:w="1418" w:type="dxa"/>
            <w:shd w:val="clear" w:color="auto" w:fill="auto"/>
            <w:vAlign w:val="center"/>
          </w:tcPr>
          <w:p w14:paraId="56D54F60" w14:textId="77777777" w:rsidR="0014436C" w:rsidRPr="00160A45" w:rsidRDefault="0014436C" w:rsidP="00817411">
            <w:pPr>
              <w:pStyle w:val="Pquestiontextpartsa"/>
            </w:pPr>
            <w:r w:rsidRPr="00160A45">
              <w:t>11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5301D9" w14:textId="77777777" w:rsidR="0014436C" w:rsidRPr="00160A45" w:rsidRDefault="0014436C" w:rsidP="00817411">
            <w:pPr>
              <w:pStyle w:val="Pquestiontextpartsa"/>
            </w:pPr>
            <w:r w:rsidRPr="00160A45">
              <w:t>60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7AB1DC" w14:textId="77777777" w:rsidR="0014436C" w:rsidRPr="00160A45" w:rsidRDefault="0014436C" w:rsidP="00817411">
            <w:pPr>
              <w:pStyle w:val="Pquestiontextpartsa"/>
            </w:pPr>
            <w:r w:rsidRPr="00160A45">
              <w:t>61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05F819" w14:textId="77777777" w:rsidR="0014436C" w:rsidRPr="00160A45" w:rsidRDefault="0014436C" w:rsidP="00817411">
            <w:pPr>
              <w:pStyle w:val="Pquestiontextpartsa"/>
            </w:pPr>
            <w:r w:rsidRPr="00160A45">
              <w:t>11, 60, 61</w:t>
            </w:r>
          </w:p>
        </w:tc>
      </w:tr>
    </w:tbl>
    <w:p w14:paraId="02B6E903" w14:textId="77777777" w:rsidR="00817411" w:rsidRDefault="00817411" w:rsidP="00817411">
      <w:pPr>
        <w:pStyle w:val="Pquestiontextpartsa"/>
        <w:rPr>
          <w:b/>
        </w:rPr>
      </w:pPr>
    </w:p>
    <w:p w14:paraId="50E83B65" w14:textId="6304844F" w:rsidR="0014436C" w:rsidRPr="00160A45" w:rsidRDefault="0014436C" w:rsidP="00817411">
      <w:pPr>
        <w:pStyle w:val="Pquestiontextpartsa"/>
      </w:pPr>
      <w:r w:rsidRPr="00160A45">
        <w:rPr>
          <w:b/>
        </w:rPr>
        <w:t>(c)</w:t>
      </w:r>
      <w:r w:rsidR="00817411">
        <w:rPr>
          <w:b/>
        </w:rPr>
        <w:tab/>
      </w:r>
      <w:r w:rsidR="00817411">
        <w:t>(</w:t>
      </w:r>
      <w:r w:rsidRPr="00160A45">
        <w:t>3, 4, 5</w:t>
      </w:r>
      <w:r w:rsidR="00817411">
        <w:t>)</w:t>
      </w:r>
    </w:p>
    <w:p w14:paraId="783B84DA" w14:textId="3F54B0D4" w:rsidR="0014436C" w:rsidRPr="00160A45" w:rsidRDefault="00817411" w:rsidP="00817411">
      <w:pPr>
        <w:pStyle w:val="Pquestiontextpartsa"/>
      </w:pPr>
      <w:r>
        <w:tab/>
        <w:t>(</w:t>
      </w:r>
      <w:r w:rsidR="0014436C" w:rsidRPr="00160A45">
        <w:t>8, 15, 17</w:t>
      </w:r>
      <w:r>
        <w:t>)</w:t>
      </w:r>
    </w:p>
    <w:p w14:paraId="1E64A65E" w14:textId="77777777" w:rsidR="0014436C" w:rsidRPr="00160A45" w:rsidRDefault="0014436C" w:rsidP="00817411">
      <w:pPr>
        <w:pStyle w:val="Pquestiontextpartsa"/>
      </w:pP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2064"/>
        <w:gridCol w:w="1418"/>
      </w:tblGrid>
      <w:tr w:rsidR="0014436C" w:rsidRPr="00160A45" w14:paraId="365FDCE6" w14:textId="77777777" w:rsidTr="006B160C">
        <w:tc>
          <w:tcPr>
            <w:tcW w:w="1418" w:type="dxa"/>
            <w:shd w:val="clear" w:color="auto" w:fill="auto"/>
            <w:vAlign w:val="center"/>
          </w:tcPr>
          <w:p w14:paraId="164F31B4" w14:textId="77777777" w:rsidR="0014436C" w:rsidRPr="00817411" w:rsidRDefault="0014436C" w:rsidP="00817411">
            <w:pPr>
              <w:pStyle w:val="Pquestiontextpartsa"/>
              <w:rPr>
                <w:b/>
                <w:i/>
              </w:rPr>
            </w:pPr>
            <w:r w:rsidRPr="00817411">
              <w:rPr>
                <w:b/>
                <w:i/>
              </w:rPr>
              <w:t>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3279CA" w14:textId="77777777" w:rsidR="0014436C" w:rsidRPr="00817411" w:rsidRDefault="0014436C" w:rsidP="00817411">
            <w:pPr>
              <w:pStyle w:val="Pquestiontextpartsa"/>
              <w:rPr>
                <w:b/>
                <w:i/>
              </w:rPr>
            </w:pPr>
            <w:r w:rsidRPr="00817411">
              <w:rPr>
                <w:b/>
                <w:i/>
              </w:rPr>
              <w:t>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772B73" w14:textId="77777777" w:rsidR="0014436C" w:rsidRPr="00160A45" w:rsidRDefault="0014436C" w:rsidP="00817411">
            <w:pPr>
              <w:pStyle w:val="Pquestiontextpartsa"/>
              <w:rPr>
                <w:b/>
              </w:rPr>
            </w:pPr>
            <w:r w:rsidRPr="00817411">
              <w:rPr>
                <w:b/>
                <w:i/>
              </w:rPr>
              <w:t>g</w:t>
            </w:r>
            <w:r w:rsidRPr="00160A45">
              <w:rPr>
                <w:b/>
              </w:rPr>
              <w:t xml:space="preserve"> + </w:t>
            </w:r>
            <w:r w:rsidRPr="00817411">
              <w:rPr>
                <w:b/>
                <w:i/>
              </w:rPr>
              <w:t>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CAB85E" w14:textId="77777777" w:rsidR="0014436C" w:rsidRPr="00817411" w:rsidRDefault="0014436C" w:rsidP="00817411">
            <w:pPr>
              <w:pStyle w:val="Pquestiontextpartsa"/>
              <w:rPr>
                <w:b/>
                <w:i/>
              </w:rPr>
            </w:pPr>
            <w:r w:rsidRPr="00817411">
              <w:rPr>
                <w:b/>
                <w:i/>
              </w:rPr>
              <w:t>gh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00F9C9A" w14:textId="77777777" w:rsidR="0014436C" w:rsidRPr="00160A45" w:rsidRDefault="00817411" w:rsidP="00817411">
            <w:pPr>
              <w:pStyle w:val="Pquestiontextpartsa"/>
              <w:rPr>
                <w:rFonts w:ascii="Calibri" w:hAnsi="Calibri"/>
              </w:rPr>
            </w:pPr>
            <w:r w:rsidRPr="00160A45">
              <w:rPr>
                <w:b/>
                <w:position w:val="-12"/>
              </w:rPr>
              <w:object w:dxaOrig="1840" w:dyaOrig="420" w14:anchorId="02E7E930">
                <v:shape id="_x0000_i1044" type="#_x0000_t75" style="width:92.4pt;height:21.5pt" o:ole="">
                  <v:imagedata r:id="rId50" o:title=""/>
                </v:shape>
                <o:OLEObject Type="Embed" ProgID="Equation.3" ShapeID="_x0000_i1044" DrawAspect="Content" ObjectID="_1537709008" r:id="rId51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F7B177" w14:textId="77777777" w:rsidR="0014436C" w:rsidRPr="00160A45" w:rsidRDefault="0014436C" w:rsidP="00817411">
            <w:pPr>
              <w:pStyle w:val="Pquestiontextpartsa"/>
              <w:rPr>
                <w:b/>
              </w:rPr>
            </w:pPr>
            <w:r w:rsidRPr="00160A45">
              <w:rPr>
                <w:b/>
              </w:rPr>
              <w:t>Triple</w:t>
            </w:r>
          </w:p>
        </w:tc>
      </w:tr>
      <w:tr w:rsidR="0014436C" w:rsidRPr="00160A45" w14:paraId="602068F2" w14:textId="77777777" w:rsidTr="006B160C">
        <w:tc>
          <w:tcPr>
            <w:tcW w:w="1418" w:type="dxa"/>
            <w:shd w:val="clear" w:color="auto" w:fill="auto"/>
            <w:vAlign w:val="center"/>
          </w:tcPr>
          <w:p w14:paraId="16AA4603" w14:textId="77777777" w:rsidR="0014436C" w:rsidRPr="00160A45" w:rsidRDefault="0014436C" w:rsidP="00817411">
            <w:pPr>
              <w:pStyle w:val="Pquestiontextpartsa"/>
            </w:pPr>
            <w:r w:rsidRPr="00160A45"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4CAE7E" w14:textId="77777777" w:rsidR="0014436C" w:rsidRPr="00160A45" w:rsidRDefault="0014436C" w:rsidP="00817411">
            <w:pPr>
              <w:pStyle w:val="Pquestiontextpartsa"/>
            </w:pPr>
            <w:r w:rsidRPr="00160A45"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CEE39A" w14:textId="77777777" w:rsidR="0014436C" w:rsidRPr="00160A45" w:rsidRDefault="0014436C" w:rsidP="00817411">
            <w:pPr>
              <w:pStyle w:val="Pquestiontextpartsa"/>
            </w:pPr>
            <w:r w:rsidRPr="00160A45"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FE5DE5" w14:textId="77777777" w:rsidR="0014436C" w:rsidRPr="00160A45" w:rsidRDefault="0014436C" w:rsidP="00817411">
            <w:pPr>
              <w:pStyle w:val="Pquestiontextpartsa"/>
            </w:pPr>
            <w:r w:rsidRPr="00160A45">
              <w:t>3</w:t>
            </w:r>
          </w:p>
        </w:tc>
        <w:tc>
          <w:tcPr>
            <w:tcW w:w="2056" w:type="dxa"/>
            <w:shd w:val="clear" w:color="auto" w:fill="auto"/>
          </w:tcPr>
          <w:p w14:paraId="7164D096" w14:textId="77777777" w:rsidR="0014436C" w:rsidRPr="00160A45" w:rsidRDefault="0014436C" w:rsidP="00817411">
            <w:pPr>
              <w:pStyle w:val="Pquestiontextpartsa"/>
            </w:pPr>
            <w:r w:rsidRPr="00160A45">
              <w:t>5</w:t>
            </w:r>
          </w:p>
        </w:tc>
        <w:tc>
          <w:tcPr>
            <w:tcW w:w="1418" w:type="dxa"/>
            <w:shd w:val="clear" w:color="auto" w:fill="auto"/>
          </w:tcPr>
          <w:p w14:paraId="43A305C0" w14:textId="77777777" w:rsidR="0014436C" w:rsidRPr="00160A45" w:rsidRDefault="0014436C" w:rsidP="00817411">
            <w:pPr>
              <w:pStyle w:val="Pquestiontextpartsa"/>
            </w:pPr>
            <w:r w:rsidRPr="00160A45">
              <w:t>3, 4, 5</w:t>
            </w:r>
          </w:p>
        </w:tc>
      </w:tr>
      <w:tr w:rsidR="0014436C" w:rsidRPr="00160A45" w14:paraId="51991CA3" w14:textId="77777777" w:rsidTr="006B160C">
        <w:tc>
          <w:tcPr>
            <w:tcW w:w="1418" w:type="dxa"/>
            <w:shd w:val="clear" w:color="auto" w:fill="auto"/>
            <w:vAlign w:val="center"/>
          </w:tcPr>
          <w:p w14:paraId="5666EFB8" w14:textId="77777777" w:rsidR="0014436C" w:rsidRPr="00160A45" w:rsidRDefault="0014436C" w:rsidP="00817411">
            <w:pPr>
              <w:pStyle w:val="Pquestiontextpartsa"/>
            </w:pPr>
            <w:r w:rsidRPr="00160A45"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073D96" w14:textId="77777777" w:rsidR="0014436C" w:rsidRPr="00160A45" w:rsidRDefault="0014436C" w:rsidP="00817411">
            <w:pPr>
              <w:pStyle w:val="Pquestiontextpartsa"/>
            </w:pPr>
            <w:r w:rsidRPr="00160A45"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D271DF" w14:textId="77777777" w:rsidR="0014436C" w:rsidRPr="00160A45" w:rsidRDefault="0014436C" w:rsidP="00817411">
            <w:pPr>
              <w:pStyle w:val="Pquestiontextpartsa"/>
            </w:pPr>
            <w:r w:rsidRPr="00160A45"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672B57" w14:textId="77777777" w:rsidR="0014436C" w:rsidRPr="00160A45" w:rsidRDefault="0014436C" w:rsidP="00817411">
            <w:pPr>
              <w:pStyle w:val="Pquestiontextpartsa"/>
            </w:pPr>
            <w:r w:rsidRPr="00160A45">
              <w:t>15</w:t>
            </w:r>
          </w:p>
        </w:tc>
        <w:tc>
          <w:tcPr>
            <w:tcW w:w="2056" w:type="dxa"/>
            <w:shd w:val="clear" w:color="auto" w:fill="auto"/>
          </w:tcPr>
          <w:p w14:paraId="32F66C57" w14:textId="77777777" w:rsidR="0014436C" w:rsidRPr="00160A45" w:rsidRDefault="0014436C" w:rsidP="00817411">
            <w:pPr>
              <w:pStyle w:val="Pquestiontextpartsa"/>
            </w:pPr>
            <w:r w:rsidRPr="00160A45">
              <w:t>17</w:t>
            </w:r>
          </w:p>
        </w:tc>
        <w:tc>
          <w:tcPr>
            <w:tcW w:w="1418" w:type="dxa"/>
            <w:shd w:val="clear" w:color="auto" w:fill="auto"/>
          </w:tcPr>
          <w:p w14:paraId="32A7273D" w14:textId="3A09EF63" w:rsidR="0014436C" w:rsidRPr="00160A45" w:rsidRDefault="00100083" w:rsidP="00817411">
            <w:pPr>
              <w:pStyle w:val="Pquestiontextpartsa"/>
            </w:pPr>
            <w:r>
              <w:t>8</w:t>
            </w:r>
            <w:r w:rsidR="0014436C" w:rsidRPr="00160A45">
              <w:t>, 15, 17</w:t>
            </w:r>
          </w:p>
        </w:tc>
      </w:tr>
    </w:tbl>
    <w:p w14:paraId="77A392E6" w14:textId="0D94DA6B" w:rsidR="001158EE" w:rsidRDefault="001158EE" w:rsidP="006E532E">
      <w:pPr>
        <w:pStyle w:val="Pquestiontextmainstem"/>
        <w:ind w:left="426"/>
      </w:pPr>
    </w:p>
    <w:p w14:paraId="59478A99" w14:textId="50594615" w:rsidR="001B433F" w:rsidRDefault="001B433F" w:rsidP="003E0034">
      <w:pPr>
        <w:pStyle w:val="Psectionresults"/>
        <w:spacing w:before="0" w:after="120"/>
      </w:pPr>
      <w:r>
        <w:t xml:space="preserve">Extended </w:t>
      </w:r>
      <w:r w:rsidR="001158EE">
        <w:t xml:space="preserve">answer total marks:  </w:t>
      </w:r>
      <w:r w:rsidR="005441FF">
        <w:t>1</w:t>
      </w:r>
      <w:r w:rsidR="00C9465D">
        <w:t>9</w:t>
      </w:r>
    </w:p>
    <w:p w14:paraId="289CF1F7" w14:textId="767BCBF1" w:rsidR="001158EE" w:rsidRDefault="001B433F" w:rsidP="003E0034">
      <w:pPr>
        <w:pStyle w:val="Psectionresults"/>
        <w:spacing w:before="120" w:after="0"/>
      </w:pPr>
      <w:r>
        <w:t xml:space="preserve">TOTAL test </w:t>
      </w:r>
      <w:r w:rsidR="001158EE">
        <w:t xml:space="preserve">marks:  </w:t>
      </w:r>
      <w:r w:rsidR="00C9465D">
        <w:t>5</w:t>
      </w:r>
      <w:r w:rsidR="0028166A">
        <w:t>8</w:t>
      </w:r>
    </w:p>
    <w:sectPr w:rsidR="001158EE" w:rsidSect="00957E9E">
      <w:headerReference w:type="default" r:id="rId52"/>
      <w:footerReference w:type="default" r:id="rId53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597AB" w14:textId="77777777" w:rsidR="00E52C8C" w:rsidRDefault="00E52C8C" w:rsidP="00B91E57">
      <w:r>
        <w:separator/>
      </w:r>
    </w:p>
  </w:endnote>
  <w:endnote w:type="continuationSeparator" w:id="0">
    <w:p w14:paraId="1B966903" w14:textId="77777777" w:rsidR="00E52C8C" w:rsidRDefault="00E52C8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52716" w14:textId="77777777" w:rsidR="00163B06" w:rsidRDefault="00163B06" w:rsidP="00B91E57">
    <w:pPr>
      <w:pStyle w:val="Pfootertext"/>
    </w:pPr>
  </w:p>
  <w:p w14:paraId="5CD95985" w14:textId="77777777" w:rsidR="00163B06" w:rsidRPr="00B91E57" w:rsidRDefault="00163B06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5339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19C76" w14:textId="77777777" w:rsidR="00E52C8C" w:rsidRDefault="00E52C8C" w:rsidP="00B91E57">
      <w:r>
        <w:separator/>
      </w:r>
    </w:p>
  </w:footnote>
  <w:footnote w:type="continuationSeparator" w:id="0">
    <w:p w14:paraId="6D2E8AB5" w14:textId="77777777" w:rsidR="00E52C8C" w:rsidRDefault="00E52C8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8F26" w14:textId="73E4B2AC" w:rsidR="00163B06" w:rsidRDefault="00953397" w:rsidP="001158EE">
    <w:pPr>
      <w:pStyle w:val="Pheadertext"/>
    </w:pPr>
    <w:r>
      <w:t>Pearson Mathematics</w:t>
    </w:r>
    <w:r w:rsidR="00163B06">
      <w:t xml:space="preserve"> 9</w:t>
    </w:r>
    <w:r>
      <w:t xml:space="preserve">    Pythagoras’ theorem — </w:t>
    </w:r>
    <w:r w:rsidR="00163B06" w:rsidRPr="00F85EEB">
      <w:t xml:space="preserve">Test </w:t>
    </w:r>
    <w:r w:rsidR="00A73EA9">
      <w:t>B</w:t>
    </w:r>
    <w:r w:rsidR="00163B06">
      <w:t xml:space="preserve"> Solutions</w:t>
    </w:r>
  </w:p>
  <w:p w14:paraId="19A16BB1" w14:textId="77777777" w:rsidR="00163B06" w:rsidRPr="00B91E57" w:rsidRDefault="00163B06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164"/>
    <w:rsid w:val="000407AC"/>
    <w:rsid w:val="000432B1"/>
    <w:rsid w:val="00050616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5728"/>
    <w:rsid w:val="000F2242"/>
    <w:rsid w:val="000F52E2"/>
    <w:rsid w:val="00100083"/>
    <w:rsid w:val="00114E72"/>
    <w:rsid w:val="001158EE"/>
    <w:rsid w:val="00121EAB"/>
    <w:rsid w:val="001249D4"/>
    <w:rsid w:val="00126EF4"/>
    <w:rsid w:val="00133398"/>
    <w:rsid w:val="00136289"/>
    <w:rsid w:val="0014436C"/>
    <w:rsid w:val="00153C7C"/>
    <w:rsid w:val="001605F8"/>
    <w:rsid w:val="00160C54"/>
    <w:rsid w:val="00163B06"/>
    <w:rsid w:val="00180369"/>
    <w:rsid w:val="00180D86"/>
    <w:rsid w:val="00195476"/>
    <w:rsid w:val="001A767F"/>
    <w:rsid w:val="001B433F"/>
    <w:rsid w:val="001B4A9E"/>
    <w:rsid w:val="001B5137"/>
    <w:rsid w:val="001C3A61"/>
    <w:rsid w:val="001C4DB3"/>
    <w:rsid w:val="001D0C80"/>
    <w:rsid w:val="001F3D5E"/>
    <w:rsid w:val="00215CCB"/>
    <w:rsid w:val="00215E09"/>
    <w:rsid w:val="00223001"/>
    <w:rsid w:val="002463F9"/>
    <w:rsid w:val="00246575"/>
    <w:rsid w:val="002509BC"/>
    <w:rsid w:val="002565E1"/>
    <w:rsid w:val="00261541"/>
    <w:rsid w:val="002635BA"/>
    <w:rsid w:val="00275753"/>
    <w:rsid w:val="0028166A"/>
    <w:rsid w:val="0028256E"/>
    <w:rsid w:val="00282AC0"/>
    <w:rsid w:val="0029660A"/>
    <w:rsid w:val="0029665F"/>
    <w:rsid w:val="002A61AB"/>
    <w:rsid w:val="002B1B0F"/>
    <w:rsid w:val="002B77AB"/>
    <w:rsid w:val="002C0D5B"/>
    <w:rsid w:val="002C3C99"/>
    <w:rsid w:val="002C5286"/>
    <w:rsid w:val="002D2E83"/>
    <w:rsid w:val="002E0784"/>
    <w:rsid w:val="002E154B"/>
    <w:rsid w:val="003014DC"/>
    <w:rsid w:val="00307A48"/>
    <w:rsid w:val="00307F32"/>
    <w:rsid w:val="00321F66"/>
    <w:rsid w:val="00323197"/>
    <w:rsid w:val="00323AB7"/>
    <w:rsid w:val="00334607"/>
    <w:rsid w:val="00335B72"/>
    <w:rsid w:val="00345684"/>
    <w:rsid w:val="0035119A"/>
    <w:rsid w:val="003618B8"/>
    <w:rsid w:val="003624C0"/>
    <w:rsid w:val="00363DAC"/>
    <w:rsid w:val="003649A6"/>
    <w:rsid w:val="0036586D"/>
    <w:rsid w:val="00374306"/>
    <w:rsid w:val="00376745"/>
    <w:rsid w:val="00390C3B"/>
    <w:rsid w:val="0039270F"/>
    <w:rsid w:val="00393ADE"/>
    <w:rsid w:val="003A4D3C"/>
    <w:rsid w:val="003A6EA1"/>
    <w:rsid w:val="003B3BBF"/>
    <w:rsid w:val="003C445D"/>
    <w:rsid w:val="003C66DF"/>
    <w:rsid w:val="003E0034"/>
    <w:rsid w:val="003E0BDF"/>
    <w:rsid w:val="003E0CCA"/>
    <w:rsid w:val="003E3349"/>
    <w:rsid w:val="003F2605"/>
    <w:rsid w:val="003F6FD7"/>
    <w:rsid w:val="00401BC3"/>
    <w:rsid w:val="004066D1"/>
    <w:rsid w:val="00412093"/>
    <w:rsid w:val="00413A15"/>
    <w:rsid w:val="00414F73"/>
    <w:rsid w:val="004161B6"/>
    <w:rsid w:val="00420B07"/>
    <w:rsid w:val="0043227F"/>
    <w:rsid w:val="00440130"/>
    <w:rsid w:val="00450399"/>
    <w:rsid w:val="00452041"/>
    <w:rsid w:val="00456CE0"/>
    <w:rsid w:val="00457310"/>
    <w:rsid w:val="00460CD9"/>
    <w:rsid w:val="0046226B"/>
    <w:rsid w:val="00464A71"/>
    <w:rsid w:val="00472CCA"/>
    <w:rsid w:val="00473B6B"/>
    <w:rsid w:val="0048344D"/>
    <w:rsid w:val="00485A37"/>
    <w:rsid w:val="004909A7"/>
    <w:rsid w:val="00493684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2AAF"/>
    <w:rsid w:val="00506015"/>
    <w:rsid w:val="005067E7"/>
    <w:rsid w:val="005135DB"/>
    <w:rsid w:val="0052478A"/>
    <w:rsid w:val="0052656A"/>
    <w:rsid w:val="00530D78"/>
    <w:rsid w:val="00543763"/>
    <w:rsid w:val="005441FF"/>
    <w:rsid w:val="0054732E"/>
    <w:rsid w:val="00554ECF"/>
    <w:rsid w:val="00561C8E"/>
    <w:rsid w:val="00564139"/>
    <w:rsid w:val="005644F4"/>
    <w:rsid w:val="005665F4"/>
    <w:rsid w:val="00567CE7"/>
    <w:rsid w:val="00571F02"/>
    <w:rsid w:val="00575D12"/>
    <w:rsid w:val="00576666"/>
    <w:rsid w:val="00582BD5"/>
    <w:rsid w:val="00583477"/>
    <w:rsid w:val="00591D20"/>
    <w:rsid w:val="0059291C"/>
    <w:rsid w:val="005A07A0"/>
    <w:rsid w:val="005A6717"/>
    <w:rsid w:val="005A6C19"/>
    <w:rsid w:val="005C1799"/>
    <w:rsid w:val="005C2DB7"/>
    <w:rsid w:val="005C6EE5"/>
    <w:rsid w:val="005F4432"/>
    <w:rsid w:val="00604D55"/>
    <w:rsid w:val="00606690"/>
    <w:rsid w:val="0060765D"/>
    <w:rsid w:val="00607F60"/>
    <w:rsid w:val="00610589"/>
    <w:rsid w:val="006145BB"/>
    <w:rsid w:val="00617BEA"/>
    <w:rsid w:val="006315DD"/>
    <w:rsid w:val="00637783"/>
    <w:rsid w:val="006456B9"/>
    <w:rsid w:val="00652315"/>
    <w:rsid w:val="00665AA1"/>
    <w:rsid w:val="0066782B"/>
    <w:rsid w:val="00681A54"/>
    <w:rsid w:val="00691CB6"/>
    <w:rsid w:val="00691FEF"/>
    <w:rsid w:val="006A138A"/>
    <w:rsid w:val="006B2843"/>
    <w:rsid w:val="006B2DF9"/>
    <w:rsid w:val="006C249D"/>
    <w:rsid w:val="006C3881"/>
    <w:rsid w:val="006C4B2F"/>
    <w:rsid w:val="006D05A3"/>
    <w:rsid w:val="006D6A33"/>
    <w:rsid w:val="006D6A60"/>
    <w:rsid w:val="006D6B75"/>
    <w:rsid w:val="006E1C48"/>
    <w:rsid w:val="006E28FE"/>
    <w:rsid w:val="006E532E"/>
    <w:rsid w:val="006E6CBD"/>
    <w:rsid w:val="006E7B52"/>
    <w:rsid w:val="006F2BB6"/>
    <w:rsid w:val="006F48EB"/>
    <w:rsid w:val="006F7F56"/>
    <w:rsid w:val="00701389"/>
    <w:rsid w:val="0070464D"/>
    <w:rsid w:val="00713EAF"/>
    <w:rsid w:val="00715815"/>
    <w:rsid w:val="00722B45"/>
    <w:rsid w:val="007313E8"/>
    <w:rsid w:val="00732B3C"/>
    <w:rsid w:val="00735689"/>
    <w:rsid w:val="007701CE"/>
    <w:rsid w:val="007714F5"/>
    <w:rsid w:val="007721B9"/>
    <w:rsid w:val="00775F8D"/>
    <w:rsid w:val="00781345"/>
    <w:rsid w:val="007825F9"/>
    <w:rsid w:val="00796A94"/>
    <w:rsid w:val="007A1475"/>
    <w:rsid w:val="007A1A60"/>
    <w:rsid w:val="007A5800"/>
    <w:rsid w:val="007B7545"/>
    <w:rsid w:val="007C05E1"/>
    <w:rsid w:val="007D4058"/>
    <w:rsid w:val="007D54AC"/>
    <w:rsid w:val="00804BF8"/>
    <w:rsid w:val="00814B1B"/>
    <w:rsid w:val="00817411"/>
    <w:rsid w:val="00817AEB"/>
    <w:rsid w:val="008226DD"/>
    <w:rsid w:val="00823BB8"/>
    <w:rsid w:val="008266C5"/>
    <w:rsid w:val="008305E2"/>
    <w:rsid w:val="00842378"/>
    <w:rsid w:val="00844903"/>
    <w:rsid w:val="008453BA"/>
    <w:rsid w:val="00851029"/>
    <w:rsid w:val="0085608B"/>
    <w:rsid w:val="00872A57"/>
    <w:rsid w:val="00883D65"/>
    <w:rsid w:val="00887F5C"/>
    <w:rsid w:val="0089488A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3272"/>
    <w:rsid w:val="0092625F"/>
    <w:rsid w:val="009303E1"/>
    <w:rsid w:val="00934CAB"/>
    <w:rsid w:val="00935B41"/>
    <w:rsid w:val="00936EDA"/>
    <w:rsid w:val="0093734D"/>
    <w:rsid w:val="009437F9"/>
    <w:rsid w:val="009461B8"/>
    <w:rsid w:val="00950FFA"/>
    <w:rsid w:val="00953397"/>
    <w:rsid w:val="00957E9E"/>
    <w:rsid w:val="00962392"/>
    <w:rsid w:val="00962AEA"/>
    <w:rsid w:val="00965EF9"/>
    <w:rsid w:val="009841D7"/>
    <w:rsid w:val="009A0523"/>
    <w:rsid w:val="009A776D"/>
    <w:rsid w:val="009B3320"/>
    <w:rsid w:val="009B54B3"/>
    <w:rsid w:val="009C1F04"/>
    <w:rsid w:val="009C3377"/>
    <w:rsid w:val="009D03D9"/>
    <w:rsid w:val="009D7754"/>
    <w:rsid w:val="009F2FC5"/>
    <w:rsid w:val="00A03B40"/>
    <w:rsid w:val="00A215AF"/>
    <w:rsid w:val="00A23D25"/>
    <w:rsid w:val="00A35659"/>
    <w:rsid w:val="00A37631"/>
    <w:rsid w:val="00A450C7"/>
    <w:rsid w:val="00A5299B"/>
    <w:rsid w:val="00A605F8"/>
    <w:rsid w:val="00A609BB"/>
    <w:rsid w:val="00A61D4A"/>
    <w:rsid w:val="00A65D8F"/>
    <w:rsid w:val="00A66E55"/>
    <w:rsid w:val="00A73EA9"/>
    <w:rsid w:val="00A74962"/>
    <w:rsid w:val="00A807EE"/>
    <w:rsid w:val="00A822F0"/>
    <w:rsid w:val="00A869D1"/>
    <w:rsid w:val="00A92695"/>
    <w:rsid w:val="00AA25D9"/>
    <w:rsid w:val="00AA2750"/>
    <w:rsid w:val="00AA27EC"/>
    <w:rsid w:val="00AA7ED5"/>
    <w:rsid w:val="00AB1640"/>
    <w:rsid w:val="00AB7337"/>
    <w:rsid w:val="00AD2442"/>
    <w:rsid w:val="00AD4FD5"/>
    <w:rsid w:val="00AD593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927"/>
    <w:rsid w:val="00B73321"/>
    <w:rsid w:val="00B80E51"/>
    <w:rsid w:val="00B80E6D"/>
    <w:rsid w:val="00B86D7F"/>
    <w:rsid w:val="00B91091"/>
    <w:rsid w:val="00B91E57"/>
    <w:rsid w:val="00B973A3"/>
    <w:rsid w:val="00BA3E2E"/>
    <w:rsid w:val="00BB3052"/>
    <w:rsid w:val="00BB572C"/>
    <w:rsid w:val="00BB745A"/>
    <w:rsid w:val="00BB7A96"/>
    <w:rsid w:val="00BB7D43"/>
    <w:rsid w:val="00BC28AD"/>
    <w:rsid w:val="00BC2D5F"/>
    <w:rsid w:val="00BD08D5"/>
    <w:rsid w:val="00BD26E7"/>
    <w:rsid w:val="00BE1EA1"/>
    <w:rsid w:val="00BF14C7"/>
    <w:rsid w:val="00BF1DFA"/>
    <w:rsid w:val="00BF2E92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4633A"/>
    <w:rsid w:val="00C5054A"/>
    <w:rsid w:val="00C50C69"/>
    <w:rsid w:val="00C51357"/>
    <w:rsid w:val="00C51718"/>
    <w:rsid w:val="00C522B4"/>
    <w:rsid w:val="00C56D83"/>
    <w:rsid w:val="00C71DC5"/>
    <w:rsid w:val="00C7348E"/>
    <w:rsid w:val="00C75F4E"/>
    <w:rsid w:val="00C81833"/>
    <w:rsid w:val="00C82355"/>
    <w:rsid w:val="00C9254A"/>
    <w:rsid w:val="00C945CA"/>
    <w:rsid w:val="00C9465D"/>
    <w:rsid w:val="00CB3D6D"/>
    <w:rsid w:val="00CC0D68"/>
    <w:rsid w:val="00CC6FFF"/>
    <w:rsid w:val="00CC7D1F"/>
    <w:rsid w:val="00CD00EA"/>
    <w:rsid w:val="00CE2DDA"/>
    <w:rsid w:val="00CE378A"/>
    <w:rsid w:val="00CF0C64"/>
    <w:rsid w:val="00CF4C57"/>
    <w:rsid w:val="00CF623F"/>
    <w:rsid w:val="00D01C11"/>
    <w:rsid w:val="00D027D6"/>
    <w:rsid w:val="00D03976"/>
    <w:rsid w:val="00D169AD"/>
    <w:rsid w:val="00D23493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C03BA"/>
    <w:rsid w:val="00DC1E49"/>
    <w:rsid w:val="00DD08F5"/>
    <w:rsid w:val="00DD25FC"/>
    <w:rsid w:val="00DD574F"/>
    <w:rsid w:val="00DE113C"/>
    <w:rsid w:val="00DE3994"/>
    <w:rsid w:val="00DE45D5"/>
    <w:rsid w:val="00DE67DE"/>
    <w:rsid w:val="00E01186"/>
    <w:rsid w:val="00E021E4"/>
    <w:rsid w:val="00E02483"/>
    <w:rsid w:val="00E02C5B"/>
    <w:rsid w:val="00E0662E"/>
    <w:rsid w:val="00E07C33"/>
    <w:rsid w:val="00E10D96"/>
    <w:rsid w:val="00E2498A"/>
    <w:rsid w:val="00E42B3B"/>
    <w:rsid w:val="00E4401F"/>
    <w:rsid w:val="00E522E3"/>
    <w:rsid w:val="00E52C8C"/>
    <w:rsid w:val="00E56C69"/>
    <w:rsid w:val="00E62FD5"/>
    <w:rsid w:val="00E66F4C"/>
    <w:rsid w:val="00E73399"/>
    <w:rsid w:val="00E77076"/>
    <w:rsid w:val="00E80255"/>
    <w:rsid w:val="00E804F6"/>
    <w:rsid w:val="00E904DF"/>
    <w:rsid w:val="00E926CC"/>
    <w:rsid w:val="00E96EDA"/>
    <w:rsid w:val="00EA305E"/>
    <w:rsid w:val="00EA3341"/>
    <w:rsid w:val="00EB4B80"/>
    <w:rsid w:val="00EC0922"/>
    <w:rsid w:val="00ED5340"/>
    <w:rsid w:val="00ED79FA"/>
    <w:rsid w:val="00EE41B7"/>
    <w:rsid w:val="00EE6019"/>
    <w:rsid w:val="00EE7678"/>
    <w:rsid w:val="00EE7C00"/>
    <w:rsid w:val="00EF30D8"/>
    <w:rsid w:val="00EF38CC"/>
    <w:rsid w:val="00EF6108"/>
    <w:rsid w:val="00F06D2C"/>
    <w:rsid w:val="00F15514"/>
    <w:rsid w:val="00F1598F"/>
    <w:rsid w:val="00F24B10"/>
    <w:rsid w:val="00F279DF"/>
    <w:rsid w:val="00F41913"/>
    <w:rsid w:val="00F47C23"/>
    <w:rsid w:val="00F509D8"/>
    <w:rsid w:val="00F551F2"/>
    <w:rsid w:val="00F5599A"/>
    <w:rsid w:val="00F7503D"/>
    <w:rsid w:val="00F80273"/>
    <w:rsid w:val="00F93270"/>
    <w:rsid w:val="00FA1014"/>
    <w:rsid w:val="00FA16F3"/>
    <w:rsid w:val="00FA287A"/>
    <w:rsid w:val="00FA71CA"/>
    <w:rsid w:val="00FB077E"/>
    <w:rsid w:val="00FB4663"/>
    <w:rsid w:val="00FB7DE1"/>
    <w:rsid w:val="00FC003A"/>
    <w:rsid w:val="00FC2A4C"/>
    <w:rsid w:val="00FC4E7E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8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jpeg"/><Relationship Id="rId45" Type="http://schemas.openxmlformats.org/officeDocument/2006/relationships/oleObject" Target="embeddings/oleObject17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microsoft.com/office/2007/relationships/hdphoto" Target="media/hdphoto1.wdp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130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25</cp:revision>
  <cp:lastPrinted>2016-07-15T04:27:00Z</cp:lastPrinted>
  <dcterms:created xsi:type="dcterms:W3CDTF">2016-09-06T06:36:00Z</dcterms:created>
  <dcterms:modified xsi:type="dcterms:W3CDTF">2016-10-11T05:36:00Z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