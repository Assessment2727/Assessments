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3AE1B" w14:textId="77777777" w:rsidR="00D747CC" w:rsidRDefault="001B433F" w:rsidP="001B433F">
      <w:pPr>
        <w:pStyle w:val="Psectionheading"/>
      </w:pPr>
      <w:r>
        <w:t>Multiple-choice section – ch</w:t>
      </w:r>
      <w:bookmarkStart w:id="0" w:name="_GoBack"/>
      <w:bookmarkEnd w:id="0"/>
      <w:r>
        <w:t>oose the correct answer</w:t>
      </w:r>
    </w:p>
    <w:p w14:paraId="777B0311" w14:textId="059CB630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A6023">
        <w:t>2</w:t>
      </w:r>
      <w:r>
        <w:t>.</w:t>
      </w:r>
      <w:r w:rsidR="00FE3E2B">
        <w:t>1</w:t>
      </w:r>
      <w:r>
        <w:t>]</w:t>
      </w:r>
    </w:p>
    <w:p w14:paraId="2997DBB9" w14:textId="2B2B5C13" w:rsidR="00212697" w:rsidRDefault="00E9395E" w:rsidP="00212697">
      <w:pPr>
        <w:tabs>
          <w:tab w:val="left" w:pos="993"/>
          <w:tab w:val="left" w:pos="1985"/>
          <w:tab w:val="left" w:pos="2977"/>
          <w:tab w:val="left" w:pos="4253"/>
        </w:tabs>
        <w:ind w:left="720"/>
        <w:rPr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63567A67" wp14:editId="3C81A398">
            <wp:extent cx="1530096" cy="524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1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9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AB65" w14:textId="0D4C8DBF" w:rsidR="00EF38CC" w:rsidRDefault="00A1400B" w:rsidP="00EF38CC">
      <w:pPr>
        <w:pStyle w:val="Pquestiontextmainstem"/>
      </w:pPr>
      <w:r>
        <w:t>Which one is a true statement of Pythagoras’ theorem?</w:t>
      </w:r>
    </w:p>
    <w:p w14:paraId="1D892439" w14:textId="0CD1CC12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12697" w:rsidRPr="0006650D">
        <w:rPr>
          <w:i/>
        </w:rPr>
        <w:t>p</w:t>
      </w:r>
      <w:r w:rsidR="00212697" w:rsidRPr="0006650D">
        <w:rPr>
          <w:vertAlign w:val="superscript"/>
        </w:rPr>
        <w:t>2</w:t>
      </w:r>
      <w:r w:rsidR="00212697" w:rsidRPr="0006650D">
        <w:t xml:space="preserve"> + </w:t>
      </w:r>
      <w:r w:rsidR="00212697" w:rsidRPr="0006650D">
        <w:rPr>
          <w:i/>
        </w:rPr>
        <w:t>q</w:t>
      </w:r>
      <w:r w:rsidR="00212697" w:rsidRPr="0006650D">
        <w:rPr>
          <w:vertAlign w:val="superscript"/>
        </w:rPr>
        <w:t>2</w:t>
      </w:r>
      <w:r w:rsidR="00212697" w:rsidRPr="0006650D">
        <w:t xml:space="preserve"> = </w:t>
      </w:r>
      <w:r w:rsidR="00212697" w:rsidRPr="0006650D">
        <w:rPr>
          <w:i/>
        </w:rPr>
        <w:t>r</w:t>
      </w:r>
      <w:r w:rsidR="00212697" w:rsidRPr="0006650D">
        <w:rPr>
          <w:vertAlign w:val="superscript"/>
        </w:rPr>
        <w:t>2</w:t>
      </w:r>
      <w:r w:rsidR="00212697" w:rsidRPr="0006650D">
        <w:t xml:space="preserve">     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12697" w:rsidRPr="0006650D">
        <w:rPr>
          <w:i/>
        </w:rPr>
        <w:t>p</w:t>
      </w:r>
      <w:r w:rsidR="00212697" w:rsidRPr="0006650D">
        <w:rPr>
          <w:vertAlign w:val="superscript"/>
        </w:rPr>
        <w:t>2</w:t>
      </w:r>
      <w:r w:rsidR="00212697" w:rsidRPr="0006650D">
        <w:t xml:space="preserve"> = </w:t>
      </w:r>
      <w:r w:rsidR="00212697" w:rsidRPr="0006650D">
        <w:rPr>
          <w:i/>
        </w:rPr>
        <w:t>q</w:t>
      </w:r>
      <w:r w:rsidR="00212697" w:rsidRPr="0006650D">
        <w:rPr>
          <w:vertAlign w:val="superscript"/>
        </w:rPr>
        <w:t xml:space="preserve">2 </w:t>
      </w:r>
      <w:r w:rsidR="00212697" w:rsidRPr="0006650D">
        <w:t xml:space="preserve">+ </w:t>
      </w:r>
      <w:r w:rsidR="00212697" w:rsidRPr="0006650D">
        <w:rPr>
          <w:i/>
        </w:rPr>
        <w:t>r</w:t>
      </w:r>
      <w:r w:rsidR="00212697" w:rsidRPr="0006650D">
        <w:rPr>
          <w:vertAlign w:val="superscript"/>
        </w:rPr>
        <w:t>2</w:t>
      </w:r>
      <w:r w:rsidR="00A1400B">
        <w:rPr>
          <w:vertAlign w:val="superscript"/>
        </w:rP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12697" w:rsidRPr="0006650D">
        <w:rPr>
          <w:position w:val="-12"/>
        </w:rPr>
        <w:object w:dxaOrig="1140" w:dyaOrig="400" w14:anchorId="1704F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20.4pt" o:ole="">
            <v:imagedata r:id="rId11" o:title=""/>
          </v:shape>
          <o:OLEObject Type="Embed" ProgID="Equation.3" ShapeID="_x0000_i1025" DrawAspect="Content" ObjectID="_1537711088" r:id="rId12"/>
        </w:object>
      </w:r>
      <w:r w:rsidR="00A1400B">
        <w:t xml:space="preserve"> </w:t>
      </w:r>
      <w:r w:rsidR="009C3766" w:rsidRPr="009C3766">
        <w:t xml:space="preserve"> 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12697" w:rsidRPr="0006650D">
        <w:rPr>
          <w:i/>
        </w:rPr>
        <w:t>p</w:t>
      </w:r>
      <w:r w:rsidR="00212697" w:rsidRPr="0006650D">
        <w:rPr>
          <w:vertAlign w:val="superscript"/>
        </w:rPr>
        <w:t>2</w:t>
      </w:r>
      <w:r w:rsidR="00212697" w:rsidRPr="0006650D">
        <w:t xml:space="preserve"> + </w:t>
      </w:r>
      <w:r w:rsidR="00212697" w:rsidRPr="0006650D">
        <w:rPr>
          <w:i/>
        </w:rPr>
        <w:t>r</w:t>
      </w:r>
      <w:r w:rsidR="00212697" w:rsidRPr="0006650D">
        <w:rPr>
          <w:vertAlign w:val="superscript"/>
        </w:rPr>
        <w:t>2</w:t>
      </w:r>
      <w:r w:rsidR="00212697" w:rsidRPr="0006650D">
        <w:t xml:space="preserve"> = </w:t>
      </w:r>
      <w:r w:rsidR="00212697" w:rsidRPr="0006650D">
        <w:rPr>
          <w:i/>
        </w:rPr>
        <w:t>q</w:t>
      </w:r>
      <w:r w:rsidR="00212697" w:rsidRPr="0006650D">
        <w:rPr>
          <w:vertAlign w:val="superscript"/>
        </w:rPr>
        <w:t>2</w:t>
      </w:r>
    </w:p>
    <w:p w14:paraId="1B100E8D" w14:textId="4AA4B16E" w:rsidR="002A6023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AD68D2">
        <w:tab/>
        <w:t>[2.</w:t>
      </w:r>
      <w:r w:rsidR="00FE3E2B">
        <w:t>2</w:t>
      </w:r>
      <w:r w:rsidR="00AD68D2">
        <w:t>]</w:t>
      </w:r>
    </w:p>
    <w:p w14:paraId="46016A33" w14:textId="21B1AD27" w:rsidR="00A1400B" w:rsidRDefault="00E9395E" w:rsidP="00A1400B">
      <w:pPr>
        <w:tabs>
          <w:tab w:val="left" w:pos="993"/>
          <w:tab w:val="left" w:pos="1985"/>
          <w:tab w:val="left" w:pos="2977"/>
          <w:tab w:val="left" w:pos="4253"/>
        </w:tabs>
        <w:ind w:left="720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72FF08AD" wp14:editId="546DD8F5">
            <wp:extent cx="1478280" cy="7680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2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8DF8" w14:textId="6C354053" w:rsidR="001B433F" w:rsidRDefault="00A1400B" w:rsidP="001B433F">
      <w:pPr>
        <w:pStyle w:val="Pquestiontextmainstem"/>
      </w:pPr>
      <w:r>
        <w:t>Which one of these equations could be used to find the length of the hypotenuse (</w:t>
      </w:r>
      <w:r w:rsidRPr="008B345B">
        <w:rPr>
          <w:i/>
        </w:rPr>
        <w:t>H</w:t>
      </w:r>
      <w:r>
        <w:t>) in the right-angled triangle?</w:t>
      </w:r>
    </w:p>
    <w:p w14:paraId="17095CC8" w14:textId="5190AA4D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12697">
        <w:rPr>
          <w:i/>
        </w:rPr>
        <w:t>H</w:t>
      </w:r>
      <w:r w:rsidR="00212697" w:rsidRPr="00C67695">
        <w:rPr>
          <w:vertAlign w:val="superscript"/>
        </w:rPr>
        <w:t xml:space="preserve">2 </w:t>
      </w:r>
      <w:r w:rsidR="00212697" w:rsidRPr="00C67695">
        <w:t>= 6.3</w:t>
      </w:r>
      <w:r w:rsidR="00212697" w:rsidRPr="00C67695">
        <w:rPr>
          <w:vertAlign w:val="superscript"/>
        </w:rPr>
        <w:t>2</w:t>
      </w:r>
      <w:r w:rsidR="00212697" w:rsidRPr="00C67695">
        <w:t xml:space="preserve"> + 4.2</w:t>
      </w:r>
      <w:r w:rsidR="00212697" w:rsidRPr="00C67695">
        <w:rPr>
          <w:vertAlign w:val="superscript"/>
        </w:rPr>
        <w:t>2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212697" w:rsidRPr="00C67695">
        <w:rPr>
          <w:i/>
        </w:rPr>
        <w:t>H</w:t>
      </w:r>
      <w:r w:rsidR="00212697" w:rsidRPr="00C67695">
        <w:rPr>
          <w:vertAlign w:val="superscript"/>
        </w:rPr>
        <w:t xml:space="preserve"> </w:t>
      </w:r>
      <w:r w:rsidR="00212697" w:rsidRPr="00C67695">
        <w:t>= 6.3 + 4.2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212697" w:rsidRPr="00C67695">
        <w:rPr>
          <w:i/>
        </w:rPr>
        <w:t>H</w:t>
      </w:r>
      <w:r w:rsidR="00212697" w:rsidRPr="00C67695">
        <w:rPr>
          <w:vertAlign w:val="superscript"/>
        </w:rPr>
        <w:t xml:space="preserve">2 </w:t>
      </w:r>
      <w:r w:rsidR="00212697" w:rsidRPr="00C67695">
        <w:t>= 6.3</w:t>
      </w:r>
      <w:r w:rsidR="00212697" w:rsidRPr="00C67695">
        <w:rPr>
          <w:vertAlign w:val="superscript"/>
        </w:rPr>
        <w:t>2</w:t>
      </w:r>
      <w:r w:rsidR="00212697" w:rsidRPr="00C67695">
        <w:t xml:space="preserve"> – 4.2</w:t>
      </w:r>
      <w:r w:rsidR="00212697" w:rsidRPr="00C67695">
        <w:rPr>
          <w:vertAlign w:val="superscript"/>
        </w:rPr>
        <w:t>2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A1400B" w:rsidRPr="00545C76">
        <w:rPr>
          <w:i/>
        </w:rPr>
        <w:t>H</w:t>
      </w:r>
      <w:r w:rsidR="00A1400B">
        <w:t xml:space="preserve"> = </w:t>
      </w:r>
      <w:r w:rsidR="007762A6" w:rsidRPr="00C67695">
        <w:rPr>
          <w:position w:val="-8"/>
        </w:rPr>
        <w:object w:dxaOrig="1600" w:dyaOrig="360" w14:anchorId="4100AA43">
          <v:shape id="_x0000_i1026" type="#_x0000_t75" style="width:79.5pt;height:18.25pt" o:ole="">
            <v:imagedata r:id="rId15" o:title=""/>
          </v:shape>
          <o:OLEObject Type="Embed" ProgID="Equation.3" ShapeID="_x0000_i1026" DrawAspect="Content" ObjectID="_1537711089" r:id="rId16"/>
        </w:object>
      </w:r>
    </w:p>
    <w:p w14:paraId="58AB33C9" w14:textId="0E5F5BD1" w:rsidR="00233600" w:rsidRDefault="00233600" w:rsidP="00233600">
      <w:pPr>
        <w:pStyle w:val="Pquestionheadingmc"/>
      </w:pPr>
      <w:r>
        <w:t>Question 3</w:t>
      </w:r>
      <w:r>
        <w:tab/>
        <w:t>[</w:t>
      </w:r>
      <w:r w:rsidR="002A6023">
        <w:t>2</w:t>
      </w:r>
      <w:r>
        <w:t>.</w:t>
      </w:r>
      <w:r w:rsidR="00FE3E2B">
        <w:t>3</w:t>
      </w:r>
      <w:r>
        <w:t>]</w:t>
      </w:r>
    </w:p>
    <w:p w14:paraId="4C6AEEA7" w14:textId="1589DF33" w:rsidR="006C1323" w:rsidRDefault="00E9395E" w:rsidP="006C1323">
      <w:pPr>
        <w:tabs>
          <w:tab w:val="left" w:pos="993"/>
          <w:tab w:val="left" w:pos="1985"/>
          <w:tab w:val="left" w:pos="2977"/>
          <w:tab w:val="left" w:pos="4253"/>
        </w:tabs>
        <w:ind w:left="720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55DEDEC5" wp14:editId="15290792">
            <wp:extent cx="1539240" cy="5425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3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9A9C" w14:textId="49131440" w:rsidR="00233600" w:rsidRDefault="006C1323" w:rsidP="00233600">
      <w:pPr>
        <w:pStyle w:val="Pquestiontextmainstem"/>
      </w:pPr>
      <w:r>
        <w:t xml:space="preserve">The hypotenuse of a right-angled triangle has a length of </w:t>
      </w:r>
      <w:r w:rsidR="007762A6">
        <w:t>2</w:t>
      </w:r>
      <w:r>
        <w:t xml:space="preserve">7 units. The length of one of the shorter sides is </w:t>
      </w:r>
      <w:r w:rsidR="007762A6">
        <w:t>20</w:t>
      </w:r>
      <w:r>
        <w:t xml:space="preserve"> units. What is the exact value of the third side?</w:t>
      </w:r>
    </w:p>
    <w:p w14:paraId="6EAE1E6C" w14:textId="30171074" w:rsidR="00233600" w:rsidRDefault="00233600" w:rsidP="00233600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762A6" w:rsidRPr="009C4419">
        <w:rPr>
          <w:position w:val="-8"/>
        </w:rPr>
        <w:object w:dxaOrig="499" w:dyaOrig="360" w14:anchorId="35BBE15C">
          <v:shape id="_x0000_i1027" type="#_x0000_t75" style="width:24.7pt;height:18.25pt" o:ole="">
            <v:imagedata r:id="rId19" o:title=""/>
          </v:shape>
          <o:OLEObject Type="Embed" ProgID="Equation.3" ShapeID="_x0000_i1027" DrawAspect="Content" ObjectID="_1537711090" r:id="rId20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7762A6" w:rsidRPr="009C4419">
        <w:rPr>
          <w:position w:val="-8"/>
        </w:rPr>
        <w:object w:dxaOrig="600" w:dyaOrig="360" w14:anchorId="0E5B5993">
          <v:shape id="_x0000_i1028" type="#_x0000_t75" style="width:30.1pt;height:18.25pt" o:ole="">
            <v:imagedata r:id="rId21" o:title=""/>
          </v:shape>
          <o:OLEObject Type="Embed" ProgID="Equation.3" ShapeID="_x0000_i1028" DrawAspect="Content" ObjectID="_1537711091" r:id="rId22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762A6" w:rsidRPr="009C4419">
        <w:rPr>
          <w:position w:val="-8"/>
        </w:rPr>
        <w:object w:dxaOrig="380" w:dyaOrig="360" w14:anchorId="0F88EC18">
          <v:shape id="_x0000_i1029" type="#_x0000_t75" style="width:18.25pt;height:18.25pt" o:ole="">
            <v:imagedata r:id="rId23" o:title=""/>
          </v:shape>
          <o:OLEObject Type="Embed" ProgID="Equation.3" ShapeID="_x0000_i1029" DrawAspect="Content" ObjectID="_1537711092" r:id="rId24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7762A6" w:rsidRPr="009C4419">
        <w:rPr>
          <w:position w:val="-8"/>
        </w:rPr>
        <w:object w:dxaOrig="720" w:dyaOrig="360" w14:anchorId="703EB0F1">
          <v:shape id="_x0000_i1030" type="#_x0000_t75" style="width:36.55pt;height:18.25pt" o:ole="">
            <v:imagedata r:id="rId25" o:title=""/>
          </v:shape>
          <o:OLEObject Type="Embed" ProgID="Equation.3" ShapeID="_x0000_i1030" DrawAspect="Content" ObjectID="_1537711093" r:id="rId26"/>
        </w:object>
      </w:r>
    </w:p>
    <w:p w14:paraId="2D16429C" w14:textId="14DD3C80" w:rsidR="00233600" w:rsidRDefault="00233600" w:rsidP="00233600">
      <w:pPr>
        <w:pStyle w:val="Pquestionheadingmc"/>
      </w:pPr>
      <w:r>
        <w:t>Question 4</w:t>
      </w:r>
      <w:r>
        <w:tab/>
        <w:t>[</w:t>
      </w:r>
      <w:r w:rsidR="002A6023">
        <w:t>2</w:t>
      </w:r>
      <w:r>
        <w:t>.</w:t>
      </w:r>
      <w:r w:rsidR="00FE3E2B">
        <w:t>4</w:t>
      </w:r>
      <w:r>
        <w:t>]</w:t>
      </w:r>
    </w:p>
    <w:p w14:paraId="055B262C" w14:textId="6D9EB619" w:rsidR="006C1323" w:rsidRDefault="00E9395E" w:rsidP="006C1323">
      <w:pPr>
        <w:tabs>
          <w:tab w:val="left" w:pos="993"/>
          <w:tab w:val="left" w:pos="1985"/>
          <w:tab w:val="left" w:pos="2977"/>
          <w:tab w:val="left" w:pos="4253"/>
        </w:tabs>
        <w:ind w:left="720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558BAAFB" wp14:editId="62143A56">
            <wp:extent cx="1414272" cy="12923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4.jpg"/>
                    <pic:cNvPicPr/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9DB0" w14:textId="40C20B51" w:rsidR="00670064" w:rsidRDefault="006C1323" w:rsidP="00670064">
      <w:pPr>
        <w:pStyle w:val="Pquestiontextmainstem"/>
      </w:pPr>
      <w:r>
        <w:t>A ladder leans against a wall as shown in the diagram. Which one of the following statements is true?</w:t>
      </w:r>
    </w:p>
    <w:p w14:paraId="4FDAD832" w14:textId="37F3070E" w:rsidR="006C1323" w:rsidRDefault="00670064" w:rsidP="00670064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762A6" w:rsidRPr="00A45CE0">
        <w:t>The top of the ladder is 2.3 m from the wall.</w:t>
      </w:r>
    </w:p>
    <w:p w14:paraId="2636A4A3" w14:textId="5F7E63E8" w:rsidR="006C1323" w:rsidRDefault="00670064" w:rsidP="00670064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7762A6" w:rsidRPr="007762A6">
        <w:t>The bottom of the ladder is 2.3 m from the wall.</w:t>
      </w:r>
    </w:p>
    <w:p w14:paraId="62DAE763" w14:textId="7DA48F96" w:rsidR="006C1323" w:rsidRDefault="00670064" w:rsidP="00670064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7762A6" w:rsidRPr="00A45CE0">
        <w:t>The top of the ladder is 2.3 m from the floor.</w:t>
      </w:r>
    </w:p>
    <w:p w14:paraId="7D212926" w14:textId="7796AFCA" w:rsidR="00670064" w:rsidRDefault="00670064" w:rsidP="00670064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7762A6" w:rsidRPr="00A45CE0">
        <w:t>The ladder is 4.2 m long.</w:t>
      </w:r>
    </w:p>
    <w:p w14:paraId="33DD0BD6" w14:textId="2EAB44C8" w:rsidR="00670064" w:rsidRDefault="00233600" w:rsidP="00233600">
      <w:pPr>
        <w:pStyle w:val="Pquestionheadingmc"/>
      </w:pPr>
      <w:r>
        <w:t>Question 5</w:t>
      </w:r>
      <w:r w:rsidR="00670064">
        <w:tab/>
        <w:t>[2.</w:t>
      </w:r>
      <w:r w:rsidR="00FE3E2B">
        <w:t>5</w:t>
      </w:r>
      <w:r w:rsidR="00670064">
        <w:t>]</w:t>
      </w:r>
    </w:p>
    <w:p w14:paraId="3A1A7386" w14:textId="11CAB7E4" w:rsidR="00670064" w:rsidRDefault="006C1323" w:rsidP="00670064">
      <w:pPr>
        <w:pStyle w:val="Pquestiontextmainstem"/>
      </w:pPr>
      <w:r>
        <w:t>(</w:t>
      </w:r>
      <w:r w:rsidR="007762A6">
        <w:t>9</w:t>
      </w:r>
      <w:r>
        <w:t xml:space="preserve">, </w:t>
      </w:r>
      <w:r w:rsidR="007762A6">
        <w:t>40</w:t>
      </w:r>
      <w:r>
        <w:t xml:space="preserve">, </w:t>
      </w:r>
      <w:r w:rsidR="007762A6">
        <w:t>41</w:t>
      </w:r>
      <w:r>
        <w:t xml:space="preserve">) is a Pythagorean triple. </w:t>
      </w:r>
      <w:r>
        <w:br/>
        <w:t>Which one of the following sets of numbers is also a Pythagorean triple?</w:t>
      </w:r>
    </w:p>
    <w:p w14:paraId="64EEDF49" w14:textId="7B2B709C" w:rsidR="00670064" w:rsidRDefault="00670064" w:rsidP="00670064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C1323">
        <w:t>(</w:t>
      </w:r>
      <w:r w:rsidR="007762A6" w:rsidRPr="00A811EA">
        <w:t>10, 41, 42</w:t>
      </w:r>
      <w:r w:rsidR="006C1323">
        <w:t>)</w:t>
      </w:r>
      <w:r>
        <w:tab/>
      </w:r>
      <w:r w:rsidR="00372420">
        <w:tab/>
      </w:r>
      <w:r w:rsidRPr="001B433F">
        <w:rPr>
          <w:rStyle w:val="Cquestionpartlabelbold"/>
        </w:rPr>
        <w:t>B</w:t>
      </w:r>
      <w:r>
        <w:tab/>
      </w:r>
      <w:r w:rsidR="006C1323">
        <w:t>(</w:t>
      </w:r>
      <w:r w:rsidR="007762A6" w:rsidRPr="00A811EA">
        <w:t>19, 80, 82</w:t>
      </w:r>
      <w:r w:rsidR="006C1323">
        <w:t>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C1323">
        <w:t>(</w:t>
      </w:r>
      <w:r w:rsidR="007762A6" w:rsidRPr="00A811EA">
        <w:t>27, 120, 123</w:t>
      </w:r>
      <w:r w:rsidR="006C1323">
        <w:t>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C1323">
        <w:t>(</w:t>
      </w:r>
      <w:r w:rsidR="007762A6" w:rsidRPr="00A811EA">
        <w:t>90, 400, 420</w:t>
      </w:r>
      <w:r w:rsidR="006C1323">
        <w:t>)</w:t>
      </w:r>
    </w:p>
    <w:p w14:paraId="307F9007" w14:textId="768CE3CB" w:rsidR="00233600" w:rsidRDefault="00233600" w:rsidP="00233600">
      <w:pPr>
        <w:pStyle w:val="Pquestionheadingmc"/>
      </w:pPr>
      <w:r>
        <w:lastRenderedPageBreak/>
        <w:t>Question 6</w:t>
      </w:r>
      <w:r>
        <w:tab/>
        <w:t>[</w:t>
      </w:r>
      <w:r w:rsidR="002A6023">
        <w:t>2</w:t>
      </w:r>
      <w:r>
        <w:t>.</w:t>
      </w:r>
      <w:r w:rsidR="002A6023">
        <w:t>2</w:t>
      </w:r>
      <w:r>
        <w:t>]</w:t>
      </w:r>
    </w:p>
    <w:p w14:paraId="34F8DC59" w14:textId="29078BA3" w:rsidR="00233600" w:rsidRDefault="006C1323" w:rsidP="00233600">
      <w:pPr>
        <w:pStyle w:val="Pquestiontextmainstem"/>
      </w:pPr>
      <w:r>
        <w:t xml:space="preserve">If </w:t>
      </w:r>
      <w:r>
        <w:rPr>
          <w:i/>
        </w:rPr>
        <w:t>h</w:t>
      </w:r>
      <w:r w:rsidRPr="00A571C7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7762A6">
        <w:t>= 3</w:t>
      </w:r>
      <w:r>
        <w:t>.8</w:t>
      </w:r>
      <w:r w:rsidRPr="00A571C7">
        <w:rPr>
          <w:vertAlign w:val="superscript"/>
        </w:rPr>
        <w:t>2</w:t>
      </w:r>
      <w:r>
        <w:t xml:space="preserve"> + </w:t>
      </w:r>
      <w:r w:rsidR="007762A6">
        <w:t>9</w:t>
      </w:r>
      <w:r>
        <w:t>.3</w:t>
      </w:r>
      <w:r w:rsidRPr="00A571C7">
        <w:rPr>
          <w:vertAlign w:val="superscript"/>
        </w:rPr>
        <w:t>2</w:t>
      </w:r>
      <w:r>
        <w:t xml:space="preserve">, find the value of </w:t>
      </w:r>
      <w:r>
        <w:rPr>
          <w:i/>
        </w:rPr>
        <w:t xml:space="preserve">h </w:t>
      </w:r>
      <w:r>
        <w:t>to 2 decimal places.</w:t>
      </w:r>
    </w:p>
    <w:p w14:paraId="3A5784F6" w14:textId="5DCDFA47" w:rsidR="00233600" w:rsidRDefault="00233600" w:rsidP="00233600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762A6" w:rsidRPr="009B29FD">
        <w:t>10.04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7762A6" w:rsidRPr="009B29FD">
        <w:t>10.0</w:t>
      </w:r>
      <w:r w:rsidR="007762A6">
        <w:t>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762A6" w:rsidRPr="009B29FD">
        <w:t>13.10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7762A6" w:rsidRPr="009B29FD">
        <w:t>100.93</w:t>
      </w:r>
    </w:p>
    <w:p w14:paraId="4A94AA3B" w14:textId="750AE983" w:rsidR="00233600" w:rsidRDefault="00233600" w:rsidP="00233600">
      <w:pPr>
        <w:pStyle w:val="Psectionresults"/>
      </w:pPr>
      <w:r>
        <w:t xml:space="preserve">Multiple-choice results: ___ / </w:t>
      </w:r>
      <w:r w:rsidR="00BB4901">
        <w:t>6</w:t>
      </w:r>
    </w:p>
    <w:p w14:paraId="7248A30E" w14:textId="77777777" w:rsidR="001B433F" w:rsidRDefault="001B433F" w:rsidP="001B433F">
      <w:pPr>
        <w:pStyle w:val="Psectionheading"/>
      </w:pPr>
      <w:r>
        <w:t>Short answer section</w:t>
      </w:r>
    </w:p>
    <w:p w14:paraId="67A44A71" w14:textId="15E2B1DF" w:rsidR="001B433F" w:rsidRDefault="00233600" w:rsidP="00372420">
      <w:pPr>
        <w:pStyle w:val="Pquestionheadingsx"/>
      </w:pPr>
      <w:r>
        <w:t xml:space="preserve">Question </w:t>
      </w:r>
      <w:r w:rsidR="00BB4901">
        <w:t>7</w:t>
      </w:r>
      <w:r w:rsidR="001B433F">
        <w:tab/>
      </w:r>
      <w:r w:rsidR="00FE3E2B">
        <w:rPr>
          <w:rStyle w:val="Cmarkslabel"/>
        </w:rPr>
        <w:t>3</w:t>
      </w:r>
      <w:r w:rsidR="001B433F" w:rsidRPr="001B433F">
        <w:rPr>
          <w:rStyle w:val="Cmarkslabel"/>
        </w:rPr>
        <w:t xml:space="preserve"> mark</w:t>
      </w:r>
      <w:r w:rsidR="00FE3E2B">
        <w:rPr>
          <w:rStyle w:val="Cmarkslabel"/>
        </w:rPr>
        <w:t>s</w:t>
      </w:r>
      <w:r w:rsidR="001B433F">
        <w:tab/>
        <w:t>[</w:t>
      </w:r>
      <w:r w:rsidR="002A6023">
        <w:t>2.1, 2.2</w:t>
      </w:r>
      <w:r w:rsidR="001B433F">
        <w:t>]</w:t>
      </w:r>
    </w:p>
    <w:p w14:paraId="44E2D560" w14:textId="190768E8" w:rsidR="002509BC" w:rsidRDefault="007762A6" w:rsidP="00670064">
      <w:pPr>
        <w:pStyle w:val="Pquestiontextmainstem"/>
      </w:pPr>
      <w:r w:rsidRPr="00D65A6E">
        <w:t xml:space="preserve">In a right-angled triangle, the hypotenuse is always </w:t>
      </w:r>
      <w:r w:rsidRPr="00D65A6E">
        <w:rPr>
          <w:u w:val="single"/>
        </w:rPr>
        <w:t>longer/shorter</w:t>
      </w:r>
      <w:r w:rsidRPr="00D65A6E">
        <w:t xml:space="preserve"> than the other two sides.</w:t>
      </w:r>
      <w:r w:rsidRPr="00D65A6E">
        <w:br/>
        <w:t xml:space="preserve">The right angle in a right-angled triangle is </w:t>
      </w:r>
      <w:r w:rsidRPr="00D65A6E">
        <w:rPr>
          <w:u w:val="single"/>
        </w:rPr>
        <w:t xml:space="preserve">beside/opposite </w:t>
      </w:r>
      <w:r w:rsidRPr="00D65A6E">
        <w:t>the hypotenuse.</w:t>
      </w:r>
      <w:r w:rsidRPr="00D65A6E">
        <w:br/>
        <w:t xml:space="preserve">To find the length of the hypotenuse, the first step is to add the </w:t>
      </w:r>
      <w:r w:rsidRPr="00D65A6E">
        <w:rPr>
          <w:u w:val="single"/>
        </w:rPr>
        <w:t>squares/square roots</w:t>
      </w:r>
      <w:r w:rsidRPr="00D65A6E">
        <w:t xml:space="preserve"> of the other two sides.</w:t>
      </w:r>
    </w:p>
    <w:p w14:paraId="7133251A" w14:textId="353D2E40" w:rsidR="00D64ACA" w:rsidRDefault="00D64ACA" w:rsidP="002914BC">
      <w:pPr>
        <w:pStyle w:val="Pquestionheadingsx"/>
      </w:pPr>
      <w:r>
        <w:t xml:space="preserve">Question </w:t>
      </w:r>
      <w:r w:rsidR="00BB4901">
        <w:t>8</w:t>
      </w:r>
      <w:r>
        <w:tab/>
      </w:r>
      <w:r w:rsidR="00FE3E2B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</w:t>
      </w:r>
      <w:r w:rsidR="002A6023">
        <w:t>2</w:t>
      </w:r>
      <w:r>
        <w:t>.1]</w:t>
      </w:r>
    </w:p>
    <w:p w14:paraId="52235B5E" w14:textId="0C4B21C2" w:rsidR="00D64ACA" w:rsidRDefault="00BB4901" w:rsidP="00D64ACA">
      <w:pPr>
        <w:pStyle w:val="Pquestiontextmainstem"/>
      </w:pPr>
      <w:r>
        <w:t xml:space="preserve">Label the right angle and the hypotenuse in each </w:t>
      </w:r>
      <w:r w:rsidR="007762A6">
        <w:t>right-angled triangle</w:t>
      </w:r>
      <w:r>
        <w:t>.</w:t>
      </w:r>
    </w:p>
    <w:p w14:paraId="776DE18C" w14:textId="731FAFF6" w:rsidR="00655F15" w:rsidRDefault="00655F15" w:rsidP="007762A6">
      <w:pPr>
        <w:pStyle w:val="Pquestiontextpartsa"/>
        <w:tabs>
          <w:tab w:val="clear" w:pos="397"/>
        </w:tabs>
        <w:ind w:left="4962" w:hanging="4962"/>
        <w:rPr>
          <w:b/>
          <w:bCs/>
        </w:rPr>
      </w:pPr>
      <w:r w:rsidRPr="007762A6">
        <w:rPr>
          <w:b/>
          <w:bCs/>
        </w:rPr>
        <w:t xml:space="preserve"> </w:t>
      </w:r>
      <w:r w:rsidR="00BB4901" w:rsidRPr="007762A6">
        <w:rPr>
          <w:b/>
          <w:bCs/>
        </w:rPr>
        <w:t xml:space="preserve">(a) </w:t>
      </w:r>
      <w:r>
        <w:rPr>
          <w:noProof/>
        </w:rPr>
        <w:drawing>
          <wp:inline distT="0" distB="0" distL="0" distR="0" wp14:anchorId="423A8341" wp14:editId="3D0EEE54">
            <wp:extent cx="1143000" cy="14660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5.jpg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901" w:rsidRPr="007762A6">
        <w:rPr>
          <w:b/>
          <w:bCs/>
        </w:rPr>
        <w:tab/>
        <w:t>(b)</w:t>
      </w:r>
      <w:r w:rsidRPr="00655F15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5179D043" wp14:editId="22DD5391">
            <wp:extent cx="826008" cy="847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7.jpg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93B9" w14:textId="028756A9" w:rsidR="00655F15" w:rsidRPr="007762A6" w:rsidRDefault="00BB4901" w:rsidP="007762A6">
      <w:pPr>
        <w:pStyle w:val="Pquestiontextpartsa"/>
        <w:tabs>
          <w:tab w:val="clear" w:pos="397"/>
        </w:tabs>
        <w:ind w:left="4962" w:hanging="4962"/>
        <w:rPr>
          <w:b/>
          <w:bCs/>
        </w:rPr>
      </w:pPr>
      <w:r w:rsidRPr="007762A6">
        <w:rPr>
          <w:b/>
          <w:bCs/>
        </w:rPr>
        <w:t xml:space="preserve"> </w:t>
      </w:r>
    </w:p>
    <w:p w14:paraId="3F188CD2" w14:textId="0349FD02" w:rsidR="00D64ACA" w:rsidRDefault="00BB4901" w:rsidP="00BB4901">
      <w:pPr>
        <w:pStyle w:val="Pquestionheadingsx"/>
      </w:pPr>
      <w:r>
        <w:t>Question 9</w:t>
      </w:r>
      <w:r w:rsidR="00D64ACA">
        <w:tab/>
      </w:r>
      <w:r w:rsidR="00FE3E2B">
        <w:rPr>
          <w:rStyle w:val="Cmarkslabel"/>
        </w:rPr>
        <w:t>1</w:t>
      </w:r>
      <w:r w:rsidR="00D64ACA" w:rsidRPr="001B433F">
        <w:rPr>
          <w:rStyle w:val="Cmarkslabel"/>
        </w:rPr>
        <w:t xml:space="preserve"> mark</w:t>
      </w:r>
      <w:r w:rsidR="00F47347">
        <w:tab/>
        <w:t>[</w:t>
      </w:r>
      <w:r w:rsidR="002A6023">
        <w:t>2</w:t>
      </w:r>
      <w:r w:rsidR="00F47347">
        <w:t>.</w:t>
      </w:r>
      <w:r w:rsidR="00FE3E2B">
        <w:t>1</w:t>
      </w:r>
      <w:r w:rsidR="00D64ACA">
        <w:t>]</w:t>
      </w:r>
    </w:p>
    <w:p w14:paraId="540997A2" w14:textId="436DE496" w:rsidR="002914BC" w:rsidRDefault="00BB4901" w:rsidP="00D64ACA">
      <w:pPr>
        <w:pStyle w:val="Pquestiontextmainstem"/>
      </w:pPr>
      <w:r>
        <w:t xml:space="preserve">Sketch a right-angled triangle with side lengths of </w:t>
      </w:r>
      <w:r w:rsidR="00C627B4" w:rsidRPr="000375F1">
        <w:t>10 cm, 6 cm and 8 cm</w:t>
      </w:r>
      <w:r>
        <w:t>. Label the hypotenuse and the right angle.</w:t>
      </w:r>
    </w:p>
    <w:p w14:paraId="21AE6721" w14:textId="77777777" w:rsidR="00655F15" w:rsidRDefault="00655F15" w:rsidP="00D64ACA">
      <w:pPr>
        <w:pStyle w:val="Pquestiontextmainstem"/>
      </w:pPr>
    </w:p>
    <w:p w14:paraId="3AB73315" w14:textId="77777777" w:rsidR="00655F15" w:rsidRDefault="00655F15" w:rsidP="00D64ACA">
      <w:pPr>
        <w:pStyle w:val="Pquestiontextmainstem"/>
      </w:pPr>
    </w:p>
    <w:p w14:paraId="212F7B28" w14:textId="77777777" w:rsidR="00655F15" w:rsidRDefault="00655F15" w:rsidP="00D64ACA">
      <w:pPr>
        <w:pStyle w:val="Pquestiontextmainstem"/>
      </w:pPr>
    </w:p>
    <w:p w14:paraId="35946ECB" w14:textId="77777777" w:rsidR="00655F15" w:rsidRDefault="00655F15" w:rsidP="00D64ACA">
      <w:pPr>
        <w:pStyle w:val="Pquestiontextmainstem"/>
      </w:pPr>
    </w:p>
    <w:p w14:paraId="2BA61D6A" w14:textId="5521DD9F" w:rsidR="00D64ACA" w:rsidRDefault="00BB4901" w:rsidP="002914BC">
      <w:pPr>
        <w:pStyle w:val="Pquestionheadingsx"/>
      </w:pPr>
      <w:r>
        <w:t>Question 10</w:t>
      </w:r>
      <w:r w:rsidR="00D64ACA">
        <w:tab/>
      </w:r>
      <w:r w:rsidR="002A6023" w:rsidRPr="002A6023">
        <w:rPr>
          <w:rStyle w:val="Cmarkslabel"/>
        </w:rPr>
        <w:t>2</w:t>
      </w:r>
      <w:r w:rsidR="00D64ACA" w:rsidRPr="002A6023">
        <w:rPr>
          <w:rStyle w:val="Cmarkslabel"/>
        </w:rPr>
        <w:t xml:space="preserve"> marks</w:t>
      </w:r>
      <w:r w:rsidR="00D64ACA" w:rsidRPr="002A6023">
        <w:tab/>
        <w:t>[</w:t>
      </w:r>
      <w:r w:rsidR="002A6023" w:rsidRPr="002A6023">
        <w:t>2.2</w:t>
      </w:r>
      <w:r w:rsidR="00D64ACA" w:rsidRPr="002A6023">
        <w:t>]</w:t>
      </w:r>
    </w:p>
    <w:p w14:paraId="39384988" w14:textId="77777777" w:rsidR="00655F15" w:rsidRDefault="00C627B4" w:rsidP="00655F15">
      <w:pPr>
        <w:pStyle w:val="Pquestiontextmainstem"/>
      </w:pPr>
      <w:r>
        <w:t>Tilly</w:t>
      </w:r>
      <w:r w:rsidR="00BB4901">
        <w:t xml:space="preserve"> wants to check that a room is ‘square’. She measures the length and width of the floor of the room </w:t>
      </w:r>
      <w:r w:rsidRPr="00914C4D">
        <w:t>as 5.7 m and 4.2 m and the diagonal across the room as 7.2 m</w:t>
      </w:r>
      <w:r w:rsidR="00BB4901">
        <w:t>.</w:t>
      </w:r>
      <w:r w:rsidR="00655F15" w:rsidRPr="00655F15">
        <w:t xml:space="preserve"> </w:t>
      </w:r>
    </w:p>
    <w:p w14:paraId="509F720E" w14:textId="3F69AA84" w:rsidR="00655F15" w:rsidRDefault="00655F15" w:rsidP="00655F15">
      <w:pPr>
        <w:pStyle w:val="Pquestiontextmainstem"/>
      </w:pPr>
      <w:r>
        <w:t>Use the converse of Pythagoras’ theorem to show that Tilly’s room is not ‘square’.</w:t>
      </w:r>
    </w:p>
    <w:p w14:paraId="1CE426AB" w14:textId="2B114561" w:rsidR="00C627B4" w:rsidRPr="00D04309" w:rsidRDefault="00655F15" w:rsidP="00655F15">
      <w:pPr>
        <w:pStyle w:val="Pquestiontextmainstem"/>
        <w:rPr>
          <w:highlight w:val="yellow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395C55F3" wp14:editId="49B5DFA5">
            <wp:extent cx="1557528" cy="816864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0.jpg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DD4A" w14:textId="77AC29D6" w:rsidR="00BB4901" w:rsidRDefault="00BB4901" w:rsidP="00372420">
      <w:pPr>
        <w:pStyle w:val="Pquestiontextmainstem"/>
      </w:pPr>
    </w:p>
    <w:p w14:paraId="105DFCA8" w14:textId="39869BCD" w:rsidR="00D64ACA" w:rsidRDefault="00BB4901" w:rsidP="002914BC">
      <w:pPr>
        <w:pStyle w:val="Pquestionheadingsx"/>
      </w:pPr>
      <w:r>
        <w:lastRenderedPageBreak/>
        <w:t>Question 11</w:t>
      </w:r>
      <w:r w:rsidR="00D64ACA">
        <w:tab/>
      </w:r>
      <w:r w:rsidR="00FE3E2B">
        <w:rPr>
          <w:rStyle w:val="Cmarkslabel"/>
        </w:rPr>
        <w:t>6</w:t>
      </w:r>
      <w:r w:rsidR="00D64ACA" w:rsidRPr="001B433F">
        <w:rPr>
          <w:rStyle w:val="Cmarkslabel"/>
        </w:rPr>
        <w:t xml:space="preserve"> marks</w:t>
      </w:r>
      <w:r w:rsidR="00D64ACA">
        <w:tab/>
        <w:t>[</w:t>
      </w:r>
      <w:r w:rsidR="002A6023">
        <w:t>2</w:t>
      </w:r>
      <w:r w:rsidR="00E94F50">
        <w:t>.</w:t>
      </w:r>
      <w:r w:rsidR="00FE3E2B">
        <w:t>4</w:t>
      </w:r>
      <w:r w:rsidR="00D64ACA">
        <w:t>]</w:t>
      </w:r>
    </w:p>
    <w:p w14:paraId="1DF57B23" w14:textId="367A6959" w:rsidR="00997C2A" w:rsidRDefault="00BB4901" w:rsidP="002914BC">
      <w:pPr>
        <w:pStyle w:val="Pquestiontextmainstem"/>
      </w:pPr>
      <w:r w:rsidRPr="000C18F6">
        <w:t>Draw a labelled diagram for each situation.</w:t>
      </w:r>
    </w:p>
    <w:p w14:paraId="1128552D" w14:textId="36B63910" w:rsidR="00BB4901" w:rsidRDefault="00BB4901" w:rsidP="00BB4901">
      <w:pPr>
        <w:pStyle w:val="Pquestiontextpartsa"/>
        <w:rPr>
          <w:color w:val="000000"/>
        </w:rPr>
      </w:pPr>
      <w:r>
        <w:rPr>
          <w:b/>
        </w:rPr>
        <w:t>(a)</w:t>
      </w:r>
      <w:r>
        <w:rPr>
          <w:b/>
        </w:rPr>
        <w:tab/>
      </w:r>
      <w:r w:rsidR="00C627B4" w:rsidRPr="006A7670">
        <w:t xml:space="preserve">In a classroom, a one-metre (100 cm) ruler is leaning against the wall. The top of the ruler touches the wall </w:t>
      </w:r>
      <w:r w:rsidR="00C627B4">
        <w:t>95</w:t>
      </w:r>
      <w:r w:rsidR="00C627B4" w:rsidRPr="006A7670">
        <w:t xml:space="preserve"> cm above the floor.</w:t>
      </w:r>
    </w:p>
    <w:p w14:paraId="4CACA17B" w14:textId="77777777" w:rsidR="00655F15" w:rsidRDefault="00655F15" w:rsidP="00BB4901">
      <w:pPr>
        <w:pStyle w:val="Pquestiontextpartsa"/>
        <w:rPr>
          <w:b/>
        </w:rPr>
      </w:pPr>
    </w:p>
    <w:p w14:paraId="15BBDA21" w14:textId="77777777" w:rsidR="00655F15" w:rsidRDefault="00655F15" w:rsidP="00BB4901">
      <w:pPr>
        <w:pStyle w:val="Pquestiontextpartsa"/>
        <w:rPr>
          <w:b/>
        </w:rPr>
      </w:pPr>
    </w:p>
    <w:p w14:paraId="62ABF3C9" w14:textId="77777777" w:rsidR="00655F15" w:rsidRDefault="00655F15" w:rsidP="00BB4901">
      <w:pPr>
        <w:pStyle w:val="Pquestiontextpartsa"/>
        <w:rPr>
          <w:b/>
        </w:rPr>
      </w:pPr>
    </w:p>
    <w:p w14:paraId="3512C647" w14:textId="4F500A6C" w:rsidR="004B23F8" w:rsidRDefault="00655F15" w:rsidP="00BB4901">
      <w:pPr>
        <w:pStyle w:val="Pquestiontextpartsa"/>
      </w:pPr>
      <w:r>
        <w:rPr>
          <w:b/>
        </w:rPr>
        <w:t xml:space="preserve"> </w:t>
      </w:r>
      <w:r w:rsidR="00BB4901">
        <w:rPr>
          <w:b/>
        </w:rPr>
        <w:t>(b)</w:t>
      </w:r>
      <w:r w:rsidR="00BB4901">
        <w:rPr>
          <w:b/>
        </w:rPr>
        <w:tab/>
      </w:r>
      <w:r w:rsidR="00C627B4" w:rsidRPr="004E1355">
        <w:t>There is a ramp between two levels in a shopping centre. The top of the ramp is 2.8 metres above the lower level. The ramp is 7.3 metres long.</w:t>
      </w:r>
    </w:p>
    <w:p w14:paraId="79B45104" w14:textId="77777777" w:rsidR="00655F15" w:rsidRDefault="00655F15" w:rsidP="00BB4901">
      <w:pPr>
        <w:pStyle w:val="Pquestiontextpartsa"/>
        <w:rPr>
          <w:b/>
        </w:rPr>
      </w:pPr>
    </w:p>
    <w:p w14:paraId="1594EEFB" w14:textId="77777777" w:rsidR="00655F15" w:rsidRDefault="00655F15" w:rsidP="00BB4901">
      <w:pPr>
        <w:pStyle w:val="Pquestiontextpartsa"/>
        <w:rPr>
          <w:b/>
        </w:rPr>
      </w:pPr>
    </w:p>
    <w:p w14:paraId="0DA0D5A6" w14:textId="77777777" w:rsidR="00655F15" w:rsidRDefault="00655F15" w:rsidP="00BB4901">
      <w:pPr>
        <w:pStyle w:val="Pquestiontextpartsa"/>
        <w:rPr>
          <w:b/>
        </w:rPr>
      </w:pPr>
    </w:p>
    <w:p w14:paraId="3F9D0449" w14:textId="33F2D814" w:rsidR="00BB4901" w:rsidRDefault="00BB4901" w:rsidP="00BB4901">
      <w:pPr>
        <w:pStyle w:val="Pquestiontextpartsa"/>
        <w:rPr>
          <w:b/>
        </w:rPr>
      </w:pPr>
      <w:r>
        <w:rPr>
          <w:b/>
        </w:rPr>
        <w:t>(c)</w:t>
      </w:r>
      <w:r>
        <w:rPr>
          <w:b/>
        </w:rPr>
        <w:tab/>
      </w:r>
      <w:r w:rsidR="00C627B4" w:rsidRPr="0007741A">
        <w:t>The top of a slide in a playground is 1.3 metres above the ground. The slide covers a horizontal distance of 3.9 metres</w:t>
      </w:r>
      <w:r w:rsidR="00C627B4" w:rsidRPr="0007741A">
        <w:rPr>
          <w:b/>
        </w:rPr>
        <w:t>.</w:t>
      </w:r>
    </w:p>
    <w:p w14:paraId="6E30F933" w14:textId="77777777" w:rsidR="00655F15" w:rsidRDefault="00655F15" w:rsidP="00BB4901">
      <w:pPr>
        <w:pStyle w:val="Pquestiontextpartsa"/>
        <w:rPr>
          <w:b/>
        </w:rPr>
      </w:pPr>
    </w:p>
    <w:p w14:paraId="67D506B2" w14:textId="77777777" w:rsidR="00655F15" w:rsidRDefault="00655F15" w:rsidP="00BB4901">
      <w:pPr>
        <w:pStyle w:val="Pquestiontextpartsa"/>
        <w:rPr>
          <w:b/>
        </w:rPr>
      </w:pPr>
    </w:p>
    <w:p w14:paraId="726ECD87" w14:textId="77777777" w:rsidR="00655F15" w:rsidRDefault="00655F15" w:rsidP="00BB4901">
      <w:pPr>
        <w:pStyle w:val="Pquestiontextpartsa"/>
        <w:rPr>
          <w:b/>
        </w:rPr>
      </w:pPr>
    </w:p>
    <w:p w14:paraId="0747232D" w14:textId="218F4D8C" w:rsidR="006205CF" w:rsidRDefault="006205CF" w:rsidP="00AD68D2">
      <w:pPr>
        <w:pStyle w:val="Pquestionheadingsx"/>
      </w:pPr>
      <w:r>
        <w:t>Question 1</w:t>
      </w:r>
      <w:r w:rsidR="00271116">
        <w:t>2</w:t>
      </w:r>
      <w:r>
        <w:tab/>
      </w:r>
      <w:r w:rsidR="00E94F50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E94F50">
        <w:tab/>
        <w:t>[</w:t>
      </w:r>
      <w:r w:rsidR="002A6023">
        <w:t>2</w:t>
      </w:r>
      <w:r>
        <w:t>.</w:t>
      </w:r>
      <w:r w:rsidR="00FE3E2B">
        <w:t>2</w:t>
      </w:r>
      <w:r>
        <w:t>]</w:t>
      </w:r>
    </w:p>
    <w:p w14:paraId="4F1D2227" w14:textId="00D0FCAA" w:rsidR="006205CF" w:rsidRDefault="00271116" w:rsidP="006205CF">
      <w:pPr>
        <w:pStyle w:val="Pquestiontextmainstem"/>
      </w:pPr>
      <w:r>
        <w:t xml:space="preserve">Find the length of the hypotenuse </w:t>
      </w:r>
      <w:r w:rsidR="00C627B4">
        <w:rPr>
          <w:i/>
        </w:rPr>
        <w:t>q</w:t>
      </w:r>
      <w:r>
        <w:t xml:space="preserve"> in the following triangle, to 2 decimal places.</w:t>
      </w:r>
    </w:p>
    <w:p w14:paraId="69AA34D6" w14:textId="73632C6E" w:rsidR="00271116" w:rsidRDefault="00655F15" w:rsidP="00271116">
      <w:pPr>
        <w:rPr>
          <w:sz w:val="22"/>
          <w:szCs w:val="22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2F3F2DD8" wp14:editId="61519AFA">
            <wp:extent cx="1615440" cy="512064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4.jpg"/>
                    <pic:cNvPicPr/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0A3" w14:textId="71AF35A7" w:rsidR="00B94EB3" w:rsidRDefault="00B94EB3" w:rsidP="006205CF">
      <w:pPr>
        <w:pStyle w:val="Pquestiontextmainstem"/>
      </w:pPr>
    </w:p>
    <w:p w14:paraId="5CB2D837" w14:textId="45F0EFE9" w:rsidR="006205CF" w:rsidRDefault="00AD68D2" w:rsidP="00AD68D2">
      <w:pPr>
        <w:pStyle w:val="Pquestionheadingsx"/>
      </w:pPr>
      <w:r>
        <w:t>Question 1</w:t>
      </w:r>
      <w:r w:rsidR="00271116">
        <w:t>3</w:t>
      </w:r>
      <w:r w:rsidR="00E94F50">
        <w:tab/>
      </w:r>
      <w:r w:rsidR="007347C6">
        <w:rPr>
          <w:rStyle w:val="Cmarkslabel"/>
        </w:rPr>
        <w:t>2</w:t>
      </w:r>
      <w:r w:rsidR="006205CF" w:rsidRPr="001B433F">
        <w:rPr>
          <w:rStyle w:val="Cmarkslabel"/>
        </w:rPr>
        <w:t xml:space="preserve"> marks</w:t>
      </w:r>
      <w:r w:rsidR="00E94F50">
        <w:tab/>
        <w:t>[</w:t>
      </w:r>
      <w:r w:rsidR="002A6023">
        <w:t>2</w:t>
      </w:r>
      <w:r w:rsidR="00E94F50">
        <w:t>.</w:t>
      </w:r>
      <w:r w:rsidR="002A6023">
        <w:t>3</w:t>
      </w:r>
      <w:r w:rsidR="006205CF">
        <w:t>]</w:t>
      </w:r>
    </w:p>
    <w:p w14:paraId="09722ADB" w14:textId="3A64B5E5" w:rsidR="00271116" w:rsidRPr="0004137A" w:rsidRDefault="00271116" w:rsidP="00655F15">
      <w:pPr>
        <w:pStyle w:val="Pquestiontextmainstem"/>
      </w:pPr>
      <w:r w:rsidRPr="0004137A">
        <w:t xml:space="preserve">Find the value of </w:t>
      </w:r>
      <w:r>
        <w:rPr>
          <w:i/>
        </w:rPr>
        <w:t>a</w:t>
      </w:r>
      <w:r w:rsidRPr="001C0BC1">
        <w:rPr>
          <w:sz w:val="28"/>
          <w:szCs w:val="28"/>
        </w:rPr>
        <w:t xml:space="preserve"> </w:t>
      </w:r>
      <w:r>
        <w:t xml:space="preserve">in this </w:t>
      </w:r>
      <w:r w:rsidRPr="0004137A">
        <w:t>right-angled triangle</w:t>
      </w:r>
      <w:r>
        <w:t>,</w:t>
      </w:r>
      <w:r w:rsidRPr="0004137A">
        <w:t xml:space="preserve"> to </w:t>
      </w:r>
      <w:r>
        <w:t>2</w:t>
      </w:r>
      <w:r w:rsidRPr="0004137A">
        <w:t xml:space="preserve"> decimal places.</w:t>
      </w:r>
    </w:p>
    <w:p w14:paraId="3E16B53F" w14:textId="3CB5ACA3" w:rsidR="00C627B4" w:rsidRPr="00D04309" w:rsidRDefault="00655F15" w:rsidP="00C627B4">
      <w:pPr>
        <w:tabs>
          <w:tab w:val="left" w:pos="5103"/>
        </w:tabs>
        <w:rPr>
          <w:highlight w:val="yellow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6F238288" wp14:editId="12B34117">
            <wp:extent cx="1597152" cy="524256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5.jpg"/>
                    <pic:cNvPicPr/>
                  </pic:nvPicPr>
                  <pic:blipFill>
                    <a:blip r:embed="rId3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2CA0" w14:textId="328AEFFD" w:rsidR="000660FE" w:rsidRDefault="000660FE" w:rsidP="00271116">
      <w:pPr>
        <w:pStyle w:val="Pquestionheadingsx"/>
      </w:pPr>
      <w:r>
        <w:t>Question 1</w:t>
      </w:r>
      <w:r w:rsidR="00271116">
        <w:t>4</w:t>
      </w:r>
      <w:r>
        <w:tab/>
      </w:r>
      <w:r w:rsidR="002A6023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</w:t>
      </w:r>
      <w:r w:rsidR="00E94F50">
        <w:t>.</w:t>
      </w:r>
      <w:r w:rsidR="002A6023">
        <w:t>3</w:t>
      </w:r>
      <w:r>
        <w:t>]</w:t>
      </w:r>
    </w:p>
    <w:p w14:paraId="06A0CC49" w14:textId="04D81CC3" w:rsidR="000660FE" w:rsidRDefault="000E7DFD" w:rsidP="000E7DFD">
      <w:pPr>
        <w:pStyle w:val="Pquestiontextmainstem"/>
      </w:pPr>
      <w:r w:rsidRPr="0004137A">
        <w:t xml:space="preserve">Find the value of </w:t>
      </w:r>
      <w:r>
        <w:t xml:space="preserve">the pronumeral </w:t>
      </w:r>
      <w:r w:rsidR="00C627B4">
        <w:rPr>
          <w:i/>
        </w:rPr>
        <w:t>m</w:t>
      </w:r>
      <w:r w:rsidRPr="00372420">
        <w:t xml:space="preserve"> </w:t>
      </w:r>
      <w:r w:rsidRPr="0004137A">
        <w:t xml:space="preserve">in </w:t>
      </w:r>
      <w:r w:rsidR="00C627B4">
        <w:t xml:space="preserve">this </w:t>
      </w:r>
      <w:r w:rsidRPr="0004137A">
        <w:t xml:space="preserve">right-angled triangle. </w:t>
      </w:r>
      <w:r>
        <w:br/>
        <w:t>Give your a</w:t>
      </w:r>
      <w:r w:rsidRPr="0004137A">
        <w:t xml:space="preserve">nswer in </w:t>
      </w:r>
      <w:r>
        <w:t>exact (</w:t>
      </w:r>
      <w:r w:rsidRPr="0004137A">
        <w:t>surd</w:t>
      </w:r>
      <w:r>
        <w:t>) form</w:t>
      </w:r>
      <w:r w:rsidRPr="0004137A">
        <w:t>.</w:t>
      </w:r>
    </w:p>
    <w:p w14:paraId="25F0D48B" w14:textId="3F8CF90D" w:rsidR="004B23F8" w:rsidRDefault="00655F15" w:rsidP="004B23F8">
      <w:pPr>
        <w:pStyle w:val="Pquestiontextpartsa"/>
      </w:pPr>
      <w:r>
        <w:rPr>
          <w:noProof/>
          <w:color w:val="FF0000"/>
          <w:sz w:val="20"/>
          <w:szCs w:val="20"/>
        </w:rPr>
        <w:drawing>
          <wp:inline distT="0" distB="0" distL="0" distR="0" wp14:anchorId="7EE8ABDA" wp14:editId="01D4C1C9">
            <wp:extent cx="1472184" cy="481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6.jpg"/>
                    <pic:cNvPicPr/>
                  </pic:nvPicPr>
                  <pic:blipFill>
                    <a:blip r:embed="rId3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8B4" w14:textId="4B19F5CA" w:rsidR="000660FE" w:rsidRDefault="000660FE" w:rsidP="00372420">
      <w:pPr>
        <w:pStyle w:val="Pquestionheadingsx"/>
      </w:pPr>
      <w:r>
        <w:t>Question 1</w:t>
      </w:r>
      <w:r w:rsidR="000E7DFD">
        <w:t>5</w:t>
      </w:r>
      <w:r>
        <w:tab/>
      </w:r>
      <w:r w:rsidR="00184A5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2.</w:t>
      </w:r>
      <w:r w:rsidR="007347C6">
        <w:t>4</w:t>
      </w:r>
      <w:r>
        <w:t>]</w:t>
      </w:r>
    </w:p>
    <w:p w14:paraId="17DC8F45" w14:textId="77777777" w:rsidR="000E7DFD" w:rsidRDefault="000E7DFD" w:rsidP="000E7DFD">
      <w:pPr>
        <w:pStyle w:val="Pquestiontextmainstem"/>
      </w:pPr>
      <w:r>
        <w:t>Which one of these sets of numbers is a Pythagorean triple? (Show calculations for each set.)</w:t>
      </w:r>
    </w:p>
    <w:p w14:paraId="2D6AA784" w14:textId="0D143D35" w:rsidR="00372420" w:rsidRDefault="00C627B4" w:rsidP="000E7DFD">
      <w:pPr>
        <w:pStyle w:val="Pquestiontextmainstem"/>
      </w:pPr>
      <w:r>
        <w:t>Set 1:</w:t>
      </w:r>
      <w:r w:rsidRPr="00C627B4">
        <w:t xml:space="preserve"> (20, 48, 51)</w:t>
      </w:r>
    </w:p>
    <w:p w14:paraId="03711107" w14:textId="73437B02" w:rsidR="000E7DFD" w:rsidRDefault="00C627B4" w:rsidP="000E7DFD">
      <w:pPr>
        <w:pStyle w:val="Pquestiontextmainstem"/>
      </w:pPr>
      <w:r w:rsidRPr="00C627B4">
        <w:t>Set 2: (22, 120, 122)</w:t>
      </w:r>
    </w:p>
    <w:p w14:paraId="1419E700" w14:textId="4FC697E9" w:rsidR="000660FE" w:rsidRDefault="000660FE" w:rsidP="000660FE">
      <w:pPr>
        <w:pStyle w:val="Psectionresults"/>
      </w:pPr>
      <w:r>
        <w:t xml:space="preserve">Short answer results: ___ / </w:t>
      </w:r>
      <w:r w:rsidR="00C1294B">
        <w:t>2</w:t>
      </w:r>
      <w:r w:rsidR="00184A57">
        <w:t>4</w:t>
      </w:r>
    </w:p>
    <w:p w14:paraId="1FB0CAED" w14:textId="6FD29D65" w:rsidR="001B433F" w:rsidRDefault="001B433F" w:rsidP="001B433F">
      <w:pPr>
        <w:pStyle w:val="Psectionheading"/>
      </w:pPr>
      <w:r>
        <w:lastRenderedPageBreak/>
        <w:t>Extended answer section</w:t>
      </w:r>
    </w:p>
    <w:p w14:paraId="5C65B48C" w14:textId="674439DB" w:rsidR="001B433F" w:rsidRDefault="001B433F" w:rsidP="00372420">
      <w:pPr>
        <w:pStyle w:val="Pquestionheadingsx"/>
      </w:pPr>
      <w:r>
        <w:t xml:space="preserve">Question </w:t>
      </w:r>
      <w:r w:rsidR="000E7DFD">
        <w:t>16</w:t>
      </w:r>
      <w:r>
        <w:tab/>
      </w:r>
      <w:r w:rsidR="007347C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9829F5">
        <w:t>2.1, 2.5</w:t>
      </w:r>
      <w:r>
        <w:t>]</w:t>
      </w:r>
    </w:p>
    <w:p w14:paraId="44CC3F84" w14:textId="2DA44A62" w:rsidR="002509BC" w:rsidRDefault="00655F15" w:rsidP="002509BC">
      <w:pPr>
        <w:pStyle w:val="Pquestiontextmainstem"/>
      </w:pPr>
      <w:r>
        <w:rPr>
          <w:noProof/>
        </w:rPr>
        <w:drawing>
          <wp:inline distT="0" distB="0" distL="0" distR="0" wp14:anchorId="49B55829" wp14:editId="5A1AF8DC">
            <wp:extent cx="1676400" cy="24048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7.jpg"/>
                    <pic:cNvPicPr/>
                  </pic:nvPicPr>
                  <pic:blipFill>
                    <a:blip r:embed="rId4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0EE" w14:textId="1CFDE33D" w:rsidR="002509BC" w:rsidRPr="00574781" w:rsidRDefault="002509BC" w:rsidP="00574781">
      <w:pPr>
        <w:pStyle w:val="Pquestiontextpartsa"/>
      </w:pPr>
      <w:r w:rsidRPr="00574781">
        <w:rPr>
          <w:rStyle w:val="Cquestionpartlabelbold"/>
        </w:rPr>
        <w:t>(a)</w:t>
      </w:r>
      <w:r w:rsidRPr="00574781">
        <w:tab/>
      </w:r>
      <w:r w:rsidR="000E7DFD" w:rsidRPr="00574781">
        <w:t xml:space="preserve">Use Pythagorean triples to write the values of </w:t>
      </w:r>
      <w:r w:rsidR="000E7DFD" w:rsidRPr="00574781">
        <w:rPr>
          <w:i/>
        </w:rPr>
        <w:t>x</w:t>
      </w:r>
      <w:r w:rsidR="000E7DFD" w:rsidRPr="00574781">
        <w:t xml:space="preserve"> and </w:t>
      </w:r>
      <w:r w:rsidR="000E7DFD" w:rsidRPr="00574781">
        <w:rPr>
          <w:i/>
        </w:rPr>
        <w:t>y</w:t>
      </w:r>
      <w:r w:rsidR="000E7DFD" w:rsidRPr="00574781">
        <w:t>.</w:t>
      </w:r>
    </w:p>
    <w:p w14:paraId="0BEB2246" w14:textId="77777777" w:rsidR="004B23F8" w:rsidRPr="00574781" w:rsidRDefault="004B23F8" w:rsidP="00574781">
      <w:pPr>
        <w:pStyle w:val="Pquestiontextpartsa"/>
      </w:pPr>
    </w:p>
    <w:p w14:paraId="2BE1B491" w14:textId="77777777" w:rsidR="004B23F8" w:rsidRPr="00574781" w:rsidRDefault="004B23F8" w:rsidP="00574781">
      <w:pPr>
        <w:pStyle w:val="Pquestiontextpartsa"/>
      </w:pPr>
    </w:p>
    <w:p w14:paraId="2651EC24" w14:textId="530360B1" w:rsidR="004B23F8" w:rsidRPr="00574781" w:rsidRDefault="002509BC" w:rsidP="00574781">
      <w:pPr>
        <w:pStyle w:val="Pquestiontextpartsa"/>
        <w:rPr>
          <w:rStyle w:val="Cquestionpartlabelbold"/>
          <w:b w:val="0"/>
        </w:rPr>
      </w:pPr>
      <w:r w:rsidRPr="00574781">
        <w:rPr>
          <w:rStyle w:val="Cquestionpartlabelbold"/>
        </w:rPr>
        <w:t>(b)</w:t>
      </w:r>
      <w:r w:rsidRPr="00574781">
        <w:tab/>
      </w:r>
      <w:r w:rsidR="000E7DFD" w:rsidRPr="00574781">
        <w:t xml:space="preserve">Write the equations you would use to find </w:t>
      </w:r>
      <w:r w:rsidR="00FE3E2B" w:rsidRPr="00574781">
        <w:rPr>
          <w:i/>
        </w:rPr>
        <w:t>a</w:t>
      </w:r>
      <w:r w:rsidR="000E7DFD" w:rsidRPr="00574781">
        <w:t xml:space="preserve"> and </w:t>
      </w:r>
      <w:r w:rsidR="00FE3E2B" w:rsidRPr="00574781">
        <w:rPr>
          <w:i/>
        </w:rPr>
        <w:t>b</w:t>
      </w:r>
      <w:r w:rsidR="000E7DFD" w:rsidRPr="00574781">
        <w:t>. (Do not solve the equations.)</w:t>
      </w:r>
    </w:p>
    <w:p w14:paraId="2FDCEC28" w14:textId="77777777" w:rsidR="004B23F8" w:rsidRDefault="004B23F8" w:rsidP="009906C8">
      <w:pPr>
        <w:pStyle w:val="Pquestiontextpartsa"/>
        <w:rPr>
          <w:rStyle w:val="Cquestionpartlabelbold"/>
        </w:rPr>
      </w:pPr>
    </w:p>
    <w:p w14:paraId="5DCBF9EF" w14:textId="77777777" w:rsidR="004B23F8" w:rsidRDefault="004B23F8" w:rsidP="009906C8">
      <w:pPr>
        <w:pStyle w:val="Pquestiontextpartsa"/>
        <w:rPr>
          <w:rStyle w:val="Cquestionpartlabelbold"/>
        </w:rPr>
      </w:pPr>
    </w:p>
    <w:p w14:paraId="6A1B14DB" w14:textId="7372526E" w:rsidR="009D4011" w:rsidRDefault="000E7DFD" w:rsidP="00655F15">
      <w:pPr>
        <w:pStyle w:val="Pquestionheadingsx"/>
        <w:keepNext w:val="0"/>
      </w:pPr>
      <w:r>
        <w:t>Question 17</w:t>
      </w:r>
      <w:r w:rsidR="009D4011">
        <w:tab/>
      </w:r>
      <w:r w:rsidR="00B50F8B">
        <w:rPr>
          <w:rStyle w:val="Cmarkslabel"/>
        </w:rPr>
        <w:t>5</w:t>
      </w:r>
      <w:r w:rsidR="009D4011" w:rsidRPr="001B433F">
        <w:rPr>
          <w:rStyle w:val="Cmarkslabel"/>
        </w:rPr>
        <w:t xml:space="preserve"> marks</w:t>
      </w:r>
      <w:r w:rsidR="009D4011">
        <w:tab/>
        <w:t>[</w:t>
      </w:r>
      <w:r w:rsidR="00AD68D2">
        <w:t>2.</w:t>
      </w:r>
      <w:r w:rsidR="00FE3E2B">
        <w:t>3</w:t>
      </w:r>
      <w:r w:rsidR="00AD68D2">
        <w:t>, 2</w:t>
      </w:r>
      <w:r w:rsidR="00E94F50">
        <w:t>.4</w:t>
      </w:r>
      <w:r w:rsidR="009D4011">
        <w:t>]</w:t>
      </w:r>
    </w:p>
    <w:p w14:paraId="3CDF3330" w14:textId="07693353" w:rsidR="00FE3E2B" w:rsidRDefault="00FE3E2B" w:rsidP="00655F15">
      <w:pPr>
        <w:pStyle w:val="Pquestiontextmainstem"/>
      </w:pPr>
      <w:r>
        <w:t>A flagpole is supported by two wires. Each wire is 18.5 metres long. They are attached to the flagpole at a point 17.5 metres above the ground.</w:t>
      </w:r>
    </w:p>
    <w:p w14:paraId="2BFC0D25" w14:textId="59BB7E6B" w:rsidR="009D4011" w:rsidRDefault="00FE3E2B" w:rsidP="00655F15">
      <w:pPr>
        <w:pStyle w:val="Pquestiontextmainstem"/>
      </w:pPr>
      <w:r>
        <w:t>The wires are pegged to the ground. The pegs and the base of the flagpole are in a straight line.</w:t>
      </w:r>
    </w:p>
    <w:p w14:paraId="10B75237" w14:textId="77777777" w:rsidR="00655F15" w:rsidRDefault="00655F15" w:rsidP="00655F15">
      <w:pPr>
        <w:pStyle w:val="Pquestiontextmainstem"/>
        <w:rPr>
          <w:rStyle w:val="Cquestionpartlabelbold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32708509" wp14:editId="57C9FCA5">
            <wp:extent cx="2420112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8.jpg"/>
                    <pic:cNvPicPr/>
                  </pic:nvPicPr>
                  <pic:blipFill>
                    <a:blip r:embed="rId4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5C99" w14:textId="63D9CAE4" w:rsidR="009906C8" w:rsidRDefault="009D4011" w:rsidP="00B50F8B">
      <w:pPr>
        <w:pStyle w:val="Pquestiontextmainstem"/>
        <w:ind w:left="397" w:hanging="397"/>
      </w:pPr>
      <w:r w:rsidRPr="000660FE">
        <w:rPr>
          <w:rStyle w:val="Cquestionpartlabelbold"/>
        </w:rPr>
        <w:t>(a)</w:t>
      </w:r>
      <w:r w:rsidRPr="000660FE">
        <w:tab/>
      </w:r>
      <w:r w:rsidR="000E7DFD">
        <w:t>Find the distance between the base of the flagpole and one of the pegs.</w:t>
      </w:r>
    </w:p>
    <w:p w14:paraId="19C71F79" w14:textId="77777777" w:rsidR="004B23F8" w:rsidRDefault="004B23F8" w:rsidP="00655F15">
      <w:pPr>
        <w:pStyle w:val="Pquestiontextpartsa"/>
      </w:pPr>
    </w:p>
    <w:p w14:paraId="7F742919" w14:textId="77777777" w:rsidR="004B23F8" w:rsidRDefault="004B23F8" w:rsidP="00655F15">
      <w:pPr>
        <w:pStyle w:val="Pquestiontextpartsa"/>
      </w:pPr>
    </w:p>
    <w:p w14:paraId="65C2F6D4" w14:textId="77777777" w:rsidR="00136E38" w:rsidRDefault="00136E38" w:rsidP="00655F15">
      <w:pPr>
        <w:pStyle w:val="Pquestiontextpartsa"/>
      </w:pPr>
    </w:p>
    <w:p w14:paraId="580DD06B" w14:textId="1221288C" w:rsidR="009D4011" w:rsidRDefault="009D4011" w:rsidP="00655F15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660FE">
        <w:rPr>
          <w:rStyle w:val="Cquestionpartlabelbold"/>
        </w:rPr>
        <w:t>)</w:t>
      </w:r>
      <w:r w:rsidRPr="000660FE">
        <w:tab/>
      </w:r>
      <w:r w:rsidR="000E7DFD">
        <w:t>How far apart are the pegs</w:t>
      </w:r>
      <w:r w:rsidR="00830E71" w:rsidRPr="004C3FD1">
        <w:t>?</w:t>
      </w:r>
    </w:p>
    <w:p w14:paraId="26599B4B" w14:textId="77777777" w:rsidR="004B23F8" w:rsidRDefault="004B23F8" w:rsidP="00655F15">
      <w:pPr>
        <w:pStyle w:val="Pquestiontextpartsa"/>
      </w:pPr>
    </w:p>
    <w:p w14:paraId="4AEEFDA3" w14:textId="77777777" w:rsidR="004B23F8" w:rsidRDefault="004B23F8" w:rsidP="00655F15">
      <w:pPr>
        <w:pStyle w:val="Pquestiontextpartsa"/>
      </w:pPr>
    </w:p>
    <w:p w14:paraId="03841C7A" w14:textId="77777777" w:rsidR="00136E38" w:rsidRPr="00031775" w:rsidRDefault="00136E38" w:rsidP="00655F15">
      <w:pPr>
        <w:pStyle w:val="Pquestiontextpartsa"/>
      </w:pPr>
    </w:p>
    <w:p w14:paraId="25017FE6" w14:textId="0CB6DEE6" w:rsidR="009D4011" w:rsidRPr="00031775" w:rsidRDefault="009D4011" w:rsidP="00655F15">
      <w:pPr>
        <w:pStyle w:val="Pquestiontextpartsa"/>
      </w:pPr>
      <w:r w:rsidRPr="000660FE">
        <w:rPr>
          <w:rStyle w:val="Cquestionpartlabelbold"/>
        </w:rPr>
        <w:lastRenderedPageBreak/>
        <w:t>(</w:t>
      </w:r>
      <w:r>
        <w:rPr>
          <w:rStyle w:val="Cquestionpartlabelbold"/>
        </w:rPr>
        <w:t>c</w:t>
      </w:r>
      <w:r w:rsidRPr="000660FE">
        <w:rPr>
          <w:rStyle w:val="Cquestionpartlabelbold"/>
        </w:rPr>
        <w:t>)</w:t>
      </w:r>
      <w:r w:rsidRPr="000660FE">
        <w:tab/>
      </w:r>
      <w:r w:rsidR="00FE3E2B" w:rsidRPr="00103631">
        <w:t xml:space="preserve">The pegs are moved closer to the flagpole. If the pegs are now </w:t>
      </w:r>
      <w:r w:rsidR="00FE3E2B">
        <w:t>4</w:t>
      </w:r>
      <w:r w:rsidR="00FE3E2B" w:rsidRPr="00103631">
        <w:t xml:space="preserve"> metres from the base of the flagpole and the wires are still joined to the pole at the same place, what is the total length of wire needed</w:t>
      </w:r>
      <w:r w:rsidR="000E7DFD">
        <w:t>? (Give your answer in metres correct to 2 decimal places.)</w:t>
      </w:r>
    </w:p>
    <w:p w14:paraId="4D85300E" w14:textId="77777777" w:rsidR="004B23F8" w:rsidRDefault="004B23F8" w:rsidP="00655F15">
      <w:pPr>
        <w:pStyle w:val="Pquestiontextpartsa"/>
        <w:rPr>
          <w:rStyle w:val="Cquestionpartlabelbold"/>
        </w:rPr>
      </w:pPr>
    </w:p>
    <w:p w14:paraId="09915AC3" w14:textId="77777777" w:rsidR="004B23F8" w:rsidRDefault="004B23F8" w:rsidP="00655F15">
      <w:pPr>
        <w:pStyle w:val="Pquestiontextpartsa"/>
        <w:rPr>
          <w:rStyle w:val="Cquestionpartlabelbold"/>
        </w:rPr>
      </w:pPr>
    </w:p>
    <w:p w14:paraId="2AF205FB" w14:textId="0CC51DD2" w:rsidR="00830E71" w:rsidRDefault="000E7DFD" w:rsidP="00830E71">
      <w:pPr>
        <w:pStyle w:val="Pquestionheadingsx"/>
      </w:pPr>
      <w:r>
        <w:t>Question 18</w:t>
      </w:r>
      <w:r w:rsidR="00830E71">
        <w:tab/>
      </w:r>
      <w:r w:rsidR="00FE3E2B">
        <w:rPr>
          <w:rStyle w:val="Cmarkslabel"/>
        </w:rPr>
        <w:t>6</w:t>
      </w:r>
      <w:r w:rsidR="00C44C37">
        <w:rPr>
          <w:rStyle w:val="Cmarkslabel"/>
        </w:rPr>
        <w:t xml:space="preserve"> </w:t>
      </w:r>
      <w:r w:rsidR="00830E71" w:rsidRPr="001B433F">
        <w:rPr>
          <w:rStyle w:val="Cmarkslabel"/>
        </w:rPr>
        <w:t>marks</w:t>
      </w:r>
      <w:r w:rsidR="00830E71">
        <w:tab/>
        <w:t>[2.</w:t>
      </w:r>
      <w:r w:rsidR="00FE3E2B">
        <w:t>2</w:t>
      </w:r>
      <w:r w:rsidR="00830E71">
        <w:t>, 2.4]</w:t>
      </w:r>
    </w:p>
    <w:p w14:paraId="26900D21" w14:textId="75C01C1B" w:rsidR="00830E71" w:rsidRDefault="00FE3E2B" w:rsidP="000E7DFD">
      <w:pPr>
        <w:pStyle w:val="Pquestiontextmainstem"/>
        <w:rPr>
          <w:rStyle w:val="Cquestionpartlabelbold"/>
        </w:rPr>
      </w:pPr>
      <w:r>
        <w:t>Erin</w:t>
      </w:r>
      <w:r w:rsidR="000E7DFD">
        <w:t xml:space="preserve"> walks from the train station (point </w:t>
      </w:r>
      <w:r w:rsidR="000E7DFD" w:rsidRPr="005307A4">
        <w:rPr>
          <w:i/>
        </w:rPr>
        <w:t>A</w:t>
      </w:r>
      <w:r w:rsidR="000E7DFD">
        <w:t xml:space="preserve">) to </w:t>
      </w:r>
      <w:r w:rsidR="005307A4">
        <w:t xml:space="preserve">her </w:t>
      </w:r>
      <w:r w:rsidR="000E7DFD">
        <w:t xml:space="preserve">house (point </w:t>
      </w:r>
      <w:r w:rsidR="000E7DFD" w:rsidRPr="005307A4">
        <w:rPr>
          <w:i/>
        </w:rPr>
        <w:t>B</w:t>
      </w:r>
      <w:r w:rsidR="000E7DFD">
        <w:t>). In this diagram of h</w:t>
      </w:r>
      <w:r>
        <w:t>er</w:t>
      </w:r>
      <w:r w:rsidR="000E7DFD">
        <w:t xml:space="preserve"> walk, the lines on the grid are spaced 100 m apart.</w:t>
      </w:r>
      <w:r w:rsidR="00830E71" w:rsidRPr="000660FE">
        <w:rPr>
          <w:rStyle w:val="Cquestionpartlabelbold"/>
        </w:rPr>
        <w:t xml:space="preserve"> </w:t>
      </w:r>
    </w:p>
    <w:p w14:paraId="49BB9E01" w14:textId="7EE1067C" w:rsidR="000E7DFD" w:rsidRPr="000E7DFD" w:rsidRDefault="00655F15" w:rsidP="000E7DFD">
      <w:pPr>
        <w:ind w:left="142"/>
        <w:rPr>
          <w:rStyle w:val="Cquestionpartlabelbold"/>
          <w:b w:val="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08B8D6A9" wp14:editId="7AEE25EC">
            <wp:extent cx="3246120" cy="21671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9.jpg"/>
                    <pic:cNvPicPr/>
                  </pic:nvPicPr>
                  <pic:blipFill>
                    <a:blip r:embed="rId4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7986" w14:textId="3D458882" w:rsidR="00136E38" w:rsidRDefault="00830E71" w:rsidP="00830E71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="000E7DFD">
        <w:t xml:space="preserve">Fill in the missing distances and directions in this description of </w:t>
      </w:r>
      <w:r w:rsidR="00FE3E2B">
        <w:t>Erin’s</w:t>
      </w:r>
      <w:r w:rsidR="000E7DFD">
        <w:t xml:space="preserve"> walk.</w:t>
      </w:r>
    </w:p>
    <w:p w14:paraId="40348E6A" w14:textId="20DCF1C7" w:rsidR="000E7DFD" w:rsidRDefault="00FE3E2B" w:rsidP="000E7DFD">
      <w:pPr>
        <w:pStyle w:val="Pquestiontextpartsa"/>
        <w:tabs>
          <w:tab w:val="clear" w:pos="397"/>
        </w:tabs>
        <w:ind w:left="851"/>
      </w:pPr>
      <w:r>
        <w:t>Erin</w:t>
      </w:r>
      <w:r w:rsidR="000E7DFD">
        <w:t xml:space="preserve"> walks ______ m </w:t>
      </w:r>
      <w:r>
        <w:t>north</w:t>
      </w:r>
      <w:r w:rsidR="000E7DFD">
        <w:t xml:space="preserve">, then _____ m ____ and then </w:t>
      </w:r>
      <w:r>
        <w:t>2</w:t>
      </w:r>
      <w:r w:rsidR="000E7DFD">
        <w:t>00 m ____.</w:t>
      </w:r>
    </w:p>
    <w:p w14:paraId="1646CF5A" w14:textId="75BD3702" w:rsidR="00AD68D2" w:rsidRDefault="00AD68D2" w:rsidP="00830E71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660FE">
        <w:rPr>
          <w:rStyle w:val="Cquestionpartlabelbold"/>
        </w:rPr>
        <w:t>)</w:t>
      </w:r>
      <w:r w:rsidRPr="000660FE">
        <w:tab/>
      </w:r>
      <w:r w:rsidR="000E7DFD">
        <w:t xml:space="preserve">How many kilometres </w:t>
      </w:r>
      <w:r w:rsidR="00372420">
        <w:t>does</w:t>
      </w:r>
      <w:r w:rsidR="000E7DFD">
        <w:t xml:space="preserve"> </w:t>
      </w:r>
      <w:r w:rsidR="00FE3E2B">
        <w:t xml:space="preserve">Erin </w:t>
      </w:r>
      <w:r w:rsidR="000E7DFD">
        <w:t>walk altogether?</w:t>
      </w:r>
    </w:p>
    <w:p w14:paraId="19C2CF2A" w14:textId="77777777" w:rsidR="00655F15" w:rsidRDefault="00655F15" w:rsidP="00830E71">
      <w:pPr>
        <w:pStyle w:val="Pquestiontextpartsa"/>
      </w:pPr>
    </w:p>
    <w:p w14:paraId="61924B5B" w14:textId="77777777" w:rsidR="00655F15" w:rsidRDefault="00655F15" w:rsidP="00830E71">
      <w:pPr>
        <w:pStyle w:val="Pquestiontextpartsa"/>
      </w:pPr>
    </w:p>
    <w:p w14:paraId="56F3DB22" w14:textId="6087C810" w:rsidR="00AD68D2" w:rsidRDefault="00AD68D2" w:rsidP="000E7DFD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660FE">
        <w:rPr>
          <w:rStyle w:val="Cquestionpartlabelbold"/>
        </w:rPr>
        <w:t>)</w:t>
      </w:r>
      <w:r w:rsidRPr="000660FE">
        <w:tab/>
      </w:r>
      <w:r w:rsidR="000E7DFD" w:rsidRPr="00E54534">
        <w:t xml:space="preserve">If </w:t>
      </w:r>
      <w:r w:rsidR="00FE3E2B">
        <w:t>Erin</w:t>
      </w:r>
      <w:r w:rsidR="000E7DFD" w:rsidRPr="00E54534">
        <w:t xml:space="preserve"> walk</w:t>
      </w:r>
      <w:r w:rsidR="00372420">
        <w:t>s</w:t>
      </w:r>
      <w:r w:rsidR="000E7DFD" w:rsidRPr="00E54534">
        <w:t xml:space="preserve"> home from the train station in a straight line, how far </w:t>
      </w:r>
      <w:r w:rsidR="00372420">
        <w:t xml:space="preserve">does </w:t>
      </w:r>
      <w:r w:rsidR="00FE3E2B">
        <w:t>s</w:t>
      </w:r>
      <w:r w:rsidR="000E7DFD" w:rsidRPr="00E54534">
        <w:t xml:space="preserve">he have to walk? </w:t>
      </w:r>
      <w:r w:rsidR="000E7DFD">
        <w:t>(</w:t>
      </w:r>
      <w:r w:rsidR="00FE3E2B">
        <w:t>I</w:t>
      </w:r>
      <w:r w:rsidR="000E7DFD" w:rsidRPr="00E54534">
        <w:t>f</w:t>
      </w:r>
      <w:r w:rsidR="000E7DFD">
        <w:t xml:space="preserve"> a straight line is drawn from point </w:t>
      </w:r>
      <w:r w:rsidR="000E7DFD" w:rsidRPr="005307A4">
        <w:rPr>
          <w:i/>
        </w:rPr>
        <w:t>A</w:t>
      </w:r>
      <w:r w:rsidR="000E7DFD">
        <w:t xml:space="preserve"> to point </w:t>
      </w:r>
      <w:r w:rsidR="000E7DFD" w:rsidRPr="005307A4">
        <w:rPr>
          <w:i/>
        </w:rPr>
        <w:t>B</w:t>
      </w:r>
      <w:r w:rsidR="000E7DFD">
        <w:t>, what is the length of this line?) Give your answer rounded to the nearest metre.</w:t>
      </w:r>
    </w:p>
    <w:p w14:paraId="17D7C015" w14:textId="77777777" w:rsidR="00136E38" w:rsidRDefault="00136E38" w:rsidP="009D4011">
      <w:pPr>
        <w:pStyle w:val="Pquestiontextpartsa"/>
      </w:pPr>
    </w:p>
    <w:p w14:paraId="4AF09429" w14:textId="77777777" w:rsidR="00136E38" w:rsidRPr="00031775" w:rsidRDefault="00136E38" w:rsidP="009D4011">
      <w:pPr>
        <w:pStyle w:val="Pquestiontextpartsa"/>
      </w:pPr>
    </w:p>
    <w:p w14:paraId="08EB2C6B" w14:textId="6DAA357C" w:rsidR="001B433F" w:rsidRDefault="001B433F" w:rsidP="001B433F">
      <w:pPr>
        <w:pStyle w:val="Psectionresults"/>
      </w:pPr>
      <w:r>
        <w:t xml:space="preserve">Extended answer results: ___ / </w:t>
      </w:r>
      <w:r w:rsidR="00C1294B">
        <w:t>1</w:t>
      </w:r>
      <w:r w:rsidR="00B50F8B">
        <w:t>6</w:t>
      </w:r>
    </w:p>
    <w:p w14:paraId="4113AF35" w14:textId="63457BCF" w:rsidR="001B433F" w:rsidRDefault="001B433F" w:rsidP="001B433F">
      <w:pPr>
        <w:pStyle w:val="Psectionresults"/>
      </w:pPr>
      <w:r>
        <w:t xml:space="preserve">TOTAL test results: ___ / </w:t>
      </w:r>
      <w:r w:rsidR="00C1294B">
        <w:t>46</w:t>
      </w:r>
    </w:p>
    <w:sectPr w:rsidR="001B433F" w:rsidSect="003C1799">
      <w:headerReference w:type="default" r:id="rId47"/>
      <w:footerReference w:type="default" r:id="rId48"/>
      <w:headerReference w:type="first" r:id="rId49"/>
      <w:footerReference w:type="first" r:id="rId5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D5D55" w14:textId="77777777" w:rsidR="00654E20" w:rsidRDefault="00654E20" w:rsidP="00B91E57">
      <w:r>
        <w:separator/>
      </w:r>
    </w:p>
  </w:endnote>
  <w:endnote w:type="continuationSeparator" w:id="0">
    <w:p w14:paraId="2285BAF9" w14:textId="77777777" w:rsidR="00654E20" w:rsidRDefault="00654E2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496C" w14:textId="77777777" w:rsidR="00AA7ED5" w:rsidRDefault="00AA7ED5" w:rsidP="00B91E57">
    <w:pPr>
      <w:pStyle w:val="Pfootertext"/>
    </w:pPr>
  </w:p>
  <w:p w14:paraId="3D848D7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6459C">
      <w:rPr>
        <w:noProof/>
      </w:rPr>
      <w:t>4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1596B" w14:textId="77777777" w:rsidR="00A8741D" w:rsidRDefault="00A8741D" w:rsidP="00A8741D">
    <w:pPr>
      <w:pStyle w:val="Pfootertext"/>
    </w:pPr>
  </w:p>
  <w:p w14:paraId="7C7036B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6459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7F1CA" w14:textId="77777777" w:rsidR="00654E20" w:rsidRDefault="00654E20" w:rsidP="00B91E57">
      <w:r>
        <w:separator/>
      </w:r>
    </w:p>
  </w:footnote>
  <w:footnote w:type="continuationSeparator" w:id="0">
    <w:p w14:paraId="5777A3B0" w14:textId="77777777" w:rsidR="00654E20" w:rsidRDefault="00654E2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EF85A" w14:textId="45EEB02B" w:rsidR="00B91E57" w:rsidRDefault="00036C62" w:rsidP="00A8741D">
    <w:pPr>
      <w:pStyle w:val="Pheadertext"/>
    </w:pPr>
    <w:r>
      <w:t>Pearson Mathematics</w:t>
    </w:r>
    <w:r w:rsidR="00B91E57">
      <w:t xml:space="preserve"> </w:t>
    </w:r>
    <w:r w:rsidR="00F9348D">
      <w:t>9</w:t>
    </w:r>
    <w:r>
      <w:t xml:space="preserve">  </w:t>
    </w:r>
    <w:r w:rsidR="00B91E57">
      <w:t xml:space="preserve">  </w:t>
    </w:r>
    <w:r w:rsidR="00574781">
      <w:t>Pythagoras’ theorem</w:t>
    </w:r>
    <w:r>
      <w:t xml:space="preserve"> — </w:t>
    </w:r>
    <w:r w:rsidR="00B91E57" w:rsidRPr="00F85EEB">
      <w:t xml:space="preserve">Test </w:t>
    </w:r>
    <w:r w:rsidR="00635BF0">
      <w:t>E</w:t>
    </w:r>
  </w:p>
  <w:p w14:paraId="222A6911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5D1AA" w14:textId="3572E290" w:rsidR="00A8741D" w:rsidRDefault="00036C62" w:rsidP="00A8741D">
    <w:pPr>
      <w:pStyle w:val="Pheadertext"/>
    </w:pPr>
    <w:r>
      <w:t xml:space="preserve">Pearson Mathematics </w:t>
    </w:r>
    <w:r w:rsidR="000019E9">
      <w:t>9</w:t>
    </w:r>
    <w:r>
      <w:t xml:space="preserve">    </w:t>
    </w:r>
    <w:r w:rsidR="00A8741D">
      <w:tab/>
      <w:t xml:space="preserve">Name: </w:t>
    </w:r>
    <w:r w:rsidR="00A8741D">
      <w:tab/>
    </w:r>
  </w:p>
  <w:p w14:paraId="7C095859" w14:textId="136A7E1D" w:rsidR="00A8741D" w:rsidRPr="00A8741D" w:rsidRDefault="00036C62" w:rsidP="00A8741D">
    <w:pPr>
      <w:pStyle w:val="Pheadertext"/>
    </w:pPr>
    <w:r>
      <w:t xml:space="preserve">Pythagoras’ theorem — </w:t>
    </w:r>
    <w:r w:rsidRPr="00F85EEB">
      <w:t xml:space="preserve">Test </w:t>
    </w:r>
    <w:r>
      <w:t>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1A763E"/>
    <w:multiLevelType w:val="hybridMultilevel"/>
    <w:tmpl w:val="CDEC6EAE"/>
    <w:lvl w:ilvl="0" w:tplc="C2749236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9E9"/>
    <w:rsid w:val="000135C2"/>
    <w:rsid w:val="00017D54"/>
    <w:rsid w:val="00031775"/>
    <w:rsid w:val="0003306F"/>
    <w:rsid w:val="00033C5C"/>
    <w:rsid w:val="00036C62"/>
    <w:rsid w:val="000407AC"/>
    <w:rsid w:val="000417E0"/>
    <w:rsid w:val="00052D5F"/>
    <w:rsid w:val="00057492"/>
    <w:rsid w:val="00062A9B"/>
    <w:rsid w:val="00062B27"/>
    <w:rsid w:val="00064993"/>
    <w:rsid w:val="000660FE"/>
    <w:rsid w:val="00066722"/>
    <w:rsid w:val="00076BF9"/>
    <w:rsid w:val="00082AD0"/>
    <w:rsid w:val="00090B15"/>
    <w:rsid w:val="00094B98"/>
    <w:rsid w:val="000C4CB1"/>
    <w:rsid w:val="000C6C56"/>
    <w:rsid w:val="000D4B89"/>
    <w:rsid w:val="000E7DFD"/>
    <w:rsid w:val="000F52E2"/>
    <w:rsid w:val="00107249"/>
    <w:rsid w:val="00114E72"/>
    <w:rsid w:val="00121EAB"/>
    <w:rsid w:val="001249D4"/>
    <w:rsid w:val="00133398"/>
    <w:rsid w:val="00136289"/>
    <w:rsid w:val="00136E38"/>
    <w:rsid w:val="00143805"/>
    <w:rsid w:val="00150BCA"/>
    <w:rsid w:val="00153C7C"/>
    <w:rsid w:val="00153D24"/>
    <w:rsid w:val="001605F8"/>
    <w:rsid w:val="00160C54"/>
    <w:rsid w:val="00180D86"/>
    <w:rsid w:val="00184A57"/>
    <w:rsid w:val="001B433F"/>
    <w:rsid w:val="001C4DB3"/>
    <w:rsid w:val="001E5737"/>
    <w:rsid w:val="001F3755"/>
    <w:rsid w:val="001F3D5E"/>
    <w:rsid w:val="00205ABB"/>
    <w:rsid w:val="00212697"/>
    <w:rsid w:val="00223001"/>
    <w:rsid w:val="00233600"/>
    <w:rsid w:val="002509BC"/>
    <w:rsid w:val="002635BA"/>
    <w:rsid w:val="00271116"/>
    <w:rsid w:val="002914BC"/>
    <w:rsid w:val="0029660A"/>
    <w:rsid w:val="0029665F"/>
    <w:rsid w:val="002A6023"/>
    <w:rsid w:val="002A61AB"/>
    <w:rsid w:val="002C0D5B"/>
    <w:rsid w:val="002C3C99"/>
    <w:rsid w:val="002C5286"/>
    <w:rsid w:val="002D0D87"/>
    <w:rsid w:val="002D2E83"/>
    <w:rsid w:val="002E0784"/>
    <w:rsid w:val="002E154B"/>
    <w:rsid w:val="00307A48"/>
    <w:rsid w:val="00307F32"/>
    <w:rsid w:val="00311A3F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2420"/>
    <w:rsid w:val="00374306"/>
    <w:rsid w:val="00376745"/>
    <w:rsid w:val="0039270F"/>
    <w:rsid w:val="00393ADE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61B6"/>
    <w:rsid w:val="00420B07"/>
    <w:rsid w:val="0043227F"/>
    <w:rsid w:val="004400B6"/>
    <w:rsid w:val="00452041"/>
    <w:rsid w:val="00456CE0"/>
    <w:rsid w:val="00457310"/>
    <w:rsid w:val="0046226B"/>
    <w:rsid w:val="00464A71"/>
    <w:rsid w:val="00472CCA"/>
    <w:rsid w:val="0047379C"/>
    <w:rsid w:val="0047471D"/>
    <w:rsid w:val="0048344D"/>
    <w:rsid w:val="00485A37"/>
    <w:rsid w:val="004A1C99"/>
    <w:rsid w:val="004A5DD5"/>
    <w:rsid w:val="004B23F8"/>
    <w:rsid w:val="004C23FF"/>
    <w:rsid w:val="004C5E1E"/>
    <w:rsid w:val="004D01B5"/>
    <w:rsid w:val="004D24DE"/>
    <w:rsid w:val="004D3645"/>
    <w:rsid w:val="004F03F0"/>
    <w:rsid w:val="004F5839"/>
    <w:rsid w:val="004F59F5"/>
    <w:rsid w:val="00500FAC"/>
    <w:rsid w:val="005067E7"/>
    <w:rsid w:val="0052478A"/>
    <w:rsid w:val="0052656A"/>
    <w:rsid w:val="005307A4"/>
    <w:rsid w:val="00530D78"/>
    <w:rsid w:val="00554ECF"/>
    <w:rsid w:val="00561C8E"/>
    <w:rsid w:val="00564139"/>
    <w:rsid w:val="005644F4"/>
    <w:rsid w:val="005665F4"/>
    <w:rsid w:val="00567CE7"/>
    <w:rsid w:val="00571F02"/>
    <w:rsid w:val="00574781"/>
    <w:rsid w:val="00582BD5"/>
    <w:rsid w:val="0059291C"/>
    <w:rsid w:val="005A07A0"/>
    <w:rsid w:val="005A6C19"/>
    <w:rsid w:val="005B5208"/>
    <w:rsid w:val="005B609B"/>
    <w:rsid w:val="005C1799"/>
    <w:rsid w:val="005C2DB7"/>
    <w:rsid w:val="005C6EE5"/>
    <w:rsid w:val="005D635B"/>
    <w:rsid w:val="00604D55"/>
    <w:rsid w:val="00606690"/>
    <w:rsid w:val="0060765D"/>
    <w:rsid w:val="00607F60"/>
    <w:rsid w:val="00617BEA"/>
    <w:rsid w:val="006205CF"/>
    <w:rsid w:val="006315DD"/>
    <w:rsid w:val="00635BF0"/>
    <w:rsid w:val="00654E20"/>
    <w:rsid w:val="00655F15"/>
    <w:rsid w:val="00665AA1"/>
    <w:rsid w:val="0066782B"/>
    <w:rsid w:val="00670064"/>
    <w:rsid w:val="006B11DE"/>
    <w:rsid w:val="006B2DF9"/>
    <w:rsid w:val="006B4E48"/>
    <w:rsid w:val="006C1323"/>
    <w:rsid w:val="006C4B2F"/>
    <w:rsid w:val="006C65A0"/>
    <w:rsid w:val="006D2264"/>
    <w:rsid w:val="006D6A33"/>
    <w:rsid w:val="006D6A60"/>
    <w:rsid w:val="006D6B75"/>
    <w:rsid w:val="006E28FE"/>
    <w:rsid w:val="006E6CBD"/>
    <w:rsid w:val="006E7B52"/>
    <w:rsid w:val="006F2BB6"/>
    <w:rsid w:val="006F2FC7"/>
    <w:rsid w:val="006F48EB"/>
    <w:rsid w:val="0070464D"/>
    <w:rsid w:val="00713EAF"/>
    <w:rsid w:val="00715815"/>
    <w:rsid w:val="00722B45"/>
    <w:rsid w:val="007313E8"/>
    <w:rsid w:val="00732B3C"/>
    <w:rsid w:val="007347C6"/>
    <w:rsid w:val="007701CE"/>
    <w:rsid w:val="007721B9"/>
    <w:rsid w:val="00775F8D"/>
    <w:rsid w:val="007762A6"/>
    <w:rsid w:val="00781345"/>
    <w:rsid w:val="00796A94"/>
    <w:rsid w:val="007A1A60"/>
    <w:rsid w:val="007B7545"/>
    <w:rsid w:val="007C05E1"/>
    <w:rsid w:val="007D4058"/>
    <w:rsid w:val="007E635C"/>
    <w:rsid w:val="00814B1B"/>
    <w:rsid w:val="00817AEB"/>
    <w:rsid w:val="008226DD"/>
    <w:rsid w:val="00823BB8"/>
    <w:rsid w:val="008266C5"/>
    <w:rsid w:val="00830E71"/>
    <w:rsid w:val="00842378"/>
    <w:rsid w:val="008453BA"/>
    <w:rsid w:val="00851029"/>
    <w:rsid w:val="00854D64"/>
    <w:rsid w:val="0085608B"/>
    <w:rsid w:val="00861454"/>
    <w:rsid w:val="00872A57"/>
    <w:rsid w:val="00883D65"/>
    <w:rsid w:val="00887F5C"/>
    <w:rsid w:val="008A06F7"/>
    <w:rsid w:val="008A2708"/>
    <w:rsid w:val="008A4B9D"/>
    <w:rsid w:val="008A4CE1"/>
    <w:rsid w:val="008B5DC2"/>
    <w:rsid w:val="008C44CE"/>
    <w:rsid w:val="008D3E39"/>
    <w:rsid w:val="008E21AF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72C40"/>
    <w:rsid w:val="009829F5"/>
    <w:rsid w:val="009841D7"/>
    <w:rsid w:val="009906C8"/>
    <w:rsid w:val="00993944"/>
    <w:rsid w:val="00997C2A"/>
    <w:rsid w:val="009A1BB3"/>
    <w:rsid w:val="009A776D"/>
    <w:rsid w:val="009C1F04"/>
    <w:rsid w:val="009C3377"/>
    <w:rsid w:val="009C3766"/>
    <w:rsid w:val="009D03D9"/>
    <w:rsid w:val="009D4011"/>
    <w:rsid w:val="009F2FC5"/>
    <w:rsid w:val="00A05B0C"/>
    <w:rsid w:val="00A1400B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D68D2"/>
    <w:rsid w:val="00AE3D80"/>
    <w:rsid w:val="00AF0F2C"/>
    <w:rsid w:val="00AF4CF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0F8B"/>
    <w:rsid w:val="00B632C3"/>
    <w:rsid w:val="00B6363F"/>
    <w:rsid w:val="00B63D7A"/>
    <w:rsid w:val="00B6458B"/>
    <w:rsid w:val="00B73321"/>
    <w:rsid w:val="00B80E51"/>
    <w:rsid w:val="00B80E6D"/>
    <w:rsid w:val="00B86D7F"/>
    <w:rsid w:val="00B87F92"/>
    <w:rsid w:val="00B91091"/>
    <w:rsid w:val="00B91E57"/>
    <w:rsid w:val="00B94EB3"/>
    <w:rsid w:val="00BB3052"/>
    <w:rsid w:val="00BB4901"/>
    <w:rsid w:val="00BB572C"/>
    <w:rsid w:val="00BB745A"/>
    <w:rsid w:val="00BB7A96"/>
    <w:rsid w:val="00BC28AD"/>
    <w:rsid w:val="00BD08D5"/>
    <w:rsid w:val="00BE2FD0"/>
    <w:rsid w:val="00BF14C7"/>
    <w:rsid w:val="00BF58C2"/>
    <w:rsid w:val="00BF678B"/>
    <w:rsid w:val="00C10D76"/>
    <w:rsid w:val="00C1294B"/>
    <w:rsid w:val="00C13F88"/>
    <w:rsid w:val="00C15226"/>
    <w:rsid w:val="00C163CD"/>
    <w:rsid w:val="00C166E6"/>
    <w:rsid w:val="00C1714A"/>
    <w:rsid w:val="00C227ED"/>
    <w:rsid w:val="00C26552"/>
    <w:rsid w:val="00C41B73"/>
    <w:rsid w:val="00C44C37"/>
    <w:rsid w:val="00C44EDA"/>
    <w:rsid w:val="00C5054A"/>
    <w:rsid w:val="00C50C69"/>
    <w:rsid w:val="00C51718"/>
    <w:rsid w:val="00C522B4"/>
    <w:rsid w:val="00C56D83"/>
    <w:rsid w:val="00C627B4"/>
    <w:rsid w:val="00C75F4E"/>
    <w:rsid w:val="00C9254A"/>
    <w:rsid w:val="00CB3D6D"/>
    <w:rsid w:val="00CC0D68"/>
    <w:rsid w:val="00CC2DEB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4ACA"/>
    <w:rsid w:val="00D6673C"/>
    <w:rsid w:val="00D747CC"/>
    <w:rsid w:val="00D77673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26D9D"/>
    <w:rsid w:val="00E42B3B"/>
    <w:rsid w:val="00E4401F"/>
    <w:rsid w:val="00E522E3"/>
    <w:rsid w:val="00E56C69"/>
    <w:rsid w:val="00E6459C"/>
    <w:rsid w:val="00E66F4C"/>
    <w:rsid w:val="00E80255"/>
    <w:rsid w:val="00E804F6"/>
    <w:rsid w:val="00E904DF"/>
    <w:rsid w:val="00E926CC"/>
    <w:rsid w:val="00E9395E"/>
    <w:rsid w:val="00E94F50"/>
    <w:rsid w:val="00E96EDA"/>
    <w:rsid w:val="00EA305E"/>
    <w:rsid w:val="00EA3341"/>
    <w:rsid w:val="00EB0157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47347"/>
    <w:rsid w:val="00F5599A"/>
    <w:rsid w:val="00F55E20"/>
    <w:rsid w:val="00F80273"/>
    <w:rsid w:val="00F93270"/>
    <w:rsid w:val="00F9348D"/>
    <w:rsid w:val="00FA71CA"/>
    <w:rsid w:val="00FB077E"/>
    <w:rsid w:val="00FB4663"/>
    <w:rsid w:val="00FC2A4C"/>
    <w:rsid w:val="00FD1FE1"/>
    <w:rsid w:val="00FE3101"/>
    <w:rsid w:val="00FE3E2B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3A5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914BC"/>
    <w:pPr>
      <w:ind w:left="340" w:hanging="340"/>
    </w:pPr>
    <w:rPr>
      <w:szCs w:val="20"/>
    </w:rPr>
  </w:style>
  <w:style w:type="paragraph" w:customStyle="1" w:styleId="hangingindent0">
    <w:name w:val="hanging indent"/>
    <w:basedOn w:val="Normal"/>
    <w:rsid w:val="00EB0157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914BC"/>
    <w:pPr>
      <w:ind w:left="340" w:hanging="340"/>
    </w:pPr>
    <w:rPr>
      <w:szCs w:val="20"/>
    </w:rPr>
  </w:style>
  <w:style w:type="paragraph" w:customStyle="1" w:styleId="hangingindent0">
    <w:name w:val="hanging indent"/>
    <w:basedOn w:val="Normal"/>
    <w:rsid w:val="00EB0157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microsoft.com/office/2007/relationships/hdphoto" Target="media/hdphoto3.wdp"/><Relationship Id="rId26" Type="http://schemas.openxmlformats.org/officeDocument/2006/relationships/oleObject" Target="embeddings/oleObject6.bin"/><Relationship Id="rId39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microsoft.com/office/2007/relationships/hdphoto" Target="media/hdphoto7.wdp"/><Relationship Id="rId42" Type="http://schemas.microsoft.com/office/2007/relationships/hdphoto" Target="media/hdphoto11.wdp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jpeg"/><Relationship Id="rId25" Type="http://schemas.openxmlformats.org/officeDocument/2006/relationships/image" Target="media/image9.wmf"/><Relationship Id="rId33" Type="http://schemas.openxmlformats.org/officeDocument/2006/relationships/image" Target="media/image13.jpeg"/><Relationship Id="rId38" Type="http://schemas.microsoft.com/office/2007/relationships/hdphoto" Target="media/hdphoto9.wdp"/><Relationship Id="rId46" Type="http://schemas.microsoft.com/office/2007/relationships/hdphoto" Target="media/hdphoto13.wdp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jpeg"/><Relationship Id="rId41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5.bin"/><Relationship Id="rId32" Type="http://schemas.microsoft.com/office/2007/relationships/hdphoto" Target="media/hdphoto6.wdp"/><Relationship Id="rId37" Type="http://schemas.openxmlformats.org/officeDocument/2006/relationships/image" Target="media/image15.jpeg"/><Relationship Id="rId40" Type="http://schemas.microsoft.com/office/2007/relationships/hdphoto" Target="media/hdphoto10.wdp"/><Relationship Id="rId45" Type="http://schemas.openxmlformats.org/officeDocument/2006/relationships/image" Target="media/image19.jpe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microsoft.com/office/2007/relationships/hdphoto" Target="media/hdphoto4.wdp"/><Relationship Id="rId36" Type="http://schemas.microsoft.com/office/2007/relationships/hdphoto" Target="media/hdphoto8.wdp"/><Relationship Id="rId49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image" Target="media/image6.wmf"/><Relationship Id="rId31" Type="http://schemas.openxmlformats.org/officeDocument/2006/relationships/image" Target="media/image12.jpeg"/><Relationship Id="rId44" Type="http://schemas.microsoft.com/office/2007/relationships/hdphoto" Target="media/hdphoto12.wdp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2.wdp"/><Relationship Id="rId22" Type="http://schemas.openxmlformats.org/officeDocument/2006/relationships/oleObject" Target="embeddings/oleObject4.bin"/><Relationship Id="rId27" Type="http://schemas.openxmlformats.org/officeDocument/2006/relationships/image" Target="media/image10.jpeg"/><Relationship Id="rId30" Type="http://schemas.microsoft.com/office/2007/relationships/hdphoto" Target="media/hdphoto5.wdp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753A9-0690-44D0-8744-6431668B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101</TotalTime>
  <Pages>5</Pages>
  <Words>937</Words>
  <Characters>3854</Characters>
  <Application>Microsoft Office Word</Application>
  <DocSecurity>0</DocSecurity>
  <Lines>137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Carruthers</dc:creator>
  <cp:lastModifiedBy>Tim Carruthers</cp:lastModifiedBy>
  <cp:revision>16</cp:revision>
  <cp:lastPrinted>2016-07-15T04:27:00Z</cp:lastPrinted>
  <dcterms:created xsi:type="dcterms:W3CDTF">2016-09-05T16:39:00Z</dcterms:created>
  <dcterms:modified xsi:type="dcterms:W3CDTF">2016-10-11T05:52:00Z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