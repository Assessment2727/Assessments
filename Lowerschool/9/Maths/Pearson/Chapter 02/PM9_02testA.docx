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3AE1B" w14:textId="5B0CBCBA" w:rsidR="00D747CC" w:rsidRDefault="001B433F" w:rsidP="001B433F">
      <w:pPr>
        <w:pStyle w:val="Psectionheading"/>
      </w:pPr>
      <w:r>
        <w:t>Multiple</w:t>
      </w:r>
      <w:r w:rsidR="00997C68">
        <w:t xml:space="preserve">-choice section </w:t>
      </w:r>
      <w:r>
        <w:t>– choose the correct answer</w:t>
      </w:r>
    </w:p>
    <w:p w14:paraId="777B0311" w14:textId="47AB67A3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A6023">
        <w:t>2</w:t>
      </w:r>
      <w:r>
        <w:t>.</w:t>
      </w:r>
      <w:r w:rsidR="002A6023">
        <w:t>3</w:t>
      </w:r>
      <w:r>
        <w:t>]</w:t>
      </w:r>
    </w:p>
    <w:p w14:paraId="4531AB65" w14:textId="399325B0" w:rsidR="00EF38CC" w:rsidRDefault="002A6023" w:rsidP="00EF38CC">
      <w:pPr>
        <w:pStyle w:val="Pquestiontextmainstem"/>
      </w:pPr>
      <w:r w:rsidRPr="002A6023">
        <w:t xml:space="preserve">The hypotenuse of a right-angled triangle </w:t>
      </w:r>
      <w:r w:rsidR="005B609B">
        <w:t xml:space="preserve">has a length of </w:t>
      </w:r>
      <w:r w:rsidRPr="002A6023">
        <w:t>11 cm</w:t>
      </w:r>
      <w:r w:rsidR="005B609B">
        <w:t>. One of the shorter sides has a length of</w:t>
      </w:r>
      <w:r w:rsidRPr="002A6023">
        <w:t xml:space="preserve"> 7 cm. What is the value of the third side?</w:t>
      </w:r>
    </w:p>
    <w:p w14:paraId="1D892439" w14:textId="7D1A0CC3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C3766" w:rsidRPr="009A1C04">
        <w:rPr>
          <w:position w:val="-6"/>
        </w:rPr>
        <w:object w:dxaOrig="500" w:dyaOrig="380" w14:anchorId="047E0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pt;height:18.25pt" o:ole="">
            <v:imagedata r:id="rId9" o:title=""/>
          </v:shape>
          <o:OLEObject Type="Embed" ProgID="Equation.DSMT4" ShapeID="_x0000_i1025" DrawAspect="Content" ObjectID="_1537709478" r:id="rId10"/>
        </w:object>
      </w:r>
      <w:r w:rsidR="009C3766">
        <w:t xml:space="preserve"> cm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C3766" w:rsidRPr="00A24850">
        <w:rPr>
          <w:position w:val="-8"/>
        </w:rPr>
        <w:object w:dxaOrig="460" w:dyaOrig="360" w14:anchorId="0AE84406">
          <v:shape id="_x0000_i1026" type="#_x0000_t75" style="width:23.65pt;height:18.25pt" o:ole="">
            <v:imagedata r:id="rId11" o:title=""/>
          </v:shape>
          <o:OLEObject Type="Embed" ProgID="Equation.3" ShapeID="_x0000_i1026" DrawAspect="Content" ObjectID="_1537709479" r:id="rId12"/>
        </w:object>
      </w:r>
      <w:r>
        <w:tab/>
      </w:r>
      <w:r w:rsidR="009C3766">
        <w:t>cm</w:t>
      </w:r>
      <w:r>
        <w:tab/>
      </w:r>
      <w:r w:rsidRPr="001B433F">
        <w:rPr>
          <w:rStyle w:val="Cquestionpartlabelbold"/>
        </w:rPr>
        <w:t>C</w:t>
      </w:r>
      <w:r>
        <w:tab/>
      </w:r>
      <w:r w:rsidR="009C3766" w:rsidRPr="009C3766">
        <w:t xml:space="preserve">170 cm  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C3766" w:rsidRPr="009A1C04">
        <w:rPr>
          <w:position w:val="-8"/>
        </w:rPr>
        <w:object w:dxaOrig="600" w:dyaOrig="360" w14:anchorId="684D0BD9">
          <v:shape id="_x0000_i1027" type="#_x0000_t75" style="width:30.1pt;height:18.25pt" o:ole="">
            <v:imagedata r:id="rId13" o:title=""/>
          </v:shape>
          <o:OLEObject Type="Embed" ProgID="Equation.3" ShapeID="_x0000_i1027" DrawAspect="Content" ObjectID="_1537709480" r:id="rId14"/>
        </w:object>
      </w:r>
      <w:r w:rsidR="009C3766">
        <w:t xml:space="preserve"> cm</w:t>
      </w:r>
    </w:p>
    <w:p w14:paraId="1B100E8D" w14:textId="2739B98B" w:rsidR="002A6023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AD68D2">
        <w:tab/>
        <w:t>[2.1]</w:t>
      </w:r>
    </w:p>
    <w:p w14:paraId="313F7314" w14:textId="6D339924" w:rsidR="001B433F" w:rsidRDefault="002A6023" w:rsidP="00CD2DEF">
      <w:pPr>
        <w:pStyle w:val="Pquestiontextmainstem"/>
      </w:pPr>
      <w:r>
        <w:rPr>
          <w:noProof/>
        </w:rPr>
        <w:drawing>
          <wp:inline distT="0" distB="0" distL="0" distR="0" wp14:anchorId="7FFF92DD" wp14:editId="0AB22D23">
            <wp:extent cx="1514475" cy="885825"/>
            <wp:effectExtent l="0" t="0" r="0" b="0"/>
            <wp:docPr id="4" name="Picture 4" descr="ACPM9_PR_2_0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PM9_PR_2_01t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33F">
        <w:tab/>
      </w:r>
    </w:p>
    <w:p w14:paraId="6A2E8DF8" w14:textId="3A852140" w:rsidR="001B433F" w:rsidRDefault="009C3766" w:rsidP="001B433F">
      <w:pPr>
        <w:pStyle w:val="Pquestiontextmainstem"/>
      </w:pPr>
      <w:r w:rsidRPr="009C3766">
        <w:t>Which of the following statements is true?</w:t>
      </w:r>
    </w:p>
    <w:p w14:paraId="17095CC8" w14:textId="2E5F72BB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C3766" w:rsidRPr="009C3766">
        <w:rPr>
          <w:i/>
        </w:rPr>
        <w:t>z</w:t>
      </w:r>
      <w:r w:rsidR="009C3766" w:rsidRPr="009C3766">
        <w:rPr>
          <w:vertAlign w:val="superscript"/>
        </w:rPr>
        <w:t>2</w:t>
      </w:r>
      <w:r w:rsidR="009C3766" w:rsidRPr="009C3766">
        <w:t xml:space="preserve"> + </w:t>
      </w:r>
      <w:r w:rsidR="009C3766" w:rsidRPr="009C3766">
        <w:rPr>
          <w:i/>
        </w:rPr>
        <w:t>t</w:t>
      </w:r>
      <w:r w:rsidR="009C3766" w:rsidRPr="009C3766">
        <w:rPr>
          <w:vertAlign w:val="superscript"/>
        </w:rPr>
        <w:t>2</w:t>
      </w:r>
      <w:r w:rsidR="009C3766" w:rsidRPr="009C3766">
        <w:t xml:space="preserve"> = </w:t>
      </w:r>
      <w:r w:rsidR="009C3766" w:rsidRPr="009C3766">
        <w:rPr>
          <w:i/>
        </w:rPr>
        <w:t>k</w:t>
      </w:r>
      <w:r w:rsidR="009C3766" w:rsidRPr="009C3766">
        <w:rPr>
          <w:vertAlign w:val="superscript"/>
        </w:rPr>
        <w:t>2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9C3766" w:rsidRPr="009C3766">
        <w:rPr>
          <w:position w:val="-8"/>
        </w:rPr>
        <w:object w:dxaOrig="880" w:dyaOrig="400" w14:anchorId="212295E3">
          <v:shape id="_x0000_i1028" type="#_x0000_t75" style="width:44.05pt;height:20.4pt" o:ole="">
            <v:imagedata r:id="rId16" o:title=""/>
          </v:shape>
          <o:OLEObject Type="Embed" ProgID="Equation.DSMT4" ShapeID="_x0000_i1028" DrawAspect="Content" ObjectID="_1537709481" r:id="rId17"/>
        </w:object>
      </w:r>
      <w:r w:rsidR="009C3766">
        <w:t xml:space="preserve">= </w:t>
      </w:r>
      <w:r w:rsidR="009C3766" w:rsidRPr="009C3766">
        <w:rPr>
          <w:i/>
        </w:rPr>
        <w:t>z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9C3766" w:rsidRPr="00FA57B0">
        <w:rPr>
          <w:position w:val="-8"/>
        </w:rPr>
        <w:object w:dxaOrig="1060" w:dyaOrig="360" w14:anchorId="4614AEBB">
          <v:shape id="_x0000_i1029" type="#_x0000_t75" style="width:53.75pt;height:18.25pt" o:ole="">
            <v:imagedata r:id="rId18" o:title=""/>
          </v:shape>
          <o:OLEObject Type="Embed" ProgID="Equation.3" ShapeID="_x0000_i1029" DrawAspect="Content" ObjectID="_1537709482" r:id="rId19"/>
        </w:objec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C3766" w:rsidRPr="009C3766">
        <w:rPr>
          <w:i/>
        </w:rPr>
        <w:t>z</w:t>
      </w:r>
      <w:r w:rsidR="009C3766" w:rsidRPr="004E4313">
        <w:rPr>
          <w:vertAlign w:val="superscript"/>
        </w:rPr>
        <w:t>2</w:t>
      </w:r>
      <w:r w:rsidR="009C3766">
        <w:t xml:space="preserve"> – </w:t>
      </w:r>
      <w:r w:rsidR="009C3766" w:rsidRPr="009C3766">
        <w:rPr>
          <w:i/>
        </w:rPr>
        <w:t>k</w:t>
      </w:r>
      <w:r w:rsidR="009C3766" w:rsidRPr="004E4313">
        <w:rPr>
          <w:vertAlign w:val="superscript"/>
        </w:rPr>
        <w:t>2</w:t>
      </w:r>
      <w:r w:rsidR="009C3766">
        <w:t xml:space="preserve"> = </w:t>
      </w:r>
      <w:r w:rsidR="009C3766" w:rsidRPr="009C3766">
        <w:rPr>
          <w:i/>
        </w:rPr>
        <w:t>t</w:t>
      </w:r>
      <w:r w:rsidR="009C3766" w:rsidRPr="004E4313">
        <w:rPr>
          <w:vertAlign w:val="superscript"/>
        </w:rPr>
        <w:t>2</w:t>
      </w:r>
    </w:p>
    <w:p w14:paraId="58AB33C9" w14:textId="27EEF955" w:rsidR="00233600" w:rsidRDefault="00233600" w:rsidP="00233600">
      <w:pPr>
        <w:pStyle w:val="Pquestionheadingmc"/>
      </w:pPr>
      <w:r>
        <w:t>Question 3</w:t>
      </w:r>
      <w:r>
        <w:tab/>
        <w:t>[</w:t>
      </w:r>
      <w:r w:rsidR="002A6023">
        <w:t>2</w:t>
      </w:r>
      <w:r>
        <w:t>.</w:t>
      </w:r>
      <w:r w:rsidR="002A6023">
        <w:t>5</w:t>
      </w:r>
      <w:r>
        <w:t>]</w:t>
      </w:r>
    </w:p>
    <w:p w14:paraId="3AEE9A9C" w14:textId="0C8EAED6" w:rsidR="00233600" w:rsidRDefault="009C3766" w:rsidP="00233600">
      <w:pPr>
        <w:pStyle w:val="Pquestiontextmainstem"/>
      </w:pPr>
      <w:r>
        <w:t xml:space="preserve">If </w:t>
      </w:r>
      <w:r w:rsidR="005B609B" w:rsidRPr="00C8472E">
        <w:rPr>
          <w:i/>
        </w:rPr>
        <w:t>a</w:t>
      </w:r>
      <w:r w:rsidR="005B609B">
        <w:t xml:space="preserve"> = 14 and </w:t>
      </w:r>
      <w:r w:rsidR="005B609B" w:rsidRPr="00C8472E">
        <w:rPr>
          <w:i/>
        </w:rPr>
        <w:t>b</w:t>
      </w:r>
      <w:r w:rsidR="005B609B">
        <w:t xml:space="preserve"> = 48, and </w:t>
      </w:r>
      <w:r w:rsidRPr="00C8472E">
        <w:rPr>
          <w:i/>
        </w:rPr>
        <w:t>a</w:t>
      </w:r>
      <w:r>
        <w:t xml:space="preserve">, </w:t>
      </w:r>
      <w:r w:rsidRPr="00C8472E">
        <w:rPr>
          <w:i/>
        </w:rPr>
        <w:t>b</w:t>
      </w:r>
      <w:r>
        <w:t xml:space="preserve"> and </w:t>
      </w:r>
      <w:r w:rsidRPr="00C8472E">
        <w:rPr>
          <w:i/>
        </w:rPr>
        <w:t>c</w:t>
      </w:r>
      <w:r>
        <w:t xml:space="preserve"> form a Pythagorean triple, what is the value of </w:t>
      </w:r>
      <w:r w:rsidRPr="00A74CEC">
        <w:rPr>
          <w:i/>
        </w:rPr>
        <w:t>c</w:t>
      </w:r>
      <w:r>
        <w:t>?</w:t>
      </w:r>
    </w:p>
    <w:p w14:paraId="6EAE1E6C" w14:textId="2A8BF590" w:rsidR="00233600" w:rsidRDefault="00233600" w:rsidP="00233600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C3766">
        <w:t>47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C3766">
        <w:t>48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C3766">
        <w:t>49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C3766">
        <w:t>50</w:t>
      </w:r>
    </w:p>
    <w:p w14:paraId="2D16429C" w14:textId="2506A5EF" w:rsidR="00233600" w:rsidRDefault="00233600" w:rsidP="00233600">
      <w:pPr>
        <w:pStyle w:val="Pquestionheadingmc"/>
      </w:pPr>
      <w:r>
        <w:t>Question 4</w:t>
      </w:r>
      <w:r>
        <w:tab/>
        <w:t>[</w:t>
      </w:r>
      <w:r w:rsidR="002A6023">
        <w:t>2</w:t>
      </w:r>
      <w:r>
        <w:t>.</w:t>
      </w:r>
      <w:r w:rsidR="002A6023">
        <w:t>2</w:t>
      </w:r>
      <w:r>
        <w:t>]</w:t>
      </w:r>
    </w:p>
    <w:p w14:paraId="3D447A2B" w14:textId="77777777" w:rsidR="00670064" w:rsidRDefault="00670064" w:rsidP="00670064">
      <w:pPr>
        <w:pStyle w:val="Pquestiontextmainstem"/>
      </w:pPr>
      <w:r>
        <w:rPr>
          <w:noProof/>
        </w:rPr>
        <w:drawing>
          <wp:inline distT="0" distB="0" distL="0" distR="0" wp14:anchorId="7C348A31" wp14:editId="06A66F84">
            <wp:extent cx="1747520" cy="864870"/>
            <wp:effectExtent l="0" t="0" r="5080" b="0"/>
            <wp:docPr id="115" name="Picture 115" descr="ACPM9_PR_2_07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CPM9_PR_2_07t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9DB0" w14:textId="77777777" w:rsidR="00670064" w:rsidRDefault="00670064" w:rsidP="00670064">
      <w:pPr>
        <w:pStyle w:val="Pquestiontextmainstem"/>
      </w:pPr>
      <w:r>
        <w:t>Calculate the length of the hypotenuse, to 2 decimal places.</w:t>
      </w:r>
    </w:p>
    <w:p w14:paraId="7D212926" w14:textId="77777777" w:rsidR="00670064" w:rsidRDefault="00670064" w:rsidP="00670064">
      <w:pPr>
        <w:pStyle w:val="Pquestiontextmcqoptions"/>
      </w:pPr>
      <w:r w:rsidRPr="001B433F">
        <w:rPr>
          <w:rStyle w:val="Cquestionpartlabelbold"/>
        </w:rPr>
        <w:t>A</w:t>
      </w:r>
      <w:r>
        <w:tab/>
        <w:t>24.68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  <w:t>13.82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  <w:t>18.91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  <w:t>18.90</w:t>
      </w:r>
    </w:p>
    <w:p w14:paraId="33DD0BD6" w14:textId="3256F466" w:rsidR="00670064" w:rsidRDefault="00233600" w:rsidP="00233600">
      <w:pPr>
        <w:pStyle w:val="Pquestionheadingmc"/>
      </w:pPr>
      <w:r>
        <w:t>Question 5</w:t>
      </w:r>
      <w:r w:rsidR="00670064">
        <w:tab/>
        <w:t>[2.4]</w:t>
      </w:r>
    </w:p>
    <w:p w14:paraId="3A1A7386" w14:textId="1AD7BC98" w:rsidR="00670064" w:rsidRDefault="00670064" w:rsidP="00670064">
      <w:pPr>
        <w:pStyle w:val="Pquestiontextmainstem"/>
      </w:pPr>
      <w:r>
        <w:t>A yacht has a right-angled triangular sail that is 2.3 m in height and 1.6 m along the base. The right angle connects the base with the height. What is the length of the third side of the sail, to 1 decimal place?</w:t>
      </w:r>
    </w:p>
    <w:p w14:paraId="64EEDF49" w14:textId="648547B1" w:rsidR="00670064" w:rsidRDefault="00670064" w:rsidP="00670064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A4B9D">
        <w:t>1.7 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8A4B9D">
        <w:t>2.2 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8A4B9D">
        <w:t>2.4 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8A4B9D">
        <w:t>2.8 m</w:t>
      </w:r>
    </w:p>
    <w:p w14:paraId="307F9007" w14:textId="768CE3CB" w:rsidR="00233600" w:rsidRDefault="00233600" w:rsidP="00233600">
      <w:pPr>
        <w:pStyle w:val="Pquestionheadingmc"/>
      </w:pPr>
      <w:r>
        <w:t>Question 6</w:t>
      </w:r>
      <w:r>
        <w:tab/>
        <w:t>[</w:t>
      </w:r>
      <w:r w:rsidR="002A6023">
        <w:t>2</w:t>
      </w:r>
      <w:r>
        <w:t>.</w:t>
      </w:r>
      <w:r w:rsidR="002A6023">
        <w:t>2</w:t>
      </w:r>
      <w:r>
        <w:t>]</w:t>
      </w:r>
    </w:p>
    <w:p w14:paraId="34F8DC59" w14:textId="257D94B9" w:rsidR="00233600" w:rsidRDefault="00670064" w:rsidP="00233600">
      <w:pPr>
        <w:pStyle w:val="Pquestiontextmainstem"/>
      </w:pPr>
      <w:r w:rsidRPr="007652C8">
        <w:t xml:space="preserve">What is the perimeter of this </w:t>
      </w:r>
      <w:r>
        <w:t xml:space="preserve">shape, correct to </w:t>
      </w:r>
      <w:r w:rsidR="005B609B">
        <w:t>2</w:t>
      </w:r>
      <w:r>
        <w:t xml:space="preserve"> decimal places?</w:t>
      </w:r>
    </w:p>
    <w:p w14:paraId="7D768BF4" w14:textId="77777777" w:rsidR="00AC373F" w:rsidRDefault="00AC373F" w:rsidP="00AC373F">
      <w:pPr>
        <w:pStyle w:val="Pquestiontextmcqoptions"/>
        <w:rPr>
          <w:rStyle w:val="Cquestionpartlabelbold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2FE8F2DF" wp14:editId="10BAF14E">
            <wp:extent cx="1677605" cy="11231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AT_01.jp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34" cy="11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3792" w14:textId="47E40940" w:rsidR="00AC373F" w:rsidRDefault="00AC373F" w:rsidP="00AC373F">
      <w:pPr>
        <w:pStyle w:val="Pquestiontextmcqoptions"/>
      </w:pPr>
      <w:r w:rsidRPr="001B433F">
        <w:rPr>
          <w:rStyle w:val="Cquestionpartlabelbold"/>
        </w:rPr>
        <w:t>A</w:t>
      </w:r>
      <w:r>
        <w:tab/>
        <w:t>18.32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  <w:t>18.47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  <w:t>20.32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  <w:t>21.21</w:t>
      </w:r>
    </w:p>
    <w:p w14:paraId="6DB6F3E8" w14:textId="18AC94E9" w:rsidR="00233600" w:rsidRDefault="00233600" w:rsidP="00233600">
      <w:pPr>
        <w:pStyle w:val="Pquestionheadingmc"/>
      </w:pPr>
      <w:r>
        <w:lastRenderedPageBreak/>
        <w:t>Question 7</w:t>
      </w:r>
      <w:r>
        <w:tab/>
        <w:t>[</w:t>
      </w:r>
      <w:r w:rsidR="002A6023">
        <w:t>2</w:t>
      </w:r>
      <w:r>
        <w:t>.</w:t>
      </w:r>
      <w:r w:rsidR="002A6023">
        <w:t>4</w:t>
      </w:r>
      <w:r>
        <w:t>]</w:t>
      </w:r>
    </w:p>
    <w:p w14:paraId="1EB7F2C2" w14:textId="31BB2D50" w:rsidR="00233600" w:rsidRDefault="00670064" w:rsidP="00233600">
      <w:pPr>
        <w:pStyle w:val="Pquestiontextmainstem"/>
      </w:pPr>
      <w:r w:rsidRPr="00670064">
        <w:t xml:space="preserve">Mia </w:t>
      </w:r>
      <w:r>
        <w:t>runs</w:t>
      </w:r>
      <w:r w:rsidRPr="00670064">
        <w:t xml:space="preserve"> 200 m due north </w:t>
      </w:r>
      <w:r>
        <w:t xml:space="preserve">and </w:t>
      </w:r>
      <w:r w:rsidRPr="00670064">
        <w:t>then 300 m due east</w:t>
      </w:r>
      <w:r>
        <w:t>. She then walks</w:t>
      </w:r>
      <w:r w:rsidRPr="00670064">
        <w:t xml:space="preserve"> in a straight line back to her starting point. What </w:t>
      </w:r>
      <w:r>
        <w:t xml:space="preserve">is </w:t>
      </w:r>
      <w:r w:rsidRPr="00670064">
        <w:t xml:space="preserve">the difference between the distance she </w:t>
      </w:r>
      <w:r w:rsidR="005B609B">
        <w:t>runs</w:t>
      </w:r>
      <w:r w:rsidRPr="00670064">
        <w:t xml:space="preserve"> and the distance she </w:t>
      </w:r>
      <w:r w:rsidR="005B609B">
        <w:t>walks</w:t>
      </w:r>
      <w:r w:rsidRPr="00670064">
        <w:t>?</w:t>
      </w:r>
    </w:p>
    <w:p w14:paraId="11E8D079" w14:textId="6C049A76" w:rsidR="00233600" w:rsidRDefault="00233600" w:rsidP="00233600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70064" w:rsidRPr="00B25933">
        <w:t>361 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670064" w:rsidRPr="00B25933">
        <w:t>276 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70064" w:rsidRPr="00B25933">
        <w:t>139 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670064" w:rsidRPr="00B25933">
        <w:t>100 m</w:t>
      </w:r>
    </w:p>
    <w:p w14:paraId="6EE6110C" w14:textId="64316CD7" w:rsidR="00233600" w:rsidRDefault="00233600" w:rsidP="00233600">
      <w:pPr>
        <w:pStyle w:val="Pquestionheadingmc"/>
      </w:pPr>
      <w:r>
        <w:t>Question 8</w:t>
      </w:r>
      <w:r>
        <w:tab/>
        <w:t>[</w:t>
      </w:r>
      <w:r w:rsidR="002A6023">
        <w:t>2</w:t>
      </w:r>
      <w:r>
        <w:t>.</w:t>
      </w:r>
      <w:r w:rsidR="002A6023">
        <w:t>5</w:t>
      </w:r>
      <w:r>
        <w:t>]</w:t>
      </w:r>
    </w:p>
    <w:p w14:paraId="0B28E14A" w14:textId="5DDD5E5F" w:rsidR="00233600" w:rsidRDefault="00670064" w:rsidP="00233600">
      <w:pPr>
        <w:pStyle w:val="Pquestiontextmainstem"/>
      </w:pPr>
      <w:r w:rsidRPr="00670064">
        <w:t>Which two triangles have the same area? Use your knowledge of Pythagorean triples to find missing shorter sides where necessary. (The triangles are not drawn to scale.)</w:t>
      </w:r>
    </w:p>
    <w:p w14:paraId="15B537D0" w14:textId="1B7AB819" w:rsidR="00670064" w:rsidRDefault="004529D6" w:rsidP="00670064">
      <w:pPr>
        <w:tabs>
          <w:tab w:val="left" w:pos="993"/>
          <w:tab w:val="left" w:pos="1985"/>
          <w:tab w:val="left" w:pos="2977"/>
          <w:tab w:val="left" w:pos="4253"/>
        </w:tabs>
      </w:pPr>
      <w:r>
        <w:rPr>
          <w:noProof/>
          <w:color w:val="FF0000"/>
          <w:sz w:val="20"/>
          <w:szCs w:val="20"/>
        </w:rPr>
        <w:drawing>
          <wp:inline distT="0" distB="0" distL="0" distR="0" wp14:anchorId="4DFB21B7" wp14:editId="0D2DE8B3">
            <wp:extent cx="3477768" cy="11582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AT_02.jpg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68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84F6" w14:textId="506EE73F" w:rsidR="00233600" w:rsidRDefault="00233600" w:rsidP="00233600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70064">
        <w:t>1 and 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670064">
        <w:t>1 and 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70064">
        <w:t>3 and 4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670064">
        <w:t>2 and 4</w:t>
      </w:r>
    </w:p>
    <w:p w14:paraId="4A94AA3B" w14:textId="3F5747C6" w:rsidR="00233600" w:rsidRDefault="00233600" w:rsidP="00233600">
      <w:pPr>
        <w:pStyle w:val="Psectionresults"/>
      </w:pPr>
      <w:r>
        <w:t xml:space="preserve">Multiple-choice results: ___ / </w:t>
      </w:r>
      <w:r w:rsidR="00F47347">
        <w:t>8</w:t>
      </w:r>
    </w:p>
    <w:p w14:paraId="7248A30E" w14:textId="77777777" w:rsidR="001B433F" w:rsidRDefault="001B433F" w:rsidP="001B433F">
      <w:pPr>
        <w:pStyle w:val="Psectionheading"/>
      </w:pPr>
      <w:r>
        <w:t>Short answer section</w:t>
      </w:r>
    </w:p>
    <w:p w14:paraId="67A44A71" w14:textId="0A945B29" w:rsidR="001B433F" w:rsidRDefault="00233600" w:rsidP="00B80E6D">
      <w:pPr>
        <w:pStyle w:val="Pquestionheadingsx1stafterhead"/>
      </w:pPr>
      <w:r>
        <w:t>Question 9</w:t>
      </w:r>
      <w:r w:rsidR="001B433F">
        <w:tab/>
      </w:r>
      <w:r w:rsidR="002A6023">
        <w:rPr>
          <w:rStyle w:val="Cmarkslabel"/>
        </w:rPr>
        <w:t>1</w:t>
      </w:r>
      <w:r w:rsidR="001B433F" w:rsidRPr="001B433F">
        <w:rPr>
          <w:rStyle w:val="Cmarkslabel"/>
        </w:rPr>
        <w:t xml:space="preserve"> mark</w:t>
      </w:r>
      <w:r w:rsidR="001B433F">
        <w:tab/>
        <w:t>[</w:t>
      </w:r>
      <w:r w:rsidR="002A6023">
        <w:t>2.1, 2.2</w:t>
      </w:r>
      <w:r w:rsidR="001B433F">
        <w:t>]</w:t>
      </w:r>
    </w:p>
    <w:p w14:paraId="55B83BDC" w14:textId="77777777" w:rsidR="00670064" w:rsidRPr="00305B59" w:rsidRDefault="00670064" w:rsidP="00670064">
      <w:r w:rsidRPr="00305B59">
        <w:t>Use words from the list below to complete the following sentences.</w:t>
      </w:r>
    </w:p>
    <w:p w14:paraId="17DD3992" w14:textId="77777777" w:rsidR="00670064" w:rsidRPr="00305B59" w:rsidRDefault="00670064" w:rsidP="00670064"/>
    <w:p w14:paraId="1CF656EE" w14:textId="489CCBDB" w:rsidR="00670064" w:rsidRPr="00AD68D2" w:rsidRDefault="00670064" w:rsidP="00AD68D2">
      <w:pPr>
        <w:pStyle w:val="Pquestiontextmainstem"/>
      </w:pPr>
      <w:r w:rsidRPr="00AD68D2">
        <w:t xml:space="preserve">hypotenuse    converse    Pythagoras’ </w:t>
      </w:r>
      <w:r w:rsidR="002914BC" w:rsidRPr="00AD68D2">
        <w:t>t</w:t>
      </w:r>
      <w:r w:rsidRPr="00AD68D2">
        <w:t>heorem    rational approximation    proof    surd    irrational</w:t>
      </w:r>
    </w:p>
    <w:p w14:paraId="3171A77A" w14:textId="77777777" w:rsidR="00670064" w:rsidRPr="00305B59" w:rsidRDefault="00670064" w:rsidP="00670064"/>
    <w:p w14:paraId="44E2D560" w14:textId="53FB7AC4" w:rsidR="002509BC" w:rsidRDefault="00670064" w:rsidP="00670064">
      <w:pPr>
        <w:pStyle w:val="Pquestiontextmainstem"/>
      </w:pPr>
      <w:r w:rsidRPr="00305B59">
        <w:t xml:space="preserve">Many square roots are _________________ numbers. </w:t>
      </w:r>
      <w:r w:rsidR="004400B6">
        <w:t xml:space="preserve">Written as </w:t>
      </w:r>
      <w:r w:rsidR="004400B6" w:rsidRPr="000D5DCD">
        <w:t>rounded decimal</w:t>
      </w:r>
      <w:r w:rsidR="004400B6">
        <w:t>s,</w:t>
      </w:r>
      <w:r w:rsidR="004400B6" w:rsidRPr="000D5DCD">
        <w:t xml:space="preserve"> </w:t>
      </w:r>
      <w:r w:rsidR="004400B6">
        <w:t>they are</w:t>
      </w:r>
      <w:r w:rsidRPr="00305B59">
        <w:t xml:space="preserve"> _________________. To write an exact value, </w:t>
      </w:r>
      <w:r w:rsidR="00BE2FD0">
        <w:t xml:space="preserve">it </w:t>
      </w:r>
      <w:r w:rsidRPr="00305B59">
        <w:t>must be written in _________________ form.</w:t>
      </w:r>
    </w:p>
    <w:p w14:paraId="7133251A" w14:textId="74302DFF" w:rsidR="00D64ACA" w:rsidRDefault="00D64ACA" w:rsidP="002914BC">
      <w:pPr>
        <w:pStyle w:val="Pquestionheadingsx"/>
      </w:pPr>
      <w:r>
        <w:t>Question 10</w:t>
      </w:r>
      <w:r>
        <w:tab/>
      </w:r>
      <w:r w:rsidR="002A602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A6023">
        <w:t>2</w:t>
      </w:r>
      <w:r>
        <w:t>.1]</w:t>
      </w:r>
    </w:p>
    <w:p w14:paraId="52235B5E" w14:textId="3ACEDD25" w:rsidR="00D64ACA" w:rsidRDefault="002914BC" w:rsidP="00D64ACA">
      <w:pPr>
        <w:pStyle w:val="Pquestiontextmainstem"/>
      </w:pPr>
      <w:r w:rsidRPr="002914BC">
        <w:t>Which of the following triangles contain</w:t>
      </w:r>
      <w:r w:rsidR="00BE2FD0">
        <w:t>s</w:t>
      </w:r>
      <w:r w:rsidRPr="002914BC">
        <w:t xml:space="preserve"> a right angle? Use the converse of Pythagoras’ </w:t>
      </w:r>
      <w:r>
        <w:t>t</w:t>
      </w:r>
      <w:r w:rsidRPr="002914BC">
        <w:t>heorem to justify your answer.</w:t>
      </w:r>
    </w:p>
    <w:p w14:paraId="1A935157" w14:textId="5136360D" w:rsidR="002914BC" w:rsidRPr="00451C1F" w:rsidRDefault="004529D6" w:rsidP="002914BC">
      <w:pPr>
        <w:pStyle w:val="Hangingindent"/>
        <w:ind w:left="0" w:firstLine="0"/>
      </w:pPr>
      <w:r>
        <w:rPr>
          <w:noProof/>
          <w:color w:val="FF0000"/>
          <w:sz w:val="20"/>
        </w:rPr>
        <w:drawing>
          <wp:inline distT="0" distB="0" distL="0" distR="0" wp14:anchorId="0C67FA58" wp14:editId="6D27C348">
            <wp:extent cx="2407920" cy="902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AT_03.jpg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5486" w14:textId="77777777" w:rsidR="00AC373F" w:rsidRDefault="00AC373F" w:rsidP="00AC373F">
      <w:pPr>
        <w:pStyle w:val="Pquestiontextmainstem"/>
      </w:pPr>
    </w:p>
    <w:p w14:paraId="2A696F60" w14:textId="77777777" w:rsidR="00AC373F" w:rsidRDefault="00AC373F" w:rsidP="00AC373F">
      <w:pPr>
        <w:pStyle w:val="Pquestiontextmainstem"/>
      </w:pPr>
    </w:p>
    <w:p w14:paraId="3F188CD2" w14:textId="759E53DA" w:rsidR="00D64ACA" w:rsidRDefault="00D64ACA" w:rsidP="00AC373F">
      <w:pPr>
        <w:pStyle w:val="Pquestionheadingsx1stafterhead"/>
      </w:pPr>
      <w:r>
        <w:t>Question 11</w:t>
      </w:r>
      <w:r>
        <w:tab/>
      </w:r>
      <w:r w:rsidR="00F4734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F47347">
        <w:tab/>
        <w:t>[</w:t>
      </w:r>
      <w:r w:rsidR="002A6023">
        <w:t>2</w:t>
      </w:r>
      <w:r w:rsidR="00F47347">
        <w:t>.2</w:t>
      </w:r>
      <w:r>
        <w:t>]</w:t>
      </w:r>
    </w:p>
    <w:p w14:paraId="2BDF2BF5" w14:textId="0D10F29A" w:rsidR="00D64ACA" w:rsidRPr="00AC373F" w:rsidRDefault="002914BC" w:rsidP="00AC373F">
      <w:pPr>
        <w:pStyle w:val="Pquestiontextmainstem"/>
      </w:pPr>
      <w:r w:rsidRPr="00AC373F">
        <w:t>Find the value of k in the following diagram, to 1 decimal place.</w:t>
      </w:r>
    </w:p>
    <w:p w14:paraId="540997A2" w14:textId="0F0B062F" w:rsidR="002914BC" w:rsidRPr="00AC373F" w:rsidRDefault="002914BC" w:rsidP="00AC373F">
      <w:pPr>
        <w:pStyle w:val="Pquestiontextmainstem"/>
      </w:pPr>
      <w:r w:rsidRPr="00AC373F">
        <w:rPr>
          <w:noProof/>
        </w:rPr>
        <w:drawing>
          <wp:inline distT="0" distB="0" distL="0" distR="0" wp14:anchorId="34F8F4DE" wp14:editId="4DD6C08A">
            <wp:extent cx="1828800" cy="914400"/>
            <wp:effectExtent l="0" t="0" r="0" b="0"/>
            <wp:docPr id="12" name="Picture 12" descr="ACPM9_PR_2_08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CPM9_PR_2_08t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1D6A" w14:textId="5E70B678" w:rsidR="00D64ACA" w:rsidRDefault="00D64ACA" w:rsidP="002914BC">
      <w:pPr>
        <w:pStyle w:val="Pquestionheadingsx"/>
      </w:pPr>
      <w:r>
        <w:lastRenderedPageBreak/>
        <w:t>Question 12</w:t>
      </w:r>
      <w:r>
        <w:tab/>
      </w:r>
      <w:r w:rsidR="002A6023" w:rsidRPr="002A6023">
        <w:rPr>
          <w:rStyle w:val="Cmarkslabel"/>
        </w:rPr>
        <w:t>2</w:t>
      </w:r>
      <w:r w:rsidRPr="002A6023">
        <w:rPr>
          <w:rStyle w:val="Cmarkslabel"/>
        </w:rPr>
        <w:t xml:space="preserve"> marks</w:t>
      </w:r>
      <w:r w:rsidRPr="002A6023">
        <w:tab/>
        <w:t>[</w:t>
      </w:r>
      <w:r w:rsidR="002A6023" w:rsidRPr="002A6023">
        <w:t>2.2</w:t>
      </w:r>
      <w:r w:rsidRPr="002A6023">
        <w:t>]</w:t>
      </w:r>
    </w:p>
    <w:p w14:paraId="1EC322F5" w14:textId="2EB38228" w:rsidR="00D64ACA" w:rsidRDefault="002914BC" w:rsidP="00D64ACA">
      <w:pPr>
        <w:pStyle w:val="Pquestiontextmainstem"/>
        <w:rPr>
          <w:color w:val="000000"/>
        </w:rPr>
      </w:pPr>
      <w:r w:rsidRPr="006303CC">
        <w:rPr>
          <w:color w:val="000000"/>
        </w:rPr>
        <w:t xml:space="preserve">Find the exact value of </w:t>
      </w:r>
      <w:r w:rsidRPr="006303CC">
        <w:rPr>
          <w:i/>
          <w:color w:val="000000"/>
        </w:rPr>
        <w:t>w</w:t>
      </w:r>
      <w:r w:rsidRPr="006303CC">
        <w:rPr>
          <w:color w:val="000000"/>
        </w:rPr>
        <w:t>.</w:t>
      </w:r>
    </w:p>
    <w:p w14:paraId="41B65D08" w14:textId="0C1BC590" w:rsidR="002914BC" w:rsidRDefault="002914BC" w:rsidP="00D64ACA">
      <w:pPr>
        <w:pStyle w:val="Pquestiontextmainstem"/>
      </w:pPr>
      <w:r w:rsidRPr="006303CC">
        <w:rPr>
          <w:noProof/>
        </w:rPr>
        <w:drawing>
          <wp:inline distT="0" distB="0" distL="0" distR="0" wp14:anchorId="2076EDFF" wp14:editId="0D950A75">
            <wp:extent cx="1562100" cy="923925"/>
            <wp:effectExtent l="0" t="0" r="0" b="0"/>
            <wp:docPr id="16" name="Picture 16" descr="ACPM9_PR_2_2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PM9_PR_2_21t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FCA8" w14:textId="34AF0A71" w:rsidR="00D64ACA" w:rsidRDefault="00D64ACA" w:rsidP="002914BC">
      <w:pPr>
        <w:pStyle w:val="Pquestionheadingsx"/>
      </w:pPr>
      <w:r>
        <w:t>Question 13</w:t>
      </w:r>
      <w:r>
        <w:tab/>
      </w:r>
      <w:r w:rsidR="002A6023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A6023">
        <w:t>2</w:t>
      </w:r>
      <w:r w:rsidR="00E94F50">
        <w:t>.</w:t>
      </w:r>
      <w:r w:rsidR="002A6023">
        <w:t>2</w:t>
      </w:r>
      <w:r>
        <w:t>]</w:t>
      </w:r>
    </w:p>
    <w:p w14:paraId="1DF57B23" w14:textId="2E697E74" w:rsidR="00997C2A" w:rsidRDefault="002914BC" w:rsidP="002914BC">
      <w:pPr>
        <w:pStyle w:val="Pquestiontextmainstem"/>
        <w:rPr>
          <w:color w:val="000000"/>
        </w:rPr>
      </w:pPr>
      <w:r w:rsidRPr="003C5DF6">
        <w:rPr>
          <w:color w:val="000000"/>
        </w:rPr>
        <w:t xml:space="preserve">Calculate the difference between the lengths of the </w:t>
      </w:r>
      <w:r w:rsidR="00153D24">
        <w:rPr>
          <w:color w:val="000000"/>
        </w:rPr>
        <w:t xml:space="preserve">two </w:t>
      </w:r>
      <w:r w:rsidRPr="003C5DF6">
        <w:rPr>
          <w:color w:val="000000"/>
        </w:rPr>
        <w:t>hypotenuses in the following diagram</w:t>
      </w:r>
      <w:r>
        <w:rPr>
          <w:color w:val="000000"/>
        </w:rPr>
        <w:t>,</w:t>
      </w:r>
      <w:r w:rsidRPr="003C5DF6">
        <w:rPr>
          <w:color w:val="000000"/>
        </w:rPr>
        <w:t xml:space="preserve"> to </w:t>
      </w:r>
      <w:r>
        <w:rPr>
          <w:color w:val="000000"/>
        </w:rPr>
        <w:t>2</w:t>
      </w:r>
      <w:r w:rsidRPr="003C5DF6">
        <w:rPr>
          <w:color w:val="000000"/>
        </w:rPr>
        <w:t xml:space="preserve"> decimal places.</w:t>
      </w:r>
    </w:p>
    <w:p w14:paraId="3512C647" w14:textId="3337254B" w:rsidR="004B23F8" w:rsidRDefault="002914BC" w:rsidP="00AD68D2">
      <w:pPr>
        <w:pStyle w:val="Pquestiontextmainstem"/>
        <w:rPr>
          <w:b/>
        </w:rPr>
      </w:pPr>
      <w:r w:rsidRPr="003C5DF6">
        <w:rPr>
          <w:noProof/>
          <w:color w:val="000000"/>
        </w:rPr>
        <w:drawing>
          <wp:inline distT="0" distB="0" distL="0" distR="0" wp14:anchorId="5832F838" wp14:editId="36695AD4">
            <wp:extent cx="1800225" cy="971550"/>
            <wp:effectExtent l="0" t="0" r="0" b="0"/>
            <wp:docPr id="17" name="Picture 17" descr="ACPM9_PR_2_22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PM9_PR_2_22t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232D" w14:textId="3A5FE51D" w:rsidR="006205CF" w:rsidRDefault="006205CF" w:rsidP="00AD68D2">
      <w:pPr>
        <w:pStyle w:val="Pquestionheadingsx"/>
      </w:pPr>
      <w:r>
        <w:t>Question 14</w:t>
      </w:r>
      <w:r>
        <w:tab/>
      </w:r>
      <w:r w:rsidR="00E94F50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E94F50">
        <w:tab/>
        <w:t>[</w:t>
      </w:r>
      <w:r w:rsidR="002A6023">
        <w:t>2</w:t>
      </w:r>
      <w:r>
        <w:t>.</w:t>
      </w:r>
      <w:r w:rsidR="002A6023">
        <w:t>3</w:t>
      </w:r>
      <w:r>
        <w:t>]</w:t>
      </w:r>
    </w:p>
    <w:p w14:paraId="4F1D2227" w14:textId="084741AB" w:rsidR="006205CF" w:rsidRDefault="00B94EB3" w:rsidP="006205CF">
      <w:pPr>
        <w:pStyle w:val="Pquestiontextmainstem"/>
      </w:pPr>
      <w:r w:rsidRPr="006D1EF4">
        <w:t xml:space="preserve">Find the value of the pronumeral in the following right-angled triangle, to </w:t>
      </w:r>
      <w:r>
        <w:t>2</w:t>
      </w:r>
      <w:r w:rsidRPr="006D1EF4">
        <w:t xml:space="preserve"> decimal places.</w:t>
      </w:r>
    </w:p>
    <w:p w14:paraId="1C5C00A3" w14:textId="10912604" w:rsidR="00B94EB3" w:rsidRDefault="00B94EB3" w:rsidP="006205CF">
      <w:pPr>
        <w:pStyle w:val="Pquestiontextmainstem"/>
      </w:pPr>
      <w:r w:rsidRPr="006D1EF4">
        <w:rPr>
          <w:noProof/>
        </w:rPr>
        <w:drawing>
          <wp:inline distT="0" distB="0" distL="0" distR="0" wp14:anchorId="2B6C0ECB" wp14:editId="6B804315">
            <wp:extent cx="1638300" cy="876300"/>
            <wp:effectExtent l="0" t="0" r="0" b="0"/>
            <wp:docPr id="18" name="Picture 18" descr="ACPM9_PR_2_24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CPM9_PR_2_24ta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D837" w14:textId="0EDFF9C5" w:rsidR="006205CF" w:rsidRDefault="00AD68D2" w:rsidP="00AD68D2">
      <w:pPr>
        <w:pStyle w:val="Pquestionheadingsx"/>
      </w:pPr>
      <w:r>
        <w:t>Question 15</w:t>
      </w:r>
      <w:r w:rsidR="00E94F50">
        <w:tab/>
      </w:r>
      <w:r w:rsidR="002A6023">
        <w:rPr>
          <w:rStyle w:val="Cmarkslabel"/>
        </w:rPr>
        <w:t>2</w:t>
      </w:r>
      <w:r w:rsidR="006205CF" w:rsidRPr="001B433F">
        <w:rPr>
          <w:rStyle w:val="Cmarkslabel"/>
        </w:rPr>
        <w:t xml:space="preserve"> marks</w:t>
      </w:r>
      <w:r w:rsidR="00E94F50">
        <w:tab/>
        <w:t>[</w:t>
      </w:r>
      <w:r w:rsidR="002A6023">
        <w:t>2</w:t>
      </w:r>
      <w:r w:rsidR="00E94F50">
        <w:t>.</w:t>
      </w:r>
      <w:r w:rsidR="002A6023">
        <w:t>3</w:t>
      </w:r>
      <w:r w:rsidR="006205CF">
        <w:t>]</w:t>
      </w:r>
    </w:p>
    <w:p w14:paraId="541D8ACC" w14:textId="4D8BBE63" w:rsidR="006205CF" w:rsidRDefault="00B94EB3" w:rsidP="006205CF">
      <w:pPr>
        <w:pStyle w:val="Pquestiontextmainstem"/>
      </w:pPr>
      <w:r w:rsidRPr="006D1EF4">
        <w:t>Find the exact value of the unknown side in this right-angled triangle.</w:t>
      </w:r>
    </w:p>
    <w:p w14:paraId="656B9A62" w14:textId="6C0E8089" w:rsidR="00B94EB3" w:rsidRDefault="00B94EB3" w:rsidP="006205CF">
      <w:pPr>
        <w:pStyle w:val="Pquestiontextmainstem"/>
      </w:pPr>
      <w:r w:rsidRPr="006D1EF4">
        <w:rPr>
          <w:noProof/>
        </w:rPr>
        <w:drawing>
          <wp:inline distT="0" distB="0" distL="0" distR="0" wp14:anchorId="0365E6EF" wp14:editId="7759064F">
            <wp:extent cx="2114550" cy="885825"/>
            <wp:effectExtent l="0" t="0" r="0" b="0"/>
            <wp:docPr id="19" name="Picture 19" descr="ACPM9_PR_2_23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PM9_PR_2_23tsc_RR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A375" w14:textId="77777777" w:rsidR="004B23F8" w:rsidRPr="006205CF" w:rsidRDefault="004B23F8" w:rsidP="006205CF">
      <w:pPr>
        <w:pStyle w:val="Pquestiontextpartsai"/>
      </w:pPr>
    </w:p>
    <w:p w14:paraId="31D42CA0" w14:textId="23B15326" w:rsidR="000660FE" w:rsidRDefault="000660FE" w:rsidP="000660FE">
      <w:pPr>
        <w:pStyle w:val="Pquestionheadingsx1stafterhead"/>
      </w:pPr>
      <w:r>
        <w:t>Question 16</w:t>
      </w:r>
      <w:r>
        <w:tab/>
      </w:r>
      <w:r w:rsidR="002A6023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A6023">
        <w:t>2</w:t>
      </w:r>
      <w:r w:rsidR="00E94F50">
        <w:t>.</w:t>
      </w:r>
      <w:r w:rsidR="002A6023">
        <w:t>3</w:t>
      </w:r>
      <w:r>
        <w:t>]</w:t>
      </w:r>
    </w:p>
    <w:p w14:paraId="06A0CC49" w14:textId="5F0FA89B" w:rsidR="000660FE" w:rsidRDefault="00B94EB3" w:rsidP="00B94EB3">
      <w:pPr>
        <w:pStyle w:val="Pquestiontextpartsa"/>
      </w:pPr>
      <w:r w:rsidRPr="00FC3C9D">
        <w:t xml:space="preserve">Find the value of </w:t>
      </w:r>
      <w:r w:rsidRPr="00FC3C9D">
        <w:rPr>
          <w:i/>
        </w:rPr>
        <w:t xml:space="preserve">u </w:t>
      </w:r>
      <w:r w:rsidRPr="00FC3C9D">
        <w:t xml:space="preserve">in the following diagram, to </w:t>
      </w:r>
      <w:r w:rsidR="00AD68D2">
        <w:t>2</w:t>
      </w:r>
      <w:r w:rsidRPr="00FC3C9D">
        <w:t xml:space="preserve"> decimal places.</w:t>
      </w:r>
    </w:p>
    <w:p w14:paraId="49F73BAC" w14:textId="52F74A10" w:rsidR="00EB0157" w:rsidRDefault="004529D6" w:rsidP="00012AC8">
      <w:pPr>
        <w:pStyle w:val="Pquestiontextmainstem"/>
      </w:pPr>
      <w:r>
        <w:rPr>
          <w:noProof/>
        </w:rPr>
        <w:drawing>
          <wp:inline distT="0" distB="0" distL="0" distR="0" wp14:anchorId="08FA6DA7" wp14:editId="297B80C4">
            <wp:extent cx="1682496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AT_04.jpg"/>
                    <pic:cNvPicPr/>
                  </pic:nvPicPr>
                  <pic:blipFill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E8B4" w14:textId="7D7EF757" w:rsidR="000660FE" w:rsidRDefault="000660FE" w:rsidP="00012AC8">
      <w:pPr>
        <w:pStyle w:val="Pquestionheadingsx1stafterhead"/>
      </w:pPr>
      <w:r>
        <w:lastRenderedPageBreak/>
        <w:t>Question 17</w:t>
      </w:r>
      <w:r>
        <w:tab/>
      </w:r>
      <w:r w:rsidR="002A6023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A6023">
        <w:t>2.4</w:t>
      </w:r>
      <w:r>
        <w:t>]</w:t>
      </w:r>
    </w:p>
    <w:p w14:paraId="510C8627" w14:textId="2C494174" w:rsidR="00EB0157" w:rsidRPr="00451C1F" w:rsidRDefault="002F179A" w:rsidP="00012AC8">
      <w:pPr>
        <w:pStyle w:val="Pquestiontextmainstem"/>
        <w:keepNext/>
      </w:pPr>
      <w:r>
        <w:rPr>
          <w:noProof/>
        </w:rPr>
        <w:drawing>
          <wp:inline distT="0" distB="0" distL="0" distR="0" wp14:anchorId="05B7189F" wp14:editId="6FCEFA32">
            <wp:extent cx="2167128" cy="97231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AT_05.jpg"/>
                    <pic:cNvPicPr/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C11F" w14:textId="139B62A8" w:rsidR="000660FE" w:rsidRDefault="00EB0157" w:rsidP="00012AC8">
      <w:pPr>
        <w:pStyle w:val="Pquestiontextmainstem"/>
        <w:keepNext/>
      </w:pPr>
      <w:r>
        <w:t>A painter sets up the trestles and plank as shown, so that the</w:t>
      </w:r>
      <w:r w:rsidRPr="007F239F">
        <w:t xml:space="preserve"> </w:t>
      </w:r>
      <w:r>
        <w:t>horizontal plank is 1.5 m above the ground. The plank rests on the second step, which is exactly halfway up the 3.5-metre-long trestle. If the inside feet of the trestle are 2 metres apart, what length of plank is there between the two trestles, to the nearest cm?</w:t>
      </w:r>
    </w:p>
    <w:p w14:paraId="436A8FAD" w14:textId="77777777" w:rsidR="004B23F8" w:rsidRPr="00012AC8" w:rsidRDefault="004B23F8" w:rsidP="00012AC8">
      <w:pPr>
        <w:pStyle w:val="Pquestiontextmainstem"/>
        <w:rPr>
          <w:rStyle w:val="Cquestionpartlabelbold"/>
          <w:b w:val="0"/>
        </w:rPr>
      </w:pPr>
    </w:p>
    <w:p w14:paraId="699B1EBF" w14:textId="77777777" w:rsidR="004B23F8" w:rsidRPr="00012AC8" w:rsidRDefault="004B23F8" w:rsidP="00012AC8">
      <w:pPr>
        <w:pStyle w:val="Pquestiontextmainstem"/>
      </w:pPr>
    </w:p>
    <w:p w14:paraId="4D6F8987" w14:textId="77777777" w:rsidR="004B23F8" w:rsidRPr="00012AC8" w:rsidRDefault="004B23F8" w:rsidP="00012AC8">
      <w:pPr>
        <w:pStyle w:val="Pquestiontextmainstem"/>
      </w:pPr>
      <w:bookmarkStart w:id="0" w:name="_GoBack"/>
      <w:bookmarkEnd w:id="0"/>
    </w:p>
    <w:p w14:paraId="4AFBD875" w14:textId="77777777" w:rsidR="004B23F8" w:rsidRPr="00012AC8" w:rsidRDefault="004B23F8" w:rsidP="00012AC8">
      <w:pPr>
        <w:pStyle w:val="Pquestiontextmainstem"/>
      </w:pPr>
    </w:p>
    <w:p w14:paraId="3AABE73B" w14:textId="77777777" w:rsidR="004B23F8" w:rsidRPr="00012AC8" w:rsidRDefault="004B23F8" w:rsidP="00012AC8">
      <w:pPr>
        <w:pStyle w:val="Pquestiontextmainstem"/>
      </w:pPr>
    </w:p>
    <w:p w14:paraId="5B5A8002" w14:textId="5EAE7292" w:rsidR="000660FE" w:rsidRDefault="000660FE" w:rsidP="00EB0157">
      <w:pPr>
        <w:pStyle w:val="Pquestionheadingsx"/>
      </w:pPr>
      <w:r>
        <w:t>Question 18</w:t>
      </w:r>
      <w:r>
        <w:tab/>
      </w:r>
      <w:r w:rsidR="002A6023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A6023">
        <w:t>2</w:t>
      </w:r>
      <w:r w:rsidR="00E94F50">
        <w:t>.</w:t>
      </w:r>
      <w:r w:rsidR="002A6023">
        <w:t>4</w:t>
      </w:r>
      <w:r>
        <w:t>]</w:t>
      </w:r>
    </w:p>
    <w:p w14:paraId="14FA2497" w14:textId="6127B6DC" w:rsidR="000660FE" w:rsidRDefault="00EB0157" w:rsidP="000660FE">
      <w:pPr>
        <w:pStyle w:val="Pquestiontextpartsai"/>
        <w:tabs>
          <w:tab w:val="clear" w:pos="397"/>
          <w:tab w:val="clear" w:pos="794"/>
        </w:tabs>
        <w:ind w:left="0" w:firstLine="0"/>
      </w:pPr>
      <w:r w:rsidRPr="005A2F93">
        <w:t>A mould for a plastic wedge is constructed in the shape of a triangular prism as shown. Its base length is 8 cm and its base width is 4 cm. The right-angled triangular side has a hypotenuse of 13 cm.</w:t>
      </w:r>
    </w:p>
    <w:p w14:paraId="7D76514D" w14:textId="3F19F0E2" w:rsidR="00EB0157" w:rsidRDefault="00EB0157" w:rsidP="000660FE">
      <w:pPr>
        <w:pStyle w:val="Pquestiontextpartsai"/>
        <w:tabs>
          <w:tab w:val="clear" w:pos="397"/>
          <w:tab w:val="clear" w:pos="794"/>
        </w:tabs>
        <w:ind w:left="0" w:firstLine="0"/>
      </w:pPr>
      <w:r w:rsidRPr="005A2F93">
        <w:rPr>
          <w:noProof/>
        </w:rPr>
        <w:drawing>
          <wp:inline distT="0" distB="0" distL="0" distR="0" wp14:anchorId="0A1D5057" wp14:editId="1A28F193">
            <wp:extent cx="1809750" cy="1171575"/>
            <wp:effectExtent l="0" t="0" r="0" b="9525"/>
            <wp:docPr id="109" name="Picture 109" descr="ACPM9_PR_2_28ta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ACPM9_PR_2_28ta copy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C605" w14:textId="40CA3F92" w:rsidR="00EB0157" w:rsidRDefault="00EB0157" w:rsidP="00EB0157">
      <w:pPr>
        <w:pStyle w:val="Pquestiontextpartsa"/>
      </w:pPr>
      <w:r w:rsidRPr="000660FE">
        <w:rPr>
          <w:rStyle w:val="Cquestionpartlabelbold"/>
        </w:rPr>
        <w:t>(a)</w:t>
      </w:r>
      <w:r w:rsidRPr="000660FE">
        <w:tab/>
      </w:r>
      <w:r w:rsidRPr="00EB0157">
        <w:t xml:space="preserve">What is the height of the mould? Give </w:t>
      </w:r>
      <w:r w:rsidR="00BE2FD0">
        <w:t>your answer in exact (surd</w:t>
      </w:r>
      <w:r w:rsidR="00BE2FD0" w:rsidRPr="00EB0157">
        <w:t>)</w:t>
      </w:r>
      <w:r w:rsidR="00BE2FD0">
        <w:t xml:space="preserve"> form</w:t>
      </w:r>
      <w:r w:rsidRPr="00EB0157">
        <w:t>.</w:t>
      </w:r>
    </w:p>
    <w:p w14:paraId="61839B82" w14:textId="77777777" w:rsidR="00EB0157" w:rsidRDefault="00EB0157" w:rsidP="00EB0157">
      <w:pPr>
        <w:pStyle w:val="Pquestiontextpartsa"/>
      </w:pPr>
    </w:p>
    <w:p w14:paraId="10F1C76F" w14:textId="77777777" w:rsidR="00EB0157" w:rsidRDefault="00EB0157" w:rsidP="00EB0157">
      <w:pPr>
        <w:pStyle w:val="Pquestiontextpartsa"/>
      </w:pPr>
    </w:p>
    <w:p w14:paraId="267CB4CF" w14:textId="77777777" w:rsidR="00EB0157" w:rsidRPr="000660FE" w:rsidRDefault="00EB0157" w:rsidP="00993944">
      <w:pPr>
        <w:pStyle w:val="Pquestiontextpartsa"/>
        <w:ind w:left="0" w:firstLine="0"/>
      </w:pPr>
    </w:p>
    <w:p w14:paraId="1931279E" w14:textId="4D4219D3" w:rsidR="00EB0157" w:rsidRDefault="00EB0157" w:rsidP="00EB0157">
      <w:pPr>
        <w:pStyle w:val="Pquestiontextpartsa"/>
      </w:pPr>
      <w:r w:rsidRPr="00031775">
        <w:rPr>
          <w:rStyle w:val="Cquestionpartlabelbold"/>
        </w:rPr>
        <w:t>(b)</w:t>
      </w:r>
      <w:r w:rsidRPr="00031775">
        <w:tab/>
      </w:r>
      <w:r w:rsidRPr="005A2F93">
        <w:t xml:space="preserve">Calculate the volume of liquid plastic that </w:t>
      </w:r>
      <w:r w:rsidR="00BE2FD0">
        <w:t>can</w:t>
      </w:r>
      <w:r w:rsidRPr="005A2F93">
        <w:t xml:space="preserve"> be poured into the mould</w:t>
      </w:r>
      <w:r>
        <w:t>, to the nearest cubic centimetre</w:t>
      </w:r>
      <w:r w:rsidRPr="005A2F93">
        <w:t>.</w:t>
      </w:r>
    </w:p>
    <w:p w14:paraId="23B79D48" w14:textId="77777777" w:rsidR="00CD2DEF" w:rsidRDefault="00CD2DEF" w:rsidP="00EB0157">
      <w:pPr>
        <w:pStyle w:val="Pquestiontextpartsa"/>
      </w:pPr>
    </w:p>
    <w:p w14:paraId="5619A175" w14:textId="77777777" w:rsidR="00CD2DEF" w:rsidRDefault="00CD2DEF" w:rsidP="00EB0157">
      <w:pPr>
        <w:pStyle w:val="Pquestiontextpartsa"/>
      </w:pPr>
    </w:p>
    <w:p w14:paraId="5E6547BF" w14:textId="2A23F826" w:rsidR="00EB0157" w:rsidRDefault="00EB0157" w:rsidP="00EB0157">
      <w:pPr>
        <w:pStyle w:val="Pquestionheadingsx"/>
      </w:pPr>
      <w:r>
        <w:t>Question 19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02039484" w14:textId="5C02C77E" w:rsidR="00EB0157" w:rsidRDefault="00EB0157" w:rsidP="00EB0157">
      <w:pPr>
        <w:pStyle w:val="Pquestiontextmainstem"/>
      </w:pPr>
      <w:r w:rsidRPr="00952F40">
        <w:t>The hypotenuse of a</w:t>
      </w:r>
      <w:r>
        <w:t>n</w:t>
      </w:r>
      <w:r w:rsidRPr="00952F40">
        <w:t xml:space="preserve"> </w:t>
      </w:r>
      <w:r>
        <w:t xml:space="preserve">isosceles </w:t>
      </w:r>
      <w:r w:rsidRPr="00952F40">
        <w:t xml:space="preserve">right-angled triangle is </w:t>
      </w:r>
      <w:r w:rsidRPr="006859AD">
        <w:rPr>
          <w:i/>
        </w:rPr>
        <w:t xml:space="preserve">x </w:t>
      </w:r>
      <w:r w:rsidRPr="00952F40">
        <w:t xml:space="preserve">metres long. How </w:t>
      </w:r>
      <w:r>
        <w:t xml:space="preserve">much </w:t>
      </w:r>
      <w:r w:rsidRPr="00952F40">
        <w:t>long</w:t>
      </w:r>
      <w:r>
        <w:t>er</w:t>
      </w:r>
      <w:r w:rsidRPr="00952F40">
        <w:t xml:space="preserve"> is the hypotenuse of </w:t>
      </w:r>
      <w:r>
        <w:t>the</w:t>
      </w:r>
      <w:r w:rsidRPr="00952F40">
        <w:t xml:space="preserve"> triangle </w:t>
      </w:r>
      <w:r>
        <w:t>if the</w:t>
      </w:r>
      <w:r w:rsidRPr="00952F40">
        <w:t xml:space="preserve"> shorter side lengths </w:t>
      </w:r>
      <w:r>
        <w:t xml:space="preserve">are increased by 3 </w:t>
      </w:r>
      <w:r w:rsidRPr="00952F40">
        <w:t>metres?</w:t>
      </w:r>
    </w:p>
    <w:p w14:paraId="200580FE" w14:textId="77777777" w:rsidR="00CD2DEF" w:rsidRDefault="00CD2DEF">
      <w:pPr>
        <w:rPr>
          <w:rFonts w:asciiTheme="minorHAnsi" w:hAnsiTheme="minorHAnsi"/>
          <w:b/>
        </w:rPr>
      </w:pPr>
      <w:r>
        <w:br w:type="page"/>
      </w:r>
    </w:p>
    <w:p w14:paraId="142CBD5C" w14:textId="00F3B222" w:rsidR="00EB0157" w:rsidRDefault="00EB0157" w:rsidP="00EB0157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136931D0" w14:textId="22BF81DB" w:rsidR="00EB0157" w:rsidRDefault="00EB0157" w:rsidP="00EB0157">
      <w:pPr>
        <w:pStyle w:val="Pquestiontextmainstem"/>
      </w:pPr>
      <w:r w:rsidRPr="002C0D2B">
        <w:t>Replace the pronumeral with a positive integer to form a Pythagorean triple.</w:t>
      </w:r>
    </w:p>
    <w:p w14:paraId="05D9EB83" w14:textId="4ED6A49F" w:rsidR="00EB0157" w:rsidRDefault="00EB0157" w:rsidP="00EB0157">
      <w:pPr>
        <w:pStyle w:val="Pquestiontextpartsa"/>
      </w:pPr>
      <w:r w:rsidRPr="000660FE">
        <w:rPr>
          <w:rStyle w:val="Cquestionpartlabelbold"/>
        </w:rPr>
        <w:t>(a)</w:t>
      </w:r>
      <w:r w:rsidRPr="000660FE">
        <w:tab/>
      </w:r>
      <w:r w:rsidRPr="00EB0157">
        <w:t xml:space="preserve">{33, 56, </w:t>
      </w:r>
      <w:r w:rsidRPr="00EB0157">
        <w:rPr>
          <w:i/>
        </w:rPr>
        <w:t>v</w:t>
      </w:r>
      <w:r w:rsidRPr="00EB0157">
        <w:t>}</w:t>
      </w:r>
    </w:p>
    <w:p w14:paraId="23A063F0" w14:textId="77777777" w:rsidR="00AC373F" w:rsidRDefault="00AC373F" w:rsidP="009829F5">
      <w:pPr>
        <w:pStyle w:val="Pquestiontextpartsa"/>
        <w:rPr>
          <w:rStyle w:val="Cquestionpartlabelbold"/>
        </w:rPr>
      </w:pPr>
    </w:p>
    <w:p w14:paraId="1B763D7B" w14:textId="34315000" w:rsidR="00EB0157" w:rsidRDefault="00EB0157" w:rsidP="009829F5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660FE">
        <w:rPr>
          <w:rStyle w:val="Cquestionpartlabelbold"/>
        </w:rPr>
        <w:t>)</w:t>
      </w:r>
      <w:r w:rsidRPr="000660FE">
        <w:tab/>
      </w:r>
      <w:r w:rsidR="009829F5" w:rsidRPr="009829F5">
        <w:t xml:space="preserve">{36, </w:t>
      </w:r>
      <w:r w:rsidR="009829F5" w:rsidRPr="009829F5">
        <w:rPr>
          <w:i/>
        </w:rPr>
        <w:t>j</w:t>
      </w:r>
      <w:r w:rsidR="009829F5" w:rsidRPr="009829F5">
        <w:t>, 85}</w:t>
      </w:r>
    </w:p>
    <w:p w14:paraId="588D3E06" w14:textId="565D1AA9" w:rsidR="00EB0157" w:rsidRDefault="00EB0157" w:rsidP="00EB0157">
      <w:pPr>
        <w:pStyle w:val="Pquestionheadingsx"/>
      </w:pPr>
      <w:r>
        <w:t>Question 21</w:t>
      </w:r>
      <w:r>
        <w:tab/>
      </w:r>
      <w:r w:rsidR="009829F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</w:t>
      </w:r>
      <w:r w:rsidR="009829F5">
        <w:t>5</w:t>
      </w:r>
      <w:r>
        <w:t>]</w:t>
      </w:r>
    </w:p>
    <w:p w14:paraId="3D916424" w14:textId="66834B6B" w:rsidR="00EB0157" w:rsidRDefault="009829F5" w:rsidP="009829F5">
      <w:pPr>
        <w:pStyle w:val="Pquestiontextmainstem"/>
      </w:pPr>
      <w:r>
        <w:t>Using</w:t>
      </w:r>
      <w:r w:rsidRPr="002C0D2B">
        <w:t xml:space="preserve"> Pythagoras’ </w:t>
      </w:r>
      <w:r>
        <w:t xml:space="preserve">theorem, </w:t>
      </w:r>
      <w:r w:rsidRPr="002C0D2B">
        <w:t>determine whether or not the following sets of numbers could be classified as Pythagorean triples.</w:t>
      </w:r>
    </w:p>
    <w:p w14:paraId="6024E364" w14:textId="6D41C252" w:rsidR="009829F5" w:rsidRDefault="009829F5" w:rsidP="009829F5">
      <w:pPr>
        <w:pStyle w:val="Pquestiontextpartsa"/>
      </w:pPr>
      <w:r w:rsidRPr="000660FE">
        <w:rPr>
          <w:rStyle w:val="Cquestionpartlabelbold"/>
        </w:rPr>
        <w:t>(a)</w:t>
      </w:r>
      <w:r w:rsidRPr="000660FE">
        <w:tab/>
      </w:r>
      <w:r w:rsidRPr="00EB0157">
        <w:t>{</w:t>
      </w:r>
      <w:r w:rsidRPr="009829F5">
        <w:t>20, 48, 52</w:t>
      </w:r>
      <w:r w:rsidRPr="00EB0157">
        <w:t>}</w:t>
      </w:r>
    </w:p>
    <w:p w14:paraId="5B26BAC3" w14:textId="77777777" w:rsidR="00AC373F" w:rsidRDefault="00AC373F" w:rsidP="009829F5">
      <w:pPr>
        <w:pStyle w:val="Pquestiontextpartsa"/>
        <w:rPr>
          <w:rStyle w:val="Cquestionpartlabelbold"/>
        </w:rPr>
      </w:pPr>
    </w:p>
    <w:p w14:paraId="02344E5F" w14:textId="075D24E2" w:rsidR="009829F5" w:rsidRDefault="009829F5" w:rsidP="009829F5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660FE">
        <w:rPr>
          <w:rStyle w:val="Cquestionpartlabelbold"/>
        </w:rPr>
        <w:t>)</w:t>
      </w:r>
      <w:r w:rsidRPr="000660FE">
        <w:tab/>
      </w:r>
      <w:r w:rsidRPr="009829F5">
        <w:t>{63, 72, 97}</w:t>
      </w:r>
    </w:p>
    <w:p w14:paraId="5CD8AAEB" w14:textId="21D1BE0E" w:rsidR="009829F5" w:rsidRDefault="009829F5" w:rsidP="009829F5">
      <w:pPr>
        <w:pStyle w:val="Pquestionheadingsx"/>
      </w:pPr>
      <w:r>
        <w:t>Question 22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7F21DFCB" w14:textId="15DAB772" w:rsidR="009829F5" w:rsidRDefault="009829F5" w:rsidP="009829F5">
      <w:pPr>
        <w:pStyle w:val="Pquestiontextmainstem"/>
      </w:pPr>
      <w:r w:rsidRPr="009829F5">
        <w:t xml:space="preserve">Quany has a piece of string 40 cm long and </w:t>
      </w:r>
      <w:r>
        <w:t xml:space="preserve">wants </w:t>
      </w:r>
      <w:r w:rsidRPr="009829F5">
        <w:t>to make a right-angled triangle. What whole-number side lengths use all of the string?</w:t>
      </w:r>
    </w:p>
    <w:p w14:paraId="0D82BB29" w14:textId="77777777" w:rsidR="00EB0157" w:rsidRPr="006205CF" w:rsidRDefault="00EB0157" w:rsidP="000660FE">
      <w:pPr>
        <w:pStyle w:val="Pquestiontextpartsai"/>
        <w:tabs>
          <w:tab w:val="clear" w:pos="397"/>
          <w:tab w:val="clear" w:pos="794"/>
        </w:tabs>
        <w:ind w:left="0" w:firstLine="0"/>
      </w:pPr>
    </w:p>
    <w:p w14:paraId="1419E700" w14:textId="4F35D59A" w:rsidR="000660FE" w:rsidRDefault="000660FE" w:rsidP="000660FE">
      <w:pPr>
        <w:pStyle w:val="Psectionresults"/>
      </w:pPr>
      <w:r>
        <w:t xml:space="preserve">Short answer results: ___ / </w:t>
      </w:r>
      <w:r w:rsidR="0047379C">
        <w:t>33</w:t>
      </w:r>
    </w:p>
    <w:p w14:paraId="7DED1928" w14:textId="77D7D73F" w:rsidR="004B23F8" w:rsidRDefault="004B23F8">
      <w:pPr>
        <w:rPr>
          <w:rFonts w:asciiTheme="minorHAnsi" w:hAnsiTheme="minorHAnsi"/>
          <w:i/>
          <w:sz w:val="28"/>
        </w:rPr>
      </w:pPr>
    </w:p>
    <w:p w14:paraId="1FB0CAED" w14:textId="6FD29D65" w:rsidR="001B433F" w:rsidRDefault="001B433F" w:rsidP="001B433F">
      <w:pPr>
        <w:pStyle w:val="Psectionheading"/>
      </w:pPr>
      <w:r>
        <w:t>Extended answer section</w:t>
      </w:r>
    </w:p>
    <w:p w14:paraId="5C65B48C" w14:textId="5B278B38" w:rsidR="001B433F" w:rsidRDefault="001B433F" w:rsidP="00B80E6D">
      <w:pPr>
        <w:pStyle w:val="Pquestionheadingsx1stafterhead"/>
      </w:pPr>
      <w:r>
        <w:t xml:space="preserve">Question </w:t>
      </w:r>
      <w:r w:rsidR="009829F5">
        <w:t>23</w:t>
      </w:r>
      <w:r>
        <w:tab/>
      </w:r>
      <w:r w:rsidR="009829F5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9829F5">
        <w:t>2.1, 2.5</w:t>
      </w:r>
      <w:r>
        <w:t>]</w:t>
      </w:r>
    </w:p>
    <w:p w14:paraId="44CC3F84" w14:textId="7547A130" w:rsidR="002509BC" w:rsidRDefault="009829F5" w:rsidP="002509BC">
      <w:pPr>
        <w:pStyle w:val="Pquestiontextmainstem"/>
      </w:pPr>
      <w:r w:rsidRPr="00D83A42">
        <w:t xml:space="preserve">Jasper is building a kennel and wants to check that his plan for </w:t>
      </w:r>
      <w:r>
        <w:t>the</w:t>
      </w:r>
      <w:r w:rsidRPr="00D83A42">
        <w:t xml:space="preserve"> floor is ‘square’. He measures the length of the floor as 1 m</w:t>
      </w:r>
      <w:r>
        <w:t xml:space="preserve">, the </w:t>
      </w:r>
      <w:r w:rsidRPr="00D83A42">
        <w:t>width</w:t>
      </w:r>
      <w:r>
        <w:t xml:space="preserve"> as</w:t>
      </w:r>
      <w:r w:rsidRPr="00D83A42">
        <w:t xml:space="preserve"> 1.3 m, and the diagonal across the floor as 1.7 m.</w:t>
      </w:r>
    </w:p>
    <w:p w14:paraId="6AAD90EE" w14:textId="698A37BC" w:rsidR="002509BC" w:rsidRDefault="002509BC" w:rsidP="002509BC">
      <w:pPr>
        <w:pStyle w:val="Pquestiontextpartsa"/>
      </w:pPr>
      <w:r w:rsidRPr="000660FE">
        <w:rPr>
          <w:rStyle w:val="Cquestionpartlabelbold"/>
        </w:rPr>
        <w:t>(a)</w:t>
      </w:r>
      <w:r w:rsidRPr="000660FE">
        <w:tab/>
      </w:r>
      <w:r w:rsidR="009829F5" w:rsidRPr="00D83A42">
        <w:t>Sketch a diagram (scale is not important) to represent the plan of the kennel floor in question.</w:t>
      </w:r>
    </w:p>
    <w:p w14:paraId="0BEB2246" w14:textId="77777777" w:rsidR="004B23F8" w:rsidRDefault="004B23F8" w:rsidP="002509BC">
      <w:pPr>
        <w:pStyle w:val="Pquestiontextpartsa"/>
      </w:pPr>
    </w:p>
    <w:p w14:paraId="60292A8A" w14:textId="77777777" w:rsidR="004B23F8" w:rsidRDefault="004B23F8" w:rsidP="002509BC">
      <w:pPr>
        <w:pStyle w:val="Pquestiontextpartsa"/>
      </w:pPr>
    </w:p>
    <w:p w14:paraId="2BE1B491" w14:textId="77777777" w:rsidR="004B23F8" w:rsidRDefault="004B23F8" w:rsidP="002509BC">
      <w:pPr>
        <w:pStyle w:val="Pquestiontextpartsa"/>
      </w:pPr>
    </w:p>
    <w:p w14:paraId="4CD23264" w14:textId="77777777" w:rsidR="00CD2DEF" w:rsidRPr="000660FE" w:rsidRDefault="00CD2DEF" w:rsidP="002509BC">
      <w:pPr>
        <w:pStyle w:val="Pquestiontextpartsa"/>
      </w:pPr>
    </w:p>
    <w:p w14:paraId="2651EC24" w14:textId="6F990FFB" w:rsidR="004B23F8" w:rsidRDefault="002509BC" w:rsidP="009906C8">
      <w:pPr>
        <w:pStyle w:val="Pquestiontextpartsa"/>
        <w:rPr>
          <w:rStyle w:val="Cquestionpartlabelbold"/>
        </w:rPr>
      </w:pPr>
      <w:r w:rsidRPr="00031775">
        <w:rPr>
          <w:rStyle w:val="Cquestionpartlabelbold"/>
        </w:rPr>
        <w:t>(b)</w:t>
      </w:r>
      <w:r w:rsidRPr="00031775">
        <w:tab/>
      </w:r>
      <w:r w:rsidR="009829F5" w:rsidRPr="00D83A42">
        <w:t xml:space="preserve">Use the converse of Pythagoras’ </w:t>
      </w:r>
      <w:r w:rsidR="009829F5">
        <w:t>t</w:t>
      </w:r>
      <w:r w:rsidR="009829F5" w:rsidRPr="00D83A42">
        <w:t>heorem to show that Jasper’s kennel floor is not ‘square’.</w:t>
      </w:r>
    </w:p>
    <w:p w14:paraId="2FDCEC28" w14:textId="77777777" w:rsidR="004B23F8" w:rsidRDefault="004B23F8" w:rsidP="009906C8">
      <w:pPr>
        <w:pStyle w:val="Pquestiontextpartsa"/>
        <w:rPr>
          <w:rStyle w:val="Cquestionpartlabelbold"/>
        </w:rPr>
      </w:pPr>
    </w:p>
    <w:p w14:paraId="36E3F920" w14:textId="77777777" w:rsidR="00CD2DEF" w:rsidRDefault="00CD2DEF" w:rsidP="009906C8">
      <w:pPr>
        <w:pStyle w:val="Pquestiontextpartsa"/>
        <w:rPr>
          <w:rStyle w:val="Cquestionpartlabelbold"/>
        </w:rPr>
      </w:pPr>
    </w:p>
    <w:p w14:paraId="0CD8D873" w14:textId="77777777" w:rsidR="004B23F8" w:rsidRDefault="004B23F8" w:rsidP="009906C8">
      <w:pPr>
        <w:pStyle w:val="Pquestiontextpartsa"/>
        <w:rPr>
          <w:rStyle w:val="Cquestionpartlabelbold"/>
        </w:rPr>
      </w:pPr>
    </w:p>
    <w:p w14:paraId="67151DC4" w14:textId="26A64AA1" w:rsidR="009906C8" w:rsidRPr="00031775" w:rsidRDefault="009906C8" w:rsidP="009906C8">
      <w:pPr>
        <w:pStyle w:val="Pquestiontextpartsa"/>
      </w:pPr>
      <w:r w:rsidRPr="0003177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31775">
        <w:rPr>
          <w:rStyle w:val="Cquestionpartlabelbold"/>
        </w:rPr>
        <w:t>)</w:t>
      </w:r>
      <w:r w:rsidRPr="00031775">
        <w:tab/>
      </w:r>
      <w:r w:rsidR="00AD68D2">
        <w:t>Suggest</w:t>
      </w:r>
      <w:r w:rsidR="009829F5" w:rsidRPr="00D83A42">
        <w:t xml:space="preserve"> how Jasper </w:t>
      </w:r>
      <w:r w:rsidR="00AD68D2">
        <w:t xml:space="preserve">can </w:t>
      </w:r>
      <w:r w:rsidR="009829F5" w:rsidRPr="00D83A42">
        <w:t>adjust the length and/or the width of the kennel floor to ensure that they meet at right angles. Use mathematics to explain how your answer will ensure that the kennel is ‘square’.</w:t>
      </w:r>
    </w:p>
    <w:p w14:paraId="337D023F" w14:textId="77777777" w:rsidR="004B23F8" w:rsidRDefault="004B23F8" w:rsidP="009829F5">
      <w:pPr>
        <w:pStyle w:val="Pquestiontextpartsa"/>
        <w:ind w:left="0" w:firstLine="0"/>
        <w:rPr>
          <w:rStyle w:val="Cquestionpartlabelbold"/>
        </w:rPr>
      </w:pPr>
    </w:p>
    <w:p w14:paraId="3C6C1750" w14:textId="77777777" w:rsidR="004B23F8" w:rsidRDefault="004B23F8" w:rsidP="009906C8">
      <w:pPr>
        <w:pStyle w:val="Pquestiontextpartsa"/>
        <w:rPr>
          <w:rStyle w:val="Cquestionpartlabelbold"/>
        </w:rPr>
      </w:pPr>
    </w:p>
    <w:p w14:paraId="5DCBF9EF" w14:textId="77777777" w:rsidR="004B23F8" w:rsidRDefault="004B23F8" w:rsidP="009906C8">
      <w:pPr>
        <w:pStyle w:val="Pquestiontextpartsa"/>
        <w:rPr>
          <w:rStyle w:val="Cquestionpartlabelbold"/>
        </w:rPr>
      </w:pPr>
    </w:p>
    <w:p w14:paraId="3E43418A" w14:textId="77777777" w:rsidR="00CD2DEF" w:rsidRDefault="00CD2DEF">
      <w:pPr>
        <w:rPr>
          <w:rFonts w:asciiTheme="minorHAnsi" w:hAnsiTheme="minorHAnsi"/>
          <w:b/>
        </w:rPr>
      </w:pPr>
      <w:r>
        <w:br w:type="page"/>
      </w:r>
    </w:p>
    <w:p w14:paraId="6A1B14DB" w14:textId="0E32646C" w:rsidR="009D4011" w:rsidRDefault="009D4011" w:rsidP="00AC373F">
      <w:pPr>
        <w:pStyle w:val="Pquestionheadingsx1stafterhead"/>
        <w:keepNext w:val="0"/>
      </w:pPr>
      <w:r>
        <w:lastRenderedPageBreak/>
        <w:t>Question 2</w:t>
      </w:r>
      <w:r w:rsidR="009829F5">
        <w:t>4</w:t>
      </w:r>
      <w:r>
        <w:tab/>
      </w:r>
      <w:r w:rsidR="00AD68D2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</w:t>
      </w:r>
      <w:r w:rsidR="00AD68D2">
        <w:t>2.2, 2</w:t>
      </w:r>
      <w:r w:rsidR="00E94F50">
        <w:t>.4</w:t>
      </w:r>
      <w:r>
        <w:t>]</w:t>
      </w:r>
    </w:p>
    <w:p w14:paraId="2E7AA26E" w14:textId="77777777" w:rsidR="009829F5" w:rsidRDefault="009829F5" w:rsidP="00AC373F">
      <w:pPr>
        <w:pStyle w:val="Pquestiontextmainstem"/>
      </w:pPr>
      <w:r>
        <w:t>Houda walks</w:t>
      </w:r>
      <w:r w:rsidRPr="004C3FD1">
        <w:t xml:space="preserve"> from the ice-cream shop (</w:t>
      </w:r>
      <w:r>
        <w:t>p</w:t>
      </w:r>
      <w:r w:rsidRPr="004C3FD1">
        <w:t>oint A) to her school (</w:t>
      </w:r>
      <w:r>
        <w:t>p</w:t>
      </w:r>
      <w:r w:rsidRPr="004C3FD1">
        <w:t>oint B</w:t>
      </w:r>
      <w:r>
        <w:t>). She walks</w:t>
      </w:r>
      <w:r w:rsidRPr="004C3FD1">
        <w:t xml:space="preserve"> 50 m west, 25 m north and then 100 m west. </w:t>
      </w:r>
    </w:p>
    <w:p w14:paraId="2BFC0D25" w14:textId="3FA70886" w:rsidR="009D4011" w:rsidRDefault="009829F5" w:rsidP="00AC373F">
      <w:pPr>
        <w:pStyle w:val="Pquestiontextmainstem"/>
      </w:pPr>
      <w:r>
        <w:t>Jose walks</w:t>
      </w:r>
      <w:r w:rsidRPr="004C3FD1">
        <w:t xml:space="preserve"> from his school (</w:t>
      </w:r>
      <w:r>
        <w:t>p</w:t>
      </w:r>
      <w:r w:rsidRPr="004C3FD1">
        <w:t>oint B) to the video games shop (</w:t>
      </w:r>
      <w:r>
        <w:t>p</w:t>
      </w:r>
      <w:r w:rsidR="00830E71">
        <w:t>oint C). To do this, he walks</w:t>
      </w:r>
      <w:r w:rsidRPr="004C3FD1">
        <w:t xml:space="preserve"> 300</w:t>
      </w:r>
      <w:r>
        <w:t> </w:t>
      </w:r>
      <w:r w:rsidRPr="004C3FD1">
        <w:t>m south, 80 m east and then 150 m south.</w:t>
      </w:r>
    </w:p>
    <w:p w14:paraId="04485C99" w14:textId="63424E2B" w:rsidR="009906C8" w:rsidRDefault="009D4011" w:rsidP="00AC373F">
      <w:pPr>
        <w:pStyle w:val="Pquestiontextpartsa"/>
      </w:pPr>
      <w:r w:rsidRPr="000660FE">
        <w:rPr>
          <w:rStyle w:val="Cquestionpartlabelbold"/>
        </w:rPr>
        <w:t>(a)</w:t>
      </w:r>
      <w:r w:rsidRPr="000660FE">
        <w:tab/>
      </w:r>
      <w:r w:rsidR="009829F5" w:rsidRPr="009829F5">
        <w:t>Draw a diagram (scale is not important) to represent the journeys of Houda and Jose.</w:t>
      </w:r>
    </w:p>
    <w:p w14:paraId="19C71F79" w14:textId="77777777" w:rsidR="004B23F8" w:rsidRDefault="004B23F8" w:rsidP="00AC373F">
      <w:pPr>
        <w:pStyle w:val="Pquestiontextpartsa"/>
      </w:pPr>
    </w:p>
    <w:p w14:paraId="7F742919" w14:textId="77777777" w:rsidR="004B23F8" w:rsidRDefault="004B23F8" w:rsidP="00AC373F">
      <w:pPr>
        <w:pStyle w:val="Pquestiontextpartsa"/>
      </w:pPr>
    </w:p>
    <w:p w14:paraId="62D90F73" w14:textId="77777777" w:rsidR="00CD2DEF" w:rsidRDefault="00CD2DEF" w:rsidP="00AC373F">
      <w:pPr>
        <w:pStyle w:val="Pquestiontextpartsa"/>
      </w:pPr>
    </w:p>
    <w:p w14:paraId="3C328BEA" w14:textId="77777777" w:rsidR="00CD2DEF" w:rsidRDefault="00CD2DEF" w:rsidP="00AC373F">
      <w:pPr>
        <w:pStyle w:val="Pquestiontextpartsa"/>
      </w:pPr>
    </w:p>
    <w:p w14:paraId="3F5B0F2D" w14:textId="77777777" w:rsidR="00CD2DEF" w:rsidRDefault="00CD2DEF" w:rsidP="00AC373F">
      <w:pPr>
        <w:pStyle w:val="Pquestiontextpartsa"/>
      </w:pPr>
    </w:p>
    <w:p w14:paraId="2361FE27" w14:textId="77777777" w:rsidR="00CD2DEF" w:rsidRDefault="00CD2DEF" w:rsidP="00AC373F">
      <w:pPr>
        <w:pStyle w:val="Pquestiontextpartsa"/>
      </w:pPr>
    </w:p>
    <w:p w14:paraId="7A2E6160" w14:textId="77777777" w:rsidR="00CD2DEF" w:rsidRDefault="00CD2DEF" w:rsidP="00AC373F">
      <w:pPr>
        <w:pStyle w:val="Pquestiontextpartsa"/>
      </w:pPr>
    </w:p>
    <w:p w14:paraId="605AAA1E" w14:textId="77777777" w:rsidR="00CD2DEF" w:rsidRDefault="00CD2DEF" w:rsidP="00AC373F">
      <w:pPr>
        <w:pStyle w:val="Pquestiontextpartsa"/>
      </w:pPr>
    </w:p>
    <w:p w14:paraId="113D1FB0" w14:textId="77777777" w:rsidR="00CD2DEF" w:rsidRDefault="00CD2DEF" w:rsidP="00AC373F">
      <w:pPr>
        <w:pStyle w:val="Pquestiontextpartsa"/>
      </w:pPr>
    </w:p>
    <w:p w14:paraId="65C2F6D4" w14:textId="77777777" w:rsidR="00136E38" w:rsidRDefault="00136E38" w:rsidP="00AC373F">
      <w:pPr>
        <w:pStyle w:val="Pquestiontextpartsa"/>
      </w:pPr>
    </w:p>
    <w:p w14:paraId="580DD06B" w14:textId="6D38B68B" w:rsidR="009D4011" w:rsidRDefault="009D4011" w:rsidP="00AC373F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660FE">
        <w:rPr>
          <w:rStyle w:val="Cquestionpartlabelbold"/>
        </w:rPr>
        <w:t>)</w:t>
      </w:r>
      <w:r w:rsidRPr="000660FE">
        <w:tab/>
      </w:r>
      <w:r w:rsidR="00830E71" w:rsidRPr="004C3FD1">
        <w:t>Calculate the total distance walked by Houda. Calculate the total distance walked by Jose. Who walked further and by what distance?</w:t>
      </w:r>
    </w:p>
    <w:p w14:paraId="26599B4B" w14:textId="77777777" w:rsidR="004B23F8" w:rsidRDefault="004B23F8" w:rsidP="00AC373F">
      <w:pPr>
        <w:pStyle w:val="Pquestiontextpartsa"/>
      </w:pPr>
    </w:p>
    <w:p w14:paraId="4AEEFDA3" w14:textId="77777777" w:rsidR="004B23F8" w:rsidRDefault="004B23F8" w:rsidP="00AC373F">
      <w:pPr>
        <w:pStyle w:val="Pquestiontextpartsa"/>
      </w:pPr>
    </w:p>
    <w:p w14:paraId="28B616C0" w14:textId="77777777" w:rsidR="00CD2DEF" w:rsidRDefault="00CD2DEF" w:rsidP="00AC373F">
      <w:pPr>
        <w:pStyle w:val="Pquestiontextpartsa"/>
      </w:pPr>
    </w:p>
    <w:p w14:paraId="03841C7A" w14:textId="77777777" w:rsidR="00136E38" w:rsidRPr="00031775" w:rsidRDefault="00136E38" w:rsidP="00AC373F">
      <w:pPr>
        <w:pStyle w:val="Pquestiontextpartsa"/>
      </w:pPr>
    </w:p>
    <w:p w14:paraId="25017FE6" w14:textId="5EC029DA" w:rsidR="009D4011" w:rsidRPr="00031775" w:rsidRDefault="009D4011" w:rsidP="00AC373F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660FE">
        <w:rPr>
          <w:rStyle w:val="Cquestionpartlabelbold"/>
        </w:rPr>
        <w:t>)</w:t>
      </w:r>
      <w:r w:rsidRPr="000660FE">
        <w:tab/>
      </w:r>
      <w:r w:rsidR="00830E71" w:rsidRPr="004C3FD1">
        <w:t xml:space="preserve">If a straight line is drawn from </w:t>
      </w:r>
      <w:r w:rsidR="00830E71">
        <w:t>p</w:t>
      </w:r>
      <w:r w:rsidR="00830E71" w:rsidRPr="004C3FD1">
        <w:t xml:space="preserve">oint A to </w:t>
      </w:r>
      <w:r w:rsidR="00830E71">
        <w:t>p</w:t>
      </w:r>
      <w:r w:rsidR="00830E71" w:rsidRPr="004C3FD1">
        <w:t>oint B, what is the length of this line?</w:t>
      </w:r>
    </w:p>
    <w:p w14:paraId="4D85300E" w14:textId="77777777" w:rsidR="004B23F8" w:rsidRDefault="004B23F8" w:rsidP="00AC373F">
      <w:pPr>
        <w:pStyle w:val="Pquestiontextpartsa"/>
        <w:rPr>
          <w:rStyle w:val="Cquestionpartlabelbold"/>
        </w:rPr>
      </w:pPr>
    </w:p>
    <w:p w14:paraId="09915AC3" w14:textId="77777777" w:rsidR="004B23F8" w:rsidRDefault="004B23F8" w:rsidP="00AC373F">
      <w:pPr>
        <w:pStyle w:val="Pquestiontextpartsa"/>
        <w:rPr>
          <w:rStyle w:val="Cquestionpartlabelbold"/>
        </w:rPr>
      </w:pPr>
    </w:p>
    <w:p w14:paraId="6C939438" w14:textId="77777777" w:rsidR="00CD2DEF" w:rsidRDefault="00CD2DEF" w:rsidP="00AC373F">
      <w:pPr>
        <w:pStyle w:val="Pquestiontextpartsa"/>
        <w:rPr>
          <w:rStyle w:val="Cquestionpartlabelbold"/>
        </w:rPr>
      </w:pPr>
    </w:p>
    <w:p w14:paraId="7E4538A7" w14:textId="77777777" w:rsidR="00136E38" w:rsidRDefault="00136E38" w:rsidP="00AC373F">
      <w:pPr>
        <w:pStyle w:val="Pquestiontextpartsa"/>
        <w:rPr>
          <w:rStyle w:val="Cquestionpartlabelbold"/>
        </w:rPr>
      </w:pPr>
    </w:p>
    <w:p w14:paraId="45946B07" w14:textId="5AFD3C1D" w:rsidR="009D4011" w:rsidRPr="00031775" w:rsidRDefault="009D4011" w:rsidP="00AC373F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d</w:t>
      </w:r>
      <w:r w:rsidRPr="000660FE">
        <w:rPr>
          <w:rStyle w:val="Cquestionpartlabelbold"/>
        </w:rPr>
        <w:t>)</w:t>
      </w:r>
      <w:r w:rsidRPr="000660FE">
        <w:tab/>
      </w:r>
      <w:r w:rsidR="00830E71" w:rsidRPr="004C3FD1">
        <w:t xml:space="preserve">If a straight line is drawn from </w:t>
      </w:r>
      <w:r w:rsidR="00830E71">
        <w:t>p</w:t>
      </w:r>
      <w:r w:rsidR="00830E71" w:rsidRPr="004C3FD1">
        <w:t xml:space="preserve">oint C to </w:t>
      </w:r>
      <w:r w:rsidR="00830E71">
        <w:t>p</w:t>
      </w:r>
      <w:r w:rsidR="00830E71" w:rsidRPr="004C3FD1">
        <w:t>oint B, what is the length of this line?</w:t>
      </w:r>
    </w:p>
    <w:p w14:paraId="28539DDE" w14:textId="77777777" w:rsidR="004B23F8" w:rsidRDefault="004B23F8" w:rsidP="00AC373F">
      <w:pPr>
        <w:pStyle w:val="Pquestiontextpartsa"/>
        <w:rPr>
          <w:rStyle w:val="Cquestionpartlabelbold"/>
        </w:rPr>
      </w:pPr>
    </w:p>
    <w:p w14:paraId="74AA2BB1" w14:textId="77777777" w:rsidR="00CD2DEF" w:rsidRDefault="00CD2DEF" w:rsidP="00AC373F">
      <w:pPr>
        <w:pStyle w:val="Pquestiontextpartsa"/>
        <w:rPr>
          <w:rStyle w:val="Cquestionpartlabelbold"/>
        </w:rPr>
      </w:pPr>
    </w:p>
    <w:p w14:paraId="2ADC1BE0" w14:textId="77777777" w:rsidR="004B23F8" w:rsidRDefault="004B23F8" w:rsidP="00AC373F">
      <w:pPr>
        <w:pStyle w:val="Pquestiontextpartsa"/>
        <w:rPr>
          <w:rStyle w:val="Cquestionpartlabelbold"/>
        </w:rPr>
      </w:pPr>
    </w:p>
    <w:p w14:paraId="409B51AF" w14:textId="77777777" w:rsidR="00136E38" w:rsidRDefault="00136E38" w:rsidP="00AC373F">
      <w:pPr>
        <w:pStyle w:val="Pquestiontextpartsa"/>
        <w:rPr>
          <w:rStyle w:val="Cquestionpartlabelbold"/>
        </w:rPr>
      </w:pPr>
    </w:p>
    <w:p w14:paraId="69DAC887" w14:textId="07C52416" w:rsidR="009D4011" w:rsidRDefault="009D4011" w:rsidP="00AC373F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e</w:t>
      </w:r>
      <w:r w:rsidRPr="000660FE">
        <w:rPr>
          <w:rStyle w:val="Cquestionpartlabelbold"/>
        </w:rPr>
        <w:t>)</w:t>
      </w:r>
      <w:r w:rsidRPr="000660FE">
        <w:tab/>
      </w:r>
      <w:r w:rsidR="00830E71" w:rsidRPr="004C3FD1">
        <w:t>Use your previous two answers to determine which shop (ice-cream or video games) is closer to school and how much closer it is.</w:t>
      </w:r>
    </w:p>
    <w:p w14:paraId="0DB6610E" w14:textId="77777777" w:rsidR="00CD2DEF" w:rsidRDefault="00CD2DEF">
      <w:pPr>
        <w:rPr>
          <w:rFonts w:asciiTheme="minorHAnsi" w:hAnsiTheme="minorHAnsi"/>
          <w:b/>
        </w:rPr>
      </w:pPr>
      <w:r>
        <w:br w:type="page"/>
      </w:r>
    </w:p>
    <w:p w14:paraId="2AF205FB" w14:textId="70F54DCB" w:rsidR="00830E71" w:rsidRDefault="00830E71" w:rsidP="00830E71">
      <w:pPr>
        <w:pStyle w:val="Pquestionheadingsx"/>
      </w:pPr>
      <w:r>
        <w:lastRenderedPageBreak/>
        <w:t>Question 25</w:t>
      </w:r>
      <w:r>
        <w:tab/>
      </w:r>
      <w:r w:rsidR="00C44C37">
        <w:rPr>
          <w:rStyle w:val="Cmarkslabel"/>
        </w:rPr>
        <w:t xml:space="preserve">9 </w:t>
      </w:r>
      <w:r w:rsidRPr="001B433F">
        <w:rPr>
          <w:rStyle w:val="Cmarkslabel"/>
        </w:rPr>
        <w:t>marks</w:t>
      </w:r>
      <w:r>
        <w:tab/>
        <w:t>[2.3, 2.4]</w:t>
      </w:r>
    </w:p>
    <w:p w14:paraId="1A17679D" w14:textId="083AD527" w:rsidR="00830E71" w:rsidRDefault="00830E71" w:rsidP="00830E71">
      <w:pPr>
        <w:pStyle w:val="Pquestiontextmainstem"/>
        <w:keepNext/>
      </w:pPr>
      <w:r w:rsidRPr="00B47BF7">
        <w:t>Giuseppe is designing a new wooden gate as shown. The diagonals will be constructed using wire.</w:t>
      </w:r>
    </w:p>
    <w:p w14:paraId="26900D21" w14:textId="77777777" w:rsidR="00830E71" w:rsidRDefault="00830E71" w:rsidP="00830E71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0ECB682D" wp14:editId="2C684464">
            <wp:extent cx="1647825" cy="1485900"/>
            <wp:effectExtent l="0" t="0" r="9525" b="0"/>
            <wp:docPr id="11" name="Picture 11" descr="ACPM9_PR_2_31tsa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PM9_PR_2_31tsa copy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0FE">
        <w:rPr>
          <w:rStyle w:val="Cquestionpartlabelbold"/>
        </w:rPr>
        <w:t xml:space="preserve"> </w:t>
      </w:r>
    </w:p>
    <w:p w14:paraId="21997986" w14:textId="16ECD227" w:rsidR="00136E38" w:rsidRDefault="00830E71" w:rsidP="00830E71">
      <w:pPr>
        <w:pStyle w:val="Pquestiontextpartsa"/>
      </w:pPr>
      <w:r w:rsidRPr="000660FE">
        <w:rPr>
          <w:rStyle w:val="Cquestionpartlabelbold"/>
        </w:rPr>
        <w:t>(a)</w:t>
      </w:r>
      <w:r w:rsidRPr="000660FE">
        <w:tab/>
      </w:r>
      <w:r w:rsidR="00AD68D2" w:rsidRPr="00AD68D2">
        <w:t xml:space="preserve">Calculate the value of </w:t>
      </w:r>
      <w:r w:rsidR="00AD68D2" w:rsidRPr="00993944">
        <w:rPr>
          <w:i/>
        </w:rPr>
        <w:t>m</w:t>
      </w:r>
      <w:r w:rsidR="00AD68D2" w:rsidRPr="00AD68D2">
        <w:t>, to the nearest millimetre.</w:t>
      </w:r>
    </w:p>
    <w:p w14:paraId="015FD89E" w14:textId="77777777" w:rsidR="00CD2DEF" w:rsidRDefault="00CD2DEF" w:rsidP="00830E71">
      <w:pPr>
        <w:pStyle w:val="Pquestiontextpartsa"/>
      </w:pPr>
    </w:p>
    <w:p w14:paraId="5505CC96" w14:textId="77777777" w:rsidR="00CD2DEF" w:rsidRDefault="00CD2DEF" w:rsidP="00830E71">
      <w:pPr>
        <w:pStyle w:val="Pquestiontextpartsa"/>
      </w:pPr>
    </w:p>
    <w:p w14:paraId="1646CF5A" w14:textId="121F545B" w:rsidR="00AD68D2" w:rsidRDefault="00AD68D2" w:rsidP="00830E71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660FE">
        <w:rPr>
          <w:rStyle w:val="Cquestionpartlabelbold"/>
        </w:rPr>
        <w:t>)</w:t>
      </w:r>
      <w:r w:rsidRPr="000660FE">
        <w:tab/>
      </w:r>
      <w:r w:rsidRPr="00AD68D2">
        <w:t xml:space="preserve">Calculate the value of </w:t>
      </w:r>
      <w:r w:rsidRPr="00AD68D2">
        <w:rPr>
          <w:i/>
        </w:rPr>
        <w:t>n</w:t>
      </w:r>
      <w:r w:rsidRPr="00AD68D2">
        <w:t>.</w:t>
      </w:r>
    </w:p>
    <w:p w14:paraId="5A867042" w14:textId="77777777" w:rsidR="00CD2DEF" w:rsidRDefault="00CD2DEF" w:rsidP="00830E71">
      <w:pPr>
        <w:pStyle w:val="Pquestiontextpartsa"/>
      </w:pPr>
    </w:p>
    <w:p w14:paraId="728D6A24" w14:textId="77777777" w:rsidR="00CD2DEF" w:rsidRDefault="00CD2DEF" w:rsidP="00830E71">
      <w:pPr>
        <w:pStyle w:val="Pquestiontextpartsa"/>
      </w:pPr>
    </w:p>
    <w:p w14:paraId="4F0C9691" w14:textId="5C778EB0" w:rsidR="00AD68D2" w:rsidRDefault="00AD68D2" w:rsidP="00AD68D2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660FE">
        <w:rPr>
          <w:rStyle w:val="Cquestionpartlabelbold"/>
        </w:rPr>
        <w:t>)</w:t>
      </w:r>
      <w:r w:rsidRPr="000660FE">
        <w:tab/>
      </w:r>
      <w:r w:rsidRPr="00B47BF7">
        <w:t xml:space="preserve">Calculate the total area of wood needed for the gate, to </w:t>
      </w:r>
      <w:r>
        <w:t xml:space="preserve">2 </w:t>
      </w:r>
      <w:r w:rsidRPr="00B47BF7">
        <w:t>decimal places.</w:t>
      </w:r>
    </w:p>
    <w:p w14:paraId="362DE2EF" w14:textId="77777777" w:rsidR="00CD2DEF" w:rsidRDefault="00CD2DEF" w:rsidP="00AD68D2">
      <w:pPr>
        <w:pStyle w:val="Pquestiontextpartsa"/>
      </w:pPr>
    </w:p>
    <w:p w14:paraId="1967CE68" w14:textId="77777777" w:rsidR="00CD2DEF" w:rsidRDefault="00CD2DEF" w:rsidP="00AD68D2">
      <w:pPr>
        <w:pStyle w:val="Pquestiontextpartsa"/>
      </w:pPr>
    </w:p>
    <w:p w14:paraId="3E662E9E" w14:textId="77777777" w:rsidR="00CD2DEF" w:rsidRDefault="00CD2DEF" w:rsidP="00AD68D2">
      <w:pPr>
        <w:pStyle w:val="Pquestiontextpartsa"/>
      </w:pPr>
    </w:p>
    <w:p w14:paraId="71173E22" w14:textId="77777777" w:rsidR="00CD2DEF" w:rsidRDefault="00CD2DEF" w:rsidP="00AD68D2">
      <w:pPr>
        <w:pStyle w:val="Pquestiontextpartsa"/>
      </w:pPr>
    </w:p>
    <w:p w14:paraId="5C22FA31" w14:textId="3B3CCA18" w:rsidR="00AD68D2" w:rsidRDefault="00AD68D2" w:rsidP="00AD68D2">
      <w:pPr>
        <w:pStyle w:val="Pquestiontextpartsa"/>
      </w:pPr>
      <w:r w:rsidRPr="000660FE">
        <w:rPr>
          <w:rStyle w:val="Cquestionpartlabelbold"/>
        </w:rPr>
        <w:t>(</w:t>
      </w:r>
      <w:r>
        <w:rPr>
          <w:rStyle w:val="Cquestionpartlabelbold"/>
        </w:rPr>
        <w:t>d</w:t>
      </w:r>
      <w:r w:rsidRPr="000660FE">
        <w:rPr>
          <w:rStyle w:val="Cquestionpartlabelbold"/>
        </w:rPr>
        <w:t>)</w:t>
      </w:r>
      <w:r w:rsidRPr="000660FE">
        <w:tab/>
      </w:r>
      <w:r w:rsidRPr="00AD68D2">
        <w:t>If wood costs $11.20 per square metre and Giuseppe decides to buy an extra 10% of wood to allow for mistakes, determine the total amount of money Giuseppe will spend on wood.</w:t>
      </w:r>
    </w:p>
    <w:p w14:paraId="71A9E474" w14:textId="77777777" w:rsidR="00AD68D2" w:rsidRDefault="00AD68D2" w:rsidP="00AD68D2">
      <w:pPr>
        <w:pStyle w:val="Pquestiontextpartsa"/>
      </w:pPr>
    </w:p>
    <w:p w14:paraId="56F3DB22" w14:textId="77777777" w:rsidR="00AD68D2" w:rsidRDefault="00AD68D2" w:rsidP="00830E71">
      <w:pPr>
        <w:pStyle w:val="Pquestiontextpartsa"/>
      </w:pPr>
    </w:p>
    <w:p w14:paraId="17D7C015" w14:textId="77777777" w:rsidR="00136E38" w:rsidRDefault="00136E38" w:rsidP="009D4011">
      <w:pPr>
        <w:pStyle w:val="Pquestiontextpartsa"/>
      </w:pPr>
    </w:p>
    <w:p w14:paraId="4AF09429" w14:textId="77777777" w:rsidR="00136E38" w:rsidRPr="00031775" w:rsidRDefault="00136E38" w:rsidP="009D4011">
      <w:pPr>
        <w:pStyle w:val="Pquestiontextpartsa"/>
      </w:pPr>
    </w:p>
    <w:p w14:paraId="08EB2C6B" w14:textId="4DDB6860" w:rsidR="001B433F" w:rsidRDefault="001B433F" w:rsidP="001B433F">
      <w:pPr>
        <w:pStyle w:val="Psectionresults"/>
      </w:pPr>
      <w:r>
        <w:t xml:space="preserve">Extended answer results: ___ / </w:t>
      </w:r>
      <w:r w:rsidR="0047379C">
        <w:t>23</w:t>
      </w:r>
    </w:p>
    <w:p w14:paraId="4113AF35" w14:textId="204F3B82" w:rsidR="001B433F" w:rsidRDefault="001B433F" w:rsidP="001B433F">
      <w:pPr>
        <w:pStyle w:val="Psectionresults"/>
      </w:pPr>
      <w:r>
        <w:t xml:space="preserve">TOTAL test results: ___ / </w:t>
      </w:r>
      <w:r w:rsidR="0047379C">
        <w:t>64</w:t>
      </w:r>
    </w:p>
    <w:sectPr w:rsidR="001B433F" w:rsidSect="003C1799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C6659" w14:textId="77777777" w:rsidR="00F97AE2" w:rsidRDefault="00F97AE2" w:rsidP="00B91E57">
      <w:r>
        <w:separator/>
      </w:r>
    </w:p>
  </w:endnote>
  <w:endnote w:type="continuationSeparator" w:id="0">
    <w:p w14:paraId="1A34BDE2" w14:textId="77777777" w:rsidR="00F97AE2" w:rsidRDefault="00F97AE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496C" w14:textId="77777777" w:rsidR="00AA7ED5" w:rsidRDefault="00AA7ED5" w:rsidP="00B91E57">
    <w:pPr>
      <w:pStyle w:val="Pfootertext"/>
    </w:pPr>
  </w:p>
  <w:p w14:paraId="3D848D7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D2DE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1596B" w14:textId="77777777" w:rsidR="00A8741D" w:rsidRDefault="00A8741D" w:rsidP="00A8741D">
    <w:pPr>
      <w:pStyle w:val="Pfootertext"/>
    </w:pPr>
  </w:p>
  <w:p w14:paraId="7C7036B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D2DE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0092B" w14:textId="77777777" w:rsidR="00F97AE2" w:rsidRDefault="00F97AE2" w:rsidP="00B91E57">
      <w:r>
        <w:separator/>
      </w:r>
    </w:p>
  </w:footnote>
  <w:footnote w:type="continuationSeparator" w:id="0">
    <w:p w14:paraId="5A5B33F9" w14:textId="77777777" w:rsidR="00F97AE2" w:rsidRDefault="00F97AE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EF85A" w14:textId="2CB6561E" w:rsidR="00B91E57" w:rsidRDefault="00CD2DEF" w:rsidP="00A8741D">
    <w:pPr>
      <w:pStyle w:val="Pheadertext"/>
    </w:pPr>
    <w:r>
      <w:t xml:space="preserve">Pearson Mathematics </w:t>
    </w:r>
    <w:r w:rsidR="00F9348D">
      <w:t>9</w:t>
    </w:r>
    <w:r>
      <w:t xml:space="preserve">  </w:t>
    </w:r>
    <w:r w:rsidR="00B91E57">
      <w:t xml:space="preserve">  </w:t>
    </w:r>
    <w:r w:rsidR="00F257E4">
      <w:t>Pythagoras’ theorem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F9348D">
      <w:t>A</w:t>
    </w:r>
  </w:p>
  <w:p w14:paraId="222A6911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5D1AA" w14:textId="291A8328" w:rsidR="00A8741D" w:rsidRDefault="00CD2DEF" w:rsidP="00A8741D">
    <w:pPr>
      <w:pStyle w:val="Pheadertext"/>
    </w:pPr>
    <w:r>
      <w:t>Pearson Mathematics</w:t>
    </w:r>
    <w:r w:rsidR="00A8741D">
      <w:t xml:space="preserve"> </w:t>
    </w:r>
    <w:r w:rsidR="000019E9">
      <w:t>9</w:t>
    </w:r>
    <w:r>
      <w:t xml:space="preserve">  </w:t>
    </w:r>
    <w:r w:rsidR="00A8741D">
      <w:t xml:space="preserve">  </w:t>
    </w:r>
    <w:r w:rsidR="00A8741D">
      <w:tab/>
      <w:t xml:space="preserve">Name: </w:t>
    </w:r>
    <w:r w:rsidR="00A8741D">
      <w:tab/>
    </w:r>
  </w:p>
  <w:p w14:paraId="7C095859" w14:textId="7926590A" w:rsidR="00A8741D" w:rsidRPr="00A8741D" w:rsidRDefault="00CD2DEF" w:rsidP="00A8741D">
    <w:pPr>
      <w:pStyle w:val="Pheadertext"/>
    </w:pPr>
    <w:r>
      <w:t xml:space="preserve">Pythagoras’ theorem — </w:t>
    </w:r>
    <w:r w:rsidRPr="00F85EEB">
      <w:t xml:space="preserve">Test </w:t>
    </w:r>
    <w:r>
      <w:t>A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1A763E"/>
    <w:multiLevelType w:val="hybridMultilevel"/>
    <w:tmpl w:val="CDEC6EAE"/>
    <w:lvl w:ilvl="0" w:tplc="C2749236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9E9"/>
    <w:rsid w:val="00012AC8"/>
    <w:rsid w:val="000135C2"/>
    <w:rsid w:val="00017D54"/>
    <w:rsid w:val="00031775"/>
    <w:rsid w:val="0003306F"/>
    <w:rsid w:val="00033C5C"/>
    <w:rsid w:val="000407AC"/>
    <w:rsid w:val="000417E0"/>
    <w:rsid w:val="00052D5F"/>
    <w:rsid w:val="00057492"/>
    <w:rsid w:val="00062A9B"/>
    <w:rsid w:val="00062B27"/>
    <w:rsid w:val="00064993"/>
    <w:rsid w:val="000660FE"/>
    <w:rsid w:val="00066722"/>
    <w:rsid w:val="00076BF9"/>
    <w:rsid w:val="00082AD0"/>
    <w:rsid w:val="00090B15"/>
    <w:rsid w:val="00094B98"/>
    <w:rsid w:val="000C4CB1"/>
    <w:rsid w:val="000C6C56"/>
    <w:rsid w:val="000D4B89"/>
    <w:rsid w:val="000F52E2"/>
    <w:rsid w:val="00107249"/>
    <w:rsid w:val="00114E72"/>
    <w:rsid w:val="00121EAB"/>
    <w:rsid w:val="001249D4"/>
    <w:rsid w:val="00133398"/>
    <w:rsid w:val="00136289"/>
    <w:rsid w:val="00136E38"/>
    <w:rsid w:val="00143805"/>
    <w:rsid w:val="00153C7C"/>
    <w:rsid w:val="00153D24"/>
    <w:rsid w:val="001605F8"/>
    <w:rsid w:val="00160C54"/>
    <w:rsid w:val="00180D86"/>
    <w:rsid w:val="001B433F"/>
    <w:rsid w:val="001C4DB3"/>
    <w:rsid w:val="001E5737"/>
    <w:rsid w:val="001F3755"/>
    <w:rsid w:val="001F3D5E"/>
    <w:rsid w:val="00205ABB"/>
    <w:rsid w:val="00223001"/>
    <w:rsid w:val="00233600"/>
    <w:rsid w:val="002509BC"/>
    <w:rsid w:val="002635BA"/>
    <w:rsid w:val="002914BC"/>
    <w:rsid w:val="0029660A"/>
    <w:rsid w:val="0029665F"/>
    <w:rsid w:val="002A6023"/>
    <w:rsid w:val="002A61AB"/>
    <w:rsid w:val="002C0D5B"/>
    <w:rsid w:val="002C3C99"/>
    <w:rsid w:val="002C5286"/>
    <w:rsid w:val="002D2E83"/>
    <w:rsid w:val="002E0784"/>
    <w:rsid w:val="002E154B"/>
    <w:rsid w:val="002F179A"/>
    <w:rsid w:val="00307A48"/>
    <w:rsid w:val="00307F32"/>
    <w:rsid w:val="00311FAA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2991"/>
    <w:rsid w:val="00374306"/>
    <w:rsid w:val="00376745"/>
    <w:rsid w:val="0039270F"/>
    <w:rsid w:val="00393ADE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61B6"/>
    <w:rsid w:val="00420B07"/>
    <w:rsid w:val="0043227F"/>
    <w:rsid w:val="004400B6"/>
    <w:rsid w:val="00452041"/>
    <w:rsid w:val="004529D6"/>
    <w:rsid w:val="00456CE0"/>
    <w:rsid w:val="00457310"/>
    <w:rsid w:val="0046226B"/>
    <w:rsid w:val="00464A71"/>
    <w:rsid w:val="00472CCA"/>
    <w:rsid w:val="0047379C"/>
    <w:rsid w:val="0047471D"/>
    <w:rsid w:val="0048344D"/>
    <w:rsid w:val="00485A37"/>
    <w:rsid w:val="004A1C99"/>
    <w:rsid w:val="004A5DD5"/>
    <w:rsid w:val="004B23F8"/>
    <w:rsid w:val="004C23FF"/>
    <w:rsid w:val="004C5E1E"/>
    <w:rsid w:val="004D01B5"/>
    <w:rsid w:val="004D24DE"/>
    <w:rsid w:val="004D3645"/>
    <w:rsid w:val="004F03F0"/>
    <w:rsid w:val="004F5839"/>
    <w:rsid w:val="004F59F5"/>
    <w:rsid w:val="00500FAC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B609B"/>
    <w:rsid w:val="005C1799"/>
    <w:rsid w:val="005C2DB7"/>
    <w:rsid w:val="005C6EE5"/>
    <w:rsid w:val="005D635B"/>
    <w:rsid w:val="00604D55"/>
    <w:rsid w:val="00606690"/>
    <w:rsid w:val="0060765D"/>
    <w:rsid w:val="00607F60"/>
    <w:rsid w:val="00617BEA"/>
    <w:rsid w:val="006205CF"/>
    <w:rsid w:val="006315DD"/>
    <w:rsid w:val="00665AA1"/>
    <w:rsid w:val="0066782B"/>
    <w:rsid w:val="00670064"/>
    <w:rsid w:val="006B11DE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30E71"/>
    <w:rsid w:val="00842378"/>
    <w:rsid w:val="008453BA"/>
    <w:rsid w:val="00851029"/>
    <w:rsid w:val="00854D64"/>
    <w:rsid w:val="0085608B"/>
    <w:rsid w:val="00861454"/>
    <w:rsid w:val="00872A57"/>
    <w:rsid w:val="00873557"/>
    <w:rsid w:val="00883D65"/>
    <w:rsid w:val="00887F5C"/>
    <w:rsid w:val="008A06F7"/>
    <w:rsid w:val="008A2708"/>
    <w:rsid w:val="008A4B9D"/>
    <w:rsid w:val="008B5DC2"/>
    <w:rsid w:val="008C44CE"/>
    <w:rsid w:val="008D3E39"/>
    <w:rsid w:val="008E21AF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72C40"/>
    <w:rsid w:val="009829F5"/>
    <w:rsid w:val="009841D7"/>
    <w:rsid w:val="009906C8"/>
    <w:rsid w:val="00993944"/>
    <w:rsid w:val="00997C2A"/>
    <w:rsid w:val="00997C68"/>
    <w:rsid w:val="009A1BB3"/>
    <w:rsid w:val="009A776D"/>
    <w:rsid w:val="009C1F04"/>
    <w:rsid w:val="009C3377"/>
    <w:rsid w:val="009C3766"/>
    <w:rsid w:val="009D03D9"/>
    <w:rsid w:val="009D4011"/>
    <w:rsid w:val="009E0478"/>
    <w:rsid w:val="009F2FC5"/>
    <w:rsid w:val="00A05B0C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C373F"/>
    <w:rsid w:val="00AC52BA"/>
    <w:rsid w:val="00AD2442"/>
    <w:rsid w:val="00AD4FD5"/>
    <w:rsid w:val="00AD68D2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94EB3"/>
    <w:rsid w:val="00BB3052"/>
    <w:rsid w:val="00BB572C"/>
    <w:rsid w:val="00BB745A"/>
    <w:rsid w:val="00BB7A96"/>
    <w:rsid w:val="00BC28AD"/>
    <w:rsid w:val="00BD08D5"/>
    <w:rsid w:val="00BE2FD0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44C37"/>
    <w:rsid w:val="00C44EDA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2DEB"/>
    <w:rsid w:val="00CC7D1F"/>
    <w:rsid w:val="00CD00EA"/>
    <w:rsid w:val="00CD2DEF"/>
    <w:rsid w:val="00CE2DDA"/>
    <w:rsid w:val="00CF0C64"/>
    <w:rsid w:val="00CF4A87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4ACA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4F50"/>
    <w:rsid w:val="00E96EDA"/>
    <w:rsid w:val="00EA305E"/>
    <w:rsid w:val="00EA3341"/>
    <w:rsid w:val="00EB0157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57E4"/>
    <w:rsid w:val="00F279DF"/>
    <w:rsid w:val="00F41913"/>
    <w:rsid w:val="00F47347"/>
    <w:rsid w:val="00F5599A"/>
    <w:rsid w:val="00F80273"/>
    <w:rsid w:val="00F93270"/>
    <w:rsid w:val="00F9348D"/>
    <w:rsid w:val="00F97AE2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3A5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914BC"/>
    <w:pPr>
      <w:ind w:left="340" w:hanging="340"/>
    </w:pPr>
    <w:rPr>
      <w:szCs w:val="20"/>
    </w:rPr>
  </w:style>
  <w:style w:type="paragraph" w:customStyle="1" w:styleId="hangingindent0">
    <w:name w:val="hanging indent"/>
    <w:basedOn w:val="Normal"/>
    <w:rsid w:val="00EB0157"/>
    <w:pPr>
      <w:ind w:left="340" w:hanging="34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914BC"/>
    <w:pPr>
      <w:ind w:left="340" w:hanging="340"/>
    </w:pPr>
    <w:rPr>
      <w:szCs w:val="20"/>
    </w:rPr>
  </w:style>
  <w:style w:type="paragraph" w:customStyle="1" w:styleId="hangingindent0">
    <w:name w:val="hanging indent"/>
    <w:basedOn w:val="Normal"/>
    <w:rsid w:val="00EB0157"/>
    <w:pPr>
      <w:ind w:left="340" w:hanging="34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microsoft.com/office/2007/relationships/hdphoto" Target="media/hdphoto3.wdp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17.jpe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0.jpeg"/><Relationship Id="rId33" Type="http://schemas.microsoft.com/office/2007/relationships/hdphoto" Target="media/hdphoto4.wdp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29" Type="http://schemas.openxmlformats.org/officeDocument/2006/relationships/image" Target="media/image13.jpe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microsoft.com/office/2007/relationships/hdphoto" Target="media/hdphoto2.wdp"/><Relationship Id="rId32" Type="http://schemas.openxmlformats.org/officeDocument/2006/relationships/image" Target="media/image16.jpeg"/><Relationship Id="rId37" Type="http://schemas.openxmlformats.org/officeDocument/2006/relationships/image" Target="media/image19.jpe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8.jpe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5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microsoft.com/office/2007/relationships/hdphoto" Target="media/hdphoto1.wdp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microsoft.com/office/2007/relationships/hdphoto" Target="media/hdphoto5.wdp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51D4D-5AEE-4171-9CBA-63A58C74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231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Carruthers</dc:creator>
  <cp:lastModifiedBy>Tim Carruthers</cp:lastModifiedBy>
  <cp:revision>13</cp:revision>
  <cp:lastPrinted>2016-07-15T04:27:00Z</cp:lastPrinted>
  <dcterms:created xsi:type="dcterms:W3CDTF">2016-09-04T22:25:00Z</dcterms:created>
  <dcterms:modified xsi:type="dcterms:W3CDTF">2016-10-11T05:45:00Z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