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99"/>
        <w:gridCol w:w="902"/>
        <w:gridCol w:w="899"/>
        <w:gridCol w:w="897"/>
        <w:gridCol w:w="899"/>
        <w:gridCol w:w="901"/>
        <w:gridCol w:w="899"/>
        <w:gridCol w:w="898"/>
        <w:gridCol w:w="880"/>
      </w:tblGrid>
      <w:tr w:rsidR="00FF285B" w14:paraId="13E73058" w14:textId="6E35B5A7" w:rsidTr="002760FA">
        <w:tc>
          <w:tcPr>
            <w:tcW w:w="1126" w:type="dxa"/>
          </w:tcPr>
          <w:p w14:paraId="7A0DF6C2" w14:textId="77777777" w:rsidR="00FF285B" w:rsidRDefault="00FF285B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99" w:type="dxa"/>
          </w:tcPr>
          <w:p w14:paraId="04C06572" w14:textId="77777777" w:rsidR="00FF285B" w:rsidRDefault="00FF285B" w:rsidP="00CC6FFF">
            <w:pPr>
              <w:pStyle w:val="Ptabletext"/>
            </w:pPr>
            <w:r>
              <w:t>1</w:t>
            </w:r>
          </w:p>
        </w:tc>
        <w:tc>
          <w:tcPr>
            <w:tcW w:w="902" w:type="dxa"/>
          </w:tcPr>
          <w:p w14:paraId="6400685B" w14:textId="77777777" w:rsidR="00FF285B" w:rsidRDefault="00FF285B" w:rsidP="00CC6FFF">
            <w:pPr>
              <w:pStyle w:val="Ptabletext"/>
            </w:pPr>
            <w:r>
              <w:t>2</w:t>
            </w:r>
          </w:p>
        </w:tc>
        <w:tc>
          <w:tcPr>
            <w:tcW w:w="899" w:type="dxa"/>
          </w:tcPr>
          <w:p w14:paraId="7EB04FC2" w14:textId="77777777" w:rsidR="00FF285B" w:rsidRDefault="00FF285B" w:rsidP="00CC6FFF">
            <w:pPr>
              <w:pStyle w:val="Ptabletext"/>
            </w:pPr>
            <w:r>
              <w:t>3</w:t>
            </w:r>
          </w:p>
        </w:tc>
        <w:tc>
          <w:tcPr>
            <w:tcW w:w="897" w:type="dxa"/>
          </w:tcPr>
          <w:p w14:paraId="4CF0CA79" w14:textId="77777777" w:rsidR="00FF285B" w:rsidRDefault="00FF285B" w:rsidP="00CC6FFF">
            <w:pPr>
              <w:pStyle w:val="Ptabletext"/>
            </w:pPr>
            <w:r>
              <w:t>4</w:t>
            </w:r>
          </w:p>
        </w:tc>
        <w:tc>
          <w:tcPr>
            <w:tcW w:w="899" w:type="dxa"/>
          </w:tcPr>
          <w:p w14:paraId="4C946DAE" w14:textId="77777777" w:rsidR="00FF285B" w:rsidRDefault="00FF285B" w:rsidP="00CC6FFF">
            <w:pPr>
              <w:pStyle w:val="Ptabletext"/>
            </w:pPr>
            <w:r>
              <w:t>5</w:t>
            </w:r>
          </w:p>
        </w:tc>
        <w:tc>
          <w:tcPr>
            <w:tcW w:w="901" w:type="dxa"/>
          </w:tcPr>
          <w:p w14:paraId="7540915C" w14:textId="77777777" w:rsidR="00FF285B" w:rsidRDefault="00FF285B" w:rsidP="00CC6FFF">
            <w:pPr>
              <w:pStyle w:val="Ptabletext"/>
            </w:pPr>
            <w:r>
              <w:t>6</w:t>
            </w:r>
          </w:p>
        </w:tc>
        <w:tc>
          <w:tcPr>
            <w:tcW w:w="899" w:type="dxa"/>
          </w:tcPr>
          <w:p w14:paraId="49157EDE" w14:textId="77777777" w:rsidR="00FF285B" w:rsidRDefault="00FF285B" w:rsidP="00CC6FFF">
            <w:pPr>
              <w:pStyle w:val="Ptabletext"/>
            </w:pPr>
            <w:r>
              <w:t>7</w:t>
            </w:r>
          </w:p>
        </w:tc>
        <w:tc>
          <w:tcPr>
            <w:tcW w:w="898" w:type="dxa"/>
          </w:tcPr>
          <w:p w14:paraId="58B0DBA5" w14:textId="77777777" w:rsidR="00FF285B" w:rsidRDefault="00FF285B" w:rsidP="00CC6FFF">
            <w:pPr>
              <w:pStyle w:val="Ptabletext"/>
            </w:pPr>
            <w:r>
              <w:t>8</w:t>
            </w:r>
          </w:p>
        </w:tc>
        <w:tc>
          <w:tcPr>
            <w:tcW w:w="880" w:type="dxa"/>
          </w:tcPr>
          <w:p w14:paraId="72188F6B" w14:textId="343470C3" w:rsidR="00FF285B" w:rsidRDefault="00FF285B" w:rsidP="00CC6FFF">
            <w:pPr>
              <w:pStyle w:val="Ptabletext"/>
            </w:pPr>
            <w:r>
              <w:t>9</w:t>
            </w:r>
          </w:p>
        </w:tc>
      </w:tr>
      <w:tr w:rsidR="00FF285B" w14:paraId="3D971522" w14:textId="53758CCD" w:rsidTr="002760FA">
        <w:tc>
          <w:tcPr>
            <w:tcW w:w="1126" w:type="dxa"/>
          </w:tcPr>
          <w:p w14:paraId="27366CEC" w14:textId="77777777" w:rsidR="00FF285B" w:rsidRDefault="00FF285B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899" w:type="dxa"/>
          </w:tcPr>
          <w:p w14:paraId="6DFD621D" w14:textId="2719DB8B" w:rsidR="00FF285B" w:rsidRDefault="00FF285B" w:rsidP="00CC6FFF">
            <w:pPr>
              <w:pStyle w:val="Ptabletext"/>
            </w:pPr>
            <w:r>
              <w:t>A</w:t>
            </w:r>
          </w:p>
        </w:tc>
        <w:tc>
          <w:tcPr>
            <w:tcW w:w="902" w:type="dxa"/>
          </w:tcPr>
          <w:p w14:paraId="2CA9DE35" w14:textId="77777777" w:rsidR="00FF285B" w:rsidRDefault="00FF285B" w:rsidP="00CC6FFF">
            <w:pPr>
              <w:pStyle w:val="Ptabletext"/>
            </w:pPr>
            <w:r>
              <w:t>D</w:t>
            </w:r>
          </w:p>
        </w:tc>
        <w:tc>
          <w:tcPr>
            <w:tcW w:w="899" w:type="dxa"/>
          </w:tcPr>
          <w:p w14:paraId="0BBE71D9" w14:textId="25149EB1" w:rsidR="00FF285B" w:rsidRDefault="00FF285B" w:rsidP="00CC6FFF">
            <w:pPr>
              <w:pStyle w:val="Ptabletext"/>
            </w:pPr>
            <w:r>
              <w:t>D</w:t>
            </w:r>
          </w:p>
        </w:tc>
        <w:tc>
          <w:tcPr>
            <w:tcW w:w="897" w:type="dxa"/>
          </w:tcPr>
          <w:p w14:paraId="24223619" w14:textId="4872AC65" w:rsidR="00FF285B" w:rsidRDefault="00FF285B" w:rsidP="00CC6FFF">
            <w:pPr>
              <w:pStyle w:val="Ptabletext"/>
            </w:pPr>
            <w:r>
              <w:t>C</w:t>
            </w:r>
          </w:p>
        </w:tc>
        <w:tc>
          <w:tcPr>
            <w:tcW w:w="899" w:type="dxa"/>
          </w:tcPr>
          <w:p w14:paraId="4F8233A0" w14:textId="77777777" w:rsidR="00FF285B" w:rsidRDefault="00FF285B" w:rsidP="00CC6FFF">
            <w:pPr>
              <w:pStyle w:val="Ptabletext"/>
            </w:pPr>
            <w:r>
              <w:t>A</w:t>
            </w:r>
          </w:p>
        </w:tc>
        <w:tc>
          <w:tcPr>
            <w:tcW w:w="901" w:type="dxa"/>
          </w:tcPr>
          <w:p w14:paraId="51035319" w14:textId="0659BD11" w:rsidR="00FF285B" w:rsidRDefault="00FF285B" w:rsidP="00CC6FFF">
            <w:pPr>
              <w:pStyle w:val="Ptabletext"/>
            </w:pPr>
            <w:r>
              <w:t>D</w:t>
            </w:r>
          </w:p>
        </w:tc>
        <w:tc>
          <w:tcPr>
            <w:tcW w:w="899" w:type="dxa"/>
          </w:tcPr>
          <w:p w14:paraId="0797B4FC" w14:textId="7416542E" w:rsidR="00FF285B" w:rsidRDefault="00FF285B" w:rsidP="00CC6FFF">
            <w:pPr>
              <w:pStyle w:val="Ptabletext"/>
            </w:pPr>
            <w:r>
              <w:t>C</w:t>
            </w:r>
          </w:p>
        </w:tc>
        <w:tc>
          <w:tcPr>
            <w:tcW w:w="898" w:type="dxa"/>
          </w:tcPr>
          <w:p w14:paraId="6206E549" w14:textId="3835DBF0" w:rsidR="00FF285B" w:rsidRDefault="00FF285B" w:rsidP="00CC6FFF">
            <w:pPr>
              <w:pStyle w:val="Ptabletext"/>
            </w:pPr>
            <w:r>
              <w:t>C</w:t>
            </w:r>
          </w:p>
        </w:tc>
        <w:tc>
          <w:tcPr>
            <w:tcW w:w="880" w:type="dxa"/>
          </w:tcPr>
          <w:p w14:paraId="2A68C6B0" w14:textId="322CB1FF" w:rsidR="00FF285B" w:rsidRDefault="00FF285B" w:rsidP="00CC6FFF">
            <w:pPr>
              <w:pStyle w:val="Ptabletext"/>
            </w:pPr>
            <w:r>
              <w:t>B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22B9DEEF" w:rsidR="00EF38CC" w:rsidRDefault="002760FA" w:rsidP="00B80E6D">
      <w:pPr>
        <w:pStyle w:val="Pquestionheadingmc1stafterhead"/>
      </w:pPr>
      <w:r>
        <w:t>Question 1</w:t>
      </w:r>
      <w:r>
        <w:tab/>
      </w:r>
      <w:r w:rsidR="00FF285B">
        <w:t>[6.</w:t>
      </w:r>
      <w:r w:rsidR="00EF38CC">
        <w:t>1]</w:t>
      </w:r>
    </w:p>
    <w:p w14:paraId="2F33F8A9" w14:textId="77777777" w:rsidR="00FF285B" w:rsidRPr="00E32F4A" w:rsidRDefault="00FF285B" w:rsidP="00FF285B">
      <w:pPr>
        <w:rPr>
          <w:rFonts w:ascii="Calibri" w:hAnsi="Calibri"/>
          <w:i/>
        </w:rPr>
      </w:pPr>
      <w:r w:rsidRPr="00E32F4A">
        <w:rPr>
          <w:rFonts w:ascii="Calibri" w:hAnsi="Calibri"/>
          <w:b/>
        </w:rPr>
        <w:t>A</w:t>
      </w:r>
    </w:p>
    <w:p w14:paraId="77D729E2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>q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i/>
        </w:rPr>
        <w:t>w</w:t>
      </w:r>
      <w:r w:rsidRPr="00E32F4A">
        <w:rPr>
          <w:rFonts w:ascii="Calibri" w:hAnsi="Calibri"/>
        </w:rPr>
        <w:t xml:space="preserve"> are in corresponding positions. </w:t>
      </w:r>
    </w:p>
    <w:p w14:paraId="40AC20FE" w14:textId="32F0FD5C" w:rsidR="001B433F" w:rsidRPr="005F6DAE" w:rsidRDefault="001B433F" w:rsidP="001B433F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 xml:space="preserve">Question </w:t>
      </w:r>
      <w:r w:rsidR="00EF38CC" w:rsidRPr="005F6DAE">
        <w:rPr>
          <w:rFonts w:ascii="Calibri" w:hAnsi="Calibri"/>
        </w:rPr>
        <w:t>2</w:t>
      </w:r>
      <w:r w:rsidR="002760FA"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[6.</w:t>
      </w:r>
      <w:r w:rsidR="00B300EA">
        <w:rPr>
          <w:rFonts w:ascii="Calibri" w:hAnsi="Calibri"/>
        </w:rPr>
        <w:t>1</w:t>
      </w:r>
      <w:r w:rsidRPr="005F6DAE">
        <w:rPr>
          <w:rFonts w:ascii="Calibri" w:hAnsi="Calibri"/>
        </w:rPr>
        <w:t>]</w:t>
      </w:r>
    </w:p>
    <w:p w14:paraId="654DF7F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D</w:t>
      </w:r>
    </w:p>
    <w:p w14:paraId="7B2E1C56" w14:textId="7949C3EB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Supplementary angles add to 180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.</w:t>
      </w:r>
    </w:p>
    <w:p w14:paraId="33020122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180 – 105 = 75</w:t>
      </w:r>
      <w:r w:rsidRPr="00E32F4A">
        <w:rPr>
          <w:rFonts w:ascii="Calibri" w:hAnsi="Calibri"/>
        </w:rPr>
        <w:sym w:font="Symbol" w:char="F0B0"/>
      </w:r>
    </w:p>
    <w:p w14:paraId="1FC851B0" w14:textId="34AEC294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3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B300EA">
        <w:rPr>
          <w:rFonts w:ascii="Calibri" w:hAnsi="Calibri"/>
        </w:rPr>
        <w:t>6.1</w:t>
      </w:r>
      <w:r w:rsidR="004E3FBA" w:rsidRPr="005F6DAE">
        <w:rPr>
          <w:rFonts w:ascii="Calibri" w:hAnsi="Calibri"/>
        </w:rPr>
        <w:t>]</w:t>
      </w:r>
    </w:p>
    <w:p w14:paraId="6358E231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  <w:b/>
        </w:rPr>
      </w:pPr>
      <w:r w:rsidRPr="00E32F4A">
        <w:rPr>
          <w:rFonts w:ascii="Calibri" w:hAnsi="Calibri"/>
          <w:b/>
        </w:rPr>
        <w:t>D</w:t>
      </w:r>
    </w:p>
    <w:p w14:paraId="63EA6D5B" w14:textId="74AB2D01" w:rsidR="00FF285B" w:rsidRPr="00E32F4A" w:rsidRDefault="00FF285B" w:rsidP="00FF285B">
      <w:pPr>
        <w:tabs>
          <w:tab w:val="right" w:pos="9213"/>
        </w:tabs>
        <w:rPr>
          <w:rFonts w:ascii="Calibri" w:eastAsia="MS Mincho" w:hAnsi="Calibri"/>
        </w:rPr>
      </w:pPr>
      <w:r w:rsidRPr="00E32F4A">
        <w:rPr>
          <w:rFonts w:ascii="Calibri" w:eastAsia="MS Mincho" w:hAnsi="Calibri"/>
          <w:i/>
        </w:rPr>
        <w:t>p</w:t>
      </w:r>
      <w:r w:rsidRPr="00481043">
        <w:rPr>
          <w:rFonts w:ascii="Calibri" w:eastAsia="MS Mincho" w:hAnsi="Calibri"/>
        </w:rPr>
        <w:t xml:space="preserve"> =</w:t>
      </w:r>
      <w:r w:rsidR="00481043">
        <w:rPr>
          <w:rFonts w:ascii="Calibri" w:eastAsia="MS Mincho" w:hAnsi="Calibri"/>
          <w:i/>
        </w:rPr>
        <w:t xml:space="preserve"> </w:t>
      </w:r>
      <w:r w:rsidRPr="00E32F4A">
        <w:rPr>
          <w:rFonts w:ascii="Calibri" w:eastAsia="MS Mincho" w:hAnsi="Calibri"/>
        </w:rPr>
        <w:t>110° (vertically opposite)</w:t>
      </w:r>
    </w:p>
    <w:p w14:paraId="33722A0E" w14:textId="65EA87A8" w:rsidR="00FF285B" w:rsidRPr="00481043" w:rsidRDefault="00FF285B" w:rsidP="00FF285B">
      <w:pPr>
        <w:tabs>
          <w:tab w:val="right" w:pos="9213"/>
        </w:tabs>
        <w:rPr>
          <w:rFonts w:ascii="Calibri" w:eastAsia="MS Mincho" w:hAnsi="Calibri"/>
          <w:lang w:val="es-ES"/>
        </w:rPr>
      </w:pPr>
      <w:r w:rsidRPr="00481043">
        <w:rPr>
          <w:rFonts w:ascii="Calibri" w:eastAsia="MS Mincho" w:hAnsi="Calibri"/>
          <w:i/>
          <w:lang w:val="es-ES"/>
        </w:rPr>
        <w:t>u</w:t>
      </w:r>
      <w:r w:rsidRPr="00481043">
        <w:rPr>
          <w:rFonts w:ascii="Calibri" w:eastAsia="MS Mincho" w:hAnsi="Calibri"/>
          <w:lang w:val="es-ES"/>
        </w:rPr>
        <w:t xml:space="preserve"> =</w:t>
      </w:r>
      <w:r w:rsidR="00481043" w:rsidRPr="00481043">
        <w:rPr>
          <w:rFonts w:ascii="Calibri" w:eastAsia="MS Mincho" w:hAnsi="Calibri"/>
          <w:i/>
          <w:lang w:val="es-ES"/>
        </w:rPr>
        <w:t xml:space="preserve"> </w:t>
      </w:r>
      <w:r w:rsidRPr="00481043">
        <w:rPr>
          <w:rFonts w:ascii="Calibri" w:eastAsia="MS Mincho" w:hAnsi="Calibri"/>
          <w:lang w:val="es-ES"/>
        </w:rPr>
        <w:t>70° (co-interior)</w:t>
      </w:r>
    </w:p>
    <w:p w14:paraId="3DC42770" w14:textId="71632174" w:rsidR="00FF285B" w:rsidRPr="00481043" w:rsidRDefault="00FF285B" w:rsidP="00FF285B">
      <w:pPr>
        <w:tabs>
          <w:tab w:val="right" w:pos="9213"/>
        </w:tabs>
        <w:rPr>
          <w:rFonts w:ascii="Calibri" w:hAnsi="Calibri"/>
          <w:b/>
          <w:lang w:val="es-ES"/>
        </w:rPr>
      </w:pPr>
      <w:r w:rsidRPr="00481043">
        <w:rPr>
          <w:rFonts w:ascii="Calibri" w:eastAsia="MS Mincho" w:hAnsi="Calibri"/>
          <w:i/>
          <w:lang w:val="es-ES"/>
        </w:rPr>
        <w:t>v</w:t>
      </w:r>
      <w:r w:rsidRPr="00481043">
        <w:rPr>
          <w:rFonts w:ascii="Calibri" w:eastAsia="MS Mincho" w:hAnsi="Calibri"/>
          <w:lang w:val="es-ES"/>
        </w:rPr>
        <w:t xml:space="preserve"> =</w:t>
      </w:r>
      <w:r w:rsidR="00481043" w:rsidRPr="00481043">
        <w:rPr>
          <w:rFonts w:ascii="Calibri" w:eastAsia="MS Mincho" w:hAnsi="Calibri"/>
          <w:i/>
          <w:lang w:val="es-ES"/>
        </w:rPr>
        <w:t xml:space="preserve"> </w:t>
      </w:r>
      <w:r w:rsidRPr="00481043">
        <w:rPr>
          <w:rFonts w:ascii="Calibri" w:eastAsia="MS Mincho" w:hAnsi="Calibri"/>
          <w:lang w:val="es-ES"/>
        </w:rPr>
        <w:t>110° (corresponding)</w:t>
      </w:r>
    </w:p>
    <w:p w14:paraId="177FB38E" w14:textId="239ED82B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4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B300EA">
        <w:rPr>
          <w:rFonts w:ascii="Calibri" w:hAnsi="Calibri"/>
        </w:rPr>
        <w:t>6.2</w:t>
      </w:r>
      <w:r w:rsidR="004E3FBA" w:rsidRPr="005F6DAE">
        <w:rPr>
          <w:rFonts w:ascii="Calibri" w:hAnsi="Calibri"/>
        </w:rPr>
        <w:t>]</w:t>
      </w:r>
    </w:p>
    <w:p w14:paraId="3E0A07BB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  <w:b/>
        </w:rPr>
      </w:pPr>
      <w:r w:rsidRPr="00E32F4A">
        <w:rPr>
          <w:rFonts w:ascii="Calibri" w:hAnsi="Calibri"/>
          <w:b/>
        </w:rPr>
        <w:t>C</w:t>
      </w:r>
    </w:p>
    <w:p w14:paraId="21D770C5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</w:rPr>
      </w:pPr>
      <w:r w:rsidRPr="00E32F4A">
        <w:rPr>
          <w:rFonts w:ascii="Calibri" w:hAnsi="Calibri"/>
        </w:rPr>
        <w:t>The hypotenuse is not given in this triangle so the right angle is just an included angle between the two pairs of equal sides. Therefore, the congruency test is SAS.</w:t>
      </w:r>
    </w:p>
    <w:p w14:paraId="2A35FDAC" w14:textId="62348571" w:rsidR="004E3FBA" w:rsidRDefault="002760FA" w:rsidP="004E3FBA">
      <w:pPr>
        <w:pStyle w:val="Pquestionheadingmc"/>
      </w:pPr>
      <w:r>
        <w:t>Question 5</w:t>
      </w:r>
      <w:r>
        <w:tab/>
      </w:r>
      <w:r w:rsidR="00FF285B">
        <w:t>[</w:t>
      </w:r>
      <w:r w:rsidR="00B300EA">
        <w:t>6.4,</w:t>
      </w:r>
      <w:r w:rsidR="00FF285B">
        <w:t>6.</w:t>
      </w:r>
      <w:r w:rsidR="004E3FBA">
        <w:t>5]</w:t>
      </w:r>
    </w:p>
    <w:p w14:paraId="5CBC1ED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A</w:t>
      </w:r>
    </w:p>
    <w:p w14:paraId="37F761F0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  <w:b/>
        </w:rPr>
      </w:pPr>
      <w:r w:rsidRPr="00E32F4A">
        <w:rPr>
          <w:rFonts w:ascii="Calibri" w:hAnsi="Calibri"/>
          <w:b/>
          <w:position w:val="-22"/>
        </w:rPr>
        <w:object w:dxaOrig="640" w:dyaOrig="600" w14:anchorId="4B2B7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75pt;height:29.9pt" o:ole="">
            <v:imagedata r:id="rId9" o:title=""/>
          </v:shape>
          <o:OLEObject Type="Embed" ProgID="Equation.DSMT4" ShapeID="_x0000_i1025" DrawAspect="Content" ObjectID="_1537773296" r:id="rId10"/>
        </w:object>
      </w:r>
    </w:p>
    <w:p w14:paraId="1C21D6C2" w14:textId="61E0CE75" w:rsidR="004E3FBA" w:rsidRDefault="002760FA" w:rsidP="004E3FBA">
      <w:pPr>
        <w:pStyle w:val="Pquestionheadingmc"/>
      </w:pPr>
      <w:r>
        <w:t>Question 6</w:t>
      </w:r>
      <w:r>
        <w:tab/>
      </w:r>
      <w:r w:rsidR="00FF285B">
        <w:t>[</w:t>
      </w:r>
      <w:r w:rsidR="00B300EA">
        <w:t>6.1,6.3</w:t>
      </w:r>
      <w:r w:rsidR="004E3FBA">
        <w:t>]</w:t>
      </w:r>
    </w:p>
    <w:p w14:paraId="67F3D889" w14:textId="77777777" w:rsidR="00FF285B" w:rsidRPr="00E32F4A" w:rsidRDefault="00FF285B" w:rsidP="00FF285B">
      <w:pPr>
        <w:rPr>
          <w:rFonts w:ascii="Calibri" w:hAnsi="Calibri"/>
          <w:b/>
        </w:rPr>
      </w:pPr>
      <w:r w:rsidRPr="00E32F4A">
        <w:rPr>
          <w:rFonts w:ascii="Calibri" w:hAnsi="Calibri"/>
          <w:b/>
        </w:rPr>
        <w:t>D</w:t>
      </w:r>
    </w:p>
    <w:p w14:paraId="10C6FD5A" w14:textId="6102864A" w:rsidR="00FF285B" w:rsidRPr="00E32F4A" w:rsidRDefault="00481043" w:rsidP="00FF285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</w:t>
      </w:r>
      <w:r w:rsidR="00FF285B" w:rsidRPr="00E32F4A">
        <w:rPr>
          <w:rFonts w:ascii="Calibri" w:hAnsi="Calibri"/>
          <w:color w:val="000000"/>
        </w:rPr>
        <w:t>o-in</w:t>
      </w:r>
      <w:r>
        <w:rPr>
          <w:rFonts w:ascii="Calibri" w:hAnsi="Calibri"/>
          <w:color w:val="000000"/>
        </w:rPr>
        <w:t>terior angles of parallel lines</w:t>
      </w:r>
    </w:p>
    <w:p w14:paraId="3CF229A8" w14:textId="77777777" w:rsidR="00FF285B" w:rsidRPr="00481043" w:rsidRDefault="00FF285B" w:rsidP="00FF285B">
      <w:pPr>
        <w:rPr>
          <w:rFonts w:ascii="Calibri" w:hAnsi="Calibri"/>
          <w:color w:val="000000"/>
        </w:rPr>
      </w:pPr>
      <w:r w:rsidRPr="00481043">
        <w:rPr>
          <w:rFonts w:ascii="Calibri" w:hAnsi="Calibri"/>
        </w:rPr>
        <w:t>180 – 120 = 60</w:t>
      </w:r>
      <w:r w:rsidRPr="00481043">
        <w:rPr>
          <w:rFonts w:ascii="Calibri" w:hAnsi="Calibri"/>
        </w:rPr>
        <w:sym w:font="Symbol" w:char="F0B0"/>
      </w:r>
      <w:r w:rsidRPr="00481043">
        <w:rPr>
          <w:rFonts w:ascii="Calibri" w:hAnsi="Calibri"/>
        </w:rPr>
        <w:t xml:space="preserve">                  </w:t>
      </w:r>
    </w:p>
    <w:p w14:paraId="6EA91BAA" w14:textId="7B361A6A" w:rsidR="004E3FBA" w:rsidRDefault="002760FA" w:rsidP="004E3FBA">
      <w:pPr>
        <w:pStyle w:val="Pquestionheadingmc"/>
      </w:pPr>
      <w:r>
        <w:t>Question 7</w:t>
      </w:r>
      <w:r>
        <w:tab/>
      </w:r>
      <w:r w:rsidR="00FF285B">
        <w:t>[</w:t>
      </w:r>
      <w:r w:rsidR="00481043">
        <w:t>6.</w:t>
      </w:r>
      <w:r w:rsidR="00B300EA">
        <w:t>3</w:t>
      </w:r>
      <w:r w:rsidR="004E3FBA">
        <w:t>]</w:t>
      </w:r>
    </w:p>
    <w:p w14:paraId="6C4BE532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C</w:t>
      </w:r>
    </w:p>
    <w:p w14:paraId="36A48DB9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</w:rPr>
        <w:t xml:space="preserve">Polygon angle sum is given by: </w:t>
      </w:r>
    </w:p>
    <w:p w14:paraId="61DDD509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180(</w:t>
      </w:r>
      <w:r w:rsidRPr="00E32F4A">
        <w:rPr>
          <w:rFonts w:ascii="Calibri" w:hAnsi="Calibri"/>
          <w:i/>
        </w:rPr>
        <w:t xml:space="preserve">n </w:t>
      </w:r>
      <w:r w:rsidRPr="00E32F4A">
        <w:rPr>
          <w:rFonts w:ascii="Calibri" w:hAnsi="Calibri"/>
        </w:rPr>
        <w:t>– 2)</w:t>
      </w:r>
    </w:p>
    <w:p w14:paraId="1642AA84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</w:rPr>
        <w:t xml:space="preserve">A hexagon has six sides so </w:t>
      </w:r>
      <w:r w:rsidRPr="00E32F4A">
        <w:rPr>
          <w:rFonts w:ascii="Calibri" w:hAnsi="Calibri"/>
          <w:i/>
        </w:rPr>
        <w:t>n</w:t>
      </w:r>
      <w:r w:rsidRPr="00E32F4A">
        <w:rPr>
          <w:rFonts w:ascii="Calibri" w:hAnsi="Calibri"/>
        </w:rPr>
        <w:t xml:space="preserve"> = 6</w:t>
      </w:r>
    </w:p>
    <w:p w14:paraId="1694412E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180(</w:t>
      </w:r>
      <w:r w:rsidRPr="00E32F4A">
        <w:rPr>
          <w:rFonts w:ascii="Calibri" w:hAnsi="Calibri"/>
          <w:i/>
        </w:rPr>
        <w:t xml:space="preserve">n </w:t>
      </w:r>
      <w:r w:rsidRPr="00E32F4A">
        <w:rPr>
          <w:rFonts w:ascii="Calibri" w:hAnsi="Calibri"/>
        </w:rPr>
        <w:t>– 2)</w:t>
      </w:r>
    </w:p>
    <w:p w14:paraId="5095302A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180(6 – 2)</w:t>
      </w:r>
    </w:p>
    <w:p w14:paraId="0665ACC7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 </w:t>
      </w:r>
      <w:r w:rsidRPr="00E32F4A">
        <w:rPr>
          <w:rFonts w:ascii="Calibri" w:hAnsi="Calibri"/>
          <w:position w:val="-4"/>
        </w:rPr>
        <w:object w:dxaOrig="180" w:dyaOrig="200" w14:anchorId="7BC4DC81">
          <v:shape id="_x0000_i1026" type="#_x0000_t75" style="width:9.35pt;height:10.3pt" o:ole="">
            <v:imagedata r:id="rId11" o:title=""/>
          </v:shape>
          <o:OLEObject Type="Embed" ProgID="Equation.3" ShapeID="_x0000_i1026" DrawAspect="Content" ObjectID="_1537773297" r:id="rId12"/>
        </w:object>
      </w:r>
      <w:r w:rsidRPr="00E32F4A">
        <w:rPr>
          <w:rFonts w:ascii="Calibri" w:hAnsi="Calibri"/>
        </w:rPr>
        <w:t xml:space="preserve"> 4</w:t>
      </w:r>
    </w:p>
    <w:p w14:paraId="05A208E4" w14:textId="77777777" w:rsidR="00FF285B" w:rsidRPr="00E32F4A" w:rsidRDefault="00FF285B" w:rsidP="00FF285B">
      <w:pPr>
        <w:tabs>
          <w:tab w:val="right" w:pos="9213"/>
        </w:tabs>
        <w:rPr>
          <w:rFonts w:ascii="Calibri" w:hAnsi="Calibri"/>
          <w:b/>
        </w:rPr>
      </w:pPr>
      <w:r w:rsidRPr="00E32F4A">
        <w:rPr>
          <w:rFonts w:ascii="Calibri" w:hAnsi="Calibri"/>
          <w:position w:val="-4"/>
        </w:rPr>
        <w:object w:dxaOrig="220" w:dyaOrig="200" w14:anchorId="4A4C4DA7">
          <v:shape id="_x0000_i1027" type="#_x0000_t75" style="width:11.2pt;height:10.3pt" o:ole="">
            <v:imagedata r:id="rId13" o:title=""/>
          </v:shape>
          <o:OLEObject Type="Embed" ProgID="Equation.3" ShapeID="_x0000_i1027" DrawAspect="Content" ObjectID="_1537773298" r:id="rId14"/>
        </w:object>
      </w:r>
      <w:r w:rsidRPr="00E32F4A">
        <w:rPr>
          <w:rFonts w:ascii="Calibri" w:hAnsi="Calibri"/>
        </w:rPr>
        <w:t xml:space="preserve"> </w:t>
      </w: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720</w:t>
      </w:r>
    </w:p>
    <w:p w14:paraId="5B6BC3A3" w14:textId="50C2342D" w:rsidR="004E3FBA" w:rsidRDefault="002760FA" w:rsidP="004E3FBA">
      <w:pPr>
        <w:pStyle w:val="Pquestionheadingmc"/>
      </w:pPr>
      <w:r>
        <w:lastRenderedPageBreak/>
        <w:t>Question 8</w:t>
      </w:r>
      <w:r>
        <w:tab/>
      </w:r>
      <w:r w:rsidR="00FF285B">
        <w:t>[6.</w:t>
      </w:r>
      <w:r w:rsidR="00B300EA">
        <w:t>5</w:t>
      </w:r>
      <w:r w:rsidR="004E3FBA">
        <w:t>]</w:t>
      </w:r>
    </w:p>
    <w:p w14:paraId="0461758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D</w:t>
      </w:r>
    </w:p>
    <w:p w14:paraId="29E5E5A7" w14:textId="066EC253" w:rsidR="00FF285B" w:rsidRPr="00E32F4A" w:rsidRDefault="00481043" w:rsidP="00FF285B">
      <w:pPr>
        <w:pStyle w:val="ListParagraph"/>
        <w:spacing w:line="276" w:lineRule="auto"/>
        <w:ind w:left="0"/>
        <w:rPr>
          <w:rFonts w:ascii="Calibri" w:hAnsi="Calibri"/>
        </w:rPr>
      </w:pPr>
      <w:r>
        <w:rPr>
          <w:rFonts w:ascii="Calibri" w:hAnsi="Calibri"/>
        </w:rPr>
        <w:t>s</w:t>
      </w:r>
      <w:r w:rsidR="00FF285B" w:rsidRPr="00E32F4A">
        <w:rPr>
          <w:rFonts w:ascii="Calibri" w:hAnsi="Calibri"/>
        </w:rPr>
        <w:t xml:space="preserve">cale factor is </w:t>
      </w:r>
      <w:r w:rsidR="00FF285B" w:rsidRPr="00E32F4A">
        <w:rPr>
          <w:rFonts w:ascii="Calibri" w:hAnsi="Calibri"/>
          <w:position w:val="-24"/>
        </w:rPr>
        <w:object w:dxaOrig="360" w:dyaOrig="620" w14:anchorId="5C6ADCFE">
          <v:shape id="_x0000_i1028" type="#_x0000_t75" style="width:18.7pt;height:30.85pt" o:ole="">
            <v:imagedata r:id="rId15" o:title=""/>
          </v:shape>
          <o:OLEObject Type="Embed" ProgID="Equation.3" ShapeID="_x0000_i1028" DrawAspect="Content" ObjectID="_1537773299" r:id="rId16"/>
        </w:object>
      </w:r>
      <w:r w:rsidR="00FF285B" w:rsidRPr="00E32F4A">
        <w:rPr>
          <w:rFonts w:ascii="Calibri" w:hAnsi="Calibri"/>
        </w:rPr>
        <w:t xml:space="preserve">= </w:t>
      </w:r>
      <w:r w:rsidR="00FF285B" w:rsidRPr="00E32F4A">
        <w:rPr>
          <w:rFonts w:ascii="Calibri" w:hAnsi="Calibri"/>
          <w:position w:val="-24"/>
        </w:rPr>
        <w:object w:dxaOrig="340" w:dyaOrig="620" w14:anchorId="0AACE33A">
          <v:shape id="_x0000_i1029" type="#_x0000_t75" style="width:17.75pt;height:30.85pt" o:ole="">
            <v:imagedata r:id="rId17" o:title=""/>
          </v:shape>
          <o:OLEObject Type="Embed" ProgID="Equation.3" ShapeID="_x0000_i1029" DrawAspect="Content" ObjectID="_1537773300" r:id="rId18"/>
        </w:object>
      </w:r>
      <w:r w:rsidR="00FF285B" w:rsidRPr="00E32F4A">
        <w:rPr>
          <w:rFonts w:ascii="Calibri" w:hAnsi="Calibri"/>
        </w:rPr>
        <w:t xml:space="preserve">= </w:t>
      </w:r>
      <w:r w:rsidR="00FF285B" w:rsidRPr="00E32F4A">
        <w:rPr>
          <w:rFonts w:ascii="Calibri" w:hAnsi="Calibri"/>
          <w:position w:val="-24"/>
        </w:rPr>
        <w:object w:dxaOrig="240" w:dyaOrig="620" w14:anchorId="2595F194">
          <v:shape id="_x0000_i1030" type="#_x0000_t75" style="width:12.15pt;height:30.85pt" o:ole="">
            <v:imagedata r:id="rId19" o:title=""/>
          </v:shape>
          <o:OLEObject Type="Embed" ProgID="Equation.3" ShapeID="_x0000_i1030" DrawAspect="Content" ObjectID="_1537773301" r:id="rId20"/>
        </w:object>
      </w:r>
    </w:p>
    <w:p w14:paraId="7DF1CA2C" w14:textId="413CD81E" w:rsidR="002760FA" w:rsidRDefault="002760FA" w:rsidP="002760FA">
      <w:pPr>
        <w:pStyle w:val="Pquestionheadingmc"/>
      </w:pPr>
      <w:r>
        <w:t>Question 9</w:t>
      </w:r>
      <w:r>
        <w:tab/>
      </w:r>
      <w:r w:rsidR="00FF285B">
        <w:t>[</w:t>
      </w:r>
      <w:r w:rsidR="00B300EA">
        <w:t>6.3</w:t>
      </w:r>
      <w:r>
        <w:t>]</w:t>
      </w:r>
    </w:p>
    <w:p w14:paraId="15D2B976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B</w:t>
      </w:r>
    </w:p>
    <w:p w14:paraId="5021947F" w14:textId="11F8D899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</w:rPr>
        <w:t xml:space="preserve">Polygon angle sum is given by: </w:t>
      </w: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180(</w:t>
      </w:r>
      <w:r w:rsidRPr="00E32F4A">
        <w:rPr>
          <w:rFonts w:ascii="Calibri" w:hAnsi="Calibri"/>
          <w:i/>
        </w:rPr>
        <w:t>n</w:t>
      </w:r>
      <w:r w:rsidRPr="00E32F4A">
        <w:rPr>
          <w:rFonts w:ascii="Calibri" w:hAnsi="Calibri"/>
        </w:rPr>
        <w:t xml:space="preserve"> – 2)</w:t>
      </w:r>
    </w:p>
    <w:p w14:paraId="334AA18E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</w:rPr>
        <w:t xml:space="preserve">The sum of the angles of a pentagon is: </w:t>
      </w:r>
    </w:p>
    <w:p w14:paraId="5124A11F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 (</w:t>
      </w:r>
      <w:r w:rsidRPr="00E32F4A">
        <w:rPr>
          <w:rFonts w:ascii="Calibri" w:hAnsi="Calibri"/>
          <w:i/>
        </w:rPr>
        <w:t>n</w:t>
      </w:r>
      <w:r w:rsidRPr="00E32F4A">
        <w:rPr>
          <w:rFonts w:ascii="Calibri" w:hAnsi="Calibri"/>
        </w:rPr>
        <w:t xml:space="preserve"> – 2)</w:t>
      </w:r>
    </w:p>
    <w:p w14:paraId="0546089E" w14:textId="5FC2382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180 </w:t>
      </w:r>
      <w:r w:rsidR="00481043">
        <w:rPr>
          <w:rFonts w:ascii="Calibri" w:hAnsi="Calibri"/>
        </w:rPr>
        <w:t>×</w:t>
      </w:r>
      <w:r w:rsidRPr="00E32F4A">
        <w:rPr>
          <w:rFonts w:ascii="Calibri" w:hAnsi="Calibri"/>
        </w:rPr>
        <w:t xml:space="preserve"> 3</w:t>
      </w:r>
    </w:p>
    <w:p w14:paraId="6AC54D84" w14:textId="77777777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  <w:i/>
        </w:rPr>
        <w:t>S</w:t>
      </w:r>
      <w:r w:rsidRPr="00E32F4A">
        <w:rPr>
          <w:rFonts w:ascii="Calibri" w:hAnsi="Calibri"/>
        </w:rPr>
        <w:t xml:space="preserve"> = 540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</w:t>
      </w:r>
    </w:p>
    <w:p w14:paraId="2E3BC308" w14:textId="3282DC8A" w:rsidR="00FF285B" w:rsidRPr="00E32F4A" w:rsidRDefault="00FF285B" w:rsidP="00FF285B">
      <w:pPr>
        <w:pStyle w:val="ListParagraph"/>
        <w:spacing w:line="276" w:lineRule="auto"/>
        <w:ind w:left="0"/>
        <w:rPr>
          <w:rFonts w:ascii="Calibri" w:hAnsi="Calibri"/>
        </w:rPr>
      </w:pPr>
      <w:r w:rsidRPr="00E32F4A">
        <w:rPr>
          <w:rFonts w:ascii="Calibri" w:hAnsi="Calibri"/>
        </w:rPr>
        <w:t>A pentagon has 5 sides so the size of one angle is:</w:t>
      </w:r>
      <w:r>
        <w:rPr>
          <w:rFonts w:ascii="Calibri" w:hAnsi="Calibri"/>
        </w:rPr>
        <w:t xml:space="preserve">  </w:t>
      </w:r>
      <w:r w:rsidR="00481043">
        <w:rPr>
          <w:rFonts w:ascii="Calibri" w:hAnsi="Calibri"/>
          <w:lang w:val="en-AU"/>
        </w:rPr>
        <w:t xml:space="preserve">540 ÷ </w:t>
      </w:r>
      <w:r w:rsidRPr="00FF285B">
        <w:rPr>
          <w:rFonts w:ascii="Calibri" w:hAnsi="Calibri"/>
          <w:lang w:val="en-AU"/>
        </w:rPr>
        <w:t>5 = 108</w:t>
      </w:r>
      <w:r w:rsidRPr="00FF285B">
        <w:rPr>
          <w:rFonts w:ascii="Calibri" w:hAnsi="Calibri"/>
          <w:lang w:val="en-AU"/>
        </w:rPr>
        <w:sym w:font="Symbol" w:char="F0B0"/>
      </w:r>
    </w:p>
    <w:p w14:paraId="41208ED0" w14:textId="52304922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FF285B">
        <w:t xml:space="preserve"> 9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74F87DF6" w:rsidR="001B433F" w:rsidRDefault="00FF285B" w:rsidP="00481043">
      <w:pPr>
        <w:pStyle w:val="Pquestionheadingsx"/>
      </w:pPr>
      <w:r>
        <w:t>Question 10</w:t>
      </w:r>
      <w:r w:rsidR="001B433F">
        <w:tab/>
      </w:r>
      <w:r w:rsidR="00481043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2760FA">
        <w:tab/>
      </w:r>
      <w:r>
        <w:t>[</w:t>
      </w:r>
      <w:r w:rsidR="00B300EA">
        <w:t>6.1,6.2,6.5</w:t>
      </w:r>
      <w:r w:rsidR="001B433F">
        <w:t>]</w:t>
      </w:r>
    </w:p>
    <w:p w14:paraId="75C2B2C1" w14:textId="77777777" w:rsidR="00FF285B" w:rsidRPr="00E32F4A" w:rsidRDefault="00FF285B" w:rsidP="00FF285B">
      <w:pPr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(a)</w:t>
      </w:r>
      <w:r w:rsidRPr="00E32F4A">
        <w:rPr>
          <w:rFonts w:ascii="Calibri" w:hAnsi="Calibri"/>
        </w:rPr>
        <w:tab/>
        <w:t xml:space="preserve">Two triangles are </w:t>
      </w:r>
      <w:r w:rsidRPr="00481043">
        <w:rPr>
          <w:rFonts w:ascii="Calibri" w:hAnsi="Calibri"/>
          <w:u w:val="single"/>
        </w:rPr>
        <w:t>congruent</w:t>
      </w:r>
      <w:r w:rsidRPr="00E32F4A">
        <w:rPr>
          <w:rFonts w:ascii="Calibri" w:hAnsi="Calibri"/>
          <w:i/>
        </w:rPr>
        <w:t xml:space="preserve"> </w:t>
      </w:r>
      <w:r w:rsidRPr="00E32F4A">
        <w:rPr>
          <w:rFonts w:ascii="Calibri" w:hAnsi="Calibri"/>
        </w:rPr>
        <w:t>if they are the same shape and the same size.</w:t>
      </w:r>
    </w:p>
    <w:p w14:paraId="49508994" w14:textId="77777777" w:rsidR="00FF285B" w:rsidRPr="00E32F4A" w:rsidRDefault="00FF285B" w:rsidP="00FF285B">
      <w:pPr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(b)</w:t>
      </w:r>
      <w:r w:rsidRPr="00E32F4A">
        <w:rPr>
          <w:rFonts w:ascii="Calibri" w:hAnsi="Calibri"/>
        </w:rPr>
        <w:tab/>
        <w:t xml:space="preserve">Triangles that are the same shape but not the same size are </w:t>
      </w:r>
      <w:r w:rsidRPr="00481043">
        <w:rPr>
          <w:rFonts w:ascii="Calibri" w:hAnsi="Calibri"/>
          <w:u w:val="single"/>
        </w:rPr>
        <w:t>similar</w:t>
      </w:r>
      <w:r w:rsidRPr="00E32F4A">
        <w:rPr>
          <w:rFonts w:ascii="Calibri" w:hAnsi="Calibri"/>
          <w:i/>
        </w:rPr>
        <w:t>.</w:t>
      </w:r>
    </w:p>
    <w:p w14:paraId="31BAC929" w14:textId="77777777" w:rsidR="00FF285B" w:rsidRPr="00E32F4A" w:rsidRDefault="00FF285B" w:rsidP="00FF285B">
      <w:pPr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(c)</w:t>
      </w:r>
      <w:r w:rsidRPr="00E32F4A">
        <w:rPr>
          <w:rFonts w:ascii="Calibri" w:hAnsi="Calibri"/>
        </w:rPr>
        <w:tab/>
      </w:r>
      <w:r w:rsidRPr="00481043">
        <w:rPr>
          <w:rFonts w:ascii="Calibri" w:hAnsi="Calibri"/>
          <w:u w:val="single"/>
        </w:rPr>
        <w:t>Alternate angles</w:t>
      </w:r>
      <w:r w:rsidRPr="00E32F4A">
        <w:rPr>
          <w:rFonts w:ascii="Calibri" w:hAnsi="Calibri"/>
        </w:rPr>
        <w:t xml:space="preserve"> are found on the opposite sides of a transversal that crosses a pair of parallel lines.</w:t>
      </w:r>
    </w:p>
    <w:p w14:paraId="794E478C" w14:textId="222C13D3" w:rsidR="00840767" w:rsidRDefault="00840767" w:rsidP="00481043">
      <w:pPr>
        <w:pStyle w:val="Pquestionheadingsx"/>
      </w:pPr>
      <w:r>
        <w:t>Question 11</w:t>
      </w:r>
      <w:r>
        <w:tab/>
      </w:r>
      <w:r w:rsidR="00B300E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300EA">
        <w:t>6.1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4820"/>
      </w:tblGrid>
      <w:tr w:rsidR="00840767" w:rsidRPr="000A3067" w14:paraId="165D6F6D" w14:textId="77777777" w:rsidTr="00DF3F7F">
        <w:tc>
          <w:tcPr>
            <w:tcW w:w="1101" w:type="dxa"/>
            <w:shd w:val="clear" w:color="auto" w:fill="auto"/>
          </w:tcPr>
          <w:p w14:paraId="55DB79E1" w14:textId="77777777" w:rsidR="00840767" w:rsidRPr="000A3067" w:rsidRDefault="00840767" w:rsidP="00481043">
            <w:pPr>
              <w:pStyle w:val="Ptabletext"/>
            </w:pPr>
            <w:r w:rsidRPr="000A3067">
              <w:t>Angle</w:t>
            </w:r>
          </w:p>
        </w:tc>
        <w:tc>
          <w:tcPr>
            <w:tcW w:w="1275" w:type="dxa"/>
            <w:shd w:val="clear" w:color="auto" w:fill="auto"/>
          </w:tcPr>
          <w:p w14:paraId="5FDF8BD2" w14:textId="77777777" w:rsidR="00840767" w:rsidRPr="000A3067" w:rsidRDefault="00840767" w:rsidP="00481043">
            <w:pPr>
              <w:pStyle w:val="Ptabletext"/>
            </w:pPr>
            <w:r w:rsidRPr="000A3067">
              <w:t>Value</w:t>
            </w:r>
          </w:p>
        </w:tc>
        <w:tc>
          <w:tcPr>
            <w:tcW w:w="4820" w:type="dxa"/>
            <w:shd w:val="clear" w:color="auto" w:fill="auto"/>
          </w:tcPr>
          <w:p w14:paraId="1E03E463" w14:textId="77777777" w:rsidR="00840767" w:rsidRPr="000A3067" w:rsidRDefault="00840767" w:rsidP="00481043">
            <w:pPr>
              <w:pStyle w:val="Ptabletext"/>
            </w:pPr>
            <w:r w:rsidRPr="000A3067">
              <w:t>Reason</w:t>
            </w:r>
          </w:p>
        </w:tc>
      </w:tr>
      <w:tr w:rsidR="00840767" w:rsidRPr="000A3067" w14:paraId="288FF783" w14:textId="77777777" w:rsidTr="00DF3F7F">
        <w:tc>
          <w:tcPr>
            <w:tcW w:w="1101" w:type="dxa"/>
            <w:shd w:val="clear" w:color="auto" w:fill="auto"/>
          </w:tcPr>
          <w:p w14:paraId="19886AB0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C2624F">
              <w:rPr>
                <w:i/>
              </w:rPr>
              <w:t>a</w:t>
            </w:r>
          </w:p>
        </w:tc>
        <w:tc>
          <w:tcPr>
            <w:tcW w:w="1275" w:type="dxa"/>
            <w:shd w:val="clear" w:color="auto" w:fill="auto"/>
          </w:tcPr>
          <w:p w14:paraId="21719D5C" w14:textId="7CD17368" w:rsidR="00840767" w:rsidRPr="00C2624F" w:rsidRDefault="00840767" w:rsidP="00481043">
            <w:pPr>
              <w:pStyle w:val="Ptabletext"/>
            </w:pPr>
            <w:r>
              <w:t>120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1EAE8779" w14:textId="4DE8004F" w:rsidR="00840767" w:rsidRPr="00C2624F" w:rsidRDefault="00840767" w:rsidP="00481043">
            <w:pPr>
              <w:pStyle w:val="Ptabletext"/>
            </w:pPr>
            <w:r>
              <w:t>Supplementary angle to 60</w:t>
            </w:r>
            <w:r w:rsidR="00481043">
              <w:sym w:font="Symbol" w:char="F0B0"/>
            </w:r>
            <w:r>
              <w:t xml:space="preserve"> (180 – 60 = 120</w:t>
            </w:r>
            <w:r w:rsidR="00481043">
              <w:sym w:font="Symbol" w:char="F0B0"/>
            </w:r>
            <w:r>
              <w:t>)</w:t>
            </w:r>
          </w:p>
        </w:tc>
      </w:tr>
      <w:tr w:rsidR="00840767" w:rsidRPr="000A3067" w14:paraId="47FA4FF8" w14:textId="77777777" w:rsidTr="00DF3F7F">
        <w:tc>
          <w:tcPr>
            <w:tcW w:w="1101" w:type="dxa"/>
            <w:shd w:val="clear" w:color="auto" w:fill="auto"/>
          </w:tcPr>
          <w:p w14:paraId="36172C2A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14:paraId="32061D5A" w14:textId="586AB63C" w:rsidR="00840767" w:rsidRPr="00C2624F" w:rsidRDefault="00840767" w:rsidP="00481043">
            <w:pPr>
              <w:pStyle w:val="Ptabletext"/>
            </w:pPr>
            <w:r>
              <w:t>60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2FA0D439" w14:textId="630D3BD3" w:rsidR="00840767" w:rsidRPr="00C2624F" w:rsidRDefault="00481043" w:rsidP="00481043">
            <w:pPr>
              <w:pStyle w:val="Ptabletext"/>
            </w:pPr>
            <w:r>
              <w:t>Corresponding angle to 60</w:t>
            </w:r>
            <w:r>
              <w:sym w:font="Symbol" w:char="F0B0"/>
            </w:r>
          </w:p>
        </w:tc>
      </w:tr>
      <w:tr w:rsidR="00840767" w:rsidRPr="000A3067" w14:paraId="1D400BF7" w14:textId="77777777" w:rsidTr="00DF3F7F">
        <w:tc>
          <w:tcPr>
            <w:tcW w:w="1101" w:type="dxa"/>
            <w:shd w:val="clear" w:color="auto" w:fill="auto"/>
          </w:tcPr>
          <w:p w14:paraId="68DABEF3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c</w:t>
            </w:r>
          </w:p>
        </w:tc>
        <w:tc>
          <w:tcPr>
            <w:tcW w:w="1275" w:type="dxa"/>
            <w:shd w:val="clear" w:color="auto" w:fill="auto"/>
          </w:tcPr>
          <w:p w14:paraId="2ADC52A9" w14:textId="32698EBE" w:rsidR="00840767" w:rsidRPr="00C2624F" w:rsidRDefault="00840767" w:rsidP="00481043">
            <w:pPr>
              <w:pStyle w:val="Ptabletext"/>
            </w:pPr>
            <w:r>
              <w:t>120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615BE3D3" w14:textId="0DBCF0A3" w:rsidR="00840767" w:rsidRPr="00C2624F" w:rsidRDefault="00840767" w:rsidP="00481043">
            <w:pPr>
              <w:pStyle w:val="Ptabletext"/>
            </w:pPr>
            <w:r>
              <w:t xml:space="preserve">Corresponding angle to </w:t>
            </w:r>
            <w:r w:rsidRPr="000A3067">
              <w:rPr>
                <w:i/>
              </w:rPr>
              <w:t>a</w:t>
            </w:r>
          </w:p>
        </w:tc>
      </w:tr>
      <w:tr w:rsidR="00840767" w:rsidRPr="000A3067" w14:paraId="106236C9" w14:textId="77777777" w:rsidTr="00DF3F7F">
        <w:tc>
          <w:tcPr>
            <w:tcW w:w="1101" w:type="dxa"/>
            <w:shd w:val="clear" w:color="auto" w:fill="auto"/>
          </w:tcPr>
          <w:p w14:paraId="3D17D54D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d</w:t>
            </w:r>
          </w:p>
        </w:tc>
        <w:tc>
          <w:tcPr>
            <w:tcW w:w="1275" w:type="dxa"/>
            <w:shd w:val="clear" w:color="auto" w:fill="auto"/>
          </w:tcPr>
          <w:p w14:paraId="565ECB41" w14:textId="110A6CD7" w:rsidR="00840767" w:rsidRPr="00C2624F" w:rsidRDefault="00840767" w:rsidP="00481043">
            <w:pPr>
              <w:pStyle w:val="Ptabletext"/>
            </w:pPr>
            <w:r>
              <w:t>120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0DA8661E" w14:textId="24684EAB" w:rsidR="00840767" w:rsidRPr="00C2624F" w:rsidRDefault="00840767" w:rsidP="00481043">
            <w:pPr>
              <w:pStyle w:val="Ptabletext"/>
            </w:pPr>
            <w:r>
              <w:t xml:space="preserve">Vertically opposite angle to </w:t>
            </w:r>
            <w:r w:rsidRPr="000A3067">
              <w:rPr>
                <w:i/>
              </w:rPr>
              <w:t>a</w:t>
            </w:r>
          </w:p>
        </w:tc>
      </w:tr>
      <w:tr w:rsidR="00840767" w:rsidRPr="000A3067" w14:paraId="7405CDD7" w14:textId="77777777" w:rsidTr="00DF3F7F">
        <w:tc>
          <w:tcPr>
            <w:tcW w:w="1101" w:type="dxa"/>
            <w:shd w:val="clear" w:color="auto" w:fill="auto"/>
          </w:tcPr>
          <w:p w14:paraId="22DC851A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e</w:t>
            </w:r>
          </w:p>
        </w:tc>
        <w:tc>
          <w:tcPr>
            <w:tcW w:w="1275" w:type="dxa"/>
            <w:shd w:val="clear" w:color="auto" w:fill="auto"/>
          </w:tcPr>
          <w:p w14:paraId="00EB0640" w14:textId="4AD1615B" w:rsidR="00840767" w:rsidRPr="00C2624F" w:rsidRDefault="00840767" w:rsidP="00481043">
            <w:pPr>
              <w:pStyle w:val="Ptabletext"/>
            </w:pPr>
            <w:r>
              <w:t>60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535B6385" w14:textId="76F069CC" w:rsidR="00840767" w:rsidRPr="00C2624F" w:rsidRDefault="00840767" w:rsidP="00481043">
            <w:pPr>
              <w:pStyle w:val="Ptabletext"/>
            </w:pPr>
            <w:r>
              <w:t>Vertically opposite angle to 60</w:t>
            </w:r>
            <w:r w:rsidR="00481043">
              <w:sym w:font="Symbol" w:char="F0B0"/>
            </w:r>
          </w:p>
        </w:tc>
      </w:tr>
      <w:tr w:rsidR="00840767" w:rsidRPr="000A3067" w14:paraId="5BF5B398" w14:textId="77777777" w:rsidTr="00DF3F7F">
        <w:tc>
          <w:tcPr>
            <w:tcW w:w="1101" w:type="dxa"/>
            <w:shd w:val="clear" w:color="auto" w:fill="auto"/>
          </w:tcPr>
          <w:p w14:paraId="1DB6A552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02F10A24" w14:textId="12B74F8F" w:rsidR="00840767" w:rsidRPr="00C2624F" w:rsidRDefault="00840767" w:rsidP="00481043">
            <w:pPr>
              <w:pStyle w:val="Ptabletext"/>
            </w:pPr>
            <w:r>
              <w:t>120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741EC843" w14:textId="0017A196" w:rsidR="00840767" w:rsidRPr="00C2624F" w:rsidRDefault="00840767" w:rsidP="00481043">
            <w:pPr>
              <w:pStyle w:val="Ptabletext"/>
            </w:pPr>
            <w:r>
              <w:t xml:space="preserve">Alternate angle to </w:t>
            </w:r>
            <w:r w:rsidRPr="000A3067">
              <w:rPr>
                <w:i/>
              </w:rPr>
              <w:t>a</w:t>
            </w:r>
          </w:p>
        </w:tc>
      </w:tr>
      <w:tr w:rsidR="00840767" w:rsidRPr="000A3067" w14:paraId="7EF6B455" w14:textId="77777777" w:rsidTr="00DF3F7F">
        <w:tc>
          <w:tcPr>
            <w:tcW w:w="1101" w:type="dxa"/>
            <w:shd w:val="clear" w:color="auto" w:fill="auto"/>
          </w:tcPr>
          <w:p w14:paraId="7BF7A55B" w14:textId="77777777" w:rsidR="00840767" w:rsidRPr="00C2624F" w:rsidRDefault="00840767" w:rsidP="00481043">
            <w:pPr>
              <w:pStyle w:val="Ptabletext"/>
              <w:rPr>
                <w:i/>
              </w:rPr>
            </w:pPr>
            <w:r w:rsidRPr="000A3067">
              <w:rPr>
                <w:i/>
              </w:rPr>
              <w:t>g</w:t>
            </w:r>
          </w:p>
        </w:tc>
        <w:tc>
          <w:tcPr>
            <w:tcW w:w="1275" w:type="dxa"/>
            <w:shd w:val="clear" w:color="auto" w:fill="auto"/>
          </w:tcPr>
          <w:p w14:paraId="668F9DC6" w14:textId="01DC91ED" w:rsidR="00840767" w:rsidRPr="00C2624F" w:rsidRDefault="00840767" w:rsidP="00481043">
            <w:pPr>
              <w:pStyle w:val="Ptabletext"/>
            </w:pPr>
            <w:r>
              <w:t>60</w:t>
            </w:r>
            <w:r w:rsidR="00481043">
              <w:sym w:font="Symbol" w:char="F0B0"/>
            </w:r>
          </w:p>
        </w:tc>
        <w:tc>
          <w:tcPr>
            <w:tcW w:w="4820" w:type="dxa"/>
            <w:shd w:val="clear" w:color="auto" w:fill="auto"/>
          </w:tcPr>
          <w:p w14:paraId="2EA4AFBD" w14:textId="259EAF51" w:rsidR="00840767" w:rsidRPr="00C2624F" w:rsidRDefault="00840767" w:rsidP="00481043">
            <w:pPr>
              <w:pStyle w:val="Ptabletext"/>
            </w:pPr>
            <w:r>
              <w:t xml:space="preserve">Vertically opposite angle to </w:t>
            </w:r>
            <w:r w:rsidRPr="000A3067">
              <w:rPr>
                <w:i/>
              </w:rPr>
              <w:t>b</w:t>
            </w:r>
          </w:p>
        </w:tc>
      </w:tr>
    </w:tbl>
    <w:p w14:paraId="62C1B132" w14:textId="1BDC62F0" w:rsidR="00B30348" w:rsidRDefault="002760FA" w:rsidP="009D65B7">
      <w:pPr>
        <w:pStyle w:val="Pquestionheadingsx"/>
        <w:keepLines/>
      </w:pPr>
      <w:r>
        <w:lastRenderedPageBreak/>
        <w:t>Question 12</w:t>
      </w:r>
      <w:r w:rsidR="001158EE">
        <w:tab/>
      </w:r>
      <w:r w:rsidR="00B300EA">
        <w:rPr>
          <w:rStyle w:val="Cmarkslabel"/>
        </w:rPr>
        <w:t>6</w:t>
      </w:r>
      <w:r w:rsidR="001158EE" w:rsidRPr="001B433F">
        <w:rPr>
          <w:rStyle w:val="Cmarkslabel"/>
        </w:rPr>
        <w:t xml:space="preserve"> marks</w:t>
      </w:r>
      <w:r>
        <w:tab/>
      </w:r>
      <w:r w:rsidR="00FF285B">
        <w:t>[6.</w:t>
      </w:r>
      <w:r w:rsidR="00481043">
        <w:t>3</w:t>
      </w:r>
      <w:r w:rsidR="001158EE">
        <w:t>]</w:t>
      </w:r>
    </w:p>
    <w:tbl>
      <w:tblPr>
        <w:tblW w:w="12122" w:type="dxa"/>
        <w:tblLook w:val="00A0" w:firstRow="1" w:lastRow="0" w:firstColumn="1" w:lastColumn="0" w:noHBand="0" w:noVBand="0"/>
      </w:tblPr>
      <w:tblGrid>
        <w:gridCol w:w="2802"/>
        <w:gridCol w:w="1417"/>
        <w:gridCol w:w="477"/>
        <w:gridCol w:w="5051"/>
        <w:gridCol w:w="305"/>
        <w:gridCol w:w="1035"/>
        <w:gridCol w:w="1035"/>
      </w:tblGrid>
      <w:tr w:rsidR="00FF285B" w:rsidRPr="00E32F4A" w14:paraId="77C19E85" w14:textId="77777777" w:rsidTr="00DF3F7F">
        <w:tc>
          <w:tcPr>
            <w:tcW w:w="2802" w:type="dxa"/>
          </w:tcPr>
          <w:p w14:paraId="72D8031E" w14:textId="7309489A" w:rsidR="00FF285B" w:rsidRPr="00E32F4A" w:rsidRDefault="00FF285B" w:rsidP="009D65B7">
            <w:pPr>
              <w:keepNext/>
              <w:keepLines/>
              <w:tabs>
                <w:tab w:val="left" w:pos="567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  <w:b/>
              </w:rPr>
              <w:t>(</w:t>
            </w:r>
            <w:r>
              <w:rPr>
                <w:rFonts w:ascii="Calibri" w:hAnsi="Calibri"/>
                <w:b/>
              </w:rPr>
              <w:t>a</w:t>
            </w:r>
            <w:r w:rsidRPr="00E32F4A">
              <w:rPr>
                <w:rFonts w:ascii="Calibri" w:hAnsi="Calibri"/>
                <w:b/>
              </w:rPr>
              <w:t>)</w:t>
            </w:r>
            <w:r w:rsidRPr="00E32F4A">
              <w:rPr>
                <w:rFonts w:ascii="Calibri" w:hAnsi="Calibri"/>
              </w:rPr>
              <w:tab/>
              <w:t>Triangle</w:t>
            </w:r>
          </w:p>
          <w:p w14:paraId="63FC79ED" w14:textId="77777777" w:rsidR="00FF285B" w:rsidRPr="00E32F4A" w:rsidRDefault="00FF285B" w:rsidP="009D65B7">
            <w:pPr>
              <w:keepNext/>
              <w:keepLines/>
              <w:tabs>
                <w:tab w:val="left" w:pos="567"/>
              </w:tabs>
              <w:ind w:left="340" w:firstLine="86"/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+ 90 + 28 = 180</w:t>
            </w:r>
          </w:p>
          <w:p w14:paraId="67DE65D1" w14:textId="77777777" w:rsidR="00FF285B" w:rsidRPr="00E32F4A" w:rsidRDefault="00FF285B" w:rsidP="009D65B7">
            <w:pPr>
              <w:keepNext/>
              <w:keepLines/>
              <w:tabs>
                <w:tab w:val="left" w:pos="567"/>
              </w:tabs>
              <w:ind w:left="340" w:firstLine="86"/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+ 118 = 180</w:t>
            </w:r>
          </w:p>
          <w:p w14:paraId="59F4F245" w14:textId="77777777" w:rsidR="00FF285B" w:rsidRPr="00E32F4A" w:rsidRDefault="00FF285B" w:rsidP="009D65B7">
            <w:pPr>
              <w:keepNext/>
              <w:keepLines/>
              <w:tabs>
                <w:tab w:val="left" w:pos="567"/>
              </w:tabs>
              <w:ind w:left="340" w:firstLine="86"/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= 180 – 118</w:t>
            </w:r>
          </w:p>
          <w:p w14:paraId="7D82DA1C" w14:textId="24FF17C3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firstLine="20"/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= 62°</w:t>
            </w:r>
            <w:r w:rsidRPr="00E32F4A">
              <w:rPr>
                <w:rFonts w:ascii="Calibri" w:hAnsi="Calibri"/>
              </w:rPr>
              <w:sym w:font="Symbol" w:char="F0B0"/>
            </w:r>
          </w:p>
        </w:tc>
        <w:tc>
          <w:tcPr>
            <w:tcW w:w="1417" w:type="dxa"/>
          </w:tcPr>
          <w:p w14:paraId="1FF65863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  <w:b/>
              </w:rPr>
            </w:pPr>
          </w:p>
        </w:tc>
        <w:tc>
          <w:tcPr>
            <w:tcW w:w="477" w:type="dxa"/>
          </w:tcPr>
          <w:p w14:paraId="48A99D50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  <w:b/>
              </w:rPr>
            </w:pPr>
          </w:p>
        </w:tc>
        <w:tc>
          <w:tcPr>
            <w:tcW w:w="5051" w:type="dxa"/>
          </w:tcPr>
          <w:p w14:paraId="5561A2E0" w14:textId="77777777" w:rsidR="00FF285B" w:rsidRPr="00E32F4A" w:rsidRDefault="00FF285B" w:rsidP="009D65B7">
            <w:pPr>
              <w:keepNext/>
              <w:keepLines/>
              <w:tabs>
                <w:tab w:val="left" w:pos="567"/>
              </w:tabs>
              <w:ind w:left="340" w:hanging="340"/>
              <w:rPr>
                <w:rFonts w:ascii="Calibri" w:hAnsi="Calibri"/>
              </w:rPr>
            </w:pPr>
            <w:r w:rsidRPr="00FF285B">
              <w:rPr>
                <w:rFonts w:ascii="Calibri" w:hAnsi="Calibri"/>
                <w:b/>
              </w:rPr>
              <w:t>(b)</w:t>
            </w:r>
            <w:r w:rsidRPr="00E32F4A">
              <w:rPr>
                <w:rFonts w:ascii="Calibri" w:hAnsi="Calibri"/>
              </w:rPr>
              <w:tab/>
              <w:t>Trapezium</w:t>
            </w:r>
          </w:p>
          <w:p w14:paraId="1DB257B9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426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2</w:t>
            </w:r>
            <w:r w:rsidRPr="00E32F4A">
              <w:rPr>
                <w:rFonts w:ascii="Calibri" w:hAnsi="Calibri"/>
                <w:i/>
              </w:rPr>
              <w:t>a</w:t>
            </w:r>
            <w:r w:rsidRPr="00E32F4A">
              <w:rPr>
                <w:rFonts w:ascii="Calibri" w:hAnsi="Calibri"/>
              </w:rPr>
              <w:t xml:space="preserve"> + 65 + 32 + 63 = 360</w:t>
            </w:r>
          </w:p>
          <w:p w14:paraId="5DDC20B5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426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2</w:t>
            </w:r>
            <w:r w:rsidRPr="00E32F4A">
              <w:rPr>
                <w:rFonts w:ascii="Calibri" w:hAnsi="Calibri"/>
                <w:i/>
              </w:rPr>
              <w:t>a</w:t>
            </w:r>
            <w:r w:rsidRPr="00E32F4A">
              <w:rPr>
                <w:rFonts w:ascii="Calibri" w:hAnsi="Calibri"/>
              </w:rPr>
              <w:t xml:space="preserve"> + 160 = 360 </w:t>
            </w:r>
          </w:p>
          <w:p w14:paraId="60DFAB0D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426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2</w:t>
            </w:r>
            <w:r w:rsidRPr="00E32F4A">
              <w:rPr>
                <w:rFonts w:ascii="Calibri" w:hAnsi="Calibri"/>
                <w:i/>
              </w:rPr>
              <w:t>a</w:t>
            </w:r>
            <w:r w:rsidRPr="00E32F4A">
              <w:rPr>
                <w:rFonts w:ascii="Calibri" w:hAnsi="Calibri"/>
              </w:rPr>
              <w:t xml:space="preserve"> = 360 – 160 </w:t>
            </w:r>
          </w:p>
          <w:p w14:paraId="7FB1EFC1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426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2</w:t>
            </w:r>
            <w:r w:rsidRPr="00E32F4A">
              <w:rPr>
                <w:rFonts w:ascii="Calibri" w:hAnsi="Calibri"/>
                <w:i/>
              </w:rPr>
              <w:t>a</w:t>
            </w:r>
            <w:r w:rsidRPr="00E32F4A">
              <w:rPr>
                <w:rFonts w:ascii="Calibri" w:hAnsi="Calibri"/>
              </w:rPr>
              <w:t xml:space="preserve"> = 200</w:t>
            </w:r>
          </w:p>
          <w:p w14:paraId="236B959D" w14:textId="6847BDBD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firstLine="4"/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>a</w:t>
            </w:r>
            <w:r w:rsidRPr="00E32F4A">
              <w:rPr>
                <w:rFonts w:ascii="Calibri" w:hAnsi="Calibri"/>
              </w:rPr>
              <w:t xml:space="preserve"> = 100°</w:t>
            </w:r>
          </w:p>
        </w:tc>
        <w:tc>
          <w:tcPr>
            <w:tcW w:w="305" w:type="dxa"/>
          </w:tcPr>
          <w:p w14:paraId="71575C1C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  <w:tc>
          <w:tcPr>
            <w:tcW w:w="1035" w:type="dxa"/>
          </w:tcPr>
          <w:p w14:paraId="3F75813A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  <w:tc>
          <w:tcPr>
            <w:tcW w:w="1035" w:type="dxa"/>
          </w:tcPr>
          <w:p w14:paraId="19EB6D02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</w:tr>
      <w:tr w:rsidR="00FF285B" w:rsidRPr="00E32F4A" w14:paraId="1B601905" w14:textId="77777777" w:rsidTr="00DF3F7F">
        <w:tc>
          <w:tcPr>
            <w:tcW w:w="2802" w:type="dxa"/>
          </w:tcPr>
          <w:p w14:paraId="06D7737B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  <w:b/>
              </w:rPr>
              <w:t>(c)</w:t>
            </w:r>
            <w:r w:rsidRPr="00E32F4A">
              <w:rPr>
                <w:rFonts w:ascii="Calibri" w:hAnsi="Calibri"/>
              </w:rPr>
              <w:tab/>
              <w:t>Quadrilateral</w:t>
            </w:r>
          </w:p>
          <w:p w14:paraId="1275EE42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  <w:t>3</w:t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+ 4</w:t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+ 2</w:t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+ 90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 xml:space="preserve"> = 360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 xml:space="preserve"> (sum of angles of a quadrilateral is 360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>)</w:t>
            </w:r>
          </w:p>
          <w:p w14:paraId="514212C5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  <w:t>9</w:t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= 360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 xml:space="preserve"> – 90</w:t>
            </w:r>
            <w:r w:rsidRPr="00E32F4A">
              <w:rPr>
                <w:rFonts w:ascii="Calibri" w:hAnsi="Calibri"/>
              </w:rPr>
              <w:sym w:font="Symbol" w:char="F0B0"/>
            </w:r>
          </w:p>
          <w:p w14:paraId="6ED703A1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  <w:t>9</w:t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= 270</w:t>
            </w:r>
            <w:r w:rsidRPr="00E32F4A">
              <w:rPr>
                <w:rFonts w:ascii="Calibri" w:hAnsi="Calibri"/>
              </w:rPr>
              <w:sym w:font="Symbol" w:char="F0B0"/>
            </w:r>
          </w:p>
          <w:p w14:paraId="49B31F30" w14:textId="77777777" w:rsidR="00FF285B" w:rsidRPr="00E32F4A" w:rsidRDefault="00FF285B" w:rsidP="009D65B7">
            <w:pPr>
              <w:keepNext/>
              <w:keepLines/>
              <w:tabs>
                <w:tab w:val="left" w:pos="426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</w:r>
            <w:r w:rsidRPr="00E32F4A">
              <w:rPr>
                <w:rFonts w:ascii="Calibri" w:hAnsi="Calibri"/>
                <w:i/>
              </w:rPr>
              <w:t>x</w:t>
            </w:r>
            <w:r w:rsidRPr="00E32F4A">
              <w:rPr>
                <w:rFonts w:ascii="Calibri" w:hAnsi="Calibri"/>
              </w:rPr>
              <w:t xml:space="preserve"> = 30</w:t>
            </w:r>
            <w:r w:rsidRPr="00E32F4A">
              <w:rPr>
                <w:rFonts w:ascii="Calibri" w:hAnsi="Calibri"/>
              </w:rPr>
              <w:sym w:font="Symbol" w:char="F0B0"/>
            </w:r>
          </w:p>
        </w:tc>
        <w:tc>
          <w:tcPr>
            <w:tcW w:w="1417" w:type="dxa"/>
          </w:tcPr>
          <w:p w14:paraId="77C05D42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  <w:b/>
              </w:rPr>
            </w:pPr>
          </w:p>
        </w:tc>
        <w:tc>
          <w:tcPr>
            <w:tcW w:w="477" w:type="dxa"/>
          </w:tcPr>
          <w:p w14:paraId="29C6B19A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  <w:b/>
              </w:rPr>
            </w:pPr>
          </w:p>
        </w:tc>
        <w:tc>
          <w:tcPr>
            <w:tcW w:w="5051" w:type="dxa"/>
          </w:tcPr>
          <w:p w14:paraId="469827E7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FF285B">
              <w:rPr>
                <w:rFonts w:ascii="Calibri" w:hAnsi="Calibri"/>
                <w:b/>
              </w:rPr>
              <w:t>(d)</w:t>
            </w:r>
            <w:r w:rsidRPr="00E32F4A">
              <w:rPr>
                <w:rFonts w:ascii="Calibri" w:hAnsi="Calibri"/>
              </w:rPr>
              <w:tab/>
              <w:t>Parallelogram</w:t>
            </w:r>
          </w:p>
          <w:p w14:paraId="563FA348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  <w:t>2</w:t>
            </w:r>
            <w:r w:rsidRPr="00E32F4A">
              <w:rPr>
                <w:rFonts w:ascii="Calibri" w:hAnsi="Calibri"/>
                <w:i/>
              </w:rPr>
              <w:t>y</w:t>
            </w:r>
            <w:r w:rsidRPr="00E32F4A">
              <w:rPr>
                <w:rFonts w:ascii="Calibri" w:hAnsi="Calibri"/>
              </w:rPr>
              <w:t xml:space="preserve"> + 3</w:t>
            </w:r>
            <w:r w:rsidRPr="00E32F4A">
              <w:rPr>
                <w:rFonts w:ascii="Calibri" w:hAnsi="Calibri"/>
                <w:i/>
              </w:rPr>
              <w:t>y</w:t>
            </w:r>
            <w:r w:rsidRPr="00E32F4A">
              <w:rPr>
                <w:rFonts w:ascii="Calibri" w:hAnsi="Calibri"/>
              </w:rPr>
              <w:t xml:space="preserve"> = 180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 xml:space="preserve"> </w:t>
            </w:r>
            <w:r w:rsidRPr="00E32F4A">
              <w:rPr>
                <w:rFonts w:ascii="Calibri" w:hAnsi="Calibri"/>
              </w:rPr>
              <w:br/>
              <w:t>(co-interior angles in parallel lines add up to 180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>)</w:t>
            </w:r>
          </w:p>
          <w:p w14:paraId="6267DD3E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  <w:t>5</w:t>
            </w:r>
            <w:r w:rsidRPr="00E32F4A">
              <w:rPr>
                <w:rFonts w:ascii="Calibri" w:hAnsi="Calibri"/>
                <w:i/>
              </w:rPr>
              <w:t>y</w:t>
            </w:r>
            <w:r w:rsidRPr="00E32F4A">
              <w:rPr>
                <w:rFonts w:ascii="Calibri" w:hAnsi="Calibri"/>
              </w:rPr>
              <w:t xml:space="preserve"> = 180</w:t>
            </w:r>
            <w:r w:rsidRPr="00E32F4A">
              <w:rPr>
                <w:rFonts w:ascii="Calibri" w:hAnsi="Calibri"/>
              </w:rPr>
              <w:sym w:font="Symbol" w:char="F0B0"/>
            </w:r>
          </w:p>
          <w:p w14:paraId="459F766E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</w:r>
            <w:r w:rsidRPr="00E32F4A">
              <w:rPr>
                <w:rFonts w:ascii="Calibri" w:hAnsi="Calibri"/>
                <w:i/>
              </w:rPr>
              <w:t>y</w:t>
            </w:r>
            <w:r w:rsidRPr="00E32F4A">
              <w:rPr>
                <w:rFonts w:ascii="Calibri" w:hAnsi="Calibri"/>
              </w:rPr>
              <w:t xml:space="preserve"> = 36</w:t>
            </w:r>
            <w:r w:rsidRPr="00E32F4A">
              <w:rPr>
                <w:rFonts w:ascii="Calibri" w:hAnsi="Calibri"/>
              </w:rPr>
              <w:sym w:font="Symbol" w:char="F0B0"/>
            </w:r>
          </w:p>
          <w:p w14:paraId="118F2AD0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</w:r>
            <w:r w:rsidRPr="00E32F4A">
              <w:rPr>
                <w:rFonts w:ascii="Calibri" w:hAnsi="Calibri"/>
                <w:i/>
              </w:rPr>
              <w:t>z</w:t>
            </w:r>
            <w:r w:rsidRPr="00E32F4A">
              <w:rPr>
                <w:rFonts w:ascii="Calibri" w:hAnsi="Calibri"/>
              </w:rPr>
              <w:t xml:space="preserve"> = 2</w:t>
            </w:r>
            <w:r w:rsidRPr="00E32F4A">
              <w:rPr>
                <w:rFonts w:ascii="Calibri" w:hAnsi="Calibri"/>
                <w:i/>
              </w:rPr>
              <w:t>y</w:t>
            </w:r>
            <w:r w:rsidRPr="00E32F4A">
              <w:rPr>
                <w:rFonts w:ascii="Calibri" w:hAnsi="Calibri"/>
              </w:rPr>
              <w:sym w:font="Symbol" w:char="F0B0"/>
            </w:r>
            <w:r w:rsidRPr="00E32F4A">
              <w:rPr>
                <w:rFonts w:ascii="Calibri" w:hAnsi="Calibri"/>
              </w:rPr>
              <w:t xml:space="preserve"> </w:t>
            </w:r>
            <w:r w:rsidRPr="00E32F4A">
              <w:rPr>
                <w:rFonts w:ascii="Calibri" w:hAnsi="Calibri"/>
              </w:rPr>
              <w:br/>
              <w:t>(opposite angles of a parallelogram are equal)</w:t>
            </w:r>
          </w:p>
          <w:p w14:paraId="3C6A20AA" w14:textId="77777777" w:rsidR="00FF285B" w:rsidRPr="00E32F4A" w:rsidRDefault="00FF285B" w:rsidP="009D65B7">
            <w:pPr>
              <w:keepNext/>
              <w:keepLines/>
              <w:tabs>
                <w:tab w:val="left" w:pos="402"/>
              </w:tabs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ab/>
            </w:r>
            <w:r w:rsidRPr="00E32F4A">
              <w:rPr>
                <w:rFonts w:ascii="Calibri" w:hAnsi="Calibri"/>
                <w:i/>
              </w:rPr>
              <w:t>z</w:t>
            </w:r>
            <w:r w:rsidRPr="00E32F4A">
              <w:rPr>
                <w:rFonts w:ascii="Calibri" w:hAnsi="Calibri"/>
              </w:rPr>
              <w:t xml:space="preserve"> = 72</w:t>
            </w:r>
            <w:r w:rsidRPr="00E32F4A">
              <w:rPr>
                <w:rFonts w:ascii="Calibri" w:hAnsi="Calibri"/>
              </w:rPr>
              <w:sym w:font="Symbol" w:char="F0B0"/>
            </w:r>
          </w:p>
        </w:tc>
        <w:tc>
          <w:tcPr>
            <w:tcW w:w="305" w:type="dxa"/>
          </w:tcPr>
          <w:p w14:paraId="4E73EEF3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  <w:tc>
          <w:tcPr>
            <w:tcW w:w="1035" w:type="dxa"/>
          </w:tcPr>
          <w:p w14:paraId="50A2CE45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  <w:tc>
          <w:tcPr>
            <w:tcW w:w="1035" w:type="dxa"/>
          </w:tcPr>
          <w:p w14:paraId="10D01FC9" w14:textId="77777777" w:rsidR="00FF285B" w:rsidRPr="00E32F4A" w:rsidRDefault="00FF285B" w:rsidP="009D65B7">
            <w:pPr>
              <w:keepNext/>
              <w:keepLines/>
              <w:tabs>
                <w:tab w:val="left" w:pos="377"/>
              </w:tabs>
              <w:ind w:left="340" w:hanging="340"/>
              <w:rPr>
                <w:rFonts w:ascii="Calibri" w:hAnsi="Calibri"/>
              </w:rPr>
            </w:pPr>
          </w:p>
        </w:tc>
      </w:tr>
    </w:tbl>
    <w:p w14:paraId="72CA928E" w14:textId="671CC34F" w:rsidR="00B30348" w:rsidRDefault="002760FA" w:rsidP="00481043">
      <w:pPr>
        <w:pStyle w:val="Pquestionheadingsx"/>
      </w:pPr>
      <w:r>
        <w:t>Question 13</w:t>
      </w:r>
      <w:r w:rsidR="00B30348">
        <w:tab/>
      </w:r>
      <w:r w:rsidR="00B300EA">
        <w:rPr>
          <w:rStyle w:val="Cmarkslabel"/>
        </w:rPr>
        <w:t>3</w:t>
      </w:r>
      <w:r w:rsidR="00B30348" w:rsidRPr="001B433F">
        <w:rPr>
          <w:rStyle w:val="Cmarkslabel"/>
        </w:rPr>
        <w:t xml:space="preserve"> marks</w:t>
      </w:r>
      <w:r w:rsidR="00B30348">
        <w:tab/>
      </w:r>
      <w:r w:rsidR="00FF285B">
        <w:t>[6.</w:t>
      </w:r>
      <w:r w:rsidR="00481043">
        <w:t>5</w:t>
      </w:r>
      <w:r w:rsidR="00B30348">
        <w:t>]</w:t>
      </w:r>
    </w:p>
    <w:p w14:paraId="7AE08414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ACB</w:t>
      </w:r>
      <w:r w:rsidRPr="00E32F4A">
        <w:rPr>
          <w:rFonts w:ascii="Calibri" w:hAnsi="Calibri"/>
        </w:rPr>
        <w:t xml:space="preserve"> = 20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</w:t>
      </w:r>
      <w:bookmarkStart w:id="0" w:name="_GoBack"/>
      <w:bookmarkEnd w:id="0"/>
    </w:p>
    <w:p w14:paraId="1237F2CC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EDF</w:t>
      </w:r>
      <w:r w:rsidRPr="00E32F4A">
        <w:rPr>
          <w:rFonts w:ascii="Calibri" w:hAnsi="Calibri"/>
        </w:rPr>
        <w:t xml:space="preserve"> = 40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</w:t>
      </w:r>
    </w:p>
    <w:p w14:paraId="076A3595" w14:textId="77777777" w:rsidR="00FF285B" w:rsidRPr="00E32F4A" w:rsidRDefault="00FF285B" w:rsidP="00FF285B">
      <w:pPr>
        <w:rPr>
          <w:rFonts w:ascii="Calibri" w:hAnsi="Calibri"/>
          <w:i/>
        </w:rPr>
      </w:pPr>
      <w:r w:rsidRPr="00E32F4A">
        <w:rPr>
          <w:rFonts w:ascii="Calibri" w:hAnsi="Calibri"/>
        </w:rPr>
        <w:t>In ∆</w: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and ∆</w:t>
      </w:r>
      <w:r w:rsidRPr="00E32F4A">
        <w:rPr>
          <w:rFonts w:ascii="Calibri" w:hAnsi="Calibri"/>
          <w:i/>
        </w:rPr>
        <w:t>DEF</w:t>
      </w:r>
    </w:p>
    <w:p w14:paraId="109654D2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DEF</w:t>
      </w:r>
      <w:r w:rsidRPr="00E32F4A">
        <w:rPr>
          <w:rFonts w:ascii="Calibri" w:hAnsi="Calibri"/>
        </w:rPr>
        <w:t xml:space="preserve"> (both 120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)</w:t>
      </w:r>
    </w:p>
    <w:p w14:paraId="7240BEE6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ACB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DFE</w:t>
      </w:r>
      <w:r w:rsidRPr="00E32F4A">
        <w:rPr>
          <w:rFonts w:ascii="Calibri" w:hAnsi="Calibri"/>
        </w:rPr>
        <w:t xml:space="preserve"> (both 20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)</w:t>
      </w:r>
    </w:p>
    <w:p w14:paraId="38E869C0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BAC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EDF</w:t>
      </w:r>
      <w:r w:rsidRPr="00E32F4A">
        <w:rPr>
          <w:rFonts w:ascii="Calibri" w:hAnsi="Calibri"/>
        </w:rPr>
        <w:t xml:space="preserve"> (both 40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)</w:t>
      </w:r>
    </w:p>
    <w:p w14:paraId="472DCFAE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5C"/>
      </w:r>
      <w:r w:rsidRPr="00E32F4A">
        <w:rPr>
          <w:rFonts w:ascii="Calibri" w:hAnsi="Calibri"/>
        </w:rPr>
        <w:t xml:space="preserve"> ∆</w: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~ ∆</w:t>
      </w:r>
      <w:r w:rsidRPr="00E32F4A">
        <w:rPr>
          <w:rFonts w:ascii="Calibri" w:hAnsi="Calibri"/>
          <w:i/>
        </w:rPr>
        <w:t>DEF</w:t>
      </w:r>
      <w:r w:rsidRPr="00E32F4A">
        <w:rPr>
          <w:rFonts w:ascii="Calibri" w:hAnsi="Calibri"/>
        </w:rPr>
        <w:t xml:space="preserve"> (AAA)</w:t>
      </w:r>
    </w:p>
    <w:p w14:paraId="31B9AA39" w14:textId="751A36C6" w:rsidR="00B30348" w:rsidRDefault="002760FA" w:rsidP="00481043">
      <w:pPr>
        <w:pStyle w:val="Pquestionheadingsx"/>
      </w:pPr>
      <w:r>
        <w:t>Question 14</w:t>
      </w:r>
      <w:r w:rsidR="00B30348">
        <w:tab/>
      </w:r>
      <w:r w:rsidR="00481043">
        <w:rPr>
          <w:rStyle w:val="Cmarkslabel"/>
        </w:rPr>
        <w:t>2</w:t>
      </w:r>
      <w:r w:rsidR="00B30348" w:rsidRPr="001B433F">
        <w:rPr>
          <w:rStyle w:val="Cmarkslabel"/>
        </w:rPr>
        <w:t xml:space="preserve"> marks</w:t>
      </w:r>
      <w:r w:rsidR="00B30348">
        <w:tab/>
      </w:r>
      <w:r w:rsidR="00FF285B">
        <w:t>[6.</w:t>
      </w:r>
      <w:r>
        <w:t>2</w:t>
      </w:r>
      <w:r w:rsidR="00B30348">
        <w:t>]</w:t>
      </w:r>
    </w:p>
    <w:p w14:paraId="3213539B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The hypotenuse in each triangle = 6 mm</w:t>
      </w:r>
    </w:p>
    <w:p w14:paraId="2A7B2AF7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Each triangle has another side equal to 4 mm.</w:t>
      </w:r>
    </w:p>
    <w:p w14:paraId="522C0E69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Each triangle has a right angle.</w:t>
      </w:r>
    </w:p>
    <w:p w14:paraId="7F31B35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The triangles are congruent using the RHS test.</w:t>
      </w:r>
    </w:p>
    <w:p w14:paraId="44C529D5" w14:textId="4CFBFCD6" w:rsidR="0084220A" w:rsidRDefault="002760FA" w:rsidP="00481043">
      <w:pPr>
        <w:pStyle w:val="Pquestionheadingsx"/>
      </w:pPr>
      <w:r>
        <w:t>Question 15</w:t>
      </w:r>
      <w:r w:rsidR="0084220A">
        <w:tab/>
      </w:r>
      <w:r w:rsidR="00B300EA">
        <w:rPr>
          <w:rStyle w:val="Cmarkslabel"/>
        </w:rPr>
        <w:t>2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481043">
        <w:t>7</w:t>
      </w:r>
      <w:r w:rsidR="0084220A">
        <w:t>]</w:t>
      </w:r>
    </w:p>
    <w:p w14:paraId="42A82E31" w14:textId="7ADCD64C" w:rsidR="0084220A" w:rsidRDefault="00FF285B" w:rsidP="0084220A">
      <w:pPr>
        <w:pStyle w:val="Pquestiontextpartsai"/>
      </w:pPr>
      <w:r>
        <w:rPr>
          <w:noProof/>
        </w:rPr>
        <w:drawing>
          <wp:inline distT="0" distB="0" distL="0" distR="0" wp14:anchorId="746D2B64" wp14:editId="06C95782">
            <wp:extent cx="1433615" cy="1381125"/>
            <wp:effectExtent l="0" t="0" r="0" b="0"/>
            <wp:docPr id="2" name="Picture 2" descr="ExFAT:Pearson chapter tests:_SUPPLIED_V1_CORREX_080916:_SUPPLIED_V1_CORREX_080916:PM2e_09_EB_06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xFAT:Pearson chapter tests:_SUPPLIED_V1_CORREX_080916:_SUPPLIED_V1_CORREX_080916:PM2e_09_EB_06_FATS_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80" cy="138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F0C8" w14:textId="3BEF3C12" w:rsidR="0084220A" w:rsidRDefault="002760FA" w:rsidP="009D65B7">
      <w:pPr>
        <w:pStyle w:val="Pquestionheadingsx"/>
        <w:keepLines/>
      </w:pPr>
      <w:r>
        <w:lastRenderedPageBreak/>
        <w:t>Question 16</w:t>
      </w:r>
      <w:r w:rsidR="0084220A">
        <w:tab/>
      </w:r>
      <w:r w:rsidR="00481043">
        <w:rPr>
          <w:rStyle w:val="Cmarkslabel"/>
        </w:rPr>
        <w:t>2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481043">
        <w:t>6</w:t>
      </w:r>
      <w:r w:rsidR="0084220A">
        <w:t>]</w:t>
      </w:r>
    </w:p>
    <w:p w14:paraId="779B0D08" w14:textId="77777777" w:rsidR="00FF285B" w:rsidRPr="00E32F4A" w:rsidRDefault="00FF285B" w:rsidP="009D65B7">
      <w:pPr>
        <w:keepNext/>
        <w:keepLines/>
        <w:rPr>
          <w:rFonts w:ascii="Calibri" w:hAnsi="Calibri"/>
        </w:rPr>
      </w:pPr>
      <w:r w:rsidRPr="00E32F4A">
        <w:rPr>
          <w:rFonts w:ascii="Calibri" w:hAnsi="Calibri"/>
        </w:rPr>
        <w:t>The triangles are similar because they each have a right angle, and a pair of vertically opposite angles are equal.</w:t>
      </w:r>
    </w:p>
    <w:p w14:paraId="124FECF0" w14:textId="77777777" w:rsidR="00FF285B" w:rsidRPr="00E32F4A" w:rsidRDefault="00481043" w:rsidP="00FF285B">
      <w:pPr>
        <w:rPr>
          <w:rFonts w:ascii="Calibri" w:hAnsi="Calibri"/>
        </w:rPr>
      </w:pPr>
      <w:r w:rsidRPr="00481043">
        <w:rPr>
          <w:rFonts w:ascii="Calibri" w:hAnsi="Calibri"/>
          <w:position w:val="-58"/>
        </w:rPr>
        <w:object w:dxaOrig="1880" w:dyaOrig="1600" w14:anchorId="06E418E0">
          <v:shape id="_x0000_i1031" type="#_x0000_t75" style="width:93.5pt;height:80.4pt" o:ole="">
            <v:imagedata r:id="rId22" o:title=""/>
          </v:shape>
          <o:OLEObject Type="Embed" ProgID="Equation.3" ShapeID="_x0000_i1031" DrawAspect="Content" ObjectID="_1537773302" r:id="rId23"/>
        </w:object>
      </w:r>
    </w:p>
    <w:p w14:paraId="39367A1B" w14:textId="265B6C5B" w:rsidR="0084220A" w:rsidRDefault="002760FA" w:rsidP="00481043">
      <w:pPr>
        <w:pStyle w:val="Pquestionheadingsx"/>
      </w:pPr>
      <w:r>
        <w:t>Question 17</w:t>
      </w:r>
      <w:r w:rsidR="0084220A">
        <w:tab/>
      </w:r>
      <w:r>
        <w:rPr>
          <w:rStyle w:val="Cmarkslabel"/>
        </w:rPr>
        <w:t>3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481043">
        <w:t>4</w:t>
      </w:r>
      <w:r w:rsidR="0084220A">
        <w:t>]</w:t>
      </w:r>
    </w:p>
    <w:p w14:paraId="3C953706" w14:textId="77777777" w:rsidR="00FF285B" w:rsidRPr="00E32F4A" w:rsidRDefault="00FF285B" w:rsidP="00FF285B">
      <w:pPr>
        <w:tabs>
          <w:tab w:val="left" w:pos="567"/>
        </w:tabs>
        <w:rPr>
          <w:rFonts w:ascii="Calibri" w:hAnsi="Calibri"/>
        </w:rPr>
      </w:pPr>
      <w:r w:rsidRPr="00E32F4A">
        <w:rPr>
          <w:rFonts w:ascii="Calibri" w:hAnsi="Calibri"/>
        </w:rPr>
        <w:t>Side of small pentagon = 1 cm</w:t>
      </w:r>
    </w:p>
    <w:p w14:paraId="436CA9A3" w14:textId="77777777" w:rsidR="00FF285B" w:rsidRPr="00E32F4A" w:rsidRDefault="00FF285B" w:rsidP="00FF285B">
      <w:pPr>
        <w:tabs>
          <w:tab w:val="left" w:pos="567"/>
        </w:tabs>
        <w:rPr>
          <w:rFonts w:ascii="Calibri" w:hAnsi="Calibri"/>
        </w:rPr>
      </w:pPr>
      <w:r w:rsidRPr="00E32F4A">
        <w:rPr>
          <w:rFonts w:ascii="Calibri" w:hAnsi="Calibri"/>
        </w:rPr>
        <w:t>Side of large pentagon = 1.5 cm</w:t>
      </w:r>
    </w:p>
    <w:p w14:paraId="3AB49E7E" w14:textId="77777777" w:rsidR="00FF285B" w:rsidRPr="00E32F4A" w:rsidRDefault="00FF285B" w:rsidP="00FF285B">
      <w:pPr>
        <w:tabs>
          <w:tab w:val="left" w:pos="567"/>
        </w:tabs>
        <w:rPr>
          <w:rFonts w:ascii="Calibri" w:hAnsi="Calibri"/>
        </w:rPr>
      </w:pPr>
      <w:r w:rsidRPr="00E32F4A">
        <w:rPr>
          <w:rFonts w:ascii="Calibri" w:hAnsi="Calibri"/>
        </w:rPr>
        <w:t xml:space="preserve">Scale factor = 1.5 </w:t>
      </w:r>
      <w:r w:rsidRPr="00E32F4A">
        <w:rPr>
          <w:rFonts w:ascii="Calibri" w:hAnsi="Calibri"/>
        </w:rPr>
        <w:sym w:font="Symbol" w:char="F0B8"/>
      </w:r>
      <w:r w:rsidRPr="00E32F4A">
        <w:rPr>
          <w:rFonts w:ascii="Calibri" w:hAnsi="Calibri"/>
        </w:rPr>
        <w:t xml:space="preserve"> 1 = 1.5</w:t>
      </w:r>
    </w:p>
    <w:p w14:paraId="3C52A0DA" w14:textId="77777777" w:rsidR="0084220A" w:rsidRDefault="0084220A" w:rsidP="0084220A">
      <w:pPr>
        <w:pStyle w:val="Pquestiontextpartsai"/>
      </w:pPr>
    </w:p>
    <w:p w14:paraId="2F28250B" w14:textId="64F111B6" w:rsidR="00494B22" w:rsidRDefault="00494B22" w:rsidP="00481043">
      <w:pPr>
        <w:pStyle w:val="Pquestionheadingsx"/>
      </w:pPr>
      <w:r>
        <w:t>Question 18</w:t>
      </w:r>
      <w:r>
        <w:tab/>
      </w:r>
      <w:r w:rsidR="0048104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[6.</w:t>
      </w:r>
      <w:r w:rsidR="00481043">
        <w:t>1</w:t>
      </w:r>
      <w:r>
        <w:t>]</w:t>
      </w:r>
    </w:p>
    <w:p w14:paraId="5E25F89F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2</w:t>
      </w:r>
      <w:r w:rsidRPr="00E32F4A">
        <w:rPr>
          <w:rFonts w:ascii="Calibri" w:hAnsi="Calibri"/>
          <w:i/>
        </w:rPr>
        <w:t>e</w:t>
      </w:r>
      <w:r w:rsidRPr="00E32F4A">
        <w:rPr>
          <w:rFonts w:ascii="Calibri" w:hAnsi="Calibri"/>
        </w:rPr>
        <w:t xml:space="preserve"> + 3</w:t>
      </w:r>
      <w:r w:rsidRPr="00E32F4A">
        <w:rPr>
          <w:rFonts w:ascii="Calibri" w:hAnsi="Calibri"/>
          <w:i/>
        </w:rPr>
        <w:t>e</w:t>
      </w:r>
      <w:r w:rsidRPr="00E32F4A">
        <w:rPr>
          <w:rFonts w:ascii="Calibri" w:hAnsi="Calibri"/>
        </w:rPr>
        <w:t xml:space="preserve"> + 50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= 180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(angle sum of triangle is 180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>)</w:t>
      </w:r>
    </w:p>
    <w:p w14:paraId="71BFC9DE" w14:textId="77777777" w:rsidR="00FF285B" w:rsidRPr="009D65B7" w:rsidRDefault="00FF285B" w:rsidP="00FF285B">
      <w:pPr>
        <w:rPr>
          <w:rFonts w:ascii="Calibri" w:hAnsi="Calibri"/>
          <w:lang w:val="es-ES"/>
        </w:rPr>
      </w:pPr>
      <w:r w:rsidRPr="009D65B7">
        <w:rPr>
          <w:rFonts w:ascii="Calibri" w:hAnsi="Calibri"/>
          <w:lang w:val="es-ES"/>
        </w:rPr>
        <w:t>5</w:t>
      </w:r>
      <w:r w:rsidRPr="009D65B7">
        <w:rPr>
          <w:rFonts w:ascii="Calibri" w:hAnsi="Calibri"/>
          <w:i/>
          <w:lang w:val="es-ES"/>
        </w:rPr>
        <w:t>e</w:t>
      </w:r>
      <w:r w:rsidRPr="009D65B7">
        <w:rPr>
          <w:rFonts w:ascii="Calibri" w:hAnsi="Calibri"/>
          <w:lang w:val="es-ES"/>
        </w:rPr>
        <w:t xml:space="preserve"> + 50</w:t>
      </w:r>
      <w:r w:rsidRPr="00E32F4A">
        <w:rPr>
          <w:rFonts w:ascii="Calibri" w:hAnsi="Calibri"/>
        </w:rPr>
        <w:sym w:font="Symbol" w:char="F0B0"/>
      </w:r>
      <w:r w:rsidRPr="009D65B7">
        <w:rPr>
          <w:rFonts w:ascii="Calibri" w:hAnsi="Calibri"/>
          <w:lang w:val="es-ES"/>
        </w:rPr>
        <w:t xml:space="preserve"> = 180</w:t>
      </w:r>
      <w:r w:rsidRPr="00E32F4A">
        <w:rPr>
          <w:rFonts w:ascii="Calibri" w:hAnsi="Calibri"/>
        </w:rPr>
        <w:sym w:font="Symbol" w:char="F0B0"/>
      </w:r>
    </w:p>
    <w:p w14:paraId="65B04F3E" w14:textId="77777777" w:rsidR="00FF285B" w:rsidRPr="009D65B7" w:rsidRDefault="00FF285B" w:rsidP="00FF285B">
      <w:pPr>
        <w:rPr>
          <w:rFonts w:ascii="Calibri" w:hAnsi="Calibri"/>
          <w:lang w:val="es-ES"/>
        </w:rPr>
      </w:pPr>
      <w:r w:rsidRPr="009D65B7">
        <w:rPr>
          <w:rFonts w:ascii="Calibri" w:hAnsi="Calibri"/>
          <w:lang w:val="es-ES"/>
        </w:rPr>
        <w:t>5</w:t>
      </w:r>
      <w:r w:rsidRPr="009D65B7">
        <w:rPr>
          <w:rFonts w:ascii="Calibri" w:hAnsi="Calibri"/>
          <w:i/>
          <w:lang w:val="es-ES"/>
        </w:rPr>
        <w:t xml:space="preserve">e </w:t>
      </w:r>
      <w:r w:rsidRPr="009D65B7">
        <w:rPr>
          <w:rFonts w:ascii="Calibri" w:hAnsi="Calibri"/>
          <w:lang w:val="es-ES"/>
        </w:rPr>
        <w:t>= 130</w:t>
      </w:r>
      <w:r w:rsidRPr="00E32F4A">
        <w:rPr>
          <w:rFonts w:ascii="Calibri" w:hAnsi="Calibri"/>
        </w:rPr>
        <w:sym w:font="Symbol" w:char="F0B0"/>
      </w:r>
    </w:p>
    <w:p w14:paraId="37DCF8A2" w14:textId="77777777" w:rsidR="00FF285B" w:rsidRPr="009D65B7" w:rsidRDefault="00FF285B" w:rsidP="00FF285B">
      <w:pPr>
        <w:rPr>
          <w:rFonts w:ascii="Calibri" w:hAnsi="Calibri"/>
          <w:lang w:val="es-ES"/>
        </w:rPr>
      </w:pPr>
      <w:r w:rsidRPr="009D65B7">
        <w:rPr>
          <w:rFonts w:ascii="Calibri" w:hAnsi="Calibri"/>
          <w:i/>
          <w:lang w:val="es-ES"/>
        </w:rPr>
        <w:t>e</w:t>
      </w:r>
      <w:r w:rsidRPr="009D65B7">
        <w:rPr>
          <w:rFonts w:ascii="Calibri" w:hAnsi="Calibri"/>
          <w:lang w:val="es-ES"/>
        </w:rPr>
        <w:t xml:space="preserve"> = 130</w:t>
      </w:r>
      <w:r w:rsidRPr="00E32F4A">
        <w:rPr>
          <w:rFonts w:ascii="Calibri" w:hAnsi="Calibri"/>
        </w:rPr>
        <w:sym w:font="Symbol" w:char="F0B0"/>
      </w:r>
      <w:r w:rsidRPr="009D65B7">
        <w:rPr>
          <w:rFonts w:ascii="Calibri" w:hAnsi="Calibri"/>
          <w:lang w:val="es-ES"/>
        </w:rPr>
        <w:t xml:space="preserve"> </w:t>
      </w:r>
      <w:r w:rsidRPr="00E32F4A">
        <w:rPr>
          <w:rFonts w:ascii="Calibri" w:hAnsi="Calibri"/>
        </w:rPr>
        <w:sym w:font="Symbol" w:char="F0B8"/>
      </w:r>
      <w:r w:rsidRPr="009D65B7">
        <w:rPr>
          <w:rFonts w:ascii="Calibri" w:hAnsi="Calibri"/>
          <w:lang w:val="es-ES"/>
        </w:rPr>
        <w:t xml:space="preserve"> 5 = 26</w:t>
      </w:r>
      <w:r w:rsidRPr="00E32F4A">
        <w:rPr>
          <w:rFonts w:ascii="Calibri" w:hAnsi="Calibri"/>
        </w:rPr>
        <w:sym w:font="Symbol" w:char="F0B0"/>
      </w:r>
    </w:p>
    <w:p w14:paraId="7EBBF558" w14:textId="77777777" w:rsidR="00FF285B" w:rsidRPr="009D65B7" w:rsidRDefault="00FF285B" w:rsidP="00FF285B">
      <w:pPr>
        <w:rPr>
          <w:rFonts w:ascii="Calibri" w:hAnsi="Calibri"/>
          <w:lang w:val="es-ES"/>
        </w:rPr>
      </w:pPr>
      <w:r w:rsidRPr="009D65B7">
        <w:rPr>
          <w:rFonts w:ascii="Calibri" w:hAnsi="Calibri"/>
          <w:i/>
          <w:lang w:val="es-ES"/>
        </w:rPr>
        <w:t>d</w:t>
      </w:r>
      <w:r w:rsidRPr="009D65B7">
        <w:rPr>
          <w:rFonts w:ascii="Calibri" w:hAnsi="Calibri"/>
          <w:lang w:val="es-ES"/>
        </w:rPr>
        <w:t xml:space="preserve"> = 3</w:t>
      </w:r>
      <w:r w:rsidRPr="009D65B7">
        <w:rPr>
          <w:rFonts w:ascii="Calibri" w:hAnsi="Calibri"/>
          <w:i/>
          <w:lang w:val="es-ES"/>
        </w:rPr>
        <w:t>e</w:t>
      </w:r>
      <w:r w:rsidRPr="009D65B7">
        <w:rPr>
          <w:rFonts w:ascii="Calibri" w:hAnsi="Calibri"/>
          <w:lang w:val="es-ES"/>
        </w:rPr>
        <w:t xml:space="preserve"> (alternate angles in parallel lines)</w:t>
      </w:r>
    </w:p>
    <w:p w14:paraId="0BC0327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>d</w:t>
      </w:r>
      <w:r w:rsidRPr="00E32F4A">
        <w:rPr>
          <w:rFonts w:ascii="Calibri" w:hAnsi="Calibri"/>
        </w:rPr>
        <w:t xml:space="preserve"> = 3 </w:t>
      </w:r>
      <w:r w:rsidRPr="00E32F4A">
        <w:rPr>
          <w:rFonts w:ascii="Calibri" w:hAnsi="Calibri"/>
        </w:rPr>
        <w:sym w:font="Symbol" w:char="F0B4"/>
      </w:r>
      <w:r w:rsidRPr="00E32F4A">
        <w:rPr>
          <w:rFonts w:ascii="Calibri" w:hAnsi="Calibri"/>
        </w:rPr>
        <w:t xml:space="preserve"> 26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= 78</w:t>
      </w:r>
      <w:r w:rsidRPr="00E32F4A">
        <w:rPr>
          <w:rFonts w:ascii="Calibri" w:hAnsi="Calibri"/>
        </w:rPr>
        <w:sym w:font="Symbol" w:char="F0B0"/>
      </w:r>
    </w:p>
    <w:p w14:paraId="5289AC90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 xml:space="preserve">f </w:t>
      </w:r>
      <w:r w:rsidRPr="00E32F4A">
        <w:rPr>
          <w:rFonts w:ascii="Calibri" w:hAnsi="Calibri"/>
        </w:rPr>
        <w:t>= 130</w:t>
      </w:r>
      <w:r w:rsidRPr="00E32F4A">
        <w:rPr>
          <w:rFonts w:ascii="Calibri" w:hAnsi="Calibri"/>
        </w:rPr>
        <w:sym w:font="Symbol" w:char="F0B0"/>
      </w:r>
    </w:p>
    <w:p w14:paraId="52C0476A" w14:textId="0690E559" w:rsidR="001B433F" w:rsidRDefault="002760FA" w:rsidP="00481043">
      <w:pPr>
        <w:pStyle w:val="Pquestionheadingsx"/>
      </w:pPr>
      <w:r>
        <w:t>Question 19</w:t>
      </w:r>
      <w:r w:rsidR="001B433F">
        <w:tab/>
      </w:r>
      <w:r w:rsidR="00481043">
        <w:rPr>
          <w:rStyle w:val="Cmarkslabel"/>
        </w:rPr>
        <w:t>3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 w:rsidR="000E5746">
        <w:tab/>
      </w:r>
      <w:r w:rsidR="00FF285B">
        <w:t>[6.</w:t>
      </w:r>
      <w:r w:rsidR="00481043">
        <w:t>2</w:t>
      </w:r>
      <w:r w:rsidR="001B433F">
        <w:t>]</w:t>
      </w:r>
    </w:p>
    <w:p w14:paraId="33A50B3E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In ∆</w:t>
      </w:r>
      <w:r w:rsidRPr="00E32F4A">
        <w:rPr>
          <w:rFonts w:ascii="Calibri" w:hAnsi="Calibri"/>
          <w:i/>
        </w:rPr>
        <w:t>DEH</w:t>
      </w:r>
      <w:r w:rsidRPr="00E32F4A">
        <w:rPr>
          <w:rFonts w:ascii="Calibri" w:hAnsi="Calibri"/>
        </w:rPr>
        <w:t xml:space="preserve"> and ∆</w:t>
      </w:r>
      <w:r w:rsidRPr="00E32F4A">
        <w:rPr>
          <w:rFonts w:ascii="Calibri" w:hAnsi="Calibri"/>
          <w:i/>
        </w:rPr>
        <w:t>GFH</w:t>
      </w:r>
    </w:p>
    <w:p w14:paraId="5DAD22FD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DEH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GFH</w:t>
      </w:r>
      <w:r w:rsidRPr="00E32F4A">
        <w:rPr>
          <w:rFonts w:ascii="Calibri" w:hAnsi="Calibri"/>
        </w:rPr>
        <w:t xml:space="preserve"> (alternate angles, </w:t>
      </w:r>
      <w:r w:rsidRPr="00E32F4A">
        <w:rPr>
          <w:rFonts w:ascii="Calibri" w:hAnsi="Calibri"/>
          <w:i/>
        </w:rPr>
        <w:t>DE</w:t>
      </w:r>
      <w:r w:rsidRPr="00E32F4A">
        <w:rPr>
          <w:rFonts w:ascii="Calibri" w:hAnsi="Calibri"/>
        </w:rPr>
        <w:t xml:space="preserve"> || </w:t>
      </w:r>
      <w:r w:rsidRPr="00E32F4A">
        <w:rPr>
          <w:rFonts w:ascii="Calibri" w:hAnsi="Calibri"/>
          <w:i/>
        </w:rPr>
        <w:t>FG</w:t>
      </w:r>
      <w:r w:rsidRPr="00E32F4A">
        <w:rPr>
          <w:rFonts w:ascii="Calibri" w:hAnsi="Calibri"/>
        </w:rPr>
        <w:t>)</w:t>
      </w:r>
    </w:p>
    <w:p w14:paraId="5624191A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EHD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FHG</w:t>
      </w:r>
      <w:r w:rsidRPr="00E32F4A">
        <w:rPr>
          <w:rFonts w:ascii="Calibri" w:hAnsi="Calibri"/>
        </w:rPr>
        <w:t xml:space="preserve"> (vertically opposite angles)</w:t>
      </w:r>
    </w:p>
    <w:p w14:paraId="41E3E871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>DE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  <w:i/>
        </w:rPr>
        <w:t>FG</w:t>
      </w:r>
      <w:r w:rsidRPr="00E32F4A">
        <w:rPr>
          <w:rFonts w:ascii="Calibri" w:hAnsi="Calibri"/>
        </w:rPr>
        <w:t xml:space="preserve"> (12 cm, given)</w:t>
      </w:r>
    </w:p>
    <w:p w14:paraId="5F590367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5C"/>
      </w:r>
      <w:r w:rsidRPr="00E32F4A">
        <w:rPr>
          <w:rFonts w:ascii="Calibri" w:hAnsi="Calibri"/>
        </w:rPr>
        <w:t xml:space="preserve"> ∆</w:t>
      </w:r>
      <w:r w:rsidRPr="00E32F4A">
        <w:rPr>
          <w:rFonts w:ascii="Calibri" w:hAnsi="Calibri"/>
          <w:i/>
        </w:rPr>
        <w:t>DEH</w:t>
      </w:r>
      <w:r w:rsidRPr="00E32F4A">
        <w:rPr>
          <w:rFonts w:ascii="Calibri" w:hAnsi="Calibri"/>
        </w:rPr>
        <w:t xml:space="preserve"> </w:t>
      </w:r>
      <w:r w:rsidRPr="00E32F4A">
        <w:rPr>
          <w:rFonts w:ascii="Calibri" w:hAnsi="Calibri"/>
        </w:rPr>
        <w:sym w:font="Symbol" w:char="F0BA"/>
      </w:r>
      <w:r w:rsidRPr="00E32F4A">
        <w:rPr>
          <w:rFonts w:ascii="Calibri" w:hAnsi="Calibri"/>
        </w:rPr>
        <w:t xml:space="preserve"> ∆</w:t>
      </w:r>
      <w:r w:rsidRPr="00E32F4A">
        <w:rPr>
          <w:rFonts w:ascii="Calibri" w:hAnsi="Calibri"/>
          <w:i/>
        </w:rPr>
        <w:t>GFH</w:t>
      </w:r>
      <w:r w:rsidRPr="00E32F4A">
        <w:rPr>
          <w:rFonts w:ascii="Calibri" w:hAnsi="Calibri"/>
        </w:rPr>
        <w:t xml:space="preserve"> (AAS)</w:t>
      </w:r>
    </w:p>
    <w:p w14:paraId="74E463C7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sym w:font="Symbol" w:char="F05C"/>
      </w:r>
      <w:r w:rsidRPr="00E32F4A">
        <w:rPr>
          <w:rFonts w:ascii="Calibri" w:hAnsi="Calibri"/>
        </w:rPr>
        <w:t xml:space="preserve"> </w:t>
      </w:r>
      <w:r w:rsidRPr="00E32F4A">
        <w:rPr>
          <w:rFonts w:ascii="Calibri" w:hAnsi="Calibri"/>
          <w:i/>
        </w:rPr>
        <w:t>x</w:t>
      </w:r>
      <w:r w:rsidRPr="00E32F4A">
        <w:rPr>
          <w:rFonts w:ascii="Calibri" w:hAnsi="Calibri"/>
        </w:rPr>
        <w:t xml:space="preserve"> = 7 (matching sides of congruent triangles)</w:t>
      </w:r>
    </w:p>
    <w:p w14:paraId="460D6BCF" w14:textId="7070531E" w:rsidR="002F0B53" w:rsidRPr="002F0B53" w:rsidRDefault="002F0B53" w:rsidP="002F0B53">
      <w:pPr>
        <w:pStyle w:val="Pquestiontextpartsa"/>
      </w:pPr>
    </w:p>
    <w:p w14:paraId="596E84DD" w14:textId="4AA9C171" w:rsidR="005F6DAE" w:rsidRDefault="005F6DAE" w:rsidP="005F6DAE">
      <w:pPr>
        <w:pStyle w:val="Psectionresults"/>
      </w:pPr>
      <w:r>
        <w:t>Short answer total marks:  3</w:t>
      </w:r>
      <w:r w:rsidR="00481043">
        <w:t>0</w:t>
      </w:r>
    </w:p>
    <w:p w14:paraId="7FEBECDF" w14:textId="77777777" w:rsidR="005F6DAE" w:rsidRDefault="005F6DAE" w:rsidP="005F6DAE">
      <w:pPr>
        <w:pStyle w:val="Psectionheading"/>
      </w:pPr>
      <w:r>
        <w:t>Extended answer section</w:t>
      </w:r>
    </w:p>
    <w:p w14:paraId="283D3ACF" w14:textId="68B38228" w:rsidR="000E5746" w:rsidRDefault="002760FA" w:rsidP="000E5746">
      <w:pPr>
        <w:pStyle w:val="Pquestionheadingsx1stafterhead"/>
      </w:pPr>
      <w:r>
        <w:t>Question 20</w:t>
      </w:r>
      <w:r w:rsidR="000E5746">
        <w:tab/>
      </w:r>
      <w:r w:rsidR="00481043">
        <w:rPr>
          <w:rStyle w:val="Cmarkslabel"/>
        </w:rPr>
        <w:t>9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[6.</w:t>
      </w:r>
      <w:r w:rsidR="00481043">
        <w:t>3</w:t>
      </w:r>
      <w:r w:rsidR="000E5746">
        <w:t>]</w:t>
      </w:r>
    </w:p>
    <w:p w14:paraId="344B2A5A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(a)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t>parallelogram</w:t>
      </w:r>
    </w:p>
    <w:p w14:paraId="42A49B62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(b)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  <w:i/>
        </w:rPr>
        <w:t>AB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i/>
        </w:rPr>
        <w:t>DC</w:t>
      </w:r>
      <w:r w:rsidRPr="00E32F4A">
        <w:rPr>
          <w:rFonts w:ascii="Calibri" w:hAnsi="Calibri"/>
        </w:rPr>
        <w:t xml:space="preserve">, </w:t>
      </w:r>
      <w:r w:rsidRPr="00E32F4A">
        <w:rPr>
          <w:rFonts w:ascii="Calibri" w:hAnsi="Calibri"/>
          <w:i/>
        </w:rPr>
        <w:t>BC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i/>
        </w:rPr>
        <w:t>AD</w:t>
      </w:r>
    </w:p>
    <w:p w14:paraId="3FE9CC87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  <w:i/>
        </w:rPr>
      </w:pPr>
      <w:r w:rsidRPr="00E32F4A">
        <w:rPr>
          <w:rFonts w:ascii="Calibri" w:hAnsi="Calibri"/>
          <w:b/>
        </w:rPr>
        <w:t>(c)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DAB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BCD</w:t>
      </w:r>
      <w:r w:rsidRPr="00E32F4A">
        <w:rPr>
          <w:rFonts w:ascii="Calibri" w:hAnsi="Calibri"/>
        </w:rPr>
        <w:t xml:space="preserve">,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ADC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b/>
        </w:rPr>
        <w:sym w:font="Symbol" w:char="F0D0"/>
      </w:r>
      <w:r w:rsidRPr="00E32F4A">
        <w:rPr>
          <w:rFonts w:ascii="Calibri" w:hAnsi="Calibri"/>
          <w:i/>
        </w:rPr>
        <w:t>ABC</w:t>
      </w:r>
    </w:p>
    <w:p w14:paraId="07582D4A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(d)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  <w:i/>
        </w:rPr>
        <w:t>BD</w:t>
      </w:r>
    </w:p>
    <w:p w14:paraId="5CCE25FB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(e)</w:t>
      </w:r>
      <w:r w:rsidRPr="00E32F4A">
        <w:rPr>
          <w:rFonts w:ascii="Calibri" w:hAnsi="Calibri"/>
          <w:b/>
        </w:rPr>
        <w:tab/>
      </w:r>
      <w:r w:rsidRPr="00E32F4A">
        <w:rPr>
          <w:rFonts w:ascii="Calibri" w:hAnsi="Calibri"/>
        </w:rPr>
        <w:t>∆</w: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and ∆</w:t>
      </w:r>
      <w:r w:rsidRPr="00E32F4A">
        <w:rPr>
          <w:rFonts w:ascii="Calibri" w:hAnsi="Calibri"/>
          <w:i/>
        </w:rPr>
        <w:t>ADC</w:t>
      </w:r>
    </w:p>
    <w:p w14:paraId="6B93ED91" w14:textId="77777777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>(f)</w:t>
      </w:r>
      <w:r w:rsidRPr="00E32F4A">
        <w:rPr>
          <w:rFonts w:ascii="Calibri" w:hAnsi="Calibri"/>
        </w:rPr>
        <w:tab/>
        <w:t>They are congruent. Test could be SSS or SAS.</w:t>
      </w:r>
    </w:p>
    <w:p w14:paraId="136A758E" w14:textId="77777777" w:rsidR="00FC718B" w:rsidRDefault="00FC718B" w:rsidP="002509BC">
      <w:pPr>
        <w:pStyle w:val="Pquestiontextpartsa"/>
      </w:pPr>
    </w:p>
    <w:p w14:paraId="2DEF90AE" w14:textId="52A87567" w:rsidR="000E5746" w:rsidRDefault="002760FA" w:rsidP="000E5746">
      <w:pPr>
        <w:pStyle w:val="Pquestionheadingsx1stafterhead"/>
      </w:pPr>
      <w:r>
        <w:lastRenderedPageBreak/>
        <w:t>Question 21</w:t>
      </w:r>
      <w:r w:rsidR="000E5746">
        <w:tab/>
      </w:r>
      <w:r w:rsidR="00B300EA">
        <w:rPr>
          <w:rStyle w:val="Cmarkslabel"/>
        </w:rPr>
        <w:t>8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</w:t>
      </w:r>
      <w:r w:rsidR="00B300EA">
        <w:t>6.6</w:t>
      </w:r>
      <w:r w:rsidR="000E5746">
        <w:t>]</w:t>
      </w:r>
    </w:p>
    <w:p w14:paraId="58CED1E7" w14:textId="77777777" w:rsidR="00FF285B" w:rsidRPr="00E32F4A" w:rsidRDefault="00FF285B" w:rsidP="00FF285B">
      <w:pPr>
        <w:keepNext/>
        <w:rPr>
          <w:rFonts w:ascii="Calibri" w:hAnsi="Calibri"/>
        </w:rPr>
      </w:pPr>
      <w:r w:rsidRPr="00E32F4A">
        <w:rPr>
          <w:rFonts w:ascii="Calibri" w:hAnsi="Calibri"/>
        </w:rPr>
        <w:t xml:space="preserve">In </w:t>
      </w:r>
      <w:r w:rsidRPr="00E32F4A">
        <w:rPr>
          <w:rFonts w:ascii="Calibri" w:hAnsi="Calibri"/>
          <w:position w:val="-2"/>
        </w:rPr>
        <w:object w:dxaOrig="200" w:dyaOrig="200" w14:anchorId="31B59EA5">
          <v:shape id="_x0000_i1032" type="#_x0000_t75" style="width:10.3pt;height:10.3pt" o:ole="" fillcolor="window">
            <v:imagedata r:id="rId24" o:title=""/>
          </v:shape>
          <o:OLEObject Type="Embed" ProgID="Equation.3" ShapeID="_x0000_i1032" DrawAspect="Content" ObjectID="_1537773303" r:id="rId25"/>
        </w:objec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and </w:t>
      </w:r>
      <w:r w:rsidRPr="00E32F4A">
        <w:rPr>
          <w:rFonts w:ascii="Calibri" w:hAnsi="Calibri"/>
          <w:position w:val="-2"/>
        </w:rPr>
        <w:object w:dxaOrig="200" w:dyaOrig="200" w14:anchorId="1F93DB83">
          <v:shape id="_x0000_i1033" type="#_x0000_t75" style="width:10.3pt;height:10.3pt" o:ole="" fillcolor="window">
            <v:imagedata r:id="rId26" o:title=""/>
          </v:shape>
          <o:OLEObject Type="Embed" ProgID="Equation.3" ShapeID="_x0000_i1033" DrawAspect="Content" ObjectID="_1537773304" r:id="rId27"/>
        </w:object>
      </w:r>
      <w:r w:rsidRPr="00E32F4A">
        <w:rPr>
          <w:rFonts w:ascii="Calibri" w:hAnsi="Calibri"/>
          <w:i/>
        </w:rPr>
        <w:t>DEC</w:t>
      </w:r>
    </w:p>
    <w:p w14:paraId="11577CF6" w14:textId="77777777" w:rsidR="00FF285B" w:rsidRPr="00E32F4A" w:rsidRDefault="00FF285B" w:rsidP="00FF285B">
      <w:pPr>
        <w:keepNext/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 xml:space="preserve">ABC </w:t>
      </w:r>
      <w:r w:rsidRPr="00E32F4A">
        <w:rPr>
          <w:rFonts w:ascii="Calibri" w:hAnsi="Calibri"/>
        </w:rPr>
        <w:t xml:space="preserve">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DEC</w:t>
      </w:r>
      <w:r w:rsidRPr="00E32F4A">
        <w:rPr>
          <w:rFonts w:ascii="Calibri" w:hAnsi="Calibri"/>
        </w:rPr>
        <w:t xml:space="preserve"> = 90</w:t>
      </w:r>
      <w:r w:rsidRPr="00E32F4A">
        <w:rPr>
          <w:rFonts w:ascii="Calibri" w:hAnsi="Calibri"/>
        </w:rPr>
        <w:sym w:font="Symbol" w:char="F0B0"/>
      </w:r>
      <w:r w:rsidRPr="00E32F4A">
        <w:rPr>
          <w:rFonts w:ascii="Calibri" w:hAnsi="Calibri"/>
        </w:rPr>
        <w:t xml:space="preserve"> (given)</w:t>
      </w:r>
    </w:p>
    <w:p w14:paraId="6461AE60" w14:textId="0D77A400" w:rsidR="00FF285B" w:rsidRPr="00E32F4A" w:rsidRDefault="00FF285B" w:rsidP="00FF285B">
      <w:pPr>
        <w:keepNext/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 xml:space="preserve">ACB </w:t>
      </w:r>
      <w:r w:rsidRPr="00E32F4A">
        <w:rPr>
          <w:rFonts w:ascii="Calibri" w:hAnsi="Calibri"/>
        </w:rPr>
        <w:t xml:space="preserve">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DCE</w:t>
      </w:r>
      <w:r w:rsidRPr="00E32F4A">
        <w:rPr>
          <w:rFonts w:ascii="Calibri" w:hAnsi="Calibri"/>
        </w:rPr>
        <w:t xml:space="preserve"> (given)</w:t>
      </w:r>
    </w:p>
    <w:p w14:paraId="126B7DE2" w14:textId="77777777" w:rsidR="00FF285B" w:rsidRPr="00E32F4A" w:rsidRDefault="00FF285B" w:rsidP="00FF285B">
      <w:pPr>
        <w:keepNext/>
        <w:rPr>
          <w:rFonts w:ascii="Calibri" w:hAnsi="Calibri"/>
        </w:rPr>
      </w:pP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CAB</w:t>
      </w:r>
      <w:r w:rsidRPr="00E32F4A">
        <w:rPr>
          <w:rFonts w:ascii="Calibri" w:hAnsi="Calibri"/>
        </w:rPr>
        <w:t xml:space="preserve"> = </w:t>
      </w:r>
      <w:r w:rsidRPr="00E32F4A">
        <w:rPr>
          <w:rFonts w:ascii="Calibri" w:hAnsi="Calibri"/>
        </w:rPr>
        <w:sym w:font="Symbol" w:char="F0D0"/>
      </w:r>
      <w:r w:rsidRPr="00E32F4A">
        <w:rPr>
          <w:rFonts w:ascii="Calibri" w:hAnsi="Calibri"/>
          <w:i/>
        </w:rPr>
        <w:t>CDE</w:t>
      </w:r>
      <w:r w:rsidRPr="00E32F4A">
        <w:rPr>
          <w:rFonts w:ascii="Calibri" w:hAnsi="Calibri"/>
        </w:rPr>
        <w:t xml:space="preserve"> (angle sum of triangle)</w:t>
      </w:r>
    </w:p>
    <w:p w14:paraId="40C8F4E2" w14:textId="77777777" w:rsidR="00FF285B" w:rsidRPr="00E32F4A" w:rsidRDefault="00FF285B" w:rsidP="00FF285B">
      <w:pPr>
        <w:keepNext/>
        <w:rPr>
          <w:rFonts w:ascii="Calibri" w:hAnsi="Calibri"/>
        </w:rPr>
      </w:pPr>
      <w:r w:rsidRPr="00E32F4A">
        <w:rPr>
          <w:rFonts w:ascii="Calibri" w:hAnsi="Calibri"/>
        </w:rPr>
        <w:sym w:font="Symbol" w:char="F05C"/>
      </w:r>
      <w:r w:rsidRPr="00E32F4A">
        <w:rPr>
          <w:rFonts w:ascii="Calibri" w:hAnsi="Calibri"/>
          <w:position w:val="-2"/>
        </w:rPr>
        <w:object w:dxaOrig="200" w:dyaOrig="200" w14:anchorId="0658F394">
          <v:shape id="_x0000_i1034" type="#_x0000_t75" style="width:10.3pt;height:10.3pt" o:ole="" fillcolor="window">
            <v:imagedata r:id="rId28" o:title=""/>
          </v:shape>
          <o:OLEObject Type="Embed" ProgID="Equation.3" ShapeID="_x0000_i1034" DrawAspect="Content" ObjectID="_1537773305" r:id="rId29"/>
        </w:objec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~ </w:t>
      </w:r>
      <w:r w:rsidRPr="00E32F4A">
        <w:rPr>
          <w:rFonts w:ascii="Calibri" w:hAnsi="Calibri"/>
          <w:position w:val="-2"/>
        </w:rPr>
        <w:object w:dxaOrig="200" w:dyaOrig="200" w14:anchorId="1D853714">
          <v:shape id="_x0000_i1035" type="#_x0000_t75" style="width:10.3pt;height:10.3pt" o:ole="" fillcolor="window">
            <v:imagedata r:id="rId30" o:title=""/>
          </v:shape>
          <o:OLEObject Type="Embed" ProgID="Equation.3" ShapeID="_x0000_i1035" DrawAspect="Content" ObjectID="_1537773306" r:id="rId31"/>
        </w:object>
      </w:r>
      <w:r w:rsidRPr="00E32F4A">
        <w:rPr>
          <w:rFonts w:ascii="Calibri" w:hAnsi="Calibri"/>
          <w:i/>
        </w:rPr>
        <w:t>DEC</w:t>
      </w:r>
      <w:r w:rsidRPr="00E32F4A">
        <w:rPr>
          <w:rFonts w:ascii="Calibri" w:hAnsi="Calibri"/>
        </w:rPr>
        <w:t xml:space="preserve"> (AAA)</w:t>
      </w:r>
    </w:p>
    <w:p w14:paraId="78675B43" w14:textId="77777777" w:rsidR="00FF285B" w:rsidRPr="00E32F4A" w:rsidRDefault="009D65B7" w:rsidP="00FF285B">
      <w:pPr>
        <w:tabs>
          <w:tab w:val="left" w:pos="6663"/>
        </w:tabs>
        <w:rPr>
          <w:rFonts w:ascii="Calibri" w:hAnsi="Calibri"/>
        </w:rPr>
      </w:pPr>
      <w:r w:rsidRPr="009D65B7">
        <w:rPr>
          <w:rFonts w:ascii="Calibri" w:hAnsi="Calibri"/>
          <w:position w:val="-52"/>
        </w:rPr>
        <w:object w:dxaOrig="1300" w:dyaOrig="1160" w14:anchorId="1A9ECA97">
          <v:shape id="_x0000_i1036" type="#_x0000_t75" style="width:64.5pt;height:57.95pt" o:ole="" fillcolor="window">
            <v:imagedata r:id="rId32" o:title=""/>
          </v:shape>
          <o:OLEObject Type="Embed" ProgID="Equation.DSMT4" ShapeID="_x0000_i1036" DrawAspect="Content" ObjectID="_1537773307" r:id="rId33"/>
        </w:object>
      </w:r>
    </w:p>
    <w:p w14:paraId="30251F6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 xml:space="preserve">    x</w:t>
      </w:r>
      <w:r w:rsidRPr="00E32F4A">
        <w:rPr>
          <w:rFonts w:ascii="Calibri" w:hAnsi="Calibri"/>
        </w:rPr>
        <w:t xml:space="preserve"> = 1.4 m</w:t>
      </w:r>
    </w:p>
    <w:p w14:paraId="41491976" w14:textId="2FE2CE77" w:rsidR="002760FA" w:rsidRDefault="002760FA" w:rsidP="009D65B7">
      <w:pPr>
        <w:pStyle w:val="Pquestionheadingsx"/>
      </w:pPr>
      <w:r>
        <w:t>Question 22</w:t>
      </w:r>
      <w:r>
        <w:tab/>
      </w:r>
      <w:r w:rsidR="0048104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F285B">
        <w:t>[6.</w:t>
      </w:r>
      <w:r w:rsidR="00481043">
        <w:t>6</w:t>
      </w:r>
      <w:r>
        <w:t>]</w:t>
      </w:r>
    </w:p>
    <w:p w14:paraId="70F4886D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</w:rPr>
        <w:t>∆</w:t>
      </w:r>
      <w:r w:rsidRPr="00E32F4A">
        <w:rPr>
          <w:rFonts w:ascii="Calibri" w:hAnsi="Calibri"/>
          <w:i/>
        </w:rPr>
        <w:t>ABC</w:t>
      </w:r>
      <w:r w:rsidRPr="00E32F4A">
        <w:rPr>
          <w:rFonts w:ascii="Calibri" w:hAnsi="Calibri"/>
        </w:rPr>
        <w:t xml:space="preserve"> is similar to ∆</w:t>
      </w:r>
      <w:r w:rsidRPr="00E32F4A">
        <w:rPr>
          <w:rFonts w:ascii="Calibri" w:hAnsi="Calibri"/>
          <w:i/>
        </w:rPr>
        <w:t>DEC</w:t>
      </w:r>
      <w:r w:rsidRPr="00E32F4A">
        <w:rPr>
          <w:rFonts w:ascii="Calibri" w:hAnsi="Calibri"/>
        </w:rPr>
        <w:t xml:space="preserve"> (AAA)</w:t>
      </w:r>
    </w:p>
    <w:p w14:paraId="7022A0E0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i/>
        </w:rPr>
        <w:t>CE</w:t>
      </w:r>
      <w:r w:rsidRPr="00E32F4A">
        <w:rPr>
          <w:rFonts w:ascii="Calibri" w:hAnsi="Calibri"/>
        </w:rPr>
        <w:t xml:space="preserve"> = 1.83 – 1.10 = 0.73 m</w:t>
      </w:r>
    </w:p>
    <w:p w14:paraId="7B82A523" w14:textId="77777777" w:rsidR="00FF285B" w:rsidRPr="00E32F4A" w:rsidRDefault="00481043" w:rsidP="00FF285B">
      <w:pPr>
        <w:rPr>
          <w:rFonts w:ascii="Calibri" w:hAnsi="Calibri"/>
          <w:b/>
        </w:rPr>
      </w:pPr>
      <w:r w:rsidRPr="00E32F4A">
        <w:rPr>
          <w:rFonts w:ascii="Calibri" w:hAnsi="Calibri"/>
          <w:b/>
          <w:position w:val="-22"/>
        </w:rPr>
        <w:object w:dxaOrig="820" w:dyaOrig="580" w14:anchorId="22389AF8">
          <v:shape id="_x0000_i1037" type="#_x0000_t75" style="width:41.15pt;height:29pt" o:ole="">
            <v:imagedata r:id="rId34" o:title=""/>
          </v:shape>
          <o:OLEObject Type="Embed" ProgID="Equation.DSMT4" ShapeID="_x0000_i1037" DrawAspect="Content" ObjectID="_1537773308" r:id="rId35"/>
        </w:object>
      </w:r>
    </w:p>
    <w:p w14:paraId="5E0621FB" w14:textId="77777777" w:rsidR="00FF285B" w:rsidRPr="00E32F4A" w:rsidRDefault="00481043" w:rsidP="00FF285B">
      <w:pPr>
        <w:rPr>
          <w:rFonts w:ascii="Calibri" w:hAnsi="Calibri"/>
        </w:rPr>
      </w:pPr>
      <w:r w:rsidRPr="00E32F4A">
        <w:rPr>
          <w:rFonts w:ascii="Calibri" w:hAnsi="Calibri"/>
          <w:b/>
          <w:position w:val="-50"/>
        </w:rPr>
        <w:object w:dxaOrig="1340" w:dyaOrig="1440" w14:anchorId="709DCDFE">
          <v:shape id="_x0000_i1038" type="#_x0000_t75" style="width:67.3pt;height:1in" o:ole="">
            <v:imagedata r:id="rId36" o:title=""/>
          </v:shape>
          <o:OLEObject Type="Embed" ProgID="Equation.DSMT4" ShapeID="_x0000_i1038" DrawAspect="Content" ObjectID="_1537773309" r:id="rId37"/>
        </w:object>
      </w:r>
    </w:p>
    <w:p w14:paraId="06B90D59" w14:textId="3AA35690" w:rsidR="00FF285B" w:rsidRDefault="00FF285B" w:rsidP="009D65B7">
      <w:pPr>
        <w:pStyle w:val="Pquestionheadingsx"/>
      </w:pPr>
      <w:r>
        <w:t>Question 23</w:t>
      </w:r>
      <w:r>
        <w:tab/>
      </w:r>
      <w:r w:rsidR="00B300E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300EA">
        <w:t>6.7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4C67A9" w14:paraId="5D31F9C9" w14:textId="77777777" w:rsidTr="004C67A9">
        <w:tc>
          <w:tcPr>
            <w:tcW w:w="5040" w:type="dxa"/>
          </w:tcPr>
          <w:p w14:paraId="556A579E" w14:textId="77777777" w:rsidR="004C67A9" w:rsidRDefault="004C67A9" w:rsidP="00FF285B">
            <w:pPr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 xml:space="preserve">F </w:t>
            </w:r>
            <w:r w:rsidRPr="00E32F4A">
              <w:rPr>
                <w:rFonts w:ascii="Calibri" w:hAnsi="Calibri"/>
              </w:rPr>
              <w:t>= 6</w:t>
            </w:r>
          </w:p>
          <w:p w14:paraId="6B082C74" w14:textId="77777777" w:rsidR="004C67A9" w:rsidRDefault="004C67A9" w:rsidP="00FF285B">
            <w:pPr>
              <w:rPr>
                <w:rFonts w:ascii="Calibri" w:hAnsi="Calibri"/>
              </w:rPr>
            </w:pPr>
            <w:r w:rsidRPr="00E32F4A">
              <w:rPr>
                <w:rFonts w:ascii="Calibri" w:hAnsi="Calibri"/>
                <w:i/>
              </w:rPr>
              <w:t xml:space="preserve">V </w:t>
            </w:r>
            <w:r w:rsidRPr="00E32F4A">
              <w:rPr>
                <w:rFonts w:ascii="Calibri" w:hAnsi="Calibri"/>
              </w:rPr>
              <w:t>= 8</w:t>
            </w:r>
          </w:p>
          <w:p w14:paraId="27B87FAD" w14:textId="339E49BD" w:rsidR="004C67A9" w:rsidRDefault="004C67A9" w:rsidP="00FF285B">
            <w:pPr>
              <w:rPr>
                <w:rFonts w:ascii="Calibri" w:hAnsi="Calibri"/>
                <w:i/>
              </w:rPr>
            </w:pPr>
            <w:r w:rsidRPr="00E32F4A">
              <w:rPr>
                <w:rFonts w:ascii="Calibri" w:hAnsi="Calibri"/>
                <w:i/>
              </w:rPr>
              <w:t xml:space="preserve">E </w:t>
            </w:r>
            <w:r w:rsidRPr="00E32F4A">
              <w:rPr>
                <w:rFonts w:ascii="Calibri" w:hAnsi="Calibri"/>
              </w:rPr>
              <w:t>= 12</w:t>
            </w:r>
          </w:p>
        </w:tc>
        <w:tc>
          <w:tcPr>
            <w:tcW w:w="5040" w:type="dxa"/>
          </w:tcPr>
          <w:p w14:paraId="53AC56BC" w14:textId="77777777" w:rsidR="004C67A9" w:rsidRDefault="004C67A9" w:rsidP="00FF285B">
            <w:pPr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LHS =</w:t>
            </w:r>
            <w:r w:rsidRPr="00E32F4A">
              <w:rPr>
                <w:rFonts w:ascii="Calibri" w:hAnsi="Calibri"/>
                <w:i/>
              </w:rPr>
              <w:t xml:space="preserve"> E= F + V –</w:t>
            </w:r>
            <w:r w:rsidRPr="00E32F4A">
              <w:rPr>
                <w:rFonts w:ascii="Calibri" w:hAnsi="Calibri"/>
              </w:rPr>
              <w:t xml:space="preserve"> 2</w:t>
            </w:r>
          </w:p>
          <w:p w14:paraId="7F2F9D17" w14:textId="77777777" w:rsidR="004C67A9" w:rsidRDefault="004C67A9" w:rsidP="004C67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 w:rsidRPr="00E32F4A">
              <w:rPr>
                <w:rFonts w:ascii="Calibri" w:hAnsi="Calibri"/>
              </w:rPr>
              <w:t xml:space="preserve"> 6 + 8 – 2</w:t>
            </w:r>
          </w:p>
          <w:p w14:paraId="160D8A7C" w14:textId="77777777" w:rsidR="004C67A9" w:rsidRDefault="004C67A9" w:rsidP="004C67A9">
            <w:pPr>
              <w:rPr>
                <w:rFonts w:ascii="Calibri" w:hAnsi="Calibri"/>
              </w:rPr>
            </w:pPr>
            <w:r w:rsidRPr="00E32F4A">
              <w:rPr>
                <w:rFonts w:ascii="Calibri" w:hAnsi="Calibri"/>
              </w:rPr>
              <w:t>= 12</w:t>
            </w:r>
          </w:p>
          <w:p w14:paraId="6C06D54E" w14:textId="208673BE" w:rsidR="004C67A9" w:rsidRPr="004C67A9" w:rsidRDefault="004C67A9" w:rsidP="004C67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= RHS</w:t>
            </w:r>
          </w:p>
        </w:tc>
      </w:tr>
    </w:tbl>
    <w:p w14:paraId="57559C51" w14:textId="7295A979" w:rsidR="00FF285B" w:rsidRDefault="00494B22" w:rsidP="00FF285B">
      <w:pPr>
        <w:pStyle w:val="Pquestionheadingsx1stafterhead"/>
      </w:pPr>
      <w:r>
        <w:t>Question 24</w:t>
      </w:r>
    </w:p>
    <w:p w14:paraId="1D580035" w14:textId="24D849BE" w:rsidR="00FF285B" w:rsidRDefault="00FF285B" w:rsidP="00FF285B">
      <w:pPr>
        <w:pStyle w:val="Pquestionheadingsx1stafterhead"/>
      </w:pPr>
      <w:r w:rsidRPr="00FF285B">
        <w:rPr>
          <w:rFonts w:ascii="Calibri" w:hAnsi="Calibri"/>
        </w:rPr>
        <w:t>(a)</w:t>
      </w:r>
      <w:r>
        <w:tab/>
      </w:r>
      <w:r w:rsidR="00B300E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B300EA">
        <w:t>6.6</w:t>
      </w:r>
      <w:r>
        <w:t>]</w:t>
      </w:r>
    </w:p>
    <w:p w14:paraId="1EDD6C18" w14:textId="62AFC106" w:rsidR="00FF285B" w:rsidRPr="00E32F4A" w:rsidRDefault="00FF285B" w:rsidP="00FF285B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  <w:b/>
        </w:rPr>
        <w:tab/>
      </w:r>
      <w:r>
        <w:rPr>
          <w:rFonts w:ascii="Calibri" w:hAnsi="Calibri"/>
          <w:b/>
          <w:noProof/>
        </w:rPr>
        <w:drawing>
          <wp:inline distT="0" distB="0" distL="0" distR="0" wp14:anchorId="616D8D12" wp14:editId="27217F0A">
            <wp:extent cx="2438400" cy="934802"/>
            <wp:effectExtent l="0" t="0" r="0" b="0"/>
            <wp:docPr id="3" name="Picture 3" descr="ExFAT:Pearson chapter tests:_SUPPLIED_V1_CORREX_080916:_SUPPLIED_V1_CORREX_080916:PM2e_09_EB_06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ExFAT:Pearson chapter tests:_SUPPLIED_V1_CORREX_080916:_SUPPLIED_V1_CORREX_080916:PM2e_09_EB_06_FATS_0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7" cy="94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8473" w14:textId="255F3564" w:rsidR="00FF285B" w:rsidRDefault="00FF285B" w:rsidP="00FF285B">
      <w:pPr>
        <w:tabs>
          <w:tab w:val="left" w:pos="567"/>
        </w:tabs>
        <w:ind w:left="340" w:hanging="340"/>
        <w:rPr>
          <w:rFonts w:ascii="Calibri" w:hAnsi="Calibri"/>
          <w:i/>
        </w:rPr>
      </w:pPr>
      <w:r w:rsidRPr="00E32F4A">
        <w:rPr>
          <w:rFonts w:ascii="Calibri" w:hAnsi="Calibri"/>
          <w:b/>
        </w:rPr>
        <w:t>(b)</w:t>
      </w:r>
      <w:r w:rsidRPr="00E32F4A">
        <w:rPr>
          <w:rFonts w:ascii="Calibri" w:hAnsi="Calibri"/>
          <w:b/>
        </w:rPr>
        <w:tab/>
      </w:r>
    </w:p>
    <w:p w14:paraId="0C9E0726" w14:textId="77777777" w:rsidR="00FF285B" w:rsidRPr="00E32F4A" w:rsidRDefault="009D65B7" w:rsidP="00FF285B">
      <w:pPr>
        <w:ind w:left="360"/>
        <w:rPr>
          <w:rFonts w:ascii="Calibri" w:hAnsi="Calibri"/>
        </w:rPr>
      </w:pPr>
      <w:r w:rsidRPr="00E32F4A">
        <w:rPr>
          <w:rFonts w:ascii="Calibri" w:hAnsi="Calibri"/>
          <w:position w:val="-88"/>
        </w:rPr>
        <w:object w:dxaOrig="740" w:dyaOrig="1900" w14:anchorId="412391D2">
          <v:shape id="_x0000_i1039" type="#_x0000_t75" style="width:36.45pt;height:94.45pt" o:ole="">
            <v:imagedata r:id="rId39" o:title=""/>
          </v:shape>
          <o:OLEObject Type="Embed" ProgID="Equation.3" ShapeID="_x0000_i1039" DrawAspect="Content" ObjectID="_1537773310" r:id="rId40"/>
        </w:object>
      </w:r>
    </w:p>
    <w:p w14:paraId="0DF8D033" w14:textId="45080460" w:rsidR="00FF285B" w:rsidRPr="009D65B7" w:rsidRDefault="00FF285B" w:rsidP="009D65B7">
      <w:pPr>
        <w:tabs>
          <w:tab w:val="left" w:pos="567"/>
        </w:tabs>
        <w:ind w:left="340" w:hanging="340"/>
        <w:rPr>
          <w:rFonts w:ascii="Calibri" w:hAnsi="Calibri"/>
        </w:rPr>
      </w:pPr>
      <w:r w:rsidRPr="00E32F4A">
        <w:rPr>
          <w:rFonts w:ascii="Calibri" w:hAnsi="Calibri"/>
        </w:rPr>
        <w:t>Therefore, the ladder is 9.3</w:t>
      </w:r>
      <w:r w:rsidR="009D65B7">
        <w:rPr>
          <w:rFonts w:ascii="Calibri" w:hAnsi="Calibri"/>
        </w:rPr>
        <w:t xml:space="preserve"> </w:t>
      </w:r>
      <w:r w:rsidRPr="00E32F4A">
        <w:rPr>
          <w:rFonts w:ascii="Calibri" w:hAnsi="Calibri"/>
        </w:rPr>
        <w:t>m up the wall.</w:t>
      </w:r>
    </w:p>
    <w:p w14:paraId="75868716" w14:textId="794B3CFB" w:rsidR="001B433F" w:rsidRDefault="001B433F" w:rsidP="00FC718B">
      <w:pPr>
        <w:pStyle w:val="Psectionresults"/>
      </w:pPr>
      <w:r>
        <w:t xml:space="preserve">Extended </w:t>
      </w:r>
      <w:r w:rsidR="000E5746">
        <w:t xml:space="preserve">answer total marks:  </w:t>
      </w:r>
      <w:r w:rsidR="00B300EA">
        <w:t>27</w:t>
      </w:r>
    </w:p>
    <w:p w14:paraId="44F9515A" w14:textId="03FC427B" w:rsidR="001158EE" w:rsidRDefault="001B433F" w:rsidP="001158EE">
      <w:pPr>
        <w:pStyle w:val="Psectionresults"/>
      </w:pPr>
      <w:r>
        <w:t xml:space="preserve">TOTAL test </w:t>
      </w:r>
      <w:r w:rsidR="002760FA">
        <w:t xml:space="preserve">marks:  </w:t>
      </w:r>
      <w:r w:rsidR="00B300EA">
        <w:t>66</w:t>
      </w:r>
    </w:p>
    <w:sectPr w:rsidR="001158EE" w:rsidSect="00957E9E">
      <w:headerReference w:type="default" r:id="rId41"/>
      <w:footerReference w:type="default" r:id="rId4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AC1A0" w14:textId="77777777" w:rsidR="000753E7" w:rsidRDefault="000753E7" w:rsidP="00B91E57">
      <w:r>
        <w:separator/>
      </w:r>
    </w:p>
  </w:endnote>
  <w:endnote w:type="continuationSeparator" w:id="0">
    <w:p w14:paraId="165FEF9F" w14:textId="77777777" w:rsidR="000753E7" w:rsidRDefault="000753E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5F6DAE" w:rsidRDefault="005F6DAE" w:rsidP="00B91E57">
    <w:pPr>
      <w:pStyle w:val="Pfootertext"/>
    </w:pPr>
  </w:p>
  <w:p w14:paraId="4090AE9B" w14:textId="77777777" w:rsidR="005F6DAE" w:rsidRPr="00B91E57" w:rsidRDefault="005F6D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2085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30762" w14:textId="77777777" w:rsidR="000753E7" w:rsidRDefault="000753E7" w:rsidP="00B91E57">
      <w:r>
        <w:separator/>
      </w:r>
    </w:p>
  </w:footnote>
  <w:footnote w:type="continuationSeparator" w:id="0">
    <w:p w14:paraId="7ABDEDD9" w14:textId="77777777" w:rsidR="000753E7" w:rsidRDefault="000753E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389CFAAE" w:rsidR="005F6DAE" w:rsidRDefault="00520852" w:rsidP="001158EE">
    <w:pPr>
      <w:pStyle w:val="Pheadertext"/>
    </w:pPr>
    <w:r>
      <w:t xml:space="preserve">Pearson Mathematics </w:t>
    </w:r>
    <w:r w:rsidR="005F6DAE">
      <w:t xml:space="preserve">9  </w:t>
    </w:r>
    <w:r>
      <w:t xml:space="preserve">  Geometric</w:t>
    </w:r>
    <w:r w:rsidR="00FF285B" w:rsidRPr="00FF285B">
      <w:t xml:space="preserve"> </w:t>
    </w:r>
    <w:r>
      <w:t>r</w:t>
    </w:r>
    <w:r w:rsidR="00FF285B" w:rsidRPr="00FF285B">
      <w:t>easoning</w:t>
    </w:r>
    <w:r w:rsidR="005F6DAE">
      <w:t xml:space="preserve"> </w:t>
    </w:r>
    <w:r>
      <w:t>—</w:t>
    </w:r>
    <w:r w:rsidR="005F6DAE">
      <w:t xml:space="preserve"> </w:t>
    </w:r>
    <w:r w:rsidR="005F6DAE" w:rsidRPr="00F85EEB">
      <w:t xml:space="preserve">Test </w:t>
    </w:r>
    <w:r w:rsidR="005F6DAE">
      <w:t>D Solutions</w:t>
    </w:r>
  </w:p>
  <w:p w14:paraId="3AE35B27" w14:textId="77777777" w:rsidR="005F6DAE" w:rsidRPr="00B91E57" w:rsidRDefault="005F6DAE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38A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38E00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EE8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381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FB8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65856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760C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D8F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9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C94D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3F61"/>
    <w:rsid w:val="00057492"/>
    <w:rsid w:val="00062A9B"/>
    <w:rsid w:val="00062B27"/>
    <w:rsid w:val="00064993"/>
    <w:rsid w:val="00066722"/>
    <w:rsid w:val="000753E7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E6F48"/>
    <w:rsid w:val="001F3D5E"/>
    <w:rsid w:val="00223001"/>
    <w:rsid w:val="002509BC"/>
    <w:rsid w:val="002635BA"/>
    <w:rsid w:val="00274E89"/>
    <w:rsid w:val="002760FA"/>
    <w:rsid w:val="0029660A"/>
    <w:rsid w:val="0029665F"/>
    <w:rsid w:val="002A61AB"/>
    <w:rsid w:val="002B7FDF"/>
    <w:rsid w:val="002C0D5B"/>
    <w:rsid w:val="002C3C99"/>
    <w:rsid w:val="002C5286"/>
    <w:rsid w:val="002D2E83"/>
    <w:rsid w:val="002D3687"/>
    <w:rsid w:val="002E0784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1043"/>
    <w:rsid w:val="0048344D"/>
    <w:rsid w:val="00485A37"/>
    <w:rsid w:val="00494B22"/>
    <w:rsid w:val="004A1C99"/>
    <w:rsid w:val="004A5DD5"/>
    <w:rsid w:val="004C23FF"/>
    <w:rsid w:val="004C5E1E"/>
    <w:rsid w:val="004C67A9"/>
    <w:rsid w:val="004D01B5"/>
    <w:rsid w:val="004D24DE"/>
    <w:rsid w:val="004D3645"/>
    <w:rsid w:val="004E3FBA"/>
    <w:rsid w:val="004F03F0"/>
    <w:rsid w:val="004F5839"/>
    <w:rsid w:val="004F59F5"/>
    <w:rsid w:val="005067E7"/>
    <w:rsid w:val="00520852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5F5E0B"/>
    <w:rsid w:val="005F6DAE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05377"/>
    <w:rsid w:val="00814B1B"/>
    <w:rsid w:val="00817AEB"/>
    <w:rsid w:val="008226DD"/>
    <w:rsid w:val="00823BB8"/>
    <w:rsid w:val="008266C5"/>
    <w:rsid w:val="00840767"/>
    <w:rsid w:val="0084220A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0584"/>
    <w:rsid w:val="009A776D"/>
    <w:rsid w:val="009C1F04"/>
    <w:rsid w:val="009C3377"/>
    <w:rsid w:val="009D03D9"/>
    <w:rsid w:val="009D65B7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00EA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1241"/>
    <w:rsid w:val="00E2498A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C718B"/>
    <w:rsid w:val="00FD1FE1"/>
    <w:rsid w:val="00FE3101"/>
    <w:rsid w:val="00FE47F1"/>
    <w:rsid w:val="00FE4B25"/>
    <w:rsid w:val="00FE6891"/>
    <w:rsid w:val="00FE6E25"/>
    <w:rsid w:val="00FF1B08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e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4CC32-36C6-4F33-932E-8F07E21A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80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2016-09-11T04:14:00Z</dcterms:created>
  <dcterms:modified xsi:type="dcterms:W3CDTF">2016-10-11T23:28:00Z</dcterms:modified>
</cp:coreProperties>
</file>