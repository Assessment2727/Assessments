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CD026" w14:textId="77777777" w:rsidR="00D747CC" w:rsidRDefault="001B433F" w:rsidP="001B433F">
      <w:pPr>
        <w:pStyle w:val="Psectionheading"/>
      </w:pPr>
      <w:r>
        <w:t>M</w:t>
      </w:r>
      <w:r w:rsidR="001158EE">
        <w:t>ultiple-choice section</w:t>
      </w:r>
    </w:p>
    <w:tbl>
      <w:tblPr>
        <w:tblStyle w:val="TableGrid"/>
        <w:tblW w:w="0" w:type="auto"/>
        <w:tblLook w:val="04A0" w:firstRow="1" w:lastRow="0" w:firstColumn="1" w:lastColumn="0" w:noHBand="0" w:noVBand="1"/>
      </w:tblPr>
      <w:tblGrid>
        <w:gridCol w:w="1373"/>
        <w:gridCol w:w="717"/>
        <w:gridCol w:w="713"/>
        <w:gridCol w:w="719"/>
        <w:gridCol w:w="713"/>
        <w:gridCol w:w="716"/>
        <w:gridCol w:w="719"/>
        <w:gridCol w:w="722"/>
        <w:gridCol w:w="722"/>
        <w:gridCol w:w="685"/>
        <w:gridCol w:w="685"/>
        <w:gridCol w:w="685"/>
        <w:gridCol w:w="685"/>
      </w:tblGrid>
      <w:tr w:rsidR="003A0157" w14:paraId="0DEA2A7B" w14:textId="60205D27" w:rsidTr="003A0157">
        <w:tc>
          <w:tcPr>
            <w:tcW w:w="1373" w:type="dxa"/>
          </w:tcPr>
          <w:p w14:paraId="462A1B32" w14:textId="77777777" w:rsidR="003A0157" w:rsidRDefault="003A0157" w:rsidP="00CC6FFF">
            <w:pPr>
              <w:pStyle w:val="Pquestionheadingmc1stafterhead"/>
            </w:pPr>
            <w:r>
              <w:t>Question</w:t>
            </w:r>
          </w:p>
        </w:tc>
        <w:tc>
          <w:tcPr>
            <w:tcW w:w="717" w:type="dxa"/>
          </w:tcPr>
          <w:p w14:paraId="58621B63" w14:textId="77777777" w:rsidR="003A0157" w:rsidRDefault="003A0157" w:rsidP="00CC6FFF">
            <w:pPr>
              <w:pStyle w:val="Ptabletext"/>
            </w:pPr>
            <w:r>
              <w:t>1</w:t>
            </w:r>
          </w:p>
        </w:tc>
        <w:tc>
          <w:tcPr>
            <w:tcW w:w="713" w:type="dxa"/>
          </w:tcPr>
          <w:p w14:paraId="46C19715" w14:textId="77777777" w:rsidR="003A0157" w:rsidRDefault="003A0157" w:rsidP="00CC6FFF">
            <w:pPr>
              <w:pStyle w:val="Ptabletext"/>
            </w:pPr>
            <w:r>
              <w:t>2</w:t>
            </w:r>
          </w:p>
        </w:tc>
        <w:tc>
          <w:tcPr>
            <w:tcW w:w="719" w:type="dxa"/>
          </w:tcPr>
          <w:p w14:paraId="0BCDCC9C" w14:textId="77777777" w:rsidR="003A0157" w:rsidRDefault="003A0157" w:rsidP="00CC6FFF">
            <w:pPr>
              <w:pStyle w:val="Ptabletext"/>
            </w:pPr>
            <w:r>
              <w:t>3</w:t>
            </w:r>
          </w:p>
        </w:tc>
        <w:tc>
          <w:tcPr>
            <w:tcW w:w="713" w:type="dxa"/>
          </w:tcPr>
          <w:p w14:paraId="712F3730" w14:textId="77777777" w:rsidR="003A0157" w:rsidRDefault="003A0157" w:rsidP="00CC6FFF">
            <w:pPr>
              <w:pStyle w:val="Ptabletext"/>
            </w:pPr>
            <w:r>
              <w:t>4</w:t>
            </w:r>
          </w:p>
        </w:tc>
        <w:tc>
          <w:tcPr>
            <w:tcW w:w="716" w:type="dxa"/>
          </w:tcPr>
          <w:p w14:paraId="3B652752" w14:textId="77777777" w:rsidR="003A0157" w:rsidRDefault="003A0157" w:rsidP="00CC6FFF">
            <w:pPr>
              <w:pStyle w:val="Ptabletext"/>
            </w:pPr>
            <w:r>
              <w:t>5</w:t>
            </w:r>
          </w:p>
        </w:tc>
        <w:tc>
          <w:tcPr>
            <w:tcW w:w="719" w:type="dxa"/>
          </w:tcPr>
          <w:p w14:paraId="32A24A6F" w14:textId="77777777" w:rsidR="003A0157" w:rsidRDefault="003A0157" w:rsidP="00CC6FFF">
            <w:pPr>
              <w:pStyle w:val="Ptabletext"/>
            </w:pPr>
            <w:r>
              <w:t>6</w:t>
            </w:r>
          </w:p>
        </w:tc>
        <w:tc>
          <w:tcPr>
            <w:tcW w:w="722" w:type="dxa"/>
          </w:tcPr>
          <w:p w14:paraId="170E4F68" w14:textId="77777777" w:rsidR="003A0157" w:rsidRDefault="003A0157" w:rsidP="00CC6FFF">
            <w:pPr>
              <w:pStyle w:val="Ptabletext"/>
            </w:pPr>
            <w:r>
              <w:t>7</w:t>
            </w:r>
          </w:p>
        </w:tc>
        <w:tc>
          <w:tcPr>
            <w:tcW w:w="722" w:type="dxa"/>
          </w:tcPr>
          <w:p w14:paraId="1B08FC69" w14:textId="77777777" w:rsidR="003A0157" w:rsidRDefault="003A0157" w:rsidP="00CC6FFF">
            <w:pPr>
              <w:pStyle w:val="Ptabletext"/>
            </w:pPr>
            <w:r>
              <w:t>8</w:t>
            </w:r>
          </w:p>
        </w:tc>
        <w:tc>
          <w:tcPr>
            <w:tcW w:w="685" w:type="dxa"/>
          </w:tcPr>
          <w:p w14:paraId="0A0D570F" w14:textId="0260E321" w:rsidR="003A0157" w:rsidRDefault="003A0157" w:rsidP="00CC6FFF">
            <w:pPr>
              <w:pStyle w:val="Ptabletext"/>
            </w:pPr>
            <w:r>
              <w:t>9</w:t>
            </w:r>
          </w:p>
        </w:tc>
        <w:tc>
          <w:tcPr>
            <w:tcW w:w="685" w:type="dxa"/>
          </w:tcPr>
          <w:p w14:paraId="3EF7DF96" w14:textId="59F6169E" w:rsidR="003A0157" w:rsidRDefault="003A0157" w:rsidP="00CC6FFF">
            <w:pPr>
              <w:pStyle w:val="Ptabletext"/>
            </w:pPr>
            <w:r>
              <w:t>10</w:t>
            </w:r>
          </w:p>
        </w:tc>
        <w:tc>
          <w:tcPr>
            <w:tcW w:w="685" w:type="dxa"/>
          </w:tcPr>
          <w:p w14:paraId="6948C561" w14:textId="50CE9CFE" w:rsidR="003A0157" w:rsidRDefault="003A0157" w:rsidP="00CC6FFF">
            <w:pPr>
              <w:pStyle w:val="Ptabletext"/>
            </w:pPr>
            <w:r>
              <w:t>11</w:t>
            </w:r>
          </w:p>
        </w:tc>
        <w:tc>
          <w:tcPr>
            <w:tcW w:w="685" w:type="dxa"/>
          </w:tcPr>
          <w:p w14:paraId="54A284BF" w14:textId="216994D7" w:rsidR="003A0157" w:rsidRDefault="003A0157" w:rsidP="00CC6FFF">
            <w:pPr>
              <w:pStyle w:val="Ptabletext"/>
            </w:pPr>
            <w:r>
              <w:t>12</w:t>
            </w:r>
          </w:p>
        </w:tc>
      </w:tr>
      <w:tr w:rsidR="003A0157" w14:paraId="7ACAC68F" w14:textId="79CB7C95" w:rsidTr="003A0157">
        <w:tc>
          <w:tcPr>
            <w:tcW w:w="1373" w:type="dxa"/>
          </w:tcPr>
          <w:p w14:paraId="6B6C594B" w14:textId="77777777" w:rsidR="003A0157" w:rsidRDefault="003A0157" w:rsidP="009C1371">
            <w:pPr>
              <w:pStyle w:val="Pquestionheadingmc1stafterhead"/>
            </w:pPr>
            <w:r>
              <w:t>Answer</w:t>
            </w:r>
          </w:p>
        </w:tc>
        <w:tc>
          <w:tcPr>
            <w:tcW w:w="717" w:type="dxa"/>
            <w:vAlign w:val="center"/>
          </w:tcPr>
          <w:p w14:paraId="36AA7D52" w14:textId="6F17B94A" w:rsidR="003A0157" w:rsidRDefault="003A0157" w:rsidP="009C1371">
            <w:pPr>
              <w:pStyle w:val="Ptabletext"/>
            </w:pPr>
            <w:r>
              <w:rPr>
                <w:szCs w:val="32"/>
              </w:rPr>
              <w:t>D</w:t>
            </w:r>
          </w:p>
        </w:tc>
        <w:tc>
          <w:tcPr>
            <w:tcW w:w="713" w:type="dxa"/>
            <w:vAlign w:val="center"/>
          </w:tcPr>
          <w:p w14:paraId="45967BFE" w14:textId="1FC91DE4" w:rsidR="003A0157" w:rsidRDefault="003A0157" w:rsidP="009C1371">
            <w:pPr>
              <w:pStyle w:val="Ptabletext"/>
            </w:pPr>
            <w:r>
              <w:rPr>
                <w:szCs w:val="32"/>
              </w:rPr>
              <w:t>C</w:t>
            </w:r>
          </w:p>
        </w:tc>
        <w:tc>
          <w:tcPr>
            <w:tcW w:w="719" w:type="dxa"/>
            <w:vAlign w:val="center"/>
          </w:tcPr>
          <w:p w14:paraId="391FAADF" w14:textId="35EDD313" w:rsidR="003A0157" w:rsidRDefault="003A0157" w:rsidP="009C1371">
            <w:pPr>
              <w:pStyle w:val="Ptabletext"/>
            </w:pPr>
            <w:r>
              <w:rPr>
                <w:szCs w:val="32"/>
              </w:rPr>
              <w:t>A</w:t>
            </w:r>
          </w:p>
        </w:tc>
        <w:tc>
          <w:tcPr>
            <w:tcW w:w="713" w:type="dxa"/>
            <w:vAlign w:val="center"/>
          </w:tcPr>
          <w:p w14:paraId="0EEB008F" w14:textId="72F3A4F9" w:rsidR="003A0157" w:rsidRDefault="003A0157" w:rsidP="009C1371">
            <w:pPr>
              <w:pStyle w:val="Ptabletext"/>
            </w:pPr>
            <w:r>
              <w:rPr>
                <w:szCs w:val="32"/>
              </w:rPr>
              <w:t>C</w:t>
            </w:r>
          </w:p>
        </w:tc>
        <w:tc>
          <w:tcPr>
            <w:tcW w:w="716" w:type="dxa"/>
            <w:vAlign w:val="center"/>
          </w:tcPr>
          <w:p w14:paraId="688135BA" w14:textId="39FA2B5B" w:rsidR="003A0157" w:rsidRDefault="003A0157" w:rsidP="009C1371">
            <w:pPr>
              <w:pStyle w:val="Ptabletext"/>
            </w:pPr>
            <w:r>
              <w:rPr>
                <w:szCs w:val="32"/>
              </w:rPr>
              <w:t>A</w:t>
            </w:r>
          </w:p>
        </w:tc>
        <w:tc>
          <w:tcPr>
            <w:tcW w:w="719" w:type="dxa"/>
            <w:vAlign w:val="center"/>
          </w:tcPr>
          <w:p w14:paraId="3FF72139" w14:textId="53E42EEC" w:rsidR="003A0157" w:rsidRDefault="003A0157" w:rsidP="009C1371">
            <w:pPr>
              <w:pStyle w:val="Ptabletext"/>
            </w:pPr>
            <w:r>
              <w:rPr>
                <w:szCs w:val="32"/>
              </w:rPr>
              <w:t>A</w:t>
            </w:r>
          </w:p>
        </w:tc>
        <w:tc>
          <w:tcPr>
            <w:tcW w:w="722" w:type="dxa"/>
            <w:vAlign w:val="center"/>
          </w:tcPr>
          <w:p w14:paraId="06C25CD4" w14:textId="2601AF01" w:rsidR="003A0157" w:rsidRDefault="003A0157" w:rsidP="009C1371">
            <w:pPr>
              <w:pStyle w:val="Ptabletext"/>
            </w:pPr>
            <w:r>
              <w:rPr>
                <w:szCs w:val="32"/>
              </w:rPr>
              <w:t>D</w:t>
            </w:r>
          </w:p>
        </w:tc>
        <w:tc>
          <w:tcPr>
            <w:tcW w:w="722" w:type="dxa"/>
            <w:vAlign w:val="center"/>
          </w:tcPr>
          <w:p w14:paraId="696FF1AD" w14:textId="215B5D43" w:rsidR="003A0157" w:rsidRDefault="003A0157" w:rsidP="009C1371">
            <w:pPr>
              <w:pStyle w:val="Ptabletext"/>
            </w:pPr>
            <w:r>
              <w:rPr>
                <w:szCs w:val="32"/>
              </w:rPr>
              <w:t>D</w:t>
            </w:r>
          </w:p>
        </w:tc>
        <w:tc>
          <w:tcPr>
            <w:tcW w:w="685" w:type="dxa"/>
          </w:tcPr>
          <w:p w14:paraId="4DBD3497" w14:textId="6A7FCA67" w:rsidR="003A0157" w:rsidRDefault="003A0157" w:rsidP="009C1371">
            <w:pPr>
              <w:pStyle w:val="Ptabletext"/>
              <w:rPr>
                <w:szCs w:val="32"/>
              </w:rPr>
            </w:pPr>
            <w:r>
              <w:rPr>
                <w:szCs w:val="32"/>
              </w:rPr>
              <w:t>C</w:t>
            </w:r>
          </w:p>
        </w:tc>
        <w:tc>
          <w:tcPr>
            <w:tcW w:w="685" w:type="dxa"/>
          </w:tcPr>
          <w:p w14:paraId="05AE14CE" w14:textId="4384CA81" w:rsidR="003A0157" w:rsidRDefault="003A0157" w:rsidP="009C1371">
            <w:pPr>
              <w:pStyle w:val="Ptabletext"/>
              <w:rPr>
                <w:szCs w:val="32"/>
              </w:rPr>
            </w:pPr>
            <w:r>
              <w:rPr>
                <w:szCs w:val="32"/>
              </w:rPr>
              <w:t>B</w:t>
            </w:r>
          </w:p>
        </w:tc>
        <w:tc>
          <w:tcPr>
            <w:tcW w:w="685" w:type="dxa"/>
          </w:tcPr>
          <w:p w14:paraId="66A3EE44" w14:textId="58597EB8" w:rsidR="003A0157" w:rsidRDefault="003A0157" w:rsidP="009C1371">
            <w:pPr>
              <w:pStyle w:val="Ptabletext"/>
              <w:rPr>
                <w:szCs w:val="32"/>
              </w:rPr>
            </w:pPr>
            <w:r>
              <w:rPr>
                <w:szCs w:val="32"/>
              </w:rPr>
              <w:t>A</w:t>
            </w:r>
          </w:p>
        </w:tc>
        <w:tc>
          <w:tcPr>
            <w:tcW w:w="685" w:type="dxa"/>
          </w:tcPr>
          <w:p w14:paraId="0E77613C" w14:textId="7C5F3A19" w:rsidR="003A0157" w:rsidRDefault="003A0157" w:rsidP="009C1371">
            <w:pPr>
              <w:pStyle w:val="Ptabletext"/>
              <w:rPr>
                <w:szCs w:val="32"/>
              </w:rPr>
            </w:pPr>
            <w:r>
              <w:rPr>
                <w:szCs w:val="32"/>
              </w:rPr>
              <w:t>D</w:t>
            </w:r>
          </w:p>
        </w:tc>
      </w:tr>
    </w:tbl>
    <w:p w14:paraId="503045BF" w14:textId="77777777" w:rsidR="00CC6FFF" w:rsidRDefault="00CC6FFF" w:rsidP="00CC6FFF">
      <w:pPr>
        <w:pStyle w:val="Ptabletext"/>
      </w:pPr>
    </w:p>
    <w:p w14:paraId="66F09C82" w14:textId="5CB2CDAA" w:rsidR="00EF38CC" w:rsidRDefault="00EF38CC" w:rsidP="00B80E6D">
      <w:pPr>
        <w:pStyle w:val="Pquestionheadingmc1stafterhead"/>
      </w:pPr>
      <w:r>
        <w:t>Question 1</w:t>
      </w:r>
      <w:r>
        <w:tab/>
        <w:t>[</w:t>
      </w:r>
      <w:r w:rsidR="0057680C">
        <w:t>6</w:t>
      </w:r>
      <w:r>
        <w:t>.1]</w:t>
      </w:r>
    </w:p>
    <w:p w14:paraId="37B10530" w14:textId="47ACA518" w:rsidR="00EF38CC" w:rsidRDefault="003A0157" w:rsidP="00EF38CC">
      <w:pPr>
        <w:pStyle w:val="Pquestiontextmcqoptions"/>
      </w:pPr>
      <w:r>
        <w:rPr>
          <w:rStyle w:val="Cquestionpartlabelbold"/>
        </w:rPr>
        <w:t>D</w:t>
      </w:r>
    </w:p>
    <w:p w14:paraId="446D8AA2" w14:textId="7602AC7B" w:rsidR="00E64F90" w:rsidRDefault="00A0120F" w:rsidP="00E64F90">
      <w:pPr>
        <w:pStyle w:val="Pquestiontextmainstem"/>
      </w:pPr>
      <w:r>
        <w:pict w14:anchorId="731DC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44.05pt">
            <v:imagedata r:id="rId9" o:title="PM2e_09_EB_06_AT_01" grayscale="t"/>
          </v:shape>
        </w:pict>
      </w:r>
    </w:p>
    <w:p w14:paraId="7C377DEE" w14:textId="77777777" w:rsidR="003A0157" w:rsidRPr="008C6A06" w:rsidRDefault="003A0157" w:rsidP="003A0157">
      <w:pPr>
        <w:pStyle w:val="Pquestiontextmainstem"/>
      </w:pPr>
      <w:r w:rsidRPr="008C6A06">
        <w:rPr>
          <w:i/>
        </w:rPr>
        <w:t xml:space="preserve">s </w:t>
      </w:r>
      <w:r w:rsidRPr="008C6A06">
        <w:t>= 45 + 55</w:t>
      </w:r>
    </w:p>
    <w:p w14:paraId="363648D4" w14:textId="1BC14506" w:rsidR="003A0157" w:rsidRPr="003D7EC6" w:rsidRDefault="003A0157" w:rsidP="003A0157">
      <w:pPr>
        <w:pStyle w:val="Pquestiontextmainstem"/>
      </w:pPr>
      <w:r w:rsidRPr="008C6A06">
        <w:rPr>
          <w:i/>
        </w:rPr>
        <w:t xml:space="preserve">s </w:t>
      </w:r>
      <w:r w:rsidRPr="008C6A06">
        <w:t>= 100</w:t>
      </w:r>
      <w:r>
        <w:sym w:font="Symbol" w:char="F0B0"/>
      </w:r>
    </w:p>
    <w:p w14:paraId="0F67B036" w14:textId="65C493C0" w:rsidR="001B433F" w:rsidRDefault="001B433F" w:rsidP="001B433F">
      <w:pPr>
        <w:pStyle w:val="Pquestionheadingmc"/>
      </w:pPr>
      <w:r>
        <w:t xml:space="preserve">Question </w:t>
      </w:r>
      <w:r w:rsidR="00EF38CC">
        <w:t>2</w:t>
      </w:r>
      <w:r>
        <w:tab/>
        <w:t>[</w:t>
      </w:r>
      <w:r w:rsidR="0057680C">
        <w:t>6</w:t>
      </w:r>
      <w:r w:rsidR="004604F3">
        <w:t>.</w:t>
      </w:r>
      <w:r w:rsidR="00D004B4">
        <w:t>2</w:t>
      </w:r>
      <w:r>
        <w:t>]</w:t>
      </w:r>
    </w:p>
    <w:p w14:paraId="17DFC416" w14:textId="1AD2171F" w:rsidR="001B433F" w:rsidRDefault="00B74DFB" w:rsidP="001B433F">
      <w:pPr>
        <w:pStyle w:val="Pquestiontextmcqoptions"/>
      </w:pPr>
      <w:r>
        <w:rPr>
          <w:rStyle w:val="Cquestionpartlabelbold"/>
        </w:rPr>
        <w:t>C</w:t>
      </w:r>
    </w:p>
    <w:p w14:paraId="7E7249DE" w14:textId="36523074" w:rsidR="001158EE" w:rsidRDefault="003A0157" w:rsidP="00EF6F38">
      <w:pPr>
        <w:pStyle w:val="Pquestiontextmainstem"/>
      </w:pPr>
      <w:r w:rsidRPr="008C6A06">
        <w:rPr>
          <w:noProof/>
          <w:sz w:val="20"/>
          <w:szCs w:val="20"/>
        </w:rPr>
        <w:drawing>
          <wp:inline distT="0" distB="0" distL="0" distR="0" wp14:anchorId="0A1996A1" wp14:editId="12B452B7">
            <wp:extent cx="1711960" cy="1201420"/>
            <wp:effectExtent l="0" t="0" r="2540" b="0"/>
            <wp:docPr id="12" name="Picture 12" descr="ACPM9_PR_6_02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PM9_PR_6_02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1960" cy="1201420"/>
                    </a:xfrm>
                    <a:prstGeom prst="rect">
                      <a:avLst/>
                    </a:prstGeom>
                    <a:noFill/>
                    <a:ln>
                      <a:noFill/>
                    </a:ln>
                  </pic:spPr>
                </pic:pic>
              </a:graphicData>
            </a:graphic>
          </wp:inline>
        </w:drawing>
      </w:r>
    </w:p>
    <w:p w14:paraId="5B63977A" w14:textId="77777777" w:rsidR="003A0157" w:rsidRPr="008C6A06" w:rsidRDefault="003A0157" w:rsidP="003A0157">
      <w:pPr>
        <w:pStyle w:val="Pquestiontextmainstem"/>
      </w:pPr>
      <w:r w:rsidRPr="008C6A06">
        <w:t>There are two pairs of congruent sides with an included equal angle.</w:t>
      </w:r>
    </w:p>
    <w:p w14:paraId="16B70EB2" w14:textId="77777777" w:rsidR="003A0157" w:rsidRPr="008C6A06" w:rsidRDefault="003A0157" w:rsidP="003A0157">
      <w:pPr>
        <w:pStyle w:val="Pquestiontextmainstem"/>
      </w:pPr>
      <w:r w:rsidRPr="008C6A06">
        <w:t>SAS</w:t>
      </w:r>
    </w:p>
    <w:p w14:paraId="09B83529" w14:textId="4465B203" w:rsidR="00FA7F27" w:rsidRDefault="00FA7F27" w:rsidP="009F1C71">
      <w:pPr>
        <w:pStyle w:val="Pquestionheadingmc"/>
        <w:keepNext w:val="0"/>
      </w:pPr>
      <w:r>
        <w:t>Question 3</w:t>
      </w:r>
      <w:r>
        <w:tab/>
        <w:t>[</w:t>
      </w:r>
      <w:r w:rsidR="0057680C">
        <w:t>6.4</w:t>
      </w:r>
      <w:r>
        <w:t>]</w:t>
      </w:r>
    </w:p>
    <w:p w14:paraId="7ADC26DB" w14:textId="1B9CF8C9" w:rsidR="00FA7F27" w:rsidRDefault="003A0157" w:rsidP="009F1C71">
      <w:pPr>
        <w:pStyle w:val="Pquestiontextmcqoptions"/>
      </w:pPr>
      <w:r>
        <w:rPr>
          <w:rStyle w:val="Cquestionpartlabelbold"/>
        </w:rPr>
        <w:t>A</w:t>
      </w:r>
    </w:p>
    <w:p w14:paraId="44A7B564" w14:textId="77777777" w:rsidR="003A0157" w:rsidRPr="008C6A06" w:rsidRDefault="003A0157" w:rsidP="003A0157">
      <w:pPr>
        <w:pStyle w:val="Pquestiontextmainstem"/>
        <w:rPr>
          <w:rFonts w:eastAsia="MS Mincho"/>
        </w:rPr>
      </w:pPr>
      <w:r w:rsidRPr="008C6A06">
        <w:rPr>
          <w:rFonts w:eastAsia="MS Mincho"/>
        </w:rPr>
        <w:t>The dimensions of the photo are 40 mm by 30 mm.</w:t>
      </w:r>
    </w:p>
    <w:p w14:paraId="70E6A8D9" w14:textId="77777777" w:rsidR="003A0157" w:rsidRPr="008C6A06" w:rsidRDefault="003A0157" w:rsidP="003A0157">
      <w:pPr>
        <w:pStyle w:val="Pquestiontextmainstem"/>
      </w:pPr>
      <w:r w:rsidRPr="008C6A06">
        <w:t>The A4 is 297 mm by 210 mm.</w:t>
      </w:r>
    </w:p>
    <w:p w14:paraId="5BE87FC5" w14:textId="42BDF0AF" w:rsidR="003A0157" w:rsidRPr="008C6A06" w:rsidRDefault="003A0157" w:rsidP="003A0157">
      <w:pPr>
        <w:pStyle w:val="Pquestiontextmainstem"/>
      </w:pPr>
      <w:r w:rsidRPr="008C6A06">
        <w:t xml:space="preserve">An appropriate scale factor </w:t>
      </w:r>
      <w:r w:rsidR="00921CC9">
        <w:t xml:space="preserve">is </w:t>
      </w:r>
      <w:r w:rsidRPr="008C6A06">
        <w:t>7.</w:t>
      </w:r>
    </w:p>
    <w:p w14:paraId="7B695FBC" w14:textId="756F56D1" w:rsidR="00E64F90" w:rsidRDefault="003A0157" w:rsidP="003A0157">
      <w:pPr>
        <w:pStyle w:val="Pquestiontextmainstem"/>
      </w:pPr>
      <w:r w:rsidRPr="008C6A06">
        <w:t>7 ×</w:t>
      </w:r>
      <w:r w:rsidR="00921CC9">
        <w:t xml:space="preserve"> 40 = 280 mm by 7 × 30 = 210 mm</w:t>
      </w:r>
    </w:p>
    <w:p w14:paraId="5F4716C5" w14:textId="25595A80" w:rsidR="00FA7F27" w:rsidRDefault="00FA7F27" w:rsidP="009F1C71">
      <w:pPr>
        <w:pStyle w:val="Pquestionheadingmc"/>
        <w:keepLines/>
      </w:pPr>
      <w:r>
        <w:t>Question 4</w:t>
      </w:r>
      <w:r>
        <w:tab/>
        <w:t>[</w:t>
      </w:r>
      <w:r w:rsidR="0057680C">
        <w:t>6.3</w:t>
      </w:r>
      <w:r>
        <w:t>]</w:t>
      </w:r>
    </w:p>
    <w:p w14:paraId="45416054" w14:textId="6E7C9DDE" w:rsidR="00FA7F27" w:rsidRDefault="003A0157" w:rsidP="009F1C71">
      <w:pPr>
        <w:pStyle w:val="Pquestiontextmcqoptions"/>
        <w:keepNext/>
        <w:keepLines/>
      </w:pPr>
      <w:r>
        <w:rPr>
          <w:rStyle w:val="Cquestionpartlabelbold"/>
        </w:rPr>
        <w:t>C</w:t>
      </w:r>
    </w:p>
    <w:p w14:paraId="78194B68" w14:textId="27D926E6" w:rsidR="00FA7F27" w:rsidRPr="003A0157" w:rsidRDefault="003A0157" w:rsidP="003A0157">
      <w:pPr>
        <w:pStyle w:val="Pquestiontextmainstem"/>
      </w:pPr>
      <w:r w:rsidRPr="008C6A06">
        <w:rPr>
          <w:rFonts w:eastAsia="MS Mincho"/>
        </w:rPr>
        <w:t xml:space="preserve">A rhombus is a parallelogram with no right angles and </w:t>
      </w:r>
      <w:r w:rsidR="00921CC9">
        <w:rPr>
          <w:rFonts w:eastAsia="MS Mincho"/>
        </w:rPr>
        <w:t>four</w:t>
      </w:r>
      <w:r w:rsidRPr="008C6A06">
        <w:rPr>
          <w:rFonts w:eastAsia="MS Mincho"/>
        </w:rPr>
        <w:t xml:space="preserve"> equal side lengths.</w:t>
      </w:r>
    </w:p>
    <w:p w14:paraId="7D6ECD43" w14:textId="4A3B1CDE" w:rsidR="00FA7F27" w:rsidRDefault="00FA7F27" w:rsidP="00FA7F27">
      <w:pPr>
        <w:pStyle w:val="Pquestionheadingmc"/>
      </w:pPr>
      <w:r>
        <w:t>Question 5</w:t>
      </w:r>
      <w:r>
        <w:tab/>
        <w:t>[</w:t>
      </w:r>
      <w:r w:rsidR="0057680C">
        <w:t>6.1</w:t>
      </w:r>
      <w:r>
        <w:t>]</w:t>
      </w:r>
    </w:p>
    <w:p w14:paraId="1EC5868B" w14:textId="2ED1332F" w:rsidR="00FA7F27" w:rsidRDefault="003A0157" w:rsidP="00FA7F27">
      <w:pPr>
        <w:pStyle w:val="Pquestiontextmcqoptions"/>
        <w:rPr>
          <w:rStyle w:val="Cquestionpartlabelbold"/>
        </w:rPr>
      </w:pPr>
      <w:r>
        <w:rPr>
          <w:rStyle w:val="Cquestionpartlabelbold"/>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921CC9" w14:paraId="382939A4" w14:textId="77777777" w:rsidTr="00921CC9">
        <w:tc>
          <w:tcPr>
            <w:tcW w:w="4927" w:type="dxa"/>
          </w:tcPr>
          <w:p w14:paraId="421548B5" w14:textId="356D6FC4" w:rsidR="00921CC9" w:rsidRDefault="00921CC9" w:rsidP="00FA7F27">
            <w:pPr>
              <w:pStyle w:val="Pquestiontextmcqoptions"/>
              <w:rPr>
                <w:rStyle w:val="Cquestionpartlabelbold"/>
              </w:rPr>
            </w:pPr>
            <w:r>
              <w:rPr>
                <w:noProof/>
              </w:rPr>
              <w:tab/>
            </w:r>
            <w:r>
              <w:rPr>
                <w:noProof/>
              </w:rPr>
              <w:drawing>
                <wp:inline distT="0" distB="0" distL="0" distR="0" wp14:anchorId="4624C363" wp14:editId="42EACC39">
                  <wp:extent cx="904875" cy="809625"/>
                  <wp:effectExtent l="0" t="0" r="9525" b="9525"/>
                  <wp:docPr id="16" name="Picture 16" descr="C:\Users\Maja\AppData\Local\Microsoft\Windows\INetCache\Content.Word\PM2e_09_EB_06_A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C:\Users\Maja\AppData\Local\Microsoft\Windows\INetCache\Content.Word\PM2e_09_EB_06_AT_02.jp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904875" cy="809625"/>
                          </a:xfrm>
                          <a:prstGeom prst="rect">
                            <a:avLst/>
                          </a:prstGeom>
                          <a:noFill/>
                          <a:ln>
                            <a:noFill/>
                          </a:ln>
                        </pic:spPr>
                      </pic:pic>
                    </a:graphicData>
                  </a:graphic>
                </wp:inline>
              </w:drawing>
            </w:r>
          </w:p>
        </w:tc>
        <w:tc>
          <w:tcPr>
            <w:tcW w:w="4927" w:type="dxa"/>
          </w:tcPr>
          <w:p w14:paraId="73C52105" w14:textId="77777777" w:rsidR="00921CC9" w:rsidRPr="003A0157" w:rsidRDefault="00921CC9" w:rsidP="00921CC9">
            <w:pPr>
              <w:pStyle w:val="Pquestiontextmainstem"/>
            </w:pPr>
            <w:r w:rsidRPr="003A0157">
              <w:t>By drawing alternate angles:</w:t>
            </w:r>
          </w:p>
          <w:p w14:paraId="6C90A0FE" w14:textId="77777777" w:rsidR="00921CC9" w:rsidRPr="003A0157" w:rsidRDefault="00921CC9" w:rsidP="00921CC9">
            <w:pPr>
              <w:pStyle w:val="Pquestiontextmainstem"/>
            </w:pPr>
            <w:r w:rsidRPr="003A0157">
              <w:t>alternate angle = 35</w:t>
            </w:r>
            <w:r>
              <w:sym w:font="Symbol" w:char="F0B0"/>
            </w:r>
          </w:p>
          <w:p w14:paraId="037D2AEF" w14:textId="77777777" w:rsidR="00921CC9" w:rsidRPr="003A0157" w:rsidRDefault="00921CC9" w:rsidP="00921CC9">
            <w:pPr>
              <w:pStyle w:val="Pquestiontextmainstem"/>
            </w:pPr>
            <w:r w:rsidRPr="003A0157">
              <w:t>co-interior angle = 60</w:t>
            </w:r>
            <w:r>
              <w:sym w:font="Symbol" w:char="F0B0"/>
            </w:r>
          </w:p>
          <w:p w14:paraId="45931F6C" w14:textId="73E4D3A2" w:rsidR="00921CC9" w:rsidRDefault="00921CC9" w:rsidP="00921CC9">
            <w:pPr>
              <w:pStyle w:val="Pquestiontextmcqoptions"/>
              <w:rPr>
                <w:rStyle w:val="Cquestionpartlabelbold"/>
              </w:rPr>
            </w:pPr>
            <w:r w:rsidRPr="003A0157">
              <w:t>35</w:t>
            </w:r>
            <w:r>
              <w:sym w:font="Symbol" w:char="F0B0"/>
            </w:r>
            <w:r w:rsidRPr="003A0157">
              <w:t xml:space="preserve"> + 60</w:t>
            </w:r>
            <w:r>
              <w:sym w:font="Symbol" w:char="F0B0"/>
            </w:r>
            <w:r w:rsidRPr="003A0157">
              <w:t xml:space="preserve"> = 95</w:t>
            </w:r>
            <w:r>
              <w:sym w:font="Symbol" w:char="F0B0"/>
            </w:r>
          </w:p>
        </w:tc>
      </w:tr>
    </w:tbl>
    <w:p w14:paraId="74D51343" w14:textId="77777777" w:rsidR="00921CC9" w:rsidRDefault="00921CC9" w:rsidP="00FA7F27">
      <w:pPr>
        <w:pStyle w:val="Pquestiontextmcqoptions"/>
        <w:rPr>
          <w:rStyle w:val="Cquestionpartlabelbold"/>
        </w:rPr>
      </w:pPr>
    </w:p>
    <w:p w14:paraId="246AF235" w14:textId="3EB523A2" w:rsidR="003A0157" w:rsidRDefault="003A0157" w:rsidP="003A0157">
      <w:pPr>
        <w:pStyle w:val="Pquestiontextmainstem"/>
      </w:pPr>
    </w:p>
    <w:p w14:paraId="67BEDF81" w14:textId="36E125DB" w:rsidR="00FA7F27" w:rsidRDefault="00FA7F27" w:rsidP="00987E75">
      <w:pPr>
        <w:pStyle w:val="Pquestionheadingmc"/>
        <w:keepLines/>
      </w:pPr>
      <w:r>
        <w:lastRenderedPageBreak/>
        <w:t>Question 6</w:t>
      </w:r>
      <w:r>
        <w:tab/>
        <w:t>[</w:t>
      </w:r>
      <w:r w:rsidR="0057680C">
        <w:t>6.5</w:t>
      </w:r>
      <w:r>
        <w:t>]</w:t>
      </w:r>
    </w:p>
    <w:p w14:paraId="20915752" w14:textId="4CCF5B33" w:rsidR="00FA7F27" w:rsidRDefault="002A461C" w:rsidP="00987E75">
      <w:pPr>
        <w:pStyle w:val="Pquestiontextmcqoptions"/>
        <w:keepNext/>
        <w:keepLines/>
        <w:rPr>
          <w:rStyle w:val="Cquestionpartlabelbold"/>
        </w:rPr>
      </w:pPr>
      <w:r>
        <w:rPr>
          <w:rStyle w:val="Cquestionpartlabelbold"/>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921CC9" w14:paraId="31790BED" w14:textId="77777777" w:rsidTr="00921CC9">
        <w:tc>
          <w:tcPr>
            <w:tcW w:w="4927" w:type="dxa"/>
          </w:tcPr>
          <w:p w14:paraId="5506D7E4" w14:textId="5EF5103B" w:rsidR="00921CC9" w:rsidRDefault="00921CC9" w:rsidP="00987E75">
            <w:pPr>
              <w:pStyle w:val="Pquestiontextmcqoptions"/>
              <w:keepNext/>
              <w:keepLines/>
            </w:pPr>
            <w:r>
              <w:tab/>
            </w:r>
            <w:r>
              <w:rPr>
                <w:i/>
                <w:noProof/>
              </w:rPr>
              <w:drawing>
                <wp:inline distT="0" distB="0" distL="0" distR="0" wp14:anchorId="7D4CDB5B" wp14:editId="55C09C1B">
                  <wp:extent cx="1762125" cy="771525"/>
                  <wp:effectExtent l="0" t="0" r="9525" b="9525"/>
                  <wp:docPr id="17" name="Picture 17" descr="C:\Users\Maja\AppData\Local\Microsoft\Windows\INetCache\Content.Word\PM2e_09_EB_06_AT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Users\Maja\AppData\Local\Microsoft\Windows\INetCache\Content.Word\PM2e_09_EB_06_AT_03.jp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1762125" cy="771525"/>
                          </a:xfrm>
                          <a:prstGeom prst="rect">
                            <a:avLst/>
                          </a:prstGeom>
                          <a:noFill/>
                          <a:ln>
                            <a:noFill/>
                          </a:ln>
                        </pic:spPr>
                      </pic:pic>
                    </a:graphicData>
                  </a:graphic>
                </wp:inline>
              </w:drawing>
            </w:r>
          </w:p>
        </w:tc>
        <w:tc>
          <w:tcPr>
            <w:tcW w:w="4927" w:type="dxa"/>
          </w:tcPr>
          <w:p w14:paraId="02953759" w14:textId="1C116BAC" w:rsidR="00921CC9" w:rsidRDefault="00921CC9" w:rsidP="00987E75">
            <w:pPr>
              <w:pStyle w:val="Pquestiontextmcqoptions"/>
              <w:keepNext/>
              <w:keepLines/>
            </w:pPr>
            <w:r w:rsidRPr="003A0157">
              <w:rPr>
                <w:noProof/>
                <w:position w:val="-24"/>
              </w:rPr>
              <w:object w:dxaOrig="720" w:dyaOrig="620" w14:anchorId="58FE454B">
                <v:shape id="_x0000_i1026" type="#_x0000_t75" style="width:34.4pt;height:31.15pt" o:ole="">
                  <v:imagedata r:id="rId13" o:title=""/>
                </v:shape>
                <o:OLEObject Type="Embed" ProgID="Equation.3" ShapeID="_x0000_i1026" DrawAspect="Content" ObjectID="_1537772187" r:id="rId14"/>
              </w:object>
            </w:r>
            <w:r>
              <w:rPr>
                <w:noProof/>
              </w:rPr>
              <w:t xml:space="preserve"> and </w:t>
            </w:r>
            <w:r w:rsidRPr="003A0157">
              <w:rPr>
                <w:noProof/>
                <w:position w:val="-24"/>
              </w:rPr>
              <w:object w:dxaOrig="720" w:dyaOrig="620" w14:anchorId="2DB53726">
                <v:shape id="_x0000_i1027" type="#_x0000_t75" style="width:35.45pt;height:31.15pt" o:ole="">
                  <v:imagedata r:id="rId15" o:title=""/>
                </v:shape>
                <o:OLEObject Type="Embed" ProgID="Equation.3" ShapeID="_x0000_i1027" DrawAspect="Content" ObjectID="_1537772188" r:id="rId16"/>
              </w:object>
            </w:r>
          </w:p>
        </w:tc>
      </w:tr>
    </w:tbl>
    <w:p w14:paraId="70E61C50" w14:textId="06D8BD34" w:rsidR="00FA7F27" w:rsidRPr="003A0157" w:rsidRDefault="00FA7F27" w:rsidP="00B0305D">
      <w:pPr>
        <w:pStyle w:val="Pquestionheadingmc"/>
        <w:keepLines/>
      </w:pPr>
      <w:r w:rsidRPr="003A0157">
        <w:t>Question 7</w:t>
      </w:r>
      <w:r w:rsidRPr="003A0157">
        <w:tab/>
        <w:t>[</w:t>
      </w:r>
      <w:r w:rsidR="0057680C">
        <w:t>6.1</w:t>
      </w:r>
      <w:r w:rsidRPr="003A0157">
        <w:t>]</w:t>
      </w:r>
    </w:p>
    <w:p w14:paraId="46D919E8" w14:textId="7DE0E248" w:rsidR="00FA7F27" w:rsidRPr="003A0157" w:rsidRDefault="003A0157" w:rsidP="00B0305D">
      <w:pPr>
        <w:pStyle w:val="Pquestiontextmcqoptions"/>
        <w:keepNext/>
        <w:keepLines/>
      </w:pPr>
      <w:r w:rsidRPr="003A0157">
        <w:rPr>
          <w:rStyle w:val="Cquestionpartlabelbold"/>
        </w:rPr>
        <w:t>D</w:t>
      </w:r>
    </w:p>
    <w:p w14:paraId="51C0ACE6" w14:textId="08256640" w:rsidR="00665D1B" w:rsidRPr="003A0157" w:rsidRDefault="003A0157" w:rsidP="003A0157">
      <w:pPr>
        <w:pStyle w:val="Pquestiontextmainstem"/>
      </w:pPr>
      <w:r w:rsidRPr="003A0157">
        <w:t>Co-interior angles add to 180</w:t>
      </w:r>
      <w:r>
        <w:sym w:font="Symbol" w:char="F0B0"/>
      </w:r>
      <w:r w:rsidRPr="003A0157">
        <w:t>.</w:t>
      </w:r>
    </w:p>
    <w:p w14:paraId="1C9BB3D9" w14:textId="7BE7B54F" w:rsidR="00FA7F27" w:rsidRDefault="00FA7F27" w:rsidP="0016187F">
      <w:pPr>
        <w:pStyle w:val="Pquestionheadingmc"/>
      </w:pPr>
      <w:r>
        <w:t>Question 8</w:t>
      </w:r>
      <w:r>
        <w:tab/>
        <w:t>[</w:t>
      </w:r>
      <w:r w:rsidR="0057680C">
        <w:t>6.3</w:t>
      </w:r>
      <w:r>
        <w:t>]</w:t>
      </w:r>
    </w:p>
    <w:p w14:paraId="1C4F56B0" w14:textId="43463939" w:rsidR="00FA7F27" w:rsidRDefault="00800C23" w:rsidP="0016187F">
      <w:pPr>
        <w:pStyle w:val="Pquestiontextmcqoptions"/>
        <w:keepNext/>
      </w:pPr>
      <w:r>
        <w:rPr>
          <w:rStyle w:val="Cquestionpartlabelbold"/>
        </w:rPr>
        <w:t>D</w:t>
      </w:r>
    </w:p>
    <w:p w14:paraId="4D98FEAC" w14:textId="23B27B5E" w:rsidR="00665D1B" w:rsidRDefault="003A0157" w:rsidP="00665D1B">
      <w:pPr>
        <w:pStyle w:val="Pquestiontextmainstem"/>
      </w:pPr>
      <w:r w:rsidRPr="008C6A06">
        <w:rPr>
          <w:position w:val="-42"/>
          <w:sz w:val="20"/>
          <w:szCs w:val="20"/>
        </w:rPr>
        <w:object w:dxaOrig="2620" w:dyaOrig="1040" w14:anchorId="44950375">
          <v:shape id="_x0000_i1028" type="#_x0000_t75" style="width:131.1pt;height:52.65pt" o:ole="">
            <v:imagedata r:id="rId17" o:title=""/>
          </v:shape>
          <o:OLEObject Type="Embed" ProgID="Equation.DSMT4" ShapeID="_x0000_i1028" DrawAspect="Content" ObjectID="_1537772189" r:id="rId18"/>
        </w:object>
      </w:r>
    </w:p>
    <w:p w14:paraId="162BA234" w14:textId="42A3EF48" w:rsidR="003A0157" w:rsidRDefault="003A0157" w:rsidP="003A0157">
      <w:pPr>
        <w:pStyle w:val="Pquestionheadingmc"/>
        <w:keepLines/>
      </w:pPr>
      <w:r>
        <w:t>Question 9</w:t>
      </w:r>
      <w:r>
        <w:tab/>
        <w:t>[</w:t>
      </w:r>
      <w:r w:rsidR="0057680C">
        <w:t>6.7</w:t>
      </w:r>
      <w:r>
        <w:t>]</w:t>
      </w:r>
    </w:p>
    <w:p w14:paraId="22FA506D" w14:textId="6DBE43BA" w:rsidR="003A0157" w:rsidRDefault="003A0157" w:rsidP="003A0157">
      <w:pPr>
        <w:pStyle w:val="Pquestiontextmcqoptions"/>
        <w:keepNext/>
        <w:keepLines/>
      </w:pPr>
      <w:r>
        <w:rPr>
          <w:rStyle w:val="Cquestionpartlabelbold"/>
        </w:rPr>
        <w:t>C</w:t>
      </w:r>
    </w:p>
    <w:p w14:paraId="3DC6FED9" w14:textId="78771E94" w:rsidR="003A0157" w:rsidRPr="003A0157" w:rsidRDefault="003A0157" w:rsidP="003A0157">
      <w:pPr>
        <w:pStyle w:val="Pquestiontextmainstem"/>
      </w:pPr>
      <w:r w:rsidRPr="003A0157">
        <w:t>A solid with a cross-section is a prism</w:t>
      </w:r>
      <w:r>
        <w:t xml:space="preserve"> and</w:t>
      </w:r>
      <w:r w:rsidRPr="003A0157">
        <w:t xml:space="preserve"> </w:t>
      </w:r>
      <w:r>
        <w:t>the cross-section is a triangle.</w:t>
      </w:r>
      <w:r w:rsidRPr="003A0157">
        <w:t xml:space="preserve"> </w:t>
      </w:r>
      <w:r>
        <w:t>T</w:t>
      </w:r>
      <w:r w:rsidRPr="003A0157">
        <w:t xml:space="preserve">herefore </w:t>
      </w:r>
      <w:r>
        <w:t xml:space="preserve">this is </w:t>
      </w:r>
      <w:r w:rsidRPr="003A0157">
        <w:t>a triangular prism.</w:t>
      </w:r>
    </w:p>
    <w:p w14:paraId="79D781FC" w14:textId="13AB6C12" w:rsidR="003A0157" w:rsidRDefault="003A0157" w:rsidP="003A0157">
      <w:pPr>
        <w:pStyle w:val="Pquestionheadingmc"/>
        <w:keepLines/>
      </w:pPr>
      <w:r>
        <w:t>Question 10</w:t>
      </w:r>
      <w:r>
        <w:tab/>
        <w:t>[</w:t>
      </w:r>
      <w:r w:rsidR="0057680C">
        <w:t>6.3</w:t>
      </w:r>
      <w:r>
        <w:t>]</w:t>
      </w:r>
    </w:p>
    <w:p w14:paraId="5BA288FF" w14:textId="28F71BAE" w:rsidR="003A0157" w:rsidRDefault="003A0157" w:rsidP="003A0157">
      <w:pPr>
        <w:pStyle w:val="Pquestiontextmcqoptions"/>
        <w:keepNext/>
        <w:keepLines/>
      </w:pPr>
      <w:r>
        <w:rPr>
          <w:rStyle w:val="Cquestionpartlabelbold"/>
        </w:rPr>
        <w:t>B</w:t>
      </w:r>
    </w:p>
    <w:p w14:paraId="3A9B7C45" w14:textId="7C80E539" w:rsidR="003A0157" w:rsidRPr="003A0157" w:rsidRDefault="003A0157" w:rsidP="003A0157">
      <w:pPr>
        <w:pStyle w:val="Pquestiontextmainstem"/>
      </w:pPr>
      <w:r w:rsidRPr="003A0157">
        <w:rPr>
          <w:rFonts w:eastAsia="MS Mincho"/>
        </w:rPr>
        <w:t xml:space="preserve">The properties of the angles of a kite show two pairs of equal side lengths, which are joined by diagonally opposite equal </w:t>
      </w:r>
      <w:r>
        <w:rPr>
          <w:rFonts w:eastAsia="MS Mincho"/>
        </w:rPr>
        <w:t>angles</w:t>
      </w:r>
      <w:r w:rsidRPr="003A0157">
        <w:rPr>
          <w:rFonts w:eastAsia="MS Mincho"/>
        </w:rPr>
        <w:t>.</w:t>
      </w:r>
    </w:p>
    <w:p w14:paraId="0A1B7C1A" w14:textId="31F241A4" w:rsidR="003A0157" w:rsidRDefault="003A0157" w:rsidP="003A0157">
      <w:pPr>
        <w:pStyle w:val="Pquestionheadingmc"/>
        <w:keepLines/>
      </w:pPr>
      <w:r>
        <w:t>Question 11</w:t>
      </w:r>
      <w:r>
        <w:tab/>
        <w:t>[</w:t>
      </w:r>
      <w:r w:rsidR="0057680C">
        <w:t>6.4</w:t>
      </w:r>
      <w:r>
        <w:t>]</w:t>
      </w:r>
    </w:p>
    <w:p w14:paraId="5B74999B" w14:textId="77777777" w:rsidR="003A0157" w:rsidRDefault="003A0157" w:rsidP="003A0157">
      <w:pPr>
        <w:pStyle w:val="Pquestiontextmcqoptions"/>
        <w:keepNext/>
        <w:keepLines/>
      </w:pPr>
      <w:r>
        <w:rPr>
          <w:rStyle w:val="Cquestionpartlabelbold"/>
        </w:rPr>
        <w:t>A</w:t>
      </w:r>
    </w:p>
    <w:p w14:paraId="7B472406" w14:textId="44C81221" w:rsidR="003A0157" w:rsidRDefault="003A0157" w:rsidP="003A0157">
      <w:pPr>
        <w:pStyle w:val="Pquestiontextmainstem"/>
        <w:rPr>
          <w:i/>
        </w:rPr>
      </w:pPr>
      <w:r w:rsidRPr="008C6A06">
        <w:rPr>
          <w:i/>
        </w:rPr>
        <w:t>A′B′</w:t>
      </w:r>
      <w:r w:rsidRPr="008C6A06">
        <w:t xml:space="preserve"> = 0.5 × 1.6 = 0.8 cm</w:t>
      </w:r>
    </w:p>
    <w:p w14:paraId="018C7C9F" w14:textId="1696D6BA" w:rsidR="003A0157" w:rsidRDefault="003A0157" w:rsidP="003A0157">
      <w:pPr>
        <w:pStyle w:val="Pquestionheadingmc"/>
        <w:keepLines/>
      </w:pPr>
      <w:r>
        <w:t>Question 12</w:t>
      </w:r>
      <w:r>
        <w:tab/>
        <w:t>[</w:t>
      </w:r>
      <w:r w:rsidR="0057680C">
        <w:t>6</w:t>
      </w:r>
      <w:r>
        <w:t>.6]</w:t>
      </w:r>
    </w:p>
    <w:p w14:paraId="05958BF9" w14:textId="788E675B" w:rsidR="003A0157" w:rsidRDefault="003A0157" w:rsidP="003A0157">
      <w:pPr>
        <w:pStyle w:val="Pquestiontextmcqoptions"/>
        <w:keepNext/>
        <w:keepLines/>
      </w:pPr>
      <w:r>
        <w:rPr>
          <w:rStyle w:val="Cquestionpartlabelbold"/>
        </w:rPr>
        <w:t>D</w:t>
      </w:r>
    </w:p>
    <w:p w14:paraId="5EB7D0AE" w14:textId="75B5EC45" w:rsidR="003A0157" w:rsidRDefault="00AC1567" w:rsidP="003A0157">
      <w:pPr>
        <w:pStyle w:val="Pquestiontextmainstem"/>
        <w:rPr>
          <w:i/>
        </w:rPr>
      </w:pPr>
      <w:r>
        <w:rPr>
          <w:i/>
        </w:rPr>
        <w:pict w14:anchorId="217C0E2E">
          <v:shape id="_x0000_i1029" type="#_x0000_t75" style="width:162.25pt;height:53.75pt">
            <v:imagedata r:id="rId19" o:title="PM2e_09_EB_06_ATS_03" grayscale="t"/>
          </v:shape>
        </w:pict>
      </w:r>
    </w:p>
    <w:p w14:paraId="2B6FA067" w14:textId="0701284E" w:rsidR="003A0157" w:rsidRDefault="003A0157" w:rsidP="003A0157">
      <w:pPr>
        <w:pStyle w:val="Pquestiontextmainstem"/>
      </w:pPr>
      <w:r w:rsidRPr="008C6A06">
        <w:rPr>
          <w:position w:val="-54"/>
          <w:sz w:val="20"/>
          <w:szCs w:val="20"/>
        </w:rPr>
        <w:object w:dxaOrig="1320" w:dyaOrig="1560" w14:anchorId="74694ECE">
          <v:shape id="_x0000_i1030" type="#_x0000_t75" style="width:65.55pt;height:78.45pt" o:ole="">
            <v:imagedata r:id="rId20" o:title=""/>
          </v:shape>
          <o:OLEObject Type="Embed" ProgID="Equation.DSMT4" ShapeID="_x0000_i1030" DrawAspect="Content" ObjectID="_1537772190" r:id="rId21"/>
        </w:object>
      </w:r>
    </w:p>
    <w:p w14:paraId="5C11A1CD" w14:textId="100E51AA" w:rsidR="009F1C71" w:rsidRDefault="001B433F" w:rsidP="00921CC9">
      <w:pPr>
        <w:pStyle w:val="Psectionresults"/>
        <w:rPr>
          <w:i w:val="0"/>
          <w:sz w:val="28"/>
        </w:rPr>
      </w:pPr>
      <w:r>
        <w:t xml:space="preserve">Multiple-choice </w:t>
      </w:r>
      <w:r w:rsidR="001158EE">
        <w:t>total marks</w:t>
      </w:r>
      <w:r>
        <w:t>:</w:t>
      </w:r>
      <w:r w:rsidR="001158EE">
        <w:t xml:space="preserve"> </w:t>
      </w:r>
      <w:r>
        <w:t xml:space="preserve"> </w:t>
      </w:r>
      <w:r w:rsidR="0063790D">
        <w:t>12</w:t>
      </w:r>
      <w:r w:rsidR="009F1C71">
        <w:br w:type="page"/>
      </w:r>
    </w:p>
    <w:p w14:paraId="78443B79" w14:textId="5C7DAAE3" w:rsidR="001B433F" w:rsidRDefault="001B433F" w:rsidP="001B433F">
      <w:pPr>
        <w:pStyle w:val="Psectionheading"/>
      </w:pPr>
      <w:r>
        <w:lastRenderedPageBreak/>
        <w:t>Short answer section</w:t>
      </w:r>
    </w:p>
    <w:p w14:paraId="6CAA8971" w14:textId="31DE4966" w:rsidR="001B433F" w:rsidRDefault="001B433F" w:rsidP="00B80E6D">
      <w:pPr>
        <w:pStyle w:val="Pquestionheadingsx1stafterhead"/>
      </w:pPr>
      <w:r>
        <w:t xml:space="preserve">Question </w:t>
      </w:r>
      <w:r w:rsidR="003A0157">
        <w:t>13</w:t>
      </w:r>
      <w:r>
        <w:tab/>
      </w:r>
      <w:r w:rsidR="00D75098">
        <w:rPr>
          <w:rStyle w:val="Cmarkslabel"/>
        </w:rPr>
        <w:t>6</w:t>
      </w:r>
      <w:r w:rsidRPr="001B433F">
        <w:rPr>
          <w:rStyle w:val="Cmarkslabel"/>
        </w:rPr>
        <w:t xml:space="preserve"> marks</w:t>
      </w:r>
      <w:r>
        <w:tab/>
        <w:t>[</w:t>
      </w:r>
      <w:r w:rsidR="00D75098">
        <w:t>6.3</w:t>
      </w:r>
      <w:r>
        <w:t>]</w:t>
      </w:r>
    </w:p>
    <w:p w14:paraId="5608A83F" w14:textId="5CB7AB0F" w:rsidR="007252B4" w:rsidRDefault="003B641C" w:rsidP="007252B4">
      <w:pPr>
        <w:pStyle w:val="Pquestiontextmainstem"/>
      </w:pPr>
      <w:r w:rsidRPr="00C428B2">
        <w:rPr>
          <w:rStyle w:val="Cquestionpartlabelbold"/>
        </w:rPr>
        <w:t>(a)</w:t>
      </w:r>
      <w:r w:rsidRPr="00C428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641C" w14:paraId="58E65180" w14:textId="77777777" w:rsidTr="003B641C">
        <w:tc>
          <w:tcPr>
            <w:tcW w:w="4927" w:type="dxa"/>
          </w:tcPr>
          <w:p w14:paraId="01DB5BFF" w14:textId="149325DC" w:rsidR="003B641C" w:rsidRDefault="003B641C" w:rsidP="007252B4">
            <w:pPr>
              <w:pStyle w:val="Pquestiontextmainstem"/>
            </w:pPr>
            <w:r>
              <w:tab/>
            </w:r>
            <w:r>
              <w:rPr>
                <w:noProof/>
              </w:rPr>
              <w:drawing>
                <wp:inline distT="0" distB="0" distL="0" distR="0" wp14:anchorId="36B369F0" wp14:editId="12CB7C57">
                  <wp:extent cx="1257300" cy="733425"/>
                  <wp:effectExtent l="0" t="0" r="0" b="9525"/>
                  <wp:docPr id="1" name="Picture 1" descr="C:\Users\Maja\AppData\Local\Microsoft\Windows\INetCache\Content.Word\PM2e_09_EB_06_AT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Maja\AppData\Local\Microsoft\Windows\INetCache\Content.Word\PM2e_09_EB_06_AT_04.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57300" cy="733425"/>
                          </a:xfrm>
                          <a:prstGeom prst="rect">
                            <a:avLst/>
                          </a:prstGeom>
                          <a:noFill/>
                          <a:ln>
                            <a:noFill/>
                          </a:ln>
                        </pic:spPr>
                      </pic:pic>
                    </a:graphicData>
                  </a:graphic>
                </wp:inline>
              </w:drawing>
            </w:r>
          </w:p>
        </w:tc>
        <w:tc>
          <w:tcPr>
            <w:tcW w:w="4927" w:type="dxa"/>
          </w:tcPr>
          <w:p w14:paraId="3AB19086" w14:textId="2B101486" w:rsidR="003B641C" w:rsidRPr="008C6A06" w:rsidRDefault="003B641C" w:rsidP="003B641C">
            <w:pPr>
              <w:pStyle w:val="Pquestiontextmainstem"/>
            </w:pPr>
            <w:r w:rsidRPr="008C6A06">
              <w:t>5</w:t>
            </w:r>
            <w:r w:rsidRPr="008C6A06">
              <w:rPr>
                <w:i/>
              </w:rPr>
              <w:t xml:space="preserve">s </w:t>
            </w:r>
            <w:r w:rsidRPr="008C6A06">
              <w:t>+ 25 + 85 + 28 + 22 = 540</w:t>
            </w:r>
            <w:r>
              <w:sym w:font="Symbol" w:char="F0B0"/>
            </w:r>
            <w:r w:rsidRPr="008C6A06">
              <w:t xml:space="preserve">  </w:t>
            </w:r>
          </w:p>
          <w:p w14:paraId="490235FA" w14:textId="2566C87C" w:rsidR="003B641C" w:rsidRPr="008C6A06" w:rsidRDefault="003B641C" w:rsidP="003B641C">
            <w:pPr>
              <w:pStyle w:val="Pquestiontextmainstem"/>
            </w:pPr>
            <w:r w:rsidRPr="008C6A06">
              <w:t>5</w:t>
            </w:r>
            <w:r w:rsidRPr="008C6A06">
              <w:rPr>
                <w:i/>
              </w:rPr>
              <w:t xml:space="preserve">s </w:t>
            </w:r>
            <w:r w:rsidRPr="008C6A06">
              <w:t>+ 160 = 540</w:t>
            </w:r>
            <w:r>
              <w:sym w:font="Symbol" w:char="F0B0"/>
            </w:r>
            <w:r w:rsidRPr="008C6A06">
              <w:t xml:space="preserve"> </w:t>
            </w:r>
          </w:p>
          <w:p w14:paraId="74DD94BA" w14:textId="77777777" w:rsidR="003B641C" w:rsidRPr="008C6A06" w:rsidRDefault="003B641C" w:rsidP="003B641C">
            <w:pPr>
              <w:pStyle w:val="Pquestiontextmainstem"/>
            </w:pPr>
            <w:r w:rsidRPr="008C6A06">
              <w:t>5</w:t>
            </w:r>
            <w:r w:rsidRPr="008C6A06">
              <w:rPr>
                <w:i/>
              </w:rPr>
              <w:t xml:space="preserve">s </w:t>
            </w:r>
            <w:r w:rsidRPr="008C6A06">
              <w:t xml:space="preserve">= 540 – 160 </w:t>
            </w:r>
          </w:p>
          <w:p w14:paraId="739FACC3" w14:textId="77777777" w:rsidR="003B641C" w:rsidRPr="008C6A06" w:rsidRDefault="003B641C" w:rsidP="003B641C">
            <w:pPr>
              <w:pStyle w:val="Pquestiontextmainstem"/>
            </w:pPr>
            <w:r w:rsidRPr="008C6A06">
              <w:t>5</w:t>
            </w:r>
            <w:r w:rsidRPr="008C6A06">
              <w:rPr>
                <w:i/>
              </w:rPr>
              <w:t xml:space="preserve">s </w:t>
            </w:r>
            <w:r w:rsidRPr="008C6A06">
              <w:t>= 380</w:t>
            </w:r>
          </w:p>
          <w:p w14:paraId="5765010E" w14:textId="4FB3A528" w:rsidR="003B641C" w:rsidRDefault="003B641C" w:rsidP="003B641C">
            <w:pPr>
              <w:pStyle w:val="Pquestiontextmainstem"/>
            </w:pPr>
            <w:r w:rsidRPr="008C6A06">
              <w:rPr>
                <w:b/>
              </w:rPr>
              <w:t xml:space="preserve"> </w:t>
            </w:r>
            <w:r w:rsidRPr="008C6A06">
              <w:rPr>
                <w:b/>
                <w:position w:val="-40"/>
              </w:rPr>
              <w:object w:dxaOrig="800" w:dyaOrig="920" w14:anchorId="175533D1">
                <v:shape id="_x0000_i1031" type="#_x0000_t75" style="width:40.85pt;height:46.2pt" o:ole="">
                  <v:imagedata r:id="rId24" o:title=""/>
                </v:shape>
                <o:OLEObject Type="Embed" ProgID="Equation.3" ShapeID="_x0000_i1031" DrawAspect="Content" ObjectID="_1537772191" r:id="rId25"/>
              </w:object>
            </w:r>
          </w:p>
        </w:tc>
      </w:tr>
    </w:tbl>
    <w:p w14:paraId="0D2A330C" w14:textId="06BCEAC0" w:rsidR="003B641C" w:rsidRDefault="003B641C" w:rsidP="007252B4">
      <w:pPr>
        <w:pStyle w:val="Pquestiontextmainstem"/>
      </w:pPr>
      <w:r w:rsidRPr="00C428B2">
        <w:rPr>
          <w:rStyle w:val="Cquestionpartlabelbold"/>
        </w:rPr>
        <w:t>(</w:t>
      </w:r>
      <w:r>
        <w:rPr>
          <w:rStyle w:val="Cquestionpartlabelbold"/>
        </w:rPr>
        <w:t>b</w:t>
      </w:r>
      <w:r w:rsidRPr="00C428B2">
        <w:rPr>
          <w:rStyle w:val="Cquestionpartlabelbold"/>
        </w:rPr>
        <w:t>)</w:t>
      </w:r>
      <w:r w:rsidRPr="00C428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641C" w14:paraId="5EA71481" w14:textId="77777777" w:rsidTr="003B641C">
        <w:tc>
          <w:tcPr>
            <w:tcW w:w="4927" w:type="dxa"/>
          </w:tcPr>
          <w:p w14:paraId="66E3B9CC" w14:textId="74EC6E9B" w:rsidR="003B641C" w:rsidRDefault="003B641C" w:rsidP="003B641C">
            <w:pPr>
              <w:pStyle w:val="Pquestiontextmainstem"/>
            </w:pPr>
            <w:r>
              <w:tab/>
            </w:r>
            <w:r>
              <w:rPr>
                <w:noProof/>
              </w:rPr>
              <w:drawing>
                <wp:inline distT="0" distB="0" distL="0" distR="0" wp14:anchorId="7480DC58" wp14:editId="385AE9E3">
                  <wp:extent cx="1028700" cy="1447800"/>
                  <wp:effectExtent l="0" t="0" r="0" b="0"/>
                  <wp:docPr id="4" name="Picture 4" descr="C:\Users\Maja\AppData\Local\Microsoft\Windows\INetCache\Content.Word\PM2e_09_EB_06_AT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Maja\AppData\Local\Microsoft\Windows\INetCache\Content.Word\PM2e_09_EB_06_AT_05.jpg"/>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28700" cy="1447800"/>
                          </a:xfrm>
                          <a:prstGeom prst="rect">
                            <a:avLst/>
                          </a:prstGeom>
                          <a:noFill/>
                          <a:ln>
                            <a:noFill/>
                          </a:ln>
                        </pic:spPr>
                      </pic:pic>
                    </a:graphicData>
                  </a:graphic>
                </wp:inline>
              </w:drawing>
            </w:r>
          </w:p>
        </w:tc>
        <w:tc>
          <w:tcPr>
            <w:tcW w:w="4927" w:type="dxa"/>
          </w:tcPr>
          <w:p w14:paraId="3377ACDA" w14:textId="35204E4B" w:rsidR="003B641C" w:rsidRPr="008C6A06" w:rsidRDefault="003B641C" w:rsidP="003B641C">
            <w:pPr>
              <w:pStyle w:val="Pquestiontextmainstem"/>
            </w:pPr>
            <w:r w:rsidRPr="008C6A06">
              <w:rPr>
                <w:i/>
              </w:rPr>
              <w:t xml:space="preserve">a </w:t>
            </w:r>
            <w:r w:rsidRPr="003B641C">
              <w:t xml:space="preserve">+ </w:t>
            </w:r>
            <w:r w:rsidRPr="008C6A06">
              <w:t>60 + 65 + 30 = 360</w:t>
            </w:r>
            <w:r>
              <w:sym w:font="Symbol" w:char="F0B0"/>
            </w:r>
            <w:r w:rsidRPr="008C6A06">
              <w:t xml:space="preserve">  </w:t>
            </w:r>
          </w:p>
          <w:p w14:paraId="112EEFA7" w14:textId="446AC1FD" w:rsidR="003B641C" w:rsidRPr="008C6A06" w:rsidRDefault="003B641C" w:rsidP="003B641C">
            <w:pPr>
              <w:pStyle w:val="Pquestiontextmainstem"/>
            </w:pPr>
            <w:r w:rsidRPr="008C6A06">
              <w:rPr>
                <w:i/>
              </w:rPr>
              <w:t xml:space="preserve">a </w:t>
            </w:r>
            <w:r w:rsidRPr="003B641C">
              <w:t xml:space="preserve">+ </w:t>
            </w:r>
            <w:r w:rsidRPr="008C6A06">
              <w:t>155 = 360</w:t>
            </w:r>
            <w:r>
              <w:sym w:font="Symbol" w:char="F0B0"/>
            </w:r>
          </w:p>
          <w:p w14:paraId="50ACA5F2" w14:textId="0CB5991B" w:rsidR="003B641C" w:rsidRPr="008C6A06" w:rsidRDefault="003B641C" w:rsidP="003B641C">
            <w:pPr>
              <w:pStyle w:val="Pquestiontextmainstem"/>
            </w:pPr>
            <w:r w:rsidRPr="008C6A06">
              <w:rPr>
                <w:i/>
              </w:rPr>
              <w:t xml:space="preserve">a </w:t>
            </w:r>
            <w:r w:rsidRPr="003B641C">
              <w:t xml:space="preserve">+ </w:t>
            </w:r>
            <w:r w:rsidRPr="008C6A06">
              <w:t>155 – 155 = 360</w:t>
            </w:r>
            <w:r>
              <w:sym w:font="Symbol" w:char="F0B0"/>
            </w:r>
            <w:r w:rsidRPr="008C6A06">
              <w:t xml:space="preserve"> </w:t>
            </w:r>
            <w:r w:rsidRPr="008C6A06">
              <w:rPr>
                <w:i/>
              </w:rPr>
              <w:t xml:space="preserve">– </w:t>
            </w:r>
            <w:r w:rsidRPr="008C6A06">
              <w:t>155</w:t>
            </w:r>
          </w:p>
          <w:p w14:paraId="495BB7CD" w14:textId="297E9D7D" w:rsidR="003B641C" w:rsidRDefault="003B641C" w:rsidP="003B641C">
            <w:pPr>
              <w:pStyle w:val="Pquestiontextmainstem"/>
            </w:pPr>
            <w:r w:rsidRPr="008C6A06">
              <w:rPr>
                <w:i/>
              </w:rPr>
              <w:t xml:space="preserve">a </w:t>
            </w:r>
            <w:r w:rsidRPr="008C6A06">
              <w:t>= 205</w:t>
            </w:r>
            <w:r>
              <w:sym w:font="Symbol" w:char="F0B0"/>
            </w:r>
          </w:p>
        </w:tc>
      </w:tr>
    </w:tbl>
    <w:p w14:paraId="217E6CA2" w14:textId="54E9C630" w:rsidR="003B641C" w:rsidRDefault="003B641C" w:rsidP="007252B4">
      <w:pPr>
        <w:pStyle w:val="Pquestiontextmainstem"/>
      </w:pPr>
      <w:r w:rsidRPr="00C428B2">
        <w:rPr>
          <w:rStyle w:val="Cquestionpartlabelbold"/>
        </w:rPr>
        <w:t>(</w:t>
      </w:r>
      <w:r>
        <w:rPr>
          <w:rStyle w:val="Cquestionpartlabelbold"/>
        </w:rPr>
        <w:t>c</w:t>
      </w:r>
      <w:r w:rsidRPr="00C428B2">
        <w:rPr>
          <w:rStyle w:val="Cquestionpartlabelbold"/>
        </w:rPr>
        <w:t>)</w:t>
      </w:r>
      <w:r w:rsidRPr="00C428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6"/>
        <w:gridCol w:w="4674"/>
      </w:tblGrid>
      <w:tr w:rsidR="003B641C" w14:paraId="2E831F16" w14:textId="77777777" w:rsidTr="003B641C">
        <w:tc>
          <w:tcPr>
            <w:tcW w:w="4927" w:type="dxa"/>
          </w:tcPr>
          <w:p w14:paraId="276511A1" w14:textId="0110FCF2" w:rsidR="003B641C" w:rsidRDefault="003B641C" w:rsidP="00370633">
            <w:pPr>
              <w:pStyle w:val="Pquestiontextmainstem"/>
            </w:pPr>
            <w:r>
              <w:tab/>
            </w:r>
            <w:r>
              <w:rPr>
                <w:noProof/>
              </w:rPr>
              <w:drawing>
                <wp:inline distT="0" distB="0" distL="0" distR="0" wp14:anchorId="796C812C" wp14:editId="37881B03">
                  <wp:extent cx="2828925" cy="1743075"/>
                  <wp:effectExtent l="0" t="0" r="9525" b="9525"/>
                  <wp:docPr id="5" name="Picture 5" descr="C:\Users\Maja\AppData\Local\Microsoft\Windows\INetCache\Content.Word\PM2e_09_EB_06_AT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Maja\AppData\Local\Microsoft\Windows\INetCache\Content.Word\PM2e_09_EB_06_AT_06.jpg"/>
                          <pic:cNvPicPr>
                            <a:picLocks noChangeAspect="1" noChangeArrowheads="1"/>
                          </pic:cNvPicPr>
                        </pic:nvPicPr>
                        <pic:blipFill>
                          <a:blip r:embed="rId28" cstate="print">
                            <a:extLst>
                              <a:ext uri="{BEBA8EAE-BF5A-486C-A8C5-ECC9F3942E4B}">
                                <a14:imgProps xmlns:a14="http://schemas.microsoft.com/office/drawing/2010/main">
                                  <a14:imgLayer r:embed="rId2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28925" cy="1743075"/>
                          </a:xfrm>
                          <a:prstGeom prst="rect">
                            <a:avLst/>
                          </a:prstGeom>
                          <a:noFill/>
                          <a:ln>
                            <a:noFill/>
                          </a:ln>
                        </pic:spPr>
                      </pic:pic>
                    </a:graphicData>
                  </a:graphic>
                </wp:inline>
              </w:drawing>
            </w:r>
          </w:p>
        </w:tc>
        <w:tc>
          <w:tcPr>
            <w:tcW w:w="4927" w:type="dxa"/>
          </w:tcPr>
          <w:p w14:paraId="7A75AF06" w14:textId="56C985E7" w:rsidR="003B641C" w:rsidRPr="008C6A06" w:rsidRDefault="003B641C" w:rsidP="003B641C">
            <w:pPr>
              <w:pStyle w:val="Pquestiontextmainstem"/>
            </w:pPr>
            <w:r w:rsidRPr="008C6A06">
              <w:t xml:space="preserve">Triangle </w:t>
            </w:r>
            <w:r w:rsidRPr="008C6A06">
              <w:rPr>
                <w:i/>
              </w:rPr>
              <w:t>ABC</w:t>
            </w:r>
            <w:r w:rsidRPr="008C6A06">
              <w:t xml:space="preserve"> is an isosceles </w:t>
            </w:r>
            <w:r>
              <w:t xml:space="preserve">triangle: </w:t>
            </w:r>
            <w:r w:rsidRPr="008C6A06">
              <w:t xml:space="preserve">angles </w:t>
            </w:r>
            <w:r w:rsidRPr="008C6A06">
              <w:rPr>
                <w:i/>
              </w:rPr>
              <w:t>A</w:t>
            </w:r>
            <w:r w:rsidRPr="008C6A06">
              <w:t xml:space="preserve"> and </w:t>
            </w:r>
            <w:r w:rsidRPr="008C6A06">
              <w:rPr>
                <w:i/>
              </w:rPr>
              <w:t>B</w:t>
            </w:r>
            <w:r w:rsidRPr="008C6A06">
              <w:t xml:space="preserve"> are equal.</w:t>
            </w:r>
          </w:p>
          <w:p w14:paraId="0FC884A0" w14:textId="774D437B" w:rsidR="003B641C" w:rsidRPr="008C6A06" w:rsidRDefault="003B641C" w:rsidP="003B641C">
            <w:pPr>
              <w:pStyle w:val="Pquestiontextmainstem"/>
            </w:pPr>
            <w:r>
              <w:sym w:font="Symbol" w:char="F020"/>
            </w:r>
            <w:r w:rsidRPr="008C6A06">
              <w:rPr>
                <w:i/>
              </w:rPr>
              <w:t>A</w:t>
            </w:r>
            <w:r w:rsidRPr="008C6A06">
              <w:t xml:space="preserve"> = 180 – 80 </w:t>
            </w:r>
          </w:p>
          <w:p w14:paraId="1A94A2F4" w14:textId="49AC2C62" w:rsidR="003B641C" w:rsidRPr="008C6A06" w:rsidRDefault="003B641C" w:rsidP="003B641C">
            <w:pPr>
              <w:pStyle w:val="Pquestiontextmainstem"/>
            </w:pPr>
            <w:r>
              <w:t xml:space="preserve">     </w:t>
            </w:r>
            <w:r w:rsidRPr="008C6A06">
              <w:t>= 100</w:t>
            </w:r>
          </w:p>
          <w:p w14:paraId="533C204A" w14:textId="6D2F9553" w:rsidR="003B641C" w:rsidRPr="008C6A06" w:rsidRDefault="003B641C" w:rsidP="003B641C">
            <w:pPr>
              <w:pStyle w:val="Pquestiontextmainstem"/>
            </w:pPr>
            <w:r w:rsidRPr="008C6A06">
              <w:t xml:space="preserve">     </w:t>
            </w:r>
            <w:r w:rsidRPr="008C6A06">
              <w:rPr>
                <w:position w:val="-24"/>
              </w:rPr>
              <w:object w:dxaOrig="639" w:dyaOrig="620" w14:anchorId="51FD38B7">
                <v:shape id="_x0000_i1032" type="#_x0000_t75" style="width:31.15pt;height:31.15pt" o:ole="">
                  <v:imagedata r:id="rId30" o:title=""/>
                </v:shape>
                <o:OLEObject Type="Embed" ProgID="Equation.DSMT4" ShapeID="_x0000_i1032" DrawAspect="Content" ObjectID="_1537772192" r:id="rId31"/>
              </w:object>
            </w:r>
          </w:p>
          <w:p w14:paraId="44AF92D2" w14:textId="67E5D5F0" w:rsidR="003B641C" w:rsidRPr="008C6A06" w:rsidRDefault="003B641C" w:rsidP="003B641C">
            <w:pPr>
              <w:pStyle w:val="Pquestiontextmainstem"/>
            </w:pPr>
            <w:r>
              <w:t xml:space="preserve">      </w:t>
            </w:r>
            <w:r w:rsidRPr="008C6A06">
              <w:t>= 50</w:t>
            </w:r>
            <w:r>
              <w:sym w:font="Symbol" w:char="F0B0"/>
            </w:r>
          </w:p>
          <w:p w14:paraId="08405812" w14:textId="0D0A5CF1" w:rsidR="003B641C" w:rsidRPr="008C6A06" w:rsidRDefault="003B641C" w:rsidP="003B641C">
            <w:pPr>
              <w:pStyle w:val="Pquestiontextmainstem"/>
            </w:pPr>
            <w:r>
              <w:t>a</w:t>
            </w:r>
            <w:r w:rsidRPr="008C6A06">
              <w:t xml:space="preserve">ngle </w:t>
            </w:r>
            <w:r w:rsidRPr="008C6A06">
              <w:rPr>
                <w:i/>
              </w:rPr>
              <w:t>B</w:t>
            </w:r>
            <w:r w:rsidRPr="008C6A06">
              <w:t xml:space="preserve"> = </w:t>
            </w:r>
            <w:r>
              <w:t>a</w:t>
            </w:r>
            <w:r w:rsidRPr="008C6A06">
              <w:t xml:space="preserve">ngle </w:t>
            </w:r>
            <w:r w:rsidRPr="008C6A06">
              <w:rPr>
                <w:i/>
              </w:rPr>
              <w:t>A</w:t>
            </w:r>
            <w:r w:rsidRPr="008C6A06">
              <w:t xml:space="preserve"> = 50</w:t>
            </w:r>
            <w:r>
              <w:sym w:font="Symbol" w:char="F0B0"/>
            </w:r>
          </w:p>
          <w:p w14:paraId="5C1B7310" w14:textId="405718CE" w:rsidR="003B641C" w:rsidRPr="008C6A06" w:rsidRDefault="003B641C" w:rsidP="003B641C">
            <w:pPr>
              <w:pStyle w:val="Pquestiontextmainstem"/>
            </w:pPr>
            <w:r>
              <w:t>a</w:t>
            </w:r>
            <w:r w:rsidRPr="008C6A06">
              <w:t xml:space="preserve">ngle </w:t>
            </w:r>
            <w:r w:rsidRPr="008C6A06">
              <w:rPr>
                <w:i/>
              </w:rPr>
              <w:t>B</w:t>
            </w:r>
            <w:r w:rsidRPr="008C6A06">
              <w:t xml:space="preserve"> in the quadrilateral = 130</w:t>
            </w:r>
            <w:r>
              <w:sym w:font="Symbol" w:char="F0B0"/>
            </w:r>
          </w:p>
          <w:p w14:paraId="18F07EA4" w14:textId="2E224929" w:rsidR="003B641C" w:rsidRPr="008C6A06" w:rsidRDefault="003B641C" w:rsidP="003B641C">
            <w:pPr>
              <w:pStyle w:val="Pquestiontextmainstem"/>
            </w:pPr>
            <w:r>
              <w:t>Therefore:</w:t>
            </w:r>
          </w:p>
          <w:p w14:paraId="240B031D" w14:textId="43400D36" w:rsidR="003B641C" w:rsidRPr="008C6A06" w:rsidRDefault="003B641C" w:rsidP="003B641C">
            <w:pPr>
              <w:pStyle w:val="Pquestiontextmainstem"/>
            </w:pPr>
            <w:r w:rsidRPr="008C6A06">
              <w:t xml:space="preserve">130 + 30 + 85 + </w:t>
            </w:r>
            <w:r w:rsidRPr="008C6A06">
              <w:rPr>
                <w:i/>
              </w:rPr>
              <w:t xml:space="preserve">x = </w:t>
            </w:r>
            <w:r w:rsidRPr="008C6A06">
              <w:t>360</w:t>
            </w:r>
            <w:r>
              <w:sym w:font="Symbol" w:char="F0B0"/>
            </w:r>
          </w:p>
          <w:p w14:paraId="55833451" w14:textId="54C83A2E" w:rsidR="003B641C" w:rsidRPr="008C6A06" w:rsidRDefault="003B641C" w:rsidP="003B641C">
            <w:pPr>
              <w:pStyle w:val="Pquestiontextmainstem"/>
            </w:pPr>
            <w:r w:rsidRPr="008C6A06">
              <w:t xml:space="preserve">245 + </w:t>
            </w:r>
            <w:r w:rsidRPr="008C6A06">
              <w:rPr>
                <w:i/>
              </w:rPr>
              <w:t xml:space="preserve">x </w:t>
            </w:r>
            <w:r w:rsidRPr="008C6A06">
              <w:t>= 360</w:t>
            </w:r>
            <w:r>
              <w:sym w:font="Symbol" w:char="F0B0"/>
            </w:r>
          </w:p>
          <w:p w14:paraId="257AFDE4" w14:textId="77777777" w:rsidR="003B641C" w:rsidRPr="008C6A06" w:rsidRDefault="003B641C" w:rsidP="003B641C">
            <w:pPr>
              <w:pStyle w:val="Pquestiontextmainstem"/>
            </w:pPr>
            <w:r w:rsidRPr="008C6A06">
              <w:rPr>
                <w:i/>
              </w:rPr>
              <w:t xml:space="preserve">x </w:t>
            </w:r>
            <w:r w:rsidRPr="008C6A06">
              <w:t xml:space="preserve">= 360 – 245 </w:t>
            </w:r>
          </w:p>
          <w:p w14:paraId="6B62206E" w14:textId="090548D9" w:rsidR="003B641C" w:rsidRDefault="003B641C" w:rsidP="003B641C">
            <w:pPr>
              <w:pStyle w:val="Pquestiontextmainstem"/>
            </w:pPr>
            <w:r w:rsidRPr="008C6A06">
              <w:rPr>
                <w:i/>
              </w:rPr>
              <w:t xml:space="preserve">x </w:t>
            </w:r>
            <w:r w:rsidRPr="008C6A06">
              <w:t>= 115</w:t>
            </w:r>
            <w:r>
              <w:sym w:font="Symbol" w:char="F0B0"/>
            </w:r>
          </w:p>
        </w:tc>
      </w:tr>
    </w:tbl>
    <w:p w14:paraId="2AB72549" w14:textId="48A68D54" w:rsidR="003B641C" w:rsidRDefault="003B641C" w:rsidP="007252B4">
      <w:pPr>
        <w:pStyle w:val="Pquestiontextmainstem"/>
      </w:pPr>
      <w:r w:rsidRPr="00C428B2">
        <w:rPr>
          <w:rStyle w:val="Cquestionpartlabelbold"/>
        </w:rPr>
        <w:t>(</w:t>
      </w:r>
      <w:r>
        <w:rPr>
          <w:rStyle w:val="Cquestionpartlabelbold"/>
        </w:rPr>
        <w:t>d</w:t>
      </w:r>
      <w:r w:rsidRPr="00C428B2">
        <w:rPr>
          <w:rStyle w:val="Cquestionpartlabelbold"/>
        </w:rPr>
        <w:t>)</w:t>
      </w:r>
      <w:r w:rsidRPr="00C428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641C" w14:paraId="755A93C1" w14:textId="77777777" w:rsidTr="003B641C">
        <w:tc>
          <w:tcPr>
            <w:tcW w:w="4927" w:type="dxa"/>
          </w:tcPr>
          <w:p w14:paraId="3888A443" w14:textId="2B4B2672" w:rsidR="003B641C" w:rsidRDefault="003B641C" w:rsidP="00370633">
            <w:pPr>
              <w:pStyle w:val="Pquestiontextmainstem"/>
            </w:pPr>
            <w:r>
              <w:tab/>
            </w:r>
            <w:r>
              <w:rPr>
                <w:noProof/>
              </w:rPr>
              <w:drawing>
                <wp:inline distT="0" distB="0" distL="0" distR="0" wp14:anchorId="7D0EA1AD" wp14:editId="322E5BE4">
                  <wp:extent cx="1695450" cy="552450"/>
                  <wp:effectExtent l="0" t="0" r="0" b="0"/>
                  <wp:docPr id="2" name="Picture 2" descr="C:\Users\Maja\AppData\Local\Microsoft\Windows\INetCache\Content.Word\PM2e_09_EB_06_AT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Maja\AppData\Local\Microsoft\Windows\INetCache\Content.Word\PM2e_09_EB_06_AT_07.jpg"/>
                          <pic:cNvPicPr>
                            <a:picLocks noChangeAspect="1" noChangeArrowheads="1"/>
                          </pic:cNvPicPr>
                        </pic:nvPicPr>
                        <pic:blipFill>
                          <a:blip r:embed="rId32" cstate="print">
                            <a:extLst>
                              <a:ext uri="{BEBA8EAE-BF5A-486C-A8C5-ECC9F3942E4B}">
                                <a14:imgProps xmlns:a14="http://schemas.microsoft.com/office/drawing/2010/main">
                                  <a14:imgLayer r:embed="rId3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95450" cy="552450"/>
                          </a:xfrm>
                          <a:prstGeom prst="rect">
                            <a:avLst/>
                          </a:prstGeom>
                          <a:noFill/>
                          <a:ln>
                            <a:noFill/>
                          </a:ln>
                        </pic:spPr>
                      </pic:pic>
                    </a:graphicData>
                  </a:graphic>
                </wp:inline>
              </w:drawing>
            </w:r>
          </w:p>
        </w:tc>
        <w:tc>
          <w:tcPr>
            <w:tcW w:w="4927" w:type="dxa"/>
          </w:tcPr>
          <w:p w14:paraId="0DC35905" w14:textId="77777777" w:rsidR="003B641C" w:rsidRPr="008C6A06" w:rsidRDefault="003B641C" w:rsidP="003B641C">
            <w:pPr>
              <w:pStyle w:val="Pquestiontextmainstem"/>
            </w:pPr>
            <w:r w:rsidRPr="008C6A06">
              <w:rPr>
                <w:i/>
              </w:rPr>
              <w:t xml:space="preserve">q = </w:t>
            </w:r>
            <w:r w:rsidRPr="008C6A06">
              <w:t>56 + 92</w:t>
            </w:r>
          </w:p>
          <w:p w14:paraId="6D126286" w14:textId="378E8563" w:rsidR="003B641C" w:rsidRDefault="003B641C" w:rsidP="003B641C">
            <w:pPr>
              <w:pStyle w:val="Pquestiontextmainstem"/>
            </w:pPr>
            <w:r w:rsidRPr="008C6A06">
              <w:rPr>
                <w:i/>
              </w:rPr>
              <w:t xml:space="preserve">q = </w:t>
            </w:r>
            <w:r w:rsidRPr="008C6A06">
              <w:t>148</w:t>
            </w:r>
            <w:r>
              <w:sym w:font="Symbol" w:char="F0B0"/>
            </w:r>
          </w:p>
        </w:tc>
      </w:tr>
    </w:tbl>
    <w:p w14:paraId="51741CA9" w14:textId="6233D9D8" w:rsidR="003B641C" w:rsidRDefault="003B641C" w:rsidP="00921CC9">
      <w:pPr>
        <w:pStyle w:val="Pquestiontextmainstem"/>
        <w:keepNext/>
        <w:keepLines/>
      </w:pPr>
      <w:r w:rsidRPr="00C428B2">
        <w:rPr>
          <w:rStyle w:val="Cquestionpartlabelbold"/>
        </w:rPr>
        <w:lastRenderedPageBreak/>
        <w:t>(</w:t>
      </w:r>
      <w:r>
        <w:rPr>
          <w:rStyle w:val="Cquestionpartlabelbold"/>
        </w:rPr>
        <w:t>e</w:t>
      </w:r>
      <w:r w:rsidRPr="00C428B2">
        <w:rPr>
          <w:rStyle w:val="Cquestionpartlabelbold"/>
        </w:rPr>
        <w:t>)</w:t>
      </w:r>
      <w:r w:rsidRPr="00C428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641C" w14:paraId="03AC5FC0" w14:textId="77777777" w:rsidTr="003B641C">
        <w:tc>
          <w:tcPr>
            <w:tcW w:w="4927" w:type="dxa"/>
          </w:tcPr>
          <w:p w14:paraId="7A39165F" w14:textId="338B5CC2" w:rsidR="003B641C" w:rsidRDefault="003B641C" w:rsidP="00370633">
            <w:pPr>
              <w:pStyle w:val="Pquestiontextmainstem"/>
            </w:pPr>
            <w:r>
              <w:tab/>
            </w:r>
            <w:r w:rsidR="00AC1567">
              <w:pict w14:anchorId="06BB8D43">
                <v:shape id="_x0000_i1033" type="#_x0000_t75" style="width:64.5pt;height:67.7pt">
                  <v:imagedata r:id="rId34" o:title="PM2e_09_EB_06_AT_08" grayscale="t"/>
                </v:shape>
              </w:pict>
            </w:r>
          </w:p>
        </w:tc>
        <w:tc>
          <w:tcPr>
            <w:tcW w:w="4927" w:type="dxa"/>
          </w:tcPr>
          <w:p w14:paraId="2713DC6A" w14:textId="10813359" w:rsidR="003B641C" w:rsidRPr="008C6A06" w:rsidRDefault="003B641C" w:rsidP="003B641C">
            <w:pPr>
              <w:pStyle w:val="Pquestiontextmainstem"/>
            </w:pPr>
            <w:r w:rsidRPr="008C6A06">
              <w:t>3</w:t>
            </w:r>
            <w:r w:rsidRPr="008C6A06">
              <w:rPr>
                <w:i/>
              </w:rPr>
              <w:t xml:space="preserve">x </w:t>
            </w:r>
            <w:r w:rsidRPr="008C6A06">
              <w:t>= 180</w:t>
            </w:r>
            <w:r>
              <w:sym w:font="Symbol" w:char="F0B0"/>
            </w:r>
            <w:r w:rsidRPr="008C6A06">
              <w:t xml:space="preserve">  </w:t>
            </w:r>
          </w:p>
          <w:p w14:paraId="3FFBA6A0" w14:textId="1DE79AA7" w:rsidR="003B641C" w:rsidRPr="008C6A06" w:rsidRDefault="003B641C" w:rsidP="003B641C">
            <w:pPr>
              <w:pStyle w:val="Pquestiontextmainstem"/>
              <w:rPr>
                <w:b/>
              </w:rPr>
            </w:pPr>
            <w:r w:rsidRPr="008C6A06">
              <w:rPr>
                <w:b/>
                <w:position w:val="-24"/>
              </w:rPr>
              <w:object w:dxaOrig="820" w:dyaOrig="620" w14:anchorId="4C384DF7">
                <v:shape id="_x0000_i1034" type="#_x0000_t75" style="width:40.85pt;height:31.15pt" o:ole="">
                  <v:imagedata r:id="rId35" o:title=""/>
                </v:shape>
                <o:OLEObject Type="Embed" ProgID="Equation.3" ShapeID="_x0000_i1034" DrawAspect="Content" ObjectID="_1537772193" r:id="rId36"/>
              </w:object>
            </w:r>
          </w:p>
          <w:p w14:paraId="7B1C31B8" w14:textId="1EF8D6CA" w:rsidR="003B641C" w:rsidRDefault="003B641C" w:rsidP="003B641C">
            <w:pPr>
              <w:pStyle w:val="Pquestiontextmainstem"/>
            </w:pPr>
            <w:r w:rsidRPr="008C6A06">
              <w:rPr>
                <w:i/>
              </w:rPr>
              <w:t xml:space="preserve">x = </w:t>
            </w:r>
            <w:r w:rsidRPr="008C6A06">
              <w:t>60</w:t>
            </w:r>
            <w:r>
              <w:sym w:font="Symbol" w:char="F0B0"/>
            </w:r>
          </w:p>
        </w:tc>
      </w:tr>
    </w:tbl>
    <w:p w14:paraId="3369C51E" w14:textId="26F20A9B" w:rsidR="003B641C" w:rsidRDefault="003B641C" w:rsidP="007252B4">
      <w:pPr>
        <w:pStyle w:val="Pquestiontextmainstem"/>
      </w:pPr>
      <w:r w:rsidRPr="00C428B2">
        <w:rPr>
          <w:rStyle w:val="Cquestionpartlabelbold"/>
        </w:rPr>
        <w:t>(</w:t>
      </w:r>
      <w:r>
        <w:rPr>
          <w:rStyle w:val="Cquestionpartlabelbold"/>
        </w:rPr>
        <w:t>f</w:t>
      </w:r>
      <w:r w:rsidRPr="00C428B2">
        <w:rPr>
          <w:rStyle w:val="Cquestionpartlabelbold"/>
        </w:rPr>
        <w:t>)</w:t>
      </w:r>
      <w:r w:rsidRPr="00C428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641C" w14:paraId="68016BB4" w14:textId="77777777" w:rsidTr="003B641C">
        <w:tc>
          <w:tcPr>
            <w:tcW w:w="4927" w:type="dxa"/>
          </w:tcPr>
          <w:p w14:paraId="0AFC7F3A" w14:textId="11308DDC" w:rsidR="003B641C" w:rsidRDefault="003B641C" w:rsidP="00370633">
            <w:pPr>
              <w:pStyle w:val="Pquestiontextmainstem"/>
            </w:pPr>
            <w:r>
              <w:tab/>
            </w:r>
            <w:r>
              <w:rPr>
                <w:b/>
                <w:noProof/>
              </w:rPr>
              <w:drawing>
                <wp:inline distT="0" distB="0" distL="0" distR="0" wp14:anchorId="5924AA1F" wp14:editId="04724031">
                  <wp:extent cx="838200" cy="676275"/>
                  <wp:effectExtent l="0" t="0" r="0" b="9525"/>
                  <wp:docPr id="9" name="Picture 9" descr="C:\Users\Maja\AppData\Local\Microsoft\Windows\INetCache\Content.Word\PM2e_09_EB_06_AT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Maja\AppData\Local\Microsoft\Windows\INetCache\Content.Word\PM2e_09_EB_06_AT_09.jpg"/>
                          <pic:cNvPicPr>
                            <a:picLocks noChangeAspect="1" noChangeArrowheads="1"/>
                          </pic:cNvPicPr>
                        </pic:nvPicPr>
                        <pic:blipFill>
                          <a:blip r:embed="rId37" cstate="print">
                            <a:extLst>
                              <a:ext uri="{BEBA8EAE-BF5A-486C-A8C5-ECC9F3942E4B}">
                                <a14:imgProps xmlns:a14="http://schemas.microsoft.com/office/drawing/2010/main">
                                  <a14:imgLayer r:embed="rId3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38200" cy="676275"/>
                          </a:xfrm>
                          <a:prstGeom prst="rect">
                            <a:avLst/>
                          </a:prstGeom>
                          <a:noFill/>
                          <a:ln>
                            <a:noFill/>
                          </a:ln>
                        </pic:spPr>
                      </pic:pic>
                    </a:graphicData>
                  </a:graphic>
                </wp:inline>
              </w:drawing>
            </w:r>
          </w:p>
        </w:tc>
        <w:tc>
          <w:tcPr>
            <w:tcW w:w="4927" w:type="dxa"/>
          </w:tcPr>
          <w:p w14:paraId="72592C8E" w14:textId="10CC8AC7" w:rsidR="003B641C" w:rsidRPr="008C6A06" w:rsidRDefault="003B641C" w:rsidP="003B641C">
            <w:pPr>
              <w:pStyle w:val="Pquestiontextmainstem"/>
            </w:pPr>
            <w:r w:rsidRPr="008C6A06">
              <w:rPr>
                <w:i/>
              </w:rPr>
              <w:t xml:space="preserve">d </w:t>
            </w:r>
            <w:r w:rsidRPr="008C6A06">
              <w:t>+ 120 + 120 + 90 + 90 = 540</w:t>
            </w:r>
            <w:r>
              <w:sym w:font="Symbol" w:char="F0B0"/>
            </w:r>
          </w:p>
          <w:p w14:paraId="620F3480" w14:textId="73E5EA70" w:rsidR="003B641C" w:rsidRPr="008C6A06" w:rsidRDefault="003B641C" w:rsidP="003B641C">
            <w:pPr>
              <w:pStyle w:val="Pquestiontextmainstem"/>
            </w:pPr>
            <w:r w:rsidRPr="008C6A06">
              <w:rPr>
                <w:i/>
              </w:rPr>
              <w:t xml:space="preserve">d </w:t>
            </w:r>
            <w:r w:rsidRPr="008C6A06">
              <w:t>+ 420 = 540</w:t>
            </w:r>
            <w:r>
              <w:sym w:font="Symbol" w:char="F0B0"/>
            </w:r>
          </w:p>
          <w:p w14:paraId="7C5E0882" w14:textId="77777777" w:rsidR="003B641C" w:rsidRPr="008C6A06" w:rsidRDefault="003B641C" w:rsidP="003B641C">
            <w:pPr>
              <w:pStyle w:val="Pquestiontextmainstem"/>
            </w:pPr>
            <w:r w:rsidRPr="008C6A06">
              <w:rPr>
                <w:i/>
              </w:rPr>
              <w:t xml:space="preserve">d </w:t>
            </w:r>
            <w:r w:rsidRPr="008C6A06">
              <w:t xml:space="preserve">= 540 – 420 </w:t>
            </w:r>
          </w:p>
          <w:p w14:paraId="13A97BDC" w14:textId="353F0FD5" w:rsidR="003B641C" w:rsidRPr="003B641C" w:rsidRDefault="003B641C" w:rsidP="003B641C">
            <w:pPr>
              <w:pStyle w:val="Pquestiontextmainstem"/>
            </w:pPr>
            <w:r w:rsidRPr="008C6A06">
              <w:rPr>
                <w:i/>
              </w:rPr>
              <w:t xml:space="preserve">d </w:t>
            </w:r>
            <w:r w:rsidRPr="008C6A06">
              <w:t>= 120</w:t>
            </w:r>
            <w:r>
              <w:sym w:font="Symbol" w:char="F0B0"/>
            </w:r>
          </w:p>
        </w:tc>
      </w:tr>
    </w:tbl>
    <w:p w14:paraId="3D6E23BE" w14:textId="716C71E6" w:rsidR="00306C44" w:rsidRDefault="00306C44" w:rsidP="007252B4">
      <w:pPr>
        <w:pStyle w:val="Pquestionheadingsx1stafterhead"/>
      </w:pPr>
      <w:r>
        <w:t>Question 1</w:t>
      </w:r>
      <w:r w:rsidR="003B641C">
        <w:t>4</w:t>
      </w:r>
      <w:r>
        <w:tab/>
      </w:r>
      <w:r w:rsidR="0063790D">
        <w:rPr>
          <w:rStyle w:val="Cmarkslabel"/>
        </w:rPr>
        <w:t>4</w:t>
      </w:r>
      <w:r w:rsidRPr="001B433F">
        <w:rPr>
          <w:rStyle w:val="Cmarkslabel"/>
        </w:rPr>
        <w:t xml:space="preserve"> marks</w:t>
      </w:r>
      <w:r>
        <w:tab/>
        <w:t>[</w:t>
      </w:r>
      <w:r w:rsidR="00D75098">
        <w:t>6.5</w:t>
      </w:r>
      <w:r>
        <w:t>]</w:t>
      </w:r>
    </w:p>
    <w:p w14:paraId="4AEC6816" w14:textId="5D3CE9E4" w:rsidR="003B641C" w:rsidRDefault="007252B4" w:rsidP="003B641C">
      <w:pPr>
        <w:pStyle w:val="Pquestiontextpartsa"/>
      </w:pPr>
      <w:r w:rsidRPr="00C428B2">
        <w:rPr>
          <w:rStyle w:val="Cquestionpartlabelbold"/>
        </w:rPr>
        <w:t>(a)</w:t>
      </w:r>
      <w:r w:rsidRPr="00C428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641C" w14:paraId="7F0CCB36" w14:textId="77777777" w:rsidTr="00370633">
        <w:tc>
          <w:tcPr>
            <w:tcW w:w="4927" w:type="dxa"/>
          </w:tcPr>
          <w:p w14:paraId="24ED18DD" w14:textId="2B207C2F" w:rsidR="003B641C" w:rsidRDefault="003B641C" w:rsidP="00370633">
            <w:pPr>
              <w:pStyle w:val="Pquestiontextmainstem"/>
            </w:pPr>
            <w:r>
              <w:tab/>
            </w:r>
            <w:r w:rsidRPr="008C6A06">
              <w:rPr>
                <w:noProof/>
                <w:sz w:val="20"/>
                <w:szCs w:val="20"/>
              </w:rPr>
              <w:drawing>
                <wp:inline distT="0" distB="0" distL="0" distR="0" wp14:anchorId="1848E42E" wp14:editId="3F6668AA">
                  <wp:extent cx="1520190" cy="1180465"/>
                  <wp:effectExtent l="0" t="0" r="3810" b="635"/>
                  <wp:docPr id="11" name="Picture 11" descr="ACPM9_PR_6_03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PM9_PR_6_03t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20190" cy="1180465"/>
                          </a:xfrm>
                          <a:prstGeom prst="rect">
                            <a:avLst/>
                          </a:prstGeom>
                          <a:noFill/>
                          <a:ln>
                            <a:noFill/>
                          </a:ln>
                        </pic:spPr>
                      </pic:pic>
                    </a:graphicData>
                  </a:graphic>
                </wp:inline>
              </w:drawing>
            </w:r>
          </w:p>
        </w:tc>
        <w:tc>
          <w:tcPr>
            <w:tcW w:w="4927" w:type="dxa"/>
          </w:tcPr>
          <w:p w14:paraId="575BFD2F" w14:textId="1AA58828" w:rsidR="003B641C" w:rsidRPr="003B641C" w:rsidRDefault="003B641C" w:rsidP="00370633">
            <w:pPr>
              <w:pStyle w:val="Pquestiontextmainstem"/>
            </w:pPr>
            <w:r w:rsidRPr="008C6A06">
              <w:rPr>
                <w:rFonts w:eastAsia="Calibri"/>
                <w:color w:val="FF0000"/>
                <w:position w:val="-54"/>
                <w:sz w:val="20"/>
                <w:szCs w:val="20"/>
                <w:lang w:eastAsia="en-US"/>
              </w:rPr>
              <w:object w:dxaOrig="1160" w:dyaOrig="1560" w14:anchorId="28DBFDD4">
                <v:shape id="_x0000_i1035" type="#_x0000_t75" style="width:58.05pt;height:78.45pt" o:ole="">
                  <v:imagedata r:id="rId40" o:title=""/>
                </v:shape>
                <o:OLEObject Type="Embed" ProgID="Equation.3" ShapeID="_x0000_i1035" DrawAspect="Content" ObjectID="_1537772194" r:id="rId41"/>
              </w:object>
            </w:r>
          </w:p>
        </w:tc>
      </w:tr>
    </w:tbl>
    <w:p w14:paraId="18DB1D3A" w14:textId="1C787300" w:rsidR="007252B4" w:rsidRDefault="007252B4" w:rsidP="003B641C">
      <w:pPr>
        <w:pStyle w:val="Pquestiontextpartsa"/>
        <w:rPr>
          <w:i/>
        </w:rPr>
      </w:pPr>
      <w:r w:rsidRPr="00C428B2">
        <w:rPr>
          <w:rStyle w:val="Cquestionpartlabelbold"/>
        </w:rPr>
        <w:t>(b)</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641C" w14:paraId="5694C610" w14:textId="77777777" w:rsidTr="00370633">
        <w:tc>
          <w:tcPr>
            <w:tcW w:w="4927" w:type="dxa"/>
          </w:tcPr>
          <w:p w14:paraId="6E55BC93" w14:textId="01D5CF53" w:rsidR="003B641C" w:rsidRDefault="003B641C" w:rsidP="00370633">
            <w:pPr>
              <w:pStyle w:val="Pquestiontextmainstem"/>
            </w:pPr>
            <w:r>
              <w:tab/>
            </w:r>
            <w:r w:rsidR="00AC1567">
              <w:rPr>
                <w:noProof/>
                <w:sz w:val="20"/>
                <w:szCs w:val="20"/>
              </w:rPr>
              <w:pict w14:anchorId="341FAF93">
                <v:shape id="_x0000_i1036" type="#_x0000_t75" style="width:103.15pt;height:76.3pt">
                  <v:imagedata r:id="rId42" o:title="PM2e_09_EB_06_AT_10" grayscale="t"/>
                </v:shape>
              </w:pict>
            </w:r>
          </w:p>
        </w:tc>
        <w:tc>
          <w:tcPr>
            <w:tcW w:w="4927" w:type="dxa"/>
          </w:tcPr>
          <w:p w14:paraId="6A303601" w14:textId="6BAA2FEF" w:rsidR="003B641C" w:rsidRPr="003B641C" w:rsidRDefault="003B641C" w:rsidP="00370633">
            <w:pPr>
              <w:pStyle w:val="Pquestiontextmainstem"/>
            </w:pPr>
            <w:r w:rsidRPr="008C6A06">
              <w:rPr>
                <w:rFonts w:eastAsia="Calibri"/>
                <w:color w:val="FF0000"/>
                <w:position w:val="-54"/>
                <w:sz w:val="20"/>
                <w:szCs w:val="20"/>
                <w:lang w:eastAsia="en-US"/>
              </w:rPr>
              <w:object w:dxaOrig="980" w:dyaOrig="1560" w14:anchorId="5E86925F">
                <v:shape id="_x0000_i1037" type="#_x0000_t75" style="width:49.45pt;height:78.45pt" o:ole="">
                  <v:imagedata r:id="rId43" o:title=""/>
                </v:shape>
                <o:OLEObject Type="Embed" ProgID="Equation.3" ShapeID="_x0000_i1037" DrawAspect="Content" ObjectID="_1537772195" r:id="rId44"/>
              </w:object>
            </w:r>
          </w:p>
        </w:tc>
      </w:tr>
    </w:tbl>
    <w:p w14:paraId="4511A4EC" w14:textId="698411E9" w:rsidR="00306C44" w:rsidRDefault="00306C44" w:rsidP="00921CC9">
      <w:pPr>
        <w:pStyle w:val="Pquestionheadingsx1stafterhead"/>
        <w:keepLines/>
        <w:tabs>
          <w:tab w:val="left" w:pos="426"/>
        </w:tabs>
      </w:pPr>
      <w:r>
        <w:t>Question 1</w:t>
      </w:r>
      <w:r w:rsidR="003B641C">
        <w:t>5</w:t>
      </w:r>
      <w:r>
        <w:tab/>
      </w:r>
      <w:r w:rsidR="00D75098">
        <w:rPr>
          <w:rStyle w:val="Cmarkslabel"/>
        </w:rPr>
        <w:t>3</w:t>
      </w:r>
      <w:r w:rsidRPr="001B433F">
        <w:rPr>
          <w:rStyle w:val="Cmarkslabel"/>
        </w:rPr>
        <w:t xml:space="preserve"> marks</w:t>
      </w:r>
      <w:r>
        <w:tab/>
        <w:t>[</w:t>
      </w:r>
      <w:r w:rsidR="00D75098">
        <w:t>6.6</w:t>
      </w:r>
      <w:r>
        <w:t>]</w:t>
      </w:r>
    </w:p>
    <w:p w14:paraId="565C03FF" w14:textId="76A66EF1" w:rsidR="008E44F8" w:rsidRDefault="00C428B2" w:rsidP="00921CC9">
      <w:pPr>
        <w:pStyle w:val="Pquestiontextpartsa"/>
        <w:keepNext/>
        <w:keepLines/>
        <w:rPr>
          <w:i/>
        </w:rPr>
      </w:pPr>
      <w:r w:rsidRPr="00C428B2">
        <w:rPr>
          <w:rStyle w:val="Cquestionpartlabelbold"/>
        </w:rPr>
        <w:t>(a)</w:t>
      </w:r>
      <w:r w:rsidRPr="00C428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641C" w14:paraId="517AC270" w14:textId="77777777" w:rsidTr="00370633">
        <w:tc>
          <w:tcPr>
            <w:tcW w:w="4927" w:type="dxa"/>
          </w:tcPr>
          <w:p w14:paraId="45B97EA8" w14:textId="14E56245" w:rsidR="003B641C" w:rsidRDefault="003B641C" w:rsidP="00921CC9">
            <w:pPr>
              <w:pStyle w:val="Pquestiontextmainstem"/>
              <w:keepNext/>
              <w:keepLines/>
            </w:pPr>
            <w:r>
              <w:tab/>
            </w:r>
            <w:r w:rsidR="00AC1567">
              <w:rPr>
                <w:noProof/>
                <w:sz w:val="20"/>
                <w:szCs w:val="20"/>
              </w:rPr>
              <w:pict w14:anchorId="58DF87D3">
                <v:shape id="_x0000_i1038" type="#_x0000_t75" style="width:145.05pt;height:96.7pt">
                  <v:imagedata r:id="rId45" o:title="PM2e_09_EB_06_AT_11" grayscale="t"/>
                </v:shape>
              </w:pict>
            </w:r>
          </w:p>
        </w:tc>
        <w:tc>
          <w:tcPr>
            <w:tcW w:w="4927" w:type="dxa"/>
          </w:tcPr>
          <w:p w14:paraId="783CD9C1" w14:textId="25C3EF85" w:rsidR="003B641C" w:rsidRPr="003B641C" w:rsidRDefault="003B641C" w:rsidP="00921CC9">
            <w:pPr>
              <w:pStyle w:val="Pquestiontextmainstem"/>
              <w:keepNext/>
              <w:keepLines/>
            </w:pPr>
            <w:r w:rsidRPr="003B641C">
              <w:rPr>
                <w:position w:val="-78"/>
                <w:sz w:val="20"/>
                <w:szCs w:val="20"/>
              </w:rPr>
              <w:object w:dxaOrig="1740" w:dyaOrig="1680" w14:anchorId="2DBC2428">
                <v:shape id="_x0000_i1039" type="#_x0000_t75" style="width:85.95pt;height:82.75pt" o:ole="">
                  <v:imagedata r:id="rId46" o:title=""/>
                </v:shape>
                <o:OLEObject Type="Embed" ProgID="Equation.DSMT4" ShapeID="_x0000_i1039" DrawAspect="Content" ObjectID="_1537772196" r:id="rId47"/>
              </w:object>
            </w:r>
          </w:p>
        </w:tc>
      </w:tr>
    </w:tbl>
    <w:p w14:paraId="57E106FE" w14:textId="77777777" w:rsidR="003B641C" w:rsidRPr="00CA798F" w:rsidRDefault="00C428B2" w:rsidP="003B641C">
      <w:pPr>
        <w:pStyle w:val="Pquestiontextpartsa"/>
        <w:keepNext/>
        <w:keepLines/>
      </w:pPr>
      <w:r w:rsidRPr="00C428B2">
        <w:rPr>
          <w:rStyle w:val="Cquestionpartlabelbold"/>
        </w:rPr>
        <w:t>(b)</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B641C" w14:paraId="0201DAA3" w14:textId="77777777" w:rsidTr="00370633">
        <w:tc>
          <w:tcPr>
            <w:tcW w:w="4927" w:type="dxa"/>
          </w:tcPr>
          <w:p w14:paraId="33778C5B" w14:textId="510676C0" w:rsidR="003B641C" w:rsidRDefault="003B641C" w:rsidP="00370633">
            <w:pPr>
              <w:pStyle w:val="Pquestiontextmainstem"/>
            </w:pPr>
            <w:r>
              <w:tab/>
            </w:r>
            <w:r w:rsidR="00AC1567">
              <w:rPr>
                <w:noProof/>
                <w:sz w:val="20"/>
                <w:szCs w:val="20"/>
              </w:rPr>
              <w:pict w14:anchorId="3530AD48">
                <v:shape id="_x0000_i1040" type="#_x0000_t75" style="width:134.35pt;height:105.3pt">
                  <v:imagedata r:id="rId48" o:title="PM2e_09_EB_06_AT_12" grayscale="t"/>
                </v:shape>
              </w:pict>
            </w:r>
          </w:p>
        </w:tc>
        <w:tc>
          <w:tcPr>
            <w:tcW w:w="4927" w:type="dxa"/>
          </w:tcPr>
          <w:p w14:paraId="45CB9937" w14:textId="21772FF8" w:rsidR="003B641C" w:rsidRPr="008C6A06" w:rsidRDefault="003B641C" w:rsidP="003B641C">
            <w:pPr>
              <w:pStyle w:val="Pquestiontextmainstem"/>
            </w:pPr>
            <w:r>
              <w:sym w:font="Symbol" w:char="F0D0"/>
            </w:r>
            <w:r w:rsidRPr="008C6A06">
              <w:rPr>
                <w:i/>
              </w:rPr>
              <w:t>Q</w:t>
            </w:r>
            <w:r w:rsidRPr="008C6A06">
              <w:t xml:space="preserve"> is common</w:t>
            </w:r>
            <w:r>
              <w:t>.</w:t>
            </w:r>
          </w:p>
          <w:p w14:paraId="2EC1B823" w14:textId="3B1802E6" w:rsidR="003B641C" w:rsidRPr="008C6A06" w:rsidRDefault="003B641C" w:rsidP="003B641C">
            <w:pPr>
              <w:pStyle w:val="Pquestiontextmainstem"/>
            </w:pPr>
            <w:r w:rsidRPr="008C6A06">
              <w:t xml:space="preserve">Given that </w:t>
            </w:r>
            <w:r w:rsidRPr="008C6A06">
              <w:rPr>
                <w:i/>
              </w:rPr>
              <w:t>TR</w:t>
            </w:r>
            <w:r w:rsidRPr="008C6A06">
              <w:t xml:space="preserve"> || </w:t>
            </w:r>
            <w:r w:rsidRPr="008C6A06">
              <w:rPr>
                <w:i/>
              </w:rPr>
              <w:t>SP</w:t>
            </w:r>
            <w:r w:rsidRPr="008C6A06">
              <w:t xml:space="preserve"> then ∆</w:t>
            </w:r>
            <w:r w:rsidRPr="008C6A06">
              <w:rPr>
                <w:i/>
              </w:rPr>
              <w:t>TQR</w:t>
            </w:r>
            <w:r w:rsidRPr="008C6A06">
              <w:t xml:space="preserve"> </w:t>
            </w:r>
            <w:r w:rsidRPr="008C6A06">
              <w:rPr>
                <w:rFonts w:ascii="Cambria" w:hAnsi="Cambria"/>
              </w:rPr>
              <w:t>⫼</w:t>
            </w:r>
            <w:r w:rsidRPr="008C6A06">
              <w:t xml:space="preserve"> ∆</w:t>
            </w:r>
            <w:r w:rsidRPr="008C6A06">
              <w:rPr>
                <w:i/>
              </w:rPr>
              <w:t>PQS</w:t>
            </w:r>
            <w:r>
              <w:t xml:space="preserve"> by AAA</w:t>
            </w:r>
          </w:p>
          <w:p w14:paraId="4A12FA52" w14:textId="6C912F27" w:rsidR="003B641C" w:rsidRPr="008C6A06" w:rsidRDefault="003B641C" w:rsidP="003B641C">
            <w:pPr>
              <w:pStyle w:val="Pquestiontextmainstem"/>
            </w:pPr>
            <w:r w:rsidRPr="003B641C">
              <w:rPr>
                <w:position w:val="-26"/>
              </w:rPr>
              <w:object w:dxaOrig="760" w:dyaOrig="639" w14:anchorId="63E89B9A">
                <v:shape id="_x0000_i1041" type="#_x0000_t75" style="width:38.7pt;height:33.3pt" o:ole="">
                  <v:imagedata r:id="rId49" o:title=""/>
                </v:shape>
                <o:OLEObject Type="Embed" ProgID="Equation.DSMT4" ShapeID="_x0000_i1041" DrawAspect="Content" ObjectID="_1537772197" r:id="rId50"/>
              </w:object>
            </w:r>
            <w:r w:rsidRPr="008C6A06">
              <w:t xml:space="preserve"> therefore </w:t>
            </w:r>
            <w:r w:rsidRPr="003B641C">
              <w:rPr>
                <w:position w:val="-26"/>
              </w:rPr>
              <w:object w:dxaOrig="800" w:dyaOrig="639" w14:anchorId="6DA63E95">
                <v:shape id="_x0000_i1042" type="#_x0000_t75" style="width:38.7pt;height:33.3pt" o:ole="">
                  <v:imagedata r:id="rId51" o:title=""/>
                </v:shape>
                <o:OLEObject Type="Embed" ProgID="Equation.DSMT4" ShapeID="_x0000_i1042" DrawAspect="Content" ObjectID="_1537772198" r:id="rId52"/>
              </w:object>
            </w:r>
          </w:p>
          <w:p w14:paraId="0C505CB9" w14:textId="76700A8C" w:rsidR="003B641C" w:rsidRPr="003B641C" w:rsidRDefault="00442390" w:rsidP="003B641C">
            <w:pPr>
              <w:pStyle w:val="Pquestiontextmainstem"/>
            </w:pPr>
            <w:r w:rsidRPr="003B641C">
              <w:rPr>
                <w:position w:val="-58"/>
              </w:rPr>
              <w:object w:dxaOrig="2120" w:dyaOrig="1280" w14:anchorId="1DBBB997">
                <v:shape id="_x0000_i1043" type="#_x0000_t75" style="width:106.4pt;height:63.4pt" o:ole="">
                  <v:imagedata r:id="rId53" o:title=""/>
                </v:shape>
                <o:OLEObject Type="Embed" ProgID="Equation.DSMT4" ShapeID="_x0000_i1043" DrawAspect="Content" ObjectID="_1537772199" r:id="rId54"/>
              </w:object>
            </w:r>
          </w:p>
        </w:tc>
      </w:tr>
    </w:tbl>
    <w:p w14:paraId="3ED5EE0F" w14:textId="14481D14" w:rsidR="00306C44" w:rsidRDefault="00306C44" w:rsidP="00B0305D">
      <w:pPr>
        <w:pStyle w:val="Pquestionheadingsx1stafterhead"/>
        <w:keepLines/>
        <w:tabs>
          <w:tab w:val="left" w:pos="426"/>
        </w:tabs>
      </w:pPr>
      <w:r>
        <w:lastRenderedPageBreak/>
        <w:t>Question 1</w:t>
      </w:r>
      <w:r w:rsidR="003B641C">
        <w:t>6</w:t>
      </w:r>
      <w:r>
        <w:tab/>
      </w:r>
      <w:r>
        <w:rPr>
          <w:rStyle w:val="Cmarkslabel"/>
        </w:rPr>
        <w:t>4</w:t>
      </w:r>
      <w:r w:rsidRPr="001B433F">
        <w:rPr>
          <w:rStyle w:val="Cmarkslabel"/>
        </w:rPr>
        <w:t xml:space="preserve"> marks</w:t>
      </w:r>
      <w:r>
        <w:tab/>
        <w:t>[</w:t>
      </w:r>
      <w:r w:rsidR="00D004B4">
        <w:t>5.4</w:t>
      </w:r>
      <w:r>
        <w:t>]</w:t>
      </w:r>
    </w:p>
    <w:p w14:paraId="36F7BB9D" w14:textId="3FF708EB" w:rsidR="003B641C" w:rsidRPr="008C6A06" w:rsidRDefault="007840BE" w:rsidP="007840BE">
      <w:pPr>
        <w:pStyle w:val="Pquestiontextpartsa"/>
        <w:rPr>
          <w:rFonts w:eastAsia="Calibri"/>
          <w:lang w:eastAsia="en-US"/>
        </w:rPr>
      </w:pPr>
      <w:r w:rsidRPr="007840BE">
        <w:rPr>
          <w:b/>
          <w:bCs/>
        </w:rPr>
        <w:t>(a)</w:t>
      </w:r>
      <w:r w:rsidRPr="007840BE">
        <w:rPr>
          <w:b/>
          <w:bCs/>
        </w:rPr>
        <w:tab/>
      </w:r>
      <w:r w:rsidR="003B641C" w:rsidRPr="008C6A06">
        <w:rPr>
          <w:rFonts w:eastAsia="Calibri"/>
          <w:lang w:eastAsia="en-US"/>
        </w:rPr>
        <w:t xml:space="preserve">The scale factor is: </w:t>
      </w:r>
      <w:r w:rsidR="003B641C" w:rsidRPr="008C6A06">
        <w:rPr>
          <w:rFonts w:eastAsia="Calibri"/>
          <w:position w:val="-24"/>
          <w:lang w:eastAsia="en-US"/>
        </w:rPr>
        <w:object w:dxaOrig="1260" w:dyaOrig="620" w14:anchorId="0A293822">
          <v:shape id="_x0000_i1044" type="#_x0000_t75" style="width:62.35pt;height:31.15pt" o:ole="">
            <v:imagedata r:id="rId55" o:title=""/>
          </v:shape>
          <o:OLEObject Type="Embed" ProgID="Equation.DSMT4" ShapeID="_x0000_i1044" DrawAspect="Content" ObjectID="_1537772200" r:id="rId56"/>
        </w:object>
      </w:r>
    </w:p>
    <w:p w14:paraId="1DABB02E" w14:textId="785EC1CC" w:rsidR="007840BE" w:rsidRPr="007840BE" w:rsidRDefault="007840BE" w:rsidP="007840BE">
      <w:pPr>
        <w:pStyle w:val="Pquestiontextpartsa"/>
        <w:rPr>
          <w:b/>
          <w:bCs/>
        </w:rPr>
      </w:pPr>
      <w:r w:rsidRPr="007840BE">
        <w:rPr>
          <w:b/>
          <w:bCs/>
        </w:rPr>
        <w:t>(b)</w:t>
      </w:r>
      <w:r w:rsidRPr="007840BE">
        <w:rPr>
          <w:b/>
          <w:bCs/>
        </w:rPr>
        <w:tab/>
      </w:r>
    </w:p>
    <w:p w14:paraId="2B40EFE1" w14:textId="5E92924D" w:rsidR="006C5600" w:rsidRDefault="003B641C" w:rsidP="003B641C">
      <w:pPr>
        <w:pStyle w:val="Pquestiontextmainstem"/>
        <w:rPr>
          <w:rFonts w:eastAsia="Calibri"/>
          <w:lang w:eastAsia="en-US"/>
        </w:rPr>
      </w:pPr>
      <w:r w:rsidRPr="003B641C">
        <w:rPr>
          <w:rFonts w:eastAsia="Calibri"/>
          <w:position w:val="-104"/>
          <w:lang w:eastAsia="en-US"/>
        </w:rPr>
        <w:object w:dxaOrig="1280" w:dyaOrig="2200" w14:anchorId="46940103">
          <v:shape id="_x0000_i1045" type="#_x0000_t75" style="width:63.4pt;height:110.7pt" o:ole="">
            <v:imagedata r:id="rId57" o:title=""/>
          </v:shape>
          <o:OLEObject Type="Embed" ProgID="Equation.DSMT4" ShapeID="_x0000_i1045" DrawAspect="Content" ObjectID="_1537772201" r:id="rId58"/>
        </w:object>
      </w:r>
    </w:p>
    <w:p w14:paraId="4DF113AD" w14:textId="136BD090" w:rsidR="007840BE" w:rsidRPr="007840BE" w:rsidRDefault="007840BE" w:rsidP="007840BE">
      <w:pPr>
        <w:pStyle w:val="Pquestiontextpartsa"/>
        <w:rPr>
          <w:b/>
          <w:bCs/>
        </w:rPr>
      </w:pPr>
      <w:r w:rsidRPr="007840BE">
        <w:rPr>
          <w:b/>
          <w:bCs/>
        </w:rPr>
        <w:t>(c)</w:t>
      </w:r>
      <w:r w:rsidRPr="007840BE">
        <w:rPr>
          <w:b/>
          <w:bCs/>
        </w:rPr>
        <w:tab/>
      </w:r>
    </w:p>
    <w:p w14:paraId="63A022C3" w14:textId="0B0F3CEF" w:rsidR="007840BE" w:rsidRPr="00C428B2" w:rsidRDefault="007840BE" w:rsidP="003B641C">
      <w:pPr>
        <w:pStyle w:val="Pquestiontextmainstem"/>
        <w:rPr>
          <w:b/>
        </w:rPr>
      </w:pPr>
      <w:r w:rsidRPr="003B641C">
        <w:rPr>
          <w:rFonts w:eastAsia="Calibri"/>
          <w:position w:val="-104"/>
          <w:lang w:eastAsia="en-US"/>
        </w:rPr>
        <w:object w:dxaOrig="1260" w:dyaOrig="2200" w14:anchorId="11628183">
          <v:shape id="_x0000_i1046" type="#_x0000_t75" style="width:63.4pt;height:110.7pt" o:ole="">
            <v:imagedata r:id="rId59" o:title=""/>
          </v:shape>
          <o:OLEObject Type="Embed" ProgID="Equation.DSMT4" ShapeID="_x0000_i1046" DrawAspect="Content" ObjectID="_1537772202" r:id="rId60"/>
        </w:object>
      </w:r>
    </w:p>
    <w:p w14:paraId="0767CB01" w14:textId="451E18F4" w:rsidR="00306C44" w:rsidRDefault="00306C44" w:rsidP="00306C44">
      <w:pPr>
        <w:pStyle w:val="Pquestionheadingsx1stafterhead"/>
        <w:tabs>
          <w:tab w:val="left" w:pos="426"/>
        </w:tabs>
      </w:pPr>
      <w:r>
        <w:t>Question 1</w:t>
      </w:r>
      <w:r w:rsidR="003B641C">
        <w:t>7</w:t>
      </w:r>
      <w:r>
        <w:tab/>
      </w:r>
      <w:r w:rsidR="007840BE">
        <w:rPr>
          <w:rStyle w:val="Cmarkslabel"/>
        </w:rPr>
        <w:t>4</w:t>
      </w:r>
      <w:r w:rsidR="00200794">
        <w:rPr>
          <w:rStyle w:val="Cmarkslabel"/>
        </w:rPr>
        <w:t xml:space="preserve"> </w:t>
      </w:r>
      <w:r w:rsidRPr="001B433F">
        <w:rPr>
          <w:rStyle w:val="Cmarkslabel"/>
        </w:rPr>
        <w:t>marks</w:t>
      </w:r>
      <w:r>
        <w:tab/>
        <w:t>[</w:t>
      </w:r>
      <w:r w:rsidR="007840BE">
        <w:t>6</w:t>
      </w:r>
      <w:r w:rsidR="00D004B4">
        <w:t>.5</w:t>
      </w:r>
      <w:r>
        <w:t>]</w:t>
      </w:r>
    </w:p>
    <w:p w14:paraId="5700E5BE" w14:textId="587A99BE" w:rsidR="007840BE" w:rsidRDefault="007840BE" w:rsidP="00F134A5">
      <w:pPr>
        <w:pStyle w:val="Pquestiontextpartsa"/>
        <w:rPr>
          <w:sz w:val="20"/>
          <w:szCs w:val="20"/>
        </w:rPr>
      </w:pPr>
      <w:r w:rsidRPr="007840BE">
        <w:rPr>
          <w:b/>
          <w:bCs/>
        </w:rPr>
        <w:t>(a)</w:t>
      </w:r>
      <w:r w:rsidRPr="007840BE">
        <w:rPr>
          <w:b/>
          <w:bCs/>
        </w:rPr>
        <w:tab/>
      </w:r>
    </w:p>
    <w:p w14:paraId="277BC6CA" w14:textId="70CBE10F" w:rsidR="00DD7A8E" w:rsidRDefault="003B641C" w:rsidP="00F134A5">
      <w:pPr>
        <w:pStyle w:val="Pquestiontextpartsa"/>
        <w:rPr>
          <w:sz w:val="20"/>
          <w:szCs w:val="20"/>
        </w:rPr>
      </w:pPr>
      <w:r w:rsidRPr="008C6A06">
        <w:rPr>
          <w:sz w:val="20"/>
          <w:szCs w:val="20"/>
        </w:rPr>
        <w:object w:dxaOrig="4785" w:dyaOrig="2160" w14:anchorId="1AB6C5B8">
          <v:shape id="_x0000_i1047" type="#_x0000_t75" style="width:239.65pt;height:108.55pt" o:ole="">
            <v:imagedata r:id="rId61" o:title=""/>
          </v:shape>
          <o:OLEObject Type="Embed" ProgID="PBrush" ShapeID="_x0000_i1047" DrawAspect="Content" ObjectID="_1537772203" r:id="rId62"/>
        </w:object>
      </w:r>
    </w:p>
    <w:p w14:paraId="6B10F535" w14:textId="0024310E" w:rsidR="003B641C" w:rsidRDefault="003B641C" w:rsidP="003B641C">
      <w:pPr>
        <w:pStyle w:val="Pquestiontextmainstem"/>
        <w:rPr>
          <w:rFonts w:eastAsia="Calibri"/>
          <w:lang w:eastAsia="en-US"/>
        </w:rPr>
      </w:pPr>
      <w:r w:rsidRPr="003B641C">
        <w:rPr>
          <w:rFonts w:eastAsia="Calibri"/>
          <w:lang w:eastAsia="en-US"/>
        </w:rPr>
        <w:sym w:font="Symbol" w:char="F0D0"/>
      </w:r>
      <w:r w:rsidRPr="008C6A06">
        <w:rPr>
          <w:rFonts w:eastAsia="Calibri"/>
          <w:i/>
          <w:lang w:eastAsia="en-US"/>
        </w:rPr>
        <w:t>A</w:t>
      </w:r>
      <w:r>
        <w:rPr>
          <w:rFonts w:eastAsia="Calibri"/>
          <w:lang w:eastAsia="en-US"/>
        </w:rPr>
        <w:t xml:space="preserve"> = 180 – 37 – 53</w:t>
      </w:r>
      <w:r w:rsidRPr="008C6A06">
        <w:rPr>
          <w:rFonts w:eastAsia="Calibri"/>
          <w:lang w:eastAsia="en-US"/>
        </w:rPr>
        <w:t xml:space="preserve"> = 90</w:t>
      </w:r>
      <w:r>
        <w:rPr>
          <w:rFonts w:eastAsia="Calibri"/>
          <w:lang w:eastAsia="en-US"/>
        </w:rPr>
        <w:sym w:font="Symbol" w:char="F0B0"/>
      </w:r>
    </w:p>
    <w:p w14:paraId="043CC82E" w14:textId="3EBDD4C0" w:rsidR="003B641C" w:rsidRDefault="003B641C" w:rsidP="003B641C">
      <w:pPr>
        <w:pStyle w:val="Pquestiontextmainstem"/>
        <w:rPr>
          <w:rFonts w:eastAsia="Calibri"/>
          <w:lang w:eastAsia="en-US"/>
        </w:rPr>
      </w:pPr>
      <w:r w:rsidRPr="003B641C">
        <w:rPr>
          <w:rFonts w:eastAsia="Calibri"/>
          <w:lang w:eastAsia="en-US"/>
        </w:rPr>
        <w:sym w:font="Symbol" w:char="F0D0"/>
      </w:r>
      <w:r w:rsidRPr="008C6A06">
        <w:rPr>
          <w:i/>
        </w:rPr>
        <w:t>D</w:t>
      </w:r>
      <w:r w:rsidRPr="008C6A06">
        <w:t xml:space="preserve"> = 180 – 90 – 53 = 37</w:t>
      </w:r>
      <w:r>
        <w:rPr>
          <w:rFonts w:eastAsia="Calibri"/>
          <w:lang w:eastAsia="en-US"/>
        </w:rPr>
        <w:sym w:font="Symbol" w:char="F0B0"/>
      </w:r>
    </w:p>
    <w:p w14:paraId="51AD89B7" w14:textId="09890C72" w:rsidR="003B641C" w:rsidRDefault="003B641C" w:rsidP="003B641C">
      <w:pPr>
        <w:pStyle w:val="Pquestiontextmainstem"/>
        <w:rPr>
          <w:rFonts w:eastAsia="Calibri"/>
        </w:rPr>
      </w:pPr>
      <w:r w:rsidRPr="003B641C">
        <w:rPr>
          <w:rFonts w:eastAsia="Calibri"/>
        </w:rPr>
        <w:t xml:space="preserve">Therefore </w:t>
      </w:r>
      <w:r w:rsidRPr="003B641C">
        <w:t>∆</w:t>
      </w:r>
      <w:r w:rsidRPr="003B641C">
        <w:rPr>
          <w:rFonts w:eastAsia="Calibri"/>
          <w:i/>
        </w:rPr>
        <w:t>ABC</w:t>
      </w:r>
      <w:r w:rsidRPr="003B641C">
        <w:rPr>
          <w:rFonts w:eastAsia="Calibri"/>
        </w:rPr>
        <w:t xml:space="preserve"> and </w:t>
      </w:r>
      <w:r w:rsidRPr="003B641C">
        <w:t>∆</w:t>
      </w:r>
      <w:r w:rsidRPr="003B641C">
        <w:rPr>
          <w:rFonts w:eastAsia="Calibri"/>
          <w:i/>
        </w:rPr>
        <w:t>DEF</w:t>
      </w:r>
      <w:r w:rsidRPr="003B641C">
        <w:rPr>
          <w:rFonts w:eastAsia="Calibri"/>
        </w:rPr>
        <w:t xml:space="preserve"> are similar, with three equal angles (AAA).</w:t>
      </w:r>
    </w:p>
    <w:p w14:paraId="3C940678" w14:textId="7FBF0F2C" w:rsidR="007840BE" w:rsidRPr="007840BE" w:rsidRDefault="007840BE" w:rsidP="007840BE">
      <w:pPr>
        <w:pStyle w:val="Pquestiontextpartsa"/>
        <w:rPr>
          <w:b/>
          <w:bCs/>
        </w:rPr>
      </w:pPr>
      <w:r w:rsidRPr="007840BE">
        <w:rPr>
          <w:b/>
          <w:bCs/>
        </w:rPr>
        <w:t>(b)</w:t>
      </w:r>
      <w:r w:rsidRPr="007840BE">
        <w:rPr>
          <w:b/>
          <w:bCs/>
        </w:rPr>
        <w:tab/>
      </w:r>
    </w:p>
    <w:p w14:paraId="69AF3885" w14:textId="4744EA8F" w:rsidR="003B641C" w:rsidRPr="003B641C" w:rsidRDefault="003B641C" w:rsidP="007840BE">
      <w:pPr>
        <w:tabs>
          <w:tab w:val="left" w:pos="567"/>
        </w:tabs>
        <w:rPr>
          <w:rFonts w:eastAsia="Calibri"/>
        </w:rPr>
      </w:pPr>
      <w:r w:rsidRPr="008C6A06">
        <w:rPr>
          <w:rFonts w:eastAsia="Calibri"/>
          <w:position w:val="-54"/>
          <w:sz w:val="20"/>
          <w:szCs w:val="20"/>
          <w:lang w:eastAsia="en-US"/>
        </w:rPr>
        <w:object w:dxaOrig="1140" w:dyaOrig="1560" w14:anchorId="24BEFD37">
          <v:shape id="_x0000_i1048" type="#_x0000_t75" style="width:56.95pt;height:78.45pt" o:ole="">
            <v:imagedata r:id="rId63" o:title=""/>
          </v:shape>
          <o:OLEObject Type="Embed" ProgID="Equation.DSMT4" ShapeID="_x0000_i1048" DrawAspect="Content" ObjectID="_1537772204" r:id="rId64"/>
        </w:object>
      </w:r>
      <w:r w:rsidR="007840BE">
        <w:rPr>
          <w:rFonts w:eastAsia="Calibri"/>
          <w:sz w:val="20"/>
          <w:szCs w:val="20"/>
          <w:lang w:eastAsia="en-US"/>
        </w:rPr>
        <w:tab/>
      </w:r>
      <w:r w:rsidR="007840BE">
        <w:rPr>
          <w:rFonts w:eastAsia="Calibri"/>
          <w:sz w:val="20"/>
          <w:szCs w:val="20"/>
          <w:lang w:eastAsia="en-US"/>
        </w:rPr>
        <w:tab/>
      </w:r>
      <w:r w:rsidRPr="003B641C">
        <w:rPr>
          <w:rFonts w:eastAsia="Calibri"/>
          <w:position w:val="-58"/>
          <w:sz w:val="20"/>
          <w:szCs w:val="20"/>
          <w:lang w:eastAsia="en-US"/>
        </w:rPr>
        <w:object w:dxaOrig="1020" w:dyaOrig="1600" w14:anchorId="4E04E53F">
          <v:shape id="_x0000_i1049" type="#_x0000_t75" style="width:50.5pt;height:78.45pt" o:ole="">
            <v:imagedata r:id="rId65" o:title=""/>
          </v:shape>
          <o:OLEObject Type="Embed" ProgID="Equation.DSMT4" ShapeID="_x0000_i1049" DrawAspect="Content" ObjectID="_1537772205" r:id="rId66"/>
        </w:object>
      </w:r>
    </w:p>
    <w:p w14:paraId="3EC9F200" w14:textId="7375322F" w:rsidR="00306C44" w:rsidRPr="00DD7A8E" w:rsidRDefault="00306C44" w:rsidP="00921CC9">
      <w:pPr>
        <w:pStyle w:val="Pquestionheadingsx"/>
      </w:pPr>
      <w:r w:rsidRPr="00DD7A8E">
        <w:t>Question 1</w:t>
      </w:r>
      <w:r w:rsidR="003B641C">
        <w:t>8</w:t>
      </w:r>
      <w:r w:rsidRPr="00DD7A8E">
        <w:tab/>
      </w:r>
      <w:r w:rsidR="007840BE">
        <w:rPr>
          <w:rStyle w:val="Cmarkslabel"/>
        </w:rPr>
        <w:t>4</w:t>
      </w:r>
      <w:r w:rsidRPr="00DD7A8E">
        <w:rPr>
          <w:rStyle w:val="Cmarkslabel"/>
        </w:rPr>
        <w:t xml:space="preserve"> marks</w:t>
      </w:r>
      <w:r w:rsidRPr="00DD7A8E">
        <w:tab/>
        <w:t>[</w:t>
      </w:r>
      <w:r w:rsidR="007840BE">
        <w:t>6.5,6.6</w:t>
      </w:r>
      <w:r w:rsidRPr="00DD7A8E">
        <w:t>]</w:t>
      </w:r>
    </w:p>
    <w:p w14:paraId="3F692FEF" w14:textId="0B6BD6E9" w:rsidR="003B641C" w:rsidRPr="008C6A06" w:rsidRDefault="00980761" w:rsidP="00980761">
      <w:pPr>
        <w:pStyle w:val="Pquestiontextpartsa"/>
      </w:pPr>
      <w:r w:rsidRPr="00980761">
        <w:rPr>
          <w:b/>
          <w:bCs/>
        </w:rPr>
        <w:t>(a)</w:t>
      </w:r>
      <w:r>
        <w:tab/>
      </w:r>
      <w:r w:rsidR="003B641C" w:rsidRPr="003B641C">
        <w:rPr>
          <w:rFonts w:eastAsia="Calibri"/>
          <w:lang w:eastAsia="en-US"/>
        </w:rPr>
        <w:sym w:font="Symbol" w:char="F0D0"/>
      </w:r>
      <w:r w:rsidR="003B641C" w:rsidRPr="003B641C">
        <w:rPr>
          <w:i/>
        </w:rPr>
        <w:t>RPQ</w:t>
      </w:r>
      <w:r w:rsidR="003B641C" w:rsidRPr="008C6A06">
        <w:t xml:space="preserve"> = </w:t>
      </w:r>
      <w:r w:rsidR="003B641C" w:rsidRPr="003B641C">
        <w:rPr>
          <w:rFonts w:eastAsia="Calibri"/>
          <w:lang w:eastAsia="en-US"/>
        </w:rPr>
        <w:sym w:font="Symbol" w:char="F0D0"/>
      </w:r>
      <w:r w:rsidR="003B641C" w:rsidRPr="003B641C">
        <w:rPr>
          <w:i/>
        </w:rPr>
        <w:t>RST</w:t>
      </w:r>
    </w:p>
    <w:p w14:paraId="4160CBAD" w14:textId="75061241" w:rsidR="003B641C" w:rsidRPr="008C6A06" w:rsidRDefault="003B641C" w:rsidP="00AC1567">
      <w:pPr>
        <w:pStyle w:val="Pquestiontextpartsi"/>
      </w:pPr>
      <w:r w:rsidRPr="003B641C">
        <w:rPr>
          <w:rFonts w:eastAsia="Calibri"/>
          <w:lang w:eastAsia="en-US"/>
        </w:rPr>
        <w:sym w:font="Symbol" w:char="F0D0"/>
      </w:r>
      <w:r w:rsidRPr="003B641C">
        <w:rPr>
          <w:i/>
        </w:rPr>
        <w:t>R</w:t>
      </w:r>
      <w:r w:rsidRPr="008C6A06">
        <w:t xml:space="preserve"> is common</w:t>
      </w:r>
      <w:r>
        <w:t>.</w:t>
      </w:r>
    </w:p>
    <w:p w14:paraId="71A85E03" w14:textId="39727C3F" w:rsidR="003B641C" w:rsidRDefault="003B641C" w:rsidP="00AC1567">
      <w:pPr>
        <w:pStyle w:val="Pquestiontextpartsi"/>
      </w:pPr>
      <w:r w:rsidRPr="008C6A06">
        <w:t>Therefore ∆</w:t>
      </w:r>
      <w:r w:rsidRPr="003B641C">
        <w:rPr>
          <w:i/>
        </w:rPr>
        <w:t>RPQ</w:t>
      </w:r>
      <w:r w:rsidRPr="008C6A06">
        <w:t xml:space="preserve"> </w:t>
      </w:r>
      <w:r w:rsidRPr="008C6A06">
        <w:rPr>
          <w:rFonts w:ascii="Cambria" w:hAnsi="Cambria"/>
        </w:rPr>
        <w:t>⫼</w:t>
      </w:r>
      <w:r w:rsidRPr="008C6A06">
        <w:t xml:space="preserve"> ∆</w:t>
      </w:r>
      <w:r w:rsidRPr="003B641C">
        <w:rPr>
          <w:i/>
        </w:rPr>
        <w:t>RST</w:t>
      </w:r>
      <w:r w:rsidRPr="008C6A06">
        <w:t xml:space="preserve"> by AAA.</w:t>
      </w:r>
    </w:p>
    <w:p w14:paraId="4D70C10C" w14:textId="1848C876" w:rsidR="003B641C" w:rsidRPr="008C6A06" w:rsidRDefault="00980761" w:rsidP="00AC1567">
      <w:pPr>
        <w:pStyle w:val="Pquestiontextpartsa"/>
        <w:rPr>
          <w:sz w:val="20"/>
          <w:szCs w:val="20"/>
        </w:rPr>
      </w:pPr>
      <w:r w:rsidRPr="00980761">
        <w:rPr>
          <w:b/>
          <w:bCs/>
        </w:rPr>
        <w:lastRenderedPageBreak/>
        <w:t>(b)</w:t>
      </w:r>
      <w:r w:rsidRPr="00980761">
        <w:rPr>
          <w:b/>
          <w:bCs/>
        </w:rPr>
        <w:tab/>
      </w:r>
      <w:r w:rsidR="00AC1567">
        <w:rPr>
          <w:b/>
          <w:bCs/>
        </w:rPr>
        <w:t xml:space="preserve">                  </w:t>
      </w:r>
      <w:r w:rsidR="003B641C" w:rsidRPr="008C6A06">
        <w:rPr>
          <w:position w:val="-24"/>
          <w:sz w:val="20"/>
          <w:szCs w:val="20"/>
        </w:rPr>
        <w:object w:dxaOrig="960" w:dyaOrig="620" w14:anchorId="5C1CCE8D">
          <v:shape id="_x0000_i1050" type="#_x0000_t75" style="width:48.35pt;height:31.15pt" o:ole="">
            <v:imagedata r:id="rId67" o:title=""/>
          </v:shape>
          <o:OLEObject Type="Embed" ProgID="Equation.3" ShapeID="_x0000_i1050" DrawAspect="Content" ObjectID="_1537772206" r:id="rId68"/>
        </w:object>
      </w:r>
      <w:r w:rsidR="003B641C" w:rsidRPr="008C6A06">
        <w:rPr>
          <w:sz w:val="20"/>
          <w:szCs w:val="20"/>
        </w:rPr>
        <w:t xml:space="preserve">    </w:t>
      </w:r>
    </w:p>
    <w:p w14:paraId="79AAD87A" w14:textId="6966654A" w:rsidR="003B641C" w:rsidRPr="008C6A06" w:rsidRDefault="00AC1567" w:rsidP="00AC1567">
      <w:pPr>
        <w:pStyle w:val="Pquestiontextpartsi"/>
      </w:pPr>
      <w:r>
        <w:rPr>
          <w:i/>
        </w:rPr>
        <w:t xml:space="preserve">         </w:t>
      </w:r>
      <w:r w:rsidR="003B641C" w:rsidRPr="008C6A06">
        <w:rPr>
          <w:i/>
        </w:rPr>
        <w:t>x</w:t>
      </w:r>
      <w:r w:rsidR="003B641C" w:rsidRPr="008C6A06">
        <w:t>(</w:t>
      </w:r>
      <w:r w:rsidR="003B641C" w:rsidRPr="008C6A06">
        <w:rPr>
          <w:i/>
        </w:rPr>
        <w:t xml:space="preserve">x </w:t>
      </w:r>
      <w:r w:rsidR="003B641C" w:rsidRPr="008C6A06">
        <w:t>+ 2) = 24</w:t>
      </w:r>
    </w:p>
    <w:p w14:paraId="781552E7" w14:textId="1EB6E470" w:rsidR="003B641C" w:rsidRPr="00DD7A8E" w:rsidRDefault="003B641C" w:rsidP="00AC1567">
      <w:pPr>
        <w:pStyle w:val="Pquestiontextpartsi"/>
        <w:rPr>
          <w:vertAlign w:val="superscript"/>
        </w:rPr>
      </w:pPr>
      <w:r w:rsidRPr="003B641C">
        <w:rPr>
          <w:position w:val="-40"/>
        </w:rPr>
        <w:object w:dxaOrig="1579" w:dyaOrig="1020" w14:anchorId="582CE597">
          <v:shape id="_x0000_i1051" type="#_x0000_t75" style="width:79.5pt;height:50.5pt" o:ole="">
            <v:imagedata r:id="rId69" o:title=""/>
          </v:shape>
          <o:OLEObject Type="Embed" ProgID="Equation.DSMT4" ShapeID="_x0000_i1051" DrawAspect="Content" ObjectID="_1537772207" r:id="rId70"/>
        </w:object>
      </w:r>
    </w:p>
    <w:p w14:paraId="489A6889" w14:textId="12A8586C" w:rsidR="00306C44" w:rsidRPr="00B41B6E" w:rsidRDefault="00306C44" w:rsidP="00987E75">
      <w:pPr>
        <w:pStyle w:val="Pquestionheadingsx1stafterhead"/>
        <w:keepLines/>
        <w:tabs>
          <w:tab w:val="left" w:pos="426"/>
        </w:tabs>
      </w:pPr>
      <w:r w:rsidRPr="00B41B6E">
        <w:t>Question 1</w:t>
      </w:r>
      <w:r w:rsidR="003B641C">
        <w:t>9</w:t>
      </w:r>
      <w:r w:rsidRPr="00B41B6E">
        <w:tab/>
      </w:r>
      <w:bookmarkStart w:id="0" w:name="_GoBack"/>
      <w:bookmarkEnd w:id="0"/>
      <w:r w:rsidR="00800C23">
        <w:rPr>
          <w:rStyle w:val="Cmarkslabel"/>
        </w:rPr>
        <w:t>2</w:t>
      </w:r>
      <w:r w:rsidRPr="00B41B6E">
        <w:rPr>
          <w:rStyle w:val="Cmarkslabel"/>
        </w:rPr>
        <w:t xml:space="preserve"> marks</w:t>
      </w:r>
      <w:r w:rsidRPr="00B41B6E">
        <w:tab/>
        <w:t>[</w:t>
      </w:r>
      <w:r w:rsidR="007840BE">
        <w:t>6</w:t>
      </w:r>
      <w:r w:rsidR="00D004B4" w:rsidRPr="00B41B6E">
        <w:t>.7</w:t>
      </w:r>
      <w:r w:rsidRPr="00B41B6E">
        <w:t>]</w:t>
      </w:r>
    </w:p>
    <w:p w14:paraId="63E1EB1C" w14:textId="23068276" w:rsidR="00F134A5" w:rsidRDefault="003B641C" w:rsidP="00F134A5">
      <w:pPr>
        <w:pStyle w:val="Pquestiontextpartsa"/>
        <w:rPr>
          <w:sz w:val="20"/>
          <w:szCs w:val="20"/>
        </w:rPr>
      </w:pPr>
      <w:r w:rsidRPr="008C6A06">
        <w:rPr>
          <w:sz w:val="20"/>
          <w:szCs w:val="20"/>
        </w:rPr>
        <w:object w:dxaOrig="5685" w:dyaOrig="4170" w14:anchorId="10EE5A2F">
          <v:shape id="_x0000_i1052" type="#_x0000_t75" style="width:243.95pt;height:179.45pt" o:ole="">
            <v:imagedata r:id="rId71" o:title=""/>
          </v:shape>
          <o:OLEObject Type="Embed" ProgID="PBrush" ShapeID="_x0000_i1052" DrawAspect="Content" ObjectID="_1537772208" r:id="rId72"/>
        </w:object>
      </w:r>
    </w:p>
    <w:p w14:paraId="791A2AAF" w14:textId="63927C48" w:rsidR="00F55140" w:rsidRPr="003B641C" w:rsidRDefault="00F55140" w:rsidP="00921CC9">
      <w:pPr>
        <w:pStyle w:val="Pquestionheadingsx"/>
      </w:pPr>
      <w:r w:rsidRPr="003B641C">
        <w:t xml:space="preserve">Question </w:t>
      </w:r>
      <w:r w:rsidR="003B641C" w:rsidRPr="003B641C">
        <w:t>20</w:t>
      </w:r>
      <w:r w:rsidRPr="003B641C">
        <w:tab/>
      </w:r>
      <w:r w:rsidR="00FF27C3">
        <w:rPr>
          <w:rStyle w:val="Cmarkslabel"/>
        </w:rPr>
        <w:t>1</w:t>
      </w:r>
      <w:r w:rsidRPr="003B641C">
        <w:rPr>
          <w:rStyle w:val="Cmarkslabel"/>
        </w:rPr>
        <w:t xml:space="preserve"> mark</w:t>
      </w:r>
      <w:r w:rsidRPr="003B641C">
        <w:tab/>
        <w:t>[</w:t>
      </w:r>
      <w:r w:rsidR="00FF27C3">
        <w:t>6.3</w:t>
      </w:r>
      <w:r w:rsidRPr="003B641C">
        <w:t>]</w:t>
      </w:r>
    </w:p>
    <w:p w14:paraId="18618995" w14:textId="30C076D1" w:rsidR="003B641C" w:rsidRPr="008C6A06" w:rsidRDefault="003B641C" w:rsidP="003B641C">
      <w:pPr>
        <w:pStyle w:val="Pquestiontextmainstem"/>
      </w:pPr>
      <w:r w:rsidRPr="008C6A06">
        <w:t xml:space="preserve">A rectangle </w:t>
      </w:r>
      <w:r>
        <w:t>has two pairs of parallel lines.</w:t>
      </w:r>
      <w:r w:rsidRPr="008C6A06">
        <w:t xml:space="preserve"> </w:t>
      </w:r>
      <w:r>
        <w:t>T</w:t>
      </w:r>
      <w:r w:rsidRPr="008C6A06">
        <w:t>he opposite sides are equal in length and are perpendicular.</w:t>
      </w:r>
    </w:p>
    <w:p w14:paraId="0CD1CCCB" w14:textId="0632B489" w:rsidR="005B1275" w:rsidRDefault="003B641C" w:rsidP="003B641C">
      <w:pPr>
        <w:pStyle w:val="Pquestiontextmainstem"/>
      </w:pPr>
      <w:r w:rsidRPr="008C6A06">
        <w:t>A square has all the same properties</w:t>
      </w:r>
      <w:r>
        <w:t>. A</w:t>
      </w:r>
      <w:r w:rsidRPr="008C6A06">
        <w:t>ll four of the side lengths are equal in length.</w:t>
      </w:r>
    </w:p>
    <w:p w14:paraId="4E40A730" w14:textId="253C5094" w:rsidR="003B641C" w:rsidRPr="003B641C" w:rsidRDefault="003B641C" w:rsidP="00921CC9">
      <w:pPr>
        <w:pStyle w:val="Pquestionheadingsx"/>
      </w:pPr>
      <w:r w:rsidRPr="003B641C">
        <w:t>Question 2</w:t>
      </w:r>
      <w:r>
        <w:t>1</w:t>
      </w:r>
      <w:r w:rsidRPr="003B641C">
        <w:tab/>
      </w:r>
      <w:r w:rsidR="00FF27C3">
        <w:rPr>
          <w:rStyle w:val="Cmarkslabel"/>
        </w:rPr>
        <w:t>3</w:t>
      </w:r>
      <w:r w:rsidRPr="003B641C">
        <w:rPr>
          <w:rStyle w:val="Cmarkslabel"/>
        </w:rPr>
        <w:t xml:space="preserve"> marks</w:t>
      </w:r>
      <w:r w:rsidRPr="003B641C">
        <w:tab/>
        <w:t>[</w:t>
      </w:r>
      <w:r w:rsidR="00FF27C3">
        <w:t>6.1</w:t>
      </w:r>
      <w:r w:rsidRPr="003B641C">
        <w:t>]</w:t>
      </w:r>
    </w:p>
    <w:p w14:paraId="4593B2D6" w14:textId="2140D53E" w:rsidR="003B641C" w:rsidRDefault="003B641C" w:rsidP="003B641C">
      <w:pPr>
        <w:pStyle w:val="Pquestiontextmainstem"/>
        <w:rPr>
          <w:sz w:val="20"/>
          <w:szCs w:val="20"/>
        </w:rPr>
      </w:pPr>
      <w:r w:rsidRPr="008C6A06">
        <w:rPr>
          <w:sz w:val="20"/>
          <w:szCs w:val="20"/>
        </w:rPr>
        <w:object w:dxaOrig="2775" w:dyaOrig="2130" w14:anchorId="64580EE8">
          <v:shape id="_x0000_i1053" type="#_x0000_t75" style="width:137.55pt;height:106.4pt" o:ole="">
            <v:imagedata r:id="rId73" o:title="" grayscale="t"/>
          </v:shape>
          <o:OLEObject Type="Embed" ProgID="PBrush" ShapeID="_x0000_i1053" DrawAspect="Content" ObjectID="_1537772209" r:id="rId74"/>
        </w:object>
      </w:r>
    </w:p>
    <w:p w14:paraId="7A76D1FE" w14:textId="1C937683" w:rsidR="003B641C" w:rsidRPr="008C6A06" w:rsidRDefault="003B641C" w:rsidP="003B641C">
      <w:pPr>
        <w:pStyle w:val="Pquestiontextmainstem"/>
      </w:pPr>
      <w:r w:rsidRPr="008C6A06">
        <w:t>By considering the co-interior angles</w:t>
      </w:r>
      <w:r>
        <w:t>:</w:t>
      </w:r>
    </w:p>
    <w:p w14:paraId="772AFE59" w14:textId="3B62FD07" w:rsidR="003B641C" w:rsidRDefault="003B641C" w:rsidP="003B641C">
      <w:pPr>
        <w:pStyle w:val="Pquestiontextmainstem"/>
      </w:pPr>
      <w:r w:rsidRPr="008C6A06">
        <w:rPr>
          <w:position w:val="-64"/>
        </w:rPr>
        <w:object w:dxaOrig="2040" w:dyaOrig="1400" w14:anchorId="04ACF670">
          <v:shape id="_x0000_i1054" type="#_x0000_t75" style="width:102.1pt;height:70.95pt" o:ole="">
            <v:imagedata r:id="rId75" o:title=""/>
          </v:shape>
          <o:OLEObject Type="Embed" ProgID="Equation.DSMT4" ShapeID="_x0000_i1054" DrawAspect="Content" ObjectID="_1537772210" r:id="rId76"/>
        </w:object>
      </w:r>
    </w:p>
    <w:p w14:paraId="274EE71A" w14:textId="77777777" w:rsidR="003B641C" w:rsidRPr="008C6A06" w:rsidRDefault="003B641C" w:rsidP="003B641C">
      <w:pPr>
        <w:pStyle w:val="Pquestiontextmainstem"/>
      </w:pPr>
      <w:r w:rsidRPr="008C6A06">
        <w:t>Angles 3</w:t>
      </w:r>
      <w:r w:rsidRPr="008C6A06">
        <w:rPr>
          <w:i/>
        </w:rPr>
        <w:t>e</w:t>
      </w:r>
      <w:r w:rsidRPr="008C6A06">
        <w:t xml:space="preserve"> and </w:t>
      </w:r>
      <w:r w:rsidRPr="008C6A06">
        <w:rPr>
          <w:i/>
        </w:rPr>
        <w:t>d</w:t>
      </w:r>
      <w:r w:rsidRPr="008C6A06">
        <w:t xml:space="preserve"> are alternate and are therefore equal.</w:t>
      </w:r>
    </w:p>
    <w:p w14:paraId="1904869F" w14:textId="77777777" w:rsidR="003B641C" w:rsidRPr="008C6A06" w:rsidRDefault="003B641C" w:rsidP="003B641C">
      <w:pPr>
        <w:pStyle w:val="Pquestiontextmainstem"/>
      </w:pPr>
      <w:r w:rsidRPr="008C6A06">
        <w:rPr>
          <w:position w:val="-42"/>
        </w:rPr>
        <w:object w:dxaOrig="960" w:dyaOrig="999" w14:anchorId="72183FA7">
          <v:shape id="_x0000_i1055" type="#_x0000_t75" style="width:48.35pt;height:50.5pt" o:ole="">
            <v:imagedata r:id="rId77" o:title=""/>
          </v:shape>
          <o:OLEObject Type="Embed" ProgID="Equation.DSMT4" ShapeID="_x0000_i1055" DrawAspect="Content" ObjectID="_1537772211" r:id="rId78"/>
        </w:object>
      </w:r>
    </w:p>
    <w:p w14:paraId="5F91C3D7" w14:textId="71F2C721" w:rsidR="003B641C" w:rsidRDefault="003B641C" w:rsidP="003B641C">
      <w:pPr>
        <w:pStyle w:val="Pquestiontextmainstem"/>
      </w:pPr>
      <w:r w:rsidRPr="008C6A06">
        <w:t xml:space="preserve">Angle </w:t>
      </w:r>
      <w:r w:rsidRPr="008C6A06">
        <w:rPr>
          <w:i/>
        </w:rPr>
        <w:t>f</w:t>
      </w:r>
      <w:r w:rsidRPr="008C6A06">
        <w:t xml:space="preserve"> is co-interior to 50</w:t>
      </w:r>
      <w:r>
        <w:sym w:font="Symbol" w:char="F0B0"/>
      </w:r>
      <w:r w:rsidRPr="008C6A06">
        <w:t xml:space="preserve">, which means </w:t>
      </w:r>
      <w:r w:rsidRPr="008C6A06">
        <w:rPr>
          <w:i/>
        </w:rPr>
        <w:t>f</w:t>
      </w:r>
      <w:r w:rsidRPr="008C6A06">
        <w:t xml:space="preserve"> = 180 – 50 = 130</w:t>
      </w:r>
      <w:r>
        <w:sym w:font="Symbol" w:char="F0B0"/>
      </w:r>
      <w:r w:rsidRPr="008C6A06">
        <w:t>.</w:t>
      </w:r>
    </w:p>
    <w:p w14:paraId="1F292F2A" w14:textId="567D64D7" w:rsidR="003B641C" w:rsidRPr="003B641C" w:rsidRDefault="003B641C" w:rsidP="00921CC9">
      <w:pPr>
        <w:pStyle w:val="Pquestionheadingsx"/>
      </w:pPr>
      <w:r w:rsidRPr="003B641C">
        <w:lastRenderedPageBreak/>
        <w:t>Question 2</w:t>
      </w:r>
      <w:r>
        <w:t>2</w:t>
      </w:r>
      <w:r w:rsidRPr="003B641C">
        <w:tab/>
      </w:r>
      <w:r w:rsidRPr="003B641C">
        <w:rPr>
          <w:rStyle w:val="Cmarkslabel"/>
        </w:rPr>
        <w:t>4 marks</w:t>
      </w:r>
      <w:r w:rsidRPr="003B641C">
        <w:tab/>
        <w:t>[</w:t>
      </w:r>
      <w:r w:rsidR="00FF27C3">
        <w:t>6.1</w:t>
      </w:r>
      <w:r w:rsidRPr="003B641C">
        <w:t>]</w:t>
      </w:r>
    </w:p>
    <w:p w14:paraId="78948998" w14:textId="77777777" w:rsidR="003B641C" w:rsidRPr="008C6A06" w:rsidRDefault="003B641C" w:rsidP="003B641C">
      <w:pPr>
        <w:pStyle w:val="Pquestiontextpartsa"/>
      </w:pPr>
      <w:r w:rsidRPr="003B641C">
        <w:rPr>
          <w:b/>
        </w:rPr>
        <w:t>(a)</w:t>
      </w:r>
      <w:r>
        <w:tab/>
      </w:r>
      <w:r w:rsidRPr="008C6A06">
        <w:t>A straight angle is made from the sum of the angles:</w:t>
      </w:r>
    </w:p>
    <w:p w14:paraId="32C7342B" w14:textId="214F4331" w:rsidR="003B641C" w:rsidRDefault="003B641C" w:rsidP="003B641C">
      <w:pPr>
        <w:pStyle w:val="Pquestiontextpartsa"/>
      </w:pPr>
      <w:r>
        <w:tab/>
      </w:r>
      <w:r w:rsidRPr="008C6A06">
        <w:rPr>
          <w:position w:val="-64"/>
        </w:rPr>
        <w:object w:dxaOrig="2400" w:dyaOrig="1400" w14:anchorId="5DDCBEE7">
          <v:shape id="_x0000_i1056" type="#_x0000_t75" style="width:120.35pt;height:70.95pt" o:ole="">
            <v:imagedata r:id="rId79" o:title=""/>
          </v:shape>
          <o:OLEObject Type="Embed" ProgID="Equation.DSMT4" ShapeID="_x0000_i1056" DrawAspect="Content" ObjectID="_1537772212" r:id="rId80"/>
        </w:object>
      </w:r>
    </w:p>
    <w:p w14:paraId="4E1F99E0" w14:textId="459BAEBE" w:rsidR="003B641C" w:rsidRPr="008C6A06" w:rsidRDefault="003B641C" w:rsidP="003B641C">
      <w:pPr>
        <w:pStyle w:val="Pquestiontextpartsa"/>
      </w:pPr>
      <w:r w:rsidRPr="003B641C">
        <w:rPr>
          <w:b/>
        </w:rPr>
        <w:t>(b)</w:t>
      </w:r>
      <w:r>
        <w:tab/>
      </w:r>
      <w:r w:rsidRPr="008C6A06">
        <w:t>The angles are co-interior and therefore add to 180</w:t>
      </w:r>
      <w:r>
        <w:sym w:font="Symbol" w:char="F0B0"/>
      </w:r>
      <w:r w:rsidRPr="008C6A06">
        <w:t>.</w:t>
      </w:r>
    </w:p>
    <w:p w14:paraId="5076DEEB" w14:textId="1882581E" w:rsidR="003B641C" w:rsidRDefault="003B641C" w:rsidP="003B641C">
      <w:pPr>
        <w:pStyle w:val="Pquestiontextpartsa"/>
      </w:pPr>
      <w:r>
        <w:tab/>
      </w:r>
      <w:r w:rsidR="00B86E4E" w:rsidRPr="008C6A06">
        <w:rPr>
          <w:position w:val="-66"/>
        </w:rPr>
        <w:object w:dxaOrig="2060" w:dyaOrig="1440" w14:anchorId="1C5042CE">
          <v:shape id="_x0000_i1057" type="#_x0000_t75" style="width:105.3pt;height:1in" o:ole="">
            <v:imagedata r:id="rId81" o:title=""/>
          </v:shape>
          <o:OLEObject Type="Embed" ProgID="Equation.DSMT4" ShapeID="_x0000_i1057" DrawAspect="Content" ObjectID="_1537772213" r:id="rId82"/>
        </w:object>
      </w:r>
    </w:p>
    <w:p w14:paraId="0E623E05" w14:textId="77777777" w:rsidR="003B641C" w:rsidRPr="008C6A06" w:rsidRDefault="003B641C" w:rsidP="003B641C">
      <w:pPr>
        <w:pStyle w:val="Pquestiontextpartsa"/>
      </w:pPr>
      <w:r w:rsidRPr="003B641C">
        <w:rPr>
          <w:b/>
        </w:rPr>
        <w:t>(c)</w:t>
      </w:r>
      <w:r>
        <w:tab/>
      </w:r>
      <w:r w:rsidRPr="008C6A06">
        <w:t>The two angles are co-interior.</w:t>
      </w:r>
    </w:p>
    <w:p w14:paraId="69F1F41F" w14:textId="008B790F" w:rsidR="003B641C" w:rsidRPr="008C6A06" w:rsidRDefault="003B641C" w:rsidP="003B641C">
      <w:pPr>
        <w:pStyle w:val="Pquestiontextpartsa"/>
      </w:pPr>
      <w:r>
        <w:tab/>
      </w:r>
      <w:r w:rsidRPr="008C6A06">
        <w:t>Therefore:</w:t>
      </w:r>
    </w:p>
    <w:p w14:paraId="022F2CD8" w14:textId="01AFD340" w:rsidR="003B641C" w:rsidRPr="008C6A06" w:rsidRDefault="003B641C" w:rsidP="003B641C">
      <w:pPr>
        <w:pStyle w:val="Pquestiontextpartsa"/>
      </w:pPr>
      <w:r>
        <w:tab/>
      </w:r>
      <w:r w:rsidR="00B86E4E" w:rsidRPr="008C6A06">
        <w:rPr>
          <w:position w:val="-30"/>
        </w:rPr>
        <w:object w:dxaOrig="2700" w:dyaOrig="720" w14:anchorId="055F6FBD">
          <v:shape id="_x0000_i1058" type="#_x0000_t75" style="width:135.4pt;height:36.55pt" o:ole="">
            <v:imagedata r:id="rId83" o:title=""/>
          </v:shape>
          <o:OLEObject Type="Embed" ProgID="Equation.DSMT4" ShapeID="_x0000_i1058" DrawAspect="Content" ObjectID="_1537772214" r:id="rId84"/>
        </w:object>
      </w:r>
    </w:p>
    <w:p w14:paraId="66D81D4E" w14:textId="5B63F7C2" w:rsidR="003B641C" w:rsidRPr="008C6A06" w:rsidRDefault="003B641C" w:rsidP="003B641C">
      <w:pPr>
        <w:pStyle w:val="Pquestiontextpartsa"/>
      </w:pPr>
      <w:r>
        <w:tab/>
      </w:r>
      <w:r w:rsidRPr="008C6A06">
        <w:t xml:space="preserve">Given that </w:t>
      </w:r>
      <w:r w:rsidRPr="008C6A06">
        <w:rPr>
          <w:i/>
        </w:rPr>
        <w:t>x</w:t>
      </w:r>
      <w:r w:rsidRPr="008C6A06">
        <w:t xml:space="preserve"> = 30</w:t>
      </w:r>
      <w:r>
        <w:sym w:font="Symbol" w:char="F0B0"/>
      </w:r>
      <w:r w:rsidRPr="008C6A06">
        <w:t xml:space="preserve"> and </w:t>
      </w:r>
      <w:r w:rsidRPr="008C6A06">
        <w:rPr>
          <w:i/>
        </w:rPr>
        <w:t>y</w:t>
      </w:r>
      <w:r w:rsidRPr="008C6A06">
        <w:t xml:space="preserve"> = 40</w:t>
      </w:r>
      <w:r>
        <w:sym w:font="Symbol" w:char="F0B0"/>
      </w:r>
      <w:r>
        <w:t xml:space="preserve">, </w:t>
      </w:r>
      <w:r w:rsidRPr="008C6A06">
        <w:t xml:space="preserve">the equation becomes: </w:t>
      </w:r>
    </w:p>
    <w:p w14:paraId="2EA9A5E6" w14:textId="3E492B9D" w:rsidR="003B641C" w:rsidRDefault="003B641C" w:rsidP="003B641C">
      <w:pPr>
        <w:pStyle w:val="Pquestiontextpartsa"/>
      </w:pPr>
      <w:r>
        <w:tab/>
      </w:r>
      <w:r w:rsidR="00B86E4E" w:rsidRPr="008C6A06">
        <w:rPr>
          <w:position w:val="-42"/>
        </w:rPr>
        <w:object w:dxaOrig="2120" w:dyaOrig="980" w14:anchorId="394E5D68">
          <v:shape id="_x0000_i1059" type="#_x0000_t75" style="width:105.3pt;height:49.45pt" o:ole="">
            <v:imagedata r:id="rId85" o:title=""/>
          </v:shape>
          <o:OLEObject Type="Embed" ProgID="Equation.DSMT4" ShapeID="_x0000_i1059" DrawAspect="Content" ObjectID="_1537772215" r:id="rId86"/>
        </w:object>
      </w:r>
    </w:p>
    <w:p w14:paraId="38201818" w14:textId="4A6B2D4E" w:rsidR="003B641C" w:rsidRPr="003B641C" w:rsidRDefault="003B641C" w:rsidP="003B641C">
      <w:pPr>
        <w:pStyle w:val="Pquestionheadingsx1stafterhead"/>
        <w:keepLines/>
        <w:tabs>
          <w:tab w:val="left" w:pos="426"/>
        </w:tabs>
      </w:pPr>
      <w:r w:rsidRPr="003B641C">
        <w:t>Question 2</w:t>
      </w:r>
      <w:r>
        <w:t>3</w:t>
      </w:r>
      <w:r w:rsidRPr="003B641C">
        <w:tab/>
      </w:r>
      <w:r w:rsidR="00FF27C3">
        <w:rPr>
          <w:rStyle w:val="Cmarkslabel"/>
        </w:rPr>
        <w:t>3</w:t>
      </w:r>
      <w:r w:rsidRPr="003B641C">
        <w:rPr>
          <w:rStyle w:val="Cmarkslabel"/>
        </w:rPr>
        <w:t xml:space="preserve"> marks</w:t>
      </w:r>
      <w:r w:rsidRPr="003B641C">
        <w:tab/>
        <w:t>[</w:t>
      </w:r>
      <w:r w:rsidR="00FF27C3">
        <w:t>6.2</w:t>
      </w:r>
      <w:r w:rsidRPr="003B641C">
        <w:t>]</w:t>
      </w:r>
    </w:p>
    <w:p w14:paraId="0A627922" w14:textId="77777777" w:rsidR="003B641C" w:rsidRDefault="003B641C" w:rsidP="003B641C">
      <w:pPr>
        <w:pStyle w:val="Pquestiontextmainstem"/>
      </w:pPr>
      <w:r w:rsidRPr="008C6A06">
        <w:rPr>
          <w:b/>
          <w:noProof/>
          <w:sz w:val="20"/>
          <w:szCs w:val="20"/>
        </w:rPr>
        <w:drawing>
          <wp:inline distT="0" distB="0" distL="0" distR="0" wp14:anchorId="165D425C" wp14:editId="12C77F11">
            <wp:extent cx="1790700" cy="1628775"/>
            <wp:effectExtent l="0" t="0" r="0" b="9525"/>
            <wp:docPr id="6" name="Picture 6" descr="ACPM9_PR_6_13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PM9_PR_6_13ta"/>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790700" cy="1628775"/>
                    </a:xfrm>
                    <a:prstGeom prst="rect">
                      <a:avLst/>
                    </a:prstGeom>
                    <a:noFill/>
                    <a:ln>
                      <a:noFill/>
                    </a:ln>
                  </pic:spPr>
                </pic:pic>
              </a:graphicData>
            </a:graphic>
          </wp:inline>
        </w:drawing>
      </w:r>
    </w:p>
    <w:p w14:paraId="38B96BD9" w14:textId="748F8149" w:rsidR="003B641C" w:rsidRPr="008C6A06" w:rsidRDefault="003B641C" w:rsidP="003B641C">
      <w:pPr>
        <w:pStyle w:val="Pquestiontextmainstem"/>
      </w:pPr>
      <w:r>
        <w:sym w:font="Symbol" w:char="F0D0"/>
      </w:r>
      <w:r w:rsidRPr="008C6A06">
        <w:rPr>
          <w:i/>
        </w:rPr>
        <w:t>HGF</w:t>
      </w:r>
      <w:r w:rsidRPr="008C6A06">
        <w:t xml:space="preserve"> = </w:t>
      </w:r>
      <w:r>
        <w:sym w:font="Symbol" w:char="F0D0"/>
      </w:r>
      <w:r w:rsidRPr="008C6A06">
        <w:rPr>
          <w:i/>
        </w:rPr>
        <w:t>EDH</w:t>
      </w:r>
      <w:r w:rsidRPr="008C6A06">
        <w:t xml:space="preserve"> (alternate angles)</w:t>
      </w:r>
    </w:p>
    <w:p w14:paraId="3C6B26E5" w14:textId="77777777" w:rsidR="003B641C" w:rsidRPr="008C6A06" w:rsidRDefault="003B641C" w:rsidP="003B641C">
      <w:pPr>
        <w:pStyle w:val="Pquestiontextmainstem"/>
      </w:pPr>
      <w:r w:rsidRPr="008C6A06">
        <w:rPr>
          <w:i/>
        </w:rPr>
        <w:t>DE</w:t>
      </w:r>
      <w:r w:rsidRPr="008C6A06">
        <w:t xml:space="preserve"> = </w:t>
      </w:r>
      <w:r w:rsidRPr="008C6A06">
        <w:rPr>
          <w:i/>
        </w:rPr>
        <w:t>FG</w:t>
      </w:r>
    </w:p>
    <w:p w14:paraId="75BFE878" w14:textId="5C80E0E1" w:rsidR="003B641C" w:rsidRPr="008C6A06" w:rsidRDefault="003B641C" w:rsidP="003B641C">
      <w:pPr>
        <w:pStyle w:val="Pquestiontextmainstem"/>
      </w:pPr>
      <w:r>
        <w:sym w:font="Symbol" w:char="F0D0"/>
      </w:r>
      <w:r w:rsidRPr="008C6A06">
        <w:rPr>
          <w:i/>
        </w:rPr>
        <w:t>GFH</w:t>
      </w:r>
      <w:r w:rsidRPr="008C6A06">
        <w:t xml:space="preserve"> = </w:t>
      </w:r>
      <w:r>
        <w:sym w:font="Symbol" w:char="F0D0"/>
      </w:r>
      <w:r w:rsidRPr="008C6A06">
        <w:rPr>
          <w:i/>
        </w:rPr>
        <w:t>DEH</w:t>
      </w:r>
      <w:r w:rsidRPr="008C6A06">
        <w:t xml:space="preserve"> (alternate angles)</w:t>
      </w:r>
    </w:p>
    <w:p w14:paraId="332546F6" w14:textId="573FF925" w:rsidR="003B641C" w:rsidRDefault="003B641C" w:rsidP="003B641C">
      <w:pPr>
        <w:pStyle w:val="Pquestiontextmainstem"/>
      </w:pPr>
      <w:r w:rsidRPr="008C6A06">
        <w:t>Therefore ∆</w:t>
      </w:r>
      <w:r w:rsidRPr="008C6A06">
        <w:rPr>
          <w:i/>
        </w:rPr>
        <w:t>DEH</w:t>
      </w:r>
      <w:r w:rsidRPr="008C6A06">
        <w:t xml:space="preserve"> </w:t>
      </w:r>
      <w:r w:rsidRPr="008C6A06">
        <w:sym w:font="Symbol" w:char="F0BA"/>
      </w:r>
      <w:r w:rsidRPr="008C6A06">
        <w:t xml:space="preserve"> ∆</w:t>
      </w:r>
      <w:r w:rsidRPr="008C6A06">
        <w:rPr>
          <w:i/>
        </w:rPr>
        <w:t>GFH</w:t>
      </w:r>
      <w:r w:rsidRPr="008C6A06">
        <w:t xml:space="preserve"> by ASA and </w:t>
      </w:r>
      <w:r w:rsidRPr="008C6A06">
        <w:rPr>
          <w:i/>
        </w:rPr>
        <w:t>x</w:t>
      </w:r>
      <w:r w:rsidRPr="008C6A06">
        <w:t xml:space="preserve"> = 12 cm</w:t>
      </w:r>
    </w:p>
    <w:p w14:paraId="71638A26" w14:textId="66278735" w:rsidR="003B641C" w:rsidRPr="003B641C" w:rsidRDefault="003B641C" w:rsidP="00FF27C3">
      <w:pPr>
        <w:pStyle w:val="Pquestionheadingsx1stafterhead"/>
        <w:tabs>
          <w:tab w:val="left" w:pos="426"/>
        </w:tabs>
      </w:pPr>
      <w:r w:rsidRPr="003B641C">
        <w:lastRenderedPageBreak/>
        <w:t>Question 2</w:t>
      </w:r>
      <w:r>
        <w:t>4</w:t>
      </w:r>
      <w:r w:rsidRPr="003B641C">
        <w:tab/>
      </w:r>
      <w:r w:rsidR="00FF27C3">
        <w:rPr>
          <w:rStyle w:val="Cmarkslabel"/>
        </w:rPr>
        <w:t>3</w:t>
      </w:r>
      <w:r w:rsidRPr="003B641C">
        <w:rPr>
          <w:rStyle w:val="Cmarkslabel"/>
        </w:rPr>
        <w:t xml:space="preserve"> marks</w:t>
      </w:r>
      <w:r w:rsidRPr="003B641C">
        <w:tab/>
        <w:t>[</w:t>
      </w:r>
      <w:r w:rsidR="00FF27C3">
        <w:t>6.6</w:t>
      </w:r>
      <w:r w:rsidRPr="003B641C">
        <w:t>]</w:t>
      </w:r>
    </w:p>
    <w:p w14:paraId="5ADF3971" w14:textId="77777777" w:rsidR="003B641C" w:rsidRDefault="003B641C" w:rsidP="00FF27C3">
      <w:pPr>
        <w:pStyle w:val="Pquestiontextmainstem"/>
        <w:keepNext/>
      </w:pPr>
      <w:r w:rsidRPr="008C6A06">
        <w:rPr>
          <w:noProof/>
          <w:sz w:val="20"/>
          <w:szCs w:val="20"/>
        </w:rPr>
        <w:drawing>
          <wp:inline distT="0" distB="0" distL="0" distR="0" wp14:anchorId="3DCC671C" wp14:editId="6904A438">
            <wp:extent cx="2674961" cy="1550454"/>
            <wp:effectExtent l="0" t="0" r="0" b="0"/>
            <wp:docPr id="13" name="Picture 13" descr="ACPM9_PR_6_15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PM9_PR_6_15ta"/>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679842" cy="1553283"/>
                    </a:xfrm>
                    <a:prstGeom prst="rect">
                      <a:avLst/>
                    </a:prstGeom>
                    <a:noFill/>
                    <a:ln>
                      <a:noFill/>
                    </a:ln>
                  </pic:spPr>
                </pic:pic>
              </a:graphicData>
            </a:graphic>
          </wp:inline>
        </w:drawing>
      </w:r>
    </w:p>
    <w:p w14:paraId="0E935F4C" w14:textId="77777777" w:rsidR="003B641C" w:rsidRDefault="003B641C" w:rsidP="00FF27C3">
      <w:pPr>
        <w:pStyle w:val="Pquestiontextmainstem"/>
      </w:pPr>
    </w:p>
    <w:p w14:paraId="5D715CFA" w14:textId="60D3F5B3" w:rsidR="003B641C" w:rsidRPr="008C6A06" w:rsidRDefault="003B641C" w:rsidP="003B641C">
      <w:pPr>
        <w:pStyle w:val="Pquestiontextmainstem"/>
      </w:pPr>
      <w:r w:rsidRPr="008C6A06">
        <w:t xml:space="preserve">The two figures are perpendicular to the ground which gives </w:t>
      </w:r>
      <w:r>
        <w:sym w:font="Symbol" w:char="F0D0"/>
      </w:r>
      <w:r w:rsidRPr="008C6A06">
        <w:rPr>
          <w:i/>
        </w:rPr>
        <w:t>ABC</w:t>
      </w:r>
      <w:r w:rsidRPr="008C6A06">
        <w:t xml:space="preserve"> = </w:t>
      </w:r>
      <w:r>
        <w:sym w:font="Symbol" w:char="F0D0"/>
      </w:r>
      <w:r w:rsidRPr="008C6A06">
        <w:rPr>
          <w:i/>
        </w:rPr>
        <w:t xml:space="preserve">DEC </w:t>
      </w:r>
      <w:r w:rsidRPr="008C6A06">
        <w:t>= 90</w:t>
      </w:r>
      <w:r w:rsidR="00B86E4E">
        <w:sym w:font="Symbol" w:char="F0B0"/>
      </w:r>
      <w:r w:rsidR="00B86E4E">
        <w:t>.</w:t>
      </w:r>
      <w:r w:rsidRPr="008C6A06">
        <w:t xml:space="preserve"> </w:t>
      </w:r>
      <w:r w:rsidR="00B86E4E">
        <w:t>T</w:t>
      </w:r>
      <w:r w:rsidRPr="008C6A06">
        <w:t>he triangles form an angle at the ground equal to 60</w:t>
      </w:r>
      <w:r w:rsidR="00B86E4E">
        <w:sym w:font="Symbol" w:char="F0B0"/>
      </w:r>
      <w:r w:rsidR="00B86E4E">
        <w:t>,</w:t>
      </w:r>
      <w:r w:rsidRPr="008C6A06">
        <w:t xml:space="preserve"> so </w:t>
      </w:r>
      <w:r w:rsidR="00B86E4E">
        <w:sym w:font="Symbol" w:char="F0D0"/>
      </w:r>
      <w:r w:rsidRPr="008C6A06">
        <w:rPr>
          <w:i/>
        </w:rPr>
        <w:t>ACB</w:t>
      </w:r>
      <w:r w:rsidRPr="008C6A06">
        <w:t xml:space="preserve"> = </w:t>
      </w:r>
      <w:r w:rsidR="00B86E4E">
        <w:sym w:font="Symbol" w:char="F0D0"/>
      </w:r>
      <w:r w:rsidRPr="008C6A06">
        <w:rPr>
          <w:i/>
        </w:rPr>
        <w:t>DCE</w:t>
      </w:r>
      <w:r w:rsidRPr="008C6A06">
        <w:t xml:space="preserve">, </w:t>
      </w:r>
      <w:r w:rsidR="00B86E4E">
        <w:t xml:space="preserve">which creates </w:t>
      </w:r>
      <w:r w:rsidRPr="008C6A06">
        <w:t>two similar triangles by AAA.</w:t>
      </w:r>
    </w:p>
    <w:p w14:paraId="6108BB75" w14:textId="77777777" w:rsidR="003B641C" w:rsidRPr="008C6A06" w:rsidRDefault="00B86E4E" w:rsidP="003B641C">
      <w:pPr>
        <w:pStyle w:val="Pquestiontextmainstem"/>
      </w:pPr>
      <w:r w:rsidRPr="008C6A06">
        <w:rPr>
          <w:position w:val="-54"/>
        </w:rPr>
        <w:object w:dxaOrig="1420" w:dyaOrig="1560" w14:anchorId="30663E50">
          <v:shape id="_x0000_i1060" type="#_x0000_t75" style="width:70.95pt;height:78.45pt" o:ole="">
            <v:imagedata r:id="rId89" o:title=""/>
          </v:shape>
          <o:OLEObject Type="Embed" ProgID="Equation.DSMT4" ShapeID="_x0000_i1060" DrawAspect="Content" ObjectID="_1537772216" r:id="rId90"/>
        </w:object>
      </w:r>
    </w:p>
    <w:p w14:paraId="0BF281A0" w14:textId="270C7323" w:rsidR="003B641C" w:rsidRDefault="003B641C" w:rsidP="003B641C">
      <w:pPr>
        <w:pStyle w:val="Pquestiontextmainstem"/>
      </w:pPr>
      <w:r w:rsidRPr="008C6A06">
        <w:t>Christy is 1.4 metres tall.</w:t>
      </w:r>
    </w:p>
    <w:p w14:paraId="3A0C6B8F" w14:textId="511379FE" w:rsidR="00D0535A" w:rsidRDefault="00D0535A" w:rsidP="00FF27C3">
      <w:pPr>
        <w:pStyle w:val="Psectionresults"/>
        <w:spacing w:before="0" w:after="0"/>
      </w:pPr>
      <w:r>
        <w:t xml:space="preserve">Short answer total marks:  </w:t>
      </w:r>
      <w:r w:rsidR="00FF27C3">
        <w:t>40</w:t>
      </w:r>
    </w:p>
    <w:p w14:paraId="098726CB" w14:textId="3BAFBC20" w:rsidR="00D0535A" w:rsidRDefault="00D0535A" w:rsidP="00D0535A">
      <w:pPr>
        <w:pStyle w:val="Psectionheading"/>
      </w:pPr>
      <w:r>
        <w:t>Extended answer section</w:t>
      </w:r>
    </w:p>
    <w:p w14:paraId="20BD7136" w14:textId="6EE46244" w:rsidR="00F55140" w:rsidRPr="00F55140" w:rsidRDefault="00F55140" w:rsidP="00921CC9">
      <w:pPr>
        <w:pStyle w:val="Pquestionheadingsx"/>
      </w:pPr>
      <w:r w:rsidRPr="00F55140">
        <w:t xml:space="preserve">Question </w:t>
      </w:r>
      <w:r w:rsidR="003B641C">
        <w:t>2</w:t>
      </w:r>
      <w:r w:rsidR="00B86E4E">
        <w:t>5</w:t>
      </w:r>
      <w:r w:rsidRPr="00F55140">
        <w:tab/>
      </w:r>
      <w:r w:rsidR="00FF27C3">
        <w:rPr>
          <w:rStyle w:val="Cmarkslabel"/>
        </w:rPr>
        <w:t>3</w:t>
      </w:r>
      <w:r w:rsidRPr="00F55140">
        <w:rPr>
          <w:rStyle w:val="Cmarkslabel"/>
        </w:rPr>
        <w:t xml:space="preserve"> marks</w:t>
      </w:r>
      <w:r w:rsidRPr="00F55140">
        <w:tab/>
        <w:t>[</w:t>
      </w:r>
      <w:r w:rsidR="00FF27C3">
        <w:t>6</w:t>
      </w:r>
      <w:r w:rsidR="002D12B5">
        <w:t>.</w:t>
      </w:r>
      <w:r w:rsidR="00800C23">
        <w:t>3</w:t>
      </w:r>
      <w:r w:rsidRPr="00F55140">
        <w:t>]</w:t>
      </w:r>
    </w:p>
    <w:p w14:paraId="521BAEAE" w14:textId="15E749DF" w:rsidR="00D34CDF" w:rsidRDefault="00B86E4E" w:rsidP="00D34CDF">
      <w:pPr>
        <w:pStyle w:val="Pquestiontextpartsa"/>
        <w:rPr>
          <w:sz w:val="20"/>
          <w:szCs w:val="20"/>
        </w:rPr>
      </w:pPr>
      <w:r w:rsidRPr="008C6A06">
        <w:rPr>
          <w:position w:val="-76"/>
          <w:sz w:val="20"/>
          <w:szCs w:val="20"/>
        </w:rPr>
        <w:object w:dxaOrig="1920" w:dyaOrig="1640" w14:anchorId="066CC5A7">
          <v:shape id="_x0000_i1061" type="#_x0000_t75" style="width:95.65pt;height:80.6pt" o:ole="">
            <v:imagedata r:id="rId91" o:title=""/>
          </v:shape>
          <o:OLEObject Type="Embed" ProgID="Equation.DSMT4" ShapeID="_x0000_i1061" DrawAspect="Content" ObjectID="_1537772217" r:id="rId92"/>
        </w:object>
      </w:r>
    </w:p>
    <w:p w14:paraId="6509BE4F" w14:textId="5B6452E8" w:rsidR="00B86E4E" w:rsidRDefault="00B86E4E" w:rsidP="00B86E4E">
      <w:pPr>
        <w:pStyle w:val="Pquestiontextmainstem"/>
      </w:pPr>
      <w:r w:rsidRPr="008C6A06">
        <w:t>A 20-sided shape has interior angles of 162</w:t>
      </w:r>
      <w:r>
        <w:sym w:font="Symbol" w:char="F0B0"/>
      </w:r>
      <w:r w:rsidRPr="008C6A06">
        <w:t>.</w:t>
      </w:r>
    </w:p>
    <w:p w14:paraId="14B59BEE" w14:textId="37823DE7" w:rsidR="00D34CDF" w:rsidRDefault="00D34CDF" w:rsidP="00921CC9">
      <w:pPr>
        <w:pStyle w:val="Pquestionheadingsx"/>
      </w:pPr>
      <w:r>
        <w:t xml:space="preserve">Question </w:t>
      </w:r>
      <w:r w:rsidR="003B641C">
        <w:t>2</w:t>
      </w:r>
      <w:r w:rsidR="00B86E4E">
        <w:t>6</w:t>
      </w:r>
      <w:r>
        <w:tab/>
      </w:r>
      <w:r w:rsidR="00FF27C3">
        <w:rPr>
          <w:rStyle w:val="Cmarkslabel"/>
        </w:rPr>
        <w:t>4</w:t>
      </w:r>
      <w:r w:rsidRPr="001B433F">
        <w:rPr>
          <w:rStyle w:val="Cmarkslabel"/>
        </w:rPr>
        <w:t xml:space="preserve"> marks</w:t>
      </w:r>
      <w:r>
        <w:tab/>
        <w:t>[</w:t>
      </w:r>
      <w:r w:rsidR="00FF27C3">
        <w:t>6.6</w:t>
      </w:r>
      <w:r>
        <w:t>]</w:t>
      </w:r>
    </w:p>
    <w:p w14:paraId="620E1738" w14:textId="77777777" w:rsidR="00921CC9" w:rsidRDefault="00921CC9" w:rsidP="00921CC9">
      <w:pPr>
        <w:pStyle w:val="Pquestionheadingsx"/>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927"/>
      </w:tblGrid>
      <w:tr w:rsidR="00921CC9" w14:paraId="5877164C" w14:textId="77777777" w:rsidTr="00921CC9">
        <w:tc>
          <w:tcPr>
            <w:tcW w:w="4927" w:type="dxa"/>
          </w:tcPr>
          <w:p w14:paraId="017964A2" w14:textId="039EA990" w:rsidR="00921CC9" w:rsidRDefault="00921CC9" w:rsidP="00B86E4E">
            <w:pPr>
              <w:pStyle w:val="Pquestiontextpartsi"/>
              <w:ind w:left="0" w:firstLine="0"/>
            </w:pPr>
            <w:r>
              <w:rPr>
                <w:noProof/>
              </w:rPr>
              <w:drawing>
                <wp:inline distT="0" distB="0" distL="0" distR="0" wp14:anchorId="753DBF2C" wp14:editId="17FB543F">
                  <wp:extent cx="3124200" cy="1943100"/>
                  <wp:effectExtent l="0" t="0" r="0" b="0"/>
                  <wp:docPr id="19" name="Picture 19" descr="C:\Users\Maja\AppData\Local\Microsoft\Windows\INetCache\Content.Word\PM2e_09_EB_06_AT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C:\Users\Maja\AppData\Local\Microsoft\Windows\INetCache\Content.Word\PM2e_09_EB_06_AT_16.jpg"/>
                          <pic:cNvPicPr>
                            <a:picLocks noChangeAspect="1" noChangeArrowheads="1"/>
                          </pic:cNvPicPr>
                        </pic:nvPicPr>
                        <pic:blipFill>
                          <a:blip r:embed="rId93" cstate="print">
                            <a:extLst>
                              <a:ext uri="{BEBA8EAE-BF5A-486C-A8C5-ECC9F3942E4B}">
                                <a14:imgProps xmlns:a14="http://schemas.microsoft.com/office/drawing/2010/main">
                                  <a14:imgLayer r:embed="rId9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24200" cy="1943100"/>
                          </a:xfrm>
                          <a:prstGeom prst="rect">
                            <a:avLst/>
                          </a:prstGeom>
                          <a:noFill/>
                          <a:ln>
                            <a:noFill/>
                          </a:ln>
                        </pic:spPr>
                      </pic:pic>
                    </a:graphicData>
                  </a:graphic>
                </wp:inline>
              </w:drawing>
            </w:r>
          </w:p>
        </w:tc>
        <w:tc>
          <w:tcPr>
            <w:tcW w:w="4927" w:type="dxa"/>
          </w:tcPr>
          <w:p w14:paraId="1135EA81" w14:textId="77777777" w:rsidR="00921CC9" w:rsidRPr="008C6A06" w:rsidRDefault="00921CC9" w:rsidP="00921CC9">
            <w:pPr>
              <w:pStyle w:val="Pquestiontextpartsa"/>
            </w:pPr>
            <w:r w:rsidRPr="005B1275">
              <w:rPr>
                <w:rStyle w:val="Cquestionpartlabelbold"/>
              </w:rPr>
              <w:t>(a)</w:t>
            </w:r>
            <w:r>
              <w:rPr>
                <w:rStyle w:val="Cquestionpartlabelbold"/>
              </w:rPr>
              <w:tab/>
            </w:r>
            <w:r w:rsidRPr="008C6A06">
              <w:rPr>
                <w:i/>
              </w:rPr>
              <w:t xml:space="preserve">PQS </w:t>
            </w:r>
            <w:r w:rsidRPr="008C6A06">
              <w:t xml:space="preserve">= </w:t>
            </w:r>
            <w:r>
              <w:sym w:font="Symbol" w:char="F0D0"/>
            </w:r>
            <w:r w:rsidRPr="008C6A06">
              <w:rPr>
                <w:i/>
              </w:rPr>
              <w:t>RQT</w:t>
            </w:r>
            <w:r w:rsidRPr="008C6A06">
              <w:t xml:space="preserve"> (vertically opposite)</w:t>
            </w:r>
          </w:p>
          <w:p w14:paraId="5C7219ED" w14:textId="77777777" w:rsidR="00921CC9" w:rsidRPr="008C6A06" w:rsidRDefault="00921CC9" w:rsidP="00921CC9">
            <w:pPr>
              <w:pStyle w:val="Pquestiontextpartsa"/>
            </w:pPr>
            <w:r>
              <w:tab/>
            </w:r>
            <w:r>
              <w:sym w:font="Symbol" w:char="F0D0"/>
            </w:r>
            <w:r w:rsidRPr="008C6A06">
              <w:rPr>
                <w:i/>
              </w:rPr>
              <w:t xml:space="preserve">PSQ </w:t>
            </w:r>
            <w:r w:rsidRPr="008C6A06">
              <w:t xml:space="preserve">= </w:t>
            </w:r>
            <w:r>
              <w:sym w:font="Symbol" w:char="F0D0"/>
            </w:r>
            <w:r w:rsidRPr="008C6A06">
              <w:rPr>
                <w:i/>
              </w:rPr>
              <w:t>RTQ</w:t>
            </w:r>
            <w:r w:rsidRPr="008C6A06">
              <w:t xml:space="preserve"> = 90</w:t>
            </w:r>
            <w:r>
              <w:sym w:font="Symbol" w:char="F0B0"/>
            </w:r>
          </w:p>
          <w:p w14:paraId="20597962" w14:textId="77777777" w:rsidR="00921CC9" w:rsidRPr="008C6A06" w:rsidRDefault="00921CC9" w:rsidP="00921CC9">
            <w:pPr>
              <w:pStyle w:val="Pquestiontextpartsa"/>
            </w:pPr>
            <w:r>
              <w:tab/>
            </w:r>
            <w:r>
              <w:sym w:font="Symbol" w:char="F0D0"/>
            </w:r>
            <w:r w:rsidRPr="008C6A06">
              <w:rPr>
                <w:i/>
              </w:rPr>
              <w:t>TRQ</w:t>
            </w:r>
            <w:r w:rsidRPr="008C6A06">
              <w:t xml:space="preserve"> = </w:t>
            </w:r>
            <w:r>
              <w:sym w:font="Symbol" w:char="F0D0"/>
            </w:r>
            <w:r w:rsidRPr="008C6A06">
              <w:rPr>
                <w:i/>
              </w:rPr>
              <w:t>SPQ</w:t>
            </w:r>
            <w:r w:rsidRPr="008C6A06">
              <w:t xml:space="preserve"> (alternate angles)</w:t>
            </w:r>
          </w:p>
          <w:p w14:paraId="239267BD" w14:textId="77777777" w:rsidR="00921CC9" w:rsidRDefault="00921CC9" w:rsidP="00921CC9">
            <w:pPr>
              <w:pStyle w:val="Pquestiontextpartsa"/>
            </w:pPr>
            <w:r>
              <w:tab/>
            </w:r>
            <w:r w:rsidRPr="008C6A06">
              <w:t xml:space="preserve">Therefore </w:t>
            </w:r>
            <w:r w:rsidRPr="008C6A06">
              <w:rPr>
                <w:rFonts w:ascii="Cambria" w:eastAsia="Cambria" w:hAnsi="Cambria"/>
                <w:lang w:val="en-US"/>
              </w:rPr>
              <w:t>∆</w:t>
            </w:r>
            <w:r w:rsidRPr="008C6A06">
              <w:rPr>
                <w:rFonts w:ascii="Cambria" w:eastAsia="Cambria" w:hAnsi="Cambria"/>
                <w:i/>
                <w:lang w:val="en-US"/>
              </w:rPr>
              <w:t>PSQ</w:t>
            </w:r>
            <w:r w:rsidRPr="008C6A06">
              <w:rPr>
                <w:rFonts w:ascii="Cambria" w:eastAsia="Cambria" w:hAnsi="Cambria"/>
                <w:lang w:val="en-US"/>
              </w:rPr>
              <w:t xml:space="preserve"> ~ ∆</w:t>
            </w:r>
            <w:r w:rsidRPr="008C6A06">
              <w:rPr>
                <w:rFonts w:ascii="Cambria" w:eastAsia="Cambria" w:hAnsi="Cambria"/>
                <w:i/>
                <w:lang w:val="en-US"/>
              </w:rPr>
              <w:t>RTQ</w:t>
            </w:r>
          </w:p>
          <w:p w14:paraId="42A28DE9" w14:textId="77777777" w:rsidR="00921CC9" w:rsidRPr="008C6A06" w:rsidRDefault="00921CC9" w:rsidP="00921CC9">
            <w:pPr>
              <w:pStyle w:val="Pquestiontextpartsa"/>
            </w:pPr>
            <w:r w:rsidRPr="00B86E4E">
              <w:rPr>
                <w:b/>
              </w:rPr>
              <w:t>(b)</w:t>
            </w:r>
            <w:r>
              <w:tab/>
            </w:r>
            <w:r w:rsidRPr="00B86E4E">
              <w:rPr>
                <w:position w:val="-118"/>
              </w:rPr>
              <w:object w:dxaOrig="1160" w:dyaOrig="1560" w14:anchorId="03272EAA">
                <v:shape id="_x0000_i1062" type="#_x0000_t75" style="width:59.1pt;height:78.45pt" o:ole="">
                  <v:imagedata r:id="rId95" o:title=""/>
                </v:shape>
                <o:OLEObject Type="Embed" ProgID="Equation.DSMT4" ShapeID="_x0000_i1062" DrawAspect="Content" ObjectID="_1537772218" r:id="rId96"/>
              </w:object>
            </w:r>
          </w:p>
          <w:p w14:paraId="291652E6" w14:textId="712AEBB9" w:rsidR="00921CC9" w:rsidRDefault="00921CC9" w:rsidP="00921CC9">
            <w:pPr>
              <w:pStyle w:val="Pquestiontextpartsi"/>
              <w:ind w:left="0" w:firstLine="0"/>
            </w:pPr>
            <w:r>
              <w:tab/>
            </w:r>
            <w:r w:rsidRPr="008C6A06">
              <w:t>The river is 16 m wide.</w:t>
            </w:r>
          </w:p>
        </w:tc>
      </w:tr>
    </w:tbl>
    <w:p w14:paraId="3E83264B" w14:textId="276D7C49" w:rsidR="005B1275" w:rsidRDefault="005B1275" w:rsidP="00921CC9">
      <w:pPr>
        <w:pStyle w:val="Pquestionheadingsx"/>
      </w:pPr>
      <w:r>
        <w:lastRenderedPageBreak/>
        <w:t xml:space="preserve">Question </w:t>
      </w:r>
      <w:r w:rsidR="003B641C">
        <w:t>2</w:t>
      </w:r>
      <w:r w:rsidR="00B86E4E">
        <w:t>7</w:t>
      </w:r>
      <w:r>
        <w:tab/>
      </w:r>
      <w:r w:rsidR="00FF27C3">
        <w:rPr>
          <w:rStyle w:val="Cmarkslabel"/>
        </w:rPr>
        <w:t>3</w:t>
      </w:r>
      <w:r w:rsidRPr="001B433F">
        <w:rPr>
          <w:rStyle w:val="Cmarkslabel"/>
        </w:rPr>
        <w:t xml:space="preserve"> marks</w:t>
      </w:r>
      <w:r>
        <w:tab/>
        <w:t>[</w:t>
      </w:r>
      <w:r w:rsidR="00FF27C3">
        <w:t>6.5</w:t>
      </w:r>
      <w:r>
        <w:t>]</w:t>
      </w:r>
    </w:p>
    <w:p w14:paraId="33486CA3" w14:textId="77777777" w:rsidR="00B86E4E" w:rsidRPr="008C6A06" w:rsidRDefault="005B1275" w:rsidP="00B86E4E">
      <w:pPr>
        <w:pStyle w:val="Pquestiontextpartsa"/>
      </w:pPr>
      <w:r w:rsidRPr="005B1275">
        <w:rPr>
          <w:rStyle w:val="Cquestionpartlabelbold"/>
        </w:rPr>
        <w:t>(a)</w:t>
      </w:r>
      <w:r w:rsidRPr="005B1275">
        <w:rPr>
          <w:rStyle w:val="Cquestionpartlabelbold"/>
        </w:rPr>
        <w:tab/>
      </w:r>
      <w:r w:rsidR="00EA295A" w:rsidRPr="00B86E4E">
        <w:rPr>
          <w:position w:val="-24"/>
        </w:rPr>
        <w:object w:dxaOrig="1420" w:dyaOrig="620" w14:anchorId="791EF275">
          <v:shape id="_x0000_i1063" type="#_x0000_t75" style="width:70.95pt;height:31.15pt" o:ole="">
            <v:imagedata r:id="rId97" o:title=""/>
          </v:shape>
          <o:OLEObject Type="Embed" ProgID="Equation.DSMT4" ShapeID="_x0000_i1063" DrawAspect="Content" ObjectID="_1537772219" r:id="rId98"/>
        </w:object>
      </w:r>
    </w:p>
    <w:p w14:paraId="553442BD" w14:textId="502F7C96" w:rsidR="005B1275" w:rsidRPr="005B1275" w:rsidRDefault="00B86E4E" w:rsidP="00B86E4E">
      <w:pPr>
        <w:pStyle w:val="Pquestiontextpartsa"/>
        <w:rPr>
          <w:rStyle w:val="Cquestionpartlabelbold"/>
        </w:rPr>
      </w:pPr>
      <w:r>
        <w:tab/>
      </w:r>
      <w:r w:rsidRPr="008C6A06">
        <w:t xml:space="preserve">The scale factor from </w:t>
      </w:r>
      <w:r w:rsidRPr="008C6A06">
        <w:rPr>
          <w:rFonts w:ascii="Cambria" w:eastAsia="Cambria" w:hAnsi="Cambria"/>
          <w:lang w:val="en-US"/>
        </w:rPr>
        <w:t>∆</w:t>
      </w:r>
      <w:r w:rsidRPr="008C6A06">
        <w:t xml:space="preserve">ABC to </w:t>
      </w:r>
      <w:r w:rsidRPr="008C6A06">
        <w:rPr>
          <w:rFonts w:ascii="Cambria" w:eastAsia="Cambria" w:hAnsi="Cambria"/>
          <w:lang w:val="en-US"/>
        </w:rPr>
        <w:t>∆</w:t>
      </w:r>
      <w:r w:rsidRPr="008C6A06">
        <w:rPr>
          <w:i/>
        </w:rPr>
        <w:t xml:space="preserve">KLM </w:t>
      </w:r>
      <w:r w:rsidRPr="008C6A06">
        <w:t>is 0.5.</w:t>
      </w:r>
    </w:p>
    <w:p w14:paraId="7C14C123" w14:textId="2FEEA778" w:rsidR="005B1275" w:rsidRDefault="005B1275" w:rsidP="00921CC9">
      <w:pPr>
        <w:pStyle w:val="Pquestiontextpartsi"/>
        <w:ind w:left="0" w:firstLine="0"/>
      </w:pPr>
      <w:r>
        <w:rPr>
          <w:b/>
        </w:rPr>
        <w:t>(b)</w:t>
      </w:r>
      <w:r>
        <w:tab/>
      </w:r>
    </w:p>
    <w:p w14:paraId="422A8773" w14:textId="0C4105C3" w:rsidR="00B86E4E" w:rsidRDefault="00B86E4E" w:rsidP="00921CC9">
      <w:pPr>
        <w:pStyle w:val="Pquestiontextpartsi"/>
        <w:ind w:left="0" w:firstLine="0"/>
        <w:rPr>
          <w:sz w:val="20"/>
          <w:szCs w:val="20"/>
        </w:rPr>
      </w:pPr>
      <w:r>
        <w:tab/>
      </w:r>
      <w:r w:rsidRPr="008C6A06">
        <w:rPr>
          <w:sz w:val="20"/>
          <w:szCs w:val="20"/>
        </w:rPr>
        <w:object w:dxaOrig="2640" w:dyaOrig="1890" w14:anchorId="7B4B2114">
          <v:shape id="_x0000_i1064" type="#_x0000_t75" style="width:132.2pt;height:94.55pt" o:ole="">
            <v:imagedata r:id="rId99" o:title=""/>
          </v:shape>
          <o:OLEObject Type="Embed" ProgID="PBrush" ShapeID="_x0000_i1064" DrawAspect="Content" ObjectID="_1537772220" r:id="rId100"/>
        </w:object>
      </w:r>
    </w:p>
    <w:p w14:paraId="44586C2B" w14:textId="38B967F6" w:rsidR="00B86E4E" w:rsidRDefault="00B86E4E" w:rsidP="00921CC9">
      <w:pPr>
        <w:pStyle w:val="Pquestionheadingsx1stafterhead"/>
        <w:keepLines/>
        <w:tabs>
          <w:tab w:val="left" w:pos="426"/>
        </w:tabs>
      </w:pPr>
      <w:r>
        <w:t>Question 28</w:t>
      </w:r>
      <w:r>
        <w:tab/>
      </w:r>
      <w:r>
        <w:rPr>
          <w:rStyle w:val="Cmarkslabel"/>
        </w:rPr>
        <w:t>2</w:t>
      </w:r>
      <w:r w:rsidRPr="001B433F">
        <w:rPr>
          <w:rStyle w:val="Cmarkslabel"/>
        </w:rPr>
        <w:t xml:space="preserve"> marks</w:t>
      </w:r>
      <w:r>
        <w:tab/>
        <w:t>[</w:t>
      </w:r>
      <w:r w:rsidR="00FF27C3">
        <w:t>6.4</w:t>
      </w:r>
      <w:r>
        <w:t>]</w:t>
      </w:r>
    </w:p>
    <w:p w14:paraId="09DCCD20" w14:textId="29B3DCF2" w:rsidR="00B86E4E" w:rsidRPr="008C6A06" w:rsidRDefault="00B86E4E" w:rsidP="00921CC9">
      <w:pPr>
        <w:pStyle w:val="Pquestiontextmainstem"/>
        <w:keepNext/>
        <w:keepLines/>
      </w:pPr>
      <w:r w:rsidRPr="008C6A06">
        <w:t xml:space="preserve">The original triangle has the area </w:t>
      </w:r>
      <w:r w:rsidRPr="008C6A06">
        <w:rPr>
          <w:i/>
        </w:rPr>
        <w:t>A</w:t>
      </w:r>
      <w:r w:rsidRPr="008C6A06">
        <w:rPr>
          <w:i/>
          <w:vertAlign w:val="subscript"/>
        </w:rPr>
        <w:t>1</w:t>
      </w:r>
      <w:r w:rsidRPr="008C6A06">
        <w:t xml:space="preserve"> = </w:t>
      </w:r>
      <w:r w:rsidRPr="008C6A06">
        <w:rPr>
          <w:position w:val="-24"/>
        </w:rPr>
        <w:object w:dxaOrig="220" w:dyaOrig="620" w14:anchorId="06E8ABD3">
          <v:shape id="_x0000_i1065" type="#_x0000_t75" style="width:11.8pt;height:31.15pt" o:ole="">
            <v:imagedata r:id="rId101" o:title=""/>
          </v:shape>
          <o:OLEObject Type="Embed" ProgID="Equation.DSMT4" ShapeID="_x0000_i1065" DrawAspect="Content" ObjectID="_1537772221" r:id="rId102"/>
        </w:object>
      </w:r>
      <w:r w:rsidRPr="008C6A06">
        <w:rPr>
          <w:i/>
        </w:rPr>
        <w:t>bh</w:t>
      </w:r>
      <w:r>
        <w:t>. T</w:t>
      </w:r>
      <w:r w:rsidRPr="008C6A06">
        <w:t xml:space="preserve">he new triangle has the dimensions </w:t>
      </w:r>
      <w:r w:rsidRPr="008C6A06">
        <w:rPr>
          <w:position w:val="-24"/>
        </w:rPr>
        <w:object w:dxaOrig="220" w:dyaOrig="620" w14:anchorId="6E576BEC">
          <v:shape id="_x0000_i1066" type="#_x0000_t75" style="width:11.8pt;height:31.15pt" o:ole="">
            <v:imagedata r:id="rId103" o:title=""/>
          </v:shape>
          <o:OLEObject Type="Embed" ProgID="Equation.DSMT4" ShapeID="_x0000_i1066" DrawAspect="Content" ObjectID="_1537772222" r:id="rId104"/>
        </w:object>
      </w:r>
      <w:r w:rsidRPr="008C6A06">
        <w:t xml:space="preserve"> of the length.</w:t>
      </w:r>
    </w:p>
    <w:p w14:paraId="76B5F387" w14:textId="77777777" w:rsidR="00B86E4E" w:rsidRPr="008C6A06" w:rsidRDefault="00B86E4E" w:rsidP="00B86E4E">
      <w:pPr>
        <w:pStyle w:val="Pquestiontextmainstem"/>
      </w:pPr>
      <w:r w:rsidRPr="008C6A06">
        <w:rPr>
          <w:position w:val="-88"/>
        </w:rPr>
        <w:object w:dxaOrig="2100" w:dyaOrig="1960" w14:anchorId="542E28B7">
          <v:shape id="_x0000_i1067" type="#_x0000_t75" style="width:105.3pt;height:97.8pt" o:ole="">
            <v:imagedata r:id="rId105" o:title=""/>
          </v:shape>
          <o:OLEObject Type="Embed" ProgID="Equation.DSMT4" ShapeID="_x0000_i1067" DrawAspect="Content" ObjectID="_1537772223" r:id="rId106"/>
        </w:object>
      </w:r>
    </w:p>
    <w:p w14:paraId="3D4C7702" w14:textId="06D0152E" w:rsidR="00B86E4E" w:rsidRDefault="00B86E4E" w:rsidP="00B86E4E">
      <w:pPr>
        <w:pStyle w:val="Pquestiontextmainstem"/>
      </w:pPr>
      <w:r w:rsidRPr="008C6A06">
        <w:t xml:space="preserve">Therefore </w:t>
      </w:r>
      <w:r w:rsidRPr="008C6A06">
        <w:rPr>
          <w:i/>
        </w:rPr>
        <w:t>A</w:t>
      </w:r>
      <w:r w:rsidRPr="008C6A06">
        <w:rPr>
          <w:vertAlign w:val="subscript"/>
        </w:rPr>
        <w:t>2</w:t>
      </w:r>
      <w:r w:rsidRPr="008C6A06">
        <w:t xml:space="preserve"> = 45 ÷ 9 = 5 cm</w:t>
      </w:r>
      <w:r w:rsidRPr="008C6A06">
        <w:rPr>
          <w:vertAlign w:val="superscript"/>
        </w:rPr>
        <w:t>2</w:t>
      </w:r>
      <w:r w:rsidRPr="008C6A06">
        <w:t>.</w:t>
      </w:r>
    </w:p>
    <w:p w14:paraId="7EFBA84F" w14:textId="32503F47" w:rsidR="00B86E4E" w:rsidRDefault="00B86E4E" w:rsidP="00921CC9">
      <w:pPr>
        <w:pStyle w:val="Pquestionheadingsx"/>
      </w:pPr>
      <w:r>
        <w:t>Question 29</w:t>
      </w:r>
      <w:r>
        <w:tab/>
      </w:r>
      <w:r>
        <w:rPr>
          <w:rStyle w:val="Cmarkslabel"/>
        </w:rPr>
        <w:t>1</w:t>
      </w:r>
      <w:r w:rsidRPr="001B433F">
        <w:rPr>
          <w:rStyle w:val="Cmarkslabel"/>
        </w:rPr>
        <w:t xml:space="preserve"> mark</w:t>
      </w:r>
      <w:r>
        <w:tab/>
        <w:t>[</w:t>
      </w:r>
      <w:r w:rsidR="00FF27C3">
        <w:t>6.3</w:t>
      </w:r>
      <w:r>
        <w:t>]</w:t>
      </w:r>
    </w:p>
    <w:p w14:paraId="77C9294C" w14:textId="0BF40AB9" w:rsidR="00B86E4E" w:rsidRDefault="00B86E4E" w:rsidP="00EA295A">
      <w:pPr>
        <w:pStyle w:val="Pquestiontextmainstem"/>
      </w:pPr>
      <w:r w:rsidRPr="008C6A06">
        <w:t xml:space="preserve">Create a line parallel to the base of the </w:t>
      </w:r>
      <w:r w:rsidRPr="00EA295A">
        <w:t>isosceles</w:t>
      </w:r>
      <w:r w:rsidRPr="008C6A06">
        <w:t xml:space="preserve"> triangle</w:t>
      </w:r>
      <w:r>
        <w:t>.</w:t>
      </w:r>
    </w:p>
    <w:p w14:paraId="4534267C" w14:textId="48AD444B" w:rsidR="00EA295A" w:rsidRDefault="00EA295A" w:rsidP="00921CC9">
      <w:pPr>
        <w:pStyle w:val="Pquestionheadingsx"/>
      </w:pPr>
      <w:r>
        <w:t>Question 30</w:t>
      </w:r>
      <w:r>
        <w:tab/>
      </w:r>
      <w:r w:rsidR="00FF27C3">
        <w:rPr>
          <w:rStyle w:val="Cmarkslabel"/>
        </w:rPr>
        <w:t>4</w:t>
      </w:r>
      <w:r w:rsidRPr="001B433F">
        <w:rPr>
          <w:rStyle w:val="Cmarkslabel"/>
        </w:rPr>
        <w:t xml:space="preserve"> marks</w:t>
      </w:r>
      <w:r>
        <w:tab/>
        <w:t>[</w:t>
      </w:r>
      <w:r w:rsidR="00FF27C3">
        <w:t>6.6</w:t>
      </w:r>
      <w:r>
        <w:t>]</w:t>
      </w:r>
    </w:p>
    <w:p w14:paraId="3258990B" w14:textId="640CCC52" w:rsidR="00B86E4E" w:rsidRDefault="00EA295A" w:rsidP="00EA295A">
      <w:pPr>
        <w:pStyle w:val="Pquestiontextmainstem"/>
        <w:rPr>
          <w:sz w:val="20"/>
          <w:szCs w:val="20"/>
        </w:rPr>
      </w:pPr>
      <w:r w:rsidRPr="008C6A06">
        <w:rPr>
          <w:noProof/>
          <w:sz w:val="20"/>
          <w:szCs w:val="20"/>
        </w:rPr>
        <w:drawing>
          <wp:inline distT="0" distB="0" distL="0" distR="0" wp14:anchorId="5A0748C5" wp14:editId="647F8561">
            <wp:extent cx="2752725" cy="1247775"/>
            <wp:effectExtent l="0" t="0" r="9525" b="9525"/>
            <wp:docPr id="15" name="Picture 15" descr="ACPM9_PR_6_24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PM9_PR_6_24ta"/>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752725" cy="1247775"/>
                    </a:xfrm>
                    <a:prstGeom prst="rect">
                      <a:avLst/>
                    </a:prstGeom>
                    <a:noFill/>
                    <a:ln>
                      <a:noFill/>
                    </a:ln>
                  </pic:spPr>
                </pic:pic>
              </a:graphicData>
            </a:graphic>
          </wp:inline>
        </w:drawing>
      </w:r>
    </w:p>
    <w:p w14:paraId="015E0D2A" w14:textId="519AF2E8" w:rsidR="00EA295A" w:rsidRPr="008C6A06" w:rsidRDefault="00EA295A" w:rsidP="00EA295A">
      <w:pPr>
        <w:pStyle w:val="Pquestiontextpartsa"/>
      </w:pPr>
      <w:r w:rsidRPr="00EA295A">
        <w:rPr>
          <w:b/>
        </w:rPr>
        <w:t>(a)</w:t>
      </w:r>
      <w:r>
        <w:rPr>
          <w:b/>
        </w:rPr>
        <w:tab/>
      </w:r>
      <w:r w:rsidRPr="00EA295A">
        <w:sym w:font="Symbol" w:char="F0D0"/>
      </w:r>
      <w:r w:rsidRPr="008C6A06">
        <w:rPr>
          <w:i/>
        </w:rPr>
        <w:t xml:space="preserve">VZW = </w:t>
      </w:r>
      <w:r w:rsidRPr="00EA295A">
        <w:sym w:font="Symbol" w:char="F0D0"/>
      </w:r>
      <w:r w:rsidRPr="008C6A06">
        <w:rPr>
          <w:i/>
        </w:rPr>
        <w:t xml:space="preserve">XZY </w:t>
      </w:r>
      <w:r w:rsidRPr="008C6A06">
        <w:t>(vertically opposite angles)</w:t>
      </w:r>
    </w:p>
    <w:p w14:paraId="102BBF28" w14:textId="13FB49BA" w:rsidR="00EA295A" w:rsidRPr="008C6A06" w:rsidRDefault="00EA295A" w:rsidP="00EA295A">
      <w:pPr>
        <w:pStyle w:val="Pquestiontextpartsa"/>
      </w:pPr>
      <w:r>
        <w:tab/>
      </w:r>
      <w:r w:rsidRPr="008C6A06">
        <w:sym w:font="Symbol" w:char="F0D0"/>
      </w:r>
      <w:r w:rsidRPr="008C6A06">
        <w:rPr>
          <w:i/>
        </w:rPr>
        <w:t>VWZ</w:t>
      </w:r>
      <w:r w:rsidRPr="008C6A06">
        <w:t xml:space="preserve"> = </w:t>
      </w:r>
      <w:r w:rsidRPr="00EA295A">
        <w:sym w:font="Symbol" w:char="F0D0"/>
      </w:r>
      <w:r w:rsidRPr="008C6A06">
        <w:rPr>
          <w:i/>
        </w:rPr>
        <w:t>ZYX</w:t>
      </w:r>
      <w:r w:rsidRPr="008C6A06">
        <w:t xml:space="preserve"> (alternate angles, </w:t>
      </w:r>
      <w:r w:rsidRPr="008C6A06">
        <w:rPr>
          <w:i/>
        </w:rPr>
        <w:t>VW</w:t>
      </w:r>
      <w:r w:rsidRPr="008C6A06">
        <w:t xml:space="preserve"> || </w:t>
      </w:r>
      <w:r w:rsidRPr="008C6A06">
        <w:rPr>
          <w:i/>
        </w:rPr>
        <w:t>YX</w:t>
      </w:r>
      <w:r w:rsidRPr="008C6A06">
        <w:t>)</w:t>
      </w:r>
    </w:p>
    <w:p w14:paraId="79510C2A" w14:textId="43D1F6F8" w:rsidR="00EA295A" w:rsidRPr="008C6A06" w:rsidRDefault="00EA295A" w:rsidP="00EA295A">
      <w:pPr>
        <w:pStyle w:val="Pquestiontextpartsa"/>
      </w:pPr>
      <w:r>
        <w:tab/>
      </w:r>
      <w:r w:rsidRPr="008C6A06">
        <w:sym w:font="Symbol" w:char="F0D0"/>
      </w:r>
      <w:r w:rsidRPr="008C6A06">
        <w:rPr>
          <w:i/>
        </w:rPr>
        <w:t>WVZ</w:t>
      </w:r>
      <w:r w:rsidRPr="008C6A06">
        <w:t xml:space="preserve"> = </w:t>
      </w:r>
      <w:r w:rsidRPr="008C6A06">
        <w:sym w:font="Symbol" w:char="F0D0"/>
      </w:r>
      <w:r w:rsidRPr="008C6A06">
        <w:rPr>
          <w:i/>
        </w:rPr>
        <w:t>ZXY</w:t>
      </w:r>
      <w:r w:rsidRPr="008C6A06">
        <w:t xml:space="preserve"> (alternate angles, </w:t>
      </w:r>
      <w:r w:rsidRPr="008C6A06">
        <w:rPr>
          <w:i/>
        </w:rPr>
        <w:t>VW</w:t>
      </w:r>
      <w:r w:rsidRPr="008C6A06">
        <w:t xml:space="preserve"> || </w:t>
      </w:r>
      <w:r w:rsidRPr="008C6A06">
        <w:rPr>
          <w:i/>
        </w:rPr>
        <w:t>YX</w:t>
      </w:r>
      <w:r w:rsidRPr="008C6A06">
        <w:t>)</w:t>
      </w:r>
    </w:p>
    <w:p w14:paraId="0B2CD5F3" w14:textId="4ACD3903" w:rsidR="00EA295A" w:rsidRDefault="00EA295A" w:rsidP="00EA295A">
      <w:pPr>
        <w:pStyle w:val="Pquestiontextpartsa"/>
      </w:pPr>
      <w:r>
        <w:tab/>
      </w:r>
      <w:r w:rsidRPr="008C6A06">
        <w:t>Therefore ∆</w:t>
      </w:r>
      <w:r w:rsidRPr="008C6A06">
        <w:rPr>
          <w:i/>
        </w:rPr>
        <w:t xml:space="preserve">VWZ </w:t>
      </w:r>
      <w:r w:rsidRPr="008C6A06">
        <w:rPr>
          <w:rFonts w:ascii="Cambria" w:hAnsi="Cambria"/>
        </w:rPr>
        <w:t xml:space="preserve">⫼ </w:t>
      </w:r>
      <w:r w:rsidRPr="008C6A06">
        <w:t>∆</w:t>
      </w:r>
      <w:r w:rsidRPr="008C6A06">
        <w:rPr>
          <w:i/>
        </w:rPr>
        <w:t xml:space="preserve">XYZ </w:t>
      </w:r>
      <w:r>
        <w:t>by AAA</w:t>
      </w:r>
    </w:p>
    <w:p w14:paraId="55306493" w14:textId="629FF056" w:rsidR="00EA295A" w:rsidRPr="008C6A06" w:rsidRDefault="00EA295A" w:rsidP="00EA295A">
      <w:pPr>
        <w:pStyle w:val="Pquestiontextpartsa"/>
      </w:pPr>
      <w:r w:rsidRPr="00EA295A">
        <w:rPr>
          <w:b/>
        </w:rPr>
        <w:t>(b)</w:t>
      </w:r>
      <w:r w:rsidRPr="00EA295A">
        <w:rPr>
          <w:b/>
        </w:rPr>
        <w:tab/>
      </w:r>
      <w:r w:rsidRPr="00EA295A">
        <w:sym w:font="Symbol" w:char="F0D0"/>
      </w:r>
      <w:r w:rsidRPr="008C6A06">
        <w:rPr>
          <w:i/>
        </w:rPr>
        <w:t>VZY</w:t>
      </w:r>
      <w:r w:rsidRPr="008C6A06">
        <w:t xml:space="preserve"> ≠ </w:t>
      </w:r>
      <w:r w:rsidRPr="00EA295A">
        <w:sym w:font="Symbol" w:char="F0D0"/>
      </w:r>
      <w:r w:rsidRPr="008C6A06">
        <w:rPr>
          <w:i/>
        </w:rPr>
        <w:t>VZW</w:t>
      </w:r>
      <w:r w:rsidRPr="008C6A06">
        <w:t xml:space="preserve"> except when </w:t>
      </w:r>
      <w:r w:rsidRPr="00EA295A">
        <w:sym w:font="Symbol" w:char="F0D0"/>
      </w:r>
      <w:r w:rsidRPr="008C6A06">
        <w:rPr>
          <w:i/>
        </w:rPr>
        <w:t>VZW</w:t>
      </w:r>
      <w:r w:rsidRPr="008C6A06">
        <w:t xml:space="preserve"> = 90</w:t>
      </w:r>
      <w:r>
        <w:sym w:font="Symbol" w:char="F0B0"/>
      </w:r>
      <w:r w:rsidRPr="008C6A06">
        <w:t xml:space="preserve"> (supplementary angles)</w:t>
      </w:r>
    </w:p>
    <w:p w14:paraId="3C8F38B1" w14:textId="4E6AC3E8" w:rsidR="00EA295A" w:rsidRPr="008C6A06" w:rsidRDefault="00EA295A" w:rsidP="00EA295A">
      <w:pPr>
        <w:pStyle w:val="Pquestiontextpartsa"/>
      </w:pPr>
      <w:r>
        <w:tab/>
      </w:r>
      <w:r w:rsidRPr="008C6A06">
        <w:t>These are the only pairs of angles that you have any information about, and no information is given about the lengths of the sides, so there is insufficient information to allow you to say that the triangles are similar.</w:t>
      </w:r>
    </w:p>
    <w:p w14:paraId="56C2F288" w14:textId="2F0507CE" w:rsidR="00EA295A" w:rsidRDefault="00EA295A" w:rsidP="00EA295A">
      <w:pPr>
        <w:pStyle w:val="Pquestiontextpartsa"/>
      </w:pPr>
      <w:r>
        <w:tab/>
      </w:r>
      <w:r w:rsidRPr="008C6A06">
        <w:t xml:space="preserve">If </w:t>
      </w:r>
      <w:r w:rsidRPr="00EA295A">
        <w:sym w:font="Symbol" w:char="F0D0"/>
      </w:r>
      <w:r w:rsidRPr="008C6A06">
        <w:rPr>
          <w:i/>
        </w:rPr>
        <w:t>VZW</w:t>
      </w:r>
      <w:r w:rsidRPr="008C6A06">
        <w:t xml:space="preserve"> = 90</w:t>
      </w:r>
      <w:r>
        <w:sym w:font="Symbol" w:char="F0B0"/>
      </w:r>
      <w:r w:rsidRPr="008C6A06">
        <w:t xml:space="preserve"> and </w:t>
      </w:r>
      <w:r w:rsidRPr="008C6A06">
        <w:rPr>
          <w:i/>
        </w:rPr>
        <w:t>WZ</w:t>
      </w:r>
      <w:r w:rsidRPr="008C6A06">
        <w:t xml:space="preserve"> = </w:t>
      </w:r>
      <w:r w:rsidRPr="008C6A06">
        <w:rPr>
          <w:i/>
        </w:rPr>
        <w:t>YZ</w:t>
      </w:r>
      <w:r w:rsidRPr="008C6A06">
        <w:t>, ∆</w:t>
      </w:r>
      <w:r w:rsidRPr="008C6A06">
        <w:rPr>
          <w:i/>
        </w:rPr>
        <w:t>VYZ</w:t>
      </w:r>
      <w:r w:rsidRPr="008C6A06">
        <w:t xml:space="preserve"> ≡ ∆</w:t>
      </w:r>
      <w:r w:rsidRPr="008C6A06">
        <w:rPr>
          <w:i/>
        </w:rPr>
        <w:t>WXZ</w:t>
      </w:r>
      <w:r>
        <w:t xml:space="preserve"> by SAS</w:t>
      </w:r>
    </w:p>
    <w:p w14:paraId="7D8BD593" w14:textId="01B7589C" w:rsidR="00EA295A" w:rsidRPr="008C6A06" w:rsidRDefault="00EA295A" w:rsidP="00EA295A">
      <w:pPr>
        <w:pStyle w:val="Pquestiontextpartsa"/>
      </w:pPr>
      <w:r w:rsidRPr="00EA295A">
        <w:rPr>
          <w:b/>
        </w:rPr>
        <w:t>(c)</w:t>
      </w:r>
      <w:r w:rsidRPr="00EA295A">
        <w:rPr>
          <w:b/>
        </w:rPr>
        <w:tab/>
      </w:r>
      <w:r w:rsidRPr="008C6A06">
        <w:t xml:space="preserve">If </w:t>
      </w:r>
      <w:r w:rsidRPr="008C6A06">
        <w:rPr>
          <w:i/>
        </w:rPr>
        <w:t>VY</w:t>
      </w:r>
      <w:r w:rsidRPr="008C6A06">
        <w:t xml:space="preserve"> = </w:t>
      </w:r>
      <w:r w:rsidRPr="008C6A06">
        <w:rPr>
          <w:i/>
        </w:rPr>
        <w:t>WX</w:t>
      </w:r>
      <w:r w:rsidRPr="008C6A06">
        <w:t xml:space="preserve"> and </w:t>
      </w:r>
      <w:r w:rsidRPr="008C6A06">
        <w:sym w:font="Symbol" w:char="F0D0"/>
      </w:r>
      <w:r w:rsidRPr="008C6A06">
        <w:rPr>
          <w:i/>
        </w:rPr>
        <w:t>VYX</w:t>
      </w:r>
      <w:r w:rsidRPr="008C6A06">
        <w:t xml:space="preserve"> = </w:t>
      </w:r>
      <w:r w:rsidRPr="008C6A06">
        <w:sym w:font="Symbol" w:char="F0D0"/>
      </w:r>
      <w:r w:rsidRPr="008C6A06">
        <w:rPr>
          <w:i/>
        </w:rPr>
        <w:t>WXY, XY</w:t>
      </w:r>
      <w:r w:rsidRPr="008C6A06">
        <w:t xml:space="preserve"> is common to both ∆</w:t>
      </w:r>
      <w:r w:rsidRPr="008C6A06">
        <w:rPr>
          <w:i/>
        </w:rPr>
        <w:t>VYX</w:t>
      </w:r>
      <w:r w:rsidRPr="008C6A06">
        <w:t xml:space="preserve"> and ∆</w:t>
      </w:r>
      <w:r w:rsidRPr="008C6A06">
        <w:rPr>
          <w:i/>
        </w:rPr>
        <w:t>WXY</w:t>
      </w:r>
      <w:r w:rsidRPr="008C6A06">
        <w:t>.</w:t>
      </w:r>
    </w:p>
    <w:p w14:paraId="5EA50EB1" w14:textId="310608FA" w:rsidR="00EA295A" w:rsidRDefault="00EA295A" w:rsidP="00EA295A">
      <w:pPr>
        <w:pStyle w:val="Pquestiontextpartsa"/>
      </w:pPr>
      <w:r>
        <w:lastRenderedPageBreak/>
        <w:tab/>
      </w:r>
      <w:r w:rsidRPr="008C6A06">
        <w:t>Therefore ∆</w:t>
      </w:r>
      <w:r w:rsidRPr="008C6A06">
        <w:rPr>
          <w:i/>
        </w:rPr>
        <w:t>VYX</w:t>
      </w:r>
      <w:r w:rsidRPr="008C6A06">
        <w:t xml:space="preserve"> </w:t>
      </w:r>
      <w:r w:rsidRPr="008C6A06">
        <w:sym w:font="Symbol" w:char="F0BA"/>
      </w:r>
      <w:r w:rsidRPr="008C6A06">
        <w:t xml:space="preserve"> ∆</w:t>
      </w:r>
      <w:r w:rsidRPr="008C6A06">
        <w:rPr>
          <w:i/>
        </w:rPr>
        <w:t xml:space="preserve">WXY </w:t>
      </w:r>
      <w:r>
        <w:t>by SAS</w:t>
      </w:r>
    </w:p>
    <w:p w14:paraId="3C65AB85" w14:textId="16F4ED16" w:rsidR="00EA295A" w:rsidRPr="008C6A06" w:rsidRDefault="00EA295A" w:rsidP="00EA295A">
      <w:pPr>
        <w:pStyle w:val="Pquestiontextpartsa"/>
      </w:pPr>
      <w:r w:rsidRPr="00EA295A">
        <w:rPr>
          <w:b/>
        </w:rPr>
        <w:t>(d)</w:t>
      </w:r>
      <w:r w:rsidRPr="00EA295A">
        <w:rPr>
          <w:b/>
        </w:rPr>
        <w:tab/>
      </w:r>
      <w:r w:rsidRPr="008C6A06">
        <w:t xml:space="preserve">For </w:t>
      </w:r>
      <w:r w:rsidRPr="008C6A06">
        <w:rPr>
          <w:i/>
        </w:rPr>
        <w:t>VY</w:t>
      </w:r>
      <w:r w:rsidRPr="008C6A06">
        <w:t xml:space="preserve"> = </w:t>
      </w:r>
      <w:r w:rsidRPr="008C6A06">
        <w:rPr>
          <w:i/>
        </w:rPr>
        <w:t xml:space="preserve">WX </w:t>
      </w:r>
      <w:r w:rsidRPr="008C6A06">
        <w:t xml:space="preserve">(given in part </w:t>
      </w:r>
      <w:r w:rsidRPr="00EA295A">
        <w:rPr>
          <w:b/>
        </w:rPr>
        <w:t>(c)</w:t>
      </w:r>
      <w:r w:rsidRPr="008C6A06">
        <w:t xml:space="preserve">) </w:t>
      </w:r>
    </w:p>
    <w:p w14:paraId="2371EE6D" w14:textId="5C1C145B" w:rsidR="00EA295A" w:rsidRPr="008C6A06" w:rsidRDefault="00EA295A" w:rsidP="00EA295A">
      <w:pPr>
        <w:pStyle w:val="Pquestiontextpartsa"/>
      </w:pPr>
      <w:r>
        <w:tab/>
      </w:r>
      <w:r w:rsidRPr="008C6A06">
        <w:t>∆</w:t>
      </w:r>
      <w:r w:rsidRPr="008C6A06">
        <w:rPr>
          <w:i/>
        </w:rPr>
        <w:t>VYX</w:t>
      </w:r>
      <w:r w:rsidRPr="008C6A06">
        <w:t xml:space="preserve"> </w:t>
      </w:r>
      <w:r w:rsidRPr="008C6A06">
        <w:sym w:font="Symbol" w:char="F0BA"/>
      </w:r>
      <w:r w:rsidRPr="008C6A06">
        <w:t xml:space="preserve"> ∆</w:t>
      </w:r>
      <w:r w:rsidRPr="008C6A06">
        <w:rPr>
          <w:i/>
        </w:rPr>
        <w:t xml:space="preserve">WXY </w:t>
      </w:r>
      <w:r w:rsidRPr="008C6A06">
        <w:t xml:space="preserve">then </w:t>
      </w:r>
      <w:r w:rsidRPr="00EA295A">
        <w:sym w:font="Symbol" w:char="F0D0"/>
      </w:r>
      <w:r w:rsidRPr="008C6A06">
        <w:rPr>
          <w:i/>
        </w:rPr>
        <w:t>YVX</w:t>
      </w:r>
      <w:r w:rsidRPr="008C6A06">
        <w:t xml:space="preserve"> = </w:t>
      </w:r>
      <w:r w:rsidRPr="00EA295A">
        <w:sym w:font="Symbol" w:char="F0D0"/>
      </w:r>
      <w:r w:rsidRPr="008C6A06">
        <w:rPr>
          <w:i/>
        </w:rPr>
        <w:t>XWZ</w:t>
      </w:r>
      <w:r w:rsidRPr="008C6A06">
        <w:t xml:space="preserve"> (matching angles in congruent triangles)</w:t>
      </w:r>
    </w:p>
    <w:p w14:paraId="64D48EA8" w14:textId="75D0DA44" w:rsidR="00EA295A" w:rsidRPr="008C6A06" w:rsidRDefault="00EA295A" w:rsidP="00EA295A">
      <w:pPr>
        <w:pStyle w:val="Pquestiontextpartsa"/>
      </w:pPr>
      <w:r>
        <w:tab/>
      </w:r>
      <w:r w:rsidRPr="00EA295A">
        <w:sym w:font="Symbol" w:char="F0D0"/>
      </w:r>
      <w:r w:rsidRPr="008C6A06">
        <w:rPr>
          <w:i/>
        </w:rPr>
        <w:t>WZX</w:t>
      </w:r>
      <w:r w:rsidRPr="008C6A06">
        <w:t xml:space="preserve"> = </w:t>
      </w:r>
      <w:r w:rsidRPr="00EA295A">
        <w:sym w:font="Symbol" w:char="F0D0"/>
      </w:r>
      <w:r w:rsidRPr="008C6A06">
        <w:rPr>
          <w:i/>
        </w:rPr>
        <w:t>VZY</w:t>
      </w:r>
      <w:r w:rsidRPr="008C6A06">
        <w:t xml:space="preserve"> (vertically opposite angles)</w:t>
      </w:r>
    </w:p>
    <w:p w14:paraId="626905D9" w14:textId="28C6C58F" w:rsidR="00EA295A" w:rsidRDefault="00EA295A" w:rsidP="00EA295A">
      <w:pPr>
        <w:pStyle w:val="Pquestiontextpartsa"/>
      </w:pPr>
      <w:r>
        <w:tab/>
      </w:r>
      <w:r w:rsidRPr="008C6A06">
        <w:t>Therefore ∆</w:t>
      </w:r>
      <w:r w:rsidRPr="008C6A06">
        <w:rPr>
          <w:i/>
        </w:rPr>
        <w:t>VYZ</w:t>
      </w:r>
      <w:r w:rsidRPr="008C6A06">
        <w:t xml:space="preserve"> </w:t>
      </w:r>
      <w:r w:rsidRPr="008C6A06">
        <w:sym w:font="Symbol" w:char="F0BA"/>
      </w:r>
      <w:r w:rsidRPr="008C6A06">
        <w:t xml:space="preserve"> ∆</w:t>
      </w:r>
      <w:r w:rsidRPr="008C6A06">
        <w:rPr>
          <w:i/>
        </w:rPr>
        <w:t>WXZ</w:t>
      </w:r>
      <w:r w:rsidRPr="008C6A06">
        <w:t xml:space="preserve"> by </w:t>
      </w:r>
      <w:r>
        <w:t>ASA</w:t>
      </w:r>
    </w:p>
    <w:p w14:paraId="13E7272B" w14:textId="6B46F93A" w:rsidR="00EA295A" w:rsidRDefault="00EA295A" w:rsidP="00921CC9">
      <w:pPr>
        <w:pStyle w:val="Pquestionheadingsx"/>
        <w:keepLines/>
      </w:pPr>
      <w:r>
        <w:t>Question 31</w:t>
      </w:r>
      <w:r>
        <w:tab/>
      </w:r>
      <w:r w:rsidR="00FF27C3">
        <w:rPr>
          <w:rStyle w:val="Cmarkslabel"/>
        </w:rPr>
        <w:t>4</w:t>
      </w:r>
      <w:r w:rsidRPr="001B433F">
        <w:rPr>
          <w:rStyle w:val="Cmarkslabel"/>
        </w:rPr>
        <w:t xml:space="preserve"> marks</w:t>
      </w:r>
      <w:r>
        <w:tab/>
        <w:t>[</w:t>
      </w:r>
      <w:r w:rsidR="00FF27C3">
        <w:t>6.6</w:t>
      </w:r>
      <w:r>
        <w:t>]</w:t>
      </w:r>
    </w:p>
    <w:p w14:paraId="7827F111" w14:textId="77777777" w:rsidR="00EA295A" w:rsidRPr="008C6A06" w:rsidRDefault="00EA295A" w:rsidP="00921CC9">
      <w:pPr>
        <w:pStyle w:val="Pquestiontextpartsa"/>
        <w:keepNext/>
        <w:keepLines/>
      </w:pPr>
      <w:r w:rsidRPr="008C6A06">
        <w:rPr>
          <w:b/>
        </w:rPr>
        <w:t>(a)</w:t>
      </w:r>
      <w:r w:rsidRPr="008C6A06">
        <w:tab/>
        <w:t>In ∆</w:t>
      </w:r>
      <w:r w:rsidRPr="008C6A06">
        <w:rPr>
          <w:i/>
        </w:rPr>
        <w:t>ABC</w:t>
      </w:r>
      <w:r w:rsidRPr="008C6A06">
        <w:t xml:space="preserve"> and ∆</w:t>
      </w:r>
      <w:r w:rsidRPr="008C6A06">
        <w:rPr>
          <w:i/>
        </w:rPr>
        <w:t>AED</w:t>
      </w:r>
    </w:p>
    <w:p w14:paraId="2F5804ED" w14:textId="77777777" w:rsidR="00EA295A" w:rsidRPr="008C6A06" w:rsidRDefault="00EA295A" w:rsidP="00921CC9">
      <w:pPr>
        <w:pStyle w:val="Pquestiontextpartsa"/>
        <w:keepNext/>
        <w:keepLines/>
      </w:pPr>
      <w:r w:rsidRPr="008C6A06">
        <w:tab/>
      </w:r>
      <w:r w:rsidRPr="008C6A06">
        <w:sym w:font="Symbol" w:char="F0D0"/>
      </w:r>
      <w:r w:rsidRPr="008C6A06">
        <w:rPr>
          <w:i/>
        </w:rPr>
        <w:t>ADE</w:t>
      </w:r>
      <w:r w:rsidRPr="008C6A06">
        <w:t xml:space="preserve"> = </w:t>
      </w:r>
      <w:r w:rsidRPr="008C6A06">
        <w:sym w:font="Symbol" w:char="F0D0"/>
      </w:r>
      <w:r w:rsidRPr="008C6A06">
        <w:rPr>
          <w:i/>
        </w:rPr>
        <w:t>ACB</w:t>
      </w:r>
      <w:r w:rsidRPr="008C6A06">
        <w:t xml:space="preserve"> (given)</w:t>
      </w:r>
    </w:p>
    <w:p w14:paraId="5EC1CA4B" w14:textId="77777777" w:rsidR="00EA295A" w:rsidRPr="008C6A06" w:rsidRDefault="00EA295A" w:rsidP="00921CC9">
      <w:pPr>
        <w:pStyle w:val="Pquestiontextpartsa"/>
        <w:keepNext/>
        <w:keepLines/>
      </w:pPr>
      <w:r w:rsidRPr="008C6A06">
        <w:tab/>
      </w:r>
      <w:r w:rsidRPr="008C6A06">
        <w:sym w:font="Symbol" w:char="F0D0"/>
      </w:r>
      <w:r w:rsidRPr="008C6A06">
        <w:rPr>
          <w:i/>
        </w:rPr>
        <w:t>BAC</w:t>
      </w:r>
      <w:r w:rsidRPr="008C6A06">
        <w:t xml:space="preserve"> =</w:t>
      </w:r>
      <w:r w:rsidRPr="008C6A06">
        <w:sym w:font="Symbol" w:char="F0D0"/>
      </w:r>
      <w:r w:rsidRPr="008C6A06">
        <w:rPr>
          <w:i/>
        </w:rPr>
        <w:t>EAD</w:t>
      </w:r>
      <w:r w:rsidRPr="008C6A06">
        <w:t xml:space="preserve"> (common angle)</w:t>
      </w:r>
    </w:p>
    <w:p w14:paraId="4B7A830D" w14:textId="77777777" w:rsidR="00EA295A" w:rsidRPr="008C6A06" w:rsidRDefault="00EA295A" w:rsidP="00EA295A">
      <w:pPr>
        <w:pStyle w:val="Pquestiontextpartsa"/>
      </w:pPr>
      <w:r w:rsidRPr="008C6A06">
        <w:tab/>
      </w:r>
      <w:r w:rsidRPr="008C6A06">
        <w:sym w:font="Symbol" w:char="F0D0"/>
      </w:r>
      <w:r w:rsidRPr="008C6A06">
        <w:rPr>
          <w:i/>
        </w:rPr>
        <w:t>AED</w:t>
      </w:r>
      <w:r w:rsidRPr="008C6A06">
        <w:t xml:space="preserve"> = </w:t>
      </w:r>
      <w:r w:rsidRPr="008C6A06">
        <w:sym w:font="Symbol" w:char="F0D0"/>
      </w:r>
      <w:r w:rsidRPr="008C6A06">
        <w:rPr>
          <w:i/>
        </w:rPr>
        <w:t>ABC</w:t>
      </w:r>
      <w:r w:rsidRPr="008C6A06">
        <w:t xml:space="preserve"> (angle sum of triangle)</w:t>
      </w:r>
    </w:p>
    <w:p w14:paraId="36026177" w14:textId="77777777" w:rsidR="00EA295A" w:rsidRPr="008C6A06" w:rsidRDefault="00EA295A" w:rsidP="00EA295A">
      <w:pPr>
        <w:pStyle w:val="Pquestiontextpartsa"/>
      </w:pPr>
      <w:r w:rsidRPr="008C6A06">
        <w:tab/>
      </w:r>
      <w:r w:rsidRPr="008C6A06">
        <w:sym w:font="Symbol" w:char="F05C"/>
      </w:r>
      <w:r w:rsidRPr="008C6A06">
        <w:t xml:space="preserve"> ∆</w:t>
      </w:r>
      <w:r w:rsidRPr="008C6A06">
        <w:rPr>
          <w:i/>
        </w:rPr>
        <w:t>ABC</w:t>
      </w:r>
      <w:r w:rsidRPr="008C6A06">
        <w:t xml:space="preserve"> ~ ∆</w:t>
      </w:r>
      <w:r w:rsidRPr="008C6A06">
        <w:rPr>
          <w:i/>
        </w:rPr>
        <w:t>AED</w:t>
      </w:r>
      <w:r w:rsidRPr="008C6A06">
        <w:t xml:space="preserve"> (AAA)</w:t>
      </w:r>
    </w:p>
    <w:p w14:paraId="1461E09C" w14:textId="77777777" w:rsidR="00EA295A" w:rsidRPr="008C6A06" w:rsidRDefault="00EA295A" w:rsidP="00EA295A">
      <w:pPr>
        <w:pStyle w:val="Pquestiontextpartsa"/>
      </w:pPr>
      <w:r w:rsidRPr="008C6A06">
        <w:rPr>
          <w:b/>
        </w:rPr>
        <w:t>(b)</w:t>
      </w:r>
      <w:r w:rsidRPr="008C6A06">
        <w:tab/>
      </w:r>
      <w:r w:rsidRPr="008C6A06">
        <w:rPr>
          <w:i/>
        </w:rPr>
        <w:t>DE</w:t>
      </w:r>
      <w:r w:rsidRPr="008C6A06">
        <w:t xml:space="preserve"> is not parallel to </w:t>
      </w:r>
      <w:r w:rsidRPr="008C6A06">
        <w:rPr>
          <w:i/>
        </w:rPr>
        <w:t>BC</w:t>
      </w:r>
      <w:r w:rsidRPr="008C6A06">
        <w:t xml:space="preserve"> as the pair of equal angles do not form a pair of corresponding angles.</w:t>
      </w:r>
    </w:p>
    <w:p w14:paraId="4DCB862C" w14:textId="2724DE73" w:rsidR="00EA295A" w:rsidRDefault="00EA295A" w:rsidP="00EA295A">
      <w:pPr>
        <w:pStyle w:val="Pquestiontextpartsa"/>
      </w:pPr>
      <w:r w:rsidRPr="008C6A06">
        <w:rPr>
          <w:b/>
        </w:rPr>
        <w:t>(c)</w:t>
      </w:r>
      <w:r w:rsidRPr="008C6A06">
        <w:tab/>
      </w:r>
      <w:r w:rsidRPr="008C6A06">
        <w:sym w:font="Symbol" w:char="F0D0"/>
      </w:r>
      <w:r w:rsidRPr="008C6A06">
        <w:rPr>
          <w:i/>
        </w:rPr>
        <w:t>BDE</w:t>
      </w:r>
      <w:r w:rsidRPr="008C6A06">
        <w:t xml:space="preserve"> + </w:t>
      </w:r>
      <w:r w:rsidRPr="008C6A06">
        <w:sym w:font="Symbol" w:char="F0D0"/>
      </w:r>
      <w:r w:rsidRPr="008C6A06">
        <w:rPr>
          <w:i/>
        </w:rPr>
        <w:t>ECB</w:t>
      </w:r>
      <w:r>
        <w:t xml:space="preserve"> </w:t>
      </w:r>
      <w:r w:rsidRPr="008C6A06">
        <w:t xml:space="preserve">= </w:t>
      </w:r>
      <w:r w:rsidRPr="008C6A06">
        <w:sym w:font="Symbol" w:char="F0D0"/>
      </w:r>
      <w:r w:rsidRPr="008C6A06">
        <w:rPr>
          <w:i/>
        </w:rPr>
        <w:t>BDE</w:t>
      </w:r>
      <w:r w:rsidRPr="008C6A06">
        <w:t xml:space="preserve"> + </w:t>
      </w:r>
      <w:r w:rsidRPr="008C6A06">
        <w:sym w:font="Symbol" w:char="F0D0"/>
      </w:r>
      <w:r w:rsidRPr="008C6A06">
        <w:rPr>
          <w:i/>
        </w:rPr>
        <w:t>ADE</w:t>
      </w:r>
      <w:r w:rsidRPr="008C6A06">
        <w:t xml:space="preserve"> = 180</w:t>
      </w:r>
      <w:r w:rsidRPr="008C6A06">
        <w:sym w:font="Symbol" w:char="F0B0"/>
      </w:r>
      <w:r w:rsidRPr="008C6A06">
        <w:t xml:space="preserve"> (straight angle)</w:t>
      </w:r>
    </w:p>
    <w:p w14:paraId="2CAD6698" w14:textId="2D5BE967" w:rsidR="00EA295A" w:rsidRDefault="00EA295A" w:rsidP="00921CC9">
      <w:pPr>
        <w:pStyle w:val="Pquestionheadingsx"/>
      </w:pPr>
      <w:r>
        <w:t>Question 32</w:t>
      </w:r>
      <w:r>
        <w:tab/>
      </w:r>
      <w:r w:rsidR="00FF27C3">
        <w:rPr>
          <w:rStyle w:val="Cmarkslabel"/>
        </w:rPr>
        <w:t>3</w:t>
      </w:r>
      <w:r w:rsidRPr="001B433F">
        <w:rPr>
          <w:rStyle w:val="Cmarkslabel"/>
        </w:rPr>
        <w:t xml:space="preserve"> marks</w:t>
      </w:r>
      <w:r>
        <w:tab/>
        <w:t>[</w:t>
      </w:r>
      <w:r w:rsidR="00FF27C3">
        <w:t>6.6</w:t>
      </w:r>
      <w:r>
        <w:t>]</w:t>
      </w:r>
    </w:p>
    <w:p w14:paraId="2D2CD9D4" w14:textId="7A4D7EF3" w:rsidR="00EA295A" w:rsidRDefault="00A0120F" w:rsidP="00EA295A">
      <w:pPr>
        <w:pStyle w:val="Pquestiontextmainstem"/>
        <w:rPr>
          <w:sz w:val="20"/>
          <w:szCs w:val="20"/>
        </w:rPr>
      </w:pPr>
      <w:r>
        <w:rPr>
          <w:sz w:val="20"/>
          <w:szCs w:val="20"/>
        </w:rPr>
        <w:pict w14:anchorId="79DEB3F0">
          <v:shape id="_x0000_i1068" type="#_x0000_t75" style="width:119.3pt;height:119.3pt">
            <v:imagedata r:id="rId108" o:title="PM2e_09_EB_06_ATS_05" grayscale="t"/>
          </v:shape>
        </w:pict>
      </w:r>
    </w:p>
    <w:p w14:paraId="18BA480D" w14:textId="16F1C321" w:rsidR="00EA295A" w:rsidRPr="008C6A06" w:rsidRDefault="00EA295A" w:rsidP="00EA295A">
      <w:pPr>
        <w:pStyle w:val="Pquestiontextmainstem"/>
        <w:rPr>
          <w:noProof/>
        </w:rPr>
      </w:pPr>
      <w:r w:rsidRPr="008C6A06">
        <w:rPr>
          <w:noProof/>
        </w:rPr>
        <w:t xml:space="preserve">By </w:t>
      </w:r>
      <w:r w:rsidR="00D75098">
        <w:rPr>
          <w:noProof/>
        </w:rPr>
        <w:t>cutt</w:t>
      </w:r>
      <w:r w:rsidRPr="008C6A06">
        <w:rPr>
          <w:noProof/>
        </w:rPr>
        <w:t>ing the top angle in half, create two isosceles triangles with the radii as the two equal sides.</w:t>
      </w:r>
    </w:p>
    <w:p w14:paraId="3D6AE1FB" w14:textId="77777777" w:rsidR="00EA295A" w:rsidRPr="008C6A06" w:rsidRDefault="00EA295A" w:rsidP="00EA295A">
      <w:pPr>
        <w:pStyle w:val="Pquestiontextmainstem"/>
        <w:rPr>
          <w:noProof/>
        </w:rPr>
      </w:pPr>
      <w:r w:rsidRPr="008C6A06">
        <w:rPr>
          <w:i/>
          <w:noProof/>
        </w:rPr>
        <w:t>b</w:t>
      </w:r>
      <w:r w:rsidRPr="008C6A06">
        <w:rPr>
          <w:noProof/>
        </w:rPr>
        <w:t xml:space="preserve"> = 180 – 2</w:t>
      </w:r>
      <w:r w:rsidRPr="008C6A06">
        <w:rPr>
          <w:i/>
          <w:noProof/>
        </w:rPr>
        <w:t>a</w:t>
      </w:r>
      <w:r w:rsidRPr="008C6A06">
        <w:rPr>
          <w:noProof/>
        </w:rPr>
        <w:t xml:space="preserve"> </w:t>
      </w:r>
    </w:p>
    <w:p w14:paraId="486C2A0F" w14:textId="77777777" w:rsidR="00EA295A" w:rsidRPr="008C6A06" w:rsidRDefault="00EA295A" w:rsidP="00EA295A">
      <w:pPr>
        <w:pStyle w:val="Pquestiontextmainstem"/>
        <w:rPr>
          <w:noProof/>
        </w:rPr>
      </w:pPr>
      <w:r w:rsidRPr="008C6A06">
        <w:rPr>
          <w:noProof/>
        </w:rPr>
        <w:t xml:space="preserve">And </w:t>
      </w:r>
      <w:r w:rsidRPr="008C6A06">
        <w:rPr>
          <w:i/>
          <w:noProof/>
        </w:rPr>
        <w:t>c</w:t>
      </w:r>
      <w:r w:rsidRPr="008C6A06">
        <w:rPr>
          <w:noProof/>
        </w:rPr>
        <w:t xml:space="preserve"> = 360 – 2</w:t>
      </w:r>
      <w:r w:rsidRPr="008C6A06">
        <w:rPr>
          <w:i/>
          <w:noProof/>
        </w:rPr>
        <w:t>b</w:t>
      </w:r>
      <w:r w:rsidRPr="008C6A06">
        <w:rPr>
          <w:noProof/>
        </w:rPr>
        <w:t xml:space="preserve"> </w:t>
      </w:r>
    </w:p>
    <w:p w14:paraId="3916D021" w14:textId="1B379ECA" w:rsidR="00EA295A" w:rsidRPr="008C6A06" w:rsidRDefault="00921CC9" w:rsidP="00EA295A">
      <w:pPr>
        <w:pStyle w:val="Pquestiontextmainstem"/>
        <w:rPr>
          <w:noProof/>
        </w:rPr>
      </w:pPr>
      <w:r>
        <w:rPr>
          <w:noProof/>
        </w:rPr>
        <w:t>S</w:t>
      </w:r>
      <w:r w:rsidR="00EA295A">
        <w:rPr>
          <w:noProof/>
        </w:rPr>
        <w:t>ubstitute</w:t>
      </w:r>
      <w:r w:rsidR="00EA295A" w:rsidRPr="008C6A06">
        <w:rPr>
          <w:noProof/>
        </w:rPr>
        <w:t xml:space="preserve"> the expression for </w:t>
      </w:r>
      <w:r w:rsidR="00EA295A" w:rsidRPr="008C6A06">
        <w:rPr>
          <w:i/>
          <w:noProof/>
        </w:rPr>
        <w:t>b</w:t>
      </w:r>
      <w:r w:rsidR="00EA295A">
        <w:rPr>
          <w:noProof/>
        </w:rPr>
        <w:t>:</w:t>
      </w:r>
    </w:p>
    <w:p w14:paraId="6BC94D84" w14:textId="77777777" w:rsidR="00EA295A" w:rsidRPr="008C6A06" w:rsidRDefault="00EA295A" w:rsidP="00EA295A">
      <w:pPr>
        <w:pStyle w:val="Pquestiontextmainstem"/>
        <w:rPr>
          <w:noProof/>
        </w:rPr>
      </w:pPr>
      <w:r w:rsidRPr="008C6A06">
        <w:rPr>
          <w:i/>
          <w:noProof/>
        </w:rPr>
        <w:t>c</w:t>
      </w:r>
      <w:r w:rsidRPr="008C6A06">
        <w:rPr>
          <w:noProof/>
        </w:rPr>
        <w:t xml:space="preserve"> = 360 – 2(180 – 2</w:t>
      </w:r>
      <w:r w:rsidRPr="008C6A06">
        <w:rPr>
          <w:i/>
          <w:noProof/>
        </w:rPr>
        <w:t>a</w:t>
      </w:r>
      <w:r w:rsidRPr="008C6A06">
        <w:rPr>
          <w:noProof/>
        </w:rPr>
        <w:t>)</w:t>
      </w:r>
    </w:p>
    <w:p w14:paraId="24AFC401" w14:textId="77777777" w:rsidR="00EA295A" w:rsidRPr="008C6A06" w:rsidRDefault="00EA295A" w:rsidP="00EA295A">
      <w:pPr>
        <w:pStyle w:val="Pquestiontextmainstem"/>
        <w:rPr>
          <w:noProof/>
        </w:rPr>
      </w:pPr>
      <w:r w:rsidRPr="008C6A06">
        <w:rPr>
          <w:noProof/>
        </w:rPr>
        <w:t>= 360 – 360 + 4</w:t>
      </w:r>
      <w:r w:rsidRPr="008C6A06">
        <w:rPr>
          <w:i/>
          <w:noProof/>
        </w:rPr>
        <w:t>a</w:t>
      </w:r>
      <w:r w:rsidRPr="008C6A06">
        <w:rPr>
          <w:noProof/>
        </w:rPr>
        <w:t xml:space="preserve"> </w:t>
      </w:r>
    </w:p>
    <w:p w14:paraId="05FF285E" w14:textId="77777777" w:rsidR="00EA295A" w:rsidRPr="008C6A06" w:rsidRDefault="00EA295A" w:rsidP="00EA295A">
      <w:pPr>
        <w:pStyle w:val="Pquestiontextmainstem"/>
        <w:rPr>
          <w:noProof/>
        </w:rPr>
      </w:pPr>
      <w:r w:rsidRPr="008C6A06">
        <w:rPr>
          <w:noProof/>
        </w:rPr>
        <w:t>= 4</w:t>
      </w:r>
      <w:r w:rsidRPr="008C6A06">
        <w:rPr>
          <w:i/>
          <w:noProof/>
        </w:rPr>
        <w:t>a</w:t>
      </w:r>
      <w:r w:rsidRPr="008C6A06">
        <w:rPr>
          <w:noProof/>
        </w:rPr>
        <w:t xml:space="preserve"> </w:t>
      </w:r>
    </w:p>
    <w:p w14:paraId="5C1592FA" w14:textId="77777777" w:rsidR="00EA295A" w:rsidRPr="008C6A06" w:rsidRDefault="00EA295A" w:rsidP="00EA295A">
      <w:pPr>
        <w:pStyle w:val="Pquestiontextmainstem"/>
        <w:rPr>
          <w:noProof/>
        </w:rPr>
      </w:pPr>
      <w:r w:rsidRPr="008C6A06">
        <w:rPr>
          <w:noProof/>
        </w:rPr>
        <w:t>So the angle at the centre is twice the size of the angle at the circle.</w:t>
      </w:r>
    </w:p>
    <w:p w14:paraId="6F2AF0FF" w14:textId="6510FFDD" w:rsidR="00EA295A" w:rsidRPr="00EA295A" w:rsidRDefault="00EA295A" w:rsidP="00EA295A">
      <w:pPr>
        <w:pStyle w:val="Pquestiontextmainstem"/>
      </w:pPr>
      <w:r w:rsidRPr="008C6A06">
        <w:rPr>
          <w:i/>
          <w:noProof/>
        </w:rPr>
        <w:t>m</w:t>
      </w:r>
      <w:r w:rsidRPr="008C6A06">
        <w:rPr>
          <w:noProof/>
        </w:rPr>
        <w:t xml:space="preserve"> = 2 × 42 = 84</w:t>
      </w:r>
      <w:r>
        <w:rPr>
          <w:noProof/>
        </w:rPr>
        <w:sym w:font="Symbol" w:char="F0B0"/>
      </w:r>
    </w:p>
    <w:p w14:paraId="4BCA111E" w14:textId="6751E688" w:rsidR="00EA295A" w:rsidRDefault="00B86E4E" w:rsidP="00EA295A">
      <w:pPr>
        <w:pStyle w:val="Pquestiontextmainstem"/>
      </w:pPr>
      <w:r w:rsidRPr="008C6A06">
        <w:t xml:space="preserve">Therefore </w:t>
      </w:r>
      <w:r w:rsidRPr="008C6A06">
        <w:rPr>
          <w:i/>
        </w:rPr>
        <w:t>A</w:t>
      </w:r>
      <w:r w:rsidRPr="008C6A06">
        <w:rPr>
          <w:vertAlign w:val="subscript"/>
        </w:rPr>
        <w:t>2</w:t>
      </w:r>
      <w:r w:rsidRPr="008C6A06">
        <w:t xml:space="preserve"> = 45 ÷ 9 = 5 cm</w:t>
      </w:r>
      <w:r w:rsidRPr="008C6A06">
        <w:rPr>
          <w:vertAlign w:val="superscript"/>
        </w:rPr>
        <w:t>2</w:t>
      </w:r>
    </w:p>
    <w:p w14:paraId="62826409" w14:textId="30EA6317" w:rsidR="001B433F" w:rsidRDefault="001B433F" w:rsidP="00B86E4E">
      <w:pPr>
        <w:pStyle w:val="Psectionresults"/>
      </w:pPr>
      <w:r>
        <w:t xml:space="preserve">Extended </w:t>
      </w:r>
      <w:r w:rsidR="001158EE">
        <w:t xml:space="preserve">answer total marks:  </w:t>
      </w:r>
      <w:r w:rsidR="00FF27C3">
        <w:t>24</w:t>
      </w:r>
    </w:p>
    <w:p w14:paraId="3F449EF0" w14:textId="2AA8EF5F" w:rsidR="001158EE" w:rsidRDefault="001B433F" w:rsidP="001158EE">
      <w:pPr>
        <w:pStyle w:val="Psectionresults"/>
      </w:pPr>
      <w:r>
        <w:t xml:space="preserve">TOTAL test </w:t>
      </w:r>
      <w:r w:rsidR="001158EE">
        <w:t xml:space="preserve">marks: </w:t>
      </w:r>
      <w:r w:rsidR="00800C23">
        <w:t>7</w:t>
      </w:r>
      <w:r w:rsidR="00FF27C3">
        <w:t>6</w:t>
      </w:r>
    </w:p>
    <w:sectPr w:rsidR="001158EE" w:rsidSect="00957E9E">
      <w:headerReference w:type="default" r:id="rId109"/>
      <w:footerReference w:type="default" r:id="rId110"/>
      <w:pgSz w:w="11906" w:h="16838" w:code="9"/>
      <w:pgMar w:top="1134" w:right="1021"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C5744" w14:textId="77777777" w:rsidR="00A0120F" w:rsidRDefault="00A0120F" w:rsidP="00B91E57">
      <w:r>
        <w:separator/>
      </w:r>
    </w:p>
  </w:endnote>
  <w:endnote w:type="continuationSeparator" w:id="0">
    <w:p w14:paraId="2BF09E5B" w14:textId="77777777" w:rsidR="00A0120F" w:rsidRDefault="00A0120F"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A768A" w14:textId="77777777" w:rsidR="00665D1B" w:rsidRDefault="00665D1B" w:rsidP="00B91E57">
    <w:pPr>
      <w:pStyle w:val="Pfootertext"/>
    </w:pPr>
  </w:p>
  <w:p w14:paraId="7B427E65" w14:textId="77777777" w:rsidR="00665D1B" w:rsidRPr="00B91E57" w:rsidRDefault="00665D1B" w:rsidP="00B91E57">
    <w:pPr>
      <w:pStyle w:val="Pfootertext"/>
      <w:rPr>
        <w:rStyle w:val="Cpagenumber"/>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AC1567">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2CD01B" w14:textId="77777777" w:rsidR="00A0120F" w:rsidRDefault="00A0120F" w:rsidP="00B91E57">
      <w:r>
        <w:separator/>
      </w:r>
    </w:p>
  </w:footnote>
  <w:footnote w:type="continuationSeparator" w:id="0">
    <w:p w14:paraId="3AFD10E9" w14:textId="77777777" w:rsidR="00A0120F" w:rsidRDefault="00A0120F"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7D7DF" w14:textId="6D47CC28" w:rsidR="00665D1B" w:rsidRDefault="00564EED" w:rsidP="001158EE">
    <w:pPr>
      <w:pStyle w:val="Pheadertext"/>
    </w:pPr>
    <w:r>
      <w:t>Pearson Mathematics</w:t>
    </w:r>
    <w:r w:rsidR="00665D1B">
      <w:t xml:space="preserve"> 9  </w:t>
    </w:r>
    <w:r>
      <w:t xml:space="preserve">  </w:t>
    </w:r>
    <w:r w:rsidR="00683A5C">
      <w:t>Geometric reasoning</w:t>
    </w:r>
    <w:r w:rsidR="00665D1B">
      <w:t xml:space="preserve"> </w:t>
    </w:r>
    <w:r>
      <w:t>—</w:t>
    </w:r>
    <w:r w:rsidR="00665D1B">
      <w:t xml:space="preserve"> </w:t>
    </w:r>
    <w:r w:rsidR="00665D1B" w:rsidRPr="00F85EEB">
      <w:t xml:space="preserve">Test </w:t>
    </w:r>
    <w:r w:rsidR="00665D1B">
      <w:t>A Solutions</w:t>
    </w:r>
  </w:p>
  <w:p w14:paraId="1F61670C" w14:textId="77777777" w:rsidR="00665D1B" w:rsidRPr="00B91E57" w:rsidRDefault="00665D1B" w:rsidP="00AA7ED5">
    <w:pPr>
      <w:pStyle w:val="Pfooter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61BF330A"/>
    <w:multiLevelType w:val="hybridMultilevel"/>
    <w:tmpl w:val="7EC6E7FA"/>
    <w:lvl w:ilvl="0" w:tplc="7E7CFA14">
      <w:start w:val="3"/>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3306F"/>
    <w:rsid w:val="00033C5C"/>
    <w:rsid w:val="000407AC"/>
    <w:rsid w:val="00052D5F"/>
    <w:rsid w:val="00057492"/>
    <w:rsid w:val="00062A9B"/>
    <w:rsid w:val="00062B27"/>
    <w:rsid w:val="00064993"/>
    <w:rsid w:val="00066722"/>
    <w:rsid w:val="00076BF9"/>
    <w:rsid w:val="00082AD0"/>
    <w:rsid w:val="00090B15"/>
    <w:rsid w:val="00094B98"/>
    <w:rsid w:val="000C4CB1"/>
    <w:rsid w:val="000C6C56"/>
    <w:rsid w:val="000F52E2"/>
    <w:rsid w:val="00114E72"/>
    <w:rsid w:val="001158EE"/>
    <w:rsid w:val="00121EAB"/>
    <w:rsid w:val="001249D4"/>
    <w:rsid w:val="00133398"/>
    <w:rsid w:val="00136289"/>
    <w:rsid w:val="00141310"/>
    <w:rsid w:val="00153C7C"/>
    <w:rsid w:val="001605F8"/>
    <w:rsid w:val="00160C54"/>
    <w:rsid w:val="0016187F"/>
    <w:rsid w:val="00164D0B"/>
    <w:rsid w:val="00180D86"/>
    <w:rsid w:val="00181C54"/>
    <w:rsid w:val="001B433F"/>
    <w:rsid w:val="001C4DB3"/>
    <w:rsid w:val="001F3D5E"/>
    <w:rsid w:val="00200794"/>
    <w:rsid w:val="002063FB"/>
    <w:rsid w:val="0021002F"/>
    <w:rsid w:val="00216FFC"/>
    <w:rsid w:val="00223001"/>
    <w:rsid w:val="00223B32"/>
    <w:rsid w:val="0023360B"/>
    <w:rsid w:val="002509BC"/>
    <w:rsid w:val="002635BA"/>
    <w:rsid w:val="0028353C"/>
    <w:rsid w:val="0029660A"/>
    <w:rsid w:val="0029665F"/>
    <w:rsid w:val="002A461C"/>
    <w:rsid w:val="002A61AB"/>
    <w:rsid w:val="002B0136"/>
    <w:rsid w:val="002C0D5B"/>
    <w:rsid w:val="002C3C99"/>
    <w:rsid w:val="002C5286"/>
    <w:rsid w:val="002C5E8C"/>
    <w:rsid w:val="002D12B5"/>
    <w:rsid w:val="002D2E83"/>
    <w:rsid w:val="002E0784"/>
    <w:rsid w:val="002E154B"/>
    <w:rsid w:val="00306C44"/>
    <w:rsid w:val="00307A48"/>
    <w:rsid w:val="00307F32"/>
    <w:rsid w:val="00323197"/>
    <w:rsid w:val="00323AB7"/>
    <w:rsid w:val="00331782"/>
    <w:rsid w:val="00334607"/>
    <w:rsid w:val="00335B72"/>
    <w:rsid w:val="00337BAE"/>
    <w:rsid w:val="00345684"/>
    <w:rsid w:val="00350B7C"/>
    <w:rsid w:val="003618B8"/>
    <w:rsid w:val="003624C0"/>
    <w:rsid w:val="00363DAC"/>
    <w:rsid w:val="003649A6"/>
    <w:rsid w:val="0036586D"/>
    <w:rsid w:val="00374306"/>
    <w:rsid w:val="00376745"/>
    <w:rsid w:val="0039270F"/>
    <w:rsid w:val="00393ADE"/>
    <w:rsid w:val="003969E3"/>
    <w:rsid w:val="003A0157"/>
    <w:rsid w:val="003A6EA1"/>
    <w:rsid w:val="003A792F"/>
    <w:rsid w:val="003B3BBF"/>
    <w:rsid w:val="003B641C"/>
    <w:rsid w:val="003C445D"/>
    <w:rsid w:val="003E3349"/>
    <w:rsid w:val="004066D1"/>
    <w:rsid w:val="00412093"/>
    <w:rsid w:val="00413A15"/>
    <w:rsid w:val="004161B6"/>
    <w:rsid w:val="00420B07"/>
    <w:rsid w:val="0043227F"/>
    <w:rsid w:val="00442390"/>
    <w:rsid w:val="0044310E"/>
    <w:rsid w:val="0044648D"/>
    <w:rsid w:val="00452041"/>
    <w:rsid w:val="00456CE0"/>
    <w:rsid w:val="00457310"/>
    <w:rsid w:val="004604F3"/>
    <w:rsid w:val="0046226B"/>
    <w:rsid w:val="00464A71"/>
    <w:rsid w:val="00472CCA"/>
    <w:rsid w:val="0048344D"/>
    <w:rsid w:val="00485A37"/>
    <w:rsid w:val="0049221B"/>
    <w:rsid w:val="004A1C99"/>
    <w:rsid w:val="004A3E68"/>
    <w:rsid w:val="004A5DD5"/>
    <w:rsid w:val="004C23FF"/>
    <w:rsid w:val="004C5E1E"/>
    <w:rsid w:val="004D01B5"/>
    <w:rsid w:val="004D24DE"/>
    <w:rsid w:val="004D3645"/>
    <w:rsid w:val="004F03F0"/>
    <w:rsid w:val="004F5839"/>
    <w:rsid w:val="004F59F5"/>
    <w:rsid w:val="005067E7"/>
    <w:rsid w:val="0052162B"/>
    <w:rsid w:val="00524537"/>
    <w:rsid w:val="0052478A"/>
    <w:rsid w:val="0052656A"/>
    <w:rsid w:val="00530D78"/>
    <w:rsid w:val="00554ECF"/>
    <w:rsid w:val="00561C8E"/>
    <w:rsid w:val="00564139"/>
    <w:rsid w:val="005644F4"/>
    <w:rsid w:val="00564EED"/>
    <w:rsid w:val="00565AB9"/>
    <w:rsid w:val="005665F4"/>
    <w:rsid w:val="00567CE7"/>
    <w:rsid w:val="00571F02"/>
    <w:rsid w:val="0057680C"/>
    <w:rsid w:val="0058194A"/>
    <w:rsid w:val="00582BD5"/>
    <w:rsid w:val="00586D39"/>
    <w:rsid w:val="0059291C"/>
    <w:rsid w:val="00592F97"/>
    <w:rsid w:val="005A07A0"/>
    <w:rsid w:val="005A6C19"/>
    <w:rsid w:val="005B1275"/>
    <w:rsid w:val="005C1799"/>
    <w:rsid w:val="005C2DB7"/>
    <w:rsid w:val="005C6EE5"/>
    <w:rsid w:val="005E182E"/>
    <w:rsid w:val="005F5411"/>
    <w:rsid w:val="00604D55"/>
    <w:rsid w:val="00606690"/>
    <w:rsid w:val="0060765D"/>
    <w:rsid w:val="00607F60"/>
    <w:rsid w:val="006127F6"/>
    <w:rsid w:val="00617BEA"/>
    <w:rsid w:val="00624640"/>
    <w:rsid w:val="006315DD"/>
    <w:rsid w:val="0063790D"/>
    <w:rsid w:val="00650A8C"/>
    <w:rsid w:val="00652315"/>
    <w:rsid w:val="00665AA1"/>
    <w:rsid w:val="00665D1B"/>
    <w:rsid w:val="00666ABF"/>
    <w:rsid w:val="0066782B"/>
    <w:rsid w:val="00683A5C"/>
    <w:rsid w:val="006B0C9B"/>
    <w:rsid w:val="006B2DF9"/>
    <w:rsid w:val="006B610E"/>
    <w:rsid w:val="006C4B2F"/>
    <w:rsid w:val="006C5600"/>
    <w:rsid w:val="006C7E1E"/>
    <w:rsid w:val="006D3671"/>
    <w:rsid w:val="006D6A33"/>
    <w:rsid w:val="006D6A60"/>
    <w:rsid w:val="006D6B75"/>
    <w:rsid w:val="006E28FE"/>
    <w:rsid w:val="006E6CBD"/>
    <w:rsid w:val="006E7B52"/>
    <w:rsid w:val="006F2BB6"/>
    <w:rsid w:val="006F48EB"/>
    <w:rsid w:val="006F50DB"/>
    <w:rsid w:val="0070464D"/>
    <w:rsid w:val="00713EAF"/>
    <w:rsid w:val="00715815"/>
    <w:rsid w:val="00722B45"/>
    <w:rsid w:val="007252B4"/>
    <w:rsid w:val="007313E8"/>
    <w:rsid w:val="00732B3C"/>
    <w:rsid w:val="00745CE9"/>
    <w:rsid w:val="007701CE"/>
    <w:rsid w:val="007721B9"/>
    <w:rsid w:val="00774B95"/>
    <w:rsid w:val="00775F8D"/>
    <w:rsid w:val="00781345"/>
    <w:rsid w:val="007840BE"/>
    <w:rsid w:val="00793A75"/>
    <w:rsid w:val="00796A94"/>
    <w:rsid w:val="007A1A60"/>
    <w:rsid w:val="007B7545"/>
    <w:rsid w:val="007C05E1"/>
    <w:rsid w:val="007C6D3C"/>
    <w:rsid w:val="007C78E6"/>
    <w:rsid w:val="007D4058"/>
    <w:rsid w:val="007D4E33"/>
    <w:rsid w:val="00800C23"/>
    <w:rsid w:val="00814B1B"/>
    <w:rsid w:val="00817AEB"/>
    <w:rsid w:val="008226DD"/>
    <w:rsid w:val="00823BB8"/>
    <w:rsid w:val="008266C5"/>
    <w:rsid w:val="00826AE9"/>
    <w:rsid w:val="00827165"/>
    <w:rsid w:val="00830EF1"/>
    <w:rsid w:val="00842378"/>
    <w:rsid w:val="008453BA"/>
    <w:rsid w:val="00851029"/>
    <w:rsid w:val="0085239A"/>
    <w:rsid w:val="0085608B"/>
    <w:rsid w:val="00864BAA"/>
    <w:rsid w:val="00872A57"/>
    <w:rsid w:val="00883D65"/>
    <w:rsid w:val="00887F5C"/>
    <w:rsid w:val="008A2708"/>
    <w:rsid w:val="008B5DC2"/>
    <w:rsid w:val="008C44CE"/>
    <w:rsid w:val="008D17CC"/>
    <w:rsid w:val="008D3E39"/>
    <w:rsid w:val="008D5FCF"/>
    <w:rsid w:val="008E3A48"/>
    <w:rsid w:val="008E44F8"/>
    <w:rsid w:val="008E625B"/>
    <w:rsid w:val="008E6329"/>
    <w:rsid w:val="008F0DDC"/>
    <w:rsid w:val="008F0EC6"/>
    <w:rsid w:val="009023C1"/>
    <w:rsid w:val="00913906"/>
    <w:rsid w:val="0091733C"/>
    <w:rsid w:val="0092185D"/>
    <w:rsid w:val="00921CC9"/>
    <w:rsid w:val="0092625F"/>
    <w:rsid w:val="009303E1"/>
    <w:rsid w:val="00933410"/>
    <w:rsid w:val="00934CAB"/>
    <w:rsid w:val="00935B41"/>
    <w:rsid w:val="0093734D"/>
    <w:rsid w:val="009437F9"/>
    <w:rsid w:val="009461B8"/>
    <w:rsid w:val="00950FFA"/>
    <w:rsid w:val="00957E9E"/>
    <w:rsid w:val="00962392"/>
    <w:rsid w:val="00980761"/>
    <w:rsid w:val="009838F4"/>
    <w:rsid w:val="009841D7"/>
    <w:rsid w:val="00987E75"/>
    <w:rsid w:val="009A776D"/>
    <w:rsid w:val="009C1371"/>
    <w:rsid w:val="009C1F04"/>
    <w:rsid w:val="009C3377"/>
    <w:rsid w:val="009C7A2C"/>
    <w:rsid w:val="009D03D9"/>
    <w:rsid w:val="009E165D"/>
    <w:rsid w:val="009F1C71"/>
    <w:rsid w:val="009F2FC5"/>
    <w:rsid w:val="00A0120F"/>
    <w:rsid w:val="00A215AF"/>
    <w:rsid w:val="00A23D25"/>
    <w:rsid w:val="00A2710E"/>
    <w:rsid w:val="00A3378B"/>
    <w:rsid w:val="00A35659"/>
    <w:rsid w:val="00A37631"/>
    <w:rsid w:val="00A450C7"/>
    <w:rsid w:val="00A5299B"/>
    <w:rsid w:val="00A53FB1"/>
    <w:rsid w:val="00A609BB"/>
    <w:rsid w:val="00A61D4A"/>
    <w:rsid w:val="00A66E55"/>
    <w:rsid w:val="00A74962"/>
    <w:rsid w:val="00A807EE"/>
    <w:rsid w:val="00A822F0"/>
    <w:rsid w:val="00A92695"/>
    <w:rsid w:val="00AA25D9"/>
    <w:rsid w:val="00AA7ED5"/>
    <w:rsid w:val="00AB1640"/>
    <w:rsid w:val="00AC1567"/>
    <w:rsid w:val="00AD2442"/>
    <w:rsid w:val="00AD4FD5"/>
    <w:rsid w:val="00AE2E30"/>
    <w:rsid w:val="00AE3D80"/>
    <w:rsid w:val="00AE5DED"/>
    <w:rsid w:val="00AF0F2C"/>
    <w:rsid w:val="00AF5384"/>
    <w:rsid w:val="00B0305D"/>
    <w:rsid w:val="00B11C16"/>
    <w:rsid w:val="00B12113"/>
    <w:rsid w:val="00B13718"/>
    <w:rsid w:val="00B21E3E"/>
    <w:rsid w:val="00B25421"/>
    <w:rsid w:val="00B31E6A"/>
    <w:rsid w:val="00B32D92"/>
    <w:rsid w:val="00B36555"/>
    <w:rsid w:val="00B41B6E"/>
    <w:rsid w:val="00B43744"/>
    <w:rsid w:val="00B46721"/>
    <w:rsid w:val="00B5411A"/>
    <w:rsid w:val="00B54A4F"/>
    <w:rsid w:val="00B563FC"/>
    <w:rsid w:val="00B632C3"/>
    <w:rsid w:val="00B6363F"/>
    <w:rsid w:val="00B63D7A"/>
    <w:rsid w:val="00B6458B"/>
    <w:rsid w:val="00B70B2C"/>
    <w:rsid w:val="00B73321"/>
    <w:rsid w:val="00B74DFB"/>
    <w:rsid w:val="00B80E51"/>
    <w:rsid w:val="00B80E6D"/>
    <w:rsid w:val="00B86D7F"/>
    <w:rsid w:val="00B86E4E"/>
    <w:rsid w:val="00B91091"/>
    <w:rsid w:val="00B91E57"/>
    <w:rsid w:val="00B929DC"/>
    <w:rsid w:val="00BB3052"/>
    <w:rsid w:val="00BB510D"/>
    <w:rsid w:val="00BB572C"/>
    <w:rsid w:val="00BB745A"/>
    <w:rsid w:val="00BB7A96"/>
    <w:rsid w:val="00BC28AD"/>
    <w:rsid w:val="00BD08D5"/>
    <w:rsid w:val="00BD26E7"/>
    <w:rsid w:val="00BF14C7"/>
    <w:rsid w:val="00BF58C2"/>
    <w:rsid w:val="00BF678B"/>
    <w:rsid w:val="00C10D76"/>
    <w:rsid w:val="00C13F88"/>
    <w:rsid w:val="00C15226"/>
    <w:rsid w:val="00C15987"/>
    <w:rsid w:val="00C163CD"/>
    <w:rsid w:val="00C166E6"/>
    <w:rsid w:val="00C1714A"/>
    <w:rsid w:val="00C227ED"/>
    <w:rsid w:val="00C41B73"/>
    <w:rsid w:val="00C428B2"/>
    <w:rsid w:val="00C5054A"/>
    <w:rsid w:val="00C50C69"/>
    <w:rsid w:val="00C51718"/>
    <w:rsid w:val="00C522B4"/>
    <w:rsid w:val="00C56D83"/>
    <w:rsid w:val="00C70A6A"/>
    <w:rsid w:val="00C75745"/>
    <w:rsid w:val="00C75F4E"/>
    <w:rsid w:val="00C920B3"/>
    <w:rsid w:val="00C9254A"/>
    <w:rsid w:val="00C97C0D"/>
    <w:rsid w:val="00CA61F2"/>
    <w:rsid w:val="00CA7C6D"/>
    <w:rsid w:val="00CB3D6D"/>
    <w:rsid w:val="00CC0D68"/>
    <w:rsid w:val="00CC15F4"/>
    <w:rsid w:val="00CC6FFF"/>
    <w:rsid w:val="00CC7D1F"/>
    <w:rsid w:val="00CD00EA"/>
    <w:rsid w:val="00CD30B8"/>
    <w:rsid w:val="00CE2DDA"/>
    <w:rsid w:val="00CF00B8"/>
    <w:rsid w:val="00CF0C64"/>
    <w:rsid w:val="00CF4C57"/>
    <w:rsid w:val="00D004B4"/>
    <w:rsid w:val="00D01C11"/>
    <w:rsid w:val="00D027D6"/>
    <w:rsid w:val="00D03976"/>
    <w:rsid w:val="00D0535A"/>
    <w:rsid w:val="00D169AD"/>
    <w:rsid w:val="00D17A54"/>
    <w:rsid w:val="00D306C4"/>
    <w:rsid w:val="00D3458E"/>
    <w:rsid w:val="00D34CDF"/>
    <w:rsid w:val="00D3703E"/>
    <w:rsid w:val="00D43956"/>
    <w:rsid w:val="00D45D65"/>
    <w:rsid w:val="00D476C7"/>
    <w:rsid w:val="00D50DA9"/>
    <w:rsid w:val="00D5254C"/>
    <w:rsid w:val="00D559B3"/>
    <w:rsid w:val="00D5788E"/>
    <w:rsid w:val="00D6673C"/>
    <w:rsid w:val="00D747CC"/>
    <w:rsid w:val="00D74E78"/>
    <w:rsid w:val="00D75098"/>
    <w:rsid w:val="00D817B5"/>
    <w:rsid w:val="00D94C52"/>
    <w:rsid w:val="00DA3BBA"/>
    <w:rsid w:val="00DA6D73"/>
    <w:rsid w:val="00DB2FDA"/>
    <w:rsid w:val="00DC3474"/>
    <w:rsid w:val="00DD25FC"/>
    <w:rsid w:val="00DD7A8E"/>
    <w:rsid w:val="00DE113C"/>
    <w:rsid w:val="00DE3994"/>
    <w:rsid w:val="00DE45D5"/>
    <w:rsid w:val="00DE67DE"/>
    <w:rsid w:val="00E01186"/>
    <w:rsid w:val="00E021E4"/>
    <w:rsid w:val="00E02483"/>
    <w:rsid w:val="00E02C5B"/>
    <w:rsid w:val="00E0725B"/>
    <w:rsid w:val="00E10D96"/>
    <w:rsid w:val="00E2498A"/>
    <w:rsid w:val="00E31AE5"/>
    <w:rsid w:val="00E42B3B"/>
    <w:rsid w:val="00E4401F"/>
    <w:rsid w:val="00E522E3"/>
    <w:rsid w:val="00E56C69"/>
    <w:rsid w:val="00E64F90"/>
    <w:rsid w:val="00E66F4C"/>
    <w:rsid w:val="00E67260"/>
    <w:rsid w:val="00E80255"/>
    <w:rsid w:val="00E804F6"/>
    <w:rsid w:val="00E904DF"/>
    <w:rsid w:val="00E926CC"/>
    <w:rsid w:val="00E96EDA"/>
    <w:rsid w:val="00EA295A"/>
    <w:rsid w:val="00EA305E"/>
    <w:rsid w:val="00EA3341"/>
    <w:rsid w:val="00EB0886"/>
    <w:rsid w:val="00EC0922"/>
    <w:rsid w:val="00ED79FA"/>
    <w:rsid w:val="00EE6019"/>
    <w:rsid w:val="00EE7C00"/>
    <w:rsid w:val="00EF30D8"/>
    <w:rsid w:val="00EF38CC"/>
    <w:rsid w:val="00EF6108"/>
    <w:rsid w:val="00EF6F38"/>
    <w:rsid w:val="00F134A5"/>
    <w:rsid w:val="00F1598F"/>
    <w:rsid w:val="00F24B10"/>
    <w:rsid w:val="00F279DF"/>
    <w:rsid w:val="00F41913"/>
    <w:rsid w:val="00F55140"/>
    <w:rsid w:val="00F5599A"/>
    <w:rsid w:val="00F60416"/>
    <w:rsid w:val="00F60C3B"/>
    <w:rsid w:val="00F80273"/>
    <w:rsid w:val="00F92A5E"/>
    <w:rsid w:val="00F93270"/>
    <w:rsid w:val="00FA71CA"/>
    <w:rsid w:val="00FA7F27"/>
    <w:rsid w:val="00FB077E"/>
    <w:rsid w:val="00FB4663"/>
    <w:rsid w:val="00FB7DE1"/>
    <w:rsid w:val="00FC108B"/>
    <w:rsid w:val="00FC2A4C"/>
    <w:rsid w:val="00FD1FE1"/>
    <w:rsid w:val="00FE3101"/>
    <w:rsid w:val="00FE47F1"/>
    <w:rsid w:val="00FE4B25"/>
    <w:rsid w:val="00FE6891"/>
    <w:rsid w:val="00FE6E25"/>
    <w:rsid w:val="00FF1B08"/>
    <w:rsid w:val="00FF2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95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6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Pbody">
    <w:name w:val="P: body"/>
    <w:qFormat/>
    <w:rsid w:val="0052162B"/>
    <w:rPr>
      <w:rFonts w:eastAsia="MS Mincho"/>
      <w:sz w:val="22"/>
      <w:szCs w:val="22"/>
      <w:lang w:eastAsia="en-US"/>
    </w:rPr>
  </w:style>
  <w:style w:type="paragraph" w:customStyle="1" w:styleId="Hangingindent">
    <w:name w:val="Hanging indent"/>
    <w:basedOn w:val="Normal"/>
    <w:qFormat/>
    <w:rsid w:val="00826AE9"/>
    <w:pPr>
      <w:ind w:left="340" w:hanging="340"/>
    </w:pPr>
    <w:rPr>
      <w:rFonts w:eastAsia="Calibri"/>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6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Pbody">
    <w:name w:val="P: body"/>
    <w:qFormat/>
    <w:rsid w:val="0052162B"/>
    <w:rPr>
      <w:rFonts w:eastAsia="MS Mincho"/>
      <w:sz w:val="22"/>
      <w:szCs w:val="22"/>
      <w:lang w:eastAsia="en-US"/>
    </w:rPr>
  </w:style>
  <w:style w:type="paragraph" w:customStyle="1" w:styleId="Hangingindent">
    <w:name w:val="Hanging indent"/>
    <w:basedOn w:val="Normal"/>
    <w:qFormat/>
    <w:rsid w:val="00826AE9"/>
    <w:pPr>
      <w:ind w:left="340" w:hanging="340"/>
    </w:pPr>
    <w:rPr>
      <w:rFonts w:eastAsia="Calibri"/>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oleObject" Target="embeddings/oleObject4.bin"/><Relationship Id="rId42" Type="http://schemas.openxmlformats.org/officeDocument/2006/relationships/image" Target="media/image21.jpeg"/><Relationship Id="rId47" Type="http://schemas.openxmlformats.org/officeDocument/2006/relationships/oleObject" Target="embeddings/oleObject10.bin"/><Relationship Id="rId63" Type="http://schemas.openxmlformats.org/officeDocument/2006/relationships/image" Target="media/image33.wmf"/><Relationship Id="rId68" Type="http://schemas.openxmlformats.org/officeDocument/2006/relationships/oleObject" Target="embeddings/oleObject20.bin"/><Relationship Id="rId84" Type="http://schemas.openxmlformats.org/officeDocument/2006/relationships/oleObject" Target="embeddings/oleObject28.bin"/><Relationship Id="rId89" Type="http://schemas.openxmlformats.org/officeDocument/2006/relationships/image" Target="media/image47.wmf"/><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9" Type="http://schemas.microsoft.com/office/2007/relationships/hdphoto" Target="media/hdphoto3.wdp"/><Relationship Id="rId107" Type="http://schemas.openxmlformats.org/officeDocument/2006/relationships/image" Target="media/image56.jpeg"/><Relationship Id="rId11" Type="http://schemas.openxmlformats.org/officeDocument/2006/relationships/image" Target="media/image3.jpeg"/><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wmf"/><Relationship Id="rId45" Type="http://schemas.openxmlformats.org/officeDocument/2006/relationships/image" Target="media/image23.jpeg"/><Relationship Id="rId53" Type="http://schemas.openxmlformats.org/officeDocument/2006/relationships/image" Target="media/image28.wmf"/><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oleObject" Target="embeddings/oleObject23.bin"/><Relationship Id="rId79" Type="http://schemas.openxmlformats.org/officeDocument/2006/relationships/image" Target="media/image41.wmf"/><Relationship Id="rId87" Type="http://schemas.openxmlformats.org/officeDocument/2006/relationships/image" Target="media/image45.jpeg"/><Relationship Id="rId102" Type="http://schemas.openxmlformats.org/officeDocument/2006/relationships/oleObject" Target="embeddings/oleObject35.bin"/><Relationship Id="rId110"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oleObject" Target="embeddings/oleObject27.bin"/><Relationship Id="rId90" Type="http://schemas.openxmlformats.org/officeDocument/2006/relationships/oleObject" Target="embeddings/oleObject30.bin"/><Relationship Id="rId95" Type="http://schemas.openxmlformats.org/officeDocument/2006/relationships/image" Target="media/image50.wmf"/><Relationship Id="rId19" Type="http://schemas.openxmlformats.org/officeDocument/2006/relationships/image" Target="media/image8.jpeg"/><Relationship Id="rId14" Type="http://schemas.openxmlformats.org/officeDocument/2006/relationships/oleObject" Target="embeddings/oleObject1.bin"/><Relationship Id="rId22" Type="http://schemas.openxmlformats.org/officeDocument/2006/relationships/image" Target="media/image10.png"/><Relationship Id="rId27" Type="http://schemas.microsoft.com/office/2007/relationships/hdphoto" Target="media/hdphoto2.wdp"/><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2.wmf"/><Relationship Id="rId48" Type="http://schemas.openxmlformats.org/officeDocument/2006/relationships/image" Target="media/image25.jpeg"/><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36.wmf"/><Relationship Id="rId77" Type="http://schemas.openxmlformats.org/officeDocument/2006/relationships/image" Target="media/image40.wmf"/><Relationship Id="rId100" Type="http://schemas.openxmlformats.org/officeDocument/2006/relationships/oleObject" Target="embeddings/oleObject34.bin"/><Relationship Id="rId105" Type="http://schemas.openxmlformats.org/officeDocument/2006/relationships/image" Target="media/image55.wmf"/><Relationship Id="rId8" Type="http://schemas.openxmlformats.org/officeDocument/2006/relationships/endnotes" Target="endnotes.xml"/><Relationship Id="rId51" Type="http://schemas.openxmlformats.org/officeDocument/2006/relationships/image" Target="media/image27.wmf"/><Relationship Id="rId72" Type="http://schemas.openxmlformats.org/officeDocument/2006/relationships/oleObject" Target="embeddings/oleObject22.bin"/><Relationship Id="rId80" Type="http://schemas.openxmlformats.org/officeDocument/2006/relationships/oleObject" Target="embeddings/oleObject26.bin"/><Relationship Id="rId85" Type="http://schemas.openxmlformats.org/officeDocument/2006/relationships/image" Target="media/image44.wmf"/><Relationship Id="rId93" Type="http://schemas.openxmlformats.org/officeDocument/2006/relationships/image" Target="media/image49.png"/><Relationship Id="rId98"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7.wmf"/><Relationship Id="rId25" Type="http://schemas.openxmlformats.org/officeDocument/2006/relationships/oleObject" Target="embeddings/oleObject5.bin"/><Relationship Id="rId33" Type="http://schemas.microsoft.com/office/2007/relationships/hdphoto" Target="media/hdphoto4.wdp"/><Relationship Id="rId38" Type="http://schemas.microsoft.com/office/2007/relationships/hdphoto" Target="media/hdphoto5.wdp"/><Relationship Id="rId46" Type="http://schemas.openxmlformats.org/officeDocument/2006/relationships/image" Target="media/image24.wmf"/><Relationship Id="rId59" Type="http://schemas.openxmlformats.org/officeDocument/2006/relationships/image" Target="media/image31.wmf"/><Relationship Id="rId67" Type="http://schemas.openxmlformats.org/officeDocument/2006/relationships/image" Target="media/image35.wmf"/><Relationship Id="rId103" Type="http://schemas.openxmlformats.org/officeDocument/2006/relationships/image" Target="media/image54.wmf"/><Relationship Id="rId108" Type="http://schemas.openxmlformats.org/officeDocument/2006/relationships/image" Target="media/image57.jpeg"/><Relationship Id="rId20" Type="http://schemas.openxmlformats.org/officeDocument/2006/relationships/image" Target="media/image9.wmf"/><Relationship Id="rId41" Type="http://schemas.openxmlformats.org/officeDocument/2006/relationships/oleObject" Target="embeddings/oleObject8.bin"/><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oleObject" Target="embeddings/oleObject21.bin"/><Relationship Id="rId75" Type="http://schemas.openxmlformats.org/officeDocument/2006/relationships/image" Target="media/image39.wmf"/><Relationship Id="rId83" Type="http://schemas.openxmlformats.org/officeDocument/2006/relationships/image" Target="media/image43.wmf"/><Relationship Id="rId88" Type="http://schemas.openxmlformats.org/officeDocument/2006/relationships/image" Target="media/image46.jpeg"/><Relationship Id="rId91" Type="http://schemas.openxmlformats.org/officeDocument/2006/relationships/image" Target="media/image48.wmf"/><Relationship Id="rId96" Type="http://schemas.openxmlformats.org/officeDocument/2006/relationships/oleObject" Target="embeddings/oleObject32.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microsoft.com/office/2007/relationships/hdphoto" Target="media/hdphoto1.wdp"/><Relationship Id="rId28" Type="http://schemas.openxmlformats.org/officeDocument/2006/relationships/image" Target="media/image13.png"/><Relationship Id="rId36" Type="http://schemas.openxmlformats.org/officeDocument/2006/relationships/oleObject" Target="embeddings/oleObject7.bin"/><Relationship Id="rId49" Type="http://schemas.openxmlformats.org/officeDocument/2006/relationships/image" Target="media/image26.wmf"/><Relationship Id="rId57" Type="http://schemas.openxmlformats.org/officeDocument/2006/relationships/image" Target="media/image30.wmf"/><Relationship Id="rId106" Type="http://schemas.openxmlformats.org/officeDocument/2006/relationships/oleObject" Target="embeddings/oleObject37.bin"/><Relationship Id="rId10" Type="http://schemas.openxmlformats.org/officeDocument/2006/relationships/image" Target="media/image2.jpeg"/><Relationship Id="rId31" Type="http://schemas.openxmlformats.org/officeDocument/2006/relationships/oleObject" Target="embeddings/oleObject6.bin"/><Relationship Id="rId44" Type="http://schemas.openxmlformats.org/officeDocument/2006/relationships/oleObject" Target="embeddings/oleObject9.bin"/><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34.wmf"/><Relationship Id="rId73" Type="http://schemas.openxmlformats.org/officeDocument/2006/relationships/image" Target="media/image38.png"/><Relationship Id="rId78" Type="http://schemas.openxmlformats.org/officeDocument/2006/relationships/oleObject" Target="embeddings/oleObject25.bin"/><Relationship Id="rId81" Type="http://schemas.openxmlformats.org/officeDocument/2006/relationships/image" Target="media/image42.wmf"/><Relationship Id="rId86" Type="http://schemas.openxmlformats.org/officeDocument/2006/relationships/oleObject" Target="embeddings/oleObject29.bin"/><Relationship Id="rId94" Type="http://schemas.microsoft.com/office/2007/relationships/hdphoto" Target="media/hdphoto6.wdp"/><Relationship Id="rId99" Type="http://schemas.openxmlformats.org/officeDocument/2006/relationships/image" Target="media/image52.png"/><Relationship Id="rId101" Type="http://schemas.openxmlformats.org/officeDocument/2006/relationships/image" Target="media/image53.wmf"/><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9.jpeg"/><Relationship Id="rId109" Type="http://schemas.openxmlformats.org/officeDocument/2006/relationships/header" Target="header1.xml"/><Relationship Id="rId34" Type="http://schemas.openxmlformats.org/officeDocument/2006/relationships/image" Target="media/image16.jpeg"/><Relationship Id="rId50" Type="http://schemas.openxmlformats.org/officeDocument/2006/relationships/oleObject" Target="embeddings/oleObject11.bin"/><Relationship Id="rId55" Type="http://schemas.openxmlformats.org/officeDocument/2006/relationships/image" Target="media/image29.wmf"/><Relationship Id="rId76" Type="http://schemas.openxmlformats.org/officeDocument/2006/relationships/oleObject" Target="embeddings/oleObject24.bin"/><Relationship Id="rId97" Type="http://schemas.openxmlformats.org/officeDocument/2006/relationships/image" Target="media/image51.wmf"/><Relationship Id="rId104" Type="http://schemas.openxmlformats.org/officeDocument/2006/relationships/oleObject" Target="embeddings/oleObject36.bin"/><Relationship Id="rId7" Type="http://schemas.openxmlformats.org/officeDocument/2006/relationships/footnotes" Target="footnotes.xml"/><Relationship Id="rId71" Type="http://schemas.openxmlformats.org/officeDocument/2006/relationships/image" Target="media/image37.png"/><Relationship Id="rId92" Type="http://schemas.openxmlformats.org/officeDocument/2006/relationships/oleObject" Target="embeddings/oleObject3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6A9A7-6281-473A-8CF2-9917308B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129</TotalTime>
  <Pages>10</Pages>
  <Words>1343</Words>
  <Characters>5013</Characters>
  <Application>Microsoft Office Word</Application>
  <DocSecurity>0</DocSecurity>
  <Lines>334</Lines>
  <Paragraphs>317</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12</cp:revision>
  <cp:lastPrinted>2016-07-15T04:27:00Z</cp:lastPrinted>
  <dcterms:created xsi:type="dcterms:W3CDTF">2016-09-10T23:35:00Z</dcterms:created>
  <dcterms:modified xsi:type="dcterms:W3CDTF">2016-10-11T23:08:00Z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