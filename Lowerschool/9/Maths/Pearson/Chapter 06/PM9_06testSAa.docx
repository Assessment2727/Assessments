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D39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899"/>
        <w:gridCol w:w="902"/>
        <w:gridCol w:w="899"/>
        <w:gridCol w:w="897"/>
        <w:gridCol w:w="899"/>
        <w:gridCol w:w="901"/>
        <w:gridCol w:w="899"/>
        <w:gridCol w:w="898"/>
      </w:tblGrid>
      <w:tr w:rsidR="00065230" w14:paraId="13E73058" w14:textId="6E35B5A7" w:rsidTr="002760FA">
        <w:tc>
          <w:tcPr>
            <w:tcW w:w="1126" w:type="dxa"/>
          </w:tcPr>
          <w:p w14:paraId="7A0DF6C2" w14:textId="77777777" w:rsidR="00065230" w:rsidRDefault="00065230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99" w:type="dxa"/>
          </w:tcPr>
          <w:p w14:paraId="04C06572" w14:textId="77777777" w:rsidR="00065230" w:rsidRDefault="00065230" w:rsidP="00CC6FFF">
            <w:pPr>
              <w:pStyle w:val="Ptabletext"/>
            </w:pPr>
            <w:r>
              <w:t>1</w:t>
            </w:r>
          </w:p>
        </w:tc>
        <w:tc>
          <w:tcPr>
            <w:tcW w:w="902" w:type="dxa"/>
          </w:tcPr>
          <w:p w14:paraId="6400685B" w14:textId="77777777" w:rsidR="00065230" w:rsidRDefault="00065230" w:rsidP="00CC6FFF">
            <w:pPr>
              <w:pStyle w:val="Ptabletext"/>
            </w:pPr>
            <w:r>
              <w:t>2</w:t>
            </w:r>
          </w:p>
        </w:tc>
        <w:tc>
          <w:tcPr>
            <w:tcW w:w="899" w:type="dxa"/>
          </w:tcPr>
          <w:p w14:paraId="7EB04FC2" w14:textId="77777777" w:rsidR="00065230" w:rsidRDefault="00065230" w:rsidP="00CC6FFF">
            <w:pPr>
              <w:pStyle w:val="Ptabletext"/>
            </w:pPr>
            <w:r>
              <w:t>3</w:t>
            </w:r>
          </w:p>
        </w:tc>
        <w:tc>
          <w:tcPr>
            <w:tcW w:w="897" w:type="dxa"/>
          </w:tcPr>
          <w:p w14:paraId="4CF0CA79" w14:textId="77777777" w:rsidR="00065230" w:rsidRDefault="00065230" w:rsidP="00CC6FFF">
            <w:pPr>
              <w:pStyle w:val="Ptabletext"/>
            </w:pPr>
            <w:r>
              <w:t>4</w:t>
            </w:r>
          </w:p>
        </w:tc>
        <w:tc>
          <w:tcPr>
            <w:tcW w:w="899" w:type="dxa"/>
          </w:tcPr>
          <w:p w14:paraId="4C946DAE" w14:textId="77777777" w:rsidR="00065230" w:rsidRDefault="00065230" w:rsidP="00CC6FFF">
            <w:pPr>
              <w:pStyle w:val="Ptabletext"/>
            </w:pPr>
            <w:r>
              <w:t>5</w:t>
            </w:r>
          </w:p>
        </w:tc>
        <w:tc>
          <w:tcPr>
            <w:tcW w:w="901" w:type="dxa"/>
          </w:tcPr>
          <w:p w14:paraId="7540915C" w14:textId="77777777" w:rsidR="00065230" w:rsidRDefault="00065230" w:rsidP="00CC6FFF">
            <w:pPr>
              <w:pStyle w:val="Ptabletext"/>
            </w:pPr>
            <w:r>
              <w:t>6</w:t>
            </w:r>
          </w:p>
        </w:tc>
        <w:tc>
          <w:tcPr>
            <w:tcW w:w="899" w:type="dxa"/>
          </w:tcPr>
          <w:p w14:paraId="49157EDE" w14:textId="77777777" w:rsidR="00065230" w:rsidRDefault="00065230" w:rsidP="00CC6FFF">
            <w:pPr>
              <w:pStyle w:val="Ptabletext"/>
            </w:pPr>
            <w:r>
              <w:t>7</w:t>
            </w:r>
          </w:p>
        </w:tc>
        <w:tc>
          <w:tcPr>
            <w:tcW w:w="898" w:type="dxa"/>
          </w:tcPr>
          <w:p w14:paraId="58B0DBA5" w14:textId="77777777" w:rsidR="00065230" w:rsidRDefault="00065230" w:rsidP="00CC6FFF">
            <w:pPr>
              <w:pStyle w:val="Ptabletext"/>
            </w:pPr>
            <w:r>
              <w:t>8</w:t>
            </w:r>
          </w:p>
        </w:tc>
      </w:tr>
      <w:tr w:rsidR="00065230" w14:paraId="3D971522" w14:textId="53758CCD" w:rsidTr="002760FA">
        <w:tc>
          <w:tcPr>
            <w:tcW w:w="1126" w:type="dxa"/>
          </w:tcPr>
          <w:p w14:paraId="27366CEC" w14:textId="77777777" w:rsidR="00065230" w:rsidRDefault="00065230" w:rsidP="00CC6FFF">
            <w:pPr>
              <w:pStyle w:val="Pquestionheadingmc1stafterhead"/>
            </w:pPr>
            <w:r>
              <w:t>Answer</w:t>
            </w:r>
          </w:p>
        </w:tc>
        <w:tc>
          <w:tcPr>
            <w:tcW w:w="899" w:type="dxa"/>
          </w:tcPr>
          <w:p w14:paraId="6DFD621D" w14:textId="0B979491" w:rsidR="00065230" w:rsidRDefault="00065230" w:rsidP="00CC6FFF">
            <w:pPr>
              <w:pStyle w:val="Ptabletext"/>
            </w:pPr>
            <w:r>
              <w:t>D</w:t>
            </w:r>
          </w:p>
        </w:tc>
        <w:tc>
          <w:tcPr>
            <w:tcW w:w="902" w:type="dxa"/>
          </w:tcPr>
          <w:p w14:paraId="2CA9DE35" w14:textId="009D3A71" w:rsidR="00065230" w:rsidRDefault="00065230" w:rsidP="00CC6FFF">
            <w:pPr>
              <w:pStyle w:val="Ptabletext"/>
            </w:pPr>
            <w:r>
              <w:t>A</w:t>
            </w:r>
          </w:p>
        </w:tc>
        <w:tc>
          <w:tcPr>
            <w:tcW w:w="899" w:type="dxa"/>
          </w:tcPr>
          <w:p w14:paraId="0BBE71D9" w14:textId="5D217B77" w:rsidR="00065230" w:rsidRDefault="00065230" w:rsidP="00CC6FFF">
            <w:pPr>
              <w:pStyle w:val="Ptabletext"/>
            </w:pPr>
            <w:r>
              <w:t>A</w:t>
            </w:r>
          </w:p>
        </w:tc>
        <w:tc>
          <w:tcPr>
            <w:tcW w:w="897" w:type="dxa"/>
          </w:tcPr>
          <w:p w14:paraId="24223619" w14:textId="1E9B31F9" w:rsidR="00065230" w:rsidRDefault="00065230" w:rsidP="00CC6FFF">
            <w:pPr>
              <w:pStyle w:val="Ptabletext"/>
            </w:pPr>
            <w:r>
              <w:t>A</w:t>
            </w:r>
          </w:p>
        </w:tc>
        <w:tc>
          <w:tcPr>
            <w:tcW w:w="899" w:type="dxa"/>
          </w:tcPr>
          <w:p w14:paraId="4F8233A0" w14:textId="46D8C57F" w:rsidR="00065230" w:rsidRDefault="00065230" w:rsidP="00CC6FFF">
            <w:pPr>
              <w:pStyle w:val="Ptabletext"/>
            </w:pPr>
            <w:r>
              <w:t>C</w:t>
            </w:r>
          </w:p>
        </w:tc>
        <w:tc>
          <w:tcPr>
            <w:tcW w:w="901" w:type="dxa"/>
          </w:tcPr>
          <w:p w14:paraId="51035319" w14:textId="536C6E0A" w:rsidR="00065230" w:rsidRDefault="00065230" w:rsidP="00CC6FFF">
            <w:pPr>
              <w:pStyle w:val="Ptabletext"/>
            </w:pPr>
            <w:r>
              <w:t>B</w:t>
            </w:r>
          </w:p>
        </w:tc>
        <w:tc>
          <w:tcPr>
            <w:tcW w:w="899" w:type="dxa"/>
          </w:tcPr>
          <w:p w14:paraId="0797B4FC" w14:textId="2F230F4C" w:rsidR="00065230" w:rsidRDefault="00065230" w:rsidP="00CC6FFF">
            <w:pPr>
              <w:pStyle w:val="Ptabletext"/>
            </w:pPr>
            <w:r>
              <w:t>A</w:t>
            </w:r>
          </w:p>
        </w:tc>
        <w:tc>
          <w:tcPr>
            <w:tcW w:w="898" w:type="dxa"/>
          </w:tcPr>
          <w:p w14:paraId="6206E549" w14:textId="1CE56A62" w:rsidR="00065230" w:rsidRDefault="00065230" w:rsidP="00CC6FFF">
            <w:pPr>
              <w:pStyle w:val="Ptabletext"/>
            </w:pPr>
            <w:r>
              <w:t>D</w:t>
            </w:r>
          </w:p>
        </w:tc>
      </w:tr>
    </w:tbl>
    <w:p w14:paraId="68129D9A" w14:textId="77777777" w:rsidR="00CC6FFF" w:rsidRDefault="00CC6FFF" w:rsidP="00CC6FFF">
      <w:pPr>
        <w:pStyle w:val="Ptabletext"/>
      </w:pPr>
    </w:p>
    <w:p w14:paraId="2D351E7F" w14:textId="55F93ACD" w:rsidR="00EF38CC" w:rsidRDefault="002760FA" w:rsidP="00B80E6D">
      <w:pPr>
        <w:pStyle w:val="Pquestionheadingmc1stafterhead"/>
      </w:pPr>
      <w:r>
        <w:t>Question 1</w:t>
      </w:r>
      <w:r>
        <w:tab/>
      </w:r>
      <w:r w:rsidR="00FF285B">
        <w:t>[6.</w:t>
      </w:r>
      <w:r w:rsidR="00E5206D">
        <w:t>1</w:t>
      </w:r>
      <w:r w:rsidR="00EF38CC">
        <w:t>]</w:t>
      </w:r>
    </w:p>
    <w:p w14:paraId="2F33F8A9" w14:textId="40D14729" w:rsidR="00FF285B" w:rsidRPr="00E32F4A" w:rsidRDefault="00065230" w:rsidP="00FF285B">
      <w:pPr>
        <w:rPr>
          <w:rFonts w:ascii="Calibri" w:hAnsi="Calibri"/>
          <w:i/>
        </w:rPr>
      </w:pPr>
      <w:r>
        <w:rPr>
          <w:rFonts w:ascii="Calibri" w:hAnsi="Calibri"/>
          <w:b/>
        </w:rPr>
        <w:t>D</w:t>
      </w:r>
    </w:p>
    <w:p w14:paraId="77D729E2" w14:textId="1548316C" w:rsidR="00FF285B" w:rsidRDefault="00065230" w:rsidP="00065230">
      <w:pPr>
        <w:pStyle w:val="Pquestiontextmainstem"/>
        <w:rPr>
          <w:rFonts w:eastAsia="MS Mincho"/>
        </w:rPr>
      </w:pPr>
      <w:r>
        <w:rPr>
          <w:rFonts w:eastAsia="MS Mincho"/>
        </w:rPr>
        <w:t>60</w:t>
      </w:r>
      <w:r>
        <w:rPr>
          <w:rFonts w:eastAsia="MS Mincho"/>
        </w:rPr>
        <w:sym w:font="Symbol" w:char="F0B0"/>
      </w:r>
      <w:r>
        <w:rPr>
          <w:rFonts w:eastAsia="MS Mincho"/>
        </w:rPr>
        <w:t>, 35</w:t>
      </w:r>
      <w:r>
        <w:rPr>
          <w:rFonts w:eastAsia="MS Mincho"/>
        </w:rPr>
        <w:sym w:font="Symbol" w:char="F0B0"/>
      </w:r>
    </w:p>
    <w:p w14:paraId="4D13A124" w14:textId="1664894D" w:rsidR="00065230" w:rsidRDefault="00065230" w:rsidP="00065230">
      <w:pPr>
        <w:pStyle w:val="Pquestiontextmainstem"/>
        <w:rPr>
          <w:rFonts w:eastAsia="MS Mincho"/>
        </w:rPr>
      </w:pPr>
      <w:r>
        <w:rPr>
          <w:rFonts w:eastAsia="MS Mincho"/>
        </w:rPr>
        <w:t xml:space="preserve">Corresponding angles means that they are equal. </w:t>
      </w:r>
    </w:p>
    <w:p w14:paraId="0519C7AF" w14:textId="77777777" w:rsidR="00065230" w:rsidRDefault="00065230" w:rsidP="00065230">
      <w:pPr>
        <w:pStyle w:val="Pquestiontextmainstem"/>
        <w:rPr>
          <w:rFonts w:eastAsia="MS Mincho"/>
        </w:rPr>
      </w:pPr>
      <w:r>
        <w:rPr>
          <w:rFonts w:eastAsia="MS Mincho"/>
          <w:i/>
        </w:rPr>
        <w:t xml:space="preserve">s </w:t>
      </w:r>
      <w:r>
        <w:rPr>
          <w:rFonts w:eastAsia="MS Mincho"/>
        </w:rPr>
        <w:t>+ 20 = 80</w:t>
      </w:r>
    </w:p>
    <w:p w14:paraId="490E43BD" w14:textId="77777777" w:rsidR="00065230" w:rsidRDefault="00065230" w:rsidP="00065230">
      <w:pPr>
        <w:pStyle w:val="Pquestiontextmainstem"/>
        <w:rPr>
          <w:rFonts w:eastAsia="MS Mincho"/>
        </w:rPr>
      </w:pPr>
      <w:r>
        <w:rPr>
          <w:rFonts w:eastAsia="MS Mincho"/>
          <w:i/>
        </w:rPr>
        <w:t xml:space="preserve">s = </w:t>
      </w:r>
      <w:r>
        <w:rPr>
          <w:rFonts w:eastAsia="MS Mincho"/>
        </w:rPr>
        <w:t xml:space="preserve">80 – 20 </w:t>
      </w:r>
    </w:p>
    <w:p w14:paraId="43498838" w14:textId="4E7DF141" w:rsidR="00065230" w:rsidRDefault="00065230" w:rsidP="00065230">
      <w:pPr>
        <w:pStyle w:val="Pquestiontextmainstem"/>
      </w:pPr>
      <w:r>
        <w:rPr>
          <w:rFonts w:eastAsia="MS Mincho"/>
          <w:i/>
        </w:rPr>
        <w:t xml:space="preserve">s </w:t>
      </w:r>
      <w:r>
        <w:rPr>
          <w:rFonts w:eastAsia="MS Mincho"/>
        </w:rPr>
        <w:t>= 60</w:t>
      </w:r>
      <w:r>
        <w:rPr>
          <w:rFonts w:eastAsia="MS Mincho"/>
        </w:rPr>
        <w:sym w:font="Symbol" w:char="F0B0"/>
      </w:r>
    </w:p>
    <w:p w14:paraId="30765B7D" w14:textId="082F372E" w:rsidR="00065230" w:rsidRDefault="00065230" w:rsidP="00065230">
      <w:pPr>
        <w:pStyle w:val="Pquestiontextmainstem"/>
        <w:rPr>
          <w:rFonts w:eastAsia="MS Mincho"/>
        </w:rPr>
      </w:pPr>
      <w:r>
        <w:rPr>
          <w:rFonts w:eastAsia="MS Mincho"/>
        </w:rPr>
        <w:t>Alternate angles means that they are equal or same.</w:t>
      </w:r>
    </w:p>
    <w:p w14:paraId="47A089E0" w14:textId="77777777" w:rsidR="00065230" w:rsidRDefault="00065230" w:rsidP="00065230">
      <w:pPr>
        <w:pStyle w:val="Pquestiontextmainstem"/>
        <w:rPr>
          <w:rFonts w:eastAsia="MS Mincho"/>
        </w:rPr>
      </w:pPr>
      <w:r>
        <w:rPr>
          <w:rFonts w:eastAsia="MS Mincho"/>
        </w:rPr>
        <w:t>2</w:t>
      </w:r>
      <w:r w:rsidRPr="001A2A71">
        <w:rPr>
          <w:rFonts w:eastAsia="MS Mincho"/>
          <w:i/>
        </w:rPr>
        <w:t xml:space="preserve">t </w:t>
      </w:r>
      <w:r>
        <w:rPr>
          <w:rFonts w:eastAsia="MS Mincho"/>
        </w:rPr>
        <w:t>+ 10 = 80</w:t>
      </w:r>
    </w:p>
    <w:p w14:paraId="74D62A71" w14:textId="77777777" w:rsidR="00065230" w:rsidRDefault="00065230" w:rsidP="00065230">
      <w:pPr>
        <w:pStyle w:val="Pquestiontextmainstem"/>
        <w:rPr>
          <w:rFonts w:eastAsia="MS Mincho"/>
        </w:rPr>
      </w:pPr>
      <w:r>
        <w:rPr>
          <w:rFonts w:eastAsia="MS Mincho"/>
        </w:rPr>
        <w:t>2</w:t>
      </w:r>
      <w:r w:rsidRPr="001A2A71">
        <w:rPr>
          <w:rFonts w:eastAsia="MS Mincho"/>
          <w:i/>
        </w:rPr>
        <w:t>t</w:t>
      </w:r>
      <w:r>
        <w:rPr>
          <w:rFonts w:eastAsia="MS Mincho"/>
        </w:rPr>
        <w:t xml:space="preserve"> = 80 – 10 </w:t>
      </w:r>
    </w:p>
    <w:p w14:paraId="20E760A1" w14:textId="5727299C" w:rsidR="00065230" w:rsidRPr="00E32F4A" w:rsidRDefault="00065230" w:rsidP="00065230">
      <w:pPr>
        <w:pStyle w:val="Pquestiontextmainstem"/>
        <w:rPr>
          <w:rFonts w:ascii="Calibri" w:hAnsi="Calibri"/>
        </w:rPr>
      </w:pPr>
      <w:r w:rsidRPr="00975B12">
        <w:rPr>
          <w:rFonts w:eastAsia="MS Mincho"/>
          <w:position w:val="-40"/>
        </w:rPr>
        <w:object w:dxaOrig="820" w:dyaOrig="920" w14:anchorId="65CB8E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5pt;height:46.2pt" o:ole="">
            <v:imagedata r:id="rId9" o:title=""/>
          </v:shape>
          <o:OLEObject Type="Embed" ProgID="Equation.3" ShapeID="_x0000_i1025" DrawAspect="Content" ObjectID="_1537773557" r:id="rId10"/>
        </w:object>
      </w:r>
    </w:p>
    <w:p w14:paraId="40AC20FE" w14:textId="0B82A326" w:rsidR="001B433F" w:rsidRPr="005F6DAE" w:rsidRDefault="001B433F" w:rsidP="001B433F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 xml:space="preserve">Question </w:t>
      </w:r>
      <w:r w:rsidR="00EF38CC" w:rsidRPr="005F6DAE">
        <w:rPr>
          <w:rFonts w:ascii="Calibri" w:hAnsi="Calibri"/>
        </w:rPr>
        <w:t>2</w:t>
      </w:r>
      <w:r w:rsidR="002760FA" w:rsidRPr="005F6DAE">
        <w:rPr>
          <w:rFonts w:ascii="Calibri" w:hAnsi="Calibri"/>
        </w:rPr>
        <w:tab/>
      </w:r>
      <w:r w:rsidR="00FF285B">
        <w:rPr>
          <w:rFonts w:ascii="Calibri" w:hAnsi="Calibri"/>
        </w:rPr>
        <w:t>[</w:t>
      </w:r>
      <w:r w:rsidR="00E5206D">
        <w:rPr>
          <w:rFonts w:ascii="Calibri" w:hAnsi="Calibri"/>
        </w:rPr>
        <w:t>6.1</w:t>
      </w:r>
      <w:r w:rsidRPr="005F6DAE">
        <w:rPr>
          <w:rFonts w:ascii="Calibri" w:hAnsi="Calibri"/>
        </w:rPr>
        <w:t>]</w:t>
      </w:r>
    </w:p>
    <w:p w14:paraId="654DF7F3" w14:textId="4AD62A8D" w:rsidR="00FF285B" w:rsidRPr="00E32F4A" w:rsidRDefault="00065230" w:rsidP="00FF285B">
      <w:pPr>
        <w:rPr>
          <w:rFonts w:ascii="Calibri" w:hAnsi="Calibri"/>
        </w:rPr>
      </w:pPr>
      <w:r>
        <w:rPr>
          <w:rFonts w:ascii="Calibri" w:hAnsi="Calibri"/>
          <w:b/>
        </w:rPr>
        <w:t>A</w:t>
      </w:r>
    </w:p>
    <w:p w14:paraId="27CAA779" w14:textId="2636BD23" w:rsidR="00065230" w:rsidRDefault="00065230" w:rsidP="00065230">
      <w:pPr>
        <w:pStyle w:val="Pquestiontextmainstem"/>
      </w:pPr>
      <w:r>
        <w:t>The sum of interior angles in a triangle add to 180</w:t>
      </w:r>
      <w:r>
        <w:rPr>
          <w:rFonts w:eastAsia="MS Mincho"/>
        </w:rPr>
        <w:sym w:font="Symbol" w:char="F0B0"/>
      </w:r>
      <w:r>
        <w:t>.</w:t>
      </w:r>
    </w:p>
    <w:p w14:paraId="2487A693" w14:textId="0D15FE48" w:rsidR="00065230" w:rsidRDefault="00065230" w:rsidP="00065230">
      <w:pPr>
        <w:pStyle w:val="Pquestiontextmainstem"/>
      </w:pPr>
      <w:r>
        <w:t>65 + 75 = 140</w:t>
      </w:r>
      <w:r>
        <w:rPr>
          <w:rFonts w:eastAsia="MS Mincho"/>
        </w:rPr>
        <w:sym w:font="Symbol" w:char="F0B0"/>
      </w:r>
    </w:p>
    <w:p w14:paraId="030E122C" w14:textId="720086CD" w:rsidR="00065230" w:rsidRDefault="00065230" w:rsidP="00065230">
      <w:pPr>
        <w:pStyle w:val="Pquestiontextmainstem"/>
      </w:pPr>
      <w:r>
        <w:t>180 – 140 = 40</w:t>
      </w:r>
      <w:r>
        <w:rPr>
          <w:rFonts w:eastAsia="MS Mincho"/>
        </w:rPr>
        <w:sym w:font="Symbol" w:char="F0B0"/>
      </w:r>
    </w:p>
    <w:p w14:paraId="4DDBE160" w14:textId="52CD3957" w:rsidR="00065230" w:rsidRDefault="00065230" w:rsidP="00065230">
      <w:pPr>
        <w:pStyle w:val="Pquestiontextmainstem"/>
      </w:pPr>
      <w:r>
        <w:t>The third interior angle is 40</w:t>
      </w:r>
      <w:r>
        <w:rPr>
          <w:rFonts w:eastAsia="MS Mincho"/>
        </w:rPr>
        <w:sym w:font="Symbol" w:char="F0B0"/>
      </w:r>
      <w:r>
        <w:t>.</w:t>
      </w:r>
    </w:p>
    <w:p w14:paraId="33020122" w14:textId="5A5F68B6" w:rsidR="00FF285B" w:rsidRPr="00E32F4A" w:rsidRDefault="00065230" w:rsidP="00065230">
      <w:pPr>
        <w:pStyle w:val="Pquestiontextmainstem"/>
        <w:rPr>
          <w:rFonts w:ascii="Calibri" w:hAnsi="Calibri"/>
        </w:rPr>
      </w:pPr>
      <w:r>
        <w:t xml:space="preserve">Therefore </w:t>
      </w:r>
      <w:r>
        <w:rPr>
          <w:i/>
        </w:rPr>
        <w:t xml:space="preserve">a </w:t>
      </w:r>
      <w:r>
        <w:t>= 140° (straight line 180</w:t>
      </w:r>
      <w:r>
        <w:rPr>
          <w:rFonts w:eastAsia="MS Mincho"/>
        </w:rPr>
        <w:sym w:font="Symbol" w:char="F0B0"/>
      </w:r>
      <w:r>
        <w:t>)</w:t>
      </w:r>
    </w:p>
    <w:p w14:paraId="1FC851B0" w14:textId="6A1C959F" w:rsidR="004E3FBA" w:rsidRPr="005F6DAE" w:rsidRDefault="002760FA" w:rsidP="004E3FBA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>Question 3</w:t>
      </w:r>
      <w:r w:rsidRPr="005F6DAE">
        <w:rPr>
          <w:rFonts w:ascii="Calibri" w:hAnsi="Calibri"/>
        </w:rPr>
        <w:tab/>
      </w:r>
      <w:r w:rsidR="00FF285B">
        <w:rPr>
          <w:rFonts w:ascii="Calibri" w:hAnsi="Calibri"/>
        </w:rPr>
        <w:t>[</w:t>
      </w:r>
      <w:r w:rsidR="00E5206D">
        <w:rPr>
          <w:rFonts w:ascii="Calibri" w:hAnsi="Calibri"/>
        </w:rPr>
        <w:t>6.2</w:t>
      </w:r>
      <w:r w:rsidR="004E3FBA" w:rsidRPr="005F6DAE">
        <w:rPr>
          <w:rFonts w:ascii="Calibri" w:hAnsi="Calibri"/>
        </w:rPr>
        <w:t>]</w:t>
      </w:r>
    </w:p>
    <w:p w14:paraId="6358E231" w14:textId="7009C3C6" w:rsidR="00FF285B" w:rsidRPr="00E32F4A" w:rsidRDefault="00065230" w:rsidP="00FF285B">
      <w:pPr>
        <w:tabs>
          <w:tab w:val="right" w:pos="9213"/>
        </w:tabs>
        <w:rPr>
          <w:rFonts w:ascii="Calibri" w:hAnsi="Calibri"/>
          <w:b/>
        </w:rPr>
      </w:pPr>
      <w:r>
        <w:rPr>
          <w:rFonts w:ascii="Calibri" w:hAnsi="Calibri"/>
          <w:b/>
        </w:rPr>
        <w:t>A</w:t>
      </w:r>
    </w:p>
    <w:p w14:paraId="3DC42770" w14:textId="5D1DD6B7" w:rsidR="00FF285B" w:rsidRPr="00065230" w:rsidRDefault="00065230" w:rsidP="00FF285B">
      <w:pPr>
        <w:tabs>
          <w:tab w:val="right" w:pos="9213"/>
        </w:tabs>
        <w:rPr>
          <w:rFonts w:ascii="Calibri" w:hAnsi="Calibri"/>
          <w:b/>
        </w:rPr>
      </w:pPr>
      <w:r w:rsidRPr="00F52F8C">
        <w:rPr>
          <w:rFonts w:asciiTheme="minorHAnsi" w:hAnsiTheme="minorHAnsi"/>
        </w:rPr>
        <w:t xml:space="preserve">Triangles </w:t>
      </w:r>
      <w:r w:rsidRPr="008E1E05">
        <w:rPr>
          <w:rFonts w:asciiTheme="minorHAnsi" w:hAnsiTheme="minorHAnsi"/>
          <w:i/>
        </w:rPr>
        <w:t>A</w:t>
      </w:r>
      <w:r w:rsidRPr="00F52F8C">
        <w:rPr>
          <w:rFonts w:asciiTheme="minorHAnsi" w:hAnsiTheme="minorHAnsi"/>
        </w:rPr>
        <w:t xml:space="preserve"> and </w:t>
      </w:r>
      <w:r w:rsidRPr="008E1E05">
        <w:rPr>
          <w:rFonts w:asciiTheme="minorHAnsi" w:hAnsiTheme="minorHAnsi"/>
          <w:i/>
        </w:rPr>
        <w:t>B</w:t>
      </w:r>
      <w:r w:rsidRPr="00F52F8C">
        <w:rPr>
          <w:rFonts w:asciiTheme="minorHAnsi" w:hAnsiTheme="minorHAnsi"/>
        </w:rPr>
        <w:t xml:space="preserve"> are congruent by A</w:t>
      </w:r>
      <w:r>
        <w:rPr>
          <w:rFonts w:asciiTheme="minorHAnsi" w:hAnsiTheme="minorHAnsi"/>
        </w:rPr>
        <w:t>SA</w:t>
      </w:r>
      <w:r w:rsidRPr="00F52F8C">
        <w:rPr>
          <w:rFonts w:asciiTheme="minorHAnsi" w:hAnsiTheme="minorHAnsi"/>
        </w:rPr>
        <w:t>.</w:t>
      </w:r>
    </w:p>
    <w:p w14:paraId="177FB38E" w14:textId="027C2EBF" w:rsidR="004E3FBA" w:rsidRPr="005F6DAE" w:rsidRDefault="002760FA" w:rsidP="004E3FBA">
      <w:pPr>
        <w:pStyle w:val="Pquestionheadingmc"/>
        <w:rPr>
          <w:rFonts w:ascii="Calibri" w:hAnsi="Calibri"/>
        </w:rPr>
      </w:pPr>
      <w:r w:rsidRPr="005F6DAE">
        <w:rPr>
          <w:rFonts w:ascii="Calibri" w:hAnsi="Calibri"/>
        </w:rPr>
        <w:t>Question 4</w:t>
      </w:r>
      <w:r w:rsidRPr="005F6DAE">
        <w:rPr>
          <w:rFonts w:ascii="Calibri" w:hAnsi="Calibri"/>
        </w:rPr>
        <w:tab/>
      </w:r>
      <w:r w:rsidR="00FF285B">
        <w:rPr>
          <w:rFonts w:ascii="Calibri" w:hAnsi="Calibri"/>
        </w:rPr>
        <w:t>[</w:t>
      </w:r>
      <w:r w:rsidR="008E1E05">
        <w:rPr>
          <w:rFonts w:ascii="Calibri" w:hAnsi="Calibri"/>
        </w:rPr>
        <w:t>6.</w:t>
      </w:r>
      <w:r w:rsidR="00E5206D">
        <w:rPr>
          <w:rFonts w:ascii="Calibri" w:hAnsi="Calibri"/>
        </w:rPr>
        <w:t>4</w:t>
      </w:r>
      <w:r w:rsidR="004E3FBA" w:rsidRPr="005F6DAE">
        <w:rPr>
          <w:rFonts w:ascii="Calibri" w:hAnsi="Calibri"/>
        </w:rPr>
        <w:t>]</w:t>
      </w:r>
    </w:p>
    <w:p w14:paraId="3E0A07BB" w14:textId="5CE10262" w:rsidR="00FF285B" w:rsidRPr="00E32F4A" w:rsidRDefault="00065230" w:rsidP="00FF285B">
      <w:pPr>
        <w:tabs>
          <w:tab w:val="right" w:pos="9213"/>
        </w:tabs>
        <w:rPr>
          <w:rFonts w:ascii="Calibri" w:hAnsi="Calibri"/>
          <w:b/>
        </w:rPr>
      </w:pPr>
      <w:r>
        <w:rPr>
          <w:rFonts w:ascii="Calibri" w:hAnsi="Calibri"/>
          <w:b/>
        </w:rPr>
        <w:t>A</w:t>
      </w:r>
    </w:p>
    <w:p w14:paraId="21D770C5" w14:textId="4BB0BF09" w:rsidR="00FF285B" w:rsidRPr="00E32F4A" w:rsidRDefault="00065230" w:rsidP="00FF285B">
      <w:pPr>
        <w:tabs>
          <w:tab w:val="right" w:pos="9213"/>
        </w:tabs>
        <w:rPr>
          <w:rFonts w:ascii="Calibri" w:hAnsi="Calibri"/>
        </w:rPr>
      </w:pPr>
      <w:r w:rsidRPr="00F52F8C">
        <w:rPr>
          <w:rFonts w:asciiTheme="minorHAnsi" w:hAnsiTheme="minorHAnsi"/>
          <w:position w:val="-24"/>
        </w:rPr>
        <w:object w:dxaOrig="700" w:dyaOrig="620" w14:anchorId="14458FF7">
          <v:shape id="_x0000_i1026" type="#_x0000_t75" style="width:35.45pt;height:31.15pt" o:ole="">
            <v:imagedata r:id="rId11" o:title=""/>
          </v:shape>
          <o:OLEObject Type="Embed" ProgID="Equation.DSMT4" ShapeID="_x0000_i1026" DrawAspect="Content" ObjectID="_1537773558" r:id="rId12"/>
        </w:object>
      </w:r>
    </w:p>
    <w:p w14:paraId="2A35FDAC" w14:textId="3A23E6DA" w:rsidR="004E3FBA" w:rsidRDefault="002760FA" w:rsidP="004E3FBA">
      <w:pPr>
        <w:pStyle w:val="Pquestionheadingmc"/>
      </w:pPr>
      <w:r>
        <w:t>Question 5</w:t>
      </w:r>
      <w:r>
        <w:tab/>
      </w:r>
      <w:r w:rsidR="00FF285B">
        <w:t>[6.</w:t>
      </w:r>
      <w:r w:rsidR="008E1E05">
        <w:t>3</w:t>
      </w:r>
      <w:r w:rsidR="004E3FBA">
        <w:t>]</w:t>
      </w:r>
    </w:p>
    <w:p w14:paraId="5CBC1ED3" w14:textId="0A6F6CB4" w:rsidR="00FF285B" w:rsidRPr="00E32F4A" w:rsidRDefault="00065230" w:rsidP="00FF285B">
      <w:pPr>
        <w:rPr>
          <w:rFonts w:ascii="Calibri" w:hAnsi="Calibri"/>
        </w:rPr>
      </w:pPr>
      <w:r>
        <w:rPr>
          <w:rFonts w:ascii="Calibri" w:hAnsi="Calibri"/>
          <w:b/>
        </w:rPr>
        <w:t>C</w:t>
      </w:r>
    </w:p>
    <w:p w14:paraId="37F761F0" w14:textId="660DEEBA" w:rsidR="00FF285B" w:rsidRPr="00E32F4A" w:rsidRDefault="00065230" w:rsidP="00FF285B">
      <w:pPr>
        <w:tabs>
          <w:tab w:val="right" w:pos="9213"/>
        </w:tabs>
        <w:rPr>
          <w:rFonts w:ascii="Calibri" w:hAnsi="Calibri"/>
          <w:b/>
        </w:rPr>
      </w:pPr>
      <w:r w:rsidRPr="00F52F8C">
        <w:rPr>
          <w:rFonts w:asciiTheme="minorHAnsi" w:hAnsiTheme="minorHAnsi"/>
        </w:rPr>
        <w:t>The co-interior angles within a parallelogram add to 180°.</w:t>
      </w:r>
    </w:p>
    <w:p w14:paraId="1C21D6C2" w14:textId="4F787B14" w:rsidR="004E3FBA" w:rsidRDefault="002760FA" w:rsidP="004E3FBA">
      <w:pPr>
        <w:pStyle w:val="Pquestionheadingmc"/>
      </w:pPr>
      <w:r>
        <w:t>Question 6</w:t>
      </w:r>
      <w:r>
        <w:tab/>
      </w:r>
      <w:r w:rsidR="00FF285B">
        <w:t>[</w:t>
      </w:r>
      <w:r w:rsidR="008E1E05">
        <w:t>6.7</w:t>
      </w:r>
      <w:r w:rsidR="004E3FBA">
        <w:t>]</w:t>
      </w:r>
    </w:p>
    <w:p w14:paraId="67F3D889" w14:textId="4161D973" w:rsidR="00FF285B" w:rsidRPr="00E32F4A" w:rsidRDefault="00065230" w:rsidP="00FF285B">
      <w:pPr>
        <w:rPr>
          <w:rFonts w:ascii="Calibri" w:hAnsi="Calibri"/>
          <w:b/>
        </w:rPr>
      </w:pPr>
      <w:r>
        <w:rPr>
          <w:rFonts w:ascii="Calibri" w:hAnsi="Calibri"/>
          <w:b/>
        </w:rPr>
        <w:t>B</w:t>
      </w:r>
    </w:p>
    <w:p w14:paraId="3CF229A8" w14:textId="1370DFD7" w:rsidR="00FF285B" w:rsidRPr="00481043" w:rsidRDefault="00065230" w:rsidP="00FF285B">
      <w:pPr>
        <w:rPr>
          <w:rFonts w:ascii="Calibri" w:hAnsi="Calibri"/>
          <w:color w:val="000000"/>
        </w:rPr>
      </w:pPr>
      <w:r w:rsidRPr="00F52F8C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pentagonal </w:t>
      </w:r>
      <w:r w:rsidRPr="00F52F8C">
        <w:rPr>
          <w:rFonts w:asciiTheme="minorHAnsi" w:hAnsiTheme="minorHAnsi"/>
        </w:rPr>
        <w:t>prism contains 10 vertices, 7 faces and 15 edges.</w:t>
      </w:r>
    </w:p>
    <w:p w14:paraId="6EA91BAA" w14:textId="7B42051E" w:rsidR="004E3FBA" w:rsidRDefault="002760FA" w:rsidP="004E3FBA">
      <w:pPr>
        <w:pStyle w:val="Pquestionheadingmc"/>
      </w:pPr>
      <w:r>
        <w:lastRenderedPageBreak/>
        <w:t>Question 7</w:t>
      </w:r>
      <w:r>
        <w:tab/>
      </w:r>
      <w:r w:rsidR="00FF285B">
        <w:t>[</w:t>
      </w:r>
      <w:r w:rsidR="00481043">
        <w:t>6.7</w:t>
      </w:r>
      <w:r w:rsidR="004E3FBA">
        <w:t>]</w:t>
      </w:r>
    </w:p>
    <w:p w14:paraId="6C4BE532" w14:textId="585020A0" w:rsidR="00FF285B" w:rsidRPr="00E32F4A" w:rsidRDefault="00065230" w:rsidP="00FF285B">
      <w:pPr>
        <w:rPr>
          <w:rFonts w:ascii="Calibri" w:hAnsi="Calibri"/>
        </w:rPr>
      </w:pPr>
      <w:r>
        <w:rPr>
          <w:rFonts w:ascii="Calibri" w:hAnsi="Calibri"/>
          <w:b/>
        </w:rPr>
        <w:t>A</w:t>
      </w:r>
    </w:p>
    <w:p w14:paraId="05A208E4" w14:textId="51042482" w:rsidR="00FF285B" w:rsidRPr="00E32F4A" w:rsidRDefault="00065230" w:rsidP="00065230">
      <w:pPr>
        <w:rPr>
          <w:rFonts w:ascii="Calibri" w:hAnsi="Calibri"/>
          <w:b/>
        </w:rPr>
      </w:pPr>
      <w:r w:rsidRPr="00F52F8C">
        <w:rPr>
          <w:rFonts w:asciiTheme="minorHAnsi" w:hAnsiTheme="minorHAnsi"/>
        </w:rPr>
        <w:t xml:space="preserve">A </w:t>
      </w:r>
      <w:r w:rsidRPr="00F52F8C">
        <w:rPr>
          <w:rFonts w:asciiTheme="minorHAnsi" w:hAnsiTheme="minorHAnsi"/>
          <w:i/>
        </w:rPr>
        <w:t>prism</w:t>
      </w:r>
      <w:r w:rsidRPr="00F52F8C">
        <w:rPr>
          <w:rFonts w:asciiTheme="minorHAnsi" w:hAnsiTheme="minorHAnsi"/>
        </w:rPr>
        <w:t xml:space="preserve"> is </w:t>
      </w:r>
      <w:r w:rsidRPr="00F52F8C">
        <w:rPr>
          <w:rFonts w:asciiTheme="minorHAnsi" w:hAnsiTheme="minorHAnsi"/>
          <w:color w:val="000000"/>
        </w:rPr>
        <w:t>a solid with two identical polygon ends and a uniform cross-section.</w:t>
      </w:r>
    </w:p>
    <w:p w14:paraId="5B6BC3A3" w14:textId="57AA31D0" w:rsidR="004E3FBA" w:rsidRDefault="002760FA" w:rsidP="004E3FBA">
      <w:pPr>
        <w:pStyle w:val="Pquestionheadingmc"/>
      </w:pPr>
      <w:r>
        <w:t>Question 8</w:t>
      </w:r>
      <w:r>
        <w:tab/>
      </w:r>
      <w:r w:rsidR="00FF285B">
        <w:t>[6.</w:t>
      </w:r>
      <w:r w:rsidR="008E1E05">
        <w:t>4</w:t>
      </w:r>
      <w:r w:rsidR="004E3FBA">
        <w:t>]</w:t>
      </w:r>
    </w:p>
    <w:p w14:paraId="04617583" w14:textId="77777777" w:rsidR="00FF285B" w:rsidRPr="00E32F4A" w:rsidRDefault="00FF285B" w:rsidP="00FF285B">
      <w:pPr>
        <w:rPr>
          <w:rFonts w:ascii="Calibri" w:hAnsi="Calibri"/>
        </w:rPr>
      </w:pPr>
      <w:r w:rsidRPr="00E32F4A">
        <w:rPr>
          <w:rFonts w:ascii="Calibri" w:hAnsi="Calibri"/>
          <w:b/>
        </w:rPr>
        <w:t>D</w:t>
      </w:r>
    </w:p>
    <w:p w14:paraId="17E3E482" w14:textId="178B8239" w:rsidR="00065230" w:rsidRPr="00F52F8C" w:rsidRDefault="00065230" w:rsidP="00065230">
      <w:pPr>
        <w:rPr>
          <w:rFonts w:asciiTheme="minorHAnsi" w:hAnsiTheme="minorHAnsi"/>
        </w:rPr>
      </w:pPr>
      <w:r w:rsidRPr="00F52F8C">
        <w:rPr>
          <w:rFonts w:asciiTheme="minorHAnsi" w:hAnsiTheme="minorHAnsi"/>
          <w:i/>
        </w:rPr>
        <w:t>A</w:t>
      </w:r>
      <w:r w:rsidRPr="00F52F8C">
        <w:rPr>
          <w:rFonts w:asciiTheme="minorHAnsi" w:hAnsiTheme="minorHAnsi"/>
        </w:rPr>
        <w:t>′</w:t>
      </w:r>
      <w:r w:rsidRPr="00F52F8C">
        <w:rPr>
          <w:rFonts w:asciiTheme="minorHAnsi" w:hAnsiTheme="minorHAnsi"/>
          <w:i/>
        </w:rPr>
        <w:t>B</w:t>
      </w:r>
      <w:r w:rsidRPr="00F52F8C">
        <w:rPr>
          <w:rFonts w:asciiTheme="minorHAnsi" w:hAnsiTheme="minorHAnsi"/>
        </w:rPr>
        <w:t>′ = 0.5 × 1.6</w:t>
      </w:r>
      <w:r>
        <w:rPr>
          <w:rFonts w:asciiTheme="minorHAnsi" w:hAnsiTheme="minorHAnsi"/>
        </w:rPr>
        <w:t xml:space="preserve"> </w:t>
      </w:r>
      <w:r w:rsidRPr="00F52F8C">
        <w:rPr>
          <w:rFonts w:asciiTheme="minorHAnsi" w:hAnsiTheme="minorHAnsi"/>
        </w:rPr>
        <w:t>= 0.8</w:t>
      </w:r>
      <w:r>
        <w:rPr>
          <w:rFonts w:asciiTheme="minorHAnsi" w:hAnsiTheme="minorHAnsi"/>
        </w:rPr>
        <w:t xml:space="preserve"> </w:t>
      </w:r>
      <w:r w:rsidRPr="00F52F8C">
        <w:rPr>
          <w:rFonts w:asciiTheme="minorHAnsi" w:hAnsiTheme="minorHAnsi"/>
        </w:rPr>
        <w:t>cm</w:t>
      </w:r>
    </w:p>
    <w:p w14:paraId="41208ED0" w14:textId="5BBFBCFA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 w:rsidR="00FF285B">
        <w:t xml:space="preserve"> </w:t>
      </w:r>
      <w:r w:rsidR="00065230">
        <w:t>8</w:t>
      </w:r>
    </w:p>
    <w:p w14:paraId="1913A12C" w14:textId="77777777" w:rsidR="001B433F" w:rsidRDefault="001B433F" w:rsidP="001B433F">
      <w:pPr>
        <w:pStyle w:val="Psectionheading"/>
      </w:pPr>
      <w:r>
        <w:t>Short answer section</w:t>
      </w:r>
    </w:p>
    <w:p w14:paraId="605EA16A" w14:textId="225BC751" w:rsidR="00065230" w:rsidRDefault="00065230" w:rsidP="00065230">
      <w:pPr>
        <w:pStyle w:val="Pquestionheadingsx"/>
      </w:pPr>
      <w:r>
        <w:t>Question 9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5206D">
        <w:t>6.3</w:t>
      </w:r>
      <w: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65230" w14:paraId="5D3CA74F" w14:textId="77777777" w:rsidTr="00065230">
        <w:tc>
          <w:tcPr>
            <w:tcW w:w="4927" w:type="dxa"/>
          </w:tcPr>
          <w:p w14:paraId="0D1181F9" w14:textId="77777777" w:rsidR="00065230" w:rsidRPr="00F52F8C" w:rsidRDefault="00065230" w:rsidP="00065230">
            <w:pPr>
              <w:pStyle w:val="Pquestiontextpartsa"/>
            </w:pPr>
            <w:r w:rsidRPr="00E32F4A">
              <w:rPr>
                <w:rFonts w:ascii="Calibri" w:hAnsi="Calibri"/>
                <w:b/>
              </w:rPr>
              <w:t>(a)</w:t>
            </w:r>
            <w:r w:rsidRPr="00E32F4A">
              <w:rPr>
                <w:rFonts w:ascii="Calibri" w:hAnsi="Calibri"/>
              </w:rPr>
              <w:tab/>
            </w:r>
            <w:r w:rsidRPr="00F52F8C">
              <w:t>Quadrilateral</w:t>
            </w:r>
          </w:p>
          <w:p w14:paraId="73B3D83D" w14:textId="77777777" w:rsidR="00065230" w:rsidRPr="00F52F8C" w:rsidRDefault="00065230" w:rsidP="00065230">
            <w:pPr>
              <w:pStyle w:val="Pquestiontextpartsa"/>
            </w:pPr>
            <w:r w:rsidRPr="00F52F8C">
              <w:tab/>
              <w:t>3</w:t>
            </w:r>
            <w:r w:rsidRPr="00F52F8C">
              <w:rPr>
                <w:i/>
              </w:rPr>
              <w:t>x</w:t>
            </w:r>
            <w:r w:rsidRPr="00F52F8C">
              <w:t xml:space="preserve"> + 4</w:t>
            </w:r>
            <w:r w:rsidRPr="00F52F8C">
              <w:rPr>
                <w:i/>
              </w:rPr>
              <w:t>x</w:t>
            </w:r>
            <w:r w:rsidRPr="00F52F8C">
              <w:t xml:space="preserve"> + 2</w:t>
            </w:r>
            <w:r w:rsidRPr="00F52F8C">
              <w:rPr>
                <w:i/>
              </w:rPr>
              <w:t>x</w:t>
            </w:r>
            <w:r w:rsidRPr="00F52F8C">
              <w:t xml:space="preserve"> + 90</w:t>
            </w:r>
            <w:r w:rsidRPr="00F52F8C">
              <w:sym w:font="Symbol" w:char="F0B0"/>
            </w:r>
            <w:r w:rsidRPr="00F52F8C">
              <w:t xml:space="preserve"> = 360</w:t>
            </w:r>
            <w:r w:rsidRPr="00F52F8C">
              <w:sym w:font="Symbol" w:char="F0B0"/>
            </w:r>
            <w:r w:rsidRPr="00F52F8C">
              <w:t xml:space="preserve"> (sum of angles of a quadrilateral is 360</w:t>
            </w:r>
            <w:r w:rsidRPr="00F52F8C">
              <w:sym w:font="Symbol" w:char="F0B0"/>
            </w:r>
            <w:r w:rsidRPr="00F52F8C">
              <w:t>)</w:t>
            </w:r>
          </w:p>
          <w:p w14:paraId="557B917F" w14:textId="77777777" w:rsidR="00065230" w:rsidRPr="00F52F8C" w:rsidRDefault="00065230" w:rsidP="00065230">
            <w:pPr>
              <w:pStyle w:val="Pquestiontextpartsa"/>
            </w:pPr>
            <w:r w:rsidRPr="00F52F8C">
              <w:tab/>
              <w:t>9</w:t>
            </w:r>
            <w:r w:rsidRPr="00F52F8C">
              <w:rPr>
                <w:i/>
              </w:rPr>
              <w:t>x</w:t>
            </w:r>
            <w:r w:rsidRPr="00F52F8C">
              <w:t xml:space="preserve"> = 360</w:t>
            </w:r>
            <w:r w:rsidRPr="00F52F8C">
              <w:sym w:font="Symbol" w:char="F0B0"/>
            </w:r>
            <w:r w:rsidRPr="00F52F8C">
              <w:t xml:space="preserve"> – 90</w:t>
            </w:r>
            <w:r w:rsidRPr="00F52F8C">
              <w:sym w:font="Symbol" w:char="F0B0"/>
            </w:r>
          </w:p>
          <w:p w14:paraId="0089A05D" w14:textId="77777777" w:rsidR="00065230" w:rsidRPr="00F52F8C" w:rsidRDefault="00065230" w:rsidP="00065230">
            <w:pPr>
              <w:pStyle w:val="Pquestiontextpartsa"/>
            </w:pPr>
            <w:r w:rsidRPr="00F52F8C">
              <w:tab/>
              <w:t>9</w:t>
            </w:r>
            <w:r w:rsidRPr="00F52F8C">
              <w:rPr>
                <w:i/>
              </w:rPr>
              <w:t>x</w:t>
            </w:r>
            <w:r w:rsidRPr="00F52F8C">
              <w:t xml:space="preserve"> = 270</w:t>
            </w:r>
            <w:r w:rsidRPr="00F52F8C">
              <w:sym w:font="Symbol" w:char="F0B0"/>
            </w:r>
          </w:p>
          <w:p w14:paraId="1981F4C9" w14:textId="3AD9C07D" w:rsidR="00065230" w:rsidRDefault="00065230" w:rsidP="00065230">
            <w:pPr>
              <w:pStyle w:val="Pquestiontextpartsa"/>
            </w:pPr>
            <w:r w:rsidRPr="00F52F8C">
              <w:tab/>
            </w:r>
            <w:r w:rsidRPr="00F52F8C">
              <w:rPr>
                <w:i/>
              </w:rPr>
              <w:t>x</w:t>
            </w:r>
            <w:r w:rsidRPr="00F52F8C">
              <w:t xml:space="preserve"> = 30</w:t>
            </w:r>
            <w:r w:rsidRPr="00F52F8C">
              <w:sym w:font="Symbol" w:char="F0B0"/>
            </w:r>
          </w:p>
        </w:tc>
        <w:tc>
          <w:tcPr>
            <w:tcW w:w="4927" w:type="dxa"/>
          </w:tcPr>
          <w:p w14:paraId="0DB94585" w14:textId="6653D735" w:rsidR="00065230" w:rsidRPr="00F52F8C" w:rsidRDefault="00065230" w:rsidP="00065230">
            <w:pPr>
              <w:pStyle w:val="Pquestiontextpartsa"/>
            </w:pPr>
            <w:r w:rsidRPr="00E32F4A">
              <w:rPr>
                <w:rFonts w:ascii="Calibri" w:hAnsi="Calibri"/>
                <w:b/>
              </w:rPr>
              <w:t>(b)</w:t>
            </w:r>
            <w:r>
              <w:rPr>
                <w:rFonts w:ascii="Calibri" w:hAnsi="Calibri"/>
                <w:b/>
              </w:rPr>
              <w:tab/>
            </w:r>
            <w:r w:rsidRPr="00F52F8C">
              <w:t>Parallelogram</w:t>
            </w:r>
          </w:p>
          <w:p w14:paraId="17ACB378" w14:textId="77777777" w:rsidR="00065230" w:rsidRPr="00F52F8C" w:rsidRDefault="00065230" w:rsidP="00065230">
            <w:pPr>
              <w:pStyle w:val="Pquestiontextpartsa"/>
            </w:pPr>
            <w:r w:rsidRPr="00F52F8C">
              <w:tab/>
              <w:t>2</w:t>
            </w:r>
            <w:r w:rsidRPr="00F52F8C">
              <w:rPr>
                <w:i/>
              </w:rPr>
              <w:t>y</w:t>
            </w:r>
            <w:r w:rsidRPr="00F52F8C">
              <w:t xml:space="preserve"> + 3</w:t>
            </w:r>
            <w:r w:rsidRPr="00F52F8C">
              <w:rPr>
                <w:i/>
              </w:rPr>
              <w:t>y</w:t>
            </w:r>
            <w:r w:rsidRPr="00F52F8C">
              <w:t xml:space="preserve"> = 180</w:t>
            </w:r>
            <w:r w:rsidRPr="00F52F8C">
              <w:sym w:font="Symbol" w:char="F0B0"/>
            </w:r>
            <w:r w:rsidRPr="00F52F8C">
              <w:t xml:space="preserve"> </w:t>
            </w:r>
            <w:r w:rsidRPr="00F52F8C">
              <w:br/>
              <w:t>(co-interior angles in parallel lines add up to 180</w:t>
            </w:r>
            <w:r w:rsidRPr="00F52F8C">
              <w:sym w:font="Symbol" w:char="F0B0"/>
            </w:r>
            <w:r w:rsidRPr="00F52F8C">
              <w:t>)</w:t>
            </w:r>
          </w:p>
          <w:p w14:paraId="576DC641" w14:textId="77777777" w:rsidR="00065230" w:rsidRPr="00F52F8C" w:rsidRDefault="00065230" w:rsidP="00065230">
            <w:pPr>
              <w:pStyle w:val="Pquestiontextpartsa"/>
            </w:pPr>
            <w:r w:rsidRPr="00F52F8C">
              <w:tab/>
              <w:t>5</w:t>
            </w:r>
            <w:r w:rsidRPr="00F52F8C">
              <w:rPr>
                <w:i/>
              </w:rPr>
              <w:t>y</w:t>
            </w:r>
            <w:r w:rsidRPr="00F52F8C">
              <w:t xml:space="preserve"> = 180</w:t>
            </w:r>
            <w:r w:rsidRPr="00F52F8C">
              <w:sym w:font="Symbol" w:char="F0B0"/>
            </w:r>
          </w:p>
          <w:p w14:paraId="295B8647" w14:textId="77777777" w:rsidR="00065230" w:rsidRPr="00F52F8C" w:rsidRDefault="00065230" w:rsidP="00065230">
            <w:pPr>
              <w:pStyle w:val="Pquestiontextpartsa"/>
            </w:pPr>
            <w:r w:rsidRPr="00F52F8C">
              <w:tab/>
            </w:r>
            <w:r w:rsidRPr="00F52F8C">
              <w:rPr>
                <w:i/>
              </w:rPr>
              <w:t>y</w:t>
            </w:r>
            <w:r w:rsidRPr="00F52F8C">
              <w:t xml:space="preserve"> = 36</w:t>
            </w:r>
            <w:r w:rsidRPr="00F52F8C">
              <w:sym w:font="Symbol" w:char="F0B0"/>
            </w:r>
          </w:p>
          <w:p w14:paraId="373B2364" w14:textId="77777777" w:rsidR="00065230" w:rsidRPr="00F52F8C" w:rsidRDefault="00065230" w:rsidP="00065230">
            <w:pPr>
              <w:pStyle w:val="Pquestiontextpartsa"/>
            </w:pPr>
            <w:r w:rsidRPr="00F52F8C">
              <w:tab/>
            </w:r>
            <w:r w:rsidRPr="00F52F8C">
              <w:rPr>
                <w:i/>
              </w:rPr>
              <w:t>z</w:t>
            </w:r>
            <w:r w:rsidRPr="00F52F8C">
              <w:t xml:space="preserve"> = 2</w:t>
            </w:r>
            <w:r w:rsidRPr="00F52F8C">
              <w:rPr>
                <w:i/>
              </w:rPr>
              <w:t>y</w:t>
            </w:r>
            <w:r w:rsidRPr="00F52F8C">
              <w:sym w:font="Symbol" w:char="F0B0"/>
            </w:r>
            <w:r w:rsidRPr="00F52F8C">
              <w:t xml:space="preserve"> </w:t>
            </w:r>
            <w:r w:rsidRPr="00F52F8C">
              <w:br/>
              <w:t>(opposite angles of a parallelogram are equal)</w:t>
            </w:r>
          </w:p>
          <w:p w14:paraId="29989298" w14:textId="72C985BF" w:rsidR="00065230" w:rsidRDefault="00065230" w:rsidP="00065230">
            <w:pPr>
              <w:pStyle w:val="Pquestiontextpartsa"/>
            </w:pPr>
            <w:r w:rsidRPr="00F52F8C">
              <w:tab/>
            </w:r>
            <w:r w:rsidRPr="00F52F8C">
              <w:rPr>
                <w:i/>
              </w:rPr>
              <w:t>z</w:t>
            </w:r>
            <w:r w:rsidRPr="00F52F8C">
              <w:t xml:space="preserve"> = 72</w:t>
            </w:r>
            <w:r w:rsidRPr="00F52F8C">
              <w:sym w:font="Symbol" w:char="F0B0"/>
            </w:r>
          </w:p>
        </w:tc>
      </w:tr>
    </w:tbl>
    <w:p w14:paraId="5C197AB1" w14:textId="77777777" w:rsidR="00065230" w:rsidRPr="00F52F8C" w:rsidRDefault="00065230" w:rsidP="00065230">
      <w:pPr>
        <w:pStyle w:val="Pquestiontextpartsa"/>
      </w:pPr>
      <w:r w:rsidRPr="00E32F4A">
        <w:rPr>
          <w:rFonts w:ascii="Calibri" w:hAnsi="Calibri"/>
          <w:b/>
        </w:rPr>
        <w:t>(</w:t>
      </w:r>
      <w:r>
        <w:rPr>
          <w:rFonts w:ascii="Calibri" w:hAnsi="Calibri"/>
          <w:b/>
        </w:rPr>
        <w:t>c</w:t>
      </w:r>
      <w:r w:rsidRPr="00E32F4A">
        <w:rPr>
          <w:rFonts w:ascii="Calibri" w:hAnsi="Calibri"/>
          <w:b/>
        </w:rPr>
        <w:t>)</w:t>
      </w:r>
      <w:r w:rsidRPr="00E32F4A">
        <w:rPr>
          <w:rFonts w:ascii="Calibri" w:hAnsi="Calibri"/>
        </w:rPr>
        <w:tab/>
      </w:r>
      <w:r w:rsidRPr="00F52F8C">
        <w:t>The sum of interior angles in a pentagon is 540°, therefore each angle is equal to (540 ÷ 5 = 108°)</w:t>
      </w:r>
    </w:p>
    <w:p w14:paraId="5884AF71" w14:textId="55F044C1" w:rsidR="00065230" w:rsidRPr="00F52F8C" w:rsidRDefault="00065230" w:rsidP="00065230">
      <w:pPr>
        <w:pStyle w:val="Pquestiontextpartsa"/>
      </w:pPr>
      <w:r>
        <w:tab/>
      </w:r>
      <w:r w:rsidRPr="00F52F8C">
        <w:t>108 = 4</w:t>
      </w:r>
      <w:r w:rsidRPr="00F52F8C">
        <w:rPr>
          <w:i/>
        </w:rPr>
        <w:t xml:space="preserve">x </w:t>
      </w:r>
      <w:r w:rsidRPr="00F52F8C">
        <w:t>+ 12</w:t>
      </w:r>
    </w:p>
    <w:p w14:paraId="754B6567" w14:textId="75E4985F" w:rsidR="00065230" w:rsidRPr="00F52F8C" w:rsidRDefault="00065230" w:rsidP="00065230">
      <w:pPr>
        <w:pStyle w:val="Pquestiontextpartsa"/>
      </w:pPr>
      <w:r>
        <w:tab/>
      </w:r>
      <w:r w:rsidRPr="00F52F8C">
        <w:t>108 – 12 = 4</w:t>
      </w:r>
      <w:r w:rsidRPr="00F52F8C">
        <w:rPr>
          <w:i/>
        </w:rPr>
        <w:t>x</w:t>
      </w:r>
    </w:p>
    <w:p w14:paraId="687E1B13" w14:textId="5DB677DC" w:rsidR="00065230" w:rsidRPr="00F52F8C" w:rsidRDefault="00065230" w:rsidP="00065230">
      <w:pPr>
        <w:pStyle w:val="Pquestiontextpartsa"/>
      </w:pPr>
      <w:r>
        <w:tab/>
      </w:r>
      <w:r w:rsidRPr="00F52F8C">
        <w:t>96 =</w:t>
      </w:r>
      <w:r w:rsidRPr="00F52F8C">
        <w:rPr>
          <w:i/>
        </w:rPr>
        <w:t xml:space="preserve"> </w:t>
      </w:r>
      <w:r w:rsidRPr="00F52F8C">
        <w:t>4</w:t>
      </w:r>
      <w:r w:rsidRPr="00F52F8C">
        <w:rPr>
          <w:i/>
        </w:rPr>
        <w:t>x</w:t>
      </w:r>
    </w:p>
    <w:p w14:paraId="48E18F14" w14:textId="3C211CCC" w:rsidR="00065230" w:rsidRPr="00F52F8C" w:rsidRDefault="00065230" w:rsidP="00065230">
      <w:pPr>
        <w:pStyle w:val="Pquestiontextpartsa"/>
        <w:rPr>
          <w:i/>
        </w:rPr>
      </w:pPr>
      <w:r>
        <w:tab/>
      </w:r>
      <w:r w:rsidRPr="00F52F8C">
        <w:rPr>
          <w:position w:val="-24"/>
        </w:rPr>
        <w:object w:dxaOrig="340" w:dyaOrig="620" w14:anchorId="762DF4E9">
          <v:shape id="_x0000_i1027" type="#_x0000_t75" style="width:17.2pt;height:31.15pt" o:ole="">
            <v:imagedata r:id="rId13" o:title=""/>
          </v:shape>
          <o:OLEObject Type="Embed" ProgID="Equation.DSMT4" ShapeID="_x0000_i1027" DrawAspect="Content" ObjectID="_1537773559" r:id="rId14"/>
        </w:object>
      </w:r>
      <w:r w:rsidRPr="00F52F8C">
        <w:t>=</w:t>
      </w:r>
      <w:r w:rsidRPr="00F52F8C">
        <w:rPr>
          <w:i/>
        </w:rPr>
        <w:t xml:space="preserve"> x</w:t>
      </w:r>
    </w:p>
    <w:p w14:paraId="4608B197" w14:textId="5D5A8AD6" w:rsidR="00065230" w:rsidRDefault="00065230" w:rsidP="00065230">
      <w:pPr>
        <w:pStyle w:val="Pquestiontextpartsa"/>
      </w:pPr>
      <w:r>
        <w:rPr>
          <w:i/>
        </w:rPr>
        <w:tab/>
      </w:r>
      <w:r w:rsidRPr="00F52F8C">
        <w:rPr>
          <w:i/>
        </w:rPr>
        <w:t xml:space="preserve">x </w:t>
      </w:r>
      <w:r w:rsidRPr="00F52F8C">
        <w:t>= 24°</w:t>
      </w:r>
    </w:p>
    <w:p w14:paraId="211AE622" w14:textId="7B444A8C" w:rsidR="001B433F" w:rsidRDefault="00FF285B" w:rsidP="00201003">
      <w:pPr>
        <w:pStyle w:val="Pquestionheadingsx"/>
        <w:keepLines/>
      </w:pPr>
      <w:r>
        <w:lastRenderedPageBreak/>
        <w:t>Question 10</w:t>
      </w:r>
      <w:r w:rsidR="001B433F">
        <w:tab/>
      </w:r>
      <w:r w:rsidR="00E5206D">
        <w:rPr>
          <w:rStyle w:val="Cmarkslabel"/>
        </w:rPr>
        <w:t>6</w:t>
      </w:r>
      <w:r w:rsidR="001B433F" w:rsidRPr="001B433F">
        <w:rPr>
          <w:rStyle w:val="Cmarkslabel"/>
        </w:rPr>
        <w:t xml:space="preserve"> marks</w:t>
      </w:r>
      <w:r w:rsidR="002760FA">
        <w:tab/>
      </w:r>
      <w:r>
        <w:t>[</w:t>
      </w:r>
      <w:r w:rsidR="008E1E05">
        <w:t>6.</w:t>
      </w:r>
      <w:r w:rsidR="00E5206D">
        <w:t>1</w:t>
      </w:r>
      <w:r w:rsidR="001B433F">
        <w:t>]</w:t>
      </w:r>
    </w:p>
    <w:p w14:paraId="185E9D6B" w14:textId="77777777" w:rsidR="00065230" w:rsidRPr="00F52F8C" w:rsidRDefault="00FF285B" w:rsidP="00201003">
      <w:pPr>
        <w:pStyle w:val="Pquestiontextpartsa"/>
        <w:keepNext/>
        <w:keepLines/>
      </w:pPr>
      <w:r w:rsidRPr="00E32F4A">
        <w:rPr>
          <w:rFonts w:ascii="Calibri" w:hAnsi="Calibri"/>
          <w:b/>
        </w:rPr>
        <w:t>(a)</w:t>
      </w:r>
      <w:r w:rsidRPr="00E32F4A">
        <w:rPr>
          <w:rFonts w:ascii="Calibri" w:hAnsi="Calibri"/>
        </w:rPr>
        <w:tab/>
      </w:r>
      <w:r w:rsidR="00065230" w:rsidRPr="00F52F8C">
        <w:rPr>
          <w:i/>
        </w:rPr>
        <w:t>n</w:t>
      </w:r>
      <w:r w:rsidR="00065230" w:rsidRPr="00F52F8C">
        <w:t xml:space="preserve"> = 45° (alternate angles in parallel lines)</w:t>
      </w:r>
    </w:p>
    <w:p w14:paraId="00C9CA5F" w14:textId="371ECE03" w:rsidR="00065230" w:rsidRPr="00F52F8C" w:rsidRDefault="00065230" w:rsidP="00201003">
      <w:pPr>
        <w:pStyle w:val="Pquestiontextpartsa"/>
        <w:keepNext/>
        <w:keepLines/>
      </w:pPr>
      <w:r>
        <w:tab/>
      </w:r>
      <w:r w:rsidRPr="00F52F8C">
        <w:t>180 – 145 = 35°</w:t>
      </w:r>
    </w:p>
    <w:p w14:paraId="58655056" w14:textId="33D21A8A" w:rsidR="00065230" w:rsidRPr="00F52F8C" w:rsidRDefault="00065230" w:rsidP="00201003">
      <w:pPr>
        <w:pStyle w:val="Pquestiontextpartsa"/>
        <w:keepNext/>
        <w:keepLines/>
      </w:pPr>
      <w:r>
        <w:tab/>
      </w:r>
      <w:r w:rsidRPr="00F52F8C">
        <w:t xml:space="preserve">Therefore </w:t>
      </w:r>
      <w:r w:rsidRPr="00F52F8C">
        <w:rPr>
          <w:i/>
        </w:rPr>
        <w:t>m</w:t>
      </w:r>
      <w:r w:rsidRPr="00F52F8C">
        <w:t xml:space="preserve"> = 35° (alternate angles)</w:t>
      </w:r>
    </w:p>
    <w:p w14:paraId="41C7EB6E" w14:textId="1E50E49F" w:rsidR="00065230" w:rsidRPr="00F52F8C" w:rsidRDefault="00065230" w:rsidP="00201003">
      <w:pPr>
        <w:pStyle w:val="Pquestiontextpartsa"/>
        <w:keepNext/>
        <w:keepLines/>
      </w:pPr>
      <w:r>
        <w:tab/>
      </w:r>
      <w:r w:rsidRPr="00F52F8C">
        <w:t xml:space="preserve">The missing angle in the triangle is: </w:t>
      </w:r>
    </w:p>
    <w:p w14:paraId="2D9FA764" w14:textId="205F5BFD" w:rsidR="00065230" w:rsidRPr="00F52F8C" w:rsidRDefault="00065230" w:rsidP="00201003">
      <w:pPr>
        <w:pStyle w:val="Pquestiontextpartsa"/>
        <w:keepNext/>
        <w:keepLines/>
      </w:pPr>
      <w:r>
        <w:tab/>
      </w:r>
      <w:r w:rsidRPr="00F52F8C">
        <w:t xml:space="preserve">180 – </w:t>
      </w:r>
      <w:r w:rsidRPr="00F52F8C">
        <w:rPr>
          <w:i/>
        </w:rPr>
        <w:t>n</w:t>
      </w:r>
      <w:r w:rsidRPr="00F52F8C">
        <w:t xml:space="preserve"> – 35 = 100°</w:t>
      </w:r>
    </w:p>
    <w:p w14:paraId="75C2B2C1" w14:textId="0558C38B" w:rsidR="00FF285B" w:rsidRPr="00E32F4A" w:rsidRDefault="00065230" w:rsidP="00201003">
      <w:pPr>
        <w:pStyle w:val="Pquestiontextpartsa"/>
        <w:keepNext/>
        <w:keepLines/>
        <w:rPr>
          <w:rFonts w:ascii="Calibri" w:hAnsi="Calibri"/>
        </w:rPr>
      </w:pPr>
      <w:r>
        <w:rPr>
          <w:i/>
        </w:rPr>
        <w:tab/>
      </w:r>
      <w:r w:rsidRPr="00F52F8C">
        <w:rPr>
          <w:i/>
        </w:rPr>
        <w:t>p</w:t>
      </w:r>
      <w:r w:rsidRPr="00F52F8C">
        <w:t xml:space="preserve"> = 80° (supplementary angle)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693"/>
      </w:tblGrid>
      <w:tr w:rsidR="00065230" w14:paraId="4E9C5F6C" w14:textId="77777777" w:rsidTr="007738DB">
        <w:tc>
          <w:tcPr>
            <w:tcW w:w="4258" w:type="dxa"/>
          </w:tcPr>
          <w:p w14:paraId="01A41E8E" w14:textId="77777777" w:rsidR="00065230" w:rsidRDefault="00065230" w:rsidP="00201003">
            <w:pPr>
              <w:keepNext/>
              <w:keepLines/>
              <w:ind w:left="340" w:hanging="340"/>
              <w:rPr>
                <w:rFonts w:ascii="Calibri" w:hAnsi="Calibri"/>
              </w:rPr>
            </w:pPr>
            <w:r w:rsidRPr="00E32F4A">
              <w:rPr>
                <w:rFonts w:ascii="Calibri" w:hAnsi="Calibri"/>
                <w:b/>
              </w:rPr>
              <w:t>(b)</w:t>
            </w:r>
            <w:r w:rsidRPr="00E32F4A">
              <w:rPr>
                <w:rFonts w:ascii="Calibri" w:hAnsi="Calibri"/>
              </w:rPr>
              <w:tab/>
            </w:r>
          </w:p>
          <w:p w14:paraId="62C97958" w14:textId="77777777" w:rsidR="00065230" w:rsidRDefault="00065230" w:rsidP="00201003">
            <w:pPr>
              <w:keepNext/>
              <w:keepLines/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  <w:noProof/>
              </w:rPr>
              <w:drawing>
                <wp:inline distT="0" distB="0" distL="0" distR="0" wp14:anchorId="34E649A5" wp14:editId="6A65D41B">
                  <wp:extent cx="1438275" cy="952500"/>
                  <wp:effectExtent l="0" t="0" r="9525" b="0"/>
                  <wp:docPr id="1" name="Picture 1" descr="C:\Users\Maja\AppData\Local\Microsoft\Windows\INetCache\Content.Word\PM2e_09_EB_06_SATS_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Maja\AppData\Local\Microsoft\Windows\INetCache\Content.Word\PM2e_09_EB_06_SATS_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4113B6" w14:textId="77777777" w:rsidR="00201003" w:rsidRPr="00F52F8C" w:rsidRDefault="00201003" w:rsidP="00201003">
            <w:pPr>
              <w:keepNext/>
              <w:keepLines/>
              <w:spacing w:line="276" w:lineRule="auto"/>
              <w:ind w:left="465"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</w:rPr>
              <w:t>By drawing alternate angles:</w:t>
            </w:r>
          </w:p>
          <w:p w14:paraId="699E18C9" w14:textId="77777777" w:rsidR="00201003" w:rsidRPr="00F52F8C" w:rsidRDefault="00201003" w:rsidP="00201003">
            <w:pPr>
              <w:keepNext/>
              <w:keepLines/>
              <w:spacing w:line="276" w:lineRule="auto"/>
              <w:ind w:left="4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</w:t>
            </w:r>
            <w:r w:rsidRPr="00F52F8C">
              <w:rPr>
                <w:rFonts w:asciiTheme="minorHAnsi" w:hAnsiTheme="minorHAnsi"/>
              </w:rPr>
              <w:t>lternate angle = 35°</w:t>
            </w:r>
          </w:p>
          <w:p w14:paraId="7129D7E5" w14:textId="77777777" w:rsidR="00201003" w:rsidRPr="00F52F8C" w:rsidRDefault="00201003" w:rsidP="00201003">
            <w:pPr>
              <w:keepNext/>
              <w:keepLines/>
              <w:spacing w:line="276" w:lineRule="auto"/>
              <w:ind w:left="46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Pr="00F52F8C">
              <w:rPr>
                <w:rFonts w:asciiTheme="minorHAnsi" w:hAnsiTheme="minorHAnsi"/>
              </w:rPr>
              <w:t>o-interior angle = 60°</w:t>
            </w:r>
          </w:p>
          <w:p w14:paraId="62EA7660" w14:textId="6D4C5636" w:rsidR="00201003" w:rsidRDefault="00201003" w:rsidP="00201003">
            <w:pPr>
              <w:keepNext/>
              <w:keepLines/>
              <w:ind w:left="465"/>
              <w:rPr>
                <w:rFonts w:ascii="Calibri" w:hAnsi="Calibri"/>
                <w:b/>
              </w:rPr>
            </w:pPr>
            <w:r w:rsidRPr="00F52F8C">
              <w:rPr>
                <w:rFonts w:asciiTheme="minorHAnsi" w:hAnsiTheme="minorHAnsi"/>
              </w:rPr>
              <w:t>35° +</w:t>
            </w:r>
            <w:r w:rsidRPr="00F52F8C">
              <w:rPr>
                <w:rFonts w:asciiTheme="minorHAnsi" w:hAnsiTheme="minorHAnsi"/>
                <w:vertAlign w:val="subscript"/>
              </w:rPr>
              <w:t xml:space="preserve"> </w:t>
            </w:r>
            <w:r w:rsidRPr="00F52F8C">
              <w:rPr>
                <w:rFonts w:asciiTheme="minorHAnsi" w:hAnsiTheme="minorHAnsi"/>
              </w:rPr>
              <w:t>60° = 95°</w:t>
            </w:r>
          </w:p>
        </w:tc>
        <w:tc>
          <w:tcPr>
            <w:tcW w:w="4693" w:type="dxa"/>
          </w:tcPr>
          <w:p w14:paraId="57CC2B0C" w14:textId="4C292DA9" w:rsidR="00065230" w:rsidRDefault="00065230" w:rsidP="00201003">
            <w:pPr>
              <w:keepNext/>
              <w:keepLines/>
              <w:rPr>
                <w:rFonts w:ascii="Calibri" w:hAnsi="Calibri"/>
                <w:b/>
              </w:rPr>
            </w:pPr>
          </w:p>
        </w:tc>
      </w:tr>
      <w:tr w:rsidR="00065230" w14:paraId="63C21932" w14:textId="77777777" w:rsidTr="007738DB">
        <w:tc>
          <w:tcPr>
            <w:tcW w:w="4258" w:type="dxa"/>
          </w:tcPr>
          <w:p w14:paraId="4F0FD498" w14:textId="77777777" w:rsidR="00065230" w:rsidRDefault="00065230" w:rsidP="00065230">
            <w:pPr>
              <w:ind w:left="340" w:hanging="340"/>
              <w:rPr>
                <w:rFonts w:ascii="Calibri" w:hAnsi="Calibri"/>
                <w:b/>
              </w:rPr>
            </w:pPr>
            <w:r w:rsidRPr="00E32F4A">
              <w:rPr>
                <w:rFonts w:ascii="Calibri" w:hAnsi="Calibri"/>
                <w:b/>
              </w:rPr>
              <w:t>(c)</w:t>
            </w:r>
            <w:r>
              <w:rPr>
                <w:rFonts w:ascii="Calibri" w:hAnsi="Calibri"/>
                <w:b/>
              </w:rPr>
              <w:tab/>
            </w:r>
          </w:p>
          <w:p w14:paraId="69125268" w14:textId="5B930010" w:rsidR="00065230" w:rsidRPr="00E32F4A" w:rsidRDefault="00065230" w:rsidP="00065230">
            <w:pPr>
              <w:ind w:left="340" w:hanging="3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</w:r>
            <w:r w:rsidRPr="00F52F8C">
              <w:rPr>
                <w:rFonts w:asciiTheme="minorHAnsi" w:hAnsiTheme="minorHAnsi"/>
                <w:lang w:eastAsia="en-US"/>
              </w:rPr>
              <w:object w:dxaOrig="2775" w:dyaOrig="2130" w14:anchorId="26A3236E">
                <v:shape id="_x0000_i1028" type="#_x0000_t75" style="width:138.65pt;height:106.4pt" o:ole="">
                  <v:imagedata r:id="rId16" o:title="" grayscale="t"/>
                </v:shape>
                <o:OLEObject Type="Embed" ProgID="PBrush" ShapeID="_x0000_i1028" DrawAspect="Content" ObjectID="_1537773560" r:id="rId17"/>
              </w:object>
            </w:r>
          </w:p>
        </w:tc>
        <w:tc>
          <w:tcPr>
            <w:tcW w:w="4693" w:type="dxa"/>
          </w:tcPr>
          <w:p w14:paraId="5A4C6F1D" w14:textId="7A336151" w:rsidR="00201003" w:rsidRPr="00F52F8C" w:rsidRDefault="00065230" w:rsidP="00201003">
            <w:pPr>
              <w:spacing w:line="276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  <w:p w14:paraId="7EF04CE0" w14:textId="48867A97" w:rsidR="00065230" w:rsidRPr="00F52F8C" w:rsidRDefault="00065230" w:rsidP="00065230">
            <w:pPr>
              <w:spacing w:line="276" w:lineRule="auto"/>
              <w:rPr>
                <w:rFonts w:asciiTheme="minorHAnsi" w:hAnsiTheme="minorHAnsi"/>
              </w:rPr>
            </w:pPr>
          </w:p>
        </w:tc>
      </w:tr>
    </w:tbl>
    <w:p w14:paraId="21DA476D" w14:textId="414F8287" w:rsidR="00065230" w:rsidRDefault="00065230" w:rsidP="00FF285B">
      <w:pPr>
        <w:ind w:left="340" w:hanging="340"/>
        <w:rPr>
          <w:rFonts w:ascii="Calibri" w:hAnsi="Calibri"/>
          <w:b/>
        </w:rPr>
      </w:pPr>
    </w:p>
    <w:p w14:paraId="5A157BF6" w14:textId="77777777" w:rsidR="00201003" w:rsidRDefault="00201003" w:rsidP="00201003">
      <w:pPr>
        <w:spacing w:line="276" w:lineRule="auto"/>
        <w:ind w:left="284"/>
        <w:rPr>
          <w:rFonts w:asciiTheme="minorHAnsi" w:hAnsiTheme="minorHAnsi"/>
          <w:lang w:eastAsia="en-US"/>
        </w:rPr>
      </w:pPr>
      <w:r>
        <w:rPr>
          <w:rFonts w:asciiTheme="minorHAnsi" w:hAnsiTheme="minorHAnsi"/>
        </w:rPr>
        <w:t xml:space="preserve">By </w:t>
      </w:r>
      <w:r w:rsidRPr="00F52F8C">
        <w:rPr>
          <w:rFonts w:asciiTheme="minorHAnsi" w:hAnsiTheme="minorHAnsi"/>
          <w:lang w:eastAsia="en-US"/>
        </w:rPr>
        <w:t>considering the co-interior angles</w:t>
      </w:r>
      <w:r>
        <w:rPr>
          <w:rFonts w:asciiTheme="minorHAnsi" w:hAnsiTheme="minorHAnsi"/>
          <w:lang w:eastAsia="en-US"/>
        </w:rPr>
        <w:t>:</w:t>
      </w:r>
    </w:p>
    <w:p w14:paraId="05417AE4" w14:textId="77777777" w:rsidR="00201003" w:rsidRDefault="00201003" w:rsidP="00201003">
      <w:pPr>
        <w:spacing w:line="276" w:lineRule="auto"/>
        <w:ind w:left="284"/>
        <w:rPr>
          <w:rFonts w:asciiTheme="minorHAnsi" w:hAnsiTheme="minorHAnsi"/>
          <w:lang w:eastAsia="en-US"/>
        </w:rPr>
      </w:pPr>
      <w:r w:rsidRPr="00F52F8C">
        <w:rPr>
          <w:rFonts w:asciiTheme="minorHAnsi" w:hAnsiTheme="minorHAnsi"/>
          <w:position w:val="-64"/>
          <w:lang w:eastAsia="en-US"/>
        </w:rPr>
        <w:object w:dxaOrig="2025" w:dyaOrig="1395" w14:anchorId="2029588A">
          <v:shape id="_x0000_i1029" type="#_x0000_t75" style="width:101pt;height:69.85pt" o:ole="">
            <v:imagedata r:id="rId18" o:title=""/>
          </v:shape>
          <o:OLEObject Type="Embed" ProgID="Equation.DSMT4" ShapeID="_x0000_i1029" DrawAspect="Content" ObjectID="_1537773561" r:id="rId19"/>
        </w:object>
      </w:r>
    </w:p>
    <w:p w14:paraId="3C142D3B" w14:textId="77777777" w:rsidR="00201003" w:rsidRDefault="00201003" w:rsidP="00201003">
      <w:pPr>
        <w:spacing w:line="276" w:lineRule="auto"/>
        <w:ind w:left="284"/>
        <w:rPr>
          <w:rFonts w:asciiTheme="minorHAnsi" w:hAnsiTheme="minorHAnsi"/>
          <w:lang w:eastAsia="en-US"/>
        </w:rPr>
      </w:pPr>
      <w:r w:rsidRPr="00F52F8C">
        <w:rPr>
          <w:rFonts w:asciiTheme="minorHAnsi" w:hAnsiTheme="minorHAnsi"/>
          <w:lang w:eastAsia="en-US"/>
        </w:rPr>
        <w:t>Angles 3</w:t>
      </w:r>
      <w:r w:rsidRPr="00F52F8C">
        <w:rPr>
          <w:rFonts w:asciiTheme="minorHAnsi" w:hAnsiTheme="minorHAnsi"/>
          <w:i/>
          <w:lang w:eastAsia="en-US"/>
        </w:rPr>
        <w:t>e</w:t>
      </w:r>
      <w:r w:rsidRPr="00F52F8C">
        <w:rPr>
          <w:rFonts w:asciiTheme="minorHAnsi" w:hAnsiTheme="minorHAnsi"/>
          <w:lang w:eastAsia="en-US"/>
        </w:rPr>
        <w:t xml:space="preserve"> and </w:t>
      </w:r>
      <w:r w:rsidRPr="00F52F8C">
        <w:rPr>
          <w:rFonts w:asciiTheme="minorHAnsi" w:hAnsiTheme="minorHAnsi"/>
          <w:i/>
          <w:lang w:eastAsia="en-US"/>
        </w:rPr>
        <w:t>d</w:t>
      </w:r>
      <w:r w:rsidRPr="00F52F8C">
        <w:rPr>
          <w:rFonts w:asciiTheme="minorHAnsi" w:hAnsiTheme="minorHAnsi"/>
          <w:lang w:eastAsia="en-US"/>
        </w:rPr>
        <w:t xml:space="preserve"> are alternate and are therefore equal.</w:t>
      </w:r>
    </w:p>
    <w:p w14:paraId="6D18174F" w14:textId="77777777" w:rsidR="00201003" w:rsidRDefault="00201003" w:rsidP="00201003">
      <w:pPr>
        <w:spacing w:line="276" w:lineRule="auto"/>
        <w:ind w:left="284"/>
        <w:rPr>
          <w:rFonts w:asciiTheme="minorHAnsi" w:hAnsiTheme="minorHAnsi"/>
          <w:lang w:eastAsia="en-US"/>
        </w:rPr>
      </w:pPr>
      <w:r w:rsidRPr="00F52F8C">
        <w:rPr>
          <w:rFonts w:asciiTheme="minorHAnsi" w:hAnsiTheme="minorHAnsi"/>
          <w:position w:val="-42"/>
          <w:lang w:eastAsia="en-US"/>
        </w:rPr>
        <w:object w:dxaOrig="1005" w:dyaOrig="1005" w14:anchorId="6D366033">
          <v:shape id="_x0000_i1030" type="#_x0000_t75" style="width:50.5pt;height:50.5pt" o:ole="">
            <v:imagedata r:id="rId20" o:title=""/>
          </v:shape>
          <o:OLEObject Type="Embed" ProgID="Equation.DSMT4" ShapeID="_x0000_i1030" DrawAspect="Content" ObjectID="_1537773562" r:id="rId21"/>
        </w:object>
      </w:r>
    </w:p>
    <w:p w14:paraId="49508994" w14:textId="6E515B23" w:rsidR="00FF285B" w:rsidRPr="00E32F4A" w:rsidRDefault="00201003" w:rsidP="00201003">
      <w:pPr>
        <w:ind w:left="284" w:hanging="340"/>
        <w:rPr>
          <w:rFonts w:ascii="Calibri" w:hAnsi="Calibri"/>
        </w:rPr>
      </w:pPr>
      <w:r>
        <w:rPr>
          <w:rFonts w:asciiTheme="minorHAnsi" w:hAnsiTheme="minorHAnsi"/>
          <w:lang w:eastAsia="en-US"/>
        </w:rPr>
        <w:tab/>
      </w:r>
      <w:r w:rsidRPr="00F52F8C">
        <w:rPr>
          <w:rFonts w:asciiTheme="minorHAnsi" w:hAnsiTheme="minorHAnsi"/>
          <w:lang w:eastAsia="en-US"/>
        </w:rPr>
        <w:t xml:space="preserve">Angle </w:t>
      </w:r>
      <w:r w:rsidRPr="00F52F8C">
        <w:rPr>
          <w:rFonts w:asciiTheme="minorHAnsi" w:hAnsiTheme="minorHAnsi"/>
          <w:i/>
          <w:lang w:eastAsia="en-US"/>
        </w:rPr>
        <w:t>f</w:t>
      </w:r>
      <w:r w:rsidRPr="00F52F8C">
        <w:rPr>
          <w:rFonts w:asciiTheme="minorHAnsi" w:hAnsiTheme="minorHAnsi"/>
          <w:lang w:eastAsia="en-US"/>
        </w:rPr>
        <w:t xml:space="preserve"> is co-interior to 50°, which means </w:t>
      </w:r>
      <w:r w:rsidRPr="00F52F8C">
        <w:rPr>
          <w:rFonts w:asciiTheme="minorHAnsi" w:hAnsiTheme="minorHAnsi"/>
          <w:i/>
          <w:lang w:eastAsia="en-US"/>
        </w:rPr>
        <w:t>f</w:t>
      </w:r>
      <w:r>
        <w:rPr>
          <w:rFonts w:asciiTheme="minorHAnsi" w:hAnsiTheme="minorHAnsi"/>
          <w:lang w:eastAsia="en-US"/>
        </w:rPr>
        <w:t> </w:t>
      </w:r>
      <w:r w:rsidRPr="00F52F8C">
        <w:rPr>
          <w:rFonts w:asciiTheme="minorHAnsi" w:hAnsiTheme="minorHAnsi"/>
          <w:lang w:eastAsia="en-US"/>
        </w:rPr>
        <w:t>=</w:t>
      </w:r>
      <w:r>
        <w:rPr>
          <w:rFonts w:asciiTheme="minorHAnsi" w:hAnsiTheme="minorHAnsi"/>
          <w:lang w:eastAsia="en-US"/>
        </w:rPr>
        <w:t> </w:t>
      </w:r>
      <w:r w:rsidRPr="00F52F8C">
        <w:rPr>
          <w:rFonts w:asciiTheme="minorHAnsi" w:hAnsiTheme="minorHAnsi"/>
          <w:lang w:eastAsia="en-US"/>
        </w:rPr>
        <w:t>180 – 50 = 130°.</w:t>
      </w:r>
    </w:p>
    <w:p w14:paraId="44BA8CB7" w14:textId="23CB720A" w:rsidR="00065230" w:rsidRDefault="00840767" w:rsidP="00201003">
      <w:pPr>
        <w:pStyle w:val="Pquestionheadingsx"/>
        <w:keepLines/>
      </w:pPr>
      <w:r>
        <w:lastRenderedPageBreak/>
        <w:t>Question 11</w:t>
      </w:r>
      <w:r w:rsidR="00065230">
        <w:tab/>
      </w:r>
      <w:r w:rsidR="008E1E05">
        <w:rPr>
          <w:rStyle w:val="Cmarkslabel"/>
        </w:rPr>
        <w:t>3</w:t>
      </w:r>
      <w:r w:rsidR="00065230" w:rsidRPr="001B433F">
        <w:rPr>
          <w:rStyle w:val="Cmarkslabel"/>
        </w:rPr>
        <w:t xml:space="preserve"> marks</w:t>
      </w:r>
      <w:r w:rsidR="00065230">
        <w:tab/>
        <w:t>[</w:t>
      </w:r>
      <w:r w:rsidR="00E5206D">
        <w:t>6.1</w:t>
      </w:r>
      <w:r w:rsidR="00065230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529"/>
      </w:tblGrid>
      <w:tr w:rsidR="00065230" w14:paraId="55DB041A" w14:textId="77777777" w:rsidTr="007738DB">
        <w:tc>
          <w:tcPr>
            <w:tcW w:w="3402" w:type="dxa"/>
          </w:tcPr>
          <w:p w14:paraId="4E1B3476" w14:textId="04B860DF" w:rsidR="00065230" w:rsidRPr="00065230" w:rsidRDefault="00065230" w:rsidP="00201003">
            <w:pPr>
              <w:pStyle w:val="Pquestiontextpartsa"/>
              <w:keepNext/>
              <w:keepLines/>
              <w:rPr>
                <w:b/>
              </w:rPr>
            </w:pPr>
            <w:r w:rsidRPr="00065230">
              <w:rPr>
                <w:b/>
              </w:rPr>
              <w:t>(a)</w:t>
            </w:r>
          </w:p>
          <w:p w14:paraId="01CCFF2D" w14:textId="39631D85" w:rsidR="00065230" w:rsidRDefault="00065230" w:rsidP="00201003">
            <w:pPr>
              <w:pStyle w:val="Pquestiontextpartsa"/>
              <w:keepNext/>
              <w:keepLines/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7E879741" wp14:editId="51F4D583">
                  <wp:extent cx="904875" cy="942975"/>
                  <wp:effectExtent l="0" t="0" r="9525" b="9525"/>
                  <wp:docPr id="4" name="Picture 4" descr="C:\Users\Maja\AppData\Local\Microsoft\Windows\INetCache\Content.Word\PM2e_09_EB_06_SATS_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Maja\AppData\Local\Microsoft\Windows\INetCache\Content.Word\PM2e_09_EB_06_SATS_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57B1B518" w14:textId="77777777" w:rsidR="00065230" w:rsidRPr="00F52F8C" w:rsidRDefault="00065230" w:rsidP="00201003">
            <w:pPr>
              <w:pStyle w:val="Pquestiontextpartsa"/>
              <w:keepNext/>
              <w:keepLines/>
            </w:pPr>
            <w:r w:rsidRPr="00F52F8C">
              <w:t>A straight angle is made from the sum of the angles:</w:t>
            </w:r>
          </w:p>
          <w:p w14:paraId="30660BAF" w14:textId="3B3FA897" w:rsidR="00065230" w:rsidRDefault="00975C11" w:rsidP="00201003">
            <w:pPr>
              <w:pStyle w:val="Pquestiontextpartsa"/>
              <w:keepNext/>
              <w:keepLines/>
            </w:pPr>
            <w:r w:rsidRPr="00F52F8C">
              <w:rPr>
                <w:position w:val="-64"/>
              </w:rPr>
              <w:object w:dxaOrig="2415" w:dyaOrig="1395" w14:anchorId="52425929">
                <v:shape id="_x0000_i1031" type="#_x0000_t75" style="width:120.35pt;height:69.85pt" o:ole="">
                  <v:imagedata r:id="rId23" o:title=""/>
                </v:shape>
                <o:OLEObject Type="Embed" ProgID="Equation.DSMT4" ShapeID="_x0000_i1031" DrawAspect="Content" ObjectID="_1537773563" r:id="rId24"/>
              </w:object>
            </w:r>
          </w:p>
        </w:tc>
      </w:tr>
      <w:tr w:rsidR="00065230" w14:paraId="4DA56729" w14:textId="77777777" w:rsidTr="007738DB">
        <w:tc>
          <w:tcPr>
            <w:tcW w:w="3402" w:type="dxa"/>
          </w:tcPr>
          <w:p w14:paraId="026D55BE" w14:textId="227A5F0D" w:rsidR="00065230" w:rsidRDefault="00065230" w:rsidP="00201003">
            <w:pPr>
              <w:pStyle w:val="Pquestiontextpartsa"/>
              <w:keepNext/>
              <w:keepLines/>
              <w:rPr>
                <w:b/>
              </w:rPr>
            </w:pPr>
            <w:r w:rsidRPr="00065230">
              <w:rPr>
                <w:b/>
              </w:rPr>
              <w:t>(</w:t>
            </w:r>
            <w:r>
              <w:rPr>
                <w:b/>
              </w:rPr>
              <w:t>b</w:t>
            </w:r>
            <w:r w:rsidRPr="00065230">
              <w:rPr>
                <w:b/>
              </w:rPr>
              <w:t>)</w:t>
            </w:r>
          </w:p>
          <w:p w14:paraId="74D169CB" w14:textId="6017A70F" w:rsidR="00065230" w:rsidRPr="00065230" w:rsidRDefault="00065230" w:rsidP="00201003">
            <w:pPr>
              <w:pStyle w:val="Pquestiontextpartsa"/>
              <w:keepNext/>
              <w:keepLines/>
              <w:rPr>
                <w:b/>
              </w:rPr>
            </w:pPr>
            <w:r>
              <w:rPr>
                <w:b/>
              </w:rPr>
              <w:tab/>
            </w:r>
            <w:r w:rsidR="00975C11">
              <w:rPr>
                <w:noProof/>
              </w:rPr>
              <w:drawing>
                <wp:inline distT="0" distB="0" distL="0" distR="0" wp14:anchorId="41564466" wp14:editId="1DCE6DD8">
                  <wp:extent cx="885825" cy="623820"/>
                  <wp:effectExtent l="0" t="0" r="0" b="5080"/>
                  <wp:docPr id="5" name="Picture 5" descr="C:\Users\Maja\AppData\Local\Microsoft\Windows\INetCache\Content.Word\PM2e_09_EB_06_SATS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C:\Users\Maja\AppData\Local\Microsoft\Windows\INetCache\Content.Word\PM2e_09_EB_06_SATS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786" cy="633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83247" w14:textId="77777777" w:rsidR="00065230" w:rsidRPr="00065230" w:rsidRDefault="00065230" w:rsidP="00201003">
            <w:pPr>
              <w:pStyle w:val="Pquestiontextpartsa"/>
              <w:keepNext/>
              <w:keepLines/>
              <w:rPr>
                <w:b/>
              </w:rPr>
            </w:pPr>
          </w:p>
        </w:tc>
        <w:tc>
          <w:tcPr>
            <w:tcW w:w="5529" w:type="dxa"/>
          </w:tcPr>
          <w:p w14:paraId="3CD443E9" w14:textId="5B0631F6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</w:rPr>
              <w:t>The angles are co-interior and therefore add to 180°.</w:t>
            </w:r>
          </w:p>
          <w:p w14:paraId="552D8072" w14:textId="363E1737" w:rsidR="00065230" w:rsidRPr="00F52F8C" w:rsidRDefault="00975C11" w:rsidP="00201003">
            <w:pPr>
              <w:pStyle w:val="Pquestiontextpartsa"/>
              <w:keepNext/>
              <w:keepLines/>
            </w:pPr>
            <w:r w:rsidRPr="00F52F8C">
              <w:rPr>
                <w:position w:val="-66"/>
              </w:rPr>
              <w:object w:dxaOrig="2085" w:dyaOrig="1440" w14:anchorId="2EC0FDC5">
                <v:shape id="_x0000_i1032" type="#_x0000_t75" style="width:104.25pt;height:1in" o:ole="">
                  <v:imagedata r:id="rId27" o:title=""/>
                </v:shape>
                <o:OLEObject Type="Embed" ProgID="Equation.DSMT4" ShapeID="_x0000_i1032" DrawAspect="Content" ObjectID="_1537773564" r:id="rId28"/>
              </w:object>
            </w:r>
          </w:p>
        </w:tc>
      </w:tr>
      <w:tr w:rsidR="00975C11" w14:paraId="04792624" w14:textId="77777777" w:rsidTr="007738DB">
        <w:tc>
          <w:tcPr>
            <w:tcW w:w="3402" w:type="dxa"/>
          </w:tcPr>
          <w:p w14:paraId="20560E52" w14:textId="0B9F0FD4" w:rsidR="00975C11" w:rsidRDefault="00975C11" w:rsidP="00201003">
            <w:pPr>
              <w:pStyle w:val="Pquestiontextpartsa"/>
              <w:keepNext/>
              <w:keepLines/>
              <w:rPr>
                <w:b/>
              </w:rPr>
            </w:pPr>
            <w:r w:rsidRPr="00065230">
              <w:rPr>
                <w:b/>
              </w:rPr>
              <w:t>(</w:t>
            </w:r>
            <w:r>
              <w:rPr>
                <w:b/>
              </w:rPr>
              <w:t>c</w:t>
            </w:r>
            <w:r w:rsidRPr="00065230">
              <w:rPr>
                <w:b/>
              </w:rPr>
              <w:t>)</w:t>
            </w:r>
          </w:p>
          <w:p w14:paraId="708E3FA8" w14:textId="274EBD05" w:rsidR="00975C11" w:rsidRPr="00065230" w:rsidRDefault="00975C11" w:rsidP="00201003">
            <w:pPr>
              <w:pStyle w:val="Pquestiontextpartsa"/>
              <w:keepNext/>
              <w:keepLines/>
              <w:rPr>
                <w:b/>
              </w:rPr>
            </w:pPr>
            <w:r>
              <w:rPr>
                <w:b/>
              </w:rPr>
              <w:tab/>
            </w:r>
            <w:r w:rsidR="007738DB">
              <w:rPr>
                <w:b/>
              </w:rPr>
              <w:pict w14:anchorId="106D898B">
                <v:shape id="_x0000_i1033" type="#_x0000_t75" style="width:77.35pt;height:53.75pt">
                  <v:imagedata r:id="rId29" o:title="PM2e_09_EB_06_SATS_04" grayscale="t"/>
                </v:shape>
              </w:pict>
            </w:r>
          </w:p>
        </w:tc>
        <w:tc>
          <w:tcPr>
            <w:tcW w:w="5529" w:type="dxa"/>
          </w:tcPr>
          <w:p w14:paraId="7635A0F8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</w:rPr>
              <w:t>The two angles are co-interior.</w:t>
            </w:r>
          </w:p>
          <w:p w14:paraId="026D3D56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</w:rPr>
              <w:t>Therefore:</w:t>
            </w:r>
          </w:p>
          <w:p w14:paraId="33D6CDCE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  <w:position w:val="-30"/>
              </w:rPr>
              <w:object w:dxaOrig="2745" w:dyaOrig="720" w14:anchorId="6BC9A891">
                <v:shape id="_x0000_i1034" type="#_x0000_t75" style="width:137.55pt;height:36.55pt" o:ole="">
                  <v:imagedata r:id="rId30" o:title=""/>
                </v:shape>
                <o:OLEObject Type="Embed" ProgID="Equation.DSMT4" ShapeID="_x0000_i1034" DrawAspect="Content" ObjectID="_1537773565" r:id="rId31"/>
              </w:object>
            </w:r>
          </w:p>
          <w:p w14:paraId="52A22F34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</w:rPr>
              <w:t xml:space="preserve">Given that </w:t>
            </w:r>
            <w:r w:rsidRPr="00F52F8C">
              <w:rPr>
                <w:rFonts w:asciiTheme="minorHAnsi" w:hAnsiTheme="minorHAnsi"/>
                <w:i/>
              </w:rPr>
              <w:t>x</w:t>
            </w:r>
            <w:r w:rsidRPr="00F52F8C">
              <w:rPr>
                <w:rFonts w:asciiTheme="minorHAnsi" w:hAnsiTheme="minorHAnsi"/>
              </w:rPr>
              <w:t xml:space="preserve"> = 30° and </w:t>
            </w:r>
            <w:r w:rsidRPr="00F52F8C">
              <w:rPr>
                <w:rFonts w:asciiTheme="minorHAnsi" w:hAnsiTheme="minorHAnsi"/>
                <w:i/>
              </w:rPr>
              <w:t>y</w:t>
            </w:r>
            <w:r w:rsidRPr="00F52F8C">
              <w:rPr>
                <w:rFonts w:asciiTheme="minorHAnsi" w:hAnsiTheme="minorHAnsi"/>
              </w:rPr>
              <w:t xml:space="preserve"> = 40° the equation becomes: </w:t>
            </w:r>
          </w:p>
          <w:p w14:paraId="1C2CF9D5" w14:textId="32F9C6CB" w:rsidR="00975C11" w:rsidRPr="00F52F8C" w:rsidRDefault="00BF6967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  <w:position w:val="-42"/>
              </w:rPr>
              <w:object w:dxaOrig="2120" w:dyaOrig="980" w14:anchorId="3254B1CC">
                <v:shape id="_x0000_i1035" type="#_x0000_t75" style="width:106.4pt;height:49.45pt" o:ole="">
                  <v:imagedata r:id="rId32" o:title=""/>
                </v:shape>
                <o:OLEObject Type="Embed" ProgID="Equation.DSMT4" ShapeID="_x0000_i1035" DrawAspect="Content" ObjectID="_1537773566" r:id="rId33"/>
              </w:object>
            </w:r>
          </w:p>
        </w:tc>
      </w:tr>
    </w:tbl>
    <w:p w14:paraId="62C1B132" w14:textId="52C94936" w:rsidR="00B30348" w:rsidRDefault="002760FA" w:rsidP="009D65B7">
      <w:pPr>
        <w:pStyle w:val="Pquestionheadingsx"/>
        <w:keepLines/>
      </w:pPr>
      <w:r>
        <w:t>Question 12</w:t>
      </w:r>
      <w:r w:rsidR="001158EE">
        <w:tab/>
      </w:r>
      <w:r w:rsidR="00E5206D">
        <w:rPr>
          <w:rStyle w:val="Cmarkslabel"/>
        </w:rPr>
        <w:t>5</w:t>
      </w:r>
      <w:r w:rsidR="001158EE" w:rsidRPr="001B433F">
        <w:rPr>
          <w:rStyle w:val="Cmarkslabel"/>
        </w:rPr>
        <w:t xml:space="preserve"> marks</w:t>
      </w:r>
      <w:r>
        <w:tab/>
      </w:r>
      <w:r w:rsidR="00FF285B">
        <w:t>[</w:t>
      </w:r>
      <w:r w:rsidR="00E5206D">
        <w:t>6.2</w:t>
      </w:r>
      <w:r w:rsidR="001158EE">
        <w:t>]</w:t>
      </w:r>
    </w:p>
    <w:p w14:paraId="1F8B7A1D" w14:textId="1F2F1029" w:rsidR="00975C11" w:rsidRPr="00F52F8C" w:rsidRDefault="00975C11" w:rsidP="00975C11">
      <w:pPr>
        <w:pStyle w:val="Pquestiontextmainstem"/>
      </w:pPr>
      <w:r w:rsidRPr="00F52F8C">
        <w:t>In ∆</w:t>
      </w:r>
      <w:r w:rsidRPr="00F52F8C">
        <w:rPr>
          <w:i/>
        </w:rPr>
        <w:t>KLM</w:t>
      </w:r>
      <w:r w:rsidRPr="00F52F8C">
        <w:t xml:space="preserve"> and ∆</w:t>
      </w:r>
      <w:r w:rsidRPr="00F52F8C">
        <w:rPr>
          <w:i/>
        </w:rPr>
        <w:t>VWM</w:t>
      </w:r>
      <w:r w:rsidRPr="00F52F8C">
        <w:t>,</w:t>
      </w:r>
    </w:p>
    <w:p w14:paraId="44D8807B" w14:textId="77777777" w:rsidR="00975C11" w:rsidRPr="00F52F8C" w:rsidRDefault="00975C11" w:rsidP="00975C11">
      <w:pPr>
        <w:pStyle w:val="Pquestiontextmainstem"/>
      </w:pPr>
      <w:r w:rsidRPr="00F52F8C">
        <w:sym w:font="Symbol" w:char="F0D0"/>
      </w:r>
      <w:r w:rsidRPr="00F52F8C">
        <w:rPr>
          <w:i/>
        </w:rPr>
        <w:t>LKM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MVW</w:t>
      </w:r>
      <w:r w:rsidRPr="00F52F8C">
        <w:t xml:space="preserve"> (alternate angles, </w:t>
      </w:r>
      <w:r w:rsidRPr="00F52F8C">
        <w:rPr>
          <w:i/>
        </w:rPr>
        <w:t>KL</w:t>
      </w:r>
      <w:r w:rsidRPr="00F52F8C">
        <w:t xml:space="preserve"> || </w:t>
      </w:r>
      <w:r w:rsidRPr="00F52F8C">
        <w:rPr>
          <w:i/>
        </w:rPr>
        <w:t>WV</w:t>
      </w:r>
      <w:r w:rsidRPr="00F52F8C">
        <w:t>)</w:t>
      </w:r>
    </w:p>
    <w:p w14:paraId="40C5BAC6" w14:textId="77777777" w:rsidR="00975C11" w:rsidRPr="00F52F8C" w:rsidRDefault="00975C11" w:rsidP="00975C11">
      <w:pPr>
        <w:pStyle w:val="Pquestiontextmainstem"/>
      </w:pPr>
      <w:r w:rsidRPr="00F52F8C">
        <w:sym w:font="Symbol" w:char="F0D0"/>
      </w:r>
      <w:r w:rsidRPr="00F52F8C">
        <w:rPr>
          <w:i/>
        </w:rPr>
        <w:t>KML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VMW</w:t>
      </w:r>
      <w:r w:rsidRPr="00F52F8C">
        <w:t xml:space="preserve"> (vertically opposite angles)</w:t>
      </w:r>
    </w:p>
    <w:p w14:paraId="7C9B160B" w14:textId="77777777" w:rsidR="00975C11" w:rsidRPr="00F52F8C" w:rsidRDefault="00975C11" w:rsidP="00975C11">
      <w:pPr>
        <w:pStyle w:val="Pquestiontextmainstem"/>
      </w:pPr>
      <w:r w:rsidRPr="00F52F8C">
        <w:rPr>
          <w:i/>
        </w:rPr>
        <w:t>KL</w:t>
      </w:r>
      <w:r w:rsidRPr="00F52F8C">
        <w:t xml:space="preserve"> = </w:t>
      </w:r>
      <w:r w:rsidRPr="00F52F8C">
        <w:rPr>
          <w:i/>
        </w:rPr>
        <w:t>WV</w:t>
      </w:r>
      <w:r w:rsidRPr="00F52F8C">
        <w:t xml:space="preserve"> (given)</w:t>
      </w:r>
    </w:p>
    <w:p w14:paraId="64A99536" w14:textId="4D34A001" w:rsidR="00975C11" w:rsidRPr="00F52F8C" w:rsidRDefault="00975C11" w:rsidP="00975C11">
      <w:pPr>
        <w:pStyle w:val="Pquestiontextmainstem"/>
      </w:pPr>
      <w:r w:rsidRPr="00F52F8C">
        <w:sym w:font="Symbol" w:char="F05C"/>
      </w:r>
      <w:r w:rsidRPr="00F52F8C">
        <w:t xml:space="preserve"> ∆</w:t>
      </w:r>
      <w:r w:rsidRPr="00F52F8C">
        <w:rPr>
          <w:i/>
        </w:rPr>
        <w:t>KLM</w:t>
      </w:r>
      <w:r w:rsidRPr="00F52F8C">
        <w:t xml:space="preserve"> </w:t>
      </w:r>
      <w:r w:rsidRPr="00F52F8C">
        <w:sym w:font="Symbol" w:char="F0BA"/>
      </w:r>
      <w:r w:rsidRPr="00F52F8C">
        <w:t xml:space="preserve"> ∆</w:t>
      </w:r>
      <w:r w:rsidRPr="00F52F8C">
        <w:rPr>
          <w:i/>
        </w:rPr>
        <w:t>VWM</w:t>
      </w:r>
      <w:r w:rsidRPr="00F52F8C">
        <w:t xml:space="preserve"> (</w:t>
      </w:r>
      <w:r w:rsidR="008C032A">
        <w:t>ASA</w:t>
      </w:r>
      <w:r w:rsidRPr="00F52F8C">
        <w:t>)</w:t>
      </w:r>
    </w:p>
    <w:p w14:paraId="4D6A4867" w14:textId="58CE2423" w:rsidR="00975C11" w:rsidRDefault="00975C11" w:rsidP="00975C11">
      <w:pPr>
        <w:pStyle w:val="Pquestiontextmainstem"/>
      </w:pPr>
      <w:r w:rsidRPr="00F52F8C">
        <w:sym w:font="Symbol" w:char="F05C"/>
      </w:r>
      <w:r w:rsidRPr="00F52F8C">
        <w:t xml:space="preserve"> </w:t>
      </w:r>
      <w:r w:rsidRPr="00F52F8C">
        <w:rPr>
          <w:i/>
        </w:rPr>
        <w:t>LM</w:t>
      </w:r>
      <w:r w:rsidRPr="00F52F8C">
        <w:t xml:space="preserve"> = </w:t>
      </w:r>
      <w:r w:rsidRPr="00F52F8C">
        <w:rPr>
          <w:i/>
        </w:rPr>
        <w:t>MW</w:t>
      </w:r>
      <w:r w:rsidRPr="00F52F8C">
        <w:t xml:space="preserve"> (matching sides of congruent triangles)</w:t>
      </w:r>
    </w:p>
    <w:p w14:paraId="31B9AA39" w14:textId="7DB35630" w:rsidR="00B30348" w:rsidRDefault="002760FA" w:rsidP="00481043">
      <w:pPr>
        <w:pStyle w:val="Pquestionheadingsx"/>
      </w:pPr>
      <w:r>
        <w:t>Question 1</w:t>
      </w:r>
      <w:r w:rsidR="00393C41">
        <w:t>3</w:t>
      </w:r>
      <w:r w:rsidR="00B30348">
        <w:tab/>
      </w:r>
      <w:r w:rsidR="00481043">
        <w:rPr>
          <w:rStyle w:val="Cmarkslabel"/>
        </w:rPr>
        <w:t>2</w:t>
      </w:r>
      <w:r w:rsidR="00B30348" w:rsidRPr="001B433F">
        <w:rPr>
          <w:rStyle w:val="Cmarkslabel"/>
        </w:rPr>
        <w:t xml:space="preserve"> marks</w:t>
      </w:r>
      <w:r w:rsidR="00B30348">
        <w:tab/>
      </w:r>
      <w:r w:rsidR="00FF285B">
        <w:t>[6.</w:t>
      </w:r>
      <w:r w:rsidR="00E5206D">
        <w:t>6</w:t>
      </w:r>
      <w:r w:rsidR="00B30348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927"/>
      </w:tblGrid>
      <w:tr w:rsidR="00975C11" w14:paraId="76919A79" w14:textId="77777777" w:rsidTr="00975C11">
        <w:tc>
          <w:tcPr>
            <w:tcW w:w="3686" w:type="dxa"/>
          </w:tcPr>
          <w:p w14:paraId="1BFB66B0" w14:textId="50BC888B" w:rsidR="00975C11" w:rsidRDefault="00975C11" w:rsidP="00975C11">
            <w:pPr>
              <w:pStyle w:val="Pquestiontextmainstem"/>
            </w:pPr>
            <w:r>
              <w:rPr>
                <w:noProof/>
              </w:rPr>
              <w:drawing>
                <wp:inline distT="0" distB="0" distL="0" distR="0" wp14:anchorId="788E8BC3" wp14:editId="18C17545">
                  <wp:extent cx="1562100" cy="1076325"/>
                  <wp:effectExtent l="0" t="0" r="0" b="9525"/>
                  <wp:docPr id="7" name="Picture 7" descr="C:\Users\Maja\AppData\Local\Microsoft\Windows\INetCache\Content.Word\PM2e_09_EB_06_SAT_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C:\Users\Maja\AppData\Local\Microsoft\Windows\INetCache\Content.Word\PM2e_09_EB_06_SAT_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14:paraId="169F411C" w14:textId="0EE57289" w:rsidR="00975C11" w:rsidRDefault="00975C11" w:rsidP="00975C11">
            <w:pPr>
              <w:pStyle w:val="Pquestiontextmainstem"/>
            </w:pPr>
            <w:r w:rsidRPr="00975C11">
              <w:rPr>
                <w:position w:val="-92"/>
              </w:rPr>
              <w:object w:dxaOrig="2160" w:dyaOrig="1960" w14:anchorId="21A9EC92">
                <v:shape id="_x0000_i1036" type="#_x0000_t75" style="width:108.55pt;height:96.7pt" o:ole="">
                  <v:imagedata r:id="rId35" o:title=""/>
                </v:shape>
                <o:OLEObject Type="Embed" ProgID="Equation.DSMT4" ShapeID="_x0000_i1036" DrawAspect="Content" ObjectID="_1537773567" r:id="rId36"/>
              </w:object>
            </w:r>
          </w:p>
        </w:tc>
      </w:tr>
    </w:tbl>
    <w:p w14:paraId="44C529D5" w14:textId="63FE5D81" w:rsidR="0084220A" w:rsidRDefault="002760FA" w:rsidP="00201003">
      <w:pPr>
        <w:pStyle w:val="Pquestionheadingsx"/>
        <w:keepLines/>
      </w:pPr>
      <w:r>
        <w:lastRenderedPageBreak/>
        <w:t>Question 1</w:t>
      </w:r>
      <w:r w:rsidR="00393C41">
        <w:t>4</w:t>
      </w:r>
      <w:r w:rsidR="0084220A">
        <w:tab/>
      </w:r>
      <w:bookmarkStart w:id="0" w:name="_GoBack"/>
      <w:bookmarkEnd w:id="0"/>
      <w:r w:rsidR="008E1E05">
        <w:rPr>
          <w:rStyle w:val="Cmarkslabel"/>
        </w:rPr>
        <w:t>8</w:t>
      </w:r>
      <w:r w:rsidR="0084220A" w:rsidRPr="001B433F">
        <w:rPr>
          <w:rStyle w:val="Cmarkslabel"/>
        </w:rPr>
        <w:t xml:space="preserve"> marks</w:t>
      </w:r>
      <w:r w:rsidR="0084220A">
        <w:tab/>
      </w:r>
      <w:r w:rsidR="00FF285B">
        <w:t>[6.</w:t>
      </w:r>
      <w:r w:rsidR="008E1E05">
        <w:t>1</w:t>
      </w:r>
      <w:r w:rsidR="00E5206D">
        <w:t>,6.5,6.6</w:t>
      </w:r>
      <w:r w:rsidR="0084220A">
        <w:t>]</w:t>
      </w:r>
    </w:p>
    <w:tbl>
      <w:tblPr>
        <w:tblStyle w:val="TableGrid"/>
        <w:tblW w:w="10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67"/>
        <w:gridCol w:w="147"/>
        <w:gridCol w:w="1565"/>
        <w:gridCol w:w="1362"/>
        <w:gridCol w:w="1202"/>
        <w:gridCol w:w="425"/>
        <w:gridCol w:w="939"/>
      </w:tblGrid>
      <w:tr w:rsidR="00975C11" w14:paraId="54D846F3" w14:textId="77777777" w:rsidTr="007738DB">
        <w:trPr>
          <w:gridAfter w:val="2"/>
          <w:wAfter w:w="1364" w:type="dxa"/>
        </w:trPr>
        <w:tc>
          <w:tcPr>
            <w:tcW w:w="4678" w:type="dxa"/>
            <w:gridSpan w:val="2"/>
          </w:tcPr>
          <w:p w14:paraId="0757EDB6" w14:textId="77777777" w:rsidR="00975C11" w:rsidRPr="00975C11" w:rsidRDefault="00975C11" w:rsidP="00201003">
            <w:pPr>
              <w:pStyle w:val="Pquestiontextpartsai"/>
              <w:keepNext/>
              <w:keepLines/>
              <w:ind w:left="0" w:firstLine="0"/>
              <w:rPr>
                <w:b/>
              </w:rPr>
            </w:pPr>
            <w:r w:rsidRPr="00975C11">
              <w:rPr>
                <w:b/>
              </w:rPr>
              <w:t>(a)</w:t>
            </w:r>
            <w:r w:rsidRPr="00975C11">
              <w:rPr>
                <w:b/>
              </w:rPr>
              <w:tab/>
            </w:r>
          </w:p>
          <w:p w14:paraId="2D71CF26" w14:textId="117CC13A" w:rsidR="00975C11" w:rsidRDefault="00975C11" w:rsidP="00201003">
            <w:pPr>
              <w:pStyle w:val="Pquestiontextpartsai"/>
              <w:keepNext/>
              <w:keepLines/>
              <w:ind w:left="0" w:firstLine="0"/>
            </w:pPr>
            <w:r>
              <w:tab/>
            </w:r>
            <w:r w:rsidRPr="00F52F8C">
              <w:rPr>
                <w:noProof/>
              </w:rPr>
              <w:drawing>
                <wp:inline distT="0" distB="0" distL="0" distR="0" wp14:anchorId="7A0D7FAB" wp14:editId="72E7CCC3">
                  <wp:extent cx="2019300" cy="1562100"/>
                  <wp:effectExtent l="0" t="0" r="0" b="0"/>
                  <wp:docPr id="9" name="Picture 9" descr="ACPM9_PR_6_14t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ACPM9_PR_6_14t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6" w:type="dxa"/>
            <w:gridSpan w:val="4"/>
          </w:tcPr>
          <w:p w14:paraId="37E77E24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  <w:i/>
              </w:rPr>
              <w:t>c</w:t>
            </w:r>
            <w:r w:rsidRPr="00F52F8C">
              <w:rPr>
                <w:rFonts w:asciiTheme="minorHAnsi" w:hAnsiTheme="minorHAnsi"/>
              </w:rPr>
              <w:t xml:space="preserve"> = 100° (corresponding angles)</w:t>
            </w:r>
          </w:p>
          <w:p w14:paraId="46DF01EC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  <w:i/>
              </w:rPr>
              <w:t>b</w:t>
            </w:r>
            <w:r w:rsidRPr="00F52F8C">
              <w:rPr>
                <w:rFonts w:asciiTheme="minorHAnsi" w:hAnsiTheme="minorHAnsi"/>
              </w:rPr>
              <w:t xml:space="preserve"> = 80° (</w:t>
            </w:r>
            <w:r w:rsidRPr="00F52F8C">
              <w:rPr>
                <w:rFonts w:asciiTheme="minorHAnsi" w:hAnsiTheme="minorHAnsi"/>
                <w:i/>
              </w:rPr>
              <w:t>b</w:t>
            </w:r>
            <w:r w:rsidRPr="00F52F8C">
              <w:rPr>
                <w:rFonts w:asciiTheme="minorHAnsi" w:hAnsiTheme="minorHAnsi"/>
              </w:rPr>
              <w:t xml:space="preserve"> and </w:t>
            </w:r>
            <w:r w:rsidRPr="00F52F8C">
              <w:rPr>
                <w:rFonts w:asciiTheme="minorHAnsi" w:hAnsiTheme="minorHAnsi"/>
                <w:i/>
              </w:rPr>
              <w:t>c</w:t>
            </w:r>
            <w:r w:rsidRPr="00F52F8C">
              <w:rPr>
                <w:rFonts w:asciiTheme="minorHAnsi" w:hAnsiTheme="minorHAnsi"/>
              </w:rPr>
              <w:t xml:space="preserve"> form a straight angle)</w:t>
            </w:r>
          </w:p>
          <w:p w14:paraId="0224B249" w14:textId="74598237" w:rsidR="00975C11" w:rsidRPr="00975C11" w:rsidRDefault="00975C11" w:rsidP="00201003">
            <w:pPr>
              <w:pStyle w:val="Pquestiontextpartsai"/>
              <w:keepNext/>
              <w:keepLines/>
              <w:ind w:left="0" w:firstLine="0"/>
              <w:rPr>
                <w:b/>
              </w:rPr>
            </w:pPr>
            <w:r w:rsidRPr="00F52F8C">
              <w:rPr>
                <w:i/>
              </w:rPr>
              <w:t>a</w:t>
            </w:r>
            <w:r w:rsidRPr="00F52F8C">
              <w:t xml:space="preserve"> = 180 – 80 – 80 = 20° (</w:t>
            </w:r>
            <w:r w:rsidRPr="00F52F8C">
              <w:rPr>
                <w:i/>
              </w:rPr>
              <w:t>a</w:t>
            </w:r>
            <w:r w:rsidRPr="00F52F8C">
              <w:t xml:space="preserve"> is the top of the isosceles triangle, with two 80° angles at the base)</w:t>
            </w:r>
          </w:p>
        </w:tc>
      </w:tr>
      <w:tr w:rsidR="00975C11" w14:paraId="2444D355" w14:textId="77777777" w:rsidTr="007738DB">
        <w:trPr>
          <w:gridAfter w:val="1"/>
          <w:wAfter w:w="939" w:type="dxa"/>
        </w:trPr>
        <w:tc>
          <w:tcPr>
            <w:tcW w:w="4825" w:type="dxa"/>
            <w:gridSpan w:val="3"/>
          </w:tcPr>
          <w:p w14:paraId="694C6FB2" w14:textId="3282C8E4" w:rsidR="00975C11" w:rsidRPr="00975C11" w:rsidRDefault="00975C11" w:rsidP="00201003">
            <w:pPr>
              <w:pStyle w:val="Pquestiontextpartsai"/>
              <w:keepNext/>
              <w:keepLines/>
              <w:ind w:left="0" w:firstLine="0"/>
              <w:rPr>
                <w:b/>
              </w:rPr>
            </w:pPr>
            <w:r w:rsidRPr="00975C11">
              <w:rPr>
                <w:b/>
              </w:rPr>
              <w:t>(</w:t>
            </w:r>
            <w:r>
              <w:rPr>
                <w:b/>
              </w:rPr>
              <w:t>b</w:t>
            </w:r>
            <w:r w:rsidRPr="00975C11">
              <w:rPr>
                <w:b/>
              </w:rPr>
              <w:t>)</w:t>
            </w:r>
            <w:r w:rsidRPr="00975C11">
              <w:rPr>
                <w:b/>
              </w:rPr>
              <w:tab/>
            </w:r>
          </w:p>
          <w:p w14:paraId="162E6671" w14:textId="47FC25A4" w:rsidR="00975C11" w:rsidRPr="00975C11" w:rsidRDefault="007738DB" w:rsidP="00201003">
            <w:pPr>
              <w:pStyle w:val="Pquestiontextpartsai"/>
              <w:keepNext/>
              <w:keepLines/>
              <w:ind w:left="0" w:firstLine="0"/>
              <w:rPr>
                <w:b/>
              </w:rPr>
            </w:pPr>
            <w:r>
              <w:rPr>
                <w:b/>
              </w:rPr>
              <w:pict w14:anchorId="358603FA">
                <v:shape id="_x0000_i1037" type="#_x0000_t75" style="width:182.7pt;height:178.4pt">
                  <v:imagedata r:id="rId38" o:title="PM2e_09_EB_06_SAT_08" grayscale="t"/>
                </v:shape>
              </w:pict>
            </w:r>
          </w:p>
        </w:tc>
        <w:tc>
          <w:tcPr>
            <w:tcW w:w="4554" w:type="dxa"/>
            <w:gridSpan w:val="4"/>
          </w:tcPr>
          <w:p w14:paraId="18EE49DF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</w:rPr>
              <w:t>∆</w:t>
            </w:r>
            <w:r w:rsidRPr="00F52F8C">
              <w:rPr>
                <w:rFonts w:asciiTheme="minorHAnsi" w:hAnsiTheme="minorHAnsi"/>
                <w:i/>
              </w:rPr>
              <w:t>RPQ</w:t>
            </w:r>
            <w:r w:rsidRPr="00F52F8C">
              <w:rPr>
                <w:rFonts w:asciiTheme="minorHAnsi" w:hAnsiTheme="minorHAnsi"/>
              </w:rPr>
              <w:t xml:space="preserve"> = ∆</w:t>
            </w:r>
            <w:r w:rsidRPr="00F52F8C">
              <w:rPr>
                <w:rFonts w:asciiTheme="minorHAnsi" w:hAnsiTheme="minorHAnsi"/>
                <w:i/>
              </w:rPr>
              <w:t>RST</w:t>
            </w:r>
          </w:p>
          <w:p w14:paraId="0894AA62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  <w:position w:val="-4"/>
              </w:rPr>
              <w:object w:dxaOrig="260" w:dyaOrig="240" w14:anchorId="6C128324">
                <v:shape id="_x0000_i1038" type="#_x0000_t75" style="width:12.9pt;height:11.8pt" o:ole="">
                  <v:imagedata r:id="rId39" o:title=""/>
                </v:shape>
                <o:OLEObject Type="Embed" ProgID="Equation.3" ShapeID="_x0000_i1038" DrawAspect="Content" ObjectID="_1537773568" r:id="rId40"/>
              </w:object>
            </w:r>
            <w:r w:rsidRPr="00F52F8C">
              <w:rPr>
                <w:rFonts w:asciiTheme="minorHAnsi" w:hAnsiTheme="minorHAnsi"/>
                <w:i/>
              </w:rPr>
              <w:t>R</w:t>
            </w:r>
            <w:r w:rsidRPr="00F52F8C">
              <w:rPr>
                <w:rFonts w:asciiTheme="minorHAnsi" w:hAnsiTheme="minorHAnsi"/>
              </w:rPr>
              <w:t xml:space="preserve"> is common</w:t>
            </w:r>
          </w:p>
          <w:p w14:paraId="5BCD40F5" w14:textId="77777777" w:rsidR="00975C11" w:rsidRDefault="00975C11" w:rsidP="00201003">
            <w:pPr>
              <w:keepNext/>
              <w:keepLines/>
              <w:rPr>
                <w:rFonts w:asciiTheme="minorHAnsi" w:hAnsiTheme="minorHAnsi"/>
                <w:i/>
              </w:rPr>
            </w:pPr>
            <w:r w:rsidRPr="00F52F8C">
              <w:rPr>
                <w:rFonts w:asciiTheme="minorHAnsi" w:hAnsiTheme="minorHAnsi"/>
                <w:position w:val="-4"/>
              </w:rPr>
              <w:object w:dxaOrig="260" w:dyaOrig="240" w14:anchorId="1D3DF923">
                <v:shape id="_x0000_i1039" type="#_x0000_t75" style="width:12.9pt;height:11.8pt" o:ole="">
                  <v:imagedata r:id="rId39" o:title=""/>
                </v:shape>
                <o:OLEObject Type="Embed" ProgID="Equation.3" ShapeID="_x0000_i1039" DrawAspect="Content" ObjectID="_1537773569" r:id="rId41"/>
              </w:object>
            </w:r>
            <w:r w:rsidRPr="00F52F8C">
              <w:rPr>
                <w:rFonts w:asciiTheme="minorHAnsi" w:hAnsiTheme="minorHAnsi"/>
                <w:i/>
              </w:rPr>
              <w:t>RPQ</w:t>
            </w:r>
            <w:r w:rsidRPr="00F52F8C">
              <w:rPr>
                <w:rFonts w:asciiTheme="minorHAnsi" w:hAnsiTheme="minorHAnsi"/>
              </w:rPr>
              <w:t xml:space="preserve"> = </w:t>
            </w:r>
            <w:r w:rsidRPr="00F52F8C">
              <w:rPr>
                <w:rFonts w:asciiTheme="minorHAnsi" w:hAnsiTheme="minorHAnsi"/>
                <w:position w:val="-4"/>
              </w:rPr>
              <w:object w:dxaOrig="260" w:dyaOrig="240" w14:anchorId="6D8B6D55">
                <v:shape id="_x0000_i1040" type="#_x0000_t75" style="width:12.9pt;height:11.8pt" o:ole="">
                  <v:imagedata r:id="rId39" o:title=""/>
                </v:shape>
                <o:OLEObject Type="Embed" ProgID="Equation.3" ShapeID="_x0000_i1040" DrawAspect="Content" ObjectID="_1537773570" r:id="rId42"/>
              </w:object>
            </w:r>
            <w:r w:rsidRPr="00F52F8C">
              <w:rPr>
                <w:rFonts w:asciiTheme="minorHAnsi" w:hAnsiTheme="minorHAnsi"/>
                <w:i/>
              </w:rPr>
              <w:t>RST</w:t>
            </w:r>
          </w:p>
          <w:p w14:paraId="57621251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  <w:position w:val="-24"/>
              </w:rPr>
              <w:object w:dxaOrig="960" w:dyaOrig="620" w14:anchorId="30F006C4">
                <v:shape id="_x0000_i1041" type="#_x0000_t75" style="width:47.3pt;height:31.15pt" o:ole="">
                  <v:imagedata r:id="rId43" o:title=""/>
                </v:shape>
                <o:OLEObject Type="Embed" ProgID="Equation.3" ShapeID="_x0000_i1041" DrawAspect="Content" ObjectID="_1537773571" r:id="rId44"/>
              </w:object>
            </w:r>
            <w:r w:rsidRPr="00F52F8C">
              <w:rPr>
                <w:rFonts w:asciiTheme="minorHAnsi" w:hAnsiTheme="minorHAnsi"/>
              </w:rPr>
              <w:t xml:space="preserve">    </w:t>
            </w:r>
          </w:p>
          <w:p w14:paraId="686586BE" w14:textId="77777777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  <w:i/>
              </w:rPr>
              <w:t>x</w:t>
            </w:r>
            <w:r w:rsidRPr="00F52F8C">
              <w:rPr>
                <w:rFonts w:asciiTheme="minorHAnsi" w:hAnsiTheme="minorHAnsi"/>
              </w:rPr>
              <w:t>(</w:t>
            </w:r>
            <w:r w:rsidRPr="00F52F8C">
              <w:rPr>
                <w:rFonts w:asciiTheme="minorHAnsi" w:hAnsiTheme="minorHAnsi"/>
                <w:i/>
              </w:rPr>
              <w:t xml:space="preserve">x </w:t>
            </w:r>
            <w:r w:rsidRPr="00F52F8C">
              <w:rPr>
                <w:rFonts w:asciiTheme="minorHAnsi" w:hAnsiTheme="minorHAnsi"/>
              </w:rPr>
              <w:t>+ 2) = 24</w:t>
            </w:r>
          </w:p>
          <w:p w14:paraId="0D1CC882" w14:textId="19EF0549" w:rsidR="00975C11" w:rsidRPr="00F52F8C" w:rsidRDefault="00975C11" w:rsidP="00201003">
            <w:pPr>
              <w:keepNext/>
              <w:keepLines/>
              <w:rPr>
                <w:rFonts w:asciiTheme="minorHAnsi" w:hAnsiTheme="minorHAnsi"/>
                <w:i/>
              </w:rPr>
            </w:pPr>
            <w:r w:rsidRPr="00975C11">
              <w:rPr>
                <w:rFonts w:asciiTheme="minorHAnsi" w:hAnsiTheme="minorHAnsi"/>
                <w:position w:val="-40"/>
              </w:rPr>
              <w:object w:dxaOrig="1579" w:dyaOrig="1020" w14:anchorId="03405DFB">
                <v:shape id="_x0000_i1042" type="#_x0000_t75" style="width:78.45pt;height:51.6pt" o:ole="">
                  <v:imagedata r:id="rId45" o:title=""/>
                </v:shape>
                <o:OLEObject Type="Embed" ProgID="Equation.DSMT4" ShapeID="_x0000_i1042" DrawAspect="Content" ObjectID="_1537773572" r:id="rId46"/>
              </w:object>
            </w:r>
          </w:p>
        </w:tc>
      </w:tr>
      <w:tr w:rsidR="00975C11" w14:paraId="1FEF91C2" w14:textId="77777777" w:rsidTr="007738DB">
        <w:tc>
          <w:tcPr>
            <w:tcW w:w="6390" w:type="dxa"/>
            <w:gridSpan w:val="4"/>
          </w:tcPr>
          <w:p w14:paraId="078423CA" w14:textId="6C475B8F" w:rsidR="00975C11" w:rsidRPr="00975C11" w:rsidRDefault="00975C11" w:rsidP="00975C11">
            <w:pPr>
              <w:pStyle w:val="Pquestiontextpartsai"/>
              <w:ind w:left="0" w:firstLine="0"/>
              <w:rPr>
                <w:b/>
              </w:rPr>
            </w:pPr>
            <w:r w:rsidRPr="00975C11">
              <w:rPr>
                <w:b/>
              </w:rPr>
              <w:t>(</w:t>
            </w:r>
            <w:r>
              <w:rPr>
                <w:b/>
              </w:rPr>
              <w:t>c</w:t>
            </w:r>
            <w:r w:rsidRPr="00975C11">
              <w:rPr>
                <w:b/>
              </w:rPr>
              <w:t>)</w:t>
            </w:r>
            <w:r w:rsidRPr="00975C11">
              <w:rPr>
                <w:b/>
              </w:rPr>
              <w:tab/>
            </w:r>
          </w:p>
          <w:p w14:paraId="518F8E24" w14:textId="1D0822D7" w:rsidR="00975C11" w:rsidRPr="00975C11" w:rsidRDefault="00975C11" w:rsidP="00975C11">
            <w:pPr>
              <w:pStyle w:val="Pquestiontextpartsai"/>
              <w:ind w:left="0" w:firstLine="0"/>
              <w:rPr>
                <w:b/>
              </w:rPr>
            </w:pPr>
            <w:r>
              <w:rPr>
                <w:b/>
              </w:rPr>
              <w:tab/>
            </w:r>
            <w:r w:rsidR="007738DB">
              <w:rPr>
                <w:b/>
              </w:rPr>
              <w:pict w14:anchorId="04783729">
                <v:shape id="_x0000_i1043" type="#_x0000_t75" style="width:274.05pt;height:98.85pt">
                  <v:imagedata r:id="rId47" o:title="PM2e_09_EB_06_SATS_05" grayscale="t"/>
                </v:shape>
              </w:pict>
            </w:r>
          </w:p>
        </w:tc>
        <w:tc>
          <w:tcPr>
            <w:tcW w:w="3928" w:type="dxa"/>
            <w:gridSpan w:val="4"/>
          </w:tcPr>
          <w:p w14:paraId="0B4CE4BB" w14:textId="6E5C4EED" w:rsidR="00975C11" w:rsidRPr="00F52F8C" w:rsidRDefault="00975C11" w:rsidP="00975C11">
            <w:pPr>
              <w:ind w:left="350" w:hanging="350"/>
              <w:rPr>
                <w:rFonts w:asciiTheme="minorHAnsi" w:hAnsiTheme="minorHAnsi"/>
              </w:rPr>
            </w:pPr>
            <w:r w:rsidRPr="00F52F8C">
              <w:rPr>
                <w:rFonts w:asciiTheme="minorHAnsi" w:hAnsiTheme="minorHAnsi"/>
                <w:position w:val="-42"/>
                <w:lang w:val="fr-FR"/>
              </w:rPr>
              <w:object w:dxaOrig="780" w:dyaOrig="1300" w14:anchorId="071FE9E3">
                <v:shape id="_x0000_i1044" type="#_x0000_t75" style="width:39.75pt;height:64.5pt" o:ole="">
                  <v:imagedata r:id="rId48" o:title=""/>
                </v:shape>
                <o:OLEObject Type="Embed" ProgID="Equation.DSMT4" ShapeID="_x0000_i1044" DrawAspect="Content" ObjectID="_1537773573" r:id="rId49"/>
              </w:object>
            </w:r>
          </w:p>
        </w:tc>
      </w:tr>
      <w:tr w:rsidR="00975C11" w14:paraId="5A866CD1" w14:textId="77777777" w:rsidTr="007738DB">
        <w:trPr>
          <w:gridAfter w:val="3"/>
          <w:wAfter w:w="2566" w:type="dxa"/>
        </w:trPr>
        <w:tc>
          <w:tcPr>
            <w:tcW w:w="4111" w:type="dxa"/>
          </w:tcPr>
          <w:p w14:paraId="59760C8A" w14:textId="77777777" w:rsidR="00975C11" w:rsidRDefault="00975C11" w:rsidP="00975C11">
            <w:pPr>
              <w:pStyle w:val="Pquestiontextpartsai"/>
              <w:ind w:left="0" w:firstLine="0"/>
              <w:rPr>
                <w:b/>
              </w:rPr>
            </w:pPr>
            <w:r w:rsidRPr="00975C11">
              <w:rPr>
                <w:b/>
              </w:rPr>
              <w:t>(</w:t>
            </w:r>
            <w:r>
              <w:rPr>
                <w:b/>
              </w:rPr>
              <w:t>d</w:t>
            </w:r>
            <w:r w:rsidRPr="00975C11">
              <w:rPr>
                <w:b/>
              </w:rPr>
              <w:t>)</w:t>
            </w:r>
            <w:r>
              <w:rPr>
                <w:b/>
              </w:rPr>
              <w:tab/>
            </w:r>
          </w:p>
          <w:p w14:paraId="247E9E43" w14:textId="0B860163" w:rsidR="00975C11" w:rsidRPr="00975C11" w:rsidRDefault="00975C11" w:rsidP="00975C11">
            <w:pPr>
              <w:pStyle w:val="Pquestiontextpartsai"/>
              <w:ind w:left="0" w:firstLine="0"/>
              <w:rPr>
                <w:b/>
              </w:rPr>
            </w:pPr>
            <w:r>
              <w:rPr>
                <w:b/>
              </w:rPr>
              <w:tab/>
            </w:r>
            <w:r w:rsidR="007738DB">
              <w:rPr>
                <w:b/>
              </w:rPr>
              <w:pict w14:anchorId="6882E443">
                <v:shape id="_x0000_i1045" type="#_x0000_t75" style="width:146.15pt;height:77.35pt">
                  <v:imagedata r:id="rId50" o:title="PM2e_09_EB_06_SAT_10" grayscale="t"/>
                </v:shape>
              </w:pict>
            </w:r>
          </w:p>
        </w:tc>
        <w:tc>
          <w:tcPr>
            <w:tcW w:w="3641" w:type="dxa"/>
            <w:gridSpan w:val="4"/>
          </w:tcPr>
          <w:p w14:paraId="5694CA62" w14:textId="77777777" w:rsidR="00975C11" w:rsidRPr="00F52F8C" w:rsidRDefault="00975C11" w:rsidP="00975C11">
            <w:pPr>
              <w:pStyle w:val="List2"/>
              <w:ind w:left="0" w:firstLine="0"/>
              <w:rPr>
                <w:rFonts w:asciiTheme="minorHAnsi" w:hAnsiTheme="minorHAnsi"/>
                <w:sz w:val="24"/>
                <w:szCs w:val="24"/>
                <w:lang w:val="fr-FR"/>
              </w:rPr>
            </w:pPr>
            <w:r w:rsidRPr="00F52F8C">
              <w:rPr>
                <w:rFonts w:asciiTheme="minorHAnsi" w:hAnsiTheme="minorHAnsi"/>
                <w:sz w:val="24"/>
                <w:szCs w:val="24"/>
                <w:lang w:val="fr-FR"/>
              </w:rPr>
              <w:t>2s = 60</w:t>
            </w:r>
            <w:r w:rsidRPr="00F52F8C">
              <w:rPr>
                <w:rFonts w:asciiTheme="minorHAnsi" w:hAnsiTheme="minorHAnsi"/>
                <w:sz w:val="24"/>
                <w:szCs w:val="24"/>
              </w:rPr>
              <w:sym w:font="Symbol" w:char="F0B0"/>
            </w:r>
            <w:r w:rsidRPr="00F52F8C">
              <w:rPr>
                <w:rFonts w:asciiTheme="minorHAnsi" w:hAnsiTheme="minorHAnsi"/>
                <w:sz w:val="24"/>
                <w:szCs w:val="24"/>
                <w:lang w:val="fr-FR"/>
              </w:rPr>
              <w:t xml:space="preserve">                     4t = 60</w:t>
            </w:r>
            <w:r w:rsidRPr="00F52F8C">
              <w:rPr>
                <w:rFonts w:asciiTheme="minorHAnsi" w:hAnsiTheme="minorHAnsi"/>
                <w:sz w:val="24"/>
                <w:szCs w:val="24"/>
              </w:rPr>
              <w:sym w:font="Symbol" w:char="F0B0"/>
            </w:r>
          </w:p>
          <w:p w14:paraId="288A3E58" w14:textId="2524EB5E" w:rsidR="00975C11" w:rsidRPr="00F52F8C" w:rsidRDefault="00975C11" w:rsidP="00975C11">
            <w:pPr>
              <w:ind w:left="350" w:hanging="350"/>
              <w:rPr>
                <w:rFonts w:asciiTheme="minorHAnsi" w:hAnsiTheme="minorHAnsi"/>
                <w:lang w:val="fr-FR"/>
              </w:rPr>
            </w:pPr>
            <w:r w:rsidRPr="00F52F8C">
              <w:rPr>
                <w:rFonts w:asciiTheme="minorHAnsi" w:hAnsiTheme="minorHAnsi"/>
                <w:position w:val="-40"/>
                <w:lang w:val="fr-FR"/>
              </w:rPr>
              <w:object w:dxaOrig="820" w:dyaOrig="920" w14:anchorId="0CA80393">
                <v:shape id="_x0000_i1046" type="#_x0000_t75" style="width:39.75pt;height:46.2pt" o:ole="">
                  <v:imagedata r:id="rId51" o:title=""/>
                </v:shape>
                <o:OLEObject Type="Embed" ProgID="Equation.3" ShapeID="_x0000_i1046" DrawAspect="Content" ObjectID="_1537773574" r:id="rId52"/>
              </w:object>
            </w:r>
            <w:r w:rsidRPr="00F52F8C">
              <w:rPr>
                <w:rFonts w:asciiTheme="minorHAnsi" w:hAnsiTheme="minorHAnsi"/>
                <w:lang w:val="fr-FR"/>
              </w:rPr>
              <w:t xml:space="preserve">                 </w:t>
            </w:r>
            <w:r w:rsidRPr="00F52F8C">
              <w:rPr>
                <w:rFonts w:asciiTheme="minorHAnsi" w:hAnsiTheme="minorHAnsi"/>
                <w:position w:val="-40"/>
                <w:lang w:val="fr-FR"/>
              </w:rPr>
              <w:object w:dxaOrig="820" w:dyaOrig="920" w14:anchorId="249DD8D9">
                <v:shape id="_x0000_i1047" type="#_x0000_t75" style="width:40.85pt;height:46.2pt" o:ole="">
                  <v:imagedata r:id="rId53" o:title=""/>
                </v:shape>
                <o:OLEObject Type="Embed" ProgID="Equation.3" ShapeID="_x0000_i1047" DrawAspect="Content" ObjectID="_1537773575" r:id="rId54"/>
              </w:object>
            </w:r>
          </w:p>
        </w:tc>
      </w:tr>
    </w:tbl>
    <w:p w14:paraId="4900F0C8" w14:textId="7DE7E173" w:rsidR="0084220A" w:rsidRDefault="002760FA" w:rsidP="009D65B7">
      <w:pPr>
        <w:pStyle w:val="Pquestionheadingsx"/>
        <w:keepLines/>
      </w:pPr>
      <w:r>
        <w:lastRenderedPageBreak/>
        <w:t>Question 1</w:t>
      </w:r>
      <w:r w:rsidR="00393C41">
        <w:t>5</w:t>
      </w:r>
      <w:r w:rsidR="0084220A">
        <w:tab/>
      </w:r>
      <w:r w:rsidR="008E1E05">
        <w:rPr>
          <w:rStyle w:val="Cmarkslabel"/>
        </w:rPr>
        <w:t>3</w:t>
      </w:r>
      <w:r w:rsidR="0084220A" w:rsidRPr="001B433F">
        <w:rPr>
          <w:rStyle w:val="Cmarkslabel"/>
        </w:rPr>
        <w:t xml:space="preserve"> marks</w:t>
      </w:r>
      <w:r w:rsidR="0084220A">
        <w:tab/>
      </w:r>
      <w:r w:rsidR="00FF285B">
        <w:t>[6.</w:t>
      </w:r>
      <w:r w:rsidR="008E1E05">
        <w:t>7</w:t>
      </w:r>
      <w:r w:rsidR="0084220A">
        <w:t>]</w:t>
      </w:r>
    </w:p>
    <w:p w14:paraId="658186F7" w14:textId="17A26F8D" w:rsidR="008C032A" w:rsidRDefault="007738DB" w:rsidP="008C032A">
      <w:pPr>
        <w:pStyle w:val="Pquestiontextmainstem"/>
      </w:pPr>
      <w:r>
        <w:pict w14:anchorId="78B75350">
          <v:shape id="_x0000_i1048" type="#_x0000_t75" style="width:310.55pt;height:225.65pt">
            <v:imagedata r:id="rId55" o:title="PM2e_09_EB_06_SATS_06" grayscale="t"/>
          </v:shape>
        </w:pict>
      </w:r>
    </w:p>
    <w:p w14:paraId="39367A1B" w14:textId="5D3945A3" w:rsidR="0084220A" w:rsidRDefault="002760FA" w:rsidP="00481043">
      <w:pPr>
        <w:pStyle w:val="Pquestionheadingsx"/>
      </w:pPr>
      <w:r>
        <w:t>Question 1</w:t>
      </w:r>
      <w:r w:rsidR="00393C41">
        <w:t>6</w:t>
      </w:r>
      <w:r w:rsidR="0084220A">
        <w:tab/>
      </w:r>
      <w:r w:rsidR="008E1E05">
        <w:rPr>
          <w:rStyle w:val="Cmarkslabel"/>
        </w:rPr>
        <w:t>2</w:t>
      </w:r>
      <w:r w:rsidR="0084220A" w:rsidRPr="001B433F">
        <w:rPr>
          <w:rStyle w:val="Cmarkslabel"/>
        </w:rPr>
        <w:t xml:space="preserve"> marks</w:t>
      </w:r>
      <w:r w:rsidR="0084220A">
        <w:tab/>
      </w:r>
      <w:r w:rsidR="00FF285B">
        <w:t>[6.</w:t>
      </w:r>
      <w:r w:rsidR="008E1E05">
        <w:t>6</w:t>
      </w:r>
      <w:r w:rsidR="0084220A">
        <w:t>]</w:t>
      </w:r>
    </w:p>
    <w:p w14:paraId="2BD3330D" w14:textId="77777777" w:rsidR="008C032A" w:rsidRPr="00F52F8C" w:rsidRDefault="008C032A" w:rsidP="008C032A">
      <w:pPr>
        <w:pStyle w:val="Pquestiontextmainstem"/>
      </w:pPr>
      <w:r w:rsidRPr="00F52F8C">
        <w:t>By drawing the triangles separately, we can see that they are similar by AAA.</w:t>
      </w:r>
    </w:p>
    <w:p w14:paraId="3AB49E7E" w14:textId="605A4579" w:rsidR="00FF285B" w:rsidRDefault="008C032A" w:rsidP="008C032A">
      <w:pPr>
        <w:pStyle w:val="Pquestiontextmainstem"/>
      </w:pPr>
      <w:r w:rsidRPr="00F52F8C">
        <w:t>The angles marked are vertically opposite and are therefore equal.</w:t>
      </w:r>
    </w:p>
    <w:p w14:paraId="17C44364" w14:textId="5FA25665" w:rsidR="008C032A" w:rsidRDefault="007738DB" w:rsidP="008C032A">
      <w:pPr>
        <w:pStyle w:val="Pquestiontextmainstem"/>
      </w:pPr>
      <w:r>
        <w:pict w14:anchorId="4F6854D1">
          <v:shape id="_x0000_i1049" type="#_x0000_t75" style="width:239.65pt;height:96.7pt">
            <v:imagedata r:id="rId56" o:title="PM2e_09_EB_06_SATS_07" grayscale="t"/>
          </v:shape>
        </w:pict>
      </w:r>
    </w:p>
    <w:p w14:paraId="3BD7CD89" w14:textId="77777777" w:rsidR="008C032A" w:rsidRPr="00F52F8C" w:rsidRDefault="008C032A" w:rsidP="008C032A">
      <w:pPr>
        <w:rPr>
          <w:rFonts w:asciiTheme="minorHAnsi" w:hAnsiTheme="minorHAnsi"/>
        </w:rPr>
      </w:pPr>
      <w:r w:rsidRPr="008C032A">
        <w:rPr>
          <w:rFonts w:asciiTheme="minorHAnsi" w:hAnsiTheme="minorHAnsi"/>
          <w:position w:val="-104"/>
        </w:rPr>
        <w:object w:dxaOrig="1240" w:dyaOrig="2200" w14:anchorId="51D6E338">
          <v:shape id="_x0000_i1050" type="#_x0000_t75" style="width:62.35pt;height:110.7pt" o:ole="">
            <v:imagedata r:id="rId57" o:title=""/>
          </v:shape>
          <o:OLEObject Type="Embed" ProgID="Equation.DSMT4" ShapeID="_x0000_i1050" DrawAspect="Content" ObjectID="_1537773576" r:id="rId58"/>
        </w:object>
      </w:r>
    </w:p>
    <w:p w14:paraId="60F4D3B7" w14:textId="77777777" w:rsidR="008C032A" w:rsidRPr="00F52F8C" w:rsidRDefault="008C032A" w:rsidP="008C032A">
      <w:pPr>
        <w:rPr>
          <w:rFonts w:asciiTheme="minorHAnsi" w:hAnsiTheme="minorHAnsi"/>
        </w:rPr>
      </w:pPr>
    </w:p>
    <w:p w14:paraId="27CF2BFA" w14:textId="2B6AF03E" w:rsidR="008C032A" w:rsidRPr="00E32F4A" w:rsidRDefault="008C032A" w:rsidP="008C032A">
      <w:pPr>
        <w:pStyle w:val="Pquestiontextmainstem"/>
        <w:rPr>
          <w:rFonts w:ascii="Calibri" w:hAnsi="Calibri"/>
        </w:rPr>
      </w:pPr>
      <w:r w:rsidRPr="00F52F8C">
        <w:t>The width of the river is 53.3 m.</w:t>
      </w:r>
    </w:p>
    <w:p w14:paraId="2F28250B" w14:textId="7598BC6B" w:rsidR="00494B22" w:rsidRDefault="00494B22" w:rsidP="00481043">
      <w:pPr>
        <w:pStyle w:val="Pquestionheadingsx"/>
      </w:pPr>
      <w:r>
        <w:t>Question 1</w:t>
      </w:r>
      <w:r w:rsidR="00393C41">
        <w:t>7</w:t>
      </w:r>
      <w:r>
        <w:tab/>
      </w:r>
      <w:r w:rsidR="008E1E05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[6.</w:t>
      </w:r>
      <w:r w:rsidR="008E1E05">
        <w:t>5</w:t>
      </w:r>
      <w:r>
        <w:t>]</w:t>
      </w:r>
    </w:p>
    <w:p w14:paraId="0504814B" w14:textId="77777777" w:rsidR="008C032A" w:rsidRPr="00F52F8C" w:rsidRDefault="008C032A" w:rsidP="008C032A">
      <w:pPr>
        <w:pStyle w:val="Pquestiontextpartsa"/>
      </w:pPr>
      <w:r w:rsidRPr="00F52F8C">
        <w:rPr>
          <w:b/>
        </w:rPr>
        <w:t>(a)</w:t>
      </w:r>
      <w:r w:rsidRPr="00F52F8C">
        <w:tab/>
      </w:r>
      <w:r w:rsidRPr="00F52F8C">
        <w:sym w:font="Symbol" w:char="F0D0"/>
      </w:r>
      <w:r w:rsidRPr="00F52F8C">
        <w:rPr>
          <w:i/>
        </w:rPr>
        <w:t>BAC</w:t>
      </w:r>
      <w:r w:rsidRPr="00F52F8C">
        <w:t xml:space="preserve"> = 90</w:t>
      </w:r>
      <w:r w:rsidRPr="00F52F8C">
        <w:sym w:font="Symbol" w:char="F0B0"/>
      </w:r>
      <w:r w:rsidRPr="00F52F8C">
        <w:t xml:space="preserve"> (angle sum of triangle)</w:t>
      </w:r>
    </w:p>
    <w:p w14:paraId="18E0BB24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D0"/>
      </w:r>
      <w:r w:rsidRPr="00F52F8C">
        <w:rPr>
          <w:i/>
        </w:rPr>
        <w:t>EDF</w:t>
      </w:r>
      <w:r w:rsidRPr="00F52F8C">
        <w:t xml:space="preserve"> = 38</w:t>
      </w:r>
      <w:r w:rsidRPr="00F52F8C">
        <w:sym w:font="Symbol" w:char="F0B0"/>
      </w:r>
      <w:r w:rsidRPr="00F52F8C">
        <w:t xml:space="preserve"> (angle sum of triangle)</w:t>
      </w:r>
    </w:p>
    <w:p w14:paraId="007823F5" w14:textId="77777777" w:rsidR="008C032A" w:rsidRPr="00F52F8C" w:rsidRDefault="008C032A" w:rsidP="008C032A">
      <w:pPr>
        <w:pStyle w:val="Pquestiontextpartsa"/>
      </w:pPr>
      <w:r w:rsidRPr="00F52F8C">
        <w:tab/>
        <w:t>In ∆</w:t>
      </w:r>
      <w:r w:rsidRPr="00F52F8C">
        <w:rPr>
          <w:i/>
        </w:rPr>
        <w:t>ABC</w:t>
      </w:r>
      <w:r w:rsidRPr="00F52F8C">
        <w:t xml:space="preserve"> and ∆</w:t>
      </w:r>
      <w:r w:rsidRPr="00F52F8C">
        <w:rPr>
          <w:i/>
        </w:rPr>
        <w:t>DEF</w:t>
      </w:r>
      <w:r w:rsidRPr="00F52F8C">
        <w:t>,</w:t>
      </w:r>
    </w:p>
    <w:p w14:paraId="1C08133F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D0"/>
      </w:r>
      <w:r w:rsidRPr="00F52F8C">
        <w:rPr>
          <w:i/>
        </w:rPr>
        <w:t>BAC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DEF</w:t>
      </w:r>
      <w:r w:rsidRPr="00F52F8C">
        <w:t xml:space="preserve"> = 90</w:t>
      </w:r>
      <w:r w:rsidRPr="00F52F8C">
        <w:sym w:font="Symbol" w:char="F0B0"/>
      </w:r>
    </w:p>
    <w:p w14:paraId="7CD715ED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D0"/>
      </w:r>
      <w:r w:rsidRPr="00F52F8C">
        <w:rPr>
          <w:i/>
        </w:rPr>
        <w:t>ABC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DFE</w:t>
      </w:r>
      <w:r w:rsidRPr="00F52F8C">
        <w:t xml:space="preserve"> = 53</w:t>
      </w:r>
      <w:r w:rsidRPr="00F52F8C">
        <w:sym w:font="Symbol" w:char="F0B0"/>
      </w:r>
      <w:r w:rsidRPr="00F52F8C">
        <w:t xml:space="preserve"> (given)</w:t>
      </w:r>
    </w:p>
    <w:p w14:paraId="627119B9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D0"/>
      </w:r>
      <w:r w:rsidRPr="00F52F8C">
        <w:rPr>
          <w:i/>
        </w:rPr>
        <w:t>ACB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 xml:space="preserve">EDF </w:t>
      </w:r>
      <w:r w:rsidRPr="00F52F8C">
        <w:t>= 37</w:t>
      </w:r>
      <w:r w:rsidRPr="00F52F8C">
        <w:sym w:font="Symbol" w:char="F0B0"/>
      </w:r>
      <w:r w:rsidRPr="00F52F8C">
        <w:t xml:space="preserve"> </w:t>
      </w:r>
    </w:p>
    <w:p w14:paraId="27F4B0BD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5C"/>
      </w:r>
      <w:r w:rsidRPr="00F52F8C">
        <w:t xml:space="preserve"> ∆</w:t>
      </w:r>
      <w:r w:rsidRPr="00F52F8C">
        <w:rPr>
          <w:i/>
        </w:rPr>
        <w:t>ABC</w:t>
      </w:r>
      <w:r w:rsidRPr="00F52F8C">
        <w:t xml:space="preserve"> ||| ∆</w:t>
      </w:r>
      <w:r w:rsidRPr="00F52F8C">
        <w:rPr>
          <w:i/>
        </w:rPr>
        <w:t>EFD</w:t>
      </w:r>
      <w:r w:rsidRPr="00F52F8C">
        <w:t xml:space="preserve"> (AAA)</w:t>
      </w:r>
    </w:p>
    <w:p w14:paraId="712D1707" w14:textId="77777777" w:rsidR="008C032A" w:rsidRPr="00F52F8C" w:rsidRDefault="008C032A" w:rsidP="008C032A">
      <w:pPr>
        <w:pStyle w:val="Pquestiontextpartsa"/>
      </w:pPr>
      <w:r w:rsidRPr="00F52F8C">
        <w:rPr>
          <w:b/>
        </w:rPr>
        <w:lastRenderedPageBreak/>
        <w:t>(b)</w:t>
      </w:r>
      <w:r w:rsidRPr="00F52F8C">
        <w:tab/>
      </w:r>
      <w:r w:rsidRPr="00F52F8C">
        <w:rPr>
          <w:rFonts w:eastAsia="Calibri"/>
          <w:position w:val="-24"/>
          <w:lang w:eastAsia="en-US"/>
        </w:rPr>
        <w:object w:dxaOrig="735" w:dyaOrig="615" w14:anchorId="00E08018">
          <v:shape id="_x0000_i1051" type="#_x0000_t75" style="width:36.55pt;height:31.15pt" o:ole="">
            <v:imagedata r:id="rId59" o:title=""/>
          </v:shape>
          <o:OLEObject Type="Embed" ProgID="Equation.3" ShapeID="_x0000_i1051" DrawAspect="Content" ObjectID="_1537773577" r:id="rId60"/>
        </w:object>
      </w:r>
      <w:r w:rsidRPr="00F52F8C">
        <w:t xml:space="preserve"> (matching sides of similar triangles are proportional)</w:t>
      </w:r>
    </w:p>
    <w:p w14:paraId="69D9559C" w14:textId="77777777" w:rsidR="008C032A" w:rsidRPr="00F52F8C" w:rsidRDefault="008C032A" w:rsidP="008C032A">
      <w:pPr>
        <w:pStyle w:val="Pquestiontextpartsa"/>
      </w:pPr>
      <w:r w:rsidRPr="00F52F8C">
        <w:rPr>
          <w:b/>
        </w:rPr>
        <w:tab/>
      </w:r>
      <w:r w:rsidRPr="00F52F8C">
        <w:rPr>
          <w:rFonts w:eastAsia="Calibri"/>
          <w:position w:val="-24"/>
          <w:lang w:eastAsia="en-US"/>
        </w:rPr>
        <w:object w:dxaOrig="1020" w:dyaOrig="615" w14:anchorId="3F9EB92A">
          <v:shape id="_x0000_i1052" type="#_x0000_t75" style="width:51.6pt;height:31.15pt" o:ole="">
            <v:imagedata r:id="rId61" o:title=""/>
          </v:shape>
          <o:OLEObject Type="Embed" ProgID="Equation.3" ShapeID="_x0000_i1052" DrawAspect="Content" ObjectID="_1537773578" r:id="rId62"/>
        </w:object>
      </w:r>
    </w:p>
    <w:p w14:paraId="51B63B6E" w14:textId="77777777" w:rsidR="008C032A" w:rsidRPr="00F52F8C" w:rsidRDefault="008C032A" w:rsidP="008C032A">
      <w:pPr>
        <w:pStyle w:val="Pquestiontextpartsa"/>
      </w:pPr>
      <w:r w:rsidRPr="00F52F8C">
        <w:tab/>
        <w:t xml:space="preserve"> </w:t>
      </w:r>
      <w:r w:rsidRPr="00F52F8C">
        <w:rPr>
          <w:i/>
        </w:rPr>
        <w:t>x</w:t>
      </w:r>
      <w:r w:rsidRPr="00F52F8C">
        <w:t xml:space="preserve"> = 6 cm</w:t>
      </w:r>
    </w:p>
    <w:p w14:paraId="07091328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rPr>
          <w:rFonts w:eastAsia="Calibri"/>
          <w:position w:val="-24"/>
          <w:lang w:eastAsia="en-US"/>
        </w:rPr>
        <w:object w:dxaOrig="765" w:dyaOrig="615" w14:anchorId="47324CB0">
          <v:shape id="_x0000_i1053" type="#_x0000_t75" style="width:38.7pt;height:31.15pt" o:ole="">
            <v:imagedata r:id="rId63" o:title=""/>
          </v:shape>
          <o:OLEObject Type="Embed" ProgID="Equation.3" ShapeID="_x0000_i1053" DrawAspect="Content" ObjectID="_1537773579" r:id="rId64"/>
        </w:object>
      </w:r>
      <w:r w:rsidRPr="00F52F8C">
        <w:t xml:space="preserve"> (matching sides of similar triangles are proportional)</w:t>
      </w:r>
    </w:p>
    <w:p w14:paraId="0230938B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rPr>
          <w:rFonts w:eastAsia="Calibri"/>
          <w:position w:val="-24"/>
          <w:lang w:eastAsia="en-US"/>
        </w:rPr>
        <w:object w:dxaOrig="1020" w:dyaOrig="615" w14:anchorId="6FB4C55D">
          <v:shape id="_x0000_i1054" type="#_x0000_t75" style="width:51.6pt;height:31.15pt" o:ole="">
            <v:imagedata r:id="rId65" o:title=""/>
          </v:shape>
          <o:OLEObject Type="Embed" ProgID="Equation.3" ShapeID="_x0000_i1054" DrawAspect="Content" ObjectID="_1537773580" r:id="rId66"/>
        </w:object>
      </w:r>
    </w:p>
    <w:p w14:paraId="5289AC90" w14:textId="1C98DCD7" w:rsidR="00FF285B" w:rsidRPr="00E32F4A" w:rsidRDefault="008C032A" w:rsidP="008C032A">
      <w:pPr>
        <w:pStyle w:val="Pquestiontextpartsa"/>
        <w:rPr>
          <w:rFonts w:ascii="Calibri" w:hAnsi="Calibri"/>
        </w:rPr>
      </w:pPr>
      <w:r w:rsidRPr="00F52F8C">
        <w:tab/>
        <w:t xml:space="preserve"> </w:t>
      </w:r>
      <w:r w:rsidRPr="00F52F8C">
        <w:rPr>
          <w:i/>
        </w:rPr>
        <w:t>y</w:t>
      </w:r>
      <w:r w:rsidRPr="00F52F8C">
        <w:t xml:space="preserve"> = 4 cm</w:t>
      </w:r>
    </w:p>
    <w:p w14:paraId="52C0476A" w14:textId="1E171DC2" w:rsidR="001B433F" w:rsidRDefault="002760FA" w:rsidP="00481043">
      <w:pPr>
        <w:pStyle w:val="Pquestionheadingsx"/>
      </w:pPr>
      <w:r>
        <w:t>Question 1</w:t>
      </w:r>
      <w:r w:rsidR="00393C41">
        <w:t>8</w:t>
      </w:r>
      <w:r w:rsidR="001B433F">
        <w:tab/>
      </w:r>
      <w:r w:rsidR="008E1E05">
        <w:rPr>
          <w:rStyle w:val="Cmarkslabel"/>
        </w:rPr>
        <w:t>2</w:t>
      </w:r>
      <w:r w:rsidR="001158EE" w:rsidRPr="001B433F">
        <w:rPr>
          <w:rStyle w:val="Cmarkslabel"/>
        </w:rPr>
        <w:t xml:space="preserve"> </w:t>
      </w:r>
      <w:r w:rsidR="001B433F" w:rsidRPr="001B433F">
        <w:rPr>
          <w:rStyle w:val="Cmarkslabel"/>
        </w:rPr>
        <w:t>marks</w:t>
      </w:r>
      <w:r w:rsidR="000E5746">
        <w:tab/>
      </w:r>
      <w:r w:rsidR="00FF285B">
        <w:t>[6.</w:t>
      </w:r>
      <w:r w:rsidR="008E1E05">
        <w:t>4</w:t>
      </w:r>
      <w:r w:rsidR="001B433F">
        <w:t>]</w:t>
      </w:r>
    </w:p>
    <w:p w14:paraId="4CE73B7E" w14:textId="1CBE02E3" w:rsidR="008C032A" w:rsidRDefault="008C032A" w:rsidP="008C032A">
      <w:pPr>
        <w:pStyle w:val="Pquestiontextpartsa"/>
      </w:pPr>
      <w:r w:rsidRPr="00F52F8C">
        <w:rPr>
          <w:b/>
        </w:rPr>
        <w:t>(a)</w:t>
      </w:r>
      <w:r>
        <w:tab/>
        <w:t>side of small square = 1 cm</w:t>
      </w:r>
    </w:p>
    <w:p w14:paraId="52AAB9B3" w14:textId="43727FE6" w:rsidR="008C032A" w:rsidRPr="00F52F8C" w:rsidRDefault="008C032A" w:rsidP="008C032A">
      <w:pPr>
        <w:pStyle w:val="Pquestiontextpartsa"/>
      </w:pPr>
      <w:r>
        <w:tab/>
        <w:t>s</w:t>
      </w:r>
      <w:r w:rsidRPr="00F52F8C">
        <w:t>ide of large square = 1.5 cm</w:t>
      </w:r>
    </w:p>
    <w:p w14:paraId="7AA2D80C" w14:textId="41A459B7" w:rsidR="008C032A" w:rsidRPr="00F52F8C" w:rsidRDefault="008C032A" w:rsidP="008C032A">
      <w:pPr>
        <w:pStyle w:val="Pquestiontextpartsa"/>
      </w:pPr>
      <w:r w:rsidRPr="00F52F8C">
        <w:tab/>
      </w:r>
      <w:r>
        <w:t>s</w:t>
      </w:r>
      <w:r w:rsidRPr="00F52F8C">
        <w:t xml:space="preserve">cale factor = 1.5 </w:t>
      </w:r>
      <w:r w:rsidRPr="00F52F8C">
        <w:sym w:font="Symbol" w:char="F0B8"/>
      </w:r>
      <w:r w:rsidRPr="00F52F8C">
        <w:t xml:space="preserve"> 1 = 1.5</w:t>
      </w:r>
    </w:p>
    <w:p w14:paraId="74E463C7" w14:textId="3728A9A1" w:rsidR="00FF285B" w:rsidRPr="00E32F4A" w:rsidRDefault="008C032A" w:rsidP="008C032A">
      <w:pPr>
        <w:pStyle w:val="Pquestiontextpartsa"/>
        <w:rPr>
          <w:rFonts w:ascii="Calibri" w:hAnsi="Calibri"/>
        </w:rPr>
      </w:pPr>
      <w:r w:rsidRPr="00F52F8C">
        <w:rPr>
          <w:b/>
        </w:rPr>
        <w:t>(b)</w:t>
      </w:r>
      <w:r w:rsidRPr="00F52F8C">
        <w:tab/>
      </w:r>
      <w:r>
        <w:t>s</w:t>
      </w:r>
      <w:r w:rsidRPr="00F52F8C">
        <w:t xml:space="preserve">cale factor = 1 </w:t>
      </w:r>
      <w:r w:rsidRPr="00F52F8C">
        <w:sym w:font="Symbol" w:char="F0B8"/>
      </w:r>
      <w:r w:rsidRPr="00F52F8C">
        <w:t xml:space="preserve"> 1.5 = </w:t>
      </w:r>
      <w:r w:rsidRPr="00F52F8C">
        <w:rPr>
          <w:rFonts w:eastAsia="Calibri"/>
          <w:position w:val="-24"/>
          <w:lang w:eastAsia="en-US"/>
        </w:rPr>
        <w:object w:dxaOrig="240" w:dyaOrig="615" w14:anchorId="13197503">
          <v:shape id="_x0000_i1055" type="#_x0000_t75" style="width:11.8pt;height:31.15pt" o:ole="">
            <v:imagedata r:id="rId67" o:title=""/>
          </v:shape>
          <o:OLEObject Type="Embed" ProgID="Equation.3" ShapeID="_x0000_i1055" DrawAspect="Content" ObjectID="_1537773581" r:id="rId68"/>
        </w:object>
      </w:r>
    </w:p>
    <w:p w14:paraId="4A939515" w14:textId="07A25AA6" w:rsidR="008C032A" w:rsidRDefault="008C032A" w:rsidP="008C032A">
      <w:pPr>
        <w:pStyle w:val="Pquestionheadingsx"/>
      </w:pPr>
      <w:r>
        <w:t xml:space="preserve">Question </w:t>
      </w:r>
      <w:r w:rsidR="00393C41">
        <w:t>19</w:t>
      </w:r>
      <w:r>
        <w:tab/>
      </w:r>
      <w:r w:rsidR="008E1E05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[6.</w:t>
      </w:r>
      <w:r w:rsidR="008E1E05">
        <w:t>6</w:t>
      </w:r>
      <w:r>
        <w:t>]</w:t>
      </w:r>
    </w:p>
    <w:p w14:paraId="0B241ADF" w14:textId="77777777" w:rsidR="008C032A" w:rsidRPr="00F52F8C" w:rsidRDefault="008C032A" w:rsidP="008C032A">
      <w:pPr>
        <w:pStyle w:val="Pquestiontextmainstem"/>
      </w:pPr>
      <w:r w:rsidRPr="00F52F8C">
        <w:t>In ∆</w:t>
      </w:r>
      <w:r w:rsidRPr="00F52F8C">
        <w:rPr>
          <w:i/>
        </w:rPr>
        <w:t>PQR</w:t>
      </w:r>
      <w:r w:rsidRPr="00F52F8C">
        <w:t xml:space="preserve"> and ∆</w:t>
      </w:r>
      <w:r w:rsidRPr="00F52F8C">
        <w:rPr>
          <w:i/>
        </w:rPr>
        <w:t>STR</w:t>
      </w:r>
    </w:p>
    <w:p w14:paraId="03279B48" w14:textId="77777777" w:rsidR="008C032A" w:rsidRPr="00F52F8C" w:rsidRDefault="008C032A" w:rsidP="008C032A">
      <w:pPr>
        <w:pStyle w:val="Pquestiontextmainstem"/>
      </w:pPr>
      <w:r w:rsidRPr="00F52F8C">
        <w:sym w:font="Symbol" w:char="F0D0"/>
      </w:r>
      <w:r w:rsidRPr="00F52F8C">
        <w:rPr>
          <w:i/>
        </w:rPr>
        <w:t>PRQ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SRT</w:t>
      </w:r>
      <w:r w:rsidRPr="00F52F8C">
        <w:t xml:space="preserve"> (common angle)</w:t>
      </w:r>
    </w:p>
    <w:p w14:paraId="217CCA76" w14:textId="77777777" w:rsidR="008C032A" w:rsidRPr="00F52F8C" w:rsidRDefault="008C032A" w:rsidP="008C032A">
      <w:pPr>
        <w:pStyle w:val="Pquestiontextmainstem"/>
      </w:pPr>
      <w:r w:rsidRPr="00F52F8C">
        <w:sym w:font="Symbol" w:char="F0D0"/>
      </w:r>
      <w:r w:rsidRPr="00F52F8C">
        <w:rPr>
          <w:i/>
        </w:rPr>
        <w:t>PQR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STR</w:t>
      </w:r>
      <w:r w:rsidRPr="00F52F8C">
        <w:t xml:space="preserve"> = 90</w:t>
      </w:r>
      <w:r w:rsidRPr="00F52F8C">
        <w:sym w:font="Symbol" w:char="F0B0"/>
      </w:r>
      <w:r w:rsidRPr="00F52F8C">
        <w:t xml:space="preserve"> (given)</w:t>
      </w:r>
    </w:p>
    <w:p w14:paraId="4B6FD847" w14:textId="77777777" w:rsidR="008C032A" w:rsidRPr="00F52F8C" w:rsidRDefault="008C032A" w:rsidP="008C032A">
      <w:pPr>
        <w:pStyle w:val="Pquestiontextmainstem"/>
      </w:pPr>
      <w:r w:rsidRPr="00F52F8C">
        <w:sym w:font="Symbol" w:char="F0D0"/>
      </w:r>
      <w:r w:rsidRPr="00F52F8C">
        <w:rPr>
          <w:i/>
        </w:rPr>
        <w:t>RST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RPQ</w:t>
      </w:r>
      <w:r w:rsidRPr="00F52F8C">
        <w:t xml:space="preserve"> (angle sum of triangle)</w:t>
      </w:r>
    </w:p>
    <w:p w14:paraId="1CC8EA3F" w14:textId="77777777" w:rsidR="008C032A" w:rsidRPr="00F52F8C" w:rsidRDefault="008C032A" w:rsidP="008C032A">
      <w:pPr>
        <w:pStyle w:val="Pquestiontextmainstem"/>
      </w:pPr>
      <w:r w:rsidRPr="00F52F8C">
        <w:sym w:font="Symbol" w:char="F05C"/>
      </w:r>
      <w:r w:rsidRPr="00F52F8C">
        <w:t xml:space="preserve"> ∆</w:t>
      </w:r>
      <w:r w:rsidRPr="00F52F8C">
        <w:rPr>
          <w:i/>
        </w:rPr>
        <w:t>PQR</w:t>
      </w:r>
      <w:r w:rsidRPr="00F52F8C">
        <w:t xml:space="preserve"> ||| ∆</w:t>
      </w:r>
      <w:r w:rsidRPr="00F52F8C">
        <w:rPr>
          <w:i/>
        </w:rPr>
        <w:t>STR</w:t>
      </w:r>
      <w:r w:rsidRPr="00F52F8C">
        <w:t xml:space="preserve"> (AAA)</w:t>
      </w:r>
    </w:p>
    <w:p w14:paraId="62CF2D2E" w14:textId="77777777" w:rsidR="008C032A" w:rsidRPr="00F52F8C" w:rsidRDefault="008C032A" w:rsidP="008C032A">
      <w:pPr>
        <w:pStyle w:val="Pquestiontextmainstem"/>
      </w:pPr>
      <w:r w:rsidRPr="00F52F8C">
        <w:rPr>
          <w:rFonts w:eastAsia="Calibri"/>
          <w:position w:val="-24"/>
          <w:lang w:eastAsia="en-US"/>
        </w:rPr>
        <w:object w:dxaOrig="1065" w:dyaOrig="615" w14:anchorId="63927E26">
          <v:shape id="_x0000_i1056" type="#_x0000_t75" style="width:53.75pt;height:31.15pt" o:ole="">
            <v:imagedata r:id="rId69" o:title=""/>
          </v:shape>
          <o:OLEObject Type="Embed" ProgID="Equation.3" ShapeID="_x0000_i1056" DrawAspect="Content" ObjectID="_1537773582" r:id="rId70"/>
        </w:object>
      </w:r>
    </w:p>
    <w:p w14:paraId="410523B0" w14:textId="77777777" w:rsidR="008C032A" w:rsidRPr="00F52F8C" w:rsidRDefault="008C032A" w:rsidP="008C032A">
      <w:pPr>
        <w:pStyle w:val="Pquestiontextmainstem"/>
      </w:pPr>
      <w:r w:rsidRPr="00F52F8C">
        <w:rPr>
          <w:rFonts w:eastAsia="Calibri"/>
          <w:position w:val="-24"/>
          <w:lang w:eastAsia="en-US"/>
        </w:rPr>
        <w:object w:dxaOrig="645" w:dyaOrig="615" w14:anchorId="05FE62E2">
          <v:shape id="_x0000_i1057" type="#_x0000_t75" style="width:32.25pt;height:31.15pt" o:ole="">
            <v:imagedata r:id="rId71" o:title=""/>
          </v:shape>
          <o:OLEObject Type="Embed" ProgID="Equation.3" ShapeID="_x0000_i1057" DrawAspect="Content" ObjectID="_1537773583" r:id="rId72"/>
        </w:object>
      </w:r>
      <w:r w:rsidRPr="00F52F8C">
        <w:t xml:space="preserve"> (matching sides of similar triangles are proportional)</w:t>
      </w:r>
    </w:p>
    <w:p w14:paraId="460D6BCF" w14:textId="7D36F8F1" w:rsidR="002F0B53" w:rsidRDefault="008C032A" w:rsidP="008C032A">
      <w:pPr>
        <w:pStyle w:val="Pquestiontextmainstem"/>
      </w:pPr>
      <w:r w:rsidRPr="00F52F8C">
        <w:rPr>
          <w:i/>
        </w:rPr>
        <w:t>z</w:t>
      </w:r>
      <w:r w:rsidRPr="00F52F8C">
        <w:t xml:space="preserve"> = 6.4 cm</w:t>
      </w:r>
    </w:p>
    <w:p w14:paraId="5509DCFD" w14:textId="71D50EF8" w:rsidR="008C032A" w:rsidRDefault="008C032A" w:rsidP="008C032A">
      <w:pPr>
        <w:pStyle w:val="Pquestionheadingsx"/>
      </w:pPr>
      <w:r>
        <w:t>Question 2</w:t>
      </w:r>
      <w:r w:rsidR="00393C41">
        <w:t>0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[6.</w:t>
      </w:r>
      <w:r w:rsidR="00E5206D">
        <w:t>2</w:t>
      </w:r>
      <w:r>
        <w:t>]</w:t>
      </w:r>
    </w:p>
    <w:p w14:paraId="60EF5A0F" w14:textId="77777777" w:rsidR="008C032A" w:rsidRPr="00F52F8C" w:rsidRDefault="008C032A" w:rsidP="008C032A">
      <w:pPr>
        <w:pStyle w:val="Pquestiontextmainstem"/>
      </w:pPr>
      <w:r w:rsidRPr="00F52F8C">
        <w:t>In ∆</w:t>
      </w:r>
      <w:r w:rsidRPr="00F52F8C">
        <w:rPr>
          <w:i/>
        </w:rPr>
        <w:t>DEH</w:t>
      </w:r>
      <w:r w:rsidRPr="00F52F8C">
        <w:t xml:space="preserve"> and ∆</w:t>
      </w:r>
      <w:r w:rsidRPr="00F52F8C">
        <w:rPr>
          <w:i/>
        </w:rPr>
        <w:t>GFH</w:t>
      </w:r>
    </w:p>
    <w:p w14:paraId="595EED88" w14:textId="77777777" w:rsidR="008C032A" w:rsidRPr="00F52F8C" w:rsidRDefault="008C032A" w:rsidP="008C032A">
      <w:pPr>
        <w:pStyle w:val="Pquestiontextmainstem"/>
      </w:pPr>
      <w:r w:rsidRPr="00F52F8C">
        <w:sym w:font="Symbol" w:char="F0D0"/>
      </w:r>
      <w:r w:rsidRPr="00F52F8C">
        <w:rPr>
          <w:i/>
        </w:rPr>
        <w:t>DEH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GFH</w:t>
      </w:r>
      <w:r w:rsidRPr="00F52F8C">
        <w:t xml:space="preserve"> (alternate angles, </w:t>
      </w:r>
      <w:r w:rsidRPr="00F52F8C">
        <w:rPr>
          <w:i/>
        </w:rPr>
        <w:t>DE</w:t>
      </w:r>
      <w:r w:rsidRPr="00F52F8C">
        <w:t xml:space="preserve"> || </w:t>
      </w:r>
      <w:r w:rsidRPr="00F52F8C">
        <w:rPr>
          <w:i/>
        </w:rPr>
        <w:t>FG</w:t>
      </w:r>
      <w:r w:rsidRPr="00F52F8C">
        <w:t>)</w:t>
      </w:r>
    </w:p>
    <w:p w14:paraId="29CB6375" w14:textId="77777777" w:rsidR="008C032A" w:rsidRPr="00F52F8C" w:rsidRDefault="008C032A" w:rsidP="008C032A">
      <w:pPr>
        <w:pStyle w:val="Pquestiontextmainstem"/>
      </w:pPr>
      <w:r w:rsidRPr="00F52F8C">
        <w:sym w:font="Symbol" w:char="F0D0"/>
      </w:r>
      <w:r w:rsidRPr="00F52F8C">
        <w:rPr>
          <w:i/>
        </w:rPr>
        <w:t>EHD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FHG</w:t>
      </w:r>
      <w:r w:rsidRPr="00F52F8C">
        <w:t xml:space="preserve"> (vertically opposite angles)</w:t>
      </w:r>
    </w:p>
    <w:p w14:paraId="7AB34C4D" w14:textId="77777777" w:rsidR="008C032A" w:rsidRPr="00F52F8C" w:rsidRDefault="008C032A" w:rsidP="008C032A">
      <w:pPr>
        <w:pStyle w:val="Pquestiontextmainstem"/>
      </w:pPr>
      <w:r w:rsidRPr="00F52F8C">
        <w:rPr>
          <w:i/>
        </w:rPr>
        <w:t>DE</w:t>
      </w:r>
      <w:r w:rsidRPr="00F52F8C">
        <w:t xml:space="preserve"> = </w:t>
      </w:r>
      <w:r w:rsidRPr="00F52F8C">
        <w:rPr>
          <w:i/>
        </w:rPr>
        <w:t>FG</w:t>
      </w:r>
      <w:r w:rsidRPr="00F52F8C">
        <w:t xml:space="preserve"> (14 cm, given)</w:t>
      </w:r>
    </w:p>
    <w:p w14:paraId="4B832D25" w14:textId="37198739" w:rsidR="008C032A" w:rsidRPr="00F52F8C" w:rsidRDefault="008C032A" w:rsidP="008C032A">
      <w:pPr>
        <w:pStyle w:val="Pquestiontextmainstem"/>
      </w:pPr>
      <w:r w:rsidRPr="00F52F8C">
        <w:sym w:font="Symbol" w:char="F05C"/>
      </w:r>
      <w:r w:rsidRPr="00F52F8C">
        <w:t xml:space="preserve"> ∆</w:t>
      </w:r>
      <w:r w:rsidRPr="00F52F8C">
        <w:rPr>
          <w:i/>
        </w:rPr>
        <w:t>DEH</w:t>
      </w:r>
      <w:r w:rsidRPr="00F52F8C">
        <w:t xml:space="preserve"> </w:t>
      </w:r>
      <w:r w:rsidRPr="00F52F8C">
        <w:sym w:font="Symbol" w:char="F0BA"/>
      </w:r>
      <w:r w:rsidRPr="00F52F8C">
        <w:t xml:space="preserve"> ∆</w:t>
      </w:r>
      <w:r w:rsidRPr="00F52F8C">
        <w:rPr>
          <w:i/>
        </w:rPr>
        <w:t>GFH</w:t>
      </w:r>
      <w:r w:rsidRPr="00F52F8C">
        <w:t xml:space="preserve"> (</w:t>
      </w:r>
      <w:r>
        <w:t>ASA</w:t>
      </w:r>
      <w:r w:rsidRPr="00F52F8C">
        <w:t>)</w:t>
      </w:r>
    </w:p>
    <w:p w14:paraId="2723CE3E" w14:textId="0267B1FF" w:rsidR="008C032A" w:rsidRDefault="008C032A" w:rsidP="008C032A">
      <w:pPr>
        <w:pStyle w:val="Pquestiontextmainstem"/>
      </w:pPr>
      <w:r w:rsidRPr="00F52F8C">
        <w:sym w:font="Symbol" w:char="F05C"/>
      </w:r>
      <w:r w:rsidRPr="00F52F8C">
        <w:t xml:space="preserve"> </w:t>
      </w:r>
      <w:r w:rsidRPr="00F52F8C">
        <w:rPr>
          <w:i/>
        </w:rPr>
        <w:t>x</w:t>
      </w:r>
      <w:r w:rsidRPr="00F52F8C">
        <w:t xml:space="preserve"> = 8 cm (matching sides of congruent triangles)</w:t>
      </w:r>
    </w:p>
    <w:p w14:paraId="67011756" w14:textId="19AC1569" w:rsidR="008C032A" w:rsidRDefault="008C032A" w:rsidP="00201003">
      <w:pPr>
        <w:pStyle w:val="Pquestionheadingsx"/>
        <w:keepLines/>
      </w:pPr>
      <w:r>
        <w:lastRenderedPageBreak/>
        <w:t>Question 2</w:t>
      </w:r>
      <w:r w:rsidR="00393C41">
        <w:t>1</w:t>
      </w:r>
      <w:r>
        <w:tab/>
      </w:r>
      <w:r w:rsidR="00E5206D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E5206D">
        <w:t>6.5</w:t>
      </w:r>
      <w:r>
        <w:t>]</w:t>
      </w:r>
    </w:p>
    <w:p w14:paraId="72FA3A90" w14:textId="5E3F5B7E" w:rsidR="008C032A" w:rsidRPr="00F52F8C" w:rsidRDefault="008C032A" w:rsidP="00201003">
      <w:pPr>
        <w:pStyle w:val="Pquestiontextpartsa"/>
        <w:keepNext/>
        <w:keepLines/>
      </w:pPr>
      <w:r w:rsidRPr="00F52F8C">
        <w:rPr>
          <w:b/>
        </w:rPr>
        <w:t>(a)</w:t>
      </w:r>
      <w:r w:rsidRPr="00F52F8C">
        <w:tab/>
      </w:r>
      <w:r>
        <w:t>s</w:t>
      </w:r>
      <w:r w:rsidRPr="00F52F8C">
        <w:t xml:space="preserve">cale factor = 5 </w:t>
      </w:r>
      <w:r w:rsidRPr="00F52F8C">
        <w:sym w:font="Symbol" w:char="F0B8"/>
      </w:r>
      <w:r w:rsidRPr="00F52F8C">
        <w:t xml:space="preserve"> 10 = 0.5</w:t>
      </w:r>
    </w:p>
    <w:p w14:paraId="04A59762" w14:textId="77777777" w:rsidR="008C032A" w:rsidRPr="00F52F8C" w:rsidRDefault="008C032A" w:rsidP="00201003">
      <w:pPr>
        <w:pStyle w:val="Pquestiontextpartsa"/>
        <w:keepNext/>
        <w:keepLines/>
        <w:rPr>
          <w:b/>
        </w:rPr>
      </w:pPr>
      <w:r w:rsidRPr="00F52F8C">
        <w:rPr>
          <w:b/>
        </w:rPr>
        <w:t>(b)</w:t>
      </w:r>
    </w:p>
    <w:p w14:paraId="5FAD41D2" w14:textId="77777777" w:rsidR="008C032A" w:rsidRPr="00F52F8C" w:rsidRDefault="008C032A" w:rsidP="008C032A">
      <w:pPr>
        <w:pStyle w:val="Pquestiontextpartsa"/>
      </w:pPr>
      <w:r w:rsidRPr="00F52F8C">
        <w:rPr>
          <w:noProof/>
        </w:rPr>
        <w:drawing>
          <wp:inline distT="0" distB="0" distL="0" distR="0" wp14:anchorId="14C31079" wp14:editId="1A5BBD1D">
            <wp:extent cx="1724025" cy="1257300"/>
            <wp:effectExtent l="0" t="0" r="9525" b="0"/>
            <wp:docPr id="11" name="Picture 11" descr="ACPM9_PR_6_02wssb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ACPM9_PR_6_02wssb_RR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BEAD" w14:textId="08A73916" w:rsidR="008C032A" w:rsidRDefault="008C032A" w:rsidP="008C032A">
      <w:pPr>
        <w:pStyle w:val="Pquestionheadingsx"/>
      </w:pPr>
      <w:r>
        <w:t>Question 2</w:t>
      </w:r>
      <w:r w:rsidR="00393C41">
        <w:t>2</w:t>
      </w:r>
      <w:r>
        <w:tab/>
      </w:r>
      <w:r w:rsidR="008E1E05">
        <w:rPr>
          <w:rStyle w:val="Cmarkslabel"/>
        </w:rPr>
        <w:t>1 mark</w:t>
      </w:r>
      <w:r>
        <w:tab/>
        <w:t>[6.</w:t>
      </w:r>
      <w:r w:rsidR="008E1E05">
        <w:t>4</w:t>
      </w:r>
      <w:r>
        <w:t>]</w:t>
      </w:r>
    </w:p>
    <w:p w14:paraId="5169B3FA" w14:textId="77777777" w:rsidR="008C032A" w:rsidRPr="00F52F8C" w:rsidRDefault="008C032A" w:rsidP="008C032A">
      <w:pPr>
        <w:pStyle w:val="Pquestiontextmainstem"/>
      </w:pPr>
      <w:r w:rsidRPr="00F52F8C">
        <w:t xml:space="preserve">Scale factor = </w:t>
      </w:r>
      <w:r w:rsidRPr="00F52F8C">
        <w:rPr>
          <w:rFonts w:eastAsia="Calibri"/>
          <w:position w:val="-22"/>
          <w:lang w:eastAsia="en-US"/>
        </w:rPr>
        <w:object w:dxaOrig="220" w:dyaOrig="580" w14:anchorId="075992D0">
          <v:shape id="_x0000_i1058" type="#_x0000_t75" style="width:10.75pt;height:29pt" o:ole="">
            <v:imagedata r:id="rId74" o:title=""/>
          </v:shape>
          <o:OLEObject Type="Embed" ProgID="Equation.DSMT4" ShapeID="_x0000_i1058" DrawAspect="Content" ObjectID="_1537773584" r:id="rId75"/>
        </w:object>
      </w:r>
    </w:p>
    <w:p w14:paraId="3C215D32" w14:textId="5F2A59C1" w:rsidR="008C032A" w:rsidRPr="002F0B53" w:rsidRDefault="008C032A" w:rsidP="008C032A">
      <w:pPr>
        <w:pStyle w:val="Pquestiontextmainstem"/>
      </w:pPr>
      <w:r w:rsidRPr="00F52F8C">
        <w:t xml:space="preserve">New area = </w:t>
      </w:r>
      <w:r w:rsidRPr="00F52F8C">
        <w:rPr>
          <w:rFonts w:eastAsia="Calibri"/>
          <w:position w:val="-22"/>
          <w:lang w:eastAsia="en-US"/>
        </w:rPr>
        <w:object w:dxaOrig="1620" w:dyaOrig="580" w14:anchorId="1261EA64">
          <v:shape id="_x0000_i1059" type="#_x0000_t75" style="width:81.65pt;height:29pt" o:ole="">
            <v:imagedata r:id="rId76" o:title=""/>
          </v:shape>
          <o:OLEObject Type="Embed" ProgID="Equation.DSMT4" ShapeID="_x0000_i1059" DrawAspect="Content" ObjectID="_1537773585" r:id="rId77"/>
        </w:object>
      </w:r>
    </w:p>
    <w:p w14:paraId="596E84DD" w14:textId="56405AA2" w:rsidR="005F6DAE" w:rsidRDefault="005F6DAE" w:rsidP="005F6DAE">
      <w:pPr>
        <w:pStyle w:val="Psectionresults"/>
      </w:pPr>
      <w:r>
        <w:t xml:space="preserve">Short answer total marks:  </w:t>
      </w:r>
      <w:r w:rsidR="00E5206D">
        <w:t>5</w:t>
      </w:r>
      <w:r w:rsidR="00481043">
        <w:t>0</w:t>
      </w:r>
    </w:p>
    <w:p w14:paraId="7FEBECDF" w14:textId="77777777" w:rsidR="005F6DAE" w:rsidRDefault="005F6DAE" w:rsidP="005F6DAE">
      <w:pPr>
        <w:pStyle w:val="Psectionheading"/>
      </w:pPr>
      <w:r>
        <w:t>Extended answer section</w:t>
      </w:r>
    </w:p>
    <w:p w14:paraId="283D3ACF" w14:textId="17A1EBD6" w:rsidR="000E5746" w:rsidRDefault="002760FA" w:rsidP="000E5746">
      <w:pPr>
        <w:pStyle w:val="Pquestionheadingsx1stafterhead"/>
      </w:pPr>
      <w:r>
        <w:t>Question 2</w:t>
      </w:r>
      <w:r w:rsidR="00393C41">
        <w:t>3</w:t>
      </w:r>
      <w:r w:rsidR="000E5746">
        <w:tab/>
      </w:r>
      <w:r w:rsidR="00481043">
        <w:rPr>
          <w:rStyle w:val="Cmarkslabel"/>
        </w:rPr>
        <w:t>9</w:t>
      </w:r>
      <w:r w:rsidR="000E5746" w:rsidRPr="001B433F">
        <w:rPr>
          <w:rStyle w:val="Cmarkslabel"/>
        </w:rPr>
        <w:t xml:space="preserve"> marks</w:t>
      </w:r>
      <w:r w:rsidR="000E5746">
        <w:tab/>
      </w:r>
      <w:r w:rsidR="00FF285B">
        <w:t>[6.</w:t>
      </w:r>
      <w:r w:rsidR="008E1E05">
        <w:t>5</w:t>
      </w:r>
      <w:r w:rsidR="000E5746">
        <w:t>]</w:t>
      </w:r>
    </w:p>
    <w:p w14:paraId="316ECB30" w14:textId="77777777" w:rsidR="008C032A" w:rsidRPr="00F52F8C" w:rsidRDefault="008C032A" w:rsidP="008C032A">
      <w:pPr>
        <w:pStyle w:val="Pquestiontextpartsa"/>
      </w:pPr>
      <w:r w:rsidRPr="00F52F8C">
        <w:rPr>
          <w:b/>
        </w:rPr>
        <w:t>(a)</w:t>
      </w:r>
      <w:r w:rsidRPr="00F52F8C">
        <w:tab/>
      </w:r>
      <w:r w:rsidRPr="00F52F8C">
        <w:rPr>
          <w:i/>
        </w:rPr>
        <w:t>ABC</w:t>
      </w:r>
      <w:r w:rsidRPr="00F52F8C">
        <w:t xml:space="preserve"> = 105</w:t>
      </w:r>
      <w:r w:rsidRPr="00F52F8C">
        <w:sym w:font="Symbol" w:char="F0B0"/>
      </w:r>
      <w:r w:rsidRPr="00F52F8C">
        <w:t xml:space="preserve"> (angle sum of triangle)</w:t>
      </w:r>
    </w:p>
    <w:p w14:paraId="0275CA95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rPr>
          <w:b/>
        </w:rPr>
        <w:sym w:font="Symbol" w:char="F0D0"/>
      </w:r>
      <w:r w:rsidRPr="00F52F8C">
        <w:rPr>
          <w:i/>
        </w:rPr>
        <w:t>CAD</w:t>
      </w:r>
      <w:r w:rsidRPr="00F52F8C">
        <w:t xml:space="preserve"> = 30</w:t>
      </w:r>
      <w:r w:rsidRPr="00F52F8C">
        <w:sym w:font="Symbol" w:char="F0B0"/>
      </w:r>
      <w:r w:rsidRPr="00F52F8C">
        <w:t xml:space="preserve"> (angle sum of triangle)</w:t>
      </w:r>
    </w:p>
    <w:p w14:paraId="7BE956F2" w14:textId="77777777" w:rsidR="008C032A" w:rsidRPr="00F52F8C" w:rsidRDefault="008C032A" w:rsidP="008C032A">
      <w:pPr>
        <w:pStyle w:val="Pquestiontextpartsa"/>
      </w:pPr>
      <w:r w:rsidRPr="00F52F8C">
        <w:tab/>
        <w:t>In ∆</w:t>
      </w:r>
      <w:r w:rsidRPr="00F52F8C">
        <w:rPr>
          <w:i/>
        </w:rPr>
        <w:t>ABC</w:t>
      </w:r>
      <w:r w:rsidRPr="00F52F8C">
        <w:t xml:space="preserve"> and ∆</w:t>
      </w:r>
      <w:r w:rsidRPr="00F52F8C">
        <w:rPr>
          <w:i/>
        </w:rPr>
        <w:t>CDA</w:t>
      </w:r>
    </w:p>
    <w:p w14:paraId="41B9712F" w14:textId="77777777" w:rsidR="008C032A" w:rsidRPr="00F52F8C" w:rsidRDefault="008C032A" w:rsidP="008C032A">
      <w:pPr>
        <w:pStyle w:val="Pquestiontextpartsa"/>
      </w:pPr>
      <w:r w:rsidRPr="00F52F8C">
        <w:rPr>
          <w:b/>
        </w:rPr>
        <w:tab/>
      </w:r>
      <w:r w:rsidRPr="00F52F8C">
        <w:rPr>
          <w:b/>
        </w:rPr>
        <w:sym w:font="Symbol" w:char="F0D0"/>
      </w:r>
      <w:r w:rsidRPr="00F52F8C">
        <w:rPr>
          <w:i/>
        </w:rPr>
        <w:t xml:space="preserve">BAC </w:t>
      </w:r>
      <w:r w:rsidRPr="00F52F8C">
        <w:t xml:space="preserve">= </w:t>
      </w:r>
      <w:r w:rsidRPr="00F52F8C">
        <w:sym w:font="Symbol" w:char="F0D0"/>
      </w:r>
      <w:r w:rsidRPr="00F52F8C">
        <w:rPr>
          <w:i/>
        </w:rPr>
        <w:t>ACD</w:t>
      </w:r>
      <w:r w:rsidRPr="00F52F8C">
        <w:t xml:space="preserve"> = 45</w:t>
      </w:r>
      <w:r w:rsidRPr="00F52F8C">
        <w:sym w:font="Symbol" w:char="F0B0"/>
      </w:r>
      <w:r w:rsidRPr="00F52F8C">
        <w:t xml:space="preserve"> (given)</w:t>
      </w:r>
    </w:p>
    <w:p w14:paraId="0237FECE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D0"/>
      </w:r>
      <w:r w:rsidRPr="00F52F8C">
        <w:rPr>
          <w:i/>
        </w:rPr>
        <w:t>ABC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CDA</w:t>
      </w:r>
      <w:r w:rsidRPr="00F52F8C">
        <w:t xml:space="preserve"> = 105</w:t>
      </w:r>
      <w:r w:rsidRPr="00F52F8C">
        <w:sym w:font="Symbol" w:char="F0B0"/>
      </w:r>
      <w:r w:rsidRPr="00F52F8C">
        <w:t xml:space="preserve"> </w:t>
      </w:r>
    </w:p>
    <w:p w14:paraId="3936D970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D0"/>
      </w:r>
      <w:r w:rsidRPr="00F52F8C">
        <w:rPr>
          <w:i/>
        </w:rPr>
        <w:t>BCA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DAC</w:t>
      </w:r>
      <w:r w:rsidRPr="00F52F8C">
        <w:t xml:space="preserve"> = 30</w:t>
      </w:r>
      <w:r w:rsidRPr="00F52F8C">
        <w:sym w:font="Symbol" w:char="F0B0"/>
      </w:r>
      <w:r w:rsidRPr="00F52F8C">
        <w:t xml:space="preserve"> </w:t>
      </w:r>
    </w:p>
    <w:p w14:paraId="084064CD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5C"/>
      </w:r>
      <w:r w:rsidRPr="00F52F8C">
        <w:t xml:space="preserve"> ∆</w:t>
      </w:r>
      <w:r w:rsidRPr="00F52F8C">
        <w:rPr>
          <w:i/>
        </w:rPr>
        <w:t>ABC</w:t>
      </w:r>
      <w:r w:rsidRPr="00F52F8C">
        <w:t xml:space="preserve"> ||| ∆</w:t>
      </w:r>
      <w:r w:rsidRPr="00F52F8C">
        <w:rPr>
          <w:i/>
        </w:rPr>
        <w:t>CDA</w:t>
      </w:r>
      <w:r w:rsidRPr="00F52F8C">
        <w:t xml:space="preserve"> (AAA)</w:t>
      </w:r>
    </w:p>
    <w:p w14:paraId="2967BF0D" w14:textId="77777777" w:rsidR="008C032A" w:rsidRPr="00F52F8C" w:rsidRDefault="008C032A" w:rsidP="008C032A">
      <w:pPr>
        <w:pStyle w:val="Pquestiontextpartsa"/>
      </w:pPr>
      <w:r w:rsidRPr="00F52F8C">
        <w:rPr>
          <w:b/>
        </w:rPr>
        <w:t>(b)</w:t>
      </w:r>
      <w:r w:rsidRPr="00F52F8C">
        <w:tab/>
      </w:r>
      <w:r w:rsidRPr="00F52F8C">
        <w:rPr>
          <w:i/>
        </w:rPr>
        <w:t>AC</w:t>
      </w:r>
      <w:r w:rsidRPr="00F52F8C">
        <w:t xml:space="preserve"> is a common side, so:</w:t>
      </w:r>
    </w:p>
    <w:p w14:paraId="0C192081" w14:textId="77777777" w:rsidR="008C032A" w:rsidRPr="00F52F8C" w:rsidRDefault="008C032A" w:rsidP="008C032A">
      <w:pPr>
        <w:pStyle w:val="Pquestiontextpartsa"/>
      </w:pPr>
      <w:r w:rsidRPr="00F52F8C">
        <w:tab/>
        <w:t>In ∆</w:t>
      </w:r>
      <w:r w:rsidRPr="00F52F8C">
        <w:rPr>
          <w:i/>
        </w:rPr>
        <w:t>ABC</w:t>
      </w:r>
      <w:r w:rsidRPr="00F52F8C">
        <w:t xml:space="preserve"> and ∆</w:t>
      </w:r>
      <w:r w:rsidRPr="00F52F8C">
        <w:rPr>
          <w:i/>
        </w:rPr>
        <w:t>CDA</w:t>
      </w:r>
    </w:p>
    <w:p w14:paraId="3B00B2FB" w14:textId="77777777" w:rsidR="008C032A" w:rsidRPr="00F52F8C" w:rsidRDefault="008C032A" w:rsidP="008C032A">
      <w:pPr>
        <w:pStyle w:val="Pquestiontextpartsa"/>
      </w:pPr>
      <w:r w:rsidRPr="00F52F8C">
        <w:rPr>
          <w:b/>
        </w:rPr>
        <w:tab/>
      </w:r>
      <w:r w:rsidRPr="00F52F8C">
        <w:rPr>
          <w:b/>
        </w:rPr>
        <w:sym w:font="Symbol" w:char="F0D0"/>
      </w:r>
      <w:r w:rsidRPr="00F52F8C">
        <w:rPr>
          <w:i/>
        </w:rPr>
        <w:t xml:space="preserve">BAC </w:t>
      </w:r>
      <w:r w:rsidRPr="00F52F8C">
        <w:t xml:space="preserve">= </w:t>
      </w:r>
      <w:r w:rsidRPr="00F52F8C">
        <w:sym w:font="Symbol" w:char="F0D0"/>
      </w:r>
      <w:r w:rsidRPr="00F52F8C">
        <w:rPr>
          <w:i/>
        </w:rPr>
        <w:t>ACD</w:t>
      </w:r>
      <w:r w:rsidRPr="00F52F8C">
        <w:t xml:space="preserve"> = 45</w:t>
      </w:r>
      <w:r w:rsidRPr="00F52F8C">
        <w:sym w:font="Symbol" w:char="F0B0"/>
      </w:r>
      <w:r w:rsidRPr="00F52F8C">
        <w:t xml:space="preserve"> (given)</w:t>
      </w:r>
    </w:p>
    <w:p w14:paraId="24DF10EA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D0"/>
      </w:r>
      <w:r w:rsidRPr="00F52F8C">
        <w:rPr>
          <w:i/>
        </w:rPr>
        <w:t>ABC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CDA</w:t>
      </w:r>
      <w:r w:rsidRPr="00F52F8C">
        <w:t xml:space="preserve"> = 105</w:t>
      </w:r>
      <w:r w:rsidRPr="00F52F8C">
        <w:sym w:font="Symbol" w:char="F0B0"/>
      </w:r>
    </w:p>
    <w:p w14:paraId="1C98B0A9" w14:textId="77777777" w:rsidR="008C032A" w:rsidRPr="00F52F8C" w:rsidRDefault="008C032A" w:rsidP="008C032A">
      <w:pPr>
        <w:pStyle w:val="Pquestiontextpartsa"/>
      </w:pPr>
      <w:r w:rsidRPr="00F52F8C">
        <w:rPr>
          <w:i/>
        </w:rPr>
        <w:tab/>
        <w:t>AC</w:t>
      </w:r>
      <w:r w:rsidRPr="00F52F8C">
        <w:t xml:space="preserve"> is a common side</w:t>
      </w:r>
    </w:p>
    <w:p w14:paraId="28BDFA18" w14:textId="74FC0DF1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5C"/>
      </w:r>
      <w:r w:rsidRPr="00F52F8C">
        <w:t xml:space="preserve"> ∆</w:t>
      </w:r>
      <w:r w:rsidRPr="00F52F8C">
        <w:rPr>
          <w:i/>
        </w:rPr>
        <w:t>ABC</w:t>
      </w:r>
      <w:r w:rsidRPr="00F52F8C">
        <w:t xml:space="preserve"> </w:t>
      </w:r>
      <w:r w:rsidRPr="00F52F8C">
        <w:sym w:font="Symbol" w:char="F0BA"/>
      </w:r>
      <w:r w:rsidRPr="00F52F8C">
        <w:t xml:space="preserve"> ∆</w:t>
      </w:r>
      <w:r w:rsidRPr="00F52F8C">
        <w:rPr>
          <w:i/>
        </w:rPr>
        <w:t>CDA</w:t>
      </w:r>
      <w:r w:rsidRPr="00F52F8C">
        <w:t xml:space="preserve"> (</w:t>
      </w:r>
      <w:r>
        <w:t>ASA</w:t>
      </w:r>
      <w:r w:rsidRPr="00F52F8C">
        <w:t>)</w:t>
      </w:r>
    </w:p>
    <w:p w14:paraId="1B303520" w14:textId="77777777" w:rsidR="008C032A" w:rsidRPr="00F52F8C" w:rsidRDefault="008C032A" w:rsidP="008C032A">
      <w:pPr>
        <w:pStyle w:val="Pquestiontextpartsa"/>
      </w:pPr>
      <w:r w:rsidRPr="00F52F8C">
        <w:rPr>
          <w:b/>
        </w:rPr>
        <w:t>(c)</w:t>
      </w:r>
      <w:r w:rsidRPr="00F52F8C">
        <w:tab/>
      </w:r>
      <w:r w:rsidRPr="00F52F8C">
        <w:sym w:font="Symbol" w:char="F0D0"/>
      </w:r>
      <w:r w:rsidRPr="00F52F8C">
        <w:rPr>
          <w:i/>
        </w:rPr>
        <w:t>BAC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DCA</w:t>
      </w:r>
      <w:r w:rsidRPr="00F52F8C">
        <w:t xml:space="preserve"> = 45</w:t>
      </w:r>
      <w:r w:rsidRPr="00F52F8C">
        <w:sym w:font="Symbol" w:char="F0B0"/>
      </w:r>
    </w:p>
    <w:p w14:paraId="2372CE44" w14:textId="77777777" w:rsidR="008C032A" w:rsidRPr="00F52F8C" w:rsidRDefault="008C032A" w:rsidP="008C032A">
      <w:pPr>
        <w:pStyle w:val="Pquestiontextpartsa"/>
      </w:pPr>
      <w:r w:rsidRPr="00F52F8C">
        <w:tab/>
        <w:t xml:space="preserve">These are a pair of alternate angles contained between </w:t>
      </w:r>
      <w:r w:rsidRPr="00F52F8C">
        <w:rPr>
          <w:i/>
        </w:rPr>
        <w:t>AB</w:t>
      </w:r>
      <w:r w:rsidRPr="00F52F8C">
        <w:t xml:space="preserve"> and </w:t>
      </w:r>
      <w:r w:rsidRPr="00F52F8C">
        <w:rPr>
          <w:i/>
        </w:rPr>
        <w:t>DC</w:t>
      </w:r>
      <w:r w:rsidRPr="00F52F8C">
        <w:t xml:space="preserve">, hence </w:t>
      </w:r>
      <w:r w:rsidRPr="00F52F8C">
        <w:rPr>
          <w:i/>
        </w:rPr>
        <w:t>AB</w:t>
      </w:r>
      <w:r w:rsidRPr="00F52F8C">
        <w:t xml:space="preserve"> || </w:t>
      </w:r>
      <w:r w:rsidRPr="00F52F8C">
        <w:rPr>
          <w:i/>
        </w:rPr>
        <w:t>DC</w:t>
      </w:r>
      <w:r w:rsidRPr="00F52F8C">
        <w:t>.</w:t>
      </w:r>
    </w:p>
    <w:p w14:paraId="065FBEAE" w14:textId="77777777" w:rsidR="008C032A" w:rsidRPr="00F52F8C" w:rsidRDefault="008C032A" w:rsidP="008C032A">
      <w:pPr>
        <w:pStyle w:val="Pquestiontextpartsa"/>
      </w:pPr>
      <w:r w:rsidRPr="00F52F8C">
        <w:tab/>
      </w:r>
      <w:r w:rsidRPr="00F52F8C">
        <w:sym w:font="Symbol" w:char="F0D0"/>
      </w:r>
      <w:r w:rsidRPr="00F52F8C">
        <w:rPr>
          <w:i/>
        </w:rPr>
        <w:t>DAC</w:t>
      </w:r>
      <w:r w:rsidRPr="00F52F8C">
        <w:t xml:space="preserve"> = </w:t>
      </w:r>
      <w:r w:rsidRPr="00F52F8C">
        <w:sym w:font="Symbol" w:char="F0D0"/>
      </w:r>
      <w:r w:rsidRPr="00F52F8C">
        <w:rPr>
          <w:i/>
        </w:rPr>
        <w:t>BCA</w:t>
      </w:r>
      <w:r w:rsidRPr="00F52F8C">
        <w:t xml:space="preserve"> = 30</w:t>
      </w:r>
      <w:r w:rsidRPr="00F52F8C">
        <w:sym w:font="Symbol" w:char="F0B0"/>
      </w:r>
    </w:p>
    <w:p w14:paraId="2222C0A0" w14:textId="77777777" w:rsidR="008C032A" w:rsidRPr="00F52F8C" w:rsidRDefault="008C032A" w:rsidP="008C032A">
      <w:pPr>
        <w:pStyle w:val="Pquestiontextpartsa"/>
      </w:pPr>
      <w:r w:rsidRPr="00F52F8C">
        <w:tab/>
        <w:t xml:space="preserve">These are a pair of alternate angles contained between </w:t>
      </w:r>
      <w:r w:rsidRPr="00F52F8C">
        <w:rPr>
          <w:i/>
        </w:rPr>
        <w:t>AD</w:t>
      </w:r>
      <w:r w:rsidRPr="00F52F8C">
        <w:t xml:space="preserve"> and </w:t>
      </w:r>
      <w:r w:rsidRPr="00F52F8C">
        <w:rPr>
          <w:i/>
        </w:rPr>
        <w:t>BC</w:t>
      </w:r>
      <w:r w:rsidRPr="00F52F8C">
        <w:t xml:space="preserve">, hence </w:t>
      </w:r>
      <w:r w:rsidRPr="00F52F8C">
        <w:rPr>
          <w:i/>
        </w:rPr>
        <w:t>AD</w:t>
      </w:r>
      <w:r w:rsidRPr="00F52F8C">
        <w:t xml:space="preserve"> || </w:t>
      </w:r>
      <w:r w:rsidRPr="00F52F8C">
        <w:rPr>
          <w:i/>
        </w:rPr>
        <w:t>BC</w:t>
      </w:r>
      <w:r w:rsidRPr="00F52F8C">
        <w:t>.</w:t>
      </w:r>
    </w:p>
    <w:p w14:paraId="6B93ED91" w14:textId="04AFBEEE" w:rsidR="00FF285B" w:rsidRPr="00E32F4A" w:rsidRDefault="008C032A" w:rsidP="008C032A">
      <w:pPr>
        <w:pStyle w:val="Pquestiontextpartsa"/>
        <w:rPr>
          <w:rFonts w:ascii="Calibri" w:hAnsi="Calibri"/>
        </w:rPr>
      </w:pPr>
      <w:r w:rsidRPr="00F52F8C">
        <w:rPr>
          <w:b/>
        </w:rPr>
        <w:t>(d)</w:t>
      </w:r>
      <w:r w:rsidRPr="00F52F8C">
        <w:tab/>
      </w:r>
      <w:r w:rsidRPr="00F52F8C">
        <w:rPr>
          <w:i/>
        </w:rPr>
        <w:t>ABCD</w:t>
      </w:r>
      <w:r w:rsidRPr="00F52F8C">
        <w:t xml:space="preserve"> is a parallelogram as it has both pairs of opposite sides parallel (also equal from congruent triangles)</w:t>
      </w:r>
      <w:r>
        <w:t>.</w:t>
      </w:r>
    </w:p>
    <w:p w14:paraId="136A758E" w14:textId="77777777" w:rsidR="00FC718B" w:rsidRDefault="00FC718B" w:rsidP="002509BC">
      <w:pPr>
        <w:pStyle w:val="Pquestiontextpartsa"/>
      </w:pPr>
    </w:p>
    <w:p w14:paraId="2DEF90AE" w14:textId="70FB5F46" w:rsidR="000E5746" w:rsidRDefault="002760FA" w:rsidP="000E5746">
      <w:pPr>
        <w:pStyle w:val="Pquestionheadingsx1stafterhead"/>
      </w:pPr>
      <w:r>
        <w:lastRenderedPageBreak/>
        <w:t>Question 2</w:t>
      </w:r>
      <w:r w:rsidR="00393C41">
        <w:t>4</w:t>
      </w:r>
      <w:r w:rsidR="000E5746">
        <w:tab/>
      </w:r>
      <w:r w:rsidR="006A60E6">
        <w:rPr>
          <w:rStyle w:val="Cmarkslabel"/>
        </w:rPr>
        <w:t>2</w:t>
      </w:r>
      <w:r w:rsidR="000E5746" w:rsidRPr="001B433F">
        <w:rPr>
          <w:rStyle w:val="Cmarkslabel"/>
        </w:rPr>
        <w:t xml:space="preserve"> marks</w:t>
      </w:r>
      <w:r w:rsidR="000E5746">
        <w:tab/>
      </w:r>
      <w:r w:rsidR="00FF285B">
        <w:t>[</w:t>
      </w:r>
      <w:r w:rsidR="00E5206D">
        <w:t>6.6</w:t>
      </w:r>
      <w:r w:rsidR="000E5746">
        <w:t>]</w:t>
      </w:r>
    </w:p>
    <w:p w14:paraId="73FB9ABC" w14:textId="51CF68AD" w:rsidR="008C032A" w:rsidRDefault="007738DB" w:rsidP="00FF285B">
      <w:pPr>
        <w:keepNext/>
        <w:rPr>
          <w:rFonts w:ascii="Calibri" w:hAnsi="Calibri"/>
        </w:rPr>
      </w:pPr>
      <w:r>
        <w:rPr>
          <w:rFonts w:ascii="Calibri" w:hAnsi="Calibri"/>
        </w:rPr>
        <w:pict w14:anchorId="5540D94D">
          <v:shape id="_x0000_i1060" type="#_x0000_t75" style="width:93.5pt;height:110.7pt">
            <v:imagedata r:id="rId78" o:title="PM2e_09_EB_06_SAT_12" grayscale="t"/>
          </v:shape>
        </w:pict>
      </w:r>
    </w:p>
    <w:p w14:paraId="04DA880F" w14:textId="5B3DE831" w:rsidR="008C032A" w:rsidRPr="00F52F8C" w:rsidRDefault="008C032A" w:rsidP="008C032A">
      <w:pPr>
        <w:rPr>
          <w:rFonts w:asciiTheme="minorHAnsi" w:hAnsiTheme="minorHAnsi"/>
        </w:rPr>
      </w:pPr>
      <w:r w:rsidRPr="00F52F8C">
        <w:rPr>
          <w:rFonts w:asciiTheme="minorHAnsi" w:hAnsiTheme="minorHAnsi"/>
        </w:rPr>
        <w:t>∆</w:t>
      </w:r>
      <w:r w:rsidRPr="00F52F8C">
        <w:rPr>
          <w:rFonts w:asciiTheme="minorHAnsi" w:hAnsiTheme="minorHAnsi"/>
          <w:i/>
        </w:rPr>
        <w:t>EFG</w:t>
      </w:r>
      <w:r w:rsidRPr="00F52F8C">
        <w:rPr>
          <w:rFonts w:asciiTheme="minorHAnsi" w:hAnsiTheme="minorHAnsi"/>
        </w:rPr>
        <w:t xml:space="preserve"> </w:t>
      </w:r>
      <w:r w:rsidRPr="00F52F8C">
        <w:rPr>
          <w:rFonts w:asciiTheme="minorHAnsi" w:hAnsiTheme="minorHAnsi"/>
          <w:position w:val="-4"/>
        </w:rPr>
        <w:object w:dxaOrig="200" w:dyaOrig="200" w14:anchorId="374E2D28">
          <v:shape id="_x0000_i1061" type="#_x0000_t75" style="width:9.65pt;height:9.65pt" o:ole="">
            <v:imagedata r:id="rId79" o:title=""/>
          </v:shape>
          <o:OLEObject Type="Embed" ProgID="Equation.3" ShapeID="_x0000_i1061" DrawAspect="Content" ObjectID="_1537773586" r:id="rId80"/>
        </w:object>
      </w:r>
      <w:r w:rsidRPr="00F52F8C">
        <w:rPr>
          <w:rFonts w:asciiTheme="minorHAnsi" w:hAnsiTheme="minorHAnsi"/>
        </w:rPr>
        <w:t xml:space="preserve"> ∆</w:t>
      </w:r>
      <w:r w:rsidRPr="00F52F8C">
        <w:rPr>
          <w:rFonts w:asciiTheme="minorHAnsi" w:hAnsiTheme="minorHAnsi"/>
          <w:i/>
        </w:rPr>
        <w:t>EHI</w:t>
      </w:r>
      <w:r w:rsidRPr="00F52F8C">
        <w:rPr>
          <w:rFonts w:asciiTheme="minorHAnsi" w:hAnsiTheme="minorHAnsi"/>
        </w:rPr>
        <w:t xml:space="preserve"> are similar triangles. </w:t>
      </w:r>
    </w:p>
    <w:p w14:paraId="4EA26650" w14:textId="641F7228" w:rsidR="008C032A" w:rsidRPr="00F52F8C" w:rsidRDefault="008C032A" w:rsidP="008C032A">
      <w:pPr>
        <w:rPr>
          <w:rFonts w:asciiTheme="minorHAnsi" w:hAnsiTheme="minorHAnsi"/>
        </w:rPr>
      </w:pPr>
      <w:r>
        <w:rPr>
          <w:rFonts w:asciiTheme="minorHAnsi" w:hAnsiTheme="minorHAnsi"/>
        </w:rPr>
        <w:sym w:font="Symbol" w:char="F0D0"/>
      </w:r>
      <w:r w:rsidRPr="008C032A">
        <w:rPr>
          <w:rFonts w:asciiTheme="minorHAnsi" w:hAnsiTheme="minorHAnsi"/>
          <w:i/>
        </w:rPr>
        <w:t>E</w:t>
      </w:r>
      <w:r w:rsidRPr="00F52F8C">
        <w:rPr>
          <w:rFonts w:asciiTheme="minorHAnsi" w:hAnsiTheme="minorHAnsi"/>
        </w:rPr>
        <w:t xml:space="preserve"> is common</w:t>
      </w:r>
    </w:p>
    <w:p w14:paraId="473BF41D" w14:textId="77777777" w:rsidR="008C032A" w:rsidRPr="00F52F8C" w:rsidRDefault="008E1E05" w:rsidP="008C032A">
      <w:pPr>
        <w:rPr>
          <w:rFonts w:asciiTheme="minorHAnsi" w:hAnsiTheme="minorHAnsi"/>
        </w:rPr>
      </w:pPr>
      <w:r w:rsidRPr="00F52F8C">
        <w:rPr>
          <w:rFonts w:asciiTheme="minorHAnsi" w:hAnsiTheme="minorHAnsi"/>
          <w:position w:val="-24"/>
        </w:rPr>
        <w:object w:dxaOrig="1420" w:dyaOrig="620" w14:anchorId="73F6F72C">
          <v:shape id="_x0000_i1062" type="#_x0000_t75" style="width:70.95pt;height:31.15pt" o:ole="">
            <v:imagedata r:id="rId81" o:title=""/>
          </v:shape>
          <o:OLEObject Type="Embed" ProgID="Equation.3" ShapeID="_x0000_i1062" DrawAspect="Content" ObjectID="_1537773587" r:id="rId82"/>
        </w:object>
      </w:r>
      <w:r w:rsidR="008C032A" w:rsidRPr="00F52F8C">
        <w:rPr>
          <w:rFonts w:asciiTheme="minorHAnsi" w:hAnsiTheme="minorHAnsi"/>
        </w:rPr>
        <w:t xml:space="preserve">       </w:t>
      </w:r>
      <w:r w:rsidR="008C032A" w:rsidRPr="00F52F8C">
        <w:rPr>
          <w:rFonts w:asciiTheme="minorHAnsi" w:hAnsiTheme="minorHAnsi"/>
          <w:position w:val="-24"/>
        </w:rPr>
        <w:object w:dxaOrig="1300" w:dyaOrig="620" w14:anchorId="64754613">
          <v:shape id="_x0000_i1063" type="#_x0000_t75" style="width:65.55pt;height:31.15pt" o:ole="">
            <v:imagedata r:id="rId83" o:title=""/>
          </v:shape>
          <o:OLEObject Type="Embed" ProgID="Equation.3" ShapeID="_x0000_i1063" DrawAspect="Content" ObjectID="_1537773588" r:id="rId84"/>
        </w:object>
      </w:r>
    </w:p>
    <w:p w14:paraId="6210C956" w14:textId="77777777" w:rsidR="008C032A" w:rsidRPr="00F52F8C" w:rsidRDefault="008C032A" w:rsidP="008C032A">
      <w:pPr>
        <w:rPr>
          <w:rFonts w:asciiTheme="minorHAnsi" w:hAnsiTheme="minorHAnsi"/>
        </w:rPr>
      </w:pPr>
    </w:p>
    <w:p w14:paraId="3908C90D" w14:textId="7B9A728E" w:rsidR="008C032A" w:rsidRPr="00F52F8C" w:rsidRDefault="008C032A" w:rsidP="008C032A">
      <w:pPr>
        <w:rPr>
          <w:rFonts w:asciiTheme="minorHAnsi" w:hAnsiTheme="minorHAnsi"/>
        </w:rPr>
      </w:pPr>
      <w:r w:rsidRPr="00F52F8C">
        <w:rPr>
          <w:rFonts w:asciiTheme="minorHAnsi" w:hAnsiTheme="minorHAnsi"/>
        </w:rPr>
        <w:t>Therefore ∆</w:t>
      </w:r>
      <w:r w:rsidRPr="00F52F8C">
        <w:rPr>
          <w:rFonts w:asciiTheme="minorHAnsi" w:hAnsiTheme="minorHAnsi"/>
          <w:i/>
        </w:rPr>
        <w:t>EFG</w:t>
      </w:r>
      <w:r>
        <w:rPr>
          <w:rFonts w:asciiTheme="minorHAnsi" w:hAnsiTheme="minorHAnsi"/>
        </w:rPr>
        <w:t xml:space="preserve"> </w:t>
      </w:r>
      <w:r w:rsidRPr="00F52F8C">
        <w:rPr>
          <w:rFonts w:asciiTheme="minorHAnsi" w:hAnsiTheme="minorHAnsi"/>
          <w:position w:val="-4"/>
        </w:rPr>
        <w:object w:dxaOrig="200" w:dyaOrig="200" w14:anchorId="020E20BF">
          <v:shape id="_x0000_i1064" type="#_x0000_t75" style="width:9.65pt;height:9.65pt" o:ole="">
            <v:imagedata r:id="rId79" o:title=""/>
          </v:shape>
          <o:OLEObject Type="Embed" ProgID="Equation.3" ShapeID="_x0000_i1064" DrawAspect="Content" ObjectID="_1537773589" r:id="rId85"/>
        </w:object>
      </w:r>
      <w:r w:rsidRPr="00F52F8C">
        <w:rPr>
          <w:rFonts w:asciiTheme="minorHAnsi" w:hAnsiTheme="minorHAnsi"/>
        </w:rPr>
        <w:t xml:space="preserve"> ∆</w:t>
      </w:r>
      <w:r w:rsidRPr="00F52F8C">
        <w:rPr>
          <w:rFonts w:asciiTheme="minorHAnsi" w:hAnsiTheme="minorHAnsi"/>
          <w:i/>
        </w:rPr>
        <w:t>EHI</w:t>
      </w:r>
    </w:p>
    <w:p w14:paraId="27926C36" w14:textId="2115C547" w:rsidR="008C032A" w:rsidRDefault="008C032A" w:rsidP="008C032A">
      <w:pPr>
        <w:keepNext/>
        <w:rPr>
          <w:rFonts w:ascii="Calibri" w:hAnsi="Calibri"/>
        </w:rPr>
      </w:pPr>
      <w:r w:rsidRPr="00F52F8C">
        <w:rPr>
          <w:rFonts w:asciiTheme="minorHAnsi" w:hAnsiTheme="minorHAnsi"/>
        </w:rPr>
        <w:t xml:space="preserve"> </w:t>
      </w:r>
      <w:r w:rsidRPr="008C032A">
        <w:rPr>
          <w:rFonts w:asciiTheme="minorHAnsi" w:hAnsiTheme="minorHAnsi"/>
          <w:position w:val="-58"/>
        </w:rPr>
        <w:object w:dxaOrig="1160" w:dyaOrig="1600" w14:anchorId="730AEAB1">
          <v:shape id="_x0000_i1065" type="#_x0000_t75" style="width:59.1pt;height:79.5pt" o:ole="">
            <v:imagedata r:id="rId86" o:title=""/>
          </v:shape>
          <o:OLEObject Type="Embed" ProgID="Equation.DSMT4" ShapeID="_x0000_i1065" DrawAspect="Content" ObjectID="_1537773590" r:id="rId87"/>
        </w:object>
      </w:r>
    </w:p>
    <w:p w14:paraId="75868716" w14:textId="7F5C7B11" w:rsidR="001B433F" w:rsidRDefault="001B433F" w:rsidP="00FC718B">
      <w:pPr>
        <w:pStyle w:val="Psectionresults"/>
      </w:pPr>
      <w:r>
        <w:t xml:space="preserve">Extended </w:t>
      </w:r>
      <w:r w:rsidR="000E5746">
        <w:t xml:space="preserve">answer total marks:  </w:t>
      </w:r>
      <w:r w:rsidR="006A60E6">
        <w:t>11</w:t>
      </w:r>
    </w:p>
    <w:p w14:paraId="44F9515A" w14:textId="3D0FA4CF" w:rsidR="001158EE" w:rsidRDefault="001B433F" w:rsidP="001158EE">
      <w:pPr>
        <w:pStyle w:val="Psectionresults"/>
      </w:pPr>
      <w:r>
        <w:t xml:space="preserve">TOTAL test </w:t>
      </w:r>
      <w:r w:rsidR="002760FA">
        <w:t xml:space="preserve">marks:  </w:t>
      </w:r>
      <w:r w:rsidR="00E5206D">
        <w:t>69</w:t>
      </w:r>
    </w:p>
    <w:sectPr w:rsidR="001158EE" w:rsidSect="00957E9E">
      <w:headerReference w:type="default" r:id="rId88"/>
      <w:footerReference w:type="default" r:id="rId89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4D51F" w14:textId="77777777" w:rsidR="00D638C6" w:rsidRDefault="00D638C6" w:rsidP="00B91E57">
      <w:r>
        <w:separator/>
      </w:r>
    </w:p>
  </w:endnote>
  <w:endnote w:type="continuationSeparator" w:id="0">
    <w:p w14:paraId="1255F5E6" w14:textId="77777777" w:rsidR="00D638C6" w:rsidRDefault="00D638C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20042" w14:textId="77777777" w:rsidR="005F6DAE" w:rsidRDefault="005F6DAE" w:rsidP="00B91E57">
    <w:pPr>
      <w:pStyle w:val="Pfootertext"/>
    </w:pPr>
  </w:p>
  <w:p w14:paraId="4090AE9B" w14:textId="77777777" w:rsidR="005F6DAE" w:rsidRPr="00B91E57" w:rsidRDefault="005F6DAE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738DB">
      <w:rPr>
        <w:noProof/>
      </w:rPr>
      <w:t>5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B0EC4" w14:textId="77777777" w:rsidR="00D638C6" w:rsidRDefault="00D638C6" w:rsidP="00B91E57">
      <w:r>
        <w:separator/>
      </w:r>
    </w:p>
  </w:footnote>
  <w:footnote w:type="continuationSeparator" w:id="0">
    <w:p w14:paraId="473B5C71" w14:textId="77777777" w:rsidR="00D638C6" w:rsidRDefault="00D638C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662D45" w14:textId="4DB72517" w:rsidR="005F6DAE" w:rsidRDefault="007738DB" w:rsidP="001158EE">
    <w:pPr>
      <w:pStyle w:val="Pheadertext"/>
    </w:pPr>
    <w:r>
      <w:t xml:space="preserve">Pearson Mathematics </w:t>
    </w:r>
    <w:r w:rsidR="005F6DAE">
      <w:t>9</w:t>
    </w:r>
    <w:r>
      <w:t xml:space="preserve">  </w:t>
    </w:r>
    <w:r w:rsidR="005F6DAE">
      <w:t xml:space="preserve">  </w:t>
    </w:r>
    <w:r>
      <w:t>Geometric</w:t>
    </w:r>
    <w:r w:rsidR="00FF285B" w:rsidRPr="00FF285B">
      <w:t xml:space="preserve"> </w:t>
    </w:r>
    <w:r>
      <w:t>r</w:t>
    </w:r>
    <w:r w:rsidR="00FF285B" w:rsidRPr="00FF285B">
      <w:t>easoning</w:t>
    </w:r>
    <w:r w:rsidR="005F6DAE">
      <w:t xml:space="preserve"> </w:t>
    </w:r>
    <w:r>
      <w:t>—</w:t>
    </w:r>
    <w:r w:rsidR="005F6DAE">
      <w:t xml:space="preserve"> </w:t>
    </w:r>
    <w:r w:rsidR="005F6DAE" w:rsidRPr="00F85EEB">
      <w:t xml:space="preserve">Test </w:t>
    </w:r>
    <w:r w:rsidR="00AF4269">
      <w:t>B</w:t>
    </w:r>
    <w:r w:rsidR="005F6DAE">
      <w:t xml:space="preserve"> Solutions</w:t>
    </w:r>
  </w:p>
  <w:p w14:paraId="3AE35B27" w14:textId="77777777" w:rsidR="005F6DAE" w:rsidRPr="00B91E57" w:rsidRDefault="005F6DAE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F38A6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7C01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3EE8C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C3813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92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65856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3760C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2D8FC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A94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148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C94D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3E0C"/>
    <w:rsid w:val="00053F61"/>
    <w:rsid w:val="00057492"/>
    <w:rsid w:val="00062A9B"/>
    <w:rsid w:val="00062B27"/>
    <w:rsid w:val="00064993"/>
    <w:rsid w:val="00065230"/>
    <w:rsid w:val="00066722"/>
    <w:rsid w:val="00076BF9"/>
    <w:rsid w:val="00082AD0"/>
    <w:rsid w:val="00090B15"/>
    <w:rsid w:val="00094B98"/>
    <w:rsid w:val="000C4CB1"/>
    <w:rsid w:val="000C6C56"/>
    <w:rsid w:val="000E574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800D8"/>
    <w:rsid w:val="00180D86"/>
    <w:rsid w:val="001B433F"/>
    <w:rsid w:val="001C4DB3"/>
    <w:rsid w:val="001E6F48"/>
    <w:rsid w:val="001F3D5E"/>
    <w:rsid w:val="00201003"/>
    <w:rsid w:val="00223001"/>
    <w:rsid w:val="002509BC"/>
    <w:rsid w:val="002635BA"/>
    <w:rsid w:val="0026402B"/>
    <w:rsid w:val="002760FA"/>
    <w:rsid w:val="0029660A"/>
    <w:rsid w:val="0029665F"/>
    <w:rsid w:val="002A61AB"/>
    <w:rsid w:val="002B7FDF"/>
    <w:rsid w:val="002C0D5B"/>
    <w:rsid w:val="002C3C99"/>
    <w:rsid w:val="002C5286"/>
    <w:rsid w:val="002D2E83"/>
    <w:rsid w:val="002E0784"/>
    <w:rsid w:val="002E154B"/>
    <w:rsid w:val="002F0B53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843EE"/>
    <w:rsid w:val="0039270F"/>
    <w:rsid w:val="00393ADE"/>
    <w:rsid w:val="00393C41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1043"/>
    <w:rsid w:val="0048344D"/>
    <w:rsid w:val="00485A37"/>
    <w:rsid w:val="00494B22"/>
    <w:rsid w:val="004A1C99"/>
    <w:rsid w:val="004A5DD5"/>
    <w:rsid w:val="004C23FF"/>
    <w:rsid w:val="004C5E1E"/>
    <w:rsid w:val="004C67A9"/>
    <w:rsid w:val="004D01B5"/>
    <w:rsid w:val="004D24DE"/>
    <w:rsid w:val="004D3645"/>
    <w:rsid w:val="004E3FBA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C1799"/>
    <w:rsid w:val="005C2DB7"/>
    <w:rsid w:val="005C6EE5"/>
    <w:rsid w:val="005F5E0B"/>
    <w:rsid w:val="005F6DAE"/>
    <w:rsid w:val="00604D55"/>
    <w:rsid w:val="00606690"/>
    <w:rsid w:val="0060765D"/>
    <w:rsid w:val="00607F60"/>
    <w:rsid w:val="00617BEA"/>
    <w:rsid w:val="006315DD"/>
    <w:rsid w:val="00652315"/>
    <w:rsid w:val="00665AA1"/>
    <w:rsid w:val="0066782B"/>
    <w:rsid w:val="006A60E6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38DB"/>
    <w:rsid w:val="00775F8D"/>
    <w:rsid w:val="00781345"/>
    <w:rsid w:val="00796A94"/>
    <w:rsid w:val="007A1A60"/>
    <w:rsid w:val="007B7545"/>
    <w:rsid w:val="007C05E1"/>
    <w:rsid w:val="007D4058"/>
    <w:rsid w:val="00801A11"/>
    <w:rsid w:val="00805377"/>
    <w:rsid w:val="00814B1B"/>
    <w:rsid w:val="00817AEB"/>
    <w:rsid w:val="008226DD"/>
    <w:rsid w:val="00823BB8"/>
    <w:rsid w:val="008266C5"/>
    <w:rsid w:val="00840767"/>
    <w:rsid w:val="0084220A"/>
    <w:rsid w:val="00842378"/>
    <w:rsid w:val="008453BA"/>
    <w:rsid w:val="00851029"/>
    <w:rsid w:val="0085608B"/>
    <w:rsid w:val="00872A57"/>
    <w:rsid w:val="00883D65"/>
    <w:rsid w:val="00887F5C"/>
    <w:rsid w:val="008A2708"/>
    <w:rsid w:val="008B5DC2"/>
    <w:rsid w:val="008C032A"/>
    <w:rsid w:val="008C44CE"/>
    <w:rsid w:val="008D3E39"/>
    <w:rsid w:val="008E1E05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75C11"/>
    <w:rsid w:val="009841D7"/>
    <w:rsid w:val="009A776D"/>
    <w:rsid w:val="009C1F04"/>
    <w:rsid w:val="009C3377"/>
    <w:rsid w:val="009D03D9"/>
    <w:rsid w:val="009D65B7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4269"/>
    <w:rsid w:val="00AF5384"/>
    <w:rsid w:val="00B11C16"/>
    <w:rsid w:val="00B12113"/>
    <w:rsid w:val="00B13718"/>
    <w:rsid w:val="00B21E3E"/>
    <w:rsid w:val="00B25421"/>
    <w:rsid w:val="00B30348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D88"/>
    <w:rsid w:val="00B91E57"/>
    <w:rsid w:val="00BB3052"/>
    <w:rsid w:val="00BB572C"/>
    <w:rsid w:val="00BB745A"/>
    <w:rsid w:val="00BB7A96"/>
    <w:rsid w:val="00BC28AD"/>
    <w:rsid w:val="00BC2B1A"/>
    <w:rsid w:val="00BD08D5"/>
    <w:rsid w:val="00BD26E7"/>
    <w:rsid w:val="00BF14C7"/>
    <w:rsid w:val="00BF58C2"/>
    <w:rsid w:val="00BF678B"/>
    <w:rsid w:val="00BF6967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38C6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1241"/>
    <w:rsid w:val="00E2498A"/>
    <w:rsid w:val="00E42B3B"/>
    <w:rsid w:val="00E4401F"/>
    <w:rsid w:val="00E5206D"/>
    <w:rsid w:val="00E522E3"/>
    <w:rsid w:val="00E56C69"/>
    <w:rsid w:val="00E66F4C"/>
    <w:rsid w:val="00E80255"/>
    <w:rsid w:val="00E804F6"/>
    <w:rsid w:val="00E840C7"/>
    <w:rsid w:val="00E904DF"/>
    <w:rsid w:val="00E926CC"/>
    <w:rsid w:val="00E96EDA"/>
    <w:rsid w:val="00EA305E"/>
    <w:rsid w:val="00EA3341"/>
    <w:rsid w:val="00EC0922"/>
    <w:rsid w:val="00ED79FA"/>
    <w:rsid w:val="00EE6019"/>
    <w:rsid w:val="00EE7C00"/>
    <w:rsid w:val="00EF30D8"/>
    <w:rsid w:val="00EF38CC"/>
    <w:rsid w:val="00EF3CC4"/>
    <w:rsid w:val="00EF6108"/>
    <w:rsid w:val="00F1598F"/>
    <w:rsid w:val="00F24B10"/>
    <w:rsid w:val="00F279DF"/>
    <w:rsid w:val="00F41913"/>
    <w:rsid w:val="00F5599A"/>
    <w:rsid w:val="00F60B79"/>
    <w:rsid w:val="00F80273"/>
    <w:rsid w:val="00F93270"/>
    <w:rsid w:val="00FA71CA"/>
    <w:rsid w:val="00FB077E"/>
    <w:rsid w:val="00FB4663"/>
    <w:rsid w:val="00FB7DE1"/>
    <w:rsid w:val="00FC2A4C"/>
    <w:rsid w:val="00FC718B"/>
    <w:rsid w:val="00FD1FE1"/>
    <w:rsid w:val="00FE3101"/>
    <w:rsid w:val="00FE47F1"/>
    <w:rsid w:val="00FE4B25"/>
    <w:rsid w:val="00FE6891"/>
    <w:rsid w:val="00FE6E25"/>
    <w:rsid w:val="00FF1B08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39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F285B"/>
    <w:pPr>
      <w:ind w:left="720"/>
      <w:contextualSpacing/>
    </w:pPr>
    <w:rPr>
      <w:rFonts w:ascii="Cambria" w:eastAsia="Cambria" w:hAnsi="Cambria"/>
      <w:lang w:val="en-US" w:eastAsia="en-US"/>
    </w:rPr>
  </w:style>
  <w:style w:type="paragraph" w:styleId="List2">
    <w:name w:val="List 2"/>
    <w:basedOn w:val="Normal"/>
    <w:rsid w:val="00975C11"/>
    <w:pPr>
      <w:tabs>
        <w:tab w:val="left" w:pos="851"/>
        <w:tab w:val="left" w:pos="1276"/>
        <w:tab w:val="left" w:pos="2268"/>
      </w:tabs>
      <w:spacing w:line="360" w:lineRule="auto"/>
      <w:ind w:left="568" w:hanging="284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Hangingindent">
    <w:name w:val="Hanging indent"/>
    <w:basedOn w:val="Normal"/>
    <w:next w:val="Normal"/>
    <w:qFormat/>
    <w:rsid w:val="003843EE"/>
    <w:pPr>
      <w:ind w:left="340" w:hanging="340"/>
    </w:pPr>
    <w:rPr>
      <w:rFonts w:eastAsia="Calibri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F285B"/>
    <w:pPr>
      <w:ind w:left="720"/>
      <w:contextualSpacing/>
    </w:pPr>
    <w:rPr>
      <w:rFonts w:ascii="Cambria" w:eastAsia="Cambria" w:hAnsi="Cambria"/>
      <w:lang w:val="en-US" w:eastAsia="en-US"/>
    </w:rPr>
  </w:style>
  <w:style w:type="paragraph" w:styleId="List2">
    <w:name w:val="List 2"/>
    <w:basedOn w:val="Normal"/>
    <w:rsid w:val="00975C11"/>
    <w:pPr>
      <w:tabs>
        <w:tab w:val="left" w:pos="851"/>
        <w:tab w:val="left" w:pos="1276"/>
        <w:tab w:val="left" w:pos="2268"/>
      </w:tabs>
      <w:spacing w:line="360" w:lineRule="auto"/>
      <w:ind w:left="568" w:hanging="284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6.wmf"/><Relationship Id="rId26" Type="http://schemas.microsoft.com/office/2007/relationships/hdphoto" Target="media/hdphoto1.wdp"/><Relationship Id="rId39" Type="http://schemas.openxmlformats.org/officeDocument/2006/relationships/image" Target="media/image19.wmf"/><Relationship Id="rId21" Type="http://schemas.openxmlformats.org/officeDocument/2006/relationships/oleObject" Target="embeddings/oleObject6.bin"/><Relationship Id="rId34" Type="http://schemas.openxmlformats.org/officeDocument/2006/relationships/image" Target="media/image15.jpeg"/><Relationship Id="rId42" Type="http://schemas.openxmlformats.org/officeDocument/2006/relationships/oleObject" Target="embeddings/oleObject14.bin"/><Relationship Id="rId47" Type="http://schemas.openxmlformats.org/officeDocument/2006/relationships/image" Target="media/image22.jpeg"/><Relationship Id="rId50" Type="http://schemas.openxmlformats.org/officeDocument/2006/relationships/image" Target="media/image24.jpeg"/><Relationship Id="rId55" Type="http://schemas.openxmlformats.org/officeDocument/2006/relationships/image" Target="media/image27.jpeg"/><Relationship Id="rId63" Type="http://schemas.openxmlformats.org/officeDocument/2006/relationships/image" Target="media/image32.wmf"/><Relationship Id="rId68" Type="http://schemas.openxmlformats.org/officeDocument/2006/relationships/oleObject" Target="embeddings/oleObject25.bin"/><Relationship Id="rId76" Type="http://schemas.openxmlformats.org/officeDocument/2006/relationships/image" Target="media/image39.wmf"/><Relationship Id="rId84" Type="http://schemas.openxmlformats.org/officeDocument/2006/relationships/oleObject" Target="embeddings/oleObject32.bin"/><Relationship Id="rId89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image" Target="media/image3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jpeg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image" Target="media/image14.wmf"/><Relationship Id="rId37" Type="http://schemas.openxmlformats.org/officeDocument/2006/relationships/image" Target="media/image17.jpeg"/><Relationship Id="rId40" Type="http://schemas.openxmlformats.org/officeDocument/2006/relationships/oleObject" Target="embeddings/oleObject12.bin"/><Relationship Id="rId45" Type="http://schemas.openxmlformats.org/officeDocument/2006/relationships/image" Target="media/image21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4.bin"/><Relationship Id="rId74" Type="http://schemas.openxmlformats.org/officeDocument/2006/relationships/image" Target="media/image38.wmf"/><Relationship Id="rId79" Type="http://schemas.openxmlformats.org/officeDocument/2006/relationships/image" Target="media/image41.wmf"/><Relationship Id="rId87" Type="http://schemas.openxmlformats.org/officeDocument/2006/relationships/oleObject" Target="embeddings/oleObject34.bin"/><Relationship Id="rId5" Type="http://schemas.openxmlformats.org/officeDocument/2006/relationships/settings" Target="setting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1.bin"/><Relationship Id="rId90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oleObject" Target="embeddings/oleObject3.bin"/><Relationship Id="rId22" Type="http://schemas.openxmlformats.org/officeDocument/2006/relationships/image" Target="media/image8.jpeg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image" Target="media/image23.wmf"/><Relationship Id="rId56" Type="http://schemas.openxmlformats.org/officeDocument/2006/relationships/image" Target="media/image28.jpeg"/><Relationship Id="rId64" Type="http://schemas.openxmlformats.org/officeDocument/2006/relationships/oleObject" Target="embeddings/oleObject23.bin"/><Relationship Id="rId69" Type="http://schemas.openxmlformats.org/officeDocument/2006/relationships/image" Target="media/image35.wmf"/><Relationship Id="rId77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0.bin"/><Relationship Id="rId85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33" Type="http://schemas.openxmlformats.org/officeDocument/2006/relationships/oleObject" Target="embeddings/oleObject10.bin"/><Relationship Id="rId38" Type="http://schemas.openxmlformats.org/officeDocument/2006/relationships/image" Target="media/image18.jpeg"/><Relationship Id="rId46" Type="http://schemas.openxmlformats.org/officeDocument/2006/relationships/oleObject" Target="embeddings/oleObject16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oleObject" Target="embeddings/oleObject28.bin"/><Relationship Id="rId83" Type="http://schemas.openxmlformats.org/officeDocument/2006/relationships/image" Target="media/image43.wmf"/><Relationship Id="rId88" Type="http://schemas.openxmlformats.org/officeDocument/2006/relationships/header" Target="header1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7.bin"/><Relationship Id="rId57" Type="http://schemas.openxmlformats.org/officeDocument/2006/relationships/image" Target="media/image2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3.wmf"/><Relationship Id="rId73" Type="http://schemas.openxmlformats.org/officeDocument/2006/relationships/image" Target="media/image37.jpeg"/><Relationship Id="rId78" Type="http://schemas.openxmlformats.org/officeDocument/2006/relationships/image" Target="media/image40.jpeg"/><Relationship Id="rId81" Type="http://schemas.openxmlformats.org/officeDocument/2006/relationships/image" Target="media/image42.wmf"/><Relationship Id="rId86" Type="http://schemas.openxmlformats.org/officeDocument/2006/relationships/image" Target="media/image44.wmf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F832C-9130-440F-959E-B9CD2BF0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133</TotalTime>
  <Pages>9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</cp:revision>
  <cp:lastPrinted>2016-07-15T04:27:00Z</cp:lastPrinted>
  <dcterms:created xsi:type="dcterms:W3CDTF">2016-09-12T19:32:00Z</dcterms:created>
  <dcterms:modified xsi:type="dcterms:W3CDTF">2016-10-11T23:32:00Z</dcterms:modified>
</cp:coreProperties>
</file>