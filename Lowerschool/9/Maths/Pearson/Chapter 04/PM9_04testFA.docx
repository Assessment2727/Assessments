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2626DC90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E21982">
        <w:t>4</w:t>
      </w:r>
      <w:r>
        <w:t>.1]</w:t>
      </w:r>
    </w:p>
    <w:p w14:paraId="68D9A325" w14:textId="341E70E4" w:rsidR="00EF38CC" w:rsidRDefault="00E21982" w:rsidP="00EF38CC">
      <w:pPr>
        <w:pStyle w:val="Pquestiontextmainstem"/>
      </w:pPr>
      <w:r>
        <w:t>The perimeter of the rectangle below is:</w:t>
      </w:r>
    </w:p>
    <w:p w14:paraId="65C87332" w14:textId="55F823A6" w:rsidR="00E21982" w:rsidRDefault="00E21982" w:rsidP="00EF38CC">
      <w:pPr>
        <w:pStyle w:val="Pquestiontextmainstem"/>
      </w:pPr>
      <w:r>
        <w:rPr>
          <w:b/>
          <w:noProof/>
        </w:rPr>
        <w:drawing>
          <wp:inline distT="0" distB="0" distL="0" distR="0" wp14:anchorId="2B7C7305" wp14:editId="605546E1">
            <wp:extent cx="1146175" cy="538480"/>
            <wp:effectExtent l="0" t="0" r="0" b="0"/>
            <wp:docPr id="1" name="Picture 1" descr="ACPM9_PR_4_01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PM9_PR_4_01t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A580" w14:textId="7A8D07C0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E21982">
        <w:t>14 m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E21982">
        <w:t>24 m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E21982">
        <w:t>28 m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E21982">
        <w:t>40 m</w:t>
      </w:r>
    </w:p>
    <w:p w14:paraId="4A5DD7EC" w14:textId="64A0E53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E21982">
        <w:t>4.1</w:t>
      </w:r>
      <w:r>
        <w:t>]</w:t>
      </w:r>
    </w:p>
    <w:p w14:paraId="0D3149F6" w14:textId="6D40EEF6" w:rsidR="001B433F" w:rsidRDefault="00E21982" w:rsidP="001B433F">
      <w:pPr>
        <w:pStyle w:val="Pquestiontextmainstem"/>
      </w:pPr>
      <w:r>
        <w:t xml:space="preserve">The arc length of the shaded sector below, correct to </w:t>
      </w:r>
      <w:r w:rsidR="002D65F8">
        <w:t>2</w:t>
      </w:r>
      <w:r>
        <w:t xml:space="preserve"> decimal places</w:t>
      </w:r>
      <w:r w:rsidR="002D65F8">
        <w:t>,</w:t>
      </w:r>
      <w:r>
        <w:t xml:space="preserve"> is:</w:t>
      </w:r>
    </w:p>
    <w:p w14:paraId="75E5B594" w14:textId="77777777" w:rsidR="00E21982" w:rsidRDefault="00E21982" w:rsidP="001B433F">
      <w:pPr>
        <w:pStyle w:val="Pquestiontextmcqoptions"/>
        <w:rPr>
          <w:rStyle w:val="Cquestionpartlabelbold"/>
          <w:lang w:val="es-ES"/>
        </w:rPr>
      </w:pPr>
      <w:r>
        <w:rPr>
          <w:noProof/>
        </w:rPr>
        <w:drawing>
          <wp:inline distT="0" distB="0" distL="0" distR="0" wp14:anchorId="29B00D37" wp14:editId="61F7AE47">
            <wp:extent cx="844550" cy="844550"/>
            <wp:effectExtent l="0" t="0" r="0" b="0"/>
            <wp:docPr id="2" name="Picture 2" descr="ACPM9_PR_4_02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PM9_PR_4_02t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F2055" w14:textId="1EED3631" w:rsidR="001B433F" w:rsidRPr="00BF1F2A" w:rsidRDefault="001B433F" w:rsidP="001B433F">
      <w:pPr>
        <w:pStyle w:val="Pquestiontextmcqoptions"/>
      </w:pPr>
      <w:r w:rsidRPr="00BF1F2A">
        <w:rPr>
          <w:rStyle w:val="Cquestionpartlabelbold"/>
        </w:rPr>
        <w:t>A</w:t>
      </w:r>
      <w:r w:rsidRPr="00BF1F2A">
        <w:tab/>
      </w:r>
      <w:r w:rsidR="00E21982" w:rsidRPr="00BF1F2A">
        <w:t>3.14 cm</w:t>
      </w:r>
      <w:r w:rsidR="00240E07" w:rsidRPr="00BF1F2A">
        <w:t xml:space="preserve"> </w:t>
      </w:r>
      <w:r w:rsidRPr="00BF1F2A">
        <w:tab/>
      </w:r>
      <w:r w:rsidR="002509BC" w:rsidRPr="00BF1F2A">
        <w:tab/>
      </w:r>
      <w:r w:rsidRPr="00BF1F2A">
        <w:rPr>
          <w:rStyle w:val="Cquestionpartlabelbold"/>
        </w:rPr>
        <w:t>B</w:t>
      </w:r>
      <w:r w:rsidRPr="00BF1F2A">
        <w:tab/>
      </w:r>
      <w:r w:rsidR="00E21982" w:rsidRPr="00BF1F2A">
        <w:t>6.28</w:t>
      </w:r>
      <w:r w:rsidR="00BF1F2A" w:rsidRPr="00BF1F2A">
        <w:t xml:space="preserve"> </w:t>
      </w:r>
      <w:r w:rsidR="00E21982" w:rsidRPr="00BF1F2A">
        <w:t>cm</w:t>
      </w:r>
      <w:r w:rsidRPr="00BF1F2A">
        <w:tab/>
      </w:r>
      <w:r w:rsidR="002509BC" w:rsidRPr="00BF1F2A">
        <w:tab/>
      </w:r>
      <w:r w:rsidRPr="00BF1F2A">
        <w:rPr>
          <w:rStyle w:val="Cquestionpartlabelbold"/>
        </w:rPr>
        <w:t>C</w:t>
      </w:r>
      <w:r w:rsidRPr="00BF1F2A">
        <w:tab/>
      </w:r>
      <w:r w:rsidR="00BF1F2A" w:rsidRPr="00BF1F2A">
        <w:t>4 cm</w:t>
      </w:r>
      <w:r w:rsidR="00BF1F2A" w:rsidRPr="00BF1F2A">
        <w:tab/>
      </w:r>
      <w:r w:rsidR="00BF1F2A" w:rsidRPr="00BF1F2A">
        <w:tab/>
      </w:r>
      <w:r w:rsidRPr="00BF1F2A">
        <w:rPr>
          <w:rStyle w:val="Cquestionpartlabelbold"/>
        </w:rPr>
        <w:t>D</w:t>
      </w:r>
      <w:r w:rsidRPr="00BF1F2A">
        <w:tab/>
      </w:r>
      <w:r w:rsidR="00BF1F2A">
        <w:t>4.25 cm</w:t>
      </w:r>
    </w:p>
    <w:p w14:paraId="5FFFF81F" w14:textId="2AEE9E67" w:rsidR="00240E07" w:rsidRPr="00D370A0" w:rsidRDefault="000366F6" w:rsidP="00240E07">
      <w:pPr>
        <w:pStyle w:val="Pquestionheadingmc"/>
      </w:pPr>
      <w:r w:rsidRPr="00D370A0">
        <w:t>Question 3</w:t>
      </w:r>
      <w:r w:rsidRPr="00D370A0">
        <w:tab/>
        <w:t>[</w:t>
      </w:r>
      <w:r w:rsidR="00E21982">
        <w:t>4.1</w:t>
      </w:r>
      <w:r w:rsidR="00240E07" w:rsidRPr="00D370A0">
        <w:t>]</w:t>
      </w:r>
    </w:p>
    <w:p w14:paraId="79DEAC14" w14:textId="2F14A278" w:rsidR="00240E07" w:rsidRDefault="00BF1F2A" w:rsidP="00240E07">
      <w:pPr>
        <w:pStyle w:val="Pquestiontextmainstem"/>
        <w:rPr>
          <w:spacing w:val="-6"/>
        </w:rPr>
      </w:pPr>
      <w:r>
        <w:rPr>
          <w:spacing w:val="-6"/>
        </w:rPr>
        <w:t>The perimeter of the shaded region shown is:</w:t>
      </w:r>
    </w:p>
    <w:p w14:paraId="5082712F" w14:textId="373CF2F7" w:rsidR="00BF1F2A" w:rsidRDefault="00BF1F2A" w:rsidP="00240E07">
      <w:pPr>
        <w:pStyle w:val="Pquestiontextmainstem"/>
      </w:pPr>
      <w:r>
        <w:rPr>
          <w:noProof/>
        </w:rPr>
        <w:drawing>
          <wp:inline distT="0" distB="0" distL="0" distR="0" wp14:anchorId="11672803" wp14:editId="77094A42">
            <wp:extent cx="638175" cy="962025"/>
            <wp:effectExtent l="0" t="0" r="9525" b="9525"/>
            <wp:docPr id="98" name="Picture 98" descr="ACPM9_PR_4_03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ACPM9_PR_4_03t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3E0B" w14:textId="6B7A4A43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F1F2A">
        <w:t>10 cm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F1F2A">
        <w:t>22 cm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F1F2A">
        <w:t>20 cm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F1F2A">
        <w:t>17 cm</w:t>
      </w:r>
    </w:p>
    <w:p w14:paraId="19C92854" w14:textId="79D321C2" w:rsidR="00240E07" w:rsidRDefault="00240E07" w:rsidP="00240E07">
      <w:pPr>
        <w:pStyle w:val="Pquestionheadingmc"/>
      </w:pPr>
      <w:r>
        <w:t>Question 4</w:t>
      </w:r>
      <w:r>
        <w:tab/>
        <w:t>[</w:t>
      </w:r>
      <w:r w:rsidR="00E21982">
        <w:t>4.2</w:t>
      </w:r>
      <w:r>
        <w:t>]</w:t>
      </w:r>
    </w:p>
    <w:p w14:paraId="551CD3B7" w14:textId="27E61FEC" w:rsidR="00240E07" w:rsidRDefault="00BF1F2A" w:rsidP="00240E07">
      <w:pPr>
        <w:pStyle w:val="Pquestiontextmainstem"/>
      </w:pPr>
      <w:r>
        <w:t>200 mm</w:t>
      </w:r>
      <w:r>
        <w:rPr>
          <w:vertAlign w:val="superscript"/>
        </w:rPr>
        <w:t>2</w:t>
      </w:r>
      <w:r>
        <w:t xml:space="preserve"> is equivalent to:</w:t>
      </w:r>
    </w:p>
    <w:p w14:paraId="2A9463E6" w14:textId="051AE8B3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F1F2A">
        <w:t>2 m</w:t>
      </w:r>
      <w:r w:rsidR="00BF1F2A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F1F2A">
        <w:t>20 cm</w:t>
      </w:r>
      <w:r w:rsidR="00BF1F2A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F1F2A">
        <w:t>200 cm</w:t>
      </w:r>
      <w:r w:rsidR="00BF1F2A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F1F2A">
        <w:t>2 cm</w:t>
      </w:r>
      <w:r w:rsidR="00BF1F2A">
        <w:rPr>
          <w:vertAlign w:val="superscript"/>
        </w:rPr>
        <w:t>2</w:t>
      </w:r>
    </w:p>
    <w:p w14:paraId="0D17C7E0" w14:textId="2B0AADB5" w:rsidR="00240E07" w:rsidRDefault="00240E07" w:rsidP="00240E07">
      <w:pPr>
        <w:pStyle w:val="Pquestionheadingmc"/>
      </w:pPr>
      <w:r>
        <w:t>Question 5</w:t>
      </w:r>
      <w:r w:rsidR="00010A8C">
        <w:tab/>
        <w:t>[</w:t>
      </w:r>
      <w:r w:rsidR="00E21982">
        <w:t>4.2</w:t>
      </w:r>
      <w:r>
        <w:t>]</w:t>
      </w:r>
    </w:p>
    <w:p w14:paraId="645B977E" w14:textId="36995506" w:rsidR="00240E07" w:rsidRDefault="00BF1F2A" w:rsidP="00240E07">
      <w:pPr>
        <w:pStyle w:val="Pquestiontextmainstem"/>
      </w:pPr>
      <w:r>
        <w:t>The area of the square shown is:</w:t>
      </w:r>
    </w:p>
    <w:p w14:paraId="0C52A133" w14:textId="58FEE7F5" w:rsidR="00BF1F2A" w:rsidRDefault="00BF1F2A" w:rsidP="00240E07">
      <w:pPr>
        <w:pStyle w:val="Pquestiontextmainstem"/>
      </w:pPr>
      <w:r>
        <w:rPr>
          <w:noProof/>
        </w:rPr>
        <w:drawing>
          <wp:inline distT="0" distB="0" distL="0" distR="0" wp14:anchorId="07CE6FEC" wp14:editId="02CD8C6D">
            <wp:extent cx="1000125" cy="866775"/>
            <wp:effectExtent l="0" t="0" r="9525" b="9525"/>
            <wp:docPr id="87" name="Picture 87" descr="ACPM9_PR_4_04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ACPM9_PR_4_04t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4AA0" w14:textId="0FF652B0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BF1F2A">
        <w:t>16 cm</w:t>
      </w:r>
      <w:r w:rsidR="00BF1F2A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BF1F2A">
        <w:t>8 cm</w:t>
      </w:r>
      <w:r w:rsidR="00BF1F2A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BF1F2A">
        <w:t>16 cm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BF1F2A">
        <w:t>12 cm</w:t>
      </w:r>
      <w:r w:rsidR="00BF1F2A">
        <w:rPr>
          <w:vertAlign w:val="superscript"/>
        </w:rPr>
        <w:t>2</w:t>
      </w:r>
    </w:p>
    <w:p w14:paraId="7CAEE25A" w14:textId="4F6DC205" w:rsidR="00240E07" w:rsidRDefault="00240E07" w:rsidP="00352109">
      <w:pPr>
        <w:pStyle w:val="Pquestionheadingmc"/>
        <w:keepLines/>
      </w:pPr>
      <w:r>
        <w:lastRenderedPageBreak/>
        <w:t>Question 6</w:t>
      </w:r>
      <w:r>
        <w:tab/>
        <w:t>[</w:t>
      </w:r>
      <w:r w:rsidR="0065773C">
        <w:t>4.2</w:t>
      </w:r>
      <w:r>
        <w:t>]</w:t>
      </w:r>
    </w:p>
    <w:p w14:paraId="5C2EA429" w14:textId="1E243A27" w:rsidR="00240E07" w:rsidRDefault="00750697" w:rsidP="00352109">
      <w:pPr>
        <w:pStyle w:val="Pquestiontextmainstem"/>
        <w:keepNext/>
        <w:keepLines/>
      </w:pPr>
      <w:r>
        <w:t>The area of this composite shape is:</w:t>
      </w:r>
    </w:p>
    <w:p w14:paraId="6ED7A941" w14:textId="371AE576" w:rsidR="00750697" w:rsidRDefault="00750697" w:rsidP="00653408">
      <w:pPr>
        <w:pStyle w:val="Pquestiontextmainstem"/>
      </w:pPr>
      <w:r>
        <w:rPr>
          <w:noProof/>
        </w:rPr>
        <w:drawing>
          <wp:inline distT="0" distB="0" distL="0" distR="0" wp14:anchorId="1DE1ACAC" wp14:editId="75A9FCED">
            <wp:extent cx="1313815" cy="682625"/>
            <wp:effectExtent l="0" t="0" r="635" b="3175"/>
            <wp:docPr id="3" name="Picture 3" descr="ACPM9_PR_4_06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PM9_PR_4_06t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F2482" w14:textId="3280BDBE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50697">
        <w:t>(2 × 2) + (10 × 2</w:t>
      </w:r>
      <w:r w:rsidR="00750697">
        <w:rPr>
          <w:bCs/>
        </w:rPr>
        <w:t xml:space="preserve">) </w:t>
      </w:r>
      <w:r w:rsidR="00750697">
        <w:t>m</w:t>
      </w:r>
      <w:r w:rsidR="00750697">
        <w:rPr>
          <w:vertAlign w:val="superscript"/>
        </w:rPr>
        <w:t>2</w:t>
      </w:r>
    </w:p>
    <w:p w14:paraId="1381C92C" w14:textId="2B67DF60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750697">
        <w:t>(10 × 4) + (</w:t>
      </w:r>
      <w:r w:rsidR="002E1161">
        <w:rPr>
          <w:position w:val="-24"/>
        </w:rPr>
        <w:object w:dxaOrig="220" w:dyaOrig="620" w14:anchorId="3EB11B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32.25pt" o:ole="">
            <v:imagedata r:id="rId14" o:title=""/>
          </v:shape>
          <o:OLEObject Type="Embed" ProgID="Equation.DSMT4" ShapeID="_x0000_i1025" DrawAspect="Content" ObjectID="_1537768439" r:id="rId15"/>
        </w:object>
      </w:r>
      <w:r w:rsidR="00750697">
        <w:t xml:space="preserve"> × 10 × 2</w:t>
      </w:r>
      <w:r w:rsidR="00750697">
        <w:rPr>
          <w:bCs/>
        </w:rPr>
        <w:t xml:space="preserve">) </w:t>
      </w:r>
      <w:r w:rsidR="00750697">
        <w:t>m</w:t>
      </w:r>
      <w:r w:rsidR="00750697">
        <w:rPr>
          <w:vertAlign w:val="superscript"/>
        </w:rPr>
        <w:t>2</w:t>
      </w:r>
    </w:p>
    <w:p w14:paraId="777F3E48" w14:textId="5C9ECA73" w:rsidR="000958FC" w:rsidRDefault="00240E07" w:rsidP="000958F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750697">
        <w:t>(10 × 2) + (10 × 2</w:t>
      </w:r>
      <w:r w:rsidR="00750697">
        <w:rPr>
          <w:bCs/>
        </w:rPr>
        <w:t>)</w:t>
      </w:r>
      <w:r w:rsidR="00750697">
        <w:rPr>
          <w:b/>
          <w:bCs/>
        </w:rPr>
        <w:t xml:space="preserve"> </w:t>
      </w:r>
      <w:r w:rsidR="00750697">
        <w:t>m</w:t>
      </w:r>
      <w:r w:rsidR="00750697">
        <w:rPr>
          <w:vertAlign w:val="superscript"/>
        </w:rPr>
        <w:t>2</w:t>
      </w:r>
    </w:p>
    <w:p w14:paraId="624B454F" w14:textId="6E50FDCD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750697">
        <w:t>(10 × 4) – (</w:t>
      </w:r>
      <w:r w:rsidR="002E1161">
        <w:rPr>
          <w:position w:val="-24"/>
        </w:rPr>
        <w:object w:dxaOrig="220" w:dyaOrig="620" w14:anchorId="7C65F410">
          <v:shape id="_x0000_i1026" type="#_x0000_t75" style="width:10.75pt;height:32.25pt" o:ole="">
            <v:imagedata r:id="rId14" o:title=""/>
          </v:shape>
          <o:OLEObject Type="Embed" ProgID="Equation.DSMT4" ShapeID="_x0000_i1026" DrawAspect="Content" ObjectID="_1537768440" r:id="rId16"/>
        </w:object>
      </w:r>
      <w:r w:rsidR="00750697">
        <w:t xml:space="preserve"> × 10 × 2</w:t>
      </w:r>
      <w:r w:rsidR="00750697">
        <w:rPr>
          <w:bCs/>
        </w:rPr>
        <w:t xml:space="preserve">) </w:t>
      </w:r>
      <w:r w:rsidR="00750697">
        <w:t>m</w:t>
      </w:r>
      <w:r w:rsidR="00750697">
        <w:rPr>
          <w:vertAlign w:val="superscript"/>
        </w:rPr>
        <w:t>2</w:t>
      </w:r>
    </w:p>
    <w:p w14:paraId="7059B251" w14:textId="5F8E83AD" w:rsidR="00240E07" w:rsidRDefault="00240E07" w:rsidP="00240E07">
      <w:pPr>
        <w:pStyle w:val="Pquestionheadingmc"/>
      </w:pPr>
      <w:r>
        <w:t>Question 7</w:t>
      </w:r>
      <w:r>
        <w:tab/>
        <w:t>[</w:t>
      </w:r>
      <w:r w:rsidR="0065773C">
        <w:t>4.</w:t>
      </w:r>
      <w:r w:rsidR="00AC7707">
        <w:t>4</w:t>
      </w:r>
      <w:r>
        <w:t>]</w:t>
      </w:r>
    </w:p>
    <w:p w14:paraId="3C1AC9CF" w14:textId="26A6E81B" w:rsidR="00240E07" w:rsidRDefault="00750697" w:rsidP="00240E07">
      <w:pPr>
        <w:pStyle w:val="Pquestiontextmainstem"/>
        <w:rPr>
          <w:szCs w:val="22"/>
          <w:lang w:eastAsia="en-US"/>
        </w:rPr>
      </w:pPr>
      <w:r>
        <w:rPr>
          <w:szCs w:val="22"/>
          <w:lang w:eastAsia="en-US"/>
        </w:rPr>
        <w:t>The volume of the following prism is:</w:t>
      </w:r>
    </w:p>
    <w:p w14:paraId="562D5866" w14:textId="24A529A8" w:rsidR="00750697" w:rsidRDefault="00750697" w:rsidP="00240E07">
      <w:pPr>
        <w:pStyle w:val="Pquestiontextmainstem"/>
      </w:pPr>
      <w:r>
        <w:rPr>
          <w:noProof/>
        </w:rPr>
        <w:drawing>
          <wp:inline distT="0" distB="0" distL="0" distR="0" wp14:anchorId="6F3BDB62" wp14:editId="665C3822">
            <wp:extent cx="979170" cy="946785"/>
            <wp:effectExtent l="0" t="0" r="0" b="5715"/>
            <wp:docPr id="6" name="Picture 6" descr="ACPM9_PR_4_07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PM9_PR_4_07t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F2DC" w14:textId="4950D918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50697">
        <w:t>108 cm</w:t>
      </w:r>
      <w:r w:rsidR="00750697"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750697">
        <w:t>16 cm</w:t>
      </w:r>
      <w:r w:rsidR="00750697"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750697">
        <w:t>150 cm</w:t>
      </w:r>
      <w:r w:rsidR="00750697"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750697">
        <w:t>135 cm</w:t>
      </w:r>
      <w:r w:rsidR="00750697">
        <w:rPr>
          <w:vertAlign w:val="superscript"/>
        </w:rPr>
        <w:t>3</w:t>
      </w:r>
    </w:p>
    <w:p w14:paraId="693D3AD3" w14:textId="22670C10" w:rsidR="00240E07" w:rsidRDefault="00240E07" w:rsidP="00240E07">
      <w:pPr>
        <w:pStyle w:val="Pquestionheadingmc"/>
      </w:pPr>
      <w:r>
        <w:t>Question 8</w:t>
      </w:r>
      <w:r>
        <w:tab/>
        <w:t>[</w:t>
      </w:r>
      <w:r w:rsidR="00AC7707">
        <w:t>4.4</w:t>
      </w:r>
      <w:r>
        <w:t>]</w:t>
      </w:r>
    </w:p>
    <w:p w14:paraId="6D06A517" w14:textId="5E595151" w:rsidR="00240E07" w:rsidRDefault="00750697" w:rsidP="00653408">
      <w:pPr>
        <w:pStyle w:val="Pquestiontextmainstem"/>
      </w:pPr>
      <w:r>
        <w:t>1 m</w:t>
      </w:r>
      <w:r>
        <w:rPr>
          <w:vertAlign w:val="superscript"/>
        </w:rPr>
        <w:t>3</w:t>
      </w:r>
      <w:r>
        <w:t xml:space="preserve"> is equivalent to:</w:t>
      </w:r>
    </w:p>
    <w:p w14:paraId="45870E52" w14:textId="5209A40D" w:rsidR="00240E07" w:rsidRDefault="00240E07" w:rsidP="00653408">
      <w:pPr>
        <w:pStyle w:val="Pquestiontextmcqoptions"/>
        <w:ind w:left="1701" w:hanging="1701"/>
      </w:pPr>
      <w:r w:rsidRPr="001B433F">
        <w:rPr>
          <w:rStyle w:val="Cquestionpartlabelbold"/>
        </w:rPr>
        <w:t>A</w:t>
      </w:r>
      <w:r>
        <w:tab/>
      </w:r>
      <w:r w:rsidR="00750697">
        <w:t>1 cm</w:t>
      </w:r>
      <w:r w:rsidR="00750697"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750697">
        <w:t>100 cm</w:t>
      </w:r>
      <w:r w:rsidR="00750697"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750697">
        <w:t>10 000 cm</w:t>
      </w:r>
      <w:r w:rsidR="00750697"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750697">
        <w:t>1 000 000 cm</w:t>
      </w:r>
      <w:r w:rsidR="00750697">
        <w:rPr>
          <w:vertAlign w:val="superscript"/>
        </w:rPr>
        <w:t>3</w:t>
      </w:r>
    </w:p>
    <w:p w14:paraId="0EB83F0A" w14:textId="04BB2E23" w:rsidR="001B433F" w:rsidRDefault="001B433F" w:rsidP="001B433F">
      <w:pPr>
        <w:pStyle w:val="Psectionresults"/>
      </w:pPr>
      <w:r>
        <w:t>M</w:t>
      </w:r>
      <w:r w:rsidR="00240E07">
        <w:t xml:space="preserve">ultiple-choice results: ___ </w:t>
      </w:r>
      <w:r w:rsidR="00750697">
        <w:t>/ 8</w:t>
      </w:r>
    </w:p>
    <w:p w14:paraId="0E83C1A4" w14:textId="77777777" w:rsidR="00240E07" w:rsidRDefault="00240E07">
      <w:pPr>
        <w:rPr>
          <w:rFonts w:asciiTheme="minorHAnsi" w:hAnsiTheme="minorHAnsi"/>
          <w:i/>
          <w:sz w:val="28"/>
        </w:rPr>
      </w:pPr>
      <w:r>
        <w:br w:type="page"/>
      </w:r>
    </w:p>
    <w:p w14:paraId="4D571429" w14:textId="3EC7B551" w:rsidR="001B433F" w:rsidRDefault="001B433F" w:rsidP="001B433F">
      <w:pPr>
        <w:pStyle w:val="Psectionheading"/>
      </w:pPr>
      <w:r>
        <w:lastRenderedPageBreak/>
        <w:t>Short answer section</w:t>
      </w:r>
    </w:p>
    <w:p w14:paraId="20AD4535" w14:textId="37E5619D" w:rsidR="001B433F" w:rsidRDefault="00010A8C" w:rsidP="00B80E6D">
      <w:pPr>
        <w:pStyle w:val="Pquestionheadingsx1stafterhead"/>
      </w:pPr>
      <w:r>
        <w:t xml:space="preserve">Question </w:t>
      </w:r>
      <w:r w:rsidR="00750697">
        <w:t>9</w:t>
      </w:r>
      <w:r w:rsidR="001B433F">
        <w:tab/>
      </w:r>
      <w:r w:rsidR="008F1594">
        <w:rPr>
          <w:rStyle w:val="Cmarkslabel"/>
        </w:rPr>
        <w:t>4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8F1594">
        <w:t>4.1</w:t>
      </w:r>
      <w:r w:rsidR="001B433F">
        <w:t>]</w:t>
      </w:r>
    </w:p>
    <w:p w14:paraId="157A64E1" w14:textId="5A88D64B" w:rsidR="002509BC" w:rsidRDefault="00E21982" w:rsidP="00A078FB">
      <w:pPr>
        <w:pStyle w:val="Pquestiontextmainstem"/>
        <w:rPr>
          <w:sz w:val="22"/>
          <w:szCs w:val="22"/>
        </w:rPr>
      </w:pPr>
      <w:r>
        <w:rPr>
          <w:sz w:val="22"/>
          <w:szCs w:val="22"/>
        </w:rPr>
        <w:t>Calculate the perimeter of the following shapes</w:t>
      </w:r>
      <w:r w:rsidR="00B563EE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to </w:t>
      </w:r>
      <w:r w:rsidR="00B563EE">
        <w:rPr>
          <w:sz w:val="22"/>
          <w:szCs w:val="22"/>
        </w:rPr>
        <w:t>2</w:t>
      </w:r>
      <w:r>
        <w:rPr>
          <w:sz w:val="22"/>
          <w:szCs w:val="22"/>
        </w:rPr>
        <w:t xml:space="preserve"> decimal places where necessary</w:t>
      </w:r>
      <w:r w:rsidR="00B563EE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8"/>
      </w:tblGrid>
      <w:tr w:rsidR="00B563EE" w14:paraId="40A40C1D" w14:textId="77777777" w:rsidTr="00B563EE">
        <w:tc>
          <w:tcPr>
            <w:tcW w:w="4729" w:type="dxa"/>
          </w:tcPr>
          <w:p w14:paraId="76578050" w14:textId="77777777" w:rsidR="00B563EE" w:rsidRDefault="00B563EE" w:rsidP="00E21982">
            <w:pPr>
              <w:pStyle w:val="Pquestiontextpartsa"/>
              <w:ind w:left="0" w:firstLine="0"/>
            </w:pPr>
            <w:r w:rsidRPr="009E1AF5">
              <w:rPr>
                <w:rStyle w:val="Cquestionpartlabelbold"/>
              </w:rPr>
              <w:t>(a)</w:t>
            </w:r>
            <w:r w:rsidRPr="009E1AF5">
              <w:tab/>
            </w:r>
          </w:p>
          <w:p w14:paraId="68107E00" w14:textId="2DC6E19F" w:rsidR="00B563EE" w:rsidRDefault="00B563EE" w:rsidP="00E21982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6D1263B4" wp14:editId="7587D085">
                  <wp:extent cx="803275" cy="942340"/>
                  <wp:effectExtent l="0" t="0" r="0" b="0"/>
                  <wp:docPr id="7" name="Picture 7" descr="ACPM9_PR_4_09tf_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CPM9_PR_4_09tf_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8" w:type="dxa"/>
          </w:tcPr>
          <w:p w14:paraId="53E8864B" w14:textId="77777777" w:rsidR="00B563EE" w:rsidRDefault="00B563EE" w:rsidP="00E21982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9E1AF5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b</w:t>
            </w:r>
            <w:r w:rsidRPr="009E1AF5">
              <w:rPr>
                <w:rStyle w:val="Cquestionpartlabelbold"/>
              </w:rPr>
              <w:t>)</w:t>
            </w:r>
            <w:r>
              <w:rPr>
                <w:rStyle w:val="Cquestionpartlabelbold"/>
              </w:rPr>
              <w:tab/>
            </w:r>
          </w:p>
          <w:p w14:paraId="5BBEC54D" w14:textId="3B0F0078" w:rsidR="00B563EE" w:rsidRDefault="00B563EE" w:rsidP="00E21982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>
              <w:rPr>
                <w:noProof/>
              </w:rPr>
              <w:drawing>
                <wp:inline distT="0" distB="0" distL="0" distR="0" wp14:anchorId="4991C1A7" wp14:editId="77BEF723">
                  <wp:extent cx="1222310" cy="81930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640" cy="82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2F02C" w14:textId="77777777" w:rsidR="00B563EE" w:rsidRDefault="00B563EE" w:rsidP="00E21982">
      <w:pPr>
        <w:pStyle w:val="Pquestiontextpartsa"/>
        <w:rPr>
          <w:rStyle w:val="Cquestionpartlabelbold"/>
        </w:rPr>
      </w:pPr>
    </w:p>
    <w:p w14:paraId="0601FB1E" w14:textId="3A46D686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010A8C" w:rsidRPr="00AF48BF">
        <w:t>1</w:t>
      </w:r>
      <w:r w:rsidR="00750697">
        <w:t>0</w:t>
      </w:r>
      <w:r w:rsidRPr="00AF48BF">
        <w:tab/>
      </w:r>
      <w:r w:rsidR="008F1594">
        <w:rPr>
          <w:rStyle w:val="Cmarkslabel"/>
        </w:rPr>
        <w:t>4</w:t>
      </w:r>
      <w:r w:rsidR="008F1594" w:rsidRPr="001B433F">
        <w:rPr>
          <w:rStyle w:val="Cmarkslabel"/>
        </w:rPr>
        <w:t xml:space="preserve"> marks</w:t>
      </w:r>
      <w:r w:rsidR="008F1594">
        <w:tab/>
        <w:t>[4.1]</w:t>
      </w:r>
    </w:p>
    <w:p w14:paraId="419CF3CB" w14:textId="12A2943B" w:rsidR="00AA7ED5" w:rsidRDefault="006119D5" w:rsidP="00A078FB">
      <w:pPr>
        <w:pStyle w:val="Pquestiontextmainstem"/>
      </w:pPr>
      <w:r>
        <w:rPr>
          <w:szCs w:val="22"/>
        </w:rPr>
        <w:t>Calculate the perimeter and the area of the following sector, correct to 2 decimal places.</w:t>
      </w:r>
    </w:p>
    <w:p w14:paraId="09302392" w14:textId="53F0C90E" w:rsidR="009E1AF5" w:rsidRDefault="00914E69" w:rsidP="009E1AF5">
      <w:pPr>
        <w:pStyle w:val="Pquestiontextpartsai"/>
      </w:pPr>
      <w:r>
        <w:pict w14:anchorId="45AEDD3C">
          <v:shape id="_x0000_i1027" type="#_x0000_t75" style="width:83.8pt;height:82.75pt">
            <v:imagedata r:id="rId20" o:title="PM2e_09_EB_04_FAT_01" grayscale="t"/>
          </v:shape>
        </w:pict>
      </w:r>
    </w:p>
    <w:p w14:paraId="203A7AA6" w14:textId="0F3B50AF" w:rsidR="00010A8C" w:rsidRDefault="00010A8C" w:rsidP="00010A8C">
      <w:pPr>
        <w:pStyle w:val="Pquestionheadingsx"/>
      </w:pPr>
      <w:r>
        <w:t>Question 1</w:t>
      </w:r>
      <w:r w:rsidR="00750697">
        <w:t>1</w:t>
      </w:r>
      <w:r>
        <w:tab/>
      </w:r>
      <w:r w:rsidR="000366F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</w:t>
      </w:r>
      <w:r w:rsidR="000366F6">
        <w:t>.1</w:t>
      </w:r>
      <w:r>
        <w:t>]</w:t>
      </w:r>
    </w:p>
    <w:p w14:paraId="7E7FEDA5" w14:textId="197F8648" w:rsidR="00010A8C" w:rsidRDefault="006119D5" w:rsidP="00010A8C">
      <w:pPr>
        <w:pStyle w:val="Pquestiontextmainstem"/>
      </w:pPr>
      <w:r>
        <w:rPr>
          <w:szCs w:val="22"/>
        </w:rPr>
        <w:t>At the start of soccer training, Sonia jogs around the soccer ground, which has the rectangular shape with dimensions 68 m by 25 m.</w:t>
      </w:r>
    </w:p>
    <w:p w14:paraId="7C3EF298" w14:textId="5661B60F" w:rsidR="009E1AF5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6119D5">
        <w:t>What is the perimeter of the soccer ground?</w:t>
      </w:r>
    </w:p>
    <w:p w14:paraId="67AE6994" w14:textId="77777777" w:rsidR="009E1AF5" w:rsidRDefault="009E1AF5" w:rsidP="00010A8C">
      <w:pPr>
        <w:pStyle w:val="Pquestiontextpartsa"/>
      </w:pPr>
    </w:p>
    <w:p w14:paraId="291548DB" w14:textId="77777777" w:rsidR="009E1AF5" w:rsidRDefault="009E1AF5" w:rsidP="00010A8C">
      <w:pPr>
        <w:pStyle w:val="Pquestiontextpartsa"/>
      </w:pPr>
    </w:p>
    <w:p w14:paraId="0CCCCDC1" w14:textId="38453B40" w:rsidR="00010A8C" w:rsidRPr="00AF48BF" w:rsidRDefault="00010A8C" w:rsidP="00A078FB">
      <w:pPr>
        <w:pStyle w:val="Pquestiontextpartsa"/>
        <w:ind w:left="0" w:firstLine="0"/>
        <w:rPr>
          <w:rStyle w:val="Cquestionpartlabelbold"/>
          <w:b w:val="0"/>
        </w:rPr>
      </w:pPr>
    </w:p>
    <w:p w14:paraId="39A7881E" w14:textId="6A2AFD0F" w:rsidR="009E1AF5" w:rsidRDefault="00010A8C" w:rsidP="006119D5">
      <w:pPr>
        <w:pStyle w:val="Pquestiontextpartsa"/>
      </w:pPr>
      <w:r w:rsidRPr="009E1AF5">
        <w:rPr>
          <w:rStyle w:val="Cquestionpartlabelbold"/>
        </w:rPr>
        <w:t>(b)</w:t>
      </w:r>
      <w:r w:rsidRPr="009E1AF5">
        <w:tab/>
      </w:r>
      <w:r w:rsidR="006119D5">
        <w:t>If Sonia jogs around the ground five times, how far has she jogged? Give your answer in kilometres.</w:t>
      </w:r>
    </w:p>
    <w:p w14:paraId="70C27575" w14:textId="77777777" w:rsidR="009E1AF5" w:rsidRPr="009E1AF5" w:rsidRDefault="009E1AF5" w:rsidP="00010A8C">
      <w:pPr>
        <w:pStyle w:val="Pquestiontextpartsa"/>
      </w:pPr>
    </w:p>
    <w:p w14:paraId="1BDB6758" w14:textId="5C0EA10C" w:rsidR="00611A65" w:rsidRDefault="00611A65">
      <w:pPr>
        <w:rPr>
          <w:rFonts w:asciiTheme="minorHAnsi" w:hAnsiTheme="minorHAnsi"/>
          <w:b/>
        </w:rPr>
      </w:pPr>
    </w:p>
    <w:p w14:paraId="7A120821" w14:textId="59840F3D" w:rsidR="00010A8C" w:rsidRDefault="00010A8C" w:rsidP="00010A8C">
      <w:pPr>
        <w:pStyle w:val="Pquestionheadingsx"/>
      </w:pPr>
      <w:r>
        <w:t>Question 1</w:t>
      </w:r>
      <w:r w:rsidR="00750697">
        <w:t>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4.2</w:t>
      </w:r>
      <w:r>
        <w:t>]</w:t>
      </w:r>
    </w:p>
    <w:p w14:paraId="20CED22D" w14:textId="153D2E96" w:rsidR="00010A8C" w:rsidRDefault="006119D5" w:rsidP="009E1AF5">
      <w:pPr>
        <w:pStyle w:val="Pquestiontextmainstem"/>
      </w:pPr>
      <w:r>
        <w:rPr>
          <w:szCs w:val="22"/>
        </w:rPr>
        <w:t>Complete the following area conversions.</w:t>
      </w:r>
    </w:p>
    <w:p w14:paraId="3961C950" w14:textId="666CEB7B" w:rsidR="00010A8C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6119D5">
        <w:rPr>
          <w:szCs w:val="22"/>
        </w:rPr>
        <w:t>10 cm</w:t>
      </w:r>
      <w:r w:rsidR="006119D5">
        <w:rPr>
          <w:szCs w:val="22"/>
          <w:vertAlign w:val="superscript"/>
        </w:rPr>
        <w:t>2</w:t>
      </w:r>
      <w:r w:rsidR="006119D5">
        <w:rPr>
          <w:szCs w:val="22"/>
        </w:rPr>
        <w:t xml:space="preserve"> = _______________ mm</w:t>
      </w:r>
      <w:r w:rsidR="006119D5">
        <w:rPr>
          <w:szCs w:val="22"/>
          <w:vertAlign w:val="superscript"/>
        </w:rPr>
        <w:t>2</w:t>
      </w:r>
    </w:p>
    <w:p w14:paraId="3847C4FF" w14:textId="77777777" w:rsidR="009E1AF5" w:rsidRDefault="009E1AF5" w:rsidP="00010A8C">
      <w:pPr>
        <w:pStyle w:val="Pquestiontextpartsa"/>
        <w:rPr>
          <w:rStyle w:val="Cquestionpartlabelbold"/>
          <w:b w:val="0"/>
        </w:rPr>
      </w:pPr>
    </w:p>
    <w:p w14:paraId="49808890" w14:textId="4629C2F0" w:rsidR="009E1AF5" w:rsidRDefault="00010A8C" w:rsidP="00010A8C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6119D5">
        <w:rPr>
          <w:szCs w:val="22"/>
        </w:rPr>
        <w:t>3 m</w:t>
      </w:r>
      <w:r w:rsidR="006119D5">
        <w:rPr>
          <w:szCs w:val="22"/>
          <w:vertAlign w:val="superscript"/>
        </w:rPr>
        <w:t>2</w:t>
      </w:r>
      <w:r w:rsidR="006119D5">
        <w:rPr>
          <w:szCs w:val="22"/>
        </w:rPr>
        <w:t xml:space="preserve"> = ____________________</w:t>
      </w:r>
      <w:r w:rsidR="003350F6">
        <w:rPr>
          <w:szCs w:val="22"/>
        </w:rPr>
        <w:t xml:space="preserve"> </w:t>
      </w:r>
      <w:r w:rsidR="006119D5">
        <w:rPr>
          <w:szCs w:val="22"/>
        </w:rPr>
        <w:t>cm</w:t>
      </w:r>
      <w:r w:rsidR="006119D5">
        <w:rPr>
          <w:szCs w:val="22"/>
          <w:vertAlign w:val="superscript"/>
        </w:rPr>
        <w:t>2</w:t>
      </w:r>
    </w:p>
    <w:p w14:paraId="14D50293" w14:textId="77777777" w:rsidR="00016073" w:rsidRDefault="00016073" w:rsidP="00A078FB">
      <w:pPr>
        <w:pStyle w:val="Pquestiontextpartsa"/>
        <w:ind w:left="0" w:firstLine="0"/>
      </w:pPr>
    </w:p>
    <w:p w14:paraId="1FA38ED2" w14:textId="32B9EB14" w:rsidR="006119D5" w:rsidRDefault="006119D5" w:rsidP="006119D5">
      <w:pPr>
        <w:pStyle w:val="Pquestiontextpartsai"/>
      </w:pPr>
      <w:r w:rsidRPr="009E1AF5">
        <w:rPr>
          <w:rStyle w:val="Cquestionpartlabelbold"/>
        </w:rPr>
        <w:t>(</w:t>
      </w:r>
      <w:r>
        <w:rPr>
          <w:rStyle w:val="Cquestionpartlabelbold"/>
        </w:rPr>
        <w:t>c</w:t>
      </w:r>
      <w:r w:rsidRPr="009E1AF5">
        <w:rPr>
          <w:rStyle w:val="Cquestionpartlabelbold"/>
        </w:rPr>
        <w:t>)</w:t>
      </w:r>
      <w:r w:rsidRPr="009E1AF5">
        <w:tab/>
      </w:r>
      <w:r>
        <w:rPr>
          <w:szCs w:val="22"/>
        </w:rPr>
        <w:t>50 000 cm</w:t>
      </w:r>
      <w:r>
        <w:rPr>
          <w:szCs w:val="22"/>
          <w:vertAlign w:val="superscript"/>
        </w:rPr>
        <w:t>2</w:t>
      </w:r>
      <w:r>
        <w:rPr>
          <w:szCs w:val="22"/>
        </w:rPr>
        <w:t xml:space="preserve"> = _______________ m</w:t>
      </w:r>
      <w:r>
        <w:rPr>
          <w:szCs w:val="22"/>
          <w:vertAlign w:val="superscript"/>
        </w:rPr>
        <w:t>2</w:t>
      </w:r>
    </w:p>
    <w:p w14:paraId="2E2D6C61" w14:textId="77777777" w:rsidR="006119D5" w:rsidRDefault="006119D5" w:rsidP="00A078FB">
      <w:pPr>
        <w:pStyle w:val="Pquestiontextpartsa"/>
        <w:ind w:left="0" w:firstLine="0"/>
      </w:pPr>
    </w:p>
    <w:p w14:paraId="0A72FAFE" w14:textId="4F3D9153" w:rsidR="006119D5" w:rsidRDefault="006119D5" w:rsidP="006119D5">
      <w:pPr>
        <w:pStyle w:val="Pquestiontextpartsai"/>
      </w:pPr>
      <w:r w:rsidRPr="009E1AF5">
        <w:rPr>
          <w:rStyle w:val="Cquestionpartlabelbold"/>
        </w:rPr>
        <w:t>(</w:t>
      </w:r>
      <w:r>
        <w:rPr>
          <w:rStyle w:val="Cquestionpartlabelbold"/>
        </w:rPr>
        <w:t>d</w:t>
      </w:r>
      <w:r w:rsidRPr="009E1AF5">
        <w:rPr>
          <w:rStyle w:val="Cquestionpartlabelbold"/>
        </w:rPr>
        <w:t>)</w:t>
      </w:r>
      <w:r w:rsidRPr="009E1AF5">
        <w:tab/>
      </w:r>
      <w:r>
        <w:rPr>
          <w:szCs w:val="22"/>
        </w:rPr>
        <w:t>0.5 km</w:t>
      </w:r>
      <w:r>
        <w:rPr>
          <w:szCs w:val="22"/>
          <w:vertAlign w:val="superscript"/>
        </w:rPr>
        <w:t>2</w:t>
      </w:r>
      <w:r>
        <w:rPr>
          <w:szCs w:val="22"/>
        </w:rPr>
        <w:t xml:space="preserve"> = _______________ m</w:t>
      </w:r>
      <w:r>
        <w:rPr>
          <w:szCs w:val="22"/>
          <w:vertAlign w:val="superscript"/>
        </w:rPr>
        <w:t>2</w:t>
      </w:r>
    </w:p>
    <w:p w14:paraId="13FA754E" w14:textId="77777777" w:rsidR="006119D5" w:rsidRDefault="006119D5" w:rsidP="00A078FB">
      <w:pPr>
        <w:pStyle w:val="Pquestiontextpartsa"/>
        <w:ind w:left="0" w:firstLine="0"/>
      </w:pPr>
    </w:p>
    <w:p w14:paraId="3A11203E" w14:textId="49D4DC6A" w:rsidR="00010A8C" w:rsidRDefault="00010A8C" w:rsidP="00010A8C">
      <w:pPr>
        <w:pStyle w:val="Pquestionheadingsx"/>
      </w:pPr>
      <w:r>
        <w:lastRenderedPageBreak/>
        <w:t>Question 1</w:t>
      </w:r>
      <w:r w:rsidR="00750697">
        <w:t>3</w:t>
      </w:r>
      <w:r>
        <w:tab/>
      </w:r>
      <w:r w:rsidR="008F1594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</w:t>
      </w:r>
      <w:r w:rsidR="000366F6">
        <w:t>.2</w:t>
      </w:r>
      <w:r>
        <w:t>]</w:t>
      </w:r>
    </w:p>
    <w:p w14:paraId="3E0EC2B7" w14:textId="60C8DB02" w:rsidR="00010A8C" w:rsidRDefault="006119D5" w:rsidP="00010A8C">
      <w:pPr>
        <w:pStyle w:val="Pquestiontextmainstem"/>
      </w:pPr>
      <w:r>
        <w:t>Find the area of the following composite shapes (to 2 decimal places where necessary).</w:t>
      </w:r>
    </w:p>
    <w:p w14:paraId="1D377BF5" w14:textId="77777777" w:rsidR="006119D5" w:rsidRDefault="00010A8C" w:rsidP="00010A8C">
      <w:pPr>
        <w:pStyle w:val="Pquestiontextpartsa"/>
      </w:pPr>
      <w:r w:rsidRPr="00016073">
        <w:rPr>
          <w:rStyle w:val="Cquestionpartlabelbold"/>
        </w:rPr>
        <w:t>(a)</w:t>
      </w:r>
      <w:r w:rsidRPr="00016073">
        <w:tab/>
      </w:r>
    </w:p>
    <w:p w14:paraId="2602C0A1" w14:textId="5957D7C7" w:rsidR="00016073" w:rsidRDefault="006119D5" w:rsidP="00010A8C">
      <w:pPr>
        <w:pStyle w:val="Pquestiontextpartsa"/>
      </w:pPr>
      <w:r>
        <w:tab/>
      </w:r>
      <w:r w:rsidR="00914E69">
        <w:rPr>
          <w:vertAlign w:val="superscript"/>
        </w:rPr>
        <w:pict w14:anchorId="108EE267">
          <v:shape id="_x0000_i1028" type="#_x0000_t75" style="width:176.25pt;height:118.2pt">
            <v:imagedata r:id="rId21" o:title="PM2e_09_EB_04_FAT_02" grayscale="t"/>
          </v:shape>
        </w:pict>
      </w:r>
    </w:p>
    <w:p w14:paraId="757C3BDA" w14:textId="35F6ADAD" w:rsidR="00010A8C" w:rsidRDefault="00010A8C" w:rsidP="00016073">
      <w:pPr>
        <w:pStyle w:val="Pquestiontextpartsai"/>
      </w:pPr>
      <w:r w:rsidRPr="00016073">
        <w:rPr>
          <w:rStyle w:val="Cquestionpartlabelbold"/>
        </w:rPr>
        <w:t>(b)</w:t>
      </w:r>
      <w:r w:rsidRPr="00016073">
        <w:tab/>
      </w:r>
    </w:p>
    <w:p w14:paraId="2549BAB0" w14:textId="5BBAC731" w:rsidR="006119D5" w:rsidRDefault="006119D5" w:rsidP="00016073">
      <w:pPr>
        <w:pStyle w:val="Pquestiontextpartsai"/>
      </w:pPr>
      <w:r>
        <w:tab/>
      </w:r>
      <w:r w:rsidR="00914E69">
        <w:pict w14:anchorId="2EC8C4A6">
          <v:shape id="_x0000_i1029" type="#_x0000_t75" style="width:74.15pt;height:120.35pt">
            <v:imagedata r:id="rId22" o:title="PM2e_09_EB_04_FAT_03" grayscale="t"/>
          </v:shape>
        </w:pict>
      </w:r>
    </w:p>
    <w:p w14:paraId="18CCF7CC" w14:textId="699FA3C8" w:rsidR="00010A8C" w:rsidRDefault="00010A8C" w:rsidP="00010A8C">
      <w:pPr>
        <w:pStyle w:val="Pquestionheadingsx"/>
      </w:pPr>
      <w:r>
        <w:t>Question 1</w:t>
      </w:r>
      <w:r w:rsidR="00750697">
        <w:t>4</w:t>
      </w:r>
      <w:r>
        <w:tab/>
      </w:r>
      <w:r w:rsidR="008F15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4.3</w:t>
      </w:r>
      <w:r>
        <w:t>]</w:t>
      </w:r>
    </w:p>
    <w:p w14:paraId="0A4B09E1" w14:textId="4E5C437D" w:rsidR="00010A8C" w:rsidRDefault="006119D5" w:rsidP="00016073">
      <w:pPr>
        <w:pStyle w:val="Pquestiontextmainstem"/>
      </w:pPr>
      <w:r>
        <w:rPr>
          <w:szCs w:val="22"/>
        </w:rPr>
        <w:t>Find the surface area of the following solids (</w:t>
      </w:r>
      <w:r>
        <w:t>to 2 decimal places where necessary).</w:t>
      </w:r>
    </w:p>
    <w:p w14:paraId="7BC6BC20" w14:textId="28D63AE2" w:rsidR="00010A8C" w:rsidRDefault="00010A8C" w:rsidP="00010A8C">
      <w:pPr>
        <w:pStyle w:val="Pquestiontextpartsa"/>
      </w:pPr>
      <w:r w:rsidRPr="00016073">
        <w:rPr>
          <w:rStyle w:val="Cquestionpartlabelbold"/>
        </w:rPr>
        <w:t>(a)</w:t>
      </w:r>
    </w:p>
    <w:p w14:paraId="3D9DB436" w14:textId="28DA13CE" w:rsidR="006119D5" w:rsidRDefault="006119D5" w:rsidP="00010A8C">
      <w:pPr>
        <w:pStyle w:val="Pquestiontextpartsa"/>
      </w:pPr>
      <w:r>
        <w:tab/>
      </w:r>
      <w:r>
        <w:rPr>
          <w:noProof/>
          <w:szCs w:val="22"/>
        </w:rPr>
        <w:drawing>
          <wp:inline distT="0" distB="0" distL="0" distR="0" wp14:anchorId="51369A81" wp14:editId="36D22A72">
            <wp:extent cx="1123315" cy="728980"/>
            <wp:effectExtent l="0" t="0" r="635" b="0"/>
            <wp:docPr id="14" name="Picture 14" descr="ACPM9_PR_4_16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CPM9_PR_4_16t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D894" w14:textId="77777777" w:rsidR="00354362" w:rsidRDefault="00354362" w:rsidP="00016073">
      <w:pPr>
        <w:pStyle w:val="Pquestiontextpartsai"/>
        <w:tabs>
          <w:tab w:val="clear" w:pos="397"/>
          <w:tab w:val="clear" w:pos="794"/>
        </w:tabs>
        <w:ind w:left="426" w:hanging="426"/>
        <w:rPr>
          <w:rStyle w:val="Cquestionpartlabelbold"/>
        </w:rPr>
      </w:pPr>
    </w:p>
    <w:p w14:paraId="63B9546E" w14:textId="4B284A94" w:rsidR="00016073" w:rsidRDefault="00010A8C" w:rsidP="00016073">
      <w:pPr>
        <w:pStyle w:val="Pquestiontextpartsai"/>
        <w:tabs>
          <w:tab w:val="clear" w:pos="397"/>
          <w:tab w:val="clear" w:pos="794"/>
        </w:tabs>
        <w:ind w:left="426" w:hanging="426"/>
        <w:rPr>
          <w:i/>
        </w:rPr>
      </w:pPr>
      <w:r w:rsidRPr="00016073">
        <w:rPr>
          <w:rStyle w:val="Cquestionpartlabelbold"/>
        </w:rPr>
        <w:t>(b)</w:t>
      </w:r>
      <w:r w:rsidRPr="00016073">
        <w:tab/>
      </w:r>
    </w:p>
    <w:p w14:paraId="6D02E3FC" w14:textId="4ACB9615" w:rsidR="006119D5" w:rsidRPr="006119D5" w:rsidRDefault="006119D5" w:rsidP="00016073">
      <w:pPr>
        <w:pStyle w:val="Pquestiontextpartsai"/>
        <w:tabs>
          <w:tab w:val="clear" w:pos="397"/>
          <w:tab w:val="clear" w:pos="794"/>
        </w:tabs>
        <w:ind w:left="426" w:hanging="426"/>
      </w:pPr>
      <w:r>
        <w:rPr>
          <w:i/>
        </w:rPr>
        <w:tab/>
      </w:r>
      <w:r>
        <w:rPr>
          <w:noProof/>
          <w:szCs w:val="22"/>
        </w:rPr>
        <w:drawing>
          <wp:inline distT="0" distB="0" distL="0" distR="0" wp14:anchorId="7F49882E" wp14:editId="42FA43C6">
            <wp:extent cx="1002665" cy="946785"/>
            <wp:effectExtent l="0" t="0" r="6985" b="5715"/>
            <wp:docPr id="15" name="Picture 15" descr="ACPM9_PR_4_17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CPM9_PR_4_17t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0457" w14:textId="3FAB6AAD" w:rsidR="00010A8C" w:rsidRDefault="00010A8C" w:rsidP="00010A8C">
      <w:pPr>
        <w:pStyle w:val="Pquestionheadingsx"/>
      </w:pPr>
      <w:bookmarkStart w:id="0" w:name="_GoBack"/>
      <w:bookmarkEnd w:id="0"/>
      <w:r>
        <w:t>Question 1</w:t>
      </w:r>
      <w:r w:rsidR="00750697">
        <w:t>5</w:t>
      </w:r>
      <w:r>
        <w:tab/>
      </w:r>
      <w:r w:rsidR="008F1594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4.4</w:t>
      </w:r>
      <w:r>
        <w:t>]</w:t>
      </w:r>
    </w:p>
    <w:p w14:paraId="50214CCE" w14:textId="037E5DD9" w:rsidR="00010A8C" w:rsidRDefault="00354362" w:rsidP="00010A8C">
      <w:pPr>
        <w:pStyle w:val="Pquestiontextmainstem"/>
      </w:pPr>
      <w:r>
        <w:t xml:space="preserve">For the following solids, find </w:t>
      </w:r>
      <w:r w:rsidR="006119D5">
        <w:t>correct to 2 decimal places: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119D5" w14:paraId="367D7DF6" w14:textId="77777777" w:rsidTr="00354362">
        <w:tc>
          <w:tcPr>
            <w:tcW w:w="4927" w:type="dxa"/>
          </w:tcPr>
          <w:p w14:paraId="321D3396" w14:textId="7E047419" w:rsidR="006119D5" w:rsidRPr="006119D5" w:rsidRDefault="006119D5" w:rsidP="006119D5">
            <w:pPr>
              <w:pStyle w:val="Pquestiontextpartsa"/>
              <w:rPr>
                <w:b/>
              </w:rPr>
            </w:pPr>
            <w:r w:rsidRPr="006119D5">
              <w:rPr>
                <w:b/>
              </w:rPr>
              <w:t>(i)</w:t>
            </w:r>
            <w:r w:rsidRPr="006119D5">
              <w:rPr>
                <w:b/>
              </w:rPr>
              <w:tab/>
            </w:r>
          </w:p>
          <w:p w14:paraId="0BE6D1C1" w14:textId="60B786BB" w:rsidR="006119D5" w:rsidRPr="006119D5" w:rsidRDefault="006119D5" w:rsidP="006119D5">
            <w:pPr>
              <w:pStyle w:val="Pquestiontextpartsa"/>
              <w:rPr>
                <w:b/>
              </w:rPr>
            </w:pPr>
            <w:r w:rsidRPr="006119D5">
              <w:rPr>
                <w:b/>
                <w:noProof/>
              </w:rPr>
              <w:tab/>
            </w:r>
            <w:r w:rsidRPr="006119D5">
              <w:rPr>
                <w:b/>
                <w:noProof/>
              </w:rPr>
              <w:drawing>
                <wp:inline distT="0" distB="0" distL="0" distR="0" wp14:anchorId="533E5CDE" wp14:editId="1A7DA1DE">
                  <wp:extent cx="1276350" cy="890905"/>
                  <wp:effectExtent l="0" t="0" r="0" b="4445"/>
                  <wp:docPr id="16" name="Picture 16" descr="ACPM9_PR_4_18t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ACPM9_PR_4_18t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2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39CFB4" w14:textId="07F08B50" w:rsidR="006119D5" w:rsidRPr="006119D5" w:rsidRDefault="006119D5" w:rsidP="006119D5">
            <w:pPr>
              <w:pStyle w:val="Pquestiontextpartsa"/>
              <w:rPr>
                <w:b/>
              </w:rPr>
            </w:pPr>
          </w:p>
        </w:tc>
        <w:tc>
          <w:tcPr>
            <w:tcW w:w="4927" w:type="dxa"/>
          </w:tcPr>
          <w:p w14:paraId="52D92E83" w14:textId="77777777" w:rsidR="006119D5" w:rsidRPr="006119D5" w:rsidRDefault="006119D5" w:rsidP="006119D5">
            <w:pPr>
              <w:pStyle w:val="Pquestiontextpartsa"/>
              <w:rPr>
                <w:b/>
              </w:rPr>
            </w:pPr>
            <w:r w:rsidRPr="006119D5">
              <w:rPr>
                <w:b/>
              </w:rPr>
              <w:t>(ii)</w:t>
            </w:r>
            <w:r w:rsidRPr="006119D5">
              <w:rPr>
                <w:b/>
              </w:rPr>
              <w:tab/>
            </w:r>
          </w:p>
          <w:p w14:paraId="61E20242" w14:textId="00D1B62B" w:rsidR="006119D5" w:rsidRPr="006119D5" w:rsidRDefault="006119D5" w:rsidP="006119D5">
            <w:pPr>
              <w:pStyle w:val="Pquestiontextpartsa"/>
              <w:rPr>
                <w:b/>
              </w:rPr>
            </w:pPr>
            <w:r w:rsidRPr="006119D5">
              <w:rPr>
                <w:b/>
              </w:rPr>
              <w:tab/>
            </w:r>
            <w:r w:rsidRPr="006119D5">
              <w:rPr>
                <w:b/>
                <w:noProof/>
              </w:rPr>
              <w:drawing>
                <wp:inline distT="0" distB="0" distL="0" distR="0" wp14:anchorId="08463769" wp14:editId="08C87BEF">
                  <wp:extent cx="1893570" cy="747395"/>
                  <wp:effectExtent l="0" t="0" r="0" b="0"/>
                  <wp:docPr id="17" name="Picture 17" descr="ACPM9_PR_4_20t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CPM9_PR_4_20t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570" cy="74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A5B38" w14:textId="77777777" w:rsidR="006119D5" w:rsidRDefault="006119D5" w:rsidP="00010A8C">
      <w:pPr>
        <w:pStyle w:val="Pquestiontextmainstem"/>
      </w:pPr>
    </w:p>
    <w:p w14:paraId="6BF66CC3" w14:textId="38DED2F9" w:rsidR="00A078FB" w:rsidRDefault="00010A8C" w:rsidP="00016073">
      <w:pPr>
        <w:pStyle w:val="Pquestiontextpartsa"/>
        <w:rPr>
          <w:rStyle w:val="Cquestionpartlabelbold"/>
        </w:rPr>
      </w:pPr>
      <w:r w:rsidRPr="00AF48BF">
        <w:rPr>
          <w:rStyle w:val="Cquestionpartlabelbold"/>
        </w:rPr>
        <w:t>(a)</w:t>
      </w:r>
      <w:r w:rsidRPr="00AF48BF">
        <w:tab/>
      </w:r>
      <w:r w:rsidR="006119D5" w:rsidRPr="00751E56">
        <w:t xml:space="preserve">the </w:t>
      </w:r>
      <w:r w:rsidR="006119D5">
        <w:t>base area</w:t>
      </w:r>
    </w:p>
    <w:p w14:paraId="0CB1DFE2" w14:textId="77777777" w:rsidR="00D370A0" w:rsidRDefault="00D370A0" w:rsidP="00016073">
      <w:pPr>
        <w:pStyle w:val="Pquestiontextpartsa"/>
        <w:rPr>
          <w:rStyle w:val="Cquestionpartlabelbold"/>
        </w:rPr>
      </w:pPr>
    </w:p>
    <w:p w14:paraId="1EE69A0D" w14:textId="77777777" w:rsidR="00D370A0" w:rsidRDefault="00D370A0" w:rsidP="00016073">
      <w:pPr>
        <w:pStyle w:val="Pquestiontextpartsa"/>
        <w:rPr>
          <w:rStyle w:val="Cquestionpartlabelbold"/>
        </w:rPr>
      </w:pPr>
    </w:p>
    <w:p w14:paraId="79E67BD5" w14:textId="03233C9C" w:rsidR="00016073" w:rsidRDefault="00016073" w:rsidP="00016073">
      <w:pPr>
        <w:pStyle w:val="Pquestiontextpartsa"/>
        <w:rPr>
          <w:vertAlign w:val="superscript"/>
        </w:rPr>
      </w:pPr>
      <w:r w:rsidRPr="00AF48BF">
        <w:rPr>
          <w:rStyle w:val="Cquestionpartlabelbold"/>
        </w:rPr>
        <w:t>(b)</w:t>
      </w:r>
      <w:r w:rsidRPr="00AF48BF">
        <w:tab/>
      </w:r>
      <w:r w:rsidR="006119D5">
        <w:t>the volume</w:t>
      </w:r>
    </w:p>
    <w:p w14:paraId="0FB09A00" w14:textId="77777777" w:rsidR="00D370A0" w:rsidRDefault="00D370A0" w:rsidP="00016073">
      <w:pPr>
        <w:pStyle w:val="Pquestiontextpartsa"/>
      </w:pPr>
    </w:p>
    <w:p w14:paraId="0510AB19" w14:textId="77777777" w:rsidR="00D370A0" w:rsidRPr="00AF48BF" w:rsidRDefault="00D370A0" w:rsidP="00016073">
      <w:pPr>
        <w:pStyle w:val="Pquestiontextpartsa"/>
      </w:pPr>
    </w:p>
    <w:p w14:paraId="0A7E1DB3" w14:textId="0FB06AB5" w:rsidR="00010A8C" w:rsidRDefault="00010A8C" w:rsidP="00016073">
      <w:pPr>
        <w:pStyle w:val="Pquestiontextpartsa"/>
        <w:rPr>
          <w:vertAlign w:val="superscript"/>
        </w:rPr>
      </w:pPr>
      <w:r w:rsidRPr="00C11A25">
        <w:rPr>
          <w:rStyle w:val="Cquestionpartlabelbold"/>
        </w:rPr>
        <w:t>(c)</w:t>
      </w:r>
      <w:r w:rsidRPr="00C11A25">
        <w:tab/>
      </w:r>
      <w:r w:rsidR="006119D5">
        <w:t>the capacity in litres</w:t>
      </w:r>
    </w:p>
    <w:p w14:paraId="7ADA1D74" w14:textId="21E2FAA4" w:rsidR="00D370A0" w:rsidRDefault="00D370A0">
      <w:pPr>
        <w:rPr>
          <w:rFonts w:asciiTheme="minorHAnsi" w:hAnsiTheme="minorHAnsi"/>
        </w:rPr>
      </w:pPr>
    </w:p>
    <w:p w14:paraId="41CC5AC1" w14:textId="7EDE5092" w:rsidR="008F1594" w:rsidRDefault="008F1594" w:rsidP="008F1594">
      <w:pPr>
        <w:pStyle w:val="Psectionresults"/>
      </w:pPr>
      <w:r>
        <w:t>Short answer results: ___ / 30</w:t>
      </w:r>
    </w:p>
    <w:p w14:paraId="145123F9" w14:textId="228C4906" w:rsidR="001B433F" w:rsidRDefault="001B433F" w:rsidP="001B433F">
      <w:pPr>
        <w:pStyle w:val="Psectionheading"/>
      </w:pPr>
      <w:r>
        <w:t>Extended answer section</w:t>
      </w:r>
    </w:p>
    <w:p w14:paraId="07DDBE29" w14:textId="31266A59" w:rsidR="001B433F" w:rsidRDefault="001B433F" w:rsidP="009415BB">
      <w:pPr>
        <w:pStyle w:val="Pquestionheadingsx"/>
      </w:pPr>
      <w:r>
        <w:t xml:space="preserve">Question </w:t>
      </w:r>
      <w:r w:rsidR="007366D3">
        <w:t>16</w:t>
      </w:r>
      <w:r>
        <w:tab/>
      </w:r>
      <w:r w:rsidR="008F1594"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 w:rsidR="003849AA">
        <w:tab/>
        <w:t>[</w:t>
      </w:r>
      <w:r w:rsidR="008F1594">
        <w:t>4</w:t>
      </w:r>
      <w:r w:rsidR="00B645FF">
        <w:t>.</w:t>
      </w:r>
      <w:r w:rsidR="008F1594">
        <w:t>1, 4.2, 4.4</w:t>
      </w:r>
      <w:r>
        <w:t>]</w:t>
      </w:r>
    </w:p>
    <w:p w14:paraId="60D4CEEF" w14:textId="2A96D8AB" w:rsidR="002509BC" w:rsidRDefault="007366D3" w:rsidP="009415BB">
      <w:pPr>
        <w:pStyle w:val="Pquestiontextmainstem"/>
        <w:rPr>
          <w:lang w:eastAsia="en-US"/>
        </w:rPr>
      </w:pPr>
      <w:r>
        <w:rPr>
          <w:lang w:eastAsia="en-US"/>
        </w:rPr>
        <w:t xml:space="preserve">Tim has decided to retile the bottom floor of </w:t>
      </w:r>
      <w:r w:rsidR="00C204C8">
        <w:rPr>
          <w:lang w:eastAsia="en-US"/>
        </w:rPr>
        <w:t>the</w:t>
      </w:r>
      <w:r w:rsidR="002E1161">
        <w:rPr>
          <w:lang w:eastAsia="en-US"/>
        </w:rPr>
        <w:t xml:space="preserve"> swimming pool in his back</w:t>
      </w:r>
      <w:r>
        <w:rPr>
          <w:lang w:eastAsia="en-US"/>
        </w:rPr>
        <w:t>yard with the dimensions outlined in the diagram below.</w:t>
      </w:r>
    </w:p>
    <w:p w14:paraId="4660B1F0" w14:textId="7EA0164D" w:rsidR="007366D3" w:rsidRPr="009415BB" w:rsidRDefault="00914E69" w:rsidP="009415BB">
      <w:pPr>
        <w:pStyle w:val="Pquestiontextmainstem"/>
        <w:rPr>
          <w:vertAlign w:val="superscript"/>
        </w:rPr>
      </w:pPr>
      <w:r>
        <w:rPr>
          <w:lang w:eastAsia="en-US"/>
        </w:rPr>
        <w:pict w14:anchorId="635F2D71">
          <v:shape id="_x0000_i1030" type="#_x0000_t75" style="width:181.6pt;height:141.85pt">
            <v:imagedata r:id="rId27" o:title="PM2e_09_EB_04_FAT_04" grayscale="t"/>
          </v:shape>
        </w:pict>
      </w:r>
    </w:p>
    <w:p w14:paraId="5F138ED3" w14:textId="06E29919" w:rsidR="002509BC" w:rsidRDefault="002509BC" w:rsidP="002509BC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7366D3">
        <w:rPr>
          <w:lang w:eastAsia="en-US"/>
        </w:rPr>
        <w:t>Find the perimeter of the pool, correct to 2 decimal places.</w:t>
      </w:r>
    </w:p>
    <w:p w14:paraId="673114D9" w14:textId="77777777" w:rsidR="003849AA" w:rsidRPr="00AF48BF" w:rsidRDefault="003849AA" w:rsidP="002509BC">
      <w:pPr>
        <w:pStyle w:val="Pquestiontextpartsai"/>
        <w:rPr>
          <w:rStyle w:val="Cquestionpartlabelbold"/>
        </w:rPr>
      </w:pPr>
    </w:p>
    <w:p w14:paraId="60F9A85D" w14:textId="77777777" w:rsidR="003849AA" w:rsidRPr="00AF48BF" w:rsidRDefault="003849AA" w:rsidP="002509BC">
      <w:pPr>
        <w:pStyle w:val="Pquestiontextpartsai"/>
        <w:rPr>
          <w:rStyle w:val="Cquestionpartlabelbold"/>
        </w:rPr>
      </w:pPr>
    </w:p>
    <w:p w14:paraId="06383F04" w14:textId="52448D1A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="007366D3">
        <w:rPr>
          <w:lang w:eastAsia="en-US"/>
        </w:rPr>
        <w:t>Find the area of the pool that needs to be tiled, correct to 2 decimal places.</w:t>
      </w:r>
    </w:p>
    <w:p w14:paraId="3A15206C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57899A29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274EEECE" w14:textId="7D903512" w:rsidR="003849AA" w:rsidRDefault="003849AA" w:rsidP="00B645FF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="007366D3">
        <w:rPr>
          <w:lang w:eastAsia="en-US"/>
        </w:rPr>
        <w:t>If the tiles cost $45 per square metre, how much will they cost Tim for the entire pool? Round your answer to the nearest dollar.</w:t>
      </w:r>
    </w:p>
    <w:p w14:paraId="1F133432" w14:textId="77777777" w:rsidR="002F46B1" w:rsidRDefault="002F46B1" w:rsidP="00B645FF">
      <w:pPr>
        <w:pStyle w:val="Pquestiontextpartsa"/>
      </w:pPr>
    </w:p>
    <w:p w14:paraId="5DF292FC" w14:textId="77777777" w:rsidR="002F46B1" w:rsidRDefault="002F46B1" w:rsidP="00B645FF">
      <w:pPr>
        <w:pStyle w:val="Pquestiontextpartsa"/>
      </w:pPr>
    </w:p>
    <w:p w14:paraId="3DFDB5FF" w14:textId="510035FB" w:rsidR="002F46B1" w:rsidRDefault="002F46B1" w:rsidP="00B645FF">
      <w:pPr>
        <w:pStyle w:val="Pquestiontextpartsa"/>
        <w:rPr>
          <w:lang w:eastAsia="en-US"/>
        </w:rPr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 w:rsidR="007366D3">
        <w:rPr>
          <w:lang w:eastAsia="en-US"/>
        </w:rPr>
        <w:t>If the whole pool is 1.2 m deep, how many kilolitres of water are needed to fill the pool? Give your answer correct to 1 decimal place.</w:t>
      </w:r>
    </w:p>
    <w:p w14:paraId="66469009" w14:textId="77777777" w:rsidR="00AC7707" w:rsidRDefault="00AC7707" w:rsidP="00B645FF">
      <w:pPr>
        <w:pStyle w:val="Pquestiontextpartsa"/>
      </w:pPr>
    </w:p>
    <w:p w14:paraId="19795158" w14:textId="19E966E3" w:rsidR="008A3904" w:rsidRDefault="008A3904" w:rsidP="008A3904">
      <w:pPr>
        <w:pStyle w:val="Pquestionheadingsx"/>
      </w:pPr>
      <w:r>
        <w:lastRenderedPageBreak/>
        <w:t>Question 17</w:t>
      </w:r>
      <w:r>
        <w:tab/>
      </w:r>
      <w:r w:rsidR="008F1594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</w:t>
      </w:r>
      <w:r>
        <w:t>.3</w:t>
      </w:r>
      <w:r w:rsidR="008F1594">
        <w:t>, 4.4</w:t>
      </w:r>
      <w:r>
        <w:t>]</w:t>
      </w:r>
    </w:p>
    <w:p w14:paraId="5E324D85" w14:textId="45C888DD" w:rsidR="008A3904" w:rsidRDefault="008A3904" w:rsidP="008A3904">
      <w:pPr>
        <w:pStyle w:val="Pquestiontextmainstem"/>
        <w:rPr>
          <w:lang w:eastAsia="en-US"/>
        </w:rPr>
      </w:pPr>
      <w:r>
        <w:t>Milk is transported from a dairy farm to a processing plant in the large ‘tank trucks’. The tank on the truck is a large cylinder that has a diameter of 2.3 m and a height of 8.5 m.</w:t>
      </w:r>
    </w:p>
    <w:p w14:paraId="4AD4DC21" w14:textId="6C646CDB" w:rsidR="008A3904" w:rsidRPr="009415BB" w:rsidRDefault="008A3904" w:rsidP="008A3904">
      <w:pPr>
        <w:pStyle w:val="Pquestiontextmainstem"/>
        <w:rPr>
          <w:vertAlign w:val="superscript"/>
        </w:rPr>
      </w:pPr>
      <w:r>
        <w:rPr>
          <w:noProof/>
        </w:rPr>
        <w:drawing>
          <wp:inline distT="0" distB="0" distL="0" distR="0" wp14:anchorId="50CE5E76" wp14:editId="180AAB90">
            <wp:extent cx="2012081" cy="683156"/>
            <wp:effectExtent l="0" t="0" r="7620" b="3175"/>
            <wp:docPr id="18" name="Picture 18" descr="ACPM9_PR_4_10tf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CPM9_PR_4_10tf_new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483" cy="68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D4CF" w14:textId="353766C8" w:rsidR="003849AA" w:rsidRDefault="008A3904" w:rsidP="008A3904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>
        <w:t>Calculate the volume of the tank on the truck (in cubic metres to 3 decimal places).</w:t>
      </w:r>
    </w:p>
    <w:p w14:paraId="377E16A2" w14:textId="77777777" w:rsidR="00354362" w:rsidRDefault="00354362" w:rsidP="008A3904">
      <w:pPr>
        <w:pStyle w:val="Pquestiontextpartsa"/>
      </w:pPr>
    </w:p>
    <w:p w14:paraId="7B371818" w14:textId="77777777" w:rsidR="00354362" w:rsidRDefault="00354362" w:rsidP="008A3904">
      <w:pPr>
        <w:pStyle w:val="Pquestiontextpartsa"/>
      </w:pPr>
    </w:p>
    <w:p w14:paraId="0BA4495B" w14:textId="77777777" w:rsidR="00354362" w:rsidRDefault="00354362" w:rsidP="008A3904">
      <w:pPr>
        <w:pStyle w:val="Pquestiontextpartsa"/>
      </w:pPr>
    </w:p>
    <w:p w14:paraId="7A6FD2C2" w14:textId="622A679E" w:rsidR="008A3904" w:rsidRDefault="008A3904" w:rsidP="008A3904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>
        <w:t xml:space="preserve">Convert your answer to </w:t>
      </w:r>
      <w:r>
        <w:rPr>
          <w:b/>
        </w:rPr>
        <w:t>(a)</w:t>
      </w:r>
      <w:r>
        <w:t xml:space="preserve"> to litres.</w:t>
      </w:r>
    </w:p>
    <w:p w14:paraId="389EEC9E" w14:textId="77777777" w:rsidR="00354362" w:rsidRDefault="00354362" w:rsidP="008A3904">
      <w:pPr>
        <w:pStyle w:val="Pquestiontextpartsa"/>
      </w:pPr>
    </w:p>
    <w:p w14:paraId="43E84AF5" w14:textId="77777777" w:rsidR="00354362" w:rsidRDefault="00354362" w:rsidP="008A3904">
      <w:pPr>
        <w:pStyle w:val="Pquestiontextpartsa"/>
      </w:pPr>
    </w:p>
    <w:p w14:paraId="41905F83" w14:textId="77777777" w:rsidR="00354362" w:rsidRDefault="00354362" w:rsidP="008A3904">
      <w:pPr>
        <w:pStyle w:val="Pquestiontextpartsa"/>
      </w:pPr>
    </w:p>
    <w:p w14:paraId="0FD60439" w14:textId="666CCF74" w:rsidR="008A3904" w:rsidRDefault="008A3904" w:rsidP="008A3904">
      <w:pPr>
        <w:pStyle w:val="Pquestiontextmainstem"/>
      </w:pPr>
      <w:r>
        <w:t>At the processing plant, the milk is transferred into small tanks. These tanks are rectangular in shape, with dimensions of 1.2 m by 90 cm by 85 cm.</w:t>
      </w:r>
    </w:p>
    <w:p w14:paraId="1ABC42C9" w14:textId="3CD4A13C" w:rsidR="00352109" w:rsidRDefault="00914E69" w:rsidP="008A3904">
      <w:pPr>
        <w:pStyle w:val="Pquestiontextmainstem"/>
      </w:pPr>
      <w:r>
        <w:pict w14:anchorId="40ACA393">
          <v:shape id="_x0000_i1031" type="#_x0000_t75" style="width:111.75pt;height:107.45pt">
            <v:imagedata r:id="rId29" o:title="PM2e_09_EB_04_FAT_05" grayscale="t"/>
          </v:shape>
        </w:pict>
      </w:r>
    </w:p>
    <w:p w14:paraId="2C4282EA" w14:textId="358D1A6C" w:rsidR="00352109" w:rsidRDefault="00352109" w:rsidP="00352109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>
        <w:t>Calculate the volume of this smaller tank in in cubic centimetres.</w:t>
      </w:r>
    </w:p>
    <w:p w14:paraId="5AACFB81" w14:textId="77777777" w:rsidR="00354362" w:rsidRDefault="00354362" w:rsidP="00352109">
      <w:pPr>
        <w:pStyle w:val="Pquestiontextpartsa"/>
      </w:pPr>
    </w:p>
    <w:p w14:paraId="393978AD" w14:textId="77777777" w:rsidR="00354362" w:rsidRDefault="00354362" w:rsidP="00352109">
      <w:pPr>
        <w:pStyle w:val="Pquestiontextpartsa"/>
      </w:pPr>
    </w:p>
    <w:p w14:paraId="6CD76581" w14:textId="77777777" w:rsidR="00354362" w:rsidRDefault="00354362" w:rsidP="00352109">
      <w:pPr>
        <w:pStyle w:val="Pquestiontextpartsa"/>
      </w:pPr>
    </w:p>
    <w:p w14:paraId="0CC727CD" w14:textId="699AC96F" w:rsidR="00352109" w:rsidRDefault="00352109" w:rsidP="00352109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>
        <w:t xml:space="preserve">Convert your answer to </w:t>
      </w:r>
      <w:r>
        <w:rPr>
          <w:b/>
        </w:rPr>
        <w:t>(c)</w:t>
      </w:r>
      <w:r>
        <w:t xml:space="preserve"> to litres.</w:t>
      </w:r>
    </w:p>
    <w:p w14:paraId="1E5DEBD8" w14:textId="77777777" w:rsidR="00354362" w:rsidRDefault="00354362" w:rsidP="00352109">
      <w:pPr>
        <w:pStyle w:val="Pquestiontextpartsa"/>
      </w:pPr>
    </w:p>
    <w:p w14:paraId="142D7931" w14:textId="77777777" w:rsidR="00354362" w:rsidRDefault="00354362" w:rsidP="00352109">
      <w:pPr>
        <w:pStyle w:val="Pquestiontextpartsa"/>
      </w:pPr>
    </w:p>
    <w:p w14:paraId="2F8EF75D" w14:textId="77777777" w:rsidR="00354362" w:rsidRDefault="00354362" w:rsidP="00352109">
      <w:pPr>
        <w:pStyle w:val="Pquestiontextpartsa"/>
      </w:pPr>
    </w:p>
    <w:p w14:paraId="722EA8B9" w14:textId="60864FE6" w:rsidR="00352109" w:rsidRDefault="00352109" w:rsidP="00352109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e</w:t>
      </w:r>
      <w:r w:rsidRPr="003849AA">
        <w:rPr>
          <w:rStyle w:val="Cquestionpartlabelbold"/>
        </w:rPr>
        <w:t>)</w:t>
      </w:r>
      <w:r w:rsidRPr="003849AA">
        <w:tab/>
      </w:r>
      <w:r>
        <w:t xml:space="preserve">Using your answers from parts </w:t>
      </w:r>
      <w:r>
        <w:rPr>
          <w:b/>
        </w:rPr>
        <w:t xml:space="preserve">(b) </w:t>
      </w:r>
      <w:r>
        <w:t xml:space="preserve">and </w:t>
      </w:r>
      <w:r>
        <w:rPr>
          <w:b/>
        </w:rPr>
        <w:t>(d)</w:t>
      </w:r>
      <w:r>
        <w:t>, calculate the number of the smaller tanks at the processing plant that could be fille</w:t>
      </w:r>
      <w:r w:rsidR="00F2665B">
        <w:t>d from one large tank truckload.</w:t>
      </w:r>
    </w:p>
    <w:p w14:paraId="443A5D8D" w14:textId="77777777" w:rsidR="00352109" w:rsidRPr="008A3904" w:rsidRDefault="00352109" w:rsidP="008A3904">
      <w:pPr>
        <w:pStyle w:val="Pquestiontextmainstem"/>
      </w:pPr>
    </w:p>
    <w:p w14:paraId="30103FE4" w14:textId="77777777" w:rsidR="008A3904" w:rsidRDefault="008A3904" w:rsidP="008A3904">
      <w:pPr>
        <w:pStyle w:val="Pquestiontextpartsa"/>
      </w:pPr>
    </w:p>
    <w:p w14:paraId="1AB464DB" w14:textId="77777777" w:rsidR="00354362" w:rsidRDefault="00354362" w:rsidP="008A3904">
      <w:pPr>
        <w:pStyle w:val="Pquestiontextpartsa"/>
      </w:pPr>
    </w:p>
    <w:p w14:paraId="6188C53E" w14:textId="313DCE0C" w:rsidR="001B433F" w:rsidRDefault="001B433F" w:rsidP="001B433F">
      <w:pPr>
        <w:pStyle w:val="Psectionresults"/>
      </w:pPr>
      <w:r>
        <w:t xml:space="preserve">Extended answer results: ___ / </w:t>
      </w:r>
      <w:r w:rsidR="008F1594">
        <w:t>15</w:t>
      </w:r>
    </w:p>
    <w:p w14:paraId="4F2C4399" w14:textId="6FDC4A9F" w:rsidR="00611A65" w:rsidRPr="00611A65" w:rsidRDefault="001B433F" w:rsidP="00611A65">
      <w:pPr>
        <w:pStyle w:val="Psectionresults"/>
      </w:pPr>
      <w:r>
        <w:t xml:space="preserve">TOTAL test results: ___ / </w:t>
      </w:r>
      <w:r w:rsidR="008F1594">
        <w:t>53</w:t>
      </w:r>
    </w:p>
    <w:sectPr w:rsidR="00611A65" w:rsidRPr="00611A65" w:rsidSect="003C1799">
      <w:headerReference w:type="default" r:id="rId30"/>
      <w:footerReference w:type="default" r:id="rId31"/>
      <w:headerReference w:type="first" r:id="rId32"/>
      <w:footerReference w:type="first" r:id="rId33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6A862" w14:textId="77777777" w:rsidR="0039772C" w:rsidRDefault="0039772C" w:rsidP="00B91E57">
      <w:r>
        <w:separator/>
      </w:r>
    </w:p>
  </w:endnote>
  <w:endnote w:type="continuationSeparator" w:id="0">
    <w:p w14:paraId="215254C8" w14:textId="77777777" w:rsidR="0039772C" w:rsidRDefault="0039772C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14E69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914E6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54771" w14:textId="77777777" w:rsidR="0039772C" w:rsidRDefault="0039772C" w:rsidP="00B91E57">
      <w:r>
        <w:separator/>
      </w:r>
    </w:p>
  </w:footnote>
  <w:footnote w:type="continuationSeparator" w:id="0">
    <w:p w14:paraId="5E149D8D" w14:textId="77777777" w:rsidR="0039772C" w:rsidRDefault="0039772C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76958309" w:rsidR="00B91E57" w:rsidRDefault="00914E69" w:rsidP="00A8741D">
    <w:pPr>
      <w:pStyle w:val="Pheadertext"/>
    </w:pPr>
    <w:r>
      <w:t xml:space="preserve">Pearson Mathematics </w:t>
    </w:r>
    <w:r w:rsidR="009E1AF5">
      <w:t>9</w:t>
    </w:r>
    <w:r>
      <w:t xml:space="preserve">  </w:t>
    </w:r>
    <w:r w:rsidR="00B91E57">
      <w:t xml:space="preserve">  </w:t>
    </w:r>
    <w:r w:rsidR="00750697">
      <w:t>Measurement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 xml:space="preserve">Test </w:t>
    </w:r>
    <w:r w:rsidR="009E1AF5">
      <w:t>D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3F4E5C39" w:rsidR="00A8741D" w:rsidRDefault="00914E69" w:rsidP="00A8741D">
    <w:pPr>
      <w:pStyle w:val="Pheadertext"/>
    </w:pPr>
    <w:r>
      <w:t xml:space="preserve">Pearson Mathematics </w:t>
    </w:r>
    <w:r w:rsidR="00423D63">
      <w:t xml:space="preserve">9  </w:t>
    </w:r>
    <w:r w:rsidR="00A8741D">
      <w:tab/>
      <w:t xml:space="preserve">Name: </w:t>
    </w:r>
    <w:r w:rsidR="00A8741D">
      <w:tab/>
    </w:r>
  </w:p>
  <w:p w14:paraId="427BFFF3" w14:textId="3C34BCEA" w:rsidR="00A8741D" w:rsidRPr="00A8741D" w:rsidRDefault="00914E69" w:rsidP="00A8741D">
    <w:pPr>
      <w:pStyle w:val="Pheadertext"/>
    </w:pPr>
    <w:r>
      <w:t xml:space="preserve">Measurement — </w:t>
    </w:r>
    <w:r w:rsidRPr="00F85EEB">
      <w:t xml:space="preserve">Test </w:t>
    </w:r>
    <w:r>
      <w:t>D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A8C"/>
    <w:rsid w:val="000135C2"/>
    <w:rsid w:val="00016073"/>
    <w:rsid w:val="00017D54"/>
    <w:rsid w:val="00030042"/>
    <w:rsid w:val="0003306F"/>
    <w:rsid w:val="00033C5C"/>
    <w:rsid w:val="000366F6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958FC"/>
    <w:rsid w:val="000C4CB1"/>
    <w:rsid w:val="000C6C56"/>
    <w:rsid w:val="000F52E2"/>
    <w:rsid w:val="00100071"/>
    <w:rsid w:val="00114E72"/>
    <w:rsid w:val="00121EAB"/>
    <w:rsid w:val="00123F30"/>
    <w:rsid w:val="001249D4"/>
    <w:rsid w:val="00133398"/>
    <w:rsid w:val="00136289"/>
    <w:rsid w:val="00153C7C"/>
    <w:rsid w:val="001605F8"/>
    <w:rsid w:val="00160C54"/>
    <w:rsid w:val="00166726"/>
    <w:rsid w:val="00180D86"/>
    <w:rsid w:val="001B433F"/>
    <w:rsid w:val="001B491C"/>
    <w:rsid w:val="001C4DB3"/>
    <w:rsid w:val="001C653B"/>
    <w:rsid w:val="001E6BDD"/>
    <w:rsid w:val="001F3755"/>
    <w:rsid w:val="001F3D5E"/>
    <w:rsid w:val="00205ABB"/>
    <w:rsid w:val="00223001"/>
    <w:rsid w:val="00240E07"/>
    <w:rsid w:val="002509BC"/>
    <w:rsid w:val="002635BA"/>
    <w:rsid w:val="00282201"/>
    <w:rsid w:val="0029660A"/>
    <w:rsid w:val="0029665F"/>
    <w:rsid w:val="002A61AB"/>
    <w:rsid w:val="002C0D5B"/>
    <w:rsid w:val="002C3C99"/>
    <w:rsid w:val="002C5286"/>
    <w:rsid w:val="002D2E83"/>
    <w:rsid w:val="002D4467"/>
    <w:rsid w:val="002D65F8"/>
    <w:rsid w:val="002E0784"/>
    <w:rsid w:val="002E1161"/>
    <w:rsid w:val="002E154B"/>
    <w:rsid w:val="002F46B1"/>
    <w:rsid w:val="00307A48"/>
    <w:rsid w:val="00307F32"/>
    <w:rsid w:val="00310D46"/>
    <w:rsid w:val="0031627F"/>
    <w:rsid w:val="00323197"/>
    <w:rsid w:val="00323AB7"/>
    <w:rsid w:val="00334607"/>
    <w:rsid w:val="003350F6"/>
    <w:rsid w:val="00335B72"/>
    <w:rsid w:val="00345684"/>
    <w:rsid w:val="00352109"/>
    <w:rsid w:val="00354362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2879"/>
    <w:rsid w:val="003849AA"/>
    <w:rsid w:val="0039270F"/>
    <w:rsid w:val="00393ADE"/>
    <w:rsid w:val="0039772C"/>
    <w:rsid w:val="003A6EA1"/>
    <w:rsid w:val="003B3BBF"/>
    <w:rsid w:val="003C1799"/>
    <w:rsid w:val="003C2551"/>
    <w:rsid w:val="003C445D"/>
    <w:rsid w:val="003E3349"/>
    <w:rsid w:val="003E7772"/>
    <w:rsid w:val="004051B6"/>
    <w:rsid w:val="004066D1"/>
    <w:rsid w:val="00412093"/>
    <w:rsid w:val="00413A15"/>
    <w:rsid w:val="00415D94"/>
    <w:rsid w:val="004161B6"/>
    <w:rsid w:val="00420B07"/>
    <w:rsid w:val="00423D63"/>
    <w:rsid w:val="0043227F"/>
    <w:rsid w:val="00433560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0E87"/>
    <w:rsid w:val="0052478A"/>
    <w:rsid w:val="0052656A"/>
    <w:rsid w:val="00530D78"/>
    <w:rsid w:val="00552033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19D5"/>
    <w:rsid w:val="00611A65"/>
    <w:rsid w:val="00617BEA"/>
    <w:rsid w:val="00625D06"/>
    <w:rsid w:val="006264B1"/>
    <w:rsid w:val="006315DD"/>
    <w:rsid w:val="0063190F"/>
    <w:rsid w:val="00653408"/>
    <w:rsid w:val="0065773C"/>
    <w:rsid w:val="00662D93"/>
    <w:rsid w:val="00665AA1"/>
    <w:rsid w:val="0066782B"/>
    <w:rsid w:val="006B223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366D3"/>
    <w:rsid w:val="00750697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6324C"/>
    <w:rsid w:val="00872A57"/>
    <w:rsid w:val="0088128B"/>
    <w:rsid w:val="00883D65"/>
    <w:rsid w:val="00887F5C"/>
    <w:rsid w:val="008A06F7"/>
    <w:rsid w:val="008A2708"/>
    <w:rsid w:val="008A3904"/>
    <w:rsid w:val="008A65C6"/>
    <w:rsid w:val="008B5DC2"/>
    <w:rsid w:val="008C44CE"/>
    <w:rsid w:val="008D3E39"/>
    <w:rsid w:val="008E3A48"/>
    <w:rsid w:val="008F0DDC"/>
    <w:rsid w:val="008F0EC6"/>
    <w:rsid w:val="008F1594"/>
    <w:rsid w:val="009023C1"/>
    <w:rsid w:val="00913906"/>
    <w:rsid w:val="00914E69"/>
    <w:rsid w:val="0091733C"/>
    <w:rsid w:val="0092625F"/>
    <w:rsid w:val="009303E1"/>
    <w:rsid w:val="00934CAB"/>
    <w:rsid w:val="00935B41"/>
    <w:rsid w:val="0093734D"/>
    <w:rsid w:val="009415BB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E1AF5"/>
    <w:rsid w:val="009F2FC5"/>
    <w:rsid w:val="00A078FB"/>
    <w:rsid w:val="00A215AF"/>
    <w:rsid w:val="00A23D25"/>
    <w:rsid w:val="00A35659"/>
    <w:rsid w:val="00A37631"/>
    <w:rsid w:val="00A450C7"/>
    <w:rsid w:val="00A5299B"/>
    <w:rsid w:val="00A553E3"/>
    <w:rsid w:val="00A609BB"/>
    <w:rsid w:val="00A61D4A"/>
    <w:rsid w:val="00A6448E"/>
    <w:rsid w:val="00A66E55"/>
    <w:rsid w:val="00A72BFE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C7707"/>
    <w:rsid w:val="00AD2442"/>
    <w:rsid w:val="00AD4FD5"/>
    <w:rsid w:val="00AE3D80"/>
    <w:rsid w:val="00AF0F2C"/>
    <w:rsid w:val="00AF48BF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563EE"/>
    <w:rsid w:val="00B632C3"/>
    <w:rsid w:val="00B6363F"/>
    <w:rsid w:val="00B63D7A"/>
    <w:rsid w:val="00B6458B"/>
    <w:rsid w:val="00B645FF"/>
    <w:rsid w:val="00B73321"/>
    <w:rsid w:val="00B80A4C"/>
    <w:rsid w:val="00B80E51"/>
    <w:rsid w:val="00B80E6D"/>
    <w:rsid w:val="00B8291E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1F2A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04C8"/>
    <w:rsid w:val="00C227ED"/>
    <w:rsid w:val="00C36201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7D1F"/>
    <w:rsid w:val="00CD00EA"/>
    <w:rsid w:val="00CD3ACC"/>
    <w:rsid w:val="00CE2DDA"/>
    <w:rsid w:val="00CF0C64"/>
    <w:rsid w:val="00CF4C57"/>
    <w:rsid w:val="00D01C11"/>
    <w:rsid w:val="00D027D6"/>
    <w:rsid w:val="00D03976"/>
    <w:rsid w:val="00D05F72"/>
    <w:rsid w:val="00D06D07"/>
    <w:rsid w:val="00D169AD"/>
    <w:rsid w:val="00D3017D"/>
    <w:rsid w:val="00D306C4"/>
    <w:rsid w:val="00D370A0"/>
    <w:rsid w:val="00D43956"/>
    <w:rsid w:val="00D45D65"/>
    <w:rsid w:val="00D476C7"/>
    <w:rsid w:val="00D50DA9"/>
    <w:rsid w:val="00D5254C"/>
    <w:rsid w:val="00D5788E"/>
    <w:rsid w:val="00D6673C"/>
    <w:rsid w:val="00D67F2C"/>
    <w:rsid w:val="00D747CC"/>
    <w:rsid w:val="00D817B5"/>
    <w:rsid w:val="00D94C52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21982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F103C8"/>
    <w:rsid w:val="00F1598F"/>
    <w:rsid w:val="00F24B10"/>
    <w:rsid w:val="00F2665B"/>
    <w:rsid w:val="00F279DF"/>
    <w:rsid w:val="00F41913"/>
    <w:rsid w:val="00F5599A"/>
    <w:rsid w:val="00F80273"/>
    <w:rsid w:val="00F81641"/>
    <w:rsid w:val="00F829F7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jpe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4.jpe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jpeg"/><Relationship Id="rId28" Type="http://schemas.openxmlformats.org/officeDocument/2006/relationships/image" Target="media/image18.jpe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wmf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A74B0-E492-47AF-9AC1-15DA8833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130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20</cp:revision>
  <cp:lastPrinted>2016-07-15T04:27:00Z</cp:lastPrinted>
  <dcterms:created xsi:type="dcterms:W3CDTF">2016-09-08T03:17:00Z</dcterms:created>
  <dcterms:modified xsi:type="dcterms:W3CDTF">2016-10-11T22:07:00Z</dcterms:modified>
</cp:coreProperties>
</file>