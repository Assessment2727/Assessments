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CC103" w14:textId="77777777" w:rsidR="00D747CC" w:rsidRDefault="001B433F" w:rsidP="001B433F">
      <w:pPr>
        <w:pStyle w:val="Psectionheading"/>
      </w:pPr>
      <w:r>
        <w:t>Multiple-choice section – choose the correct answer</w:t>
      </w:r>
    </w:p>
    <w:p w14:paraId="54555639" w14:textId="2626DC90" w:rsidR="00EF38CC" w:rsidRDefault="00EF38CC" w:rsidP="00B80E6D">
      <w:pPr>
        <w:pStyle w:val="Pquestionheadingmc1stafterhead"/>
      </w:pPr>
      <w:r>
        <w:t>Question 1</w:t>
      </w:r>
      <w:r>
        <w:tab/>
        <w:t>[</w:t>
      </w:r>
      <w:r w:rsidR="00E21982">
        <w:t>4</w:t>
      </w:r>
      <w:r>
        <w:t>.1]</w:t>
      </w:r>
    </w:p>
    <w:p w14:paraId="68D9A325" w14:textId="02721827" w:rsidR="00EF38CC" w:rsidRDefault="00A64F4D" w:rsidP="00EF38CC">
      <w:pPr>
        <w:pStyle w:val="Pquestiontextmainstem"/>
      </w:pPr>
      <w:r>
        <w:t>The perimeter of the tria</w:t>
      </w:r>
      <w:bookmarkStart w:id="0" w:name="_GoBack"/>
      <w:bookmarkEnd w:id="0"/>
      <w:r>
        <w:t>ngle below is:</w:t>
      </w:r>
    </w:p>
    <w:p w14:paraId="65C87332" w14:textId="0931ED66" w:rsidR="00E21982" w:rsidRDefault="00B2710D" w:rsidP="00EF38CC">
      <w:pPr>
        <w:pStyle w:val="Pquestiontextmainstem"/>
      </w:pPr>
      <w:r>
        <w:rPr>
          <w:b/>
          <w:noProof/>
        </w:rPr>
        <w:drawing>
          <wp:inline distT="0" distB="0" distL="0" distR="0" wp14:anchorId="5B6D1F9B" wp14:editId="04625BB2">
            <wp:extent cx="1263650" cy="452120"/>
            <wp:effectExtent l="0" t="0" r="0" b="5080"/>
            <wp:docPr id="109" name="Picture 109" descr="ACPM9_PR_4_01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CPM9_PR_4_01ts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3650" cy="452120"/>
                    </a:xfrm>
                    <a:prstGeom prst="rect">
                      <a:avLst/>
                    </a:prstGeom>
                    <a:noFill/>
                    <a:ln>
                      <a:noFill/>
                    </a:ln>
                  </pic:spPr>
                </pic:pic>
              </a:graphicData>
            </a:graphic>
          </wp:inline>
        </w:drawing>
      </w:r>
    </w:p>
    <w:p w14:paraId="0054A580" w14:textId="7337482B" w:rsidR="00EF38CC" w:rsidRDefault="00EF38CC" w:rsidP="00EF38CC">
      <w:pPr>
        <w:pStyle w:val="Pquestiontextmcqoptions"/>
      </w:pPr>
      <w:r w:rsidRPr="001B433F">
        <w:rPr>
          <w:rStyle w:val="Cquestionpartlabelbold"/>
        </w:rPr>
        <w:t>A</w:t>
      </w:r>
      <w:r>
        <w:tab/>
      </w:r>
      <w:r w:rsidR="00B2710D">
        <w:t>560 cm</w:t>
      </w:r>
      <w:r>
        <w:tab/>
      </w:r>
      <w:r>
        <w:tab/>
      </w:r>
      <w:r w:rsidRPr="001B433F">
        <w:rPr>
          <w:rStyle w:val="Cquestionpartlabelbold"/>
        </w:rPr>
        <w:t>B</w:t>
      </w:r>
      <w:r>
        <w:tab/>
      </w:r>
      <w:r w:rsidR="00B2710D">
        <w:t>84 m</w:t>
      </w:r>
      <w:r>
        <w:tab/>
      </w:r>
      <w:r>
        <w:tab/>
      </w:r>
      <w:r w:rsidRPr="001B433F">
        <w:rPr>
          <w:rStyle w:val="Cquestionpartlabelbold"/>
        </w:rPr>
        <w:t>C</w:t>
      </w:r>
      <w:r>
        <w:tab/>
      </w:r>
      <w:r w:rsidR="00B2710D">
        <w:t>5</w:t>
      </w:r>
      <w:r w:rsidR="001C2DDA">
        <w:t>6</w:t>
      </w:r>
      <w:r w:rsidR="00E21982">
        <w:t xml:space="preserve"> m</w:t>
      </w:r>
      <w:r>
        <w:tab/>
      </w:r>
      <w:r>
        <w:tab/>
      </w:r>
      <w:r w:rsidRPr="001B433F">
        <w:rPr>
          <w:rStyle w:val="Cquestionpartlabelbold"/>
        </w:rPr>
        <w:t>D</w:t>
      </w:r>
      <w:r>
        <w:tab/>
      </w:r>
      <w:r w:rsidR="00B2710D">
        <w:t>3</w:t>
      </w:r>
      <w:r w:rsidR="001C2DDA">
        <w:t>1</w:t>
      </w:r>
      <w:r w:rsidR="00E21982">
        <w:t xml:space="preserve"> m</w:t>
      </w:r>
    </w:p>
    <w:p w14:paraId="4A5DD7EC" w14:textId="64A0E537" w:rsidR="001B433F" w:rsidRDefault="001B433F" w:rsidP="001B433F">
      <w:pPr>
        <w:pStyle w:val="Pquestionheadingmc"/>
      </w:pPr>
      <w:r>
        <w:t xml:space="preserve">Question </w:t>
      </w:r>
      <w:r w:rsidR="00EF38CC">
        <w:t>2</w:t>
      </w:r>
      <w:r>
        <w:tab/>
        <w:t>[</w:t>
      </w:r>
      <w:r w:rsidR="00E21982">
        <w:t>4.1</w:t>
      </w:r>
      <w:r>
        <w:t>]</w:t>
      </w:r>
    </w:p>
    <w:p w14:paraId="0D3149F6" w14:textId="1AFB18D8" w:rsidR="001B433F" w:rsidRDefault="00E21982" w:rsidP="001B433F">
      <w:pPr>
        <w:pStyle w:val="Pquestiontextmainstem"/>
      </w:pPr>
      <w:r>
        <w:t xml:space="preserve">The arc length of the sector below, correct to </w:t>
      </w:r>
      <w:r w:rsidR="002D65F8">
        <w:t>2</w:t>
      </w:r>
      <w:r>
        <w:t xml:space="preserve"> decimal places</w:t>
      </w:r>
      <w:r w:rsidR="002D65F8">
        <w:t>,</w:t>
      </w:r>
      <w:r>
        <w:t xml:space="preserve"> is:</w:t>
      </w:r>
    </w:p>
    <w:p w14:paraId="75E5B594" w14:textId="4CDE7063" w:rsidR="00E21982" w:rsidRDefault="00B2710D" w:rsidP="001B433F">
      <w:pPr>
        <w:pStyle w:val="Pquestiontextmcqoptions"/>
        <w:rPr>
          <w:rStyle w:val="Cquestionpartlabelbold"/>
          <w:lang w:val="es-ES"/>
        </w:rPr>
      </w:pPr>
      <w:r>
        <w:rPr>
          <w:noProof/>
        </w:rPr>
        <w:drawing>
          <wp:inline distT="0" distB="0" distL="0" distR="0" wp14:anchorId="0C8A6521" wp14:editId="34564A54">
            <wp:extent cx="923925" cy="835660"/>
            <wp:effectExtent l="0" t="0" r="9525" b="2540"/>
            <wp:docPr id="110" name="Picture 110" descr="ACPM9_PR_4_02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CPM9_PR_4_02ts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3925" cy="835660"/>
                    </a:xfrm>
                    <a:prstGeom prst="rect">
                      <a:avLst/>
                    </a:prstGeom>
                    <a:noFill/>
                    <a:ln>
                      <a:noFill/>
                    </a:ln>
                  </pic:spPr>
                </pic:pic>
              </a:graphicData>
            </a:graphic>
          </wp:inline>
        </w:drawing>
      </w:r>
    </w:p>
    <w:p w14:paraId="36EF2055" w14:textId="006CFED9" w:rsidR="001B433F" w:rsidRPr="00BF1F2A" w:rsidRDefault="001B433F" w:rsidP="001B433F">
      <w:pPr>
        <w:pStyle w:val="Pquestiontextmcqoptions"/>
      </w:pPr>
      <w:r w:rsidRPr="00BF1F2A">
        <w:rPr>
          <w:rStyle w:val="Cquestionpartlabelbold"/>
        </w:rPr>
        <w:t>A</w:t>
      </w:r>
      <w:r w:rsidRPr="00BF1F2A">
        <w:tab/>
      </w:r>
      <w:r w:rsidR="00B2710D">
        <w:t>8.73 m</w:t>
      </w:r>
      <w:r w:rsidRPr="00BF1F2A">
        <w:tab/>
      </w:r>
      <w:r w:rsidR="002509BC" w:rsidRPr="00BF1F2A">
        <w:tab/>
      </w:r>
      <w:r w:rsidRPr="00BF1F2A">
        <w:rPr>
          <w:rStyle w:val="Cquestionpartlabelbold"/>
        </w:rPr>
        <w:t>B</w:t>
      </w:r>
      <w:r w:rsidRPr="00BF1F2A">
        <w:tab/>
      </w:r>
      <w:r w:rsidR="00B2710D">
        <w:t>31.42 m</w:t>
      </w:r>
      <w:r w:rsidRPr="00BF1F2A">
        <w:tab/>
      </w:r>
      <w:r w:rsidR="002509BC" w:rsidRPr="00BF1F2A">
        <w:tab/>
      </w:r>
      <w:r w:rsidRPr="00BF1F2A">
        <w:rPr>
          <w:rStyle w:val="Cquestionpartlabelbold"/>
        </w:rPr>
        <w:t>C</w:t>
      </w:r>
      <w:r w:rsidRPr="00BF1F2A">
        <w:tab/>
      </w:r>
      <w:r w:rsidR="00B2710D">
        <w:t>22.5 cm</w:t>
      </w:r>
      <w:r w:rsidR="00BF1F2A" w:rsidRPr="00BF1F2A">
        <w:tab/>
      </w:r>
      <w:r w:rsidR="00BF1F2A" w:rsidRPr="00BF1F2A">
        <w:tab/>
      </w:r>
      <w:r w:rsidRPr="00BF1F2A">
        <w:rPr>
          <w:rStyle w:val="Cquestionpartlabelbold"/>
        </w:rPr>
        <w:t>D</w:t>
      </w:r>
      <w:r w:rsidRPr="00BF1F2A">
        <w:tab/>
      </w:r>
      <w:r w:rsidR="00B2710D">
        <w:t>8.72 m</w:t>
      </w:r>
    </w:p>
    <w:p w14:paraId="5FFFF81F" w14:textId="2AEE9E67" w:rsidR="00240E07" w:rsidRPr="00D370A0" w:rsidRDefault="000366F6" w:rsidP="00240E07">
      <w:pPr>
        <w:pStyle w:val="Pquestionheadingmc"/>
      </w:pPr>
      <w:r w:rsidRPr="00D370A0">
        <w:t>Question 3</w:t>
      </w:r>
      <w:r w:rsidRPr="00D370A0">
        <w:tab/>
        <w:t>[</w:t>
      </w:r>
      <w:r w:rsidR="00E21982">
        <w:t>4.1</w:t>
      </w:r>
      <w:r w:rsidR="00240E07" w:rsidRPr="00D370A0">
        <w:t>]</w:t>
      </w:r>
    </w:p>
    <w:p w14:paraId="79DEAC14" w14:textId="00090214" w:rsidR="00240E07" w:rsidRDefault="00BF1F2A" w:rsidP="00240E07">
      <w:pPr>
        <w:pStyle w:val="Pquestiontextmainstem"/>
        <w:rPr>
          <w:spacing w:val="-6"/>
        </w:rPr>
      </w:pPr>
      <w:r>
        <w:rPr>
          <w:spacing w:val="-6"/>
        </w:rPr>
        <w:t>The perimeter of the</w:t>
      </w:r>
      <w:r w:rsidR="001C2DDA">
        <w:rPr>
          <w:spacing w:val="-6"/>
        </w:rPr>
        <w:t xml:space="preserve"> compound shape below </w:t>
      </w:r>
      <w:r>
        <w:rPr>
          <w:spacing w:val="-6"/>
        </w:rPr>
        <w:t>is:</w:t>
      </w:r>
    </w:p>
    <w:p w14:paraId="5082712F" w14:textId="682CA9B4" w:rsidR="00BF1F2A" w:rsidRDefault="00B2710D" w:rsidP="00240E07">
      <w:pPr>
        <w:pStyle w:val="Pquestiontextmainstem"/>
      </w:pPr>
      <w:r>
        <w:rPr>
          <w:noProof/>
        </w:rPr>
        <w:drawing>
          <wp:inline distT="0" distB="0" distL="0" distR="0" wp14:anchorId="067801BA" wp14:editId="44E6E003">
            <wp:extent cx="1263650" cy="1524000"/>
            <wp:effectExtent l="0" t="0" r="0" b="0"/>
            <wp:docPr id="111" name="Picture 111" descr="ACPM9_PR_4_03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CPM9_PR_4_03ts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3650" cy="1524000"/>
                    </a:xfrm>
                    <a:prstGeom prst="rect">
                      <a:avLst/>
                    </a:prstGeom>
                    <a:noFill/>
                    <a:ln>
                      <a:noFill/>
                    </a:ln>
                  </pic:spPr>
                </pic:pic>
              </a:graphicData>
            </a:graphic>
          </wp:inline>
        </w:drawing>
      </w:r>
    </w:p>
    <w:p w14:paraId="41D33E0B" w14:textId="7CCD25B8" w:rsidR="00240E07" w:rsidRDefault="00240E07" w:rsidP="00240E07">
      <w:pPr>
        <w:pStyle w:val="Pquestiontextmcqoptions"/>
      </w:pPr>
      <w:r w:rsidRPr="001B433F">
        <w:rPr>
          <w:rStyle w:val="Cquestionpartlabelbold"/>
        </w:rPr>
        <w:t>A</w:t>
      </w:r>
      <w:r>
        <w:tab/>
      </w:r>
      <w:r w:rsidR="00B2710D">
        <w:t>39</w:t>
      </w:r>
      <w:r w:rsidR="001C2DDA">
        <w:t xml:space="preserve"> cm</w:t>
      </w:r>
      <w:r>
        <w:tab/>
      </w:r>
      <w:r>
        <w:tab/>
      </w:r>
      <w:r w:rsidRPr="001B433F">
        <w:rPr>
          <w:rStyle w:val="Cquestionpartlabelbold"/>
        </w:rPr>
        <w:t>B</w:t>
      </w:r>
      <w:r>
        <w:tab/>
      </w:r>
      <w:r w:rsidR="00B2710D">
        <w:t>52</w:t>
      </w:r>
      <w:r w:rsidR="001C2DDA">
        <w:t xml:space="preserve"> cm</w:t>
      </w:r>
      <w:r>
        <w:tab/>
      </w:r>
      <w:r>
        <w:tab/>
      </w:r>
      <w:r w:rsidRPr="001B433F">
        <w:rPr>
          <w:rStyle w:val="Cquestionpartlabelbold"/>
        </w:rPr>
        <w:t>C</w:t>
      </w:r>
      <w:r>
        <w:tab/>
      </w:r>
      <w:r w:rsidR="00B2710D">
        <w:t>47</w:t>
      </w:r>
      <w:r w:rsidR="001C2DDA">
        <w:t xml:space="preserve"> cm</w:t>
      </w:r>
      <w:r>
        <w:tab/>
      </w:r>
      <w:r>
        <w:tab/>
      </w:r>
      <w:r w:rsidRPr="001B433F">
        <w:rPr>
          <w:rStyle w:val="Cquestionpartlabelbold"/>
        </w:rPr>
        <w:t>D</w:t>
      </w:r>
      <w:r>
        <w:tab/>
      </w:r>
      <w:r w:rsidR="00B2710D">
        <w:t>55</w:t>
      </w:r>
      <w:r w:rsidR="001C2DDA">
        <w:t xml:space="preserve"> cm</w:t>
      </w:r>
    </w:p>
    <w:p w14:paraId="19C92854" w14:textId="79D321C2" w:rsidR="00240E07" w:rsidRDefault="00240E07" w:rsidP="00240E07">
      <w:pPr>
        <w:pStyle w:val="Pquestionheadingmc"/>
      </w:pPr>
      <w:r>
        <w:t>Question 4</w:t>
      </w:r>
      <w:r>
        <w:tab/>
        <w:t>[</w:t>
      </w:r>
      <w:r w:rsidR="00E21982">
        <w:t>4.2</w:t>
      </w:r>
      <w:r>
        <w:t>]</w:t>
      </w:r>
    </w:p>
    <w:p w14:paraId="551CD3B7" w14:textId="2E375451" w:rsidR="00240E07" w:rsidRDefault="00B2710D" w:rsidP="00240E07">
      <w:pPr>
        <w:pStyle w:val="Pquestiontextmainstem"/>
      </w:pPr>
      <w:r>
        <w:t>155 c</w:t>
      </w:r>
      <w:r w:rsidR="001C2DDA">
        <w:t>m</w:t>
      </w:r>
      <w:r w:rsidR="001C2DDA">
        <w:rPr>
          <w:vertAlign w:val="superscript"/>
        </w:rPr>
        <w:t>2</w:t>
      </w:r>
      <w:r w:rsidR="001C2DDA">
        <w:t xml:space="preserve"> </w:t>
      </w:r>
      <w:r w:rsidR="00BF1F2A">
        <w:t>is equivalent to:</w:t>
      </w:r>
    </w:p>
    <w:p w14:paraId="2A9463E6" w14:textId="2DCC6D44" w:rsidR="00240E07" w:rsidRDefault="00240E07" w:rsidP="00240E07">
      <w:pPr>
        <w:pStyle w:val="Pquestiontextmcqoptions"/>
      </w:pPr>
      <w:r w:rsidRPr="001B433F">
        <w:rPr>
          <w:rStyle w:val="Cquestionpartlabelbold"/>
        </w:rPr>
        <w:t>A</w:t>
      </w:r>
      <w:r>
        <w:tab/>
      </w:r>
      <w:r w:rsidR="00B2710D">
        <w:t xml:space="preserve">1.55 </w:t>
      </w:r>
      <w:r w:rsidR="001C2DDA">
        <w:t>m</w:t>
      </w:r>
      <w:r w:rsidR="001C2DDA">
        <w:rPr>
          <w:vertAlign w:val="superscript"/>
        </w:rPr>
        <w:t>2</w:t>
      </w:r>
      <w:r>
        <w:tab/>
      </w:r>
      <w:r>
        <w:tab/>
      </w:r>
      <w:r w:rsidRPr="001B433F">
        <w:rPr>
          <w:rStyle w:val="Cquestionpartlabelbold"/>
        </w:rPr>
        <w:t>B</w:t>
      </w:r>
      <w:r>
        <w:tab/>
      </w:r>
      <w:r w:rsidR="00B2710D">
        <w:t>0.155</w:t>
      </w:r>
      <w:r w:rsidR="001C2DDA">
        <w:t xml:space="preserve"> m</w:t>
      </w:r>
      <w:r w:rsidR="001C2DDA">
        <w:rPr>
          <w:vertAlign w:val="superscript"/>
        </w:rPr>
        <w:t>2</w:t>
      </w:r>
      <w:r>
        <w:tab/>
      </w:r>
      <w:r>
        <w:tab/>
      </w:r>
      <w:r w:rsidRPr="001B433F">
        <w:rPr>
          <w:rStyle w:val="Cquestionpartlabelbold"/>
        </w:rPr>
        <w:t>C</w:t>
      </w:r>
      <w:r>
        <w:tab/>
      </w:r>
      <w:r w:rsidR="00B2710D">
        <w:t>0.0155 m</w:t>
      </w:r>
      <w:r w:rsidR="00B2710D">
        <w:rPr>
          <w:vertAlign w:val="superscript"/>
        </w:rPr>
        <w:t>2</w:t>
      </w:r>
      <w:r>
        <w:tab/>
      </w:r>
      <w:r>
        <w:tab/>
      </w:r>
      <w:r w:rsidRPr="001B433F">
        <w:rPr>
          <w:rStyle w:val="Cquestionpartlabelbold"/>
        </w:rPr>
        <w:t>D</w:t>
      </w:r>
      <w:r>
        <w:tab/>
      </w:r>
      <w:r w:rsidR="00B2710D">
        <w:t>0.001 55 m</w:t>
      </w:r>
      <w:r w:rsidR="00B2710D">
        <w:rPr>
          <w:vertAlign w:val="superscript"/>
        </w:rPr>
        <w:t>2</w:t>
      </w:r>
    </w:p>
    <w:p w14:paraId="0D17C7E0" w14:textId="2B0AADB5" w:rsidR="00240E07" w:rsidRDefault="00240E07" w:rsidP="00240E07">
      <w:pPr>
        <w:pStyle w:val="Pquestionheadingmc"/>
      </w:pPr>
      <w:r>
        <w:t>Question 5</w:t>
      </w:r>
      <w:r w:rsidR="00010A8C">
        <w:tab/>
        <w:t>[</w:t>
      </w:r>
      <w:r w:rsidR="00E21982">
        <w:t>4.2</w:t>
      </w:r>
      <w:r>
        <w:t>]</w:t>
      </w:r>
    </w:p>
    <w:p w14:paraId="645B977E" w14:textId="38847E02" w:rsidR="00240E07" w:rsidRDefault="00BF1F2A" w:rsidP="00240E07">
      <w:pPr>
        <w:pStyle w:val="Pquestiontextmainstem"/>
      </w:pPr>
      <w:r>
        <w:t xml:space="preserve">The area of the </w:t>
      </w:r>
      <w:r w:rsidR="001C2DDA">
        <w:t>parallelogram</w:t>
      </w:r>
      <w:r>
        <w:t xml:space="preserve"> shown is:</w:t>
      </w:r>
    </w:p>
    <w:p w14:paraId="0C52A133" w14:textId="2460B44C" w:rsidR="00BF1F2A" w:rsidRDefault="00B2710D" w:rsidP="00240E07">
      <w:pPr>
        <w:pStyle w:val="Pquestiontextmainstem"/>
      </w:pPr>
      <w:r>
        <w:rPr>
          <w:noProof/>
        </w:rPr>
        <w:drawing>
          <wp:inline distT="0" distB="0" distL="0" distR="0" wp14:anchorId="2CF18846" wp14:editId="3D306E1E">
            <wp:extent cx="1709530" cy="1101531"/>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9656" cy="1114499"/>
                    </a:xfrm>
                    <a:prstGeom prst="rect">
                      <a:avLst/>
                    </a:prstGeom>
                  </pic:spPr>
                </pic:pic>
              </a:graphicData>
            </a:graphic>
          </wp:inline>
        </w:drawing>
      </w:r>
    </w:p>
    <w:p w14:paraId="5C8C4AA0" w14:textId="3CABC071" w:rsidR="00240E07" w:rsidRDefault="00240E07" w:rsidP="00240E07">
      <w:pPr>
        <w:pStyle w:val="Pquestiontextmcqoptions"/>
      </w:pPr>
      <w:r w:rsidRPr="001B433F">
        <w:rPr>
          <w:rStyle w:val="Cquestionpartlabelbold"/>
        </w:rPr>
        <w:t>A</w:t>
      </w:r>
      <w:r>
        <w:tab/>
      </w:r>
      <w:r w:rsidR="00B2710D">
        <w:t>62.7 cm</w:t>
      </w:r>
      <w:r w:rsidR="00B2710D">
        <w:rPr>
          <w:vertAlign w:val="superscript"/>
        </w:rPr>
        <w:t>2</w:t>
      </w:r>
      <w:r>
        <w:tab/>
      </w:r>
      <w:r>
        <w:tab/>
      </w:r>
      <w:r w:rsidRPr="001B433F">
        <w:rPr>
          <w:rStyle w:val="Cquestionpartlabelbold"/>
        </w:rPr>
        <w:t>B</w:t>
      </w:r>
      <w:r>
        <w:tab/>
      </w:r>
      <w:r w:rsidR="00B2710D">
        <w:t>88 cm</w:t>
      </w:r>
      <w:r w:rsidR="00B2710D">
        <w:rPr>
          <w:vertAlign w:val="superscript"/>
        </w:rPr>
        <w:t>2</w:t>
      </w:r>
      <w:r>
        <w:tab/>
      </w:r>
      <w:r w:rsidRPr="001B433F">
        <w:rPr>
          <w:rStyle w:val="Cquestionpartlabelbold"/>
        </w:rPr>
        <w:t>C</w:t>
      </w:r>
      <w:r>
        <w:tab/>
      </w:r>
      <w:r w:rsidR="00B2710D">
        <w:t>448 cm</w:t>
      </w:r>
      <w:r w:rsidR="00B2710D">
        <w:rPr>
          <w:vertAlign w:val="superscript"/>
        </w:rPr>
        <w:t>2</w:t>
      </w:r>
      <w:r>
        <w:tab/>
      </w:r>
      <w:r>
        <w:tab/>
      </w:r>
      <w:r w:rsidRPr="001B433F">
        <w:rPr>
          <w:rStyle w:val="Cquestionpartlabelbold"/>
        </w:rPr>
        <w:t>D</w:t>
      </w:r>
      <w:r>
        <w:tab/>
      </w:r>
      <w:r w:rsidR="00B2710D">
        <w:t>523.6 cm</w:t>
      </w:r>
      <w:r w:rsidR="00B2710D">
        <w:rPr>
          <w:vertAlign w:val="superscript"/>
        </w:rPr>
        <w:t>2</w:t>
      </w:r>
    </w:p>
    <w:p w14:paraId="7CAEE25A" w14:textId="4F6DC205" w:rsidR="00240E07" w:rsidRDefault="00240E07" w:rsidP="00352109">
      <w:pPr>
        <w:pStyle w:val="Pquestionheadingmc"/>
        <w:keepLines/>
      </w:pPr>
      <w:r>
        <w:lastRenderedPageBreak/>
        <w:t>Question 6</w:t>
      </w:r>
      <w:r>
        <w:tab/>
        <w:t>[</w:t>
      </w:r>
      <w:r w:rsidR="0065773C">
        <w:t>4.2</w:t>
      </w:r>
      <w:r>
        <w:t>]</w:t>
      </w:r>
    </w:p>
    <w:p w14:paraId="5C2EA429" w14:textId="1E243A27" w:rsidR="00240E07" w:rsidRDefault="00750697" w:rsidP="00352109">
      <w:pPr>
        <w:pStyle w:val="Pquestiontextmainstem"/>
        <w:keepNext/>
        <w:keepLines/>
      </w:pPr>
      <w:r>
        <w:t>The area of this composite shape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927"/>
      </w:tblGrid>
      <w:tr w:rsidR="00083E6F" w14:paraId="54C5A118" w14:textId="77777777" w:rsidTr="00DA3FB3">
        <w:tc>
          <w:tcPr>
            <w:tcW w:w="4253" w:type="dxa"/>
          </w:tcPr>
          <w:p w14:paraId="0BC5F0E2" w14:textId="26FE2A81" w:rsidR="00083E6F" w:rsidRDefault="00C74A61" w:rsidP="00352109">
            <w:pPr>
              <w:pStyle w:val="Pquestiontextmainstem"/>
              <w:keepNext/>
              <w:keepLines/>
            </w:pPr>
            <w:r>
              <w:rPr>
                <w:noProof/>
              </w:rPr>
              <w:pict w14:anchorId="65F797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pt;height:79.5pt">
                  <v:imagedata r:id="rId13" o:title="PM2e_09_EB_04_SBT_01" grayscale="t"/>
                </v:shape>
              </w:pict>
            </w:r>
          </w:p>
        </w:tc>
        <w:tc>
          <w:tcPr>
            <w:tcW w:w="4927" w:type="dxa"/>
          </w:tcPr>
          <w:p w14:paraId="5DD1EDBD" w14:textId="6AB70D52" w:rsidR="00083E6F" w:rsidRDefault="00083E6F" w:rsidP="00083E6F">
            <w:pPr>
              <w:pStyle w:val="Pquestiontextmcqoptions"/>
            </w:pPr>
            <w:r w:rsidRPr="001B433F">
              <w:rPr>
                <w:rStyle w:val="Cquestionpartlabelbold"/>
              </w:rPr>
              <w:t>A</w:t>
            </w:r>
            <w:r>
              <w:tab/>
            </w:r>
            <w:r w:rsidR="00B2710D">
              <w:t>(12 × 7) + (12 × 8</w:t>
            </w:r>
            <w:r w:rsidR="00B2710D">
              <w:rPr>
                <w:bCs/>
              </w:rPr>
              <w:t xml:space="preserve">) </w:t>
            </w:r>
            <w:r w:rsidR="00B2710D">
              <w:t>cm</w:t>
            </w:r>
            <w:r w:rsidR="00B2710D">
              <w:rPr>
                <w:vertAlign w:val="superscript"/>
              </w:rPr>
              <w:t>2</w:t>
            </w:r>
          </w:p>
          <w:p w14:paraId="599A5BC0" w14:textId="0252EB8C" w:rsidR="00083E6F" w:rsidRDefault="00083E6F" w:rsidP="00083E6F">
            <w:pPr>
              <w:pStyle w:val="Pquestiontextmcqoptions"/>
            </w:pPr>
            <w:r w:rsidRPr="001B433F">
              <w:rPr>
                <w:rStyle w:val="Cquestionpartlabelbold"/>
              </w:rPr>
              <w:t>B</w:t>
            </w:r>
            <w:r>
              <w:tab/>
            </w:r>
            <w:r w:rsidR="00B2710D">
              <w:t>(12 × 15) + (</w:t>
            </w:r>
            <w:r w:rsidR="00B2710D">
              <w:rPr>
                <w:position w:val="-12"/>
              </w:rPr>
              <w:object w:dxaOrig="200" w:dyaOrig="360" w14:anchorId="116F9FD2">
                <v:shape id="_x0000_i1026" type="#_x0000_t75" style="width:9.65pt;height:18.25pt" o:ole="" fillcolor="window">
                  <v:imagedata r:id="rId14" o:title=""/>
                </v:shape>
                <o:OLEObject Type="Embed" ProgID="Equation.3" ShapeID="_x0000_i1026" DrawAspect="Content" ObjectID="_1537768491" r:id="rId15"/>
              </w:object>
            </w:r>
            <w:r w:rsidR="00B2710D">
              <w:t>× 12 × 8</w:t>
            </w:r>
            <w:r w:rsidR="00B2710D">
              <w:rPr>
                <w:b/>
                <w:bCs/>
              </w:rPr>
              <w:t xml:space="preserve">) </w:t>
            </w:r>
            <w:r w:rsidR="00B2710D">
              <w:t>cm</w:t>
            </w:r>
            <w:r w:rsidR="00B2710D">
              <w:rPr>
                <w:vertAlign w:val="superscript"/>
              </w:rPr>
              <w:t>2</w:t>
            </w:r>
          </w:p>
          <w:p w14:paraId="11BECAC4" w14:textId="325E1751" w:rsidR="00083E6F" w:rsidRDefault="00083E6F" w:rsidP="00083E6F">
            <w:pPr>
              <w:pStyle w:val="Pquestiontextmcqoptions"/>
            </w:pPr>
            <w:r w:rsidRPr="001B433F">
              <w:rPr>
                <w:rStyle w:val="Cquestionpartlabelbold"/>
              </w:rPr>
              <w:t>C</w:t>
            </w:r>
            <w:r>
              <w:tab/>
            </w:r>
            <w:r w:rsidR="00B2710D">
              <w:t>(12 × 17) + (</w:t>
            </w:r>
            <w:r w:rsidR="00B2710D">
              <w:rPr>
                <w:position w:val="-12"/>
              </w:rPr>
              <w:object w:dxaOrig="200" w:dyaOrig="360" w14:anchorId="7F491957">
                <v:shape id="_x0000_i1027" type="#_x0000_t75" style="width:9.65pt;height:18.25pt" o:ole="" fillcolor="window">
                  <v:imagedata r:id="rId16" o:title=""/>
                </v:shape>
                <o:OLEObject Type="Embed" ProgID="Equation.3" ShapeID="_x0000_i1027" DrawAspect="Content" ObjectID="_1537768492" r:id="rId17"/>
              </w:object>
            </w:r>
            <w:r w:rsidR="00B2710D">
              <w:t>× 12 × 8</w:t>
            </w:r>
            <w:r w:rsidR="00B2710D">
              <w:rPr>
                <w:b/>
                <w:bCs/>
              </w:rPr>
              <w:t xml:space="preserve">) </w:t>
            </w:r>
            <w:r w:rsidR="00B2710D">
              <w:t>cm</w:t>
            </w:r>
            <w:r w:rsidR="00B2710D">
              <w:rPr>
                <w:vertAlign w:val="superscript"/>
              </w:rPr>
              <w:t>2</w:t>
            </w:r>
          </w:p>
          <w:p w14:paraId="43B6BEE1" w14:textId="39E26DEC" w:rsidR="00083E6F" w:rsidRDefault="00083E6F" w:rsidP="00083E6F">
            <w:pPr>
              <w:pStyle w:val="Pquestiontextmcqoptions"/>
            </w:pPr>
            <w:r w:rsidRPr="001B433F">
              <w:rPr>
                <w:rStyle w:val="Cquestionpartlabelbold"/>
              </w:rPr>
              <w:t>D</w:t>
            </w:r>
            <w:r>
              <w:tab/>
            </w:r>
            <w:r w:rsidR="00B2710D">
              <w:t>(12 × 7) + (</w:t>
            </w:r>
            <w:r w:rsidR="00B2710D">
              <w:rPr>
                <w:position w:val="-12"/>
              </w:rPr>
              <w:object w:dxaOrig="200" w:dyaOrig="360" w14:anchorId="5B7F335D">
                <v:shape id="_x0000_i1028" type="#_x0000_t75" style="width:9.65pt;height:18.25pt" o:ole="" fillcolor="window">
                  <v:imagedata r:id="rId16" o:title=""/>
                </v:shape>
                <o:OLEObject Type="Embed" ProgID="Equation.3" ShapeID="_x0000_i1028" DrawAspect="Content" ObjectID="_1537768493" r:id="rId18"/>
              </w:object>
            </w:r>
            <w:r w:rsidR="00B2710D">
              <w:t>× 12 × 8</w:t>
            </w:r>
            <w:r w:rsidR="00B2710D">
              <w:rPr>
                <w:b/>
                <w:bCs/>
              </w:rPr>
              <w:t xml:space="preserve">) </w:t>
            </w:r>
            <w:r w:rsidR="00B2710D">
              <w:t>cm</w:t>
            </w:r>
            <w:r w:rsidR="00B2710D">
              <w:rPr>
                <w:vertAlign w:val="superscript"/>
              </w:rPr>
              <w:t>2</w:t>
            </w:r>
          </w:p>
        </w:tc>
      </w:tr>
    </w:tbl>
    <w:p w14:paraId="7059B251" w14:textId="309DC28B" w:rsidR="00240E07" w:rsidRDefault="00240E07" w:rsidP="00240E07">
      <w:pPr>
        <w:pStyle w:val="Pquestionheadingmc"/>
      </w:pPr>
      <w:r>
        <w:t>Question 7</w:t>
      </w:r>
      <w:r>
        <w:tab/>
        <w:t>[</w:t>
      </w:r>
      <w:r w:rsidR="0065773C">
        <w:t>4.3</w:t>
      </w:r>
      <w:r>
        <w:t>]</w:t>
      </w:r>
    </w:p>
    <w:p w14:paraId="3C1AC9CF" w14:textId="42C144A2" w:rsidR="00240E07" w:rsidRDefault="001C2DDA" w:rsidP="00240E07">
      <w:pPr>
        <w:pStyle w:val="Pquestiontextmainstem"/>
        <w:rPr>
          <w:szCs w:val="22"/>
          <w:lang w:eastAsia="en-US"/>
        </w:rPr>
      </w:pPr>
      <w:r>
        <w:t>The surface area (SA) of the solid below</w:t>
      </w:r>
      <w:r>
        <w:rPr>
          <w:szCs w:val="22"/>
          <w:lang w:eastAsia="en-US"/>
        </w:rPr>
        <w:t xml:space="preserve"> </w:t>
      </w:r>
      <w:r w:rsidR="00750697">
        <w:rPr>
          <w:szCs w:val="22"/>
          <w:lang w:eastAsia="en-US"/>
        </w:rPr>
        <w:t>is:</w:t>
      </w:r>
    </w:p>
    <w:p w14:paraId="562D5866" w14:textId="3DAB5811" w:rsidR="00750697" w:rsidRDefault="00B2710D" w:rsidP="00240E07">
      <w:pPr>
        <w:pStyle w:val="Pquestiontextmainstem"/>
      </w:pPr>
      <w:r>
        <w:rPr>
          <w:noProof/>
        </w:rPr>
        <w:drawing>
          <wp:inline distT="0" distB="0" distL="0" distR="0" wp14:anchorId="7CE08A1B" wp14:editId="19AF15E5">
            <wp:extent cx="1238250" cy="1292271"/>
            <wp:effectExtent l="0" t="0" r="0" b="317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4164" cy="1308880"/>
                    </a:xfrm>
                    <a:prstGeom prst="rect">
                      <a:avLst/>
                    </a:prstGeom>
                  </pic:spPr>
                </pic:pic>
              </a:graphicData>
            </a:graphic>
          </wp:inline>
        </w:drawing>
      </w:r>
    </w:p>
    <w:p w14:paraId="1608F2DC" w14:textId="725B8B84" w:rsidR="00240E07" w:rsidRDefault="00240E07" w:rsidP="00240E07">
      <w:pPr>
        <w:pStyle w:val="Pquestiontextmcqoptions"/>
      </w:pPr>
      <w:r w:rsidRPr="001B433F">
        <w:rPr>
          <w:rStyle w:val="Cquestionpartlabelbold"/>
        </w:rPr>
        <w:t>A</w:t>
      </w:r>
      <w:r>
        <w:tab/>
      </w:r>
      <w:r w:rsidR="00B2710D">
        <w:t>4.7 × 4.7 × 4.7 m</w:t>
      </w:r>
      <w:r w:rsidR="00B2710D">
        <w:rPr>
          <w:vertAlign w:val="superscript"/>
        </w:rPr>
        <w:t>3</w:t>
      </w:r>
      <w:r>
        <w:tab/>
      </w:r>
      <w:r>
        <w:tab/>
      </w:r>
      <w:r w:rsidR="00B2710D">
        <w:tab/>
      </w:r>
      <w:r w:rsidRPr="001B433F">
        <w:rPr>
          <w:rStyle w:val="Cquestionpartlabelbold"/>
        </w:rPr>
        <w:t>B</w:t>
      </w:r>
      <w:r>
        <w:tab/>
      </w:r>
      <w:r w:rsidR="00B2710D">
        <w:t>6 × 4.7 × 4.7 m</w:t>
      </w:r>
      <w:r w:rsidR="00B2710D">
        <w:rPr>
          <w:vertAlign w:val="superscript"/>
        </w:rPr>
        <w:t>3</w:t>
      </w:r>
      <w:r>
        <w:tab/>
      </w:r>
      <w:r>
        <w:tab/>
      </w:r>
      <w:r w:rsidRPr="001B433F">
        <w:rPr>
          <w:rStyle w:val="Cquestionpartlabelbold"/>
        </w:rPr>
        <w:t>C</w:t>
      </w:r>
      <w:r>
        <w:tab/>
      </w:r>
      <w:r w:rsidR="00B2710D">
        <w:t>4.7 + 4.7 + 4.7 m</w:t>
      </w:r>
      <w:r w:rsidR="00B2710D">
        <w:rPr>
          <w:vertAlign w:val="superscript"/>
        </w:rPr>
        <w:t>3</w:t>
      </w:r>
      <w:r w:rsidR="00B2710D">
        <w:rPr>
          <w:vertAlign w:val="superscript"/>
        </w:rPr>
        <w:tab/>
      </w:r>
      <w:r>
        <w:tab/>
      </w:r>
      <w:r w:rsidR="00B2710D">
        <w:tab/>
      </w:r>
      <w:r w:rsidRPr="001B433F">
        <w:rPr>
          <w:rStyle w:val="Cquestionpartlabelbold"/>
        </w:rPr>
        <w:t>D</w:t>
      </w:r>
      <w:r>
        <w:tab/>
      </w:r>
      <w:r w:rsidR="00B2710D">
        <w:t>4 × 4.7 × 4.7 m</w:t>
      </w:r>
      <w:r w:rsidR="00B2710D">
        <w:rPr>
          <w:vertAlign w:val="superscript"/>
        </w:rPr>
        <w:t>3</w:t>
      </w:r>
    </w:p>
    <w:p w14:paraId="693D3AD3" w14:textId="211AC66F" w:rsidR="00240E07" w:rsidRDefault="00240E07" w:rsidP="00240E07">
      <w:pPr>
        <w:pStyle w:val="Pquestionheadingmc"/>
      </w:pPr>
      <w:r>
        <w:t>Question 8</w:t>
      </w:r>
      <w:r>
        <w:tab/>
        <w:t>[</w:t>
      </w:r>
      <w:r w:rsidR="00A64F4D">
        <w:t>4.3</w:t>
      </w:r>
      <w:r>
        <w:t>]</w:t>
      </w:r>
    </w:p>
    <w:p w14:paraId="6D06A517" w14:textId="22555C4B" w:rsidR="00240E07" w:rsidRDefault="006970B4" w:rsidP="00653408">
      <w:pPr>
        <w:pStyle w:val="Pquestiontextmainstem"/>
        <w:rPr>
          <w:szCs w:val="22"/>
          <w:lang w:eastAsia="en-US"/>
        </w:rPr>
      </w:pPr>
      <w:r>
        <w:rPr>
          <w:szCs w:val="22"/>
          <w:lang w:eastAsia="en-US"/>
        </w:rPr>
        <w:t>The total surface area of the following prism is:</w:t>
      </w:r>
    </w:p>
    <w:p w14:paraId="2A22CAF6" w14:textId="689746C5" w:rsidR="006970B4" w:rsidRDefault="00B2710D" w:rsidP="00653408">
      <w:pPr>
        <w:pStyle w:val="Pquestiontextmainstem"/>
      </w:pPr>
      <w:r>
        <w:rPr>
          <w:noProof/>
        </w:rPr>
        <w:drawing>
          <wp:inline distT="0" distB="0" distL="0" distR="0" wp14:anchorId="3F8D78E0" wp14:editId="1575F07A">
            <wp:extent cx="2352675" cy="101702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2501" cy="1025593"/>
                    </a:xfrm>
                    <a:prstGeom prst="rect">
                      <a:avLst/>
                    </a:prstGeom>
                  </pic:spPr>
                </pic:pic>
              </a:graphicData>
            </a:graphic>
          </wp:inline>
        </w:drawing>
      </w:r>
    </w:p>
    <w:p w14:paraId="45870E52" w14:textId="6A89253E" w:rsidR="00240E07" w:rsidRDefault="00240E07" w:rsidP="00653408">
      <w:pPr>
        <w:pStyle w:val="Pquestiontextmcqoptions"/>
        <w:ind w:left="1701" w:hanging="1701"/>
        <w:rPr>
          <w:vertAlign w:val="superscript"/>
        </w:rPr>
      </w:pPr>
      <w:r w:rsidRPr="001B433F">
        <w:rPr>
          <w:rStyle w:val="Cquestionpartlabelbold"/>
        </w:rPr>
        <w:t>A</w:t>
      </w:r>
      <w:r>
        <w:tab/>
      </w:r>
      <w:r w:rsidR="00B2710D">
        <w:t>645</w:t>
      </w:r>
      <w:r w:rsidR="00750697">
        <w:t xml:space="preserve"> cm</w:t>
      </w:r>
      <w:r w:rsidR="006970B4">
        <w:rPr>
          <w:vertAlign w:val="superscript"/>
        </w:rPr>
        <w:t>2</w:t>
      </w:r>
      <w:r>
        <w:tab/>
      </w:r>
      <w:r>
        <w:tab/>
      </w:r>
      <w:r w:rsidRPr="001B433F">
        <w:rPr>
          <w:rStyle w:val="Cquestionpartlabelbold"/>
        </w:rPr>
        <w:t>B</w:t>
      </w:r>
      <w:r>
        <w:tab/>
      </w:r>
      <w:r w:rsidR="00B2710D">
        <w:t>840</w:t>
      </w:r>
      <w:r w:rsidR="006970B4">
        <w:t xml:space="preserve"> cm</w:t>
      </w:r>
      <w:r w:rsidR="006970B4">
        <w:rPr>
          <w:vertAlign w:val="superscript"/>
        </w:rPr>
        <w:t>2</w:t>
      </w:r>
      <w:r>
        <w:tab/>
      </w:r>
      <w:r>
        <w:tab/>
      </w:r>
      <w:r w:rsidRPr="001B433F">
        <w:rPr>
          <w:rStyle w:val="Cquestionpartlabelbold"/>
        </w:rPr>
        <w:t>C</w:t>
      </w:r>
      <w:r>
        <w:tab/>
      </w:r>
      <w:r w:rsidR="00B2710D">
        <w:t>960</w:t>
      </w:r>
      <w:r w:rsidR="006970B4">
        <w:t xml:space="preserve"> cm</w:t>
      </w:r>
      <w:r w:rsidR="006970B4">
        <w:rPr>
          <w:vertAlign w:val="superscript"/>
        </w:rPr>
        <w:t>2</w:t>
      </w:r>
      <w:r>
        <w:tab/>
      </w:r>
      <w:r>
        <w:tab/>
      </w:r>
      <w:r w:rsidRPr="001B433F">
        <w:rPr>
          <w:rStyle w:val="Cquestionpartlabelbold"/>
        </w:rPr>
        <w:t>D</w:t>
      </w:r>
      <w:r>
        <w:tab/>
      </w:r>
      <w:r w:rsidR="00B2710D">
        <w:t>1080</w:t>
      </w:r>
      <w:r w:rsidR="006970B4">
        <w:t xml:space="preserve"> cm</w:t>
      </w:r>
      <w:r w:rsidR="006970B4">
        <w:rPr>
          <w:vertAlign w:val="superscript"/>
        </w:rPr>
        <w:t>2</w:t>
      </w:r>
    </w:p>
    <w:p w14:paraId="5F7AA2DF" w14:textId="3641D4F6" w:rsidR="00BF675E" w:rsidRDefault="00BF675E" w:rsidP="00BF675E">
      <w:pPr>
        <w:pStyle w:val="Pquestionheadingmc"/>
      </w:pPr>
      <w:r>
        <w:t>Question 9</w:t>
      </w:r>
      <w:r>
        <w:tab/>
        <w:t>[</w:t>
      </w:r>
      <w:r w:rsidR="004A48DD">
        <w:t>4.4</w:t>
      </w:r>
      <w:r>
        <w:t>]</w:t>
      </w:r>
    </w:p>
    <w:p w14:paraId="7EC728D0" w14:textId="4F9F4E74" w:rsidR="00BF675E" w:rsidRDefault="00B2710D" w:rsidP="00BF675E">
      <w:pPr>
        <w:pStyle w:val="Pquestiontextmainstem"/>
      </w:pPr>
      <w:r>
        <w:t>2.4 m</w:t>
      </w:r>
      <w:r>
        <w:rPr>
          <w:vertAlign w:val="superscript"/>
        </w:rPr>
        <w:t>3</w:t>
      </w:r>
      <w:r>
        <w:t xml:space="preserve"> is equivalent to:</w:t>
      </w:r>
    </w:p>
    <w:p w14:paraId="494B0E91" w14:textId="518772AF" w:rsidR="00BF675E" w:rsidRDefault="00BF675E" w:rsidP="00BF675E">
      <w:pPr>
        <w:pStyle w:val="Pquestiontextmcqoptions"/>
        <w:ind w:left="1701" w:hanging="1701"/>
        <w:rPr>
          <w:vertAlign w:val="superscript"/>
        </w:rPr>
      </w:pPr>
      <w:r w:rsidRPr="001B433F">
        <w:rPr>
          <w:rStyle w:val="Cquestionpartlabelbold"/>
        </w:rPr>
        <w:t>A</w:t>
      </w:r>
      <w:r>
        <w:tab/>
      </w:r>
      <w:r w:rsidR="00B2710D">
        <w:t>240 cm</w:t>
      </w:r>
      <w:r w:rsidR="00B2710D">
        <w:rPr>
          <w:vertAlign w:val="superscript"/>
        </w:rPr>
        <w:t>3</w:t>
      </w:r>
      <w:r w:rsidR="00B2710D">
        <w:rPr>
          <w:vertAlign w:val="superscript"/>
        </w:rPr>
        <w:tab/>
      </w:r>
      <w:r w:rsidR="00B2710D">
        <w:rPr>
          <w:vertAlign w:val="superscript"/>
        </w:rPr>
        <w:tab/>
      </w:r>
      <w:r w:rsidR="00B2710D">
        <w:rPr>
          <w:vertAlign w:val="superscript"/>
        </w:rPr>
        <w:tab/>
      </w:r>
      <w:r w:rsidR="006970B4" w:rsidRPr="001B433F">
        <w:rPr>
          <w:rStyle w:val="Cquestionpartlabelbold"/>
        </w:rPr>
        <w:t>B</w:t>
      </w:r>
      <w:r w:rsidR="006970B4">
        <w:tab/>
      </w:r>
      <w:r w:rsidR="00B2710D">
        <w:t>2400 cm</w:t>
      </w:r>
      <w:r w:rsidR="00B2710D">
        <w:rPr>
          <w:vertAlign w:val="superscript"/>
        </w:rPr>
        <w:t>3</w:t>
      </w:r>
      <w:r w:rsidR="00B2710D">
        <w:rPr>
          <w:vertAlign w:val="superscript"/>
        </w:rPr>
        <w:tab/>
      </w:r>
      <w:r w:rsidR="006970B4">
        <w:tab/>
      </w:r>
      <w:r w:rsidR="006970B4" w:rsidRPr="001B433F">
        <w:rPr>
          <w:rStyle w:val="Cquestionpartlabelbold"/>
        </w:rPr>
        <w:t>C</w:t>
      </w:r>
      <w:r w:rsidR="006970B4">
        <w:tab/>
      </w:r>
      <w:r w:rsidR="00B2710D">
        <w:t>24 000 cm</w:t>
      </w:r>
      <w:r w:rsidR="00B2710D">
        <w:rPr>
          <w:vertAlign w:val="superscript"/>
        </w:rPr>
        <w:t>3</w:t>
      </w:r>
      <w:r w:rsidR="006970B4">
        <w:tab/>
      </w:r>
      <w:r w:rsidR="00B2710D">
        <w:tab/>
      </w:r>
      <w:r w:rsidR="006970B4">
        <w:tab/>
      </w:r>
      <w:r w:rsidR="006970B4" w:rsidRPr="001B433F">
        <w:rPr>
          <w:rStyle w:val="Cquestionpartlabelbold"/>
        </w:rPr>
        <w:t>D</w:t>
      </w:r>
      <w:r w:rsidR="006970B4">
        <w:tab/>
      </w:r>
      <w:r w:rsidR="00B2710D">
        <w:t>2 400 000 cm</w:t>
      </w:r>
      <w:r w:rsidR="00B2710D">
        <w:rPr>
          <w:vertAlign w:val="superscript"/>
        </w:rPr>
        <w:t>3</w:t>
      </w:r>
    </w:p>
    <w:p w14:paraId="3C81B0B2" w14:textId="30E92D27" w:rsidR="00BF675E" w:rsidRDefault="00BF675E" w:rsidP="00BF675E">
      <w:pPr>
        <w:pStyle w:val="Pquestionheadingmc"/>
      </w:pPr>
      <w:r>
        <w:t>Question 10</w:t>
      </w:r>
      <w:r>
        <w:tab/>
        <w:t>[4.</w:t>
      </w:r>
      <w:r w:rsidR="002B4AD3">
        <w:t>4</w:t>
      </w:r>
      <w:r>
        <w:t>]</w:t>
      </w:r>
    </w:p>
    <w:p w14:paraId="566482CA" w14:textId="43A88731" w:rsidR="00BF675E" w:rsidRDefault="006970B4" w:rsidP="00BF675E">
      <w:pPr>
        <w:pStyle w:val="Pquestiontextmainstem"/>
      </w:pPr>
      <w:r>
        <w:rPr>
          <w:szCs w:val="21"/>
        </w:rPr>
        <w:t>The volume of this prism is</w:t>
      </w:r>
      <w:r w:rsidR="00BF675E">
        <w:t>:</w:t>
      </w:r>
    </w:p>
    <w:p w14:paraId="1B2CBC80" w14:textId="6FB7E797" w:rsidR="006970B4" w:rsidRDefault="00C74A61" w:rsidP="00BF675E">
      <w:pPr>
        <w:pStyle w:val="Pquestiontextmainstem"/>
      </w:pPr>
      <w:r>
        <w:pict w14:anchorId="56E6278C">
          <v:shape id="_x0000_i1029" type="#_x0000_t75" style="width:98.85pt;height:98.85pt">
            <v:imagedata r:id="rId21" o:title="PM2e_09_EB_04_SBT_02" grayscale="t"/>
          </v:shape>
        </w:pict>
      </w:r>
    </w:p>
    <w:p w14:paraId="673AC958" w14:textId="4E444346" w:rsidR="006970B4" w:rsidRDefault="006970B4" w:rsidP="006970B4">
      <w:pPr>
        <w:pStyle w:val="Pquestiontextmcqoptions"/>
        <w:ind w:left="1701" w:hanging="1701"/>
        <w:rPr>
          <w:vertAlign w:val="superscript"/>
        </w:rPr>
      </w:pPr>
      <w:r w:rsidRPr="001B433F">
        <w:rPr>
          <w:rStyle w:val="Cquestionpartlabelbold"/>
        </w:rPr>
        <w:t>A</w:t>
      </w:r>
      <w:r>
        <w:tab/>
      </w:r>
      <w:r w:rsidR="00B2710D">
        <w:rPr>
          <w:lang w:eastAsia="en-US"/>
        </w:rPr>
        <w:t>π × 6</w:t>
      </w:r>
      <w:r w:rsidR="00B2710D">
        <w:rPr>
          <w:vertAlign w:val="superscript"/>
          <w:lang w:eastAsia="en-US"/>
        </w:rPr>
        <w:t>2</w:t>
      </w:r>
      <w:r w:rsidR="00B2710D">
        <w:rPr>
          <w:lang w:eastAsia="en-US"/>
        </w:rPr>
        <w:t xml:space="preserve"> × 13 </w:t>
      </w:r>
      <w:r w:rsidR="00B2710D">
        <w:t>cm</w:t>
      </w:r>
      <w:r w:rsidR="00B2710D">
        <w:rPr>
          <w:vertAlign w:val="superscript"/>
        </w:rPr>
        <w:t>3</w:t>
      </w:r>
      <w:r>
        <w:rPr>
          <w:vertAlign w:val="superscript"/>
        </w:rPr>
        <w:tab/>
      </w:r>
      <w:r w:rsidRPr="001B433F">
        <w:rPr>
          <w:rStyle w:val="Cquestionpartlabelbold"/>
        </w:rPr>
        <w:t>B</w:t>
      </w:r>
      <w:r>
        <w:tab/>
      </w:r>
      <w:r>
        <w:rPr>
          <w:lang w:eastAsia="en-US"/>
        </w:rPr>
        <w:t>π × 1</w:t>
      </w:r>
      <w:r w:rsidR="00B2710D">
        <w:rPr>
          <w:lang w:eastAsia="en-US"/>
        </w:rPr>
        <w:t>3</w:t>
      </w:r>
      <w:r>
        <w:rPr>
          <w:vertAlign w:val="superscript"/>
          <w:lang w:eastAsia="en-US"/>
        </w:rPr>
        <w:t>2</w:t>
      </w:r>
      <w:r>
        <w:rPr>
          <w:lang w:eastAsia="en-US"/>
        </w:rPr>
        <w:t xml:space="preserve"> × </w:t>
      </w:r>
      <w:r w:rsidR="00B2710D">
        <w:rPr>
          <w:lang w:eastAsia="en-US"/>
        </w:rPr>
        <w:t>6</w:t>
      </w:r>
      <w:r>
        <w:rPr>
          <w:b/>
          <w:bCs/>
        </w:rPr>
        <w:t xml:space="preserve"> </w:t>
      </w:r>
      <w:r>
        <w:t>cm</w:t>
      </w:r>
      <w:r>
        <w:rPr>
          <w:vertAlign w:val="superscript"/>
        </w:rPr>
        <w:t>3</w:t>
      </w:r>
      <w:r>
        <w:tab/>
      </w:r>
      <w:r w:rsidRPr="001B433F">
        <w:rPr>
          <w:rStyle w:val="Cquestionpartlabelbold"/>
        </w:rPr>
        <w:t>C</w:t>
      </w:r>
      <w:r>
        <w:tab/>
      </w:r>
      <w:r w:rsidR="00B2710D">
        <w:t>13 × 12</w:t>
      </w:r>
      <w:r w:rsidR="00B2710D">
        <w:rPr>
          <w:b/>
          <w:bCs/>
        </w:rPr>
        <w:t xml:space="preserve"> </w:t>
      </w:r>
      <w:r w:rsidR="00B2710D">
        <w:rPr>
          <w:lang w:eastAsia="en-US"/>
        </w:rPr>
        <w:t>cm</w:t>
      </w:r>
      <w:r w:rsidR="00B2710D">
        <w:rPr>
          <w:vertAlign w:val="superscript"/>
          <w:lang w:eastAsia="en-US"/>
        </w:rPr>
        <w:t>3</w:t>
      </w:r>
      <w:r>
        <w:tab/>
      </w:r>
      <w:r w:rsidRPr="001B433F">
        <w:rPr>
          <w:rStyle w:val="Cquestionpartlabelbold"/>
        </w:rPr>
        <w:t>D</w:t>
      </w:r>
      <w:r>
        <w:tab/>
      </w:r>
      <w:r w:rsidR="00B2710D">
        <w:t xml:space="preserve">2 × </w:t>
      </w:r>
      <w:r w:rsidR="00B2710D">
        <w:rPr>
          <w:lang w:eastAsia="en-US"/>
        </w:rPr>
        <w:t>π × 6 × 13</w:t>
      </w:r>
      <w:r w:rsidR="00B2710D">
        <w:rPr>
          <w:b/>
          <w:bCs/>
        </w:rPr>
        <w:t xml:space="preserve"> </w:t>
      </w:r>
      <w:r w:rsidR="00B2710D">
        <w:t>cm</w:t>
      </w:r>
      <w:r w:rsidR="00B2710D">
        <w:rPr>
          <w:vertAlign w:val="superscript"/>
        </w:rPr>
        <w:t>3</w:t>
      </w:r>
    </w:p>
    <w:p w14:paraId="0EB83F0A" w14:textId="548060B4" w:rsidR="001B433F" w:rsidRDefault="001B433F" w:rsidP="001B433F">
      <w:pPr>
        <w:pStyle w:val="Psectionresults"/>
      </w:pPr>
      <w:r>
        <w:t>M</w:t>
      </w:r>
      <w:r w:rsidR="00240E07">
        <w:t xml:space="preserve">ultiple-choice results: ___ </w:t>
      </w:r>
      <w:r w:rsidR="002B4AD3">
        <w:t>/ 10</w:t>
      </w:r>
    </w:p>
    <w:p w14:paraId="4D571429" w14:textId="3EC7B551" w:rsidR="001B433F" w:rsidRDefault="001B433F" w:rsidP="001B433F">
      <w:pPr>
        <w:pStyle w:val="Psectionheading"/>
      </w:pPr>
      <w:r>
        <w:lastRenderedPageBreak/>
        <w:t>Short answer section</w:t>
      </w:r>
    </w:p>
    <w:p w14:paraId="20AD4535" w14:textId="51D5A8A4" w:rsidR="001B433F" w:rsidRDefault="00010A8C" w:rsidP="00B80E6D">
      <w:pPr>
        <w:pStyle w:val="Pquestionheadingsx1stafterhead"/>
      </w:pPr>
      <w:r>
        <w:t xml:space="preserve">Question </w:t>
      </w:r>
      <w:r w:rsidR="002B4AD3">
        <w:t>11</w:t>
      </w:r>
      <w:r w:rsidR="001B433F">
        <w:tab/>
      </w:r>
      <w:r w:rsidR="002B4AD3">
        <w:rPr>
          <w:rStyle w:val="Cmarkslabel"/>
        </w:rPr>
        <w:t>6</w:t>
      </w:r>
      <w:r w:rsidR="001B433F" w:rsidRPr="001B433F">
        <w:rPr>
          <w:rStyle w:val="Cmarkslabel"/>
        </w:rPr>
        <w:t xml:space="preserve"> marks</w:t>
      </w:r>
      <w:r>
        <w:tab/>
        <w:t>[</w:t>
      </w:r>
      <w:r w:rsidR="008F1594">
        <w:t>4.1</w:t>
      </w:r>
      <w:r w:rsidR="001B433F">
        <w:t>]</w:t>
      </w:r>
    </w:p>
    <w:p w14:paraId="157A64E1" w14:textId="5A88D64B" w:rsidR="002509BC" w:rsidRDefault="00E21982" w:rsidP="00A078FB">
      <w:pPr>
        <w:pStyle w:val="Pquestiontextmainstem"/>
        <w:rPr>
          <w:sz w:val="22"/>
          <w:szCs w:val="22"/>
        </w:rPr>
      </w:pPr>
      <w:r>
        <w:rPr>
          <w:sz w:val="22"/>
          <w:szCs w:val="22"/>
        </w:rPr>
        <w:t>Calculate the perimeter of the following shapes</w:t>
      </w:r>
      <w:r w:rsidR="00B563EE">
        <w:rPr>
          <w:sz w:val="22"/>
          <w:szCs w:val="22"/>
        </w:rPr>
        <w:t xml:space="preserve"> (</w:t>
      </w:r>
      <w:r>
        <w:rPr>
          <w:sz w:val="22"/>
          <w:szCs w:val="22"/>
        </w:rPr>
        <w:t xml:space="preserve">to </w:t>
      </w:r>
      <w:r w:rsidR="00B563EE">
        <w:rPr>
          <w:sz w:val="22"/>
          <w:szCs w:val="22"/>
        </w:rPr>
        <w:t>2</w:t>
      </w:r>
      <w:r>
        <w:rPr>
          <w:sz w:val="22"/>
          <w:szCs w:val="22"/>
        </w:rPr>
        <w:t xml:space="preserve"> decimal places where necessary</w:t>
      </w:r>
      <w:r w:rsidR="00B563EE">
        <w:rPr>
          <w:sz w:val="22"/>
          <w:szCs w:val="22"/>
        </w:rPr>
        <w:t>)</w:t>
      </w:r>
      <w:r>
        <w:rPr>
          <w:sz w:val="22"/>
          <w:szCs w:val="22"/>
        </w:rPr>
        <w:t>.</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5"/>
        <w:gridCol w:w="4094"/>
        <w:gridCol w:w="2418"/>
      </w:tblGrid>
      <w:tr w:rsidR="00A96B23" w14:paraId="40A40C1D" w14:textId="2B77D3AB" w:rsidTr="006970B4">
        <w:tc>
          <w:tcPr>
            <w:tcW w:w="3137" w:type="dxa"/>
          </w:tcPr>
          <w:p w14:paraId="76578050" w14:textId="77777777" w:rsidR="006970B4" w:rsidRDefault="006970B4" w:rsidP="00E21982">
            <w:pPr>
              <w:pStyle w:val="Pquestiontextpartsa"/>
              <w:ind w:left="0" w:firstLine="0"/>
            </w:pPr>
            <w:r w:rsidRPr="009E1AF5">
              <w:rPr>
                <w:rStyle w:val="Cquestionpartlabelbold"/>
              </w:rPr>
              <w:t>(a)</w:t>
            </w:r>
            <w:r w:rsidRPr="009E1AF5">
              <w:tab/>
            </w:r>
          </w:p>
          <w:p w14:paraId="68107E00" w14:textId="755F729D" w:rsidR="006970B4" w:rsidRDefault="001F6FF7" w:rsidP="00E21982">
            <w:pPr>
              <w:pStyle w:val="Pquestiontextpartsa"/>
              <w:ind w:left="0" w:firstLine="0"/>
              <w:rPr>
                <w:rStyle w:val="Cquestionpartlabelbold"/>
              </w:rPr>
            </w:pPr>
            <w:r>
              <w:rPr>
                <w:noProof/>
              </w:rPr>
              <w:drawing>
                <wp:inline distT="0" distB="0" distL="0" distR="0" wp14:anchorId="69BCECAA" wp14:editId="4901976B">
                  <wp:extent cx="2274073" cy="1108833"/>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0271" cy="1116731"/>
                          </a:xfrm>
                          <a:prstGeom prst="rect">
                            <a:avLst/>
                          </a:prstGeom>
                        </pic:spPr>
                      </pic:pic>
                    </a:graphicData>
                  </a:graphic>
                </wp:inline>
              </w:drawing>
            </w:r>
          </w:p>
        </w:tc>
        <w:tc>
          <w:tcPr>
            <w:tcW w:w="3880" w:type="dxa"/>
          </w:tcPr>
          <w:p w14:paraId="53E8864B" w14:textId="77777777" w:rsidR="006970B4" w:rsidRDefault="006970B4" w:rsidP="00E21982">
            <w:pPr>
              <w:pStyle w:val="Pquestiontextpartsa"/>
              <w:ind w:left="0" w:firstLine="0"/>
              <w:rPr>
                <w:rStyle w:val="Cquestionpartlabelbold"/>
              </w:rPr>
            </w:pPr>
            <w:r w:rsidRPr="009E1AF5">
              <w:rPr>
                <w:rStyle w:val="Cquestionpartlabelbold"/>
              </w:rPr>
              <w:t>(</w:t>
            </w:r>
            <w:r>
              <w:rPr>
                <w:rStyle w:val="Cquestionpartlabelbold"/>
              </w:rPr>
              <w:t>b</w:t>
            </w:r>
            <w:r w:rsidRPr="009E1AF5">
              <w:rPr>
                <w:rStyle w:val="Cquestionpartlabelbold"/>
              </w:rPr>
              <w:t>)</w:t>
            </w:r>
            <w:r>
              <w:rPr>
                <w:rStyle w:val="Cquestionpartlabelbold"/>
              </w:rPr>
              <w:tab/>
            </w:r>
          </w:p>
          <w:p w14:paraId="5BBEC54D" w14:textId="4BCF1669" w:rsidR="006970B4" w:rsidRDefault="006970B4" w:rsidP="00E21982">
            <w:pPr>
              <w:pStyle w:val="Pquestiontextpartsa"/>
              <w:ind w:left="0" w:firstLine="0"/>
              <w:rPr>
                <w:rStyle w:val="Cquestionpartlabelbold"/>
              </w:rPr>
            </w:pPr>
            <w:r>
              <w:rPr>
                <w:rStyle w:val="Cquestionpartlabelbold"/>
              </w:rPr>
              <w:tab/>
            </w:r>
            <w:r w:rsidR="001F6FF7">
              <w:rPr>
                <w:noProof/>
              </w:rPr>
              <w:drawing>
                <wp:inline distT="0" distB="0" distL="0" distR="0" wp14:anchorId="629B8BF7" wp14:editId="3428ACF3">
                  <wp:extent cx="2266121" cy="890908"/>
                  <wp:effectExtent l="0" t="0" r="1270" b="444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9860" cy="919898"/>
                          </a:xfrm>
                          <a:prstGeom prst="rect">
                            <a:avLst/>
                          </a:prstGeom>
                        </pic:spPr>
                      </pic:pic>
                    </a:graphicData>
                  </a:graphic>
                </wp:inline>
              </w:drawing>
            </w:r>
          </w:p>
        </w:tc>
        <w:tc>
          <w:tcPr>
            <w:tcW w:w="2984" w:type="dxa"/>
          </w:tcPr>
          <w:p w14:paraId="2F001CB1" w14:textId="095E4761" w:rsidR="006970B4" w:rsidRPr="009E1AF5" w:rsidRDefault="006970B4" w:rsidP="006970B4">
            <w:pPr>
              <w:pStyle w:val="Pquestiontextpartsa"/>
              <w:ind w:left="0" w:firstLine="0"/>
              <w:rPr>
                <w:rStyle w:val="Cquestionpartlabelbold"/>
              </w:rPr>
            </w:pPr>
            <w:r w:rsidRPr="009E1AF5">
              <w:rPr>
                <w:rStyle w:val="Cquestionpartlabelbold"/>
              </w:rPr>
              <w:t>(</w:t>
            </w:r>
            <w:r>
              <w:rPr>
                <w:rStyle w:val="Cquestionpartlabelbold"/>
              </w:rPr>
              <w:t>c</w:t>
            </w:r>
            <w:r w:rsidRPr="009E1AF5">
              <w:rPr>
                <w:rStyle w:val="Cquestionpartlabelbold"/>
              </w:rPr>
              <w:t>)</w:t>
            </w:r>
            <w:r w:rsidR="001F6FF7">
              <w:rPr>
                <w:noProof/>
              </w:rPr>
              <w:t xml:space="preserve"> </w:t>
            </w:r>
            <w:r w:rsidR="001F6FF7">
              <w:rPr>
                <w:noProof/>
              </w:rPr>
              <w:drawing>
                <wp:inline distT="0" distB="0" distL="0" distR="0" wp14:anchorId="7E87699D" wp14:editId="457FA9D7">
                  <wp:extent cx="1431234" cy="1032786"/>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49727" cy="1046131"/>
                          </a:xfrm>
                          <a:prstGeom prst="rect">
                            <a:avLst/>
                          </a:prstGeom>
                        </pic:spPr>
                      </pic:pic>
                    </a:graphicData>
                  </a:graphic>
                </wp:inline>
              </w:drawing>
            </w:r>
          </w:p>
        </w:tc>
      </w:tr>
    </w:tbl>
    <w:p w14:paraId="4EE2F02C" w14:textId="77777777" w:rsidR="00B563EE" w:rsidRDefault="00B563EE" w:rsidP="00E21982">
      <w:pPr>
        <w:pStyle w:val="Pquestiontextpartsa"/>
        <w:rPr>
          <w:rStyle w:val="Cquestionpartlabelbold"/>
        </w:rPr>
      </w:pPr>
    </w:p>
    <w:p w14:paraId="08889944" w14:textId="77777777" w:rsidR="00DA3FB3" w:rsidRDefault="00DA3FB3" w:rsidP="00E21982">
      <w:pPr>
        <w:pStyle w:val="Pquestiontextpartsa"/>
        <w:rPr>
          <w:rStyle w:val="Cquestionpartlabelbold"/>
        </w:rPr>
      </w:pPr>
    </w:p>
    <w:p w14:paraId="7B6C73EE" w14:textId="77777777" w:rsidR="00DA3FB3" w:rsidRDefault="00DA3FB3" w:rsidP="00E21982">
      <w:pPr>
        <w:pStyle w:val="Pquestiontextpartsa"/>
        <w:rPr>
          <w:rStyle w:val="Cquestionpartlabelbold"/>
        </w:rPr>
      </w:pPr>
    </w:p>
    <w:p w14:paraId="0AA87470" w14:textId="77777777" w:rsidR="00DA3FB3" w:rsidRDefault="00DA3FB3" w:rsidP="00E21982">
      <w:pPr>
        <w:pStyle w:val="Pquestiontextpartsa"/>
        <w:rPr>
          <w:rStyle w:val="Cquestionpartlabelbold"/>
        </w:rPr>
      </w:pPr>
    </w:p>
    <w:p w14:paraId="7B87B3A4" w14:textId="77777777" w:rsidR="00DA3FB3" w:rsidRDefault="00DA3FB3" w:rsidP="00E21982">
      <w:pPr>
        <w:pStyle w:val="Pquestiontextpartsa"/>
        <w:rPr>
          <w:rStyle w:val="Cquestionpartlabelbold"/>
        </w:rPr>
      </w:pPr>
    </w:p>
    <w:p w14:paraId="0601FB1E" w14:textId="448B83CA" w:rsidR="00EF38CC" w:rsidRPr="00AF48BF" w:rsidRDefault="00EF38CC" w:rsidP="00EF38CC">
      <w:pPr>
        <w:pStyle w:val="Pquestionheadingsx"/>
      </w:pPr>
      <w:r w:rsidRPr="00AF48BF">
        <w:t xml:space="preserve">Question </w:t>
      </w:r>
      <w:r w:rsidR="00010A8C" w:rsidRPr="00AF48BF">
        <w:t>1</w:t>
      </w:r>
      <w:r w:rsidR="002B4AD3">
        <w:t>2</w:t>
      </w:r>
      <w:r w:rsidRPr="00AF48BF">
        <w:tab/>
      </w:r>
      <w:r w:rsidR="008F1594">
        <w:rPr>
          <w:rStyle w:val="Cmarkslabel"/>
        </w:rPr>
        <w:t>4</w:t>
      </w:r>
      <w:r w:rsidR="008F1594" w:rsidRPr="001B433F">
        <w:rPr>
          <w:rStyle w:val="Cmarkslabel"/>
        </w:rPr>
        <w:t xml:space="preserve"> marks</w:t>
      </w:r>
      <w:r w:rsidR="008F1594">
        <w:tab/>
        <w:t>[4.1</w:t>
      </w:r>
      <w:r w:rsidR="002B4AD3">
        <w:t>, 4.2</w:t>
      </w:r>
      <w:r w:rsidR="008F1594">
        <w:t>]</w:t>
      </w:r>
    </w:p>
    <w:p w14:paraId="419CF3CB" w14:textId="12A2943B" w:rsidR="00AA7ED5" w:rsidRDefault="006119D5" w:rsidP="00A078FB">
      <w:pPr>
        <w:pStyle w:val="Pquestiontextmainstem"/>
      </w:pPr>
      <w:r>
        <w:rPr>
          <w:szCs w:val="22"/>
        </w:rPr>
        <w:t>Calculate the perimeter and the area of the following sector, correct to 2 decimal places.</w:t>
      </w:r>
    </w:p>
    <w:p w14:paraId="09302392" w14:textId="4C7F4A1C" w:rsidR="009E1AF5" w:rsidRDefault="00C74A61" w:rsidP="009E1AF5">
      <w:pPr>
        <w:pStyle w:val="Pquestiontextpartsai"/>
      </w:pPr>
      <w:r>
        <w:pict w14:anchorId="3C426E0C">
          <v:shape id="_x0000_i1030" type="#_x0000_t75" style="width:63.4pt;height:70.95pt">
            <v:imagedata r:id="rId25" o:title="PM2e_09_EB_04_SBT_03" grayscale="t"/>
          </v:shape>
        </w:pict>
      </w:r>
    </w:p>
    <w:p w14:paraId="203A7AA6" w14:textId="6DA34580" w:rsidR="00010A8C" w:rsidRDefault="00010A8C" w:rsidP="00010A8C">
      <w:pPr>
        <w:pStyle w:val="Pquestionheadingsx"/>
      </w:pPr>
      <w:r>
        <w:t>Question 1</w:t>
      </w:r>
      <w:r w:rsidR="002B4AD3">
        <w:t>3</w:t>
      </w:r>
      <w:r>
        <w:tab/>
      </w:r>
      <w:r w:rsidR="000366F6">
        <w:rPr>
          <w:rStyle w:val="Cmarkslabel"/>
        </w:rPr>
        <w:t>2</w:t>
      </w:r>
      <w:r w:rsidRPr="001B433F">
        <w:rPr>
          <w:rStyle w:val="Cmarkslabel"/>
        </w:rPr>
        <w:t xml:space="preserve"> marks</w:t>
      </w:r>
      <w:r>
        <w:tab/>
        <w:t>[</w:t>
      </w:r>
      <w:r w:rsidR="008F1594">
        <w:t>4</w:t>
      </w:r>
      <w:r w:rsidR="000366F6">
        <w:t>.1</w:t>
      </w:r>
      <w:r>
        <w:t>]</w:t>
      </w:r>
    </w:p>
    <w:p w14:paraId="7E7FEDA5" w14:textId="5ECFAE18" w:rsidR="00010A8C" w:rsidRDefault="001F6FF7" w:rsidP="00010A8C">
      <w:pPr>
        <w:pStyle w:val="Pquestiontextmainstem"/>
      </w:pPr>
      <w:r>
        <w:rPr>
          <w:szCs w:val="22"/>
        </w:rPr>
        <w:t>Before school, Jodie jogs around a rectangular area with dimensions 82 m by 25 m. If she jogs around this block 10 times, how far has she jogged? Give your answer in kilometres.</w:t>
      </w:r>
    </w:p>
    <w:p w14:paraId="70C27575" w14:textId="77777777" w:rsidR="009E1AF5" w:rsidRPr="009E1AF5" w:rsidRDefault="009E1AF5" w:rsidP="00010A8C">
      <w:pPr>
        <w:pStyle w:val="Pquestiontextpartsa"/>
      </w:pPr>
    </w:p>
    <w:p w14:paraId="1BDB6758" w14:textId="5C0EA10C" w:rsidR="00611A65" w:rsidRDefault="00611A65">
      <w:pPr>
        <w:rPr>
          <w:rFonts w:asciiTheme="minorHAnsi" w:hAnsiTheme="minorHAnsi"/>
          <w:b/>
        </w:rPr>
      </w:pPr>
    </w:p>
    <w:p w14:paraId="20039B4F" w14:textId="77777777" w:rsidR="00DA3FB3" w:rsidRDefault="00DA3FB3">
      <w:pPr>
        <w:rPr>
          <w:rFonts w:asciiTheme="minorHAnsi" w:hAnsiTheme="minorHAnsi"/>
          <w:b/>
        </w:rPr>
      </w:pPr>
    </w:p>
    <w:p w14:paraId="4569DB93" w14:textId="77777777" w:rsidR="00DA3FB3" w:rsidRDefault="00DA3FB3">
      <w:pPr>
        <w:rPr>
          <w:rFonts w:asciiTheme="minorHAnsi" w:hAnsiTheme="minorHAnsi"/>
          <w:b/>
        </w:rPr>
      </w:pPr>
    </w:p>
    <w:p w14:paraId="091960E2" w14:textId="77777777" w:rsidR="00DA3FB3" w:rsidRDefault="00DA3FB3">
      <w:pPr>
        <w:rPr>
          <w:rFonts w:asciiTheme="minorHAnsi" w:hAnsiTheme="minorHAnsi"/>
          <w:b/>
        </w:rPr>
      </w:pPr>
    </w:p>
    <w:p w14:paraId="7A120821" w14:textId="525C615A" w:rsidR="00010A8C" w:rsidRDefault="00010A8C" w:rsidP="00010A8C">
      <w:pPr>
        <w:pStyle w:val="Pquestionheadingsx"/>
      </w:pPr>
      <w:r>
        <w:t>Question 1</w:t>
      </w:r>
      <w:r w:rsidR="002B4AD3">
        <w:t>4</w:t>
      </w:r>
      <w:r>
        <w:tab/>
      </w:r>
      <w:r>
        <w:rPr>
          <w:rStyle w:val="Cmarkslabel"/>
        </w:rPr>
        <w:t>4</w:t>
      </w:r>
      <w:r w:rsidRPr="001B433F">
        <w:rPr>
          <w:rStyle w:val="Cmarkslabel"/>
        </w:rPr>
        <w:t xml:space="preserve"> marks</w:t>
      </w:r>
      <w:r>
        <w:tab/>
        <w:t>[</w:t>
      </w:r>
      <w:r w:rsidR="008F1594">
        <w:t>4.2</w:t>
      </w:r>
      <w:r>
        <w:t>]</w:t>
      </w:r>
    </w:p>
    <w:p w14:paraId="20CED22D" w14:textId="153D2E96" w:rsidR="00010A8C" w:rsidRDefault="006119D5" w:rsidP="009E1AF5">
      <w:pPr>
        <w:pStyle w:val="Pquestiontextmainstem"/>
      </w:pPr>
      <w:r>
        <w:rPr>
          <w:szCs w:val="22"/>
        </w:rPr>
        <w:t>Complete the following area conversions.</w:t>
      </w:r>
    </w:p>
    <w:p w14:paraId="3961C950" w14:textId="097C8D3A" w:rsidR="00010A8C" w:rsidRPr="001F6FF7" w:rsidRDefault="00010A8C" w:rsidP="00010A8C">
      <w:pPr>
        <w:pStyle w:val="Pquestiontextpartsa"/>
        <w:rPr>
          <w:lang w:val="es-ES"/>
        </w:rPr>
      </w:pPr>
      <w:r w:rsidRPr="001F6FF7">
        <w:rPr>
          <w:rStyle w:val="Cquestionpartlabelbold"/>
          <w:lang w:val="es-ES"/>
        </w:rPr>
        <w:t>(a)</w:t>
      </w:r>
      <w:r w:rsidRPr="001F6FF7">
        <w:rPr>
          <w:lang w:val="es-ES"/>
        </w:rPr>
        <w:tab/>
      </w:r>
      <w:r w:rsidR="001F6FF7" w:rsidRPr="006377E0">
        <w:rPr>
          <w:szCs w:val="22"/>
          <w:lang w:val="es-ES"/>
        </w:rPr>
        <w:t>8.1 cm</w:t>
      </w:r>
      <w:r w:rsidR="001F6FF7" w:rsidRPr="006377E0">
        <w:rPr>
          <w:szCs w:val="22"/>
          <w:vertAlign w:val="superscript"/>
          <w:lang w:val="es-ES"/>
        </w:rPr>
        <w:t>2</w:t>
      </w:r>
      <w:r w:rsidR="001F6FF7" w:rsidRPr="006377E0">
        <w:rPr>
          <w:szCs w:val="22"/>
          <w:lang w:val="es-ES"/>
        </w:rPr>
        <w:t xml:space="preserve"> =</w:t>
      </w:r>
      <w:r w:rsidR="001F6FF7">
        <w:rPr>
          <w:szCs w:val="22"/>
          <w:lang w:val="es-ES"/>
        </w:rPr>
        <w:t xml:space="preserve"> </w:t>
      </w:r>
      <w:r w:rsidR="006119D5" w:rsidRPr="001F6FF7">
        <w:rPr>
          <w:szCs w:val="22"/>
          <w:lang w:val="es-ES"/>
        </w:rPr>
        <w:t>_______________ mm</w:t>
      </w:r>
      <w:r w:rsidR="006119D5" w:rsidRPr="001F6FF7">
        <w:rPr>
          <w:szCs w:val="22"/>
          <w:vertAlign w:val="superscript"/>
          <w:lang w:val="es-ES"/>
        </w:rPr>
        <w:t>2</w:t>
      </w:r>
    </w:p>
    <w:p w14:paraId="3847C4FF" w14:textId="77777777" w:rsidR="009E1AF5" w:rsidRPr="001F6FF7" w:rsidRDefault="009E1AF5" w:rsidP="00010A8C">
      <w:pPr>
        <w:pStyle w:val="Pquestiontextpartsa"/>
        <w:rPr>
          <w:rStyle w:val="Cquestionpartlabelbold"/>
          <w:b w:val="0"/>
          <w:lang w:val="es-ES"/>
        </w:rPr>
      </w:pPr>
    </w:p>
    <w:p w14:paraId="49808890" w14:textId="076CF778" w:rsidR="009E1AF5" w:rsidRPr="001F6FF7" w:rsidRDefault="00010A8C" w:rsidP="00010A8C">
      <w:pPr>
        <w:pStyle w:val="Pquestiontextpartsai"/>
        <w:rPr>
          <w:lang w:val="es-ES"/>
        </w:rPr>
      </w:pPr>
      <w:r w:rsidRPr="001F6FF7">
        <w:rPr>
          <w:rStyle w:val="Cquestionpartlabelbold"/>
          <w:lang w:val="es-ES"/>
        </w:rPr>
        <w:t>(b)</w:t>
      </w:r>
      <w:r w:rsidRPr="001F6FF7">
        <w:rPr>
          <w:lang w:val="es-ES"/>
        </w:rPr>
        <w:tab/>
      </w:r>
      <w:r w:rsidR="001F6FF7" w:rsidRPr="006377E0">
        <w:rPr>
          <w:szCs w:val="22"/>
          <w:lang w:val="es-ES"/>
        </w:rPr>
        <w:t>32.8 m</w:t>
      </w:r>
      <w:r w:rsidR="001F6FF7" w:rsidRPr="006377E0">
        <w:rPr>
          <w:szCs w:val="22"/>
          <w:vertAlign w:val="superscript"/>
          <w:lang w:val="es-ES"/>
        </w:rPr>
        <w:t>2</w:t>
      </w:r>
      <w:r w:rsidR="001F6FF7" w:rsidRPr="006377E0">
        <w:rPr>
          <w:szCs w:val="22"/>
          <w:lang w:val="es-ES"/>
        </w:rPr>
        <w:t xml:space="preserve"> = </w:t>
      </w:r>
      <w:r w:rsidR="006119D5" w:rsidRPr="001F6FF7">
        <w:rPr>
          <w:szCs w:val="22"/>
          <w:lang w:val="es-ES"/>
        </w:rPr>
        <w:t>____________________</w:t>
      </w:r>
      <w:r w:rsidR="003350F6" w:rsidRPr="001F6FF7">
        <w:rPr>
          <w:szCs w:val="22"/>
          <w:lang w:val="es-ES"/>
        </w:rPr>
        <w:t xml:space="preserve"> </w:t>
      </w:r>
      <w:r w:rsidR="006119D5" w:rsidRPr="001F6FF7">
        <w:rPr>
          <w:szCs w:val="22"/>
          <w:lang w:val="es-ES"/>
        </w:rPr>
        <w:t>cm</w:t>
      </w:r>
      <w:r w:rsidR="006119D5" w:rsidRPr="001F6FF7">
        <w:rPr>
          <w:szCs w:val="22"/>
          <w:vertAlign w:val="superscript"/>
          <w:lang w:val="es-ES"/>
        </w:rPr>
        <w:t>2</w:t>
      </w:r>
    </w:p>
    <w:p w14:paraId="14D50293" w14:textId="77777777" w:rsidR="00016073" w:rsidRPr="001F6FF7" w:rsidRDefault="00016073" w:rsidP="00A078FB">
      <w:pPr>
        <w:pStyle w:val="Pquestiontextpartsa"/>
        <w:ind w:left="0" w:firstLine="0"/>
        <w:rPr>
          <w:lang w:val="es-ES"/>
        </w:rPr>
      </w:pPr>
    </w:p>
    <w:p w14:paraId="1FA38ED2" w14:textId="09B10C40" w:rsidR="006119D5" w:rsidRPr="001F6FF7" w:rsidRDefault="006119D5" w:rsidP="006119D5">
      <w:pPr>
        <w:pStyle w:val="Pquestiontextpartsai"/>
        <w:rPr>
          <w:lang w:val="es-ES"/>
        </w:rPr>
      </w:pPr>
      <w:r w:rsidRPr="001F6FF7">
        <w:rPr>
          <w:rStyle w:val="Cquestionpartlabelbold"/>
          <w:lang w:val="es-ES"/>
        </w:rPr>
        <w:t>(c)</w:t>
      </w:r>
      <w:r w:rsidRPr="001F6FF7">
        <w:rPr>
          <w:lang w:val="es-ES"/>
        </w:rPr>
        <w:tab/>
      </w:r>
      <w:r w:rsidR="001F6FF7" w:rsidRPr="006377E0">
        <w:rPr>
          <w:szCs w:val="22"/>
          <w:lang w:val="es-ES"/>
        </w:rPr>
        <w:t>654 000 cm</w:t>
      </w:r>
      <w:r w:rsidR="001F6FF7" w:rsidRPr="006377E0">
        <w:rPr>
          <w:szCs w:val="22"/>
          <w:vertAlign w:val="superscript"/>
          <w:lang w:val="es-ES"/>
        </w:rPr>
        <w:t>2</w:t>
      </w:r>
      <w:r w:rsidR="001F6FF7" w:rsidRPr="006377E0">
        <w:rPr>
          <w:szCs w:val="22"/>
          <w:lang w:val="es-ES"/>
        </w:rPr>
        <w:t xml:space="preserve"> </w:t>
      </w:r>
      <w:r w:rsidRPr="001F6FF7">
        <w:rPr>
          <w:szCs w:val="22"/>
          <w:lang w:val="es-ES"/>
        </w:rPr>
        <w:t>= _______________ m</w:t>
      </w:r>
      <w:r w:rsidRPr="001F6FF7">
        <w:rPr>
          <w:szCs w:val="22"/>
          <w:vertAlign w:val="superscript"/>
          <w:lang w:val="es-ES"/>
        </w:rPr>
        <w:t>2</w:t>
      </w:r>
    </w:p>
    <w:p w14:paraId="2E2D6C61" w14:textId="77777777" w:rsidR="006119D5" w:rsidRPr="001F6FF7" w:rsidRDefault="006119D5" w:rsidP="00A078FB">
      <w:pPr>
        <w:pStyle w:val="Pquestiontextpartsa"/>
        <w:ind w:left="0" w:firstLine="0"/>
        <w:rPr>
          <w:lang w:val="es-ES"/>
        </w:rPr>
      </w:pPr>
    </w:p>
    <w:p w14:paraId="0A72FAFE" w14:textId="4DC89627" w:rsidR="006119D5" w:rsidRPr="00B0401A" w:rsidRDefault="006119D5" w:rsidP="006119D5">
      <w:pPr>
        <w:pStyle w:val="Pquestiontextpartsai"/>
        <w:rPr>
          <w:lang w:val="es-ES"/>
        </w:rPr>
      </w:pPr>
      <w:r w:rsidRPr="00B0401A">
        <w:rPr>
          <w:rStyle w:val="Cquestionpartlabelbold"/>
          <w:lang w:val="es-ES"/>
        </w:rPr>
        <w:t>(d)</w:t>
      </w:r>
      <w:r w:rsidRPr="00B0401A">
        <w:rPr>
          <w:lang w:val="es-ES"/>
        </w:rPr>
        <w:tab/>
      </w:r>
      <w:r w:rsidR="001F6FF7" w:rsidRPr="006377E0">
        <w:rPr>
          <w:szCs w:val="22"/>
          <w:lang w:val="es-ES"/>
        </w:rPr>
        <w:t xml:space="preserve">0.43 ha </w:t>
      </w:r>
      <w:r w:rsidRPr="00B0401A">
        <w:rPr>
          <w:szCs w:val="22"/>
          <w:lang w:val="es-ES"/>
        </w:rPr>
        <w:t xml:space="preserve">= _______________ </w:t>
      </w:r>
      <w:r w:rsidR="006970B4" w:rsidRPr="00B0401A">
        <w:rPr>
          <w:szCs w:val="22"/>
          <w:lang w:val="es-ES"/>
        </w:rPr>
        <w:t>c</w:t>
      </w:r>
      <w:r w:rsidRPr="00B0401A">
        <w:rPr>
          <w:szCs w:val="22"/>
          <w:lang w:val="es-ES"/>
        </w:rPr>
        <w:t>m</w:t>
      </w:r>
      <w:r w:rsidRPr="00B0401A">
        <w:rPr>
          <w:szCs w:val="22"/>
          <w:vertAlign w:val="superscript"/>
          <w:lang w:val="es-ES"/>
        </w:rPr>
        <w:t>2</w:t>
      </w:r>
    </w:p>
    <w:p w14:paraId="3A11203E" w14:textId="17EF73B7" w:rsidR="00010A8C" w:rsidRPr="00C80C7E" w:rsidRDefault="00010A8C" w:rsidP="00B0401A">
      <w:pPr>
        <w:pStyle w:val="Pquestionheadingsx"/>
        <w:keepLines/>
      </w:pPr>
      <w:r w:rsidRPr="00C80C7E">
        <w:lastRenderedPageBreak/>
        <w:t>Question 1</w:t>
      </w:r>
      <w:r w:rsidR="002B4AD3" w:rsidRPr="00C80C7E">
        <w:t>5</w:t>
      </w:r>
      <w:r w:rsidRPr="00C80C7E">
        <w:tab/>
      </w:r>
      <w:r w:rsidR="008F1594" w:rsidRPr="00C80C7E">
        <w:rPr>
          <w:rStyle w:val="Cmarkslabel"/>
        </w:rPr>
        <w:t>6</w:t>
      </w:r>
      <w:r w:rsidRPr="00C80C7E">
        <w:rPr>
          <w:rStyle w:val="Cmarkslabel"/>
        </w:rPr>
        <w:t xml:space="preserve"> marks</w:t>
      </w:r>
      <w:r w:rsidRPr="00C80C7E">
        <w:tab/>
        <w:t>[</w:t>
      </w:r>
      <w:r w:rsidR="008F1594" w:rsidRPr="00C80C7E">
        <w:t>4</w:t>
      </w:r>
      <w:r w:rsidR="000366F6" w:rsidRPr="00C80C7E">
        <w:t>.2</w:t>
      </w:r>
      <w:r w:rsidRPr="00C80C7E">
        <w:t>]</w:t>
      </w:r>
    </w:p>
    <w:p w14:paraId="3E0EC2B7" w14:textId="53E9FEAF" w:rsidR="00010A8C" w:rsidRDefault="006119D5" w:rsidP="00B0401A">
      <w:pPr>
        <w:pStyle w:val="Pquestiontextmainstem"/>
        <w:keepNext/>
        <w:keepLines/>
      </w:pPr>
      <w:r>
        <w:t xml:space="preserve">Find the </w:t>
      </w:r>
      <w:r w:rsidR="00B0401A">
        <w:t xml:space="preserve">shaded </w:t>
      </w:r>
      <w:r>
        <w:t>area</w:t>
      </w:r>
      <w:r w:rsidR="00B0401A">
        <w:t>s</w:t>
      </w:r>
      <w:r>
        <w:t xml:space="preserve"> of the following composite shapes (to 2 decimal places where necessary).</w:t>
      </w:r>
    </w:p>
    <w:p w14:paraId="6FE7D8DC" w14:textId="77777777" w:rsidR="00C80C7E" w:rsidRDefault="00C80C7E" w:rsidP="00C80C7E">
      <w:pPr>
        <w:pStyle w:val="Pquestiontextpartsa"/>
        <w:keepNext/>
        <w:keepLines/>
        <w:ind w:left="0" w:firstLine="0"/>
      </w:pPr>
      <w:r w:rsidRPr="009E1AF5">
        <w:rPr>
          <w:rStyle w:val="Cquestionpartlabelbold"/>
        </w:rPr>
        <w:t>(a)</w:t>
      </w:r>
      <w:r w:rsidRPr="009E1AF5">
        <w:tab/>
      </w:r>
    </w:p>
    <w:p w14:paraId="35F04CEB" w14:textId="3FD43CE5" w:rsidR="00C80C7E" w:rsidRDefault="00C80C7E" w:rsidP="00C80C7E">
      <w:pPr>
        <w:pStyle w:val="Pquestionheadingsx"/>
        <w:tabs>
          <w:tab w:val="left" w:pos="567"/>
        </w:tabs>
      </w:pPr>
      <w:r>
        <w:rPr>
          <w:noProof/>
        </w:rPr>
        <w:tab/>
      </w:r>
      <w:r>
        <w:rPr>
          <w:noProof/>
        </w:rPr>
        <w:drawing>
          <wp:inline distT="0" distB="0" distL="0" distR="0" wp14:anchorId="7A944A22" wp14:editId="25ECF862">
            <wp:extent cx="1933575" cy="1571625"/>
            <wp:effectExtent l="0" t="0" r="9525" b="9525"/>
            <wp:docPr id="20" name="Picture 20" descr="ACPM9_PR_4_17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ACPM9_PR_4_17ts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3575" cy="1571625"/>
                    </a:xfrm>
                    <a:prstGeom prst="rect">
                      <a:avLst/>
                    </a:prstGeom>
                    <a:noFill/>
                    <a:ln>
                      <a:noFill/>
                    </a:ln>
                  </pic:spPr>
                </pic:pic>
              </a:graphicData>
            </a:graphic>
          </wp:inline>
        </w:drawing>
      </w:r>
    </w:p>
    <w:p w14:paraId="44DAA240" w14:textId="77777777" w:rsidR="00C80C7E" w:rsidRDefault="00C80C7E" w:rsidP="00C80C7E">
      <w:pPr>
        <w:pStyle w:val="Pquestiontextpartsa"/>
        <w:keepNext/>
        <w:keepLines/>
        <w:ind w:left="0" w:firstLine="0"/>
        <w:rPr>
          <w:rStyle w:val="Cquestionpartlabelbold"/>
        </w:rPr>
      </w:pPr>
      <w:r w:rsidRPr="009E1AF5">
        <w:rPr>
          <w:rStyle w:val="Cquestionpartlabelbold"/>
        </w:rPr>
        <w:t>(</w:t>
      </w:r>
      <w:r>
        <w:rPr>
          <w:rStyle w:val="Cquestionpartlabelbold"/>
        </w:rPr>
        <w:t>b</w:t>
      </w:r>
      <w:r w:rsidRPr="009E1AF5">
        <w:rPr>
          <w:rStyle w:val="Cquestionpartlabelbold"/>
        </w:rPr>
        <w:t>)</w:t>
      </w:r>
      <w:r>
        <w:rPr>
          <w:rStyle w:val="Cquestionpartlabelbold"/>
        </w:rPr>
        <w:tab/>
      </w:r>
    </w:p>
    <w:p w14:paraId="3AD6DFC8" w14:textId="128F51B0" w:rsidR="00C80C7E" w:rsidRDefault="00C80C7E" w:rsidP="00C80C7E">
      <w:pPr>
        <w:pStyle w:val="Pquestionheadingsx"/>
        <w:tabs>
          <w:tab w:val="left" w:pos="567"/>
        </w:tabs>
      </w:pPr>
      <w:r>
        <w:rPr>
          <w:rStyle w:val="Cquestionpartlabelbold"/>
        </w:rPr>
        <w:tab/>
      </w:r>
      <w:r>
        <w:rPr>
          <w:noProof/>
        </w:rPr>
        <w:drawing>
          <wp:inline distT="0" distB="0" distL="0" distR="0" wp14:anchorId="1F3D77A6" wp14:editId="1423E350">
            <wp:extent cx="790575" cy="638175"/>
            <wp:effectExtent l="0" t="0" r="9525" b="9525"/>
            <wp:docPr id="21" name="Picture 21" descr="ACPM9_PR_4_18tsa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ACPM9_PR_4_18tsa_R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90575" cy="638175"/>
                    </a:xfrm>
                    <a:prstGeom prst="rect">
                      <a:avLst/>
                    </a:prstGeom>
                    <a:noFill/>
                    <a:ln>
                      <a:noFill/>
                    </a:ln>
                  </pic:spPr>
                </pic:pic>
              </a:graphicData>
            </a:graphic>
          </wp:inline>
        </w:drawing>
      </w:r>
    </w:p>
    <w:p w14:paraId="18CCF7CC" w14:textId="5EC3A172" w:rsidR="00010A8C" w:rsidRDefault="00010A8C" w:rsidP="00C80C7E">
      <w:pPr>
        <w:pStyle w:val="Pquestionheadingsx"/>
      </w:pPr>
      <w:r>
        <w:t>Question 1</w:t>
      </w:r>
      <w:r w:rsidR="002B4AD3">
        <w:t>6</w:t>
      </w:r>
      <w:r>
        <w:tab/>
      </w:r>
      <w:r w:rsidR="002B4AD3">
        <w:rPr>
          <w:rStyle w:val="Cmarkslabel"/>
        </w:rPr>
        <w:t>8</w:t>
      </w:r>
      <w:r w:rsidRPr="001B433F">
        <w:rPr>
          <w:rStyle w:val="Cmarkslabel"/>
        </w:rPr>
        <w:t xml:space="preserve"> marks</w:t>
      </w:r>
      <w:r>
        <w:tab/>
        <w:t>[</w:t>
      </w:r>
      <w:r w:rsidR="008F1594">
        <w:t>4.3</w:t>
      </w:r>
      <w:r w:rsidR="002B4AD3">
        <w:t>, 4.4</w:t>
      </w:r>
      <w:r>
        <w:t>]</w:t>
      </w:r>
    </w:p>
    <w:p w14:paraId="0A4B09E1" w14:textId="6EF0A2B8" w:rsidR="00010A8C" w:rsidRDefault="008409BB" w:rsidP="00016073">
      <w:pPr>
        <w:pStyle w:val="Pquestiontextmainstem"/>
      </w:pPr>
      <w:r>
        <w:t>For the following solids, find, correct to 2 decimal places:</w:t>
      </w:r>
    </w:p>
    <w:p w14:paraId="7BC6BC20" w14:textId="30ADFB7E" w:rsidR="00010A8C" w:rsidRDefault="00010A8C" w:rsidP="00010A8C">
      <w:pPr>
        <w:pStyle w:val="Pquestiontextpartsa"/>
      </w:pPr>
      <w:r w:rsidRPr="00016073">
        <w:rPr>
          <w:rStyle w:val="Cquestionpartlabelbold"/>
        </w:rPr>
        <w:t>(a)</w:t>
      </w:r>
      <w:r w:rsidR="008409BB">
        <w:rPr>
          <w:rStyle w:val="Cquestionpartlabelbold"/>
        </w:rPr>
        <w:tab/>
      </w:r>
      <w:r w:rsidR="008409BB" w:rsidRPr="00751E56">
        <w:t>the surface area</w:t>
      </w:r>
    </w:p>
    <w:p w14:paraId="7ADA1D74" w14:textId="46398C5A" w:rsidR="00D370A0" w:rsidRDefault="00010A8C" w:rsidP="008409BB">
      <w:pPr>
        <w:pStyle w:val="Pquestiontextpartsa"/>
      </w:pPr>
      <w:r w:rsidRPr="00016073">
        <w:rPr>
          <w:rStyle w:val="Cquestionpartlabelbold"/>
        </w:rPr>
        <w:t>(b)</w:t>
      </w:r>
      <w:r w:rsidRPr="00016073">
        <w:tab/>
      </w:r>
      <w:r w:rsidR="008409BB">
        <w:t>the capacity in litres</w:t>
      </w:r>
    </w:p>
    <w:tbl>
      <w:tblPr>
        <w:tblStyle w:val="TableGrid"/>
        <w:tblW w:w="1009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4698"/>
      </w:tblGrid>
      <w:tr w:rsidR="008409BB" w14:paraId="0C898B0C" w14:textId="77777777" w:rsidTr="008409BB">
        <w:tc>
          <w:tcPr>
            <w:tcW w:w="5392" w:type="dxa"/>
          </w:tcPr>
          <w:p w14:paraId="384EEF95" w14:textId="55F27475" w:rsidR="008409BB" w:rsidRDefault="008409BB" w:rsidP="00AD01BD">
            <w:pPr>
              <w:pStyle w:val="Pquestiontextpartsa"/>
              <w:keepNext/>
              <w:keepLines/>
              <w:ind w:left="0" w:firstLine="0"/>
            </w:pPr>
            <w:r w:rsidRPr="009E1AF5">
              <w:rPr>
                <w:rStyle w:val="Cquestionpartlabelbold"/>
              </w:rPr>
              <w:t>(</w:t>
            </w:r>
            <w:r>
              <w:rPr>
                <w:rStyle w:val="Cquestionpartlabelbold"/>
              </w:rPr>
              <w:t>i</w:t>
            </w:r>
            <w:r w:rsidRPr="009E1AF5">
              <w:rPr>
                <w:rStyle w:val="Cquestionpartlabelbold"/>
              </w:rPr>
              <w:t>)</w:t>
            </w:r>
            <w:r w:rsidRPr="009E1AF5">
              <w:tab/>
            </w:r>
          </w:p>
          <w:p w14:paraId="4749E744" w14:textId="00B54BA7" w:rsidR="008409BB" w:rsidRDefault="008409BB" w:rsidP="00AD01BD">
            <w:pPr>
              <w:pStyle w:val="Pquestiontextpartsa"/>
              <w:keepNext/>
              <w:keepLines/>
              <w:ind w:left="0" w:firstLine="0"/>
              <w:rPr>
                <w:rStyle w:val="Cquestionpartlabelbold"/>
              </w:rPr>
            </w:pPr>
            <w:r>
              <w:rPr>
                <w:rStyle w:val="Cquestionpartlabelbold"/>
              </w:rPr>
              <w:tab/>
            </w:r>
            <w:r w:rsidR="001F6FF7" w:rsidRPr="001F6FF7">
              <w:rPr>
                <w:noProof/>
              </w:rPr>
              <w:drawing>
                <wp:inline distT="0" distB="0" distL="0" distR="0" wp14:anchorId="008F4C0E" wp14:editId="4623E7D6">
                  <wp:extent cx="1285875" cy="933450"/>
                  <wp:effectExtent l="0" t="0" r="9525" b="0"/>
                  <wp:docPr id="22" name="Picture 22" descr="C:\Users\Maja\Desktop\Pixel &amp; Ink\Clients\Pearson\Pearson Maths 9 2ed\8 eBook\Batch 1\_SUPPLIED_V1_CORREX_080916\_SUPPLIED_V1_CORREX_080916\PM2e_09_EB_04_SBT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Maja\Desktop\Pixel &amp; Ink\Clients\Pearson\Pearson Maths 9 2ed\8 eBook\Batch 1\_SUPPLIED_V1_CORREX_080916\_SUPPLIED_V1_CORREX_080916\PM2e_09_EB_04_SBT_04.jpg"/>
                          <pic:cNvPicPr>
                            <a:picLocks noChangeAspect="1" noChangeArrowheads="1"/>
                          </pic:cNvPicPr>
                        </pic:nvPicPr>
                        <pic:blipFill>
                          <a:blip r:embed="rId28" cstate="print">
                            <a:extLst>
                              <a:ext uri="{BEBA8EAE-BF5A-486C-A8C5-ECC9F3942E4B}">
                                <a14:imgProps xmlns:a14="http://schemas.microsoft.com/office/drawing/2010/main">
                                  <a14:imgLayer r:embed="rId2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85875" cy="933450"/>
                          </a:xfrm>
                          <a:prstGeom prst="rect">
                            <a:avLst/>
                          </a:prstGeom>
                          <a:noFill/>
                          <a:ln>
                            <a:noFill/>
                          </a:ln>
                        </pic:spPr>
                      </pic:pic>
                    </a:graphicData>
                  </a:graphic>
                </wp:inline>
              </w:drawing>
            </w:r>
          </w:p>
        </w:tc>
        <w:tc>
          <w:tcPr>
            <w:tcW w:w="4698" w:type="dxa"/>
          </w:tcPr>
          <w:p w14:paraId="793A081F" w14:textId="0EB3FB58" w:rsidR="008409BB" w:rsidRDefault="008409BB" w:rsidP="00AD01BD">
            <w:pPr>
              <w:pStyle w:val="Pquestiontextpartsa"/>
              <w:keepNext/>
              <w:keepLines/>
              <w:ind w:left="0" w:firstLine="0"/>
              <w:rPr>
                <w:rStyle w:val="Cquestionpartlabelbold"/>
              </w:rPr>
            </w:pPr>
            <w:r w:rsidRPr="009E1AF5">
              <w:rPr>
                <w:rStyle w:val="Cquestionpartlabelbold"/>
              </w:rPr>
              <w:t>(</w:t>
            </w:r>
            <w:r>
              <w:rPr>
                <w:rStyle w:val="Cquestionpartlabelbold"/>
              </w:rPr>
              <w:t>ii</w:t>
            </w:r>
            <w:r w:rsidRPr="009E1AF5">
              <w:rPr>
                <w:rStyle w:val="Cquestionpartlabelbold"/>
              </w:rPr>
              <w:t>)</w:t>
            </w:r>
            <w:r>
              <w:rPr>
                <w:rStyle w:val="Cquestionpartlabelbold"/>
              </w:rPr>
              <w:tab/>
            </w:r>
          </w:p>
          <w:p w14:paraId="42568718" w14:textId="1267A096" w:rsidR="008409BB" w:rsidRDefault="008409BB" w:rsidP="00AD01BD">
            <w:pPr>
              <w:pStyle w:val="Pquestiontextpartsa"/>
              <w:keepNext/>
              <w:keepLines/>
              <w:ind w:left="0" w:firstLine="0"/>
              <w:rPr>
                <w:rStyle w:val="Cquestionpartlabelbold"/>
              </w:rPr>
            </w:pPr>
            <w:r>
              <w:rPr>
                <w:rStyle w:val="Cquestionpartlabelbold"/>
              </w:rPr>
              <w:tab/>
            </w:r>
            <w:r>
              <w:rPr>
                <w:rStyle w:val="Cquestionpartlabelbold"/>
              </w:rPr>
              <w:tab/>
            </w:r>
            <w:r w:rsidR="001F6FF7">
              <w:rPr>
                <w:noProof/>
              </w:rPr>
              <w:drawing>
                <wp:inline distT="0" distB="0" distL="0" distR="0" wp14:anchorId="2C8845A7" wp14:editId="02E4E320">
                  <wp:extent cx="1007806" cy="1196011"/>
                  <wp:effectExtent l="0" t="0" r="1905" b="4445"/>
                  <wp:docPr id="120" name="Picture 120" descr="ACPM9_PR_4_20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CPM9_PR_4_20ts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25900" cy="1217483"/>
                          </a:xfrm>
                          <a:prstGeom prst="rect">
                            <a:avLst/>
                          </a:prstGeom>
                          <a:noFill/>
                          <a:ln>
                            <a:noFill/>
                          </a:ln>
                        </pic:spPr>
                      </pic:pic>
                    </a:graphicData>
                  </a:graphic>
                </wp:inline>
              </w:drawing>
            </w:r>
          </w:p>
        </w:tc>
      </w:tr>
    </w:tbl>
    <w:p w14:paraId="28CA2DF7" w14:textId="77777777" w:rsidR="008409BB" w:rsidRPr="008409BB" w:rsidRDefault="008409BB" w:rsidP="008409BB">
      <w:pPr>
        <w:pStyle w:val="Pquestiontextpartsa"/>
        <w:rPr>
          <w:i/>
        </w:rPr>
      </w:pPr>
    </w:p>
    <w:p w14:paraId="30499731" w14:textId="77777777" w:rsidR="00C80C7E" w:rsidRDefault="00C80C7E" w:rsidP="008F1594">
      <w:pPr>
        <w:pStyle w:val="Psectionresults"/>
      </w:pPr>
    </w:p>
    <w:p w14:paraId="1239EFB8" w14:textId="77777777" w:rsidR="00C80C7E" w:rsidRDefault="00C80C7E" w:rsidP="008F1594">
      <w:pPr>
        <w:pStyle w:val="Psectionresults"/>
      </w:pPr>
    </w:p>
    <w:p w14:paraId="53AE332B" w14:textId="77777777" w:rsidR="00C80C7E" w:rsidRDefault="00C80C7E" w:rsidP="008F1594">
      <w:pPr>
        <w:pStyle w:val="Psectionresults"/>
      </w:pPr>
    </w:p>
    <w:p w14:paraId="5CEDE3D8" w14:textId="77777777" w:rsidR="00C80C7E" w:rsidRDefault="00C80C7E" w:rsidP="008F1594">
      <w:pPr>
        <w:pStyle w:val="Psectionresults"/>
      </w:pPr>
    </w:p>
    <w:p w14:paraId="2D4AAC89" w14:textId="77777777" w:rsidR="00C80C7E" w:rsidRDefault="00C80C7E" w:rsidP="008F1594">
      <w:pPr>
        <w:pStyle w:val="Psectionresults"/>
      </w:pPr>
    </w:p>
    <w:p w14:paraId="41CC5AC1" w14:textId="7EDE5092" w:rsidR="008F1594" w:rsidRDefault="008F1594" w:rsidP="008F1594">
      <w:pPr>
        <w:pStyle w:val="Psectionresults"/>
      </w:pPr>
      <w:r>
        <w:t>Short answer results: ___ / 30</w:t>
      </w:r>
    </w:p>
    <w:p w14:paraId="68286FC8" w14:textId="77777777" w:rsidR="002B4AD3" w:rsidRDefault="002B4AD3">
      <w:pPr>
        <w:rPr>
          <w:rFonts w:asciiTheme="minorHAnsi" w:hAnsiTheme="minorHAnsi"/>
          <w:i/>
          <w:sz w:val="28"/>
        </w:rPr>
      </w:pPr>
      <w:r>
        <w:br w:type="page"/>
      </w:r>
    </w:p>
    <w:p w14:paraId="145123F9" w14:textId="6F27E27B" w:rsidR="001B433F" w:rsidRDefault="001B433F" w:rsidP="001B433F">
      <w:pPr>
        <w:pStyle w:val="Psectionheading"/>
      </w:pPr>
      <w:r>
        <w:lastRenderedPageBreak/>
        <w:t>Extended answer section</w:t>
      </w:r>
    </w:p>
    <w:p w14:paraId="07DDBE29" w14:textId="4CF00CBB" w:rsidR="001B433F" w:rsidRDefault="001B433F" w:rsidP="009415BB">
      <w:pPr>
        <w:pStyle w:val="Pquestionheadingsx"/>
      </w:pPr>
      <w:r>
        <w:t xml:space="preserve">Question </w:t>
      </w:r>
      <w:r w:rsidR="002B4AD3">
        <w:t>17</w:t>
      </w:r>
      <w:r>
        <w:tab/>
      </w:r>
      <w:r w:rsidR="002B4AD3">
        <w:rPr>
          <w:rStyle w:val="Cmarkslabel"/>
        </w:rPr>
        <w:t>7</w:t>
      </w:r>
      <w:r w:rsidRPr="001B433F">
        <w:rPr>
          <w:rStyle w:val="Cmarkslabel"/>
        </w:rPr>
        <w:t xml:space="preserve"> marks</w:t>
      </w:r>
      <w:r w:rsidR="003849AA">
        <w:tab/>
        <w:t>[</w:t>
      </w:r>
      <w:r w:rsidR="008F1594">
        <w:t>4</w:t>
      </w:r>
      <w:r w:rsidR="00B645FF">
        <w:t>.</w:t>
      </w:r>
      <w:r w:rsidR="008F1594">
        <w:t>1, 4.2, 4.4</w:t>
      </w:r>
      <w:r>
        <w:t>]</w:t>
      </w:r>
    </w:p>
    <w:p w14:paraId="60D4CEEF" w14:textId="197EA1A5" w:rsidR="002509BC" w:rsidRDefault="008409BB" w:rsidP="009415BB">
      <w:pPr>
        <w:pStyle w:val="Pquestiontextmainstem"/>
        <w:rPr>
          <w:lang w:eastAsia="en-US"/>
        </w:rPr>
      </w:pPr>
      <w:r>
        <w:rPr>
          <w:rFonts w:eastAsia="Calibri"/>
          <w:szCs w:val="22"/>
          <w:lang w:eastAsia="en-US"/>
        </w:rPr>
        <w:t>A roof of a shed made up of a rectangle with a triangle at one end</w:t>
      </w:r>
      <w:r w:rsidR="00A96B23">
        <w:rPr>
          <w:rFonts w:eastAsia="Calibri"/>
          <w:szCs w:val="22"/>
          <w:lang w:eastAsia="en-US"/>
        </w:rPr>
        <w:t xml:space="preserve"> i</w:t>
      </w:r>
      <w:r>
        <w:rPr>
          <w:rFonts w:eastAsia="Calibri"/>
          <w:szCs w:val="22"/>
          <w:lang w:eastAsia="en-US"/>
        </w:rPr>
        <w:t>s shown below.</w:t>
      </w:r>
    </w:p>
    <w:p w14:paraId="4660B1F0" w14:textId="353E23B4" w:rsidR="007366D3" w:rsidRPr="009415BB" w:rsidRDefault="00C74A61" w:rsidP="009415BB">
      <w:pPr>
        <w:pStyle w:val="Pquestiontextmainstem"/>
        <w:rPr>
          <w:vertAlign w:val="superscript"/>
        </w:rPr>
      </w:pPr>
      <w:r>
        <w:rPr>
          <w:vertAlign w:val="superscript"/>
        </w:rPr>
        <w:pict w14:anchorId="1019D20E">
          <v:shape id="_x0000_i1031" type="#_x0000_t75" style="width:285.85pt;height:123.6pt">
            <v:imagedata r:id="rId31" o:title="PM2e_09_EB_04_SBT_05" croptop="-3166f" grayscale="t"/>
          </v:shape>
        </w:pict>
      </w:r>
    </w:p>
    <w:p w14:paraId="5F138ED3" w14:textId="04334D98" w:rsidR="002509BC" w:rsidRDefault="002509BC" w:rsidP="002509BC">
      <w:pPr>
        <w:pStyle w:val="Pquestiontextpartsa"/>
      </w:pPr>
      <w:r w:rsidRPr="003849AA">
        <w:rPr>
          <w:rStyle w:val="Cquestionpartlabelbold"/>
        </w:rPr>
        <w:t>(a)</w:t>
      </w:r>
      <w:r w:rsidRPr="003849AA">
        <w:tab/>
      </w:r>
      <w:r w:rsidR="007366D3">
        <w:rPr>
          <w:lang w:eastAsia="en-US"/>
        </w:rPr>
        <w:t xml:space="preserve">Find the perimeter of the </w:t>
      </w:r>
      <w:r w:rsidR="005F42D2">
        <w:rPr>
          <w:lang w:eastAsia="en-US"/>
        </w:rPr>
        <w:t>roof</w:t>
      </w:r>
      <w:r w:rsidR="007366D3">
        <w:rPr>
          <w:lang w:eastAsia="en-US"/>
        </w:rPr>
        <w:t>.</w:t>
      </w:r>
    </w:p>
    <w:p w14:paraId="673114D9" w14:textId="77777777" w:rsidR="003849AA" w:rsidRDefault="003849AA" w:rsidP="002509BC">
      <w:pPr>
        <w:pStyle w:val="Pquestiontextpartsai"/>
        <w:rPr>
          <w:rStyle w:val="Cquestionpartlabelbold"/>
        </w:rPr>
      </w:pPr>
    </w:p>
    <w:p w14:paraId="74AEA4AD" w14:textId="77777777" w:rsidR="00A96B23" w:rsidRDefault="00A96B23" w:rsidP="002509BC">
      <w:pPr>
        <w:pStyle w:val="Pquestiontextpartsai"/>
        <w:rPr>
          <w:rStyle w:val="Cquestionpartlabelbold"/>
        </w:rPr>
      </w:pPr>
    </w:p>
    <w:p w14:paraId="6AF07403" w14:textId="77777777" w:rsidR="00A96B23" w:rsidRPr="00AF48BF" w:rsidRDefault="00A96B23" w:rsidP="002509BC">
      <w:pPr>
        <w:pStyle w:val="Pquestiontextpartsai"/>
        <w:rPr>
          <w:rStyle w:val="Cquestionpartlabelbold"/>
        </w:rPr>
      </w:pPr>
    </w:p>
    <w:p w14:paraId="60F9A85D" w14:textId="77777777" w:rsidR="003849AA" w:rsidRPr="00AF48BF" w:rsidRDefault="003849AA" w:rsidP="002509BC">
      <w:pPr>
        <w:pStyle w:val="Pquestiontextpartsai"/>
        <w:rPr>
          <w:rStyle w:val="Cquestionpartlabelbold"/>
        </w:rPr>
      </w:pPr>
    </w:p>
    <w:p w14:paraId="464B089F" w14:textId="65558837" w:rsidR="003849AA" w:rsidRPr="00AF48BF" w:rsidRDefault="005F42D2" w:rsidP="005F42D2">
      <w:pPr>
        <w:pStyle w:val="Pquestiontextmainstem"/>
        <w:rPr>
          <w:rStyle w:val="Cquestionpartlabelbold"/>
        </w:rPr>
      </w:pPr>
      <w:r>
        <w:rPr>
          <w:rFonts w:eastAsia="Calibri"/>
          <w:lang w:eastAsia="en-US"/>
        </w:rPr>
        <w:t>Gutters are to be installed around the edges of the roof at a cost of $</w:t>
      </w:r>
      <w:r w:rsidR="008E0FE6">
        <w:rPr>
          <w:rFonts w:eastAsia="Calibri"/>
          <w:lang w:eastAsia="en-US"/>
        </w:rPr>
        <w:t>3</w:t>
      </w:r>
      <w:r>
        <w:rPr>
          <w:rFonts w:eastAsia="Calibri"/>
          <w:lang w:eastAsia="en-US"/>
        </w:rPr>
        <w:t>.50 per metre.</w:t>
      </w:r>
    </w:p>
    <w:p w14:paraId="06383F04" w14:textId="779B36CC" w:rsidR="003849AA" w:rsidRDefault="003849AA" w:rsidP="003849AA">
      <w:pPr>
        <w:pStyle w:val="Pquestiontextpartsa"/>
      </w:pPr>
      <w:r w:rsidRPr="003849AA">
        <w:rPr>
          <w:rStyle w:val="Cquestionpartlabelbold"/>
        </w:rPr>
        <w:t>(</w:t>
      </w:r>
      <w:r>
        <w:rPr>
          <w:rStyle w:val="Cquestionpartlabelbold"/>
        </w:rPr>
        <w:t>b</w:t>
      </w:r>
      <w:r w:rsidRPr="003849AA">
        <w:rPr>
          <w:rStyle w:val="Cquestionpartlabelbold"/>
        </w:rPr>
        <w:t>)</w:t>
      </w:r>
      <w:r w:rsidRPr="003849AA">
        <w:tab/>
      </w:r>
      <w:r w:rsidR="005F42D2" w:rsidRPr="001C61AB">
        <w:rPr>
          <w:rFonts w:eastAsia="Calibri"/>
          <w:szCs w:val="22"/>
          <w:lang w:eastAsia="en-US"/>
        </w:rPr>
        <w:t xml:space="preserve">Find the </w:t>
      </w:r>
      <w:r w:rsidR="005F42D2">
        <w:rPr>
          <w:rFonts w:eastAsia="Calibri"/>
          <w:szCs w:val="22"/>
          <w:lang w:eastAsia="en-US"/>
        </w:rPr>
        <w:t>total cost of the gutters.</w:t>
      </w:r>
    </w:p>
    <w:p w14:paraId="64BCE853" w14:textId="77777777" w:rsidR="003849AA" w:rsidRDefault="003849AA" w:rsidP="002509BC">
      <w:pPr>
        <w:pStyle w:val="Pquestiontextpartsai"/>
        <w:rPr>
          <w:rStyle w:val="Cquestionpartlabelbold"/>
        </w:rPr>
      </w:pPr>
    </w:p>
    <w:p w14:paraId="3A15206C" w14:textId="77777777" w:rsidR="003849AA" w:rsidRDefault="003849AA" w:rsidP="002509BC">
      <w:pPr>
        <w:pStyle w:val="Pquestiontextpartsai"/>
        <w:rPr>
          <w:rStyle w:val="Cquestionpartlabelbold"/>
        </w:rPr>
      </w:pPr>
    </w:p>
    <w:p w14:paraId="57899A29" w14:textId="77777777" w:rsidR="003849AA" w:rsidRDefault="003849AA" w:rsidP="002509BC">
      <w:pPr>
        <w:pStyle w:val="Pquestiontextpartsai"/>
        <w:rPr>
          <w:rStyle w:val="Cquestionpartlabelbold"/>
        </w:rPr>
      </w:pPr>
    </w:p>
    <w:p w14:paraId="259F8EE7" w14:textId="77777777" w:rsidR="00A96B23" w:rsidRDefault="00A96B23" w:rsidP="002509BC">
      <w:pPr>
        <w:pStyle w:val="Pquestiontextpartsai"/>
        <w:rPr>
          <w:rStyle w:val="Cquestionpartlabelbold"/>
        </w:rPr>
      </w:pPr>
    </w:p>
    <w:p w14:paraId="274EEECE" w14:textId="14599088" w:rsidR="003849AA" w:rsidRDefault="003849AA" w:rsidP="00B645FF">
      <w:pPr>
        <w:pStyle w:val="Pquestiontextpartsa"/>
      </w:pPr>
      <w:r w:rsidRPr="003849AA">
        <w:rPr>
          <w:rStyle w:val="Cquestionpartlabelbold"/>
        </w:rPr>
        <w:t>(</w:t>
      </w:r>
      <w:r>
        <w:rPr>
          <w:rStyle w:val="Cquestionpartlabelbold"/>
        </w:rPr>
        <w:t>c</w:t>
      </w:r>
      <w:r w:rsidRPr="003849AA">
        <w:rPr>
          <w:rStyle w:val="Cquestionpartlabelbold"/>
        </w:rPr>
        <w:t>)</w:t>
      </w:r>
      <w:r w:rsidRPr="003849AA">
        <w:tab/>
      </w:r>
      <w:r w:rsidR="005F42D2">
        <w:rPr>
          <w:rFonts w:eastAsia="Calibri"/>
          <w:szCs w:val="22"/>
          <w:lang w:eastAsia="en-US"/>
        </w:rPr>
        <w:t>Find the area of the roof.</w:t>
      </w:r>
    </w:p>
    <w:p w14:paraId="0381A13C" w14:textId="77777777" w:rsidR="002F46B1" w:rsidRDefault="002F46B1" w:rsidP="00B645FF">
      <w:pPr>
        <w:pStyle w:val="Pquestiontextpartsa"/>
      </w:pPr>
    </w:p>
    <w:p w14:paraId="7539F879" w14:textId="77777777" w:rsidR="00A96B23" w:rsidRDefault="00A96B23" w:rsidP="00B645FF">
      <w:pPr>
        <w:pStyle w:val="Pquestiontextpartsa"/>
      </w:pPr>
    </w:p>
    <w:p w14:paraId="4BFE41E0" w14:textId="77777777" w:rsidR="00A96B23" w:rsidRDefault="00A96B23" w:rsidP="00B645FF">
      <w:pPr>
        <w:pStyle w:val="Pquestiontextpartsa"/>
      </w:pPr>
    </w:p>
    <w:p w14:paraId="5DF292FC" w14:textId="77777777" w:rsidR="002F46B1" w:rsidRDefault="002F46B1" w:rsidP="00B645FF">
      <w:pPr>
        <w:pStyle w:val="Pquestiontextpartsa"/>
      </w:pPr>
    </w:p>
    <w:p w14:paraId="3DFDB5FF" w14:textId="004787B3" w:rsidR="002F46B1" w:rsidRDefault="002F46B1" w:rsidP="00B645FF">
      <w:pPr>
        <w:pStyle w:val="Pquestiontextpartsa"/>
        <w:rPr>
          <w:rFonts w:eastAsia="Calibri"/>
          <w:szCs w:val="22"/>
          <w:lang w:eastAsia="en-US"/>
        </w:rPr>
      </w:pPr>
      <w:r w:rsidRPr="003849AA">
        <w:rPr>
          <w:rStyle w:val="Cquestionpartlabelbold"/>
        </w:rPr>
        <w:t>(</w:t>
      </w:r>
      <w:r>
        <w:rPr>
          <w:rStyle w:val="Cquestionpartlabelbold"/>
        </w:rPr>
        <w:t>d</w:t>
      </w:r>
      <w:r w:rsidRPr="003849AA">
        <w:rPr>
          <w:rStyle w:val="Cquestionpartlabelbold"/>
        </w:rPr>
        <w:t>)</w:t>
      </w:r>
      <w:r w:rsidRPr="003849AA">
        <w:tab/>
      </w:r>
      <w:r w:rsidR="005F42D2">
        <w:rPr>
          <w:rFonts w:eastAsia="Calibri"/>
          <w:szCs w:val="22"/>
          <w:lang w:eastAsia="en-US"/>
        </w:rPr>
        <w:t xml:space="preserve">The shed also has a water tank with a capacity </w:t>
      </w:r>
      <w:r w:rsidR="008E0FE6">
        <w:rPr>
          <w:rFonts w:eastAsia="Calibri"/>
          <w:szCs w:val="22"/>
          <w:lang w:eastAsia="en-US"/>
        </w:rPr>
        <w:t>of 21.5 kL</w:t>
      </w:r>
      <w:r w:rsidR="005F42D2">
        <w:rPr>
          <w:rFonts w:eastAsia="Calibri"/>
          <w:szCs w:val="22"/>
          <w:lang w:eastAsia="en-US"/>
        </w:rPr>
        <w:t>. How many cubic metres is the tank?</w:t>
      </w:r>
    </w:p>
    <w:p w14:paraId="0AD3E2E9" w14:textId="77777777" w:rsidR="005F42D2" w:rsidRDefault="005F42D2" w:rsidP="00B645FF">
      <w:pPr>
        <w:pStyle w:val="Pquestiontextpartsa"/>
      </w:pPr>
    </w:p>
    <w:p w14:paraId="74321B65" w14:textId="77777777" w:rsidR="00A96B23" w:rsidRDefault="00A96B23" w:rsidP="00B645FF">
      <w:pPr>
        <w:pStyle w:val="Pquestiontextpartsa"/>
      </w:pPr>
    </w:p>
    <w:p w14:paraId="4151D68C" w14:textId="77777777" w:rsidR="00A96B23" w:rsidRDefault="00A96B23" w:rsidP="00B645FF">
      <w:pPr>
        <w:pStyle w:val="Pquestiontextpartsa"/>
      </w:pPr>
    </w:p>
    <w:p w14:paraId="7DB4C41B" w14:textId="77777777" w:rsidR="005F42D2" w:rsidRDefault="005F42D2" w:rsidP="00B645FF">
      <w:pPr>
        <w:pStyle w:val="Pquestiontextpartsa"/>
      </w:pPr>
    </w:p>
    <w:p w14:paraId="1AD43A3E" w14:textId="4F2031B6" w:rsidR="005F42D2" w:rsidRDefault="005F42D2" w:rsidP="00B645FF">
      <w:pPr>
        <w:pStyle w:val="Pquestiontextpartsa"/>
        <w:rPr>
          <w:rFonts w:eastAsia="Calibri"/>
          <w:szCs w:val="22"/>
          <w:lang w:eastAsia="en-US"/>
        </w:rPr>
      </w:pPr>
      <w:r w:rsidRPr="003849AA">
        <w:rPr>
          <w:rStyle w:val="Cquestionpartlabelbold"/>
        </w:rPr>
        <w:t>(</w:t>
      </w:r>
      <w:r>
        <w:rPr>
          <w:rStyle w:val="Cquestionpartlabelbold"/>
        </w:rPr>
        <w:t>e</w:t>
      </w:r>
      <w:r w:rsidRPr="003849AA">
        <w:rPr>
          <w:rStyle w:val="Cquestionpartlabelbold"/>
        </w:rPr>
        <w:t>)</w:t>
      </w:r>
      <w:r w:rsidRPr="003849AA">
        <w:tab/>
      </w:r>
      <w:r>
        <w:rPr>
          <w:rFonts w:eastAsia="Calibri"/>
          <w:szCs w:val="22"/>
          <w:lang w:eastAsia="en-US"/>
        </w:rPr>
        <w:t>It rained heavily and the water went straight into the tank. Given the area of the roof, at what depth would the rainwater need to be collected from the roof to completely fill the tank? Give your answer in centimetres, correct to 2 decimal places.</w:t>
      </w:r>
    </w:p>
    <w:p w14:paraId="68CB824E" w14:textId="77777777" w:rsidR="005F42D2" w:rsidRDefault="005F42D2" w:rsidP="00B645FF">
      <w:pPr>
        <w:pStyle w:val="Pquestiontextpartsa"/>
      </w:pPr>
    </w:p>
    <w:p w14:paraId="19795158" w14:textId="7E8990F0" w:rsidR="008A3904" w:rsidRDefault="002B4AD3" w:rsidP="008A3904">
      <w:pPr>
        <w:pStyle w:val="Pquestionheadingsx"/>
      </w:pPr>
      <w:r>
        <w:lastRenderedPageBreak/>
        <w:t>Question 18</w:t>
      </w:r>
      <w:r w:rsidR="008A3904">
        <w:tab/>
      </w:r>
      <w:r>
        <w:rPr>
          <w:rStyle w:val="Cmarkslabel"/>
        </w:rPr>
        <w:t>8</w:t>
      </w:r>
      <w:r w:rsidR="008A3904" w:rsidRPr="001B433F">
        <w:rPr>
          <w:rStyle w:val="Cmarkslabel"/>
        </w:rPr>
        <w:t xml:space="preserve"> marks</w:t>
      </w:r>
      <w:r w:rsidR="008A3904">
        <w:tab/>
        <w:t>[</w:t>
      </w:r>
      <w:r>
        <w:t xml:space="preserve">4.2, </w:t>
      </w:r>
      <w:r w:rsidR="008F1594">
        <w:t>4</w:t>
      </w:r>
      <w:r w:rsidR="008A3904">
        <w:t>.3</w:t>
      </w:r>
      <w:r w:rsidR="008F1594">
        <w:t>, 4.4</w:t>
      </w:r>
      <w:r w:rsidR="008A3904">
        <w:t>]</w:t>
      </w:r>
    </w:p>
    <w:p w14:paraId="5E324D85" w14:textId="6726E22F" w:rsidR="008A3904" w:rsidRDefault="008E0FE6" w:rsidP="008A3904">
      <w:pPr>
        <w:pStyle w:val="Pquestiontextmainstem"/>
        <w:rPr>
          <w:lang w:eastAsia="en-US"/>
        </w:rPr>
      </w:pPr>
      <w:r>
        <w:rPr>
          <w:szCs w:val="20"/>
          <w:lang w:eastAsia="en-US"/>
        </w:rPr>
        <w:t>Peter</w:t>
      </w:r>
      <w:r w:rsidR="005F42D2">
        <w:rPr>
          <w:szCs w:val="20"/>
          <w:lang w:eastAsia="en-US"/>
        </w:rPr>
        <w:t xml:space="preserve"> is landscaping his backyard. The diagram below shows that he will have a semicircular pond at the top end, along with two triangular garden beds on the sides of his trapezium yard. Apart from the pond and the garden beds, the rest of the backyard will be covered with buffalo grass.</w:t>
      </w:r>
    </w:p>
    <w:p w14:paraId="4AD4DC21" w14:textId="0736EFFD" w:rsidR="008A3904" w:rsidRPr="009415BB" w:rsidRDefault="00C74A61" w:rsidP="008A3904">
      <w:pPr>
        <w:pStyle w:val="Pquestiontextmainstem"/>
        <w:rPr>
          <w:vertAlign w:val="superscript"/>
        </w:rPr>
      </w:pPr>
      <w:r>
        <w:rPr>
          <w:vertAlign w:val="superscript"/>
        </w:rPr>
        <w:pict w14:anchorId="54680134">
          <v:shape id="_x0000_i1032" type="#_x0000_t75" style="width:324.55pt;height:147.2pt">
            <v:imagedata r:id="rId32" o:title="PM2e_09_EB_04_SBT_06" croptop="-1290f" grayscale="t"/>
          </v:shape>
        </w:pict>
      </w:r>
    </w:p>
    <w:p w14:paraId="5BF6D4CF" w14:textId="366B050F" w:rsidR="003849AA" w:rsidRDefault="005F42D2" w:rsidP="008A3904">
      <w:pPr>
        <w:pStyle w:val="Pquestiontextpartsa"/>
      </w:pPr>
      <w:r w:rsidRPr="005F42D2">
        <w:rPr>
          <w:rStyle w:val="Cquestionpartlabelbold"/>
        </w:rPr>
        <w:t>(</w:t>
      </w:r>
      <w:r>
        <w:rPr>
          <w:rStyle w:val="Cquestionpartlabelbold"/>
        </w:rPr>
        <w:t>a</w:t>
      </w:r>
      <w:r w:rsidRPr="005F42D2">
        <w:rPr>
          <w:rStyle w:val="Cquestionpartlabelbold"/>
        </w:rPr>
        <w:t>)</w:t>
      </w:r>
      <w:r w:rsidRPr="005F42D2">
        <w:tab/>
      </w:r>
      <w:r w:rsidRPr="005F42D2">
        <w:rPr>
          <w:rStyle w:val="Cquestionpartlabelbold"/>
        </w:rPr>
        <w:t>(i)</w:t>
      </w:r>
      <w:r w:rsidRPr="005F42D2">
        <w:tab/>
      </w:r>
      <w:r>
        <w:rPr>
          <w:lang w:eastAsia="en-US"/>
        </w:rPr>
        <w:t xml:space="preserve">Find the area of </w:t>
      </w:r>
      <w:r w:rsidR="008E0FE6">
        <w:rPr>
          <w:lang w:eastAsia="en-US"/>
        </w:rPr>
        <w:t>Peter</w:t>
      </w:r>
      <w:r>
        <w:rPr>
          <w:lang w:eastAsia="en-US"/>
        </w:rPr>
        <w:t>’s two garden beds.</w:t>
      </w:r>
    </w:p>
    <w:p w14:paraId="377E16A2" w14:textId="77777777" w:rsidR="00354362" w:rsidRDefault="00354362" w:rsidP="008A3904">
      <w:pPr>
        <w:pStyle w:val="Pquestiontextpartsa"/>
      </w:pPr>
    </w:p>
    <w:p w14:paraId="7B371818" w14:textId="77777777" w:rsidR="00354362" w:rsidRDefault="00354362" w:rsidP="008A3904">
      <w:pPr>
        <w:pStyle w:val="Pquestiontextpartsa"/>
      </w:pPr>
    </w:p>
    <w:p w14:paraId="0BA4495B" w14:textId="77777777" w:rsidR="00354362" w:rsidRDefault="00354362" w:rsidP="008A3904">
      <w:pPr>
        <w:pStyle w:val="Pquestiontextpartsa"/>
      </w:pPr>
    </w:p>
    <w:p w14:paraId="7A6FD2C2" w14:textId="089FC7E4" w:rsidR="008A3904" w:rsidRDefault="005F42D2" w:rsidP="008A3904">
      <w:pPr>
        <w:pStyle w:val="Pquestiontextpartsa"/>
      </w:pPr>
      <w:r>
        <w:rPr>
          <w:rStyle w:val="Cquestionpartlabelbold"/>
        </w:rPr>
        <w:tab/>
      </w:r>
      <w:r w:rsidR="008A3904" w:rsidRPr="003849AA">
        <w:rPr>
          <w:rStyle w:val="Cquestionpartlabelbold"/>
        </w:rPr>
        <w:t>(</w:t>
      </w:r>
      <w:r>
        <w:rPr>
          <w:rStyle w:val="Cquestionpartlabelbold"/>
        </w:rPr>
        <w:t>ii</w:t>
      </w:r>
      <w:r w:rsidR="008A3904" w:rsidRPr="003849AA">
        <w:rPr>
          <w:rStyle w:val="Cquestionpartlabelbold"/>
        </w:rPr>
        <w:t>)</w:t>
      </w:r>
      <w:r>
        <w:tab/>
      </w:r>
      <w:r>
        <w:rPr>
          <w:lang w:eastAsia="en-US"/>
        </w:rPr>
        <w:t xml:space="preserve">If the soil needs to be </w:t>
      </w:r>
      <w:r w:rsidR="008E0FE6">
        <w:rPr>
          <w:lang w:eastAsia="en-US"/>
        </w:rPr>
        <w:t>4</w:t>
      </w:r>
      <w:r>
        <w:rPr>
          <w:lang w:eastAsia="en-US"/>
        </w:rPr>
        <w:t xml:space="preserve">0 cm deep, how many cubic meters of soil does he need to purchase? </w:t>
      </w:r>
      <w:r>
        <w:rPr>
          <w:lang w:eastAsia="en-US"/>
        </w:rPr>
        <w:tab/>
        <w:t>Give your answer in cubic metres.</w:t>
      </w:r>
    </w:p>
    <w:p w14:paraId="389EEC9E" w14:textId="77777777" w:rsidR="00354362" w:rsidRDefault="00354362" w:rsidP="008A3904">
      <w:pPr>
        <w:pStyle w:val="Pquestiontextpartsa"/>
      </w:pPr>
    </w:p>
    <w:p w14:paraId="43E84AF5" w14:textId="77777777" w:rsidR="00354362" w:rsidRDefault="00354362" w:rsidP="008A3904">
      <w:pPr>
        <w:pStyle w:val="Pquestiontextpartsa"/>
      </w:pPr>
    </w:p>
    <w:p w14:paraId="2C4282EA" w14:textId="76571AAB" w:rsidR="00352109" w:rsidRDefault="00352109" w:rsidP="005F42D2">
      <w:pPr>
        <w:pStyle w:val="Pquestiontextpartsa"/>
      </w:pPr>
      <w:r w:rsidRPr="003849AA">
        <w:rPr>
          <w:rStyle w:val="Cquestionpartlabelbold"/>
        </w:rPr>
        <w:t>(</w:t>
      </w:r>
      <w:r w:rsidR="005F42D2">
        <w:rPr>
          <w:rStyle w:val="Cquestionpartlabelbold"/>
        </w:rPr>
        <w:t>b</w:t>
      </w:r>
      <w:r w:rsidRPr="003849AA">
        <w:rPr>
          <w:rStyle w:val="Cquestionpartlabelbold"/>
        </w:rPr>
        <w:t>)</w:t>
      </w:r>
      <w:r w:rsidRPr="003849AA">
        <w:tab/>
      </w:r>
      <w:r w:rsidR="005F42D2">
        <w:rPr>
          <w:lang w:eastAsia="en-US"/>
        </w:rPr>
        <w:t>The pond is 50 cm deep and in the shape of a semicylinder. If the side walls and the bottom of the pool need to be tiled, what is the total area of all the surfaces to be tiled? Give your answer to 2 decimal places.</w:t>
      </w:r>
    </w:p>
    <w:p w14:paraId="5AACFB81" w14:textId="77777777" w:rsidR="00354362" w:rsidRDefault="00354362" w:rsidP="00352109">
      <w:pPr>
        <w:pStyle w:val="Pquestiontextpartsa"/>
      </w:pPr>
    </w:p>
    <w:p w14:paraId="393978AD" w14:textId="77777777" w:rsidR="00354362" w:rsidRDefault="00354362" w:rsidP="00352109">
      <w:pPr>
        <w:pStyle w:val="Pquestiontextpartsa"/>
      </w:pPr>
    </w:p>
    <w:p w14:paraId="6CD76581" w14:textId="77777777" w:rsidR="00354362" w:rsidRDefault="00354362" w:rsidP="00352109">
      <w:pPr>
        <w:pStyle w:val="Pquestiontextpartsa"/>
      </w:pPr>
    </w:p>
    <w:p w14:paraId="0CC727CD" w14:textId="2CEAE096" w:rsidR="00352109" w:rsidRDefault="00352109" w:rsidP="00352109">
      <w:pPr>
        <w:pStyle w:val="Pquestiontextpartsa"/>
      </w:pPr>
      <w:r w:rsidRPr="003849AA">
        <w:rPr>
          <w:rStyle w:val="Cquestionpartlabelbold"/>
        </w:rPr>
        <w:t>(</w:t>
      </w:r>
      <w:r w:rsidR="00971A78">
        <w:rPr>
          <w:rStyle w:val="Cquestionpartlabelbold"/>
        </w:rPr>
        <w:t>c</w:t>
      </w:r>
      <w:r w:rsidRPr="003849AA">
        <w:rPr>
          <w:rStyle w:val="Cquestionpartlabelbold"/>
        </w:rPr>
        <w:t>)</w:t>
      </w:r>
      <w:r w:rsidRPr="003849AA">
        <w:tab/>
      </w:r>
      <w:r w:rsidR="00971A78">
        <w:rPr>
          <w:lang w:eastAsia="en-US"/>
        </w:rPr>
        <w:t>How many litres of water will be needed to fill the pond?  Give your answer correct to the nearest litre.</w:t>
      </w:r>
    </w:p>
    <w:p w14:paraId="1E5DEBD8" w14:textId="77777777" w:rsidR="00354362" w:rsidRDefault="00354362" w:rsidP="00352109">
      <w:pPr>
        <w:pStyle w:val="Pquestiontextpartsa"/>
      </w:pPr>
    </w:p>
    <w:p w14:paraId="142D7931" w14:textId="77777777" w:rsidR="00354362" w:rsidRDefault="00354362" w:rsidP="00352109">
      <w:pPr>
        <w:pStyle w:val="Pquestiontextpartsa"/>
      </w:pPr>
    </w:p>
    <w:p w14:paraId="2F8EF75D" w14:textId="77777777" w:rsidR="00354362" w:rsidRDefault="00354362" w:rsidP="00352109">
      <w:pPr>
        <w:pStyle w:val="Pquestiontextpartsa"/>
      </w:pPr>
    </w:p>
    <w:p w14:paraId="722EA8B9" w14:textId="6C961F15" w:rsidR="00352109" w:rsidRDefault="00352109" w:rsidP="00352109">
      <w:pPr>
        <w:pStyle w:val="Pquestiontextpartsa"/>
      </w:pPr>
      <w:r w:rsidRPr="003849AA">
        <w:rPr>
          <w:rStyle w:val="Cquestionpartlabelbold"/>
        </w:rPr>
        <w:t>(</w:t>
      </w:r>
      <w:r w:rsidR="00971A78">
        <w:rPr>
          <w:rStyle w:val="Cquestionpartlabelbold"/>
        </w:rPr>
        <w:t>d</w:t>
      </w:r>
      <w:r w:rsidRPr="003849AA">
        <w:rPr>
          <w:rStyle w:val="Cquestionpartlabelbold"/>
        </w:rPr>
        <w:t>)</w:t>
      </w:r>
      <w:r w:rsidRPr="003849AA">
        <w:tab/>
      </w:r>
      <w:r w:rsidR="00971A78">
        <w:t xml:space="preserve">What area of </w:t>
      </w:r>
      <w:r w:rsidR="00971A78">
        <w:rPr>
          <w:szCs w:val="20"/>
          <w:lang w:eastAsia="en-US"/>
        </w:rPr>
        <w:t xml:space="preserve">the backyard will be covered with </w:t>
      </w:r>
      <w:r w:rsidR="008E0FE6">
        <w:rPr>
          <w:szCs w:val="20"/>
          <w:lang w:eastAsia="en-US"/>
        </w:rPr>
        <w:t>buffalo grass</w:t>
      </w:r>
      <w:r w:rsidR="00971A78">
        <w:rPr>
          <w:szCs w:val="20"/>
          <w:lang w:eastAsia="en-US"/>
        </w:rPr>
        <w:t xml:space="preserve">? </w:t>
      </w:r>
      <w:r w:rsidR="00971A78">
        <w:rPr>
          <w:lang w:eastAsia="en-US"/>
        </w:rPr>
        <w:t>Give your answer correct to 2 decimal places.</w:t>
      </w:r>
    </w:p>
    <w:p w14:paraId="443A5D8D" w14:textId="77777777" w:rsidR="00352109" w:rsidRPr="008A3904" w:rsidRDefault="00352109" w:rsidP="008A3904">
      <w:pPr>
        <w:pStyle w:val="Pquestiontextmainstem"/>
      </w:pPr>
    </w:p>
    <w:p w14:paraId="30103FE4" w14:textId="77777777" w:rsidR="008A3904" w:rsidRDefault="008A3904" w:rsidP="008A3904">
      <w:pPr>
        <w:pStyle w:val="Pquestiontextpartsa"/>
      </w:pPr>
    </w:p>
    <w:p w14:paraId="1AB464DB" w14:textId="77777777" w:rsidR="00354362" w:rsidRDefault="00354362" w:rsidP="008A3904">
      <w:pPr>
        <w:pStyle w:val="Pquestiontextpartsa"/>
      </w:pPr>
    </w:p>
    <w:p w14:paraId="6188C53E" w14:textId="313DCE0C" w:rsidR="001B433F" w:rsidRDefault="001B433F" w:rsidP="001B433F">
      <w:pPr>
        <w:pStyle w:val="Psectionresults"/>
      </w:pPr>
      <w:r>
        <w:t xml:space="preserve">Extended answer results: ___ / </w:t>
      </w:r>
      <w:r w:rsidR="008F1594">
        <w:t>15</w:t>
      </w:r>
    </w:p>
    <w:p w14:paraId="4F2C4399" w14:textId="43D7F57C" w:rsidR="00611A65" w:rsidRPr="00611A65" w:rsidRDefault="001B433F" w:rsidP="00611A65">
      <w:pPr>
        <w:pStyle w:val="Psectionresults"/>
      </w:pPr>
      <w:r>
        <w:t xml:space="preserve">TOTAL test results: ___ / </w:t>
      </w:r>
      <w:r w:rsidR="008F1594">
        <w:t>5</w:t>
      </w:r>
      <w:r w:rsidR="0058540D">
        <w:t>5</w:t>
      </w:r>
    </w:p>
    <w:sectPr w:rsidR="00611A65" w:rsidRPr="00611A65" w:rsidSect="003C1799">
      <w:headerReference w:type="default" r:id="rId33"/>
      <w:footerReference w:type="default" r:id="rId34"/>
      <w:headerReference w:type="first" r:id="rId35"/>
      <w:footerReference w:type="first" r:id="rId36"/>
      <w:pgSz w:w="11906" w:h="16838" w:code="9"/>
      <w:pgMar w:top="1134"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F60BE5" w14:textId="77777777" w:rsidR="00BC0128" w:rsidRDefault="00BC0128" w:rsidP="00B91E57">
      <w:r>
        <w:separator/>
      </w:r>
    </w:p>
  </w:endnote>
  <w:endnote w:type="continuationSeparator" w:id="0">
    <w:p w14:paraId="56FD87D0" w14:textId="77777777" w:rsidR="00BC0128" w:rsidRDefault="00BC0128"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B4CFA" w14:textId="77777777" w:rsidR="00AA7ED5" w:rsidRDefault="00AA7ED5" w:rsidP="00B91E57">
    <w:pPr>
      <w:pStyle w:val="Pfootertext"/>
    </w:pPr>
  </w:p>
  <w:p w14:paraId="1384C819"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C74A61">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59F1E" w14:textId="77777777" w:rsidR="00A8741D" w:rsidRDefault="00A8741D" w:rsidP="00A8741D">
    <w:pPr>
      <w:pStyle w:val="Pfootertext"/>
    </w:pPr>
  </w:p>
  <w:p w14:paraId="14562961"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C74A61">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6896B" w14:textId="77777777" w:rsidR="00BC0128" w:rsidRDefault="00BC0128" w:rsidP="00B91E57">
      <w:r>
        <w:separator/>
      </w:r>
    </w:p>
  </w:footnote>
  <w:footnote w:type="continuationSeparator" w:id="0">
    <w:p w14:paraId="66304FC9" w14:textId="77777777" w:rsidR="00BC0128" w:rsidRDefault="00BC0128"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4BFAD" w14:textId="3E95163C" w:rsidR="00B91E57" w:rsidRDefault="00C74A61" w:rsidP="00A8741D">
    <w:pPr>
      <w:pStyle w:val="Pheadertext"/>
    </w:pPr>
    <w:r>
      <w:t xml:space="preserve">Pearson Mathematics </w:t>
    </w:r>
    <w:r w:rsidR="009E1AF5">
      <w:t>9</w:t>
    </w:r>
    <w:r w:rsidR="00B91E57">
      <w:t xml:space="preserve">  </w:t>
    </w:r>
    <w:r>
      <w:t xml:space="preserve">  </w:t>
    </w:r>
    <w:r w:rsidR="00750697">
      <w:t>Measurement</w:t>
    </w:r>
    <w:r w:rsidR="00B80E6D">
      <w:t xml:space="preserve"> </w:t>
    </w:r>
    <w:r>
      <w:t>—</w:t>
    </w:r>
    <w:r w:rsidR="00B91E57">
      <w:t xml:space="preserve"> </w:t>
    </w:r>
    <w:r w:rsidR="00B91E57" w:rsidRPr="00F85EEB">
      <w:t xml:space="preserve">Test </w:t>
    </w:r>
    <w:r w:rsidR="00B2710D">
      <w:t>C</w:t>
    </w:r>
  </w:p>
  <w:p w14:paraId="61EA3406" w14:textId="77777777" w:rsidR="00AA7ED5" w:rsidRPr="00B91E57" w:rsidRDefault="00AA7ED5" w:rsidP="00AA7ED5">
    <w:pPr>
      <w:pStyle w:val="Pfootertex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847EB" w14:textId="40254C15" w:rsidR="00A8741D" w:rsidRDefault="00C74A61" w:rsidP="00A8741D">
    <w:pPr>
      <w:pStyle w:val="Pheadertext"/>
    </w:pPr>
    <w:r>
      <w:t xml:space="preserve">Pearson Mathematics </w:t>
    </w:r>
    <w:r w:rsidR="00423D63">
      <w:t xml:space="preserve">9  </w:t>
    </w:r>
    <w:r w:rsidR="00A8741D">
      <w:tab/>
      <w:t xml:space="preserve">Name: </w:t>
    </w:r>
    <w:r w:rsidR="00A8741D">
      <w:tab/>
    </w:r>
  </w:p>
  <w:p w14:paraId="427BFFF3" w14:textId="71E4A0B6" w:rsidR="00A8741D" w:rsidRPr="00A8741D" w:rsidRDefault="00C74A61" w:rsidP="00A8741D">
    <w:pPr>
      <w:pStyle w:val="Pheadertext"/>
    </w:pPr>
    <w:r>
      <w:t xml:space="preserve">Measurement — </w:t>
    </w:r>
    <w:r w:rsidRPr="00F85EEB">
      <w:t xml:space="preserve">Test </w:t>
    </w:r>
    <w:r>
      <w:t>C</w:t>
    </w:r>
    <w:r w:rsidR="00A8741D">
      <w:tab/>
      <w:t xml:space="preserve">Class: </w:t>
    </w:r>
    <w:r w:rsidR="00A8741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10A8C"/>
    <w:rsid w:val="000135C2"/>
    <w:rsid w:val="00016073"/>
    <w:rsid w:val="00017D54"/>
    <w:rsid w:val="00030042"/>
    <w:rsid w:val="0003306F"/>
    <w:rsid w:val="00033C5C"/>
    <w:rsid w:val="000366F6"/>
    <w:rsid w:val="000407AC"/>
    <w:rsid w:val="00052D5F"/>
    <w:rsid w:val="00057492"/>
    <w:rsid w:val="00062A9B"/>
    <w:rsid w:val="00062B27"/>
    <w:rsid w:val="00064993"/>
    <w:rsid w:val="00066722"/>
    <w:rsid w:val="00076BF9"/>
    <w:rsid w:val="00082AD0"/>
    <w:rsid w:val="00083E6F"/>
    <w:rsid w:val="00090B15"/>
    <w:rsid w:val="00094B98"/>
    <w:rsid w:val="000958FC"/>
    <w:rsid w:val="000C0C8F"/>
    <w:rsid w:val="000C4CB1"/>
    <w:rsid w:val="000C6C56"/>
    <w:rsid w:val="000F52E2"/>
    <w:rsid w:val="00100071"/>
    <w:rsid w:val="00114E72"/>
    <w:rsid w:val="00121EAB"/>
    <w:rsid w:val="00123F30"/>
    <w:rsid w:val="001249D4"/>
    <w:rsid w:val="00133398"/>
    <w:rsid w:val="00136289"/>
    <w:rsid w:val="00153C7C"/>
    <w:rsid w:val="001605F8"/>
    <w:rsid w:val="00160C54"/>
    <w:rsid w:val="00166726"/>
    <w:rsid w:val="00180D86"/>
    <w:rsid w:val="001B433F"/>
    <w:rsid w:val="001B491C"/>
    <w:rsid w:val="001C2DDA"/>
    <w:rsid w:val="001C4DB3"/>
    <w:rsid w:val="001C653B"/>
    <w:rsid w:val="001E6BDD"/>
    <w:rsid w:val="001F3755"/>
    <w:rsid w:val="001F3D5E"/>
    <w:rsid w:val="001F6FF7"/>
    <w:rsid w:val="00205ABB"/>
    <w:rsid w:val="00223001"/>
    <w:rsid w:val="00240E07"/>
    <w:rsid w:val="002509BC"/>
    <w:rsid w:val="002635BA"/>
    <w:rsid w:val="00282201"/>
    <w:rsid w:val="0029660A"/>
    <w:rsid w:val="0029665F"/>
    <w:rsid w:val="002A61AB"/>
    <w:rsid w:val="002B4AD3"/>
    <w:rsid w:val="002C0D5B"/>
    <w:rsid w:val="002C3C99"/>
    <w:rsid w:val="002C5286"/>
    <w:rsid w:val="002D2E83"/>
    <w:rsid w:val="002D4467"/>
    <w:rsid w:val="002D65F8"/>
    <w:rsid w:val="002E0784"/>
    <w:rsid w:val="002E154B"/>
    <w:rsid w:val="002F46B1"/>
    <w:rsid w:val="00307A48"/>
    <w:rsid w:val="00307F32"/>
    <w:rsid w:val="00310D46"/>
    <w:rsid w:val="0031627F"/>
    <w:rsid w:val="00323197"/>
    <w:rsid w:val="00323AB7"/>
    <w:rsid w:val="00334607"/>
    <w:rsid w:val="003350F6"/>
    <w:rsid w:val="00335B72"/>
    <w:rsid w:val="00345684"/>
    <w:rsid w:val="00352109"/>
    <w:rsid w:val="00354362"/>
    <w:rsid w:val="0036173F"/>
    <w:rsid w:val="003618B8"/>
    <w:rsid w:val="003624C0"/>
    <w:rsid w:val="00363DAC"/>
    <w:rsid w:val="003649A6"/>
    <w:rsid w:val="0036586D"/>
    <w:rsid w:val="00374306"/>
    <w:rsid w:val="00376745"/>
    <w:rsid w:val="00377B71"/>
    <w:rsid w:val="00382879"/>
    <w:rsid w:val="003849AA"/>
    <w:rsid w:val="0039270F"/>
    <w:rsid w:val="00393ADE"/>
    <w:rsid w:val="003A6EA1"/>
    <w:rsid w:val="003B3BBF"/>
    <w:rsid w:val="003C1799"/>
    <w:rsid w:val="003C2551"/>
    <w:rsid w:val="003C445D"/>
    <w:rsid w:val="003E3349"/>
    <w:rsid w:val="003E7772"/>
    <w:rsid w:val="004066D1"/>
    <w:rsid w:val="00412093"/>
    <w:rsid w:val="00413A15"/>
    <w:rsid w:val="00415D94"/>
    <w:rsid w:val="004161B6"/>
    <w:rsid w:val="00420B07"/>
    <w:rsid w:val="00423D63"/>
    <w:rsid w:val="0043227F"/>
    <w:rsid w:val="00433560"/>
    <w:rsid w:val="0045160C"/>
    <w:rsid w:val="00452041"/>
    <w:rsid w:val="00456CE0"/>
    <w:rsid w:val="00457310"/>
    <w:rsid w:val="0046226B"/>
    <w:rsid w:val="00464A71"/>
    <w:rsid w:val="00472CCA"/>
    <w:rsid w:val="0048344D"/>
    <w:rsid w:val="00485A37"/>
    <w:rsid w:val="004A1C99"/>
    <w:rsid w:val="004A48DD"/>
    <w:rsid w:val="004A5DD5"/>
    <w:rsid w:val="004C23FF"/>
    <w:rsid w:val="004C5E1E"/>
    <w:rsid w:val="004D01B5"/>
    <w:rsid w:val="004D24DE"/>
    <w:rsid w:val="004D3645"/>
    <w:rsid w:val="004F03F0"/>
    <w:rsid w:val="004F5839"/>
    <w:rsid w:val="004F59F5"/>
    <w:rsid w:val="005067E7"/>
    <w:rsid w:val="00520E87"/>
    <w:rsid w:val="0052478A"/>
    <w:rsid w:val="0052656A"/>
    <w:rsid w:val="00530D78"/>
    <w:rsid w:val="00552033"/>
    <w:rsid w:val="00554ECF"/>
    <w:rsid w:val="00561C8E"/>
    <w:rsid w:val="00564139"/>
    <w:rsid w:val="005644F4"/>
    <w:rsid w:val="005665F4"/>
    <w:rsid w:val="00567CE7"/>
    <w:rsid w:val="00571F02"/>
    <w:rsid w:val="00582BD5"/>
    <w:rsid w:val="0058540D"/>
    <w:rsid w:val="0059291C"/>
    <w:rsid w:val="005A07A0"/>
    <w:rsid w:val="005A6C19"/>
    <w:rsid w:val="005B5208"/>
    <w:rsid w:val="005C1799"/>
    <w:rsid w:val="005C2DB7"/>
    <w:rsid w:val="005C6EE5"/>
    <w:rsid w:val="005F42D2"/>
    <w:rsid w:val="00604D55"/>
    <w:rsid w:val="00606690"/>
    <w:rsid w:val="0060765D"/>
    <w:rsid w:val="00607F60"/>
    <w:rsid w:val="006119D5"/>
    <w:rsid w:val="00611A65"/>
    <w:rsid w:val="00617BEA"/>
    <w:rsid w:val="00625D06"/>
    <w:rsid w:val="006264B1"/>
    <w:rsid w:val="006315DD"/>
    <w:rsid w:val="0063190F"/>
    <w:rsid w:val="00653408"/>
    <w:rsid w:val="0065773C"/>
    <w:rsid w:val="00662D93"/>
    <w:rsid w:val="00665AA1"/>
    <w:rsid w:val="0066782B"/>
    <w:rsid w:val="006970B4"/>
    <w:rsid w:val="006B2231"/>
    <w:rsid w:val="006B2DF9"/>
    <w:rsid w:val="006C4B2F"/>
    <w:rsid w:val="006D2264"/>
    <w:rsid w:val="006D6A33"/>
    <w:rsid w:val="006D6A60"/>
    <w:rsid w:val="006D6B75"/>
    <w:rsid w:val="006E28FE"/>
    <w:rsid w:val="006E6CBD"/>
    <w:rsid w:val="006E7B52"/>
    <w:rsid w:val="006F2BB6"/>
    <w:rsid w:val="006F48EB"/>
    <w:rsid w:val="0070464D"/>
    <w:rsid w:val="00713EAF"/>
    <w:rsid w:val="00715815"/>
    <w:rsid w:val="00722B45"/>
    <w:rsid w:val="007313E8"/>
    <w:rsid w:val="00732B3C"/>
    <w:rsid w:val="007366D3"/>
    <w:rsid w:val="00750697"/>
    <w:rsid w:val="007701CE"/>
    <w:rsid w:val="007721B9"/>
    <w:rsid w:val="00775F8D"/>
    <w:rsid w:val="00781345"/>
    <w:rsid w:val="00796A94"/>
    <w:rsid w:val="007A1A60"/>
    <w:rsid w:val="007B7545"/>
    <w:rsid w:val="007C05E1"/>
    <w:rsid w:val="007D4058"/>
    <w:rsid w:val="00814B1B"/>
    <w:rsid w:val="00817AEB"/>
    <w:rsid w:val="008226DD"/>
    <w:rsid w:val="00823BB8"/>
    <w:rsid w:val="008266C5"/>
    <w:rsid w:val="00836425"/>
    <w:rsid w:val="008409BB"/>
    <w:rsid w:val="00842378"/>
    <w:rsid w:val="008453BA"/>
    <w:rsid w:val="00851029"/>
    <w:rsid w:val="0085608B"/>
    <w:rsid w:val="00861454"/>
    <w:rsid w:val="00872A57"/>
    <w:rsid w:val="0088128B"/>
    <w:rsid w:val="00883D65"/>
    <w:rsid w:val="00887F5C"/>
    <w:rsid w:val="008A06F7"/>
    <w:rsid w:val="008A2708"/>
    <w:rsid w:val="008A3904"/>
    <w:rsid w:val="008A65C6"/>
    <w:rsid w:val="008B5DC2"/>
    <w:rsid w:val="008C44CE"/>
    <w:rsid w:val="008D3E39"/>
    <w:rsid w:val="008E0FE6"/>
    <w:rsid w:val="008E3A48"/>
    <w:rsid w:val="008F0DDC"/>
    <w:rsid w:val="008F0EC6"/>
    <w:rsid w:val="008F1594"/>
    <w:rsid w:val="009023C1"/>
    <w:rsid w:val="00913906"/>
    <w:rsid w:val="0091733C"/>
    <w:rsid w:val="0092625F"/>
    <w:rsid w:val="009303E1"/>
    <w:rsid w:val="00934CAB"/>
    <w:rsid w:val="00935B41"/>
    <w:rsid w:val="0093734D"/>
    <w:rsid w:val="009415BB"/>
    <w:rsid w:val="009437F9"/>
    <w:rsid w:val="009461B8"/>
    <w:rsid w:val="00950FFA"/>
    <w:rsid w:val="00962392"/>
    <w:rsid w:val="00971A78"/>
    <w:rsid w:val="009757F2"/>
    <w:rsid w:val="009841D7"/>
    <w:rsid w:val="009A776D"/>
    <w:rsid w:val="009C1F04"/>
    <w:rsid w:val="009C3377"/>
    <w:rsid w:val="009D03D9"/>
    <w:rsid w:val="009E1AF5"/>
    <w:rsid w:val="009F2FC5"/>
    <w:rsid w:val="00A078FB"/>
    <w:rsid w:val="00A215AF"/>
    <w:rsid w:val="00A23D25"/>
    <w:rsid w:val="00A35659"/>
    <w:rsid w:val="00A37631"/>
    <w:rsid w:val="00A450C7"/>
    <w:rsid w:val="00A5299B"/>
    <w:rsid w:val="00A553E3"/>
    <w:rsid w:val="00A609BB"/>
    <w:rsid w:val="00A61D4A"/>
    <w:rsid w:val="00A6448E"/>
    <w:rsid w:val="00A64F4D"/>
    <w:rsid w:val="00A66E55"/>
    <w:rsid w:val="00A72BFE"/>
    <w:rsid w:val="00A74962"/>
    <w:rsid w:val="00A807EE"/>
    <w:rsid w:val="00A822F0"/>
    <w:rsid w:val="00A8741D"/>
    <w:rsid w:val="00A92695"/>
    <w:rsid w:val="00A96B23"/>
    <w:rsid w:val="00A96CBC"/>
    <w:rsid w:val="00AA25D9"/>
    <w:rsid w:val="00AA7ED5"/>
    <w:rsid w:val="00AB1640"/>
    <w:rsid w:val="00AB3BD9"/>
    <w:rsid w:val="00AD2442"/>
    <w:rsid w:val="00AD4FD5"/>
    <w:rsid w:val="00AE3D80"/>
    <w:rsid w:val="00AF0F2C"/>
    <w:rsid w:val="00AF48BF"/>
    <w:rsid w:val="00AF5384"/>
    <w:rsid w:val="00B00B2F"/>
    <w:rsid w:val="00B0401A"/>
    <w:rsid w:val="00B11C16"/>
    <w:rsid w:val="00B12113"/>
    <w:rsid w:val="00B13718"/>
    <w:rsid w:val="00B21E3E"/>
    <w:rsid w:val="00B25421"/>
    <w:rsid w:val="00B2710D"/>
    <w:rsid w:val="00B31E6A"/>
    <w:rsid w:val="00B32D92"/>
    <w:rsid w:val="00B46721"/>
    <w:rsid w:val="00B563EE"/>
    <w:rsid w:val="00B632C3"/>
    <w:rsid w:val="00B6363F"/>
    <w:rsid w:val="00B63D7A"/>
    <w:rsid w:val="00B6458B"/>
    <w:rsid w:val="00B645FF"/>
    <w:rsid w:val="00B67A45"/>
    <w:rsid w:val="00B73321"/>
    <w:rsid w:val="00B80A4C"/>
    <w:rsid w:val="00B80E51"/>
    <w:rsid w:val="00B80E6D"/>
    <w:rsid w:val="00B8291E"/>
    <w:rsid w:val="00B86D7F"/>
    <w:rsid w:val="00B91091"/>
    <w:rsid w:val="00B91E57"/>
    <w:rsid w:val="00BB3052"/>
    <w:rsid w:val="00BB572C"/>
    <w:rsid w:val="00BB745A"/>
    <w:rsid w:val="00BB7A96"/>
    <w:rsid w:val="00BC0128"/>
    <w:rsid w:val="00BC28AD"/>
    <w:rsid w:val="00BD08D5"/>
    <w:rsid w:val="00BF14C7"/>
    <w:rsid w:val="00BF1F2A"/>
    <w:rsid w:val="00BF58C2"/>
    <w:rsid w:val="00BF675E"/>
    <w:rsid w:val="00BF678B"/>
    <w:rsid w:val="00C10D76"/>
    <w:rsid w:val="00C11A25"/>
    <w:rsid w:val="00C13F88"/>
    <w:rsid w:val="00C15226"/>
    <w:rsid w:val="00C163CD"/>
    <w:rsid w:val="00C166E6"/>
    <w:rsid w:val="00C1714A"/>
    <w:rsid w:val="00C204C8"/>
    <w:rsid w:val="00C227ED"/>
    <w:rsid w:val="00C36201"/>
    <w:rsid w:val="00C41B73"/>
    <w:rsid w:val="00C5054A"/>
    <w:rsid w:val="00C50C69"/>
    <w:rsid w:val="00C51718"/>
    <w:rsid w:val="00C522B4"/>
    <w:rsid w:val="00C547E5"/>
    <w:rsid w:val="00C56D83"/>
    <w:rsid w:val="00C74A61"/>
    <w:rsid w:val="00C75F4E"/>
    <w:rsid w:val="00C80C7E"/>
    <w:rsid w:val="00C9254A"/>
    <w:rsid w:val="00CB3D6D"/>
    <w:rsid w:val="00CC0D68"/>
    <w:rsid w:val="00CC7D1F"/>
    <w:rsid w:val="00CD00EA"/>
    <w:rsid w:val="00CD3ACC"/>
    <w:rsid w:val="00CE2DDA"/>
    <w:rsid w:val="00CF0C64"/>
    <w:rsid w:val="00CF4C57"/>
    <w:rsid w:val="00D01C11"/>
    <w:rsid w:val="00D027D6"/>
    <w:rsid w:val="00D03976"/>
    <w:rsid w:val="00D05F72"/>
    <w:rsid w:val="00D169AD"/>
    <w:rsid w:val="00D3017D"/>
    <w:rsid w:val="00D306C4"/>
    <w:rsid w:val="00D370A0"/>
    <w:rsid w:val="00D43956"/>
    <w:rsid w:val="00D45D65"/>
    <w:rsid w:val="00D476C7"/>
    <w:rsid w:val="00D50DA9"/>
    <w:rsid w:val="00D5254C"/>
    <w:rsid w:val="00D5788E"/>
    <w:rsid w:val="00D6673C"/>
    <w:rsid w:val="00D67F2C"/>
    <w:rsid w:val="00D747CC"/>
    <w:rsid w:val="00D817B5"/>
    <w:rsid w:val="00D94C52"/>
    <w:rsid w:val="00DA3BBA"/>
    <w:rsid w:val="00DA3FB3"/>
    <w:rsid w:val="00DA6D73"/>
    <w:rsid w:val="00DB2FDA"/>
    <w:rsid w:val="00DE113C"/>
    <w:rsid w:val="00DE3994"/>
    <w:rsid w:val="00DE45D5"/>
    <w:rsid w:val="00E01186"/>
    <w:rsid w:val="00E021E4"/>
    <w:rsid w:val="00E02483"/>
    <w:rsid w:val="00E02C5B"/>
    <w:rsid w:val="00E10D96"/>
    <w:rsid w:val="00E21982"/>
    <w:rsid w:val="00E2498A"/>
    <w:rsid w:val="00E42B3B"/>
    <w:rsid w:val="00E4401F"/>
    <w:rsid w:val="00E522E3"/>
    <w:rsid w:val="00E56C69"/>
    <w:rsid w:val="00E66F4C"/>
    <w:rsid w:val="00E80255"/>
    <w:rsid w:val="00E804F6"/>
    <w:rsid w:val="00E904DF"/>
    <w:rsid w:val="00E926CC"/>
    <w:rsid w:val="00E96EDA"/>
    <w:rsid w:val="00EA305E"/>
    <w:rsid w:val="00EA3341"/>
    <w:rsid w:val="00EC0922"/>
    <w:rsid w:val="00ED79FA"/>
    <w:rsid w:val="00EE19BA"/>
    <w:rsid w:val="00EE7C00"/>
    <w:rsid w:val="00EF30D8"/>
    <w:rsid w:val="00EF38CC"/>
    <w:rsid w:val="00EF6108"/>
    <w:rsid w:val="00F103C8"/>
    <w:rsid w:val="00F1598F"/>
    <w:rsid w:val="00F24B10"/>
    <w:rsid w:val="00F279DF"/>
    <w:rsid w:val="00F41913"/>
    <w:rsid w:val="00F5599A"/>
    <w:rsid w:val="00F80273"/>
    <w:rsid w:val="00F829F7"/>
    <w:rsid w:val="00F93270"/>
    <w:rsid w:val="00FA71CA"/>
    <w:rsid w:val="00FB077E"/>
    <w:rsid w:val="00FB4663"/>
    <w:rsid w:val="00FC2A4C"/>
    <w:rsid w:val="00FD1FE1"/>
    <w:rsid w:val="00FE3101"/>
    <w:rsid w:val="00FE47F1"/>
    <w:rsid w:val="00FE4B25"/>
    <w:rsid w:val="00FE6891"/>
    <w:rsid w:val="00FF1B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3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oleObject" Target="embeddings/oleObject3.bin"/><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image" Target="media/image14.jpe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image" Target="media/image20.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image" Target="media/image1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wmf"/><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8.jpeg"/><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4F006-FCAB-4AEA-BE1E-D50EC891F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Start2.dotx</Template>
  <TotalTime>61</TotalTime>
  <Pages>6</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10</cp:revision>
  <cp:lastPrinted>2016-07-15T04:27:00Z</cp:lastPrinted>
  <dcterms:created xsi:type="dcterms:W3CDTF">2016-09-08T20:11:00Z</dcterms:created>
  <dcterms:modified xsi:type="dcterms:W3CDTF">2016-10-11T22:08:00Z</dcterms:modified>
</cp:coreProperties>
</file>