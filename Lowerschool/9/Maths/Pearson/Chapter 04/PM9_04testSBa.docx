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1126"/>
        <w:gridCol w:w="880"/>
        <w:gridCol w:w="882"/>
        <w:gridCol w:w="882"/>
        <w:gridCol w:w="882"/>
        <w:gridCol w:w="882"/>
        <w:gridCol w:w="882"/>
        <w:gridCol w:w="882"/>
        <w:gridCol w:w="882"/>
        <w:gridCol w:w="882"/>
        <w:gridCol w:w="885"/>
      </w:tblGrid>
      <w:tr w:rsidR="00305F2F" w14:paraId="0DEA2A7B" w14:textId="2D9FC279" w:rsidTr="00B745B6">
        <w:tc>
          <w:tcPr>
            <w:tcW w:w="1126" w:type="dxa"/>
          </w:tcPr>
          <w:p w14:paraId="462A1B32" w14:textId="77777777" w:rsidR="00305F2F" w:rsidRDefault="00305F2F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80" w:type="dxa"/>
          </w:tcPr>
          <w:p w14:paraId="58621B63" w14:textId="77777777" w:rsidR="00305F2F" w:rsidRPr="009E174D" w:rsidRDefault="00305F2F" w:rsidP="00CC6FFF">
            <w:pPr>
              <w:pStyle w:val="Ptabletext"/>
            </w:pPr>
            <w:r w:rsidRPr="009E174D">
              <w:t>1</w:t>
            </w:r>
          </w:p>
        </w:tc>
        <w:tc>
          <w:tcPr>
            <w:tcW w:w="882" w:type="dxa"/>
          </w:tcPr>
          <w:p w14:paraId="46C19715" w14:textId="77777777" w:rsidR="00305F2F" w:rsidRPr="009E174D" w:rsidRDefault="00305F2F" w:rsidP="00CC6FFF">
            <w:pPr>
              <w:pStyle w:val="Ptabletext"/>
            </w:pPr>
            <w:r w:rsidRPr="009E174D">
              <w:t>2</w:t>
            </w:r>
          </w:p>
        </w:tc>
        <w:tc>
          <w:tcPr>
            <w:tcW w:w="882" w:type="dxa"/>
          </w:tcPr>
          <w:p w14:paraId="0BCDCC9C" w14:textId="77777777" w:rsidR="00305F2F" w:rsidRPr="009E174D" w:rsidRDefault="00305F2F" w:rsidP="00CC6FFF">
            <w:pPr>
              <w:pStyle w:val="Ptabletext"/>
            </w:pPr>
            <w:r w:rsidRPr="009E174D">
              <w:t>3</w:t>
            </w:r>
          </w:p>
        </w:tc>
        <w:tc>
          <w:tcPr>
            <w:tcW w:w="882" w:type="dxa"/>
          </w:tcPr>
          <w:p w14:paraId="712F3730" w14:textId="77777777" w:rsidR="00305F2F" w:rsidRPr="009E174D" w:rsidRDefault="00305F2F" w:rsidP="00CC6FFF">
            <w:pPr>
              <w:pStyle w:val="Ptabletext"/>
            </w:pPr>
            <w:r w:rsidRPr="009E174D">
              <w:t>4</w:t>
            </w:r>
          </w:p>
        </w:tc>
        <w:tc>
          <w:tcPr>
            <w:tcW w:w="882" w:type="dxa"/>
          </w:tcPr>
          <w:p w14:paraId="3B652752" w14:textId="77777777" w:rsidR="00305F2F" w:rsidRPr="009E174D" w:rsidRDefault="00305F2F" w:rsidP="00CC6FFF">
            <w:pPr>
              <w:pStyle w:val="Ptabletext"/>
            </w:pPr>
            <w:r w:rsidRPr="009E174D">
              <w:t>5</w:t>
            </w:r>
          </w:p>
        </w:tc>
        <w:tc>
          <w:tcPr>
            <w:tcW w:w="882" w:type="dxa"/>
          </w:tcPr>
          <w:p w14:paraId="32A24A6F" w14:textId="77777777" w:rsidR="00305F2F" w:rsidRPr="009E174D" w:rsidRDefault="00305F2F" w:rsidP="00CC6FFF">
            <w:pPr>
              <w:pStyle w:val="Ptabletext"/>
            </w:pPr>
            <w:r w:rsidRPr="009E174D">
              <w:t>6</w:t>
            </w:r>
          </w:p>
        </w:tc>
        <w:tc>
          <w:tcPr>
            <w:tcW w:w="882" w:type="dxa"/>
          </w:tcPr>
          <w:p w14:paraId="170E4F68" w14:textId="77777777" w:rsidR="00305F2F" w:rsidRPr="009E174D" w:rsidRDefault="00305F2F" w:rsidP="00CC6FFF">
            <w:pPr>
              <w:pStyle w:val="Ptabletext"/>
            </w:pPr>
            <w:r w:rsidRPr="009E174D">
              <w:t>7</w:t>
            </w:r>
          </w:p>
        </w:tc>
        <w:tc>
          <w:tcPr>
            <w:tcW w:w="882" w:type="dxa"/>
          </w:tcPr>
          <w:p w14:paraId="1B08FC69" w14:textId="77777777" w:rsidR="00305F2F" w:rsidRPr="009E174D" w:rsidRDefault="00305F2F" w:rsidP="00CC6FFF">
            <w:pPr>
              <w:pStyle w:val="Ptabletext"/>
            </w:pPr>
            <w:r w:rsidRPr="009E174D">
              <w:t>8</w:t>
            </w:r>
          </w:p>
        </w:tc>
        <w:tc>
          <w:tcPr>
            <w:tcW w:w="882" w:type="dxa"/>
          </w:tcPr>
          <w:p w14:paraId="73AAC311" w14:textId="567BF725" w:rsidR="00305F2F" w:rsidRPr="009E174D" w:rsidRDefault="00305F2F" w:rsidP="00CC6FFF">
            <w:pPr>
              <w:pStyle w:val="Ptabletext"/>
            </w:pPr>
            <w:r w:rsidRPr="009E174D">
              <w:t>9</w:t>
            </w:r>
          </w:p>
        </w:tc>
        <w:tc>
          <w:tcPr>
            <w:tcW w:w="885" w:type="dxa"/>
          </w:tcPr>
          <w:p w14:paraId="64F46F5A" w14:textId="6CC53482" w:rsidR="00305F2F" w:rsidRPr="009E174D" w:rsidRDefault="00305F2F" w:rsidP="00CC6FFF">
            <w:pPr>
              <w:pStyle w:val="Ptabletext"/>
            </w:pPr>
            <w:r w:rsidRPr="009E174D">
              <w:t>10</w:t>
            </w:r>
          </w:p>
        </w:tc>
      </w:tr>
      <w:tr w:rsidR="00B745B6" w14:paraId="7ACAC68F" w14:textId="1060AFE8" w:rsidTr="00B745B6">
        <w:tc>
          <w:tcPr>
            <w:tcW w:w="1126" w:type="dxa"/>
          </w:tcPr>
          <w:p w14:paraId="6B6C594B" w14:textId="77777777" w:rsidR="00B745B6" w:rsidRDefault="00B745B6" w:rsidP="00B745B6">
            <w:pPr>
              <w:pStyle w:val="Pquestionheadingmc1stafterhead"/>
            </w:pPr>
            <w:r>
              <w:t>Answer</w:t>
            </w:r>
          </w:p>
        </w:tc>
        <w:tc>
          <w:tcPr>
            <w:tcW w:w="880" w:type="dxa"/>
            <w:vAlign w:val="center"/>
          </w:tcPr>
          <w:p w14:paraId="36AA7D52" w14:textId="5E69E09C" w:rsidR="00B745B6" w:rsidRPr="009E174D" w:rsidRDefault="00B745B6" w:rsidP="00B745B6">
            <w:pPr>
              <w:pStyle w:val="Ptabletext"/>
            </w:pPr>
            <w:r w:rsidRPr="009E174D">
              <w:t>C</w:t>
            </w:r>
          </w:p>
        </w:tc>
        <w:tc>
          <w:tcPr>
            <w:tcW w:w="882" w:type="dxa"/>
            <w:vAlign w:val="center"/>
          </w:tcPr>
          <w:p w14:paraId="45967BFE" w14:textId="4599CBEA" w:rsidR="00B745B6" w:rsidRPr="009E174D" w:rsidRDefault="00B745B6" w:rsidP="00B745B6">
            <w:pPr>
              <w:pStyle w:val="Ptabletext"/>
            </w:pPr>
            <w:r w:rsidRPr="009E174D">
              <w:t>A</w:t>
            </w:r>
          </w:p>
        </w:tc>
        <w:tc>
          <w:tcPr>
            <w:tcW w:w="882" w:type="dxa"/>
            <w:vAlign w:val="center"/>
          </w:tcPr>
          <w:p w14:paraId="391FAADF" w14:textId="3D8EFFE7" w:rsidR="00B745B6" w:rsidRPr="009E174D" w:rsidRDefault="00B745B6" w:rsidP="00B745B6">
            <w:pPr>
              <w:pStyle w:val="Ptabletext"/>
            </w:pPr>
            <w:r w:rsidRPr="009E174D">
              <w:t>B</w:t>
            </w:r>
          </w:p>
        </w:tc>
        <w:tc>
          <w:tcPr>
            <w:tcW w:w="882" w:type="dxa"/>
            <w:vAlign w:val="center"/>
          </w:tcPr>
          <w:p w14:paraId="0EEB008F" w14:textId="2D8A6DF2" w:rsidR="00B745B6" w:rsidRPr="009E174D" w:rsidRDefault="00B745B6" w:rsidP="00B745B6">
            <w:pPr>
              <w:pStyle w:val="Ptabletext"/>
            </w:pPr>
            <w:r w:rsidRPr="009E174D">
              <w:t>C</w:t>
            </w:r>
          </w:p>
        </w:tc>
        <w:tc>
          <w:tcPr>
            <w:tcW w:w="882" w:type="dxa"/>
            <w:vAlign w:val="center"/>
          </w:tcPr>
          <w:p w14:paraId="688135BA" w14:textId="0C0DAC15" w:rsidR="00B745B6" w:rsidRPr="009E174D" w:rsidRDefault="00B745B6" w:rsidP="00B745B6">
            <w:pPr>
              <w:pStyle w:val="Ptabletext"/>
            </w:pPr>
            <w:r w:rsidRPr="009E174D">
              <w:t>C</w:t>
            </w:r>
          </w:p>
        </w:tc>
        <w:tc>
          <w:tcPr>
            <w:tcW w:w="882" w:type="dxa"/>
            <w:vAlign w:val="center"/>
          </w:tcPr>
          <w:p w14:paraId="3FF72139" w14:textId="2FC31BD3" w:rsidR="00B745B6" w:rsidRPr="009E174D" w:rsidRDefault="00B745B6" w:rsidP="00B745B6">
            <w:pPr>
              <w:pStyle w:val="Ptabletext"/>
            </w:pPr>
            <w:r w:rsidRPr="009E174D">
              <w:t>D</w:t>
            </w:r>
          </w:p>
        </w:tc>
        <w:tc>
          <w:tcPr>
            <w:tcW w:w="882" w:type="dxa"/>
            <w:vAlign w:val="center"/>
          </w:tcPr>
          <w:p w14:paraId="06C25CD4" w14:textId="3F9BF378" w:rsidR="00B745B6" w:rsidRPr="009E174D" w:rsidRDefault="00B745B6" w:rsidP="00B745B6">
            <w:pPr>
              <w:pStyle w:val="Ptabletext"/>
            </w:pPr>
            <w:r w:rsidRPr="009E174D">
              <w:t>B</w:t>
            </w:r>
          </w:p>
        </w:tc>
        <w:tc>
          <w:tcPr>
            <w:tcW w:w="882" w:type="dxa"/>
            <w:vAlign w:val="center"/>
          </w:tcPr>
          <w:p w14:paraId="696FF1AD" w14:textId="69F59DED" w:rsidR="00B745B6" w:rsidRPr="009E174D" w:rsidRDefault="00B745B6" w:rsidP="00B745B6">
            <w:pPr>
              <w:pStyle w:val="Ptabletext"/>
            </w:pPr>
            <w:r w:rsidRPr="009E174D">
              <w:t>C</w:t>
            </w:r>
          </w:p>
        </w:tc>
        <w:tc>
          <w:tcPr>
            <w:tcW w:w="882" w:type="dxa"/>
            <w:vAlign w:val="center"/>
          </w:tcPr>
          <w:p w14:paraId="1E3D15DE" w14:textId="54DE8503" w:rsidR="00B745B6" w:rsidRPr="009E174D" w:rsidRDefault="00B745B6" w:rsidP="00B745B6">
            <w:pPr>
              <w:pStyle w:val="Ptabletext"/>
            </w:pPr>
            <w:r w:rsidRPr="009E174D">
              <w:t>D</w:t>
            </w:r>
          </w:p>
        </w:tc>
        <w:tc>
          <w:tcPr>
            <w:tcW w:w="885" w:type="dxa"/>
            <w:vAlign w:val="center"/>
          </w:tcPr>
          <w:p w14:paraId="68491372" w14:textId="0F25FA46" w:rsidR="00B745B6" w:rsidRPr="009E174D" w:rsidRDefault="00B745B6" w:rsidP="00B745B6">
            <w:pPr>
              <w:pStyle w:val="Ptabletext"/>
            </w:pPr>
            <w:r w:rsidRPr="009E174D">
              <w:t>A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29977AB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45CE9">
        <w:t>4</w:t>
      </w:r>
      <w:r>
        <w:t>.1]</w:t>
      </w:r>
    </w:p>
    <w:p w14:paraId="37B10530" w14:textId="0E835293" w:rsidR="00EF38CC" w:rsidRDefault="009C1371" w:rsidP="00EF38CC">
      <w:pPr>
        <w:pStyle w:val="Pquestiontextmcqoptions"/>
      </w:pPr>
      <w:r>
        <w:rPr>
          <w:rStyle w:val="Cquestionpartlabelbold"/>
        </w:rPr>
        <w:t>C</w:t>
      </w:r>
    </w:p>
    <w:p w14:paraId="636F385F" w14:textId="1B3F43E7" w:rsidR="009C1371" w:rsidRDefault="00305F2F" w:rsidP="00181C54">
      <w:pPr>
        <w:pStyle w:val="Pquestiontextmcqoptions"/>
        <w:rPr>
          <w:i/>
        </w:rPr>
      </w:pPr>
      <w:r w:rsidRPr="00305F2F">
        <w:rPr>
          <w:i/>
        </w:rPr>
        <w:t>P</w:t>
      </w:r>
      <w:r w:rsidRPr="00305F2F">
        <w:t xml:space="preserve"> = </w:t>
      </w:r>
      <w:r w:rsidR="00B745B6" w:rsidRPr="00B745B6">
        <w:t>7 + 24 + 25</w:t>
      </w:r>
    </w:p>
    <w:p w14:paraId="3CD285CE" w14:textId="684B38C5" w:rsidR="009C1371" w:rsidRPr="00305F2F" w:rsidRDefault="00305F2F" w:rsidP="00305F2F">
      <w:pPr>
        <w:pStyle w:val="Pquestiontextmcqoptions"/>
      </w:pPr>
      <w:r w:rsidRPr="00305F2F">
        <w:t xml:space="preserve">= </w:t>
      </w:r>
      <w:r w:rsidR="00B745B6" w:rsidRPr="00E36D92">
        <w:t>56</w:t>
      </w:r>
      <w:r w:rsidRPr="00305F2F">
        <w:t xml:space="preserve"> cm</w:t>
      </w:r>
    </w:p>
    <w:p w14:paraId="0F67B036" w14:textId="47D7717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4604F3">
        <w:t>4.1</w:t>
      </w:r>
      <w:r>
        <w:t>]</w:t>
      </w:r>
    </w:p>
    <w:p w14:paraId="17DFC416" w14:textId="7C79C378" w:rsidR="001B433F" w:rsidRDefault="00B745B6" w:rsidP="001B433F">
      <w:pPr>
        <w:pStyle w:val="Pquestiontextmcqoptions"/>
      </w:pPr>
      <w:r>
        <w:rPr>
          <w:rStyle w:val="Cquestionpartlabelbold"/>
        </w:rPr>
        <w:t>A</w:t>
      </w:r>
    </w:p>
    <w:p w14:paraId="2CECBE73" w14:textId="4703DEDF" w:rsidR="009C1371" w:rsidRPr="009C1371" w:rsidRDefault="00B745B6" w:rsidP="009C1371">
      <w:pPr>
        <w:pStyle w:val="Pquestiontextmainstem"/>
      </w:pPr>
      <w:r>
        <w:t>a</w:t>
      </w:r>
      <w:r w:rsidR="009C1371" w:rsidRPr="009C1371">
        <w:t xml:space="preserve">rc length = </w:t>
      </w:r>
      <w:r w:rsidR="00181C54" w:rsidRPr="00181C54">
        <w:rPr>
          <w:position w:val="-24"/>
        </w:rPr>
        <w:object w:dxaOrig="460" w:dyaOrig="620" w14:anchorId="73840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31.15pt" o:ole="">
            <v:imagedata r:id="rId8" o:title=""/>
          </v:shape>
          <o:OLEObject Type="Embed" ProgID="Equation.DSMT4" ShapeID="_x0000_i1025" DrawAspect="Content" ObjectID="_1537768704" r:id="rId9"/>
        </w:object>
      </w:r>
      <w:r w:rsidR="009C1371" w:rsidRPr="009C1371">
        <w:t>× 2πr</w:t>
      </w:r>
    </w:p>
    <w:p w14:paraId="11531AA5" w14:textId="1822498A" w:rsidR="009C1371" w:rsidRPr="009C1371" w:rsidRDefault="009C1371" w:rsidP="009C1371">
      <w:pPr>
        <w:pStyle w:val="Pquestiontextmainstem"/>
      </w:pPr>
      <w:r w:rsidRPr="009C1371">
        <w:t>=</w:t>
      </w:r>
      <w:r w:rsidR="00305F2F" w:rsidRPr="00181C54">
        <w:rPr>
          <w:position w:val="-24"/>
        </w:rPr>
        <w:object w:dxaOrig="460" w:dyaOrig="620" w14:anchorId="04A7CA46">
          <v:shape id="_x0000_i1026" type="#_x0000_t75" style="width:23.65pt;height:31.15pt" o:ole="">
            <v:imagedata r:id="rId10" o:title=""/>
          </v:shape>
          <o:OLEObject Type="Embed" ProgID="Equation.DSMT4" ShapeID="_x0000_i1026" DrawAspect="Content" ObjectID="_1537768705" r:id="rId11"/>
        </w:object>
      </w:r>
      <w:r w:rsidRPr="009C1371">
        <w:t xml:space="preserve">× 2 × π × </w:t>
      </w:r>
      <w:r w:rsidR="00B745B6">
        <w:t>5</w:t>
      </w:r>
    </w:p>
    <w:p w14:paraId="7E7249DE" w14:textId="5D853C4B" w:rsidR="001158EE" w:rsidRPr="009C1371" w:rsidRDefault="009C1371" w:rsidP="00B745B6">
      <w:pPr>
        <w:pStyle w:val="Pquestiontextmainstem"/>
      </w:pPr>
      <w:r w:rsidRPr="009C1371">
        <w:t>=</w:t>
      </w:r>
      <w:r w:rsidR="00B745B6">
        <w:t xml:space="preserve"> </w:t>
      </w:r>
      <w:r w:rsidR="00B745B6" w:rsidRPr="00E36D92">
        <w:t>8.73 m</w:t>
      </w:r>
    </w:p>
    <w:p w14:paraId="09B83529" w14:textId="1048532A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4604F3">
        <w:t>4</w:t>
      </w:r>
      <w:r>
        <w:t>.</w:t>
      </w:r>
      <w:r w:rsidR="004604F3">
        <w:t>1</w:t>
      </w:r>
      <w:r>
        <w:t>]</w:t>
      </w:r>
    </w:p>
    <w:p w14:paraId="7ADC26DB" w14:textId="2A5FA361" w:rsidR="00FA7F27" w:rsidRDefault="00B745B6" w:rsidP="00FA7F27">
      <w:pPr>
        <w:pStyle w:val="Pquestiontextmcqoptions"/>
      </w:pPr>
      <w:r>
        <w:rPr>
          <w:rStyle w:val="Cquestionpartlabelbold"/>
        </w:rPr>
        <w:t>B</w:t>
      </w:r>
    </w:p>
    <w:p w14:paraId="4E25DE37" w14:textId="397695CF" w:rsidR="009C1371" w:rsidRDefault="009C1371" w:rsidP="009C1371">
      <w:pPr>
        <w:pStyle w:val="Pquestiontextmainstem"/>
      </w:pPr>
      <w:r w:rsidRPr="009C1371">
        <w:rPr>
          <w:i/>
        </w:rPr>
        <w:t>P</w:t>
      </w:r>
      <w:r>
        <w:t xml:space="preserve"> </w:t>
      </w:r>
      <w:r w:rsidR="00B745B6" w:rsidRPr="00E36D92">
        <w:t>= 5 + 8 + 6 + 7 + 11 + 15</w:t>
      </w:r>
    </w:p>
    <w:p w14:paraId="6ACB8BE7" w14:textId="533145EC" w:rsidR="00FA7F27" w:rsidRDefault="009C1371" w:rsidP="009C1371">
      <w:pPr>
        <w:pStyle w:val="Pquestiontextmainstem"/>
      </w:pPr>
      <w:r>
        <w:t xml:space="preserve">   = </w:t>
      </w:r>
      <w:r w:rsidR="00B745B6">
        <w:t>5</w:t>
      </w:r>
      <w:r w:rsidR="00305F2F">
        <w:t>2</w:t>
      </w:r>
      <w:r>
        <w:t xml:space="preserve"> cm</w:t>
      </w:r>
    </w:p>
    <w:p w14:paraId="5F4716C5" w14:textId="75583F3D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4604F3">
        <w:t>4.2</w:t>
      </w:r>
      <w:r>
        <w:t>]</w:t>
      </w:r>
    </w:p>
    <w:p w14:paraId="45416054" w14:textId="01B867BA" w:rsidR="00FA7F27" w:rsidRDefault="00B745B6" w:rsidP="00FA7F27">
      <w:pPr>
        <w:pStyle w:val="Pquestiontextmcqoptions"/>
      </w:pPr>
      <w:r>
        <w:rPr>
          <w:rStyle w:val="Cquestionpartlabelbold"/>
        </w:rPr>
        <w:t>C</w:t>
      </w:r>
    </w:p>
    <w:p w14:paraId="78194B68" w14:textId="7FD1657A" w:rsidR="00FA7F27" w:rsidRDefault="00B745B6" w:rsidP="009C1371">
      <w:pPr>
        <w:pStyle w:val="Pquestiontextmainstem"/>
      </w:pPr>
      <w:r w:rsidRPr="00E36D92">
        <w:t>155 cm</w:t>
      </w:r>
      <w:r w:rsidRPr="00E36D92">
        <w:rPr>
          <w:vertAlign w:val="superscript"/>
        </w:rPr>
        <w:t xml:space="preserve">2 </w:t>
      </w:r>
      <w:r w:rsidRPr="00E36D92">
        <w:t>= 155 ÷ 10 000 m</w:t>
      </w:r>
      <w:r w:rsidRPr="00E36D92">
        <w:rPr>
          <w:vertAlign w:val="superscript"/>
        </w:rPr>
        <w:t>2</w:t>
      </w:r>
      <w:r w:rsidR="009C1371">
        <w:t xml:space="preserve"> = </w:t>
      </w:r>
      <w:r w:rsidRPr="00E36D92">
        <w:t>0.0155</w:t>
      </w:r>
      <w:r>
        <w:t xml:space="preserve"> </w:t>
      </w:r>
      <w:r w:rsidRPr="00E36D92">
        <w:t>m</w:t>
      </w:r>
      <w:r w:rsidRPr="00E36D92">
        <w:rPr>
          <w:vertAlign w:val="superscript"/>
        </w:rPr>
        <w:t>2</w:t>
      </w:r>
    </w:p>
    <w:p w14:paraId="7D6ECD43" w14:textId="1A2AAD9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4604F3">
        <w:t>4.2</w:t>
      </w:r>
      <w:r>
        <w:t>]</w:t>
      </w:r>
    </w:p>
    <w:p w14:paraId="1EC5868B" w14:textId="553B467D" w:rsidR="00FA7F27" w:rsidRDefault="00B745B6" w:rsidP="00FA7F27">
      <w:pPr>
        <w:pStyle w:val="Pquestiontextmcqoptions"/>
      </w:pPr>
      <w:r>
        <w:rPr>
          <w:rStyle w:val="Cquestionpartlabelbold"/>
        </w:rPr>
        <w:t>C</w:t>
      </w:r>
    </w:p>
    <w:p w14:paraId="2C2CE721" w14:textId="46B200FB" w:rsidR="009C1371" w:rsidRDefault="009C1371" w:rsidP="009C1371">
      <w:pPr>
        <w:pStyle w:val="Pquestiontextmainstem"/>
        <w:rPr>
          <w:vertAlign w:val="superscript"/>
        </w:rPr>
      </w:pPr>
      <w:r w:rsidRPr="00305F2F">
        <w:rPr>
          <w:i/>
        </w:rPr>
        <w:t>A</w:t>
      </w:r>
      <w:r>
        <w:t xml:space="preserve"> = </w:t>
      </w:r>
      <w:r w:rsidR="00305F2F">
        <w:rPr>
          <w:i/>
        </w:rPr>
        <w:t>bh</w:t>
      </w:r>
    </w:p>
    <w:p w14:paraId="51AB9C27" w14:textId="075F8EA7" w:rsidR="009C1371" w:rsidRDefault="009C1371" w:rsidP="009C1371">
      <w:pPr>
        <w:pStyle w:val="Pquestiontextmainstem"/>
      </w:pPr>
      <w:r>
        <w:t xml:space="preserve">= </w:t>
      </w:r>
      <w:r w:rsidR="00B745B6" w:rsidRPr="00E36D92">
        <w:t>28 × 16</w:t>
      </w:r>
    </w:p>
    <w:p w14:paraId="1AC73813" w14:textId="1D668325" w:rsidR="00FA7F27" w:rsidRDefault="009C1371" w:rsidP="009C1371">
      <w:pPr>
        <w:pStyle w:val="Pquestiontextmainstem"/>
      </w:pPr>
      <w:r>
        <w:t xml:space="preserve">= </w:t>
      </w:r>
      <w:r w:rsidR="00B745B6" w:rsidRPr="00E36D92">
        <w:t>448 cm</w:t>
      </w:r>
      <w:r w:rsidR="00B745B6" w:rsidRPr="00E36D92">
        <w:rPr>
          <w:vertAlign w:val="superscript"/>
        </w:rPr>
        <w:t>2</w:t>
      </w:r>
    </w:p>
    <w:p w14:paraId="67BEDF81" w14:textId="5BF78F2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4604F3">
        <w:t>4.2</w:t>
      </w:r>
      <w:r>
        <w:t>]</w:t>
      </w:r>
    </w:p>
    <w:p w14:paraId="20915752" w14:textId="2E6BFD87" w:rsidR="00FA7F27" w:rsidRDefault="00305F2F" w:rsidP="00FA7F27">
      <w:pPr>
        <w:pStyle w:val="Pquestiontextmcqoptions"/>
      </w:pPr>
      <w:r>
        <w:rPr>
          <w:rStyle w:val="Cquestionpartlabelbold"/>
        </w:rPr>
        <w:t>D</w:t>
      </w:r>
    </w:p>
    <w:p w14:paraId="6D6CEBF6" w14:textId="7D63AB66" w:rsidR="009C1371" w:rsidRDefault="009C1371" w:rsidP="009C1371">
      <w:pPr>
        <w:pStyle w:val="Pquestiontextmainstem"/>
      </w:pPr>
      <w:r w:rsidRPr="00305F2F">
        <w:rPr>
          <w:i/>
        </w:rPr>
        <w:t>A</w:t>
      </w:r>
      <w:r>
        <w:t xml:space="preserve"> = </w:t>
      </w:r>
      <w:r>
        <w:rPr>
          <w:i/>
        </w:rPr>
        <w:t>lw</w:t>
      </w:r>
      <w:r>
        <w:t xml:space="preserve"> +</w:t>
      </w:r>
      <w:r w:rsidR="00181C54">
        <w:rPr>
          <w:position w:val="-24"/>
        </w:rPr>
        <w:object w:dxaOrig="220" w:dyaOrig="620" w14:anchorId="1E00F1EA">
          <v:shape id="_x0000_i1027" type="#_x0000_t75" style="width:10.75pt;height:32.25pt" o:ole="">
            <v:imagedata r:id="rId12" o:title=""/>
          </v:shape>
          <o:OLEObject Type="Embed" ProgID="Equation.DSMT4" ShapeID="_x0000_i1027" DrawAspect="Content" ObjectID="_1537768706" r:id="rId13"/>
        </w:object>
      </w:r>
      <w:r>
        <w:rPr>
          <w:i/>
        </w:rPr>
        <w:t>bh</w:t>
      </w:r>
    </w:p>
    <w:p w14:paraId="02CF9725" w14:textId="38443B7C" w:rsidR="00FA7F27" w:rsidRDefault="009C1371" w:rsidP="009C1371">
      <w:pPr>
        <w:pStyle w:val="Pquestiontextmainstem"/>
      </w:pPr>
      <w:r>
        <w:t xml:space="preserve">= </w:t>
      </w:r>
      <w:r w:rsidR="00B745B6" w:rsidRPr="00E36D92">
        <w:t>(12 × 7) + (</w:t>
      </w:r>
      <w:r w:rsidR="00B745B6" w:rsidRPr="00E36D92">
        <w:rPr>
          <w:position w:val="-12"/>
        </w:rPr>
        <w:object w:dxaOrig="200" w:dyaOrig="360" w14:anchorId="2CBBB60F">
          <v:shape id="_x0000_i1028" type="#_x0000_t75" style="width:9.65pt;height:18.25pt" o:ole="" fillcolor="window">
            <v:imagedata r:id="rId14" o:title=""/>
          </v:shape>
          <o:OLEObject Type="Embed" ProgID="Equation.3" ShapeID="_x0000_i1028" DrawAspect="Content" ObjectID="_1537768707" r:id="rId15"/>
        </w:object>
      </w:r>
      <w:r w:rsidR="00B745B6" w:rsidRPr="00E36D92">
        <w:t xml:space="preserve">× 12 × </w:t>
      </w:r>
      <w:r w:rsidR="00B745B6" w:rsidRPr="00B745B6">
        <w:t>8</w:t>
      </w:r>
      <w:r w:rsidR="00B745B6" w:rsidRPr="00B745B6">
        <w:rPr>
          <w:bCs/>
        </w:rPr>
        <w:t>)</w:t>
      </w:r>
      <w:r w:rsidR="00B745B6" w:rsidRPr="00E36D92">
        <w:rPr>
          <w:b/>
          <w:bCs/>
        </w:rPr>
        <w:t xml:space="preserve"> </w:t>
      </w:r>
      <w:r w:rsidR="00B745B6" w:rsidRPr="00E36D92">
        <w:t>cm</w:t>
      </w:r>
      <w:r w:rsidR="00B745B6" w:rsidRPr="00E36D92">
        <w:rPr>
          <w:vertAlign w:val="superscript"/>
        </w:rPr>
        <w:t>2</w:t>
      </w:r>
    </w:p>
    <w:p w14:paraId="70E61C50" w14:textId="3318B7AB" w:rsidR="00FA7F27" w:rsidRDefault="00FA7F27" w:rsidP="00195ABA">
      <w:pPr>
        <w:pStyle w:val="Pquestionheadingmc"/>
        <w:keepLines/>
      </w:pPr>
      <w:r>
        <w:t>Question 7</w:t>
      </w:r>
      <w:r>
        <w:tab/>
        <w:t>[</w:t>
      </w:r>
      <w:r w:rsidR="004604F3">
        <w:t>4.3</w:t>
      </w:r>
      <w:r>
        <w:t>]</w:t>
      </w:r>
    </w:p>
    <w:p w14:paraId="46D919E8" w14:textId="4A372CE4" w:rsidR="00FA7F27" w:rsidRPr="002A3585" w:rsidRDefault="00305F2F" w:rsidP="00195ABA">
      <w:pPr>
        <w:pStyle w:val="Pquestiontextmcqoptions"/>
        <w:keepNext/>
        <w:keepLines/>
        <w:rPr>
          <w:lang w:val="es-ES"/>
        </w:rPr>
      </w:pPr>
      <w:r w:rsidRPr="002A3585">
        <w:rPr>
          <w:rStyle w:val="Cquestionpartlabelbold"/>
          <w:lang w:val="es-ES"/>
        </w:rPr>
        <w:t>B</w:t>
      </w:r>
    </w:p>
    <w:p w14:paraId="341E9E9B" w14:textId="52708C0F" w:rsidR="009C1371" w:rsidRPr="002A3585" w:rsidRDefault="00305F2F" w:rsidP="009C1371">
      <w:pPr>
        <w:pStyle w:val="Pquestiontextmainstem"/>
        <w:rPr>
          <w:lang w:val="es-ES"/>
        </w:rPr>
      </w:pPr>
      <w:r w:rsidRPr="002A3585">
        <w:rPr>
          <w:lang w:val="es-ES"/>
        </w:rPr>
        <w:t>SA = 6</w:t>
      </w:r>
      <w:r w:rsidRPr="002A3585">
        <w:rPr>
          <w:i/>
          <w:lang w:val="es-ES"/>
        </w:rPr>
        <w:t>l</w:t>
      </w:r>
      <w:r w:rsidRPr="002A3585">
        <w:rPr>
          <w:vertAlign w:val="superscript"/>
          <w:lang w:val="es-ES"/>
        </w:rPr>
        <w:t>2</w:t>
      </w:r>
    </w:p>
    <w:p w14:paraId="11C3B8F8" w14:textId="4D4BC8CF" w:rsidR="00FA7F27" w:rsidRPr="002A3585" w:rsidRDefault="00305F2F" w:rsidP="009C1371">
      <w:pPr>
        <w:pStyle w:val="Pquestiontextmainstem"/>
        <w:rPr>
          <w:lang w:val="es-ES"/>
        </w:rPr>
      </w:pPr>
      <w:r w:rsidRPr="002A3585">
        <w:rPr>
          <w:lang w:val="es-ES"/>
        </w:rPr>
        <w:t xml:space="preserve">SA </w:t>
      </w:r>
      <w:r w:rsidR="00B745B6" w:rsidRPr="002A3585">
        <w:rPr>
          <w:lang w:val="es-ES"/>
        </w:rPr>
        <w:t>= 6 × 4.7 × 4.7 m</w:t>
      </w:r>
      <w:r w:rsidR="00B745B6" w:rsidRPr="002A3585">
        <w:rPr>
          <w:vertAlign w:val="superscript"/>
          <w:lang w:val="es-ES"/>
        </w:rPr>
        <w:t>2</w:t>
      </w:r>
    </w:p>
    <w:p w14:paraId="1C9BB3D9" w14:textId="12043EA5" w:rsidR="00FA7F27" w:rsidRPr="002A3585" w:rsidRDefault="00FA7F27" w:rsidP="0016187F">
      <w:pPr>
        <w:pStyle w:val="Pquestionheadingmc"/>
        <w:rPr>
          <w:lang w:val="es-ES"/>
        </w:rPr>
      </w:pPr>
      <w:r w:rsidRPr="002A3585">
        <w:rPr>
          <w:lang w:val="es-ES"/>
        </w:rPr>
        <w:lastRenderedPageBreak/>
        <w:t>Question 8</w:t>
      </w:r>
      <w:r w:rsidRPr="002A3585">
        <w:rPr>
          <w:lang w:val="es-ES"/>
        </w:rPr>
        <w:tab/>
        <w:t>[</w:t>
      </w:r>
      <w:r w:rsidR="003C4C8B">
        <w:rPr>
          <w:lang w:val="es-ES"/>
        </w:rPr>
        <w:t>4.3</w:t>
      </w:r>
      <w:r w:rsidRPr="002A3585">
        <w:rPr>
          <w:lang w:val="es-ES"/>
        </w:rPr>
        <w:t>]</w:t>
      </w:r>
    </w:p>
    <w:p w14:paraId="1C4F56B0" w14:textId="4C3E5F2B" w:rsidR="00FA7F27" w:rsidRDefault="00305F2F" w:rsidP="0016187F">
      <w:pPr>
        <w:pStyle w:val="Pquestiontextmcqoptions"/>
        <w:keepNext/>
      </w:pPr>
      <w:r>
        <w:rPr>
          <w:rStyle w:val="Cquestionpartlabelbold"/>
        </w:rPr>
        <w:t>C</w:t>
      </w:r>
    </w:p>
    <w:p w14:paraId="5D23F3E9" w14:textId="11260623" w:rsidR="00F86326" w:rsidRPr="00A24C21" w:rsidRDefault="00F86326" w:rsidP="00F86326">
      <w:pPr>
        <w:pStyle w:val="Pquestiontextmainstem"/>
        <w:rPr>
          <w:i/>
        </w:rPr>
      </w:pPr>
      <w:r w:rsidRPr="00A24C21">
        <w:t xml:space="preserve">SA = 2 </w:t>
      </w:r>
      <w:r w:rsidRPr="00A24C21">
        <w:sym w:font="Symbol" w:char="F0B4"/>
      </w:r>
      <w:r w:rsidRPr="00A24C21">
        <w:t xml:space="preserve"> </w:t>
      </w:r>
      <w:r>
        <w:rPr>
          <w:position w:val="-24"/>
        </w:rPr>
        <w:object w:dxaOrig="220" w:dyaOrig="620" w14:anchorId="353F5BDD">
          <v:shape id="_x0000_i1029" type="#_x0000_t75" style="width:10.75pt;height:32.25pt" o:ole="">
            <v:imagedata r:id="rId12" o:title=""/>
          </v:shape>
          <o:OLEObject Type="Embed" ProgID="Equation.DSMT4" ShapeID="_x0000_i1029" DrawAspect="Content" ObjectID="_1537768708" r:id="rId16"/>
        </w:object>
      </w:r>
      <w:r w:rsidRPr="00A24C21">
        <w:rPr>
          <w:i/>
        </w:rPr>
        <w:t>bh</w:t>
      </w:r>
      <w:r w:rsidRPr="00A24C21">
        <w:t xml:space="preserve"> + 2</w:t>
      </w:r>
      <w:r w:rsidRPr="00A24C21">
        <w:rPr>
          <w:i/>
        </w:rPr>
        <w:t>hl</w:t>
      </w:r>
      <w:r w:rsidRPr="00A24C21">
        <w:t xml:space="preserve"> + 2</w:t>
      </w:r>
      <w:r w:rsidRPr="00A24C21">
        <w:rPr>
          <w:i/>
        </w:rPr>
        <w:t xml:space="preserve">bl </w:t>
      </w:r>
      <w:r w:rsidRPr="00A24C21">
        <w:t>+</w:t>
      </w:r>
      <w:r w:rsidRPr="00A24C21">
        <w:rPr>
          <w:i/>
        </w:rPr>
        <w:t xml:space="preserve"> </w:t>
      </w:r>
      <w:r w:rsidRPr="00A24C21">
        <w:t>2</w:t>
      </w:r>
      <w:r w:rsidRPr="00A24C21">
        <w:rPr>
          <w:i/>
        </w:rPr>
        <w:t>wl</w:t>
      </w:r>
    </w:p>
    <w:p w14:paraId="47510C3C" w14:textId="2995F7C3" w:rsidR="00F86326" w:rsidRPr="00A24C21" w:rsidRDefault="00F86326" w:rsidP="00F86326">
      <w:pPr>
        <w:pStyle w:val="Pquestiontextmainstem"/>
      </w:pPr>
      <w:r w:rsidRPr="00A24C21">
        <w:t xml:space="preserve">= (2 × </w:t>
      </w:r>
      <w:r>
        <w:rPr>
          <w:position w:val="-24"/>
        </w:rPr>
        <w:object w:dxaOrig="220" w:dyaOrig="620" w14:anchorId="6B3DAA3B">
          <v:shape id="_x0000_i1030" type="#_x0000_t75" style="width:10.75pt;height:32.25pt" o:ole="">
            <v:imagedata r:id="rId12" o:title=""/>
          </v:shape>
          <o:OLEObject Type="Embed" ProgID="Equation.DSMT4" ShapeID="_x0000_i1030" DrawAspect="Content" ObjectID="_1537768709" r:id="rId17"/>
        </w:object>
      </w:r>
      <w:r w:rsidRPr="00A24C21">
        <w:t xml:space="preserve">× </w:t>
      </w:r>
      <w:r w:rsidR="00B745B6" w:rsidRPr="00E36D92">
        <w:rPr>
          <w:spacing w:val="-4"/>
        </w:rPr>
        <w:t>8 × 15</w:t>
      </w:r>
      <w:r w:rsidRPr="00A24C21">
        <w:t xml:space="preserve">) + </w:t>
      </w:r>
      <w:r w:rsidR="00B745B6" w:rsidRPr="00E36D92">
        <w:rPr>
          <w:spacing w:val="-4"/>
        </w:rPr>
        <w:t xml:space="preserve">(8 × 21) + (15 × 21) </w:t>
      </w:r>
      <w:r w:rsidRPr="00A24C21">
        <w:t xml:space="preserve">+ </w:t>
      </w:r>
      <w:r w:rsidR="00B745B6" w:rsidRPr="00E36D92">
        <w:rPr>
          <w:spacing w:val="-4"/>
        </w:rPr>
        <w:t>(17 × 21)</w:t>
      </w:r>
    </w:p>
    <w:p w14:paraId="0B4F246E" w14:textId="4A167D91" w:rsidR="00F86326" w:rsidRPr="00A24C21" w:rsidRDefault="00F86326" w:rsidP="00F86326">
      <w:pPr>
        <w:pStyle w:val="Pquestiontextmainstem"/>
      </w:pPr>
      <w:r w:rsidRPr="00A24C21">
        <w:t xml:space="preserve">= </w:t>
      </w:r>
      <w:r w:rsidR="00B745B6" w:rsidRPr="00E36D92">
        <w:rPr>
          <w:spacing w:val="-4"/>
        </w:rPr>
        <w:t>120 + 168 + 315 + 357</w:t>
      </w:r>
    </w:p>
    <w:p w14:paraId="4020D4E8" w14:textId="77777777" w:rsidR="00B745B6" w:rsidRPr="00E36D92" w:rsidRDefault="00F86326" w:rsidP="00B745B6">
      <w:pPr>
        <w:rPr>
          <w:rFonts w:asciiTheme="minorHAnsi" w:hAnsiTheme="minorHAnsi"/>
          <w:spacing w:val="-4"/>
          <w:vertAlign w:val="superscript"/>
        </w:rPr>
      </w:pPr>
      <w:r w:rsidRPr="00A24C21">
        <w:t xml:space="preserve">= </w:t>
      </w:r>
      <w:r w:rsidR="00B745B6" w:rsidRPr="00E36D92">
        <w:rPr>
          <w:rFonts w:asciiTheme="minorHAnsi" w:hAnsiTheme="minorHAnsi"/>
          <w:spacing w:val="-4"/>
        </w:rPr>
        <w:t>960 cm</w:t>
      </w:r>
      <w:r w:rsidR="00B745B6" w:rsidRPr="00E36D92">
        <w:rPr>
          <w:rFonts w:asciiTheme="minorHAnsi" w:hAnsiTheme="minorHAnsi"/>
          <w:spacing w:val="-4"/>
          <w:vertAlign w:val="superscript"/>
        </w:rPr>
        <w:t>2</w:t>
      </w:r>
    </w:p>
    <w:p w14:paraId="5B120ACC" w14:textId="0DD04F20" w:rsidR="00305F2F" w:rsidRDefault="00305F2F" w:rsidP="00305F2F">
      <w:pPr>
        <w:pStyle w:val="Pquestionheadingmc"/>
      </w:pPr>
      <w:r>
        <w:t>Question 9</w:t>
      </w:r>
      <w:r>
        <w:tab/>
        <w:t>[4.</w:t>
      </w:r>
      <w:r w:rsidR="003C4C8B">
        <w:t>4</w:t>
      </w:r>
      <w:r>
        <w:t>]</w:t>
      </w:r>
    </w:p>
    <w:p w14:paraId="5E352087" w14:textId="11831648" w:rsidR="00305F2F" w:rsidRDefault="00B745B6" w:rsidP="00305F2F">
      <w:pPr>
        <w:pStyle w:val="Pquestiontextmcqoptions"/>
      </w:pPr>
      <w:r>
        <w:rPr>
          <w:rStyle w:val="Cquestionpartlabelbold"/>
        </w:rPr>
        <w:t>D</w:t>
      </w:r>
    </w:p>
    <w:p w14:paraId="372DD4E1" w14:textId="60B62B61" w:rsidR="00305F2F" w:rsidRDefault="00B745B6" w:rsidP="00305F2F">
      <w:pPr>
        <w:pStyle w:val="Pquestiontextmainstem"/>
      </w:pPr>
      <w:r w:rsidRPr="00E36D92">
        <w:t>2.4 m</w:t>
      </w:r>
      <w:r w:rsidRPr="00E36D92">
        <w:rPr>
          <w:vertAlign w:val="superscript"/>
        </w:rPr>
        <w:t>3</w:t>
      </w:r>
      <w:r w:rsidRPr="00B745B6">
        <w:t xml:space="preserve"> </w:t>
      </w:r>
      <w:r w:rsidR="00F86326" w:rsidRPr="00A24C21">
        <w:t xml:space="preserve">= </w:t>
      </w:r>
      <w:r w:rsidRPr="00E36D92">
        <w:t>2.4 × 1 000 000 cm</w:t>
      </w:r>
      <w:r w:rsidRPr="00E36D92">
        <w:rPr>
          <w:vertAlign w:val="superscript"/>
        </w:rPr>
        <w:t>3</w:t>
      </w:r>
      <w:r w:rsidR="00F86326">
        <w:rPr>
          <w:vertAlign w:val="superscript"/>
        </w:rPr>
        <w:t xml:space="preserve"> </w:t>
      </w:r>
      <w:r w:rsidR="00F86326" w:rsidRPr="00A24C21">
        <w:t xml:space="preserve">= </w:t>
      </w:r>
      <w:r w:rsidRPr="00E36D92">
        <w:t>2 400 000 cm</w:t>
      </w:r>
      <w:r w:rsidRPr="00E36D92">
        <w:rPr>
          <w:vertAlign w:val="superscript"/>
        </w:rPr>
        <w:t>3</w:t>
      </w:r>
    </w:p>
    <w:p w14:paraId="53A9E607" w14:textId="1EB0AF67" w:rsidR="00305F2F" w:rsidRDefault="00305F2F" w:rsidP="00305F2F">
      <w:pPr>
        <w:pStyle w:val="Pquestionheadingmc"/>
      </w:pPr>
      <w:r>
        <w:t>Question 10</w:t>
      </w:r>
      <w:r>
        <w:tab/>
        <w:t>[4.</w:t>
      </w:r>
      <w:r w:rsidR="003C4C8B">
        <w:t>4</w:t>
      </w:r>
      <w:r>
        <w:t>]</w:t>
      </w:r>
    </w:p>
    <w:p w14:paraId="37EA7728" w14:textId="3276469E" w:rsidR="00305F2F" w:rsidRDefault="00305F2F" w:rsidP="00305F2F">
      <w:pPr>
        <w:pStyle w:val="Pquestiontextmcqoptions"/>
      </w:pPr>
      <w:r>
        <w:rPr>
          <w:rStyle w:val="Cquestionpartlabelbold"/>
        </w:rPr>
        <w:t>A</w:t>
      </w:r>
    </w:p>
    <w:p w14:paraId="38EA007D" w14:textId="77777777" w:rsidR="00305F2F" w:rsidRDefault="00305F2F" w:rsidP="00F86326">
      <w:pPr>
        <w:pStyle w:val="Pquestiontextmainstem"/>
      </w:pPr>
      <w:r w:rsidRPr="00B41B4B">
        <w:rPr>
          <w:i/>
        </w:rPr>
        <w:t>V</w:t>
      </w:r>
      <w:r>
        <w:t xml:space="preserve"> = </w:t>
      </w:r>
      <w:r w:rsidRPr="00B41B4B">
        <w:rPr>
          <w:i/>
        </w:rPr>
        <w:t>AH</w:t>
      </w:r>
    </w:p>
    <w:p w14:paraId="5062D62A" w14:textId="77777777" w:rsidR="00F86326" w:rsidRPr="00A24C21" w:rsidRDefault="00F86326" w:rsidP="00F86326">
      <w:pPr>
        <w:pStyle w:val="Pquestiontextmainstem"/>
      </w:pPr>
      <w:r w:rsidRPr="00A24C21">
        <w:t>= πr</w:t>
      </w:r>
      <w:r w:rsidRPr="00A24C21">
        <w:rPr>
          <w:vertAlign w:val="superscript"/>
        </w:rPr>
        <w:t xml:space="preserve">2 </w:t>
      </w:r>
      <w:r w:rsidRPr="00A24C21">
        <w:t xml:space="preserve">× </w:t>
      </w:r>
      <w:r w:rsidRPr="00B41B4B">
        <w:rPr>
          <w:i/>
        </w:rPr>
        <w:t>H</w:t>
      </w:r>
    </w:p>
    <w:p w14:paraId="79B976DE" w14:textId="44D85920" w:rsidR="00305F2F" w:rsidRDefault="00F86326" w:rsidP="009C1371">
      <w:pPr>
        <w:pStyle w:val="Pquestiontextmainstem"/>
      </w:pPr>
      <w:r w:rsidRPr="00A24C21">
        <w:t xml:space="preserve">= </w:t>
      </w:r>
      <w:r w:rsidR="00B745B6" w:rsidRPr="00E36D92">
        <w:t>π × 6</w:t>
      </w:r>
      <w:r w:rsidR="00B745B6" w:rsidRPr="00E36D92">
        <w:rPr>
          <w:vertAlign w:val="superscript"/>
        </w:rPr>
        <w:t>2</w:t>
      </w:r>
      <w:r w:rsidR="00B745B6" w:rsidRPr="00E36D92">
        <w:t xml:space="preserve"> × 13 cm</w:t>
      </w:r>
      <w:r w:rsidR="00B745B6" w:rsidRPr="00E36D92">
        <w:rPr>
          <w:vertAlign w:val="superscript"/>
        </w:rPr>
        <w:t>3</w:t>
      </w:r>
    </w:p>
    <w:p w14:paraId="0188CD9A" w14:textId="216344CD" w:rsidR="00195ABA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B41B4B">
        <w:t>10</w:t>
      </w:r>
    </w:p>
    <w:p w14:paraId="785334ED" w14:textId="77777777" w:rsidR="00195ABA" w:rsidRDefault="00195ABA">
      <w:pPr>
        <w:rPr>
          <w:rFonts w:asciiTheme="minorHAnsi" w:hAnsiTheme="minorHAnsi"/>
          <w:i/>
        </w:rPr>
      </w:pPr>
      <w:r>
        <w:br w:type="page"/>
      </w:r>
    </w:p>
    <w:p w14:paraId="78443B79" w14:textId="77777777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56A5B7B1" w:rsidR="001B433F" w:rsidRDefault="001B433F" w:rsidP="00B80E6D">
      <w:pPr>
        <w:pStyle w:val="Pquestionheadingsx1stafterhead"/>
      </w:pPr>
      <w:r>
        <w:t xml:space="preserve">Question </w:t>
      </w:r>
      <w:r w:rsidR="00F86326">
        <w:t>11</w:t>
      </w:r>
      <w:r>
        <w:tab/>
      </w:r>
      <w:r w:rsidR="003C4C8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65679C6D" w14:textId="04668F33" w:rsidR="001158EE" w:rsidRPr="009C1371" w:rsidRDefault="009C1371" w:rsidP="009C13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9C1371">
        <w:rPr>
          <w:i/>
        </w:rPr>
        <w:t>P</w:t>
      </w:r>
      <w:r w:rsidRPr="009C1371">
        <w:t xml:space="preserve"> = </w:t>
      </w:r>
      <w:r w:rsidR="00F86326" w:rsidRPr="00A24C21">
        <w:rPr>
          <w:noProof/>
        </w:rPr>
        <w:t xml:space="preserve">34 </w:t>
      </w:r>
      <w:r w:rsidR="00F86326" w:rsidRPr="00A24C21">
        <w:rPr>
          <w:noProof/>
        </w:rPr>
        <w:sym w:font="Symbol" w:char="F0B4"/>
      </w:r>
      <w:r w:rsidR="00F86326" w:rsidRPr="00A24C21">
        <w:rPr>
          <w:noProof/>
        </w:rPr>
        <w:t xml:space="preserve"> 2 + 15 </w:t>
      </w:r>
      <w:r w:rsidR="00F86326" w:rsidRPr="00A24C21">
        <w:rPr>
          <w:noProof/>
        </w:rPr>
        <w:sym w:font="Symbol" w:char="F0B4"/>
      </w:r>
      <w:r w:rsidR="00F86326" w:rsidRPr="00A24C21">
        <w:rPr>
          <w:noProof/>
        </w:rPr>
        <w:t xml:space="preserve"> 3</w:t>
      </w:r>
    </w:p>
    <w:p w14:paraId="2AEC634D" w14:textId="7BC94871" w:rsidR="009C1371" w:rsidRDefault="009C1371" w:rsidP="009C1371">
      <w:pPr>
        <w:pStyle w:val="Pquestiontextpartsa"/>
      </w:pPr>
      <w:r w:rsidRPr="009C1371">
        <w:tab/>
      </w:r>
      <w:r w:rsidRPr="009C1371">
        <w:rPr>
          <w:i/>
        </w:rPr>
        <w:t>P</w:t>
      </w:r>
      <w:r w:rsidRPr="009C1371">
        <w:t xml:space="preserve"> = </w:t>
      </w:r>
      <w:r w:rsidR="00F86326" w:rsidRPr="00A24C21">
        <w:t>113 mm</w:t>
      </w:r>
    </w:p>
    <w:p w14:paraId="3AD69342" w14:textId="35DB14E1" w:rsidR="00F86326" w:rsidRPr="00A24C21" w:rsidRDefault="009C1371" w:rsidP="00F86326">
      <w:pPr>
        <w:pStyle w:val="Pquestiontextpartsa"/>
      </w:pPr>
      <w:r w:rsidRPr="00F86326">
        <w:rPr>
          <w:b/>
        </w:rPr>
        <w:t>(b)</w:t>
      </w:r>
      <w:r w:rsidRPr="00565AB9">
        <w:rPr>
          <w:position w:val="14"/>
        </w:rPr>
        <w:tab/>
      </w:r>
      <w:r w:rsidR="00F86326" w:rsidRPr="00A24C21">
        <w:rPr>
          <w:i/>
        </w:rPr>
        <w:t xml:space="preserve">P </w:t>
      </w:r>
      <w:r w:rsidR="00F86326" w:rsidRPr="00A24C21">
        <w:t>=</w:t>
      </w:r>
      <w:r w:rsidR="00F86326" w:rsidRPr="00A24C21">
        <w:rPr>
          <w:i/>
        </w:rPr>
        <w:t xml:space="preserve"> </w:t>
      </w:r>
      <w:r w:rsidR="00F86326" w:rsidRPr="00A24C21">
        <w:sym w:font="Symbol" w:char="F070"/>
      </w:r>
      <w:r w:rsidR="00F86326" w:rsidRPr="00A24C21">
        <w:rPr>
          <w:i/>
        </w:rPr>
        <w:t xml:space="preserve">d </w:t>
      </w:r>
      <w:r w:rsidR="00F86326" w:rsidRPr="00A24C21">
        <w:t>+ 2</w:t>
      </w:r>
      <w:r w:rsidR="00F86326" w:rsidRPr="00A24C21">
        <w:rPr>
          <w:i/>
        </w:rPr>
        <w:t>l</w:t>
      </w:r>
      <w:r w:rsidR="00F86326" w:rsidRPr="00A24C21">
        <w:t xml:space="preserve"> </w:t>
      </w:r>
    </w:p>
    <w:p w14:paraId="54DC2E8E" w14:textId="1B00A62E" w:rsidR="00F86326" w:rsidRPr="00A24C21" w:rsidRDefault="00F86326" w:rsidP="00F86326">
      <w:pPr>
        <w:pStyle w:val="Pquestiontextpartsa"/>
      </w:pPr>
      <w:r>
        <w:tab/>
      </w:r>
      <w:r w:rsidRPr="00A24C21">
        <w:rPr>
          <w:i/>
        </w:rPr>
        <w:t xml:space="preserve">P </w:t>
      </w:r>
      <w:r w:rsidRPr="00A24C21">
        <w:t>=</w:t>
      </w:r>
      <w:r w:rsidRPr="00A24C21">
        <w:rPr>
          <w:i/>
        </w:rPr>
        <w:t xml:space="preserve"> </w:t>
      </w:r>
      <w:r w:rsidRPr="00A24C21">
        <w:sym w:font="Symbol" w:char="F070"/>
      </w:r>
      <w:r w:rsidRPr="00A24C21">
        <w:t xml:space="preserve"> </w:t>
      </w:r>
      <w:r w:rsidRPr="00A24C21">
        <w:sym w:font="Symbol" w:char="F0B4"/>
      </w:r>
      <w:r w:rsidRPr="00A24C21">
        <w:t xml:space="preserve"> 14 + 2 </w:t>
      </w:r>
      <w:r w:rsidRPr="00A24C21">
        <w:sym w:font="Symbol" w:char="F0B4"/>
      </w:r>
      <w:r w:rsidRPr="00A24C21">
        <w:t xml:space="preserve"> 30</w:t>
      </w:r>
    </w:p>
    <w:p w14:paraId="4FCFF663" w14:textId="005B04BD" w:rsidR="009C1371" w:rsidRDefault="00F86326" w:rsidP="00F86326">
      <w:pPr>
        <w:pStyle w:val="Pquestiontextpartsa"/>
      </w:pPr>
      <w:r>
        <w:rPr>
          <w:i/>
        </w:rPr>
        <w:tab/>
      </w:r>
      <w:r w:rsidRPr="00A24C21">
        <w:rPr>
          <w:i/>
        </w:rPr>
        <w:t xml:space="preserve">P </w:t>
      </w:r>
      <w:r w:rsidRPr="00A24C21">
        <w:t>=</w:t>
      </w:r>
      <w:r w:rsidRPr="00A24C21">
        <w:rPr>
          <w:i/>
        </w:rPr>
        <w:t xml:space="preserve"> </w:t>
      </w:r>
      <w:r w:rsidRPr="00A24C21">
        <w:t>103.98 cm</w:t>
      </w:r>
    </w:p>
    <w:p w14:paraId="62FD0472" w14:textId="6A0BC8AC" w:rsidR="00F86326" w:rsidRPr="009C1371" w:rsidRDefault="00F86326" w:rsidP="00F86326">
      <w:pPr>
        <w:pStyle w:val="Pquestiontextpartsa"/>
      </w:pPr>
      <w:r w:rsidRPr="00F86326">
        <w:rPr>
          <w:b/>
          <w:position w:val="14"/>
        </w:rPr>
        <w:t>(c)</w:t>
      </w:r>
      <w:r w:rsidRPr="00F86326">
        <w:rPr>
          <w:position w:val="14"/>
        </w:rPr>
        <w:tab/>
      </w:r>
      <w:r w:rsidR="000839AF" w:rsidRPr="00F86326">
        <w:rPr>
          <w:position w:val="-40"/>
          <w:em w:val="dot"/>
        </w:rPr>
        <w:object w:dxaOrig="2840" w:dyaOrig="920" w14:anchorId="17CE8D34">
          <v:shape id="_x0000_i1031" type="#_x0000_t75" style="width:141.85pt;height:46.2pt" o:ole="">
            <v:imagedata r:id="rId18" o:title=""/>
          </v:shape>
          <o:OLEObject Type="Embed" ProgID="Equation.3" ShapeID="_x0000_i1031" DrawAspect="Content" ObjectID="_1537768710" r:id="rId19"/>
        </w:object>
      </w:r>
    </w:p>
    <w:p w14:paraId="3D6E23BE" w14:textId="3B016075" w:rsidR="00306C44" w:rsidRDefault="00306C44" w:rsidP="00195ABA">
      <w:pPr>
        <w:pStyle w:val="Pquestionheadingsx"/>
      </w:pPr>
      <w:r>
        <w:t>Question 1</w:t>
      </w:r>
      <w:r w:rsidR="00F86326">
        <w:t>2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4F6F3FCA" w14:textId="77777777" w:rsidR="000839AF" w:rsidRPr="00A24C21" w:rsidRDefault="000839AF" w:rsidP="000839AF">
      <w:pPr>
        <w:rPr>
          <w:rFonts w:asciiTheme="minorHAnsi" w:hAnsiTheme="minorHAnsi"/>
        </w:rPr>
      </w:pPr>
      <w:r w:rsidRPr="00A24C21">
        <w:rPr>
          <w:rFonts w:asciiTheme="minorHAnsi" w:hAnsiTheme="minorHAnsi"/>
          <w:i/>
        </w:rPr>
        <w:t>P</w:t>
      </w:r>
      <w:r w:rsidRPr="000839AF">
        <w:rPr>
          <w:rFonts w:asciiTheme="minorHAnsi" w:hAnsiTheme="minorHAnsi"/>
        </w:rPr>
        <w:t xml:space="preserve"> =</w:t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  <w:position w:val="-24"/>
        </w:rPr>
        <w:object w:dxaOrig="480" w:dyaOrig="620" w14:anchorId="5E14C7D5">
          <v:shape id="_x0000_i1032" type="#_x0000_t75" style="width:23.65pt;height:31.15pt" o:ole="">
            <v:imagedata r:id="rId20" o:title=""/>
          </v:shape>
          <o:OLEObject Type="Embed" ProgID="Equation.3" ShapeID="_x0000_i1032" DrawAspect="Content" ObjectID="_1537768711" r:id="rId21"/>
        </w:objec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2</w:t>
      </w:r>
      <w:r w:rsidRPr="00A24C21">
        <w:rPr>
          <w:rFonts w:asciiTheme="minorHAnsi" w:hAnsiTheme="minorHAnsi"/>
        </w:rPr>
        <w:sym w:font="Symbol" w:char="F070"/>
      </w:r>
      <w:r w:rsidRPr="00A24C21">
        <w:rPr>
          <w:rFonts w:asciiTheme="minorHAnsi" w:hAnsiTheme="minorHAnsi"/>
          <w:i/>
        </w:rPr>
        <w:t>r</w:t>
      </w:r>
      <w:r w:rsidRPr="00A24C21">
        <w:rPr>
          <w:rFonts w:asciiTheme="minorHAnsi" w:hAnsiTheme="minorHAnsi"/>
        </w:rPr>
        <w:t xml:space="preserve"> + 2</w:t>
      </w:r>
      <w:r w:rsidRPr="00A24C21">
        <w:rPr>
          <w:rFonts w:asciiTheme="minorHAnsi" w:hAnsiTheme="minorHAnsi"/>
          <w:i/>
        </w:rPr>
        <w:t>r</w:t>
      </w:r>
    </w:p>
    <w:p w14:paraId="79EF1566" w14:textId="77C92232" w:rsidR="000839AF" w:rsidRPr="00A24C21" w:rsidRDefault="003D43CC" w:rsidP="000839AF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   </w:t>
      </w:r>
      <w:r w:rsidR="000839AF" w:rsidRPr="000839AF">
        <w:rPr>
          <w:rFonts w:asciiTheme="minorHAnsi" w:hAnsiTheme="minorHAnsi"/>
        </w:rPr>
        <w:t>=</w:t>
      </w:r>
      <w:r w:rsidR="000839AF" w:rsidRPr="00A24C21">
        <w:rPr>
          <w:rFonts w:asciiTheme="minorHAnsi" w:hAnsiTheme="minorHAnsi"/>
        </w:rPr>
        <w:t xml:space="preserve"> </w:t>
      </w:r>
      <w:r w:rsidR="00B745B6" w:rsidRPr="00E36D92">
        <w:rPr>
          <w:rFonts w:asciiTheme="minorHAnsi" w:hAnsiTheme="minorHAnsi"/>
          <w:position w:val="-24"/>
        </w:rPr>
        <w:object w:dxaOrig="1020" w:dyaOrig="620" w14:anchorId="5DACFF83">
          <v:shape id="_x0000_i1033" type="#_x0000_t75" style="width:51.6pt;height:31.15pt" o:ole="">
            <v:imagedata r:id="rId22" o:title=""/>
          </v:shape>
          <o:OLEObject Type="Embed" ProgID="Equation.3" ShapeID="_x0000_i1033" DrawAspect="Content" ObjectID="_1537768712" r:id="rId23"/>
        </w:object>
      </w:r>
      <w:r w:rsidR="000839AF" w:rsidRPr="00A24C21">
        <w:rPr>
          <w:rFonts w:asciiTheme="minorHAnsi" w:hAnsiTheme="minorHAnsi"/>
        </w:rPr>
        <w:sym w:font="Symbol" w:char="F0B4"/>
      </w:r>
      <w:r w:rsidR="000839AF" w:rsidRPr="00A24C21">
        <w:rPr>
          <w:rFonts w:asciiTheme="minorHAnsi" w:hAnsiTheme="minorHAnsi"/>
        </w:rPr>
        <w:t xml:space="preserve"> 2 </w:t>
      </w:r>
      <w:r w:rsidR="000839AF" w:rsidRPr="00A24C21">
        <w:rPr>
          <w:rFonts w:asciiTheme="minorHAnsi" w:hAnsiTheme="minorHAnsi"/>
        </w:rPr>
        <w:sym w:font="Symbol" w:char="F0B4"/>
      </w:r>
      <w:r w:rsidR="000839AF" w:rsidRPr="00A24C21">
        <w:rPr>
          <w:rFonts w:asciiTheme="minorHAnsi" w:hAnsiTheme="minorHAnsi"/>
        </w:rPr>
        <w:t xml:space="preserve"> </w:t>
      </w:r>
      <w:r w:rsidR="000839AF" w:rsidRPr="00A24C21">
        <w:rPr>
          <w:rFonts w:asciiTheme="minorHAnsi" w:hAnsiTheme="minorHAnsi"/>
        </w:rPr>
        <w:sym w:font="Symbol" w:char="F070"/>
      </w:r>
      <w:r w:rsidR="000839AF" w:rsidRPr="00A24C21">
        <w:rPr>
          <w:rFonts w:asciiTheme="minorHAnsi" w:hAnsiTheme="minorHAnsi"/>
        </w:rPr>
        <w:t xml:space="preserve"> </w:t>
      </w:r>
      <w:r w:rsidR="00B745B6" w:rsidRPr="00E36D92">
        <w:rPr>
          <w:rFonts w:asciiTheme="minorHAnsi" w:hAnsiTheme="minorHAnsi"/>
        </w:rPr>
        <w:sym w:font="Symbol" w:char="F0B4"/>
      </w:r>
      <w:r w:rsidR="00B745B6" w:rsidRPr="00E36D92">
        <w:rPr>
          <w:rFonts w:asciiTheme="minorHAnsi" w:hAnsiTheme="minorHAnsi"/>
        </w:rPr>
        <w:t xml:space="preserve"> 20 + 2 </w:t>
      </w:r>
      <w:r w:rsidR="00B745B6" w:rsidRPr="00E36D92">
        <w:rPr>
          <w:rFonts w:asciiTheme="minorHAnsi" w:hAnsiTheme="minorHAnsi"/>
        </w:rPr>
        <w:sym w:font="Symbol" w:char="F0B4"/>
      </w:r>
      <w:r w:rsidR="00B745B6" w:rsidRPr="00E36D92">
        <w:rPr>
          <w:rFonts w:asciiTheme="minorHAnsi" w:hAnsiTheme="minorHAnsi"/>
        </w:rPr>
        <w:t xml:space="preserve"> 20</w:t>
      </w:r>
    </w:p>
    <w:p w14:paraId="6414F545" w14:textId="05AC00C9" w:rsidR="000839AF" w:rsidRPr="00A24C21" w:rsidRDefault="003D43CC" w:rsidP="000839AF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   </w:t>
      </w:r>
      <w:r w:rsidR="000839AF" w:rsidRPr="000839AF">
        <w:rPr>
          <w:rFonts w:asciiTheme="minorHAnsi" w:hAnsiTheme="minorHAnsi"/>
        </w:rPr>
        <w:t>=</w:t>
      </w:r>
      <w:r w:rsidR="000839AF" w:rsidRPr="00A24C21">
        <w:rPr>
          <w:rFonts w:asciiTheme="minorHAnsi" w:hAnsiTheme="minorHAnsi"/>
        </w:rPr>
        <w:t xml:space="preserve"> </w:t>
      </w:r>
      <w:r w:rsidR="00B745B6" w:rsidRPr="00E36D92">
        <w:rPr>
          <w:rFonts w:asciiTheme="minorHAnsi" w:hAnsiTheme="minorHAnsi"/>
        </w:rPr>
        <w:t>111.56 cm</w:t>
      </w:r>
    </w:p>
    <w:p w14:paraId="6F10D058" w14:textId="77777777" w:rsidR="003D43CC" w:rsidRPr="003D43CC" w:rsidRDefault="003D43CC" w:rsidP="000839AF">
      <w:pPr>
        <w:rPr>
          <w:rFonts w:asciiTheme="minorHAnsi" w:hAnsiTheme="minorHAnsi"/>
        </w:rPr>
      </w:pPr>
    </w:p>
    <w:p w14:paraId="131244CA" w14:textId="4FAFE1DF" w:rsidR="000839AF" w:rsidRPr="00A24C21" w:rsidRDefault="000839AF" w:rsidP="000839AF">
      <w:pPr>
        <w:rPr>
          <w:rFonts w:asciiTheme="minorHAnsi" w:hAnsiTheme="minorHAnsi"/>
        </w:rPr>
      </w:pPr>
      <w:r w:rsidRPr="00A24C21">
        <w:rPr>
          <w:rFonts w:asciiTheme="minorHAnsi" w:hAnsiTheme="minorHAnsi"/>
          <w:i/>
        </w:rPr>
        <w:t>A</w:t>
      </w:r>
      <w:r w:rsidRPr="003D43CC">
        <w:rPr>
          <w:rFonts w:asciiTheme="minorHAnsi" w:hAnsiTheme="minorHAnsi"/>
        </w:rPr>
        <w:t xml:space="preserve"> = </w:t>
      </w:r>
      <w:r w:rsidRPr="00A24C21">
        <w:rPr>
          <w:rFonts w:asciiTheme="minorHAnsi" w:hAnsiTheme="minorHAnsi"/>
          <w:position w:val="-24"/>
        </w:rPr>
        <w:object w:dxaOrig="480" w:dyaOrig="620" w14:anchorId="02332E4B">
          <v:shape id="_x0000_i1034" type="#_x0000_t75" style="width:23.65pt;height:31.15pt" o:ole="">
            <v:imagedata r:id="rId20" o:title=""/>
          </v:shape>
          <o:OLEObject Type="Embed" ProgID="Equation.3" ShapeID="_x0000_i1034" DrawAspect="Content" ObjectID="_1537768713" r:id="rId24"/>
        </w:objec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70"/>
      </w:r>
      <w:r w:rsidRPr="00A24C21">
        <w:rPr>
          <w:rFonts w:asciiTheme="minorHAnsi" w:hAnsiTheme="minorHAnsi"/>
          <w:i/>
        </w:rPr>
        <w:t>r</w:t>
      </w:r>
      <w:r w:rsidRPr="00A24C21">
        <w:rPr>
          <w:rFonts w:asciiTheme="minorHAnsi" w:hAnsiTheme="minorHAnsi"/>
          <w:vertAlign w:val="superscript"/>
        </w:rPr>
        <w:t>2</w:t>
      </w:r>
    </w:p>
    <w:p w14:paraId="3EE5C25D" w14:textId="13662169" w:rsidR="000839AF" w:rsidRPr="00A24C21" w:rsidRDefault="000839AF" w:rsidP="000839AF">
      <w:pPr>
        <w:rPr>
          <w:rFonts w:asciiTheme="minorHAnsi" w:hAnsiTheme="minorHAnsi"/>
          <w:vertAlign w:val="superscript"/>
        </w:rPr>
      </w:pPr>
      <w:r w:rsidRPr="00A24C21">
        <w:rPr>
          <w:rFonts w:asciiTheme="minorHAnsi" w:hAnsiTheme="minorHAnsi"/>
          <w:i/>
        </w:rPr>
        <w:t xml:space="preserve">   </w:t>
      </w:r>
      <w:r w:rsidR="003D43CC" w:rsidRPr="003D43CC">
        <w:rPr>
          <w:rFonts w:asciiTheme="minorHAnsi" w:hAnsiTheme="minorHAnsi"/>
        </w:rPr>
        <w:t xml:space="preserve"> = </w:t>
      </w:r>
      <w:r w:rsidR="00B745B6" w:rsidRPr="00E36D92">
        <w:rPr>
          <w:rFonts w:asciiTheme="minorHAnsi" w:hAnsiTheme="minorHAnsi"/>
          <w:position w:val="-24"/>
        </w:rPr>
        <w:object w:dxaOrig="1020" w:dyaOrig="620" w14:anchorId="49E29D25">
          <v:shape id="_x0000_i1035" type="#_x0000_t75" style="width:51.6pt;height:31.15pt" o:ole="">
            <v:imagedata r:id="rId22" o:title=""/>
          </v:shape>
          <o:OLEObject Type="Embed" ProgID="Equation.3" ShapeID="_x0000_i1035" DrawAspect="Content" ObjectID="_1537768714" r:id="rId25"/>
        </w:objec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70"/>
      </w:r>
      <w:r w:rsidRPr="00A24C21">
        <w:rPr>
          <w:rFonts w:asciiTheme="minorHAnsi" w:hAnsiTheme="minorHAnsi"/>
        </w:rPr>
        <w:t xml:space="preserve"> </w:t>
      </w:r>
      <w:r w:rsidRPr="00A24C21">
        <w:rPr>
          <w:rFonts w:asciiTheme="minorHAnsi" w:hAnsiTheme="minorHAnsi"/>
        </w:rPr>
        <w:sym w:font="Symbol" w:char="F0B4"/>
      </w:r>
      <w:r w:rsidRPr="00A24C21">
        <w:rPr>
          <w:rFonts w:asciiTheme="minorHAnsi" w:hAnsiTheme="minorHAnsi"/>
        </w:rPr>
        <w:t xml:space="preserve"> 2</w:t>
      </w:r>
      <w:r w:rsidR="00B745B6">
        <w:rPr>
          <w:rFonts w:asciiTheme="minorHAnsi" w:hAnsiTheme="minorHAnsi"/>
        </w:rPr>
        <w:t>0</w:t>
      </w:r>
      <w:r w:rsidRPr="00A24C21">
        <w:rPr>
          <w:rFonts w:asciiTheme="minorHAnsi" w:hAnsiTheme="minorHAnsi"/>
          <w:vertAlign w:val="superscript"/>
        </w:rPr>
        <w:t>2</w:t>
      </w:r>
    </w:p>
    <w:p w14:paraId="46AF7179" w14:textId="32AB4207" w:rsidR="00565AB9" w:rsidRPr="00565AB9" w:rsidRDefault="000839AF" w:rsidP="000839AF">
      <w:pPr>
        <w:pStyle w:val="Pquestiontextmainstem"/>
      </w:pPr>
      <w:r w:rsidRPr="00A24C21">
        <w:rPr>
          <w:i/>
        </w:rPr>
        <w:t xml:space="preserve">  </w:t>
      </w:r>
      <w:r w:rsidR="003D43CC" w:rsidRPr="003D43CC">
        <w:t xml:space="preserve"> </w:t>
      </w:r>
      <w:r w:rsidR="003D43CC">
        <w:t xml:space="preserve"> </w:t>
      </w:r>
      <w:r w:rsidR="003D43CC" w:rsidRPr="003D43CC">
        <w:t xml:space="preserve">= </w:t>
      </w:r>
      <w:r w:rsidR="00B745B6" w:rsidRPr="00E36D92">
        <w:t>715.58 cm</w:t>
      </w:r>
      <w:r w:rsidR="00B745B6" w:rsidRPr="00E36D92">
        <w:rPr>
          <w:vertAlign w:val="superscript"/>
        </w:rPr>
        <w:t>2</w:t>
      </w:r>
    </w:p>
    <w:p w14:paraId="4511A4EC" w14:textId="6DF7AEE8" w:rsidR="00306C44" w:rsidRDefault="00306C44" w:rsidP="00195ABA">
      <w:pPr>
        <w:pStyle w:val="Pquestionheadingsx"/>
      </w:pPr>
      <w:r>
        <w:t>Question 1</w:t>
      </w:r>
      <w:r w:rsidR="00F86326">
        <w:t>3</w:t>
      </w:r>
      <w:r>
        <w:tab/>
      </w:r>
      <w:r w:rsidR="0020079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77A93211" w14:textId="3A1A1C01" w:rsidR="000839AF" w:rsidRPr="00A24C21" w:rsidRDefault="000839AF" w:rsidP="000839AF">
      <w:pPr>
        <w:pStyle w:val="Pquestiontextmainstem"/>
      </w:pPr>
      <w:r w:rsidRPr="00A24C21">
        <w:rPr>
          <w:i/>
        </w:rPr>
        <w:t>P</w:t>
      </w:r>
      <w:r w:rsidRPr="00A24C21">
        <w:t xml:space="preserve"> = 2(</w:t>
      </w:r>
      <w:r w:rsidR="003D43CC">
        <w:t>82</w:t>
      </w:r>
      <w:r w:rsidRPr="00A24C21">
        <w:t xml:space="preserve"> + </w:t>
      </w:r>
      <w:r w:rsidR="003D43CC">
        <w:t>25</w:t>
      </w:r>
      <w:r w:rsidRPr="00A24C21">
        <w:t>)</w:t>
      </w:r>
    </w:p>
    <w:p w14:paraId="30F2B6E7" w14:textId="0CB3CC12" w:rsidR="000839AF" w:rsidRDefault="000839AF" w:rsidP="000839AF">
      <w:pPr>
        <w:pStyle w:val="Pquestiontextmainstem"/>
      </w:pPr>
      <w:r w:rsidRPr="00A24C21">
        <w:rPr>
          <w:i/>
        </w:rPr>
        <w:t>P</w:t>
      </w:r>
      <w:r w:rsidRPr="00A24C21">
        <w:t xml:space="preserve"> = </w:t>
      </w:r>
      <w:r w:rsidR="003D43CC">
        <w:t>214</w:t>
      </w:r>
      <w:r w:rsidRPr="00A24C21">
        <w:t xml:space="preserve"> m</w:t>
      </w:r>
    </w:p>
    <w:p w14:paraId="32A6D0EC" w14:textId="77777777" w:rsidR="003D43CC" w:rsidRPr="00A24C21" w:rsidRDefault="003D43CC" w:rsidP="000839AF">
      <w:pPr>
        <w:pStyle w:val="Pquestiontextmainstem"/>
        <w:rPr>
          <w:vertAlign w:val="subscript"/>
        </w:rPr>
      </w:pPr>
    </w:p>
    <w:p w14:paraId="6A5F9827" w14:textId="2A0B3894" w:rsidR="000839AF" w:rsidRPr="00A24C21" w:rsidRDefault="003D43CC" w:rsidP="000839AF">
      <w:pPr>
        <w:pStyle w:val="Pquestiontextmainstem"/>
      </w:pPr>
      <w:r>
        <w:t xml:space="preserve"> </w:t>
      </w:r>
      <w:r w:rsidR="000839AF">
        <w:t>t</w:t>
      </w:r>
      <w:r w:rsidR="000839AF" w:rsidRPr="00A24C21">
        <w:t xml:space="preserve">otal = </w:t>
      </w:r>
      <w:r w:rsidRPr="00E36D92">
        <w:t>10 × 214</w:t>
      </w:r>
      <w:r w:rsidR="000839AF" w:rsidRPr="00A24C21">
        <w:t xml:space="preserve"> m</w:t>
      </w:r>
    </w:p>
    <w:p w14:paraId="01EB7C4B" w14:textId="78171EF3" w:rsidR="003D43CC" w:rsidRDefault="003D43CC" w:rsidP="003D43CC">
      <w:pPr>
        <w:pStyle w:val="Pquestiontextmainstem"/>
        <w:tabs>
          <w:tab w:val="left" w:pos="567"/>
        </w:tabs>
      </w:pPr>
      <w:r>
        <w:t xml:space="preserve"> </w:t>
      </w:r>
      <w:r w:rsidR="000839AF">
        <w:t>t</w:t>
      </w:r>
      <w:r w:rsidR="000839AF" w:rsidRPr="00A24C21">
        <w:t>otal</w:t>
      </w:r>
      <w:r>
        <w:tab/>
      </w:r>
      <w:r w:rsidR="000839AF" w:rsidRPr="00A24C21">
        <w:t xml:space="preserve">= </w:t>
      </w:r>
      <w:r>
        <w:t>2</w:t>
      </w:r>
      <w:r w:rsidR="000839AF" w:rsidRPr="00A24C21">
        <w:t>140 m</w:t>
      </w:r>
    </w:p>
    <w:p w14:paraId="289B2E96" w14:textId="5FE2A2C7" w:rsidR="0052162B" w:rsidRDefault="003D43CC" w:rsidP="003D43CC">
      <w:pPr>
        <w:pStyle w:val="Pquestiontextmainstem"/>
        <w:tabs>
          <w:tab w:val="left" w:pos="567"/>
        </w:tabs>
      </w:pPr>
      <w:r>
        <w:tab/>
      </w:r>
      <w:r w:rsidR="000839AF" w:rsidRPr="00A24C21">
        <w:t xml:space="preserve">= </w:t>
      </w:r>
      <w:r>
        <w:t>2</w:t>
      </w:r>
      <w:r w:rsidR="000839AF" w:rsidRPr="00A24C21">
        <w:t>.14 km</w:t>
      </w:r>
    </w:p>
    <w:p w14:paraId="3ED5EE0F" w14:textId="1776991C" w:rsidR="00306C44" w:rsidRDefault="00306C44" w:rsidP="00195ABA">
      <w:pPr>
        <w:pStyle w:val="Pquestionheadingsx"/>
      </w:pPr>
      <w:r>
        <w:t>Question 1</w:t>
      </w:r>
      <w:r w:rsidR="00F86326">
        <w:t>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</w:t>
      </w:r>
      <w:r w:rsidR="00200794">
        <w:t>2</w:t>
      </w:r>
      <w:r>
        <w:t>]</w:t>
      </w:r>
    </w:p>
    <w:p w14:paraId="301A98E1" w14:textId="1E97B70E" w:rsidR="00306C44" w:rsidRPr="0013757C" w:rsidRDefault="00306C44" w:rsidP="00306C44">
      <w:pPr>
        <w:pStyle w:val="Pquestiontextmainstem"/>
        <w:tabs>
          <w:tab w:val="left" w:pos="426"/>
        </w:tabs>
      </w:pPr>
      <w:r w:rsidRPr="0013757C">
        <w:rPr>
          <w:rStyle w:val="Cquestionpartlabelbold"/>
        </w:rPr>
        <w:t>(a)</w:t>
      </w:r>
      <w:r w:rsidRPr="0013757C">
        <w:tab/>
      </w:r>
      <w:r w:rsidR="003D43CC" w:rsidRPr="0013757C">
        <w:t>8.1 × 10</w:t>
      </w:r>
      <w:r w:rsidR="003D43CC" w:rsidRPr="0013757C">
        <w:rPr>
          <w:vertAlign w:val="superscript"/>
        </w:rPr>
        <w:t>2</w:t>
      </w:r>
      <w:r w:rsidR="003D43CC" w:rsidRPr="0013757C">
        <w:t xml:space="preserve"> = 810 mm</w:t>
      </w:r>
      <w:r w:rsidR="003D43CC" w:rsidRPr="0013757C">
        <w:rPr>
          <w:vertAlign w:val="superscript"/>
        </w:rPr>
        <w:t>2</w:t>
      </w:r>
    </w:p>
    <w:p w14:paraId="3FF6F71C" w14:textId="70BAD084" w:rsidR="006C5600" w:rsidRPr="0013757C" w:rsidRDefault="006C5600" w:rsidP="00826AE9">
      <w:pPr>
        <w:pStyle w:val="Pquestiontextmainstem"/>
        <w:tabs>
          <w:tab w:val="left" w:pos="426"/>
        </w:tabs>
      </w:pPr>
      <w:r w:rsidRPr="0013757C">
        <w:rPr>
          <w:rStyle w:val="Cquestionpartlabelbold"/>
        </w:rPr>
        <w:t>(b)</w:t>
      </w:r>
      <w:r w:rsidRPr="0013757C">
        <w:tab/>
      </w:r>
      <w:r w:rsidR="003D43CC" w:rsidRPr="0013757C">
        <w:t>32.8 m</w:t>
      </w:r>
      <w:r w:rsidR="003D43CC" w:rsidRPr="0013757C">
        <w:rPr>
          <w:vertAlign w:val="superscript"/>
        </w:rPr>
        <w:t>2</w:t>
      </w:r>
      <w:r w:rsidR="003D43CC" w:rsidRPr="0013757C">
        <w:t xml:space="preserve"> × 100</w:t>
      </w:r>
      <w:r w:rsidR="003D43CC" w:rsidRPr="0013757C">
        <w:rPr>
          <w:vertAlign w:val="superscript"/>
        </w:rPr>
        <w:t>2</w:t>
      </w:r>
      <w:r w:rsidR="003D43CC" w:rsidRPr="0013757C">
        <w:t xml:space="preserve"> = 328 000 cm</w:t>
      </w:r>
      <w:r w:rsidR="003D43CC" w:rsidRPr="0013757C">
        <w:rPr>
          <w:vertAlign w:val="superscript"/>
        </w:rPr>
        <w:t>2</w:t>
      </w:r>
    </w:p>
    <w:p w14:paraId="090B2F82" w14:textId="68C905D4" w:rsidR="006C5600" w:rsidRPr="000839AF" w:rsidRDefault="006C5600" w:rsidP="00826AE9">
      <w:pPr>
        <w:pStyle w:val="Pquestiontextmainstem"/>
        <w:tabs>
          <w:tab w:val="left" w:pos="426"/>
        </w:tabs>
        <w:rPr>
          <w:lang w:val="es-ES"/>
        </w:rPr>
      </w:pPr>
      <w:r w:rsidRPr="000839AF">
        <w:rPr>
          <w:rStyle w:val="Cquestionpartlabelbold"/>
          <w:lang w:val="es-ES"/>
        </w:rPr>
        <w:t>(c)</w:t>
      </w:r>
      <w:r w:rsidRPr="000839AF">
        <w:rPr>
          <w:lang w:val="es-ES"/>
        </w:rPr>
        <w:tab/>
      </w:r>
      <w:r w:rsidR="0013757C" w:rsidRPr="004633D6">
        <w:rPr>
          <w:lang w:val="es-ES"/>
        </w:rPr>
        <w:t>654 000 cm</w:t>
      </w:r>
      <w:r w:rsidR="0013757C" w:rsidRPr="004633D6">
        <w:rPr>
          <w:vertAlign w:val="superscript"/>
          <w:lang w:val="es-ES"/>
        </w:rPr>
        <w:t>2</w:t>
      </w:r>
      <w:r w:rsidR="0013757C" w:rsidRPr="004633D6">
        <w:rPr>
          <w:lang w:val="es-ES"/>
        </w:rPr>
        <w:t xml:space="preserve"> ÷ 100</w:t>
      </w:r>
      <w:r w:rsidR="0013757C" w:rsidRPr="004633D6">
        <w:rPr>
          <w:vertAlign w:val="superscript"/>
          <w:lang w:val="es-ES"/>
        </w:rPr>
        <w:t>2</w:t>
      </w:r>
      <w:r w:rsidR="0013757C" w:rsidRPr="004633D6">
        <w:rPr>
          <w:lang w:val="es-ES"/>
        </w:rPr>
        <w:t xml:space="preserve"> = 65.4 m</w:t>
      </w:r>
      <w:r w:rsidR="0013757C" w:rsidRPr="004633D6">
        <w:rPr>
          <w:vertAlign w:val="superscript"/>
          <w:lang w:val="es-ES"/>
        </w:rPr>
        <w:t>2</w:t>
      </w:r>
    </w:p>
    <w:p w14:paraId="2B40EFE1" w14:textId="687F9849" w:rsidR="006C5600" w:rsidRPr="000839AF" w:rsidRDefault="006C5600" w:rsidP="00826AE9">
      <w:pPr>
        <w:pStyle w:val="Pquestiontextmainstem"/>
        <w:tabs>
          <w:tab w:val="left" w:pos="426"/>
          <w:tab w:val="left" w:pos="993"/>
        </w:tabs>
        <w:rPr>
          <w:lang w:val="es-ES"/>
        </w:rPr>
      </w:pPr>
      <w:r w:rsidRPr="000839AF">
        <w:rPr>
          <w:rStyle w:val="Cquestionpartlabelbold"/>
          <w:lang w:val="es-ES"/>
        </w:rPr>
        <w:t>(d)</w:t>
      </w:r>
      <w:r w:rsidRPr="000839AF">
        <w:rPr>
          <w:lang w:val="es-ES"/>
        </w:rPr>
        <w:tab/>
      </w:r>
      <w:r w:rsidR="0013757C" w:rsidRPr="004633D6">
        <w:rPr>
          <w:lang w:val="es-ES"/>
        </w:rPr>
        <w:t>0.43 ha × 100</w:t>
      </w:r>
      <w:r w:rsidR="0013757C" w:rsidRPr="004633D6">
        <w:rPr>
          <w:vertAlign w:val="superscript"/>
          <w:lang w:val="es-ES"/>
        </w:rPr>
        <w:t>2</w:t>
      </w:r>
      <w:r w:rsidR="0013757C" w:rsidRPr="004633D6">
        <w:rPr>
          <w:lang w:val="es-ES"/>
        </w:rPr>
        <w:t xml:space="preserve"> × 100</w:t>
      </w:r>
      <w:r w:rsidR="0013757C" w:rsidRPr="004633D6">
        <w:rPr>
          <w:vertAlign w:val="superscript"/>
          <w:lang w:val="es-ES"/>
        </w:rPr>
        <w:t xml:space="preserve">2 </w:t>
      </w:r>
      <w:r w:rsidR="0013757C" w:rsidRPr="004633D6">
        <w:rPr>
          <w:lang w:val="es-ES"/>
        </w:rPr>
        <w:t>= 43 000 000 cm</w:t>
      </w:r>
      <w:r w:rsidR="0013757C" w:rsidRPr="004633D6">
        <w:rPr>
          <w:vertAlign w:val="superscript"/>
          <w:lang w:val="es-ES"/>
        </w:rPr>
        <w:t>2</w:t>
      </w:r>
    </w:p>
    <w:p w14:paraId="0767CB01" w14:textId="16230F6B" w:rsidR="00306C44" w:rsidRPr="0013757C" w:rsidRDefault="00306C44" w:rsidP="00195ABA">
      <w:pPr>
        <w:pStyle w:val="Pquestionheadingsx1stafterhead"/>
        <w:keepLines/>
        <w:tabs>
          <w:tab w:val="left" w:pos="426"/>
        </w:tabs>
        <w:rPr>
          <w:lang w:val="es-ES"/>
        </w:rPr>
      </w:pPr>
      <w:r w:rsidRPr="0013757C">
        <w:rPr>
          <w:lang w:val="es-ES"/>
        </w:rPr>
        <w:lastRenderedPageBreak/>
        <w:t>Question 1</w:t>
      </w:r>
      <w:r w:rsidR="00F86326" w:rsidRPr="0013757C">
        <w:rPr>
          <w:lang w:val="es-ES"/>
        </w:rPr>
        <w:t>5</w:t>
      </w:r>
      <w:r w:rsidRPr="0013757C">
        <w:rPr>
          <w:lang w:val="es-ES"/>
        </w:rPr>
        <w:tab/>
      </w:r>
      <w:r w:rsidR="00200794" w:rsidRPr="0013757C">
        <w:rPr>
          <w:rStyle w:val="Cmarkslabel"/>
          <w:lang w:val="es-ES"/>
        </w:rPr>
        <w:t xml:space="preserve">6 </w:t>
      </w:r>
      <w:r w:rsidRPr="0013757C">
        <w:rPr>
          <w:rStyle w:val="Cmarkslabel"/>
          <w:lang w:val="es-ES"/>
        </w:rPr>
        <w:t>marks</w:t>
      </w:r>
      <w:r w:rsidRPr="0013757C">
        <w:rPr>
          <w:lang w:val="es-ES"/>
        </w:rPr>
        <w:tab/>
        <w:t>[</w:t>
      </w:r>
      <w:r w:rsidR="00200794" w:rsidRPr="0013757C">
        <w:rPr>
          <w:lang w:val="es-ES"/>
        </w:rPr>
        <w:t>4.2</w:t>
      </w:r>
      <w:r w:rsidRPr="0013757C">
        <w:rPr>
          <w:lang w:val="es-ES"/>
        </w:rPr>
        <w:t>]</w:t>
      </w:r>
    </w:p>
    <w:p w14:paraId="1031BC7B" w14:textId="46D0DF0C" w:rsidR="000839AF" w:rsidRDefault="00306C44" w:rsidP="00195ABA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0839AF">
        <w:tab/>
        <w:t>Shaded area:</w:t>
      </w:r>
    </w:p>
    <w:p w14:paraId="6DC47F3D" w14:textId="4DE11150" w:rsidR="000839AF" w:rsidRPr="000839AF" w:rsidRDefault="000839AF" w:rsidP="00195ABA">
      <w:pPr>
        <w:pStyle w:val="Pquestiontextpartsa"/>
        <w:keepNext/>
        <w:keepLines/>
      </w:pPr>
      <w:r>
        <w:tab/>
      </w:r>
      <w:r w:rsidR="00403BBA" w:rsidRPr="0013757C">
        <w:rPr>
          <w:position w:val="-56"/>
        </w:rPr>
        <w:object w:dxaOrig="2100" w:dyaOrig="1560" w14:anchorId="3EBC038D">
          <v:shape id="_x0000_i1036" type="#_x0000_t75" style="width:105.3pt;height:77.35pt" o:ole="">
            <v:imagedata r:id="rId26" o:title=""/>
          </v:shape>
          <o:OLEObject Type="Embed" ProgID="Equation.3" ShapeID="_x0000_i1036" DrawAspect="Content" ObjectID="_1537768715" r:id="rId27"/>
        </w:object>
      </w:r>
    </w:p>
    <w:p w14:paraId="6BC6164B" w14:textId="5933B682" w:rsidR="000839AF" w:rsidRDefault="006C5600" w:rsidP="00195ABA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26AE9" w:rsidRPr="00B50DDC">
        <w:rPr>
          <w:i/>
        </w:rPr>
        <w:t>A</w:t>
      </w:r>
      <w:r w:rsidR="000839AF">
        <w:t>rea:</w:t>
      </w:r>
    </w:p>
    <w:p w14:paraId="0700BF28" w14:textId="569543B7" w:rsidR="006C5600" w:rsidRPr="00826AE9" w:rsidRDefault="000839AF" w:rsidP="00CA45D1">
      <w:pPr>
        <w:pStyle w:val="Pquestiontextpartsa"/>
        <w:rPr>
          <w:vertAlign w:val="superscript"/>
        </w:rPr>
      </w:pPr>
      <w:r>
        <w:tab/>
      </w:r>
      <w:r w:rsidR="00403BBA" w:rsidRPr="0013757C">
        <w:rPr>
          <w:position w:val="-94"/>
        </w:rPr>
        <w:object w:dxaOrig="2799" w:dyaOrig="2000" w14:anchorId="394992E6">
          <v:shape id="_x0000_i1037" type="#_x0000_t75" style="width:139.7pt;height:101pt" o:ole="">
            <v:imagedata r:id="rId28" o:title=""/>
          </v:shape>
          <o:OLEObject Type="Embed" ProgID="Equation.3" ShapeID="_x0000_i1037" DrawAspect="Content" ObjectID="_1537768716" r:id="rId29"/>
        </w:object>
      </w:r>
    </w:p>
    <w:p w14:paraId="3EC9F200" w14:textId="3B789300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F86326">
        <w:t>6</w:t>
      </w:r>
      <w:r>
        <w:tab/>
      </w:r>
      <w:r w:rsidR="003C4C8B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4.3</w:t>
      </w:r>
      <w:r>
        <w:t>]</w:t>
      </w:r>
    </w:p>
    <w:p w14:paraId="3876E495" w14:textId="2932C630" w:rsidR="00CA45D1" w:rsidRPr="00A24C21" w:rsidRDefault="00CA45D1" w:rsidP="00CA45D1">
      <w:pPr>
        <w:pStyle w:val="Pquestiontextpartsa"/>
      </w:pPr>
      <w:r w:rsidRPr="00A24C21">
        <w:rPr>
          <w:b/>
        </w:rPr>
        <w:t>(i)</w:t>
      </w:r>
      <w:r>
        <w:rPr>
          <w:b/>
        </w:rPr>
        <w:tab/>
      </w:r>
      <w:r w:rsidRPr="00A24C21">
        <w:rPr>
          <w:b/>
        </w:rPr>
        <w:t>(a)</w:t>
      </w:r>
      <w:r w:rsidR="00826AE9" w:rsidRPr="003969E3">
        <w:tab/>
      </w:r>
      <w:r w:rsidRPr="00A24C21">
        <w:t xml:space="preserve">SA = </w:t>
      </w:r>
      <w:r w:rsidR="00403BBA" w:rsidRPr="004633D6">
        <w:t>2 × 12</w:t>
      </w:r>
      <w:r w:rsidR="00403BBA" w:rsidRPr="004633D6">
        <w:rPr>
          <w:vertAlign w:val="superscript"/>
        </w:rPr>
        <w:t xml:space="preserve">2 </w:t>
      </w:r>
      <w:r w:rsidR="00403BBA" w:rsidRPr="004633D6">
        <w:t>+ 4 × 12 × 23</w:t>
      </w:r>
    </w:p>
    <w:p w14:paraId="442BEEA3" w14:textId="0777CC50" w:rsidR="00CA45D1" w:rsidRPr="002A3585" w:rsidRDefault="00CA45D1" w:rsidP="00CA45D1">
      <w:pPr>
        <w:pStyle w:val="Pquestiontextpartsa"/>
        <w:tabs>
          <w:tab w:val="clear" w:pos="397"/>
        </w:tabs>
        <w:ind w:left="709"/>
        <w:rPr>
          <w:lang w:val="es-ES"/>
        </w:rPr>
      </w:pPr>
      <w:r>
        <w:tab/>
      </w:r>
      <w:r w:rsidRPr="002A3585">
        <w:rPr>
          <w:lang w:val="es-ES"/>
        </w:rPr>
        <w:t xml:space="preserve">SA = </w:t>
      </w:r>
      <w:r w:rsidR="00403BBA" w:rsidRPr="002A3585">
        <w:rPr>
          <w:lang w:val="es-ES"/>
        </w:rPr>
        <w:t>288 + 1104</w:t>
      </w:r>
    </w:p>
    <w:p w14:paraId="55E15B5E" w14:textId="3FF47E1A" w:rsidR="00306C44" w:rsidRPr="002A3585" w:rsidRDefault="00CA45D1" w:rsidP="00CA45D1">
      <w:pPr>
        <w:pStyle w:val="Pquestiontextpartsa"/>
        <w:tabs>
          <w:tab w:val="clear" w:pos="397"/>
        </w:tabs>
        <w:ind w:left="709"/>
        <w:rPr>
          <w:vertAlign w:val="superscript"/>
          <w:lang w:val="es-ES"/>
        </w:rPr>
      </w:pPr>
      <w:r w:rsidRPr="002A3585">
        <w:rPr>
          <w:lang w:val="es-ES"/>
        </w:rPr>
        <w:tab/>
        <w:t xml:space="preserve">SA = </w:t>
      </w:r>
      <w:r w:rsidR="00403BBA" w:rsidRPr="002A3585">
        <w:rPr>
          <w:lang w:val="es-ES"/>
        </w:rPr>
        <w:t>1392 cm</w:t>
      </w:r>
      <w:r w:rsidR="00403BBA" w:rsidRPr="002A3585">
        <w:rPr>
          <w:vertAlign w:val="superscript"/>
          <w:lang w:val="es-ES"/>
        </w:rPr>
        <w:t>2</w:t>
      </w:r>
    </w:p>
    <w:p w14:paraId="7037C84D" w14:textId="44A37481" w:rsidR="00826AE9" w:rsidRPr="002A3585" w:rsidRDefault="006C5600" w:rsidP="00826AE9">
      <w:pPr>
        <w:pStyle w:val="Pquestiontextpartsa"/>
        <w:rPr>
          <w:szCs w:val="32"/>
          <w:lang w:val="es-ES"/>
        </w:rPr>
      </w:pPr>
      <w:r w:rsidRPr="002A3585">
        <w:rPr>
          <w:rStyle w:val="Cquestionpartlabelbold"/>
          <w:lang w:val="es-ES"/>
        </w:rPr>
        <w:t>(b)</w:t>
      </w:r>
      <w:r w:rsidRPr="002A3585">
        <w:rPr>
          <w:lang w:val="es-ES"/>
        </w:rPr>
        <w:tab/>
      </w:r>
      <w:r w:rsidR="00CA45D1" w:rsidRPr="002A3585">
        <w:rPr>
          <w:i/>
          <w:lang w:val="es-ES"/>
        </w:rPr>
        <w:t>V</w:t>
      </w:r>
      <w:r w:rsidR="00CA45D1" w:rsidRPr="002A3585">
        <w:rPr>
          <w:lang w:val="es-ES"/>
        </w:rPr>
        <w:t xml:space="preserve"> = </w:t>
      </w:r>
      <w:r w:rsidR="00CA45D1" w:rsidRPr="002A3585">
        <w:rPr>
          <w:i/>
          <w:lang w:val="es-ES"/>
        </w:rPr>
        <w:t>AH</w:t>
      </w:r>
      <w:r w:rsidR="00826AE9" w:rsidRPr="002A3585">
        <w:rPr>
          <w:szCs w:val="32"/>
          <w:lang w:val="es-ES"/>
        </w:rPr>
        <w:t xml:space="preserve"> </w:t>
      </w:r>
    </w:p>
    <w:p w14:paraId="6AF23378" w14:textId="54C55D3C" w:rsidR="00CA45D1" w:rsidRPr="002A3585" w:rsidRDefault="00EB0886" w:rsidP="00CA45D1">
      <w:pPr>
        <w:pStyle w:val="Hangingindent"/>
        <w:rPr>
          <w:rFonts w:asciiTheme="minorHAnsi" w:hAnsiTheme="minorHAnsi"/>
          <w:szCs w:val="24"/>
          <w:lang w:val="es-ES"/>
        </w:rPr>
      </w:pPr>
      <w:r w:rsidRPr="002A3585">
        <w:rPr>
          <w:lang w:val="es-ES"/>
        </w:rPr>
        <w:tab/>
      </w:r>
      <w:r w:rsidR="00CA45D1" w:rsidRPr="002A3585">
        <w:rPr>
          <w:rFonts w:asciiTheme="minorHAnsi" w:hAnsiTheme="minorHAnsi"/>
          <w:szCs w:val="24"/>
          <w:lang w:val="es-ES"/>
        </w:rPr>
        <w:t>= 1</w:t>
      </w:r>
      <w:r w:rsidR="00403BBA" w:rsidRPr="002A3585">
        <w:rPr>
          <w:rFonts w:asciiTheme="minorHAnsi" w:hAnsiTheme="minorHAnsi"/>
          <w:szCs w:val="24"/>
          <w:lang w:val="es-ES"/>
        </w:rPr>
        <w:t>2</w:t>
      </w:r>
      <w:r w:rsidR="00CA45D1" w:rsidRPr="002A3585">
        <w:rPr>
          <w:rFonts w:asciiTheme="minorHAnsi" w:hAnsiTheme="minorHAnsi"/>
          <w:szCs w:val="24"/>
          <w:vertAlign w:val="superscript"/>
          <w:lang w:val="es-ES"/>
        </w:rPr>
        <w:t xml:space="preserve">2 </w:t>
      </w:r>
      <w:r w:rsidR="00CA45D1" w:rsidRPr="002A3585">
        <w:rPr>
          <w:rFonts w:asciiTheme="minorHAnsi" w:hAnsiTheme="minorHAnsi"/>
          <w:szCs w:val="24"/>
          <w:lang w:val="es-ES"/>
        </w:rPr>
        <w:t>× 2</w:t>
      </w:r>
      <w:r w:rsidR="00403BBA" w:rsidRPr="002A3585">
        <w:rPr>
          <w:rFonts w:asciiTheme="minorHAnsi" w:hAnsiTheme="minorHAnsi"/>
          <w:szCs w:val="24"/>
          <w:lang w:val="es-ES"/>
        </w:rPr>
        <w:t>3</w:t>
      </w:r>
    </w:p>
    <w:p w14:paraId="68AD74C8" w14:textId="1FF34910" w:rsidR="00CA45D1" w:rsidRPr="002A3585" w:rsidRDefault="00CA45D1" w:rsidP="00CA45D1">
      <w:pPr>
        <w:pStyle w:val="Hangingindent"/>
        <w:rPr>
          <w:rFonts w:asciiTheme="minorHAnsi" w:hAnsiTheme="minorHAnsi"/>
          <w:szCs w:val="24"/>
          <w:vertAlign w:val="superscript"/>
          <w:lang w:val="es-ES"/>
        </w:rPr>
      </w:pPr>
      <w:r w:rsidRPr="002A3585">
        <w:rPr>
          <w:rFonts w:asciiTheme="minorHAnsi" w:hAnsiTheme="minorHAnsi"/>
          <w:szCs w:val="24"/>
          <w:lang w:val="es-ES"/>
        </w:rPr>
        <w:tab/>
        <w:t xml:space="preserve">= </w:t>
      </w:r>
      <w:r w:rsidR="00403BBA" w:rsidRPr="002A3585">
        <w:rPr>
          <w:rFonts w:asciiTheme="minorHAnsi" w:hAnsiTheme="minorHAnsi"/>
          <w:szCs w:val="24"/>
          <w:lang w:val="es-ES"/>
        </w:rPr>
        <w:t>3312 cm</w:t>
      </w:r>
      <w:r w:rsidR="00403BBA" w:rsidRPr="002A3585">
        <w:rPr>
          <w:rFonts w:asciiTheme="minorHAnsi" w:hAnsiTheme="minorHAnsi"/>
          <w:szCs w:val="24"/>
          <w:vertAlign w:val="superscript"/>
          <w:lang w:val="es-ES"/>
        </w:rPr>
        <w:t>3</w:t>
      </w:r>
    </w:p>
    <w:p w14:paraId="37CC932D" w14:textId="2F59F41E" w:rsidR="006C5600" w:rsidRPr="002A3585" w:rsidRDefault="00CA45D1" w:rsidP="00CA45D1">
      <w:pPr>
        <w:pStyle w:val="Hangingindent"/>
        <w:rPr>
          <w:rFonts w:asciiTheme="minorHAnsi" w:hAnsiTheme="minorHAnsi"/>
          <w:szCs w:val="24"/>
          <w:lang w:val="es-ES"/>
        </w:rPr>
      </w:pPr>
      <w:r w:rsidRPr="002A3585">
        <w:rPr>
          <w:rFonts w:asciiTheme="minorHAnsi" w:hAnsiTheme="minorHAnsi"/>
          <w:szCs w:val="24"/>
          <w:lang w:val="es-ES"/>
        </w:rPr>
        <w:tab/>
        <w:t xml:space="preserve">= </w:t>
      </w:r>
      <w:r w:rsidR="00403BBA" w:rsidRPr="002A3585">
        <w:rPr>
          <w:rFonts w:asciiTheme="minorHAnsi" w:hAnsiTheme="minorHAnsi"/>
          <w:szCs w:val="24"/>
          <w:lang w:val="es-ES"/>
        </w:rPr>
        <w:t>3.31 L</w:t>
      </w:r>
    </w:p>
    <w:p w14:paraId="376F1816" w14:textId="2E95502C" w:rsidR="00CA45D1" w:rsidRPr="002A3585" w:rsidRDefault="00CA45D1" w:rsidP="00CA45D1">
      <w:pPr>
        <w:pStyle w:val="Pquestiontextpartsa"/>
        <w:rPr>
          <w:lang w:val="es-ES"/>
        </w:rPr>
      </w:pPr>
      <w:r w:rsidRPr="002A3585">
        <w:rPr>
          <w:b/>
          <w:lang w:val="es-ES"/>
        </w:rPr>
        <w:t>(ii)</w:t>
      </w:r>
      <w:r w:rsidRPr="002A3585">
        <w:rPr>
          <w:b/>
          <w:lang w:val="es-ES"/>
        </w:rPr>
        <w:tab/>
        <w:t>(a)</w:t>
      </w:r>
      <w:r w:rsidRPr="002A3585">
        <w:rPr>
          <w:lang w:val="es-ES"/>
        </w:rPr>
        <w:tab/>
        <w:t>SA = 2</w:t>
      </w:r>
      <w:r w:rsidRPr="00A24C21">
        <w:t>π</w:t>
      </w:r>
      <w:r w:rsidRPr="002A3585">
        <w:rPr>
          <w:i/>
          <w:lang w:val="es-ES"/>
        </w:rPr>
        <w:t>r</w:t>
      </w:r>
      <w:r w:rsidRPr="002A3585">
        <w:rPr>
          <w:vertAlign w:val="superscript"/>
          <w:lang w:val="es-ES"/>
        </w:rPr>
        <w:t>2</w:t>
      </w:r>
      <w:r w:rsidRPr="002A3585">
        <w:rPr>
          <w:lang w:val="es-ES"/>
        </w:rPr>
        <w:t xml:space="preserve"> + 2</w:t>
      </w:r>
      <w:r w:rsidRPr="00A24C21">
        <w:t>π</w:t>
      </w:r>
      <w:r w:rsidRPr="002A3585">
        <w:rPr>
          <w:i/>
          <w:lang w:val="es-ES"/>
        </w:rPr>
        <w:t>rh</w:t>
      </w:r>
    </w:p>
    <w:p w14:paraId="3BFBDA16" w14:textId="6D6576DD" w:rsidR="00CA45D1" w:rsidRPr="002A3585" w:rsidRDefault="00CA45D1" w:rsidP="00CA45D1">
      <w:pPr>
        <w:pStyle w:val="Pquestiontextpartsa"/>
        <w:tabs>
          <w:tab w:val="clear" w:pos="397"/>
        </w:tabs>
        <w:ind w:left="709"/>
        <w:rPr>
          <w:lang w:val="es-ES"/>
        </w:rPr>
      </w:pPr>
      <w:r w:rsidRPr="002A3585">
        <w:rPr>
          <w:lang w:val="es-ES"/>
        </w:rPr>
        <w:tab/>
        <w:t xml:space="preserve">SA = </w:t>
      </w:r>
      <w:r w:rsidR="00403BBA" w:rsidRPr="002A3585">
        <w:rPr>
          <w:lang w:val="es-ES"/>
        </w:rPr>
        <w:t xml:space="preserve">2 × </w:t>
      </w:r>
      <w:r w:rsidR="00403BBA" w:rsidRPr="004633D6">
        <w:t>π</w:t>
      </w:r>
      <w:r w:rsidR="00403BBA" w:rsidRPr="002A3585">
        <w:rPr>
          <w:lang w:val="es-ES"/>
        </w:rPr>
        <w:t xml:space="preserve"> × 1.4</w:t>
      </w:r>
      <w:r w:rsidR="00403BBA" w:rsidRPr="002A3585">
        <w:rPr>
          <w:vertAlign w:val="superscript"/>
          <w:lang w:val="es-ES"/>
        </w:rPr>
        <w:t>2</w:t>
      </w:r>
      <w:r w:rsidR="00403BBA" w:rsidRPr="002A3585">
        <w:rPr>
          <w:lang w:val="es-ES"/>
        </w:rPr>
        <w:t xml:space="preserve"> + 2 × </w:t>
      </w:r>
      <w:r w:rsidR="00403BBA" w:rsidRPr="004633D6">
        <w:t>π</w:t>
      </w:r>
      <w:r w:rsidR="00403BBA" w:rsidRPr="002A3585">
        <w:rPr>
          <w:lang w:val="es-ES"/>
        </w:rPr>
        <w:t xml:space="preserve"> × 1.4 × 3.2</w:t>
      </w:r>
    </w:p>
    <w:p w14:paraId="47EA4C84" w14:textId="1FB85AB8" w:rsidR="00CA45D1" w:rsidRPr="002A3585" w:rsidRDefault="00CA45D1" w:rsidP="00CA45D1">
      <w:pPr>
        <w:pStyle w:val="Pquestiontextpartsa"/>
        <w:tabs>
          <w:tab w:val="clear" w:pos="397"/>
        </w:tabs>
        <w:ind w:left="709"/>
        <w:rPr>
          <w:vertAlign w:val="superscript"/>
          <w:lang w:val="es-ES"/>
        </w:rPr>
      </w:pPr>
      <w:r w:rsidRPr="002A3585">
        <w:rPr>
          <w:lang w:val="es-ES"/>
        </w:rPr>
        <w:tab/>
        <w:t xml:space="preserve">SA = </w:t>
      </w:r>
      <w:r w:rsidR="00403BBA" w:rsidRPr="002A3585">
        <w:rPr>
          <w:lang w:val="es-ES"/>
        </w:rPr>
        <w:t>40.46 m</w:t>
      </w:r>
      <w:r w:rsidR="00403BBA" w:rsidRPr="002A3585">
        <w:rPr>
          <w:vertAlign w:val="superscript"/>
          <w:lang w:val="es-ES"/>
        </w:rPr>
        <w:t>2</w:t>
      </w:r>
    </w:p>
    <w:p w14:paraId="02864B95" w14:textId="4B413733" w:rsidR="00CA45D1" w:rsidRPr="002A3585" w:rsidRDefault="00CA45D1" w:rsidP="00CA45D1">
      <w:pPr>
        <w:pStyle w:val="Pquestiontextpartsa"/>
        <w:rPr>
          <w:szCs w:val="32"/>
          <w:lang w:val="es-ES"/>
        </w:rPr>
      </w:pPr>
      <w:r w:rsidRPr="002A3585">
        <w:rPr>
          <w:rStyle w:val="Cquestionpartlabelbold"/>
          <w:lang w:val="es-ES"/>
        </w:rPr>
        <w:tab/>
        <w:t>(b)</w:t>
      </w:r>
      <w:r w:rsidRPr="002A3585">
        <w:rPr>
          <w:lang w:val="es-ES"/>
        </w:rPr>
        <w:tab/>
      </w:r>
      <w:r w:rsidRPr="002A3585">
        <w:rPr>
          <w:i/>
          <w:lang w:val="es-ES"/>
        </w:rPr>
        <w:t>V</w:t>
      </w:r>
      <w:r w:rsidRPr="002A3585">
        <w:rPr>
          <w:lang w:val="es-ES"/>
        </w:rPr>
        <w:t xml:space="preserve"> = </w:t>
      </w:r>
      <w:r w:rsidRPr="002A3585">
        <w:rPr>
          <w:i/>
          <w:lang w:val="es-ES"/>
        </w:rPr>
        <w:t>AH</w:t>
      </w:r>
      <w:r w:rsidRPr="002A3585">
        <w:rPr>
          <w:szCs w:val="32"/>
          <w:lang w:val="es-ES"/>
        </w:rPr>
        <w:t xml:space="preserve"> </w:t>
      </w:r>
    </w:p>
    <w:p w14:paraId="750E4E9E" w14:textId="3E093938" w:rsidR="00CA45D1" w:rsidRPr="002A3585" w:rsidRDefault="00CA45D1" w:rsidP="00CA45D1">
      <w:pPr>
        <w:pStyle w:val="Hangingindent"/>
        <w:rPr>
          <w:rFonts w:asciiTheme="minorHAnsi" w:hAnsiTheme="minorHAnsi"/>
          <w:szCs w:val="24"/>
          <w:lang w:val="es-ES"/>
        </w:rPr>
      </w:pPr>
      <w:r w:rsidRPr="002A3585">
        <w:rPr>
          <w:lang w:val="es-ES"/>
        </w:rPr>
        <w:tab/>
      </w:r>
      <w:r w:rsidRPr="002A3585">
        <w:rPr>
          <w:lang w:val="es-ES"/>
        </w:rPr>
        <w:tab/>
      </w:r>
      <w:r w:rsidRPr="002A3585">
        <w:rPr>
          <w:rFonts w:asciiTheme="minorHAnsi" w:hAnsiTheme="minorHAnsi"/>
          <w:szCs w:val="24"/>
          <w:lang w:val="es-ES"/>
        </w:rPr>
        <w:t xml:space="preserve">= </w:t>
      </w:r>
      <w:r w:rsidR="00403BBA" w:rsidRPr="004633D6">
        <w:rPr>
          <w:rFonts w:asciiTheme="minorHAnsi" w:hAnsiTheme="minorHAnsi"/>
          <w:szCs w:val="24"/>
        </w:rPr>
        <w:t>π</w:t>
      </w:r>
      <w:r w:rsidR="00403BBA" w:rsidRPr="002A3585">
        <w:rPr>
          <w:rFonts w:asciiTheme="minorHAnsi" w:hAnsiTheme="minorHAnsi"/>
          <w:szCs w:val="24"/>
          <w:lang w:val="es-ES"/>
        </w:rPr>
        <w:t xml:space="preserve"> × 1.4</w:t>
      </w:r>
      <w:r w:rsidR="00403BBA" w:rsidRPr="002A3585">
        <w:rPr>
          <w:rFonts w:asciiTheme="minorHAnsi" w:hAnsiTheme="minorHAnsi"/>
          <w:szCs w:val="24"/>
          <w:vertAlign w:val="superscript"/>
          <w:lang w:val="es-ES"/>
        </w:rPr>
        <w:t>2</w:t>
      </w:r>
      <w:r w:rsidR="00403BBA" w:rsidRPr="002A3585">
        <w:rPr>
          <w:rFonts w:asciiTheme="minorHAnsi" w:hAnsiTheme="minorHAnsi"/>
          <w:szCs w:val="24"/>
          <w:lang w:val="es-ES"/>
        </w:rPr>
        <w:t xml:space="preserve"> × 3.2</w:t>
      </w:r>
    </w:p>
    <w:p w14:paraId="40EB0C25" w14:textId="59E1A7E6" w:rsidR="00CA45D1" w:rsidRPr="00A24C21" w:rsidRDefault="00CA45D1" w:rsidP="00CA45D1">
      <w:pPr>
        <w:pStyle w:val="Hangingindent"/>
        <w:rPr>
          <w:rFonts w:asciiTheme="minorHAnsi" w:hAnsiTheme="minorHAnsi"/>
          <w:szCs w:val="24"/>
          <w:vertAlign w:val="superscript"/>
        </w:rPr>
      </w:pPr>
      <w:r w:rsidRPr="002A3585">
        <w:rPr>
          <w:rFonts w:asciiTheme="minorHAnsi" w:hAnsiTheme="minorHAnsi"/>
          <w:szCs w:val="24"/>
          <w:lang w:val="es-ES"/>
        </w:rPr>
        <w:tab/>
      </w:r>
      <w:r w:rsidRPr="002A3585">
        <w:rPr>
          <w:rFonts w:asciiTheme="minorHAnsi" w:hAnsiTheme="minorHAnsi"/>
          <w:szCs w:val="24"/>
          <w:lang w:val="es-ES"/>
        </w:rPr>
        <w:tab/>
      </w:r>
      <w:r w:rsidR="00403BBA" w:rsidRPr="004633D6">
        <w:rPr>
          <w:rFonts w:asciiTheme="minorHAnsi" w:hAnsiTheme="minorHAnsi"/>
          <w:szCs w:val="24"/>
        </w:rPr>
        <w:t>= 19.704</w:t>
      </w:r>
      <w:r w:rsidR="00403BBA">
        <w:rPr>
          <w:rFonts w:asciiTheme="minorHAnsi" w:hAnsiTheme="minorHAnsi"/>
          <w:szCs w:val="24"/>
        </w:rPr>
        <w:t> </w:t>
      </w:r>
      <w:r w:rsidR="00403BBA" w:rsidRPr="004633D6">
        <w:rPr>
          <w:rFonts w:asciiTheme="minorHAnsi" w:hAnsiTheme="minorHAnsi"/>
          <w:szCs w:val="24"/>
        </w:rPr>
        <w:t>07 m</w:t>
      </w:r>
      <w:r w:rsidR="00403BBA" w:rsidRPr="004633D6">
        <w:rPr>
          <w:rFonts w:asciiTheme="minorHAnsi" w:hAnsiTheme="minorHAnsi"/>
          <w:szCs w:val="24"/>
          <w:vertAlign w:val="superscript"/>
        </w:rPr>
        <w:t>3</w:t>
      </w:r>
    </w:p>
    <w:p w14:paraId="36CB7C5F" w14:textId="266A5F95" w:rsidR="00CA45D1" w:rsidRPr="00CA45D1" w:rsidRDefault="00CA45D1" w:rsidP="00CA45D1">
      <w:pPr>
        <w:pStyle w:val="Hanginginden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="00403BBA" w:rsidRPr="004633D6">
        <w:rPr>
          <w:rFonts w:asciiTheme="minorHAnsi" w:hAnsiTheme="minorHAnsi"/>
          <w:szCs w:val="24"/>
        </w:rPr>
        <w:t>= 19</w:t>
      </w:r>
      <w:r w:rsidR="00403BBA">
        <w:rPr>
          <w:rFonts w:asciiTheme="minorHAnsi" w:hAnsiTheme="minorHAnsi"/>
          <w:szCs w:val="24"/>
        </w:rPr>
        <w:t> </w:t>
      </w:r>
      <w:r w:rsidR="00403BBA" w:rsidRPr="004633D6">
        <w:rPr>
          <w:rFonts w:asciiTheme="minorHAnsi" w:hAnsiTheme="minorHAnsi"/>
          <w:szCs w:val="24"/>
        </w:rPr>
        <w:t>704.07 L</w:t>
      </w:r>
    </w:p>
    <w:p w14:paraId="78D110E4" w14:textId="1947E2E5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200794">
        <w:t>30</w:t>
      </w:r>
    </w:p>
    <w:p w14:paraId="5F1C50D5" w14:textId="77777777" w:rsidR="00195ABA" w:rsidRDefault="00195ABA">
      <w:pPr>
        <w:rPr>
          <w:rFonts w:asciiTheme="minorHAnsi" w:hAnsiTheme="minorHAnsi"/>
          <w:i/>
          <w:sz w:val="28"/>
        </w:rPr>
      </w:pPr>
      <w:r>
        <w:br w:type="page"/>
      </w:r>
    </w:p>
    <w:p w14:paraId="07820500" w14:textId="6E62CB40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6ADF934C" w:rsidR="001B433F" w:rsidRDefault="001B433F" w:rsidP="0016187F">
      <w:pPr>
        <w:pStyle w:val="Pquestionheadingsx1stafterhead"/>
      </w:pPr>
      <w:r>
        <w:t xml:space="preserve">Question </w:t>
      </w:r>
      <w:r w:rsidR="0085239A">
        <w:t>1</w:t>
      </w:r>
      <w:r w:rsidR="00CA45D1">
        <w:t>7</w:t>
      </w:r>
      <w:r>
        <w:tab/>
      </w:r>
      <w:r w:rsidR="007A0F8A">
        <w:rPr>
          <w:rStyle w:val="Cmarkslabel"/>
        </w:rPr>
        <w:t>7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200794">
        <w:t>4.1, 4.2, 4.4</w:t>
      </w:r>
      <w:r>
        <w:t>]</w:t>
      </w:r>
    </w:p>
    <w:p w14:paraId="6EC4919C" w14:textId="43493FE7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B76316" w:rsidRPr="004633D6">
        <w:rPr>
          <w:i/>
        </w:rPr>
        <w:t>P</w:t>
      </w:r>
      <w:r w:rsidR="00B76316" w:rsidRPr="004633D6">
        <w:t xml:space="preserve"> = 35 × 2 + 17 × 2 + 30</w:t>
      </w:r>
    </w:p>
    <w:p w14:paraId="6BA63767" w14:textId="485F93C7" w:rsidR="00C75745" w:rsidRDefault="00C75745" w:rsidP="00C75745">
      <w:pPr>
        <w:pStyle w:val="Pquestiontextpartsa"/>
        <w:keepNext/>
        <w:tabs>
          <w:tab w:val="clear" w:pos="397"/>
        </w:tabs>
      </w:pPr>
      <w:r>
        <w:rPr>
          <w:i/>
        </w:rPr>
        <w:tab/>
      </w:r>
      <w:r w:rsidRPr="008910CD">
        <w:rPr>
          <w:i/>
        </w:rPr>
        <w:t>P</w:t>
      </w:r>
      <w:r>
        <w:t xml:space="preserve"> = </w:t>
      </w:r>
      <w:r w:rsidR="00B76316">
        <w:t>134</w:t>
      </w:r>
      <w:r w:rsidR="00CA45D1" w:rsidRPr="00A24C21">
        <w:t xml:space="preserve"> m</w:t>
      </w:r>
    </w:p>
    <w:p w14:paraId="7DE42446" w14:textId="44B05571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A45D1">
        <w:t>c</w:t>
      </w:r>
      <w:r w:rsidR="00CA45D1" w:rsidRPr="00A24C21">
        <w:t xml:space="preserve">ost = </w:t>
      </w:r>
      <w:r w:rsidR="00B76316" w:rsidRPr="004633D6">
        <w:t>134 × 3.50</w:t>
      </w:r>
      <w:r w:rsidR="00C75745" w:rsidRPr="00E507EB">
        <w:rPr>
          <w:vertAlign w:val="superscript"/>
        </w:rPr>
        <w:t xml:space="preserve"> </w:t>
      </w:r>
      <w:r w:rsidR="00C75745">
        <w:t xml:space="preserve"> </w:t>
      </w:r>
    </w:p>
    <w:p w14:paraId="34B50157" w14:textId="026EBD34" w:rsidR="0085239A" w:rsidRDefault="00C75745" w:rsidP="00C75745">
      <w:pPr>
        <w:pStyle w:val="Pquestiontextpartsa"/>
      </w:pPr>
      <w:r>
        <w:rPr>
          <w:i/>
        </w:rPr>
        <w:tab/>
      </w:r>
      <w:r w:rsidR="00CA45D1">
        <w:t>c</w:t>
      </w:r>
      <w:r w:rsidR="00CA45D1" w:rsidRPr="00A24C21">
        <w:t>ost = $</w:t>
      </w:r>
      <w:r w:rsidR="00B76316" w:rsidRPr="004633D6">
        <w:t>469</w:t>
      </w:r>
    </w:p>
    <w:p w14:paraId="65D8FB34" w14:textId="36195F72" w:rsidR="00D74E78" w:rsidRPr="009E174D" w:rsidRDefault="0085239A" w:rsidP="00D74E78">
      <w:pPr>
        <w:pStyle w:val="Pquestiontextpartsa"/>
        <w:rPr>
          <w:szCs w:val="32"/>
          <w:lang w:val="es-ES"/>
        </w:rPr>
      </w:pPr>
      <w:r w:rsidRPr="009E174D">
        <w:rPr>
          <w:rStyle w:val="Cquestionpartlabelbold"/>
          <w:lang w:val="es-ES"/>
        </w:rPr>
        <w:t>(c)</w:t>
      </w:r>
      <w:r w:rsidRPr="009E174D">
        <w:rPr>
          <w:lang w:val="es-ES"/>
        </w:rPr>
        <w:tab/>
      </w:r>
      <w:r w:rsidR="00CA45D1" w:rsidRPr="009E174D">
        <w:rPr>
          <w:i/>
          <w:lang w:val="es-ES"/>
        </w:rPr>
        <w:t>A</w:t>
      </w:r>
      <w:r w:rsidR="00CA45D1" w:rsidRPr="009E174D">
        <w:rPr>
          <w:lang w:val="es-ES"/>
        </w:rPr>
        <w:t xml:space="preserve"> = </w:t>
      </w:r>
      <w:r w:rsidR="00B76316" w:rsidRPr="009E174D">
        <w:rPr>
          <w:lang w:val="es-ES"/>
        </w:rPr>
        <w:t>3</w:t>
      </w:r>
      <w:r w:rsidR="00CA45D1" w:rsidRPr="009E174D">
        <w:rPr>
          <w:lang w:val="es-ES"/>
        </w:rPr>
        <w:t xml:space="preserve">5 × </w:t>
      </w:r>
      <w:r w:rsidR="00B76316" w:rsidRPr="009E174D">
        <w:rPr>
          <w:lang w:val="es-ES"/>
        </w:rPr>
        <w:t>30</w:t>
      </w:r>
      <w:r w:rsidR="00CA45D1" w:rsidRPr="009E174D">
        <w:rPr>
          <w:lang w:val="es-ES"/>
        </w:rPr>
        <w:t xml:space="preserve"> + </w:t>
      </w:r>
      <w:r w:rsidR="00CA45D1" w:rsidRPr="00A24C21">
        <w:rPr>
          <w:position w:val="-24"/>
        </w:rPr>
        <w:object w:dxaOrig="220" w:dyaOrig="620" w14:anchorId="2E3D7FE0">
          <v:shape id="_x0000_i1038" type="#_x0000_t75" style="width:10.75pt;height:31.15pt" o:ole="">
            <v:imagedata r:id="rId30" o:title=""/>
          </v:shape>
          <o:OLEObject Type="Embed" ProgID="Equation.3" ShapeID="_x0000_i1038" DrawAspect="Content" ObjectID="_1537768717" r:id="rId31"/>
        </w:object>
      </w:r>
      <w:r w:rsidR="00CA45D1" w:rsidRPr="009E174D">
        <w:rPr>
          <w:lang w:val="es-ES"/>
        </w:rPr>
        <w:t xml:space="preserve"> × </w:t>
      </w:r>
      <w:r w:rsidR="00B76316" w:rsidRPr="009E174D">
        <w:rPr>
          <w:lang w:val="es-ES"/>
        </w:rPr>
        <w:t xml:space="preserve">30 </w:t>
      </w:r>
      <w:r w:rsidR="00CA45D1" w:rsidRPr="009E174D">
        <w:rPr>
          <w:lang w:val="es-ES"/>
        </w:rPr>
        <w:t>× 8</w:t>
      </w:r>
    </w:p>
    <w:p w14:paraId="5029E0D7" w14:textId="5AD33062" w:rsidR="00D74E78" w:rsidRPr="0013757C" w:rsidRDefault="00D74E78" w:rsidP="00D74E78">
      <w:pPr>
        <w:pStyle w:val="Pquestiontextpartsa"/>
        <w:rPr>
          <w:lang w:val="es-ES"/>
        </w:rPr>
      </w:pPr>
      <w:r w:rsidRPr="009E174D">
        <w:rPr>
          <w:lang w:val="es-ES"/>
        </w:rPr>
        <w:tab/>
      </w:r>
      <w:r w:rsidR="00CA45D1" w:rsidRPr="0013757C">
        <w:rPr>
          <w:i/>
          <w:lang w:val="es-ES"/>
        </w:rPr>
        <w:t>A</w:t>
      </w:r>
      <w:r w:rsidR="00CA45D1" w:rsidRPr="0013757C">
        <w:rPr>
          <w:lang w:val="es-ES"/>
        </w:rPr>
        <w:t xml:space="preserve"> = </w:t>
      </w:r>
      <w:r w:rsidR="00B76316" w:rsidRPr="009E174D">
        <w:rPr>
          <w:lang w:val="es-ES"/>
        </w:rPr>
        <w:t xml:space="preserve">1170 </w:t>
      </w:r>
      <w:r w:rsidR="00CA45D1" w:rsidRPr="0013757C">
        <w:rPr>
          <w:lang w:val="es-ES"/>
        </w:rPr>
        <w:t>m</w:t>
      </w:r>
      <w:r w:rsidR="00CA45D1" w:rsidRPr="0013757C">
        <w:rPr>
          <w:vertAlign w:val="superscript"/>
          <w:lang w:val="es-ES"/>
        </w:rPr>
        <w:t>2</w:t>
      </w:r>
    </w:p>
    <w:p w14:paraId="39F68CDE" w14:textId="000356B8" w:rsidR="00C75745" w:rsidRPr="0013757C" w:rsidRDefault="00C75745" w:rsidP="00CA45D1">
      <w:pPr>
        <w:pStyle w:val="Pquestiontextpartsa"/>
        <w:rPr>
          <w:vertAlign w:val="superscript"/>
          <w:lang w:val="es-ES"/>
        </w:rPr>
      </w:pPr>
      <w:r w:rsidRPr="0013757C">
        <w:rPr>
          <w:rStyle w:val="Cquestionpartlabelbold"/>
          <w:lang w:val="es-ES"/>
        </w:rPr>
        <w:t>(d)</w:t>
      </w:r>
      <w:r w:rsidRPr="0013757C">
        <w:rPr>
          <w:lang w:val="es-ES"/>
        </w:rPr>
        <w:tab/>
      </w:r>
      <w:r w:rsidR="00B76316" w:rsidRPr="009E174D">
        <w:rPr>
          <w:lang w:val="es-ES"/>
        </w:rPr>
        <w:t>21.5 kL = 21.5 m</w:t>
      </w:r>
      <w:r w:rsidR="00B76316" w:rsidRPr="0013757C">
        <w:rPr>
          <w:vertAlign w:val="superscript"/>
          <w:lang w:val="es-ES"/>
        </w:rPr>
        <w:t xml:space="preserve"> </w:t>
      </w:r>
      <w:r w:rsidR="00CA45D1" w:rsidRPr="0013757C">
        <w:rPr>
          <w:vertAlign w:val="superscript"/>
          <w:lang w:val="es-ES"/>
        </w:rPr>
        <w:t>3</w:t>
      </w:r>
    </w:p>
    <w:p w14:paraId="62898C52" w14:textId="57923909" w:rsidR="00CA45D1" w:rsidRPr="009E174D" w:rsidRDefault="00CA45D1" w:rsidP="00CA45D1">
      <w:pPr>
        <w:pStyle w:val="Pquestiontextpartsa"/>
        <w:rPr>
          <w:lang w:val="es-ES"/>
        </w:rPr>
      </w:pPr>
      <w:r w:rsidRPr="009E174D">
        <w:rPr>
          <w:rStyle w:val="Cquestionpartlabelbold"/>
          <w:lang w:val="es-ES"/>
        </w:rPr>
        <w:t>(e)</w:t>
      </w:r>
      <w:r w:rsidRPr="009E174D">
        <w:rPr>
          <w:lang w:val="es-ES"/>
        </w:rPr>
        <w:tab/>
        <w:t>depth =</w:t>
      </w:r>
      <w:r w:rsidR="00801438" w:rsidRPr="009E174D">
        <w:rPr>
          <w:lang w:val="es-ES"/>
        </w:rPr>
        <w:t xml:space="preserve"> </w:t>
      </w:r>
      <w:r w:rsidR="00801438" w:rsidRPr="00801438">
        <w:rPr>
          <w:position w:val="-24"/>
        </w:rPr>
        <w:object w:dxaOrig="1579" w:dyaOrig="620" w14:anchorId="5A81F15C">
          <v:shape id="_x0000_i1039" type="#_x0000_t75" style="width:78.45pt;height:31.15pt" o:ole="">
            <v:imagedata r:id="rId32" o:title=""/>
          </v:shape>
          <o:OLEObject Type="Embed" ProgID="Equation.DSMT4" ShapeID="_x0000_i1039" DrawAspect="Content" ObjectID="_1537768718" r:id="rId33"/>
        </w:object>
      </w:r>
    </w:p>
    <w:p w14:paraId="51D91030" w14:textId="25F4667B" w:rsidR="00CA45D1" w:rsidRPr="00A24C21" w:rsidRDefault="00CA45D1" w:rsidP="00CA45D1">
      <w:pPr>
        <w:pStyle w:val="Pquestiontextpartsa"/>
      </w:pPr>
      <w:r w:rsidRPr="009E174D">
        <w:rPr>
          <w:lang w:val="es-ES"/>
        </w:rPr>
        <w:tab/>
      </w:r>
      <w:r>
        <w:t>d</w:t>
      </w:r>
      <w:r w:rsidRPr="00A24C21">
        <w:t xml:space="preserve">epth = </w:t>
      </w:r>
      <w:r w:rsidR="00B76316" w:rsidRPr="004633D6">
        <w:rPr>
          <w:position w:val="-24"/>
        </w:rPr>
        <w:object w:dxaOrig="580" w:dyaOrig="620" w14:anchorId="7A86F1BA">
          <v:shape id="_x0000_i1040" type="#_x0000_t75" style="width:27.95pt;height:31.15pt" o:ole="">
            <v:imagedata r:id="rId34" o:title=""/>
          </v:shape>
          <o:OLEObject Type="Embed" ProgID="Equation.3" ShapeID="_x0000_i1040" DrawAspect="Content" ObjectID="_1537768719" r:id="rId35"/>
        </w:object>
      </w:r>
    </w:p>
    <w:p w14:paraId="0F4ED895" w14:textId="607DD347" w:rsidR="00CA45D1" w:rsidRPr="00A24C21" w:rsidRDefault="00CA45D1" w:rsidP="00CA45D1">
      <w:pPr>
        <w:pStyle w:val="Pquestiontextpartsa"/>
      </w:pPr>
      <w:r>
        <w:tab/>
        <w:t>d</w:t>
      </w:r>
      <w:r w:rsidRPr="00A24C21">
        <w:t xml:space="preserve">epth = </w:t>
      </w:r>
      <w:r w:rsidR="00B76316" w:rsidRPr="004633D6">
        <w:t>0.018</w:t>
      </w:r>
      <w:r w:rsidR="00B76316">
        <w:t> </w:t>
      </w:r>
      <w:r w:rsidR="00B76316" w:rsidRPr="004633D6">
        <w:t>38 m</w:t>
      </w:r>
    </w:p>
    <w:p w14:paraId="2C7FA878" w14:textId="47D52CE7" w:rsidR="00CA45D1" w:rsidRPr="00CA45D1" w:rsidRDefault="00CA45D1" w:rsidP="00CA45D1">
      <w:pPr>
        <w:pStyle w:val="Pquestiontextpartsa"/>
      </w:pPr>
      <w:r>
        <w:tab/>
        <w:t xml:space="preserve">depth = </w:t>
      </w:r>
      <w:r w:rsidR="00B76316" w:rsidRPr="004633D6">
        <w:t>0.018</w:t>
      </w:r>
      <w:r w:rsidR="00B76316">
        <w:t> </w:t>
      </w:r>
      <w:r w:rsidR="00B76316" w:rsidRPr="004633D6">
        <w:t>38 × 100 cm</w:t>
      </w:r>
      <w:r w:rsidRPr="00A24C21">
        <w:t xml:space="preserve"> = </w:t>
      </w:r>
      <w:r w:rsidR="00B76316" w:rsidRPr="004633D6">
        <w:t>1.84 cm</w:t>
      </w:r>
    </w:p>
    <w:p w14:paraId="634DEBC3" w14:textId="59F9862C" w:rsidR="0085239A" w:rsidRDefault="00C75745" w:rsidP="0016187F">
      <w:pPr>
        <w:pStyle w:val="Pquestionheadingsx1stafterhead"/>
      </w:pPr>
      <w:r>
        <w:t>Question 1</w:t>
      </w:r>
      <w:r w:rsidR="00CA45D1">
        <w:t>8</w:t>
      </w:r>
      <w:r w:rsidR="0085239A">
        <w:tab/>
      </w:r>
      <w:r w:rsidR="00226DA2" w:rsidRPr="00226DA2">
        <w:rPr>
          <w:rStyle w:val="Cmarkslabel"/>
        </w:rPr>
        <w:t>1 + 1 + 1 + 2 + 2 + 1</w:t>
      </w:r>
      <w:r w:rsidR="00801438">
        <w:rPr>
          <w:rStyle w:val="Cmarkslabel"/>
        </w:rPr>
        <w:t xml:space="preserve"> </w:t>
      </w:r>
      <w:r w:rsidR="0085239A" w:rsidRPr="001B433F">
        <w:rPr>
          <w:rStyle w:val="Cmarkslabel"/>
        </w:rPr>
        <w:t>marks</w:t>
      </w:r>
      <w:r w:rsidR="0085239A">
        <w:tab/>
        <w:t>[</w:t>
      </w:r>
      <w:r w:rsidR="00200794">
        <w:t>4.3, 4.4</w:t>
      </w:r>
      <w:r w:rsidR="0085239A">
        <w:t>]</w:t>
      </w:r>
    </w:p>
    <w:p w14:paraId="6939EC30" w14:textId="7BB92A5D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CA45D1">
        <w:rPr>
          <w:rStyle w:val="Cquestionpartlabelbold"/>
        </w:rPr>
        <w:tab/>
        <w:t>(i)</w:t>
      </w:r>
      <w:r>
        <w:tab/>
      </w:r>
      <w:r w:rsidR="00CA45D1" w:rsidRPr="00CA45D1">
        <w:rPr>
          <w:i/>
        </w:rPr>
        <w:t>A</w:t>
      </w:r>
      <w:r w:rsidR="00CA45D1">
        <w:t xml:space="preserve"> </w:t>
      </w:r>
      <w:r w:rsidR="00CA45D1" w:rsidRPr="00A24C21">
        <w:t xml:space="preserve">= 2 × </w:t>
      </w:r>
      <w:r w:rsidR="00B76316" w:rsidRPr="004633D6">
        <w:rPr>
          <w:position w:val="-24"/>
        </w:rPr>
        <w:object w:dxaOrig="520" w:dyaOrig="620" w14:anchorId="6B92D9C4">
          <v:shape id="_x0000_i1041" type="#_x0000_t75" style="width:25.8pt;height:31.15pt" o:ole="">
            <v:imagedata r:id="rId36" o:title=""/>
          </v:shape>
          <o:OLEObject Type="Embed" ProgID="Equation.3" ShapeID="_x0000_i1041" DrawAspect="Content" ObjectID="_1537768720" r:id="rId37"/>
        </w:object>
      </w:r>
    </w:p>
    <w:p w14:paraId="6E26DC67" w14:textId="20FFEE41" w:rsidR="00C75745" w:rsidRDefault="00C75745" w:rsidP="00C75745">
      <w:pPr>
        <w:pStyle w:val="Pquestiontextpartsa"/>
      </w:pPr>
      <w:r>
        <w:tab/>
      </w:r>
      <w:r w:rsidR="00CA45D1">
        <w:tab/>
      </w:r>
      <w:r w:rsidR="00CA45D1" w:rsidRPr="00CA45D1">
        <w:rPr>
          <w:i/>
        </w:rPr>
        <w:t>A</w:t>
      </w:r>
      <w:r w:rsidR="00CA45D1" w:rsidRPr="00A24C21">
        <w:t xml:space="preserve"> = </w:t>
      </w:r>
      <w:r w:rsidR="00B76316">
        <w:t>49</w:t>
      </w:r>
      <w:r w:rsidR="00CA45D1" w:rsidRPr="00A24C21">
        <w:t xml:space="preserve"> m</w:t>
      </w:r>
      <w:r w:rsidR="00CA45D1" w:rsidRPr="00A24C21">
        <w:rPr>
          <w:vertAlign w:val="superscript"/>
        </w:rPr>
        <w:t>2</w:t>
      </w:r>
    </w:p>
    <w:p w14:paraId="63E25BFE" w14:textId="6382368C" w:rsidR="00C75745" w:rsidRDefault="00C75745" w:rsidP="00C75745">
      <w:pPr>
        <w:pStyle w:val="Pquestiontextpartsa"/>
      </w:pPr>
      <w:r>
        <w:tab/>
      </w:r>
      <w:r w:rsidR="00CA45D1">
        <w:rPr>
          <w:rStyle w:val="Cquestionpartlabelbold"/>
        </w:rPr>
        <w:t>(ii)</w:t>
      </w:r>
      <w:r w:rsidR="00CA45D1">
        <w:tab/>
      </w:r>
      <w:r w:rsidR="00CA45D1" w:rsidRPr="00CA45D1">
        <w:rPr>
          <w:i/>
        </w:rPr>
        <w:t>V</w:t>
      </w:r>
      <w:r w:rsidR="00CA45D1" w:rsidRPr="00A24C21">
        <w:t xml:space="preserve"> = </w:t>
      </w:r>
      <w:r w:rsidR="00B76316" w:rsidRPr="004633D6">
        <w:t>49 × 0.4</w:t>
      </w:r>
    </w:p>
    <w:p w14:paraId="2FF105C9" w14:textId="1DD19C79" w:rsidR="00CA45D1" w:rsidRPr="00A24C21" w:rsidRDefault="00CA45D1" w:rsidP="00CA45D1">
      <w:pPr>
        <w:pStyle w:val="Pquestiontextpartsa"/>
        <w:tabs>
          <w:tab w:val="clear" w:pos="397"/>
        </w:tabs>
        <w:ind w:left="709"/>
      </w:pPr>
      <w:r>
        <w:tab/>
      </w:r>
      <w:r w:rsidRPr="00CA45D1">
        <w:rPr>
          <w:i/>
        </w:rPr>
        <w:t>V</w:t>
      </w:r>
      <w:r w:rsidRPr="00A24C21">
        <w:t xml:space="preserve"> = </w:t>
      </w:r>
      <w:r w:rsidR="00B76316" w:rsidRPr="004633D6">
        <w:t xml:space="preserve">19.6 </w:t>
      </w:r>
      <w:r w:rsidRPr="00A24C21">
        <w:t>m</w:t>
      </w:r>
      <w:r w:rsidRPr="00A24C21">
        <w:rPr>
          <w:vertAlign w:val="superscript"/>
        </w:rPr>
        <w:t>3</w:t>
      </w:r>
    </w:p>
    <w:p w14:paraId="2C87725E" w14:textId="7A392F15" w:rsidR="00F53B1C" w:rsidRPr="00A24C21" w:rsidRDefault="0085239A" w:rsidP="00226DA2">
      <w:pPr>
        <w:pStyle w:val="Pquestiontextpartsa"/>
        <w:tabs>
          <w:tab w:val="left" w:pos="1418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131C80">
        <w:t xml:space="preserve"> </w:t>
      </w:r>
      <w:r w:rsidR="00F53B1C">
        <w:t>t</w:t>
      </w:r>
      <w:r w:rsidR="00F53B1C" w:rsidRPr="00A24C21">
        <w:t>iled area</w:t>
      </w:r>
      <w:r w:rsidR="00F53B1C">
        <w:tab/>
      </w:r>
      <w:r w:rsidR="00131C80" w:rsidRPr="00A24C21">
        <w:t>=</w:t>
      </w:r>
      <w:r w:rsidR="00F53B1C" w:rsidRPr="00A24C21">
        <w:t xml:space="preserve"> </w:t>
      </w:r>
      <w:r w:rsidR="00B76316" w:rsidRPr="004633D6">
        <w:t>0.5(0.5</w:t>
      </w:r>
      <w:r w:rsidR="00B76316">
        <w:t xml:space="preserve"> </w:t>
      </w:r>
      <w:r w:rsidR="00B76316" w:rsidRPr="004633D6">
        <w:t>× π × 6</w:t>
      </w:r>
      <w:r w:rsidR="00B76316" w:rsidRPr="004633D6">
        <w:rPr>
          <w:vertAlign w:val="superscript"/>
        </w:rPr>
        <w:t>2</w:t>
      </w:r>
      <w:r w:rsidR="00B76316" w:rsidRPr="004633D6">
        <w:t>)+ 0.5(π</w:t>
      </w:r>
      <w:r w:rsidR="00B76316" w:rsidRPr="004633D6" w:rsidDel="00632CC0">
        <w:rPr>
          <w:i/>
        </w:rPr>
        <w:t xml:space="preserve"> </w:t>
      </w:r>
      <w:r w:rsidR="00B76316" w:rsidRPr="004633D6">
        <w:t>×</w:t>
      </w:r>
      <w:r w:rsidR="00B76316">
        <w:t xml:space="preserve"> </w:t>
      </w:r>
      <w:r w:rsidR="00B76316" w:rsidRPr="004633D6">
        <w:t>6 +</w:t>
      </w:r>
      <w:r w:rsidR="00B76316">
        <w:t xml:space="preserve"> </w:t>
      </w:r>
      <w:r w:rsidR="00B76316" w:rsidRPr="004633D6">
        <w:t>12)</w:t>
      </w:r>
    </w:p>
    <w:p w14:paraId="0E267699" w14:textId="388A9BC8" w:rsidR="0085239A" w:rsidRDefault="00F53B1C" w:rsidP="00226DA2">
      <w:pPr>
        <w:pStyle w:val="Pquestiontextpartsa"/>
        <w:tabs>
          <w:tab w:val="clear" w:pos="397"/>
          <w:tab w:val="left" w:pos="1418"/>
        </w:tabs>
        <w:ind w:left="0" w:firstLine="0"/>
      </w:pPr>
      <w:r>
        <w:tab/>
      </w:r>
      <w:r w:rsidRPr="00A24C21">
        <w:t xml:space="preserve">= </w:t>
      </w:r>
      <w:r w:rsidR="00B76316" w:rsidRPr="004633D6">
        <w:t>28.27</w:t>
      </w:r>
      <w:r w:rsidR="00226DA2">
        <w:t xml:space="preserve"> </w:t>
      </w:r>
      <w:r w:rsidR="00B76316" w:rsidRPr="004633D6">
        <w:t>+ 15.42</w:t>
      </w:r>
    </w:p>
    <w:p w14:paraId="48A4FF7E" w14:textId="77EC1FBD" w:rsidR="00226DA2" w:rsidRDefault="00226DA2" w:rsidP="00226DA2">
      <w:pPr>
        <w:pStyle w:val="Pquestiontextpartsa"/>
        <w:tabs>
          <w:tab w:val="clear" w:pos="397"/>
          <w:tab w:val="left" w:pos="1418"/>
        </w:tabs>
        <w:ind w:left="0" w:firstLine="0"/>
      </w:pPr>
      <w:r>
        <w:tab/>
      </w:r>
      <w:r w:rsidRPr="004633D6">
        <w:t>= 43.69</w:t>
      </w:r>
      <w:r>
        <w:t xml:space="preserve"> </w:t>
      </w:r>
      <w:r w:rsidRPr="004633D6">
        <w:t>m</w:t>
      </w:r>
      <w:r w:rsidRPr="004633D6">
        <w:rPr>
          <w:vertAlign w:val="superscript"/>
        </w:rPr>
        <w:t>2</w:t>
      </w:r>
    </w:p>
    <w:p w14:paraId="4BD7BBDB" w14:textId="001FA9AF" w:rsidR="00F53B1C" w:rsidRPr="00A24C21" w:rsidRDefault="0085239A" w:rsidP="00F53B1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131C80" w:rsidRPr="00131C80">
        <w:rPr>
          <w:i/>
        </w:rPr>
        <w:t>V</w:t>
      </w:r>
      <w:r w:rsidR="00131C80">
        <w:t xml:space="preserve"> </w:t>
      </w:r>
      <w:r w:rsidR="00131C80" w:rsidRPr="00A24C21">
        <w:t xml:space="preserve">= </w:t>
      </w:r>
      <w:r w:rsidR="00131C80" w:rsidRPr="00A24C21">
        <w:rPr>
          <w:position w:val="-24"/>
        </w:rPr>
        <w:object w:dxaOrig="220" w:dyaOrig="620" w14:anchorId="709CAA37">
          <v:shape id="_x0000_i1042" type="#_x0000_t75" style="width:10.75pt;height:31.15pt" o:ole="">
            <v:imagedata r:id="rId38" o:title=""/>
          </v:shape>
          <o:OLEObject Type="Embed" ProgID="Equation.3" ShapeID="_x0000_i1042" DrawAspect="Content" ObjectID="_1537768721" r:id="rId39"/>
        </w:object>
      </w:r>
      <w:r w:rsidR="00131C80" w:rsidRPr="00A24C21">
        <w:t xml:space="preserve">× π × </w:t>
      </w:r>
      <w:r w:rsidR="00226DA2" w:rsidRPr="004633D6">
        <w:t>6</w:t>
      </w:r>
      <w:r w:rsidR="00131C80" w:rsidRPr="00A24C21">
        <w:rPr>
          <w:vertAlign w:val="superscript"/>
        </w:rPr>
        <w:t>2</w:t>
      </w:r>
      <w:r w:rsidR="00131C80" w:rsidRPr="00A24C21">
        <w:t xml:space="preserve"> × 0.5</w:t>
      </w:r>
    </w:p>
    <w:p w14:paraId="2E4EA351" w14:textId="656CA774" w:rsidR="00F53B1C" w:rsidRPr="00A24C21" w:rsidRDefault="00F53B1C" w:rsidP="00F53B1C">
      <w:pPr>
        <w:pStyle w:val="Pquestiontextpartsa"/>
      </w:pPr>
      <w:r w:rsidRPr="00A24C21">
        <w:tab/>
      </w:r>
      <w:r w:rsidR="00131C80" w:rsidRPr="00131C80">
        <w:rPr>
          <w:i/>
        </w:rPr>
        <w:t>V</w:t>
      </w:r>
      <w:r w:rsidR="00131C80">
        <w:t xml:space="preserve"> </w:t>
      </w:r>
      <w:r w:rsidR="00131C80" w:rsidRPr="00A24C21">
        <w:t>=</w:t>
      </w:r>
      <w:r w:rsidRPr="00A24C21">
        <w:t xml:space="preserve"> </w:t>
      </w:r>
      <w:r w:rsidR="00226DA2" w:rsidRPr="004633D6">
        <w:t>28.274 m</w:t>
      </w:r>
      <w:r w:rsidR="00226DA2" w:rsidRPr="004633D6">
        <w:rPr>
          <w:vertAlign w:val="superscript"/>
        </w:rPr>
        <w:t>3</w:t>
      </w:r>
    </w:p>
    <w:p w14:paraId="74A08B6B" w14:textId="0FB83497" w:rsidR="0085239A" w:rsidRDefault="00131C80" w:rsidP="00F53B1C">
      <w:pPr>
        <w:pStyle w:val="Pquestiontextpartsa"/>
      </w:pPr>
      <w:r>
        <w:rPr>
          <w:i/>
        </w:rPr>
        <w:tab/>
      </w:r>
      <w:r w:rsidRPr="00131C80">
        <w:rPr>
          <w:i/>
        </w:rPr>
        <w:t>V</w:t>
      </w:r>
      <w:r>
        <w:t xml:space="preserve"> </w:t>
      </w:r>
      <w:r w:rsidRPr="00A24C21">
        <w:t xml:space="preserve">= </w:t>
      </w:r>
      <w:r w:rsidR="00226DA2" w:rsidRPr="004633D6">
        <w:t xml:space="preserve">28 274 L </w:t>
      </w:r>
      <w:r w:rsidR="00F53B1C" w:rsidRPr="00A24C21">
        <w:t xml:space="preserve">needed to fill </w:t>
      </w:r>
      <w:r>
        <w:t xml:space="preserve">the </w:t>
      </w:r>
      <w:r w:rsidR="00F53B1C" w:rsidRPr="00A24C21">
        <w:t>pool</w:t>
      </w:r>
    </w:p>
    <w:p w14:paraId="3AD7FD0E" w14:textId="4702D39A" w:rsidR="00F53B1C" w:rsidRPr="00A24C21" w:rsidRDefault="0085239A" w:rsidP="00F53B1C">
      <w:pPr>
        <w:pStyle w:val="Pquestiontextpartsa"/>
        <w:rPr>
          <w:i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801438">
        <w:t>a</w:t>
      </w:r>
      <w:r w:rsidR="00F53B1C" w:rsidRPr="00A24C21">
        <w:t xml:space="preserve">rea of lawn = </w:t>
      </w:r>
      <w:r w:rsidR="00131C80" w:rsidRPr="00A24C21">
        <w:rPr>
          <w:position w:val="-24"/>
        </w:rPr>
        <w:object w:dxaOrig="220" w:dyaOrig="620" w14:anchorId="37FBB70D">
          <v:shape id="_x0000_i1043" type="#_x0000_t75" style="width:10.75pt;height:31.15pt" o:ole="">
            <v:imagedata r:id="rId30" o:title=""/>
          </v:shape>
          <o:OLEObject Type="Embed" ProgID="Equation.3" ShapeID="_x0000_i1043" DrawAspect="Content" ObjectID="_1537768722" r:id="rId40"/>
        </w:object>
      </w:r>
      <w:r w:rsidR="00F53B1C" w:rsidRPr="00A24C21">
        <w:t>× (</w:t>
      </w:r>
      <w:r w:rsidR="00F53B1C" w:rsidRPr="00A24C21">
        <w:rPr>
          <w:i/>
        </w:rPr>
        <w:t>a</w:t>
      </w:r>
      <w:r w:rsidR="00F53B1C" w:rsidRPr="00A24C21">
        <w:t xml:space="preserve"> + </w:t>
      </w:r>
      <w:r w:rsidR="00F53B1C" w:rsidRPr="00A24C21">
        <w:rPr>
          <w:i/>
        </w:rPr>
        <w:t>b</w:t>
      </w:r>
      <w:r w:rsidR="00F53B1C" w:rsidRPr="00A24C21">
        <w:t xml:space="preserve">) × </w:t>
      </w:r>
      <w:r w:rsidR="00131C80">
        <w:rPr>
          <w:i/>
        </w:rPr>
        <w:t>h</w:t>
      </w:r>
      <w:r w:rsidR="00F53B1C" w:rsidRPr="00A24C21">
        <w:rPr>
          <w:i/>
        </w:rPr>
        <w:t xml:space="preserve"> –</w:t>
      </w:r>
      <w:r w:rsidR="00131C80" w:rsidRPr="00A24C21">
        <w:rPr>
          <w:position w:val="-24"/>
        </w:rPr>
        <w:object w:dxaOrig="220" w:dyaOrig="620" w14:anchorId="4EBDAF40">
          <v:shape id="_x0000_i1044" type="#_x0000_t75" style="width:10.75pt;height:31.15pt" o:ole="">
            <v:imagedata r:id="rId30" o:title=""/>
          </v:shape>
          <o:OLEObject Type="Embed" ProgID="Equation.3" ShapeID="_x0000_i1044" DrawAspect="Content" ObjectID="_1537768723" r:id="rId41"/>
        </w:object>
      </w:r>
      <w:r w:rsidR="00F53B1C" w:rsidRPr="00A24C21">
        <w:t>×</w:t>
      </w:r>
      <w:r w:rsidR="00F53B1C" w:rsidRPr="00A24C21">
        <w:rPr>
          <w:i/>
        </w:rPr>
        <w:t xml:space="preserve"> </w:t>
      </w:r>
      <w:r w:rsidR="00F53B1C" w:rsidRPr="00A24C21">
        <w:sym w:font="Symbol" w:char="F070"/>
      </w:r>
      <w:r w:rsidR="00F53B1C" w:rsidRPr="00A24C21">
        <w:rPr>
          <w:i/>
        </w:rPr>
        <w:t>r</w:t>
      </w:r>
      <w:r w:rsidR="00F53B1C" w:rsidRPr="00A24C21">
        <w:rPr>
          <w:vertAlign w:val="superscript"/>
        </w:rPr>
        <w:t>2</w:t>
      </w:r>
      <w:r w:rsidR="00F53B1C" w:rsidRPr="00A24C21">
        <w:t xml:space="preserve"> – 2 × </w:t>
      </w:r>
      <w:r w:rsidR="00131C80" w:rsidRPr="00A24C21">
        <w:rPr>
          <w:position w:val="-24"/>
        </w:rPr>
        <w:object w:dxaOrig="360" w:dyaOrig="620" w14:anchorId="4DAAEAD0">
          <v:shape id="_x0000_i1045" type="#_x0000_t75" style="width:18.25pt;height:31.15pt" o:ole="">
            <v:imagedata r:id="rId42" o:title=""/>
          </v:shape>
          <o:OLEObject Type="Embed" ProgID="Equation.3" ShapeID="_x0000_i1045" DrawAspect="Content" ObjectID="_1537768724" r:id="rId43"/>
        </w:object>
      </w:r>
    </w:p>
    <w:p w14:paraId="0B13D6C2" w14:textId="0D13F9C9" w:rsidR="00F53B1C" w:rsidRPr="00A24C21" w:rsidRDefault="00131C80" w:rsidP="00F53B1C">
      <w:pPr>
        <w:pStyle w:val="Pquestiontextpartsa"/>
      </w:pPr>
      <w:r>
        <w:tab/>
      </w:r>
      <w:r w:rsidR="00F53B1C" w:rsidRPr="00A24C21">
        <w:t xml:space="preserve">= </w:t>
      </w:r>
      <w:r w:rsidRPr="00A24C21">
        <w:rPr>
          <w:position w:val="-24"/>
        </w:rPr>
        <w:object w:dxaOrig="220" w:dyaOrig="620" w14:anchorId="2340057C">
          <v:shape id="_x0000_i1046" type="#_x0000_t75" style="width:10.75pt;height:31.15pt" o:ole="">
            <v:imagedata r:id="rId30" o:title=""/>
          </v:shape>
          <o:OLEObject Type="Embed" ProgID="Equation.3" ShapeID="_x0000_i1046" DrawAspect="Content" ObjectID="_1537768725" r:id="rId44"/>
        </w:object>
      </w:r>
      <w:r w:rsidR="00F53B1C" w:rsidRPr="00A24C21">
        <w:t>× (</w:t>
      </w:r>
      <w:r w:rsidR="00226DA2" w:rsidRPr="004633D6">
        <w:t>12 + 36</w:t>
      </w:r>
      <w:r w:rsidR="00F53B1C" w:rsidRPr="00A24C21">
        <w:t>) × 1</w:t>
      </w:r>
      <w:r w:rsidR="00226DA2">
        <w:t>6</w:t>
      </w:r>
      <w:r w:rsidR="00F53B1C" w:rsidRPr="00A24C21">
        <w:t xml:space="preserve"> – </w:t>
      </w:r>
      <w:r w:rsidRPr="00A24C21">
        <w:rPr>
          <w:position w:val="-24"/>
        </w:rPr>
        <w:object w:dxaOrig="220" w:dyaOrig="620" w14:anchorId="78644796">
          <v:shape id="_x0000_i1047" type="#_x0000_t75" style="width:10.75pt;height:31.15pt" o:ole="">
            <v:imagedata r:id="rId30" o:title=""/>
          </v:shape>
          <o:OLEObject Type="Embed" ProgID="Equation.3" ShapeID="_x0000_i1047" DrawAspect="Content" ObjectID="_1537768726" r:id="rId45"/>
        </w:object>
      </w:r>
      <w:r w:rsidR="00F53B1C" w:rsidRPr="00A24C21">
        <w:t xml:space="preserve">× π × </w:t>
      </w:r>
      <w:r w:rsidR="00226DA2">
        <w:t>6</w:t>
      </w:r>
      <w:r w:rsidR="00F53B1C" w:rsidRPr="00A24C21">
        <w:rPr>
          <w:vertAlign w:val="superscript"/>
        </w:rPr>
        <w:t>2</w:t>
      </w:r>
      <w:r>
        <w:t xml:space="preserve"> – </w:t>
      </w:r>
      <w:r w:rsidR="00F53B1C" w:rsidRPr="00A24C21">
        <w:t xml:space="preserve">2 × </w:t>
      </w:r>
      <w:r w:rsidR="00226DA2" w:rsidRPr="004633D6">
        <w:rPr>
          <w:position w:val="-24"/>
        </w:rPr>
        <w:object w:dxaOrig="520" w:dyaOrig="620" w14:anchorId="3B0A16A8">
          <v:shape id="_x0000_i1048" type="#_x0000_t75" style="width:25.8pt;height:31.15pt" o:ole="">
            <v:imagedata r:id="rId46" o:title=""/>
          </v:shape>
          <o:OLEObject Type="Embed" ProgID="Equation.3" ShapeID="_x0000_i1048" DrawAspect="Content" ObjectID="_1537768727" r:id="rId47"/>
        </w:object>
      </w:r>
    </w:p>
    <w:p w14:paraId="78236551" w14:textId="051CF661" w:rsidR="00C75745" w:rsidRDefault="00131C80" w:rsidP="00F53B1C">
      <w:pPr>
        <w:pStyle w:val="Pquestiontextpartsa"/>
      </w:pPr>
      <w:r>
        <w:tab/>
      </w:r>
      <w:r w:rsidR="00F53B1C" w:rsidRPr="00A24C21">
        <w:t xml:space="preserve">= </w:t>
      </w:r>
      <w:r w:rsidR="00226DA2" w:rsidRPr="004633D6">
        <w:t>278.45 m</w:t>
      </w:r>
      <w:r w:rsidR="00226DA2" w:rsidRPr="004633D6">
        <w:rPr>
          <w:vertAlign w:val="superscript"/>
        </w:rPr>
        <w:t>2</w:t>
      </w:r>
    </w:p>
    <w:p w14:paraId="62826409" w14:textId="7CA76EB8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00794">
        <w:t>15</w:t>
      </w:r>
    </w:p>
    <w:p w14:paraId="3F449EF0" w14:textId="12E2D7FC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200794">
        <w:t>5</w:t>
      </w:r>
      <w:r w:rsidR="00801438">
        <w:t>5</w:t>
      </w:r>
    </w:p>
    <w:sectPr w:rsidR="001158EE" w:rsidSect="00957E9E">
      <w:headerReference w:type="default" r:id="rId48"/>
      <w:footerReference w:type="default" r:id="rId49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F4FD4" w14:textId="77777777" w:rsidR="007769DA" w:rsidRDefault="007769DA" w:rsidP="00B91E57">
      <w:r>
        <w:separator/>
      </w:r>
    </w:p>
  </w:endnote>
  <w:endnote w:type="continuationSeparator" w:id="0">
    <w:p w14:paraId="0F6BCEF1" w14:textId="77777777" w:rsidR="007769DA" w:rsidRDefault="007769D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7309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8DE47" w14:textId="77777777" w:rsidR="007769DA" w:rsidRDefault="007769DA" w:rsidP="00B91E57">
      <w:r>
        <w:separator/>
      </w:r>
    </w:p>
  </w:footnote>
  <w:footnote w:type="continuationSeparator" w:id="0">
    <w:p w14:paraId="33914289" w14:textId="77777777" w:rsidR="007769DA" w:rsidRDefault="007769D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3C89C843" w:rsidR="00B91E57" w:rsidRDefault="00673096" w:rsidP="001158EE">
    <w:pPr>
      <w:pStyle w:val="Pheadertext"/>
    </w:pPr>
    <w:r>
      <w:t xml:space="preserve">Pearson Mathematics </w:t>
    </w:r>
    <w:r w:rsidR="00FA7F27">
      <w:t>9</w:t>
    </w:r>
    <w:r>
      <w:t xml:space="preserve">  </w:t>
    </w:r>
    <w:r w:rsidR="00FA7F27">
      <w:t xml:space="preserve">  </w:t>
    </w:r>
    <w:r w:rsidR="009C1371">
      <w:t>Measurement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AA5A69">
      <w:t>C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39AF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1C80"/>
    <w:rsid w:val="00133398"/>
    <w:rsid w:val="00136289"/>
    <w:rsid w:val="0013757C"/>
    <w:rsid w:val="00153C7C"/>
    <w:rsid w:val="001605F8"/>
    <w:rsid w:val="00160C54"/>
    <w:rsid w:val="0016187F"/>
    <w:rsid w:val="00180D86"/>
    <w:rsid w:val="00181C54"/>
    <w:rsid w:val="00195ABA"/>
    <w:rsid w:val="001B433F"/>
    <w:rsid w:val="001C4DB3"/>
    <w:rsid w:val="001F3D5E"/>
    <w:rsid w:val="00200794"/>
    <w:rsid w:val="00223001"/>
    <w:rsid w:val="00223B32"/>
    <w:rsid w:val="00226DA2"/>
    <w:rsid w:val="0023360B"/>
    <w:rsid w:val="002509BC"/>
    <w:rsid w:val="002635BA"/>
    <w:rsid w:val="0029660A"/>
    <w:rsid w:val="0029665F"/>
    <w:rsid w:val="002A3585"/>
    <w:rsid w:val="002A61AB"/>
    <w:rsid w:val="002C0D5B"/>
    <w:rsid w:val="002C3C99"/>
    <w:rsid w:val="002C5286"/>
    <w:rsid w:val="002D2E83"/>
    <w:rsid w:val="002E0784"/>
    <w:rsid w:val="002E154B"/>
    <w:rsid w:val="00305F2F"/>
    <w:rsid w:val="00306C44"/>
    <w:rsid w:val="00307A48"/>
    <w:rsid w:val="00307F32"/>
    <w:rsid w:val="00323197"/>
    <w:rsid w:val="00323AB7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0672"/>
    <w:rsid w:val="003A6EA1"/>
    <w:rsid w:val="003B3BBF"/>
    <w:rsid w:val="003C445D"/>
    <w:rsid w:val="003C4C8B"/>
    <w:rsid w:val="003D43CC"/>
    <w:rsid w:val="003E3349"/>
    <w:rsid w:val="00403BBA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04F3"/>
    <w:rsid w:val="0046226B"/>
    <w:rsid w:val="00464A71"/>
    <w:rsid w:val="00472CCA"/>
    <w:rsid w:val="0048344D"/>
    <w:rsid w:val="004859A5"/>
    <w:rsid w:val="00485A37"/>
    <w:rsid w:val="004A1C99"/>
    <w:rsid w:val="004A5DD5"/>
    <w:rsid w:val="004C23FF"/>
    <w:rsid w:val="004C5E1E"/>
    <w:rsid w:val="004D01B5"/>
    <w:rsid w:val="004D0457"/>
    <w:rsid w:val="004D24DE"/>
    <w:rsid w:val="004D3645"/>
    <w:rsid w:val="004F03F0"/>
    <w:rsid w:val="004F5839"/>
    <w:rsid w:val="004F59F5"/>
    <w:rsid w:val="0050206B"/>
    <w:rsid w:val="00504721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73096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769DA"/>
    <w:rsid w:val="00781345"/>
    <w:rsid w:val="00793A75"/>
    <w:rsid w:val="00796A94"/>
    <w:rsid w:val="007A0F8A"/>
    <w:rsid w:val="007A1A60"/>
    <w:rsid w:val="007B7545"/>
    <w:rsid w:val="007C05E1"/>
    <w:rsid w:val="007C6D3C"/>
    <w:rsid w:val="007D4058"/>
    <w:rsid w:val="00801438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E174D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5A6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1B4B"/>
    <w:rsid w:val="00B46721"/>
    <w:rsid w:val="00B5411A"/>
    <w:rsid w:val="00B632C3"/>
    <w:rsid w:val="00B6363F"/>
    <w:rsid w:val="00B63D7A"/>
    <w:rsid w:val="00B6458B"/>
    <w:rsid w:val="00B73321"/>
    <w:rsid w:val="00B745B6"/>
    <w:rsid w:val="00B76316"/>
    <w:rsid w:val="00B80E51"/>
    <w:rsid w:val="00B80E6D"/>
    <w:rsid w:val="00B86D7F"/>
    <w:rsid w:val="00B91091"/>
    <w:rsid w:val="00B91696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54A"/>
    <w:rsid w:val="00C95F5A"/>
    <w:rsid w:val="00C97C0D"/>
    <w:rsid w:val="00CA45D1"/>
    <w:rsid w:val="00CA61F2"/>
    <w:rsid w:val="00CB3D6D"/>
    <w:rsid w:val="00CC0D68"/>
    <w:rsid w:val="00CC6FFF"/>
    <w:rsid w:val="00CC7D1F"/>
    <w:rsid w:val="00CD00EA"/>
    <w:rsid w:val="00CE2DDA"/>
    <w:rsid w:val="00CF00B8"/>
    <w:rsid w:val="00CF0C64"/>
    <w:rsid w:val="00CF0DAC"/>
    <w:rsid w:val="00CF4C57"/>
    <w:rsid w:val="00D01C11"/>
    <w:rsid w:val="00D027D6"/>
    <w:rsid w:val="00D03976"/>
    <w:rsid w:val="00D169AD"/>
    <w:rsid w:val="00D17A54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74E78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45AA0"/>
    <w:rsid w:val="00E522E3"/>
    <w:rsid w:val="00E56C69"/>
    <w:rsid w:val="00E66F4C"/>
    <w:rsid w:val="00E756E3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3B1C"/>
    <w:rsid w:val="00F5599A"/>
    <w:rsid w:val="00F60416"/>
    <w:rsid w:val="00F80273"/>
    <w:rsid w:val="00F86326"/>
    <w:rsid w:val="00F93270"/>
    <w:rsid w:val="00FA71CA"/>
    <w:rsid w:val="00FA7F27"/>
    <w:rsid w:val="00FB077E"/>
    <w:rsid w:val="00FB4663"/>
    <w:rsid w:val="00FB7DE1"/>
    <w:rsid w:val="00FC2A4C"/>
    <w:rsid w:val="00FC2CE7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20</TotalTime>
  <Pages>5</Pages>
  <Words>794</Words>
  <Characters>2105</Characters>
  <Application>Microsoft Office Word</Application>
  <DocSecurity>0</DocSecurity>
  <Lines>175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</cp:revision>
  <cp:lastPrinted>2016-07-15T04:27:00Z</cp:lastPrinted>
  <dcterms:created xsi:type="dcterms:W3CDTF">2016-09-09T01:07:00Z</dcterms:created>
  <dcterms:modified xsi:type="dcterms:W3CDTF">2016-10-11T22:09:00Z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