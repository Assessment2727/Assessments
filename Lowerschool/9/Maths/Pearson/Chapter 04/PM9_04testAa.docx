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bookmarkStart w:id="0" w:name="_GoBack"/>
      <w:bookmarkEnd w:id="0"/>
      <w:r>
        <w:t>M</w:t>
      </w:r>
      <w:r w:rsidR="001158EE">
        <w:t>ultiple-choice section</w:t>
      </w: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1126"/>
        <w:gridCol w:w="880"/>
        <w:gridCol w:w="882"/>
        <w:gridCol w:w="882"/>
        <w:gridCol w:w="882"/>
        <w:gridCol w:w="882"/>
        <w:gridCol w:w="882"/>
        <w:gridCol w:w="882"/>
        <w:gridCol w:w="882"/>
        <w:gridCol w:w="882"/>
        <w:gridCol w:w="885"/>
      </w:tblGrid>
      <w:tr w:rsidR="000A70E3" w14:paraId="0DEA2A7B" w14:textId="780C109E" w:rsidTr="000A70E3">
        <w:tc>
          <w:tcPr>
            <w:tcW w:w="988" w:type="dxa"/>
          </w:tcPr>
          <w:p w14:paraId="462A1B32" w14:textId="77777777" w:rsidR="000A70E3" w:rsidRDefault="000A70E3" w:rsidP="000A70E3">
            <w:pPr>
              <w:pStyle w:val="Pquestionheadingmc1stafterhead"/>
            </w:pPr>
            <w:r>
              <w:t>Question</w:t>
            </w:r>
          </w:p>
        </w:tc>
        <w:tc>
          <w:tcPr>
            <w:tcW w:w="895" w:type="dxa"/>
            <w:vAlign w:val="center"/>
          </w:tcPr>
          <w:p w14:paraId="58621B63" w14:textId="3C09DE87" w:rsidR="000A70E3" w:rsidRDefault="000A70E3" w:rsidP="000A70E3">
            <w:pPr>
              <w:pStyle w:val="Ptabletext"/>
            </w:pPr>
            <w:r>
              <w:rPr>
                <w:szCs w:val="32"/>
              </w:rPr>
              <w:t>1</w:t>
            </w:r>
          </w:p>
        </w:tc>
        <w:tc>
          <w:tcPr>
            <w:tcW w:w="896" w:type="dxa"/>
            <w:vAlign w:val="center"/>
          </w:tcPr>
          <w:p w14:paraId="46C19715" w14:textId="6D1E09CA" w:rsidR="000A70E3" w:rsidRDefault="000A70E3" w:rsidP="000A70E3">
            <w:pPr>
              <w:pStyle w:val="Ptabletext"/>
            </w:pPr>
            <w:r>
              <w:rPr>
                <w:szCs w:val="32"/>
              </w:rPr>
              <w:t>2</w:t>
            </w:r>
          </w:p>
        </w:tc>
        <w:tc>
          <w:tcPr>
            <w:tcW w:w="896" w:type="dxa"/>
            <w:vAlign w:val="center"/>
          </w:tcPr>
          <w:p w14:paraId="0BCDCC9C" w14:textId="744E0584" w:rsidR="000A70E3" w:rsidRDefault="000A70E3" w:rsidP="000A70E3">
            <w:pPr>
              <w:pStyle w:val="Ptabletext"/>
            </w:pPr>
            <w:r>
              <w:rPr>
                <w:szCs w:val="32"/>
              </w:rPr>
              <w:t>3</w:t>
            </w:r>
          </w:p>
        </w:tc>
        <w:tc>
          <w:tcPr>
            <w:tcW w:w="896" w:type="dxa"/>
            <w:vAlign w:val="center"/>
          </w:tcPr>
          <w:p w14:paraId="712F3730" w14:textId="76C72612" w:rsidR="000A70E3" w:rsidRDefault="000A70E3" w:rsidP="000A70E3">
            <w:pPr>
              <w:pStyle w:val="Ptabletext"/>
            </w:pPr>
            <w:r>
              <w:rPr>
                <w:szCs w:val="32"/>
              </w:rPr>
              <w:t>4</w:t>
            </w:r>
          </w:p>
        </w:tc>
        <w:tc>
          <w:tcPr>
            <w:tcW w:w="896" w:type="dxa"/>
            <w:vAlign w:val="center"/>
          </w:tcPr>
          <w:p w14:paraId="3B652752" w14:textId="6501E9CE" w:rsidR="000A70E3" w:rsidRDefault="000A70E3" w:rsidP="000A70E3">
            <w:pPr>
              <w:pStyle w:val="Ptabletext"/>
            </w:pPr>
            <w:r>
              <w:rPr>
                <w:szCs w:val="32"/>
              </w:rPr>
              <w:t>5</w:t>
            </w:r>
          </w:p>
        </w:tc>
        <w:tc>
          <w:tcPr>
            <w:tcW w:w="896" w:type="dxa"/>
            <w:vAlign w:val="center"/>
          </w:tcPr>
          <w:p w14:paraId="32A24A6F" w14:textId="0B55688B" w:rsidR="000A70E3" w:rsidRDefault="000A70E3" w:rsidP="000A70E3">
            <w:pPr>
              <w:pStyle w:val="Ptabletext"/>
            </w:pPr>
            <w:r>
              <w:rPr>
                <w:szCs w:val="32"/>
              </w:rPr>
              <w:t>6</w:t>
            </w:r>
          </w:p>
        </w:tc>
        <w:tc>
          <w:tcPr>
            <w:tcW w:w="896" w:type="dxa"/>
            <w:vAlign w:val="center"/>
          </w:tcPr>
          <w:p w14:paraId="170E4F68" w14:textId="7A60CAB9" w:rsidR="000A70E3" w:rsidRDefault="000A70E3" w:rsidP="000A70E3">
            <w:pPr>
              <w:pStyle w:val="Ptabletext"/>
            </w:pPr>
            <w:r>
              <w:rPr>
                <w:szCs w:val="32"/>
              </w:rPr>
              <w:t>7</w:t>
            </w:r>
          </w:p>
        </w:tc>
        <w:tc>
          <w:tcPr>
            <w:tcW w:w="896" w:type="dxa"/>
            <w:vAlign w:val="center"/>
          </w:tcPr>
          <w:p w14:paraId="1B08FC69" w14:textId="451401C0" w:rsidR="000A70E3" w:rsidRDefault="000A70E3" w:rsidP="000A70E3">
            <w:pPr>
              <w:pStyle w:val="Ptabletext"/>
            </w:pPr>
            <w:r>
              <w:rPr>
                <w:szCs w:val="32"/>
              </w:rPr>
              <w:t>8</w:t>
            </w:r>
          </w:p>
        </w:tc>
        <w:tc>
          <w:tcPr>
            <w:tcW w:w="896" w:type="dxa"/>
            <w:vAlign w:val="center"/>
          </w:tcPr>
          <w:p w14:paraId="64AD9465" w14:textId="2B94092E" w:rsidR="000A70E3" w:rsidRDefault="000A70E3" w:rsidP="000A70E3">
            <w:pPr>
              <w:pStyle w:val="Ptabletext"/>
            </w:pPr>
            <w:r>
              <w:rPr>
                <w:szCs w:val="32"/>
              </w:rPr>
              <w:t>9</w:t>
            </w:r>
          </w:p>
        </w:tc>
        <w:tc>
          <w:tcPr>
            <w:tcW w:w="896" w:type="dxa"/>
            <w:vAlign w:val="center"/>
          </w:tcPr>
          <w:p w14:paraId="01E6803A" w14:textId="6930E8CC" w:rsidR="000A70E3" w:rsidRDefault="000A70E3" w:rsidP="000A70E3">
            <w:pPr>
              <w:pStyle w:val="Ptabletext"/>
            </w:pPr>
            <w:r>
              <w:rPr>
                <w:szCs w:val="32"/>
              </w:rPr>
              <w:t>10</w:t>
            </w:r>
          </w:p>
        </w:tc>
      </w:tr>
      <w:tr w:rsidR="000A70E3" w14:paraId="7ACAC68F" w14:textId="02D1EA3F" w:rsidTr="000A70E3">
        <w:tc>
          <w:tcPr>
            <w:tcW w:w="988" w:type="dxa"/>
          </w:tcPr>
          <w:p w14:paraId="6B6C594B" w14:textId="77777777" w:rsidR="000A70E3" w:rsidRDefault="000A70E3" w:rsidP="000A70E3">
            <w:pPr>
              <w:pStyle w:val="Pquestionheadingmc1stafterhead"/>
            </w:pPr>
            <w:r>
              <w:t>Answer</w:t>
            </w:r>
          </w:p>
        </w:tc>
        <w:tc>
          <w:tcPr>
            <w:tcW w:w="895" w:type="dxa"/>
            <w:vAlign w:val="center"/>
          </w:tcPr>
          <w:p w14:paraId="36AA7D52" w14:textId="438D4849" w:rsidR="000A70E3" w:rsidRDefault="000A70E3" w:rsidP="000A70E3">
            <w:pPr>
              <w:pStyle w:val="Ptabletext"/>
            </w:pPr>
            <w:r>
              <w:rPr>
                <w:szCs w:val="32"/>
              </w:rPr>
              <w:t>B</w:t>
            </w:r>
          </w:p>
        </w:tc>
        <w:tc>
          <w:tcPr>
            <w:tcW w:w="896" w:type="dxa"/>
            <w:vAlign w:val="center"/>
          </w:tcPr>
          <w:p w14:paraId="45967BFE" w14:textId="0D3A894B" w:rsidR="000A70E3" w:rsidRDefault="000A70E3" w:rsidP="000A70E3">
            <w:pPr>
              <w:pStyle w:val="Ptabletext"/>
            </w:pPr>
            <w:r>
              <w:rPr>
                <w:szCs w:val="32"/>
              </w:rPr>
              <w:t>A</w:t>
            </w:r>
          </w:p>
        </w:tc>
        <w:tc>
          <w:tcPr>
            <w:tcW w:w="896" w:type="dxa"/>
            <w:vAlign w:val="center"/>
          </w:tcPr>
          <w:p w14:paraId="391FAADF" w14:textId="50F732FE" w:rsidR="000A70E3" w:rsidRDefault="000A70E3" w:rsidP="000A70E3">
            <w:pPr>
              <w:pStyle w:val="Ptabletext"/>
            </w:pPr>
            <w:r>
              <w:rPr>
                <w:szCs w:val="32"/>
              </w:rPr>
              <w:t>D</w:t>
            </w:r>
          </w:p>
        </w:tc>
        <w:tc>
          <w:tcPr>
            <w:tcW w:w="896" w:type="dxa"/>
            <w:vAlign w:val="center"/>
          </w:tcPr>
          <w:p w14:paraId="0EEB008F" w14:textId="6AB4150F" w:rsidR="000A70E3" w:rsidRDefault="000A70E3" w:rsidP="000A70E3">
            <w:pPr>
              <w:pStyle w:val="Ptabletext"/>
            </w:pPr>
            <w:r>
              <w:rPr>
                <w:szCs w:val="32"/>
              </w:rPr>
              <w:t>C</w:t>
            </w:r>
          </w:p>
        </w:tc>
        <w:tc>
          <w:tcPr>
            <w:tcW w:w="896" w:type="dxa"/>
            <w:vAlign w:val="center"/>
          </w:tcPr>
          <w:p w14:paraId="688135BA" w14:textId="171AAD6C" w:rsidR="000A70E3" w:rsidRDefault="000A70E3" w:rsidP="000A70E3">
            <w:pPr>
              <w:pStyle w:val="Ptabletext"/>
            </w:pPr>
            <w:r>
              <w:rPr>
                <w:szCs w:val="32"/>
              </w:rPr>
              <w:t>D</w:t>
            </w:r>
          </w:p>
        </w:tc>
        <w:tc>
          <w:tcPr>
            <w:tcW w:w="896" w:type="dxa"/>
            <w:vAlign w:val="center"/>
          </w:tcPr>
          <w:p w14:paraId="3FF72139" w14:textId="29BA05D0" w:rsidR="000A70E3" w:rsidRDefault="000A70E3" w:rsidP="000A70E3">
            <w:pPr>
              <w:pStyle w:val="Ptabletext"/>
            </w:pPr>
            <w:r>
              <w:rPr>
                <w:szCs w:val="32"/>
              </w:rPr>
              <w:t>B</w:t>
            </w:r>
          </w:p>
        </w:tc>
        <w:tc>
          <w:tcPr>
            <w:tcW w:w="896" w:type="dxa"/>
            <w:vAlign w:val="center"/>
          </w:tcPr>
          <w:p w14:paraId="06C25CD4" w14:textId="5446D9BB" w:rsidR="000A70E3" w:rsidRDefault="000A70E3" w:rsidP="000A70E3">
            <w:pPr>
              <w:pStyle w:val="Ptabletext"/>
            </w:pPr>
            <w:r>
              <w:rPr>
                <w:szCs w:val="32"/>
              </w:rPr>
              <w:t>B</w:t>
            </w:r>
          </w:p>
        </w:tc>
        <w:tc>
          <w:tcPr>
            <w:tcW w:w="896" w:type="dxa"/>
            <w:vAlign w:val="center"/>
          </w:tcPr>
          <w:p w14:paraId="696FF1AD" w14:textId="6B9F59D7" w:rsidR="000A70E3" w:rsidRDefault="000A70E3" w:rsidP="000A70E3">
            <w:pPr>
              <w:pStyle w:val="Ptabletext"/>
            </w:pPr>
            <w:r>
              <w:rPr>
                <w:szCs w:val="32"/>
              </w:rPr>
              <w:t>A</w:t>
            </w:r>
          </w:p>
        </w:tc>
        <w:tc>
          <w:tcPr>
            <w:tcW w:w="896" w:type="dxa"/>
            <w:vAlign w:val="center"/>
          </w:tcPr>
          <w:p w14:paraId="3B26E8BC" w14:textId="3A073FB5" w:rsidR="000A70E3" w:rsidRDefault="000A70E3" w:rsidP="000A70E3">
            <w:pPr>
              <w:pStyle w:val="Ptabletext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896" w:type="dxa"/>
            <w:vAlign w:val="center"/>
          </w:tcPr>
          <w:p w14:paraId="4A1416B4" w14:textId="5395D096" w:rsidR="000A70E3" w:rsidRDefault="000A70E3" w:rsidP="000A70E3">
            <w:pPr>
              <w:pStyle w:val="Ptabletext"/>
              <w:rPr>
                <w:szCs w:val="32"/>
              </w:rPr>
            </w:pPr>
            <w:r>
              <w:rPr>
                <w:szCs w:val="32"/>
              </w:rPr>
              <w:t>C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529977AB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745CE9">
        <w:t>4</w:t>
      </w:r>
      <w:r>
        <w:t>.1]</w:t>
      </w:r>
    </w:p>
    <w:p w14:paraId="37B10530" w14:textId="4995D609" w:rsidR="00EF38CC" w:rsidRDefault="000A70E3" w:rsidP="00EF38CC">
      <w:pPr>
        <w:pStyle w:val="Pquestiontextmcqoptions"/>
      </w:pPr>
      <w:r>
        <w:rPr>
          <w:rStyle w:val="Cquestionpartlabelbold"/>
        </w:rPr>
        <w:t>B</w:t>
      </w:r>
    </w:p>
    <w:p w14:paraId="636F385F" w14:textId="77777777" w:rsidR="009C1371" w:rsidRDefault="009C1371" w:rsidP="00181C54">
      <w:pPr>
        <w:pStyle w:val="Pquestiontextmcqoptions"/>
        <w:rPr>
          <w:i/>
        </w:rPr>
      </w:pPr>
      <w:r w:rsidRPr="009C1371">
        <w:rPr>
          <w:i/>
        </w:rPr>
        <w:t>P</w:t>
      </w:r>
      <w:r>
        <w:t xml:space="preserve"> = 2</w:t>
      </w:r>
      <w:r>
        <w:rPr>
          <w:i/>
        </w:rPr>
        <w:t>l</w:t>
      </w:r>
      <w:r>
        <w:t xml:space="preserve"> + 2</w:t>
      </w:r>
      <w:r>
        <w:rPr>
          <w:i/>
        </w:rPr>
        <w:t>w</w:t>
      </w:r>
    </w:p>
    <w:p w14:paraId="3CD285CE" w14:textId="48D3FC40" w:rsidR="009C1371" w:rsidRDefault="009C1371" w:rsidP="00181C54">
      <w:pPr>
        <w:pStyle w:val="Pquestiontextmcqoptions"/>
      </w:pPr>
      <w:r>
        <w:t xml:space="preserve">= </w:t>
      </w:r>
      <w:r w:rsidR="0078649C">
        <w:t>2 × 2.3 + 2 × 1.8</w:t>
      </w:r>
    </w:p>
    <w:p w14:paraId="1D20D3BD" w14:textId="49390B2C" w:rsidR="001158EE" w:rsidRDefault="009C1371" w:rsidP="00181C54">
      <w:pPr>
        <w:pStyle w:val="Pquestiontextmcqoptions"/>
      </w:pPr>
      <w:r>
        <w:t xml:space="preserve">= </w:t>
      </w:r>
      <w:r w:rsidR="0078649C">
        <w:t>4.6 + 3.6</w:t>
      </w:r>
    </w:p>
    <w:p w14:paraId="20B63379" w14:textId="75F15070" w:rsidR="0078649C" w:rsidRDefault="0078649C" w:rsidP="00181C54">
      <w:pPr>
        <w:pStyle w:val="Pquestiontextmcqoptions"/>
      </w:pPr>
      <w:r>
        <w:t>= 8.2 m</w:t>
      </w:r>
    </w:p>
    <w:p w14:paraId="0F67B036" w14:textId="47D7717B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4604F3">
        <w:t>4.1</w:t>
      </w:r>
      <w:r>
        <w:t>]</w:t>
      </w:r>
    </w:p>
    <w:p w14:paraId="17DFC416" w14:textId="23DF1FA1" w:rsidR="001B433F" w:rsidRDefault="00FA7F27" w:rsidP="001B433F">
      <w:pPr>
        <w:pStyle w:val="Pquestiontextmcqoptions"/>
      </w:pPr>
      <w:r>
        <w:rPr>
          <w:rStyle w:val="Cquestionpartlabelbold"/>
        </w:rPr>
        <w:t>A</w:t>
      </w:r>
    </w:p>
    <w:p w14:paraId="2CECBE73" w14:textId="6D4BF140" w:rsidR="009C1371" w:rsidRPr="009C1371" w:rsidRDefault="0078649C" w:rsidP="009C1371">
      <w:pPr>
        <w:pStyle w:val="Pquestiontextmainstem"/>
      </w:pPr>
      <w:r>
        <w:t>a</w:t>
      </w:r>
      <w:r w:rsidR="009C1371" w:rsidRPr="009C1371">
        <w:t xml:space="preserve">rc length = </w:t>
      </w:r>
      <w:r w:rsidR="00181C54" w:rsidRPr="00181C54">
        <w:rPr>
          <w:position w:val="-24"/>
        </w:rPr>
        <w:object w:dxaOrig="460" w:dyaOrig="620" w14:anchorId="73840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65pt;height:31.15pt" o:ole="">
            <v:imagedata r:id="rId8" o:title=""/>
          </v:shape>
          <o:OLEObject Type="Embed" ProgID="Equation.DSMT4" ShapeID="_x0000_i1025" DrawAspect="Content" ObjectID="_1537768233" r:id="rId9"/>
        </w:object>
      </w:r>
      <w:r w:rsidR="009C1371" w:rsidRPr="009C1371">
        <w:t>× 2πr</w:t>
      </w:r>
    </w:p>
    <w:p w14:paraId="11531AA5" w14:textId="0747106E" w:rsidR="009C1371" w:rsidRPr="009C1371" w:rsidRDefault="009C1371" w:rsidP="009C1371">
      <w:pPr>
        <w:pStyle w:val="Pquestiontextmainstem"/>
      </w:pPr>
      <w:r w:rsidRPr="009C1371">
        <w:t>=</w:t>
      </w:r>
      <w:r w:rsidR="0078649C" w:rsidRPr="00181C54">
        <w:rPr>
          <w:position w:val="-24"/>
        </w:rPr>
        <w:object w:dxaOrig="460" w:dyaOrig="620" w14:anchorId="04A7CA46">
          <v:shape id="_x0000_i1026" type="#_x0000_t75" style="width:23.65pt;height:31.15pt" o:ole="">
            <v:imagedata r:id="rId10" o:title=""/>
          </v:shape>
          <o:OLEObject Type="Embed" ProgID="Equation.DSMT4" ShapeID="_x0000_i1026" DrawAspect="Content" ObjectID="_1537768234" r:id="rId11"/>
        </w:object>
      </w:r>
      <w:r w:rsidRPr="009C1371">
        <w:t xml:space="preserve">× 2 × π × </w:t>
      </w:r>
      <w:r w:rsidR="0078649C">
        <w:t>21</w:t>
      </w:r>
    </w:p>
    <w:p w14:paraId="7E7249DE" w14:textId="4FF4A552" w:rsidR="001158EE" w:rsidRPr="009C1371" w:rsidRDefault="009C1371" w:rsidP="0078649C">
      <w:pPr>
        <w:pStyle w:val="Pquestiontextmainstem"/>
      </w:pPr>
      <w:r w:rsidRPr="009C1371">
        <w:t xml:space="preserve">= </w:t>
      </w:r>
      <w:r w:rsidR="0078649C">
        <w:t>43.98 cm</w:t>
      </w:r>
    </w:p>
    <w:p w14:paraId="09B83529" w14:textId="1048532A" w:rsidR="00FA7F27" w:rsidRDefault="00FA7F27" w:rsidP="00FA7F27">
      <w:pPr>
        <w:pStyle w:val="Pquestionheadingmc"/>
      </w:pPr>
      <w:r>
        <w:t>Question 3</w:t>
      </w:r>
      <w:r>
        <w:tab/>
        <w:t>[</w:t>
      </w:r>
      <w:r w:rsidR="004604F3">
        <w:t>4</w:t>
      </w:r>
      <w:r>
        <w:t>.</w:t>
      </w:r>
      <w:r w:rsidR="004604F3">
        <w:t>1</w:t>
      </w:r>
      <w:r>
        <w:t>]</w:t>
      </w:r>
    </w:p>
    <w:p w14:paraId="7ADC26DB" w14:textId="19913ACE" w:rsidR="00FA7F27" w:rsidRDefault="000A70E3" w:rsidP="00FA7F27">
      <w:pPr>
        <w:pStyle w:val="Pquestiontextmcqoptions"/>
      </w:pPr>
      <w:r>
        <w:rPr>
          <w:rStyle w:val="Cquestionpartlabelbold"/>
        </w:rPr>
        <w:t>D</w:t>
      </w:r>
    </w:p>
    <w:p w14:paraId="76F9FBBB" w14:textId="0E838EC8" w:rsidR="0078649C" w:rsidRDefault="0078649C" w:rsidP="0078649C">
      <w:pPr>
        <w:pStyle w:val="Pquestiontextmainstem"/>
      </w:pPr>
      <w:r w:rsidRPr="00E645F8">
        <w:rPr>
          <w:i/>
        </w:rPr>
        <w:t>P =</w:t>
      </w:r>
      <w:r>
        <w:rPr>
          <w:b/>
        </w:rPr>
        <w:t xml:space="preserve"> </w:t>
      </w:r>
      <w:r w:rsidR="004B233C" w:rsidRPr="004B233C">
        <w:rPr>
          <w:position w:val="-24"/>
        </w:rPr>
        <w:object w:dxaOrig="700" w:dyaOrig="620" w14:anchorId="189A9E31">
          <v:shape id="_x0000_i1027" type="#_x0000_t75" style="width:35.45pt;height:31.15pt" o:ole="">
            <v:imagedata r:id="rId12" o:title=""/>
          </v:shape>
          <o:OLEObject Type="Embed" ProgID="Equation.DSMT4" ShapeID="_x0000_i1027" DrawAspect="Content" ObjectID="_1537768235" r:id="rId13"/>
        </w:object>
      </w:r>
      <w:r>
        <w:t xml:space="preserve"> + 2 × 5.7</w:t>
      </w:r>
    </w:p>
    <w:p w14:paraId="6F3B392E" w14:textId="497C7E85" w:rsidR="0078649C" w:rsidRDefault="0078649C" w:rsidP="0078649C">
      <w:pPr>
        <w:pStyle w:val="Pquestiontextmainstem"/>
      </w:pPr>
      <w:r>
        <w:t xml:space="preserve">= </w:t>
      </w:r>
      <w:r w:rsidR="004B233C">
        <w:t>11</w:t>
      </w:r>
      <w:r>
        <w:t xml:space="preserve"> + 11.4</w:t>
      </w:r>
    </w:p>
    <w:p w14:paraId="6ACB8BE7" w14:textId="4E0D8A7A" w:rsidR="00FA7F27" w:rsidRDefault="0078649C" w:rsidP="0078649C">
      <w:pPr>
        <w:pStyle w:val="Pquestiontextmainstem"/>
      </w:pPr>
      <w:r>
        <w:t>= 22.40 cm</w:t>
      </w:r>
    </w:p>
    <w:p w14:paraId="5F4716C5" w14:textId="75583F3D" w:rsidR="00FA7F27" w:rsidRDefault="00FA7F27" w:rsidP="00FA7F27">
      <w:pPr>
        <w:pStyle w:val="Pquestionheadingmc"/>
      </w:pPr>
      <w:r>
        <w:t>Question 4</w:t>
      </w:r>
      <w:r>
        <w:tab/>
        <w:t>[</w:t>
      </w:r>
      <w:r w:rsidR="004604F3">
        <w:t>4.2</w:t>
      </w:r>
      <w:r>
        <w:t>]</w:t>
      </w:r>
    </w:p>
    <w:p w14:paraId="45416054" w14:textId="03EFB18A" w:rsidR="00FA7F27" w:rsidRDefault="000A70E3" w:rsidP="00FA7F27">
      <w:pPr>
        <w:pStyle w:val="Pquestiontextmcqoptions"/>
      </w:pPr>
      <w:r>
        <w:rPr>
          <w:rStyle w:val="Cquestionpartlabelbold"/>
        </w:rPr>
        <w:t>C</w:t>
      </w:r>
    </w:p>
    <w:p w14:paraId="78194B68" w14:textId="236DACB1" w:rsidR="00FA7F27" w:rsidRDefault="00D40C0E" w:rsidP="009C1371">
      <w:pPr>
        <w:pStyle w:val="Pquestiontextmainstem"/>
      </w:pPr>
      <w:r>
        <w:t>35 500</w:t>
      </w:r>
      <w:r w:rsidR="009C1371">
        <w:t xml:space="preserve"> mm</w:t>
      </w:r>
      <w:r w:rsidR="009C1371">
        <w:rPr>
          <w:vertAlign w:val="superscript"/>
        </w:rPr>
        <w:t>2</w:t>
      </w:r>
      <w:r w:rsidR="009C1371">
        <w:t xml:space="preserve"> = </w:t>
      </w:r>
      <w:r>
        <w:t>35 500</w:t>
      </w:r>
      <w:r w:rsidR="009C1371">
        <w:t xml:space="preserve"> ÷ 100</w:t>
      </w:r>
      <w:r>
        <w:t>0</w:t>
      </w:r>
      <w:r w:rsidR="009C1371">
        <w:t xml:space="preserve"> cm</w:t>
      </w:r>
      <w:r w:rsidR="009C1371">
        <w:rPr>
          <w:vertAlign w:val="superscript"/>
        </w:rPr>
        <w:t>2</w:t>
      </w:r>
      <w:r w:rsidR="009C1371">
        <w:t xml:space="preserve"> = </w:t>
      </w:r>
      <w:r>
        <w:t xml:space="preserve">0.0355 </w:t>
      </w:r>
      <w:r w:rsidR="009C1371">
        <w:t>cm</w:t>
      </w:r>
      <w:r w:rsidR="009C1371">
        <w:rPr>
          <w:vertAlign w:val="superscript"/>
        </w:rPr>
        <w:t>2</w:t>
      </w:r>
    </w:p>
    <w:p w14:paraId="7D6ECD43" w14:textId="1A2AAD9A" w:rsidR="00FA7F27" w:rsidRDefault="00FA7F27" w:rsidP="00FA7F27">
      <w:pPr>
        <w:pStyle w:val="Pquestionheadingmc"/>
      </w:pPr>
      <w:r>
        <w:t>Question 5</w:t>
      </w:r>
      <w:r>
        <w:tab/>
        <w:t>[</w:t>
      </w:r>
      <w:r w:rsidR="004604F3">
        <w:t>4.2</w:t>
      </w:r>
      <w:r>
        <w:t>]</w:t>
      </w:r>
    </w:p>
    <w:p w14:paraId="1EC5868B" w14:textId="04D47C01" w:rsidR="00FA7F27" w:rsidRDefault="000A70E3" w:rsidP="00FA7F27">
      <w:pPr>
        <w:pStyle w:val="Pquestiontextmcqoptions"/>
      </w:pPr>
      <w:r>
        <w:rPr>
          <w:rStyle w:val="Cquestionpartlabelbold"/>
        </w:rPr>
        <w:t>D</w:t>
      </w:r>
    </w:p>
    <w:p w14:paraId="2C2CE721" w14:textId="7E65869A" w:rsidR="009C1371" w:rsidRPr="00D40C0E" w:rsidRDefault="009C1371" w:rsidP="009C1371">
      <w:pPr>
        <w:pStyle w:val="Pquestiontextmainstem"/>
        <w:rPr>
          <w:i/>
        </w:rPr>
      </w:pPr>
      <w:r w:rsidRPr="00D559B3">
        <w:rPr>
          <w:i/>
        </w:rPr>
        <w:t>A</w:t>
      </w:r>
      <w:r>
        <w:t xml:space="preserve"> = </w:t>
      </w:r>
      <w:r w:rsidR="0078181F" w:rsidRPr="0078181F">
        <w:rPr>
          <w:position w:val="-24"/>
        </w:rPr>
        <w:object w:dxaOrig="220" w:dyaOrig="620" w14:anchorId="279A2371">
          <v:shape id="_x0000_i1028" type="#_x0000_t75" style="width:10.75pt;height:31.15pt" o:ole="">
            <v:imagedata r:id="rId14" o:title=""/>
          </v:shape>
          <o:OLEObject Type="Embed" ProgID="Equation.DSMT4" ShapeID="_x0000_i1028" DrawAspect="Content" ObjectID="_1537768236" r:id="rId15"/>
        </w:object>
      </w:r>
      <w:r w:rsidR="00D40C0E">
        <w:t>π</w:t>
      </w:r>
      <w:r w:rsidR="00D40C0E" w:rsidRPr="00D40C0E">
        <w:rPr>
          <w:i/>
        </w:rPr>
        <w:t>r</w:t>
      </w:r>
      <w:r w:rsidR="00D40C0E" w:rsidRPr="00D40C0E">
        <w:rPr>
          <w:vertAlign w:val="superscript"/>
        </w:rPr>
        <w:t>2</w:t>
      </w:r>
    </w:p>
    <w:p w14:paraId="51AB9C27" w14:textId="55FEB95A" w:rsidR="009C1371" w:rsidRDefault="009C1371" w:rsidP="009C1371">
      <w:pPr>
        <w:pStyle w:val="Pquestiontextmainstem"/>
      </w:pPr>
      <w:r>
        <w:t xml:space="preserve">= </w:t>
      </w:r>
      <w:r w:rsidR="0078181F" w:rsidRPr="0078181F">
        <w:rPr>
          <w:position w:val="-24"/>
        </w:rPr>
        <w:object w:dxaOrig="220" w:dyaOrig="620" w14:anchorId="041C7619">
          <v:shape id="_x0000_i1029" type="#_x0000_t75" style="width:10.75pt;height:31.15pt" o:ole="">
            <v:imagedata r:id="rId14" o:title=""/>
          </v:shape>
          <o:OLEObject Type="Embed" ProgID="Equation.DSMT4" ShapeID="_x0000_i1029" DrawAspect="Content" ObjectID="_1537768237" r:id="rId16"/>
        </w:object>
      </w:r>
      <w:r w:rsidR="0078181F">
        <w:t xml:space="preserve">π × </w:t>
      </w:r>
      <w:r w:rsidR="0078181F" w:rsidRPr="0078181F">
        <w:t>3</w:t>
      </w:r>
      <w:r w:rsidR="0078181F" w:rsidRPr="00D40C0E">
        <w:rPr>
          <w:vertAlign w:val="superscript"/>
        </w:rPr>
        <w:t>2</w:t>
      </w:r>
    </w:p>
    <w:p w14:paraId="1AC73813" w14:textId="4C7F88C8" w:rsidR="00FA7F27" w:rsidRDefault="009C1371" w:rsidP="009C1371">
      <w:pPr>
        <w:pStyle w:val="Pquestiontextmainstem"/>
      </w:pPr>
      <w:r>
        <w:t>= 1</w:t>
      </w:r>
      <w:r w:rsidR="0078181F">
        <w:t>4.14</w:t>
      </w:r>
      <w:r>
        <w:t xml:space="preserve"> cm</w:t>
      </w:r>
      <w:r>
        <w:rPr>
          <w:vertAlign w:val="superscript"/>
        </w:rPr>
        <w:t>2</w:t>
      </w:r>
    </w:p>
    <w:p w14:paraId="67BEDF81" w14:textId="5BF78F23" w:rsidR="00FA7F27" w:rsidRDefault="00FA7F27" w:rsidP="00FA7F27">
      <w:pPr>
        <w:pStyle w:val="Pquestionheadingmc"/>
      </w:pPr>
      <w:r>
        <w:t>Question 6</w:t>
      </w:r>
      <w:r>
        <w:tab/>
        <w:t>[</w:t>
      </w:r>
      <w:r w:rsidR="004604F3">
        <w:t>4.2</w:t>
      </w:r>
      <w:r>
        <w:t>]</w:t>
      </w:r>
    </w:p>
    <w:p w14:paraId="20915752" w14:textId="2CBBE7CB" w:rsidR="00FA7F27" w:rsidRDefault="009C1371" w:rsidP="00FA7F27">
      <w:pPr>
        <w:pStyle w:val="Pquestiontextmcqoptions"/>
      </w:pPr>
      <w:r>
        <w:rPr>
          <w:rStyle w:val="Cquestionpartlabelbold"/>
        </w:rPr>
        <w:t>B</w:t>
      </w:r>
    </w:p>
    <w:p w14:paraId="6D6CEBF6" w14:textId="5453DBFE" w:rsidR="009C1371" w:rsidRDefault="009C1371" w:rsidP="009C1371">
      <w:pPr>
        <w:pStyle w:val="Pquestiontextmainstem"/>
      </w:pPr>
      <w:r w:rsidRPr="00D559B3">
        <w:rPr>
          <w:i/>
        </w:rPr>
        <w:t>A</w:t>
      </w:r>
      <w:r>
        <w:t xml:space="preserve"> = </w:t>
      </w:r>
      <w:r w:rsidR="00167F66">
        <w:rPr>
          <w:i/>
        </w:rPr>
        <w:t>l</w:t>
      </w:r>
      <w:r w:rsidR="00167F66">
        <w:rPr>
          <w:vertAlign w:val="superscript"/>
        </w:rPr>
        <w:t>2</w:t>
      </w:r>
      <w:r w:rsidR="00167F66">
        <w:t xml:space="preserve"> – π</w:t>
      </w:r>
      <w:r w:rsidR="00167F66">
        <w:rPr>
          <w:i/>
        </w:rPr>
        <w:t>r</w:t>
      </w:r>
      <w:r w:rsidR="00167F66">
        <w:rPr>
          <w:vertAlign w:val="superscript"/>
        </w:rPr>
        <w:t>2</w:t>
      </w:r>
    </w:p>
    <w:p w14:paraId="02CF9725" w14:textId="439BB833" w:rsidR="00FA7F27" w:rsidRDefault="00167F66" w:rsidP="009C1371">
      <w:pPr>
        <w:pStyle w:val="Pquestiontextmainstem"/>
      </w:pPr>
      <w:r>
        <w:t xml:space="preserve">    </w:t>
      </w:r>
      <w:r w:rsidR="009C1371">
        <w:t xml:space="preserve">= </w:t>
      </w:r>
      <w:r>
        <w:t>(18 × 18) – (π × 9</w:t>
      </w:r>
      <w:r>
        <w:rPr>
          <w:vertAlign w:val="superscript"/>
        </w:rPr>
        <w:t>2</w:t>
      </w:r>
      <w:r>
        <w:t>)</w:t>
      </w:r>
    </w:p>
    <w:p w14:paraId="70E61C50" w14:textId="3318B7AB" w:rsidR="00FA7F27" w:rsidRDefault="00FA7F27" w:rsidP="00FA7F27">
      <w:pPr>
        <w:pStyle w:val="Pquestionheadingmc"/>
      </w:pPr>
      <w:r>
        <w:lastRenderedPageBreak/>
        <w:t>Question 7</w:t>
      </w:r>
      <w:r>
        <w:tab/>
        <w:t>[</w:t>
      </w:r>
      <w:r w:rsidR="004604F3">
        <w:t>4.3</w:t>
      </w:r>
      <w:r>
        <w:t>]</w:t>
      </w:r>
    </w:p>
    <w:p w14:paraId="46D919E8" w14:textId="0740E5D5" w:rsidR="00FA7F27" w:rsidRDefault="000A70E3" w:rsidP="00FA7F27">
      <w:pPr>
        <w:pStyle w:val="Pquestiontextmcqoptions"/>
      </w:pPr>
      <w:r>
        <w:rPr>
          <w:rStyle w:val="Cquestionpartlabelbold"/>
        </w:rPr>
        <w:t>B</w:t>
      </w:r>
    </w:p>
    <w:p w14:paraId="341E9E9B" w14:textId="3B93E330" w:rsidR="009C1371" w:rsidRDefault="007C6B23" w:rsidP="009C1371">
      <w:pPr>
        <w:pStyle w:val="Pquestiontextmainstem"/>
      </w:pPr>
      <w:r>
        <w:t>SA = 2πr</w:t>
      </w:r>
      <w:r>
        <w:rPr>
          <w:i/>
          <w:vertAlign w:val="superscript"/>
        </w:rPr>
        <w:t>2</w:t>
      </w:r>
      <w:r>
        <w:t xml:space="preserve"> + 2π</w:t>
      </w:r>
      <w:r>
        <w:rPr>
          <w:i/>
        </w:rPr>
        <w:t>rh</w:t>
      </w:r>
    </w:p>
    <w:p w14:paraId="15B769AB" w14:textId="438E500A" w:rsidR="009C1371" w:rsidRDefault="007C6B23" w:rsidP="009C1371">
      <w:pPr>
        <w:pStyle w:val="Pquestiontextmainstem"/>
      </w:pPr>
      <w:r>
        <w:t>= 2 × π × 8</w:t>
      </w:r>
      <w:r>
        <w:rPr>
          <w:vertAlign w:val="superscript"/>
        </w:rPr>
        <w:t>2</w:t>
      </w:r>
      <w:r>
        <w:t xml:space="preserve"> + 2 × π × 8 × 10</w:t>
      </w:r>
    </w:p>
    <w:p w14:paraId="1C9BB3D9" w14:textId="169C144D" w:rsidR="00FA7F27" w:rsidRDefault="00FA7F27" w:rsidP="0016187F">
      <w:pPr>
        <w:pStyle w:val="Pquestionheadingmc"/>
      </w:pPr>
      <w:r>
        <w:t>Question 8</w:t>
      </w:r>
      <w:r>
        <w:tab/>
      </w:r>
      <w:r w:rsidR="00C21205">
        <w:t>[4.3]</w:t>
      </w:r>
    </w:p>
    <w:p w14:paraId="1C4F56B0" w14:textId="0D7A71A7" w:rsidR="00FA7F27" w:rsidRDefault="000A70E3" w:rsidP="0016187F">
      <w:pPr>
        <w:pStyle w:val="Pquestiontextmcqoptions"/>
        <w:keepNext/>
      </w:pPr>
      <w:r>
        <w:rPr>
          <w:rStyle w:val="Cquestionpartlabelbold"/>
        </w:rPr>
        <w:t>A</w:t>
      </w:r>
    </w:p>
    <w:p w14:paraId="732D539A" w14:textId="6E0BB482" w:rsidR="007C6B23" w:rsidRDefault="007C6B23" w:rsidP="007C6B23">
      <w:pPr>
        <w:pStyle w:val="Pquestiontextmainstem"/>
      </w:pPr>
      <w:r>
        <w:t xml:space="preserve">SA = 4 × </w:t>
      </w:r>
      <w:r w:rsidRPr="007C6B23">
        <w:rPr>
          <w:position w:val="-24"/>
        </w:rPr>
        <w:object w:dxaOrig="220" w:dyaOrig="620" w14:anchorId="1191B0E9">
          <v:shape id="_x0000_i1030" type="#_x0000_t75" style="width:10.75pt;height:31.15pt" o:ole="">
            <v:imagedata r:id="rId17" o:title=""/>
          </v:shape>
          <o:OLEObject Type="Embed" ProgID="Equation.DSMT4" ShapeID="_x0000_i1030" DrawAspect="Content" ObjectID="_1537768238" r:id="rId18"/>
        </w:object>
      </w:r>
      <w:r>
        <w:rPr>
          <w:i/>
        </w:rPr>
        <w:t>bh</w:t>
      </w:r>
      <w:r>
        <w:t xml:space="preserve"> + </w:t>
      </w:r>
      <w:r>
        <w:rPr>
          <w:i/>
        </w:rPr>
        <w:t>b</w:t>
      </w:r>
      <w:r>
        <w:rPr>
          <w:vertAlign w:val="superscript"/>
        </w:rPr>
        <w:t>2</w:t>
      </w:r>
    </w:p>
    <w:p w14:paraId="2CED34EE" w14:textId="77777777" w:rsidR="007C6B23" w:rsidRDefault="007C6B23" w:rsidP="007C6B23">
      <w:pPr>
        <w:pStyle w:val="Pquestiontextmainstem"/>
      </w:pPr>
      <w:r>
        <w:t>= 2</w:t>
      </w:r>
      <w:r>
        <w:rPr>
          <w:i/>
        </w:rPr>
        <w:t>bh</w:t>
      </w:r>
      <w:r>
        <w:t xml:space="preserve"> + </w:t>
      </w:r>
      <w:r>
        <w:rPr>
          <w:i/>
        </w:rPr>
        <w:t>b</w:t>
      </w:r>
      <w:r>
        <w:rPr>
          <w:vertAlign w:val="superscript"/>
        </w:rPr>
        <w:t>2</w:t>
      </w:r>
    </w:p>
    <w:p w14:paraId="23145D36" w14:textId="77777777" w:rsidR="007C6B23" w:rsidRDefault="007C6B23" w:rsidP="007C6B23">
      <w:pPr>
        <w:pStyle w:val="Pquestiontextmainstem"/>
      </w:pPr>
      <w:r>
        <w:t>= 2 × 12 × 18 + 12</w:t>
      </w:r>
      <w:r>
        <w:rPr>
          <w:vertAlign w:val="superscript"/>
        </w:rPr>
        <w:t>2</w:t>
      </w:r>
    </w:p>
    <w:p w14:paraId="5F48B6C8" w14:textId="77777777" w:rsidR="007C6B23" w:rsidRDefault="007C6B23" w:rsidP="007C6B23">
      <w:pPr>
        <w:pStyle w:val="Pquestiontextmainstem"/>
      </w:pPr>
      <w:r>
        <w:t>= 432 + 144</w:t>
      </w:r>
    </w:p>
    <w:p w14:paraId="1DC30FEF" w14:textId="03991284" w:rsidR="00FA7F27" w:rsidRDefault="007C6B23" w:rsidP="007C6B23">
      <w:pPr>
        <w:pStyle w:val="Pquestiontextmainstem"/>
        <w:rPr>
          <w:vertAlign w:val="superscript"/>
        </w:rPr>
      </w:pPr>
      <w:r>
        <w:t>= 576 cm</w:t>
      </w:r>
      <w:r>
        <w:rPr>
          <w:vertAlign w:val="superscript"/>
        </w:rPr>
        <w:t>2</w:t>
      </w:r>
    </w:p>
    <w:p w14:paraId="0D52AD44" w14:textId="5EA12E6C" w:rsidR="000A70E3" w:rsidRDefault="000A70E3" w:rsidP="000A70E3">
      <w:pPr>
        <w:pStyle w:val="Pquestionheadingmc"/>
      </w:pPr>
      <w:r>
        <w:t>Question 9</w:t>
      </w:r>
      <w:r>
        <w:tab/>
        <w:t>[4.</w:t>
      </w:r>
      <w:r w:rsidR="00C21205">
        <w:t>4</w:t>
      </w:r>
      <w:r>
        <w:t>]</w:t>
      </w:r>
    </w:p>
    <w:p w14:paraId="37CDCA11" w14:textId="26F8A7D9" w:rsidR="000A70E3" w:rsidRDefault="000A70E3" w:rsidP="000A70E3">
      <w:pPr>
        <w:pStyle w:val="Pquestiontextmcqoptions"/>
      </w:pPr>
      <w:r>
        <w:rPr>
          <w:rStyle w:val="Cquestionpartlabelbold"/>
        </w:rPr>
        <w:t>D</w:t>
      </w:r>
    </w:p>
    <w:p w14:paraId="63FD418D" w14:textId="1E9DC49F" w:rsidR="007C6B23" w:rsidRDefault="007C6B23" w:rsidP="000A70E3">
      <w:pPr>
        <w:pStyle w:val="Pquestiontextmainstem"/>
      </w:pPr>
      <w:r>
        <w:t>74 400 cm</w:t>
      </w:r>
      <w:r>
        <w:rPr>
          <w:vertAlign w:val="superscript"/>
        </w:rPr>
        <w:t>3</w:t>
      </w:r>
      <w:r>
        <w:t xml:space="preserve"> = 74 400 ÷ 1000 L = 74.4 L</w:t>
      </w:r>
    </w:p>
    <w:p w14:paraId="752DC072" w14:textId="64520C98" w:rsidR="000A70E3" w:rsidRDefault="000A70E3" w:rsidP="000A70E3">
      <w:pPr>
        <w:pStyle w:val="Pquestionheadingmc"/>
      </w:pPr>
      <w:r>
        <w:t>Question 10</w:t>
      </w:r>
      <w:r>
        <w:tab/>
        <w:t>[4.</w:t>
      </w:r>
      <w:r w:rsidR="00C21205">
        <w:t>4</w:t>
      </w:r>
      <w:r>
        <w:t>]</w:t>
      </w:r>
    </w:p>
    <w:p w14:paraId="773CD696" w14:textId="78A684FC" w:rsidR="000A70E3" w:rsidRDefault="000A70E3" w:rsidP="000A70E3">
      <w:pPr>
        <w:pStyle w:val="Pquestiontextmcqoptions"/>
      </w:pPr>
      <w:r>
        <w:rPr>
          <w:rStyle w:val="Cquestionpartlabelbold"/>
        </w:rPr>
        <w:t>C</w:t>
      </w:r>
    </w:p>
    <w:p w14:paraId="2DAA3130" w14:textId="62E85E72" w:rsidR="000A70E3" w:rsidRDefault="007C6B23" w:rsidP="000A70E3">
      <w:pPr>
        <w:pStyle w:val="Pquestiontextmainstem"/>
        <w:rPr>
          <w:i/>
        </w:rPr>
      </w:pPr>
      <w:r>
        <w:rPr>
          <w:i/>
        </w:rPr>
        <w:t>V</w:t>
      </w:r>
      <w:r>
        <w:t xml:space="preserve"> = </w:t>
      </w:r>
      <w:r>
        <w:rPr>
          <w:i/>
        </w:rPr>
        <w:t>AH</w:t>
      </w:r>
    </w:p>
    <w:p w14:paraId="077C1C73" w14:textId="170FAF14" w:rsidR="007C6B23" w:rsidRDefault="007C6B23" w:rsidP="000A70E3">
      <w:pPr>
        <w:pStyle w:val="Pquestiontextmainstem"/>
      </w:pPr>
      <w:r>
        <w:t xml:space="preserve">   = </w:t>
      </w:r>
      <w:r w:rsidRPr="007C6B23">
        <w:rPr>
          <w:position w:val="-24"/>
        </w:rPr>
        <w:object w:dxaOrig="220" w:dyaOrig="620" w14:anchorId="5DBA77FE">
          <v:shape id="_x0000_i1031" type="#_x0000_t75" style="width:10.75pt;height:31.15pt" o:ole="">
            <v:imagedata r:id="rId17" o:title=""/>
          </v:shape>
          <o:OLEObject Type="Embed" ProgID="Equation.DSMT4" ShapeID="_x0000_i1031" DrawAspect="Content" ObjectID="_1537768239" r:id="rId19"/>
        </w:object>
      </w:r>
      <w:r>
        <w:t xml:space="preserve"> × 12 × 5 × 20 m</w:t>
      </w:r>
      <w:r>
        <w:rPr>
          <w:vertAlign w:val="superscript"/>
        </w:rPr>
        <w:t>3</w:t>
      </w:r>
    </w:p>
    <w:p w14:paraId="0188CD9A" w14:textId="3CC5794E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C21205">
        <w:t>10</w:t>
      </w:r>
    </w:p>
    <w:p w14:paraId="6FEAC1C9" w14:textId="77777777" w:rsidR="009364AF" w:rsidRDefault="009364AF">
      <w:pPr>
        <w:rPr>
          <w:rFonts w:asciiTheme="minorHAnsi" w:hAnsiTheme="minorHAnsi"/>
          <w:i/>
          <w:sz w:val="28"/>
        </w:rPr>
      </w:pPr>
      <w:r>
        <w:br w:type="page"/>
      </w:r>
    </w:p>
    <w:p w14:paraId="78443B79" w14:textId="6F5D78A8" w:rsidR="001B433F" w:rsidRDefault="001B433F" w:rsidP="001B433F">
      <w:pPr>
        <w:pStyle w:val="Psectionheading"/>
      </w:pPr>
      <w:r>
        <w:lastRenderedPageBreak/>
        <w:t>Short answer section</w:t>
      </w:r>
    </w:p>
    <w:p w14:paraId="6CAA8971" w14:textId="59858641" w:rsidR="001B433F" w:rsidRDefault="001B433F" w:rsidP="00831B0A">
      <w:pPr>
        <w:pStyle w:val="Pquestionheadingsx"/>
      </w:pPr>
      <w:r>
        <w:t xml:space="preserve">Question </w:t>
      </w:r>
      <w:r w:rsidR="002C04ED">
        <w:t>11</w:t>
      </w:r>
      <w:r>
        <w:tab/>
      </w:r>
      <w:r w:rsidR="0020079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.1]</w:t>
      </w:r>
    </w:p>
    <w:p w14:paraId="65679C6D" w14:textId="30AE901E" w:rsidR="001158EE" w:rsidRPr="009C1371" w:rsidRDefault="009C1371" w:rsidP="009C137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9C1371">
        <w:rPr>
          <w:i/>
        </w:rPr>
        <w:t>P</w:t>
      </w:r>
      <w:r w:rsidRPr="009C1371">
        <w:t xml:space="preserve"> = </w:t>
      </w:r>
      <w:r w:rsidR="000819DE">
        <w:t>(21 + 18) ×</w:t>
      </w:r>
      <w:r w:rsidR="000819DE" w:rsidRPr="000819DE">
        <w:t xml:space="preserve"> 2</w:t>
      </w:r>
    </w:p>
    <w:p w14:paraId="2AEC634D" w14:textId="226A918A" w:rsidR="009C1371" w:rsidRDefault="009C1371" w:rsidP="009C1371">
      <w:pPr>
        <w:pStyle w:val="Pquestiontextpartsa"/>
      </w:pPr>
      <w:r w:rsidRPr="009C1371">
        <w:tab/>
      </w:r>
      <w:r w:rsidR="009364AF">
        <w:rPr>
          <w:i/>
        </w:rPr>
        <w:t xml:space="preserve">   </w:t>
      </w:r>
      <w:r w:rsidRPr="009C1371">
        <w:t xml:space="preserve">= </w:t>
      </w:r>
      <w:r w:rsidR="000819DE">
        <w:t>7</w:t>
      </w:r>
      <w:r w:rsidRPr="009C1371">
        <w:t>8 cm</w:t>
      </w:r>
    </w:p>
    <w:p w14:paraId="4FCFF663" w14:textId="7DC29CDC" w:rsidR="009C1371" w:rsidRPr="009C1371" w:rsidRDefault="009C1371" w:rsidP="009C1371">
      <w:pPr>
        <w:pStyle w:val="Pquestiontextpartsa"/>
      </w:pPr>
      <w:r w:rsidRPr="000819DE">
        <w:rPr>
          <w:b/>
          <w:position w:val="48"/>
        </w:rPr>
        <w:t>(b)</w:t>
      </w:r>
      <w:r w:rsidRPr="000819DE">
        <w:rPr>
          <w:position w:val="48"/>
        </w:rPr>
        <w:tab/>
      </w:r>
      <w:r w:rsidR="002C04ED" w:rsidRPr="003B3A04">
        <w:rPr>
          <w:position w:val="-48"/>
        </w:rPr>
        <w:object w:dxaOrig="1939" w:dyaOrig="1340" w14:anchorId="46CB3BD1">
          <v:shape id="_x0000_i1032" type="#_x0000_t75" style="width:96.7pt;height:66.65pt" o:ole="">
            <v:imagedata r:id="rId20" o:title=""/>
          </v:shape>
          <o:OLEObject Type="Embed" ProgID="Equation.3" ShapeID="_x0000_i1032" DrawAspect="Content" ObjectID="_1537768240" r:id="rId21"/>
        </w:object>
      </w:r>
    </w:p>
    <w:p w14:paraId="3D6E23BE" w14:textId="7ECB72BC" w:rsidR="00306C44" w:rsidRDefault="00306C44" w:rsidP="00831B0A">
      <w:pPr>
        <w:pStyle w:val="Pquestionheadingsx"/>
      </w:pPr>
      <w:r>
        <w:t>Question 1</w:t>
      </w:r>
      <w:r w:rsidR="002C04ED">
        <w:t>2</w:t>
      </w:r>
      <w:r>
        <w:tab/>
      </w:r>
      <w:r w:rsidR="0020079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.1</w:t>
      </w:r>
      <w:r w:rsidR="00C21205">
        <w:t>, 4.2</w:t>
      </w:r>
      <w:r>
        <w:t>]</w:t>
      </w:r>
    </w:p>
    <w:p w14:paraId="12CA5113" w14:textId="6F5A5702" w:rsidR="00565AB9" w:rsidRDefault="002C04ED" w:rsidP="00565AB9">
      <w:pPr>
        <w:pStyle w:val="Pquestiontextmainstem"/>
      </w:pPr>
      <w:r w:rsidRPr="008910CD">
        <w:rPr>
          <w:i/>
        </w:rPr>
        <w:t>P</w:t>
      </w:r>
      <w:r>
        <w:t xml:space="preserve"> = </w:t>
      </w:r>
      <w:r w:rsidRPr="008910CD">
        <w:rPr>
          <w:position w:val="-24"/>
        </w:rPr>
        <w:object w:dxaOrig="480" w:dyaOrig="620" w14:anchorId="0670936F">
          <v:shape id="_x0000_i1033" type="#_x0000_t75" style="width:24.7pt;height:32.25pt" o:ole="">
            <v:imagedata r:id="rId22" o:title=""/>
          </v:shape>
          <o:OLEObject Type="Embed" ProgID="Equation.3" ShapeID="_x0000_i1033" DrawAspect="Content" ObjectID="_1537768241" r:id="rId23"/>
        </w:object>
      </w:r>
      <w:r>
        <w:t xml:space="preserve"> </w:t>
      </w:r>
      <w:r>
        <w:sym w:font="Symbol" w:char="F0B4"/>
      </w:r>
      <w:r>
        <w:t xml:space="preserve"> 2 </w:t>
      </w:r>
      <w:r>
        <w:sym w:font="Symbol" w:char="F0B4"/>
      </w:r>
      <w:r>
        <w:t xml:space="preserve"> </w:t>
      </w:r>
      <w:r>
        <w:sym w:font="Symbol" w:char="F070"/>
      </w:r>
      <w:r>
        <w:t xml:space="preserve"> </w:t>
      </w:r>
      <w:r>
        <w:sym w:font="Symbol" w:char="F0B4"/>
      </w:r>
      <w:r>
        <w:t xml:space="preserve"> (21 + 14) + </w:t>
      </w:r>
      <w:r w:rsidRPr="008910CD">
        <w:rPr>
          <w:position w:val="-24"/>
        </w:rPr>
        <w:object w:dxaOrig="480" w:dyaOrig="620" w14:anchorId="5C84D7DE">
          <v:shape id="_x0000_i1034" type="#_x0000_t75" style="width:24.7pt;height:32.25pt" o:ole="">
            <v:imagedata r:id="rId22" o:title=""/>
          </v:shape>
          <o:OLEObject Type="Embed" ProgID="Equation.3" ShapeID="_x0000_i1034" DrawAspect="Content" ObjectID="_1537768242" r:id="rId24"/>
        </w:object>
      </w:r>
      <w:r>
        <w:t xml:space="preserve"> </w:t>
      </w:r>
      <w:r>
        <w:sym w:font="Symbol" w:char="F0B4"/>
      </w:r>
      <w:r>
        <w:t xml:space="preserve"> 2 </w:t>
      </w:r>
      <w:r>
        <w:sym w:font="Symbol" w:char="F0B4"/>
      </w:r>
      <w:r>
        <w:t xml:space="preserve"> </w:t>
      </w:r>
      <w:r>
        <w:sym w:font="Symbol" w:char="F070"/>
      </w:r>
      <w:r>
        <w:t xml:space="preserve"> </w:t>
      </w:r>
      <w:r>
        <w:sym w:font="Symbol" w:char="F0B4"/>
      </w:r>
      <w:r>
        <w:t xml:space="preserve"> 14 + 2 </w:t>
      </w:r>
      <w:r>
        <w:sym w:font="Symbol" w:char="F0B4"/>
      </w:r>
      <w:r>
        <w:t xml:space="preserve"> 21</w:t>
      </w:r>
    </w:p>
    <w:p w14:paraId="76950C7B" w14:textId="61BD3CA0" w:rsidR="00565AB9" w:rsidRDefault="00565AB9" w:rsidP="00565AB9">
      <w:pPr>
        <w:pStyle w:val="Pquestiontextmainstem"/>
      </w:pPr>
      <w:r w:rsidRPr="008910CD">
        <w:rPr>
          <w:i/>
        </w:rPr>
        <w:t>P</w:t>
      </w:r>
      <w:r>
        <w:t xml:space="preserve"> = </w:t>
      </w:r>
      <w:r w:rsidR="002C04ED">
        <w:t>144.63</w:t>
      </w:r>
    </w:p>
    <w:p w14:paraId="64D90B31" w14:textId="4ECE5A54" w:rsidR="00565AB9" w:rsidRDefault="00565AB9" w:rsidP="002C04ED">
      <w:pPr>
        <w:pStyle w:val="Pquestiontextmainstem"/>
        <w:rPr>
          <w:vertAlign w:val="superscript"/>
        </w:rPr>
      </w:pPr>
      <w:r w:rsidRPr="00402EA3">
        <w:rPr>
          <w:i/>
        </w:rPr>
        <w:t>A</w:t>
      </w:r>
      <w:r>
        <w:t xml:space="preserve"> = </w:t>
      </w:r>
      <w:r w:rsidR="002C04ED" w:rsidRPr="008910CD">
        <w:rPr>
          <w:position w:val="-24"/>
        </w:rPr>
        <w:object w:dxaOrig="480" w:dyaOrig="620" w14:anchorId="001C0A93">
          <v:shape id="_x0000_i1035" type="#_x0000_t75" style="width:24.7pt;height:32.25pt" o:ole="">
            <v:imagedata r:id="rId22" o:title=""/>
          </v:shape>
          <o:OLEObject Type="Embed" ProgID="Equation.3" ShapeID="_x0000_i1035" DrawAspect="Content" ObjectID="_1537768243" r:id="rId25"/>
        </w:object>
      </w:r>
      <w:r w:rsidR="002C04ED">
        <w:sym w:font="Symbol" w:char="F0B4"/>
      </w:r>
      <w:r w:rsidR="002C04ED">
        <w:t xml:space="preserve"> (</w:t>
      </w:r>
      <w:r w:rsidR="002C04ED">
        <w:sym w:font="Symbol" w:char="F070"/>
      </w:r>
      <w:r w:rsidR="002C04ED" w:rsidRPr="00F84E22">
        <w:rPr>
          <w:i/>
        </w:rPr>
        <w:t>R</w:t>
      </w:r>
      <w:r w:rsidR="002C04ED" w:rsidRPr="00F84E22">
        <w:rPr>
          <w:vertAlign w:val="superscript"/>
        </w:rPr>
        <w:t xml:space="preserve">2 </w:t>
      </w:r>
      <w:r w:rsidR="002C04ED">
        <w:t xml:space="preserve">– </w:t>
      </w:r>
      <w:r w:rsidR="002C04ED">
        <w:sym w:font="Symbol" w:char="F070"/>
      </w:r>
      <w:r w:rsidR="002C04ED" w:rsidRPr="00F84E22">
        <w:rPr>
          <w:i/>
        </w:rPr>
        <w:t>r</w:t>
      </w:r>
      <w:r w:rsidR="002C04ED" w:rsidRPr="00F84E22">
        <w:rPr>
          <w:vertAlign w:val="superscript"/>
        </w:rPr>
        <w:t>2</w:t>
      </w:r>
      <w:r w:rsidR="002C04ED">
        <w:t xml:space="preserve">); </w:t>
      </w:r>
      <w:r w:rsidR="002C04ED">
        <w:rPr>
          <w:i/>
          <w:szCs w:val="32"/>
        </w:rPr>
        <w:t xml:space="preserve">R </w:t>
      </w:r>
      <w:r w:rsidR="002C04ED">
        <w:rPr>
          <w:szCs w:val="32"/>
        </w:rPr>
        <w:t>= 35 cm,</w:t>
      </w:r>
      <w:r w:rsidR="002C04ED">
        <w:rPr>
          <w:i/>
          <w:szCs w:val="32"/>
        </w:rPr>
        <w:t xml:space="preserve"> r </w:t>
      </w:r>
      <w:r w:rsidR="002C04ED">
        <w:rPr>
          <w:szCs w:val="32"/>
        </w:rPr>
        <w:t>= 14 cm</w:t>
      </w:r>
    </w:p>
    <w:p w14:paraId="5099DEDC" w14:textId="443D1445" w:rsidR="002C04ED" w:rsidRDefault="00565AB9" w:rsidP="002C04ED">
      <w:pPr>
        <w:pStyle w:val="Pquestiontextmainstem"/>
      </w:pPr>
      <w:r w:rsidRPr="00402EA3">
        <w:rPr>
          <w:i/>
        </w:rPr>
        <w:t>A</w:t>
      </w:r>
      <w:r>
        <w:t xml:space="preserve"> = </w:t>
      </w:r>
      <w:r w:rsidR="002C04ED" w:rsidRPr="008910CD">
        <w:rPr>
          <w:position w:val="-24"/>
        </w:rPr>
        <w:object w:dxaOrig="480" w:dyaOrig="620" w14:anchorId="1BF294A4">
          <v:shape id="_x0000_i1036" type="#_x0000_t75" style="width:24.7pt;height:32.25pt" o:ole="">
            <v:imagedata r:id="rId22" o:title=""/>
          </v:shape>
          <o:OLEObject Type="Embed" ProgID="Equation.3" ShapeID="_x0000_i1036" DrawAspect="Content" ObjectID="_1537768244" r:id="rId26"/>
        </w:object>
      </w:r>
      <w:r w:rsidR="002C04ED">
        <w:t xml:space="preserve"> </w:t>
      </w:r>
      <w:r w:rsidR="002C04ED">
        <w:sym w:font="Symbol" w:char="F0B4"/>
      </w:r>
      <w:r w:rsidR="002C04ED">
        <w:t xml:space="preserve"> (</w:t>
      </w:r>
      <w:r w:rsidR="002C04ED">
        <w:sym w:font="Symbol" w:char="F070"/>
      </w:r>
      <w:r w:rsidR="002C04ED">
        <w:t xml:space="preserve"> </w:t>
      </w:r>
      <w:r w:rsidR="002C04ED">
        <w:sym w:font="Symbol" w:char="F0B4"/>
      </w:r>
      <w:r w:rsidR="002C04ED">
        <w:t xml:space="preserve"> </w:t>
      </w:r>
      <w:r w:rsidR="002C04ED" w:rsidRPr="00F84E22">
        <w:t>35</w:t>
      </w:r>
      <w:r w:rsidR="002C04ED" w:rsidRPr="00F84E22">
        <w:rPr>
          <w:vertAlign w:val="superscript"/>
        </w:rPr>
        <w:t xml:space="preserve">2 </w:t>
      </w:r>
      <w:r w:rsidR="002C04ED">
        <w:t xml:space="preserve">– </w:t>
      </w:r>
      <w:r w:rsidR="002C04ED">
        <w:sym w:font="Symbol" w:char="F070"/>
      </w:r>
      <w:r w:rsidR="002C04ED">
        <w:t xml:space="preserve"> </w:t>
      </w:r>
      <w:r w:rsidR="002C04ED">
        <w:sym w:font="Symbol" w:char="F0B4"/>
      </w:r>
      <w:r w:rsidR="002C04ED">
        <w:t xml:space="preserve"> 14</w:t>
      </w:r>
      <w:r w:rsidR="002C04ED" w:rsidRPr="00F84E22">
        <w:rPr>
          <w:vertAlign w:val="superscript"/>
        </w:rPr>
        <w:t>2</w:t>
      </w:r>
      <w:r w:rsidR="002C04ED">
        <w:t>)</w:t>
      </w:r>
    </w:p>
    <w:p w14:paraId="3A07876C" w14:textId="77777777" w:rsidR="002C04ED" w:rsidRDefault="002C04ED" w:rsidP="002C04ED">
      <w:pPr>
        <w:pStyle w:val="Pquestiontextmainstem"/>
      </w:pPr>
      <w:r w:rsidRPr="00402EA3">
        <w:rPr>
          <w:i/>
        </w:rPr>
        <w:t>A</w:t>
      </w:r>
      <w:r>
        <w:t xml:space="preserve"> = 1077.57 cm</w:t>
      </w:r>
      <w:r w:rsidRPr="00F84E22">
        <w:rPr>
          <w:vertAlign w:val="superscript"/>
        </w:rPr>
        <w:t>2</w:t>
      </w:r>
    </w:p>
    <w:p w14:paraId="46AF7179" w14:textId="53FD343A" w:rsidR="00565AB9" w:rsidRPr="00565AB9" w:rsidRDefault="00565AB9" w:rsidP="00565AB9">
      <w:pPr>
        <w:pStyle w:val="Pquestiontextmainstem"/>
      </w:pPr>
    </w:p>
    <w:p w14:paraId="4511A4EC" w14:textId="2F481C66" w:rsidR="00306C44" w:rsidRDefault="00306C44" w:rsidP="00565AB9">
      <w:pPr>
        <w:pStyle w:val="Pquestionheadingsx1stafterhead"/>
        <w:tabs>
          <w:tab w:val="left" w:pos="426"/>
        </w:tabs>
      </w:pPr>
      <w:r>
        <w:t>Question 1</w:t>
      </w:r>
      <w:r w:rsidR="002C04ED">
        <w:t>3</w:t>
      </w:r>
      <w:r>
        <w:tab/>
      </w:r>
      <w:r w:rsidR="00200794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.1]</w:t>
      </w:r>
    </w:p>
    <w:p w14:paraId="7947CCCF" w14:textId="3493F41E" w:rsidR="002C04ED" w:rsidRDefault="002C04ED" w:rsidP="002C04ED">
      <w:pPr>
        <w:pStyle w:val="Pquestiontextmainstem"/>
      </w:pPr>
      <w:r>
        <w:t>possible combinations of dimensions are:</w:t>
      </w:r>
    </w:p>
    <w:p w14:paraId="34E1BF6E" w14:textId="77777777" w:rsidR="009364AF" w:rsidRDefault="009364AF" w:rsidP="002C04ED">
      <w:pPr>
        <w:pStyle w:val="Pquestiontextmainstem"/>
      </w:pPr>
    </w:p>
    <w:p w14:paraId="52891710" w14:textId="77777777" w:rsidR="002C04ED" w:rsidRDefault="002C04ED" w:rsidP="002C04ED">
      <w:pPr>
        <w:pStyle w:val="Pquestiontextmainstem"/>
      </w:pPr>
      <w:r>
        <w:t xml:space="preserve">3 balls by 4 balls </w:t>
      </w:r>
    </w:p>
    <w:p w14:paraId="70469002" w14:textId="77777777" w:rsidR="002C04ED" w:rsidRDefault="002C04ED" w:rsidP="002C04ED">
      <w:pPr>
        <w:pStyle w:val="Pquestiontextmainstem"/>
      </w:pPr>
      <w:r>
        <w:t>= 6</w:t>
      </w:r>
      <w:r>
        <w:rPr>
          <w:i/>
        </w:rPr>
        <w:t>r</w:t>
      </w:r>
      <w:r>
        <w:t xml:space="preserve"> by 8</w:t>
      </w:r>
      <w:r>
        <w:rPr>
          <w:i/>
        </w:rPr>
        <w:t>r</w:t>
      </w:r>
      <w:r>
        <w:t xml:space="preserve"> </w:t>
      </w:r>
    </w:p>
    <w:p w14:paraId="5E0F9CB4" w14:textId="77777777" w:rsidR="002C04ED" w:rsidRDefault="002C04ED" w:rsidP="002C04ED">
      <w:pPr>
        <w:pStyle w:val="Pquestiontextmainstem"/>
      </w:pPr>
      <w:r>
        <w:t xml:space="preserve">= 30 cm by 40 cm </w:t>
      </w:r>
    </w:p>
    <w:p w14:paraId="17FB8886" w14:textId="77777777" w:rsidR="002C04ED" w:rsidRDefault="002C04ED" w:rsidP="002C04ED">
      <w:pPr>
        <w:pStyle w:val="Pquestiontextmainstem"/>
      </w:pPr>
      <w:r>
        <w:t>perimeter = 140 cm</w:t>
      </w:r>
    </w:p>
    <w:p w14:paraId="27B13C12" w14:textId="77777777" w:rsidR="002C04ED" w:rsidRDefault="002C04ED" w:rsidP="002C04ED">
      <w:pPr>
        <w:pStyle w:val="Pquestiontextmainstem"/>
      </w:pPr>
    </w:p>
    <w:p w14:paraId="555A4BA4" w14:textId="77777777" w:rsidR="002C04ED" w:rsidRDefault="002C04ED" w:rsidP="002C04ED">
      <w:pPr>
        <w:pStyle w:val="Pquestiontextmainstem"/>
      </w:pPr>
      <w:r>
        <w:t xml:space="preserve">2 balls by 6 balls </w:t>
      </w:r>
    </w:p>
    <w:p w14:paraId="0414A8E6" w14:textId="77777777" w:rsidR="002C04ED" w:rsidRDefault="002C04ED" w:rsidP="002C04ED">
      <w:pPr>
        <w:pStyle w:val="Pquestiontextmainstem"/>
      </w:pPr>
      <w:r>
        <w:t>= 4</w:t>
      </w:r>
      <w:r>
        <w:rPr>
          <w:i/>
        </w:rPr>
        <w:t>r</w:t>
      </w:r>
      <w:r>
        <w:t xml:space="preserve"> by 12</w:t>
      </w:r>
      <w:r>
        <w:rPr>
          <w:i/>
        </w:rPr>
        <w:t>r</w:t>
      </w:r>
      <w:r>
        <w:t xml:space="preserve"> </w:t>
      </w:r>
    </w:p>
    <w:p w14:paraId="27A03CA0" w14:textId="77777777" w:rsidR="002C04ED" w:rsidRDefault="002C04ED" w:rsidP="002C04ED">
      <w:pPr>
        <w:pStyle w:val="Pquestiontextmainstem"/>
      </w:pPr>
      <w:r>
        <w:t xml:space="preserve">= 20 cm by 60 cm </w:t>
      </w:r>
    </w:p>
    <w:p w14:paraId="49427B06" w14:textId="77777777" w:rsidR="002C04ED" w:rsidRDefault="002C04ED" w:rsidP="002C04ED">
      <w:pPr>
        <w:pStyle w:val="Pquestiontextmainstem"/>
      </w:pPr>
      <w:r>
        <w:t>perimeter = 160 cm</w:t>
      </w:r>
    </w:p>
    <w:p w14:paraId="1676782A" w14:textId="77777777" w:rsidR="002C04ED" w:rsidRDefault="002C04ED" w:rsidP="002C04ED">
      <w:pPr>
        <w:pStyle w:val="Pquestiontextmainstem"/>
      </w:pPr>
    </w:p>
    <w:p w14:paraId="59EC94B6" w14:textId="77777777" w:rsidR="002C04ED" w:rsidRDefault="002C04ED" w:rsidP="002C04ED">
      <w:pPr>
        <w:pStyle w:val="Pquestiontextmainstem"/>
      </w:pPr>
      <w:r>
        <w:t xml:space="preserve">1 ball by 12 balls </w:t>
      </w:r>
    </w:p>
    <w:p w14:paraId="6411DF75" w14:textId="77777777" w:rsidR="002C04ED" w:rsidRDefault="002C04ED" w:rsidP="002C04ED">
      <w:pPr>
        <w:pStyle w:val="Pquestiontextmainstem"/>
      </w:pPr>
      <w:r>
        <w:t>= 2</w:t>
      </w:r>
      <w:r>
        <w:rPr>
          <w:i/>
        </w:rPr>
        <w:t>r</w:t>
      </w:r>
      <w:r>
        <w:t xml:space="preserve"> by 24</w:t>
      </w:r>
      <w:r>
        <w:rPr>
          <w:i/>
        </w:rPr>
        <w:t>r</w:t>
      </w:r>
      <w:r>
        <w:t xml:space="preserve"> </w:t>
      </w:r>
    </w:p>
    <w:p w14:paraId="1CB68770" w14:textId="77777777" w:rsidR="002C04ED" w:rsidRDefault="002C04ED" w:rsidP="002C04ED">
      <w:pPr>
        <w:pStyle w:val="Pquestiontextmainstem"/>
      </w:pPr>
      <w:r>
        <w:t xml:space="preserve">= 10 cm by 120 cm </w:t>
      </w:r>
    </w:p>
    <w:p w14:paraId="217697CD" w14:textId="77777777" w:rsidR="002C04ED" w:rsidRDefault="002C04ED" w:rsidP="002C04ED">
      <w:pPr>
        <w:pStyle w:val="Pquestiontextmainstem"/>
      </w:pPr>
      <w:r>
        <w:t>perimeter = 260 cm</w:t>
      </w:r>
    </w:p>
    <w:p w14:paraId="69148293" w14:textId="062895BB" w:rsidR="002C04ED" w:rsidRDefault="002C04ED" w:rsidP="002C04ED">
      <w:pPr>
        <w:pStyle w:val="Pquestiontextmainstem"/>
      </w:pPr>
      <w:r>
        <w:t>Smallest possible dimensions are 4 balls by 3 balls.</w:t>
      </w:r>
    </w:p>
    <w:p w14:paraId="289B2E96" w14:textId="52E23C6F" w:rsidR="0052162B" w:rsidRDefault="002C04ED" w:rsidP="002C04ED">
      <w:pPr>
        <w:pStyle w:val="Pquestiontextmainstem"/>
      </w:pPr>
      <w:r>
        <w:t>Smallest perimeter is 140 cm.</w:t>
      </w:r>
    </w:p>
    <w:p w14:paraId="3ED5EE0F" w14:textId="6269F65B" w:rsidR="00306C44" w:rsidRDefault="00306C44" w:rsidP="009364AF">
      <w:pPr>
        <w:pStyle w:val="Pquestionheadingsx1stafterhead"/>
        <w:keepLines/>
        <w:tabs>
          <w:tab w:val="left" w:pos="426"/>
        </w:tabs>
      </w:pPr>
      <w:r>
        <w:lastRenderedPageBreak/>
        <w:t>Question 1</w:t>
      </w:r>
      <w:r w:rsidR="002C04ED">
        <w:t>4</w:t>
      </w:r>
      <w:r>
        <w:tab/>
      </w:r>
      <w:r w:rsidR="00C21205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</w:t>
      </w:r>
      <w:r w:rsidR="00200794">
        <w:t>2</w:t>
      </w:r>
      <w:r>
        <w:t>]</w:t>
      </w:r>
    </w:p>
    <w:p w14:paraId="301A98E1" w14:textId="7903D4BB" w:rsidR="00306C44" w:rsidRPr="00831B0A" w:rsidRDefault="00306C44" w:rsidP="009364AF">
      <w:pPr>
        <w:pStyle w:val="Pquestiontextmainstem"/>
        <w:keepNext/>
        <w:keepLines/>
        <w:tabs>
          <w:tab w:val="left" w:pos="426"/>
        </w:tabs>
        <w:rPr>
          <w:lang w:val="es-ES"/>
        </w:rPr>
      </w:pPr>
      <w:r w:rsidRPr="00831B0A">
        <w:rPr>
          <w:rStyle w:val="Cquestionpartlabelbold"/>
          <w:lang w:val="es-ES"/>
        </w:rPr>
        <w:t>(a)</w:t>
      </w:r>
      <w:r w:rsidRPr="00831B0A">
        <w:rPr>
          <w:lang w:val="es-ES"/>
        </w:rPr>
        <w:tab/>
      </w:r>
      <w:r w:rsidR="002C04ED" w:rsidRPr="00831B0A">
        <w:rPr>
          <w:szCs w:val="32"/>
          <w:lang w:val="es-ES"/>
        </w:rPr>
        <w:t>6.5 × 1000</w:t>
      </w:r>
      <w:r w:rsidR="002C04ED" w:rsidRPr="00831B0A">
        <w:rPr>
          <w:szCs w:val="32"/>
          <w:vertAlign w:val="superscript"/>
          <w:lang w:val="es-ES"/>
        </w:rPr>
        <w:t>2</w:t>
      </w:r>
      <w:r w:rsidR="002C04ED" w:rsidRPr="00831B0A">
        <w:rPr>
          <w:szCs w:val="32"/>
          <w:lang w:val="es-ES"/>
        </w:rPr>
        <w:t xml:space="preserve"> = 6 500 000 </w:t>
      </w:r>
      <w:r w:rsidR="002C04ED" w:rsidRPr="00831B0A">
        <w:rPr>
          <w:lang w:val="es-ES"/>
        </w:rPr>
        <w:t>mm</w:t>
      </w:r>
      <w:r w:rsidR="002C04ED" w:rsidRPr="00831B0A">
        <w:rPr>
          <w:vertAlign w:val="superscript"/>
          <w:lang w:val="es-ES"/>
        </w:rPr>
        <w:t>2</w:t>
      </w:r>
    </w:p>
    <w:p w14:paraId="3FF6F71C" w14:textId="2C76F5C7" w:rsidR="006C5600" w:rsidRPr="00831B0A" w:rsidRDefault="006C5600" w:rsidP="009364AF">
      <w:pPr>
        <w:pStyle w:val="Pquestiontextmainstem"/>
        <w:keepNext/>
        <w:keepLines/>
        <w:tabs>
          <w:tab w:val="left" w:pos="426"/>
        </w:tabs>
        <w:rPr>
          <w:lang w:val="es-ES"/>
        </w:rPr>
      </w:pPr>
      <w:r w:rsidRPr="00831B0A">
        <w:rPr>
          <w:rStyle w:val="Cquestionpartlabelbold"/>
          <w:lang w:val="es-ES"/>
        </w:rPr>
        <w:t>(b)</w:t>
      </w:r>
      <w:r w:rsidRPr="00831B0A">
        <w:rPr>
          <w:lang w:val="es-ES"/>
        </w:rPr>
        <w:tab/>
      </w:r>
      <w:r w:rsidR="002C04ED" w:rsidRPr="00831B0A">
        <w:rPr>
          <w:lang w:val="es-ES"/>
        </w:rPr>
        <w:t>0.25 ha × 100</w:t>
      </w:r>
      <w:r w:rsidR="002C04ED" w:rsidRPr="00831B0A">
        <w:rPr>
          <w:vertAlign w:val="superscript"/>
          <w:lang w:val="es-ES"/>
        </w:rPr>
        <w:t xml:space="preserve">2 </w:t>
      </w:r>
      <w:r w:rsidR="002C04ED" w:rsidRPr="00831B0A">
        <w:rPr>
          <w:lang w:val="es-ES"/>
        </w:rPr>
        <w:t>= 2500 m</w:t>
      </w:r>
      <w:r w:rsidR="002C04ED" w:rsidRPr="00831B0A">
        <w:rPr>
          <w:vertAlign w:val="superscript"/>
          <w:lang w:val="es-ES"/>
        </w:rPr>
        <w:t>2</w:t>
      </w:r>
    </w:p>
    <w:p w14:paraId="090B2F82" w14:textId="7D6D0593" w:rsidR="006C5600" w:rsidRPr="00831B0A" w:rsidRDefault="006C5600" w:rsidP="00826AE9">
      <w:pPr>
        <w:pStyle w:val="Pquestiontextmainstem"/>
        <w:tabs>
          <w:tab w:val="left" w:pos="426"/>
        </w:tabs>
        <w:rPr>
          <w:lang w:val="es-ES"/>
        </w:rPr>
      </w:pPr>
      <w:r w:rsidRPr="00831B0A">
        <w:rPr>
          <w:rStyle w:val="Cquestionpartlabelbold"/>
          <w:lang w:val="es-ES"/>
        </w:rPr>
        <w:t>(c)</w:t>
      </w:r>
      <w:r w:rsidRPr="00831B0A">
        <w:rPr>
          <w:lang w:val="es-ES"/>
        </w:rPr>
        <w:tab/>
      </w:r>
      <w:r w:rsidR="002C04ED" w:rsidRPr="00831B0A">
        <w:rPr>
          <w:lang w:val="es-ES"/>
        </w:rPr>
        <w:t>8 950 000 cm</w:t>
      </w:r>
      <w:r w:rsidR="002C04ED" w:rsidRPr="00831B0A">
        <w:rPr>
          <w:vertAlign w:val="superscript"/>
          <w:lang w:val="es-ES"/>
        </w:rPr>
        <w:t>2</w:t>
      </w:r>
      <w:r w:rsidR="002C04ED" w:rsidRPr="00831B0A">
        <w:rPr>
          <w:lang w:val="es-ES"/>
        </w:rPr>
        <w:t xml:space="preserve"> ÷ 100</w:t>
      </w:r>
      <w:r w:rsidR="002C04ED" w:rsidRPr="00831B0A">
        <w:rPr>
          <w:vertAlign w:val="superscript"/>
          <w:lang w:val="es-ES"/>
        </w:rPr>
        <w:t>2</w:t>
      </w:r>
      <w:r w:rsidR="002C04ED" w:rsidRPr="00831B0A">
        <w:rPr>
          <w:lang w:val="es-ES"/>
        </w:rPr>
        <w:t xml:space="preserve"> ÷ 100</w:t>
      </w:r>
      <w:r w:rsidR="002C04ED" w:rsidRPr="00831B0A">
        <w:rPr>
          <w:vertAlign w:val="superscript"/>
          <w:lang w:val="es-ES"/>
        </w:rPr>
        <w:t xml:space="preserve">2 </w:t>
      </w:r>
      <w:r w:rsidR="002C04ED" w:rsidRPr="00831B0A">
        <w:rPr>
          <w:lang w:val="es-ES"/>
        </w:rPr>
        <w:t>= 0.0895 ha</w:t>
      </w:r>
    </w:p>
    <w:p w14:paraId="0767CB01" w14:textId="39D77BC0" w:rsidR="00306C44" w:rsidRDefault="00306C44" w:rsidP="00831B0A">
      <w:pPr>
        <w:pStyle w:val="Pquestionheadingsx"/>
      </w:pPr>
      <w:r>
        <w:t>Question 1</w:t>
      </w:r>
      <w:r w:rsidR="002C04ED">
        <w:t>5</w:t>
      </w:r>
      <w:r>
        <w:tab/>
      </w:r>
      <w:r w:rsidR="00200794">
        <w:rPr>
          <w:rStyle w:val="Cmarkslabel"/>
        </w:rPr>
        <w:t xml:space="preserve">6 </w:t>
      </w:r>
      <w:r w:rsidRPr="001B433F">
        <w:rPr>
          <w:rStyle w:val="Cmarkslabel"/>
        </w:rPr>
        <w:t>marks</w:t>
      </w:r>
      <w:r>
        <w:tab/>
        <w:t>[</w:t>
      </w:r>
      <w:r w:rsidR="00200794">
        <w:t>4.2</w:t>
      </w:r>
      <w:r>
        <w:t>]</w:t>
      </w:r>
    </w:p>
    <w:p w14:paraId="0DFD2995" w14:textId="3654E652" w:rsidR="002C04ED" w:rsidRDefault="002C04ED" w:rsidP="002C04ED">
      <w:pPr>
        <w:pStyle w:val="Pquestiontextpartsa"/>
        <w:rPr>
          <w:vertAlign w:val="superscript"/>
        </w:rPr>
      </w:pPr>
      <w:r>
        <w:rPr>
          <w:b/>
        </w:rPr>
        <w:t>(a)</w:t>
      </w:r>
      <w:r>
        <w:tab/>
        <w:t xml:space="preserve">shaded area = </w:t>
      </w:r>
      <w:r>
        <w:rPr>
          <w:i/>
        </w:rPr>
        <w:t>l</w:t>
      </w:r>
      <w:r>
        <w:rPr>
          <w:vertAlign w:val="superscript"/>
        </w:rPr>
        <w:t>2</w:t>
      </w:r>
      <w:r>
        <w:t xml:space="preserve"> – 4</w:t>
      </w:r>
      <w:r>
        <w:sym w:font="Symbol" w:char="F070"/>
      </w:r>
      <w:r>
        <w:rPr>
          <w:i/>
        </w:rPr>
        <w:t>r</w:t>
      </w:r>
      <w:r>
        <w:rPr>
          <w:vertAlign w:val="superscript"/>
        </w:rPr>
        <w:t>2</w:t>
      </w:r>
    </w:p>
    <w:p w14:paraId="44310495" w14:textId="77777777" w:rsidR="002C04ED" w:rsidRDefault="002C04ED" w:rsidP="002C04ED">
      <w:pPr>
        <w:pStyle w:val="Pquestiontextpartsa"/>
      </w:pPr>
      <w:r>
        <w:tab/>
        <w:t>= 24</w:t>
      </w:r>
      <w:r>
        <w:rPr>
          <w:vertAlign w:val="superscript"/>
        </w:rPr>
        <w:t xml:space="preserve">2 </w:t>
      </w:r>
      <w:r>
        <w:t xml:space="preserve">– </w:t>
      </w:r>
      <w:r w:rsidR="004A789F">
        <w:rPr>
          <w:position w:val="-6"/>
        </w:rPr>
        <w:object w:dxaOrig="900" w:dyaOrig="320" w14:anchorId="61E06089">
          <v:shape id="_x0000_i1037" type="#_x0000_t75" style="width:45.15pt;height:16.1pt" o:ole="">
            <v:imagedata r:id="rId27" o:title=""/>
          </v:shape>
          <o:OLEObject Type="Embed" ProgID="Equation.3" ShapeID="_x0000_i1037" DrawAspect="Content" ObjectID="_1537768245" r:id="rId28"/>
        </w:object>
      </w:r>
    </w:p>
    <w:p w14:paraId="27899E99" w14:textId="18967691" w:rsidR="002C04ED" w:rsidRDefault="002C04ED" w:rsidP="002C04ED">
      <w:pPr>
        <w:pStyle w:val="Pquestiontextpartsa"/>
      </w:pPr>
      <w:r>
        <w:tab/>
        <w:t>= 123.61 cm</w:t>
      </w:r>
      <w:r>
        <w:rPr>
          <w:vertAlign w:val="superscript"/>
        </w:rPr>
        <w:t>2</w:t>
      </w:r>
    </w:p>
    <w:p w14:paraId="65961E95" w14:textId="46955254" w:rsidR="002C04ED" w:rsidRPr="008910CD" w:rsidRDefault="002C04ED" w:rsidP="004A789F">
      <w:pPr>
        <w:pStyle w:val="Pquestiontextpartsa"/>
        <w:tabs>
          <w:tab w:val="left" w:pos="567"/>
        </w:tabs>
      </w:pPr>
      <w:r>
        <w:rPr>
          <w:b/>
        </w:rPr>
        <w:t>(b)</w:t>
      </w:r>
      <w:r>
        <w:tab/>
      </w:r>
      <w:r w:rsidRPr="00402EA3">
        <w:rPr>
          <w:i/>
        </w:rPr>
        <w:t>A</w:t>
      </w:r>
      <w:r w:rsidR="004A789F">
        <w:tab/>
      </w:r>
      <w:r>
        <w:t xml:space="preserve">= 4 </w:t>
      </w:r>
      <w:r>
        <w:sym w:font="Symbol" w:char="F0B4"/>
      </w:r>
      <w:r w:rsidRPr="00402EA3">
        <w:rPr>
          <w:position w:val="-24"/>
        </w:rPr>
        <w:object w:dxaOrig="240" w:dyaOrig="620" w14:anchorId="77E4577C">
          <v:shape id="_x0000_i1038" type="#_x0000_t75" style="width:11.8pt;height:32.25pt" o:ole="">
            <v:imagedata r:id="rId29" o:title=""/>
          </v:shape>
          <o:OLEObject Type="Embed" ProgID="Equation.3" ShapeID="_x0000_i1038" DrawAspect="Content" ObjectID="_1537768246" r:id="rId30"/>
        </w:object>
      </w:r>
      <w:r>
        <w:sym w:font="Symbol" w:char="F0B4"/>
      </w:r>
      <w:r>
        <w:t xml:space="preserve"> </w:t>
      </w:r>
      <w:r w:rsidRPr="00402EA3">
        <w:rPr>
          <w:i/>
        </w:rPr>
        <w:t>xy</w:t>
      </w:r>
    </w:p>
    <w:p w14:paraId="4B203383" w14:textId="7214A8DC" w:rsidR="002C04ED" w:rsidRDefault="002C04ED" w:rsidP="004A789F">
      <w:pPr>
        <w:pStyle w:val="Pquestiontextpartsa"/>
        <w:tabs>
          <w:tab w:val="clear" w:pos="397"/>
          <w:tab w:val="left" w:pos="567"/>
        </w:tabs>
        <w:ind w:left="0" w:firstLine="0"/>
      </w:pPr>
      <w:r>
        <w:tab/>
        <w:t>= 2 × 3.75 × 2.4</w:t>
      </w:r>
    </w:p>
    <w:p w14:paraId="0700BF28" w14:textId="330ABBB2" w:rsidR="006C5600" w:rsidRPr="00826AE9" w:rsidRDefault="002C04ED" w:rsidP="004A789F">
      <w:pPr>
        <w:pStyle w:val="Pquestiontextpartsa"/>
        <w:tabs>
          <w:tab w:val="clear" w:pos="397"/>
          <w:tab w:val="left" w:pos="567"/>
        </w:tabs>
        <w:ind w:left="0" w:firstLine="0"/>
        <w:rPr>
          <w:vertAlign w:val="superscript"/>
        </w:rPr>
      </w:pPr>
      <w:r>
        <w:tab/>
        <w:t>= 18 m</w:t>
      </w:r>
      <w:r>
        <w:rPr>
          <w:vertAlign w:val="superscript"/>
        </w:rPr>
        <w:t>2</w:t>
      </w:r>
    </w:p>
    <w:p w14:paraId="3EC9F200" w14:textId="6B4B0EFE" w:rsidR="00306C44" w:rsidRDefault="00306C44" w:rsidP="00831B0A">
      <w:pPr>
        <w:pStyle w:val="Pquestionheadingsx"/>
      </w:pPr>
      <w:r>
        <w:t>Question 1</w:t>
      </w:r>
      <w:r w:rsidR="002C04ED">
        <w:t>6</w:t>
      </w:r>
      <w:r>
        <w:tab/>
      </w:r>
      <w:r w:rsidR="0020079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4.3</w:t>
      </w:r>
      <w:r>
        <w:t>]</w:t>
      </w:r>
    </w:p>
    <w:p w14:paraId="21F2787A" w14:textId="08413A5F" w:rsidR="003969E3" w:rsidRPr="00831B0A" w:rsidRDefault="00306C44" w:rsidP="003969E3">
      <w:pPr>
        <w:pStyle w:val="Pquestiontextpartsa"/>
      </w:pPr>
      <w:r w:rsidRPr="00831B0A">
        <w:rPr>
          <w:rStyle w:val="Cquestionpartlabelbold"/>
        </w:rPr>
        <w:t>(a)</w:t>
      </w:r>
      <w:r w:rsidR="00826AE9" w:rsidRPr="00831B0A">
        <w:tab/>
      </w:r>
      <w:r w:rsidR="003969E3" w:rsidRPr="00831B0A">
        <w:t>SA</w:t>
      </w:r>
      <w:r w:rsidR="003969E3" w:rsidRPr="00831B0A">
        <w:tab/>
        <w:t xml:space="preserve">= </w:t>
      </w:r>
      <w:r w:rsidR="004A789F">
        <w:rPr>
          <w:position w:val="-24"/>
          <w:szCs w:val="32"/>
        </w:rPr>
        <w:object w:dxaOrig="3159" w:dyaOrig="620" w14:anchorId="12ACBFA8">
          <v:shape id="_x0000_i1039" type="#_x0000_t75" style="width:157.95pt;height:31.15pt" o:ole="">
            <v:imagedata r:id="rId31" o:title=""/>
          </v:shape>
          <o:OLEObject Type="Embed" ProgID="Equation.3" ShapeID="_x0000_i1039" DrawAspect="Content" ObjectID="_1537768247" r:id="rId32"/>
        </w:object>
      </w:r>
    </w:p>
    <w:p w14:paraId="6E049DE9" w14:textId="125AC36A" w:rsidR="003969E3" w:rsidRPr="00831B0A" w:rsidRDefault="003969E3" w:rsidP="003969E3">
      <w:pPr>
        <w:pStyle w:val="Pquestiontextpartsa"/>
        <w:tabs>
          <w:tab w:val="clear" w:pos="397"/>
        </w:tabs>
        <w:ind w:left="709"/>
      </w:pPr>
      <w:r w:rsidRPr="00831B0A">
        <w:tab/>
        <w:t xml:space="preserve">= </w:t>
      </w:r>
      <w:r w:rsidR="004A789F" w:rsidRPr="00831B0A">
        <w:t>48 + 120 + 160 + 200</w:t>
      </w:r>
    </w:p>
    <w:p w14:paraId="55E15B5E" w14:textId="58739ABB" w:rsidR="00306C44" w:rsidRPr="00831B0A" w:rsidRDefault="003969E3" w:rsidP="003969E3">
      <w:pPr>
        <w:pStyle w:val="Pquestiontextpartsa"/>
        <w:tabs>
          <w:tab w:val="clear" w:pos="397"/>
        </w:tabs>
        <w:ind w:left="709"/>
        <w:rPr>
          <w:vertAlign w:val="superscript"/>
        </w:rPr>
      </w:pPr>
      <w:r w:rsidRPr="00831B0A">
        <w:tab/>
        <w:t>= 52</w:t>
      </w:r>
      <w:r w:rsidR="004A789F" w:rsidRPr="00831B0A">
        <w:t>8</w:t>
      </w:r>
      <w:r w:rsidRPr="00831B0A">
        <w:t xml:space="preserve"> cm</w:t>
      </w:r>
      <w:r w:rsidRPr="00831B0A">
        <w:rPr>
          <w:vertAlign w:val="superscript"/>
        </w:rPr>
        <w:t>2</w:t>
      </w:r>
    </w:p>
    <w:p w14:paraId="7037C84D" w14:textId="58000315" w:rsidR="00826AE9" w:rsidRPr="00831B0A" w:rsidRDefault="004A789F" w:rsidP="00826AE9">
      <w:pPr>
        <w:pStyle w:val="Pquestiontextpartsa"/>
        <w:rPr>
          <w:szCs w:val="32"/>
        </w:rPr>
      </w:pPr>
      <w:r>
        <w:rPr>
          <w:noProof/>
          <w:position w:val="-40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963D3" wp14:editId="56371686">
                <wp:simplePos x="0" y="0"/>
                <wp:positionH relativeFrom="column">
                  <wp:posOffset>968071</wp:posOffset>
                </wp:positionH>
                <wp:positionV relativeFrom="paragraph">
                  <wp:posOffset>292735</wp:posOffset>
                </wp:positionV>
                <wp:extent cx="114300" cy="76200"/>
                <wp:effectExtent l="0" t="0" r="19050" b="1905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C4F72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76.25pt;margin-top:23.05pt;width:9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"/>
            </w:pict>
          </mc:Fallback>
        </mc:AlternateContent>
      </w:r>
      <w:r>
        <w:rPr>
          <w:noProof/>
          <w:position w:val="-4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9836E" wp14:editId="14D89677">
                <wp:simplePos x="0" y="0"/>
                <wp:positionH relativeFrom="column">
                  <wp:posOffset>524786</wp:posOffset>
                </wp:positionH>
                <wp:positionV relativeFrom="paragraph">
                  <wp:posOffset>156790</wp:posOffset>
                </wp:positionV>
                <wp:extent cx="114300" cy="76200"/>
                <wp:effectExtent l="12700" t="5715" r="6350" b="13335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D0938B" id="AutoShape 11" o:spid="_x0000_s1026" type="#_x0000_t32" style="position:absolute;margin-left:41.3pt;margin-top:12.35pt;width:9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"/>
            </w:pict>
          </mc:Fallback>
        </mc:AlternateContent>
      </w:r>
      <w:r w:rsidR="006C5600" w:rsidRPr="00831B0A">
        <w:rPr>
          <w:rStyle w:val="Cquestionpartlabelbold"/>
        </w:rPr>
        <w:t>(b)</w:t>
      </w:r>
      <w:r w:rsidR="006C5600" w:rsidRPr="00831B0A">
        <w:tab/>
      </w:r>
      <w:r w:rsidRPr="00831B0A">
        <w:rPr>
          <w:szCs w:val="32"/>
        </w:rPr>
        <w:t xml:space="preserve">SA = 2 × </w:t>
      </w:r>
      <w:r>
        <w:rPr>
          <w:position w:val="-24"/>
          <w:szCs w:val="32"/>
        </w:rPr>
        <w:object w:dxaOrig="3240" w:dyaOrig="660" w14:anchorId="6C369927">
          <v:shape id="_x0000_i1040" type="#_x0000_t75" style="width:162.25pt;height:32.25pt" o:ole="">
            <v:imagedata r:id="rId33" o:title=""/>
          </v:shape>
          <o:OLEObject Type="Embed" ProgID="Equation.3" ShapeID="_x0000_i1040" DrawAspect="Content" ObjectID="_1537768248" r:id="rId34"/>
        </w:object>
      </w:r>
      <w:r w:rsidRPr="00831B0A">
        <w:rPr>
          <w:szCs w:val="32"/>
        </w:rPr>
        <w:t>= 6374.34 cm</w:t>
      </w:r>
      <w:r w:rsidRPr="00831B0A">
        <w:rPr>
          <w:szCs w:val="32"/>
          <w:vertAlign w:val="superscript"/>
        </w:rPr>
        <w:t>2</w:t>
      </w:r>
    </w:p>
    <w:p w14:paraId="7F90629E" w14:textId="1C6C5B33" w:rsidR="004A789F" w:rsidRDefault="004A789F" w:rsidP="00831B0A">
      <w:pPr>
        <w:pStyle w:val="Pquestionheadingsx"/>
      </w:pPr>
      <w:r>
        <w:t>Question 17</w:t>
      </w:r>
      <w:r>
        <w:tab/>
      </w:r>
      <w:r w:rsidR="00C21205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[4.4]</w:t>
      </w:r>
    </w:p>
    <w:p w14:paraId="23D40507" w14:textId="5765FE35" w:rsidR="0085239A" w:rsidRDefault="004A789F" w:rsidP="004A789F">
      <w:pPr>
        <w:pStyle w:val="Pquestiontextpartsa"/>
        <w:tabs>
          <w:tab w:val="clear" w:pos="397"/>
          <w:tab w:val="left" w:pos="426"/>
          <w:tab w:val="left" w:pos="709"/>
        </w:tabs>
        <w:ind w:left="0" w:firstLine="0"/>
        <w:rPr>
          <w:i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  <w:t xml:space="preserve"> </w:t>
      </w:r>
      <w:r>
        <w:rPr>
          <w:i/>
        </w:rPr>
        <w:t>V</w:t>
      </w:r>
      <w:r>
        <w:tab/>
        <w:t>= (</w:t>
      </w:r>
      <w:r w:rsidRPr="00402EA3">
        <w:rPr>
          <w:position w:val="-24"/>
        </w:rPr>
        <w:object w:dxaOrig="220" w:dyaOrig="620" w14:anchorId="0F659A94">
          <v:shape id="_x0000_i1041" type="#_x0000_t75" style="width:10.75pt;height:32.25pt" o:ole="">
            <v:imagedata r:id="rId35" o:title=""/>
          </v:shape>
          <o:OLEObject Type="Embed" ProgID="Equation.3" ShapeID="_x0000_i1041" DrawAspect="Content" ObjectID="_1537768249" r:id="rId36"/>
        </w:object>
      </w:r>
      <w:r>
        <w:sym w:font="Symbol" w:char="F0B4"/>
      </w:r>
      <w:r>
        <w:t xml:space="preserve"> </w:t>
      </w:r>
      <w:r>
        <w:sym w:font="Symbol" w:char="F070"/>
      </w:r>
      <w:r>
        <w:rPr>
          <w:i/>
        </w:rPr>
        <w:t>r</w:t>
      </w:r>
      <w:r w:rsidRPr="00021579">
        <w:rPr>
          <w:vertAlign w:val="superscript"/>
        </w:rPr>
        <w:t>2</w:t>
      </w:r>
      <w:r>
        <w:t xml:space="preserve"> + </w:t>
      </w:r>
      <w:r>
        <w:rPr>
          <w:i/>
        </w:rPr>
        <w:t>lw</w:t>
      </w:r>
      <w:r>
        <w:t xml:space="preserve">) </w:t>
      </w:r>
      <w:r>
        <w:sym w:font="Symbol" w:char="F0B4"/>
      </w:r>
      <w:r>
        <w:t xml:space="preserve"> </w:t>
      </w:r>
      <w:r>
        <w:rPr>
          <w:i/>
        </w:rPr>
        <w:t>H</w:t>
      </w:r>
    </w:p>
    <w:p w14:paraId="3A62428F" w14:textId="4BCD60CD" w:rsidR="004A789F" w:rsidRDefault="004A789F" w:rsidP="004A789F">
      <w:pPr>
        <w:pStyle w:val="Pquestiontextpartsa"/>
        <w:tabs>
          <w:tab w:val="clear" w:pos="397"/>
          <w:tab w:val="left" w:pos="709"/>
        </w:tabs>
        <w:ind w:left="0" w:firstLine="0"/>
        <w:rPr>
          <w:sz w:val="32"/>
          <w:szCs w:val="32"/>
        </w:rPr>
      </w:pPr>
      <w:r>
        <w:tab/>
        <w:t>= (</w:t>
      </w:r>
      <w:r w:rsidRPr="00402EA3">
        <w:rPr>
          <w:position w:val="-24"/>
        </w:rPr>
        <w:object w:dxaOrig="220" w:dyaOrig="620" w14:anchorId="27C967BF">
          <v:shape id="_x0000_i1042" type="#_x0000_t75" style="width:10.75pt;height:32.25pt" o:ole="">
            <v:imagedata r:id="rId35" o:title=""/>
          </v:shape>
          <o:OLEObject Type="Embed" ProgID="Equation.3" ShapeID="_x0000_i1042" DrawAspect="Content" ObjectID="_1537768250" r:id="rId37"/>
        </w:object>
      </w:r>
      <w:r>
        <w:sym w:font="Symbol" w:char="F0B4"/>
      </w:r>
      <w:r>
        <w:t xml:space="preserve"> </w:t>
      </w:r>
      <w:r>
        <w:sym w:font="Symbol" w:char="F070"/>
      </w:r>
      <w:r>
        <w:t xml:space="preserve"> </w:t>
      </w:r>
      <w:r>
        <w:sym w:font="Symbol" w:char="F0B4"/>
      </w:r>
      <w:r>
        <w:t xml:space="preserve"> 4</w:t>
      </w:r>
      <w:r w:rsidRPr="00021579">
        <w:rPr>
          <w:vertAlign w:val="superscript"/>
        </w:rPr>
        <w:t>2</w:t>
      </w:r>
      <w:r w:rsidR="003F4678">
        <w:t xml:space="preserve"> + </w:t>
      </w:r>
      <w:r w:rsidRPr="008F6300">
        <w:t xml:space="preserve">16 </w:t>
      </w:r>
      <w:r>
        <w:sym w:font="Symbol" w:char="F0B4"/>
      </w:r>
      <w:r>
        <w:t xml:space="preserve"> 8) </w:t>
      </w:r>
      <w:r>
        <w:sym w:font="Symbol" w:char="F0B4"/>
      </w:r>
      <w:r>
        <w:t xml:space="preserve"> </w:t>
      </w:r>
      <w:r w:rsidRPr="008F6300">
        <w:t>20</w:t>
      </w:r>
    </w:p>
    <w:p w14:paraId="66A03FFD" w14:textId="16228B2E" w:rsidR="004A789F" w:rsidRPr="008F6300" w:rsidRDefault="004A789F" w:rsidP="004A789F">
      <w:pPr>
        <w:pStyle w:val="Pquestiontextpartsa"/>
        <w:tabs>
          <w:tab w:val="clear" w:pos="397"/>
          <w:tab w:val="left" w:pos="709"/>
        </w:tabs>
        <w:ind w:left="0" w:firstLine="0"/>
        <w:rPr>
          <w:sz w:val="32"/>
          <w:szCs w:val="32"/>
          <w:vertAlign w:val="superscript"/>
        </w:rPr>
      </w:pPr>
      <w:r>
        <w:tab/>
        <w:t>= 3062.65 cm</w:t>
      </w:r>
      <w:r>
        <w:rPr>
          <w:vertAlign w:val="superscript"/>
        </w:rPr>
        <w:t>3</w:t>
      </w:r>
    </w:p>
    <w:p w14:paraId="2CC3B729" w14:textId="6A480128" w:rsidR="004A789F" w:rsidRPr="008F6300" w:rsidRDefault="004A789F" w:rsidP="004A789F">
      <w:pPr>
        <w:pStyle w:val="Pquestiontextpartsa"/>
        <w:tabs>
          <w:tab w:val="clear" w:pos="397"/>
          <w:tab w:val="left" w:pos="284"/>
          <w:tab w:val="left" w:pos="567"/>
        </w:tabs>
        <w:ind w:left="0" w:firstLine="0"/>
        <w:rPr>
          <w:sz w:val="32"/>
          <w:szCs w:val="32"/>
          <w:vertAlign w:val="superscript"/>
        </w:rPr>
      </w:pPr>
      <w:r>
        <w:rPr>
          <w:b/>
          <w:szCs w:val="32"/>
        </w:rPr>
        <w:tab/>
        <w:t xml:space="preserve">  </w:t>
      </w:r>
      <w:r>
        <w:rPr>
          <w:i/>
        </w:rPr>
        <w:t>C</w:t>
      </w:r>
      <w:r>
        <w:tab/>
        <w:t>= 3062.65 ml</w:t>
      </w:r>
    </w:p>
    <w:p w14:paraId="6B566919" w14:textId="2DC6113E" w:rsidR="004A789F" w:rsidRPr="008F6300" w:rsidRDefault="004A789F" w:rsidP="004A789F">
      <w:pPr>
        <w:pStyle w:val="Pquestiontextpartsa"/>
        <w:tabs>
          <w:tab w:val="clear" w:pos="397"/>
          <w:tab w:val="left" w:pos="567"/>
        </w:tabs>
        <w:ind w:left="0" w:firstLine="0"/>
        <w:rPr>
          <w:sz w:val="32"/>
          <w:szCs w:val="32"/>
          <w:vertAlign w:val="superscript"/>
        </w:rPr>
      </w:pPr>
      <w:r>
        <w:rPr>
          <w:b/>
          <w:szCs w:val="32"/>
        </w:rPr>
        <w:tab/>
      </w:r>
      <w:r>
        <w:t xml:space="preserve">= 3062.65 </w:t>
      </w:r>
      <w:r>
        <w:sym w:font="Symbol" w:char="F0B8"/>
      </w:r>
      <w:r>
        <w:t xml:space="preserve"> 1000 L</w:t>
      </w:r>
    </w:p>
    <w:p w14:paraId="6D0ACFAD" w14:textId="14BC57E7" w:rsidR="004A789F" w:rsidRDefault="004A789F" w:rsidP="004A789F">
      <w:pPr>
        <w:pStyle w:val="Pquestiontextpartsa"/>
        <w:tabs>
          <w:tab w:val="clear" w:pos="397"/>
          <w:tab w:val="left" w:pos="567"/>
        </w:tabs>
        <w:ind w:left="0" w:firstLine="0"/>
      </w:pPr>
      <w:r>
        <w:rPr>
          <w:b/>
          <w:szCs w:val="32"/>
        </w:rPr>
        <w:tab/>
      </w:r>
      <w:r>
        <w:t>= 3.06 L</w:t>
      </w:r>
    </w:p>
    <w:p w14:paraId="1127C053" w14:textId="067598A3" w:rsidR="004A789F" w:rsidRDefault="004A789F" w:rsidP="004A789F">
      <w:pPr>
        <w:pStyle w:val="Pquestiontextpartsa"/>
        <w:tabs>
          <w:tab w:val="clear" w:pos="397"/>
          <w:tab w:val="left" w:pos="426"/>
          <w:tab w:val="left" w:pos="709"/>
        </w:tabs>
        <w:ind w:left="0" w:firstLine="0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  <w:t xml:space="preserve"> </w:t>
      </w:r>
      <w:r>
        <w:rPr>
          <w:i/>
        </w:rPr>
        <w:t>V</w:t>
      </w:r>
      <w:r>
        <w:tab/>
        <w:t>= (</w:t>
      </w:r>
      <w:r w:rsidR="00EF204A" w:rsidRPr="00021579">
        <w:rPr>
          <w:position w:val="-24"/>
        </w:rPr>
        <w:object w:dxaOrig="240" w:dyaOrig="620" w14:anchorId="351B08A1">
          <v:shape id="_x0000_i1043" type="#_x0000_t75" style="width:11.8pt;height:32.25pt" o:ole="">
            <v:imagedata r:id="rId38" o:title=""/>
          </v:shape>
          <o:OLEObject Type="Embed" ProgID="Equation.3" ShapeID="_x0000_i1043" DrawAspect="Content" ObjectID="_1537768251" r:id="rId39"/>
        </w:object>
      </w:r>
      <w:r>
        <w:sym w:font="Symbol" w:char="F0B4"/>
      </w:r>
      <w:r>
        <w:t xml:space="preserve"> </w:t>
      </w:r>
      <w:r>
        <w:sym w:font="Symbol" w:char="F070"/>
      </w:r>
      <w:r>
        <w:rPr>
          <w:i/>
        </w:rPr>
        <w:t>r</w:t>
      </w:r>
      <w:r w:rsidRPr="00021579">
        <w:rPr>
          <w:vertAlign w:val="superscript"/>
        </w:rPr>
        <w:t>2</w:t>
      </w:r>
      <w:r>
        <w:t xml:space="preserve">) </w:t>
      </w:r>
      <w:r>
        <w:sym w:font="Symbol" w:char="F0B4"/>
      </w:r>
      <w:r>
        <w:t xml:space="preserve"> </w:t>
      </w:r>
      <w:r>
        <w:rPr>
          <w:i/>
        </w:rPr>
        <w:t>H</w:t>
      </w:r>
    </w:p>
    <w:p w14:paraId="3D09E44E" w14:textId="50CD2E37" w:rsidR="004A789F" w:rsidRDefault="004A789F" w:rsidP="004A789F">
      <w:pPr>
        <w:pStyle w:val="Pquestiontextpartsa"/>
        <w:tabs>
          <w:tab w:val="clear" w:pos="397"/>
          <w:tab w:val="left" w:pos="709"/>
        </w:tabs>
        <w:ind w:left="0" w:firstLine="0"/>
      </w:pPr>
      <w:r>
        <w:tab/>
        <w:t>= (</w:t>
      </w:r>
      <w:r w:rsidR="00EF204A" w:rsidRPr="00021579">
        <w:rPr>
          <w:position w:val="-24"/>
        </w:rPr>
        <w:object w:dxaOrig="240" w:dyaOrig="620" w14:anchorId="06FA70FC">
          <v:shape id="_x0000_i1044" type="#_x0000_t75" style="width:11.8pt;height:32.25pt" o:ole="">
            <v:imagedata r:id="rId38" o:title=""/>
          </v:shape>
          <o:OLEObject Type="Embed" ProgID="Equation.3" ShapeID="_x0000_i1044" DrawAspect="Content" ObjectID="_1537768252" r:id="rId40"/>
        </w:object>
      </w:r>
      <w:r>
        <w:sym w:font="Symbol" w:char="F0B4"/>
      </w:r>
      <w:r>
        <w:t xml:space="preserve"> </w:t>
      </w:r>
      <w:r>
        <w:sym w:font="Symbol" w:char="F070"/>
      </w:r>
      <w:r>
        <w:t xml:space="preserve"> </w:t>
      </w:r>
      <w:r>
        <w:sym w:font="Symbol" w:char="F0B4"/>
      </w:r>
      <w:r>
        <w:t xml:space="preserve"> 82</w:t>
      </w:r>
      <w:r w:rsidRPr="00021579">
        <w:rPr>
          <w:vertAlign w:val="superscript"/>
        </w:rPr>
        <w:t>2</w:t>
      </w:r>
      <w:r>
        <w:t xml:space="preserve">) </w:t>
      </w:r>
      <w:r>
        <w:sym w:font="Symbol" w:char="F0B4"/>
      </w:r>
      <w:r>
        <w:t xml:space="preserve"> 150</w:t>
      </w:r>
    </w:p>
    <w:p w14:paraId="3F8847FF" w14:textId="1DC47FEF" w:rsidR="004A789F" w:rsidRDefault="004A789F" w:rsidP="004A789F">
      <w:pPr>
        <w:pStyle w:val="Pquestiontextpartsa"/>
        <w:tabs>
          <w:tab w:val="clear" w:pos="397"/>
          <w:tab w:val="left" w:pos="709"/>
        </w:tabs>
        <w:ind w:left="0" w:firstLine="0"/>
      </w:pPr>
      <w:r>
        <w:rPr>
          <w:i/>
        </w:rPr>
        <w:tab/>
      </w:r>
      <w:r>
        <w:t>= 792 152.59 cm</w:t>
      </w:r>
      <w:r>
        <w:rPr>
          <w:vertAlign w:val="superscript"/>
        </w:rPr>
        <w:t>3</w:t>
      </w:r>
    </w:p>
    <w:p w14:paraId="6A3EDC4C" w14:textId="4DDDB6AA" w:rsidR="004A789F" w:rsidRPr="008F6300" w:rsidRDefault="004A789F" w:rsidP="004A789F">
      <w:pPr>
        <w:pStyle w:val="Pquestiontextpartsa"/>
        <w:tabs>
          <w:tab w:val="clear" w:pos="397"/>
          <w:tab w:val="left" w:pos="426"/>
          <w:tab w:val="left" w:pos="709"/>
        </w:tabs>
        <w:ind w:left="0" w:firstLine="0"/>
        <w:rPr>
          <w:sz w:val="32"/>
          <w:szCs w:val="32"/>
          <w:vertAlign w:val="superscript"/>
        </w:rPr>
      </w:pPr>
      <w:r>
        <w:rPr>
          <w:b/>
          <w:szCs w:val="32"/>
        </w:rPr>
        <w:tab/>
      </w:r>
      <w:r w:rsidR="005E6505">
        <w:rPr>
          <w:b/>
          <w:szCs w:val="32"/>
        </w:rPr>
        <w:t xml:space="preserve"> </w:t>
      </w:r>
      <w:r>
        <w:rPr>
          <w:i/>
        </w:rPr>
        <w:t>C</w:t>
      </w:r>
      <w:r>
        <w:tab/>
        <w:t>= 792 152.59 ml</w:t>
      </w:r>
    </w:p>
    <w:p w14:paraId="08964793" w14:textId="54C63CA1" w:rsidR="004A789F" w:rsidRDefault="004A789F" w:rsidP="004A789F">
      <w:pPr>
        <w:pStyle w:val="Pquestiontextpartsa"/>
        <w:tabs>
          <w:tab w:val="clear" w:pos="397"/>
          <w:tab w:val="left" w:pos="709"/>
        </w:tabs>
        <w:ind w:left="0" w:firstLine="0"/>
      </w:pPr>
      <w:r>
        <w:rPr>
          <w:b/>
          <w:szCs w:val="32"/>
        </w:rPr>
        <w:tab/>
      </w:r>
      <w:r>
        <w:t xml:space="preserve">= 792 152.59 </w:t>
      </w:r>
      <w:r>
        <w:sym w:font="Symbol" w:char="F0B8"/>
      </w:r>
      <w:r>
        <w:t xml:space="preserve"> 1000 L</w:t>
      </w:r>
    </w:p>
    <w:p w14:paraId="6EC8ECAC" w14:textId="2663CA59" w:rsidR="004A789F" w:rsidRDefault="004A789F" w:rsidP="004A789F">
      <w:pPr>
        <w:pStyle w:val="Pquestiontextpartsa"/>
        <w:tabs>
          <w:tab w:val="clear" w:pos="397"/>
          <w:tab w:val="left" w:pos="709"/>
        </w:tabs>
        <w:ind w:left="0" w:firstLine="0"/>
      </w:pPr>
      <w:r>
        <w:rPr>
          <w:b/>
          <w:szCs w:val="32"/>
        </w:rPr>
        <w:tab/>
      </w:r>
      <w:r>
        <w:t>= 792.15 L</w:t>
      </w:r>
    </w:p>
    <w:p w14:paraId="20E15A8D" w14:textId="3CBBB549" w:rsidR="005E6505" w:rsidRDefault="005E6505" w:rsidP="00EF204A">
      <w:pPr>
        <w:pStyle w:val="Pquestionheadingsx1stafterhead"/>
        <w:keepLines/>
      </w:pPr>
      <w:r>
        <w:lastRenderedPageBreak/>
        <w:t>Question 18</w:t>
      </w:r>
      <w:r>
        <w:tab/>
      </w:r>
      <w:r w:rsidR="00C21205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[4.4]</w:t>
      </w:r>
    </w:p>
    <w:p w14:paraId="0B7E2CF4" w14:textId="71D5C6B3" w:rsidR="005E6505" w:rsidRDefault="005E6505" w:rsidP="00EF204A">
      <w:pPr>
        <w:pStyle w:val="Pquestiontextmainstem"/>
        <w:keepNext/>
        <w:keepLines/>
      </w:pPr>
      <w:r w:rsidRPr="005E6505">
        <w:rPr>
          <w:i/>
        </w:rPr>
        <w:t>V</w:t>
      </w:r>
      <w:r>
        <w:t xml:space="preserve"> = </w:t>
      </w:r>
      <w:r w:rsidRPr="005E6505">
        <w:rPr>
          <w:i/>
        </w:rPr>
        <w:t>AH</w:t>
      </w:r>
      <w:r>
        <w:rPr>
          <w:i/>
        </w:rPr>
        <w:t xml:space="preserve"> </w:t>
      </w:r>
    </w:p>
    <w:p w14:paraId="028F3422" w14:textId="2E2DF837" w:rsidR="005E6505" w:rsidRDefault="005E6505" w:rsidP="00EF204A">
      <w:pPr>
        <w:pStyle w:val="Pquestiontextmainstem"/>
        <w:keepNext/>
        <w:keepLines/>
      </w:pPr>
      <w:r>
        <w:t xml:space="preserve">   = (π</w:t>
      </w:r>
      <w:r w:rsidRPr="005E6505">
        <w:rPr>
          <w:i/>
        </w:rPr>
        <w:t>R</w:t>
      </w:r>
      <w:r>
        <w:rPr>
          <w:vertAlign w:val="superscript"/>
        </w:rPr>
        <w:t xml:space="preserve">2 </w:t>
      </w:r>
      <w:r>
        <w:t>– π</w:t>
      </w:r>
      <w:r w:rsidRPr="005E6505">
        <w:rPr>
          <w:i/>
        </w:rPr>
        <w:t>r</w:t>
      </w:r>
      <w:r>
        <w:rPr>
          <w:vertAlign w:val="superscript"/>
        </w:rPr>
        <w:t>2</w:t>
      </w:r>
      <w:r>
        <w:t xml:space="preserve">) × </w:t>
      </w:r>
      <w:r w:rsidRPr="005E6505">
        <w:rPr>
          <w:i/>
        </w:rPr>
        <w:t>H</w:t>
      </w:r>
    </w:p>
    <w:p w14:paraId="4ACFA543" w14:textId="77777777" w:rsidR="005E6505" w:rsidRDefault="005E6505" w:rsidP="00EF204A">
      <w:pPr>
        <w:pStyle w:val="Pquestiontextmainstem"/>
        <w:keepNext/>
        <w:keepLines/>
      </w:pPr>
      <w:r w:rsidRPr="005E6505">
        <w:rPr>
          <w:i/>
        </w:rPr>
        <w:t>R</w:t>
      </w:r>
      <w:r>
        <w:t xml:space="preserve"> = 2.1 m, </w:t>
      </w:r>
      <w:r w:rsidRPr="005E6505">
        <w:rPr>
          <w:i/>
        </w:rPr>
        <w:t>r</w:t>
      </w:r>
      <w:r>
        <w:t xml:space="preserve"> = 1.8 m</w:t>
      </w:r>
    </w:p>
    <w:p w14:paraId="444B895C" w14:textId="37EBF2FE" w:rsidR="005E6505" w:rsidRDefault="005E6505" w:rsidP="005E6505">
      <w:pPr>
        <w:pStyle w:val="Pquestiontextmainstem"/>
      </w:pPr>
      <w:r w:rsidRPr="005E6505">
        <w:rPr>
          <w:i/>
        </w:rPr>
        <w:t>V</w:t>
      </w:r>
      <w:r>
        <w:t xml:space="preserve"> = (π × 2.1</w:t>
      </w:r>
      <w:r>
        <w:rPr>
          <w:vertAlign w:val="superscript"/>
        </w:rPr>
        <w:t xml:space="preserve">2 </w:t>
      </w:r>
      <w:r>
        <w:t>– π × 1.8</w:t>
      </w:r>
      <w:r>
        <w:rPr>
          <w:vertAlign w:val="superscript"/>
        </w:rPr>
        <w:t>2</w:t>
      </w:r>
      <w:r>
        <w:t>) × 9.3 = 34.18 m</w:t>
      </w:r>
      <w:r>
        <w:rPr>
          <w:vertAlign w:val="superscript"/>
        </w:rPr>
        <w:t>3</w:t>
      </w:r>
    </w:p>
    <w:p w14:paraId="78D110E4" w14:textId="1947E2E5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200794">
        <w:t>30</w:t>
      </w:r>
    </w:p>
    <w:p w14:paraId="07820500" w14:textId="77777777" w:rsidR="001B433F" w:rsidRDefault="001B433F" w:rsidP="0016187F">
      <w:pPr>
        <w:pStyle w:val="Psectionheading"/>
      </w:pPr>
      <w:r>
        <w:t>Extended answer section</w:t>
      </w:r>
    </w:p>
    <w:p w14:paraId="22068261" w14:textId="4A3E7446" w:rsidR="001B433F" w:rsidRDefault="001B433F" w:rsidP="0016187F">
      <w:pPr>
        <w:pStyle w:val="Pquestionheadingsx1stafterhead"/>
      </w:pPr>
      <w:r>
        <w:t xml:space="preserve">Question </w:t>
      </w:r>
      <w:r w:rsidR="0085239A">
        <w:t>1</w:t>
      </w:r>
      <w:r w:rsidR="006B2943">
        <w:t>9</w:t>
      </w:r>
      <w:r>
        <w:tab/>
      </w:r>
      <w:r w:rsidR="00C21205">
        <w:rPr>
          <w:rStyle w:val="Cmarkslabel"/>
        </w:rPr>
        <w:t>1</w:t>
      </w:r>
      <w:r w:rsidR="001158EE">
        <w:rPr>
          <w:rStyle w:val="Cmarkslabel"/>
        </w:rPr>
        <w:t xml:space="preserve"> + </w:t>
      </w:r>
      <w:r w:rsidR="00745CE9">
        <w:rPr>
          <w:rStyle w:val="Cmarkslabel"/>
        </w:rPr>
        <w:t>2</w:t>
      </w:r>
      <w:r w:rsidR="001158EE">
        <w:rPr>
          <w:rStyle w:val="Cmarkslabel"/>
        </w:rPr>
        <w:t xml:space="preserve"> + </w:t>
      </w:r>
      <w:r w:rsidR="00C21205">
        <w:rPr>
          <w:rStyle w:val="Cmarkslabel"/>
        </w:rPr>
        <w:t>3</w:t>
      </w:r>
      <w:r w:rsidR="001158EE" w:rsidRPr="001B433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200794">
        <w:t>4.1, 4.2, 4.</w:t>
      </w:r>
      <w:r w:rsidR="00C21205">
        <w:t>3</w:t>
      </w:r>
      <w:r>
        <w:t>]</w:t>
      </w:r>
    </w:p>
    <w:p w14:paraId="6BA63767" w14:textId="596E7F7F" w:rsidR="00C75745" w:rsidRDefault="002509BC" w:rsidP="006B2943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6B2943">
        <w:rPr>
          <w:szCs w:val="32"/>
        </w:rPr>
        <w:t>360° ÷ 12 = 30°</w:t>
      </w:r>
    </w:p>
    <w:p w14:paraId="34B50157" w14:textId="598F680D" w:rsidR="0085239A" w:rsidRDefault="0085239A" w:rsidP="006B2943">
      <w:pPr>
        <w:pStyle w:val="Pquestiontextpartsa"/>
      </w:pPr>
      <w:r w:rsidRPr="006B2943">
        <w:rPr>
          <w:rStyle w:val="Cquestionpartlabelbold"/>
          <w:position w:val="64"/>
        </w:rPr>
        <w:t>(b)</w:t>
      </w:r>
      <w:r>
        <w:tab/>
      </w:r>
      <w:r w:rsidR="0037356E">
        <w:rPr>
          <w:position w:val="-54"/>
          <w:szCs w:val="32"/>
        </w:rPr>
        <w:object w:dxaOrig="2740" w:dyaOrig="1560" w14:anchorId="5CF5B78C">
          <v:shape id="_x0000_i1045" type="#_x0000_t75" style="width:136.5pt;height:77.35pt" o:ole="">
            <v:imagedata r:id="rId41" o:title=""/>
          </v:shape>
          <o:OLEObject Type="Embed" ProgID="Equation.3" ShapeID="_x0000_i1045" DrawAspect="Content" ObjectID="_1537768253" r:id="rId42"/>
        </w:object>
      </w:r>
    </w:p>
    <w:p w14:paraId="5029E0D7" w14:textId="508973DF" w:rsidR="00D74E78" w:rsidRDefault="0085239A" w:rsidP="006B2943">
      <w:pPr>
        <w:pStyle w:val="Pquestiontextpartsa"/>
      </w:pPr>
      <w:r w:rsidRPr="00FD1409">
        <w:rPr>
          <w:rStyle w:val="Cquestionpartlabelbold"/>
          <w:position w:val="18"/>
        </w:rPr>
        <w:t>(c)</w:t>
      </w:r>
      <w:r>
        <w:tab/>
      </w:r>
      <w:r w:rsidR="00FD1409" w:rsidRPr="00FD1409">
        <w:rPr>
          <w:position w:val="-44"/>
          <w:szCs w:val="32"/>
        </w:rPr>
        <w:object w:dxaOrig="5420" w:dyaOrig="999" w14:anchorId="07728C9F">
          <v:shape id="_x0000_i1046" type="#_x0000_t75" style="width:270.8pt;height:50.5pt" o:ole="">
            <v:imagedata r:id="rId43" o:title=""/>
          </v:shape>
          <o:OLEObject Type="Embed" ProgID="Equation.3" ShapeID="_x0000_i1046" DrawAspect="Content" ObjectID="_1537768254" r:id="rId44"/>
        </w:object>
      </w:r>
    </w:p>
    <w:p w14:paraId="634DEBC3" w14:textId="58FF8130" w:rsidR="0085239A" w:rsidRDefault="00C75745" w:rsidP="00831B0A">
      <w:pPr>
        <w:pStyle w:val="Pquestionheadingsx"/>
      </w:pPr>
      <w:r>
        <w:t xml:space="preserve">Question </w:t>
      </w:r>
      <w:r w:rsidR="00FD1409">
        <w:t>20</w:t>
      </w:r>
      <w:r w:rsidR="0085239A">
        <w:tab/>
      </w:r>
      <w:r w:rsidR="00C21205" w:rsidRPr="00C21205">
        <w:rPr>
          <w:rStyle w:val="Cmarkslabel"/>
        </w:rPr>
        <w:t>3 + 3 + 1 + 2 + 2</w:t>
      </w:r>
      <w:r w:rsidR="0085239A" w:rsidRPr="00C21205">
        <w:rPr>
          <w:rStyle w:val="Cmarkslabel"/>
        </w:rPr>
        <w:t xml:space="preserve"> marks</w:t>
      </w:r>
      <w:r w:rsidR="0085239A">
        <w:tab/>
        <w:t>[</w:t>
      </w:r>
      <w:r w:rsidR="00200794">
        <w:t>4.4</w:t>
      </w:r>
      <w:r w:rsidR="0085239A">
        <w:t>]</w:t>
      </w:r>
    </w:p>
    <w:p w14:paraId="3F5A817D" w14:textId="21B21D48" w:rsidR="0085239A" w:rsidRDefault="0085239A" w:rsidP="00FD1409">
      <w:pPr>
        <w:pStyle w:val="Pquestiontextpartsa"/>
        <w:rPr>
          <w:szCs w:val="32"/>
        </w:rPr>
      </w:pPr>
      <w:r w:rsidRPr="00FD1409">
        <w:rPr>
          <w:rStyle w:val="Cquestionpartlabelbold"/>
          <w:position w:val="80"/>
        </w:rPr>
        <w:t>(a)</w:t>
      </w:r>
      <w:r>
        <w:tab/>
      </w:r>
      <w:r w:rsidR="00FD1409" w:rsidRPr="00FD1409">
        <w:rPr>
          <w:position w:val="-90"/>
          <w:szCs w:val="32"/>
        </w:rPr>
        <w:object w:dxaOrig="2020" w:dyaOrig="1920" w14:anchorId="1977BD9E">
          <v:shape id="_x0000_i1047" type="#_x0000_t75" style="width:101pt;height:96.7pt" o:ole="">
            <v:imagedata r:id="rId45" o:title=""/>
          </v:shape>
          <o:OLEObject Type="Embed" ProgID="Equation.3" ShapeID="_x0000_i1047" DrawAspect="Content" ObjectID="_1537768255" r:id="rId46"/>
        </w:object>
      </w:r>
    </w:p>
    <w:p w14:paraId="24254A26" w14:textId="7EAF0E66" w:rsidR="00FD1409" w:rsidRDefault="00FD1409" w:rsidP="00FD1409">
      <w:pPr>
        <w:pStyle w:val="Pquestiontextpartsa"/>
      </w:pPr>
      <w:r>
        <w:rPr>
          <w:szCs w:val="32"/>
        </w:rPr>
        <w:tab/>
      </w:r>
      <w:r w:rsidR="0037356E">
        <w:rPr>
          <w:szCs w:val="32"/>
        </w:rPr>
        <w:t>w</w:t>
      </w:r>
      <w:r>
        <w:rPr>
          <w:szCs w:val="32"/>
        </w:rPr>
        <w:t>heelbarrow volume = 90 000 cm</w:t>
      </w:r>
      <w:r>
        <w:rPr>
          <w:szCs w:val="32"/>
          <w:vertAlign w:val="superscript"/>
        </w:rPr>
        <w:t>3</w:t>
      </w:r>
      <w:r>
        <w:rPr>
          <w:szCs w:val="32"/>
        </w:rPr>
        <w:t>÷ 100</w:t>
      </w:r>
      <w:r>
        <w:rPr>
          <w:szCs w:val="32"/>
          <w:vertAlign w:val="superscript"/>
        </w:rPr>
        <w:t>3</w:t>
      </w:r>
      <w:r>
        <w:rPr>
          <w:szCs w:val="32"/>
        </w:rPr>
        <w:t>= 0.09 m</w:t>
      </w:r>
      <w:r>
        <w:rPr>
          <w:szCs w:val="32"/>
          <w:vertAlign w:val="superscript"/>
        </w:rPr>
        <w:t>3</w:t>
      </w:r>
    </w:p>
    <w:p w14:paraId="0E267699" w14:textId="065E9495" w:rsidR="0085239A" w:rsidRDefault="0085239A" w:rsidP="00C75745">
      <w:pPr>
        <w:pStyle w:val="Pquestiontextpartsa"/>
      </w:pPr>
      <w:r w:rsidRPr="00EF204A">
        <w:rPr>
          <w:rStyle w:val="Cquestionpartlabelbold"/>
          <w:position w:val="124"/>
        </w:rPr>
        <w:t>(b)</w:t>
      </w:r>
      <w:r>
        <w:tab/>
      </w:r>
      <w:r w:rsidR="00FD1409">
        <w:tab/>
      </w:r>
      <w:r w:rsidR="00FD1409" w:rsidRPr="00FD1409">
        <w:rPr>
          <w:position w:val="-96"/>
          <w:szCs w:val="32"/>
        </w:rPr>
        <w:object w:dxaOrig="2820" w:dyaOrig="2380" w14:anchorId="5277D8C8">
          <v:shape id="_x0000_i1048" type="#_x0000_t75" style="width:140.8pt;height:119.3pt" o:ole="">
            <v:imagedata r:id="rId47" o:title=""/>
          </v:shape>
          <o:OLEObject Type="Embed" ProgID="Equation.3" ShapeID="_x0000_i1048" DrawAspect="Content" ObjectID="_1537768256" r:id="rId48"/>
        </w:object>
      </w:r>
    </w:p>
    <w:p w14:paraId="74A08B6B" w14:textId="04CC54FA" w:rsidR="0085239A" w:rsidRDefault="0085239A" w:rsidP="00FD1409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FD1409">
        <w:t>number of trips = 86.5 ÷ 0.09 = 961.11</w:t>
      </w:r>
      <w:r w:rsidR="00EF204A">
        <w:t xml:space="preserve"> (</w:t>
      </w:r>
      <w:r w:rsidR="00FD1409">
        <w:t>962 trips</w:t>
      </w:r>
      <w:r w:rsidR="00EF204A">
        <w:t>)</w:t>
      </w:r>
    </w:p>
    <w:p w14:paraId="59DD94DC" w14:textId="6D53999A" w:rsidR="00FD1409" w:rsidRDefault="0085239A" w:rsidP="00FD1409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FD1409">
        <w:t xml:space="preserve">volume of tip truck = 8 × 1.8 × 3.8 = 54.72 </w:t>
      </w:r>
      <w:r w:rsidR="00FD1409" w:rsidRPr="00EF204A">
        <w:t>m3</w:t>
      </w:r>
      <w:r w:rsidR="00EF204A">
        <w:t xml:space="preserve">; </w:t>
      </w:r>
      <w:r w:rsidR="00FD1409" w:rsidRPr="00EF204A">
        <w:t>number</w:t>
      </w:r>
      <w:r w:rsidR="00FD1409">
        <w:t xml:space="preserve"> of trips = 86.5 ÷ 54.72 = 1.58</w:t>
      </w:r>
      <w:r w:rsidR="00EF204A">
        <w:t xml:space="preserve"> (2 trips)</w:t>
      </w:r>
    </w:p>
    <w:p w14:paraId="0F325A0C" w14:textId="111B8842" w:rsidR="00FD1409" w:rsidRDefault="00C75745" w:rsidP="00FD1409">
      <w:pPr>
        <w:pStyle w:val="Pquestiontextpartsa"/>
      </w:pPr>
      <w:r>
        <w:rPr>
          <w:b/>
        </w:rPr>
        <w:t>(e)</w:t>
      </w:r>
      <w:r>
        <w:rPr>
          <w:b/>
        </w:rPr>
        <w:tab/>
      </w:r>
      <w:r w:rsidR="00FD1409">
        <w:rPr>
          <w:szCs w:val="32"/>
        </w:rPr>
        <w:t>volume of water = 86.5 – (14.5 × 5 × 0.1)</w:t>
      </w:r>
      <w:r w:rsidR="00EF204A">
        <w:t xml:space="preserve"> </w:t>
      </w:r>
      <w:r w:rsidR="00FD1409">
        <w:t>= 79.25 m</w:t>
      </w:r>
      <w:r w:rsidR="00FD1409">
        <w:rPr>
          <w:vertAlign w:val="superscript"/>
        </w:rPr>
        <w:t>3</w:t>
      </w:r>
      <w:r w:rsidR="00EF204A">
        <w:t xml:space="preserve"> or 79 250 L</w:t>
      </w:r>
    </w:p>
    <w:p w14:paraId="62826409" w14:textId="553F777A"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BB3F0D">
        <w:t>17</w:t>
      </w:r>
    </w:p>
    <w:p w14:paraId="3F449EF0" w14:textId="14F470FC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</w:t>
      </w:r>
      <w:r w:rsidR="00EE3626">
        <w:t>57</w:t>
      </w:r>
    </w:p>
    <w:sectPr w:rsidR="001158EE" w:rsidSect="00957E9E">
      <w:headerReference w:type="default" r:id="rId49"/>
      <w:footerReference w:type="default" r:id="rId50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9A9EAA" w14:textId="77777777" w:rsidR="00D9707C" w:rsidRDefault="00D9707C" w:rsidP="00B91E57">
      <w:r>
        <w:separator/>
      </w:r>
    </w:p>
  </w:endnote>
  <w:endnote w:type="continuationSeparator" w:id="0">
    <w:p w14:paraId="466C44F4" w14:textId="77777777" w:rsidR="00D9707C" w:rsidRDefault="00D9707C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1143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491D2A" w14:textId="77777777" w:rsidR="00D9707C" w:rsidRDefault="00D9707C" w:rsidP="00B91E57">
      <w:r>
        <w:separator/>
      </w:r>
    </w:p>
  </w:footnote>
  <w:footnote w:type="continuationSeparator" w:id="0">
    <w:p w14:paraId="292676DD" w14:textId="77777777" w:rsidR="00D9707C" w:rsidRDefault="00D9707C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1E7803D4" w:rsidR="00B91E57" w:rsidRDefault="00603031" w:rsidP="001158EE">
    <w:pPr>
      <w:pStyle w:val="Pheadertext"/>
    </w:pPr>
    <w:r>
      <w:t>Pearson Mathematics</w:t>
    </w:r>
    <w:r w:rsidR="00FA7F27">
      <w:t xml:space="preserve"> 9  </w:t>
    </w:r>
    <w:r w:rsidR="00D1143E">
      <w:t xml:space="preserve">  </w:t>
    </w:r>
    <w:r w:rsidR="009C1371">
      <w:t>Measurement</w:t>
    </w:r>
    <w:r w:rsidR="00FA7F27">
      <w:t xml:space="preserve"> </w:t>
    </w:r>
    <w:r w:rsidR="00D1143E">
      <w:t>—</w:t>
    </w:r>
    <w:r>
      <w:t xml:space="preserve"> </w:t>
    </w:r>
    <w:r w:rsidR="00FA7F27" w:rsidRPr="00F85EEB">
      <w:t xml:space="preserve">Test </w:t>
    </w:r>
    <w:r w:rsidR="00BC3DF9">
      <w:t>A</w:t>
    </w:r>
    <w:r w:rsidR="001158EE">
      <w:t xml:space="preserve"> Solutions</w:t>
    </w:r>
    <w:r w:rsidR="00B91E57">
      <w:tab/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19DE"/>
    <w:rsid w:val="00082AD0"/>
    <w:rsid w:val="00090B15"/>
    <w:rsid w:val="00094B98"/>
    <w:rsid w:val="000A70E3"/>
    <w:rsid w:val="000C4CB1"/>
    <w:rsid w:val="000C6C56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6187F"/>
    <w:rsid w:val="00167F66"/>
    <w:rsid w:val="00180D86"/>
    <w:rsid w:val="00181C54"/>
    <w:rsid w:val="001B433F"/>
    <w:rsid w:val="001C4DB3"/>
    <w:rsid w:val="001F3D5E"/>
    <w:rsid w:val="00200794"/>
    <w:rsid w:val="00223001"/>
    <w:rsid w:val="00223B32"/>
    <w:rsid w:val="0023360B"/>
    <w:rsid w:val="002509BC"/>
    <w:rsid w:val="002635BA"/>
    <w:rsid w:val="0029660A"/>
    <w:rsid w:val="0029665F"/>
    <w:rsid w:val="002A61AB"/>
    <w:rsid w:val="002C04ED"/>
    <w:rsid w:val="002C0D5B"/>
    <w:rsid w:val="002C3C99"/>
    <w:rsid w:val="002C5286"/>
    <w:rsid w:val="002D2387"/>
    <w:rsid w:val="002D2E83"/>
    <w:rsid w:val="002E0784"/>
    <w:rsid w:val="002E154B"/>
    <w:rsid w:val="00306C44"/>
    <w:rsid w:val="00307A48"/>
    <w:rsid w:val="00307F32"/>
    <w:rsid w:val="00323197"/>
    <w:rsid w:val="00323AB7"/>
    <w:rsid w:val="00334607"/>
    <w:rsid w:val="00335B72"/>
    <w:rsid w:val="00345684"/>
    <w:rsid w:val="00350B7C"/>
    <w:rsid w:val="003618B8"/>
    <w:rsid w:val="003624C0"/>
    <w:rsid w:val="00363DAC"/>
    <w:rsid w:val="003649A6"/>
    <w:rsid w:val="0036586D"/>
    <w:rsid w:val="0037356E"/>
    <w:rsid w:val="00374306"/>
    <w:rsid w:val="00376745"/>
    <w:rsid w:val="0039270F"/>
    <w:rsid w:val="00393ADE"/>
    <w:rsid w:val="003969E3"/>
    <w:rsid w:val="003A6EA1"/>
    <w:rsid w:val="003B3A04"/>
    <w:rsid w:val="003B3BBF"/>
    <w:rsid w:val="003C445D"/>
    <w:rsid w:val="003E3349"/>
    <w:rsid w:val="003F4678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04F3"/>
    <w:rsid w:val="0046226B"/>
    <w:rsid w:val="00464A71"/>
    <w:rsid w:val="00472CCA"/>
    <w:rsid w:val="0048344D"/>
    <w:rsid w:val="00485A37"/>
    <w:rsid w:val="004A1C99"/>
    <w:rsid w:val="004A5DD5"/>
    <w:rsid w:val="004A789F"/>
    <w:rsid w:val="004B233C"/>
    <w:rsid w:val="004C23FF"/>
    <w:rsid w:val="004C5E1E"/>
    <w:rsid w:val="004D01B5"/>
    <w:rsid w:val="004D24DE"/>
    <w:rsid w:val="004D3645"/>
    <w:rsid w:val="004D7DBA"/>
    <w:rsid w:val="004F03F0"/>
    <w:rsid w:val="004F5839"/>
    <w:rsid w:val="004F59F5"/>
    <w:rsid w:val="005067E7"/>
    <w:rsid w:val="0052162B"/>
    <w:rsid w:val="0052478A"/>
    <w:rsid w:val="0052656A"/>
    <w:rsid w:val="00530D78"/>
    <w:rsid w:val="00554ECF"/>
    <w:rsid w:val="00561C8E"/>
    <w:rsid w:val="00564139"/>
    <w:rsid w:val="005644F4"/>
    <w:rsid w:val="00565AB9"/>
    <w:rsid w:val="005665F4"/>
    <w:rsid w:val="00567CE7"/>
    <w:rsid w:val="00571F02"/>
    <w:rsid w:val="00582BD5"/>
    <w:rsid w:val="00586D39"/>
    <w:rsid w:val="0059291C"/>
    <w:rsid w:val="005A07A0"/>
    <w:rsid w:val="005A6C19"/>
    <w:rsid w:val="005C1799"/>
    <w:rsid w:val="005C2DB7"/>
    <w:rsid w:val="005C6EE5"/>
    <w:rsid w:val="005E6505"/>
    <w:rsid w:val="00603031"/>
    <w:rsid w:val="00604D55"/>
    <w:rsid w:val="00606690"/>
    <w:rsid w:val="0060765D"/>
    <w:rsid w:val="00607F60"/>
    <w:rsid w:val="00617BEA"/>
    <w:rsid w:val="00624640"/>
    <w:rsid w:val="006315DD"/>
    <w:rsid w:val="00652315"/>
    <w:rsid w:val="00665AA1"/>
    <w:rsid w:val="0066782B"/>
    <w:rsid w:val="006B2943"/>
    <w:rsid w:val="006B2DF9"/>
    <w:rsid w:val="006C4B2F"/>
    <w:rsid w:val="006C5600"/>
    <w:rsid w:val="006D6A33"/>
    <w:rsid w:val="006D6A60"/>
    <w:rsid w:val="006D6B75"/>
    <w:rsid w:val="006E28FE"/>
    <w:rsid w:val="006E6CBD"/>
    <w:rsid w:val="006E7B52"/>
    <w:rsid w:val="006F2BB6"/>
    <w:rsid w:val="006F48EB"/>
    <w:rsid w:val="006F50DB"/>
    <w:rsid w:val="0070464D"/>
    <w:rsid w:val="00713EAF"/>
    <w:rsid w:val="00715815"/>
    <w:rsid w:val="00722B45"/>
    <w:rsid w:val="007313E8"/>
    <w:rsid w:val="00731FA0"/>
    <w:rsid w:val="00732B3C"/>
    <w:rsid w:val="00745CE9"/>
    <w:rsid w:val="007701CE"/>
    <w:rsid w:val="007721B9"/>
    <w:rsid w:val="00774B95"/>
    <w:rsid w:val="00775F8D"/>
    <w:rsid w:val="00781345"/>
    <w:rsid w:val="0078181F"/>
    <w:rsid w:val="0078649C"/>
    <w:rsid w:val="00793A75"/>
    <w:rsid w:val="00796A94"/>
    <w:rsid w:val="007A1A60"/>
    <w:rsid w:val="007B7545"/>
    <w:rsid w:val="007C05E1"/>
    <w:rsid w:val="007C6B23"/>
    <w:rsid w:val="007C6D3C"/>
    <w:rsid w:val="007D4058"/>
    <w:rsid w:val="00814B1B"/>
    <w:rsid w:val="00817AEB"/>
    <w:rsid w:val="00817E97"/>
    <w:rsid w:val="00820370"/>
    <w:rsid w:val="008226DD"/>
    <w:rsid w:val="00823BB8"/>
    <w:rsid w:val="008266C5"/>
    <w:rsid w:val="00826AE9"/>
    <w:rsid w:val="00827165"/>
    <w:rsid w:val="00831B0A"/>
    <w:rsid w:val="00842378"/>
    <w:rsid w:val="008453BA"/>
    <w:rsid w:val="00851029"/>
    <w:rsid w:val="0085239A"/>
    <w:rsid w:val="0085608B"/>
    <w:rsid w:val="00872A57"/>
    <w:rsid w:val="00883D65"/>
    <w:rsid w:val="00887F5C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3410"/>
    <w:rsid w:val="00934CAB"/>
    <w:rsid w:val="00935B41"/>
    <w:rsid w:val="009364AF"/>
    <w:rsid w:val="0093734D"/>
    <w:rsid w:val="009437F9"/>
    <w:rsid w:val="009461B8"/>
    <w:rsid w:val="00950FFA"/>
    <w:rsid w:val="00957E9E"/>
    <w:rsid w:val="00962392"/>
    <w:rsid w:val="009838F4"/>
    <w:rsid w:val="009841D7"/>
    <w:rsid w:val="009A776D"/>
    <w:rsid w:val="009C1371"/>
    <w:rsid w:val="009C1F04"/>
    <w:rsid w:val="009C3377"/>
    <w:rsid w:val="009D03D9"/>
    <w:rsid w:val="009F2FC5"/>
    <w:rsid w:val="00A215AF"/>
    <w:rsid w:val="00A23D25"/>
    <w:rsid w:val="00A3378B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5411A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3F0D"/>
    <w:rsid w:val="00BB572C"/>
    <w:rsid w:val="00BB745A"/>
    <w:rsid w:val="00BB7A96"/>
    <w:rsid w:val="00BC28AD"/>
    <w:rsid w:val="00BC3DF9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1205"/>
    <w:rsid w:val="00C227ED"/>
    <w:rsid w:val="00C41B73"/>
    <w:rsid w:val="00C5054A"/>
    <w:rsid w:val="00C50C69"/>
    <w:rsid w:val="00C51718"/>
    <w:rsid w:val="00C522B4"/>
    <w:rsid w:val="00C56D83"/>
    <w:rsid w:val="00C75745"/>
    <w:rsid w:val="00C75F4E"/>
    <w:rsid w:val="00C920B3"/>
    <w:rsid w:val="00C9254A"/>
    <w:rsid w:val="00C97C0D"/>
    <w:rsid w:val="00CA61F2"/>
    <w:rsid w:val="00CB3D6D"/>
    <w:rsid w:val="00CC0D68"/>
    <w:rsid w:val="00CC6FFF"/>
    <w:rsid w:val="00CC7D1F"/>
    <w:rsid w:val="00CD00EA"/>
    <w:rsid w:val="00CE2DDA"/>
    <w:rsid w:val="00CF00B8"/>
    <w:rsid w:val="00CF0C64"/>
    <w:rsid w:val="00CF4C57"/>
    <w:rsid w:val="00D01C11"/>
    <w:rsid w:val="00D027D6"/>
    <w:rsid w:val="00D03976"/>
    <w:rsid w:val="00D1143E"/>
    <w:rsid w:val="00D169AD"/>
    <w:rsid w:val="00D17A54"/>
    <w:rsid w:val="00D306C4"/>
    <w:rsid w:val="00D40C0E"/>
    <w:rsid w:val="00D43956"/>
    <w:rsid w:val="00D45D65"/>
    <w:rsid w:val="00D476C7"/>
    <w:rsid w:val="00D50DA9"/>
    <w:rsid w:val="00D5254C"/>
    <w:rsid w:val="00D559B3"/>
    <w:rsid w:val="00D5788E"/>
    <w:rsid w:val="00D6673C"/>
    <w:rsid w:val="00D747CC"/>
    <w:rsid w:val="00D74E78"/>
    <w:rsid w:val="00D817B5"/>
    <w:rsid w:val="00D94C52"/>
    <w:rsid w:val="00D9707C"/>
    <w:rsid w:val="00DA3BBA"/>
    <w:rsid w:val="00DA6D73"/>
    <w:rsid w:val="00DB2FDA"/>
    <w:rsid w:val="00DC3474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B0886"/>
    <w:rsid w:val="00EC0922"/>
    <w:rsid w:val="00ED79FA"/>
    <w:rsid w:val="00EE3626"/>
    <w:rsid w:val="00EE6019"/>
    <w:rsid w:val="00EE7C00"/>
    <w:rsid w:val="00EF204A"/>
    <w:rsid w:val="00EF30D8"/>
    <w:rsid w:val="00EF38CC"/>
    <w:rsid w:val="00EF6108"/>
    <w:rsid w:val="00F1598F"/>
    <w:rsid w:val="00F24B10"/>
    <w:rsid w:val="00F279DF"/>
    <w:rsid w:val="00F41913"/>
    <w:rsid w:val="00F5599A"/>
    <w:rsid w:val="00F60416"/>
    <w:rsid w:val="00F80273"/>
    <w:rsid w:val="00F93270"/>
    <w:rsid w:val="00FA71CA"/>
    <w:rsid w:val="00FA7F27"/>
    <w:rsid w:val="00FB077E"/>
    <w:rsid w:val="00FB4663"/>
    <w:rsid w:val="00FB7DE1"/>
    <w:rsid w:val="00FC2A4C"/>
    <w:rsid w:val="00FD1409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7.wmf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1.wmf"/><Relationship Id="rId38" Type="http://schemas.openxmlformats.org/officeDocument/2006/relationships/image" Target="media/image13.wmf"/><Relationship Id="rId46" Type="http://schemas.openxmlformats.org/officeDocument/2006/relationships/oleObject" Target="embeddings/oleObject2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29" Type="http://schemas.openxmlformats.org/officeDocument/2006/relationships/image" Target="media/image9.wmf"/><Relationship Id="rId41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image" Target="media/image10.wmf"/><Relationship Id="rId44" Type="http://schemas.openxmlformats.org/officeDocument/2006/relationships/oleObject" Target="embeddings/oleObject22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image" Target="media/image8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4.bin"/><Relationship Id="rId8" Type="http://schemas.openxmlformats.org/officeDocument/2006/relationships/image" Target="media/image1.wmf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54</TotalTime>
  <Pages>5</Pages>
  <Words>865</Words>
  <Characters>2294</Characters>
  <Application>Microsoft Office Word</Application>
  <DocSecurity>0</DocSecurity>
  <Lines>191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22</cp:revision>
  <cp:lastPrinted>2016-07-15T04:27:00Z</cp:lastPrinted>
  <dcterms:created xsi:type="dcterms:W3CDTF">2016-09-09T01:22:00Z</dcterms:created>
  <dcterms:modified xsi:type="dcterms:W3CDTF">2016-10-11T22:02:00Z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