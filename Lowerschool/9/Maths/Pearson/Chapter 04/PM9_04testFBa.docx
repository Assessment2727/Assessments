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  <w:gridCol w:w="846"/>
        <w:gridCol w:w="846"/>
      </w:tblGrid>
      <w:tr w:rsidR="009C1371" w14:paraId="0DEA2A7B" w14:textId="515E5DC0" w:rsidTr="00B5411A">
        <w:tc>
          <w:tcPr>
            <w:tcW w:w="1458" w:type="dxa"/>
          </w:tcPr>
          <w:p w14:paraId="462A1B32" w14:textId="77777777" w:rsidR="009C1371" w:rsidRDefault="009C1371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9C1371" w:rsidRDefault="009C1371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9C1371" w:rsidRDefault="009C1371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9C1371" w:rsidRDefault="009C1371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9C1371" w:rsidRDefault="009C1371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9C1371" w:rsidRDefault="009C1371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9C1371" w:rsidRDefault="009C1371" w:rsidP="00CC6FFF">
            <w:pPr>
              <w:pStyle w:val="Ptabletext"/>
            </w:pPr>
            <w:r>
              <w:t>6</w:t>
            </w:r>
          </w:p>
        </w:tc>
        <w:tc>
          <w:tcPr>
            <w:tcW w:w="846" w:type="dxa"/>
          </w:tcPr>
          <w:p w14:paraId="170E4F68" w14:textId="77777777" w:rsidR="009C1371" w:rsidRDefault="009C1371" w:rsidP="00CC6FFF">
            <w:pPr>
              <w:pStyle w:val="Ptabletext"/>
            </w:pPr>
            <w:r>
              <w:t>7</w:t>
            </w:r>
          </w:p>
        </w:tc>
        <w:tc>
          <w:tcPr>
            <w:tcW w:w="846" w:type="dxa"/>
          </w:tcPr>
          <w:p w14:paraId="1B08FC69" w14:textId="77777777" w:rsidR="009C1371" w:rsidRDefault="009C1371" w:rsidP="00CC6FFF">
            <w:pPr>
              <w:pStyle w:val="Ptabletext"/>
            </w:pPr>
            <w:r>
              <w:t>8</w:t>
            </w:r>
          </w:p>
        </w:tc>
      </w:tr>
      <w:tr w:rsidR="00252848" w14:paraId="7ACAC68F" w14:textId="1ADB009E" w:rsidTr="00A61FF6">
        <w:tc>
          <w:tcPr>
            <w:tcW w:w="1458" w:type="dxa"/>
          </w:tcPr>
          <w:p w14:paraId="6B6C594B" w14:textId="77777777" w:rsidR="00252848" w:rsidRDefault="00252848" w:rsidP="00252848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  <w:vAlign w:val="center"/>
          </w:tcPr>
          <w:p w14:paraId="36AA7D52" w14:textId="559EA4EE" w:rsidR="00252848" w:rsidRDefault="00252848" w:rsidP="00252848">
            <w:pPr>
              <w:pStyle w:val="Ptabletext"/>
            </w:pPr>
            <w:r>
              <w:rPr>
                <w:szCs w:val="32"/>
              </w:rPr>
              <w:t>B</w:t>
            </w:r>
          </w:p>
        </w:tc>
        <w:tc>
          <w:tcPr>
            <w:tcW w:w="841" w:type="dxa"/>
            <w:vAlign w:val="center"/>
          </w:tcPr>
          <w:p w14:paraId="45967BFE" w14:textId="63D37511" w:rsidR="00252848" w:rsidRDefault="00252848" w:rsidP="00252848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5" w:type="dxa"/>
            <w:vAlign w:val="center"/>
          </w:tcPr>
          <w:p w14:paraId="391FAADF" w14:textId="032B6AE1" w:rsidR="00252848" w:rsidRDefault="00252848" w:rsidP="00252848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1" w:type="dxa"/>
            <w:vAlign w:val="center"/>
          </w:tcPr>
          <w:p w14:paraId="0EEB008F" w14:textId="7D1E2051" w:rsidR="00252848" w:rsidRDefault="00252848" w:rsidP="00252848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1" w:type="dxa"/>
            <w:vAlign w:val="center"/>
          </w:tcPr>
          <w:p w14:paraId="688135BA" w14:textId="0A29F8F2" w:rsidR="00252848" w:rsidRDefault="00252848" w:rsidP="00252848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6" w:type="dxa"/>
            <w:vAlign w:val="center"/>
          </w:tcPr>
          <w:p w14:paraId="3FF72139" w14:textId="3D81B92F" w:rsidR="00252848" w:rsidRDefault="00252848" w:rsidP="00252848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6" w:type="dxa"/>
            <w:vAlign w:val="center"/>
          </w:tcPr>
          <w:p w14:paraId="06C25CD4" w14:textId="7D2112A2" w:rsidR="00252848" w:rsidRDefault="00252848" w:rsidP="00252848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6" w:type="dxa"/>
            <w:vAlign w:val="center"/>
          </w:tcPr>
          <w:p w14:paraId="696FF1AD" w14:textId="163CC515" w:rsidR="00252848" w:rsidRDefault="00252848" w:rsidP="00252848">
            <w:pPr>
              <w:pStyle w:val="Ptabletext"/>
            </w:pPr>
            <w:r>
              <w:rPr>
                <w:szCs w:val="32"/>
              </w:rPr>
              <w:t>B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529977AB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745CE9">
        <w:t>4</w:t>
      </w:r>
      <w:r>
        <w:t>.1]</w:t>
      </w:r>
    </w:p>
    <w:p w14:paraId="37B10530" w14:textId="227F6004" w:rsidR="00EF38CC" w:rsidRDefault="00252848" w:rsidP="00EF38CC">
      <w:pPr>
        <w:pStyle w:val="Pquestiontextmcqoptions"/>
      </w:pPr>
      <w:r>
        <w:rPr>
          <w:rStyle w:val="Cquestionpartlabelbold"/>
        </w:rPr>
        <w:t>B</w:t>
      </w:r>
      <w:bookmarkStart w:id="0" w:name="_GoBack"/>
      <w:bookmarkEnd w:id="0"/>
    </w:p>
    <w:p w14:paraId="636F385F" w14:textId="77777777" w:rsidR="009C1371" w:rsidRDefault="009C1371" w:rsidP="00181C54">
      <w:pPr>
        <w:pStyle w:val="Pquestiontextmcqoptions"/>
        <w:rPr>
          <w:i/>
        </w:rPr>
      </w:pPr>
      <w:r w:rsidRPr="009C1371">
        <w:rPr>
          <w:i/>
        </w:rPr>
        <w:t>P</w:t>
      </w:r>
      <w:r>
        <w:t xml:space="preserve"> = 2</w:t>
      </w:r>
      <w:r>
        <w:rPr>
          <w:i/>
        </w:rPr>
        <w:t>l</w:t>
      </w:r>
      <w:r>
        <w:t xml:space="preserve"> + 2</w:t>
      </w:r>
      <w:r>
        <w:rPr>
          <w:i/>
        </w:rPr>
        <w:t>w</w:t>
      </w:r>
    </w:p>
    <w:p w14:paraId="3CD285CE" w14:textId="28737D26" w:rsidR="009C1371" w:rsidRDefault="009C1371" w:rsidP="00181C54">
      <w:pPr>
        <w:pStyle w:val="Pquestiontextmcqoptions"/>
      </w:pPr>
      <w:r>
        <w:t>= 2 × 1</w:t>
      </w:r>
      <w:r w:rsidR="00252848">
        <w:t>2</w:t>
      </w:r>
      <w:r>
        <w:t xml:space="preserve"> + 2 × </w:t>
      </w:r>
      <w:r w:rsidR="00252848">
        <w:t>2</w:t>
      </w:r>
    </w:p>
    <w:p w14:paraId="1D20D3BD" w14:textId="31AFFC68" w:rsidR="001158EE" w:rsidRDefault="009C1371" w:rsidP="00181C54">
      <w:pPr>
        <w:pStyle w:val="Pquestiontextmcqoptions"/>
      </w:pPr>
      <w:r>
        <w:t>= 28 m</w:t>
      </w:r>
    </w:p>
    <w:p w14:paraId="0F67B036" w14:textId="47D7717B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4604F3">
        <w:t>4.1</w:t>
      </w:r>
      <w:r>
        <w:t>]</w:t>
      </w:r>
    </w:p>
    <w:p w14:paraId="17DFC416" w14:textId="28045A13" w:rsidR="001B433F" w:rsidRDefault="00252848" w:rsidP="001B433F">
      <w:pPr>
        <w:pStyle w:val="Pquestiontextmcqoptions"/>
      </w:pPr>
      <w:r>
        <w:rPr>
          <w:rStyle w:val="Cquestionpartlabelbold"/>
        </w:rPr>
        <w:t>C</w:t>
      </w:r>
    </w:p>
    <w:p w14:paraId="2CECBE73" w14:textId="7CA46C79" w:rsidR="009C1371" w:rsidRPr="009C1371" w:rsidRDefault="00CA3970" w:rsidP="009C1371">
      <w:pPr>
        <w:pStyle w:val="Pquestiontextmainstem"/>
      </w:pPr>
      <w:r>
        <w:t>a</w:t>
      </w:r>
      <w:r w:rsidR="009C1371" w:rsidRPr="009C1371">
        <w:t xml:space="preserve">rc length = </w:t>
      </w:r>
      <w:r w:rsidR="00252848" w:rsidRPr="00A21C6C">
        <w:rPr>
          <w:position w:val="-24"/>
        </w:rPr>
        <w:object w:dxaOrig="480" w:dyaOrig="620" w14:anchorId="67CB28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pt;height:32.25pt" o:ole="">
            <v:imagedata r:id="rId8" o:title=""/>
          </v:shape>
          <o:OLEObject Type="Embed" ProgID="Equation.3" ShapeID="_x0000_i1025" DrawAspect="Content" ObjectID="_1537768293" r:id="rId9"/>
        </w:object>
      </w:r>
      <w:r w:rsidR="009C1371" w:rsidRPr="009C1371">
        <w:t>× 2πr</w:t>
      </w:r>
    </w:p>
    <w:p w14:paraId="11531AA5" w14:textId="4B31C8FD" w:rsidR="009C1371" w:rsidRPr="009C1371" w:rsidRDefault="009C1371" w:rsidP="009C1371">
      <w:pPr>
        <w:pStyle w:val="Pquestiontextmainstem"/>
      </w:pPr>
      <w:r w:rsidRPr="009C1371">
        <w:t>=</w:t>
      </w:r>
      <w:r w:rsidR="00252848" w:rsidRPr="00A21C6C">
        <w:rPr>
          <w:position w:val="-24"/>
        </w:rPr>
        <w:object w:dxaOrig="240" w:dyaOrig="620" w14:anchorId="58698F29">
          <v:shape id="_x0000_i1026" type="#_x0000_t75" style="width:12.9pt;height:32.25pt" o:ole="">
            <v:imagedata r:id="rId10" o:title=""/>
          </v:shape>
          <o:OLEObject Type="Embed" ProgID="Equation.3" ShapeID="_x0000_i1026" DrawAspect="Content" ObjectID="_1537768294" r:id="rId11"/>
        </w:object>
      </w:r>
      <w:r w:rsidRPr="009C1371">
        <w:t xml:space="preserve">× 2 × π × </w:t>
      </w:r>
      <w:r w:rsidR="00252848">
        <w:t>3</w:t>
      </w:r>
    </w:p>
    <w:p w14:paraId="3C31EFC1" w14:textId="60660A80" w:rsidR="009C1371" w:rsidRPr="009C1371" w:rsidRDefault="009C1371" w:rsidP="009C1371">
      <w:pPr>
        <w:pStyle w:val="Pquestiontextmainstem"/>
      </w:pPr>
      <w:r w:rsidRPr="009C1371">
        <w:t>=</w:t>
      </w:r>
      <w:r w:rsidR="00252848" w:rsidRPr="00A21C6C">
        <w:rPr>
          <w:position w:val="-24"/>
        </w:rPr>
        <w:object w:dxaOrig="240" w:dyaOrig="620" w14:anchorId="64993966">
          <v:shape id="_x0000_i1027" type="#_x0000_t75" style="width:11.8pt;height:32.25pt" o:ole="">
            <v:imagedata r:id="rId12" o:title=""/>
          </v:shape>
          <o:OLEObject Type="Embed" ProgID="Equation.3" ShapeID="_x0000_i1027" DrawAspect="Content" ObjectID="_1537768295" r:id="rId13"/>
        </w:object>
      </w:r>
      <w:r w:rsidRPr="009C1371">
        <w:t>× π</w:t>
      </w:r>
    </w:p>
    <w:p w14:paraId="7E7249DE" w14:textId="2E3CD720" w:rsidR="001158EE" w:rsidRPr="009C1371" w:rsidRDefault="009C1371" w:rsidP="009C1371">
      <w:pPr>
        <w:pStyle w:val="Pquestiontextmainstem"/>
      </w:pPr>
      <w:r w:rsidRPr="009C1371">
        <w:t xml:space="preserve">= </w:t>
      </w:r>
      <w:r w:rsidR="00252848">
        <w:t>7</w:t>
      </w:r>
      <w:r w:rsidRPr="009C1371">
        <w:t>.</w:t>
      </w:r>
      <w:r w:rsidR="00252848">
        <w:t>07</w:t>
      </w:r>
      <w:r w:rsidRPr="009C1371">
        <w:t xml:space="preserve"> cm</w:t>
      </w:r>
    </w:p>
    <w:p w14:paraId="09B83529" w14:textId="1048532A" w:rsidR="00FA7F27" w:rsidRDefault="00FA7F27" w:rsidP="00FA7F27">
      <w:pPr>
        <w:pStyle w:val="Pquestionheadingmc"/>
      </w:pPr>
      <w:r>
        <w:t>Question 3</w:t>
      </w:r>
      <w:r>
        <w:tab/>
        <w:t>[</w:t>
      </w:r>
      <w:r w:rsidR="004604F3">
        <w:t>4</w:t>
      </w:r>
      <w:r>
        <w:t>.</w:t>
      </w:r>
      <w:r w:rsidR="004604F3">
        <w:t>1</w:t>
      </w:r>
      <w:r>
        <w:t>]</w:t>
      </w:r>
    </w:p>
    <w:p w14:paraId="7ADC26DB" w14:textId="09D85936" w:rsidR="00FA7F27" w:rsidRDefault="00252848" w:rsidP="00FA7F27">
      <w:pPr>
        <w:pStyle w:val="Pquestiontextmcqoptions"/>
      </w:pPr>
      <w:r>
        <w:rPr>
          <w:rStyle w:val="Cquestionpartlabelbold"/>
        </w:rPr>
        <w:t>A</w:t>
      </w:r>
    </w:p>
    <w:p w14:paraId="4E25DE37" w14:textId="153CFE8F" w:rsidR="009C1371" w:rsidRDefault="009C1371" w:rsidP="009C1371">
      <w:pPr>
        <w:pStyle w:val="Pquestiontextmainstem"/>
      </w:pPr>
      <w:r w:rsidRPr="009C1371">
        <w:rPr>
          <w:i/>
        </w:rPr>
        <w:t>P</w:t>
      </w:r>
      <w:r>
        <w:t xml:space="preserve"> = (4 + </w:t>
      </w:r>
      <w:r w:rsidR="00252848">
        <w:t>7</w:t>
      </w:r>
      <w:r>
        <w:t>) × 2</w:t>
      </w:r>
    </w:p>
    <w:p w14:paraId="6ACB8BE7" w14:textId="3E98E959" w:rsidR="00FA7F27" w:rsidRDefault="009C1371" w:rsidP="009C1371">
      <w:pPr>
        <w:pStyle w:val="Pquestiontextmainstem"/>
      </w:pPr>
      <w:r>
        <w:t xml:space="preserve">   = 2</w:t>
      </w:r>
      <w:r w:rsidR="00252848">
        <w:t>2</w:t>
      </w:r>
      <w:r>
        <w:t xml:space="preserve"> cm</w:t>
      </w:r>
    </w:p>
    <w:p w14:paraId="5F4716C5" w14:textId="75583F3D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4604F3">
        <w:t>4.2</w:t>
      </w:r>
      <w:r>
        <w:t>]</w:t>
      </w:r>
    </w:p>
    <w:p w14:paraId="45416054" w14:textId="08EF03BE" w:rsidR="00FA7F27" w:rsidRDefault="009C1371" w:rsidP="00FA7F27">
      <w:pPr>
        <w:pStyle w:val="Pquestiontextmcqoptions"/>
      </w:pPr>
      <w:r>
        <w:rPr>
          <w:rStyle w:val="Cquestionpartlabelbold"/>
        </w:rPr>
        <w:t>D</w:t>
      </w:r>
    </w:p>
    <w:p w14:paraId="78194B68" w14:textId="0EF16139" w:rsidR="00FA7F27" w:rsidRDefault="00252848" w:rsidP="009C1371">
      <w:pPr>
        <w:pStyle w:val="Pquestiontextmainstem"/>
      </w:pPr>
      <w:r>
        <w:t>300 mm</w:t>
      </w:r>
      <w:r>
        <w:rPr>
          <w:vertAlign w:val="superscript"/>
        </w:rPr>
        <w:t>2</w:t>
      </w:r>
      <w:r>
        <w:t xml:space="preserve"> = 300 ÷ 100 cm</w:t>
      </w:r>
      <w:r>
        <w:rPr>
          <w:vertAlign w:val="superscript"/>
        </w:rPr>
        <w:t>2</w:t>
      </w:r>
      <w:r w:rsidR="00D93786">
        <w:t xml:space="preserve"> = 3 cm</w:t>
      </w:r>
      <w:r w:rsidR="00D93786">
        <w:rPr>
          <w:vertAlign w:val="superscript"/>
        </w:rPr>
        <w:t>2</w:t>
      </w:r>
    </w:p>
    <w:p w14:paraId="7D6ECD43" w14:textId="1A2AAD9A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4604F3">
        <w:t>4.2</w:t>
      </w:r>
      <w:r>
        <w:t>]</w:t>
      </w:r>
    </w:p>
    <w:p w14:paraId="1EC5868B" w14:textId="636169BE" w:rsidR="00FA7F27" w:rsidRDefault="00252848" w:rsidP="00FA7F27">
      <w:pPr>
        <w:pStyle w:val="Pquestiontextmcqoptions"/>
      </w:pPr>
      <w:r>
        <w:rPr>
          <w:rStyle w:val="Cquestionpartlabelbold"/>
        </w:rPr>
        <w:t>D</w:t>
      </w:r>
    </w:p>
    <w:p w14:paraId="2C2CE721" w14:textId="77777777" w:rsidR="009C1371" w:rsidRDefault="009C1371" w:rsidP="009C1371">
      <w:pPr>
        <w:pStyle w:val="Pquestiontextmainstem"/>
        <w:rPr>
          <w:vertAlign w:val="superscript"/>
        </w:rPr>
      </w:pPr>
      <w:r w:rsidRPr="00E726DC">
        <w:rPr>
          <w:i/>
        </w:rPr>
        <w:t>A</w:t>
      </w:r>
      <w:r>
        <w:t xml:space="preserve"> = </w:t>
      </w:r>
      <w:r>
        <w:rPr>
          <w:i/>
        </w:rPr>
        <w:t>l</w:t>
      </w:r>
      <w:r>
        <w:rPr>
          <w:vertAlign w:val="superscript"/>
        </w:rPr>
        <w:t>2</w:t>
      </w:r>
    </w:p>
    <w:p w14:paraId="51AB9C27" w14:textId="6A120D4F" w:rsidR="009C1371" w:rsidRDefault="009C1371" w:rsidP="009C1371">
      <w:pPr>
        <w:pStyle w:val="Pquestiontextmainstem"/>
      </w:pPr>
      <w:r>
        <w:t xml:space="preserve">= </w:t>
      </w:r>
      <w:r w:rsidR="00252848">
        <w:t>6</w:t>
      </w:r>
      <w:r>
        <w:rPr>
          <w:vertAlign w:val="superscript"/>
        </w:rPr>
        <w:t>2</w:t>
      </w:r>
      <w:r>
        <w:t xml:space="preserve"> </w:t>
      </w:r>
    </w:p>
    <w:p w14:paraId="1AC73813" w14:textId="6F8DDBCE" w:rsidR="00FA7F27" w:rsidRDefault="009C1371" w:rsidP="009C1371">
      <w:pPr>
        <w:pStyle w:val="Pquestiontextmainstem"/>
      </w:pPr>
      <w:r>
        <w:t xml:space="preserve">= </w:t>
      </w:r>
      <w:r w:rsidR="00252848">
        <w:t>3</w:t>
      </w:r>
      <w:r>
        <w:t>6 cm</w:t>
      </w:r>
      <w:r>
        <w:rPr>
          <w:vertAlign w:val="superscript"/>
        </w:rPr>
        <w:t>2</w:t>
      </w:r>
    </w:p>
    <w:p w14:paraId="67BEDF81" w14:textId="5BF78F23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4604F3">
        <w:t>4.2</w:t>
      </w:r>
      <w:r>
        <w:t>]</w:t>
      </w:r>
    </w:p>
    <w:p w14:paraId="20915752" w14:textId="66F52D15" w:rsidR="00FA7F27" w:rsidRDefault="00252848" w:rsidP="00FA7F27">
      <w:pPr>
        <w:pStyle w:val="Pquestiontextmcqoptions"/>
      </w:pPr>
      <w:r>
        <w:rPr>
          <w:rStyle w:val="Cquestionpartlabelbold"/>
        </w:rPr>
        <w:t>A</w:t>
      </w:r>
    </w:p>
    <w:p w14:paraId="6D6CEBF6" w14:textId="254D5C80" w:rsidR="009C1371" w:rsidRDefault="009C1371" w:rsidP="009C1371">
      <w:pPr>
        <w:pStyle w:val="Pquestiontextmainstem"/>
      </w:pPr>
      <w:r w:rsidRPr="00E726DC">
        <w:rPr>
          <w:i/>
        </w:rPr>
        <w:t>A</w:t>
      </w:r>
      <w:r>
        <w:t xml:space="preserve"> = </w:t>
      </w:r>
      <w:r>
        <w:rPr>
          <w:i/>
        </w:rPr>
        <w:t>lw</w:t>
      </w:r>
      <w:r>
        <w:t xml:space="preserve"> + </w:t>
      </w:r>
      <w:r w:rsidR="00181C54">
        <w:rPr>
          <w:position w:val="-24"/>
        </w:rPr>
        <w:object w:dxaOrig="220" w:dyaOrig="620" w14:anchorId="1E00F1EA">
          <v:shape id="_x0000_i1028" type="#_x0000_t75" style="width:10.75pt;height:32.25pt" o:ole="">
            <v:imagedata r:id="rId14" o:title=""/>
          </v:shape>
          <o:OLEObject Type="Embed" ProgID="Equation.DSMT4" ShapeID="_x0000_i1028" DrawAspect="Content" ObjectID="_1537768296" r:id="rId15"/>
        </w:object>
      </w:r>
      <w:r>
        <w:rPr>
          <w:i/>
        </w:rPr>
        <w:t>bh</w:t>
      </w:r>
    </w:p>
    <w:p w14:paraId="02CF9725" w14:textId="05CCD047" w:rsidR="00FA7F27" w:rsidRDefault="009C1371" w:rsidP="009C1371">
      <w:pPr>
        <w:pStyle w:val="Pquestiontextmainstem"/>
      </w:pPr>
      <w:r>
        <w:t>= (</w:t>
      </w:r>
      <w:r w:rsidR="00252848">
        <w:t>8</w:t>
      </w:r>
      <w:r>
        <w:t xml:space="preserve"> × </w:t>
      </w:r>
      <w:r w:rsidR="00252848">
        <w:t>5</w:t>
      </w:r>
      <w:r>
        <w:t>) + (</w:t>
      </w:r>
      <w:r w:rsidR="00181C54">
        <w:rPr>
          <w:position w:val="-24"/>
        </w:rPr>
        <w:object w:dxaOrig="220" w:dyaOrig="620" w14:anchorId="3EA4E129">
          <v:shape id="_x0000_i1029" type="#_x0000_t75" style="width:10.75pt;height:32.25pt" o:ole="">
            <v:imagedata r:id="rId14" o:title=""/>
          </v:shape>
          <o:OLEObject Type="Embed" ProgID="Equation.DSMT4" ShapeID="_x0000_i1029" DrawAspect="Content" ObjectID="_1537768297" r:id="rId16"/>
        </w:object>
      </w:r>
      <w:r>
        <w:t xml:space="preserve">× </w:t>
      </w:r>
      <w:r w:rsidR="00252848">
        <w:t>8</w:t>
      </w:r>
      <w:r>
        <w:t xml:space="preserve"> × </w:t>
      </w:r>
      <w:r w:rsidR="00252848">
        <w:t>1</w:t>
      </w:r>
      <w:r>
        <w:t>) m</w:t>
      </w:r>
      <w:r>
        <w:rPr>
          <w:vertAlign w:val="superscript"/>
        </w:rPr>
        <w:t>2</w:t>
      </w:r>
    </w:p>
    <w:p w14:paraId="70E61C50" w14:textId="4C35E5CA" w:rsidR="00FA7F27" w:rsidRDefault="00FA7F27" w:rsidP="00FA7F27">
      <w:pPr>
        <w:pStyle w:val="Pquestionheadingmc"/>
      </w:pPr>
      <w:r>
        <w:lastRenderedPageBreak/>
        <w:t>Question 7</w:t>
      </w:r>
      <w:r>
        <w:tab/>
        <w:t>[</w:t>
      </w:r>
      <w:r w:rsidR="004604F3">
        <w:t>4.</w:t>
      </w:r>
      <w:r w:rsidR="00060C7B">
        <w:t>4</w:t>
      </w:r>
      <w:r>
        <w:t>]</w:t>
      </w:r>
    </w:p>
    <w:p w14:paraId="46D919E8" w14:textId="3C8199C2" w:rsidR="00FA7F27" w:rsidRDefault="00252848" w:rsidP="00FA7F27">
      <w:pPr>
        <w:pStyle w:val="Pquestiontextmcqoptions"/>
      </w:pPr>
      <w:r>
        <w:rPr>
          <w:rStyle w:val="Cquestionpartlabelbold"/>
        </w:rPr>
        <w:t>C</w:t>
      </w:r>
    </w:p>
    <w:p w14:paraId="341E9E9B" w14:textId="77777777" w:rsidR="009C1371" w:rsidRDefault="009C1371" w:rsidP="009C1371">
      <w:pPr>
        <w:pStyle w:val="Pquestiontextmainstem"/>
      </w:pPr>
      <w:r>
        <w:rPr>
          <w:i/>
        </w:rPr>
        <w:t>V</w:t>
      </w:r>
      <w:r>
        <w:t xml:space="preserve"> = </w:t>
      </w:r>
      <w:r>
        <w:rPr>
          <w:i/>
        </w:rPr>
        <w:t>AH</w:t>
      </w:r>
    </w:p>
    <w:p w14:paraId="15B769AB" w14:textId="77777777" w:rsidR="009C1371" w:rsidRDefault="009C1371" w:rsidP="009C1371">
      <w:pPr>
        <w:pStyle w:val="Pquestiontextmainstem"/>
      </w:pPr>
      <w:r>
        <w:t xml:space="preserve">= </w:t>
      </w:r>
      <w:r>
        <w:rPr>
          <w:i/>
        </w:rPr>
        <w:t>lwH</w:t>
      </w:r>
    </w:p>
    <w:p w14:paraId="385D71EE" w14:textId="7B14EE61" w:rsidR="009C1371" w:rsidRDefault="009C1371" w:rsidP="009C1371">
      <w:pPr>
        <w:pStyle w:val="Pquestiontextmainstem"/>
      </w:pPr>
      <w:r>
        <w:t xml:space="preserve">= 3 × </w:t>
      </w:r>
      <w:r w:rsidR="00252848">
        <w:t>5</w:t>
      </w:r>
      <w:r>
        <w:t xml:space="preserve"> × </w:t>
      </w:r>
      <w:r w:rsidR="00252848">
        <w:t>10</w:t>
      </w:r>
    </w:p>
    <w:p w14:paraId="11C3B8F8" w14:textId="304F29C4" w:rsidR="00FA7F27" w:rsidRDefault="00252848" w:rsidP="009C1371">
      <w:pPr>
        <w:pStyle w:val="Pquestiontextmainstem"/>
      </w:pPr>
      <w:r>
        <w:t>= 150</w:t>
      </w:r>
      <w:r w:rsidR="009C1371">
        <w:t xml:space="preserve"> cm</w:t>
      </w:r>
      <w:r w:rsidR="009C1371">
        <w:rPr>
          <w:vertAlign w:val="superscript"/>
        </w:rPr>
        <w:t>3</w:t>
      </w:r>
    </w:p>
    <w:p w14:paraId="1C9BB3D9" w14:textId="26AAC549" w:rsidR="00FA7F27" w:rsidRDefault="00FA7F27" w:rsidP="0016187F">
      <w:pPr>
        <w:pStyle w:val="Pquestionheadingmc"/>
      </w:pPr>
      <w:r>
        <w:t>Question 8</w:t>
      </w:r>
      <w:r>
        <w:tab/>
        <w:t>[</w:t>
      </w:r>
      <w:r w:rsidR="00454E3A">
        <w:t>4.4</w:t>
      </w:r>
      <w:r>
        <w:t>]</w:t>
      </w:r>
    </w:p>
    <w:p w14:paraId="1C4F56B0" w14:textId="05C797FE" w:rsidR="00FA7F27" w:rsidRDefault="00252848" w:rsidP="0016187F">
      <w:pPr>
        <w:pStyle w:val="Pquestiontextmcqoptions"/>
        <w:keepNext/>
      </w:pPr>
      <w:r>
        <w:rPr>
          <w:rStyle w:val="Cquestionpartlabelbold"/>
        </w:rPr>
        <w:t>B</w:t>
      </w:r>
    </w:p>
    <w:p w14:paraId="68365170" w14:textId="6BBB3A34" w:rsidR="009C1371" w:rsidRDefault="00252848" w:rsidP="009C1371">
      <w:pPr>
        <w:pStyle w:val="Pquestiontextmainstem"/>
      </w:pPr>
      <w:r>
        <w:t>2</w:t>
      </w:r>
      <w:r w:rsidR="009C1371">
        <w:t xml:space="preserve"> m</w:t>
      </w:r>
      <w:r w:rsidR="009C1371">
        <w:rPr>
          <w:vertAlign w:val="superscript"/>
        </w:rPr>
        <w:t>3</w:t>
      </w:r>
      <w:r w:rsidR="009C1371">
        <w:t xml:space="preserve"> =</w:t>
      </w:r>
      <w:r>
        <w:t xml:space="preserve"> 2</w:t>
      </w:r>
      <w:r w:rsidR="009C1371">
        <w:t xml:space="preserve"> × (100)</w:t>
      </w:r>
      <w:r w:rsidR="009C1371">
        <w:rPr>
          <w:vertAlign w:val="superscript"/>
        </w:rPr>
        <w:t>3</w:t>
      </w:r>
      <w:r w:rsidR="009C1371">
        <w:t xml:space="preserve"> cm</w:t>
      </w:r>
      <w:r w:rsidR="009C1371">
        <w:rPr>
          <w:vertAlign w:val="superscript"/>
        </w:rPr>
        <w:t>3</w:t>
      </w:r>
    </w:p>
    <w:p w14:paraId="1DC30FEF" w14:textId="1D05D9E1" w:rsidR="00FA7F27" w:rsidRDefault="009C1371" w:rsidP="009C1371">
      <w:pPr>
        <w:pStyle w:val="Pquestiontextmainstem"/>
      </w:pPr>
      <w:r>
        <w:t xml:space="preserve">= </w:t>
      </w:r>
      <w:r w:rsidR="00252848">
        <w:t>2</w:t>
      </w:r>
      <w:r>
        <w:t xml:space="preserve"> 000 000 cm</w:t>
      </w:r>
      <w:r>
        <w:rPr>
          <w:vertAlign w:val="superscript"/>
        </w:rPr>
        <w:t>3</w:t>
      </w:r>
    </w:p>
    <w:p w14:paraId="0188CD9A" w14:textId="344DEF68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A7F27">
        <w:t>8</w:t>
      </w:r>
    </w:p>
    <w:p w14:paraId="4E384B6D" w14:textId="77777777" w:rsidR="00C8074C" w:rsidRDefault="00C8074C">
      <w:pPr>
        <w:rPr>
          <w:rFonts w:asciiTheme="minorHAnsi" w:hAnsiTheme="minorHAnsi"/>
          <w:i/>
          <w:sz w:val="28"/>
        </w:rPr>
      </w:pPr>
      <w:r>
        <w:br w:type="page"/>
      </w:r>
    </w:p>
    <w:p w14:paraId="78443B79" w14:textId="42017D7F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21C4A415" w:rsidR="001B433F" w:rsidRDefault="001B433F" w:rsidP="00C8074C">
      <w:pPr>
        <w:pStyle w:val="Pquestionheadingsx1stafterhead"/>
      </w:pPr>
      <w:r>
        <w:t xml:space="preserve">Question </w:t>
      </w:r>
      <w:r w:rsidR="00624640">
        <w:t>9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65679C6D" w14:textId="38492FE4" w:rsidR="001158EE" w:rsidRPr="009C1371" w:rsidRDefault="009C1371" w:rsidP="009C13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9C1371">
        <w:rPr>
          <w:i/>
        </w:rPr>
        <w:t>P</w:t>
      </w:r>
      <w:r w:rsidRPr="009C1371">
        <w:t xml:space="preserve"> = </w:t>
      </w:r>
      <w:r w:rsidR="00252848">
        <w:t>(8 + 7) × 2</w:t>
      </w:r>
    </w:p>
    <w:p w14:paraId="2AEC634D" w14:textId="014F2E01" w:rsidR="009C1371" w:rsidRDefault="009C1371" w:rsidP="009C1371">
      <w:pPr>
        <w:pStyle w:val="Pquestiontextpartsa"/>
      </w:pPr>
      <w:r w:rsidRPr="009C1371">
        <w:tab/>
      </w:r>
      <w:r w:rsidRPr="009C1371">
        <w:rPr>
          <w:i/>
        </w:rPr>
        <w:t>P</w:t>
      </w:r>
      <w:r w:rsidRPr="009C1371">
        <w:t xml:space="preserve"> = </w:t>
      </w:r>
      <w:r w:rsidR="00252848">
        <w:t>30</w:t>
      </w:r>
      <w:r w:rsidRPr="009C1371">
        <w:t xml:space="preserve"> cm</w:t>
      </w:r>
    </w:p>
    <w:p w14:paraId="4FCFF663" w14:textId="1472E371" w:rsidR="009C1371" w:rsidRDefault="009C1371" w:rsidP="009C1371">
      <w:pPr>
        <w:pStyle w:val="Pquestiontextpartsa"/>
      </w:pPr>
      <w:r w:rsidRPr="00252848">
        <w:rPr>
          <w:b/>
        </w:rPr>
        <w:t>(b)</w:t>
      </w:r>
      <w:r w:rsidRPr="00252848">
        <w:tab/>
      </w:r>
      <w:r w:rsidR="00252848" w:rsidRPr="008910CD">
        <w:rPr>
          <w:i/>
        </w:rPr>
        <w:t>P</w:t>
      </w:r>
      <w:r w:rsidR="00252848">
        <w:t xml:space="preserve"> = </w:t>
      </w:r>
      <w:r w:rsidR="00252848" w:rsidRPr="0089665F">
        <w:rPr>
          <w:position w:val="-24"/>
        </w:rPr>
        <w:object w:dxaOrig="240" w:dyaOrig="620" w14:anchorId="4C55D901">
          <v:shape id="_x0000_i1030" type="#_x0000_t75" style="width:11.8pt;height:32.25pt" o:ole="">
            <v:imagedata r:id="rId17" o:title=""/>
          </v:shape>
          <o:OLEObject Type="Embed" ProgID="Equation.3" ShapeID="_x0000_i1030" DrawAspect="Content" ObjectID="_1537768298" r:id="rId18"/>
        </w:object>
      </w:r>
      <w:r w:rsidR="00252848">
        <w:t xml:space="preserve"> </w:t>
      </w:r>
      <w:r w:rsidR="00252848">
        <w:sym w:font="Symbol" w:char="F0B4"/>
      </w:r>
      <w:r w:rsidR="00252848">
        <w:t xml:space="preserve"> 2 </w:t>
      </w:r>
      <w:r w:rsidR="00252848">
        <w:sym w:font="Symbol" w:char="F0B4"/>
      </w:r>
      <w:r w:rsidR="00252848">
        <w:t xml:space="preserve"> </w:t>
      </w:r>
      <w:r w:rsidR="00252848">
        <w:sym w:font="Symbol" w:char="F070"/>
      </w:r>
      <w:r w:rsidR="00252848">
        <w:t xml:space="preserve"> </w:t>
      </w:r>
      <w:r w:rsidR="00252848">
        <w:sym w:font="Symbol" w:char="F0B4"/>
      </w:r>
      <w:r w:rsidR="00252848">
        <w:t xml:space="preserve"> 6 + 2 </w:t>
      </w:r>
      <w:r w:rsidR="00252848">
        <w:sym w:font="Symbol" w:char="F0B4"/>
      </w:r>
      <w:r w:rsidR="00252848">
        <w:t xml:space="preserve"> 15 + 12</w:t>
      </w:r>
    </w:p>
    <w:p w14:paraId="797B2E5E" w14:textId="38B73550" w:rsidR="00252848" w:rsidRDefault="00252848" w:rsidP="009C1371">
      <w:pPr>
        <w:pStyle w:val="Pquestiontextpartsa"/>
      </w:pPr>
      <w:r w:rsidRPr="009C1371">
        <w:tab/>
      </w:r>
      <w:r w:rsidRPr="009C1371">
        <w:rPr>
          <w:i/>
        </w:rPr>
        <w:t>P</w:t>
      </w:r>
      <w:r w:rsidRPr="009C1371">
        <w:t xml:space="preserve"> = </w:t>
      </w:r>
      <w:r>
        <w:t>6</w:t>
      </w:r>
      <w:r>
        <w:sym w:font="Symbol" w:char="F070"/>
      </w:r>
      <w:r>
        <w:t xml:space="preserve"> + 42</w:t>
      </w:r>
    </w:p>
    <w:p w14:paraId="428FFF35" w14:textId="508069DF" w:rsidR="00252848" w:rsidRPr="009C1371" w:rsidRDefault="00252848" w:rsidP="009C1371">
      <w:pPr>
        <w:pStyle w:val="Pquestiontextpartsa"/>
      </w:pPr>
      <w:r w:rsidRPr="009C1371">
        <w:tab/>
      </w:r>
      <w:r w:rsidRPr="009C1371">
        <w:rPr>
          <w:i/>
        </w:rPr>
        <w:t>P</w:t>
      </w:r>
      <w:r w:rsidRPr="009C1371">
        <w:t xml:space="preserve"> = </w:t>
      </w:r>
      <w:r>
        <w:t>60.85 m</w:t>
      </w:r>
    </w:p>
    <w:p w14:paraId="3D6E23BE" w14:textId="6FABC993" w:rsidR="00306C44" w:rsidRDefault="00306C44" w:rsidP="00C8074C">
      <w:pPr>
        <w:pStyle w:val="Pquestionheadingsx"/>
      </w:pPr>
      <w:r>
        <w:t>Question 10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12CA5113" w14:textId="64F53D83" w:rsidR="00565AB9" w:rsidRDefault="00565AB9" w:rsidP="00565AB9">
      <w:pPr>
        <w:pStyle w:val="Pquestiontextmainstem"/>
      </w:pPr>
      <w:r w:rsidRPr="008910CD">
        <w:rPr>
          <w:i/>
        </w:rPr>
        <w:t>P</w:t>
      </w:r>
      <w:r>
        <w:t xml:space="preserve"> = </w:t>
      </w:r>
      <w:r w:rsidRPr="0089665F">
        <w:rPr>
          <w:position w:val="-24"/>
        </w:rPr>
        <w:object w:dxaOrig="240" w:dyaOrig="620" w14:anchorId="3B8C62FF">
          <v:shape id="_x0000_i1031" type="#_x0000_t75" style="width:11.8pt;height:32.25pt" o:ole="">
            <v:imagedata r:id="rId19" o:title=""/>
          </v:shape>
          <o:OLEObject Type="Embed" ProgID="Equation.3" ShapeID="_x0000_i1031" DrawAspect="Content" ObjectID="_1537768299" r:id="rId20"/>
        </w:object>
      </w:r>
      <w:r>
        <w:t xml:space="preserve"> </w:t>
      </w:r>
      <w:r>
        <w:sym w:font="Symbol" w:char="F0B4"/>
      </w:r>
      <w:r>
        <w:t xml:space="preserve"> 2 </w:t>
      </w:r>
      <w:r>
        <w:sym w:font="Symbol" w:char="F0B4"/>
      </w:r>
      <w:r>
        <w:t xml:space="preserve"> </w:t>
      </w:r>
      <w:r>
        <w:sym w:font="Symbol" w:char="F070"/>
      </w:r>
      <w:r>
        <w:t xml:space="preserve"> </w:t>
      </w:r>
      <w:r>
        <w:sym w:font="Symbol" w:char="F0B4"/>
      </w:r>
      <w:r>
        <w:t xml:space="preserve"> 1</w:t>
      </w:r>
      <w:r w:rsidR="00630112">
        <w:t>8</w:t>
      </w:r>
      <w:r>
        <w:t xml:space="preserve"> + 2 </w:t>
      </w:r>
      <w:r>
        <w:sym w:font="Symbol" w:char="F0B4"/>
      </w:r>
      <w:r>
        <w:t xml:space="preserve"> 1</w:t>
      </w:r>
      <w:r w:rsidR="00630112">
        <w:t>8</w:t>
      </w:r>
    </w:p>
    <w:p w14:paraId="76950C7B" w14:textId="56D210CA" w:rsidR="00565AB9" w:rsidRDefault="00565AB9" w:rsidP="00565AB9">
      <w:pPr>
        <w:pStyle w:val="Pquestiontextmainstem"/>
      </w:pPr>
      <w:r w:rsidRPr="008910CD">
        <w:rPr>
          <w:i/>
        </w:rPr>
        <w:t>P</w:t>
      </w:r>
      <w:r>
        <w:t xml:space="preserve"> = </w:t>
      </w:r>
      <w:r w:rsidR="00630112">
        <w:t xml:space="preserve">120.82 </w:t>
      </w:r>
      <w:r>
        <w:t>cm</w:t>
      </w:r>
    </w:p>
    <w:p w14:paraId="64D90B31" w14:textId="13069923" w:rsidR="00565AB9" w:rsidRDefault="00565AB9" w:rsidP="00565AB9">
      <w:pPr>
        <w:pStyle w:val="Pquestiontextmainstem"/>
        <w:rPr>
          <w:vertAlign w:val="superscript"/>
        </w:rPr>
      </w:pPr>
      <w:r w:rsidRPr="00402EA3">
        <w:rPr>
          <w:i/>
        </w:rPr>
        <w:t>A</w:t>
      </w:r>
      <w:r>
        <w:t xml:space="preserve"> = </w:t>
      </w:r>
      <w:r w:rsidRPr="0089665F">
        <w:rPr>
          <w:position w:val="-24"/>
        </w:rPr>
        <w:object w:dxaOrig="240" w:dyaOrig="620" w14:anchorId="13BE9E44">
          <v:shape id="_x0000_i1032" type="#_x0000_t75" style="width:11.8pt;height:32.25pt" o:ole="">
            <v:imagedata r:id="rId21" o:title=""/>
          </v:shape>
          <o:OLEObject Type="Embed" ProgID="Equation.3" ShapeID="_x0000_i1032" DrawAspect="Content" ObjectID="_1537768300" r:id="rId22"/>
        </w:object>
      </w:r>
      <w:r>
        <w:t xml:space="preserve"> </w:t>
      </w:r>
      <w:r>
        <w:sym w:font="Symbol" w:char="F0B4"/>
      </w:r>
      <w:r>
        <w:t xml:space="preserve"> </w:t>
      </w:r>
      <w:r>
        <w:sym w:font="Symbol" w:char="F070"/>
      </w:r>
      <w:r>
        <w:t xml:space="preserve"> </w:t>
      </w:r>
      <w:r>
        <w:sym w:font="Symbol" w:char="F0B4"/>
      </w:r>
      <w:r>
        <w:t xml:space="preserve"> 1</w:t>
      </w:r>
      <w:r w:rsidR="00630112">
        <w:t>8</w:t>
      </w:r>
      <w:r w:rsidRPr="00F84E22">
        <w:rPr>
          <w:vertAlign w:val="superscript"/>
        </w:rPr>
        <w:t>2</w:t>
      </w:r>
    </w:p>
    <w:p w14:paraId="46AF7179" w14:textId="7D2C3CAE" w:rsidR="00565AB9" w:rsidRPr="00565AB9" w:rsidRDefault="00565AB9" w:rsidP="00565AB9">
      <w:pPr>
        <w:pStyle w:val="Pquestiontextmainstem"/>
      </w:pPr>
      <w:r w:rsidRPr="00402EA3">
        <w:rPr>
          <w:i/>
        </w:rPr>
        <w:t>A</w:t>
      </w:r>
      <w:r>
        <w:t xml:space="preserve"> = </w:t>
      </w:r>
      <w:r w:rsidR="00630112">
        <w:t>763.41 cm</w:t>
      </w:r>
      <w:r w:rsidR="00630112" w:rsidRPr="00F84E22">
        <w:rPr>
          <w:vertAlign w:val="superscript"/>
        </w:rPr>
        <w:t>2</w:t>
      </w:r>
    </w:p>
    <w:p w14:paraId="4511A4EC" w14:textId="18751967" w:rsidR="00306C44" w:rsidRDefault="00306C44" w:rsidP="00C8074C">
      <w:pPr>
        <w:pStyle w:val="Pquestionheadingsx"/>
      </w:pPr>
      <w:r>
        <w:t>Question 11</w:t>
      </w:r>
      <w:r>
        <w:tab/>
      </w:r>
      <w:r w:rsidR="0020079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.1]</w:t>
      </w:r>
    </w:p>
    <w:p w14:paraId="3D50B4DA" w14:textId="0DCE67BA" w:rsidR="00306C44" w:rsidRDefault="00306C44" w:rsidP="00306C44">
      <w:pPr>
        <w:pStyle w:val="Pquestiontextmainstem"/>
        <w:tabs>
          <w:tab w:val="left" w:pos="426"/>
          <w:tab w:val="left" w:pos="1134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565AB9" w:rsidRPr="008910CD">
        <w:rPr>
          <w:i/>
        </w:rPr>
        <w:t>P</w:t>
      </w:r>
      <w:r w:rsidR="00565AB9">
        <w:t xml:space="preserve"> = 2 </w:t>
      </w:r>
      <w:r w:rsidR="00565AB9">
        <w:sym w:font="Symbol" w:char="F0B4"/>
      </w:r>
      <w:r w:rsidR="00565AB9">
        <w:t xml:space="preserve"> (</w:t>
      </w:r>
      <w:r w:rsidR="00630112">
        <w:t>74 + 32</w:t>
      </w:r>
      <w:r w:rsidR="00565AB9">
        <w:t>)</w:t>
      </w:r>
    </w:p>
    <w:p w14:paraId="50F0BED6" w14:textId="18EF724C" w:rsidR="00306C44" w:rsidRDefault="00306C44" w:rsidP="00306C44">
      <w:pPr>
        <w:pStyle w:val="Pquestiontextmainstem"/>
        <w:tabs>
          <w:tab w:val="left" w:pos="426"/>
          <w:tab w:val="left" w:pos="1134"/>
        </w:tabs>
      </w:pPr>
      <w:r>
        <w:tab/>
      </w:r>
      <w:r w:rsidR="00565AB9" w:rsidRPr="008910CD">
        <w:rPr>
          <w:i/>
        </w:rPr>
        <w:t>P</w:t>
      </w:r>
      <w:r w:rsidR="00565AB9">
        <w:t xml:space="preserve"> = </w:t>
      </w:r>
      <w:r w:rsidR="00630112">
        <w:t>212 m</w:t>
      </w:r>
    </w:p>
    <w:p w14:paraId="24D02B68" w14:textId="0F1BEAE5" w:rsidR="0052162B" w:rsidRPr="0052162B" w:rsidRDefault="0052162B" w:rsidP="00826AE9">
      <w:pPr>
        <w:pStyle w:val="Pquestiontextpartsa"/>
      </w:pPr>
      <w:r w:rsidRPr="0052162B">
        <w:rPr>
          <w:b/>
        </w:rPr>
        <w:t>(b)</w:t>
      </w:r>
      <w:r w:rsidRPr="0052162B">
        <w:tab/>
      </w:r>
      <w:r w:rsidR="00630112">
        <w:t>t</w:t>
      </w:r>
      <w:r w:rsidR="00565AB9">
        <w:t xml:space="preserve">otal = 5 × </w:t>
      </w:r>
      <w:r w:rsidR="00630112">
        <w:t xml:space="preserve">212 </w:t>
      </w:r>
      <w:r w:rsidR="00565AB9">
        <w:t>m</w:t>
      </w:r>
    </w:p>
    <w:p w14:paraId="4DCB0590" w14:textId="3DEB93AE" w:rsidR="00630112" w:rsidRDefault="00C97C0D" w:rsidP="00630112">
      <w:pPr>
        <w:pStyle w:val="Pquestiontextpartsa"/>
      </w:pPr>
      <w:r>
        <w:tab/>
      </w:r>
      <w:r w:rsidR="00630112">
        <w:t>total = 1060 m</w:t>
      </w:r>
    </w:p>
    <w:p w14:paraId="00A148BF" w14:textId="22A1F569" w:rsidR="00630112" w:rsidRDefault="00630112" w:rsidP="00630112">
      <w:pPr>
        <w:pStyle w:val="Pquestiontextpartsa"/>
      </w:pPr>
      <w:r>
        <w:tab/>
        <w:t xml:space="preserve">= 1060 </w:t>
      </w:r>
      <w:r>
        <w:sym w:font="Symbol" w:char="F0B8"/>
      </w:r>
      <w:r>
        <w:t xml:space="preserve"> 1000 km</w:t>
      </w:r>
    </w:p>
    <w:p w14:paraId="289B2E96" w14:textId="118D522E" w:rsidR="0052162B" w:rsidRPr="00630112" w:rsidRDefault="00630112" w:rsidP="00630112">
      <w:pPr>
        <w:pStyle w:val="Pquestiontextpartsa"/>
        <w:rPr>
          <w:b/>
        </w:rPr>
      </w:pPr>
      <w:r>
        <w:tab/>
        <w:t>= 1.06 km</w:t>
      </w:r>
    </w:p>
    <w:p w14:paraId="3ED5EE0F" w14:textId="7F32FA55" w:rsidR="00306C44" w:rsidRDefault="00306C44" w:rsidP="00C8074C">
      <w:pPr>
        <w:pStyle w:val="Pquestionheadingsx"/>
        <w:keepLines/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</w:t>
      </w:r>
      <w:r>
        <w:t>.</w:t>
      </w:r>
      <w:r w:rsidR="00200794">
        <w:t>2</w:t>
      </w:r>
      <w:r>
        <w:t>]</w:t>
      </w:r>
    </w:p>
    <w:p w14:paraId="301A98E1" w14:textId="42C5C861" w:rsidR="00306C44" w:rsidRDefault="00306C44" w:rsidP="00C8074C">
      <w:pPr>
        <w:pStyle w:val="Pquestiontextmainstem"/>
        <w:keepNext/>
        <w:keepLines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30112">
        <w:rPr>
          <w:szCs w:val="32"/>
        </w:rPr>
        <w:t>8</w:t>
      </w:r>
      <w:r w:rsidR="00826AE9">
        <w:rPr>
          <w:szCs w:val="32"/>
        </w:rPr>
        <w:t xml:space="preserve"> × 10</w:t>
      </w:r>
      <w:r w:rsidR="00826AE9">
        <w:rPr>
          <w:szCs w:val="32"/>
          <w:vertAlign w:val="superscript"/>
        </w:rPr>
        <w:t>2</w:t>
      </w:r>
      <w:r w:rsidR="00630112">
        <w:rPr>
          <w:szCs w:val="32"/>
        </w:rPr>
        <w:t xml:space="preserve"> = 8</w:t>
      </w:r>
      <w:r w:rsidR="00826AE9">
        <w:rPr>
          <w:szCs w:val="32"/>
        </w:rPr>
        <w:t xml:space="preserve">00 </w:t>
      </w:r>
      <w:r w:rsidR="00826AE9">
        <w:t>mm</w:t>
      </w:r>
      <w:r w:rsidR="00826AE9">
        <w:rPr>
          <w:vertAlign w:val="superscript"/>
        </w:rPr>
        <w:t>2</w:t>
      </w:r>
    </w:p>
    <w:p w14:paraId="3FF6F71C" w14:textId="382C6F57" w:rsidR="006C5600" w:rsidRDefault="006C5600" w:rsidP="00826AE9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630112">
        <w:t>7</w:t>
      </w:r>
      <w:r w:rsidR="00826AE9">
        <w:t xml:space="preserve"> m</w:t>
      </w:r>
      <w:r w:rsidR="00826AE9">
        <w:rPr>
          <w:vertAlign w:val="superscript"/>
        </w:rPr>
        <w:t>2</w:t>
      </w:r>
      <w:r w:rsidR="00826AE9">
        <w:t xml:space="preserve"> </w:t>
      </w:r>
      <w:r w:rsidR="00CF00B8">
        <w:rPr>
          <w:szCs w:val="32"/>
        </w:rPr>
        <w:t>×</w:t>
      </w:r>
      <w:r w:rsidR="00826AE9">
        <w:t xml:space="preserve"> 100</w:t>
      </w:r>
      <w:r w:rsidR="00826AE9">
        <w:rPr>
          <w:vertAlign w:val="superscript"/>
        </w:rPr>
        <w:t>2</w:t>
      </w:r>
      <w:r w:rsidR="00826AE9">
        <w:t xml:space="preserve"> = </w:t>
      </w:r>
      <w:r w:rsidR="00630112">
        <w:t>7</w:t>
      </w:r>
      <w:r w:rsidR="00826AE9">
        <w:t>0 000 cm</w:t>
      </w:r>
      <w:r w:rsidR="00826AE9">
        <w:rPr>
          <w:vertAlign w:val="superscript"/>
        </w:rPr>
        <w:t>2</w:t>
      </w:r>
    </w:p>
    <w:p w14:paraId="090B2F82" w14:textId="64CB196E" w:rsidR="006C5600" w:rsidRDefault="006C5600" w:rsidP="00826AE9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630112">
        <w:t>2</w:t>
      </w:r>
      <w:r w:rsidR="00826AE9">
        <w:t>0 000 cm</w:t>
      </w:r>
      <w:r w:rsidR="00826AE9">
        <w:rPr>
          <w:vertAlign w:val="superscript"/>
        </w:rPr>
        <w:t>2</w:t>
      </w:r>
      <w:r w:rsidR="00826AE9">
        <w:t xml:space="preserve"> ÷ 100</w:t>
      </w:r>
      <w:r w:rsidR="00826AE9">
        <w:rPr>
          <w:vertAlign w:val="superscript"/>
        </w:rPr>
        <w:t>2</w:t>
      </w:r>
      <w:r w:rsidR="00826AE9">
        <w:t xml:space="preserve"> = </w:t>
      </w:r>
      <w:r w:rsidR="00630112">
        <w:t>2</w:t>
      </w:r>
      <w:r w:rsidR="00826AE9">
        <w:t xml:space="preserve"> m</w:t>
      </w:r>
      <w:r w:rsidR="00826AE9">
        <w:rPr>
          <w:vertAlign w:val="superscript"/>
        </w:rPr>
        <w:t>2</w:t>
      </w:r>
    </w:p>
    <w:p w14:paraId="2B40EFE1" w14:textId="42CA7188" w:rsidR="006C5600" w:rsidRDefault="006C5600" w:rsidP="00826AE9">
      <w:pPr>
        <w:pStyle w:val="Pquestiontextmainstem"/>
        <w:tabs>
          <w:tab w:val="left" w:pos="426"/>
          <w:tab w:val="left" w:pos="993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826AE9">
        <w:t>0.</w:t>
      </w:r>
      <w:r w:rsidR="00630112">
        <w:t>9</w:t>
      </w:r>
      <w:r w:rsidR="00826AE9">
        <w:t xml:space="preserve"> km × 1000</w:t>
      </w:r>
      <w:r w:rsidR="00826AE9">
        <w:rPr>
          <w:vertAlign w:val="superscript"/>
        </w:rPr>
        <w:t>2</w:t>
      </w:r>
      <w:r w:rsidR="00826AE9">
        <w:t xml:space="preserve"> = </w:t>
      </w:r>
      <w:r w:rsidR="00630112">
        <w:t>9</w:t>
      </w:r>
      <w:r w:rsidR="00826AE9">
        <w:t>00 000 m</w:t>
      </w:r>
      <w:r w:rsidR="00826AE9">
        <w:rPr>
          <w:vertAlign w:val="superscript"/>
        </w:rPr>
        <w:t>2</w:t>
      </w:r>
    </w:p>
    <w:p w14:paraId="0767CB01" w14:textId="3A9225BF" w:rsidR="00306C44" w:rsidRDefault="00306C44" w:rsidP="00306C44">
      <w:pPr>
        <w:pStyle w:val="Pquestionheadingsx1stafterhead"/>
        <w:tabs>
          <w:tab w:val="left" w:pos="426"/>
        </w:tabs>
      </w:pPr>
      <w:r>
        <w:t>Question 13</w:t>
      </w:r>
      <w:r>
        <w:tab/>
      </w:r>
      <w:r w:rsidR="00200794">
        <w:rPr>
          <w:rStyle w:val="Cmarkslabel"/>
        </w:rPr>
        <w:t xml:space="preserve">6 </w:t>
      </w:r>
      <w:r w:rsidRPr="001B433F">
        <w:rPr>
          <w:rStyle w:val="Cmarkslabel"/>
        </w:rPr>
        <w:t>marks</w:t>
      </w:r>
      <w:r>
        <w:tab/>
        <w:t>[</w:t>
      </w:r>
      <w:r w:rsidR="00200794">
        <w:t>4.2</w:t>
      </w:r>
      <w:r>
        <w:t>]</w:t>
      </w:r>
    </w:p>
    <w:p w14:paraId="6DC47F3D" w14:textId="0AC4CA96" w:rsidR="00826AE9" w:rsidRDefault="00306C44" w:rsidP="00826AE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26AE9" w:rsidRPr="00402EA3">
        <w:rPr>
          <w:i/>
        </w:rPr>
        <w:t>A</w:t>
      </w:r>
      <w:r w:rsidR="00826AE9">
        <w:t xml:space="preserve"> = </w:t>
      </w:r>
      <w:r w:rsidR="00826AE9" w:rsidRPr="00607295">
        <w:rPr>
          <w:i/>
        </w:rPr>
        <w:t>lw</w:t>
      </w:r>
      <w:r w:rsidR="00826AE9">
        <w:t xml:space="preserve"> – </w:t>
      </w:r>
      <w:r w:rsidR="00826AE9" w:rsidRPr="0089665F">
        <w:rPr>
          <w:position w:val="-24"/>
        </w:rPr>
        <w:object w:dxaOrig="220" w:dyaOrig="620" w14:anchorId="318F90BE">
          <v:shape id="_x0000_i1033" type="#_x0000_t75" style="width:10.75pt;height:32.25pt" o:ole="">
            <v:imagedata r:id="rId23" o:title=""/>
          </v:shape>
          <o:OLEObject Type="Embed" ProgID="Equation.3" ShapeID="_x0000_i1033" DrawAspect="Content" ObjectID="_1537768301" r:id="rId24"/>
        </w:object>
      </w:r>
      <w:r w:rsidR="00826AE9">
        <w:t>(</w:t>
      </w:r>
      <w:r w:rsidR="00826AE9" w:rsidRPr="00607295">
        <w:rPr>
          <w:i/>
        </w:rPr>
        <w:t>a</w:t>
      </w:r>
      <w:r w:rsidR="00826AE9">
        <w:t xml:space="preserve"> + </w:t>
      </w:r>
      <w:r w:rsidR="00826AE9" w:rsidRPr="00607295">
        <w:rPr>
          <w:i/>
        </w:rPr>
        <w:t>b</w:t>
      </w:r>
      <w:r w:rsidR="00826AE9">
        <w:t xml:space="preserve">) </w:t>
      </w:r>
      <w:r w:rsidR="00826AE9">
        <w:sym w:font="Symbol" w:char="F0B4"/>
      </w:r>
      <w:r w:rsidR="00826AE9">
        <w:t xml:space="preserve"> </w:t>
      </w:r>
      <w:r w:rsidR="00826AE9" w:rsidRPr="00607295">
        <w:rPr>
          <w:i/>
        </w:rPr>
        <w:t>h</w:t>
      </w:r>
    </w:p>
    <w:p w14:paraId="26522A98" w14:textId="21549BC5" w:rsidR="00826AE9" w:rsidRDefault="00826AE9" w:rsidP="00826AE9">
      <w:pPr>
        <w:pStyle w:val="Pquestiontextpartsa"/>
      </w:pPr>
      <w:r>
        <w:rPr>
          <w:i/>
        </w:rPr>
        <w:t xml:space="preserve">     </w:t>
      </w:r>
      <w:r w:rsidRPr="00402EA3">
        <w:rPr>
          <w:i/>
        </w:rPr>
        <w:t>A</w:t>
      </w:r>
      <w:r>
        <w:t xml:space="preserve"> = </w:t>
      </w:r>
      <w:r w:rsidR="00630112">
        <w:t>9</w:t>
      </w:r>
      <w:r w:rsidRPr="00607295">
        <w:t xml:space="preserve"> </w:t>
      </w:r>
      <w:r>
        <w:sym w:font="Symbol" w:char="F0B4"/>
      </w:r>
      <w:r>
        <w:t xml:space="preserve"> </w:t>
      </w:r>
      <w:r w:rsidRPr="00607295">
        <w:t>6</w:t>
      </w:r>
      <w:r>
        <w:t xml:space="preserve"> – </w:t>
      </w:r>
      <w:r w:rsidR="00A53D3E" w:rsidRPr="0089665F">
        <w:rPr>
          <w:position w:val="-24"/>
        </w:rPr>
        <w:object w:dxaOrig="220" w:dyaOrig="620" w14:anchorId="173D2F84">
          <v:shape id="_x0000_i1034" type="#_x0000_t75" style="width:10.75pt;height:32.25pt" o:ole="">
            <v:imagedata r:id="rId25" o:title=""/>
          </v:shape>
          <o:OLEObject Type="Embed" ProgID="Equation.3" ShapeID="_x0000_i1034" DrawAspect="Content" ObjectID="_1537768302" r:id="rId26"/>
        </w:object>
      </w:r>
      <w:r>
        <w:sym w:font="Symbol" w:char="F0B4"/>
      </w:r>
      <w:r>
        <w:t xml:space="preserve"> (</w:t>
      </w:r>
      <w:r w:rsidR="00630112">
        <w:t>5</w:t>
      </w:r>
      <w:r>
        <w:t xml:space="preserve"> + </w:t>
      </w:r>
      <w:r w:rsidR="00630112">
        <w:t>9</w:t>
      </w:r>
      <w:r>
        <w:t xml:space="preserve">) </w:t>
      </w:r>
      <w:r>
        <w:sym w:font="Symbol" w:char="F0B4"/>
      </w:r>
      <w:r>
        <w:t xml:space="preserve"> </w:t>
      </w:r>
      <w:r w:rsidR="00630112">
        <w:t>3</w:t>
      </w:r>
    </w:p>
    <w:p w14:paraId="65CBC8C0" w14:textId="3909430D" w:rsidR="00306C44" w:rsidRDefault="00826AE9" w:rsidP="00826AE9">
      <w:pPr>
        <w:pStyle w:val="Pquestiontextpartsa"/>
      </w:pPr>
      <w:r>
        <w:rPr>
          <w:i/>
        </w:rPr>
        <w:t xml:space="preserve">    </w:t>
      </w:r>
      <w:r w:rsidRPr="00402EA3">
        <w:rPr>
          <w:i/>
        </w:rPr>
        <w:t xml:space="preserve"> A</w:t>
      </w:r>
      <w:r>
        <w:t xml:space="preserve"> = </w:t>
      </w:r>
      <w:r w:rsidR="00630112">
        <w:t>33</w:t>
      </w:r>
      <w:r>
        <w:t xml:space="preserve"> m</w:t>
      </w:r>
      <w:r w:rsidRPr="00F84E22">
        <w:rPr>
          <w:vertAlign w:val="superscript"/>
        </w:rPr>
        <w:t>2</w:t>
      </w:r>
    </w:p>
    <w:p w14:paraId="6BC6164B" w14:textId="6E143A37" w:rsidR="00826AE9" w:rsidRDefault="006C5600" w:rsidP="00826AE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26AE9" w:rsidRPr="00B50DDC">
        <w:rPr>
          <w:i/>
        </w:rPr>
        <w:t>A</w:t>
      </w:r>
      <w:r w:rsidR="00826AE9">
        <w:t xml:space="preserve"> = </w:t>
      </w:r>
      <w:r w:rsidR="00826AE9" w:rsidRPr="0089665F">
        <w:rPr>
          <w:position w:val="-24"/>
        </w:rPr>
        <w:object w:dxaOrig="220" w:dyaOrig="620" w14:anchorId="07B899F9">
          <v:shape id="_x0000_i1035" type="#_x0000_t75" style="width:10.75pt;height:32.25pt" o:ole="">
            <v:imagedata r:id="rId25" o:title=""/>
          </v:shape>
          <o:OLEObject Type="Embed" ProgID="Equation.3" ShapeID="_x0000_i1035" DrawAspect="Content" ObjectID="_1537768303" r:id="rId27"/>
        </w:object>
      </w:r>
      <w:r w:rsidR="00826AE9" w:rsidRPr="00607295">
        <w:rPr>
          <w:i/>
        </w:rPr>
        <w:t>bh</w:t>
      </w:r>
      <w:r w:rsidR="00826AE9">
        <w:t xml:space="preserve"> +</w:t>
      </w:r>
      <w:r w:rsidR="00826AE9" w:rsidRPr="00B50DDC">
        <w:rPr>
          <w:position w:val="-24"/>
        </w:rPr>
        <w:object w:dxaOrig="240" w:dyaOrig="620" w14:anchorId="4FF7896C">
          <v:shape id="_x0000_i1036" type="#_x0000_t75" style="width:11.8pt;height:32.25pt" o:ole="">
            <v:imagedata r:id="rId28" o:title=""/>
          </v:shape>
          <o:OLEObject Type="Embed" ProgID="Equation.3" ShapeID="_x0000_i1036" DrawAspect="Content" ObjectID="_1537768304" r:id="rId29"/>
        </w:object>
      </w:r>
      <w:r w:rsidR="00826AE9">
        <w:sym w:font="Symbol" w:char="F070"/>
      </w:r>
      <w:r w:rsidR="00826AE9" w:rsidRPr="00B50DDC">
        <w:rPr>
          <w:i/>
        </w:rPr>
        <w:t>r</w:t>
      </w:r>
      <w:r w:rsidR="00826AE9" w:rsidRPr="00B50DDC">
        <w:rPr>
          <w:vertAlign w:val="superscript"/>
        </w:rPr>
        <w:t>2</w:t>
      </w:r>
    </w:p>
    <w:p w14:paraId="0700BF28" w14:textId="1A9EDB76" w:rsidR="006C5600" w:rsidRPr="00826AE9" w:rsidRDefault="00CF00B8" w:rsidP="00C8074C">
      <w:pPr>
        <w:pStyle w:val="Pquestiontextpartsa"/>
        <w:ind w:left="0" w:firstLine="0"/>
        <w:rPr>
          <w:vertAlign w:val="superscript"/>
        </w:rPr>
      </w:pPr>
      <w:r>
        <w:rPr>
          <w:i/>
        </w:rPr>
        <w:tab/>
      </w:r>
      <w:r w:rsidR="00826AE9" w:rsidRPr="00402EA3">
        <w:rPr>
          <w:i/>
        </w:rPr>
        <w:t>A</w:t>
      </w:r>
      <w:r w:rsidR="00826AE9">
        <w:t xml:space="preserve"> = </w:t>
      </w:r>
      <w:r w:rsidR="00A53D3E" w:rsidRPr="0089665F">
        <w:rPr>
          <w:position w:val="-24"/>
        </w:rPr>
        <w:object w:dxaOrig="220" w:dyaOrig="620" w14:anchorId="0520B944">
          <v:shape id="_x0000_i1037" type="#_x0000_t75" style="width:10.75pt;height:32.25pt" o:ole="">
            <v:imagedata r:id="rId25" o:title=""/>
          </v:shape>
          <o:OLEObject Type="Embed" ProgID="Equation.3" ShapeID="_x0000_i1037" DrawAspect="Content" ObjectID="_1537768305" r:id="rId30"/>
        </w:object>
      </w:r>
      <w:r w:rsidR="00826AE9">
        <w:sym w:font="Symbol" w:char="F0B4"/>
      </w:r>
      <w:r w:rsidR="00826AE9">
        <w:t xml:space="preserve"> </w:t>
      </w:r>
      <w:r w:rsidR="00630112">
        <w:t>4</w:t>
      </w:r>
      <w:r w:rsidR="00826AE9" w:rsidRPr="00607295">
        <w:t xml:space="preserve"> </w:t>
      </w:r>
      <w:r w:rsidR="00826AE9">
        <w:sym w:font="Symbol" w:char="F0B4"/>
      </w:r>
      <w:r w:rsidR="00826AE9">
        <w:t xml:space="preserve"> </w:t>
      </w:r>
      <w:r w:rsidR="00630112">
        <w:t>6</w:t>
      </w:r>
      <w:r w:rsidR="00826AE9">
        <w:t xml:space="preserve"> +</w:t>
      </w:r>
      <w:r w:rsidR="00A53D3E" w:rsidRPr="00B50DDC">
        <w:rPr>
          <w:position w:val="-24"/>
        </w:rPr>
        <w:object w:dxaOrig="240" w:dyaOrig="620" w14:anchorId="0585742A">
          <v:shape id="_x0000_i1038" type="#_x0000_t75" style="width:11.8pt;height:31.15pt" o:ole="">
            <v:imagedata r:id="rId31" o:title=""/>
          </v:shape>
          <o:OLEObject Type="Embed" ProgID="Equation.3" ShapeID="_x0000_i1038" DrawAspect="Content" ObjectID="_1537768306" r:id="rId32"/>
        </w:object>
      </w:r>
      <w:r w:rsidR="00826AE9">
        <w:sym w:font="Symbol" w:char="F0B4"/>
      </w:r>
      <w:r w:rsidR="00826AE9">
        <w:t xml:space="preserve"> </w:t>
      </w:r>
      <w:r w:rsidR="00826AE9">
        <w:sym w:font="Symbol" w:char="F070"/>
      </w:r>
      <w:r w:rsidR="00826AE9">
        <w:t xml:space="preserve"> </w:t>
      </w:r>
      <w:r w:rsidR="00826AE9">
        <w:sym w:font="Symbol" w:char="F0B4"/>
      </w:r>
      <w:r w:rsidR="00826AE9">
        <w:t xml:space="preserve"> </w:t>
      </w:r>
      <w:r w:rsidR="00630112">
        <w:t>4</w:t>
      </w:r>
      <w:r w:rsidR="00C8074C">
        <w:rPr>
          <w:i/>
        </w:rPr>
        <w:t xml:space="preserve"> </w:t>
      </w:r>
      <w:r w:rsidR="00826AE9">
        <w:t xml:space="preserve">= </w:t>
      </w:r>
      <w:r w:rsidR="00630112">
        <w:t xml:space="preserve">24.57 </w:t>
      </w:r>
      <w:r w:rsidR="00826AE9">
        <w:t>m</w:t>
      </w:r>
      <w:r w:rsidR="00826AE9" w:rsidRPr="00F84E22">
        <w:rPr>
          <w:vertAlign w:val="superscript"/>
        </w:rPr>
        <w:t>2</w:t>
      </w:r>
    </w:p>
    <w:p w14:paraId="3EC9F200" w14:textId="3D183F19" w:rsidR="00306C44" w:rsidRDefault="00306C44" w:rsidP="00306C44">
      <w:pPr>
        <w:pStyle w:val="Pquestionheadingsx1stafterhead"/>
        <w:tabs>
          <w:tab w:val="left" w:pos="426"/>
        </w:tabs>
      </w:pPr>
      <w:r>
        <w:lastRenderedPageBreak/>
        <w:t>Question 14</w:t>
      </w:r>
      <w:r>
        <w:tab/>
      </w:r>
      <w:r w:rsidR="002007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4.3</w:t>
      </w:r>
      <w:r>
        <w:t>]</w:t>
      </w:r>
    </w:p>
    <w:p w14:paraId="21F2787A" w14:textId="4875689A" w:rsidR="003969E3" w:rsidRPr="003969E3" w:rsidRDefault="00306C44" w:rsidP="003969E3">
      <w:pPr>
        <w:pStyle w:val="Pquestiontextpartsa"/>
      </w:pPr>
      <w:r w:rsidRPr="003969E3">
        <w:rPr>
          <w:rStyle w:val="Cquestionpartlabelbold"/>
        </w:rPr>
        <w:t>(a)</w:t>
      </w:r>
      <w:r w:rsidR="00826AE9" w:rsidRPr="003969E3">
        <w:tab/>
      </w:r>
      <w:r w:rsidR="003969E3" w:rsidRPr="003969E3">
        <w:t>SA</w:t>
      </w:r>
      <w:r w:rsidR="003969E3">
        <w:tab/>
      </w:r>
      <w:r w:rsidR="003969E3" w:rsidRPr="003969E3">
        <w:t>= 2</w:t>
      </w:r>
      <w:r w:rsidR="003969E3" w:rsidRPr="003969E3">
        <w:rPr>
          <w:i/>
        </w:rPr>
        <w:t>lw</w:t>
      </w:r>
      <w:r w:rsidR="003969E3" w:rsidRPr="003969E3">
        <w:t xml:space="preserve"> × 2</w:t>
      </w:r>
      <w:r w:rsidR="003969E3" w:rsidRPr="003969E3">
        <w:rPr>
          <w:i/>
        </w:rPr>
        <w:t>lh</w:t>
      </w:r>
      <w:r w:rsidR="003969E3" w:rsidRPr="003969E3">
        <w:t xml:space="preserve"> × 2</w:t>
      </w:r>
      <w:r w:rsidR="003969E3" w:rsidRPr="003969E3">
        <w:rPr>
          <w:i/>
        </w:rPr>
        <w:t>wh</w:t>
      </w:r>
    </w:p>
    <w:p w14:paraId="6E049DE9" w14:textId="2A0DAC8F" w:rsidR="003969E3" w:rsidRPr="003969E3" w:rsidRDefault="003969E3" w:rsidP="003969E3">
      <w:pPr>
        <w:pStyle w:val="Pquestiontextpartsa"/>
        <w:tabs>
          <w:tab w:val="clear" w:pos="397"/>
        </w:tabs>
        <w:ind w:left="709"/>
      </w:pPr>
      <w:r w:rsidRPr="003969E3">
        <w:tab/>
        <w:t xml:space="preserve">= </w:t>
      </w:r>
      <w:r w:rsidR="00630112">
        <w:t>(2 × 7 × 2) + (2 × 7 × 3) + (2 × 2 × 3)</w:t>
      </w:r>
    </w:p>
    <w:p w14:paraId="422AD953" w14:textId="5E3F430B" w:rsidR="003969E3" w:rsidRPr="003969E3" w:rsidRDefault="003969E3" w:rsidP="003969E3">
      <w:pPr>
        <w:pStyle w:val="Pquestiontextpartsa"/>
        <w:tabs>
          <w:tab w:val="clear" w:pos="397"/>
        </w:tabs>
        <w:ind w:left="709"/>
      </w:pPr>
      <w:r>
        <w:tab/>
      </w:r>
      <w:r w:rsidRPr="003969E3">
        <w:t xml:space="preserve">= </w:t>
      </w:r>
      <w:r w:rsidR="00630112">
        <w:t>28 + 42 + 12</w:t>
      </w:r>
    </w:p>
    <w:p w14:paraId="55E15B5E" w14:textId="54ED8CCD" w:rsidR="00306C44" w:rsidRPr="00826AE9" w:rsidRDefault="003969E3" w:rsidP="003969E3">
      <w:pPr>
        <w:pStyle w:val="Pquestiontextpartsa"/>
        <w:tabs>
          <w:tab w:val="clear" w:pos="397"/>
        </w:tabs>
        <w:ind w:left="709"/>
        <w:rPr>
          <w:vertAlign w:val="superscript"/>
        </w:rPr>
      </w:pPr>
      <w:r>
        <w:tab/>
      </w:r>
      <w:r w:rsidRPr="003969E3">
        <w:t xml:space="preserve">= </w:t>
      </w:r>
      <w:r w:rsidR="00630112">
        <w:t>82 m</w:t>
      </w:r>
      <w:r w:rsidR="00630112">
        <w:rPr>
          <w:vertAlign w:val="superscript"/>
        </w:rPr>
        <w:t>2</w:t>
      </w:r>
    </w:p>
    <w:p w14:paraId="7037C84D" w14:textId="36CF7890" w:rsidR="00826AE9" w:rsidRDefault="006C5600" w:rsidP="00826AE9">
      <w:pPr>
        <w:pStyle w:val="Pquestiontextpartsa"/>
        <w:rPr>
          <w:szCs w:val="32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826AE9">
        <w:rPr>
          <w:szCs w:val="32"/>
        </w:rPr>
        <w:t>SA</w:t>
      </w:r>
      <w:r w:rsidR="00EB0886">
        <w:rPr>
          <w:szCs w:val="32"/>
        </w:rPr>
        <w:tab/>
      </w:r>
      <w:r w:rsidR="00826AE9">
        <w:rPr>
          <w:szCs w:val="32"/>
        </w:rPr>
        <w:t>= 2π</w:t>
      </w:r>
      <w:r w:rsidR="00826AE9">
        <w:rPr>
          <w:i/>
          <w:szCs w:val="32"/>
        </w:rPr>
        <w:t>r</w:t>
      </w:r>
      <w:r w:rsidR="00826AE9">
        <w:rPr>
          <w:szCs w:val="32"/>
          <w:vertAlign w:val="superscript"/>
        </w:rPr>
        <w:t>2</w:t>
      </w:r>
      <w:r w:rsidR="00826AE9">
        <w:rPr>
          <w:szCs w:val="32"/>
        </w:rPr>
        <w:t xml:space="preserve"> × 2π</w:t>
      </w:r>
      <w:r w:rsidR="00826AE9">
        <w:rPr>
          <w:i/>
          <w:szCs w:val="32"/>
        </w:rPr>
        <w:t>rh</w:t>
      </w:r>
      <w:r w:rsidR="00826AE9">
        <w:rPr>
          <w:szCs w:val="32"/>
        </w:rPr>
        <w:t xml:space="preserve"> </w:t>
      </w:r>
    </w:p>
    <w:p w14:paraId="270C145B" w14:textId="0A433059" w:rsidR="00826AE9" w:rsidRDefault="00EB0886" w:rsidP="00EB0886">
      <w:pPr>
        <w:pStyle w:val="Pquestiontextpartsa"/>
        <w:tabs>
          <w:tab w:val="clear" w:pos="397"/>
        </w:tabs>
        <w:ind w:left="709"/>
        <w:rPr>
          <w:szCs w:val="32"/>
        </w:rPr>
      </w:pPr>
      <w:r>
        <w:rPr>
          <w:szCs w:val="32"/>
        </w:rPr>
        <w:tab/>
      </w:r>
      <w:r w:rsidR="00826AE9">
        <w:rPr>
          <w:szCs w:val="32"/>
        </w:rPr>
        <w:t xml:space="preserve">= </w:t>
      </w:r>
      <w:r w:rsidR="00630112">
        <w:rPr>
          <w:szCs w:val="32"/>
        </w:rPr>
        <w:t>2 × π × 1.5</w:t>
      </w:r>
      <w:r w:rsidR="00630112">
        <w:rPr>
          <w:szCs w:val="32"/>
          <w:vertAlign w:val="superscript"/>
        </w:rPr>
        <w:t>2</w:t>
      </w:r>
      <w:r w:rsidR="00630112">
        <w:rPr>
          <w:szCs w:val="32"/>
        </w:rPr>
        <w:t xml:space="preserve"> + 2 × π × 1.5 × 6</w:t>
      </w:r>
    </w:p>
    <w:p w14:paraId="37CC932D" w14:textId="68ACD62B" w:rsidR="006C5600" w:rsidRDefault="00EB0886" w:rsidP="00EB0886">
      <w:pPr>
        <w:pStyle w:val="Pquestiontextpartsa"/>
        <w:tabs>
          <w:tab w:val="clear" w:pos="397"/>
        </w:tabs>
        <w:ind w:left="709"/>
      </w:pPr>
      <w:r>
        <w:rPr>
          <w:szCs w:val="32"/>
        </w:rPr>
        <w:tab/>
      </w:r>
      <w:r w:rsidR="00826AE9">
        <w:rPr>
          <w:szCs w:val="32"/>
        </w:rPr>
        <w:t xml:space="preserve">= </w:t>
      </w:r>
      <w:r w:rsidR="00630112">
        <w:rPr>
          <w:szCs w:val="32"/>
        </w:rPr>
        <w:t>70.69 cm</w:t>
      </w:r>
      <w:r w:rsidR="00630112">
        <w:rPr>
          <w:szCs w:val="32"/>
          <w:vertAlign w:val="superscript"/>
        </w:rPr>
        <w:t>2</w:t>
      </w:r>
    </w:p>
    <w:p w14:paraId="489A6889" w14:textId="339654E9" w:rsidR="00306C44" w:rsidRDefault="00306C44" w:rsidP="00306C44">
      <w:pPr>
        <w:pStyle w:val="Pquestionheadingsx1stafterhead"/>
        <w:tabs>
          <w:tab w:val="left" w:pos="426"/>
        </w:tabs>
      </w:pPr>
      <w:r>
        <w:t>Question 15</w:t>
      </w:r>
      <w:r>
        <w:tab/>
      </w:r>
      <w:r w:rsidR="00200794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200794">
        <w:t>4.4</w:t>
      </w:r>
      <w:r>
        <w:t>]</w:t>
      </w:r>
    </w:p>
    <w:p w14:paraId="56D43C8D" w14:textId="7F3A33F0" w:rsidR="00826AE9" w:rsidRDefault="00826AE9" w:rsidP="00C75745">
      <w:pPr>
        <w:pStyle w:val="Pquestiontextpartsa"/>
        <w:tabs>
          <w:tab w:val="left" w:pos="851"/>
        </w:tabs>
      </w:pP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="00306C44" w:rsidRPr="001B433F">
        <w:rPr>
          <w:rStyle w:val="Cquestionpartlabelbold"/>
        </w:rPr>
        <w:t>(</w:t>
      </w:r>
      <w:r w:rsidR="00306C44">
        <w:rPr>
          <w:rStyle w:val="Cquestionpartlabelbold"/>
        </w:rPr>
        <w:t>a</w:t>
      </w:r>
      <w:r w:rsidR="00306C44" w:rsidRPr="001B433F">
        <w:rPr>
          <w:rStyle w:val="Cquestionpartlabelbold"/>
        </w:rPr>
        <w:t>)</w:t>
      </w:r>
      <w:r>
        <w:tab/>
      </w:r>
      <w:r w:rsidRPr="00B50DDC">
        <w:rPr>
          <w:i/>
        </w:rPr>
        <w:t>A</w:t>
      </w:r>
      <w:r>
        <w:t xml:space="preserve"> = </w:t>
      </w:r>
      <w:r w:rsidR="009838F4" w:rsidRPr="0089665F">
        <w:rPr>
          <w:position w:val="-24"/>
        </w:rPr>
        <w:object w:dxaOrig="220" w:dyaOrig="620" w14:anchorId="3EC2E92C">
          <v:shape id="_x0000_i1039" type="#_x0000_t75" style="width:10.75pt;height:32.25pt" o:ole="">
            <v:imagedata r:id="rId33" o:title=""/>
          </v:shape>
          <o:OLEObject Type="Embed" ProgID="Equation.3" ShapeID="_x0000_i1039" DrawAspect="Content" ObjectID="_1537768307" r:id="rId34"/>
        </w:object>
      </w:r>
      <w:r w:rsidRPr="00607295">
        <w:rPr>
          <w:i/>
        </w:rPr>
        <w:t>bh</w:t>
      </w:r>
      <w:r>
        <w:t xml:space="preserve"> </w:t>
      </w:r>
    </w:p>
    <w:p w14:paraId="2723BF92" w14:textId="1E672CD3" w:rsidR="00826AE9" w:rsidRDefault="00C75745" w:rsidP="00C75745">
      <w:pPr>
        <w:pStyle w:val="Pquestiontextpartsa"/>
        <w:tabs>
          <w:tab w:val="left" w:pos="851"/>
        </w:tabs>
      </w:pPr>
      <w:r>
        <w:rPr>
          <w:i/>
        </w:rPr>
        <w:tab/>
      </w:r>
      <w:r>
        <w:rPr>
          <w:i/>
        </w:rPr>
        <w:tab/>
      </w:r>
      <w:r w:rsidR="00826AE9" w:rsidRPr="00402EA3">
        <w:rPr>
          <w:i/>
        </w:rPr>
        <w:t>A</w:t>
      </w:r>
      <w:r w:rsidR="00826AE9">
        <w:t xml:space="preserve"> = </w:t>
      </w:r>
      <w:r w:rsidR="009838F4" w:rsidRPr="0089665F">
        <w:rPr>
          <w:position w:val="-24"/>
        </w:rPr>
        <w:object w:dxaOrig="220" w:dyaOrig="620" w14:anchorId="54FB0717">
          <v:shape id="_x0000_i1040" type="#_x0000_t75" style="width:10.75pt;height:32.25pt" o:ole="">
            <v:imagedata r:id="rId33" o:title=""/>
          </v:shape>
          <o:OLEObject Type="Embed" ProgID="Equation.3" ShapeID="_x0000_i1040" DrawAspect="Content" ObjectID="_1537768308" r:id="rId35"/>
        </w:object>
      </w:r>
      <w:r w:rsidR="00826AE9">
        <w:sym w:font="Symbol" w:char="F0B4"/>
      </w:r>
      <w:r w:rsidR="00826AE9">
        <w:t xml:space="preserve"> </w:t>
      </w:r>
      <w:r w:rsidR="00630112">
        <w:t>6</w:t>
      </w:r>
      <w:r w:rsidR="00630112" w:rsidRPr="00607295">
        <w:t xml:space="preserve"> </w:t>
      </w:r>
      <w:r w:rsidR="00630112">
        <w:sym w:font="Symbol" w:char="F0B4"/>
      </w:r>
      <w:r w:rsidR="00630112">
        <w:t xml:space="preserve"> 5</w:t>
      </w:r>
    </w:p>
    <w:p w14:paraId="417B1B63" w14:textId="634A1351" w:rsidR="00306C44" w:rsidRDefault="00C75745" w:rsidP="00C75745">
      <w:pPr>
        <w:pStyle w:val="Pquestiontextpartsa"/>
        <w:tabs>
          <w:tab w:val="left" w:pos="851"/>
        </w:tabs>
        <w:rPr>
          <w:vertAlign w:val="superscript"/>
        </w:rPr>
      </w:pPr>
      <w:r>
        <w:rPr>
          <w:i/>
        </w:rPr>
        <w:tab/>
      </w:r>
      <w:r>
        <w:rPr>
          <w:i/>
        </w:rPr>
        <w:tab/>
      </w:r>
      <w:r w:rsidR="00826AE9" w:rsidRPr="00402EA3">
        <w:rPr>
          <w:i/>
        </w:rPr>
        <w:t>A</w:t>
      </w:r>
      <w:r w:rsidR="00826AE9">
        <w:t xml:space="preserve"> = </w:t>
      </w:r>
      <w:r w:rsidR="00630112">
        <w:t>15</w:t>
      </w:r>
      <w:r w:rsidR="00826AE9">
        <w:t xml:space="preserve"> cm</w:t>
      </w:r>
      <w:r w:rsidR="00826AE9" w:rsidRPr="00DB3F45">
        <w:rPr>
          <w:vertAlign w:val="superscript"/>
        </w:rPr>
        <w:t>2</w:t>
      </w:r>
    </w:p>
    <w:p w14:paraId="5BC99193" w14:textId="0F72D07A" w:rsidR="00826AE9" w:rsidRDefault="00C75745" w:rsidP="00C75745">
      <w:pPr>
        <w:pStyle w:val="Pquestiontextpartsa"/>
        <w:tabs>
          <w:tab w:val="left" w:pos="851"/>
        </w:tabs>
        <w:rPr>
          <w:szCs w:val="32"/>
        </w:rPr>
      </w:pPr>
      <w:r>
        <w:rPr>
          <w:rStyle w:val="Cquestionpartlabelbold"/>
        </w:rPr>
        <w:tab/>
      </w:r>
      <w:r w:rsidR="006C5600" w:rsidRPr="001B433F">
        <w:rPr>
          <w:rStyle w:val="Cquestionpartlabelbold"/>
        </w:rPr>
        <w:t>(</w:t>
      </w:r>
      <w:r w:rsidR="006C5600">
        <w:rPr>
          <w:rStyle w:val="Cquestionpartlabelbold"/>
        </w:rPr>
        <w:t>b</w:t>
      </w:r>
      <w:r w:rsidR="006C5600" w:rsidRPr="001B433F">
        <w:rPr>
          <w:rStyle w:val="Cquestionpartlabelbold"/>
        </w:rPr>
        <w:t>)</w:t>
      </w:r>
      <w:r w:rsidR="006C5600">
        <w:tab/>
      </w:r>
      <w:r w:rsidR="00826AE9">
        <w:rPr>
          <w:i/>
          <w:szCs w:val="32"/>
        </w:rPr>
        <w:t>V</w:t>
      </w:r>
      <w:r w:rsidR="00826AE9">
        <w:rPr>
          <w:szCs w:val="32"/>
        </w:rPr>
        <w:t xml:space="preserve"> = </w:t>
      </w:r>
      <w:r w:rsidR="00826AE9">
        <w:rPr>
          <w:i/>
          <w:szCs w:val="32"/>
        </w:rPr>
        <w:t>AH</w:t>
      </w:r>
    </w:p>
    <w:p w14:paraId="5EE291D6" w14:textId="440324A2" w:rsidR="00826AE9" w:rsidRDefault="00826AE9" w:rsidP="00C75745">
      <w:pPr>
        <w:pStyle w:val="Pquestiontextpartsa"/>
        <w:tabs>
          <w:tab w:val="left" w:pos="851"/>
        </w:tabs>
      </w:pPr>
      <w:r>
        <w:tab/>
      </w:r>
      <w:r w:rsidR="00C75745">
        <w:tab/>
      </w:r>
      <w:r>
        <w:rPr>
          <w:i/>
        </w:rPr>
        <w:t>V</w:t>
      </w:r>
      <w:r>
        <w:t xml:space="preserve"> = </w:t>
      </w:r>
      <w:r w:rsidR="00630112">
        <w:t>15</w:t>
      </w:r>
      <w:r w:rsidRPr="00607295">
        <w:t xml:space="preserve"> </w:t>
      </w:r>
      <w:r>
        <w:sym w:font="Symbol" w:char="F0B4"/>
      </w:r>
      <w:r>
        <w:t xml:space="preserve"> 1</w:t>
      </w:r>
      <w:r w:rsidR="00630112">
        <w:t>4</w:t>
      </w:r>
    </w:p>
    <w:p w14:paraId="5E9FA0C1" w14:textId="035F52FC" w:rsidR="006C5600" w:rsidRDefault="00826AE9" w:rsidP="00C75745">
      <w:pPr>
        <w:pStyle w:val="Pquestiontextpartsa"/>
        <w:tabs>
          <w:tab w:val="left" w:pos="851"/>
        </w:tabs>
        <w:rPr>
          <w:vertAlign w:val="superscript"/>
        </w:rPr>
      </w:pPr>
      <w:r>
        <w:tab/>
      </w:r>
      <w:r w:rsidR="00C75745">
        <w:tab/>
      </w:r>
      <w:r>
        <w:rPr>
          <w:i/>
        </w:rPr>
        <w:t>V</w:t>
      </w:r>
      <w:r>
        <w:t xml:space="preserve"> = </w:t>
      </w:r>
      <w:r w:rsidR="00630112">
        <w:t>210</w:t>
      </w:r>
      <w:r>
        <w:t xml:space="preserve"> cm</w:t>
      </w:r>
      <w:r>
        <w:rPr>
          <w:vertAlign w:val="superscript"/>
        </w:rPr>
        <w:t>3</w:t>
      </w:r>
    </w:p>
    <w:p w14:paraId="1AA1D0B2" w14:textId="3D71A170" w:rsidR="00826AE9" w:rsidRDefault="00C75745" w:rsidP="00C75745">
      <w:pPr>
        <w:pStyle w:val="Pquestiontextpartsa"/>
        <w:tabs>
          <w:tab w:val="left" w:pos="851"/>
        </w:tabs>
      </w:pPr>
      <w:r>
        <w:rPr>
          <w:rStyle w:val="Cquestionpartlabelbold"/>
        </w:rPr>
        <w:tab/>
      </w:r>
      <w:r w:rsidR="006C5600" w:rsidRPr="001B433F">
        <w:rPr>
          <w:rStyle w:val="Cquestionpartlabelbold"/>
        </w:rPr>
        <w:t>(</w:t>
      </w:r>
      <w:r w:rsidR="006C5600">
        <w:rPr>
          <w:rStyle w:val="Cquestionpartlabelbold"/>
        </w:rPr>
        <w:t>c</w:t>
      </w:r>
      <w:r w:rsidR="006C5600" w:rsidRPr="001B433F">
        <w:rPr>
          <w:rStyle w:val="Cquestionpartlabelbold"/>
        </w:rPr>
        <w:t>)</w:t>
      </w:r>
      <w:r w:rsidR="006C5600">
        <w:tab/>
      </w:r>
      <w:r w:rsidR="00826AE9">
        <w:rPr>
          <w:i/>
        </w:rPr>
        <w:t>V</w:t>
      </w:r>
      <w:r w:rsidR="00826AE9">
        <w:t xml:space="preserve"> = </w:t>
      </w:r>
      <w:r w:rsidR="00630112">
        <w:t xml:space="preserve">210 </w:t>
      </w:r>
      <w:r w:rsidR="00826AE9">
        <w:sym w:font="Symbol" w:char="F0B8"/>
      </w:r>
      <w:r w:rsidR="00826AE9">
        <w:t xml:space="preserve"> 1000</w:t>
      </w:r>
    </w:p>
    <w:p w14:paraId="07302F9F" w14:textId="697E5881" w:rsidR="006C5600" w:rsidRPr="00252848" w:rsidRDefault="00C75745" w:rsidP="00C75745">
      <w:pPr>
        <w:pStyle w:val="Pquestiontextpartsa"/>
        <w:tabs>
          <w:tab w:val="left" w:pos="851"/>
        </w:tabs>
      </w:pPr>
      <w:r>
        <w:rPr>
          <w:b/>
        </w:rPr>
        <w:tab/>
      </w:r>
      <w:r>
        <w:rPr>
          <w:b/>
        </w:rPr>
        <w:tab/>
      </w:r>
      <w:r w:rsidR="00826AE9" w:rsidRPr="00252848">
        <w:rPr>
          <w:i/>
        </w:rPr>
        <w:t>V</w:t>
      </w:r>
      <w:r w:rsidR="00826AE9" w:rsidRPr="00252848">
        <w:t xml:space="preserve"> = 0.</w:t>
      </w:r>
      <w:r w:rsidR="00630112" w:rsidRPr="00630112">
        <w:t xml:space="preserve"> </w:t>
      </w:r>
      <w:r w:rsidR="00630112">
        <w:t>21</w:t>
      </w:r>
      <w:r w:rsidR="00826AE9" w:rsidRPr="00252848">
        <w:t xml:space="preserve"> L</w:t>
      </w:r>
    </w:p>
    <w:p w14:paraId="7C8DE3F3" w14:textId="779D9A56" w:rsidR="00826AE9" w:rsidRPr="00252848" w:rsidRDefault="00826AE9" w:rsidP="00C75745">
      <w:pPr>
        <w:pStyle w:val="Pquestiontextpartsa"/>
        <w:tabs>
          <w:tab w:val="clear" w:pos="397"/>
          <w:tab w:val="left" w:pos="851"/>
        </w:tabs>
        <w:rPr>
          <w:vertAlign w:val="superscript"/>
        </w:rPr>
      </w:pPr>
      <w:r w:rsidRPr="00252848">
        <w:rPr>
          <w:rStyle w:val="Cquestionpartlabelbold"/>
        </w:rPr>
        <w:t>(ii)</w:t>
      </w:r>
      <w:r w:rsidR="00C75745" w:rsidRPr="00252848">
        <w:rPr>
          <w:rStyle w:val="Cquestionpartlabelbold"/>
        </w:rPr>
        <w:tab/>
      </w:r>
      <w:r w:rsidRPr="00252848">
        <w:rPr>
          <w:rStyle w:val="Cquestionpartlabelbold"/>
        </w:rPr>
        <w:t>(a)</w:t>
      </w:r>
      <w:r w:rsidR="00C75745" w:rsidRPr="00252848">
        <w:rPr>
          <w:rStyle w:val="Cquestionpartlabelbold"/>
        </w:rPr>
        <w:tab/>
      </w:r>
      <w:r w:rsidRPr="00252848">
        <w:rPr>
          <w:i/>
        </w:rPr>
        <w:t>A</w:t>
      </w:r>
      <w:r w:rsidRPr="00252848">
        <w:t xml:space="preserve"> = </w:t>
      </w:r>
      <w:r>
        <w:sym w:font="Symbol" w:char="F070"/>
      </w:r>
      <w:r w:rsidRPr="00252848">
        <w:rPr>
          <w:i/>
        </w:rPr>
        <w:t>r</w:t>
      </w:r>
      <w:r w:rsidRPr="00252848">
        <w:rPr>
          <w:vertAlign w:val="superscript"/>
        </w:rPr>
        <w:t>2</w:t>
      </w:r>
    </w:p>
    <w:p w14:paraId="6A6EECB7" w14:textId="0186C5AB" w:rsidR="00826AE9" w:rsidRPr="00252848" w:rsidRDefault="00C75745" w:rsidP="00C75745">
      <w:pPr>
        <w:pStyle w:val="Pquestiontextpartsa"/>
        <w:tabs>
          <w:tab w:val="clear" w:pos="397"/>
          <w:tab w:val="left" w:pos="851"/>
        </w:tabs>
        <w:rPr>
          <w:vertAlign w:val="superscript"/>
        </w:rPr>
      </w:pPr>
      <w:r w:rsidRPr="00252848">
        <w:rPr>
          <w:i/>
        </w:rPr>
        <w:tab/>
      </w:r>
      <w:r w:rsidRPr="00252848">
        <w:rPr>
          <w:i/>
        </w:rPr>
        <w:tab/>
      </w:r>
      <w:r w:rsidR="00826AE9" w:rsidRPr="00252848">
        <w:rPr>
          <w:i/>
        </w:rPr>
        <w:t>A</w:t>
      </w:r>
      <w:r w:rsidR="00826AE9" w:rsidRPr="00252848">
        <w:t xml:space="preserve"> = </w:t>
      </w:r>
      <w:r w:rsidR="00826AE9">
        <w:sym w:font="Symbol" w:char="F070"/>
      </w:r>
      <w:r w:rsidR="00826AE9" w:rsidRPr="00252848">
        <w:t xml:space="preserve"> </w:t>
      </w:r>
      <w:r w:rsidR="00826AE9">
        <w:sym w:font="Symbol" w:char="F0B4"/>
      </w:r>
      <w:r w:rsidR="00826AE9" w:rsidRPr="00252848">
        <w:t xml:space="preserve"> </w:t>
      </w:r>
      <w:r w:rsidR="00630112">
        <w:t>2</w:t>
      </w:r>
      <w:r w:rsidR="00826AE9" w:rsidRPr="00252848">
        <w:t>.5</w:t>
      </w:r>
      <w:r w:rsidR="00826AE9" w:rsidRPr="00252848">
        <w:rPr>
          <w:vertAlign w:val="superscript"/>
        </w:rPr>
        <w:t>2</w:t>
      </w:r>
    </w:p>
    <w:p w14:paraId="5DA01BB2" w14:textId="0D559526" w:rsidR="00826AE9" w:rsidRPr="009838F4" w:rsidRDefault="00C75745" w:rsidP="00C75745">
      <w:pPr>
        <w:pStyle w:val="Pquestiontextpartsa"/>
        <w:tabs>
          <w:tab w:val="clear" w:pos="397"/>
          <w:tab w:val="left" w:pos="851"/>
        </w:tabs>
        <w:rPr>
          <w:vertAlign w:val="superscript"/>
        </w:rPr>
      </w:pPr>
      <w:r w:rsidRPr="00252848">
        <w:rPr>
          <w:i/>
        </w:rPr>
        <w:tab/>
      </w:r>
      <w:r w:rsidRPr="00252848">
        <w:rPr>
          <w:i/>
        </w:rPr>
        <w:tab/>
      </w:r>
      <w:r w:rsidR="00826AE9" w:rsidRPr="009838F4">
        <w:rPr>
          <w:i/>
        </w:rPr>
        <w:t>A</w:t>
      </w:r>
      <w:r w:rsidR="00826AE9" w:rsidRPr="009838F4">
        <w:t xml:space="preserve"> </w:t>
      </w:r>
      <w:r w:rsidR="00630112">
        <w:t>= 19.63</w:t>
      </w:r>
      <w:r w:rsidR="00826AE9" w:rsidRPr="009838F4">
        <w:t xml:space="preserve"> cm</w:t>
      </w:r>
      <w:r w:rsidR="00826AE9" w:rsidRPr="009838F4">
        <w:rPr>
          <w:vertAlign w:val="superscript"/>
        </w:rPr>
        <w:t>2</w:t>
      </w:r>
    </w:p>
    <w:p w14:paraId="4F97FB41" w14:textId="77AD1A2E" w:rsidR="00826AE9" w:rsidRPr="009838F4" w:rsidRDefault="00C75745" w:rsidP="00C75745">
      <w:pPr>
        <w:pStyle w:val="Pquestiontextpartsa"/>
        <w:tabs>
          <w:tab w:val="left" w:pos="851"/>
          <w:tab w:val="left" w:pos="993"/>
        </w:tabs>
      </w:pPr>
      <w:r w:rsidRPr="009838F4">
        <w:rPr>
          <w:rStyle w:val="Cquestionpartlabelbold"/>
        </w:rPr>
        <w:tab/>
      </w:r>
      <w:r w:rsidR="00826AE9" w:rsidRPr="009838F4">
        <w:rPr>
          <w:rStyle w:val="Cquestionpartlabelbold"/>
        </w:rPr>
        <w:t>(b)</w:t>
      </w:r>
      <w:r w:rsidR="00826AE9" w:rsidRPr="009838F4">
        <w:tab/>
      </w:r>
      <w:r w:rsidR="00826AE9" w:rsidRPr="009838F4">
        <w:rPr>
          <w:i/>
        </w:rPr>
        <w:t>V</w:t>
      </w:r>
      <w:r w:rsidRPr="009838F4">
        <w:t xml:space="preserve"> </w:t>
      </w:r>
      <w:r w:rsidR="00826AE9" w:rsidRPr="009838F4">
        <w:t xml:space="preserve">= </w:t>
      </w:r>
      <w:r w:rsidR="00826AE9" w:rsidRPr="009838F4">
        <w:rPr>
          <w:i/>
        </w:rPr>
        <w:t>AH</w:t>
      </w:r>
    </w:p>
    <w:p w14:paraId="148EC242" w14:textId="1A8E3CBC" w:rsidR="00826AE9" w:rsidRPr="009838F4" w:rsidRDefault="00C75745" w:rsidP="00C75745">
      <w:pPr>
        <w:pStyle w:val="Pquestiontextpartsa"/>
        <w:tabs>
          <w:tab w:val="clear" w:pos="397"/>
        </w:tabs>
        <w:ind w:left="851" w:firstLine="0"/>
      </w:pPr>
      <w:r w:rsidRPr="009838F4">
        <w:rPr>
          <w:i/>
        </w:rPr>
        <w:t>V</w:t>
      </w:r>
      <w:r w:rsidRPr="009838F4">
        <w:t xml:space="preserve"> </w:t>
      </w:r>
      <w:r w:rsidR="00826AE9" w:rsidRPr="009838F4">
        <w:t>=</w:t>
      </w:r>
      <w:r w:rsidRPr="009838F4">
        <w:t xml:space="preserve"> </w:t>
      </w:r>
      <w:r w:rsidR="00630112">
        <w:t>19.634 95 × 14</w:t>
      </w:r>
    </w:p>
    <w:p w14:paraId="026550EC" w14:textId="62BC1DF3" w:rsidR="00826AE9" w:rsidRPr="009838F4" w:rsidRDefault="00C75745" w:rsidP="00C75745">
      <w:pPr>
        <w:pStyle w:val="Pquestiontextpartsa"/>
        <w:tabs>
          <w:tab w:val="clear" w:pos="397"/>
        </w:tabs>
        <w:ind w:left="851" w:firstLine="0"/>
        <w:rPr>
          <w:vertAlign w:val="superscript"/>
        </w:rPr>
      </w:pPr>
      <w:r w:rsidRPr="009838F4">
        <w:rPr>
          <w:i/>
        </w:rPr>
        <w:t>V</w:t>
      </w:r>
      <w:r w:rsidRPr="009838F4">
        <w:t xml:space="preserve"> </w:t>
      </w:r>
      <w:r w:rsidR="00826AE9" w:rsidRPr="009838F4">
        <w:t xml:space="preserve">= </w:t>
      </w:r>
      <w:r w:rsidR="00630112">
        <w:t>274.89 cm</w:t>
      </w:r>
      <w:r w:rsidR="00630112">
        <w:rPr>
          <w:vertAlign w:val="superscript"/>
        </w:rPr>
        <w:t>3</w:t>
      </w:r>
    </w:p>
    <w:p w14:paraId="23D40507" w14:textId="6973FA5E" w:rsidR="0085239A" w:rsidRDefault="00C75745" w:rsidP="00CA3970">
      <w:pPr>
        <w:pStyle w:val="Pquestiontextpartsa"/>
        <w:tabs>
          <w:tab w:val="left" w:pos="851"/>
        </w:tabs>
      </w:pPr>
      <w:r w:rsidRPr="009838F4">
        <w:rPr>
          <w:b/>
        </w:rPr>
        <w:tab/>
      </w:r>
      <w:r w:rsidR="00826AE9" w:rsidRPr="00C75745">
        <w:rPr>
          <w:b/>
        </w:rPr>
        <w:t>(c)</w:t>
      </w:r>
      <w:r w:rsidR="00CA3970">
        <w:rPr>
          <w:b/>
        </w:rPr>
        <w:tab/>
      </w:r>
      <w:r w:rsidR="00826AE9" w:rsidRPr="00C75745">
        <w:rPr>
          <w:i/>
        </w:rPr>
        <w:t>V</w:t>
      </w:r>
      <w:r w:rsidR="00826AE9" w:rsidRPr="00C75745">
        <w:t xml:space="preserve"> = </w:t>
      </w:r>
      <w:r w:rsidR="00095146">
        <w:t xml:space="preserve">274.89 </w:t>
      </w:r>
      <w:r w:rsidR="00095146">
        <w:sym w:font="Symbol" w:char="F0B8"/>
      </w:r>
      <w:r w:rsidR="00095146">
        <w:t xml:space="preserve"> 1000</w:t>
      </w:r>
      <w:r w:rsidRPr="00C75745">
        <w:t xml:space="preserve"> </w:t>
      </w:r>
      <w:r w:rsidR="00826AE9" w:rsidRPr="00C75745">
        <w:t xml:space="preserve">= </w:t>
      </w:r>
      <w:r w:rsidR="00095146">
        <w:t>0.27 L</w:t>
      </w:r>
    </w:p>
    <w:p w14:paraId="78D110E4" w14:textId="1947E2E5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200794">
        <w:t>30</w:t>
      </w:r>
    </w:p>
    <w:p w14:paraId="0B188EA5" w14:textId="77777777" w:rsidR="00C8074C" w:rsidRDefault="00C8074C">
      <w:pPr>
        <w:rPr>
          <w:rFonts w:asciiTheme="minorHAnsi" w:hAnsiTheme="minorHAnsi"/>
          <w:i/>
          <w:sz w:val="28"/>
        </w:rPr>
      </w:pPr>
      <w:r>
        <w:br w:type="page"/>
      </w:r>
    </w:p>
    <w:p w14:paraId="07820500" w14:textId="5B55F157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3E22AB23" w:rsidR="001B433F" w:rsidRDefault="001B433F" w:rsidP="0016187F">
      <w:pPr>
        <w:pStyle w:val="Pquestionheadingsx1stafterhead"/>
      </w:pPr>
      <w:r>
        <w:t xml:space="preserve">Question </w:t>
      </w:r>
      <w:r w:rsidR="0085239A">
        <w:t>1</w:t>
      </w:r>
      <w:r w:rsidR="00C75745">
        <w:t>6</w:t>
      </w:r>
      <w:r>
        <w:tab/>
      </w:r>
      <w:r w:rsidR="00745CE9">
        <w:rPr>
          <w:rStyle w:val="Cmarkslabel"/>
        </w:rPr>
        <w:t>2</w:t>
      </w:r>
      <w:r w:rsidR="001158EE">
        <w:rPr>
          <w:rStyle w:val="Cmarkslabel"/>
        </w:rPr>
        <w:t xml:space="preserve"> + </w:t>
      </w:r>
      <w:r w:rsidR="00745CE9">
        <w:rPr>
          <w:rStyle w:val="Cmarkslabel"/>
        </w:rPr>
        <w:t>2</w:t>
      </w:r>
      <w:r w:rsidR="001158EE">
        <w:rPr>
          <w:rStyle w:val="Cmarkslabel"/>
        </w:rPr>
        <w:t xml:space="preserve"> + </w:t>
      </w:r>
      <w:r w:rsidR="00745CE9">
        <w:rPr>
          <w:rStyle w:val="Cmarkslabel"/>
        </w:rPr>
        <w:t>2 + 2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200794">
        <w:t>4.1, 4.2, 4.4</w:t>
      </w:r>
      <w:r>
        <w:t>]</w:t>
      </w:r>
    </w:p>
    <w:p w14:paraId="6EC4919C" w14:textId="6D8B9AA8" w:rsidR="002509BC" w:rsidRDefault="002509BC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75745" w:rsidRPr="008910CD">
        <w:rPr>
          <w:i/>
        </w:rPr>
        <w:t>P</w:t>
      </w:r>
      <w:r w:rsidR="00C75745">
        <w:t xml:space="preserve"> = </w:t>
      </w:r>
      <w:r w:rsidR="00C75745" w:rsidRPr="0089665F">
        <w:rPr>
          <w:position w:val="-24"/>
        </w:rPr>
        <w:object w:dxaOrig="220" w:dyaOrig="620" w14:anchorId="41E5F9D5">
          <v:shape id="_x0000_i1041" type="#_x0000_t75" style="width:10.75pt;height:32.25pt" o:ole="">
            <v:imagedata r:id="rId36" o:title=""/>
          </v:shape>
          <o:OLEObject Type="Embed" ProgID="Equation.3" ShapeID="_x0000_i1041" DrawAspect="Content" ObjectID="_1537768309" r:id="rId37"/>
        </w:object>
      </w:r>
      <w:r w:rsidR="00C75745">
        <w:sym w:font="Symbol" w:char="F0B4"/>
      </w:r>
      <w:r w:rsidR="00C75745">
        <w:t xml:space="preserve"> </w:t>
      </w:r>
      <w:r w:rsidR="00095146">
        <w:t xml:space="preserve">2 </w:t>
      </w:r>
      <w:r w:rsidR="00095146">
        <w:sym w:font="Symbol" w:char="F0B4"/>
      </w:r>
      <w:r w:rsidR="00095146">
        <w:t xml:space="preserve"> </w:t>
      </w:r>
      <w:r w:rsidR="00095146">
        <w:sym w:font="Symbol" w:char="F070"/>
      </w:r>
      <w:r w:rsidR="00095146">
        <w:t xml:space="preserve"> </w:t>
      </w:r>
      <w:r w:rsidR="00095146">
        <w:sym w:font="Symbol" w:char="F0B4"/>
      </w:r>
      <w:r w:rsidR="00095146">
        <w:t xml:space="preserve"> 1.5 + 6 + 3 + 2 </w:t>
      </w:r>
      <w:r w:rsidR="00095146">
        <w:sym w:font="Symbol" w:char="F0B4"/>
      </w:r>
      <w:r w:rsidR="00095146">
        <w:t xml:space="preserve"> 3 + 4</w:t>
      </w:r>
    </w:p>
    <w:p w14:paraId="6BA63767" w14:textId="6E9FC362" w:rsidR="00C75745" w:rsidRDefault="00C75745" w:rsidP="00C75745">
      <w:pPr>
        <w:pStyle w:val="Pquestiontextpartsa"/>
        <w:keepNext/>
        <w:tabs>
          <w:tab w:val="clear" w:pos="397"/>
        </w:tabs>
      </w:pPr>
      <w:r>
        <w:rPr>
          <w:i/>
        </w:rPr>
        <w:tab/>
      </w:r>
      <w:r w:rsidRPr="008910CD">
        <w:rPr>
          <w:i/>
        </w:rPr>
        <w:t>P</w:t>
      </w:r>
      <w:r>
        <w:t xml:space="preserve"> = </w:t>
      </w:r>
      <w:r w:rsidR="00095146">
        <w:t>23.71 m</w:t>
      </w:r>
    </w:p>
    <w:p w14:paraId="7DE42446" w14:textId="0CF6BCF2" w:rsidR="00C75745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75745" w:rsidRPr="00402EA3">
        <w:rPr>
          <w:i/>
        </w:rPr>
        <w:t>A</w:t>
      </w:r>
      <w:r w:rsidR="00C75745">
        <w:t xml:space="preserve"> = </w:t>
      </w:r>
      <w:r w:rsidR="00C75745" w:rsidRPr="0089665F">
        <w:rPr>
          <w:position w:val="-24"/>
        </w:rPr>
        <w:object w:dxaOrig="220" w:dyaOrig="620" w14:anchorId="26F64986">
          <v:shape id="_x0000_i1042" type="#_x0000_t75" style="width:10.75pt;height:32.25pt" o:ole="">
            <v:imagedata r:id="rId36" o:title=""/>
          </v:shape>
          <o:OLEObject Type="Embed" ProgID="Equation.3" ShapeID="_x0000_i1042" DrawAspect="Content" ObjectID="_1537768310" r:id="rId38"/>
        </w:object>
      </w:r>
      <w:r w:rsidR="00C75745">
        <w:t xml:space="preserve"> </w:t>
      </w:r>
      <w:r w:rsidR="00C75745">
        <w:sym w:font="Symbol" w:char="F0B4"/>
      </w:r>
      <w:r w:rsidR="00C75745">
        <w:t xml:space="preserve"> </w:t>
      </w:r>
      <w:r w:rsidR="00C75745">
        <w:sym w:font="Symbol" w:char="F070"/>
      </w:r>
      <w:r w:rsidR="00C75745">
        <w:t xml:space="preserve"> </w:t>
      </w:r>
      <w:r w:rsidR="00C75745">
        <w:sym w:font="Symbol" w:char="F0B4"/>
      </w:r>
      <w:r w:rsidR="00C75745">
        <w:t xml:space="preserve"> </w:t>
      </w:r>
      <w:r w:rsidR="00095146">
        <w:t>1.5</w:t>
      </w:r>
      <w:r w:rsidR="00095146" w:rsidRPr="00F84E22">
        <w:rPr>
          <w:vertAlign w:val="superscript"/>
        </w:rPr>
        <w:t>2</w:t>
      </w:r>
      <w:r w:rsidR="00095146">
        <w:rPr>
          <w:vertAlign w:val="superscript"/>
        </w:rPr>
        <w:t xml:space="preserve"> </w:t>
      </w:r>
      <w:r w:rsidR="00095146">
        <w:t xml:space="preserve">+ 6 </w:t>
      </w:r>
      <w:r w:rsidR="00095146">
        <w:sym w:font="Symbol" w:char="F0B4"/>
      </w:r>
      <w:r w:rsidR="00095146">
        <w:t xml:space="preserve"> 3</w:t>
      </w:r>
      <w:r w:rsidR="00095146">
        <w:rPr>
          <w:vertAlign w:val="superscript"/>
        </w:rPr>
        <w:t xml:space="preserve"> </w:t>
      </w:r>
      <w:r w:rsidR="00095146">
        <w:t>+ 2</w:t>
      </w:r>
      <w:r w:rsidR="00095146" w:rsidRPr="00E507EB">
        <w:rPr>
          <w:vertAlign w:val="superscript"/>
        </w:rPr>
        <w:t xml:space="preserve">2 </w:t>
      </w:r>
      <w:r w:rsidR="00095146">
        <w:t xml:space="preserve"> </w:t>
      </w:r>
    </w:p>
    <w:p w14:paraId="34B50157" w14:textId="25E2862D" w:rsidR="0085239A" w:rsidRDefault="00C75745" w:rsidP="00C75745">
      <w:pPr>
        <w:pStyle w:val="Pquestiontextpartsa"/>
      </w:pPr>
      <w:r>
        <w:rPr>
          <w:i/>
        </w:rPr>
        <w:tab/>
      </w:r>
      <w:r w:rsidRPr="00402EA3">
        <w:rPr>
          <w:i/>
        </w:rPr>
        <w:t>A</w:t>
      </w:r>
      <w:r>
        <w:t xml:space="preserve"> = </w:t>
      </w:r>
      <w:r w:rsidR="00095146">
        <w:t>25.53 m</w:t>
      </w:r>
      <w:r w:rsidR="00095146" w:rsidRPr="00F84E22">
        <w:rPr>
          <w:vertAlign w:val="superscript"/>
        </w:rPr>
        <w:t>2</w:t>
      </w:r>
    </w:p>
    <w:p w14:paraId="65D8FB34" w14:textId="0A6218E2" w:rsidR="00D74E78" w:rsidRDefault="0085239A" w:rsidP="00D74E78">
      <w:pPr>
        <w:pStyle w:val="Pquestiontextpartsa"/>
        <w:rPr>
          <w:szCs w:val="32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D74E78">
        <w:rPr>
          <w:szCs w:val="32"/>
        </w:rPr>
        <w:t xml:space="preserve">cost = </w:t>
      </w:r>
      <w:r w:rsidR="00095146">
        <w:rPr>
          <w:szCs w:val="32"/>
        </w:rPr>
        <w:t xml:space="preserve">52 </w:t>
      </w:r>
      <w:r w:rsidR="00095146">
        <w:sym w:font="Symbol" w:char="F0B4"/>
      </w:r>
      <w:r w:rsidR="00095146">
        <w:t xml:space="preserve"> 25.53</w:t>
      </w:r>
    </w:p>
    <w:p w14:paraId="5029E0D7" w14:textId="44DE9E1C" w:rsidR="00D74E78" w:rsidRDefault="00D74E78" w:rsidP="00D74E78">
      <w:pPr>
        <w:pStyle w:val="Pquestiontextpartsa"/>
      </w:pPr>
      <w:r>
        <w:tab/>
        <w:t xml:space="preserve">cost = </w:t>
      </w:r>
      <w:r w:rsidR="00095146">
        <w:t>$1328</w:t>
      </w:r>
    </w:p>
    <w:p w14:paraId="3C37A36D" w14:textId="71A387F8" w:rsidR="00C75745" w:rsidRDefault="00D74E78" w:rsidP="00D74E78">
      <w:pPr>
        <w:pStyle w:val="Pquestiontextpartsa"/>
      </w:pPr>
      <w:r w:rsidRPr="001B433F">
        <w:rPr>
          <w:rStyle w:val="Cquestionpartlabelbold"/>
        </w:rPr>
        <w:t xml:space="preserve"> </w:t>
      </w:r>
      <w:r w:rsidR="00C75745" w:rsidRPr="001B433F">
        <w:rPr>
          <w:rStyle w:val="Cquestionpartlabelbold"/>
        </w:rPr>
        <w:t>(</w:t>
      </w:r>
      <w:r w:rsidR="00C75745">
        <w:rPr>
          <w:rStyle w:val="Cquestionpartlabelbold"/>
        </w:rPr>
        <w:t>d</w:t>
      </w:r>
      <w:r w:rsidR="00C75745" w:rsidRPr="001B433F">
        <w:rPr>
          <w:rStyle w:val="Cquestionpartlabelbold"/>
        </w:rPr>
        <w:t>)</w:t>
      </w:r>
      <w:r w:rsidR="00C75745">
        <w:tab/>
        <w:t xml:space="preserve">volume = </w:t>
      </w:r>
      <w:r w:rsidR="00C75745" w:rsidRPr="001F21AA">
        <w:rPr>
          <w:i/>
        </w:rPr>
        <w:t>AH</w:t>
      </w:r>
    </w:p>
    <w:p w14:paraId="3D857233" w14:textId="3B954D9F" w:rsidR="00C75745" w:rsidRDefault="00C75745" w:rsidP="00C75745">
      <w:pPr>
        <w:pStyle w:val="Pquestiontextpartsa"/>
      </w:pPr>
      <w:r>
        <w:tab/>
        <w:t xml:space="preserve">volume = </w:t>
      </w:r>
      <w:r w:rsidR="00095146">
        <w:t>25.53 × 1.1</w:t>
      </w:r>
    </w:p>
    <w:p w14:paraId="437AF40E" w14:textId="112FBACE" w:rsidR="00C75745" w:rsidRDefault="00C75745" w:rsidP="00C75745">
      <w:pPr>
        <w:pStyle w:val="Pquestiontextpartsa"/>
      </w:pPr>
      <w:r>
        <w:t xml:space="preserve">       volume = </w:t>
      </w:r>
      <w:r w:rsidR="00095146">
        <w:t>28.1 m</w:t>
      </w:r>
      <w:r w:rsidR="00095146">
        <w:rPr>
          <w:vertAlign w:val="superscript"/>
        </w:rPr>
        <w:t>3</w:t>
      </w:r>
    </w:p>
    <w:p w14:paraId="39F68CDE" w14:textId="19ABA6BC" w:rsidR="00C75745" w:rsidRPr="00C75745" w:rsidRDefault="00C75745" w:rsidP="00C75745">
      <w:pPr>
        <w:pStyle w:val="Pquestiontextpartsa"/>
        <w:rPr>
          <w:b/>
          <w:szCs w:val="32"/>
        </w:rPr>
      </w:pPr>
      <w:r>
        <w:rPr>
          <w:szCs w:val="32"/>
        </w:rPr>
        <w:tab/>
        <w:t xml:space="preserve">number of litres = </w:t>
      </w:r>
      <w:r w:rsidR="00095146">
        <w:t>28.1 kL</w:t>
      </w:r>
    </w:p>
    <w:p w14:paraId="634DEBC3" w14:textId="5A59D1B0" w:rsidR="0085239A" w:rsidRDefault="00C75745" w:rsidP="0016187F">
      <w:pPr>
        <w:pStyle w:val="Pquestionheadingsx1stafterhead"/>
      </w:pPr>
      <w:r>
        <w:t>Question 17</w:t>
      </w:r>
      <w:r w:rsidR="0085239A">
        <w:tab/>
      </w:r>
      <w:r w:rsidR="00745CE9">
        <w:rPr>
          <w:rStyle w:val="Cmarkslabel"/>
        </w:rPr>
        <w:t>2 + 1 + 2 + 1 + 1</w:t>
      </w:r>
      <w:r w:rsidR="0085239A" w:rsidRPr="001B433F">
        <w:rPr>
          <w:rStyle w:val="Cmarkslabel"/>
        </w:rPr>
        <w:t xml:space="preserve"> marks</w:t>
      </w:r>
      <w:r w:rsidR="0085239A">
        <w:tab/>
        <w:t>[</w:t>
      </w:r>
      <w:r w:rsidR="00200794">
        <w:t>4.3, 4.4</w:t>
      </w:r>
      <w:r w:rsidR="0085239A">
        <w:t>]</w:t>
      </w:r>
    </w:p>
    <w:p w14:paraId="6939EC30" w14:textId="77777777" w:rsidR="00C75745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75745">
        <w:rPr>
          <w:i/>
        </w:rPr>
        <w:t>V</w:t>
      </w:r>
      <w:r w:rsidR="00C75745">
        <w:t xml:space="preserve"> = </w:t>
      </w:r>
      <w:r w:rsidR="00C75745">
        <w:rPr>
          <w:i/>
        </w:rPr>
        <w:t>AH</w:t>
      </w:r>
    </w:p>
    <w:p w14:paraId="6E26DC67" w14:textId="15533479" w:rsidR="00C75745" w:rsidRDefault="00C75745" w:rsidP="00C75745">
      <w:pPr>
        <w:pStyle w:val="Pquestiontextpartsa"/>
      </w:pPr>
      <w:r>
        <w:tab/>
        <w:t>= π</w:t>
      </w:r>
      <w:r>
        <w:rPr>
          <w:i/>
        </w:rPr>
        <w:t>r</w:t>
      </w:r>
      <w:r>
        <w:rPr>
          <w:vertAlign w:val="superscript"/>
        </w:rPr>
        <w:t>2</w:t>
      </w:r>
      <w:r>
        <w:rPr>
          <w:i/>
        </w:rPr>
        <w:t>H</w:t>
      </w:r>
    </w:p>
    <w:p w14:paraId="63E25BFE" w14:textId="57BC492F" w:rsidR="00C75745" w:rsidRDefault="00C75745" w:rsidP="00C75745">
      <w:pPr>
        <w:pStyle w:val="Pquestiontextpartsa"/>
      </w:pPr>
      <w:r>
        <w:tab/>
        <w:t xml:space="preserve">= π × </w:t>
      </w:r>
      <w:r w:rsidR="00095146">
        <w:t>1.05</w:t>
      </w:r>
      <w:r w:rsidR="00095146">
        <w:rPr>
          <w:vertAlign w:val="superscript"/>
        </w:rPr>
        <w:t xml:space="preserve">2 </w:t>
      </w:r>
      <w:r w:rsidR="00095146">
        <w:t>× 9.5</w:t>
      </w:r>
    </w:p>
    <w:p w14:paraId="3F5A817D" w14:textId="4D23E700" w:rsidR="0085239A" w:rsidRDefault="00C75745" w:rsidP="00C75745">
      <w:pPr>
        <w:pStyle w:val="Pquestiontextpartsa"/>
      </w:pPr>
      <w:r>
        <w:tab/>
        <w:t xml:space="preserve">= </w:t>
      </w:r>
      <w:r w:rsidR="00095146">
        <w:t>32.904 m</w:t>
      </w:r>
      <w:r w:rsidR="00095146">
        <w:rPr>
          <w:vertAlign w:val="superscript"/>
        </w:rPr>
        <w:t>3</w:t>
      </w:r>
    </w:p>
    <w:p w14:paraId="0E267699" w14:textId="1A6D60F9" w:rsidR="0085239A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75745">
        <w:t>35.315 m</w:t>
      </w:r>
      <w:r w:rsidR="00C75745">
        <w:rPr>
          <w:vertAlign w:val="superscript"/>
        </w:rPr>
        <w:t>3</w:t>
      </w:r>
      <w:r w:rsidR="00C75745">
        <w:t xml:space="preserve"> = </w:t>
      </w:r>
      <w:r w:rsidR="00095146">
        <w:t>32.904 × 1000 L</w:t>
      </w:r>
      <w:r w:rsidR="00C75745">
        <w:t xml:space="preserve"> = </w:t>
      </w:r>
      <w:r w:rsidR="00095146">
        <w:t>32 904 L</w:t>
      </w:r>
    </w:p>
    <w:p w14:paraId="21ED3B5B" w14:textId="77777777" w:rsidR="00D74E78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D74E78">
        <w:t xml:space="preserve">Volume of the </w:t>
      </w:r>
      <w:r w:rsidR="00C75745">
        <w:t xml:space="preserve">smaller tank: </w:t>
      </w:r>
    </w:p>
    <w:p w14:paraId="24BE658D" w14:textId="29C1A503" w:rsidR="00C75745" w:rsidRDefault="00D74E78" w:rsidP="00C75745">
      <w:pPr>
        <w:pStyle w:val="Pquestiontextpartsa"/>
      </w:pPr>
      <w:r>
        <w:rPr>
          <w:rStyle w:val="Cquestionpartlabelbold"/>
        </w:rPr>
        <w:tab/>
      </w:r>
      <w:r w:rsidR="00C75745">
        <w:rPr>
          <w:i/>
        </w:rPr>
        <w:t>V</w:t>
      </w:r>
      <w:r w:rsidR="00C75745">
        <w:t xml:space="preserve"> = </w:t>
      </w:r>
      <w:r w:rsidR="00C75745">
        <w:rPr>
          <w:i/>
        </w:rPr>
        <w:t>AH</w:t>
      </w:r>
    </w:p>
    <w:p w14:paraId="374A8AF2" w14:textId="1EC3A4C6" w:rsidR="00C75745" w:rsidRDefault="00C75745" w:rsidP="00C75745">
      <w:pPr>
        <w:pStyle w:val="Pquestiontextpartsa"/>
      </w:pPr>
      <w:r>
        <w:t xml:space="preserve">   </w:t>
      </w:r>
      <w:r>
        <w:tab/>
        <w:t xml:space="preserve">= </w:t>
      </w:r>
      <w:r>
        <w:rPr>
          <w:i/>
        </w:rPr>
        <w:t>lwH</w:t>
      </w:r>
    </w:p>
    <w:p w14:paraId="41C12CA6" w14:textId="7189C6DC" w:rsidR="00C75745" w:rsidRDefault="00C75745" w:rsidP="00C75745">
      <w:pPr>
        <w:pStyle w:val="Pquestiontextpartsa"/>
      </w:pPr>
      <w:r>
        <w:t xml:space="preserve">   </w:t>
      </w:r>
      <w:r>
        <w:tab/>
        <w:t xml:space="preserve">= </w:t>
      </w:r>
      <w:r w:rsidR="00095146">
        <w:t>95 × 80 × 130</w:t>
      </w:r>
    </w:p>
    <w:p w14:paraId="74A08B6B" w14:textId="694A5176" w:rsidR="0085239A" w:rsidRDefault="00C75745" w:rsidP="00C75745">
      <w:pPr>
        <w:pStyle w:val="Pquestiontextpartsa"/>
      </w:pPr>
      <w:r>
        <w:tab/>
        <w:t xml:space="preserve">= </w:t>
      </w:r>
      <w:r w:rsidR="00095146">
        <w:t>988 000 cm</w:t>
      </w:r>
      <w:r w:rsidR="00095146">
        <w:rPr>
          <w:vertAlign w:val="superscript"/>
        </w:rPr>
        <w:t>3</w:t>
      </w:r>
    </w:p>
    <w:p w14:paraId="538D2C82" w14:textId="1AA6D017" w:rsidR="0085239A" w:rsidRDefault="0085239A" w:rsidP="00C7574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C75745">
        <w:t>9</w:t>
      </w:r>
      <w:r w:rsidR="00095146">
        <w:t>8</w:t>
      </w:r>
      <w:r w:rsidR="00C75745">
        <w:t>8 000 cm</w:t>
      </w:r>
      <w:r w:rsidR="00C75745">
        <w:rPr>
          <w:vertAlign w:val="superscript"/>
        </w:rPr>
        <w:t>3</w:t>
      </w:r>
      <w:r w:rsidR="00C75745">
        <w:t xml:space="preserve"> = 9</w:t>
      </w:r>
      <w:r w:rsidR="00095146">
        <w:t>8</w:t>
      </w:r>
      <w:r w:rsidR="00C75745">
        <w:t xml:space="preserve">8 000 </w:t>
      </w:r>
      <w:r w:rsidR="00C75745">
        <w:sym w:font="Symbol" w:char="F0B8"/>
      </w:r>
      <w:r w:rsidR="00C75745">
        <w:t xml:space="preserve"> 1000 L = 9</w:t>
      </w:r>
      <w:r w:rsidR="00095146">
        <w:t>8</w:t>
      </w:r>
      <w:r w:rsidR="00C75745">
        <w:t>8 L</w:t>
      </w:r>
    </w:p>
    <w:p w14:paraId="49BE839A" w14:textId="47BDFB55" w:rsidR="00C75745" w:rsidRDefault="00C75745" w:rsidP="00C75745">
      <w:pPr>
        <w:pStyle w:val="Pquestiontextpartsa"/>
      </w:pPr>
      <w:r>
        <w:rPr>
          <w:b/>
        </w:rPr>
        <w:t>(e)</w:t>
      </w:r>
      <w:r>
        <w:rPr>
          <w:b/>
        </w:rPr>
        <w:tab/>
      </w:r>
      <w:r w:rsidR="00095146" w:rsidRPr="0047720D">
        <w:rPr>
          <w:position w:val="-24"/>
        </w:rPr>
        <w:object w:dxaOrig="740" w:dyaOrig="620" w14:anchorId="515E3F94">
          <v:shape id="_x0000_i1043" type="#_x0000_t75" style="width:37.6pt;height:32.25pt" o:ole="">
            <v:imagedata r:id="rId39" o:title=""/>
          </v:shape>
          <o:OLEObject Type="Embed" ProgID="Equation.3" ShapeID="_x0000_i1043" DrawAspect="Content" ObjectID="_1537768311" r:id="rId40"/>
        </w:object>
      </w:r>
      <w:r w:rsidR="00D74E78">
        <w:t xml:space="preserve"> </w:t>
      </w:r>
      <w:r>
        <w:t xml:space="preserve">= </w:t>
      </w:r>
      <w:r w:rsidR="00095146">
        <w:t>33.3</w:t>
      </w:r>
    </w:p>
    <w:p w14:paraId="78236551" w14:textId="29795AB2" w:rsidR="00C75745" w:rsidRDefault="00CA3970" w:rsidP="00C75745">
      <w:pPr>
        <w:pStyle w:val="Pquestiontextpartsa"/>
      </w:pPr>
      <w:r>
        <w:tab/>
      </w:r>
      <w:r w:rsidR="00C75745">
        <w:t>Nearly 3</w:t>
      </w:r>
      <w:r w:rsidR="00095146">
        <w:t>4</w:t>
      </w:r>
      <w:r w:rsidR="00C75745">
        <w:t xml:space="preserve"> of the smaller tanks can be filled from one large tank truckload.</w:t>
      </w:r>
    </w:p>
    <w:p w14:paraId="62826409" w14:textId="7CA76EB8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200794">
        <w:t>15</w:t>
      </w:r>
    </w:p>
    <w:p w14:paraId="3F449EF0" w14:textId="234A2276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200794">
        <w:t>53</w:t>
      </w:r>
    </w:p>
    <w:sectPr w:rsidR="001158EE" w:rsidSect="00957E9E">
      <w:headerReference w:type="default" r:id="rId41"/>
      <w:footerReference w:type="default" r:id="rId42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6B012" w14:textId="77777777" w:rsidR="004C6E22" w:rsidRDefault="004C6E22" w:rsidP="00B91E57">
      <w:r>
        <w:separator/>
      </w:r>
    </w:p>
  </w:endnote>
  <w:endnote w:type="continuationSeparator" w:id="0">
    <w:p w14:paraId="1B097777" w14:textId="77777777" w:rsidR="004C6E22" w:rsidRDefault="004C6E2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E21E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D90B8" w14:textId="77777777" w:rsidR="004C6E22" w:rsidRDefault="004C6E22" w:rsidP="00B91E57">
      <w:r>
        <w:separator/>
      </w:r>
    </w:p>
  </w:footnote>
  <w:footnote w:type="continuationSeparator" w:id="0">
    <w:p w14:paraId="2A78A61B" w14:textId="77777777" w:rsidR="004C6E22" w:rsidRDefault="004C6E2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2D307E8A" w:rsidR="00B91E57" w:rsidRDefault="00BE21EC" w:rsidP="001158EE">
    <w:pPr>
      <w:pStyle w:val="Pheadertext"/>
    </w:pPr>
    <w:r>
      <w:t xml:space="preserve">Pearson Mathematics </w:t>
    </w:r>
    <w:r w:rsidR="00FA7F27">
      <w:t>9</w:t>
    </w:r>
    <w:r>
      <w:t xml:space="preserve">  </w:t>
    </w:r>
    <w:r w:rsidR="00FA7F27">
      <w:t xml:space="preserve">  </w:t>
    </w:r>
    <w:r w:rsidR="009C1371">
      <w:t>Measurement</w:t>
    </w:r>
    <w:r w:rsidR="00FA7F27">
      <w:t xml:space="preserve"> </w:t>
    </w:r>
    <w:r>
      <w:t>–</w:t>
    </w:r>
    <w:r w:rsidR="00FA7F27">
      <w:t xml:space="preserve"> </w:t>
    </w:r>
    <w:r w:rsidR="00FA7F27" w:rsidRPr="00F85EEB">
      <w:t xml:space="preserve">Test </w:t>
    </w:r>
    <w:r w:rsidR="00B537FE">
      <w:t>E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0C7B"/>
    <w:rsid w:val="00062176"/>
    <w:rsid w:val="00062A9B"/>
    <w:rsid w:val="00062B27"/>
    <w:rsid w:val="00064993"/>
    <w:rsid w:val="00066722"/>
    <w:rsid w:val="00076BF9"/>
    <w:rsid w:val="00082AD0"/>
    <w:rsid w:val="00090B15"/>
    <w:rsid w:val="00094B98"/>
    <w:rsid w:val="00095146"/>
    <w:rsid w:val="000C4CB1"/>
    <w:rsid w:val="000C6C56"/>
    <w:rsid w:val="000E12B4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80D86"/>
    <w:rsid w:val="00181C54"/>
    <w:rsid w:val="001A5C61"/>
    <w:rsid w:val="001B433F"/>
    <w:rsid w:val="001C4DB3"/>
    <w:rsid w:val="001F3D5E"/>
    <w:rsid w:val="00200794"/>
    <w:rsid w:val="00223001"/>
    <w:rsid w:val="00223B32"/>
    <w:rsid w:val="0023360B"/>
    <w:rsid w:val="002509BC"/>
    <w:rsid w:val="00252848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6C44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52041"/>
    <w:rsid w:val="00454E3A"/>
    <w:rsid w:val="00456CE0"/>
    <w:rsid w:val="00457310"/>
    <w:rsid w:val="004604F3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C6E22"/>
    <w:rsid w:val="004D01B5"/>
    <w:rsid w:val="004D24DE"/>
    <w:rsid w:val="004D3645"/>
    <w:rsid w:val="004F03F0"/>
    <w:rsid w:val="004F5839"/>
    <w:rsid w:val="004F59F5"/>
    <w:rsid w:val="005067E7"/>
    <w:rsid w:val="0052162B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8CB"/>
    <w:rsid w:val="00617BEA"/>
    <w:rsid w:val="00624640"/>
    <w:rsid w:val="00630112"/>
    <w:rsid w:val="006315DD"/>
    <w:rsid w:val="00652315"/>
    <w:rsid w:val="00665AA1"/>
    <w:rsid w:val="0066782B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45CE9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26AE9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F2FC5"/>
    <w:rsid w:val="009F72F7"/>
    <w:rsid w:val="00A215AF"/>
    <w:rsid w:val="00A23D25"/>
    <w:rsid w:val="00A3378B"/>
    <w:rsid w:val="00A35659"/>
    <w:rsid w:val="00A37631"/>
    <w:rsid w:val="00A450C7"/>
    <w:rsid w:val="00A5299B"/>
    <w:rsid w:val="00A53D3E"/>
    <w:rsid w:val="00A609BB"/>
    <w:rsid w:val="00A61D4A"/>
    <w:rsid w:val="00A66E55"/>
    <w:rsid w:val="00A74962"/>
    <w:rsid w:val="00A807EE"/>
    <w:rsid w:val="00A822F0"/>
    <w:rsid w:val="00A92695"/>
    <w:rsid w:val="00AA0071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37FE"/>
    <w:rsid w:val="00B5411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E21EC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8074C"/>
    <w:rsid w:val="00C9254A"/>
    <w:rsid w:val="00C97C0D"/>
    <w:rsid w:val="00CA3970"/>
    <w:rsid w:val="00CB3D6D"/>
    <w:rsid w:val="00CC0D68"/>
    <w:rsid w:val="00CC6FFF"/>
    <w:rsid w:val="00CC7D1F"/>
    <w:rsid w:val="00CD00EA"/>
    <w:rsid w:val="00CE2DDA"/>
    <w:rsid w:val="00CF00B8"/>
    <w:rsid w:val="00CF0C64"/>
    <w:rsid w:val="00CF4C57"/>
    <w:rsid w:val="00D01C11"/>
    <w:rsid w:val="00D027D6"/>
    <w:rsid w:val="00D03976"/>
    <w:rsid w:val="00D169AD"/>
    <w:rsid w:val="00D17A54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74E78"/>
    <w:rsid w:val="00D817B5"/>
    <w:rsid w:val="00D93786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726DC"/>
    <w:rsid w:val="00E80255"/>
    <w:rsid w:val="00E804F6"/>
    <w:rsid w:val="00E904DF"/>
    <w:rsid w:val="00E926CC"/>
    <w:rsid w:val="00E96EDA"/>
    <w:rsid w:val="00EA305E"/>
    <w:rsid w:val="00EA3341"/>
    <w:rsid w:val="00EB0886"/>
    <w:rsid w:val="00EC0922"/>
    <w:rsid w:val="00EC39C6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47190"/>
    <w:rsid w:val="00F5599A"/>
    <w:rsid w:val="00F60416"/>
    <w:rsid w:val="00F80273"/>
    <w:rsid w:val="00F93270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35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2016-09-08T23:11:00Z</dcterms:created>
  <dcterms:modified xsi:type="dcterms:W3CDTF">2016-10-11T22:05:00Z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