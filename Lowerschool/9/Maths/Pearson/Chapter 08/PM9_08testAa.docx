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CD39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94"/>
        <w:gridCol w:w="996"/>
        <w:gridCol w:w="995"/>
        <w:gridCol w:w="994"/>
        <w:gridCol w:w="994"/>
        <w:gridCol w:w="996"/>
        <w:gridCol w:w="995"/>
        <w:gridCol w:w="995"/>
      </w:tblGrid>
      <w:tr w:rsidR="004E3FBA" w14:paraId="13E73058" w14:textId="77777777" w:rsidTr="004E3FBA">
        <w:tc>
          <w:tcPr>
            <w:tcW w:w="1126" w:type="dxa"/>
          </w:tcPr>
          <w:p w14:paraId="7A0DF6C2" w14:textId="77777777" w:rsidR="004E3FBA" w:rsidRDefault="004E3FBA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94" w:type="dxa"/>
          </w:tcPr>
          <w:p w14:paraId="04C06572" w14:textId="77777777" w:rsidR="004E3FBA" w:rsidRDefault="004E3FBA" w:rsidP="00CC6FFF">
            <w:pPr>
              <w:pStyle w:val="Ptabletext"/>
            </w:pPr>
            <w:r>
              <w:t>1</w:t>
            </w:r>
          </w:p>
        </w:tc>
        <w:tc>
          <w:tcPr>
            <w:tcW w:w="996" w:type="dxa"/>
          </w:tcPr>
          <w:p w14:paraId="6400685B" w14:textId="77777777" w:rsidR="004E3FBA" w:rsidRDefault="004E3FBA" w:rsidP="00CC6FFF">
            <w:pPr>
              <w:pStyle w:val="Ptabletext"/>
            </w:pPr>
            <w:r>
              <w:t>2</w:t>
            </w:r>
          </w:p>
        </w:tc>
        <w:tc>
          <w:tcPr>
            <w:tcW w:w="995" w:type="dxa"/>
          </w:tcPr>
          <w:p w14:paraId="7EB04FC2" w14:textId="77777777" w:rsidR="004E3FBA" w:rsidRDefault="004E3FBA" w:rsidP="00CC6FFF">
            <w:pPr>
              <w:pStyle w:val="Ptabletext"/>
            </w:pPr>
            <w:r>
              <w:t>3</w:t>
            </w:r>
          </w:p>
        </w:tc>
        <w:tc>
          <w:tcPr>
            <w:tcW w:w="994" w:type="dxa"/>
          </w:tcPr>
          <w:p w14:paraId="4CF0CA79" w14:textId="77777777" w:rsidR="004E3FBA" w:rsidRDefault="004E3FBA" w:rsidP="00CC6FFF">
            <w:pPr>
              <w:pStyle w:val="Ptabletext"/>
            </w:pPr>
            <w:r>
              <w:t>4</w:t>
            </w:r>
          </w:p>
        </w:tc>
        <w:tc>
          <w:tcPr>
            <w:tcW w:w="994" w:type="dxa"/>
          </w:tcPr>
          <w:p w14:paraId="4C946DAE" w14:textId="77777777" w:rsidR="004E3FBA" w:rsidRDefault="004E3FBA" w:rsidP="00CC6FFF">
            <w:pPr>
              <w:pStyle w:val="Ptabletext"/>
            </w:pPr>
            <w:r>
              <w:t>5</w:t>
            </w:r>
          </w:p>
        </w:tc>
        <w:tc>
          <w:tcPr>
            <w:tcW w:w="996" w:type="dxa"/>
          </w:tcPr>
          <w:p w14:paraId="7540915C" w14:textId="77777777" w:rsidR="004E3FBA" w:rsidRDefault="004E3FBA" w:rsidP="00CC6FFF">
            <w:pPr>
              <w:pStyle w:val="Ptabletext"/>
            </w:pPr>
            <w:r>
              <w:t>6</w:t>
            </w:r>
          </w:p>
        </w:tc>
        <w:tc>
          <w:tcPr>
            <w:tcW w:w="995" w:type="dxa"/>
          </w:tcPr>
          <w:p w14:paraId="49157EDE" w14:textId="77777777" w:rsidR="004E3FBA" w:rsidRDefault="004E3FBA" w:rsidP="00CC6FFF">
            <w:pPr>
              <w:pStyle w:val="Ptabletext"/>
            </w:pPr>
            <w:r>
              <w:t>7</w:t>
            </w:r>
          </w:p>
        </w:tc>
        <w:tc>
          <w:tcPr>
            <w:tcW w:w="995" w:type="dxa"/>
          </w:tcPr>
          <w:p w14:paraId="58B0DBA5" w14:textId="77777777" w:rsidR="004E3FBA" w:rsidRDefault="004E3FBA" w:rsidP="00CC6FFF">
            <w:pPr>
              <w:pStyle w:val="Ptabletext"/>
            </w:pPr>
            <w:r>
              <w:t>8</w:t>
            </w:r>
          </w:p>
        </w:tc>
      </w:tr>
      <w:tr w:rsidR="004E3FBA" w14:paraId="3D971522" w14:textId="77777777" w:rsidTr="004E3FBA">
        <w:tc>
          <w:tcPr>
            <w:tcW w:w="1126" w:type="dxa"/>
          </w:tcPr>
          <w:p w14:paraId="27366CEC" w14:textId="77777777" w:rsidR="004E3FBA" w:rsidRDefault="004E3FBA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994" w:type="dxa"/>
          </w:tcPr>
          <w:p w14:paraId="6DFD621D" w14:textId="3A8C48D2" w:rsidR="004E3FBA" w:rsidRDefault="0089796E" w:rsidP="00CC6FFF">
            <w:pPr>
              <w:pStyle w:val="Ptabletext"/>
            </w:pPr>
            <w:r>
              <w:t>C</w:t>
            </w:r>
          </w:p>
        </w:tc>
        <w:tc>
          <w:tcPr>
            <w:tcW w:w="996" w:type="dxa"/>
          </w:tcPr>
          <w:p w14:paraId="2CA9DE35" w14:textId="4FDAB334" w:rsidR="004E3FBA" w:rsidRDefault="0089796E" w:rsidP="00CC6FFF">
            <w:pPr>
              <w:pStyle w:val="Ptabletext"/>
            </w:pPr>
            <w:r>
              <w:t>D</w:t>
            </w:r>
          </w:p>
        </w:tc>
        <w:tc>
          <w:tcPr>
            <w:tcW w:w="995" w:type="dxa"/>
          </w:tcPr>
          <w:p w14:paraId="0BBE71D9" w14:textId="37905A19" w:rsidR="004E3FBA" w:rsidRDefault="0089796E" w:rsidP="00CC6FFF">
            <w:pPr>
              <w:pStyle w:val="Ptabletext"/>
            </w:pPr>
            <w:r>
              <w:t>A</w:t>
            </w:r>
          </w:p>
        </w:tc>
        <w:tc>
          <w:tcPr>
            <w:tcW w:w="994" w:type="dxa"/>
          </w:tcPr>
          <w:p w14:paraId="24223619" w14:textId="3EEC38C7" w:rsidR="004E3FBA" w:rsidRDefault="0089796E" w:rsidP="00CC6FFF">
            <w:pPr>
              <w:pStyle w:val="Ptabletext"/>
            </w:pPr>
            <w:r>
              <w:t>D</w:t>
            </w:r>
          </w:p>
        </w:tc>
        <w:tc>
          <w:tcPr>
            <w:tcW w:w="994" w:type="dxa"/>
          </w:tcPr>
          <w:p w14:paraId="4F8233A0" w14:textId="648E36A6" w:rsidR="004E3FBA" w:rsidRDefault="0089796E" w:rsidP="00CC6FFF">
            <w:pPr>
              <w:pStyle w:val="Ptabletext"/>
            </w:pPr>
            <w:r>
              <w:t>A</w:t>
            </w:r>
          </w:p>
        </w:tc>
        <w:tc>
          <w:tcPr>
            <w:tcW w:w="996" w:type="dxa"/>
          </w:tcPr>
          <w:p w14:paraId="51035319" w14:textId="51E2BBD2" w:rsidR="004E3FBA" w:rsidRDefault="0089796E" w:rsidP="00CC6FFF">
            <w:pPr>
              <w:pStyle w:val="Ptabletext"/>
            </w:pPr>
            <w:r>
              <w:t>C</w:t>
            </w:r>
          </w:p>
        </w:tc>
        <w:tc>
          <w:tcPr>
            <w:tcW w:w="995" w:type="dxa"/>
          </w:tcPr>
          <w:p w14:paraId="0797B4FC" w14:textId="77777777" w:rsidR="004E3FBA" w:rsidRDefault="004E3FBA" w:rsidP="00CC6FFF">
            <w:pPr>
              <w:pStyle w:val="Ptabletext"/>
            </w:pPr>
            <w:r>
              <w:t>A</w:t>
            </w:r>
          </w:p>
        </w:tc>
        <w:tc>
          <w:tcPr>
            <w:tcW w:w="995" w:type="dxa"/>
          </w:tcPr>
          <w:p w14:paraId="6206E549" w14:textId="44B8A626" w:rsidR="004E3FBA" w:rsidRDefault="0089796E" w:rsidP="00CC6FFF">
            <w:pPr>
              <w:pStyle w:val="Ptabletext"/>
            </w:pPr>
            <w:r>
              <w:t>D</w:t>
            </w:r>
          </w:p>
        </w:tc>
      </w:tr>
    </w:tbl>
    <w:p w14:paraId="68129D9A" w14:textId="77777777" w:rsidR="00CC6FFF" w:rsidRDefault="00CC6FFF" w:rsidP="00CC6FFF">
      <w:pPr>
        <w:pStyle w:val="Ptabletext"/>
      </w:pPr>
    </w:p>
    <w:p w14:paraId="2D351E7F" w14:textId="77777777" w:rsidR="00EF38CC" w:rsidRDefault="004E3FBA" w:rsidP="00B80E6D">
      <w:pPr>
        <w:pStyle w:val="Pquestionheadingmc1stafterhead"/>
      </w:pPr>
      <w:r>
        <w:t>Question 1</w:t>
      </w:r>
      <w:r>
        <w:tab/>
        <w:t>[8</w:t>
      </w:r>
      <w:r w:rsidR="00EF38CC">
        <w:t>.1]</w:t>
      </w:r>
    </w:p>
    <w:p w14:paraId="5B8B0CCF" w14:textId="77777777" w:rsidR="0089796E" w:rsidRPr="00010B11" w:rsidRDefault="0089796E" w:rsidP="0089796E">
      <w:pPr>
        <w:rPr>
          <w:rFonts w:ascii="Calibri" w:hAnsi="Calibri"/>
          <w:b/>
        </w:rPr>
      </w:pPr>
      <w:r w:rsidRPr="00010B11">
        <w:rPr>
          <w:rFonts w:ascii="Calibri" w:hAnsi="Calibri"/>
          <w:b/>
        </w:rPr>
        <w:t>C</w:t>
      </w:r>
    </w:p>
    <w:p w14:paraId="495AEFBE" w14:textId="08C40E9B" w:rsidR="001158EE" w:rsidRDefault="0089796E" w:rsidP="0089796E">
      <w:pPr>
        <w:pStyle w:val="Pquestiontextmainstem"/>
      </w:pPr>
      <w:r w:rsidRPr="00010B11">
        <w:rPr>
          <w:rFonts w:ascii="Calibri" w:hAnsi="Calibri"/>
        </w:rPr>
        <w:t>You can walk around the car park and observe th</w:t>
      </w:r>
      <w:bookmarkStart w:id="0" w:name="_GoBack"/>
      <w:bookmarkEnd w:id="0"/>
      <w:r w:rsidRPr="00010B11">
        <w:rPr>
          <w:rFonts w:ascii="Calibri" w:hAnsi="Calibri"/>
        </w:rPr>
        <w:t>e make of each car</w:t>
      </w:r>
      <w:r w:rsidR="00003AE3">
        <w:rPr>
          <w:rFonts w:ascii="Calibri" w:hAnsi="Calibri"/>
        </w:rPr>
        <w:t>.</w:t>
      </w:r>
    </w:p>
    <w:p w14:paraId="40AC20FE" w14:textId="7777777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 w:rsidR="004E3FBA">
        <w:tab/>
        <w:t>[8.2</w:t>
      </w:r>
      <w:r>
        <w:t>]</w:t>
      </w:r>
    </w:p>
    <w:p w14:paraId="40F06BCD" w14:textId="77777777" w:rsidR="0089796E" w:rsidRPr="00010B11" w:rsidRDefault="0089796E" w:rsidP="0089796E">
      <w:pPr>
        <w:rPr>
          <w:rFonts w:ascii="Calibri" w:hAnsi="Calibri"/>
          <w:b/>
        </w:rPr>
      </w:pPr>
      <w:r w:rsidRPr="00010B11">
        <w:rPr>
          <w:rFonts w:ascii="Calibri" w:hAnsi="Calibri"/>
          <w:b/>
        </w:rPr>
        <w:t>D</w:t>
      </w:r>
    </w:p>
    <w:p w14:paraId="62647F36" w14:textId="77777777" w:rsidR="0089796E" w:rsidRPr="00010B11" w:rsidRDefault="0089796E" w:rsidP="0089796E">
      <w:pPr>
        <w:tabs>
          <w:tab w:val="left" w:pos="993"/>
          <w:tab w:val="left" w:pos="1985"/>
          <w:tab w:val="left" w:pos="2977"/>
          <w:tab w:val="left" w:pos="4253"/>
        </w:tabs>
        <w:rPr>
          <w:rFonts w:ascii="Calibri" w:hAnsi="Calibri"/>
        </w:rPr>
      </w:pPr>
      <w:r w:rsidRPr="00010B11">
        <w:rPr>
          <w:rFonts w:ascii="Calibri" w:hAnsi="Calibri"/>
        </w:rPr>
        <w:t>1, 2, 3, 4, 6, 8</w:t>
      </w:r>
    </w:p>
    <w:p w14:paraId="447113C8" w14:textId="305879C0" w:rsidR="0089796E" w:rsidRPr="00010B11" w:rsidRDefault="00230C0F" w:rsidP="0089796E">
      <w:pPr>
        <w:tabs>
          <w:tab w:val="left" w:pos="993"/>
          <w:tab w:val="left" w:pos="1985"/>
          <w:tab w:val="left" w:pos="2977"/>
          <w:tab w:val="left" w:pos="4253"/>
        </w:tabs>
        <w:rPr>
          <w:rFonts w:ascii="Calibri" w:hAnsi="Calibri"/>
        </w:rPr>
      </w:pPr>
      <w:r>
        <w:rPr>
          <w:rFonts w:ascii="Calibri" w:hAnsi="Calibri"/>
        </w:rPr>
        <w:t>m</w:t>
      </w:r>
      <w:r w:rsidR="0089796E" w:rsidRPr="00010B11">
        <w:rPr>
          <w:rFonts w:ascii="Calibri" w:hAnsi="Calibri"/>
        </w:rPr>
        <w:t xml:space="preserve">ean = </w:t>
      </w:r>
      <w:r w:rsidRPr="00010B11">
        <w:rPr>
          <w:rFonts w:ascii="Calibri" w:hAnsi="Calibri"/>
          <w:position w:val="-24"/>
        </w:rPr>
        <w:object w:dxaOrig="360" w:dyaOrig="620" w14:anchorId="01792F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pt;height:30.85pt" o:ole="">
            <v:imagedata r:id="rId8" o:title=""/>
          </v:shape>
          <o:OLEObject Type="Embed" ProgID="Equation.3" ShapeID="_x0000_i1025" DrawAspect="Content" ObjectID="_1537778776" r:id="rId9"/>
        </w:object>
      </w:r>
      <w:r w:rsidR="0089796E" w:rsidRPr="00010B11">
        <w:rPr>
          <w:rFonts w:ascii="Calibri" w:hAnsi="Calibri"/>
        </w:rPr>
        <w:t xml:space="preserve"> = 4</w:t>
      </w:r>
    </w:p>
    <w:p w14:paraId="63647423" w14:textId="34AE04A8" w:rsidR="001158EE" w:rsidRDefault="00230C0F" w:rsidP="0089796E">
      <w:pPr>
        <w:pStyle w:val="Pquestiontextmainstem"/>
      </w:pPr>
      <w:r>
        <w:rPr>
          <w:rFonts w:ascii="Calibri" w:hAnsi="Calibri"/>
        </w:rPr>
        <w:t>m</w:t>
      </w:r>
      <w:r w:rsidR="0089796E" w:rsidRPr="00010B11">
        <w:rPr>
          <w:rFonts w:ascii="Calibri" w:hAnsi="Calibri"/>
        </w:rPr>
        <w:t xml:space="preserve">edian = </w:t>
      </w:r>
      <w:r w:rsidRPr="00010B11">
        <w:rPr>
          <w:rFonts w:ascii="Calibri" w:hAnsi="Calibri"/>
          <w:position w:val="-24"/>
        </w:rPr>
        <w:object w:dxaOrig="580" w:dyaOrig="620" w14:anchorId="211BC20F">
          <v:shape id="_x0000_i1026" type="#_x0000_t75" style="width:28.05pt;height:30.85pt" o:ole="">
            <v:imagedata r:id="rId10" o:title=""/>
          </v:shape>
          <o:OLEObject Type="Embed" ProgID="Equation.3" ShapeID="_x0000_i1026" DrawAspect="Content" ObjectID="_1537778777" r:id="rId11"/>
        </w:object>
      </w:r>
      <w:r w:rsidR="0089796E" w:rsidRPr="00010B11">
        <w:rPr>
          <w:rFonts w:ascii="Calibri" w:hAnsi="Calibri"/>
        </w:rPr>
        <w:t xml:space="preserve"> = 3.5</w:t>
      </w:r>
    </w:p>
    <w:p w14:paraId="1FC851B0" w14:textId="77777777" w:rsidR="004E3FBA" w:rsidRDefault="004E3FBA" w:rsidP="004E3FBA">
      <w:pPr>
        <w:pStyle w:val="Pquestionheadingmc"/>
      </w:pPr>
      <w:r>
        <w:t>Question 3</w:t>
      </w:r>
      <w:r>
        <w:tab/>
        <w:t>[8.3]</w:t>
      </w:r>
    </w:p>
    <w:p w14:paraId="4ED445D3" w14:textId="77777777" w:rsidR="0089796E" w:rsidRPr="00010B11" w:rsidRDefault="0089796E" w:rsidP="0089796E">
      <w:pPr>
        <w:rPr>
          <w:rFonts w:ascii="Calibri" w:hAnsi="Calibri"/>
          <w:b/>
        </w:rPr>
      </w:pPr>
      <w:r w:rsidRPr="00010B11">
        <w:rPr>
          <w:rFonts w:ascii="Calibri" w:hAnsi="Calibri"/>
          <w:b/>
        </w:rPr>
        <w:t>A</w:t>
      </w:r>
    </w:p>
    <w:p w14:paraId="453E63EA" w14:textId="40879987" w:rsidR="00001D77" w:rsidRPr="004B6069" w:rsidRDefault="00230C0F" w:rsidP="0089796E">
      <w:pPr>
        <w:pStyle w:val="Pquestiontextmainstem"/>
        <w:rPr>
          <w:rFonts w:ascii="Calibri" w:hAnsi="Calibri"/>
        </w:rPr>
      </w:pPr>
      <w:r w:rsidRPr="00010B11">
        <w:rPr>
          <w:rFonts w:ascii="Calibri" w:hAnsi="Calibri"/>
          <w:position w:val="-24"/>
        </w:rPr>
        <w:object w:dxaOrig="1320" w:dyaOrig="620" w14:anchorId="3079E1B2">
          <v:shape id="_x0000_i1027" type="#_x0000_t75" style="width:66.4pt;height:30.85pt" o:ole="">
            <v:imagedata r:id="rId12" o:title=""/>
          </v:shape>
          <o:OLEObject Type="Embed" ProgID="Equation.3" ShapeID="_x0000_i1027" DrawAspect="Content" ObjectID="_1537778778" r:id="rId13"/>
        </w:object>
      </w:r>
      <w:r w:rsidR="0089796E" w:rsidRPr="00010B11">
        <w:rPr>
          <w:rFonts w:ascii="Calibri" w:hAnsi="Calibri"/>
        </w:rPr>
        <w:t xml:space="preserve"> = 24.5</w:t>
      </w:r>
    </w:p>
    <w:p w14:paraId="177FB38E" w14:textId="77777777" w:rsidR="004E3FBA" w:rsidRDefault="004E3FBA" w:rsidP="004E3FBA">
      <w:pPr>
        <w:pStyle w:val="Pquestionheadingmc"/>
      </w:pPr>
      <w:r>
        <w:t>Question 4</w:t>
      </w:r>
      <w:r>
        <w:tab/>
        <w:t>[8.5]</w:t>
      </w:r>
    </w:p>
    <w:p w14:paraId="12DD4E2E" w14:textId="7D939A39" w:rsidR="0089796E" w:rsidRPr="00010B11" w:rsidRDefault="0089796E" w:rsidP="0089796E">
      <w:pPr>
        <w:rPr>
          <w:rFonts w:ascii="Calibri" w:hAnsi="Calibri"/>
        </w:rPr>
      </w:pPr>
      <w:r w:rsidRPr="00010B11">
        <w:rPr>
          <w:rFonts w:ascii="Calibri" w:hAnsi="Calibri"/>
          <w:b/>
        </w:rPr>
        <w:t>D</w:t>
      </w:r>
    </w:p>
    <w:p w14:paraId="4D5E0015" w14:textId="64711012" w:rsidR="004E3FBA" w:rsidRPr="004E3FBA" w:rsidRDefault="0089796E" w:rsidP="0089796E">
      <w:r w:rsidRPr="00010B11">
        <w:rPr>
          <w:rFonts w:ascii="Calibri" w:hAnsi="Calibri"/>
        </w:rPr>
        <w:t>21 beads in all with 5 blue, so there are 16 that are not blue. P</w:t>
      </w:r>
      <w:r w:rsidR="00003AE3">
        <w:rPr>
          <w:rFonts w:ascii="Calibri" w:hAnsi="Calibri"/>
        </w:rPr>
        <w:t>r</w:t>
      </w:r>
      <w:r w:rsidRPr="00010B11">
        <w:rPr>
          <w:rFonts w:ascii="Calibri" w:hAnsi="Calibri"/>
        </w:rPr>
        <w:t xml:space="preserve">(not blue) = </w:t>
      </w:r>
      <w:r w:rsidR="00230C0F" w:rsidRPr="00010B11">
        <w:rPr>
          <w:rFonts w:ascii="Calibri" w:hAnsi="Calibri"/>
          <w:position w:val="-24"/>
        </w:rPr>
        <w:object w:dxaOrig="340" w:dyaOrig="620" w14:anchorId="52975679">
          <v:shape id="_x0000_i1028" type="#_x0000_t75" style="width:16.85pt;height:30.85pt" o:ole="">
            <v:imagedata r:id="rId14" o:title=""/>
          </v:shape>
          <o:OLEObject Type="Embed" ProgID="Equation.3" ShapeID="_x0000_i1028" DrawAspect="Content" ObjectID="_1537778779" r:id="rId15"/>
        </w:object>
      </w:r>
    </w:p>
    <w:p w14:paraId="2A35FDAC" w14:textId="77777777" w:rsidR="004E3FBA" w:rsidRDefault="004E3FBA" w:rsidP="004E3FBA">
      <w:pPr>
        <w:pStyle w:val="Pquestionheadingmc"/>
      </w:pPr>
      <w:r>
        <w:t>Question 5</w:t>
      </w:r>
      <w:r>
        <w:tab/>
        <w:t>[8.5]</w:t>
      </w:r>
    </w:p>
    <w:p w14:paraId="6D50AE75" w14:textId="77777777" w:rsidR="00954BEA" w:rsidRPr="00010B11" w:rsidRDefault="00954BEA" w:rsidP="00954BEA">
      <w:pPr>
        <w:keepNext/>
        <w:rPr>
          <w:rFonts w:ascii="Calibri" w:hAnsi="Calibri"/>
          <w:b/>
        </w:rPr>
      </w:pPr>
      <w:r w:rsidRPr="00010B11">
        <w:rPr>
          <w:rFonts w:ascii="Calibri" w:hAnsi="Calibri"/>
          <w:b/>
        </w:rPr>
        <w:t>A</w:t>
      </w:r>
    </w:p>
    <w:p w14:paraId="4B41A4DB" w14:textId="59CEB80E" w:rsidR="00954BEA" w:rsidRPr="00010B11" w:rsidRDefault="00230C0F" w:rsidP="00954BEA">
      <w:pPr>
        <w:rPr>
          <w:rFonts w:ascii="Calibri" w:hAnsi="Calibri"/>
        </w:rPr>
      </w:pPr>
      <w:r>
        <w:rPr>
          <w:rFonts w:ascii="Calibri" w:hAnsi="Calibri"/>
        </w:rPr>
        <w:t>Four 3</w:t>
      </w:r>
      <w:r w:rsidR="00954BEA" w:rsidRPr="00010B11">
        <w:rPr>
          <w:rFonts w:ascii="Calibri" w:hAnsi="Calibri"/>
        </w:rPr>
        <w:t xml:space="preserve">s have been rolled out of a total of 30 rolls =  </w:t>
      </w:r>
      <w:r w:rsidRPr="00010B11">
        <w:rPr>
          <w:rFonts w:ascii="Calibri" w:hAnsi="Calibri"/>
          <w:position w:val="-24"/>
        </w:rPr>
        <w:object w:dxaOrig="340" w:dyaOrig="620" w14:anchorId="71FB2A24">
          <v:shape id="_x0000_i1029" type="#_x0000_t75" style="width:16.85pt;height:30.85pt" o:ole="">
            <v:imagedata r:id="rId16" o:title=""/>
          </v:shape>
          <o:OLEObject Type="Embed" ProgID="Equation.3" ShapeID="_x0000_i1029" DrawAspect="Content" ObjectID="_1537778780" r:id="rId17"/>
        </w:object>
      </w:r>
    </w:p>
    <w:p w14:paraId="7BB676D0" w14:textId="2B6AF574" w:rsidR="00570CA7" w:rsidRDefault="00230C0F" w:rsidP="00954BEA">
      <w:pPr>
        <w:pStyle w:val="Pquestiontextmainstem"/>
      </w:pPr>
      <w:r w:rsidRPr="00230C0F">
        <w:rPr>
          <w:rFonts w:ascii="Calibri" w:hAnsi="Calibri"/>
          <w:position w:val="-24"/>
        </w:rPr>
        <w:object w:dxaOrig="840" w:dyaOrig="620" w14:anchorId="4B8CA2DC">
          <v:shape id="_x0000_i1030" type="#_x0000_t75" style="width:42.1pt;height:31.8pt" o:ole="">
            <v:imagedata r:id="rId18" o:title=""/>
          </v:shape>
          <o:OLEObject Type="Embed" ProgID="Equation.3" ShapeID="_x0000_i1030" DrawAspect="Content" ObjectID="_1537778781" r:id="rId19"/>
        </w:object>
      </w:r>
    </w:p>
    <w:p w14:paraId="1C21D6C2" w14:textId="3E63EBC8" w:rsidR="004E3FBA" w:rsidRDefault="0089796E" w:rsidP="00570CA7">
      <w:pPr>
        <w:pStyle w:val="Pquestionheadingmc"/>
      </w:pPr>
      <w:r>
        <w:t>Question 6</w:t>
      </w:r>
      <w:r>
        <w:tab/>
        <w:t>[8.6</w:t>
      </w:r>
      <w:r w:rsidR="004E3FBA">
        <w:t>]</w:t>
      </w:r>
    </w:p>
    <w:p w14:paraId="23FDB76D" w14:textId="77777777" w:rsidR="00954BEA" w:rsidRPr="00010B11" w:rsidRDefault="00954BEA" w:rsidP="00954BEA">
      <w:pPr>
        <w:rPr>
          <w:rFonts w:ascii="Calibri" w:hAnsi="Calibri"/>
          <w:b/>
        </w:rPr>
      </w:pPr>
      <w:r w:rsidRPr="00010B11">
        <w:rPr>
          <w:rFonts w:ascii="Calibri" w:hAnsi="Calibri"/>
          <w:b/>
        </w:rPr>
        <w:t>C</w:t>
      </w:r>
    </w:p>
    <w:p w14:paraId="57729801" w14:textId="77777777" w:rsidR="00954BEA" w:rsidRPr="00010B11" w:rsidRDefault="00954BEA" w:rsidP="00954BEA">
      <w:pPr>
        <w:rPr>
          <w:rFonts w:ascii="Calibri" w:hAnsi="Calibri"/>
        </w:rPr>
      </w:pPr>
      <w:r w:rsidRPr="00010B11">
        <w:rPr>
          <w:rFonts w:ascii="Calibri" w:hAnsi="Calibri"/>
        </w:rPr>
        <w:t>multiples of 4: 4, 8, 12, 16, 20, 24, 28</w:t>
      </w:r>
    </w:p>
    <w:p w14:paraId="623E3C2C" w14:textId="77777777" w:rsidR="00954BEA" w:rsidRPr="00010B11" w:rsidRDefault="00954BEA" w:rsidP="00954BEA">
      <w:pPr>
        <w:rPr>
          <w:rFonts w:ascii="Calibri" w:hAnsi="Calibri"/>
        </w:rPr>
      </w:pPr>
      <w:r w:rsidRPr="00010B11">
        <w:rPr>
          <w:rFonts w:ascii="Calibri" w:hAnsi="Calibri"/>
        </w:rPr>
        <w:t>multiples of 6: 6, 12, 18, 24, 30</w:t>
      </w:r>
    </w:p>
    <w:p w14:paraId="6BA33159" w14:textId="08974DB6" w:rsidR="004E3FBA" w:rsidRPr="004E3FBA" w:rsidRDefault="00954BEA" w:rsidP="00954BEA">
      <w:pPr>
        <w:pStyle w:val="Pquestiontextmainstem"/>
      </w:pPr>
      <w:r w:rsidRPr="00010B11">
        <w:rPr>
          <w:rFonts w:ascii="Calibri" w:hAnsi="Calibri"/>
        </w:rPr>
        <w:t xml:space="preserve">12 and 24 are only counted once each to give a total of 10 successful outcomes: </w:t>
      </w:r>
      <w:r w:rsidRPr="00010B11">
        <w:rPr>
          <w:rFonts w:ascii="Calibri" w:hAnsi="Calibri"/>
          <w:position w:val="-22"/>
        </w:rPr>
        <w:object w:dxaOrig="700" w:dyaOrig="600" w14:anchorId="6C08ADBA">
          <v:shape id="_x0000_i1031" type="#_x0000_t75" style="width:35.55pt;height:29.9pt" o:ole="">
            <v:imagedata r:id="rId20" o:title=""/>
          </v:shape>
          <o:OLEObject Type="Embed" ProgID="Equation.3" ShapeID="_x0000_i1031" DrawAspect="Content" ObjectID="_1537778782" r:id="rId21"/>
        </w:object>
      </w:r>
    </w:p>
    <w:p w14:paraId="6EA91BAA" w14:textId="77777777" w:rsidR="004E3FBA" w:rsidRDefault="00F60B79" w:rsidP="004E3FBA">
      <w:pPr>
        <w:pStyle w:val="Pquestionheadingmc"/>
      </w:pPr>
      <w:r>
        <w:t>Question 7</w:t>
      </w:r>
      <w:r>
        <w:tab/>
        <w:t>[8.7</w:t>
      </w:r>
      <w:r w:rsidR="004E3FBA">
        <w:t>]</w:t>
      </w:r>
    </w:p>
    <w:p w14:paraId="17E7907D" w14:textId="77777777" w:rsidR="00954BEA" w:rsidRPr="00010B11" w:rsidRDefault="00954BEA" w:rsidP="00954BEA">
      <w:pPr>
        <w:rPr>
          <w:rFonts w:ascii="Calibri" w:hAnsi="Calibri"/>
        </w:rPr>
      </w:pPr>
      <w:r w:rsidRPr="00010B11">
        <w:rPr>
          <w:rFonts w:ascii="Calibri" w:hAnsi="Calibri"/>
          <w:b/>
        </w:rPr>
        <w:t>A</w:t>
      </w:r>
    </w:p>
    <w:p w14:paraId="0D38E9BE" w14:textId="7B250E32" w:rsidR="004E3FBA" w:rsidRPr="004E3FBA" w:rsidRDefault="00954BEA" w:rsidP="00954BEA">
      <w:pPr>
        <w:pStyle w:val="Pquestiontextmainstem"/>
      </w:pPr>
      <w:r w:rsidRPr="00010B11">
        <w:rPr>
          <w:rFonts w:ascii="Calibri" w:hAnsi="Calibri"/>
        </w:rPr>
        <w:t xml:space="preserve">By drawing a tree diagram, there are 36 </w:t>
      </w:r>
      <w:r w:rsidR="00230C0F" w:rsidRPr="00010B11">
        <w:rPr>
          <w:rFonts w:ascii="Calibri" w:hAnsi="Calibri"/>
        </w:rPr>
        <w:t xml:space="preserve">possible </w:t>
      </w:r>
      <w:r w:rsidRPr="00010B11">
        <w:rPr>
          <w:rFonts w:ascii="Calibri" w:hAnsi="Calibri"/>
        </w:rPr>
        <w:t>outcomes, but only one where Sheldon has</w:t>
      </w:r>
      <w:r w:rsidR="00003AE3">
        <w:rPr>
          <w:rFonts w:ascii="Calibri" w:hAnsi="Calibri"/>
        </w:rPr>
        <w:t xml:space="preserve"> Korny Kobs two days in a row, </w:t>
      </w:r>
      <w:r w:rsidRPr="00010B11">
        <w:rPr>
          <w:rFonts w:ascii="Calibri" w:hAnsi="Calibri"/>
        </w:rPr>
        <w:t xml:space="preserve">which is the one required, so </w:t>
      </w:r>
      <w:r w:rsidR="00230C0F">
        <w:rPr>
          <w:rFonts w:ascii="Calibri" w:hAnsi="Calibri"/>
        </w:rPr>
        <w:t xml:space="preserve">the answer is </w:t>
      </w:r>
      <w:r w:rsidR="00230C0F" w:rsidRPr="00010B11">
        <w:rPr>
          <w:rFonts w:ascii="Calibri" w:hAnsi="Calibri"/>
          <w:position w:val="-24"/>
        </w:rPr>
        <w:object w:dxaOrig="360" w:dyaOrig="620" w14:anchorId="14A1A299">
          <v:shape id="_x0000_i1032" type="#_x0000_t75" style="width:17.75pt;height:30.85pt" o:ole="">
            <v:imagedata r:id="rId22" o:title=""/>
          </v:shape>
          <o:OLEObject Type="Embed" ProgID="Equation.3" ShapeID="_x0000_i1032" DrawAspect="Content" ObjectID="_1537778783" r:id="rId23"/>
        </w:object>
      </w:r>
      <w:r w:rsidR="00230C0F">
        <w:rPr>
          <w:rFonts w:ascii="Calibri" w:hAnsi="Calibri"/>
        </w:rPr>
        <w:t>.</w:t>
      </w:r>
    </w:p>
    <w:p w14:paraId="5B6BC3A3" w14:textId="77777777" w:rsidR="004E3FBA" w:rsidRDefault="00F60B79" w:rsidP="004E3FBA">
      <w:pPr>
        <w:pStyle w:val="Pquestionheadingmc"/>
      </w:pPr>
      <w:r>
        <w:lastRenderedPageBreak/>
        <w:t>Question 8</w:t>
      </w:r>
      <w:r>
        <w:tab/>
        <w:t>[8.7</w:t>
      </w:r>
      <w:r w:rsidR="004E3FBA">
        <w:t>]</w:t>
      </w:r>
    </w:p>
    <w:p w14:paraId="48B36AE4" w14:textId="77777777" w:rsidR="00954BEA" w:rsidRPr="00010B11" w:rsidRDefault="00954BEA" w:rsidP="00954BEA">
      <w:pPr>
        <w:rPr>
          <w:rFonts w:ascii="Calibri" w:hAnsi="Calibri"/>
          <w:b/>
        </w:rPr>
      </w:pPr>
      <w:r w:rsidRPr="00010B11">
        <w:rPr>
          <w:rFonts w:ascii="Calibri" w:hAnsi="Calibri"/>
          <w:b/>
        </w:rPr>
        <w:t>D</w:t>
      </w:r>
    </w:p>
    <w:p w14:paraId="254E5D97" w14:textId="26188F36" w:rsidR="004E3FBA" w:rsidRPr="004E3FBA" w:rsidRDefault="00954BEA" w:rsidP="00954BEA">
      <w:pPr>
        <w:pStyle w:val="Pquestiontextmainstem"/>
      </w:pPr>
      <w:r w:rsidRPr="00010B11">
        <w:rPr>
          <w:rFonts w:ascii="Calibri" w:hAnsi="Calibri"/>
        </w:rPr>
        <w:t>Pr(</w:t>
      </w:r>
      <w:r w:rsidRPr="00230C0F">
        <w:rPr>
          <w:rFonts w:ascii="Calibri" w:hAnsi="Calibri"/>
          <w:i/>
        </w:rPr>
        <w:t>A</w:t>
      </w:r>
      <w:r w:rsidRPr="00010B11">
        <w:rPr>
          <w:rFonts w:ascii="Calibri" w:hAnsi="Calibri"/>
        </w:rPr>
        <w:t xml:space="preserve"> even and </w:t>
      </w:r>
      <w:r w:rsidRPr="00230C0F">
        <w:rPr>
          <w:rFonts w:ascii="Calibri" w:hAnsi="Calibri"/>
          <w:i/>
        </w:rPr>
        <w:t>B</w:t>
      </w:r>
      <w:r w:rsidRPr="00010B11">
        <w:rPr>
          <w:rFonts w:ascii="Calibri" w:hAnsi="Calibri"/>
        </w:rPr>
        <w:t xml:space="preserve"> odd) = </w:t>
      </w:r>
      <w:r w:rsidR="00230C0F" w:rsidRPr="00010B11">
        <w:rPr>
          <w:rFonts w:ascii="Calibri" w:hAnsi="Calibri"/>
          <w:position w:val="-24"/>
        </w:rPr>
        <w:object w:dxaOrig="340" w:dyaOrig="620" w14:anchorId="09064522">
          <v:shape id="_x0000_i1033" type="#_x0000_t75" style="width:16.85pt;height:30.85pt" o:ole="">
            <v:imagedata r:id="rId24" o:title=""/>
          </v:shape>
          <o:OLEObject Type="Embed" ProgID="Equation.3" ShapeID="_x0000_i1033" DrawAspect="Content" ObjectID="_1537778784" r:id="rId25"/>
        </w:object>
      </w:r>
      <w:r w:rsidRPr="00010B11">
        <w:rPr>
          <w:rFonts w:ascii="Calibri" w:hAnsi="Calibri"/>
        </w:rPr>
        <w:t xml:space="preserve"> = </w:t>
      </w:r>
      <w:r w:rsidR="00230C0F" w:rsidRPr="00010B11">
        <w:rPr>
          <w:rFonts w:ascii="Calibri" w:hAnsi="Calibri"/>
          <w:position w:val="-24"/>
        </w:rPr>
        <w:object w:dxaOrig="220" w:dyaOrig="620" w14:anchorId="5096EA9D">
          <v:shape id="_x0000_i1034" type="#_x0000_t75" style="width:10.3pt;height:30.85pt" o:ole="">
            <v:imagedata r:id="rId26" o:title=""/>
          </v:shape>
          <o:OLEObject Type="Embed" ProgID="Equation.3" ShapeID="_x0000_i1034" DrawAspect="Content" ObjectID="_1537778785" r:id="rId27"/>
        </w:object>
      </w:r>
    </w:p>
    <w:p w14:paraId="41208ED0" w14:textId="77777777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 w:rsidR="00B30348">
        <w:t xml:space="preserve"> 8</w:t>
      </w:r>
    </w:p>
    <w:p w14:paraId="1913A12C" w14:textId="77777777" w:rsidR="001B433F" w:rsidRDefault="001B433F" w:rsidP="001B433F">
      <w:pPr>
        <w:pStyle w:val="Psectionheading"/>
      </w:pPr>
      <w:r>
        <w:t>Short answer section</w:t>
      </w:r>
    </w:p>
    <w:p w14:paraId="211AE622" w14:textId="57DE6136" w:rsidR="001B433F" w:rsidRDefault="00B30348" w:rsidP="00B80E6D">
      <w:pPr>
        <w:pStyle w:val="Pquestionheadingsx1stafterhead"/>
      </w:pPr>
      <w:r>
        <w:t>Question 9</w:t>
      </w:r>
      <w:r w:rsidR="001B433F">
        <w:tab/>
      </w:r>
      <w:r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 w:rsidR="001B433F">
        <w:tab/>
        <w:t>[</w:t>
      </w:r>
      <w:r w:rsidR="003979D2">
        <w:t>8.2, 8.4, 8.7</w:t>
      </w:r>
      <w:r w:rsidR="001B433F">
        <w:t>]</w:t>
      </w:r>
    </w:p>
    <w:p w14:paraId="5BB7B08D" w14:textId="77777777" w:rsidR="00954BEA" w:rsidRPr="00010B11" w:rsidRDefault="00954BEA" w:rsidP="00954BEA">
      <w:pPr>
        <w:pStyle w:val="Pquestiontextpartsa"/>
      </w:pPr>
      <w:r w:rsidRPr="00010B11">
        <w:rPr>
          <w:b/>
        </w:rPr>
        <w:t>(a)</w:t>
      </w:r>
      <w:r w:rsidRPr="00010B11">
        <w:tab/>
        <w:t xml:space="preserve">An event for which the probability is 1 is said to be </w:t>
      </w:r>
      <w:r w:rsidRPr="00010B11">
        <w:rPr>
          <w:i/>
        </w:rPr>
        <w:t>certain</w:t>
      </w:r>
      <w:r w:rsidRPr="00010B11">
        <w:t>.</w:t>
      </w:r>
    </w:p>
    <w:p w14:paraId="30FCFFAB" w14:textId="77777777" w:rsidR="00954BEA" w:rsidRPr="00010B11" w:rsidRDefault="00954BEA" w:rsidP="00954BEA">
      <w:pPr>
        <w:pStyle w:val="Pquestiontextpartsa"/>
      </w:pPr>
      <w:r w:rsidRPr="00010B11">
        <w:rPr>
          <w:b/>
        </w:rPr>
        <w:t>(b)</w:t>
      </w:r>
      <w:r w:rsidRPr="00010B11">
        <w:tab/>
        <w:t xml:space="preserve">The number of brothers and sisters you have is an example of </w:t>
      </w:r>
      <w:r w:rsidRPr="00010B11">
        <w:rPr>
          <w:i/>
        </w:rPr>
        <w:t>discrete data</w:t>
      </w:r>
      <w:r w:rsidRPr="00010B11">
        <w:t>.</w:t>
      </w:r>
    </w:p>
    <w:p w14:paraId="439D6633" w14:textId="74E912EB" w:rsidR="00B30348" w:rsidRDefault="00954BEA" w:rsidP="00954BEA">
      <w:pPr>
        <w:pStyle w:val="Pquestiontextpartsa"/>
      </w:pPr>
      <w:r w:rsidRPr="00010B11">
        <w:rPr>
          <w:b/>
        </w:rPr>
        <w:t>(c)</w:t>
      </w:r>
      <w:r w:rsidRPr="00010B11">
        <w:tab/>
        <w:t xml:space="preserve">If a statistical graph is not symmetrical it is said to be </w:t>
      </w:r>
      <w:r w:rsidRPr="00010B11">
        <w:rPr>
          <w:i/>
        </w:rPr>
        <w:t>skewed</w:t>
      </w:r>
      <w:r w:rsidRPr="00010B11">
        <w:t>.</w:t>
      </w:r>
    </w:p>
    <w:p w14:paraId="08669729" w14:textId="77777777" w:rsidR="00B30348" w:rsidRDefault="00B30348" w:rsidP="00B30348">
      <w:pPr>
        <w:pStyle w:val="Pquestiontextpartsa"/>
      </w:pPr>
    </w:p>
    <w:p w14:paraId="62C1B132" w14:textId="7DFFF13B" w:rsidR="00B30348" w:rsidRDefault="00B30348" w:rsidP="001158EE">
      <w:pPr>
        <w:pStyle w:val="Pquestionheadingsx1stafterhead"/>
      </w:pPr>
      <w:r>
        <w:t>Question 10</w:t>
      </w:r>
      <w:r w:rsidR="001158EE">
        <w:tab/>
      </w:r>
      <w:r w:rsidR="00AE6779">
        <w:rPr>
          <w:rStyle w:val="Cmarkslabel"/>
        </w:rPr>
        <w:t>2</w:t>
      </w:r>
      <w:r w:rsidR="001158EE" w:rsidRPr="001B433F">
        <w:rPr>
          <w:rStyle w:val="Cmarkslabel"/>
        </w:rPr>
        <w:t xml:space="preserve"> marks</w:t>
      </w:r>
      <w:r w:rsidR="001158EE">
        <w:tab/>
        <w:t>[</w:t>
      </w:r>
      <w:r w:rsidR="003979D2">
        <w:t>8.2</w:t>
      </w:r>
      <w:r w:rsidR="001158EE">
        <w:t>]</w:t>
      </w:r>
    </w:p>
    <w:p w14:paraId="123E86A3" w14:textId="25258506" w:rsidR="00B30348" w:rsidRDefault="00954BEA" w:rsidP="00881011">
      <w:pPr>
        <w:pStyle w:val="Pquestiontextmainstem"/>
      </w:pPr>
      <w:r w:rsidRPr="00010B11">
        <w:rPr>
          <w:rFonts w:ascii="Calibri" w:hAnsi="Calibri"/>
        </w:rPr>
        <w:t>Every value between 52 kg and 53 kg, for example, could be attained at some point. The values that are written are just rounded values of potentially infinite decimal values.</w:t>
      </w:r>
    </w:p>
    <w:p w14:paraId="03BFDE94" w14:textId="77777777" w:rsidR="00B30348" w:rsidRDefault="00B30348" w:rsidP="00B30348">
      <w:pPr>
        <w:pStyle w:val="Pquestionheadingsx1stafterhead"/>
      </w:pPr>
    </w:p>
    <w:p w14:paraId="72CA928E" w14:textId="3E253A69" w:rsidR="00B30348" w:rsidRDefault="00B30348" w:rsidP="00B30348">
      <w:pPr>
        <w:pStyle w:val="Pquestionheadingsx1stafterhead"/>
      </w:pPr>
      <w:r>
        <w:t>Question 11</w:t>
      </w:r>
      <w:r>
        <w:tab/>
      </w:r>
      <w:r w:rsidR="00AE6779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[8.2]</w:t>
      </w:r>
    </w:p>
    <w:p w14:paraId="7BEE8167" w14:textId="77777777" w:rsidR="00B8371B" w:rsidRPr="000E0674" w:rsidRDefault="00B8371B" w:rsidP="00B8371B">
      <w:pPr>
        <w:tabs>
          <w:tab w:val="left" w:pos="993"/>
          <w:tab w:val="left" w:pos="1985"/>
          <w:tab w:val="left" w:pos="2977"/>
          <w:tab w:val="left" w:pos="4253"/>
        </w:tabs>
        <w:rPr>
          <w:rFonts w:ascii="Calibri" w:hAnsi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"/>
        <w:gridCol w:w="460"/>
        <w:gridCol w:w="460"/>
        <w:gridCol w:w="347"/>
        <w:gridCol w:w="460"/>
        <w:gridCol w:w="460"/>
        <w:gridCol w:w="344"/>
        <w:gridCol w:w="460"/>
        <w:gridCol w:w="460"/>
      </w:tblGrid>
      <w:tr w:rsidR="00954BEA" w:rsidRPr="00010B11" w14:paraId="2031B9E8" w14:textId="77777777" w:rsidTr="008373A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8BA65A1" w14:textId="12354346" w:rsidR="00954BEA" w:rsidRPr="00010B11" w:rsidRDefault="003979D2" w:rsidP="008373A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41D9978C" w14:textId="77777777" w:rsidR="00954BEA" w:rsidRPr="00010B11" w:rsidRDefault="00954BEA" w:rsidP="008373AE">
            <w:pPr>
              <w:rPr>
                <w:rFonts w:ascii="Calibri" w:hAnsi="Calibri"/>
                <w:i/>
              </w:rPr>
            </w:pPr>
            <w:r w:rsidRPr="00010B11">
              <w:rPr>
                <w:rFonts w:ascii="Calibri" w:hAnsi="Calibri"/>
                <w:i/>
              </w:rPr>
              <w:t>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397A954" w14:textId="77777777" w:rsidR="00954BEA" w:rsidRPr="00010B11" w:rsidRDefault="00954BEA" w:rsidP="008373AE">
            <w:pPr>
              <w:rPr>
                <w:rFonts w:ascii="Calibri" w:hAnsi="Calibri"/>
                <w:i/>
              </w:rPr>
            </w:pPr>
            <w:r w:rsidRPr="00010B11">
              <w:rPr>
                <w:rFonts w:ascii="Calibri" w:hAnsi="Calibri"/>
                <w:i/>
              </w:rPr>
              <w:t>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47E2B0" w14:textId="400929B2" w:rsidR="00954BEA" w:rsidRPr="00010B11" w:rsidRDefault="003979D2" w:rsidP="008373A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6CD07EB5" w14:textId="77777777" w:rsidR="00954BEA" w:rsidRPr="00010B11" w:rsidRDefault="00954BEA" w:rsidP="008373AE">
            <w:pPr>
              <w:rPr>
                <w:rFonts w:ascii="Calibri" w:hAnsi="Calibri"/>
                <w:i/>
              </w:rPr>
            </w:pPr>
            <w:r w:rsidRPr="00010B11">
              <w:rPr>
                <w:rFonts w:ascii="Calibri" w:hAnsi="Calibri"/>
                <w:i/>
              </w:rPr>
              <w:t>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599E0DD" w14:textId="77777777" w:rsidR="00954BEA" w:rsidRPr="00010B11" w:rsidRDefault="00954BEA" w:rsidP="008373AE">
            <w:pPr>
              <w:rPr>
                <w:rFonts w:ascii="Calibri" w:hAnsi="Calibri"/>
                <w:i/>
              </w:rPr>
            </w:pPr>
            <w:r w:rsidRPr="00010B11">
              <w:rPr>
                <w:rFonts w:ascii="Calibri" w:hAnsi="Calibri"/>
                <w:i/>
              </w:rPr>
              <w:t>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54428B" w14:textId="6272C053" w:rsidR="00954BEA" w:rsidRPr="00010B11" w:rsidRDefault="003979D2" w:rsidP="008373A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7A89BA8A" w14:textId="77777777" w:rsidR="00954BEA" w:rsidRPr="00010B11" w:rsidRDefault="00954BEA" w:rsidP="008373AE">
            <w:pPr>
              <w:rPr>
                <w:rFonts w:ascii="Calibri" w:hAnsi="Calibri"/>
                <w:i/>
              </w:rPr>
            </w:pPr>
            <w:r w:rsidRPr="00010B11">
              <w:rPr>
                <w:rFonts w:ascii="Calibri" w:hAnsi="Calibri"/>
                <w:i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0C63D7E" w14:textId="77777777" w:rsidR="00954BEA" w:rsidRPr="00010B11" w:rsidRDefault="00954BEA" w:rsidP="008373AE">
            <w:pPr>
              <w:rPr>
                <w:rFonts w:ascii="Calibri" w:hAnsi="Calibri"/>
                <w:i/>
              </w:rPr>
            </w:pPr>
            <w:r w:rsidRPr="00010B11">
              <w:rPr>
                <w:rFonts w:ascii="Calibri" w:hAnsi="Calibri"/>
                <w:i/>
              </w:rPr>
              <w:t>f</w:t>
            </w:r>
          </w:p>
        </w:tc>
      </w:tr>
      <w:tr w:rsidR="00954BEA" w:rsidRPr="00010B11" w14:paraId="3AD69869" w14:textId="77777777" w:rsidTr="008373AE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EB5B66D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0C242F78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30</w:t>
            </w:r>
          </w:p>
          <w:p w14:paraId="633DC716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31</w:t>
            </w:r>
          </w:p>
          <w:p w14:paraId="540B958C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32</w:t>
            </w:r>
          </w:p>
          <w:p w14:paraId="5B74EDAE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33</w:t>
            </w:r>
          </w:p>
          <w:p w14:paraId="2FCF138A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34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362D5B1E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3</w:t>
            </w:r>
          </w:p>
          <w:p w14:paraId="050D5A67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5</w:t>
            </w:r>
          </w:p>
          <w:p w14:paraId="6C51E65A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10</w:t>
            </w:r>
          </w:p>
          <w:p w14:paraId="1CFEE8BC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5</w:t>
            </w:r>
          </w:p>
          <w:p w14:paraId="7A332645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502B31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7995AFAB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15</w:t>
            </w:r>
          </w:p>
          <w:p w14:paraId="7E812E26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16</w:t>
            </w:r>
          </w:p>
          <w:p w14:paraId="3CD471E6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17</w:t>
            </w:r>
          </w:p>
          <w:p w14:paraId="3D225567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18</w:t>
            </w:r>
          </w:p>
          <w:p w14:paraId="693329E1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19</w:t>
            </w:r>
          </w:p>
          <w:p w14:paraId="6ADA984B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F11633D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10</w:t>
            </w:r>
          </w:p>
          <w:p w14:paraId="39190DE0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15</w:t>
            </w:r>
          </w:p>
          <w:p w14:paraId="113627BD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8</w:t>
            </w:r>
          </w:p>
          <w:p w14:paraId="659F3D92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3</w:t>
            </w:r>
          </w:p>
          <w:p w14:paraId="290A07EC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</w:t>
            </w:r>
          </w:p>
          <w:p w14:paraId="00DEA235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018AF1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6E3C2886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48</w:t>
            </w:r>
          </w:p>
          <w:p w14:paraId="14EB947E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49</w:t>
            </w:r>
          </w:p>
          <w:p w14:paraId="2CAC6A56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50</w:t>
            </w:r>
          </w:p>
          <w:p w14:paraId="6D78206F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51</w:t>
            </w:r>
          </w:p>
          <w:p w14:paraId="34812F32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52</w:t>
            </w:r>
          </w:p>
          <w:p w14:paraId="5AFC6828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53</w:t>
            </w:r>
          </w:p>
        </w:tc>
        <w:tc>
          <w:tcPr>
            <w:tcW w:w="0" w:type="auto"/>
            <w:shd w:val="clear" w:color="auto" w:fill="auto"/>
          </w:tcPr>
          <w:p w14:paraId="20349BF4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6</w:t>
            </w:r>
          </w:p>
          <w:p w14:paraId="1D4F95D1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5</w:t>
            </w:r>
          </w:p>
          <w:p w14:paraId="113332EB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8</w:t>
            </w:r>
          </w:p>
          <w:p w14:paraId="7435197D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14</w:t>
            </w:r>
          </w:p>
          <w:p w14:paraId="341FD27D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20</w:t>
            </w:r>
          </w:p>
          <w:p w14:paraId="43DAC579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10</w:t>
            </w:r>
          </w:p>
        </w:tc>
      </w:tr>
    </w:tbl>
    <w:p w14:paraId="55A1CBBC" w14:textId="77777777" w:rsidR="00954BEA" w:rsidRPr="00010B11" w:rsidRDefault="00954BEA" w:rsidP="00954BEA">
      <w:pPr>
        <w:rPr>
          <w:rFonts w:ascii="Calibri" w:hAnsi="Calibri"/>
        </w:rPr>
      </w:pPr>
    </w:p>
    <w:p w14:paraId="3B11D219" w14:textId="7487A7E5" w:rsidR="00954BEA" w:rsidRPr="00010B11" w:rsidRDefault="00954BEA" w:rsidP="00230C0F">
      <w:pPr>
        <w:pStyle w:val="Pquestiontextpartsa"/>
      </w:pPr>
      <w:r w:rsidRPr="00010B11">
        <w:rPr>
          <w:b/>
        </w:rPr>
        <w:t>(a)</w:t>
      </w:r>
      <w:r w:rsidR="00230C0F">
        <w:tab/>
      </w:r>
      <w:r w:rsidRPr="00010B11">
        <w:t>mean = median for I since the distribution is symmetrical.</w:t>
      </w:r>
    </w:p>
    <w:p w14:paraId="35B5EB04" w14:textId="77777777" w:rsidR="00954BEA" w:rsidRPr="00010B11" w:rsidRDefault="00954BEA" w:rsidP="00230C0F">
      <w:pPr>
        <w:pStyle w:val="Pquestiontextpartsa"/>
      </w:pPr>
    </w:p>
    <w:p w14:paraId="39F4A05D" w14:textId="1939A7FA" w:rsidR="00954BEA" w:rsidRPr="00010B11" w:rsidRDefault="00954BEA" w:rsidP="00230C0F">
      <w:pPr>
        <w:pStyle w:val="Pquestiontextpartsa"/>
      </w:pPr>
      <w:r w:rsidRPr="00010B11">
        <w:rPr>
          <w:b/>
        </w:rPr>
        <w:t>(b)</w:t>
      </w:r>
      <w:r w:rsidR="00230C0F">
        <w:tab/>
      </w:r>
      <w:r w:rsidR="003979D2">
        <w:t>B and C</w:t>
      </w:r>
      <w:r w:rsidRPr="00010B11">
        <w:t xml:space="preserve"> have the same range:</w:t>
      </w:r>
    </w:p>
    <w:p w14:paraId="78B8E01B" w14:textId="40F146F4" w:rsidR="00954BEA" w:rsidRPr="00010B11" w:rsidRDefault="00230C0F" w:rsidP="00230C0F">
      <w:pPr>
        <w:pStyle w:val="Pquestiontextpartsa"/>
      </w:pPr>
      <w:r>
        <w:tab/>
      </w:r>
      <w:r w:rsidR="003979D2">
        <w:t>B</w:t>
      </w:r>
      <w:r w:rsidR="00954BEA" w:rsidRPr="00010B11">
        <w:t xml:space="preserve">: </w:t>
      </w:r>
      <w:r>
        <w:t>r</w:t>
      </w:r>
      <w:r w:rsidR="00954BEA" w:rsidRPr="00010B11">
        <w:t>ange = 20 – 15 = 5</w:t>
      </w:r>
    </w:p>
    <w:p w14:paraId="677A6138" w14:textId="6F8515CA" w:rsidR="00954BEA" w:rsidRPr="00010B11" w:rsidRDefault="00230C0F" w:rsidP="00230C0F">
      <w:pPr>
        <w:pStyle w:val="Pquestiontextpartsa"/>
      </w:pPr>
      <w:r>
        <w:tab/>
      </w:r>
      <w:r w:rsidR="003979D2">
        <w:t>C</w:t>
      </w:r>
      <w:r w:rsidR="00954BEA" w:rsidRPr="00010B11">
        <w:t xml:space="preserve">: </w:t>
      </w:r>
      <w:r>
        <w:t>r</w:t>
      </w:r>
      <w:r w:rsidR="00954BEA" w:rsidRPr="00010B11">
        <w:t>ange = 53 – 48 = 5</w:t>
      </w:r>
    </w:p>
    <w:p w14:paraId="5CF09375" w14:textId="0CA87EAD" w:rsidR="00954BEA" w:rsidRPr="00010B11" w:rsidRDefault="00230C0F" w:rsidP="00230C0F">
      <w:pPr>
        <w:pStyle w:val="Pquestiontextpartsa"/>
      </w:pPr>
      <w:r>
        <w:tab/>
      </w:r>
      <w:r w:rsidR="003979D2">
        <w:t>For A</w:t>
      </w:r>
      <w:r w:rsidR="00954BEA" w:rsidRPr="00010B11">
        <w:t xml:space="preserve">: </w:t>
      </w:r>
      <w:r>
        <w:t>r</w:t>
      </w:r>
      <w:r w:rsidR="00954BEA" w:rsidRPr="00010B11">
        <w:t>ange = 34 – 30 = 4</w:t>
      </w:r>
    </w:p>
    <w:p w14:paraId="6F6EDD36" w14:textId="653C29EE" w:rsidR="00954BEA" w:rsidRPr="00010B11" w:rsidRDefault="00954BEA" w:rsidP="00230C0F">
      <w:pPr>
        <w:pStyle w:val="Pquestiontextpartsa"/>
      </w:pPr>
      <w:r w:rsidRPr="00010B11">
        <w:rPr>
          <w:b/>
        </w:rPr>
        <w:t>(c)</w:t>
      </w:r>
      <w:r w:rsidR="00230C0F">
        <w:tab/>
      </w:r>
      <w:r w:rsidR="003979D2">
        <w:t>B</w:t>
      </w:r>
      <w:r w:rsidRPr="00010B11">
        <w:t xml:space="preserve"> has a positive skew (tail to the right).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460"/>
        <w:gridCol w:w="622"/>
      </w:tblGrid>
      <w:tr w:rsidR="00954BEA" w:rsidRPr="00010B11" w14:paraId="266E0BAF" w14:textId="77777777" w:rsidTr="00230C0F"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4CD33147" w14:textId="77777777" w:rsidR="00954BEA" w:rsidRPr="00230C0F" w:rsidRDefault="00954BEA" w:rsidP="00230C0F">
            <w:pPr>
              <w:pStyle w:val="Ptabletext"/>
              <w:rPr>
                <w:i/>
              </w:rPr>
            </w:pPr>
            <w:r w:rsidRPr="00230C0F">
              <w:rPr>
                <w:i/>
              </w:rPr>
              <w:t>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D1651C0" w14:textId="77777777" w:rsidR="00954BEA" w:rsidRPr="00230C0F" w:rsidRDefault="00954BEA" w:rsidP="00230C0F">
            <w:pPr>
              <w:pStyle w:val="Ptabletext"/>
              <w:rPr>
                <w:i/>
              </w:rPr>
            </w:pPr>
            <w:r w:rsidRPr="00230C0F">
              <w:rPr>
                <w:i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3C4B0E3D" w14:textId="77777777" w:rsidR="00954BEA" w:rsidRPr="00010B11" w:rsidRDefault="00954BEA" w:rsidP="00230C0F">
            <w:pPr>
              <w:pStyle w:val="Ptabletext"/>
            </w:pPr>
            <w:r w:rsidRPr="00230C0F">
              <w:rPr>
                <w:i/>
              </w:rPr>
              <w:t>x</w:t>
            </w:r>
            <w:r w:rsidRPr="00010B11">
              <w:t xml:space="preserve"> × </w:t>
            </w:r>
            <w:r w:rsidRPr="00230C0F">
              <w:rPr>
                <w:i/>
              </w:rPr>
              <w:t>f</w:t>
            </w:r>
          </w:p>
        </w:tc>
      </w:tr>
      <w:tr w:rsidR="00954BEA" w:rsidRPr="00010B11" w14:paraId="56624CD9" w14:textId="77777777" w:rsidTr="00230C0F"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66C30406" w14:textId="77777777" w:rsidR="00954BEA" w:rsidRPr="00010B11" w:rsidRDefault="00954BEA" w:rsidP="00230C0F">
            <w:pPr>
              <w:pStyle w:val="Ptabletext"/>
            </w:pPr>
            <w:r w:rsidRPr="00010B11">
              <w:t>15</w:t>
            </w:r>
          </w:p>
          <w:p w14:paraId="627E5702" w14:textId="77777777" w:rsidR="00954BEA" w:rsidRPr="00010B11" w:rsidRDefault="00954BEA" w:rsidP="00230C0F">
            <w:pPr>
              <w:pStyle w:val="Ptabletext"/>
            </w:pPr>
            <w:r w:rsidRPr="00010B11">
              <w:t>16</w:t>
            </w:r>
          </w:p>
          <w:p w14:paraId="23DCD918" w14:textId="77777777" w:rsidR="00954BEA" w:rsidRPr="00010B11" w:rsidRDefault="00954BEA" w:rsidP="00230C0F">
            <w:pPr>
              <w:pStyle w:val="Ptabletext"/>
            </w:pPr>
            <w:r w:rsidRPr="00010B11">
              <w:t>17</w:t>
            </w:r>
          </w:p>
          <w:p w14:paraId="6A8140BD" w14:textId="77777777" w:rsidR="00954BEA" w:rsidRPr="00010B11" w:rsidRDefault="00954BEA" w:rsidP="00230C0F">
            <w:pPr>
              <w:pStyle w:val="Ptabletext"/>
            </w:pPr>
            <w:r w:rsidRPr="00010B11">
              <w:t>18</w:t>
            </w:r>
          </w:p>
          <w:p w14:paraId="7B9D7663" w14:textId="77777777" w:rsidR="00954BEA" w:rsidRPr="00010B11" w:rsidRDefault="00954BEA" w:rsidP="00230C0F">
            <w:pPr>
              <w:pStyle w:val="Ptabletext"/>
            </w:pPr>
            <w:r w:rsidRPr="00010B11">
              <w:t>19</w:t>
            </w:r>
          </w:p>
          <w:p w14:paraId="62D3AB19" w14:textId="77777777" w:rsidR="00954BEA" w:rsidRPr="00010B11" w:rsidRDefault="00954BEA" w:rsidP="00230C0F">
            <w:pPr>
              <w:pStyle w:val="Ptabletext"/>
            </w:pPr>
            <w:r w:rsidRPr="00010B11"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6D57D717" w14:textId="77777777" w:rsidR="00954BEA" w:rsidRPr="00010B11" w:rsidRDefault="00954BEA" w:rsidP="00230C0F">
            <w:pPr>
              <w:pStyle w:val="Ptabletext"/>
            </w:pPr>
            <w:r w:rsidRPr="00010B11">
              <w:t>10</w:t>
            </w:r>
          </w:p>
          <w:p w14:paraId="5DE3749B" w14:textId="77777777" w:rsidR="00954BEA" w:rsidRPr="00010B11" w:rsidRDefault="00954BEA" w:rsidP="00230C0F">
            <w:pPr>
              <w:pStyle w:val="Ptabletext"/>
            </w:pPr>
            <w:r w:rsidRPr="00010B11">
              <w:t>15</w:t>
            </w:r>
          </w:p>
          <w:p w14:paraId="79FD43D5" w14:textId="77777777" w:rsidR="00954BEA" w:rsidRPr="00010B11" w:rsidRDefault="00954BEA" w:rsidP="00230C0F">
            <w:pPr>
              <w:pStyle w:val="Ptabletext"/>
            </w:pPr>
            <w:r w:rsidRPr="00010B11">
              <w:t>8</w:t>
            </w:r>
          </w:p>
          <w:p w14:paraId="0420474E" w14:textId="77777777" w:rsidR="00954BEA" w:rsidRPr="00010B11" w:rsidRDefault="00954BEA" w:rsidP="00230C0F">
            <w:pPr>
              <w:pStyle w:val="Ptabletext"/>
            </w:pPr>
            <w:r w:rsidRPr="00010B11">
              <w:t>3</w:t>
            </w:r>
          </w:p>
          <w:p w14:paraId="655C37CD" w14:textId="77777777" w:rsidR="00954BEA" w:rsidRPr="00010B11" w:rsidRDefault="00954BEA" w:rsidP="00230C0F">
            <w:pPr>
              <w:pStyle w:val="Ptabletext"/>
            </w:pPr>
            <w:r w:rsidRPr="00010B11">
              <w:t>1</w:t>
            </w:r>
          </w:p>
          <w:p w14:paraId="1DD5A3B8" w14:textId="77777777" w:rsidR="00954BEA" w:rsidRPr="00010B11" w:rsidRDefault="00954BEA" w:rsidP="00230C0F">
            <w:pPr>
              <w:pStyle w:val="Ptabletext"/>
            </w:pPr>
            <w:r w:rsidRPr="00010B11"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27F68111" w14:textId="77777777" w:rsidR="00954BEA" w:rsidRPr="00010B11" w:rsidRDefault="00954BEA" w:rsidP="00230C0F">
            <w:pPr>
              <w:pStyle w:val="Ptabletext"/>
            </w:pPr>
            <w:r w:rsidRPr="00010B11">
              <w:t>150</w:t>
            </w:r>
          </w:p>
          <w:p w14:paraId="36C23DFF" w14:textId="77777777" w:rsidR="00954BEA" w:rsidRPr="00010B11" w:rsidRDefault="00954BEA" w:rsidP="00230C0F">
            <w:pPr>
              <w:pStyle w:val="Ptabletext"/>
            </w:pPr>
            <w:r w:rsidRPr="00010B11">
              <w:t>240</w:t>
            </w:r>
          </w:p>
          <w:p w14:paraId="54D12ACA" w14:textId="77777777" w:rsidR="00954BEA" w:rsidRPr="00010B11" w:rsidRDefault="00954BEA" w:rsidP="00230C0F">
            <w:pPr>
              <w:pStyle w:val="Ptabletext"/>
            </w:pPr>
            <w:r w:rsidRPr="00010B11">
              <w:t>136</w:t>
            </w:r>
          </w:p>
          <w:p w14:paraId="77636856" w14:textId="77777777" w:rsidR="00954BEA" w:rsidRPr="00010B11" w:rsidRDefault="00954BEA" w:rsidP="00230C0F">
            <w:pPr>
              <w:pStyle w:val="Ptabletext"/>
            </w:pPr>
            <w:r w:rsidRPr="00010B11">
              <w:t>54</w:t>
            </w:r>
          </w:p>
          <w:p w14:paraId="3BA6AD18" w14:textId="77777777" w:rsidR="00954BEA" w:rsidRPr="00010B11" w:rsidRDefault="00954BEA" w:rsidP="00230C0F">
            <w:pPr>
              <w:pStyle w:val="Ptabletext"/>
            </w:pPr>
            <w:r w:rsidRPr="00010B11">
              <w:t>19</w:t>
            </w:r>
          </w:p>
          <w:p w14:paraId="044B4352" w14:textId="77777777" w:rsidR="00954BEA" w:rsidRPr="00010B11" w:rsidRDefault="00954BEA" w:rsidP="00230C0F">
            <w:pPr>
              <w:pStyle w:val="Ptabletext"/>
            </w:pPr>
            <w:r w:rsidRPr="00010B11">
              <w:t>40</w:t>
            </w:r>
          </w:p>
        </w:tc>
      </w:tr>
      <w:tr w:rsidR="00954BEA" w:rsidRPr="00010B11" w14:paraId="30CF2CAF" w14:textId="77777777" w:rsidTr="00230C0F"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142AF32E" w14:textId="77777777" w:rsidR="00954BEA" w:rsidRPr="00010B11" w:rsidRDefault="00954BEA" w:rsidP="00230C0F">
            <w:pPr>
              <w:pStyle w:val="Ptabletext"/>
            </w:pPr>
            <w:r w:rsidRPr="00010B11">
              <w:t>Total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4EBFF717" w14:textId="77777777" w:rsidR="00954BEA" w:rsidRPr="00010B11" w:rsidRDefault="00954BEA" w:rsidP="00230C0F">
            <w:pPr>
              <w:pStyle w:val="Ptabletext"/>
            </w:pPr>
            <w:r w:rsidRPr="00010B11">
              <w:t>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3576FCDB" w14:textId="77777777" w:rsidR="00954BEA" w:rsidRPr="00010B11" w:rsidRDefault="00954BEA" w:rsidP="00230C0F">
            <w:pPr>
              <w:pStyle w:val="Ptabletext"/>
            </w:pPr>
            <w:r w:rsidRPr="00010B11">
              <w:t>639</w:t>
            </w:r>
          </w:p>
        </w:tc>
      </w:tr>
    </w:tbl>
    <w:p w14:paraId="7C3D38CB" w14:textId="167C25A8" w:rsidR="00001D77" w:rsidRPr="004B6069" w:rsidRDefault="00230C0F" w:rsidP="00230C0F">
      <w:pPr>
        <w:ind w:left="426"/>
        <w:rPr>
          <w:rFonts w:ascii="Calibri" w:hAnsi="Calibri"/>
        </w:rPr>
      </w:pPr>
      <w:r>
        <w:rPr>
          <w:rFonts w:ascii="Calibri" w:hAnsi="Calibri"/>
        </w:rPr>
        <w:t>m</w:t>
      </w:r>
      <w:r w:rsidR="00954BEA" w:rsidRPr="00010B11">
        <w:rPr>
          <w:rFonts w:ascii="Calibri" w:hAnsi="Calibri"/>
        </w:rPr>
        <w:t xml:space="preserve">ean = </w:t>
      </w:r>
      <w:r w:rsidRPr="00010B11">
        <w:rPr>
          <w:rFonts w:ascii="Calibri" w:hAnsi="Calibri"/>
          <w:position w:val="-24"/>
        </w:rPr>
        <w:object w:dxaOrig="480" w:dyaOrig="620" w14:anchorId="28E949A1">
          <v:shape id="_x0000_i1035" type="#_x0000_t75" style="width:24.3pt;height:30.85pt" o:ole="">
            <v:imagedata r:id="rId28" o:title=""/>
          </v:shape>
          <o:OLEObject Type="Embed" ProgID="Equation.3" ShapeID="_x0000_i1035" DrawAspect="Content" ObjectID="_1537778786" r:id="rId29"/>
        </w:object>
      </w:r>
      <w:r w:rsidR="00954BEA" w:rsidRPr="00010B11">
        <w:rPr>
          <w:rFonts w:ascii="Calibri" w:hAnsi="Calibri"/>
        </w:rPr>
        <w:t xml:space="preserve"> ≈ 16.4</w:t>
      </w:r>
      <w:r>
        <w:rPr>
          <w:rFonts w:ascii="Calibri" w:hAnsi="Calibri"/>
        </w:rPr>
        <w:t>; median: 19th datum = 16</w:t>
      </w:r>
    </w:p>
    <w:p w14:paraId="31B9AA39" w14:textId="64927EF5" w:rsidR="00B30348" w:rsidRDefault="00B30348" w:rsidP="00B30348">
      <w:pPr>
        <w:pStyle w:val="Pquestionheadingsx1stafterhead"/>
      </w:pPr>
      <w:r>
        <w:lastRenderedPageBreak/>
        <w:t>Question 12</w:t>
      </w:r>
      <w:r>
        <w:tab/>
      </w:r>
      <w:r w:rsidR="00AE6779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[8.3]</w:t>
      </w:r>
    </w:p>
    <w:p w14:paraId="780B5957" w14:textId="77777777" w:rsidR="00570CA7" w:rsidRPr="00737B8C" w:rsidRDefault="00570CA7" w:rsidP="00570CA7">
      <w:pPr>
        <w:rPr>
          <w:rFonts w:ascii="Calibri" w:hAnsi="Calibri"/>
          <w:b/>
        </w:rPr>
      </w:pPr>
      <w:r w:rsidRPr="00737B8C">
        <w:rPr>
          <w:rFonts w:ascii="Calibri" w:hAnsi="Calibri"/>
          <w:b/>
        </w:rPr>
        <w:t>(a)</w:t>
      </w: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954BEA" w:rsidRPr="00010B11" w14:paraId="3C83AB60" w14:textId="77777777" w:rsidTr="008373AE">
        <w:tc>
          <w:tcPr>
            <w:tcW w:w="1701" w:type="dxa"/>
          </w:tcPr>
          <w:p w14:paraId="5C8B7B94" w14:textId="77777777" w:rsidR="00954BEA" w:rsidRPr="00010B11" w:rsidRDefault="00954BEA" w:rsidP="00230C0F">
            <w:pPr>
              <w:pStyle w:val="Ptabletext"/>
            </w:pPr>
            <w:r w:rsidRPr="00010B11">
              <w:t>Distance (m)</w:t>
            </w:r>
          </w:p>
        </w:tc>
        <w:tc>
          <w:tcPr>
            <w:tcW w:w="1701" w:type="dxa"/>
          </w:tcPr>
          <w:p w14:paraId="6E10B33B" w14:textId="77777777" w:rsidR="00954BEA" w:rsidRPr="00010B11" w:rsidRDefault="00954BEA" w:rsidP="00230C0F">
            <w:pPr>
              <w:pStyle w:val="Ptabletext"/>
            </w:pPr>
            <w:r w:rsidRPr="00010B11">
              <w:t>Frequency</w:t>
            </w:r>
          </w:p>
        </w:tc>
        <w:tc>
          <w:tcPr>
            <w:tcW w:w="1701" w:type="dxa"/>
          </w:tcPr>
          <w:p w14:paraId="11B8CFCE" w14:textId="77777777" w:rsidR="00954BEA" w:rsidRPr="00010B11" w:rsidRDefault="00954BEA" w:rsidP="00230C0F">
            <w:pPr>
              <w:pStyle w:val="Ptabletext"/>
            </w:pPr>
            <w:r w:rsidRPr="00010B11">
              <w:t>Midpoint</w:t>
            </w:r>
          </w:p>
        </w:tc>
        <w:tc>
          <w:tcPr>
            <w:tcW w:w="1701" w:type="dxa"/>
          </w:tcPr>
          <w:p w14:paraId="7A08BE91" w14:textId="77777777" w:rsidR="00954BEA" w:rsidRPr="00010B11" w:rsidRDefault="00954BEA" w:rsidP="00230C0F">
            <w:pPr>
              <w:pStyle w:val="Ptabletext"/>
              <w:rPr>
                <w:i/>
              </w:rPr>
            </w:pPr>
            <w:r w:rsidRPr="00010B11">
              <w:rPr>
                <w:i/>
              </w:rPr>
              <w:t>xf</w:t>
            </w:r>
          </w:p>
        </w:tc>
      </w:tr>
      <w:tr w:rsidR="00954BEA" w:rsidRPr="00010B11" w14:paraId="3443BF28" w14:textId="77777777" w:rsidTr="008373AE">
        <w:tc>
          <w:tcPr>
            <w:tcW w:w="1701" w:type="dxa"/>
          </w:tcPr>
          <w:p w14:paraId="22524E87" w14:textId="77777777" w:rsidR="00954BEA" w:rsidRPr="00010B11" w:rsidRDefault="00954BEA" w:rsidP="00230C0F">
            <w:pPr>
              <w:pStyle w:val="Ptabletext"/>
            </w:pPr>
            <w:r w:rsidRPr="00010B11">
              <w:t>0</w:t>
            </w:r>
            <w:r w:rsidRPr="00010B11">
              <w:sym w:font="Symbol" w:char="F02D"/>
            </w:r>
            <w:r w:rsidRPr="00010B11">
              <w:t>&lt;10</w:t>
            </w:r>
          </w:p>
        </w:tc>
        <w:tc>
          <w:tcPr>
            <w:tcW w:w="1701" w:type="dxa"/>
          </w:tcPr>
          <w:p w14:paraId="4A9B63EA" w14:textId="77777777" w:rsidR="00954BEA" w:rsidRPr="00010B11" w:rsidRDefault="00954BEA" w:rsidP="00230C0F">
            <w:pPr>
              <w:pStyle w:val="Ptabletext"/>
            </w:pPr>
            <w:r w:rsidRPr="00010B11">
              <w:t>4</w:t>
            </w:r>
          </w:p>
        </w:tc>
        <w:tc>
          <w:tcPr>
            <w:tcW w:w="1701" w:type="dxa"/>
          </w:tcPr>
          <w:p w14:paraId="4654DDCD" w14:textId="77777777" w:rsidR="00954BEA" w:rsidRPr="00010B11" w:rsidRDefault="00954BEA" w:rsidP="00230C0F">
            <w:pPr>
              <w:pStyle w:val="Ptabletext"/>
            </w:pPr>
            <w:r w:rsidRPr="00010B11">
              <w:t>5</w:t>
            </w:r>
          </w:p>
        </w:tc>
        <w:tc>
          <w:tcPr>
            <w:tcW w:w="1701" w:type="dxa"/>
          </w:tcPr>
          <w:p w14:paraId="40CDDA7D" w14:textId="77777777" w:rsidR="00954BEA" w:rsidRPr="00010B11" w:rsidRDefault="00954BEA" w:rsidP="00230C0F">
            <w:pPr>
              <w:pStyle w:val="Ptabletext"/>
            </w:pPr>
            <w:r w:rsidRPr="00010B11">
              <w:t>20</w:t>
            </w:r>
          </w:p>
        </w:tc>
      </w:tr>
      <w:tr w:rsidR="00954BEA" w:rsidRPr="00010B11" w14:paraId="28CA315C" w14:textId="77777777" w:rsidTr="008373AE">
        <w:tc>
          <w:tcPr>
            <w:tcW w:w="1701" w:type="dxa"/>
          </w:tcPr>
          <w:p w14:paraId="260941E4" w14:textId="77777777" w:rsidR="00954BEA" w:rsidRPr="00010B11" w:rsidRDefault="00954BEA" w:rsidP="00230C0F">
            <w:pPr>
              <w:pStyle w:val="Ptabletext"/>
            </w:pPr>
            <w:r w:rsidRPr="00010B11">
              <w:t>10</w:t>
            </w:r>
            <w:r w:rsidRPr="00010B11">
              <w:sym w:font="Symbol" w:char="F02D"/>
            </w:r>
            <w:r w:rsidRPr="00010B11">
              <w:t>&lt;20</w:t>
            </w:r>
          </w:p>
        </w:tc>
        <w:tc>
          <w:tcPr>
            <w:tcW w:w="1701" w:type="dxa"/>
          </w:tcPr>
          <w:p w14:paraId="4C3191EF" w14:textId="77777777" w:rsidR="00954BEA" w:rsidRPr="00010B11" w:rsidRDefault="00954BEA" w:rsidP="00230C0F">
            <w:pPr>
              <w:pStyle w:val="Ptabletext"/>
            </w:pPr>
            <w:r w:rsidRPr="00010B11">
              <w:t>12</w:t>
            </w:r>
          </w:p>
        </w:tc>
        <w:tc>
          <w:tcPr>
            <w:tcW w:w="1701" w:type="dxa"/>
          </w:tcPr>
          <w:p w14:paraId="24B849F4" w14:textId="77777777" w:rsidR="00954BEA" w:rsidRPr="00010B11" w:rsidRDefault="00954BEA" w:rsidP="00230C0F">
            <w:pPr>
              <w:pStyle w:val="Ptabletext"/>
            </w:pPr>
            <w:r w:rsidRPr="00010B11">
              <w:t>15</w:t>
            </w:r>
          </w:p>
        </w:tc>
        <w:tc>
          <w:tcPr>
            <w:tcW w:w="1701" w:type="dxa"/>
          </w:tcPr>
          <w:p w14:paraId="4CF9DE19" w14:textId="77777777" w:rsidR="00954BEA" w:rsidRPr="00010B11" w:rsidRDefault="00954BEA" w:rsidP="00230C0F">
            <w:pPr>
              <w:pStyle w:val="Ptabletext"/>
            </w:pPr>
            <w:r w:rsidRPr="00010B11">
              <w:t>180</w:t>
            </w:r>
          </w:p>
        </w:tc>
      </w:tr>
      <w:tr w:rsidR="00954BEA" w:rsidRPr="00010B11" w14:paraId="26E8376D" w14:textId="77777777" w:rsidTr="008373AE">
        <w:tc>
          <w:tcPr>
            <w:tcW w:w="1701" w:type="dxa"/>
          </w:tcPr>
          <w:p w14:paraId="6FD46CD0" w14:textId="77777777" w:rsidR="00954BEA" w:rsidRPr="00010B11" w:rsidRDefault="00954BEA" w:rsidP="00230C0F">
            <w:pPr>
              <w:pStyle w:val="Ptabletext"/>
            </w:pPr>
            <w:r w:rsidRPr="00010B11">
              <w:t>20</w:t>
            </w:r>
            <w:r w:rsidRPr="00010B11">
              <w:sym w:font="Symbol" w:char="F02D"/>
            </w:r>
            <w:r w:rsidRPr="00010B11">
              <w:t>&lt;30</w:t>
            </w:r>
          </w:p>
        </w:tc>
        <w:tc>
          <w:tcPr>
            <w:tcW w:w="1701" w:type="dxa"/>
          </w:tcPr>
          <w:p w14:paraId="435F51F6" w14:textId="77777777" w:rsidR="00954BEA" w:rsidRPr="00010B11" w:rsidRDefault="00954BEA" w:rsidP="00230C0F">
            <w:pPr>
              <w:pStyle w:val="Ptabletext"/>
            </w:pPr>
            <w:r w:rsidRPr="00010B11">
              <w:t>24</w:t>
            </w:r>
          </w:p>
        </w:tc>
        <w:tc>
          <w:tcPr>
            <w:tcW w:w="1701" w:type="dxa"/>
          </w:tcPr>
          <w:p w14:paraId="3AD82182" w14:textId="77777777" w:rsidR="00954BEA" w:rsidRPr="00010B11" w:rsidRDefault="00954BEA" w:rsidP="00230C0F">
            <w:pPr>
              <w:pStyle w:val="Ptabletext"/>
            </w:pPr>
            <w:r w:rsidRPr="00010B11">
              <w:t>25</w:t>
            </w:r>
          </w:p>
        </w:tc>
        <w:tc>
          <w:tcPr>
            <w:tcW w:w="1701" w:type="dxa"/>
          </w:tcPr>
          <w:p w14:paraId="108A5B96" w14:textId="77777777" w:rsidR="00954BEA" w:rsidRPr="00010B11" w:rsidRDefault="00954BEA" w:rsidP="00230C0F">
            <w:pPr>
              <w:pStyle w:val="Ptabletext"/>
            </w:pPr>
            <w:r w:rsidRPr="00010B11">
              <w:t>600</w:t>
            </w:r>
          </w:p>
        </w:tc>
      </w:tr>
      <w:tr w:rsidR="00954BEA" w:rsidRPr="00010B11" w14:paraId="6A232F98" w14:textId="77777777" w:rsidTr="008373AE">
        <w:tc>
          <w:tcPr>
            <w:tcW w:w="1701" w:type="dxa"/>
          </w:tcPr>
          <w:p w14:paraId="35A31156" w14:textId="77777777" w:rsidR="00954BEA" w:rsidRPr="00010B11" w:rsidRDefault="00954BEA" w:rsidP="00230C0F">
            <w:pPr>
              <w:pStyle w:val="Ptabletext"/>
            </w:pPr>
            <w:r w:rsidRPr="00010B11">
              <w:t>30</w:t>
            </w:r>
            <w:r w:rsidRPr="00010B11">
              <w:sym w:font="Symbol" w:char="F02D"/>
            </w:r>
            <w:r w:rsidRPr="00010B11">
              <w:t>&lt;40</w:t>
            </w:r>
          </w:p>
        </w:tc>
        <w:tc>
          <w:tcPr>
            <w:tcW w:w="1701" w:type="dxa"/>
          </w:tcPr>
          <w:p w14:paraId="4BDCE7AF" w14:textId="77777777" w:rsidR="00954BEA" w:rsidRPr="00010B11" w:rsidRDefault="00954BEA" w:rsidP="00230C0F">
            <w:pPr>
              <w:pStyle w:val="Ptabletext"/>
            </w:pPr>
            <w:r w:rsidRPr="00010B11">
              <w:t>9</w:t>
            </w:r>
          </w:p>
        </w:tc>
        <w:tc>
          <w:tcPr>
            <w:tcW w:w="1701" w:type="dxa"/>
          </w:tcPr>
          <w:p w14:paraId="74B0FD70" w14:textId="77777777" w:rsidR="00954BEA" w:rsidRPr="00010B11" w:rsidRDefault="00954BEA" w:rsidP="00230C0F">
            <w:pPr>
              <w:pStyle w:val="Ptabletext"/>
            </w:pPr>
            <w:r w:rsidRPr="00010B11">
              <w:t>35</w:t>
            </w:r>
          </w:p>
        </w:tc>
        <w:tc>
          <w:tcPr>
            <w:tcW w:w="1701" w:type="dxa"/>
          </w:tcPr>
          <w:p w14:paraId="44F79BDC" w14:textId="77777777" w:rsidR="00954BEA" w:rsidRPr="00010B11" w:rsidRDefault="00954BEA" w:rsidP="00230C0F">
            <w:pPr>
              <w:pStyle w:val="Ptabletext"/>
            </w:pPr>
            <w:r w:rsidRPr="00010B11">
              <w:t>315</w:t>
            </w:r>
          </w:p>
        </w:tc>
      </w:tr>
      <w:tr w:rsidR="00954BEA" w:rsidRPr="00010B11" w14:paraId="32923D02" w14:textId="77777777" w:rsidTr="008373AE">
        <w:tc>
          <w:tcPr>
            <w:tcW w:w="1701" w:type="dxa"/>
          </w:tcPr>
          <w:p w14:paraId="62E5D0E7" w14:textId="77777777" w:rsidR="00954BEA" w:rsidRPr="00010B11" w:rsidRDefault="00954BEA" w:rsidP="00230C0F">
            <w:pPr>
              <w:pStyle w:val="Ptabletext"/>
            </w:pPr>
            <w:r w:rsidRPr="00010B11">
              <w:t>40</w:t>
            </w:r>
            <w:r w:rsidRPr="00010B11">
              <w:sym w:font="Symbol" w:char="F02D"/>
            </w:r>
            <w:r w:rsidRPr="00010B11">
              <w:t>&lt;50</w:t>
            </w:r>
          </w:p>
        </w:tc>
        <w:tc>
          <w:tcPr>
            <w:tcW w:w="1701" w:type="dxa"/>
          </w:tcPr>
          <w:p w14:paraId="258C2355" w14:textId="77777777" w:rsidR="00954BEA" w:rsidRPr="00010B11" w:rsidRDefault="00954BEA" w:rsidP="00230C0F">
            <w:pPr>
              <w:pStyle w:val="Ptabletext"/>
            </w:pPr>
            <w:r w:rsidRPr="00010B11">
              <w:t>1</w:t>
            </w:r>
          </w:p>
        </w:tc>
        <w:tc>
          <w:tcPr>
            <w:tcW w:w="1701" w:type="dxa"/>
          </w:tcPr>
          <w:p w14:paraId="0C343F8F" w14:textId="77777777" w:rsidR="00954BEA" w:rsidRPr="00010B11" w:rsidRDefault="00954BEA" w:rsidP="00230C0F">
            <w:pPr>
              <w:pStyle w:val="Ptabletext"/>
            </w:pPr>
            <w:r w:rsidRPr="00010B11">
              <w:t>45</w:t>
            </w:r>
          </w:p>
        </w:tc>
        <w:tc>
          <w:tcPr>
            <w:tcW w:w="1701" w:type="dxa"/>
          </w:tcPr>
          <w:p w14:paraId="4B7715F5" w14:textId="77777777" w:rsidR="00954BEA" w:rsidRPr="00010B11" w:rsidRDefault="00954BEA" w:rsidP="00230C0F">
            <w:pPr>
              <w:pStyle w:val="Ptabletext"/>
            </w:pPr>
            <w:r w:rsidRPr="00010B11">
              <w:t>45</w:t>
            </w:r>
          </w:p>
        </w:tc>
      </w:tr>
      <w:tr w:rsidR="00954BEA" w:rsidRPr="00010B11" w14:paraId="67A3AB08" w14:textId="77777777" w:rsidTr="008373AE">
        <w:tc>
          <w:tcPr>
            <w:tcW w:w="1701" w:type="dxa"/>
          </w:tcPr>
          <w:p w14:paraId="2F3B49DF" w14:textId="77777777" w:rsidR="00954BEA" w:rsidRPr="00010B11" w:rsidRDefault="00954BEA" w:rsidP="00230C0F">
            <w:pPr>
              <w:pStyle w:val="Ptabletext"/>
            </w:pPr>
          </w:p>
        </w:tc>
        <w:tc>
          <w:tcPr>
            <w:tcW w:w="1701" w:type="dxa"/>
          </w:tcPr>
          <w:p w14:paraId="108DC92E" w14:textId="77777777" w:rsidR="00954BEA" w:rsidRPr="00010B11" w:rsidRDefault="00954BEA" w:rsidP="00230C0F">
            <w:pPr>
              <w:pStyle w:val="Ptabletext"/>
            </w:pPr>
            <w:r w:rsidRPr="00010B11">
              <w:sym w:font="Symbol" w:char="F053"/>
            </w:r>
            <w:r w:rsidRPr="00010B11">
              <w:rPr>
                <w:i/>
              </w:rPr>
              <w:t>f</w:t>
            </w:r>
            <w:r w:rsidRPr="00010B11">
              <w:t xml:space="preserve"> = 50</w:t>
            </w:r>
          </w:p>
        </w:tc>
        <w:tc>
          <w:tcPr>
            <w:tcW w:w="1701" w:type="dxa"/>
          </w:tcPr>
          <w:p w14:paraId="2A6BA308" w14:textId="77777777" w:rsidR="00954BEA" w:rsidRPr="00010B11" w:rsidRDefault="00954BEA" w:rsidP="00230C0F">
            <w:pPr>
              <w:pStyle w:val="Ptabletext"/>
            </w:pPr>
          </w:p>
        </w:tc>
        <w:tc>
          <w:tcPr>
            <w:tcW w:w="1701" w:type="dxa"/>
          </w:tcPr>
          <w:p w14:paraId="7E5A4205" w14:textId="77777777" w:rsidR="00954BEA" w:rsidRPr="00010B11" w:rsidRDefault="00954BEA" w:rsidP="00230C0F">
            <w:pPr>
              <w:pStyle w:val="Ptabletext"/>
            </w:pPr>
            <w:r w:rsidRPr="00010B11">
              <w:sym w:font="Symbol" w:char="F053"/>
            </w:r>
            <w:r w:rsidRPr="00010B11">
              <w:rPr>
                <w:i/>
              </w:rPr>
              <w:t>xf</w:t>
            </w:r>
            <w:r w:rsidRPr="00010B11">
              <w:t xml:space="preserve"> = 1160</w:t>
            </w:r>
          </w:p>
        </w:tc>
      </w:tr>
    </w:tbl>
    <w:p w14:paraId="0CE53D6F" w14:textId="77777777" w:rsidR="00954BEA" w:rsidRPr="00010B11" w:rsidRDefault="00954BEA" w:rsidP="00954BEA">
      <w:pPr>
        <w:spacing w:before="60"/>
        <w:ind w:left="340"/>
        <w:rPr>
          <w:rFonts w:ascii="Calibri" w:hAnsi="Calibri"/>
        </w:rPr>
      </w:pPr>
      <w:r w:rsidRPr="00010B11">
        <w:rPr>
          <w:rFonts w:ascii="Calibri" w:hAnsi="Calibri"/>
        </w:rPr>
        <w:t xml:space="preserve">mean = </w:t>
      </w:r>
      <w:r w:rsidRPr="00010B11">
        <w:rPr>
          <w:rFonts w:ascii="Calibri" w:hAnsi="Calibri"/>
          <w:position w:val="-34"/>
        </w:rPr>
        <w:object w:dxaOrig="1340" w:dyaOrig="800" w14:anchorId="75938BE1">
          <v:shape id="_x0000_i1036" type="#_x0000_t75" style="width:66.4pt;height:40.2pt" o:ole="">
            <v:imagedata r:id="rId30" o:title=""/>
          </v:shape>
          <o:OLEObject Type="Embed" ProgID="Equation.3" ShapeID="_x0000_i1036" DrawAspect="Content" ObjectID="_1537778787" r:id="rId31"/>
        </w:object>
      </w:r>
      <w:r w:rsidRPr="00010B11">
        <w:rPr>
          <w:rFonts w:ascii="Calibri" w:hAnsi="Calibri"/>
        </w:rPr>
        <w:t xml:space="preserve"> = 23.2 m</w:t>
      </w:r>
    </w:p>
    <w:p w14:paraId="51727189" w14:textId="77777777" w:rsidR="00954BEA" w:rsidRPr="00010B11" w:rsidRDefault="00954BEA" w:rsidP="00954BEA">
      <w:pPr>
        <w:rPr>
          <w:rFonts w:ascii="Calibri" w:hAnsi="Calibri"/>
          <w:b/>
        </w:rPr>
      </w:pPr>
      <w:r w:rsidRPr="00010B11">
        <w:rPr>
          <w:rFonts w:ascii="Calibri" w:hAnsi="Calibri"/>
          <w:b/>
        </w:rPr>
        <w:t>(b)</w:t>
      </w:r>
    </w:p>
    <w:p w14:paraId="2E7A8709" w14:textId="52139922" w:rsidR="00954BEA" w:rsidRPr="00010B11" w:rsidRDefault="00954BEA" w:rsidP="00954BEA">
      <w:pPr>
        <w:ind w:left="34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86A2EA0" wp14:editId="331F47D6">
            <wp:extent cx="2402205" cy="2967990"/>
            <wp:effectExtent l="0" t="0" r="10795" b="3810"/>
            <wp:docPr id="80" name="Picture 80" descr="ACPM9_PR_8_01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ACPM9_PR_8_01s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3E2F" w14:textId="77777777" w:rsidR="00954BEA" w:rsidRPr="00010B11" w:rsidRDefault="00954BEA" w:rsidP="00954BEA">
      <w:pPr>
        <w:ind w:left="340"/>
        <w:rPr>
          <w:rFonts w:ascii="Calibri" w:hAnsi="Calibri"/>
        </w:rPr>
      </w:pPr>
    </w:p>
    <w:p w14:paraId="00786FC2" w14:textId="37AD69B7" w:rsidR="0084220A" w:rsidRDefault="00954BEA" w:rsidP="00954BEA">
      <w:pPr>
        <w:pStyle w:val="Pquestiontextpartsa"/>
      </w:pPr>
      <w:r w:rsidRPr="00010B11">
        <w:rPr>
          <w:rFonts w:ascii="Calibri" w:hAnsi="Calibri"/>
        </w:rPr>
        <w:t>The large number of values in the middle band makes this relatively symmetrical.</w:t>
      </w:r>
    </w:p>
    <w:p w14:paraId="27640FF6" w14:textId="77777777" w:rsidR="0084220A" w:rsidRDefault="0084220A" w:rsidP="0084220A">
      <w:pPr>
        <w:pStyle w:val="Pquestionheadingsx1stafterhead"/>
      </w:pPr>
    </w:p>
    <w:p w14:paraId="44C529D5" w14:textId="77777777" w:rsidR="0084220A" w:rsidRDefault="0084220A" w:rsidP="0084220A">
      <w:pPr>
        <w:pStyle w:val="Pquestionheadingsx1stafterhead"/>
      </w:pPr>
      <w:r>
        <w:t>Question 13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583B23B4" w14:textId="0ECEAFE8" w:rsidR="00954BEA" w:rsidRPr="00010B11" w:rsidRDefault="00954BEA" w:rsidP="00230C0F">
      <w:pPr>
        <w:pStyle w:val="Pquestiontextpartsa"/>
      </w:pPr>
      <w:r w:rsidRPr="00010B11">
        <w:rPr>
          <w:b/>
        </w:rPr>
        <w:t>(a)</w:t>
      </w:r>
      <w:r w:rsidR="00230C0F">
        <w:tab/>
      </w:r>
      <w:r w:rsidRPr="00010B11">
        <w:t xml:space="preserve">Pr(Rhonda wins) = </w:t>
      </w:r>
      <w:r w:rsidRPr="00010B11">
        <w:rPr>
          <w:position w:val="-22"/>
        </w:rPr>
        <w:object w:dxaOrig="700" w:dyaOrig="600" w14:anchorId="37BAC1FD">
          <v:shape id="_x0000_i1037" type="#_x0000_t75" style="width:35.55pt;height:29.9pt" o:ole="">
            <v:imagedata r:id="rId33" o:title=""/>
          </v:shape>
          <o:OLEObject Type="Embed" ProgID="Equation.3" ShapeID="_x0000_i1037" DrawAspect="Content" ObjectID="_1537778788" r:id="rId34"/>
        </w:object>
      </w:r>
      <w:r w:rsidRPr="00010B11">
        <w:t xml:space="preserve"> = 40%</w:t>
      </w:r>
      <w:r w:rsidRPr="00010B11">
        <w:tab/>
      </w:r>
    </w:p>
    <w:p w14:paraId="6FD58355" w14:textId="2DE4846F" w:rsidR="00954BEA" w:rsidRPr="00010B11" w:rsidRDefault="00954BEA" w:rsidP="00230C0F">
      <w:pPr>
        <w:pStyle w:val="Pquestiontextpartsa"/>
      </w:pPr>
      <w:r w:rsidRPr="00010B11">
        <w:rPr>
          <w:b/>
        </w:rPr>
        <w:t>(b)</w:t>
      </w:r>
      <w:r w:rsidR="00230C0F">
        <w:tab/>
      </w:r>
      <w:r w:rsidR="00230C0F" w:rsidRPr="00010B11">
        <w:rPr>
          <w:position w:val="-24"/>
        </w:rPr>
        <w:object w:dxaOrig="340" w:dyaOrig="620" w14:anchorId="12B0E4CC">
          <v:shape id="_x0000_i1038" type="#_x0000_t75" style="width:16.85pt;height:30.85pt" o:ole="">
            <v:imagedata r:id="rId35" o:title=""/>
          </v:shape>
          <o:OLEObject Type="Embed" ProgID="Equation.3" ShapeID="_x0000_i1038" DrawAspect="Content" ObjectID="_1537778789" r:id="rId36"/>
        </w:object>
      </w:r>
      <w:r w:rsidRPr="00010B11">
        <w:t xml:space="preserve"> × 8 = 4.8</w:t>
      </w:r>
    </w:p>
    <w:p w14:paraId="6D1C5700" w14:textId="4618987D" w:rsidR="00954BEA" w:rsidRPr="00010B11" w:rsidRDefault="00230C0F" w:rsidP="00230C0F">
      <w:pPr>
        <w:pStyle w:val="Pquestiontextpartsa"/>
      </w:pPr>
      <w:r>
        <w:tab/>
      </w:r>
      <w:r w:rsidR="00954BEA" w:rsidRPr="00010B11">
        <w:t>Michelle would expect to win 5 games.</w:t>
      </w:r>
    </w:p>
    <w:p w14:paraId="73429667" w14:textId="77777777" w:rsidR="00954BEA" w:rsidRPr="00010B11" w:rsidRDefault="00954BEA" w:rsidP="00954BEA">
      <w:pPr>
        <w:tabs>
          <w:tab w:val="left" w:pos="1418"/>
          <w:tab w:val="left" w:pos="2948"/>
          <w:tab w:val="left" w:pos="4479"/>
        </w:tabs>
        <w:ind w:left="720" w:hanging="720"/>
        <w:rPr>
          <w:rFonts w:ascii="Calibri" w:hAnsi="Calibri"/>
          <w:b/>
        </w:rPr>
      </w:pPr>
    </w:p>
    <w:p w14:paraId="26557C3A" w14:textId="77777777" w:rsidR="00954BEA" w:rsidRDefault="00954BEA" w:rsidP="00954BEA">
      <w:pPr>
        <w:pStyle w:val="Pquestionheadingsx1stafterhead"/>
      </w:pPr>
      <w:r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04EF3947" w14:textId="2A3F1C5E" w:rsidR="00954BEA" w:rsidRPr="00010B11" w:rsidRDefault="00954BEA" w:rsidP="00230C0F">
      <w:pPr>
        <w:pStyle w:val="Pquestiontextpartsa"/>
      </w:pPr>
      <w:r w:rsidRPr="00010B11">
        <w:rPr>
          <w:b/>
        </w:rPr>
        <w:t>(a)</w:t>
      </w:r>
      <w:r w:rsidRPr="00010B11">
        <w:t xml:space="preserve"> Pr(neither red nor pink) = </w:t>
      </w:r>
      <w:r w:rsidR="00230C0F" w:rsidRPr="00010B11">
        <w:rPr>
          <w:position w:val="-24"/>
        </w:rPr>
        <w:object w:dxaOrig="1500" w:dyaOrig="620" w14:anchorId="33449D0E">
          <v:shape id="_x0000_i1039" type="#_x0000_t75" style="width:74.8pt;height:30.85pt" o:ole="">
            <v:imagedata r:id="rId37" o:title=""/>
          </v:shape>
          <o:OLEObject Type="Embed" ProgID="Equation.3" ShapeID="_x0000_i1039" DrawAspect="Content" ObjectID="_1537778790" r:id="rId38"/>
        </w:object>
      </w:r>
      <w:r w:rsidRPr="00010B11">
        <w:t xml:space="preserve"> = </w:t>
      </w:r>
      <w:r w:rsidR="00230C0F" w:rsidRPr="00010B11">
        <w:rPr>
          <w:position w:val="-24"/>
        </w:rPr>
        <w:object w:dxaOrig="340" w:dyaOrig="620" w14:anchorId="6A49E213">
          <v:shape id="_x0000_i1040" type="#_x0000_t75" style="width:16.85pt;height:30.85pt" o:ole="">
            <v:imagedata r:id="rId39" o:title=""/>
          </v:shape>
          <o:OLEObject Type="Embed" ProgID="Equation.3" ShapeID="_x0000_i1040" DrawAspect="Content" ObjectID="_1537778791" r:id="rId40"/>
        </w:object>
      </w:r>
      <w:r w:rsidRPr="00010B11">
        <w:t xml:space="preserve"> = </w:t>
      </w:r>
      <w:r w:rsidR="00230C0F" w:rsidRPr="00010B11">
        <w:rPr>
          <w:position w:val="-24"/>
        </w:rPr>
        <w:object w:dxaOrig="220" w:dyaOrig="620" w14:anchorId="2F72D163">
          <v:shape id="_x0000_i1041" type="#_x0000_t75" style="width:10.3pt;height:30.85pt" o:ole="">
            <v:imagedata r:id="rId41" o:title=""/>
          </v:shape>
          <o:OLEObject Type="Embed" ProgID="Equation.3" ShapeID="_x0000_i1041" DrawAspect="Content" ObjectID="_1537778792" r:id="rId42"/>
        </w:object>
      </w:r>
    </w:p>
    <w:p w14:paraId="687517E1" w14:textId="77777777" w:rsidR="00954BEA" w:rsidRPr="00010B11" w:rsidRDefault="00954BEA" w:rsidP="00230C0F">
      <w:pPr>
        <w:pStyle w:val="Pquestiontextpartsa"/>
      </w:pPr>
      <w:r w:rsidRPr="00010B11">
        <w:rPr>
          <w:b/>
        </w:rPr>
        <w:t>(b)</w:t>
      </w:r>
      <w:r w:rsidRPr="00010B11">
        <w:t xml:space="preserve"> </w:t>
      </w:r>
      <w:r w:rsidR="00230C0F" w:rsidRPr="00010B11">
        <w:rPr>
          <w:position w:val="-24"/>
        </w:rPr>
        <w:object w:dxaOrig="580" w:dyaOrig="620" w14:anchorId="62D79EAD">
          <v:shape id="_x0000_i1042" type="#_x0000_t75" style="width:29pt;height:30.85pt" o:ole="">
            <v:imagedata r:id="rId43" o:title=""/>
          </v:shape>
          <o:OLEObject Type="Embed" ProgID="Equation.3" ShapeID="_x0000_i1042" DrawAspect="Content" ObjectID="_1537778793" r:id="rId44"/>
        </w:object>
      </w:r>
      <w:r w:rsidRPr="00010B11">
        <w:t xml:space="preserve"> × 8 = 2.5</w:t>
      </w:r>
    </w:p>
    <w:p w14:paraId="0B6BD3C7" w14:textId="1FD48A1F" w:rsidR="0084220A" w:rsidRDefault="00230C0F" w:rsidP="00230C0F">
      <w:pPr>
        <w:pStyle w:val="Pquestiontextpartsa"/>
      </w:pPr>
      <w:r>
        <w:tab/>
      </w:r>
      <w:r w:rsidR="00954BEA" w:rsidRPr="00010B11">
        <w:t xml:space="preserve">2 or 3 lollies </w:t>
      </w:r>
      <w:r>
        <w:t xml:space="preserve">are expected </w:t>
      </w:r>
      <w:r w:rsidR="00954BEA" w:rsidRPr="00010B11">
        <w:t>to be pink or brown.</w:t>
      </w:r>
    </w:p>
    <w:p w14:paraId="3382BA6B" w14:textId="77777777" w:rsidR="0084220A" w:rsidRDefault="0084220A" w:rsidP="00954BEA">
      <w:pPr>
        <w:pStyle w:val="Pquestiontextpartsai"/>
        <w:ind w:left="0" w:firstLine="0"/>
      </w:pPr>
    </w:p>
    <w:p w14:paraId="39367A1B" w14:textId="6809869F" w:rsidR="0084220A" w:rsidRDefault="0084220A" w:rsidP="0084220A">
      <w:pPr>
        <w:pStyle w:val="Pquestionheadingsx1stafterhead"/>
      </w:pPr>
      <w:r>
        <w:lastRenderedPageBreak/>
        <w:t>Question 15</w:t>
      </w:r>
      <w:r>
        <w:tab/>
      </w:r>
      <w:r w:rsidR="0089796E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3FEE07F8" w14:textId="77777777" w:rsidR="00954BEA" w:rsidRPr="00010B11" w:rsidRDefault="00954BEA" w:rsidP="00954BEA">
      <w:pPr>
        <w:rPr>
          <w:rFonts w:ascii="Calibri" w:hAnsi="Calibri"/>
        </w:rPr>
      </w:pPr>
      <w:r w:rsidRPr="00010B11">
        <w:rPr>
          <w:rFonts w:ascii="Calibri" w:hAnsi="Calibri"/>
          <w:b/>
        </w:rPr>
        <w:t>(a)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1696"/>
        <w:gridCol w:w="890"/>
        <w:gridCol w:w="810"/>
      </w:tblGrid>
      <w:tr w:rsidR="00954BEA" w:rsidRPr="00010B11" w14:paraId="3BD11365" w14:textId="77777777" w:rsidTr="00230C0F"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479BB" w14:textId="77777777" w:rsidR="00954BEA" w:rsidRPr="00010B11" w:rsidRDefault="00954BEA" w:rsidP="00230C0F">
            <w:pPr>
              <w:pStyle w:val="Ptabletext"/>
            </w:pPr>
          </w:p>
        </w:tc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AEBD19" w14:textId="77777777" w:rsidR="00954BEA" w:rsidRPr="00010B11" w:rsidRDefault="00954BEA" w:rsidP="00230C0F">
            <w:pPr>
              <w:pStyle w:val="Ptabletext"/>
            </w:pPr>
            <w:r w:rsidRPr="00010B11">
              <w:t>TV in bedroom</w:t>
            </w:r>
          </w:p>
        </w:tc>
        <w:tc>
          <w:tcPr>
            <w:tcW w:w="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92A78" w14:textId="77777777" w:rsidR="00954BEA" w:rsidRPr="00010B11" w:rsidRDefault="00954BEA" w:rsidP="00230C0F">
            <w:pPr>
              <w:pStyle w:val="Ptabletext"/>
            </w:pPr>
            <w:r w:rsidRPr="00010B11">
              <w:t>No TV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3FF14E3" w14:textId="77777777" w:rsidR="00954BEA" w:rsidRPr="00010B11" w:rsidRDefault="00954BEA" w:rsidP="00230C0F">
            <w:pPr>
              <w:pStyle w:val="Ptabletext"/>
            </w:pPr>
          </w:p>
        </w:tc>
      </w:tr>
      <w:tr w:rsidR="00954BEA" w:rsidRPr="00010B11" w14:paraId="2AAFFCD6" w14:textId="77777777" w:rsidTr="00230C0F">
        <w:tc>
          <w:tcPr>
            <w:tcW w:w="1423" w:type="dxa"/>
            <w:tcBorders>
              <w:top w:val="single" w:sz="4" w:space="0" w:color="auto"/>
            </w:tcBorders>
            <w:shd w:val="clear" w:color="auto" w:fill="auto"/>
          </w:tcPr>
          <w:p w14:paraId="5EE1D5BE" w14:textId="77777777" w:rsidR="00954BEA" w:rsidRPr="00010B11" w:rsidRDefault="00954BEA" w:rsidP="00230C0F">
            <w:pPr>
              <w:pStyle w:val="Ptabletext"/>
            </w:pPr>
            <w:r w:rsidRPr="00010B11">
              <w:t>Ride bicycle</w:t>
            </w:r>
          </w:p>
        </w:tc>
        <w:tc>
          <w:tcPr>
            <w:tcW w:w="1696" w:type="dxa"/>
            <w:tcBorders>
              <w:top w:val="single" w:sz="4" w:space="0" w:color="auto"/>
            </w:tcBorders>
            <w:shd w:val="clear" w:color="auto" w:fill="auto"/>
          </w:tcPr>
          <w:p w14:paraId="18D1C1E0" w14:textId="77777777" w:rsidR="00954BEA" w:rsidRPr="00010B11" w:rsidRDefault="00954BEA" w:rsidP="00230C0F">
            <w:pPr>
              <w:pStyle w:val="Ptabletext"/>
            </w:pPr>
            <w:r w:rsidRPr="00010B11">
              <w:t>2</w:t>
            </w: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</w:tcPr>
          <w:p w14:paraId="42077EC6" w14:textId="77777777" w:rsidR="00954BEA" w:rsidRPr="00010B11" w:rsidRDefault="00954BEA" w:rsidP="00230C0F">
            <w:pPr>
              <w:pStyle w:val="Ptabletext"/>
            </w:pPr>
            <w:r w:rsidRPr="00010B11"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349747F3" w14:textId="77777777" w:rsidR="00954BEA" w:rsidRPr="00010B11" w:rsidRDefault="00954BEA" w:rsidP="00230C0F">
            <w:pPr>
              <w:pStyle w:val="Ptabletext"/>
            </w:pPr>
            <w:r w:rsidRPr="00010B11">
              <w:t>10</w:t>
            </w:r>
          </w:p>
        </w:tc>
      </w:tr>
      <w:tr w:rsidR="00954BEA" w:rsidRPr="00010B11" w14:paraId="106036AF" w14:textId="77777777" w:rsidTr="00230C0F">
        <w:tc>
          <w:tcPr>
            <w:tcW w:w="1423" w:type="dxa"/>
            <w:tcBorders>
              <w:bottom w:val="single" w:sz="4" w:space="0" w:color="auto"/>
            </w:tcBorders>
            <w:shd w:val="clear" w:color="auto" w:fill="auto"/>
          </w:tcPr>
          <w:p w14:paraId="3C836320" w14:textId="77777777" w:rsidR="00954BEA" w:rsidRPr="00010B11" w:rsidRDefault="00954BEA" w:rsidP="00230C0F">
            <w:pPr>
              <w:pStyle w:val="Ptabletext"/>
            </w:pPr>
            <w:r w:rsidRPr="00010B11">
              <w:t>No riding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</w:tcPr>
          <w:p w14:paraId="177EA41C" w14:textId="77777777" w:rsidR="00954BEA" w:rsidRPr="00010B11" w:rsidRDefault="00954BEA" w:rsidP="00230C0F">
            <w:pPr>
              <w:pStyle w:val="Ptabletext"/>
            </w:pPr>
            <w:r w:rsidRPr="00010B11">
              <w:t>5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</w:tcPr>
          <w:p w14:paraId="706A85B5" w14:textId="77777777" w:rsidR="00954BEA" w:rsidRPr="00010B11" w:rsidRDefault="00954BEA" w:rsidP="00230C0F">
            <w:pPr>
              <w:pStyle w:val="Ptabletext"/>
            </w:pPr>
            <w:r w:rsidRPr="00010B11">
              <w:t>7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41987228" w14:textId="77777777" w:rsidR="00954BEA" w:rsidRPr="00010B11" w:rsidRDefault="00954BEA" w:rsidP="00230C0F">
            <w:pPr>
              <w:pStyle w:val="Ptabletext"/>
            </w:pPr>
            <w:r w:rsidRPr="00010B11">
              <w:t>12</w:t>
            </w:r>
          </w:p>
        </w:tc>
      </w:tr>
      <w:tr w:rsidR="00954BEA" w:rsidRPr="00010B11" w14:paraId="5478658D" w14:textId="77777777" w:rsidTr="00230C0F">
        <w:tc>
          <w:tcPr>
            <w:tcW w:w="14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1E9C5B" w14:textId="77777777" w:rsidR="00954BEA" w:rsidRPr="00010B11" w:rsidRDefault="00954BEA" w:rsidP="00230C0F">
            <w:pPr>
              <w:pStyle w:val="Ptabletext"/>
            </w:pP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614585" w14:textId="77777777" w:rsidR="00954BEA" w:rsidRPr="00010B11" w:rsidRDefault="00954BEA" w:rsidP="00230C0F">
            <w:pPr>
              <w:pStyle w:val="Ptabletext"/>
            </w:pPr>
            <w:r w:rsidRPr="00010B11">
              <w:t>7</w:t>
            </w: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</w:tcPr>
          <w:p w14:paraId="01B4DFD4" w14:textId="77777777" w:rsidR="00954BEA" w:rsidRPr="00010B11" w:rsidRDefault="00954BEA" w:rsidP="00230C0F">
            <w:pPr>
              <w:pStyle w:val="Ptabletext"/>
            </w:pPr>
            <w:r w:rsidRPr="00010B11">
              <w:t>15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14:paraId="12FB79B2" w14:textId="77777777" w:rsidR="00954BEA" w:rsidRPr="00010B11" w:rsidRDefault="00954BEA" w:rsidP="00230C0F">
            <w:pPr>
              <w:pStyle w:val="Ptabletext"/>
            </w:pPr>
            <w:r w:rsidRPr="00010B11">
              <w:t>22</w:t>
            </w:r>
          </w:p>
        </w:tc>
      </w:tr>
    </w:tbl>
    <w:p w14:paraId="29DCB26F" w14:textId="77777777" w:rsidR="00954BEA" w:rsidRPr="00010B11" w:rsidRDefault="00954BEA" w:rsidP="00954BEA">
      <w:pPr>
        <w:pStyle w:val="Pquestiontextpartsai"/>
      </w:pPr>
      <w:r w:rsidRPr="00010B11">
        <w:rPr>
          <w:b/>
        </w:rPr>
        <w:t>(b)</w:t>
      </w:r>
      <w:r w:rsidRPr="00010B11">
        <w:t xml:space="preserve"> </w:t>
      </w:r>
      <w:r w:rsidRPr="00010B11">
        <w:rPr>
          <w:b/>
        </w:rPr>
        <w:t>(i)</w:t>
      </w:r>
      <w:r w:rsidRPr="00010B11">
        <w:t xml:space="preserve"> Pr(TV) = </w:t>
      </w:r>
      <w:r w:rsidRPr="00010B11">
        <w:rPr>
          <w:position w:val="-24"/>
        </w:rPr>
        <w:object w:dxaOrig="360" w:dyaOrig="620" w14:anchorId="2AAF94E9">
          <v:shape id="_x0000_i1043" type="#_x0000_t75" style="width:18.7pt;height:30.85pt" o:ole="">
            <v:imagedata r:id="rId45" o:title=""/>
          </v:shape>
          <o:OLEObject Type="Embed" ProgID="Equation.3" ShapeID="_x0000_i1043" DrawAspect="Content" ObjectID="_1537778794" r:id="rId46"/>
        </w:object>
      </w:r>
    </w:p>
    <w:p w14:paraId="12B6087F" w14:textId="77777777" w:rsidR="00954BEA" w:rsidRPr="00010B11" w:rsidRDefault="00954BEA" w:rsidP="00954BEA">
      <w:pPr>
        <w:pStyle w:val="Pquestiontextpartsi"/>
      </w:pPr>
      <w:r w:rsidRPr="00010B11">
        <w:rPr>
          <w:b/>
        </w:rPr>
        <w:t>(ii)</w:t>
      </w:r>
      <w:r w:rsidRPr="00010B11">
        <w:t xml:space="preserve"> Pr(TV and bicycle) = </w:t>
      </w:r>
      <w:r w:rsidRPr="00010B11">
        <w:rPr>
          <w:position w:val="-24"/>
        </w:rPr>
        <w:object w:dxaOrig="360" w:dyaOrig="620" w14:anchorId="2CF07E98">
          <v:shape id="_x0000_i1044" type="#_x0000_t75" style="width:18.7pt;height:30.85pt" o:ole="">
            <v:imagedata r:id="rId47" o:title=""/>
          </v:shape>
          <o:OLEObject Type="Embed" ProgID="Equation.3" ShapeID="_x0000_i1044" DrawAspect="Content" ObjectID="_1537778795" r:id="rId48"/>
        </w:object>
      </w:r>
      <w:r w:rsidRPr="00010B11">
        <w:t xml:space="preserve"> = </w:t>
      </w:r>
      <w:r w:rsidRPr="00010B11">
        <w:rPr>
          <w:position w:val="-24"/>
        </w:rPr>
        <w:object w:dxaOrig="300" w:dyaOrig="620" w14:anchorId="21355FCB">
          <v:shape id="_x0000_i1045" type="#_x0000_t75" style="width:14.95pt;height:30.85pt" o:ole="">
            <v:imagedata r:id="rId49" o:title=""/>
          </v:shape>
          <o:OLEObject Type="Embed" ProgID="Equation.3" ShapeID="_x0000_i1045" DrawAspect="Content" ObjectID="_1537778796" r:id="rId50"/>
        </w:object>
      </w:r>
    </w:p>
    <w:p w14:paraId="6C709E24" w14:textId="77777777" w:rsidR="00954BEA" w:rsidRPr="00010B11" w:rsidRDefault="00954BEA" w:rsidP="00954BEA">
      <w:pPr>
        <w:pStyle w:val="Pquestiontextpartsi"/>
      </w:pPr>
      <w:r w:rsidRPr="00010B11">
        <w:rPr>
          <w:b/>
        </w:rPr>
        <w:t>(iii)</w:t>
      </w:r>
      <w:r w:rsidRPr="00010B11">
        <w:t xml:space="preserve"> Pr(no bicycle riding) = </w:t>
      </w:r>
      <w:r w:rsidRPr="00010B11">
        <w:rPr>
          <w:position w:val="-24"/>
        </w:rPr>
        <w:object w:dxaOrig="360" w:dyaOrig="620" w14:anchorId="17A8A8AB">
          <v:shape id="_x0000_i1046" type="#_x0000_t75" style="width:18.7pt;height:30.85pt" o:ole="">
            <v:imagedata r:id="rId51" o:title=""/>
          </v:shape>
          <o:OLEObject Type="Embed" ProgID="Equation.3" ShapeID="_x0000_i1046" DrawAspect="Content" ObjectID="_1537778797" r:id="rId52"/>
        </w:object>
      </w:r>
      <w:r w:rsidRPr="00010B11">
        <w:t xml:space="preserve"> = </w:t>
      </w:r>
      <w:r w:rsidRPr="00010B11">
        <w:rPr>
          <w:position w:val="-24"/>
        </w:rPr>
        <w:object w:dxaOrig="300" w:dyaOrig="620" w14:anchorId="3C5B6B42">
          <v:shape id="_x0000_i1047" type="#_x0000_t75" style="width:14.95pt;height:30.85pt" o:ole="">
            <v:imagedata r:id="rId53" o:title=""/>
          </v:shape>
          <o:OLEObject Type="Embed" ProgID="Equation.3" ShapeID="_x0000_i1047" DrawAspect="Content" ObjectID="_1537778798" r:id="rId54"/>
        </w:object>
      </w:r>
    </w:p>
    <w:p w14:paraId="1B909F3D" w14:textId="376FB926" w:rsidR="000E5746" w:rsidRPr="001B433F" w:rsidRDefault="00954BEA" w:rsidP="00954BEA">
      <w:pPr>
        <w:pStyle w:val="Pquestiontextpartsa"/>
      </w:pPr>
      <w:r w:rsidRPr="00010B11">
        <w:rPr>
          <w:b/>
        </w:rPr>
        <w:t>(c)</w:t>
      </w:r>
      <w:r w:rsidRPr="00010B11">
        <w:t xml:space="preserve"> Pr(TV knowing bicycle riding) = </w:t>
      </w:r>
      <w:r w:rsidRPr="00010B11">
        <w:rPr>
          <w:position w:val="-24"/>
        </w:rPr>
        <w:object w:dxaOrig="320" w:dyaOrig="620" w14:anchorId="1A2E933A">
          <v:shape id="_x0000_i1048" type="#_x0000_t75" style="width:15.9pt;height:30.85pt" o:ole="">
            <v:imagedata r:id="rId55" o:title=""/>
          </v:shape>
          <o:OLEObject Type="Embed" ProgID="Equation.3" ShapeID="_x0000_i1048" DrawAspect="Content" ObjectID="_1537778799" r:id="rId56"/>
        </w:object>
      </w:r>
      <w:r w:rsidRPr="00010B11">
        <w:t xml:space="preserve"> = </w:t>
      </w:r>
      <w:r w:rsidRPr="00010B11">
        <w:rPr>
          <w:position w:val="-24"/>
        </w:rPr>
        <w:object w:dxaOrig="220" w:dyaOrig="620" w14:anchorId="07D2E028">
          <v:shape id="_x0000_i1049" type="#_x0000_t75" style="width:11.2pt;height:30.85pt" o:ole="">
            <v:imagedata r:id="rId57" o:title=""/>
          </v:shape>
          <o:OLEObject Type="Embed" ProgID="Equation.3" ShapeID="_x0000_i1049" DrawAspect="Content" ObjectID="_1537778800" r:id="rId58"/>
        </w:object>
      </w:r>
    </w:p>
    <w:p w14:paraId="48F1984C" w14:textId="1355C099" w:rsidR="0084220A" w:rsidRDefault="0084220A" w:rsidP="00230C0F">
      <w:pPr>
        <w:pStyle w:val="Pquestionheadingsx"/>
      </w:pPr>
      <w:r>
        <w:t>Question 16</w:t>
      </w:r>
      <w:r>
        <w:tab/>
      </w:r>
      <w:r w:rsidR="0089796E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="0089796E">
        <w:tab/>
        <w:t>[8.6</w:t>
      </w:r>
      <w:r>
        <w:t>]</w:t>
      </w:r>
    </w:p>
    <w:p w14:paraId="3EF94DCB" w14:textId="7650C608" w:rsidR="00954BEA" w:rsidRPr="00010B11" w:rsidRDefault="00954BEA" w:rsidP="00230C0F">
      <w:pPr>
        <w:pStyle w:val="Pquestiontextpartsa"/>
      </w:pPr>
      <w:r w:rsidRPr="00010B11">
        <w:rPr>
          <w:b/>
        </w:rPr>
        <w:t>(a)</w:t>
      </w:r>
      <w:r w:rsidR="00230C0F">
        <w:tab/>
      </w:r>
      <w:r w:rsidRPr="00010B11">
        <w:rPr>
          <w:b/>
        </w:rPr>
        <w:t>(i)</w:t>
      </w:r>
      <w:r w:rsidR="00230C0F">
        <w:tab/>
      </w:r>
      <w:r w:rsidRPr="00010B11">
        <w:rPr>
          <w:i/>
        </w:rPr>
        <w:t>A</w:t>
      </w:r>
      <w:r w:rsidRPr="00010B11">
        <w:t xml:space="preserve"> and </w:t>
      </w:r>
      <w:r w:rsidRPr="00010B11">
        <w:rPr>
          <w:i/>
        </w:rPr>
        <w:t xml:space="preserve">B </w:t>
      </w:r>
      <w:r w:rsidRPr="00010B11">
        <w:t>are mutually exclusive.</w:t>
      </w:r>
    </w:p>
    <w:p w14:paraId="7D2A36B7" w14:textId="47BB31C0" w:rsidR="00954BEA" w:rsidRPr="00010B11" w:rsidRDefault="00954BEA" w:rsidP="00954BEA">
      <w:pPr>
        <w:pStyle w:val="Pquestiontextpartsi"/>
      </w:pPr>
      <w:r w:rsidRPr="00010B11">
        <w:rPr>
          <w:b/>
        </w:rPr>
        <w:t>(ii)</w:t>
      </w:r>
      <w:r w:rsidR="00230C0F">
        <w:tab/>
      </w:r>
      <w:r w:rsidRPr="00010B11">
        <w:rPr>
          <w:i/>
        </w:rPr>
        <w:t>A</w:t>
      </w:r>
      <w:r w:rsidRPr="00010B11">
        <w:t xml:space="preserve"> and </w:t>
      </w:r>
      <w:r w:rsidRPr="00010B11">
        <w:rPr>
          <w:i/>
        </w:rPr>
        <w:t xml:space="preserve">C </w:t>
      </w:r>
      <w:r w:rsidRPr="00010B11">
        <w:t>are not mutually exclusive</w:t>
      </w:r>
      <w:r w:rsidR="00230C0F">
        <w:t>.</w:t>
      </w:r>
    </w:p>
    <w:p w14:paraId="5781FFBE" w14:textId="73707594" w:rsidR="00954BEA" w:rsidRPr="00010B11" w:rsidRDefault="00954BEA" w:rsidP="00954BEA">
      <w:pPr>
        <w:pStyle w:val="Pquestiontextpartsi"/>
      </w:pPr>
      <w:r w:rsidRPr="00010B11">
        <w:rPr>
          <w:b/>
        </w:rPr>
        <w:t>(iii)</w:t>
      </w:r>
      <w:r w:rsidR="00230C0F">
        <w:tab/>
      </w:r>
      <w:r w:rsidRPr="00010B11">
        <w:rPr>
          <w:i/>
        </w:rPr>
        <w:t>A</w:t>
      </w:r>
      <w:r w:rsidRPr="00010B11">
        <w:t xml:space="preserve"> and </w:t>
      </w:r>
      <w:r w:rsidRPr="00010B11">
        <w:rPr>
          <w:i/>
        </w:rPr>
        <w:t xml:space="preserve">D </w:t>
      </w:r>
      <w:r w:rsidRPr="00010B11">
        <w:t>are not mutually exclusive</w:t>
      </w:r>
      <w:r w:rsidR="00230C0F">
        <w:t>.</w:t>
      </w:r>
    </w:p>
    <w:p w14:paraId="313D0034" w14:textId="77777777" w:rsidR="00954BEA" w:rsidRPr="00010B11" w:rsidRDefault="00954BEA" w:rsidP="00954BEA">
      <w:pPr>
        <w:rPr>
          <w:rFonts w:ascii="Calibri" w:hAnsi="Calibri"/>
        </w:rPr>
      </w:pPr>
    </w:p>
    <w:p w14:paraId="0C3D9F1D" w14:textId="77777777" w:rsidR="00954BEA" w:rsidRPr="00010B11" w:rsidRDefault="00954BEA" w:rsidP="00954BEA">
      <w:pPr>
        <w:rPr>
          <w:rFonts w:ascii="Calibri" w:hAnsi="Calibri"/>
        </w:rPr>
      </w:pPr>
      <w:r w:rsidRPr="00010B11">
        <w:rPr>
          <w:rFonts w:ascii="Calibri" w:hAnsi="Calibri"/>
          <w:b/>
        </w:rPr>
        <w:t>(b)</w:t>
      </w:r>
      <w:r w:rsidRPr="00010B11">
        <w:rPr>
          <w:rFonts w:ascii="Calibri" w:hAnsi="Calibri"/>
        </w:rPr>
        <w:t xml:space="preserve"> Complete the Venn diagram by writing all the letters of the alphabet in the correct regions.</w:t>
      </w:r>
    </w:p>
    <w:p w14:paraId="330DD54E" w14:textId="77777777" w:rsidR="00954BEA" w:rsidRPr="00010B11" w:rsidRDefault="00954BEA" w:rsidP="00954BEA">
      <w:pPr>
        <w:rPr>
          <w:rFonts w:ascii="Calibri" w:hAnsi="Calibri"/>
        </w:rPr>
      </w:pPr>
    </w:p>
    <w:p w14:paraId="34BCECE6" w14:textId="2D06E554" w:rsidR="00954BEA" w:rsidRPr="00010B11" w:rsidRDefault="00954BEA" w:rsidP="00954BEA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907D562" wp14:editId="236D23E6">
            <wp:extent cx="3285490" cy="2092325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90C0B" w14:textId="77777777" w:rsidR="00954BEA" w:rsidRPr="00010B11" w:rsidRDefault="00954BEA" w:rsidP="00954BEA">
      <w:pPr>
        <w:rPr>
          <w:rFonts w:ascii="Calibri" w:hAnsi="Calibri"/>
        </w:rPr>
      </w:pPr>
    </w:p>
    <w:p w14:paraId="77AFEFB0" w14:textId="77777777" w:rsidR="00954BEA" w:rsidRPr="00010B11" w:rsidRDefault="00954BEA" w:rsidP="00954BEA">
      <w:pPr>
        <w:pStyle w:val="Pquestiontextpartsai"/>
      </w:pPr>
      <w:r w:rsidRPr="00010B11">
        <w:rPr>
          <w:b/>
        </w:rPr>
        <w:t>(c)</w:t>
      </w:r>
      <w:r w:rsidRPr="00010B11">
        <w:t xml:space="preserve"> </w:t>
      </w:r>
      <w:r w:rsidRPr="00010B11">
        <w:rPr>
          <w:b/>
        </w:rPr>
        <w:t>(i)</w:t>
      </w:r>
      <w:r w:rsidRPr="00010B11">
        <w:t xml:space="preserve"> Pr(</w:t>
      </w:r>
      <w:r w:rsidRPr="00010B11">
        <w:rPr>
          <w:i/>
        </w:rPr>
        <w:t>A</w:t>
      </w:r>
      <w:r w:rsidRPr="00010B11">
        <w:t xml:space="preserve">) = </w:t>
      </w:r>
      <w:r w:rsidRPr="00010B11">
        <w:rPr>
          <w:position w:val="-24"/>
        </w:rPr>
        <w:object w:dxaOrig="360" w:dyaOrig="620" w14:anchorId="6C91FF58">
          <v:shape id="_x0000_i1050" type="#_x0000_t75" style="width:18.7pt;height:30.85pt" o:ole="">
            <v:imagedata r:id="rId60" o:title=""/>
          </v:shape>
          <o:OLEObject Type="Embed" ProgID="Equation.3" ShapeID="_x0000_i1050" DrawAspect="Content" ObjectID="_1537778801" r:id="rId61"/>
        </w:object>
      </w:r>
      <w:r w:rsidRPr="00010B11">
        <w:tab/>
      </w:r>
      <w:r w:rsidRPr="00010B11">
        <w:tab/>
      </w:r>
      <w:r w:rsidRPr="00010B11">
        <w:tab/>
      </w:r>
    </w:p>
    <w:p w14:paraId="338B3025" w14:textId="77777777" w:rsidR="00954BEA" w:rsidRPr="00010B11" w:rsidRDefault="00954BEA" w:rsidP="00954BEA">
      <w:pPr>
        <w:pStyle w:val="Pquestiontextpartsi"/>
      </w:pPr>
      <w:r w:rsidRPr="00010B11">
        <w:rPr>
          <w:b/>
        </w:rPr>
        <w:t>(ii)</w:t>
      </w:r>
      <w:r w:rsidRPr="00010B11">
        <w:t xml:space="preserve"> Pr(</w:t>
      </w:r>
      <w:r w:rsidRPr="00010B11">
        <w:rPr>
          <w:i/>
        </w:rPr>
        <w:t xml:space="preserve">B </w:t>
      </w:r>
      <w:r w:rsidRPr="00010B11">
        <w:t xml:space="preserve">and </w:t>
      </w:r>
      <w:r w:rsidRPr="00010B11">
        <w:rPr>
          <w:i/>
        </w:rPr>
        <w:t>C</w:t>
      </w:r>
      <w:r w:rsidRPr="00010B11">
        <w:t xml:space="preserve">) = </w:t>
      </w:r>
      <w:r w:rsidRPr="00010B11">
        <w:rPr>
          <w:position w:val="-24"/>
        </w:rPr>
        <w:object w:dxaOrig="360" w:dyaOrig="620" w14:anchorId="37FDBEA4">
          <v:shape id="_x0000_i1051" type="#_x0000_t75" style="width:18.7pt;height:30.85pt" o:ole="">
            <v:imagedata r:id="rId62" o:title=""/>
          </v:shape>
          <o:OLEObject Type="Embed" ProgID="Equation.3" ShapeID="_x0000_i1051" DrawAspect="Content" ObjectID="_1537778802" r:id="rId63"/>
        </w:object>
      </w:r>
      <w:r w:rsidRPr="00010B11">
        <w:t xml:space="preserve"> = </w:t>
      </w:r>
      <w:r w:rsidRPr="00010B11">
        <w:rPr>
          <w:position w:val="-24"/>
        </w:rPr>
        <w:object w:dxaOrig="320" w:dyaOrig="620" w14:anchorId="1C87742B">
          <v:shape id="_x0000_i1052" type="#_x0000_t75" style="width:15.9pt;height:30.85pt" o:ole="">
            <v:imagedata r:id="rId64" o:title=""/>
          </v:shape>
          <o:OLEObject Type="Embed" ProgID="Equation.3" ShapeID="_x0000_i1052" DrawAspect="Content" ObjectID="_1537778803" r:id="rId65"/>
        </w:object>
      </w:r>
      <w:r w:rsidRPr="00010B11">
        <w:t xml:space="preserve">     </w:t>
      </w:r>
      <w:r w:rsidRPr="00010B11">
        <w:tab/>
      </w:r>
      <w:r w:rsidRPr="00010B11">
        <w:tab/>
      </w:r>
    </w:p>
    <w:p w14:paraId="7DC2C2FF" w14:textId="77777777" w:rsidR="00954BEA" w:rsidRPr="00010B11" w:rsidRDefault="00954BEA" w:rsidP="00954BEA">
      <w:pPr>
        <w:pStyle w:val="Pquestiontextpartsi"/>
      </w:pPr>
      <w:r w:rsidRPr="00010B11">
        <w:rPr>
          <w:b/>
        </w:rPr>
        <w:t>(iii)</w:t>
      </w:r>
      <w:r w:rsidRPr="00010B11">
        <w:t xml:space="preserve"> Pr(</w:t>
      </w:r>
      <w:r w:rsidRPr="00010B11">
        <w:rPr>
          <w:i/>
        </w:rPr>
        <w:t>C</w:t>
      </w:r>
      <w:r w:rsidRPr="00010B11">
        <w:t xml:space="preserve"> or </w:t>
      </w:r>
      <w:r w:rsidRPr="00010B11">
        <w:rPr>
          <w:i/>
        </w:rPr>
        <w:t>D</w:t>
      </w:r>
      <w:r w:rsidRPr="00010B11">
        <w:t xml:space="preserve">) = </w:t>
      </w:r>
      <w:r w:rsidRPr="00010B11">
        <w:rPr>
          <w:position w:val="-24"/>
        </w:rPr>
        <w:object w:dxaOrig="360" w:dyaOrig="620" w14:anchorId="13806041">
          <v:shape id="_x0000_i1053" type="#_x0000_t75" style="width:18.7pt;height:30.85pt" o:ole="">
            <v:imagedata r:id="rId66" o:title=""/>
          </v:shape>
          <o:OLEObject Type="Embed" ProgID="Equation.3" ShapeID="_x0000_i1053" DrawAspect="Content" ObjectID="_1537778804" r:id="rId67"/>
        </w:object>
      </w:r>
      <w:r w:rsidRPr="00010B11">
        <w:t xml:space="preserve"> </w:t>
      </w:r>
    </w:p>
    <w:p w14:paraId="3355CEA1" w14:textId="33BF9C62" w:rsidR="000E5746" w:rsidRDefault="00954BEA" w:rsidP="00954BEA">
      <w:pPr>
        <w:pStyle w:val="Pquestiontextpartsi"/>
      </w:pPr>
      <w:r w:rsidRPr="00010B11">
        <w:rPr>
          <w:b/>
        </w:rPr>
        <w:t>(iv)</w:t>
      </w:r>
      <w:r w:rsidRPr="00010B11">
        <w:t xml:space="preserve"> Pr(</w:t>
      </w:r>
      <w:r w:rsidRPr="00010B11">
        <w:rPr>
          <w:i/>
        </w:rPr>
        <w:t>A</w:t>
      </w:r>
      <w:r w:rsidRPr="00010B11">
        <w:t xml:space="preserve"> and </w:t>
      </w:r>
      <w:r w:rsidRPr="00010B11">
        <w:rPr>
          <w:i/>
        </w:rPr>
        <w:t>B</w:t>
      </w:r>
      <w:r w:rsidRPr="00010B11">
        <w:t>) = 0</w:t>
      </w:r>
    </w:p>
    <w:p w14:paraId="05806B53" w14:textId="77777777" w:rsidR="00954BEA" w:rsidRDefault="00954BEA" w:rsidP="00954BEA">
      <w:pPr>
        <w:pStyle w:val="Pquestiontextpartsi"/>
      </w:pPr>
    </w:p>
    <w:p w14:paraId="423365B3" w14:textId="128D6AD1" w:rsidR="00915F01" w:rsidRDefault="00915F01" w:rsidP="00230C0F">
      <w:pPr>
        <w:pStyle w:val="Pquestionheadingsx1stafterhead"/>
        <w:keepLines/>
      </w:pPr>
      <w:r>
        <w:lastRenderedPageBreak/>
        <w:t>Question 17</w:t>
      </w:r>
      <w:r>
        <w:tab/>
      </w:r>
      <w:r w:rsidR="0089796E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 w:rsidR="0089796E">
        <w:tab/>
        <w:t>[8.7</w:t>
      </w:r>
      <w:r>
        <w:t>]</w:t>
      </w:r>
    </w:p>
    <w:p w14:paraId="4BE9CAFF" w14:textId="75D2ABF4" w:rsidR="00954BEA" w:rsidRPr="00010B11" w:rsidRDefault="00954BEA" w:rsidP="00230C0F">
      <w:pPr>
        <w:keepNext/>
        <w:keepLines/>
        <w:rPr>
          <w:rFonts w:ascii="Calibri" w:hAnsi="Calibri"/>
        </w:rPr>
      </w:pPr>
      <w:r w:rsidRPr="00010B11">
        <w:rPr>
          <w:rFonts w:ascii="Calibri" w:hAnsi="Calibri"/>
          <w:b/>
        </w:rPr>
        <w:t>(a)</w:t>
      </w:r>
      <w:r w:rsidRPr="00010B11">
        <w:rPr>
          <w:rFonts w:ascii="Calibri" w:hAnsi="Calibri"/>
        </w:rPr>
        <w:t xml:space="preserve"> </w:t>
      </w:r>
      <w:r w:rsidRPr="00010B11">
        <w:rPr>
          <w:rFonts w:ascii="Calibri" w:hAnsi="Calibri"/>
        </w:rPr>
        <w:tab/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477"/>
        <w:gridCol w:w="477"/>
        <w:gridCol w:w="477"/>
        <w:gridCol w:w="464"/>
        <w:gridCol w:w="464"/>
        <w:gridCol w:w="478"/>
        <w:gridCol w:w="478"/>
        <w:gridCol w:w="478"/>
        <w:gridCol w:w="478"/>
      </w:tblGrid>
      <w:tr w:rsidR="00954BEA" w:rsidRPr="00010B11" w14:paraId="7DB43B4C" w14:textId="77777777" w:rsidTr="00230C0F">
        <w:tc>
          <w:tcPr>
            <w:tcW w:w="0" w:type="auto"/>
            <w:shd w:val="clear" w:color="auto" w:fill="auto"/>
          </w:tcPr>
          <w:p w14:paraId="631D861B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  <w:tc>
          <w:tcPr>
            <w:tcW w:w="0" w:type="auto"/>
            <w:shd w:val="clear" w:color="auto" w:fill="auto"/>
          </w:tcPr>
          <w:p w14:paraId="7EAEA21B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</w:t>
            </w:r>
            <w:r w:rsidRPr="00010B11">
              <w:rPr>
                <w:rFonts w:ascii="Calibri" w:hAnsi="Calibri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C8DE005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</w:t>
            </w:r>
            <w:r w:rsidRPr="00010B11"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0" w:type="auto"/>
          </w:tcPr>
          <w:p w14:paraId="39D7DD2F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</w:t>
            </w:r>
            <w:r w:rsidRPr="00010B11">
              <w:rPr>
                <w:rFonts w:ascii="Calibri" w:hAnsi="Calibri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94D24D9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</w:t>
            </w:r>
            <w:r w:rsidRPr="00010B11">
              <w:rPr>
                <w:rFonts w:ascii="Calibri" w:hAnsi="Calibri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F8B6B55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</w:t>
            </w:r>
            <w:r w:rsidRPr="00010B11"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2A14ED4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</w:t>
            </w:r>
            <w:r w:rsidRPr="00010B11">
              <w:rPr>
                <w:rFonts w:ascii="Calibri" w:hAnsi="Calibri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15A08A3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</w:t>
            </w:r>
            <w:r w:rsidRPr="00010B11"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0" w:type="auto"/>
          </w:tcPr>
          <w:p w14:paraId="660A2529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</w:t>
            </w:r>
            <w:r w:rsidRPr="00010B11">
              <w:rPr>
                <w:rFonts w:ascii="Calibri" w:hAnsi="Calibri"/>
                <w:vertAlign w:val="subscript"/>
              </w:rPr>
              <w:t>3</w:t>
            </w:r>
          </w:p>
        </w:tc>
        <w:tc>
          <w:tcPr>
            <w:tcW w:w="0" w:type="auto"/>
          </w:tcPr>
          <w:p w14:paraId="2E408ED5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</w:t>
            </w:r>
            <w:r w:rsidRPr="00010B11">
              <w:rPr>
                <w:rFonts w:ascii="Calibri" w:hAnsi="Calibri"/>
                <w:vertAlign w:val="subscript"/>
              </w:rPr>
              <w:t>4</w:t>
            </w:r>
          </w:p>
        </w:tc>
      </w:tr>
      <w:tr w:rsidR="00954BEA" w:rsidRPr="00010B11" w14:paraId="5F078470" w14:textId="77777777" w:rsidTr="00230C0F">
        <w:tc>
          <w:tcPr>
            <w:tcW w:w="0" w:type="auto"/>
            <w:shd w:val="clear" w:color="auto" w:fill="auto"/>
          </w:tcPr>
          <w:p w14:paraId="0653BC1D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</w:t>
            </w:r>
            <w:r w:rsidRPr="00010B11">
              <w:rPr>
                <w:rFonts w:ascii="Calibri" w:hAnsi="Calibri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7F7F7F"/>
          </w:tcPr>
          <w:p w14:paraId="55644E6B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  <w:tc>
          <w:tcPr>
            <w:tcW w:w="0" w:type="auto"/>
            <w:shd w:val="clear" w:color="auto" w:fill="auto"/>
          </w:tcPr>
          <w:p w14:paraId="04214D52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RR</w:t>
            </w:r>
          </w:p>
        </w:tc>
        <w:tc>
          <w:tcPr>
            <w:tcW w:w="0" w:type="auto"/>
          </w:tcPr>
          <w:p w14:paraId="0C9FEC3A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RR</w:t>
            </w:r>
          </w:p>
        </w:tc>
        <w:tc>
          <w:tcPr>
            <w:tcW w:w="0" w:type="auto"/>
            <w:shd w:val="clear" w:color="auto" w:fill="auto"/>
          </w:tcPr>
          <w:p w14:paraId="6E3631B4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RY</w:t>
            </w:r>
          </w:p>
        </w:tc>
        <w:tc>
          <w:tcPr>
            <w:tcW w:w="0" w:type="auto"/>
            <w:shd w:val="clear" w:color="auto" w:fill="auto"/>
          </w:tcPr>
          <w:p w14:paraId="301DAEEB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RY</w:t>
            </w:r>
          </w:p>
        </w:tc>
        <w:tc>
          <w:tcPr>
            <w:tcW w:w="0" w:type="auto"/>
            <w:shd w:val="clear" w:color="auto" w:fill="auto"/>
          </w:tcPr>
          <w:p w14:paraId="7DCC2FD4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RB</w:t>
            </w:r>
          </w:p>
        </w:tc>
        <w:tc>
          <w:tcPr>
            <w:tcW w:w="0" w:type="auto"/>
            <w:shd w:val="clear" w:color="auto" w:fill="auto"/>
          </w:tcPr>
          <w:p w14:paraId="1D53DCA4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RB</w:t>
            </w:r>
          </w:p>
        </w:tc>
        <w:tc>
          <w:tcPr>
            <w:tcW w:w="0" w:type="auto"/>
          </w:tcPr>
          <w:p w14:paraId="35444689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RB</w:t>
            </w:r>
          </w:p>
        </w:tc>
        <w:tc>
          <w:tcPr>
            <w:tcW w:w="0" w:type="auto"/>
          </w:tcPr>
          <w:p w14:paraId="1752D023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RB</w:t>
            </w:r>
          </w:p>
        </w:tc>
      </w:tr>
      <w:tr w:rsidR="00954BEA" w:rsidRPr="00010B11" w14:paraId="3144981D" w14:textId="77777777" w:rsidTr="00230C0F">
        <w:tc>
          <w:tcPr>
            <w:tcW w:w="0" w:type="auto"/>
            <w:shd w:val="clear" w:color="auto" w:fill="auto"/>
          </w:tcPr>
          <w:p w14:paraId="3E709F98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</w:t>
            </w:r>
            <w:r w:rsidRPr="00010B11"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1A75B12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RR</w:t>
            </w:r>
          </w:p>
        </w:tc>
        <w:tc>
          <w:tcPr>
            <w:tcW w:w="0" w:type="auto"/>
            <w:shd w:val="clear" w:color="auto" w:fill="7F7F7F"/>
          </w:tcPr>
          <w:p w14:paraId="0C5D74A5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78508CC5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RR</w:t>
            </w:r>
          </w:p>
        </w:tc>
        <w:tc>
          <w:tcPr>
            <w:tcW w:w="0" w:type="auto"/>
            <w:shd w:val="clear" w:color="auto" w:fill="auto"/>
          </w:tcPr>
          <w:p w14:paraId="45355B10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RY</w:t>
            </w:r>
          </w:p>
        </w:tc>
        <w:tc>
          <w:tcPr>
            <w:tcW w:w="0" w:type="auto"/>
            <w:shd w:val="clear" w:color="auto" w:fill="auto"/>
          </w:tcPr>
          <w:p w14:paraId="2AF34FDA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RY</w:t>
            </w:r>
          </w:p>
        </w:tc>
        <w:tc>
          <w:tcPr>
            <w:tcW w:w="0" w:type="auto"/>
            <w:shd w:val="clear" w:color="auto" w:fill="auto"/>
          </w:tcPr>
          <w:p w14:paraId="534B2C45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RB</w:t>
            </w:r>
          </w:p>
        </w:tc>
        <w:tc>
          <w:tcPr>
            <w:tcW w:w="0" w:type="auto"/>
            <w:shd w:val="clear" w:color="auto" w:fill="auto"/>
          </w:tcPr>
          <w:p w14:paraId="05EE3740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RB</w:t>
            </w:r>
          </w:p>
        </w:tc>
        <w:tc>
          <w:tcPr>
            <w:tcW w:w="0" w:type="auto"/>
          </w:tcPr>
          <w:p w14:paraId="1ECA401C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RB</w:t>
            </w:r>
          </w:p>
        </w:tc>
        <w:tc>
          <w:tcPr>
            <w:tcW w:w="0" w:type="auto"/>
          </w:tcPr>
          <w:p w14:paraId="500A2BF1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RB</w:t>
            </w:r>
          </w:p>
        </w:tc>
      </w:tr>
      <w:tr w:rsidR="00954BEA" w:rsidRPr="00010B11" w14:paraId="2D97CA1A" w14:textId="77777777" w:rsidTr="00230C0F">
        <w:tc>
          <w:tcPr>
            <w:tcW w:w="0" w:type="auto"/>
            <w:shd w:val="clear" w:color="auto" w:fill="auto"/>
          </w:tcPr>
          <w:p w14:paraId="2F8C6907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</w:t>
            </w:r>
            <w:r w:rsidRPr="00010B11">
              <w:rPr>
                <w:rFonts w:ascii="Calibri" w:hAnsi="Calibri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8A5F8E0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RR</w:t>
            </w:r>
          </w:p>
        </w:tc>
        <w:tc>
          <w:tcPr>
            <w:tcW w:w="0" w:type="auto"/>
            <w:shd w:val="clear" w:color="auto" w:fill="auto"/>
          </w:tcPr>
          <w:p w14:paraId="52498037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RR</w:t>
            </w:r>
          </w:p>
        </w:tc>
        <w:tc>
          <w:tcPr>
            <w:tcW w:w="0" w:type="auto"/>
            <w:shd w:val="clear" w:color="auto" w:fill="7F7F7F"/>
          </w:tcPr>
          <w:p w14:paraId="68C8ABD3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  <w:tc>
          <w:tcPr>
            <w:tcW w:w="0" w:type="auto"/>
            <w:shd w:val="clear" w:color="auto" w:fill="auto"/>
          </w:tcPr>
          <w:p w14:paraId="7574A26E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RY</w:t>
            </w:r>
          </w:p>
        </w:tc>
        <w:tc>
          <w:tcPr>
            <w:tcW w:w="0" w:type="auto"/>
            <w:shd w:val="clear" w:color="auto" w:fill="auto"/>
          </w:tcPr>
          <w:p w14:paraId="16883B91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RY</w:t>
            </w:r>
          </w:p>
        </w:tc>
        <w:tc>
          <w:tcPr>
            <w:tcW w:w="0" w:type="auto"/>
            <w:shd w:val="clear" w:color="auto" w:fill="auto"/>
          </w:tcPr>
          <w:p w14:paraId="0361E8D8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RB</w:t>
            </w:r>
          </w:p>
        </w:tc>
        <w:tc>
          <w:tcPr>
            <w:tcW w:w="0" w:type="auto"/>
            <w:shd w:val="clear" w:color="auto" w:fill="auto"/>
          </w:tcPr>
          <w:p w14:paraId="5E2E5EAA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RB</w:t>
            </w:r>
          </w:p>
        </w:tc>
        <w:tc>
          <w:tcPr>
            <w:tcW w:w="0" w:type="auto"/>
          </w:tcPr>
          <w:p w14:paraId="33F28270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RB</w:t>
            </w:r>
          </w:p>
        </w:tc>
        <w:tc>
          <w:tcPr>
            <w:tcW w:w="0" w:type="auto"/>
          </w:tcPr>
          <w:p w14:paraId="7982E4FD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RB</w:t>
            </w:r>
          </w:p>
        </w:tc>
      </w:tr>
      <w:tr w:rsidR="00954BEA" w:rsidRPr="00010B11" w14:paraId="1F241DA4" w14:textId="77777777" w:rsidTr="00230C0F">
        <w:tc>
          <w:tcPr>
            <w:tcW w:w="0" w:type="auto"/>
            <w:shd w:val="clear" w:color="auto" w:fill="auto"/>
          </w:tcPr>
          <w:p w14:paraId="33311B97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</w:t>
            </w:r>
            <w:r w:rsidRPr="00010B11">
              <w:rPr>
                <w:rFonts w:ascii="Calibri" w:hAnsi="Calibri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DFC4904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YR</w:t>
            </w:r>
          </w:p>
        </w:tc>
        <w:tc>
          <w:tcPr>
            <w:tcW w:w="0" w:type="auto"/>
            <w:shd w:val="clear" w:color="auto" w:fill="auto"/>
          </w:tcPr>
          <w:p w14:paraId="528A2480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YR</w:t>
            </w:r>
          </w:p>
        </w:tc>
        <w:tc>
          <w:tcPr>
            <w:tcW w:w="0" w:type="auto"/>
          </w:tcPr>
          <w:p w14:paraId="18A71AB1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YR</w:t>
            </w:r>
          </w:p>
        </w:tc>
        <w:tc>
          <w:tcPr>
            <w:tcW w:w="0" w:type="auto"/>
            <w:shd w:val="clear" w:color="auto" w:fill="7F7F7F"/>
          </w:tcPr>
          <w:p w14:paraId="5DB7CA1F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  <w:tc>
          <w:tcPr>
            <w:tcW w:w="0" w:type="auto"/>
            <w:shd w:val="clear" w:color="auto" w:fill="auto"/>
          </w:tcPr>
          <w:p w14:paraId="6ED1EE96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YY</w:t>
            </w:r>
          </w:p>
        </w:tc>
        <w:tc>
          <w:tcPr>
            <w:tcW w:w="0" w:type="auto"/>
            <w:shd w:val="clear" w:color="auto" w:fill="auto"/>
          </w:tcPr>
          <w:p w14:paraId="06BADCD8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YB</w:t>
            </w:r>
          </w:p>
        </w:tc>
        <w:tc>
          <w:tcPr>
            <w:tcW w:w="0" w:type="auto"/>
            <w:shd w:val="clear" w:color="auto" w:fill="auto"/>
          </w:tcPr>
          <w:p w14:paraId="49B6F0C2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YB</w:t>
            </w:r>
          </w:p>
        </w:tc>
        <w:tc>
          <w:tcPr>
            <w:tcW w:w="0" w:type="auto"/>
          </w:tcPr>
          <w:p w14:paraId="0A3F155A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YB</w:t>
            </w:r>
          </w:p>
        </w:tc>
        <w:tc>
          <w:tcPr>
            <w:tcW w:w="0" w:type="auto"/>
          </w:tcPr>
          <w:p w14:paraId="3122CD20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YB</w:t>
            </w:r>
          </w:p>
        </w:tc>
      </w:tr>
      <w:tr w:rsidR="00954BEA" w:rsidRPr="00010B11" w14:paraId="56464472" w14:textId="77777777" w:rsidTr="00230C0F">
        <w:tc>
          <w:tcPr>
            <w:tcW w:w="0" w:type="auto"/>
            <w:shd w:val="clear" w:color="auto" w:fill="auto"/>
          </w:tcPr>
          <w:p w14:paraId="4791EE53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</w:t>
            </w:r>
            <w:r w:rsidRPr="00010B11"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470C683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YR</w:t>
            </w:r>
          </w:p>
        </w:tc>
        <w:tc>
          <w:tcPr>
            <w:tcW w:w="0" w:type="auto"/>
            <w:shd w:val="clear" w:color="auto" w:fill="auto"/>
          </w:tcPr>
          <w:p w14:paraId="357C59B2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YR</w:t>
            </w:r>
          </w:p>
        </w:tc>
        <w:tc>
          <w:tcPr>
            <w:tcW w:w="0" w:type="auto"/>
          </w:tcPr>
          <w:p w14:paraId="7E89CDCA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YR</w:t>
            </w:r>
          </w:p>
        </w:tc>
        <w:tc>
          <w:tcPr>
            <w:tcW w:w="0" w:type="auto"/>
            <w:shd w:val="clear" w:color="auto" w:fill="auto"/>
          </w:tcPr>
          <w:p w14:paraId="07A8AD35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YY</w:t>
            </w:r>
          </w:p>
        </w:tc>
        <w:tc>
          <w:tcPr>
            <w:tcW w:w="0" w:type="auto"/>
            <w:shd w:val="clear" w:color="auto" w:fill="7F7F7F"/>
          </w:tcPr>
          <w:p w14:paraId="6D09703D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  <w:tc>
          <w:tcPr>
            <w:tcW w:w="0" w:type="auto"/>
            <w:shd w:val="clear" w:color="auto" w:fill="auto"/>
          </w:tcPr>
          <w:p w14:paraId="1E23D7E3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YB</w:t>
            </w:r>
          </w:p>
        </w:tc>
        <w:tc>
          <w:tcPr>
            <w:tcW w:w="0" w:type="auto"/>
            <w:shd w:val="clear" w:color="auto" w:fill="auto"/>
          </w:tcPr>
          <w:p w14:paraId="601DDF87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YB</w:t>
            </w:r>
          </w:p>
        </w:tc>
        <w:tc>
          <w:tcPr>
            <w:tcW w:w="0" w:type="auto"/>
          </w:tcPr>
          <w:p w14:paraId="7515237E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YB</w:t>
            </w:r>
          </w:p>
        </w:tc>
        <w:tc>
          <w:tcPr>
            <w:tcW w:w="0" w:type="auto"/>
          </w:tcPr>
          <w:p w14:paraId="46FF96BA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YB</w:t>
            </w:r>
          </w:p>
        </w:tc>
      </w:tr>
      <w:tr w:rsidR="00954BEA" w:rsidRPr="00010B11" w14:paraId="45E1D5BB" w14:textId="77777777" w:rsidTr="00230C0F">
        <w:tc>
          <w:tcPr>
            <w:tcW w:w="0" w:type="auto"/>
            <w:shd w:val="clear" w:color="auto" w:fill="auto"/>
          </w:tcPr>
          <w:p w14:paraId="60BCB250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</w:t>
            </w:r>
            <w:r w:rsidRPr="00010B11">
              <w:rPr>
                <w:rFonts w:ascii="Calibri" w:hAnsi="Calibri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2118C4A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BR</w:t>
            </w:r>
          </w:p>
        </w:tc>
        <w:tc>
          <w:tcPr>
            <w:tcW w:w="0" w:type="auto"/>
            <w:shd w:val="clear" w:color="auto" w:fill="auto"/>
          </w:tcPr>
          <w:p w14:paraId="363FDBEF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BR</w:t>
            </w:r>
          </w:p>
        </w:tc>
        <w:tc>
          <w:tcPr>
            <w:tcW w:w="0" w:type="auto"/>
          </w:tcPr>
          <w:p w14:paraId="4AE52CA0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BR</w:t>
            </w:r>
          </w:p>
        </w:tc>
        <w:tc>
          <w:tcPr>
            <w:tcW w:w="0" w:type="auto"/>
            <w:shd w:val="clear" w:color="auto" w:fill="auto"/>
          </w:tcPr>
          <w:p w14:paraId="54EDD6EE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BY</w:t>
            </w:r>
          </w:p>
        </w:tc>
        <w:tc>
          <w:tcPr>
            <w:tcW w:w="0" w:type="auto"/>
            <w:shd w:val="clear" w:color="auto" w:fill="auto"/>
          </w:tcPr>
          <w:p w14:paraId="435B5C60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BY</w:t>
            </w:r>
          </w:p>
        </w:tc>
        <w:tc>
          <w:tcPr>
            <w:tcW w:w="0" w:type="auto"/>
            <w:shd w:val="clear" w:color="auto" w:fill="7F7F7F"/>
          </w:tcPr>
          <w:p w14:paraId="22F3A8A4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  <w:tc>
          <w:tcPr>
            <w:tcW w:w="0" w:type="auto"/>
            <w:shd w:val="clear" w:color="auto" w:fill="auto"/>
          </w:tcPr>
          <w:p w14:paraId="78996647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BB</w:t>
            </w:r>
          </w:p>
        </w:tc>
        <w:tc>
          <w:tcPr>
            <w:tcW w:w="0" w:type="auto"/>
          </w:tcPr>
          <w:p w14:paraId="2FF5B5AB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BB</w:t>
            </w:r>
          </w:p>
        </w:tc>
        <w:tc>
          <w:tcPr>
            <w:tcW w:w="0" w:type="auto"/>
          </w:tcPr>
          <w:p w14:paraId="00472EFA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BB</w:t>
            </w:r>
          </w:p>
        </w:tc>
      </w:tr>
      <w:tr w:rsidR="00954BEA" w:rsidRPr="00010B11" w14:paraId="02D57688" w14:textId="77777777" w:rsidTr="00230C0F">
        <w:tc>
          <w:tcPr>
            <w:tcW w:w="0" w:type="auto"/>
            <w:shd w:val="clear" w:color="auto" w:fill="auto"/>
          </w:tcPr>
          <w:p w14:paraId="03D14786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</w:t>
            </w:r>
            <w:r w:rsidRPr="00010B11"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EB1805A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BR</w:t>
            </w:r>
          </w:p>
        </w:tc>
        <w:tc>
          <w:tcPr>
            <w:tcW w:w="0" w:type="auto"/>
            <w:shd w:val="clear" w:color="auto" w:fill="auto"/>
          </w:tcPr>
          <w:p w14:paraId="4A95B7AA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BR</w:t>
            </w:r>
          </w:p>
        </w:tc>
        <w:tc>
          <w:tcPr>
            <w:tcW w:w="0" w:type="auto"/>
          </w:tcPr>
          <w:p w14:paraId="6CB3CCB9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BR</w:t>
            </w:r>
          </w:p>
        </w:tc>
        <w:tc>
          <w:tcPr>
            <w:tcW w:w="0" w:type="auto"/>
            <w:shd w:val="clear" w:color="auto" w:fill="auto"/>
          </w:tcPr>
          <w:p w14:paraId="48C1B87D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BY</w:t>
            </w:r>
          </w:p>
        </w:tc>
        <w:tc>
          <w:tcPr>
            <w:tcW w:w="0" w:type="auto"/>
            <w:shd w:val="clear" w:color="auto" w:fill="auto"/>
          </w:tcPr>
          <w:p w14:paraId="4ACF60D0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BY</w:t>
            </w:r>
          </w:p>
        </w:tc>
        <w:tc>
          <w:tcPr>
            <w:tcW w:w="0" w:type="auto"/>
            <w:shd w:val="clear" w:color="auto" w:fill="auto"/>
          </w:tcPr>
          <w:p w14:paraId="10C1D765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BB</w:t>
            </w:r>
          </w:p>
        </w:tc>
        <w:tc>
          <w:tcPr>
            <w:tcW w:w="0" w:type="auto"/>
            <w:shd w:val="clear" w:color="auto" w:fill="7F7F7F"/>
          </w:tcPr>
          <w:p w14:paraId="7770EA45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  <w:tc>
          <w:tcPr>
            <w:tcW w:w="0" w:type="auto"/>
            <w:shd w:val="clear" w:color="auto" w:fill="auto"/>
          </w:tcPr>
          <w:p w14:paraId="41D85C31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BB</w:t>
            </w:r>
          </w:p>
        </w:tc>
        <w:tc>
          <w:tcPr>
            <w:tcW w:w="0" w:type="auto"/>
            <w:shd w:val="clear" w:color="auto" w:fill="auto"/>
          </w:tcPr>
          <w:p w14:paraId="245598D9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BB</w:t>
            </w:r>
          </w:p>
        </w:tc>
      </w:tr>
      <w:tr w:rsidR="00954BEA" w:rsidRPr="00010B11" w14:paraId="247240F9" w14:textId="77777777" w:rsidTr="00230C0F">
        <w:tc>
          <w:tcPr>
            <w:tcW w:w="0" w:type="auto"/>
            <w:shd w:val="clear" w:color="auto" w:fill="auto"/>
          </w:tcPr>
          <w:p w14:paraId="5230EDA3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</w:t>
            </w:r>
            <w:r w:rsidRPr="00010B11">
              <w:rPr>
                <w:rFonts w:ascii="Calibri" w:hAnsi="Calibri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A1962D4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BR</w:t>
            </w:r>
          </w:p>
        </w:tc>
        <w:tc>
          <w:tcPr>
            <w:tcW w:w="0" w:type="auto"/>
            <w:shd w:val="clear" w:color="auto" w:fill="auto"/>
          </w:tcPr>
          <w:p w14:paraId="7AF13CF9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BR</w:t>
            </w:r>
          </w:p>
        </w:tc>
        <w:tc>
          <w:tcPr>
            <w:tcW w:w="0" w:type="auto"/>
          </w:tcPr>
          <w:p w14:paraId="13BD141F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BR</w:t>
            </w:r>
          </w:p>
        </w:tc>
        <w:tc>
          <w:tcPr>
            <w:tcW w:w="0" w:type="auto"/>
            <w:shd w:val="clear" w:color="auto" w:fill="auto"/>
          </w:tcPr>
          <w:p w14:paraId="57B99FE2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BY</w:t>
            </w:r>
          </w:p>
        </w:tc>
        <w:tc>
          <w:tcPr>
            <w:tcW w:w="0" w:type="auto"/>
            <w:shd w:val="clear" w:color="auto" w:fill="auto"/>
          </w:tcPr>
          <w:p w14:paraId="07378AE7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BY</w:t>
            </w:r>
          </w:p>
        </w:tc>
        <w:tc>
          <w:tcPr>
            <w:tcW w:w="0" w:type="auto"/>
            <w:shd w:val="clear" w:color="auto" w:fill="auto"/>
          </w:tcPr>
          <w:p w14:paraId="78D885AC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BB</w:t>
            </w:r>
          </w:p>
        </w:tc>
        <w:tc>
          <w:tcPr>
            <w:tcW w:w="0" w:type="auto"/>
            <w:shd w:val="clear" w:color="auto" w:fill="auto"/>
          </w:tcPr>
          <w:p w14:paraId="258D1BCF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BB</w:t>
            </w:r>
          </w:p>
        </w:tc>
        <w:tc>
          <w:tcPr>
            <w:tcW w:w="0" w:type="auto"/>
            <w:shd w:val="clear" w:color="auto" w:fill="7F7F7F"/>
          </w:tcPr>
          <w:p w14:paraId="3170A5A6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  <w:tc>
          <w:tcPr>
            <w:tcW w:w="0" w:type="auto"/>
            <w:shd w:val="clear" w:color="auto" w:fill="auto"/>
          </w:tcPr>
          <w:p w14:paraId="498F95CA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BB</w:t>
            </w:r>
          </w:p>
        </w:tc>
      </w:tr>
      <w:tr w:rsidR="00954BEA" w:rsidRPr="00010B11" w14:paraId="1FAC2B01" w14:textId="77777777" w:rsidTr="00230C0F">
        <w:tc>
          <w:tcPr>
            <w:tcW w:w="0" w:type="auto"/>
            <w:shd w:val="clear" w:color="auto" w:fill="auto"/>
          </w:tcPr>
          <w:p w14:paraId="4E335B16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</w:t>
            </w:r>
            <w:r w:rsidRPr="00010B11">
              <w:rPr>
                <w:rFonts w:ascii="Calibri" w:hAnsi="Calibri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33A3189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BR</w:t>
            </w:r>
          </w:p>
        </w:tc>
        <w:tc>
          <w:tcPr>
            <w:tcW w:w="0" w:type="auto"/>
            <w:shd w:val="clear" w:color="auto" w:fill="auto"/>
          </w:tcPr>
          <w:p w14:paraId="0A8B26BF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BR</w:t>
            </w:r>
          </w:p>
        </w:tc>
        <w:tc>
          <w:tcPr>
            <w:tcW w:w="0" w:type="auto"/>
          </w:tcPr>
          <w:p w14:paraId="175A15ED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BR</w:t>
            </w:r>
          </w:p>
        </w:tc>
        <w:tc>
          <w:tcPr>
            <w:tcW w:w="0" w:type="auto"/>
            <w:shd w:val="clear" w:color="auto" w:fill="auto"/>
          </w:tcPr>
          <w:p w14:paraId="7607E2D6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BY</w:t>
            </w:r>
          </w:p>
        </w:tc>
        <w:tc>
          <w:tcPr>
            <w:tcW w:w="0" w:type="auto"/>
            <w:shd w:val="clear" w:color="auto" w:fill="auto"/>
          </w:tcPr>
          <w:p w14:paraId="27961F5C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BY</w:t>
            </w:r>
          </w:p>
        </w:tc>
        <w:tc>
          <w:tcPr>
            <w:tcW w:w="0" w:type="auto"/>
            <w:shd w:val="clear" w:color="auto" w:fill="auto"/>
          </w:tcPr>
          <w:p w14:paraId="453DCA63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BB</w:t>
            </w:r>
          </w:p>
        </w:tc>
        <w:tc>
          <w:tcPr>
            <w:tcW w:w="0" w:type="auto"/>
            <w:shd w:val="clear" w:color="auto" w:fill="auto"/>
          </w:tcPr>
          <w:p w14:paraId="6E8A1A1E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BB</w:t>
            </w:r>
          </w:p>
        </w:tc>
        <w:tc>
          <w:tcPr>
            <w:tcW w:w="0" w:type="auto"/>
            <w:shd w:val="clear" w:color="auto" w:fill="auto"/>
          </w:tcPr>
          <w:p w14:paraId="4318EF27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BB</w:t>
            </w:r>
          </w:p>
        </w:tc>
        <w:tc>
          <w:tcPr>
            <w:tcW w:w="0" w:type="auto"/>
            <w:shd w:val="clear" w:color="auto" w:fill="7F7F7F"/>
          </w:tcPr>
          <w:p w14:paraId="2E9B878E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</w:tr>
    </w:tbl>
    <w:p w14:paraId="2AFA85BA" w14:textId="77777777" w:rsidR="00954BEA" w:rsidRPr="00010B11" w:rsidRDefault="00954BEA" w:rsidP="00954BEA">
      <w:pPr>
        <w:ind w:left="340" w:hanging="340"/>
        <w:rPr>
          <w:rFonts w:ascii="Calibri" w:hAnsi="Calibri"/>
          <w:b/>
        </w:rPr>
      </w:pPr>
    </w:p>
    <w:p w14:paraId="67E90B88" w14:textId="698AEE35" w:rsidR="00954BEA" w:rsidRPr="00010B11" w:rsidRDefault="00954BEA" w:rsidP="00230C0F">
      <w:pPr>
        <w:pStyle w:val="Pquestiontextpartsa"/>
      </w:pPr>
      <w:r w:rsidRPr="00010B11">
        <w:rPr>
          <w:b/>
        </w:rPr>
        <w:t>(b)</w:t>
      </w:r>
      <w:r w:rsidR="00230C0F">
        <w:tab/>
      </w:r>
      <w:r w:rsidRPr="00010B11">
        <w:t xml:space="preserve">Pr(RR) = </w:t>
      </w:r>
      <w:r w:rsidRPr="00010B11">
        <w:rPr>
          <w:position w:val="-22"/>
        </w:rPr>
        <w:object w:dxaOrig="820" w:dyaOrig="600" w14:anchorId="59373BEE">
          <v:shape id="_x0000_i1054" type="#_x0000_t75" style="width:41.15pt;height:29.9pt" o:ole="">
            <v:imagedata r:id="rId68" o:title=""/>
          </v:shape>
          <o:OLEObject Type="Embed" ProgID="Equation.3" ShapeID="_x0000_i1054" DrawAspect="Content" ObjectID="_1537778805" r:id="rId69"/>
        </w:object>
      </w:r>
    </w:p>
    <w:p w14:paraId="726C4DE0" w14:textId="77777777" w:rsidR="00954BEA" w:rsidRPr="00010B11" w:rsidRDefault="00954BEA" w:rsidP="00230C0F">
      <w:pPr>
        <w:pStyle w:val="Pquestiontextpartsa"/>
      </w:pPr>
      <w:r w:rsidRPr="00010B11">
        <w:rPr>
          <w:b/>
        </w:rPr>
        <w:t>(c)</w:t>
      </w:r>
      <w:r w:rsidRPr="00010B11">
        <w:tab/>
        <w:t xml:space="preserve">Pr(RR, YY or BB) = </w:t>
      </w:r>
      <w:r w:rsidRPr="00010B11">
        <w:rPr>
          <w:position w:val="-24"/>
        </w:rPr>
        <w:object w:dxaOrig="2060" w:dyaOrig="620" w14:anchorId="3702F5D9">
          <v:shape id="_x0000_i1055" type="#_x0000_t75" style="width:102.85pt;height:30.85pt" o:ole="">
            <v:imagedata r:id="rId70" o:title=""/>
          </v:shape>
          <o:OLEObject Type="Embed" ProgID="Equation.3" ShapeID="_x0000_i1055" DrawAspect="Content" ObjectID="_1537778806" r:id="rId71"/>
        </w:object>
      </w:r>
    </w:p>
    <w:p w14:paraId="3FF472AD" w14:textId="77777777" w:rsidR="00954BEA" w:rsidRPr="00010B11" w:rsidRDefault="00954BEA" w:rsidP="00230C0F">
      <w:pPr>
        <w:pStyle w:val="Pquestiontextpartsa"/>
      </w:pPr>
      <w:r w:rsidRPr="00010B11">
        <w:rPr>
          <w:b/>
        </w:rPr>
        <w:t>(d)</w:t>
      </w:r>
      <w:r w:rsidRPr="00010B11">
        <w:tab/>
        <w:t xml:space="preserve">Pr(neither blue) = </w:t>
      </w:r>
      <w:r w:rsidRPr="00010B11">
        <w:rPr>
          <w:position w:val="-22"/>
        </w:rPr>
        <w:object w:dxaOrig="820" w:dyaOrig="600" w14:anchorId="079E5E40">
          <v:shape id="_x0000_i1056" type="#_x0000_t75" style="width:41.15pt;height:29.9pt" o:ole="">
            <v:imagedata r:id="rId72" o:title=""/>
          </v:shape>
          <o:OLEObject Type="Embed" ProgID="Equation.3" ShapeID="_x0000_i1056" DrawAspect="Content" ObjectID="_1537778807" r:id="rId73"/>
        </w:object>
      </w:r>
    </w:p>
    <w:p w14:paraId="1AA672DA" w14:textId="1FE02AB2" w:rsidR="002E11F2" w:rsidRDefault="00954BEA" w:rsidP="00230C0F">
      <w:pPr>
        <w:pStyle w:val="Pquestiontextpartsa"/>
        <w:rPr>
          <w:sz w:val="20"/>
          <w:szCs w:val="20"/>
        </w:rPr>
      </w:pPr>
      <w:r w:rsidRPr="00010B11">
        <w:rPr>
          <w:b/>
        </w:rPr>
        <w:t>(e)</w:t>
      </w:r>
      <w:r w:rsidRPr="00010B11">
        <w:tab/>
        <w:t xml:space="preserve">Pr(BY or YB) = </w:t>
      </w:r>
      <w:r w:rsidRPr="00010B11">
        <w:rPr>
          <w:position w:val="-24"/>
        </w:rPr>
        <w:object w:dxaOrig="1500" w:dyaOrig="620" w14:anchorId="61927D9D">
          <v:shape id="_x0000_i1057" type="#_x0000_t75" style="width:74.8pt;height:30.85pt" o:ole="">
            <v:imagedata r:id="rId74" o:title=""/>
          </v:shape>
          <o:OLEObject Type="Embed" ProgID="Equation.3" ShapeID="_x0000_i1057" DrawAspect="Content" ObjectID="_1537778808" r:id="rId75"/>
        </w:object>
      </w:r>
    </w:p>
    <w:p w14:paraId="52C0476A" w14:textId="43E459EA" w:rsidR="001B433F" w:rsidRDefault="002E11F2" w:rsidP="00230C0F">
      <w:pPr>
        <w:pStyle w:val="Pquestionheadingsx"/>
      </w:pPr>
      <w:r>
        <w:t>Question 18</w:t>
      </w:r>
      <w:r w:rsidR="001B433F">
        <w:tab/>
      </w:r>
      <w:r w:rsidR="00915F01">
        <w:rPr>
          <w:rStyle w:val="Cmarkslabel"/>
        </w:rPr>
        <w:t>5</w:t>
      </w:r>
      <w:r w:rsidR="001158EE" w:rsidRPr="001B433F">
        <w:rPr>
          <w:rStyle w:val="Cmarkslabel"/>
        </w:rPr>
        <w:t xml:space="preserve"> </w:t>
      </w:r>
      <w:r w:rsidR="001B433F" w:rsidRPr="001B433F">
        <w:rPr>
          <w:rStyle w:val="Cmarkslabel"/>
        </w:rPr>
        <w:t>marks</w:t>
      </w:r>
      <w:r w:rsidR="0089796E">
        <w:tab/>
        <w:t>[8.3</w:t>
      </w:r>
      <w:r w:rsidR="001B433F">
        <w:t>]</w:t>
      </w:r>
    </w:p>
    <w:p w14:paraId="0BAC5632" w14:textId="77777777" w:rsidR="00954BEA" w:rsidRPr="00010B11" w:rsidRDefault="00954BEA" w:rsidP="00954BEA">
      <w:pPr>
        <w:pStyle w:val="Pquestiontextpartsa"/>
      </w:pPr>
      <w:r w:rsidRPr="00010B11">
        <w:rPr>
          <w:b/>
        </w:rPr>
        <w:t>(a)</w:t>
      </w:r>
      <w:r w:rsidRPr="00010B11">
        <w:tab/>
        <w:t>This data set has negative skew as the mean has been pulled to the left.</w:t>
      </w:r>
    </w:p>
    <w:p w14:paraId="6D7374BC" w14:textId="77777777" w:rsidR="00954BEA" w:rsidRPr="00010B11" w:rsidRDefault="00954BEA" w:rsidP="00954BEA">
      <w:pPr>
        <w:pStyle w:val="Pquestiontextpartsa"/>
      </w:pPr>
      <w:r w:rsidRPr="00010B11">
        <w:rPr>
          <w:b/>
        </w:rPr>
        <w:t>(b)</w:t>
      </w:r>
      <w:r w:rsidRPr="00010B11">
        <w:tab/>
        <w:t>To give a mean of 32 from 16 scores, the total must be 512.</w:t>
      </w:r>
    </w:p>
    <w:p w14:paraId="01522F76" w14:textId="77777777" w:rsidR="00954BEA" w:rsidRPr="00010B11" w:rsidRDefault="00954BEA" w:rsidP="00954BEA">
      <w:pPr>
        <w:pStyle w:val="Pquestiontextpartsa"/>
      </w:pPr>
      <w:r w:rsidRPr="00010B11">
        <w:tab/>
        <w:t>A sample answer: Put 37 and 38 in the middle two positions, to give a median of 37.5. There must be more 41s than any other score.</w:t>
      </w:r>
    </w:p>
    <w:p w14:paraId="777B1CC2" w14:textId="308D9D9D" w:rsidR="00001D77" w:rsidRDefault="00954BEA" w:rsidP="00954BEA">
      <w:pPr>
        <w:pStyle w:val="Pquestiontextpartsa"/>
      </w:pPr>
      <w:r>
        <w:tab/>
      </w:r>
      <w:r w:rsidRPr="00010B11">
        <w:t>e.g. 18, 20, 22, 23, 24, 25, 26, 37, 38, 38, 39, 39, 40, 41, 41, 41</w:t>
      </w:r>
    </w:p>
    <w:p w14:paraId="68036A6F" w14:textId="77777777" w:rsidR="0089796E" w:rsidRDefault="0089796E" w:rsidP="0089796E">
      <w:pPr>
        <w:pStyle w:val="Psectionresults"/>
      </w:pPr>
      <w:r>
        <w:t>Short answer total marks:  50</w:t>
      </w:r>
    </w:p>
    <w:p w14:paraId="28CE87E6" w14:textId="77777777" w:rsidR="00230C0F" w:rsidRDefault="00230C0F">
      <w:pPr>
        <w:rPr>
          <w:rFonts w:asciiTheme="minorHAnsi" w:hAnsiTheme="minorHAnsi"/>
          <w:i/>
          <w:sz w:val="28"/>
        </w:rPr>
      </w:pPr>
      <w:r>
        <w:br w:type="page"/>
      </w:r>
    </w:p>
    <w:p w14:paraId="6617238D" w14:textId="3785F32B" w:rsidR="0089796E" w:rsidRDefault="0089796E" w:rsidP="0089796E">
      <w:pPr>
        <w:pStyle w:val="Psectionheading"/>
      </w:pPr>
      <w:r>
        <w:lastRenderedPageBreak/>
        <w:t>Extended answer section</w:t>
      </w:r>
    </w:p>
    <w:p w14:paraId="283D3ACF" w14:textId="0E7EEDE7" w:rsidR="000E5746" w:rsidRDefault="00915F01" w:rsidP="000E5746">
      <w:pPr>
        <w:pStyle w:val="Pquestionheadingsx1stafterhead"/>
      </w:pPr>
      <w:r>
        <w:t>Question 19</w:t>
      </w:r>
      <w:r w:rsidR="000E5746">
        <w:tab/>
      </w:r>
      <w:r w:rsidR="0089796E">
        <w:rPr>
          <w:rStyle w:val="Cmarkslabel"/>
        </w:rPr>
        <w:t>18</w:t>
      </w:r>
      <w:r w:rsidR="000E5746" w:rsidRPr="001B433F">
        <w:rPr>
          <w:rStyle w:val="Cmarkslabel"/>
        </w:rPr>
        <w:t xml:space="preserve"> marks</w:t>
      </w:r>
      <w:r w:rsidR="0089796E">
        <w:tab/>
        <w:t>[8.4</w:t>
      </w:r>
      <w:r w:rsidR="000E5746">
        <w:t>]</w:t>
      </w:r>
    </w:p>
    <w:p w14:paraId="163AC592" w14:textId="0FD8B74D" w:rsidR="00954BEA" w:rsidRPr="00010B11" w:rsidRDefault="00954BEA" w:rsidP="00954BEA">
      <w:pPr>
        <w:ind w:left="340" w:hanging="340"/>
        <w:rPr>
          <w:rFonts w:ascii="Calibri" w:hAnsi="Calibri"/>
        </w:rPr>
      </w:pPr>
      <w:r w:rsidRPr="00010B11">
        <w:rPr>
          <w:rFonts w:ascii="Calibri" w:hAnsi="Calibri"/>
          <w:b/>
        </w:rPr>
        <w:t>(a)</w:t>
      </w:r>
      <w:r w:rsidRPr="00010B11">
        <w:rPr>
          <w:rFonts w:ascii="Calibri" w:hAnsi="Calibri"/>
          <w:b/>
        </w:rPr>
        <w:tab/>
      </w:r>
      <w:r w:rsidRPr="00010B11">
        <w:rPr>
          <w:rFonts w:ascii="Calibri" w:hAnsi="Calibri"/>
        </w:rPr>
        <w:t>NSW: mean =</w:t>
      </w:r>
      <w:r w:rsidRPr="00010B11">
        <w:rPr>
          <w:rFonts w:ascii="Calibri" w:hAnsi="Calibri"/>
          <w:b/>
        </w:rPr>
        <w:t xml:space="preserve"> </w:t>
      </w:r>
      <w:r w:rsidRPr="00010B11">
        <w:rPr>
          <w:rFonts w:ascii="Calibri" w:hAnsi="Calibri"/>
          <w:b/>
          <w:position w:val="-24"/>
        </w:rPr>
        <w:object w:dxaOrig="600" w:dyaOrig="620" w14:anchorId="1FB43CF1">
          <v:shape id="_x0000_i1058" type="#_x0000_t75" style="width:29.9pt;height:30.85pt" o:ole="">
            <v:imagedata r:id="rId76" o:title=""/>
          </v:shape>
          <o:OLEObject Type="Embed" ProgID="Equation.3" ShapeID="_x0000_i1058" DrawAspect="Content" ObjectID="_1537778809" r:id="rId77"/>
        </w:object>
      </w:r>
      <w:r w:rsidRPr="00010B11">
        <w:rPr>
          <w:rFonts w:ascii="Calibri" w:hAnsi="Calibri"/>
          <w:b/>
        </w:rPr>
        <w:t xml:space="preserve"> = </w:t>
      </w:r>
      <w:r w:rsidRPr="00010B11">
        <w:rPr>
          <w:rFonts w:ascii="Calibri" w:hAnsi="Calibri"/>
        </w:rPr>
        <w:t>164.2 cm</w:t>
      </w:r>
      <w:r w:rsidR="00230C0F">
        <w:rPr>
          <w:rFonts w:ascii="Calibri" w:hAnsi="Calibri"/>
        </w:rPr>
        <w:t xml:space="preserve">; </w:t>
      </w:r>
      <w:r w:rsidRPr="00010B11">
        <w:rPr>
          <w:rFonts w:ascii="Calibri" w:hAnsi="Calibri"/>
        </w:rPr>
        <w:tab/>
        <w:t xml:space="preserve">Victoria: mean = </w:t>
      </w:r>
      <w:r w:rsidRPr="00010B11">
        <w:rPr>
          <w:rFonts w:ascii="Calibri" w:hAnsi="Calibri"/>
          <w:position w:val="-24"/>
        </w:rPr>
        <w:object w:dxaOrig="580" w:dyaOrig="620" w14:anchorId="6092A33E">
          <v:shape id="_x0000_i1059" type="#_x0000_t75" style="width:29pt;height:30.85pt" o:ole="">
            <v:imagedata r:id="rId78" o:title=""/>
          </v:shape>
          <o:OLEObject Type="Embed" ProgID="Equation.3" ShapeID="_x0000_i1059" DrawAspect="Content" ObjectID="_1537778810" r:id="rId79"/>
        </w:object>
      </w:r>
      <w:r w:rsidRPr="00010B11">
        <w:rPr>
          <w:rFonts w:ascii="Calibri" w:hAnsi="Calibri"/>
        </w:rPr>
        <w:t xml:space="preserve"> = 167.8 cm</w:t>
      </w:r>
    </w:p>
    <w:p w14:paraId="67BA261D" w14:textId="77777777" w:rsidR="00954BEA" w:rsidRPr="00010B11" w:rsidRDefault="00954BEA" w:rsidP="00954BEA">
      <w:pPr>
        <w:rPr>
          <w:rFonts w:ascii="Calibri" w:hAnsi="Calibri"/>
        </w:rPr>
      </w:pPr>
      <w:r w:rsidRPr="00010B11">
        <w:rPr>
          <w:rFonts w:ascii="Calibri" w:hAnsi="Calibri"/>
          <w:b/>
        </w:rPr>
        <w:t>(b)</w:t>
      </w:r>
      <w:r w:rsidRPr="00010B11">
        <w:rPr>
          <w:rFonts w:ascii="Calibri" w:hAnsi="Calibri"/>
        </w:rPr>
        <w:t xml:space="preserve"> </w:t>
      </w:r>
    </w:p>
    <w:tbl>
      <w:tblPr>
        <w:tblW w:w="0" w:type="auto"/>
        <w:tblInd w:w="454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67"/>
        <w:gridCol w:w="3812"/>
      </w:tblGrid>
      <w:tr w:rsidR="00954BEA" w:rsidRPr="00010B11" w14:paraId="3BEEA649" w14:textId="77777777" w:rsidTr="002F0F65">
        <w:tc>
          <w:tcPr>
            <w:tcW w:w="2835" w:type="dxa"/>
          </w:tcPr>
          <w:p w14:paraId="6B550997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NSW Year 9 students</w:t>
            </w:r>
          </w:p>
        </w:tc>
        <w:tc>
          <w:tcPr>
            <w:tcW w:w="567" w:type="dxa"/>
          </w:tcPr>
          <w:p w14:paraId="385DC4A4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812" w:type="dxa"/>
          </w:tcPr>
          <w:p w14:paraId="004D98E1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Victoria Year 9 students</w:t>
            </w:r>
          </w:p>
        </w:tc>
      </w:tr>
      <w:tr w:rsidR="00954BEA" w:rsidRPr="00010B11" w14:paraId="00C498BE" w14:textId="77777777" w:rsidTr="002F0F65">
        <w:tc>
          <w:tcPr>
            <w:tcW w:w="2835" w:type="dxa"/>
          </w:tcPr>
          <w:p w14:paraId="4D6E215A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6</w:t>
            </w:r>
          </w:p>
        </w:tc>
        <w:tc>
          <w:tcPr>
            <w:tcW w:w="567" w:type="dxa"/>
          </w:tcPr>
          <w:p w14:paraId="150251F7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12</w:t>
            </w:r>
            <w:r w:rsidRPr="00010B11">
              <w:rPr>
                <w:rFonts w:ascii="Calibri" w:hAnsi="Calibri"/>
                <w:vertAlign w:val="subscript"/>
              </w:rPr>
              <w:t>H</w:t>
            </w:r>
          </w:p>
        </w:tc>
        <w:tc>
          <w:tcPr>
            <w:tcW w:w="3812" w:type="dxa"/>
          </w:tcPr>
          <w:p w14:paraId="150F2329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</w:tr>
      <w:tr w:rsidR="00954BEA" w:rsidRPr="00010B11" w14:paraId="181EF992" w14:textId="77777777" w:rsidTr="002F0F65">
        <w:tc>
          <w:tcPr>
            <w:tcW w:w="2835" w:type="dxa"/>
          </w:tcPr>
          <w:p w14:paraId="11245105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14:paraId="3944F5CC" w14:textId="77777777" w:rsidR="00954BEA" w:rsidRPr="00010B11" w:rsidRDefault="00954BEA" w:rsidP="008373AE">
            <w:pPr>
              <w:jc w:val="center"/>
              <w:rPr>
                <w:rFonts w:ascii="Calibri" w:hAnsi="Calibri"/>
                <w:vertAlign w:val="subscript"/>
              </w:rPr>
            </w:pPr>
            <w:r w:rsidRPr="00010B11">
              <w:rPr>
                <w:rFonts w:ascii="Calibri" w:hAnsi="Calibri"/>
              </w:rPr>
              <w:t>13</w:t>
            </w:r>
            <w:r w:rsidRPr="00010B11">
              <w:rPr>
                <w:rFonts w:ascii="Calibri" w:hAnsi="Calibri"/>
                <w:vertAlign w:val="subscript"/>
              </w:rPr>
              <w:t>L</w:t>
            </w:r>
          </w:p>
        </w:tc>
        <w:tc>
          <w:tcPr>
            <w:tcW w:w="3812" w:type="dxa"/>
          </w:tcPr>
          <w:p w14:paraId="2596754E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</w:tr>
      <w:tr w:rsidR="00954BEA" w:rsidRPr="00010B11" w14:paraId="6DAB9576" w14:textId="77777777" w:rsidTr="002F0F65">
        <w:tc>
          <w:tcPr>
            <w:tcW w:w="2835" w:type="dxa"/>
          </w:tcPr>
          <w:p w14:paraId="77590D68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67" w:type="dxa"/>
          </w:tcPr>
          <w:p w14:paraId="2E6457E7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13</w:t>
            </w:r>
            <w:r w:rsidRPr="00010B11">
              <w:rPr>
                <w:rFonts w:ascii="Calibri" w:hAnsi="Calibri"/>
                <w:vertAlign w:val="subscript"/>
              </w:rPr>
              <w:t>H</w:t>
            </w:r>
          </w:p>
        </w:tc>
        <w:tc>
          <w:tcPr>
            <w:tcW w:w="3812" w:type="dxa"/>
          </w:tcPr>
          <w:p w14:paraId="5A8CFBFA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</w:tr>
      <w:tr w:rsidR="00954BEA" w:rsidRPr="00010B11" w14:paraId="426FC0F0" w14:textId="77777777" w:rsidTr="002F0F65">
        <w:tc>
          <w:tcPr>
            <w:tcW w:w="2835" w:type="dxa"/>
          </w:tcPr>
          <w:p w14:paraId="6A91C26E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</w:t>
            </w:r>
          </w:p>
        </w:tc>
        <w:tc>
          <w:tcPr>
            <w:tcW w:w="567" w:type="dxa"/>
          </w:tcPr>
          <w:p w14:paraId="74DCEBD2" w14:textId="77777777" w:rsidR="00954BEA" w:rsidRPr="00010B11" w:rsidRDefault="00954BEA" w:rsidP="008373AE">
            <w:pPr>
              <w:jc w:val="center"/>
              <w:rPr>
                <w:rFonts w:ascii="Calibri" w:hAnsi="Calibri"/>
                <w:vertAlign w:val="subscript"/>
              </w:rPr>
            </w:pPr>
            <w:r w:rsidRPr="00010B11">
              <w:rPr>
                <w:rFonts w:ascii="Calibri" w:hAnsi="Calibri"/>
              </w:rPr>
              <w:t>14</w:t>
            </w:r>
            <w:r w:rsidRPr="00010B11">
              <w:rPr>
                <w:rFonts w:ascii="Calibri" w:hAnsi="Calibri"/>
                <w:vertAlign w:val="subscript"/>
              </w:rPr>
              <w:t>L</w:t>
            </w:r>
          </w:p>
        </w:tc>
        <w:tc>
          <w:tcPr>
            <w:tcW w:w="3812" w:type="dxa"/>
          </w:tcPr>
          <w:p w14:paraId="5A4FCCC6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</w:tr>
      <w:tr w:rsidR="00954BEA" w:rsidRPr="00010B11" w14:paraId="200B9D09" w14:textId="77777777" w:rsidTr="002F0F65">
        <w:tc>
          <w:tcPr>
            <w:tcW w:w="2835" w:type="dxa"/>
          </w:tcPr>
          <w:p w14:paraId="54499E70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8  6</w:t>
            </w:r>
          </w:p>
        </w:tc>
        <w:tc>
          <w:tcPr>
            <w:tcW w:w="567" w:type="dxa"/>
          </w:tcPr>
          <w:p w14:paraId="27501411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14</w:t>
            </w:r>
            <w:r w:rsidRPr="00010B11">
              <w:rPr>
                <w:rFonts w:ascii="Calibri" w:hAnsi="Calibri"/>
                <w:vertAlign w:val="subscript"/>
              </w:rPr>
              <w:t>H</w:t>
            </w:r>
          </w:p>
        </w:tc>
        <w:tc>
          <w:tcPr>
            <w:tcW w:w="3812" w:type="dxa"/>
          </w:tcPr>
          <w:p w14:paraId="461EA0CC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</w:tr>
      <w:tr w:rsidR="00954BEA" w:rsidRPr="00010B11" w14:paraId="16330517" w14:textId="77777777" w:rsidTr="002F0F65">
        <w:tc>
          <w:tcPr>
            <w:tcW w:w="2835" w:type="dxa"/>
          </w:tcPr>
          <w:p w14:paraId="78941D76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2  2  0</w:t>
            </w:r>
          </w:p>
        </w:tc>
        <w:tc>
          <w:tcPr>
            <w:tcW w:w="567" w:type="dxa"/>
          </w:tcPr>
          <w:p w14:paraId="653B24BC" w14:textId="77777777" w:rsidR="00954BEA" w:rsidRPr="00010B11" w:rsidRDefault="00954BEA" w:rsidP="008373AE">
            <w:pPr>
              <w:jc w:val="center"/>
              <w:rPr>
                <w:rFonts w:ascii="Calibri" w:hAnsi="Calibri"/>
                <w:vertAlign w:val="subscript"/>
              </w:rPr>
            </w:pPr>
            <w:r w:rsidRPr="00010B11">
              <w:rPr>
                <w:rFonts w:ascii="Calibri" w:hAnsi="Calibri"/>
              </w:rPr>
              <w:t>15</w:t>
            </w:r>
            <w:r w:rsidRPr="00010B11">
              <w:rPr>
                <w:rFonts w:ascii="Calibri" w:hAnsi="Calibri"/>
                <w:vertAlign w:val="subscript"/>
              </w:rPr>
              <w:t>L</w:t>
            </w:r>
          </w:p>
        </w:tc>
        <w:tc>
          <w:tcPr>
            <w:tcW w:w="3812" w:type="dxa"/>
          </w:tcPr>
          <w:p w14:paraId="28FD3DA7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</w:tr>
      <w:tr w:rsidR="00954BEA" w:rsidRPr="00010B11" w14:paraId="6300BD0F" w14:textId="77777777" w:rsidTr="002F0F65">
        <w:tc>
          <w:tcPr>
            <w:tcW w:w="2835" w:type="dxa"/>
          </w:tcPr>
          <w:p w14:paraId="3E56F987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 xml:space="preserve">6  5  </w:t>
            </w:r>
          </w:p>
        </w:tc>
        <w:tc>
          <w:tcPr>
            <w:tcW w:w="567" w:type="dxa"/>
          </w:tcPr>
          <w:p w14:paraId="29AF9666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15</w:t>
            </w:r>
            <w:r w:rsidRPr="00010B11">
              <w:rPr>
                <w:rFonts w:ascii="Calibri" w:hAnsi="Calibri"/>
                <w:vertAlign w:val="subscript"/>
              </w:rPr>
              <w:t>H</w:t>
            </w:r>
          </w:p>
        </w:tc>
        <w:tc>
          <w:tcPr>
            <w:tcW w:w="3812" w:type="dxa"/>
          </w:tcPr>
          <w:p w14:paraId="50297F2D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7  9</w:t>
            </w:r>
          </w:p>
        </w:tc>
      </w:tr>
      <w:tr w:rsidR="00954BEA" w:rsidRPr="00010B11" w14:paraId="62F2792F" w14:textId="77777777" w:rsidTr="002F0F65">
        <w:tc>
          <w:tcPr>
            <w:tcW w:w="2835" w:type="dxa"/>
          </w:tcPr>
          <w:p w14:paraId="2E61CEE1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4  4  4  2  0  0</w:t>
            </w:r>
          </w:p>
        </w:tc>
        <w:tc>
          <w:tcPr>
            <w:tcW w:w="567" w:type="dxa"/>
          </w:tcPr>
          <w:p w14:paraId="794A4CD3" w14:textId="77777777" w:rsidR="00954BEA" w:rsidRPr="00010B11" w:rsidRDefault="00954BEA" w:rsidP="008373AE">
            <w:pPr>
              <w:jc w:val="center"/>
              <w:rPr>
                <w:rFonts w:ascii="Calibri" w:hAnsi="Calibri"/>
                <w:vertAlign w:val="subscript"/>
              </w:rPr>
            </w:pPr>
            <w:r w:rsidRPr="00010B11">
              <w:rPr>
                <w:rFonts w:ascii="Calibri" w:hAnsi="Calibri"/>
              </w:rPr>
              <w:t>16</w:t>
            </w:r>
            <w:r w:rsidRPr="00010B11">
              <w:rPr>
                <w:rFonts w:ascii="Calibri" w:hAnsi="Calibri"/>
                <w:vertAlign w:val="subscript"/>
              </w:rPr>
              <w:t>L</w:t>
            </w:r>
          </w:p>
        </w:tc>
        <w:tc>
          <w:tcPr>
            <w:tcW w:w="3812" w:type="dxa"/>
          </w:tcPr>
          <w:p w14:paraId="3272389C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 xml:space="preserve">0  0  1  1  2  2  4  4  </w:t>
            </w:r>
          </w:p>
        </w:tc>
      </w:tr>
      <w:tr w:rsidR="00954BEA" w:rsidRPr="00010B11" w14:paraId="1AD445EE" w14:textId="77777777" w:rsidTr="002F0F65">
        <w:tc>
          <w:tcPr>
            <w:tcW w:w="2835" w:type="dxa"/>
          </w:tcPr>
          <w:p w14:paraId="0B1FE8FA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7  7  6</w:t>
            </w:r>
          </w:p>
        </w:tc>
        <w:tc>
          <w:tcPr>
            <w:tcW w:w="567" w:type="dxa"/>
          </w:tcPr>
          <w:p w14:paraId="62397DAF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16</w:t>
            </w:r>
            <w:r w:rsidRPr="00010B11">
              <w:rPr>
                <w:rFonts w:ascii="Calibri" w:hAnsi="Calibri"/>
                <w:vertAlign w:val="subscript"/>
              </w:rPr>
              <w:t>H</w:t>
            </w:r>
          </w:p>
        </w:tc>
        <w:tc>
          <w:tcPr>
            <w:tcW w:w="3812" w:type="dxa"/>
          </w:tcPr>
          <w:p w14:paraId="52978B9F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5  5  5  6  6  7  7  7  7  7  8</w:t>
            </w:r>
          </w:p>
        </w:tc>
      </w:tr>
      <w:tr w:rsidR="00954BEA" w:rsidRPr="00010B11" w14:paraId="761B094B" w14:textId="77777777" w:rsidTr="002F0F65">
        <w:tc>
          <w:tcPr>
            <w:tcW w:w="2835" w:type="dxa"/>
          </w:tcPr>
          <w:p w14:paraId="5C8B75E7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4  4  3  2  0</w:t>
            </w:r>
          </w:p>
        </w:tc>
        <w:tc>
          <w:tcPr>
            <w:tcW w:w="567" w:type="dxa"/>
          </w:tcPr>
          <w:p w14:paraId="6D3712D4" w14:textId="77777777" w:rsidR="00954BEA" w:rsidRPr="00010B11" w:rsidRDefault="00954BEA" w:rsidP="008373AE">
            <w:pPr>
              <w:jc w:val="center"/>
              <w:rPr>
                <w:rFonts w:ascii="Calibri" w:hAnsi="Calibri"/>
                <w:vertAlign w:val="subscript"/>
              </w:rPr>
            </w:pPr>
            <w:r w:rsidRPr="00010B11">
              <w:rPr>
                <w:rFonts w:ascii="Calibri" w:hAnsi="Calibri"/>
              </w:rPr>
              <w:t>17</w:t>
            </w:r>
            <w:r w:rsidRPr="00010B11">
              <w:rPr>
                <w:rFonts w:ascii="Calibri" w:hAnsi="Calibri"/>
                <w:vertAlign w:val="subscript"/>
              </w:rPr>
              <w:t>L</w:t>
            </w:r>
          </w:p>
        </w:tc>
        <w:tc>
          <w:tcPr>
            <w:tcW w:w="3812" w:type="dxa"/>
          </w:tcPr>
          <w:p w14:paraId="74DA4F24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2  4  4</w:t>
            </w:r>
          </w:p>
        </w:tc>
      </w:tr>
      <w:tr w:rsidR="00954BEA" w:rsidRPr="00010B11" w14:paraId="242291ED" w14:textId="77777777" w:rsidTr="002F0F65">
        <w:tc>
          <w:tcPr>
            <w:tcW w:w="2835" w:type="dxa"/>
          </w:tcPr>
          <w:p w14:paraId="06406DC6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9  9  6  5</w:t>
            </w:r>
          </w:p>
        </w:tc>
        <w:tc>
          <w:tcPr>
            <w:tcW w:w="567" w:type="dxa"/>
          </w:tcPr>
          <w:p w14:paraId="70BFEB37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17</w:t>
            </w:r>
            <w:r w:rsidRPr="00010B11">
              <w:rPr>
                <w:rFonts w:ascii="Calibri" w:hAnsi="Calibri"/>
                <w:vertAlign w:val="subscript"/>
              </w:rPr>
              <w:t>H</w:t>
            </w:r>
          </w:p>
        </w:tc>
        <w:tc>
          <w:tcPr>
            <w:tcW w:w="3812" w:type="dxa"/>
          </w:tcPr>
          <w:p w14:paraId="0DAF9638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5  5  7  8</w:t>
            </w:r>
          </w:p>
        </w:tc>
      </w:tr>
      <w:tr w:rsidR="00954BEA" w:rsidRPr="00010B11" w14:paraId="056C5DF6" w14:textId="77777777" w:rsidTr="002F0F65">
        <w:tc>
          <w:tcPr>
            <w:tcW w:w="2835" w:type="dxa"/>
          </w:tcPr>
          <w:p w14:paraId="5D44F1AF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2  2</w:t>
            </w:r>
          </w:p>
        </w:tc>
        <w:tc>
          <w:tcPr>
            <w:tcW w:w="567" w:type="dxa"/>
          </w:tcPr>
          <w:p w14:paraId="38F8B671" w14:textId="77777777" w:rsidR="00954BEA" w:rsidRPr="00010B11" w:rsidRDefault="00954BEA" w:rsidP="008373AE">
            <w:pPr>
              <w:jc w:val="center"/>
              <w:rPr>
                <w:rFonts w:ascii="Calibri" w:hAnsi="Calibri"/>
                <w:vertAlign w:val="subscript"/>
              </w:rPr>
            </w:pPr>
            <w:r w:rsidRPr="00010B11">
              <w:rPr>
                <w:rFonts w:ascii="Calibri" w:hAnsi="Calibri"/>
              </w:rPr>
              <w:t>18</w:t>
            </w:r>
            <w:r w:rsidRPr="00010B11">
              <w:rPr>
                <w:rFonts w:ascii="Calibri" w:hAnsi="Calibri"/>
                <w:vertAlign w:val="subscript"/>
              </w:rPr>
              <w:t>L</w:t>
            </w:r>
          </w:p>
        </w:tc>
        <w:tc>
          <w:tcPr>
            <w:tcW w:w="3812" w:type="dxa"/>
          </w:tcPr>
          <w:p w14:paraId="387BEE29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</w:t>
            </w:r>
          </w:p>
        </w:tc>
      </w:tr>
      <w:tr w:rsidR="00954BEA" w:rsidRPr="00010B11" w14:paraId="67578001" w14:textId="77777777" w:rsidTr="002F0F65">
        <w:tc>
          <w:tcPr>
            <w:tcW w:w="2835" w:type="dxa"/>
          </w:tcPr>
          <w:p w14:paraId="295D4949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8</w:t>
            </w:r>
          </w:p>
        </w:tc>
        <w:tc>
          <w:tcPr>
            <w:tcW w:w="567" w:type="dxa"/>
          </w:tcPr>
          <w:p w14:paraId="7AD141B8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18</w:t>
            </w:r>
            <w:r w:rsidRPr="00010B11">
              <w:rPr>
                <w:rFonts w:ascii="Calibri" w:hAnsi="Calibri"/>
                <w:vertAlign w:val="subscript"/>
              </w:rPr>
              <w:t>H</w:t>
            </w:r>
          </w:p>
        </w:tc>
        <w:tc>
          <w:tcPr>
            <w:tcW w:w="3812" w:type="dxa"/>
          </w:tcPr>
          <w:p w14:paraId="48D325A1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6</w:t>
            </w:r>
          </w:p>
        </w:tc>
      </w:tr>
    </w:tbl>
    <w:p w14:paraId="1F4AFFA7" w14:textId="77777777" w:rsidR="00954BEA" w:rsidRPr="00010B11" w:rsidRDefault="00954BEA" w:rsidP="00954BEA">
      <w:pPr>
        <w:rPr>
          <w:rFonts w:ascii="Calibri" w:hAnsi="Calibri"/>
        </w:rPr>
      </w:pPr>
      <w:r w:rsidRPr="00010B11">
        <w:rPr>
          <w:rFonts w:ascii="Calibri" w:hAnsi="Calibri"/>
          <w:b/>
        </w:rPr>
        <w:t>(c)</w:t>
      </w:r>
    </w:p>
    <w:tbl>
      <w:tblPr>
        <w:tblW w:w="0" w:type="auto"/>
        <w:tblInd w:w="454" w:type="dxa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4"/>
        <w:gridCol w:w="630"/>
        <w:gridCol w:w="5009"/>
      </w:tblGrid>
      <w:tr w:rsidR="00954BEA" w:rsidRPr="00010B11" w14:paraId="2F93EE15" w14:textId="77777777" w:rsidTr="002F0F65">
        <w:tc>
          <w:tcPr>
            <w:tcW w:w="2804" w:type="dxa"/>
          </w:tcPr>
          <w:p w14:paraId="1B3E6C35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NSW Year 9 students</w:t>
            </w:r>
          </w:p>
        </w:tc>
        <w:tc>
          <w:tcPr>
            <w:tcW w:w="630" w:type="dxa"/>
          </w:tcPr>
          <w:p w14:paraId="44C9EC1E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009" w:type="dxa"/>
          </w:tcPr>
          <w:p w14:paraId="117423F3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Victoria Year 9 students</w:t>
            </w:r>
          </w:p>
        </w:tc>
      </w:tr>
      <w:tr w:rsidR="00954BEA" w:rsidRPr="00010B11" w14:paraId="439B0222" w14:textId="77777777" w:rsidTr="002F0F65">
        <w:tc>
          <w:tcPr>
            <w:tcW w:w="2804" w:type="dxa"/>
          </w:tcPr>
          <w:p w14:paraId="59215612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6</w:t>
            </w:r>
          </w:p>
        </w:tc>
        <w:tc>
          <w:tcPr>
            <w:tcW w:w="630" w:type="dxa"/>
          </w:tcPr>
          <w:p w14:paraId="6EEFE473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12</w:t>
            </w:r>
          </w:p>
        </w:tc>
        <w:tc>
          <w:tcPr>
            <w:tcW w:w="5009" w:type="dxa"/>
          </w:tcPr>
          <w:p w14:paraId="041C0FE9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</w:tr>
      <w:tr w:rsidR="00954BEA" w:rsidRPr="00010B11" w14:paraId="23888036" w14:textId="77777777" w:rsidTr="002F0F65">
        <w:tc>
          <w:tcPr>
            <w:tcW w:w="2804" w:type="dxa"/>
          </w:tcPr>
          <w:p w14:paraId="2CADBDCD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630" w:type="dxa"/>
          </w:tcPr>
          <w:p w14:paraId="20572715" w14:textId="77777777" w:rsidR="00954BEA" w:rsidRPr="00010B11" w:rsidRDefault="00954BEA" w:rsidP="008373AE">
            <w:pPr>
              <w:jc w:val="center"/>
              <w:rPr>
                <w:rFonts w:ascii="Calibri" w:hAnsi="Calibri"/>
                <w:vertAlign w:val="subscript"/>
              </w:rPr>
            </w:pPr>
            <w:r w:rsidRPr="00010B11">
              <w:rPr>
                <w:rFonts w:ascii="Calibri" w:hAnsi="Calibri"/>
              </w:rPr>
              <w:t>13</w:t>
            </w:r>
          </w:p>
        </w:tc>
        <w:tc>
          <w:tcPr>
            <w:tcW w:w="5009" w:type="dxa"/>
          </w:tcPr>
          <w:p w14:paraId="4A8320A7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</w:tr>
      <w:tr w:rsidR="00954BEA" w:rsidRPr="00010B11" w14:paraId="7536295A" w14:textId="77777777" w:rsidTr="002F0F65">
        <w:tc>
          <w:tcPr>
            <w:tcW w:w="2804" w:type="dxa"/>
          </w:tcPr>
          <w:p w14:paraId="46AB4D6A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 xml:space="preserve"> 8  6  2</w:t>
            </w:r>
          </w:p>
        </w:tc>
        <w:tc>
          <w:tcPr>
            <w:tcW w:w="630" w:type="dxa"/>
          </w:tcPr>
          <w:p w14:paraId="34C5C562" w14:textId="77777777" w:rsidR="00954BEA" w:rsidRPr="00010B11" w:rsidRDefault="00954BEA" w:rsidP="008373AE">
            <w:pPr>
              <w:jc w:val="center"/>
              <w:rPr>
                <w:rFonts w:ascii="Calibri" w:hAnsi="Calibri"/>
                <w:vertAlign w:val="subscript"/>
              </w:rPr>
            </w:pPr>
            <w:r w:rsidRPr="00010B11">
              <w:rPr>
                <w:rFonts w:ascii="Calibri" w:hAnsi="Calibri"/>
              </w:rPr>
              <w:t>14</w:t>
            </w:r>
          </w:p>
        </w:tc>
        <w:tc>
          <w:tcPr>
            <w:tcW w:w="5009" w:type="dxa"/>
          </w:tcPr>
          <w:p w14:paraId="22320D55" w14:textId="77777777" w:rsidR="00954BEA" w:rsidRPr="00010B11" w:rsidRDefault="00954BEA" w:rsidP="008373AE">
            <w:pPr>
              <w:rPr>
                <w:rFonts w:ascii="Calibri" w:hAnsi="Calibri"/>
              </w:rPr>
            </w:pPr>
          </w:p>
        </w:tc>
      </w:tr>
      <w:tr w:rsidR="00954BEA" w:rsidRPr="00010B11" w14:paraId="599C82EC" w14:textId="77777777" w:rsidTr="002F0F65">
        <w:tc>
          <w:tcPr>
            <w:tcW w:w="2804" w:type="dxa"/>
          </w:tcPr>
          <w:p w14:paraId="39DD59BB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6  5  2  2  0</w:t>
            </w:r>
          </w:p>
        </w:tc>
        <w:tc>
          <w:tcPr>
            <w:tcW w:w="630" w:type="dxa"/>
          </w:tcPr>
          <w:p w14:paraId="7BC83478" w14:textId="77777777" w:rsidR="00954BEA" w:rsidRPr="00010B11" w:rsidRDefault="00954BEA" w:rsidP="008373AE">
            <w:pPr>
              <w:jc w:val="center"/>
              <w:rPr>
                <w:rFonts w:ascii="Calibri" w:hAnsi="Calibri"/>
                <w:vertAlign w:val="subscript"/>
              </w:rPr>
            </w:pPr>
            <w:r w:rsidRPr="00010B11">
              <w:rPr>
                <w:rFonts w:ascii="Calibri" w:hAnsi="Calibri"/>
              </w:rPr>
              <w:t>15</w:t>
            </w:r>
          </w:p>
        </w:tc>
        <w:tc>
          <w:tcPr>
            <w:tcW w:w="5009" w:type="dxa"/>
          </w:tcPr>
          <w:p w14:paraId="4A91E21E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7  9</w:t>
            </w:r>
          </w:p>
        </w:tc>
      </w:tr>
      <w:tr w:rsidR="00954BEA" w:rsidRPr="00010B11" w14:paraId="410DBDB4" w14:textId="77777777" w:rsidTr="002F0F65">
        <w:tc>
          <w:tcPr>
            <w:tcW w:w="2804" w:type="dxa"/>
          </w:tcPr>
          <w:p w14:paraId="64577265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7  7  6  4  4  4  2  0  0</w:t>
            </w:r>
          </w:p>
        </w:tc>
        <w:tc>
          <w:tcPr>
            <w:tcW w:w="630" w:type="dxa"/>
          </w:tcPr>
          <w:p w14:paraId="09CC84A8" w14:textId="77777777" w:rsidR="00954BEA" w:rsidRPr="00010B11" w:rsidRDefault="00954BEA" w:rsidP="008373AE">
            <w:pPr>
              <w:jc w:val="center"/>
              <w:rPr>
                <w:rFonts w:ascii="Calibri" w:hAnsi="Calibri"/>
                <w:vertAlign w:val="subscript"/>
              </w:rPr>
            </w:pPr>
            <w:r w:rsidRPr="00010B11">
              <w:rPr>
                <w:rFonts w:ascii="Calibri" w:hAnsi="Calibri"/>
              </w:rPr>
              <w:t>16</w:t>
            </w:r>
          </w:p>
        </w:tc>
        <w:tc>
          <w:tcPr>
            <w:tcW w:w="5009" w:type="dxa"/>
          </w:tcPr>
          <w:p w14:paraId="0609CD18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 xml:space="preserve">0  0  1  1  2  2  4  4  5  5  5  6  6  7  7  7  7  7  8 </w:t>
            </w:r>
          </w:p>
        </w:tc>
      </w:tr>
      <w:tr w:rsidR="00954BEA" w:rsidRPr="00010B11" w14:paraId="1F55499F" w14:textId="77777777" w:rsidTr="002F0F65">
        <w:tc>
          <w:tcPr>
            <w:tcW w:w="2804" w:type="dxa"/>
          </w:tcPr>
          <w:p w14:paraId="47336DC5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9  9  6  5  4  4  3  2  0</w:t>
            </w:r>
          </w:p>
        </w:tc>
        <w:tc>
          <w:tcPr>
            <w:tcW w:w="630" w:type="dxa"/>
          </w:tcPr>
          <w:p w14:paraId="1B06EE11" w14:textId="77777777" w:rsidR="00954BEA" w:rsidRPr="00010B11" w:rsidRDefault="00954BEA" w:rsidP="008373AE">
            <w:pPr>
              <w:jc w:val="center"/>
              <w:rPr>
                <w:rFonts w:ascii="Calibri" w:hAnsi="Calibri"/>
                <w:vertAlign w:val="subscript"/>
              </w:rPr>
            </w:pPr>
            <w:r w:rsidRPr="00010B11">
              <w:rPr>
                <w:rFonts w:ascii="Calibri" w:hAnsi="Calibri"/>
              </w:rPr>
              <w:t>17</w:t>
            </w:r>
          </w:p>
        </w:tc>
        <w:tc>
          <w:tcPr>
            <w:tcW w:w="5009" w:type="dxa"/>
          </w:tcPr>
          <w:p w14:paraId="73E7D14C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2  4  4  5  5  7  8</w:t>
            </w:r>
          </w:p>
        </w:tc>
      </w:tr>
      <w:tr w:rsidR="00954BEA" w:rsidRPr="00010B11" w14:paraId="117A855E" w14:textId="77777777" w:rsidTr="002F0F65">
        <w:tc>
          <w:tcPr>
            <w:tcW w:w="2804" w:type="dxa"/>
          </w:tcPr>
          <w:p w14:paraId="25F619BA" w14:textId="77777777" w:rsidR="00954BEA" w:rsidRPr="00010B11" w:rsidRDefault="00954BEA" w:rsidP="008373AE">
            <w:pPr>
              <w:jc w:val="right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8  2  2</w:t>
            </w:r>
          </w:p>
        </w:tc>
        <w:tc>
          <w:tcPr>
            <w:tcW w:w="630" w:type="dxa"/>
          </w:tcPr>
          <w:p w14:paraId="6D45BA8D" w14:textId="77777777" w:rsidR="00954BEA" w:rsidRPr="00010B11" w:rsidRDefault="00954BEA" w:rsidP="008373AE">
            <w:pPr>
              <w:jc w:val="center"/>
              <w:rPr>
                <w:rFonts w:ascii="Calibri" w:hAnsi="Calibri"/>
                <w:vertAlign w:val="subscript"/>
              </w:rPr>
            </w:pPr>
            <w:r w:rsidRPr="00010B11">
              <w:rPr>
                <w:rFonts w:ascii="Calibri" w:hAnsi="Calibri"/>
              </w:rPr>
              <w:t>18</w:t>
            </w:r>
          </w:p>
        </w:tc>
        <w:tc>
          <w:tcPr>
            <w:tcW w:w="5009" w:type="dxa"/>
          </w:tcPr>
          <w:p w14:paraId="2712A617" w14:textId="77777777" w:rsidR="00954BEA" w:rsidRPr="00010B11" w:rsidRDefault="00954BEA" w:rsidP="008373AE">
            <w:pPr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2  6</w:t>
            </w:r>
          </w:p>
        </w:tc>
      </w:tr>
    </w:tbl>
    <w:p w14:paraId="57C58A87" w14:textId="1119727B" w:rsidR="00954BEA" w:rsidRPr="00010B11" w:rsidRDefault="00954BEA" w:rsidP="00954BEA">
      <w:pPr>
        <w:pStyle w:val="Pquestiontextpartsa"/>
      </w:pPr>
      <w:r w:rsidRPr="00010B11">
        <w:rPr>
          <w:b/>
        </w:rPr>
        <w:t>(d)</w:t>
      </w:r>
      <w:r w:rsidR="00230C0F">
        <w:rPr>
          <w:b/>
        </w:rPr>
        <w:tab/>
      </w:r>
      <w:r w:rsidRPr="00010B11">
        <w:t>NSW: median = 165 cm and range = 188 – 126 = 62 cm</w:t>
      </w:r>
    </w:p>
    <w:p w14:paraId="50603635" w14:textId="77777777" w:rsidR="00954BEA" w:rsidRPr="00010B11" w:rsidRDefault="00954BEA" w:rsidP="00954BEA">
      <w:pPr>
        <w:pStyle w:val="Pquestiontextpartsa"/>
      </w:pPr>
      <w:r w:rsidRPr="00010B11">
        <w:tab/>
        <w:t>Victoria: median = 166.5 cm and range = 186 – 157 = 29 cm</w:t>
      </w:r>
    </w:p>
    <w:p w14:paraId="160C6EF1" w14:textId="6B9EB0CF" w:rsidR="00954BEA" w:rsidRPr="00010B11" w:rsidRDefault="00954BEA" w:rsidP="00954BEA">
      <w:pPr>
        <w:pStyle w:val="Pquestiontextpartsa"/>
      </w:pPr>
      <w:r w:rsidRPr="00010B11">
        <w:rPr>
          <w:b/>
        </w:rPr>
        <w:t>(e)</w:t>
      </w:r>
      <w:r w:rsidR="00230C0F">
        <w:tab/>
      </w:r>
      <w:r w:rsidRPr="00010B11">
        <w:t>Although the mean and median are close for the two different states</w:t>
      </w:r>
      <w:r w:rsidR="00230C0F">
        <w:t>,</w:t>
      </w:r>
      <w:r w:rsidRPr="00010B11">
        <w:t xml:space="preserve"> the range of heights is quite different. The 9 shortest students come from NSW</w:t>
      </w:r>
      <w:r w:rsidR="00230C0F">
        <w:t>,</w:t>
      </w:r>
      <w:r w:rsidRPr="00010B11">
        <w:t xml:space="preserve"> as does the tallest</w:t>
      </w:r>
      <w:r w:rsidR="00230C0F">
        <w:t xml:space="preserve"> student</w:t>
      </w:r>
      <w:r w:rsidRPr="00010B11">
        <w:t xml:space="preserve">. The second stem plot exaggerates the large modal class for the Victorian students. With raw data available from either stem plot there is no real advantage </w:t>
      </w:r>
      <w:r w:rsidR="00230C0F">
        <w:t>of</w:t>
      </w:r>
      <w:r w:rsidRPr="00010B11">
        <w:t xml:space="preserve"> choosing one over the other.</w:t>
      </w:r>
    </w:p>
    <w:p w14:paraId="7608C54D" w14:textId="55D3650C" w:rsidR="00954BEA" w:rsidRPr="00010B11" w:rsidRDefault="00954BEA" w:rsidP="00230C0F">
      <w:pPr>
        <w:pStyle w:val="Pquestiontextpartsa"/>
      </w:pPr>
      <w:r w:rsidRPr="00010B11">
        <w:rPr>
          <w:b/>
        </w:rPr>
        <w:t>(f)</w:t>
      </w:r>
      <w:r w:rsidR="00230C0F">
        <w:tab/>
      </w:r>
      <w:r w:rsidRPr="00010B11">
        <w:t xml:space="preserve">Estimated mean: </w:t>
      </w:r>
      <w:r w:rsidRPr="00010B11">
        <w:rPr>
          <w:b/>
          <w:position w:val="-24"/>
        </w:rPr>
        <w:object w:dxaOrig="1280" w:dyaOrig="620" w14:anchorId="748D7C7A">
          <v:shape id="_x0000_i1060" type="#_x0000_t75" style="width:63.6pt;height:30.85pt" o:ole="">
            <v:imagedata r:id="rId80" o:title=""/>
          </v:shape>
          <o:OLEObject Type="Embed" ProgID="Equation.3" ShapeID="_x0000_i1060" DrawAspect="Content" ObjectID="_1537778811" r:id="rId81"/>
        </w:object>
      </w:r>
      <w:r w:rsidRPr="00010B11">
        <w:rPr>
          <w:b/>
        </w:rPr>
        <w:t xml:space="preserve"> </w:t>
      </w:r>
      <w:r w:rsidRPr="00010B11">
        <w:t>= 166.0 cm</w:t>
      </w:r>
    </w:p>
    <w:p w14:paraId="49860C30" w14:textId="4F9799C2" w:rsidR="00954BEA" w:rsidRPr="00010B11" w:rsidRDefault="00954BEA" w:rsidP="00230C0F">
      <w:pPr>
        <w:pStyle w:val="Pquestiontextpartsa"/>
      </w:pPr>
      <w:r>
        <w:tab/>
      </w:r>
      <w:r w:rsidRPr="00010B11">
        <w:t>Estimated median: = 166 cm</w:t>
      </w:r>
    </w:p>
    <w:p w14:paraId="3106E32A" w14:textId="1A9F9CFE" w:rsidR="003843EE" w:rsidRPr="0026531E" w:rsidRDefault="00954BEA" w:rsidP="00230C0F">
      <w:pPr>
        <w:pStyle w:val="Pquestiontextpartsa"/>
      </w:pPr>
      <w:r>
        <w:tab/>
      </w:r>
      <w:r w:rsidRPr="00010B11">
        <w:t>Range of sample of 60: 188 – 126 = 62 cm so population range is almost certain to be higher, say 70 cm, unless the tallest and shortest Year 9 students in both states just happened to be in this sample.</w:t>
      </w:r>
      <w:r w:rsidR="00230C0F">
        <w:t xml:space="preserve"> A</w:t>
      </w:r>
      <w:r w:rsidRPr="00010B11">
        <w:t xml:space="preserve">ssume that the samples are random and hence mean and median of samples is the best predictor of population averages. </w:t>
      </w:r>
      <w:r w:rsidR="00230C0F">
        <w:t xml:space="preserve">It has been </w:t>
      </w:r>
      <w:r w:rsidRPr="00010B11">
        <w:t>assumed equal numbers of Year 9 students in each state which is unlikely. The limitation is that this will only predict population statistics for the same time of year as the data was gathered as a portion of Year 9 students will grow throughout the year.</w:t>
      </w:r>
    </w:p>
    <w:p w14:paraId="2DEF90AE" w14:textId="56748B4B" w:rsidR="000E5746" w:rsidRDefault="00915F01" w:rsidP="00230C0F">
      <w:pPr>
        <w:pStyle w:val="Pquestionheadingsx"/>
        <w:keepLines/>
      </w:pPr>
      <w:r>
        <w:lastRenderedPageBreak/>
        <w:t>Question 20</w:t>
      </w:r>
      <w:r w:rsidR="000E5746">
        <w:tab/>
      </w:r>
      <w:r w:rsidR="0089796E">
        <w:rPr>
          <w:rStyle w:val="Cmarkslabel"/>
        </w:rPr>
        <w:t>18</w:t>
      </w:r>
      <w:r w:rsidR="000E5746" w:rsidRPr="001B433F">
        <w:rPr>
          <w:rStyle w:val="Cmarkslabel"/>
        </w:rPr>
        <w:t xml:space="preserve"> marks</w:t>
      </w:r>
      <w:r>
        <w:tab/>
        <w:t>[</w:t>
      </w:r>
      <w:r w:rsidR="0089796E">
        <w:t xml:space="preserve">8.3, </w:t>
      </w:r>
      <w:r>
        <w:t>8.5</w:t>
      </w:r>
      <w:r w:rsidR="000E5746">
        <w:t>]</w:t>
      </w:r>
    </w:p>
    <w:p w14:paraId="577F5E79" w14:textId="206E620B" w:rsidR="00954BEA" w:rsidRPr="00010B11" w:rsidRDefault="00954BEA" w:rsidP="00230C0F">
      <w:pPr>
        <w:pStyle w:val="Pquestiontextpartsa"/>
        <w:keepNext/>
        <w:keepLines/>
      </w:pPr>
      <w:r w:rsidRPr="00010B11">
        <w:rPr>
          <w:b/>
        </w:rPr>
        <w:t>(a)</w:t>
      </w:r>
      <w:r w:rsidR="00230C0F">
        <w:tab/>
      </w:r>
      <w:r w:rsidRPr="00010B11">
        <w:t xml:space="preserve">Mean = </w:t>
      </w:r>
      <w:r w:rsidRPr="00010B11">
        <w:rPr>
          <w:position w:val="-24"/>
        </w:rPr>
        <w:object w:dxaOrig="440" w:dyaOrig="620" w14:anchorId="1E59DE7A">
          <v:shape id="_x0000_i1061" type="#_x0000_t75" style="width:21.5pt;height:30.85pt" o:ole="">
            <v:imagedata r:id="rId82" o:title=""/>
          </v:shape>
          <o:OLEObject Type="Embed" ProgID="Equation.3" ShapeID="_x0000_i1061" DrawAspect="Content" ObjectID="_1537778812" r:id="rId83"/>
        </w:object>
      </w:r>
      <w:r w:rsidRPr="00010B11">
        <w:t xml:space="preserve"> ≈ 40.0 runs</w:t>
      </w:r>
    </w:p>
    <w:p w14:paraId="4C581BBA" w14:textId="0B234FB8" w:rsidR="00954BEA" w:rsidRPr="00010B11" w:rsidRDefault="00954BEA" w:rsidP="00230C0F">
      <w:pPr>
        <w:pStyle w:val="Pquestiontextpartsa"/>
        <w:keepNext/>
        <w:keepLines/>
        <w:rPr>
          <w:rFonts w:ascii="Calibri" w:hAnsi="Calibri"/>
        </w:rPr>
      </w:pPr>
      <w:r>
        <w:rPr>
          <w:rFonts w:ascii="Calibri" w:hAnsi="Calibri"/>
        </w:rPr>
        <w:tab/>
      </w:r>
      <w:r w:rsidRPr="00010B11">
        <w:rPr>
          <w:rFonts w:ascii="Calibri" w:hAnsi="Calibri"/>
        </w:rPr>
        <w:t>0, 0 , 1, 7, 9, 12, 13, 14, 21, 21, 21 | 23, 24, 26, 37, 38, 54, 56, 65, 121, 144, 174</w:t>
      </w:r>
    </w:p>
    <w:p w14:paraId="6B2C8B41" w14:textId="64B5F8CB" w:rsidR="00954BEA" w:rsidRPr="00010B11" w:rsidRDefault="00954BEA" w:rsidP="00230C0F">
      <w:pPr>
        <w:pStyle w:val="Pquestiontextpartsa"/>
        <w:keepNext/>
        <w:keepLines/>
        <w:rPr>
          <w:rFonts w:ascii="Calibri" w:hAnsi="Calibri"/>
        </w:rPr>
      </w:pPr>
      <w:r>
        <w:rPr>
          <w:rFonts w:ascii="Calibri" w:hAnsi="Calibri"/>
        </w:rPr>
        <w:tab/>
      </w:r>
      <w:r w:rsidRPr="00010B11">
        <w:rPr>
          <w:rFonts w:ascii="Calibri" w:hAnsi="Calibri"/>
        </w:rPr>
        <w:t>Median = 22 runs</w:t>
      </w:r>
    </w:p>
    <w:p w14:paraId="26E730E7" w14:textId="3416715E" w:rsidR="00954BEA" w:rsidRPr="00010B11" w:rsidRDefault="00954BEA" w:rsidP="00230C0F">
      <w:pPr>
        <w:pStyle w:val="Pquestiontextpartsa"/>
        <w:keepNext/>
        <w:keepLines/>
        <w:rPr>
          <w:rFonts w:ascii="Calibri" w:hAnsi="Calibri"/>
        </w:rPr>
      </w:pPr>
      <w:r>
        <w:rPr>
          <w:rFonts w:ascii="Calibri" w:hAnsi="Calibri"/>
        </w:rPr>
        <w:tab/>
      </w:r>
      <w:r w:rsidRPr="00010B11">
        <w:rPr>
          <w:rFonts w:ascii="Calibri" w:hAnsi="Calibri"/>
        </w:rPr>
        <w:t>Range = 174 – 0 = 174 runs</w:t>
      </w:r>
    </w:p>
    <w:p w14:paraId="0E4BE42A" w14:textId="77777777" w:rsidR="00954BEA" w:rsidRPr="00010B11" w:rsidRDefault="00954BEA" w:rsidP="00230C0F">
      <w:pPr>
        <w:keepNext/>
        <w:keepLines/>
        <w:rPr>
          <w:rFonts w:ascii="Calibri" w:hAnsi="Calibri"/>
          <w:b/>
        </w:rPr>
      </w:pPr>
      <w:r w:rsidRPr="00010B11">
        <w:rPr>
          <w:rFonts w:ascii="Calibri" w:hAnsi="Calibri"/>
          <w:b/>
        </w:rPr>
        <w:t xml:space="preserve"> (b)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</w:tblGrid>
      <w:tr w:rsidR="00954BEA" w:rsidRPr="00010B11" w14:paraId="0C83701A" w14:textId="77777777" w:rsidTr="00230C0F">
        <w:tc>
          <w:tcPr>
            <w:tcW w:w="1304" w:type="dxa"/>
          </w:tcPr>
          <w:p w14:paraId="107CD55C" w14:textId="77777777" w:rsidR="00954BEA" w:rsidRPr="00010B11" w:rsidRDefault="00954BEA" w:rsidP="00230C0F">
            <w:pPr>
              <w:keepNext/>
              <w:keepLines/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Score range</w:t>
            </w:r>
          </w:p>
        </w:tc>
        <w:tc>
          <w:tcPr>
            <w:tcW w:w="1304" w:type="dxa"/>
          </w:tcPr>
          <w:p w14:paraId="2011E372" w14:textId="77777777" w:rsidR="00954BEA" w:rsidRPr="00010B11" w:rsidRDefault="00954BEA" w:rsidP="00230C0F">
            <w:pPr>
              <w:keepNext/>
              <w:keepLines/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Frequency</w:t>
            </w:r>
          </w:p>
        </w:tc>
        <w:tc>
          <w:tcPr>
            <w:tcW w:w="1304" w:type="dxa"/>
          </w:tcPr>
          <w:p w14:paraId="694F48A7" w14:textId="77777777" w:rsidR="00954BEA" w:rsidRPr="00010B11" w:rsidRDefault="00954BEA" w:rsidP="00230C0F">
            <w:pPr>
              <w:keepNext/>
              <w:keepLines/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Centre</w:t>
            </w:r>
          </w:p>
        </w:tc>
        <w:tc>
          <w:tcPr>
            <w:tcW w:w="1304" w:type="dxa"/>
          </w:tcPr>
          <w:p w14:paraId="21A3305F" w14:textId="77777777" w:rsidR="00954BEA" w:rsidRPr="00010B11" w:rsidRDefault="00954BEA" w:rsidP="00230C0F">
            <w:pPr>
              <w:keepNext/>
              <w:keepLines/>
              <w:jc w:val="center"/>
              <w:rPr>
                <w:rFonts w:ascii="Calibri" w:hAnsi="Calibri"/>
                <w:i/>
              </w:rPr>
            </w:pPr>
            <w:r w:rsidRPr="00010B11">
              <w:rPr>
                <w:rFonts w:ascii="Calibri" w:hAnsi="Calibri"/>
                <w:i/>
              </w:rPr>
              <w:t>xf</w:t>
            </w:r>
          </w:p>
        </w:tc>
      </w:tr>
      <w:tr w:rsidR="00954BEA" w:rsidRPr="00010B11" w14:paraId="3651CF43" w14:textId="77777777" w:rsidTr="00230C0F">
        <w:tc>
          <w:tcPr>
            <w:tcW w:w="1304" w:type="dxa"/>
          </w:tcPr>
          <w:p w14:paraId="297042C7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0–19</w:t>
            </w:r>
          </w:p>
        </w:tc>
        <w:tc>
          <w:tcPr>
            <w:tcW w:w="1304" w:type="dxa"/>
          </w:tcPr>
          <w:p w14:paraId="52BEA203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8</w:t>
            </w:r>
          </w:p>
        </w:tc>
        <w:tc>
          <w:tcPr>
            <w:tcW w:w="1304" w:type="dxa"/>
          </w:tcPr>
          <w:p w14:paraId="765A1F22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9.5</w:t>
            </w:r>
          </w:p>
        </w:tc>
        <w:tc>
          <w:tcPr>
            <w:tcW w:w="1304" w:type="dxa"/>
          </w:tcPr>
          <w:p w14:paraId="7A695794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76</w:t>
            </w:r>
          </w:p>
        </w:tc>
      </w:tr>
      <w:tr w:rsidR="00954BEA" w:rsidRPr="00010B11" w14:paraId="6BF4C1E3" w14:textId="77777777" w:rsidTr="00230C0F">
        <w:tc>
          <w:tcPr>
            <w:tcW w:w="1304" w:type="dxa"/>
          </w:tcPr>
          <w:p w14:paraId="7B8918F9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20–39</w:t>
            </w:r>
          </w:p>
        </w:tc>
        <w:tc>
          <w:tcPr>
            <w:tcW w:w="1304" w:type="dxa"/>
          </w:tcPr>
          <w:p w14:paraId="55900E47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8</w:t>
            </w:r>
          </w:p>
        </w:tc>
        <w:tc>
          <w:tcPr>
            <w:tcW w:w="1304" w:type="dxa"/>
          </w:tcPr>
          <w:p w14:paraId="1280A385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29.5</w:t>
            </w:r>
          </w:p>
        </w:tc>
        <w:tc>
          <w:tcPr>
            <w:tcW w:w="1304" w:type="dxa"/>
          </w:tcPr>
          <w:p w14:paraId="6C0DE41B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236</w:t>
            </w:r>
          </w:p>
        </w:tc>
      </w:tr>
      <w:tr w:rsidR="00954BEA" w:rsidRPr="00010B11" w14:paraId="01F3A2F8" w14:textId="77777777" w:rsidTr="00230C0F">
        <w:tc>
          <w:tcPr>
            <w:tcW w:w="1304" w:type="dxa"/>
          </w:tcPr>
          <w:p w14:paraId="27BF18D4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40</w:t>
            </w:r>
            <w:r w:rsidRPr="00010B11">
              <w:rPr>
                <w:rFonts w:ascii="Calibri" w:hAnsi="Calibri"/>
              </w:rPr>
              <w:sym w:font="Symbol" w:char="F02D"/>
            </w:r>
            <w:r w:rsidRPr="00010B11">
              <w:rPr>
                <w:rFonts w:ascii="Calibri" w:hAnsi="Calibri"/>
              </w:rPr>
              <w:t>59</w:t>
            </w:r>
          </w:p>
        </w:tc>
        <w:tc>
          <w:tcPr>
            <w:tcW w:w="1304" w:type="dxa"/>
          </w:tcPr>
          <w:p w14:paraId="69283E20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2</w:t>
            </w:r>
          </w:p>
        </w:tc>
        <w:tc>
          <w:tcPr>
            <w:tcW w:w="1304" w:type="dxa"/>
          </w:tcPr>
          <w:p w14:paraId="47E44BE8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49.5</w:t>
            </w:r>
          </w:p>
        </w:tc>
        <w:tc>
          <w:tcPr>
            <w:tcW w:w="1304" w:type="dxa"/>
          </w:tcPr>
          <w:p w14:paraId="1C40EDE8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99</w:t>
            </w:r>
          </w:p>
        </w:tc>
      </w:tr>
      <w:tr w:rsidR="00954BEA" w:rsidRPr="00010B11" w14:paraId="15CC5933" w14:textId="77777777" w:rsidTr="00230C0F">
        <w:tc>
          <w:tcPr>
            <w:tcW w:w="1304" w:type="dxa"/>
          </w:tcPr>
          <w:p w14:paraId="7ABFB4B8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60</w:t>
            </w:r>
            <w:r w:rsidRPr="00010B11">
              <w:rPr>
                <w:rFonts w:ascii="Calibri" w:hAnsi="Calibri"/>
              </w:rPr>
              <w:sym w:font="Symbol" w:char="F02D"/>
            </w:r>
            <w:r w:rsidRPr="00010B11">
              <w:rPr>
                <w:rFonts w:ascii="Calibri" w:hAnsi="Calibri"/>
              </w:rPr>
              <w:t>79</w:t>
            </w:r>
          </w:p>
        </w:tc>
        <w:tc>
          <w:tcPr>
            <w:tcW w:w="1304" w:type="dxa"/>
          </w:tcPr>
          <w:p w14:paraId="2784F2A1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</w:t>
            </w:r>
          </w:p>
        </w:tc>
        <w:tc>
          <w:tcPr>
            <w:tcW w:w="1304" w:type="dxa"/>
          </w:tcPr>
          <w:p w14:paraId="325CD7BE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69.5</w:t>
            </w:r>
          </w:p>
        </w:tc>
        <w:tc>
          <w:tcPr>
            <w:tcW w:w="1304" w:type="dxa"/>
          </w:tcPr>
          <w:p w14:paraId="2ECD51EA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69.5</w:t>
            </w:r>
          </w:p>
        </w:tc>
      </w:tr>
      <w:tr w:rsidR="00954BEA" w:rsidRPr="00010B11" w14:paraId="01BB5938" w14:textId="77777777" w:rsidTr="00230C0F">
        <w:tc>
          <w:tcPr>
            <w:tcW w:w="1304" w:type="dxa"/>
          </w:tcPr>
          <w:p w14:paraId="5B86AF2D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80</w:t>
            </w:r>
            <w:r w:rsidRPr="00010B11">
              <w:rPr>
                <w:rFonts w:ascii="Calibri" w:hAnsi="Calibri"/>
              </w:rPr>
              <w:sym w:font="Symbol" w:char="F02D"/>
            </w:r>
            <w:r w:rsidRPr="00010B11">
              <w:rPr>
                <w:rFonts w:ascii="Calibri" w:hAnsi="Calibri"/>
              </w:rPr>
              <w:t>99</w:t>
            </w:r>
          </w:p>
        </w:tc>
        <w:tc>
          <w:tcPr>
            <w:tcW w:w="1304" w:type="dxa"/>
          </w:tcPr>
          <w:p w14:paraId="58FB2D49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0</w:t>
            </w:r>
          </w:p>
        </w:tc>
        <w:tc>
          <w:tcPr>
            <w:tcW w:w="1304" w:type="dxa"/>
          </w:tcPr>
          <w:p w14:paraId="37051E7D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89.5</w:t>
            </w:r>
          </w:p>
        </w:tc>
        <w:tc>
          <w:tcPr>
            <w:tcW w:w="1304" w:type="dxa"/>
          </w:tcPr>
          <w:p w14:paraId="5A6F7A80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0</w:t>
            </w:r>
          </w:p>
        </w:tc>
      </w:tr>
      <w:tr w:rsidR="00954BEA" w:rsidRPr="00010B11" w14:paraId="7EF31B21" w14:textId="77777777" w:rsidTr="00230C0F">
        <w:tc>
          <w:tcPr>
            <w:tcW w:w="1304" w:type="dxa"/>
          </w:tcPr>
          <w:p w14:paraId="0B5A6F39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100</w:t>
            </w:r>
            <w:r w:rsidRPr="00010B11">
              <w:rPr>
                <w:rFonts w:ascii="Calibri" w:hAnsi="Calibri"/>
              </w:rPr>
              <w:sym w:font="Symbol" w:char="F02D"/>
            </w:r>
            <w:r w:rsidRPr="00010B11">
              <w:rPr>
                <w:rFonts w:ascii="Calibri" w:hAnsi="Calibri"/>
              </w:rPr>
              <w:t>119</w:t>
            </w:r>
          </w:p>
        </w:tc>
        <w:tc>
          <w:tcPr>
            <w:tcW w:w="1304" w:type="dxa"/>
          </w:tcPr>
          <w:p w14:paraId="276981D4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0</w:t>
            </w:r>
          </w:p>
        </w:tc>
        <w:tc>
          <w:tcPr>
            <w:tcW w:w="1304" w:type="dxa"/>
          </w:tcPr>
          <w:p w14:paraId="15A65B41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109.5</w:t>
            </w:r>
          </w:p>
        </w:tc>
        <w:tc>
          <w:tcPr>
            <w:tcW w:w="1304" w:type="dxa"/>
          </w:tcPr>
          <w:p w14:paraId="2A078E84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0</w:t>
            </w:r>
          </w:p>
        </w:tc>
      </w:tr>
      <w:tr w:rsidR="00954BEA" w:rsidRPr="00010B11" w14:paraId="0D54E054" w14:textId="77777777" w:rsidTr="00230C0F">
        <w:tc>
          <w:tcPr>
            <w:tcW w:w="1304" w:type="dxa"/>
          </w:tcPr>
          <w:p w14:paraId="4F64B9E2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120</w:t>
            </w:r>
            <w:r w:rsidRPr="00010B11">
              <w:rPr>
                <w:rFonts w:ascii="Calibri" w:hAnsi="Calibri"/>
              </w:rPr>
              <w:sym w:font="Symbol" w:char="F02D"/>
            </w:r>
            <w:r w:rsidRPr="00010B11">
              <w:rPr>
                <w:rFonts w:ascii="Calibri" w:hAnsi="Calibri"/>
              </w:rPr>
              <w:t>139</w:t>
            </w:r>
          </w:p>
        </w:tc>
        <w:tc>
          <w:tcPr>
            <w:tcW w:w="1304" w:type="dxa"/>
          </w:tcPr>
          <w:p w14:paraId="663C031E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</w:t>
            </w:r>
          </w:p>
        </w:tc>
        <w:tc>
          <w:tcPr>
            <w:tcW w:w="1304" w:type="dxa"/>
          </w:tcPr>
          <w:p w14:paraId="275084F2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129.5</w:t>
            </w:r>
          </w:p>
        </w:tc>
        <w:tc>
          <w:tcPr>
            <w:tcW w:w="1304" w:type="dxa"/>
          </w:tcPr>
          <w:p w14:paraId="5708F2BB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129.5</w:t>
            </w:r>
          </w:p>
        </w:tc>
      </w:tr>
      <w:tr w:rsidR="00954BEA" w:rsidRPr="00010B11" w14:paraId="03DBB406" w14:textId="77777777" w:rsidTr="00230C0F">
        <w:tc>
          <w:tcPr>
            <w:tcW w:w="1304" w:type="dxa"/>
          </w:tcPr>
          <w:p w14:paraId="0C2EBBAE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140-159</w:t>
            </w:r>
          </w:p>
        </w:tc>
        <w:tc>
          <w:tcPr>
            <w:tcW w:w="1304" w:type="dxa"/>
          </w:tcPr>
          <w:p w14:paraId="77E2A86C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</w:t>
            </w:r>
          </w:p>
        </w:tc>
        <w:tc>
          <w:tcPr>
            <w:tcW w:w="1304" w:type="dxa"/>
          </w:tcPr>
          <w:p w14:paraId="4D642980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149.5</w:t>
            </w:r>
          </w:p>
        </w:tc>
        <w:tc>
          <w:tcPr>
            <w:tcW w:w="1304" w:type="dxa"/>
          </w:tcPr>
          <w:p w14:paraId="1698ED7E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149.5</w:t>
            </w:r>
          </w:p>
        </w:tc>
      </w:tr>
      <w:tr w:rsidR="00954BEA" w:rsidRPr="00010B11" w14:paraId="39F845EC" w14:textId="77777777" w:rsidTr="00230C0F">
        <w:tc>
          <w:tcPr>
            <w:tcW w:w="1304" w:type="dxa"/>
          </w:tcPr>
          <w:p w14:paraId="1E95F4F7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160-179</w:t>
            </w:r>
          </w:p>
        </w:tc>
        <w:tc>
          <w:tcPr>
            <w:tcW w:w="1304" w:type="dxa"/>
          </w:tcPr>
          <w:p w14:paraId="79E376B4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</w:t>
            </w:r>
          </w:p>
        </w:tc>
        <w:tc>
          <w:tcPr>
            <w:tcW w:w="1304" w:type="dxa"/>
          </w:tcPr>
          <w:p w14:paraId="264DC277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169.5</w:t>
            </w:r>
          </w:p>
        </w:tc>
        <w:tc>
          <w:tcPr>
            <w:tcW w:w="1304" w:type="dxa"/>
          </w:tcPr>
          <w:p w14:paraId="102A1870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t>169.5</w:t>
            </w:r>
          </w:p>
        </w:tc>
      </w:tr>
      <w:tr w:rsidR="00954BEA" w:rsidRPr="00010B11" w14:paraId="73ADE895" w14:textId="77777777" w:rsidTr="00230C0F">
        <w:tc>
          <w:tcPr>
            <w:tcW w:w="1304" w:type="dxa"/>
          </w:tcPr>
          <w:p w14:paraId="049F4249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04" w:type="dxa"/>
          </w:tcPr>
          <w:p w14:paraId="6CBE8BEF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sym w:font="Symbol" w:char="F053"/>
            </w:r>
            <w:r w:rsidRPr="00010B11">
              <w:rPr>
                <w:rFonts w:ascii="Calibri" w:hAnsi="Calibri"/>
                <w:i/>
              </w:rPr>
              <w:t>f</w:t>
            </w:r>
            <w:r w:rsidRPr="00010B11">
              <w:rPr>
                <w:rFonts w:ascii="Calibri" w:hAnsi="Calibri"/>
              </w:rPr>
              <w:t xml:space="preserve"> = 22</w:t>
            </w:r>
          </w:p>
        </w:tc>
        <w:tc>
          <w:tcPr>
            <w:tcW w:w="1304" w:type="dxa"/>
          </w:tcPr>
          <w:p w14:paraId="650B5079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04" w:type="dxa"/>
          </w:tcPr>
          <w:p w14:paraId="7E1B2D83" w14:textId="77777777" w:rsidR="00954BEA" w:rsidRPr="00010B11" w:rsidRDefault="00954BEA" w:rsidP="008373AE">
            <w:pPr>
              <w:jc w:val="center"/>
              <w:rPr>
                <w:rFonts w:ascii="Calibri" w:hAnsi="Calibri"/>
              </w:rPr>
            </w:pPr>
            <w:r w:rsidRPr="00010B11">
              <w:rPr>
                <w:rFonts w:ascii="Calibri" w:hAnsi="Calibri"/>
              </w:rPr>
              <w:sym w:font="Symbol" w:char="F053"/>
            </w:r>
            <w:r w:rsidRPr="00010B11">
              <w:rPr>
                <w:rFonts w:ascii="Calibri" w:hAnsi="Calibri"/>
                <w:i/>
              </w:rPr>
              <w:t>xf</w:t>
            </w:r>
            <w:r w:rsidRPr="00010B11">
              <w:rPr>
                <w:rFonts w:ascii="Calibri" w:hAnsi="Calibri"/>
              </w:rPr>
              <w:t xml:space="preserve"> = 929 </w:t>
            </w:r>
          </w:p>
        </w:tc>
      </w:tr>
    </w:tbl>
    <w:p w14:paraId="71C08ED7" w14:textId="77777777" w:rsidR="00954BEA" w:rsidRPr="00010B11" w:rsidRDefault="00954BEA" w:rsidP="00954BEA">
      <w:pPr>
        <w:rPr>
          <w:rFonts w:ascii="Calibri" w:hAnsi="Calibri"/>
        </w:rPr>
      </w:pPr>
    </w:p>
    <w:p w14:paraId="0334D1E9" w14:textId="77777777" w:rsidR="00954BEA" w:rsidRPr="00010B11" w:rsidRDefault="00954BEA" w:rsidP="00954BEA">
      <w:pPr>
        <w:ind w:left="340"/>
        <w:rPr>
          <w:rFonts w:ascii="Calibri" w:hAnsi="Calibri"/>
        </w:rPr>
      </w:pPr>
      <w:r w:rsidRPr="00010B11">
        <w:rPr>
          <w:rFonts w:ascii="Calibri" w:hAnsi="Calibri"/>
        </w:rPr>
        <w:t xml:space="preserve">Estimate for mean: </w:t>
      </w:r>
      <w:r w:rsidRPr="00010B11">
        <w:rPr>
          <w:rFonts w:ascii="Calibri" w:hAnsi="Calibri"/>
          <w:position w:val="-24"/>
        </w:rPr>
        <w:object w:dxaOrig="460" w:dyaOrig="620" w14:anchorId="78B8AEAE">
          <v:shape id="_x0000_i1062" type="#_x0000_t75" style="width:22.45pt;height:30.85pt" o:ole="">
            <v:imagedata r:id="rId84" o:title=""/>
          </v:shape>
          <o:OLEObject Type="Embed" ProgID="Equation.3" ShapeID="_x0000_i1062" DrawAspect="Content" ObjectID="_1537778813" r:id="rId85"/>
        </w:object>
      </w:r>
      <w:r w:rsidRPr="00010B11">
        <w:rPr>
          <w:rFonts w:ascii="Calibri" w:hAnsi="Calibri"/>
        </w:rPr>
        <w:t xml:space="preserve"> ≈ 42.2</w:t>
      </w:r>
    </w:p>
    <w:p w14:paraId="1C65783E" w14:textId="42E5396B" w:rsidR="00954BEA" w:rsidRPr="00010B11" w:rsidRDefault="00954BEA" w:rsidP="00954BEA">
      <w:pPr>
        <w:pStyle w:val="Pquestiontextpartsa"/>
      </w:pPr>
      <w:r w:rsidRPr="00010B11">
        <w:rPr>
          <w:b/>
        </w:rPr>
        <w:t>(c)</w:t>
      </w:r>
      <w:r w:rsidR="00230C0F">
        <w:tab/>
      </w:r>
      <w:r w:rsidRPr="00010B11">
        <w:t>The estimated mean is 2.2 runs higher, or 48 runs more in total. The larger the set of data</w:t>
      </w:r>
      <w:r w:rsidR="00230C0F">
        <w:t>,</w:t>
      </w:r>
      <w:r w:rsidRPr="00010B11">
        <w:t xml:space="preserve"> the less significant </w:t>
      </w:r>
      <w:r w:rsidR="00230C0F">
        <w:t xml:space="preserve">is </w:t>
      </w:r>
      <w:r w:rsidRPr="00010B11">
        <w:t>the estimating difference likely to be. However, on all occasions the zero and other scores less than 10 will be elevated to 9.5 so a low-scoring batsman would get an estimated score much higher than the accurate value.</w:t>
      </w:r>
    </w:p>
    <w:p w14:paraId="7BC29686" w14:textId="449C3453" w:rsidR="00954BEA" w:rsidRPr="00010B11" w:rsidRDefault="00954BEA" w:rsidP="00954BEA">
      <w:pPr>
        <w:pStyle w:val="Pquestiontextpartsa"/>
      </w:pPr>
      <w:r w:rsidRPr="00010B11">
        <w:rPr>
          <w:b/>
        </w:rPr>
        <w:t>(d)</w:t>
      </w:r>
      <w:r w:rsidR="00230C0F">
        <w:tab/>
      </w:r>
      <w:r w:rsidRPr="00010B11">
        <w:t xml:space="preserve">Pr(score is under 10) = </w:t>
      </w:r>
      <w:r w:rsidRPr="00010B11">
        <w:rPr>
          <w:position w:val="-24"/>
        </w:rPr>
        <w:object w:dxaOrig="360" w:dyaOrig="620" w14:anchorId="60124A89">
          <v:shape id="_x0000_i1063" type="#_x0000_t75" style="width:18.7pt;height:30.85pt" o:ole="">
            <v:imagedata r:id="rId86" o:title=""/>
          </v:shape>
          <o:OLEObject Type="Embed" ProgID="Equation.3" ShapeID="_x0000_i1063" DrawAspect="Content" ObjectID="_1537778814" r:id="rId87"/>
        </w:object>
      </w:r>
      <w:r w:rsidRPr="00010B11">
        <w:t xml:space="preserve"> × 100% ≈ 23%</w:t>
      </w:r>
    </w:p>
    <w:p w14:paraId="731585C4" w14:textId="4BB13FC6" w:rsidR="00954BEA" w:rsidRPr="00010B11" w:rsidRDefault="00954BEA" w:rsidP="00954BEA">
      <w:pPr>
        <w:pStyle w:val="Pquestiontextpartsa"/>
      </w:pPr>
      <w:r w:rsidRPr="00010B11">
        <w:rPr>
          <w:b/>
        </w:rPr>
        <w:t>(e)</w:t>
      </w:r>
      <w:r w:rsidR="00230C0F">
        <w:tab/>
      </w:r>
      <w:r w:rsidRPr="00010B11">
        <w:t>Without scores under 10:</w:t>
      </w:r>
    </w:p>
    <w:p w14:paraId="1BB9B068" w14:textId="5C07F305" w:rsidR="00954BEA" w:rsidRPr="00010B11" w:rsidRDefault="00954BEA" w:rsidP="00954BEA">
      <w:pPr>
        <w:pStyle w:val="Pquestiontextpartsa"/>
      </w:pPr>
      <w:r>
        <w:tab/>
      </w:r>
      <w:r w:rsidRPr="00010B11">
        <w:t xml:space="preserve">Mean = </w:t>
      </w:r>
      <w:r w:rsidRPr="00010B11">
        <w:rPr>
          <w:position w:val="-24"/>
        </w:rPr>
        <w:object w:dxaOrig="460" w:dyaOrig="620" w14:anchorId="38C25764">
          <v:shape id="_x0000_i1064" type="#_x0000_t75" style="width:22.45pt;height:30.85pt" o:ole="">
            <v:imagedata r:id="rId88" o:title=""/>
          </v:shape>
          <o:OLEObject Type="Embed" ProgID="Equation.3" ShapeID="_x0000_i1064" DrawAspect="Content" ObjectID="_1537778815" r:id="rId89"/>
        </w:object>
      </w:r>
      <w:r w:rsidRPr="00010B11">
        <w:t xml:space="preserve"> ≈ 50.8 runs</w:t>
      </w:r>
    </w:p>
    <w:p w14:paraId="3DB15787" w14:textId="4414FAC9" w:rsidR="00954BEA" w:rsidRPr="00010B11" w:rsidRDefault="00954BEA" w:rsidP="00954BEA">
      <w:pPr>
        <w:pStyle w:val="Pquestiontextpartsai"/>
      </w:pPr>
      <w:r w:rsidRPr="00010B11">
        <w:rPr>
          <w:b/>
        </w:rPr>
        <w:t>(f)</w:t>
      </w:r>
      <w:r w:rsidR="00230C0F">
        <w:tab/>
      </w:r>
      <w:r w:rsidRPr="00010B11">
        <w:rPr>
          <w:b/>
        </w:rPr>
        <w:t>(i)</w:t>
      </w:r>
      <w:r w:rsidR="00230C0F">
        <w:tab/>
      </w:r>
      <w:r w:rsidRPr="00010B11">
        <w:t xml:space="preserve">Pr(at least 50) = </w:t>
      </w:r>
      <w:r w:rsidRPr="00010B11">
        <w:rPr>
          <w:position w:val="-24"/>
        </w:rPr>
        <w:object w:dxaOrig="360" w:dyaOrig="620" w14:anchorId="129F6734">
          <v:shape id="_x0000_i1065" type="#_x0000_t75" style="width:18.7pt;height:30.85pt" o:ole="">
            <v:imagedata r:id="rId90" o:title=""/>
          </v:shape>
          <o:OLEObject Type="Embed" ProgID="Equation.3" ShapeID="_x0000_i1065" DrawAspect="Content" ObjectID="_1537778816" r:id="rId91"/>
        </w:object>
      </w:r>
      <w:r w:rsidRPr="00010B11">
        <w:t xml:space="preserve"> × 100% ≈ 27%</w:t>
      </w:r>
    </w:p>
    <w:p w14:paraId="5777B666" w14:textId="502B9C89" w:rsidR="00954BEA" w:rsidRPr="00010B11" w:rsidRDefault="00954BEA" w:rsidP="00954BEA">
      <w:pPr>
        <w:pStyle w:val="Pquestiontextpartsi"/>
      </w:pPr>
      <w:r w:rsidRPr="00010B11">
        <w:rPr>
          <w:b/>
        </w:rPr>
        <w:t>(ii)</w:t>
      </w:r>
      <w:r w:rsidR="00230C0F">
        <w:tab/>
      </w:r>
      <w:r w:rsidRPr="00010B11">
        <w:t xml:space="preserve">Pr(at least 100) = </w:t>
      </w:r>
      <w:r w:rsidRPr="00010B11">
        <w:rPr>
          <w:position w:val="-24"/>
        </w:rPr>
        <w:object w:dxaOrig="360" w:dyaOrig="620" w14:anchorId="0847017F">
          <v:shape id="_x0000_i1066" type="#_x0000_t75" style="width:18.7pt;height:30.85pt" o:ole="">
            <v:imagedata r:id="rId92" o:title=""/>
          </v:shape>
          <o:OLEObject Type="Embed" ProgID="Equation.3" ShapeID="_x0000_i1066" DrawAspect="Content" ObjectID="_1537778817" r:id="rId93"/>
        </w:object>
      </w:r>
      <w:r w:rsidRPr="00010B11">
        <w:t xml:space="preserve"> × 100% ≈ 14%</w:t>
      </w:r>
    </w:p>
    <w:p w14:paraId="310CC5AF" w14:textId="736FE734" w:rsidR="003843EE" w:rsidRPr="0026531E" w:rsidRDefault="00954BEA" w:rsidP="00954BEA">
      <w:pPr>
        <w:pStyle w:val="Pquestiontextpartsa"/>
      </w:pPr>
      <w:r w:rsidRPr="00010B11">
        <w:rPr>
          <w:rFonts w:ascii="Calibri" w:hAnsi="Calibri"/>
          <w:b/>
        </w:rPr>
        <w:t>(g)</w:t>
      </w:r>
      <w:r w:rsidR="00230C0F">
        <w:rPr>
          <w:rFonts w:ascii="Calibri" w:hAnsi="Calibri"/>
        </w:rPr>
        <w:tab/>
      </w:r>
      <w:r w:rsidRPr="00010B11">
        <w:rPr>
          <w:rFonts w:ascii="Calibri" w:hAnsi="Calibri"/>
        </w:rPr>
        <w:t xml:space="preserve">Pr(100 once 50 is reached) =  </w:t>
      </w:r>
      <w:r w:rsidRPr="00010B11">
        <w:rPr>
          <w:rFonts w:ascii="Calibri" w:hAnsi="Calibri"/>
          <w:position w:val="-24"/>
        </w:rPr>
        <w:object w:dxaOrig="240" w:dyaOrig="620" w14:anchorId="2711232E">
          <v:shape id="_x0000_i1067" type="#_x0000_t75" style="width:12.15pt;height:30.85pt" o:ole="">
            <v:imagedata r:id="rId94" o:title=""/>
          </v:shape>
          <o:OLEObject Type="Embed" ProgID="Equation.3" ShapeID="_x0000_i1067" DrawAspect="Content" ObjectID="_1537778818" r:id="rId95"/>
        </w:object>
      </w:r>
      <w:r w:rsidRPr="00010B11">
        <w:rPr>
          <w:rFonts w:ascii="Calibri" w:hAnsi="Calibri"/>
        </w:rPr>
        <w:t xml:space="preserve"> × 100% = 50%</w:t>
      </w:r>
    </w:p>
    <w:p w14:paraId="75868716" w14:textId="1062D082" w:rsidR="001B433F" w:rsidRDefault="001B433F" w:rsidP="001B433F">
      <w:pPr>
        <w:pStyle w:val="Psectionresults"/>
      </w:pPr>
      <w:r>
        <w:t xml:space="preserve">Extended </w:t>
      </w:r>
      <w:r w:rsidR="00915F01">
        <w:t>answer total marks:  37</w:t>
      </w:r>
    </w:p>
    <w:p w14:paraId="44F9515A" w14:textId="620B89B9" w:rsidR="001158EE" w:rsidRDefault="001B433F" w:rsidP="001158EE">
      <w:pPr>
        <w:pStyle w:val="Psectionresults"/>
      </w:pPr>
      <w:r>
        <w:t xml:space="preserve">TOTAL test </w:t>
      </w:r>
      <w:r w:rsidR="0089796E">
        <w:t>marks:  95</w:t>
      </w:r>
    </w:p>
    <w:sectPr w:rsidR="001158EE" w:rsidSect="00957E9E">
      <w:headerReference w:type="default" r:id="rId96"/>
      <w:footerReference w:type="default" r:id="rId97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19C27" w14:textId="77777777" w:rsidR="00CE4928" w:rsidRDefault="00CE4928" w:rsidP="00B91E57">
      <w:r>
        <w:separator/>
      </w:r>
    </w:p>
  </w:endnote>
  <w:endnote w:type="continuationSeparator" w:id="0">
    <w:p w14:paraId="323E32B3" w14:textId="77777777" w:rsidR="00CE4928" w:rsidRDefault="00CE4928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20042" w14:textId="77777777" w:rsidR="0089796E" w:rsidRDefault="0089796E" w:rsidP="00B91E57">
    <w:pPr>
      <w:pStyle w:val="Pfootertext"/>
    </w:pPr>
  </w:p>
  <w:p w14:paraId="4090AE9B" w14:textId="77777777" w:rsidR="0089796E" w:rsidRPr="00B91E57" w:rsidRDefault="0089796E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F0F65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1E844" w14:textId="77777777" w:rsidR="00CE4928" w:rsidRDefault="00CE4928" w:rsidP="00B91E57">
      <w:r>
        <w:separator/>
      </w:r>
    </w:p>
  </w:footnote>
  <w:footnote w:type="continuationSeparator" w:id="0">
    <w:p w14:paraId="25367FCD" w14:textId="77777777" w:rsidR="00CE4928" w:rsidRDefault="00CE4928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62D45" w14:textId="43191C57" w:rsidR="0089796E" w:rsidRDefault="002F0F65" w:rsidP="001158EE">
    <w:pPr>
      <w:pStyle w:val="Pheadertext"/>
    </w:pPr>
    <w:r>
      <w:t xml:space="preserve">Pearson Mathematics </w:t>
    </w:r>
    <w:r w:rsidR="0089796E">
      <w:t xml:space="preserve">9  </w:t>
    </w:r>
    <w:r>
      <w:t xml:space="preserve">  </w:t>
    </w:r>
    <w:r w:rsidR="0089796E" w:rsidRPr="004E3FBA">
      <w:t>Statistics and Probability</w:t>
    </w:r>
    <w:r w:rsidR="0089796E">
      <w:t xml:space="preserve"> </w:t>
    </w:r>
    <w:r>
      <w:t>—</w:t>
    </w:r>
    <w:r w:rsidR="0089796E">
      <w:t xml:space="preserve"> </w:t>
    </w:r>
    <w:r w:rsidR="0089796E" w:rsidRPr="00F85EEB">
      <w:t xml:space="preserve">Test </w:t>
    </w:r>
    <w:r w:rsidR="0089796E">
      <w:t>A Solutions</w:t>
    </w:r>
  </w:p>
  <w:p w14:paraId="3AE35B27" w14:textId="77777777" w:rsidR="0089796E" w:rsidRPr="00B91E57" w:rsidRDefault="0089796E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476CB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B2091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4CA78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CF66C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748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0503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61E43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D50F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D6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F286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A6476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01D77"/>
    <w:rsid w:val="00003AE3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E574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80D86"/>
    <w:rsid w:val="001B433F"/>
    <w:rsid w:val="001C4DB3"/>
    <w:rsid w:val="001E6F48"/>
    <w:rsid w:val="001F3D5E"/>
    <w:rsid w:val="00223001"/>
    <w:rsid w:val="00230C0F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1F2"/>
    <w:rsid w:val="002E154B"/>
    <w:rsid w:val="002F0B53"/>
    <w:rsid w:val="002F0F65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843EE"/>
    <w:rsid w:val="0039270F"/>
    <w:rsid w:val="00393ADE"/>
    <w:rsid w:val="003979D2"/>
    <w:rsid w:val="003A6EA1"/>
    <w:rsid w:val="003B3BBF"/>
    <w:rsid w:val="003C445D"/>
    <w:rsid w:val="003E3349"/>
    <w:rsid w:val="004066D1"/>
    <w:rsid w:val="00412093"/>
    <w:rsid w:val="00413A15"/>
    <w:rsid w:val="004161B6"/>
    <w:rsid w:val="00417DC1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E3FBA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0CA7"/>
    <w:rsid w:val="00571F02"/>
    <w:rsid w:val="00582BD5"/>
    <w:rsid w:val="00584535"/>
    <w:rsid w:val="0059291C"/>
    <w:rsid w:val="005A07A0"/>
    <w:rsid w:val="005A6C19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52315"/>
    <w:rsid w:val="00665AA1"/>
    <w:rsid w:val="0066782B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20A"/>
    <w:rsid w:val="00842378"/>
    <w:rsid w:val="008453BA"/>
    <w:rsid w:val="00851029"/>
    <w:rsid w:val="0085608B"/>
    <w:rsid w:val="00864832"/>
    <w:rsid w:val="00872A57"/>
    <w:rsid w:val="00881011"/>
    <w:rsid w:val="00883D65"/>
    <w:rsid w:val="00887F5C"/>
    <w:rsid w:val="0089796E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5F01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4BEA"/>
    <w:rsid w:val="00956C88"/>
    <w:rsid w:val="00957E9E"/>
    <w:rsid w:val="00962392"/>
    <w:rsid w:val="009841D7"/>
    <w:rsid w:val="009A776D"/>
    <w:rsid w:val="009C1F04"/>
    <w:rsid w:val="009C3377"/>
    <w:rsid w:val="009D03D9"/>
    <w:rsid w:val="009F2FC5"/>
    <w:rsid w:val="00A2090F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E6779"/>
    <w:rsid w:val="00AF0F2C"/>
    <w:rsid w:val="00AF5384"/>
    <w:rsid w:val="00B11C16"/>
    <w:rsid w:val="00B12113"/>
    <w:rsid w:val="00B13718"/>
    <w:rsid w:val="00B21E3E"/>
    <w:rsid w:val="00B25421"/>
    <w:rsid w:val="00B30348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371B"/>
    <w:rsid w:val="00B86D7F"/>
    <w:rsid w:val="00B91091"/>
    <w:rsid w:val="00B91E57"/>
    <w:rsid w:val="00BA27B4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6FFF"/>
    <w:rsid w:val="00CC7D1F"/>
    <w:rsid w:val="00CD00EA"/>
    <w:rsid w:val="00CE2DDA"/>
    <w:rsid w:val="00CE4928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2CD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15FB0"/>
    <w:rsid w:val="00E2498A"/>
    <w:rsid w:val="00E41667"/>
    <w:rsid w:val="00E42B3B"/>
    <w:rsid w:val="00E4401F"/>
    <w:rsid w:val="00E522E3"/>
    <w:rsid w:val="00E56C69"/>
    <w:rsid w:val="00E66F4C"/>
    <w:rsid w:val="00E80255"/>
    <w:rsid w:val="00E804F6"/>
    <w:rsid w:val="00E840C7"/>
    <w:rsid w:val="00E904DF"/>
    <w:rsid w:val="00E926CC"/>
    <w:rsid w:val="00E96EDA"/>
    <w:rsid w:val="00EA305E"/>
    <w:rsid w:val="00EA3341"/>
    <w:rsid w:val="00EB37B3"/>
    <w:rsid w:val="00EC0922"/>
    <w:rsid w:val="00ED79FA"/>
    <w:rsid w:val="00EE6019"/>
    <w:rsid w:val="00EE7C00"/>
    <w:rsid w:val="00EF30D8"/>
    <w:rsid w:val="00EF38CC"/>
    <w:rsid w:val="00EF3CC4"/>
    <w:rsid w:val="00EF6108"/>
    <w:rsid w:val="00F1598F"/>
    <w:rsid w:val="00F24B10"/>
    <w:rsid w:val="00F279DF"/>
    <w:rsid w:val="00F41913"/>
    <w:rsid w:val="00F5599A"/>
    <w:rsid w:val="00F60B79"/>
    <w:rsid w:val="00F80273"/>
    <w:rsid w:val="00F93270"/>
    <w:rsid w:val="00FA71CA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39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e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jpeg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4.e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png"/><Relationship Id="rId67" Type="http://schemas.openxmlformats.org/officeDocument/2006/relationships/oleObject" Target="embeddings/oleObject29.bin"/><Relationship Id="rId20" Type="http://schemas.openxmlformats.org/officeDocument/2006/relationships/image" Target="media/image7.e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99</TotalTime>
  <Pages>7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12</cp:revision>
  <cp:lastPrinted>2016-07-15T04:27:00Z</cp:lastPrinted>
  <dcterms:created xsi:type="dcterms:W3CDTF">2016-09-09T05:49:00Z</dcterms:created>
  <dcterms:modified xsi:type="dcterms:W3CDTF">2016-10-12T00:59:00Z</dcterms:modified>
</cp:coreProperties>
</file>