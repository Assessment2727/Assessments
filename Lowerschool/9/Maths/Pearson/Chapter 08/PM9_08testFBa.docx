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BCD396" w14:textId="77777777" w:rsidR="00D747CC" w:rsidRDefault="001B433F" w:rsidP="001B433F">
      <w:pPr>
        <w:pStyle w:val="Psectionheading"/>
      </w:pPr>
      <w:r>
        <w:t>M</w:t>
      </w:r>
      <w:r w:rsidR="001158EE">
        <w:t>ultiple-choice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994"/>
        <w:gridCol w:w="996"/>
        <w:gridCol w:w="995"/>
        <w:gridCol w:w="994"/>
        <w:gridCol w:w="994"/>
        <w:gridCol w:w="996"/>
        <w:gridCol w:w="995"/>
        <w:gridCol w:w="995"/>
      </w:tblGrid>
      <w:tr w:rsidR="004E3FBA" w14:paraId="13E73058" w14:textId="77777777" w:rsidTr="004E3FBA">
        <w:tc>
          <w:tcPr>
            <w:tcW w:w="1126" w:type="dxa"/>
          </w:tcPr>
          <w:p w14:paraId="7A0DF6C2" w14:textId="77777777" w:rsidR="004E3FBA" w:rsidRDefault="004E3FBA" w:rsidP="00CC6FFF">
            <w:pPr>
              <w:pStyle w:val="Pquestionheadingmc1stafterhead"/>
            </w:pPr>
            <w:r>
              <w:t>Question</w:t>
            </w:r>
          </w:p>
        </w:tc>
        <w:tc>
          <w:tcPr>
            <w:tcW w:w="994" w:type="dxa"/>
          </w:tcPr>
          <w:p w14:paraId="04C06572" w14:textId="77777777" w:rsidR="004E3FBA" w:rsidRDefault="004E3FBA" w:rsidP="00CC6FFF">
            <w:pPr>
              <w:pStyle w:val="Ptabletext"/>
            </w:pPr>
            <w:r>
              <w:t>1</w:t>
            </w:r>
          </w:p>
        </w:tc>
        <w:tc>
          <w:tcPr>
            <w:tcW w:w="996" w:type="dxa"/>
          </w:tcPr>
          <w:p w14:paraId="6400685B" w14:textId="77777777" w:rsidR="004E3FBA" w:rsidRDefault="004E3FBA" w:rsidP="00CC6FFF">
            <w:pPr>
              <w:pStyle w:val="Ptabletext"/>
            </w:pPr>
            <w:r>
              <w:t>2</w:t>
            </w:r>
          </w:p>
        </w:tc>
        <w:tc>
          <w:tcPr>
            <w:tcW w:w="995" w:type="dxa"/>
          </w:tcPr>
          <w:p w14:paraId="7EB04FC2" w14:textId="77777777" w:rsidR="004E3FBA" w:rsidRDefault="004E3FBA" w:rsidP="00CC6FFF">
            <w:pPr>
              <w:pStyle w:val="Ptabletext"/>
            </w:pPr>
            <w:r>
              <w:t>3</w:t>
            </w:r>
          </w:p>
        </w:tc>
        <w:tc>
          <w:tcPr>
            <w:tcW w:w="994" w:type="dxa"/>
          </w:tcPr>
          <w:p w14:paraId="4CF0CA79" w14:textId="77777777" w:rsidR="004E3FBA" w:rsidRDefault="004E3FBA" w:rsidP="00CC6FFF">
            <w:pPr>
              <w:pStyle w:val="Ptabletext"/>
            </w:pPr>
            <w:r>
              <w:t>4</w:t>
            </w:r>
          </w:p>
        </w:tc>
        <w:tc>
          <w:tcPr>
            <w:tcW w:w="994" w:type="dxa"/>
          </w:tcPr>
          <w:p w14:paraId="4C946DAE" w14:textId="77777777" w:rsidR="004E3FBA" w:rsidRDefault="004E3FBA" w:rsidP="00CC6FFF">
            <w:pPr>
              <w:pStyle w:val="Ptabletext"/>
            </w:pPr>
            <w:r>
              <w:t>5</w:t>
            </w:r>
          </w:p>
        </w:tc>
        <w:tc>
          <w:tcPr>
            <w:tcW w:w="996" w:type="dxa"/>
          </w:tcPr>
          <w:p w14:paraId="7540915C" w14:textId="77777777" w:rsidR="004E3FBA" w:rsidRDefault="004E3FBA" w:rsidP="00CC6FFF">
            <w:pPr>
              <w:pStyle w:val="Ptabletext"/>
            </w:pPr>
            <w:r>
              <w:t>6</w:t>
            </w:r>
          </w:p>
        </w:tc>
        <w:tc>
          <w:tcPr>
            <w:tcW w:w="995" w:type="dxa"/>
          </w:tcPr>
          <w:p w14:paraId="49157EDE" w14:textId="77777777" w:rsidR="004E3FBA" w:rsidRDefault="004E3FBA" w:rsidP="00CC6FFF">
            <w:pPr>
              <w:pStyle w:val="Ptabletext"/>
            </w:pPr>
            <w:r>
              <w:t>7</w:t>
            </w:r>
          </w:p>
        </w:tc>
        <w:tc>
          <w:tcPr>
            <w:tcW w:w="995" w:type="dxa"/>
          </w:tcPr>
          <w:p w14:paraId="58B0DBA5" w14:textId="77777777" w:rsidR="004E3FBA" w:rsidRDefault="004E3FBA" w:rsidP="00CC6FFF">
            <w:pPr>
              <w:pStyle w:val="Ptabletext"/>
            </w:pPr>
            <w:r>
              <w:t>8</w:t>
            </w:r>
          </w:p>
        </w:tc>
      </w:tr>
      <w:tr w:rsidR="004E3FBA" w14:paraId="3D971522" w14:textId="77777777" w:rsidTr="004E3FBA">
        <w:tc>
          <w:tcPr>
            <w:tcW w:w="1126" w:type="dxa"/>
          </w:tcPr>
          <w:p w14:paraId="27366CEC" w14:textId="77777777" w:rsidR="004E3FBA" w:rsidRDefault="004E3FBA" w:rsidP="00CC6FFF">
            <w:pPr>
              <w:pStyle w:val="Pquestionheadingmc1stafterhead"/>
            </w:pPr>
            <w:r>
              <w:t>Answer</w:t>
            </w:r>
          </w:p>
        </w:tc>
        <w:tc>
          <w:tcPr>
            <w:tcW w:w="994" w:type="dxa"/>
          </w:tcPr>
          <w:p w14:paraId="6DFD621D" w14:textId="20B551ED" w:rsidR="004E3FBA" w:rsidRDefault="00BA27B4" w:rsidP="00CC6FFF">
            <w:pPr>
              <w:pStyle w:val="Ptabletext"/>
            </w:pPr>
            <w:r>
              <w:t>B</w:t>
            </w:r>
          </w:p>
        </w:tc>
        <w:tc>
          <w:tcPr>
            <w:tcW w:w="996" w:type="dxa"/>
          </w:tcPr>
          <w:p w14:paraId="2CA9DE35" w14:textId="22B77680" w:rsidR="004E3FBA" w:rsidRDefault="00BA27B4" w:rsidP="00CC6FFF">
            <w:pPr>
              <w:pStyle w:val="Ptabletext"/>
            </w:pPr>
            <w:r>
              <w:t>C</w:t>
            </w:r>
          </w:p>
        </w:tc>
        <w:tc>
          <w:tcPr>
            <w:tcW w:w="995" w:type="dxa"/>
          </w:tcPr>
          <w:p w14:paraId="0BBE71D9" w14:textId="731C8009" w:rsidR="004E3FBA" w:rsidRDefault="00BA27B4" w:rsidP="00CC6FFF">
            <w:pPr>
              <w:pStyle w:val="Ptabletext"/>
            </w:pPr>
            <w:r>
              <w:t>C</w:t>
            </w:r>
          </w:p>
        </w:tc>
        <w:tc>
          <w:tcPr>
            <w:tcW w:w="994" w:type="dxa"/>
          </w:tcPr>
          <w:p w14:paraId="24223619" w14:textId="7BD64F6D" w:rsidR="004E3FBA" w:rsidRDefault="00BA27B4" w:rsidP="00CC6FFF">
            <w:pPr>
              <w:pStyle w:val="Ptabletext"/>
            </w:pPr>
            <w:r>
              <w:t>A</w:t>
            </w:r>
          </w:p>
        </w:tc>
        <w:tc>
          <w:tcPr>
            <w:tcW w:w="994" w:type="dxa"/>
          </w:tcPr>
          <w:p w14:paraId="4F8233A0" w14:textId="32A12276" w:rsidR="004E3FBA" w:rsidRDefault="00BA27B4" w:rsidP="00CC6FFF">
            <w:pPr>
              <w:pStyle w:val="Ptabletext"/>
            </w:pPr>
            <w:r>
              <w:t>B</w:t>
            </w:r>
          </w:p>
        </w:tc>
        <w:tc>
          <w:tcPr>
            <w:tcW w:w="996" w:type="dxa"/>
          </w:tcPr>
          <w:p w14:paraId="51035319" w14:textId="10C83A0B" w:rsidR="004E3FBA" w:rsidRDefault="00BA27B4" w:rsidP="00CC6FFF">
            <w:pPr>
              <w:pStyle w:val="Ptabletext"/>
            </w:pPr>
            <w:r>
              <w:t>A</w:t>
            </w:r>
          </w:p>
        </w:tc>
        <w:tc>
          <w:tcPr>
            <w:tcW w:w="995" w:type="dxa"/>
          </w:tcPr>
          <w:p w14:paraId="0797B4FC" w14:textId="77777777" w:rsidR="004E3FBA" w:rsidRDefault="004E3FBA" w:rsidP="00CC6FFF">
            <w:pPr>
              <w:pStyle w:val="Ptabletext"/>
            </w:pPr>
            <w:r>
              <w:t>A</w:t>
            </w:r>
          </w:p>
        </w:tc>
        <w:tc>
          <w:tcPr>
            <w:tcW w:w="995" w:type="dxa"/>
          </w:tcPr>
          <w:p w14:paraId="6206E549" w14:textId="574DAA39" w:rsidR="004E3FBA" w:rsidRDefault="00BA27B4" w:rsidP="00CC6FFF">
            <w:pPr>
              <w:pStyle w:val="Ptabletext"/>
            </w:pPr>
            <w:r>
              <w:t>B</w:t>
            </w:r>
          </w:p>
        </w:tc>
      </w:tr>
    </w:tbl>
    <w:p w14:paraId="68129D9A" w14:textId="77777777" w:rsidR="00CC6FFF" w:rsidRDefault="00CC6FFF" w:rsidP="00CC6FFF">
      <w:pPr>
        <w:pStyle w:val="Ptabletext"/>
      </w:pPr>
    </w:p>
    <w:p w14:paraId="2D351E7F" w14:textId="77777777" w:rsidR="00EF38CC" w:rsidRDefault="004E3FBA" w:rsidP="00B80E6D">
      <w:pPr>
        <w:pStyle w:val="Pquestionheadingmc1stafterhead"/>
      </w:pPr>
      <w:r>
        <w:t>Question 1</w:t>
      </w:r>
      <w:r>
        <w:tab/>
        <w:t>[8</w:t>
      </w:r>
      <w:r w:rsidR="00EF38CC">
        <w:t>.1]</w:t>
      </w:r>
    </w:p>
    <w:p w14:paraId="69DFCA25" w14:textId="143F3E96" w:rsidR="00EF38CC" w:rsidRDefault="00001D77" w:rsidP="00EF38CC">
      <w:pPr>
        <w:pStyle w:val="Pquestiontextmcqoptions"/>
      </w:pPr>
      <w:r>
        <w:rPr>
          <w:rStyle w:val="Cquestionpartlabelbold"/>
        </w:rPr>
        <w:t>B</w:t>
      </w:r>
      <w:bookmarkStart w:id="0" w:name="_GoBack"/>
      <w:bookmarkEnd w:id="0"/>
    </w:p>
    <w:p w14:paraId="495AEFBE" w14:textId="0D8A0B74" w:rsidR="001158EE" w:rsidRDefault="00001D77" w:rsidP="001158EE">
      <w:pPr>
        <w:pStyle w:val="Pquestiontextmainstem"/>
      </w:pPr>
      <w:r w:rsidRPr="004B6069">
        <w:rPr>
          <w:rFonts w:ascii="Calibri" w:hAnsi="Calibri"/>
        </w:rPr>
        <w:t>You can walk around the school and observe the number in each class</w:t>
      </w:r>
      <w:r w:rsidR="007E55F2">
        <w:rPr>
          <w:rFonts w:ascii="Calibri" w:hAnsi="Calibri"/>
        </w:rPr>
        <w:t>.</w:t>
      </w:r>
    </w:p>
    <w:p w14:paraId="40AC20FE" w14:textId="77777777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 w:rsidR="004E3FBA">
        <w:tab/>
        <w:t>[8.2</w:t>
      </w:r>
      <w:r>
        <w:t>]</w:t>
      </w:r>
    </w:p>
    <w:p w14:paraId="267A895D" w14:textId="365FF436" w:rsidR="001B433F" w:rsidRDefault="00001D77" w:rsidP="001B433F">
      <w:pPr>
        <w:pStyle w:val="Pquestiontextmcqoptions"/>
      </w:pPr>
      <w:r>
        <w:rPr>
          <w:rStyle w:val="Cquestionpartlabelbold"/>
        </w:rPr>
        <w:t>C</w:t>
      </w:r>
    </w:p>
    <w:p w14:paraId="45F48D80" w14:textId="06716C08" w:rsidR="004E3FBA" w:rsidRPr="004E3FBA" w:rsidRDefault="00001D77" w:rsidP="004E3FBA">
      <w:pPr>
        <w:pStyle w:val="Pquestiontextmainstem"/>
      </w:pPr>
      <w:r w:rsidRPr="004B6069">
        <w:rPr>
          <w:rFonts w:ascii="Calibri" w:hAnsi="Calibri"/>
        </w:rPr>
        <w:t>0, 1, 1, 2, 3, 4, 6, 7</w:t>
      </w:r>
    </w:p>
    <w:p w14:paraId="04ECDBC4" w14:textId="2B952FE0" w:rsidR="00001D77" w:rsidRPr="004B6069" w:rsidRDefault="007E55F2" w:rsidP="00001D77">
      <w:pPr>
        <w:tabs>
          <w:tab w:val="left" w:pos="993"/>
          <w:tab w:val="left" w:pos="1985"/>
          <w:tab w:val="left" w:pos="2977"/>
          <w:tab w:val="left" w:pos="4253"/>
        </w:tabs>
        <w:rPr>
          <w:rFonts w:ascii="Calibri" w:hAnsi="Calibri"/>
        </w:rPr>
      </w:pPr>
      <w:r>
        <w:rPr>
          <w:rFonts w:ascii="Calibri" w:hAnsi="Calibri"/>
        </w:rPr>
        <w:t>m</w:t>
      </w:r>
      <w:r w:rsidR="00001D77" w:rsidRPr="004B6069">
        <w:rPr>
          <w:rFonts w:ascii="Calibri" w:hAnsi="Calibri"/>
        </w:rPr>
        <w:t xml:space="preserve">ean = </w:t>
      </w:r>
      <w:r w:rsidR="00001D77" w:rsidRPr="004B6069">
        <w:rPr>
          <w:rFonts w:ascii="Calibri" w:hAnsi="Calibri"/>
          <w:position w:val="-24"/>
        </w:rPr>
        <w:object w:dxaOrig="360" w:dyaOrig="620" w14:anchorId="2C51AA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25pt;height:31.15pt" o:ole="">
            <v:imagedata r:id="rId9" o:title=""/>
          </v:shape>
          <o:OLEObject Type="Embed" ProgID="Equation.3" ShapeID="_x0000_i1025" DrawAspect="Content" ObjectID="_1537778162" r:id="rId10"/>
        </w:object>
      </w:r>
      <w:r w:rsidR="00001D77" w:rsidRPr="004B6069">
        <w:rPr>
          <w:rFonts w:ascii="Calibri" w:hAnsi="Calibri"/>
        </w:rPr>
        <w:t xml:space="preserve"> = 3</w:t>
      </w:r>
    </w:p>
    <w:p w14:paraId="63647423" w14:textId="497E0E9D" w:rsidR="001158EE" w:rsidRDefault="007E55F2" w:rsidP="00001D77">
      <w:pPr>
        <w:pStyle w:val="Pquestiontextmainstem"/>
      </w:pPr>
      <w:r>
        <w:rPr>
          <w:rFonts w:ascii="Calibri" w:hAnsi="Calibri"/>
        </w:rPr>
        <w:t>m</w:t>
      </w:r>
      <w:r w:rsidR="00001D77" w:rsidRPr="004B6069">
        <w:rPr>
          <w:rFonts w:ascii="Calibri" w:hAnsi="Calibri"/>
        </w:rPr>
        <w:t xml:space="preserve">edian  = </w:t>
      </w:r>
      <w:r w:rsidR="00001D77" w:rsidRPr="004B6069">
        <w:rPr>
          <w:rFonts w:ascii="Calibri" w:hAnsi="Calibri"/>
          <w:position w:val="-24"/>
        </w:rPr>
        <w:object w:dxaOrig="560" w:dyaOrig="620" w14:anchorId="5409541E">
          <v:shape id="_x0000_i1026" type="#_x0000_t75" style="width:27.95pt;height:31.15pt" o:ole="">
            <v:imagedata r:id="rId11" o:title=""/>
          </v:shape>
          <o:OLEObject Type="Embed" ProgID="Equation.3" ShapeID="_x0000_i1026" DrawAspect="Content" ObjectID="_1537778163" r:id="rId12"/>
        </w:object>
      </w:r>
      <w:r w:rsidR="00001D77" w:rsidRPr="004B6069">
        <w:rPr>
          <w:rFonts w:ascii="Calibri" w:hAnsi="Calibri"/>
        </w:rPr>
        <w:t xml:space="preserve"> = 2.5</w:t>
      </w:r>
    </w:p>
    <w:p w14:paraId="1FC851B0" w14:textId="77777777" w:rsidR="004E3FBA" w:rsidRDefault="004E3FBA" w:rsidP="004E3FBA">
      <w:pPr>
        <w:pStyle w:val="Pquestionheadingmc"/>
      </w:pPr>
      <w:r>
        <w:t>Question 3</w:t>
      </w:r>
      <w:r>
        <w:tab/>
        <w:t>[8.3]</w:t>
      </w:r>
    </w:p>
    <w:p w14:paraId="62F280C9" w14:textId="1C2820A8" w:rsidR="004E3FBA" w:rsidRDefault="00001D77" w:rsidP="004E3FBA">
      <w:pPr>
        <w:pStyle w:val="Pquestiontextmcqoptions"/>
      </w:pPr>
      <w:r>
        <w:rPr>
          <w:rStyle w:val="Cquestionpartlabelbold"/>
        </w:rPr>
        <w:t>C</w:t>
      </w:r>
    </w:p>
    <w:p w14:paraId="453E63EA" w14:textId="77777777" w:rsidR="00001D77" w:rsidRPr="004B6069" w:rsidRDefault="00001D77" w:rsidP="00001D77">
      <w:pPr>
        <w:rPr>
          <w:rFonts w:ascii="Calibri" w:hAnsi="Calibri"/>
        </w:rPr>
      </w:pPr>
      <w:r w:rsidRPr="004B6069">
        <w:rPr>
          <w:rFonts w:ascii="Calibri" w:hAnsi="Calibri"/>
          <w:position w:val="-22"/>
        </w:rPr>
        <w:object w:dxaOrig="1280" w:dyaOrig="600" w14:anchorId="2D30D3E9">
          <v:shape id="_x0000_i1027" type="#_x0000_t75" style="width:64.5pt;height:30.1pt" o:ole="">
            <v:imagedata r:id="rId13" o:title=""/>
          </v:shape>
          <o:OLEObject Type="Embed" ProgID="Equation.3" ShapeID="_x0000_i1027" DrawAspect="Content" ObjectID="_1537778164" r:id="rId14"/>
        </w:object>
      </w:r>
      <w:r w:rsidRPr="004B6069">
        <w:rPr>
          <w:rFonts w:ascii="Calibri" w:hAnsi="Calibri"/>
        </w:rPr>
        <w:t xml:space="preserve"> = 27</w:t>
      </w:r>
    </w:p>
    <w:p w14:paraId="177FB38E" w14:textId="77777777" w:rsidR="004E3FBA" w:rsidRDefault="004E3FBA" w:rsidP="004E3FBA">
      <w:pPr>
        <w:pStyle w:val="Pquestionheadingmc"/>
      </w:pPr>
      <w:r>
        <w:t>Question 4</w:t>
      </w:r>
      <w:r>
        <w:tab/>
        <w:t>[8.5]</w:t>
      </w:r>
    </w:p>
    <w:p w14:paraId="19181EB0" w14:textId="64EDB646" w:rsidR="004E3FBA" w:rsidRDefault="00001D77" w:rsidP="004E3FBA">
      <w:pPr>
        <w:pStyle w:val="Pquestiontextmcqoptions"/>
      </w:pPr>
      <w:r>
        <w:rPr>
          <w:rStyle w:val="Cquestionpartlabelbold"/>
        </w:rPr>
        <w:t>A</w:t>
      </w:r>
    </w:p>
    <w:p w14:paraId="4D5E0015" w14:textId="480DE937" w:rsidR="004E3FBA" w:rsidRPr="004E3FBA" w:rsidRDefault="00001D77" w:rsidP="00F60B79">
      <w:pPr>
        <w:pStyle w:val="Pquestiontextmainstem"/>
      </w:pPr>
      <w:r w:rsidRPr="004B6069">
        <w:rPr>
          <w:rFonts w:ascii="Calibri" w:hAnsi="Calibri"/>
        </w:rPr>
        <w:t xml:space="preserve">9 balls in total, 3 of which are red: </w:t>
      </w:r>
      <w:r w:rsidRPr="004B6069">
        <w:rPr>
          <w:rFonts w:ascii="Calibri" w:hAnsi="Calibri"/>
          <w:position w:val="-22"/>
        </w:rPr>
        <w:object w:dxaOrig="580" w:dyaOrig="600" w14:anchorId="3E7C77D5">
          <v:shape id="_x0000_i1028" type="#_x0000_t75" style="width:29pt;height:30.1pt" o:ole="">
            <v:imagedata r:id="rId15" o:title=""/>
          </v:shape>
          <o:OLEObject Type="Embed" ProgID="Equation.3" ShapeID="_x0000_i1028" DrawAspect="Content" ObjectID="_1537778165" r:id="rId16"/>
        </w:object>
      </w:r>
    </w:p>
    <w:p w14:paraId="2A35FDAC" w14:textId="77777777" w:rsidR="004E3FBA" w:rsidRDefault="004E3FBA" w:rsidP="004E3FBA">
      <w:pPr>
        <w:pStyle w:val="Pquestionheadingmc"/>
      </w:pPr>
      <w:r>
        <w:t>Question 5</w:t>
      </w:r>
      <w:r>
        <w:tab/>
        <w:t>[8.5]</w:t>
      </w:r>
    </w:p>
    <w:p w14:paraId="7451735E" w14:textId="42531469" w:rsidR="004E3FBA" w:rsidRDefault="00001D77" w:rsidP="004E3FBA">
      <w:pPr>
        <w:pStyle w:val="Pquestiontextmcqoptions"/>
      </w:pPr>
      <w:r>
        <w:rPr>
          <w:rStyle w:val="Cquestionpartlabelbold"/>
        </w:rPr>
        <w:t>B</w:t>
      </w:r>
    </w:p>
    <w:p w14:paraId="50E77A11" w14:textId="1259338B" w:rsidR="00001D77" w:rsidRPr="004B6069" w:rsidRDefault="007E55F2" w:rsidP="00001D77">
      <w:pPr>
        <w:rPr>
          <w:rFonts w:ascii="Calibri" w:hAnsi="Calibri"/>
        </w:rPr>
      </w:pPr>
      <w:r>
        <w:rPr>
          <w:rFonts w:ascii="Calibri" w:hAnsi="Calibri"/>
        </w:rPr>
        <w:t>Five 4</w:t>
      </w:r>
      <w:r w:rsidR="00001D77" w:rsidRPr="004B6069">
        <w:rPr>
          <w:rFonts w:ascii="Calibri" w:hAnsi="Calibri"/>
        </w:rPr>
        <w:t>s have been rolled out of a total of 30 rolls.</w:t>
      </w:r>
    </w:p>
    <w:p w14:paraId="2CBC3F0B" w14:textId="77777777" w:rsidR="00001D77" w:rsidRPr="004B6069" w:rsidRDefault="00001D77" w:rsidP="00001D77">
      <w:pPr>
        <w:rPr>
          <w:rFonts w:ascii="Calibri" w:hAnsi="Calibri"/>
        </w:rPr>
      </w:pPr>
      <w:r w:rsidRPr="004B6069">
        <w:rPr>
          <w:rFonts w:ascii="Calibri" w:hAnsi="Calibri"/>
          <w:position w:val="-22"/>
        </w:rPr>
        <w:object w:dxaOrig="720" w:dyaOrig="600" w14:anchorId="331893B6">
          <v:shape id="_x0000_i1029" type="#_x0000_t75" style="width:36.55pt;height:30.1pt" o:ole="">
            <v:imagedata r:id="rId17" o:title=""/>
          </v:shape>
          <o:OLEObject Type="Embed" ProgID="Equation.3" ShapeID="_x0000_i1029" DrawAspect="Content" ObjectID="_1537778166" r:id="rId18"/>
        </w:object>
      </w:r>
    </w:p>
    <w:p w14:paraId="1C21D6C2" w14:textId="77777777" w:rsidR="004E3FBA" w:rsidRDefault="004E3FBA" w:rsidP="004E3FBA">
      <w:pPr>
        <w:pStyle w:val="Pquestionheadingmc"/>
      </w:pPr>
      <w:r>
        <w:t>Question 6</w:t>
      </w:r>
      <w:r>
        <w:tab/>
        <w:t>[8.5]</w:t>
      </w:r>
    </w:p>
    <w:p w14:paraId="220B41B2" w14:textId="77777777" w:rsidR="00001D77" w:rsidRPr="004B6069" w:rsidRDefault="00001D77" w:rsidP="00001D77">
      <w:pPr>
        <w:rPr>
          <w:rFonts w:ascii="Calibri" w:hAnsi="Calibri"/>
        </w:rPr>
      </w:pPr>
      <w:r w:rsidRPr="004B6069">
        <w:rPr>
          <w:rFonts w:ascii="Calibri" w:hAnsi="Calibri"/>
          <w:b/>
        </w:rPr>
        <w:t>A</w:t>
      </w:r>
    </w:p>
    <w:p w14:paraId="6BA33159" w14:textId="65FAC654" w:rsidR="004E3FBA" w:rsidRPr="004E3FBA" w:rsidRDefault="00001D77" w:rsidP="00001D77">
      <w:pPr>
        <w:pStyle w:val="Pquestiontextmainstem"/>
      </w:pPr>
      <w:r w:rsidRPr="004B6069">
        <w:rPr>
          <w:rFonts w:ascii="Calibri" w:hAnsi="Calibri"/>
        </w:rPr>
        <w:t xml:space="preserve">Using a tree diagram, Sheldon has </w:t>
      </w:r>
      <w:r w:rsidRPr="004B6069">
        <w:rPr>
          <w:rFonts w:ascii="Calibri" w:hAnsi="Calibri"/>
          <w:position w:val="-24"/>
        </w:rPr>
        <w:object w:dxaOrig="220" w:dyaOrig="620" w14:anchorId="394A2339">
          <v:shape id="_x0000_i1030" type="#_x0000_t75" style="width:11.8pt;height:31.15pt" o:ole="">
            <v:imagedata r:id="rId19" o:title=""/>
          </v:shape>
          <o:OLEObject Type="Embed" ProgID="Equation.3" ShapeID="_x0000_i1030" DrawAspect="Content" ObjectID="_1537778167" r:id="rId20"/>
        </w:object>
      </w:r>
      <w:r w:rsidRPr="004B6069">
        <w:rPr>
          <w:rFonts w:ascii="Calibri" w:hAnsi="Calibri"/>
        </w:rPr>
        <w:t xml:space="preserve"> ways of having Korny Kobs on the first day and </w:t>
      </w:r>
      <w:r w:rsidRPr="004B6069">
        <w:rPr>
          <w:rFonts w:ascii="Calibri" w:hAnsi="Calibri"/>
          <w:position w:val="-24"/>
        </w:rPr>
        <w:object w:dxaOrig="220" w:dyaOrig="620" w14:anchorId="6C360DE8">
          <v:shape id="_x0000_i1031" type="#_x0000_t75" style="width:11.8pt;height:31.15pt" o:ole="">
            <v:imagedata r:id="rId21" o:title=""/>
          </v:shape>
          <o:OLEObject Type="Embed" ProgID="Equation.3" ShapeID="_x0000_i1031" DrawAspect="Content" ObjectID="_1537778168" r:id="rId22"/>
        </w:object>
      </w:r>
      <w:r w:rsidRPr="004B6069">
        <w:rPr>
          <w:rFonts w:ascii="Calibri" w:hAnsi="Calibri"/>
        </w:rPr>
        <w:t xml:space="preserve"> ways of have Korny Kobs on the second day. There are 25 outcomes possible, only one of which where Sheldon has Korny Kobs 2 days in a row. So</w:t>
      </w:r>
      <w:r w:rsidR="007E55F2">
        <w:rPr>
          <w:rFonts w:ascii="Calibri" w:hAnsi="Calibri"/>
        </w:rPr>
        <w:t xml:space="preserve"> the answer is</w:t>
      </w:r>
      <w:r w:rsidRPr="004B6069">
        <w:rPr>
          <w:rFonts w:ascii="Calibri" w:hAnsi="Calibri"/>
        </w:rPr>
        <w:t xml:space="preserve"> </w:t>
      </w:r>
      <w:r w:rsidRPr="004B6069">
        <w:rPr>
          <w:rFonts w:ascii="Calibri" w:hAnsi="Calibri"/>
          <w:position w:val="-24"/>
        </w:rPr>
        <w:object w:dxaOrig="360" w:dyaOrig="620" w14:anchorId="70C07311">
          <v:shape id="_x0000_i1032" type="#_x0000_t75" style="width:18.25pt;height:31.15pt" o:ole="">
            <v:imagedata r:id="rId23" o:title=""/>
          </v:shape>
          <o:OLEObject Type="Embed" ProgID="Equation.3" ShapeID="_x0000_i1032" DrawAspect="Content" ObjectID="_1537778169" r:id="rId24"/>
        </w:object>
      </w:r>
      <w:r w:rsidR="007E55F2">
        <w:rPr>
          <w:rFonts w:ascii="Calibri" w:hAnsi="Calibri"/>
        </w:rPr>
        <w:t>.</w:t>
      </w:r>
    </w:p>
    <w:p w14:paraId="6EA91BAA" w14:textId="77777777" w:rsidR="004E3FBA" w:rsidRDefault="00F60B79" w:rsidP="007E55F2">
      <w:pPr>
        <w:pStyle w:val="Pquestionheadingmc"/>
        <w:keepLines/>
      </w:pPr>
      <w:r>
        <w:lastRenderedPageBreak/>
        <w:t>Question 7</w:t>
      </w:r>
      <w:r>
        <w:tab/>
        <w:t>[8.7</w:t>
      </w:r>
      <w:r w:rsidR="004E3FBA">
        <w:t>]</w:t>
      </w:r>
    </w:p>
    <w:p w14:paraId="68973E2B" w14:textId="77777777" w:rsidR="004E3FBA" w:rsidRDefault="00F60B79" w:rsidP="007E55F2">
      <w:pPr>
        <w:pStyle w:val="Pquestiontextmcqoptions"/>
        <w:keepNext/>
        <w:keepLines/>
      </w:pPr>
      <w:r>
        <w:rPr>
          <w:rStyle w:val="Cquestionpartlabelbold"/>
        </w:rPr>
        <w:t>A</w:t>
      </w:r>
    </w:p>
    <w:p w14:paraId="0D38E9BE" w14:textId="27A1F785" w:rsidR="004E3FBA" w:rsidRPr="004E3FBA" w:rsidRDefault="00F60B79" w:rsidP="004E3FBA">
      <w:pPr>
        <w:pStyle w:val="Pquestiontextmainstem"/>
      </w:pPr>
      <w:r w:rsidRPr="00F60B79">
        <w:t>Using a tree diagram, there are</w:t>
      </w:r>
      <w:r w:rsidR="00DE111D">
        <w:t xml:space="preserve"> 9 outcomes possible, only one </w:t>
      </w:r>
      <w:r w:rsidRPr="00F60B79">
        <w:t xml:space="preserve">where Sheldon has Korny Kobs two days in a row, so </w:t>
      </w:r>
      <w:r w:rsidRPr="00B86F37">
        <w:rPr>
          <w:position w:val="-22"/>
          <w:sz w:val="20"/>
          <w:szCs w:val="20"/>
        </w:rPr>
        <w:object w:dxaOrig="200" w:dyaOrig="600" w14:anchorId="6A0BCF17">
          <v:shape id="_x0000_i1033" type="#_x0000_t75" style="width:9.65pt;height:30.1pt" o:ole="">
            <v:imagedata r:id="rId25" o:title=""/>
          </v:shape>
          <o:OLEObject Type="Embed" ProgID="Equation.3" ShapeID="_x0000_i1033" DrawAspect="Content" ObjectID="_1537778170" r:id="rId26"/>
        </w:object>
      </w:r>
      <w:r w:rsidRPr="00F60B79">
        <w:t>.</w:t>
      </w:r>
    </w:p>
    <w:p w14:paraId="5B6BC3A3" w14:textId="77777777" w:rsidR="004E3FBA" w:rsidRDefault="00F60B79" w:rsidP="004E3FBA">
      <w:pPr>
        <w:pStyle w:val="Pquestionheadingmc"/>
      </w:pPr>
      <w:r>
        <w:t>Question 8</w:t>
      </w:r>
      <w:r>
        <w:tab/>
        <w:t>[8.7</w:t>
      </w:r>
      <w:r w:rsidR="004E3FBA">
        <w:t>]</w:t>
      </w:r>
    </w:p>
    <w:p w14:paraId="75536E46" w14:textId="77777777" w:rsidR="00001D77" w:rsidRPr="004B6069" w:rsidRDefault="00001D77" w:rsidP="00001D77">
      <w:pPr>
        <w:rPr>
          <w:rFonts w:ascii="Calibri" w:hAnsi="Calibri"/>
          <w:b/>
        </w:rPr>
      </w:pPr>
      <w:r w:rsidRPr="004B6069">
        <w:rPr>
          <w:rFonts w:ascii="Calibri" w:hAnsi="Calibri"/>
          <w:b/>
        </w:rPr>
        <w:t>B</w:t>
      </w:r>
    </w:p>
    <w:p w14:paraId="254E5D97" w14:textId="1CBA652C" w:rsidR="004E3FBA" w:rsidRPr="004E3FBA" w:rsidRDefault="00001D77" w:rsidP="00001D77">
      <w:pPr>
        <w:pStyle w:val="Pquestiontextmainstem"/>
      </w:pPr>
      <w:r w:rsidRPr="004B6069">
        <w:rPr>
          <w:rFonts w:ascii="Calibri" w:hAnsi="Calibri"/>
        </w:rPr>
        <w:t>Pr(</w:t>
      </w:r>
      <w:r w:rsidRPr="007E55F2">
        <w:rPr>
          <w:rFonts w:ascii="Calibri" w:hAnsi="Calibri"/>
          <w:i/>
        </w:rPr>
        <w:t>B</w:t>
      </w:r>
      <w:r w:rsidRPr="004B6069">
        <w:rPr>
          <w:rFonts w:ascii="Calibri" w:hAnsi="Calibri"/>
        </w:rPr>
        <w:t xml:space="preserve"> and odd) = </w:t>
      </w:r>
      <w:r w:rsidRPr="004B6069">
        <w:rPr>
          <w:rFonts w:ascii="Calibri" w:hAnsi="Calibri"/>
          <w:position w:val="-24"/>
        </w:rPr>
        <w:object w:dxaOrig="240" w:dyaOrig="620" w14:anchorId="6D849F5B">
          <v:shape id="_x0000_i1034" type="#_x0000_t75" style="width:11.8pt;height:31.15pt" o:ole="">
            <v:imagedata r:id="rId27" o:title=""/>
          </v:shape>
          <o:OLEObject Type="Embed" ProgID="Equation.3" ShapeID="_x0000_i1034" DrawAspect="Content" ObjectID="_1537778171" r:id="rId28"/>
        </w:object>
      </w:r>
      <w:r w:rsidRPr="004B6069">
        <w:rPr>
          <w:rFonts w:ascii="Calibri" w:hAnsi="Calibri"/>
          <w:position w:val="-4"/>
        </w:rPr>
        <w:object w:dxaOrig="180" w:dyaOrig="200" w14:anchorId="13E24931">
          <v:shape id="_x0000_i1035" type="#_x0000_t75" style="width:8.6pt;height:9.65pt" o:ole="">
            <v:imagedata r:id="rId29" o:title=""/>
          </v:shape>
          <o:OLEObject Type="Embed" ProgID="Equation.3" ShapeID="_x0000_i1035" DrawAspect="Content" ObjectID="_1537778172" r:id="rId30"/>
        </w:object>
      </w:r>
      <w:r w:rsidRPr="004B6069">
        <w:rPr>
          <w:rFonts w:ascii="Calibri" w:hAnsi="Calibri"/>
          <w:position w:val="-24"/>
        </w:rPr>
        <w:object w:dxaOrig="220" w:dyaOrig="620" w14:anchorId="6B1E9C43">
          <v:shape id="_x0000_i1036" type="#_x0000_t75" style="width:11.8pt;height:31.15pt" o:ole="">
            <v:imagedata r:id="rId31" o:title=""/>
          </v:shape>
          <o:OLEObject Type="Embed" ProgID="Equation.3" ShapeID="_x0000_i1036" DrawAspect="Content" ObjectID="_1537778173" r:id="rId32"/>
        </w:object>
      </w:r>
      <w:r w:rsidRPr="004B6069">
        <w:rPr>
          <w:rFonts w:ascii="Calibri" w:hAnsi="Calibri"/>
        </w:rPr>
        <w:t>=</w:t>
      </w:r>
      <w:r w:rsidRPr="004B6069">
        <w:rPr>
          <w:rFonts w:ascii="Calibri" w:hAnsi="Calibri"/>
          <w:position w:val="-24"/>
        </w:rPr>
        <w:object w:dxaOrig="320" w:dyaOrig="620" w14:anchorId="105DB0C7">
          <v:shape id="_x0000_i1037" type="#_x0000_t75" style="width:15.05pt;height:31.15pt" o:ole="">
            <v:imagedata r:id="rId33" o:title=""/>
          </v:shape>
          <o:OLEObject Type="Embed" ProgID="Equation.3" ShapeID="_x0000_i1037" DrawAspect="Content" ObjectID="_1537778174" r:id="rId34"/>
        </w:object>
      </w:r>
    </w:p>
    <w:p w14:paraId="41208ED0" w14:textId="77777777" w:rsidR="001B433F" w:rsidRDefault="001B433F" w:rsidP="001B433F">
      <w:pPr>
        <w:pStyle w:val="Psectionresults"/>
      </w:pPr>
      <w:r>
        <w:t xml:space="preserve">Multiple-choice </w:t>
      </w:r>
      <w:r w:rsidR="001158EE">
        <w:t>total marks</w:t>
      </w:r>
      <w:r>
        <w:t>:</w:t>
      </w:r>
      <w:r w:rsidR="001158EE">
        <w:t xml:space="preserve"> </w:t>
      </w:r>
      <w:r w:rsidR="00B30348">
        <w:t xml:space="preserve"> 8</w:t>
      </w:r>
    </w:p>
    <w:p w14:paraId="1913A12C" w14:textId="77777777" w:rsidR="001B433F" w:rsidRDefault="001B433F" w:rsidP="001B433F">
      <w:pPr>
        <w:pStyle w:val="Psectionheading"/>
      </w:pPr>
      <w:r>
        <w:t>Short answer section</w:t>
      </w:r>
    </w:p>
    <w:p w14:paraId="211AE622" w14:textId="2BEBC08A" w:rsidR="001B433F" w:rsidRDefault="00B30348" w:rsidP="00B80E6D">
      <w:pPr>
        <w:pStyle w:val="Pquestionheadingsx1stafterhead"/>
      </w:pPr>
      <w:r>
        <w:t>Question 9</w:t>
      </w:r>
      <w:r w:rsidR="001B433F">
        <w:tab/>
      </w:r>
      <w:r>
        <w:rPr>
          <w:rStyle w:val="Cmarkslabel"/>
        </w:rPr>
        <w:t>3</w:t>
      </w:r>
      <w:r w:rsidR="001B433F" w:rsidRPr="001B433F">
        <w:rPr>
          <w:rStyle w:val="Cmarkslabel"/>
        </w:rPr>
        <w:t xml:space="preserve"> marks</w:t>
      </w:r>
      <w:r w:rsidR="001B433F">
        <w:tab/>
      </w:r>
      <w:r w:rsidR="00372AC3">
        <w:t>[8.1]</w:t>
      </w:r>
      <w:r w:rsidR="00372AC3" w:rsidRPr="00244870">
        <w:t xml:space="preserve"> </w:t>
      </w:r>
      <w:r w:rsidR="00372AC3">
        <w:t>[8.5]</w:t>
      </w:r>
    </w:p>
    <w:p w14:paraId="694D9B11" w14:textId="77777777" w:rsidR="00001D77" w:rsidRPr="004B6069" w:rsidRDefault="00001D77" w:rsidP="00001D77">
      <w:pPr>
        <w:ind w:left="340" w:hanging="340"/>
        <w:rPr>
          <w:rFonts w:ascii="Calibri" w:hAnsi="Calibri"/>
        </w:rPr>
      </w:pPr>
      <w:r w:rsidRPr="004B6069">
        <w:rPr>
          <w:rFonts w:ascii="Calibri" w:hAnsi="Calibri"/>
          <w:b/>
        </w:rPr>
        <w:t>(a)</w:t>
      </w:r>
      <w:r w:rsidRPr="004B6069">
        <w:rPr>
          <w:rFonts w:ascii="Calibri" w:hAnsi="Calibri"/>
        </w:rPr>
        <w:tab/>
        <w:t xml:space="preserve">An event for which the probability is 0 is said to be </w:t>
      </w:r>
      <w:r w:rsidRPr="004B6069">
        <w:rPr>
          <w:rFonts w:ascii="Calibri" w:hAnsi="Calibri"/>
          <w:i/>
        </w:rPr>
        <w:t>impossible</w:t>
      </w:r>
      <w:r w:rsidRPr="004B6069">
        <w:rPr>
          <w:rFonts w:ascii="Calibri" w:hAnsi="Calibri"/>
        </w:rPr>
        <w:t>.</w:t>
      </w:r>
    </w:p>
    <w:p w14:paraId="6142C9D8" w14:textId="35D87CFC" w:rsidR="00001D77" w:rsidRPr="004B6069" w:rsidRDefault="00001D77" w:rsidP="00001D77">
      <w:pPr>
        <w:ind w:left="340" w:hanging="340"/>
        <w:rPr>
          <w:rFonts w:ascii="Calibri" w:hAnsi="Calibri"/>
        </w:rPr>
      </w:pPr>
      <w:r w:rsidRPr="004B6069">
        <w:rPr>
          <w:rFonts w:ascii="Calibri" w:hAnsi="Calibri"/>
          <w:b/>
        </w:rPr>
        <w:t>(b)</w:t>
      </w:r>
      <w:r w:rsidRPr="004B6069">
        <w:rPr>
          <w:rFonts w:ascii="Calibri" w:hAnsi="Calibri"/>
        </w:rPr>
        <w:tab/>
        <w:t xml:space="preserve">The number of goals scored by each team is an example of </w:t>
      </w:r>
      <w:r w:rsidRPr="004B6069">
        <w:rPr>
          <w:rFonts w:ascii="Calibri" w:hAnsi="Calibri"/>
          <w:i/>
        </w:rPr>
        <w:t>discrete data</w:t>
      </w:r>
      <w:r w:rsidRPr="004B6069">
        <w:rPr>
          <w:rFonts w:ascii="Calibri" w:hAnsi="Calibri"/>
        </w:rPr>
        <w:t>.</w:t>
      </w:r>
    </w:p>
    <w:p w14:paraId="439D6633" w14:textId="5A46482C" w:rsidR="00B30348" w:rsidRDefault="00001D77" w:rsidP="00001D77">
      <w:pPr>
        <w:pStyle w:val="Pquestiontextpartsa"/>
      </w:pPr>
      <w:r w:rsidRPr="004B6069">
        <w:rPr>
          <w:rFonts w:ascii="Calibri" w:hAnsi="Calibri"/>
          <w:b/>
        </w:rPr>
        <w:t>(c)</w:t>
      </w:r>
      <w:r w:rsidRPr="004B6069">
        <w:rPr>
          <w:rFonts w:ascii="Calibri" w:hAnsi="Calibri"/>
        </w:rPr>
        <w:tab/>
        <w:t xml:space="preserve">If a statistical graph is not skewed it is said to be </w:t>
      </w:r>
      <w:r w:rsidRPr="004B6069">
        <w:rPr>
          <w:rFonts w:ascii="Calibri" w:hAnsi="Calibri"/>
          <w:i/>
        </w:rPr>
        <w:t>symmetrical</w:t>
      </w:r>
      <w:r w:rsidRPr="004B6069">
        <w:rPr>
          <w:rFonts w:ascii="Calibri" w:hAnsi="Calibri"/>
        </w:rPr>
        <w:t>.</w:t>
      </w:r>
    </w:p>
    <w:p w14:paraId="62C1B132" w14:textId="25F3F6BA" w:rsidR="00B30348" w:rsidRDefault="00B30348" w:rsidP="001158EE">
      <w:pPr>
        <w:pStyle w:val="Pquestionheadingsx1stafterhead"/>
      </w:pPr>
      <w:r>
        <w:t>Question 10</w:t>
      </w:r>
      <w:r w:rsidR="001158EE">
        <w:tab/>
      </w:r>
      <w:r>
        <w:rPr>
          <w:rStyle w:val="Cmarkslabel"/>
        </w:rPr>
        <w:t>4</w:t>
      </w:r>
      <w:r w:rsidR="001158EE" w:rsidRPr="001B433F">
        <w:rPr>
          <w:rStyle w:val="Cmarkslabel"/>
        </w:rPr>
        <w:t xml:space="preserve"> marks</w:t>
      </w:r>
      <w:r w:rsidR="001158EE">
        <w:tab/>
        <w:t>[</w:t>
      </w:r>
      <w:r w:rsidR="00372AC3">
        <w:t>8.5</w:t>
      </w:r>
      <w:r w:rsidR="001158EE">
        <w:t>]</w:t>
      </w:r>
    </w:p>
    <w:p w14:paraId="123E86A3" w14:textId="2966AB9B" w:rsidR="00B30348" w:rsidRDefault="00001D77" w:rsidP="00001D77">
      <w:pPr>
        <w:pStyle w:val="Pquestiontextpartsa"/>
      </w:pPr>
      <w:r w:rsidRPr="004B6069">
        <w:rPr>
          <w:rFonts w:ascii="Calibri" w:hAnsi="Calibri"/>
          <w:position w:val="-24"/>
        </w:rPr>
        <w:object w:dxaOrig="320" w:dyaOrig="620" w14:anchorId="7AF4FD2E">
          <v:shape id="_x0000_i1038" type="#_x0000_t75" style="width:15.05pt;height:31.15pt" o:ole="">
            <v:imagedata r:id="rId35" o:title=""/>
          </v:shape>
          <o:OLEObject Type="Embed" ProgID="Equation.3" ShapeID="_x0000_i1038" DrawAspect="Content" ObjectID="_1537778175" r:id="rId36"/>
        </w:object>
      </w:r>
      <w:r w:rsidRPr="004B6069">
        <w:rPr>
          <w:rFonts w:ascii="Calibri" w:hAnsi="Calibri"/>
        </w:rPr>
        <w:t xml:space="preserve">: unlikely; </w:t>
      </w:r>
      <w:r w:rsidRPr="004B6069">
        <w:rPr>
          <w:rFonts w:ascii="Calibri" w:hAnsi="Calibri"/>
          <w:position w:val="-24"/>
        </w:rPr>
        <w:object w:dxaOrig="220" w:dyaOrig="620" w14:anchorId="23A1D722">
          <v:shape id="_x0000_i1039" type="#_x0000_t75" style="width:11.8pt;height:31.15pt" o:ole="">
            <v:imagedata r:id="rId37" o:title=""/>
          </v:shape>
          <o:OLEObject Type="Embed" ProgID="Equation.3" ShapeID="_x0000_i1039" DrawAspect="Content" ObjectID="_1537778176" r:id="rId38"/>
        </w:object>
      </w:r>
      <w:r w:rsidRPr="004B6069">
        <w:rPr>
          <w:rFonts w:ascii="Calibri" w:hAnsi="Calibri"/>
        </w:rPr>
        <w:t xml:space="preserve">: perhaps; </w:t>
      </w:r>
      <w:r w:rsidRPr="004B6069">
        <w:rPr>
          <w:rFonts w:ascii="Calibri" w:hAnsi="Calibri"/>
          <w:position w:val="-24"/>
        </w:rPr>
        <w:object w:dxaOrig="240" w:dyaOrig="620" w14:anchorId="12C6EBED">
          <v:shape id="_x0000_i1040" type="#_x0000_t75" style="width:11.8pt;height:31.15pt" o:ole="">
            <v:imagedata r:id="rId39" o:title=""/>
          </v:shape>
          <o:OLEObject Type="Embed" ProgID="Equation.3" ShapeID="_x0000_i1040" DrawAspect="Content" ObjectID="_1537778177" r:id="rId40"/>
        </w:object>
      </w:r>
      <w:r w:rsidRPr="004B6069">
        <w:rPr>
          <w:rFonts w:ascii="Calibri" w:hAnsi="Calibri"/>
        </w:rPr>
        <w:t xml:space="preserve">: even chance; </w:t>
      </w:r>
      <w:r w:rsidRPr="004B6069">
        <w:rPr>
          <w:rFonts w:ascii="Calibri" w:hAnsi="Calibri"/>
          <w:position w:val="-24"/>
        </w:rPr>
        <w:object w:dxaOrig="320" w:dyaOrig="620" w14:anchorId="74559BE4">
          <v:shape id="_x0000_i1041" type="#_x0000_t75" style="width:15.05pt;height:31.15pt" o:ole="">
            <v:imagedata r:id="rId41" o:title=""/>
          </v:shape>
          <o:OLEObject Type="Embed" ProgID="Equation.3" ShapeID="_x0000_i1041" DrawAspect="Content" ObjectID="_1537778178" r:id="rId42"/>
        </w:object>
      </w:r>
      <w:r w:rsidRPr="004B6069">
        <w:rPr>
          <w:rFonts w:ascii="Calibri" w:hAnsi="Calibri"/>
        </w:rPr>
        <w:t>: most likely</w:t>
      </w:r>
    </w:p>
    <w:p w14:paraId="72CA928E" w14:textId="77777777" w:rsidR="00B30348" w:rsidRDefault="00B30348" w:rsidP="00B30348">
      <w:pPr>
        <w:pStyle w:val="Pquestionheadingsx1stafterhead"/>
      </w:pPr>
      <w:r>
        <w:t>Question 11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[8.2]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460"/>
        <w:gridCol w:w="703"/>
      </w:tblGrid>
      <w:tr w:rsidR="00001D77" w:rsidRPr="004B6069" w14:paraId="71E88D22" w14:textId="77777777" w:rsidTr="007E55F2"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5E4AFE5F" w14:textId="77777777" w:rsidR="00001D77" w:rsidRPr="004B6069" w:rsidRDefault="00001D77" w:rsidP="007E55F2">
            <w:pPr>
              <w:pStyle w:val="Ptabletext"/>
            </w:pPr>
            <w:r w:rsidRPr="004B6069">
              <w:t>x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7E0D6796" w14:textId="77777777" w:rsidR="00001D77" w:rsidRPr="004B6069" w:rsidRDefault="00001D77" w:rsidP="007E55F2">
            <w:pPr>
              <w:pStyle w:val="Ptabletext"/>
            </w:pPr>
            <w:r w:rsidRPr="004B6069">
              <w:t>f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634BE6F7" w14:textId="77777777" w:rsidR="00001D77" w:rsidRPr="004B6069" w:rsidRDefault="00001D77" w:rsidP="007E55F2">
            <w:pPr>
              <w:pStyle w:val="Ptabletext"/>
            </w:pPr>
            <w:r w:rsidRPr="004B6069">
              <w:t>x × f</w:t>
            </w:r>
          </w:p>
        </w:tc>
      </w:tr>
      <w:tr w:rsidR="00001D77" w:rsidRPr="004B6069" w14:paraId="7942D4CF" w14:textId="77777777" w:rsidTr="007E55F2"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017B57C7" w14:textId="77777777" w:rsidR="00001D77" w:rsidRPr="004B6069" w:rsidRDefault="00001D77" w:rsidP="007E55F2">
            <w:pPr>
              <w:pStyle w:val="Ptabletext"/>
            </w:pPr>
            <w:r w:rsidRPr="004B6069">
              <w:t>30</w:t>
            </w:r>
          </w:p>
          <w:p w14:paraId="73E31BAC" w14:textId="77777777" w:rsidR="00001D77" w:rsidRPr="004B6069" w:rsidRDefault="00001D77" w:rsidP="007E55F2">
            <w:pPr>
              <w:pStyle w:val="Ptabletext"/>
            </w:pPr>
            <w:r w:rsidRPr="004B6069">
              <w:t>31</w:t>
            </w:r>
          </w:p>
          <w:p w14:paraId="6AA98008" w14:textId="77777777" w:rsidR="00001D77" w:rsidRPr="004B6069" w:rsidRDefault="00001D77" w:rsidP="007E55F2">
            <w:pPr>
              <w:pStyle w:val="Ptabletext"/>
            </w:pPr>
            <w:r w:rsidRPr="004B6069">
              <w:t>32</w:t>
            </w:r>
          </w:p>
          <w:p w14:paraId="03A1A387" w14:textId="77777777" w:rsidR="00001D77" w:rsidRPr="004B6069" w:rsidRDefault="00001D77" w:rsidP="007E55F2">
            <w:pPr>
              <w:pStyle w:val="Ptabletext"/>
            </w:pPr>
            <w:r w:rsidRPr="004B6069">
              <w:t>33</w:t>
            </w:r>
          </w:p>
          <w:p w14:paraId="6B0B25BE" w14:textId="77777777" w:rsidR="00001D77" w:rsidRPr="004B6069" w:rsidRDefault="00001D77" w:rsidP="007E55F2">
            <w:pPr>
              <w:pStyle w:val="Ptabletext"/>
            </w:pPr>
            <w:r w:rsidRPr="004B6069">
              <w:t>34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25B3D09A" w14:textId="77777777" w:rsidR="00001D77" w:rsidRPr="004B6069" w:rsidRDefault="00001D77" w:rsidP="007E55F2">
            <w:pPr>
              <w:pStyle w:val="Ptabletext"/>
            </w:pPr>
            <w:r w:rsidRPr="004B6069">
              <w:t>15</w:t>
            </w:r>
          </w:p>
          <w:p w14:paraId="7E56710B" w14:textId="77777777" w:rsidR="00001D77" w:rsidRPr="004B6069" w:rsidRDefault="00001D77" w:rsidP="007E55F2">
            <w:pPr>
              <w:pStyle w:val="Ptabletext"/>
            </w:pPr>
            <w:r w:rsidRPr="004B6069">
              <w:t>16</w:t>
            </w:r>
          </w:p>
          <w:p w14:paraId="553BAFAD" w14:textId="77777777" w:rsidR="00001D77" w:rsidRPr="004B6069" w:rsidRDefault="00001D77" w:rsidP="007E55F2">
            <w:pPr>
              <w:pStyle w:val="Ptabletext"/>
            </w:pPr>
            <w:r w:rsidRPr="004B6069">
              <w:t>6</w:t>
            </w:r>
          </w:p>
          <w:p w14:paraId="6DCF6346" w14:textId="77777777" w:rsidR="00001D77" w:rsidRPr="004B6069" w:rsidRDefault="00001D77" w:rsidP="007E55F2">
            <w:pPr>
              <w:pStyle w:val="Ptabletext"/>
            </w:pPr>
            <w:r w:rsidRPr="004B6069">
              <w:t>3</w:t>
            </w:r>
          </w:p>
          <w:p w14:paraId="4820760E" w14:textId="77777777" w:rsidR="00001D77" w:rsidRPr="004B6069" w:rsidRDefault="00001D77" w:rsidP="007E55F2">
            <w:pPr>
              <w:pStyle w:val="Ptabletext"/>
            </w:pPr>
            <w:r w:rsidRPr="004B6069"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205DDA38" w14:textId="77777777" w:rsidR="00001D77" w:rsidRPr="004B6069" w:rsidRDefault="00001D77" w:rsidP="007E55F2">
            <w:pPr>
              <w:pStyle w:val="Ptabletext"/>
            </w:pPr>
            <w:r w:rsidRPr="004B6069">
              <w:t>450</w:t>
            </w:r>
          </w:p>
          <w:p w14:paraId="4B8955BC" w14:textId="77777777" w:rsidR="00001D77" w:rsidRPr="004B6069" w:rsidRDefault="00001D77" w:rsidP="007E55F2">
            <w:pPr>
              <w:pStyle w:val="Ptabletext"/>
            </w:pPr>
            <w:r w:rsidRPr="004B6069">
              <w:t>496</w:t>
            </w:r>
          </w:p>
          <w:p w14:paraId="6EAADA65" w14:textId="77777777" w:rsidR="00001D77" w:rsidRPr="004B6069" w:rsidRDefault="00001D77" w:rsidP="007E55F2">
            <w:pPr>
              <w:pStyle w:val="Ptabletext"/>
            </w:pPr>
            <w:r w:rsidRPr="004B6069">
              <w:t>192</w:t>
            </w:r>
          </w:p>
          <w:p w14:paraId="2B895160" w14:textId="77777777" w:rsidR="00001D77" w:rsidRPr="004B6069" w:rsidRDefault="00001D77" w:rsidP="007E55F2">
            <w:pPr>
              <w:pStyle w:val="Ptabletext"/>
            </w:pPr>
            <w:r w:rsidRPr="004B6069">
              <w:t>99</w:t>
            </w:r>
          </w:p>
          <w:p w14:paraId="4E038CF1" w14:textId="77777777" w:rsidR="00001D77" w:rsidRPr="004B6069" w:rsidRDefault="00001D77" w:rsidP="007E55F2">
            <w:pPr>
              <w:pStyle w:val="Ptabletext"/>
            </w:pPr>
            <w:r w:rsidRPr="004B6069">
              <w:t>34</w:t>
            </w:r>
          </w:p>
        </w:tc>
      </w:tr>
      <w:tr w:rsidR="00001D77" w:rsidRPr="004B6069" w14:paraId="6DA6853D" w14:textId="77777777" w:rsidTr="007E55F2"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13EB128C" w14:textId="77777777" w:rsidR="00001D77" w:rsidRPr="004B6069" w:rsidRDefault="00001D77" w:rsidP="007E55F2">
            <w:pPr>
              <w:pStyle w:val="Ptabletext"/>
            </w:pPr>
            <w:r w:rsidRPr="004B6069">
              <w:t>Total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3C333663" w14:textId="77777777" w:rsidR="00001D77" w:rsidRPr="004B6069" w:rsidRDefault="00001D77" w:rsidP="007E55F2">
            <w:pPr>
              <w:pStyle w:val="Ptabletext"/>
            </w:pPr>
            <w:r w:rsidRPr="004B6069">
              <w:t>41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13BA5048" w14:textId="77777777" w:rsidR="00001D77" w:rsidRPr="004B6069" w:rsidRDefault="00001D77" w:rsidP="007E55F2">
            <w:pPr>
              <w:pStyle w:val="Ptabletext"/>
            </w:pPr>
            <w:r w:rsidRPr="004B6069">
              <w:t>1271</w:t>
            </w:r>
          </w:p>
        </w:tc>
      </w:tr>
    </w:tbl>
    <w:p w14:paraId="28526002" w14:textId="7A9D331E" w:rsidR="00001D77" w:rsidRPr="004B6069" w:rsidRDefault="007E55F2" w:rsidP="00001D77">
      <w:pPr>
        <w:rPr>
          <w:rFonts w:ascii="Calibri" w:hAnsi="Calibri"/>
        </w:rPr>
      </w:pPr>
      <w:r>
        <w:rPr>
          <w:rFonts w:ascii="Calibri" w:hAnsi="Calibri"/>
        </w:rPr>
        <w:t>m</w:t>
      </w:r>
      <w:r w:rsidR="00001D77" w:rsidRPr="004B6069">
        <w:rPr>
          <w:rFonts w:ascii="Calibri" w:hAnsi="Calibri"/>
        </w:rPr>
        <w:t xml:space="preserve">ean = </w:t>
      </w:r>
      <w:r w:rsidR="00001D77" w:rsidRPr="004B6069">
        <w:rPr>
          <w:rFonts w:ascii="Calibri" w:hAnsi="Calibri"/>
          <w:position w:val="-24"/>
        </w:rPr>
        <w:object w:dxaOrig="540" w:dyaOrig="620" w14:anchorId="46F91FEF">
          <v:shape id="_x0000_i1042" type="#_x0000_t75" style="width:26.85pt;height:31.15pt" o:ole="">
            <v:imagedata r:id="rId43" o:title=""/>
          </v:shape>
          <o:OLEObject Type="Embed" ProgID="Equation.3" ShapeID="_x0000_i1042" DrawAspect="Content" ObjectID="_1537778179" r:id="rId44"/>
        </w:object>
      </w:r>
      <w:r w:rsidR="00001D77" w:rsidRPr="004B6069">
        <w:rPr>
          <w:rFonts w:ascii="Calibri" w:hAnsi="Calibri"/>
        </w:rPr>
        <w:t xml:space="preserve"> = 31</w:t>
      </w:r>
    </w:p>
    <w:p w14:paraId="7B3A0776" w14:textId="58A16A87" w:rsidR="00001D77" w:rsidRPr="004B6069" w:rsidRDefault="009C2067" w:rsidP="00001D77">
      <w:pPr>
        <w:rPr>
          <w:rFonts w:ascii="Calibri" w:hAnsi="Calibri"/>
        </w:rPr>
      </w:pPr>
      <w:r>
        <w:rPr>
          <w:rFonts w:ascii="Calibri" w:hAnsi="Calibri"/>
        </w:rPr>
        <w:t>median: 21st data value</w:t>
      </w:r>
      <w:r w:rsidR="007E55F2">
        <w:rPr>
          <w:rFonts w:ascii="Calibri" w:hAnsi="Calibri"/>
        </w:rPr>
        <w:t xml:space="preserve"> = 31</w:t>
      </w:r>
    </w:p>
    <w:p w14:paraId="7C3D38CB" w14:textId="12A5B4FB" w:rsidR="00001D77" w:rsidRPr="004B6069" w:rsidRDefault="007E55F2" w:rsidP="00001D77">
      <w:pPr>
        <w:rPr>
          <w:rFonts w:ascii="Calibri" w:hAnsi="Calibri"/>
        </w:rPr>
      </w:pPr>
      <w:r>
        <w:rPr>
          <w:rFonts w:ascii="Calibri" w:hAnsi="Calibri"/>
        </w:rPr>
        <w:t>r</w:t>
      </w:r>
      <w:r w:rsidR="00001D77" w:rsidRPr="004B6069">
        <w:rPr>
          <w:rFonts w:ascii="Calibri" w:hAnsi="Calibri"/>
        </w:rPr>
        <w:t>ange = 34 – 30 = 4</w:t>
      </w:r>
    </w:p>
    <w:p w14:paraId="31B9AA39" w14:textId="77777777" w:rsidR="00B30348" w:rsidRDefault="00B30348" w:rsidP="007E55F2">
      <w:pPr>
        <w:pStyle w:val="Pquestionheadingsx"/>
        <w:keepLines/>
      </w:pPr>
      <w:r>
        <w:t>Question 12</w:t>
      </w:r>
      <w:r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[8.3]</w:t>
      </w:r>
    </w:p>
    <w:p w14:paraId="1F94E40A" w14:textId="77777777" w:rsidR="007E55F2" w:rsidRPr="00B30348" w:rsidRDefault="001B433F" w:rsidP="007E55F2">
      <w:pPr>
        <w:pStyle w:val="Pquestiontextpartsai"/>
        <w:rPr>
          <w:rStyle w:val="Cquestionpartlabelbold"/>
        </w:rPr>
      </w:pPr>
      <w:r w:rsidRPr="001B433F">
        <w:rPr>
          <w:rStyle w:val="Cquestionpartlabelbold"/>
        </w:rPr>
        <w:t>(</w:t>
      </w:r>
      <w:r w:rsidR="002509BC"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7E55F2" w:rsidRPr="004B6069">
        <w:rPr>
          <w:rFonts w:ascii="Calibri" w:hAnsi="Calibri"/>
        </w:rPr>
        <w:t xml:space="preserve">mean = </w:t>
      </w:r>
      <w:r w:rsidR="007E55F2" w:rsidRPr="004B6069">
        <w:rPr>
          <w:rFonts w:ascii="Calibri" w:hAnsi="Calibri"/>
          <w:position w:val="-34"/>
        </w:rPr>
        <w:object w:dxaOrig="1340" w:dyaOrig="800" w14:anchorId="64620634">
          <v:shape id="_x0000_i1043" type="#_x0000_t75" style="width:66.65pt;height:40.85pt" o:ole="">
            <v:imagedata r:id="rId45" o:title=""/>
          </v:shape>
          <o:OLEObject Type="Embed" ProgID="Equation.3" ShapeID="_x0000_i1043" DrawAspect="Content" ObjectID="_1537778180" r:id="rId46"/>
        </w:object>
      </w:r>
      <w:r w:rsidR="007E55F2" w:rsidRPr="004B6069">
        <w:rPr>
          <w:rFonts w:ascii="Calibri" w:hAnsi="Calibri"/>
        </w:rPr>
        <w:t xml:space="preserve"> = 23.8</w:t>
      </w:r>
    </w:p>
    <w:tbl>
      <w:tblPr>
        <w:tblW w:w="0" w:type="auto"/>
        <w:tblInd w:w="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001D77" w:rsidRPr="004B6069" w14:paraId="7DDFBC4B" w14:textId="77777777" w:rsidTr="00001D77">
        <w:tc>
          <w:tcPr>
            <w:tcW w:w="1701" w:type="dxa"/>
          </w:tcPr>
          <w:p w14:paraId="0E4B7B01" w14:textId="77777777" w:rsidR="00001D77" w:rsidRPr="004B6069" w:rsidRDefault="00001D77" w:rsidP="007E55F2">
            <w:pPr>
              <w:pStyle w:val="Ptabletext"/>
            </w:pPr>
            <w:r w:rsidRPr="004B6069">
              <w:t>Distance (m)</w:t>
            </w:r>
          </w:p>
        </w:tc>
        <w:tc>
          <w:tcPr>
            <w:tcW w:w="1701" w:type="dxa"/>
          </w:tcPr>
          <w:p w14:paraId="00BA834C" w14:textId="77777777" w:rsidR="00001D77" w:rsidRPr="004B6069" w:rsidRDefault="00001D77" w:rsidP="007E55F2">
            <w:pPr>
              <w:pStyle w:val="Ptabletext"/>
            </w:pPr>
            <w:r w:rsidRPr="004B6069">
              <w:t>Frequency</w:t>
            </w:r>
          </w:p>
        </w:tc>
        <w:tc>
          <w:tcPr>
            <w:tcW w:w="1701" w:type="dxa"/>
          </w:tcPr>
          <w:p w14:paraId="0E4BBB5A" w14:textId="77777777" w:rsidR="00001D77" w:rsidRPr="004B6069" w:rsidRDefault="00001D77" w:rsidP="007E55F2">
            <w:pPr>
              <w:pStyle w:val="Ptabletext"/>
            </w:pPr>
            <w:r w:rsidRPr="004B6069">
              <w:t>Midpoint</w:t>
            </w:r>
          </w:p>
        </w:tc>
        <w:tc>
          <w:tcPr>
            <w:tcW w:w="1701" w:type="dxa"/>
          </w:tcPr>
          <w:p w14:paraId="0A5F1CC7" w14:textId="77777777" w:rsidR="00001D77" w:rsidRPr="004B6069" w:rsidRDefault="00001D77" w:rsidP="007E55F2">
            <w:pPr>
              <w:pStyle w:val="Ptabletext"/>
              <w:rPr>
                <w:i/>
              </w:rPr>
            </w:pPr>
            <w:r w:rsidRPr="004B6069">
              <w:rPr>
                <w:i/>
              </w:rPr>
              <w:t>xf</w:t>
            </w:r>
          </w:p>
        </w:tc>
      </w:tr>
      <w:tr w:rsidR="00001D77" w:rsidRPr="004B6069" w14:paraId="05F8650C" w14:textId="77777777" w:rsidTr="00001D77">
        <w:tc>
          <w:tcPr>
            <w:tcW w:w="1701" w:type="dxa"/>
          </w:tcPr>
          <w:p w14:paraId="0B478212" w14:textId="77777777" w:rsidR="00001D77" w:rsidRPr="004B6069" w:rsidRDefault="00001D77" w:rsidP="007E55F2">
            <w:pPr>
              <w:pStyle w:val="Ptabletext"/>
            </w:pPr>
            <w:r w:rsidRPr="004B6069">
              <w:t>0</w:t>
            </w:r>
            <w:r w:rsidRPr="004B6069">
              <w:sym w:font="Symbol" w:char="F02D"/>
            </w:r>
            <w:r w:rsidRPr="004B6069">
              <w:t>&lt;10</w:t>
            </w:r>
          </w:p>
        </w:tc>
        <w:tc>
          <w:tcPr>
            <w:tcW w:w="1701" w:type="dxa"/>
          </w:tcPr>
          <w:p w14:paraId="5155AF4D" w14:textId="77777777" w:rsidR="00001D77" w:rsidRPr="004B6069" w:rsidRDefault="00001D77" w:rsidP="007E55F2">
            <w:pPr>
              <w:pStyle w:val="Ptabletext"/>
            </w:pPr>
            <w:r w:rsidRPr="004B6069">
              <w:t>3</w:t>
            </w:r>
          </w:p>
        </w:tc>
        <w:tc>
          <w:tcPr>
            <w:tcW w:w="1701" w:type="dxa"/>
          </w:tcPr>
          <w:p w14:paraId="5F32F0BE" w14:textId="77777777" w:rsidR="00001D77" w:rsidRPr="004B6069" w:rsidRDefault="00001D77" w:rsidP="007E55F2">
            <w:pPr>
              <w:pStyle w:val="Ptabletext"/>
            </w:pPr>
            <w:r w:rsidRPr="004B6069">
              <w:t>5</w:t>
            </w:r>
          </w:p>
        </w:tc>
        <w:tc>
          <w:tcPr>
            <w:tcW w:w="1701" w:type="dxa"/>
          </w:tcPr>
          <w:p w14:paraId="404A85B6" w14:textId="77777777" w:rsidR="00001D77" w:rsidRPr="004B6069" w:rsidRDefault="00001D77" w:rsidP="007E55F2">
            <w:pPr>
              <w:pStyle w:val="Ptabletext"/>
            </w:pPr>
            <w:r w:rsidRPr="004B6069">
              <w:t>15</w:t>
            </w:r>
          </w:p>
        </w:tc>
      </w:tr>
      <w:tr w:rsidR="00001D77" w:rsidRPr="004B6069" w14:paraId="5B52E5B2" w14:textId="77777777" w:rsidTr="00001D77">
        <w:tc>
          <w:tcPr>
            <w:tcW w:w="1701" w:type="dxa"/>
          </w:tcPr>
          <w:p w14:paraId="25492D3E" w14:textId="77777777" w:rsidR="00001D77" w:rsidRPr="004B6069" w:rsidRDefault="00001D77" w:rsidP="007E55F2">
            <w:pPr>
              <w:pStyle w:val="Ptabletext"/>
            </w:pPr>
            <w:r w:rsidRPr="004B6069">
              <w:t>10</w:t>
            </w:r>
            <w:r w:rsidRPr="004B6069">
              <w:sym w:font="Symbol" w:char="F02D"/>
            </w:r>
            <w:r w:rsidRPr="004B6069">
              <w:t>&lt;20</w:t>
            </w:r>
          </w:p>
        </w:tc>
        <w:tc>
          <w:tcPr>
            <w:tcW w:w="1701" w:type="dxa"/>
          </w:tcPr>
          <w:p w14:paraId="035959A0" w14:textId="77777777" w:rsidR="00001D77" w:rsidRPr="004B6069" w:rsidRDefault="00001D77" w:rsidP="007E55F2">
            <w:pPr>
              <w:pStyle w:val="Ptabletext"/>
            </w:pPr>
            <w:r w:rsidRPr="004B6069">
              <w:t>15</w:t>
            </w:r>
          </w:p>
        </w:tc>
        <w:tc>
          <w:tcPr>
            <w:tcW w:w="1701" w:type="dxa"/>
          </w:tcPr>
          <w:p w14:paraId="15D00826" w14:textId="77777777" w:rsidR="00001D77" w:rsidRPr="004B6069" w:rsidRDefault="00001D77" w:rsidP="007E55F2">
            <w:pPr>
              <w:pStyle w:val="Ptabletext"/>
            </w:pPr>
            <w:r w:rsidRPr="004B6069">
              <w:t>15</w:t>
            </w:r>
          </w:p>
        </w:tc>
        <w:tc>
          <w:tcPr>
            <w:tcW w:w="1701" w:type="dxa"/>
          </w:tcPr>
          <w:p w14:paraId="68D5560B" w14:textId="77777777" w:rsidR="00001D77" w:rsidRPr="004B6069" w:rsidRDefault="00001D77" w:rsidP="007E55F2">
            <w:pPr>
              <w:pStyle w:val="Ptabletext"/>
            </w:pPr>
            <w:r w:rsidRPr="004B6069">
              <w:t>225</w:t>
            </w:r>
          </w:p>
        </w:tc>
      </w:tr>
      <w:tr w:rsidR="00001D77" w:rsidRPr="004B6069" w14:paraId="7E55E658" w14:textId="77777777" w:rsidTr="00001D77">
        <w:tc>
          <w:tcPr>
            <w:tcW w:w="1701" w:type="dxa"/>
          </w:tcPr>
          <w:p w14:paraId="1642C79E" w14:textId="77777777" w:rsidR="00001D77" w:rsidRPr="004B6069" w:rsidRDefault="00001D77" w:rsidP="007E55F2">
            <w:pPr>
              <w:pStyle w:val="Ptabletext"/>
            </w:pPr>
            <w:r w:rsidRPr="004B6069">
              <w:t>20</w:t>
            </w:r>
            <w:r w:rsidRPr="004B6069">
              <w:sym w:font="Symbol" w:char="F02D"/>
            </w:r>
            <w:r w:rsidRPr="004B6069">
              <w:t>&lt;30</w:t>
            </w:r>
          </w:p>
        </w:tc>
        <w:tc>
          <w:tcPr>
            <w:tcW w:w="1701" w:type="dxa"/>
          </w:tcPr>
          <w:p w14:paraId="1AF0A5BC" w14:textId="77777777" w:rsidR="00001D77" w:rsidRPr="004B6069" w:rsidRDefault="00001D77" w:rsidP="007E55F2">
            <w:pPr>
              <w:pStyle w:val="Ptabletext"/>
            </w:pPr>
            <w:r w:rsidRPr="004B6069">
              <w:t>20</w:t>
            </w:r>
          </w:p>
        </w:tc>
        <w:tc>
          <w:tcPr>
            <w:tcW w:w="1701" w:type="dxa"/>
          </w:tcPr>
          <w:p w14:paraId="1D12CCA7" w14:textId="77777777" w:rsidR="00001D77" w:rsidRPr="004B6069" w:rsidRDefault="00001D77" w:rsidP="007E55F2">
            <w:pPr>
              <w:pStyle w:val="Ptabletext"/>
            </w:pPr>
            <w:r w:rsidRPr="004B6069">
              <w:t>25</w:t>
            </w:r>
          </w:p>
        </w:tc>
        <w:tc>
          <w:tcPr>
            <w:tcW w:w="1701" w:type="dxa"/>
          </w:tcPr>
          <w:p w14:paraId="7541F4B6" w14:textId="77777777" w:rsidR="00001D77" w:rsidRPr="004B6069" w:rsidRDefault="00001D77" w:rsidP="007E55F2">
            <w:pPr>
              <w:pStyle w:val="Ptabletext"/>
            </w:pPr>
            <w:r w:rsidRPr="004B6069">
              <w:t>500</w:t>
            </w:r>
          </w:p>
        </w:tc>
      </w:tr>
      <w:tr w:rsidR="00001D77" w:rsidRPr="004B6069" w14:paraId="14183FD2" w14:textId="77777777" w:rsidTr="00001D77">
        <w:tc>
          <w:tcPr>
            <w:tcW w:w="1701" w:type="dxa"/>
          </w:tcPr>
          <w:p w14:paraId="4072C477" w14:textId="77777777" w:rsidR="00001D77" w:rsidRPr="004B6069" w:rsidRDefault="00001D77" w:rsidP="007E55F2">
            <w:pPr>
              <w:pStyle w:val="Ptabletext"/>
            </w:pPr>
            <w:r w:rsidRPr="004B6069">
              <w:t>30</w:t>
            </w:r>
            <w:r w:rsidRPr="004B6069">
              <w:sym w:font="Symbol" w:char="F02D"/>
            </w:r>
            <w:r w:rsidRPr="004B6069">
              <w:t>&lt;40</w:t>
            </w:r>
          </w:p>
        </w:tc>
        <w:tc>
          <w:tcPr>
            <w:tcW w:w="1701" w:type="dxa"/>
          </w:tcPr>
          <w:p w14:paraId="0DE7E4DF" w14:textId="77777777" w:rsidR="00001D77" w:rsidRPr="004B6069" w:rsidRDefault="00001D77" w:rsidP="007E55F2">
            <w:pPr>
              <w:pStyle w:val="Ptabletext"/>
            </w:pPr>
            <w:r w:rsidRPr="004B6069">
              <w:t>11</w:t>
            </w:r>
          </w:p>
        </w:tc>
        <w:tc>
          <w:tcPr>
            <w:tcW w:w="1701" w:type="dxa"/>
          </w:tcPr>
          <w:p w14:paraId="1443F81C" w14:textId="77777777" w:rsidR="00001D77" w:rsidRPr="004B6069" w:rsidRDefault="00001D77" w:rsidP="007E55F2">
            <w:pPr>
              <w:pStyle w:val="Ptabletext"/>
            </w:pPr>
            <w:r w:rsidRPr="004B6069">
              <w:t>35</w:t>
            </w:r>
          </w:p>
        </w:tc>
        <w:tc>
          <w:tcPr>
            <w:tcW w:w="1701" w:type="dxa"/>
          </w:tcPr>
          <w:p w14:paraId="0E920D63" w14:textId="77777777" w:rsidR="00001D77" w:rsidRPr="004B6069" w:rsidRDefault="00001D77" w:rsidP="007E55F2">
            <w:pPr>
              <w:pStyle w:val="Ptabletext"/>
            </w:pPr>
            <w:r w:rsidRPr="004B6069">
              <w:t>385</w:t>
            </w:r>
          </w:p>
        </w:tc>
      </w:tr>
      <w:tr w:rsidR="00001D77" w:rsidRPr="004B6069" w14:paraId="3E271A1B" w14:textId="77777777" w:rsidTr="00001D77">
        <w:tc>
          <w:tcPr>
            <w:tcW w:w="1701" w:type="dxa"/>
          </w:tcPr>
          <w:p w14:paraId="01551F41" w14:textId="77777777" w:rsidR="00001D77" w:rsidRPr="004B6069" w:rsidRDefault="00001D77" w:rsidP="007E55F2">
            <w:pPr>
              <w:pStyle w:val="Ptabletext"/>
            </w:pPr>
            <w:r w:rsidRPr="004B6069">
              <w:t>40</w:t>
            </w:r>
            <w:r w:rsidRPr="004B6069">
              <w:sym w:font="Symbol" w:char="F02D"/>
            </w:r>
            <w:r w:rsidRPr="004B6069">
              <w:t>&lt;50</w:t>
            </w:r>
          </w:p>
        </w:tc>
        <w:tc>
          <w:tcPr>
            <w:tcW w:w="1701" w:type="dxa"/>
          </w:tcPr>
          <w:p w14:paraId="399CAA6D" w14:textId="77777777" w:rsidR="00001D77" w:rsidRPr="004B6069" w:rsidRDefault="00001D77" w:rsidP="007E55F2">
            <w:pPr>
              <w:pStyle w:val="Ptabletext"/>
            </w:pPr>
            <w:r w:rsidRPr="004B6069">
              <w:t>2</w:t>
            </w:r>
          </w:p>
        </w:tc>
        <w:tc>
          <w:tcPr>
            <w:tcW w:w="1701" w:type="dxa"/>
          </w:tcPr>
          <w:p w14:paraId="4A42D8B6" w14:textId="77777777" w:rsidR="00001D77" w:rsidRPr="004B6069" w:rsidRDefault="00001D77" w:rsidP="007E55F2">
            <w:pPr>
              <w:pStyle w:val="Ptabletext"/>
            </w:pPr>
            <w:r w:rsidRPr="004B6069">
              <w:t>45</w:t>
            </w:r>
          </w:p>
        </w:tc>
        <w:tc>
          <w:tcPr>
            <w:tcW w:w="1701" w:type="dxa"/>
          </w:tcPr>
          <w:p w14:paraId="01809D81" w14:textId="77777777" w:rsidR="00001D77" w:rsidRPr="004B6069" w:rsidRDefault="00001D77" w:rsidP="007E55F2">
            <w:pPr>
              <w:pStyle w:val="Ptabletext"/>
            </w:pPr>
            <w:r w:rsidRPr="004B6069">
              <w:t>90</w:t>
            </w:r>
          </w:p>
        </w:tc>
      </w:tr>
      <w:tr w:rsidR="00001D77" w:rsidRPr="004B6069" w14:paraId="7603D3A9" w14:textId="77777777" w:rsidTr="00001D77">
        <w:tc>
          <w:tcPr>
            <w:tcW w:w="1701" w:type="dxa"/>
          </w:tcPr>
          <w:p w14:paraId="7D215925" w14:textId="77777777" w:rsidR="00001D77" w:rsidRPr="004B6069" w:rsidRDefault="00001D77" w:rsidP="007E55F2">
            <w:pPr>
              <w:pStyle w:val="Ptabletext"/>
            </w:pPr>
          </w:p>
        </w:tc>
        <w:tc>
          <w:tcPr>
            <w:tcW w:w="1701" w:type="dxa"/>
          </w:tcPr>
          <w:p w14:paraId="0365D5DC" w14:textId="77777777" w:rsidR="00001D77" w:rsidRPr="004B6069" w:rsidRDefault="00001D77" w:rsidP="007E55F2">
            <w:pPr>
              <w:pStyle w:val="Ptabletext"/>
            </w:pPr>
            <w:r w:rsidRPr="004B6069">
              <w:sym w:font="Symbol" w:char="F053"/>
            </w:r>
            <w:r w:rsidRPr="004B6069">
              <w:rPr>
                <w:i/>
              </w:rPr>
              <w:t>f</w:t>
            </w:r>
            <w:r w:rsidRPr="004B6069">
              <w:t xml:space="preserve"> = 51</w:t>
            </w:r>
          </w:p>
        </w:tc>
        <w:tc>
          <w:tcPr>
            <w:tcW w:w="1701" w:type="dxa"/>
          </w:tcPr>
          <w:p w14:paraId="74C9FE4F" w14:textId="77777777" w:rsidR="00001D77" w:rsidRPr="004B6069" w:rsidRDefault="00001D77" w:rsidP="007E55F2">
            <w:pPr>
              <w:pStyle w:val="Ptabletext"/>
            </w:pPr>
          </w:p>
        </w:tc>
        <w:tc>
          <w:tcPr>
            <w:tcW w:w="1701" w:type="dxa"/>
          </w:tcPr>
          <w:p w14:paraId="042E0F0B" w14:textId="77777777" w:rsidR="00001D77" w:rsidRPr="004B6069" w:rsidRDefault="00001D77" w:rsidP="007E55F2">
            <w:pPr>
              <w:pStyle w:val="Ptabletext"/>
            </w:pPr>
            <w:r w:rsidRPr="004B6069">
              <w:sym w:font="Symbol" w:char="F053"/>
            </w:r>
            <w:r w:rsidRPr="004B6069">
              <w:rPr>
                <w:i/>
              </w:rPr>
              <w:t>xf</w:t>
            </w:r>
            <w:r w:rsidRPr="004B6069">
              <w:t xml:space="preserve"> = 1215</w:t>
            </w:r>
          </w:p>
        </w:tc>
      </w:tr>
    </w:tbl>
    <w:p w14:paraId="6BB0720C" w14:textId="0E40BB67" w:rsidR="001B433F" w:rsidRDefault="007E55F2" w:rsidP="0084220A">
      <w:pPr>
        <w:pStyle w:val="Pquestiontextpartsai"/>
        <w:rPr>
          <w:rStyle w:val="Cquestionpartlabelbold"/>
        </w:rPr>
      </w:pPr>
      <w:r w:rsidRPr="001B433F">
        <w:rPr>
          <w:rStyle w:val="Cquestionpartlabelbold"/>
        </w:rPr>
        <w:lastRenderedPageBreak/>
        <w:t xml:space="preserve"> </w:t>
      </w:r>
      <w:r w:rsidR="001B433F" w:rsidRPr="001B433F">
        <w:rPr>
          <w:rStyle w:val="Cquestionpartlabelbold"/>
        </w:rPr>
        <w:t>(b)</w:t>
      </w:r>
      <w:r w:rsidR="001B433F">
        <w:tab/>
      </w:r>
    </w:p>
    <w:p w14:paraId="6B142FBE" w14:textId="5DEFD63A" w:rsidR="0084220A" w:rsidRDefault="007E55F2" w:rsidP="0084220A">
      <w:pPr>
        <w:pStyle w:val="Pquestiontextpartsai"/>
      </w:pPr>
      <w:r>
        <w:rPr>
          <w:rFonts w:ascii="Calibri" w:hAnsi="Calibri"/>
          <w:noProof/>
        </w:rPr>
        <w:tab/>
      </w:r>
      <w:r w:rsidR="00001D77">
        <w:rPr>
          <w:rFonts w:ascii="Calibri" w:hAnsi="Calibri"/>
          <w:noProof/>
        </w:rPr>
        <w:drawing>
          <wp:inline distT="0" distB="0" distL="0" distR="0" wp14:anchorId="243B0DA1" wp14:editId="3DD41270">
            <wp:extent cx="2143125" cy="2642131"/>
            <wp:effectExtent l="0" t="0" r="0" b="6350"/>
            <wp:docPr id="330" name="Picture 330" descr="ACPM9_PR_8_01ws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ACPM9_PR_8_01wssb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393" cy="264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86FC2" w14:textId="77777777" w:rsidR="0084220A" w:rsidRDefault="0084220A" w:rsidP="0084220A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Pr="0084220A">
        <w:t>The large number of values in the middle band makes this data relatively symmetrical.</w:t>
      </w:r>
    </w:p>
    <w:p w14:paraId="27640FF6" w14:textId="77777777" w:rsidR="0084220A" w:rsidRDefault="0084220A" w:rsidP="0084220A">
      <w:pPr>
        <w:pStyle w:val="Pquestionheadingsx1stafterhead"/>
      </w:pPr>
    </w:p>
    <w:p w14:paraId="44C529D5" w14:textId="77777777" w:rsidR="0084220A" w:rsidRDefault="0084220A" w:rsidP="0084220A">
      <w:pPr>
        <w:pStyle w:val="Pquestionheadingsx1stafterhead"/>
      </w:pPr>
      <w:r>
        <w:t>Question 13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[8.5]</w:t>
      </w:r>
    </w:p>
    <w:p w14:paraId="13395F09" w14:textId="15C95FB7" w:rsidR="00001D77" w:rsidRPr="004B6069" w:rsidRDefault="00001D77" w:rsidP="00001D77">
      <w:pPr>
        <w:pStyle w:val="Pquestiontextpartsa"/>
      </w:pPr>
      <w:r w:rsidRPr="004B6069">
        <w:rPr>
          <w:b/>
        </w:rPr>
        <w:t>(a)</w:t>
      </w:r>
      <w:r w:rsidR="007E55F2">
        <w:tab/>
      </w:r>
      <w:r w:rsidRPr="004B6069">
        <w:t xml:space="preserve">Pr(Steven wins) = </w:t>
      </w:r>
      <w:r w:rsidRPr="004B6069">
        <w:rPr>
          <w:position w:val="-24"/>
        </w:rPr>
        <w:object w:dxaOrig="760" w:dyaOrig="620" w14:anchorId="0311595F">
          <v:shape id="_x0000_i1044" type="#_x0000_t75" style="width:38.7pt;height:31.15pt" o:ole="">
            <v:imagedata r:id="rId48" o:title=""/>
          </v:shape>
          <o:OLEObject Type="Embed" ProgID="Equation.3" ShapeID="_x0000_i1044" DrawAspect="Content" ObjectID="_1537778181" r:id="rId49"/>
        </w:object>
      </w:r>
      <w:r w:rsidRPr="004B6069">
        <w:t xml:space="preserve"> = 40%</w:t>
      </w:r>
      <w:r w:rsidRPr="004B6069">
        <w:tab/>
      </w:r>
    </w:p>
    <w:p w14:paraId="1AFF8987" w14:textId="15F65329" w:rsidR="00001D77" w:rsidRPr="004B6069" w:rsidRDefault="00001D77" w:rsidP="00001D77">
      <w:pPr>
        <w:pStyle w:val="Pquestiontextpartsa"/>
      </w:pPr>
      <w:r w:rsidRPr="004B6069">
        <w:rPr>
          <w:b/>
        </w:rPr>
        <w:t>(b)</w:t>
      </w:r>
      <w:r w:rsidR="007E55F2">
        <w:tab/>
      </w:r>
      <w:r w:rsidRPr="004B6069">
        <w:rPr>
          <w:position w:val="-24"/>
        </w:rPr>
        <w:object w:dxaOrig="360" w:dyaOrig="620" w14:anchorId="4B9E4E94">
          <v:shape id="_x0000_i1045" type="#_x0000_t75" style="width:18.25pt;height:31.15pt" o:ole="">
            <v:imagedata r:id="rId50" o:title=""/>
          </v:shape>
          <o:OLEObject Type="Embed" ProgID="Equation.3" ShapeID="_x0000_i1045" DrawAspect="Content" ObjectID="_1537778182" r:id="rId51"/>
        </w:object>
      </w:r>
      <w:r w:rsidRPr="004B6069">
        <w:t xml:space="preserve"> × 8 = 4.8</w:t>
      </w:r>
    </w:p>
    <w:p w14:paraId="0B6BD3C7" w14:textId="65E276F7" w:rsidR="0084220A" w:rsidRDefault="007E55F2" w:rsidP="00001D77">
      <w:pPr>
        <w:pStyle w:val="Pquestiontextpartsa"/>
      </w:pPr>
      <w:r>
        <w:tab/>
      </w:r>
      <w:r w:rsidR="00001D77" w:rsidRPr="004B6069">
        <w:t>Nikki would expect to win 5 games.</w:t>
      </w:r>
    </w:p>
    <w:p w14:paraId="42A82E31" w14:textId="77777777" w:rsidR="0084220A" w:rsidRDefault="0084220A" w:rsidP="0084220A">
      <w:pPr>
        <w:pStyle w:val="Pquestiontextpartsai"/>
      </w:pPr>
    </w:p>
    <w:p w14:paraId="4900F0C8" w14:textId="77777777" w:rsidR="0084220A" w:rsidRDefault="0084220A" w:rsidP="0084220A">
      <w:pPr>
        <w:pStyle w:val="Pquestionheadingsx1stafterhead"/>
      </w:pPr>
      <w:r>
        <w:t>Question 14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[8.5]</w:t>
      </w:r>
    </w:p>
    <w:p w14:paraId="693FA896" w14:textId="4B5E57B2" w:rsidR="00001D77" w:rsidRPr="004B6069" w:rsidRDefault="00001D77" w:rsidP="00001D77">
      <w:pPr>
        <w:pStyle w:val="Pquestiontextpartsa"/>
      </w:pPr>
      <w:r w:rsidRPr="004B6069">
        <w:rPr>
          <w:b/>
        </w:rPr>
        <w:t>(a)</w:t>
      </w:r>
      <w:r w:rsidR="007E55F2">
        <w:tab/>
      </w:r>
      <w:r w:rsidRPr="004B6069">
        <w:t xml:space="preserve">Pr(neither red nor pink) = </w:t>
      </w:r>
      <w:r w:rsidRPr="004B6069">
        <w:rPr>
          <w:position w:val="-24"/>
        </w:rPr>
        <w:object w:dxaOrig="1300" w:dyaOrig="620" w14:anchorId="424EFA8B">
          <v:shape id="_x0000_i1046" type="#_x0000_t75" style="width:64.5pt;height:31.15pt" o:ole="">
            <v:imagedata r:id="rId52" o:title=""/>
          </v:shape>
          <o:OLEObject Type="Embed" ProgID="Equation.3" ShapeID="_x0000_i1046" DrawAspect="Content" ObjectID="_1537778183" r:id="rId53"/>
        </w:object>
      </w:r>
      <w:r w:rsidRPr="004B6069">
        <w:t xml:space="preserve"> = </w:t>
      </w:r>
      <w:r w:rsidRPr="004B6069">
        <w:rPr>
          <w:position w:val="-24"/>
        </w:rPr>
        <w:object w:dxaOrig="340" w:dyaOrig="620" w14:anchorId="6AEE8D23">
          <v:shape id="_x0000_i1047" type="#_x0000_t75" style="width:16.1pt;height:31.15pt" o:ole="">
            <v:imagedata r:id="rId54" o:title=""/>
          </v:shape>
          <o:OLEObject Type="Embed" ProgID="Equation.3" ShapeID="_x0000_i1047" DrawAspect="Content" ObjectID="_1537778184" r:id="rId55"/>
        </w:object>
      </w:r>
      <w:r w:rsidRPr="004B6069">
        <w:t xml:space="preserve"> </w:t>
      </w:r>
    </w:p>
    <w:p w14:paraId="4A336E17" w14:textId="71433BD8" w:rsidR="00001D77" w:rsidRPr="004B6069" w:rsidRDefault="00001D77" w:rsidP="00001D77">
      <w:pPr>
        <w:pStyle w:val="Pquestiontextpartsa"/>
      </w:pPr>
      <w:r w:rsidRPr="004B6069">
        <w:rPr>
          <w:b/>
        </w:rPr>
        <w:t>(b)</w:t>
      </w:r>
      <w:r w:rsidR="007E55F2">
        <w:tab/>
      </w:r>
      <w:r w:rsidRPr="004B6069">
        <w:rPr>
          <w:position w:val="-24"/>
        </w:rPr>
        <w:object w:dxaOrig="520" w:dyaOrig="620" w14:anchorId="5CA962C9">
          <v:shape id="_x0000_i1048" type="#_x0000_t75" style="width:26.85pt;height:31.15pt" o:ole="">
            <v:imagedata r:id="rId56" o:title=""/>
          </v:shape>
          <o:OLEObject Type="Embed" ProgID="Equation.3" ShapeID="_x0000_i1048" DrawAspect="Content" ObjectID="_1537778185" r:id="rId57"/>
        </w:object>
      </w:r>
      <w:r w:rsidRPr="004B6069">
        <w:t xml:space="preserve"> × 5 ≈ 0.95</w:t>
      </w:r>
    </w:p>
    <w:p w14:paraId="666B0A9B" w14:textId="55BD452F" w:rsidR="0084220A" w:rsidRDefault="007E55F2" w:rsidP="00001D77">
      <w:pPr>
        <w:pStyle w:val="Pquestiontextpartsa"/>
      </w:pPr>
      <w:r>
        <w:tab/>
      </w:r>
      <w:r w:rsidR="00001D77" w:rsidRPr="004B6069">
        <w:t xml:space="preserve">1 lolly </w:t>
      </w:r>
      <w:r>
        <w:t xml:space="preserve">would be expected </w:t>
      </w:r>
      <w:r w:rsidR="00001D77" w:rsidRPr="004B6069">
        <w:t>to be pink or brown.</w:t>
      </w:r>
    </w:p>
    <w:p w14:paraId="3382BA6B" w14:textId="77777777" w:rsidR="0084220A" w:rsidRDefault="0084220A" w:rsidP="0084220A">
      <w:pPr>
        <w:pStyle w:val="Pquestiontextpartsai"/>
      </w:pPr>
    </w:p>
    <w:p w14:paraId="39367A1B" w14:textId="77777777" w:rsidR="0084220A" w:rsidRDefault="0084220A" w:rsidP="0084220A">
      <w:pPr>
        <w:pStyle w:val="Pquestionheadingsx1stafterhead"/>
      </w:pPr>
      <w:r>
        <w:t>Question 15</w:t>
      </w:r>
      <w:r>
        <w:tab/>
      </w:r>
      <w:r>
        <w:rPr>
          <w:rStyle w:val="Cmarkslabel"/>
        </w:rPr>
        <w:t>7</w:t>
      </w:r>
      <w:r w:rsidRPr="001B433F">
        <w:rPr>
          <w:rStyle w:val="Cmarkslabel"/>
        </w:rPr>
        <w:t xml:space="preserve"> marks</w:t>
      </w:r>
      <w:r>
        <w:tab/>
        <w:t>[8.6]</w:t>
      </w:r>
    </w:p>
    <w:p w14:paraId="79F73279" w14:textId="77777777" w:rsidR="0084220A" w:rsidRPr="007E55F2" w:rsidRDefault="0084220A" w:rsidP="0084220A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Pr="001B433F">
        <w:rPr>
          <w:rStyle w:val="Cquestionpartlabelbold"/>
        </w:rPr>
        <w:t>(i)</w:t>
      </w:r>
      <w:r>
        <w:tab/>
      </w:r>
      <w:r w:rsidRPr="007E55F2">
        <w:t>A and B are mutually exclusive.</w:t>
      </w:r>
    </w:p>
    <w:p w14:paraId="1B5855E7" w14:textId="25E1031E" w:rsidR="0084220A" w:rsidRPr="007E55F2" w:rsidRDefault="0084220A" w:rsidP="0084220A">
      <w:pPr>
        <w:pStyle w:val="Pquestiontextpartsi"/>
      </w:pPr>
      <w:r w:rsidRPr="007E55F2">
        <w:rPr>
          <w:rStyle w:val="Cquestionpartlabelbold"/>
        </w:rPr>
        <w:t>(ii)</w:t>
      </w:r>
      <w:r w:rsidRPr="007E55F2">
        <w:tab/>
        <w:t>A and C are not mutually exclusive</w:t>
      </w:r>
      <w:r w:rsidR="007E55F2">
        <w:t>.</w:t>
      </w:r>
    </w:p>
    <w:p w14:paraId="26E441D5" w14:textId="44416AB8" w:rsidR="0084220A" w:rsidRPr="007E55F2" w:rsidRDefault="0084220A" w:rsidP="0084220A">
      <w:pPr>
        <w:pStyle w:val="Pquestiontextpartsi"/>
      </w:pPr>
      <w:r w:rsidRPr="007E55F2">
        <w:rPr>
          <w:rStyle w:val="Cquestionpartlabelbold"/>
        </w:rPr>
        <w:t>(iii)</w:t>
      </w:r>
      <w:r w:rsidRPr="007E55F2">
        <w:tab/>
        <w:t>A and D are not mutually exclusive</w:t>
      </w:r>
      <w:r w:rsidR="007E55F2">
        <w:t>.</w:t>
      </w:r>
    </w:p>
    <w:p w14:paraId="2738E4A7" w14:textId="7553E1E2" w:rsidR="0084220A" w:rsidRDefault="0084220A" w:rsidP="0084220A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Pr="001B433F">
        <w:rPr>
          <w:rStyle w:val="Cquestionpartlabelbold"/>
        </w:rPr>
        <w:t>(i)</w:t>
      </w:r>
      <w:r>
        <w:tab/>
      </w:r>
      <w:r w:rsidR="00001D77" w:rsidRPr="004B6069">
        <w:rPr>
          <w:rFonts w:ascii="Calibri" w:hAnsi="Calibri"/>
        </w:rPr>
        <w:t>Pr(</w:t>
      </w:r>
      <w:r w:rsidR="00001D77" w:rsidRPr="004B6069">
        <w:rPr>
          <w:rFonts w:ascii="Calibri" w:hAnsi="Calibri"/>
          <w:i/>
        </w:rPr>
        <w:t xml:space="preserve">B </w:t>
      </w:r>
      <w:r w:rsidR="00001D77" w:rsidRPr="004B6069">
        <w:rPr>
          <w:rFonts w:ascii="Calibri" w:hAnsi="Calibri"/>
        </w:rPr>
        <w:t xml:space="preserve">and </w:t>
      </w:r>
      <w:r w:rsidR="00001D77" w:rsidRPr="004B6069">
        <w:rPr>
          <w:rFonts w:ascii="Calibri" w:hAnsi="Calibri"/>
          <w:i/>
        </w:rPr>
        <w:t>D</w:t>
      </w:r>
      <w:r w:rsidR="00001D77" w:rsidRPr="004B6069">
        <w:rPr>
          <w:rFonts w:ascii="Calibri" w:hAnsi="Calibri"/>
        </w:rPr>
        <w:t xml:space="preserve">) = Pr(3, 5, 7, 11, 13, 17, 19) = </w:t>
      </w:r>
      <w:r w:rsidR="00001D77" w:rsidRPr="004B6069">
        <w:rPr>
          <w:rFonts w:ascii="Calibri" w:hAnsi="Calibri"/>
          <w:position w:val="-24"/>
        </w:rPr>
        <w:object w:dxaOrig="360" w:dyaOrig="620" w14:anchorId="7216F221">
          <v:shape id="_x0000_i1049" type="#_x0000_t75" style="width:18.25pt;height:31.15pt" o:ole="">
            <v:imagedata r:id="rId58" o:title=""/>
          </v:shape>
          <o:OLEObject Type="Embed" ProgID="Equation.3" ShapeID="_x0000_i1049" DrawAspect="Content" ObjectID="_1537778186" r:id="rId59"/>
        </w:object>
      </w:r>
    </w:p>
    <w:p w14:paraId="0FFCFE89" w14:textId="77777777" w:rsidR="00001D77" w:rsidRPr="004B6069" w:rsidRDefault="00001D77" w:rsidP="00001D77">
      <w:pPr>
        <w:pStyle w:val="Pquestiontextpartsi"/>
      </w:pPr>
      <w:r w:rsidRPr="004B6069">
        <w:rPr>
          <w:b/>
        </w:rPr>
        <w:t>(ii)</w:t>
      </w:r>
      <w:r w:rsidRPr="004B6069">
        <w:t xml:space="preserve"> Pr(</w:t>
      </w:r>
      <w:r w:rsidRPr="004B6069">
        <w:rPr>
          <w:i/>
        </w:rPr>
        <w:t>C</w:t>
      </w:r>
      <w:r w:rsidRPr="004B6069">
        <w:t xml:space="preserve"> or </w:t>
      </w:r>
      <w:r w:rsidRPr="004B6069">
        <w:rPr>
          <w:i/>
        </w:rPr>
        <w:t>D</w:t>
      </w:r>
      <w:r w:rsidRPr="004B6069">
        <w:t xml:space="preserve">) = </w:t>
      </w:r>
      <w:r w:rsidRPr="004B6069">
        <w:rPr>
          <w:position w:val="-24"/>
        </w:rPr>
        <w:object w:dxaOrig="560" w:dyaOrig="620" w14:anchorId="399A3CAD">
          <v:shape id="_x0000_i1050" type="#_x0000_t75" style="width:27.95pt;height:31.15pt" o:ole="">
            <v:imagedata r:id="rId60" o:title=""/>
          </v:shape>
          <o:OLEObject Type="Embed" ProgID="Equation.3" ShapeID="_x0000_i1050" DrawAspect="Content" ObjectID="_1537778187" r:id="rId61"/>
        </w:object>
      </w:r>
      <w:r w:rsidRPr="004B6069">
        <w:t xml:space="preserve"> = </w:t>
      </w:r>
      <w:r w:rsidRPr="004B6069">
        <w:rPr>
          <w:position w:val="-24"/>
        </w:rPr>
        <w:object w:dxaOrig="360" w:dyaOrig="620" w14:anchorId="6D168306">
          <v:shape id="_x0000_i1051" type="#_x0000_t75" style="width:18.25pt;height:31.15pt" o:ole="">
            <v:imagedata r:id="rId62" o:title=""/>
          </v:shape>
          <o:OLEObject Type="Embed" ProgID="Equation.3" ShapeID="_x0000_i1051" DrawAspect="Content" ObjectID="_1537778188" r:id="rId63"/>
        </w:object>
      </w:r>
      <w:r w:rsidRPr="004B6069">
        <w:t xml:space="preserve">     </w:t>
      </w:r>
    </w:p>
    <w:p w14:paraId="77BD7627" w14:textId="77777777" w:rsidR="00001D77" w:rsidRPr="004B6069" w:rsidRDefault="00001D77" w:rsidP="00001D77">
      <w:pPr>
        <w:pStyle w:val="Pquestiontextpartsi"/>
      </w:pPr>
      <w:r w:rsidRPr="004B6069">
        <w:rPr>
          <w:b/>
        </w:rPr>
        <w:t>(iii)</w:t>
      </w:r>
      <w:r w:rsidRPr="004B6069">
        <w:t xml:space="preserve"> Pr(</w:t>
      </w:r>
      <w:r w:rsidRPr="004B6069">
        <w:rPr>
          <w:i/>
        </w:rPr>
        <w:t>A</w:t>
      </w:r>
      <w:r w:rsidRPr="004B6069">
        <w:t xml:space="preserve"> and </w:t>
      </w:r>
      <w:r w:rsidRPr="004B6069">
        <w:rPr>
          <w:i/>
        </w:rPr>
        <w:t>B</w:t>
      </w:r>
      <w:r w:rsidRPr="004B6069">
        <w:t>) = 0</w:t>
      </w:r>
    </w:p>
    <w:p w14:paraId="1B909F3D" w14:textId="1F45E413" w:rsidR="000E5746" w:rsidRPr="001B433F" w:rsidRDefault="00001D77" w:rsidP="00001D77">
      <w:pPr>
        <w:pStyle w:val="Pquestiontextpartsi"/>
      </w:pPr>
      <w:r w:rsidRPr="004B6069">
        <w:rPr>
          <w:b/>
        </w:rPr>
        <w:t>(iv)</w:t>
      </w:r>
      <w:r w:rsidRPr="004B6069">
        <w:t xml:space="preserve"> Pr(</w:t>
      </w:r>
      <w:r w:rsidRPr="004B6069">
        <w:rPr>
          <w:i/>
        </w:rPr>
        <w:t>B</w:t>
      </w:r>
      <w:r w:rsidRPr="004B6069">
        <w:t xml:space="preserve"> only) = </w:t>
      </w:r>
      <w:r w:rsidRPr="004B6069">
        <w:rPr>
          <w:position w:val="-24"/>
        </w:rPr>
        <w:object w:dxaOrig="680" w:dyaOrig="620" w14:anchorId="13AD76A4">
          <v:shape id="_x0000_i1052" type="#_x0000_t75" style="width:34.4pt;height:31.15pt" o:ole="">
            <v:imagedata r:id="rId64" o:title=""/>
          </v:shape>
          <o:OLEObject Type="Embed" ProgID="Equation.3" ShapeID="_x0000_i1052" DrawAspect="Content" ObjectID="_1537778189" r:id="rId65"/>
        </w:object>
      </w:r>
      <w:r w:rsidRPr="004B6069">
        <w:t xml:space="preserve"> = </w:t>
      </w:r>
      <w:r w:rsidRPr="004B6069">
        <w:rPr>
          <w:position w:val="-24"/>
        </w:rPr>
        <w:object w:dxaOrig="360" w:dyaOrig="620" w14:anchorId="00AD35FE">
          <v:shape id="_x0000_i1053" type="#_x0000_t75" style="width:18.25pt;height:31.15pt" o:ole="">
            <v:imagedata r:id="rId66" o:title=""/>
          </v:shape>
          <o:OLEObject Type="Embed" ProgID="Equation.3" ShapeID="_x0000_i1053" DrawAspect="Content" ObjectID="_1537778190" r:id="rId67"/>
        </w:object>
      </w:r>
    </w:p>
    <w:p w14:paraId="1639A3EE" w14:textId="77777777" w:rsidR="0084220A" w:rsidRDefault="0084220A" w:rsidP="0084220A">
      <w:pPr>
        <w:pStyle w:val="Pquestiontextpartsai"/>
      </w:pPr>
    </w:p>
    <w:p w14:paraId="3C52A0DA" w14:textId="77777777" w:rsidR="0084220A" w:rsidRDefault="0084220A" w:rsidP="0084220A">
      <w:pPr>
        <w:pStyle w:val="Pquestiontextpartsai"/>
      </w:pPr>
    </w:p>
    <w:p w14:paraId="48F1984C" w14:textId="77777777" w:rsidR="0084220A" w:rsidRDefault="0084220A" w:rsidP="0084220A">
      <w:pPr>
        <w:pStyle w:val="Pquestionheadingsx1stafterhead"/>
      </w:pPr>
      <w:r>
        <w:t>Question 16</w:t>
      </w:r>
      <w:r>
        <w:tab/>
      </w:r>
      <w:r>
        <w:rPr>
          <w:rStyle w:val="Cmarkslabel"/>
        </w:rPr>
        <w:t>8</w:t>
      </w:r>
      <w:r w:rsidRPr="001B433F">
        <w:rPr>
          <w:rStyle w:val="Cmarkslabel"/>
        </w:rPr>
        <w:t xml:space="preserve"> marks</w:t>
      </w:r>
      <w:r>
        <w:tab/>
        <w:t>[8.7]</w:t>
      </w:r>
    </w:p>
    <w:p w14:paraId="776C71EC" w14:textId="77777777" w:rsidR="0084220A" w:rsidRDefault="0084220A" w:rsidP="0084220A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8"/>
        <w:gridCol w:w="477"/>
        <w:gridCol w:w="477"/>
        <w:gridCol w:w="477"/>
        <w:gridCol w:w="464"/>
        <w:gridCol w:w="464"/>
        <w:gridCol w:w="477"/>
      </w:tblGrid>
      <w:tr w:rsidR="00001D77" w:rsidRPr="004B6069" w14:paraId="6B3B6B6C" w14:textId="77777777" w:rsidTr="007E55F2">
        <w:tc>
          <w:tcPr>
            <w:tcW w:w="0" w:type="auto"/>
            <w:shd w:val="clear" w:color="auto" w:fill="auto"/>
          </w:tcPr>
          <w:p w14:paraId="0C15769E" w14:textId="77777777" w:rsidR="00001D77" w:rsidRPr="004B6069" w:rsidRDefault="00001D77" w:rsidP="007E55F2">
            <w:pPr>
              <w:pStyle w:val="Ptabletext"/>
            </w:pPr>
          </w:p>
        </w:tc>
        <w:tc>
          <w:tcPr>
            <w:tcW w:w="0" w:type="auto"/>
            <w:shd w:val="clear" w:color="auto" w:fill="auto"/>
          </w:tcPr>
          <w:p w14:paraId="2E743E80" w14:textId="77777777" w:rsidR="00001D77" w:rsidRPr="004B6069" w:rsidRDefault="00001D77" w:rsidP="007E55F2">
            <w:pPr>
              <w:pStyle w:val="Ptabletext"/>
            </w:pPr>
            <w:r w:rsidRPr="004B6069">
              <w:t>R</w:t>
            </w:r>
            <w:r w:rsidRPr="004B6069"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C8E89B2" w14:textId="77777777" w:rsidR="00001D77" w:rsidRPr="004B6069" w:rsidRDefault="00001D77" w:rsidP="007E55F2">
            <w:pPr>
              <w:pStyle w:val="Ptabletext"/>
            </w:pPr>
            <w:r w:rsidRPr="004B6069">
              <w:t>R</w:t>
            </w:r>
            <w:r w:rsidRPr="004B6069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4345394C" w14:textId="77777777" w:rsidR="00001D77" w:rsidRPr="004B6069" w:rsidRDefault="00001D77" w:rsidP="007E55F2">
            <w:pPr>
              <w:pStyle w:val="Ptabletext"/>
            </w:pPr>
            <w:r w:rsidRPr="004B6069">
              <w:t>R</w:t>
            </w:r>
            <w:r w:rsidRPr="004B6069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1B3E4F6" w14:textId="77777777" w:rsidR="00001D77" w:rsidRPr="004B6069" w:rsidRDefault="00001D77" w:rsidP="007E55F2">
            <w:pPr>
              <w:pStyle w:val="Ptabletext"/>
            </w:pPr>
            <w:r w:rsidRPr="004B6069">
              <w:t>Y</w:t>
            </w:r>
            <w:r w:rsidRPr="004B6069"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D638EB9" w14:textId="77777777" w:rsidR="00001D77" w:rsidRPr="004B6069" w:rsidRDefault="00001D77" w:rsidP="007E55F2">
            <w:pPr>
              <w:pStyle w:val="Ptabletext"/>
            </w:pPr>
            <w:r w:rsidRPr="004B6069">
              <w:t>Y</w:t>
            </w:r>
            <w:r w:rsidRPr="004B6069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F675BD8" w14:textId="77777777" w:rsidR="00001D77" w:rsidRPr="004B6069" w:rsidRDefault="00001D77" w:rsidP="007E55F2">
            <w:pPr>
              <w:pStyle w:val="Ptabletext"/>
            </w:pPr>
            <w:r w:rsidRPr="004B6069">
              <w:t>B</w:t>
            </w:r>
          </w:p>
        </w:tc>
      </w:tr>
      <w:tr w:rsidR="00001D77" w:rsidRPr="004B6069" w14:paraId="3F8E3085" w14:textId="77777777" w:rsidTr="007E55F2">
        <w:tc>
          <w:tcPr>
            <w:tcW w:w="0" w:type="auto"/>
            <w:shd w:val="clear" w:color="auto" w:fill="auto"/>
          </w:tcPr>
          <w:p w14:paraId="6194F51C" w14:textId="77777777" w:rsidR="00001D77" w:rsidRPr="004B6069" w:rsidRDefault="00001D77" w:rsidP="007E55F2">
            <w:pPr>
              <w:pStyle w:val="Ptabletext"/>
            </w:pPr>
            <w:r w:rsidRPr="004B6069">
              <w:t>R</w:t>
            </w:r>
            <w:r w:rsidRPr="004B6069"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7F7F7F"/>
          </w:tcPr>
          <w:p w14:paraId="2A8C1C26" w14:textId="77777777" w:rsidR="00001D77" w:rsidRPr="004B6069" w:rsidRDefault="00001D77" w:rsidP="007E55F2">
            <w:pPr>
              <w:pStyle w:val="Ptabletext"/>
            </w:pPr>
          </w:p>
        </w:tc>
        <w:tc>
          <w:tcPr>
            <w:tcW w:w="0" w:type="auto"/>
            <w:shd w:val="clear" w:color="auto" w:fill="auto"/>
          </w:tcPr>
          <w:p w14:paraId="5C20A3A3" w14:textId="77777777" w:rsidR="00001D77" w:rsidRPr="004B6069" w:rsidRDefault="00001D77" w:rsidP="007E55F2">
            <w:pPr>
              <w:pStyle w:val="Ptabletext"/>
            </w:pPr>
            <w:r w:rsidRPr="004B6069">
              <w:t>RR</w:t>
            </w:r>
          </w:p>
        </w:tc>
        <w:tc>
          <w:tcPr>
            <w:tcW w:w="0" w:type="auto"/>
          </w:tcPr>
          <w:p w14:paraId="6B328924" w14:textId="77777777" w:rsidR="00001D77" w:rsidRPr="004B6069" w:rsidRDefault="00001D77" w:rsidP="007E55F2">
            <w:pPr>
              <w:pStyle w:val="Ptabletext"/>
            </w:pPr>
            <w:r w:rsidRPr="004B6069">
              <w:t>RR</w:t>
            </w:r>
          </w:p>
        </w:tc>
        <w:tc>
          <w:tcPr>
            <w:tcW w:w="0" w:type="auto"/>
            <w:shd w:val="clear" w:color="auto" w:fill="auto"/>
          </w:tcPr>
          <w:p w14:paraId="0CC41D9F" w14:textId="77777777" w:rsidR="00001D77" w:rsidRPr="004B6069" w:rsidRDefault="00001D77" w:rsidP="007E55F2">
            <w:pPr>
              <w:pStyle w:val="Ptabletext"/>
            </w:pPr>
            <w:r w:rsidRPr="004B6069">
              <w:t>RY</w:t>
            </w:r>
          </w:p>
        </w:tc>
        <w:tc>
          <w:tcPr>
            <w:tcW w:w="0" w:type="auto"/>
            <w:shd w:val="clear" w:color="auto" w:fill="auto"/>
          </w:tcPr>
          <w:p w14:paraId="5AB113D5" w14:textId="77777777" w:rsidR="00001D77" w:rsidRPr="004B6069" w:rsidRDefault="00001D77" w:rsidP="007E55F2">
            <w:pPr>
              <w:pStyle w:val="Ptabletext"/>
            </w:pPr>
            <w:r w:rsidRPr="004B6069">
              <w:t>RY</w:t>
            </w:r>
          </w:p>
        </w:tc>
        <w:tc>
          <w:tcPr>
            <w:tcW w:w="0" w:type="auto"/>
            <w:shd w:val="clear" w:color="auto" w:fill="auto"/>
          </w:tcPr>
          <w:p w14:paraId="5652BFA0" w14:textId="77777777" w:rsidR="00001D77" w:rsidRPr="004B6069" w:rsidRDefault="00001D77" w:rsidP="007E55F2">
            <w:pPr>
              <w:pStyle w:val="Ptabletext"/>
            </w:pPr>
            <w:r w:rsidRPr="004B6069">
              <w:t>RB</w:t>
            </w:r>
          </w:p>
        </w:tc>
      </w:tr>
      <w:tr w:rsidR="00001D77" w:rsidRPr="004B6069" w14:paraId="3DD1DB6E" w14:textId="77777777" w:rsidTr="007E55F2">
        <w:tc>
          <w:tcPr>
            <w:tcW w:w="0" w:type="auto"/>
            <w:shd w:val="clear" w:color="auto" w:fill="auto"/>
          </w:tcPr>
          <w:p w14:paraId="4CE83E86" w14:textId="77777777" w:rsidR="00001D77" w:rsidRPr="004B6069" w:rsidRDefault="00001D77" w:rsidP="007E55F2">
            <w:pPr>
              <w:pStyle w:val="Ptabletext"/>
            </w:pPr>
            <w:r w:rsidRPr="004B6069">
              <w:t>R</w:t>
            </w:r>
            <w:r w:rsidRPr="004B6069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4B37D37" w14:textId="77777777" w:rsidR="00001D77" w:rsidRPr="004B6069" w:rsidRDefault="00001D77" w:rsidP="007E55F2">
            <w:pPr>
              <w:pStyle w:val="Ptabletext"/>
            </w:pPr>
            <w:r w:rsidRPr="004B6069">
              <w:t>RR</w:t>
            </w:r>
          </w:p>
        </w:tc>
        <w:tc>
          <w:tcPr>
            <w:tcW w:w="0" w:type="auto"/>
            <w:shd w:val="clear" w:color="auto" w:fill="7F7F7F"/>
          </w:tcPr>
          <w:p w14:paraId="74D754FC" w14:textId="77777777" w:rsidR="00001D77" w:rsidRPr="004B6069" w:rsidRDefault="00001D77" w:rsidP="007E55F2">
            <w:pPr>
              <w:pStyle w:val="Ptabletext"/>
            </w:pPr>
          </w:p>
        </w:tc>
        <w:tc>
          <w:tcPr>
            <w:tcW w:w="0" w:type="auto"/>
          </w:tcPr>
          <w:p w14:paraId="03E4359F" w14:textId="77777777" w:rsidR="00001D77" w:rsidRPr="004B6069" w:rsidRDefault="00001D77" w:rsidP="007E55F2">
            <w:pPr>
              <w:pStyle w:val="Ptabletext"/>
            </w:pPr>
            <w:r w:rsidRPr="004B6069">
              <w:t>RR</w:t>
            </w:r>
          </w:p>
        </w:tc>
        <w:tc>
          <w:tcPr>
            <w:tcW w:w="0" w:type="auto"/>
            <w:shd w:val="clear" w:color="auto" w:fill="auto"/>
          </w:tcPr>
          <w:p w14:paraId="64E9C1CB" w14:textId="77777777" w:rsidR="00001D77" w:rsidRPr="004B6069" w:rsidRDefault="00001D77" w:rsidP="007E55F2">
            <w:pPr>
              <w:pStyle w:val="Ptabletext"/>
            </w:pPr>
            <w:r w:rsidRPr="004B6069">
              <w:t>RY</w:t>
            </w:r>
          </w:p>
        </w:tc>
        <w:tc>
          <w:tcPr>
            <w:tcW w:w="0" w:type="auto"/>
            <w:shd w:val="clear" w:color="auto" w:fill="auto"/>
          </w:tcPr>
          <w:p w14:paraId="76BC68F3" w14:textId="77777777" w:rsidR="00001D77" w:rsidRPr="004B6069" w:rsidRDefault="00001D77" w:rsidP="007E55F2">
            <w:pPr>
              <w:pStyle w:val="Ptabletext"/>
            </w:pPr>
            <w:r w:rsidRPr="004B6069">
              <w:t>RY</w:t>
            </w:r>
          </w:p>
        </w:tc>
        <w:tc>
          <w:tcPr>
            <w:tcW w:w="0" w:type="auto"/>
            <w:shd w:val="clear" w:color="auto" w:fill="auto"/>
          </w:tcPr>
          <w:p w14:paraId="35133B2C" w14:textId="77777777" w:rsidR="00001D77" w:rsidRPr="004B6069" w:rsidRDefault="00001D77" w:rsidP="007E55F2">
            <w:pPr>
              <w:pStyle w:val="Ptabletext"/>
            </w:pPr>
            <w:r w:rsidRPr="004B6069">
              <w:t>RB</w:t>
            </w:r>
          </w:p>
        </w:tc>
      </w:tr>
      <w:tr w:rsidR="00001D77" w:rsidRPr="004B6069" w14:paraId="1D826377" w14:textId="77777777" w:rsidTr="007E55F2">
        <w:tc>
          <w:tcPr>
            <w:tcW w:w="0" w:type="auto"/>
            <w:shd w:val="clear" w:color="auto" w:fill="auto"/>
          </w:tcPr>
          <w:p w14:paraId="36DBD9A3" w14:textId="77777777" w:rsidR="00001D77" w:rsidRPr="004B6069" w:rsidRDefault="00001D77" w:rsidP="007E55F2">
            <w:pPr>
              <w:pStyle w:val="Ptabletext"/>
            </w:pPr>
            <w:r w:rsidRPr="004B6069">
              <w:t>R</w:t>
            </w:r>
            <w:r w:rsidRPr="004B6069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2B39116A" w14:textId="77777777" w:rsidR="00001D77" w:rsidRPr="004B6069" w:rsidRDefault="00001D77" w:rsidP="007E55F2">
            <w:pPr>
              <w:pStyle w:val="Ptabletext"/>
            </w:pPr>
            <w:r w:rsidRPr="004B6069">
              <w:t>RR</w:t>
            </w:r>
          </w:p>
        </w:tc>
        <w:tc>
          <w:tcPr>
            <w:tcW w:w="0" w:type="auto"/>
            <w:shd w:val="clear" w:color="auto" w:fill="auto"/>
          </w:tcPr>
          <w:p w14:paraId="475DE91F" w14:textId="77777777" w:rsidR="00001D77" w:rsidRPr="004B6069" w:rsidRDefault="00001D77" w:rsidP="007E55F2">
            <w:pPr>
              <w:pStyle w:val="Ptabletext"/>
            </w:pPr>
            <w:r w:rsidRPr="004B6069">
              <w:t>RR</w:t>
            </w:r>
          </w:p>
        </w:tc>
        <w:tc>
          <w:tcPr>
            <w:tcW w:w="0" w:type="auto"/>
            <w:shd w:val="clear" w:color="auto" w:fill="7F7F7F"/>
          </w:tcPr>
          <w:p w14:paraId="78C52D64" w14:textId="77777777" w:rsidR="00001D77" w:rsidRPr="004B6069" w:rsidRDefault="00001D77" w:rsidP="007E55F2">
            <w:pPr>
              <w:pStyle w:val="Ptabletext"/>
            </w:pPr>
          </w:p>
        </w:tc>
        <w:tc>
          <w:tcPr>
            <w:tcW w:w="0" w:type="auto"/>
            <w:shd w:val="clear" w:color="auto" w:fill="auto"/>
          </w:tcPr>
          <w:p w14:paraId="3F6B3B15" w14:textId="77777777" w:rsidR="00001D77" w:rsidRPr="004B6069" w:rsidRDefault="00001D77" w:rsidP="007E55F2">
            <w:pPr>
              <w:pStyle w:val="Ptabletext"/>
            </w:pPr>
            <w:r w:rsidRPr="004B6069">
              <w:t>RY</w:t>
            </w:r>
          </w:p>
        </w:tc>
        <w:tc>
          <w:tcPr>
            <w:tcW w:w="0" w:type="auto"/>
            <w:shd w:val="clear" w:color="auto" w:fill="auto"/>
          </w:tcPr>
          <w:p w14:paraId="0FC661E2" w14:textId="77777777" w:rsidR="00001D77" w:rsidRPr="004B6069" w:rsidRDefault="00001D77" w:rsidP="007E55F2">
            <w:pPr>
              <w:pStyle w:val="Ptabletext"/>
            </w:pPr>
            <w:r w:rsidRPr="004B6069">
              <w:t>RY</w:t>
            </w:r>
          </w:p>
        </w:tc>
        <w:tc>
          <w:tcPr>
            <w:tcW w:w="0" w:type="auto"/>
            <w:shd w:val="clear" w:color="auto" w:fill="auto"/>
          </w:tcPr>
          <w:p w14:paraId="48A5D8FE" w14:textId="77777777" w:rsidR="00001D77" w:rsidRPr="004B6069" w:rsidRDefault="00001D77" w:rsidP="007E55F2">
            <w:pPr>
              <w:pStyle w:val="Ptabletext"/>
            </w:pPr>
            <w:r w:rsidRPr="004B6069">
              <w:t>RB</w:t>
            </w:r>
          </w:p>
        </w:tc>
      </w:tr>
      <w:tr w:rsidR="00001D77" w:rsidRPr="004B6069" w14:paraId="55701906" w14:textId="77777777" w:rsidTr="007E55F2">
        <w:tc>
          <w:tcPr>
            <w:tcW w:w="0" w:type="auto"/>
            <w:shd w:val="clear" w:color="auto" w:fill="auto"/>
          </w:tcPr>
          <w:p w14:paraId="2E2E81E1" w14:textId="77777777" w:rsidR="00001D77" w:rsidRPr="004B6069" w:rsidRDefault="00001D77" w:rsidP="007E55F2">
            <w:pPr>
              <w:pStyle w:val="Ptabletext"/>
            </w:pPr>
            <w:r w:rsidRPr="004B6069">
              <w:t>Y</w:t>
            </w:r>
            <w:r w:rsidRPr="004B6069"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93970AD" w14:textId="77777777" w:rsidR="00001D77" w:rsidRPr="004B6069" w:rsidRDefault="00001D77" w:rsidP="007E55F2">
            <w:pPr>
              <w:pStyle w:val="Ptabletext"/>
            </w:pPr>
            <w:r w:rsidRPr="004B6069">
              <w:t>YR</w:t>
            </w:r>
          </w:p>
        </w:tc>
        <w:tc>
          <w:tcPr>
            <w:tcW w:w="0" w:type="auto"/>
            <w:shd w:val="clear" w:color="auto" w:fill="auto"/>
          </w:tcPr>
          <w:p w14:paraId="3BA471D1" w14:textId="77777777" w:rsidR="00001D77" w:rsidRPr="004B6069" w:rsidRDefault="00001D77" w:rsidP="007E55F2">
            <w:pPr>
              <w:pStyle w:val="Ptabletext"/>
            </w:pPr>
            <w:r w:rsidRPr="004B6069">
              <w:t>YR</w:t>
            </w:r>
          </w:p>
        </w:tc>
        <w:tc>
          <w:tcPr>
            <w:tcW w:w="0" w:type="auto"/>
          </w:tcPr>
          <w:p w14:paraId="2EAF3804" w14:textId="77777777" w:rsidR="00001D77" w:rsidRPr="004B6069" w:rsidRDefault="00001D77" w:rsidP="007E55F2">
            <w:pPr>
              <w:pStyle w:val="Ptabletext"/>
            </w:pPr>
            <w:r w:rsidRPr="004B6069">
              <w:t>YR</w:t>
            </w:r>
          </w:p>
        </w:tc>
        <w:tc>
          <w:tcPr>
            <w:tcW w:w="0" w:type="auto"/>
            <w:shd w:val="clear" w:color="auto" w:fill="7F7F7F"/>
          </w:tcPr>
          <w:p w14:paraId="1304CA2C" w14:textId="77777777" w:rsidR="00001D77" w:rsidRPr="004B6069" w:rsidRDefault="00001D77" w:rsidP="007E55F2">
            <w:pPr>
              <w:pStyle w:val="Ptabletext"/>
            </w:pPr>
          </w:p>
        </w:tc>
        <w:tc>
          <w:tcPr>
            <w:tcW w:w="0" w:type="auto"/>
            <w:shd w:val="clear" w:color="auto" w:fill="auto"/>
          </w:tcPr>
          <w:p w14:paraId="39CCAFDC" w14:textId="77777777" w:rsidR="00001D77" w:rsidRPr="004B6069" w:rsidRDefault="00001D77" w:rsidP="007E55F2">
            <w:pPr>
              <w:pStyle w:val="Ptabletext"/>
            </w:pPr>
            <w:r w:rsidRPr="004B6069">
              <w:t>YY</w:t>
            </w:r>
          </w:p>
        </w:tc>
        <w:tc>
          <w:tcPr>
            <w:tcW w:w="0" w:type="auto"/>
            <w:shd w:val="clear" w:color="auto" w:fill="auto"/>
          </w:tcPr>
          <w:p w14:paraId="7C835566" w14:textId="77777777" w:rsidR="00001D77" w:rsidRPr="004B6069" w:rsidRDefault="00001D77" w:rsidP="007E55F2">
            <w:pPr>
              <w:pStyle w:val="Ptabletext"/>
            </w:pPr>
            <w:r w:rsidRPr="004B6069">
              <w:t>YB</w:t>
            </w:r>
          </w:p>
        </w:tc>
      </w:tr>
      <w:tr w:rsidR="00001D77" w:rsidRPr="004B6069" w14:paraId="6A6916B9" w14:textId="77777777" w:rsidTr="007E55F2">
        <w:tc>
          <w:tcPr>
            <w:tcW w:w="0" w:type="auto"/>
            <w:shd w:val="clear" w:color="auto" w:fill="auto"/>
          </w:tcPr>
          <w:p w14:paraId="487CD578" w14:textId="77777777" w:rsidR="00001D77" w:rsidRPr="004B6069" w:rsidRDefault="00001D77" w:rsidP="007E55F2">
            <w:pPr>
              <w:pStyle w:val="Ptabletext"/>
            </w:pPr>
            <w:r w:rsidRPr="004B6069">
              <w:t>Y</w:t>
            </w:r>
            <w:r w:rsidRPr="004B6069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81631B6" w14:textId="77777777" w:rsidR="00001D77" w:rsidRPr="004B6069" w:rsidRDefault="00001D77" w:rsidP="007E55F2">
            <w:pPr>
              <w:pStyle w:val="Ptabletext"/>
            </w:pPr>
            <w:r w:rsidRPr="004B6069">
              <w:t>YR</w:t>
            </w:r>
          </w:p>
        </w:tc>
        <w:tc>
          <w:tcPr>
            <w:tcW w:w="0" w:type="auto"/>
            <w:shd w:val="clear" w:color="auto" w:fill="auto"/>
          </w:tcPr>
          <w:p w14:paraId="067DFA26" w14:textId="77777777" w:rsidR="00001D77" w:rsidRPr="004B6069" w:rsidRDefault="00001D77" w:rsidP="007E55F2">
            <w:pPr>
              <w:pStyle w:val="Ptabletext"/>
            </w:pPr>
            <w:r w:rsidRPr="004B6069">
              <w:t>YR</w:t>
            </w:r>
          </w:p>
        </w:tc>
        <w:tc>
          <w:tcPr>
            <w:tcW w:w="0" w:type="auto"/>
          </w:tcPr>
          <w:p w14:paraId="29F22DFE" w14:textId="77777777" w:rsidR="00001D77" w:rsidRPr="004B6069" w:rsidRDefault="00001D77" w:rsidP="007E55F2">
            <w:pPr>
              <w:pStyle w:val="Ptabletext"/>
            </w:pPr>
            <w:r w:rsidRPr="004B6069">
              <w:t>YR</w:t>
            </w:r>
          </w:p>
        </w:tc>
        <w:tc>
          <w:tcPr>
            <w:tcW w:w="0" w:type="auto"/>
            <w:shd w:val="clear" w:color="auto" w:fill="auto"/>
          </w:tcPr>
          <w:p w14:paraId="4ADB26DD" w14:textId="77777777" w:rsidR="00001D77" w:rsidRPr="004B6069" w:rsidRDefault="00001D77" w:rsidP="007E55F2">
            <w:pPr>
              <w:pStyle w:val="Ptabletext"/>
            </w:pPr>
            <w:r w:rsidRPr="004B6069">
              <w:t>YY</w:t>
            </w:r>
          </w:p>
        </w:tc>
        <w:tc>
          <w:tcPr>
            <w:tcW w:w="0" w:type="auto"/>
            <w:shd w:val="clear" w:color="auto" w:fill="7F7F7F"/>
          </w:tcPr>
          <w:p w14:paraId="546ED1F6" w14:textId="77777777" w:rsidR="00001D77" w:rsidRPr="004B6069" w:rsidRDefault="00001D77" w:rsidP="007E55F2">
            <w:pPr>
              <w:pStyle w:val="Ptabletext"/>
            </w:pPr>
          </w:p>
        </w:tc>
        <w:tc>
          <w:tcPr>
            <w:tcW w:w="0" w:type="auto"/>
            <w:shd w:val="clear" w:color="auto" w:fill="auto"/>
          </w:tcPr>
          <w:p w14:paraId="3A79B6DD" w14:textId="77777777" w:rsidR="00001D77" w:rsidRPr="004B6069" w:rsidRDefault="00001D77" w:rsidP="007E55F2">
            <w:pPr>
              <w:pStyle w:val="Ptabletext"/>
            </w:pPr>
            <w:r w:rsidRPr="004B6069">
              <w:t>YB</w:t>
            </w:r>
          </w:p>
        </w:tc>
      </w:tr>
      <w:tr w:rsidR="00001D77" w:rsidRPr="004B6069" w14:paraId="58D6BCCD" w14:textId="77777777" w:rsidTr="007E55F2">
        <w:tc>
          <w:tcPr>
            <w:tcW w:w="0" w:type="auto"/>
            <w:shd w:val="clear" w:color="auto" w:fill="auto"/>
          </w:tcPr>
          <w:p w14:paraId="5C999A43" w14:textId="77777777" w:rsidR="00001D77" w:rsidRPr="004B6069" w:rsidRDefault="00001D77" w:rsidP="007E55F2">
            <w:pPr>
              <w:pStyle w:val="Ptabletext"/>
            </w:pPr>
            <w:r w:rsidRPr="004B6069">
              <w:t>B</w:t>
            </w:r>
          </w:p>
        </w:tc>
        <w:tc>
          <w:tcPr>
            <w:tcW w:w="0" w:type="auto"/>
            <w:shd w:val="clear" w:color="auto" w:fill="auto"/>
          </w:tcPr>
          <w:p w14:paraId="0BBFDB21" w14:textId="77777777" w:rsidR="00001D77" w:rsidRPr="004B6069" w:rsidRDefault="00001D77" w:rsidP="007E55F2">
            <w:pPr>
              <w:pStyle w:val="Ptabletext"/>
            </w:pPr>
            <w:r w:rsidRPr="004B6069">
              <w:t>BR</w:t>
            </w:r>
          </w:p>
        </w:tc>
        <w:tc>
          <w:tcPr>
            <w:tcW w:w="0" w:type="auto"/>
            <w:shd w:val="clear" w:color="auto" w:fill="auto"/>
          </w:tcPr>
          <w:p w14:paraId="5A462BD9" w14:textId="77777777" w:rsidR="00001D77" w:rsidRPr="004B6069" w:rsidRDefault="00001D77" w:rsidP="007E55F2">
            <w:pPr>
              <w:pStyle w:val="Ptabletext"/>
            </w:pPr>
            <w:r w:rsidRPr="004B6069">
              <w:t>BR</w:t>
            </w:r>
          </w:p>
        </w:tc>
        <w:tc>
          <w:tcPr>
            <w:tcW w:w="0" w:type="auto"/>
          </w:tcPr>
          <w:p w14:paraId="510CF9C6" w14:textId="77777777" w:rsidR="00001D77" w:rsidRPr="004B6069" w:rsidRDefault="00001D77" w:rsidP="007E55F2">
            <w:pPr>
              <w:pStyle w:val="Ptabletext"/>
            </w:pPr>
            <w:r w:rsidRPr="004B6069">
              <w:t>BR</w:t>
            </w:r>
          </w:p>
        </w:tc>
        <w:tc>
          <w:tcPr>
            <w:tcW w:w="0" w:type="auto"/>
            <w:shd w:val="clear" w:color="auto" w:fill="auto"/>
          </w:tcPr>
          <w:p w14:paraId="79D707E1" w14:textId="77777777" w:rsidR="00001D77" w:rsidRPr="004B6069" w:rsidRDefault="00001D77" w:rsidP="007E55F2">
            <w:pPr>
              <w:pStyle w:val="Ptabletext"/>
            </w:pPr>
            <w:r w:rsidRPr="004B6069">
              <w:t>BY</w:t>
            </w:r>
          </w:p>
        </w:tc>
        <w:tc>
          <w:tcPr>
            <w:tcW w:w="0" w:type="auto"/>
            <w:shd w:val="clear" w:color="auto" w:fill="auto"/>
          </w:tcPr>
          <w:p w14:paraId="4956329B" w14:textId="77777777" w:rsidR="00001D77" w:rsidRPr="004B6069" w:rsidRDefault="00001D77" w:rsidP="007E55F2">
            <w:pPr>
              <w:pStyle w:val="Ptabletext"/>
            </w:pPr>
            <w:r w:rsidRPr="004B6069">
              <w:t>BY</w:t>
            </w:r>
          </w:p>
        </w:tc>
        <w:tc>
          <w:tcPr>
            <w:tcW w:w="0" w:type="auto"/>
            <w:shd w:val="clear" w:color="auto" w:fill="7F7F7F"/>
          </w:tcPr>
          <w:p w14:paraId="0AE0457F" w14:textId="77777777" w:rsidR="00001D77" w:rsidRPr="004B6069" w:rsidRDefault="00001D77" w:rsidP="007E55F2">
            <w:pPr>
              <w:pStyle w:val="Ptabletext"/>
            </w:pPr>
          </w:p>
        </w:tc>
      </w:tr>
    </w:tbl>
    <w:p w14:paraId="768B5AFD" w14:textId="77777777" w:rsidR="000E5746" w:rsidRDefault="000E5746" w:rsidP="0084220A">
      <w:pPr>
        <w:pStyle w:val="Pquestiontextpartsa"/>
      </w:pPr>
    </w:p>
    <w:p w14:paraId="3417C9F9" w14:textId="77777777" w:rsidR="00001D77" w:rsidRPr="004B6069" w:rsidRDefault="00001D77" w:rsidP="00001D77">
      <w:pPr>
        <w:pStyle w:val="Pquestiontextpartsa"/>
      </w:pPr>
      <w:r w:rsidRPr="004B6069">
        <w:rPr>
          <w:b/>
        </w:rPr>
        <w:t>(b)</w:t>
      </w:r>
      <w:r w:rsidRPr="004B6069">
        <w:tab/>
        <w:t xml:space="preserve">Pr(RR) = </w:t>
      </w:r>
      <w:r w:rsidRPr="004B6069">
        <w:rPr>
          <w:position w:val="-24"/>
        </w:rPr>
        <w:object w:dxaOrig="760" w:dyaOrig="620" w14:anchorId="067D6BC3">
          <v:shape id="_x0000_i1054" type="#_x0000_t75" style="width:38.7pt;height:31.15pt" o:ole="">
            <v:imagedata r:id="rId68" o:title=""/>
          </v:shape>
          <o:OLEObject Type="Embed" ProgID="Equation.3" ShapeID="_x0000_i1054" DrawAspect="Content" ObjectID="_1537778191" r:id="rId69"/>
        </w:object>
      </w:r>
    </w:p>
    <w:p w14:paraId="0FAC17EC" w14:textId="77777777" w:rsidR="00001D77" w:rsidRPr="004B6069" w:rsidRDefault="00001D77" w:rsidP="00001D77">
      <w:pPr>
        <w:pStyle w:val="Pquestiontextpartsa"/>
      </w:pPr>
      <w:r w:rsidRPr="004B6069">
        <w:rPr>
          <w:b/>
        </w:rPr>
        <w:t>(c)</w:t>
      </w:r>
      <w:r w:rsidRPr="004B6069">
        <w:tab/>
        <w:t xml:space="preserve">Pr(RR, YY or BB) = </w:t>
      </w:r>
      <w:r w:rsidRPr="004B6069">
        <w:rPr>
          <w:position w:val="-24"/>
        </w:rPr>
        <w:object w:dxaOrig="1960" w:dyaOrig="620" w14:anchorId="149BD06A">
          <v:shape id="_x0000_i1055" type="#_x0000_t75" style="width:98.85pt;height:31.15pt" o:ole="">
            <v:imagedata r:id="rId70" o:title=""/>
          </v:shape>
          <o:OLEObject Type="Embed" ProgID="Equation.3" ShapeID="_x0000_i1055" DrawAspect="Content" ObjectID="_1537778192" r:id="rId71"/>
        </w:object>
      </w:r>
    </w:p>
    <w:p w14:paraId="581E70A1" w14:textId="77777777" w:rsidR="00001D77" w:rsidRPr="004B6069" w:rsidRDefault="00001D77" w:rsidP="00001D77">
      <w:pPr>
        <w:pStyle w:val="Pquestiontextpartsa"/>
      </w:pPr>
      <w:r w:rsidRPr="004B6069">
        <w:rPr>
          <w:b/>
        </w:rPr>
        <w:t>(d)</w:t>
      </w:r>
      <w:r w:rsidRPr="004B6069">
        <w:tab/>
        <w:t xml:space="preserve">Pr(neither yellow) = </w:t>
      </w:r>
      <w:r w:rsidRPr="004B6069">
        <w:rPr>
          <w:position w:val="-22"/>
        </w:rPr>
        <w:object w:dxaOrig="720" w:dyaOrig="600" w14:anchorId="38972B4E">
          <v:shape id="_x0000_i1056" type="#_x0000_t75" style="width:36.55pt;height:30.1pt" o:ole="">
            <v:imagedata r:id="rId72" o:title=""/>
          </v:shape>
          <o:OLEObject Type="Embed" ProgID="Equation.3" ShapeID="_x0000_i1056" DrawAspect="Content" ObjectID="_1537778193" r:id="rId73"/>
        </w:object>
      </w:r>
    </w:p>
    <w:p w14:paraId="3355CEA1" w14:textId="22D3BDA9" w:rsidR="000E5746" w:rsidRDefault="00001D77" w:rsidP="00001D77">
      <w:pPr>
        <w:pStyle w:val="Pquestiontextpartsa"/>
        <w:rPr>
          <w:sz w:val="20"/>
          <w:szCs w:val="20"/>
        </w:rPr>
      </w:pPr>
      <w:r w:rsidRPr="004B6069">
        <w:rPr>
          <w:b/>
        </w:rPr>
        <w:t>(e)</w:t>
      </w:r>
      <w:r w:rsidRPr="004B6069">
        <w:tab/>
        <w:t xml:space="preserve">Pr(BY or YB) = </w:t>
      </w:r>
      <w:r w:rsidRPr="004B6069">
        <w:rPr>
          <w:position w:val="-24"/>
        </w:rPr>
        <w:object w:dxaOrig="1620" w:dyaOrig="620" w14:anchorId="1A651D0A">
          <v:shape id="_x0000_i1057" type="#_x0000_t75" style="width:80.6pt;height:31.15pt" o:ole="">
            <v:imagedata r:id="rId74" o:title=""/>
          </v:shape>
          <o:OLEObject Type="Embed" ProgID="Equation.3" ShapeID="_x0000_i1057" DrawAspect="Content" ObjectID="_1537778194" r:id="rId75"/>
        </w:object>
      </w:r>
    </w:p>
    <w:p w14:paraId="7DE4C84E" w14:textId="77777777" w:rsidR="000E5746" w:rsidRPr="001B433F" w:rsidRDefault="000E5746" w:rsidP="0084220A">
      <w:pPr>
        <w:pStyle w:val="Pquestiontextpartsai"/>
      </w:pPr>
    </w:p>
    <w:p w14:paraId="4CE56606" w14:textId="77777777" w:rsidR="001B433F" w:rsidRDefault="001B433F" w:rsidP="001B433F">
      <w:pPr>
        <w:pStyle w:val="Psectionresults"/>
      </w:pPr>
      <w:r>
        <w:t xml:space="preserve">Short answer </w:t>
      </w:r>
      <w:r w:rsidR="001158EE">
        <w:t>total marks</w:t>
      </w:r>
      <w:r>
        <w:t>:</w:t>
      </w:r>
      <w:r w:rsidR="001158EE">
        <w:t xml:space="preserve"> </w:t>
      </w:r>
      <w:r w:rsidR="000E5746">
        <w:t xml:space="preserve"> 37</w:t>
      </w:r>
    </w:p>
    <w:p w14:paraId="1787E09B" w14:textId="77777777" w:rsidR="001B433F" w:rsidRDefault="001B433F" w:rsidP="001B433F">
      <w:pPr>
        <w:pStyle w:val="Psectionheading"/>
      </w:pPr>
      <w:r>
        <w:t>Extended answer section</w:t>
      </w:r>
    </w:p>
    <w:p w14:paraId="52C0476A" w14:textId="77777777" w:rsidR="001B433F" w:rsidRDefault="000E5746" w:rsidP="00B80E6D">
      <w:pPr>
        <w:pStyle w:val="Pquestionheadingsx1stafterhead"/>
      </w:pPr>
      <w:r>
        <w:t>Question 17</w:t>
      </w:r>
      <w:r w:rsidR="001B433F">
        <w:tab/>
      </w:r>
      <w:r>
        <w:rPr>
          <w:rStyle w:val="Cmarkslabel"/>
        </w:rPr>
        <w:t>14</w:t>
      </w:r>
      <w:r w:rsidR="001158EE" w:rsidRPr="001B433F">
        <w:rPr>
          <w:rStyle w:val="Cmarkslabel"/>
        </w:rPr>
        <w:t xml:space="preserve"> </w:t>
      </w:r>
      <w:r w:rsidR="001B433F" w:rsidRPr="001B433F">
        <w:rPr>
          <w:rStyle w:val="Cmarkslabel"/>
        </w:rPr>
        <w:t>marks</w:t>
      </w:r>
      <w:r>
        <w:tab/>
        <w:t>[8.4</w:t>
      </w:r>
      <w:r w:rsidR="001B433F">
        <w:t>]</w:t>
      </w:r>
    </w:p>
    <w:p w14:paraId="3D0336B5" w14:textId="77777777" w:rsidR="00001D77" w:rsidRPr="004B6069" w:rsidRDefault="00001D77" w:rsidP="00001D77">
      <w:pPr>
        <w:pStyle w:val="Pquestiontextpartsa"/>
      </w:pPr>
      <w:r w:rsidRPr="007E55F2">
        <w:rPr>
          <w:b/>
        </w:rPr>
        <w:t>(a)</w:t>
      </w:r>
      <w:r w:rsidRPr="004B6069">
        <w:tab/>
        <w:t xml:space="preserve">NSW: mean = </w:t>
      </w:r>
      <w:r w:rsidRPr="004B6069">
        <w:rPr>
          <w:position w:val="-24"/>
        </w:rPr>
        <w:object w:dxaOrig="600" w:dyaOrig="620" w14:anchorId="09164B69">
          <v:shape id="_x0000_i1058" type="#_x0000_t75" style="width:30.1pt;height:31.15pt" o:ole="">
            <v:imagedata r:id="rId76" o:title=""/>
          </v:shape>
          <o:OLEObject Type="Embed" ProgID="Equation.3" ShapeID="_x0000_i1058" DrawAspect="Content" ObjectID="_1537778195" r:id="rId77"/>
        </w:object>
      </w:r>
      <w:r w:rsidRPr="004B6069">
        <w:t xml:space="preserve"> = 165.9 cm</w:t>
      </w:r>
    </w:p>
    <w:p w14:paraId="3F5683AA" w14:textId="77777777" w:rsidR="00001D77" w:rsidRPr="004B6069" w:rsidRDefault="00001D77" w:rsidP="00001D77">
      <w:pPr>
        <w:pStyle w:val="Pquestiontextpartsa"/>
      </w:pPr>
      <w:r w:rsidRPr="004B6069">
        <w:tab/>
        <w:t xml:space="preserve">Victoria: mean = </w:t>
      </w:r>
      <w:r w:rsidRPr="004B6069">
        <w:rPr>
          <w:position w:val="-24"/>
        </w:rPr>
        <w:object w:dxaOrig="600" w:dyaOrig="620" w14:anchorId="3757C3E7">
          <v:shape id="_x0000_i1059" type="#_x0000_t75" style="width:30.1pt;height:31.15pt" o:ole="">
            <v:imagedata r:id="rId78" o:title=""/>
          </v:shape>
          <o:OLEObject Type="Embed" ProgID="Equation.3" ShapeID="_x0000_i1059" DrawAspect="Content" ObjectID="_1537778196" r:id="rId79"/>
        </w:object>
      </w:r>
      <w:r w:rsidRPr="004B6069">
        <w:t xml:space="preserve"> = 168.9 cm</w:t>
      </w:r>
    </w:p>
    <w:p w14:paraId="7BFAC44C" w14:textId="77777777" w:rsidR="00001D77" w:rsidRPr="007E55F2" w:rsidRDefault="00001D77" w:rsidP="00001D77">
      <w:pPr>
        <w:pStyle w:val="Pquestiontextpartsa"/>
        <w:rPr>
          <w:b/>
        </w:rPr>
      </w:pPr>
      <w:r w:rsidRPr="007E55F2">
        <w:rPr>
          <w:b/>
        </w:rPr>
        <w:t xml:space="preserve">(b) </w:t>
      </w:r>
    </w:p>
    <w:tbl>
      <w:tblPr>
        <w:tblW w:w="0" w:type="auto"/>
        <w:tblInd w:w="454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5"/>
        <w:gridCol w:w="416"/>
        <w:gridCol w:w="3916"/>
      </w:tblGrid>
      <w:tr w:rsidR="006037EF" w14:paraId="5316AD8D" w14:textId="77777777" w:rsidTr="00B01588">
        <w:tc>
          <w:tcPr>
            <w:tcW w:w="0" w:type="auto"/>
            <w:hideMark/>
          </w:tcPr>
          <w:p w14:paraId="148DD11D" w14:textId="77777777" w:rsidR="006037EF" w:rsidRDefault="006037E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NSW Year 9 students</w:t>
            </w:r>
          </w:p>
        </w:tc>
        <w:tc>
          <w:tcPr>
            <w:tcW w:w="0" w:type="auto"/>
          </w:tcPr>
          <w:p w14:paraId="1F9C1017" w14:textId="77777777" w:rsidR="006037EF" w:rsidRDefault="006037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12211EE" w14:textId="77777777" w:rsidR="006037EF" w:rsidRDefault="00603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Victoria Year 9 students</w:t>
            </w:r>
          </w:p>
        </w:tc>
      </w:tr>
      <w:tr w:rsidR="006037EF" w14:paraId="53E6F91C" w14:textId="77777777" w:rsidTr="00B01588">
        <w:tc>
          <w:tcPr>
            <w:tcW w:w="0" w:type="auto"/>
            <w:hideMark/>
          </w:tcPr>
          <w:p w14:paraId="280CEF1D" w14:textId="77777777" w:rsidR="006037EF" w:rsidRDefault="006037E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133DECCD" w14:textId="77777777" w:rsidR="006037EF" w:rsidRDefault="006037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49B22FF7" w14:textId="77777777" w:rsidR="006037EF" w:rsidRDefault="006037EF">
            <w:pPr>
              <w:rPr>
                <w:sz w:val="20"/>
                <w:szCs w:val="20"/>
              </w:rPr>
            </w:pPr>
          </w:p>
        </w:tc>
      </w:tr>
      <w:tr w:rsidR="006037EF" w14:paraId="09895BF6" w14:textId="77777777" w:rsidTr="00B01588">
        <w:tc>
          <w:tcPr>
            <w:tcW w:w="0" w:type="auto"/>
          </w:tcPr>
          <w:p w14:paraId="5EEF93F7" w14:textId="77777777" w:rsidR="006037EF" w:rsidRDefault="006037E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80C610B" w14:textId="77777777" w:rsidR="006037EF" w:rsidRDefault="006037EF">
            <w:pPr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14:paraId="7DF3B590" w14:textId="77777777" w:rsidR="006037EF" w:rsidRDefault="006037EF">
            <w:pPr>
              <w:rPr>
                <w:sz w:val="20"/>
                <w:szCs w:val="20"/>
              </w:rPr>
            </w:pPr>
          </w:p>
        </w:tc>
      </w:tr>
      <w:tr w:rsidR="006037EF" w14:paraId="3AAFE567" w14:textId="77777777" w:rsidTr="00B01588">
        <w:tc>
          <w:tcPr>
            <w:tcW w:w="0" w:type="auto"/>
            <w:hideMark/>
          </w:tcPr>
          <w:p w14:paraId="7599AF93" w14:textId="77777777" w:rsidR="006037EF" w:rsidRDefault="006037E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8  6  2</w:t>
            </w:r>
          </w:p>
        </w:tc>
        <w:tc>
          <w:tcPr>
            <w:tcW w:w="0" w:type="auto"/>
            <w:hideMark/>
          </w:tcPr>
          <w:p w14:paraId="23F197FC" w14:textId="77777777" w:rsidR="006037EF" w:rsidRDefault="006037EF">
            <w:pPr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14:paraId="06606283" w14:textId="77777777" w:rsidR="006037EF" w:rsidRDefault="006037EF">
            <w:pPr>
              <w:rPr>
                <w:sz w:val="20"/>
                <w:szCs w:val="20"/>
              </w:rPr>
            </w:pPr>
          </w:p>
        </w:tc>
      </w:tr>
      <w:tr w:rsidR="006037EF" w14:paraId="7EB9CC0C" w14:textId="77777777" w:rsidTr="00B01588">
        <w:tc>
          <w:tcPr>
            <w:tcW w:w="0" w:type="auto"/>
            <w:hideMark/>
          </w:tcPr>
          <w:p w14:paraId="09006189" w14:textId="77777777" w:rsidR="006037EF" w:rsidRDefault="006037E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6  5  2  2  0</w:t>
            </w:r>
          </w:p>
        </w:tc>
        <w:tc>
          <w:tcPr>
            <w:tcW w:w="0" w:type="auto"/>
            <w:hideMark/>
          </w:tcPr>
          <w:p w14:paraId="6EAA7253" w14:textId="77777777" w:rsidR="006037EF" w:rsidRDefault="006037EF">
            <w:pPr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  <w:hideMark/>
          </w:tcPr>
          <w:p w14:paraId="1BF0C4C7" w14:textId="77777777" w:rsidR="006037EF" w:rsidRDefault="00603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7  9</w:t>
            </w:r>
          </w:p>
        </w:tc>
      </w:tr>
      <w:tr w:rsidR="006037EF" w14:paraId="34208191" w14:textId="77777777" w:rsidTr="00B01588">
        <w:tc>
          <w:tcPr>
            <w:tcW w:w="0" w:type="auto"/>
            <w:hideMark/>
          </w:tcPr>
          <w:p w14:paraId="38D5ECAF" w14:textId="77777777" w:rsidR="006037EF" w:rsidRDefault="006037E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7  7  6  4  4  4  2  0  0</w:t>
            </w:r>
          </w:p>
        </w:tc>
        <w:tc>
          <w:tcPr>
            <w:tcW w:w="0" w:type="auto"/>
            <w:hideMark/>
          </w:tcPr>
          <w:p w14:paraId="01E5C6E0" w14:textId="77777777" w:rsidR="006037EF" w:rsidRDefault="006037EF">
            <w:pPr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hideMark/>
          </w:tcPr>
          <w:p w14:paraId="670B35EC" w14:textId="77777777" w:rsidR="006037EF" w:rsidRDefault="00603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0  0  1  1  2  2  4  4  5  5  5  6  6  7  7  7  7  7  8 </w:t>
            </w:r>
          </w:p>
        </w:tc>
      </w:tr>
      <w:tr w:rsidR="006037EF" w14:paraId="7323063C" w14:textId="77777777" w:rsidTr="00B01588">
        <w:tc>
          <w:tcPr>
            <w:tcW w:w="0" w:type="auto"/>
            <w:hideMark/>
          </w:tcPr>
          <w:p w14:paraId="5E17788E" w14:textId="77777777" w:rsidR="006037EF" w:rsidRDefault="006037E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9  9  6  5  4  4  3  2  0</w:t>
            </w:r>
          </w:p>
        </w:tc>
        <w:tc>
          <w:tcPr>
            <w:tcW w:w="0" w:type="auto"/>
            <w:hideMark/>
          </w:tcPr>
          <w:p w14:paraId="4578DA78" w14:textId="77777777" w:rsidR="006037EF" w:rsidRDefault="006037EF">
            <w:pPr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  <w:hideMark/>
          </w:tcPr>
          <w:p w14:paraId="4862033D" w14:textId="77777777" w:rsidR="006037EF" w:rsidRDefault="00603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2  4  4  5  5  7  8</w:t>
            </w:r>
          </w:p>
        </w:tc>
      </w:tr>
      <w:tr w:rsidR="006037EF" w14:paraId="31EC21E6" w14:textId="77777777" w:rsidTr="00B01588">
        <w:tc>
          <w:tcPr>
            <w:tcW w:w="0" w:type="auto"/>
            <w:hideMark/>
          </w:tcPr>
          <w:p w14:paraId="21B32C27" w14:textId="77777777" w:rsidR="006037EF" w:rsidRDefault="006037E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8  2  2</w:t>
            </w:r>
          </w:p>
        </w:tc>
        <w:tc>
          <w:tcPr>
            <w:tcW w:w="0" w:type="auto"/>
            <w:hideMark/>
          </w:tcPr>
          <w:p w14:paraId="71B18D7C" w14:textId="77777777" w:rsidR="006037EF" w:rsidRDefault="006037EF">
            <w:pPr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  <w:hideMark/>
          </w:tcPr>
          <w:p w14:paraId="438DCC87" w14:textId="77777777" w:rsidR="006037EF" w:rsidRDefault="00603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2  6</w:t>
            </w:r>
          </w:p>
        </w:tc>
      </w:tr>
    </w:tbl>
    <w:p w14:paraId="0E3C0AEC" w14:textId="77777777" w:rsidR="00001D77" w:rsidRPr="004B6069" w:rsidRDefault="00001D77" w:rsidP="00001D77">
      <w:pPr>
        <w:pStyle w:val="Pquestiontextpartsa"/>
      </w:pPr>
    </w:p>
    <w:p w14:paraId="307BB9BB" w14:textId="77777777" w:rsidR="00001D77" w:rsidRPr="004B6069" w:rsidRDefault="00001D77" w:rsidP="00001D77">
      <w:pPr>
        <w:pStyle w:val="Pquestiontextpartsa"/>
      </w:pPr>
      <w:r w:rsidRPr="00372AC3">
        <w:rPr>
          <w:b/>
        </w:rPr>
        <w:t>(c)</w:t>
      </w:r>
      <w:r w:rsidRPr="004B6069">
        <w:tab/>
        <w:t>NSW: median = 164.5 cm and range = 187 – 143 = 44 cm</w:t>
      </w:r>
    </w:p>
    <w:p w14:paraId="1591050A" w14:textId="77777777" w:rsidR="00001D77" w:rsidRPr="004B6069" w:rsidRDefault="00001D77" w:rsidP="00001D77">
      <w:pPr>
        <w:pStyle w:val="Pquestiontextpartsa"/>
      </w:pPr>
      <w:r w:rsidRPr="004B6069">
        <w:tab/>
        <w:t>Victoria: median = 169 cm and range = 183 – 146 = 37 cm</w:t>
      </w:r>
    </w:p>
    <w:p w14:paraId="777B1CC2" w14:textId="30BA0D93" w:rsidR="00001D77" w:rsidRPr="004B6069" w:rsidRDefault="00001D77" w:rsidP="00001D77">
      <w:pPr>
        <w:pStyle w:val="Pquestiontextpartsa"/>
      </w:pPr>
      <w:r w:rsidRPr="00372AC3">
        <w:rPr>
          <w:b/>
        </w:rPr>
        <w:t>(d)</w:t>
      </w:r>
      <w:r w:rsidRPr="004B6069">
        <w:tab/>
        <w:t>Although the mean and median are close for the two different states the range of heights is different. The shortest student comes from NSW</w:t>
      </w:r>
      <w:r w:rsidR="007E55F2">
        <w:t>,</w:t>
      </w:r>
      <w:r w:rsidRPr="004B6069">
        <w:t xml:space="preserve"> as does the tallest</w:t>
      </w:r>
      <w:r w:rsidR="007E55F2">
        <w:t xml:space="preserve"> student</w:t>
      </w:r>
      <w:r w:rsidRPr="004B6069">
        <w:t>.</w:t>
      </w:r>
    </w:p>
    <w:p w14:paraId="283D3ACF" w14:textId="77777777" w:rsidR="000E5746" w:rsidRDefault="000E5746" w:rsidP="000E5746">
      <w:pPr>
        <w:pStyle w:val="Pquestionheadingsx1stafterhead"/>
      </w:pPr>
      <w:r>
        <w:lastRenderedPageBreak/>
        <w:t>Question 18</w:t>
      </w:r>
      <w:r>
        <w:tab/>
      </w:r>
      <w:r>
        <w:rPr>
          <w:rStyle w:val="Cmarkslabel"/>
        </w:rPr>
        <w:t>8</w:t>
      </w:r>
      <w:r w:rsidRPr="001B433F">
        <w:rPr>
          <w:rStyle w:val="Cmarkslabel"/>
        </w:rPr>
        <w:t xml:space="preserve"> marks</w:t>
      </w:r>
      <w:r>
        <w:tab/>
        <w:t>[8.6]</w:t>
      </w:r>
    </w:p>
    <w:p w14:paraId="48DF92A9" w14:textId="77777777" w:rsidR="003843EE" w:rsidRDefault="000E5746" w:rsidP="000E5746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9"/>
        <w:gridCol w:w="1694"/>
        <w:gridCol w:w="2032"/>
        <w:gridCol w:w="460"/>
      </w:tblGrid>
      <w:tr w:rsidR="00001D77" w:rsidRPr="004B6069" w14:paraId="030A3AB1" w14:textId="77777777" w:rsidTr="007E55F2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B8AC7" w14:textId="77777777" w:rsidR="00001D77" w:rsidRPr="004B6069" w:rsidRDefault="00001D77" w:rsidP="007E55F2">
            <w:pPr>
              <w:pStyle w:val="Ptabletext"/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067B3AF" w14:textId="7977AAFB" w:rsidR="00001D77" w:rsidRPr="004B6069" w:rsidRDefault="007E55F2" w:rsidP="007E55F2">
            <w:pPr>
              <w:pStyle w:val="Ptabletext"/>
            </w:pPr>
            <w:r>
              <w:t>Prepaid</w:t>
            </w:r>
            <w:r w:rsidR="00001D77" w:rsidRPr="004B6069">
              <w:t xml:space="preserve"> mobile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50DAD" w14:textId="4CF5CE0A" w:rsidR="00001D77" w:rsidRPr="004B6069" w:rsidRDefault="00001D77" w:rsidP="001916E7">
            <w:pPr>
              <w:pStyle w:val="Ptabletext"/>
            </w:pPr>
            <w:r w:rsidRPr="004B6069">
              <w:t xml:space="preserve">No </w:t>
            </w:r>
            <w:r w:rsidR="001916E7">
              <w:t>p</w:t>
            </w:r>
            <w:r w:rsidR="007E55F2">
              <w:t>repaid</w:t>
            </w:r>
            <w:r w:rsidRPr="004B6069">
              <w:t xml:space="preserve"> mobile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0CA7C2A" w14:textId="77777777" w:rsidR="00001D77" w:rsidRPr="004B6069" w:rsidRDefault="00001D77" w:rsidP="007E55F2">
            <w:pPr>
              <w:pStyle w:val="Ptabletext"/>
            </w:pPr>
          </w:p>
        </w:tc>
      </w:tr>
      <w:tr w:rsidR="00001D77" w:rsidRPr="004B6069" w14:paraId="536A411C" w14:textId="77777777" w:rsidTr="007E55F2"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3A7A4D33" w14:textId="77777777" w:rsidR="00001D77" w:rsidRPr="004B6069" w:rsidRDefault="00001D77" w:rsidP="007E55F2">
            <w:pPr>
              <w:pStyle w:val="Ptabletext"/>
            </w:pPr>
            <w:r w:rsidRPr="004B6069">
              <w:t>Overseas holiday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00F08084" w14:textId="77777777" w:rsidR="00001D77" w:rsidRPr="004B6069" w:rsidRDefault="00001D77" w:rsidP="007E55F2">
            <w:pPr>
              <w:pStyle w:val="Ptabletext"/>
            </w:pPr>
            <w:r w:rsidRPr="004B6069"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257EEA0C" w14:textId="77777777" w:rsidR="00001D77" w:rsidRPr="004B6069" w:rsidRDefault="00001D77" w:rsidP="007E55F2">
            <w:pPr>
              <w:pStyle w:val="Ptabletext"/>
            </w:pPr>
            <w:r w:rsidRPr="004B6069"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10E59AA4" w14:textId="77777777" w:rsidR="00001D77" w:rsidRPr="004B6069" w:rsidRDefault="00001D77" w:rsidP="007E55F2">
            <w:pPr>
              <w:pStyle w:val="Ptabletext"/>
            </w:pPr>
            <w:r w:rsidRPr="004B6069">
              <w:t>5</w:t>
            </w:r>
          </w:p>
        </w:tc>
      </w:tr>
      <w:tr w:rsidR="00001D77" w:rsidRPr="004B6069" w14:paraId="1367FF4F" w14:textId="77777777" w:rsidTr="007E55F2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2E50A1DB" w14:textId="77777777" w:rsidR="00001D77" w:rsidRPr="004B6069" w:rsidRDefault="00001D77" w:rsidP="007E55F2">
            <w:pPr>
              <w:pStyle w:val="Ptabletext"/>
            </w:pPr>
            <w:r w:rsidRPr="004B6069">
              <w:t>No overseas holiday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65E2613" w14:textId="77777777" w:rsidR="00001D77" w:rsidRPr="004B6069" w:rsidRDefault="00001D77" w:rsidP="007E55F2">
            <w:pPr>
              <w:pStyle w:val="Ptabletext"/>
            </w:pPr>
            <w:r w:rsidRPr="004B6069">
              <w:t>15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44E786BC" w14:textId="77777777" w:rsidR="00001D77" w:rsidRPr="004B6069" w:rsidRDefault="00001D77" w:rsidP="007E55F2">
            <w:pPr>
              <w:pStyle w:val="Ptabletext"/>
            </w:pPr>
            <w:r w:rsidRPr="004B6069"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128C05A" w14:textId="77777777" w:rsidR="00001D77" w:rsidRPr="004B6069" w:rsidRDefault="00001D77" w:rsidP="007E55F2">
            <w:pPr>
              <w:pStyle w:val="Ptabletext"/>
            </w:pPr>
            <w:r w:rsidRPr="004B6069">
              <w:t>21</w:t>
            </w:r>
          </w:p>
        </w:tc>
      </w:tr>
      <w:tr w:rsidR="00001D77" w:rsidRPr="004B6069" w14:paraId="6DCF1007" w14:textId="77777777" w:rsidTr="007E55F2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7BA3F89" w14:textId="77777777" w:rsidR="00001D77" w:rsidRPr="004B6069" w:rsidRDefault="00001D77" w:rsidP="007E55F2">
            <w:pPr>
              <w:pStyle w:val="Ptabletex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F2434D6" w14:textId="77777777" w:rsidR="00001D77" w:rsidRPr="004B6069" w:rsidRDefault="00001D77" w:rsidP="007E55F2">
            <w:pPr>
              <w:pStyle w:val="Ptabletext"/>
            </w:pPr>
            <w:r w:rsidRPr="004B6069">
              <w:t>18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0B0BD192" w14:textId="77777777" w:rsidR="00001D77" w:rsidRPr="004B6069" w:rsidRDefault="00001D77" w:rsidP="007E55F2">
            <w:pPr>
              <w:pStyle w:val="Ptabletext"/>
            </w:pPr>
            <w:r w:rsidRPr="004B6069">
              <w:t>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5F738556" w14:textId="77777777" w:rsidR="00001D77" w:rsidRPr="004B6069" w:rsidRDefault="00001D77" w:rsidP="007E55F2">
            <w:pPr>
              <w:pStyle w:val="Ptabletext"/>
            </w:pPr>
            <w:r w:rsidRPr="004B6069">
              <w:t>26</w:t>
            </w:r>
          </w:p>
        </w:tc>
      </w:tr>
    </w:tbl>
    <w:p w14:paraId="49124EB6" w14:textId="3BA6C9F0" w:rsidR="003843EE" w:rsidRDefault="00001D77" w:rsidP="003843EE">
      <w:pPr>
        <w:pStyle w:val="Pquestiontextpartsa"/>
      </w:pPr>
      <w:r w:rsidRPr="001B433F">
        <w:rPr>
          <w:rStyle w:val="Cquestionpartlabelbold"/>
        </w:rPr>
        <w:t xml:space="preserve"> </w:t>
      </w:r>
      <w:r w:rsidR="003843EE" w:rsidRPr="001B433F">
        <w:rPr>
          <w:rStyle w:val="Cquestionpartlabelbold"/>
        </w:rPr>
        <w:t>(</w:t>
      </w:r>
      <w:r w:rsidR="003843EE">
        <w:rPr>
          <w:rStyle w:val="Cquestionpartlabelbold"/>
        </w:rPr>
        <w:t>b</w:t>
      </w:r>
      <w:r w:rsidR="003843EE" w:rsidRPr="001B433F">
        <w:rPr>
          <w:rStyle w:val="Cquestionpartlabelbold"/>
        </w:rPr>
        <w:t>)</w:t>
      </w:r>
    </w:p>
    <w:p w14:paraId="6D680135" w14:textId="5E9CE623" w:rsidR="003843EE" w:rsidRPr="002F0B53" w:rsidRDefault="007E55F2" w:rsidP="003843EE">
      <w:pPr>
        <w:pStyle w:val="Pquestiontextpartsa"/>
      </w:pPr>
      <w:r>
        <w:rPr>
          <w:noProof/>
        </w:rPr>
        <w:tab/>
      </w:r>
      <w:r w:rsidR="0006549E">
        <w:rPr>
          <w:noProof/>
        </w:rPr>
        <w:drawing>
          <wp:inline distT="0" distB="0" distL="0" distR="0" wp14:anchorId="4435AC53" wp14:editId="657FD48B">
            <wp:extent cx="2415600" cy="1418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415600" cy="14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F6E2" w14:textId="1C53DC9C" w:rsidR="00001D77" w:rsidRPr="004B6069" w:rsidRDefault="00001D77" w:rsidP="00956C88">
      <w:pPr>
        <w:pStyle w:val="Pquestiontextpartsai"/>
      </w:pPr>
      <w:r w:rsidRPr="004B6069">
        <w:rPr>
          <w:b/>
        </w:rPr>
        <w:t>(c)</w:t>
      </w:r>
      <w:r w:rsidR="007E55F2">
        <w:tab/>
      </w:r>
      <w:r w:rsidRPr="004B6069">
        <w:rPr>
          <w:b/>
        </w:rPr>
        <w:t>(i)</w:t>
      </w:r>
      <w:r w:rsidR="007E55F2">
        <w:tab/>
      </w:r>
      <w:r w:rsidRPr="004B6069">
        <w:t>Pr(</w:t>
      </w:r>
      <w:r w:rsidR="007E55F2">
        <w:t>prepaid</w:t>
      </w:r>
      <w:r w:rsidRPr="004B6069">
        <w:t xml:space="preserve"> mobile phone) = </w:t>
      </w:r>
      <w:r w:rsidRPr="004B6069">
        <w:rPr>
          <w:position w:val="-24"/>
        </w:rPr>
        <w:object w:dxaOrig="360" w:dyaOrig="620" w14:anchorId="0EE01C10">
          <v:shape id="_x0000_i1060" type="#_x0000_t75" style="width:18.25pt;height:31.15pt" o:ole="">
            <v:imagedata r:id="rId81" o:title=""/>
          </v:shape>
          <o:OLEObject Type="Embed" ProgID="Equation.3" ShapeID="_x0000_i1060" DrawAspect="Content" ObjectID="_1537778197" r:id="rId82"/>
        </w:object>
      </w:r>
      <w:r w:rsidRPr="004B6069">
        <w:t xml:space="preserve"> = </w:t>
      </w:r>
      <w:r w:rsidRPr="004B6069">
        <w:rPr>
          <w:position w:val="-24"/>
        </w:rPr>
        <w:object w:dxaOrig="320" w:dyaOrig="620" w14:anchorId="46A13BB3">
          <v:shape id="_x0000_i1061" type="#_x0000_t75" style="width:15.05pt;height:31.15pt" o:ole="">
            <v:imagedata r:id="rId83" o:title=""/>
          </v:shape>
          <o:OLEObject Type="Embed" ProgID="Equation.3" ShapeID="_x0000_i1061" DrawAspect="Content" ObjectID="_1537778198" r:id="rId84"/>
        </w:object>
      </w:r>
    </w:p>
    <w:p w14:paraId="5EB5FE7D" w14:textId="75773440" w:rsidR="00001D77" w:rsidRPr="004B6069" w:rsidRDefault="00001D77" w:rsidP="00001D77">
      <w:pPr>
        <w:pStyle w:val="Pquestiontextpartsi"/>
      </w:pPr>
      <w:r w:rsidRPr="004B6069">
        <w:rPr>
          <w:b/>
        </w:rPr>
        <w:t>(ii)</w:t>
      </w:r>
      <w:r w:rsidR="007E55F2">
        <w:tab/>
      </w:r>
      <w:r w:rsidRPr="004B6069">
        <w:t>Pr(</w:t>
      </w:r>
      <w:r w:rsidR="007E55F2">
        <w:t>prepaid</w:t>
      </w:r>
      <w:r w:rsidRPr="004B6069">
        <w:t xml:space="preserve"> mobile phone and overseas holiday) = </w:t>
      </w:r>
      <w:r w:rsidRPr="004B6069">
        <w:rPr>
          <w:position w:val="-24"/>
        </w:rPr>
        <w:object w:dxaOrig="360" w:dyaOrig="620" w14:anchorId="327C0A1C">
          <v:shape id="_x0000_i1062" type="#_x0000_t75" style="width:18.25pt;height:31.15pt" o:ole="">
            <v:imagedata r:id="rId85" o:title=""/>
          </v:shape>
          <o:OLEObject Type="Embed" ProgID="Equation.3" ShapeID="_x0000_i1062" DrawAspect="Content" ObjectID="_1537778199" r:id="rId86"/>
        </w:object>
      </w:r>
    </w:p>
    <w:p w14:paraId="06F0D8B5" w14:textId="3B086D79" w:rsidR="00001D77" w:rsidRPr="004B6069" w:rsidRDefault="00001D77" w:rsidP="00001D77">
      <w:pPr>
        <w:pStyle w:val="Pquestiontextpartsi"/>
      </w:pPr>
      <w:r w:rsidRPr="004B6069">
        <w:rPr>
          <w:b/>
        </w:rPr>
        <w:t>(iii)</w:t>
      </w:r>
      <w:r w:rsidR="007E55F2">
        <w:tab/>
      </w:r>
      <w:r w:rsidRPr="004B6069">
        <w:t xml:space="preserve">Pr(no overseas holiday) = </w:t>
      </w:r>
      <w:r w:rsidRPr="004B6069">
        <w:rPr>
          <w:position w:val="-24"/>
        </w:rPr>
        <w:object w:dxaOrig="360" w:dyaOrig="620" w14:anchorId="5B9CA3F8">
          <v:shape id="_x0000_i1063" type="#_x0000_t75" style="width:18.25pt;height:31.15pt" o:ole="">
            <v:imagedata r:id="rId87" o:title=""/>
          </v:shape>
          <o:OLEObject Type="Embed" ProgID="Equation.3" ShapeID="_x0000_i1063" DrawAspect="Content" ObjectID="_1537778200" r:id="rId88"/>
        </w:object>
      </w:r>
    </w:p>
    <w:p w14:paraId="3106E32A" w14:textId="6AF15AB6" w:rsidR="003843EE" w:rsidRPr="0026531E" w:rsidRDefault="00001D77" w:rsidP="00956C88">
      <w:pPr>
        <w:pStyle w:val="Pquestiontextpartsa"/>
      </w:pPr>
      <w:r w:rsidRPr="004B6069">
        <w:rPr>
          <w:b/>
        </w:rPr>
        <w:t>(d)</w:t>
      </w:r>
      <w:r w:rsidR="007E55F2">
        <w:tab/>
      </w:r>
      <w:r w:rsidRPr="004B6069">
        <w:t>Pr(</w:t>
      </w:r>
      <w:r w:rsidR="007E55F2">
        <w:t>prepaid</w:t>
      </w:r>
      <w:r w:rsidRPr="004B6069">
        <w:t xml:space="preserve"> mobile knowing overseas holiday) = </w:t>
      </w:r>
      <w:r w:rsidRPr="004B6069">
        <w:rPr>
          <w:position w:val="-24"/>
        </w:rPr>
        <w:object w:dxaOrig="220" w:dyaOrig="620" w14:anchorId="234B4C18">
          <v:shape id="_x0000_i1064" type="#_x0000_t75" style="width:11.8pt;height:31.15pt" o:ole="">
            <v:imagedata r:id="rId89" o:title=""/>
          </v:shape>
          <o:OLEObject Type="Embed" ProgID="Equation.3" ShapeID="_x0000_i1064" DrawAspect="Content" ObjectID="_1537778201" r:id="rId90"/>
        </w:object>
      </w:r>
    </w:p>
    <w:p w14:paraId="46C27AD8" w14:textId="77777777" w:rsidR="001158EE" w:rsidRDefault="001158EE" w:rsidP="002509BC">
      <w:pPr>
        <w:pStyle w:val="Pquestiontextpartsa"/>
      </w:pPr>
    </w:p>
    <w:p w14:paraId="2DEF90AE" w14:textId="77777777" w:rsidR="000E5746" w:rsidRDefault="000E5746" w:rsidP="000E5746">
      <w:pPr>
        <w:pStyle w:val="Pquestionheadingsx1stafterhead"/>
      </w:pPr>
      <w:r>
        <w:t>Question 19</w:t>
      </w:r>
      <w:r>
        <w:tab/>
      </w:r>
      <w:r>
        <w:rPr>
          <w:rStyle w:val="Cmarkslabel"/>
        </w:rPr>
        <w:t>10</w:t>
      </w:r>
      <w:r w:rsidRPr="001B433F">
        <w:rPr>
          <w:rStyle w:val="Cmarkslabel"/>
        </w:rPr>
        <w:t xml:space="preserve"> marks</w:t>
      </w:r>
      <w:r>
        <w:tab/>
        <w:t>[8.5]</w:t>
      </w:r>
    </w:p>
    <w:p w14:paraId="5C7F27AE" w14:textId="40583697" w:rsidR="00956C88" w:rsidRPr="004B6069" w:rsidRDefault="00956C88" w:rsidP="00956C88">
      <w:pPr>
        <w:pStyle w:val="Pquestiontextpartsa"/>
      </w:pPr>
      <w:r w:rsidRPr="004B6069">
        <w:rPr>
          <w:b/>
        </w:rPr>
        <w:t>(a)</w:t>
      </w:r>
      <w:r w:rsidR="007E55F2">
        <w:tab/>
        <w:t>m</w:t>
      </w:r>
      <w:r w:rsidRPr="004B6069">
        <w:t xml:space="preserve">ean = </w:t>
      </w:r>
      <w:r w:rsidR="001916E7" w:rsidRPr="004B6069">
        <w:rPr>
          <w:position w:val="-24"/>
        </w:rPr>
        <w:object w:dxaOrig="580" w:dyaOrig="620" w14:anchorId="637540A0">
          <v:shape id="_x0000_i1065" type="#_x0000_t75" style="width:29pt;height:31.15pt" o:ole="">
            <v:imagedata r:id="rId91" o:title=""/>
          </v:shape>
          <o:OLEObject Type="Embed" ProgID="Equation.3" ShapeID="_x0000_i1065" DrawAspect="Content" ObjectID="_1537778202" r:id="rId92"/>
        </w:object>
      </w:r>
      <w:r w:rsidRPr="004B6069">
        <w:t xml:space="preserve"> ≈ 36.5 runs</w:t>
      </w:r>
    </w:p>
    <w:p w14:paraId="1522362D" w14:textId="0728DB91" w:rsidR="00956C88" w:rsidRPr="004B6069" w:rsidRDefault="007E55F2" w:rsidP="00956C88">
      <w:pPr>
        <w:pStyle w:val="Pquestiontextpartsa"/>
      </w:pPr>
      <w:r>
        <w:tab/>
      </w:r>
      <w:r w:rsidR="00956C88" w:rsidRPr="004B6069">
        <w:t>0, 0, 0, 0, 0, 0, 0, 1, 2, 2, 3, 3, 11, 11, 13 | 17, 18, 19, 32, 32, 44, 44, 49, 69, 73, 81, 99, 141, 148, 182</w:t>
      </w:r>
    </w:p>
    <w:p w14:paraId="5C850867" w14:textId="21F463D7" w:rsidR="00956C88" w:rsidRPr="004B6069" w:rsidRDefault="007E55F2" w:rsidP="00956C88">
      <w:pPr>
        <w:pStyle w:val="Pquestiontextpartsa"/>
      </w:pPr>
      <w:r>
        <w:tab/>
        <w:t>m</w:t>
      </w:r>
      <w:r w:rsidR="00956C88" w:rsidRPr="004B6069">
        <w:t>edian = 15 runs</w:t>
      </w:r>
    </w:p>
    <w:p w14:paraId="76A05020" w14:textId="02FA61D4" w:rsidR="00956C88" w:rsidRPr="004B6069" w:rsidRDefault="007E55F2" w:rsidP="00956C88">
      <w:pPr>
        <w:pStyle w:val="Pquestiontextpartsa"/>
      </w:pPr>
      <w:r>
        <w:tab/>
        <w:t>r</w:t>
      </w:r>
      <w:r w:rsidR="00956C88" w:rsidRPr="004B6069">
        <w:t>ange = 182 – 0 = 182 runs</w:t>
      </w:r>
    </w:p>
    <w:p w14:paraId="7F2ECD5D" w14:textId="7CE69708" w:rsidR="00956C88" w:rsidRPr="004B6069" w:rsidRDefault="00956C88" w:rsidP="00956C88">
      <w:pPr>
        <w:pStyle w:val="Pquestiontextpartsai"/>
      </w:pPr>
      <w:r w:rsidRPr="004B6069">
        <w:rPr>
          <w:b/>
        </w:rPr>
        <w:t>(b)</w:t>
      </w:r>
      <w:r w:rsidR="007E55F2">
        <w:tab/>
      </w:r>
      <w:r w:rsidRPr="004B6069">
        <w:rPr>
          <w:b/>
        </w:rPr>
        <w:t>(i)</w:t>
      </w:r>
      <w:r w:rsidR="007E55F2">
        <w:tab/>
      </w:r>
      <w:r w:rsidRPr="004B6069">
        <w:t xml:space="preserve">Pr(score from 0 to 9) = </w:t>
      </w:r>
      <w:r w:rsidRPr="004B6069">
        <w:rPr>
          <w:position w:val="-24"/>
        </w:rPr>
        <w:object w:dxaOrig="340" w:dyaOrig="620" w14:anchorId="243D25CD">
          <v:shape id="_x0000_i1066" type="#_x0000_t75" style="width:16.1pt;height:31.15pt" o:ole="">
            <v:imagedata r:id="rId93" o:title=""/>
          </v:shape>
          <o:OLEObject Type="Embed" ProgID="Equation.3" ShapeID="_x0000_i1066" DrawAspect="Content" ObjectID="_1537778203" r:id="rId94"/>
        </w:object>
      </w:r>
      <w:r w:rsidRPr="004B6069">
        <w:t xml:space="preserve"> × 100% = 40%</w:t>
      </w:r>
    </w:p>
    <w:p w14:paraId="41895ECC" w14:textId="036CCD40" w:rsidR="00956C88" w:rsidRPr="004B6069" w:rsidRDefault="00956C88" w:rsidP="00956C88">
      <w:pPr>
        <w:pStyle w:val="Pquestiontextpartsi"/>
      </w:pPr>
      <w:r w:rsidRPr="004B6069">
        <w:rPr>
          <w:b/>
        </w:rPr>
        <w:t>(ii)</w:t>
      </w:r>
      <w:r w:rsidR="007E55F2">
        <w:tab/>
      </w:r>
      <w:r w:rsidRPr="004B6069">
        <w:t xml:space="preserve">Pr(at least 50) = </w:t>
      </w:r>
      <w:r w:rsidRPr="004B6069">
        <w:rPr>
          <w:position w:val="-24"/>
        </w:rPr>
        <w:object w:dxaOrig="340" w:dyaOrig="620" w14:anchorId="58DFDD9F">
          <v:shape id="_x0000_i1067" type="#_x0000_t75" style="width:16.1pt;height:31.15pt" o:ole="">
            <v:imagedata r:id="rId95" o:title=""/>
          </v:shape>
          <o:OLEObject Type="Embed" ProgID="Equation.3" ShapeID="_x0000_i1067" DrawAspect="Content" ObjectID="_1537778204" r:id="rId96"/>
        </w:object>
      </w:r>
      <w:r w:rsidRPr="004B6069">
        <w:t xml:space="preserve"> × 100% ≈ 23%</w:t>
      </w:r>
    </w:p>
    <w:p w14:paraId="310CC5AF" w14:textId="35F57FE9" w:rsidR="003843EE" w:rsidRPr="0026531E" w:rsidRDefault="00956C88" w:rsidP="00956C88">
      <w:pPr>
        <w:pStyle w:val="Pquestiontextpartsi"/>
      </w:pPr>
      <w:r w:rsidRPr="004B6069">
        <w:rPr>
          <w:b/>
        </w:rPr>
        <w:t>(iii)</w:t>
      </w:r>
      <w:r w:rsidR="007E55F2">
        <w:tab/>
      </w:r>
      <w:r w:rsidRPr="004B6069">
        <w:t xml:space="preserve">Pr(at least 100) = </w:t>
      </w:r>
      <w:r w:rsidRPr="004B6069">
        <w:rPr>
          <w:position w:val="-24"/>
        </w:rPr>
        <w:object w:dxaOrig="340" w:dyaOrig="620" w14:anchorId="1F4606CA">
          <v:shape id="_x0000_i1068" type="#_x0000_t75" style="width:16.1pt;height:31.15pt" o:ole="">
            <v:imagedata r:id="rId97" o:title=""/>
          </v:shape>
          <o:OLEObject Type="Embed" ProgID="Equation.3" ShapeID="_x0000_i1068" DrawAspect="Content" ObjectID="_1537778205" r:id="rId98"/>
        </w:object>
      </w:r>
      <w:r w:rsidRPr="004B6069">
        <w:t xml:space="preserve"> × 100% = 10%</w:t>
      </w:r>
    </w:p>
    <w:p w14:paraId="68573B30" w14:textId="77777777" w:rsidR="000E5746" w:rsidRDefault="000E5746" w:rsidP="002509BC">
      <w:pPr>
        <w:pStyle w:val="Pquestiontextpartsa"/>
      </w:pPr>
    </w:p>
    <w:p w14:paraId="75868716" w14:textId="77777777" w:rsidR="001B433F" w:rsidRDefault="001B433F" w:rsidP="001B433F">
      <w:pPr>
        <w:pStyle w:val="Psectionresults"/>
      </w:pPr>
      <w:r>
        <w:t xml:space="preserve">Extended </w:t>
      </w:r>
      <w:r w:rsidR="000E5746">
        <w:t>answer total marks:  32</w:t>
      </w:r>
    </w:p>
    <w:p w14:paraId="44F9515A" w14:textId="77777777" w:rsidR="001158EE" w:rsidRDefault="001B433F" w:rsidP="001158EE">
      <w:pPr>
        <w:pStyle w:val="Psectionresults"/>
      </w:pPr>
      <w:r>
        <w:t xml:space="preserve">TOTAL test </w:t>
      </w:r>
      <w:r w:rsidR="000E5746">
        <w:t>marks:  77</w:t>
      </w:r>
    </w:p>
    <w:sectPr w:rsidR="001158EE" w:rsidSect="00957E9E">
      <w:headerReference w:type="default" r:id="rId99"/>
      <w:footerReference w:type="default" r:id="rId100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A3A323" w14:textId="77777777" w:rsidR="00AD58FA" w:rsidRDefault="00AD58FA" w:rsidP="00B91E57">
      <w:r>
        <w:separator/>
      </w:r>
    </w:p>
  </w:endnote>
  <w:endnote w:type="continuationSeparator" w:id="0">
    <w:p w14:paraId="70F5FD2F" w14:textId="77777777" w:rsidR="00AD58FA" w:rsidRDefault="00AD58FA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C20042" w14:textId="77777777" w:rsidR="00001D77" w:rsidRDefault="00001D77" w:rsidP="00B91E57">
    <w:pPr>
      <w:pStyle w:val="Pfootertext"/>
    </w:pPr>
  </w:p>
  <w:p w14:paraId="4090AE9B" w14:textId="77777777" w:rsidR="00001D77" w:rsidRPr="00B91E57" w:rsidRDefault="00001D7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B01588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4A4353" w14:textId="77777777" w:rsidR="00AD58FA" w:rsidRDefault="00AD58FA" w:rsidP="00B91E57">
      <w:r>
        <w:separator/>
      </w:r>
    </w:p>
  </w:footnote>
  <w:footnote w:type="continuationSeparator" w:id="0">
    <w:p w14:paraId="5B7A1EEA" w14:textId="77777777" w:rsidR="00AD58FA" w:rsidRDefault="00AD58FA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662D45" w14:textId="2E02A803" w:rsidR="00001D77" w:rsidRDefault="00FC6791" w:rsidP="001158EE">
    <w:pPr>
      <w:pStyle w:val="Pheadertext"/>
    </w:pPr>
    <w:r>
      <w:t>Pearson Mathematics</w:t>
    </w:r>
    <w:r w:rsidR="00001D77">
      <w:t xml:space="preserve"> 9  </w:t>
    </w:r>
    <w:r>
      <w:t xml:space="preserve">  </w:t>
    </w:r>
    <w:r w:rsidR="00001D77" w:rsidRPr="004E3FBA">
      <w:t>Statistics and Probability</w:t>
    </w:r>
    <w:r w:rsidR="00001D77">
      <w:t xml:space="preserve"> </w:t>
    </w:r>
    <w:r>
      <w:t>—</w:t>
    </w:r>
    <w:r w:rsidR="00001D77">
      <w:t xml:space="preserve"> </w:t>
    </w:r>
    <w:r w:rsidR="00001D77" w:rsidRPr="00F85EEB">
      <w:t xml:space="preserve">Test </w:t>
    </w:r>
    <w:r w:rsidR="00001D77">
      <w:t>E Solutions</w:t>
    </w:r>
  </w:p>
  <w:p w14:paraId="3AE35B27" w14:textId="77777777" w:rsidR="00001D77" w:rsidRPr="00B91E57" w:rsidRDefault="00001D77" w:rsidP="00AA7ED5">
    <w:pPr>
      <w:pStyle w:val="Pfooter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1D4F1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4DEEE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6B1692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5310FE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50FC6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7D7437E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25298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E541C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9B8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4686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B2E14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1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01D77"/>
    <w:rsid w:val="000135C2"/>
    <w:rsid w:val="0003306F"/>
    <w:rsid w:val="00033C5C"/>
    <w:rsid w:val="000407AC"/>
    <w:rsid w:val="00052D5F"/>
    <w:rsid w:val="00057492"/>
    <w:rsid w:val="00062A9B"/>
    <w:rsid w:val="00062B27"/>
    <w:rsid w:val="00064993"/>
    <w:rsid w:val="0006549E"/>
    <w:rsid w:val="00066722"/>
    <w:rsid w:val="00076BF9"/>
    <w:rsid w:val="00082AD0"/>
    <w:rsid w:val="00090B15"/>
    <w:rsid w:val="00094B98"/>
    <w:rsid w:val="000C4CB1"/>
    <w:rsid w:val="000C6C56"/>
    <w:rsid w:val="000E5746"/>
    <w:rsid w:val="000F52E2"/>
    <w:rsid w:val="00114E72"/>
    <w:rsid w:val="001158EE"/>
    <w:rsid w:val="00121EAB"/>
    <w:rsid w:val="001249D4"/>
    <w:rsid w:val="00133398"/>
    <w:rsid w:val="00136289"/>
    <w:rsid w:val="00145023"/>
    <w:rsid w:val="00153C7C"/>
    <w:rsid w:val="001605F8"/>
    <w:rsid w:val="00160C54"/>
    <w:rsid w:val="00180D86"/>
    <w:rsid w:val="001916E7"/>
    <w:rsid w:val="001B433F"/>
    <w:rsid w:val="001C4DB3"/>
    <w:rsid w:val="001E6F48"/>
    <w:rsid w:val="001F3D5E"/>
    <w:rsid w:val="00223001"/>
    <w:rsid w:val="002509BC"/>
    <w:rsid w:val="002635BA"/>
    <w:rsid w:val="0029660A"/>
    <w:rsid w:val="0029665F"/>
    <w:rsid w:val="002A61AB"/>
    <w:rsid w:val="002C0D5B"/>
    <w:rsid w:val="002C3C99"/>
    <w:rsid w:val="002C5286"/>
    <w:rsid w:val="002D2E83"/>
    <w:rsid w:val="002E0784"/>
    <w:rsid w:val="002E154B"/>
    <w:rsid w:val="002F0B53"/>
    <w:rsid w:val="00307A48"/>
    <w:rsid w:val="00307F32"/>
    <w:rsid w:val="00323197"/>
    <w:rsid w:val="00323AB7"/>
    <w:rsid w:val="00334607"/>
    <w:rsid w:val="00335B72"/>
    <w:rsid w:val="00345684"/>
    <w:rsid w:val="003618B8"/>
    <w:rsid w:val="003624C0"/>
    <w:rsid w:val="00363DAC"/>
    <w:rsid w:val="003649A6"/>
    <w:rsid w:val="0036586D"/>
    <w:rsid w:val="00372AC3"/>
    <w:rsid w:val="00374306"/>
    <w:rsid w:val="00376745"/>
    <w:rsid w:val="003843EE"/>
    <w:rsid w:val="0039270F"/>
    <w:rsid w:val="00393ADE"/>
    <w:rsid w:val="003A6EA1"/>
    <w:rsid w:val="003B3BBF"/>
    <w:rsid w:val="003C445D"/>
    <w:rsid w:val="003E3349"/>
    <w:rsid w:val="004066D1"/>
    <w:rsid w:val="00412093"/>
    <w:rsid w:val="00413A15"/>
    <w:rsid w:val="004161B6"/>
    <w:rsid w:val="00417DC1"/>
    <w:rsid w:val="00420B07"/>
    <w:rsid w:val="0043227F"/>
    <w:rsid w:val="00452041"/>
    <w:rsid w:val="00456CE0"/>
    <w:rsid w:val="00457310"/>
    <w:rsid w:val="0046226B"/>
    <w:rsid w:val="00464A71"/>
    <w:rsid w:val="00472CCA"/>
    <w:rsid w:val="0048344D"/>
    <w:rsid w:val="00485A37"/>
    <w:rsid w:val="004A1C99"/>
    <w:rsid w:val="004A5DD5"/>
    <w:rsid w:val="004C23FF"/>
    <w:rsid w:val="004C5E1E"/>
    <w:rsid w:val="004D01B5"/>
    <w:rsid w:val="004D24DE"/>
    <w:rsid w:val="004D3645"/>
    <w:rsid w:val="004E3FBA"/>
    <w:rsid w:val="004F03F0"/>
    <w:rsid w:val="004F5839"/>
    <w:rsid w:val="004F59F5"/>
    <w:rsid w:val="005067E7"/>
    <w:rsid w:val="0052478A"/>
    <w:rsid w:val="0052656A"/>
    <w:rsid w:val="00530D78"/>
    <w:rsid w:val="00554ECF"/>
    <w:rsid w:val="00561C8E"/>
    <w:rsid w:val="00564139"/>
    <w:rsid w:val="005644F4"/>
    <w:rsid w:val="005665F4"/>
    <w:rsid w:val="00567CE7"/>
    <w:rsid w:val="00571F02"/>
    <w:rsid w:val="0057288C"/>
    <w:rsid w:val="00582BD5"/>
    <w:rsid w:val="0059291C"/>
    <w:rsid w:val="005A07A0"/>
    <w:rsid w:val="005A6C19"/>
    <w:rsid w:val="005C1799"/>
    <w:rsid w:val="005C2DB7"/>
    <w:rsid w:val="005C6EE5"/>
    <w:rsid w:val="006037EF"/>
    <w:rsid w:val="00604D55"/>
    <w:rsid w:val="00606690"/>
    <w:rsid w:val="0060765D"/>
    <w:rsid w:val="00607F60"/>
    <w:rsid w:val="00617BEA"/>
    <w:rsid w:val="006315DD"/>
    <w:rsid w:val="00652315"/>
    <w:rsid w:val="00665AA1"/>
    <w:rsid w:val="0066782B"/>
    <w:rsid w:val="006B2DF9"/>
    <w:rsid w:val="006C4B2F"/>
    <w:rsid w:val="006D6A33"/>
    <w:rsid w:val="006D6A60"/>
    <w:rsid w:val="006D6B75"/>
    <w:rsid w:val="006E28FE"/>
    <w:rsid w:val="006E6CBD"/>
    <w:rsid w:val="006E7B52"/>
    <w:rsid w:val="006F2BB6"/>
    <w:rsid w:val="006F48EB"/>
    <w:rsid w:val="0070464D"/>
    <w:rsid w:val="00713EAF"/>
    <w:rsid w:val="00715815"/>
    <w:rsid w:val="00722B45"/>
    <w:rsid w:val="007313E8"/>
    <w:rsid w:val="00732B3C"/>
    <w:rsid w:val="007701CE"/>
    <w:rsid w:val="007721B9"/>
    <w:rsid w:val="00775F8D"/>
    <w:rsid w:val="00781345"/>
    <w:rsid w:val="00796A94"/>
    <w:rsid w:val="007A1A60"/>
    <w:rsid w:val="007B7545"/>
    <w:rsid w:val="007C05E1"/>
    <w:rsid w:val="007D4058"/>
    <w:rsid w:val="007E55F2"/>
    <w:rsid w:val="00814B1B"/>
    <w:rsid w:val="00817AEB"/>
    <w:rsid w:val="008226DD"/>
    <w:rsid w:val="00823BB8"/>
    <w:rsid w:val="008266C5"/>
    <w:rsid w:val="0084220A"/>
    <w:rsid w:val="00842378"/>
    <w:rsid w:val="008453BA"/>
    <w:rsid w:val="00851029"/>
    <w:rsid w:val="0085608B"/>
    <w:rsid w:val="00864832"/>
    <w:rsid w:val="00872A57"/>
    <w:rsid w:val="00883D65"/>
    <w:rsid w:val="00887F5C"/>
    <w:rsid w:val="008A2708"/>
    <w:rsid w:val="008B5DC2"/>
    <w:rsid w:val="008C073F"/>
    <w:rsid w:val="008C44CE"/>
    <w:rsid w:val="008D3E39"/>
    <w:rsid w:val="008E3A48"/>
    <w:rsid w:val="008F0DDC"/>
    <w:rsid w:val="008F0EC6"/>
    <w:rsid w:val="009023C1"/>
    <w:rsid w:val="00913906"/>
    <w:rsid w:val="0091733C"/>
    <w:rsid w:val="0092625F"/>
    <w:rsid w:val="009303E1"/>
    <w:rsid w:val="00934CAB"/>
    <w:rsid w:val="00935B41"/>
    <w:rsid w:val="0093734D"/>
    <w:rsid w:val="009437F9"/>
    <w:rsid w:val="009461B8"/>
    <w:rsid w:val="00950FFA"/>
    <w:rsid w:val="00956C88"/>
    <w:rsid w:val="00957E9E"/>
    <w:rsid w:val="00962392"/>
    <w:rsid w:val="009841D7"/>
    <w:rsid w:val="009A776D"/>
    <w:rsid w:val="009C1F04"/>
    <w:rsid w:val="009C2067"/>
    <w:rsid w:val="009C3377"/>
    <w:rsid w:val="009D03D9"/>
    <w:rsid w:val="009F2FC5"/>
    <w:rsid w:val="00A215AF"/>
    <w:rsid w:val="00A23D25"/>
    <w:rsid w:val="00A248CE"/>
    <w:rsid w:val="00A35659"/>
    <w:rsid w:val="00A37631"/>
    <w:rsid w:val="00A450C7"/>
    <w:rsid w:val="00A5299B"/>
    <w:rsid w:val="00A609BB"/>
    <w:rsid w:val="00A61D4A"/>
    <w:rsid w:val="00A62DD2"/>
    <w:rsid w:val="00A66E55"/>
    <w:rsid w:val="00A74962"/>
    <w:rsid w:val="00A807EE"/>
    <w:rsid w:val="00A822F0"/>
    <w:rsid w:val="00A92695"/>
    <w:rsid w:val="00AA25D9"/>
    <w:rsid w:val="00AA7ED5"/>
    <w:rsid w:val="00AB1640"/>
    <w:rsid w:val="00AD2442"/>
    <w:rsid w:val="00AD4FD5"/>
    <w:rsid w:val="00AD58FA"/>
    <w:rsid w:val="00AE3D80"/>
    <w:rsid w:val="00AF0F2C"/>
    <w:rsid w:val="00AF5384"/>
    <w:rsid w:val="00B01588"/>
    <w:rsid w:val="00B11C16"/>
    <w:rsid w:val="00B12113"/>
    <w:rsid w:val="00B13718"/>
    <w:rsid w:val="00B21E3E"/>
    <w:rsid w:val="00B25421"/>
    <w:rsid w:val="00B30348"/>
    <w:rsid w:val="00B31E6A"/>
    <w:rsid w:val="00B32D92"/>
    <w:rsid w:val="00B46721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A27B4"/>
    <w:rsid w:val="00BB3052"/>
    <w:rsid w:val="00BB572C"/>
    <w:rsid w:val="00BB745A"/>
    <w:rsid w:val="00BB7A96"/>
    <w:rsid w:val="00BC28AD"/>
    <w:rsid w:val="00BC7891"/>
    <w:rsid w:val="00BD08D5"/>
    <w:rsid w:val="00BD26E7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5F4E"/>
    <w:rsid w:val="00C9254A"/>
    <w:rsid w:val="00CA2E58"/>
    <w:rsid w:val="00CB3D6D"/>
    <w:rsid w:val="00CC0D68"/>
    <w:rsid w:val="00CC6FFF"/>
    <w:rsid w:val="00CC7D1F"/>
    <w:rsid w:val="00CD00EA"/>
    <w:rsid w:val="00CE2DDA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76C7"/>
    <w:rsid w:val="00D50DA9"/>
    <w:rsid w:val="00D5254C"/>
    <w:rsid w:val="00D5788E"/>
    <w:rsid w:val="00D6673C"/>
    <w:rsid w:val="00D747CC"/>
    <w:rsid w:val="00D817B5"/>
    <w:rsid w:val="00D94C52"/>
    <w:rsid w:val="00DA3BBA"/>
    <w:rsid w:val="00DA6D73"/>
    <w:rsid w:val="00DB2FDA"/>
    <w:rsid w:val="00DD25FC"/>
    <w:rsid w:val="00DE111D"/>
    <w:rsid w:val="00DE113C"/>
    <w:rsid w:val="00DE3994"/>
    <w:rsid w:val="00DE45D5"/>
    <w:rsid w:val="00DE67DE"/>
    <w:rsid w:val="00E01186"/>
    <w:rsid w:val="00E021E4"/>
    <w:rsid w:val="00E02483"/>
    <w:rsid w:val="00E02C5B"/>
    <w:rsid w:val="00E10D96"/>
    <w:rsid w:val="00E2498A"/>
    <w:rsid w:val="00E42B3B"/>
    <w:rsid w:val="00E4401F"/>
    <w:rsid w:val="00E522E3"/>
    <w:rsid w:val="00E56C69"/>
    <w:rsid w:val="00E66F4C"/>
    <w:rsid w:val="00E80255"/>
    <w:rsid w:val="00E804F6"/>
    <w:rsid w:val="00E840C7"/>
    <w:rsid w:val="00E904DF"/>
    <w:rsid w:val="00E926CC"/>
    <w:rsid w:val="00E96EDA"/>
    <w:rsid w:val="00EA305E"/>
    <w:rsid w:val="00EA3341"/>
    <w:rsid w:val="00EC0922"/>
    <w:rsid w:val="00ED79FA"/>
    <w:rsid w:val="00EE6019"/>
    <w:rsid w:val="00EE7C00"/>
    <w:rsid w:val="00EF30D8"/>
    <w:rsid w:val="00EF38CC"/>
    <w:rsid w:val="00EF3CC4"/>
    <w:rsid w:val="00EF6108"/>
    <w:rsid w:val="00F1598F"/>
    <w:rsid w:val="00F24B10"/>
    <w:rsid w:val="00F279DF"/>
    <w:rsid w:val="00F41913"/>
    <w:rsid w:val="00F5599A"/>
    <w:rsid w:val="00F60B79"/>
    <w:rsid w:val="00F80273"/>
    <w:rsid w:val="00F93270"/>
    <w:rsid w:val="00FA71CA"/>
    <w:rsid w:val="00FB077E"/>
    <w:rsid w:val="00FB4663"/>
    <w:rsid w:val="00FB7DE1"/>
    <w:rsid w:val="00FC2A4C"/>
    <w:rsid w:val="00FC6791"/>
    <w:rsid w:val="00FD1FE1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F395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next w:val="Normal"/>
    <w:qFormat/>
    <w:rsid w:val="003843EE"/>
    <w:pPr>
      <w:ind w:left="340" w:hanging="340"/>
    </w:pPr>
    <w:rPr>
      <w:rFonts w:eastAsia="Calibri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next w:val="Normal"/>
    <w:qFormat/>
    <w:rsid w:val="003843EE"/>
    <w:pPr>
      <w:ind w:left="340" w:hanging="340"/>
    </w:pPr>
    <w:rPr>
      <w:rFonts w:eastAsia="Calibri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8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jpeg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oleObject" Target="embeddings/oleObject37.bin"/><Relationship Id="rId89" Type="http://schemas.openxmlformats.org/officeDocument/2006/relationships/image" Target="media/image42.wmf"/><Relationship Id="rId97" Type="http://schemas.openxmlformats.org/officeDocument/2006/relationships/image" Target="media/image46.wmf"/><Relationship Id="rId7" Type="http://schemas.openxmlformats.org/officeDocument/2006/relationships/footnotes" Target="footnotes.xml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1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emf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5.bin"/><Relationship Id="rId87" Type="http://schemas.openxmlformats.org/officeDocument/2006/relationships/image" Target="media/image41.wmf"/><Relationship Id="rId102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6.bin"/><Relationship Id="rId90" Type="http://schemas.openxmlformats.org/officeDocument/2006/relationships/oleObject" Target="embeddings/oleObject40.bin"/><Relationship Id="rId95" Type="http://schemas.openxmlformats.org/officeDocument/2006/relationships/image" Target="media/image45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100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3.emf"/><Relationship Id="rId80" Type="http://schemas.openxmlformats.org/officeDocument/2006/relationships/image" Target="media/image37.png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4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3.bin"/><Relationship Id="rId83" Type="http://schemas.openxmlformats.org/officeDocument/2006/relationships/image" Target="media/image39.wmf"/><Relationship Id="rId88" Type="http://schemas.openxmlformats.org/officeDocument/2006/relationships/oleObject" Target="embeddings/oleObject39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6.wmf"/><Relationship Id="rId81" Type="http://schemas.openxmlformats.org/officeDocument/2006/relationships/image" Target="media/image38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2.bin"/><Relationship Id="rId99" Type="http://schemas.openxmlformats.org/officeDocument/2006/relationships/header" Target="header1.xml"/><Relationship Id="rId10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84E5D-C96D-4216-A5EA-16D65B2D3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57</TotalTime>
  <Pages>5</Pages>
  <Words>934</Words>
  <Characters>3832</Characters>
  <Application>Microsoft Office Word</Application>
  <DocSecurity>0</DocSecurity>
  <Lines>273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4602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14</cp:revision>
  <cp:lastPrinted>2016-07-15T04:27:00Z</cp:lastPrinted>
  <dcterms:created xsi:type="dcterms:W3CDTF">2016-09-09T05:49:00Z</dcterms:created>
  <dcterms:modified xsi:type="dcterms:W3CDTF">2016-10-12T00:48:00Z</dcterms:modified>
</cp:coreProperties>
</file>