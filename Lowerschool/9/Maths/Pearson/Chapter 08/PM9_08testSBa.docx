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4E3FBA" w14:paraId="13E73058" w14:textId="77777777" w:rsidTr="004E3FBA">
        <w:tc>
          <w:tcPr>
            <w:tcW w:w="1126" w:type="dxa"/>
          </w:tcPr>
          <w:p w14:paraId="7A0DF6C2" w14:textId="77777777" w:rsidR="004E3FBA" w:rsidRDefault="004E3FB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94" w:type="dxa"/>
          </w:tcPr>
          <w:p w14:paraId="04C06572" w14:textId="77777777" w:rsidR="004E3FBA" w:rsidRDefault="004E3FBA" w:rsidP="00CC6FFF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6400685B" w14:textId="77777777" w:rsidR="004E3FBA" w:rsidRDefault="004E3FBA" w:rsidP="00CC6FFF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EB04FC2" w14:textId="77777777" w:rsidR="004E3FBA" w:rsidRDefault="004E3FBA" w:rsidP="00CC6FFF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4CF0CA79" w14:textId="77777777" w:rsidR="004E3FBA" w:rsidRDefault="004E3FBA" w:rsidP="00CC6FFF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C946DAE" w14:textId="77777777" w:rsidR="004E3FBA" w:rsidRDefault="004E3FBA" w:rsidP="00CC6FFF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540915C" w14:textId="77777777" w:rsidR="004E3FBA" w:rsidRDefault="004E3FBA" w:rsidP="00CC6FFF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49157EDE" w14:textId="77777777" w:rsidR="004E3FBA" w:rsidRDefault="004E3FBA" w:rsidP="00CC6FFF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58B0DBA5" w14:textId="77777777" w:rsidR="004E3FBA" w:rsidRDefault="004E3FBA" w:rsidP="00CC6FFF">
            <w:pPr>
              <w:pStyle w:val="Ptabletext"/>
            </w:pPr>
            <w:r>
              <w:t>8</w:t>
            </w:r>
          </w:p>
        </w:tc>
      </w:tr>
      <w:tr w:rsidR="004E3FBA" w14:paraId="3D971522" w14:textId="77777777" w:rsidTr="004E3FBA">
        <w:tc>
          <w:tcPr>
            <w:tcW w:w="1126" w:type="dxa"/>
          </w:tcPr>
          <w:p w14:paraId="27366CEC" w14:textId="77777777" w:rsidR="004E3FBA" w:rsidRDefault="004E3FBA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94" w:type="dxa"/>
          </w:tcPr>
          <w:p w14:paraId="6DFD621D" w14:textId="30ED6347" w:rsidR="004E3FBA" w:rsidRDefault="00881011" w:rsidP="00CC6FFF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2CA9DE35" w14:textId="74D86902" w:rsidR="004E3FBA" w:rsidRDefault="00881011" w:rsidP="00CC6FFF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0BBE71D9" w14:textId="42664D16" w:rsidR="004E3FBA" w:rsidRDefault="00881011" w:rsidP="00CC6FFF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24223619" w14:textId="73F5690E" w:rsidR="004E3FBA" w:rsidRDefault="00881011" w:rsidP="00CC6FFF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4F8233A0" w14:textId="3B0636AB" w:rsidR="004E3FBA" w:rsidRDefault="00881011" w:rsidP="00CC6FFF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51035319" w14:textId="6342482C" w:rsidR="004E3FBA" w:rsidRDefault="00881011" w:rsidP="00CC6FFF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0797B4FC" w14:textId="77777777" w:rsidR="004E3FBA" w:rsidRDefault="004E3FBA" w:rsidP="00CC6FFF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6206E549" w14:textId="6A51C407" w:rsidR="004E3FBA" w:rsidRDefault="00881011" w:rsidP="00CC6FFF">
            <w:pPr>
              <w:pStyle w:val="Ptabletext"/>
            </w:pPr>
            <w:r>
              <w:t>B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77777777" w:rsidR="00EF38CC" w:rsidRDefault="004E3FBA" w:rsidP="00B80E6D">
      <w:pPr>
        <w:pStyle w:val="Pquestionheadingmc1stafterhead"/>
      </w:pPr>
      <w:r>
        <w:t>Question 1</w:t>
      </w:r>
      <w:r>
        <w:tab/>
        <w:t>[8</w:t>
      </w:r>
      <w:r w:rsidR="00EF38CC">
        <w:t>.1]</w:t>
      </w:r>
    </w:p>
    <w:p w14:paraId="1E67EDC3" w14:textId="77777777" w:rsidR="00881011" w:rsidRPr="000E0674" w:rsidRDefault="00881011" w:rsidP="00881011">
      <w:pPr>
        <w:rPr>
          <w:rFonts w:ascii="Calibri" w:hAnsi="Calibri"/>
          <w:b/>
        </w:rPr>
      </w:pPr>
      <w:r w:rsidRPr="000E0674">
        <w:rPr>
          <w:rFonts w:ascii="Calibri" w:hAnsi="Calibri"/>
          <w:b/>
        </w:rPr>
        <w:t>B</w:t>
      </w:r>
    </w:p>
    <w:p w14:paraId="495AEFBE" w14:textId="14191833" w:rsidR="001158EE" w:rsidRDefault="00881011" w:rsidP="00881011">
      <w:pPr>
        <w:pStyle w:val="Pquestiontextmainstem"/>
      </w:pPr>
      <w:r w:rsidRPr="000E0674">
        <w:rPr>
          <w:rFonts w:ascii="Calibri" w:hAnsi="Calibri"/>
        </w:rPr>
        <w:t>You can walk around the school and observe the number in each class</w:t>
      </w:r>
    </w:p>
    <w:p w14:paraId="40AC20FE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4E3FBA">
        <w:tab/>
        <w:t>[8.2</w:t>
      </w:r>
      <w:r>
        <w:t>]</w:t>
      </w:r>
    </w:p>
    <w:p w14:paraId="14959703" w14:textId="77777777" w:rsidR="00881011" w:rsidRPr="000E0674" w:rsidRDefault="00881011" w:rsidP="00881011">
      <w:pPr>
        <w:rPr>
          <w:rFonts w:ascii="Calibri" w:hAnsi="Calibri"/>
          <w:b/>
        </w:rPr>
      </w:pPr>
      <w:r w:rsidRPr="000E0674">
        <w:rPr>
          <w:rFonts w:ascii="Calibri" w:hAnsi="Calibri"/>
          <w:b/>
        </w:rPr>
        <w:t>C</w:t>
      </w:r>
    </w:p>
    <w:p w14:paraId="49CF108D" w14:textId="77777777" w:rsidR="00881011" w:rsidRPr="000E0674" w:rsidRDefault="00881011" w:rsidP="00881011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</w:rPr>
      </w:pPr>
      <w:r w:rsidRPr="000E0674">
        <w:rPr>
          <w:rFonts w:ascii="Calibri" w:hAnsi="Calibri"/>
        </w:rPr>
        <w:t>0, 1, 1, 2, 3, 4, 6, 7</w:t>
      </w:r>
    </w:p>
    <w:p w14:paraId="27BADAFC" w14:textId="77777777" w:rsidR="00881011" w:rsidRPr="000E0674" w:rsidRDefault="00881011" w:rsidP="00881011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</w:rPr>
      </w:pPr>
      <w:r w:rsidRPr="000E0674">
        <w:rPr>
          <w:rFonts w:ascii="Calibri" w:hAnsi="Calibri"/>
        </w:rPr>
        <w:t xml:space="preserve">Mean = </w:t>
      </w:r>
      <w:r w:rsidRPr="000E0674">
        <w:rPr>
          <w:rFonts w:ascii="Calibri" w:hAnsi="Calibri"/>
          <w:position w:val="-24"/>
        </w:rPr>
        <w:object w:dxaOrig="360" w:dyaOrig="620" w14:anchorId="66164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1.15pt" o:ole="">
            <v:imagedata r:id="rId8" o:title=""/>
          </v:shape>
          <o:OLEObject Type="Embed" ProgID="Equation.3" ShapeID="_x0000_i1025" DrawAspect="Content" ObjectID="_1537783053" r:id="rId9"/>
        </w:object>
      </w:r>
      <w:r w:rsidRPr="000E0674">
        <w:rPr>
          <w:rFonts w:ascii="Calibri" w:hAnsi="Calibri"/>
        </w:rPr>
        <w:t xml:space="preserve"> = 3</w:t>
      </w:r>
    </w:p>
    <w:p w14:paraId="63647423" w14:textId="466FCAF7" w:rsidR="001158EE" w:rsidRDefault="00881011" w:rsidP="00881011">
      <w:pPr>
        <w:pStyle w:val="Pquestiontextmainstem"/>
      </w:pPr>
      <w:r w:rsidRPr="000E0674">
        <w:rPr>
          <w:rFonts w:ascii="Calibri" w:hAnsi="Calibri"/>
        </w:rPr>
        <w:t xml:space="preserve">Median  = </w:t>
      </w:r>
      <w:r w:rsidRPr="000E0674">
        <w:rPr>
          <w:rFonts w:ascii="Calibri" w:hAnsi="Calibri"/>
          <w:position w:val="-24"/>
        </w:rPr>
        <w:object w:dxaOrig="560" w:dyaOrig="620" w14:anchorId="0095F99C">
          <v:shape id="_x0000_i1026" type="#_x0000_t75" style="width:27.95pt;height:31.15pt" o:ole="">
            <v:imagedata r:id="rId10" o:title=""/>
          </v:shape>
          <o:OLEObject Type="Embed" ProgID="Equation.3" ShapeID="_x0000_i1026" DrawAspect="Content" ObjectID="_1537783054" r:id="rId11"/>
        </w:object>
      </w:r>
      <w:r w:rsidRPr="000E0674">
        <w:rPr>
          <w:rFonts w:ascii="Calibri" w:hAnsi="Calibri"/>
        </w:rPr>
        <w:t xml:space="preserve"> = 2.5</w:t>
      </w:r>
    </w:p>
    <w:p w14:paraId="1FC851B0" w14:textId="77777777" w:rsidR="004E3FBA" w:rsidRDefault="004E3FBA" w:rsidP="004E3FBA">
      <w:pPr>
        <w:pStyle w:val="Pquestionheadingmc"/>
      </w:pPr>
      <w:r>
        <w:t>Question 3</w:t>
      </w:r>
      <w:r>
        <w:tab/>
        <w:t>[8.3]</w:t>
      </w:r>
    </w:p>
    <w:p w14:paraId="209AFA6C" w14:textId="77777777" w:rsidR="00881011" w:rsidRPr="00613DED" w:rsidRDefault="00881011" w:rsidP="00881011">
      <w:pPr>
        <w:rPr>
          <w:rFonts w:ascii="Calibri" w:hAnsi="Calibri"/>
          <w:b/>
        </w:rPr>
      </w:pPr>
      <w:r w:rsidRPr="00613DED">
        <w:rPr>
          <w:rFonts w:ascii="Calibri" w:hAnsi="Calibri"/>
          <w:b/>
        </w:rPr>
        <w:t>C</w:t>
      </w:r>
    </w:p>
    <w:p w14:paraId="453E63EA" w14:textId="7485C0D8" w:rsidR="00001D77" w:rsidRPr="004B6069" w:rsidRDefault="00881011" w:rsidP="00881011">
      <w:pPr>
        <w:pStyle w:val="Pquestiontextmainstem"/>
        <w:rPr>
          <w:rFonts w:ascii="Calibri" w:hAnsi="Calibri"/>
        </w:rPr>
      </w:pPr>
      <w:r w:rsidRPr="00613DED">
        <w:rPr>
          <w:rFonts w:ascii="Calibri" w:hAnsi="Calibri"/>
          <w:position w:val="-22"/>
        </w:rPr>
        <w:object w:dxaOrig="1280" w:dyaOrig="600" w14:anchorId="5A9EFE9F">
          <v:shape id="_x0000_i1027" type="#_x0000_t75" style="width:63.4pt;height:30.1pt" o:ole="">
            <v:imagedata r:id="rId12" o:title=""/>
          </v:shape>
          <o:OLEObject Type="Embed" ProgID="Equation.3" ShapeID="_x0000_i1027" DrawAspect="Content" ObjectID="_1537783055" r:id="rId13"/>
        </w:object>
      </w:r>
      <w:r w:rsidRPr="00613DED">
        <w:rPr>
          <w:rFonts w:ascii="Calibri" w:hAnsi="Calibri"/>
        </w:rPr>
        <w:t xml:space="preserve"> = 27</w:t>
      </w:r>
    </w:p>
    <w:p w14:paraId="177FB38E" w14:textId="77777777" w:rsidR="004E3FBA" w:rsidRDefault="004E3FBA" w:rsidP="004E3FBA">
      <w:pPr>
        <w:pStyle w:val="Pquestionheadingmc"/>
      </w:pPr>
      <w:r>
        <w:t>Question 4</w:t>
      </w:r>
      <w:r>
        <w:tab/>
        <w:t>[8.5]</w:t>
      </w:r>
    </w:p>
    <w:p w14:paraId="2C9797E1" w14:textId="77777777" w:rsidR="00881011" w:rsidRPr="00613DED" w:rsidRDefault="00881011" w:rsidP="00881011">
      <w:pPr>
        <w:rPr>
          <w:rFonts w:ascii="Calibri" w:hAnsi="Calibri"/>
          <w:b/>
        </w:rPr>
      </w:pPr>
      <w:r w:rsidRPr="00613DED">
        <w:rPr>
          <w:rFonts w:ascii="Calibri" w:hAnsi="Calibri"/>
          <w:b/>
        </w:rPr>
        <w:t>A</w:t>
      </w:r>
    </w:p>
    <w:p w14:paraId="4D5E0015" w14:textId="4EAA6648" w:rsidR="004E3FBA" w:rsidRPr="004E3FBA" w:rsidRDefault="00881011" w:rsidP="00881011">
      <w:pPr>
        <w:pStyle w:val="Pquestiontextmainstem"/>
      </w:pPr>
      <w:r w:rsidRPr="00613DED">
        <w:rPr>
          <w:rFonts w:ascii="Calibri" w:hAnsi="Calibri"/>
        </w:rPr>
        <w:t xml:space="preserve">9 balls in total, 3 of which are red: </w:t>
      </w:r>
      <w:r w:rsidRPr="00613DED">
        <w:rPr>
          <w:rFonts w:ascii="Calibri" w:hAnsi="Calibri"/>
          <w:position w:val="-22"/>
        </w:rPr>
        <w:object w:dxaOrig="580" w:dyaOrig="600" w14:anchorId="7D65270A">
          <v:shape id="_x0000_i1028" type="#_x0000_t75" style="width:29pt;height:30.1pt" o:ole="">
            <v:imagedata r:id="rId14" o:title=""/>
          </v:shape>
          <o:OLEObject Type="Embed" ProgID="Equation.3" ShapeID="_x0000_i1028" DrawAspect="Content" ObjectID="_1537783056" r:id="rId15"/>
        </w:object>
      </w:r>
    </w:p>
    <w:p w14:paraId="2A35FDAC" w14:textId="77777777" w:rsidR="004E3FBA" w:rsidRDefault="004E3FBA" w:rsidP="004E3FBA">
      <w:pPr>
        <w:pStyle w:val="Pquestionheadingmc"/>
      </w:pPr>
      <w:r>
        <w:t>Question 5</w:t>
      </w:r>
      <w:r>
        <w:tab/>
        <w:t>[8.5]</w:t>
      </w:r>
    </w:p>
    <w:p w14:paraId="0F6B315E" w14:textId="77777777" w:rsidR="00881011" w:rsidRPr="00881011" w:rsidRDefault="00881011" w:rsidP="00881011">
      <w:pPr>
        <w:pStyle w:val="Pquestiontextmainstem"/>
        <w:rPr>
          <w:b/>
        </w:rPr>
      </w:pPr>
      <w:r w:rsidRPr="00881011">
        <w:rPr>
          <w:b/>
        </w:rPr>
        <w:t>B</w:t>
      </w:r>
    </w:p>
    <w:p w14:paraId="3C59BACC" w14:textId="27509737" w:rsidR="00881011" w:rsidRPr="00613DED" w:rsidRDefault="00881011" w:rsidP="00881011">
      <w:pPr>
        <w:pStyle w:val="Pquestiontextmainstem"/>
      </w:pPr>
      <w:r w:rsidRPr="00613DED">
        <w:t>Five 4’s have been rolled out of a total of 30 rolls.</w:t>
      </w:r>
    </w:p>
    <w:p w14:paraId="7BB676D0" w14:textId="595FEBD1" w:rsidR="00570CA7" w:rsidRDefault="00881011" w:rsidP="00881011">
      <w:pPr>
        <w:pStyle w:val="Pquestiontextmainstem"/>
      </w:pPr>
      <w:r w:rsidRPr="00613DED">
        <w:rPr>
          <w:position w:val="-22"/>
        </w:rPr>
        <w:object w:dxaOrig="720" w:dyaOrig="600" w14:anchorId="167B3349">
          <v:shape id="_x0000_i1029" type="#_x0000_t75" style="width:36.55pt;height:30.1pt" o:ole="">
            <v:imagedata r:id="rId16" o:title=""/>
          </v:shape>
          <o:OLEObject Type="Embed" ProgID="Equation.3" ShapeID="_x0000_i1029" DrawAspect="Content" ObjectID="_1537783057" r:id="rId17"/>
        </w:object>
      </w:r>
    </w:p>
    <w:p w14:paraId="1C21D6C2" w14:textId="21F90605" w:rsidR="004E3FBA" w:rsidRDefault="004E3FBA" w:rsidP="00570CA7">
      <w:pPr>
        <w:pStyle w:val="Pquestionheadingmc"/>
      </w:pPr>
      <w:r>
        <w:t>Question 6</w:t>
      </w:r>
      <w:r>
        <w:tab/>
        <w:t>[8.5]</w:t>
      </w:r>
    </w:p>
    <w:p w14:paraId="791882DF" w14:textId="77777777" w:rsidR="00881011" w:rsidRPr="000E0674" w:rsidRDefault="00881011" w:rsidP="00881011">
      <w:pPr>
        <w:rPr>
          <w:rFonts w:ascii="Calibri" w:hAnsi="Calibri"/>
          <w:b/>
        </w:rPr>
      </w:pPr>
      <w:r w:rsidRPr="000E0674">
        <w:rPr>
          <w:rFonts w:ascii="Calibri" w:hAnsi="Calibri"/>
          <w:b/>
        </w:rPr>
        <w:t>A</w:t>
      </w:r>
    </w:p>
    <w:p w14:paraId="3C61903C" w14:textId="77777777" w:rsidR="00881011" w:rsidRPr="000E0674" w:rsidRDefault="00881011" w:rsidP="00881011">
      <w:pPr>
        <w:rPr>
          <w:rFonts w:ascii="Calibri" w:hAnsi="Calibri"/>
        </w:rPr>
      </w:pPr>
      <w:r w:rsidRPr="000E0674">
        <w:rPr>
          <w:rFonts w:ascii="Calibri" w:hAnsi="Calibri"/>
        </w:rPr>
        <w:t>multiples of 4: 4, 8, 12, 16, 20, 24, 28</w:t>
      </w:r>
    </w:p>
    <w:p w14:paraId="05E724F1" w14:textId="77777777" w:rsidR="00881011" w:rsidRPr="000E0674" w:rsidRDefault="00881011" w:rsidP="00881011">
      <w:pPr>
        <w:rPr>
          <w:rFonts w:ascii="Calibri" w:hAnsi="Calibri"/>
        </w:rPr>
      </w:pPr>
      <w:r w:rsidRPr="000E0674">
        <w:rPr>
          <w:rFonts w:ascii="Calibri" w:hAnsi="Calibri"/>
        </w:rPr>
        <w:t>multiples of 6: 6, 12, 18, 24, 30</w:t>
      </w:r>
    </w:p>
    <w:p w14:paraId="6BA33159" w14:textId="0F80EE8C" w:rsidR="004E3FBA" w:rsidRPr="004E3FBA" w:rsidRDefault="00881011" w:rsidP="00881011">
      <w:pPr>
        <w:pStyle w:val="Pquestiontextmainstem"/>
      </w:pPr>
      <w:r w:rsidRPr="000E0674">
        <w:rPr>
          <w:rFonts w:ascii="Calibri" w:hAnsi="Calibri"/>
        </w:rPr>
        <w:t xml:space="preserve">12 and 24 are the only successful outcomes: </w:t>
      </w:r>
      <w:r w:rsidRPr="000E0674">
        <w:rPr>
          <w:rFonts w:ascii="Calibri" w:hAnsi="Calibri"/>
          <w:position w:val="-22"/>
        </w:rPr>
        <w:object w:dxaOrig="800" w:dyaOrig="600" w14:anchorId="10FA9AFC">
          <v:shape id="_x0000_i1030" type="#_x0000_t75" style="width:40.85pt;height:30.1pt" o:ole="">
            <v:imagedata r:id="rId18" o:title=""/>
          </v:shape>
          <o:OLEObject Type="Embed" ProgID="Equation.3" ShapeID="_x0000_i1030" DrawAspect="Content" ObjectID="_1537783058" r:id="rId19"/>
        </w:object>
      </w:r>
    </w:p>
    <w:p w14:paraId="6EA91BAA" w14:textId="77777777" w:rsidR="004E3FBA" w:rsidRDefault="00F60B79" w:rsidP="004E3FBA">
      <w:pPr>
        <w:pStyle w:val="Pquestionheadingmc"/>
      </w:pPr>
      <w:r>
        <w:t>Question 7</w:t>
      </w:r>
      <w:r>
        <w:tab/>
        <w:t>[8.7</w:t>
      </w:r>
      <w:r w:rsidR="004E3FBA">
        <w:t>]</w:t>
      </w:r>
    </w:p>
    <w:p w14:paraId="4576E937" w14:textId="77777777" w:rsidR="00881011" w:rsidRPr="000E0674" w:rsidRDefault="00881011" w:rsidP="00881011">
      <w:pPr>
        <w:rPr>
          <w:rFonts w:ascii="Calibri" w:hAnsi="Calibri"/>
        </w:rPr>
      </w:pPr>
      <w:r w:rsidRPr="000E0674">
        <w:rPr>
          <w:rFonts w:ascii="Calibri" w:hAnsi="Calibri"/>
          <w:b/>
        </w:rPr>
        <w:t>A</w:t>
      </w:r>
    </w:p>
    <w:p w14:paraId="0D38E9BE" w14:textId="12AEC6C4" w:rsidR="004E3FBA" w:rsidRPr="004E3FBA" w:rsidRDefault="00881011" w:rsidP="00881011">
      <w:pPr>
        <w:pStyle w:val="Pquestiontextmainstem"/>
      </w:pPr>
      <w:r w:rsidRPr="000E0674">
        <w:rPr>
          <w:rFonts w:ascii="Calibri" w:hAnsi="Calibri"/>
        </w:rPr>
        <w:t>There are 25 outcomes possible, only one of which is the one required, so</w:t>
      </w:r>
      <w:r w:rsidR="00C27073">
        <w:rPr>
          <w:rFonts w:ascii="Calibri" w:hAnsi="Calibri"/>
        </w:rPr>
        <w:t xml:space="preserve"> the answer is</w:t>
      </w:r>
      <w:r w:rsidRPr="000E0674">
        <w:rPr>
          <w:rFonts w:ascii="Calibri" w:hAnsi="Calibri"/>
        </w:rPr>
        <w:t xml:space="preserve"> </w:t>
      </w:r>
      <w:r w:rsidRPr="000E0674">
        <w:rPr>
          <w:rFonts w:ascii="Calibri" w:hAnsi="Calibri"/>
          <w:position w:val="-22"/>
        </w:rPr>
        <w:object w:dxaOrig="320" w:dyaOrig="600" w14:anchorId="096D698D">
          <v:shape id="_x0000_i1031" type="#_x0000_t75" style="width:16.1pt;height:30.1pt" o:ole="">
            <v:imagedata r:id="rId20" o:title=""/>
          </v:shape>
          <o:OLEObject Type="Embed" ProgID="Equation.3" ShapeID="_x0000_i1031" DrawAspect="Content" ObjectID="_1537783059" r:id="rId21"/>
        </w:object>
      </w:r>
      <w:r w:rsidR="00C27073">
        <w:rPr>
          <w:rFonts w:ascii="Calibri" w:hAnsi="Calibri"/>
        </w:rPr>
        <w:t>.</w:t>
      </w:r>
    </w:p>
    <w:p w14:paraId="5B6BC3A3" w14:textId="77777777" w:rsidR="004E3FBA" w:rsidRDefault="00F60B79" w:rsidP="004E3FBA">
      <w:pPr>
        <w:pStyle w:val="Pquestionheadingmc"/>
      </w:pPr>
      <w:r>
        <w:lastRenderedPageBreak/>
        <w:t>Question 8</w:t>
      </w:r>
      <w:r>
        <w:tab/>
        <w:t>[8.7</w:t>
      </w:r>
      <w:r w:rsidR="004E3FBA">
        <w:t>]</w:t>
      </w:r>
    </w:p>
    <w:p w14:paraId="3D70C686" w14:textId="77777777" w:rsidR="00881011" w:rsidRPr="000E0674" w:rsidRDefault="00881011" w:rsidP="00881011">
      <w:pPr>
        <w:rPr>
          <w:rFonts w:ascii="Calibri" w:hAnsi="Calibri"/>
          <w:b/>
        </w:rPr>
      </w:pPr>
      <w:r w:rsidRPr="000E0674">
        <w:rPr>
          <w:rFonts w:ascii="Calibri" w:hAnsi="Calibri"/>
          <w:b/>
        </w:rPr>
        <w:t>B</w:t>
      </w:r>
    </w:p>
    <w:p w14:paraId="254E5D97" w14:textId="2A7CE98F" w:rsidR="004E3FBA" w:rsidRPr="004E3FBA" w:rsidRDefault="00881011" w:rsidP="00881011">
      <w:pPr>
        <w:pStyle w:val="Pquestiontextmainstem"/>
      </w:pPr>
      <w:r w:rsidRPr="000E0674">
        <w:rPr>
          <w:rFonts w:ascii="Calibri" w:hAnsi="Calibri"/>
        </w:rPr>
        <w:t xml:space="preserve">Pr(B and odd) = </w:t>
      </w:r>
      <w:r w:rsidRPr="000E0674">
        <w:rPr>
          <w:rFonts w:ascii="Calibri" w:hAnsi="Calibri"/>
          <w:position w:val="-24"/>
        </w:rPr>
        <w:object w:dxaOrig="320" w:dyaOrig="620" w14:anchorId="4F20EEAA">
          <v:shape id="_x0000_i1032" type="#_x0000_t75" style="width:16.1pt;height:31.15pt" o:ole="">
            <v:imagedata r:id="rId22" o:title=""/>
          </v:shape>
          <o:OLEObject Type="Embed" ProgID="Equation.3" ShapeID="_x0000_i1032" DrawAspect="Content" ObjectID="_1537783060" r:id="rId23"/>
        </w:object>
      </w:r>
    </w:p>
    <w:p w14:paraId="41208ED0" w14:textId="77777777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B30348">
        <w:t xml:space="preserve"> 8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211AE622" w14:textId="0A227AC5" w:rsidR="001B433F" w:rsidRDefault="00B30348" w:rsidP="00B80E6D">
      <w:pPr>
        <w:pStyle w:val="Pquestionheadingsx1stafterhead"/>
      </w:pPr>
      <w:r>
        <w:t>Question 9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F9769C">
        <w:tab/>
        <w:t>[8.1]</w:t>
      </w:r>
      <w:r w:rsidR="00F9769C" w:rsidRPr="00244870">
        <w:t xml:space="preserve"> </w:t>
      </w:r>
      <w:r w:rsidR="00F9769C">
        <w:t>[8.5]</w:t>
      </w:r>
    </w:p>
    <w:p w14:paraId="56F3EFC3" w14:textId="77777777" w:rsidR="00881011" w:rsidRPr="000E0674" w:rsidRDefault="00881011" w:rsidP="00881011">
      <w:pPr>
        <w:ind w:left="340" w:hanging="340"/>
        <w:rPr>
          <w:rFonts w:ascii="Calibri" w:hAnsi="Calibri"/>
        </w:rPr>
      </w:pPr>
      <w:r w:rsidRPr="000E0674">
        <w:rPr>
          <w:rFonts w:ascii="Calibri" w:hAnsi="Calibri"/>
          <w:b/>
        </w:rPr>
        <w:t>(a)</w:t>
      </w:r>
      <w:r w:rsidRPr="000E0674">
        <w:rPr>
          <w:rFonts w:ascii="Calibri" w:hAnsi="Calibri"/>
        </w:rPr>
        <w:tab/>
        <w:t xml:space="preserve">An event for which the probability is 0 is said to be </w:t>
      </w:r>
      <w:r w:rsidRPr="000E0674">
        <w:rPr>
          <w:rFonts w:ascii="Calibri" w:hAnsi="Calibri"/>
          <w:i/>
        </w:rPr>
        <w:t>impossible</w:t>
      </w:r>
      <w:r w:rsidRPr="000E0674">
        <w:rPr>
          <w:rFonts w:ascii="Calibri" w:hAnsi="Calibri"/>
        </w:rPr>
        <w:t>.</w:t>
      </w:r>
    </w:p>
    <w:p w14:paraId="6741E23B" w14:textId="77777777" w:rsidR="00881011" w:rsidRPr="000E0674" w:rsidRDefault="00881011" w:rsidP="00881011">
      <w:pPr>
        <w:ind w:left="340" w:hanging="340"/>
        <w:rPr>
          <w:rFonts w:ascii="Calibri" w:hAnsi="Calibri"/>
        </w:rPr>
      </w:pPr>
      <w:r w:rsidRPr="000E0674">
        <w:rPr>
          <w:rFonts w:ascii="Calibri" w:hAnsi="Calibri"/>
          <w:b/>
        </w:rPr>
        <w:t>(b)</w:t>
      </w:r>
      <w:r w:rsidRPr="000E0674">
        <w:rPr>
          <w:rFonts w:ascii="Calibri" w:hAnsi="Calibri"/>
        </w:rPr>
        <w:tab/>
        <w:t xml:space="preserve">The number of goals scored by each team in one round of a netball competition is an example of </w:t>
      </w:r>
      <w:r w:rsidRPr="000E0674">
        <w:rPr>
          <w:rFonts w:ascii="Calibri" w:hAnsi="Calibri"/>
          <w:i/>
        </w:rPr>
        <w:t>discrete data</w:t>
      </w:r>
      <w:r w:rsidRPr="000E0674">
        <w:rPr>
          <w:rFonts w:ascii="Calibri" w:hAnsi="Calibri"/>
        </w:rPr>
        <w:t>.</w:t>
      </w:r>
    </w:p>
    <w:p w14:paraId="439D6633" w14:textId="6590DBD4" w:rsidR="00B30348" w:rsidRDefault="00881011" w:rsidP="00881011">
      <w:pPr>
        <w:pStyle w:val="Pquestiontextpartsa"/>
      </w:pPr>
      <w:r w:rsidRPr="000E0674">
        <w:rPr>
          <w:rFonts w:ascii="Calibri" w:hAnsi="Calibri"/>
          <w:b/>
        </w:rPr>
        <w:t>(c)</w:t>
      </w:r>
      <w:r w:rsidRPr="000E0674">
        <w:rPr>
          <w:rFonts w:ascii="Calibri" w:hAnsi="Calibri"/>
        </w:rPr>
        <w:tab/>
        <w:t xml:space="preserve">If a statistical graph is not skewed it is said to be </w:t>
      </w:r>
      <w:r w:rsidRPr="000E0674">
        <w:rPr>
          <w:rFonts w:ascii="Calibri" w:hAnsi="Calibri"/>
          <w:i/>
        </w:rPr>
        <w:t>symmetrical</w:t>
      </w:r>
      <w:r w:rsidRPr="000E0674">
        <w:rPr>
          <w:rFonts w:ascii="Calibri" w:hAnsi="Calibri"/>
        </w:rPr>
        <w:t>.</w:t>
      </w:r>
    </w:p>
    <w:p w14:paraId="62C1B132" w14:textId="20FCE0D3" w:rsidR="00B30348" w:rsidRDefault="00B30348" w:rsidP="001158EE">
      <w:pPr>
        <w:pStyle w:val="Pquestionheadingsx1stafterhead"/>
      </w:pPr>
      <w:r>
        <w:t>Question 10</w:t>
      </w:r>
      <w:r w:rsidR="001158EE">
        <w:tab/>
      </w:r>
      <w:r w:rsidR="00AE6779">
        <w:rPr>
          <w:rStyle w:val="Cmarkslabel"/>
        </w:rPr>
        <w:t>2</w:t>
      </w:r>
      <w:r w:rsidR="001158EE" w:rsidRPr="001B433F">
        <w:rPr>
          <w:rStyle w:val="Cmarkslabel"/>
        </w:rPr>
        <w:t xml:space="preserve"> marks</w:t>
      </w:r>
      <w:r w:rsidR="001158EE">
        <w:tab/>
        <w:t>[</w:t>
      </w:r>
      <w:r w:rsidR="00F9769C">
        <w:t>8.5</w:t>
      </w:r>
      <w:r w:rsidR="001158EE">
        <w:t>]</w:t>
      </w:r>
    </w:p>
    <w:p w14:paraId="2B448B48" w14:textId="77480E23" w:rsidR="00881011" w:rsidRPr="000E0674" w:rsidRDefault="00881011" w:rsidP="00881011">
      <w:pPr>
        <w:rPr>
          <w:rFonts w:ascii="Calibri" w:hAnsi="Calibri"/>
        </w:rPr>
      </w:pPr>
      <w:r w:rsidRPr="000E0674">
        <w:rPr>
          <w:rFonts w:ascii="Calibri" w:hAnsi="Calibri"/>
        </w:rPr>
        <w:t>(Other words and phrases are possible</w:t>
      </w:r>
      <w:r w:rsidR="00C27073">
        <w:rPr>
          <w:rFonts w:ascii="Calibri" w:hAnsi="Calibri"/>
        </w:rPr>
        <w:t>.</w:t>
      </w:r>
      <w:r w:rsidRPr="000E0674">
        <w:rPr>
          <w:rFonts w:ascii="Calibri" w:hAnsi="Calibri"/>
        </w:rPr>
        <w:t>)</w:t>
      </w:r>
    </w:p>
    <w:p w14:paraId="123E86A3" w14:textId="7FA0226E" w:rsidR="00B30348" w:rsidRDefault="00881011" w:rsidP="00881011">
      <w:pPr>
        <w:pStyle w:val="Pquestiontextmainstem"/>
      </w:pPr>
      <w:r w:rsidRPr="000E0674">
        <w:rPr>
          <w:rFonts w:ascii="Calibri" w:hAnsi="Calibri"/>
        </w:rPr>
        <w:t>impossible</w:t>
      </w:r>
      <w:bookmarkStart w:id="0" w:name="OLE_LINK3"/>
      <w:bookmarkStart w:id="1" w:name="OLE_LINK4"/>
      <w:r w:rsidRPr="000E0674">
        <w:rPr>
          <w:rFonts w:ascii="Calibri" w:hAnsi="Calibri"/>
        </w:rPr>
        <w:t> </w:t>
      </w:r>
      <w:bookmarkEnd w:id="0"/>
      <w:bookmarkEnd w:id="1"/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 xml:space="preserve">no way 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 xml:space="preserve"> Buckley’s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unlikely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 xml:space="preserve"> perhaps 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possible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fifty–fifty</w:t>
      </w:r>
      <w:r w:rsidRPr="000E0674">
        <w:rPr>
          <w:rFonts w:ascii="Calibri" w:hAnsi="Calibri"/>
        </w:rPr>
        <w:br/>
        <w:t>even chance      probable        most likely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 xml:space="preserve">  almost certain 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 </w:t>
      </w:r>
      <w:r w:rsidRPr="000E0674">
        <w:rPr>
          <w:rFonts w:ascii="Calibri" w:hAnsi="Calibri"/>
        </w:rPr>
        <w:t>certain</w:t>
      </w:r>
    </w:p>
    <w:p w14:paraId="03BFDE94" w14:textId="77777777" w:rsidR="00B30348" w:rsidRDefault="00B30348" w:rsidP="00B30348">
      <w:pPr>
        <w:pStyle w:val="Pquestionheadingsx1stafterhead"/>
      </w:pPr>
    </w:p>
    <w:p w14:paraId="72CA928E" w14:textId="3E253A69" w:rsidR="00B30348" w:rsidRDefault="00B30348" w:rsidP="00B30348">
      <w:pPr>
        <w:pStyle w:val="Pquestionheadingsx1stafterhead"/>
      </w:pPr>
      <w:r>
        <w:t>Question 11</w:t>
      </w:r>
      <w:r>
        <w:tab/>
      </w:r>
      <w:r w:rsidR="00AE677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[8.2]</w:t>
      </w:r>
    </w:p>
    <w:p w14:paraId="7BEE8167" w14:textId="77777777" w:rsidR="00B8371B" w:rsidRPr="000E0674" w:rsidRDefault="00B8371B" w:rsidP="00B8371B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460"/>
        <w:gridCol w:w="460"/>
        <w:gridCol w:w="347"/>
        <w:gridCol w:w="460"/>
        <w:gridCol w:w="338"/>
        <w:gridCol w:w="344"/>
        <w:gridCol w:w="460"/>
        <w:gridCol w:w="460"/>
      </w:tblGrid>
      <w:tr w:rsidR="00B8371B" w:rsidRPr="000E0674" w14:paraId="3C47CEC5" w14:textId="77777777" w:rsidTr="0086612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E7535E" w14:textId="4FEF3164" w:rsidR="00B8371B" w:rsidRPr="000E0674" w:rsidRDefault="00881552" w:rsidP="008661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075F5DE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86632BE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B58ED8" w14:textId="73052E5E" w:rsidR="00B8371B" w:rsidRPr="000E0674" w:rsidRDefault="00881552" w:rsidP="00C27073">
            <w:pPr>
              <w:pStyle w:val="Ptabletext"/>
            </w:pPr>
            <w: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735DCEB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78690526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78494" w14:textId="451F90C9" w:rsidR="00B8371B" w:rsidRPr="000E0674" w:rsidRDefault="00881552" w:rsidP="00C27073">
            <w:pPr>
              <w:pStyle w:val="Ptabletext"/>
            </w:pPr>
            <w: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5A612B0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F279339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f</w:t>
            </w:r>
          </w:p>
        </w:tc>
      </w:tr>
      <w:tr w:rsidR="00B8371B" w:rsidRPr="000E0674" w14:paraId="2BD1F9BB" w14:textId="77777777" w:rsidTr="0086612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D425F9" w14:textId="77777777" w:rsidR="00B8371B" w:rsidRPr="000E0674" w:rsidRDefault="00B8371B" w:rsidP="0086612C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AC18318" w14:textId="77777777" w:rsidR="00B8371B" w:rsidRPr="000E0674" w:rsidRDefault="00B8371B" w:rsidP="00C27073">
            <w:pPr>
              <w:pStyle w:val="Ptabletext"/>
            </w:pPr>
            <w:r w:rsidRPr="000E0674">
              <w:t>30</w:t>
            </w:r>
          </w:p>
          <w:p w14:paraId="7CCF0E0D" w14:textId="77777777" w:rsidR="00B8371B" w:rsidRPr="000E0674" w:rsidRDefault="00B8371B" w:rsidP="00C27073">
            <w:pPr>
              <w:pStyle w:val="Ptabletext"/>
            </w:pPr>
            <w:r w:rsidRPr="000E0674">
              <w:t>31</w:t>
            </w:r>
          </w:p>
          <w:p w14:paraId="2E5AFCDD" w14:textId="77777777" w:rsidR="00B8371B" w:rsidRPr="000E0674" w:rsidRDefault="00B8371B" w:rsidP="00C27073">
            <w:pPr>
              <w:pStyle w:val="Ptabletext"/>
            </w:pPr>
            <w:r w:rsidRPr="000E0674">
              <w:t>32</w:t>
            </w:r>
          </w:p>
          <w:p w14:paraId="73A372BD" w14:textId="77777777" w:rsidR="00B8371B" w:rsidRPr="000E0674" w:rsidRDefault="00B8371B" w:rsidP="00C27073">
            <w:pPr>
              <w:pStyle w:val="Ptabletext"/>
            </w:pPr>
            <w:r w:rsidRPr="000E0674">
              <w:t>33</w:t>
            </w:r>
          </w:p>
          <w:p w14:paraId="6075AF4C" w14:textId="77777777" w:rsidR="00B8371B" w:rsidRPr="000E0674" w:rsidRDefault="00B8371B" w:rsidP="00C27073">
            <w:pPr>
              <w:pStyle w:val="Ptabletext"/>
            </w:pPr>
            <w:r w:rsidRPr="000E0674">
              <w:t>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DD2F384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  <w:p w14:paraId="40D4E0ED" w14:textId="77777777" w:rsidR="00B8371B" w:rsidRPr="000E0674" w:rsidRDefault="00B8371B" w:rsidP="00C27073">
            <w:pPr>
              <w:pStyle w:val="Ptabletext"/>
            </w:pPr>
            <w:r w:rsidRPr="000E0674">
              <w:t>16</w:t>
            </w:r>
          </w:p>
          <w:p w14:paraId="41C5B2FF" w14:textId="77777777" w:rsidR="00B8371B" w:rsidRPr="000E0674" w:rsidRDefault="00B8371B" w:rsidP="00C27073">
            <w:pPr>
              <w:pStyle w:val="Ptabletext"/>
            </w:pPr>
            <w:r w:rsidRPr="000E0674">
              <w:t>6</w:t>
            </w:r>
          </w:p>
          <w:p w14:paraId="5870C4BD" w14:textId="77777777" w:rsidR="00B8371B" w:rsidRPr="000E0674" w:rsidRDefault="00B8371B" w:rsidP="00C27073">
            <w:pPr>
              <w:pStyle w:val="Ptabletext"/>
            </w:pPr>
            <w:r w:rsidRPr="000E0674">
              <w:t>3</w:t>
            </w:r>
          </w:p>
          <w:p w14:paraId="79387A45" w14:textId="77777777" w:rsidR="00B8371B" w:rsidRPr="000E0674" w:rsidRDefault="00B8371B" w:rsidP="00C27073">
            <w:pPr>
              <w:pStyle w:val="Ptabletext"/>
            </w:pPr>
            <w:r w:rsidRPr="000E0674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7B3B0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0751BE9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  <w:p w14:paraId="37BCA398" w14:textId="77777777" w:rsidR="00B8371B" w:rsidRPr="000E0674" w:rsidRDefault="00B8371B" w:rsidP="00C27073">
            <w:pPr>
              <w:pStyle w:val="Ptabletext"/>
            </w:pPr>
            <w:r w:rsidRPr="000E0674">
              <w:t>16</w:t>
            </w:r>
          </w:p>
          <w:p w14:paraId="5ADCD1EA" w14:textId="77777777" w:rsidR="00B8371B" w:rsidRPr="000E0674" w:rsidRDefault="00B8371B" w:rsidP="00C27073">
            <w:pPr>
              <w:pStyle w:val="Ptabletext"/>
            </w:pPr>
            <w:r w:rsidRPr="000E0674">
              <w:t>17</w:t>
            </w:r>
          </w:p>
          <w:p w14:paraId="646DD3B9" w14:textId="77777777" w:rsidR="00B8371B" w:rsidRPr="000E0674" w:rsidRDefault="00B8371B" w:rsidP="00C27073">
            <w:pPr>
              <w:pStyle w:val="Ptabletext"/>
            </w:pPr>
            <w:r w:rsidRPr="000E0674">
              <w:t>18</w:t>
            </w:r>
          </w:p>
          <w:p w14:paraId="6460589D" w14:textId="77777777" w:rsidR="00B8371B" w:rsidRPr="000E0674" w:rsidRDefault="00B8371B" w:rsidP="00C27073">
            <w:pPr>
              <w:pStyle w:val="Ptabletext"/>
            </w:pPr>
            <w:r w:rsidRPr="000E0674">
              <w:t>19</w:t>
            </w:r>
          </w:p>
          <w:p w14:paraId="5F347B44" w14:textId="77777777" w:rsidR="00B8371B" w:rsidRPr="000E0674" w:rsidRDefault="00B8371B" w:rsidP="00C27073">
            <w:pPr>
              <w:pStyle w:val="Ptabletext"/>
            </w:pPr>
            <w:r w:rsidRPr="000E0674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7B69BFAF" w14:textId="77777777" w:rsidR="00B8371B" w:rsidRPr="000E0674" w:rsidRDefault="00B8371B" w:rsidP="00C27073">
            <w:pPr>
              <w:pStyle w:val="Ptabletext"/>
            </w:pPr>
            <w:r w:rsidRPr="000E0674">
              <w:t>2</w:t>
            </w:r>
          </w:p>
          <w:p w14:paraId="22EB9091" w14:textId="77777777" w:rsidR="00B8371B" w:rsidRPr="000E0674" w:rsidRDefault="00B8371B" w:rsidP="00C27073">
            <w:pPr>
              <w:pStyle w:val="Ptabletext"/>
            </w:pPr>
            <w:r w:rsidRPr="000E0674">
              <w:t>2</w:t>
            </w:r>
          </w:p>
          <w:p w14:paraId="4215C50C" w14:textId="77777777" w:rsidR="00B8371B" w:rsidRPr="000E0674" w:rsidRDefault="00B8371B" w:rsidP="00C27073">
            <w:pPr>
              <w:pStyle w:val="Ptabletext"/>
            </w:pPr>
            <w:r w:rsidRPr="000E0674">
              <w:t>0</w:t>
            </w:r>
          </w:p>
          <w:p w14:paraId="583523F1" w14:textId="77777777" w:rsidR="00B8371B" w:rsidRPr="000E0674" w:rsidRDefault="00B8371B" w:rsidP="00C27073">
            <w:pPr>
              <w:pStyle w:val="Ptabletext"/>
            </w:pPr>
            <w:r w:rsidRPr="000E0674">
              <w:t>5</w:t>
            </w:r>
          </w:p>
          <w:p w14:paraId="09B0B271" w14:textId="77777777" w:rsidR="00B8371B" w:rsidRPr="000E0674" w:rsidRDefault="00B8371B" w:rsidP="00C27073">
            <w:pPr>
              <w:pStyle w:val="Ptabletext"/>
            </w:pPr>
            <w:r w:rsidRPr="000E0674">
              <w:t>9</w:t>
            </w:r>
          </w:p>
          <w:p w14:paraId="5ABA3D04" w14:textId="77777777" w:rsidR="00B8371B" w:rsidRPr="000E0674" w:rsidRDefault="00B8371B" w:rsidP="00C27073">
            <w:pPr>
              <w:pStyle w:val="Ptabletext"/>
            </w:pPr>
            <w:r w:rsidRPr="000E0674"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C3A37C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2D63AE81" w14:textId="77777777" w:rsidR="00B8371B" w:rsidRPr="000E0674" w:rsidRDefault="00B8371B" w:rsidP="00C27073">
            <w:pPr>
              <w:pStyle w:val="Ptabletext"/>
            </w:pPr>
            <w:r w:rsidRPr="000E0674">
              <w:t>48</w:t>
            </w:r>
          </w:p>
          <w:p w14:paraId="642A5843" w14:textId="77777777" w:rsidR="00B8371B" w:rsidRPr="000E0674" w:rsidRDefault="00B8371B" w:rsidP="00C27073">
            <w:pPr>
              <w:pStyle w:val="Ptabletext"/>
            </w:pPr>
            <w:r w:rsidRPr="000E0674">
              <w:t>49</w:t>
            </w:r>
          </w:p>
          <w:p w14:paraId="4788F488" w14:textId="77777777" w:rsidR="00B8371B" w:rsidRPr="000E0674" w:rsidRDefault="00B8371B" w:rsidP="00C27073">
            <w:pPr>
              <w:pStyle w:val="Ptabletext"/>
            </w:pPr>
            <w:r w:rsidRPr="000E0674">
              <w:t>50</w:t>
            </w:r>
          </w:p>
          <w:p w14:paraId="6C19D859" w14:textId="77777777" w:rsidR="00B8371B" w:rsidRPr="000E0674" w:rsidRDefault="00B8371B" w:rsidP="00C27073">
            <w:pPr>
              <w:pStyle w:val="Ptabletext"/>
            </w:pPr>
            <w:r w:rsidRPr="000E0674">
              <w:t>51</w:t>
            </w:r>
          </w:p>
          <w:p w14:paraId="368DD175" w14:textId="77777777" w:rsidR="00B8371B" w:rsidRPr="000E0674" w:rsidRDefault="00B8371B" w:rsidP="00C27073">
            <w:pPr>
              <w:pStyle w:val="Ptabletext"/>
            </w:pPr>
            <w:r w:rsidRPr="000E0674">
              <w:t>52</w:t>
            </w:r>
          </w:p>
          <w:p w14:paraId="79A94A8B" w14:textId="77777777" w:rsidR="00B8371B" w:rsidRPr="000E0674" w:rsidRDefault="00B8371B" w:rsidP="00C27073">
            <w:pPr>
              <w:pStyle w:val="Ptabletext"/>
            </w:pPr>
            <w:r w:rsidRPr="000E0674">
              <w:t>53</w:t>
            </w:r>
          </w:p>
        </w:tc>
        <w:tc>
          <w:tcPr>
            <w:tcW w:w="0" w:type="auto"/>
            <w:shd w:val="clear" w:color="auto" w:fill="auto"/>
          </w:tcPr>
          <w:p w14:paraId="6E9DBCEA" w14:textId="77777777" w:rsidR="00B8371B" w:rsidRPr="000E0674" w:rsidRDefault="00B8371B" w:rsidP="00C27073">
            <w:pPr>
              <w:pStyle w:val="Ptabletext"/>
            </w:pPr>
            <w:r w:rsidRPr="000E0674">
              <w:t>4</w:t>
            </w:r>
          </w:p>
          <w:p w14:paraId="3465581E" w14:textId="77777777" w:rsidR="00B8371B" w:rsidRPr="000E0674" w:rsidRDefault="00B8371B" w:rsidP="00C27073">
            <w:pPr>
              <w:pStyle w:val="Ptabletext"/>
            </w:pPr>
            <w:r w:rsidRPr="000E0674">
              <w:t>6</w:t>
            </w:r>
          </w:p>
          <w:p w14:paraId="2EF23B29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  <w:p w14:paraId="1DD45995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  <w:p w14:paraId="767D59C1" w14:textId="77777777" w:rsidR="00B8371B" w:rsidRPr="000E0674" w:rsidRDefault="00B8371B" w:rsidP="00C27073">
            <w:pPr>
              <w:pStyle w:val="Ptabletext"/>
            </w:pPr>
            <w:r w:rsidRPr="000E0674">
              <w:t>6</w:t>
            </w:r>
          </w:p>
          <w:p w14:paraId="41E93CE5" w14:textId="77777777" w:rsidR="00B8371B" w:rsidRPr="000E0674" w:rsidRDefault="00B8371B" w:rsidP="00C27073">
            <w:pPr>
              <w:pStyle w:val="Ptabletext"/>
            </w:pPr>
            <w:r w:rsidRPr="000E0674">
              <w:t>4</w:t>
            </w:r>
          </w:p>
        </w:tc>
      </w:tr>
    </w:tbl>
    <w:p w14:paraId="31663AEC" w14:textId="77777777" w:rsidR="00B8371B" w:rsidRPr="000E0674" w:rsidRDefault="00B8371B" w:rsidP="00B8371B">
      <w:pPr>
        <w:rPr>
          <w:rFonts w:ascii="Calibri" w:hAnsi="Calibri"/>
        </w:rPr>
      </w:pPr>
    </w:p>
    <w:p w14:paraId="39EF4E38" w14:textId="7C00FF07" w:rsidR="00B8371B" w:rsidRPr="000E0674" w:rsidRDefault="00B8371B" w:rsidP="00B8371B">
      <w:pPr>
        <w:pStyle w:val="Pquestiontextpartsa"/>
      </w:pPr>
      <w:r w:rsidRPr="000E0674">
        <w:rPr>
          <w:b/>
        </w:rPr>
        <w:t>(a)</w:t>
      </w:r>
      <w:r w:rsidR="00C27073">
        <w:tab/>
      </w:r>
      <w:r w:rsidRPr="000E0674">
        <w:t xml:space="preserve">mean = median for </w:t>
      </w:r>
      <w:r w:rsidR="00881552">
        <w:t>C</w:t>
      </w:r>
      <w:r w:rsidRPr="000E0674">
        <w:t xml:space="preserve"> since the distribution is symmetrical.</w:t>
      </w:r>
    </w:p>
    <w:p w14:paraId="74C17D83" w14:textId="77777777" w:rsidR="00B8371B" w:rsidRPr="000E0674" w:rsidRDefault="00B8371B" w:rsidP="00B8371B">
      <w:pPr>
        <w:rPr>
          <w:rFonts w:ascii="Calibri" w:hAnsi="Calibri"/>
        </w:rPr>
      </w:pPr>
    </w:p>
    <w:p w14:paraId="3DF8F00B" w14:textId="20A7AFDB" w:rsidR="00B8371B" w:rsidRPr="000E0674" w:rsidRDefault="00B8371B" w:rsidP="00B8371B">
      <w:pPr>
        <w:pStyle w:val="Pquestiontextpartsa"/>
      </w:pPr>
      <w:r w:rsidRPr="000E0674">
        <w:rPr>
          <w:b/>
        </w:rPr>
        <w:t>(b)</w:t>
      </w:r>
      <w:r w:rsidR="00C27073">
        <w:tab/>
      </w:r>
      <w:r w:rsidR="00881552">
        <w:t>B</w:t>
      </w:r>
      <w:r w:rsidRPr="000E0674">
        <w:t xml:space="preserve"> and </w:t>
      </w:r>
      <w:r w:rsidR="00881552">
        <w:t>C</w:t>
      </w:r>
      <w:r w:rsidRPr="000E0674">
        <w:t xml:space="preserve"> have the same range:</w:t>
      </w:r>
    </w:p>
    <w:p w14:paraId="121DADBE" w14:textId="11D784B3" w:rsidR="00B8371B" w:rsidRPr="000E0674" w:rsidRDefault="00881552" w:rsidP="00B8371B">
      <w:pPr>
        <w:pStyle w:val="Pquestiontextpartsi"/>
      </w:pPr>
      <w:r>
        <w:t>B</w:t>
      </w:r>
      <w:r w:rsidR="00B8371B" w:rsidRPr="000E0674">
        <w:t>: Range = 20 – 15 = 5</w:t>
      </w:r>
    </w:p>
    <w:p w14:paraId="179EFA0A" w14:textId="0969F7E2" w:rsidR="00B8371B" w:rsidRPr="000E0674" w:rsidRDefault="00881552" w:rsidP="00B8371B">
      <w:pPr>
        <w:pStyle w:val="Pquestiontextpartsi"/>
      </w:pPr>
      <w:r>
        <w:t>C</w:t>
      </w:r>
      <w:r w:rsidR="00B8371B" w:rsidRPr="000E0674">
        <w:t>: Range = 53 – 48 = 5</w:t>
      </w:r>
    </w:p>
    <w:p w14:paraId="48EB04F5" w14:textId="4C8ECD00" w:rsidR="00B8371B" w:rsidRPr="000E0674" w:rsidRDefault="00881552" w:rsidP="00B8371B">
      <w:pPr>
        <w:pStyle w:val="Pquestiontextpartsi"/>
      </w:pPr>
      <w:r>
        <w:t>For A</w:t>
      </w:r>
      <w:r w:rsidR="00B8371B" w:rsidRPr="000E0674">
        <w:t>: Range = 34 – 30 = 4</w:t>
      </w:r>
    </w:p>
    <w:p w14:paraId="18786814" w14:textId="33D1CAA8" w:rsidR="00B8371B" w:rsidRPr="000E0674" w:rsidRDefault="00B8371B" w:rsidP="00C27073">
      <w:pPr>
        <w:pStyle w:val="Pquestiontextpartsa"/>
      </w:pPr>
      <w:r w:rsidRPr="000E0674">
        <w:rPr>
          <w:b/>
        </w:rPr>
        <w:t>(c)</w:t>
      </w:r>
      <w:r w:rsidR="00C27073">
        <w:tab/>
      </w:r>
      <w:r w:rsidR="00881552">
        <w:t>‘A’</w:t>
      </w:r>
      <w:r w:rsidRPr="000E0674">
        <w:t xml:space="preserve"> has a positive skew (tail to the right).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60"/>
        <w:gridCol w:w="703"/>
      </w:tblGrid>
      <w:tr w:rsidR="00B8371B" w:rsidRPr="000E0674" w14:paraId="564F9A18" w14:textId="77777777" w:rsidTr="00C27073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B82EFB0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9322401" w14:textId="77777777" w:rsidR="00B8371B" w:rsidRPr="00C27073" w:rsidRDefault="00B8371B" w:rsidP="00C27073">
            <w:pPr>
              <w:pStyle w:val="Ptabletext"/>
              <w:rPr>
                <w:i/>
              </w:rPr>
            </w:pPr>
            <w:r w:rsidRPr="00C27073">
              <w:rPr>
                <w:i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439C17F3" w14:textId="77777777" w:rsidR="00B8371B" w:rsidRPr="000E0674" w:rsidRDefault="00B8371B" w:rsidP="00C27073">
            <w:pPr>
              <w:pStyle w:val="Ptabletext"/>
            </w:pPr>
            <w:r w:rsidRPr="00C27073">
              <w:rPr>
                <w:i/>
              </w:rPr>
              <w:t>x</w:t>
            </w:r>
            <w:r w:rsidRPr="000E0674">
              <w:t xml:space="preserve"> × </w:t>
            </w:r>
            <w:r w:rsidRPr="00C27073">
              <w:rPr>
                <w:i/>
              </w:rPr>
              <w:t>f</w:t>
            </w:r>
          </w:p>
        </w:tc>
      </w:tr>
      <w:tr w:rsidR="00B8371B" w:rsidRPr="000E0674" w14:paraId="4290E8D0" w14:textId="77777777" w:rsidTr="00C27073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6D77C3C" w14:textId="77777777" w:rsidR="00B8371B" w:rsidRPr="000E0674" w:rsidRDefault="00B8371B" w:rsidP="00C27073">
            <w:pPr>
              <w:pStyle w:val="Ptabletext"/>
            </w:pPr>
            <w:r w:rsidRPr="000E0674">
              <w:t>30</w:t>
            </w:r>
          </w:p>
          <w:p w14:paraId="53C5EAC1" w14:textId="77777777" w:rsidR="00B8371B" w:rsidRPr="000E0674" w:rsidRDefault="00B8371B" w:rsidP="00C27073">
            <w:pPr>
              <w:pStyle w:val="Ptabletext"/>
            </w:pPr>
            <w:r w:rsidRPr="000E0674">
              <w:t>31</w:t>
            </w:r>
          </w:p>
          <w:p w14:paraId="6ACBC999" w14:textId="77777777" w:rsidR="00B8371B" w:rsidRPr="000E0674" w:rsidRDefault="00B8371B" w:rsidP="00C27073">
            <w:pPr>
              <w:pStyle w:val="Ptabletext"/>
            </w:pPr>
            <w:r w:rsidRPr="000E0674">
              <w:t>32</w:t>
            </w:r>
          </w:p>
          <w:p w14:paraId="2701EA78" w14:textId="77777777" w:rsidR="00B8371B" w:rsidRPr="000E0674" w:rsidRDefault="00B8371B" w:rsidP="00C27073">
            <w:pPr>
              <w:pStyle w:val="Ptabletext"/>
            </w:pPr>
            <w:r w:rsidRPr="000E0674">
              <w:t>33</w:t>
            </w:r>
          </w:p>
          <w:p w14:paraId="0F8CC90D" w14:textId="77777777" w:rsidR="00B8371B" w:rsidRPr="000E0674" w:rsidRDefault="00B8371B" w:rsidP="00C27073">
            <w:pPr>
              <w:pStyle w:val="Ptabletext"/>
            </w:pPr>
            <w:r w:rsidRPr="000E0674">
              <w:t>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2709A7D4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  <w:p w14:paraId="38783B05" w14:textId="77777777" w:rsidR="00B8371B" w:rsidRPr="000E0674" w:rsidRDefault="00B8371B" w:rsidP="00C27073">
            <w:pPr>
              <w:pStyle w:val="Ptabletext"/>
            </w:pPr>
            <w:r w:rsidRPr="000E0674">
              <w:t>16</w:t>
            </w:r>
          </w:p>
          <w:p w14:paraId="777D01D5" w14:textId="77777777" w:rsidR="00B8371B" w:rsidRPr="000E0674" w:rsidRDefault="00B8371B" w:rsidP="00C27073">
            <w:pPr>
              <w:pStyle w:val="Ptabletext"/>
            </w:pPr>
            <w:r w:rsidRPr="000E0674">
              <w:t>6</w:t>
            </w:r>
          </w:p>
          <w:p w14:paraId="11BC527A" w14:textId="77777777" w:rsidR="00B8371B" w:rsidRPr="000E0674" w:rsidRDefault="00B8371B" w:rsidP="00C27073">
            <w:pPr>
              <w:pStyle w:val="Ptabletext"/>
            </w:pPr>
            <w:r w:rsidRPr="000E0674">
              <w:t>3</w:t>
            </w:r>
          </w:p>
          <w:p w14:paraId="00B4BCCF" w14:textId="77777777" w:rsidR="00B8371B" w:rsidRPr="000E0674" w:rsidRDefault="00B8371B" w:rsidP="00C27073">
            <w:pPr>
              <w:pStyle w:val="Ptabletext"/>
            </w:pPr>
            <w:r w:rsidRPr="000E0674"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0BC044D" w14:textId="77777777" w:rsidR="00B8371B" w:rsidRPr="000E0674" w:rsidRDefault="00B8371B" w:rsidP="00C27073">
            <w:pPr>
              <w:pStyle w:val="Ptabletext"/>
            </w:pPr>
            <w:r w:rsidRPr="000E0674">
              <w:t>450</w:t>
            </w:r>
          </w:p>
          <w:p w14:paraId="37FDD32B" w14:textId="77777777" w:rsidR="00B8371B" w:rsidRPr="000E0674" w:rsidRDefault="00B8371B" w:rsidP="00C27073">
            <w:pPr>
              <w:pStyle w:val="Ptabletext"/>
            </w:pPr>
            <w:r w:rsidRPr="000E0674">
              <w:t>496</w:t>
            </w:r>
          </w:p>
          <w:p w14:paraId="1F9AEBC2" w14:textId="77777777" w:rsidR="00B8371B" w:rsidRPr="000E0674" w:rsidRDefault="00B8371B" w:rsidP="00C27073">
            <w:pPr>
              <w:pStyle w:val="Ptabletext"/>
            </w:pPr>
            <w:r w:rsidRPr="000E0674">
              <w:t>192</w:t>
            </w:r>
          </w:p>
          <w:p w14:paraId="15532614" w14:textId="77777777" w:rsidR="00B8371B" w:rsidRPr="000E0674" w:rsidRDefault="00B8371B" w:rsidP="00C27073">
            <w:pPr>
              <w:pStyle w:val="Ptabletext"/>
            </w:pPr>
            <w:r w:rsidRPr="000E0674">
              <w:t>99</w:t>
            </w:r>
          </w:p>
          <w:p w14:paraId="31E89460" w14:textId="77777777" w:rsidR="00B8371B" w:rsidRPr="000E0674" w:rsidRDefault="00B8371B" w:rsidP="00C27073">
            <w:pPr>
              <w:pStyle w:val="Ptabletext"/>
            </w:pPr>
            <w:r w:rsidRPr="000E0674">
              <w:t>34</w:t>
            </w:r>
          </w:p>
        </w:tc>
      </w:tr>
      <w:tr w:rsidR="00B8371B" w:rsidRPr="000E0674" w14:paraId="27F32664" w14:textId="77777777" w:rsidTr="00C27073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C404768" w14:textId="77777777" w:rsidR="00B8371B" w:rsidRPr="000E0674" w:rsidRDefault="00B8371B" w:rsidP="00C27073">
            <w:pPr>
              <w:pStyle w:val="Ptabletext"/>
            </w:pPr>
            <w:r w:rsidRPr="000E0674"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00446F" w14:textId="77777777" w:rsidR="00B8371B" w:rsidRPr="000E0674" w:rsidRDefault="00B8371B" w:rsidP="00C27073">
            <w:pPr>
              <w:pStyle w:val="Ptabletext"/>
            </w:pPr>
            <w:r w:rsidRPr="000E0674">
              <w:t>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7A4E467D" w14:textId="77777777" w:rsidR="00B8371B" w:rsidRPr="000E0674" w:rsidRDefault="00B8371B" w:rsidP="00C27073">
            <w:pPr>
              <w:pStyle w:val="Ptabletext"/>
            </w:pPr>
            <w:r w:rsidRPr="000E0674">
              <w:t>1271</w:t>
            </w:r>
          </w:p>
        </w:tc>
      </w:tr>
    </w:tbl>
    <w:p w14:paraId="3614A345" w14:textId="1EB99BAB" w:rsidR="00B8371B" w:rsidRPr="000E0674" w:rsidRDefault="00C27073" w:rsidP="00C27073">
      <w:pPr>
        <w:ind w:left="426"/>
        <w:rPr>
          <w:rFonts w:ascii="Calibri" w:hAnsi="Calibri"/>
        </w:rPr>
      </w:pPr>
      <w:r>
        <w:rPr>
          <w:rFonts w:ascii="Calibri" w:hAnsi="Calibri"/>
        </w:rPr>
        <w:t>m</w:t>
      </w:r>
      <w:r w:rsidR="00B8371B" w:rsidRPr="000E0674">
        <w:rPr>
          <w:rFonts w:ascii="Calibri" w:hAnsi="Calibri"/>
        </w:rPr>
        <w:t xml:space="preserve">ean = </w:t>
      </w:r>
      <w:r w:rsidR="00B8371B" w:rsidRPr="000E0674">
        <w:rPr>
          <w:rFonts w:ascii="Calibri" w:hAnsi="Calibri"/>
          <w:position w:val="-24"/>
        </w:rPr>
        <w:object w:dxaOrig="540" w:dyaOrig="620" w14:anchorId="24A8D48A">
          <v:shape id="_x0000_i1033" type="#_x0000_t75" style="width:26.85pt;height:31.15pt" o:ole="">
            <v:imagedata r:id="rId24" o:title=""/>
          </v:shape>
          <o:OLEObject Type="Embed" ProgID="Equation.3" ShapeID="_x0000_i1033" DrawAspect="Content" ObjectID="_1537783061" r:id="rId25"/>
        </w:object>
      </w:r>
      <w:r w:rsidR="00B8371B" w:rsidRPr="000E0674">
        <w:rPr>
          <w:rFonts w:ascii="Calibri" w:hAnsi="Calibri"/>
        </w:rPr>
        <w:t xml:space="preserve"> = 31</w:t>
      </w:r>
    </w:p>
    <w:p w14:paraId="7C3D38CB" w14:textId="5B9C4DEB" w:rsidR="00001D77" w:rsidRPr="004B6069" w:rsidRDefault="00C27073" w:rsidP="00C27073">
      <w:pPr>
        <w:ind w:left="426"/>
        <w:rPr>
          <w:rFonts w:ascii="Calibri" w:hAnsi="Calibri"/>
        </w:rPr>
      </w:pPr>
      <w:r>
        <w:rPr>
          <w:rFonts w:ascii="Calibri" w:hAnsi="Calibri"/>
        </w:rPr>
        <w:t>median: 21st datum = 31</w:t>
      </w:r>
    </w:p>
    <w:p w14:paraId="0944DC07" w14:textId="77777777" w:rsidR="00B30348" w:rsidRDefault="00B30348" w:rsidP="00B30348">
      <w:pPr>
        <w:pStyle w:val="Pquestiontextpartsa"/>
      </w:pPr>
    </w:p>
    <w:p w14:paraId="31B9AA39" w14:textId="64927EF5" w:rsidR="00B30348" w:rsidRDefault="00B30348" w:rsidP="00B30348">
      <w:pPr>
        <w:pStyle w:val="Pquestionheadingsx1stafterhead"/>
      </w:pPr>
      <w:r>
        <w:t>Question 12</w:t>
      </w:r>
      <w:r>
        <w:tab/>
      </w:r>
      <w:r w:rsidR="00AE6779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780B5957" w14:textId="77777777" w:rsidR="00570CA7" w:rsidRPr="00737B8C" w:rsidRDefault="00570CA7" w:rsidP="00570CA7">
      <w:pPr>
        <w:rPr>
          <w:rFonts w:ascii="Calibri" w:hAnsi="Calibri"/>
          <w:b/>
        </w:rPr>
      </w:pPr>
      <w:r w:rsidRPr="00737B8C">
        <w:rPr>
          <w:rFonts w:ascii="Calibri" w:hAnsi="Calibri"/>
          <w:b/>
        </w:rPr>
        <w:t>(a)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B8371B" w:rsidRPr="000E0674" w14:paraId="5C8C988B" w14:textId="77777777" w:rsidTr="0086612C">
        <w:tc>
          <w:tcPr>
            <w:tcW w:w="1701" w:type="dxa"/>
          </w:tcPr>
          <w:p w14:paraId="65AFCED9" w14:textId="77777777" w:rsidR="00B8371B" w:rsidRPr="000E0674" w:rsidRDefault="00B8371B" w:rsidP="00C27073">
            <w:pPr>
              <w:pStyle w:val="Ptabletext"/>
            </w:pPr>
            <w:r w:rsidRPr="000E0674">
              <w:t>Distance (m)</w:t>
            </w:r>
          </w:p>
        </w:tc>
        <w:tc>
          <w:tcPr>
            <w:tcW w:w="1701" w:type="dxa"/>
          </w:tcPr>
          <w:p w14:paraId="249F5A36" w14:textId="77777777" w:rsidR="00B8371B" w:rsidRPr="000E0674" w:rsidRDefault="00B8371B" w:rsidP="00C27073">
            <w:pPr>
              <w:pStyle w:val="Ptabletext"/>
            </w:pPr>
            <w:r w:rsidRPr="000E0674">
              <w:t>Frequency</w:t>
            </w:r>
          </w:p>
        </w:tc>
        <w:tc>
          <w:tcPr>
            <w:tcW w:w="1701" w:type="dxa"/>
          </w:tcPr>
          <w:p w14:paraId="10549B5E" w14:textId="77777777" w:rsidR="00B8371B" w:rsidRPr="000E0674" w:rsidRDefault="00B8371B" w:rsidP="00C27073">
            <w:pPr>
              <w:pStyle w:val="Ptabletext"/>
            </w:pPr>
            <w:r w:rsidRPr="000E0674">
              <w:t>Midpoint</w:t>
            </w:r>
          </w:p>
        </w:tc>
        <w:tc>
          <w:tcPr>
            <w:tcW w:w="1701" w:type="dxa"/>
          </w:tcPr>
          <w:p w14:paraId="18D91F25" w14:textId="77777777" w:rsidR="00B8371B" w:rsidRPr="000E0674" w:rsidRDefault="00B8371B" w:rsidP="00C27073">
            <w:pPr>
              <w:pStyle w:val="Ptabletext"/>
              <w:rPr>
                <w:i/>
              </w:rPr>
            </w:pPr>
            <w:r w:rsidRPr="000E0674">
              <w:rPr>
                <w:i/>
              </w:rPr>
              <w:t>xf</w:t>
            </w:r>
          </w:p>
        </w:tc>
      </w:tr>
      <w:tr w:rsidR="00B8371B" w:rsidRPr="000E0674" w14:paraId="1C35BD50" w14:textId="77777777" w:rsidTr="0086612C">
        <w:tc>
          <w:tcPr>
            <w:tcW w:w="1701" w:type="dxa"/>
          </w:tcPr>
          <w:p w14:paraId="18C4FEFD" w14:textId="77777777" w:rsidR="00B8371B" w:rsidRPr="000E0674" w:rsidRDefault="00B8371B" w:rsidP="00C27073">
            <w:pPr>
              <w:pStyle w:val="Ptabletext"/>
            </w:pPr>
            <w:r w:rsidRPr="000E0674">
              <w:t>0</w:t>
            </w:r>
            <w:r w:rsidRPr="000E0674">
              <w:sym w:font="Symbol" w:char="F02D"/>
            </w:r>
            <w:r w:rsidRPr="000E0674">
              <w:t>&lt;10</w:t>
            </w:r>
          </w:p>
        </w:tc>
        <w:tc>
          <w:tcPr>
            <w:tcW w:w="1701" w:type="dxa"/>
          </w:tcPr>
          <w:p w14:paraId="5876F85D" w14:textId="77777777" w:rsidR="00B8371B" w:rsidRPr="000E0674" w:rsidRDefault="00B8371B" w:rsidP="00C27073">
            <w:pPr>
              <w:pStyle w:val="Ptabletext"/>
            </w:pPr>
            <w:r w:rsidRPr="000E0674">
              <w:t>3</w:t>
            </w:r>
          </w:p>
        </w:tc>
        <w:tc>
          <w:tcPr>
            <w:tcW w:w="1701" w:type="dxa"/>
          </w:tcPr>
          <w:p w14:paraId="6722FA6C" w14:textId="77777777" w:rsidR="00B8371B" w:rsidRPr="000E0674" w:rsidRDefault="00B8371B" w:rsidP="00C27073">
            <w:pPr>
              <w:pStyle w:val="Ptabletext"/>
            </w:pPr>
            <w:r w:rsidRPr="000E0674">
              <w:t>5</w:t>
            </w:r>
          </w:p>
        </w:tc>
        <w:tc>
          <w:tcPr>
            <w:tcW w:w="1701" w:type="dxa"/>
          </w:tcPr>
          <w:p w14:paraId="43EDFDFD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</w:tc>
      </w:tr>
      <w:tr w:rsidR="00B8371B" w:rsidRPr="000E0674" w14:paraId="10B484F4" w14:textId="77777777" w:rsidTr="0086612C">
        <w:tc>
          <w:tcPr>
            <w:tcW w:w="1701" w:type="dxa"/>
          </w:tcPr>
          <w:p w14:paraId="54AC56D7" w14:textId="77777777" w:rsidR="00B8371B" w:rsidRPr="000E0674" w:rsidRDefault="00B8371B" w:rsidP="00C27073">
            <w:pPr>
              <w:pStyle w:val="Ptabletext"/>
            </w:pPr>
            <w:r w:rsidRPr="000E0674">
              <w:t>10</w:t>
            </w:r>
            <w:r w:rsidRPr="000E0674">
              <w:sym w:font="Symbol" w:char="F02D"/>
            </w:r>
            <w:r w:rsidRPr="000E0674">
              <w:t>&lt;20</w:t>
            </w:r>
          </w:p>
        </w:tc>
        <w:tc>
          <w:tcPr>
            <w:tcW w:w="1701" w:type="dxa"/>
          </w:tcPr>
          <w:p w14:paraId="728C5975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</w:tc>
        <w:tc>
          <w:tcPr>
            <w:tcW w:w="1701" w:type="dxa"/>
          </w:tcPr>
          <w:p w14:paraId="0D50D82A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</w:tc>
        <w:tc>
          <w:tcPr>
            <w:tcW w:w="1701" w:type="dxa"/>
          </w:tcPr>
          <w:p w14:paraId="71818411" w14:textId="77777777" w:rsidR="00B8371B" w:rsidRPr="000E0674" w:rsidRDefault="00B8371B" w:rsidP="00C27073">
            <w:pPr>
              <w:pStyle w:val="Ptabletext"/>
            </w:pPr>
            <w:r w:rsidRPr="000E0674">
              <w:t>225</w:t>
            </w:r>
          </w:p>
        </w:tc>
      </w:tr>
      <w:tr w:rsidR="00B8371B" w:rsidRPr="000E0674" w14:paraId="6296CFE1" w14:textId="77777777" w:rsidTr="0086612C">
        <w:tc>
          <w:tcPr>
            <w:tcW w:w="1701" w:type="dxa"/>
          </w:tcPr>
          <w:p w14:paraId="785D3305" w14:textId="77777777" w:rsidR="00B8371B" w:rsidRPr="000E0674" w:rsidRDefault="00B8371B" w:rsidP="00C27073">
            <w:pPr>
              <w:pStyle w:val="Ptabletext"/>
            </w:pPr>
            <w:r w:rsidRPr="000E0674">
              <w:t>20</w:t>
            </w:r>
            <w:r w:rsidRPr="000E0674">
              <w:sym w:font="Symbol" w:char="F02D"/>
            </w:r>
            <w:r w:rsidRPr="000E0674">
              <w:t>&lt;30</w:t>
            </w:r>
          </w:p>
        </w:tc>
        <w:tc>
          <w:tcPr>
            <w:tcW w:w="1701" w:type="dxa"/>
          </w:tcPr>
          <w:p w14:paraId="2A7B315E" w14:textId="77777777" w:rsidR="00B8371B" w:rsidRPr="000E0674" w:rsidRDefault="00B8371B" w:rsidP="00C27073">
            <w:pPr>
              <w:pStyle w:val="Ptabletext"/>
            </w:pPr>
            <w:r w:rsidRPr="000E0674">
              <w:t>20</w:t>
            </w:r>
          </w:p>
        </w:tc>
        <w:tc>
          <w:tcPr>
            <w:tcW w:w="1701" w:type="dxa"/>
          </w:tcPr>
          <w:p w14:paraId="5321A203" w14:textId="77777777" w:rsidR="00B8371B" w:rsidRPr="000E0674" w:rsidRDefault="00B8371B" w:rsidP="00C27073">
            <w:pPr>
              <w:pStyle w:val="Ptabletext"/>
            </w:pPr>
            <w:r w:rsidRPr="000E0674">
              <w:t>25</w:t>
            </w:r>
          </w:p>
        </w:tc>
        <w:tc>
          <w:tcPr>
            <w:tcW w:w="1701" w:type="dxa"/>
          </w:tcPr>
          <w:p w14:paraId="4C513624" w14:textId="77777777" w:rsidR="00B8371B" w:rsidRPr="000E0674" w:rsidRDefault="00B8371B" w:rsidP="00C27073">
            <w:pPr>
              <w:pStyle w:val="Ptabletext"/>
            </w:pPr>
            <w:r w:rsidRPr="000E0674">
              <w:t>500</w:t>
            </w:r>
          </w:p>
        </w:tc>
      </w:tr>
      <w:tr w:rsidR="00B8371B" w:rsidRPr="000E0674" w14:paraId="0A7B94EC" w14:textId="77777777" w:rsidTr="0086612C">
        <w:tc>
          <w:tcPr>
            <w:tcW w:w="1701" w:type="dxa"/>
          </w:tcPr>
          <w:p w14:paraId="4EB1CB8C" w14:textId="77777777" w:rsidR="00B8371B" w:rsidRPr="000E0674" w:rsidRDefault="00B8371B" w:rsidP="00C27073">
            <w:pPr>
              <w:pStyle w:val="Ptabletext"/>
            </w:pPr>
            <w:r w:rsidRPr="000E0674">
              <w:t>30</w:t>
            </w:r>
            <w:r w:rsidRPr="000E0674">
              <w:sym w:font="Symbol" w:char="F02D"/>
            </w:r>
            <w:r w:rsidRPr="000E0674">
              <w:t>&lt;40</w:t>
            </w:r>
          </w:p>
        </w:tc>
        <w:tc>
          <w:tcPr>
            <w:tcW w:w="1701" w:type="dxa"/>
          </w:tcPr>
          <w:p w14:paraId="15DA876A" w14:textId="77777777" w:rsidR="00B8371B" w:rsidRPr="000E0674" w:rsidRDefault="00B8371B" w:rsidP="00C27073">
            <w:pPr>
              <w:pStyle w:val="Ptabletext"/>
            </w:pPr>
            <w:r w:rsidRPr="000E0674">
              <w:t>11</w:t>
            </w:r>
          </w:p>
        </w:tc>
        <w:tc>
          <w:tcPr>
            <w:tcW w:w="1701" w:type="dxa"/>
          </w:tcPr>
          <w:p w14:paraId="7B89A0E8" w14:textId="77777777" w:rsidR="00B8371B" w:rsidRPr="000E0674" w:rsidRDefault="00B8371B" w:rsidP="00C27073">
            <w:pPr>
              <w:pStyle w:val="Ptabletext"/>
            </w:pPr>
            <w:r w:rsidRPr="000E0674">
              <w:t>35</w:t>
            </w:r>
          </w:p>
        </w:tc>
        <w:tc>
          <w:tcPr>
            <w:tcW w:w="1701" w:type="dxa"/>
          </w:tcPr>
          <w:p w14:paraId="69EED559" w14:textId="77777777" w:rsidR="00B8371B" w:rsidRPr="000E0674" w:rsidRDefault="00B8371B" w:rsidP="00C27073">
            <w:pPr>
              <w:pStyle w:val="Ptabletext"/>
            </w:pPr>
            <w:r w:rsidRPr="000E0674">
              <w:t>385</w:t>
            </w:r>
          </w:p>
        </w:tc>
      </w:tr>
      <w:tr w:rsidR="00B8371B" w:rsidRPr="000E0674" w14:paraId="4C3EC7AD" w14:textId="77777777" w:rsidTr="0086612C">
        <w:tc>
          <w:tcPr>
            <w:tcW w:w="1701" w:type="dxa"/>
          </w:tcPr>
          <w:p w14:paraId="420CD031" w14:textId="77777777" w:rsidR="00B8371B" w:rsidRPr="000E0674" w:rsidRDefault="00B8371B" w:rsidP="00C27073">
            <w:pPr>
              <w:pStyle w:val="Ptabletext"/>
            </w:pPr>
            <w:r w:rsidRPr="000E0674">
              <w:t>40</w:t>
            </w:r>
            <w:r w:rsidRPr="000E0674">
              <w:sym w:font="Symbol" w:char="F02D"/>
            </w:r>
            <w:r w:rsidRPr="000E0674">
              <w:t>&lt;50</w:t>
            </w:r>
          </w:p>
        </w:tc>
        <w:tc>
          <w:tcPr>
            <w:tcW w:w="1701" w:type="dxa"/>
          </w:tcPr>
          <w:p w14:paraId="009BB2F5" w14:textId="77777777" w:rsidR="00B8371B" w:rsidRPr="000E0674" w:rsidRDefault="00B8371B" w:rsidP="00C27073">
            <w:pPr>
              <w:pStyle w:val="Ptabletext"/>
            </w:pPr>
            <w:r w:rsidRPr="000E0674">
              <w:t>2</w:t>
            </w:r>
          </w:p>
        </w:tc>
        <w:tc>
          <w:tcPr>
            <w:tcW w:w="1701" w:type="dxa"/>
          </w:tcPr>
          <w:p w14:paraId="702D1B98" w14:textId="77777777" w:rsidR="00B8371B" w:rsidRPr="000E0674" w:rsidRDefault="00B8371B" w:rsidP="00C27073">
            <w:pPr>
              <w:pStyle w:val="Ptabletext"/>
            </w:pPr>
            <w:r w:rsidRPr="000E0674">
              <w:t>45</w:t>
            </w:r>
          </w:p>
        </w:tc>
        <w:tc>
          <w:tcPr>
            <w:tcW w:w="1701" w:type="dxa"/>
          </w:tcPr>
          <w:p w14:paraId="0D889813" w14:textId="77777777" w:rsidR="00B8371B" w:rsidRPr="000E0674" w:rsidRDefault="00B8371B" w:rsidP="00C27073">
            <w:pPr>
              <w:pStyle w:val="Ptabletext"/>
            </w:pPr>
            <w:r w:rsidRPr="000E0674">
              <w:t>90</w:t>
            </w:r>
          </w:p>
        </w:tc>
      </w:tr>
      <w:tr w:rsidR="00B8371B" w:rsidRPr="000E0674" w14:paraId="18307EB1" w14:textId="77777777" w:rsidTr="0086612C">
        <w:tc>
          <w:tcPr>
            <w:tcW w:w="1701" w:type="dxa"/>
          </w:tcPr>
          <w:p w14:paraId="1F7F0939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1701" w:type="dxa"/>
          </w:tcPr>
          <w:p w14:paraId="67918D39" w14:textId="77777777" w:rsidR="00B8371B" w:rsidRPr="000E0674" w:rsidRDefault="00B8371B" w:rsidP="00C27073">
            <w:pPr>
              <w:pStyle w:val="Ptabletext"/>
            </w:pPr>
            <w:r w:rsidRPr="000E0674">
              <w:sym w:font="Symbol" w:char="F053"/>
            </w:r>
            <w:r w:rsidRPr="000E0674">
              <w:rPr>
                <w:i/>
              </w:rPr>
              <w:t>f</w:t>
            </w:r>
            <w:r w:rsidRPr="000E0674">
              <w:t xml:space="preserve"> = 51</w:t>
            </w:r>
          </w:p>
        </w:tc>
        <w:tc>
          <w:tcPr>
            <w:tcW w:w="1701" w:type="dxa"/>
          </w:tcPr>
          <w:p w14:paraId="55E3A26A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1701" w:type="dxa"/>
          </w:tcPr>
          <w:p w14:paraId="18DAAD21" w14:textId="77777777" w:rsidR="00B8371B" w:rsidRPr="000E0674" w:rsidRDefault="00B8371B" w:rsidP="00C27073">
            <w:pPr>
              <w:pStyle w:val="Ptabletext"/>
            </w:pPr>
            <w:r w:rsidRPr="000E0674">
              <w:sym w:font="Symbol" w:char="F053"/>
            </w:r>
            <w:r w:rsidRPr="000E0674">
              <w:rPr>
                <w:i/>
              </w:rPr>
              <w:t>xf</w:t>
            </w:r>
            <w:r w:rsidRPr="000E0674">
              <w:t xml:space="preserve"> = 1215</w:t>
            </w:r>
          </w:p>
        </w:tc>
      </w:tr>
    </w:tbl>
    <w:p w14:paraId="17790C84" w14:textId="77777777" w:rsidR="00B8371B" w:rsidRPr="000E0674" w:rsidRDefault="00B8371B" w:rsidP="00B8371B">
      <w:pPr>
        <w:spacing w:before="60"/>
        <w:ind w:left="340"/>
        <w:rPr>
          <w:rFonts w:ascii="Calibri" w:hAnsi="Calibri"/>
        </w:rPr>
      </w:pPr>
      <w:r w:rsidRPr="000E0674">
        <w:rPr>
          <w:rFonts w:ascii="Calibri" w:hAnsi="Calibri"/>
        </w:rPr>
        <w:t xml:space="preserve">mean = </w:t>
      </w:r>
      <w:r w:rsidRPr="000E0674">
        <w:rPr>
          <w:rFonts w:ascii="Calibri" w:hAnsi="Calibri"/>
          <w:position w:val="-34"/>
        </w:rPr>
        <w:object w:dxaOrig="1340" w:dyaOrig="800" w14:anchorId="60D839AB">
          <v:shape id="_x0000_i1034" type="#_x0000_t75" style="width:66.65pt;height:40.85pt" o:ole="">
            <v:imagedata r:id="rId26" o:title=""/>
          </v:shape>
          <o:OLEObject Type="Embed" ProgID="Equation.3" ShapeID="_x0000_i1034" DrawAspect="Content" ObjectID="_1537783062" r:id="rId27"/>
        </w:object>
      </w:r>
      <w:r w:rsidRPr="000E0674">
        <w:rPr>
          <w:rFonts w:ascii="Calibri" w:hAnsi="Calibri"/>
        </w:rPr>
        <w:t xml:space="preserve"> = 23.8</w:t>
      </w:r>
    </w:p>
    <w:p w14:paraId="19E1F0FB" w14:textId="77777777" w:rsidR="00B8371B" w:rsidRPr="000E0674" w:rsidRDefault="00B8371B" w:rsidP="00B8371B">
      <w:pPr>
        <w:rPr>
          <w:rFonts w:ascii="Calibri" w:hAnsi="Calibri"/>
          <w:b/>
        </w:rPr>
      </w:pPr>
      <w:r w:rsidRPr="000E0674">
        <w:rPr>
          <w:rFonts w:ascii="Calibri" w:hAnsi="Calibri"/>
          <w:b/>
        </w:rPr>
        <w:t>(b)</w:t>
      </w:r>
    </w:p>
    <w:p w14:paraId="0BE69C89" w14:textId="7BD3225B" w:rsidR="00B8371B" w:rsidRPr="000E0674" w:rsidRDefault="00B8371B" w:rsidP="00B8371B">
      <w:pPr>
        <w:ind w:left="34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2294E5A" wp14:editId="38B466A9">
            <wp:extent cx="2402205" cy="2967990"/>
            <wp:effectExtent l="0" t="0" r="10795" b="3810"/>
            <wp:docPr id="85" name="Picture 85" descr="ACPM9_PR_8_01ws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CPM9_PR_8_01wss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FC2" w14:textId="3647C029" w:rsidR="0084220A" w:rsidRDefault="00C27073" w:rsidP="00B8371B">
      <w:pPr>
        <w:pStyle w:val="Pquestiontextpartsa"/>
      </w:pPr>
      <w:r>
        <w:rPr>
          <w:rFonts w:ascii="Calibri" w:hAnsi="Calibri"/>
        </w:rPr>
        <w:tab/>
      </w:r>
      <w:r w:rsidR="00B8371B" w:rsidRPr="000E0674">
        <w:rPr>
          <w:rFonts w:ascii="Calibri" w:hAnsi="Calibri"/>
        </w:rPr>
        <w:t>The large number of values in the middle band makes this relatively symmetrical.</w:t>
      </w:r>
    </w:p>
    <w:p w14:paraId="27640FF6" w14:textId="77777777" w:rsidR="0084220A" w:rsidRDefault="0084220A" w:rsidP="0084220A">
      <w:pPr>
        <w:pStyle w:val="Pquestionheadingsx1stafterhead"/>
      </w:pPr>
    </w:p>
    <w:p w14:paraId="44C529D5" w14:textId="77777777" w:rsidR="0084220A" w:rsidRDefault="0084220A" w:rsidP="0084220A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4A98FED1" w14:textId="16862A41" w:rsidR="00B8371B" w:rsidRPr="000E0674" w:rsidRDefault="00B8371B" w:rsidP="00C27073">
      <w:pPr>
        <w:pStyle w:val="Pquestiontextpartsa"/>
      </w:pPr>
      <w:r w:rsidRPr="000E0674">
        <w:rPr>
          <w:b/>
        </w:rPr>
        <w:t>(a)</w:t>
      </w:r>
      <w:r w:rsidR="00C27073">
        <w:tab/>
      </w:r>
      <w:r w:rsidRPr="000E0674">
        <w:t xml:space="preserve">Pr(Steven wins) = </w:t>
      </w:r>
      <w:r w:rsidRPr="000E0674">
        <w:rPr>
          <w:position w:val="-24"/>
        </w:rPr>
        <w:object w:dxaOrig="760" w:dyaOrig="620" w14:anchorId="09CF6393">
          <v:shape id="_x0000_i1035" type="#_x0000_t75" style="width:37.6pt;height:31.15pt" o:ole="">
            <v:imagedata r:id="rId29" o:title=""/>
          </v:shape>
          <o:OLEObject Type="Embed" ProgID="Equation.3" ShapeID="_x0000_i1035" DrawAspect="Content" ObjectID="_1537783063" r:id="rId30"/>
        </w:object>
      </w:r>
      <w:r w:rsidRPr="000E0674">
        <w:t xml:space="preserve"> = 40%</w:t>
      </w:r>
      <w:r w:rsidRPr="000E0674">
        <w:tab/>
      </w:r>
    </w:p>
    <w:p w14:paraId="6A7470B7" w14:textId="581FD8FE" w:rsidR="00B8371B" w:rsidRPr="000E0674" w:rsidRDefault="00B8371B" w:rsidP="00C27073">
      <w:pPr>
        <w:pStyle w:val="Pquestiontextpartsa"/>
      </w:pPr>
      <w:r w:rsidRPr="000E0674">
        <w:rPr>
          <w:b/>
        </w:rPr>
        <w:t>(b)</w:t>
      </w:r>
      <w:r w:rsidR="00C27073">
        <w:tab/>
      </w:r>
      <w:r w:rsidRPr="000E0674">
        <w:rPr>
          <w:position w:val="-24"/>
        </w:rPr>
        <w:object w:dxaOrig="360" w:dyaOrig="620" w14:anchorId="742BAD01">
          <v:shape id="_x0000_i1036" type="#_x0000_t75" style="width:18.25pt;height:31.15pt" o:ole="">
            <v:imagedata r:id="rId31" o:title=""/>
          </v:shape>
          <o:OLEObject Type="Embed" ProgID="Equation.3" ShapeID="_x0000_i1036" DrawAspect="Content" ObjectID="_1537783064" r:id="rId32"/>
        </w:object>
      </w:r>
      <w:r w:rsidRPr="000E0674">
        <w:t xml:space="preserve"> × 8 = 4.8</w:t>
      </w:r>
    </w:p>
    <w:p w14:paraId="0B6BD3C7" w14:textId="58D478BD" w:rsidR="0084220A" w:rsidRDefault="00C27073" w:rsidP="00C27073">
      <w:pPr>
        <w:pStyle w:val="Pquestiontextpartsa"/>
      </w:pPr>
      <w:r>
        <w:tab/>
      </w:r>
      <w:r w:rsidR="00B8371B" w:rsidRPr="000E0674">
        <w:t>Nikki would expect to win 5 games.</w:t>
      </w:r>
    </w:p>
    <w:p w14:paraId="4900F0C8" w14:textId="77777777" w:rsidR="0084220A" w:rsidRDefault="0084220A" w:rsidP="00C27073">
      <w:pPr>
        <w:pStyle w:val="Pquestionheadingsx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708A90E0" w14:textId="2FD3DBBA" w:rsidR="00B8371B" w:rsidRPr="000E0674" w:rsidRDefault="00B8371B" w:rsidP="00C27073">
      <w:pPr>
        <w:pStyle w:val="Pquestiontextpartsa"/>
      </w:pPr>
      <w:r w:rsidRPr="000E0674">
        <w:rPr>
          <w:b/>
        </w:rPr>
        <w:t>(a)</w:t>
      </w:r>
      <w:r w:rsidR="00C27073">
        <w:tab/>
      </w:r>
      <w:r w:rsidRPr="000E0674">
        <w:t xml:space="preserve">Pr(neither red nor pink) = </w:t>
      </w:r>
      <w:r w:rsidRPr="000E0674">
        <w:rPr>
          <w:position w:val="-24"/>
        </w:rPr>
        <w:object w:dxaOrig="1300" w:dyaOrig="620" w14:anchorId="15130453">
          <v:shape id="_x0000_i1037" type="#_x0000_t75" style="width:65.55pt;height:31.15pt" o:ole="">
            <v:imagedata r:id="rId33" o:title=""/>
          </v:shape>
          <o:OLEObject Type="Embed" ProgID="Equation.3" ShapeID="_x0000_i1037" DrawAspect="Content" ObjectID="_1537783065" r:id="rId34"/>
        </w:object>
      </w:r>
      <w:r w:rsidRPr="000E0674">
        <w:t xml:space="preserve"> = </w:t>
      </w:r>
      <w:r w:rsidRPr="000E0674">
        <w:rPr>
          <w:position w:val="-24"/>
        </w:rPr>
        <w:object w:dxaOrig="340" w:dyaOrig="620" w14:anchorId="15999948">
          <v:shape id="_x0000_i1038" type="#_x0000_t75" style="width:17.2pt;height:31.15pt" o:ole="">
            <v:imagedata r:id="rId35" o:title=""/>
          </v:shape>
          <o:OLEObject Type="Embed" ProgID="Equation.3" ShapeID="_x0000_i1038" DrawAspect="Content" ObjectID="_1537783066" r:id="rId36"/>
        </w:object>
      </w:r>
      <w:r w:rsidRPr="000E0674">
        <w:t xml:space="preserve"> </w:t>
      </w:r>
    </w:p>
    <w:p w14:paraId="0EE4DE35" w14:textId="5B11079B" w:rsidR="00B8371B" w:rsidRPr="000E0674" w:rsidRDefault="00B8371B" w:rsidP="00C27073">
      <w:pPr>
        <w:pStyle w:val="Pquestiontextpartsa"/>
      </w:pPr>
      <w:r w:rsidRPr="000E0674">
        <w:rPr>
          <w:b/>
        </w:rPr>
        <w:t>(b)</w:t>
      </w:r>
      <w:r w:rsidR="00C27073">
        <w:tab/>
      </w:r>
      <w:r w:rsidRPr="000E0674">
        <w:rPr>
          <w:position w:val="-24"/>
        </w:rPr>
        <w:object w:dxaOrig="520" w:dyaOrig="620" w14:anchorId="409A0A51">
          <v:shape id="_x0000_i1039" type="#_x0000_t75" style="width:25.8pt;height:31.15pt" o:ole="">
            <v:imagedata r:id="rId37" o:title=""/>
          </v:shape>
          <o:OLEObject Type="Embed" ProgID="Equation.3" ShapeID="_x0000_i1039" DrawAspect="Content" ObjectID="_1537783067" r:id="rId38"/>
        </w:object>
      </w:r>
      <w:r w:rsidRPr="000E0674">
        <w:t xml:space="preserve"> × 5 ≈ 0.95</w:t>
      </w:r>
    </w:p>
    <w:p w14:paraId="666B0A9B" w14:textId="75904822" w:rsidR="0084220A" w:rsidRDefault="00C27073" w:rsidP="00C27073">
      <w:pPr>
        <w:pStyle w:val="Pquestiontextpartsa"/>
      </w:pPr>
      <w:r>
        <w:tab/>
      </w:r>
      <w:r w:rsidR="009775A7" w:rsidRPr="004B6069">
        <w:t xml:space="preserve">1 lolly </w:t>
      </w:r>
      <w:r w:rsidR="009775A7">
        <w:t xml:space="preserve">would be expected </w:t>
      </w:r>
      <w:r w:rsidR="009775A7" w:rsidRPr="004B6069">
        <w:t>to be pink or brown</w:t>
      </w:r>
      <w:bookmarkStart w:id="2" w:name="_GoBack"/>
      <w:bookmarkEnd w:id="2"/>
      <w:r w:rsidR="00B8371B" w:rsidRPr="000E0674">
        <w:t>.</w:t>
      </w:r>
    </w:p>
    <w:p w14:paraId="3382BA6B" w14:textId="77777777" w:rsidR="0084220A" w:rsidRDefault="0084220A" w:rsidP="0084220A">
      <w:pPr>
        <w:pStyle w:val="Pquestiontextpartsai"/>
      </w:pPr>
    </w:p>
    <w:p w14:paraId="39367A1B" w14:textId="4C112F92" w:rsidR="0084220A" w:rsidRDefault="0084220A" w:rsidP="0084220A">
      <w:pPr>
        <w:pStyle w:val="Pquestionheadingsx1stafterhead"/>
      </w:pPr>
      <w:r>
        <w:lastRenderedPageBreak/>
        <w:t>Question 15</w:t>
      </w:r>
      <w:r>
        <w:tab/>
      </w:r>
      <w:r w:rsidR="00881011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17A83148" w14:textId="6549C6DA" w:rsidR="00B8371B" w:rsidRPr="000E0674" w:rsidRDefault="00B8371B" w:rsidP="00B8371B">
      <w:pPr>
        <w:pStyle w:val="Pquestiontextpartsai"/>
      </w:pPr>
      <w:r w:rsidRPr="000E0674">
        <w:rPr>
          <w:b/>
        </w:rPr>
        <w:t>(a)</w:t>
      </w:r>
      <w:r w:rsidR="00C27073">
        <w:tab/>
      </w:r>
      <w:r w:rsidRPr="000E0674">
        <w:rPr>
          <w:b/>
        </w:rPr>
        <w:t>(i)</w:t>
      </w:r>
      <w:r w:rsidR="00C27073">
        <w:tab/>
      </w:r>
      <w:r w:rsidRPr="000E0674">
        <w:rPr>
          <w:i/>
        </w:rPr>
        <w:t>A</w:t>
      </w:r>
      <w:r w:rsidRPr="000E0674">
        <w:t xml:space="preserve"> and </w:t>
      </w:r>
      <w:r w:rsidRPr="000E0674">
        <w:rPr>
          <w:i/>
        </w:rPr>
        <w:t xml:space="preserve">B </w:t>
      </w:r>
      <w:r w:rsidRPr="000E0674">
        <w:t>are mutually exclusive.</w:t>
      </w:r>
    </w:p>
    <w:p w14:paraId="2A775CC4" w14:textId="52876DE7" w:rsidR="00B8371B" w:rsidRPr="000E0674" w:rsidRDefault="00B8371B" w:rsidP="00B8371B">
      <w:pPr>
        <w:pStyle w:val="Pquestiontextpartsi"/>
      </w:pPr>
      <w:r w:rsidRPr="000E0674">
        <w:rPr>
          <w:b/>
        </w:rPr>
        <w:t>(ii)</w:t>
      </w:r>
      <w:r w:rsidR="00C27073">
        <w:tab/>
      </w:r>
      <w:r w:rsidRPr="000E0674">
        <w:rPr>
          <w:i/>
        </w:rPr>
        <w:t>A</w:t>
      </w:r>
      <w:r w:rsidRPr="000E0674">
        <w:t xml:space="preserve"> and </w:t>
      </w:r>
      <w:r w:rsidRPr="000E0674">
        <w:rPr>
          <w:i/>
        </w:rPr>
        <w:t xml:space="preserve">C </w:t>
      </w:r>
      <w:r w:rsidR="00C27073">
        <w:t>are not mutually exclusive.</w:t>
      </w:r>
    </w:p>
    <w:p w14:paraId="402E9B3A" w14:textId="30900C7D" w:rsidR="00B8371B" w:rsidRPr="000E0674" w:rsidRDefault="00B8371B" w:rsidP="00B8371B">
      <w:pPr>
        <w:pStyle w:val="Pquestiontextpartsi"/>
      </w:pPr>
      <w:r w:rsidRPr="000E0674">
        <w:rPr>
          <w:b/>
        </w:rPr>
        <w:t>(iii)</w:t>
      </w:r>
      <w:r w:rsidR="00C27073">
        <w:tab/>
      </w:r>
      <w:r w:rsidRPr="000E0674">
        <w:rPr>
          <w:i/>
        </w:rPr>
        <w:t>A</w:t>
      </w:r>
      <w:r w:rsidRPr="000E0674">
        <w:t xml:space="preserve"> and </w:t>
      </w:r>
      <w:r w:rsidRPr="000E0674">
        <w:rPr>
          <w:i/>
        </w:rPr>
        <w:t xml:space="preserve">D </w:t>
      </w:r>
      <w:r w:rsidRPr="000E0674">
        <w:t>are not mutually exclusive</w:t>
      </w:r>
      <w:r w:rsidR="00C27073">
        <w:t>.</w:t>
      </w:r>
    </w:p>
    <w:p w14:paraId="167A11D6" w14:textId="6C20170C" w:rsidR="00B8371B" w:rsidRPr="000E0674" w:rsidRDefault="00B8371B" w:rsidP="00B8371B">
      <w:pPr>
        <w:pStyle w:val="Pquestiontextpartsai"/>
      </w:pPr>
      <w:r w:rsidRPr="000E0674">
        <w:rPr>
          <w:b/>
        </w:rPr>
        <w:t>(b)</w:t>
      </w:r>
      <w:r w:rsidR="00C27073">
        <w:rPr>
          <w:b/>
        </w:rPr>
        <w:tab/>
      </w:r>
      <w:r w:rsidRPr="000E0674">
        <w:rPr>
          <w:b/>
        </w:rPr>
        <w:t>(i)</w:t>
      </w:r>
      <w:r w:rsidR="00C27073">
        <w:tab/>
      </w:r>
      <w:r w:rsidRPr="000E0674">
        <w:t>Pr(</w:t>
      </w:r>
      <w:r w:rsidRPr="000E0674">
        <w:rPr>
          <w:i/>
        </w:rPr>
        <w:t xml:space="preserve">B </w:t>
      </w:r>
      <w:r w:rsidRPr="000E0674">
        <w:t xml:space="preserve">and </w:t>
      </w:r>
      <w:r w:rsidRPr="000E0674">
        <w:rPr>
          <w:i/>
        </w:rPr>
        <w:t>D</w:t>
      </w:r>
      <w:r w:rsidRPr="000E0674">
        <w:t xml:space="preserve">) = Pr(3, 5, 7, 11, 13, 17, 19) = </w:t>
      </w:r>
      <w:r w:rsidRPr="000E0674">
        <w:rPr>
          <w:position w:val="-24"/>
        </w:rPr>
        <w:object w:dxaOrig="360" w:dyaOrig="620" w14:anchorId="51507CE0">
          <v:shape id="_x0000_i1040" type="#_x0000_t75" style="width:18.25pt;height:31.15pt" o:ole="">
            <v:imagedata r:id="rId39" o:title=""/>
          </v:shape>
          <o:OLEObject Type="Embed" ProgID="Equation.3" ShapeID="_x0000_i1040" DrawAspect="Content" ObjectID="_1537783068" r:id="rId40"/>
        </w:object>
      </w:r>
    </w:p>
    <w:p w14:paraId="640B0240" w14:textId="5CAD9963" w:rsidR="00B8371B" w:rsidRPr="000E0674" w:rsidRDefault="00B8371B" w:rsidP="00B8371B">
      <w:pPr>
        <w:pStyle w:val="Pquestiontextpartsi"/>
      </w:pPr>
      <w:r w:rsidRPr="000E0674">
        <w:rPr>
          <w:b/>
        </w:rPr>
        <w:t>(ii)</w:t>
      </w:r>
      <w:r w:rsidR="00C27073">
        <w:tab/>
      </w:r>
      <w:r w:rsidRPr="000E0674">
        <w:t>Pr(</w:t>
      </w:r>
      <w:r w:rsidRPr="000E0674">
        <w:rPr>
          <w:i/>
        </w:rPr>
        <w:t>C</w:t>
      </w:r>
      <w:r w:rsidRPr="000E0674">
        <w:t xml:space="preserve"> or </w:t>
      </w:r>
      <w:r w:rsidRPr="000E0674">
        <w:rPr>
          <w:i/>
        </w:rPr>
        <w:t>D</w:t>
      </w:r>
      <w:r w:rsidRPr="000E0674">
        <w:t xml:space="preserve">) = </w:t>
      </w:r>
      <w:r w:rsidRPr="000E0674">
        <w:rPr>
          <w:position w:val="-24"/>
        </w:rPr>
        <w:object w:dxaOrig="560" w:dyaOrig="620" w14:anchorId="17D3768B">
          <v:shape id="_x0000_i1041" type="#_x0000_t75" style="width:27.95pt;height:31.15pt" o:ole="">
            <v:imagedata r:id="rId41" o:title=""/>
          </v:shape>
          <o:OLEObject Type="Embed" ProgID="Equation.3" ShapeID="_x0000_i1041" DrawAspect="Content" ObjectID="_1537783069" r:id="rId42"/>
        </w:object>
      </w:r>
      <w:r w:rsidRPr="000E0674">
        <w:t xml:space="preserve"> = </w:t>
      </w:r>
      <w:r w:rsidRPr="000E0674">
        <w:rPr>
          <w:position w:val="-24"/>
        </w:rPr>
        <w:object w:dxaOrig="360" w:dyaOrig="620" w14:anchorId="26776BD1">
          <v:shape id="_x0000_i1042" type="#_x0000_t75" style="width:18.25pt;height:31.15pt" o:ole="">
            <v:imagedata r:id="rId43" o:title=""/>
          </v:shape>
          <o:OLEObject Type="Embed" ProgID="Equation.3" ShapeID="_x0000_i1042" DrawAspect="Content" ObjectID="_1537783070" r:id="rId44"/>
        </w:object>
      </w:r>
      <w:r w:rsidRPr="000E0674">
        <w:t xml:space="preserve">     </w:t>
      </w:r>
    </w:p>
    <w:p w14:paraId="15624458" w14:textId="29FCD064" w:rsidR="00B8371B" w:rsidRPr="000E0674" w:rsidRDefault="00B8371B" w:rsidP="00B8371B">
      <w:pPr>
        <w:pStyle w:val="Pquestiontextpartsi"/>
      </w:pPr>
      <w:r w:rsidRPr="000E0674">
        <w:rPr>
          <w:b/>
        </w:rPr>
        <w:t>(iii)</w:t>
      </w:r>
      <w:r w:rsidR="00C27073">
        <w:tab/>
      </w:r>
      <w:r w:rsidRPr="000E0674">
        <w:t>Pr(</w:t>
      </w:r>
      <w:r w:rsidRPr="000E0674">
        <w:rPr>
          <w:i/>
        </w:rPr>
        <w:t>A</w:t>
      </w:r>
      <w:r w:rsidRPr="000E0674">
        <w:t xml:space="preserve"> and </w:t>
      </w:r>
      <w:r w:rsidRPr="000E0674">
        <w:rPr>
          <w:i/>
        </w:rPr>
        <w:t>B</w:t>
      </w:r>
      <w:r w:rsidRPr="000E0674">
        <w:t>) = 0</w:t>
      </w:r>
    </w:p>
    <w:p w14:paraId="1B909F3D" w14:textId="6145C556" w:rsidR="000E5746" w:rsidRPr="001B433F" w:rsidRDefault="00B8371B" w:rsidP="00B8371B">
      <w:pPr>
        <w:pStyle w:val="Pquestiontextpartsi"/>
      </w:pPr>
      <w:r w:rsidRPr="000E0674">
        <w:t xml:space="preserve"> </w:t>
      </w:r>
      <w:r w:rsidRPr="000E0674">
        <w:rPr>
          <w:b/>
        </w:rPr>
        <w:t>(iv)</w:t>
      </w:r>
      <w:r w:rsidR="00C27073">
        <w:tab/>
      </w:r>
      <w:r w:rsidRPr="000E0674">
        <w:t>Pr(</w:t>
      </w:r>
      <w:r w:rsidRPr="000E0674">
        <w:rPr>
          <w:i/>
        </w:rPr>
        <w:t>B</w:t>
      </w:r>
      <w:r w:rsidRPr="000E0674">
        <w:t xml:space="preserve"> only) = </w:t>
      </w:r>
      <w:r w:rsidRPr="000E0674">
        <w:rPr>
          <w:position w:val="-24"/>
        </w:rPr>
        <w:object w:dxaOrig="680" w:dyaOrig="620" w14:anchorId="4E70090A">
          <v:shape id="_x0000_i1043" type="#_x0000_t75" style="width:34.4pt;height:31.15pt" o:ole="">
            <v:imagedata r:id="rId45" o:title=""/>
          </v:shape>
          <o:OLEObject Type="Embed" ProgID="Equation.3" ShapeID="_x0000_i1043" DrawAspect="Content" ObjectID="_1537783071" r:id="rId46"/>
        </w:object>
      </w:r>
      <w:r w:rsidRPr="000E0674">
        <w:t xml:space="preserve"> = </w:t>
      </w:r>
      <w:r w:rsidRPr="000E0674">
        <w:rPr>
          <w:position w:val="-24"/>
        </w:rPr>
        <w:object w:dxaOrig="360" w:dyaOrig="620" w14:anchorId="3B17B5DA">
          <v:shape id="_x0000_i1044" type="#_x0000_t75" style="width:18.25pt;height:31.15pt" o:ole="">
            <v:imagedata r:id="rId47" o:title=""/>
          </v:shape>
          <o:OLEObject Type="Embed" ProgID="Equation.3" ShapeID="_x0000_i1044" DrawAspect="Content" ObjectID="_1537783072" r:id="rId48"/>
        </w:object>
      </w:r>
    </w:p>
    <w:p w14:paraId="48F1984C" w14:textId="77777777" w:rsidR="0084220A" w:rsidRDefault="0084220A" w:rsidP="00C27073">
      <w:pPr>
        <w:pStyle w:val="Pquestionheadingsx"/>
      </w:pPr>
      <w:r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776C71EC" w14:textId="77777777" w:rsidR="0084220A" w:rsidRDefault="0084220A" w:rsidP="0084220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77"/>
        <w:gridCol w:w="477"/>
        <w:gridCol w:w="477"/>
        <w:gridCol w:w="477"/>
        <w:gridCol w:w="464"/>
        <w:gridCol w:w="464"/>
        <w:gridCol w:w="478"/>
        <w:gridCol w:w="478"/>
        <w:gridCol w:w="478"/>
      </w:tblGrid>
      <w:tr w:rsidR="00B8371B" w:rsidRPr="000E0674" w14:paraId="4E769A17" w14:textId="77777777" w:rsidTr="00C27073">
        <w:tc>
          <w:tcPr>
            <w:tcW w:w="0" w:type="auto"/>
            <w:shd w:val="clear" w:color="auto" w:fill="auto"/>
          </w:tcPr>
          <w:p w14:paraId="0F2FF0CE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3D35BF51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F94DE8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42EA20F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C0BFF0D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3447B41" w14:textId="77777777" w:rsidR="00B8371B" w:rsidRPr="000E0674" w:rsidRDefault="00B8371B" w:rsidP="00C27073">
            <w:pPr>
              <w:pStyle w:val="Ptabletext"/>
            </w:pPr>
            <w:r w:rsidRPr="000E0674">
              <w:t>Y</w:t>
            </w:r>
            <w:r w:rsidRPr="000E0674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3924E3" w14:textId="77777777" w:rsidR="00B8371B" w:rsidRPr="000E0674" w:rsidRDefault="00B8371B" w:rsidP="00C27073">
            <w:pPr>
              <w:pStyle w:val="Ptabletext"/>
            </w:pPr>
            <w:r w:rsidRPr="000E0674">
              <w:t>Y</w:t>
            </w:r>
            <w:r w:rsidRPr="000E0674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C48DBC0" w14:textId="77777777" w:rsidR="00B8371B" w:rsidRPr="000E0674" w:rsidRDefault="00B8371B" w:rsidP="00C27073">
            <w:pPr>
              <w:pStyle w:val="Ptabletext"/>
            </w:pPr>
            <w:r w:rsidRPr="000E0674">
              <w:t>B</w:t>
            </w:r>
            <w:r w:rsidRPr="000E0674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222332F0" w14:textId="77777777" w:rsidR="00B8371B" w:rsidRPr="000E0674" w:rsidRDefault="00B8371B" w:rsidP="00C27073">
            <w:pPr>
              <w:pStyle w:val="Ptabletext"/>
            </w:pPr>
            <w:r w:rsidRPr="000E0674">
              <w:t>B</w:t>
            </w:r>
            <w:r w:rsidRPr="000E067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B65E107" w14:textId="77777777" w:rsidR="00B8371B" w:rsidRPr="000E0674" w:rsidRDefault="00B8371B" w:rsidP="00C27073">
            <w:pPr>
              <w:pStyle w:val="Ptabletext"/>
            </w:pPr>
            <w:r w:rsidRPr="000E0674">
              <w:t>B</w:t>
            </w:r>
            <w:r w:rsidRPr="000E0674">
              <w:rPr>
                <w:vertAlign w:val="subscript"/>
              </w:rPr>
              <w:t>3</w:t>
            </w:r>
          </w:p>
        </w:tc>
      </w:tr>
      <w:tr w:rsidR="00B8371B" w:rsidRPr="000E0674" w14:paraId="34CB4D3D" w14:textId="77777777" w:rsidTr="00C27073">
        <w:tc>
          <w:tcPr>
            <w:tcW w:w="0" w:type="auto"/>
            <w:shd w:val="clear" w:color="auto" w:fill="auto"/>
          </w:tcPr>
          <w:p w14:paraId="37024850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7F7F7F"/>
          </w:tcPr>
          <w:p w14:paraId="6D9CE460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36F2235F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</w:tcPr>
          <w:p w14:paraId="0243CDF4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7E40C654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160589AB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6D7F26FB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42075E6C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2FBE3D29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303D2543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</w:tr>
      <w:tr w:rsidR="00B8371B" w:rsidRPr="000E0674" w14:paraId="38C4B75F" w14:textId="77777777" w:rsidTr="00C27073">
        <w:tc>
          <w:tcPr>
            <w:tcW w:w="0" w:type="auto"/>
            <w:shd w:val="clear" w:color="auto" w:fill="auto"/>
          </w:tcPr>
          <w:p w14:paraId="765EE517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1878B95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7F7F7F"/>
          </w:tcPr>
          <w:p w14:paraId="3802A015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</w:tcPr>
          <w:p w14:paraId="57C40E02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175A4E67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7E7E7991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550A99B3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12B742C5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1B8931C5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794720DD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</w:tr>
      <w:tr w:rsidR="00B8371B" w:rsidRPr="000E0674" w14:paraId="45FCB385" w14:textId="77777777" w:rsidTr="00C27073">
        <w:tc>
          <w:tcPr>
            <w:tcW w:w="0" w:type="auto"/>
            <w:shd w:val="clear" w:color="auto" w:fill="auto"/>
          </w:tcPr>
          <w:p w14:paraId="6DBB7F5E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D121A68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4A8BD8EE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7F7F7F"/>
          </w:tcPr>
          <w:p w14:paraId="720DF16F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1BF41A66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7EA58442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2ECFC393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738EB1F2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444D7F0F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6C103CE3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</w:tr>
      <w:tr w:rsidR="00B8371B" w:rsidRPr="000E0674" w14:paraId="7E15DEA8" w14:textId="77777777" w:rsidTr="00C27073">
        <w:tc>
          <w:tcPr>
            <w:tcW w:w="0" w:type="auto"/>
            <w:shd w:val="clear" w:color="auto" w:fill="auto"/>
          </w:tcPr>
          <w:p w14:paraId="0A7FD441" w14:textId="77777777" w:rsidR="00B8371B" w:rsidRPr="000E0674" w:rsidRDefault="00B8371B" w:rsidP="00C27073">
            <w:pPr>
              <w:pStyle w:val="Ptabletext"/>
            </w:pPr>
            <w:r w:rsidRPr="000E0674">
              <w:t>R</w:t>
            </w:r>
            <w:r w:rsidRPr="000E0674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4FE7A68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auto"/>
          </w:tcPr>
          <w:p w14:paraId="11AADBD9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</w:tcPr>
          <w:p w14:paraId="62C0D52B" w14:textId="77777777" w:rsidR="00B8371B" w:rsidRPr="000E0674" w:rsidRDefault="00B8371B" w:rsidP="00C27073">
            <w:pPr>
              <w:pStyle w:val="Ptabletext"/>
            </w:pPr>
            <w:r w:rsidRPr="000E0674">
              <w:t>RR</w:t>
            </w:r>
          </w:p>
        </w:tc>
        <w:tc>
          <w:tcPr>
            <w:tcW w:w="0" w:type="auto"/>
            <w:shd w:val="clear" w:color="auto" w:fill="7F7F7F"/>
          </w:tcPr>
          <w:p w14:paraId="1ABEBB73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2229E2AD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3BE9CDA8" w14:textId="77777777" w:rsidR="00B8371B" w:rsidRPr="000E0674" w:rsidRDefault="00B8371B" w:rsidP="00C27073">
            <w:pPr>
              <w:pStyle w:val="Ptabletext"/>
            </w:pPr>
            <w:r w:rsidRPr="000E0674">
              <w:t>RY</w:t>
            </w:r>
          </w:p>
        </w:tc>
        <w:tc>
          <w:tcPr>
            <w:tcW w:w="0" w:type="auto"/>
            <w:shd w:val="clear" w:color="auto" w:fill="auto"/>
          </w:tcPr>
          <w:p w14:paraId="13837276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34CAD6D5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  <w:tc>
          <w:tcPr>
            <w:tcW w:w="0" w:type="auto"/>
          </w:tcPr>
          <w:p w14:paraId="64A08B88" w14:textId="77777777" w:rsidR="00B8371B" w:rsidRPr="000E0674" w:rsidRDefault="00B8371B" w:rsidP="00C27073">
            <w:pPr>
              <w:pStyle w:val="Ptabletext"/>
            </w:pPr>
            <w:r w:rsidRPr="000E0674">
              <w:t>RB</w:t>
            </w:r>
          </w:p>
        </w:tc>
      </w:tr>
      <w:tr w:rsidR="00B8371B" w:rsidRPr="000E0674" w14:paraId="5B521BCD" w14:textId="77777777" w:rsidTr="00C27073">
        <w:tc>
          <w:tcPr>
            <w:tcW w:w="0" w:type="auto"/>
            <w:shd w:val="clear" w:color="auto" w:fill="auto"/>
          </w:tcPr>
          <w:p w14:paraId="280BD5B5" w14:textId="77777777" w:rsidR="00B8371B" w:rsidRPr="000E0674" w:rsidRDefault="00B8371B" w:rsidP="00C27073">
            <w:pPr>
              <w:pStyle w:val="Ptabletext"/>
            </w:pPr>
            <w:r w:rsidRPr="000E0674">
              <w:t>Y</w:t>
            </w:r>
            <w:r w:rsidRPr="000E0674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125233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  <w:shd w:val="clear" w:color="auto" w:fill="auto"/>
          </w:tcPr>
          <w:p w14:paraId="7EE8595F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</w:tcPr>
          <w:p w14:paraId="32B99277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  <w:shd w:val="clear" w:color="auto" w:fill="auto"/>
          </w:tcPr>
          <w:p w14:paraId="1434A9F0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  <w:shd w:val="clear" w:color="auto" w:fill="7F7F7F"/>
          </w:tcPr>
          <w:p w14:paraId="43681356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0ABA9819" w14:textId="77777777" w:rsidR="00B8371B" w:rsidRPr="000E0674" w:rsidRDefault="00B8371B" w:rsidP="00C27073">
            <w:pPr>
              <w:pStyle w:val="Ptabletext"/>
            </w:pPr>
            <w:r w:rsidRPr="000E0674">
              <w:t>YY</w:t>
            </w:r>
          </w:p>
        </w:tc>
        <w:tc>
          <w:tcPr>
            <w:tcW w:w="0" w:type="auto"/>
            <w:shd w:val="clear" w:color="auto" w:fill="auto"/>
          </w:tcPr>
          <w:p w14:paraId="33699FFE" w14:textId="77777777" w:rsidR="00B8371B" w:rsidRPr="000E0674" w:rsidRDefault="00B8371B" w:rsidP="00C27073">
            <w:pPr>
              <w:pStyle w:val="Ptabletext"/>
            </w:pPr>
            <w:r w:rsidRPr="000E0674">
              <w:t>YB</w:t>
            </w:r>
          </w:p>
        </w:tc>
        <w:tc>
          <w:tcPr>
            <w:tcW w:w="0" w:type="auto"/>
          </w:tcPr>
          <w:p w14:paraId="762BB3DA" w14:textId="77777777" w:rsidR="00B8371B" w:rsidRPr="000E0674" w:rsidRDefault="00B8371B" w:rsidP="00C27073">
            <w:pPr>
              <w:pStyle w:val="Ptabletext"/>
            </w:pPr>
            <w:r w:rsidRPr="000E0674">
              <w:t>YB</w:t>
            </w:r>
          </w:p>
        </w:tc>
        <w:tc>
          <w:tcPr>
            <w:tcW w:w="0" w:type="auto"/>
          </w:tcPr>
          <w:p w14:paraId="059FB792" w14:textId="77777777" w:rsidR="00B8371B" w:rsidRPr="000E0674" w:rsidRDefault="00B8371B" w:rsidP="00C27073">
            <w:pPr>
              <w:pStyle w:val="Ptabletext"/>
            </w:pPr>
            <w:r w:rsidRPr="000E0674">
              <w:t>YB</w:t>
            </w:r>
          </w:p>
        </w:tc>
      </w:tr>
      <w:tr w:rsidR="00B8371B" w:rsidRPr="000E0674" w14:paraId="6BAB4841" w14:textId="77777777" w:rsidTr="00C27073">
        <w:tc>
          <w:tcPr>
            <w:tcW w:w="0" w:type="auto"/>
            <w:shd w:val="clear" w:color="auto" w:fill="auto"/>
          </w:tcPr>
          <w:p w14:paraId="7801776A" w14:textId="77777777" w:rsidR="00B8371B" w:rsidRPr="000E0674" w:rsidRDefault="00B8371B" w:rsidP="00C27073">
            <w:pPr>
              <w:pStyle w:val="Ptabletext"/>
            </w:pPr>
            <w:r w:rsidRPr="000E0674">
              <w:t>Y</w:t>
            </w:r>
            <w:r w:rsidRPr="000E0674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4F0595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  <w:shd w:val="clear" w:color="auto" w:fill="auto"/>
          </w:tcPr>
          <w:p w14:paraId="51960A82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</w:tcPr>
          <w:p w14:paraId="041DEDEE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  <w:shd w:val="clear" w:color="auto" w:fill="auto"/>
          </w:tcPr>
          <w:p w14:paraId="0B3D68A1" w14:textId="77777777" w:rsidR="00B8371B" w:rsidRPr="000E0674" w:rsidRDefault="00B8371B" w:rsidP="00C27073">
            <w:pPr>
              <w:pStyle w:val="Ptabletext"/>
            </w:pPr>
            <w:r w:rsidRPr="000E0674">
              <w:t>YR</w:t>
            </w:r>
          </w:p>
        </w:tc>
        <w:tc>
          <w:tcPr>
            <w:tcW w:w="0" w:type="auto"/>
            <w:shd w:val="clear" w:color="auto" w:fill="auto"/>
          </w:tcPr>
          <w:p w14:paraId="4DE39F8F" w14:textId="77777777" w:rsidR="00B8371B" w:rsidRPr="000E0674" w:rsidRDefault="00B8371B" w:rsidP="00C27073">
            <w:pPr>
              <w:pStyle w:val="Ptabletext"/>
            </w:pPr>
            <w:r w:rsidRPr="000E0674">
              <w:t>YY</w:t>
            </w:r>
          </w:p>
        </w:tc>
        <w:tc>
          <w:tcPr>
            <w:tcW w:w="0" w:type="auto"/>
            <w:shd w:val="clear" w:color="auto" w:fill="7F7F7F"/>
          </w:tcPr>
          <w:p w14:paraId="306D1E32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652C378F" w14:textId="77777777" w:rsidR="00B8371B" w:rsidRPr="000E0674" w:rsidRDefault="00B8371B" w:rsidP="00C27073">
            <w:pPr>
              <w:pStyle w:val="Ptabletext"/>
            </w:pPr>
            <w:r w:rsidRPr="000E0674">
              <w:t>YB</w:t>
            </w:r>
          </w:p>
        </w:tc>
        <w:tc>
          <w:tcPr>
            <w:tcW w:w="0" w:type="auto"/>
          </w:tcPr>
          <w:p w14:paraId="6C5C4928" w14:textId="77777777" w:rsidR="00B8371B" w:rsidRPr="000E0674" w:rsidRDefault="00B8371B" w:rsidP="00C27073">
            <w:pPr>
              <w:pStyle w:val="Ptabletext"/>
            </w:pPr>
            <w:r w:rsidRPr="000E0674">
              <w:t>YB</w:t>
            </w:r>
          </w:p>
        </w:tc>
        <w:tc>
          <w:tcPr>
            <w:tcW w:w="0" w:type="auto"/>
          </w:tcPr>
          <w:p w14:paraId="2B6F6610" w14:textId="77777777" w:rsidR="00B8371B" w:rsidRPr="000E0674" w:rsidRDefault="00B8371B" w:rsidP="00C27073">
            <w:pPr>
              <w:pStyle w:val="Ptabletext"/>
            </w:pPr>
            <w:r w:rsidRPr="000E0674">
              <w:t>YB</w:t>
            </w:r>
          </w:p>
        </w:tc>
      </w:tr>
      <w:tr w:rsidR="00B8371B" w:rsidRPr="000E0674" w14:paraId="42AAD299" w14:textId="77777777" w:rsidTr="00C27073">
        <w:tc>
          <w:tcPr>
            <w:tcW w:w="0" w:type="auto"/>
            <w:shd w:val="clear" w:color="auto" w:fill="auto"/>
          </w:tcPr>
          <w:p w14:paraId="24FFDAA7" w14:textId="77777777" w:rsidR="00B8371B" w:rsidRPr="000E0674" w:rsidRDefault="00B8371B" w:rsidP="00C27073">
            <w:pPr>
              <w:pStyle w:val="Ptabletext"/>
            </w:pPr>
            <w:r w:rsidRPr="000E0674">
              <w:t>B</w:t>
            </w:r>
            <w:r w:rsidRPr="000E0674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740805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2C646901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</w:tcPr>
          <w:p w14:paraId="231D2641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30514BC1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39D3F12C" w14:textId="77777777" w:rsidR="00B8371B" w:rsidRPr="000E0674" w:rsidRDefault="00B8371B" w:rsidP="00C27073">
            <w:pPr>
              <w:pStyle w:val="Ptabletext"/>
            </w:pPr>
            <w:r w:rsidRPr="000E0674">
              <w:t>BY</w:t>
            </w:r>
          </w:p>
        </w:tc>
        <w:tc>
          <w:tcPr>
            <w:tcW w:w="0" w:type="auto"/>
            <w:shd w:val="clear" w:color="auto" w:fill="auto"/>
          </w:tcPr>
          <w:p w14:paraId="12D7F875" w14:textId="77777777" w:rsidR="00B8371B" w:rsidRPr="000E0674" w:rsidRDefault="00B8371B" w:rsidP="00C27073">
            <w:pPr>
              <w:pStyle w:val="Ptabletext"/>
            </w:pPr>
            <w:r w:rsidRPr="000E0674">
              <w:t>BY</w:t>
            </w:r>
          </w:p>
        </w:tc>
        <w:tc>
          <w:tcPr>
            <w:tcW w:w="0" w:type="auto"/>
            <w:shd w:val="clear" w:color="auto" w:fill="7F7F7F"/>
          </w:tcPr>
          <w:p w14:paraId="02636152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39993ED6" w14:textId="77777777" w:rsidR="00B8371B" w:rsidRPr="000E0674" w:rsidRDefault="00B8371B" w:rsidP="00C27073">
            <w:pPr>
              <w:pStyle w:val="Ptabletext"/>
            </w:pPr>
            <w:r w:rsidRPr="000E0674">
              <w:t>BB</w:t>
            </w:r>
          </w:p>
        </w:tc>
        <w:tc>
          <w:tcPr>
            <w:tcW w:w="0" w:type="auto"/>
            <w:shd w:val="clear" w:color="auto" w:fill="auto"/>
          </w:tcPr>
          <w:p w14:paraId="470C6C7D" w14:textId="77777777" w:rsidR="00B8371B" w:rsidRPr="000E0674" w:rsidRDefault="00B8371B" w:rsidP="00C27073">
            <w:pPr>
              <w:pStyle w:val="Ptabletext"/>
            </w:pPr>
            <w:r w:rsidRPr="000E0674">
              <w:t>BB</w:t>
            </w:r>
          </w:p>
        </w:tc>
      </w:tr>
      <w:tr w:rsidR="00B8371B" w:rsidRPr="000E0674" w14:paraId="28B30950" w14:textId="77777777" w:rsidTr="00C27073">
        <w:tc>
          <w:tcPr>
            <w:tcW w:w="0" w:type="auto"/>
            <w:shd w:val="clear" w:color="auto" w:fill="auto"/>
          </w:tcPr>
          <w:p w14:paraId="2E5E1398" w14:textId="77777777" w:rsidR="00B8371B" w:rsidRPr="000E0674" w:rsidRDefault="00B8371B" w:rsidP="00C27073">
            <w:pPr>
              <w:pStyle w:val="Ptabletext"/>
            </w:pPr>
            <w:r w:rsidRPr="000E0674">
              <w:t>B</w:t>
            </w:r>
            <w:r w:rsidRPr="000E0674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A228A27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4A1AF580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</w:tcPr>
          <w:p w14:paraId="07490898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17DB6193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563AFA46" w14:textId="77777777" w:rsidR="00B8371B" w:rsidRPr="000E0674" w:rsidRDefault="00B8371B" w:rsidP="00C27073">
            <w:pPr>
              <w:pStyle w:val="Ptabletext"/>
            </w:pPr>
            <w:r w:rsidRPr="000E0674">
              <w:t>BY</w:t>
            </w:r>
          </w:p>
        </w:tc>
        <w:tc>
          <w:tcPr>
            <w:tcW w:w="0" w:type="auto"/>
            <w:shd w:val="clear" w:color="auto" w:fill="auto"/>
          </w:tcPr>
          <w:p w14:paraId="2FA04046" w14:textId="77777777" w:rsidR="00B8371B" w:rsidRPr="000E0674" w:rsidRDefault="00B8371B" w:rsidP="00C27073">
            <w:pPr>
              <w:pStyle w:val="Ptabletext"/>
            </w:pPr>
            <w:r w:rsidRPr="000E0674">
              <w:t>BY</w:t>
            </w:r>
          </w:p>
        </w:tc>
        <w:tc>
          <w:tcPr>
            <w:tcW w:w="0" w:type="auto"/>
            <w:shd w:val="clear" w:color="auto" w:fill="auto"/>
          </w:tcPr>
          <w:p w14:paraId="31CE8609" w14:textId="77777777" w:rsidR="00B8371B" w:rsidRPr="000E0674" w:rsidRDefault="00B8371B" w:rsidP="00C27073">
            <w:pPr>
              <w:pStyle w:val="Ptabletext"/>
            </w:pPr>
            <w:r w:rsidRPr="000E0674">
              <w:t>BB</w:t>
            </w:r>
          </w:p>
        </w:tc>
        <w:tc>
          <w:tcPr>
            <w:tcW w:w="0" w:type="auto"/>
            <w:shd w:val="clear" w:color="auto" w:fill="7F7F7F"/>
          </w:tcPr>
          <w:p w14:paraId="5AF8E17B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shd w:val="clear" w:color="auto" w:fill="auto"/>
          </w:tcPr>
          <w:p w14:paraId="18EF2033" w14:textId="77777777" w:rsidR="00B8371B" w:rsidRPr="000E0674" w:rsidRDefault="00B8371B" w:rsidP="00C27073">
            <w:pPr>
              <w:pStyle w:val="Ptabletext"/>
            </w:pPr>
            <w:r w:rsidRPr="000E0674">
              <w:t>BB</w:t>
            </w:r>
          </w:p>
        </w:tc>
      </w:tr>
      <w:tr w:rsidR="00B8371B" w:rsidRPr="000E0674" w14:paraId="78BD0184" w14:textId="77777777" w:rsidTr="00C27073">
        <w:tc>
          <w:tcPr>
            <w:tcW w:w="0" w:type="auto"/>
            <w:shd w:val="clear" w:color="auto" w:fill="auto"/>
          </w:tcPr>
          <w:p w14:paraId="77791228" w14:textId="77777777" w:rsidR="00B8371B" w:rsidRPr="000E0674" w:rsidRDefault="00B8371B" w:rsidP="00C27073">
            <w:pPr>
              <w:pStyle w:val="Ptabletext"/>
            </w:pPr>
            <w:r w:rsidRPr="000E0674">
              <w:t>B</w:t>
            </w:r>
            <w:r w:rsidRPr="000E0674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BA8F66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621C3A75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</w:tcPr>
          <w:p w14:paraId="6FFB84D3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1F238931" w14:textId="77777777" w:rsidR="00B8371B" w:rsidRPr="000E0674" w:rsidRDefault="00B8371B" w:rsidP="00C27073">
            <w:pPr>
              <w:pStyle w:val="Ptabletext"/>
            </w:pPr>
            <w:r w:rsidRPr="000E0674">
              <w:t>BR</w:t>
            </w:r>
          </w:p>
        </w:tc>
        <w:tc>
          <w:tcPr>
            <w:tcW w:w="0" w:type="auto"/>
            <w:shd w:val="clear" w:color="auto" w:fill="auto"/>
          </w:tcPr>
          <w:p w14:paraId="3152DE11" w14:textId="77777777" w:rsidR="00B8371B" w:rsidRPr="000E0674" w:rsidRDefault="00B8371B" w:rsidP="00C27073">
            <w:pPr>
              <w:pStyle w:val="Ptabletext"/>
            </w:pPr>
            <w:r w:rsidRPr="000E0674">
              <w:t>BY</w:t>
            </w:r>
          </w:p>
        </w:tc>
        <w:tc>
          <w:tcPr>
            <w:tcW w:w="0" w:type="auto"/>
            <w:shd w:val="clear" w:color="auto" w:fill="auto"/>
          </w:tcPr>
          <w:p w14:paraId="531DEDAB" w14:textId="77777777" w:rsidR="00B8371B" w:rsidRPr="000E0674" w:rsidRDefault="00B8371B" w:rsidP="00C27073">
            <w:pPr>
              <w:pStyle w:val="Ptabletext"/>
            </w:pPr>
            <w:r w:rsidRPr="000E0674">
              <w:t>BY</w:t>
            </w:r>
          </w:p>
        </w:tc>
        <w:tc>
          <w:tcPr>
            <w:tcW w:w="0" w:type="auto"/>
            <w:shd w:val="clear" w:color="auto" w:fill="auto"/>
          </w:tcPr>
          <w:p w14:paraId="3E339B81" w14:textId="77777777" w:rsidR="00B8371B" w:rsidRPr="000E0674" w:rsidRDefault="00B8371B" w:rsidP="00C27073">
            <w:pPr>
              <w:pStyle w:val="Ptabletext"/>
            </w:pPr>
            <w:r w:rsidRPr="000E0674">
              <w:t>BB</w:t>
            </w:r>
          </w:p>
        </w:tc>
        <w:tc>
          <w:tcPr>
            <w:tcW w:w="0" w:type="auto"/>
            <w:shd w:val="clear" w:color="auto" w:fill="auto"/>
          </w:tcPr>
          <w:p w14:paraId="5CE16A4B" w14:textId="77777777" w:rsidR="00B8371B" w:rsidRPr="000E0674" w:rsidRDefault="00B8371B" w:rsidP="00C27073">
            <w:pPr>
              <w:pStyle w:val="Ptabletext"/>
            </w:pPr>
            <w:r w:rsidRPr="000E0674">
              <w:t>BB</w:t>
            </w:r>
          </w:p>
        </w:tc>
        <w:tc>
          <w:tcPr>
            <w:tcW w:w="0" w:type="auto"/>
            <w:shd w:val="clear" w:color="auto" w:fill="7F7F7F"/>
          </w:tcPr>
          <w:p w14:paraId="4EB7B58F" w14:textId="77777777" w:rsidR="00B8371B" w:rsidRPr="000E0674" w:rsidRDefault="00B8371B" w:rsidP="00C27073">
            <w:pPr>
              <w:pStyle w:val="Ptabletext"/>
            </w:pPr>
          </w:p>
        </w:tc>
      </w:tr>
    </w:tbl>
    <w:p w14:paraId="05F02B9A" w14:textId="77777777" w:rsidR="00B8371B" w:rsidRPr="000E0674" w:rsidRDefault="00B8371B" w:rsidP="00B8371B">
      <w:pPr>
        <w:ind w:left="340" w:hanging="340"/>
        <w:rPr>
          <w:rFonts w:ascii="Calibri" w:hAnsi="Calibri"/>
          <w:b/>
        </w:rPr>
      </w:pPr>
    </w:p>
    <w:p w14:paraId="69C57627" w14:textId="694C958E" w:rsidR="00B8371B" w:rsidRPr="000E0674" w:rsidRDefault="00B8371B" w:rsidP="00C27073">
      <w:pPr>
        <w:pStyle w:val="Pquestiontextpartsa"/>
      </w:pPr>
      <w:r w:rsidRPr="000E0674">
        <w:rPr>
          <w:b/>
        </w:rPr>
        <w:t>(b)</w:t>
      </w:r>
      <w:r w:rsidR="00C27073">
        <w:tab/>
      </w:r>
      <w:r w:rsidRPr="000E0674">
        <w:t xml:space="preserve">Pr(RR) = </w:t>
      </w:r>
      <w:r w:rsidR="00C27073" w:rsidRPr="000E0674">
        <w:rPr>
          <w:position w:val="-24"/>
        </w:rPr>
        <w:object w:dxaOrig="720" w:dyaOrig="620" w14:anchorId="2B6BB179">
          <v:shape id="_x0000_i1045" type="#_x0000_t75" style="width:36.55pt;height:31.15pt" o:ole="">
            <v:imagedata r:id="rId49" o:title=""/>
          </v:shape>
          <o:OLEObject Type="Embed" ProgID="Equation.3" ShapeID="_x0000_i1045" DrawAspect="Content" ObjectID="_1537783073" r:id="rId50"/>
        </w:object>
      </w:r>
    </w:p>
    <w:p w14:paraId="5752B3BF" w14:textId="6D59956D" w:rsidR="00B8371B" w:rsidRPr="000E0674" w:rsidRDefault="00B8371B" w:rsidP="00C27073">
      <w:pPr>
        <w:pStyle w:val="Pquestiontextpartsa"/>
      </w:pPr>
      <w:r w:rsidRPr="000E0674">
        <w:rPr>
          <w:b/>
        </w:rPr>
        <w:t>(c)</w:t>
      </w:r>
      <w:r w:rsidR="00C27073">
        <w:tab/>
      </w:r>
      <w:r w:rsidRPr="000E0674">
        <w:t xml:space="preserve">Pr(RR, YY or BB) = </w:t>
      </w:r>
      <w:r w:rsidR="00C27073" w:rsidRPr="000E0674">
        <w:rPr>
          <w:position w:val="-24"/>
        </w:rPr>
        <w:object w:dxaOrig="2020" w:dyaOrig="620" w14:anchorId="5D8428BA">
          <v:shape id="_x0000_i1046" type="#_x0000_t75" style="width:101pt;height:31.15pt" o:ole="">
            <v:imagedata r:id="rId51" o:title=""/>
          </v:shape>
          <o:OLEObject Type="Embed" ProgID="Equation.3" ShapeID="_x0000_i1046" DrawAspect="Content" ObjectID="_1537783074" r:id="rId52"/>
        </w:object>
      </w:r>
    </w:p>
    <w:p w14:paraId="1AC690B6" w14:textId="7652E477" w:rsidR="00B8371B" w:rsidRPr="000E0674" w:rsidRDefault="00B8371B" w:rsidP="00C27073">
      <w:pPr>
        <w:pStyle w:val="Pquestiontextpartsa"/>
      </w:pPr>
      <w:r w:rsidRPr="000E0674">
        <w:rPr>
          <w:b/>
        </w:rPr>
        <w:t>(d)</w:t>
      </w:r>
      <w:r w:rsidR="00C27073">
        <w:tab/>
      </w:r>
      <w:r w:rsidRPr="000E0674">
        <w:t xml:space="preserve">Pr(neither blue) = </w:t>
      </w:r>
      <w:r w:rsidR="00C27073" w:rsidRPr="000E0674">
        <w:rPr>
          <w:position w:val="-24"/>
        </w:rPr>
        <w:object w:dxaOrig="840" w:dyaOrig="620" w14:anchorId="321B4322">
          <v:shape id="_x0000_i1047" type="#_x0000_t75" style="width:41.9pt;height:31.15pt" o:ole="">
            <v:imagedata r:id="rId53" o:title=""/>
          </v:shape>
          <o:OLEObject Type="Embed" ProgID="Equation.3" ShapeID="_x0000_i1047" DrawAspect="Content" ObjectID="_1537783075" r:id="rId54"/>
        </w:object>
      </w:r>
    </w:p>
    <w:p w14:paraId="3355CEA1" w14:textId="3B8C1959" w:rsidR="000E5746" w:rsidRDefault="00B8371B" w:rsidP="00C27073">
      <w:pPr>
        <w:pStyle w:val="Pquestiontextpartsa"/>
      </w:pPr>
      <w:r w:rsidRPr="000E0674">
        <w:rPr>
          <w:b/>
        </w:rPr>
        <w:t>(e)</w:t>
      </w:r>
      <w:r w:rsidR="00C27073">
        <w:tab/>
      </w:r>
      <w:r w:rsidRPr="000E0674">
        <w:t xml:space="preserve">Pr(BY or YB) = </w:t>
      </w:r>
      <w:r w:rsidR="00C27073" w:rsidRPr="000E0674">
        <w:rPr>
          <w:position w:val="-24"/>
        </w:rPr>
        <w:object w:dxaOrig="1440" w:dyaOrig="620" w14:anchorId="5AEB47D7">
          <v:shape id="_x0000_i1048" type="#_x0000_t75" style="width:1in;height:31.15pt" o:ole="">
            <v:imagedata r:id="rId55" o:title=""/>
          </v:shape>
          <o:OLEObject Type="Embed" ProgID="Equation.3" ShapeID="_x0000_i1048" DrawAspect="Content" ObjectID="_1537783076" r:id="rId56"/>
        </w:object>
      </w:r>
    </w:p>
    <w:p w14:paraId="423365B3" w14:textId="4A5ADA64" w:rsidR="00915F01" w:rsidRDefault="00915F01" w:rsidP="00915F01">
      <w:pPr>
        <w:pStyle w:val="Pquestionheadingsx1stafterhead"/>
      </w:pPr>
      <w:r>
        <w:t>Question 17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4B11D46C" w14:textId="08B548FF" w:rsidR="00B8371B" w:rsidRPr="000E0674" w:rsidRDefault="00B8371B" w:rsidP="00B8371B">
      <w:pPr>
        <w:pStyle w:val="Pquestiontextpartsa"/>
      </w:pPr>
      <w:r w:rsidRPr="000E0674">
        <w:rPr>
          <w:b/>
        </w:rPr>
        <w:t>(a)</w:t>
      </w:r>
      <w:r w:rsidRPr="000E0674">
        <w:tab/>
        <w:t>This data set has positive skew since the mean has been pulled to the right.</w:t>
      </w:r>
    </w:p>
    <w:p w14:paraId="060F1997" w14:textId="77777777" w:rsidR="00B8371B" w:rsidRPr="000E0674" w:rsidRDefault="00B8371B" w:rsidP="00B8371B">
      <w:pPr>
        <w:pStyle w:val="Pquestiontextpartsa"/>
      </w:pPr>
      <w:r w:rsidRPr="000E0674">
        <w:rPr>
          <w:b/>
        </w:rPr>
        <w:t>(b)</w:t>
      </w:r>
      <w:r w:rsidRPr="000E0674">
        <w:tab/>
        <w:t>To give a mean of 39 from 16 scores, the total must be 624.</w:t>
      </w:r>
    </w:p>
    <w:p w14:paraId="0C556DFB" w14:textId="77777777" w:rsidR="00B8371B" w:rsidRPr="000E0674" w:rsidRDefault="00B8371B" w:rsidP="00C27073">
      <w:pPr>
        <w:pStyle w:val="Pquestiontextpartsa"/>
      </w:pPr>
      <w:r w:rsidRPr="000E0674">
        <w:tab/>
        <w:t xml:space="preserve">A sample </w:t>
      </w:r>
      <w:r w:rsidRPr="00C27073">
        <w:t>answer</w:t>
      </w:r>
      <w:r w:rsidRPr="000E0674">
        <w:t>:</w:t>
      </w:r>
      <w:r w:rsidRPr="000E0674">
        <w:rPr>
          <w:b/>
        </w:rPr>
        <w:t xml:space="preserve"> </w:t>
      </w:r>
      <w:r w:rsidRPr="000E0674">
        <w:t xml:space="preserve"> put 27 and 28 in the middle two positions to give a median of 27.5. There must be more 21s than any other score.</w:t>
      </w:r>
    </w:p>
    <w:p w14:paraId="1AA672DA" w14:textId="78717C7F" w:rsidR="002E11F2" w:rsidRDefault="00B8371B" w:rsidP="00B8371B">
      <w:pPr>
        <w:pStyle w:val="Pquestiontextpartsa"/>
        <w:rPr>
          <w:sz w:val="20"/>
          <w:szCs w:val="20"/>
        </w:rPr>
      </w:pPr>
      <w:r>
        <w:tab/>
      </w:r>
      <w:r w:rsidRPr="000E0674">
        <w:t>e.g. 21, 21, 21, 25, 26, 26, 27, 27, 28, 46, 50, 56, 56, 59, 65, 70</w:t>
      </w:r>
    </w:p>
    <w:p w14:paraId="7DE4C84E" w14:textId="77777777" w:rsidR="000E5746" w:rsidRPr="001B433F" w:rsidRDefault="000E5746" w:rsidP="0084220A">
      <w:pPr>
        <w:pStyle w:val="Pquestiontextpartsai"/>
      </w:pPr>
    </w:p>
    <w:p w14:paraId="4CE56606" w14:textId="1608CE8B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 w:rsidR="00B8371B">
        <w:t xml:space="preserve"> 42</w:t>
      </w:r>
    </w:p>
    <w:p w14:paraId="1787E09B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52C0476A" w14:textId="5B7E879C" w:rsidR="001B433F" w:rsidRDefault="002E11F2" w:rsidP="00B80E6D">
      <w:pPr>
        <w:pStyle w:val="Pquestionheadingsx1stafterhead"/>
      </w:pPr>
      <w:r>
        <w:t>Question 18</w:t>
      </w:r>
      <w:r w:rsidR="001B433F">
        <w:tab/>
      </w:r>
      <w:r w:rsidR="00915F01">
        <w:rPr>
          <w:rStyle w:val="Cmarkslabel"/>
        </w:rPr>
        <w:t>15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 w:rsidR="00915F01">
        <w:tab/>
        <w:t>[8.4</w:t>
      </w:r>
      <w:r w:rsidR="001B433F">
        <w:t>]</w:t>
      </w:r>
    </w:p>
    <w:p w14:paraId="5220B1B1" w14:textId="77777777" w:rsidR="00B8371B" w:rsidRPr="000E0674" w:rsidRDefault="00B8371B" w:rsidP="00B8371B">
      <w:pPr>
        <w:pStyle w:val="Pquestiontextpartsa"/>
      </w:pPr>
      <w:r w:rsidRPr="00B8371B">
        <w:rPr>
          <w:b/>
        </w:rPr>
        <w:t>(a)</w:t>
      </w:r>
      <w:r w:rsidRPr="000E0674">
        <w:tab/>
        <w:t xml:space="preserve">NSW: mean = </w:t>
      </w:r>
      <w:r w:rsidRPr="000E0674">
        <w:rPr>
          <w:position w:val="-24"/>
        </w:rPr>
        <w:object w:dxaOrig="600" w:dyaOrig="620" w14:anchorId="3C6AD5D2">
          <v:shape id="_x0000_i1049" type="#_x0000_t75" style="width:30.1pt;height:31.15pt" o:ole="">
            <v:imagedata r:id="rId57" o:title=""/>
          </v:shape>
          <o:OLEObject Type="Embed" ProgID="Equation.3" ShapeID="_x0000_i1049" DrawAspect="Content" ObjectID="_1537783077" r:id="rId58"/>
        </w:object>
      </w:r>
      <w:r w:rsidRPr="000E0674">
        <w:t xml:space="preserve"> = 165.9 cm</w:t>
      </w:r>
    </w:p>
    <w:p w14:paraId="4B4DA546" w14:textId="77777777" w:rsidR="00B8371B" w:rsidRPr="000E0674" w:rsidRDefault="00B8371B" w:rsidP="00B8371B">
      <w:pPr>
        <w:pStyle w:val="Pquestiontextpartsa"/>
      </w:pPr>
      <w:r w:rsidRPr="000E0674">
        <w:tab/>
        <w:t xml:space="preserve">Victoria: mean = </w:t>
      </w:r>
      <w:r w:rsidRPr="000E0674">
        <w:rPr>
          <w:position w:val="-24"/>
        </w:rPr>
        <w:object w:dxaOrig="600" w:dyaOrig="620" w14:anchorId="6999B3E0">
          <v:shape id="_x0000_i1050" type="#_x0000_t75" style="width:30.1pt;height:31.15pt" o:ole="">
            <v:imagedata r:id="rId59" o:title=""/>
          </v:shape>
          <o:OLEObject Type="Embed" ProgID="Equation.3" ShapeID="_x0000_i1050" DrawAspect="Content" ObjectID="_1537783078" r:id="rId60"/>
        </w:object>
      </w:r>
      <w:r w:rsidRPr="000E0674">
        <w:t xml:space="preserve"> = 168.9 cm</w:t>
      </w:r>
    </w:p>
    <w:p w14:paraId="759FA39E" w14:textId="77777777" w:rsidR="00B8371B" w:rsidRPr="000E0674" w:rsidRDefault="00B8371B" w:rsidP="00B8371B">
      <w:pPr>
        <w:rPr>
          <w:rFonts w:ascii="Calibri" w:hAnsi="Calibri"/>
        </w:rPr>
      </w:pPr>
      <w:r w:rsidRPr="000E0674">
        <w:rPr>
          <w:rFonts w:ascii="Calibri" w:hAnsi="Calibri"/>
          <w:b/>
        </w:rPr>
        <w:t xml:space="preserve">(b) </w:t>
      </w:r>
    </w:p>
    <w:tbl>
      <w:tblPr>
        <w:tblW w:w="0" w:type="auto"/>
        <w:tblInd w:w="454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460"/>
        <w:gridCol w:w="3330"/>
      </w:tblGrid>
      <w:tr w:rsidR="00B8371B" w:rsidRPr="000E0674" w14:paraId="398DCA6F" w14:textId="77777777" w:rsidTr="00D434BF">
        <w:tc>
          <w:tcPr>
            <w:tcW w:w="0" w:type="auto"/>
          </w:tcPr>
          <w:p w14:paraId="0854D804" w14:textId="77777777" w:rsidR="00B8371B" w:rsidRPr="000E0674" w:rsidRDefault="00B8371B" w:rsidP="0086612C">
            <w:pPr>
              <w:jc w:val="right"/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NSW Year 9 students</w:t>
            </w:r>
          </w:p>
        </w:tc>
        <w:tc>
          <w:tcPr>
            <w:tcW w:w="0" w:type="auto"/>
          </w:tcPr>
          <w:p w14:paraId="39EFCF6B" w14:textId="77777777" w:rsidR="00B8371B" w:rsidRPr="000E0674" w:rsidRDefault="00B8371B" w:rsidP="00866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3FF51E07" w14:textId="77777777" w:rsidR="00B8371B" w:rsidRPr="000E0674" w:rsidRDefault="00B8371B" w:rsidP="0086612C">
            <w:pPr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Victoria Year 9 students</w:t>
            </w:r>
          </w:p>
        </w:tc>
      </w:tr>
      <w:tr w:rsidR="00B8371B" w:rsidRPr="000E0674" w14:paraId="6B3DB91C" w14:textId="77777777" w:rsidTr="00D434BF">
        <w:tc>
          <w:tcPr>
            <w:tcW w:w="0" w:type="auto"/>
          </w:tcPr>
          <w:p w14:paraId="0F9BE0A4" w14:textId="77777777" w:rsidR="00B8371B" w:rsidRPr="000E0674" w:rsidRDefault="00B8371B" w:rsidP="0086612C">
            <w:pPr>
              <w:jc w:val="right"/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3</w:t>
            </w:r>
          </w:p>
        </w:tc>
        <w:tc>
          <w:tcPr>
            <w:tcW w:w="0" w:type="auto"/>
          </w:tcPr>
          <w:p w14:paraId="6A059EA9" w14:textId="77777777" w:rsidR="00B8371B" w:rsidRPr="000E0674" w:rsidRDefault="00B8371B" w:rsidP="0086612C">
            <w:pPr>
              <w:jc w:val="center"/>
              <w:rPr>
                <w:rFonts w:ascii="Calibri" w:hAnsi="Calibri"/>
                <w:vertAlign w:val="subscript"/>
              </w:rPr>
            </w:pPr>
            <w:r w:rsidRPr="000E0674">
              <w:rPr>
                <w:rFonts w:ascii="Calibri" w:hAnsi="Calibri"/>
              </w:rPr>
              <w:t>14</w:t>
            </w:r>
          </w:p>
        </w:tc>
        <w:tc>
          <w:tcPr>
            <w:tcW w:w="0" w:type="auto"/>
          </w:tcPr>
          <w:p w14:paraId="74A4A43D" w14:textId="77777777" w:rsidR="00B8371B" w:rsidRPr="000E0674" w:rsidRDefault="00B8371B" w:rsidP="0086612C">
            <w:pPr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6</w:t>
            </w:r>
          </w:p>
        </w:tc>
      </w:tr>
      <w:tr w:rsidR="00B8371B" w:rsidRPr="000E0674" w14:paraId="28E06169" w14:textId="77777777" w:rsidTr="00D434BF">
        <w:tc>
          <w:tcPr>
            <w:tcW w:w="0" w:type="auto"/>
          </w:tcPr>
          <w:p w14:paraId="39F3583D" w14:textId="77777777" w:rsidR="00B8371B" w:rsidRPr="000E0674" w:rsidRDefault="00B8371B" w:rsidP="0086612C">
            <w:pPr>
              <w:jc w:val="right"/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9  8  8  7  6  5  2  0</w:t>
            </w:r>
          </w:p>
        </w:tc>
        <w:tc>
          <w:tcPr>
            <w:tcW w:w="0" w:type="auto"/>
          </w:tcPr>
          <w:p w14:paraId="478CF9BF" w14:textId="77777777" w:rsidR="00B8371B" w:rsidRPr="000E0674" w:rsidRDefault="00B8371B" w:rsidP="0086612C">
            <w:pPr>
              <w:jc w:val="center"/>
              <w:rPr>
                <w:rFonts w:ascii="Calibri" w:hAnsi="Calibri"/>
                <w:vertAlign w:val="subscript"/>
              </w:rPr>
            </w:pPr>
            <w:r w:rsidRPr="000E0674">
              <w:rPr>
                <w:rFonts w:ascii="Calibri" w:hAnsi="Calibri"/>
              </w:rPr>
              <w:t>15</w:t>
            </w:r>
          </w:p>
        </w:tc>
        <w:tc>
          <w:tcPr>
            <w:tcW w:w="0" w:type="auto"/>
          </w:tcPr>
          <w:p w14:paraId="0655E936" w14:textId="77777777" w:rsidR="00B8371B" w:rsidRPr="000E0674" w:rsidRDefault="00B8371B" w:rsidP="0086612C">
            <w:pPr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5</w:t>
            </w:r>
          </w:p>
        </w:tc>
      </w:tr>
      <w:tr w:rsidR="00B8371B" w:rsidRPr="000E0674" w14:paraId="088495F9" w14:textId="77777777" w:rsidTr="00D434BF">
        <w:tc>
          <w:tcPr>
            <w:tcW w:w="0" w:type="auto"/>
          </w:tcPr>
          <w:p w14:paraId="4305B3BD" w14:textId="77777777" w:rsidR="00B8371B" w:rsidRPr="000E0674" w:rsidRDefault="00B8371B" w:rsidP="0086612C">
            <w:pPr>
              <w:jc w:val="right"/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8  7  5  5  4   4  3  2  1  0</w:t>
            </w:r>
          </w:p>
        </w:tc>
        <w:tc>
          <w:tcPr>
            <w:tcW w:w="0" w:type="auto"/>
          </w:tcPr>
          <w:p w14:paraId="4CCD3526" w14:textId="77777777" w:rsidR="00B8371B" w:rsidRPr="000E0674" w:rsidRDefault="00B8371B" w:rsidP="0086612C">
            <w:pPr>
              <w:jc w:val="center"/>
              <w:rPr>
                <w:rFonts w:ascii="Calibri" w:hAnsi="Calibri"/>
                <w:vertAlign w:val="subscript"/>
              </w:rPr>
            </w:pPr>
            <w:r w:rsidRPr="000E0674">
              <w:rPr>
                <w:rFonts w:ascii="Calibri" w:hAnsi="Calibri"/>
              </w:rPr>
              <w:t>16</w:t>
            </w:r>
          </w:p>
        </w:tc>
        <w:tc>
          <w:tcPr>
            <w:tcW w:w="0" w:type="auto"/>
          </w:tcPr>
          <w:p w14:paraId="777CC453" w14:textId="77777777" w:rsidR="00B8371B" w:rsidRPr="000E0674" w:rsidRDefault="00B8371B" w:rsidP="0086612C">
            <w:pPr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0  0  0  2  3  3  4  5  5  7  7  8  9  9</w:t>
            </w:r>
          </w:p>
        </w:tc>
      </w:tr>
      <w:tr w:rsidR="00B8371B" w:rsidRPr="000E0674" w14:paraId="3E49E359" w14:textId="77777777" w:rsidTr="00D434BF">
        <w:tc>
          <w:tcPr>
            <w:tcW w:w="0" w:type="auto"/>
          </w:tcPr>
          <w:p w14:paraId="617A21A2" w14:textId="77777777" w:rsidR="00B8371B" w:rsidRPr="000E0674" w:rsidRDefault="00B8371B" w:rsidP="0086612C">
            <w:pPr>
              <w:jc w:val="right"/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9  7  7  7  4  4  0  0</w:t>
            </w:r>
          </w:p>
        </w:tc>
        <w:tc>
          <w:tcPr>
            <w:tcW w:w="0" w:type="auto"/>
          </w:tcPr>
          <w:p w14:paraId="25693C30" w14:textId="77777777" w:rsidR="00B8371B" w:rsidRPr="000E0674" w:rsidRDefault="00B8371B" w:rsidP="0086612C">
            <w:pPr>
              <w:jc w:val="center"/>
              <w:rPr>
                <w:rFonts w:ascii="Calibri" w:hAnsi="Calibri"/>
                <w:vertAlign w:val="subscript"/>
              </w:rPr>
            </w:pPr>
            <w:r w:rsidRPr="000E0674">
              <w:rPr>
                <w:rFonts w:ascii="Calibri" w:hAnsi="Calibri"/>
              </w:rPr>
              <w:t>17</w:t>
            </w:r>
          </w:p>
        </w:tc>
        <w:tc>
          <w:tcPr>
            <w:tcW w:w="0" w:type="auto"/>
          </w:tcPr>
          <w:p w14:paraId="5136CC56" w14:textId="77777777" w:rsidR="00B8371B" w:rsidRPr="000E0674" w:rsidRDefault="00B8371B" w:rsidP="0086612C">
            <w:pPr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0  0  0  1  2  5  6  7  7</w:t>
            </w:r>
          </w:p>
        </w:tc>
      </w:tr>
      <w:tr w:rsidR="00B8371B" w:rsidRPr="000E0674" w14:paraId="62293D65" w14:textId="77777777" w:rsidTr="00D434BF">
        <w:tc>
          <w:tcPr>
            <w:tcW w:w="0" w:type="auto"/>
          </w:tcPr>
          <w:p w14:paraId="33A39A96" w14:textId="45FEF16F" w:rsidR="00B8371B" w:rsidRPr="000E0674" w:rsidRDefault="00D434BF" w:rsidP="0086612C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 w:rsidR="00B8371B" w:rsidRPr="000E0674">
              <w:rPr>
                <w:rFonts w:ascii="Calibri" w:hAnsi="Calibri"/>
              </w:rPr>
              <w:t>7  4  0</w:t>
            </w:r>
          </w:p>
        </w:tc>
        <w:tc>
          <w:tcPr>
            <w:tcW w:w="0" w:type="auto"/>
          </w:tcPr>
          <w:p w14:paraId="266E2A63" w14:textId="77777777" w:rsidR="00B8371B" w:rsidRPr="000E0674" w:rsidRDefault="00B8371B" w:rsidP="0086612C">
            <w:pPr>
              <w:jc w:val="center"/>
              <w:rPr>
                <w:rFonts w:ascii="Calibri" w:hAnsi="Calibri"/>
                <w:vertAlign w:val="subscript"/>
              </w:rPr>
            </w:pPr>
            <w:r w:rsidRPr="000E0674">
              <w:rPr>
                <w:rFonts w:ascii="Calibri" w:hAnsi="Calibri"/>
              </w:rPr>
              <w:t>18</w:t>
            </w:r>
          </w:p>
        </w:tc>
        <w:tc>
          <w:tcPr>
            <w:tcW w:w="0" w:type="auto"/>
          </w:tcPr>
          <w:p w14:paraId="6B5CCCC9" w14:textId="77777777" w:rsidR="00B8371B" w:rsidRPr="000E0674" w:rsidRDefault="00B8371B" w:rsidP="0086612C">
            <w:pPr>
              <w:rPr>
                <w:rFonts w:ascii="Calibri" w:hAnsi="Calibri"/>
              </w:rPr>
            </w:pPr>
            <w:r w:rsidRPr="000E0674">
              <w:rPr>
                <w:rFonts w:ascii="Calibri" w:hAnsi="Calibri"/>
              </w:rPr>
              <w:t>0  0  0  3  3</w:t>
            </w:r>
          </w:p>
        </w:tc>
      </w:tr>
    </w:tbl>
    <w:p w14:paraId="632527A0" w14:textId="77777777" w:rsidR="00B8371B" w:rsidRPr="000E0674" w:rsidRDefault="00B8371B" w:rsidP="00B8371B">
      <w:pPr>
        <w:rPr>
          <w:rFonts w:ascii="Calibri" w:hAnsi="Calibri"/>
        </w:rPr>
      </w:pPr>
    </w:p>
    <w:p w14:paraId="236E2076" w14:textId="77777777" w:rsidR="00B8371B" w:rsidRPr="000E0674" w:rsidRDefault="00B8371B" w:rsidP="00B8371B">
      <w:pPr>
        <w:pStyle w:val="Pquestiontextpartsa"/>
      </w:pPr>
      <w:r w:rsidRPr="000E0674">
        <w:rPr>
          <w:b/>
        </w:rPr>
        <w:t>(c)</w:t>
      </w:r>
      <w:r w:rsidRPr="000E0674">
        <w:rPr>
          <w:b/>
        </w:rPr>
        <w:tab/>
      </w:r>
      <w:r w:rsidRPr="000E0674">
        <w:t>NSW: median = 164.5 cm and range = 187 – 143 = 44 cm</w:t>
      </w:r>
    </w:p>
    <w:p w14:paraId="52E00198" w14:textId="77777777" w:rsidR="00B8371B" w:rsidRPr="000E0674" w:rsidRDefault="00B8371B" w:rsidP="00B8371B">
      <w:pPr>
        <w:pStyle w:val="Pquestiontextpartsa"/>
      </w:pPr>
      <w:r w:rsidRPr="000E0674">
        <w:tab/>
        <w:t>Victoria: median = 169 cm and range = 183 – 146 = 37 cm</w:t>
      </w:r>
    </w:p>
    <w:p w14:paraId="76A9FCEE" w14:textId="77777777" w:rsidR="00B8371B" w:rsidRPr="000E0674" w:rsidRDefault="00B8371B" w:rsidP="00B8371B">
      <w:pPr>
        <w:pStyle w:val="Pquestiontextpartsa"/>
      </w:pPr>
      <w:r w:rsidRPr="000E0674">
        <w:rPr>
          <w:b/>
        </w:rPr>
        <w:t>(d)</w:t>
      </w:r>
      <w:r w:rsidRPr="000E0674">
        <w:tab/>
        <w:t>Although the mean and median are close for the two different states the range of heights is different. The shortest student comes from NSW as does the tallest.</w:t>
      </w:r>
    </w:p>
    <w:p w14:paraId="7259390F" w14:textId="77777777" w:rsidR="00B8371B" w:rsidRPr="000E0674" w:rsidRDefault="00B8371B" w:rsidP="00B8371B">
      <w:pPr>
        <w:pStyle w:val="Pquestiontextpartsa"/>
      </w:pPr>
      <w:r w:rsidRPr="000E0674">
        <w:rPr>
          <w:b/>
        </w:rPr>
        <w:t>(e)</w:t>
      </w:r>
      <w:r w:rsidRPr="000E0674">
        <w:tab/>
        <w:t xml:space="preserve">Estimated mean: </w:t>
      </w:r>
      <w:r w:rsidRPr="000E0674">
        <w:rPr>
          <w:b/>
          <w:position w:val="-24"/>
        </w:rPr>
        <w:object w:dxaOrig="1300" w:dyaOrig="620" w14:anchorId="4896895E">
          <v:shape id="_x0000_i1051" type="#_x0000_t75" style="width:65.55pt;height:31.15pt" o:ole="">
            <v:imagedata r:id="rId61" o:title=""/>
          </v:shape>
          <o:OLEObject Type="Embed" ProgID="Equation.3" ShapeID="_x0000_i1051" DrawAspect="Content" ObjectID="_1537783079" r:id="rId62"/>
        </w:object>
      </w:r>
      <w:r w:rsidRPr="000E0674">
        <w:rPr>
          <w:b/>
        </w:rPr>
        <w:t xml:space="preserve"> </w:t>
      </w:r>
      <w:r w:rsidRPr="000E0674">
        <w:t>= 167.4 cm</w:t>
      </w:r>
    </w:p>
    <w:p w14:paraId="63EEE55D" w14:textId="237C482D" w:rsidR="00B8371B" w:rsidRPr="000E0674" w:rsidRDefault="00B8371B" w:rsidP="00B8371B">
      <w:pPr>
        <w:pStyle w:val="Pquestiontextpartsa"/>
      </w:pPr>
      <w:r>
        <w:tab/>
      </w:r>
      <w:r w:rsidRPr="000E0674">
        <w:t>Estimated median: = 167 cm</w:t>
      </w:r>
    </w:p>
    <w:p w14:paraId="777B1CC2" w14:textId="2CD84F60" w:rsidR="00001D77" w:rsidRPr="004B6069" w:rsidRDefault="00B8371B" w:rsidP="00B8371B">
      <w:pPr>
        <w:pStyle w:val="Pquestiontextpartsa"/>
      </w:pPr>
      <w:r>
        <w:tab/>
      </w:r>
      <w:r w:rsidRPr="000E0674">
        <w:t>Range of sample of 60: 187 – 143 = 44 cm so population range is almost certain to be higher, say 70 cm, unless the tallest and shortest Year 9 students in both states just happened to be in this sample.</w:t>
      </w:r>
      <w:r w:rsidR="00C27073">
        <w:t xml:space="preserve"> It is a</w:t>
      </w:r>
      <w:r w:rsidRPr="000E0674">
        <w:t>ssume</w:t>
      </w:r>
      <w:r w:rsidR="00C27073">
        <w:t>d</w:t>
      </w:r>
      <w:r w:rsidRPr="000E0674">
        <w:t xml:space="preserve"> that the samples are random and hence mean and median of samples is the best predictor of population averages. </w:t>
      </w:r>
      <w:r w:rsidR="00C27073">
        <w:t>E</w:t>
      </w:r>
      <w:r w:rsidRPr="000E0674">
        <w:t xml:space="preserve">qual numbers of Year 9 students in each state </w:t>
      </w:r>
      <w:r w:rsidR="00C27073">
        <w:t xml:space="preserve">are also assumed, </w:t>
      </w:r>
      <w:r w:rsidRPr="000E0674">
        <w:t>which is unlikely. The limitation is that this will only predict population statistics for the same time of year as the data was gathered as a portion of Year 9 students will grow throughout the year.</w:t>
      </w:r>
    </w:p>
    <w:p w14:paraId="3BD9A935" w14:textId="77777777" w:rsidR="000E5746" w:rsidRDefault="000E5746" w:rsidP="000E5746">
      <w:pPr>
        <w:pStyle w:val="Pquestionheadingsx1stafterhead"/>
      </w:pPr>
    </w:p>
    <w:p w14:paraId="283D3ACF" w14:textId="66122A67" w:rsidR="000E5746" w:rsidRDefault="00915F01" w:rsidP="000E5746">
      <w:pPr>
        <w:pStyle w:val="Pquestionheadingsx1stafterhead"/>
      </w:pPr>
      <w:r>
        <w:t>Question 19</w:t>
      </w:r>
      <w:r w:rsidR="000E5746">
        <w:tab/>
      </w:r>
      <w:r>
        <w:rPr>
          <w:rStyle w:val="Cmarkslabel"/>
        </w:rPr>
        <w:t>8</w:t>
      </w:r>
      <w:r w:rsidR="000E5746" w:rsidRPr="001B433F">
        <w:rPr>
          <w:rStyle w:val="Cmarkslabel"/>
        </w:rPr>
        <w:t xml:space="preserve"> marks</w:t>
      </w:r>
      <w:r>
        <w:tab/>
        <w:t>[8.6</w:t>
      </w:r>
      <w:r w:rsidR="000E5746">
        <w:t>]</w:t>
      </w:r>
    </w:p>
    <w:p w14:paraId="48DF92A9" w14:textId="77777777" w:rsidR="003843EE" w:rsidRDefault="000E5746" w:rsidP="000E574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694"/>
        <w:gridCol w:w="2030"/>
        <w:gridCol w:w="460"/>
      </w:tblGrid>
      <w:tr w:rsidR="00B8371B" w:rsidRPr="000E0674" w14:paraId="4BDDCF16" w14:textId="77777777" w:rsidTr="00C27073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68F69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D8A30F" w14:textId="7837848F" w:rsidR="00B8371B" w:rsidRPr="000E0674" w:rsidRDefault="00C27073" w:rsidP="00C27073">
            <w:pPr>
              <w:pStyle w:val="Ptabletext"/>
            </w:pPr>
            <w:r>
              <w:t>Prepaid</w:t>
            </w:r>
            <w:r w:rsidR="00B8371B" w:rsidRPr="000E0674">
              <w:t xml:space="preserve"> mobile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45037" w14:textId="6C5B41B6" w:rsidR="00B8371B" w:rsidRPr="000E0674" w:rsidRDefault="00B8371B" w:rsidP="00C27073">
            <w:pPr>
              <w:pStyle w:val="Ptabletext"/>
            </w:pPr>
            <w:r w:rsidRPr="000E0674">
              <w:t xml:space="preserve">No </w:t>
            </w:r>
            <w:r w:rsidR="00C27073">
              <w:t>Prepaid</w:t>
            </w:r>
            <w:r w:rsidRPr="000E0674">
              <w:t xml:space="preserve"> mobile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B618B0" w14:textId="77777777" w:rsidR="00B8371B" w:rsidRPr="000E0674" w:rsidRDefault="00B8371B" w:rsidP="00C27073">
            <w:pPr>
              <w:pStyle w:val="Ptabletext"/>
            </w:pPr>
          </w:p>
        </w:tc>
      </w:tr>
      <w:tr w:rsidR="00B8371B" w:rsidRPr="000E0674" w14:paraId="02B1EC8F" w14:textId="77777777" w:rsidTr="00C27073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75E4CD8" w14:textId="77777777" w:rsidR="00B8371B" w:rsidRPr="000E0674" w:rsidRDefault="00B8371B" w:rsidP="00C27073">
            <w:pPr>
              <w:pStyle w:val="Ptabletext"/>
            </w:pPr>
            <w:r w:rsidRPr="000E0674">
              <w:t>Overseas holiday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7B6C9BF" w14:textId="77777777" w:rsidR="00B8371B" w:rsidRPr="000E0674" w:rsidRDefault="00B8371B" w:rsidP="00C27073">
            <w:pPr>
              <w:pStyle w:val="Ptabletext"/>
            </w:pPr>
            <w:r w:rsidRPr="000E0674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A665E9B" w14:textId="77777777" w:rsidR="00B8371B" w:rsidRPr="000E0674" w:rsidRDefault="00B8371B" w:rsidP="00C27073">
            <w:pPr>
              <w:pStyle w:val="Ptabletext"/>
            </w:pPr>
            <w:r w:rsidRPr="000E0674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24483F52" w14:textId="77777777" w:rsidR="00B8371B" w:rsidRPr="000E0674" w:rsidRDefault="00B8371B" w:rsidP="00C27073">
            <w:pPr>
              <w:pStyle w:val="Ptabletext"/>
            </w:pPr>
            <w:r w:rsidRPr="000E0674">
              <w:t>5</w:t>
            </w:r>
          </w:p>
        </w:tc>
      </w:tr>
      <w:tr w:rsidR="00B8371B" w:rsidRPr="000E0674" w14:paraId="4EE65D32" w14:textId="77777777" w:rsidTr="00C27073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ECCCD29" w14:textId="77777777" w:rsidR="00B8371B" w:rsidRPr="000E0674" w:rsidRDefault="00B8371B" w:rsidP="00C27073">
            <w:pPr>
              <w:pStyle w:val="Ptabletext"/>
            </w:pPr>
            <w:r w:rsidRPr="000E0674">
              <w:t>No overseas holiday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1E7AC57" w14:textId="77777777" w:rsidR="00B8371B" w:rsidRPr="000E0674" w:rsidRDefault="00B8371B" w:rsidP="00C27073">
            <w:pPr>
              <w:pStyle w:val="Ptabletext"/>
            </w:pPr>
            <w:r w:rsidRPr="000E0674">
              <w:t>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FCB352E" w14:textId="77777777" w:rsidR="00B8371B" w:rsidRPr="000E0674" w:rsidRDefault="00B8371B" w:rsidP="00C27073">
            <w:pPr>
              <w:pStyle w:val="Ptabletext"/>
            </w:pPr>
            <w:r w:rsidRPr="000E0674"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1C43307" w14:textId="77777777" w:rsidR="00B8371B" w:rsidRPr="000E0674" w:rsidRDefault="00B8371B" w:rsidP="00C27073">
            <w:pPr>
              <w:pStyle w:val="Ptabletext"/>
            </w:pPr>
            <w:r w:rsidRPr="000E0674">
              <w:t>21</w:t>
            </w:r>
          </w:p>
        </w:tc>
      </w:tr>
      <w:tr w:rsidR="00B8371B" w:rsidRPr="000E0674" w14:paraId="339D26D5" w14:textId="77777777" w:rsidTr="00C27073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923634" w14:textId="77777777" w:rsidR="00B8371B" w:rsidRPr="000E0674" w:rsidRDefault="00B8371B" w:rsidP="00C27073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36706F" w14:textId="77777777" w:rsidR="00B8371B" w:rsidRPr="000E0674" w:rsidRDefault="00B8371B" w:rsidP="00C27073">
            <w:pPr>
              <w:pStyle w:val="Ptabletext"/>
            </w:pPr>
            <w:r w:rsidRPr="000E0674">
              <w:t>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D8442CA" w14:textId="77777777" w:rsidR="00B8371B" w:rsidRPr="000E0674" w:rsidRDefault="00B8371B" w:rsidP="00C27073">
            <w:pPr>
              <w:pStyle w:val="Ptabletext"/>
            </w:pPr>
            <w:r w:rsidRPr="000E0674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60331E0" w14:textId="77777777" w:rsidR="00B8371B" w:rsidRPr="000E0674" w:rsidRDefault="00B8371B" w:rsidP="00C27073">
            <w:pPr>
              <w:pStyle w:val="Ptabletext"/>
            </w:pPr>
            <w:r w:rsidRPr="000E0674">
              <w:t>26</w:t>
            </w:r>
          </w:p>
        </w:tc>
      </w:tr>
    </w:tbl>
    <w:p w14:paraId="49124EB6" w14:textId="3BA6C9F0" w:rsidR="003843EE" w:rsidRDefault="00001D77" w:rsidP="003843EE">
      <w:pPr>
        <w:pStyle w:val="Pquestiontextpartsa"/>
      </w:pPr>
      <w:r w:rsidRPr="001B433F">
        <w:rPr>
          <w:rStyle w:val="Cquestionpartlabelbold"/>
        </w:rPr>
        <w:t xml:space="preserve"> </w:t>
      </w:r>
      <w:r w:rsidR="003843EE" w:rsidRPr="001B433F">
        <w:rPr>
          <w:rStyle w:val="Cquestionpartlabelbold"/>
        </w:rPr>
        <w:t>(</w:t>
      </w:r>
      <w:r w:rsidR="003843EE">
        <w:rPr>
          <w:rStyle w:val="Cquestionpartlabelbold"/>
        </w:rPr>
        <w:t>b</w:t>
      </w:r>
      <w:r w:rsidR="003843EE" w:rsidRPr="001B433F">
        <w:rPr>
          <w:rStyle w:val="Cquestionpartlabelbold"/>
        </w:rPr>
        <w:t>)</w:t>
      </w:r>
    </w:p>
    <w:p w14:paraId="6D680135" w14:textId="3CA8809F" w:rsidR="003843EE" w:rsidRPr="002F0B53" w:rsidRDefault="00C27073" w:rsidP="003843EE">
      <w:pPr>
        <w:pStyle w:val="Pquestiontextpartsa"/>
      </w:pPr>
      <w:r>
        <w:rPr>
          <w:noProof/>
        </w:rPr>
        <w:tab/>
      </w:r>
      <w:r w:rsidR="00BD6D74">
        <w:rPr>
          <w:noProof/>
        </w:rPr>
        <w:drawing>
          <wp:inline distT="0" distB="0" distL="0" distR="0" wp14:anchorId="5C300954" wp14:editId="4476542E">
            <wp:extent cx="2674961" cy="1570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95074" cy="15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5BEB" w14:textId="639F3FAC" w:rsidR="00E41667" w:rsidRPr="000E0674" w:rsidRDefault="00E41667" w:rsidP="00C27073">
      <w:pPr>
        <w:pStyle w:val="Pquestiontextpartsa"/>
      </w:pPr>
      <w:r w:rsidRPr="000E0674">
        <w:rPr>
          <w:b/>
        </w:rPr>
        <w:lastRenderedPageBreak/>
        <w:t>(c)</w:t>
      </w:r>
      <w:r w:rsidR="00C27073">
        <w:tab/>
      </w:r>
      <w:r w:rsidRPr="000E0674">
        <w:rPr>
          <w:b/>
        </w:rPr>
        <w:t>(i)</w:t>
      </w:r>
      <w:r w:rsidR="00C27073">
        <w:tab/>
      </w:r>
      <w:r w:rsidRPr="000E0674">
        <w:t>Pr(</w:t>
      </w:r>
      <w:r w:rsidR="00C27073">
        <w:t>prepaid</w:t>
      </w:r>
      <w:r w:rsidRPr="000E0674">
        <w:t xml:space="preserve"> mobile phone) = </w:t>
      </w:r>
      <w:r w:rsidRPr="000E0674">
        <w:rPr>
          <w:position w:val="-24"/>
        </w:rPr>
        <w:object w:dxaOrig="360" w:dyaOrig="620" w14:anchorId="4F116DA9">
          <v:shape id="_x0000_i1052" type="#_x0000_t75" style="width:18.25pt;height:31.15pt" o:ole="">
            <v:imagedata r:id="rId64" o:title=""/>
          </v:shape>
          <o:OLEObject Type="Embed" ProgID="Equation.3" ShapeID="_x0000_i1052" DrawAspect="Content" ObjectID="_1537783080" r:id="rId65"/>
        </w:object>
      </w:r>
      <w:r w:rsidRPr="000E0674">
        <w:t xml:space="preserve"> = </w:t>
      </w:r>
      <w:r w:rsidRPr="000E0674">
        <w:rPr>
          <w:position w:val="-24"/>
        </w:rPr>
        <w:object w:dxaOrig="320" w:dyaOrig="620" w14:anchorId="6AA8DDAF">
          <v:shape id="_x0000_i1053" type="#_x0000_t75" style="width:16.1pt;height:31.15pt" o:ole="">
            <v:imagedata r:id="rId66" o:title=""/>
          </v:shape>
          <o:OLEObject Type="Embed" ProgID="Equation.3" ShapeID="_x0000_i1053" DrawAspect="Content" ObjectID="_1537783081" r:id="rId67"/>
        </w:object>
      </w:r>
    </w:p>
    <w:p w14:paraId="678C2C0D" w14:textId="3607F002" w:rsidR="00E41667" w:rsidRPr="000E0674" w:rsidRDefault="00E41667" w:rsidP="00E41667">
      <w:pPr>
        <w:pStyle w:val="Pquestiontextpartsi"/>
      </w:pPr>
      <w:r w:rsidRPr="000E0674">
        <w:rPr>
          <w:b/>
        </w:rPr>
        <w:t>(ii)</w:t>
      </w:r>
      <w:r w:rsidR="00C27073">
        <w:tab/>
      </w:r>
      <w:r w:rsidRPr="000E0674">
        <w:t>Pr(</w:t>
      </w:r>
      <w:r w:rsidR="00C27073">
        <w:t>prepaid</w:t>
      </w:r>
      <w:r w:rsidRPr="000E0674">
        <w:t xml:space="preserve"> mobile phone and overseas holiday) = </w:t>
      </w:r>
      <w:r w:rsidRPr="000E0674">
        <w:rPr>
          <w:position w:val="-24"/>
        </w:rPr>
        <w:object w:dxaOrig="360" w:dyaOrig="620" w14:anchorId="6B4D74FD">
          <v:shape id="_x0000_i1054" type="#_x0000_t75" style="width:18.25pt;height:31.15pt" o:ole="">
            <v:imagedata r:id="rId68" o:title=""/>
          </v:shape>
          <o:OLEObject Type="Embed" ProgID="Equation.3" ShapeID="_x0000_i1054" DrawAspect="Content" ObjectID="_1537783082" r:id="rId69"/>
        </w:object>
      </w:r>
    </w:p>
    <w:p w14:paraId="0782CBDD" w14:textId="6BE9BEEE" w:rsidR="00E41667" w:rsidRPr="000E0674" w:rsidRDefault="00E41667" w:rsidP="00E41667">
      <w:pPr>
        <w:pStyle w:val="Pquestiontextpartsi"/>
      </w:pPr>
      <w:r w:rsidRPr="000E0674">
        <w:rPr>
          <w:b/>
        </w:rPr>
        <w:t>(iii)</w:t>
      </w:r>
      <w:r w:rsidR="00C27073">
        <w:tab/>
      </w:r>
      <w:r w:rsidRPr="000E0674">
        <w:t xml:space="preserve">Pr(no overseas holiday) = </w:t>
      </w:r>
      <w:r w:rsidRPr="000E0674">
        <w:rPr>
          <w:position w:val="-24"/>
        </w:rPr>
        <w:object w:dxaOrig="360" w:dyaOrig="620" w14:anchorId="158DF5C4">
          <v:shape id="_x0000_i1055" type="#_x0000_t75" style="width:18.25pt;height:31.15pt" o:ole="">
            <v:imagedata r:id="rId70" o:title=""/>
          </v:shape>
          <o:OLEObject Type="Embed" ProgID="Equation.3" ShapeID="_x0000_i1055" DrawAspect="Content" ObjectID="_1537783083" r:id="rId71"/>
        </w:object>
      </w:r>
    </w:p>
    <w:p w14:paraId="3106E32A" w14:textId="376F5316" w:rsidR="003843EE" w:rsidRPr="0026531E" w:rsidRDefault="00E41667" w:rsidP="00C27073">
      <w:pPr>
        <w:pStyle w:val="Pquestiontextpartsa"/>
      </w:pPr>
      <w:r w:rsidRPr="000E0674">
        <w:rPr>
          <w:b/>
        </w:rPr>
        <w:t>(d)</w:t>
      </w:r>
      <w:r w:rsidRPr="000E0674">
        <w:t xml:space="preserve"> Pr(</w:t>
      </w:r>
      <w:r w:rsidR="00C27073">
        <w:t>prepaid</w:t>
      </w:r>
      <w:r w:rsidRPr="000E0674">
        <w:t xml:space="preserve"> mobile knowing overseas holiday) = </w:t>
      </w:r>
      <w:r w:rsidRPr="000E0674">
        <w:rPr>
          <w:position w:val="-24"/>
        </w:rPr>
        <w:object w:dxaOrig="220" w:dyaOrig="620" w14:anchorId="021A0A64">
          <v:shape id="_x0000_i1056" type="#_x0000_t75" style="width:10.75pt;height:31.15pt" o:ole="">
            <v:imagedata r:id="rId72" o:title=""/>
          </v:shape>
          <o:OLEObject Type="Embed" ProgID="Equation.3" ShapeID="_x0000_i1056" DrawAspect="Content" ObjectID="_1537783084" r:id="rId73"/>
        </w:object>
      </w:r>
    </w:p>
    <w:p w14:paraId="46C27AD8" w14:textId="77777777" w:rsidR="001158EE" w:rsidRDefault="001158EE" w:rsidP="002509BC">
      <w:pPr>
        <w:pStyle w:val="Pquestiontextpartsa"/>
      </w:pPr>
    </w:p>
    <w:p w14:paraId="2DEF90AE" w14:textId="63DCCED3" w:rsidR="000E5746" w:rsidRDefault="00915F01" w:rsidP="000E5746">
      <w:pPr>
        <w:pStyle w:val="Pquestionheadingsx1stafterhead"/>
      </w:pPr>
      <w:r>
        <w:t>Question 20</w:t>
      </w:r>
      <w:r w:rsidR="000E5746">
        <w:tab/>
      </w:r>
      <w:r>
        <w:rPr>
          <w:rStyle w:val="Cmarkslabel"/>
        </w:rPr>
        <w:t>14</w:t>
      </w:r>
      <w:r w:rsidR="000E5746" w:rsidRPr="001B433F">
        <w:rPr>
          <w:rStyle w:val="Cmarkslabel"/>
        </w:rPr>
        <w:t xml:space="preserve"> marks</w:t>
      </w:r>
      <w:r>
        <w:tab/>
        <w:t>[8.5</w:t>
      </w:r>
      <w:r w:rsidR="000E5746">
        <w:t>]</w:t>
      </w:r>
    </w:p>
    <w:p w14:paraId="1DC1E594" w14:textId="6AC8533B" w:rsidR="00E41667" w:rsidRPr="000E0674" w:rsidRDefault="00E41667" w:rsidP="00E41667">
      <w:pPr>
        <w:pStyle w:val="Pquestiontextpartsa"/>
      </w:pPr>
      <w:r w:rsidRPr="000E0674">
        <w:rPr>
          <w:b/>
        </w:rPr>
        <w:t>(a)</w:t>
      </w:r>
      <w:r w:rsidR="00C27073">
        <w:tab/>
        <w:t>m</w:t>
      </w:r>
      <w:r w:rsidRPr="000E0674">
        <w:t xml:space="preserve">ean = </w:t>
      </w:r>
      <w:r w:rsidRPr="000E0674">
        <w:rPr>
          <w:position w:val="-24"/>
        </w:rPr>
        <w:object w:dxaOrig="560" w:dyaOrig="620" w14:anchorId="607F44A7">
          <v:shape id="_x0000_i1057" type="#_x0000_t75" style="width:27.95pt;height:31.15pt" o:ole="">
            <v:imagedata r:id="rId74" o:title=""/>
          </v:shape>
          <o:OLEObject Type="Embed" ProgID="Equation.3" ShapeID="_x0000_i1057" DrawAspect="Content" ObjectID="_1537783085" r:id="rId75"/>
        </w:object>
      </w:r>
      <w:r w:rsidRPr="000E0674">
        <w:t xml:space="preserve"> ≈ 36.5 runs</w:t>
      </w:r>
    </w:p>
    <w:p w14:paraId="32911BC2" w14:textId="77777777" w:rsidR="00E41667" w:rsidRPr="000E0674" w:rsidRDefault="00E41667" w:rsidP="00C27073">
      <w:pPr>
        <w:pStyle w:val="Pquestiontextpartsa"/>
        <w:tabs>
          <w:tab w:val="clear" w:pos="397"/>
        </w:tabs>
        <w:ind w:left="851"/>
      </w:pPr>
      <w:r w:rsidRPr="000E0674">
        <w:t>0, 0, 0, 0, 0, 0, 0, 1, 2, 2, 3, 3, 11, 11, 13 | 17, 18, 19, 32, 32, 44, 44, 49, 69, 73, 81, 99, 141, 148, 182</w:t>
      </w:r>
    </w:p>
    <w:p w14:paraId="03E2B5C6" w14:textId="578EDBFB" w:rsidR="00E41667" w:rsidRPr="000E0674" w:rsidRDefault="00C27073" w:rsidP="00C27073">
      <w:pPr>
        <w:pStyle w:val="Pquestiontextpartsa"/>
        <w:tabs>
          <w:tab w:val="clear" w:pos="397"/>
        </w:tabs>
        <w:ind w:left="851"/>
      </w:pPr>
      <w:r>
        <w:t>m</w:t>
      </w:r>
      <w:r w:rsidR="00E41667" w:rsidRPr="000E0674">
        <w:t>edian = 15 runs</w:t>
      </w:r>
    </w:p>
    <w:p w14:paraId="2B642DAB" w14:textId="17923296" w:rsidR="00E41667" w:rsidRPr="000E0674" w:rsidRDefault="00C27073" w:rsidP="00C27073">
      <w:pPr>
        <w:pStyle w:val="Pquestiontextpartsa"/>
        <w:tabs>
          <w:tab w:val="clear" w:pos="397"/>
        </w:tabs>
        <w:ind w:left="851"/>
      </w:pPr>
      <w:r>
        <w:t>r</w:t>
      </w:r>
      <w:r w:rsidR="00E41667" w:rsidRPr="000E0674">
        <w:t>ange = 182 – 0 = 182 runs</w:t>
      </w:r>
    </w:p>
    <w:p w14:paraId="3D38D090" w14:textId="3D4A75AC" w:rsidR="00E41667" w:rsidRPr="000E0674" w:rsidRDefault="00E41667" w:rsidP="00E41667">
      <w:pPr>
        <w:pStyle w:val="Pquestiontextpartsa"/>
      </w:pPr>
      <w:r w:rsidRPr="000E0674">
        <w:rPr>
          <w:b/>
        </w:rPr>
        <w:t>(b)</w:t>
      </w:r>
      <w:r w:rsidR="00C27073">
        <w:tab/>
      </w:r>
      <w:r w:rsidRPr="000E0674">
        <w:t xml:space="preserve">Pr(score is under 10) = </w:t>
      </w:r>
      <w:r w:rsidRPr="000E0674">
        <w:rPr>
          <w:position w:val="-24"/>
        </w:rPr>
        <w:object w:dxaOrig="340" w:dyaOrig="620" w14:anchorId="0D79AD29">
          <v:shape id="_x0000_i1058" type="#_x0000_t75" style="width:17.2pt;height:31.15pt" o:ole="">
            <v:imagedata r:id="rId76" o:title=""/>
          </v:shape>
          <o:OLEObject Type="Embed" ProgID="Equation.3" ShapeID="_x0000_i1058" DrawAspect="Content" ObjectID="_1537783086" r:id="rId77"/>
        </w:object>
      </w:r>
      <w:r w:rsidRPr="000E0674">
        <w:t xml:space="preserve"> × 100% = 40%</w:t>
      </w:r>
    </w:p>
    <w:p w14:paraId="47A5FD2D" w14:textId="1872EAE9" w:rsidR="00E41667" w:rsidRPr="000E0674" w:rsidRDefault="00E41667" w:rsidP="00E41667">
      <w:pPr>
        <w:pStyle w:val="Pquestiontextpartsa"/>
      </w:pPr>
      <w:r w:rsidRPr="000E0674">
        <w:rPr>
          <w:b/>
        </w:rPr>
        <w:t>(c)</w:t>
      </w:r>
      <w:r w:rsidR="00C27073">
        <w:tab/>
      </w:r>
      <w:r w:rsidRPr="000E0674">
        <w:t>Without scores under 10:</w:t>
      </w:r>
    </w:p>
    <w:p w14:paraId="45EE9185" w14:textId="3FDA7749" w:rsidR="00E41667" w:rsidRPr="000E0674" w:rsidRDefault="00C27073" w:rsidP="00E41667">
      <w:pPr>
        <w:pStyle w:val="Pquestiontextpartsa"/>
      </w:pPr>
      <w:r>
        <w:tab/>
        <w:t>m</w:t>
      </w:r>
      <w:r w:rsidR="00E41667" w:rsidRPr="000E0674">
        <w:t xml:space="preserve">ean = </w:t>
      </w:r>
      <w:r w:rsidR="00E41667" w:rsidRPr="000E0674">
        <w:rPr>
          <w:position w:val="-24"/>
        </w:rPr>
        <w:object w:dxaOrig="560" w:dyaOrig="620" w14:anchorId="0FF4C65A">
          <v:shape id="_x0000_i1059" type="#_x0000_t75" style="width:27.95pt;height:31.15pt" o:ole="">
            <v:imagedata r:id="rId78" o:title=""/>
          </v:shape>
          <o:OLEObject Type="Embed" ProgID="Equation.3" ShapeID="_x0000_i1059" DrawAspect="Content" ObjectID="_1537783087" r:id="rId79"/>
        </w:object>
      </w:r>
      <w:r w:rsidR="00E41667" w:rsidRPr="000E0674">
        <w:t xml:space="preserve"> ≈ 60.2 runs</w:t>
      </w:r>
    </w:p>
    <w:p w14:paraId="6C5183EA" w14:textId="742BFE7C" w:rsidR="00E41667" w:rsidRPr="000E0674" w:rsidRDefault="00E41667" w:rsidP="00E41667">
      <w:pPr>
        <w:pStyle w:val="Pquestiontextpartsai"/>
      </w:pPr>
      <w:r w:rsidRPr="000E0674">
        <w:rPr>
          <w:b/>
        </w:rPr>
        <w:t>(d)</w:t>
      </w:r>
      <w:r w:rsidR="00C27073">
        <w:tab/>
      </w:r>
      <w:r w:rsidRPr="000E0674">
        <w:rPr>
          <w:b/>
        </w:rPr>
        <w:t>(i)</w:t>
      </w:r>
      <w:r w:rsidR="00C27073">
        <w:tab/>
      </w:r>
      <w:r w:rsidRPr="000E0674">
        <w:t xml:space="preserve">Pr(at least 50) = </w:t>
      </w:r>
      <w:r w:rsidRPr="000E0674">
        <w:rPr>
          <w:position w:val="-24"/>
        </w:rPr>
        <w:object w:dxaOrig="340" w:dyaOrig="620" w14:anchorId="3C6A36F9">
          <v:shape id="_x0000_i1060" type="#_x0000_t75" style="width:17.2pt;height:31.15pt" o:ole="">
            <v:imagedata r:id="rId80" o:title=""/>
          </v:shape>
          <o:OLEObject Type="Embed" ProgID="Equation.3" ShapeID="_x0000_i1060" DrawAspect="Content" ObjectID="_1537783088" r:id="rId81"/>
        </w:object>
      </w:r>
      <w:r w:rsidRPr="000E0674">
        <w:t xml:space="preserve"> × 100% ≈ 23%</w:t>
      </w:r>
    </w:p>
    <w:p w14:paraId="0E3E97BB" w14:textId="59F749D3" w:rsidR="00E41667" w:rsidRPr="000E0674" w:rsidRDefault="00E41667" w:rsidP="00E41667">
      <w:pPr>
        <w:pStyle w:val="Pquestiontextpartsi"/>
      </w:pPr>
      <w:r w:rsidRPr="000E0674">
        <w:rPr>
          <w:b/>
        </w:rPr>
        <w:t>(ii)</w:t>
      </w:r>
      <w:r w:rsidR="00C27073">
        <w:tab/>
      </w:r>
      <w:r w:rsidRPr="000E0674">
        <w:t xml:space="preserve">Pr(at least 100) = </w:t>
      </w:r>
      <w:r w:rsidRPr="000E0674">
        <w:rPr>
          <w:position w:val="-24"/>
        </w:rPr>
        <w:object w:dxaOrig="340" w:dyaOrig="620" w14:anchorId="51CBC4D9">
          <v:shape id="_x0000_i1061" type="#_x0000_t75" style="width:17.2pt;height:31.15pt" o:ole="">
            <v:imagedata r:id="rId82" o:title=""/>
          </v:shape>
          <o:OLEObject Type="Embed" ProgID="Equation.3" ShapeID="_x0000_i1061" DrawAspect="Content" ObjectID="_1537783089" r:id="rId83"/>
        </w:object>
      </w:r>
      <w:r w:rsidRPr="000E0674">
        <w:t xml:space="preserve"> × 100% = 10%</w:t>
      </w:r>
    </w:p>
    <w:p w14:paraId="310CC5AF" w14:textId="40BFA9F4" w:rsidR="003843EE" w:rsidRPr="0026531E" w:rsidRDefault="00E41667" w:rsidP="00E41667">
      <w:pPr>
        <w:pStyle w:val="Pquestiontextpartsa"/>
      </w:pPr>
      <w:r w:rsidRPr="000E0674">
        <w:rPr>
          <w:b/>
        </w:rPr>
        <w:t>(e)</w:t>
      </w:r>
      <w:r w:rsidR="00C27073">
        <w:tab/>
      </w:r>
      <w:r w:rsidRPr="000E0674">
        <w:t xml:space="preserve">Pr(100 once 50 is reached) =  </w:t>
      </w:r>
      <w:r w:rsidRPr="000E0674">
        <w:rPr>
          <w:position w:val="-24"/>
        </w:rPr>
        <w:object w:dxaOrig="240" w:dyaOrig="620" w14:anchorId="114BA33C">
          <v:shape id="_x0000_i1062" type="#_x0000_t75" style="width:11.8pt;height:31.15pt" o:ole="">
            <v:imagedata r:id="rId84" o:title=""/>
          </v:shape>
          <o:OLEObject Type="Embed" ProgID="Equation.3" ShapeID="_x0000_i1062" DrawAspect="Content" ObjectID="_1537783090" r:id="rId85"/>
        </w:object>
      </w:r>
      <w:r w:rsidRPr="000E0674">
        <w:t xml:space="preserve"> × 100% ≈ 43%</w:t>
      </w:r>
    </w:p>
    <w:p w14:paraId="75868716" w14:textId="1062D082" w:rsidR="001B433F" w:rsidRDefault="001B433F" w:rsidP="001B433F">
      <w:pPr>
        <w:pStyle w:val="Psectionresults"/>
      </w:pPr>
      <w:r>
        <w:t xml:space="preserve">Extended </w:t>
      </w:r>
      <w:r w:rsidR="00915F01">
        <w:t>answer total marks:  37</w:t>
      </w:r>
    </w:p>
    <w:p w14:paraId="44F9515A" w14:textId="3D701576" w:rsidR="001158EE" w:rsidRDefault="001B433F" w:rsidP="001158EE">
      <w:pPr>
        <w:pStyle w:val="Psectionresults"/>
      </w:pPr>
      <w:r>
        <w:t xml:space="preserve">TOTAL test </w:t>
      </w:r>
      <w:r w:rsidR="00915F01">
        <w:t>marks:  8</w:t>
      </w:r>
      <w:r w:rsidR="000E5746">
        <w:t>7</w:t>
      </w:r>
    </w:p>
    <w:sectPr w:rsidR="001158EE" w:rsidSect="00957E9E">
      <w:headerReference w:type="default" r:id="rId86"/>
      <w:footerReference w:type="default" r:id="rId87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89BB9" w14:textId="77777777" w:rsidR="003C2117" w:rsidRDefault="003C2117" w:rsidP="00B91E57">
      <w:r>
        <w:separator/>
      </w:r>
    </w:p>
  </w:endnote>
  <w:endnote w:type="continuationSeparator" w:id="0">
    <w:p w14:paraId="63B622D2" w14:textId="77777777" w:rsidR="003C2117" w:rsidRDefault="003C211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881011" w:rsidRDefault="00881011" w:rsidP="00B91E57">
    <w:pPr>
      <w:pStyle w:val="Pfootertext"/>
    </w:pPr>
  </w:p>
  <w:p w14:paraId="4090AE9B" w14:textId="77777777" w:rsidR="00881011" w:rsidRPr="00B91E57" w:rsidRDefault="00881011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775A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62DB9" w14:textId="77777777" w:rsidR="003C2117" w:rsidRDefault="003C2117" w:rsidP="00B91E57">
      <w:r>
        <w:separator/>
      </w:r>
    </w:p>
  </w:footnote>
  <w:footnote w:type="continuationSeparator" w:id="0">
    <w:p w14:paraId="657256E6" w14:textId="77777777" w:rsidR="003C2117" w:rsidRDefault="003C211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71B76A3B" w:rsidR="00881011" w:rsidRDefault="00D434BF" w:rsidP="001158EE">
    <w:pPr>
      <w:pStyle w:val="Pheadertext"/>
    </w:pPr>
    <w:r>
      <w:t>Pearson Mathematics</w:t>
    </w:r>
    <w:r w:rsidR="00881011">
      <w:t xml:space="preserve"> 9  </w:t>
    </w:r>
    <w:r>
      <w:t xml:space="preserve">  </w:t>
    </w:r>
    <w:r w:rsidR="00881011" w:rsidRPr="004E3FBA">
      <w:t>Statistics and Probability</w:t>
    </w:r>
    <w:r w:rsidR="00881011">
      <w:t xml:space="preserve"> </w:t>
    </w:r>
    <w:r>
      <w:t>—</w:t>
    </w:r>
    <w:r w:rsidR="00881011">
      <w:t xml:space="preserve"> </w:t>
    </w:r>
    <w:r w:rsidR="00881011" w:rsidRPr="00F85EEB">
      <w:t xml:space="preserve">Test </w:t>
    </w:r>
    <w:r w:rsidR="00881011">
      <w:t>C Solutions</w:t>
    </w:r>
  </w:p>
  <w:p w14:paraId="3AE35B27" w14:textId="77777777" w:rsidR="00881011" w:rsidRPr="00B91E57" w:rsidRDefault="00881011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FEAA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52437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D1427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E12A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086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4DAC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F4C14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E762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3F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3488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200A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D7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E6F48"/>
    <w:rsid w:val="001F3D5E"/>
    <w:rsid w:val="00223001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1F2"/>
    <w:rsid w:val="002E154B"/>
    <w:rsid w:val="002F0B5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A6EA1"/>
    <w:rsid w:val="003B3BBF"/>
    <w:rsid w:val="003C2117"/>
    <w:rsid w:val="003C445D"/>
    <w:rsid w:val="003E3349"/>
    <w:rsid w:val="004066D1"/>
    <w:rsid w:val="00412093"/>
    <w:rsid w:val="00413A15"/>
    <w:rsid w:val="004161B6"/>
    <w:rsid w:val="00417DC1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5D9E"/>
    <w:rsid w:val="0052656A"/>
    <w:rsid w:val="00530D78"/>
    <w:rsid w:val="00554ECF"/>
    <w:rsid w:val="00561C8E"/>
    <w:rsid w:val="00564139"/>
    <w:rsid w:val="005644F4"/>
    <w:rsid w:val="005665F4"/>
    <w:rsid w:val="00567CE7"/>
    <w:rsid w:val="00570CA7"/>
    <w:rsid w:val="00571F02"/>
    <w:rsid w:val="00582BD5"/>
    <w:rsid w:val="0058453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26D4B"/>
    <w:rsid w:val="0084220A"/>
    <w:rsid w:val="00842378"/>
    <w:rsid w:val="008453BA"/>
    <w:rsid w:val="00851029"/>
    <w:rsid w:val="0085608B"/>
    <w:rsid w:val="00863D9A"/>
    <w:rsid w:val="00864832"/>
    <w:rsid w:val="00872A57"/>
    <w:rsid w:val="00881011"/>
    <w:rsid w:val="00881552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5F01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6C88"/>
    <w:rsid w:val="00957E9E"/>
    <w:rsid w:val="00962392"/>
    <w:rsid w:val="009775A7"/>
    <w:rsid w:val="009841D7"/>
    <w:rsid w:val="009A776D"/>
    <w:rsid w:val="009C1F04"/>
    <w:rsid w:val="009C3377"/>
    <w:rsid w:val="009D03D9"/>
    <w:rsid w:val="009F2FC5"/>
    <w:rsid w:val="00A2090F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E6779"/>
    <w:rsid w:val="00AF0F2C"/>
    <w:rsid w:val="00AF5384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71B"/>
    <w:rsid w:val="00B86D7F"/>
    <w:rsid w:val="00B91091"/>
    <w:rsid w:val="00B91E57"/>
    <w:rsid w:val="00BA27B4"/>
    <w:rsid w:val="00BB3052"/>
    <w:rsid w:val="00BB572C"/>
    <w:rsid w:val="00BB745A"/>
    <w:rsid w:val="00BB7A96"/>
    <w:rsid w:val="00BC28AD"/>
    <w:rsid w:val="00BD08D5"/>
    <w:rsid w:val="00BD26E7"/>
    <w:rsid w:val="00BD6D74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7073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4BF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1667"/>
    <w:rsid w:val="00E42B3B"/>
    <w:rsid w:val="00E4401F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80273"/>
    <w:rsid w:val="00F93270"/>
    <w:rsid w:val="00F9769C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9.bin"/><Relationship Id="rId20" Type="http://schemas.openxmlformats.org/officeDocument/2006/relationships/image" Target="media/image7.e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115</TotalTime>
  <Pages>6</Pages>
  <Words>1229</Words>
  <Characters>4982</Characters>
  <Application>Microsoft Office Word</Application>
  <DocSecurity>0</DocSecurity>
  <Lines>332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</cp:revision>
  <cp:lastPrinted>2016-07-15T04:27:00Z</cp:lastPrinted>
  <dcterms:created xsi:type="dcterms:W3CDTF">2016-09-09T05:49:00Z</dcterms:created>
  <dcterms:modified xsi:type="dcterms:W3CDTF">2016-10-12T02:02:00Z</dcterms:modified>
</cp:coreProperties>
</file>