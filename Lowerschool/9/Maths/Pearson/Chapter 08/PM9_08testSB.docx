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4B6F9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601C606C" w14:textId="77777777" w:rsidR="00EF38CC" w:rsidRDefault="00EF38CC" w:rsidP="00B80E6D">
      <w:pPr>
        <w:pStyle w:val="Pquestionheadingmc1stafterhead"/>
      </w:pPr>
      <w:r>
        <w:t>Question 1</w:t>
      </w:r>
      <w:r w:rsidR="002A161C">
        <w:tab/>
        <w:t>[8</w:t>
      </w:r>
      <w:r>
        <w:t>.1]</w:t>
      </w:r>
    </w:p>
    <w:p w14:paraId="3BABF3B7" w14:textId="672DB8A1" w:rsidR="00EF38CC" w:rsidRDefault="00D63284" w:rsidP="00EF38CC">
      <w:pPr>
        <w:pStyle w:val="Pquestiontextmainstem"/>
      </w:pPr>
      <w:r w:rsidRPr="00D63284">
        <w:t>Which of the following surveys could be carried out by observation?</w:t>
      </w:r>
    </w:p>
    <w:p w14:paraId="4EB17D36" w14:textId="2B4028DB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63284" w:rsidRPr="00D63284">
        <w:t>The height, in cm, of each person in the train carriage</w:t>
      </w:r>
    </w:p>
    <w:p w14:paraId="0A1D5045" w14:textId="6D667E46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D63284" w:rsidRPr="00D63284">
        <w:t>The number of students in each class who are in full school uniform</w:t>
      </w:r>
    </w:p>
    <w:p w14:paraId="219D1DC4" w14:textId="7F2F4479" w:rsidR="002A161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D63284" w:rsidRPr="00D63284">
        <w:t>The number of second</w:t>
      </w:r>
      <w:r w:rsidR="00D63284" w:rsidRPr="00D63284">
        <w:sym w:font="Symbol" w:char="F02D"/>
      </w:r>
      <w:r w:rsidR="00D63284" w:rsidRPr="00D63284">
        <w:t>hand cars in the car park at your school</w:t>
      </w:r>
    </w:p>
    <w:p w14:paraId="238BB29C" w14:textId="33CC6EE8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D63284" w:rsidRPr="00D63284">
        <w:t>The level of support for a proposed change to the school uniform</w:t>
      </w:r>
    </w:p>
    <w:p w14:paraId="414FCC4F" w14:textId="7777777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bookmarkStart w:id="0" w:name="_GoBack"/>
      <w:bookmarkEnd w:id="0"/>
      <w:r w:rsidR="002A161C">
        <w:tab/>
        <w:t>[8.2</w:t>
      </w:r>
      <w:r>
        <w:t>]</w:t>
      </w:r>
    </w:p>
    <w:p w14:paraId="568F5002" w14:textId="31934EB2" w:rsidR="007D1986" w:rsidRPr="007D1986" w:rsidRDefault="00D63284" w:rsidP="007D1986">
      <w:pPr>
        <w:pStyle w:val="Pquestiontextmainstem"/>
      </w:pPr>
      <w:r w:rsidRPr="00D63284">
        <w:t>3, 1, 1, 2, 6, 4, 0, 7</w:t>
      </w:r>
    </w:p>
    <w:p w14:paraId="0329140D" w14:textId="0BA95AB7" w:rsidR="001B433F" w:rsidRDefault="00D63284" w:rsidP="007D1986">
      <w:pPr>
        <w:pStyle w:val="Pquestiontextmainstem"/>
      </w:pPr>
      <w:r w:rsidRPr="00D63284">
        <w:t>The mean and median, respectively, of the set of eight data is:</w:t>
      </w:r>
    </w:p>
    <w:p w14:paraId="4A9DCF72" w14:textId="0A15B710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6FF7" w:rsidRPr="00A76FF7">
        <w:t>4, 4</w:t>
      </w:r>
      <w:r w:rsidR="00035244">
        <w:tab/>
      </w:r>
      <w:r w:rsidR="00035244">
        <w:tab/>
      </w:r>
      <w:r w:rsidR="00035244">
        <w:tab/>
      </w:r>
      <w:r w:rsidRPr="001B433F">
        <w:rPr>
          <w:rStyle w:val="Cquestionpartlabelbold"/>
        </w:rPr>
        <w:t>B</w:t>
      </w:r>
      <w:r>
        <w:tab/>
      </w:r>
      <w:r w:rsidR="00A76FF7" w:rsidRPr="00A76FF7">
        <w:t>4, 2.5</w:t>
      </w:r>
      <w:r w:rsidR="00035244">
        <w:tab/>
      </w:r>
      <w:r w:rsidR="00035244"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="00A76FF7" w:rsidRPr="00A76FF7">
        <w:t>3, 2.5</w:t>
      </w:r>
      <w:r w:rsidR="00035244">
        <w:tab/>
      </w:r>
      <w:r w:rsidR="00035244"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="00A76FF7" w:rsidRPr="00A76FF7">
        <w:t>3, 4</w:t>
      </w:r>
    </w:p>
    <w:p w14:paraId="232C276D" w14:textId="77777777" w:rsidR="002A161C" w:rsidRDefault="002A161C" w:rsidP="002A161C">
      <w:pPr>
        <w:pStyle w:val="Pquestionheadingmc"/>
      </w:pPr>
      <w:r>
        <w:t>Question 3</w:t>
      </w:r>
      <w:r>
        <w:tab/>
        <w:t>[8.3]</w:t>
      </w:r>
    </w:p>
    <w:p w14:paraId="6FF1405C" w14:textId="6018FD92" w:rsidR="002A161C" w:rsidRDefault="00331D0B" w:rsidP="002A161C">
      <w:pPr>
        <w:pStyle w:val="Pquestiontextmainstem"/>
      </w:pPr>
      <w:r w:rsidRPr="00331D0B">
        <w:t>The class centre for a class interval of 25</w:t>
      </w:r>
      <w:r w:rsidRPr="00331D0B">
        <w:sym w:font="Symbol" w:char="F02D"/>
      </w:r>
      <w:r w:rsidRPr="00331D0B">
        <w:t>29 is:</w:t>
      </w:r>
    </w:p>
    <w:p w14:paraId="7FAA4381" w14:textId="38BCC29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31D0B">
        <w:t>26</w:t>
      </w:r>
      <w:r w:rsidR="006C46BC">
        <w:t>.5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31D0B">
        <w:t>26.75</w:t>
      </w:r>
      <w:r w:rsidR="00035244">
        <w:tab/>
      </w:r>
      <w:r w:rsidR="00035244"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="00331D0B">
        <w:t>27</w:t>
      </w:r>
      <w:r w:rsidR="00035244">
        <w:tab/>
      </w:r>
      <w:r w:rsidR="00035244"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="00331D0B">
        <w:t>27</w:t>
      </w:r>
      <w:r w:rsidR="007D1986" w:rsidRPr="007D1986">
        <w:t>.5</w:t>
      </w:r>
    </w:p>
    <w:p w14:paraId="41EC9BA8" w14:textId="77777777" w:rsidR="002A161C" w:rsidRDefault="002A161C" w:rsidP="002A161C">
      <w:pPr>
        <w:pStyle w:val="Pquestionheadingmc"/>
      </w:pPr>
      <w:r>
        <w:t>Question 4</w:t>
      </w:r>
      <w:r>
        <w:tab/>
        <w:t>[8.5]</w:t>
      </w:r>
    </w:p>
    <w:p w14:paraId="2D1C562C" w14:textId="061DA5AB" w:rsidR="002A161C" w:rsidRDefault="00331D0B" w:rsidP="002A161C">
      <w:pPr>
        <w:pStyle w:val="Pquestiontextmainstem"/>
      </w:pPr>
      <w:r w:rsidRPr="00331D0B">
        <w:t>The probability of choosing, by random selection, a red ball from a bag containing 3 red balls, 2 white balls and 4 brown balls is:</w:t>
      </w:r>
    </w:p>
    <w:p w14:paraId="08E6803C" w14:textId="2E63BAAD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2A161C">
        <w:rPr>
          <w:position w:val="-24"/>
        </w:rPr>
        <w:object w:dxaOrig="220" w:dyaOrig="620" w14:anchorId="45F58D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75pt;height:31.15pt" o:ole="">
            <v:imagedata r:id="rId9" o:title=""/>
          </v:shape>
          <o:OLEObject Type="Embed" ProgID="Equation.3" ShapeID="_x0000_i1025" DrawAspect="Content" ObjectID="_1537782870" r:id="rId10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853F9A5">
          <v:shape id="_x0000_i1026" type="#_x0000_t75" style="width:12.9pt;height:31.15pt" o:ole="">
            <v:imagedata r:id="rId11" o:title=""/>
          </v:shape>
          <o:OLEObject Type="Embed" ProgID="Equation.3" ShapeID="_x0000_i1026" DrawAspect="Content" ObjectID="_1537782871" r:id="rId12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89D22A1">
          <v:shape id="_x0000_i1027" type="#_x0000_t75" style="width:12.9pt;height:31.15pt" o:ole="">
            <v:imagedata r:id="rId13" o:title=""/>
          </v:shape>
          <o:OLEObject Type="Embed" ProgID="Equation.3" ShapeID="_x0000_i1027" DrawAspect="Content" ObjectID="_1537782872" r:id="rId14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F4665B6">
          <v:shape id="_x0000_i1028" type="#_x0000_t75" style="width:12.9pt;height:31.15pt" o:ole="">
            <v:imagedata r:id="rId15" o:title=""/>
          </v:shape>
          <o:OLEObject Type="Embed" ProgID="Equation.3" ShapeID="_x0000_i1028" DrawAspect="Content" ObjectID="_1537782873" r:id="rId16"/>
        </w:object>
      </w:r>
    </w:p>
    <w:p w14:paraId="0DD24415" w14:textId="77777777" w:rsidR="002A161C" w:rsidRDefault="002A161C" w:rsidP="002A161C">
      <w:pPr>
        <w:pStyle w:val="Pquestionheadingmc"/>
      </w:pPr>
      <w:r>
        <w:t>Question 5</w:t>
      </w:r>
      <w:r>
        <w:tab/>
        <w:t>[8.5]</w:t>
      </w:r>
    </w:p>
    <w:p w14:paraId="568A9BA4" w14:textId="77777777" w:rsidR="002A161C" w:rsidRDefault="002A161C" w:rsidP="002A161C">
      <w:pPr>
        <w:pStyle w:val="Pquestiontextmainstem"/>
      </w:pPr>
      <w:r w:rsidRPr="002A161C">
        <w:t>A die was rolled 30 times. The table shows the frequency of each number rolled.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8"/>
        <w:gridCol w:w="454"/>
        <w:gridCol w:w="454"/>
        <w:gridCol w:w="454"/>
        <w:gridCol w:w="454"/>
        <w:gridCol w:w="454"/>
        <w:gridCol w:w="454"/>
      </w:tblGrid>
      <w:tr w:rsidR="002A161C" w:rsidRPr="002A161C" w14:paraId="19471DED" w14:textId="77777777" w:rsidTr="002A161C">
        <w:tc>
          <w:tcPr>
            <w:tcW w:w="1238" w:type="dxa"/>
          </w:tcPr>
          <w:p w14:paraId="1E81BD65" w14:textId="77777777" w:rsidR="002A161C" w:rsidRPr="002A161C" w:rsidRDefault="002A161C" w:rsidP="002A161C">
            <w:pPr>
              <w:pStyle w:val="Pquestiontextmainstem"/>
            </w:pPr>
            <w:r w:rsidRPr="002A161C">
              <w:t>Face</w:t>
            </w:r>
          </w:p>
        </w:tc>
        <w:tc>
          <w:tcPr>
            <w:tcW w:w="454" w:type="dxa"/>
          </w:tcPr>
          <w:p w14:paraId="724B84DC" w14:textId="77777777" w:rsidR="002A161C" w:rsidRPr="002A161C" w:rsidRDefault="002A161C" w:rsidP="002A161C">
            <w:pPr>
              <w:pStyle w:val="Pquestiontextmainstem"/>
            </w:pPr>
            <w:r w:rsidRPr="002A161C">
              <w:t>1</w:t>
            </w:r>
          </w:p>
        </w:tc>
        <w:tc>
          <w:tcPr>
            <w:tcW w:w="454" w:type="dxa"/>
          </w:tcPr>
          <w:p w14:paraId="5634DC77" w14:textId="77777777" w:rsidR="002A161C" w:rsidRPr="002A161C" w:rsidRDefault="002A161C" w:rsidP="002A161C">
            <w:pPr>
              <w:pStyle w:val="Pquestiontextmainstem"/>
            </w:pPr>
            <w:r w:rsidRPr="002A161C">
              <w:t>2</w:t>
            </w:r>
          </w:p>
        </w:tc>
        <w:tc>
          <w:tcPr>
            <w:tcW w:w="454" w:type="dxa"/>
          </w:tcPr>
          <w:p w14:paraId="44FA947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5C1EDE97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274E31A1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7DD2C11B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</w:tr>
      <w:tr w:rsidR="002A161C" w:rsidRPr="002A161C" w14:paraId="2112540C" w14:textId="77777777" w:rsidTr="002A161C">
        <w:tc>
          <w:tcPr>
            <w:tcW w:w="1238" w:type="dxa"/>
          </w:tcPr>
          <w:p w14:paraId="5853BCFA" w14:textId="77777777" w:rsidR="002A161C" w:rsidRPr="002A161C" w:rsidRDefault="002A161C" w:rsidP="002A161C">
            <w:pPr>
              <w:pStyle w:val="Pquestiontextmainstem"/>
            </w:pPr>
            <w:r w:rsidRPr="002A161C">
              <w:t>Frequency</w:t>
            </w:r>
          </w:p>
        </w:tc>
        <w:tc>
          <w:tcPr>
            <w:tcW w:w="454" w:type="dxa"/>
          </w:tcPr>
          <w:p w14:paraId="1F859F49" w14:textId="77777777" w:rsidR="002A161C" w:rsidRPr="002A161C" w:rsidRDefault="002A161C" w:rsidP="002A161C">
            <w:pPr>
              <w:pStyle w:val="Pquestiontextmainstem"/>
            </w:pPr>
            <w:r w:rsidRPr="002A161C">
              <w:t>7</w:t>
            </w:r>
          </w:p>
        </w:tc>
        <w:tc>
          <w:tcPr>
            <w:tcW w:w="454" w:type="dxa"/>
          </w:tcPr>
          <w:p w14:paraId="643C6C8A" w14:textId="77777777" w:rsidR="002A161C" w:rsidRPr="002A161C" w:rsidRDefault="002A161C" w:rsidP="002A161C">
            <w:pPr>
              <w:pStyle w:val="Pquestiontextmainstem"/>
            </w:pPr>
            <w:r w:rsidRPr="002A161C">
              <w:t>3</w:t>
            </w:r>
          </w:p>
        </w:tc>
        <w:tc>
          <w:tcPr>
            <w:tcW w:w="454" w:type="dxa"/>
          </w:tcPr>
          <w:p w14:paraId="7D1CCCBC" w14:textId="77777777" w:rsidR="002A161C" w:rsidRPr="002A161C" w:rsidRDefault="002A161C" w:rsidP="002A161C">
            <w:pPr>
              <w:pStyle w:val="Pquestiontextmainstem"/>
            </w:pPr>
            <w:r w:rsidRPr="002A161C">
              <w:t>4</w:t>
            </w:r>
          </w:p>
        </w:tc>
        <w:tc>
          <w:tcPr>
            <w:tcW w:w="454" w:type="dxa"/>
          </w:tcPr>
          <w:p w14:paraId="54E749FF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  <w:tc>
          <w:tcPr>
            <w:tcW w:w="454" w:type="dxa"/>
          </w:tcPr>
          <w:p w14:paraId="480EA5A9" w14:textId="77777777" w:rsidR="002A161C" w:rsidRPr="002A161C" w:rsidRDefault="002A161C" w:rsidP="002A161C">
            <w:pPr>
              <w:pStyle w:val="Pquestiontextmainstem"/>
            </w:pPr>
            <w:r w:rsidRPr="002A161C">
              <w:t>6</w:t>
            </w:r>
          </w:p>
        </w:tc>
        <w:tc>
          <w:tcPr>
            <w:tcW w:w="454" w:type="dxa"/>
          </w:tcPr>
          <w:p w14:paraId="74F61F0E" w14:textId="77777777" w:rsidR="002A161C" w:rsidRPr="002A161C" w:rsidRDefault="002A161C" w:rsidP="002A161C">
            <w:pPr>
              <w:pStyle w:val="Pquestiontextmainstem"/>
            </w:pPr>
            <w:r w:rsidRPr="002A161C">
              <w:t>5</w:t>
            </w:r>
          </w:p>
        </w:tc>
      </w:tr>
    </w:tbl>
    <w:p w14:paraId="572F22DB" w14:textId="697DF2E3" w:rsidR="002A161C" w:rsidRDefault="00331D0B" w:rsidP="002A161C">
      <w:pPr>
        <w:pStyle w:val="Pquestiontextmainstem"/>
      </w:pPr>
      <w:r>
        <w:t>The relative frequency of a 4</w:t>
      </w:r>
      <w:r w:rsidR="002A161C" w:rsidRPr="002A161C">
        <w:t xml:space="preserve"> was:</w:t>
      </w:r>
    </w:p>
    <w:p w14:paraId="661DD52C" w14:textId="798CC5B7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Pr="00031E61">
        <w:rPr>
          <w:position w:val="-24"/>
          <w:sz w:val="20"/>
          <w:szCs w:val="20"/>
        </w:rPr>
        <w:object w:dxaOrig="320" w:dyaOrig="620" w14:anchorId="5AB8CE2F">
          <v:shape id="_x0000_i1029" type="#_x0000_t75" style="width:15.05pt;height:31.15pt" o:ole="">
            <v:imagedata r:id="rId17" o:title=""/>
          </v:shape>
          <o:OLEObject Type="Embed" ProgID="Equation.3" ShapeID="_x0000_i1029" DrawAspect="Content" ObjectID="_1537782874" r:id="rId18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7ECABD75">
          <v:shape id="_x0000_i1030" type="#_x0000_t75" style="width:12.9pt;height:31.15pt" o:ole="">
            <v:imagedata r:id="rId19" o:title=""/>
          </v:shape>
          <o:OLEObject Type="Embed" ProgID="Equation.3" ShapeID="_x0000_i1030" DrawAspect="Content" ObjectID="_1537782875" r:id="rId20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Pr="00031E61">
        <w:rPr>
          <w:position w:val="-24"/>
          <w:sz w:val="20"/>
          <w:szCs w:val="20"/>
        </w:rPr>
        <w:object w:dxaOrig="240" w:dyaOrig="620" w14:anchorId="42D33048">
          <v:shape id="_x0000_i1031" type="#_x0000_t75" style="width:12.9pt;height:31.15pt" o:ole="">
            <v:imagedata r:id="rId21" o:title=""/>
          </v:shape>
          <o:OLEObject Type="Embed" ProgID="Equation.3" ShapeID="_x0000_i1031" DrawAspect="Content" ObjectID="_1537782876" r:id="rId22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="00331D0B">
        <w:t>5</w:t>
      </w:r>
    </w:p>
    <w:p w14:paraId="2187DD64" w14:textId="77777777" w:rsidR="002A161C" w:rsidRDefault="002A161C" w:rsidP="002A161C">
      <w:pPr>
        <w:pStyle w:val="Pquestionheadingmc"/>
      </w:pPr>
      <w:r>
        <w:t>Question 6</w:t>
      </w:r>
      <w:r>
        <w:tab/>
        <w:t>[8.5]</w:t>
      </w:r>
    </w:p>
    <w:p w14:paraId="74450816" w14:textId="3EB5E16A" w:rsidR="002A161C" w:rsidRDefault="00331D0B" w:rsidP="002A161C">
      <w:pPr>
        <w:pStyle w:val="Pquestiontextmainstem"/>
      </w:pPr>
      <w:r w:rsidRPr="00331D0B">
        <w:t>A bowl contains 30 identical balls numbered 1 to 30. A ball is drawn at random from the bowl. The probability that the number on the ball is a multiple of 4 and a multiple of 6 is:</w:t>
      </w:r>
    </w:p>
    <w:p w14:paraId="4236C3EF" w14:textId="3E50982F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A732DF">
        <w:rPr>
          <w:position w:val="-24"/>
        </w:rPr>
        <w:object w:dxaOrig="320" w:dyaOrig="620" w14:anchorId="15A1B2C4">
          <v:shape id="_x0000_i1032" type="#_x0000_t75" style="width:15.05pt;height:31.15pt" o:ole="">
            <v:imagedata r:id="rId23" o:title=""/>
          </v:shape>
          <o:OLEObject Type="Embed" ProgID="Equation.3" ShapeID="_x0000_i1032" DrawAspect="Content" ObjectID="_1537782877" r:id="rId24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A732DF">
        <w:rPr>
          <w:position w:val="-24"/>
        </w:rPr>
        <w:object w:dxaOrig="220" w:dyaOrig="620" w14:anchorId="3438D964">
          <v:shape id="_x0000_i1033" type="#_x0000_t75" style="width:10.75pt;height:31.15pt" o:ole="">
            <v:imagedata r:id="rId25" o:title=""/>
          </v:shape>
          <o:OLEObject Type="Embed" ProgID="Equation.3" ShapeID="_x0000_i1033" DrawAspect="Content" ObjectID="_1537782878" r:id="rId26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="00A732DF">
        <w:rPr>
          <w:position w:val="-24"/>
        </w:rPr>
        <w:object w:dxaOrig="220" w:dyaOrig="620" w14:anchorId="040BEA0F">
          <v:shape id="_x0000_i1034" type="#_x0000_t75" style="width:10.75pt;height:31.15pt" o:ole="">
            <v:imagedata r:id="rId27" o:title=""/>
          </v:shape>
          <o:OLEObject Type="Embed" ProgID="Equation.3" ShapeID="_x0000_i1034" DrawAspect="Content" ObjectID="_1537782879" r:id="rId28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="00A732DF">
        <w:rPr>
          <w:position w:val="-24"/>
        </w:rPr>
        <w:object w:dxaOrig="240" w:dyaOrig="620" w14:anchorId="794296C4">
          <v:shape id="_x0000_i1035" type="#_x0000_t75" style="width:12.9pt;height:31.15pt" o:ole="">
            <v:imagedata r:id="rId29" o:title=""/>
          </v:shape>
          <o:OLEObject Type="Embed" ProgID="Equation.3" ShapeID="_x0000_i1035" DrawAspect="Content" ObjectID="_1537782880" r:id="rId30"/>
        </w:object>
      </w:r>
    </w:p>
    <w:p w14:paraId="4A078509" w14:textId="77777777" w:rsidR="002A161C" w:rsidRDefault="002A161C" w:rsidP="00855D39">
      <w:pPr>
        <w:pStyle w:val="Pquestionheadingmc"/>
        <w:keepLines/>
      </w:pPr>
      <w:r>
        <w:lastRenderedPageBreak/>
        <w:t>Question 7</w:t>
      </w:r>
      <w:r>
        <w:tab/>
        <w:t>[8.7]</w:t>
      </w:r>
    </w:p>
    <w:p w14:paraId="1D87829D" w14:textId="057CE24C" w:rsidR="002A161C" w:rsidRDefault="00331D0B" w:rsidP="00855D39">
      <w:pPr>
        <w:pStyle w:val="Pquestiontextmainstem"/>
        <w:keepNext/>
        <w:keepLines/>
      </w:pPr>
      <w:r w:rsidRPr="00331D0B">
        <w:t xml:space="preserve">Sheldon has cereal for breakfast every day. Each day he randomly selects from the five different cereals on his shelf. The probability that Sheldon has </w:t>
      </w:r>
      <w:r w:rsidRPr="00331D0B">
        <w:rPr>
          <w:i/>
        </w:rPr>
        <w:t>Korny Kobs</w:t>
      </w:r>
      <w:r w:rsidRPr="00331D0B">
        <w:t>, one of the cereals on the shelf, two days in a row is:</w:t>
      </w:r>
    </w:p>
    <w:p w14:paraId="6F107A0C" w14:textId="7D4C556D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331D0B" w:rsidRPr="00031E61">
        <w:rPr>
          <w:position w:val="-24"/>
          <w:sz w:val="20"/>
          <w:szCs w:val="20"/>
        </w:rPr>
        <w:object w:dxaOrig="360" w:dyaOrig="620" w14:anchorId="68515789">
          <v:shape id="_x0000_i1036" type="#_x0000_t75" style="width:18.25pt;height:31.15pt" o:ole="">
            <v:imagedata r:id="rId31" o:title=""/>
          </v:shape>
          <o:OLEObject Type="Embed" ProgID="Equation.3" ShapeID="_x0000_i1036" DrawAspect="Content" ObjectID="_1537782881" r:id="rId32"/>
        </w:objec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331D0B" w:rsidRPr="00331D0B">
        <w:rPr>
          <w:position w:val="-24"/>
          <w:sz w:val="20"/>
          <w:szCs w:val="20"/>
        </w:rPr>
        <w:object w:dxaOrig="320" w:dyaOrig="620" w14:anchorId="555D12B9">
          <v:shape id="_x0000_i1037" type="#_x0000_t75" style="width:16.1pt;height:31.15pt" o:ole="">
            <v:imagedata r:id="rId33" o:title=""/>
          </v:shape>
          <o:OLEObject Type="Embed" ProgID="Equation.3" ShapeID="_x0000_i1037" DrawAspect="Content" ObjectID="_1537782882" r:id="rId34"/>
        </w:object>
      </w:r>
      <w:r>
        <w:tab/>
      </w:r>
      <w:r w:rsidR="00035244">
        <w:tab/>
      </w:r>
      <w:r w:rsidRPr="001B433F">
        <w:rPr>
          <w:rStyle w:val="Cquestionpartlabelbold"/>
        </w:rPr>
        <w:t>C</w:t>
      </w:r>
      <w:r>
        <w:tab/>
      </w:r>
      <w:r w:rsidR="00331D0B" w:rsidRPr="00031E61">
        <w:rPr>
          <w:position w:val="-24"/>
          <w:sz w:val="20"/>
          <w:szCs w:val="20"/>
        </w:rPr>
        <w:object w:dxaOrig="220" w:dyaOrig="620" w14:anchorId="138CF18B">
          <v:shape id="_x0000_i1038" type="#_x0000_t75" style="width:10.75pt;height:31.15pt" o:ole="">
            <v:imagedata r:id="rId35" o:title=""/>
          </v:shape>
          <o:OLEObject Type="Embed" ProgID="Equation.3" ShapeID="_x0000_i1038" DrawAspect="Content" ObjectID="_1537782883" r:id="rId36"/>
        </w:object>
      </w:r>
      <w:r>
        <w:tab/>
      </w:r>
      <w:r>
        <w:tab/>
      </w:r>
      <w:r w:rsidR="00035244">
        <w:tab/>
      </w:r>
      <w:r w:rsidRPr="001B433F">
        <w:rPr>
          <w:rStyle w:val="Cquestionpartlabelbold"/>
        </w:rPr>
        <w:t>D</w:t>
      </w:r>
      <w:r>
        <w:tab/>
      </w:r>
      <w:r w:rsidR="00F6497C" w:rsidRPr="00031E61">
        <w:rPr>
          <w:position w:val="-24"/>
          <w:sz w:val="20"/>
          <w:szCs w:val="20"/>
        </w:rPr>
        <w:object w:dxaOrig="240" w:dyaOrig="620" w14:anchorId="0DBA1195">
          <v:shape id="_x0000_i1039" type="#_x0000_t75" style="width:11.8pt;height:31.15pt" o:ole="">
            <v:imagedata r:id="rId37" o:title=""/>
          </v:shape>
          <o:OLEObject Type="Embed" ProgID="Equation.3" ShapeID="_x0000_i1039" DrawAspect="Content" ObjectID="_1537782884" r:id="rId38"/>
        </w:object>
      </w:r>
    </w:p>
    <w:p w14:paraId="24EEBE15" w14:textId="520BEF14" w:rsidR="00A732DF" w:rsidRDefault="00A732DF" w:rsidP="00A732DF">
      <w:pPr>
        <w:pStyle w:val="Pquestionheadingmc"/>
      </w:pPr>
      <w:r>
        <w:t>Question 8</w:t>
      </w:r>
      <w:r>
        <w:tab/>
        <w:t>[8.7]</w:t>
      </w:r>
    </w:p>
    <w:p w14:paraId="019EFC2C" w14:textId="74E83405" w:rsidR="002A161C" w:rsidRDefault="007D1986" w:rsidP="002A161C">
      <w:pPr>
        <w:pStyle w:val="Pquestionheadingmc"/>
      </w:pPr>
      <w:r w:rsidRPr="00031E61">
        <w:rPr>
          <w:sz w:val="20"/>
          <w:szCs w:val="20"/>
        </w:rPr>
        <w:object w:dxaOrig="2160" w:dyaOrig="2685" w14:anchorId="42F7E506">
          <v:shape id="_x0000_i1040" type="#_x0000_t75" style="width:108.55pt;height:134.35pt" o:ole="">
            <v:imagedata r:id="rId39" o:title="" grayscale="t"/>
          </v:shape>
          <o:OLEObject Type="Embed" ProgID="PBrush" ShapeID="_x0000_i1040" DrawAspect="Content" ObjectID="_1537782885" r:id="rId40"/>
        </w:object>
      </w:r>
      <w:r w:rsidR="002A161C">
        <w:tab/>
      </w:r>
    </w:p>
    <w:p w14:paraId="4B3CDC7B" w14:textId="42332461" w:rsidR="002A161C" w:rsidRDefault="007D1E7A" w:rsidP="002A161C">
      <w:pPr>
        <w:pStyle w:val="Pquestiontextmainstem"/>
      </w:pPr>
      <w:r w:rsidRPr="007D1E7A">
        <w:t xml:space="preserve">For the tree diagram above the probability of B with an </w:t>
      </w:r>
      <w:r w:rsidR="00F6497C">
        <w:t>odd</w:t>
      </w:r>
      <w:r w:rsidRPr="007D1E7A">
        <w:t xml:space="preserve"> number is:</w:t>
      </w:r>
    </w:p>
    <w:p w14:paraId="65A136E6" w14:textId="17803C49" w:rsidR="002A161C" w:rsidRDefault="002A161C" w:rsidP="002A161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7D1E7A" w:rsidRPr="00031E61">
        <w:rPr>
          <w:position w:val="-24"/>
          <w:sz w:val="20"/>
          <w:szCs w:val="20"/>
        </w:rPr>
        <w:object w:dxaOrig="220" w:dyaOrig="620" w14:anchorId="3B19E1F5">
          <v:shape id="_x0000_i1041" type="#_x0000_t75" style="width:10.75pt;height:31.15pt" o:ole="">
            <v:imagedata r:id="rId41" o:title=""/>
          </v:shape>
          <o:OLEObject Type="Embed" ProgID="Equation.3" ShapeID="_x0000_i1041" DrawAspect="Content" ObjectID="_1537782886" r:id="rId42"/>
        </w:object>
      </w:r>
      <w:r>
        <w:tab/>
      </w:r>
      <w:r>
        <w:tab/>
      </w:r>
      <w:r w:rsidR="00855D39">
        <w:tab/>
      </w:r>
      <w:r w:rsidRPr="001B433F">
        <w:rPr>
          <w:rStyle w:val="Cquestionpartlabelbold"/>
        </w:rPr>
        <w:t>B</w:t>
      </w:r>
      <w:r>
        <w:tab/>
      </w:r>
      <w:r w:rsidR="007D1E7A" w:rsidRPr="00031E61">
        <w:rPr>
          <w:position w:val="-24"/>
          <w:sz w:val="20"/>
          <w:szCs w:val="20"/>
        </w:rPr>
        <w:object w:dxaOrig="320" w:dyaOrig="620" w14:anchorId="6AFE587B">
          <v:shape id="_x0000_i1042" type="#_x0000_t75" style="width:15.05pt;height:31.15pt" o:ole="">
            <v:imagedata r:id="rId43" o:title=""/>
          </v:shape>
          <o:OLEObject Type="Embed" ProgID="Equation.3" ShapeID="_x0000_i1042" DrawAspect="Content" ObjectID="_1537782887" r:id="rId44"/>
        </w:object>
      </w:r>
      <w:r w:rsidR="00855D39">
        <w:rPr>
          <w:sz w:val="20"/>
          <w:szCs w:val="20"/>
        </w:rPr>
        <w:tab/>
      </w:r>
      <w:r w:rsidR="00855D39">
        <w:rPr>
          <w:sz w:val="20"/>
          <w:szCs w:val="20"/>
        </w:rPr>
        <w:tab/>
      </w:r>
      <w:r w:rsidRPr="001B433F">
        <w:rPr>
          <w:rStyle w:val="Cquestionpartlabelbold"/>
        </w:rPr>
        <w:t>C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3A9556C7">
          <v:shape id="_x0000_i1043" type="#_x0000_t75" style="width:12.9pt;height:31.15pt" o:ole="">
            <v:imagedata r:id="rId45" o:title=""/>
          </v:shape>
          <o:OLEObject Type="Embed" ProgID="Equation.3" ShapeID="_x0000_i1043" DrawAspect="Content" ObjectID="_1537782888" r:id="rId46"/>
        </w:object>
      </w:r>
      <w:r w:rsidR="00855D39">
        <w:rPr>
          <w:sz w:val="20"/>
          <w:szCs w:val="20"/>
        </w:rPr>
        <w:tab/>
      </w:r>
      <w:r w:rsidR="00855D39">
        <w:rPr>
          <w:sz w:val="20"/>
          <w:szCs w:val="20"/>
        </w:rPr>
        <w:tab/>
      </w:r>
      <w:r w:rsidR="00855D39">
        <w:rPr>
          <w:sz w:val="20"/>
          <w:szCs w:val="20"/>
        </w:rPr>
        <w:tab/>
      </w:r>
      <w:r w:rsidRPr="001B433F">
        <w:rPr>
          <w:rStyle w:val="Cquestionpartlabelbold"/>
        </w:rPr>
        <w:t>D</w:t>
      </w:r>
      <w:r>
        <w:tab/>
      </w:r>
      <w:r w:rsidR="007D1E7A" w:rsidRPr="00031E61">
        <w:rPr>
          <w:position w:val="-24"/>
          <w:sz w:val="20"/>
          <w:szCs w:val="20"/>
        </w:rPr>
        <w:object w:dxaOrig="240" w:dyaOrig="620" w14:anchorId="0E2EDFF2">
          <v:shape id="_x0000_i1044" type="#_x0000_t75" style="width:12.9pt;height:31.15pt" o:ole="">
            <v:imagedata r:id="rId47" o:title=""/>
          </v:shape>
          <o:OLEObject Type="Embed" ProgID="Equation.3" ShapeID="_x0000_i1044" DrawAspect="Content" ObjectID="_1537782889" r:id="rId48"/>
        </w:object>
      </w:r>
    </w:p>
    <w:p w14:paraId="1BFD44C7" w14:textId="77777777" w:rsidR="001B433F" w:rsidRDefault="001B433F" w:rsidP="001B433F">
      <w:pPr>
        <w:pStyle w:val="Psectionresults"/>
      </w:pPr>
      <w:r>
        <w:t xml:space="preserve">Multiple-choice results: ___ / </w:t>
      </w:r>
      <w:r w:rsidR="002A161C">
        <w:t>8</w:t>
      </w:r>
    </w:p>
    <w:p w14:paraId="5E445A23" w14:textId="77777777" w:rsidR="001B433F" w:rsidRDefault="001B433F" w:rsidP="001B433F">
      <w:pPr>
        <w:pStyle w:val="Psectionheading"/>
      </w:pPr>
      <w:r>
        <w:t>Short answer section</w:t>
      </w:r>
    </w:p>
    <w:p w14:paraId="7F42D45E" w14:textId="4CBB676F" w:rsidR="001B433F" w:rsidRDefault="001B433F" w:rsidP="00B80E6D">
      <w:pPr>
        <w:pStyle w:val="Pquestionheadingsx1stafterhead"/>
      </w:pPr>
      <w:r>
        <w:t xml:space="preserve">Question </w:t>
      </w:r>
      <w:r w:rsidR="007D1E7A">
        <w:t>9</w:t>
      </w:r>
      <w:r>
        <w:tab/>
      </w:r>
      <w:r w:rsidR="007D1E7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 w:rsidR="00855D39">
        <w:tab/>
        <w:t>[</w:t>
      </w:r>
      <w:r w:rsidR="00244870">
        <w:t>8.1</w:t>
      </w:r>
      <w:r>
        <w:t>]</w:t>
      </w:r>
      <w:r w:rsidR="00244870" w:rsidRPr="00244870">
        <w:t xml:space="preserve"> </w:t>
      </w:r>
      <w:r w:rsidR="00244870">
        <w:t>[8.5]</w:t>
      </w:r>
    </w:p>
    <w:p w14:paraId="41DA0A51" w14:textId="77777777" w:rsidR="007D1E7A" w:rsidRPr="00855D39" w:rsidRDefault="007D1E7A" w:rsidP="00855D39">
      <w:pPr>
        <w:pStyle w:val="Pquestiontextmainstem"/>
      </w:pPr>
      <w:r w:rsidRPr="00855D39">
        <w:t>categorical data</w:t>
      </w:r>
      <w:r w:rsidRPr="00855D39">
        <w:tab/>
        <w:t>certain</w:t>
      </w:r>
      <w:r w:rsidRPr="00855D39">
        <w:tab/>
      </w:r>
      <w:r w:rsidRPr="00855D39">
        <w:tab/>
        <w:t>chance</w:t>
      </w:r>
      <w:r w:rsidRPr="00855D39">
        <w:tab/>
      </w:r>
      <w:r w:rsidRPr="00855D39">
        <w:tab/>
        <w:t>continuous data</w:t>
      </w:r>
      <w:r w:rsidRPr="00855D39">
        <w:tab/>
        <w:t>discrete data</w:t>
      </w:r>
    </w:p>
    <w:p w14:paraId="64CA9C1E" w14:textId="77777777" w:rsidR="007D1E7A" w:rsidRPr="00855D39" w:rsidRDefault="007D1E7A" w:rsidP="00855D39">
      <w:pPr>
        <w:pStyle w:val="Pquestiontextmainstem"/>
      </w:pPr>
      <w:r w:rsidRPr="00855D39">
        <w:t>impossible</w:t>
      </w:r>
      <w:r w:rsidRPr="00855D39">
        <w:tab/>
        <w:t>random sample</w:t>
      </w:r>
      <w:r w:rsidRPr="00855D39">
        <w:tab/>
        <w:t>skewed</w:t>
      </w:r>
      <w:r w:rsidRPr="00855D39">
        <w:tab/>
      </w:r>
      <w:r w:rsidRPr="00855D39">
        <w:tab/>
        <w:t>symmetrical</w:t>
      </w:r>
    </w:p>
    <w:p w14:paraId="20AF6DDC" w14:textId="77777777" w:rsidR="001B433F" w:rsidRDefault="007D1E7A" w:rsidP="007D1E7A">
      <w:pPr>
        <w:pStyle w:val="Pquestiontextmainstem"/>
      </w:pPr>
      <w:r w:rsidRPr="007D1E7A">
        <w:t>Complete the following using words from the list above.</w:t>
      </w:r>
    </w:p>
    <w:p w14:paraId="05164F6A" w14:textId="1CD15105" w:rsidR="001B433F" w:rsidRDefault="001B433F" w:rsidP="001B433F">
      <w:pPr>
        <w:pStyle w:val="Pquestiontextpartsa"/>
      </w:pPr>
      <w:r w:rsidRPr="001B433F">
        <w:rPr>
          <w:rStyle w:val="Cquestionpartlabelbold"/>
        </w:rPr>
        <w:t>(</w:t>
      </w:r>
      <w:r w:rsidR="002509BC"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An event for which the probability is 0 is said to be ____________________ .</w:t>
      </w:r>
    </w:p>
    <w:p w14:paraId="43F15BB7" w14:textId="23CA81FC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The number of goals scored by each team in one round of a netball competition is an example of ____________________.</w:t>
      </w:r>
    </w:p>
    <w:p w14:paraId="1D585CE4" w14:textId="1CA73D59" w:rsidR="007D1E7A" w:rsidRDefault="007D1E7A" w:rsidP="007D1E7A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If a statistical graph is not skewed it is said to be ____________________.</w:t>
      </w:r>
    </w:p>
    <w:p w14:paraId="61F04F66" w14:textId="77777777" w:rsidR="007D1E7A" w:rsidRDefault="007D1E7A" w:rsidP="007D1E7A">
      <w:pPr>
        <w:pStyle w:val="Pquestiontextpartsa"/>
      </w:pPr>
    </w:p>
    <w:p w14:paraId="5B22DB36" w14:textId="13BACEE5" w:rsidR="007D1E7A" w:rsidRDefault="007D1E7A" w:rsidP="007D1E7A">
      <w:pPr>
        <w:pStyle w:val="Pquestionheadingsx1stafterhead"/>
      </w:pPr>
      <w:r>
        <w:t>Question 10</w:t>
      </w:r>
      <w:r>
        <w:tab/>
      </w:r>
      <w:r w:rsidR="00856BA4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244870">
        <w:t>8.5</w:t>
      </w:r>
      <w:r>
        <w:t>]</w:t>
      </w:r>
    </w:p>
    <w:p w14:paraId="63409AAE" w14:textId="7E9C7C97" w:rsidR="00454407" w:rsidRDefault="00F6497C" w:rsidP="00454407">
      <w:pPr>
        <w:pStyle w:val="Pquestiontextmainstem"/>
      </w:pPr>
      <w:r w:rsidRPr="00F6497C">
        <w:t>Write a list of at least 10 words and phrases associated with probability putting them in order from impossible to certain.</w:t>
      </w:r>
    </w:p>
    <w:p w14:paraId="0B0AF017" w14:textId="77777777" w:rsidR="00856BA4" w:rsidRDefault="00856BA4" w:rsidP="00454407">
      <w:pPr>
        <w:pStyle w:val="Pquestiontextmainstem"/>
      </w:pPr>
    </w:p>
    <w:p w14:paraId="3DC7DAE2" w14:textId="77777777" w:rsidR="00856BA4" w:rsidRDefault="00856BA4" w:rsidP="00454407">
      <w:pPr>
        <w:pStyle w:val="Pquestiontextmainstem"/>
      </w:pPr>
    </w:p>
    <w:p w14:paraId="3DA94D4A" w14:textId="77777777" w:rsidR="00856BA4" w:rsidRDefault="00856BA4" w:rsidP="00454407">
      <w:pPr>
        <w:pStyle w:val="Pquestiontextmainstem"/>
      </w:pPr>
    </w:p>
    <w:p w14:paraId="2306ECCC" w14:textId="77777777" w:rsidR="00856BA4" w:rsidRPr="00454407" w:rsidRDefault="00856BA4" w:rsidP="00454407">
      <w:pPr>
        <w:pStyle w:val="Pquestiontextmainstem"/>
      </w:pPr>
    </w:p>
    <w:p w14:paraId="1EBE4694" w14:textId="181D99A6" w:rsidR="00EF38CC" w:rsidRDefault="00EF38CC" w:rsidP="00EF38CC">
      <w:pPr>
        <w:pStyle w:val="Pquestionheadingsx"/>
      </w:pPr>
      <w:r>
        <w:lastRenderedPageBreak/>
        <w:t xml:space="preserve">Question </w:t>
      </w:r>
      <w:r w:rsidR="00454407">
        <w:t>11</w:t>
      </w:r>
      <w:r>
        <w:tab/>
      </w:r>
      <w:r w:rsidR="00856BA4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 w:rsidR="00454407">
        <w:tab/>
        <w:t>[8.2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"/>
        <w:gridCol w:w="436"/>
        <w:gridCol w:w="436"/>
        <w:gridCol w:w="363"/>
        <w:gridCol w:w="436"/>
        <w:gridCol w:w="436"/>
        <w:gridCol w:w="436"/>
        <w:gridCol w:w="436"/>
        <w:gridCol w:w="436"/>
      </w:tblGrid>
      <w:tr w:rsidR="00F6497C" w:rsidRPr="00031E61" w14:paraId="348E1ED8" w14:textId="77777777" w:rsidTr="00F6497C">
        <w:tc>
          <w:tcPr>
            <w:tcW w:w="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A292D1" w14:textId="448853B2" w:rsidR="00F6497C" w:rsidRPr="00031E61" w:rsidRDefault="0088034B" w:rsidP="00855D39">
            <w:pPr>
              <w:pStyle w:val="Ptabletext"/>
            </w:pPr>
            <w:r>
              <w:t>A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5CE73085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2C3D3AEE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0A836B" w14:textId="275F2E6A" w:rsidR="00F6497C" w:rsidRPr="00031E61" w:rsidRDefault="0088034B" w:rsidP="00855D39">
            <w:pPr>
              <w:pStyle w:val="Ptabletext"/>
            </w:pPr>
            <w:r>
              <w:t>B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62607A3C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2A3E2BE3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266002" w14:textId="7A37486E" w:rsidR="00F6497C" w:rsidRPr="00031E61" w:rsidRDefault="0088034B" w:rsidP="00855D39">
            <w:pPr>
              <w:pStyle w:val="Ptabletext"/>
            </w:pPr>
            <w:r>
              <w:t>C</w:t>
            </w: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113DFD94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x</w:t>
            </w:r>
          </w:p>
        </w:tc>
        <w:tc>
          <w:tcPr>
            <w:tcW w:w="436" w:type="dxa"/>
            <w:shd w:val="clear" w:color="auto" w:fill="auto"/>
          </w:tcPr>
          <w:p w14:paraId="1235C9DF" w14:textId="77777777" w:rsidR="00F6497C" w:rsidRPr="00031E61" w:rsidRDefault="00F6497C" w:rsidP="00855D39">
            <w:pPr>
              <w:pStyle w:val="Ptabletext"/>
              <w:rPr>
                <w:i/>
              </w:rPr>
            </w:pPr>
            <w:r w:rsidRPr="00031E61">
              <w:rPr>
                <w:i/>
              </w:rPr>
              <w:t>f</w:t>
            </w:r>
          </w:p>
        </w:tc>
      </w:tr>
      <w:tr w:rsidR="00F6497C" w:rsidRPr="00031E61" w14:paraId="7FFDF118" w14:textId="77777777" w:rsidTr="00F6497C">
        <w:tc>
          <w:tcPr>
            <w:tcW w:w="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B420C1A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3FD70DCC" w14:textId="77777777" w:rsidR="00F6497C" w:rsidRPr="00031E61" w:rsidRDefault="00F6497C" w:rsidP="00855D39">
            <w:pPr>
              <w:pStyle w:val="Ptabletext"/>
            </w:pPr>
            <w:r w:rsidRPr="00031E61">
              <w:t>30</w:t>
            </w:r>
          </w:p>
          <w:p w14:paraId="38392879" w14:textId="77777777" w:rsidR="00F6497C" w:rsidRPr="00031E61" w:rsidRDefault="00F6497C" w:rsidP="00855D39">
            <w:pPr>
              <w:pStyle w:val="Ptabletext"/>
            </w:pPr>
            <w:r w:rsidRPr="00031E61">
              <w:t>31</w:t>
            </w:r>
          </w:p>
          <w:p w14:paraId="03D269E0" w14:textId="77777777" w:rsidR="00F6497C" w:rsidRPr="00031E61" w:rsidRDefault="00F6497C" w:rsidP="00855D39">
            <w:pPr>
              <w:pStyle w:val="Ptabletext"/>
            </w:pPr>
            <w:r w:rsidRPr="00031E61">
              <w:t>32</w:t>
            </w:r>
          </w:p>
          <w:p w14:paraId="3A346787" w14:textId="77777777" w:rsidR="00F6497C" w:rsidRPr="00031E61" w:rsidRDefault="00F6497C" w:rsidP="00855D39">
            <w:pPr>
              <w:pStyle w:val="Ptabletext"/>
            </w:pPr>
            <w:r w:rsidRPr="00031E61">
              <w:t>33</w:t>
            </w:r>
          </w:p>
          <w:p w14:paraId="077485E1" w14:textId="77777777" w:rsidR="00F6497C" w:rsidRPr="00031E61" w:rsidRDefault="00F6497C" w:rsidP="00855D39">
            <w:pPr>
              <w:pStyle w:val="Ptabletext"/>
            </w:pPr>
            <w:r w:rsidRPr="00031E61">
              <w:t>34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1C40C86E" w14:textId="77777777" w:rsidR="00F6497C" w:rsidRPr="00031E61" w:rsidRDefault="00F6497C" w:rsidP="00855D39">
            <w:pPr>
              <w:pStyle w:val="Ptabletext"/>
            </w:pPr>
            <w:r w:rsidRPr="00031E61">
              <w:t>15</w:t>
            </w:r>
          </w:p>
          <w:p w14:paraId="7C55E692" w14:textId="77777777" w:rsidR="00F6497C" w:rsidRPr="00031E61" w:rsidRDefault="00F6497C" w:rsidP="00855D39">
            <w:pPr>
              <w:pStyle w:val="Ptabletext"/>
            </w:pPr>
            <w:r w:rsidRPr="00031E61">
              <w:t>16</w:t>
            </w:r>
          </w:p>
          <w:p w14:paraId="067B5B3D" w14:textId="77777777" w:rsidR="00F6497C" w:rsidRPr="00031E61" w:rsidRDefault="00F6497C" w:rsidP="00855D39">
            <w:pPr>
              <w:pStyle w:val="Ptabletext"/>
            </w:pPr>
            <w:r w:rsidRPr="00031E61">
              <w:t>6</w:t>
            </w:r>
          </w:p>
          <w:p w14:paraId="4567F1BA" w14:textId="77777777" w:rsidR="00F6497C" w:rsidRPr="00031E61" w:rsidRDefault="00F6497C" w:rsidP="00855D39">
            <w:pPr>
              <w:pStyle w:val="Ptabletext"/>
            </w:pPr>
            <w:r w:rsidRPr="00031E61">
              <w:t>3</w:t>
            </w:r>
          </w:p>
          <w:p w14:paraId="3FB139BF" w14:textId="77777777" w:rsidR="00F6497C" w:rsidRPr="00031E61" w:rsidRDefault="00F6497C" w:rsidP="00855D39">
            <w:pPr>
              <w:pStyle w:val="Ptabletext"/>
            </w:pPr>
            <w:r w:rsidRPr="00031E61">
              <w:t>1</w:t>
            </w:r>
          </w:p>
        </w:tc>
        <w:tc>
          <w:tcPr>
            <w:tcW w:w="3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0131AD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01DB72CC" w14:textId="77777777" w:rsidR="00F6497C" w:rsidRPr="00031E61" w:rsidRDefault="00F6497C" w:rsidP="00855D39">
            <w:pPr>
              <w:pStyle w:val="Ptabletext"/>
            </w:pPr>
            <w:r w:rsidRPr="00031E61">
              <w:t>15</w:t>
            </w:r>
          </w:p>
          <w:p w14:paraId="5ACFB162" w14:textId="77777777" w:rsidR="00F6497C" w:rsidRPr="00031E61" w:rsidRDefault="00F6497C" w:rsidP="00855D39">
            <w:pPr>
              <w:pStyle w:val="Ptabletext"/>
            </w:pPr>
            <w:r w:rsidRPr="00031E61">
              <w:t>16</w:t>
            </w:r>
          </w:p>
          <w:p w14:paraId="6CD4DC0F" w14:textId="77777777" w:rsidR="00F6497C" w:rsidRPr="00031E61" w:rsidRDefault="00F6497C" w:rsidP="00855D39">
            <w:pPr>
              <w:pStyle w:val="Ptabletext"/>
            </w:pPr>
            <w:r w:rsidRPr="00031E61">
              <w:t>17</w:t>
            </w:r>
          </w:p>
          <w:p w14:paraId="3D0B2C07" w14:textId="77777777" w:rsidR="00F6497C" w:rsidRPr="00031E61" w:rsidRDefault="00F6497C" w:rsidP="00855D39">
            <w:pPr>
              <w:pStyle w:val="Ptabletext"/>
            </w:pPr>
            <w:r w:rsidRPr="00031E61">
              <w:t>18</w:t>
            </w:r>
          </w:p>
          <w:p w14:paraId="70A4D6B1" w14:textId="77777777" w:rsidR="00F6497C" w:rsidRPr="00031E61" w:rsidRDefault="00F6497C" w:rsidP="00855D39">
            <w:pPr>
              <w:pStyle w:val="Ptabletext"/>
            </w:pPr>
            <w:r w:rsidRPr="00031E61">
              <w:t>19</w:t>
            </w:r>
          </w:p>
          <w:p w14:paraId="7ECD2F72" w14:textId="77777777" w:rsidR="00F6497C" w:rsidRPr="00031E61" w:rsidRDefault="00F6497C" w:rsidP="00855D39">
            <w:pPr>
              <w:pStyle w:val="Ptabletext"/>
            </w:pPr>
            <w:r w:rsidRPr="00031E61">
              <w:t>20</w:t>
            </w:r>
          </w:p>
        </w:tc>
        <w:tc>
          <w:tcPr>
            <w:tcW w:w="436" w:type="dxa"/>
            <w:tcBorders>
              <w:right w:val="single" w:sz="4" w:space="0" w:color="auto"/>
            </w:tcBorders>
            <w:shd w:val="clear" w:color="auto" w:fill="auto"/>
          </w:tcPr>
          <w:p w14:paraId="20A21F07" w14:textId="77777777" w:rsidR="00F6497C" w:rsidRPr="00031E61" w:rsidRDefault="00F6497C" w:rsidP="00855D39">
            <w:pPr>
              <w:pStyle w:val="Ptabletext"/>
            </w:pPr>
            <w:r w:rsidRPr="00031E61">
              <w:t>2</w:t>
            </w:r>
          </w:p>
          <w:p w14:paraId="068D17B4" w14:textId="77777777" w:rsidR="00F6497C" w:rsidRPr="00031E61" w:rsidRDefault="00F6497C" w:rsidP="00855D39">
            <w:pPr>
              <w:pStyle w:val="Ptabletext"/>
            </w:pPr>
            <w:r w:rsidRPr="00031E61">
              <w:t>2</w:t>
            </w:r>
          </w:p>
          <w:p w14:paraId="6DD304CB" w14:textId="77777777" w:rsidR="00F6497C" w:rsidRPr="00031E61" w:rsidRDefault="00F6497C" w:rsidP="00855D39">
            <w:pPr>
              <w:pStyle w:val="Ptabletext"/>
            </w:pPr>
            <w:r w:rsidRPr="00031E61">
              <w:t>0</w:t>
            </w:r>
          </w:p>
          <w:p w14:paraId="536BC69F" w14:textId="77777777" w:rsidR="00F6497C" w:rsidRPr="00031E61" w:rsidRDefault="00F6497C" w:rsidP="00855D39">
            <w:pPr>
              <w:pStyle w:val="Ptabletext"/>
            </w:pPr>
            <w:r w:rsidRPr="00031E61">
              <w:t>5</w:t>
            </w:r>
          </w:p>
          <w:p w14:paraId="68AFAABC" w14:textId="77777777" w:rsidR="00F6497C" w:rsidRPr="00031E61" w:rsidRDefault="00F6497C" w:rsidP="00855D39">
            <w:pPr>
              <w:pStyle w:val="Ptabletext"/>
            </w:pPr>
            <w:r w:rsidRPr="00031E61">
              <w:t>9</w:t>
            </w:r>
          </w:p>
          <w:p w14:paraId="3635DA7F" w14:textId="77777777" w:rsidR="00F6497C" w:rsidRPr="00031E61" w:rsidRDefault="00F6497C" w:rsidP="00855D39">
            <w:pPr>
              <w:pStyle w:val="Ptabletext"/>
            </w:pPr>
            <w:r w:rsidRPr="00031E61">
              <w:t>6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BF8B4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436" w:type="dxa"/>
            <w:tcBorders>
              <w:left w:val="single" w:sz="4" w:space="0" w:color="auto"/>
            </w:tcBorders>
            <w:shd w:val="clear" w:color="auto" w:fill="auto"/>
          </w:tcPr>
          <w:p w14:paraId="2550DE92" w14:textId="77777777" w:rsidR="00F6497C" w:rsidRPr="00031E61" w:rsidRDefault="00F6497C" w:rsidP="00855D39">
            <w:pPr>
              <w:pStyle w:val="Ptabletext"/>
            </w:pPr>
            <w:r w:rsidRPr="00031E61">
              <w:t>48</w:t>
            </w:r>
          </w:p>
          <w:p w14:paraId="2A773DF7" w14:textId="77777777" w:rsidR="00F6497C" w:rsidRPr="00031E61" w:rsidRDefault="00F6497C" w:rsidP="00855D39">
            <w:pPr>
              <w:pStyle w:val="Ptabletext"/>
            </w:pPr>
            <w:r w:rsidRPr="00031E61">
              <w:t>49</w:t>
            </w:r>
          </w:p>
          <w:p w14:paraId="3B90E5AD" w14:textId="77777777" w:rsidR="00F6497C" w:rsidRPr="00031E61" w:rsidRDefault="00F6497C" w:rsidP="00855D39">
            <w:pPr>
              <w:pStyle w:val="Ptabletext"/>
            </w:pPr>
            <w:r w:rsidRPr="00031E61">
              <w:t>50</w:t>
            </w:r>
          </w:p>
          <w:p w14:paraId="40C7F97C" w14:textId="77777777" w:rsidR="00F6497C" w:rsidRPr="00031E61" w:rsidRDefault="00F6497C" w:rsidP="00855D39">
            <w:pPr>
              <w:pStyle w:val="Ptabletext"/>
            </w:pPr>
            <w:r w:rsidRPr="00031E61">
              <w:t>51</w:t>
            </w:r>
          </w:p>
          <w:p w14:paraId="52BAE981" w14:textId="77777777" w:rsidR="00F6497C" w:rsidRPr="00031E61" w:rsidRDefault="00F6497C" w:rsidP="00855D39">
            <w:pPr>
              <w:pStyle w:val="Ptabletext"/>
            </w:pPr>
            <w:r w:rsidRPr="00031E61">
              <w:t>52</w:t>
            </w:r>
          </w:p>
          <w:p w14:paraId="679CE36F" w14:textId="77777777" w:rsidR="00F6497C" w:rsidRPr="00031E61" w:rsidRDefault="00F6497C" w:rsidP="00855D39">
            <w:pPr>
              <w:pStyle w:val="Ptabletext"/>
            </w:pPr>
            <w:r w:rsidRPr="00031E61">
              <w:t>53</w:t>
            </w:r>
          </w:p>
        </w:tc>
        <w:tc>
          <w:tcPr>
            <w:tcW w:w="436" w:type="dxa"/>
            <w:shd w:val="clear" w:color="auto" w:fill="auto"/>
          </w:tcPr>
          <w:p w14:paraId="08CE16E8" w14:textId="77777777" w:rsidR="00F6497C" w:rsidRPr="00031E61" w:rsidRDefault="00F6497C" w:rsidP="00855D39">
            <w:pPr>
              <w:pStyle w:val="Ptabletext"/>
            </w:pPr>
            <w:r w:rsidRPr="00031E61">
              <w:t>4</w:t>
            </w:r>
          </w:p>
          <w:p w14:paraId="6551863D" w14:textId="77777777" w:rsidR="00F6497C" w:rsidRPr="00031E61" w:rsidRDefault="00F6497C" w:rsidP="00855D39">
            <w:pPr>
              <w:pStyle w:val="Ptabletext"/>
            </w:pPr>
            <w:r w:rsidRPr="00031E61">
              <w:t>6</w:t>
            </w:r>
          </w:p>
          <w:p w14:paraId="0397C8B3" w14:textId="77777777" w:rsidR="00F6497C" w:rsidRPr="00031E61" w:rsidRDefault="00F6497C" w:rsidP="00855D39">
            <w:pPr>
              <w:pStyle w:val="Ptabletext"/>
            </w:pPr>
            <w:r w:rsidRPr="00031E61">
              <w:t>15</w:t>
            </w:r>
          </w:p>
          <w:p w14:paraId="70FB3C23" w14:textId="77777777" w:rsidR="00F6497C" w:rsidRPr="00031E61" w:rsidRDefault="00F6497C" w:rsidP="00855D39">
            <w:pPr>
              <w:pStyle w:val="Ptabletext"/>
            </w:pPr>
            <w:r w:rsidRPr="00031E61">
              <w:t>15</w:t>
            </w:r>
          </w:p>
          <w:p w14:paraId="713F04FF" w14:textId="77777777" w:rsidR="00F6497C" w:rsidRPr="00031E61" w:rsidRDefault="00F6497C" w:rsidP="00855D39">
            <w:pPr>
              <w:pStyle w:val="Ptabletext"/>
            </w:pPr>
            <w:r w:rsidRPr="00031E61">
              <w:t>6</w:t>
            </w:r>
          </w:p>
          <w:p w14:paraId="19AF9543" w14:textId="77777777" w:rsidR="00F6497C" w:rsidRPr="00031E61" w:rsidRDefault="00F6497C" w:rsidP="00855D39">
            <w:pPr>
              <w:pStyle w:val="Ptabletext"/>
            </w:pPr>
            <w:r w:rsidRPr="00031E61">
              <w:t>4</w:t>
            </w:r>
          </w:p>
        </w:tc>
      </w:tr>
    </w:tbl>
    <w:p w14:paraId="5F1773E2" w14:textId="77777777" w:rsidR="00856BA4" w:rsidRDefault="00856BA4" w:rsidP="00855D39">
      <w:pPr>
        <w:pStyle w:val="Ptabletext"/>
        <w:rPr>
          <w:rStyle w:val="Cquestionpartlabelbold"/>
        </w:rPr>
      </w:pPr>
    </w:p>
    <w:p w14:paraId="0BC56753" w14:textId="77777777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856BA4">
        <w:t>For which set of data above is mean = median?</w:t>
      </w:r>
    </w:p>
    <w:p w14:paraId="2F19929A" w14:textId="77777777" w:rsidR="00856BA4" w:rsidRPr="00856BA4" w:rsidRDefault="00856BA4" w:rsidP="00856BA4">
      <w:pPr>
        <w:pStyle w:val="Pquestiontextpartsa"/>
      </w:pPr>
    </w:p>
    <w:p w14:paraId="0319E14F" w14:textId="77777777" w:rsidR="00856BA4" w:rsidRDefault="00856BA4" w:rsidP="00856BA4">
      <w:pPr>
        <w:pStyle w:val="Pquestiontextpartsa"/>
      </w:pPr>
    </w:p>
    <w:p w14:paraId="594AC794" w14:textId="77777777" w:rsidR="00855D39" w:rsidRDefault="00855D39" w:rsidP="00856BA4">
      <w:pPr>
        <w:pStyle w:val="Pquestiontextpartsa"/>
      </w:pPr>
    </w:p>
    <w:p w14:paraId="24D76F28" w14:textId="77777777" w:rsidR="00855D39" w:rsidRPr="00856BA4" w:rsidRDefault="00855D39" w:rsidP="00856BA4">
      <w:pPr>
        <w:pStyle w:val="Pquestiontextpartsa"/>
      </w:pPr>
    </w:p>
    <w:p w14:paraId="4D93EC3C" w14:textId="77777777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856BA4">
        <w:t>Which two sets of data have the same range?</w:t>
      </w:r>
    </w:p>
    <w:p w14:paraId="3EDA8852" w14:textId="77777777" w:rsidR="00856BA4" w:rsidRDefault="00856BA4" w:rsidP="00856BA4">
      <w:pPr>
        <w:pStyle w:val="Pquestiontextpartsa"/>
      </w:pPr>
    </w:p>
    <w:p w14:paraId="77D004B4" w14:textId="77777777" w:rsidR="00855D39" w:rsidRDefault="00855D39" w:rsidP="00856BA4">
      <w:pPr>
        <w:pStyle w:val="Pquestiontextpartsa"/>
      </w:pPr>
    </w:p>
    <w:p w14:paraId="02516FEB" w14:textId="77777777" w:rsidR="00855D39" w:rsidRPr="00856BA4" w:rsidRDefault="00855D39" w:rsidP="00856BA4">
      <w:pPr>
        <w:pStyle w:val="Pquestiontextpartsa"/>
      </w:pPr>
    </w:p>
    <w:p w14:paraId="60AC996A" w14:textId="77777777" w:rsidR="00856BA4" w:rsidRPr="00856BA4" w:rsidRDefault="00856BA4" w:rsidP="00856BA4">
      <w:pPr>
        <w:pStyle w:val="Pquestiontextpartsa"/>
      </w:pPr>
    </w:p>
    <w:p w14:paraId="5D438F91" w14:textId="1BAE9764" w:rsidR="00856BA4" w:rsidRPr="00856BA4" w:rsidRDefault="00856BA4" w:rsidP="00856BA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856BA4">
        <w:t>For the set of data with a positive skew, find the mean and median.</w:t>
      </w:r>
    </w:p>
    <w:tbl>
      <w:tblPr>
        <w:tblW w:w="3217" w:type="dxa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967"/>
        <w:gridCol w:w="1276"/>
      </w:tblGrid>
      <w:tr w:rsidR="00856BA4" w:rsidRPr="00031E61" w14:paraId="55E073B6" w14:textId="77777777" w:rsidTr="0088034B">
        <w:trPr>
          <w:trHeight w:val="34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E7CB7F1" w14:textId="77777777" w:rsidR="00856BA4" w:rsidRPr="00031E61" w:rsidRDefault="00856BA4" w:rsidP="0088034B">
            <w:pPr>
              <w:jc w:val="center"/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x</w:t>
            </w: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A98AE3" w14:textId="77777777" w:rsidR="00856BA4" w:rsidRPr="00031E61" w:rsidRDefault="00856BA4" w:rsidP="0088034B">
            <w:pPr>
              <w:jc w:val="center"/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f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422DB7" w14:textId="77777777" w:rsidR="00856BA4" w:rsidRPr="00031E61" w:rsidRDefault="00856BA4" w:rsidP="0088034B">
            <w:pPr>
              <w:jc w:val="center"/>
              <w:rPr>
                <w:i/>
                <w:sz w:val="20"/>
                <w:szCs w:val="20"/>
              </w:rPr>
            </w:pPr>
            <w:r w:rsidRPr="00031E61">
              <w:rPr>
                <w:i/>
                <w:sz w:val="20"/>
                <w:szCs w:val="20"/>
              </w:rPr>
              <w:t>x × f</w:t>
            </w:r>
          </w:p>
        </w:tc>
      </w:tr>
      <w:tr w:rsidR="00856BA4" w:rsidRPr="00031E61" w14:paraId="5E1B718D" w14:textId="77777777" w:rsidTr="0088034B">
        <w:trPr>
          <w:trHeight w:val="2856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EC3E9BB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CEA71E4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29201232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4E66BDE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68F905E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CA25D5C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5BE46BE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  <w:p w14:paraId="650BB8A8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auto"/>
          </w:tcPr>
          <w:p w14:paraId="0DB7F308" w14:textId="125869C6" w:rsidR="00856BA4" w:rsidRPr="00031E61" w:rsidRDefault="0088034B" w:rsidP="00856B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64F31FE5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</w:tr>
      <w:tr w:rsidR="00856BA4" w:rsidRPr="00031E61" w14:paraId="3A85E5A6" w14:textId="77777777" w:rsidTr="0088034B">
        <w:trPr>
          <w:trHeight w:val="348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DE01480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967" w:type="dxa"/>
            <w:tcBorders>
              <w:right w:val="single" w:sz="4" w:space="0" w:color="auto"/>
            </w:tcBorders>
            <w:shd w:val="clear" w:color="auto" w:fill="auto"/>
          </w:tcPr>
          <w:p w14:paraId="787F4A03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46475B49" w14:textId="77777777" w:rsidR="00856BA4" w:rsidRPr="00031E61" w:rsidRDefault="00856BA4" w:rsidP="00856BA4">
            <w:pPr>
              <w:rPr>
                <w:sz w:val="20"/>
                <w:szCs w:val="20"/>
              </w:rPr>
            </w:pPr>
          </w:p>
        </w:tc>
      </w:tr>
    </w:tbl>
    <w:p w14:paraId="23FD6116" w14:textId="2051BBA7" w:rsidR="00454407" w:rsidRDefault="00454407" w:rsidP="00855D39">
      <w:pPr>
        <w:pStyle w:val="Pquestionheadingsx"/>
        <w:keepLines/>
      </w:pPr>
      <w:r>
        <w:lastRenderedPageBreak/>
        <w:t>Question 12</w:t>
      </w:r>
      <w:r>
        <w:tab/>
      </w:r>
      <w:r w:rsidR="00856BA4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4A82460F" w14:textId="39971BB6" w:rsidR="00454407" w:rsidRDefault="00856BA4" w:rsidP="00855D39">
      <w:pPr>
        <w:pStyle w:val="Pquestiontextmainstem"/>
        <w:keepNext/>
        <w:keepLines/>
      </w:pPr>
      <w:r w:rsidRPr="00856BA4">
        <w:t>The following frequency table shows the distance thrown, in metres, by the students in the javelin competition at the Annual Athletics Carnival.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F6497C" w:rsidRPr="00031E61" w14:paraId="01EB06C3" w14:textId="77777777" w:rsidTr="00855D39">
        <w:tc>
          <w:tcPr>
            <w:tcW w:w="1701" w:type="dxa"/>
          </w:tcPr>
          <w:p w14:paraId="23FE3083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Distance (m)</w:t>
            </w:r>
          </w:p>
        </w:tc>
        <w:tc>
          <w:tcPr>
            <w:tcW w:w="1701" w:type="dxa"/>
          </w:tcPr>
          <w:p w14:paraId="6997DC4B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Frequency</w:t>
            </w:r>
          </w:p>
        </w:tc>
      </w:tr>
      <w:tr w:rsidR="00F6497C" w:rsidRPr="00031E61" w14:paraId="2EEAEBF8" w14:textId="77777777" w:rsidTr="00855D39">
        <w:tc>
          <w:tcPr>
            <w:tcW w:w="1701" w:type="dxa"/>
          </w:tcPr>
          <w:p w14:paraId="306F0E54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0</w:t>
            </w:r>
            <w:r w:rsidRPr="00031E61">
              <w:sym w:font="Symbol" w:char="F02D"/>
            </w:r>
            <w:r w:rsidRPr="00031E61">
              <w:t>&lt;10</w:t>
            </w:r>
          </w:p>
        </w:tc>
        <w:tc>
          <w:tcPr>
            <w:tcW w:w="1701" w:type="dxa"/>
          </w:tcPr>
          <w:p w14:paraId="2F857BCB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3</w:t>
            </w:r>
          </w:p>
        </w:tc>
      </w:tr>
      <w:tr w:rsidR="00F6497C" w:rsidRPr="00031E61" w14:paraId="74332B35" w14:textId="77777777" w:rsidTr="00855D39">
        <w:tc>
          <w:tcPr>
            <w:tcW w:w="1701" w:type="dxa"/>
          </w:tcPr>
          <w:p w14:paraId="056B5F0A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10</w:t>
            </w:r>
            <w:r w:rsidRPr="00031E61">
              <w:sym w:font="Symbol" w:char="F02D"/>
            </w:r>
            <w:r w:rsidRPr="00031E61">
              <w:t>&lt;20</w:t>
            </w:r>
          </w:p>
        </w:tc>
        <w:tc>
          <w:tcPr>
            <w:tcW w:w="1701" w:type="dxa"/>
          </w:tcPr>
          <w:p w14:paraId="0329C33A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15</w:t>
            </w:r>
          </w:p>
        </w:tc>
      </w:tr>
      <w:tr w:rsidR="00F6497C" w:rsidRPr="00031E61" w14:paraId="7A8FD14C" w14:textId="77777777" w:rsidTr="00855D39">
        <w:tc>
          <w:tcPr>
            <w:tcW w:w="1701" w:type="dxa"/>
          </w:tcPr>
          <w:p w14:paraId="6A0D97B9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20</w:t>
            </w:r>
            <w:r w:rsidRPr="00031E61">
              <w:sym w:font="Symbol" w:char="F02D"/>
            </w:r>
            <w:r w:rsidRPr="00031E61">
              <w:t>&lt;30</w:t>
            </w:r>
          </w:p>
        </w:tc>
        <w:tc>
          <w:tcPr>
            <w:tcW w:w="1701" w:type="dxa"/>
          </w:tcPr>
          <w:p w14:paraId="268294B6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20</w:t>
            </w:r>
          </w:p>
        </w:tc>
      </w:tr>
      <w:tr w:rsidR="00F6497C" w:rsidRPr="00031E61" w14:paraId="4ECBF4D7" w14:textId="77777777" w:rsidTr="00855D39">
        <w:tc>
          <w:tcPr>
            <w:tcW w:w="1701" w:type="dxa"/>
          </w:tcPr>
          <w:p w14:paraId="7A5D3FE0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30</w:t>
            </w:r>
            <w:r w:rsidRPr="00031E61">
              <w:sym w:font="Symbol" w:char="F02D"/>
            </w:r>
            <w:r w:rsidRPr="00031E61">
              <w:t>&lt;40</w:t>
            </w:r>
          </w:p>
        </w:tc>
        <w:tc>
          <w:tcPr>
            <w:tcW w:w="1701" w:type="dxa"/>
          </w:tcPr>
          <w:p w14:paraId="66686A89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11</w:t>
            </w:r>
          </w:p>
        </w:tc>
      </w:tr>
      <w:tr w:rsidR="00F6497C" w:rsidRPr="00031E61" w14:paraId="0A1E9C4A" w14:textId="77777777" w:rsidTr="00855D39">
        <w:tc>
          <w:tcPr>
            <w:tcW w:w="1701" w:type="dxa"/>
          </w:tcPr>
          <w:p w14:paraId="017CCB9A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40</w:t>
            </w:r>
            <w:r w:rsidRPr="00031E61">
              <w:sym w:font="Symbol" w:char="F02D"/>
            </w:r>
            <w:r w:rsidRPr="00031E61">
              <w:t>&lt;50</w:t>
            </w:r>
          </w:p>
        </w:tc>
        <w:tc>
          <w:tcPr>
            <w:tcW w:w="1701" w:type="dxa"/>
          </w:tcPr>
          <w:p w14:paraId="2B9B9136" w14:textId="77777777" w:rsidR="00F6497C" w:rsidRPr="00031E61" w:rsidRDefault="00F6497C" w:rsidP="00855D39">
            <w:pPr>
              <w:pStyle w:val="Ptabletext"/>
              <w:keepNext/>
              <w:keepLines/>
            </w:pPr>
            <w:r w:rsidRPr="00031E61">
              <w:t>2</w:t>
            </w:r>
          </w:p>
        </w:tc>
      </w:tr>
    </w:tbl>
    <w:p w14:paraId="373FE04B" w14:textId="4A94242F" w:rsidR="00EF38CC" w:rsidRDefault="00EF38CC" w:rsidP="00855D39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Calculate an estimate for the mean distance thrown by the competitors.</w:t>
      </w:r>
    </w:p>
    <w:p w14:paraId="0CA1BFCA" w14:textId="77777777" w:rsidR="00454407" w:rsidRDefault="00454407" w:rsidP="00855D39">
      <w:pPr>
        <w:pStyle w:val="Pquestiontextpartsa"/>
        <w:keepNext/>
        <w:keepLines/>
        <w:rPr>
          <w:rStyle w:val="Cquestionpartlabelbold"/>
          <w:b w:val="0"/>
        </w:rPr>
      </w:pPr>
    </w:p>
    <w:p w14:paraId="093F4E09" w14:textId="77777777" w:rsidR="00855D39" w:rsidRDefault="00855D39" w:rsidP="00855D39">
      <w:pPr>
        <w:pStyle w:val="Pquestiontextpartsa"/>
        <w:keepNext/>
        <w:keepLines/>
        <w:rPr>
          <w:rStyle w:val="Cquestionpartlabelbold"/>
          <w:b w:val="0"/>
        </w:rPr>
      </w:pPr>
    </w:p>
    <w:p w14:paraId="5CA16392" w14:textId="77777777" w:rsidR="00855D39" w:rsidRDefault="00855D39" w:rsidP="00855D39">
      <w:pPr>
        <w:pStyle w:val="Pquestiontextpartsa"/>
        <w:keepNext/>
        <w:keepLines/>
        <w:rPr>
          <w:rStyle w:val="Cquestionpartlabelbold"/>
          <w:b w:val="0"/>
        </w:rPr>
      </w:pPr>
    </w:p>
    <w:p w14:paraId="3675C0A1" w14:textId="77777777" w:rsidR="00855D39" w:rsidRDefault="00855D39" w:rsidP="00855D39">
      <w:pPr>
        <w:pStyle w:val="Pquestiontextpartsa"/>
        <w:keepNext/>
        <w:keepLines/>
        <w:rPr>
          <w:rStyle w:val="Cquestionpartlabelbold"/>
          <w:b w:val="0"/>
        </w:rPr>
      </w:pPr>
    </w:p>
    <w:p w14:paraId="5E6BC0EB" w14:textId="77777777" w:rsidR="00855D39" w:rsidRPr="00EF38CC" w:rsidRDefault="00855D39" w:rsidP="00855D39">
      <w:pPr>
        <w:pStyle w:val="Pquestiontextpartsa"/>
        <w:keepNext/>
        <w:keepLines/>
        <w:rPr>
          <w:rStyle w:val="Cquestionpartlabelbold"/>
          <w:b w:val="0"/>
        </w:rPr>
      </w:pPr>
    </w:p>
    <w:p w14:paraId="29B8BCC0" w14:textId="77777777" w:rsidR="00856BA4" w:rsidRPr="00856BA4" w:rsidRDefault="00EF38CC" w:rsidP="00855D39">
      <w:pPr>
        <w:pStyle w:val="Pquestiontextpartsai"/>
        <w:keepNext/>
        <w:keepLines/>
      </w:pPr>
      <w:r w:rsidRPr="001B433F">
        <w:rPr>
          <w:rStyle w:val="Cquestionpartlabelbold"/>
        </w:rPr>
        <w:t>(b)</w:t>
      </w:r>
      <w:r>
        <w:tab/>
      </w:r>
      <w:r w:rsidR="00856BA4" w:rsidRPr="00856BA4">
        <w:t>Draw a histogram and use its shape to describe the data set.</w:t>
      </w:r>
    </w:p>
    <w:p w14:paraId="2F2DD304" w14:textId="77777777" w:rsidR="00856BA4" w:rsidRPr="00856BA4" w:rsidRDefault="00856BA4" w:rsidP="00855D39">
      <w:pPr>
        <w:pStyle w:val="Pquestiontextpartsai"/>
        <w:keepNext/>
        <w:keepLines/>
      </w:pPr>
    </w:p>
    <w:p w14:paraId="0C04FBF3" w14:textId="77777777" w:rsidR="00856BA4" w:rsidRPr="00856BA4" w:rsidRDefault="00856BA4" w:rsidP="00855D39">
      <w:pPr>
        <w:pStyle w:val="Pquestiontextpartsai"/>
        <w:keepNext/>
        <w:keepLines/>
      </w:pPr>
    </w:p>
    <w:p w14:paraId="3642554C" w14:textId="77777777" w:rsidR="00856BA4" w:rsidRPr="00856BA4" w:rsidRDefault="00856BA4" w:rsidP="00856BA4">
      <w:pPr>
        <w:pStyle w:val="Pquestiontextpartsai"/>
      </w:pPr>
    </w:p>
    <w:p w14:paraId="29CF0B0B" w14:textId="77777777" w:rsidR="00856BA4" w:rsidRPr="00856BA4" w:rsidRDefault="00856BA4" w:rsidP="00856BA4">
      <w:pPr>
        <w:pStyle w:val="Pquestiontextpartsai"/>
      </w:pPr>
    </w:p>
    <w:p w14:paraId="06E774F3" w14:textId="77777777" w:rsidR="00856BA4" w:rsidRPr="00856BA4" w:rsidRDefault="00856BA4" w:rsidP="00856BA4">
      <w:pPr>
        <w:pStyle w:val="Pquestiontextpartsai"/>
      </w:pPr>
    </w:p>
    <w:p w14:paraId="787E3A7B" w14:textId="77777777" w:rsidR="00856BA4" w:rsidRPr="00856BA4" w:rsidRDefault="00856BA4" w:rsidP="00856BA4">
      <w:pPr>
        <w:pStyle w:val="Pquestiontextpartsai"/>
      </w:pPr>
    </w:p>
    <w:p w14:paraId="1D968755" w14:textId="77777777" w:rsidR="00856BA4" w:rsidRPr="00856BA4" w:rsidRDefault="00856BA4" w:rsidP="00856BA4">
      <w:pPr>
        <w:pStyle w:val="Pquestiontextpartsai"/>
      </w:pPr>
    </w:p>
    <w:p w14:paraId="32D28B17" w14:textId="77777777" w:rsidR="00856BA4" w:rsidRPr="00856BA4" w:rsidRDefault="00856BA4" w:rsidP="00856BA4">
      <w:pPr>
        <w:pStyle w:val="Pquestiontextpartsai"/>
      </w:pPr>
    </w:p>
    <w:p w14:paraId="522EC892" w14:textId="77777777" w:rsidR="00856BA4" w:rsidRPr="00856BA4" w:rsidRDefault="00856BA4" w:rsidP="00856BA4">
      <w:pPr>
        <w:pStyle w:val="Pquestiontextpartsai"/>
      </w:pPr>
    </w:p>
    <w:p w14:paraId="67D1735C" w14:textId="77777777" w:rsidR="00856BA4" w:rsidRPr="00856BA4" w:rsidRDefault="00856BA4" w:rsidP="00856BA4">
      <w:pPr>
        <w:pStyle w:val="Pquestiontextpartsai"/>
      </w:pPr>
    </w:p>
    <w:p w14:paraId="694386F5" w14:textId="77777777" w:rsidR="00856BA4" w:rsidRPr="00856BA4" w:rsidRDefault="00856BA4" w:rsidP="00856BA4">
      <w:pPr>
        <w:pStyle w:val="Pquestiontextpartsai"/>
      </w:pPr>
    </w:p>
    <w:p w14:paraId="5E9D4C7A" w14:textId="77777777" w:rsidR="00856BA4" w:rsidRPr="00856BA4" w:rsidRDefault="00856BA4" w:rsidP="00856BA4">
      <w:pPr>
        <w:pStyle w:val="Pquestiontextpartsai"/>
      </w:pPr>
    </w:p>
    <w:p w14:paraId="538BDE9A" w14:textId="77777777" w:rsidR="00856BA4" w:rsidRPr="00856BA4" w:rsidRDefault="00856BA4" w:rsidP="00856BA4">
      <w:pPr>
        <w:pStyle w:val="Pquestiontextpartsai"/>
      </w:pPr>
    </w:p>
    <w:p w14:paraId="37E7A492" w14:textId="77777777" w:rsidR="00856BA4" w:rsidRPr="00856BA4" w:rsidRDefault="00856BA4" w:rsidP="00856BA4">
      <w:pPr>
        <w:pStyle w:val="Pquestiontextpartsai"/>
      </w:pPr>
    </w:p>
    <w:p w14:paraId="56F5125D" w14:textId="77777777" w:rsidR="00D503B3" w:rsidRDefault="00D503B3" w:rsidP="00D503B3">
      <w:pPr>
        <w:pStyle w:val="Pquestionheadingsx1stafterhead"/>
      </w:pPr>
      <w:r>
        <w:t>Question 13</w:t>
      </w:r>
      <w:r>
        <w:tab/>
      </w:r>
      <w:r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12CE6FA7" w14:textId="4491C298" w:rsidR="00D503B3" w:rsidRDefault="00F6497C" w:rsidP="00D503B3">
      <w:pPr>
        <w:pStyle w:val="Pquestiontextmainstem"/>
      </w:pPr>
      <w:r w:rsidRPr="00F6497C">
        <w:t xml:space="preserve">Nikki and Steven like playing </w:t>
      </w:r>
      <w:r w:rsidR="00AC232F" w:rsidRPr="00AC232F">
        <w:t>t</w:t>
      </w:r>
      <w:r w:rsidRPr="00AC232F">
        <w:t>ennis</w:t>
      </w:r>
      <w:r w:rsidRPr="00F6497C">
        <w:t>. Nikki has won 12 of the last 20 games played.</w:t>
      </w:r>
    </w:p>
    <w:p w14:paraId="0CD0089C" w14:textId="37F253FC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Estimate the probability that the next game is won by Steven. Write your answer as a percentage.</w:t>
      </w:r>
    </w:p>
    <w:p w14:paraId="23E70990" w14:textId="77777777" w:rsidR="00D503B3" w:rsidRDefault="00D503B3" w:rsidP="00D503B3">
      <w:pPr>
        <w:pStyle w:val="Pquestiontextpartsa"/>
      </w:pPr>
    </w:p>
    <w:p w14:paraId="71669853" w14:textId="77777777" w:rsidR="00D503B3" w:rsidRDefault="00D503B3" w:rsidP="00D503B3">
      <w:pPr>
        <w:pStyle w:val="Pquestiontextpartsa"/>
      </w:pPr>
    </w:p>
    <w:p w14:paraId="07EE9F24" w14:textId="65797058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How many of the next eight games will Nikki expect to win?</w:t>
      </w:r>
    </w:p>
    <w:p w14:paraId="685BECA3" w14:textId="77777777" w:rsidR="00D503B3" w:rsidRDefault="00D503B3" w:rsidP="00D503B3">
      <w:pPr>
        <w:pStyle w:val="Pquestiontextpartsa"/>
      </w:pPr>
    </w:p>
    <w:p w14:paraId="66D4EECE" w14:textId="77777777" w:rsidR="00855D39" w:rsidRDefault="00855D39" w:rsidP="00D503B3">
      <w:pPr>
        <w:pStyle w:val="Pquestiontextpartsa"/>
      </w:pPr>
    </w:p>
    <w:p w14:paraId="29920AC6" w14:textId="77777777" w:rsidR="00D503B3" w:rsidRDefault="00D503B3" w:rsidP="00D503B3">
      <w:pPr>
        <w:pStyle w:val="Pquestionheadingsx1stafterhead"/>
      </w:pPr>
      <w:r>
        <w:lastRenderedPageBreak/>
        <w:t>Question 14</w:t>
      </w:r>
      <w:r>
        <w:tab/>
      </w:r>
      <w:r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[8.5]</w:t>
      </w:r>
    </w:p>
    <w:p w14:paraId="62B4146F" w14:textId="4B80427F" w:rsidR="00D503B3" w:rsidRDefault="00F6497C" w:rsidP="00D503B3">
      <w:pPr>
        <w:pStyle w:val="Pquestiontextmainstem"/>
      </w:pPr>
      <w:r w:rsidRPr="00F6497C">
        <w:t>A box of coloured lollies contains 12 red, 5 orange, 1 pink and 3 brown.</w:t>
      </w:r>
    </w:p>
    <w:p w14:paraId="3180E39B" w14:textId="4BE9BFBE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856BA4" w:rsidRPr="00856BA4">
        <w:t>If a lolly is chosen at random find the probability it is neither red nor pink</w:t>
      </w:r>
      <w:r w:rsidR="00D40D9B">
        <w:t>.</w:t>
      </w:r>
    </w:p>
    <w:p w14:paraId="333A1623" w14:textId="77777777" w:rsidR="00D503B3" w:rsidRDefault="00D503B3" w:rsidP="00D503B3">
      <w:pPr>
        <w:pStyle w:val="Pquestiontextpartsa"/>
      </w:pPr>
    </w:p>
    <w:p w14:paraId="48E1571F" w14:textId="77777777" w:rsidR="00855D39" w:rsidRDefault="00855D39" w:rsidP="00D503B3">
      <w:pPr>
        <w:pStyle w:val="Pquestiontextpartsa"/>
      </w:pPr>
    </w:p>
    <w:p w14:paraId="1356457C" w14:textId="77777777" w:rsidR="00855D39" w:rsidRDefault="00855D39" w:rsidP="00D503B3">
      <w:pPr>
        <w:pStyle w:val="Pquestiontextpartsa"/>
      </w:pPr>
    </w:p>
    <w:p w14:paraId="566FFC54" w14:textId="77777777" w:rsidR="00D503B3" w:rsidRDefault="00D503B3" w:rsidP="00D503B3">
      <w:pPr>
        <w:pStyle w:val="Pquestiontextpartsa"/>
      </w:pPr>
    </w:p>
    <w:p w14:paraId="21300486" w14:textId="751AF305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F6497C">
        <w:t>If 5</w:t>
      </w:r>
      <w:r w:rsidRPr="00D503B3">
        <w:t xml:space="preserve"> lollies are chosen at random how many would you expect to be pink or brown?</w:t>
      </w:r>
    </w:p>
    <w:p w14:paraId="4A2A52A2" w14:textId="77777777" w:rsidR="00D503B3" w:rsidRDefault="00D503B3" w:rsidP="00D503B3">
      <w:pPr>
        <w:pStyle w:val="Pquestiontextpartsa"/>
      </w:pPr>
    </w:p>
    <w:p w14:paraId="07D80AE5" w14:textId="77777777" w:rsidR="00855D39" w:rsidRDefault="00855D39" w:rsidP="00D503B3">
      <w:pPr>
        <w:pStyle w:val="Pquestiontextpartsa"/>
      </w:pPr>
    </w:p>
    <w:p w14:paraId="0626A360" w14:textId="77777777" w:rsidR="00855D39" w:rsidRDefault="00855D39" w:rsidP="00D503B3">
      <w:pPr>
        <w:pStyle w:val="Pquestiontextpartsa"/>
      </w:pPr>
    </w:p>
    <w:p w14:paraId="11DA4335" w14:textId="77777777" w:rsidR="00855D39" w:rsidRDefault="00855D39" w:rsidP="00D503B3">
      <w:pPr>
        <w:pStyle w:val="Pquestiontextpartsa"/>
      </w:pPr>
    </w:p>
    <w:p w14:paraId="54B0F568" w14:textId="1C1C7396" w:rsidR="00D503B3" w:rsidRDefault="00D503B3" w:rsidP="00D503B3">
      <w:pPr>
        <w:pStyle w:val="Pquestionheadingsx1stafterhead"/>
      </w:pPr>
      <w:r>
        <w:t>Question 15</w:t>
      </w:r>
      <w:r>
        <w:tab/>
      </w:r>
      <w:r w:rsidR="00F6497C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47FEAF87" w14:textId="77777777" w:rsidR="00F6497C" w:rsidRPr="00F6497C" w:rsidRDefault="00F6497C" w:rsidP="00F6497C">
      <w:pPr>
        <w:pStyle w:val="Pquestiontextmainstem"/>
      </w:pPr>
      <w:r w:rsidRPr="00F6497C">
        <w:t>A bowl contains 20 small identical tiles each marked with a different number from 1 to 20. The following sets have been defined.</w:t>
      </w:r>
    </w:p>
    <w:p w14:paraId="1A65A537" w14:textId="1C74D7EE" w:rsidR="00D503B3" w:rsidRDefault="00F6497C" w:rsidP="00F6497C">
      <w:pPr>
        <w:pStyle w:val="Pquestiontextmainstem"/>
      </w:pPr>
      <w:r w:rsidRPr="00F6497C">
        <w:rPr>
          <w:i/>
        </w:rPr>
        <w:t>A</w:t>
      </w:r>
      <w:r w:rsidRPr="00F6497C">
        <w:t xml:space="preserve"> = ‘even numbers’</w:t>
      </w:r>
      <w:r w:rsidRPr="00F6497C">
        <w:tab/>
      </w:r>
      <w:r w:rsidRPr="00F6497C">
        <w:rPr>
          <w:i/>
        </w:rPr>
        <w:t>B</w:t>
      </w:r>
      <w:r w:rsidRPr="00F6497C">
        <w:t xml:space="preserve"> = ‘odd numbers’</w:t>
      </w:r>
      <w:r>
        <w:tab/>
      </w:r>
      <w:r w:rsidRPr="00F6497C">
        <w:rPr>
          <w:i/>
        </w:rPr>
        <w:t>C</w:t>
      </w:r>
      <w:r w:rsidRPr="00F6497C">
        <w:t xml:space="preserve"> = ‘multiples of 4’</w:t>
      </w:r>
      <w:r w:rsidRPr="00F6497C">
        <w:tab/>
      </w:r>
      <w:r w:rsidRPr="00F6497C">
        <w:rPr>
          <w:i/>
        </w:rPr>
        <w:t>D</w:t>
      </w:r>
      <w:r w:rsidRPr="00F6497C">
        <w:t xml:space="preserve"> = ‘2, 3, 5, 7, 11, 13, 17, 19’</w:t>
      </w:r>
    </w:p>
    <w:p w14:paraId="487FE60D" w14:textId="09E604F8" w:rsidR="00454407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E1CEB">
        <w:t>State whether or not each of the following pairs of sets are mutually exclusive.</w:t>
      </w:r>
    </w:p>
    <w:p w14:paraId="6DA96DF7" w14:textId="77777777" w:rsidR="00EF38CC" w:rsidRDefault="00EF38CC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(i)</w:t>
      </w:r>
      <w:r>
        <w:tab/>
      </w:r>
      <w:r w:rsidR="00D503B3" w:rsidRPr="00D503B3">
        <w:rPr>
          <w:i/>
        </w:rPr>
        <w:t>A</w:t>
      </w:r>
      <w:r w:rsidR="00D503B3" w:rsidRPr="00D503B3">
        <w:t xml:space="preserve"> and </w:t>
      </w:r>
      <w:r w:rsidR="00D503B3" w:rsidRPr="00D503B3">
        <w:rPr>
          <w:i/>
        </w:rPr>
        <w:t>B</w:t>
      </w:r>
    </w:p>
    <w:p w14:paraId="2A0941C0" w14:textId="77777777" w:rsidR="00855D39" w:rsidRDefault="00855D39" w:rsidP="00EF38CC">
      <w:pPr>
        <w:pStyle w:val="Pquestiontextpartsi"/>
      </w:pPr>
    </w:p>
    <w:p w14:paraId="6F27124A" w14:textId="77777777" w:rsidR="00855D39" w:rsidRDefault="00855D39" w:rsidP="00EF38CC">
      <w:pPr>
        <w:pStyle w:val="Pquestiontextpartsi"/>
      </w:pPr>
    </w:p>
    <w:p w14:paraId="17EC967E" w14:textId="77777777" w:rsidR="00D503B3" w:rsidRDefault="00D503B3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C</w:t>
      </w:r>
    </w:p>
    <w:p w14:paraId="402C249D" w14:textId="77777777" w:rsidR="00855D39" w:rsidRDefault="00855D39" w:rsidP="00EF38CC">
      <w:pPr>
        <w:pStyle w:val="Pquestiontextpartsi"/>
      </w:pPr>
    </w:p>
    <w:p w14:paraId="48F589EF" w14:textId="77777777" w:rsidR="00855D39" w:rsidRDefault="00855D39" w:rsidP="00EF38CC">
      <w:pPr>
        <w:pStyle w:val="Pquestiontextpartsi"/>
      </w:pPr>
    </w:p>
    <w:p w14:paraId="6A5619B1" w14:textId="77777777" w:rsidR="00D503B3" w:rsidRDefault="00D503B3" w:rsidP="00EF38CC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>A</w:t>
      </w:r>
      <w:r w:rsidRPr="00D503B3">
        <w:t xml:space="preserve"> and </w:t>
      </w:r>
      <w:r w:rsidRPr="00D503B3">
        <w:rPr>
          <w:i/>
        </w:rPr>
        <w:t>D</w:t>
      </w:r>
    </w:p>
    <w:p w14:paraId="788567E9" w14:textId="77777777" w:rsidR="00855D39" w:rsidRPr="001B433F" w:rsidRDefault="00855D39" w:rsidP="00EF38CC">
      <w:pPr>
        <w:pStyle w:val="Pquestiontextpartsi"/>
      </w:pPr>
    </w:p>
    <w:p w14:paraId="042484CE" w14:textId="0E5A5C5C" w:rsidR="00D503B3" w:rsidRDefault="00D503B3" w:rsidP="00D503B3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If one tile is drawn at random, what is the probability that it will belong to</w:t>
      </w:r>
      <w:r w:rsidR="00F6497C">
        <w:t xml:space="preserve"> </w:t>
      </w:r>
      <w:r w:rsidR="00F6497C" w:rsidRPr="00F6497C">
        <w:t>group</w:t>
      </w:r>
      <w:r w:rsidR="006A30C5" w:rsidRPr="006A30C5">
        <w:t>:</w:t>
      </w:r>
    </w:p>
    <w:p w14:paraId="08077CB9" w14:textId="28EBD36D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(i)</w:t>
      </w:r>
      <w:r>
        <w:tab/>
      </w:r>
      <w:r w:rsidR="00FE1CEB">
        <w:rPr>
          <w:i/>
        </w:rPr>
        <w:t xml:space="preserve">B </w:t>
      </w:r>
      <w:r w:rsidR="00FE1CEB">
        <w:t xml:space="preserve">and </w:t>
      </w:r>
      <w:r w:rsidR="00F6497C">
        <w:rPr>
          <w:i/>
        </w:rPr>
        <w:t>D</w:t>
      </w:r>
    </w:p>
    <w:p w14:paraId="30F03D6C" w14:textId="77777777" w:rsidR="00855D39" w:rsidRDefault="00855D39" w:rsidP="00D503B3">
      <w:pPr>
        <w:pStyle w:val="Pquestiontextpartsi"/>
      </w:pPr>
    </w:p>
    <w:p w14:paraId="0EB962C7" w14:textId="77777777" w:rsidR="00855D39" w:rsidRDefault="00855D39" w:rsidP="00D503B3">
      <w:pPr>
        <w:pStyle w:val="Pquestiontextpartsi"/>
      </w:pPr>
    </w:p>
    <w:p w14:paraId="22488D4A" w14:textId="4B9D103B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FE1CEB">
        <w:rPr>
          <w:i/>
        </w:rPr>
        <w:t>C</w:t>
      </w:r>
      <w:r w:rsidR="00FE1CEB">
        <w:t xml:space="preserve"> or </w:t>
      </w:r>
      <w:r w:rsidR="00FE1CEB" w:rsidRPr="009550C8">
        <w:rPr>
          <w:i/>
        </w:rPr>
        <w:t>D</w:t>
      </w:r>
    </w:p>
    <w:p w14:paraId="0B7121BE" w14:textId="77777777" w:rsidR="00855D39" w:rsidRDefault="00855D39" w:rsidP="00D503B3">
      <w:pPr>
        <w:pStyle w:val="Pquestiontextpartsi"/>
      </w:pPr>
    </w:p>
    <w:p w14:paraId="790F34AC" w14:textId="77777777" w:rsidR="00855D39" w:rsidRDefault="00855D39" w:rsidP="00D503B3">
      <w:pPr>
        <w:pStyle w:val="Pquestiontextpartsi"/>
      </w:pPr>
    </w:p>
    <w:p w14:paraId="54611FAE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Pr="00D503B3">
        <w:rPr>
          <w:i/>
        </w:rPr>
        <w:t xml:space="preserve">A </w:t>
      </w:r>
      <w:r w:rsidRPr="00855D39">
        <w:t>and</w:t>
      </w:r>
      <w:r w:rsidRPr="00D503B3">
        <w:rPr>
          <w:i/>
        </w:rPr>
        <w:t xml:space="preserve"> B</w:t>
      </w:r>
    </w:p>
    <w:p w14:paraId="0E2830C5" w14:textId="77777777" w:rsidR="00855D39" w:rsidRDefault="00855D39" w:rsidP="00D503B3">
      <w:pPr>
        <w:pStyle w:val="Pquestiontextpartsi"/>
        <w:rPr>
          <w:i/>
        </w:rPr>
      </w:pPr>
    </w:p>
    <w:p w14:paraId="57649628" w14:textId="77777777" w:rsidR="00855D39" w:rsidRDefault="00855D39" w:rsidP="00D503B3">
      <w:pPr>
        <w:pStyle w:val="Pquestiontextpartsi"/>
        <w:rPr>
          <w:i/>
        </w:rPr>
      </w:pPr>
    </w:p>
    <w:p w14:paraId="2D094136" w14:textId="77777777" w:rsidR="00D503B3" w:rsidRDefault="00D503B3" w:rsidP="00D503B3">
      <w:pPr>
        <w:pStyle w:val="Pquestiontextpartsi"/>
        <w:rPr>
          <w:i/>
        </w:rPr>
      </w:pPr>
      <w:r w:rsidRPr="001B433F">
        <w:rPr>
          <w:rStyle w:val="Cquestionpartlabelbold"/>
        </w:rPr>
        <w:t>(i</w:t>
      </w:r>
      <w:r w:rsidR="00FF0484">
        <w:rPr>
          <w:rStyle w:val="Cquestionpartlabelbold"/>
        </w:rPr>
        <w:t>v</w:t>
      </w:r>
      <w:r w:rsidRPr="001B433F">
        <w:rPr>
          <w:rStyle w:val="Cquestionpartlabelbold"/>
        </w:rPr>
        <w:t>)</w:t>
      </w:r>
      <w:r>
        <w:tab/>
      </w:r>
      <w:r w:rsidR="00FF0484" w:rsidRPr="00FF0484">
        <w:rPr>
          <w:i/>
        </w:rPr>
        <w:t xml:space="preserve">B </w:t>
      </w:r>
      <w:r w:rsidR="00FF0484" w:rsidRPr="00855D39">
        <w:t>only?</w:t>
      </w:r>
    </w:p>
    <w:p w14:paraId="571776C7" w14:textId="77777777" w:rsidR="00FF0484" w:rsidRDefault="00FF0484" w:rsidP="00D503B3">
      <w:pPr>
        <w:pStyle w:val="Pquestiontextpartsi"/>
      </w:pPr>
    </w:p>
    <w:p w14:paraId="3A34990B" w14:textId="77777777" w:rsidR="00FF0484" w:rsidRDefault="00FF0484" w:rsidP="00855D39">
      <w:pPr>
        <w:pStyle w:val="Pquestionheadingsx1stafterhead"/>
        <w:keepLines/>
      </w:pPr>
      <w:r>
        <w:lastRenderedPageBreak/>
        <w:t>Question 16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[8.7]</w:t>
      </w:r>
    </w:p>
    <w:p w14:paraId="0EE0124A" w14:textId="63AC202C" w:rsidR="00FF0484" w:rsidRDefault="00F6497C" w:rsidP="00855D39">
      <w:pPr>
        <w:pStyle w:val="Pquestiontextmainstem"/>
        <w:keepNext/>
        <w:keepLines/>
      </w:pPr>
      <w:r w:rsidRPr="00F6497C">
        <w:t>A bowl contains four red marbles, two yellow marbles and three blue marbles. Two marbles are drawn from the bowl without replacement.</w:t>
      </w:r>
    </w:p>
    <w:p w14:paraId="452A6BD0" w14:textId="2E67B515" w:rsidR="00FF0484" w:rsidRDefault="00FF0484" w:rsidP="00855D39">
      <w:pPr>
        <w:pStyle w:val="Pquestiontextpartsa"/>
        <w:keepNext/>
        <w:keepLines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Write out the sample space making sure you distinguish between the marbles of the same colour.</w:t>
      </w:r>
    </w:p>
    <w:p w14:paraId="36987130" w14:textId="77777777" w:rsidR="00FF0484" w:rsidRDefault="00FF0484" w:rsidP="00855D39">
      <w:pPr>
        <w:pStyle w:val="Pquestiontextpartsa"/>
        <w:keepNext/>
        <w:keepLines/>
      </w:pPr>
    </w:p>
    <w:p w14:paraId="027DA29D" w14:textId="77777777" w:rsidR="006A30C5" w:rsidRDefault="006A30C5" w:rsidP="00855D39">
      <w:pPr>
        <w:pStyle w:val="Pquestiontextpartsa"/>
        <w:keepNext/>
        <w:keepLines/>
      </w:pPr>
    </w:p>
    <w:p w14:paraId="28D40D3F" w14:textId="77777777" w:rsidR="006A30C5" w:rsidRDefault="006A30C5" w:rsidP="00855D39">
      <w:pPr>
        <w:pStyle w:val="Pquestiontextpartsa"/>
        <w:keepNext/>
        <w:keepLines/>
      </w:pPr>
    </w:p>
    <w:p w14:paraId="6A0CE3CE" w14:textId="77777777" w:rsidR="006A30C5" w:rsidRDefault="006A30C5" w:rsidP="00855D39">
      <w:pPr>
        <w:pStyle w:val="Pquestiontextpartsa"/>
        <w:keepNext/>
        <w:keepLines/>
      </w:pPr>
    </w:p>
    <w:p w14:paraId="0B8C5657" w14:textId="77777777" w:rsidR="006A30C5" w:rsidRDefault="006A30C5" w:rsidP="00855D39">
      <w:pPr>
        <w:pStyle w:val="Pquestiontextpartsa"/>
        <w:keepNext/>
        <w:keepLines/>
      </w:pPr>
    </w:p>
    <w:p w14:paraId="21D90ECA" w14:textId="77777777" w:rsidR="006A30C5" w:rsidRDefault="006A30C5" w:rsidP="00855D39">
      <w:pPr>
        <w:pStyle w:val="Pquestiontextpartsa"/>
        <w:keepNext/>
        <w:keepLines/>
      </w:pPr>
    </w:p>
    <w:p w14:paraId="113AFE94" w14:textId="77777777" w:rsidR="00FF0484" w:rsidRDefault="00FF0484" w:rsidP="00FF0484">
      <w:pPr>
        <w:pStyle w:val="Pquestiontextpartsa"/>
      </w:pPr>
      <w:r w:rsidRPr="00FF0484">
        <w:t>Use the sample space to find the probability that:</w:t>
      </w:r>
    </w:p>
    <w:p w14:paraId="1F4539D3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FF0484">
        <w:t>both marbles are red</w:t>
      </w:r>
    </w:p>
    <w:p w14:paraId="6FB474F2" w14:textId="77777777" w:rsidR="00855D39" w:rsidRDefault="00855D39" w:rsidP="00FF0484">
      <w:pPr>
        <w:pStyle w:val="Pquestiontextpartsa"/>
      </w:pPr>
    </w:p>
    <w:p w14:paraId="78F74C04" w14:textId="77777777" w:rsidR="00855D39" w:rsidRDefault="00855D39" w:rsidP="00FF0484">
      <w:pPr>
        <w:pStyle w:val="Pquestiontextpartsa"/>
      </w:pPr>
    </w:p>
    <w:p w14:paraId="3DC8271F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Pr="00FF0484">
        <w:t>both marbles are the same colour</w:t>
      </w:r>
    </w:p>
    <w:p w14:paraId="422C2911" w14:textId="77777777" w:rsidR="00855D39" w:rsidRDefault="00855D39" w:rsidP="00FF0484">
      <w:pPr>
        <w:pStyle w:val="Pquestiontextpartsa"/>
      </w:pPr>
    </w:p>
    <w:p w14:paraId="33305582" w14:textId="77777777" w:rsidR="00855D39" w:rsidRDefault="00855D39" w:rsidP="00FF0484">
      <w:pPr>
        <w:pStyle w:val="Pquestiontextpartsa"/>
      </w:pPr>
    </w:p>
    <w:p w14:paraId="4291B770" w14:textId="43DBFFE3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6A30C5" w:rsidRPr="006A30C5">
        <w:t>neither marble is blue</w:t>
      </w:r>
    </w:p>
    <w:p w14:paraId="604D1805" w14:textId="77777777" w:rsidR="00855D39" w:rsidRDefault="00855D39" w:rsidP="00FF0484">
      <w:pPr>
        <w:pStyle w:val="Pquestiontextpartsa"/>
      </w:pPr>
    </w:p>
    <w:p w14:paraId="089F4FB6" w14:textId="77777777" w:rsidR="00855D39" w:rsidRDefault="00855D39" w:rsidP="00FF0484">
      <w:pPr>
        <w:pStyle w:val="Pquestiontextpartsa"/>
      </w:pPr>
    </w:p>
    <w:p w14:paraId="6B372218" w14:textId="77777777" w:rsid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FF0484">
        <w:t>one marble is blue and the other is yellow.</w:t>
      </w:r>
    </w:p>
    <w:p w14:paraId="62C1AF10" w14:textId="77777777" w:rsidR="00855D39" w:rsidRDefault="00855D39" w:rsidP="00FF0484">
      <w:pPr>
        <w:pStyle w:val="Pquestiontextpartsa"/>
      </w:pPr>
    </w:p>
    <w:p w14:paraId="3B65F0A0" w14:textId="77777777" w:rsidR="00855D39" w:rsidRDefault="00855D39" w:rsidP="00FF0484">
      <w:pPr>
        <w:pStyle w:val="Pquestiontextpartsa"/>
      </w:pPr>
    </w:p>
    <w:p w14:paraId="72275E85" w14:textId="77777777" w:rsidR="006A30C5" w:rsidRDefault="006A30C5" w:rsidP="00FF0484">
      <w:pPr>
        <w:pStyle w:val="Pquestiontextpartsa"/>
      </w:pPr>
    </w:p>
    <w:p w14:paraId="2AB1BB8C" w14:textId="50FA419E" w:rsidR="006A30C5" w:rsidRDefault="006A30C5" w:rsidP="006A30C5">
      <w:pPr>
        <w:pStyle w:val="Pquestionheadingsx1stafterhead"/>
      </w:pPr>
      <w:r>
        <w:t>Question 17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[8.3]</w:t>
      </w:r>
    </w:p>
    <w:p w14:paraId="60BC7D3B" w14:textId="77777777" w:rsidR="006A30C5" w:rsidRPr="006A30C5" w:rsidRDefault="006A30C5" w:rsidP="006A30C5">
      <w:pPr>
        <w:pStyle w:val="Pquestiontextmainstem"/>
      </w:pPr>
      <w:r w:rsidRPr="006A30C5">
        <w:t>A particular data set has the following characteristics:</w:t>
      </w:r>
    </w:p>
    <w:p w14:paraId="3A1D2EF4" w14:textId="5642BA95" w:rsidR="006A30C5" w:rsidRPr="006A30C5" w:rsidRDefault="00F6497C" w:rsidP="006A30C5">
      <w:pPr>
        <w:pStyle w:val="Pquestiontextmainstem"/>
      </w:pPr>
      <w:r>
        <w:tab/>
        <w:t>mode = 2</w:t>
      </w:r>
      <w:r w:rsidR="006A30C5" w:rsidRPr="006A30C5">
        <w:t>1</w:t>
      </w:r>
    </w:p>
    <w:p w14:paraId="0C9F1D69" w14:textId="7590C56A" w:rsidR="006A30C5" w:rsidRPr="006A30C5" w:rsidRDefault="00F6497C" w:rsidP="006A30C5">
      <w:pPr>
        <w:pStyle w:val="Pquestiontextmainstem"/>
      </w:pPr>
      <w:r>
        <w:tab/>
        <w:t>mean = 39</w:t>
      </w:r>
    </w:p>
    <w:p w14:paraId="4F3805A8" w14:textId="68EC2342" w:rsidR="006A30C5" w:rsidRPr="006A30C5" w:rsidRDefault="00F6497C" w:rsidP="006A30C5">
      <w:pPr>
        <w:pStyle w:val="Pquestiontextmainstem"/>
      </w:pPr>
      <w:r>
        <w:tab/>
        <w:t>median = 2</w:t>
      </w:r>
      <w:r w:rsidR="006A30C5" w:rsidRPr="006A30C5">
        <w:t xml:space="preserve">7.5 </w:t>
      </w:r>
    </w:p>
    <w:p w14:paraId="7F74BBE7" w14:textId="3A1C0A1B" w:rsidR="006A30C5" w:rsidRDefault="006A30C5" w:rsidP="006A30C5">
      <w:pPr>
        <w:pStyle w:val="Pquestiontextmainstem"/>
      </w:pPr>
    </w:p>
    <w:p w14:paraId="7DF7BC59" w14:textId="77777777" w:rsidR="006A30C5" w:rsidRPr="006A30C5" w:rsidRDefault="006A30C5" w:rsidP="006A30C5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Pr="006A30C5">
        <w:t>Describe this data set in terms of its skew.</w:t>
      </w:r>
    </w:p>
    <w:p w14:paraId="2401A7C8" w14:textId="77777777" w:rsidR="006A30C5" w:rsidRPr="006A30C5" w:rsidRDefault="006A30C5" w:rsidP="006A30C5">
      <w:pPr>
        <w:pStyle w:val="Pquestiontextpartsa"/>
      </w:pPr>
    </w:p>
    <w:p w14:paraId="6E8E6A76" w14:textId="77777777" w:rsidR="006A30C5" w:rsidRPr="006A30C5" w:rsidRDefault="006A30C5" w:rsidP="006A30C5">
      <w:pPr>
        <w:pStyle w:val="Pquestiontextpartsa"/>
      </w:pPr>
    </w:p>
    <w:p w14:paraId="4D19738E" w14:textId="6F96611D" w:rsidR="006A30C5" w:rsidRDefault="006A30C5" w:rsidP="006A30C5">
      <w:pPr>
        <w:pStyle w:val="Pquestiontextpartsa"/>
      </w:pPr>
      <w:r w:rsidRPr="001B433F">
        <w:rPr>
          <w:rStyle w:val="Cquestionpartlabelbold"/>
        </w:rPr>
        <w:t xml:space="preserve"> 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6A30C5">
        <w:t>Write out a data set with 16 values that has these characteristics.</w:t>
      </w:r>
    </w:p>
    <w:p w14:paraId="6B6206F4" w14:textId="77777777" w:rsidR="006A30C5" w:rsidRDefault="006A30C5" w:rsidP="00FF0484">
      <w:pPr>
        <w:pStyle w:val="Pquestiontextpartsa"/>
      </w:pPr>
    </w:p>
    <w:p w14:paraId="3D23EDD4" w14:textId="77777777" w:rsidR="00FF0484" w:rsidRPr="001B433F" w:rsidRDefault="00FF0484" w:rsidP="00D503B3">
      <w:pPr>
        <w:pStyle w:val="Pquestiontextpartsi"/>
      </w:pPr>
    </w:p>
    <w:p w14:paraId="2667A247" w14:textId="2CB3FB97" w:rsidR="001B433F" w:rsidRDefault="006A30C5" w:rsidP="001B433F">
      <w:pPr>
        <w:pStyle w:val="Psectionresults"/>
      </w:pPr>
      <w:r>
        <w:t>Short answer results: ___ / 42</w:t>
      </w:r>
    </w:p>
    <w:p w14:paraId="70C94379" w14:textId="77777777" w:rsidR="001B433F" w:rsidRDefault="001B433F" w:rsidP="001B433F">
      <w:pPr>
        <w:pStyle w:val="Psectionheading"/>
      </w:pPr>
      <w:r>
        <w:lastRenderedPageBreak/>
        <w:t>Extended answer section</w:t>
      </w:r>
    </w:p>
    <w:p w14:paraId="742E764F" w14:textId="41DD4BCD" w:rsidR="001B433F" w:rsidRDefault="006A30C5" w:rsidP="00B80E6D">
      <w:pPr>
        <w:pStyle w:val="Pquestionheadingsx1stafterhead"/>
      </w:pPr>
      <w:r>
        <w:t>Question 18</w:t>
      </w:r>
      <w:r w:rsidR="001B433F">
        <w:tab/>
      </w:r>
      <w:r>
        <w:rPr>
          <w:rStyle w:val="Cmarkslabel"/>
        </w:rPr>
        <w:t>15</w:t>
      </w:r>
      <w:r w:rsidR="001B433F" w:rsidRPr="001B433F">
        <w:rPr>
          <w:rStyle w:val="Cmarkslabel"/>
        </w:rPr>
        <w:t xml:space="preserve"> marks</w:t>
      </w:r>
      <w:r w:rsidR="001B433F">
        <w:tab/>
        <w:t>[</w:t>
      </w:r>
      <w:r w:rsidR="00FF0484">
        <w:t>8.4</w:t>
      </w:r>
      <w:r w:rsidR="001B433F">
        <w:t>]</w:t>
      </w:r>
    </w:p>
    <w:p w14:paraId="0C112322" w14:textId="77777777" w:rsidR="00F6497C" w:rsidRPr="00F6497C" w:rsidRDefault="00F6497C" w:rsidP="00F6497C">
      <w:pPr>
        <w:pStyle w:val="Pquestiontextmainstem"/>
      </w:pPr>
      <w:r w:rsidRPr="00F6497C">
        <w:t>The following lists are of heights, in cm, of 30 Year 9 students from each of NSW and Victoria recorded in a particular year.</w:t>
      </w:r>
    </w:p>
    <w:p w14:paraId="087D76EB" w14:textId="77777777" w:rsidR="00F6497C" w:rsidRPr="00F6497C" w:rsidRDefault="00F6497C" w:rsidP="00F6497C">
      <w:pPr>
        <w:pStyle w:val="Pquestiontextmainstem"/>
      </w:pPr>
      <w:r w:rsidRPr="00F6497C">
        <w:t>NSW students:</w:t>
      </w:r>
    </w:p>
    <w:p w14:paraId="5047C540" w14:textId="77777777" w:rsidR="00F6497C" w:rsidRPr="00F6497C" w:rsidRDefault="00F6497C" w:rsidP="00F6497C">
      <w:pPr>
        <w:pStyle w:val="Pquestiontextmainstem"/>
      </w:pPr>
      <w:r w:rsidRPr="00F6497C">
        <w:tab/>
        <w:t>174</w:t>
      </w:r>
      <w:r w:rsidRPr="00F6497C">
        <w:tab/>
        <w:t>164</w:t>
      </w:r>
      <w:r w:rsidRPr="00F6497C">
        <w:tab/>
        <w:t>150</w:t>
      </w:r>
      <w:r w:rsidRPr="00F6497C">
        <w:tab/>
        <w:t>159</w:t>
      </w:r>
      <w:r w:rsidRPr="00F6497C">
        <w:tab/>
        <w:t>177</w:t>
      </w:r>
      <w:r w:rsidRPr="00F6497C">
        <w:tab/>
        <w:t>164</w:t>
      </w:r>
      <w:r w:rsidRPr="00F6497C">
        <w:tab/>
        <w:t>163</w:t>
      </w:r>
      <w:r w:rsidRPr="00F6497C">
        <w:tab/>
        <w:t>156</w:t>
      </w:r>
      <w:r w:rsidRPr="00F6497C">
        <w:tab/>
        <w:t>158</w:t>
      </w:r>
      <w:r w:rsidRPr="00F6497C">
        <w:tab/>
        <w:t>177</w:t>
      </w:r>
      <w:r w:rsidRPr="00F6497C">
        <w:tab/>
        <w:t>143</w:t>
      </w:r>
      <w:r w:rsidRPr="00F6497C">
        <w:tab/>
        <w:t>170</w:t>
      </w:r>
    </w:p>
    <w:p w14:paraId="6C6704B6" w14:textId="77777777" w:rsidR="00F6497C" w:rsidRPr="00F6497C" w:rsidRDefault="00F6497C" w:rsidP="00F6497C">
      <w:pPr>
        <w:pStyle w:val="Pquestiontextmainstem"/>
      </w:pPr>
      <w:r w:rsidRPr="00F6497C">
        <w:tab/>
        <w:t>160</w:t>
      </w:r>
      <w:r w:rsidRPr="00F6497C">
        <w:tab/>
        <w:t>162</w:t>
      </w:r>
      <w:r w:rsidRPr="00F6497C">
        <w:tab/>
        <w:t>179</w:t>
      </w:r>
      <w:r w:rsidRPr="00F6497C">
        <w:tab/>
        <w:t>152</w:t>
      </w:r>
      <w:r w:rsidRPr="00F6497C">
        <w:tab/>
        <w:t>157</w:t>
      </w:r>
      <w:r w:rsidRPr="00F6497C">
        <w:tab/>
        <w:t>158</w:t>
      </w:r>
      <w:r w:rsidRPr="00F6497C">
        <w:tab/>
        <w:t>165</w:t>
      </w:r>
      <w:r w:rsidRPr="00F6497C">
        <w:tab/>
        <w:t>168</w:t>
      </w:r>
      <w:r w:rsidRPr="00F6497C">
        <w:tab/>
        <w:t>177</w:t>
      </w:r>
      <w:r w:rsidRPr="00F6497C">
        <w:tab/>
        <w:t>167</w:t>
      </w:r>
      <w:r w:rsidRPr="00F6497C">
        <w:tab/>
        <w:t>155</w:t>
      </w:r>
      <w:r w:rsidRPr="00F6497C">
        <w:tab/>
        <w:t>174</w:t>
      </w:r>
    </w:p>
    <w:p w14:paraId="472C9980" w14:textId="77777777" w:rsidR="00F6497C" w:rsidRPr="00F6497C" w:rsidRDefault="00F6497C" w:rsidP="00F6497C">
      <w:pPr>
        <w:pStyle w:val="Pquestiontextmainstem"/>
      </w:pPr>
      <w:r w:rsidRPr="00F6497C">
        <w:tab/>
        <w:t>165</w:t>
      </w:r>
      <w:r w:rsidRPr="00F6497C">
        <w:tab/>
        <w:t>187</w:t>
      </w:r>
      <w:r w:rsidRPr="00F6497C">
        <w:tab/>
        <w:t>184</w:t>
      </w:r>
      <w:r w:rsidRPr="00F6497C">
        <w:tab/>
        <w:t>161</w:t>
      </w:r>
      <w:r w:rsidRPr="00F6497C">
        <w:tab/>
        <w:t>170</w:t>
      </w:r>
      <w:r w:rsidRPr="00F6497C">
        <w:tab/>
        <w:t>180</w:t>
      </w:r>
    </w:p>
    <w:p w14:paraId="1509A62F" w14:textId="77777777" w:rsidR="00F6497C" w:rsidRPr="00F6497C" w:rsidRDefault="00F6497C" w:rsidP="00F6497C">
      <w:pPr>
        <w:pStyle w:val="Pquestiontextmainstem"/>
      </w:pPr>
      <w:r w:rsidRPr="00F6497C">
        <w:t>Victoria students:</w:t>
      </w:r>
    </w:p>
    <w:p w14:paraId="2E391505" w14:textId="77777777" w:rsidR="00F6497C" w:rsidRPr="00F6497C" w:rsidRDefault="00F6497C" w:rsidP="00F6497C">
      <w:pPr>
        <w:pStyle w:val="Pquestiontextmainstem"/>
      </w:pPr>
      <w:r w:rsidRPr="00F6497C">
        <w:tab/>
        <w:t>176</w:t>
      </w:r>
      <w:r w:rsidRPr="00F6497C">
        <w:tab/>
        <w:t>164</w:t>
      </w:r>
      <w:r w:rsidRPr="00F6497C">
        <w:tab/>
        <w:t>163</w:t>
      </w:r>
      <w:r w:rsidRPr="00F6497C">
        <w:tab/>
        <w:t>146</w:t>
      </w:r>
      <w:r w:rsidRPr="00F6497C">
        <w:tab/>
        <w:t>177</w:t>
      </w:r>
      <w:r w:rsidRPr="00F6497C">
        <w:tab/>
        <w:t>167</w:t>
      </w:r>
      <w:r w:rsidRPr="00F6497C">
        <w:tab/>
        <w:t>169</w:t>
      </w:r>
      <w:r w:rsidRPr="00F6497C">
        <w:tab/>
        <w:t>180</w:t>
      </w:r>
      <w:r w:rsidRPr="00F6497C">
        <w:tab/>
        <w:t>160</w:t>
      </w:r>
      <w:r w:rsidRPr="00F6497C">
        <w:tab/>
        <w:t>170</w:t>
      </w:r>
      <w:r w:rsidRPr="00F6497C">
        <w:tab/>
        <w:t>180</w:t>
      </w:r>
      <w:r w:rsidRPr="00F6497C">
        <w:tab/>
        <w:t>177</w:t>
      </w:r>
      <w:r w:rsidRPr="00F6497C">
        <w:tab/>
      </w:r>
    </w:p>
    <w:p w14:paraId="5EE82047" w14:textId="77777777" w:rsidR="00F6497C" w:rsidRPr="00F6497C" w:rsidRDefault="00F6497C" w:rsidP="00F6497C">
      <w:pPr>
        <w:pStyle w:val="Pquestiontextmainstem"/>
      </w:pPr>
      <w:r w:rsidRPr="00F6497C">
        <w:tab/>
        <w:t>162</w:t>
      </w:r>
      <w:r w:rsidRPr="00F6497C">
        <w:tab/>
        <w:t>165</w:t>
      </w:r>
      <w:r w:rsidRPr="00F6497C">
        <w:tab/>
        <w:t>163</w:t>
      </w:r>
      <w:r w:rsidRPr="00F6497C">
        <w:tab/>
        <w:t>169</w:t>
      </w:r>
      <w:r w:rsidRPr="00F6497C">
        <w:tab/>
        <w:t>175</w:t>
      </w:r>
      <w:r w:rsidRPr="00F6497C">
        <w:tab/>
        <w:t>167</w:t>
      </w:r>
      <w:r w:rsidRPr="00F6497C">
        <w:tab/>
        <w:t>165</w:t>
      </w:r>
      <w:r w:rsidRPr="00F6497C">
        <w:tab/>
        <w:t>170</w:t>
      </w:r>
      <w:r w:rsidRPr="00F6497C">
        <w:tab/>
        <w:t>160</w:t>
      </w:r>
      <w:r w:rsidRPr="00F6497C">
        <w:tab/>
        <w:t>183</w:t>
      </w:r>
      <w:r w:rsidRPr="00F6497C">
        <w:tab/>
        <w:t>160</w:t>
      </w:r>
      <w:r w:rsidRPr="00F6497C">
        <w:tab/>
        <w:t>170</w:t>
      </w:r>
    </w:p>
    <w:p w14:paraId="460F0E6D" w14:textId="0A2B3E3B" w:rsidR="002509BC" w:rsidRDefault="00F6497C" w:rsidP="00F6497C">
      <w:pPr>
        <w:pStyle w:val="Pquestiontextmainstem"/>
      </w:pPr>
      <w:r w:rsidRPr="00F6497C">
        <w:tab/>
        <w:t>168</w:t>
      </w:r>
      <w:r w:rsidRPr="00F6497C">
        <w:tab/>
        <w:t>155</w:t>
      </w:r>
      <w:r w:rsidRPr="00F6497C">
        <w:tab/>
        <w:t>180</w:t>
      </w:r>
      <w:r w:rsidRPr="00F6497C">
        <w:tab/>
        <w:t>171</w:t>
      </w:r>
      <w:r w:rsidRPr="00F6497C">
        <w:tab/>
        <w:t>172</w:t>
      </w:r>
      <w:r w:rsidRPr="00F6497C">
        <w:tab/>
        <w:t>183</w:t>
      </w:r>
    </w:p>
    <w:p w14:paraId="4AA943A3" w14:textId="77777777" w:rsidR="00FF0484" w:rsidRDefault="00FF0484" w:rsidP="002509BC">
      <w:pPr>
        <w:pStyle w:val="Pquestiontextmainstem"/>
      </w:pPr>
    </w:p>
    <w:p w14:paraId="5A94AE76" w14:textId="4CFBC471" w:rsidR="00FF0484" w:rsidRDefault="002509BC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497C" w:rsidRPr="00F6497C">
        <w:t xml:space="preserve">Find the mean height for the students for each </w:t>
      </w:r>
      <w:r w:rsidR="00855D39">
        <w:t xml:space="preserve">state, </w:t>
      </w:r>
      <w:r w:rsidR="00F6497C" w:rsidRPr="00F6497C">
        <w:t xml:space="preserve">correct to </w:t>
      </w:r>
      <w:r w:rsidR="00855D39">
        <w:t xml:space="preserve">1 </w:t>
      </w:r>
      <w:r w:rsidR="00F6497C" w:rsidRPr="00F6497C">
        <w:t>decimal place if necessary.</w:t>
      </w:r>
    </w:p>
    <w:p w14:paraId="7E593D2C" w14:textId="77777777" w:rsidR="004533A3" w:rsidRPr="00FF0484" w:rsidRDefault="004533A3" w:rsidP="00FF0484">
      <w:pPr>
        <w:pStyle w:val="Pquestiontextpartsa"/>
      </w:pPr>
    </w:p>
    <w:p w14:paraId="14F5D470" w14:textId="71ABF6F8" w:rsidR="00FF0484" w:rsidRPr="00FF0484" w:rsidRDefault="00FF0484" w:rsidP="00FF0484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Draw a back-to-back stem</w:t>
      </w:r>
      <w:r w:rsidR="00855D39">
        <w:t>-and-leaf</w:t>
      </w:r>
      <w:r w:rsidR="004533A3" w:rsidRPr="004533A3">
        <w:t xml:space="preserve"> plot of the data. Use a class interval of 10.</w:t>
      </w:r>
    </w:p>
    <w:p w14:paraId="4D69CCF4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6D2E72B7" w14:textId="77777777" w:rsidR="00855D39" w:rsidRDefault="00855D39" w:rsidP="00C931F8">
      <w:pPr>
        <w:pStyle w:val="Pquestiontextpartsa"/>
        <w:rPr>
          <w:rStyle w:val="Cquestionpartlabelbold"/>
        </w:rPr>
      </w:pPr>
    </w:p>
    <w:p w14:paraId="077D6BFC" w14:textId="77777777" w:rsidR="00855D39" w:rsidRDefault="00855D39" w:rsidP="00C931F8">
      <w:pPr>
        <w:pStyle w:val="Pquestiontextpartsa"/>
        <w:rPr>
          <w:rStyle w:val="Cquestionpartlabelbold"/>
        </w:rPr>
      </w:pPr>
    </w:p>
    <w:p w14:paraId="71A45472" w14:textId="77777777" w:rsidR="00855D39" w:rsidRDefault="00855D39" w:rsidP="00C931F8">
      <w:pPr>
        <w:pStyle w:val="Pquestiontextpartsa"/>
        <w:rPr>
          <w:rStyle w:val="Cquestionpartlabelbold"/>
        </w:rPr>
      </w:pPr>
    </w:p>
    <w:p w14:paraId="48489891" w14:textId="77777777" w:rsidR="00855D39" w:rsidRDefault="00855D39" w:rsidP="00C931F8">
      <w:pPr>
        <w:pStyle w:val="Pquestiontextpartsa"/>
        <w:rPr>
          <w:rStyle w:val="Cquestionpartlabelbold"/>
        </w:rPr>
      </w:pPr>
    </w:p>
    <w:p w14:paraId="6EE87B63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67D2817E" w14:textId="77777777" w:rsidR="004533A3" w:rsidRDefault="004533A3" w:rsidP="00C931F8">
      <w:pPr>
        <w:pStyle w:val="Pquestiontextpartsa"/>
        <w:rPr>
          <w:rStyle w:val="Cquestionpartlabelbold"/>
        </w:rPr>
      </w:pPr>
    </w:p>
    <w:p w14:paraId="5D22D0C3" w14:textId="1B76BB21" w:rsidR="00C931F8" w:rsidRPr="00C931F8" w:rsidRDefault="00C931F8" w:rsidP="00C931F8">
      <w:pPr>
        <w:pStyle w:val="Pquestiontextpartsa"/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Find the median height and range of heights for the students for each State.</w:t>
      </w:r>
    </w:p>
    <w:p w14:paraId="1BAFB08B" w14:textId="77777777" w:rsidR="00C931F8" w:rsidRDefault="00C931F8" w:rsidP="00C931F8">
      <w:pPr>
        <w:pStyle w:val="Pquestiontextpartsa"/>
        <w:rPr>
          <w:b/>
        </w:rPr>
      </w:pPr>
    </w:p>
    <w:p w14:paraId="7C14296A" w14:textId="77777777" w:rsidR="00855D39" w:rsidRPr="00C931F8" w:rsidRDefault="00855D39" w:rsidP="00C931F8">
      <w:pPr>
        <w:pStyle w:val="Pquestiontextpartsa"/>
        <w:rPr>
          <w:b/>
        </w:rPr>
      </w:pPr>
    </w:p>
    <w:p w14:paraId="0C97B1C9" w14:textId="77777777" w:rsidR="00C931F8" w:rsidRDefault="00C931F8" w:rsidP="00C931F8">
      <w:pPr>
        <w:pStyle w:val="Pquestiontextpartsa"/>
        <w:rPr>
          <w:b/>
        </w:rPr>
      </w:pPr>
    </w:p>
    <w:p w14:paraId="2411D5F5" w14:textId="77777777" w:rsidR="00855D39" w:rsidRPr="00C931F8" w:rsidRDefault="00855D39" w:rsidP="00C931F8">
      <w:pPr>
        <w:pStyle w:val="Pquestiontextpartsa"/>
        <w:rPr>
          <w:b/>
        </w:rPr>
      </w:pPr>
    </w:p>
    <w:p w14:paraId="328C27D0" w14:textId="5BCF4A1F" w:rsidR="00C931F8" w:rsidRPr="00C931F8" w:rsidRDefault="00C931F8" w:rsidP="00C931F8">
      <w:pPr>
        <w:pStyle w:val="Pquestiontextpartsa"/>
      </w:pPr>
      <w:r w:rsidRPr="00C931F8">
        <w:rPr>
          <w:b/>
        </w:rPr>
        <w:t xml:space="preserve"> </w:t>
      </w: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4533A3" w:rsidRPr="004533A3">
        <w:t>What conclusions can you draw from the stem plot and the statistics calculated regarding the height of Year 9 students from NSW compared to those from Victoria?</w:t>
      </w:r>
    </w:p>
    <w:p w14:paraId="45E02E74" w14:textId="77777777" w:rsidR="00C931F8" w:rsidRDefault="00C931F8" w:rsidP="00C931F8">
      <w:pPr>
        <w:pStyle w:val="Pquestiontextpartsa"/>
      </w:pPr>
    </w:p>
    <w:p w14:paraId="0BAFD816" w14:textId="77777777" w:rsidR="008B0C5F" w:rsidRDefault="008B0C5F" w:rsidP="00C931F8">
      <w:pPr>
        <w:pStyle w:val="Pquestiontextpartsa"/>
      </w:pPr>
    </w:p>
    <w:p w14:paraId="7A64A4D4" w14:textId="00D76C87" w:rsidR="008B0C5F" w:rsidRDefault="008B0C5F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Pr="008B0C5F">
        <w:t>Estimate the mean, median and range of heights of Year 9 students for the whole of Victoria and NSW combined. Explain any assumptions you made and any limitations (e.g. time of the year) for your estimated values.</w:t>
      </w:r>
    </w:p>
    <w:p w14:paraId="74018BFF" w14:textId="77777777" w:rsidR="008B0C5F" w:rsidRDefault="008B0C5F" w:rsidP="00C931F8">
      <w:pPr>
        <w:pStyle w:val="Pquestiontextpartsa"/>
      </w:pPr>
    </w:p>
    <w:p w14:paraId="5B49E554" w14:textId="77777777" w:rsidR="00855D39" w:rsidRPr="00C931F8" w:rsidRDefault="00855D39" w:rsidP="00C931F8">
      <w:pPr>
        <w:pStyle w:val="Pquestiontextpartsa"/>
      </w:pPr>
    </w:p>
    <w:p w14:paraId="2C85D499" w14:textId="77777777" w:rsidR="00855D39" w:rsidRDefault="00855D39" w:rsidP="00C931F8">
      <w:pPr>
        <w:pStyle w:val="Pquestionheadingsx1stafterhead"/>
      </w:pPr>
    </w:p>
    <w:p w14:paraId="4462F474" w14:textId="77777777" w:rsidR="00C931F8" w:rsidRDefault="00C931F8" w:rsidP="00C931F8">
      <w:pPr>
        <w:pStyle w:val="Pquestionheadingsx1stafterhead"/>
      </w:pPr>
      <w:r>
        <w:t>Qu</w:t>
      </w:r>
      <w:r w:rsidR="008B0C5F">
        <w:t>estion 19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[8.6]</w:t>
      </w:r>
    </w:p>
    <w:p w14:paraId="3927CA63" w14:textId="77777777" w:rsidR="00F6497C" w:rsidRPr="00F6497C" w:rsidRDefault="00F6497C" w:rsidP="00855D39">
      <w:pPr>
        <w:pStyle w:val="Pquestiontextmainstem"/>
      </w:pPr>
      <w:r w:rsidRPr="00F6497C">
        <w:t>The 26 students in your class were asked the following questions:</w:t>
      </w:r>
    </w:p>
    <w:p w14:paraId="468C18FF" w14:textId="68279D73" w:rsidR="00F6497C" w:rsidRPr="00F6497C" w:rsidRDefault="00F6497C" w:rsidP="00855D39">
      <w:pPr>
        <w:pStyle w:val="Pquestiontextpartsa"/>
        <w:numPr>
          <w:ilvl w:val="0"/>
          <w:numId w:val="4"/>
        </w:numPr>
        <w:tabs>
          <w:tab w:val="clear" w:pos="397"/>
        </w:tabs>
        <w:ind w:left="426"/>
      </w:pPr>
      <w:r w:rsidRPr="00F6497C">
        <w:t xml:space="preserve">Do you have a </w:t>
      </w:r>
      <w:r w:rsidR="00855D39">
        <w:t>prepaid</w:t>
      </w:r>
      <w:r w:rsidRPr="00F6497C">
        <w:t xml:space="preserve"> mobile phone?</w:t>
      </w:r>
    </w:p>
    <w:p w14:paraId="07A7D119" w14:textId="77777777" w:rsidR="00F6497C" w:rsidRPr="00F6497C" w:rsidRDefault="00F6497C" w:rsidP="00855D39">
      <w:pPr>
        <w:pStyle w:val="Pquestiontextpartsa"/>
        <w:numPr>
          <w:ilvl w:val="0"/>
          <w:numId w:val="4"/>
        </w:numPr>
        <w:tabs>
          <w:tab w:val="clear" w:pos="397"/>
        </w:tabs>
        <w:ind w:left="426"/>
      </w:pPr>
      <w:r w:rsidRPr="00F6497C">
        <w:t>Have you been on an overseas holiday in the past year?</w:t>
      </w:r>
    </w:p>
    <w:p w14:paraId="0CF34695" w14:textId="1AE4DA82" w:rsidR="008B0C5F" w:rsidRDefault="00F6497C" w:rsidP="00855D39">
      <w:pPr>
        <w:pStyle w:val="Pquestiontextmainstem"/>
        <w:rPr>
          <w:b/>
        </w:rPr>
      </w:pPr>
      <w:r w:rsidRPr="00F6497C">
        <w:t xml:space="preserve">In summary: 18 had a </w:t>
      </w:r>
      <w:r w:rsidR="00855D39">
        <w:t>prepaid</w:t>
      </w:r>
      <w:r w:rsidRPr="00F6497C">
        <w:t xml:space="preserve"> mobile phone, 5 had been on an overseas holiday in the past year and 6 answered ‘No’ to both of these.</w:t>
      </w:r>
      <w:r w:rsidR="008B0C5F" w:rsidRPr="008B0C5F">
        <w:rPr>
          <w:b/>
        </w:rPr>
        <w:t xml:space="preserve"> </w:t>
      </w:r>
    </w:p>
    <w:p w14:paraId="572C5EDA" w14:textId="595899D3" w:rsidR="00C931F8" w:rsidRPr="00FF0484" w:rsidRDefault="00C931F8" w:rsidP="008B0C5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F6497C" w:rsidRPr="00F6497C">
        <w:t>Complete the two-way table for the 26 people.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9"/>
        <w:gridCol w:w="1694"/>
        <w:gridCol w:w="2030"/>
        <w:gridCol w:w="460"/>
      </w:tblGrid>
      <w:tr w:rsidR="00F6497C" w:rsidRPr="00031E61" w14:paraId="7CDD44B8" w14:textId="77777777" w:rsidTr="00855D39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AE93E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72E1DD" w14:textId="76F717EB" w:rsidR="00F6497C" w:rsidRPr="00031E61" w:rsidRDefault="00855D39" w:rsidP="00855D39">
            <w:pPr>
              <w:pStyle w:val="Ptabletext"/>
            </w:pPr>
            <w:r>
              <w:t>Prepaid</w:t>
            </w:r>
            <w:r w:rsidR="00F6497C" w:rsidRPr="00031E61">
              <w:t xml:space="preserve"> mobile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FBC2B" w14:textId="21511D34" w:rsidR="00F6497C" w:rsidRPr="00031E61" w:rsidRDefault="00F6497C" w:rsidP="00855D39">
            <w:pPr>
              <w:pStyle w:val="Ptabletext"/>
            </w:pPr>
            <w:r w:rsidRPr="00031E61">
              <w:t xml:space="preserve">No </w:t>
            </w:r>
            <w:r w:rsidR="00855D39">
              <w:t>Prepaid</w:t>
            </w:r>
            <w:r w:rsidRPr="00031E61">
              <w:t xml:space="preserve"> mobile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F29224" w14:textId="77777777" w:rsidR="00F6497C" w:rsidRPr="00031E61" w:rsidRDefault="00F6497C" w:rsidP="00855D39">
            <w:pPr>
              <w:pStyle w:val="Ptabletext"/>
            </w:pPr>
          </w:p>
        </w:tc>
      </w:tr>
      <w:tr w:rsidR="00F6497C" w:rsidRPr="00031E61" w14:paraId="62B90835" w14:textId="77777777" w:rsidTr="00855D39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4FA23849" w14:textId="77777777" w:rsidR="00F6497C" w:rsidRPr="00031E61" w:rsidRDefault="00F6497C" w:rsidP="00855D39">
            <w:pPr>
              <w:pStyle w:val="Ptabletext"/>
            </w:pPr>
            <w:r w:rsidRPr="00031E61">
              <w:t>Overseas holiday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D5622A9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0C7C7494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1D911AAC" w14:textId="77777777" w:rsidR="00F6497C" w:rsidRPr="00031E61" w:rsidRDefault="00F6497C" w:rsidP="00855D39">
            <w:pPr>
              <w:pStyle w:val="Ptabletext"/>
            </w:pPr>
          </w:p>
        </w:tc>
      </w:tr>
      <w:tr w:rsidR="00F6497C" w:rsidRPr="00031E61" w14:paraId="62306B41" w14:textId="77777777" w:rsidTr="00855D3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F7CBD48" w14:textId="77777777" w:rsidR="00F6497C" w:rsidRPr="00031E61" w:rsidRDefault="00F6497C" w:rsidP="00855D39">
            <w:pPr>
              <w:pStyle w:val="Ptabletext"/>
            </w:pPr>
            <w:r w:rsidRPr="00031E61">
              <w:t>No overseas holiday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F765FCE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B462400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CDFD662" w14:textId="77777777" w:rsidR="00F6497C" w:rsidRPr="00031E61" w:rsidRDefault="00F6497C" w:rsidP="00855D39">
            <w:pPr>
              <w:pStyle w:val="Ptabletext"/>
            </w:pPr>
          </w:p>
        </w:tc>
      </w:tr>
      <w:tr w:rsidR="00F6497C" w:rsidRPr="00031E61" w14:paraId="2DE7B923" w14:textId="77777777" w:rsidTr="00855D39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68F8DFA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C46A933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3DD6139F" w14:textId="77777777" w:rsidR="00F6497C" w:rsidRPr="00031E61" w:rsidRDefault="00F6497C" w:rsidP="00855D39">
            <w:pPr>
              <w:pStyle w:val="Ptabletext"/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 w14:paraId="58BB8B9C" w14:textId="77777777" w:rsidR="00F6497C" w:rsidRPr="00031E61" w:rsidRDefault="00F6497C" w:rsidP="00855D39">
            <w:pPr>
              <w:pStyle w:val="Ptabletext"/>
            </w:pPr>
            <w:r w:rsidRPr="00031E61">
              <w:t>26</w:t>
            </w:r>
          </w:p>
        </w:tc>
      </w:tr>
    </w:tbl>
    <w:p w14:paraId="7505D686" w14:textId="77777777" w:rsidR="00C931F8" w:rsidRPr="00C931F8" w:rsidRDefault="00C931F8" w:rsidP="00C931F8">
      <w:pPr>
        <w:pStyle w:val="Pquestiontextpartsa"/>
      </w:pPr>
    </w:p>
    <w:p w14:paraId="7C03DB92" w14:textId="77777777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Pr="00C931F8">
        <w:t>Complete the Venn diagram from the two-way table.</w:t>
      </w:r>
    </w:p>
    <w:p w14:paraId="3B0B6AD9" w14:textId="3D7874DA" w:rsidR="00C931F8" w:rsidRPr="00C931F8" w:rsidRDefault="0088034B" w:rsidP="0047328C">
      <w:pPr>
        <w:pStyle w:val="Pquestiontextpartsa"/>
        <w:tabs>
          <w:tab w:val="clear" w:pos="397"/>
          <w:tab w:val="left" w:pos="851"/>
        </w:tabs>
        <w:ind w:left="851"/>
      </w:pPr>
      <w:r>
        <w:rPr>
          <w:noProof/>
        </w:rPr>
        <w:drawing>
          <wp:inline distT="0" distB="0" distL="0" distR="0" wp14:anchorId="51279434" wp14:editId="275B371E">
            <wp:extent cx="3009600" cy="1767600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17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B4D" w14:textId="476B9A5C" w:rsidR="00C931F8" w:rsidRPr="00FF0484" w:rsidRDefault="00C931F8" w:rsidP="00C931F8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1D6EE1" w:rsidRPr="001D6EE1">
        <w:t>If one of the members of your class was selected at random what is the probability that the person:</w:t>
      </w:r>
    </w:p>
    <w:p w14:paraId="5900B81A" w14:textId="4D90828D" w:rsidR="002509BC" w:rsidRDefault="00FF0484" w:rsidP="00FF0484">
      <w:pPr>
        <w:pStyle w:val="Pquestiontextpartsa"/>
      </w:pPr>
      <w:r w:rsidRPr="00FF0484">
        <w:rPr>
          <w:b/>
        </w:rPr>
        <w:t xml:space="preserve"> </w:t>
      </w:r>
      <w:r w:rsidR="002509BC">
        <w:tab/>
      </w:r>
      <w:r w:rsidR="002509BC" w:rsidRPr="001B433F">
        <w:rPr>
          <w:rStyle w:val="Cquestionpartlabelbold"/>
        </w:rPr>
        <w:t>(i)</w:t>
      </w:r>
      <w:r w:rsidR="002509BC">
        <w:tab/>
      </w:r>
      <w:r w:rsidR="001D6EE1" w:rsidRPr="001D6EE1">
        <w:t xml:space="preserve">has a </w:t>
      </w:r>
      <w:r w:rsidR="00855D39">
        <w:t>prepaid</w:t>
      </w:r>
      <w:r w:rsidR="001D6EE1" w:rsidRPr="001D6EE1">
        <w:t xml:space="preserve"> mobile phone?</w:t>
      </w:r>
    </w:p>
    <w:p w14:paraId="0BA3A0F4" w14:textId="77777777" w:rsidR="00C931F8" w:rsidRDefault="00C931F8" w:rsidP="00C931F8">
      <w:pPr>
        <w:pStyle w:val="Pquestiontextpartsa"/>
        <w:ind w:left="0" w:firstLine="0"/>
      </w:pPr>
    </w:p>
    <w:p w14:paraId="3FDA1023" w14:textId="77777777" w:rsidR="00855D39" w:rsidRDefault="00855D39" w:rsidP="00C931F8">
      <w:pPr>
        <w:pStyle w:val="Pquestiontextpartsa"/>
        <w:ind w:left="0" w:firstLine="0"/>
      </w:pPr>
    </w:p>
    <w:p w14:paraId="1F626C83" w14:textId="171F0CB8" w:rsidR="00C931F8" w:rsidRPr="00C931F8" w:rsidRDefault="002509BC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</w:t>
      </w:r>
      <w:r w:rsidRPr="001B433F">
        <w:rPr>
          <w:rStyle w:val="Cquestionpartlabelbold"/>
        </w:rPr>
        <w:t>)</w:t>
      </w:r>
      <w:r>
        <w:tab/>
      </w:r>
      <w:r w:rsidR="001D6EE1" w:rsidRPr="001D6EE1">
        <w:t xml:space="preserve">has a </w:t>
      </w:r>
      <w:r w:rsidR="00855D39">
        <w:t>prepaid</w:t>
      </w:r>
      <w:r w:rsidR="001D6EE1" w:rsidRPr="001D6EE1">
        <w:t xml:space="preserve"> mobile phone and has been on an overseas holiday in the past year?</w:t>
      </w:r>
    </w:p>
    <w:p w14:paraId="1DE99617" w14:textId="77777777" w:rsidR="00C931F8" w:rsidRDefault="00C931F8" w:rsidP="00C931F8">
      <w:pPr>
        <w:pStyle w:val="Pquestiontextpartsi"/>
      </w:pPr>
    </w:p>
    <w:p w14:paraId="2BA9D214" w14:textId="77777777" w:rsidR="00855D39" w:rsidRPr="00C931F8" w:rsidRDefault="00855D39" w:rsidP="00C931F8">
      <w:pPr>
        <w:pStyle w:val="Pquestiontextpartsi"/>
      </w:pPr>
    </w:p>
    <w:p w14:paraId="252FA22F" w14:textId="343893C7" w:rsidR="00C931F8" w:rsidRPr="00C931F8" w:rsidRDefault="00C931F8" w:rsidP="00C931F8">
      <w:pPr>
        <w:pStyle w:val="Pquestiontextpartsi"/>
      </w:pPr>
      <w:r w:rsidRPr="001B433F">
        <w:rPr>
          <w:rStyle w:val="Cquestionpartlabelbold"/>
        </w:rPr>
        <w:t>(i</w:t>
      </w:r>
      <w:r>
        <w:rPr>
          <w:rStyle w:val="Cquestionpartlabelbold"/>
        </w:rPr>
        <w:t>ii</w:t>
      </w:r>
      <w:r w:rsidRPr="001B433F">
        <w:rPr>
          <w:rStyle w:val="Cquestionpartlabelbold"/>
        </w:rPr>
        <w:t>)</w:t>
      </w:r>
      <w:r>
        <w:tab/>
      </w:r>
      <w:r w:rsidR="001D6EE1" w:rsidRPr="001D6EE1">
        <w:t>has not been on an overseas holiday in the past year?</w:t>
      </w:r>
    </w:p>
    <w:p w14:paraId="2F6DB6E6" w14:textId="77777777" w:rsidR="00A96E59" w:rsidRDefault="00A96E59" w:rsidP="00A96E59">
      <w:pPr>
        <w:pStyle w:val="Pquestiontextpartsa"/>
      </w:pPr>
    </w:p>
    <w:p w14:paraId="2CED080F" w14:textId="77777777" w:rsidR="00855D39" w:rsidRDefault="00855D39" w:rsidP="00A96E59">
      <w:pPr>
        <w:pStyle w:val="Pquestiontextpartsa"/>
      </w:pPr>
    </w:p>
    <w:p w14:paraId="1F0E5685" w14:textId="7B94475C" w:rsidR="00A96E59" w:rsidRPr="00A96E59" w:rsidRDefault="00A96E59" w:rsidP="00787401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1D6EE1" w:rsidRPr="001D6EE1">
        <w:t xml:space="preserve">If you know the person chosen has been on an overseas holiday in the past year, what is the probability they have a </w:t>
      </w:r>
      <w:r w:rsidR="00855D39">
        <w:t>prepaid</w:t>
      </w:r>
      <w:r w:rsidR="001D6EE1" w:rsidRPr="001D6EE1">
        <w:t xml:space="preserve"> mobile phone?</w:t>
      </w:r>
    </w:p>
    <w:p w14:paraId="0419F24E" w14:textId="77777777" w:rsidR="00A96E59" w:rsidRDefault="00A96E59" w:rsidP="00A96E59">
      <w:pPr>
        <w:pStyle w:val="Pquestiontextpartsi"/>
        <w:ind w:hanging="794"/>
      </w:pPr>
    </w:p>
    <w:p w14:paraId="3339091C" w14:textId="77777777" w:rsidR="00855D39" w:rsidRDefault="00855D39" w:rsidP="00A96E59">
      <w:pPr>
        <w:pStyle w:val="Pquestiontextpartsi"/>
        <w:ind w:hanging="794"/>
      </w:pPr>
    </w:p>
    <w:p w14:paraId="2E1F3896" w14:textId="77777777" w:rsidR="00855D39" w:rsidRDefault="00855D39" w:rsidP="00A96E59">
      <w:pPr>
        <w:pStyle w:val="Pquestiontextpartsi"/>
        <w:ind w:hanging="794"/>
      </w:pPr>
    </w:p>
    <w:p w14:paraId="7ECA9BEB" w14:textId="77777777" w:rsidR="00855D39" w:rsidRPr="00A96E59" w:rsidRDefault="00855D39" w:rsidP="00A96E59">
      <w:pPr>
        <w:pStyle w:val="Pquestiontextpartsi"/>
        <w:ind w:hanging="794"/>
      </w:pPr>
    </w:p>
    <w:p w14:paraId="72714079" w14:textId="28A2ED2B" w:rsidR="00A96E59" w:rsidRDefault="008B0C5F" w:rsidP="00A96E59">
      <w:pPr>
        <w:pStyle w:val="Pquestionheadingsx1stafterhead"/>
      </w:pPr>
      <w:r>
        <w:lastRenderedPageBreak/>
        <w:t>Question 20</w:t>
      </w:r>
      <w:r w:rsidR="00A96E59">
        <w:tab/>
      </w:r>
      <w:r>
        <w:rPr>
          <w:rStyle w:val="Cmarkslabel"/>
        </w:rPr>
        <w:t>14</w:t>
      </w:r>
      <w:r w:rsidR="00A96E59" w:rsidRPr="001B433F">
        <w:rPr>
          <w:rStyle w:val="Cmarkslabel"/>
        </w:rPr>
        <w:t xml:space="preserve"> marks</w:t>
      </w:r>
      <w:r w:rsidR="00A96E59">
        <w:tab/>
        <w:t>[8.5]</w:t>
      </w:r>
    </w:p>
    <w:p w14:paraId="33596F6F" w14:textId="77777777" w:rsidR="001D6EE1" w:rsidRPr="001D6EE1" w:rsidRDefault="001D6EE1" w:rsidP="001D6EE1">
      <w:pPr>
        <w:pStyle w:val="Pquestiontextmainstem"/>
      </w:pPr>
      <w:r w:rsidRPr="001D6EE1">
        <w:t>Up until December 2015 Shaun Marsh had batted 30 times for Australia in Test Cricket. These are his scores:</w:t>
      </w:r>
    </w:p>
    <w:p w14:paraId="0914C580" w14:textId="77777777" w:rsidR="001D6EE1" w:rsidRPr="001D6EE1" w:rsidRDefault="001D6EE1" w:rsidP="001D6EE1">
      <w:pPr>
        <w:pStyle w:val="Pquestiontextmainstem"/>
      </w:pPr>
      <w:r w:rsidRPr="001D6EE1">
        <w:tab/>
        <w:t>141</w:t>
      </w:r>
      <w:r w:rsidRPr="001D6EE1">
        <w:tab/>
        <w:t>81</w:t>
      </w:r>
      <w:r w:rsidRPr="001D6EE1">
        <w:tab/>
        <w:t>18</w:t>
      </w:r>
      <w:r w:rsidRPr="001D6EE1">
        <w:tab/>
        <w:t>44</w:t>
      </w:r>
      <w:r w:rsidRPr="001D6EE1">
        <w:tab/>
        <w:t>0</w:t>
      </w:r>
      <w:r w:rsidRPr="001D6EE1">
        <w:tab/>
        <w:t>0</w:t>
      </w:r>
      <w:r w:rsidRPr="001D6EE1">
        <w:tab/>
        <w:t>3</w:t>
      </w:r>
      <w:r w:rsidRPr="001D6EE1">
        <w:tab/>
        <w:t>0</w:t>
      </w:r>
      <w:r w:rsidRPr="001D6EE1">
        <w:tab/>
        <w:t>11</w:t>
      </w:r>
      <w:r w:rsidRPr="001D6EE1">
        <w:tab/>
        <w:t>3</w:t>
      </w:r>
      <w:r w:rsidRPr="001D6EE1">
        <w:tab/>
      </w:r>
    </w:p>
    <w:p w14:paraId="7CE9809C" w14:textId="77777777" w:rsidR="001D6EE1" w:rsidRPr="001D6EE1" w:rsidRDefault="001D6EE1" w:rsidP="001D6EE1">
      <w:pPr>
        <w:pStyle w:val="Pquestiontextmainstem"/>
      </w:pPr>
      <w:r w:rsidRPr="001D6EE1">
        <w:tab/>
        <w:t>0</w:t>
      </w:r>
      <w:r w:rsidRPr="001D6EE1">
        <w:tab/>
        <w:t>148</w:t>
      </w:r>
      <w:r w:rsidRPr="001D6EE1">
        <w:tab/>
        <w:t>44</w:t>
      </w:r>
      <w:r w:rsidRPr="001D6EE1">
        <w:tab/>
        <w:t>0</w:t>
      </w:r>
      <w:r w:rsidRPr="001D6EE1">
        <w:tab/>
        <w:t>0</w:t>
      </w:r>
      <w:r w:rsidRPr="001D6EE1">
        <w:tab/>
        <w:t>32</w:t>
      </w:r>
      <w:r w:rsidRPr="001D6EE1">
        <w:tab/>
        <w:t>17</w:t>
      </w:r>
      <w:r w:rsidRPr="001D6EE1">
        <w:tab/>
        <w:t>32</w:t>
      </w:r>
      <w:r w:rsidRPr="001D6EE1">
        <w:tab/>
        <w:t>99</w:t>
      </w:r>
      <w:r w:rsidRPr="001D6EE1">
        <w:tab/>
        <w:t>73</w:t>
      </w:r>
      <w:r w:rsidRPr="001D6EE1">
        <w:tab/>
      </w:r>
    </w:p>
    <w:p w14:paraId="5A8E44B9" w14:textId="39AC6217" w:rsidR="00855D39" w:rsidRDefault="001D6EE1" w:rsidP="00A96E59">
      <w:pPr>
        <w:pStyle w:val="Pquestiontextmainstem"/>
      </w:pPr>
      <w:r w:rsidRPr="001D6EE1">
        <w:tab/>
        <w:t>1</w:t>
      </w:r>
      <w:r w:rsidRPr="001D6EE1">
        <w:tab/>
        <w:t>19</w:t>
      </w:r>
      <w:r w:rsidRPr="001D6EE1">
        <w:tab/>
        <w:t>13</w:t>
      </w:r>
      <w:r w:rsidRPr="001D6EE1">
        <w:tab/>
        <w:t>11</w:t>
      </w:r>
      <w:r w:rsidRPr="001D6EE1">
        <w:tab/>
        <w:t>69</w:t>
      </w:r>
      <w:r w:rsidRPr="001D6EE1">
        <w:tab/>
        <w:t>0</w:t>
      </w:r>
      <w:r w:rsidRPr="001D6EE1">
        <w:tab/>
        <w:t>2</w:t>
      </w:r>
      <w:r w:rsidRPr="001D6EE1">
        <w:tab/>
        <w:t>2</w:t>
      </w:r>
      <w:r w:rsidRPr="001D6EE1">
        <w:tab/>
        <w:t>49</w:t>
      </w:r>
      <w:r w:rsidRPr="001D6EE1">
        <w:tab/>
        <w:t>182</w:t>
      </w:r>
      <w:r w:rsidRPr="001D6EE1">
        <w:tab/>
      </w:r>
      <w:r w:rsidRPr="001D6EE1">
        <w:tab/>
      </w:r>
    </w:p>
    <w:p w14:paraId="040B5645" w14:textId="05120851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>
        <w:tab/>
      </w:r>
      <w:r w:rsidR="001D6EE1" w:rsidRPr="001D6EE1">
        <w:t xml:space="preserve">Find the mean, median and range of these scores. Round the mean correct to </w:t>
      </w:r>
      <w:r w:rsidR="00855D39">
        <w:t>1</w:t>
      </w:r>
      <w:r w:rsidR="001D6EE1" w:rsidRPr="001D6EE1">
        <w:t xml:space="preserve"> decimal place.</w:t>
      </w:r>
    </w:p>
    <w:p w14:paraId="65D566C5" w14:textId="77777777" w:rsidR="00A96E59" w:rsidRDefault="00A96E59" w:rsidP="00A96E59">
      <w:pPr>
        <w:pStyle w:val="Pquestiontextpartsa"/>
      </w:pPr>
    </w:p>
    <w:p w14:paraId="1FD5B2FD" w14:textId="77777777" w:rsidR="00855D39" w:rsidRDefault="00855D39" w:rsidP="00A96E59">
      <w:pPr>
        <w:pStyle w:val="Pquestiontextpartsa"/>
      </w:pPr>
    </w:p>
    <w:p w14:paraId="42EE0452" w14:textId="77777777" w:rsidR="00855D39" w:rsidRDefault="00855D39" w:rsidP="00A96E59">
      <w:pPr>
        <w:pStyle w:val="Pquestiontextpartsa"/>
      </w:pPr>
    </w:p>
    <w:p w14:paraId="40289874" w14:textId="77777777" w:rsidR="00855D39" w:rsidRDefault="00855D39" w:rsidP="00A96E59">
      <w:pPr>
        <w:pStyle w:val="Pquestiontextpartsa"/>
      </w:pPr>
    </w:p>
    <w:p w14:paraId="706D6BBC" w14:textId="77777777" w:rsidR="00855D39" w:rsidRDefault="00855D39" w:rsidP="00A96E59">
      <w:pPr>
        <w:pStyle w:val="Pquestiontextpartsa"/>
      </w:pPr>
    </w:p>
    <w:p w14:paraId="64406A27" w14:textId="77777777" w:rsidR="00855D39" w:rsidRDefault="00855D39" w:rsidP="00A96E59">
      <w:pPr>
        <w:pStyle w:val="Pquestiontextpartsa"/>
      </w:pPr>
    </w:p>
    <w:p w14:paraId="163536A2" w14:textId="77777777" w:rsidR="00855D39" w:rsidRPr="00A96E59" w:rsidRDefault="00855D39" w:rsidP="00A96E59">
      <w:pPr>
        <w:pStyle w:val="Pquestiontextpartsa"/>
      </w:pPr>
    </w:p>
    <w:p w14:paraId="46D46EFB" w14:textId="21237510" w:rsid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b</w:t>
      </w:r>
      <w:r w:rsidRPr="001B433F">
        <w:rPr>
          <w:rStyle w:val="Cquestionpartlabelbold"/>
        </w:rPr>
        <w:t>)</w:t>
      </w:r>
      <w:r>
        <w:tab/>
      </w:r>
      <w:r w:rsidR="001D6EE1" w:rsidRPr="001D6EE1">
        <w:t>If one of Shaun’s innings was chosen at random find Pr(score is under 10). Write all probabilities as percentages to the nearest whole number.</w:t>
      </w:r>
    </w:p>
    <w:p w14:paraId="1B59FE85" w14:textId="77777777" w:rsidR="008B0C5F" w:rsidRDefault="008B0C5F" w:rsidP="00A96E59">
      <w:pPr>
        <w:pStyle w:val="Pquestiontextpartsa"/>
      </w:pPr>
    </w:p>
    <w:p w14:paraId="30CB0415" w14:textId="77777777" w:rsidR="00855D39" w:rsidRDefault="00855D39" w:rsidP="00A96E59">
      <w:pPr>
        <w:pStyle w:val="Pquestiontextpartsa"/>
      </w:pPr>
    </w:p>
    <w:p w14:paraId="127D9DE0" w14:textId="77777777" w:rsidR="00855D39" w:rsidRDefault="00855D39" w:rsidP="00A96E59">
      <w:pPr>
        <w:pStyle w:val="Pquestiontextpartsa"/>
      </w:pPr>
    </w:p>
    <w:p w14:paraId="2573FB45" w14:textId="52260D92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c</w:t>
      </w:r>
      <w:r w:rsidRPr="001B433F">
        <w:rPr>
          <w:rStyle w:val="Cquestionpartlabelbold"/>
        </w:rPr>
        <w:t>)</w:t>
      </w:r>
      <w:r>
        <w:tab/>
      </w:r>
      <w:r w:rsidR="001D6EE1" w:rsidRPr="001D6EE1">
        <w:t>If the innings with scores under 10 were left out, what is the mean number of runs for the remaining innings?</w:t>
      </w:r>
    </w:p>
    <w:p w14:paraId="60A7543B" w14:textId="77777777" w:rsidR="00A96E59" w:rsidRDefault="00A96E59" w:rsidP="00A96E59">
      <w:pPr>
        <w:pStyle w:val="Pquestiontextpartsa"/>
        <w:rPr>
          <w:b/>
        </w:rPr>
      </w:pPr>
    </w:p>
    <w:p w14:paraId="478BA87C" w14:textId="77777777" w:rsidR="00855D39" w:rsidRDefault="00855D39" w:rsidP="00A96E59">
      <w:pPr>
        <w:pStyle w:val="Pquestiontextpartsa"/>
        <w:rPr>
          <w:b/>
        </w:rPr>
      </w:pPr>
    </w:p>
    <w:p w14:paraId="781E569D" w14:textId="77777777" w:rsidR="00855D39" w:rsidRPr="00A96E59" w:rsidRDefault="00855D39" w:rsidP="00A96E59">
      <w:pPr>
        <w:pStyle w:val="Pquestiontextpartsa"/>
        <w:rPr>
          <w:b/>
        </w:rPr>
      </w:pPr>
    </w:p>
    <w:p w14:paraId="0E574097" w14:textId="684EA813" w:rsidR="00A96E59" w:rsidRPr="00A96E59" w:rsidRDefault="00A96E59" w:rsidP="00A96E59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d</w:t>
      </w:r>
      <w:r w:rsidRPr="001B433F">
        <w:rPr>
          <w:rStyle w:val="Cquestionpartlabelbold"/>
        </w:rPr>
        <w:t>)</w:t>
      </w:r>
      <w:r>
        <w:tab/>
      </w:r>
      <w:r w:rsidR="001D6EE1" w:rsidRPr="001D6EE1">
        <w:t xml:space="preserve">If one of Shaun’s innings was chosen at random find </w:t>
      </w:r>
      <w:r w:rsidR="001D6EE1" w:rsidRPr="001D6EE1">
        <w:rPr>
          <w:b/>
        </w:rPr>
        <w:t>(i)</w:t>
      </w:r>
      <w:r w:rsidR="001D6EE1" w:rsidRPr="001D6EE1">
        <w:t xml:space="preserve"> Pr(at least 50) and </w:t>
      </w:r>
      <w:r w:rsidR="001D6EE1" w:rsidRPr="001D6EE1">
        <w:rPr>
          <w:b/>
        </w:rPr>
        <w:t>(ii)</w:t>
      </w:r>
      <w:r w:rsidR="001D6EE1" w:rsidRPr="001D6EE1">
        <w:t xml:space="preserve"> Pr(at least 100).</w:t>
      </w:r>
    </w:p>
    <w:p w14:paraId="23648454" w14:textId="77777777" w:rsidR="00A96E59" w:rsidRDefault="00A96E59" w:rsidP="00A96E59">
      <w:pPr>
        <w:pStyle w:val="Pquestiontextpartsa"/>
      </w:pPr>
    </w:p>
    <w:p w14:paraId="53CB6E6B" w14:textId="77777777" w:rsidR="00855D39" w:rsidRDefault="00855D39" w:rsidP="00A96E59">
      <w:pPr>
        <w:pStyle w:val="Pquestiontextpartsa"/>
      </w:pPr>
    </w:p>
    <w:p w14:paraId="2C92C2C3" w14:textId="77777777" w:rsidR="00A62473" w:rsidRDefault="00A62473" w:rsidP="00A96E59">
      <w:pPr>
        <w:pStyle w:val="Pquestiontextpartsa"/>
      </w:pPr>
    </w:p>
    <w:p w14:paraId="15466EDC" w14:textId="77777777" w:rsidR="00A62473" w:rsidRDefault="00A62473" w:rsidP="00A96E59">
      <w:pPr>
        <w:pStyle w:val="Pquestiontextpartsa"/>
      </w:pPr>
    </w:p>
    <w:p w14:paraId="3EEDC6BD" w14:textId="77777777" w:rsidR="00855D39" w:rsidRPr="00A96E59" w:rsidRDefault="00855D39" w:rsidP="00A96E59">
      <w:pPr>
        <w:pStyle w:val="Pquestiontextpartsa"/>
      </w:pPr>
    </w:p>
    <w:p w14:paraId="102E9D95" w14:textId="79132982" w:rsidR="008B0C5F" w:rsidRPr="00A96E59" w:rsidRDefault="008B0C5F" w:rsidP="008B0C5F">
      <w:pPr>
        <w:pStyle w:val="Pquestiontextpartsa"/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e</w:t>
      </w:r>
      <w:r w:rsidRPr="001B433F">
        <w:rPr>
          <w:rStyle w:val="Cquestionpartlabelbold"/>
        </w:rPr>
        <w:t>)</w:t>
      </w:r>
      <w:r>
        <w:tab/>
      </w:r>
      <w:r w:rsidR="001D6EE1" w:rsidRPr="001D6EE1">
        <w:t>If Shaun was to reach 50 in a subsequent innings what are his chances of going on to make 100?</w:t>
      </w:r>
    </w:p>
    <w:p w14:paraId="3094FF91" w14:textId="77777777" w:rsidR="002509BC" w:rsidRDefault="002509BC" w:rsidP="00A96E59">
      <w:pPr>
        <w:pStyle w:val="Pquestiontextpartsi"/>
        <w:ind w:hanging="794"/>
      </w:pPr>
    </w:p>
    <w:p w14:paraId="2D06127A" w14:textId="77777777" w:rsidR="00490003" w:rsidRDefault="00490003" w:rsidP="00A96E59">
      <w:pPr>
        <w:pStyle w:val="Pquestiontextpartsi"/>
        <w:ind w:hanging="794"/>
      </w:pPr>
    </w:p>
    <w:p w14:paraId="3E57E2C0" w14:textId="77777777" w:rsidR="00855D39" w:rsidRPr="001B433F" w:rsidRDefault="00855D39" w:rsidP="00A96E59">
      <w:pPr>
        <w:pStyle w:val="Pquestiontextpartsi"/>
        <w:ind w:hanging="794"/>
      </w:pPr>
    </w:p>
    <w:p w14:paraId="5F1D25AE" w14:textId="2FC9192C" w:rsidR="001B433F" w:rsidRDefault="001B433F" w:rsidP="001B433F">
      <w:pPr>
        <w:pStyle w:val="Psectionresults"/>
      </w:pPr>
      <w:r>
        <w:t xml:space="preserve">Extended answer results: ___ </w:t>
      </w:r>
      <w:r w:rsidR="008B0C5F">
        <w:t>/ 37</w:t>
      </w:r>
    </w:p>
    <w:p w14:paraId="7C3B7367" w14:textId="615841F8" w:rsidR="001B433F" w:rsidRDefault="00B54A1D" w:rsidP="001B433F">
      <w:pPr>
        <w:pStyle w:val="Psectionresults"/>
      </w:pPr>
      <w:r>
        <w:t xml:space="preserve">TOTAL test results: ___ / </w:t>
      </w:r>
      <w:r w:rsidR="008B0C5F">
        <w:t>8</w:t>
      </w:r>
      <w:r>
        <w:t>7</w:t>
      </w:r>
    </w:p>
    <w:sectPr w:rsidR="001B433F" w:rsidSect="003C1799">
      <w:headerReference w:type="default" r:id="rId50"/>
      <w:footerReference w:type="default" r:id="rId51"/>
      <w:headerReference w:type="first" r:id="rId52"/>
      <w:footerReference w:type="first" r:id="rId53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D9058" w14:textId="77777777" w:rsidR="004D7258" w:rsidRDefault="004D7258" w:rsidP="00B91E57">
      <w:r>
        <w:separator/>
      </w:r>
    </w:p>
  </w:endnote>
  <w:endnote w:type="continuationSeparator" w:id="0">
    <w:p w14:paraId="66A79DCA" w14:textId="77777777" w:rsidR="004D7258" w:rsidRDefault="004D7258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7916B" w14:textId="77777777" w:rsidR="00F6497C" w:rsidRDefault="00F6497C" w:rsidP="00B91E57">
    <w:pPr>
      <w:pStyle w:val="Pfootertext"/>
    </w:pPr>
  </w:p>
  <w:p w14:paraId="676281EC" w14:textId="77777777" w:rsidR="00F6497C" w:rsidRPr="00B91E57" w:rsidRDefault="00F6497C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40D9B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891C9" w14:textId="77777777" w:rsidR="00F6497C" w:rsidRDefault="00F6497C" w:rsidP="00A8741D">
    <w:pPr>
      <w:pStyle w:val="Pfootertext"/>
    </w:pPr>
  </w:p>
  <w:p w14:paraId="13DDB479" w14:textId="77777777" w:rsidR="00F6497C" w:rsidRPr="00A8741D" w:rsidRDefault="00F6497C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D40D9B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3F835" w14:textId="77777777" w:rsidR="004D7258" w:rsidRDefault="004D7258" w:rsidP="00B91E57">
      <w:r>
        <w:separator/>
      </w:r>
    </w:p>
  </w:footnote>
  <w:footnote w:type="continuationSeparator" w:id="0">
    <w:p w14:paraId="13909E08" w14:textId="77777777" w:rsidR="004D7258" w:rsidRDefault="004D7258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E435D" w14:textId="0E3E1BDD" w:rsidR="00A62473" w:rsidRDefault="00A62473" w:rsidP="00A62473">
    <w:pPr>
      <w:pStyle w:val="Pheadertext"/>
    </w:pPr>
    <w:r>
      <w:t>Pearson Mathematics 9    Statistics and probability — Test C</w:t>
    </w:r>
  </w:p>
  <w:p w14:paraId="5C24434E" w14:textId="64608A80" w:rsidR="00F6497C" w:rsidRPr="00A62473" w:rsidRDefault="00F6497C" w:rsidP="00A62473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7EA4E4" w14:textId="44C478D7" w:rsidR="00F6497C" w:rsidRDefault="00A62473" w:rsidP="00A8741D">
    <w:pPr>
      <w:pStyle w:val="Pheadertext"/>
    </w:pPr>
    <w:r>
      <w:t xml:space="preserve">Pearson Mathematics </w:t>
    </w:r>
    <w:r w:rsidR="00F6497C">
      <w:t xml:space="preserve">9  </w:t>
    </w:r>
    <w:r w:rsidR="00F6497C">
      <w:tab/>
      <w:t xml:space="preserve">Name: </w:t>
    </w:r>
    <w:r w:rsidR="00F6497C">
      <w:tab/>
    </w:r>
  </w:p>
  <w:p w14:paraId="778894D8" w14:textId="4BD3DEED" w:rsidR="00F6497C" w:rsidRPr="00A8741D" w:rsidRDefault="00A62473" w:rsidP="00A8741D">
    <w:pPr>
      <w:pStyle w:val="Pheadertext"/>
    </w:pPr>
    <w:r>
      <w:t xml:space="preserve">Statistics and probability — </w:t>
    </w:r>
    <w:r w:rsidRPr="00F85EEB">
      <w:t xml:space="preserve">Test </w:t>
    </w:r>
    <w:r>
      <w:t>C</w:t>
    </w:r>
    <w:r w:rsidR="00F6497C">
      <w:tab/>
      <w:t xml:space="preserve">Class: </w:t>
    </w:r>
    <w:r w:rsidR="00F6497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56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FE055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C62DF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CD24C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E2E5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8FEDB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0421F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B7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8E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7CC6B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C0CB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94545"/>
    <w:multiLevelType w:val="hybridMultilevel"/>
    <w:tmpl w:val="7662E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425"/>
    <w:rsid w:val="000135C2"/>
    <w:rsid w:val="00017D54"/>
    <w:rsid w:val="0003306F"/>
    <w:rsid w:val="00033C5C"/>
    <w:rsid w:val="00035244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2DE5"/>
    <w:rsid w:val="000F52E2"/>
    <w:rsid w:val="00114E72"/>
    <w:rsid w:val="00121EAB"/>
    <w:rsid w:val="001249D4"/>
    <w:rsid w:val="00133398"/>
    <w:rsid w:val="00136289"/>
    <w:rsid w:val="00146B43"/>
    <w:rsid w:val="00153C7C"/>
    <w:rsid w:val="001605F8"/>
    <w:rsid w:val="00160C54"/>
    <w:rsid w:val="00180D86"/>
    <w:rsid w:val="001B433F"/>
    <w:rsid w:val="001C4DB3"/>
    <w:rsid w:val="001D6B2C"/>
    <w:rsid w:val="001D6EE1"/>
    <w:rsid w:val="001F3755"/>
    <w:rsid w:val="001F3D5E"/>
    <w:rsid w:val="00205ABB"/>
    <w:rsid w:val="00223001"/>
    <w:rsid w:val="00244870"/>
    <w:rsid w:val="002509BC"/>
    <w:rsid w:val="002635BA"/>
    <w:rsid w:val="0029660A"/>
    <w:rsid w:val="0029665F"/>
    <w:rsid w:val="002A161C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1D0B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1799"/>
    <w:rsid w:val="003C445D"/>
    <w:rsid w:val="003D4CA0"/>
    <w:rsid w:val="003E3349"/>
    <w:rsid w:val="003E7772"/>
    <w:rsid w:val="004066D1"/>
    <w:rsid w:val="00412093"/>
    <w:rsid w:val="00413A15"/>
    <w:rsid w:val="004161B6"/>
    <w:rsid w:val="00420B07"/>
    <w:rsid w:val="0043227F"/>
    <w:rsid w:val="00437626"/>
    <w:rsid w:val="00452041"/>
    <w:rsid w:val="004533A3"/>
    <w:rsid w:val="00454407"/>
    <w:rsid w:val="00456CE0"/>
    <w:rsid w:val="00457310"/>
    <w:rsid w:val="0046226B"/>
    <w:rsid w:val="00464A71"/>
    <w:rsid w:val="00472CCA"/>
    <w:rsid w:val="0047328C"/>
    <w:rsid w:val="0048344D"/>
    <w:rsid w:val="00485A37"/>
    <w:rsid w:val="00490003"/>
    <w:rsid w:val="004A1C99"/>
    <w:rsid w:val="004A5DD5"/>
    <w:rsid w:val="004C23FF"/>
    <w:rsid w:val="004C5E1E"/>
    <w:rsid w:val="004D01B5"/>
    <w:rsid w:val="004D24DE"/>
    <w:rsid w:val="004D3645"/>
    <w:rsid w:val="004D6A0A"/>
    <w:rsid w:val="004D7258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A30C5"/>
    <w:rsid w:val="006B2DF9"/>
    <w:rsid w:val="006C46BC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7401"/>
    <w:rsid w:val="00796A94"/>
    <w:rsid w:val="007A1A60"/>
    <w:rsid w:val="007B7545"/>
    <w:rsid w:val="007C05E1"/>
    <w:rsid w:val="007D1986"/>
    <w:rsid w:val="007D1E7A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5D39"/>
    <w:rsid w:val="0085608B"/>
    <w:rsid w:val="00856BA4"/>
    <w:rsid w:val="00861454"/>
    <w:rsid w:val="00872A57"/>
    <w:rsid w:val="0088034B"/>
    <w:rsid w:val="00883D65"/>
    <w:rsid w:val="00887F5C"/>
    <w:rsid w:val="008A06F7"/>
    <w:rsid w:val="008A2708"/>
    <w:rsid w:val="008B0C5F"/>
    <w:rsid w:val="008B5DC2"/>
    <w:rsid w:val="008C44CE"/>
    <w:rsid w:val="008D3E39"/>
    <w:rsid w:val="008E3A48"/>
    <w:rsid w:val="008F0DDC"/>
    <w:rsid w:val="008F0EC6"/>
    <w:rsid w:val="008F1B2A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2473"/>
    <w:rsid w:val="00A66E55"/>
    <w:rsid w:val="00A732DF"/>
    <w:rsid w:val="00A74962"/>
    <w:rsid w:val="00A76FF7"/>
    <w:rsid w:val="00A807EE"/>
    <w:rsid w:val="00A822F0"/>
    <w:rsid w:val="00A8741D"/>
    <w:rsid w:val="00A92695"/>
    <w:rsid w:val="00A96CBC"/>
    <w:rsid w:val="00A96E59"/>
    <w:rsid w:val="00AA25D9"/>
    <w:rsid w:val="00AA7ED5"/>
    <w:rsid w:val="00AB1640"/>
    <w:rsid w:val="00AC232F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178F"/>
    <w:rsid w:val="00B46721"/>
    <w:rsid w:val="00B54A1D"/>
    <w:rsid w:val="00B632C3"/>
    <w:rsid w:val="00B6363F"/>
    <w:rsid w:val="00B63D7A"/>
    <w:rsid w:val="00B6458B"/>
    <w:rsid w:val="00B73321"/>
    <w:rsid w:val="00B80E51"/>
    <w:rsid w:val="00B80E6D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931F8"/>
    <w:rsid w:val="00CB3D6D"/>
    <w:rsid w:val="00CC0D68"/>
    <w:rsid w:val="00CC7D1F"/>
    <w:rsid w:val="00CD00EA"/>
    <w:rsid w:val="00CE2DDA"/>
    <w:rsid w:val="00CF0C64"/>
    <w:rsid w:val="00CF4C57"/>
    <w:rsid w:val="00CF6605"/>
    <w:rsid w:val="00D01C11"/>
    <w:rsid w:val="00D027D6"/>
    <w:rsid w:val="00D03976"/>
    <w:rsid w:val="00D169AD"/>
    <w:rsid w:val="00D306C4"/>
    <w:rsid w:val="00D40D9B"/>
    <w:rsid w:val="00D43956"/>
    <w:rsid w:val="00D45D65"/>
    <w:rsid w:val="00D476C7"/>
    <w:rsid w:val="00D503B3"/>
    <w:rsid w:val="00D50DA9"/>
    <w:rsid w:val="00D5254C"/>
    <w:rsid w:val="00D5788E"/>
    <w:rsid w:val="00D63284"/>
    <w:rsid w:val="00D6673C"/>
    <w:rsid w:val="00D747CC"/>
    <w:rsid w:val="00D817B5"/>
    <w:rsid w:val="00D94C52"/>
    <w:rsid w:val="00DA3BBA"/>
    <w:rsid w:val="00DA6D73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598F"/>
    <w:rsid w:val="00F24B10"/>
    <w:rsid w:val="00F279DF"/>
    <w:rsid w:val="00F41913"/>
    <w:rsid w:val="00F5599A"/>
    <w:rsid w:val="00F6497C"/>
    <w:rsid w:val="00F80273"/>
    <w:rsid w:val="00F93270"/>
    <w:rsid w:val="00FA71CA"/>
    <w:rsid w:val="00FA749A"/>
    <w:rsid w:val="00FB077E"/>
    <w:rsid w:val="00FB4663"/>
    <w:rsid w:val="00FC2A4C"/>
    <w:rsid w:val="00FD1FE1"/>
    <w:rsid w:val="00FE1CEB"/>
    <w:rsid w:val="00FE3101"/>
    <w:rsid w:val="00FE47F1"/>
    <w:rsid w:val="00FE4B25"/>
    <w:rsid w:val="00FE6891"/>
    <w:rsid w:val="00FF0484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848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character" w:styleId="Hyperlink">
    <w:name w:val="Hyperlink"/>
    <w:basedOn w:val="DefaultParagraphFont"/>
    <w:rsid w:val="00A96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png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header" Target="header1.xm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EF084F-504A-42A0-B187-907C02EB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54</TotalTime>
  <Pages>9</Pages>
  <Words>1611</Words>
  <Characters>6591</Characters>
  <Application>Microsoft Office Word</Application>
  <DocSecurity>0</DocSecurity>
  <Lines>470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15</cp:revision>
  <cp:lastPrinted>2016-09-08T07:01:00Z</cp:lastPrinted>
  <dcterms:created xsi:type="dcterms:W3CDTF">2016-09-08T06:21:00Z</dcterms:created>
  <dcterms:modified xsi:type="dcterms:W3CDTF">2016-10-12T02:00:00Z</dcterms:modified>
</cp:coreProperties>
</file>