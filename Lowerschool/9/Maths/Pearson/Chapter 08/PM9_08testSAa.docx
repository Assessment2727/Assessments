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CD396" w14:textId="77777777" w:rsidR="00D747CC" w:rsidRDefault="001B433F" w:rsidP="001B433F">
      <w:pPr>
        <w:pStyle w:val="Psectionheading"/>
      </w:pPr>
      <w:r>
        <w:t>M</w:t>
      </w:r>
      <w:r w:rsidR="001158EE">
        <w:t>ultiple-choice section</w:t>
      </w:r>
    </w:p>
    <w:tbl>
      <w:tblPr>
        <w:tblStyle w:val="TableGrid"/>
        <w:tblW w:w="0" w:type="auto"/>
        <w:tblLook w:val="04A0" w:firstRow="1" w:lastRow="0" w:firstColumn="1" w:lastColumn="0" w:noHBand="0" w:noVBand="1"/>
      </w:tblPr>
      <w:tblGrid>
        <w:gridCol w:w="1126"/>
        <w:gridCol w:w="994"/>
        <w:gridCol w:w="996"/>
        <w:gridCol w:w="995"/>
        <w:gridCol w:w="994"/>
        <w:gridCol w:w="994"/>
        <w:gridCol w:w="996"/>
        <w:gridCol w:w="995"/>
        <w:gridCol w:w="995"/>
      </w:tblGrid>
      <w:tr w:rsidR="004E3FBA" w14:paraId="13E73058" w14:textId="77777777" w:rsidTr="004E3FBA">
        <w:tc>
          <w:tcPr>
            <w:tcW w:w="1126" w:type="dxa"/>
          </w:tcPr>
          <w:p w14:paraId="7A0DF6C2" w14:textId="77777777" w:rsidR="004E3FBA" w:rsidRDefault="004E3FBA" w:rsidP="00CC6FFF">
            <w:pPr>
              <w:pStyle w:val="Pquestionheadingmc1stafterhead"/>
            </w:pPr>
            <w:r>
              <w:t>Question</w:t>
            </w:r>
          </w:p>
        </w:tc>
        <w:tc>
          <w:tcPr>
            <w:tcW w:w="994" w:type="dxa"/>
          </w:tcPr>
          <w:p w14:paraId="04C06572" w14:textId="77777777" w:rsidR="004E3FBA" w:rsidRDefault="004E3FBA" w:rsidP="00CC6FFF">
            <w:pPr>
              <w:pStyle w:val="Ptabletext"/>
            </w:pPr>
            <w:r>
              <w:t>1</w:t>
            </w:r>
          </w:p>
        </w:tc>
        <w:tc>
          <w:tcPr>
            <w:tcW w:w="996" w:type="dxa"/>
          </w:tcPr>
          <w:p w14:paraId="6400685B" w14:textId="77777777" w:rsidR="004E3FBA" w:rsidRDefault="004E3FBA" w:rsidP="00CC6FFF">
            <w:pPr>
              <w:pStyle w:val="Ptabletext"/>
            </w:pPr>
            <w:r>
              <w:t>2</w:t>
            </w:r>
          </w:p>
        </w:tc>
        <w:tc>
          <w:tcPr>
            <w:tcW w:w="995" w:type="dxa"/>
          </w:tcPr>
          <w:p w14:paraId="7EB04FC2" w14:textId="77777777" w:rsidR="004E3FBA" w:rsidRDefault="004E3FBA" w:rsidP="00CC6FFF">
            <w:pPr>
              <w:pStyle w:val="Ptabletext"/>
            </w:pPr>
            <w:r>
              <w:t>3</w:t>
            </w:r>
          </w:p>
        </w:tc>
        <w:tc>
          <w:tcPr>
            <w:tcW w:w="994" w:type="dxa"/>
          </w:tcPr>
          <w:p w14:paraId="4CF0CA79" w14:textId="77777777" w:rsidR="004E3FBA" w:rsidRDefault="004E3FBA" w:rsidP="00CC6FFF">
            <w:pPr>
              <w:pStyle w:val="Ptabletext"/>
            </w:pPr>
            <w:r>
              <w:t>4</w:t>
            </w:r>
          </w:p>
        </w:tc>
        <w:tc>
          <w:tcPr>
            <w:tcW w:w="994" w:type="dxa"/>
          </w:tcPr>
          <w:p w14:paraId="4C946DAE" w14:textId="77777777" w:rsidR="004E3FBA" w:rsidRDefault="004E3FBA" w:rsidP="00CC6FFF">
            <w:pPr>
              <w:pStyle w:val="Ptabletext"/>
            </w:pPr>
            <w:r>
              <w:t>5</w:t>
            </w:r>
          </w:p>
        </w:tc>
        <w:tc>
          <w:tcPr>
            <w:tcW w:w="996" w:type="dxa"/>
          </w:tcPr>
          <w:p w14:paraId="7540915C" w14:textId="77777777" w:rsidR="004E3FBA" w:rsidRDefault="004E3FBA" w:rsidP="00CC6FFF">
            <w:pPr>
              <w:pStyle w:val="Ptabletext"/>
            </w:pPr>
            <w:r>
              <w:t>6</w:t>
            </w:r>
          </w:p>
        </w:tc>
        <w:tc>
          <w:tcPr>
            <w:tcW w:w="995" w:type="dxa"/>
          </w:tcPr>
          <w:p w14:paraId="49157EDE" w14:textId="77777777" w:rsidR="004E3FBA" w:rsidRDefault="004E3FBA" w:rsidP="00CC6FFF">
            <w:pPr>
              <w:pStyle w:val="Ptabletext"/>
            </w:pPr>
            <w:r>
              <w:t>7</w:t>
            </w:r>
          </w:p>
        </w:tc>
        <w:tc>
          <w:tcPr>
            <w:tcW w:w="995" w:type="dxa"/>
          </w:tcPr>
          <w:p w14:paraId="58B0DBA5" w14:textId="77777777" w:rsidR="004E3FBA" w:rsidRDefault="004E3FBA" w:rsidP="00CC6FFF">
            <w:pPr>
              <w:pStyle w:val="Ptabletext"/>
            </w:pPr>
            <w:r>
              <w:t>8</w:t>
            </w:r>
          </w:p>
        </w:tc>
      </w:tr>
      <w:tr w:rsidR="004E3FBA" w14:paraId="3D971522" w14:textId="77777777" w:rsidTr="004E3FBA">
        <w:tc>
          <w:tcPr>
            <w:tcW w:w="1126" w:type="dxa"/>
          </w:tcPr>
          <w:p w14:paraId="27366CEC" w14:textId="77777777" w:rsidR="004E3FBA" w:rsidRDefault="004E3FBA" w:rsidP="00CC6FFF">
            <w:pPr>
              <w:pStyle w:val="Pquestionheadingmc1stafterhead"/>
            </w:pPr>
            <w:r>
              <w:t>Answer</w:t>
            </w:r>
          </w:p>
        </w:tc>
        <w:tc>
          <w:tcPr>
            <w:tcW w:w="994" w:type="dxa"/>
          </w:tcPr>
          <w:p w14:paraId="6DFD621D" w14:textId="6150F7DE" w:rsidR="004E3FBA" w:rsidRDefault="00AE6779" w:rsidP="00CC6FFF">
            <w:pPr>
              <w:pStyle w:val="Ptabletext"/>
            </w:pPr>
            <w:r>
              <w:t>C</w:t>
            </w:r>
          </w:p>
        </w:tc>
        <w:tc>
          <w:tcPr>
            <w:tcW w:w="996" w:type="dxa"/>
          </w:tcPr>
          <w:p w14:paraId="2CA9DE35" w14:textId="4C441671" w:rsidR="004E3FBA" w:rsidRDefault="00AE6779" w:rsidP="00CC6FFF">
            <w:pPr>
              <w:pStyle w:val="Ptabletext"/>
            </w:pPr>
            <w:r>
              <w:t>D</w:t>
            </w:r>
          </w:p>
        </w:tc>
        <w:tc>
          <w:tcPr>
            <w:tcW w:w="995" w:type="dxa"/>
          </w:tcPr>
          <w:p w14:paraId="0BBE71D9" w14:textId="723B554A" w:rsidR="004E3FBA" w:rsidRDefault="00AE6779" w:rsidP="00CC6FFF">
            <w:pPr>
              <w:pStyle w:val="Ptabletext"/>
            </w:pPr>
            <w:r>
              <w:t>A</w:t>
            </w:r>
          </w:p>
        </w:tc>
        <w:tc>
          <w:tcPr>
            <w:tcW w:w="994" w:type="dxa"/>
          </w:tcPr>
          <w:p w14:paraId="24223619" w14:textId="6BF95F1F" w:rsidR="004E3FBA" w:rsidRDefault="00AE6779" w:rsidP="00CC6FFF">
            <w:pPr>
              <w:pStyle w:val="Ptabletext"/>
            </w:pPr>
            <w:r>
              <w:t>B</w:t>
            </w:r>
          </w:p>
        </w:tc>
        <w:tc>
          <w:tcPr>
            <w:tcW w:w="994" w:type="dxa"/>
          </w:tcPr>
          <w:p w14:paraId="4F8233A0" w14:textId="4F566D2F" w:rsidR="004E3FBA" w:rsidRDefault="00AE6779" w:rsidP="00CC6FFF">
            <w:pPr>
              <w:pStyle w:val="Ptabletext"/>
            </w:pPr>
            <w:r>
              <w:t>A</w:t>
            </w:r>
          </w:p>
        </w:tc>
        <w:tc>
          <w:tcPr>
            <w:tcW w:w="996" w:type="dxa"/>
          </w:tcPr>
          <w:p w14:paraId="51035319" w14:textId="53C6D276" w:rsidR="004E3FBA" w:rsidRDefault="00AE6779" w:rsidP="00CC6FFF">
            <w:pPr>
              <w:pStyle w:val="Ptabletext"/>
            </w:pPr>
            <w:r>
              <w:t>C</w:t>
            </w:r>
          </w:p>
        </w:tc>
        <w:tc>
          <w:tcPr>
            <w:tcW w:w="995" w:type="dxa"/>
          </w:tcPr>
          <w:p w14:paraId="0797B4FC" w14:textId="77777777" w:rsidR="004E3FBA" w:rsidRDefault="004E3FBA" w:rsidP="00CC6FFF">
            <w:pPr>
              <w:pStyle w:val="Ptabletext"/>
            </w:pPr>
            <w:r>
              <w:t>A</w:t>
            </w:r>
          </w:p>
        </w:tc>
        <w:tc>
          <w:tcPr>
            <w:tcW w:w="995" w:type="dxa"/>
          </w:tcPr>
          <w:p w14:paraId="6206E549" w14:textId="3BD098B6" w:rsidR="004E3FBA" w:rsidRDefault="00AE6779" w:rsidP="00CC6FFF">
            <w:pPr>
              <w:pStyle w:val="Ptabletext"/>
            </w:pPr>
            <w:r>
              <w:t>A</w:t>
            </w:r>
          </w:p>
        </w:tc>
      </w:tr>
    </w:tbl>
    <w:p w14:paraId="68129D9A" w14:textId="77777777" w:rsidR="00CC6FFF" w:rsidRDefault="00CC6FFF" w:rsidP="00CC6FFF">
      <w:pPr>
        <w:pStyle w:val="Ptabletext"/>
      </w:pPr>
    </w:p>
    <w:p w14:paraId="2D351E7F" w14:textId="77777777" w:rsidR="00EF38CC" w:rsidRDefault="004E3FBA" w:rsidP="00B80E6D">
      <w:pPr>
        <w:pStyle w:val="Pquestionheadingmc1stafterhead"/>
      </w:pPr>
      <w:r>
        <w:t>Question 1</w:t>
      </w:r>
      <w:r>
        <w:tab/>
        <w:t>[8</w:t>
      </w:r>
      <w:r w:rsidR="00EF38CC">
        <w:t>.1]</w:t>
      </w:r>
    </w:p>
    <w:p w14:paraId="69DFCA25" w14:textId="513C8E5D" w:rsidR="00EF38CC" w:rsidRDefault="00AE6779" w:rsidP="00EF38CC">
      <w:pPr>
        <w:pStyle w:val="Pquestiontextmcqoptions"/>
      </w:pPr>
      <w:r>
        <w:rPr>
          <w:rStyle w:val="Cquestionpartlabelbold"/>
        </w:rPr>
        <w:t>C</w:t>
      </w:r>
    </w:p>
    <w:p w14:paraId="495AEFBE" w14:textId="26918897" w:rsidR="001158EE" w:rsidRDefault="00001D77" w:rsidP="001158EE">
      <w:pPr>
        <w:pStyle w:val="Pquestiontextmainstem"/>
      </w:pPr>
      <w:r w:rsidRPr="004B6069">
        <w:rPr>
          <w:rFonts w:ascii="Calibri" w:hAnsi="Calibri"/>
        </w:rPr>
        <w:t>You can walk around the school and observe the number in each class</w:t>
      </w:r>
      <w:r w:rsidR="00AF3DA6">
        <w:rPr>
          <w:rFonts w:ascii="Calibri" w:hAnsi="Calibri"/>
        </w:rPr>
        <w:t>.</w:t>
      </w:r>
    </w:p>
    <w:p w14:paraId="40AC20FE" w14:textId="77777777" w:rsidR="001B433F" w:rsidRDefault="001B433F" w:rsidP="001B433F">
      <w:pPr>
        <w:pStyle w:val="Pquestionheadingmc"/>
      </w:pPr>
      <w:r>
        <w:t xml:space="preserve">Question </w:t>
      </w:r>
      <w:r w:rsidR="00EF38CC">
        <w:t>2</w:t>
      </w:r>
      <w:r w:rsidR="004E3FBA">
        <w:tab/>
        <w:t>[8.2</w:t>
      </w:r>
      <w:r>
        <w:t>]</w:t>
      </w:r>
    </w:p>
    <w:p w14:paraId="243A0A13" w14:textId="77777777" w:rsidR="00AE6779" w:rsidRPr="00737B8C" w:rsidRDefault="00AE6779" w:rsidP="00AE6779">
      <w:pPr>
        <w:rPr>
          <w:rFonts w:ascii="Calibri" w:hAnsi="Calibri"/>
          <w:b/>
        </w:rPr>
      </w:pPr>
      <w:r w:rsidRPr="00737B8C">
        <w:rPr>
          <w:rFonts w:ascii="Calibri" w:hAnsi="Calibri"/>
          <w:b/>
        </w:rPr>
        <w:t>D</w:t>
      </w:r>
    </w:p>
    <w:p w14:paraId="61A13C76" w14:textId="77777777" w:rsidR="00AE6779" w:rsidRPr="00737B8C" w:rsidRDefault="00AE6779" w:rsidP="00AE6779">
      <w:pPr>
        <w:pStyle w:val="Pquestiontextmainstem"/>
      </w:pPr>
      <w:r w:rsidRPr="00737B8C">
        <w:t>1, 2, 3, 4, 6, 8</w:t>
      </w:r>
    </w:p>
    <w:p w14:paraId="0199789A" w14:textId="67CAD246" w:rsidR="00AE6779" w:rsidRPr="00737B8C" w:rsidRDefault="00AF3DA6" w:rsidP="00AE6779">
      <w:pPr>
        <w:pStyle w:val="Pquestiontextmainstem"/>
      </w:pPr>
      <w:r>
        <w:t>m</w:t>
      </w:r>
      <w:r w:rsidR="00AE6779" w:rsidRPr="00737B8C">
        <w:t xml:space="preserve">ean = </w:t>
      </w:r>
      <w:r w:rsidR="00AE6779" w:rsidRPr="00737B8C">
        <w:rPr>
          <w:position w:val="-24"/>
        </w:rPr>
        <w:object w:dxaOrig="360" w:dyaOrig="620" w14:anchorId="5FD8C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5pt;height:31.15pt" o:ole="">
            <v:imagedata r:id="rId8" o:title=""/>
          </v:shape>
          <o:OLEObject Type="Embed" ProgID="Equation.3" ShapeID="_x0000_i1025" DrawAspect="Content" ObjectID="_1537775753" r:id="rId9"/>
        </w:object>
      </w:r>
      <w:r w:rsidR="00AE6779" w:rsidRPr="00737B8C">
        <w:t xml:space="preserve"> = 4</w:t>
      </w:r>
    </w:p>
    <w:p w14:paraId="63647423" w14:textId="536B5E3D" w:rsidR="001158EE" w:rsidRDefault="00AF3DA6" w:rsidP="00AE6779">
      <w:pPr>
        <w:pStyle w:val="Pquestiontextmainstem"/>
      </w:pPr>
      <w:r>
        <w:t>m</w:t>
      </w:r>
      <w:r w:rsidR="00AE6779" w:rsidRPr="00737B8C">
        <w:t xml:space="preserve">edian  = </w:t>
      </w:r>
      <w:r w:rsidR="00AE6779" w:rsidRPr="00737B8C">
        <w:rPr>
          <w:position w:val="-24"/>
        </w:rPr>
        <w:object w:dxaOrig="560" w:dyaOrig="620" w14:anchorId="1B659CB8">
          <v:shape id="_x0000_i1026" type="#_x0000_t75" style="width:27.95pt;height:31.15pt" o:ole="">
            <v:imagedata r:id="rId10" o:title=""/>
          </v:shape>
          <o:OLEObject Type="Embed" ProgID="Equation.3" ShapeID="_x0000_i1026" DrawAspect="Content" ObjectID="_1537775754" r:id="rId11"/>
        </w:object>
      </w:r>
      <w:r w:rsidR="00AE6779" w:rsidRPr="00737B8C">
        <w:t xml:space="preserve"> = 3.5</w:t>
      </w:r>
    </w:p>
    <w:p w14:paraId="1FC851B0" w14:textId="77777777" w:rsidR="004E3FBA" w:rsidRDefault="004E3FBA" w:rsidP="004E3FBA">
      <w:pPr>
        <w:pStyle w:val="Pquestionheadingmc"/>
      </w:pPr>
      <w:r>
        <w:t>Question 3</w:t>
      </w:r>
      <w:r>
        <w:tab/>
        <w:t>[8.3]</w:t>
      </w:r>
    </w:p>
    <w:p w14:paraId="62F280C9" w14:textId="4FCBB33D" w:rsidR="004E3FBA" w:rsidRDefault="00AE6779" w:rsidP="00570CA7">
      <w:pPr>
        <w:pStyle w:val="Pquestiontextmainstem"/>
      </w:pPr>
      <w:r>
        <w:rPr>
          <w:rStyle w:val="Cquestionpartlabelbold"/>
        </w:rPr>
        <w:t>A</w:t>
      </w:r>
    </w:p>
    <w:p w14:paraId="453E63EA" w14:textId="7C740104" w:rsidR="00001D77" w:rsidRPr="004B6069" w:rsidRDefault="00AE6779" w:rsidP="00570CA7">
      <w:pPr>
        <w:pStyle w:val="Pquestiontextmainstem"/>
        <w:rPr>
          <w:rFonts w:ascii="Calibri" w:hAnsi="Calibri"/>
        </w:rPr>
      </w:pPr>
      <w:r w:rsidRPr="00737B8C">
        <w:rPr>
          <w:rFonts w:ascii="Calibri" w:hAnsi="Calibri"/>
          <w:position w:val="-24"/>
        </w:rPr>
        <w:object w:dxaOrig="1320" w:dyaOrig="620" w14:anchorId="0D29176A">
          <v:shape id="_x0000_i1027" type="#_x0000_t75" style="width:65.55pt;height:31.15pt" o:ole="">
            <v:imagedata r:id="rId12" o:title=""/>
          </v:shape>
          <o:OLEObject Type="Embed" ProgID="Equation.3" ShapeID="_x0000_i1027" DrawAspect="Content" ObjectID="_1537775755" r:id="rId13"/>
        </w:object>
      </w:r>
      <w:r w:rsidRPr="00737B8C">
        <w:rPr>
          <w:rFonts w:ascii="Calibri" w:hAnsi="Calibri"/>
        </w:rPr>
        <w:t xml:space="preserve"> = 24.5</w:t>
      </w:r>
    </w:p>
    <w:p w14:paraId="177FB38E" w14:textId="77777777" w:rsidR="004E3FBA" w:rsidRDefault="004E3FBA" w:rsidP="004E3FBA">
      <w:pPr>
        <w:pStyle w:val="Pquestionheadingmc"/>
      </w:pPr>
      <w:r>
        <w:t>Question 4</w:t>
      </w:r>
      <w:r>
        <w:tab/>
        <w:t>[8.5]</w:t>
      </w:r>
    </w:p>
    <w:p w14:paraId="405219EB" w14:textId="77777777" w:rsidR="00570CA7" w:rsidRPr="00737B8C" w:rsidRDefault="00570CA7" w:rsidP="00570CA7">
      <w:pPr>
        <w:rPr>
          <w:rFonts w:ascii="Calibri" w:hAnsi="Calibri"/>
          <w:b/>
        </w:rPr>
      </w:pPr>
      <w:r w:rsidRPr="00737B8C">
        <w:rPr>
          <w:rFonts w:ascii="Calibri" w:hAnsi="Calibri"/>
          <w:b/>
        </w:rPr>
        <w:t>B</w:t>
      </w:r>
    </w:p>
    <w:p w14:paraId="4D5E0015" w14:textId="28B91C52" w:rsidR="004E3FBA" w:rsidRPr="004E3FBA" w:rsidRDefault="00570CA7" w:rsidP="00570CA7">
      <w:pPr>
        <w:pStyle w:val="Pquestiontextmainstem"/>
      </w:pPr>
      <w:r w:rsidRPr="00737B8C">
        <w:rPr>
          <w:rFonts w:ascii="Calibri" w:hAnsi="Calibri"/>
        </w:rPr>
        <w:t xml:space="preserve">9 balls in total, 4 of which are brown: </w:t>
      </w:r>
      <w:r w:rsidRPr="00737B8C">
        <w:rPr>
          <w:rFonts w:ascii="Calibri" w:hAnsi="Calibri"/>
          <w:position w:val="-22"/>
        </w:rPr>
        <w:object w:dxaOrig="200" w:dyaOrig="600" w14:anchorId="753D00BC">
          <v:shape id="_x0000_i1028" type="#_x0000_t75" style="width:9.65pt;height:30.1pt" o:ole="">
            <v:imagedata r:id="rId14" o:title=""/>
          </v:shape>
          <o:OLEObject Type="Embed" ProgID="Equation.3" ShapeID="_x0000_i1028" DrawAspect="Content" ObjectID="_1537775756" r:id="rId15"/>
        </w:object>
      </w:r>
    </w:p>
    <w:p w14:paraId="2A35FDAC" w14:textId="77777777" w:rsidR="004E3FBA" w:rsidRDefault="004E3FBA" w:rsidP="004E3FBA">
      <w:pPr>
        <w:pStyle w:val="Pquestionheadingmc"/>
      </w:pPr>
      <w:r>
        <w:t>Question 5</w:t>
      </w:r>
      <w:r>
        <w:tab/>
        <w:t>[8.5]</w:t>
      </w:r>
    </w:p>
    <w:p w14:paraId="2CBC3F0B" w14:textId="334E36D0" w:rsidR="00001D77" w:rsidRPr="004B6069" w:rsidRDefault="00001D77" w:rsidP="00001D77">
      <w:pPr>
        <w:rPr>
          <w:rFonts w:ascii="Calibri" w:hAnsi="Calibri"/>
        </w:rPr>
      </w:pPr>
    </w:p>
    <w:p w14:paraId="4F8F4116" w14:textId="77777777" w:rsidR="00570CA7" w:rsidRPr="00737B8C" w:rsidRDefault="00570CA7" w:rsidP="00570CA7">
      <w:pPr>
        <w:rPr>
          <w:rFonts w:ascii="Calibri" w:hAnsi="Calibri"/>
          <w:b/>
        </w:rPr>
      </w:pPr>
      <w:r w:rsidRPr="00737B8C">
        <w:rPr>
          <w:rFonts w:ascii="Calibri" w:hAnsi="Calibri"/>
          <w:b/>
        </w:rPr>
        <w:t>A</w:t>
      </w:r>
    </w:p>
    <w:p w14:paraId="6B0C866E" w14:textId="77777777" w:rsidR="00AF3DA6" w:rsidRDefault="00570CA7" w:rsidP="00AF3DA6">
      <w:pPr>
        <w:rPr>
          <w:rFonts w:ascii="Calibri" w:hAnsi="Calibri"/>
        </w:rPr>
      </w:pPr>
      <w:r w:rsidRPr="00737B8C">
        <w:rPr>
          <w:rFonts w:ascii="Calibri" w:hAnsi="Calibri"/>
        </w:rPr>
        <w:t>Four 3s have been rolled out of a total of 30 rolls.</w:t>
      </w:r>
    </w:p>
    <w:p w14:paraId="7BB676D0" w14:textId="5A8E1675" w:rsidR="00570CA7" w:rsidRDefault="00570CA7" w:rsidP="00AF3DA6">
      <w:pPr>
        <w:rPr>
          <w:rFonts w:ascii="Calibri" w:hAnsi="Calibri"/>
        </w:rPr>
      </w:pPr>
      <w:r w:rsidRPr="00737B8C">
        <w:rPr>
          <w:rFonts w:ascii="Calibri" w:hAnsi="Calibri"/>
          <w:position w:val="-22"/>
        </w:rPr>
        <w:object w:dxaOrig="800" w:dyaOrig="600" w14:anchorId="5A998BA6">
          <v:shape id="_x0000_i1029" type="#_x0000_t75" style="width:40.85pt;height:30.1pt" o:ole="">
            <v:imagedata r:id="rId16" o:title=""/>
          </v:shape>
          <o:OLEObject Type="Embed" ProgID="Equation.3" ShapeID="_x0000_i1029" DrawAspect="Content" ObjectID="_1537775757" r:id="rId17"/>
        </w:object>
      </w:r>
    </w:p>
    <w:p w14:paraId="1C21D6C2" w14:textId="21F90605" w:rsidR="004E3FBA" w:rsidRDefault="004E3FBA" w:rsidP="00570CA7">
      <w:pPr>
        <w:pStyle w:val="Pquestionheadingmc"/>
      </w:pPr>
      <w:r>
        <w:t>Question 6</w:t>
      </w:r>
      <w:r>
        <w:tab/>
        <w:t>[8.5]</w:t>
      </w:r>
    </w:p>
    <w:p w14:paraId="530C1C34" w14:textId="77777777" w:rsidR="00570CA7" w:rsidRPr="00737B8C" w:rsidRDefault="00570CA7" w:rsidP="00570CA7">
      <w:pPr>
        <w:rPr>
          <w:rFonts w:ascii="Calibri" w:hAnsi="Calibri"/>
          <w:b/>
        </w:rPr>
      </w:pPr>
      <w:r w:rsidRPr="00737B8C">
        <w:rPr>
          <w:rFonts w:ascii="Calibri" w:hAnsi="Calibri"/>
          <w:b/>
        </w:rPr>
        <w:t>C</w:t>
      </w:r>
    </w:p>
    <w:p w14:paraId="12A2D2C1" w14:textId="77777777" w:rsidR="00570CA7" w:rsidRPr="00737B8C" w:rsidRDefault="00570CA7" w:rsidP="00570CA7">
      <w:pPr>
        <w:rPr>
          <w:rFonts w:ascii="Calibri" w:hAnsi="Calibri"/>
        </w:rPr>
      </w:pPr>
      <w:r w:rsidRPr="00737B8C">
        <w:rPr>
          <w:rFonts w:ascii="Calibri" w:hAnsi="Calibri"/>
        </w:rPr>
        <w:t>multiples of 4: 4, 8, 12, 16, 20, 24, 28</w:t>
      </w:r>
    </w:p>
    <w:p w14:paraId="0B7C041E" w14:textId="77777777" w:rsidR="00570CA7" w:rsidRPr="00737B8C" w:rsidRDefault="00570CA7" w:rsidP="00570CA7">
      <w:pPr>
        <w:rPr>
          <w:rFonts w:ascii="Calibri" w:hAnsi="Calibri"/>
        </w:rPr>
      </w:pPr>
      <w:r w:rsidRPr="00737B8C">
        <w:rPr>
          <w:rFonts w:ascii="Calibri" w:hAnsi="Calibri"/>
        </w:rPr>
        <w:t>multiples of 6: 6, 12, 18, 24, 30</w:t>
      </w:r>
    </w:p>
    <w:p w14:paraId="6BA33159" w14:textId="2FB6A9BF" w:rsidR="004E3FBA" w:rsidRPr="004E3FBA" w:rsidRDefault="00570CA7" w:rsidP="00570CA7">
      <w:pPr>
        <w:pStyle w:val="Pquestiontextmainstem"/>
      </w:pPr>
      <w:r w:rsidRPr="00737B8C">
        <w:rPr>
          <w:rFonts w:ascii="Calibri" w:hAnsi="Calibri"/>
        </w:rPr>
        <w:t xml:space="preserve">12 and 24 are only counted once each to give a total of 10 successful outcomes: </w:t>
      </w:r>
      <w:r w:rsidRPr="00737B8C">
        <w:rPr>
          <w:rFonts w:ascii="Calibri" w:hAnsi="Calibri"/>
          <w:position w:val="-22"/>
        </w:rPr>
        <w:object w:dxaOrig="700" w:dyaOrig="600" w14:anchorId="1C99CAF7">
          <v:shape id="_x0000_i1030" type="#_x0000_t75" style="width:35.45pt;height:30.1pt" o:ole="">
            <v:imagedata r:id="rId18" o:title=""/>
          </v:shape>
          <o:OLEObject Type="Embed" ProgID="Equation.3" ShapeID="_x0000_i1030" DrawAspect="Content" ObjectID="_1537775758" r:id="rId19"/>
        </w:object>
      </w:r>
    </w:p>
    <w:p w14:paraId="6EA91BAA" w14:textId="77777777" w:rsidR="004E3FBA" w:rsidRDefault="00F60B79" w:rsidP="004E3FBA">
      <w:pPr>
        <w:pStyle w:val="Pquestionheadingmc"/>
      </w:pPr>
      <w:r>
        <w:t>Question 7</w:t>
      </w:r>
      <w:r>
        <w:tab/>
        <w:t>[8.7</w:t>
      </w:r>
      <w:r w:rsidR="004E3FBA">
        <w:t>]</w:t>
      </w:r>
    </w:p>
    <w:p w14:paraId="6304D8D2" w14:textId="77777777" w:rsidR="00570CA7" w:rsidRPr="00737B8C" w:rsidRDefault="00570CA7" w:rsidP="00570CA7">
      <w:pPr>
        <w:rPr>
          <w:rFonts w:ascii="Calibri" w:hAnsi="Calibri"/>
        </w:rPr>
      </w:pPr>
      <w:r w:rsidRPr="00737B8C">
        <w:rPr>
          <w:rFonts w:ascii="Calibri" w:hAnsi="Calibri"/>
          <w:b/>
        </w:rPr>
        <w:t>A</w:t>
      </w:r>
    </w:p>
    <w:p w14:paraId="0D38E9BE" w14:textId="6193E09B" w:rsidR="004E3FBA" w:rsidRPr="004E3FBA" w:rsidRDefault="00570CA7" w:rsidP="00570CA7">
      <w:pPr>
        <w:pStyle w:val="Pquestiontextmainstem"/>
      </w:pPr>
      <w:r w:rsidRPr="00737B8C">
        <w:rPr>
          <w:rFonts w:ascii="Calibri" w:hAnsi="Calibri"/>
        </w:rPr>
        <w:t xml:space="preserve">There are 36 outcomes possible, only one of which is the one required, so </w:t>
      </w:r>
      <w:r w:rsidR="00AF3DA6">
        <w:rPr>
          <w:rFonts w:ascii="Calibri" w:hAnsi="Calibri"/>
        </w:rPr>
        <w:t xml:space="preserve">the answer is </w:t>
      </w:r>
      <w:r w:rsidRPr="00737B8C">
        <w:rPr>
          <w:rFonts w:ascii="Calibri" w:hAnsi="Calibri"/>
          <w:position w:val="-22"/>
        </w:rPr>
        <w:object w:dxaOrig="320" w:dyaOrig="600" w14:anchorId="4E5D0E92">
          <v:shape id="_x0000_i1031" type="#_x0000_t75" style="width:16.1pt;height:30.1pt" o:ole="">
            <v:imagedata r:id="rId20" o:title=""/>
          </v:shape>
          <o:OLEObject Type="Embed" ProgID="Equation.3" ShapeID="_x0000_i1031" DrawAspect="Content" ObjectID="_1537775759" r:id="rId21"/>
        </w:object>
      </w:r>
      <w:r w:rsidR="00AF3DA6">
        <w:rPr>
          <w:rFonts w:ascii="Calibri" w:hAnsi="Calibri"/>
        </w:rPr>
        <w:t>.</w:t>
      </w:r>
    </w:p>
    <w:p w14:paraId="5B6BC3A3" w14:textId="77777777" w:rsidR="004E3FBA" w:rsidRDefault="00F60B79" w:rsidP="004E3FBA">
      <w:pPr>
        <w:pStyle w:val="Pquestionheadingmc"/>
      </w:pPr>
      <w:r>
        <w:lastRenderedPageBreak/>
        <w:t>Question 8</w:t>
      </w:r>
      <w:r>
        <w:tab/>
        <w:t>[8.7</w:t>
      </w:r>
      <w:r w:rsidR="004E3FBA">
        <w:t>]</w:t>
      </w:r>
    </w:p>
    <w:p w14:paraId="23BD64C6" w14:textId="77777777" w:rsidR="00570CA7" w:rsidRPr="00737B8C" w:rsidRDefault="00570CA7" w:rsidP="00570CA7">
      <w:pPr>
        <w:rPr>
          <w:rFonts w:ascii="Calibri" w:hAnsi="Calibri"/>
          <w:b/>
        </w:rPr>
      </w:pPr>
      <w:r w:rsidRPr="00737B8C">
        <w:rPr>
          <w:rFonts w:ascii="Calibri" w:hAnsi="Calibri"/>
          <w:b/>
        </w:rPr>
        <w:t>A</w:t>
      </w:r>
    </w:p>
    <w:p w14:paraId="254E5D97" w14:textId="33CFD294" w:rsidR="004E3FBA" w:rsidRPr="004E3FBA" w:rsidRDefault="00570CA7" w:rsidP="00570CA7">
      <w:pPr>
        <w:pStyle w:val="Pquestiontextmainstem"/>
      </w:pPr>
      <w:r w:rsidRPr="00737B8C">
        <w:rPr>
          <w:rFonts w:ascii="Calibri" w:hAnsi="Calibri"/>
        </w:rPr>
        <w:t>Pr(</w:t>
      </w:r>
      <w:r w:rsidRPr="00AF3DA6">
        <w:rPr>
          <w:rFonts w:ascii="Calibri" w:hAnsi="Calibri"/>
          <w:i/>
        </w:rPr>
        <w:t>B</w:t>
      </w:r>
      <w:r w:rsidRPr="00737B8C">
        <w:rPr>
          <w:rFonts w:ascii="Calibri" w:hAnsi="Calibri"/>
        </w:rPr>
        <w:t xml:space="preserve"> and even) = </w:t>
      </w:r>
      <w:r w:rsidRPr="00737B8C">
        <w:rPr>
          <w:rFonts w:ascii="Calibri" w:hAnsi="Calibri"/>
          <w:position w:val="-24"/>
        </w:rPr>
        <w:object w:dxaOrig="320" w:dyaOrig="620" w14:anchorId="38002080">
          <v:shape id="_x0000_i1032" type="#_x0000_t75" style="width:16.1pt;height:31.15pt" o:ole="">
            <v:imagedata r:id="rId22" o:title=""/>
          </v:shape>
          <o:OLEObject Type="Embed" ProgID="Equation.3" ShapeID="_x0000_i1032" DrawAspect="Content" ObjectID="_1537775760" r:id="rId23"/>
        </w:object>
      </w:r>
      <w:r w:rsidRPr="00737B8C">
        <w:rPr>
          <w:rFonts w:ascii="Calibri" w:hAnsi="Calibri"/>
        </w:rPr>
        <w:t xml:space="preserve"> = </w:t>
      </w:r>
      <w:r w:rsidRPr="00737B8C">
        <w:rPr>
          <w:rFonts w:ascii="Calibri" w:hAnsi="Calibri"/>
          <w:position w:val="-24"/>
        </w:rPr>
        <w:object w:dxaOrig="220" w:dyaOrig="620" w14:anchorId="77EB94EE">
          <v:shape id="_x0000_i1033" type="#_x0000_t75" style="width:10.75pt;height:31.15pt" o:ole="">
            <v:imagedata r:id="rId24" o:title=""/>
          </v:shape>
          <o:OLEObject Type="Embed" ProgID="Equation.3" ShapeID="_x0000_i1033" DrawAspect="Content" ObjectID="_1537775761" r:id="rId25"/>
        </w:object>
      </w:r>
    </w:p>
    <w:p w14:paraId="41208ED0" w14:textId="77777777" w:rsidR="001B433F" w:rsidRDefault="001B433F" w:rsidP="001B433F">
      <w:pPr>
        <w:pStyle w:val="Psectionresults"/>
      </w:pPr>
      <w:r>
        <w:t xml:space="preserve">Multiple-choice </w:t>
      </w:r>
      <w:r w:rsidR="001158EE">
        <w:t>total marks</w:t>
      </w:r>
      <w:r>
        <w:t>:</w:t>
      </w:r>
      <w:r w:rsidR="001158EE">
        <w:t xml:space="preserve"> </w:t>
      </w:r>
      <w:r w:rsidR="00B30348">
        <w:t xml:space="preserve"> 8</w:t>
      </w:r>
    </w:p>
    <w:p w14:paraId="1913A12C" w14:textId="77777777" w:rsidR="001B433F" w:rsidRDefault="001B433F" w:rsidP="001B433F">
      <w:pPr>
        <w:pStyle w:val="Psectionheading"/>
      </w:pPr>
      <w:r>
        <w:t>Short answer section</w:t>
      </w:r>
    </w:p>
    <w:p w14:paraId="211AE622" w14:textId="3F70CC9C" w:rsidR="001B433F" w:rsidRDefault="00B30348" w:rsidP="00B80E6D">
      <w:pPr>
        <w:pStyle w:val="Pquestionheadingsx1stafterhead"/>
      </w:pPr>
      <w:r>
        <w:t>Question 9</w:t>
      </w:r>
      <w:r w:rsidR="001B433F">
        <w:tab/>
      </w:r>
      <w:r>
        <w:rPr>
          <w:rStyle w:val="Cmarkslabel"/>
        </w:rPr>
        <w:t>3</w:t>
      </w:r>
      <w:r w:rsidR="001B433F" w:rsidRPr="001B433F">
        <w:rPr>
          <w:rStyle w:val="Cmarkslabel"/>
        </w:rPr>
        <w:t xml:space="preserve"> marks</w:t>
      </w:r>
      <w:r w:rsidR="001B433F">
        <w:tab/>
      </w:r>
      <w:r w:rsidR="00A60ADA">
        <w:t>[8.1]</w:t>
      </w:r>
      <w:r w:rsidR="00A60ADA" w:rsidRPr="00244870">
        <w:t xml:space="preserve"> </w:t>
      </w:r>
      <w:r w:rsidR="00A60ADA">
        <w:t>[8.5]</w:t>
      </w:r>
    </w:p>
    <w:p w14:paraId="13A04DA9" w14:textId="77777777" w:rsidR="00570CA7" w:rsidRPr="00737B8C" w:rsidRDefault="00570CA7" w:rsidP="00570CA7">
      <w:pPr>
        <w:ind w:left="340" w:hanging="340"/>
        <w:rPr>
          <w:rFonts w:ascii="Calibri" w:hAnsi="Calibri"/>
        </w:rPr>
      </w:pPr>
      <w:r w:rsidRPr="00737B8C">
        <w:rPr>
          <w:rFonts w:ascii="Calibri" w:hAnsi="Calibri"/>
          <w:b/>
        </w:rPr>
        <w:t>(a)</w:t>
      </w:r>
      <w:r w:rsidRPr="00737B8C">
        <w:rPr>
          <w:rFonts w:ascii="Calibri" w:hAnsi="Calibri"/>
        </w:rPr>
        <w:tab/>
        <w:t xml:space="preserve">An event for which the probability is 1 is said to be </w:t>
      </w:r>
      <w:r w:rsidRPr="00AF3DA6">
        <w:rPr>
          <w:rFonts w:ascii="Calibri" w:hAnsi="Calibri"/>
          <w:u w:val="single"/>
        </w:rPr>
        <w:t>certain</w:t>
      </w:r>
      <w:r w:rsidRPr="00737B8C">
        <w:rPr>
          <w:rFonts w:ascii="Calibri" w:hAnsi="Calibri"/>
        </w:rPr>
        <w:t>.</w:t>
      </w:r>
    </w:p>
    <w:p w14:paraId="07CFFCF4" w14:textId="77777777" w:rsidR="00570CA7" w:rsidRPr="00737B8C" w:rsidRDefault="00570CA7" w:rsidP="00570CA7">
      <w:pPr>
        <w:ind w:left="340" w:hanging="340"/>
        <w:rPr>
          <w:rFonts w:ascii="Calibri" w:hAnsi="Calibri"/>
        </w:rPr>
      </w:pPr>
      <w:r w:rsidRPr="00737B8C">
        <w:rPr>
          <w:rFonts w:ascii="Calibri" w:hAnsi="Calibri"/>
          <w:b/>
        </w:rPr>
        <w:t>(b)</w:t>
      </w:r>
      <w:r w:rsidRPr="00737B8C">
        <w:rPr>
          <w:rFonts w:ascii="Calibri" w:hAnsi="Calibri"/>
        </w:rPr>
        <w:tab/>
        <w:t xml:space="preserve">The number of brothers and sisters you have is an example of </w:t>
      </w:r>
      <w:r w:rsidRPr="00AF3DA6">
        <w:rPr>
          <w:rFonts w:ascii="Calibri" w:hAnsi="Calibri"/>
          <w:u w:val="single"/>
        </w:rPr>
        <w:t>discrete data</w:t>
      </w:r>
      <w:r w:rsidRPr="00737B8C">
        <w:rPr>
          <w:rFonts w:ascii="Calibri" w:hAnsi="Calibri"/>
        </w:rPr>
        <w:t>.</w:t>
      </w:r>
    </w:p>
    <w:p w14:paraId="439D6633" w14:textId="5127C4BA" w:rsidR="00B30348" w:rsidRDefault="00570CA7" w:rsidP="00570CA7">
      <w:pPr>
        <w:pStyle w:val="Pquestiontextpartsa"/>
      </w:pPr>
      <w:r w:rsidRPr="00737B8C">
        <w:rPr>
          <w:rFonts w:ascii="Calibri" w:hAnsi="Calibri"/>
          <w:b/>
        </w:rPr>
        <w:t>(c)</w:t>
      </w:r>
      <w:r w:rsidRPr="00737B8C">
        <w:rPr>
          <w:rFonts w:ascii="Calibri" w:hAnsi="Calibri"/>
        </w:rPr>
        <w:tab/>
        <w:t xml:space="preserve">If a statistical graph is not symmetrical it is said to be </w:t>
      </w:r>
      <w:r w:rsidRPr="00AF3DA6">
        <w:rPr>
          <w:rFonts w:ascii="Calibri" w:hAnsi="Calibri"/>
          <w:u w:val="single"/>
        </w:rPr>
        <w:t>skewed</w:t>
      </w:r>
      <w:r w:rsidRPr="00737B8C">
        <w:rPr>
          <w:rFonts w:ascii="Calibri" w:hAnsi="Calibri"/>
        </w:rPr>
        <w:t>.</w:t>
      </w:r>
    </w:p>
    <w:p w14:paraId="08669729" w14:textId="77777777" w:rsidR="00B30348" w:rsidRDefault="00B30348" w:rsidP="00B30348">
      <w:pPr>
        <w:pStyle w:val="Pquestiontextpartsa"/>
      </w:pPr>
    </w:p>
    <w:p w14:paraId="62C1B132" w14:textId="3E61A3DD" w:rsidR="00B30348" w:rsidRDefault="00B30348" w:rsidP="001158EE">
      <w:pPr>
        <w:pStyle w:val="Pquestionheadingsx1stafterhead"/>
      </w:pPr>
      <w:r>
        <w:t>Question 10</w:t>
      </w:r>
      <w:r w:rsidR="001158EE">
        <w:tab/>
      </w:r>
      <w:r w:rsidR="00AE6779">
        <w:rPr>
          <w:rStyle w:val="Cmarkslabel"/>
        </w:rPr>
        <w:t>2</w:t>
      </w:r>
      <w:r w:rsidR="001158EE" w:rsidRPr="001B433F">
        <w:rPr>
          <w:rStyle w:val="Cmarkslabel"/>
        </w:rPr>
        <w:t xml:space="preserve"> marks</w:t>
      </w:r>
      <w:r w:rsidR="001158EE">
        <w:tab/>
      </w:r>
      <w:r w:rsidR="00A60ADA">
        <w:t>[8.5]</w:t>
      </w:r>
    </w:p>
    <w:p w14:paraId="123E86A3" w14:textId="59D448F9" w:rsidR="00B30348" w:rsidRDefault="00570CA7" w:rsidP="00570CA7">
      <w:pPr>
        <w:pStyle w:val="Pquestiontextmainstem"/>
      </w:pPr>
      <w:r w:rsidRPr="00737B8C">
        <w:t>The data can be considered to be continuous as every value between 52 kg and 53 kg, for example, could be attained at some point. The values that are written down are just rounded off values of potentially infinite decimal values.</w:t>
      </w:r>
    </w:p>
    <w:p w14:paraId="03BFDE94" w14:textId="77777777" w:rsidR="00B30348" w:rsidRDefault="00B30348" w:rsidP="00B30348">
      <w:pPr>
        <w:pStyle w:val="Pquestionheadingsx1stafterhead"/>
      </w:pPr>
    </w:p>
    <w:p w14:paraId="72CA928E" w14:textId="3E253A69" w:rsidR="00B30348" w:rsidRDefault="00B30348" w:rsidP="00B30348">
      <w:pPr>
        <w:pStyle w:val="Pquestionheadingsx1stafterhead"/>
      </w:pPr>
      <w:r>
        <w:t>Question 11</w:t>
      </w:r>
      <w:r>
        <w:tab/>
      </w:r>
      <w:r w:rsidR="00AE6779">
        <w:rPr>
          <w:rStyle w:val="Cmarkslabel"/>
        </w:rPr>
        <w:t>5</w:t>
      </w:r>
      <w:r w:rsidRPr="001B433F">
        <w:rPr>
          <w:rStyle w:val="Cmarkslabel"/>
        </w:rPr>
        <w:t xml:space="preserve"> marks</w:t>
      </w:r>
      <w:r>
        <w:tab/>
        <w:t>[8.2]</w:t>
      </w:r>
    </w:p>
    <w:p w14:paraId="3490117F" w14:textId="77777777" w:rsidR="00570CA7" w:rsidRPr="00737B8C" w:rsidRDefault="00570CA7" w:rsidP="00570CA7">
      <w:pPr>
        <w:tabs>
          <w:tab w:val="left" w:pos="993"/>
          <w:tab w:val="left" w:pos="1985"/>
          <w:tab w:val="left" w:pos="2977"/>
          <w:tab w:val="left" w:pos="4253"/>
        </w:tabs>
        <w:rPr>
          <w:rFonts w:ascii="Calibri" w:hAnsi="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
        <w:gridCol w:w="460"/>
        <w:gridCol w:w="460"/>
        <w:gridCol w:w="347"/>
        <w:gridCol w:w="460"/>
        <w:gridCol w:w="460"/>
        <w:gridCol w:w="344"/>
        <w:gridCol w:w="460"/>
        <w:gridCol w:w="460"/>
      </w:tblGrid>
      <w:tr w:rsidR="00570CA7" w:rsidRPr="00737B8C" w14:paraId="479413C3" w14:textId="77777777" w:rsidTr="00570CA7">
        <w:tc>
          <w:tcPr>
            <w:tcW w:w="0" w:type="auto"/>
            <w:tcBorders>
              <w:top w:val="nil"/>
              <w:left w:val="nil"/>
              <w:bottom w:val="nil"/>
              <w:right w:val="single" w:sz="4" w:space="0" w:color="auto"/>
            </w:tcBorders>
            <w:shd w:val="clear" w:color="auto" w:fill="auto"/>
          </w:tcPr>
          <w:p w14:paraId="15FC114D" w14:textId="4D214DF6" w:rsidR="00570CA7" w:rsidRPr="00737B8C" w:rsidRDefault="00A60ADA" w:rsidP="00570CA7">
            <w:pPr>
              <w:rPr>
                <w:rFonts w:ascii="Calibri" w:hAnsi="Calibri"/>
              </w:rPr>
            </w:pPr>
            <w:r>
              <w:rPr>
                <w:rFonts w:ascii="Calibri" w:hAnsi="Calibri"/>
              </w:rPr>
              <w:t>A</w:t>
            </w:r>
          </w:p>
        </w:tc>
        <w:tc>
          <w:tcPr>
            <w:tcW w:w="0" w:type="auto"/>
            <w:tcBorders>
              <w:left w:val="single" w:sz="4" w:space="0" w:color="auto"/>
            </w:tcBorders>
            <w:shd w:val="clear" w:color="auto" w:fill="auto"/>
          </w:tcPr>
          <w:p w14:paraId="02307A7D" w14:textId="77777777" w:rsidR="00570CA7" w:rsidRPr="00AF3DA6" w:rsidRDefault="00570CA7" w:rsidP="00AF3DA6">
            <w:pPr>
              <w:pStyle w:val="Ptabletext"/>
              <w:rPr>
                <w:i/>
              </w:rPr>
            </w:pPr>
            <w:r w:rsidRPr="00AF3DA6">
              <w:rPr>
                <w:i/>
              </w:rPr>
              <w:t>x</w:t>
            </w:r>
          </w:p>
        </w:tc>
        <w:tc>
          <w:tcPr>
            <w:tcW w:w="0" w:type="auto"/>
            <w:tcBorders>
              <w:right w:val="single" w:sz="4" w:space="0" w:color="auto"/>
            </w:tcBorders>
            <w:shd w:val="clear" w:color="auto" w:fill="auto"/>
          </w:tcPr>
          <w:p w14:paraId="18D7B3C7" w14:textId="77777777" w:rsidR="00570CA7" w:rsidRPr="00AF3DA6" w:rsidRDefault="00570CA7" w:rsidP="00AF3DA6">
            <w:pPr>
              <w:pStyle w:val="Ptabletext"/>
              <w:rPr>
                <w:i/>
              </w:rPr>
            </w:pPr>
            <w:r w:rsidRPr="00AF3DA6">
              <w:rPr>
                <w:i/>
              </w:rPr>
              <w:t>f</w:t>
            </w:r>
          </w:p>
        </w:tc>
        <w:tc>
          <w:tcPr>
            <w:tcW w:w="0" w:type="auto"/>
            <w:tcBorders>
              <w:top w:val="nil"/>
              <w:left w:val="single" w:sz="4" w:space="0" w:color="auto"/>
              <w:bottom w:val="nil"/>
              <w:right w:val="single" w:sz="4" w:space="0" w:color="auto"/>
            </w:tcBorders>
            <w:shd w:val="clear" w:color="auto" w:fill="auto"/>
          </w:tcPr>
          <w:p w14:paraId="26188CC6" w14:textId="4B98CD7C" w:rsidR="00570CA7" w:rsidRPr="00737B8C" w:rsidRDefault="00A60ADA" w:rsidP="00AF3DA6">
            <w:pPr>
              <w:pStyle w:val="Ptabletext"/>
            </w:pPr>
            <w:r>
              <w:t>B</w:t>
            </w:r>
          </w:p>
        </w:tc>
        <w:tc>
          <w:tcPr>
            <w:tcW w:w="0" w:type="auto"/>
            <w:tcBorders>
              <w:left w:val="single" w:sz="4" w:space="0" w:color="auto"/>
            </w:tcBorders>
            <w:shd w:val="clear" w:color="auto" w:fill="auto"/>
          </w:tcPr>
          <w:p w14:paraId="16DD4A3E" w14:textId="77777777" w:rsidR="00570CA7" w:rsidRPr="00AF3DA6" w:rsidRDefault="00570CA7" w:rsidP="00AF3DA6">
            <w:pPr>
              <w:pStyle w:val="Ptabletext"/>
              <w:rPr>
                <w:i/>
              </w:rPr>
            </w:pPr>
            <w:r w:rsidRPr="00AF3DA6">
              <w:rPr>
                <w:i/>
              </w:rPr>
              <w:t>x</w:t>
            </w:r>
          </w:p>
        </w:tc>
        <w:tc>
          <w:tcPr>
            <w:tcW w:w="0" w:type="auto"/>
            <w:tcBorders>
              <w:right w:val="single" w:sz="4" w:space="0" w:color="auto"/>
            </w:tcBorders>
            <w:shd w:val="clear" w:color="auto" w:fill="auto"/>
          </w:tcPr>
          <w:p w14:paraId="4275FCD9" w14:textId="77777777" w:rsidR="00570CA7" w:rsidRPr="00AF3DA6" w:rsidRDefault="00570CA7" w:rsidP="00AF3DA6">
            <w:pPr>
              <w:pStyle w:val="Ptabletext"/>
              <w:rPr>
                <w:i/>
              </w:rPr>
            </w:pPr>
            <w:r w:rsidRPr="00AF3DA6">
              <w:rPr>
                <w:i/>
              </w:rPr>
              <w:t>f</w:t>
            </w:r>
          </w:p>
        </w:tc>
        <w:tc>
          <w:tcPr>
            <w:tcW w:w="0" w:type="auto"/>
            <w:tcBorders>
              <w:top w:val="nil"/>
              <w:left w:val="single" w:sz="4" w:space="0" w:color="auto"/>
              <w:bottom w:val="nil"/>
              <w:right w:val="single" w:sz="4" w:space="0" w:color="auto"/>
            </w:tcBorders>
            <w:shd w:val="clear" w:color="auto" w:fill="auto"/>
          </w:tcPr>
          <w:p w14:paraId="4371DFE2" w14:textId="386F3BD3" w:rsidR="00570CA7" w:rsidRPr="00737B8C" w:rsidRDefault="00A60ADA" w:rsidP="00AF3DA6">
            <w:pPr>
              <w:pStyle w:val="Ptabletext"/>
            </w:pPr>
            <w:r>
              <w:t>C</w:t>
            </w:r>
          </w:p>
        </w:tc>
        <w:tc>
          <w:tcPr>
            <w:tcW w:w="0" w:type="auto"/>
            <w:tcBorders>
              <w:left w:val="single" w:sz="4" w:space="0" w:color="auto"/>
            </w:tcBorders>
            <w:shd w:val="clear" w:color="auto" w:fill="auto"/>
          </w:tcPr>
          <w:p w14:paraId="02A6ACC9" w14:textId="77777777" w:rsidR="00570CA7" w:rsidRPr="00AF3DA6" w:rsidRDefault="00570CA7" w:rsidP="00AF3DA6">
            <w:pPr>
              <w:pStyle w:val="Ptabletext"/>
              <w:rPr>
                <w:i/>
              </w:rPr>
            </w:pPr>
            <w:r w:rsidRPr="00AF3DA6">
              <w:rPr>
                <w:i/>
              </w:rPr>
              <w:t>x</w:t>
            </w:r>
          </w:p>
        </w:tc>
        <w:tc>
          <w:tcPr>
            <w:tcW w:w="0" w:type="auto"/>
            <w:shd w:val="clear" w:color="auto" w:fill="auto"/>
          </w:tcPr>
          <w:p w14:paraId="4F3F39AA" w14:textId="77777777" w:rsidR="00570CA7" w:rsidRPr="00AF3DA6" w:rsidRDefault="00570CA7" w:rsidP="00AF3DA6">
            <w:pPr>
              <w:pStyle w:val="Ptabletext"/>
              <w:rPr>
                <w:i/>
              </w:rPr>
            </w:pPr>
            <w:r w:rsidRPr="00AF3DA6">
              <w:rPr>
                <w:i/>
              </w:rPr>
              <w:t>f</w:t>
            </w:r>
          </w:p>
        </w:tc>
      </w:tr>
      <w:tr w:rsidR="00570CA7" w:rsidRPr="00737B8C" w14:paraId="46ACC89E" w14:textId="77777777" w:rsidTr="00570CA7">
        <w:tc>
          <w:tcPr>
            <w:tcW w:w="0" w:type="auto"/>
            <w:tcBorders>
              <w:top w:val="nil"/>
              <w:left w:val="nil"/>
              <w:bottom w:val="nil"/>
              <w:right w:val="single" w:sz="4" w:space="0" w:color="auto"/>
            </w:tcBorders>
            <w:shd w:val="clear" w:color="auto" w:fill="auto"/>
          </w:tcPr>
          <w:p w14:paraId="16C70AFD" w14:textId="77777777" w:rsidR="00570CA7" w:rsidRPr="00737B8C" w:rsidRDefault="00570CA7" w:rsidP="00570CA7">
            <w:pPr>
              <w:rPr>
                <w:rFonts w:ascii="Calibri" w:hAnsi="Calibri"/>
              </w:rPr>
            </w:pPr>
          </w:p>
        </w:tc>
        <w:tc>
          <w:tcPr>
            <w:tcW w:w="0" w:type="auto"/>
            <w:tcBorders>
              <w:left w:val="single" w:sz="4" w:space="0" w:color="auto"/>
            </w:tcBorders>
            <w:shd w:val="clear" w:color="auto" w:fill="auto"/>
          </w:tcPr>
          <w:p w14:paraId="6CFD5C02" w14:textId="77777777" w:rsidR="00570CA7" w:rsidRPr="00737B8C" w:rsidRDefault="00570CA7" w:rsidP="00AF3DA6">
            <w:pPr>
              <w:pStyle w:val="Ptabletext"/>
            </w:pPr>
            <w:r w:rsidRPr="00737B8C">
              <w:t>30</w:t>
            </w:r>
          </w:p>
          <w:p w14:paraId="4EBF993C" w14:textId="77777777" w:rsidR="00570CA7" w:rsidRPr="00737B8C" w:rsidRDefault="00570CA7" w:rsidP="00AF3DA6">
            <w:pPr>
              <w:pStyle w:val="Ptabletext"/>
            </w:pPr>
            <w:r w:rsidRPr="00737B8C">
              <w:t>31</w:t>
            </w:r>
          </w:p>
          <w:p w14:paraId="27666AD7" w14:textId="77777777" w:rsidR="00570CA7" w:rsidRPr="00737B8C" w:rsidRDefault="00570CA7" w:rsidP="00AF3DA6">
            <w:pPr>
              <w:pStyle w:val="Ptabletext"/>
            </w:pPr>
            <w:r w:rsidRPr="00737B8C">
              <w:t>32</w:t>
            </w:r>
          </w:p>
          <w:p w14:paraId="1F1D7DFE" w14:textId="77777777" w:rsidR="00570CA7" w:rsidRPr="00737B8C" w:rsidRDefault="00570CA7" w:rsidP="00AF3DA6">
            <w:pPr>
              <w:pStyle w:val="Ptabletext"/>
            </w:pPr>
            <w:r w:rsidRPr="00737B8C">
              <w:t>33</w:t>
            </w:r>
          </w:p>
          <w:p w14:paraId="4977427A" w14:textId="77777777" w:rsidR="00570CA7" w:rsidRPr="00737B8C" w:rsidRDefault="00570CA7" w:rsidP="00AF3DA6">
            <w:pPr>
              <w:pStyle w:val="Ptabletext"/>
            </w:pPr>
            <w:r w:rsidRPr="00737B8C">
              <w:t>34</w:t>
            </w:r>
          </w:p>
        </w:tc>
        <w:tc>
          <w:tcPr>
            <w:tcW w:w="0" w:type="auto"/>
            <w:tcBorders>
              <w:right w:val="single" w:sz="4" w:space="0" w:color="auto"/>
            </w:tcBorders>
            <w:shd w:val="clear" w:color="auto" w:fill="auto"/>
          </w:tcPr>
          <w:p w14:paraId="7F3E2DEA" w14:textId="77777777" w:rsidR="00570CA7" w:rsidRPr="00737B8C" w:rsidRDefault="00570CA7" w:rsidP="00AF3DA6">
            <w:pPr>
              <w:pStyle w:val="Ptabletext"/>
            </w:pPr>
            <w:r w:rsidRPr="00737B8C">
              <w:t>3</w:t>
            </w:r>
          </w:p>
          <w:p w14:paraId="0F7463EB" w14:textId="77777777" w:rsidR="00570CA7" w:rsidRPr="00737B8C" w:rsidRDefault="00570CA7" w:rsidP="00AF3DA6">
            <w:pPr>
              <w:pStyle w:val="Ptabletext"/>
            </w:pPr>
            <w:r w:rsidRPr="00737B8C">
              <w:t>5</w:t>
            </w:r>
          </w:p>
          <w:p w14:paraId="7F29F639" w14:textId="77777777" w:rsidR="00570CA7" w:rsidRPr="00737B8C" w:rsidRDefault="00570CA7" w:rsidP="00AF3DA6">
            <w:pPr>
              <w:pStyle w:val="Ptabletext"/>
            </w:pPr>
            <w:r w:rsidRPr="00737B8C">
              <w:t>10</w:t>
            </w:r>
          </w:p>
          <w:p w14:paraId="07D7F055" w14:textId="77777777" w:rsidR="00570CA7" w:rsidRPr="00737B8C" w:rsidRDefault="00570CA7" w:rsidP="00AF3DA6">
            <w:pPr>
              <w:pStyle w:val="Ptabletext"/>
            </w:pPr>
            <w:r w:rsidRPr="00737B8C">
              <w:t>5</w:t>
            </w:r>
          </w:p>
          <w:p w14:paraId="022B97AB" w14:textId="77777777" w:rsidR="00570CA7" w:rsidRPr="00737B8C" w:rsidRDefault="00570CA7" w:rsidP="00AF3DA6">
            <w:pPr>
              <w:pStyle w:val="Ptabletext"/>
            </w:pPr>
            <w:r w:rsidRPr="00737B8C">
              <w:t>3</w:t>
            </w:r>
          </w:p>
        </w:tc>
        <w:tc>
          <w:tcPr>
            <w:tcW w:w="0" w:type="auto"/>
            <w:tcBorders>
              <w:top w:val="nil"/>
              <w:left w:val="single" w:sz="4" w:space="0" w:color="auto"/>
              <w:bottom w:val="nil"/>
              <w:right w:val="single" w:sz="4" w:space="0" w:color="auto"/>
            </w:tcBorders>
            <w:shd w:val="clear" w:color="auto" w:fill="auto"/>
          </w:tcPr>
          <w:p w14:paraId="5D6623BB" w14:textId="77777777" w:rsidR="00570CA7" w:rsidRPr="00737B8C" w:rsidRDefault="00570CA7" w:rsidP="00AF3DA6">
            <w:pPr>
              <w:pStyle w:val="Ptabletext"/>
            </w:pPr>
          </w:p>
        </w:tc>
        <w:tc>
          <w:tcPr>
            <w:tcW w:w="0" w:type="auto"/>
            <w:tcBorders>
              <w:left w:val="single" w:sz="4" w:space="0" w:color="auto"/>
            </w:tcBorders>
            <w:shd w:val="clear" w:color="auto" w:fill="auto"/>
          </w:tcPr>
          <w:p w14:paraId="3275A802" w14:textId="77777777" w:rsidR="00570CA7" w:rsidRPr="00737B8C" w:rsidRDefault="00570CA7" w:rsidP="00AF3DA6">
            <w:pPr>
              <w:pStyle w:val="Ptabletext"/>
            </w:pPr>
            <w:r w:rsidRPr="00737B8C">
              <w:t>15</w:t>
            </w:r>
          </w:p>
          <w:p w14:paraId="66BB34DC" w14:textId="77777777" w:rsidR="00570CA7" w:rsidRPr="00737B8C" w:rsidRDefault="00570CA7" w:rsidP="00AF3DA6">
            <w:pPr>
              <w:pStyle w:val="Ptabletext"/>
            </w:pPr>
            <w:r w:rsidRPr="00737B8C">
              <w:t>16</w:t>
            </w:r>
          </w:p>
          <w:p w14:paraId="36E7B77C" w14:textId="77777777" w:rsidR="00570CA7" w:rsidRPr="00737B8C" w:rsidRDefault="00570CA7" w:rsidP="00AF3DA6">
            <w:pPr>
              <w:pStyle w:val="Ptabletext"/>
            </w:pPr>
            <w:r w:rsidRPr="00737B8C">
              <w:t>17</w:t>
            </w:r>
          </w:p>
          <w:p w14:paraId="7276E889" w14:textId="77777777" w:rsidR="00570CA7" w:rsidRPr="00737B8C" w:rsidRDefault="00570CA7" w:rsidP="00AF3DA6">
            <w:pPr>
              <w:pStyle w:val="Ptabletext"/>
            </w:pPr>
            <w:r w:rsidRPr="00737B8C">
              <w:t>18</w:t>
            </w:r>
          </w:p>
          <w:p w14:paraId="56C3BD77" w14:textId="77777777" w:rsidR="00570CA7" w:rsidRPr="00737B8C" w:rsidRDefault="00570CA7" w:rsidP="00AF3DA6">
            <w:pPr>
              <w:pStyle w:val="Ptabletext"/>
            </w:pPr>
            <w:r w:rsidRPr="00737B8C">
              <w:t>19</w:t>
            </w:r>
          </w:p>
          <w:p w14:paraId="2E485513" w14:textId="77777777" w:rsidR="00570CA7" w:rsidRPr="00737B8C" w:rsidRDefault="00570CA7" w:rsidP="00AF3DA6">
            <w:pPr>
              <w:pStyle w:val="Ptabletext"/>
            </w:pPr>
            <w:r w:rsidRPr="00737B8C">
              <w:t>20</w:t>
            </w:r>
          </w:p>
        </w:tc>
        <w:tc>
          <w:tcPr>
            <w:tcW w:w="0" w:type="auto"/>
            <w:tcBorders>
              <w:right w:val="single" w:sz="4" w:space="0" w:color="auto"/>
            </w:tcBorders>
            <w:shd w:val="clear" w:color="auto" w:fill="auto"/>
          </w:tcPr>
          <w:p w14:paraId="27F48163" w14:textId="77777777" w:rsidR="00570CA7" w:rsidRPr="00737B8C" w:rsidRDefault="00570CA7" w:rsidP="00AF3DA6">
            <w:pPr>
              <w:pStyle w:val="Ptabletext"/>
            </w:pPr>
            <w:r w:rsidRPr="00737B8C">
              <w:t>10</w:t>
            </w:r>
          </w:p>
          <w:p w14:paraId="6A147161" w14:textId="77777777" w:rsidR="00570CA7" w:rsidRPr="00737B8C" w:rsidRDefault="00570CA7" w:rsidP="00AF3DA6">
            <w:pPr>
              <w:pStyle w:val="Ptabletext"/>
            </w:pPr>
            <w:r w:rsidRPr="00737B8C">
              <w:t>15</w:t>
            </w:r>
          </w:p>
          <w:p w14:paraId="2D4E7BD8" w14:textId="77777777" w:rsidR="00570CA7" w:rsidRPr="00737B8C" w:rsidRDefault="00570CA7" w:rsidP="00AF3DA6">
            <w:pPr>
              <w:pStyle w:val="Ptabletext"/>
            </w:pPr>
            <w:r w:rsidRPr="00737B8C">
              <w:t>8</w:t>
            </w:r>
          </w:p>
          <w:p w14:paraId="36F1CCA2" w14:textId="77777777" w:rsidR="00570CA7" w:rsidRPr="00737B8C" w:rsidRDefault="00570CA7" w:rsidP="00AF3DA6">
            <w:pPr>
              <w:pStyle w:val="Ptabletext"/>
            </w:pPr>
            <w:r w:rsidRPr="00737B8C">
              <w:t>3</w:t>
            </w:r>
          </w:p>
          <w:p w14:paraId="75444168" w14:textId="77777777" w:rsidR="00570CA7" w:rsidRPr="00737B8C" w:rsidRDefault="00570CA7" w:rsidP="00AF3DA6">
            <w:pPr>
              <w:pStyle w:val="Ptabletext"/>
            </w:pPr>
            <w:r w:rsidRPr="00737B8C">
              <w:t>1</w:t>
            </w:r>
          </w:p>
          <w:p w14:paraId="568E3BD3" w14:textId="77777777" w:rsidR="00570CA7" w:rsidRPr="00737B8C" w:rsidRDefault="00570CA7" w:rsidP="00AF3DA6">
            <w:pPr>
              <w:pStyle w:val="Ptabletext"/>
            </w:pPr>
            <w:r w:rsidRPr="00737B8C">
              <w:t>2</w:t>
            </w:r>
          </w:p>
        </w:tc>
        <w:tc>
          <w:tcPr>
            <w:tcW w:w="0" w:type="auto"/>
            <w:tcBorders>
              <w:top w:val="nil"/>
              <w:left w:val="single" w:sz="4" w:space="0" w:color="auto"/>
              <w:bottom w:val="nil"/>
              <w:right w:val="single" w:sz="4" w:space="0" w:color="auto"/>
            </w:tcBorders>
            <w:shd w:val="clear" w:color="auto" w:fill="auto"/>
          </w:tcPr>
          <w:p w14:paraId="2999F009" w14:textId="77777777" w:rsidR="00570CA7" w:rsidRPr="00737B8C" w:rsidRDefault="00570CA7" w:rsidP="00AF3DA6">
            <w:pPr>
              <w:pStyle w:val="Ptabletext"/>
            </w:pPr>
          </w:p>
        </w:tc>
        <w:tc>
          <w:tcPr>
            <w:tcW w:w="0" w:type="auto"/>
            <w:tcBorders>
              <w:left w:val="single" w:sz="4" w:space="0" w:color="auto"/>
            </w:tcBorders>
            <w:shd w:val="clear" w:color="auto" w:fill="auto"/>
          </w:tcPr>
          <w:p w14:paraId="119A4FB5" w14:textId="77777777" w:rsidR="00570CA7" w:rsidRPr="00737B8C" w:rsidRDefault="00570CA7" w:rsidP="00AF3DA6">
            <w:pPr>
              <w:pStyle w:val="Ptabletext"/>
            </w:pPr>
            <w:r w:rsidRPr="00737B8C">
              <w:t>48</w:t>
            </w:r>
          </w:p>
          <w:p w14:paraId="67F07C56" w14:textId="77777777" w:rsidR="00570CA7" w:rsidRPr="00737B8C" w:rsidRDefault="00570CA7" w:rsidP="00AF3DA6">
            <w:pPr>
              <w:pStyle w:val="Ptabletext"/>
            </w:pPr>
            <w:r w:rsidRPr="00737B8C">
              <w:t>49</w:t>
            </w:r>
          </w:p>
          <w:p w14:paraId="0FDEE82E" w14:textId="77777777" w:rsidR="00570CA7" w:rsidRPr="00737B8C" w:rsidRDefault="00570CA7" w:rsidP="00AF3DA6">
            <w:pPr>
              <w:pStyle w:val="Ptabletext"/>
            </w:pPr>
            <w:r w:rsidRPr="00737B8C">
              <w:t>50</w:t>
            </w:r>
          </w:p>
          <w:p w14:paraId="757DE6A1" w14:textId="77777777" w:rsidR="00570CA7" w:rsidRPr="00737B8C" w:rsidRDefault="00570CA7" w:rsidP="00AF3DA6">
            <w:pPr>
              <w:pStyle w:val="Ptabletext"/>
            </w:pPr>
            <w:r w:rsidRPr="00737B8C">
              <w:t>51</w:t>
            </w:r>
          </w:p>
          <w:p w14:paraId="7A0597FC" w14:textId="77777777" w:rsidR="00570CA7" w:rsidRPr="00737B8C" w:rsidRDefault="00570CA7" w:rsidP="00AF3DA6">
            <w:pPr>
              <w:pStyle w:val="Ptabletext"/>
            </w:pPr>
            <w:r w:rsidRPr="00737B8C">
              <w:t>52</w:t>
            </w:r>
          </w:p>
          <w:p w14:paraId="43A49529" w14:textId="77777777" w:rsidR="00570CA7" w:rsidRPr="00737B8C" w:rsidRDefault="00570CA7" w:rsidP="00AF3DA6">
            <w:pPr>
              <w:pStyle w:val="Ptabletext"/>
            </w:pPr>
            <w:r w:rsidRPr="00737B8C">
              <w:t>53</w:t>
            </w:r>
          </w:p>
        </w:tc>
        <w:tc>
          <w:tcPr>
            <w:tcW w:w="0" w:type="auto"/>
            <w:shd w:val="clear" w:color="auto" w:fill="auto"/>
          </w:tcPr>
          <w:p w14:paraId="1BFB0E0E" w14:textId="77777777" w:rsidR="00570CA7" w:rsidRPr="00737B8C" w:rsidRDefault="00570CA7" w:rsidP="00AF3DA6">
            <w:pPr>
              <w:pStyle w:val="Ptabletext"/>
            </w:pPr>
            <w:r w:rsidRPr="00737B8C">
              <w:t>6</w:t>
            </w:r>
          </w:p>
          <w:p w14:paraId="0956DF7E" w14:textId="77777777" w:rsidR="00570CA7" w:rsidRPr="00737B8C" w:rsidRDefault="00570CA7" w:rsidP="00AF3DA6">
            <w:pPr>
              <w:pStyle w:val="Ptabletext"/>
            </w:pPr>
            <w:r w:rsidRPr="00737B8C">
              <w:t>5</w:t>
            </w:r>
          </w:p>
          <w:p w14:paraId="64C8A549" w14:textId="77777777" w:rsidR="00570CA7" w:rsidRPr="00737B8C" w:rsidRDefault="00570CA7" w:rsidP="00AF3DA6">
            <w:pPr>
              <w:pStyle w:val="Ptabletext"/>
            </w:pPr>
            <w:r w:rsidRPr="00737B8C">
              <w:t>8</w:t>
            </w:r>
          </w:p>
          <w:p w14:paraId="0079CA6C" w14:textId="77777777" w:rsidR="00570CA7" w:rsidRPr="00737B8C" w:rsidRDefault="00570CA7" w:rsidP="00AF3DA6">
            <w:pPr>
              <w:pStyle w:val="Ptabletext"/>
            </w:pPr>
            <w:r w:rsidRPr="00737B8C">
              <w:t>14</w:t>
            </w:r>
          </w:p>
          <w:p w14:paraId="5B575019" w14:textId="77777777" w:rsidR="00570CA7" w:rsidRPr="00737B8C" w:rsidRDefault="00570CA7" w:rsidP="00AF3DA6">
            <w:pPr>
              <w:pStyle w:val="Ptabletext"/>
            </w:pPr>
            <w:r w:rsidRPr="00737B8C">
              <w:t>20</w:t>
            </w:r>
          </w:p>
          <w:p w14:paraId="3FA8B822" w14:textId="77777777" w:rsidR="00570CA7" w:rsidRPr="00737B8C" w:rsidRDefault="00570CA7" w:rsidP="00AF3DA6">
            <w:pPr>
              <w:pStyle w:val="Ptabletext"/>
            </w:pPr>
            <w:r w:rsidRPr="00737B8C">
              <w:t>10</w:t>
            </w:r>
          </w:p>
        </w:tc>
      </w:tr>
    </w:tbl>
    <w:p w14:paraId="6D992E30" w14:textId="77777777" w:rsidR="00570CA7" w:rsidRPr="00737B8C" w:rsidRDefault="00570CA7" w:rsidP="00570CA7">
      <w:pPr>
        <w:rPr>
          <w:rFonts w:ascii="Calibri" w:hAnsi="Calibri"/>
        </w:rPr>
      </w:pPr>
    </w:p>
    <w:p w14:paraId="288DCAA5" w14:textId="2EBFC4F6" w:rsidR="00570CA7" w:rsidRPr="00737B8C" w:rsidRDefault="00570CA7" w:rsidP="00570CA7">
      <w:pPr>
        <w:pStyle w:val="Pquestiontextpartsa"/>
      </w:pPr>
      <w:r w:rsidRPr="00737B8C">
        <w:rPr>
          <w:b/>
        </w:rPr>
        <w:t>(a)</w:t>
      </w:r>
      <w:r w:rsidR="00AF3DA6">
        <w:tab/>
      </w:r>
      <w:r w:rsidR="00A60ADA">
        <w:t>mean = median for A</w:t>
      </w:r>
      <w:r w:rsidRPr="00737B8C">
        <w:t xml:space="preserve"> since </w:t>
      </w:r>
      <w:r w:rsidR="00AF3DA6">
        <w:t>the distribution is symmetrical</w:t>
      </w:r>
    </w:p>
    <w:p w14:paraId="442D6CF4" w14:textId="77777777" w:rsidR="00570CA7" w:rsidRPr="00737B8C" w:rsidRDefault="00570CA7" w:rsidP="00570CA7">
      <w:pPr>
        <w:pStyle w:val="Pquestiontextpartsa"/>
      </w:pPr>
    </w:p>
    <w:p w14:paraId="1DB9A356" w14:textId="177B742C" w:rsidR="00570CA7" w:rsidRPr="00737B8C" w:rsidRDefault="00570CA7" w:rsidP="00570CA7">
      <w:pPr>
        <w:pStyle w:val="Pquestiontextpartsa"/>
      </w:pPr>
      <w:r w:rsidRPr="00737B8C">
        <w:rPr>
          <w:b/>
        </w:rPr>
        <w:t>(b)</w:t>
      </w:r>
      <w:r w:rsidR="00AF3DA6">
        <w:tab/>
      </w:r>
      <w:r w:rsidR="00A60ADA">
        <w:t>B and C</w:t>
      </w:r>
      <w:r w:rsidRPr="00737B8C">
        <w:t xml:space="preserve"> have the same range:</w:t>
      </w:r>
    </w:p>
    <w:p w14:paraId="75BBD3C9" w14:textId="2DB9E386" w:rsidR="00570CA7" w:rsidRPr="00AF3DA6" w:rsidRDefault="00A60ADA" w:rsidP="00AF3DA6">
      <w:pPr>
        <w:pStyle w:val="Pquestiontextpartsa"/>
        <w:tabs>
          <w:tab w:val="clear" w:pos="397"/>
        </w:tabs>
        <w:ind w:left="709"/>
      </w:pPr>
      <w:r>
        <w:t>B</w:t>
      </w:r>
      <w:r w:rsidR="00570CA7" w:rsidRPr="00AF3DA6">
        <w:t xml:space="preserve">: </w:t>
      </w:r>
      <w:r w:rsidR="00AF3DA6">
        <w:t>r</w:t>
      </w:r>
      <w:r w:rsidR="00570CA7" w:rsidRPr="00AF3DA6">
        <w:t>ange = 20 – 15 = 5</w:t>
      </w:r>
    </w:p>
    <w:p w14:paraId="41B8B30A" w14:textId="6C631A2B" w:rsidR="00570CA7" w:rsidRPr="00AF3DA6" w:rsidRDefault="00A60ADA" w:rsidP="00AF3DA6">
      <w:pPr>
        <w:pStyle w:val="Pquestiontextpartsa"/>
        <w:tabs>
          <w:tab w:val="clear" w:pos="397"/>
        </w:tabs>
        <w:ind w:left="709"/>
      </w:pPr>
      <w:r>
        <w:t>C</w:t>
      </w:r>
      <w:r w:rsidR="00570CA7" w:rsidRPr="00AF3DA6">
        <w:t xml:space="preserve">: </w:t>
      </w:r>
      <w:r w:rsidR="00AF3DA6">
        <w:t>r</w:t>
      </w:r>
      <w:r w:rsidR="00570CA7" w:rsidRPr="00AF3DA6">
        <w:t>ange = 53 – 48 = 5</w:t>
      </w:r>
    </w:p>
    <w:p w14:paraId="2896D8B3" w14:textId="0168AED4" w:rsidR="00570CA7" w:rsidRPr="00AF3DA6" w:rsidRDefault="00A60ADA" w:rsidP="00AF3DA6">
      <w:pPr>
        <w:pStyle w:val="Pquestiontextpartsa"/>
        <w:tabs>
          <w:tab w:val="clear" w:pos="397"/>
        </w:tabs>
        <w:ind w:left="709"/>
      </w:pPr>
      <w:r>
        <w:t>For A</w:t>
      </w:r>
      <w:r w:rsidR="00570CA7" w:rsidRPr="00AF3DA6">
        <w:t xml:space="preserve">: </w:t>
      </w:r>
      <w:r w:rsidR="00AF3DA6">
        <w:t>t</w:t>
      </w:r>
      <w:r w:rsidR="00570CA7" w:rsidRPr="00AF3DA6">
        <w:t>ange = 34 – 30 = 4</w:t>
      </w:r>
    </w:p>
    <w:p w14:paraId="3E0403F9" w14:textId="396305BD" w:rsidR="00570CA7" w:rsidRPr="00737B8C" w:rsidRDefault="00570CA7" w:rsidP="00AF3DA6">
      <w:pPr>
        <w:pStyle w:val="Pquestiontextpartsa"/>
      </w:pPr>
      <w:r w:rsidRPr="00737B8C">
        <w:rPr>
          <w:b/>
        </w:rPr>
        <w:t>(c)</w:t>
      </w:r>
      <w:r w:rsidR="00AF3DA6">
        <w:tab/>
      </w:r>
      <w:r w:rsidR="00A60ADA">
        <w:t>B</w:t>
      </w:r>
      <w:r w:rsidRPr="00737B8C">
        <w:t xml:space="preserve"> has a positive skew (tail to the right).</w:t>
      </w:r>
    </w:p>
    <w:p w14:paraId="3B194318" w14:textId="77777777" w:rsidR="00570CA7" w:rsidRPr="00737B8C" w:rsidRDefault="00570CA7" w:rsidP="00570CA7">
      <w:pPr>
        <w:rPr>
          <w:rFonts w:ascii="Calibri" w:hAnsi="Calibri"/>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460"/>
        <w:gridCol w:w="622"/>
      </w:tblGrid>
      <w:tr w:rsidR="00570CA7" w:rsidRPr="00737B8C" w14:paraId="17CC629A" w14:textId="77777777" w:rsidTr="00AF3DA6">
        <w:tc>
          <w:tcPr>
            <w:tcW w:w="0" w:type="auto"/>
            <w:tcBorders>
              <w:left w:val="single" w:sz="4" w:space="0" w:color="auto"/>
            </w:tcBorders>
            <w:shd w:val="clear" w:color="auto" w:fill="auto"/>
          </w:tcPr>
          <w:p w14:paraId="532FCF2D" w14:textId="77777777" w:rsidR="00570CA7" w:rsidRPr="00AF3DA6" w:rsidRDefault="00570CA7" w:rsidP="00AF3DA6">
            <w:pPr>
              <w:pStyle w:val="Ptabletext"/>
              <w:rPr>
                <w:i/>
              </w:rPr>
            </w:pPr>
            <w:r w:rsidRPr="00AF3DA6">
              <w:rPr>
                <w:i/>
              </w:rPr>
              <w:t>x</w:t>
            </w:r>
          </w:p>
        </w:tc>
        <w:tc>
          <w:tcPr>
            <w:tcW w:w="0" w:type="auto"/>
            <w:tcBorders>
              <w:right w:val="single" w:sz="4" w:space="0" w:color="auto"/>
            </w:tcBorders>
            <w:shd w:val="clear" w:color="auto" w:fill="auto"/>
          </w:tcPr>
          <w:p w14:paraId="6C2BDAEB" w14:textId="77777777" w:rsidR="00570CA7" w:rsidRPr="00AF3DA6" w:rsidRDefault="00570CA7" w:rsidP="00AF3DA6">
            <w:pPr>
              <w:pStyle w:val="Ptabletext"/>
              <w:rPr>
                <w:i/>
              </w:rPr>
            </w:pPr>
            <w:r w:rsidRPr="00AF3DA6">
              <w:rPr>
                <w:i/>
              </w:rPr>
              <w:t>f</w:t>
            </w:r>
          </w:p>
        </w:tc>
        <w:tc>
          <w:tcPr>
            <w:tcW w:w="0" w:type="auto"/>
            <w:tcBorders>
              <w:right w:val="single" w:sz="4" w:space="0" w:color="auto"/>
            </w:tcBorders>
            <w:shd w:val="clear" w:color="auto" w:fill="auto"/>
          </w:tcPr>
          <w:p w14:paraId="697A66F3" w14:textId="77777777" w:rsidR="00570CA7" w:rsidRPr="00737B8C" w:rsidRDefault="00570CA7" w:rsidP="00AF3DA6">
            <w:pPr>
              <w:pStyle w:val="Ptabletext"/>
            </w:pPr>
            <w:r w:rsidRPr="00AF3DA6">
              <w:rPr>
                <w:i/>
              </w:rPr>
              <w:t>x</w:t>
            </w:r>
            <w:r w:rsidRPr="00737B8C">
              <w:t xml:space="preserve"> × </w:t>
            </w:r>
            <w:r w:rsidRPr="00AF3DA6">
              <w:rPr>
                <w:i/>
              </w:rPr>
              <w:t>f</w:t>
            </w:r>
          </w:p>
        </w:tc>
      </w:tr>
      <w:tr w:rsidR="00570CA7" w:rsidRPr="00737B8C" w14:paraId="516FDB1C" w14:textId="77777777" w:rsidTr="00AF3DA6">
        <w:tc>
          <w:tcPr>
            <w:tcW w:w="0" w:type="auto"/>
            <w:tcBorders>
              <w:left w:val="single" w:sz="4" w:space="0" w:color="auto"/>
            </w:tcBorders>
            <w:shd w:val="clear" w:color="auto" w:fill="auto"/>
          </w:tcPr>
          <w:p w14:paraId="16EF7E1F" w14:textId="77777777" w:rsidR="00570CA7" w:rsidRPr="00737B8C" w:rsidRDefault="00570CA7" w:rsidP="00AF3DA6">
            <w:pPr>
              <w:pStyle w:val="Ptabletext"/>
            </w:pPr>
            <w:r w:rsidRPr="00737B8C">
              <w:t>15</w:t>
            </w:r>
          </w:p>
          <w:p w14:paraId="7CC62C5F" w14:textId="77777777" w:rsidR="00570CA7" w:rsidRPr="00737B8C" w:rsidRDefault="00570CA7" w:rsidP="00AF3DA6">
            <w:pPr>
              <w:pStyle w:val="Ptabletext"/>
            </w:pPr>
            <w:r w:rsidRPr="00737B8C">
              <w:t>16</w:t>
            </w:r>
          </w:p>
          <w:p w14:paraId="59A132CB" w14:textId="77777777" w:rsidR="00570CA7" w:rsidRPr="00737B8C" w:rsidRDefault="00570CA7" w:rsidP="00AF3DA6">
            <w:pPr>
              <w:pStyle w:val="Ptabletext"/>
            </w:pPr>
            <w:r w:rsidRPr="00737B8C">
              <w:t>17</w:t>
            </w:r>
          </w:p>
          <w:p w14:paraId="1826805F" w14:textId="77777777" w:rsidR="00570CA7" w:rsidRPr="00737B8C" w:rsidRDefault="00570CA7" w:rsidP="00AF3DA6">
            <w:pPr>
              <w:pStyle w:val="Ptabletext"/>
            </w:pPr>
            <w:r w:rsidRPr="00737B8C">
              <w:t>18</w:t>
            </w:r>
          </w:p>
          <w:p w14:paraId="18178233" w14:textId="77777777" w:rsidR="00570CA7" w:rsidRPr="00737B8C" w:rsidRDefault="00570CA7" w:rsidP="00AF3DA6">
            <w:pPr>
              <w:pStyle w:val="Ptabletext"/>
            </w:pPr>
            <w:r w:rsidRPr="00737B8C">
              <w:t>19</w:t>
            </w:r>
          </w:p>
          <w:p w14:paraId="58EA8F28" w14:textId="77777777" w:rsidR="00570CA7" w:rsidRPr="00737B8C" w:rsidRDefault="00570CA7" w:rsidP="00AF3DA6">
            <w:pPr>
              <w:pStyle w:val="Ptabletext"/>
            </w:pPr>
            <w:r w:rsidRPr="00737B8C">
              <w:t>20</w:t>
            </w:r>
          </w:p>
        </w:tc>
        <w:tc>
          <w:tcPr>
            <w:tcW w:w="0" w:type="auto"/>
            <w:tcBorders>
              <w:right w:val="single" w:sz="4" w:space="0" w:color="auto"/>
            </w:tcBorders>
            <w:shd w:val="clear" w:color="auto" w:fill="auto"/>
          </w:tcPr>
          <w:p w14:paraId="3982C6F3" w14:textId="77777777" w:rsidR="00570CA7" w:rsidRPr="00737B8C" w:rsidRDefault="00570CA7" w:rsidP="00AF3DA6">
            <w:pPr>
              <w:pStyle w:val="Ptabletext"/>
            </w:pPr>
            <w:r w:rsidRPr="00737B8C">
              <w:t>10</w:t>
            </w:r>
          </w:p>
          <w:p w14:paraId="691734D0" w14:textId="77777777" w:rsidR="00570CA7" w:rsidRPr="00737B8C" w:rsidRDefault="00570CA7" w:rsidP="00AF3DA6">
            <w:pPr>
              <w:pStyle w:val="Ptabletext"/>
            </w:pPr>
            <w:r w:rsidRPr="00737B8C">
              <w:t>15</w:t>
            </w:r>
          </w:p>
          <w:p w14:paraId="3A51F5EA" w14:textId="77777777" w:rsidR="00570CA7" w:rsidRPr="00737B8C" w:rsidRDefault="00570CA7" w:rsidP="00AF3DA6">
            <w:pPr>
              <w:pStyle w:val="Ptabletext"/>
            </w:pPr>
            <w:r w:rsidRPr="00737B8C">
              <w:t>8</w:t>
            </w:r>
          </w:p>
          <w:p w14:paraId="7553F07D" w14:textId="77777777" w:rsidR="00570CA7" w:rsidRPr="00737B8C" w:rsidRDefault="00570CA7" w:rsidP="00AF3DA6">
            <w:pPr>
              <w:pStyle w:val="Ptabletext"/>
            </w:pPr>
            <w:r w:rsidRPr="00737B8C">
              <w:t>3</w:t>
            </w:r>
          </w:p>
          <w:p w14:paraId="303DED7D" w14:textId="77777777" w:rsidR="00570CA7" w:rsidRPr="00737B8C" w:rsidRDefault="00570CA7" w:rsidP="00AF3DA6">
            <w:pPr>
              <w:pStyle w:val="Ptabletext"/>
            </w:pPr>
            <w:r w:rsidRPr="00737B8C">
              <w:t>1</w:t>
            </w:r>
          </w:p>
          <w:p w14:paraId="52CC9479" w14:textId="77777777" w:rsidR="00570CA7" w:rsidRPr="00737B8C" w:rsidRDefault="00570CA7" w:rsidP="00AF3DA6">
            <w:pPr>
              <w:pStyle w:val="Ptabletext"/>
            </w:pPr>
            <w:r w:rsidRPr="00737B8C">
              <w:t>2</w:t>
            </w:r>
          </w:p>
        </w:tc>
        <w:tc>
          <w:tcPr>
            <w:tcW w:w="0" w:type="auto"/>
            <w:tcBorders>
              <w:right w:val="single" w:sz="4" w:space="0" w:color="auto"/>
            </w:tcBorders>
            <w:shd w:val="clear" w:color="auto" w:fill="auto"/>
          </w:tcPr>
          <w:p w14:paraId="0D68CB6A" w14:textId="77777777" w:rsidR="00570CA7" w:rsidRPr="00737B8C" w:rsidRDefault="00570CA7" w:rsidP="00AF3DA6">
            <w:pPr>
              <w:pStyle w:val="Ptabletext"/>
            </w:pPr>
            <w:r w:rsidRPr="00737B8C">
              <w:t>150</w:t>
            </w:r>
          </w:p>
          <w:p w14:paraId="085052BD" w14:textId="77777777" w:rsidR="00570CA7" w:rsidRPr="00737B8C" w:rsidRDefault="00570CA7" w:rsidP="00AF3DA6">
            <w:pPr>
              <w:pStyle w:val="Ptabletext"/>
            </w:pPr>
            <w:r w:rsidRPr="00737B8C">
              <w:t>240</w:t>
            </w:r>
          </w:p>
          <w:p w14:paraId="0C82DD1A" w14:textId="77777777" w:rsidR="00570CA7" w:rsidRPr="00737B8C" w:rsidRDefault="00570CA7" w:rsidP="00AF3DA6">
            <w:pPr>
              <w:pStyle w:val="Ptabletext"/>
            </w:pPr>
            <w:r w:rsidRPr="00737B8C">
              <w:t>136</w:t>
            </w:r>
          </w:p>
          <w:p w14:paraId="1368EA04" w14:textId="77777777" w:rsidR="00570CA7" w:rsidRPr="00737B8C" w:rsidRDefault="00570CA7" w:rsidP="00AF3DA6">
            <w:pPr>
              <w:pStyle w:val="Ptabletext"/>
            </w:pPr>
            <w:r w:rsidRPr="00737B8C">
              <w:t>54</w:t>
            </w:r>
          </w:p>
          <w:p w14:paraId="3AE65E71" w14:textId="77777777" w:rsidR="00570CA7" w:rsidRPr="00737B8C" w:rsidRDefault="00570CA7" w:rsidP="00AF3DA6">
            <w:pPr>
              <w:pStyle w:val="Ptabletext"/>
            </w:pPr>
            <w:r w:rsidRPr="00737B8C">
              <w:t>19</w:t>
            </w:r>
          </w:p>
          <w:p w14:paraId="32C1D75D" w14:textId="77777777" w:rsidR="00570CA7" w:rsidRPr="00737B8C" w:rsidRDefault="00570CA7" w:rsidP="00AF3DA6">
            <w:pPr>
              <w:pStyle w:val="Ptabletext"/>
            </w:pPr>
            <w:r w:rsidRPr="00737B8C">
              <w:t>40</w:t>
            </w:r>
          </w:p>
        </w:tc>
      </w:tr>
      <w:tr w:rsidR="00570CA7" w:rsidRPr="00737B8C" w14:paraId="3BDF7D76" w14:textId="77777777" w:rsidTr="00AF3DA6">
        <w:tc>
          <w:tcPr>
            <w:tcW w:w="0" w:type="auto"/>
            <w:tcBorders>
              <w:left w:val="single" w:sz="4" w:space="0" w:color="auto"/>
            </w:tcBorders>
            <w:shd w:val="clear" w:color="auto" w:fill="auto"/>
          </w:tcPr>
          <w:p w14:paraId="4B359039" w14:textId="77777777" w:rsidR="00570CA7" w:rsidRPr="00737B8C" w:rsidRDefault="00570CA7" w:rsidP="00AF3DA6">
            <w:pPr>
              <w:pStyle w:val="Ptabletext"/>
            </w:pPr>
            <w:r w:rsidRPr="00737B8C">
              <w:t>Total</w:t>
            </w:r>
          </w:p>
        </w:tc>
        <w:tc>
          <w:tcPr>
            <w:tcW w:w="0" w:type="auto"/>
            <w:tcBorders>
              <w:right w:val="single" w:sz="4" w:space="0" w:color="auto"/>
            </w:tcBorders>
            <w:shd w:val="clear" w:color="auto" w:fill="auto"/>
          </w:tcPr>
          <w:p w14:paraId="60EAA662" w14:textId="77777777" w:rsidR="00570CA7" w:rsidRPr="00737B8C" w:rsidRDefault="00570CA7" w:rsidP="00AF3DA6">
            <w:pPr>
              <w:pStyle w:val="Ptabletext"/>
            </w:pPr>
            <w:r w:rsidRPr="00737B8C">
              <w:t>39</w:t>
            </w:r>
          </w:p>
        </w:tc>
        <w:tc>
          <w:tcPr>
            <w:tcW w:w="0" w:type="auto"/>
            <w:tcBorders>
              <w:right w:val="single" w:sz="4" w:space="0" w:color="auto"/>
            </w:tcBorders>
            <w:shd w:val="clear" w:color="auto" w:fill="auto"/>
          </w:tcPr>
          <w:p w14:paraId="24FDE8FA" w14:textId="77777777" w:rsidR="00570CA7" w:rsidRPr="00737B8C" w:rsidRDefault="00570CA7" w:rsidP="00AF3DA6">
            <w:pPr>
              <w:pStyle w:val="Ptabletext"/>
            </w:pPr>
            <w:r w:rsidRPr="00737B8C">
              <w:t>639</w:t>
            </w:r>
          </w:p>
        </w:tc>
      </w:tr>
    </w:tbl>
    <w:p w14:paraId="07DCEC04" w14:textId="66AE98A6" w:rsidR="00570CA7" w:rsidRPr="00737B8C" w:rsidRDefault="00AF3DA6" w:rsidP="00AF3DA6">
      <w:pPr>
        <w:pStyle w:val="Pquestiontextpartsa"/>
        <w:tabs>
          <w:tab w:val="clear" w:pos="397"/>
        </w:tabs>
        <w:ind w:left="709"/>
      </w:pPr>
      <w:r>
        <w:lastRenderedPageBreak/>
        <w:t>m</w:t>
      </w:r>
      <w:r w:rsidR="00570CA7" w:rsidRPr="00737B8C">
        <w:t xml:space="preserve">ean = </w:t>
      </w:r>
      <w:r w:rsidR="00570CA7" w:rsidRPr="00737B8C">
        <w:rPr>
          <w:position w:val="-24"/>
        </w:rPr>
        <w:object w:dxaOrig="480" w:dyaOrig="620" w14:anchorId="4F380E79">
          <v:shape id="_x0000_i1034" type="#_x0000_t75" style="width:23.65pt;height:31.15pt" o:ole="">
            <v:imagedata r:id="rId26" o:title=""/>
          </v:shape>
          <o:OLEObject Type="Embed" ProgID="Equation.3" ShapeID="_x0000_i1034" DrawAspect="Content" ObjectID="_1537775762" r:id="rId27"/>
        </w:object>
      </w:r>
      <w:r w:rsidR="00570CA7" w:rsidRPr="00737B8C">
        <w:t xml:space="preserve"> ≈ 16.4</w:t>
      </w:r>
    </w:p>
    <w:p w14:paraId="7C3D38CB" w14:textId="02DF14A7" w:rsidR="00001D77" w:rsidRPr="004B6069" w:rsidRDefault="00AF3DA6" w:rsidP="00AF3DA6">
      <w:pPr>
        <w:pStyle w:val="Pquestiontextpartsa"/>
        <w:tabs>
          <w:tab w:val="clear" w:pos="397"/>
        </w:tabs>
        <w:ind w:left="709"/>
      </w:pPr>
      <w:r>
        <w:t>m</w:t>
      </w:r>
      <w:r w:rsidR="00570CA7" w:rsidRPr="00737B8C">
        <w:t xml:space="preserve">edian: 19th </w:t>
      </w:r>
      <w:r>
        <w:t>datum = 16</w:t>
      </w:r>
    </w:p>
    <w:p w14:paraId="0944DC07" w14:textId="77777777" w:rsidR="00B30348" w:rsidRDefault="00B30348" w:rsidP="00B30348">
      <w:pPr>
        <w:pStyle w:val="Pquestiontextpartsa"/>
      </w:pPr>
    </w:p>
    <w:p w14:paraId="31B9AA39" w14:textId="64927EF5" w:rsidR="00B30348" w:rsidRDefault="00B30348" w:rsidP="00B30348">
      <w:pPr>
        <w:pStyle w:val="Pquestionheadingsx1stafterhead"/>
      </w:pPr>
      <w:r>
        <w:t>Question 12</w:t>
      </w:r>
      <w:r>
        <w:tab/>
      </w:r>
      <w:r w:rsidR="00AE6779">
        <w:rPr>
          <w:rStyle w:val="Cmarkslabel"/>
        </w:rPr>
        <w:t>7</w:t>
      </w:r>
      <w:r w:rsidRPr="001B433F">
        <w:rPr>
          <w:rStyle w:val="Cmarkslabel"/>
        </w:rPr>
        <w:t xml:space="preserve"> marks</w:t>
      </w:r>
      <w:r>
        <w:tab/>
        <w:t>[8.3]</w:t>
      </w:r>
    </w:p>
    <w:p w14:paraId="780B5957" w14:textId="77777777" w:rsidR="00570CA7" w:rsidRPr="00737B8C" w:rsidRDefault="00570CA7" w:rsidP="00570CA7">
      <w:pPr>
        <w:rPr>
          <w:rFonts w:ascii="Calibri" w:hAnsi="Calibri"/>
          <w:b/>
        </w:rPr>
      </w:pPr>
      <w:r w:rsidRPr="00737B8C">
        <w:rPr>
          <w:rFonts w:ascii="Calibri" w:hAnsi="Calibri"/>
          <w:b/>
        </w:rPr>
        <w:t>(a)</w:t>
      </w: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701"/>
        <w:gridCol w:w="1701"/>
        <w:gridCol w:w="1701"/>
      </w:tblGrid>
      <w:tr w:rsidR="00570CA7" w:rsidRPr="00737B8C" w14:paraId="3810B01E" w14:textId="77777777" w:rsidTr="00570CA7">
        <w:tc>
          <w:tcPr>
            <w:tcW w:w="1701" w:type="dxa"/>
          </w:tcPr>
          <w:p w14:paraId="666F58F6" w14:textId="77777777" w:rsidR="00570CA7" w:rsidRPr="00737B8C" w:rsidRDefault="00570CA7" w:rsidP="00AF3DA6">
            <w:pPr>
              <w:pStyle w:val="Ptabletext"/>
            </w:pPr>
            <w:r w:rsidRPr="00737B8C">
              <w:t>Distance (m)</w:t>
            </w:r>
          </w:p>
        </w:tc>
        <w:tc>
          <w:tcPr>
            <w:tcW w:w="1701" w:type="dxa"/>
          </w:tcPr>
          <w:p w14:paraId="58B4C708" w14:textId="77777777" w:rsidR="00570CA7" w:rsidRPr="00737B8C" w:rsidRDefault="00570CA7" w:rsidP="00AF3DA6">
            <w:pPr>
              <w:pStyle w:val="Ptabletext"/>
            </w:pPr>
            <w:r w:rsidRPr="00737B8C">
              <w:t>Frequency</w:t>
            </w:r>
          </w:p>
        </w:tc>
        <w:tc>
          <w:tcPr>
            <w:tcW w:w="1701" w:type="dxa"/>
          </w:tcPr>
          <w:p w14:paraId="2A446CCD" w14:textId="77777777" w:rsidR="00570CA7" w:rsidRPr="00737B8C" w:rsidRDefault="00570CA7" w:rsidP="00AF3DA6">
            <w:pPr>
              <w:pStyle w:val="Ptabletext"/>
            </w:pPr>
            <w:r w:rsidRPr="00737B8C">
              <w:t>Midpoint</w:t>
            </w:r>
          </w:p>
        </w:tc>
        <w:tc>
          <w:tcPr>
            <w:tcW w:w="1701" w:type="dxa"/>
          </w:tcPr>
          <w:p w14:paraId="1E0EC7B8" w14:textId="77777777" w:rsidR="00570CA7" w:rsidRPr="00737B8C" w:rsidRDefault="00570CA7" w:rsidP="00AF3DA6">
            <w:pPr>
              <w:pStyle w:val="Ptabletext"/>
              <w:rPr>
                <w:i/>
              </w:rPr>
            </w:pPr>
            <w:r w:rsidRPr="00737B8C">
              <w:rPr>
                <w:i/>
              </w:rPr>
              <w:t>xf</w:t>
            </w:r>
          </w:p>
        </w:tc>
      </w:tr>
      <w:tr w:rsidR="00570CA7" w:rsidRPr="00737B8C" w14:paraId="43542077" w14:textId="77777777" w:rsidTr="00570CA7">
        <w:tc>
          <w:tcPr>
            <w:tcW w:w="1701" w:type="dxa"/>
          </w:tcPr>
          <w:p w14:paraId="7341334E" w14:textId="77777777" w:rsidR="00570CA7" w:rsidRPr="00737B8C" w:rsidRDefault="00570CA7" w:rsidP="00AF3DA6">
            <w:pPr>
              <w:pStyle w:val="Ptabletext"/>
            </w:pPr>
            <w:r w:rsidRPr="00737B8C">
              <w:t>0</w:t>
            </w:r>
            <w:r w:rsidRPr="00737B8C">
              <w:sym w:font="Symbol" w:char="F02D"/>
            </w:r>
            <w:r w:rsidRPr="00737B8C">
              <w:t>&lt;10</w:t>
            </w:r>
          </w:p>
        </w:tc>
        <w:tc>
          <w:tcPr>
            <w:tcW w:w="1701" w:type="dxa"/>
          </w:tcPr>
          <w:p w14:paraId="275A3152" w14:textId="77777777" w:rsidR="00570CA7" w:rsidRPr="00737B8C" w:rsidRDefault="00570CA7" w:rsidP="00AF3DA6">
            <w:pPr>
              <w:pStyle w:val="Ptabletext"/>
            </w:pPr>
            <w:r w:rsidRPr="00737B8C">
              <w:t>4</w:t>
            </w:r>
          </w:p>
        </w:tc>
        <w:tc>
          <w:tcPr>
            <w:tcW w:w="1701" w:type="dxa"/>
          </w:tcPr>
          <w:p w14:paraId="4A22E58A" w14:textId="77777777" w:rsidR="00570CA7" w:rsidRPr="00737B8C" w:rsidRDefault="00570CA7" w:rsidP="00AF3DA6">
            <w:pPr>
              <w:pStyle w:val="Ptabletext"/>
            </w:pPr>
            <w:r w:rsidRPr="00737B8C">
              <w:t>5</w:t>
            </w:r>
          </w:p>
        </w:tc>
        <w:tc>
          <w:tcPr>
            <w:tcW w:w="1701" w:type="dxa"/>
          </w:tcPr>
          <w:p w14:paraId="37CCB54D" w14:textId="77777777" w:rsidR="00570CA7" w:rsidRPr="00737B8C" w:rsidRDefault="00570CA7" w:rsidP="00AF3DA6">
            <w:pPr>
              <w:pStyle w:val="Ptabletext"/>
            </w:pPr>
            <w:r w:rsidRPr="00737B8C">
              <w:t>20</w:t>
            </w:r>
          </w:p>
        </w:tc>
      </w:tr>
      <w:tr w:rsidR="00570CA7" w:rsidRPr="00737B8C" w14:paraId="6B7FA0FE" w14:textId="77777777" w:rsidTr="00570CA7">
        <w:tc>
          <w:tcPr>
            <w:tcW w:w="1701" w:type="dxa"/>
          </w:tcPr>
          <w:p w14:paraId="0D6E58BD" w14:textId="77777777" w:rsidR="00570CA7" w:rsidRPr="00737B8C" w:rsidRDefault="00570CA7" w:rsidP="00AF3DA6">
            <w:pPr>
              <w:pStyle w:val="Ptabletext"/>
            </w:pPr>
            <w:r w:rsidRPr="00737B8C">
              <w:t>10</w:t>
            </w:r>
            <w:r w:rsidRPr="00737B8C">
              <w:sym w:font="Symbol" w:char="F02D"/>
            </w:r>
            <w:r w:rsidRPr="00737B8C">
              <w:t>&lt;20</w:t>
            </w:r>
          </w:p>
        </w:tc>
        <w:tc>
          <w:tcPr>
            <w:tcW w:w="1701" w:type="dxa"/>
          </w:tcPr>
          <w:p w14:paraId="5D4F0687" w14:textId="77777777" w:rsidR="00570CA7" w:rsidRPr="00737B8C" w:rsidRDefault="00570CA7" w:rsidP="00AF3DA6">
            <w:pPr>
              <w:pStyle w:val="Ptabletext"/>
            </w:pPr>
            <w:r w:rsidRPr="00737B8C">
              <w:t>12</w:t>
            </w:r>
          </w:p>
        </w:tc>
        <w:tc>
          <w:tcPr>
            <w:tcW w:w="1701" w:type="dxa"/>
          </w:tcPr>
          <w:p w14:paraId="3BBA47E7" w14:textId="77777777" w:rsidR="00570CA7" w:rsidRPr="00737B8C" w:rsidRDefault="00570CA7" w:rsidP="00AF3DA6">
            <w:pPr>
              <w:pStyle w:val="Ptabletext"/>
            </w:pPr>
            <w:r w:rsidRPr="00737B8C">
              <w:t>15</w:t>
            </w:r>
          </w:p>
        </w:tc>
        <w:tc>
          <w:tcPr>
            <w:tcW w:w="1701" w:type="dxa"/>
          </w:tcPr>
          <w:p w14:paraId="7465411B" w14:textId="77777777" w:rsidR="00570CA7" w:rsidRPr="00737B8C" w:rsidRDefault="00570CA7" w:rsidP="00AF3DA6">
            <w:pPr>
              <w:pStyle w:val="Ptabletext"/>
            </w:pPr>
            <w:r w:rsidRPr="00737B8C">
              <w:t>180</w:t>
            </w:r>
          </w:p>
        </w:tc>
      </w:tr>
      <w:tr w:rsidR="00570CA7" w:rsidRPr="00737B8C" w14:paraId="0641FA00" w14:textId="77777777" w:rsidTr="00570CA7">
        <w:tc>
          <w:tcPr>
            <w:tcW w:w="1701" w:type="dxa"/>
          </w:tcPr>
          <w:p w14:paraId="1A50179A" w14:textId="77777777" w:rsidR="00570CA7" w:rsidRPr="00737B8C" w:rsidRDefault="00570CA7" w:rsidP="00AF3DA6">
            <w:pPr>
              <w:pStyle w:val="Ptabletext"/>
            </w:pPr>
            <w:r w:rsidRPr="00737B8C">
              <w:t>20</w:t>
            </w:r>
            <w:r w:rsidRPr="00737B8C">
              <w:sym w:font="Symbol" w:char="F02D"/>
            </w:r>
            <w:r w:rsidRPr="00737B8C">
              <w:t>&lt;30</w:t>
            </w:r>
          </w:p>
        </w:tc>
        <w:tc>
          <w:tcPr>
            <w:tcW w:w="1701" w:type="dxa"/>
          </w:tcPr>
          <w:p w14:paraId="0DA63502" w14:textId="77777777" w:rsidR="00570CA7" w:rsidRPr="00737B8C" w:rsidRDefault="00570CA7" w:rsidP="00AF3DA6">
            <w:pPr>
              <w:pStyle w:val="Ptabletext"/>
            </w:pPr>
            <w:r w:rsidRPr="00737B8C">
              <w:t>24</w:t>
            </w:r>
          </w:p>
        </w:tc>
        <w:tc>
          <w:tcPr>
            <w:tcW w:w="1701" w:type="dxa"/>
          </w:tcPr>
          <w:p w14:paraId="3C4C3AD5" w14:textId="77777777" w:rsidR="00570CA7" w:rsidRPr="00737B8C" w:rsidRDefault="00570CA7" w:rsidP="00AF3DA6">
            <w:pPr>
              <w:pStyle w:val="Ptabletext"/>
            </w:pPr>
            <w:r w:rsidRPr="00737B8C">
              <w:t>25</w:t>
            </w:r>
          </w:p>
        </w:tc>
        <w:tc>
          <w:tcPr>
            <w:tcW w:w="1701" w:type="dxa"/>
          </w:tcPr>
          <w:p w14:paraId="5379E48E" w14:textId="77777777" w:rsidR="00570CA7" w:rsidRPr="00737B8C" w:rsidRDefault="00570CA7" w:rsidP="00AF3DA6">
            <w:pPr>
              <w:pStyle w:val="Ptabletext"/>
            </w:pPr>
            <w:r w:rsidRPr="00737B8C">
              <w:t>600</w:t>
            </w:r>
          </w:p>
        </w:tc>
      </w:tr>
      <w:tr w:rsidR="00570CA7" w:rsidRPr="00737B8C" w14:paraId="561F0814" w14:textId="77777777" w:rsidTr="00570CA7">
        <w:tc>
          <w:tcPr>
            <w:tcW w:w="1701" w:type="dxa"/>
          </w:tcPr>
          <w:p w14:paraId="2C208062" w14:textId="77777777" w:rsidR="00570CA7" w:rsidRPr="00737B8C" w:rsidRDefault="00570CA7" w:rsidP="00AF3DA6">
            <w:pPr>
              <w:pStyle w:val="Ptabletext"/>
            </w:pPr>
            <w:r w:rsidRPr="00737B8C">
              <w:t>30</w:t>
            </w:r>
            <w:r w:rsidRPr="00737B8C">
              <w:sym w:font="Symbol" w:char="F02D"/>
            </w:r>
            <w:r w:rsidRPr="00737B8C">
              <w:t>&lt;40</w:t>
            </w:r>
          </w:p>
        </w:tc>
        <w:tc>
          <w:tcPr>
            <w:tcW w:w="1701" w:type="dxa"/>
          </w:tcPr>
          <w:p w14:paraId="75E9F3C9" w14:textId="77777777" w:rsidR="00570CA7" w:rsidRPr="00737B8C" w:rsidRDefault="00570CA7" w:rsidP="00AF3DA6">
            <w:pPr>
              <w:pStyle w:val="Ptabletext"/>
            </w:pPr>
            <w:r w:rsidRPr="00737B8C">
              <w:t>9</w:t>
            </w:r>
          </w:p>
        </w:tc>
        <w:tc>
          <w:tcPr>
            <w:tcW w:w="1701" w:type="dxa"/>
          </w:tcPr>
          <w:p w14:paraId="2B3A4B19" w14:textId="77777777" w:rsidR="00570CA7" w:rsidRPr="00737B8C" w:rsidRDefault="00570CA7" w:rsidP="00AF3DA6">
            <w:pPr>
              <w:pStyle w:val="Ptabletext"/>
            </w:pPr>
            <w:r w:rsidRPr="00737B8C">
              <w:t>35</w:t>
            </w:r>
          </w:p>
        </w:tc>
        <w:tc>
          <w:tcPr>
            <w:tcW w:w="1701" w:type="dxa"/>
          </w:tcPr>
          <w:p w14:paraId="765FD944" w14:textId="77777777" w:rsidR="00570CA7" w:rsidRPr="00737B8C" w:rsidRDefault="00570CA7" w:rsidP="00AF3DA6">
            <w:pPr>
              <w:pStyle w:val="Ptabletext"/>
            </w:pPr>
            <w:r w:rsidRPr="00737B8C">
              <w:t>315</w:t>
            </w:r>
          </w:p>
        </w:tc>
      </w:tr>
      <w:tr w:rsidR="00570CA7" w:rsidRPr="00737B8C" w14:paraId="5C3D34DA" w14:textId="77777777" w:rsidTr="00570CA7">
        <w:tc>
          <w:tcPr>
            <w:tcW w:w="1701" w:type="dxa"/>
          </w:tcPr>
          <w:p w14:paraId="7F85C333" w14:textId="77777777" w:rsidR="00570CA7" w:rsidRPr="00737B8C" w:rsidRDefault="00570CA7" w:rsidP="00AF3DA6">
            <w:pPr>
              <w:pStyle w:val="Ptabletext"/>
            </w:pPr>
            <w:r w:rsidRPr="00737B8C">
              <w:t>40</w:t>
            </w:r>
            <w:r w:rsidRPr="00737B8C">
              <w:sym w:font="Symbol" w:char="F02D"/>
            </w:r>
            <w:r w:rsidRPr="00737B8C">
              <w:t>&lt;50</w:t>
            </w:r>
          </w:p>
        </w:tc>
        <w:tc>
          <w:tcPr>
            <w:tcW w:w="1701" w:type="dxa"/>
          </w:tcPr>
          <w:p w14:paraId="499E76DC" w14:textId="77777777" w:rsidR="00570CA7" w:rsidRPr="00737B8C" w:rsidRDefault="00570CA7" w:rsidP="00AF3DA6">
            <w:pPr>
              <w:pStyle w:val="Ptabletext"/>
            </w:pPr>
            <w:r w:rsidRPr="00737B8C">
              <w:t>1</w:t>
            </w:r>
          </w:p>
        </w:tc>
        <w:tc>
          <w:tcPr>
            <w:tcW w:w="1701" w:type="dxa"/>
          </w:tcPr>
          <w:p w14:paraId="5F42AF29" w14:textId="77777777" w:rsidR="00570CA7" w:rsidRPr="00737B8C" w:rsidRDefault="00570CA7" w:rsidP="00AF3DA6">
            <w:pPr>
              <w:pStyle w:val="Ptabletext"/>
            </w:pPr>
            <w:r w:rsidRPr="00737B8C">
              <w:t>45</w:t>
            </w:r>
          </w:p>
        </w:tc>
        <w:tc>
          <w:tcPr>
            <w:tcW w:w="1701" w:type="dxa"/>
          </w:tcPr>
          <w:p w14:paraId="1C469E8C" w14:textId="77777777" w:rsidR="00570CA7" w:rsidRPr="00737B8C" w:rsidRDefault="00570CA7" w:rsidP="00AF3DA6">
            <w:pPr>
              <w:pStyle w:val="Ptabletext"/>
            </w:pPr>
            <w:r w:rsidRPr="00737B8C">
              <w:t>45</w:t>
            </w:r>
          </w:p>
        </w:tc>
      </w:tr>
      <w:tr w:rsidR="00570CA7" w:rsidRPr="00737B8C" w14:paraId="02A85E05" w14:textId="77777777" w:rsidTr="00570CA7">
        <w:tc>
          <w:tcPr>
            <w:tcW w:w="1701" w:type="dxa"/>
          </w:tcPr>
          <w:p w14:paraId="332180CA" w14:textId="77777777" w:rsidR="00570CA7" w:rsidRPr="00737B8C" w:rsidRDefault="00570CA7" w:rsidP="00AF3DA6">
            <w:pPr>
              <w:pStyle w:val="Ptabletext"/>
            </w:pPr>
          </w:p>
        </w:tc>
        <w:tc>
          <w:tcPr>
            <w:tcW w:w="1701" w:type="dxa"/>
          </w:tcPr>
          <w:p w14:paraId="275686F2" w14:textId="77777777" w:rsidR="00570CA7" w:rsidRPr="00737B8C" w:rsidRDefault="00570CA7" w:rsidP="00AF3DA6">
            <w:pPr>
              <w:pStyle w:val="Ptabletext"/>
            </w:pPr>
            <w:r w:rsidRPr="00737B8C">
              <w:sym w:font="Symbol" w:char="F053"/>
            </w:r>
            <w:r w:rsidRPr="00737B8C">
              <w:rPr>
                <w:i/>
              </w:rPr>
              <w:t>f</w:t>
            </w:r>
            <w:r w:rsidRPr="00737B8C">
              <w:t xml:space="preserve"> = 50</w:t>
            </w:r>
          </w:p>
        </w:tc>
        <w:tc>
          <w:tcPr>
            <w:tcW w:w="1701" w:type="dxa"/>
          </w:tcPr>
          <w:p w14:paraId="3D83C948" w14:textId="77777777" w:rsidR="00570CA7" w:rsidRPr="00737B8C" w:rsidRDefault="00570CA7" w:rsidP="00AF3DA6">
            <w:pPr>
              <w:pStyle w:val="Ptabletext"/>
            </w:pPr>
          </w:p>
        </w:tc>
        <w:tc>
          <w:tcPr>
            <w:tcW w:w="1701" w:type="dxa"/>
          </w:tcPr>
          <w:p w14:paraId="03CDA10F" w14:textId="77777777" w:rsidR="00570CA7" w:rsidRPr="00737B8C" w:rsidRDefault="00570CA7" w:rsidP="00AF3DA6">
            <w:pPr>
              <w:pStyle w:val="Ptabletext"/>
            </w:pPr>
            <w:r w:rsidRPr="00737B8C">
              <w:sym w:font="Symbol" w:char="F053"/>
            </w:r>
            <w:r w:rsidRPr="00737B8C">
              <w:rPr>
                <w:i/>
              </w:rPr>
              <w:t>xf</w:t>
            </w:r>
            <w:r w:rsidRPr="00737B8C">
              <w:t xml:space="preserve"> = 1160</w:t>
            </w:r>
          </w:p>
        </w:tc>
      </w:tr>
    </w:tbl>
    <w:p w14:paraId="102BA7AE" w14:textId="77777777" w:rsidR="00570CA7" w:rsidRPr="00737B8C" w:rsidRDefault="00570CA7" w:rsidP="00570CA7">
      <w:pPr>
        <w:ind w:left="340"/>
        <w:rPr>
          <w:rFonts w:ascii="Calibri" w:hAnsi="Calibri"/>
        </w:rPr>
      </w:pPr>
      <w:r w:rsidRPr="00737B8C">
        <w:rPr>
          <w:rFonts w:ascii="Calibri" w:hAnsi="Calibri"/>
        </w:rPr>
        <w:t xml:space="preserve">mean = </w:t>
      </w:r>
      <w:r w:rsidRPr="00737B8C">
        <w:rPr>
          <w:rFonts w:ascii="Calibri" w:hAnsi="Calibri"/>
          <w:position w:val="-34"/>
        </w:rPr>
        <w:object w:dxaOrig="1340" w:dyaOrig="800" w14:anchorId="1286D149">
          <v:shape id="_x0000_i1035" type="#_x0000_t75" style="width:67.7pt;height:40.85pt" o:ole="">
            <v:imagedata r:id="rId28" o:title=""/>
          </v:shape>
          <o:OLEObject Type="Embed" ProgID="Equation.3" ShapeID="_x0000_i1035" DrawAspect="Content" ObjectID="_1537775763" r:id="rId29"/>
        </w:object>
      </w:r>
      <w:r w:rsidRPr="00737B8C">
        <w:rPr>
          <w:rFonts w:ascii="Calibri" w:hAnsi="Calibri"/>
        </w:rPr>
        <w:t xml:space="preserve"> = 23.2 m</w:t>
      </w:r>
    </w:p>
    <w:p w14:paraId="75CC8B16" w14:textId="77777777" w:rsidR="00570CA7" w:rsidRPr="00737B8C" w:rsidRDefault="00570CA7" w:rsidP="00570CA7">
      <w:pPr>
        <w:rPr>
          <w:rFonts w:ascii="Calibri" w:hAnsi="Calibri"/>
          <w:b/>
        </w:rPr>
      </w:pPr>
      <w:r w:rsidRPr="00737B8C">
        <w:rPr>
          <w:rFonts w:ascii="Calibri" w:hAnsi="Calibri"/>
          <w:b/>
        </w:rPr>
        <w:t>(b)</w:t>
      </w:r>
    </w:p>
    <w:p w14:paraId="4300C9C5" w14:textId="23D7C12C" w:rsidR="00570CA7" w:rsidRPr="00737B8C" w:rsidRDefault="00570CA7" w:rsidP="00570CA7">
      <w:pPr>
        <w:ind w:left="340"/>
        <w:rPr>
          <w:rFonts w:ascii="Calibri" w:hAnsi="Calibri"/>
        </w:rPr>
      </w:pPr>
      <w:r>
        <w:rPr>
          <w:rFonts w:ascii="Calibri" w:hAnsi="Calibri"/>
          <w:noProof/>
        </w:rPr>
        <w:drawing>
          <wp:inline distT="0" distB="0" distL="0" distR="0" wp14:anchorId="59179065" wp14:editId="10B5A716">
            <wp:extent cx="2433955" cy="2971800"/>
            <wp:effectExtent l="0" t="0" r="4445" b="0"/>
            <wp:docPr id="113" name="Picture 113" descr="ACPM9_PR_8_01wss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CPM9_PR_8_01wssa_n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3955" cy="2971800"/>
                    </a:xfrm>
                    <a:prstGeom prst="rect">
                      <a:avLst/>
                    </a:prstGeom>
                    <a:noFill/>
                    <a:ln>
                      <a:noFill/>
                    </a:ln>
                  </pic:spPr>
                </pic:pic>
              </a:graphicData>
            </a:graphic>
          </wp:inline>
        </w:drawing>
      </w:r>
    </w:p>
    <w:p w14:paraId="00786FC2" w14:textId="6C8C2535" w:rsidR="0084220A" w:rsidRDefault="00570CA7" w:rsidP="00570CA7">
      <w:pPr>
        <w:pStyle w:val="Pquestiontextpartsa"/>
      </w:pPr>
      <w:r w:rsidRPr="00737B8C">
        <w:rPr>
          <w:rFonts w:ascii="Calibri" w:hAnsi="Calibri"/>
        </w:rPr>
        <w:t>The large number of values in the middle band makes this data relatively symmetrical.</w:t>
      </w:r>
    </w:p>
    <w:p w14:paraId="27640FF6" w14:textId="77777777" w:rsidR="0084220A" w:rsidRDefault="0084220A" w:rsidP="0084220A">
      <w:pPr>
        <w:pStyle w:val="Pquestionheadingsx1stafterhead"/>
      </w:pPr>
    </w:p>
    <w:p w14:paraId="44C529D5" w14:textId="77777777" w:rsidR="0084220A" w:rsidRDefault="0084220A" w:rsidP="0084220A">
      <w:pPr>
        <w:pStyle w:val="Pquestionheadingsx1stafterhead"/>
      </w:pPr>
      <w:r>
        <w:t>Question 13</w:t>
      </w:r>
      <w:r>
        <w:tab/>
      </w:r>
      <w:r>
        <w:rPr>
          <w:rStyle w:val="Cmarkslabel"/>
        </w:rPr>
        <w:t>2</w:t>
      </w:r>
      <w:r w:rsidRPr="001B433F">
        <w:rPr>
          <w:rStyle w:val="Cmarkslabel"/>
        </w:rPr>
        <w:t xml:space="preserve"> marks</w:t>
      </w:r>
      <w:r>
        <w:tab/>
        <w:t>[8.5]</w:t>
      </w:r>
    </w:p>
    <w:p w14:paraId="30CEDA4B" w14:textId="77777777" w:rsidR="002E11F2" w:rsidRPr="00737B8C" w:rsidRDefault="002E11F2" w:rsidP="002E11F2">
      <w:pPr>
        <w:rPr>
          <w:rFonts w:ascii="Calibri" w:hAnsi="Calibri"/>
        </w:rPr>
      </w:pPr>
      <w:r w:rsidRPr="00737B8C">
        <w:rPr>
          <w:rFonts w:ascii="Calibri" w:hAnsi="Calibri"/>
          <w:b/>
        </w:rPr>
        <w:t>(a)</w:t>
      </w:r>
      <w:r w:rsidRPr="00737B8C">
        <w:rPr>
          <w:rFonts w:ascii="Calibri" w:hAnsi="Calibri"/>
        </w:rPr>
        <w:t xml:space="preserve"> Pr(Rhonda wins) = </w:t>
      </w:r>
      <w:r w:rsidRPr="00737B8C">
        <w:rPr>
          <w:rFonts w:ascii="Calibri" w:hAnsi="Calibri"/>
          <w:position w:val="-22"/>
        </w:rPr>
        <w:object w:dxaOrig="700" w:dyaOrig="600" w14:anchorId="2BEE76EB">
          <v:shape id="_x0000_i1036" type="#_x0000_t75" style="width:35.45pt;height:30.1pt" o:ole="">
            <v:imagedata r:id="rId31" o:title=""/>
          </v:shape>
          <o:OLEObject Type="Embed" ProgID="Equation.3" ShapeID="_x0000_i1036" DrawAspect="Content" ObjectID="_1537775764" r:id="rId32"/>
        </w:object>
      </w:r>
      <w:r w:rsidRPr="00737B8C">
        <w:rPr>
          <w:rFonts w:ascii="Calibri" w:hAnsi="Calibri"/>
        </w:rPr>
        <w:t xml:space="preserve"> = 40%</w:t>
      </w:r>
      <w:r w:rsidRPr="00737B8C">
        <w:rPr>
          <w:rFonts w:ascii="Calibri" w:hAnsi="Calibri"/>
        </w:rPr>
        <w:tab/>
      </w:r>
    </w:p>
    <w:p w14:paraId="0A9945CB" w14:textId="77777777" w:rsidR="002E11F2" w:rsidRPr="00737B8C" w:rsidRDefault="002E11F2" w:rsidP="002E11F2">
      <w:pPr>
        <w:rPr>
          <w:rFonts w:ascii="Calibri" w:hAnsi="Calibri"/>
        </w:rPr>
      </w:pPr>
      <w:r w:rsidRPr="00737B8C">
        <w:rPr>
          <w:rFonts w:ascii="Calibri" w:hAnsi="Calibri"/>
          <w:b/>
        </w:rPr>
        <w:t>(b)</w:t>
      </w:r>
      <w:r w:rsidRPr="00737B8C">
        <w:rPr>
          <w:rFonts w:ascii="Calibri" w:hAnsi="Calibri"/>
        </w:rPr>
        <w:t xml:space="preserve"> </w:t>
      </w:r>
      <w:r w:rsidRPr="00737B8C">
        <w:rPr>
          <w:rFonts w:ascii="Calibri" w:hAnsi="Calibri"/>
          <w:position w:val="-24"/>
        </w:rPr>
        <w:object w:dxaOrig="340" w:dyaOrig="620" w14:anchorId="7654DDD3">
          <v:shape id="_x0000_i1037" type="#_x0000_t75" style="width:17.2pt;height:31.15pt" o:ole="">
            <v:imagedata r:id="rId33" o:title=""/>
          </v:shape>
          <o:OLEObject Type="Embed" ProgID="Equation.3" ShapeID="_x0000_i1037" DrawAspect="Content" ObjectID="_1537775765" r:id="rId34"/>
        </w:object>
      </w:r>
      <w:r w:rsidRPr="00737B8C">
        <w:rPr>
          <w:rFonts w:ascii="Calibri" w:hAnsi="Calibri"/>
        </w:rPr>
        <w:t xml:space="preserve"> × 8 = 4.8</w:t>
      </w:r>
    </w:p>
    <w:p w14:paraId="0B6BD3C7" w14:textId="4A666930" w:rsidR="0084220A" w:rsidRDefault="00AF3DA6" w:rsidP="002E11F2">
      <w:pPr>
        <w:pStyle w:val="Pquestiontextpartsa"/>
      </w:pPr>
      <w:r>
        <w:rPr>
          <w:rFonts w:ascii="Calibri" w:hAnsi="Calibri"/>
        </w:rPr>
        <w:tab/>
      </w:r>
      <w:r w:rsidR="002E11F2" w:rsidRPr="00737B8C">
        <w:rPr>
          <w:rFonts w:ascii="Calibri" w:hAnsi="Calibri"/>
        </w:rPr>
        <w:t>Michelle would expect to win 5 games.</w:t>
      </w:r>
    </w:p>
    <w:p w14:paraId="42A82E31" w14:textId="77777777" w:rsidR="0084220A" w:rsidRDefault="0084220A" w:rsidP="0084220A">
      <w:pPr>
        <w:pStyle w:val="Pquestiontextpartsai"/>
      </w:pPr>
    </w:p>
    <w:p w14:paraId="4900F0C8" w14:textId="77777777" w:rsidR="0084220A" w:rsidRDefault="0084220A" w:rsidP="00AF3DA6">
      <w:pPr>
        <w:pStyle w:val="Pquestionheadingsx1stafterhead"/>
        <w:keepLines/>
      </w:pPr>
      <w:r>
        <w:lastRenderedPageBreak/>
        <w:t>Question 14</w:t>
      </w:r>
      <w:r>
        <w:tab/>
      </w:r>
      <w:r>
        <w:rPr>
          <w:rStyle w:val="Cmarkslabel"/>
        </w:rPr>
        <w:t>3</w:t>
      </w:r>
      <w:r w:rsidRPr="001B433F">
        <w:rPr>
          <w:rStyle w:val="Cmarkslabel"/>
        </w:rPr>
        <w:t xml:space="preserve"> marks</w:t>
      </w:r>
      <w:r>
        <w:tab/>
        <w:t>[8.5]</w:t>
      </w:r>
    </w:p>
    <w:p w14:paraId="4DCBE3AE" w14:textId="77777777" w:rsidR="002E11F2" w:rsidRPr="00737B8C" w:rsidRDefault="002E11F2" w:rsidP="00AF3DA6">
      <w:pPr>
        <w:pStyle w:val="Pquestiontextpartsa"/>
        <w:keepNext/>
        <w:keepLines/>
      </w:pPr>
      <w:r w:rsidRPr="00737B8C">
        <w:rPr>
          <w:b/>
        </w:rPr>
        <w:t>(a)</w:t>
      </w:r>
      <w:r w:rsidRPr="00737B8C">
        <w:t xml:space="preserve"> Pr(neither red nor pink) = </w:t>
      </w:r>
      <w:r w:rsidRPr="00737B8C">
        <w:rPr>
          <w:position w:val="-24"/>
        </w:rPr>
        <w:object w:dxaOrig="1460" w:dyaOrig="620" w14:anchorId="08DEE35B">
          <v:shape id="_x0000_i1038" type="#_x0000_t75" style="width:73.05pt;height:31.15pt" o:ole="">
            <v:imagedata r:id="rId35" o:title=""/>
          </v:shape>
          <o:OLEObject Type="Embed" ProgID="Equation.3" ShapeID="_x0000_i1038" DrawAspect="Content" ObjectID="_1537775766" r:id="rId36"/>
        </w:object>
      </w:r>
      <w:r w:rsidRPr="00737B8C">
        <w:t xml:space="preserve"> = </w:t>
      </w:r>
      <w:r w:rsidRPr="00737B8C">
        <w:rPr>
          <w:position w:val="-24"/>
        </w:rPr>
        <w:object w:dxaOrig="340" w:dyaOrig="620" w14:anchorId="69C4DDF1">
          <v:shape id="_x0000_i1039" type="#_x0000_t75" style="width:17.2pt;height:31.15pt" o:ole="">
            <v:imagedata r:id="rId37" o:title=""/>
          </v:shape>
          <o:OLEObject Type="Embed" ProgID="Equation.3" ShapeID="_x0000_i1039" DrawAspect="Content" ObjectID="_1537775767" r:id="rId38"/>
        </w:object>
      </w:r>
      <w:r w:rsidRPr="00737B8C">
        <w:t xml:space="preserve"> = </w:t>
      </w:r>
      <w:r w:rsidRPr="00737B8C">
        <w:rPr>
          <w:position w:val="-24"/>
        </w:rPr>
        <w:object w:dxaOrig="240" w:dyaOrig="620" w14:anchorId="4083561F">
          <v:shape id="_x0000_i1040" type="#_x0000_t75" style="width:11.8pt;height:31.15pt" o:ole="">
            <v:imagedata r:id="rId39" o:title=""/>
          </v:shape>
          <o:OLEObject Type="Embed" ProgID="Equation.3" ShapeID="_x0000_i1040" DrawAspect="Content" ObjectID="_1537775768" r:id="rId40"/>
        </w:object>
      </w:r>
    </w:p>
    <w:p w14:paraId="21EA785C" w14:textId="77777777" w:rsidR="002E11F2" w:rsidRPr="00737B8C" w:rsidRDefault="002E11F2" w:rsidP="002E11F2">
      <w:pPr>
        <w:pStyle w:val="Pquestiontextpartsa"/>
      </w:pPr>
      <w:r w:rsidRPr="00737B8C">
        <w:rPr>
          <w:b/>
        </w:rPr>
        <w:t>(b)</w:t>
      </w:r>
      <w:r w:rsidRPr="00737B8C">
        <w:t xml:space="preserve"> </w:t>
      </w:r>
      <w:r w:rsidRPr="00737B8C">
        <w:rPr>
          <w:position w:val="-24"/>
        </w:rPr>
        <w:object w:dxaOrig="580" w:dyaOrig="620" w14:anchorId="098BA880">
          <v:shape id="_x0000_i1041" type="#_x0000_t75" style="width:29pt;height:31.15pt" o:ole="">
            <v:imagedata r:id="rId41" o:title=""/>
          </v:shape>
          <o:OLEObject Type="Embed" ProgID="Equation.3" ShapeID="_x0000_i1041" DrawAspect="Content" ObjectID="_1537775769" r:id="rId42"/>
        </w:object>
      </w:r>
      <w:r w:rsidRPr="00737B8C">
        <w:t xml:space="preserve"> × 8 = 2.5</w:t>
      </w:r>
    </w:p>
    <w:p w14:paraId="666B0A9B" w14:textId="491E06F7" w:rsidR="0084220A" w:rsidRDefault="00AF3DA6" w:rsidP="002E11F2">
      <w:pPr>
        <w:pStyle w:val="Pquestiontextpartsa"/>
      </w:pPr>
      <w:r>
        <w:rPr>
          <w:rFonts w:ascii="Calibri" w:hAnsi="Calibri"/>
        </w:rPr>
        <w:tab/>
      </w:r>
      <w:r w:rsidR="002E11F2" w:rsidRPr="00737B8C">
        <w:rPr>
          <w:rFonts w:ascii="Calibri" w:hAnsi="Calibri"/>
        </w:rPr>
        <w:t xml:space="preserve">2 or 3 lollies </w:t>
      </w:r>
      <w:r>
        <w:rPr>
          <w:rFonts w:ascii="Calibri" w:hAnsi="Calibri"/>
        </w:rPr>
        <w:t xml:space="preserve">are expected </w:t>
      </w:r>
      <w:r w:rsidR="002E11F2" w:rsidRPr="00737B8C">
        <w:rPr>
          <w:rFonts w:ascii="Calibri" w:hAnsi="Calibri"/>
        </w:rPr>
        <w:t>to be pink or brown.</w:t>
      </w:r>
    </w:p>
    <w:p w14:paraId="3382BA6B" w14:textId="77777777" w:rsidR="0084220A" w:rsidRDefault="0084220A" w:rsidP="0084220A">
      <w:pPr>
        <w:pStyle w:val="Pquestiontextpartsai"/>
      </w:pPr>
    </w:p>
    <w:p w14:paraId="39367A1B" w14:textId="77777777" w:rsidR="0084220A" w:rsidRDefault="0084220A" w:rsidP="0084220A">
      <w:pPr>
        <w:pStyle w:val="Pquestionheadingsx1stafterhead"/>
      </w:pPr>
      <w:r>
        <w:t>Question 15</w:t>
      </w:r>
      <w:r>
        <w:tab/>
      </w:r>
      <w:r>
        <w:rPr>
          <w:rStyle w:val="Cmarkslabel"/>
        </w:rPr>
        <w:t>7</w:t>
      </w:r>
      <w:r w:rsidRPr="001B433F">
        <w:rPr>
          <w:rStyle w:val="Cmarkslabel"/>
        </w:rPr>
        <w:t xml:space="preserve"> marks</w:t>
      </w:r>
      <w:r>
        <w:tab/>
        <w:t>[8.6]</w:t>
      </w:r>
    </w:p>
    <w:p w14:paraId="0A287FDD" w14:textId="7FF0582D" w:rsidR="002E11F2" w:rsidRPr="00737B8C" w:rsidRDefault="002E11F2" w:rsidP="002E11F2">
      <w:pPr>
        <w:pStyle w:val="Pquestiontextpartsai"/>
      </w:pPr>
      <w:r w:rsidRPr="00737B8C">
        <w:rPr>
          <w:b/>
        </w:rPr>
        <w:t>(a)</w:t>
      </w:r>
      <w:r w:rsidR="00AF3DA6">
        <w:tab/>
      </w:r>
      <w:r w:rsidRPr="00737B8C">
        <w:rPr>
          <w:b/>
        </w:rPr>
        <w:t>(i)</w:t>
      </w:r>
      <w:r w:rsidR="00AF3DA6">
        <w:tab/>
      </w:r>
      <w:r w:rsidRPr="00737B8C">
        <w:rPr>
          <w:i/>
        </w:rPr>
        <w:t>A</w:t>
      </w:r>
      <w:r w:rsidRPr="00737B8C">
        <w:t xml:space="preserve"> and </w:t>
      </w:r>
      <w:r w:rsidRPr="00737B8C">
        <w:rPr>
          <w:i/>
        </w:rPr>
        <w:t xml:space="preserve">B </w:t>
      </w:r>
      <w:r w:rsidRPr="00737B8C">
        <w:t>are mutually exclusive.</w:t>
      </w:r>
    </w:p>
    <w:p w14:paraId="4EBE00F9" w14:textId="5618032D" w:rsidR="002E11F2" w:rsidRPr="00737B8C" w:rsidRDefault="002E11F2" w:rsidP="002E11F2">
      <w:pPr>
        <w:pStyle w:val="Pquestiontextpartsi"/>
      </w:pPr>
      <w:r w:rsidRPr="00737B8C">
        <w:rPr>
          <w:b/>
        </w:rPr>
        <w:t>(ii)</w:t>
      </w:r>
      <w:r w:rsidR="00AF3DA6">
        <w:tab/>
      </w:r>
      <w:r w:rsidRPr="00737B8C">
        <w:rPr>
          <w:i/>
        </w:rPr>
        <w:t>A</w:t>
      </w:r>
      <w:r w:rsidRPr="00737B8C">
        <w:t xml:space="preserve"> and </w:t>
      </w:r>
      <w:r w:rsidRPr="00737B8C">
        <w:rPr>
          <w:i/>
        </w:rPr>
        <w:t xml:space="preserve">C </w:t>
      </w:r>
      <w:r w:rsidRPr="00737B8C">
        <w:t>are not mutually exclusive</w:t>
      </w:r>
      <w:r w:rsidR="00AF3DA6">
        <w:t>.</w:t>
      </w:r>
    </w:p>
    <w:p w14:paraId="6A38396E" w14:textId="0D6DBAA4" w:rsidR="002E11F2" w:rsidRPr="00737B8C" w:rsidRDefault="002E11F2" w:rsidP="002E11F2">
      <w:pPr>
        <w:pStyle w:val="Pquestiontextpartsi"/>
      </w:pPr>
      <w:r w:rsidRPr="00737B8C">
        <w:rPr>
          <w:b/>
        </w:rPr>
        <w:t>(iii)</w:t>
      </w:r>
      <w:r w:rsidR="00AF3DA6">
        <w:tab/>
      </w:r>
      <w:r w:rsidRPr="00737B8C">
        <w:rPr>
          <w:i/>
        </w:rPr>
        <w:t>A</w:t>
      </w:r>
      <w:r w:rsidRPr="00737B8C">
        <w:t xml:space="preserve"> and </w:t>
      </w:r>
      <w:r w:rsidRPr="00737B8C">
        <w:rPr>
          <w:i/>
        </w:rPr>
        <w:t xml:space="preserve">D </w:t>
      </w:r>
      <w:r w:rsidRPr="00737B8C">
        <w:t>are not mutually exclusive</w:t>
      </w:r>
      <w:r w:rsidR="00AF3DA6">
        <w:t>.</w:t>
      </w:r>
    </w:p>
    <w:p w14:paraId="416B6C76" w14:textId="45DE67E2" w:rsidR="002E11F2" w:rsidRPr="00737B8C" w:rsidRDefault="002E11F2" w:rsidP="002E11F2">
      <w:pPr>
        <w:pStyle w:val="Pquestiontextpartsai"/>
      </w:pPr>
      <w:r w:rsidRPr="00737B8C">
        <w:rPr>
          <w:b/>
        </w:rPr>
        <w:t>(b)</w:t>
      </w:r>
      <w:r w:rsidR="00AF3DA6">
        <w:rPr>
          <w:b/>
        </w:rPr>
        <w:tab/>
      </w:r>
      <w:r w:rsidRPr="00737B8C">
        <w:rPr>
          <w:b/>
        </w:rPr>
        <w:t>(i)</w:t>
      </w:r>
      <w:r w:rsidR="00AF3DA6">
        <w:tab/>
      </w:r>
      <w:r w:rsidRPr="00737B8C">
        <w:t>Pr(</w:t>
      </w:r>
      <w:r w:rsidRPr="00737B8C">
        <w:rPr>
          <w:i/>
        </w:rPr>
        <w:t xml:space="preserve">B </w:t>
      </w:r>
      <w:r w:rsidRPr="00737B8C">
        <w:t xml:space="preserve">and </w:t>
      </w:r>
      <w:r w:rsidRPr="00737B8C">
        <w:rPr>
          <w:i/>
        </w:rPr>
        <w:t>C</w:t>
      </w:r>
      <w:r w:rsidRPr="00737B8C">
        <w:t xml:space="preserve">) = Pr(b, c, d, f) = </w:t>
      </w:r>
      <w:r w:rsidRPr="00737B8C">
        <w:rPr>
          <w:position w:val="-24"/>
        </w:rPr>
        <w:object w:dxaOrig="360" w:dyaOrig="620" w14:anchorId="3C98D751">
          <v:shape id="_x0000_i1042" type="#_x0000_t75" style="width:18.25pt;height:31.15pt" o:ole="">
            <v:imagedata r:id="rId43" o:title=""/>
          </v:shape>
          <o:OLEObject Type="Embed" ProgID="Equation.3" ShapeID="_x0000_i1042" DrawAspect="Content" ObjectID="_1537775770" r:id="rId44"/>
        </w:object>
      </w:r>
      <w:r w:rsidRPr="00737B8C">
        <w:t xml:space="preserve"> = </w:t>
      </w:r>
      <w:r w:rsidRPr="00737B8C">
        <w:rPr>
          <w:position w:val="-24"/>
        </w:rPr>
        <w:object w:dxaOrig="320" w:dyaOrig="620" w14:anchorId="4E891D0F">
          <v:shape id="_x0000_i1043" type="#_x0000_t75" style="width:16.1pt;height:31.15pt" o:ole="">
            <v:imagedata r:id="rId45" o:title=""/>
          </v:shape>
          <o:OLEObject Type="Embed" ProgID="Equation.3" ShapeID="_x0000_i1043" DrawAspect="Content" ObjectID="_1537775771" r:id="rId46"/>
        </w:object>
      </w:r>
      <w:r w:rsidRPr="00737B8C">
        <w:t xml:space="preserve">     </w:t>
      </w:r>
    </w:p>
    <w:p w14:paraId="512CB80B" w14:textId="63097006" w:rsidR="002E11F2" w:rsidRPr="00737B8C" w:rsidRDefault="002E11F2" w:rsidP="002E11F2">
      <w:pPr>
        <w:pStyle w:val="Pquestiontextpartsi"/>
      </w:pPr>
      <w:r w:rsidRPr="00737B8C">
        <w:rPr>
          <w:b/>
        </w:rPr>
        <w:t>(ii)</w:t>
      </w:r>
      <w:r w:rsidR="00AF3DA6">
        <w:tab/>
      </w:r>
      <w:r w:rsidRPr="00737B8C">
        <w:t>Pr(</w:t>
      </w:r>
      <w:r w:rsidRPr="00737B8C">
        <w:rPr>
          <w:i/>
        </w:rPr>
        <w:t>C</w:t>
      </w:r>
      <w:r w:rsidRPr="00737B8C">
        <w:t xml:space="preserve"> or </w:t>
      </w:r>
      <w:r w:rsidRPr="00737B8C">
        <w:rPr>
          <w:i/>
        </w:rPr>
        <w:t>D</w:t>
      </w:r>
      <w:r w:rsidRPr="00737B8C">
        <w:t xml:space="preserve">) = </w:t>
      </w:r>
      <w:r w:rsidRPr="00737B8C">
        <w:rPr>
          <w:position w:val="-24"/>
        </w:rPr>
        <w:object w:dxaOrig="980" w:dyaOrig="620" w14:anchorId="7D2CB218">
          <v:shape id="_x0000_i1044" type="#_x0000_t75" style="width:49.45pt;height:31.15pt" o:ole="">
            <v:imagedata r:id="rId47" o:title=""/>
          </v:shape>
          <o:OLEObject Type="Embed" ProgID="Equation.3" ShapeID="_x0000_i1044" DrawAspect="Content" ObjectID="_1537775772" r:id="rId48"/>
        </w:object>
      </w:r>
      <w:r w:rsidRPr="00737B8C">
        <w:t xml:space="preserve"> = </w:t>
      </w:r>
      <w:r w:rsidRPr="00737B8C">
        <w:rPr>
          <w:position w:val="-24"/>
        </w:rPr>
        <w:object w:dxaOrig="360" w:dyaOrig="620" w14:anchorId="36B94745">
          <v:shape id="_x0000_i1045" type="#_x0000_t75" style="width:18.25pt;height:31.15pt" o:ole="">
            <v:imagedata r:id="rId49" o:title=""/>
          </v:shape>
          <o:OLEObject Type="Embed" ProgID="Equation.3" ShapeID="_x0000_i1045" DrawAspect="Content" ObjectID="_1537775773" r:id="rId50"/>
        </w:object>
      </w:r>
      <w:r w:rsidRPr="00737B8C">
        <w:t xml:space="preserve">     </w:t>
      </w:r>
    </w:p>
    <w:p w14:paraId="3B9D5B48" w14:textId="3C8874FF" w:rsidR="002E11F2" w:rsidRPr="00737B8C" w:rsidRDefault="002E11F2" w:rsidP="002E11F2">
      <w:pPr>
        <w:pStyle w:val="Pquestiontextpartsi"/>
      </w:pPr>
      <w:r w:rsidRPr="00737B8C">
        <w:rPr>
          <w:b/>
        </w:rPr>
        <w:t>(iii)</w:t>
      </w:r>
      <w:r w:rsidR="00AF3DA6">
        <w:tab/>
      </w:r>
      <w:r w:rsidRPr="00737B8C">
        <w:t>Pr(</w:t>
      </w:r>
      <w:r w:rsidRPr="00737B8C">
        <w:rPr>
          <w:i/>
        </w:rPr>
        <w:t>A</w:t>
      </w:r>
      <w:r w:rsidRPr="00737B8C">
        <w:t xml:space="preserve"> and </w:t>
      </w:r>
      <w:r w:rsidRPr="00737B8C">
        <w:rPr>
          <w:i/>
        </w:rPr>
        <w:t>B</w:t>
      </w:r>
      <w:r w:rsidRPr="00737B8C">
        <w:t>) = 0</w:t>
      </w:r>
    </w:p>
    <w:p w14:paraId="1B909F3D" w14:textId="1F719F20" w:rsidR="000E5746" w:rsidRPr="001B433F" w:rsidRDefault="002E11F2" w:rsidP="002E11F2">
      <w:pPr>
        <w:pStyle w:val="Pquestiontextpartsi"/>
      </w:pPr>
      <w:r w:rsidRPr="00737B8C">
        <w:rPr>
          <w:b/>
        </w:rPr>
        <w:t>(iv)</w:t>
      </w:r>
      <w:r w:rsidR="00AF3DA6">
        <w:tab/>
      </w:r>
      <w:r w:rsidRPr="00737B8C">
        <w:t>Pr(</w:t>
      </w:r>
      <w:r w:rsidRPr="00737B8C">
        <w:rPr>
          <w:i/>
        </w:rPr>
        <w:t>B</w:t>
      </w:r>
      <w:r w:rsidRPr="00737B8C">
        <w:t xml:space="preserve"> only) = </w:t>
      </w:r>
      <w:r w:rsidRPr="00737B8C">
        <w:rPr>
          <w:position w:val="-24"/>
        </w:rPr>
        <w:object w:dxaOrig="1020" w:dyaOrig="620" w14:anchorId="7CEFE1FA">
          <v:shape id="_x0000_i1046" type="#_x0000_t75" style="width:50.5pt;height:31.15pt" o:ole="">
            <v:imagedata r:id="rId51" o:title=""/>
          </v:shape>
          <o:OLEObject Type="Embed" ProgID="Equation.3" ShapeID="_x0000_i1046" DrawAspect="Content" ObjectID="_1537775774" r:id="rId52"/>
        </w:object>
      </w:r>
      <w:r w:rsidRPr="00737B8C">
        <w:t xml:space="preserve"> = </w:t>
      </w:r>
      <w:r w:rsidRPr="00737B8C">
        <w:rPr>
          <w:position w:val="-24"/>
        </w:rPr>
        <w:object w:dxaOrig="360" w:dyaOrig="620" w14:anchorId="19BD31B4">
          <v:shape id="_x0000_i1047" type="#_x0000_t75" style="width:18.25pt;height:31.15pt" o:ole="">
            <v:imagedata r:id="rId53" o:title=""/>
          </v:shape>
          <o:OLEObject Type="Embed" ProgID="Equation.3" ShapeID="_x0000_i1047" DrawAspect="Content" ObjectID="_1537775775" r:id="rId54"/>
        </w:object>
      </w:r>
    </w:p>
    <w:p w14:paraId="48F1984C" w14:textId="77777777" w:rsidR="0084220A" w:rsidRDefault="0084220A" w:rsidP="0084220A">
      <w:pPr>
        <w:pStyle w:val="Pquestionheadingsx1stafterhead"/>
      </w:pPr>
      <w:r>
        <w:t>Question 16</w:t>
      </w:r>
      <w:r>
        <w:tab/>
      </w:r>
      <w:r>
        <w:rPr>
          <w:rStyle w:val="Cmarkslabel"/>
        </w:rPr>
        <w:t>8</w:t>
      </w:r>
      <w:r w:rsidRPr="001B433F">
        <w:rPr>
          <w:rStyle w:val="Cmarkslabel"/>
        </w:rPr>
        <w:t xml:space="preserve"> marks</w:t>
      </w:r>
      <w:r>
        <w:tab/>
        <w:t>[8.7]</w:t>
      </w:r>
    </w:p>
    <w:p w14:paraId="776C71EC" w14:textId="77777777" w:rsidR="0084220A" w:rsidRDefault="0084220A" w:rsidP="0084220A">
      <w:pPr>
        <w:pStyle w:val="Pquestiontextpartsa"/>
      </w:pPr>
      <w:r w:rsidRPr="001B433F">
        <w:rPr>
          <w:rStyle w:val="Cquestionpartlabelbold"/>
        </w:rPr>
        <w:t>(</w:t>
      </w:r>
      <w:r>
        <w:rPr>
          <w:rStyle w:val="Cquestionpartlabelbold"/>
        </w:rPr>
        <w:t>a</w:t>
      </w:r>
      <w:r w:rsidRPr="001B433F">
        <w:rPr>
          <w:rStyle w:val="Cquestionpartlabelbold"/>
        </w:rPr>
        <w:t>)</w:t>
      </w:r>
      <w: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
        <w:gridCol w:w="477"/>
        <w:gridCol w:w="477"/>
        <w:gridCol w:w="477"/>
        <w:gridCol w:w="464"/>
        <w:gridCol w:w="464"/>
        <w:gridCol w:w="478"/>
        <w:gridCol w:w="478"/>
        <w:gridCol w:w="478"/>
        <w:gridCol w:w="478"/>
      </w:tblGrid>
      <w:tr w:rsidR="002E11F2" w:rsidRPr="00737B8C" w14:paraId="5E71677E" w14:textId="77777777" w:rsidTr="00AF3DA6">
        <w:tc>
          <w:tcPr>
            <w:tcW w:w="0" w:type="auto"/>
            <w:shd w:val="clear" w:color="auto" w:fill="auto"/>
          </w:tcPr>
          <w:p w14:paraId="16633F03" w14:textId="77777777" w:rsidR="002E11F2" w:rsidRPr="00737B8C" w:rsidRDefault="002E11F2" w:rsidP="00AF3DA6">
            <w:pPr>
              <w:pStyle w:val="Ptabletext"/>
            </w:pPr>
          </w:p>
        </w:tc>
        <w:tc>
          <w:tcPr>
            <w:tcW w:w="0" w:type="auto"/>
            <w:shd w:val="clear" w:color="auto" w:fill="auto"/>
          </w:tcPr>
          <w:p w14:paraId="787505D1" w14:textId="77777777" w:rsidR="002E11F2" w:rsidRPr="00737B8C" w:rsidRDefault="002E11F2" w:rsidP="00AF3DA6">
            <w:pPr>
              <w:pStyle w:val="Ptabletext"/>
            </w:pPr>
            <w:r w:rsidRPr="00737B8C">
              <w:t>R</w:t>
            </w:r>
            <w:r w:rsidRPr="00737B8C">
              <w:rPr>
                <w:vertAlign w:val="subscript"/>
              </w:rPr>
              <w:t>1</w:t>
            </w:r>
          </w:p>
        </w:tc>
        <w:tc>
          <w:tcPr>
            <w:tcW w:w="0" w:type="auto"/>
            <w:shd w:val="clear" w:color="auto" w:fill="auto"/>
          </w:tcPr>
          <w:p w14:paraId="3C6D17D1" w14:textId="77777777" w:rsidR="002E11F2" w:rsidRPr="00737B8C" w:rsidRDefault="002E11F2" w:rsidP="00AF3DA6">
            <w:pPr>
              <w:pStyle w:val="Ptabletext"/>
            </w:pPr>
            <w:r w:rsidRPr="00737B8C">
              <w:t>R</w:t>
            </w:r>
            <w:r w:rsidRPr="00737B8C">
              <w:rPr>
                <w:vertAlign w:val="subscript"/>
              </w:rPr>
              <w:t>2</w:t>
            </w:r>
          </w:p>
        </w:tc>
        <w:tc>
          <w:tcPr>
            <w:tcW w:w="0" w:type="auto"/>
          </w:tcPr>
          <w:p w14:paraId="40376E30" w14:textId="77777777" w:rsidR="002E11F2" w:rsidRPr="00737B8C" w:rsidRDefault="002E11F2" w:rsidP="00AF3DA6">
            <w:pPr>
              <w:pStyle w:val="Ptabletext"/>
            </w:pPr>
            <w:r w:rsidRPr="00737B8C">
              <w:t>R</w:t>
            </w:r>
            <w:r w:rsidRPr="00737B8C">
              <w:rPr>
                <w:vertAlign w:val="subscript"/>
              </w:rPr>
              <w:t>3</w:t>
            </w:r>
          </w:p>
        </w:tc>
        <w:tc>
          <w:tcPr>
            <w:tcW w:w="0" w:type="auto"/>
            <w:shd w:val="clear" w:color="auto" w:fill="auto"/>
          </w:tcPr>
          <w:p w14:paraId="298B094C" w14:textId="77777777" w:rsidR="002E11F2" w:rsidRPr="00737B8C" w:rsidRDefault="002E11F2" w:rsidP="00AF3DA6">
            <w:pPr>
              <w:pStyle w:val="Ptabletext"/>
            </w:pPr>
            <w:r w:rsidRPr="00737B8C">
              <w:t>Y</w:t>
            </w:r>
            <w:r w:rsidRPr="00737B8C">
              <w:rPr>
                <w:vertAlign w:val="subscript"/>
              </w:rPr>
              <w:t>1</w:t>
            </w:r>
          </w:p>
        </w:tc>
        <w:tc>
          <w:tcPr>
            <w:tcW w:w="0" w:type="auto"/>
            <w:shd w:val="clear" w:color="auto" w:fill="auto"/>
          </w:tcPr>
          <w:p w14:paraId="55F064A0" w14:textId="77777777" w:rsidR="002E11F2" w:rsidRPr="00737B8C" w:rsidRDefault="002E11F2" w:rsidP="00AF3DA6">
            <w:pPr>
              <w:pStyle w:val="Ptabletext"/>
            </w:pPr>
            <w:r w:rsidRPr="00737B8C">
              <w:t>Y</w:t>
            </w:r>
            <w:r w:rsidRPr="00737B8C">
              <w:rPr>
                <w:vertAlign w:val="subscript"/>
              </w:rPr>
              <w:t>2</w:t>
            </w:r>
          </w:p>
        </w:tc>
        <w:tc>
          <w:tcPr>
            <w:tcW w:w="0" w:type="auto"/>
            <w:shd w:val="clear" w:color="auto" w:fill="auto"/>
          </w:tcPr>
          <w:p w14:paraId="02513AED" w14:textId="77777777" w:rsidR="002E11F2" w:rsidRPr="00737B8C" w:rsidRDefault="002E11F2" w:rsidP="00AF3DA6">
            <w:pPr>
              <w:pStyle w:val="Ptabletext"/>
            </w:pPr>
            <w:r w:rsidRPr="00737B8C">
              <w:t>B</w:t>
            </w:r>
            <w:r w:rsidRPr="00737B8C">
              <w:rPr>
                <w:vertAlign w:val="subscript"/>
              </w:rPr>
              <w:t>1</w:t>
            </w:r>
          </w:p>
        </w:tc>
        <w:tc>
          <w:tcPr>
            <w:tcW w:w="0" w:type="auto"/>
            <w:shd w:val="clear" w:color="auto" w:fill="auto"/>
          </w:tcPr>
          <w:p w14:paraId="014E3FB0" w14:textId="77777777" w:rsidR="002E11F2" w:rsidRPr="00737B8C" w:rsidRDefault="002E11F2" w:rsidP="00AF3DA6">
            <w:pPr>
              <w:pStyle w:val="Ptabletext"/>
            </w:pPr>
            <w:r w:rsidRPr="00737B8C">
              <w:t>B</w:t>
            </w:r>
            <w:r w:rsidRPr="00737B8C">
              <w:rPr>
                <w:vertAlign w:val="subscript"/>
              </w:rPr>
              <w:t>2</w:t>
            </w:r>
          </w:p>
        </w:tc>
        <w:tc>
          <w:tcPr>
            <w:tcW w:w="0" w:type="auto"/>
          </w:tcPr>
          <w:p w14:paraId="31EDEF26" w14:textId="77777777" w:rsidR="002E11F2" w:rsidRPr="00737B8C" w:rsidRDefault="002E11F2" w:rsidP="00AF3DA6">
            <w:pPr>
              <w:pStyle w:val="Ptabletext"/>
            </w:pPr>
            <w:r w:rsidRPr="00737B8C">
              <w:t>B</w:t>
            </w:r>
            <w:r w:rsidRPr="00737B8C">
              <w:rPr>
                <w:vertAlign w:val="subscript"/>
              </w:rPr>
              <w:t>3</w:t>
            </w:r>
          </w:p>
        </w:tc>
        <w:tc>
          <w:tcPr>
            <w:tcW w:w="0" w:type="auto"/>
          </w:tcPr>
          <w:p w14:paraId="0FFC55BA" w14:textId="77777777" w:rsidR="002E11F2" w:rsidRPr="00737B8C" w:rsidRDefault="002E11F2" w:rsidP="00AF3DA6">
            <w:pPr>
              <w:pStyle w:val="Ptabletext"/>
            </w:pPr>
            <w:r w:rsidRPr="00737B8C">
              <w:t>B</w:t>
            </w:r>
            <w:r w:rsidRPr="00737B8C">
              <w:rPr>
                <w:vertAlign w:val="subscript"/>
              </w:rPr>
              <w:t>4</w:t>
            </w:r>
          </w:p>
        </w:tc>
      </w:tr>
      <w:tr w:rsidR="002E11F2" w:rsidRPr="00737B8C" w14:paraId="4ECBBD6B" w14:textId="77777777" w:rsidTr="00AF3DA6">
        <w:tc>
          <w:tcPr>
            <w:tcW w:w="0" w:type="auto"/>
            <w:shd w:val="clear" w:color="auto" w:fill="auto"/>
          </w:tcPr>
          <w:p w14:paraId="3F9C47B2" w14:textId="77777777" w:rsidR="002E11F2" w:rsidRPr="00737B8C" w:rsidRDefault="002E11F2" w:rsidP="00AF3DA6">
            <w:pPr>
              <w:pStyle w:val="Ptabletext"/>
            </w:pPr>
            <w:r w:rsidRPr="00737B8C">
              <w:t>R</w:t>
            </w:r>
            <w:r w:rsidRPr="00737B8C">
              <w:rPr>
                <w:vertAlign w:val="subscript"/>
              </w:rPr>
              <w:t>1</w:t>
            </w:r>
          </w:p>
        </w:tc>
        <w:tc>
          <w:tcPr>
            <w:tcW w:w="0" w:type="auto"/>
            <w:shd w:val="clear" w:color="auto" w:fill="7F7F7F"/>
          </w:tcPr>
          <w:p w14:paraId="69773DA5" w14:textId="77777777" w:rsidR="002E11F2" w:rsidRPr="00737B8C" w:rsidRDefault="002E11F2" w:rsidP="00AF3DA6">
            <w:pPr>
              <w:pStyle w:val="Ptabletext"/>
            </w:pPr>
          </w:p>
        </w:tc>
        <w:tc>
          <w:tcPr>
            <w:tcW w:w="0" w:type="auto"/>
            <w:shd w:val="clear" w:color="auto" w:fill="auto"/>
          </w:tcPr>
          <w:p w14:paraId="1E84D5CF" w14:textId="77777777" w:rsidR="002E11F2" w:rsidRPr="00737B8C" w:rsidRDefault="002E11F2" w:rsidP="00AF3DA6">
            <w:pPr>
              <w:pStyle w:val="Ptabletext"/>
            </w:pPr>
            <w:r w:rsidRPr="00737B8C">
              <w:t>RR</w:t>
            </w:r>
          </w:p>
        </w:tc>
        <w:tc>
          <w:tcPr>
            <w:tcW w:w="0" w:type="auto"/>
          </w:tcPr>
          <w:p w14:paraId="690B2B22" w14:textId="77777777" w:rsidR="002E11F2" w:rsidRPr="00737B8C" w:rsidRDefault="002E11F2" w:rsidP="00AF3DA6">
            <w:pPr>
              <w:pStyle w:val="Ptabletext"/>
            </w:pPr>
            <w:r w:rsidRPr="00737B8C">
              <w:t>RR</w:t>
            </w:r>
          </w:p>
        </w:tc>
        <w:tc>
          <w:tcPr>
            <w:tcW w:w="0" w:type="auto"/>
            <w:shd w:val="clear" w:color="auto" w:fill="auto"/>
          </w:tcPr>
          <w:p w14:paraId="6C829562" w14:textId="77777777" w:rsidR="002E11F2" w:rsidRPr="00737B8C" w:rsidRDefault="002E11F2" w:rsidP="00AF3DA6">
            <w:pPr>
              <w:pStyle w:val="Ptabletext"/>
            </w:pPr>
            <w:r w:rsidRPr="00737B8C">
              <w:t>RY</w:t>
            </w:r>
          </w:p>
        </w:tc>
        <w:tc>
          <w:tcPr>
            <w:tcW w:w="0" w:type="auto"/>
            <w:shd w:val="clear" w:color="auto" w:fill="auto"/>
          </w:tcPr>
          <w:p w14:paraId="68A9CF3A" w14:textId="77777777" w:rsidR="002E11F2" w:rsidRPr="00737B8C" w:rsidRDefault="002E11F2" w:rsidP="00AF3DA6">
            <w:pPr>
              <w:pStyle w:val="Ptabletext"/>
            </w:pPr>
            <w:r w:rsidRPr="00737B8C">
              <w:t>RY</w:t>
            </w:r>
          </w:p>
        </w:tc>
        <w:tc>
          <w:tcPr>
            <w:tcW w:w="0" w:type="auto"/>
            <w:shd w:val="clear" w:color="auto" w:fill="auto"/>
          </w:tcPr>
          <w:p w14:paraId="557FE35F" w14:textId="77777777" w:rsidR="002E11F2" w:rsidRPr="00737B8C" w:rsidRDefault="002E11F2" w:rsidP="00AF3DA6">
            <w:pPr>
              <w:pStyle w:val="Ptabletext"/>
            </w:pPr>
            <w:r w:rsidRPr="00737B8C">
              <w:t>RB</w:t>
            </w:r>
          </w:p>
        </w:tc>
        <w:tc>
          <w:tcPr>
            <w:tcW w:w="0" w:type="auto"/>
            <w:shd w:val="clear" w:color="auto" w:fill="auto"/>
          </w:tcPr>
          <w:p w14:paraId="2642A4A8" w14:textId="77777777" w:rsidR="002E11F2" w:rsidRPr="00737B8C" w:rsidRDefault="002E11F2" w:rsidP="00AF3DA6">
            <w:pPr>
              <w:pStyle w:val="Ptabletext"/>
            </w:pPr>
            <w:r w:rsidRPr="00737B8C">
              <w:t>RB</w:t>
            </w:r>
          </w:p>
        </w:tc>
        <w:tc>
          <w:tcPr>
            <w:tcW w:w="0" w:type="auto"/>
          </w:tcPr>
          <w:p w14:paraId="65B37F25" w14:textId="77777777" w:rsidR="002E11F2" w:rsidRPr="00737B8C" w:rsidRDefault="002E11F2" w:rsidP="00AF3DA6">
            <w:pPr>
              <w:pStyle w:val="Ptabletext"/>
            </w:pPr>
            <w:r w:rsidRPr="00737B8C">
              <w:t>RB</w:t>
            </w:r>
          </w:p>
        </w:tc>
        <w:tc>
          <w:tcPr>
            <w:tcW w:w="0" w:type="auto"/>
          </w:tcPr>
          <w:p w14:paraId="32219E89" w14:textId="77777777" w:rsidR="002E11F2" w:rsidRPr="00737B8C" w:rsidRDefault="002E11F2" w:rsidP="00AF3DA6">
            <w:pPr>
              <w:pStyle w:val="Ptabletext"/>
            </w:pPr>
            <w:r w:rsidRPr="00737B8C">
              <w:t>RB</w:t>
            </w:r>
          </w:p>
        </w:tc>
      </w:tr>
      <w:tr w:rsidR="002E11F2" w:rsidRPr="00737B8C" w14:paraId="7B65338B" w14:textId="77777777" w:rsidTr="00AF3DA6">
        <w:tc>
          <w:tcPr>
            <w:tcW w:w="0" w:type="auto"/>
            <w:shd w:val="clear" w:color="auto" w:fill="auto"/>
          </w:tcPr>
          <w:p w14:paraId="792E8EEE" w14:textId="77777777" w:rsidR="002E11F2" w:rsidRPr="00737B8C" w:rsidRDefault="002E11F2" w:rsidP="00AF3DA6">
            <w:pPr>
              <w:pStyle w:val="Ptabletext"/>
            </w:pPr>
            <w:r w:rsidRPr="00737B8C">
              <w:t>R</w:t>
            </w:r>
            <w:r w:rsidRPr="00737B8C">
              <w:rPr>
                <w:vertAlign w:val="subscript"/>
              </w:rPr>
              <w:t>2</w:t>
            </w:r>
          </w:p>
        </w:tc>
        <w:tc>
          <w:tcPr>
            <w:tcW w:w="0" w:type="auto"/>
            <w:shd w:val="clear" w:color="auto" w:fill="auto"/>
          </w:tcPr>
          <w:p w14:paraId="0A2E313B" w14:textId="77777777" w:rsidR="002E11F2" w:rsidRPr="00737B8C" w:rsidRDefault="002E11F2" w:rsidP="00AF3DA6">
            <w:pPr>
              <w:pStyle w:val="Ptabletext"/>
            </w:pPr>
            <w:r w:rsidRPr="00737B8C">
              <w:t>RR</w:t>
            </w:r>
          </w:p>
        </w:tc>
        <w:tc>
          <w:tcPr>
            <w:tcW w:w="0" w:type="auto"/>
            <w:shd w:val="clear" w:color="auto" w:fill="7F7F7F"/>
          </w:tcPr>
          <w:p w14:paraId="29236626" w14:textId="77777777" w:rsidR="002E11F2" w:rsidRPr="00737B8C" w:rsidRDefault="002E11F2" w:rsidP="00AF3DA6">
            <w:pPr>
              <w:pStyle w:val="Ptabletext"/>
            </w:pPr>
          </w:p>
        </w:tc>
        <w:tc>
          <w:tcPr>
            <w:tcW w:w="0" w:type="auto"/>
          </w:tcPr>
          <w:p w14:paraId="4E127EBE" w14:textId="77777777" w:rsidR="002E11F2" w:rsidRPr="00737B8C" w:rsidRDefault="002E11F2" w:rsidP="00AF3DA6">
            <w:pPr>
              <w:pStyle w:val="Ptabletext"/>
            </w:pPr>
            <w:r w:rsidRPr="00737B8C">
              <w:t>RR</w:t>
            </w:r>
          </w:p>
        </w:tc>
        <w:tc>
          <w:tcPr>
            <w:tcW w:w="0" w:type="auto"/>
            <w:shd w:val="clear" w:color="auto" w:fill="auto"/>
          </w:tcPr>
          <w:p w14:paraId="36952F0B" w14:textId="77777777" w:rsidR="002E11F2" w:rsidRPr="00737B8C" w:rsidRDefault="002E11F2" w:rsidP="00AF3DA6">
            <w:pPr>
              <w:pStyle w:val="Ptabletext"/>
            </w:pPr>
            <w:r w:rsidRPr="00737B8C">
              <w:t>RY</w:t>
            </w:r>
          </w:p>
        </w:tc>
        <w:tc>
          <w:tcPr>
            <w:tcW w:w="0" w:type="auto"/>
            <w:shd w:val="clear" w:color="auto" w:fill="auto"/>
          </w:tcPr>
          <w:p w14:paraId="143A81AE" w14:textId="77777777" w:rsidR="002E11F2" w:rsidRPr="00737B8C" w:rsidRDefault="002E11F2" w:rsidP="00AF3DA6">
            <w:pPr>
              <w:pStyle w:val="Ptabletext"/>
            </w:pPr>
            <w:r w:rsidRPr="00737B8C">
              <w:t>RY</w:t>
            </w:r>
          </w:p>
        </w:tc>
        <w:tc>
          <w:tcPr>
            <w:tcW w:w="0" w:type="auto"/>
            <w:shd w:val="clear" w:color="auto" w:fill="auto"/>
          </w:tcPr>
          <w:p w14:paraId="238DAB08" w14:textId="77777777" w:rsidR="002E11F2" w:rsidRPr="00737B8C" w:rsidRDefault="002E11F2" w:rsidP="00AF3DA6">
            <w:pPr>
              <w:pStyle w:val="Ptabletext"/>
            </w:pPr>
            <w:r w:rsidRPr="00737B8C">
              <w:t>RB</w:t>
            </w:r>
          </w:p>
        </w:tc>
        <w:tc>
          <w:tcPr>
            <w:tcW w:w="0" w:type="auto"/>
            <w:shd w:val="clear" w:color="auto" w:fill="auto"/>
          </w:tcPr>
          <w:p w14:paraId="0CE71BF0" w14:textId="77777777" w:rsidR="002E11F2" w:rsidRPr="00737B8C" w:rsidRDefault="002E11F2" w:rsidP="00AF3DA6">
            <w:pPr>
              <w:pStyle w:val="Ptabletext"/>
            </w:pPr>
            <w:r w:rsidRPr="00737B8C">
              <w:t>RB</w:t>
            </w:r>
          </w:p>
        </w:tc>
        <w:tc>
          <w:tcPr>
            <w:tcW w:w="0" w:type="auto"/>
          </w:tcPr>
          <w:p w14:paraId="19278B59" w14:textId="77777777" w:rsidR="002E11F2" w:rsidRPr="00737B8C" w:rsidRDefault="002E11F2" w:rsidP="00AF3DA6">
            <w:pPr>
              <w:pStyle w:val="Ptabletext"/>
            </w:pPr>
            <w:r w:rsidRPr="00737B8C">
              <w:t>RB</w:t>
            </w:r>
          </w:p>
        </w:tc>
        <w:tc>
          <w:tcPr>
            <w:tcW w:w="0" w:type="auto"/>
          </w:tcPr>
          <w:p w14:paraId="1D19A1E9" w14:textId="77777777" w:rsidR="002E11F2" w:rsidRPr="00737B8C" w:rsidRDefault="002E11F2" w:rsidP="00AF3DA6">
            <w:pPr>
              <w:pStyle w:val="Ptabletext"/>
            </w:pPr>
            <w:r w:rsidRPr="00737B8C">
              <w:t>RB</w:t>
            </w:r>
          </w:p>
        </w:tc>
      </w:tr>
      <w:tr w:rsidR="002E11F2" w:rsidRPr="00737B8C" w14:paraId="147B0F10" w14:textId="77777777" w:rsidTr="00AF3DA6">
        <w:tc>
          <w:tcPr>
            <w:tcW w:w="0" w:type="auto"/>
            <w:shd w:val="clear" w:color="auto" w:fill="auto"/>
          </w:tcPr>
          <w:p w14:paraId="74775BC5" w14:textId="77777777" w:rsidR="002E11F2" w:rsidRPr="00737B8C" w:rsidRDefault="002E11F2" w:rsidP="00AF3DA6">
            <w:pPr>
              <w:pStyle w:val="Ptabletext"/>
            </w:pPr>
            <w:r w:rsidRPr="00737B8C">
              <w:t>R</w:t>
            </w:r>
            <w:r w:rsidRPr="00737B8C">
              <w:rPr>
                <w:vertAlign w:val="subscript"/>
              </w:rPr>
              <w:t>3</w:t>
            </w:r>
          </w:p>
        </w:tc>
        <w:tc>
          <w:tcPr>
            <w:tcW w:w="0" w:type="auto"/>
            <w:shd w:val="clear" w:color="auto" w:fill="auto"/>
          </w:tcPr>
          <w:p w14:paraId="22089392" w14:textId="77777777" w:rsidR="002E11F2" w:rsidRPr="00737B8C" w:rsidRDefault="002E11F2" w:rsidP="00AF3DA6">
            <w:pPr>
              <w:pStyle w:val="Ptabletext"/>
            </w:pPr>
            <w:r w:rsidRPr="00737B8C">
              <w:t>RR</w:t>
            </w:r>
          </w:p>
        </w:tc>
        <w:tc>
          <w:tcPr>
            <w:tcW w:w="0" w:type="auto"/>
            <w:shd w:val="clear" w:color="auto" w:fill="auto"/>
          </w:tcPr>
          <w:p w14:paraId="3E121D62" w14:textId="77777777" w:rsidR="002E11F2" w:rsidRPr="00737B8C" w:rsidRDefault="002E11F2" w:rsidP="00AF3DA6">
            <w:pPr>
              <w:pStyle w:val="Ptabletext"/>
            </w:pPr>
            <w:r w:rsidRPr="00737B8C">
              <w:t>RR</w:t>
            </w:r>
          </w:p>
        </w:tc>
        <w:tc>
          <w:tcPr>
            <w:tcW w:w="0" w:type="auto"/>
            <w:shd w:val="clear" w:color="auto" w:fill="7F7F7F"/>
          </w:tcPr>
          <w:p w14:paraId="57FE0E2B" w14:textId="77777777" w:rsidR="002E11F2" w:rsidRPr="00737B8C" w:rsidRDefault="002E11F2" w:rsidP="00AF3DA6">
            <w:pPr>
              <w:pStyle w:val="Ptabletext"/>
            </w:pPr>
          </w:p>
        </w:tc>
        <w:tc>
          <w:tcPr>
            <w:tcW w:w="0" w:type="auto"/>
            <w:shd w:val="clear" w:color="auto" w:fill="auto"/>
          </w:tcPr>
          <w:p w14:paraId="48727218" w14:textId="77777777" w:rsidR="002E11F2" w:rsidRPr="00737B8C" w:rsidRDefault="002E11F2" w:rsidP="00AF3DA6">
            <w:pPr>
              <w:pStyle w:val="Ptabletext"/>
            </w:pPr>
            <w:r w:rsidRPr="00737B8C">
              <w:t>RY</w:t>
            </w:r>
          </w:p>
        </w:tc>
        <w:tc>
          <w:tcPr>
            <w:tcW w:w="0" w:type="auto"/>
            <w:shd w:val="clear" w:color="auto" w:fill="auto"/>
          </w:tcPr>
          <w:p w14:paraId="698FE0D4" w14:textId="77777777" w:rsidR="002E11F2" w:rsidRPr="00737B8C" w:rsidRDefault="002E11F2" w:rsidP="00AF3DA6">
            <w:pPr>
              <w:pStyle w:val="Ptabletext"/>
            </w:pPr>
            <w:r w:rsidRPr="00737B8C">
              <w:t>RY</w:t>
            </w:r>
          </w:p>
        </w:tc>
        <w:tc>
          <w:tcPr>
            <w:tcW w:w="0" w:type="auto"/>
            <w:shd w:val="clear" w:color="auto" w:fill="auto"/>
          </w:tcPr>
          <w:p w14:paraId="4FB10440" w14:textId="77777777" w:rsidR="002E11F2" w:rsidRPr="00737B8C" w:rsidRDefault="002E11F2" w:rsidP="00AF3DA6">
            <w:pPr>
              <w:pStyle w:val="Ptabletext"/>
            </w:pPr>
            <w:r w:rsidRPr="00737B8C">
              <w:t>RB</w:t>
            </w:r>
          </w:p>
        </w:tc>
        <w:tc>
          <w:tcPr>
            <w:tcW w:w="0" w:type="auto"/>
            <w:shd w:val="clear" w:color="auto" w:fill="auto"/>
          </w:tcPr>
          <w:p w14:paraId="54FCDFEB" w14:textId="77777777" w:rsidR="002E11F2" w:rsidRPr="00737B8C" w:rsidRDefault="002E11F2" w:rsidP="00AF3DA6">
            <w:pPr>
              <w:pStyle w:val="Ptabletext"/>
            </w:pPr>
            <w:r w:rsidRPr="00737B8C">
              <w:t>RB</w:t>
            </w:r>
          </w:p>
        </w:tc>
        <w:tc>
          <w:tcPr>
            <w:tcW w:w="0" w:type="auto"/>
          </w:tcPr>
          <w:p w14:paraId="04271DF4" w14:textId="77777777" w:rsidR="002E11F2" w:rsidRPr="00737B8C" w:rsidRDefault="002E11F2" w:rsidP="00AF3DA6">
            <w:pPr>
              <w:pStyle w:val="Ptabletext"/>
            </w:pPr>
            <w:r w:rsidRPr="00737B8C">
              <w:t>RB</w:t>
            </w:r>
          </w:p>
        </w:tc>
        <w:tc>
          <w:tcPr>
            <w:tcW w:w="0" w:type="auto"/>
          </w:tcPr>
          <w:p w14:paraId="6BB4DC79" w14:textId="77777777" w:rsidR="002E11F2" w:rsidRPr="00737B8C" w:rsidRDefault="002E11F2" w:rsidP="00AF3DA6">
            <w:pPr>
              <w:pStyle w:val="Ptabletext"/>
            </w:pPr>
            <w:r w:rsidRPr="00737B8C">
              <w:t>RB</w:t>
            </w:r>
          </w:p>
        </w:tc>
      </w:tr>
      <w:tr w:rsidR="002E11F2" w:rsidRPr="00737B8C" w14:paraId="168962F7" w14:textId="77777777" w:rsidTr="00AF3DA6">
        <w:tc>
          <w:tcPr>
            <w:tcW w:w="0" w:type="auto"/>
            <w:shd w:val="clear" w:color="auto" w:fill="auto"/>
          </w:tcPr>
          <w:p w14:paraId="4FFD8B17" w14:textId="77777777" w:rsidR="002E11F2" w:rsidRPr="00737B8C" w:rsidRDefault="002E11F2" w:rsidP="00AF3DA6">
            <w:pPr>
              <w:pStyle w:val="Ptabletext"/>
            </w:pPr>
            <w:r w:rsidRPr="00737B8C">
              <w:t>Y</w:t>
            </w:r>
            <w:r w:rsidRPr="00737B8C">
              <w:rPr>
                <w:vertAlign w:val="subscript"/>
              </w:rPr>
              <w:t>1</w:t>
            </w:r>
          </w:p>
        </w:tc>
        <w:tc>
          <w:tcPr>
            <w:tcW w:w="0" w:type="auto"/>
            <w:shd w:val="clear" w:color="auto" w:fill="auto"/>
          </w:tcPr>
          <w:p w14:paraId="4CCDC6A0" w14:textId="77777777" w:rsidR="002E11F2" w:rsidRPr="00737B8C" w:rsidRDefault="002E11F2" w:rsidP="00AF3DA6">
            <w:pPr>
              <w:pStyle w:val="Ptabletext"/>
            </w:pPr>
            <w:r w:rsidRPr="00737B8C">
              <w:t>YR</w:t>
            </w:r>
          </w:p>
        </w:tc>
        <w:tc>
          <w:tcPr>
            <w:tcW w:w="0" w:type="auto"/>
            <w:shd w:val="clear" w:color="auto" w:fill="auto"/>
          </w:tcPr>
          <w:p w14:paraId="0D49B6BA" w14:textId="77777777" w:rsidR="002E11F2" w:rsidRPr="00737B8C" w:rsidRDefault="002E11F2" w:rsidP="00AF3DA6">
            <w:pPr>
              <w:pStyle w:val="Ptabletext"/>
            </w:pPr>
            <w:r w:rsidRPr="00737B8C">
              <w:t>YR</w:t>
            </w:r>
          </w:p>
        </w:tc>
        <w:tc>
          <w:tcPr>
            <w:tcW w:w="0" w:type="auto"/>
          </w:tcPr>
          <w:p w14:paraId="5FF3C5CD" w14:textId="77777777" w:rsidR="002E11F2" w:rsidRPr="00737B8C" w:rsidRDefault="002E11F2" w:rsidP="00AF3DA6">
            <w:pPr>
              <w:pStyle w:val="Ptabletext"/>
            </w:pPr>
            <w:r w:rsidRPr="00737B8C">
              <w:t>YR</w:t>
            </w:r>
          </w:p>
        </w:tc>
        <w:tc>
          <w:tcPr>
            <w:tcW w:w="0" w:type="auto"/>
            <w:shd w:val="clear" w:color="auto" w:fill="7F7F7F"/>
          </w:tcPr>
          <w:p w14:paraId="25F82736" w14:textId="77777777" w:rsidR="002E11F2" w:rsidRPr="00737B8C" w:rsidRDefault="002E11F2" w:rsidP="00AF3DA6">
            <w:pPr>
              <w:pStyle w:val="Ptabletext"/>
            </w:pPr>
          </w:p>
        </w:tc>
        <w:tc>
          <w:tcPr>
            <w:tcW w:w="0" w:type="auto"/>
            <w:shd w:val="clear" w:color="auto" w:fill="auto"/>
          </w:tcPr>
          <w:p w14:paraId="3C04FF03" w14:textId="77777777" w:rsidR="002E11F2" w:rsidRPr="00737B8C" w:rsidRDefault="002E11F2" w:rsidP="00AF3DA6">
            <w:pPr>
              <w:pStyle w:val="Ptabletext"/>
            </w:pPr>
            <w:r w:rsidRPr="00737B8C">
              <w:t>YY</w:t>
            </w:r>
          </w:p>
        </w:tc>
        <w:tc>
          <w:tcPr>
            <w:tcW w:w="0" w:type="auto"/>
            <w:shd w:val="clear" w:color="auto" w:fill="auto"/>
          </w:tcPr>
          <w:p w14:paraId="26B7D901" w14:textId="77777777" w:rsidR="002E11F2" w:rsidRPr="00737B8C" w:rsidRDefault="002E11F2" w:rsidP="00AF3DA6">
            <w:pPr>
              <w:pStyle w:val="Ptabletext"/>
            </w:pPr>
            <w:r w:rsidRPr="00737B8C">
              <w:t>YB</w:t>
            </w:r>
          </w:p>
        </w:tc>
        <w:tc>
          <w:tcPr>
            <w:tcW w:w="0" w:type="auto"/>
            <w:shd w:val="clear" w:color="auto" w:fill="auto"/>
          </w:tcPr>
          <w:p w14:paraId="760CB6B4" w14:textId="77777777" w:rsidR="002E11F2" w:rsidRPr="00737B8C" w:rsidRDefault="002E11F2" w:rsidP="00AF3DA6">
            <w:pPr>
              <w:pStyle w:val="Ptabletext"/>
            </w:pPr>
            <w:r w:rsidRPr="00737B8C">
              <w:t>YB</w:t>
            </w:r>
          </w:p>
        </w:tc>
        <w:tc>
          <w:tcPr>
            <w:tcW w:w="0" w:type="auto"/>
          </w:tcPr>
          <w:p w14:paraId="60CA1232" w14:textId="77777777" w:rsidR="002E11F2" w:rsidRPr="00737B8C" w:rsidRDefault="002E11F2" w:rsidP="00AF3DA6">
            <w:pPr>
              <w:pStyle w:val="Ptabletext"/>
            </w:pPr>
            <w:r w:rsidRPr="00737B8C">
              <w:t>YB</w:t>
            </w:r>
          </w:p>
        </w:tc>
        <w:tc>
          <w:tcPr>
            <w:tcW w:w="0" w:type="auto"/>
          </w:tcPr>
          <w:p w14:paraId="4328FD47" w14:textId="77777777" w:rsidR="002E11F2" w:rsidRPr="00737B8C" w:rsidRDefault="002E11F2" w:rsidP="00AF3DA6">
            <w:pPr>
              <w:pStyle w:val="Ptabletext"/>
            </w:pPr>
            <w:r w:rsidRPr="00737B8C">
              <w:t>YB</w:t>
            </w:r>
          </w:p>
        </w:tc>
      </w:tr>
      <w:tr w:rsidR="002E11F2" w:rsidRPr="00737B8C" w14:paraId="5C529200" w14:textId="77777777" w:rsidTr="00AF3DA6">
        <w:tc>
          <w:tcPr>
            <w:tcW w:w="0" w:type="auto"/>
            <w:shd w:val="clear" w:color="auto" w:fill="auto"/>
          </w:tcPr>
          <w:p w14:paraId="2FA64CDD" w14:textId="77777777" w:rsidR="002E11F2" w:rsidRPr="00737B8C" w:rsidRDefault="002E11F2" w:rsidP="00AF3DA6">
            <w:pPr>
              <w:pStyle w:val="Ptabletext"/>
            </w:pPr>
            <w:r w:rsidRPr="00737B8C">
              <w:t>Y</w:t>
            </w:r>
            <w:r w:rsidRPr="00737B8C">
              <w:rPr>
                <w:vertAlign w:val="subscript"/>
              </w:rPr>
              <w:t>2</w:t>
            </w:r>
          </w:p>
        </w:tc>
        <w:tc>
          <w:tcPr>
            <w:tcW w:w="0" w:type="auto"/>
            <w:shd w:val="clear" w:color="auto" w:fill="auto"/>
          </w:tcPr>
          <w:p w14:paraId="19DF776E" w14:textId="77777777" w:rsidR="002E11F2" w:rsidRPr="00737B8C" w:rsidRDefault="002E11F2" w:rsidP="00AF3DA6">
            <w:pPr>
              <w:pStyle w:val="Ptabletext"/>
            </w:pPr>
            <w:r w:rsidRPr="00737B8C">
              <w:t>YR</w:t>
            </w:r>
          </w:p>
        </w:tc>
        <w:tc>
          <w:tcPr>
            <w:tcW w:w="0" w:type="auto"/>
            <w:shd w:val="clear" w:color="auto" w:fill="auto"/>
          </w:tcPr>
          <w:p w14:paraId="2CF572D5" w14:textId="77777777" w:rsidR="002E11F2" w:rsidRPr="00737B8C" w:rsidRDefault="002E11F2" w:rsidP="00AF3DA6">
            <w:pPr>
              <w:pStyle w:val="Ptabletext"/>
            </w:pPr>
            <w:r w:rsidRPr="00737B8C">
              <w:t>YR</w:t>
            </w:r>
          </w:p>
        </w:tc>
        <w:tc>
          <w:tcPr>
            <w:tcW w:w="0" w:type="auto"/>
          </w:tcPr>
          <w:p w14:paraId="5F430DE0" w14:textId="77777777" w:rsidR="002E11F2" w:rsidRPr="00737B8C" w:rsidRDefault="002E11F2" w:rsidP="00AF3DA6">
            <w:pPr>
              <w:pStyle w:val="Ptabletext"/>
            </w:pPr>
            <w:r w:rsidRPr="00737B8C">
              <w:t>YR</w:t>
            </w:r>
          </w:p>
        </w:tc>
        <w:tc>
          <w:tcPr>
            <w:tcW w:w="0" w:type="auto"/>
            <w:shd w:val="clear" w:color="auto" w:fill="auto"/>
          </w:tcPr>
          <w:p w14:paraId="2A782291" w14:textId="77777777" w:rsidR="002E11F2" w:rsidRPr="00737B8C" w:rsidRDefault="002E11F2" w:rsidP="00AF3DA6">
            <w:pPr>
              <w:pStyle w:val="Ptabletext"/>
            </w:pPr>
            <w:r w:rsidRPr="00737B8C">
              <w:t>YY</w:t>
            </w:r>
          </w:p>
        </w:tc>
        <w:tc>
          <w:tcPr>
            <w:tcW w:w="0" w:type="auto"/>
            <w:shd w:val="clear" w:color="auto" w:fill="7F7F7F"/>
          </w:tcPr>
          <w:p w14:paraId="5DD2E67F" w14:textId="77777777" w:rsidR="002E11F2" w:rsidRPr="00737B8C" w:rsidRDefault="002E11F2" w:rsidP="00AF3DA6">
            <w:pPr>
              <w:pStyle w:val="Ptabletext"/>
            </w:pPr>
          </w:p>
        </w:tc>
        <w:tc>
          <w:tcPr>
            <w:tcW w:w="0" w:type="auto"/>
            <w:shd w:val="clear" w:color="auto" w:fill="auto"/>
          </w:tcPr>
          <w:p w14:paraId="7EE17D76" w14:textId="77777777" w:rsidR="002E11F2" w:rsidRPr="00737B8C" w:rsidRDefault="002E11F2" w:rsidP="00AF3DA6">
            <w:pPr>
              <w:pStyle w:val="Ptabletext"/>
            </w:pPr>
            <w:r w:rsidRPr="00737B8C">
              <w:t>YB</w:t>
            </w:r>
          </w:p>
        </w:tc>
        <w:tc>
          <w:tcPr>
            <w:tcW w:w="0" w:type="auto"/>
            <w:shd w:val="clear" w:color="auto" w:fill="auto"/>
          </w:tcPr>
          <w:p w14:paraId="2B970437" w14:textId="77777777" w:rsidR="002E11F2" w:rsidRPr="00737B8C" w:rsidRDefault="002E11F2" w:rsidP="00AF3DA6">
            <w:pPr>
              <w:pStyle w:val="Ptabletext"/>
            </w:pPr>
            <w:r w:rsidRPr="00737B8C">
              <w:t>YB</w:t>
            </w:r>
          </w:p>
        </w:tc>
        <w:tc>
          <w:tcPr>
            <w:tcW w:w="0" w:type="auto"/>
          </w:tcPr>
          <w:p w14:paraId="5B897EA1" w14:textId="77777777" w:rsidR="002E11F2" w:rsidRPr="00737B8C" w:rsidRDefault="002E11F2" w:rsidP="00AF3DA6">
            <w:pPr>
              <w:pStyle w:val="Ptabletext"/>
            </w:pPr>
            <w:r w:rsidRPr="00737B8C">
              <w:t>YB</w:t>
            </w:r>
          </w:p>
        </w:tc>
        <w:tc>
          <w:tcPr>
            <w:tcW w:w="0" w:type="auto"/>
          </w:tcPr>
          <w:p w14:paraId="44CBDFB9" w14:textId="77777777" w:rsidR="002E11F2" w:rsidRPr="00737B8C" w:rsidRDefault="002E11F2" w:rsidP="00AF3DA6">
            <w:pPr>
              <w:pStyle w:val="Ptabletext"/>
            </w:pPr>
            <w:r w:rsidRPr="00737B8C">
              <w:t>YB</w:t>
            </w:r>
          </w:p>
        </w:tc>
      </w:tr>
      <w:tr w:rsidR="002E11F2" w:rsidRPr="00737B8C" w14:paraId="54C7FFF4" w14:textId="77777777" w:rsidTr="00AF3DA6">
        <w:tc>
          <w:tcPr>
            <w:tcW w:w="0" w:type="auto"/>
            <w:shd w:val="clear" w:color="auto" w:fill="auto"/>
          </w:tcPr>
          <w:p w14:paraId="66B7E303" w14:textId="77777777" w:rsidR="002E11F2" w:rsidRPr="00737B8C" w:rsidRDefault="002E11F2" w:rsidP="00AF3DA6">
            <w:pPr>
              <w:pStyle w:val="Ptabletext"/>
            </w:pPr>
            <w:r w:rsidRPr="00737B8C">
              <w:t>B</w:t>
            </w:r>
            <w:r w:rsidRPr="00737B8C">
              <w:rPr>
                <w:vertAlign w:val="subscript"/>
              </w:rPr>
              <w:t>1</w:t>
            </w:r>
          </w:p>
        </w:tc>
        <w:tc>
          <w:tcPr>
            <w:tcW w:w="0" w:type="auto"/>
            <w:shd w:val="clear" w:color="auto" w:fill="auto"/>
          </w:tcPr>
          <w:p w14:paraId="378CE233" w14:textId="77777777" w:rsidR="002E11F2" w:rsidRPr="00737B8C" w:rsidRDefault="002E11F2" w:rsidP="00AF3DA6">
            <w:pPr>
              <w:pStyle w:val="Ptabletext"/>
            </w:pPr>
            <w:r w:rsidRPr="00737B8C">
              <w:t>BR</w:t>
            </w:r>
          </w:p>
        </w:tc>
        <w:tc>
          <w:tcPr>
            <w:tcW w:w="0" w:type="auto"/>
            <w:shd w:val="clear" w:color="auto" w:fill="auto"/>
          </w:tcPr>
          <w:p w14:paraId="32CE9EE3" w14:textId="77777777" w:rsidR="002E11F2" w:rsidRPr="00737B8C" w:rsidRDefault="002E11F2" w:rsidP="00AF3DA6">
            <w:pPr>
              <w:pStyle w:val="Ptabletext"/>
            </w:pPr>
            <w:r w:rsidRPr="00737B8C">
              <w:t>BR</w:t>
            </w:r>
          </w:p>
        </w:tc>
        <w:tc>
          <w:tcPr>
            <w:tcW w:w="0" w:type="auto"/>
          </w:tcPr>
          <w:p w14:paraId="3BB23492" w14:textId="77777777" w:rsidR="002E11F2" w:rsidRPr="00737B8C" w:rsidRDefault="002E11F2" w:rsidP="00AF3DA6">
            <w:pPr>
              <w:pStyle w:val="Ptabletext"/>
            </w:pPr>
            <w:r w:rsidRPr="00737B8C">
              <w:t>BR</w:t>
            </w:r>
          </w:p>
        </w:tc>
        <w:tc>
          <w:tcPr>
            <w:tcW w:w="0" w:type="auto"/>
            <w:shd w:val="clear" w:color="auto" w:fill="auto"/>
          </w:tcPr>
          <w:p w14:paraId="3E97912B" w14:textId="77777777" w:rsidR="002E11F2" w:rsidRPr="00737B8C" w:rsidRDefault="002E11F2" w:rsidP="00AF3DA6">
            <w:pPr>
              <w:pStyle w:val="Ptabletext"/>
            </w:pPr>
            <w:r w:rsidRPr="00737B8C">
              <w:t>BY</w:t>
            </w:r>
          </w:p>
        </w:tc>
        <w:tc>
          <w:tcPr>
            <w:tcW w:w="0" w:type="auto"/>
            <w:shd w:val="clear" w:color="auto" w:fill="auto"/>
          </w:tcPr>
          <w:p w14:paraId="57A8E713" w14:textId="77777777" w:rsidR="002E11F2" w:rsidRPr="00737B8C" w:rsidRDefault="002E11F2" w:rsidP="00AF3DA6">
            <w:pPr>
              <w:pStyle w:val="Ptabletext"/>
            </w:pPr>
            <w:r w:rsidRPr="00737B8C">
              <w:t>BY</w:t>
            </w:r>
          </w:p>
        </w:tc>
        <w:tc>
          <w:tcPr>
            <w:tcW w:w="0" w:type="auto"/>
            <w:shd w:val="clear" w:color="auto" w:fill="7F7F7F"/>
          </w:tcPr>
          <w:p w14:paraId="05B5B68C" w14:textId="77777777" w:rsidR="002E11F2" w:rsidRPr="00737B8C" w:rsidRDefault="002E11F2" w:rsidP="00AF3DA6">
            <w:pPr>
              <w:pStyle w:val="Ptabletext"/>
            </w:pPr>
          </w:p>
        </w:tc>
        <w:tc>
          <w:tcPr>
            <w:tcW w:w="0" w:type="auto"/>
            <w:shd w:val="clear" w:color="auto" w:fill="auto"/>
          </w:tcPr>
          <w:p w14:paraId="2728C8E4" w14:textId="77777777" w:rsidR="002E11F2" w:rsidRPr="00737B8C" w:rsidRDefault="002E11F2" w:rsidP="00AF3DA6">
            <w:pPr>
              <w:pStyle w:val="Ptabletext"/>
            </w:pPr>
            <w:r w:rsidRPr="00737B8C">
              <w:t>BB</w:t>
            </w:r>
          </w:p>
        </w:tc>
        <w:tc>
          <w:tcPr>
            <w:tcW w:w="0" w:type="auto"/>
          </w:tcPr>
          <w:p w14:paraId="62AF96DC" w14:textId="77777777" w:rsidR="002E11F2" w:rsidRPr="00737B8C" w:rsidRDefault="002E11F2" w:rsidP="00AF3DA6">
            <w:pPr>
              <w:pStyle w:val="Ptabletext"/>
            </w:pPr>
            <w:r w:rsidRPr="00737B8C">
              <w:t>BB</w:t>
            </w:r>
          </w:p>
        </w:tc>
        <w:tc>
          <w:tcPr>
            <w:tcW w:w="0" w:type="auto"/>
          </w:tcPr>
          <w:p w14:paraId="053B736E" w14:textId="77777777" w:rsidR="002E11F2" w:rsidRPr="00737B8C" w:rsidRDefault="002E11F2" w:rsidP="00AF3DA6">
            <w:pPr>
              <w:pStyle w:val="Ptabletext"/>
            </w:pPr>
            <w:r w:rsidRPr="00737B8C">
              <w:t>BB</w:t>
            </w:r>
          </w:p>
        </w:tc>
      </w:tr>
      <w:tr w:rsidR="002E11F2" w:rsidRPr="00737B8C" w14:paraId="240FD8D5" w14:textId="77777777" w:rsidTr="00AF3DA6">
        <w:tc>
          <w:tcPr>
            <w:tcW w:w="0" w:type="auto"/>
            <w:shd w:val="clear" w:color="auto" w:fill="auto"/>
          </w:tcPr>
          <w:p w14:paraId="17B307F0" w14:textId="77777777" w:rsidR="002E11F2" w:rsidRPr="00737B8C" w:rsidRDefault="002E11F2" w:rsidP="00AF3DA6">
            <w:pPr>
              <w:pStyle w:val="Ptabletext"/>
            </w:pPr>
            <w:r w:rsidRPr="00737B8C">
              <w:t>B</w:t>
            </w:r>
            <w:r w:rsidRPr="00737B8C">
              <w:rPr>
                <w:vertAlign w:val="subscript"/>
              </w:rPr>
              <w:t>2</w:t>
            </w:r>
          </w:p>
        </w:tc>
        <w:tc>
          <w:tcPr>
            <w:tcW w:w="0" w:type="auto"/>
            <w:shd w:val="clear" w:color="auto" w:fill="auto"/>
          </w:tcPr>
          <w:p w14:paraId="4A4442ED" w14:textId="77777777" w:rsidR="002E11F2" w:rsidRPr="00737B8C" w:rsidRDefault="002E11F2" w:rsidP="00AF3DA6">
            <w:pPr>
              <w:pStyle w:val="Ptabletext"/>
            </w:pPr>
            <w:r w:rsidRPr="00737B8C">
              <w:t>BR</w:t>
            </w:r>
          </w:p>
        </w:tc>
        <w:tc>
          <w:tcPr>
            <w:tcW w:w="0" w:type="auto"/>
            <w:shd w:val="clear" w:color="auto" w:fill="auto"/>
          </w:tcPr>
          <w:p w14:paraId="37C8558A" w14:textId="77777777" w:rsidR="002E11F2" w:rsidRPr="00737B8C" w:rsidRDefault="002E11F2" w:rsidP="00AF3DA6">
            <w:pPr>
              <w:pStyle w:val="Ptabletext"/>
            </w:pPr>
            <w:r w:rsidRPr="00737B8C">
              <w:t>BR</w:t>
            </w:r>
          </w:p>
        </w:tc>
        <w:tc>
          <w:tcPr>
            <w:tcW w:w="0" w:type="auto"/>
          </w:tcPr>
          <w:p w14:paraId="1B866800" w14:textId="77777777" w:rsidR="002E11F2" w:rsidRPr="00737B8C" w:rsidRDefault="002E11F2" w:rsidP="00AF3DA6">
            <w:pPr>
              <w:pStyle w:val="Ptabletext"/>
            </w:pPr>
            <w:r w:rsidRPr="00737B8C">
              <w:t>BR</w:t>
            </w:r>
          </w:p>
        </w:tc>
        <w:tc>
          <w:tcPr>
            <w:tcW w:w="0" w:type="auto"/>
            <w:shd w:val="clear" w:color="auto" w:fill="auto"/>
          </w:tcPr>
          <w:p w14:paraId="0E508BD0" w14:textId="77777777" w:rsidR="002E11F2" w:rsidRPr="00737B8C" w:rsidRDefault="002E11F2" w:rsidP="00AF3DA6">
            <w:pPr>
              <w:pStyle w:val="Ptabletext"/>
            </w:pPr>
            <w:r w:rsidRPr="00737B8C">
              <w:t>BY</w:t>
            </w:r>
          </w:p>
        </w:tc>
        <w:tc>
          <w:tcPr>
            <w:tcW w:w="0" w:type="auto"/>
            <w:shd w:val="clear" w:color="auto" w:fill="auto"/>
          </w:tcPr>
          <w:p w14:paraId="43106CCD" w14:textId="77777777" w:rsidR="002E11F2" w:rsidRPr="00737B8C" w:rsidRDefault="002E11F2" w:rsidP="00AF3DA6">
            <w:pPr>
              <w:pStyle w:val="Ptabletext"/>
            </w:pPr>
            <w:r w:rsidRPr="00737B8C">
              <w:t>BY</w:t>
            </w:r>
          </w:p>
        </w:tc>
        <w:tc>
          <w:tcPr>
            <w:tcW w:w="0" w:type="auto"/>
            <w:shd w:val="clear" w:color="auto" w:fill="auto"/>
          </w:tcPr>
          <w:p w14:paraId="682ABDD3" w14:textId="77777777" w:rsidR="002E11F2" w:rsidRPr="00737B8C" w:rsidRDefault="002E11F2" w:rsidP="00AF3DA6">
            <w:pPr>
              <w:pStyle w:val="Ptabletext"/>
            </w:pPr>
            <w:r w:rsidRPr="00737B8C">
              <w:t>BB</w:t>
            </w:r>
          </w:p>
        </w:tc>
        <w:tc>
          <w:tcPr>
            <w:tcW w:w="0" w:type="auto"/>
            <w:shd w:val="clear" w:color="auto" w:fill="7F7F7F"/>
          </w:tcPr>
          <w:p w14:paraId="4AC14130" w14:textId="77777777" w:rsidR="002E11F2" w:rsidRPr="00737B8C" w:rsidRDefault="002E11F2" w:rsidP="00AF3DA6">
            <w:pPr>
              <w:pStyle w:val="Ptabletext"/>
            </w:pPr>
          </w:p>
        </w:tc>
        <w:tc>
          <w:tcPr>
            <w:tcW w:w="0" w:type="auto"/>
            <w:shd w:val="clear" w:color="auto" w:fill="auto"/>
          </w:tcPr>
          <w:p w14:paraId="72EE99BD" w14:textId="77777777" w:rsidR="002E11F2" w:rsidRPr="00737B8C" w:rsidRDefault="002E11F2" w:rsidP="00AF3DA6">
            <w:pPr>
              <w:pStyle w:val="Ptabletext"/>
            </w:pPr>
            <w:r w:rsidRPr="00737B8C">
              <w:t>BB</w:t>
            </w:r>
          </w:p>
        </w:tc>
        <w:tc>
          <w:tcPr>
            <w:tcW w:w="0" w:type="auto"/>
            <w:shd w:val="clear" w:color="auto" w:fill="auto"/>
          </w:tcPr>
          <w:p w14:paraId="468CD68E" w14:textId="77777777" w:rsidR="002E11F2" w:rsidRPr="00737B8C" w:rsidRDefault="002E11F2" w:rsidP="00AF3DA6">
            <w:pPr>
              <w:pStyle w:val="Ptabletext"/>
            </w:pPr>
            <w:r w:rsidRPr="00737B8C">
              <w:t>BB</w:t>
            </w:r>
          </w:p>
        </w:tc>
      </w:tr>
      <w:tr w:rsidR="002E11F2" w:rsidRPr="00737B8C" w14:paraId="41047CA6" w14:textId="77777777" w:rsidTr="00AF3DA6">
        <w:tc>
          <w:tcPr>
            <w:tcW w:w="0" w:type="auto"/>
            <w:shd w:val="clear" w:color="auto" w:fill="auto"/>
          </w:tcPr>
          <w:p w14:paraId="0EFE35A7" w14:textId="77777777" w:rsidR="002E11F2" w:rsidRPr="00737B8C" w:rsidRDefault="002E11F2" w:rsidP="00AF3DA6">
            <w:pPr>
              <w:pStyle w:val="Ptabletext"/>
            </w:pPr>
            <w:r w:rsidRPr="00737B8C">
              <w:t>B</w:t>
            </w:r>
            <w:r w:rsidRPr="00737B8C">
              <w:rPr>
                <w:vertAlign w:val="subscript"/>
              </w:rPr>
              <w:t>3</w:t>
            </w:r>
          </w:p>
        </w:tc>
        <w:tc>
          <w:tcPr>
            <w:tcW w:w="0" w:type="auto"/>
            <w:shd w:val="clear" w:color="auto" w:fill="auto"/>
          </w:tcPr>
          <w:p w14:paraId="495D0C14" w14:textId="77777777" w:rsidR="002E11F2" w:rsidRPr="00737B8C" w:rsidRDefault="002E11F2" w:rsidP="00AF3DA6">
            <w:pPr>
              <w:pStyle w:val="Ptabletext"/>
            </w:pPr>
            <w:r w:rsidRPr="00737B8C">
              <w:t>BR</w:t>
            </w:r>
          </w:p>
        </w:tc>
        <w:tc>
          <w:tcPr>
            <w:tcW w:w="0" w:type="auto"/>
            <w:shd w:val="clear" w:color="auto" w:fill="auto"/>
          </w:tcPr>
          <w:p w14:paraId="11A52EE4" w14:textId="77777777" w:rsidR="002E11F2" w:rsidRPr="00737B8C" w:rsidRDefault="002E11F2" w:rsidP="00AF3DA6">
            <w:pPr>
              <w:pStyle w:val="Ptabletext"/>
            </w:pPr>
            <w:r w:rsidRPr="00737B8C">
              <w:t>BR</w:t>
            </w:r>
          </w:p>
        </w:tc>
        <w:tc>
          <w:tcPr>
            <w:tcW w:w="0" w:type="auto"/>
          </w:tcPr>
          <w:p w14:paraId="09048938" w14:textId="77777777" w:rsidR="002E11F2" w:rsidRPr="00737B8C" w:rsidRDefault="002E11F2" w:rsidP="00AF3DA6">
            <w:pPr>
              <w:pStyle w:val="Ptabletext"/>
            </w:pPr>
            <w:r w:rsidRPr="00737B8C">
              <w:t>BR</w:t>
            </w:r>
          </w:p>
        </w:tc>
        <w:tc>
          <w:tcPr>
            <w:tcW w:w="0" w:type="auto"/>
            <w:shd w:val="clear" w:color="auto" w:fill="auto"/>
          </w:tcPr>
          <w:p w14:paraId="0E10D927" w14:textId="77777777" w:rsidR="002E11F2" w:rsidRPr="00737B8C" w:rsidRDefault="002E11F2" w:rsidP="00AF3DA6">
            <w:pPr>
              <w:pStyle w:val="Ptabletext"/>
            </w:pPr>
            <w:r w:rsidRPr="00737B8C">
              <w:t>BY</w:t>
            </w:r>
          </w:p>
        </w:tc>
        <w:tc>
          <w:tcPr>
            <w:tcW w:w="0" w:type="auto"/>
            <w:shd w:val="clear" w:color="auto" w:fill="auto"/>
          </w:tcPr>
          <w:p w14:paraId="37675C4C" w14:textId="77777777" w:rsidR="002E11F2" w:rsidRPr="00737B8C" w:rsidRDefault="002E11F2" w:rsidP="00AF3DA6">
            <w:pPr>
              <w:pStyle w:val="Ptabletext"/>
            </w:pPr>
            <w:r w:rsidRPr="00737B8C">
              <w:t>BY</w:t>
            </w:r>
          </w:p>
        </w:tc>
        <w:tc>
          <w:tcPr>
            <w:tcW w:w="0" w:type="auto"/>
            <w:shd w:val="clear" w:color="auto" w:fill="auto"/>
          </w:tcPr>
          <w:p w14:paraId="134CB31E" w14:textId="77777777" w:rsidR="002E11F2" w:rsidRPr="00737B8C" w:rsidRDefault="002E11F2" w:rsidP="00AF3DA6">
            <w:pPr>
              <w:pStyle w:val="Ptabletext"/>
            </w:pPr>
            <w:r w:rsidRPr="00737B8C">
              <w:t>BB</w:t>
            </w:r>
          </w:p>
        </w:tc>
        <w:tc>
          <w:tcPr>
            <w:tcW w:w="0" w:type="auto"/>
            <w:shd w:val="clear" w:color="auto" w:fill="auto"/>
          </w:tcPr>
          <w:p w14:paraId="008041C5" w14:textId="77777777" w:rsidR="002E11F2" w:rsidRPr="00737B8C" w:rsidRDefault="002E11F2" w:rsidP="00AF3DA6">
            <w:pPr>
              <w:pStyle w:val="Ptabletext"/>
            </w:pPr>
            <w:r w:rsidRPr="00737B8C">
              <w:t>BB</w:t>
            </w:r>
          </w:p>
        </w:tc>
        <w:tc>
          <w:tcPr>
            <w:tcW w:w="0" w:type="auto"/>
            <w:shd w:val="clear" w:color="auto" w:fill="7F7F7F"/>
          </w:tcPr>
          <w:p w14:paraId="5367DB10" w14:textId="77777777" w:rsidR="002E11F2" w:rsidRPr="00737B8C" w:rsidRDefault="002E11F2" w:rsidP="00AF3DA6">
            <w:pPr>
              <w:pStyle w:val="Ptabletext"/>
            </w:pPr>
          </w:p>
        </w:tc>
        <w:tc>
          <w:tcPr>
            <w:tcW w:w="0" w:type="auto"/>
            <w:shd w:val="clear" w:color="auto" w:fill="auto"/>
          </w:tcPr>
          <w:p w14:paraId="524BCD01" w14:textId="77777777" w:rsidR="002E11F2" w:rsidRPr="00737B8C" w:rsidRDefault="002E11F2" w:rsidP="00AF3DA6">
            <w:pPr>
              <w:pStyle w:val="Ptabletext"/>
            </w:pPr>
            <w:r w:rsidRPr="00737B8C">
              <w:t>BB</w:t>
            </w:r>
          </w:p>
        </w:tc>
      </w:tr>
      <w:tr w:rsidR="002E11F2" w:rsidRPr="00737B8C" w14:paraId="40B6B9F9" w14:textId="77777777" w:rsidTr="00AF3DA6">
        <w:tc>
          <w:tcPr>
            <w:tcW w:w="0" w:type="auto"/>
            <w:shd w:val="clear" w:color="auto" w:fill="auto"/>
          </w:tcPr>
          <w:p w14:paraId="642ECB9D" w14:textId="77777777" w:rsidR="002E11F2" w:rsidRPr="00737B8C" w:rsidRDefault="002E11F2" w:rsidP="00AF3DA6">
            <w:pPr>
              <w:pStyle w:val="Ptabletext"/>
            </w:pPr>
            <w:r w:rsidRPr="00737B8C">
              <w:t>B</w:t>
            </w:r>
            <w:r w:rsidRPr="00737B8C">
              <w:rPr>
                <w:vertAlign w:val="subscript"/>
              </w:rPr>
              <w:t>4</w:t>
            </w:r>
          </w:p>
        </w:tc>
        <w:tc>
          <w:tcPr>
            <w:tcW w:w="0" w:type="auto"/>
            <w:shd w:val="clear" w:color="auto" w:fill="auto"/>
          </w:tcPr>
          <w:p w14:paraId="724621AB" w14:textId="77777777" w:rsidR="002E11F2" w:rsidRPr="00737B8C" w:rsidRDefault="002E11F2" w:rsidP="00AF3DA6">
            <w:pPr>
              <w:pStyle w:val="Ptabletext"/>
            </w:pPr>
            <w:r w:rsidRPr="00737B8C">
              <w:t>BR</w:t>
            </w:r>
          </w:p>
        </w:tc>
        <w:tc>
          <w:tcPr>
            <w:tcW w:w="0" w:type="auto"/>
            <w:shd w:val="clear" w:color="auto" w:fill="auto"/>
          </w:tcPr>
          <w:p w14:paraId="0786A2F2" w14:textId="77777777" w:rsidR="002E11F2" w:rsidRPr="00737B8C" w:rsidRDefault="002E11F2" w:rsidP="00AF3DA6">
            <w:pPr>
              <w:pStyle w:val="Ptabletext"/>
            </w:pPr>
            <w:r w:rsidRPr="00737B8C">
              <w:t>BR</w:t>
            </w:r>
          </w:p>
        </w:tc>
        <w:tc>
          <w:tcPr>
            <w:tcW w:w="0" w:type="auto"/>
          </w:tcPr>
          <w:p w14:paraId="5325E146" w14:textId="77777777" w:rsidR="002E11F2" w:rsidRPr="00737B8C" w:rsidRDefault="002E11F2" w:rsidP="00AF3DA6">
            <w:pPr>
              <w:pStyle w:val="Ptabletext"/>
            </w:pPr>
            <w:r w:rsidRPr="00737B8C">
              <w:t>BR</w:t>
            </w:r>
          </w:p>
        </w:tc>
        <w:tc>
          <w:tcPr>
            <w:tcW w:w="0" w:type="auto"/>
            <w:shd w:val="clear" w:color="auto" w:fill="auto"/>
          </w:tcPr>
          <w:p w14:paraId="6F401F95" w14:textId="77777777" w:rsidR="002E11F2" w:rsidRPr="00737B8C" w:rsidRDefault="002E11F2" w:rsidP="00AF3DA6">
            <w:pPr>
              <w:pStyle w:val="Ptabletext"/>
            </w:pPr>
            <w:r w:rsidRPr="00737B8C">
              <w:t>BY</w:t>
            </w:r>
          </w:p>
        </w:tc>
        <w:tc>
          <w:tcPr>
            <w:tcW w:w="0" w:type="auto"/>
            <w:shd w:val="clear" w:color="auto" w:fill="auto"/>
          </w:tcPr>
          <w:p w14:paraId="0A087937" w14:textId="77777777" w:rsidR="002E11F2" w:rsidRPr="00737B8C" w:rsidRDefault="002E11F2" w:rsidP="00AF3DA6">
            <w:pPr>
              <w:pStyle w:val="Ptabletext"/>
            </w:pPr>
            <w:r w:rsidRPr="00737B8C">
              <w:t>BY</w:t>
            </w:r>
          </w:p>
        </w:tc>
        <w:tc>
          <w:tcPr>
            <w:tcW w:w="0" w:type="auto"/>
            <w:shd w:val="clear" w:color="auto" w:fill="auto"/>
          </w:tcPr>
          <w:p w14:paraId="021EDD9E" w14:textId="77777777" w:rsidR="002E11F2" w:rsidRPr="00737B8C" w:rsidRDefault="002E11F2" w:rsidP="00AF3DA6">
            <w:pPr>
              <w:pStyle w:val="Ptabletext"/>
            </w:pPr>
            <w:r w:rsidRPr="00737B8C">
              <w:t>BB</w:t>
            </w:r>
          </w:p>
        </w:tc>
        <w:tc>
          <w:tcPr>
            <w:tcW w:w="0" w:type="auto"/>
            <w:shd w:val="clear" w:color="auto" w:fill="auto"/>
          </w:tcPr>
          <w:p w14:paraId="7528B76F" w14:textId="77777777" w:rsidR="002E11F2" w:rsidRPr="00737B8C" w:rsidRDefault="002E11F2" w:rsidP="00AF3DA6">
            <w:pPr>
              <w:pStyle w:val="Ptabletext"/>
            </w:pPr>
            <w:r w:rsidRPr="00737B8C">
              <w:t>BB</w:t>
            </w:r>
          </w:p>
        </w:tc>
        <w:tc>
          <w:tcPr>
            <w:tcW w:w="0" w:type="auto"/>
            <w:shd w:val="clear" w:color="auto" w:fill="auto"/>
          </w:tcPr>
          <w:p w14:paraId="361210A4" w14:textId="77777777" w:rsidR="002E11F2" w:rsidRPr="00737B8C" w:rsidRDefault="002E11F2" w:rsidP="00AF3DA6">
            <w:pPr>
              <w:pStyle w:val="Ptabletext"/>
            </w:pPr>
            <w:r w:rsidRPr="00737B8C">
              <w:t>BB</w:t>
            </w:r>
          </w:p>
        </w:tc>
        <w:tc>
          <w:tcPr>
            <w:tcW w:w="0" w:type="auto"/>
            <w:shd w:val="clear" w:color="auto" w:fill="7F7F7F"/>
          </w:tcPr>
          <w:p w14:paraId="6E1542F6" w14:textId="77777777" w:rsidR="002E11F2" w:rsidRPr="00737B8C" w:rsidRDefault="002E11F2" w:rsidP="00AF3DA6">
            <w:pPr>
              <w:pStyle w:val="Ptabletext"/>
            </w:pPr>
          </w:p>
        </w:tc>
      </w:tr>
    </w:tbl>
    <w:p w14:paraId="768B5AFD" w14:textId="77777777" w:rsidR="000E5746" w:rsidRDefault="000E5746" w:rsidP="0084220A">
      <w:pPr>
        <w:pStyle w:val="Pquestiontextpartsa"/>
      </w:pPr>
    </w:p>
    <w:p w14:paraId="797DD441" w14:textId="77777777" w:rsidR="002E11F2" w:rsidRPr="00737B8C" w:rsidRDefault="002E11F2" w:rsidP="002E11F2">
      <w:pPr>
        <w:pStyle w:val="Pquestiontextpartsa"/>
      </w:pPr>
      <w:r w:rsidRPr="00737B8C">
        <w:rPr>
          <w:b/>
        </w:rPr>
        <w:t>(b)</w:t>
      </w:r>
      <w:r w:rsidRPr="00737B8C">
        <w:tab/>
        <w:t xml:space="preserve">Pr(RR) = </w:t>
      </w:r>
      <w:r w:rsidRPr="00737B8C">
        <w:rPr>
          <w:position w:val="-22"/>
        </w:rPr>
        <w:object w:dxaOrig="820" w:dyaOrig="600" w14:anchorId="4B98E089">
          <v:shape id="_x0000_i1048" type="#_x0000_t75" style="width:40.85pt;height:30.1pt" o:ole="">
            <v:imagedata r:id="rId55" o:title=""/>
          </v:shape>
          <o:OLEObject Type="Embed" ProgID="Equation.3" ShapeID="_x0000_i1048" DrawAspect="Content" ObjectID="_1537775776" r:id="rId56"/>
        </w:object>
      </w:r>
    </w:p>
    <w:p w14:paraId="6B44A93D" w14:textId="77777777" w:rsidR="002E11F2" w:rsidRPr="00737B8C" w:rsidRDefault="002E11F2" w:rsidP="002E11F2">
      <w:pPr>
        <w:pStyle w:val="Pquestiontextpartsa"/>
      </w:pPr>
      <w:r w:rsidRPr="00737B8C">
        <w:rPr>
          <w:b/>
        </w:rPr>
        <w:t>(c)</w:t>
      </w:r>
      <w:r w:rsidRPr="00737B8C">
        <w:tab/>
        <w:t xml:space="preserve">Pr(RR, YY or BB) = </w:t>
      </w:r>
      <w:r w:rsidRPr="00737B8C">
        <w:rPr>
          <w:position w:val="-24"/>
        </w:rPr>
        <w:object w:dxaOrig="2060" w:dyaOrig="620" w14:anchorId="42EAC1D5">
          <v:shape id="_x0000_i1049" type="#_x0000_t75" style="width:103.15pt;height:31.15pt" o:ole="">
            <v:imagedata r:id="rId57" o:title=""/>
          </v:shape>
          <o:OLEObject Type="Embed" ProgID="Equation.3" ShapeID="_x0000_i1049" DrawAspect="Content" ObjectID="_1537775777" r:id="rId58"/>
        </w:object>
      </w:r>
    </w:p>
    <w:p w14:paraId="441D6B17" w14:textId="77777777" w:rsidR="002E11F2" w:rsidRPr="00737B8C" w:rsidRDefault="002E11F2" w:rsidP="002E11F2">
      <w:pPr>
        <w:pStyle w:val="Pquestiontextpartsa"/>
      </w:pPr>
      <w:r w:rsidRPr="00737B8C">
        <w:rPr>
          <w:b/>
        </w:rPr>
        <w:t>(d)</w:t>
      </w:r>
      <w:r w:rsidRPr="00737B8C">
        <w:tab/>
        <w:t xml:space="preserve">Pr(neither blue) = </w:t>
      </w:r>
      <w:r w:rsidRPr="00737B8C">
        <w:rPr>
          <w:position w:val="-22"/>
        </w:rPr>
        <w:object w:dxaOrig="820" w:dyaOrig="600" w14:anchorId="431AEEF5">
          <v:shape id="_x0000_i1050" type="#_x0000_t75" style="width:40.85pt;height:30.1pt" o:ole="">
            <v:imagedata r:id="rId59" o:title=""/>
          </v:shape>
          <o:OLEObject Type="Embed" ProgID="Equation.3" ShapeID="_x0000_i1050" DrawAspect="Content" ObjectID="_1537775778" r:id="rId60"/>
        </w:object>
      </w:r>
    </w:p>
    <w:p w14:paraId="3355CEA1" w14:textId="37A23AC8" w:rsidR="000E5746" w:rsidRDefault="002E11F2" w:rsidP="002E11F2">
      <w:pPr>
        <w:pStyle w:val="Pquestiontextpartsa"/>
      </w:pPr>
      <w:r w:rsidRPr="00737B8C">
        <w:rPr>
          <w:b/>
        </w:rPr>
        <w:t>(e)</w:t>
      </w:r>
      <w:r w:rsidRPr="00737B8C">
        <w:tab/>
        <w:t xml:space="preserve">Pr(BY or YB) = </w:t>
      </w:r>
      <w:r w:rsidRPr="00737B8C">
        <w:rPr>
          <w:position w:val="-24"/>
        </w:rPr>
        <w:object w:dxaOrig="1500" w:dyaOrig="620" w14:anchorId="7B4DFA07">
          <v:shape id="_x0000_i1051" type="#_x0000_t75" style="width:75.2pt;height:31.15pt" o:ole="">
            <v:imagedata r:id="rId61" o:title=""/>
          </v:shape>
          <o:OLEObject Type="Embed" ProgID="Equation.3" ShapeID="_x0000_i1051" DrawAspect="Content" ObjectID="_1537775779" r:id="rId62"/>
        </w:object>
      </w:r>
    </w:p>
    <w:p w14:paraId="423365B3" w14:textId="46096CE6" w:rsidR="00915F01" w:rsidRDefault="00915F01" w:rsidP="00AF3DA6">
      <w:pPr>
        <w:pStyle w:val="Pquestionheadingsx1stafterhead"/>
        <w:keepLines/>
      </w:pPr>
      <w:r>
        <w:lastRenderedPageBreak/>
        <w:t>Question 17</w:t>
      </w:r>
      <w:r>
        <w:tab/>
      </w:r>
      <w:r>
        <w:rPr>
          <w:rStyle w:val="Cmarkslabel"/>
        </w:rPr>
        <w:t>15</w:t>
      </w:r>
      <w:r w:rsidRPr="001B433F">
        <w:rPr>
          <w:rStyle w:val="Cmarkslabel"/>
        </w:rPr>
        <w:t xml:space="preserve"> marks</w:t>
      </w:r>
      <w:r>
        <w:tab/>
        <w:t>[8.3]</w:t>
      </w:r>
    </w:p>
    <w:p w14:paraId="1588D658" w14:textId="6026D512" w:rsidR="002E11F2" w:rsidRPr="00737B8C" w:rsidRDefault="002E11F2" w:rsidP="00AF3DA6">
      <w:pPr>
        <w:pStyle w:val="Pquestiontextpartsa"/>
        <w:keepNext/>
        <w:keepLines/>
      </w:pPr>
      <w:r w:rsidRPr="00737B8C">
        <w:rPr>
          <w:b/>
        </w:rPr>
        <w:t>(a)</w:t>
      </w:r>
      <w:r w:rsidRPr="00737B8C">
        <w:tab/>
        <w:t>This data set has negative skew since the mean has been pulled to the left.</w:t>
      </w:r>
    </w:p>
    <w:p w14:paraId="3D93A0B2" w14:textId="77777777" w:rsidR="002E11F2" w:rsidRPr="00737B8C" w:rsidRDefault="002E11F2" w:rsidP="00AF3DA6">
      <w:pPr>
        <w:pStyle w:val="Pquestiontextpartsai"/>
        <w:keepNext/>
        <w:keepLines/>
      </w:pPr>
      <w:r w:rsidRPr="00737B8C">
        <w:rPr>
          <w:b/>
        </w:rPr>
        <w:t>(b)</w:t>
      </w:r>
      <w:r w:rsidRPr="00737B8C">
        <w:tab/>
        <w:t>To give a mean of 32 from 16 scores, the total must be 512.</w:t>
      </w:r>
    </w:p>
    <w:p w14:paraId="4CC8F5B2" w14:textId="77777777" w:rsidR="00AF3DA6" w:rsidRDefault="002E11F2" w:rsidP="002E11F2">
      <w:pPr>
        <w:pStyle w:val="Pquestiontextpartsa"/>
      </w:pPr>
      <w:r w:rsidRPr="00737B8C">
        <w:tab/>
        <w:t>A sample answer:</w:t>
      </w:r>
      <w:r w:rsidRPr="00737B8C">
        <w:tab/>
      </w:r>
    </w:p>
    <w:p w14:paraId="6388A561" w14:textId="47BE74E6" w:rsidR="002E11F2" w:rsidRPr="00737B8C" w:rsidRDefault="00AF3DA6" w:rsidP="002E11F2">
      <w:pPr>
        <w:pStyle w:val="Pquestiontextpartsa"/>
      </w:pPr>
      <w:r>
        <w:tab/>
      </w:r>
      <w:r w:rsidR="002E11F2" w:rsidRPr="00737B8C">
        <w:t>Put 37 and 38 in the middle two positions, to achieve a median of 37.5. There must be more 41s than any other score.</w:t>
      </w:r>
    </w:p>
    <w:p w14:paraId="1AA672DA" w14:textId="011558C7" w:rsidR="002E11F2" w:rsidRDefault="002E11F2" w:rsidP="002E11F2">
      <w:pPr>
        <w:pStyle w:val="Pquestiontextpartsa"/>
        <w:rPr>
          <w:sz w:val="20"/>
          <w:szCs w:val="20"/>
        </w:rPr>
      </w:pPr>
      <w:r>
        <w:tab/>
      </w:r>
      <w:r w:rsidRPr="00737B8C">
        <w:t>e.g. 18, 20, 22, 23, 24, 25, 26, 37, 38, 38, 39, 39, 40, 41, 41, 41</w:t>
      </w:r>
    </w:p>
    <w:p w14:paraId="4CE56606" w14:textId="77777777" w:rsidR="001B433F" w:rsidRDefault="001B433F" w:rsidP="001B433F">
      <w:pPr>
        <w:pStyle w:val="Psectionresults"/>
      </w:pPr>
      <w:r>
        <w:t xml:space="preserve">Short answer </w:t>
      </w:r>
      <w:r w:rsidR="001158EE">
        <w:t>total marks</w:t>
      </w:r>
      <w:r>
        <w:t>:</w:t>
      </w:r>
      <w:r w:rsidR="001158EE">
        <w:t xml:space="preserve"> </w:t>
      </w:r>
      <w:r w:rsidR="000E5746">
        <w:t xml:space="preserve"> 37</w:t>
      </w:r>
    </w:p>
    <w:p w14:paraId="1787E09B" w14:textId="77777777" w:rsidR="001B433F" w:rsidRDefault="001B433F" w:rsidP="001B433F">
      <w:pPr>
        <w:pStyle w:val="Psectionheading"/>
      </w:pPr>
      <w:r>
        <w:t>Extended answer section</w:t>
      </w:r>
    </w:p>
    <w:p w14:paraId="52C0476A" w14:textId="5B7E879C" w:rsidR="001B433F" w:rsidRDefault="002E11F2" w:rsidP="00B80E6D">
      <w:pPr>
        <w:pStyle w:val="Pquestionheadingsx1stafterhead"/>
      </w:pPr>
      <w:r>
        <w:t>Question 18</w:t>
      </w:r>
      <w:r w:rsidR="001B433F">
        <w:tab/>
      </w:r>
      <w:r w:rsidR="00915F01">
        <w:rPr>
          <w:rStyle w:val="Cmarkslabel"/>
        </w:rPr>
        <w:t>15</w:t>
      </w:r>
      <w:r w:rsidR="001158EE" w:rsidRPr="001B433F">
        <w:rPr>
          <w:rStyle w:val="Cmarkslabel"/>
        </w:rPr>
        <w:t xml:space="preserve"> </w:t>
      </w:r>
      <w:r w:rsidR="001B433F" w:rsidRPr="001B433F">
        <w:rPr>
          <w:rStyle w:val="Cmarkslabel"/>
        </w:rPr>
        <w:t>marks</w:t>
      </w:r>
      <w:r w:rsidR="00915F01">
        <w:tab/>
        <w:t>[8.4</w:t>
      </w:r>
      <w:r w:rsidR="001B433F">
        <w:t>]</w:t>
      </w:r>
    </w:p>
    <w:p w14:paraId="3CDE53F5" w14:textId="77777777" w:rsidR="002E11F2" w:rsidRPr="00737B8C" w:rsidRDefault="002E11F2" w:rsidP="00915F01">
      <w:pPr>
        <w:pStyle w:val="Pquestiontextpartsa"/>
      </w:pPr>
      <w:r w:rsidRPr="00915F01">
        <w:rPr>
          <w:b/>
        </w:rPr>
        <w:t>(a)</w:t>
      </w:r>
      <w:r w:rsidRPr="00737B8C">
        <w:tab/>
        <w:t xml:space="preserve">NSW: mean = </w:t>
      </w:r>
      <w:r w:rsidRPr="00737B8C">
        <w:rPr>
          <w:position w:val="-24"/>
        </w:rPr>
        <w:object w:dxaOrig="600" w:dyaOrig="620" w14:anchorId="1FE25A36">
          <v:shape id="_x0000_i1052" type="#_x0000_t75" style="width:30.1pt;height:31.15pt" o:ole="">
            <v:imagedata r:id="rId63" o:title=""/>
          </v:shape>
          <o:OLEObject Type="Embed" ProgID="Equation.3" ShapeID="_x0000_i1052" DrawAspect="Content" ObjectID="_1537775780" r:id="rId64"/>
        </w:object>
      </w:r>
      <w:r w:rsidRPr="00737B8C">
        <w:t xml:space="preserve"> = 164.2 cm</w:t>
      </w:r>
    </w:p>
    <w:p w14:paraId="3847B871" w14:textId="77777777" w:rsidR="002E11F2" w:rsidRPr="00737B8C" w:rsidRDefault="002E11F2" w:rsidP="002E11F2">
      <w:pPr>
        <w:ind w:left="340" w:hanging="340"/>
        <w:rPr>
          <w:rFonts w:ascii="Calibri" w:hAnsi="Calibri"/>
        </w:rPr>
      </w:pPr>
      <w:r w:rsidRPr="00737B8C">
        <w:rPr>
          <w:rFonts w:ascii="Calibri" w:hAnsi="Calibri"/>
        </w:rPr>
        <w:tab/>
        <w:t xml:space="preserve">Victoria: mean = </w:t>
      </w:r>
      <w:r w:rsidRPr="00737B8C">
        <w:rPr>
          <w:rFonts w:ascii="Calibri" w:hAnsi="Calibri"/>
          <w:position w:val="-24"/>
        </w:rPr>
        <w:object w:dxaOrig="580" w:dyaOrig="620" w14:anchorId="49AB8735">
          <v:shape id="_x0000_i1053" type="#_x0000_t75" style="width:29pt;height:31.15pt" o:ole="">
            <v:imagedata r:id="rId65" o:title=""/>
          </v:shape>
          <o:OLEObject Type="Embed" ProgID="Equation.3" ShapeID="_x0000_i1053" DrawAspect="Content" ObjectID="_1537775781" r:id="rId66"/>
        </w:object>
      </w:r>
      <w:r w:rsidRPr="00737B8C">
        <w:rPr>
          <w:rFonts w:ascii="Calibri" w:hAnsi="Calibri"/>
        </w:rPr>
        <w:t xml:space="preserve"> = 167.8 cm</w:t>
      </w:r>
    </w:p>
    <w:p w14:paraId="327BAA1B" w14:textId="77777777" w:rsidR="002E11F2" w:rsidRPr="00737B8C" w:rsidRDefault="002E11F2" w:rsidP="002E11F2">
      <w:pPr>
        <w:rPr>
          <w:rFonts w:ascii="Calibri" w:hAnsi="Calibri"/>
        </w:rPr>
      </w:pPr>
    </w:p>
    <w:p w14:paraId="4D39AC98" w14:textId="77777777" w:rsidR="002E11F2" w:rsidRPr="00737B8C" w:rsidRDefault="002E11F2" w:rsidP="002E11F2">
      <w:pPr>
        <w:rPr>
          <w:rFonts w:ascii="Calibri" w:hAnsi="Calibri"/>
        </w:rPr>
      </w:pPr>
      <w:r w:rsidRPr="00737B8C">
        <w:rPr>
          <w:rFonts w:ascii="Calibri" w:hAnsi="Calibri"/>
          <w:b/>
        </w:rPr>
        <w:t xml:space="preserve">(b) </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460"/>
        <w:gridCol w:w="4481"/>
      </w:tblGrid>
      <w:tr w:rsidR="002E11F2" w:rsidRPr="00737B8C" w14:paraId="6C117D93" w14:textId="77777777" w:rsidTr="00097C9B">
        <w:tc>
          <w:tcPr>
            <w:tcW w:w="0" w:type="auto"/>
            <w:tcBorders>
              <w:left w:val="nil"/>
              <w:bottom w:val="single" w:sz="4" w:space="0" w:color="auto"/>
            </w:tcBorders>
          </w:tcPr>
          <w:p w14:paraId="389F1471" w14:textId="77777777" w:rsidR="002E11F2" w:rsidRPr="00737B8C" w:rsidRDefault="002E11F2" w:rsidP="002E11F2">
            <w:pPr>
              <w:jc w:val="right"/>
              <w:rPr>
                <w:rFonts w:ascii="Calibri" w:hAnsi="Calibri"/>
              </w:rPr>
            </w:pPr>
            <w:r w:rsidRPr="00737B8C">
              <w:rPr>
                <w:rFonts w:ascii="Calibri" w:hAnsi="Calibri"/>
              </w:rPr>
              <w:t>NSW Year 9 students</w:t>
            </w:r>
          </w:p>
        </w:tc>
        <w:tc>
          <w:tcPr>
            <w:tcW w:w="0" w:type="auto"/>
            <w:tcBorders>
              <w:bottom w:val="single" w:sz="4" w:space="0" w:color="auto"/>
            </w:tcBorders>
          </w:tcPr>
          <w:p w14:paraId="49E008FE" w14:textId="77777777" w:rsidR="002E11F2" w:rsidRPr="00737B8C" w:rsidRDefault="002E11F2" w:rsidP="002E11F2">
            <w:pPr>
              <w:jc w:val="center"/>
              <w:rPr>
                <w:rFonts w:ascii="Calibri" w:hAnsi="Calibri"/>
              </w:rPr>
            </w:pPr>
          </w:p>
        </w:tc>
        <w:tc>
          <w:tcPr>
            <w:tcW w:w="0" w:type="auto"/>
            <w:tcBorders>
              <w:bottom w:val="single" w:sz="4" w:space="0" w:color="auto"/>
              <w:right w:val="nil"/>
            </w:tcBorders>
          </w:tcPr>
          <w:p w14:paraId="32C5DF3A" w14:textId="77777777" w:rsidR="002E11F2" w:rsidRPr="00737B8C" w:rsidRDefault="002E11F2" w:rsidP="002E11F2">
            <w:pPr>
              <w:rPr>
                <w:rFonts w:ascii="Calibri" w:hAnsi="Calibri"/>
              </w:rPr>
            </w:pPr>
            <w:r w:rsidRPr="00737B8C">
              <w:rPr>
                <w:rFonts w:ascii="Calibri" w:hAnsi="Calibri"/>
              </w:rPr>
              <w:t>Victoria Year 9 students</w:t>
            </w:r>
          </w:p>
        </w:tc>
      </w:tr>
      <w:tr w:rsidR="002E11F2" w:rsidRPr="00737B8C" w14:paraId="4F6D6259" w14:textId="77777777" w:rsidTr="00AD3F88">
        <w:tc>
          <w:tcPr>
            <w:tcW w:w="0" w:type="auto"/>
            <w:tcBorders>
              <w:left w:val="nil"/>
            </w:tcBorders>
          </w:tcPr>
          <w:p w14:paraId="760B5182" w14:textId="77777777" w:rsidR="002E11F2" w:rsidRPr="00737B8C" w:rsidRDefault="002E11F2" w:rsidP="002E11F2">
            <w:pPr>
              <w:jc w:val="right"/>
              <w:rPr>
                <w:rFonts w:ascii="Calibri" w:hAnsi="Calibri"/>
              </w:rPr>
            </w:pPr>
            <w:r w:rsidRPr="00737B8C">
              <w:rPr>
                <w:rFonts w:ascii="Calibri" w:hAnsi="Calibri"/>
              </w:rPr>
              <w:t>6</w:t>
            </w:r>
          </w:p>
        </w:tc>
        <w:tc>
          <w:tcPr>
            <w:tcW w:w="0" w:type="auto"/>
          </w:tcPr>
          <w:p w14:paraId="2B42D1A7" w14:textId="77777777" w:rsidR="002E11F2" w:rsidRPr="00737B8C" w:rsidRDefault="002E11F2" w:rsidP="002E11F2">
            <w:pPr>
              <w:jc w:val="center"/>
              <w:rPr>
                <w:rFonts w:ascii="Calibri" w:hAnsi="Calibri"/>
              </w:rPr>
            </w:pPr>
            <w:r w:rsidRPr="00737B8C">
              <w:rPr>
                <w:rFonts w:ascii="Calibri" w:hAnsi="Calibri"/>
              </w:rPr>
              <w:t>12</w:t>
            </w:r>
          </w:p>
        </w:tc>
        <w:tc>
          <w:tcPr>
            <w:tcW w:w="0" w:type="auto"/>
            <w:tcBorders>
              <w:right w:val="nil"/>
            </w:tcBorders>
          </w:tcPr>
          <w:p w14:paraId="3D71BD06" w14:textId="77777777" w:rsidR="002E11F2" w:rsidRPr="00737B8C" w:rsidRDefault="002E11F2" w:rsidP="002E11F2">
            <w:pPr>
              <w:rPr>
                <w:rFonts w:ascii="Calibri" w:hAnsi="Calibri"/>
              </w:rPr>
            </w:pPr>
          </w:p>
        </w:tc>
      </w:tr>
      <w:tr w:rsidR="002E11F2" w:rsidRPr="00737B8C" w14:paraId="4B1D2EF0" w14:textId="77777777" w:rsidTr="00AD3F88">
        <w:tc>
          <w:tcPr>
            <w:tcW w:w="0" w:type="auto"/>
            <w:tcBorders>
              <w:left w:val="nil"/>
            </w:tcBorders>
          </w:tcPr>
          <w:p w14:paraId="3262E200" w14:textId="77777777" w:rsidR="002E11F2" w:rsidRPr="00737B8C" w:rsidRDefault="002E11F2" w:rsidP="002E11F2">
            <w:pPr>
              <w:jc w:val="right"/>
              <w:rPr>
                <w:rFonts w:ascii="Calibri" w:hAnsi="Calibri"/>
              </w:rPr>
            </w:pPr>
          </w:p>
        </w:tc>
        <w:tc>
          <w:tcPr>
            <w:tcW w:w="0" w:type="auto"/>
          </w:tcPr>
          <w:p w14:paraId="1684E289" w14:textId="77777777" w:rsidR="002E11F2" w:rsidRPr="00737B8C" w:rsidRDefault="002E11F2" w:rsidP="002E11F2">
            <w:pPr>
              <w:jc w:val="center"/>
              <w:rPr>
                <w:rFonts w:ascii="Calibri" w:hAnsi="Calibri"/>
                <w:vertAlign w:val="subscript"/>
              </w:rPr>
            </w:pPr>
            <w:r w:rsidRPr="00737B8C">
              <w:rPr>
                <w:rFonts w:ascii="Calibri" w:hAnsi="Calibri"/>
              </w:rPr>
              <w:t>13</w:t>
            </w:r>
          </w:p>
        </w:tc>
        <w:tc>
          <w:tcPr>
            <w:tcW w:w="0" w:type="auto"/>
            <w:tcBorders>
              <w:right w:val="nil"/>
            </w:tcBorders>
          </w:tcPr>
          <w:p w14:paraId="02F34EA8" w14:textId="77777777" w:rsidR="002E11F2" w:rsidRPr="00737B8C" w:rsidRDefault="002E11F2" w:rsidP="002E11F2">
            <w:pPr>
              <w:rPr>
                <w:rFonts w:ascii="Calibri" w:hAnsi="Calibri"/>
              </w:rPr>
            </w:pPr>
          </w:p>
        </w:tc>
      </w:tr>
      <w:tr w:rsidR="002E11F2" w:rsidRPr="00737B8C" w14:paraId="16582100" w14:textId="77777777" w:rsidTr="00AD3F88">
        <w:tc>
          <w:tcPr>
            <w:tcW w:w="0" w:type="auto"/>
            <w:tcBorders>
              <w:left w:val="nil"/>
            </w:tcBorders>
          </w:tcPr>
          <w:p w14:paraId="399E97F7" w14:textId="77777777" w:rsidR="002E11F2" w:rsidRPr="00737B8C" w:rsidRDefault="002E11F2" w:rsidP="002E11F2">
            <w:pPr>
              <w:jc w:val="right"/>
              <w:rPr>
                <w:rFonts w:ascii="Calibri" w:hAnsi="Calibri"/>
              </w:rPr>
            </w:pPr>
            <w:r w:rsidRPr="00737B8C">
              <w:rPr>
                <w:rFonts w:ascii="Calibri" w:hAnsi="Calibri"/>
              </w:rPr>
              <w:t xml:space="preserve"> 8  6  2</w:t>
            </w:r>
          </w:p>
        </w:tc>
        <w:tc>
          <w:tcPr>
            <w:tcW w:w="0" w:type="auto"/>
          </w:tcPr>
          <w:p w14:paraId="1438A2FE" w14:textId="77777777" w:rsidR="002E11F2" w:rsidRPr="00737B8C" w:rsidRDefault="002E11F2" w:rsidP="002E11F2">
            <w:pPr>
              <w:jc w:val="center"/>
              <w:rPr>
                <w:rFonts w:ascii="Calibri" w:hAnsi="Calibri"/>
                <w:vertAlign w:val="subscript"/>
              </w:rPr>
            </w:pPr>
            <w:r w:rsidRPr="00737B8C">
              <w:rPr>
                <w:rFonts w:ascii="Calibri" w:hAnsi="Calibri"/>
              </w:rPr>
              <w:t>14</w:t>
            </w:r>
          </w:p>
        </w:tc>
        <w:tc>
          <w:tcPr>
            <w:tcW w:w="0" w:type="auto"/>
            <w:tcBorders>
              <w:right w:val="nil"/>
            </w:tcBorders>
          </w:tcPr>
          <w:p w14:paraId="5BD1AFF5" w14:textId="77777777" w:rsidR="002E11F2" w:rsidRPr="00737B8C" w:rsidRDefault="002E11F2" w:rsidP="002E11F2">
            <w:pPr>
              <w:rPr>
                <w:rFonts w:ascii="Calibri" w:hAnsi="Calibri"/>
              </w:rPr>
            </w:pPr>
          </w:p>
        </w:tc>
      </w:tr>
      <w:tr w:rsidR="002E11F2" w:rsidRPr="00737B8C" w14:paraId="7FD58204" w14:textId="77777777" w:rsidTr="00AD3F88">
        <w:tc>
          <w:tcPr>
            <w:tcW w:w="0" w:type="auto"/>
            <w:tcBorders>
              <w:left w:val="nil"/>
            </w:tcBorders>
          </w:tcPr>
          <w:p w14:paraId="4DF6AC0E" w14:textId="77777777" w:rsidR="002E11F2" w:rsidRPr="00737B8C" w:rsidRDefault="002E11F2" w:rsidP="002E11F2">
            <w:pPr>
              <w:jc w:val="right"/>
              <w:rPr>
                <w:rFonts w:ascii="Calibri" w:hAnsi="Calibri"/>
              </w:rPr>
            </w:pPr>
            <w:r w:rsidRPr="00737B8C">
              <w:rPr>
                <w:rFonts w:ascii="Calibri" w:hAnsi="Calibri"/>
              </w:rPr>
              <w:t>6  5  2  2  0</w:t>
            </w:r>
          </w:p>
        </w:tc>
        <w:tc>
          <w:tcPr>
            <w:tcW w:w="0" w:type="auto"/>
          </w:tcPr>
          <w:p w14:paraId="0B3371A0" w14:textId="77777777" w:rsidR="002E11F2" w:rsidRPr="00737B8C" w:rsidRDefault="002E11F2" w:rsidP="002E11F2">
            <w:pPr>
              <w:jc w:val="center"/>
              <w:rPr>
                <w:rFonts w:ascii="Calibri" w:hAnsi="Calibri"/>
                <w:vertAlign w:val="subscript"/>
              </w:rPr>
            </w:pPr>
            <w:r w:rsidRPr="00737B8C">
              <w:rPr>
                <w:rFonts w:ascii="Calibri" w:hAnsi="Calibri"/>
              </w:rPr>
              <w:t>15</w:t>
            </w:r>
          </w:p>
        </w:tc>
        <w:tc>
          <w:tcPr>
            <w:tcW w:w="0" w:type="auto"/>
            <w:tcBorders>
              <w:right w:val="nil"/>
            </w:tcBorders>
          </w:tcPr>
          <w:p w14:paraId="4F9AC71D" w14:textId="77777777" w:rsidR="002E11F2" w:rsidRPr="00737B8C" w:rsidRDefault="002E11F2" w:rsidP="002E11F2">
            <w:pPr>
              <w:rPr>
                <w:rFonts w:ascii="Calibri" w:hAnsi="Calibri"/>
              </w:rPr>
            </w:pPr>
            <w:r w:rsidRPr="00737B8C">
              <w:rPr>
                <w:rFonts w:ascii="Calibri" w:hAnsi="Calibri"/>
              </w:rPr>
              <w:t>7  9</w:t>
            </w:r>
          </w:p>
        </w:tc>
      </w:tr>
      <w:tr w:rsidR="002E11F2" w:rsidRPr="00737B8C" w14:paraId="5A057319" w14:textId="77777777" w:rsidTr="00AD3F88">
        <w:tc>
          <w:tcPr>
            <w:tcW w:w="0" w:type="auto"/>
            <w:tcBorders>
              <w:left w:val="nil"/>
            </w:tcBorders>
          </w:tcPr>
          <w:p w14:paraId="3CE9D587" w14:textId="77777777" w:rsidR="002E11F2" w:rsidRPr="00737B8C" w:rsidRDefault="002E11F2" w:rsidP="002E11F2">
            <w:pPr>
              <w:jc w:val="right"/>
              <w:rPr>
                <w:rFonts w:ascii="Calibri" w:hAnsi="Calibri"/>
              </w:rPr>
            </w:pPr>
            <w:r w:rsidRPr="00737B8C">
              <w:rPr>
                <w:rFonts w:ascii="Calibri" w:hAnsi="Calibri"/>
              </w:rPr>
              <w:t>7  7  6  4  4  4  2  0  0</w:t>
            </w:r>
          </w:p>
        </w:tc>
        <w:tc>
          <w:tcPr>
            <w:tcW w:w="0" w:type="auto"/>
          </w:tcPr>
          <w:p w14:paraId="71B18278" w14:textId="77777777" w:rsidR="002E11F2" w:rsidRPr="00737B8C" w:rsidRDefault="002E11F2" w:rsidP="002E11F2">
            <w:pPr>
              <w:jc w:val="center"/>
              <w:rPr>
                <w:rFonts w:ascii="Calibri" w:hAnsi="Calibri"/>
                <w:vertAlign w:val="subscript"/>
              </w:rPr>
            </w:pPr>
            <w:r w:rsidRPr="00737B8C">
              <w:rPr>
                <w:rFonts w:ascii="Calibri" w:hAnsi="Calibri"/>
              </w:rPr>
              <w:t>16</w:t>
            </w:r>
          </w:p>
        </w:tc>
        <w:tc>
          <w:tcPr>
            <w:tcW w:w="0" w:type="auto"/>
            <w:tcBorders>
              <w:right w:val="nil"/>
            </w:tcBorders>
          </w:tcPr>
          <w:p w14:paraId="41E71B0C" w14:textId="77777777" w:rsidR="002E11F2" w:rsidRPr="00737B8C" w:rsidRDefault="002E11F2" w:rsidP="002E11F2">
            <w:pPr>
              <w:rPr>
                <w:rFonts w:ascii="Calibri" w:hAnsi="Calibri"/>
              </w:rPr>
            </w:pPr>
            <w:r w:rsidRPr="00737B8C">
              <w:rPr>
                <w:rFonts w:ascii="Calibri" w:hAnsi="Calibri"/>
              </w:rPr>
              <w:t xml:space="preserve">0  0  1  1  2  2  4  4  5  5  5  6  6  7  7  7  7  7  8 </w:t>
            </w:r>
          </w:p>
        </w:tc>
      </w:tr>
      <w:tr w:rsidR="002E11F2" w:rsidRPr="00737B8C" w14:paraId="1F38F401" w14:textId="77777777" w:rsidTr="00AD3F88">
        <w:tc>
          <w:tcPr>
            <w:tcW w:w="0" w:type="auto"/>
            <w:tcBorders>
              <w:left w:val="nil"/>
            </w:tcBorders>
          </w:tcPr>
          <w:p w14:paraId="1E1D7AD3" w14:textId="77777777" w:rsidR="002E11F2" w:rsidRPr="00737B8C" w:rsidRDefault="002E11F2" w:rsidP="002E11F2">
            <w:pPr>
              <w:jc w:val="right"/>
              <w:rPr>
                <w:rFonts w:ascii="Calibri" w:hAnsi="Calibri"/>
              </w:rPr>
            </w:pPr>
            <w:r w:rsidRPr="00737B8C">
              <w:rPr>
                <w:rFonts w:ascii="Calibri" w:hAnsi="Calibri"/>
              </w:rPr>
              <w:t>9  9  6  5  4  4  3  2  0</w:t>
            </w:r>
          </w:p>
        </w:tc>
        <w:tc>
          <w:tcPr>
            <w:tcW w:w="0" w:type="auto"/>
          </w:tcPr>
          <w:p w14:paraId="6BFDA3FA" w14:textId="77777777" w:rsidR="002E11F2" w:rsidRPr="00737B8C" w:rsidRDefault="002E11F2" w:rsidP="002E11F2">
            <w:pPr>
              <w:jc w:val="center"/>
              <w:rPr>
                <w:rFonts w:ascii="Calibri" w:hAnsi="Calibri"/>
                <w:vertAlign w:val="subscript"/>
              </w:rPr>
            </w:pPr>
            <w:r w:rsidRPr="00737B8C">
              <w:rPr>
                <w:rFonts w:ascii="Calibri" w:hAnsi="Calibri"/>
              </w:rPr>
              <w:t>17</w:t>
            </w:r>
          </w:p>
        </w:tc>
        <w:tc>
          <w:tcPr>
            <w:tcW w:w="0" w:type="auto"/>
            <w:tcBorders>
              <w:right w:val="nil"/>
            </w:tcBorders>
          </w:tcPr>
          <w:p w14:paraId="7C8897EA" w14:textId="77777777" w:rsidR="002E11F2" w:rsidRPr="00737B8C" w:rsidRDefault="002E11F2" w:rsidP="002E11F2">
            <w:pPr>
              <w:rPr>
                <w:rFonts w:ascii="Calibri" w:hAnsi="Calibri"/>
              </w:rPr>
            </w:pPr>
            <w:r w:rsidRPr="00737B8C">
              <w:rPr>
                <w:rFonts w:ascii="Calibri" w:hAnsi="Calibri"/>
              </w:rPr>
              <w:t>2  4  4  5  5  7  8</w:t>
            </w:r>
          </w:p>
        </w:tc>
      </w:tr>
      <w:tr w:rsidR="002E11F2" w:rsidRPr="00737B8C" w14:paraId="6B3AAF6F" w14:textId="77777777" w:rsidTr="00AD3F88">
        <w:tc>
          <w:tcPr>
            <w:tcW w:w="0" w:type="auto"/>
            <w:tcBorders>
              <w:left w:val="nil"/>
              <w:bottom w:val="nil"/>
            </w:tcBorders>
          </w:tcPr>
          <w:p w14:paraId="66F597E9" w14:textId="77777777" w:rsidR="002E11F2" w:rsidRPr="00737B8C" w:rsidRDefault="002E11F2" w:rsidP="002E11F2">
            <w:pPr>
              <w:jc w:val="right"/>
              <w:rPr>
                <w:rFonts w:ascii="Calibri" w:hAnsi="Calibri"/>
              </w:rPr>
            </w:pPr>
            <w:r w:rsidRPr="00737B8C">
              <w:rPr>
                <w:rFonts w:ascii="Calibri" w:hAnsi="Calibri"/>
              </w:rPr>
              <w:t>8  2  2</w:t>
            </w:r>
          </w:p>
        </w:tc>
        <w:tc>
          <w:tcPr>
            <w:tcW w:w="0" w:type="auto"/>
            <w:tcBorders>
              <w:bottom w:val="nil"/>
            </w:tcBorders>
          </w:tcPr>
          <w:p w14:paraId="76D1C5C5" w14:textId="77777777" w:rsidR="002E11F2" w:rsidRPr="00737B8C" w:rsidRDefault="002E11F2" w:rsidP="002E11F2">
            <w:pPr>
              <w:jc w:val="center"/>
              <w:rPr>
                <w:rFonts w:ascii="Calibri" w:hAnsi="Calibri"/>
                <w:vertAlign w:val="subscript"/>
              </w:rPr>
            </w:pPr>
            <w:r w:rsidRPr="00737B8C">
              <w:rPr>
                <w:rFonts w:ascii="Calibri" w:hAnsi="Calibri"/>
              </w:rPr>
              <w:t>18</w:t>
            </w:r>
          </w:p>
        </w:tc>
        <w:tc>
          <w:tcPr>
            <w:tcW w:w="0" w:type="auto"/>
            <w:tcBorders>
              <w:bottom w:val="nil"/>
              <w:right w:val="nil"/>
            </w:tcBorders>
          </w:tcPr>
          <w:p w14:paraId="689D07A2" w14:textId="77777777" w:rsidR="002E11F2" w:rsidRPr="00737B8C" w:rsidRDefault="002E11F2" w:rsidP="002E11F2">
            <w:pPr>
              <w:rPr>
                <w:rFonts w:ascii="Calibri" w:hAnsi="Calibri"/>
              </w:rPr>
            </w:pPr>
            <w:r w:rsidRPr="00737B8C">
              <w:rPr>
                <w:rFonts w:ascii="Calibri" w:hAnsi="Calibri"/>
              </w:rPr>
              <w:t>2  6</w:t>
            </w:r>
          </w:p>
        </w:tc>
      </w:tr>
    </w:tbl>
    <w:p w14:paraId="45693082" w14:textId="77777777" w:rsidR="002E11F2" w:rsidRPr="00737B8C" w:rsidRDefault="002E11F2" w:rsidP="002E11F2">
      <w:pPr>
        <w:rPr>
          <w:rFonts w:ascii="Calibri" w:hAnsi="Calibri"/>
        </w:rPr>
      </w:pPr>
    </w:p>
    <w:p w14:paraId="6F76B661" w14:textId="77777777" w:rsidR="002E11F2" w:rsidRPr="00737B8C" w:rsidRDefault="002E11F2" w:rsidP="00915F01">
      <w:pPr>
        <w:pStyle w:val="Pquestiontextpartsa"/>
      </w:pPr>
      <w:r w:rsidRPr="00737B8C">
        <w:rPr>
          <w:b/>
        </w:rPr>
        <w:t>(c)</w:t>
      </w:r>
      <w:r w:rsidRPr="00737B8C">
        <w:rPr>
          <w:b/>
        </w:rPr>
        <w:tab/>
      </w:r>
      <w:r w:rsidRPr="00737B8C">
        <w:t>NSW: median = 165 cm and range = 188 – 126 = 62 cm</w:t>
      </w:r>
    </w:p>
    <w:p w14:paraId="383F8832" w14:textId="77777777" w:rsidR="002E11F2" w:rsidRPr="00737B8C" w:rsidRDefault="002E11F2" w:rsidP="00915F01">
      <w:pPr>
        <w:pStyle w:val="Pquestiontextpartsa"/>
      </w:pPr>
      <w:r w:rsidRPr="00737B8C">
        <w:tab/>
        <w:t>Victoria: median = 166.5 cm and range = 186 – 157 = 29 cm</w:t>
      </w:r>
    </w:p>
    <w:p w14:paraId="7858C1CC" w14:textId="77777777" w:rsidR="002E11F2" w:rsidRPr="00737B8C" w:rsidRDefault="002E11F2" w:rsidP="00915F01">
      <w:pPr>
        <w:pStyle w:val="Pquestiontextpartsa"/>
      </w:pPr>
      <w:r w:rsidRPr="00737B8C">
        <w:rPr>
          <w:b/>
        </w:rPr>
        <w:t>(d)</w:t>
      </w:r>
      <w:r w:rsidRPr="00737B8C">
        <w:tab/>
        <w:t xml:space="preserve">Although the mean and median are close for </w:t>
      </w:r>
      <w:bookmarkStart w:id="0" w:name="_GoBack"/>
      <w:bookmarkEnd w:id="0"/>
      <w:r w:rsidRPr="00737B8C">
        <w:t xml:space="preserve">the two different states the range of heights is quite different. The 9 shortest students come from NSW as does the tallest. </w:t>
      </w:r>
    </w:p>
    <w:p w14:paraId="000FB4EF" w14:textId="77777777" w:rsidR="002E11F2" w:rsidRPr="00737B8C" w:rsidRDefault="002E11F2" w:rsidP="00915F01">
      <w:pPr>
        <w:pStyle w:val="Pquestiontextpartsa"/>
      </w:pPr>
      <w:r w:rsidRPr="00737B8C">
        <w:rPr>
          <w:b/>
        </w:rPr>
        <w:t>(e)</w:t>
      </w:r>
      <w:r w:rsidRPr="00737B8C">
        <w:tab/>
        <w:t xml:space="preserve">Estimated mean: </w:t>
      </w:r>
      <w:r w:rsidRPr="00737B8C">
        <w:rPr>
          <w:b/>
          <w:position w:val="-24"/>
        </w:rPr>
        <w:object w:dxaOrig="1280" w:dyaOrig="620" w14:anchorId="546EE1EE">
          <v:shape id="_x0000_i1054" type="#_x0000_t75" style="width:63.4pt;height:31.15pt" o:ole="">
            <v:imagedata r:id="rId67" o:title=""/>
          </v:shape>
          <o:OLEObject Type="Embed" ProgID="Equation.3" ShapeID="_x0000_i1054" DrawAspect="Content" ObjectID="_1537775782" r:id="rId68"/>
        </w:object>
      </w:r>
      <w:r w:rsidRPr="00737B8C">
        <w:rPr>
          <w:b/>
        </w:rPr>
        <w:t xml:space="preserve"> </w:t>
      </w:r>
      <w:r w:rsidRPr="00737B8C">
        <w:t>= 166.0 cm</w:t>
      </w:r>
    </w:p>
    <w:p w14:paraId="759CF82F" w14:textId="09FDB924" w:rsidR="002E11F2" w:rsidRPr="00737B8C" w:rsidRDefault="00AF3DA6" w:rsidP="00AF3DA6">
      <w:pPr>
        <w:pStyle w:val="Pquestiontextpartsa"/>
      </w:pPr>
      <w:r>
        <w:tab/>
      </w:r>
      <w:r w:rsidR="002E11F2" w:rsidRPr="00737B8C">
        <w:t>Estimated median: = 166 cm</w:t>
      </w:r>
    </w:p>
    <w:p w14:paraId="21EA083B" w14:textId="65B453B2" w:rsidR="002E11F2" w:rsidRPr="00737B8C" w:rsidRDefault="00AF3DA6" w:rsidP="00AF3DA6">
      <w:pPr>
        <w:pStyle w:val="Pquestiontextpartsa"/>
      </w:pPr>
      <w:r>
        <w:tab/>
      </w:r>
      <w:r w:rsidR="002E11F2" w:rsidRPr="00737B8C">
        <w:t>Range of sample of 60: 188 – 126 = 62 cm so population range is almost certain to be higher, say 70 cm, unless the tallest and shortest Year 9 students in both states just happened to be in this sample.</w:t>
      </w:r>
    </w:p>
    <w:p w14:paraId="777B1CC2" w14:textId="78DD87C6" w:rsidR="00001D77" w:rsidRPr="004B6069" w:rsidRDefault="00AF3DA6" w:rsidP="00AF3DA6">
      <w:pPr>
        <w:pStyle w:val="Pquestiontextpartsa"/>
      </w:pPr>
      <w:r>
        <w:tab/>
        <w:t>A</w:t>
      </w:r>
      <w:r w:rsidR="002E11F2" w:rsidRPr="00737B8C">
        <w:t xml:space="preserve">ssume that the samples are random and hence mean and median of samples is the best predictor of population averages. </w:t>
      </w:r>
      <w:r>
        <w:t xml:space="preserve">It is </w:t>
      </w:r>
      <w:r w:rsidR="002E11F2" w:rsidRPr="00737B8C">
        <w:t xml:space="preserve">assumed </w:t>
      </w:r>
      <w:r>
        <w:t xml:space="preserve">that </w:t>
      </w:r>
      <w:r w:rsidR="002E11F2" w:rsidRPr="00737B8C">
        <w:t>equal numbers of Year 9 students in each state which is unlikely. The limitation is that this will only predict population statistics for the same time of year as the data was gathered as a portion of Year 9 students will grow throughout the year.</w:t>
      </w:r>
    </w:p>
    <w:p w14:paraId="490B2D4C" w14:textId="77777777" w:rsidR="00001D77" w:rsidRPr="004B6069" w:rsidRDefault="00001D77" w:rsidP="00001D77">
      <w:pPr>
        <w:rPr>
          <w:rFonts w:ascii="Calibri" w:hAnsi="Calibri"/>
          <w:b/>
        </w:rPr>
      </w:pPr>
    </w:p>
    <w:p w14:paraId="283D3ACF" w14:textId="66122A67" w:rsidR="000E5746" w:rsidRDefault="00915F01" w:rsidP="00AF3DA6">
      <w:pPr>
        <w:pStyle w:val="Pquestionheadingsx1stafterhead"/>
        <w:keepLines/>
      </w:pPr>
      <w:r>
        <w:lastRenderedPageBreak/>
        <w:t>Question 19</w:t>
      </w:r>
      <w:r w:rsidR="000E5746">
        <w:tab/>
      </w:r>
      <w:r>
        <w:rPr>
          <w:rStyle w:val="Cmarkslabel"/>
        </w:rPr>
        <w:t>8</w:t>
      </w:r>
      <w:r w:rsidR="000E5746" w:rsidRPr="001B433F">
        <w:rPr>
          <w:rStyle w:val="Cmarkslabel"/>
        </w:rPr>
        <w:t xml:space="preserve"> marks</w:t>
      </w:r>
      <w:r>
        <w:tab/>
        <w:t>[8.6</w:t>
      </w:r>
      <w:r w:rsidR="000E5746">
        <w:t>]</w:t>
      </w:r>
    </w:p>
    <w:p w14:paraId="48DF92A9" w14:textId="77777777" w:rsidR="003843EE" w:rsidRDefault="000E5746" w:rsidP="00AF3DA6">
      <w:pPr>
        <w:pStyle w:val="Pquestiontextpartsa"/>
        <w:keepNext/>
        <w:keepLines/>
      </w:pPr>
      <w:r w:rsidRPr="001B433F">
        <w:rPr>
          <w:rStyle w:val="Cquestionpartlabelbold"/>
        </w:rPr>
        <w:t>(</w:t>
      </w:r>
      <w:r>
        <w:rPr>
          <w:rStyle w:val="Cquestionpartlabelbold"/>
        </w:rPr>
        <w:t>a</w:t>
      </w:r>
      <w:r w:rsidRPr="001B433F">
        <w:rPr>
          <w:rStyle w:val="Cquestionpartlabelbold"/>
        </w:rPr>
        <w:t>)</w:t>
      </w:r>
      <w:r>
        <w:tab/>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1696"/>
        <w:gridCol w:w="890"/>
        <w:gridCol w:w="509"/>
      </w:tblGrid>
      <w:tr w:rsidR="00915F01" w:rsidRPr="00737B8C" w14:paraId="2C677719" w14:textId="77777777" w:rsidTr="00AF3DA6">
        <w:tc>
          <w:tcPr>
            <w:tcW w:w="1423" w:type="dxa"/>
            <w:tcBorders>
              <w:top w:val="nil"/>
              <w:left w:val="nil"/>
              <w:bottom w:val="single" w:sz="4" w:space="0" w:color="auto"/>
              <w:right w:val="single" w:sz="4" w:space="0" w:color="auto"/>
            </w:tcBorders>
            <w:shd w:val="clear" w:color="auto" w:fill="auto"/>
          </w:tcPr>
          <w:p w14:paraId="50869E02" w14:textId="77777777" w:rsidR="00915F01" w:rsidRPr="00737B8C" w:rsidRDefault="00915F01" w:rsidP="00AF3DA6">
            <w:pPr>
              <w:pStyle w:val="Ptabletext"/>
            </w:pPr>
          </w:p>
        </w:tc>
        <w:tc>
          <w:tcPr>
            <w:tcW w:w="1696" w:type="dxa"/>
            <w:tcBorders>
              <w:left w:val="single" w:sz="4" w:space="0" w:color="auto"/>
              <w:bottom w:val="single" w:sz="4" w:space="0" w:color="auto"/>
            </w:tcBorders>
            <w:shd w:val="clear" w:color="auto" w:fill="auto"/>
          </w:tcPr>
          <w:p w14:paraId="57688E4A" w14:textId="77777777" w:rsidR="00915F01" w:rsidRPr="00737B8C" w:rsidRDefault="00915F01" w:rsidP="00AF3DA6">
            <w:pPr>
              <w:pStyle w:val="Ptabletext"/>
            </w:pPr>
            <w:r w:rsidRPr="00737B8C">
              <w:t>TV in bedroom</w:t>
            </w:r>
          </w:p>
        </w:tc>
        <w:tc>
          <w:tcPr>
            <w:tcW w:w="890" w:type="dxa"/>
            <w:tcBorders>
              <w:bottom w:val="single" w:sz="4" w:space="0" w:color="auto"/>
              <w:right w:val="single" w:sz="4" w:space="0" w:color="auto"/>
            </w:tcBorders>
            <w:shd w:val="clear" w:color="auto" w:fill="auto"/>
          </w:tcPr>
          <w:p w14:paraId="6127855F" w14:textId="77777777" w:rsidR="00915F01" w:rsidRPr="00737B8C" w:rsidRDefault="00915F01" w:rsidP="00AF3DA6">
            <w:pPr>
              <w:pStyle w:val="Ptabletext"/>
            </w:pPr>
            <w:r w:rsidRPr="00737B8C">
              <w:t>No TV</w:t>
            </w:r>
          </w:p>
        </w:tc>
        <w:tc>
          <w:tcPr>
            <w:tcW w:w="509" w:type="dxa"/>
            <w:tcBorders>
              <w:top w:val="nil"/>
              <w:left w:val="single" w:sz="4" w:space="0" w:color="auto"/>
              <w:bottom w:val="single" w:sz="4" w:space="0" w:color="auto"/>
              <w:right w:val="nil"/>
            </w:tcBorders>
            <w:shd w:val="clear" w:color="auto" w:fill="auto"/>
          </w:tcPr>
          <w:p w14:paraId="44347B35" w14:textId="77777777" w:rsidR="00915F01" w:rsidRPr="00737B8C" w:rsidRDefault="00915F01" w:rsidP="00AF3DA6">
            <w:pPr>
              <w:pStyle w:val="Ptabletext"/>
            </w:pPr>
          </w:p>
        </w:tc>
      </w:tr>
      <w:tr w:rsidR="00915F01" w:rsidRPr="00737B8C" w14:paraId="3B2728F7" w14:textId="77777777" w:rsidTr="00AF3DA6">
        <w:tc>
          <w:tcPr>
            <w:tcW w:w="1423" w:type="dxa"/>
            <w:tcBorders>
              <w:top w:val="single" w:sz="4" w:space="0" w:color="auto"/>
            </w:tcBorders>
            <w:shd w:val="clear" w:color="auto" w:fill="auto"/>
          </w:tcPr>
          <w:p w14:paraId="1850C191" w14:textId="77777777" w:rsidR="00915F01" w:rsidRPr="00737B8C" w:rsidRDefault="00915F01" w:rsidP="00AF3DA6">
            <w:pPr>
              <w:pStyle w:val="Ptabletext"/>
            </w:pPr>
            <w:r w:rsidRPr="00737B8C">
              <w:t>Ride bicycle</w:t>
            </w:r>
          </w:p>
        </w:tc>
        <w:tc>
          <w:tcPr>
            <w:tcW w:w="1696" w:type="dxa"/>
            <w:tcBorders>
              <w:top w:val="single" w:sz="4" w:space="0" w:color="auto"/>
            </w:tcBorders>
            <w:shd w:val="clear" w:color="auto" w:fill="auto"/>
          </w:tcPr>
          <w:p w14:paraId="6D1E9617" w14:textId="77777777" w:rsidR="00915F01" w:rsidRPr="00737B8C" w:rsidRDefault="00915F01" w:rsidP="00AF3DA6">
            <w:pPr>
              <w:pStyle w:val="Ptabletext"/>
            </w:pPr>
            <w:r w:rsidRPr="00737B8C">
              <w:t>2</w:t>
            </w:r>
          </w:p>
        </w:tc>
        <w:tc>
          <w:tcPr>
            <w:tcW w:w="890" w:type="dxa"/>
            <w:tcBorders>
              <w:top w:val="single" w:sz="4" w:space="0" w:color="auto"/>
            </w:tcBorders>
            <w:shd w:val="clear" w:color="auto" w:fill="auto"/>
          </w:tcPr>
          <w:p w14:paraId="4970D5F5" w14:textId="77777777" w:rsidR="00915F01" w:rsidRPr="00737B8C" w:rsidRDefault="00915F01" w:rsidP="00AF3DA6">
            <w:pPr>
              <w:pStyle w:val="Ptabletext"/>
            </w:pPr>
            <w:r w:rsidRPr="00737B8C">
              <w:t>8</w:t>
            </w:r>
          </w:p>
        </w:tc>
        <w:tc>
          <w:tcPr>
            <w:tcW w:w="509" w:type="dxa"/>
            <w:tcBorders>
              <w:top w:val="single" w:sz="4" w:space="0" w:color="auto"/>
            </w:tcBorders>
            <w:shd w:val="clear" w:color="auto" w:fill="auto"/>
          </w:tcPr>
          <w:p w14:paraId="08CCFD89" w14:textId="77777777" w:rsidR="00915F01" w:rsidRPr="00737B8C" w:rsidRDefault="00915F01" w:rsidP="00AF3DA6">
            <w:pPr>
              <w:pStyle w:val="Ptabletext"/>
            </w:pPr>
            <w:r w:rsidRPr="00737B8C">
              <w:t>10</w:t>
            </w:r>
          </w:p>
        </w:tc>
      </w:tr>
      <w:tr w:rsidR="00915F01" w:rsidRPr="00737B8C" w14:paraId="52333E6F" w14:textId="77777777" w:rsidTr="00AF3DA6">
        <w:tc>
          <w:tcPr>
            <w:tcW w:w="1423" w:type="dxa"/>
            <w:tcBorders>
              <w:bottom w:val="single" w:sz="4" w:space="0" w:color="auto"/>
            </w:tcBorders>
            <w:shd w:val="clear" w:color="auto" w:fill="auto"/>
          </w:tcPr>
          <w:p w14:paraId="685B6E69" w14:textId="77777777" w:rsidR="00915F01" w:rsidRPr="00737B8C" w:rsidRDefault="00915F01" w:rsidP="00AF3DA6">
            <w:pPr>
              <w:pStyle w:val="Ptabletext"/>
            </w:pPr>
            <w:r w:rsidRPr="00737B8C">
              <w:t>No riding</w:t>
            </w:r>
          </w:p>
        </w:tc>
        <w:tc>
          <w:tcPr>
            <w:tcW w:w="1696" w:type="dxa"/>
            <w:tcBorders>
              <w:bottom w:val="single" w:sz="4" w:space="0" w:color="auto"/>
            </w:tcBorders>
            <w:shd w:val="clear" w:color="auto" w:fill="auto"/>
          </w:tcPr>
          <w:p w14:paraId="16A79474" w14:textId="77777777" w:rsidR="00915F01" w:rsidRPr="00737B8C" w:rsidRDefault="00915F01" w:rsidP="00AF3DA6">
            <w:pPr>
              <w:pStyle w:val="Ptabletext"/>
            </w:pPr>
            <w:r w:rsidRPr="00737B8C">
              <w:t>5</w:t>
            </w:r>
          </w:p>
        </w:tc>
        <w:tc>
          <w:tcPr>
            <w:tcW w:w="890" w:type="dxa"/>
            <w:tcBorders>
              <w:bottom w:val="single" w:sz="4" w:space="0" w:color="auto"/>
            </w:tcBorders>
            <w:shd w:val="clear" w:color="auto" w:fill="auto"/>
          </w:tcPr>
          <w:p w14:paraId="35F6E59B" w14:textId="77777777" w:rsidR="00915F01" w:rsidRPr="00737B8C" w:rsidRDefault="00915F01" w:rsidP="00AF3DA6">
            <w:pPr>
              <w:pStyle w:val="Ptabletext"/>
            </w:pPr>
            <w:r w:rsidRPr="00737B8C">
              <w:t>7</w:t>
            </w:r>
          </w:p>
        </w:tc>
        <w:tc>
          <w:tcPr>
            <w:tcW w:w="509" w:type="dxa"/>
            <w:tcBorders>
              <w:bottom w:val="single" w:sz="4" w:space="0" w:color="auto"/>
            </w:tcBorders>
            <w:shd w:val="clear" w:color="auto" w:fill="auto"/>
          </w:tcPr>
          <w:p w14:paraId="5BD33F60" w14:textId="77777777" w:rsidR="00915F01" w:rsidRPr="00737B8C" w:rsidRDefault="00915F01" w:rsidP="00AF3DA6">
            <w:pPr>
              <w:pStyle w:val="Ptabletext"/>
            </w:pPr>
            <w:r w:rsidRPr="00737B8C">
              <w:t>12</w:t>
            </w:r>
          </w:p>
        </w:tc>
      </w:tr>
      <w:tr w:rsidR="00915F01" w:rsidRPr="00737B8C" w14:paraId="7B299CCD" w14:textId="77777777" w:rsidTr="00AF3DA6">
        <w:tc>
          <w:tcPr>
            <w:tcW w:w="1423" w:type="dxa"/>
            <w:tcBorders>
              <w:top w:val="single" w:sz="4" w:space="0" w:color="auto"/>
              <w:left w:val="nil"/>
              <w:bottom w:val="nil"/>
              <w:right w:val="single" w:sz="4" w:space="0" w:color="auto"/>
            </w:tcBorders>
            <w:shd w:val="clear" w:color="auto" w:fill="auto"/>
          </w:tcPr>
          <w:p w14:paraId="12EF0C22" w14:textId="77777777" w:rsidR="00915F01" w:rsidRPr="00737B8C" w:rsidRDefault="00915F01" w:rsidP="00AF3DA6">
            <w:pPr>
              <w:pStyle w:val="Ptabletext"/>
            </w:pPr>
          </w:p>
        </w:tc>
        <w:tc>
          <w:tcPr>
            <w:tcW w:w="1696" w:type="dxa"/>
            <w:tcBorders>
              <w:top w:val="single" w:sz="4" w:space="0" w:color="auto"/>
              <w:left w:val="single" w:sz="4" w:space="0" w:color="auto"/>
            </w:tcBorders>
            <w:shd w:val="clear" w:color="auto" w:fill="auto"/>
          </w:tcPr>
          <w:p w14:paraId="77B125BA" w14:textId="77777777" w:rsidR="00915F01" w:rsidRPr="00737B8C" w:rsidRDefault="00915F01" w:rsidP="00AF3DA6">
            <w:pPr>
              <w:pStyle w:val="Ptabletext"/>
            </w:pPr>
            <w:r w:rsidRPr="00737B8C">
              <w:t>7</w:t>
            </w:r>
          </w:p>
        </w:tc>
        <w:tc>
          <w:tcPr>
            <w:tcW w:w="890" w:type="dxa"/>
            <w:tcBorders>
              <w:top w:val="single" w:sz="4" w:space="0" w:color="auto"/>
            </w:tcBorders>
            <w:shd w:val="clear" w:color="auto" w:fill="auto"/>
          </w:tcPr>
          <w:p w14:paraId="6201454F" w14:textId="77777777" w:rsidR="00915F01" w:rsidRPr="00737B8C" w:rsidRDefault="00915F01" w:rsidP="00AF3DA6">
            <w:pPr>
              <w:pStyle w:val="Ptabletext"/>
            </w:pPr>
            <w:r w:rsidRPr="00737B8C">
              <w:t>15</w:t>
            </w:r>
          </w:p>
        </w:tc>
        <w:tc>
          <w:tcPr>
            <w:tcW w:w="509" w:type="dxa"/>
            <w:tcBorders>
              <w:top w:val="single" w:sz="4" w:space="0" w:color="auto"/>
            </w:tcBorders>
            <w:shd w:val="clear" w:color="auto" w:fill="auto"/>
          </w:tcPr>
          <w:p w14:paraId="65CCC189" w14:textId="77777777" w:rsidR="00915F01" w:rsidRPr="00737B8C" w:rsidRDefault="00915F01" w:rsidP="00AF3DA6">
            <w:pPr>
              <w:pStyle w:val="Ptabletext"/>
            </w:pPr>
            <w:r w:rsidRPr="00737B8C">
              <w:t>22</w:t>
            </w:r>
          </w:p>
        </w:tc>
      </w:tr>
    </w:tbl>
    <w:p w14:paraId="49124EB6" w14:textId="3BA6C9F0" w:rsidR="003843EE" w:rsidRDefault="00001D77" w:rsidP="003843EE">
      <w:pPr>
        <w:pStyle w:val="Pquestiontextpartsa"/>
      </w:pPr>
      <w:r w:rsidRPr="001B433F">
        <w:rPr>
          <w:rStyle w:val="Cquestionpartlabelbold"/>
        </w:rPr>
        <w:t xml:space="preserve"> </w:t>
      </w:r>
      <w:r w:rsidR="003843EE" w:rsidRPr="001B433F">
        <w:rPr>
          <w:rStyle w:val="Cquestionpartlabelbold"/>
        </w:rPr>
        <w:t>(</w:t>
      </w:r>
      <w:r w:rsidR="003843EE">
        <w:rPr>
          <w:rStyle w:val="Cquestionpartlabelbold"/>
        </w:rPr>
        <w:t>b</w:t>
      </w:r>
      <w:r w:rsidR="003843EE" w:rsidRPr="001B433F">
        <w:rPr>
          <w:rStyle w:val="Cquestionpartlabelbold"/>
        </w:rPr>
        <w:t>)</w:t>
      </w:r>
    </w:p>
    <w:p w14:paraId="6D680135" w14:textId="59AB9954" w:rsidR="003843EE" w:rsidRPr="002F0B53" w:rsidRDefault="00AF3DA6" w:rsidP="003843EE">
      <w:pPr>
        <w:pStyle w:val="Pquestiontextpartsa"/>
      </w:pPr>
      <w:r>
        <w:rPr>
          <w:noProof/>
        </w:rPr>
        <w:tab/>
      </w:r>
      <w:r w:rsidR="00A60ADA">
        <w:rPr>
          <w:noProof/>
        </w:rPr>
        <w:drawing>
          <wp:inline distT="0" distB="0" distL="0" distR="0" wp14:anchorId="272600F0" wp14:editId="3984F26A">
            <wp:extent cx="2325600" cy="129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325600" cy="1299600"/>
                    </a:xfrm>
                    <a:prstGeom prst="rect">
                      <a:avLst/>
                    </a:prstGeom>
                  </pic:spPr>
                </pic:pic>
              </a:graphicData>
            </a:graphic>
          </wp:inline>
        </w:drawing>
      </w:r>
    </w:p>
    <w:p w14:paraId="3BFD7DFB" w14:textId="2B2241A1" w:rsidR="00915F01" w:rsidRPr="00737B8C" w:rsidRDefault="00915F01" w:rsidP="00915F01">
      <w:pPr>
        <w:pStyle w:val="Pquestiontextpartsai"/>
      </w:pPr>
      <w:r w:rsidRPr="00737B8C">
        <w:rPr>
          <w:b/>
        </w:rPr>
        <w:t>(c)</w:t>
      </w:r>
      <w:r w:rsidR="00AF3DA6">
        <w:tab/>
      </w:r>
      <w:r w:rsidRPr="00737B8C">
        <w:rPr>
          <w:b/>
        </w:rPr>
        <w:t>(i)</w:t>
      </w:r>
      <w:r w:rsidR="00AF3DA6">
        <w:tab/>
      </w:r>
      <w:r w:rsidRPr="00737B8C">
        <w:t xml:space="preserve">Pr(TV) = </w:t>
      </w:r>
      <w:r w:rsidRPr="00737B8C">
        <w:rPr>
          <w:position w:val="-24"/>
        </w:rPr>
        <w:object w:dxaOrig="360" w:dyaOrig="620" w14:anchorId="186D9058">
          <v:shape id="_x0000_i1055" type="#_x0000_t75" style="width:18.25pt;height:31.15pt" o:ole="">
            <v:imagedata r:id="rId70" o:title=""/>
          </v:shape>
          <o:OLEObject Type="Embed" ProgID="Equation.3" ShapeID="_x0000_i1055" DrawAspect="Content" ObjectID="_1537775783" r:id="rId71"/>
        </w:object>
      </w:r>
    </w:p>
    <w:p w14:paraId="06D6CCFF" w14:textId="7B170C47" w:rsidR="00915F01" w:rsidRPr="00737B8C" w:rsidRDefault="00915F01" w:rsidP="00915F01">
      <w:pPr>
        <w:pStyle w:val="Pquestiontextpartsi"/>
      </w:pPr>
      <w:r w:rsidRPr="00737B8C">
        <w:rPr>
          <w:b/>
        </w:rPr>
        <w:t>(ii)</w:t>
      </w:r>
      <w:r w:rsidR="00AF3DA6">
        <w:tab/>
      </w:r>
      <w:r w:rsidRPr="00737B8C">
        <w:t xml:space="preserve">Pr(TV and bicycle) = </w:t>
      </w:r>
      <w:r w:rsidRPr="00737B8C">
        <w:rPr>
          <w:position w:val="-24"/>
        </w:rPr>
        <w:object w:dxaOrig="360" w:dyaOrig="620" w14:anchorId="3E473B03">
          <v:shape id="_x0000_i1056" type="#_x0000_t75" style="width:18.25pt;height:31.15pt" o:ole="">
            <v:imagedata r:id="rId72" o:title=""/>
          </v:shape>
          <o:OLEObject Type="Embed" ProgID="Equation.3" ShapeID="_x0000_i1056" DrawAspect="Content" ObjectID="_1537775784" r:id="rId73"/>
        </w:object>
      </w:r>
      <w:r w:rsidRPr="00737B8C">
        <w:t xml:space="preserve"> = </w:t>
      </w:r>
      <w:r w:rsidRPr="00737B8C">
        <w:rPr>
          <w:position w:val="-24"/>
        </w:rPr>
        <w:object w:dxaOrig="300" w:dyaOrig="620" w14:anchorId="4DAFC106">
          <v:shape id="_x0000_i1057" type="#_x0000_t75" style="width:15.05pt;height:31.15pt" o:ole="">
            <v:imagedata r:id="rId74" o:title=""/>
          </v:shape>
          <o:OLEObject Type="Embed" ProgID="Equation.3" ShapeID="_x0000_i1057" DrawAspect="Content" ObjectID="_1537775785" r:id="rId75"/>
        </w:object>
      </w:r>
    </w:p>
    <w:p w14:paraId="7982F8B2" w14:textId="0EF5EDBC" w:rsidR="00915F01" w:rsidRPr="00737B8C" w:rsidRDefault="00915F01" w:rsidP="00915F01">
      <w:pPr>
        <w:pStyle w:val="Pquestiontextpartsi"/>
      </w:pPr>
      <w:r w:rsidRPr="00737B8C">
        <w:rPr>
          <w:b/>
        </w:rPr>
        <w:t>(iii)</w:t>
      </w:r>
      <w:r w:rsidR="00AF3DA6">
        <w:tab/>
      </w:r>
      <w:r w:rsidRPr="00737B8C">
        <w:t xml:space="preserve">Pr(no bicycle riding) = </w:t>
      </w:r>
      <w:r w:rsidRPr="00737B8C">
        <w:rPr>
          <w:position w:val="-24"/>
        </w:rPr>
        <w:object w:dxaOrig="360" w:dyaOrig="620" w14:anchorId="6A8CE256">
          <v:shape id="_x0000_i1058" type="#_x0000_t75" style="width:18.25pt;height:31.15pt" o:ole="">
            <v:imagedata r:id="rId76" o:title=""/>
          </v:shape>
          <o:OLEObject Type="Embed" ProgID="Equation.3" ShapeID="_x0000_i1058" DrawAspect="Content" ObjectID="_1537775786" r:id="rId77"/>
        </w:object>
      </w:r>
      <w:r w:rsidRPr="00737B8C">
        <w:t xml:space="preserve"> = </w:t>
      </w:r>
      <w:r w:rsidRPr="00737B8C">
        <w:rPr>
          <w:position w:val="-24"/>
        </w:rPr>
        <w:object w:dxaOrig="300" w:dyaOrig="620" w14:anchorId="39D3F14F">
          <v:shape id="_x0000_i1059" type="#_x0000_t75" style="width:15.05pt;height:31.15pt" o:ole="">
            <v:imagedata r:id="rId78" o:title=""/>
          </v:shape>
          <o:OLEObject Type="Embed" ProgID="Equation.3" ShapeID="_x0000_i1059" DrawAspect="Content" ObjectID="_1537775787" r:id="rId79"/>
        </w:object>
      </w:r>
    </w:p>
    <w:p w14:paraId="46C27AD8" w14:textId="46FD4953" w:rsidR="001158EE" w:rsidRDefault="00915F01" w:rsidP="00AF3DA6">
      <w:pPr>
        <w:pStyle w:val="Pquestiontextpartsa"/>
      </w:pPr>
      <w:r w:rsidRPr="00737B8C">
        <w:rPr>
          <w:b/>
        </w:rPr>
        <w:t>(d)</w:t>
      </w:r>
      <w:r w:rsidR="00AF3DA6">
        <w:tab/>
      </w:r>
      <w:r w:rsidRPr="00737B8C">
        <w:t xml:space="preserve">Pr(TV knowing bicycle riding) = </w:t>
      </w:r>
      <w:r w:rsidRPr="00737B8C">
        <w:rPr>
          <w:position w:val="-24"/>
        </w:rPr>
        <w:object w:dxaOrig="320" w:dyaOrig="620" w14:anchorId="12DD250A">
          <v:shape id="_x0000_i1060" type="#_x0000_t75" style="width:16.1pt;height:31.15pt" o:ole="">
            <v:imagedata r:id="rId80" o:title=""/>
          </v:shape>
          <o:OLEObject Type="Embed" ProgID="Equation.3" ShapeID="_x0000_i1060" DrawAspect="Content" ObjectID="_1537775788" r:id="rId81"/>
        </w:object>
      </w:r>
      <w:r w:rsidRPr="00737B8C">
        <w:t xml:space="preserve"> = </w:t>
      </w:r>
      <w:r w:rsidRPr="00737B8C">
        <w:rPr>
          <w:position w:val="-24"/>
        </w:rPr>
        <w:object w:dxaOrig="220" w:dyaOrig="620" w14:anchorId="48E2B318">
          <v:shape id="_x0000_i1061" type="#_x0000_t75" style="width:10.75pt;height:31.15pt" o:ole="">
            <v:imagedata r:id="rId82" o:title=""/>
          </v:shape>
          <o:OLEObject Type="Embed" ProgID="Equation.3" ShapeID="_x0000_i1061" DrawAspect="Content" ObjectID="_1537775789" r:id="rId83"/>
        </w:object>
      </w:r>
    </w:p>
    <w:p w14:paraId="2DEF90AE" w14:textId="63DCCED3" w:rsidR="000E5746" w:rsidRDefault="00915F01" w:rsidP="000E5746">
      <w:pPr>
        <w:pStyle w:val="Pquestionheadingsx1stafterhead"/>
      </w:pPr>
      <w:r>
        <w:t>Question 20</w:t>
      </w:r>
      <w:r w:rsidR="000E5746">
        <w:tab/>
      </w:r>
      <w:r>
        <w:rPr>
          <w:rStyle w:val="Cmarkslabel"/>
        </w:rPr>
        <w:t>14</w:t>
      </w:r>
      <w:r w:rsidR="000E5746" w:rsidRPr="001B433F">
        <w:rPr>
          <w:rStyle w:val="Cmarkslabel"/>
        </w:rPr>
        <w:t xml:space="preserve"> marks</w:t>
      </w:r>
      <w:r>
        <w:tab/>
        <w:t>[8.5</w:t>
      </w:r>
      <w:r w:rsidR="000E5746">
        <w:t>]</w:t>
      </w:r>
    </w:p>
    <w:p w14:paraId="10EB73BB" w14:textId="7F8A5E02" w:rsidR="00915F01" w:rsidRPr="00737B8C" w:rsidRDefault="00915F01" w:rsidP="00915F01">
      <w:pPr>
        <w:pStyle w:val="Pquestiontextpartsa"/>
      </w:pPr>
      <w:r w:rsidRPr="00737B8C">
        <w:rPr>
          <w:b/>
        </w:rPr>
        <w:t>(a)</w:t>
      </w:r>
      <w:r w:rsidR="00AF3DA6">
        <w:tab/>
        <w:t>m</w:t>
      </w:r>
      <w:r w:rsidRPr="00737B8C">
        <w:t xml:space="preserve">ean = </w:t>
      </w:r>
      <w:r w:rsidRPr="00737B8C">
        <w:rPr>
          <w:position w:val="-24"/>
        </w:rPr>
        <w:object w:dxaOrig="440" w:dyaOrig="620" w14:anchorId="7FAF554F">
          <v:shape id="_x0000_i1062" type="#_x0000_t75" style="width:22.55pt;height:31.15pt" o:ole="">
            <v:imagedata r:id="rId84" o:title=""/>
          </v:shape>
          <o:OLEObject Type="Embed" ProgID="Equation.3" ShapeID="_x0000_i1062" DrawAspect="Content" ObjectID="_1537775790" r:id="rId85"/>
        </w:object>
      </w:r>
      <w:r w:rsidRPr="00737B8C">
        <w:t xml:space="preserve"> ≈ 40.0 runs</w:t>
      </w:r>
    </w:p>
    <w:p w14:paraId="33C39132" w14:textId="7A456537" w:rsidR="00915F01" w:rsidRPr="00737B8C" w:rsidRDefault="00AF3DA6" w:rsidP="00915F01">
      <w:pPr>
        <w:pStyle w:val="Pquestiontextpartsa"/>
      </w:pPr>
      <w:r>
        <w:tab/>
      </w:r>
      <w:r w:rsidR="00915F01" w:rsidRPr="00737B8C">
        <w:t>0, 0 , 1, 7, 9, 12, 13, 14, 21, 21, 21 | 23, 24, 26, 37, 38, 54, 56, 65, 121, 144, 174</w:t>
      </w:r>
    </w:p>
    <w:p w14:paraId="70A5F0D8" w14:textId="3A515A5E" w:rsidR="00915F01" w:rsidRPr="00737B8C" w:rsidRDefault="00AF3DA6" w:rsidP="00915F01">
      <w:pPr>
        <w:pStyle w:val="Pquestiontextpartsa"/>
      </w:pPr>
      <w:r>
        <w:tab/>
        <w:t>m</w:t>
      </w:r>
      <w:r w:rsidR="00915F01" w:rsidRPr="00737B8C">
        <w:t>edian = 22 runs</w:t>
      </w:r>
    </w:p>
    <w:p w14:paraId="29158BD3" w14:textId="726E3397" w:rsidR="00915F01" w:rsidRPr="00737B8C" w:rsidRDefault="00AF3DA6" w:rsidP="00915F01">
      <w:pPr>
        <w:pStyle w:val="Pquestiontextpartsa"/>
      </w:pPr>
      <w:r>
        <w:tab/>
        <w:t>r</w:t>
      </w:r>
      <w:r w:rsidR="00915F01" w:rsidRPr="00737B8C">
        <w:t>ange = 174 – 0 = 174 runs</w:t>
      </w:r>
    </w:p>
    <w:p w14:paraId="3AA1F325" w14:textId="028C53C5" w:rsidR="00915F01" w:rsidRPr="00737B8C" w:rsidRDefault="00915F01" w:rsidP="00915F01">
      <w:pPr>
        <w:pStyle w:val="Pquestiontextpartsa"/>
      </w:pPr>
      <w:r w:rsidRPr="00737B8C">
        <w:rPr>
          <w:b/>
        </w:rPr>
        <w:t>(b)</w:t>
      </w:r>
      <w:r w:rsidR="00AF3DA6">
        <w:tab/>
      </w:r>
      <w:r w:rsidRPr="00737B8C">
        <w:t xml:space="preserve">Pr(score is under 10) = </w:t>
      </w:r>
      <w:r w:rsidRPr="00737B8C">
        <w:rPr>
          <w:position w:val="-24"/>
        </w:rPr>
        <w:object w:dxaOrig="360" w:dyaOrig="620" w14:anchorId="0468C638">
          <v:shape id="_x0000_i1063" type="#_x0000_t75" style="width:18.25pt;height:31.15pt" o:ole="">
            <v:imagedata r:id="rId86" o:title=""/>
          </v:shape>
          <o:OLEObject Type="Embed" ProgID="Equation.3" ShapeID="_x0000_i1063" DrawAspect="Content" ObjectID="_1537775791" r:id="rId87"/>
        </w:object>
      </w:r>
      <w:r w:rsidRPr="00737B8C">
        <w:t xml:space="preserve"> × 100% ≈ 23%</w:t>
      </w:r>
    </w:p>
    <w:p w14:paraId="13C5E726" w14:textId="36B7465E" w:rsidR="00915F01" w:rsidRPr="00737B8C" w:rsidRDefault="00915F01" w:rsidP="00915F01">
      <w:pPr>
        <w:pStyle w:val="Pquestiontextpartsa"/>
      </w:pPr>
      <w:r w:rsidRPr="00737B8C">
        <w:rPr>
          <w:b/>
        </w:rPr>
        <w:t>(c)</w:t>
      </w:r>
      <w:r w:rsidR="00AF3DA6">
        <w:tab/>
      </w:r>
      <w:r w:rsidRPr="00737B8C">
        <w:t>Without scores under 10:</w:t>
      </w:r>
      <w:r w:rsidR="00AF3DA6">
        <w:t xml:space="preserve"> m</w:t>
      </w:r>
      <w:r w:rsidRPr="00737B8C">
        <w:t xml:space="preserve">ean = </w:t>
      </w:r>
      <w:r w:rsidRPr="00737B8C">
        <w:rPr>
          <w:position w:val="-24"/>
        </w:rPr>
        <w:object w:dxaOrig="460" w:dyaOrig="620" w14:anchorId="4288F20A">
          <v:shape id="_x0000_i1064" type="#_x0000_t75" style="width:22.55pt;height:31.15pt" o:ole="">
            <v:imagedata r:id="rId88" o:title=""/>
          </v:shape>
          <o:OLEObject Type="Embed" ProgID="Equation.3" ShapeID="_x0000_i1064" DrawAspect="Content" ObjectID="_1537775792" r:id="rId89"/>
        </w:object>
      </w:r>
      <w:r w:rsidRPr="00737B8C">
        <w:t xml:space="preserve"> ≈ 50.8 runs</w:t>
      </w:r>
    </w:p>
    <w:p w14:paraId="2A415561" w14:textId="4FC4ABBD" w:rsidR="00915F01" w:rsidRPr="00737B8C" w:rsidRDefault="00915F01" w:rsidP="00915F01">
      <w:pPr>
        <w:pStyle w:val="Pquestiontextpartsai"/>
      </w:pPr>
      <w:r w:rsidRPr="00737B8C">
        <w:rPr>
          <w:b/>
        </w:rPr>
        <w:t>(d)</w:t>
      </w:r>
      <w:r w:rsidR="00AF3DA6">
        <w:tab/>
      </w:r>
      <w:r w:rsidRPr="00737B8C">
        <w:rPr>
          <w:b/>
        </w:rPr>
        <w:t>(i)</w:t>
      </w:r>
      <w:r w:rsidR="00AF3DA6">
        <w:tab/>
      </w:r>
      <w:r w:rsidRPr="00737B8C">
        <w:t xml:space="preserve">Pr(at least 50) = </w:t>
      </w:r>
      <w:r w:rsidRPr="00737B8C">
        <w:rPr>
          <w:position w:val="-24"/>
        </w:rPr>
        <w:object w:dxaOrig="360" w:dyaOrig="620" w14:anchorId="1ABA3D1B">
          <v:shape id="_x0000_i1065" type="#_x0000_t75" style="width:18.25pt;height:31.15pt" o:ole="">
            <v:imagedata r:id="rId90" o:title=""/>
          </v:shape>
          <o:OLEObject Type="Embed" ProgID="Equation.3" ShapeID="_x0000_i1065" DrawAspect="Content" ObjectID="_1537775793" r:id="rId91"/>
        </w:object>
      </w:r>
      <w:r w:rsidRPr="00737B8C">
        <w:t>× 100% ≈ 27%</w:t>
      </w:r>
    </w:p>
    <w:p w14:paraId="27752309" w14:textId="2E60B9CD" w:rsidR="00915F01" w:rsidRPr="00737B8C" w:rsidRDefault="00915F01" w:rsidP="00915F01">
      <w:pPr>
        <w:pStyle w:val="Pquestiontextpartsi"/>
      </w:pPr>
      <w:r w:rsidRPr="00737B8C">
        <w:rPr>
          <w:b/>
        </w:rPr>
        <w:t>(ii)</w:t>
      </w:r>
      <w:r w:rsidR="00AF3DA6">
        <w:tab/>
      </w:r>
      <w:r w:rsidRPr="00737B8C">
        <w:t xml:space="preserve">Pr(at least 100) = </w:t>
      </w:r>
      <w:r w:rsidRPr="00737B8C">
        <w:rPr>
          <w:position w:val="-24"/>
        </w:rPr>
        <w:object w:dxaOrig="360" w:dyaOrig="620" w14:anchorId="75C6F59E">
          <v:shape id="_x0000_i1066" type="#_x0000_t75" style="width:18.25pt;height:31.15pt" o:ole="">
            <v:imagedata r:id="rId92" o:title=""/>
          </v:shape>
          <o:OLEObject Type="Embed" ProgID="Equation.3" ShapeID="_x0000_i1066" DrawAspect="Content" ObjectID="_1537775794" r:id="rId93"/>
        </w:object>
      </w:r>
      <w:r w:rsidRPr="00737B8C">
        <w:t>× 100% ≈ 14%</w:t>
      </w:r>
    </w:p>
    <w:p w14:paraId="310CC5AF" w14:textId="6D63F2A6" w:rsidR="003843EE" w:rsidRPr="0026531E" w:rsidRDefault="00915F01" w:rsidP="00915F01">
      <w:pPr>
        <w:pStyle w:val="Pquestiontextpartsa"/>
      </w:pPr>
      <w:r w:rsidRPr="00737B8C">
        <w:rPr>
          <w:b/>
        </w:rPr>
        <w:t>(e)</w:t>
      </w:r>
      <w:r w:rsidR="00AF3DA6">
        <w:tab/>
      </w:r>
      <w:r w:rsidRPr="00737B8C">
        <w:t xml:space="preserve">Pr(100 once 50 is reached) =  </w:t>
      </w:r>
      <w:r w:rsidRPr="00737B8C">
        <w:rPr>
          <w:position w:val="-24"/>
        </w:rPr>
        <w:object w:dxaOrig="240" w:dyaOrig="620" w14:anchorId="6CC9B32B">
          <v:shape id="_x0000_i1067" type="#_x0000_t75" style="width:11.8pt;height:31.15pt" o:ole="">
            <v:imagedata r:id="rId94" o:title=""/>
          </v:shape>
          <o:OLEObject Type="Embed" ProgID="Equation.3" ShapeID="_x0000_i1067" DrawAspect="Content" ObjectID="_1537775795" r:id="rId95"/>
        </w:object>
      </w:r>
      <w:r w:rsidRPr="00737B8C">
        <w:t>× 100% = 50%</w:t>
      </w:r>
    </w:p>
    <w:p w14:paraId="75868716" w14:textId="1062D082" w:rsidR="001B433F" w:rsidRDefault="001B433F" w:rsidP="001B433F">
      <w:pPr>
        <w:pStyle w:val="Psectionresults"/>
      </w:pPr>
      <w:r>
        <w:t xml:space="preserve">Extended </w:t>
      </w:r>
      <w:r w:rsidR="00915F01">
        <w:t>answer total marks:  37</w:t>
      </w:r>
    </w:p>
    <w:p w14:paraId="44F9515A" w14:textId="3D701576" w:rsidR="001158EE" w:rsidRDefault="001B433F" w:rsidP="001158EE">
      <w:pPr>
        <w:pStyle w:val="Psectionresults"/>
      </w:pPr>
      <w:r>
        <w:t xml:space="preserve">TOTAL test </w:t>
      </w:r>
      <w:r w:rsidR="00915F01">
        <w:t>marks:  8</w:t>
      </w:r>
      <w:r w:rsidR="000E5746">
        <w:t>7</w:t>
      </w:r>
    </w:p>
    <w:sectPr w:rsidR="001158EE" w:rsidSect="00957E9E">
      <w:headerReference w:type="default" r:id="rId96"/>
      <w:footerReference w:type="default" r:id="rId97"/>
      <w:pgSz w:w="11906" w:h="16838" w:code="9"/>
      <w:pgMar w:top="1134" w:right="1021"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CAE0" w14:textId="77777777" w:rsidR="00A738CC" w:rsidRDefault="00A738CC" w:rsidP="00B91E57">
      <w:r>
        <w:separator/>
      </w:r>
    </w:p>
  </w:endnote>
  <w:endnote w:type="continuationSeparator" w:id="0">
    <w:p w14:paraId="519BA081" w14:textId="77777777" w:rsidR="00A738CC" w:rsidRDefault="00A738CC"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20042" w14:textId="77777777" w:rsidR="00915F01" w:rsidRDefault="00915F01" w:rsidP="00B91E57">
    <w:pPr>
      <w:pStyle w:val="Pfootertext"/>
    </w:pPr>
  </w:p>
  <w:p w14:paraId="4090AE9B" w14:textId="77777777" w:rsidR="00915F01" w:rsidRPr="00B91E57" w:rsidRDefault="00915F01" w:rsidP="00B91E57">
    <w:pPr>
      <w:pStyle w:val="Pfootertext"/>
      <w:rPr>
        <w:rStyle w:val="Cpagenumber"/>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097C9B">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67C0F" w14:textId="77777777" w:rsidR="00A738CC" w:rsidRDefault="00A738CC" w:rsidP="00B91E57">
      <w:r>
        <w:separator/>
      </w:r>
    </w:p>
  </w:footnote>
  <w:footnote w:type="continuationSeparator" w:id="0">
    <w:p w14:paraId="6D5FD3C0" w14:textId="77777777" w:rsidR="00A738CC" w:rsidRDefault="00A738CC"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62D45" w14:textId="43F88022" w:rsidR="00915F01" w:rsidRDefault="00AD3F88" w:rsidP="001158EE">
    <w:pPr>
      <w:pStyle w:val="Pheadertext"/>
    </w:pPr>
    <w:r>
      <w:t>Pearson Mathematics</w:t>
    </w:r>
    <w:r w:rsidR="00915F01">
      <w:t xml:space="preserve"> 9  </w:t>
    </w:r>
    <w:r>
      <w:t xml:space="preserve">  </w:t>
    </w:r>
    <w:r w:rsidR="00915F01" w:rsidRPr="004E3FBA">
      <w:t>Statistics and Probability</w:t>
    </w:r>
    <w:r w:rsidR="00915F01">
      <w:t xml:space="preserve"> </w:t>
    </w:r>
    <w:r>
      <w:t>—</w:t>
    </w:r>
    <w:r w:rsidR="00915F01">
      <w:t xml:space="preserve"> </w:t>
    </w:r>
    <w:r w:rsidR="00915F01" w:rsidRPr="00F85EEB">
      <w:t xml:space="preserve">Test </w:t>
    </w:r>
    <w:r w:rsidR="00915F01">
      <w:t>E Solutions</w:t>
    </w:r>
  </w:p>
  <w:p w14:paraId="3AE35B27" w14:textId="77777777" w:rsidR="00915F01" w:rsidRPr="00B91E57" w:rsidRDefault="00915F01" w:rsidP="00AA7ED5">
    <w:pPr>
      <w:pStyle w:val="Pfooter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F6BF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8767EC0"/>
    <w:lvl w:ilvl="0">
      <w:start w:val="1"/>
      <w:numFmt w:val="decimal"/>
      <w:lvlText w:val="%1."/>
      <w:lvlJc w:val="left"/>
      <w:pPr>
        <w:tabs>
          <w:tab w:val="num" w:pos="1800"/>
        </w:tabs>
        <w:ind w:left="1800" w:hanging="360"/>
      </w:pPr>
    </w:lvl>
  </w:abstractNum>
  <w:abstractNum w:abstractNumId="2">
    <w:nsid w:val="FFFFFF7D"/>
    <w:multiLevelType w:val="singleLevel"/>
    <w:tmpl w:val="61D47E46"/>
    <w:lvl w:ilvl="0">
      <w:start w:val="1"/>
      <w:numFmt w:val="decimal"/>
      <w:lvlText w:val="%1."/>
      <w:lvlJc w:val="left"/>
      <w:pPr>
        <w:tabs>
          <w:tab w:val="num" w:pos="1440"/>
        </w:tabs>
        <w:ind w:left="1440" w:hanging="360"/>
      </w:pPr>
    </w:lvl>
  </w:abstractNum>
  <w:abstractNum w:abstractNumId="3">
    <w:nsid w:val="FFFFFF7E"/>
    <w:multiLevelType w:val="singleLevel"/>
    <w:tmpl w:val="A3520CDA"/>
    <w:lvl w:ilvl="0">
      <w:start w:val="1"/>
      <w:numFmt w:val="decimal"/>
      <w:lvlText w:val="%1."/>
      <w:lvlJc w:val="left"/>
      <w:pPr>
        <w:tabs>
          <w:tab w:val="num" w:pos="1080"/>
        </w:tabs>
        <w:ind w:left="1080" w:hanging="360"/>
      </w:pPr>
    </w:lvl>
  </w:abstractNum>
  <w:abstractNum w:abstractNumId="4">
    <w:nsid w:val="FFFFFF7F"/>
    <w:multiLevelType w:val="singleLevel"/>
    <w:tmpl w:val="5AE21602"/>
    <w:lvl w:ilvl="0">
      <w:start w:val="1"/>
      <w:numFmt w:val="decimal"/>
      <w:lvlText w:val="%1."/>
      <w:lvlJc w:val="left"/>
      <w:pPr>
        <w:tabs>
          <w:tab w:val="num" w:pos="720"/>
        </w:tabs>
        <w:ind w:left="720" w:hanging="360"/>
      </w:pPr>
    </w:lvl>
  </w:abstractNum>
  <w:abstractNum w:abstractNumId="5">
    <w:nsid w:val="FFFFFF80"/>
    <w:multiLevelType w:val="singleLevel"/>
    <w:tmpl w:val="178CCEE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E4C7A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A766D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DC248B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27A678A"/>
    <w:lvl w:ilvl="0">
      <w:start w:val="1"/>
      <w:numFmt w:val="decimal"/>
      <w:lvlText w:val="%1."/>
      <w:lvlJc w:val="left"/>
      <w:pPr>
        <w:tabs>
          <w:tab w:val="num" w:pos="360"/>
        </w:tabs>
        <w:ind w:left="360" w:hanging="360"/>
      </w:pPr>
    </w:lvl>
  </w:abstractNum>
  <w:abstractNum w:abstractNumId="10">
    <w:nsid w:val="FFFFFF89"/>
    <w:multiLevelType w:val="singleLevel"/>
    <w:tmpl w:val="37922D58"/>
    <w:lvl w:ilvl="0">
      <w:start w:val="1"/>
      <w:numFmt w:val="bullet"/>
      <w:lvlText w:val=""/>
      <w:lvlJc w:val="left"/>
      <w:pPr>
        <w:tabs>
          <w:tab w:val="num" w:pos="360"/>
        </w:tabs>
        <w:ind w:left="360" w:hanging="360"/>
      </w:pPr>
      <w:rPr>
        <w:rFonts w:ascii="Symbol" w:hAnsi="Symbol" w:hint="default"/>
      </w:rPr>
    </w:lvl>
  </w:abstractNum>
  <w:abstractNum w:abstractNumId="11">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1D77"/>
    <w:rsid w:val="000135C2"/>
    <w:rsid w:val="0003306F"/>
    <w:rsid w:val="00033C5C"/>
    <w:rsid w:val="000407AC"/>
    <w:rsid w:val="00052D5F"/>
    <w:rsid w:val="00057492"/>
    <w:rsid w:val="00062A9B"/>
    <w:rsid w:val="00062B27"/>
    <w:rsid w:val="00064993"/>
    <w:rsid w:val="00066722"/>
    <w:rsid w:val="00076BF9"/>
    <w:rsid w:val="00082AD0"/>
    <w:rsid w:val="00090B15"/>
    <w:rsid w:val="00094B98"/>
    <w:rsid w:val="00097C9B"/>
    <w:rsid w:val="000C4CB1"/>
    <w:rsid w:val="000C6C56"/>
    <w:rsid w:val="000E5746"/>
    <w:rsid w:val="000F52E2"/>
    <w:rsid w:val="00114E72"/>
    <w:rsid w:val="001158EE"/>
    <w:rsid w:val="00121EAB"/>
    <w:rsid w:val="001249D4"/>
    <w:rsid w:val="00133398"/>
    <w:rsid w:val="00136289"/>
    <w:rsid w:val="00153C7C"/>
    <w:rsid w:val="001605F8"/>
    <w:rsid w:val="00160C54"/>
    <w:rsid w:val="00180D86"/>
    <w:rsid w:val="00181A62"/>
    <w:rsid w:val="001B433F"/>
    <w:rsid w:val="001C4DB3"/>
    <w:rsid w:val="001E6F48"/>
    <w:rsid w:val="001F3D5E"/>
    <w:rsid w:val="00223001"/>
    <w:rsid w:val="002509BC"/>
    <w:rsid w:val="002635BA"/>
    <w:rsid w:val="0029660A"/>
    <w:rsid w:val="0029665F"/>
    <w:rsid w:val="002A61AB"/>
    <w:rsid w:val="002C0D5B"/>
    <w:rsid w:val="002C3C99"/>
    <w:rsid w:val="002C5286"/>
    <w:rsid w:val="002D2E83"/>
    <w:rsid w:val="002E0784"/>
    <w:rsid w:val="002E11F2"/>
    <w:rsid w:val="002E154B"/>
    <w:rsid w:val="002F0B53"/>
    <w:rsid w:val="00307A48"/>
    <w:rsid w:val="00307F32"/>
    <w:rsid w:val="00323197"/>
    <w:rsid w:val="00323AB7"/>
    <w:rsid w:val="00334607"/>
    <w:rsid w:val="00335B72"/>
    <w:rsid w:val="00345684"/>
    <w:rsid w:val="003618B8"/>
    <w:rsid w:val="003624C0"/>
    <w:rsid w:val="00363DAC"/>
    <w:rsid w:val="003649A6"/>
    <w:rsid w:val="0036586D"/>
    <w:rsid w:val="00374306"/>
    <w:rsid w:val="00376745"/>
    <w:rsid w:val="003843EE"/>
    <w:rsid w:val="0039270F"/>
    <w:rsid w:val="00393ADE"/>
    <w:rsid w:val="003A6EA1"/>
    <w:rsid w:val="003B3BBF"/>
    <w:rsid w:val="003C445D"/>
    <w:rsid w:val="003E3349"/>
    <w:rsid w:val="004066D1"/>
    <w:rsid w:val="00412093"/>
    <w:rsid w:val="00413A15"/>
    <w:rsid w:val="004161B6"/>
    <w:rsid w:val="00417DC1"/>
    <w:rsid w:val="00420B07"/>
    <w:rsid w:val="0043227F"/>
    <w:rsid w:val="00452041"/>
    <w:rsid w:val="00456CE0"/>
    <w:rsid w:val="00457310"/>
    <w:rsid w:val="0046226B"/>
    <w:rsid w:val="00464A71"/>
    <w:rsid w:val="00472CCA"/>
    <w:rsid w:val="0048344D"/>
    <w:rsid w:val="00485A37"/>
    <w:rsid w:val="004A1C99"/>
    <w:rsid w:val="004A5DD5"/>
    <w:rsid w:val="004C23FF"/>
    <w:rsid w:val="004C5E1E"/>
    <w:rsid w:val="004D01B5"/>
    <w:rsid w:val="004D24DE"/>
    <w:rsid w:val="004D3645"/>
    <w:rsid w:val="004E3FBA"/>
    <w:rsid w:val="004F03F0"/>
    <w:rsid w:val="004F5839"/>
    <w:rsid w:val="004F59F5"/>
    <w:rsid w:val="005067E7"/>
    <w:rsid w:val="0052478A"/>
    <w:rsid w:val="0052656A"/>
    <w:rsid w:val="00530D78"/>
    <w:rsid w:val="00554ECF"/>
    <w:rsid w:val="00561C8E"/>
    <w:rsid w:val="00564139"/>
    <w:rsid w:val="005644F4"/>
    <w:rsid w:val="005665F4"/>
    <w:rsid w:val="00567CE7"/>
    <w:rsid w:val="00570CA7"/>
    <w:rsid w:val="00571F02"/>
    <w:rsid w:val="00582BD5"/>
    <w:rsid w:val="00584535"/>
    <w:rsid w:val="0059291C"/>
    <w:rsid w:val="005A07A0"/>
    <w:rsid w:val="005A6C19"/>
    <w:rsid w:val="005C1799"/>
    <w:rsid w:val="005C2DB7"/>
    <w:rsid w:val="005C6EE5"/>
    <w:rsid w:val="00604D55"/>
    <w:rsid w:val="00606690"/>
    <w:rsid w:val="0060765D"/>
    <w:rsid w:val="00607F60"/>
    <w:rsid w:val="00617BEA"/>
    <w:rsid w:val="006315DD"/>
    <w:rsid w:val="00652315"/>
    <w:rsid w:val="00665AA1"/>
    <w:rsid w:val="0066782B"/>
    <w:rsid w:val="006B2DF9"/>
    <w:rsid w:val="006C4B2F"/>
    <w:rsid w:val="006D6A33"/>
    <w:rsid w:val="006D6A60"/>
    <w:rsid w:val="006D6B75"/>
    <w:rsid w:val="006E28FE"/>
    <w:rsid w:val="006E6CBD"/>
    <w:rsid w:val="006E7B52"/>
    <w:rsid w:val="006F2BB6"/>
    <w:rsid w:val="006F48EB"/>
    <w:rsid w:val="0070464D"/>
    <w:rsid w:val="00713EAF"/>
    <w:rsid w:val="00715815"/>
    <w:rsid w:val="00722B45"/>
    <w:rsid w:val="007313E8"/>
    <w:rsid w:val="00732B3C"/>
    <w:rsid w:val="007701CE"/>
    <w:rsid w:val="007721B9"/>
    <w:rsid w:val="00775F8D"/>
    <w:rsid w:val="00781345"/>
    <w:rsid w:val="00796A94"/>
    <w:rsid w:val="007A1A60"/>
    <w:rsid w:val="007B7545"/>
    <w:rsid w:val="007C05E1"/>
    <w:rsid w:val="007D4058"/>
    <w:rsid w:val="00814B1B"/>
    <w:rsid w:val="00817AEB"/>
    <w:rsid w:val="008226DD"/>
    <w:rsid w:val="00823BB8"/>
    <w:rsid w:val="008266C5"/>
    <w:rsid w:val="0084220A"/>
    <w:rsid w:val="00842378"/>
    <w:rsid w:val="008453BA"/>
    <w:rsid w:val="00851029"/>
    <w:rsid w:val="0085608B"/>
    <w:rsid w:val="00864832"/>
    <w:rsid w:val="00872A57"/>
    <w:rsid w:val="00883D65"/>
    <w:rsid w:val="00887F5C"/>
    <w:rsid w:val="008A2708"/>
    <w:rsid w:val="008B5DC2"/>
    <w:rsid w:val="008C44CE"/>
    <w:rsid w:val="008D3E39"/>
    <w:rsid w:val="008E3A48"/>
    <w:rsid w:val="008F0DDC"/>
    <w:rsid w:val="008F0EC6"/>
    <w:rsid w:val="009023C1"/>
    <w:rsid w:val="00913906"/>
    <w:rsid w:val="00915F01"/>
    <w:rsid w:val="0091733C"/>
    <w:rsid w:val="0092625F"/>
    <w:rsid w:val="009303E1"/>
    <w:rsid w:val="00934CAB"/>
    <w:rsid w:val="00935B41"/>
    <w:rsid w:val="009371AF"/>
    <w:rsid w:val="0093734D"/>
    <w:rsid w:val="009437F9"/>
    <w:rsid w:val="009461B8"/>
    <w:rsid w:val="00950FFA"/>
    <w:rsid w:val="00956C88"/>
    <w:rsid w:val="00957E9E"/>
    <w:rsid w:val="00962392"/>
    <w:rsid w:val="009841D7"/>
    <w:rsid w:val="009A776D"/>
    <w:rsid w:val="009C1F04"/>
    <w:rsid w:val="009C3377"/>
    <w:rsid w:val="009D03D9"/>
    <w:rsid w:val="009F2FC5"/>
    <w:rsid w:val="00A2090F"/>
    <w:rsid w:val="00A215AF"/>
    <w:rsid w:val="00A23D25"/>
    <w:rsid w:val="00A35659"/>
    <w:rsid w:val="00A37631"/>
    <w:rsid w:val="00A450C7"/>
    <w:rsid w:val="00A5299B"/>
    <w:rsid w:val="00A609BB"/>
    <w:rsid w:val="00A60ADA"/>
    <w:rsid w:val="00A61D4A"/>
    <w:rsid w:val="00A66E55"/>
    <w:rsid w:val="00A738CC"/>
    <w:rsid w:val="00A74962"/>
    <w:rsid w:val="00A807EE"/>
    <w:rsid w:val="00A822F0"/>
    <w:rsid w:val="00A92695"/>
    <w:rsid w:val="00AA25D9"/>
    <w:rsid w:val="00AA7ED5"/>
    <w:rsid w:val="00AB1640"/>
    <w:rsid w:val="00AD2442"/>
    <w:rsid w:val="00AD3F88"/>
    <w:rsid w:val="00AD4FD5"/>
    <w:rsid w:val="00AE3D80"/>
    <w:rsid w:val="00AE6779"/>
    <w:rsid w:val="00AF0F2C"/>
    <w:rsid w:val="00AF3DA6"/>
    <w:rsid w:val="00AF5384"/>
    <w:rsid w:val="00B11C16"/>
    <w:rsid w:val="00B12113"/>
    <w:rsid w:val="00B13718"/>
    <w:rsid w:val="00B21E3E"/>
    <w:rsid w:val="00B25421"/>
    <w:rsid w:val="00B30348"/>
    <w:rsid w:val="00B31E6A"/>
    <w:rsid w:val="00B32D92"/>
    <w:rsid w:val="00B46721"/>
    <w:rsid w:val="00B632C3"/>
    <w:rsid w:val="00B6363F"/>
    <w:rsid w:val="00B63D7A"/>
    <w:rsid w:val="00B6458B"/>
    <w:rsid w:val="00B73321"/>
    <w:rsid w:val="00B80E51"/>
    <w:rsid w:val="00B80E6D"/>
    <w:rsid w:val="00B86D7F"/>
    <w:rsid w:val="00B91091"/>
    <w:rsid w:val="00B91E57"/>
    <w:rsid w:val="00BA27B4"/>
    <w:rsid w:val="00BB3052"/>
    <w:rsid w:val="00BB572C"/>
    <w:rsid w:val="00BB745A"/>
    <w:rsid w:val="00BB7A96"/>
    <w:rsid w:val="00BC28AD"/>
    <w:rsid w:val="00BD08D5"/>
    <w:rsid w:val="00BD26E7"/>
    <w:rsid w:val="00BF14C7"/>
    <w:rsid w:val="00BF58C2"/>
    <w:rsid w:val="00BF678B"/>
    <w:rsid w:val="00C10D76"/>
    <w:rsid w:val="00C13F88"/>
    <w:rsid w:val="00C15226"/>
    <w:rsid w:val="00C163CD"/>
    <w:rsid w:val="00C166E6"/>
    <w:rsid w:val="00C1714A"/>
    <w:rsid w:val="00C227ED"/>
    <w:rsid w:val="00C41B73"/>
    <w:rsid w:val="00C5054A"/>
    <w:rsid w:val="00C50C69"/>
    <w:rsid w:val="00C51718"/>
    <w:rsid w:val="00C522B4"/>
    <w:rsid w:val="00C56D83"/>
    <w:rsid w:val="00C75F4E"/>
    <w:rsid w:val="00C9254A"/>
    <w:rsid w:val="00CB3D6D"/>
    <w:rsid w:val="00CC0D68"/>
    <w:rsid w:val="00CC6FFF"/>
    <w:rsid w:val="00CC7D1F"/>
    <w:rsid w:val="00CD00EA"/>
    <w:rsid w:val="00CE2DDA"/>
    <w:rsid w:val="00CF0C64"/>
    <w:rsid w:val="00CF4C57"/>
    <w:rsid w:val="00D01C11"/>
    <w:rsid w:val="00D027D6"/>
    <w:rsid w:val="00D03976"/>
    <w:rsid w:val="00D060B5"/>
    <w:rsid w:val="00D169AD"/>
    <w:rsid w:val="00D306C4"/>
    <w:rsid w:val="00D43956"/>
    <w:rsid w:val="00D45D65"/>
    <w:rsid w:val="00D476C7"/>
    <w:rsid w:val="00D50DA9"/>
    <w:rsid w:val="00D5254C"/>
    <w:rsid w:val="00D5788E"/>
    <w:rsid w:val="00D6673C"/>
    <w:rsid w:val="00D747CC"/>
    <w:rsid w:val="00D817B5"/>
    <w:rsid w:val="00D94C52"/>
    <w:rsid w:val="00DA3BBA"/>
    <w:rsid w:val="00DA6D73"/>
    <w:rsid w:val="00DB2FDA"/>
    <w:rsid w:val="00DD25FC"/>
    <w:rsid w:val="00DE113C"/>
    <w:rsid w:val="00DE3994"/>
    <w:rsid w:val="00DE45D5"/>
    <w:rsid w:val="00DE67DE"/>
    <w:rsid w:val="00E01186"/>
    <w:rsid w:val="00E021E4"/>
    <w:rsid w:val="00E02483"/>
    <w:rsid w:val="00E02C5B"/>
    <w:rsid w:val="00E10D96"/>
    <w:rsid w:val="00E2498A"/>
    <w:rsid w:val="00E42B3B"/>
    <w:rsid w:val="00E4401F"/>
    <w:rsid w:val="00E522E3"/>
    <w:rsid w:val="00E56C69"/>
    <w:rsid w:val="00E66F4C"/>
    <w:rsid w:val="00E80255"/>
    <w:rsid w:val="00E804F6"/>
    <w:rsid w:val="00E840C7"/>
    <w:rsid w:val="00E904DF"/>
    <w:rsid w:val="00E926CC"/>
    <w:rsid w:val="00E96EDA"/>
    <w:rsid w:val="00EA305E"/>
    <w:rsid w:val="00EA3341"/>
    <w:rsid w:val="00EC0922"/>
    <w:rsid w:val="00ED79FA"/>
    <w:rsid w:val="00EE6019"/>
    <w:rsid w:val="00EE7C00"/>
    <w:rsid w:val="00EF30D8"/>
    <w:rsid w:val="00EF38CC"/>
    <w:rsid w:val="00EF3CC4"/>
    <w:rsid w:val="00EF6108"/>
    <w:rsid w:val="00F1598F"/>
    <w:rsid w:val="00F24B10"/>
    <w:rsid w:val="00F279DF"/>
    <w:rsid w:val="00F41913"/>
    <w:rsid w:val="00F5599A"/>
    <w:rsid w:val="00F60B79"/>
    <w:rsid w:val="00F80273"/>
    <w:rsid w:val="00F93270"/>
    <w:rsid w:val="00FA71CA"/>
    <w:rsid w:val="00FB077E"/>
    <w:rsid w:val="00FB4663"/>
    <w:rsid w:val="00FB7DE1"/>
    <w:rsid w:val="00FC2A4C"/>
    <w:rsid w:val="00FD1FE1"/>
    <w:rsid w:val="00FE3101"/>
    <w:rsid w:val="00FE47F1"/>
    <w:rsid w:val="00FE4B25"/>
    <w:rsid w:val="00FE6891"/>
    <w:rsid w:val="00FE6E25"/>
    <w:rsid w:val="00FF1B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F3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next w:val="Normal"/>
    <w:qFormat/>
    <w:rsid w:val="003843EE"/>
    <w:pPr>
      <w:ind w:left="340" w:hanging="340"/>
    </w:pPr>
    <w:rPr>
      <w:rFonts w:eastAsia="Calibri"/>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next w:val="Normal"/>
    <w:qFormat/>
    <w:rsid w:val="003843EE"/>
    <w:pPr>
      <w:ind w:left="340" w:hanging="340"/>
    </w:pPr>
    <w:rPr>
      <w:rFonts w:eastAsia="Calibri"/>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e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0.bin"/><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image" Target="media/image35.wmf"/><Relationship Id="rId79" Type="http://schemas.openxmlformats.org/officeDocument/2006/relationships/oleObject" Target="embeddings/oleObject35.bin"/><Relationship Id="rId87" Type="http://schemas.openxmlformats.org/officeDocument/2006/relationships/oleObject" Target="embeddings/oleObject39.bin"/><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3.bin"/><Relationship Id="rId19" Type="http://schemas.openxmlformats.org/officeDocument/2006/relationships/oleObject" Target="embeddings/oleObject6.bin"/><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jpeg"/><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png"/><Relationship Id="rId77" Type="http://schemas.openxmlformats.org/officeDocument/2006/relationships/oleObject" Target="embeddings/oleObject34.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emf"/><Relationship Id="rId67" Type="http://schemas.openxmlformats.org/officeDocument/2006/relationships/image" Target="media/image31.wmf"/><Relationship Id="rId20" Type="http://schemas.openxmlformats.org/officeDocument/2006/relationships/image" Target="media/image7.e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image" Target="media/image1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44</TotalTime>
  <Pages>6</Pages>
  <Words>1459</Words>
  <Characters>4832</Characters>
  <Application>Microsoft Office Word</Application>
  <DocSecurity>0</DocSecurity>
  <Lines>536</Lines>
  <Paragraphs>524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9</cp:revision>
  <cp:lastPrinted>2016-07-15T04:27:00Z</cp:lastPrinted>
  <dcterms:created xsi:type="dcterms:W3CDTF">2016-09-09T05:49:00Z</dcterms:created>
  <dcterms:modified xsi:type="dcterms:W3CDTF">2016-10-12T00:07:00Z</dcterms:modified>
</cp:coreProperties>
</file>