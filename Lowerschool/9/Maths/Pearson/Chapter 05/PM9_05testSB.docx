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</w:t>
      </w:r>
      <w:bookmarkStart w:id="0" w:name="_GoBack"/>
      <w:bookmarkEnd w:id="0"/>
      <w:r>
        <w:t>ltiple-choice section – choose the correct answer</w:t>
      </w:r>
    </w:p>
    <w:p w14:paraId="54555639" w14:textId="118A5D76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847E81">
        <w:t>5</w:t>
      </w:r>
      <w:r>
        <w:t>.1]</w:t>
      </w:r>
    </w:p>
    <w:p w14:paraId="68D9A325" w14:textId="444822ED" w:rsidR="00EF38CC" w:rsidRDefault="00AA76E8" w:rsidP="00EF38CC">
      <w:pPr>
        <w:pStyle w:val="Pquestiontextmainstem"/>
      </w:pPr>
      <w:r w:rsidRPr="00F8617D">
        <w:t xml:space="preserve">The linear equation </w:t>
      </w:r>
      <w:r w:rsidR="00CD21D5" w:rsidRPr="00F8617D">
        <w:rPr>
          <w:position w:val="-24"/>
        </w:rPr>
        <w:object w:dxaOrig="1020" w:dyaOrig="620" w14:anchorId="6CBDB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31.15pt" o:ole="">
            <v:imagedata r:id="rId9" o:title=""/>
          </v:shape>
          <o:OLEObject Type="Embed" ProgID="Equation.3" ShapeID="_x0000_i1025" DrawAspect="Content" ObjectID="_1537768739" r:id="rId10"/>
        </w:object>
      </w:r>
      <w:r w:rsidRPr="00F8617D">
        <w:t xml:space="preserve"> has the solution:</w:t>
      </w:r>
    </w:p>
    <w:p w14:paraId="0054A580" w14:textId="566C9D2E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A76E8" w:rsidRPr="00F8617D">
        <w:t>-</w:t>
      </w:r>
      <w:r w:rsidR="00CD21D5">
        <w:t>6</w:t>
      </w:r>
      <w:r w:rsidR="00AA76E8">
        <w:tab/>
      </w:r>
      <w:r w:rsidR="00AA76E8">
        <w:tab/>
      </w:r>
      <w:r w:rsidR="00AA76E8">
        <w:tab/>
      </w:r>
      <w:r w:rsidRPr="001B433F">
        <w:rPr>
          <w:rStyle w:val="Cquestionpartlabelbold"/>
        </w:rPr>
        <w:t>B</w:t>
      </w:r>
      <w:r>
        <w:tab/>
      </w:r>
      <w:r w:rsidR="00CD21D5" w:rsidRPr="002B6D57">
        <w:rPr>
          <w:position w:val="-12"/>
        </w:rPr>
        <w:object w:dxaOrig="360" w:dyaOrig="360" w14:anchorId="26FC3CFA">
          <v:shape id="_x0000_i1026" type="#_x0000_t75" style="width:18.25pt;height:18.25pt" o:ole="">
            <v:imagedata r:id="rId11" o:title=""/>
          </v:shape>
          <o:OLEObject Type="Embed" ProgID="Equation.3" ShapeID="_x0000_i1026" DrawAspect="Content" ObjectID="_1537768740" r:id="rId12"/>
        </w:object>
      </w:r>
      <w:r w:rsidR="00AA76E8">
        <w:tab/>
      </w:r>
      <w:r w:rsidR="00AA76E8">
        <w:tab/>
      </w:r>
      <w:r w:rsidRPr="001B433F">
        <w:rPr>
          <w:rStyle w:val="Cquestionpartlabelbold"/>
        </w:rPr>
        <w:t>C</w:t>
      </w:r>
      <w:r>
        <w:tab/>
      </w:r>
      <w:r w:rsidR="00CD21D5" w:rsidRPr="002B6D57">
        <w:rPr>
          <w:position w:val="-12"/>
        </w:rPr>
        <w:object w:dxaOrig="260" w:dyaOrig="360" w14:anchorId="29361EDF">
          <v:shape id="_x0000_i1027" type="#_x0000_t75" style="width:12.9pt;height:18.25pt" o:ole="">
            <v:imagedata r:id="rId13" o:title=""/>
          </v:shape>
          <o:OLEObject Type="Embed" ProgID="Equation.3" ShapeID="_x0000_i1027" DrawAspect="Content" ObjectID="_1537768741" r:id="rId14"/>
        </w:object>
      </w:r>
      <w:r w:rsidR="00AA76E8">
        <w:tab/>
      </w:r>
      <w:r w:rsidR="00AA76E8">
        <w:tab/>
      </w:r>
      <w:r w:rsidR="00AA76E8">
        <w:tab/>
      </w:r>
      <w:r w:rsidRPr="001B433F">
        <w:rPr>
          <w:rStyle w:val="Cquestionpartlabelbold"/>
        </w:rPr>
        <w:t>D</w:t>
      </w:r>
      <w:r>
        <w:tab/>
      </w:r>
      <w:r w:rsidR="00CD21D5">
        <w:t>6</w:t>
      </w:r>
    </w:p>
    <w:p w14:paraId="4A5DD7EC" w14:textId="65CDBB8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847E81">
        <w:t>5.2</w:t>
      </w:r>
      <w:r>
        <w:t>]</w:t>
      </w:r>
    </w:p>
    <w:p w14:paraId="4EF97E54" w14:textId="3C322471" w:rsidR="00DF65A6" w:rsidRDefault="00AA76E8" w:rsidP="001B433F">
      <w:pPr>
        <w:pStyle w:val="Pquestiontextmcqoptions"/>
        <w:rPr>
          <w:rStyle w:val="Cquestionpartlabelbold"/>
        </w:rPr>
      </w:pPr>
      <w:r w:rsidRPr="00F8617D">
        <w:t xml:space="preserve">There are 20 students in a Year 9 </w:t>
      </w:r>
      <w:r w:rsidR="00CD21D5">
        <w:t>M</w:t>
      </w:r>
      <w:r w:rsidRPr="00F8617D">
        <w:t xml:space="preserve">aths class. The </w:t>
      </w:r>
      <w:r>
        <w:t xml:space="preserve">number of </w:t>
      </w:r>
      <w:r w:rsidRPr="00F8617D">
        <w:t xml:space="preserve">boys </w:t>
      </w:r>
      <w:r>
        <w:t xml:space="preserve">is </w:t>
      </w:r>
      <w:r w:rsidR="00CD21D5">
        <w:t>two</w:t>
      </w:r>
      <w:r w:rsidRPr="00F8617D">
        <w:t>-third</w:t>
      </w:r>
      <w:r w:rsidR="00CD21D5">
        <w:t>s</w:t>
      </w:r>
      <w:r w:rsidRPr="00F8617D">
        <w:t xml:space="preserve"> of the number of girls in the class. An equation that correctly describes this situation is:</w:t>
      </w:r>
    </w:p>
    <w:p w14:paraId="36EF2055" w14:textId="54ED7F46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A76E8" w:rsidRPr="00F8617D">
        <w:t>3</w:t>
      </w:r>
      <w:r w:rsidR="00AA76E8" w:rsidRPr="00F8617D">
        <w:rPr>
          <w:i/>
        </w:rPr>
        <w:t>x</w:t>
      </w:r>
      <w:r w:rsidR="00AA76E8" w:rsidRPr="00F8617D">
        <w:t xml:space="preserve"> + </w:t>
      </w:r>
      <w:r w:rsidR="00CD21D5">
        <w:t>2</w:t>
      </w:r>
      <w:r w:rsidR="00AA76E8" w:rsidRPr="00F8617D">
        <w:rPr>
          <w:i/>
        </w:rPr>
        <w:t>x</w:t>
      </w:r>
      <w:r w:rsidR="00AA76E8" w:rsidRPr="00F8617D">
        <w:t xml:space="preserve"> = 60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AA76E8" w:rsidRPr="00F8617D">
        <w:rPr>
          <w:i/>
        </w:rPr>
        <w:t>x</w:t>
      </w:r>
      <w:r w:rsidR="00AA76E8" w:rsidRPr="00F8617D">
        <w:t xml:space="preserve"> + </w:t>
      </w:r>
      <w:r w:rsidR="00CD21D5" w:rsidRPr="00F8617D">
        <w:rPr>
          <w:position w:val="-22"/>
        </w:rPr>
        <w:object w:dxaOrig="220" w:dyaOrig="580" w14:anchorId="6DDB7992">
          <v:shape id="_x0000_i1028" type="#_x0000_t75" style="width:10.75pt;height:29pt" o:ole="">
            <v:imagedata r:id="rId15" o:title=""/>
          </v:shape>
          <o:OLEObject Type="Embed" ProgID="Equation.DSMT4" ShapeID="_x0000_i1028" DrawAspect="Content" ObjectID="_1537768742" r:id="rId16"/>
        </w:object>
      </w:r>
      <w:r w:rsidR="00AA76E8" w:rsidRPr="00F8617D">
        <w:t>= 20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AA76E8" w:rsidRPr="00F8617D">
        <w:t>3</w:t>
      </w:r>
      <w:r w:rsidR="00AA76E8" w:rsidRPr="00F8617D">
        <w:rPr>
          <w:i/>
        </w:rPr>
        <w:t>x</w:t>
      </w:r>
      <w:r w:rsidR="00AA76E8" w:rsidRPr="00F8617D">
        <w:t xml:space="preserve"> + </w:t>
      </w:r>
      <w:r w:rsidR="00AA76E8" w:rsidRPr="00F8617D">
        <w:rPr>
          <w:i/>
        </w:rPr>
        <w:t>x</w:t>
      </w:r>
      <w:r w:rsidR="00AA76E8" w:rsidRPr="00F8617D">
        <w:t xml:space="preserve"> = 20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CD21D5">
        <w:t>3</w:t>
      </w:r>
      <w:r w:rsidR="00AA76E8" w:rsidRPr="00F8617D">
        <w:rPr>
          <w:i/>
        </w:rPr>
        <w:t>x</w:t>
      </w:r>
      <w:r w:rsidR="00AA76E8" w:rsidRPr="00F8617D">
        <w:t xml:space="preserve"> + </w:t>
      </w:r>
      <w:r w:rsidR="00CD21D5">
        <w:t>2</w:t>
      </w:r>
      <w:r w:rsidR="00AA76E8" w:rsidRPr="00F8617D">
        <w:rPr>
          <w:i/>
        </w:rPr>
        <w:t>x</w:t>
      </w:r>
      <w:r w:rsidR="00AA76E8" w:rsidRPr="00F8617D">
        <w:t xml:space="preserve"> = </w:t>
      </w:r>
      <w:r w:rsidR="00CD21D5">
        <w:t>2</w:t>
      </w:r>
      <w:r w:rsidR="00AA76E8" w:rsidRPr="00F8617D">
        <w:t>0</w:t>
      </w:r>
    </w:p>
    <w:p w14:paraId="5FFFF81F" w14:textId="73A10716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847E81">
        <w:t>5.3</w:t>
      </w:r>
      <w:r>
        <w:t>]</w:t>
      </w:r>
    </w:p>
    <w:p w14:paraId="1A182CC8" w14:textId="638E017C" w:rsidR="00DF65A6" w:rsidRDefault="00CD21D5" w:rsidP="00240E07">
      <w:pPr>
        <w:pStyle w:val="Pquestiontextmainstem"/>
      </w:pPr>
      <w:r w:rsidRPr="00570D5C">
        <w:rPr>
          <w:noProof/>
        </w:rPr>
        <w:drawing>
          <wp:inline distT="0" distB="0" distL="0" distR="0" wp14:anchorId="04CE95C1" wp14:editId="477EB90D">
            <wp:extent cx="2242820" cy="16129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E9BB" w14:textId="44CAA67E" w:rsidR="00AA76E8" w:rsidRDefault="00AA76E8" w:rsidP="00240E07">
      <w:pPr>
        <w:pStyle w:val="Pquestiontextmainstem"/>
      </w:pPr>
      <w:r w:rsidRPr="00F8617D">
        <w:t xml:space="preserve">The length of the line segment </w:t>
      </w:r>
      <w:r w:rsidRPr="00AA76E8">
        <w:rPr>
          <w:i/>
        </w:rPr>
        <w:t>AB</w:t>
      </w:r>
      <w:r w:rsidRPr="00F8617D">
        <w:t xml:space="preserve"> above is:</w:t>
      </w:r>
    </w:p>
    <w:p w14:paraId="41D33E0B" w14:textId="1B0EB2F2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432BC" w:rsidRPr="00C432BC">
        <w:rPr>
          <w:position w:val="-6"/>
        </w:rPr>
        <w:object w:dxaOrig="480" w:dyaOrig="340" w14:anchorId="5021B744">
          <v:shape id="_x0000_i1029" type="#_x0000_t75" style="width:23.65pt;height:17.2pt" o:ole="">
            <v:imagedata r:id="rId18" o:title=""/>
          </v:shape>
          <o:OLEObject Type="Embed" ProgID="Equation.3" ShapeID="_x0000_i1029" DrawAspect="Content" ObjectID="_1537768743" r:id="rId19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C432BC" w:rsidRPr="00F8617D">
        <w:rPr>
          <w:position w:val="-8"/>
        </w:rPr>
        <w:object w:dxaOrig="480" w:dyaOrig="360" w14:anchorId="0BB3C648">
          <v:shape id="_x0000_i1030" type="#_x0000_t75" style="width:23.65pt;height:18.25pt" o:ole="">
            <v:imagedata r:id="rId20" o:title=""/>
          </v:shape>
          <o:OLEObject Type="Embed" ProgID="Equation.3" ShapeID="_x0000_i1030" DrawAspect="Content" ObjectID="_1537768744" r:id="rId21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C432BC" w:rsidRPr="00C432BC">
        <w:rPr>
          <w:position w:val="-6"/>
        </w:rPr>
        <w:object w:dxaOrig="499" w:dyaOrig="340" w14:anchorId="32F9250A">
          <v:shape id="_x0000_i1031" type="#_x0000_t75" style="width:24.7pt;height:17.2pt" o:ole="">
            <v:imagedata r:id="rId22" o:title=""/>
          </v:shape>
          <o:OLEObject Type="Embed" ProgID="Equation.3" ShapeID="_x0000_i1031" DrawAspect="Content" ObjectID="_1537768745" r:id="rId23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C432BC" w:rsidRPr="00F8617D">
        <w:rPr>
          <w:position w:val="-8"/>
        </w:rPr>
        <w:object w:dxaOrig="600" w:dyaOrig="360" w14:anchorId="72F2248C">
          <v:shape id="_x0000_i1032" type="#_x0000_t75" style="width:30.1pt;height:18.25pt" o:ole="">
            <v:imagedata r:id="rId24" o:title=""/>
          </v:shape>
          <o:OLEObject Type="Embed" ProgID="Equation.3" ShapeID="_x0000_i1032" DrawAspect="Content" ObjectID="_1537768746" r:id="rId25"/>
        </w:object>
      </w:r>
    </w:p>
    <w:p w14:paraId="19C92854" w14:textId="38BD4AC5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847E81">
        <w:t>5.4</w:t>
      </w:r>
      <w:r>
        <w:t>]</w:t>
      </w:r>
    </w:p>
    <w:p w14:paraId="551CD3B7" w14:textId="07E0101A" w:rsidR="00240E07" w:rsidRDefault="00C432BC" w:rsidP="00240E07">
      <w:pPr>
        <w:pStyle w:val="Pquestiontextmainstem"/>
      </w:pPr>
      <w:r w:rsidRPr="00F8617D">
        <w:t>The following table of values represents a linear relationship.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91"/>
      </w:tblGrid>
      <w:tr w:rsidR="00C432BC" w14:paraId="411E47F8" w14:textId="77777777" w:rsidTr="00C432BC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16AF308E" w14:textId="70C91FCF" w:rsidR="00C432BC" w:rsidRPr="00542035" w:rsidRDefault="00C432BC" w:rsidP="00C432BC">
            <w:pPr>
              <w:pStyle w:val="Ptabletext"/>
              <w:rPr>
                <w:rStyle w:val="Pemphasisasis"/>
              </w:rPr>
            </w:pPr>
            <w:r>
              <w:rPr>
                <w:i/>
              </w:rPr>
              <w:t>a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9E669F0" w14:textId="6952B9BD" w:rsidR="00C432BC" w:rsidRDefault="00C432BC" w:rsidP="00C432BC">
            <w:pPr>
              <w:pStyle w:val="Ptabletext"/>
            </w:pPr>
            <w:r w:rsidRPr="00F8617D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777AF86C" w14:textId="6480B680" w:rsidR="00C432BC" w:rsidRDefault="00C432BC" w:rsidP="00C432BC">
            <w:pPr>
              <w:pStyle w:val="Ptabletext"/>
            </w:pPr>
            <w:r w:rsidRPr="00F8617D">
              <w:t>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43993814" w14:textId="7558CFB9" w:rsidR="00C432BC" w:rsidRDefault="00C432BC" w:rsidP="00C432BC">
            <w:pPr>
              <w:pStyle w:val="Ptabletext"/>
            </w:pPr>
            <w:r w:rsidRPr="00F8617D">
              <w:t>4</w:t>
            </w:r>
          </w:p>
        </w:tc>
        <w:tc>
          <w:tcPr>
            <w:tcW w:w="591" w:type="dxa"/>
            <w:tcMar>
              <w:top w:w="6" w:type="dxa"/>
              <w:bottom w:w="6" w:type="dxa"/>
            </w:tcMar>
          </w:tcPr>
          <w:p w14:paraId="68092005" w14:textId="29FC5DAF" w:rsidR="00C432BC" w:rsidRDefault="00C432BC" w:rsidP="00C432BC">
            <w:pPr>
              <w:pStyle w:val="Ptabletext"/>
            </w:pPr>
            <w:r w:rsidRPr="00F8617D">
              <w:t>6</w:t>
            </w:r>
          </w:p>
        </w:tc>
      </w:tr>
      <w:tr w:rsidR="00CD21D5" w14:paraId="3F628727" w14:textId="77777777" w:rsidTr="00C432BC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41BBBB01" w14:textId="43F31ED6" w:rsidR="00CD21D5" w:rsidRPr="00542035" w:rsidRDefault="00CD21D5" w:rsidP="00CD21D5">
            <w:pPr>
              <w:pStyle w:val="Ptabletext"/>
              <w:rPr>
                <w:rStyle w:val="Pemphasisasis"/>
              </w:rPr>
            </w:pPr>
            <w:r w:rsidRPr="00F8617D">
              <w:rPr>
                <w:i/>
              </w:rPr>
              <w:t>b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A01DAE5" w14:textId="2F10C1A1" w:rsidR="00CD21D5" w:rsidRPr="00CD21D5" w:rsidRDefault="00CD21D5" w:rsidP="00CD21D5">
            <w:pPr>
              <w:pStyle w:val="Ptabletext"/>
            </w:pPr>
            <w:r w:rsidRPr="00CD21D5">
              <w:t>4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437729D" w14:textId="43F89DD4" w:rsidR="00CD21D5" w:rsidRPr="00CD21D5" w:rsidRDefault="00CD21D5" w:rsidP="00CD21D5">
            <w:pPr>
              <w:pStyle w:val="Ptabletext"/>
            </w:pPr>
            <w:r w:rsidRPr="00CD21D5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E34A855" w14:textId="279FC679" w:rsidR="00CD21D5" w:rsidRPr="00CD21D5" w:rsidRDefault="00CD21D5" w:rsidP="00CD21D5">
            <w:pPr>
              <w:pStyle w:val="Ptabletext"/>
            </w:pPr>
            <w:r w:rsidRPr="00CD21D5">
              <w:t>-4</w:t>
            </w:r>
          </w:p>
        </w:tc>
        <w:tc>
          <w:tcPr>
            <w:tcW w:w="591" w:type="dxa"/>
            <w:tcMar>
              <w:top w:w="6" w:type="dxa"/>
              <w:bottom w:w="6" w:type="dxa"/>
            </w:tcMar>
          </w:tcPr>
          <w:p w14:paraId="352AA0AB" w14:textId="57AE670B" w:rsidR="00CD21D5" w:rsidRPr="00CD21D5" w:rsidRDefault="00CD21D5" w:rsidP="00CD21D5">
            <w:pPr>
              <w:pStyle w:val="Ptabletext"/>
            </w:pPr>
            <w:r w:rsidRPr="00CD21D5">
              <w:t>-8</w:t>
            </w:r>
          </w:p>
        </w:tc>
      </w:tr>
    </w:tbl>
    <w:p w14:paraId="28AEDBB9" w14:textId="5265B939" w:rsidR="00542035" w:rsidRDefault="00C432BC" w:rsidP="00240E07">
      <w:pPr>
        <w:pStyle w:val="Pquestiontextmainstem"/>
      </w:pPr>
      <w:r w:rsidRPr="00F8617D">
        <w:t>The equation that represents this linear relationship is:</w:t>
      </w:r>
    </w:p>
    <w:p w14:paraId="2A9463E6" w14:textId="6A6D1C34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D21D5">
        <w:rPr>
          <w:i/>
        </w:rPr>
        <w:t>b</w:t>
      </w:r>
      <w:r w:rsidR="00CD21D5">
        <w:t xml:space="preserve"> = -2</w:t>
      </w:r>
      <w:r w:rsidR="00CD21D5">
        <w:rPr>
          <w:i/>
        </w:rPr>
        <w:t>a</w:t>
      </w:r>
      <w:r w:rsidR="00CD21D5">
        <w:t xml:space="preserve"> + 4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CD21D5">
        <w:rPr>
          <w:i/>
        </w:rPr>
        <w:t>a</w:t>
      </w:r>
      <w:r w:rsidR="00CD21D5">
        <w:t xml:space="preserve"> = 4</w:t>
      </w:r>
      <w:r w:rsidR="00CD21D5">
        <w:rPr>
          <w:i/>
        </w:rPr>
        <w:t>b</w:t>
      </w:r>
      <w:r w:rsidR="00CD21D5">
        <w:t xml:space="preserve"> </w:t>
      </w:r>
      <w:r w:rsidR="00CD21D5">
        <w:sym w:font="Symbol" w:char="F02D"/>
      </w:r>
      <w:r w:rsidR="00CD21D5">
        <w:t xml:space="preserve"> 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CD21D5">
        <w:rPr>
          <w:i/>
        </w:rPr>
        <w:t>b</w:t>
      </w:r>
      <w:r w:rsidR="00CD21D5">
        <w:t xml:space="preserve"> = 4</w:t>
      </w:r>
      <w:r w:rsidR="00CD21D5">
        <w:rPr>
          <w:i/>
        </w:rPr>
        <w:t>a</w:t>
      </w:r>
      <w:r w:rsidR="00CD21D5">
        <w:t xml:space="preserve"> </w:t>
      </w:r>
      <w:r w:rsidR="00CD21D5">
        <w:sym w:font="Symbol" w:char="F02D"/>
      </w:r>
      <w:r w:rsidR="00CD21D5">
        <w:t xml:space="preserve"> 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CD21D5">
        <w:rPr>
          <w:i/>
        </w:rPr>
        <w:t>a</w:t>
      </w:r>
      <w:r w:rsidR="00CD21D5">
        <w:t xml:space="preserve"> = -2</w:t>
      </w:r>
      <w:r w:rsidR="00CD21D5">
        <w:rPr>
          <w:i/>
        </w:rPr>
        <w:t>b</w:t>
      </w:r>
      <w:r w:rsidR="00CD21D5">
        <w:t xml:space="preserve"> + 4</w:t>
      </w:r>
    </w:p>
    <w:p w14:paraId="0D17C7E0" w14:textId="20D5E768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847E81">
        <w:t>5.5</w:t>
      </w:r>
      <w:r>
        <w:t>]</w:t>
      </w:r>
    </w:p>
    <w:p w14:paraId="160A2355" w14:textId="69E94B65" w:rsidR="00C432BC" w:rsidRDefault="00CD21D5" w:rsidP="00240E07">
      <w:pPr>
        <w:pStyle w:val="Pquestiontextmainstem"/>
      </w:pPr>
      <w:r w:rsidRPr="00CD1AB7">
        <w:rPr>
          <w:noProof/>
        </w:rPr>
        <w:drawing>
          <wp:inline distT="0" distB="0" distL="0" distR="0" wp14:anchorId="66BE1446" wp14:editId="4963E6E9">
            <wp:extent cx="2044461" cy="14734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092" cy="14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BF28" w14:textId="4FE3E44E" w:rsidR="00DF65A6" w:rsidRDefault="00931D7E" w:rsidP="00240E07">
      <w:pPr>
        <w:pStyle w:val="Pquestiontextmainstem"/>
      </w:pPr>
      <w:r>
        <w:t xml:space="preserve">The gradient of the line </w:t>
      </w:r>
      <w:r w:rsidR="00C432BC" w:rsidRPr="00F8617D">
        <w:t>shown above is</w:t>
      </w:r>
      <w:r>
        <w:t>:</w:t>
      </w:r>
    </w:p>
    <w:p w14:paraId="5C8C4AA0" w14:textId="5B470C87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D21D5" w:rsidRPr="00F8617D">
        <w:rPr>
          <w:position w:val="-22"/>
        </w:rPr>
        <w:object w:dxaOrig="220" w:dyaOrig="580" w14:anchorId="22476367">
          <v:shape id="_x0000_i1033" type="#_x0000_t75" style="width:10.75pt;height:29pt" o:ole="">
            <v:imagedata r:id="rId27" o:title=""/>
          </v:shape>
          <o:OLEObject Type="Embed" ProgID="Equation.DSMT4" ShapeID="_x0000_i1033" DrawAspect="Content" ObjectID="_1537768747" r:id="rId28"/>
        </w:object>
      </w:r>
      <w:r>
        <w:tab/>
      </w:r>
      <w:r w:rsidR="00C432BC">
        <w:tab/>
      </w:r>
      <w:r w:rsidR="00C432BC">
        <w:tab/>
      </w:r>
      <w:r w:rsidRPr="001B433F">
        <w:rPr>
          <w:rStyle w:val="Cquestionpartlabelbold"/>
        </w:rPr>
        <w:t>B</w:t>
      </w:r>
      <w:r>
        <w:tab/>
      </w:r>
      <w:r w:rsidR="00CD21D5" w:rsidRPr="00F8617D">
        <w:rPr>
          <w:position w:val="-22"/>
        </w:rPr>
        <w:object w:dxaOrig="220" w:dyaOrig="580" w14:anchorId="322E2EC9">
          <v:shape id="_x0000_i1034" type="#_x0000_t75" style="width:10.75pt;height:29pt" o:ole="">
            <v:imagedata r:id="rId29" o:title=""/>
          </v:shape>
          <o:OLEObject Type="Embed" ProgID="Equation.DSMT4" ShapeID="_x0000_i1034" DrawAspect="Content" ObjectID="_1537768748" r:id="rId30"/>
        </w:object>
      </w:r>
      <w:r>
        <w:tab/>
      </w:r>
      <w:r w:rsidR="00C432BC">
        <w:tab/>
      </w:r>
      <w:r w:rsidR="00C432BC">
        <w:tab/>
      </w:r>
      <w:r w:rsidRPr="001B433F">
        <w:rPr>
          <w:rStyle w:val="Cquestionpartlabelbold"/>
        </w:rPr>
        <w:t>C</w:t>
      </w:r>
      <w:r>
        <w:tab/>
      </w:r>
      <w:r w:rsidR="00CD21D5" w:rsidRPr="00F8617D">
        <w:rPr>
          <w:position w:val="-22"/>
        </w:rPr>
        <w:object w:dxaOrig="300" w:dyaOrig="580" w14:anchorId="15D15BCB">
          <v:shape id="_x0000_i1035" type="#_x0000_t75" style="width:15.05pt;height:29pt" o:ole="">
            <v:imagedata r:id="rId31" o:title=""/>
          </v:shape>
          <o:OLEObject Type="Embed" ProgID="Equation.DSMT4" ShapeID="_x0000_i1035" DrawAspect="Content" ObjectID="_1537768749" r:id="rId32"/>
        </w:object>
      </w:r>
      <w:r w:rsidR="00C432BC">
        <w:tab/>
      </w:r>
      <w:r w:rsidR="00C432BC">
        <w:tab/>
      </w:r>
      <w:r w:rsidRPr="001B433F">
        <w:rPr>
          <w:rStyle w:val="Cquestionpartlabelbold"/>
        </w:rPr>
        <w:t>D</w:t>
      </w:r>
      <w:r>
        <w:tab/>
      </w:r>
      <w:r w:rsidR="00CD21D5" w:rsidRPr="00F8617D">
        <w:rPr>
          <w:position w:val="-22"/>
        </w:rPr>
        <w:object w:dxaOrig="300" w:dyaOrig="580" w14:anchorId="67DF7B4E">
          <v:shape id="_x0000_i1036" type="#_x0000_t75" style="width:16.1pt;height:29pt" o:ole="">
            <v:imagedata r:id="rId33" o:title=""/>
          </v:shape>
          <o:OLEObject Type="Embed" ProgID="Equation.DSMT4" ShapeID="_x0000_i1036" DrawAspect="Content" ObjectID="_1537768750" r:id="rId34"/>
        </w:object>
      </w:r>
    </w:p>
    <w:p w14:paraId="7CAEE25A" w14:textId="4E301106" w:rsidR="00240E07" w:rsidRDefault="00240E07" w:rsidP="00240E07">
      <w:pPr>
        <w:pStyle w:val="Pquestionheadingmc"/>
      </w:pPr>
      <w:r>
        <w:lastRenderedPageBreak/>
        <w:t>Question 6</w:t>
      </w:r>
      <w:r>
        <w:tab/>
        <w:t>[</w:t>
      </w:r>
      <w:r w:rsidR="00847E81">
        <w:t>5.6</w:t>
      </w:r>
      <w:r>
        <w:t>]</w:t>
      </w:r>
    </w:p>
    <w:p w14:paraId="2AE82E50" w14:textId="4DBAC654" w:rsidR="00DF65A6" w:rsidRDefault="00C432BC" w:rsidP="00653408">
      <w:pPr>
        <w:pStyle w:val="Pquestiontextmainstem"/>
      </w:pPr>
      <w:r w:rsidRPr="00F8617D">
        <w:t xml:space="preserve">The gradient of the line perpendicular to the line passing through </w:t>
      </w:r>
      <w:r w:rsidR="00CD21D5">
        <w:t>the points (-3, -2) and (6, 4)</w:t>
      </w:r>
      <w:r w:rsidRPr="00F8617D">
        <w:t xml:space="preserve"> is:</w:t>
      </w:r>
    </w:p>
    <w:p w14:paraId="624B454F" w14:textId="3B0B95FB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D21D5">
        <w:rPr>
          <w:position w:val="-24"/>
        </w:rPr>
        <w:object w:dxaOrig="320" w:dyaOrig="620" w14:anchorId="5E60EF5C">
          <v:shape id="_x0000_i1037" type="#_x0000_t75" style="width:16.1pt;height:31.15pt" o:ole="">
            <v:imagedata r:id="rId35" o:title=""/>
          </v:shape>
          <o:OLEObject Type="Embed" ProgID="Equation.3" ShapeID="_x0000_i1037" DrawAspect="Content" ObjectID="_1537768751" r:id="rId36"/>
        </w:object>
      </w:r>
      <w:r>
        <w:tab/>
      </w:r>
      <w:r>
        <w:tab/>
      </w:r>
      <w:r w:rsidR="00DF65A6">
        <w:tab/>
      </w:r>
      <w:r w:rsidRPr="001B433F">
        <w:rPr>
          <w:rStyle w:val="Cquestionpartlabelbold"/>
        </w:rPr>
        <w:t>B</w:t>
      </w:r>
      <w:r>
        <w:tab/>
      </w:r>
      <w:r w:rsidR="00CD21D5" w:rsidRPr="00F8617D">
        <w:rPr>
          <w:position w:val="-22"/>
        </w:rPr>
        <w:object w:dxaOrig="300" w:dyaOrig="580" w14:anchorId="6F94121C">
          <v:shape id="_x0000_i1038" type="#_x0000_t75" style="width:16.1pt;height:29pt" o:ole="">
            <v:imagedata r:id="rId33" o:title=""/>
          </v:shape>
          <o:OLEObject Type="Embed" ProgID="Equation.DSMT4" ShapeID="_x0000_i1038" DrawAspect="Content" ObjectID="_1537768752" r:id="rId37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CD21D5" w:rsidRPr="00F8617D">
        <w:rPr>
          <w:position w:val="-22"/>
        </w:rPr>
        <w:object w:dxaOrig="220" w:dyaOrig="580" w14:anchorId="38EF2DC1">
          <v:shape id="_x0000_i1039" type="#_x0000_t75" style="width:10.75pt;height:29pt" o:ole="">
            <v:imagedata r:id="rId29" o:title=""/>
          </v:shape>
          <o:OLEObject Type="Embed" ProgID="Equation.DSMT4" ShapeID="_x0000_i1039" DrawAspect="Content" ObjectID="_1537768753" r:id="rId38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CD21D5" w:rsidRPr="00F8617D">
        <w:rPr>
          <w:position w:val="-22"/>
        </w:rPr>
        <w:object w:dxaOrig="220" w:dyaOrig="580" w14:anchorId="22769A56">
          <v:shape id="_x0000_i1040" type="#_x0000_t75" style="width:10.75pt;height:29pt" o:ole="">
            <v:imagedata r:id="rId39" o:title=""/>
          </v:shape>
          <o:OLEObject Type="Embed" ProgID="Equation.DSMT4" ShapeID="_x0000_i1040" DrawAspect="Content" ObjectID="_1537768754" r:id="rId40"/>
        </w:object>
      </w:r>
    </w:p>
    <w:p w14:paraId="7059B251" w14:textId="73950562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847E81">
        <w:t>5.7</w:t>
      </w:r>
      <w:r>
        <w:t>]</w:t>
      </w:r>
    </w:p>
    <w:p w14:paraId="562B7D99" w14:textId="7AE9BBE3" w:rsidR="00DF65A6" w:rsidRPr="00931D7E" w:rsidRDefault="00C432BC" w:rsidP="00240E07">
      <w:pPr>
        <w:pStyle w:val="Pquestiontextmainstem"/>
        <w:rPr>
          <w:szCs w:val="22"/>
          <w:lang w:eastAsia="en-US"/>
        </w:rPr>
      </w:pPr>
      <w:r w:rsidRPr="00F8617D">
        <w:t xml:space="preserve">The coordinates of the </w:t>
      </w:r>
      <w:r w:rsidRPr="00F8617D">
        <w:rPr>
          <w:i/>
        </w:rPr>
        <w:t>x</w:t>
      </w:r>
      <w:r w:rsidRPr="00F8617D">
        <w:t xml:space="preserve">- and </w:t>
      </w:r>
      <w:r w:rsidRPr="00F8617D">
        <w:rPr>
          <w:i/>
        </w:rPr>
        <w:t>y</w:t>
      </w:r>
      <w:r w:rsidRPr="00F8617D">
        <w:t xml:space="preserve">-intercepts of the line </w:t>
      </w:r>
      <w:r w:rsidR="00CD21D5">
        <w:t>3</w:t>
      </w:r>
      <w:r w:rsidR="00CD21D5">
        <w:rPr>
          <w:i/>
        </w:rPr>
        <w:t>x</w:t>
      </w:r>
      <w:r w:rsidR="00CD21D5">
        <w:t xml:space="preserve"> </w:t>
      </w:r>
      <w:r w:rsidR="00CD21D5">
        <w:sym w:font="Symbol" w:char="F02D"/>
      </w:r>
      <w:r w:rsidR="00CD21D5">
        <w:t xml:space="preserve"> 2</w:t>
      </w:r>
      <w:r w:rsidR="00CD21D5">
        <w:rPr>
          <w:i/>
        </w:rPr>
        <w:t>y</w:t>
      </w:r>
      <w:r w:rsidR="00CD21D5">
        <w:t xml:space="preserve"> = 12</w:t>
      </w:r>
      <w:r w:rsidRPr="00F8617D">
        <w:t xml:space="preserve"> are</w:t>
      </w:r>
      <w:r>
        <w:t>, respectively:</w:t>
      </w:r>
    </w:p>
    <w:p w14:paraId="1608F2DC" w14:textId="495BEB33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D21D5">
        <w:t>(-4, 0) and (0, 6)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C432BC" w:rsidRPr="00F8617D">
        <w:t>(</w:t>
      </w:r>
      <w:r w:rsidR="00CD21D5">
        <w:t>0, -6) and (4, 0)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CD21D5">
        <w:t>(4, 0) and (0, -6)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CD21D5">
        <w:t>(0, 4) and (6, 0)</w:t>
      </w:r>
    </w:p>
    <w:p w14:paraId="693D3AD3" w14:textId="50B597F2" w:rsidR="00240E07" w:rsidRDefault="00240E07" w:rsidP="00EA3558">
      <w:pPr>
        <w:pStyle w:val="Pquestionheadingmc"/>
        <w:keepLines/>
      </w:pPr>
      <w:r>
        <w:t>Question 8</w:t>
      </w:r>
      <w:r>
        <w:tab/>
        <w:t>[</w:t>
      </w:r>
      <w:r w:rsidR="00931D7E">
        <w:t>5.8</w:t>
      </w:r>
      <w:r>
        <w:t>]</w:t>
      </w:r>
    </w:p>
    <w:p w14:paraId="6D06A517" w14:textId="48A169E0" w:rsidR="00240E07" w:rsidRDefault="00847E81" w:rsidP="00EA3558">
      <w:pPr>
        <w:pStyle w:val="Pquestiontextmainstem"/>
        <w:keepNext/>
        <w:keepLines/>
      </w:pPr>
      <w:r>
        <w:t>Two straight lines are shown on the following graph.</w:t>
      </w:r>
    </w:p>
    <w:p w14:paraId="08CE9231" w14:textId="04E4884D" w:rsidR="00847E81" w:rsidRDefault="00CD21D5" w:rsidP="00EA3558">
      <w:pPr>
        <w:pStyle w:val="Pquestiontextmcqoptions"/>
        <w:keepNext/>
        <w:keepLines/>
        <w:ind w:left="1701" w:hanging="1701"/>
        <w:rPr>
          <w:rStyle w:val="Cquestionpartlabelbold"/>
        </w:rPr>
      </w:pPr>
      <w:r w:rsidRPr="00453D43">
        <w:rPr>
          <w:noProof/>
        </w:rPr>
        <w:drawing>
          <wp:inline distT="0" distB="0" distL="0" distR="0" wp14:anchorId="503AD743" wp14:editId="2BCA246F">
            <wp:extent cx="1691005" cy="12077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060E" w14:textId="77777777" w:rsidR="00847E81" w:rsidRDefault="00847E81" w:rsidP="00847E81">
      <w:pPr>
        <w:tabs>
          <w:tab w:val="left" w:pos="993"/>
          <w:tab w:val="left" w:pos="1985"/>
          <w:tab w:val="left" w:pos="2977"/>
          <w:tab w:val="left" w:pos="4253"/>
        </w:tabs>
      </w:pPr>
    </w:p>
    <w:p w14:paraId="52CF7066" w14:textId="490C7572" w:rsidR="00847E81" w:rsidRDefault="00C432BC" w:rsidP="00EA3558">
      <w:pPr>
        <w:pStyle w:val="Pquestiontextmainstem"/>
      </w:pPr>
      <w:r w:rsidRPr="00F8617D">
        <w:t xml:space="preserve">Which of the following alternatives is </w:t>
      </w:r>
      <w:r w:rsidRPr="00F8617D">
        <w:rPr>
          <w:i/>
        </w:rPr>
        <w:t xml:space="preserve">not </w:t>
      </w:r>
      <w:r w:rsidRPr="00C432BC">
        <w:t>true</w:t>
      </w:r>
      <w:r w:rsidRPr="00F8617D">
        <w:t>?</w:t>
      </w:r>
    </w:p>
    <w:p w14:paraId="5A1ACA71" w14:textId="77777777" w:rsidR="00C432BC" w:rsidRDefault="00847E81" w:rsidP="00847E81">
      <w:pPr>
        <w:pStyle w:val="Pquestiontextmcqoptions"/>
      </w:pPr>
      <w:r>
        <w:rPr>
          <w:b/>
        </w:rPr>
        <w:t>A</w:t>
      </w:r>
      <w:r w:rsidR="0023648C">
        <w:tab/>
      </w:r>
      <w:r w:rsidR="00C432BC" w:rsidRPr="00F8617D">
        <w:t>One of the lines has an undefined gradient</w:t>
      </w:r>
      <w:r w:rsidR="00C432BC">
        <w:t>.</w:t>
      </w:r>
    </w:p>
    <w:p w14:paraId="06E575B4" w14:textId="77777777" w:rsidR="00C432BC" w:rsidRDefault="00847E81" w:rsidP="00847E81">
      <w:pPr>
        <w:pStyle w:val="Pquestiontextmcqoptions"/>
      </w:pPr>
      <w:r>
        <w:rPr>
          <w:b/>
        </w:rPr>
        <w:t>B</w:t>
      </w:r>
      <w:r w:rsidR="0023648C">
        <w:tab/>
      </w:r>
      <w:r w:rsidR="00C432BC" w:rsidRPr="00F8617D">
        <w:t>One of the lines has zero gradient</w:t>
      </w:r>
      <w:r w:rsidR="00C432BC">
        <w:t>.</w:t>
      </w:r>
    </w:p>
    <w:p w14:paraId="2F9E4C89" w14:textId="6736913E" w:rsidR="00C432BC" w:rsidRDefault="00847E81" w:rsidP="00847E81">
      <w:pPr>
        <w:pStyle w:val="Pquestiontextmcqoptions"/>
      </w:pPr>
      <w:r>
        <w:rPr>
          <w:b/>
        </w:rPr>
        <w:t>C</w:t>
      </w:r>
      <w:r w:rsidR="0023648C">
        <w:tab/>
      </w:r>
      <w:r w:rsidR="00C432BC" w:rsidRPr="00F8617D">
        <w:rPr>
          <w:i/>
        </w:rPr>
        <w:t>x</w:t>
      </w:r>
      <w:r w:rsidR="00C432BC" w:rsidRPr="00F8617D">
        <w:t xml:space="preserve"> = </w:t>
      </w:r>
      <w:r w:rsidR="00CD21D5">
        <w:t>4</w:t>
      </w:r>
      <w:r w:rsidR="00C432BC">
        <w:t xml:space="preserve"> and </w:t>
      </w:r>
      <w:r w:rsidR="00C432BC" w:rsidRPr="00F8617D">
        <w:rPr>
          <w:i/>
        </w:rPr>
        <w:t>y</w:t>
      </w:r>
      <w:r w:rsidR="00C432BC" w:rsidRPr="00F8617D">
        <w:t xml:space="preserve"> = </w:t>
      </w:r>
      <w:r w:rsidR="00CD21D5">
        <w:t>1</w:t>
      </w:r>
    </w:p>
    <w:p w14:paraId="45870E52" w14:textId="18853E79" w:rsidR="00240E07" w:rsidRDefault="00847E81" w:rsidP="00847E81">
      <w:pPr>
        <w:pStyle w:val="Pquestiontextmcqoptions"/>
      </w:pPr>
      <w:r>
        <w:rPr>
          <w:b/>
        </w:rPr>
        <w:t>D</w:t>
      </w:r>
      <w:r w:rsidR="0023648C">
        <w:tab/>
      </w:r>
      <w:r w:rsidR="00C432BC" w:rsidRPr="00F8617D">
        <w:rPr>
          <w:i/>
        </w:rPr>
        <w:t>x</w:t>
      </w:r>
      <w:r w:rsidR="00C432BC" w:rsidRPr="00F8617D">
        <w:t xml:space="preserve"> = </w:t>
      </w:r>
      <w:r w:rsidR="00CD21D5">
        <w:t>1</w:t>
      </w:r>
      <w:r w:rsidR="00C432BC">
        <w:t xml:space="preserve"> and</w:t>
      </w:r>
      <w:r w:rsidR="00C432BC" w:rsidRPr="00F8617D">
        <w:t xml:space="preserve"> </w:t>
      </w:r>
      <w:r w:rsidR="00C432BC" w:rsidRPr="00F8617D">
        <w:rPr>
          <w:i/>
        </w:rPr>
        <w:t>y</w:t>
      </w:r>
      <w:r w:rsidR="00C432BC" w:rsidRPr="00F8617D">
        <w:t xml:space="preserve"> = </w:t>
      </w:r>
      <w:r w:rsidR="00CD21D5">
        <w:t>4</w:t>
      </w:r>
    </w:p>
    <w:p w14:paraId="0E83C1A4" w14:textId="7AD048CE" w:rsidR="00240E07" w:rsidRPr="00931D7E" w:rsidRDefault="001B433F" w:rsidP="00931D7E">
      <w:pPr>
        <w:pStyle w:val="Psectionresults"/>
      </w:pPr>
      <w:r>
        <w:t>M</w:t>
      </w:r>
      <w:r w:rsidR="00240E07">
        <w:t>ultiple-choice results: ___ / 8</w:t>
      </w: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56B48BAC" w:rsidR="001B433F" w:rsidRDefault="00010A8C" w:rsidP="00B80E6D">
      <w:pPr>
        <w:pStyle w:val="Pquestionheadingsx1stafterhead"/>
      </w:pPr>
      <w:r>
        <w:t>Question 9</w:t>
      </w:r>
      <w:r w:rsidR="001B433F">
        <w:tab/>
      </w:r>
      <w:r w:rsidR="00847E81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847E81">
        <w:t>5</w:t>
      </w:r>
      <w:r w:rsidR="00F13A32">
        <w:t>.1</w:t>
      </w:r>
      <w:r w:rsidR="001B433F">
        <w:t>]</w:t>
      </w:r>
    </w:p>
    <w:p w14:paraId="050EE1E9" w14:textId="7FC56F68" w:rsidR="00EA3558" w:rsidRDefault="00C432BC" w:rsidP="009E1AF5">
      <w:pPr>
        <w:pStyle w:val="Pquestiontextmainstem"/>
      </w:pPr>
      <w:r w:rsidRPr="00F8617D">
        <w:t xml:space="preserve">Solve the linear equation </w:t>
      </w:r>
      <w:r w:rsidR="003813E1">
        <w:rPr>
          <w:position w:val="-24"/>
        </w:rPr>
        <w:object w:dxaOrig="1359" w:dyaOrig="620" w14:anchorId="64933E2F">
          <v:shape id="_x0000_i1041" type="#_x0000_t75" style="width:67.7pt;height:31.15pt" o:ole="">
            <v:imagedata r:id="rId42" o:title=""/>
          </v:shape>
          <o:OLEObject Type="Embed" ProgID="Equation.DSMT4" ShapeID="_x0000_i1041" DrawAspect="Content" ObjectID="_1537768755" r:id="rId43"/>
        </w:object>
      </w:r>
      <w:r w:rsidR="00847E81">
        <w:t>.</w:t>
      </w:r>
    </w:p>
    <w:p w14:paraId="41E2361F" w14:textId="77777777" w:rsidR="00CF6DDD" w:rsidRPr="00CF6DDD" w:rsidRDefault="00CF6DDD" w:rsidP="009E1AF5">
      <w:pPr>
        <w:pStyle w:val="Pquestiontextmainstem"/>
      </w:pPr>
    </w:p>
    <w:p w14:paraId="0601FB1E" w14:textId="35CC0A0C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10</w:t>
      </w:r>
      <w:r w:rsidRPr="00AF48BF">
        <w:tab/>
      </w:r>
      <w:r w:rsidR="00614C88">
        <w:rPr>
          <w:rStyle w:val="Cmarkslabel"/>
        </w:rPr>
        <w:t xml:space="preserve">3 </w:t>
      </w:r>
      <w:r w:rsidRPr="00AF48BF">
        <w:rPr>
          <w:rStyle w:val="Cmarkslabel"/>
        </w:rPr>
        <w:t>marks</w:t>
      </w:r>
      <w:r w:rsidRPr="00AF48BF">
        <w:tab/>
        <w:t>[</w:t>
      </w:r>
      <w:r w:rsidR="00847E81">
        <w:t>5.2</w:t>
      </w:r>
      <w:r w:rsidRPr="00AF48BF">
        <w:t>]</w:t>
      </w:r>
    </w:p>
    <w:p w14:paraId="50A430E0" w14:textId="2ED3768C" w:rsidR="009E1AF5" w:rsidRDefault="003813E1" w:rsidP="00CF6DDD">
      <w:pPr>
        <w:pStyle w:val="Pquestiontextmainstem"/>
      </w:pPr>
      <w:r>
        <w:t>Sally is four times Linda’s age. How old are Sally and Linda now if, in 10 years’ time, the sum of their ages will be 75?</w:t>
      </w:r>
    </w:p>
    <w:p w14:paraId="26FD55F4" w14:textId="77777777" w:rsidR="00EA3558" w:rsidRDefault="00EA3558" w:rsidP="00847E81">
      <w:pPr>
        <w:pStyle w:val="Pquestiontextmainstem"/>
      </w:pPr>
    </w:p>
    <w:p w14:paraId="17C7DADB" w14:textId="77777777" w:rsidR="00EA3558" w:rsidRDefault="00EA3558" w:rsidP="00847E81">
      <w:pPr>
        <w:pStyle w:val="Pquestiontextmainstem"/>
      </w:pPr>
    </w:p>
    <w:p w14:paraId="203A7AA6" w14:textId="718CAA9D" w:rsidR="00010A8C" w:rsidRDefault="00010A8C" w:rsidP="00010A8C">
      <w:pPr>
        <w:pStyle w:val="Pquestionheadingsx"/>
      </w:pPr>
      <w:r>
        <w:t>Question 11</w:t>
      </w:r>
      <w:r>
        <w:tab/>
      </w:r>
      <w:r w:rsidR="00614C88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847E81">
        <w:t>5.3</w:t>
      </w:r>
      <w:r>
        <w:t>]</w:t>
      </w:r>
    </w:p>
    <w:p w14:paraId="39A7881E" w14:textId="64BF3328" w:rsidR="009E1AF5" w:rsidRDefault="00C432BC" w:rsidP="00527600">
      <w:pPr>
        <w:pStyle w:val="Pquestiontextpartsa"/>
      </w:pPr>
      <w:r w:rsidRPr="00F8617D">
        <w:t xml:space="preserve">A triangle has vertices at </w:t>
      </w:r>
      <w:r w:rsidR="003813E1">
        <w:rPr>
          <w:i/>
        </w:rPr>
        <w:t>A</w:t>
      </w:r>
      <w:r w:rsidR="003813E1">
        <w:t xml:space="preserve">(3, 7), </w:t>
      </w:r>
      <w:r w:rsidR="003813E1">
        <w:rPr>
          <w:i/>
        </w:rPr>
        <w:t>B</w:t>
      </w:r>
      <w:r w:rsidR="003813E1">
        <w:t xml:space="preserve">(6, 4) and </w:t>
      </w:r>
      <w:r w:rsidR="003813E1">
        <w:rPr>
          <w:i/>
        </w:rPr>
        <w:t>C</w:t>
      </w:r>
      <w:r w:rsidR="003813E1">
        <w:t>(3, 4)</w:t>
      </w:r>
      <w:r w:rsidRPr="00F8617D">
        <w:t>.</w:t>
      </w:r>
    </w:p>
    <w:p w14:paraId="75CC2B14" w14:textId="7A9BC9B7" w:rsidR="00C432BC" w:rsidRPr="00F8617D" w:rsidRDefault="00C432BC" w:rsidP="00C432BC">
      <w:pPr>
        <w:pStyle w:val="Pquestiontextpartsa"/>
      </w:pPr>
      <w:r>
        <w:rPr>
          <w:b/>
        </w:rPr>
        <w:t>(</w:t>
      </w:r>
      <w:r w:rsidRPr="00F8617D">
        <w:rPr>
          <w:b/>
        </w:rPr>
        <w:t>a)</w:t>
      </w:r>
      <w:r>
        <w:tab/>
      </w:r>
      <w:r w:rsidRPr="00F8617D">
        <w:t>Find the length of each side.</w:t>
      </w:r>
    </w:p>
    <w:p w14:paraId="349D8225" w14:textId="77777777" w:rsidR="00C432BC" w:rsidRDefault="00C432BC" w:rsidP="00C432BC">
      <w:pPr>
        <w:pStyle w:val="Pquestiontextpartsa"/>
      </w:pPr>
    </w:p>
    <w:p w14:paraId="067DF4C9" w14:textId="77777777" w:rsidR="00CF6DDD" w:rsidRPr="00F8617D" w:rsidRDefault="00CF6DDD" w:rsidP="00C432BC">
      <w:pPr>
        <w:pStyle w:val="Pquestiontextpartsa"/>
      </w:pPr>
    </w:p>
    <w:p w14:paraId="1996A43A" w14:textId="378B78A3" w:rsidR="00C432BC" w:rsidRPr="00F8617D" w:rsidRDefault="00C432BC" w:rsidP="00C432BC">
      <w:pPr>
        <w:pStyle w:val="Pquestiontextpartsa"/>
      </w:pPr>
      <w:r w:rsidRPr="00F8617D">
        <w:rPr>
          <w:b/>
        </w:rPr>
        <w:lastRenderedPageBreak/>
        <w:t>(b)</w:t>
      </w:r>
      <w:r>
        <w:tab/>
      </w:r>
      <w:r w:rsidRPr="00F8617D">
        <w:t>What type of triangle is it?</w:t>
      </w:r>
    </w:p>
    <w:p w14:paraId="4327164B" w14:textId="77777777" w:rsidR="00C432BC" w:rsidRDefault="00C432BC" w:rsidP="00C432BC">
      <w:pPr>
        <w:pStyle w:val="Pquestiontextpartsa"/>
      </w:pPr>
    </w:p>
    <w:p w14:paraId="29248243" w14:textId="77777777" w:rsidR="00CF6DDD" w:rsidRPr="00F8617D" w:rsidRDefault="00CF6DDD" w:rsidP="00C432BC">
      <w:pPr>
        <w:pStyle w:val="Pquestiontextpartsa"/>
      </w:pPr>
    </w:p>
    <w:p w14:paraId="4D670A9C" w14:textId="2AA0F8B6" w:rsidR="00EA3558" w:rsidRDefault="00C432BC" w:rsidP="00CF6DDD">
      <w:pPr>
        <w:pStyle w:val="Pquestiontextpartsa"/>
      </w:pPr>
      <w:r w:rsidRPr="00F8617D">
        <w:rPr>
          <w:b/>
        </w:rPr>
        <w:t>(c)</w:t>
      </w:r>
      <w:r>
        <w:tab/>
      </w:r>
      <w:r w:rsidRPr="00F8617D">
        <w:t>Find the midpoint of the longest side.</w:t>
      </w:r>
    </w:p>
    <w:p w14:paraId="7C7239E7" w14:textId="77777777" w:rsidR="00CF6DDD" w:rsidRDefault="00CF6DDD" w:rsidP="00CF6DDD">
      <w:pPr>
        <w:pStyle w:val="Pquestiontextpartsa"/>
      </w:pPr>
    </w:p>
    <w:p w14:paraId="7A120821" w14:textId="7A1F5852" w:rsidR="00010A8C" w:rsidRDefault="00010A8C" w:rsidP="00010A8C">
      <w:pPr>
        <w:pStyle w:val="Pquestionheadingsx"/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5.4</w:t>
      </w:r>
      <w:r>
        <w:t>]</w:t>
      </w:r>
    </w:p>
    <w:p w14:paraId="20CED22D" w14:textId="70DDAA61" w:rsidR="00010A8C" w:rsidRDefault="00C432BC" w:rsidP="009E1AF5">
      <w:pPr>
        <w:pStyle w:val="Pquestiontextmainstem"/>
      </w:pPr>
      <w:r w:rsidRPr="00F8617D">
        <w:t xml:space="preserve">For the equation </w:t>
      </w:r>
      <w:r w:rsidR="003813E1" w:rsidRPr="0074033E">
        <w:rPr>
          <w:position w:val="-22"/>
        </w:rPr>
        <w:object w:dxaOrig="980" w:dyaOrig="580" w14:anchorId="00AC6650">
          <v:shape id="_x0000_i1042" type="#_x0000_t75" style="width:48.35pt;height:29pt" o:ole="">
            <v:imagedata r:id="rId44" o:title=""/>
          </v:shape>
          <o:OLEObject Type="Embed" ProgID="Equation.DSMT4" ShapeID="_x0000_i1042" DrawAspect="Content" ObjectID="_1537768756" r:id="rId45"/>
        </w:object>
      </w:r>
      <w:r>
        <w:t>:</w:t>
      </w:r>
    </w:p>
    <w:p w14:paraId="3961C950" w14:textId="51FEF0D8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847E81" w:rsidRPr="00593B46">
        <w:t>complete the table of values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432BC" w14:paraId="34388BD7" w14:textId="68EB5160" w:rsidTr="00D965D2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65A0266C" w14:textId="2D916CA8" w:rsidR="00C432BC" w:rsidRPr="00542035" w:rsidRDefault="003813E1" w:rsidP="00616932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m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BEEF365" w14:textId="0408A577" w:rsidR="00C432BC" w:rsidRDefault="00C432BC" w:rsidP="00616932">
            <w:pPr>
              <w:pStyle w:val="Ptabletext"/>
            </w:pPr>
            <w:r>
              <w:t>-2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28FC54B1" w14:textId="5AC068C5" w:rsidR="00C432BC" w:rsidRDefault="00C432BC" w:rsidP="00616932">
            <w:pPr>
              <w:pStyle w:val="Ptabletext"/>
            </w:pPr>
            <w:r>
              <w:t>-1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349CC76" w14:textId="2DB041B3" w:rsidR="00C432BC" w:rsidRDefault="00C432BC" w:rsidP="00616932">
            <w:pPr>
              <w:pStyle w:val="Ptabletext"/>
            </w:pPr>
            <w:r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135B39D" w14:textId="57915D13" w:rsidR="00C432BC" w:rsidRDefault="00C432BC" w:rsidP="00616932">
            <w:pPr>
              <w:pStyle w:val="Ptabletext"/>
            </w:pPr>
            <w:r>
              <w:t>1</w:t>
            </w:r>
          </w:p>
        </w:tc>
        <w:tc>
          <w:tcPr>
            <w:tcW w:w="567" w:type="dxa"/>
          </w:tcPr>
          <w:p w14:paraId="269DB81A" w14:textId="7EAC7CB6" w:rsidR="00C432BC" w:rsidRDefault="00C432BC" w:rsidP="00616932">
            <w:pPr>
              <w:pStyle w:val="Ptabletext"/>
            </w:pPr>
            <w:r>
              <w:t>2</w:t>
            </w:r>
          </w:p>
        </w:tc>
      </w:tr>
      <w:tr w:rsidR="00C432BC" w14:paraId="27025A93" w14:textId="0BAC8A53" w:rsidTr="00D965D2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7859900B" w14:textId="0205450D" w:rsidR="00C432BC" w:rsidRPr="00542035" w:rsidRDefault="003813E1" w:rsidP="00AD01BD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n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EF7E724" w14:textId="1A8C9CBC" w:rsidR="00C432BC" w:rsidRDefault="00C432BC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76B0E58" w14:textId="69130AA7" w:rsidR="00C432BC" w:rsidRDefault="00C432BC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1121DA2" w14:textId="77777777" w:rsidR="00C432BC" w:rsidRDefault="00C432BC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3F07BD9F" w14:textId="6713438B" w:rsidR="00C432BC" w:rsidRDefault="00C432BC" w:rsidP="00AD01BD">
            <w:pPr>
              <w:pStyle w:val="Ptabletext"/>
            </w:pPr>
          </w:p>
        </w:tc>
        <w:tc>
          <w:tcPr>
            <w:tcW w:w="567" w:type="dxa"/>
          </w:tcPr>
          <w:p w14:paraId="75435390" w14:textId="77777777" w:rsidR="00C432BC" w:rsidRDefault="00C432BC" w:rsidP="00AD01BD">
            <w:pPr>
              <w:pStyle w:val="Ptabletext"/>
            </w:pPr>
          </w:p>
        </w:tc>
      </w:tr>
    </w:tbl>
    <w:p w14:paraId="7774C80B" w14:textId="2E864B78" w:rsidR="00010A8C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051314" w:rsidRPr="00593B46">
        <w:t>plot the graph on the axes provided.</w:t>
      </w:r>
    </w:p>
    <w:p w14:paraId="49808890" w14:textId="772D1B41" w:rsidR="009E1AF5" w:rsidRDefault="00051314" w:rsidP="00010A8C">
      <w:pPr>
        <w:pStyle w:val="Pquestiontextpartsai"/>
      </w:pPr>
      <w:r>
        <w:tab/>
      </w:r>
      <w:r w:rsidR="003813E1" w:rsidRPr="002F4A1D">
        <w:rPr>
          <w:noProof/>
        </w:rPr>
        <w:drawing>
          <wp:inline distT="0" distB="0" distL="0" distR="0" wp14:anchorId="557654F6" wp14:editId="605432EA">
            <wp:extent cx="2674189" cy="19325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41" cy="193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203E" w14:textId="365928F3" w:rsidR="00010A8C" w:rsidRDefault="00010A8C" w:rsidP="00010A8C">
      <w:pPr>
        <w:pStyle w:val="Pquestionheadingsx"/>
      </w:pPr>
      <w:r>
        <w:t>Question 13</w:t>
      </w:r>
      <w:r>
        <w:tab/>
      </w:r>
      <w:r w:rsidR="00614C88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5.5</w:t>
      </w:r>
      <w:r>
        <w:t>]</w:t>
      </w:r>
    </w:p>
    <w:p w14:paraId="544A2FAE" w14:textId="6E5019E3" w:rsidR="009C29F6" w:rsidRPr="00F8617D" w:rsidRDefault="009C29F6" w:rsidP="009C29F6">
      <w:pPr>
        <w:rPr>
          <w:rFonts w:asciiTheme="minorHAnsi" w:hAnsiTheme="minorHAnsi"/>
        </w:rPr>
      </w:pPr>
      <w:r w:rsidRPr="00F8617D">
        <w:rPr>
          <w:rFonts w:asciiTheme="minorHAnsi" w:hAnsiTheme="minorHAnsi"/>
        </w:rPr>
        <w:t>Consider the following line segments:</w:t>
      </w:r>
    </w:p>
    <w:p w14:paraId="5BC40B86" w14:textId="5D4E62E1" w:rsidR="009C29F6" w:rsidRDefault="009C29F6" w:rsidP="009C29F6">
      <w:pPr>
        <w:pStyle w:val="Pquestiontextpartsai"/>
      </w:pPr>
      <w:r w:rsidRPr="00F8617D">
        <w:rPr>
          <w:i/>
        </w:rPr>
        <w:t>a</w:t>
      </w:r>
      <w:r>
        <w:t xml:space="preserve">: </w:t>
      </w:r>
      <w:r w:rsidR="003813E1">
        <w:t>(-2, -1), (2, 2)</w:t>
      </w:r>
    </w:p>
    <w:p w14:paraId="79AAD51D" w14:textId="746D1ABE" w:rsidR="009C29F6" w:rsidRDefault="009C29F6" w:rsidP="009C29F6">
      <w:pPr>
        <w:pStyle w:val="Pquestiontextpartsai"/>
      </w:pPr>
      <w:r w:rsidRPr="00F8617D">
        <w:rPr>
          <w:i/>
        </w:rPr>
        <w:t>b</w:t>
      </w:r>
      <w:r w:rsidRPr="00F8617D">
        <w:t xml:space="preserve">: </w:t>
      </w:r>
      <w:r w:rsidR="003813E1">
        <w:t>(1, -1), (2, 3)</w:t>
      </w:r>
    </w:p>
    <w:p w14:paraId="454F3038" w14:textId="26F8738E" w:rsidR="009C29F6" w:rsidRDefault="009C29F6" w:rsidP="009C29F6">
      <w:pPr>
        <w:pStyle w:val="Pquestiontextpartsai"/>
      </w:pPr>
      <w:r w:rsidRPr="00F8617D">
        <w:rPr>
          <w:i/>
        </w:rPr>
        <w:t>c</w:t>
      </w:r>
      <w:r w:rsidRPr="00F8617D">
        <w:t xml:space="preserve">: </w:t>
      </w:r>
      <w:r w:rsidR="003813E1">
        <w:t>(1, -1), (-2, 2)</w:t>
      </w:r>
    </w:p>
    <w:p w14:paraId="757C3BDA" w14:textId="40FBF4F9" w:rsidR="00010A8C" w:rsidRDefault="009C29F6" w:rsidP="009C29F6">
      <w:pPr>
        <w:pStyle w:val="Pquestiontextpartsai"/>
      </w:pPr>
      <w:r w:rsidRPr="00F8617D">
        <w:rPr>
          <w:i/>
        </w:rPr>
        <w:t>d</w:t>
      </w:r>
      <w:r w:rsidRPr="00F8617D">
        <w:t xml:space="preserve">: </w:t>
      </w:r>
      <w:r w:rsidR="003813E1">
        <w:t>(2, 0), (-1, 4)</w:t>
      </w:r>
    </w:p>
    <w:p w14:paraId="5644667F" w14:textId="17016ED1" w:rsidR="00972C5B" w:rsidRDefault="00972C5B" w:rsidP="00972C5B">
      <w:pPr>
        <w:pStyle w:val="Pquestiontextpartsa"/>
      </w:pPr>
      <w:r w:rsidRPr="00972C5B">
        <w:rPr>
          <w:rStyle w:val="Cquestionpartlabelbold"/>
        </w:rPr>
        <w:t>(a)</w:t>
      </w:r>
      <w:r w:rsidRPr="00972C5B">
        <w:tab/>
      </w:r>
      <w:r>
        <w:t xml:space="preserve">Which line segment has the </w:t>
      </w:r>
      <w:r w:rsidRPr="00972C5B">
        <w:t xml:space="preserve">greatest </w:t>
      </w:r>
      <w:r w:rsidRPr="00972C5B">
        <w:rPr>
          <w:i/>
        </w:rPr>
        <w:t>positive</w:t>
      </w:r>
      <w:r w:rsidRPr="00972C5B">
        <w:t xml:space="preserve"> gradient? What is this gradient?</w:t>
      </w:r>
    </w:p>
    <w:p w14:paraId="78A60380" w14:textId="77777777" w:rsidR="00CF6DDD" w:rsidRDefault="00CF6DDD" w:rsidP="00972C5B">
      <w:pPr>
        <w:pStyle w:val="Pquestiontextpartsa"/>
      </w:pPr>
    </w:p>
    <w:p w14:paraId="47B8C8AC" w14:textId="77777777" w:rsidR="00CF6DDD" w:rsidRDefault="00CF6DDD" w:rsidP="00972C5B">
      <w:pPr>
        <w:pStyle w:val="Pquestiontextpartsa"/>
      </w:pPr>
    </w:p>
    <w:p w14:paraId="13E14A6D" w14:textId="77777777" w:rsidR="00CF6DDD" w:rsidRPr="00972C5B" w:rsidRDefault="00CF6DDD" w:rsidP="00972C5B">
      <w:pPr>
        <w:pStyle w:val="Pquestiontextpartsa"/>
      </w:pPr>
    </w:p>
    <w:p w14:paraId="60814D18" w14:textId="4D0420E2" w:rsidR="00972C5B" w:rsidRDefault="00972C5B" w:rsidP="00972C5B">
      <w:pPr>
        <w:pStyle w:val="Pquestiontextpartsa"/>
      </w:pPr>
      <w:r w:rsidRPr="00972C5B">
        <w:rPr>
          <w:rStyle w:val="Cquestionpartlabelbold"/>
        </w:rPr>
        <w:t>(b)</w:t>
      </w:r>
      <w:r w:rsidRPr="00972C5B">
        <w:tab/>
      </w:r>
      <w:r>
        <w:t xml:space="preserve">Which line segment has the </w:t>
      </w:r>
      <w:r w:rsidRPr="00972C5B">
        <w:t xml:space="preserve">greatest </w:t>
      </w:r>
      <w:r w:rsidRPr="00972C5B">
        <w:rPr>
          <w:i/>
        </w:rPr>
        <w:t>negative</w:t>
      </w:r>
      <w:r w:rsidRPr="00972C5B">
        <w:t xml:space="preserve"> gradient? What is this gradient?</w:t>
      </w:r>
    </w:p>
    <w:p w14:paraId="44F0F411" w14:textId="77777777" w:rsidR="00CF6DDD" w:rsidRDefault="00CF6DDD" w:rsidP="00972C5B">
      <w:pPr>
        <w:pStyle w:val="Pquestiontextpartsa"/>
      </w:pPr>
    </w:p>
    <w:p w14:paraId="6ACFFA0E" w14:textId="77777777" w:rsidR="00CF6DDD" w:rsidRDefault="00CF6DDD" w:rsidP="00972C5B">
      <w:pPr>
        <w:pStyle w:val="Pquestiontextpartsa"/>
      </w:pPr>
    </w:p>
    <w:p w14:paraId="2600244B" w14:textId="77777777" w:rsidR="00CF6DDD" w:rsidRPr="00972C5B" w:rsidRDefault="00CF6DDD" w:rsidP="00972C5B">
      <w:pPr>
        <w:pStyle w:val="Pquestiontextpartsa"/>
      </w:pPr>
    </w:p>
    <w:p w14:paraId="18CCF7CC" w14:textId="453C5B27" w:rsidR="00010A8C" w:rsidRDefault="00010A8C" w:rsidP="00EA3558">
      <w:pPr>
        <w:pStyle w:val="Pquestionheadingsx"/>
        <w:keepLines/>
      </w:pPr>
      <w:r>
        <w:lastRenderedPageBreak/>
        <w:t>Question 14</w:t>
      </w:r>
      <w:r>
        <w:tab/>
      </w:r>
      <w:r w:rsidR="00614C8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5.6</w:t>
      </w:r>
      <w:r>
        <w:t>]</w:t>
      </w:r>
    </w:p>
    <w:p w14:paraId="0A4B09E1" w14:textId="7F67B025" w:rsidR="00010A8C" w:rsidRDefault="00051314" w:rsidP="00EA3558">
      <w:pPr>
        <w:pStyle w:val="Pquestiontextmainstem"/>
        <w:keepNext/>
        <w:keepLines/>
      </w:pPr>
      <w:r w:rsidRPr="00593B46">
        <w:t xml:space="preserve">Use the </w:t>
      </w:r>
      <w:r w:rsidRPr="00593B46">
        <w:rPr>
          <w:i/>
        </w:rPr>
        <w:t>y</w:t>
      </w:r>
      <w:r w:rsidRPr="00593B46">
        <w:t>-intercept and gradient</w:t>
      </w:r>
      <w:r>
        <w:t xml:space="preserve"> method to sketch the graph of </w:t>
      </w:r>
      <w:r w:rsidR="003813E1" w:rsidRPr="00971120">
        <w:rPr>
          <w:position w:val="-22"/>
        </w:rPr>
        <w:object w:dxaOrig="900" w:dyaOrig="580" w14:anchorId="5C1DD455">
          <v:shape id="_x0000_i1043" type="#_x0000_t75" style="width:45.15pt;height:29pt" o:ole="">
            <v:imagedata r:id="rId47" o:title=""/>
          </v:shape>
          <o:OLEObject Type="Embed" ProgID="Equation.DSMT4" ShapeID="_x0000_i1043" DrawAspect="Content" ObjectID="_1537768757" r:id="rId48"/>
        </w:object>
      </w:r>
      <w:r>
        <w:t xml:space="preserve"> </w:t>
      </w:r>
      <w:r w:rsidRPr="00593B46">
        <w:t>on the axes provided.</w:t>
      </w:r>
    </w:p>
    <w:p w14:paraId="57E8E783" w14:textId="5E50F1E0" w:rsidR="00016073" w:rsidRPr="00AF48BF" w:rsidRDefault="003813E1" w:rsidP="00016073">
      <w:pPr>
        <w:pStyle w:val="Pquestiontextpartsai"/>
      </w:pPr>
      <w:r w:rsidRPr="002F4A1D">
        <w:rPr>
          <w:noProof/>
        </w:rPr>
        <w:drawing>
          <wp:inline distT="0" distB="0" distL="0" distR="0" wp14:anchorId="1F089090" wp14:editId="60A969E9">
            <wp:extent cx="2510155" cy="1802765"/>
            <wp:effectExtent l="0" t="0" r="444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0457" w14:textId="095D29D0" w:rsidR="00010A8C" w:rsidRDefault="00010A8C" w:rsidP="00010A8C">
      <w:pPr>
        <w:pStyle w:val="Pquestionheadingsx"/>
      </w:pPr>
      <w:r>
        <w:t>Question 15</w:t>
      </w:r>
      <w:r>
        <w:tab/>
      </w:r>
      <w:r w:rsidR="00614C8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5.7</w:t>
      </w:r>
      <w:r>
        <w:t>]</w:t>
      </w:r>
    </w:p>
    <w:p w14:paraId="0A7E1DB3" w14:textId="74C07252" w:rsidR="00010A8C" w:rsidRDefault="00972C5B" w:rsidP="00972C5B">
      <w:pPr>
        <w:pStyle w:val="Pquestiontextmainstem"/>
      </w:pPr>
      <w:r w:rsidRPr="00F8617D">
        <w:t xml:space="preserve">Calculate the </w:t>
      </w:r>
      <w:r w:rsidRPr="00F8617D">
        <w:rPr>
          <w:i/>
        </w:rPr>
        <w:t>x</w:t>
      </w:r>
      <w:r w:rsidRPr="00F8617D">
        <w:t xml:space="preserve">- and </w:t>
      </w:r>
      <w:r w:rsidRPr="00F8617D">
        <w:rPr>
          <w:i/>
        </w:rPr>
        <w:t>y</w:t>
      </w:r>
      <w:r w:rsidR="00E44C7A">
        <w:t>-intercepts of the equation</w:t>
      </w:r>
      <w:r w:rsidRPr="00F8617D">
        <w:t xml:space="preserve"> </w:t>
      </w:r>
      <w:r w:rsidR="003813E1">
        <w:t>3</w:t>
      </w:r>
      <w:r w:rsidR="003813E1">
        <w:rPr>
          <w:i/>
        </w:rPr>
        <w:t>x</w:t>
      </w:r>
      <w:r w:rsidR="003813E1">
        <w:t xml:space="preserve"> + 4</w:t>
      </w:r>
      <w:r w:rsidR="003813E1">
        <w:rPr>
          <w:i/>
        </w:rPr>
        <w:t>y</w:t>
      </w:r>
      <w:r w:rsidR="003813E1">
        <w:t xml:space="preserve"> </w:t>
      </w:r>
      <w:r w:rsidR="003813E1">
        <w:sym w:font="Symbol" w:char="F02D"/>
      </w:r>
      <w:r w:rsidR="003813E1">
        <w:t xml:space="preserve"> 12 = 0</w:t>
      </w:r>
      <w:r w:rsidRPr="00F8617D">
        <w:t>, and use them to sketch the line on the number plane below</w:t>
      </w:r>
      <w:r w:rsidR="00E44C7A">
        <w:t>.</w:t>
      </w:r>
      <w:r w:rsidRPr="00F8617D">
        <w:t xml:space="preserve"> </w:t>
      </w:r>
      <w:r w:rsidR="00E44C7A">
        <w:t>C</w:t>
      </w:r>
      <w:r w:rsidRPr="00F8617D">
        <w:t>learly show</w:t>
      </w:r>
      <w:r w:rsidR="00E44C7A">
        <w:t xml:space="preserve"> the coordinates of the axis</w:t>
      </w:r>
      <w:r w:rsidRPr="00F8617D">
        <w:t xml:space="preserve"> intercepts.</w:t>
      </w:r>
    </w:p>
    <w:p w14:paraId="5AAC2D44" w14:textId="65E3E661" w:rsidR="00051314" w:rsidRDefault="003813E1" w:rsidP="00016073">
      <w:pPr>
        <w:pStyle w:val="Pquestiontextpartsa"/>
      </w:pPr>
      <w:r w:rsidRPr="002F4A1D">
        <w:rPr>
          <w:noProof/>
        </w:rPr>
        <w:drawing>
          <wp:inline distT="0" distB="0" distL="0" distR="0" wp14:anchorId="614FA376" wp14:editId="5B53097A">
            <wp:extent cx="2562045" cy="184010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31" cy="18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A51" w14:textId="5675F300" w:rsidR="00051314" w:rsidRDefault="00051314" w:rsidP="00051314">
      <w:pPr>
        <w:pStyle w:val="Pquestionheadingsx"/>
      </w:pPr>
      <w:r>
        <w:t>Question 16</w:t>
      </w:r>
      <w:r>
        <w:tab/>
      </w:r>
      <w:r w:rsidR="00F911E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5.8</w:t>
      </w:r>
      <w:r>
        <w:t>]</w:t>
      </w:r>
    </w:p>
    <w:p w14:paraId="7C573844" w14:textId="1CBEFC52" w:rsidR="00051314" w:rsidRDefault="00E44C7A" w:rsidP="00E44C7A">
      <w:pPr>
        <w:pStyle w:val="Pquestiontextmainstem"/>
      </w:pPr>
      <w:r w:rsidRPr="00F8617D">
        <w:t>Use the given information to write the equations of the following straight lines. Sketch the two lines on the number plane below.</w:t>
      </w:r>
    </w:p>
    <w:p w14:paraId="60B9F04E" w14:textId="69FD540D" w:rsidR="00E44C7A" w:rsidRDefault="00E44C7A" w:rsidP="00CF6DDD">
      <w:pPr>
        <w:pStyle w:val="Pquestiontextpartsa"/>
      </w:pPr>
      <w:r w:rsidRPr="00F8617D">
        <w:rPr>
          <w:b/>
        </w:rPr>
        <w:t>(a)</w:t>
      </w:r>
      <w:r>
        <w:tab/>
      </w:r>
      <w:r w:rsidRPr="00F8617D">
        <w:rPr>
          <w:i/>
        </w:rPr>
        <w:t>m</w:t>
      </w:r>
      <w:r w:rsidRPr="00F8617D">
        <w:t xml:space="preserve"> = 0 and </w:t>
      </w:r>
      <w:r w:rsidRPr="00F8617D">
        <w:rPr>
          <w:i/>
        </w:rPr>
        <w:t>c</w:t>
      </w:r>
      <w:r w:rsidRPr="00F8617D">
        <w:t xml:space="preserve"> = </w:t>
      </w:r>
      <w:r w:rsidR="003813E1">
        <w:t>-3</w:t>
      </w:r>
    </w:p>
    <w:p w14:paraId="51167EE0" w14:textId="0E450403" w:rsidR="00E44C7A" w:rsidRDefault="00E44C7A" w:rsidP="00CF6DDD">
      <w:pPr>
        <w:pStyle w:val="Pquestiontextpartsa"/>
      </w:pPr>
      <w:r w:rsidRPr="00F8617D">
        <w:rPr>
          <w:b/>
        </w:rPr>
        <w:t>(b)</w:t>
      </w:r>
      <w:r>
        <w:tab/>
      </w:r>
      <w:r w:rsidRPr="00F8617D">
        <w:rPr>
          <w:i/>
        </w:rPr>
        <w:t>x</w:t>
      </w:r>
      <w:r w:rsidRPr="00F8617D">
        <w:t xml:space="preserve">-intercept = </w:t>
      </w:r>
      <w:r w:rsidR="003813E1">
        <w:t>4</w:t>
      </w:r>
      <w:r w:rsidRPr="00F8617D">
        <w:t>, gradient is undefined</w:t>
      </w:r>
    </w:p>
    <w:p w14:paraId="2849FF5E" w14:textId="41C73675" w:rsidR="00051314" w:rsidRPr="00C11A25" w:rsidRDefault="003813E1" w:rsidP="003813E1">
      <w:pPr>
        <w:pStyle w:val="Pquestiontextpartsa"/>
        <w:tabs>
          <w:tab w:val="clear" w:pos="397"/>
        </w:tabs>
        <w:ind w:left="426" w:firstLine="0"/>
      </w:pPr>
      <w:r w:rsidRPr="002F4A1D">
        <w:rPr>
          <w:noProof/>
        </w:rPr>
        <w:drawing>
          <wp:inline distT="0" distB="0" distL="0" distR="0" wp14:anchorId="52F1A537" wp14:editId="17556317">
            <wp:extent cx="2872740" cy="20701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AB9D" w14:textId="7EBCD84F" w:rsidR="00051314" w:rsidRPr="00EA3558" w:rsidRDefault="001B433F" w:rsidP="00EA3558">
      <w:pPr>
        <w:pStyle w:val="Psectionresults"/>
      </w:pPr>
      <w:r>
        <w:t xml:space="preserve">Short answer results: ___ / </w:t>
      </w:r>
      <w:r w:rsidR="0051657E">
        <w:t>27</w:t>
      </w:r>
      <w:r w:rsidR="00051314">
        <w:br w:type="page"/>
      </w:r>
    </w:p>
    <w:p w14:paraId="145123F9" w14:textId="55C2BF4C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3C6DDCE8" w:rsidR="001B433F" w:rsidRDefault="001B433F" w:rsidP="00614C88">
      <w:pPr>
        <w:pStyle w:val="Pquestionheadingsx1stafterhead"/>
        <w:tabs>
          <w:tab w:val="clear" w:pos="8505"/>
          <w:tab w:val="left" w:pos="7088"/>
          <w:tab w:val="right" w:pos="8080"/>
        </w:tabs>
      </w:pPr>
      <w:r>
        <w:t xml:space="preserve">Question </w:t>
      </w:r>
      <w:r w:rsidR="003849AA">
        <w:t>1</w:t>
      </w:r>
      <w:r w:rsidR="00565FCA">
        <w:t>7</w:t>
      </w:r>
      <w:r>
        <w:tab/>
      </w:r>
      <w:r w:rsidR="00614C88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3849AA">
        <w:tab/>
      </w:r>
      <w:r w:rsidR="00614C88">
        <w:tab/>
      </w:r>
      <w:r w:rsidR="003849AA">
        <w:t>[</w:t>
      </w:r>
      <w:r w:rsidR="00F911EE">
        <w:t>5.4, 5.5</w:t>
      </w:r>
      <w:r w:rsidR="00614C88">
        <w:t>, 5.6, 5.7</w:t>
      </w:r>
      <w:r>
        <w:t>]</w:t>
      </w:r>
    </w:p>
    <w:p w14:paraId="06383F04" w14:textId="30D02E0A" w:rsidR="003849AA" w:rsidRDefault="00E44C7A" w:rsidP="003849AA">
      <w:pPr>
        <w:pStyle w:val="Pquestiontextpartsa"/>
      </w:pPr>
      <w:r w:rsidRPr="00F8617D">
        <w:t xml:space="preserve">Explain how you can draw the graph of the equation </w:t>
      </w:r>
      <w:r w:rsidR="003813E1">
        <w:rPr>
          <w:i/>
        </w:rPr>
        <w:t>y</w:t>
      </w:r>
      <w:r w:rsidR="003813E1">
        <w:t xml:space="preserve"> = 4</w:t>
      </w:r>
      <w:r w:rsidR="003813E1">
        <w:rPr>
          <w:i/>
        </w:rPr>
        <w:t>x</w:t>
      </w:r>
      <w:r w:rsidR="003813E1">
        <w:t xml:space="preserve"> + 7 </w:t>
      </w:r>
      <w:r w:rsidRPr="00F8617D">
        <w:t>without drawing a table of values.</w:t>
      </w: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65DD4FA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51B2493C" w14:textId="73A5903C" w:rsidR="00F911EE" w:rsidRDefault="00F911EE" w:rsidP="00F911EE">
      <w:pPr>
        <w:pStyle w:val="Pquestiontextpartsai"/>
        <w:ind w:left="0" w:firstLine="0"/>
        <w:rPr>
          <w:rStyle w:val="Cquestionpartlabelbold"/>
        </w:rPr>
      </w:pPr>
    </w:p>
    <w:p w14:paraId="136E474C" w14:textId="124DE678" w:rsidR="003849AA" w:rsidRDefault="003849AA" w:rsidP="00EA3558">
      <w:pPr>
        <w:pStyle w:val="Pquestionheadingsx1stafterhead"/>
        <w:keepLines/>
      </w:pPr>
      <w:r>
        <w:t xml:space="preserve">Question </w:t>
      </w:r>
      <w:r w:rsidR="00F13A32">
        <w:t>1</w:t>
      </w:r>
      <w:r w:rsidR="00565FCA">
        <w:t>8</w:t>
      </w:r>
      <w:r>
        <w:tab/>
      </w:r>
      <w:r w:rsidR="00100D01">
        <w:rPr>
          <w:rStyle w:val="Cmarkslabel"/>
        </w:rPr>
        <w:t>1</w:t>
      </w:r>
      <w:r w:rsidR="00614C88">
        <w:rPr>
          <w:rStyle w:val="Cmarkslabel"/>
        </w:rPr>
        <w:t>0</w:t>
      </w:r>
      <w:r w:rsidRPr="001B433F">
        <w:rPr>
          <w:rStyle w:val="Cmarkslabel"/>
        </w:rPr>
        <w:t xml:space="preserve"> marks</w:t>
      </w:r>
      <w:r>
        <w:tab/>
        <w:t>[</w:t>
      </w:r>
      <w:r w:rsidR="00100D01">
        <w:t>5.</w:t>
      </w:r>
      <w:r w:rsidR="00614C88">
        <w:t>2</w:t>
      </w:r>
      <w:r w:rsidR="00100D01">
        <w:t>, 5.</w:t>
      </w:r>
      <w:r w:rsidR="00614C88">
        <w:t>3</w:t>
      </w:r>
      <w:r>
        <w:t>]</w:t>
      </w:r>
    </w:p>
    <w:p w14:paraId="08B1D919" w14:textId="0CD23494" w:rsidR="003849AA" w:rsidRDefault="00F911EE" w:rsidP="00EA3558">
      <w:pPr>
        <w:pStyle w:val="Pquestiontextmainstem"/>
        <w:keepNext/>
        <w:keepLines/>
      </w:pPr>
      <w:r>
        <w:t xml:space="preserve">A quadrilateral </w:t>
      </w:r>
      <w:r w:rsidRPr="00593B46">
        <w:rPr>
          <w:i/>
        </w:rPr>
        <w:t>ABCD</w:t>
      </w:r>
      <w:r w:rsidRPr="00593B46">
        <w:t xml:space="preserve"> has vertices at </w:t>
      </w:r>
      <w:r w:rsidR="003813E1">
        <w:rPr>
          <w:i/>
        </w:rPr>
        <w:t>A</w:t>
      </w:r>
      <w:r w:rsidR="003813E1">
        <w:t xml:space="preserve">(1, 7), </w:t>
      </w:r>
      <w:r w:rsidR="003813E1">
        <w:rPr>
          <w:i/>
        </w:rPr>
        <w:t>B</w:t>
      </w:r>
      <w:r w:rsidR="003813E1">
        <w:t xml:space="preserve">(5, 11), </w:t>
      </w:r>
      <w:r w:rsidR="003813E1">
        <w:rPr>
          <w:i/>
        </w:rPr>
        <w:t>C</w:t>
      </w:r>
      <w:r w:rsidR="003813E1">
        <w:t xml:space="preserve">(11, 5) and </w:t>
      </w:r>
      <w:r w:rsidR="003813E1">
        <w:rPr>
          <w:i/>
        </w:rPr>
        <w:t>D</w:t>
      </w:r>
      <w:r w:rsidR="003813E1">
        <w:t>(7, 1)</w:t>
      </w:r>
      <w:r w:rsidR="00E44C7A" w:rsidRPr="00F8617D">
        <w:t>.</w:t>
      </w:r>
    </w:p>
    <w:p w14:paraId="29E2472F" w14:textId="460C9DE8" w:rsidR="003849AA" w:rsidRDefault="003849AA" w:rsidP="00EA3558">
      <w:pPr>
        <w:pStyle w:val="Pquestiontextpartsa"/>
        <w:keepNext/>
        <w:keepLines/>
      </w:pPr>
      <w:r w:rsidRPr="003849AA">
        <w:rPr>
          <w:rStyle w:val="Cquestionpartlabelbold"/>
        </w:rPr>
        <w:t>(a)</w:t>
      </w:r>
      <w:r w:rsidRPr="003849AA">
        <w:tab/>
      </w:r>
      <w:r w:rsidR="00E44C7A" w:rsidRPr="00F8617D">
        <w:t>Find the length of each side (you may use the grid provided to help you).</w:t>
      </w:r>
    </w:p>
    <w:p w14:paraId="02793AA6" w14:textId="6A77109B" w:rsidR="00F911EE" w:rsidRDefault="00F911EE" w:rsidP="003849AA">
      <w:pPr>
        <w:pStyle w:val="Pquestiontextpartsa"/>
      </w:pPr>
      <w:r>
        <w:tab/>
      </w:r>
      <w:r w:rsidR="008D3662">
        <w:pict w14:anchorId="4B198058">
          <v:shape id="_x0000_i1044" type="#_x0000_t75" style="width:213.85pt;height:213.85pt">
            <v:imagedata r:id="rId52" o:title="PM2e_09_EB_05_SBT_01" grayscale="t"/>
          </v:shape>
        </w:pict>
      </w:r>
    </w:p>
    <w:p w14:paraId="7B39E62A" w14:textId="2CC1CB7A" w:rsidR="003849AA" w:rsidRDefault="003849AA" w:rsidP="00EA3558">
      <w:pPr>
        <w:pStyle w:val="Pquestiontextpartsa"/>
        <w:ind w:left="0" w:firstLine="0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E44C7A" w:rsidRPr="00F8617D">
        <w:t>Find the length of each diagonal.</w:t>
      </w:r>
    </w:p>
    <w:p w14:paraId="378CEC96" w14:textId="77777777" w:rsidR="003849AA" w:rsidRDefault="003849AA" w:rsidP="003849AA">
      <w:pPr>
        <w:pStyle w:val="Pquestiontextpartsa"/>
      </w:pPr>
    </w:p>
    <w:p w14:paraId="345D06D1" w14:textId="77777777" w:rsidR="003849AA" w:rsidRDefault="003849AA" w:rsidP="003849AA">
      <w:pPr>
        <w:pStyle w:val="Pquestiontextpartsa"/>
      </w:pPr>
    </w:p>
    <w:p w14:paraId="4B71987F" w14:textId="77777777" w:rsidR="003849AA" w:rsidRDefault="003849AA" w:rsidP="003849AA">
      <w:pPr>
        <w:pStyle w:val="Pquestiontextpartsa"/>
      </w:pPr>
    </w:p>
    <w:p w14:paraId="5FF42BA8" w14:textId="77777777" w:rsidR="003849AA" w:rsidRDefault="003849AA" w:rsidP="003849AA">
      <w:pPr>
        <w:pStyle w:val="Pquestiontextpartsa"/>
      </w:pPr>
    </w:p>
    <w:p w14:paraId="353BBEF9" w14:textId="5E45D39A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E44C7A" w:rsidRPr="00F8617D">
        <w:t>Looking at the lengths of the sides and diagonals, what type of quadrilateral is it?</w:t>
      </w:r>
    </w:p>
    <w:p w14:paraId="31F0A8E2" w14:textId="77777777" w:rsidR="003849AA" w:rsidRDefault="003849AA" w:rsidP="003849AA">
      <w:pPr>
        <w:pStyle w:val="Pquestiontextpartsa"/>
      </w:pPr>
    </w:p>
    <w:p w14:paraId="788BBE97" w14:textId="77777777" w:rsidR="003849AA" w:rsidRDefault="003849AA" w:rsidP="003849AA">
      <w:pPr>
        <w:pStyle w:val="Pquestiontextpartsa"/>
      </w:pPr>
    </w:p>
    <w:p w14:paraId="511EBC10" w14:textId="77777777" w:rsidR="003849AA" w:rsidRDefault="003849AA" w:rsidP="003849AA">
      <w:pPr>
        <w:pStyle w:val="Pquestiontextpartsa"/>
      </w:pPr>
    </w:p>
    <w:p w14:paraId="23219FA9" w14:textId="77777777" w:rsidR="003849AA" w:rsidRDefault="003849AA" w:rsidP="003849AA">
      <w:pPr>
        <w:pStyle w:val="Pquestiontextpartsa"/>
      </w:pPr>
    </w:p>
    <w:p w14:paraId="274EEECE" w14:textId="61433BD2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="00E44C7A" w:rsidRPr="00F8617D">
        <w:t>Find the midpoint of each diagonal.</w:t>
      </w:r>
    </w:p>
    <w:p w14:paraId="5BF6D4CF" w14:textId="77777777" w:rsidR="003849AA" w:rsidRDefault="003849AA" w:rsidP="003849AA">
      <w:pPr>
        <w:pStyle w:val="Pquestiontextpartsa"/>
      </w:pPr>
    </w:p>
    <w:p w14:paraId="64E61D30" w14:textId="77777777" w:rsidR="00E44C7A" w:rsidRDefault="00E44C7A" w:rsidP="003849AA">
      <w:pPr>
        <w:pStyle w:val="Pquestiontextpartsa"/>
      </w:pPr>
    </w:p>
    <w:p w14:paraId="6AFAA62F" w14:textId="77777777" w:rsidR="00E44C7A" w:rsidRDefault="00E44C7A" w:rsidP="003849AA">
      <w:pPr>
        <w:pStyle w:val="Pquestiontextpartsa"/>
      </w:pPr>
    </w:p>
    <w:p w14:paraId="2CC63A8F" w14:textId="77777777" w:rsidR="00E44C7A" w:rsidRDefault="00E44C7A" w:rsidP="003849AA">
      <w:pPr>
        <w:pStyle w:val="Pquestiontextpartsa"/>
      </w:pPr>
    </w:p>
    <w:p w14:paraId="4FB05951" w14:textId="023C36EB" w:rsidR="00E44C7A" w:rsidRDefault="00E44C7A" w:rsidP="00E44C7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e</w:t>
      </w:r>
      <w:r w:rsidRPr="003849AA">
        <w:rPr>
          <w:rStyle w:val="Cquestionpartlabelbold"/>
        </w:rPr>
        <w:t>)</w:t>
      </w:r>
      <w:r w:rsidRPr="003849AA">
        <w:tab/>
      </w:r>
      <w:r w:rsidRPr="00F8617D">
        <w:t>What do you notice about the midpoints of the diagonals?</w:t>
      </w:r>
    </w:p>
    <w:p w14:paraId="4BC13F90" w14:textId="77777777" w:rsidR="00E44C7A" w:rsidRDefault="00E44C7A" w:rsidP="003849AA">
      <w:pPr>
        <w:pStyle w:val="Pquestiontextpartsa"/>
      </w:pPr>
    </w:p>
    <w:p w14:paraId="1CCA1425" w14:textId="77777777" w:rsidR="00EA3558" w:rsidRDefault="00EA3558" w:rsidP="003849AA">
      <w:pPr>
        <w:pStyle w:val="Pquestiontextpartsa"/>
      </w:pPr>
    </w:p>
    <w:p w14:paraId="68727AEF" w14:textId="1CEA79B8" w:rsidR="00E44C7A" w:rsidRDefault="00E44C7A" w:rsidP="00E44C7A">
      <w:pPr>
        <w:pStyle w:val="Pquestionheadingsx1stafterhead"/>
        <w:keepLines/>
      </w:pPr>
      <w:r>
        <w:lastRenderedPageBreak/>
        <w:t>Question 19</w:t>
      </w:r>
      <w:r>
        <w:tab/>
      </w:r>
      <w:r>
        <w:rPr>
          <w:rStyle w:val="Cmarkslabel"/>
        </w:rPr>
        <w:t>1</w:t>
      </w:r>
      <w:r w:rsidR="00614C88">
        <w:rPr>
          <w:rStyle w:val="Cmarkslabel"/>
        </w:rPr>
        <w:t>0</w:t>
      </w:r>
      <w:r w:rsidRPr="001B433F">
        <w:rPr>
          <w:rStyle w:val="Cmarkslabel"/>
        </w:rPr>
        <w:t xml:space="preserve"> marks</w:t>
      </w:r>
      <w:r>
        <w:tab/>
        <w:t>[5.</w:t>
      </w:r>
      <w:r w:rsidR="00614C88">
        <w:t>2</w:t>
      </w:r>
      <w:r>
        <w:t>, 5.4, 5.</w:t>
      </w:r>
      <w:r w:rsidR="00614C88">
        <w:t>5</w:t>
      </w:r>
      <w:r>
        <w:t>]</w:t>
      </w:r>
    </w:p>
    <w:p w14:paraId="0AE310D3" w14:textId="6405367A" w:rsidR="00E44C7A" w:rsidRDefault="00451579" w:rsidP="00E44C7A">
      <w:pPr>
        <w:pStyle w:val="Pquestiontextmainstem"/>
        <w:keepNext/>
        <w:keepLines/>
      </w:pPr>
      <w:r>
        <w:t>Anthony, Belinda and Carlo are taking part in a reading challenge fundraising event. They are seeking people to sponsor their reading efforts. Anthony is asking for $2 for each book he reads. Belinda is asking for $1 plus $1.50 for each book she reads. Carlo just asks for a flat $10 donation.</w:t>
      </w:r>
    </w:p>
    <w:p w14:paraId="6004856D" w14:textId="0A31B716" w:rsidR="00EA3558" w:rsidRDefault="00E44C7A" w:rsidP="00E44C7A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715E9C" w:rsidRPr="00F8617D">
        <w:t>Complete the following table of values for the three readers.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3F6385" w14:paraId="2F13228C" w14:textId="2DA734F9" w:rsidTr="00614C88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19F0663D" w14:textId="08DE4DAD" w:rsidR="003F6385" w:rsidRPr="00542035" w:rsidRDefault="003F6385" w:rsidP="00451579">
            <w:pPr>
              <w:pStyle w:val="Ptabletext"/>
              <w:jc w:val="left"/>
              <w:rPr>
                <w:rStyle w:val="Pemphasisasis"/>
              </w:rPr>
            </w:pPr>
            <w:r w:rsidRPr="00F8617D">
              <w:t>Number of books/</w:t>
            </w:r>
            <w:r>
              <w:t>r</w:t>
            </w:r>
            <w:r w:rsidRPr="00F8617D">
              <w:t>eader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368F01F6" w14:textId="3E3263FF" w:rsidR="003F6385" w:rsidRPr="00B0621E" w:rsidRDefault="003F6385" w:rsidP="00B0621E">
            <w:pPr>
              <w:pStyle w:val="Ptabletext"/>
            </w:pPr>
            <w:r w:rsidRPr="00F8617D">
              <w:t>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74AFF01" w14:textId="78C4FD17" w:rsidR="003F6385" w:rsidRDefault="003F6385" w:rsidP="003F6385">
            <w:pPr>
              <w:pStyle w:val="Ptabletext"/>
            </w:pPr>
            <w:r w:rsidRPr="00F8617D">
              <w:t>1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03258B87" w14:textId="65EE4985" w:rsidR="003F6385" w:rsidRDefault="003F6385" w:rsidP="003F6385">
            <w:pPr>
              <w:pStyle w:val="Ptabletext"/>
            </w:pPr>
            <w:r w:rsidRPr="00F8617D">
              <w:t>2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52667C6E" w14:textId="43ACAF65" w:rsidR="003F6385" w:rsidRDefault="003F6385" w:rsidP="003F6385">
            <w:pPr>
              <w:pStyle w:val="Ptabletext"/>
            </w:pPr>
            <w:r w:rsidRPr="00F8617D">
              <w:t>3</w:t>
            </w:r>
          </w:p>
        </w:tc>
        <w:tc>
          <w:tcPr>
            <w:tcW w:w="711" w:type="dxa"/>
            <w:vAlign w:val="center"/>
          </w:tcPr>
          <w:p w14:paraId="40C05F41" w14:textId="4C51137B" w:rsidR="003F6385" w:rsidRDefault="003F6385" w:rsidP="003F6385">
            <w:pPr>
              <w:pStyle w:val="Ptabletext"/>
            </w:pPr>
            <w:r w:rsidRPr="00F8617D">
              <w:t>4</w:t>
            </w:r>
          </w:p>
        </w:tc>
        <w:tc>
          <w:tcPr>
            <w:tcW w:w="711" w:type="dxa"/>
            <w:vAlign w:val="center"/>
          </w:tcPr>
          <w:p w14:paraId="45A20D34" w14:textId="5D653E82" w:rsidR="003F6385" w:rsidRDefault="003F6385" w:rsidP="003F6385">
            <w:pPr>
              <w:pStyle w:val="Ptabletext"/>
            </w:pPr>
            <w:r w:rsidRPr="00F8617D">
              <w:t>5</w:t>
            </w:r>
          </w:p>
        </w:tc>
        <w:tc>
          <w:tcPr>
            <w:tcW w:w="711" w:type="dxa"/>
            <w:vAlign w:val="center"/>
          </w:tcPr>
          <w:p w14:paraId="7C4F06A2" w14:textId="101BDF7D" w:rsidR="003F6385" w:rsidRDefault="003F6385" w:rsidP="003F6385">
            <w:pPr>
              <w:pStyle w:val="Ptabletext"/>
            </w:pPr>
            <w:r w:rsidRPr="00F8617D">
              <w:t>6</w:t>
            </w:r>
          </w:p>
        </w:tc>
        <w:tc>
          <w:tcPr>
            <w:tcW w:w="711" w:type="dxa"/>
            <w:vAlign w:val="center"/>
          </w:tcPr>
          <w:p w14:paraId="5A675320" w14:textId="18598538" w:rsidR="003F6385" w:rsidRDefault="003F6385" w:rsidP="003F6385">
            <w:pPr>
              <w:pStyle w:val="Ptabletext"/>
            </w:pPr>
            <w:r w:rsidRPr="00F8617D">
              <w:t>7</w:t>
            </w:r>
          </w:p>
        </w:tc>
        <w:tc>
          <w:tcPr>
            <w:tcW w:w="711" w:type="dxa"/>
            <w:vAlign w:val="center"/>
          </w:tcPr>
          <w:p w14:paraId="02A7F87F" w14:textId="3D5881C5" w:rsidR="003F6385" w:rsidRDefault="003F6385" w:rsidP="003F6385">
            <w:pPr>
              <w:pStyle w:val="Ptabletext"/>
            </w:pPr>
            <w:r w:rsidRPr="00F8617D">
              <w:t>8</w:t>
            </w:r>
          </w:p>
        </w:tc>
      </w:tr>
      <w:tr w:rsidR="003F6385" w14:paraId="144DD870" w14:textId="00F4D0EB" w:rsidTr="00614C88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0C2117D9" w14:textId="24B149A9" w:rsidR="003F6385" w:rsidRPr="003F6385" w:rsidRDefault="00451579" w:rsidP="008D3662">
            <w:pPr>
              <w:pStyle w:val="Ptabletext"/>
              <w:jc w:val="left"/>
              <w:rPr>
                <w:rStyle w:val="Pemphasisasis"/>
                <w:i w:val="0"/>
              </w:rPr>
            </w:pPr>
            <w:r>
              <w:t>Anthony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6C9CA224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500535C4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72EC6F40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7374DC4A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533EE67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02297F64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AC015DD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426C405F" w14:textId="7EBE6F48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4AFF845D" w14:textId="48ECE078" w:rsidR="003F6385" w:rsidRDefault="003F6385" w:rsidP="003F6385">
            <w:pPr>
              <w:pStyle w:val="Ptabletext"/>
            </w:pPr>
          </w:p>
        </w:tc>
      </w:tr>
      <w:tr w:rsidR="003F6385" w14:paraId="712890C5" w14:textId="77777777" w:rsidTr="00614C88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36B8E5AB" w14:textId="39D0F2CC" w:rsidR="003F6385" w:rsidRPr="003F6385" w:rsidRDefault="00451579" w:rsidP="008D3662">
            <w:pPr>
              <w:pStyle w:val="Ptabletext"/>
              <w:jc w:val="left"/>
              <w:rPr>
                <w:rStyle w:val="Pemphasisasis"/>
                <w:i w:val="0"/>
              </w:rPr>
            </w:pPr>
            <w:r>
              <w:t>Belinda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6E4FA351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00393E3C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2F15352D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5BA5CDB9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02D21A49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51472175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30DB7586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E38755C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06FB48E8" w14:textId="77777777" w:rsidR="003F6385" w:rsidRDefault="003F6385" w:rsidP="003F6385">
            <w:pPr>
              <w:pStyle w:val="Ptabletext"/>
            </w:pPr>
          </w:p>
        </w:tc>
      </w:tr>
      <w:tr w:rsidR="003F6385" w14:paraId="312F3FF4" w14:textId="77777777" w:rsidTr="00614C88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40B6765A" w14:textId="2B853EC4" w:rsidR="003F6385" w:rsidRPr="003F6385" w:rsidRDefault="00451579" w:rsidP="008D3662">
            <w:pPr>
              <w:pStyle w:val="Ptabletext"/>
              <w:jc w:val="left"/>
              <w:rPr>
                <w:rStyle w:val="Pemphasisasis"/>
                <w:i w:val="0"/>
              </w:rPr>
            </w:pPr>
            <w:r>
              <w:t>Carlo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32E73ECD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6C610BB9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620B9C76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727E3634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EF252D6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160D5F3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5AFCAF01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2AD2B080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FC9F0FE" w14:textId="77777777" w:rsidR="003F6385" w:rsidRDefault="003F6385" w:rsidP="003F6385">
            <w:pPr>
              <w:pStyle w:val="Ptabletext"/>
            </w:pPr>
          </w:p>
        </w:tc>
      </w:tr>
    </w:tbl>
    <w:p w14:paraId="5BDEEA88" w14:textId="77777777" w:rsidR="00B10897" w:rsidRDefault="00B10897" w:rsidP="003849AA">
      <w:pPr>
        <w:pStyle w:val="Pquestiontextpartsa"/>
        <w:rPr>
          <w:rStyle w:val="Cquestionpartlabelbold"/>
        </w:rPr>
      </w:pPr>
    </w:p>
    <w:p w14:paraId="287F8F59" w14:textId="6E7DA2A6" w:rsidR="00EA3558" w:rsidRDefault="00B10897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Pr="00F8617D">
        <w:t xml:space="preserve">Use your table of values </w:t>
      </w:r>
      <w:r>
        <w:t>to plot a graph for each person.</w:t>
      </w:r>
      <w:r w:rsidRPr="00F8617D">
        <w:t xml:space="preserve"> </w:t>
      </w:r>
      <w:r>
        <w:t xml:space="preserve">Label </w:t>
      </w:r>
      <w:r w:rsidRPr="00F8617D">
        <w:t>each graph with the person’s name.</w:t>
      </w:r>
    </w:p>
    <w:p w14:paraId="40AB20A0" w14:textId="6B5D9D0B" w:rsidR="00EA3558" w:rsidRDefault="00B10897" w:rsidP="003849AA">
      <w:pPr>
        <w:pStyle w:val="Pquestiontextpartsa"/>
      </w:pPr>
      <w:r>
        <w:tab/>
      </w:r>
      <w:r w:rsidR="008D3662">
        <w:pict w14:anchorId="405E9FF4">
          <v:shape id="_x0000_i1045" type="#_x0000_t75" style="width:150.45pt;height:175.15pt">
            <v:imagedata r:id="rId53" o:title="PM2e_09_EB_05_SBT_02" grayscale="t"/>
          </v:shape>
        </w:pict>
      </w:r>
    </w:p>
    <w:p w14:paraId="2AB765E5" w14:textId="320F0838" w:rsidR="008E634F" w:rsidRDefault="008E634F" w:rsidP="008E634F">
      <w:pPr>
        <w:pStyle w:val="Pquestiontextpartsa"/>
      </w:pPr>
      <w:r w:rsidRPr="00F8617D">
        <w:rPr>
          <w:b/>
        </w:rPr>
        <w:t>(c)</w:t>
      </w:r>
      <w:r>
        <w:tab/>
      </w:r>
      <w:r w:rsidRPr="00F8617D">
        <w:t>Is there a number of books for which all collect the same amount of money? If so, what is it?</w:t>
      </w:r>
    </w:p>
    <w:p w14:paraId="21A7C969" w14:textId="77777777" w:rsidR="00CF6DDD" w:rsidRDefault="00CF6DDD" w:rsidP="008E634F">
      <w:pPr>
        <w:pStyle w:val="Pquestiontextpartsa"/>
      </w:pPr>
    </w:p>
    <w:p w14:paraId="3CE67C90" w14:textId="77777777" w:rsidR="00CF6DDD" w:rsidRDefault="00CF6DDD" w:rsidP="008E634F">
      <w:pPr>
        <w:pStyle w:val="Pquestiontextpartsa"/>
      </w:pPr>
    </w:p>
    <w:p w14:paraId="71457BB9" w14:textId="77777777" w:rsidR="00CF6DDD" w:rsidRPr="00F8617D" w:rsidRDefault="00CF6DDD" w:rsidP="008E634F">
      <w:pPr>
        <w:pStyle w:val="Pquestiontextpartsa"/>
      </w:pPr>
    </w:p>
    <w:p w14:paraId="415967AC" w14:textId="6086E759" w:rsidR="008E634F" w:rsidRPr="00F8617D" w:rsidRDefault="008E634F" w:rsidP="008E634F">
      <w:pPr>
        <w:pStyle w:val="Pquestiontextpartsa"/>
      </w:pPr>
      <w:r w:rsidRPr="00F8617D">
        <w:rPr>
          <w:b/>
        </w:rPr>
        <w:t>(d)</w:t>
      </w:r>
      <w:r>
        <w:tab/>
      </w:r>
      <w:r w:rsidRPr="00F8617D">
        <w:t>Identify the number of books read for which:</w:t>
      </w:r>
    </w:p>
    <w:p w14:paraId="5BAE5160" w14:textId="5FB3E5A2" w:rsidR="008E634F" w:rsidRDefault="008E634F" w:rsidP="008E634F">
      <w:pPr>
        <w:pStyle w:val="Pquestiontextpartsi"/>
      </w:pPr>
      <w:r w:rsidRPr="00F8617D">
        <w:tab/>
      </w:r>
      <w:r w:rsidRPr="00F8617D">
        <w:rPr>
          <w:b/>
        </w:rPr>
        <w:t>(i)</w:t>
      </w:r>
      <w:r>
        <w:tab/>
      </w:r>
      <w:r w:rsidR="00744333">
        <w:t>Anthony</w:t>
      </w:r>
      <w:r w:rsidRPr="00F8617D">
        <w:t xml:space="preserve"> raises the most money</w:t>
      </w:r>
    </w:p>
    <w:p w14:paraId="11A85921" w14:textId="77777777" w:rsidR="00CF6DDD" w:rsidRDefault="00CF6DDD" w:rsidP="008E634F">
      <w:pPr>
        <w:pStyle w:val="Pquestiontextpartsi"/>
      </w:pPr>
    </w:p>
    <w:p w14:paraId="026FF047" w14:textId="77777777" w:rsidR="00CF6DDD" w:rsidRPr="00F8617D" w:rsidRDefault="00CF6DDD" w:rsidP="008E634F">
      <w:pPr>
        <w:pStyle w:val="Pquestiontextpartsi"/>
      </w:pPr>
    </w:p>
    <w:p w14:paraId="1FDE3245" w14:textId="6CF7F5E6" w:rsidR="008E634F" w:rsidRPr="00F8617D" w:rsidRDefault="008E634F" w:rsidP="008E634F">
      <w:pPr>
        <w:pStyle w:val="Pquestiontextpartsi"/>
      </w:pPr>
      <w:r w:rsidRPr="00F8617D">
        <w:tab/>
      </w:r>
      <w:r w:rsidRPr="00F8617D">
        <w:rPr>
          <w:b/>
        </w:rPr>
        <w:t>(ii)</w:t>
      </w:r>
      <w:r>
        <w:tab/>
      </w:r>
      <w:r w:rsidR="00744333">
        <w:t>Belinda</w:t>
      </w:r>
      <w:r w:rsidRPr="00F8617D">
        <w:t xml:space="preserve"> raises the most money</w:t>
      </w:r>
    </w:p>
    <w:p w14:paraId="1B618A7E" w14:textId="77777777" w:rsidR="00CF6DDD" w:rsidRDefault="008E634F" w:rsidP="008E634F">
      <w:pPr>
        <w:pStyle w:val="Pquestiontextpartsi"/>
      </w:pPr>
      <w:r w:rsidRPr="00F8617D">
        <w:tab/>
      </w:r>
    </w:p>
    <w:p w14:paraId="2194935A" w14:textId="77777777" w:rsidR="00CF6DDD" w:rsidRDefault="00CF6DDD" w:rsidP="008E634F">
      <w:pPr>
        <w:pStyle w:val="Pquestiontextpartsi"/>
      </w:pPr>
    </w:p>
    <w:p w14:paraId="507EC77A" w14:textId="0EC1BE90" w:rsidR="008E634F" w:rsidRPr="008E634F" w:rsidRDefault="008E634F" w:rsidP="008E634F">
      <w:pPr>
        <w:pStyle w:val="Pquestiontextpartsi"/>
      </w:pPr>
      <w:r w:rsidRPr="00F8617D">
        <w:rPr>
          <w:b/>
        </w:rPr>
        <w:t>(iii)</w:t>
      </w:r>
      <w:r>
        <w:tab/>
      </w:r>
      <w:r w:rsidR="00744333">
        <w:t>Carlo</w:t>
      </w:r>
      <w:r w:rsidRPr="00F8617D">
        <w:t xml:space="preserve"> raises the most money.</w:t>
      </w:r>
    </w:p>
    <w:p w14:paraId="6188C53E" w14:textId="65F8537B" w:rsidR="001B433F" w:rsidRDefault="001B433F" w:rsidP="001B433F">
      <w:pPr>
        <w:pStyle w:val="Psectionresults"/>
      </w:pPr>
      <w:r>
        <w:t xml:space="preserve">Extended answer results: ___ / </w:t>
      </w:r>
      <w:r w:rsidR="0051657E">
        <w:t>2</w:t>
      </w:r>
      <w:r w:rsidR="00B0621E">
        <w:t>5</w:t>
      </w:r>
    </w:p>
    <w:p w14:paraId="4F2C4399" w14:textId="4CC06AA7" w:rsidR="00611A65" w:rsidRPr="00611A65" w:rsidRDefault="001B433F" w:rsidP="00611A65">
      <w:pPr>
        <w:pStyle w:val="Psectionresults"/>
      </w:pPr>
      <w:r>
        <w:t xml:space="preserve">TOTAL test results: ___ / </w:t>
      </w:r>
      <w:r w:rsidR="00614C88">
        <w:t>60</w:t>
      </w:r>
    </w:p>
    <w:sectPr w:rsidR="00611A65" w:rsidRPr="00611A65" w:rsidSect="003C1799">
      <w:headerReference w:type="default" r:id="rId54"/>
      <w:footerReference w:type="default" r:id="rId55"/>
      <w:headerReference w:type="first" r:id="rId56"/>
      <w:footerReference w:type="first" r:id="rId57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09D94" w14:textId="77777777" w:rsidR="007E6F2F" w:rsidRDefault="007E6F2F" w:rsidP="00B91E57">
      <w:r>
        <w:separator/>
      </w:r>
    </w:p>
  </w:endnote>
  <w:endnote w:type="continuationSeparator" w:id="0">
    <w:p w14:paraId="2B3948BB" w14:textId="77777777" w:rsidR="007E6F2F" w:rsidRDefault="007E6F2F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D366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D366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1BF09" w14:textId="77777777" w:rsidR="007E6F2F" w:rsidRDefault="007E6F2F" w:rsidP="00B91E57">
      <w:r>
        <w:separator/>
      </w:r>
    </w:p>
  </w:footnote>
  <w:footnote w:type="continuationSeparator" w:id="0">
    <w:p w14:paraId="4F0B49DC" w14:textId="77777777" w:rsidR="007E6F2F" w:rsidRDefault="007E6F2F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16A573C5" w:rsidR="00B91E57" w:rsidRDefault="008D3662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F33B3A">
      <w:t>Linear relationships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CD21D5">
      <w:t>C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5682502A" w:rsidR="00A8741D" w:rsidRDefault="008D3662" w:rsidP="00A8741D">
    <w:pPr>
      <w:pStyle w:val="Pheadertext"/>
    </w:pPr>
    <w:r>
      <w:t xml:space="preserve">Pearson Mathematics </w:t>
    </w:r>
    <w:r w:rsidR="00423D63">
      <w:t xml:space="preserve">9  </w:t>
    </w:r>
    <w:r w:rsidR="00A8741D">
      <w:tab/>
      <w:t xml:space="preserve">Name: </w:t>
    </w:r>
    <w:r w:rsidR="00A8741D">
      <w:tab/>
    </w:r>
  </w:p>
  <w:p w14:paraId="427BFFF3" w14:textId="604A39AA" w:rsidR="00A8741D" w:rsidRPr="00A8741D" w:rsidRDefault="008D3662" w:rsidP="00A8741D">
    <w:pPr>
      <w:pStyle w:val="Pheadertext"/>
    </w:pPr>
    <w:r>
      <w:t xml:space="preserve">Linear relationships — </w:t>
    </w:r>
    <w:r w:rsidRPr="00F85EEB">
      <w:t xml:space="preserve">Test </w:t>
    </w:r>
    <w:r>
      <w:t>C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7040"/>
    <w:multiLevelType w:val="hybridMultilevel"/>
    <w:tmpl w:val="4E3CE680"/>
    <w:lvl w:ilvl="0" w:tplc="E11C80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306F"/>
    <w:rsid w:val="00033C5C"/>
    <w:rsid w:val="000407AC"/>
    <w:rsid w:val="00051314"/>
    <w:rsid w:val="00052D5F"/>
    <w:rsid w:val="00057492"/>
    <w:rsid w:val="00062A9B"/>
    <w:rsid w:val="00062B27"/>
    <w:rsid w:val="00064993"/>
    <w:rsid w:val="00066722"/>
    <w:rsid w:val="00073BD9"/>
    <w:rsid w:val="00076BF9"/>
    <w:rsid w:val="00082AD0"/>
    <w:rsid w:val="00090B15"/>
    <w:rsid w:val="00094B98"/>
    <w:rsid w:val="000C4CB1"/>
    <w:rsid w:val="000C6C56"/>
    <w:rsid w:val="000F52E2"/>
    <w:rsid w:val="00100071"/>
    <w:rsid w:val="00100D0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80D86"/>
    <w:rsid w:val="001832E4"/>
    <w:rsid w:val="00187D15"/>
    <w:rsid w:val="001B433F"/>
    <w:rsid w:val="001C4DB3"/>
    <w:rsid w:val="001C653B"/>
    <w:rsid w:val="001F3755"/>
    <w:rsid w:val="001F3D5E"/>
    <w:rsid w:val="00205ABB"/>
    <w:rsid w:val="00223001"/>
    <w:rsid w:val="0023648C"/>
    <w:rsid w:val="00240E07"/>
    <w:rsid w:val="002509BC"/>
    <w:rsid w:val="002635BA"/>
    <w:rsid w:val="002777ED"/>
    <w:rsid w:val="0029660A"/>
    <w:rsid w:val="0029665F"/>
    <w:rsid w:val="002A61AB"/>
    <w:rsid w:val="002B6D57"/>
    <w:rsid w:val="002C0D5B"/>
    <w:rsid w:val="002C3C99"/>
    <w:rsid w:val="002C5286"/>
    <w:rsid w:val="002D2E83"/>
    <w:rsid w:val="002D4467"/>
    <w:rsid w:val="002E0784"/>
    <w:rsid w:val="002E154B"/>
    <w:rsid w:val="00307A48"/>
    <w:rsid w:val="00307F32"/>
    <w:rsid w:val="00323197"/>
    <w:rsid w:val="00323AB7"/>
    <w:rsid w:val="00332DC9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13E1"/>
    <w:rsid w:val="003849AA"/>
    <w:rsid w:val="0039270F"/>
    <w:rsid w:val="00393ADE"/>
    <w:rsid w:val="003A6EA1"/>
    <w:rsid w:val="003B3BBF"/>
    <w:rsid w:val="003C1799"/>
    <w:rsid w:val="003C445D"/>
    <w:rsid w:val="003E3349"/>
    <w:rsid w:val="003E7772"/>
    <w:rsid w:val="003F6385"/>
    <w:rsid w:val="004066D1"/>
    <w:rsid w:val="00412093"/>
    <w:rsid w:val="00413A15"/>
    <w:rsid w:val="00413F8C"/>
    <w:rsid w:val="004161B6"/>
    <w:rsid w:val="00420B07"/>
    <w:rsid w:val="00423D63"/>
    <w:rsid w:val="0043227F"/>
    <w:rsid w:val="00451579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3D57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1657E"/>
    <w:rsid w:val="00520E87"/>
    <w:rsid w:val="0052478A"/>
    <w:rsid w:val="0052656A"/>
    <w:rsid w:val="00527600"/>
    <w:rsid w:val="00530D78"/>
    <w:rsid w:val="00542035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2BD5"/>
    <w:rsid w:val="0059291C"/>
    <w:rsid w:val="005A07A0"/>
    <w:rsid w:val="005A6C19"/>
    <w:rsid w:val="005B5208"/>
    <w:rsid w:val="005C1799"/>
    <w:rsid w:val="005C2DB7"/>
    <w:rsid w:val="005C6EE5"/>
    <w:rsid w:val="005F2F17"/>
    <w:rsid w:val="00604D55"/>
    <w:rsid w:val="00606690"/>
    <w:rsid w:val="0060765D"/>
    <w:rsid w:val="00607F60"/>
    <w:rsid w:val="00611A65"/>
    <w:rsid w:val="00614C88"/>
    <w:rsid w:val="00616932"/>
    <w:rsid w:val="00617BEA"/>
    <w:rsid w:val="006315DD"/>
    <w:rsid w:val="0063190F"/>
    <w:rsid w:val="00653408"/>
    <w:rsid w:val="00665AA1"/>
    <w:rsid w:val="0066782B"/>
    <w:rsid w:val="0069202C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7A2"/>
    <w:rsid w:val="006F17EE"/>
    <w:rsid w:val="006F2BB6"/>
    <w:rsid w:val="006F48EB"/>
    <w:rsid w:val="0070464D"/>
    <w:rsid w:val="00713EAF"/>
    <w:rsid w:val="00715815"/>
    <w:rsid w:val="00715E9C"/>
    <w:rsid w:val="00722B45"/>
    <w:rsid w:val="007313E8"/>
    <w:rsid w:val="00732B3C"/>
    <w:rsid w:val="00744333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6F2F"/>
    <w:rsid w:val="00814B1B"/>
    <w:rsid w:val="00817AEB"/>
    <w:rsid w:val="008226DD"/>
    <w:rsid w:val="00823BB8"/>
    <w:rsid w:val="008266C5"/>
    <w:rsid w:val="00842378"/>
    <w:rsid w:val="008453BA"/>
    <w:rsid w:val="00847E81"/>
    <w:rsid w:val="00851029"/>
    <w:rsid w:val="0085608B"/>
    <w:rsid w:val="00857C76"/>
    <w:rsid w:val="00861454"/>
    <w:rsid w:val="00872A57"/>
    <w:rsid w:val="00883D65"/>
    <w:rsid w:val="00887F5C"/>
    <w:rsid w:val="008A06F7"/>
    <w:rsid w:val="008A2708"/>
    <w:rsid w:val="008A65C6"/>
    <w:rsid w:val="008A7307"/>
    <w:rsid w:val="008B5DC2"/>
    <w:rsid w:val="008C44CE"/>
    <w:rsid w:val="008D3662"/>
    <w:rsid w:val="008D3E39"/>
    <w:rsid w:val="008E3A48"/>
    <w:rsid w:val="008E634F"/>
    <w:rsid w:val="008F0DDC"/>
    <w:rsid w:val="008F0EC6"/>
    <w:rsid w:val="008F5E62"/>
    <w:rsid w:val="009023C1"/>
    <w:rsid w:val="00913906"/>
    <w:rsid w:val="0091733C"/>
    <w:rsid w:val="0092625F"/>
    <w:rsid w:val="009303E1"/>
    <w:rsid w:val="00931D7E"/>
    <w:rsid w:val="00934CAB"/>
    <w:rsid w:val="00935B41"/>
    <w:rsid w:val="0093734D"/>
    <w:rsid w:val="009437F9"/>
    <w:rsid w:val="009461B8"/>
    <w:rsid w:val="00950FFA"/>
    <w:rsid w:val="00962392"/>
    <w:rsid w:val="00972C5B"/>
    <w:rsid w:val="009841D7"/>
    <w:rsid w:val="009A776D"/>
    <w:rsid w:val="009A7AC5"/>
    <w:rsid w:val="009C1F04"/>
    <w:rsid w:val="009C29F6"/>
    <w:rsid w:val="009C3377"/>
    <w:rsid w:val="009D03D9"/>
    <w:rsid w:val="009E1AF5"/>
    <w:rsid w:val="009F2FC5"/>
    <w:rsid w:val="00A215AF"/>
    <w:rsid w:val="00A23D25"/>
    <w:rsid w:val="00A302AA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87901"/>
    <w:rsid w:val="00A92695"/>
    <w:rsid w:val="00A96CBC"/>
    <w:rsid w:val="00AA25D9"/>
    <w:rsid w:val="00AA76E8"/>
    <w:rsid w:val="00AA7ED5"/>
    <w:rsid w:val="00AB1640"/>
    <w:rsid w:val="00AD2442"/>
    <w:rsid w:val="00AD4FD5"/>
    <w:rsid w:val="00AE3D80"/>
    <w:rsid w:val="00AF0F2C"/>
    <w:rsid w:val="00AF48BF"/>
    <w:rsid w:val="00AF5384"/>
    <w:rsid w:val="00B0621E"/>
    <w:rsid w:val="00B10897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931B2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432BC"/>
    <w:rsid w:val="00C5054A"/>
    <w:rsid w:val="00C50C69"/>
    <w:rsid w:val="00C51718"/>
    <w:rsid w:val="00C522B4"/>
    <w:rsid w:val="00C56D83"/>
    <w:rsid w:val="00C75F4E"/>
    <w:rsid w:val="00C9254A"/>
    <w:rsid w:val="00CA48D8"/>
    <w:rsid w:val="00CB3D6D"/>
    <w:rsid w:val="00CC0D68"/>
    <w:rsid w:val="00CC7D1F"/>
    <w:rsid w:val="00CD00EA"/>
    <w:rsid w:val="00CD21D5"/>
    <w:rsid w:val="00CE2DDA"/>
    <w:rsid w:val="00CE4410"/>
    <w:rsid w:val="00CF0C64"/>
    <w:rsid w:val="00CF4C57"/>
    <w:rsid w:val="00CF6DDD"/>
    <w:rsid w:val="00D01C11"/>
    <w:rsid w:val="00D027D6"/>
    <w:rsid w:val="00D03976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025C"/>
    <w:rsid w:val="00D94C52"/>
    <w:rsid w:val="00DA3BBA"/>
    <w:rsid w:val="00DA6D73"/>
    <w:rsid w:val="00DB2FDA"/>
    <w:rsid w:val="00DE113C"/>
    <w:rsid w:val="00DE3994"/>
    <w:rsid w:val="00DE45D5"/>
    <w:rsid w:val="00DE7565"/>
    <w:rsid w:val="00DF65A6"/>
    <w:rsid w:val="00E01186"/>
    <w:rsid w:val="00E021E4"/>
    <w:rsid w:val="00E02483"/>
    <w:rsid w:val="00E02C5B"/>
    <w:rsid w:val="00E10D96"/>
    <w:rsid w:val="00E2498A"/>
    <w:rsid w:val="00E42B3B"/>
    <w:rsid w:val="00E4401F"/>
    <w:rsid w:val="00E44C7A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C0922"/>
    <w:rsid w:val="00ED79FA"/>
    <w:rsid w:val="00EE19BA"/>
    <w:rsid w:val="00EE7C00"/>
    <w:rsid w:val="00EF30D8"/>
    <w:rsid w:val="00EF38CC"/>
    <w:rsid w:val="00EF6108"/>
    <w:rsid w:val="00F103C8"/>
    <w:rsid w:val="00F13A32"/>
    <w:rsid w:val="00F1598F"/>
    <w:rsid w:val="00F24B10"/>
    <w:rsid w:val="00F279DF"/>
    <w:rsid w:val="00F33B3A"/>
    <w:rsid w:val="00F41913"/>
    <w:rsid w:val="00F5599A"/>
    <w:rsid w:val="00F80273"/>
    <w:rsid w:val="00F829F7"/>
    <w:rsid w:val="00F911EE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8E634F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8E634F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image" Target="media/image16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image" Target="media/image23.png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7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image" Target="media/image26.jpe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png"/><Relationship Id="rId57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5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C1A14-7A27-4FCF-A73E-330976EA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17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</cp:revision>
  <cp:lastPrinted>2016-07-15T04:27:00Z</cp:lastPrinted>
  <dcterms:created xsi:type="dcterms:W3CDTF">2016-09-09T07:27:00Z</dcterms:created>
  <dcterms:modified xsi:type="dcterms:W3CDTF">2016-10-11T22:12:00Z</dcterms:modified>
</cp:coreProperties>
</file>