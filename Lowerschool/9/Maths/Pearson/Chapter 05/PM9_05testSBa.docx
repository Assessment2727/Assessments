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DCD026" w14:textId="77777777" w:rsidR="00D747CC" w:rsidRDefault="001B433F" w:rsidP="001B433F">
      <w:pPr>
        <w:pStyle w:val="Psectionheading"/>
      </w:pPr>
      <w:r>
        <w:t>M</w:t>
      </w:r>
      <w:r w:rsidR="001158EE">
        <w:t>ultiple-choice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838"/>
        <w:gridCol w:w="841"/>
        <w:gridCol w:w="845"/>
        <w:gridCol w:w="841"/>
        <w:gridCol w:w="841"/>
        <w:gridCol w:w="846"/>
        <w:gridCol w:w="846"/>
        <w:gridCol w:w="846"/>
      </w:tblGrid>
      <w:tr w:rsidR="009C1371" w14:paraId="0DEA2A7B" w14:textId="515E5DC0" w:rsidTr="00B5411A">
        <w:tc>
          <w:tcPr>
            <w:tcW w:w="1458" w:type="dxa"/>
          </w:tcPr>
          <w:p w14:paraId="462A1B32" w14:textId="77777777" w:rsidR="009C1371" w:rsidRDefault="009C1371" w:rsidP="00CC6FFF">
            <w:pPr>
              <w:pStyle w:val="Pquestionheadingmc1stafterhead"/>
            </w:pPr>
            <w:r>
              <w:t>Question</w:t>
            </w:r>
          </w:p>
        </w:tc>
        <w:tc>
          <w:tcPr>
            <w:tcW w:w="838" w:type="dxa"/>
          </w:tcPr>
          <w:p w14:paraId="58621B63" w14:textId="77777777" w:rsidR="009C1371" w:rsidRDefault="009C1371" w:rsidP="00CC6FFF">
            <w:pPr>
              <w:pStyle w:val="Ptabletext"/>
            </w:pPr>
            <w:r>
              <w:t>1</w:t>
            </w:r>
          </w:p>
        </w:tc>
        <w:tc>
          <w:tcPr>
            <w:tcW w:w="841" w:type="dxa"/>
          </w:tcPr>
          <w:p w14:paraId="46C19715" w14:textId="77777777" w:rsidR="009C1371" w:rsidRDefault="009C1371" w:rsidP="00CC6FFF">
            <w:pPr>
              <w:pStyle w:val="Ptabletext"/>
            </w:pPr>
            <w:r>
              <w:t>2</w:t>
            </w:r>
          </w:p>
        </w:tc>
        <w:tc>
          <w:tcPr>
            <w:tcW w:w="845" w:type="dxa"/>
          </w:tcPr>
          <w:p w14:paraId="0BCDCC9C" w14:textId="77777777" w:rsidR="009C1371" w:rsidRDefault="009C1371" w:rsidP="00CC6FFF">
            <w:pPr>
              <w:pStyle w:val="Ptabletext"/>
            </w:pPr>
            <w:r>
              <w:t>3</w:t>
            </w:r>
          </w:p>
        </w:tc>
        <w:tc>
          <w:tcPr>
            <w:tcW w:w="841" w:type="dxa"/>
          </w:tcPr>
          <w:p w14:paraId="712F3730" w14:textId="77777777" w:rsidR="009C1371" w:rsidRDefault="009C1371" w:rsidP="00CC6FFF">
            <w:pPr>
              <w:pStyle w:val="Ptabletext"/>
            </w:pPr>
            <w:r>
              <w:t>4</w:t>
            </w:r>
          </w:p>
        </w:tc>
        <w:tc>
          <w:tcPr>
            <w:tcW w:w="841" w:type="dxa"/>
          </w:tcPr>
          <w:p w14:paraId="3B652752" w14:textId="77777777" w:rsidR="009C1371" w:rsidRDefault="009C1371" w:rsidP="00CC6FFF">
            <w:pPr>
              <w:pStyle w:val="Ptabletext"/>
            </w:pPr>
            <w:r>
              <w:t>5</w:t>
            </w:r>
          </w:p>
        </w:tc>
        <w:tc>
          <w:tcPr>
            <w:tcW w:w="846" w:type="dxa"/>
          </w:tcPr>
          <w:p w14:paraId="32A24A6F" w14:textId="77777777" w:rsidR="009C1371" w:rsidRDefault="009C1371" w:rsidP="00CC6FFF">
            <w:pPr>
              <w:pStyle w:val="Ptabletext"/>
            </w:pPr>
            <w:r>
              <w:t>6</w:t>
            </w:r>
          </w:p>
        </w:tc>
        <w:tc>
          <w:tcPr>
            <w:tcW w:w="846" w:type="dxa"/>
          </w:tcPr>
          <w:p w14:paraId="170E4F68" w14:textId="77777777" w:rsidR="009C1371" w:rsidRDefault="009C1371" w:rsidP="00CC6FFF">
            <w:pPr>
              <w:pStyle w:val="Ptabletext"/>
            </w:pPr>
            <w:r>
              <w:t>7</w:t>
            </w:r>
          </w:p>
        </w:tc>
        <w:tc>
          <w:tcPr>
            <w:tcW w:w="846" w:type="dxa"/>
          </w:tcPr>
          <w:p w14:paraId="1B08FC69" w14:textId="77777777" w:rsidR="009C1371" w:rsidRDefault="009C1371" w:rsidP="00CC6FFF">
            <w:pPr>
              <w:pStyle w:val="Ptabletext"/>
            </w:pPr>
            <w:r>
              <w:t>8</w:t>
            </w:r>
          </w:p>
        </w:tc>
      </w:tr>
      <w:tr w:rsidR="009C1371" w14:paraId="7ACAC68F" w14:textId="1ADB009E" w:rsidTr="00A61FF6">
        <w:tc>
          <w:tcPr>
            <w:tcW w:w="1458" w:type="dxa"/>
          </w:tcPr>
          <w:p w14:paraId="6B6C594B" w14:textId="77777777" w:rsidR="009C1371" w:rsidRDefault="009C1371" w:rsidP="009C1371">
            <w:pPr>
              <w:pStyle w:val="Pquestionheadingmc1stafterhead"/>
            </w:pPr>
            <w:r>
              <w:t>Answer</w:t>
            </w:r>
          </w:p>
        </w:tc>
        <w:tc>
          <w:tcPr>
            <w:tcW w:w="838" w:type="dxa"/>
            <w:vAlign w:val="center"/>
          </w:tcPr>
          <w:p w14:paraId="36AA7D52" w14:textId="52C976EB" w:rsidR="009C1371" w:rsidRDefault="002A461C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1" w:type="dxa"/>
            <w:vAlign w:val="center"/>
          </w:tcPr>
          <w:p w14:paraId="45967BFE" w14:textId="63D8823C" w:rsidR="009C1371" w:rsidRDefault="002A461C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5" w:type="dxa"/>
            <w:vAlign w:val="center"/>
          </w:tcPr>
          <w:p w14:paraId="391FAADF" w14:textId="3EDC441A" w:rsidR="009C1371" w:rsidRDefault="00D3703E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1" w:type="dxa"/>
            <w:vAlign w:val="center"/>
          </w:tcPr>
          <w:p w14:paraId="0EEB008F" w14:textId="2D8B54D2" w:rsidR="009C1371" w:rsidRDefault="006127F6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1" w:type="dxa"/>
            <w:vAlign w:val="center"/>
          </w:tcPr>
          <w:p w14:paraId="688135BA" w14:textId="704EAE53" w:rsidR="009C1371" w:rsidRDefault="002A461C" w:rsidP="009C1371">
            <w:pPr>
              <w:pStyle w:val="Ptabletext"/>
            </w:pPr>
            <w:r>
              <w:rPr>
                <w:szCs w:val="32"/>
              </w:rPr>
              <w:t>D</w:t>
            </w:r>
          </w:p>
        </w:tc>
        <w:tc>
          <w:tcPr>
            <w:tcW w:w="846" w:type="dxa"/>
            <w:vAlign w:val="center"/>
          </w:tcPr>
          <w:p w14:paraId="3FF72139" w14:textId="4F600C60" w:rsidR="009C1371" w:rsidRDefault="002A461C" w:rsidP="009C1371">
            <w:pPr>
              <w:pStyle w:val="Ptabletext"/>
            </w:pPr>
            <w:r>
              <w:rPr>
                <w:szCs w:val="32"/>
              </w:rPr>
              <w:t>A</w:t>
            </w:r>
          </w:p>
        </w:tc>
        <w:tc>
          <w:tcPr>
            <w:tcW w:w="846" w:type="dxa"/>
            <w:vAlign w:val="center"/>
          </w:tcPr>
          <w:p w14:paraId="06C25CD4" w14:textId="59A982B2" w:rsidR="009C1371" w:rsidRDefault="006127F6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  <w:tc>
          <w:tcPr>
            <w:tcW w:w="846" w:type="dxa"/>
            <w:vAlign w:val="center"/>
          </w:tcPr>
          <w:p w14:paraId="696FF1AD" w14:textId="5E90B09F" w:rsidR="009C1371" w:rsidRDefault="006127F6" w:rsidP="009C1371">
            <w:pPr>
              <w:pStyle w:val="Ptabletext"/>
            </w:pPr>
            <w:r>
              <w:rPr>
                <w:szCs w:val="32"/>
              </w:rPr>
              <w:t>C</w:t>
            </w:r>
          </w:p>
        </w:tc>
      </w:tr>
    </w:tbl>
    <w:p w14:paraId="503045BF" w14:textId="77777777" w:rsidR="00CC6FFF" w:rsidRDefault="00CC6FFF" w:rsidP="00CC6FFF">
      <w:pPr>
        <w:pStyle w:val="Ptabletext"/>
      </w:pPr>
    </w:p>
    <w:p w14:paraId="66F09C82" w14:textId="6D10F04A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D004B4">
        <w:t>5</w:t>
      </w:r>
      <w:r>
        <w:t>.1]</w:t>
      </w:r>
    </w:p>
    <w:p w14:paraId="37B10530" w14:textId="780AABB6" w:rsidR="00EF38CC" w:rsidRDefault="002A461C" w:rsidP="00EF38CC">
      <w:pPr>
        <w:pStyle w:val="Pquestiontextmcqoptions"/>
      </w:pPr>
      <w:r>
        <w:rPr>
          <w:rStyle w:val="Cquestionpartlabelbold"/>
        </w:rPr>
        <w:t>D</w:t>
      </w:r>
      <w:bookmarkStart w:id="0" w:name="_GoBack"/>
      <w:bookmarkEnd w:id="0"/>
    </w:p>
    <w:p w14:paraId="3F84C3B3" w14:textId="77777777" w:rsidR="00EF6F38" w:rsidRPr="00EF6F38" w:rsidRDefault="006127F6" w:rsidP="00EF6F38">
      <w:pPr>
        <w:pStyle w:val="Pquestiontextmainstem"/>
      </w:pPr>
      <w:r w:rsidRPr="00EF6F38">
        <w:rPr>
          <w:position w:val="-24"/>
        </w:rPr>
        <w:object w:dxaOrig="1020" w:dyaOrig="620" w14:anchorId="645F10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5pt;height:31.15pt" o:ole="">
            <v:imagedata r:id="rId9" o:title=""/>
          </v:shape>
          <o:OLEObject Type="Embed" ProgID="Equation.3" ShapeID="_x0000_i1025" DrawAspect="Content" ObjectID="_1537769899" r:id="rId10"/>
        </w:object>
      </w:r>
    </w:p>
    <w:p w14:paraId="63547375" w14:textId="77777777" w:rsidR="00EF6F38" w:rsidRPr="00EF6F38" w:rsidRDefault="006127F6" w:rsidP="00EF6F38">
      <w:pPr>
        <w:pStyle w:val="Pquestiontextmainstem"/>
      </w:pPr>
      <w:r w:rsidRPr="00EF6F38">
        <w:rPr>
          <w:position w:val="-24"/>
        </w:rPr>
        <w:object w:dxaOrig="700" w:dyaOrig="620" w14:anchorId="2DFC34DD">
          <v:shape id="_x0000_i1026" type="#_x0000_t75" style="width:35.45pt;height:31.15pt" o:ole="">
            <v:imagedata r:id="rId11" o:title=""/>
          </v:shape>
          <o:OLEObject Type="Embed" ProgID="Equation.3" ShapeID="_x0000_i1026" DrawAspect="Content" ObjectID="_1537769900" r:id="rId12"/>
        </w:object>
      </w:r>
    </w:p>
    <w:p w14:paraId="39DE29A5" w14:textId="6EF62DDA" w:rsidR="00EF6F38" w:rsidRPr="00EF6F38" w:rsidRDefault="00EF6F38" w:rsidP="00EF6F38">
      <w:pPr>
        <w:pStyle w:val="Pquestiontextmainstem"/>
      </w:pPr>
      <w:r w:rsidRPr="00EF6F38">
        <w:t>3</w:t>
      </w:r>
      <w:r w:rsidRPr="00EF6F38">
        <w:rPr>
          <w:i/>
        </w:rPr>
        <w:t>a</w:t>
      </w:r>
      <w:r w:rsidRPr="00EF6F38">
        <w:t xml:space="preserve"> = 1</w:t>
      </w:r>
      <w:r w:rsidR="006127F6">
        <w:t>8</w:t>
      </w:r>
    </w:p>
    <w:p w14:paraId="1AF06620" w14:textId="32AEB95A" w:rsidR="00EF6F38" w:rsidRPr="00EF6F38" w:rsidRDefault="00EF6F38" w:rsidP="00EF6F38">
      <w:pPr>
        <w:pStyle w:val="Pquestiontextmainstem"/>
      </w:pPr>
      <w:r w:rsidRPr="00EF6F38">
        <w:rPr>
          <w:i/>
        </w:rPr>
        <w:t>a</w:t>
      </w:r>
      <w:r w:rsidRPr="00EF6F38">
        <w:t xml:space="preserve"> = </w:t>
      </w:r>
      <w:r w:rsidR="006127F6">
        <w:t>6</w:t>
      </w:r>
    </w:p>
    <w:p w14:paraId="0F67B036" w14:textId="4106A8F1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D004B4">
        <w:t>5</w:t>
      </w:r>
      <w:r w:rsidR="004604F3">
        <w:t>.</w:t>
      </w:r>
      <w:r w:rsidR="00D004B4">
        <w:t>2</w:t>
      </w:r>
      <w:r>
        <w:t>]</w:t>
      </w:r>
    </w:p>
    <w:p w14:paraId="17DFC416" w14:textId="746959E3" w:rsidR="001B433F" w:rsidRDefault="002A461C" w:rsidP="001B433F">
      <w:pPr>
        <w:pStyle w:val="Pquestiontextmcqoptions"/>
      </w:pPr>
      <w:r>
        <w:rPr>
          <w:rStyle w:val="Cquestionpartlabelbold"/>
        </w:rPr>
        <w:t>A</w:t>
      </w:r>
    </w:p>
    <w:p w14:paraId="4D818FD6" w14:textId="23B294E7" w:rsidR="00EF6F38" w:rsidRPr="0029666D" w:rsidRDefault="00EF6F38" w:rsidP="00EF6F38">
      <w:pPr>
        <w:pStyle w:val="Pquestiontextmainstem"/>
      </w:pPr>
      <w:r w:rsidRPr="0029666D">
        <w:t xml:space="preserve">Let </w:t>
      </w:r>
      <w:r w:rsidRPr="00EF6F38">
        <w:rPr>
          <w:i/>
        </w:rPr>
        <w:t>x</w:t>
      </w:r>
      <w:r>
        <w:t xml:space="preserve"> be </w:t>
      </w:r>
      <w:r w:rsidRPr="0029666D">
        <w:t xml:space="preserve">number of </w:t>
      </w:r>
      <w:r>
        <w:t>girls in the class</w:t>
      </w:r>
      <w:r w:rsidRPr="0029666D">
        <w:rPr>
          <w:i/>
        </w:rPr>
        <w:t>.</w:t>
      </w:r>
    </w:p>
    <w:p w14:paraId="7E77EAA4" w14:textId="0BCAA075" w:rsidR="00EF6F38" w:rsidRPr="0029666D" w:rsidRDefault="00EF6F38" w:rsidP="00EF6F38">
      <w:pPr>
        <w:pStyle w:val="Pquestiontextmainstem"/>
      </w:pPr>
      <w:r w:rsidRPr="0029666D">
        <w:t xml:space="preserve">If </w:t>
      </w:r>
      <w:r>
        <w:t xml:space="preserve">the number of boys is </w:t>
      </w:r>
      <w:r w:rsidR="006127F6">
        <w:t>two</w:t>
      </w:r>
      <w:r w:rsidRPr="0029666D">
        <w:t>-third</w:t>
      </w:r>
      <w:r w:rsidR="006127F6">
        <w:t>s</w:t>
      </w:r>
      <w:r w:rsidRPr="0029666D">
        <w:t xml:space="preserve"> </w:t>
      </w:r>
      <w:r>
        <w:t xml:space="preserve">that </w:t>
      </w:r>
      <w:r w:rsidRPr="0029666D">
        <w:t xml:space="preserve">of the </w:t>
      </w:r>
      <w:r>
        <w:t>girls, then ther</w:t>
      </w:r>
      <w:r w:rsidRPr="0029666D">
        <w:t xml:space="preserve">e are </w:t>
      </w:r>
      <w:r w:rsidR="006127F6" w:rsidRPr="0029666D">
        <w:rPr>
          <w:position w:val="-22"/>
        </w:rPr>
        <w:object w:dxaOrig="220" w:dyaOrig="580" w14:anchorId="3FE438B2">
          <v:shape id="_x0000_i1027" type="#_x0000_t75" style="width:11.8pt;height:29pt" o:ole="">
            <v:imagedata r:id="rId13" o:title=""/>
          </v:shape>
          <o:OLEObject Type="Embed" ProgID="Equation.DSMT4" ShapeID="_x0000_i1027" DrawAspect="Content" ObjectID="_1537769901" r:id="rId14"/>
        </w:object>
      </w:r>
      <w:r w:rsidRPr="0029666D">
        <w:rPr>
          <w:i/>
        </w:rPr>
        <w:t>x</w:t>
      </w:r>
      <w:r w:rsidRPr="0029666D">
        <w:t xml:space="preserve"> </w:t>
      </w:r>
      <w:r>
        <w:t>boys in the class.</w:t>
      </w:r>
    </w:p>
    <w:p w14:paraId="597196FA" w14:textId="2A643229" w:rsidR="00EF6F38" w:rsidRPr="0029666D" w:rsidRDefault="00EF6F38" w:rsidP="00EF6F38">
      <w:pPr>
        <w:pStyle w:val="Pquestiontextmainstem"/>
        <w:rPr>
          <w:i/>
        </w:rPr>
      </w:pPr>
      <w:r w:rsidRPr="0029666D">
        <w:t xml:space="preserve">The </w:t>
      </w:r>
      <w:r>
        <w:t>total number of students is therefore</w:t>
      </w:r>
      <w:r w:rsidRPr="0029666D">
        <w:t xml:space="preserve"> </w:t>
      </w:r>
      <w:r w:rsidRPr="0029666D">
        <w:rPr>
          <w:i/>
        </w:rPr>
        <w:t>x</w:t>
      </w:r>
      <w:r w:rsidRPr="0029666D">
        <w:t xml:space="preserve"> +</w:t>
      </w:r>
      <w:r w:rsidR="006127F6" w:rsidRPr="0029666D">
        <w:rPr>
          <w:position w:val="-22"/>
        </w:rPr>
        <w:object w:dxaOrig="220" w:dyaOrig="580" w14:anchorId="78B083F4">
          <v:shape id="_x0000_i1028" type="#_x0000_t75" style="width:11.8pt;height:29pt" o:ole="">
            <v:imagedata r:id="rId15" o:title=""/>
          </v:shape>
          <o:OLEObject Type="Embed" ProgID="Equation.DSMT4" ShapeID="_x0000_i1028" DrawAspect="Content" ObjectID="_1537769902" r:id="rId16"/>
        </w:object>
      </w:r>
      <w:r w:rsidRPr="0029666D">
        <w:rPr>
          <w:i/>
        </w:rPr>
        <w:t>x</w:t>
      </w:r>
      <w:r w:rsidRPr="00EF6F38">
        <w:t>.</w:t>
      </w:r>
    </w:p>
    <w:p w14:paraId="7E7249DE" w14:textId="2581F19B" w:rsidR="001158EE" w:rsidRPr="009C1371" w:rsidRDefault="00EF6F38" w:rsidP="00EF6F38">
      <w:pPr>
        <w:pStyle w:val="Pquestiontextmainstem"/>
      </w:pPr>
      <w:r>
        <w:t>T</w:t>
      </w:r>
      <w:r w:rsidRPr="0029666D">
        <w:t xml:space="preserve">here are 20 students in the class, </w:t>
      </w:r>
      <w:r>
        <w:t xml:space="preserve">so </w:t>
      </w:r>
      <w:r w:rsidRPr="0029666D">
        <w:rPr>
          <w:i/>
        </w:rPr>
        <w:t>x</w:t>
      </w:r>
      <w:r w:rsidRPr="0029666D">
        <w:t xml:space="preserve"> +</w:t>
      </w:r>
      <w:r w:rsidR="006127F6" w:rsidRPr="0029666D">
        <w:rPr>
          <w:position w:val="-22"/>
        </w:rPr>
        <w:object w:dxaOrig="220" w:dyaOrig="580" w14:anchorId="675C35C4">
          <v:shape id="_x0000_i1029" type="#_x0000_t75" style="width:11.8pt;height:29pt" o:ole="">
            <v:imagedata r:id="rId15" o:title=""/>
          </v:shape>
          <o:OLEObject Type="Embed" ProgID="Equation.DSMT4" ShapeID="_x0000_i1029" DrawAspect="Content" ObjectID="_1537769903" r:id="rId17"/>
        </w:object>
      </w:r>
      <w:r w:rsidRPr="0029666D">
        <w:rPr>
          <w:i/>
        </w:rPr>
        <w:t>x</w:t>
      </w:r>
      <w:r>
        <w:t xml:space="preserve"> = 20, or 3</w:t>
      </w:r>
      <w:r w:rsidRPr="0029666D">
        <w:rPr>
          <w:i/>
        </w:rPr>
        <w:t>x</w:t>
      </w:r>
      <w:r w:rsidRPr="0029666D">
        <w:t xml:space="preserve"> + </w:t>
      </w:r>
      <w:r w:rsidR="006127F6">
        <w:t>2</w:t>
      </w:r>
      <w:r w:rsidRPr="0029666D">
        <w:rPr>
          <w:i/>
        </w:rPr>
        <w:t>x</w:t>
      </w:r>
      <w:r>
        <w:t xml:space="preserve"> = 60</w:t>
      </w:r>
    </w:p>
    <w:p w14:paraId="09B83529" w14:textId="4CDA2E61" w:rsidR="00FA7F27" w:rsidRDefault="00FA7F27" w:rsidP="00FA7F27">
      <w:pPr>
        <w:pStyle w:val="Pquestionheadingmc"/>
      </w:pPr>
      <w:r>
        <w:t>Question 3</w:t>
      </w:r>
      <w:r>
        <w:tab/>
        <w:t>[</w:t>
      </w:r>
      <w:r w:rsidR="00D004B4">
        <w:t>5.3</w:t>
      </w:r>
      <w:r>
        <w:t>]</w:t>
      </w:r>
    </w:p>
    <w:p w14:paraId="7ADC26DB" w14:textId="0B2D7324" w:rsidR="00FA7F27" w:rsidRDefault="002A461C" w:rsidP="00FA7F27">
      <w:pPr>
        <w:pStyle w:val="Pquestiontextmcqoptions"/>
      </w:pPr>
      <w:r>
        <w:rPr>
          <w:rStyle w:val="Cquestionpartlabelbold"/>
        </w:rPr>
        <w:t>C</w:t>
      </w:r>
    </w:p>
    <w:p w14:paraId="38523F76" w14:textId="2E09C5F6" w:rsidR="00EF6F38" w:rsidRPr="00AD6F27" w:rsidRDefault="00EF6F38" w:rsidP="00EF6F38">
      <w:pPr>
        <w:pStyle w:val="Pquestiontextmainstem"/>
      </w:pPr>
      <w:r w:rsidRPr="00AD6F27">
        <w:t xml:space="preserve">Let </w:t>
      </w:r>
      <w:r w:rsidRPr="00EF6F38">
        <w:rPr>
          <w:i/>
        </w:rPr>
        <w:t>A</w:t>
      </w:r>
      <w:r w:rsidRPr="00AD6F27">
        <w:t>(</w:t>
      </w:r>
      <w:r w:rsidRPr="00AD6F27">
        <w:rPr>
          <w:i/>
        </w:rPr>
        <w:t>x</w:t>
      </w:r>
      <w:r w:rsidRPr="00AD6F27">
        <w:rPr>
          <w:vertAlign w:val="subscript"/>
        </w:rPr>
        <w:t>1</w:t>
      </w:r>
      <w:r w:rsidRPr="00AD6F27">
        <w:t xml:space="preserve">, </w:t>
      </w:r>
      <w:r w:rsidRPr="00AD6F27">
        <w:rPr>
          <w:i/>
        </w:rPr>
        <w:t>y</w:t>
      </w:r>
      <w:r w:rsidRPr="00AD6F27">
        <w:rPr>
          <w:vertAlign w:val="subscript"/>
        </w:rPr>
        <w:t>1</w:t>
      </w:r>
      <w:r>
        <w:t xml:space="preserve">) = (-3, 3) and </w:t>
      </w:r>
      <w:r w:rsidRPr="00EF6F38">
        <w:rPr>
          <w:i/>
        </w:rPr>
        <w:t>B</w:t>
      </w:r>
      <w:r w:rsidRPr="00AD6F27">
        <w:t>(</w:t>
      </w:r>
      <w:r w:rsidRPr="00AD6F27">
        <w:rPr>
          <w:i/>
        </w:rPr>
        <w:t>x</w:t>
      </w:r>
      <w:r w:rsidRPr="00AD6F27">
        <w:rPr>
          <w:vertAlign w:val="subscript"/>
        </w:rPr>
        <w:t>2</w:t>
      </w:r>
      <w:r w:rsidRPr="00AD6F27">
        <w:t xml:space="preserve">, </w:t>
      </w:r>
      <w:r w:rsidRPr="00AD6F27">
        <w:rPr>
          <w:i/>
        </w:rPr>
        <w:t>y</w:t>
      </w:r>
      <w:r w:rsidRPr="00AD6F27">
        <w:rPr>
          <w:vertAlign w:val="subscript"/>
        </w:rPr>
        <w:t>2</w:t>
      </w:r>
      <w:r w:rsidRPr="00AD6F27">
        <w:t xml:space="preserve">) = (4, </w:t>
      </w:r>
      <w:r w:rsidR="005F5411">
        <w:t>-</w:t>
      </w:r>
      <w:r w:rsidRPr="00AD6F27">
        <w:t xml:space="preserve">2)  </w:t>
      </w:r>
    </w:p>
    <w:p w14:paraId="6EA87A62" w14:textId="2243A54D" w:rsidR="00EF6F38" w:rsidRPr="00AD6F27" w:rsidRDefault="00EF6F38" w:rsidP="00EF6F38">
      <w:pPr>
        <w:pStyle w:val="Pquestiontextmainstem"/>
      </w:pPr>
      <w:r w:rsidRPr="00AD6F27">
        <w:rPr>
          <w:i/>
        </w:rPr>
        <w:t>x</w:t>
      </w:r>
      <w:r w:rsidRPr="00AD6F27">
        <w:rPr>
          <w:vertAlign w:val="subscript"/>
        </w:rPr>
        <w:t>1</w:t>
      </w:r>
      <w:r w:rsidRPr="00AD6F27">
        <w:t xml:space="preserve"> = -3,  </w:t>
      </w:r>
      <w:r w:rsidRPr="00AD6F27">
        <w:rPr>
          <w:i/>
        </w:rPr>
        <w:t>x</w:t>
      </w:r>
      <w:r w:rsidRPr="00AD6F27">
        <w:rPr>
          <w:vertAlign w:val="subscript"/>
        </w:rPr>
        <w:t>2</w:t>
      </w:r>
      <w:r w:rsidRPr="00AD6F27">
        <w:t xml:space="preserve"> = 4, </w:t>
      </w:r>
      <w:r w:rsidRPr="00AD6F27">
        <w:rPr>
          <w:i/>
        </w:rPr>
        <w:t>y</w:t>
      </w:r>
      <w:r w:rsidRPr="00AD6F27">
        <w:rPr>
          <w:vertAlign w:val="subscript"/>
        </w:rPr>
        <w:t>1</w:t>
      </w:r>
      <w:r w:rsidR="005F5411">
        <w:t xml:space="preserve"> = </w:t>
      </w:r>
      <w:r w:rsidRPr="00AD6F27">
        <w:t xml:space="preserve">3, </w:t>
      </w:r>
      <w:r w:rsidRPr="00AD6F27">
        <w:rPr>
          <w:i/>
        </w:rPr>
        <w:t>y</w:t>
      </w:r>
      <w:r w:rsidRPr="00AD6F27">
        <w:rPr>
          <w:vertAlign w:val="subscript"/>
        </w:rPr>
        <w:t>2</w:t>
      </w:r>
      <w:r>
        <w:t xml:space="preserve"> = </w:t>
      </w:r>
      <w:r w:rsidR="005F5411">
        <w:t>-</w:t>
      </w:r>
      <w:r>
        <w:t>2</w:t>
      </w:r>
    </w:p>
    <w:p w14:paraId="564C9E85" w14:textId="35F4A04A" w:rsidR="00EF6F38" w:rsidRPr="00AD6F27" w:rsidRDefault="00EF6F38" w:rsidP="00EF6F38">
      <w:pPr>
        <w:pStyle w:val="Pquestiontextmainstem"/>
      </w:pPr>
      <w:r w:rsidRPr="00AD6F27">
        <w:t>Write the distance formula, substitute in the</w:t>
      </w:r>
      <w:r>
        <w:t xml:space="preserve"> relevant values, and evaluate.</w:t>
      </w:r>
    </w:p>
    <w:p w14:paraId="6ACB8BE7" w14:textId="546A490E" w:rsidR="00FA7F27" w:rsidRDefault="00EF6F38" w:rsidP="00EF6F38">
      <w:pPr>
        <w:pStyle w:val="Pquestiontextmainstem"/>
      </w:pPr>
      <w:r w:rsidRPr="00AD6F27">
        <w:t xml:space="preserve"> </w:t>
      </w:r>
      <w:r w:rsidR="005F5411" w:rsidRPr="00AD6F27">
        <w:rPr>
          <w:position w:val="-82"/>
        </w:rPr>
        <w:object w:dxaOrig="2280" w:dyaOrig="1939" w14:anchorId="2F21A20B">
          <v:shape id="_x0000_i1030" type="#_x0000_t75" style="width:113.9pt;height:96.7pt" o:ole="">
            <v:imagedata r:id="rId18" o:title=""/>
          </v:shape>
          <o:OLEObject Type="Embed" ProgID="Equation.DSMT4" ShapeID="_x0000_i1030" DrawAspect="Content" ObjectID="_1537769904" r:id="rId19"/>
        </w:object>
      </w:r>
    </w:p>
    <w:p w14:paraId="5F4716C5" w14:textId="361818E3" w:rsidR="00FA7F27" w:rsidRDefault="00FA7F27" w:rsidP="00E67260">
      <w:pPr>
        <w:pStyle w:val="Pquestionheadingmc"/>
        <w:keepNext w:val="0"/>
      </w:pPr>
      <w:r>
        <w:t>Question 4</w:t>
      </w:r>
      <w:r>
        <w:tab/>
        <w:t>[</w:t>
      </w:r>
      <w:r w:rsidR="00D004B4">
        <w:t>5.4</w:t>
      </w:r>
      <w:r>
        <w:t>]</w:t>
      </w:r>
    </w:p>
    <w:p w14:paraId="45416054" w14:textId="2A734579" w:rsidR="00FA7F27" w:rsidRDefault="006127F6" w:rsidP="00E67260">
      <w:pPr>
        <w:pStyle w:val="Pquestiontextmcqoptions"/>
      </w:pPr>
      <w:r>
        <w:rPr>
          <w:rStyle w:val="Cquestionpartlabelbold"/>
        </w:rPr>
        <w:t>A</w:t>
      </w:r>
    </w:p>
    <w:p w14:paraId="6EAC9A6E" w14:textId="5C280984" w:rsidR="00EF6F38" w:rsidRDefault="00EF6F38" w:rsidP="00E67260">
      <w:pPr>
        <w:pStyle w:val="Pquestiontextmainstem"/>
      </w:pPr>
      <w:r>
        <w:rPr>
          <w:i/>
        </w:rPr>
        <w:t>a</w:t>
      </w:r>
      <w:r>
        <w:t xml:space="preserve"> increases by 2 and </w:t>
      </w:r>
      <w:r>
        <w:rPr>
          <w:i/>
        </w:rPr>
        <w:t>b</w:t>
      </w:r>
      <w:r>
        <w:t xml:space="preserve"> decreases by </w:t>
      </w:r>
      <w:r w:rsidR="005F5411">
        <w:t>4</w:t>
      </w:r>
      <w:r>
        <w:t>, so the multiplying factor is -</w:t>
      </w:r>
      <w:r w:rsidR="005F5411">
        <w:t>2</w:t>
      </w:r>
      <w:r>
        <w:t xml:space="preserve">. </w:t>
      </w:r>
      <w:r>
        <w:rPr>
          <w:i/>
        </w:rPr>
        <w:t>b</w:t>
      </w:r>
      <w:r>
        <w:t xml:space="preserve"> = </w:t>
      </w:r>
      <w:r w:rsidR="005F5411">
        <w:t>4</w:t>
      </w:r>
      <w:r>
        <w:t xml:space="preserve"> when </w:t>
      </w:r>
      <w:r>
        <w:rPr>
          <w:i/>
        </w:rPr>
        <w:t>a</w:t>
      </w:r>
      <w:r>
        <w:t xml:space="preserve"> = 0, so</w:t>
      </w:r>
      <w:r w:rsidR="00E67260">
        <w:t xml:space="preserve"> </w:t>
      </w:r>
      <w:r w:rsidR="005F5411">
        <w:t>4</w:t>
      </w:r>
      <w:r>
        <w:t xml:space="preserve"> will be the constant that is added after </w:t>
      </w:r>
      <w:r>
        <w:rPr>
          <w:i/>
        </w:rPr>
        <w:t>a</w:t>
      </w:r>
      <w:r>
        <w:t xml:space="preserve"> is multiplied.</w:t>
      </w:r>
    </w:p>
    <w:p w14:paraId="6EAD6997" w14:textId="61A97E1C" w:rsidR="00EF6F38" w:rsidRDefault="00EF6F38" w:rsidP="00E67260">
      <w:pPr>
        <w:pStyle w:val="Pquestiontextmainstem"/>
      </w:pPr>
      <w:r>
        <w:rPr>
          <w:i/>
        </w:rPr>
        <w:t>b</w:t>
      </w:r>
      <w:r>
        <w:t xml:space="preserve"> = -</w:t>
      </w:r>
      <w:r w:rsidR="005F5411">
        <w:t>2</w:t>
      </w:r>
      <w:r>
        <w:rPr>
          <w:i/>
        </w:rPr>
        <w:t>a</w:t>
      </w:r>
      <w:r w:rsidR="005F5411">
        <w:t xml:space="preserve"> + 4</w:t>
      </w:r>
    </w:p>
    <w:p w14:paraId="0DB8BAF9" w14:textId="3B194D86" w:rsidR="00EF6F38" w:rsidRDefault="00EF6F38" w:rsidP="00E67260">
      <w:pPr>
        <w:pStyle w:val="Pquestiontextmainstem"/>
      </w:pPr>
      <w:r>
        <w:t>Check by substituting a pair of values from the table.</w:t>
      </w:r>
    </w:p>
    <w:p w14:paraId="78194B68" w14:textId="7C632270" w:rsidR="00FA7F27" w:rsidRDefault="00E67260" w:rsidP="00E67260">
      <w:pPr>
        <w:pStyle w:val="Pquestiontextmainstem"/>
      </w:pPr>
      <w:r>
        <w:t xml:space="preserve">When </w:t>
      </w:r>
      <w:r w:rsidR="00EF6F38">
        <w:rPr>
          <w:i/>
        </w:rPr>
        <w:t>a</w:t>
      </w:r>
      <w:r>
        <w:t xml:space="preserve"> = 2, </w:t>
      </w:r>
      <w:r w:rsidR="00EF6F38">
        <w:rPr>
          <w:i/>
        </w:rPr>
        <w:t>b</w:t>
      </w:r>
      <w:r w:rsidR="00EF6F38">
        <w:t xml:space="preserve"> = -</w:t>
      </w:r>
      <w:r w:rsidR="005F5411">
        <w:t>2</w:t>
      </w:r>
      <w:r w:rsidR="00EF6F38">
        <w:t xml:space="preserve"> × 2 + </w:t>
      </w:r>
      <w:r w:rsidR="005F5411">
        <w:t>4</w:t>
      </w:r>
      <w:r>
        <w:t xml:space="preserve"> </w:t>
      </w:r>
      <w:r w:rsidR="00EF6F38">
        <w:t xml:space="preserve">= </w:t>
      </w:r>
      <w:r w:rsidR="005F5411">
        <w:t>0</w:t>
      </w:r>
    </w:p>
    <w:p w14:paraId="7D6ECD43" w14:textId="12D3459F" w:rsidR="00FA7F27" w:rsidRDefault="00FA7F27" w:rsidP="00FA7F27">
      <w:pPr>
        <w:pStyle w:val="Pquestionheadingmc"/>
      </w:pPr>
      <w:r>
        <w:lastRenderedPageBreak/>
        <w:t>Question 5</w:t>
      </w:r>
      <w:r>
        <w:tab/>
        <w:t>[</w:t>
      </w:r>
      <w:r w:rsidR="00D004B4">
        <w:t>5.5</w:t>
      </w:r>
      <w:r>
        <w:t>]</w:t>
      </w:r>
    </w:p>
    <w:p w14:paraId="1EC5868B" w14:textId="41F4FB18" w:rsidR="00FA7F27" w:rsidRDefault="002A461C" w:rsidP="00FA7F27">
      <w:pPr>
        <w:pStyle w:val="Pquestiontextmcqoptions"/>
      </w:pPr>
      <w:r>
        <w:rPr>
          <w:rStyle w:val="Cquestionpartlabelbold"/>
        </w:rPr>
        <w:t>D</w:t>
      </w:r>
    </w:p>
    <w:p w14:paraId="11B60C89" w14:textId="77777777" w:rsidR="00EF6F38" w:rsidRDefault="00EF6F38" w:rsidP="00EF6F38">
      <w:pPr>
        <w:pStyle w:val="Pquestiontextmainstem"/>
      </w:pPr>
      <w:r w:rsidRPr="008E625B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420" w:dyaOrig="580" w14:anchorId="6986DDF9">
          <v:shape id="_x0000_i1031" type="#_x0000_t75" style="width:20.4pt;height:29pt" o:ole="">
            <v:imagedata r:id="rId20" o:title=""/>
          </v:shape>
          <o:OLEObject Type="Embed" ProgID="Equation.DSMT4" ShapeID="_x0000_i1031" DrawAspect="Content" ObjectID="_1537769905" r:id="rId21"/>
        </w:object>
      </w:r>
    </w:p>
    <w:p w14:paraId="100B9347" w14:textId="77777777" w:rsidR="00EF6F38" w:rsidRDefault="00EF6F38" w:rsidP="00EF6F38">
      <w:pPr>
        <w:pStyle w:val="Pquestiontextpartsa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= </w:t>
      </w:r>
      <w:r w:rsidRPr="0003699E">
        <w:rPr>
          <w:rFonts w:ascii="Palatino Linotype" w:hAnsi="Palatino Linotype"/>
          <w:position w:val="-28"/>
        </w:rPr>
        <w:object w:dxaOrig="680" w:dyaOrig="639" w14:anchorId="75FE9383">
          <v:shape id="_x0000_i1032" type="#_x0000_t75" style="width:34.4pt;height:32.25pt" o:ole="">
            <v:imagedata r:id="rId22" o:title=""/>
          </v:shape>
          <o:OLEObject Type="Embed" ProgID="Equation.DSMT4" ShapeID="_x0000_i1032" DrawAspect="Content" ObjectID="_1537769906" r:id="rId23"/>
        </w:object>
      </w:r>
    </w:p>
    <w:p w14:paraId="271DC46A" w14:textId="530B27AD" w:rsidR="00EF6F38" w:rsidRDefault="00EF6F38" w:rsidP="00EF6F38">
      <w:pPr>
        <w:pStyle w:val="Pquestiontextmainstem"/>
      </w:pPr>
      <w:r>
        <w:t xml:space="preserve">Consider the points </w:t>
      </w:r>
      <w:r w:rsidRPr="00EF6F38">
        <w:t xml:space="preserve">(0, </w:t>
      </w:r>
      <w:r w:rsidR="005F5411">
        <w:t>1</w:t>
      </w:r>
      <w:r w:rsidRPr="00EF6F38">
        <w:t>)</w:t>
      </w:r>
      <w:r>
        <w:t xml:space="preserve"> and </w:t>
      </w:r>
      <w:r w:rsidRPr="00EF6F38">
        <w:t>(3, -1)</w:t>
      </w:r>
      <w:r>
        <w:t>.</w:t>
      </w:r>
    </w:p>
    <w:p w14:paraId="3C04E422" w14:textId="4216BFA5" w:rsidR="00EF6F38" w:rsidRPr="00EF6F38" w:rsidRDefault="00EF6F38" w:rsidP="00EF6F38">
      <w:pPr>
        <w:pStyle w:val="Pquestiontextmainstem"/>
      </w:pPr>
      <w:r w:rsidRPr="00EF6F38">
        <w:t xml:space="preserve">Let </w:t>
      </w:r>
      <w:r w:rsidRPr="00EF6F38">
        <w:rPr>
          <w:i/>
        </w:rPr>
        <w:t>x</w:t>
      </w:r>
      <w:r w:rsidRPr="00EF6F38">
        <w:rPr>
          <w:vertAlign w:val="subscript"/>
        </w:rPr>
        <w:t>1</w:t>
      </w:r>
      <w:r w:rsidRPr="00EF6F38">
        <w:t xml:space="preserve"> = </w:t>
      </w:r>
      <w:r>
        <w:t>0</w:t>
      </w:r>
      <w:r w:rsidRPr="00EF6F38">
        <w:t xml:space="preserve">, </w:t>
      </w:r>
      <w:r w:rsidRPr="00EF6F38">
        <w:rPr>
          <w:i/>
        </w:rPr>
        <w:t>x</w:t>
      </w:r>
      <w:r w:rsidRPr="00EF6F38">
        <w:rPr>
          <w:vertAlign w:val="subscript"/>
        </w:rPr>
        <w:t>2</w:t>
      </w:r>
      <w:r w:rsidRPr="00EF6F38">
        <w:t xml:space="preserve"> = </w:t>
      </w:r>
      <w:r>
        <w:t>3</w:t>
      </w:r>
      <w:r w:rsidRPr="00EF6F38">
        <w:t xml:space="preserve">, </w:t>
      </w:r>
      <w:r w:rsidRPr="00EF6F38">
        <w:rPr>
          <w:i/>
        </w:rPr>
        <w:t>y</w:t>
      </w:r>
      <w:r w:rsidRPr="00EF6F38">
        <w:rPr>
          <w:vertAlign w:val="subscript"/>
        </w:rPr>
        <w:t>1</w:t>
      </w:r>
      <w:r w:rsidRPr="00EF6F38">
        <w:t xml:space="preserve"> = </w:t>
      </w:r>
      <w:r w:rsidR="005F5411">
        <w:t>1</w:t>
      </w:r>
      <w:r w:rsidRPr="00EF6F38">
        <w:t xml:space="preserve">, </w:t>
      </w:r>
      <w:r w:rsidRPr="00EF6F38">
        <w:rPr>
          <w:i/>
        </w:rPr>
        <w:t>y</w:t>
      </w:r>
      <w:r w:rsidRPr="00EF6F38">
        <w:rPr>
          <w:vertAlign w:val="subscript"/>
        </w:rPr>
        <w:t>2</w:t>
      </w:r>
      <w:r w:rsidRPr="00EF6F38">
        <w:t xml:space="preserve"> = </w:t>
      </w:r>
      <w:r>
        <w:t>-1</w:t>
      </w:r>
    </w:p>
    <w:p w14:paraId="22B0CD16" w14:textId="43FE0008" w:rsidR="00EF6F38" w:rsidRPr="005F5411" w:rsidRDefault="00EF6F38" w:rsidP="00EF6F38">
      <w:pPr>
        <w:pStyle w:val="Pquestiontextmainstem"/>
      </w:pPr>
      <w:r w:rsidRPr="00EF6F38">
        <w:t xml:space="preserve"> </w:t>
      </w:r>
      <w:r w:rsidR="005F5411" w:rsidRPr="003A0FD7">
        <w:rPr>
          <w:rFonts w:ascii="Palatino Linotype" w:hAnsi="Palatino Linotype"/>
          <w:position w:val="-82"/>
        </w:rPr>
        <w:object w:dxaOrig="1060" w:dyaOrig="1820" w14:anchorId="093B5379">
          <v:shape id="_x0000_i1033" type="#_x0000_t75" style="width:52.65pt;height:91.35pt" o:ole="">
            <v:imagedata r:id="rId24" o:title=""/>
          </v:shape>
          <o:OLEObject Type="Embed" ProgID="Equation.DSMT4" ShapeID="_x0000_i1033" DrawAspect="Content" ObjectID="_1537769907" r:id="rId25"/>
        </w:object>
      </w:r>
    </w:p>
    <w:p w14:paraId="67BEDF81" w14:textId="2CDBBE4F" w:rsidR="00FA7F27" w:rsidRDefault="00FA7F27" w:rsidP="00FA7F27">
      <w:pPr>
        <w:pStyle w:val="Pquestionheadingmc"/>
      </w:pPr>
      <w:r>
        <w:t>Question 6</w:t>
      </w:r>
      <w:r>
        <w:tab/>
        <w:t>[</w:t>
      </w:r>
      <w:r w:rsidR="00D004B4">
        <w:t>5.6</w:t>
      </w:r>
      <w:r>
        <w:t>]</w:t>
      </w:r>
    </w:p>
    <w:p w14:paraId="20915752" w14:textId="4CCF5B33" w:rsidR="00FA7F27" w:rsidRDefault="002A461C" w:rsidP="00FA7F27">
      <w:pPr>
        <w:pStyle w:val="Pquestiontextmcqoptions"/>
      </w:pPr>
      <w:r>
        <w:rPr>
          <w:rStyle w:val="Cquestionpartlabelbold"/>
        </w:rPr>
        <w:t>A</w:t>
      </w:r>
    </w:p>
    <w:p w14:paraId="6924085F" w14:textId="15A4D6E5" w:rsidR="00F60C3B" w:rsidRDefault="00F60C3B" w:rsidP="00F60C3B">
      <w:pPr>
        <w:pStyle w:val="Pquestiontextmainstem"/>
      </w:pPr>
      <w:r>
        <w:t xml:space="preserve">The gradient of the initial line is </w:t>
      </w:r>
      <w:r w:rsidR="005F5411" w:rsidRPr="00A675CA">
        <w:rPr>
          <w:position w:val="-22"/>
        </w:rPr>
        <w:object w:dxaOrig="1280" w:dyaOrig="580" w14:anchorId="2B23C0B6">
          <v:shape id="_x0000_i1034" type="#_x0000_t75" style="width:63.4pt;height:29pt" o:ole="">
            <v:imagedata r:id="rId26" o:title=""/>
          </v:shape>
          <o:OLEObject Type="Embed" ProgID="Equation.DSMT4" ShapeID="_x0000_i1034" DrawAspect="Content" ObjectID="_1537769908" r:id="rId27"/>
        </w:object>
      </w:r>
      <w:r>
        <w:t>.</w:t>
      </w:r>
    </w:p>
    <w:p w14:paraId="02CF9725" w14:textId="59AC7AF3" w:rsidR="00FA7F27" w:rsidRPr="00AE5DED" w:rsidRDefault="00F60C3B" w:rsidP="00F60C3B">
      <w:pPr>
        <w:pStyle w:val="Pquestiontextmainstem"/>
      </w:pPr>
      <w:r>
        <w:t xml:space="preserve">The gradient of the perpendicular line is the negative reciprocal of this: </w:t>
      </w:r>
      <w:r w:rsidR="005F5411">
        <w:rPr>
          <w:position w:val="-22"/>
        </w:rPr>
        <w:object w:dxaOrig="300" w:dyaOrig="580" w14:anchorId="5948D1FB">
          <v:shape id="_x0000_i1035" type="#_x0000_t75" style="width:15.05pt;height:29pt" o:ole="">
            <v:imagedata r:id="rId28" o:title=""/>
          </v:shape>
          <o:OLEObject Type="Embed" ProgID="Equation.DSMT4" ShapeID="_x0000_i1035" DrawAspect="Content" ObjectID="_1537769909" r:id="rId29"/>
        </w:object>
      </w:r>
    </w:p>
    <w:p w14:paraId="70E61C50" w14:textId="68C036D2" w:rsidR="00FA7F27" w:rsidRDefault="00FA7F27" w:rsidP="00B0305D">
      <w:pPr>
        <w:pStyle w:val="Pquestionheadingmc"/>
        <w:keepLines/>
      </w:pPr>
      <w:r>
        <w:t>Question 7</w:t>
      </w:r>
      <w:r>
        <w:tab/>
        <w:t>[</w:t>
      </w:r>
      <w:r w:rsidR="00D004B4">
        <w:t>5.7</w:t>
      </w:r>
      <w:r>
        <w:t>]</w:t>
      </w:r>
    </w:p>
    <w:p w14:paraId="46D919E8" w14:textId="734CB763" w:rsidR="00FA7F27" w:rsidRDefault="006127F6" w:rsidP="00B0305D">
      <w:pPr>
        <w:pStyle w:val="Pquestiontextmcqoptions"/>
        <w:keepNext/>
        <w:keepLines/>
      </w:pPr>
      <w:r>
        <w:rPr>
          <w:rStyle w:val="Cquestionpartlabelbold"/>
        </w:rPr>
        <w:t>C</w:t>
      </w:r>
    </w:p>
    <w:p w14:paraId="26C4FDC1" w14:textId="07F55843" w:rsidR="00F60C3B" w:rsidRPr="00830EF1" w:rsidRDefault="005F5411" w:rsidP="00B0305D">
      <w:pPr>
        <w:pStyle w:val="Pquestiontextmainstem"/>
        <w:keepNext/>
        <w:keepLines/>
      </w:pPr>
      <w:r>
        <w:t>3</w:t>
      </w:r>
      <w:r w:rsidR="00F60C3B" w:rsidRPr="00830EF1">
        <w:rPr>
          <w:i/>
        </w:rPr>
        <w:t>x</w:t>
      </w:r>
      <w:r w:rsidR="00F60C3B" w:rsidRPr="00830EF1">
        <w:t xml:space="preserve"> </w:t>
      </w:r>
      <w:r w:rsidR="00F60C3B" w:rsidRPr="007B1B6D">
        <w:sym w:font="Symbol" w:char="F02D"/>
      </w:r>
      <w:r w:rsidR="00F60C3B" w:rsidRPr="00830EF1">
        <w:t xml:space="preserve"> </w:t>
      </w:r>
      <w:r>
        <w:t>2</w:t>
      </w:r>
      <w:r w:rsidR="00F60C3B" w:rsidRPr="00830EF1">
        <w:rPr>
          <w:i/>
        </w:rPr>
        <w:t>y</w:t>
      </w:r>
      <w:r w:rsidR="00F60C3B" w:rsidRPr="00830EF1">
        <w:t xml:space="preserve"> = 12 </w:t>
      </w:r>
    </w:p>
    <w:p w14:paraId="6E47AA4E" w14:textId="10AF1CAF" w:rsidR="00F60C3B" w:rsidRPr="00F60C3B" w:rsidRDefault="00F60C3B" w:rsidP="00B0305D">
      <w:pPr>
        <w:pStyle w:val="Pquestiontextmainstem"/>
        <w:keepNext/>
        <w:keepLines/>
      </w:pPr>
      <w:r w:rsidRPr="00F60C3B">
        <w:t xml:space="preserve">When </w:t>
      </w:r>
      <w:r w:rsidRPr="00F60C3B">
        <w:rPr>
          <w:i/>
        </w:rPr>
        <w:t>y</w:t>
      </w:r>
      <w:r w:rsidRPr="00F60C3B">
        <w:t xml:space="preserve"> = 0:</w:t>
      </w:r>
    </w:p>
    <w:p w14:paraId="4E5D6055" w14:textId="1B3BD593" w:rsidR="00F60C3B" w:rsidRPr="005F5411" w:rsidRDefault="005F5411" w:rsidP="00B0305D">
      <w:pPr>
        <w:pStyle w:val="Pquestiontextmainstem"/>
        <w:keepNext/>
        <w:keepLines/>
        <w:rPr>
          <w:lang w:val="es-ES"/>
        </w:rPr>
      </w:pPr>
      <w:r w:rsidRPr="005F5411">
        <w:rPr>
          <w:lang w:val="es-ES"/>
        </w:rPr>
        <w:t>3</w:t>
      </w:r>
      <w:r w:rsidR="00F60C3B" w:rsidRPr="005F5411">
        <w:rPr>
          <w:i/>
          <w:lang w:val="es-ES"/>
        </w:rPr>
        <w:t>x</w:t>
      </w:r>
      <w:r w:rsidR="00F60C3B" w:rsidRPr="005F5411">
        <w:rPr>
          <w:lang w:val="es-ES"/>
        </w:rPr>
        <w:t xml:space="preserve"> </w:t>
      </w:r>
      <w:r w:rsidR="00F60C3B" w:rsidRPr="00F60C3B">
        <w:sym w:font="Symbol" w:char="F02D"/>
      </w:r>
      <w:r w:rsidR="00F60C3B" w:rsidRPr="005F5411">
        <w:rPr>
          <w:lang w:val="es-ES"/>
        </w:rPr>
        <w:t xml:space="preserve"> (</w:t>
      </w:r>
      <w:r w:rsidRPr="005F5411">
        <w:rPr>
          <w:lang w:val="es-ES"/>
        </w:rPr>
        <w:t xml:space="preserve">2 </w:t>
      </w:r>
      <w:r w:rsidR="00F60C3B" w:rsidRPr="005F5411">
        <w:rPr>
          <w:lang w:val="es-ES"/>
        </w:rPr>
        <w:t>× 0) = 12</w:t>
      </w:r>
    </w:p>
    <w:p w14:paraId="6F45693A" w14:textId="1C3DE364" w:rsidR="00F60C3B" w:rsidRPr="005F5411" w:rsidRDefault="005F5411" w:rsidP="00B0305D">
      <w:pPr>
        <w:pStyle w:val="Pquestiontextmainstem"/>
        <w:keepNext/>
        <w:keepLines/>
        <w:rPr>
          <w:lang w:val="es-ES"/>
        </w:rPr>
      </w:pPr>
      <w:r w:rsidRPr="005F5411">
        <w:rPr>
          <w:lang w:val="es-ES"/>
        </w:rPr>
        <w:t>3</w:t>
      </w:r>
      <w:r w:rsidR="00F60C3B" w:rsidRPr="005F5411">
        <w:rPr>
          <w:i/>
          <w:lang w:val="es-ES"/>
        </w:rPr>
        <w:t>x</w:t>
      </w:r>
      <w:r w:rsidR="00F60C3B" w:rsidRPr="005F5411">
        <w:rPr>
          <w:lang w:val="es-ES"/>
        </w:rPr>
        <w:t xml:space="preserve"> = 12</w:t>
      </w:r>
    </w:p>
    <w:p w14:paraId="54E2D9CB" w14:textId="4A120221" w:rsidR="00F60C3B" w:rsidRPr="005F5411" w:rsidRDefault="00F60C3B" w:rsidP="00B0305D">
      <w:pPr>
        <w:pStyle w:val="Pquestiontextmainstem"/>
        <w:keepNext/>
        <w:keepLines/>
        <w:rPr>
          <w:lang w:val="es-ES"/>
        </w:rPr>
      </w:pPr>
      <w:r w:rsidRPr="005F5411">
        <w:rPr>
          <w:i/>
          <w:lang w:val="es-ES"/>
        </w:rPr>
        <w:t>x</w:t>
      </w:r>
      <w:r w:rsidRPr="005F5411">
        <w:rPr>
          <w:lang w:val="es-ES"/>
        </w:rPr>
        <w:t xml:space="preserve"> = </w:t>
      </w:r>
      <w:r w:rsidR="005F5411" w:rsidRPr="005F5411">
        <w:rPr>
          <w:lang w:val="es-ES"/>
        </w:rPr>
        <w:t>4</w:t>
      </w:r>
    </w:p>
    <w:p w14:paraId="6F4DA86F" w14:textId="065D27F3" w:rsidR="00F60C3B" w:rsidRPr="005F5411" w:rsidRDefault="00F60C3B" w:rsidP="00B0305D">
      <w:pPr>
        <w:pStyle w:val="Pquestiontextmainstem"/>
        <w:keepNext/>
        <w:keepLines/>
        <w:rPr>
          <w:lang w:val="es-ES"/>
        </w:rPr>
      </w:pPr>
      <w:r w:rsidRPr="00F60C3B">
        <w:sym w:font="Symbol" w:char="F05C"/>
      </w:r>
      <w:r w:rsidRPr="005F5411">
        <w:rPr>
          <w:lang w:val="es-ES"/>
        </w:rPr>
        <w:t xml:space="preserve"> </w:t>
      </w:r>
      <w:r w:rsidRPr="005F5411">
        <w:rPr>
          <w:i/>
          <w:lang w:val="es-ES"/>
        </w:rPr>
        <w:t>x</w:t>
      </w:r>
      <w:r w:rsidRPr="005F5411">
        <w:rPr>
          <w:lang w:val="es-ES"/>
        </w:rPr>
        <w:t>-intercept = (</w:t>
      </w:r>
      <w:r w:rsidR="005F5411" w:rsidRPr="005F5411">
        <w:rPr>
          <w:lang w:val="es-ES"/>
        </w:rPr>
        <w:t>4</w:t>
      </w:r>
      <w:r w:rsidRPr="005F5411">
        <w:rPr>
          <w:lang w:val="es-ES"/>
        </w:rPr>
        <w:t>, 0)</w:t>
      </w:r>
    </w:p>
    <w:p w14:paraId="6B9B92AB" w14:textId="6C7BEE4B" w:rsidR="00F60C3B" w:rsidRPr="00F60C3B" w:rsidRDefault="00F60C3B" w:rsidP="00F60C3B">
      <w:pPr>
        <w:pStyle w:val="Pquestiontextmainstem"/>
      </w:pPr>
      <w:r w:rsidRPr="00F60C3B">
        <w:t xml:space="preserve">Calculate the </w:t>
      </w:r>
      <w:r w:rsidRPr="00F60C3B">
        <w:rPr>
          <w:i/>
        </w:rPr>
        <w:t>y</w:t>
      </w:r>
      <w:r>
        <w:t xml:space="preserve">-intercept by substituting </w:t>
      </w:r>
      <w:r w:rsidRPr="00F60C3B">
        <w:rPr>
          <w:i/>
        </w:rPr>
        <w:t>x</w:t>
      </w:r>
      <w:r>
        <w:t xml:space="preserve"> = 0 </w:t>
      </w:r>
      <w:r w:rsidRPr="00F60C3B">
        <w:t>and solving the equation.</w:t>
      </w:r>
    </w:p>
    <w:p w14:paraId="4A569305" w14:textId="33330475" w:rsidR="00F60C3B" w:rsidRPr="00F60C3B" w:rsidRDefault="005F5411" w:rsidP="00F60C3B">
      <w:pPr>
        <w:pStyle w:val="Pquestiontextmainstem"/>
      </w:pPr>
      <w:r>
        <w:t>3</w:t>
      </w:r>
      <w:r w:rsidR="00F60C3B" w:rsidRPr="00F60C3B">
        <w:rPr>
          <w:i/>
        </w:rPr>
        <w:t>x</w:t>
      </w:r>
      <w:r w:rsidR="00F60C3B" w:rsidRPr="00F60C3B">
        <w:t xml:space="preserve"> </w:t>
      </w:r>
      <w:r w:rsidR="00F60C3B" w:rsidRPr="00F60C3B">
        <w:sym w:font="Symbol" w:char="F02D"/>
      </w:r>
      <w:r>
        <w:t xml:space="preserve"> 2</w:t>
      </w:r>
      <w:r w:rsidR="00F60C3B" w:rsidRPr="00F60C3B">
        <w:rPr>
          <w:i/>
        </w:rPr>
        <w:t>y</w:t>
      </w:r>
      <w:r w:rsidR="00F60C3B" w:rsidRPr="00F60C3B">
        <w:t xml:space="preserve"> = 12 </w:t>
      </w:r>
    </w:p>
    <w:p w14:paraId="76530C0B" w14:textId="48ED00BC" w:rsidR="00F60C3B" w:rsidRPr="00F60C3B" w:rsidRDefault="00F60C3B" w:rsidP="00F60C3B">
      <w:pPr>
        <w:pStyle w:val="Pquestiontextmainstem"/>
      </w:pPr>
      <w:r>
        <w:t xml:space="preserve">When </w:t>
      </w:r>
      <w:r w:rsidRPr="00F60C3B">
        <w:rPr>
          <w:i/>
        </w:rPr>
        <w:t>x</w:t>
      </w:r>
      <w:r w:rsidRPr="00F60C3B">
        <w:t xml:space="preserve"> = 0</w:t>
      </w:r>
    </w:p>
    <w:p w14:paraId="6B01EB0B" w14:textId="2D81F43E" w:rsidR="00F60C3B" w:rsidRPr="00F60C3B" w:rsidRDefault="00F60C3B" w:rsidP="00F60C3B">
      <w:pPr>
        <w:pStyle w:val="Pquestiontextmainstem"/>
      </w:pPr>
      <w:r w:rsidRPr="00F60C3B">
        <w:t>(</w:t>
      </w:r>
      <w:r w:rsidR="005F5411">
        <w:t>3</w:t>
      </w:r>
      <w:r>
        <w:t xml:space="preserve"> × </w:t>
      </w:r>
      <w:r w:rsidRPr="00F60C3B">
        <w:t xml:space="preserve">0) </w:t>
      </w:r>
      <w:r w:rsidRPr="00F60C3B">
        <w:sym w:font="Symbol" w:char="F02D"/>
      </w:r>
      <w:r>
        <w:t xml:space="preserve"> </w:t>
      </w:r>
      <w:r w:rsidR="005F5411">
        <w:t>2</w:t>
      </w:r>
      <w:r w:rsidRPr="00F60C3B">
        <w:rPr>
          <w:i/>
        </w:rPr>
        <w:t>y</w:t>
      </w:r>
      <w:r w:rsidRPr="00F60C3B">
        <w:t xml:space="preserve"> = 12</w:t>
      </w:r>
    </w:p>
    <w:p w14:paraId="43A2F850" w14:textId="7154845B" w:rsidR="00F60C3B" w:rsidRPr="00F60C3B" w:rsidRDefault="00F60C3B" w:rsidP="00F60C3B">
      <w:pPr>
        <w:pStyle w:val="Pquestiontextmainstem"/>
      </w:pPr>
      <w:r w:rsidRPr="00F60C3B">
        <w:t xml:space="preserve"> -</w:t>
      </w:r>
      <w:r w:rsidR="005F5411">
        <w:t>2</w:t>
      </w:r>
      <w:r w:rsidRPr="00F60C3B">
        <w:rPr>
          <w:i/>
        </w:rPr>
        <w:t>y</w:t>
      </w:r>
      <w:r w:rsidRPr="00F60C3B">
        <w:t xml:space="preserve"> = 12</w:t>
      </w:r>
    </w:p>
    <w:p w14:paraId="5E1CDD84" w14:textId="77777777" w:rsidR="00F60C3B" w:rsidRPr="00F60C3B" w:rsidRDefault="005F5411" w:rsidP="00F60C3B">
      <w:pPr>
        <w:pStyle w:val="Pquestiontextmainstem"/>
      </w:pPr>
      <w:r w:rsidRPr="00F60C3B">
        <w:rPr>
          <w:position w:val="-22"/>
        </w:rPr>
        <w:object w:dxaOrig="859" w:dyaOrig="580" w14:anchorId="6E6EABE2">
          <v:shape id="_x0000_i1036" type="#_x0000_t75" style="width:43pt;height:29pt" o:ole="">
            <v:imagedata r:id="rId30" o:title=""/>
          </v:shape>
          <o:OLEObject Type="Embed" ProgID="Equation.DSMT4" ShapeID="_x0000_i1036" DrawAspect="Content" ObjectID="_1537769910" r:id="rId31"/>
        </w:object>
      </w:r>
    </w:p>
    <w:p w14:paraId="146B0399" w14:textId="7A890485" w:rsidR="00F60C3B" w:rsidRPr="00F60C3B" w:rsidRDefault="00F60C3B" w:rsidP="00F60C3B">
      <w:pPr>
        <w:pStyle w:val="Pquestiontextmainstem"/>
      </w:pPr>
      <w:r w:rsidRPr="00F60C3B">
        <w:t xml:space="preserve">    </w:t>
      </w:r>
      <w:r w:rsidRPr="00F60C3B">
        <w:rPr>
          <w:i/>
        </w:rPr>
        <w:t>y</w:t>
      </w:r>
      <w:r w:rsidRPr="00F60C3B">
        <w:t xml:space="preserve"> = -</w:t>
      </w:r>
      <w:r w:rsidR="005F5411">
        <w:t>6</w:t>
      </w:r>
      <w:r w:rsidRPr="00F60C3B">
        <w:t xml:space="preserve"> </w:t>
      </w:r>
    </w:p>
    <w:p w14:paraId="11C3B8F8" w14:textId="34800838" w:rsidR="00FA7F27" w:rsidRPr="00F60C3B" w:rsidRDefault="00F60C3B" w:rsidP="00F60C3B">
      <w:pPr>
        <w:pStyle w:val="Pquestiontextmainstem"/>
      </w:pPr>
      <w:r w:rsidRPr="00F60C3B">
        <w:sym w:font="Symbol" w:char="F05C"/>
      </w:r>
      <w:r w:rsidRPr="00F60C3B">
        <w:t xml:space="preserve"> </w:t>
      </w:r>
      <w:r w:rsidRPr="00F60C3B">
        <w:rPr>
          <w:i/>
        </w:rPr>
        <w:t>y</w:t>
      </w:r>
      <w:r w:rsidRPr="00F60C3B">
        <w:t>-intercept = (0, -</w:t>
      </w:r>
      <w:r w:rsidR="005F5411">
        <w:t>6</w:t>
      </w:r>
      <w:r w:rsidRPr="00F60C3B">
        <w:t>)</w:t>
      </w:r>
    </w:p>
    <w:p w14:paraId="1C9BB3D9" w14:textId="030CC2CE" w:rsidR="00FA7F27" w:rsidRDefault="00FA7F27" w:rsidP="0016187F">
      <w:pPr>
        <w:pStyle w:val="Pquestionheadingmc"/>
      </w:pPr>
      <w:r>
        <w:lastRenderedPageBreak/>
        <w:t>Question 8</w:t>
      </w:r>
      <w:r>
        <w:tab/>
        <w:t>[</w:t>
      </w:r>
      <w:r w:rsidR="00D004B4">
        <w:t>5.8</w:t>
      </w:r>
      <w:r>
        <w:t>]</w:t>
      </w:r>
    </w:p>
    <w:p w14:paraId="1C4F56B0" w14:textId="4A532478" w:rsidR="00FA7F27" w:rsidRDefault="006127F6" w:rsidP="0016187F">
      <w:pPr>
        <w:pStyle w:val="Pquestiontextmcqoptions"/>
        <w:keepNext/>
      </w:pPr>
      <w:r>
        <w:rPr>
          <w:rStyle w:val="Cquestionpartlabelbold"/>
        </w:rPr>
        <w:t>C</w:t>
      </w:r>
    </w:p>
    <w:p w14:paraId="0B2095FD" w14:textId="4BAD95F1" w:rsidR="00F60C3B" w:rsidRPr="00C34CF1" w:rsidRDefault="00F60C3B" w:rsidP="00F60C3B">
      <w:pPr>
        <w:pStyle w:val="Pquestiontextmainstem"/>
      </w:pPr>
      <w:r w:rsidRPr="00C34CF1">
        <w:t xml:space="preserve">The vertical line </w:t>
      </w:r>
      <w:r w:rsidRPr="00C34CF1">
        <w:rPr>
          <w:i/>
        </w:rPr>
        <w:t>x</w:t>
      </w:r>
      <w:r w:rsidR="005F5411">
        <w:t xml:space="preserve"> = 1</w:t>
      </w:r>
      <w:r w:rsidRPr="00C34CF1">
        <w:t xml:space="preserve"> has an undefined gradient.</w:t>
      </w:r>
    </w:p>
    <w:p w14:paraId="77E3B0CB" w14:textId="7D170ECA" w:rsidR="00F60C3B" w:rsidRPr="00C34CF1" w:rsidRDefault="00F60C3B" w:rsidP="00F60C3B">
      <w:pPr>
        <w:pStyle w:val="Pquestiontextmainstem"/>
      </w:pPr>
      <w:r w:rsidRPr="00C34CF1">
        <w:t xml:space="preserve">The horizontal line </w:t>
      </w:r>
      <w:r w:rsidRPr="00C34CF1">
        <w:rPr>
          <w:i/>
        </w:rPr>
        <w:t>y</w:t>
      </w:r>
      <w:r w:rsidRPr="00C34CF1">
        <w:t xml:space="preserve"> = </w:t>
      </w:r>
      <w:r w:rsidR="005F5411">
        <w:t>4</w:t>
      </w:r>
      <w:r w:rsidRPr="00C34CF1">
        <w:t xml:space="preserve"> has zero gradient.</w:t>
      </w:r>
    </w:p>
    <w:p w14:paraId="1DC30FEF" w14:textId="12797DB6" w:rsidR="00FA7F27" w:rsidRDefault="00F60C3B" w:rsidP="00F60C3B">
      <w:pPr>
        <w:pStyle w:val="Pquestiontextmainstem"/>
      </w:pPr>
      <w:r w:rsidRPr="00C34CF1">
        <w:t xml:space="preserve">The lines are </w:t>
      </w:r>
      <w:r w:rsidRPr="00C34CF1">
        <w:rPr>
          <w:i/>
        </w:rPr>
        <w:t>x</w:t>
      </w:r>
      <w:r w:rsidRPr="00C34CF1">
        <w:t xml:space="preserve"> = </w:t>
      </w:r>
      <w:r w:rsidR="005F5411">
        <w:t>1</w:t>
      </w:r>
      <w:r w:rsidRPr="00C34CF1">
        <w:t xml:space="preserve"> and </w:t>
      </w:r>
      <w:r w:rsidRPr="00C34CF1">
        <w:rPr>
          <w:i/>
        </w:rPr>
        <w:t>y</w:t>
      </w:r>
      <w:r w:rsidRPr="00C34CF1">
        <w:t xml:space="preserve"> = </w:t>
      </w:r>
      <w:r w:rsidR="005F5411">
        <w:t>4</w:t>
      </w:r>
      <w:r w:rsidRPr="00C34CF1">
        <w:t>.</w:t>
      </w:r>
    </w:p>
    <w:p w14:paraId="0188CD9A" w14:textId="344DEF68" w:rsidR="001B433F" w:rsidRDefault="001B433F" w:rsidP="001B433F">
      <w:pPr>
        <w:pStyle w:val="Psectionresults"/>
      </w:pPr>
      <w:r>
        <w:t xml:space="preserve">Multiple-choice </w:t>
      </w:r>
      <w:r w:rsidR="001158EE">
        <w:t>total marks</w:t>
      </w:r>
      <w:r>
        <w:t>:</w:t>
      </w:r>
      <w:r w:rsidR="001158EE">
        <w:t xml:space="preserve"> </w:t>
      </w:r>
      <w:r>
        <w:t xml:space="preserve"> </w:t>
      </w:r>
      <w:r w:rsidR="00FA7F27">
        <w:t>8</w:t>
      </w:r>
    </w:p>
    <w:p w14:paraId="78443B79" w14:textId="77777777" w:rsidR="001B433F" w:rsidRDefault="001B433F" w:rsidP="001B433F">
      <w:pPr>
        <w:pStyle w:val="Psectionheading"/>
      </w:pPr>
      <w:r>
        <w:t>Short answer section</w:t>
      </w:r>
    </w:p>
    <w:p w14:paraId="6CAA8971" w14:textId="1D3808F7" w:rsidR="001B433F" w:rsidRDefault="001B433F" w:rsidP="00B80E6D">
      <w:pPr>
        <w:pStyle w:val="Pquestionheadingsx1stafterhead"/>
      </w:pPr>
      <w:r>
        <w:t xml:space="preserve">Question </w:t>
      </w:r>
      <w:r w:rsidR="00624640">
        <w:t>9</w:t>
      </w:r>
      <w:r>
        <w:tab/>
      </w:r>
      <w:r w:rsidR="00D004B4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</w:t>
      </w:r>
      <w:r>
        <w:t>.1]</w:t>
      </w:r>
    </w:p>
    <w:p w14:paraId="33FD4AE7" w14:textId="77777777" w:rsidR="005F5411" w:rsidRDefault="005F5411" w:rsidP="005F5411">
      <w:pPr>
        <w:pStyle w:val="Pquestiontextmainstem"/>
      </w:pPr>
      <w:r w:rsidRPr="00BD7EB1">
        <w:rPr>
          <w:position w:val="-24"/>
        </w:rPr>
        <w:object w:dxaOrig="700" w:dyaOrig="620" w14:anchorId="15D17D68">
          <v:shape id="_x0000_i1037" type="#_x0000_t75" style="width:35.45pt;height:31.15pt" o:ole="">
            <v:imagedata r:id="rId32" o:title=""/>
          </v:shape>
          <o:OLEObject Type="Embed" ProgID="Equation.3" ShapeID="_x0000_i1037" DrawAspect="Content" ObjectID="_1537769911" r:id="rId33"/>
        </w:object>
      </w:r>
      <w:r>
        <w:t xml:space="preserve">= </w:t>
      </w:r>
      <w:r w:rsidRPr="00DC1AA7">
        <w:rPr>
          <w:i/>
        </w:rPr>
        <w:t>x</w:t>
      </w:r>
      <w:r>
        <w:t xml:space="preserve"> – 2 </w:t>
      </w:r>
    </w:p>
    <w:p w14:paraId="172F4036" w14:textId="77777777" w:rsidR="005F5411" w:rsidRDefault="005F5411" w:rsidP="005F5411">
      <w:pPr>
        <w:pStyle w:val="Pquestiontextmainstem"/>
      </w:pPr>
      <w:r>
        <w:t>5</w:t>
      </w:r>
      <w:r w:rsidRPr="00BD7EB1">
        <w:rPr>
          <w:i/>
        </w:rPr>
        <w:t xml:space="preserve">x </w:t>
      </w:r>
      <w:r>
        <w:t>+ 4 = 2(</w:t>
      </w:r>
      <w:r w:rsidRPr="00BD7EB1">
        <w:rPr>
          <w:i/>
        </w:rPr>
        <w:t xml:space="preserve">x </w:t>
      </w:r>
      <w:r>
        <w:t xml:space="preserve">– 2) </w:t>
      </w:r>
    </w:p>
    <w:p w14:paraId="0ABF0541" w14:textId="77777777" w:rsidR="005F5411" w:rsidRDefault="005F5411" w:rsidP="005F5411">
      <w:pPr>
        <w:pStyle w:val="Pquestiontextmainstem"/>
      </w:pPr>
      <w:r>
        <w:t>5</w:t>
      </w:r>
      <w:r w:rsidRPr="00BD7EB1">
        <w:rPr>
          <w:i/>
        </w:rPr>
        <w:t>x</w:t>
      </w:r>
      <w:r>
        <w:t xml:space="preserve"> + 4 = 2</w:t>
      </w:r>
      <w:r w:rsidRPr="00BD7EB1">
        <w:rPr>
          <w:i/>
        </w:rPr>
        <w:t>x</w:t>
      </w:r>
      <w:r>
        <w:t xml:space="preserve"> – 4</w:t>
      </w:r>
    </w:p>
    <w:p w14:paraId="5D39337A" w14:textId="77777777" w:rsidR="005F5411" w:rsidRDefault="005F5411" w:rsidP="005F5411">
      <w:pPr>
        <w:pStyle w:val="Pquestiontextmainstem"/>
      </w:pPr>
      <w:r>
        <w:t>5</w:t>
      </w:r>
      <w:r w:rsidRPr="00BD7EB1">
        <w:rPr>
          <w:i/>
        </w:rPr>
        <w:t>x</w:t>
      </w:r>
      <w:r>
        <w:rPr>
          <w:i/>
        </w:rPr>
        <w:t xml:space="preserve"> </w:t>
      </w:r>
      <w:r>
        <w:t>– 2</w:t>
      </w:r>
      <w:r w:rsidRPr="00BD7EB1">
        <w:rPr>
          <w:i/>
        </w:rPr>
        <w:t>x</w:t>
      </w:r>
      <w:r>
        <w:rPr>
          <w:i/>
        </w:rPr>
        <w:t xml:space="preserve"> = </w:t>
      </w:r>
      <w:r w:rsidRPr="00BD7EB1">
        <w:t>-4</w:t>
      </w:r>
      <w:r>
        <w:t xml:space="preserve"> – 4 </w:t>
      </w:r>
    </w:p>
    <w:p w14:paraId="7678B73E" w14:textId="77777777" w:rsidR="005F5411" w:rsidRPr="00BD7EB1" w:rsidRDefault="005F5411" w:rsidP="005F5411">
      <w:pPr>
        <w:pStyle w:val="Pquestiontextmainstem"/>
      </w:pPr>
      <w:r>
        <w:t>3</w:t>
      </w:r>
      <w:r w:rsidRPr="00BD7EB1">
        <w:rPr>
          <w:i/>
        </w:rPr>
        <w:t>x</w:t>
      </w:r>
      <w:r>
        <w:t xml:space="preserve"> = -8</w:t>
      </w:r>
    </w:p>
    <w:p w14:paraId="4FCFF663" w14:textId="101AC342" w:rsidR="009C1371" w:rsidRPr="009C1371" w:rsidRDefault="005F5411" w:rsidP="005F5411">
      <w:pPr>
        <w:pStyle w:val="Pquestiontextmainstem"/>
      </w:pPr>
      <w:r w:rsidRPr="00BD7EB1">
        <w:rPr>
          <w:i/>
        </w:rPr>
        <w:t>x</w:t>
      </w:r>
      <w:r>
        <w:rPr>
          <w:i/>
        </w:rPr>
        <w:t xml:space="preserve"> </w:t>
      </w:r>
      <w:r>
        <w:t xml:space="preserve">= </w:t>
      </w:r>
      <w:r w:rsidRPr="00DC1AA7">
        <w:rPr>
          <w:position w:val="-24"/>
        </w:rPr>
        <w:object w:dxaOrig="340" w:dyaOrig="620" w14:anchorId="20C4ABBE">
          <v:shape id="_x0000_i1038" type="#_x0000_t75" style="width:17.2pt;height:31.15pt" o:ole="">
            <v:imagedata r:id="rId34" o:title=""/>
          </v:shape>
          <o:OLEObject Type="Embed" ProgID="Equation.3" ShapeID="_x0000_i1038" DrawAspect="Content" ObjectID="_1537769912" r:id="rId35"/>
        </w:object>
      </w:r>
    </w:p>
    <w:p w14:paraId="3D6E23BE" w14:textId="37B34899" w:rsidR="00306C44" w:rsidRDefault="00306C44" w:rsidP="00306C44">
      <w:pPr>
        <w:pStyle w:val="Pquestionheadingsx1stafterhead"/>
      </w:pPr>
      <w:r>
        <w:t>Question 10</w:t>
      </w:r>
      <w:r>
        <w:tab/>
      </w:r>
      <w:r w:rsidR="002D12B5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5.2</w:t>
      </w:r>
      <w:r>
        <w:t>]</w:t>
      </w:r>
    </w:p>
    <w:p w14:paraId="4C3D0A10" w14:textId="24CCEA63" w:rsidR="008E44F8" w:rsidRDefault="008E44F8" w:rsidP="008E44F8">
      <w:pPr>
        <w:pStyle w:val="Pquestiontextmainstem"/>
        <w:rPr>
          <w:i/>
        </w:rPr>
      </w:pPr>
      <w:r>
        <w:t xml:space="preserve">Let </w:t>
      </w:r>
      <w:r w:rsidR="005F5411">
        <w:rPr>
          <w:i/>
        </w:rPr>
        <w:t>L</w:t>
      </w:r>
      <w:r w:rsidRPr="00C23C9E">
        <w:t xml:space="preserve"> </w:t>
      </w:r>
      <w:r>
        <w:t>be</w:t>
      </w:r>
      <w:r w:rsidRPr="00C23C9E">
        <w:t xml:space="preserve"> </w:t>
      </w:r>
      <w:r w:rsidR="005F5411">
        <w:t>Linda</w:t>
      </w:r>
      <w:r w:rsidR="00524537">
        <w:t>’s</w:t>
      </w:r>
      <w:r w:rsidRPr="00C23C9E">
        <w:t xml:space="preserve"> age</w:t>
      </w:r>
      <w:r>
        <w:t xml:space="preserve">. </w:t>
      </w:r>
      <w:r w:rsidR="005F5411">
        <w:t xml:space="preserve">Sally </w:t>
      </w:r>
      <w:r w:rsidRPr="00C23C9E">
        <w:t xml:space="preserve">is </w:t>
      </w:r>
      <w:r w:rsidR="005F5411">
        <w:t xml:space="preserve">four </w:t>
      </w:r>
      <w:r w:rsidR="00D3703E">
        <w:t xml:space="preserve">times </w:t>
      </w:r>
      <w:r w:rsidR="005F5411">
        <w:t>Linda</w:t>
      </w:r>
      <w:r w:rsidR="00524537">
        <w:t>’s</w:t>
      </w:r>
      <w:r w:rsidRPr="00C23C9E">
        <w:t xml:space="preserve"> age</w:t>
      </w:r>
      <w:r>
        <w:t xml:space="preserve">, so let </w:t>
      </w:r>
      <w:r w:rsidR="005F5411">
        <w:t>4</w:t>
      </w:r>
      <w:r w:rsidR="005F5411">
        <w:rPr>
          <w:i/>
        </w:rPr>
        <w:t>L</w:t>
      </w:r>
      <w:r>
        <w:t xml:space="preserve"> be </w:t>
      </w:r>
      <w:r w:rsidR="005F5411">
        <w:t>Sally</w:t>
      </w:r>
      <w:r w:rsidR="00524537">
        <w:t>’s</w:t>
      </w:r>
      <w:r>
        <w:t xml:space="preserve"> age.</w:t>
      </w:r>
    </w:p>
    <w:p w14:paraId="5CB7D6DC" w14:textId="0E3A029C" w:rsidR="008E44F8" w:rsidRDefault="00524537" w:rsidP="008E44F8">
      <w:pPr>
        <w:pStyle w:val="Pquestiontextmainstem"/>
      </w:pPr>
      <w:r w:rsidRPr="00524537">
        <w:t xml:space="preserve">In 10 years’ time, </w:t>
      </w:r>
      <w:r w:rsidR="005F5411">
        <w:t>Linda</w:t>
      </w:r>
      <w:r w:rsidRPr="00524537">
        <w:t xml:space="preserve">’s age will be </w:t>
      </w:r>
      <w:r w:rsidR="005F5411">
        <w:rPr>
          <w:i/>
        </w:rPr>
        <w:t>L</w:t>
      </w:r>
      <w:r w:rsidRPr="00524537">
        <w:t xml:space="preserve"> + 10. </w:t>
      </w:r>
      <w:r w:rsidR="005F5411">
        <w:t>Sally’s</w:t>
      </w:r>
      <w:r w:rsidRPr="00524537">
        <w:t xml:space="preserve"> age will be </w:t>
      </w:r>
      <w:r w:rsidR="005F5411">
        <w:t>4</w:t>
      </w:r>
      <w:r w:rsidR="005F5411">
        <w:rPr>
          <w:i/>
        </w:rPr>
        <w:t>L</w:t>
      </w:r>
      <w:r w:rsidRPr="00524537">
        <w:t xml:space="preserve"> + 10.</w:t>
      </w:r>
    </w:p>
    <w:p w14:paraId="12BCD18C" w14:textId="1304DF44" w:rsidR="00524537" w:rsidRDefault="005F5411" w:rsidP="00524537">
      <w:pPr>
        <w:pStyle w:val="Pquestiontextmainstem"/>
      </w:pPr>
      <w:r>
        <w:rPr>
          <w:i/>
        </w:rPr>
        <w:t>L</w:t>
      </w:r>
      <w:r w:rsidR="00524537">
        <w:t xml:space="preserve"> + 10 + </w:t>
      </w:r>
      <w:r>
        <w:t>4</w:t>
      </w:r>
      <w:r>
        <w:rPr>
          <w:i/>
        </w:rPr>
        <w:t>L</w:t>
      </w:r>
      <w:r w:rsidR="00524537">
        <w:t xml:space="preserve"> + 10 = 7</w:t>
      </w:r>
      <w:r w:rsidR="006C7E1E">
        <w:t>5</w:t>
      </w:r>
    </w:p>
    <w:p w14:paraId="70BF91E4" w14:textId="161C99E9" w:rsidR="00524537" w:rsidRDefault="006C7E1E" w:rsidP="00524537">
      <w:pPr>
        <w:pStyle w:val="Pquestiontextmainstem"/>
      </w:pPr>
      <w:r>
        <w:t>5</w:t>
      </w:r>
      <w:r>
        <w:rPr>
          <w:i/>
        </w:rPr>
        <w:t>L</w:t>
      </w:r>
      <w:r w:rsidR="00524537">
        <w:t xml:space="preserve"> + 20 = 7</w:t>
      </w:r>
      <w:r>
        <w:t>5</w:t>
      </w:r>
    </w:p>
    <w:p w14:paraId="004CD437" w14:textId="130794E7" w:rsidR="00524537" w:rsidRDefault="006C7E1E" w:rsidP="00524537">
      <w:pPr>
        <w:pStyle w:val="Pquestiontextmainstem"/>
      </w:pPr>
      <w:r>
        <w:t>5</w:t>
      </w:r>
      <w:r>
        <w:rPr>
          <w:i/>
        </w:rPr>
        <w:t>L</w:t>
      </w:r>
      <w:r w:rsidR="00524537">
        <w:t xml:space="preserve"> = 5</w:t>
      </w:r>
      <w:r>
        <w:t>5</w:t>
      </w:r>
    </w:p>
    <w:p w14:paraId="3536AB50" w14:textId="5F2DAC9A" w:rsidR="008E44F8" w:rsidRDefault="006C7E1E" w:rsidP="00524537">
      <w:pPr>
        <w:pStyle w:val="Pquestiontextmainstem"/>
      </w:pPr>
      <w:r>
        <w:rPr>
          <w:i/>
        </w:rPr>
        <w:t>L</w:t>
      </w:r>
      <w:r w:rsidR="00524537">
        <w:t xml:space="preserve"> = 1</w:t>
      </w:r>
      <w:r>
        <w:t>1</w:t>
      </w:r>
    </w:p>
    <w:p w14:paraId="0D56F42E" w14:textId="5D84B66D" w:rsidR="008E44F8" w:rsidRDefault="00524537" w:rsidP="008E44F8">
      <w:pPr>
        <w:pStyle w:val="Pquestiontextmainstem"/>
      </w:pPr>
      <w:r>
        <w:t xml:space="preserve">So, </w:t>
      </w:r>
      <w:r w:rsidR="006C7E1E">
        <w:t>Linda</w:t>
      </w:r>
      <w:r>
        <w:t xml:space="preserve">’s age currently is </w:t>
      </w:r>
      <w:r w:rsidR="006C7E1E">
        <w:t>11</w:t>
      </w:r>
      <w:r>
        <w:t xml:space="preserve">, and </w:t>
      </w:r>
      <w:r w:rsidR="006C7E1E">
        <w:t>Sally</w:t>
      </w:r>
      <w:r>
        <w:t xml:space="preserve">’s age is </w:t>
      </w:r>
      <w:r w:rsidR="006C7E1E">
        <w:t>4</w:t>
      </w:r>
      <w:r>
        <w:t xml:space="preserve"> × 1</w:t>
      </w:r>
      <w:r w:rsidR="006C7E1E">
        <w:t>1</w:t>
      </w:r>
      <w:r>
        <w:t xml:space="preserve"> = </w:t>
      </w:r>
      <w:r w:rsidR="006C7E1E">
        <w:t>44</w:t>
      </w:r>
      <w:r>
        <w:t>.</w:t>
      </w:r>
      <w:r w:rsidR="008E44F8">
        <w:t xml:space="preserve"> </w:t>
      </w:r>
    </w:p>
    <w:p w14:paraId="4511A4EC" w14:textId="3858977E" w:rsidR="00306C44" w:rsidRDefault="00306C44" w:rsidP="00565AB9">
      <w:pPr>
        <w:pStyle w:val="Pquestionheadingsx1stafterhead"/>
        <w:tabs>
          <w:tab w:val="left" w:pos="426"/>
        </w:tabs>
      </w:pPr>
      <w:r>
        <w:t>Question 11</w:t>
      </w:r>
      <w:r>
        <w:tab/>
      </w:r>
      <w:r w:rsidR="002D12B5"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5.3</w:t>
      </w:r>
      <w:r>
        <w:t>]</w:t>
      </w:r>
    </w:p>
    <w:p w14:paraId="5BB715B7" w14:textId="14B991F0" w:rsidR="00C428B2" w:rsidRPr="009A46A7" w:rsidRDefault="00C428B2" w:rsidP="00C428B2">
      <w:pPr>
        <w:pStyle w:val="Pquestiontextpartsa"/>
      </w:pPr>
      <w:r w:rsidRPr="00C428B2">
        <w:rPr>
          <w:rStyle w:val="Cquestionpartlabelbold"/>
        </w:rPr>
        <w:t>(a)</w:t>
      </w:r>
      <w:r w:rsidRPr="00C428B2">
        <w:tab/>
      </w:r>
      <w:r>
        <w:rPr>
          <w:i/>
        </w:rPr>
        <w:t>AC</w:t>
      </w:r>
      <w:r>
        <w:t xml:space="preserve">: </w:t>
      </w:r>
      <w:r w:rsidR="006C7E1E" w:rsidRPr="00E4312E">
        <w:rPr>
          <w:b/>
          <w:position w:val="-14"/>
        </w:rPr>
        <w:object w:dxaOrig="2600" w:dyaOrig="460" w14:anchorId="6C87118F">
          <v:shape id="_x0000_i1039" type="#_x0000_t75" style="width:130.05pt;height:22.55pt" o:ole="">
            <v:imagedata r:id="rId36" o:title=""/>
          </v:shape>
          <o:OLEObject Type="Embed" ProgID="Equation.DSMT4" ShapeID="_x0000_i1039" DrawAspect="Content" ObjectID="_1537769913" r:id="rId37"/>
        </w:object>
      </w:r>
    </w:p>
    <w:p w14:paraId="19C8EF0A" w14:textId="59BCD406" w:rsidR="00C428B2" w:rsidRDefault="00C428B2" w:rsidP="00C428B2">
      <w:pPr>
        <w:pStyle w:val="Pquestiontextpartsa"/>
      </w:pPr>
      <w:r>
        <w:tab/>
      </w:r>
      <w:r>
        <w:rPr>
          <w:i/>
        </w:rPr>
        <w:t>BC</w:t>
      </w:r>
      <w:r>
        <w:t xml:space="preserve">: </w:t>
      </w:r>
      <w:r w:rsidR="006C7E1E" w:rsidRPr="006A66EB">
        <w:rPr>
          <w:b/>
          <w:position w:val="-14"/>
        </w:rPr>
        <w:object w:dxaOrig="2620" w:dyaOrig="460" w14:anchorId="06A09690">
          <v:shape id="_x0000_i1040" type="#_x0000_t75" style="width:131.1pt;height:22.55pt" o:ole="">
            <v:imagedata r:id="rId38" o:title=""/>
          </v:shape>
          <o:OLEObject Type="Embed" ProgID="Equation.DSMT4" ShapeID="_x0000_i1040" DrawAspect="Content" ObjectID="_1537769914" r:id="rId39"/>
        </w:object>
      </w:r>
    </w:p>
    <w:p w14:paraId="565C03FF" w14:textId="7BA689CE" w:rsidR="008E44F8" w:rsidRDefault="00C428B2" w:rsidP="00C428B2">
      <w:pPr>
        <w:pStyle w:val="Pquestiontextpartsa"/>
      </w:pPr>
      <w:r>
        <w:tab/>
      </w:r>
      <w:r>
        <w:rPr>
          <w:i/>
        </w:rPr>
        <w:t>AB</w:t>
      </w:r>
      <w:r>
        <w:t xml:space="preserve">: </w:t>
      </w:r>
      <w:r w:rsidR="006C7E1E" w:rsidRPr="006A66EB">
        <w:rPr>
          <w:b/>
          <w:position w:val="-14"/>
        </w:rPr>
        <w:object w:dxaOrig="3440" w:dyaOrig="460" w14:anchorId="5AE76F52">
          <v:shape id="_x0000_i1041" type="#_x0000_t75" style="width:171.95pt;height:22.55pt" o:ole="">
            <v:imagedata r:id="rId40" o:title=""/>
          </v:shape>
          <o:OLEObject Type="Embed" ProgID="Equation.DSMT4" ShapeID="_x0000_i1041" DrawAspect="Content" ObjectID="_1537769915" r:id="rId41"/>
        </w:object>
      </w:r>
    </w:p>
    <w:p w14:paraId="6242C996" w14:textId="3927D46F" w:rsidR="00C428B2" w:rsidRDefault="00C428B2" w:rsidP="00C428B2">
      <w:pPr>
        <w:pStyle w:val="Pquestiontextpartsa"/>
      </w:pPr>
      <w:r w:rsidRPr="00C428B2">
        <w:rPr>
          <w:rStyle w:val="Cquestionpartlabelbold"/>
        </w:rPr>
        <w:t>(b)</w:t>
      </w:r>
      <w:r>
        <w:tab/>
      </w:r>
      <w:r w:rsidR="006C7E1E">
        <w:t>This is an isosceles triangle</w:t>
      </w:r>
      <w:r>
        <w:t>.</w:t>
      </w:r>
    </w:p>
    <w:p w14:paraId="1748775F" w14:textId="77777777" w:rsidR="006C7E1E" w:rsidRDefault="00C428B2" w:rsidP="00C428B2">
      <w:pPr>
        <w:pStyle w:val="Pquestiontextpartsa"/>
      </w:pPr>
      <w:r w:rsidRPr="00C428B2">
        <w:rPr>
          <w:rStyle w:val="Cquestionpartlabelbold"/>
        </w:rPr>
        <w:t>(c)</w:t>
      </w:r>
      <w:r>
        <w:tab/>
      </w:r>
      <w:r w:rsidR="006C7E1E">
        <w:t xml:space="preserve">The longest side is </w:t>
      </w:r>
      <w:r w:rsidR="006C7E1E" w:rsidRPr="006C7E1E">
        <w:rPr>
          <w:i/>
        </w:rPr>
        <w:t>AB</w:t>
      </w:r>
      <w:r w:rsidR="006C7E1E">
        <w:t>.</w:t>
      </w:r>
    </w:p>
    <w:p w14:paraId="1D70219E" w14:textId="2059F2B8" w:rsidR="00C428B2" w:rsidRPr="00CA798F" w:rsidRDefault="006C7E1E" w:rsidP="00C428B2">
      <w:pPr>
        <w:pStyle w:val="Pquestiontextpartsa"/>
      </w:pPr>
      <w:r>
        <w:tab/>
        <w:t xml:space="preserve">Midpoint of </w:t>
      </w:r>
      <w:r w:rsidRPr="006C7E1E">
        <w:rPr>
          <w:i/>
        </w:rPr>
        <w:t>AB</w:t>
      </w:r>
      <w:r>
        <w:t xml:space="preserve"> = </w:t>
      </w:r>
      <w:r>
        <w:rPr>
          <w:position w:val="-28"/>
        </w:rPr>
        <w:object w:dxaOrig="3480" w:dyaOrig="680" w14:anchorId="735F0BF0">
          <v:shape id="_x0000_i1042" type="#_x0000_t75" style="width:174.1pt;height:34.4pt" o:ole="">
            <v:imagedata r:id="rId42" o:title=""/>
          </v:shape>
          <o:OLEObject Type="Embed" ProgID="Equation.3" ShapeID="_x0000_i1042" DrawAspect="Content" ObjectID="_1537769916" r:id="rId43"/>
        </w:object>
      </w:r>
    </w:p>
    <w:p w14:paraId="2312212F" w14:textId="75DC50FE" w:rsidR="008E44F8" w:rsidRPr="00CA798F" w:rsidRDefault="008E44F8" w:rsidP="008E44F8">
      <w:pPr>
        <w:pStyle w:val="Pquestiontextmainstem"/>
      </w:pPr>
      <w:r w:rsidRPr="00CA798F">
        <w:t xml:space="preserve"> </w:t>
      </w:r>
    </w:p>
    <w:p w14:paraId="3ED5EE0F" w14:textId="6D976C6F" w:rsidR="00306C44" w:rsidRDefault="00306C44" w:rsidP="00B0305D">
      <w:pPr>
        <w:pStyle w:val="Pquestionheadingsx1stafterhead"/>
        <w:keepLines/>
        <w:tabs>
          <w:tab w:val="left" w:pos="426"/>
        </w:tabs>
      </w:pPr>
      <w:r>
        <w:lastRenderedPageBreak/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D004B4">
        <w:t>5.4</w:t>
      </w:r>
      <w:r>
        <w:t>]</w:t>
      </w:r>
    </w:p>
    <w:p w14:paraId="36E882D3" w14:textId="6E692F41" w:rsidR="00B43744" w:rsidRDefault="00306C44" w:rsidP="00B0305D">
      <w:pPr>
        <w:pStyle w:val="Pquestiontextmainstem"/>
        <w:keepNext/>
        <w:keepLines/>
        <w:tabs>
          <w:tab w:val="left" w:pos="426"/>
        </w:tabs>
        <w:rPr>
          <w:b/>
        </w:rPr>
      </w:pPr>
      <w:r w:rsidRPr="001B433F">
        <w:rPr>
          <w:rStyle w:val="Cquestionpartlabelbold"/>
        </w:rPr>
        <w:t>(</w:t>
      </w:r>
      <w:r>
        <w:rPr>
          <w:rStyle w:val="Cquestionpartlabelbold"/>
        </w:rPr>
        <w:t>a</w:t>
      </w:r>
      <w:r w:rsidRPr="001B433F">
        <w:rPr>
          <w:rStyle w:val="Cquestionpartlabelbold"/>
        </w:rPr>
        <w:t>)</w:t>
      </w:r>
      <w:r w:rsidR="00C428B2">
        <w:rPr>
          <w:noProof/>
          <w:sz w:val="22"/>
        </w:rPr>
        <w:tab/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B43744" w14:paraId="3DBA5F8B" w14:textId="77777777" w:rsidTr="00B43744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10EFA289" w14:textId="042D0490" w:rsidR="00B43744" w:rsidRPr="00542035" w:rsidRDefault="006C7E1E" w:rsidP="00B0305D">
            <w:pPr>
              <w:pStyle w:val="Ptabletext"/>
              <w:keepNext/>
              <w:keepLines/>
              <w:rPr>
                <w:rStyle w:val="Pemphasisasis"/>
              </w:rPr>
            </w:pPr>
            <w:r>
              <w:rPr>
                <w:rStyle w:val="Pemphasisasis"/>
              </w:rPr>
              <w:t>m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543B18FE" w14:textId="77777777" w:rsidR="00B43744" w:rsidRDefault="00B43744" w:rsidP="00B0305D">
            <w:pPr>
              <w:pStyle w:val="Ptabletext"/>
              <w:keepNext/>
              <w:keepLines/>
            </w:pPr>
            <w:r>
              <w:t>-2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A3A9D17" w14:textId="77777777" w:rsidR="00B43744" w:rsidRDefault="00B43744" w:rsidP="00B0305D">
            <w:pPr>
              <w:pStyle w:val="Ptabletext"/>
              <w:keepNext/>
              <w:keepLines/>
            </w:pPr>
            <w:r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5A96CDF" w14:textId="77777777" w:rsidR="00B43744" w:rsidRDefault="00B43744" w:rsidP="00B0305D">
            <w:pPr>
              <w:pStyle w:val="Ptabletext"/>
              <w:keepNext/>
              <w:keepLines/>
            </w:pPr>
            <w:r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FC2880B" w14:textId="77777777" w:rsidR="00B43744" w:rsidRDefault="00B43744" w:rsidP="00B0305D">
            <w:pPr>
              <w:pStyle w:val="Ptabletext"/>
              <w:keepNext/>
              <w:keepLines/>
            </w:pPr>
            <w:r>
              <w:t>1</w:t>
            </w:r>
          </w:p>
        </w:tc>
        <w:tc>
          <w:tcPr>
            <w:tcW w:w="567" w:type="dxa"/>
            <w:vAlign w:val="center"/>
          </w:tcPr>
          <w:p w14:paraId="24E9F074" w14:textId="77777777" w:rsidR="00B43744" w:rsidRDefault="00B43744" w:rsidP="00B0305D">
            <w:pPr>
              <w:pStyle w:val="Ptabletext"/>
              <w:keepNext/>
              <w:keepLines/>
            </w:pPr>
            <w:r>
              <w:t>2</w:t>
            </w:r>
          </w:p>
        </w:tc>
      </w:tr>
      <w:tr w:rsidR="00B43744" w14:paraId="75E35CC2" w14:textId="77777777" w:rsidTr="00B43744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1F02353" w14:textId="0AF6B742" w:rsidR="00B43744" w:rsidRPr="00542035" w:rsidRDefault="006C7E1E" w:rsidP="00B0305D">
            <w:pPr>
              <w:pStyle w:val="Ptabletext"/>
              <w:keepNext/>
              <w:keepLines/>
              <w:rPr>
                <w:rStyle w:val="Pemphasisasis"/>
              </w:rPr>
            </w:pPr>
            <w:r>
              <w:rPr>
                <w:rStyle w:val="Pemphasisasis"/>
              </w:rPr>
              <w:t>n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6487FA19" w14:textId="1B4675E9" w:rsidR="00B43744" w:rsidRDefault="006C7E1E" w:rsidP="00B0305D">
            <w:pPr>
              <w:pStyle w:val="Ptabletext"/>
              <w:keepNext/>
              <w:keepLines/>
            </w:pPr>
            <w:r w:rsidRPr="0034751C">
              <w:rPr>
                <w:position w:val="-22"/>
                <w:sz w:val="22"/>
              </w:rPr>
              <w:object w:dxaOrig="300" w:dyaOrig="580" w14:anchorId="39D77F96">
                <v:shape id="_x0000_i1043" type="#_x0000_t75" style="width:15.05pt;height:29pt" o:ole="">
                  <v:imagedata r:id="rId44" o:title=""/>
                </v:shape>
                <o:OLEObject Type="Embed" ProgID="Equation.DSMT4" ShapeID="_x0000_i1043" DrawAspect="Content" ObjectID="_1537769917" r:id="rId45"/>
              </w:objec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F926DD8" w14:textId="0B3C845B" w:rsidR="00B43744" w:rsidRPr="006C7E1E" w:rsidRDefault="006C7E1E" w:rsidP="006C7E1E">
            <w:pPr>
              <w:pStyle w:val="Ptabletext"/>
            </w:pPr>
            <w:r w:rsidRPr="006C7E1E"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3F8CCC5D" w14:textId="7DB64A26" w:rsidR="00B43744" w:rsidRDefault="006C7E1E" w:rsidP="00B0305D">
            <w:pPr>
              <w:pStyle w:val="Ptabletext"/>
              <w:keepNext/>
              <w:keepLines/>
            </w:pPr>
            <w:r w:rsidRPr="0034751C">
              <w:rPr>
                <w:position w:val="-22"/>
                <w:sz w:val="22"/>
              </w:rPr>
              <w:object w:dxaOrig="300" w:dyaOrig="580" w14:anchorId="0B0C9B81">
                <v:shape id="_x0000_i1044" type="#_x0000_t75" style="width:15.05pt;height:29pt" o:ole="">
                  <v:imagedata r:id="rId46" o:title=""/>
                </v:shape>
                <o:OLEObject Type="Embed" ProgID="Equation.DSMT4" ShapeID="_x0000_i1044" DrawAspect="Content" ObjectID="_1537769918" r:id="rId47"/>
              </w:objec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1788DDE9" w14:textId="626EDF3D" w:rsidR="00B43744" w:rsidRDefault="006C7E1E" w:rsidP="00B0305D">
            <w:pPr>
              <w:pStyle w:val="Ptabletext"/>
              <w:keepNext/>
              <w:keepLines/>
            </w:pPr>
            <w:r w:rsidRPr="0034751C">
              <w:rPr>
                <w:position w:val="-22"/>
                <w:sz w:val="22"/>
              </w:rPr>
              <w:object w:dxaOrig="220" w:dyaOrig="580" w14:anchorId="100672CD">
                <v:shape id="_x0000_i1045" type="#_x0000_t75" style="width:10.75pt;height:29pt" o:ole="">
                  <v:imagedata r:id="rId48" o:title=""/>
                </v:shape>
                <o:OLEObject Type="Embed" ProgID="Equation.DSMT4" ShapeID="_x0000_i1045" DrawAspect="Content" ObjectID="_1537769919" r:id="rId49"/>
              </w:object>
            </w:r>
          </w:p>
        </w:tc>
        <w:tc>
          <w:tcPr>
            <w:tcW w:w="567" w:type="dxa"/>
            <w:vAlign w:val="center"/>
          </w:tcPr>
          <w:p w14:paraId="78B5EA1D" w14:textId="2DBD1A7E" w:rsidR="00B43744" w:rsidRDefault="006C7E1E" w:rsidP="00B0305D">
            <w:pPr>
              <w:pStyle w:val="Ptabletext"/>
              <w:keepNext/>
              <w:keepLines/>
            </w:pPr>
            <w:r>
              <w:rPr>
                <w:sz w:val="22"/>
              </w:rPr>
              <w:t>1</w:t>
            </w:r>
          </w:p>
        </w:tc>
      </w:tr>
    </w:tbl>
    <w:p w14:paraId="1DB77689" w14:textId="3A8C6416" w:rsidR="00B43744" w:rsidRDefault="00B43744" w:rsidP="00B0305D">
      <w:pPr>
        <w:pStyle w:val="Pquestiontextmainstem"/>
        <w:keepNext/>
        <w:keepLines/>
        <w:tabs>
          <w:tab w:val="left" w:pos="426"/>
        </w:tabs>
        <w:rPr>
          <w:b/>
        </w:rPr>
      </w:pPr>
    </w:p>
    <w:p w14:paraId="05C6DD32" w14:textId="77777777" w:rsidR="00DD7A8E" w:rsidRDefault="008D17CC" w:rsidP="00B0305D">
      <w:pPr>
        <w:pStyle w:val="Pquestiontextmainstem"/>
        <w:keepNext/>
        <w:keepLines/>
        <w:tabs>
          <w:tab w:val="left" w:pos="426"/>
        </w:tabs>
        <w:rPr>
          <w:b/>
        </w:rPr>
      </w:pPr>
      <w:r w:rsidRPr="008D17CC">
        <w:rPr>
          <w:b/>
        </w:rPr>
        <w:t>(b)</w:t>
      </w:r>
      <w:r w:rsidR="00C428B2">
        <w:rPr>
          <w:b/>
        </w:rPr>
        <w:tab/>
      </w:r>
    </w:p>
    <w:p w14:paraId="2B40EFE1" w14:textId="3D68B15C" w:rsidR="006C5600" w:rsidRPr="00C428B2" w:rsidRDefault="00DD7A8E" w:rsidP="00C428B2">
      <w:pPr>
        <w:pStyle w:val="Pquestiontextmainstem"/>
        <w:tabs>
          <w:tab w:val="left" w:pos="426"/>
        </w:tabs>
        <w:rPr>
          <w:b/>
        </w:rPr>
      </w:pPr>
      <w:r>
        <w:rPr>
          <w:b/>
        </w:rPr>
        <w:tab/>
      </w:r>
      <w:r w:rsidR="006C7E1E" w:rsidRPr="00494927">
        <w:rPr>
          <w:noProof/>
        </w:rPr>
        <w:drawing>
          <wp:inline distT="0" distB="0" distL="0" distR="0" wp14:anchorId="164FBB8F" wp14:editId="3555D142">
            <wp:extent cx="2225616" cy="1596343"/>
            <wp:effectExtent l="0" t="0" r="381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841" cy="160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CB01" w14:textId="796B5739" w:rsidR="00306C44" w:rsidRDefault="00306C44" w:rsidP="00306C44">
      <w:pPr>
        <w:pStyle w:val="Pquestionheadingsx1stafterhead"/>
        <w:tabs>
          <w:tab w:val="left" w:pos="426"/>
        </w:tabs>
      </w:pPr>
      <w:r>
        <w:t>Question 13</w:t>
      </w:r>
      <w:r>
        <w:tab/>
      </w:r>
      <w:r w:rsidR="002D12B5">
        <w:rPr>
          <w:rStyle w:val="Cmarkslabel"/>
        </w:rPr>
        <w:t>4</w:t>
      </w:r>
      <w:r w:rsidR="00200794">
        <w:rPr>
          <w:rStyle w:val="Cmarkslabel"/>
        </w:rPr>
        <w:t xml:space="preserve"> </w:t>
      </w:r>
      <w:r w:rsidRPr="001B433F">
        <w:rPr>
          <w:rStyle w:val="Cmarkslabel"/>
        </w:rPr>
        <w:t>marks</w:t>
      </w:r>
      <w:r>
        <w:tab/>
        <w:t>[</w:t>
      </w:r>
      <w:r w:rsidR="00D004B4">
        <w:t>5.5</w:t>
      </w:r>
      <w:r>
        <w:t>]</w:t>
      </w:r>
    </w:p>
    <w:p w14:paraId="43F5E60F" w14:textId="77777777" w:rsidR="00F55140" w:rsidRDefault="00F55140" w:rsidP="008E625B">
      <w:pPr>
        <w:pStyle w:val="Pquestiontextmainstem"/>
      </w:pPr>
      <w:r w:rsidRPr="008E625B">
        <w:rPr>
          <w:i/>
        </w:rPr>
        <w:t>m</w:t>
      </w:r>
      <w:r>
        <w:t xml:space="preserve"> = </w:t>
      </w:r>
      <w:r w:rsidRPr="004E312F">
        <w:rPr>
          <w:position w:val="-22"/>
        </w:rPr>
        <w:object w:dxaOrig="420" w:dyaOrig="580" w14:anchorId="053125F4">
          <v:shape id="_x0000_i1046" type="#_x0000_t75" style="width:20.4pt;height:29pt" o:ole="">
            <v:imagedata r:id="rId20" o:title=""/>
          </v:shape>
          <o:OLEObject Type="Embed" ProgID="Equation.DSMT4" ShapeID="_x0000_i1046" DrawAspect="Content" ObjectID="_1537769920" r:id="rId51"/>
        </w:object>
      </w:r>
    </w:p>
    <w:p w14:paraId="0700BF28" w14:textId="4B87B7B2" w:rsidR="006C5600" w:rsidRDefault="00F55140" w:rsidP="00F55140">
      <w:pPr>
        <w:pStyle w:val="Pquestiontextpartsa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= </w:t>
      </w:r>
      <w:r w:rsidRPr="0003699E">
        <w:rPr>
          <w:rFonts w:ascii="Palatino Linotype" w:hAnsi="Palatino Linotype"/>
          <w:position w:val="-28"/>
        </w:rPr>
        <w:object w:dxaOrig="680" w:dyaOrig="639" w14:anchorId="4989BBC9">
          <v:shape id="_x0000_i1047" type="#_x0000_t75" style="width:34.4pt;height:32.25pt" o:ole="">
            <v:imagedata r:id="rId22" o:title=""/>
          </v:shape>
          <o:OLEObject Type="Embed" ProgID="Equation.DSMT4" ShapeID="_x0000_i1047" DrawAspect="Content" ObjectID="_1537769921" r:id="rId52"/>
        </w:object>
      </w:r>
    </w:p>
    <w:p w14:paraId="3618D88D" w14:textId="77777777" w:rsidR="00DD7A8E" w:rsidRPr="00C71B15" w:rsidRDefault="00DD7A8E" w:rsidP="00DD7A8E">
      <w:pPr>
        <w:pStyle w:val="Pquestiontextmainstem"/>
      </w:pPr>
      <w:r w:rsidRPr="00C71B15">
        <w:t>Substitute values into the rule and evaluate for each line segment.</w:t>
      </w:r>
    </w:p>
    <w:p w14:paraId="7789A22D" w14:textId="1DFE325D" w:rsidR="00DD7A8E" w:rsidRPr="00C71B15" w:rsidRDefault="00DD7A8E" w:rsidP="00DD7A8E">
      <w:pPr>
        <w:pStyle w:val="Pquestiontextmainstem"/>
        <w:rPr>
          <w:sz w:val="22"/>
        </w:rPr>
      </w:pPr>
      <w:r w:rsidRPr="00C71B15">
        <w:rPr>
          <w:i/>
          <w:sz w:val="22"/>
        </w:rPr>
        <w:t>a</w:t>
      </w:r>
      <w:r>
        <w:rPr>
          <w:sz w:val="22"/>
        </w:rPr>
        <w:t xml:space="preserve">: </w:t>
      </w:r>
      <w:r w:rsidR="006C7E1E" w:rsidRPr="00C05B51">
        <w:rPr>
          <w:sz w:val="22"/>
        </w:rPr>
        <w:t>(-2, -1), (2, 2)</w:t>
      </w:r>
      <w:r w:rsidR="00B0305D">
        <w:rPr>
          <w:sz w:val="22"/>
        </w:rPr>
        <w:tab/>
      </w:r>
      <w:r w:rsidR="00B0305D">
        <w:rPr>
          <w:sz w:val="22"/>
        </w:rPr>
        <w:tab/>
      </w:r>
      <w:r w:rsidRPr="00C71B15">
        <w:rPr>
          <w:i/>
          <w:sz w:val="22"/>
        </w:rPr>
        <w:t>b</w:t>
      </w:r>
      <w:r w:rsidRPr="00C71B15">
        <w:rPr>
          <w:sz w:val="22"/>
        </w:rPr>
        <w:t xml:space="preserve">: </w:t>
      </w:r>
      <w:r w:rsidR="006C7E1E" w:rsidRPr="00C05B51">
        <w:rPr>
          <w:sz w:val="22"/>
        </w:rPr>
        <w:t>(1, -1), (2, 3)</w:t>
      </w:r>
      <w:r w:rsidR="00B0305D">
        <w:rPr>
          <w:sz w:val="22"/>
        </w:rPr>
        <w:tab/>
      </w:r>
      <w:r w:rsidR="00B0305D">
        <w:rPr>
          <w:sz w:val="22"/>
        </w:rPr>
        <w:tab/>
      </w:r>
      <w:r w:rsidRPr="00C71B15">
        <w:rPr>
          <w:i/>
          <w:sz w:val="22"/>
        </w:rPr>
        <w:t>c</w:t>
      </w:r>
      <w:r>
        <w:rPr>
          <w:sz w:val="22"/>
        </w:rPr>
        <w:t xml:space="preserve">: </w:t>
      </w:r>
      <w:r w:rsidR="006C7E1E" w:rsidRPr="00C05B51">
        <w:rPr>
          <w:sz w:val="22"/>
        </w:rPr>
        <w:t>(1, -1), (-2, 2)</w:t>
      </w:r>
      <w:r w:rsidR="00B0305D">
        <w:rPr>
          <w:sz w:val="22"/>
        </w:rPr>
        <w:tab/>
      </w:r>
      <w:r w:rsidR="00B0305D">
        <w:rPr>
          <w:sz w:val="22"/>
        </w:rPr>
        <w:tab/>
      </w:r>
      <w:r w:rsidRPr="00C71B15">
        <w:rPr>
          <w:i/>
          <w:sz w:val="22"/>
        </w:rPr>
        <w:t>d</w:t>
      </w:r>
      <w:r>
        <w:rPr>
          <w:sz w:val="22"/>
        </w:rPr>
        <w:t>:</w:t>
      </w:r>
      <w:r w:rsidRPr="00C71B15">
        <w:rPr>
          <w:sz w:val="22"/>
        </w:rPr>
        <w:t xml:space="preserve"> </w:t>
      </w:r>
      <w:r w:rsidR="006C7E1E" w:rsidRPr="00C05B51">
        <w:rPr>
          <w:sz w:val="22"/>
        </w:rPr>
        <w:t>(2, 0), (-1, 4)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B0305D" w:rsidRPr="00B0305D" w14:paraId="3E7ACF46" w14:textId="77777777" w:rsidTr="00B20949">
        <w:tc>
          <w:tcPr>
            <w:tcW w:w="4927" w:type="dxa"/>
          </w:tcPr>
          <w:p w14:paraId="62DFD09C" w14:textId="77777777" w:rsidR="00B0305D" w:rsidRPr="00830EF1" w:rsidRDefault="00B0305D" w:rsidP="00B0305D">
            <w:pPr>
              <w:pStyle w:val="Pquestiontextmainstem"/>
              <w:rPr>
                <w:lang w:val="es-ES"/>
              </w:rPr>
            </w:pPr>
            <w:r w:rsidRPr="00830EF1">
              <w:rPr>
                <w:lang w:val="es-ES"/>
              </w:rPr>
              <w:t xml:space="preserve">Line segment </w:t>
            </w:r>
            <w:r w:rsidRPr="00830EF1">
              <w:rPr>
                <w:i/>
                <w:lang w:val="es-ES"/>
              </w:rPr>
              <w:t>a</w:t>
            </w:r>
            <w:r w:rsidRPr="00830EF1">
              <w:rPr>
                <w:lang w:val="es-ES"/>
              </w:rPr>
              <w:t>:</w:t>
            </w:r>
          </w:p>
          <w:p w14:paraId="3F52E509" w14:textId="6CF4A40F" w:rsidR="00B0305D" w:rsidRPr="00830EF1" w:rsidRDefault="00B0305D" w:rsidP="00B0305D">
            <w:pPr>
              <w:pStyle w:val="Pquestiontextmainstem"/>
              <w:rPr>
                <w:lang w:val="es-ES"/>
              </w:rPr>
            </w:pPr>
            <w:r w:rsidRPr="00830EF1">
              <w:rPr>
                <w:i/>
                <w:lang w:val="es-ES"/>
              </w:rPr>
              <w:t>x</w:t>
            </w:r>
            <w:r w:rsidRPr="00830EF1">
              <w:rPr>
                <w:vertAlign w:val="subscript"/>
                <w:lang w:val="es-ES"/>
              </w:rPr>
              <w:t>1</w:t>
            </w:r>
            <w:r w:rsidRPr="00830EF1">
              <w:rPr>
                <w:lang w:val="es-ES"/>
              </w:rPr>
              <w:t xml:space="preserve"> = </w:t>
            </w:r>
            <w:r w:rsidR="006C7E1E">
              <w:rPr>
                <w:lang w:val="es-ES"/>
              </w:rPr>
              <w:t>-</w:t>
            </w:r>
            <w:r w:rsidRPr="00830EF1">
              <w:rPr>
                <w:lang w:val="es-ES"/>
              </w:rPr>
              <w:t xml:space="preserve">2, </w:t>
            </w:r>
            <w:r w:rsidR="006C7E1E" w:rsidRPr="00830EF1">
              <w:rPr>
                <w:i/>
                <w:lang w:val="es-ES"/>
              </w:rPr>
              <w:t>x</w:t>
            </w:r>
            <w:r w:rsidR="006C7E1E" w:rsidRPr="00830EF1">
              <w:rPr>
                <w:vertAlign w:val="subscript"/>
                <w:lang w:val="es-ES"/>
              </w:rPr>
              <w:t>2</w:t>
            </w:r>
            <w:r w:rsidR="006C7E1E">
              <w:rPr>
                <w:lang w:val="es-ES"/>
              </w:rPr>
              <w:t xml:space="preserve"> = </w:t>
            </w:r>
            <w:r w:rsidRPr="00830EF1">
              <w:rPr>
                <w:lang w:val="es-ES"/>
              </w:rPr>
              <w:t xml:space="preserve">2, </w:t>
            </w:r>
            <w:r w:rsidRPr="00830EF1">
              <w:rPr>
                <w:i/>
                <w:lang w:val="es-ES"/>
              </w:rPr>
              <w:t>y</w:t>
            </w:r>
            <w:r w:rsidRPr="00830EF1">
              <w:rPr>
                <w:vertAlign w:val="subscript"/>
                <w:lang w:val="es-ES"/>
              </w:rPr>
              <w:t>1</w:t>
            </w:r>
            <w:r w:rsidRPr="00830EF1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-</w:t>
            </w:r>
            <w:r w:rsidRPr="00830EF1">
              <w:rPr>
                <w:lang w:val="es-ES"/>
              </w:rPr>
              <w:t xml:space="preserve">1, </w:t>
            </w:r>
            <w:r w:rsidRPr="00830EF1">
              <w:rPr>
                <w:i/>
                <w:lang w:val="es-ES"/>
              </w:rPr>
              <w:t>y</w:t>
            </w:r>
            <w:r w:rsidRPr="00830EF1">
              <w:rPr>
                <w:vertAlign w:val="subscript"/>
                <w:lang w:val="es-ES"/>
              </w:rPr>
              <w:t>2</w:t>
            </w:r>
            <w:r w:rsidR="008E6329">
              <w:rPr>
                <w:lang w:val="es-ES"/>
              </w:rPr>
              <w:t xml:space="preserve"> = </w:t>
            </w:r>
            <w:r w:rsidRPr="00830EF1">
              <w:rPr>
                <w:lang w:val="es-ES"/>
              </w:rPr>
              <w:t>2</w:t>
            </w:r>
          </w:p>
          <w:p w14:paraId="1ED25DE0" w14:textId="0F58AFAC" w:rsidR="00B0305D" w:rsidRPr="00B0305D" w:rsidRDefault="00B0305D" w:rsidP="00B0305D">
            <w:pPr>
              <w:pStyle w:val="Pquestiontextmainstem"/>
            </w:pPr>
            <w:r w:rsidRPr="00830EF1">
              <w:rPr>
                <w:lang w:val="es-ES"/>
              </w:rPr>
              <w:t xml:space="preserve"> </w:t>
            </w:r>
            <w:r w:rsidR="008E6329" w:rsidRPr="008E6329">
              <w:rPr>
                <w:rFonts w:ascii="Palatino Linotype" w:hAnsi="Palatino Linotype"/>
                <w:position w:val="-80"/>
              </w:rPr>
              <w:object w:dxaOrig="1060" w:dyaOrig="1800" w14:anchorId="74D44B46">
                <v:shape id="_x0000_i1048" type="#_x0000_t75" style="width:52.65pt;height:89.2pt" o:ole="">
                  <v:imagedata r:id="rId53" o:title=""/>
                </v:shape>
                <o:OLEObject Type="Embed" ProgID="Equation.DSMT4" ShapeID="_x0000_i1048" DrawAspect="Content" ObjectID="_1537769922" r:id="rId54"/>
              </w:object>
            </w:r>
          </w:p>
        </w:tc>
        <w:tc>
          <w:tcPr>
            <w:tcW w:w="4927" w:type="dxa"/>
          </w:tcPr>
          <w:p w14:paraId="72A71584" w14:textId="77777777" w:rsidR="00B0305D" w:rsidRPr="00830EF1" w:rsidRDefault="00B0305D" w:rsidP="00B0305D">
            <w:pPr>
              <w:pStyle w:val="Pquestiontextmainstem"/>
              <w:rPr>
                <w:lang w:val="es-ES"/>
              </w:rPr>
            </w:pPr>
            <w:r w:rsidRPr="00830EF1">
              <w:rPr>
                <w:lang w:val="es-ES"/>
              </w:rPr>
              <w:t xml:space="preserve">Line segment </w:t>
            </w:r>
            <w:r w:rsidRPr="008E6329">
              <w:rPr>
                <w:i/>
                <w:lang w:val="es-ES"/>
              </w:rPr>
              <w:t>b</w:t>
            </w:r>
            <w:r w:rsidRPr="00830EF1">
              <w:rPr>
                <w:lang w:val="es-ES"/>
              </w:rPr>
              <w:t>:</w:t>
            </w:r>
          </w:p>
          <w:p w14:paraId="49871249" w14:textId="01EE996A" w:rsidR="00B0305D" w:rsidRPr="00B0305D" w:rsidRDefault="00B0305D" w:rsidP="00B0305D">
            <w:pPr>
              <w:pStyle w:val="Pquestiontextmainstem"/>
              <w:rPr>
                <w:lang w:val="es-ES"/>
              </w:rPr>
            </w:pPr>
            <w:r w:rsidRPr="00830EF1">
              <w:rPr>
                <w:i/>
                <w:lang w:val="es-ES"/>
              </w:rPr>
              <w:t>x</w:t>
            </w:r>
            <w:r w:rsidRPr="00830EF1">
              <w:rPr>
                <w:vertAlign w:val="subscript"/>
                <w:lang w:val="es-ES"/>
              </w:rPr>
              <w:t>1</w:t>
            </w:r>
            <w:r w:rsidRPr="00830EF1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1</w:t>
            </w:r>
            <w:r w:rsidRPr="00830EF1">
              <w:rPr>
                <w:lang w:val="es-ES"/>
              </w:rPr>
              <w:t xml:space="preserve">, </w:t>
            </w:r>
            <w:r w:rsidRPr="00830EF1">
              <w:rPr>
                <w:i/>
                <w:lang w:val="es-ES"/>
              </w:rPr>
              <w:t>x</w:t>
            </w:r>
            <w:r w:rsidRPr="00830EF1">
              <w:rPr>
                <w:vertAlign w:val="subscript"/>
                <w:lang w:val="es-ES"/>
              </w:rPr>
              <w:t>2</w:t>
            </w:r>
            <w:r w:rsidRPr="00830EF1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2</w:t>
            </w:r>
            <w:r w:rsidRPr="00830EF1">
              <w:rPr>
                <w:lang w:val="es-ES"/>
              </w:rPr>
              <w:t xml:space="preserve">, </w:t>
            </w:r>
            <w:r w:rsidRPr="00DD7A8E">
              <w:rPr>
                <w:i/>
                <w:lang w:val="es-ES"/>
              </w:rPr>
              <w:t>y</w:t>
            </w:r>
            <w:r w:rsidRPr="00DD7A8E">
              <w:rPr>
                <w:vertAlign w:val="subscript"/>
                <w:lang w:val="es-ES"/>
              </w:rPr>
              <w:t>1</w:t>
            </w:r>
            <w:r w:rsidRPr="00DD7A8E">
              <w:rPr>
                <w:lang w:val="es-ES"/>
              </w:rPr>
              <w:t xml:space="preserve"> </w:t>
            </w:r>
            <w:r w:rsidRPr="00B0305D">
              <w:rPr>
                <w:lang w:val="es-ES"/>
              </w:rPr>
              <w:t xml:space="preserve">= </w:t>
            </w:r>
            <w:r w:rsidR="008E6329">
              <w:rPr>
                <w:lang w:val="es-ES"/>
              </w:rPr>
              <w:t>-1</w:t>
            </w:r>
            <w:r w:rsidRPr="00B0305D">
              <w:rPr>
                <w:lang w:val="es-ES"/>
              </w:rPr>
              <w:t xml:space="preserve">, </w:t>
            </w:r>
            <w:r w:rsidRPr="00DD7A8E">
              <w:rPr>
                <w:i/>
                <w:lang w:val="es-ES"/>
              </w:rPr>
              <w:t>y</w:t>
            </w:r>
            <w:r w:rsidRPr="00DD7A8E">
              <w:rPr>
                <w:vertAlign w:val="subscript"/>
                <w:lang w:val="es-ES"/>
              </w:rPr>
              <w:t>2</w:t>
            </w:r>
            <w:r w:rsidRPr="00DD7A8E">
              <w:rPr>
                <w:lang w:val="es-ES"/>
              </w:rPr>
              <w:t xml:space="preserve"> </w:t>
            </w:r>
            <w:r w:rsidRPr="00B0305D">
              <w:rPr>
                <w:lang w:val="es-ES"/>
              </w:rPr>
              <w:t xml:space="preserve">= </w:t>
            </w:r>
            <w:r w:rsidR="008E6329">
              <w:rPr>
                <w:lang w:val="es-ES"/>
              </w:rPr>
              <w:t>3</w:t>
            </w:r>
          </w:p>
          <w:p w14:paraId="076811AD" w14:textId="1B715D3A" w:rsidR="00B0305D" w:rsidRDefault="008E6329" w:rsidP="00B0305D">
            <w:pPr>
              <w:pStyle w:val="Pquestiontextmainstem"/>
            </w:pPr>
            <w:r w:rsidRPr="008E6329">
              <w:rPr>
                <w:rFonts w:ascii="Palatino Linotype" w:hAnsi="Palatino Linotype"/>
                <w:position w:val="-80"/>
              </w:rPr>
              <w:object w:dxaOrig="1060" w:dyaOrig="1800" w14:anchorId="64A7FBBD">
                <v:shape id="_x0000_i1049" type="#_x0000_t75" style="width:52.65pt;height:89.2pt" o:ole="">
                  <v:imagedata r:id="rId55" o:title=""/>
                </v:shape>
                <o:OLEObject Type="Embed" ProgID="Equation.DSMT4" ShapeID="_x0000_i1049" DrawAspect="Content" ObjectID="_1537769923" r:id="rId56"/>
              </w:object>
            </w:r>
          </w:p>
        </w:tc>
      </w:tr>
      <w:tr w:rsidR="00B0305D" w:rsidRPr="00B0305D" w14:paraId="74253B7E" w14:textId="77777777" w:rsidTr="00B20949">
        <w:tc>
          <w:tcPr>
            <w:tcW w:w="4927" w:type="dxa"/>
          </w:tcPr>
          <w:p w14:paraId="5066CD54" w14:textId="77777777" w:rsidR="00B0305D" w:rsidRDefault="00B0305D" w:rsidP="00DD7A8E">
            <w:pPr>
              <w:pStyle w:val="Pquestiontextmainstem"/>
              <w:rPr>
                <w:lang w:val="es-ES"/>
              </w:rPr>
            </w:pPr>
            <w:r w:rsidRPr="00AC2764">
              <w:rPr>
                <w:lang w:val="es-ES"/>
              </w:rPr>
              <w:t xml:space="preserve">Line segment </w:t>
            </w:r>
            <w:r w:rsidRPr="00AC2764">
              <w:rPr>
                <w:i/>
                <w:lang w:val="es-ES"/>
              </w:rPr>
              <w:t>c</w:t>
            </w:r>
            <w:r w:rsidRPr="00DD7A8E">
              <w:rPr>
                <w:lang w:val="es-ES"/>
              </w:rPr>
              <w:t>:</w:t>
            </w:r>
          </w:p>
          <w:p w14:paraId="361A97E4" w14:textId="1BC82384" w:rsidR="00B0305D" w:rsidRDefault="00B0305D" w:rsidP="00DD7A8E">
            <w:pPr>
              <w:pStyle w:val="Pquestiontextmainstem"/>
              <w:rPr>
                <w:lang w:val="es-ES"/>
              </w:rPr>
            </w:pP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1</w:t>
            </w:r>
            <w:r w:rsidR="008E6329">
              <w:rPr>
                <w:lang w:val="es-ES"/>
              </w:rPr>
              <w:t xml:space="preserve"> = </w:t>
            </w:r>
            <w:r w:rsidRPr="00AC2764">
              <w:rPr>
                <w:lang w:val="es-ES"/>
              </w:rPr>
              <w:t xml:space="preserve">1, </w:t>
            </w: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-</w:t>
            </w:r>
            <w:r w:rsidRPr="00AC2764">
              <w:rPr>
                <w:lang w:val="es-ES"/>
              </w:rPr>
              <w:t xml:space="preserve">2,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-</w:t>
            </w:r>
            <w:r w:rsidRPr="00AC2764">
              <w:rPr>
                <w:lang w:val="es-ES"/>
              </w:rPr>
              <w:t xml:space="preserve">1,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2</w:t>
            </w:r>
            <w:r w:rsidR="008E6329">
              <w:rPr>
                <w:lang w:val="es-ES"/>
              </w:rPr>
              <w:t xml:space="preserve"> = </w:t>
            </w:r>
            <w:r w:rsidRPr="00AC2764">
              <w:rPr>
                <w:lang w:val="es-ES"/>
              </w:rPr>
              <w:t>2</w:t>
            </w:r>
          </w:p>
          <w:p w14:paraId="086E7777" w14:textId="04D7D894" w:rsidR="00B0305D" w:rsidRPr="00B0305D" w:rsidRDefault="008E6329" w:rsidP="00DD7A8E">
            <w:pPr>
              <w:pStyle w:val="Pquestiontextmainstem"/>
              <w:rPr>
                <w:lang w:val="es-ES"/>
              </w:rPr>
            </w:pPr>
            <w:r w:rsidRPr="008E6329">
              <w:rPr>
                <w:rFonts w:ascii="Palatino Linotype" w:hAnsi="Palatino Linotype"/>
                <w:position w:val="-80"/>
              </w:rPr>
              <w:object w:dxaOrig="1060" w:dyaOrig="1800" w14:anchorId="3DFF43C6">
                <v:shape id="_x0000_i1050" type="#_x0000_t75" style="width:52.65pt;height:89.2pt" o:ole="">
                  <v:imagedata r:id="rId57" o:title=""/>
                </v:shape>
                <o:OLEObject Type="Embed" ProgID="Equation.DSMT4" ShapeID="_x0000_i1050" DrawAspect="Content" ObjectID="_1537769924" r:id="rId58"/>
              </w:object>
            </w:r>
          </w:p>
        </w:tc>
        <w:tc>
          <w:tcPr>
            <w:tcW w:w="4927" w:type="dxa"/>
          </w:tcPr>
          <w:p w14:paraId="156F6662" w14:textId="77777777" w:rsidR="00B0305D" w:rsidRPr="00B0305D" w:rsidRDefault="00B0305D" w:rsidP="00B0305D">
            <w:pPr>
              <w:pStyle w:val="Pquestiontextmainstem"/>
              <w:rPr>
                <w:lang w:val="es-ES"/>
              </w:rPr>
            </w:pPr>
            <w:r w:rsidRPr="00B0305D">
              <w:rPr>
                <w:lang w:val="es-ES"/>
              </w:rPr>
              <w:t xml:space="preserve">Line segment </w:t>
            </w:r>
            <w:r w:rsidRPr="008E6329">
              <w:rPr>
                <w:i/>
                <w:lang w:val="es-ES"/>
              </w:rPr>
              <w:t>d</w:t>
            </w:r>
            <w:r w:rsidRPr="00B0305D">
              <w:rPr>
                <w:lang w:val="es-ES"/>
              </w:rPr>
              <w:t>:</w:t>
            </w:r>
          </w:p>
          <w:p w14:paraId="4092358D" w14:textId="5B84DA25" w:rsidR="00B0305D" w:rsidRDefault="00B0305D" w:rsidP="00B0305D">
            <w:pPr>
              <w:pStyle w:val="Pquestiontextmainstem"/>
              <w:rPr>
                <w:lang w:val="es-ES"/>
              </w:rPr>
            </w:pP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2</w:t>
            </w:r>
            <w:r w:rsidRPr="00AC2764">
              <w:rPr>
                <w:lang w:val="es-ES"/>
              </w:rPr>
              <w:t xml:space="preserve">, </w:t>
            </w:r>
            <w:r w:rsidRPr="00AC2764">
              <w:rPr>
                <w:i/>
                <w:lang w:val="es-ES"/>
              </w:rPr>
              <w:t>x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</w:t>
            </w:r>
            <w:r w:rsidRPr="00B0305D">
              <w:rPr>
                <w:lang w:val="es-ES"/>
              </w:rPr>
              <w:t xml:space="preserve"> -</w:t>
            </w:r>
            <w:r w:rsidR="008E6329">
              <w:rPr>
                <w:lang w:val="es-ES"/>
              </w:rPr>
              <w:t>1</w:t>
            </w:r>
            <w:r w:rsidRPr="00B0305D">
              <w:rPr>
                <w:lang w:val="es-ES"/>
              </w:rPr>
              <w:t xml:space="preserve">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1</w:t>
            </w:r>
            <w:r w:rsidRPr="00AC2764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0</w:t>
            </w:r>
            <w:r w:rsidRPr="00AC2764">
              <w:rPr>
                <w:lang w:val="es-ES"/>
              </w:rPr>
              <w:t xml:space="preserve">, </w:t>
            </w:r>
            <w:r w:rsidRPr="00AC2764">
              <w:rPr>
                <w:i/>
                <w:lang w:val="es-ES"/>
              </w:rPr>
              <w:t>y</w:t>
            </w:r>
            <w:r w:rsidRPr="00AC2764">
              <w:rPr>
                <w:vertAlign w:val="subscript"/>
                <w:lang w:val="es-ES"/>
              </w:rPr>
              <w:t>2</w:t>
            </w:r>
            <w:r w:rsidRPr="00AC2764">
              <w:rPr>
                <w:lang w:val="es-ES"/>
              </w:rPr>
              <w:t xml:space="preserve"> = </w:t>
            </w:r>
            <w:r w:rsidR="008E6329">
              <w:rPr>
                <w:lang w:val="es-ES"/>
              </w:rPr>
              <w:t>4</w:t>
            </w:r>
          </w:p>
          <w:p w14:paraId="10E9CB34" w14:textId="7D99A151" w:rsidR="00B0305D" w:rsidRPr="00B0305D" w:rsidRDefault="008E6329" w:rsidP="00B0305D">
            <w:pPr>
              <w:pStyle w:val="Pquestiontextmainstem"/>
              <w:rPr>
                <w:lang w:val="es-ES"/>
              </w:rPr>
            </w:pPr>
            <w:r w:rsidRPr="008E6329">
              <w:rPr>
                <w:rFonts w:ascii="Palatino Linotype" w:hAnsi="Palatino Linotype"/>
                <w:position w:val="-80"/>
              </w:rPr>
              <w:object w:dxaOrig="1100" w:dyaOrig="1800" w14:anchorId="4544DB30">
                <v:shape id="_x0000_i1051" type="#_x0000_t75" style="width:54.8pt;height:89.2pt" o:ole="">
                  <v:imagedata r:id="rId59" o:title=""/>
                </v:shape>
                <o:OLEObject Type="Embed" ProgID="Equation.DSMT4" ShapeID="_x0000_i1051" DrawAspect="Content" ObjectID="_1537769925" r:id="rId60"/>
              </w:object>
            </w:r>
          </w:p>
        </w:tc>
      </w:tr>
    </w:tbl>
    <w:p w14:paraId="30F82BA9" w14:textId="77777777" w:rsidR="00B0305D" w:rsidRDefault="00B0305D" w:rsidP="00DD7A8E">
      <w:pPr>
        <w:pStyle w:val="Pquestiontextpartsa"/>
        <w:rPr>
          <w:rStyle w:val="Cquestionpartlabelbold"/>
        </w:rPr>
      </w:pPr>
    </w:p>
    <w:p w14:paraId="4F4B313A" w14:textId="7D3F2A0B" w:rsidR="00DD7A8E" w:rsidRDefault="00DD7A8E" w:rsidP="00DD7A8E">
      <w:pPr>
        <w:pStyle w:val="Pquestiontextpartsa"/>
      </w:pPr>
      <w:r w:rsidRPr="00DD7A8E">
        <w:rPr>
          <w:rStyle w:val="Cquestionpartlabelbold"/>
        </w:rPr>
        <w:t>(a)</w:t>
      </w:r>
      <w:r w:rsidRPr="00DD7A8E">
        <w:tab/>
      </w:r>
      <w:r w:rsidRPr="00C71B15">
        <w:t xml:space="preserve">The line segment with the </w:t>
      </w:r>
      <w:r w:rsidRPr="008E6329">
        <w:t>greatest</w:t>
      </w:r>
      <w:r w:rsidRPr="00C71B15">
        <w:t xml:space="preserve"> </w:t>
      </w:r>
      <w:r w:rsidRPr="008E6329">
        <w:rPr>
          <w:i/>
        </w:rPr>
        <w:t>positive</w:t>
      </w:r>
      <w:r w:rsidRPr="00C71B15">
        <w:t xml:space="preserve"> gradient is </w:t>
      </w:r>
      <w:r w:rsidR="008E6329">
        <w:rPr>
          <w:i/>
        </w:rPr>
        <w:t>b</w:t>
      </w:r>
      <w:r w:rsidRPr="00C71B15">
        <w:rPr>
          <w:i/>
        </w:rPr>
        <w:t xml:space="preserve">. m </w:t>
      </w:r>
      <w:r w:rsidRPr="00C71B15">
        <w:t>= 4</w:t>
      </w:r>
    </w:p>
    <w:p w14:paraId="277BC6CA" w14:textId="6AAA7E03" w:rsidR="00DD7A8E" w:rsidRPr="00DD7A8E" w:rsidRDefault="00DD7A8E" w:rsidP="00DD7A8E">
      <w:pPr>
        <w:pStyle w:val="Pquestiontextpartsa"/>
        <w:rPr>
          <w:vertAlign w:val="superscript"/>
        </w:rPr>
      </w:pPr>
      <w:r w:rsidRPr="00DD7A8E">
        <w:rPr>
          <w:rStyle w:val="Cquestionpartlabelbold"/>
        </w:rPr>
        <w:t>(b)</w:t>
      </w:r>
      <w:r w:rsidRPr="00DD7A8E">
        <w:rPr>
          <w:rStyle w:val="Cquestionpartlabelbold"/>
        </w:rPr>
        <w:tab/>
      </w:r>
      <w:r w:rsidRPr="00C71B15">
        <w:t xml:space="preserve">The line segment with the </w:t>
      </w:r>
      <w:r w:rsidRPr="008E6329">
        <w:t>greatest</w:t>
      </w:r>
      <w:r w:rsidRPr="00C71B15">
        <w:t xml:space="preserve"> </w:t>
      </w:r>
      <w:r w:rsidRPr="008E6329">
        <w:rPr>
          <w:i/>
        </w:rPr>
        <w:t>negative</w:t>
      </w:r>
      <w:r w:rsidRPr="00C71B15">
        <w:t xml:space="preserve"> gradient is </w:t>
      </w:r>
      <w:r w:rsidR="008E6329">
        <w:rPr>
          <w:i/>
        </w:rPr>
        <w:t>d</w:t>
      </w:r>
      <w:r w:rsidRPr="00C71B15">
        <w:rPr>
          <w:i/>
        </w:rPr>
        <w:t xml:space="preserve">. </w:t>
      </w:r>
      <w:r w:rsidRPr="00C71B15">
        <w:rPr>
          <w:rFonts w:ascii="Palatino Linotype" w:hAnsi="Palatino Linotype"/>
          <w:position w:val="-22"/>
        </w:rPr>
        <w:object w:dxaOrig="700" w:dyaOrig="580" w14:anchorId="2E2D853A">
          <v:shape id="_x0000_i1052" type="#_x0000_t75" style="width:35.45pt;height:29pt" o:ole="">
            <v:imagedata r:id="rId61" o:title=""/>
          </v:shape>
          <o:OLEObject Type="Embed" ProgID="Equation.DSMT4" ShapeID="_x0000_i1052" DrawAspect="Content" ObjectID="_1537769926" r:id="rId62"/>
        </w:object>
      </w:r>
    </w:p>
    <w:p w14:paraId="3EC9F200" w14:textId="1EA893EF" w:rsidR="00306C44" w:rsidRPr="00DD7A8E" w:rsidRDefault="00306C44" w:rsidP="00306C44">
      <w:pPr>
        <w:pStyle w:val="Pquestionheadingsx1stafterhead"/>
        <w:tabs>
          <w:tab w:val="left" w:pos="426"/>
        </w:tabs>
      </w:pPr>
      <w:r w:rsidRPr="00DD7A8E">
        <w:lastRenderedPageBreak/>
        <w:t>Question 14</w:t>
      </w:r>
      <w:r w:rsidRPr="00DD7A8E">
        <w:tab/>
      </w:r>
      <w:r w:rsidR="002D12B5" w:rsidRPr="00DD7A8E">
        <w:rPr>
          <w:rStyle w:val="Cmarkslabel"/>
        </w:rPr>
        <w:t>3</w:t>
      </w:r>
      <w:r w:rsidRPr="00DD7A8E">
        <w:rPr>
          <w:rStyle w:val="Cmarkslabel"/>
        </w:rPr>
        <w:t xml:space="preserve"> marks</w:t>
      </w:r>
      <w:r w:rsidRPr="00DD7A8E">
        <w:tab/>
        <w:t>[</w:t>
      </w:r>
      <w:r w:rsidR="00D004B4" w:rsidRPr="00DD7A8E">
        <w:t>5.6</w:t>
      </w:r>
      <w:r w:rsidRPr="00DD7A8E">
        <w:t>]</w:t>
      </w:r>
    </w:p>
    <w:p w14:paraId="4A897058" w14:textId="6E7F166E" w:rsidR="00F55140" w:rsidRDefault="004A3E68" w:rsidP="00DD7A8E">
      <w:pPr>
        <w:pStyle w:val="Pquestiontextpartsa"/>
        <w:rPr>
          <w:vertAlign w:val="superscript"/>
          <w:lang w:val="es-ES"/>
        </w:rPr>
      </w:pPr>
      <w:r w:rsidRPr="003D456F">
        <w:rPr>
          <w:position w:val="-82"/>
        </w:rPr>
        <w:object w:dxaOrig="1040" w:dyaOrig="1760" w14:anchorId="59ECDA49">
          <v:shape id="_x0000_i1053" type="#_x0000_t75" style="width:52.65pt;height:88.1pt" o:ole="">
            <v:imagedata r:id="rId63" o:title=""/>
          </v:shape>
          <o:OLEObject Type="Embed" ProgID="Equation.DSMT4" ShapeID="_x0000_i1053" DrawAspect="Content" ObjectID="_1537769927" r:id="rId64"/>
        </w:object>
      </w:r>
      <w:r w:rsidR="0044648D" w:rsidRPr="00DD7A8E">
        <w:tab/>
      </w:r>
    </w:p>
    <w:p w14:paraId="090E42C3" w14:textId="088F4C85" w:rsidR="00DD7A8E" w:rsidRDefault="00DD7A8E" w:rsidP="00DD7A8E">
      <w:pPr>
        <w:pStyle w:val="Pquestiontextmainstem"/>
      </w:pPr>
      <w:r>
        <w:t xml:space="preserve">Therefore </w:t>
      </w:r>
      <w:r w:rsidRPr="00D54CF8">
        <w:rPr>
          <w:i/>
        </w:rPr>
        <w:t>m</w:t>
      </w:r>
      <w:r>
        <w:t xml:space="preserve"> = </w:t>
      </w:r>
      <w:r w:rsidR="004A3E68" w:rsidRPr="00D54CF8">
        <w:rPr>
          <w:position w:val="-22"/>
        </w:rPr>
        <w:object w:dxaOrig="300" w:dyaOrig="580" w14:anchorId="78D11B39">
          <v:shape id="_x0000_i1054" type="#_x0000_t75" style="width:16.1pt;height:29pt" o:ole="">
            <v:imagedata r:id="rId65" o:title=""/>
          </v:shape>
          <o:OLEObject Type="Embed" ProgID="Equation.DSMT4" ShapeID="_x0000_i1054" DrawAspect="Content" ObjectID="_1537769928" r:id="rId66"/>
        </w:object>
      </w:r>
      <w:r>
        <w:t xml:space="preserve"> and </w:t>
      </w:r>
      <w:r w:rsidRPr="00D54CF8">
        <w:rPr>
          <w:i/>
        </w:rPr>
        <w:t>c</w:t>
      </w:r>
      <w:r>
        <w:t xml:space="preserve"> = 2</w:t>
      </w:r>
      <w:r w:rsidR="00B41B6E">
        <w:t>.</w:t>
      </w:r>
    </w:p>
    <w:p w14:paraId="6823495F" w14:textId="01FCCA78" w:rsidR="00B41B6E" w:rsidRPr="00DD7A8E" w:rsidRDefault="00B20949" w:rsidP="00DD7A8E">
      <w:pPr>
        <w:pStyle w:val="Pquestiontextmainstem"/>
        <w:rPr>
          <w:vertAlign w:val="superscript"/>
        </w:rPr>
      </w:pPr>
      <w:r>
        <w:rPr>
          <w:vertAlign w:val="superscript"/>
        </w:rPr>
        <w:pict w14:anchorId="7290B11B">
          <v:shape id="_x0000_i1055" type="#_x0000_t75" style="width:245pt;height:121.45pt">
            <v:imagedata r:id="rId67" o:title="PM2e_09_EB_05_SBTS_01" croptop="-2510f" cropright="-402f" grayscale="t"/>
          </v:shape>
        </w:pict>
      </w:r>
    </w:p>
    <w:p w14:paraId="489A6889" w14:textId="643E0E9E" w:rsidR="00306C44" w:rsidRPr="00B41B6E" w:rsidRDefault="00306C44" w:rsidP="00306C44">
      <w:pPr>
        <w:pStyle w:val="Pquestionheadingsx1stafterhead"/>
        <w:tabs>
          <w:tab w:val="left" w:pos="426"/>
        </w:tabs>
      </w:pPr>
      <w:r w:rsidRPr="00B41B6E">
        <w:t>Question 15</w:t>
      </w:r>
      <w:r w:rsidRPr="00B41B6E">
        <w:tab/>
      </w:r>
      <w:r w:rsidR="002D12B5" w:rsidRPr="00B41B6E">
        <w:rPr>
          <w:rStyle w:val="Cmarkslabel"/>
        </w:rPr>
        <w:t>3</w:t>
      </w:r>
      <w:r w:rsidRPr="00B41B6E">
        <w:rPr>
          <w:rStyle w:val="Cmarkslabel"/>
        </w:rPr>
        <w:t xml:space="preserve"> marks</w:t>
      </w:r>
      <w:r w:rsidRPr="00B41B6E">
        <w:tab/>
        <w:t>[</w:t>
      </w:r>
      <w:r w:rsidR="00D004B4" w:rsidRPr="00B41B6E">
        <w:t>5.7</w:t>
      </w:r>
      <w:r w:rsidRPr="00B41B6E">
        <w:t>]</w:t>
      </w:r>
    </w:p>
    <w:p w14:paraId="1E3CAEBC" w14:textId="36AEEE65" w:rsidR="00B41B6E" w:rsidRPr="00D54CF8" w:rsidRDefault="00B41B6E" w:rsidP="00B41B6E">
      <w:pPr>
        <w:pStyle w:val="Pquestiontextmainstem"/>
      </w:pPr>
      <w:r w:rsidRPr="00D54CF8">
        <w:t xml:space="preserve">Calculate the </w:t>
      </w:r>
      <w:r w:rsidRPr="00D54CF8">
        <w:rPr>
          <w:i/>
        </w:rPr>
        <w:t>x</w:t>
      </w:r>
      <w:r>
        <w:t xml:space="preserve">-intercept by substituting </w:t>
      </w:r>
      <w:r w:rsidRPr="00D54CF8">
        <w:rPr>
          <w:i/>
        </w:rPr>
        <w:t>y</w:t>
      </w:r>
      <w:r>
        <w:t xml:space="preserve"> = 0 </w:t>
      </w:r>
      <w:r w:rsidRPr="00D54CF8">
        <w:t>and solving the equation.</w:t>
      </w:r>
    </w:p>
    <w:p w14:paraId="19081E2B" w14:textId="0D4F2153" w:rsidR="00B41B6E" w:rsidRPr="00AC2764" w:rsidRDefault="004A3E68" w:rsidP="00B41B6E">
      <w:pPr>
        <w:pStyle w:val="Pquestiontextmainstem"/>
        <w:rPr>
          <w:lang w:val="es-ES"/>
        </w:rPr>
      </w:pPr>
      <w:r w:rsidRPr="00283CF4">
        <w:rPr>
          <w:lang w:val="es-ES"/>
        </w:rPr>
        <w:t>3</w:t>
      </w:r>
      <w:r w:rsidRPr="00283CF4">
        <w:rPr>
          <w:i/>
          <w:lang w:val="es-ES"/>
        </w:rPr>
        <w:t>x</w:t>
      </w:r>
      <w:r w:rsidRPr="00283CF4">
        <w:rPr>
          <w:lang w:val="es-ES"/>
        </w:rPr>
        <w:t xml:space="preserve"> + 4</w:t>
      </w:r>
      <w:r w:rsidRPr="00283CF4">
        <w:rPr>
          <w:i/>
          <w:lang w:val="es-ES"/>
        </w:rPr>
        <w:t>y</w:t>
      </w:r>
      <w:r w:rsidRPr="00283CF4">
        <w:rPr>
          <w:lang w:val="es-ES"/>
        </w:rPr>
        <w:t xml:space="preserve"> </w:t>
      </w:r>
      <w:r>
        <w:sym w:font="Symbol" w:char="F02D"/>
      </w:r>
      <w:r w:rsidRPr="00283CF4">
        <w:rPr>
          <w:lang w:val="es-ES"/>
        </w:rPr>
        <w:t xml:space="preserve"> 12 = 0</w:t>
      </w:r>
    </w:p>
    <w:p w14:paraId="677A101D" w14:textId="153CC7C7" w:rsidR="00B41B6E" w:rsidRPr="00AC2764" w:rsidRDefault="00B41B6E" w:rsidP="00B41B6E">
      <w:pPr>
        <w:pStyle w:val="Pquestiontextmainstem"/>
        <w:rPr>
          <w:lang w:val="es-ES"/>
        </w:rPr>
      </w:pPr>
      <w:r>
        <w:rPr>
          <w:lang w:val="es-ES"/>
        </w:rPr>
        <w:t xml:space="preserve">When </w:t>
      </w:r>
      <w:r w:rsidRPr="00AC2764">
        <w:rPr>
          <w:i/>
          <w:lang w:val="es-ES"/>
        </w:rPr>
        <w:t>y</w:t>
      </w:r>
      <w:r w:rsidRPr="00AC2764">
        <w:rPr>
          <w:lang w:val="es-ES"/>
        </w:rPr>
        <w:t xml:space="preserve"> = 0</w:t>
      </w:r>
      <w:r>
        <w:rPr>
          <w:lang w:val="es-ES"/>
        </w:rPr>
        <w:t>:</w:t>
      </w:r>
    </w:p>
    <w:p w14:paraId="0F600B64" w14:textId="45AFD248" w:rsidR="004A3E68" w:rsidRPr="00283CF4" w:rsidRDefault="004A3E68" w:rsidP="004A3E68">
      <w:pPr>
        <w:pStyle w:val="Pquestiontextmainstem"/>
        <w:rPr>
          <w:lang w:val="es-ES"/>
        </w:rPr>
      </w:pPr>
      <w:r w:rsidRPr="00283CF4">
        <w:rPr>
          <w:lang w:val="es-ES"/>
        </w:rPr>
        <w:t>3</w:t>
      </w:r>
      <w:r w:rsidRPr="00283CF4">
        <w:rPr>
          <w:i/>
          <w:lang w:val="es-ES"/>
        </w:rPr>
        <w:t>x</w:t>
      </w:r>
      <w:r w:rsidRPr="00283CF4">
        <w:rPr>
          <w:lang w:val="es-ES"/>
        </w:rPr>
        <w:t xml:space="preserve"> + (4</w:t>
      </w:r>
      <w:r>
        <w:rPr>
          <w:lang w:val="es-ES"/>
        </w:rPr>
        <w:t xml:space="preserve"> </w:t>
      </w:r>
      <w:r w:rsidRPr="00D54CF8">
        <w:rPr>
          <w:rFonts w:ascii="Symbol" w:hAnsi="Symbol"/>
        </w:rPr>
        <w:t></w:t>
      </w:r>
      <w:r>
        <w:rPr>
          <w:rFonts w:ascii="Symbol" w:hAnsi="Symbol"/>
        </w:rPr>
        <w:t></w:t>
      </w:r>
      <w:r w:rsidRPr="00283CF4">
        <w:rPr>
          <w:lang w:val="es-ES"/>
        </w:rPr>
        <w:t xml:space="preserve">0) </w:t>
      </w:r>
      <w:r>
        <w:sym w:font="Symbol" w:char="F02D"/>
      </w:r>
      <w:r w:rsidRPr="00283CF4">
        <w:rPr>
          <w:lang w:val="es-ES"/>
        </w:rPr>
        <w:t xml:space="preserve"> 12 = 0</w:t>
      </w:r>
    </w:p>
    <w:p w14:paraId="3926CAD5" w14:textId="1E2DF995" w:rsidR="00B41B6E" w:rsidRPr="004A3E68" w:rsidRDefault="004A3E68" w:rsidP="004A3E68">
      <w:pPr>
        <w:pStyle w:val="Pquestiontextmainstem"/>
        <w:rPr>
          <w:lang w:val="es-ES"/>
        </w:rPr>
      </w:pPr>
      <w:r w:rsidRPr="00283CF4">
        <w:rPr>
          <w:lang w:val="es-ES"/>
        </w:rPr>
        <w:t>3</w:t>
      </w:r>
      <w:r w:rsidRPr="00283CF4">
        <w:rPr>
          <w:i/>
          <w:lang w:val="es-ES"/>
        </w:rPr>
        <w:t>x</w:t>
      </w:r>
      <w:r>
        <w:rPr>
          <w:lang w:val="es-ES"/>
        </w:rPr>
        <w:t xml:space="preserve"> = 12, </w:t>
      </w:r>
      <w:r w:rsidRPr="00283CF4">
        <w:rPr>
          <w:i/>
          <w:lang w:val="es-ES"/>
        </w:rPr>
        <w:t>x</w:t>
      </w:r>
      <w:r w:rsidRPr="00283CF4">
        <w:rPr>
          <w:lang w:val="es-ES"/>
        </w:rPr>
        <w:t xml:space="preserve"> = 4</w:t>
      </w:r>
    </w:p>
    <w:p w14:paraId="562DB809" w14:textId="25456183" w:rsidR="00B41B6E" w:rsidRPr="004A3E68" w:rsidRDefault="00B41B6E" w:rsidP="00B41B6E">
      <w:pPr>
        <w:pStyle w:val="Pquestiontextmainstem"/>
        <w:rPr>
          <w:lang w:val="es-ES"/>
        </w:rPr>
      </w:pPr>
      <w:r w:rsidRPr="00D54CF8">
        <w:sym w:font="Symbol" w:char="F05C"/>
      </w:r>
      <w:r w:rsidRPr="004A3E68">
        <w:rPr>
          <w:lang w:val="es-ES"/>
        </w:rPr>
        <w:t xml:space="preserve"> </w:t>
      </w:r>
      <w:r w:rsidRPr="004A3E68">
        <w:rPr>
          <w:i/>
          <w:lang w:val="es-ES"/>
        </w:rPr>
        <w:t>x</w:t>
      </w:r>
      <w:r w:rsidRPr="004A3E68">
        <w:rPr>
          <w:lang w:val="es-ES"/>
        </w:rPr>
        <w:t>-intercept = (</w:t>
      </w:r>
      <w:r w:rsidR="004A3E68" w:rsidRPr="004A3E68">
        <w:rPr>
          <w:lang w:val="es-ES"/>
        </w:rPr>
        <w:t>4</w:t>
      </w:r>
      <w:r w:rsidRPr="004A3E68">
        <w:rPr>
          <w:lang w:val="es-ES"/>
        </w:rPr>
        <w:t>, 0)</w:t>
      </w:r>
    </w:p>
    <w:p w14:paraId="3E29FB9A" w14:textId="72F286E4" w:rsidR="00B41B6E" w:rsidRPr="00D54CF8" w:rsidRDefault="00B41B6E" w:rsidP="00B41B6E">
      <w:pPr>
        <w:pStyle w:val="Pquestiontextmainstem"/>
      </w:pPr>
      <w:r w:rsidRPr="00D54CF8">
        <w:t xml:space="preserve">Calculate the </w:t>
      </w:r>
      <w:r w:rsidRPr="00D54CF8">
        <w:rPr>
          <w:i/>
        </w:rPr>
        <w:t>y</w:t>
      </w:r>
      <w:r w:rsidRPr="00D54CF8">
        <w:t>-i</w:t>
      </w:r>
      <w:r>
        <w:t xml:space="preserve">ntercept by substituting </w:t>
      </w:r>
      <w:r w:rsidRPr="00D54CF8">
        <w:rPr>
          <w:i/>
        </w:rPr>
        <w:t>x</w:t>
      </w:r>
      <w:r>
        <w:t xml:space="preserve"> = 0 </w:t>
      </w:r>
      <w:r w:rsidRPr="00D54CF8">
        <w:t>and solving the equation.</w:t>
      </w:r>
    </w:p>
    <w:p w14:paraId="199FF1E5" w14:textId="77777777" w:rsidR="004A3E68" w:rsidRPr="00283CF4" w:rsidRDefault="004A3E68" w:rsidP="004A3E68">
      <w:pPr>
        <w:pStyle w:val="Pquestiontextmainstem"/>
        <w:rPr>
          <w:lang w:val="es-ES"/>
        </w:rPr>
      </w:pPr>
      <w:r w:rsidRPr="00283CF4">
        <w:rPr>
          <w:lang w:val="es-ES"/>
        </w:rPr>
        <w:t>3</w:t>
      </w:r>
      <w:r w:rsidRPr="00283CF4">
        <w:rPr>
          <w:i/>
          <w:lang w:val="es-ES"/>
        </w:rPr>
        <w:t>x</w:t>
      </w:r>
      <w:r w:rsidRPr="00283CF4">
        <w:rPr>
          <w:lang w:val="es-ES"/>
        </w:rPr>
        <w:t xml:space="preserve"> + 4</w:t>
      </w:r>
      <w:r w:rsidRPr="00283CF4">
        <w:rPr>
          <w:i/>
          <w:lang w:val="es-ES"/>
        </w:rPr>
        <w:t>y</w:t>
      </w:r>
      <w:r w:rsidRPr="00283CF4">
        <w:rPr>
          <w:lang w:val="es-ES"/>
        </w:rPr>
        <w:t xml:space="preserve"> </w:t>
      </w:r>
      <w:r>
        <w:sym w:font="Symbol" w:char="F02D"/>
      </w:r>
      <w:r w:rsidRPr="00283CF4">
        <w:rPr>
          <w:lang w:val="es-ES"/>
        </w:rPr>
        <w:t xml:space="preserve"> 12 = 0</w:t>
      </w:r>
    </w:p>
    <w:p w14:paraId="280F9F88" w14:textId="75C76B61" w:rsidR="004A3E68" w:rsidRPr="004A3E68" w:rsidRDefault="004A3E68" w:rsidP="004A3E68">
      <w:pPr>
        <w:pStyle w:val="Pquestiontextmainstem"/>
      </w:pPr>
      <w:r w:rsidRPr="004A3E68">
        <w:rPr>
          <w:lang w:val="es-ES"/>
        </w:rPr>
        <w:t>When</w:t>
      </w:r>
      <w:r w:rsidRPr="00283CF4">
        <w:rPr>
          <w:lang w:val="es-ES"/>
        </w:rPr>
        <w:t xml:space="preserve"> </w:t>
      </w:r>
      <w:r w:rsidRPr="004A3E68">
        <w:rPr>
          <w:i/>
        </w:rPr>
        <w:t>x</w:t>
      </w:r>
      <w:r w:rsidRPr="004A3E68">
        <w:t xml:space="preserve"> = 0</w:t>
      </w:r>
    </w:p>
    <w:p w14:paraId="7A67E6DD" w14:textId="77777777" w:rsidR="004A3E68" w:rsidRPr="004A3E68" w:rsidRDefault="004A3E68" w:rsidP="004A3E68">
      <w:pPr>
        <w:pStyle w:val="Pquestiontextmainstem"/>
      </w:pPr>
      <w:r w:rsidRPr="004A3E68">
        <w:t>0 + 4</w:t>
      </w:r>
      <w:r w:rsidRPr="004A3E68">
        <w:rPr>
          <w:i/>
        </w:rPr>
        <w:t>y</w:t>
      </w:r>
      <w:r w:rsidRPr="004A3E68">
        <w:t xml:space="preserve"> </w:t>
      </w:r>
      <w:r w:rsidRPr="004A3E68">
        <w:sym w:font="Symbol" w:char="F02D"/>
      </w:r>
      <w:r w:rsidRPr="004A3E68">
        <w:t xml:space="preserve"> 12 = 0</w:t>
      </w:r>
    </w:p>
    <w:p w14:paraId="7F10B0E8" w14:textId="77777777" w:rsidR="004A3E68" w:rsidRPr="004A3E68" w:rsidRDefault="004A3E68" w:rsidP="004A3E68">
      <w:pPr>
        <w:pStyle w:val="Pquestiontextmainstem"/>
      </w:pPr>
      <w:r w:rsidRPr="004A3E68">
        <w:t>4</w:t>
      </w:r>
      <w:r w:rsidRPr="004A3E68">
        <w:rPr>
          <w:i/>
        </w:rPr>
        <w:t>y</w:t>
      </w:r>
      <w:r w:rsidRPr="004A3E68">
        <w:t xml:space="preserve"> = 12</w:t>
      </w:r>
    </w:p>
    <w:p w14:paraId="274E8E66" w14:textId="3E5FA19A" w:rsidR="00B41B6E" w:rsidRPr="004A3E68" w:rsidRDefault="004A3E68" w:rsidP="004A3E68">
      <w:pPr>
        <w:pStyle w:val="Pquestiontextmainstem"/>
      </w:pPr>
      <w:r w:rsidRPr="004A3E68">
        <w:rPr>
          <w:i/>
        </w:rPr>
        <w:t>y</w:t>
      </w:r>
      <w:r w:rsidRPr="004A3E68">
        <w:t xml:space="preserve"> = 3</w:t>
      </w:r>
    </w:p>
    <w:p w14:paraId="288B5B30" w14:textId="146818F8" w:rsidR="00F55140" w:rsidRPr="004A3E68" w:rsidRDefault="00B41B6E" w:rsidP="00B41B6E">
      <w:pPr>
        <w:pStyle w:val="Pquestiontextmainstem"/>
        <w:rPr>
          <w:lang w:val="es-ES"/>
        </w:rPr>
      </w:pPr>
      <w:r w:rsidRPr="00D54CF8">
        <w:sym w:font="Symbol" w:char="F05C"/>
      </w:r>
      <w:r w:rsidRPr="004A3E68">
        <w:rPr>
          <w:lang w:val="es-ES"/>
        </w:rPr>
        <w:t xml:space="preserve"> </w:t>
      </w:r>
      <w:r w:rsidRPr="004A3E68">
        <w:rPr>
          <w:i/>
          <w:lang w:val="es-ES"/>
        </w:rPr>
        <w:t>y</w:t>
      </w:r>
      <w:r w:rsidRPr="004A3E68">
        <w:rPr>
          <w:lang w:val="es-ES"/>
        </w:rPr>
        <w:t xml:space="preserve">-intercept = (0, </w:t>
      </w:r>
      <w:r w:rsidR="004A3E68">
        <w:rPr>
          <w:lang w:val="es-ES"/>
        </w:rPr>
        <w:t>3</w:t>
      </w:r>
      <w:r w:rsidRPr="004A3E68">
        <w:rPr>
          <w:lang w:val="es-ES"/>
        </w:rPr>
        <w:t>)</w:t>
      </w:r>
    </w:p>
    <w:p w14:paraId="092EA641" w14:textId="36BA5192" w:rsidR="00B41B6E" w:rsidRDefault="00B20949" w:rsidP="00B41B6E">
      <w:pPr>
        <w:pStyle w:val="Pquestiontextmainstem"/>
      </w:pPr>
      <w:r>
        <w:rPr>
          <w:rFonts w:ascii="Palatino Linotype" w:hAnsi="Palatino Linotype"/>
          <w:noProof/>
          <w:color w:val="231F20"/>
        </w:rPr>
        <w:pict w14:anchorId="439BFD5D">
          <v:shape id="_x0000_i1056" type="#_x0000_t75" style="width:162.25pt;height:161.2pt">
            <v:imagedata r:id="rId68" o:title="PM2e_09_EB_05_SBTS_02" grayscale="t"/>
          </v:shape>
        </w:pict>
      </w:r>
    </w:p>
    <w:p w14:paraId="791A2AAF" w14:textId="48D0D4F2" w:rsidR="00F55140" w:rsidRPr="00B41B6E" w:rsidRDefault="00F55140" w:rsidP="00E67260">
      <w:pPr>
        <w:pStyle w:val="Pquestionheadingsx1stafterhead"/>
        <w:keepLines/>
        <w:tabs>
          <w:tab w:val="left" w:pos="426"/>
        </w:tabs>
      </w:pPr>
      <w:r w:rsidRPr="00B41B6E">
        <w:lastRenderedPageBreak/>
        <w:t>Question 16</w:t>
      </w:r>
      <w:r w:rsidRPr="00B41B6E">
        <w:tab/>
      </w:r>
      <w:r w:rsidR="00D0535A" w:rsidRPr="00B41B6E">
        <w:rPr>
          <w:rStyle w:val="Cmarkslabel"/>
        </w:rPr>
        <w:t>2</w:t>
      </w:r>
      <w:r w:rsidRPr="00B41B6E">
        <w:rPr>
          <w:rStyle w:val="Cmarkslabel"/>
        </w:rPr>
        <w:t xml:space="preserve"> marks</w:t>
      </w:r>
      <w:r w:rsidRPr="00B41B6E">
        <w:tab/>
        <w:t>[</w:t>
      </w:r>
      <w:r w:rsidR="00D0535A" w:rsidRPr="00B41B6E">
        <w:t>5.8</w:t>
      </w:r>
      <w:r w:rsidRPr="00B41B6E">
        <w:t>]</w:t>
      </w:r>
    </w:p>
    <w:p w14:paraId="36C74262" w14:textId="5DAD6240" w:rsidR="00F55140" w:rsidRPr="00B41B6E" w:rsidRDefault="00B41B6E" w:rsidP="00E67260">
      <w:pPr>
        <w:pStyle w:val="Pquestiontextpartsa"/>
        <w:keepNext/>
        <w:keepLines/>
      </w:pPr>
      <w:r w:rsidRPr="00B41B6E">
        <w:rPr>
          <w:rStyle w:val="Cquestionpartlabelbold"/>
        </w:rPr>
        <w:t>(a)</w:t>
      </w:r>
      <w:r>
        <w:tab/>
      </w:r>
      <w:r w:rsidRPr="00B41B6E">
        <w:rPr>
          <w:i/>
        </w:rPr>
        <w:t>y</w:t>
      </w:r>
      <w:r w:rsidRPr="00B41B6E">
        <w:t xml:space="preserve"> = </w:t>
      </w:r>
      <w:r w:rsidR="009C7A2C">
        <w:t>-3</w:t>
      </w:r>
    </w:p>
    <w:p w14:paraId="48C9EA51" w14:textId="7636A378" w:rsidR="00B41B6E" w:rsidRDefault="00B41B6E" w:rsidP="00B41B6E">
      <w:pPr>
        <w:pStyle w:val="Pquestiontextpartsa"/>
      </w:pPr>
      <w:r w:rsidRPr="00B41B6E">
        <w:rPr>
          <w:rStyle w:val="Cquestionpartlabelbold"/>
        </w:rPr>
        <w:t>(b)</w:t>
      </w:r>
      <w:r>
        <w:tab/>
      </w:r>
      <w:r w:rsidRPr="00B41B6E">
        <w:rPr>
          <w:i/>
        </w:rPr>
        <w:t>x</w:t>
      </w:r>
      <w:r w:rsidRPr="00B41B6E">
        <w:t xml:space="preserve"> = </w:t>
      </w:r>
      <w:r w:rsidR="009C7A2C">
        <w:t>4</w:t>
      </w:r>
    </w:p>
    <w:p w14:paraId="48A28BDB" w14:textId="1D7DCF69" w:rsidR="00D34CDF" w:rsidRPr="00B41B6E" w:rsidRDefault="009C7A2C" w:rsidP="00B41B6E">
      <w:pPr>
        <w:pStyle w:val="Pquestiontextpartsa"/>
      </w:pPr>
      <w:r w:rsidRPr="00360D0F">
        <w:rPr>
          <w:rFonts w:ascii="Palatino Linotype" w:hAnsi="Palatino Linotype"/>
          <w:noProof/>
        </w:rPr>
        <w:drawing>
          <wp:inline distT="0" distB="0" distL="0" distR="0" wp14:anchorId="477E6B58" wp14:editId="735BC553">
            <wp:extent cx="2346385" cy="16792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455" cy="16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C6B8F" w14:textId="40D78561" w:rsidR="00D0535A" w:rsidRDefault="00D0535A" w:rsidP="00D0535A">
      <w:pPr>
        <w:pStyle w:val="Psectionresults"/>
      </w:pPr>
      <w:r>
        <w:t xml:space="preserve">Short answer total marks:  </w:t>
      </w:r>
      <w:r w:rsidR="00CA7C6D">
        <w:t>27</w:t>
      </w:r>
    </w:p>
    <w:p w14:paraId="098726CB" w14:textId="3BAFBC20" w:rsidR="00D0535A" w:rsidRDefault="00D0535A" w:rsidP="00D0535A">
      <w:pPr>
        <w:pStyle w:val="Psectionheading"/>
      </w:pPr>
      <w:r>
        <w:t>Extended answer section</w:t>
      </w:r>
    </w:p>
    <w:p w14:paraId="20BD7136" w14:textId="228186FD" w:rsidR="00F55140" w:rsidRPr="00F55140" w:rsidRDefault="00F55140" w:rsidP="002D12B5">
      <w:pPr>
        <w:pStyle w:val="Pquestionheadingsx1stafterhead"/>
        <w:tabs>
          <w:tab w:val="clear" w:pos="8505"/>
          <w:tab w:val="left" w:pos="426"/>
          <w:tab w:val="right" w:pos="8080"/>
        </w:tabs>
      </w:pPr>
      <w:r w:rsidRPr="00F55140">
        <w:t>Question 17</w:t>
      </w:r>
      <w:r w:rsidRPr="00F55140">
        <w:tab/>
      </w:r>
      <w:r w:rsidR="002D12B5">
        <w:rPr>
          <w:rStyle w:val="Cmarkslabel"/>
        </w:rPr>
        <w:t>5</w:t>
      </w:r>
      <w:r w:rsidRPr="00F55140">
        <w:rPr>
          <w:rStyle w:val="Cmarkslabel"/>
        </w:rPr>
        <w:t xml:space="preserve"> marks</w:t>
      </w:r>
      <w:r w:rsidRPr="00F55140">
        <w:tab/>
        <w:t>[</w:t>
      </w:r>
      <w:r w:rsidR="00D0535A">
        <w:t>5.</w:t>
      </w:r>
      <w:r w:rsidR="002D12B5">
        <w:t>4</w:t>
      </w:r>
      <w:r w:rsidR="00D0535A">
        <w:t>, 5.</w:t>
      </w:r>
      <w:r w:rsidR="002D12B5">
        <w:t>5</w:t>
      </w:r>
      <w:r w:rsidR="00D0535A">
        <w:t>, 5.</w:t>
      </w:r>
      <w:r w:rsidR="002D12B5">
        <w:t>6, 5.7</w:t>
      </w:r>
      <w:r w:rsidRPr="00F55140">
        <w:t>]</w:t>
      </w:r>
    </w:p>
    <w:p w14:paraId="0CC98373" w14:textId="77777777" w:rsidR="00C15987" w:rsidRDefault="009C7A2C" w:rsidP="00D34CDF">
      <w:pPr>
        <w:pStyle w:val="Pquestiontextmainstem"/>
      </w:pPr>
      <w:r>
        <w:rPr>
          <w:i/>
        </w:rPr>
        <w:t>y</w:t>
      </w:r>
      <w:r>
        <w:t xml:space="preserve"> = 4</w:t>
      </w:r>
      <w:r>
        <w:rPr>
          <w:i/>
        </w:rPr>
        <w:t>x</w:t>
      </w:r>
      <w:r>
        <w:t xml:space="preserve"> + 7 </w:t>
      </w:r>
      <w:r w:rsidR="00D34CDF">
        <w:t xml:space="preserve">is a linear equation in the form </w:t>
      </w:r>
      <w:r w:rsidR="00D34CDF">
        <w:rPr>
          <w:i/>
        </w:rPr>
        <w:t>y</w:t>
      </w:r>
      <w:r w:rsidR="00D34CDF">
        <w:t xml:space="preserve"> = </w:t>
      </w:r>
      <w:r w:rsidR="00D34CDF">
        <w:rPr>
          <w:i/>
        </w:rPr>
        <w:t>mx</w:t>
      </w:r>
      <w:r w:rsidR="00D34CDF">
        <w:t xml:space="preserve"> + </w:t>
      </w:r>
      <w:r w:rsidR="00D34CDF">
        <w:rPr>
          <w:i/>
        </w:rPr>
        <w:t>b</w:t>
      </w:r>
      <w:r w:rsidR="00D34CDF">
        <w:t xml:space="preserve">. The graph of the equation is a straight line, where </w:t>
      </w:r>
      <w:r w:rsidR="00D34CDF">
        <w:rPr>
          <w:i/>
        </w:rPr>
        <w:t>m</w:t>
      </w:r>
      <w:r w:rsidR="00D34CDF">
        <w:t xml:space="preserve"> is the gradient and </w:t>
      </w:r>
      <w:r w:rsidR="00D34CDF">
        <w:rPr>
          <w:i/>
        </w:rPr>
        <w:t>b</w:t>
      </w:r>
      <w:r w:rsidR="00D34CDF">
        <w:t xml:space="preserve"> is the </w:t>
      </w:r>
      <w:r w:rsidR="00D34CDF">
        <w:rPr>
          <w:i/>
        </w:rPr>
        <w:t>y</w:t>
      </w:r>
      <w:r w:rsidR="00D34CDF">
        <w:t xml:space="preserve">-intercept. To draw the graph, only two points are needed. Start at the </w:t>
      </w:r>
      <w:r w:rsidR="00D34CDF">
        <w:rPr>
          <w:i/>
        </w:rPr>
        <w:t>y</w:t>
      </w:r>
      <w:r w:rsidR="00D34CDF">
        <w:t xml:space="preserve">-intercept (0, </w:t>
      </w:r>
      <w:r w:rsidR="00C15987">
        <w:t>7</w:t>
      </w:r>
      <w:r w:rsidR="00D34CDF">
        <w:t xml:space="preserve">) and use the gradient to find the next point. </w:t>
      </w:r>
      <w:r w:rsidR="00D34CDF">
        <w:rPr>
          <w:i/>
        </w:rPr>
        <w:t>m</w:t>
      </w:r>
      <w:r w:rsidR="00D34CDF">
        <w:t xml:space="preserve"> = </w:t>
      </w:r>
      <w:r w:rsidR="00C15987">
        <w:t>4</w:t>
      </w:r>
      <w:r w:rsidR="00D34CDF">
        <w:t xml:space="preserve"> means that rise = </w:t>
      </w:r>
      <w:r w:rsidR="00C15987">
        <w:t>4</w:t>
      </w:r>
      <w:r w:rsidR="00D34CDF">
        <w:t xml:space="preserve"> and run = 1, so you should move up </w:t>
      </w:r>
      <w:r w:rsidR="00C15987">
        <w:t>4</w:t>
      </w:r>
      <w:r w:rsidR="00D34CDF">
        <w:t xml:space="preserve"> and across 1 to find another point on the line: (</w:t>
      </w:r>
      <w:r w:rsidR="00C15987">
        <w:t>1</w:t>
      </w:r>
      <w:r w:rsidR="00D34CDF">
        <w:t xml:space="preserve">1, </w:t>
      </w:r>
      <w:r w:rsidR="00C15987">
        <w:t>1</w:t>
      </w:r>
      <w:r w:rsidR="00D34CDF">
        <w:t xml:space="preserve">). </w:t>
      </w:r>
    </w:p>
    <w:p w14:paraId="0D1CD174" w14:textId="29C499F6" w:rsidR="00D34CDF" w:rsidRDefault="00D34CDF" w:rsidP="00D34CDF">
      <w:pPr>
        <w:pStyle w:val="Pquestiontextmainstem"/>
      </w:pPr>
      <w:r>
        <w:t xml:space="preserve">Alternatively, the </w:t>
      </w:r>
      <w:r>
        <w:rPr>
          <w:i/>
        </w:rPr>
        <w:t>x</w:t>
      </w:r>
      <w:r>
        <w:t xml:space="preserve">-intercept can be found by substituting </w:t>
      </w:r>
      <w:r>
        <w:rPr>
          <w:i/>
        </w:rPr>
        <w:t>y</w:t>
      </w:r>
      <w:r>
        <w:t xml:space="preserve"> = 0 into the equation:</w:t>
      </w:r>
    </w:p>
    <w:p w14:paraId="259C0038" w14:textId="1BA752E3" w:rsidR="00D34CDF" w:rsidRDefault="00C15987" w:rsidP="00D34CDF">
      <w:pPr>
        <w:pStyle w:val="Pquestiontextmainstem"/>
      </w:pPr>
      <w:r>
        <w:t>4</w:t>
      </w:r>
      <w:r w:rsidR="00D34CDF">
        <w:rPr>
          <w:i/>
        </w:rPr>
        <w:t>x</w:t>
      </w:r>
      <w:r w:rsidR="00D34CDF">
        <w:t xml:space="preserve"> + </w:t>
      </w:r>
      <w:r>
        <w:t>7</w:t>
      </w:r>
      <w:r w:rsidR="00D34CDF">
        <w:t xml:space="preserve"> = 0</w:t>
      </w:r>
    </w:p>
    <w:p w14:paraId="6CC13D35" w14:textId="1D96D760" w:rsidR="00D34CDF" w:rsidRDefault="00C15987" w:rsidP="00D34CDF">
      <w:pPr>
        <w:pStyle w:val="Pquestiontextmainstem"/>
      </w:pPr>
      <w:r>
        <w:t>4</w:t>
      </w:r>
      <w:r w:rsidR="00D34CDF">
        <w:rPr>
          <w:i/>
        </w:rPr>
        <w:t>x</w:t>
      </w:r>
      <w:r w:rsidR="00D34CDF">
        <w:t xml:space="preserve"> = -</w:t>
      </w:r>
      <w:r>
        <w:t>7</w:t>
      </w:r>
    </w:p>
    <w:p w14:paraId="4F0316C7" w14:textId="77EB1BD0" w:rsidR="00B54A4F" w:rsidRDefault="00D34CDF" w:rsidP="00D34CDF">
      <w:pPr>
        <w:pStyle w:val="Pquestiontextmainstem"/>
      </w:pPr>
      <w:r>
        <w:rPr>
          <w:i/>
        </w:rPr>
        <w:t>x</w:t>
      </w:r>
      <w:r>
        <w:t xml:space="preserve"> = </w:t>
      </w:r>
      <w:r w:rsidR="0044310E">
        <w:rPr>
          <w:position w:val="-24"/>
        </w:rPr>
        <w:object w:dxaOrig="340" w:dyaOrig="620" w14:anchorId="6F9A0918">
          <v:shape id="_x0000_i1057" type="#_x0000_t75" style="width:17.2pt;height:31.15pt" o:ole="">
            <v:imagedata r:id="rId70" o:title=""/>
          </v:shape>
          <o:OLEObject Type="Embed" ProgID="Equation.3" ShapeID="_x0000_i1057" DrawAspect="Content" ObjectID="_1537769929" r:id="rId71"/>
        </w:object>
      </w:r>
      <w:r>
        <w:t xml:space="preserve">, so </w:t>
      </w:r>
      <w:r>
        <w:rPr>
          <w:i/>
        </w:rPr>
        <w:t>x</w:t>
      </w:r>
      <w:r>
        <w:t>-intercept = (</w:t>
      </w:r>
      <w:r w:rsidR="0044310E">
        <w:rPr>
          <w:position w:val="-24"/>
        </w:rPr>
        <w:object w:dxaOrig="340" w:dyaOrig="620" w14:anchorId="59919E14">
          <v:shape id="_x0000_i1058" type="#_x0000_t75" style="width:17.2pt;height:31.15pt" o:ole="">
            <v:imagedata r:id="rId72" o:title=""/>
          </v:shape>
          <o:OLEObject Type="Embed" ProgID="Equation.3" ShapeID="_x0000_i1058" DrawAspect="Content" ObjectID="_1537769930" r:id="rId73"/>
        </w:object>
      </w:r>
      <w:r>
        <w:t xml:space="preserve">, 0). Use this and the </w:t>
      </w:r>
      <w:r>
        <w:rPr>
          <w:i/>
        </w:rPr>
        <w:t>y</w:t>
      </w:r>
      <w:r>
        <w:t xml:space="preserve">-intercept of (0, </w:t>
      </w:r>
      <w:r w:rsidR="0044310E">
        <w:t>7</w:t>
      </w:r>
      <w:r>
        <w:t>) to plot the graph.</w:t>
      </w:r>
    </w:p>
    <w:p w14:paraId="5167F8D0" w14:textId="77B5BC43" w:rsidR="00B54A4F" w:rsidRDefault="00B54A4F" w:rsidP="00B54A4F">
      <w:pPr>
        <w:pStyle w:val="Pquestionheadingsx1stafterhead"/>
        <w:tabs>
          <w:tab w:val="left" w:pos="426"/>
        </w:tabs>
      </w:pPr>
      <w:r>
        <w:t>Question 18</w:t>
      </w:r>
      <w:r>
        <w:tab/>
      </w:r>
      <w:r w:rsidR="0028353C"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</w:t>
      </w:r>
      <w:r w:rsidR="00D0535A">
        <w:t>5.</w:t>
      </w:r>
      <w:r w:rsidR="0028353C">
        <w:t>2,</w:t>
      </w:r>
      <w:r w:rsidR="00D0535A">
        <w:t xml:space="preserve"> 5.</w:t>
      </w:r>
      <w:r w:rsidR="0028353C">
        <w:t>3</w:t>
      </w:r>
      <w:r>
        <w:t>]</w:t>
      </w:r>
    </w:p>
    <w:p w14:paraId="4AB96BAF" w14:textId="25D536F5" w:rsidR="00D34CDF" w:rsidRDefault="00B54A4F" w:rsidP="006B610E">
      <w:pPr>
        <w:pStyle w:val="Pquestiontextpartsa"/>
      </w:pPr>
      <w:r w:rsidRPr="003969E3">
        <w:rPr>
          <w:rStyle w:val="Cquestionpartlabelbold"/>
        </w:rPr>
        <w:t>(a)</w:t>
      </w:r>
      <w:r w:rsidR="00D34CDF">
        <w:tab/>
      </w:r>
      <w:r w:rsidR="00D34CDF">
        <w:rPr>
          <w:i/>
        </w:rPr>
        <w:t>AB</w:t>
      </w:r>
      <w:r w:rsidR="00D34CDF">
        <w:t xml:space="preserve">: </w:t>
      </w:r>
      <w:r w:rsidR="0044310E">
        <w:rPr>
          <w:b/>
          <w:position w:val="-12"/>
        </w:rPr>
        <w:object w:dxaOrig="4819" w:dyaOrig="440" w14:anchorId="6F36D6A4">
          <v:shape id="_x0000_i1059" type="#_x0000_t75" style="width:240.7pt;height:21.5pt" o:ole="">
            <v:imagedata r:id="rId74" o:title=""/>
          </v:shape>
          <o:OLEObject Type="Embed" ProgID="Equation.3" ShapeID="_x0000_i1059" DrawAspect="Content" ObjectID="_1537769931" r:id="rId75"/>
        </w:object>
      </w:r>
    </w:p>
    <w:p w14:paraId="4664E3E1" w14:textId="27B74723" w:rsidR="00D34CDF" w:rsidRDefault="00D34CDF" w:rsidP="006B610E">
      <w:pPr>
        <w:pStyle w:val="Pquestiontextpartsa"/>
      </w:pPr>
      <w:r>
        <w:tab/>
      </w:r>
      <w:r>
        <w:rPr>
          <w:i/>
        </w:rPr>
        <w:t>AD</w:t>
      </w:r>
      <w:r>
        <w:t xml:space="preserve">: </w:t>
      </w:r>
      <w:r w:rsidR="0044310E">
        <w:rPr>
          <w:b/>
          <w:position w:val="-12"/>
        </w:rPr>
        <w:object w:dxaOrig="4900" w:dyaOrig="440" w14:anchorId="0428AE67">
          <v:shape id="_x0000_i1060" type="#_x0000_t75" style="width:245pt;height:21.5pt" o:ole="">
            <v:imagedata r:id="rId76" o:title=""/>
          </v:shape>
          <o:OLEObject Type="Embed" ProgID="Equation.3" ShapeID="_x0000_i1060" DrawAspect="Content" ObjectID="_1537769932" r:id="rId77"/>
        </w:object>
      </w:r>
    </w:p>
    <w:p w14:paraId="2786F745" w14:textId="378767D2" w:rsidR="00D34CDF" w:rsidRDefault="00D34CDF" w:rsidP="006B610E">
      <w:pPr>
        <w:pStyle w:val="Pquestiontextpartsa"/>
      </w:pPr>
      <w:r>
        <w:tab/>
      </w:r>
      <w:r>
        <w:rPr>
          <w:i/>
        </w:rPr>
        <w:t>CD</w:t>
      </w:r>
      <w:r>
        <w:t xml:space="preserve">: </w:t>
      </w:r>
      <w:r w:rsidR="0044310E">
        <w:rPr>
          <w:b/>
          <w:position w:val="-12"/>
        </w:rPr>
        <w:object w:dxaOrig="5220" w:dyaOrig="440" w14:anchorId="2FF7265C">
          <v:shape id="_x0000_i1061" type="#_x0000_t75" style="width:261.15pt;height:21.5pt" o:ole="">
            <v:imagedata r:id="rId78" o:title=""/>
          </v:shape>
          <o:OLEObject Type="Embed" ProgID="Equation.3" ShapeID="_x0000_i1061" DrawAspect="Content" ObjectID="_1537769933" r:id="rId79"/>
        </w:object>
      </w:r>
    </w:p>
    <w:p w14:paraId="7FC8E54F" w14:textId="5C3F4C4D" w:rsidR="00D34CDF" w:rsidRDefault="00D34CDF" w:rsidP="006B610E">
      <w:pPr>
        <w:pStyle w:val="Pquestiontextpartsa"/>
      </w:pPr>
      <w:r>
        <w:tab/>
      </w:r>
      <w:r>
        <w:rPr>
          <w:i/>
        </w:rPr>
        <w:t>BC</w:t>
      </w:r>
      <w:r>
        <w:t xml:space="preserve">: </w:t>
      </w:r>
      <w:r w:rsidR="0044310E">
        <w:rPr>
          <w:b/>
          <w:position w:val="-12"/>
        </w:rPr>
        <w:object w:dxaOrig="5160" w:dyaOrig="440" w14:anchorId="2E9D1BC6">
          <v:shape id="_x0000_i1062" type="#_x0000_t75" style="width:257.9pt;height:21.5pt" o:ole="">
            <v:imagedata r:id="rId80" o:title=""/>
          </v:shape>
          <o:OLEObject Type="Embed" ProgID="Equation.3" ShapeID="_x0000_i1062" DrawAspect="Content" ObjectID="_1537769934" r:id="rId81"/>
        </w:object>
      </w:r>
    </w:p>
    <w:p w14:paraId="1409E412" w14:textId="51D6BC59" w:rsidR="00D34CDF" w:rsidRDefault="00B54A4F" w:rsidP="006B610E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969E3">
        <w:rPr>
          <w:rStyle w:val="Cquestionpartlabelbold"/>
        </w:rPr>
        <w:t>)</w:t>
      </w:r>
      <w:r w:rsidR="00D34CDF">
        <w:tab/>
      </w:r>
      <w:r w:rsidR="00D34CDF">
        <w:rPr>
          <w:i/>
        </w:rPr>
        <w:t>AC</w:t>
      </w:r>
      <w:r w:rsidR="00D34CDF">
        <w:t xml:space="preserve">: </w:t>
      </w:r>
      <w:r w:rsidR="0044310E">
        <w:rPr>
          <w:b/>
          <w:position w:val="-12"/>
        </w:rPr>
        <w:object w:dxaOrig="5400" w:dyaOrig="440" w14:anchorId="5711682F">
          <v:shape id="_x0000_i1063" type="#_x0000_t75" style="width:270.8pt;height:21.5pt" o:ole="">
            <v:imagedata r:id="rId82" o:title=""/>
          </v:shape>
          <o:OLEObject Type="Embed" ProgID="Equation.3" ShapeID="_x0000_i1063" DrawAspect="Content" ObjectID="_1537769935" r:id="rId83"/>
        </w:object>
      </w:r>
    </w:p>
    <w:p w14:paraId="2D8D8412" w14:textId="1B5186A2" w:rsidR="00D34CDF" w:rsidRDefault="00D34CDF" w:rsidP="006B610E">
      <w:pPr>
        <w:pStyle w:val="Pquestiontextpartsa"/>
      </w:pPr>
      <w:r>
        <w:tab/>
      </w:r>
      <w:r>
        <w:rPr>
          <w:i/>
        </w:rPr>
        <w:t>BD</w:t>
      </w:r>
      <w:r>
        <w:t xml:space="preserve">: </w:t>
      </w:r>
      <w:r w:rsidR="0044310E">
        <w:rPr>
          <w:b/>
          <w:position w:val="-12"/>
        </w:rPr>
        <w:object w:dxaOrig="5360" w:dyaOrig="440" w14:anchorId="1610BDE4">
          <v:shape id="_x0000_i1064" type="#_x0000_t75" style="width:268.65pt;height:21.5pt" o:ole="">
            <v:imagedata r:id="rId84" o:title=""/>
          </v:shape>
          <o:OLEObject Type="Embed" ProgID="Equation.3" ShapeID="_x0000_i1064" DrawAspect="Content" ObjectID="_1537769936" r:id="rId85"/>
        </w:object>
      </w:r>
    </w:p>
    <w:p w14:paraId="1C9BD01E" w14:textId="1F96931C" w:rsidR="00B54A4F" w:rsidRDefault="00B54A4F" w:rsidP="00D004B4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969E3">
        <w:rPr>
          <w:rStyle w:val="Cquestionpartlabelbold"/>
        </w:rPr>
        <w:t>)</w:t>
      </w:r>
      <w:r w:rsidRPr="003969E3">
        <w:tab/>
      </w:r>
      <w:r w:rsidR="00D34CDF">
        <w:t>All sides are the same length but the two diagonals have different lengths. Therefore, the shape is a rhombus.</w:t>
      </w:r>
    </w:p>
    <w:p w14:paraId="415BBF0E" w14:textId="54689FDE" w:rsidR="00B54A4F" w:rsidRDefault="00B54A4F" w:rsidP="00D34CDF">
      <w:pPr>
        <w:pStyle w:val="Pquestiontextpartsa"/>
      </w:pPr>
      <w:r w:rsidRPr="003969E3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969E3">
        <w:rPr>
          <w:rStyle w:val="Cquestionpartlabelbold"/>
        </w:rPr>
        <w:t>)</w:t>
      </w:r>
      <w:r w:rsidRPr="003969E3">
        <w:tab/>
      </w:r>
      <w:r w:rsidR="006B610E">
        <w:t>m</w:t>
      </w:r>
      <w:r w:rsidR="00D34CDF">
        <w:t xml:space="preserve">idpoint </w:t>
      </w:r>
      <w:r w:rsidR="00D34CDF">
        <w:rPr>
          <w:i/>
        </w:rPr>
        <w:t>AC</w:t>
      </w:r>
      <w:r w:rsidR="00D34CDF">
        <w:t xml:space="preserve">: </w:t>
      </w:r>
      <w:r w:rsidR="0044310E">
        <w:rPr>
          <w:position w:val="-28"/>
        </w:rPr>
        <w:object w:dxaOrig="2580" w:dyaOrig="680" w14:anchorId="2C0E9188">
          <v:shape id="_x0000_i1065" type="#_x0000_t75" style="width:128.95pt;height:34.4pt" o:ole="">
            <v:imagedata r:id="rId86" o:title=""/>
          </v:shape>
          <o:OLEObject Type="Embed" ProgID="Equation.3" ShapeID="_x0000_i1065" DrawAspect="Content" ObjectID="_1537769937" r:id="rId87"/>
        </w:object>
      </w:r>
      <w:r w:rsidR="00D34CDF">
        <w:t xml:space="preserve"> = (</w:t>
      </w:r>
      <w:r w:rsidR="0044310E">
        <w:t>6</w:t>
      </w:r>
      <w:r w:rsidR="00D34CDF">
        <w:t xml:space="preserve">, </w:t>
      </w:r>
      <w:r w:rsidR="0044310E">
        <w:t>6</w:t>
      </w:r>
      <w:r w:rsidR="00D34CDF">
        <w:t>)</w:t>
      </w:r>
    </w:p>
    <w:p w14:paraId="23422E56" w14:textId="5DDFDD8F" w:rsidR="00D34CDF" w:rsidRDefault="00D34CDF" w:rsidP="00D34CDF">
      <w:pPr>
        <w:pStyle w:val="Pquestiontextpartsa"/>
      </w:pPr>
      <w:r>
        <w:tab/>
      </w:r>
      <w:r w:rsidR="006B610E">
        <w:t>m</w:t>
      </w:r>
      <w:r>
        <w:t xml:space="preserve">idpoint </w:t>
      </w:r>
      <w:r>
        <w:rPr>
          <w:i/>
        </w:rPr>
        <w:t>BD</w:t>
      </w:r>
      <w:r>
        <w:t xml:space="preserve">: </w:t>
      </w:r>
      <w:r w:rsidR="0044310E">
        <w:rPr>
          <w:position w:val="-28"/>
        </w:rPr>
        <w:object w:dxaOrig="2580" w:dyaOrig="680" w14:anchorId="0FD81A9E">
          <v:shape id="_x0000_i1066" type="#_x0000_t75" style="width:128.95pt;height:34.4pt" o:ole="">
            <v:imagedata r:id="rId88" o:title=""/>
          </v:shape>
          <o:OLEObject Type="Embed" ProgID="Equation.3" ShapeID="_x0000_i1066" DrawAspect="Content" ObjectID="_1537769938" r:id="rId89"/>
        </w:object>
      </w:r>
      <w:r>
        <w:t xml:space="preserve"> = (</w:t>
      </w:r>
      <w:r w:rsidR="0044310E">
        <w:t>6</w:t>
      </w:r>
      <w:r>
        <w:t xml:space="preserve">, </w:t>
      </w:r>
      <w:r w:rsidR="0044310E">
        <w:t>6</w:t>
      </w:r>
      <w:r>
        <w:t>)</w:t>
      </w:r>
    </w:p>
    <w:p w14:paraId="521BAEAE" w14:textId="56EBA914" w:rsidR="00D34CDF" w:rsidRDefault="00D34CDF" w:rsidP="00D34CDF">
      <w:pPr>
        <w:pStyle w:val="Pquestiontextpartsa"/>
      </w:pPr>
      <w:r>
        <w:rPr>
          <w:b/>
        </w:rPr>
        <w:t>(e)</w:t>
      </w:r>
      <w:r>
        <w:tab/>
        <w:t>The midpoints of the diagonals coincide.</w:t>
      </w:r>
    </w:p>
    <w:p w14:paraId="14B59BEE" w14:textId="4D50C8C8" w:rsidR="00D34CDF" w:rsidRDefault="00D34CDF" w:rsidP="00B0305D">
      <w:pPr>
        <w:pStyle w:val="Pquestionheadingsx1stafterhead"/>
        <w:tabs>
          <w:tab w:val="left" w:pos="426"/>
        </w:tabs>
      </w:pPr>
      <w:r>
        <w:lastRenderedPageBreak/>
        <w:t>Question 19</w:t>
      </w:r>
      <w:r>
        <w:tab/>
      </w:r>
      <w:r>
        <w:rPr>
          <w:rStyle w:val="Cmarkslabel"/>
        </w:rPr>
        <w:t>10</w:t>
      </w:r>
      <w:r w:rsidRPr="001B433F">
        <w:rPr>
          <w:rStyle w:val="Cmarkslabel"/>
        </w:rPr>
        <w:t xml:space="preserve"> marks</w:t>
      </w:r>
      <w:r>
        <w:tab/>
        <w:t>[5.2, 5.3]</w:t>
      </w:r>
    </w:p>
    <w:p w14:paraId="0817BBA4" w14:textId="7330C9FF" w:rsidR="00D34CDF" w:rsidRPr="00D34CDF" w:rsidRDefault="00D34CDF" w:rsidP="00B0305D">
      <w:pPr>
        <w:pStyle w:val="Pquestiontextpartsa"/>
        <w:keepNext/>
        <w:rPr>
          <w:i/>
        </w:rPr>
      </w:pPr>
      <w:r w:rsidRPr="003969E3">
        <w:rPr>
          <w:rStyle w:val="Cquestionpartlabelbold"/>
        </w:rPr>
        <w:t>(a)</w:t>
      </w:r>
      <w:r>
        <w:tab/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9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D34CDF" w14:paraId="7DAF4B0B" w14:textId="77777777" w:rsidTr="00A926DF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11863801" w14:textId="77777777" w:rsidR="00D34CDF" w:rsidRPr="00542035" w:rsidRDefault="00D34CDF" w:rsidP="00B0305D">
            <w:pPr>
              <w:pStyle w:val="Ptabletext"/>
              <w:keepNext/>
              <w:jc w:val="left"/>
              <w:rPr>
                <w:rStyle w:val="Pemphasisasis"/>
              </w:rPr>
            </w:pPr>
            <w:r w:rsidRPr="00F8617D">
              <w:t>Number of books/</w:t>
            </w:r>
            <w:r>
              <w:t>r</w:t>
            </w:r>
            <w:r w:rsidRPr="00F8617D">
              <w:t>eader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651F4565" w14:textId="77777777" w:rsidR="00D34CDF" w:rsidRPr="00B0621E" w:rsidRDefault="00D34CDF" w:rsidP="00B0305D">
            <w:pPr>
              <w:pStyle w:val="Ptabletext"/>
              <w:keepNext/>
            </w:pPr>
            <w:r w:rsidRPr="00F8617D">
              <w:t>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7BB61505" w14:textId="77777777" w:rsidR="00D34CDF" w:rsidRDefault="00D34CDF" w:rsidP="00B0305D">
            <w:pPr>
              <w:pStyle w:val="Ptabletext"/>
              <w:keepNext/>
            </w:pPr>
            <w:r w:rsidRPr="00F8617D">
              <w:t>1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13515F26" w14:textId="77777777" w:rsidR="00D34CDF" w:rsidRDefault="00D34CDF" w:rsidP="00B0305D">
            <w:pPr>
              <w:pStyle w:val="Ptabletext"/>
              <w:keepNext/>
            </w:pPr>
            <w:r w:rsidRPr="00F8617D">
              <w:t>2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33BBF1DF" w14:textId="77777777" w:rsidR="00D34CDF" w:rsidRDefault="00D34CDF" w:rsidP="00B0305D">
            <w:pPr>
              <w:pStyle w:val="Ptabletext"/>
              <w:keepNext/>
            </w:pPr>
            <w:r w:rsidRPr="00F8617D">
              <w:t>3</w:t>
            </w:r>
          </w:p>
        </w:tc>
        <w:tc>
          <w:tcPr>
            <w:tcW w:w="711" w:type="dxa"/>
            <w:vAlign w:val="center"/>
          </w:tcPr>
          <w:p w14:paraId="4C3AD346" w14:textId="77777777" w:rsidR="00D34CDF" w:rsidRDefault="00D34CDF" w:rsidP="00B0305D">
            <w:pPr>
              <w:pStyle w:val="Ptabletext"/>
              <w:keepNext/>
            </w:pPr>
            <w:r w:rsidRPr="00F8617D">
              <w:t>4</w:t>
            </w:r>
          </w:p>
        </w:tc>
        <w:tc>
          <w:tcPr>
            <w:tcW w:w="711" w:type="dxa"/>
            <w:vAlign w:val="center"/>
          </w:tcPr>
          <w:p w14:paraId="07C8076A" w14:textId="77777777" w:rsidR="00D34CDF" w:rsidRDefault="00D34CDF" w:rsidP="00B0305D">
            <w:pPr>
              <w:pStyle w:val="Ptabletext"/>
              <w:keepNext/>
            </w:pPr>
            <w:r w:rsidRPr="00F8617D">
              <w:t>5</w:t>
            </w:r>
          </w:p>
        </w:tc>
        <w:tc>
          <w:tcPr>
            <w:tcW w:w="711" w:type="dxa"/>
            <w:vAlign w:val="center"/>
          </w:tcPr>
          <w:p w14:paraId="1FD11EF6" w14:textId="77777777" w:rsidR="00D34CDF" w:rsidRDefault="00D34CDF" w:rsidP="00B0305D">
            <w:pPr>
              <w:pStyle w:val="Ptabletext"/>
              <w:keepNext/>
            </w:pPr>
            <w:r w:rsidRPr="00F8617D">
              <w:t>6</w:t>
            </w:r>
          </w:p>
        </w:tc>
        <w:tc>
          <w:tcPr>
            <w:tcW w:w="711" w:type="dxa"/>
            <w:vAlign w:val="center"/>
          </w:tcPr>
          <w:p w14:paraId="349D98B6" w14:textId="77777777" w:rsidR="00D34CDF" w:rsidRDefault="00D34CDF" w:rsidP="00B0305D">
            <w:pPr>
              <w:pStyle w:val="Ptabletext"/>
              <w:keepNext/>
            </w:pPr>
            <w:r w:rsidRPr="00F8617D">
              <w:t>7</w:t>
            </w:r>
          </w:p>
        </w:tc>
        <w:tc>
          <w:tcPr>
            <w:tcW w:w="711" w:type="dxa"/>
            <w:vAlign w:val="center"/>
          </w:tcPr>
          <w:p w14:paraId="1CF853B0" w14:textId="77777777" w:rsidR="00D34CDF" w:rsidRDefault="00D34CDF" w:rsidP="00B0305D">
            <w:pPr>
              <w:pStyle w:val="Ptabletext"/>
              <w:keepNext/>
            </w:pPr>
            <w:r w:rsidRPr="00F8617D">
              <w:t>8</w:t>
            </w:r>
          </w:p>
        </w:tc>
      </w:tr>
      <w:tr w:rsidR="0044310E" w14:paraId="1CC7FF67" w14:textId="77777777" w:rsidTr="00490BC1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48DEE978" w14:textId="6DF1B2E6" w:rsidR="0044310E" w:rsidRPr="003F6385" w:rsidRDefault="0044310E" w:rsidP="0044310E">
            <w:pPr>
              <w:keepNext/>
              <w:rPr>
                <w:rStyle w:val="Pemphasisasis"/>
                <w:rFonts w:asciiTheme="minorHAnsi" w:hAnsiTheme="minorHAnsi"/>
                <w:i w:val="0"/>
              </w:rPr>
            </w:pPr>
            <w:r w:rsidRPr="00F8617D">
              <w:rPr>
                <w:rFonts w:asciiTheme="minorHAnsi" w:hAnsiTheme="minorHAnsi"/>
              </w:rPr>
              <w:t>A</w:t>
            </w:r>
            <w:r>
              <w:rPr>
                <w:rFonts w:asciiTheme="minorHAnsi" w:hAnsiTheme="minorHAnsi"/>
              </w:rPr>
              <w:t>nthony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AAF7FD4" w14:textId="44D0BF48" w:rsidR="0044310E" w:rsidRDefault="0044310E" w:rsidP="0044310E">
            <w:pPr>
              <w:pStyle w:val="Ptabletext"/>
              <w:keepNext/>
            </w:pPr>
            <w:r>
              <w:t>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9C7BCB0" w14:textId="1A125FC1" w:rsidR="0044310E" w:rsidRDefault="0044310E" w:rsidP="0044310E">
            <w:pPr>
              <w:pStyle w:val="Ptabletext"/>
              <w:keepNext/>
            </w:pPr>
            <w:r>
              <w:t>2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6E9E6927" w14:textId="0F71B7C8" w:rsidR="0044310E" w:rsidRDefault="0044310E" w:rsidP="0044310E">
            <w:pPr>
              <w:pStyle w:val="Ptabletext"/>
              <w:keepNext/>
            </w:pPr>
            <w:r>
              <w:t>4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4E34E65E" w14:textId="6E699EE8" w:rsidR="0044310E" w:rsidRDefault="0044310E" w:rsidP="0044310E">
            <w:pPr>
              <w:pStyle w:val="Ptabletext"/>
              <w:keepNext/>
            </w:pPr>
            <w:r>
              <w:t>6</w:t>
            </w:r>
          </w:p>
        </w:tc>
        <w:tc>
          <w:tcPr>
            <w:tcW w:w="711" w:type="dxa"/>
            <w:vAlign w:val="center"/>
          </w:tcPr>
          <w:p w14:paraId="5E767EE3" w14:textId="1CF421F1" w:rsidR="0044310E" w:rsidRDefault="0044310E" w:rsidP="0044310E">
            <w:pPr>
              <w:pStyle w:val="Ptabletext"/>
              <w:keepNext/>
            </w:pPr>
            <w:r>
              <w:t>8</w:t>
            </w:r>
          </w:p>
        </w:tc>
        <w:tc>
          <w:tcPr>
            <w:tcW w:w="711" w:type="dxa"/>
            <w:vAlign w:val="center"/>
          </w:tcPr>
          <w:p w14:paraId="02EEA309" w14:textId="517BD87B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17F13836" w14:textId="2DF3630C" w:rsidR="0044310E" w:rsidRDefault="0044310E" w:rsidP="0044310E">
            <w:pPr>
              <w:pStyle w:val="Ptabletext"/>
              <w:keepNext/>
            </w:pPr>
            <w:r>
              <w:t>12</w:t>
            </w:r>
          </w:p>
        </w:tc>
        <w:tc>
          <w:tcPr>
            <w:tcW w:w="711" w:type="dxa"/>
            <w:vAlign w:val="center"/>
          </w:tcPr>
          <w:p w14:paraId="1C061BFB" w14:textId="3B493593" w:rsidR="0044310E" w:rsidRDefault="0044310E" w:rsidP="0044310E">
            <w:pPr>
              <w:pStyle w:val="Ptabletext"/>
              <w:keepNext/>
            </w:pPr>
            <w:r>
              <w:t>14</w:t>
            </w:r>
          </w:p>
        </w:tc>
        <w:tc>
          <w:tcPr>
            <w:tcW w:w="711" w:type="dxa"/>
            <w:vAlign w:val="center"/>
          </w:tcPr>
          <w:p w14:paraId="316C24AE" w14:textId="4550D263" w:rsidR="0044310E" w:rsidRDefault="0044310E" w:rsidP="0044310E">
            <w:pPr>
              <w:pStyle w:val="Ptabletext"/>
              <w:keepNext/>
            </w:pPr>
            <w:r>
              <w:t>16</w:t>
            </w:r>
          </w:p>
        </w:tc>
      </w:tr>
      <w:tr w:rsidR="0044310E" w14:paraId="6E65A43F" w14:textId="77777777" w:rsidTr="00490BC1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3F9DE43D" w14:textId="11C3583A" w:rsidR="0044310E" w:rsidRPr="003F6385" w:rsidRDefault="0044310E" w:rsidP="0044310E">
            <w:pPr>
              <w:keepNext/>
              <w:rPr>
                <w:rStyle w:val="Pemphasisasis"/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</w:rPr>
              <w:t>Belinda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749DF7D" w14:textId="5809219C" w:rsidR="0044310E" w:rsidRDefault="0044310E" w:rsidP="0044310E">
            <w:pPr>
              <w:pStyle w:val="Ptabletext"/>
              <w:keepNext/>
            </w:pPr>
            <w:r>
              <w:t>1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80F8464" w14:textId="55C6333B" w:rsidR="0044310E" w:rsidRDefault="0044310E" w:rsidP="0044310E">
            <w:pPr>
              <w:pStyle w:val="Ptabletext"/>
              <w:keepNext/>
            </w:pPr>
            <w:r>
              <w:t>2.5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6656E331" w14:textId="669D0368" w:rsidR="0044310E" w:rsidRDefault="0044310E" w:rsidP="0044310E">
            <w:pPr>
              <w:pStyle w:val="Ptabletext"/>
              <w:keepNext/>
            </w:pPr>
            <w:r>
              <w:t>4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E56BA19" w14:textId="68657CEE" w:rsidR="0044310E" w:rsidRDefault="0044310E" w:rsidP="0044310E">
            <w:pPr>
              <w:pStyle w:val="Ptabletext"/>
              <w:keepNext/>
            </w:pPr>
            <w:r>
              <w:t>5.5</w:t>
            </w:r>
          </w:p>
        </w:tc>
        <w:tc>
          <w:tcPr>
            <w:tcW w:w="711" w:type="dxa"/>
            <w:vAlign w:val="center"/>
          </w:tcPr>
          <w:p w14:paraId="502E2F1E" w14:textId="193F97FD" w:rsidR="0044310E" w:rsidRDefault="0044310E" w:rsidP="0044310E">
            <w:pPr>
              <w:pStyle w:val="Ptabletext"/>
              <w:keepNext/>
            </w:pPr>
            <w:r>
              <w:t>7</w:t>
            </w:r>
          </w:p>
        </w:tc>
        <w:tc>
          <w:tcPr>
            <w:tcW w:w="711" w:type="dxa"/>
            <w:vAlign w:val="center"/>
          </w:tcPr>
          <w:p w14:paraId="16D26A2B" w14:textId="7200D3EC" w:rsidR="0044310E" w:rsidRDefault="0044310E" w:rsidP="0044310E">
            <w:pPr>
              <w:pStyle w:val="Ptabletext"/>
              <w:keepNext/>
            </w:pPr>
            <w:r>
              <w:t>8.50</w:t>
            </w:r>
          </w:p>
        </w:tc>
        <w:tc>
          <w:tcPr>
            <w:tcW w:w="711" w:type="dxa"/>
            <w:vAlign w:val="center"/>
          </w:tcPr>
          <w:p w14:paraId="213FA60D" w14:textId="3325D225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21D1FD91" w14:textId="7F8305B6" w:rsidR="0044310E" w:rsidRDefault="0044310E" w:rsidP="0044310E">
            <w:pPr>
              <w:pStyle w:val="Ptabletext"/>
              <w:keepNext/>
            </w:pPr>
            <w:r>
              <w:t>11.5</w:t>
            </w:r>
          </w:p>
        </w:tc>
        <w:tc>
          <w:tcPr>
            <w:tcW w:w="711" w:type="dxa"/>
            <w:vAlign w:val="center"/>
          </w:tcPr>
          <w:p w14:paraId="0FF96A09" w14:textId="68E1C1E7" w:rsidR="0044310E" w:rsidRDefault="0044310E" w:rsidP="0044310E">
            <w:pPr>
              <w:pStyle w:val="Ptabletext"/>
              <w:keepNext/>
            </w:pPr>
            <w:r>
              <w:t>13</w:t>
            </w:r>
          </w:p>
        </w:tc>
      </w:tr>
      <w:tr w:rsidR="0044310E" w14:paraId="3FE4687D" w14:textId="77777777" w:rsidTr="00490BC1">
        <w:trPr>
          <w:cantSplit/>
        </w:trPr>
        <w:tc>
          <w:tcPr>
            <w:tcW w:w="1539" w:type="dxa"/>
            <w:tcMar>
              <w:top w:w="6" w:type="dxa"/>
              <w:bottom w:w="6" w:type="dxa"/>
            </w:tcMar>
          </w:tcPr>
          <w:p w14:paraId="4C5B01F1" w14:textId="49E34CEE" w:rsidR="0044310E" w:rsidRPr="003F6385" w:rsidRDefault="0044310E" w:rsidP="0044310E">
            <w:pPr>
              <w:keepNext/>
              <w:rPr>
                <w:rStyle w:val="Pemphasisasis"/>
                <w:rFonts w:asciiTheme="minorHAnsi" w:hAnsiTheme="minorHAnsi"/>
                <w:i w:val="0"/>
              </w:rPr>
            </w:pPr>
            <w:r>
              <w:rPr>
                <w:rFonts w:asciiTheme="minorHAnsi" w:hAnsiTheme="minorHAnsi"/>
              </w:rPr>
              <w:t>Carlo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A665A88" w14:textId="0E7B9DDD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23AC0766" w14:textId="0C0025B3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19A48E6D" w14:textId="76979B02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tcMar>
              <w:top w:w="6" w:type="dxa"/>
              <w:bottom w:w="6" w:type="dxa"/>
            </w:tcMar>
            <w:vAlign w:val="center"/>
          </w:tcPr>
          <w:p w14:paraId="58F8B22E" w14:textId="18A5011F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57D86C98" w14:textId="725D10F4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24CAF3EA" w14:textId="44765290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18FC12AE" w14:textId="5B508DBD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1965594E" w14:textId="7236F9B4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  <w:tc>
          <w:tcPr>
            <w:tcW w:w="711" w:type="dxa"/>
            <w:vAlign w:val="center"/>
          </w:tcPr>
          <w:p w14:paraId="601FD2BC" w14:textId="721089CA" w:rsidR="0044310E" w:rsidRDefault="0044310E" w:rsidP="0044310E">
            <w:pPr>
              <w:pStyle w:val="Ptabletext"/>
              <w:keepNext/>
            </w:pPr>
            <w:r>
              <w:t>10</w:t>
            </w:r>
          </w:p>
        </w:tc>
      </w:tr>
    </w:tbl>
    <w:p w14:paraId="0627E877" w14:textId="63C14242" w:rsidR="00D34CDF" w:rsidRDefault="00D34CDF" w:rsidP="00B0305D">
      <w:pPr>
        <w:pStyle w:val="Pquestiontextpartsa"/>
        <w:keepNext/>
      </w:pPr>
    </w:p>
    <w:p w14:paraId="50D1A98C" w14:textId="77777777" w:rsidR="006B610E" w:rsidRPr="006B610E" w:rsidRDefault="006B610E" w:rsidP="00B0305D">
      <w:pPr>
        <w:pStyle w:val="Pquestiontextpartsa"/>
        <w:keepNext/>
        <w:rPr>
          <w:rStyle w:val="Cquestionpartlabelbold"/>
        </w:rPr>
      </w:pPr>
      <w:r w:rsidRPr="006B610E">
        <w:rPr>
          <w:rStyle w:val="Cquestionpartlabelbold"/>
        </w:rPr>
        <w:t>(b)</w:t>
      </w:r>
    </w:p>
    <w:p w14:paraId="15DE52B2" w14:textId="1F3685C0" w:rsidR="006B610E" w:rsidRDefault="0044310E" w:rsidP="006B610E">
      <w:pPr>
        <w:pStyle w:val="Pquestiontextpartsa"/>
      </w:pPr>
      <w:r>
        <w:tab/>
      </w:r>
      <w:r w:rsidR="00B20949">
        <w:pict w14:anchorId="775263E7">
          <v:shape id="_x0000_i1067" type="#_x0000_t75" style="width:3in;height:224.6pt">
            <v:imagedata r:id="rId90" o:title="PM2e_09_EB_05_SBTS_04" grayscale="t"/>
          </v:shape>
        </w:pict>
      </w:r>
    </w:p>
    <w:p w14:paraId="06B2E1A9" w14:textId="02A04AD1" w:rsidR="006B610E" w:rsidRDefault="006B610E" w:rsidP="006B610E">
      <w:pPr>
        <w:pStyle w:val="Pquestiontextpartsa"/>
      </w:pPr>
      <w:r w:rsidRPr="006B610E">
        <w:rPr>
          <w:rStyle w:val="Cquestionpartlabelbold"/>
        </w:rPr>
        <w:t>(c)</w:t>
      </w:r>
      <w:r>
        <w:t xml:space="preserve">  No, they never collect the same amount, as there is no point at which all three lines intersect.</w:t>
      </w:r>
    </w:p>
    <w:p w14:paraId="07830887" w14:textId="16B1FB53" w:rsidR="006B610E" w:rsidRDefault="006B610E" w:rsidP="006B610E">
      <w:pPr>
        <w:pStyle w:val="Pquestiontextpartsa"/>
        <w:rPr>
          <w:rStyle w:val="Cquestionpartlabelbold"/>
        </w:rPr>
      </w:pPr>
      <w:r w:rsidRPr="006B610E">
        <w:rPr>
          <w:rStyle w:val="Cquestionpartlabelbold"/>
        </w:rPr>
        <w:t>(d)</w:t>
      </w:r>
      <w:r w:rsidRPr="006B610E">
        <w:rPr>
          <w:rStyle w:val="Cquestionpartlabelbold"/>
        </w:rPr>
        <w:tab/>
        <w:t>(i)</w:t>
      </w:r>
      <w:r w:rsidR="0044310E">
        <w:tab/>
        <w:t xml:space="preserve">6 </w:t>
      </w:r>
      <w:r>
        <w:t>or more books</w:t>
      </w:r>
    </w:p>
    <w:p w14:paraId="727140AB" w14:textId="76EA5453" w:rsidR="006B610E" w:rsidRDefault="006B610E" w:rsidP="006B610E">
      <w:pPr>
        <w:pStyle w:val="Pquestiontextpartsi"/>
        <w:rPr>
          <w:rStyle w:val="Cquestionpartlabelbold"/>
        </w:rPr>
      </w:pPr>
      <w:r w:rsidRPr="006B610E">
        <w:rPr>
          <w:rStyle w:val="Cquestionpartlabelbold"/>
        </w:rPr>
        <w:t>(ii)</w:t>
      </w:r>
      <w:r w:rsidR="0044310E">
        <w:tab/>
      </w:r>
      <w:r>
        <w:t>never</w:t>
      </w:r>
      <w:r w:rsidRPr="006B610E">
        <w:rPr>
          <w:rStyle w:val="Cquestionpartlabelbold"/>
        </w:rPr>
        <w:t> </w:t>
      </w:r>
    </w:p>
    <w:p w14:paraId="742254BC" w14:textId="0FEED1E7" w:rsidR="006B610E" w:rsidRPr="007D4E33" w:rsidRDefault="006B610E" w:rsidP="006B610E">
      <w:pPr>
        <w:pStyle w:val="Pquestiontextpartsi"/>
      </w:pPr>
      <w:r w:rsidRPr="006B610E">
        <w:rPr>
          <w:rStyle w:val="Cquestionpartlabelbold"/>
        </w:rPr>
        <w:t>(iii)</w:t>
      </w:r>
      <w:r w:rsidR="0044310E">
        <w:tab/>
        <w:t>4</w:t>
      </w:r>
      <w:r>
        <w:t xml:space="preserve"> or fewer books</w:t>
      </w:r>
    </w:p>
    <w:p w14:paraId="62826409" w14:textId="37BF2493" w:rsidR="001B433F" w:rsidRDefault="001B433F" w:rsidP="001B433F">
      <w:pPr>
        <w:pStyle w:val="Psectionresults"/>
      </w:pPr>
      <w:r>
        <w:t xml:space="preserve">Extended </w:t>
      </w:r>
      <w:r w:rsidR="001158EE">
        <w:t xml:space="preserve">answer total marks:  </w:t>
      </w:r>
      <w:r w:rsidR="0021002F">
        <w:t>2</w:t>
      </w:r>
      <w:r w:rsidR="0028353C">
        <w:t>5</w:t>
      </w:r>
    </w:p>
    <w:p w14:paraId="3F449EF0" w14:textId="26918BC6" w:rsidR="001158EE" w:rsidRDefault="001B433F" w:rsidP="001158EE">
      <w:pPr>
        <w:pStyle w:val="Psectionresults"/>
      </w:pPr>
      <w:r>
        <w:t xml:space="preserve">TOTAL test </w:t>
      </w:r>
      <w:r w:rsidR="001158EE">
        <w:t xml:space="preserve">marks: </w:t>
      </w:r>
      <w:r w:rsidR="002D12B5">
        <w:t>60</w:t>
      </w:r>
    </w:p>
    <w:sectPr w:rsidR="001158EE" w:rsidSect="00957E9E">
      <w:headerReference w:type="default" r:id="rId91"/>
      <w:footerReference w:type="default" r:id="rId92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DDF182" w14:textId="77777777" w:rsidR="00DA513E" w:rsidRDefault="00DA513E" w:rsidP="00B91E57">
      <w:r>
        <w:separator/>
      </w:r>
    </w:p>
  </w:endnote>
  <w:endnote w:type="continuationSeparator" w:id="0">
    <w:p w14:paraId="6EED24CB" w14:textId="77777777" w:rsidR="00DA513E" w:rsidRDefault="00DA513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1A768A" w14:textId="77777777" w:rsidR="00AA7ED5" w:rsidRDefault="00AA7ED5" w:rsidP="00B91E57">
    <w:pPr>
      <w:pStyle w:val="Pfootertext"/>
    </w:pPr>
  </w:p>
  <w:p w14:paraId="7B427E6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B20949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79009B" w14:textId="77777777" w:rsidR="00DA513E" w:rsidRDefault="00DA513E" w:rsidP="00B91E57">
      <w:r>
        <w:separator/>
      </w:r>
    </w:p>
  </w:footnote>
  <w:footnote w:type="continuationSeparator" w:id="0">
    <w:p w14:paraId="268EC55A" w14:textId="77777777" w:rsidR="00DA513E" w:rsidRDefault="00DA513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37D7DF" w14:textId="4293562C" w:rsidR="00B91E57" w:rsidRDefault="00B20949" w:rsidP="001158EE">
    <w:pPr>
      <w:pStyle w:val="Pheadertext"/>
    </w:pPr>
    <w:r>
      <w:t xml:space="preserve">Pearson Mathematics </w:t>
    </w:r>
    <w:r w:rsidR="00FA7F27">
      <w:t xml:space="preserve">9  </w:t>
    </w:r>
    <w:r>
      <w:t xml:space="preserve">  </w:t>
    </w:r>
    <w:r w:rsidR="003A792F">
      <w:t>Linear relationships</w:t>
    </w:r>
    <w:r w:rsidR="00FA7F27">
      <w:t xml:space="preserve"> </w:t>
    </w:r>
    <w:r>
      <w:t>—</w:t>
    </w:r>
    <w:r w:rsidR="00FA7F27">
      <w:t xml:space="preserve"> </w:t>
    </w:r>
    <w:r w:rsidR="00FA7F27" w:rsidRPr="00F85EEB">
      <w:t xml:space="preserve">Test </w:t>
    </w:r>
    <w:r w:rsidR="00830EF1">
      <w:t>C</w:t>
    </w:r>
    <w:r w:rsidR="001158EE">
      <w:t xml:space="preserve"> Solutions</w:t>
    </w:r>
  </w:p>
  <w:p w14:paraId="1F61670C" w14:textId="77777777" w:rsidR="00AA7ED5" w:rsidRPr="00B91E57" w:rsidRDefault="00AA7ED5" w:rsidP="00AA7ED5">
    <w:pPr>
      <w:pStyle w:val="Pfootertex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1BF330A"/>
    <w:multiLevelType w:val="hybridMultilevel"/>
    <w:tmpl w:val="7EC6E7FA"/>
    <w:lvl w:ilvl="0" w:tplc="7E7CFA14">
      <w:start w:val="3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C5C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14E72"/>
    <w:rsid w:val="001158EE"/>
    <w:rsid w:val="00121EAB"/>
    <w:rsid w:val="001249D4"/>
    <w:rsid w:val="00133398"/>
    <w:rsid w:val="00136289"/>
    <w:rsid w:val="00153C7C"/>
    <w:rsid w:val="001605F8"/>
    <w:rsid w:val="00160C54"/>
    <w:rsid w:val="0016187F"/>
    <w:rsid w:val="00164D0B"/>
    <w:rsid w:val="00180D86"/>
    <w:rsid w:val="00181C54"/>
    <w:rsid w:val="001B433F"/>
    <w:rsid w:val="001C4DB3"/>
    <w:rsid w:val="001F3D5E"/>
    <w:rsid w:val="00200794"/>
    <w:rsid w:val="0021002F"/>
    <w:rsid w:val="00223001"/>
    <w:rsid w:val="00223B32"/>
    <w:rsid w:val="0023360B"/>
    <w:rsid w:val="002509BC"/>
    <w:rsid w:val="002635BA"/>
    <w:rsid w:val="0028353C"/>
    <w:rsid w:val="0029660A"/>
    <w:rsid w:val="0029665F"/>
    <w:rsid w:val="002A461C"/>
    <w:rsid w:val="002A61AB"/>
    <w:rsid w:val="002B0136"/>
    <w:rsid w:val="002C0D5B"/>
    <w:rsid w:val="002C3C99"/>
    <w:rsid w:val="002C5286"/>
    <w:rsid w:val="002C5E8C"/>
    <w:rsid w:val="002D12B5"/>
    <w:rsid w:val="002D2E83"/>
    <w:rsid w:val="002E0784"/>
    <w:rsid w:val="002E154B"/>
    <w:rsid w:val="00306C44"/>
    <w:rsid w:val="00307A48"/>
    <w:rsid w:val="00307F32"/>
    <w:rsid w:val="00323197"/>
    <w:rsid w:val="00323AB7"/>
    <w:rsid w:val="00331782"/>
    <w:rsid w:val="00334607"/>
    <w:rsid w:val="00335B72"/>
    <w:rsid w:val="00345684"/>
    <w:rsid w:val="00350B7C"/>
    <w:rsid w:val="003618B8"/>
    <w:rsid w:val="003624C0"/>
    <w:rsid w:val="00363DAC"/>
    <w:rsid w:val="003649A6"/>
    <w:rsid w:val="0036586D"/>
    <w:rsid w:val="00374306"/>
    <w:rsid w:val="00376745"/>
    <w:rsid w:val="0039270F"/>
    <w:rsid w:val="00393ADE"/>
    <w:rsid w:val="003969E3"/>
    <w:rsid w:val="003A6EA1"/>
    <w:rsid w:val="003A792F"/>
    <w:rsid w:val="003B3BBF"/>
    <w:rsid w:val="003C445D"/>
    <w:rsid w:val="003E3349"/>
    <w:rsid w:val="004066D1"/>
    <w:rsid w:val="00412093"/>
    <w:rsid w:val="00413A15"/>
    <w:rsid w:val="004161B6"/>
    <w:rsid w:val="00420B07"/>
    <w:rsid w:val="0043227F"/>
    <w:rsid w:val="0044310E"/>
    <w:rsid w:val="0044648D"/>
    <w:rsid w:val="00452041"/>
    <w:rsid w:val="00456CE0"/>
    <w:rsid w:val="00457310"/>
    <w:rsid w:val="004604F3"/>
    <w:rsid w:val="0046226B"/>
    <w:rsid w:val="00464A71"/>
    <w:rsid w:val="00472CCA"/>
    <w:rsid w:val="0048344D"/>
    <w:rsid w:val="00485A37"/>
    <w:rsid w:val="0049221B"/>
    <w:rsid w:val="004A1C99"/>
    <w:rsid w:val="004A3E68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162B"/>
    <w:rsid w:val="00524537"/>
    <w:rsid w:val="0052478A"/>
    <w:rsid w:val="0052656A"/>
    <w:rsid w:val="00530D78"/>
    <w:rsid w:val="00554ECF"/>
    <w:rsid w:val="00561C8E"/>
    <w:rsid w:val="00564139"/>
    <w:rsid w:val="005644F4"/>
    <w:rsid w:val="00565AB9"/>
    <w:rsid w:val="005665F4"/>
    <w:rsid w:val="00567CE7"/>
    <w:rsid w:val="00571F02"/>
    <w:rsid w:val="0058194A"/>
    <w:rsid w:val="00582BD5"/>
    <w:rsid w:val="00586D39"/>
    <w:rsid w:val="0059291C"/>
    <w:rsid w:val="005A07A0"/>
    <w:rsid w:val="005A6C19"/>
    <w:rsid w:val="005C1799"/>
    <w:rsid w:val="005C2DB7"/>
    <w:rsid w:val="005C6EE5"/>
    <w:rsid w:val="005E182E"/>
    <w:rsid w:val="005F5411"/>
    <w:rsid w:val="00604D55"/>
    <w:rsid w:val="00606690"/>
    <w:rsid w:val="0060765D"/>
    <w:rsid w:val="00607F60"/>
    <w:rsid w:val="006127F6"/>
    <w:rsid w:val="00617BEA"/>
    <w:rsid w:val="00624640"/>
    <w:rsid w:val="006315DD"/>
    <w:rsid w:val="00650A8C"/>
    <w:rsid w:val="00652315"/>
    <w:rsid w:val="00665AA1"/>
    <w:rsid w:val="0066782B"/>
    <w:rsid w:val="006B0C9B"/>
    <w:rsid w:val="006B2DF9"/>
    <w:rsid w:val="006B610E"/>
    <w:rsid w:val="006C4B2F"/>
    <w:rsid w:val="006C5600"/>
    <w:rsid w:val="006C7E1E"/>
    <w:rsid w:val="006D3671"/>
    <w:rsid w:val="006D6A33"/>
    <w:rsid w:val="006D6A60"/>
    <w:rsid w:val="006D6B75"/>
    <w:rsid w:val="006E28FE"/>
    <w:rsid w:val="006E6CBD"/>
    <w:rsid w:val="006E7B52"/>
    <w:rsid w:val="006F2BB6"/>
    <w:rsid w:val="006F48EB"/>
    <w:rsid w:val="006F50DB"/>
    <w:rsid w:val="0070464D"/>
    <w:rsid w:val="00713EAF"/>
    <w:rsid w:val="00715815"/>
    <w:rsid w:val="00722B45"/>
    <w:rsid w:val="007313E8"/>
    <w:rsid w:val="00732B3C"/>
    <w:rsid w:val="00745CE9"/>
    <w:rsid w:val="007701CE"/>
    <w:rsid w:val="007721B9"/>
    <w:rsid w:val="00774B95"/>
    <w:rsid w:val="00775F8D"/>
    <w:rsid w:val="00781345"/>
    <w:rsid w:val="00793A75"/>
    <w:rsid w:val="00796A94"/>
    <w:rsid w:val="007A1A60"/>
    <w:rsid w:val="007B7545"/>
    <w:rsid w:val="007C05E1"/>
    <w:rsid w:val="007C6D3C"/>
    <w:rsid w:val="007C78E6"/>
    <w:rsid w:val="007D4058"/>
    <w:rsid w:val="007D4E33"/>
    <w:rsid w:val="00814B1B"/>
    <w:rsid w:val="00817AEB"/>
    <w:rsid w:val="008226DD"/>
    <w:rsid w:val="00823BB8"/>
    <w:rsid w:val="008266C5"/>
    <w:rsid w:val="00826AE9"/>
    <w:rsid w:val="00827165"/>
    <w:rsid w:val="00830EF1"/>
    <w:rsid w:val="00842378"/>
    <w:rsid w:val="008453BA"/>
    <w:rsid w:val="00851029"/>
    <w:rsid w:val="0085239A"/>
    <w:rsid w:val="0085608B"/>
    <w:rsid w:val="00864BAA"/>
    <w:rsid w:val="00872A57"/>
    <w:rsid w:val="00883D65"/>
    <w:rsid w:val="00887F5C"/>
    <w:rsid w:val="008A2708"/>
    <w:rsid w:val="008B5DC2"/>
    <w:rsid w:val="008C44CE"/>
    <w:rsid w:val="008D17CC"/>
    <w:rsid w:val="008D3E39"/>
    <w:rsid w:val="008E3A48"/>
    <w:rsid w:val="008E44F8"/>
    <w:rsid w:val="008E625B"/>
    <w:rsid w:val="008E6329"/>
    <w:rsid w:val="008F0DDC"/>
    <w:rsid w:val="008F0EC6"/>
    <w:rsid w:val="009023C1"/>
    <w:rsid w:val="00913906"/>
    <w:rsid w:val="0091733C"/>
    <w:rsid w:val="0092625F"/>
    <w:rsid w:val="009303E1"/>
    <w:rsid w:val="00933410"/>
    <w:rsid w:val="00934CAB"/>
    <w:rsid w:val="00935B41"/>
    <w:rsid w:val="0093734D"/>
    <w:rsid w:val="009437F9"/>
    <w:rsid w:val="009461B8"/>
    <w:rsid w:val="00950FFA"/>
    <w:rsid w:val="00957E9E"/>
    <w:rsid w:val="00962392"/>
    <w:rsid w:val="009838F4"/>
    <w:rsid w:val="009841D7"/>
    <w:rsid w:val="009A776D"/>
    <w:rsid w:val="009C1371"/>
    <w:rsid w:val="009C1F04"/>
    <w:rsid w:val="009C3377"/>
    <w:rsid w:val="009C7A2C"/>
    <w:rsid w:val="009D03D9"/>
    <w:rsid w:val="009F2FC5"/>
    <w:rsid w:val="00A215AF"/>
    <w:rsid w:val="00A23D25"/>
    <w:rsid w:val="00A2710E"/>
    <w:rsid w:val="00A3378B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E3D80"/>
    <w:rsid w:val="00AE5DED"/>
    <w:rsid w:val="00AF0F2C"/>
    <w:rsid w:val="00AF5384"/>
    <w:rsid w:val="00B0305D"/>
    <w:rsid w:val="00B11C16"/>
    <w:rsid w:val="00B12113"/>
    <w:rsid w:val="00B13718"/>
    <w:rsid w:val="00B20949"/>
    <w:rsid w:val="00B21E3E"/>
    <w:rsid w:val="00B25421"/>
    <w:rsid w:val="00B31E6A"/>
    <w:rsid w:val="00B32D92"/>
    <w:rsid w:val="00B41B6E"/>
    <w:rsid w:val="00B43744"/>
    <w:rsid w:val="00B46721"/>
    <w:rsid w:val="00B5411A"/>
    <w:rsid w:val="00B54A4F"/>
    <w:rsid w:val="00B632C3"/>
    <w:rsid w:val="00B6363F"/>
    <w:rsid w:val="00B63D7A"/>
    <w:rsid w:val="00B6458B"/>
    <w:rsid w:val="00B70B2C"/>
    <w:rsid w:val="00B73321"/>
    <w:rsid w:val="00B80E51"/>
    <w:rsid w:val="00B80E6D"/>
    <w:rsid w:val="00B86D7F"/>
    <w:rsid w:val="00B91091"/>
    <w:rsid w:val="00B91E57"/>
    <w:rsid w:val="00BB3052"/>
    <w:rsid w:val="00BB510D"/>
    <w:rsid w:val="00BB572C"/>
    <w:rsid w:val="00BB745A"/>
    <w:rsid w:val="00BB7A96"/>
    <w:rsid w:val="00BC28AD"/>
    <w:rsid w:val="00BD08D5"/>
    <w:rsid w:val="00BD26E7"/>
    <w:rsid w:val="00BF14C7"/>
    <w:rsid w:val="00BF58C2"/>
    <w:rsid w:val="00BF678B"/>
    <w:rsid w:val="00C10D76"/>
    <w:rsid w:val="00C13F88"/>
    <w:rsid w:val="00C15226"/>
    <w:rsid w:val="00C15987"/>
    <w:rsid w:val="00C163CD"/>
    <w:rsid w:val="00C166E6"/>
    <w:rsid w:val="00C1714A"/>
    <w:rsid w:val="00C227ED"/>
    <w:rsid w:val="00C41B73"/>
    <w:rsid w:val="00C428B2"/>
    <w:rsid w:val="00C5054A"/>
    <w:rsid w:val="00C50C69"/>
    <w:rsid w:val="00C51718"/>
    <w:rsid w:val="00C522B4"/>
    <w:rsid w:val="00C56D83"/>
    <w:rsid w:val="00C75745"/>
    <w:rsid w:val="00C75F4E"/>
    <w:rsid w:val="00C920B3"/>
    <w:rsid w:val="00C9254A"/>
    <w:rsid w:val="00C97C0D"/>
    <w:rsid w:val="00CA61F2"/>
    <w:rsid w:val="00CA7C6D"/>
    <w:rsid w:val="00CB3D6D"/>
    <w:rsid w:val="00CC0D68"/>
    <w:rsid w:val="00CC15F4"/>
    <w:rsid w:val="00CC6FFF"/>
    <w:rsid w:val="00CC7D1F"/>
    <w:rsid w:val="00CD00EA"/>
    <w:rsid w:val="00CD30B8"/>
    <w:rsid w:val="00CE2DDA"/>
    <w:rsid w:val="00CF00B8"/>
    <w:rsid w:val="00CF0C64"/>
    <w:rsid w:val="00CF4C57"/>
    <w:rsid w:val="00D004B4"/>
    <w:rsid w:val="00D01C11"/>
    <w:rsid w:val="00D027D6"/>
    <w:rsid w:val="00D03976"/>
    <w:rsid w:val="00D0535A"/>
    <w:rsid w:val="00D169AD"/>
    <w:rsid w:val="00D17A54"/>
    <w:rsid w:val="00D306C4"/>
    <w:rsid w:val="00D3458E"/>
    <w:rsid w:val="00D34CDF"/>
    <w:rsid w:val="00D3703E"/>
    <w:rsid w:val="00D43956"/>
    <w:rsid w:val="00D45D65"/>
    <w:rsid w:val="00D476C7"/>
    <w:rsid w:val="00D50DA9"/>
    <w:rsid w:val="00D5254C"/>
    <w:rsid w:val="00D559B3"/>
    <w:rsid w:val="00D5788E"/>
    <w:rsid w:val="00D6673C"/>
    <w:rsid w:val="00D747CC"/>
    <w:rsid w:val="00D74E78"/>
    <w:rsid w:val="00D817B5"/>
    <w:rsid w:val="00D94C52"/>
    <w:rsid w:val="00DA3BBA"/>
    <w:rsid w:val="00DA513E"/>
    <w:rsid w:val="00DA6D73"/>
    <w:rsid w:val="00DB2FDA"/>
    <w:rsid w:val="00DC3474"/>
    <w:rsid w:val="00DD25FC"/>
    <w:rsid w:val="00DD7A8E"/>
    <w:rsid w:val="00DE113C"/>
    <w:rsid w:val="00DE3994"/>
    <w:rsid w:val="00DE45D5"/>
    <w:rsid w:val="00DE67DE"/>
    <w:rsid w:val="00E01186"/>
    <w:rsid w:val="00E021E4"/>
    <w:rsid w:val="00E02483"/>
    <w:rsid w:val="00E02C5B"/>
    <w:rsid w:val="00E0725B"/>
    <w:rsid w:val="00E10D96"/>
    <w:rsid w:val="00E2498A"/>
    <w:rsid w:val="00E31AE5"/>
    <w:rsid w:val="00E42B3B"/>
    <w:rsid w:val="00E4401F"/>
    <w:rsid w:val="00E522E3"/>
    <w:rsid w:val="00E56C69"/>
    <w:rsid w:val="00E66F4C"/>
    <w:rsid w:val="00E67260"/>
    <w:rsid w:val="00E80255"/>
    <w:rsid w:val="00E804F6"/>
    <w:rsid w:val="00E904DF"/>
    <w:rsid w:val="00E926CC"/>
    <w:rsid w:val="00E96EDA"/>
    <w:rsid w:val="00EA305E"/>
    <w:rsid w:val="00EA3341"/>
    <w:rsid w:val="00EB0886"/>
    <w:rsid w:val="00EC0922"/>
    <w:rsid w:val="00ED79FA"/>
    <w:rsid w:val="00EE6019"/>
    <w:rsid w:val="00EE7C00"/>
    <w:rsid w:val="00EF30D8"/>
    <w:rsid w:val="00EF38CC"/>
    <w:rsid w:val="00EF6108"/>
    <w:rsid w:val="00EF6F38"/>
    <w:rsid w:val="00F1598F"/>
    <w:rsid w:val="00F24B10"/>
    <w:rsid w:val="00F279DF"/>
    <w:rsid w:val="00F41913"/>
    <w:rsid w:val="00F55140"/>
    <w:rsid w:val="00F5599A"/>
    <w:rsid w:val="00F60416"/>
    <w:rsid w:val="00F60C3B"/>
    <w:rsid w:val="00F80273"/>
    <w:rsid w:val="00F93270"/>
    <w:rsid w:val="00FA71CA"/>
    <w:rsid w:val="00FA7F27"/>
    <w:rsid w:val="00FB077E"/>
    <w:rsid w:val="00FB4663"/>
    <w:rsid w:val="00FB7DE1"/>
    <w:rsid w:val="00FC108B"/>
    <w:rsid w:val="00FC2A4C"/>
    <w:rsid w:val="00FD1FE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95BA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4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52162B"/>
    <w:rPr>
      <w:rFonts w:eastAsia="MS Mincho"/>
      <w:sz w:val="22"/>
      <w:szCs w:val="22"/>
      <w:lang w:eastAsia="en-US"/>
    </w:rPr>
  </w:style>
  <w:style w:type="paragraph" w:customStyle="1" w:styleId="Hangingindent">
    <w:name w:val="Hanging indent"/>
    <w:basedOn w:val="Normal"/>
    <w:qFormat/>
    <w:rsid w:val="00826AE9"/>
    <w:pPr>
      <w:ind w:left="340" w:hanging="340"/>
    </w:pPr>
    <w:rPr>
      <w:rFonts w:eastAsia="Calibri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1.png"/><Relationship Id="rId55" Type="http://schemas.openxmlformats.org/officeDocument/2006/relationships/image" Target="media/image23.wmf"/><Relationship Id="rId63" Type="http://schemas.openxmlformats.org/officeDocument/2006/relationships/image" Target="media/image27.wmf"/><Relationship Id="rId68" Type="http://schemas.openxmlformats.org/officeDocument/2006/relationships/image" Target="media/image30.jpeg"/><Relationship Id="rId76" Type="http://schemas.openxmlformats.org/officeDocument/2006/relationships/image" Target="media/image35.wmf"/><Relationship Id="rId84" Type="http://schemas.openxmlformats.org/officeDocument/2006/relationships/image" Target="media/image39.wmf"/><Relationship Id="rId89" Type="http://schemas.openxmlformats.org/officeDocument/2006/relationships/oleObject" Target="embeddings/oleObject40.bin"/><Relationship Id="rId7" Type="http://schemas.openxmlformats.org/officeDocument/2006/relationships/footnotes" Target="footnotes.xml"/><Relationship Id="rId71" Type="http://schemas.openxmlformats.org/officeDocument/2006/relationships/oleObject" Target="embeddings/oleObject31.bin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oleObject" Target="embeddings/oleObject11.bin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2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4.wmf"/><Relationship Id="rId79" Type="http://schemas.openxmlformats.org/officeDocument/2006/relationships/oleObject" Target="embeddings/oleObject35.bin"/><Relationship Id="rId87" Type="http://schemas.openxmlformats.org/officeDocument/2006/relationships/oleObject" Target="embeddings/oleObject39.bin"/><Relationship Id="rId5" Type="http://schemas.openxmlformats.org/officeDocument/2006/relationships/settings" Target="settings.xml"/><Relationship Id="rId61" Type="http://schemas.openxmlformats.org/officeDocument/2006/relationships/image" Target="media/image26.wmf"/><Relationship Id="rId82" Type="http://schemas.openxmlformats.org/officeDocument/2006/relationships/image" Target="media/image38.wmf"/><Relationship Id="rId90" Type="http://schemas.openxmlformats.org/officeDocument/2006/relationships/image" Target="media/image42.jpeg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png"/><Relationship Id="rId77" Type="http://schemas.openxmlformats.org/officeDocument/2006/relationships/oleObject" Target="embeddings/oleObject34.bin"/><Relationship Id="rId8" Type="http://schemas.openxmlformats.org/officeDocument/2006/relationships/endnotes" Target="endnotes.xml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8.bin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image" Target="media/image25.wmf"/><Relationship Id="rId67" Type="http://schemas.openxmlformats.org/officeDocument/2006/relationships/image" Target="media/image29.jpeg"/><Relationship Id="rId20" Type="http://schemas.openxmlformats.org/officeDocument/2006/relationships/image" Target="media/image6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9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oleObject" Target="embeddings/oleObject8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1.bin"/><Relationship Id="rId57" Type="http://schemas.openxmlformats.org/officeDocument/2006/relationships/image" Target="media/image24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9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94CE9-5731-4E73-85AE-4DC0114CB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88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9</cp:revision>
  <cp:lastPrinted>2016-07-15T04:27:00Z</cp:lastPrinted>
  <dcterms:created xsi:type="dcterms:W3CDTF">2016-09-09T21:09:00Z</dcterms:created>
  <dcterms:modified xsi:type="dcterms:W3CDTF">2016-10-11T22:31:00Z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