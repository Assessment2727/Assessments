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  <w:gridCol w:w="846"/>
        <w:gridCol w:w="846"/>
      </w:tblGrid>
      <w:tr w:rsidR="009C1371" w14:paraId="0DEA2A7B" w14:textId="515E5DC0" w:rsidTr="00B5411A">
        <w:tc>
          <w:tcPr>
            <w:tcW w:w="1458" w:type="dxa"/>
          </w:tcPr>
          <w:p w14:paraId="462A1B32" w14:textId="77777777" w:rsidR="009C1371" w:rsidRDefault="009C1371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9C1371" w:rsidRDefault="009C1371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9C1371" w:rsidRDefault="009C1371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9C1371" w:rsidRDefault="009C1371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9C1371" w:rsidRDefault="009C1371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9C1371" w:rsidRDefault="009C1371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9C1371" w:rsidRDefault="009C1371" w:rsidP="00CC6FFF">
            <w:pPr>
              <w:pStyle w:val="Ptabletext"/>
            </w:pPr>
            <w:r>
              <w:t>6</w:t>
            </w:r>
          </w:p>
        </w:tc>
        <w:tc>
          <w:tcPr>
            <w:tcW w:w="846" w:type="dxa"/>
          </w:tcPr>
          <w:p w14:paraId="170E4F68" w14:textId="77777777" w:rsidR="009C1371" w:rsidRDefault="009C1371" w:rsidP="00CC6FFF">
            <w:pPr>
              <w:pStyle w:val="Ptabletext"/>
            </w:pPr>
            <w:r>
              <w:t>7</w:t>
            </w:r>
          </w:p>
        </w:tc>
        <w:tc>
          <w:tcPr>
            <w:tcW w:w="846" w:type="dxa"/>
          </w:tcPr>
          <w:p w14:paraId="1B08FC69" w14:textId="77777777" w:rsidR="009C1371" w:rsidRDefault="009C1371" w:rsidP="00CC6FFF">
            <w:pPr>
              <w:pStyle w:val="Ptabletext"/>
            </w:pPr>
            <w:r>
              <w:t>8</w:t>
            </w:r>
          </w:p>
        </w:tc>
      </w:tr>
      <w:tr w:rsidR="009C1371" w14:paraId="7ACAC68F" w14:textId="1ADB009E" w:rsidTr="00A61FF6">
        <w:tc>
          <w:tcPr>
            <w:tcW w:w="1458" w:type="dxa"/>
          </w:tcPr>
          <w:p w14:paraId="6B6C594B" w14:textId="77777777" w:rsidR="009C1371" w:rsidRDefault="009C1371" w:rsidP="009C1371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2572948B" w:rsidR="009C1371" w:rsidRDefault="007C78E6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1" w:type="dxa"/>
            <w:vAlign w:val="center"/>
          </w:tcPr>
          <w:p w14:paraId="45967BFE" w14:textId="603620FB" w:rsidR="009C1371" w:rsidRDefault="007C78E6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5" w:type="dxa"/>
            <w:vAlign w:val="center"/>
          </w:tcPr>
          <w:p w14:paraId="391FAADF" w14:textId="5E3CA409" w:rsidR="009C1371" w:rsidRDefault="007C78E6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0EEB008F" w14:textId="2A11C81F" w:rsidR="009C1371" w:rsidRDefault="007C78E6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1" w:type="dxa"/>
            <w:vAlign w:val="center"/>
          </w:tcPr>
          <w:p w14:paraId="688135BA" w14:textId="667449B0" w:rsidR="009C1371" w:rsidRDefault="007C78E6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6" w:type="dxa"/>
            <w:vAlign w:val="center"/>
          </w:tcPr>
          <w:p w14:paraId="3FF72139" w14:textId="12037111" w:rsidR="009C1371" w:rsidRDefault="007C78E6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6" w:type="dxa"/>
            <w:vAlign w:val="center"/>
          </w:tcPr>
          <w:p w14:paraId="06C25CD4" w14:textId="2F9246B5" w:rsidR="009C1371" w:rsidRDefault="007C78E6" w:rsidP="009C1371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46" w:type="dxa"/>
            <w:vAlign w:val="center"/>
          </w:tcPr>
          <w:p w14:paraId="696FF1AD" w14:textId="74CAB611" w:rsidR="009C1371" w:rsidRDefault="007C78E6" w:rsidP="009C1371">
            <w:pPr>
              <w:pStyle w:val="Ptabletext"/>
            </w:pPr>
            <w:r>
              <w:rPr>
                <w:szCs w:val="32"/>
              </w:rPr>
              <w:t>B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D10F04A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D004B4">
        <w:t>5</w:t>
      </w:r>
      <w:r>
        <w:t>.1]</w:t>
      </w:r>
    </w:p>
    <w:p w14:paraId="37B10530" w14:textId="75265CF3" w:rsidR="00EF38CC" w:rsidRDefault="007C78E6" w:rsidP="00EF38CC">
      <w:pPr>
        <w:pStyle w:val="Pquestiontextmcqoptions"/>
      </w:pPr>
      <w:r>
        <w:rPr>
          <w:rStyle w:val="Cquestionpartlabelbold"/>
        </w:rPr>
        <w:t>A</w:t>
      </w:r>
    </w:p>
    <w:p w14:paraId="0A77C5FB" w14:textId="77777777" w:rsidR="007C78E6" w:rsidRDefault="007C78E6" w:rsidP="007C78E6">
      <w:pPr>
        <w:pStyle w:val="Pquestiontextmainstem"/>
      </w:pPr>
      <w:r w:rsidRPr="00820890">
        <w:t>5</w:t>
      </w:r>
      <w:r>
        <w:rPr>
          <w:i/>
        </w:rPr>
        <w:t>p</w:t>
      </w:r>
      <w:r w:rsidRPr="001100E4">
        <w:t xml:space="preserve"> </w:t>
      </w:r>
      <w:r>
        <w:sym w:font="Symbol" w:char="F02D"/>
      </w:r>
      <w:r>
        <w:t xml:space="preserve"> 3 = 7</w:t>
      </w:r>
      <w:r w:rsidRPr="001100E4">
        <w:t xml:space="preserve">  </w:t>
      </w:r>
      <w:r>
        <w:t xml:space="preserve">                </w:t>
      </w:r>
    </w:p>
    <w:p w14:paraId="2FF2E0FC" w14:textId="5E80B9B4" w:rsidR="007C78E6" w:rsidRPr="001100E4" w:rsidRDefault="007C78E6" w:rsidP="007C78E6">
      <w:pPr>
        <w:pStyle w:val="Pquestiontextmainstem"/>
      </w:pPr>
      <w:r w:rsidRPr="00820890">
        <w:t>5</w:t>
      </w:r>
      <w:r>
        <w:rPr>
          <w:i/>
        </w:rPr>
        <w:t>p</w:t>
      </w:r>
      <w:r w:rsidRPr="001100E4">
        <w:t xml:space="preserve"> </w:t>
      </w:r>
      <w:r>
        <w:sym w:font="Symbol" w:char="F02D"/>
      </w:r>
      <w:r>
        <w:t xml:space="preserve"> 3 + 3 = 7 + 3</w:t>
      </w:r>
      <w:r w:rsidR="00164D0B">
        <w:t xml:space="preserve"> (add 3 to 7)</w:t>
      </w:r>
    </w:p>
    <w:p w14:paraId="13AE033C" w14:textId="12631D07" w:rsidR="007C78E6" w:rsidRPr="001100E4" w:rsidRDefault="007C78E6" w:rsidP="007C78E6">
      <w:pPr>
        <w:pStyle w:val="Pquestiontextmainstem"/>
      </w:pPr>
      <w:r w:rsidRPr="00820890">
        <w:t>5</w:t>
      </w:r>
      <w:r>
        <w:rPr>
          <w:i/>
        </w:rPr>
        <w:t>p</w:t>
      </w:r>
      <w:r>
        <w:t xml:space="preserve"> = 10</w:t>
      </w:r>
    </w:p>
    <w:p w14:paraId="15BEC68D" w14:textId="24ADCF4C" w:rsidR="007C78E6" w:rsidRPr="001100E4" w:rsidRDefault="007C78E6" w:rsidP="007C78E6">
      <w:pPr>
        <w:pStyle w:val="Pquestiontextmainstem"/>
      </w:pPr>
      <w:r w:rsidRPr="00625406">
        <w:rPr>
          <w:position w:val="-22"/>
        </w:rPr>
        <w:object w:dxaOrig="340" w:dyaOrig="580" w14:anchorId="4534A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29pt" o:ole="">
            <v:imagedata r:id="rId9" o:title=""/>
          </v:shape>
          <o:OLEObject Type="Embed" ProgID="Equation.DSMT4" ShapeID="_x0000_i1025" DrawAspect="Content" ObjectID="_1537769926" r:id="rId10"/>
        </w:object>
      </w:r>
      <w:r>
        <w:t xml:space="preserve"> = </w:t>
      </w:r>
      <w:r w:rsidRPr="00625406">
        <w:rPr>
          <w:position w:val="-22"/>
        </w:rPr>
        <w:object w:dxaOrig="320" w:dyaOrig="580" w14:anchorId="0F5351DA">
          <v:shape id="_x0000_i1026" type="#_x0000_t75" style="width:16.1pt;height:29pt" o:ole="">
            <v:imagedata r:id="rId11" o:title=""/>
          </v:shape>
          <o:OLEObject Type="Embed" ProgID="Equation.DSMT4" ShapeID="_x0000_i1026" DrawAspect="Content" ObjectID="_1537769927" r:id="rId12"/>
        </w:object>
      </w:r>
      <w:r>
        <w:t xml:space="preserve"> </w:t>
      </w:r>
      <w:r w:rsidR="00164D0B">
        <w:t>(divide the answer by 5)</w:t>
      </w:r>
    </w:p>
    <w:p w14:paraId="1D20D3BD" w14:textId="5D54152B" w:rsidR="001158EE" w:rsidRDefault="007C78E6" w:rsidP="007C78E6">
      <w:pPr>
        <w:pStyle w:val="Pquestiontextmainstem"/>
      </w:pPr>
      <w:r>
        <w:rPr>
          <w:i/>
        </w:rPr>
        <w:t>p</w:t>
      </w:r>
      <w:r>
        <w:t xml:space="preserve"> = 2</w:t>
      </w:r>
    </w:p>
    <w:p w14:paraId="0F67B036" w14:textId="4106A8F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D004B4">
        <w:t>5</w:t>
      </w:r>
      <w:r w:rsidR="004604F3">
        <w:t>.</w:t>
      </w:r>
      <w:r w:rsidR="00D004B4">
        <w:t>2</w:t>
      </w:r>
      <w:r>
        <w:t>]</w:t>
      </w:r>
    </w:p>
    <w:p w14:paraId="17DFC416" w14:textId="3F8344EA" w:rsidR="001B433F" w:rsidRDefault="007C78E6" w:rsidP="001B433F">
      <w:pPr>
        <w:pStyle w:val="Pquestiontextmcqoptions"/>
      </w:pPr>
      <w:r>
        <w:rPr>
          <w:rStyle w:val="Cquestionpartlabelbold"/>
        </w:rPr>
        <w:t>C</w:t>
      </w:r>
    </w:p>
    <w:p w14:paraId="1CFCACA8" w14:textId="77777777" w:rsidR="007C78E6" w:rsidRDefault="007C78E6" w:rsidP="007C78E6">
      <w:pPr>
        <w:pStyle w:val="Pquestiontextmainstem"/>
      </w:pPr>
      <w:r>
        <w:t xml:space="preserve">If </w:t>
      </w:r>
      <w:r>
        <w:rPr>
          <w:i/>
        </w:rPr>
        <w:t>x</w:t>
      </w:r>
      <w:r>
        <w:t xml:space="preserve"> is the number of boys, then the number of girls is </w:t>
      </w:r>
      <w:r>
        <w:rPr>
          <w:i/>
        </w:rPr>
        <w:t>x</w:t>
      </w:r>
      <w:r>
        <w:t xml:space="preserve"> + 5. </w:t>
      </w:r>
    </w:p>
    <w:p w14:paraId="247867D3" w14:textId="77777777" w:rsidR="007C78E6" w:rsidRDefault="007C78E6" w:rsidP="007C78E6">
      <w:pPr>
        <w:pStyle w:val="Pquestiontextmainstem"/>
      </w:pPr>
      <w:r>
        <w:t>The number of boys and girls in the class is 23.</w:t>
      </w:r>
    </w:p>
    <w:p w14:paraId="3A33C55F" w14:textId="35CB7228" w:rsidR="007C78E6" w:rsidRDefault="007C78E6" w:rsidP="007C78E6">
      <w:pPr>
        <w:pStyle w:val="Pquestiontextmainstem"/>
      </w:pPr>
      <w:r>
        <w:rPr>
          <w:i/>
        </w:rPr>
        <w:t>x</w:t>
      </w:r>
      <w:r>
        <w:t xml:space="preserve"> + </w:t>
      </w:r>
      <w:r>
        <w:rPr>
          <w:i/>
        </w:rPr>
        <w:t>x</w:t>
      </w:r>
      <w:r>
        <w:t xml:space="preserve"> + 5 = 23</w:t>
      </w:r>
    </w:p>
    <w:p w14:paraId="7E7249DE" w14:textId="2FF28ED9" w:rsidR="001158EE" w:rsidRPr="009C1371" w:rsidRDefault="007C78E6" w:rsidP="007C78E6">
      <w:pPr>
        <w:pStyle w:val="Pquestiontextmainstem"/>
      </w:pPr>
      <w:r>
        <w:t>2</w:t>
      </w:r>
      <w:r>
        <w:rPr>
          <w:i/>
        </w:rPr>
        <w:t>x</w:t>
      </w:r>
      <w:r>
        <w:t xml:space="preserve"> + 5 = 23</w:t>
      </w:r>
    </w:p>
    <w:p w14:paraId="09B83529" w14:textId="4CDA2E61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D004B4">
        <w:t>5.3</w:t>
      </w:r>
      <w:r>
        <w:t>]</w:t>
      </w:r>
    </w:p>
    <w:p w14:paraId="7ADC26DB" w14:textId="1D0E4B91" w:rsidR="00FA7F27" w:rsidRDefault="007C78E6" w:rsidP="00FA7F27">
      <w:pPr>
        <w:pStyle w:val="Pquestiontextmcqoptions"/>
      </w:pPr>
      <w:r>
        <w:rPr>
          <w:rStyle w:val="Cquestionpartlabelbold"/>
        </w:rPr>
        <w:t>D</w:t>
      </w:r>
    </w:p>
    <w:p w14:paraId="6ACB8BE7" w14:textId="21CBA8DE" w:rsidR="00FA7F27" w:rsidRDefault="007C78E6" w:rsidP="009C1371">
      <w:pPr>
        <w:pStyle w:val="Pquestiontextmainstem"/>
      </w:pPr>
      <w:r>
        <w:rPr>
          <w:position w:val="-82"/>
        </w:rPr>
        <w:object w:dxaOrig="1820" w:dyaOrig="2000" w14:anchorId="702A4CA7">
          <v:shape id="_x0000_i1027" type="#_x0000_t75" style="width:91.35pt;height:99.95pt" o:ole="">
            <v:imagedata r:id="rId13" o:title=""/>
          </v:shape>
          <o:OLEObject Type="Embed" ProgID="Equation.3" ShapeID="_x0000_i1027" DrawAspect="Content" ObjectID="_1537769928" r:id="rId14"/>
        </w:object>
      </w:r>
    </w:p>
    <w:p w14:paraId="5F4716C5" w14:textId="361818E3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D004B4">
        <w:t>5.4</w:t>
      </w:r>
      <w:r>
        <w:t>]</w:t>
      </w:r>
    </w:p>
    <w:p w14:paraId="45416054" w14:textId="6504E866" w:rsidR="00FA7F27" w:rsidRDefault="007C78E6" w:rsidP="00FA7F27">
      <w:pPr>
        <w:pStyle w:val="Pquestiontextmcqoptions"/>
      </w:pPr>
      <w:r>
        <w:rPr>
          <w:rStyle w:val="Cquestionpartlabelbold"/>
        </w:rPr>
        <w:t>A</w:t>
      </w:r>
    </w:p>
    <w:p w14:paraId="69400D91" w14:textId="44A43640" w:rsidR="007C78E6" w:rsidRDefault="007C78E6" w:rsidP="007C78E6">
      <w:pPr>
        <w:pStyle w:val="Pquestiontextmainstem"/>
      </w:pPr>
      <w:r>
        <w:t xml:space="preserve">Substitute </w:t>
      </w:r>
      <w:r>
        <w:rPr>
          <w:i/>
        </w:rPr>
        <w:t>a</w:t>
      </w:r>
      <w:r>
        <w:t xml:space="preserve"> = 1 into the equation to find the value of </w:t>
      </w:r>
      <w:r>
        <w:rPr>
          <w:i/>
        </w:rPr>
        <w:t>b</w:t>
      </w:r>
      <w:r>
        <w:t>.</w:t>
      </w:r>
    </w:p>
    <w:p w14:paraId="59556005" w14:textId="77777777" w:rsidR="007C78E6" w:rsidRDefault="007C78E6" w:rsidP="007C78E6">
      <w:pPr>
        <w:pStyle w:val="Pquestiontextmainstem"/>
      </w:pPr>
      <w:r>
        <w:rPr>
          <w:i/>
        </w:rPr>
        <w:t>b</w:t>
      </w:r>
      <w:r>
        <w:t xml:space="preserve"> = 5</w:t>
      </w:r>
      <w:r>
        <w:rPr>
          <w:i/>
        </w:rPr>
        <w:t>a</w:t>
      </w:r>
      <w:r>
        <w:t xml:space="preserve"> − 6</w:t>
      </w:r>
    </w:p>
    <w:p w14:paraId="3B5192AF" w14:textId="264191AF" w:rsidR="007C78E6" w:rsidRDefault="007C78E6" w:rsidP="007C78E6">
      <w:pPr>
        <w:pStyle w:val="Pquestiontextmainstem"/>
      </w:pPr>
      <w:r>
        <w:t xml:space="preserve">   = 5 × 1 − 6</w:t>
      </w:r>
    </w:p>
    <w:p w14:paraId="43750882" w14:textId="77777777" w:rsidR="007C78E6" w:rsidRDefault="007C78E6" w:rsidP="007C78E6">
      <w:pPr>
        <w:pStyle w:val="Pquestiontextmainstem"/>
      </w:pPr>
      <w:r>
        <w:t xml:space="preserve">   = 5 − 6</w:t>
      </w:r>
    </w:p>
    <w:p w14:paraId="78194B68" w14:textId="7BD44142" w:rsidR="00FA7F27" w:rsidRDefault="007C78E6" w:rsidP="007C78E6">
      <w:pPr>
        <w:pStyle w:val="Pquestiontextmainstem"/>
      </w:pPr>
      <w:r>
        <w:t xml:space="preserve">   = -1</w:t>
      </w:r>
    </w:p>
    <w:p w14:paraId="7D6ECD43" w14:textId="12D3459F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D004B4">
        <w:t>5.5</w:t>
      </w:r>
      <w:r>
        <w:t>]</w:t>
      </w:r>
    </w:p>
    <w:p w14:paraId="1EC5868B" w14:textId="2D139CA5" w:rsidR="00FA7F27" w:rsidRDefault="007C78E6" w:rsidP="00FA7F27">
      <w:pPr>
        <w:pStyle w:val="Pquestiontextmcqoptions"/>
      </w:pPr>
      <w:r>
        <w:rPr>
          <w:rStyle w:val="Cquestionpartlabelbold"/>
        </w:rPr>
        <w:t>C</w:t>
      </w:r>
    </w:p>
    <w:p w14:paraId="1AC73813" w14:textId="2E2E361D" w:rsidR="00FA7F27" w:rsidRDefault="007C78E6" w:rsidP="009C1371">
      <w:pPr>
        <w:pStyle w:val="Pquestiontextmainstem"/>
      </w:pPr>
      <w:r>
        <w:t xml:space="preserve">gradient = </w:t>
      </w:r>
      <w:r>
        <w:rPr>
          <w:position w:val="-24"/>
        </w:rPr>
        <w:object w:dxaOrig="1980" w:dyaOrig="620" w14:anchorId="3FE18433">
          <v:shape id="_x0000_i1028" type="#_x0000_t75" style="width:98.85pt;height:31.15pt" o:ole="">
            <v:imagedata r:id="rId15" o:title=""/>
          </v:shape>
          <o:OLEObject Type="Embed" ProgID="Equation.DSMT4" ShapeID="_x0000_i1028" DrawAspect="Content" ObjectID="_1537769929" r:id="rId16"/>
        </w:object>
      </w:r>
    </w:p>
    <w:p w14:paraId="67BEDF81" w14:textId="2CDBBE4F" w:rsidR="00FA7F27" w:rsidRDefault="00FA7F27" w:rsidP="00FA7F27">
      <w:pPr>
        <w:pStyle w:val="Pquestionheadingmc"/>
      </w:pPr>
      <w:r>
        <w:lastRenderedPageBreak/>
        <w:t>Question 6</w:t>
      </w:r>
      <w:r>
        <w:tab/>
        <w:t>[</w:t>
      </w:r>
      <w:r w:rsidR="00D004B4">
        <w:t>5.6</w:t>
      </w:r>
      <w:r>
        <w:t>]</w:t>
      </w:r>
    </w:p>
    <w:p w14:paraId="20915752" w14:textId="4BCAA922" w:rsidR="00FA7F27" w:rsidRDefault="007C78E6" w:rsidP="00FA7F27">
      <w:pPr>
        <w:pStyle w:val="Pquestiontextmcqoptions"/>
      </w:pPr>
      <w:r>
        <w:rPr>
          <w:rStyle w:val="Cquestionpartlabelbold"/>
        </w:rPr>
        <w:t>D</w:t>
      </w:r>
    </w:p>
    <w:p w14:paraId="19E9C427" w14:textId="5F01E383" w:rsidR="00AE5DED" w:rsidRPr="00AE5DED" w:rsidRDefault="00AE5DED" w:rsidP="00AE5DED">
      <w:pPr>
        <w:pStyle w:val="Pquestiontextmainstem"/>
      </w:pPr>
      <w:r w:rsidRPr="00AE5DED">
        <w:t xml:space="preserve">The product of the gradients of </w:t>
      </w:r>
      <w:r w:rsidR="008E44F8">
        <w:t>perpendicular lines is</w:t>
      </w:r>
      <w:r w:rsidRPr="00AE5DED">
        <w:t xml:space="preserve"> -1</w:t>
      </w:r>
      <w:r w:rsidR="008E44F8">
        <w:t>:</w:t>
      </w:r>
      <w:r w:rsidRPr="00AE5DED">
        <w:t xml:space="preserve"> </w:t>
      </w:r>
      <w:r w:rsidRPr="00AE5DED">
        <w:rPr>
          <w:i/>
        </w:rPr>
        <w:t>m</w:t>
      </w:r>
      <w:r w:rsidRPr="00AE5DED">
        <w:rPr>
          <w:vertAlign w:val="subscript"/>
        </w:rPr>
        <w:t>1</w:t>
      </w:r>
      <w:r>
        <w:t xml:space="preserve"> ×</w:t>
      </w:r>
      <w:r w:rsidRPr="00AE5DED">
        <w:t xml:space="preserve"> </w:t>
      </w:r>
      <w:r w:rsidRPr="00AE5DED">
        <w:rPr>
          <w:i/>
        </w:rPr>
        <w:t>m</w:t>
      </w:r>
      <w:r w:rsidRPr="00AE5DED">
        <w:rPr>
          <w:vertAlign w:val="subscript"/>
        </w:rPr>
        <w:t>2</w:t>
      </w:r>
      <w:r>
        <w:t xml:space="preserve"> </w:t>
      </w:r>
      <w:r w:rsidRPr="00AE5DED">
        <w:t xml:space="preserve">= -1   </w:t>
      </w:r>
    </w:p>
    <w:p w14:paraId="6026DC0C" w14:textId="00F06783" w:rsidR="00AE5DED" w:rsidRPr="00AE5DED" w:rsidRDefault="00AE5DED" w:rsidP="00AE5DED">
      <w:pPr>
        <w:pStyle w:val="Pquestiontextmainstem"/>
      </w:pPr>
      <w:r w:rsidRPr="00AE5DED">
        <w:t xml:space="preserve">The gradient of </w:t>
      </w:r>
      <w:r w:rsidRPr="00AE5DED">
        <w:rPr>
          <w:i/>
        </w:rPr>
        <w:t>y</w:t>
      </w:r>
      <w:r w:rsidRPr="00AE5DED">
        <w:t xml:space="preserve"> = 3</w:t>
      </w:r>
      <w:r w:rsidRPr="00AE5DED">
        <w:rPr>
          <w:i/>
        </w:rPr>
        <w:t>x</w:t>
      </w:r>
      <w:r w:rsidRPr="00AE5DED">
        <w:t xml:space="preserve"> – 7</w:t>
      </w:r>
      <w:r w:rsidR="008E44F8">
        <w:t xml:space="preserve"> is</w:t>
      </w:r>
      <w:r w:rsidRPr="00AE5DED">
        <w:t xml:space="preserve"> 3</w:t>
      </w:r>
      <w:r w:rsidR="008E44F8">
        <w:t>.</w:t>
      </w:r>
    </w:p>
    <w:p w14:paraId="367B0426" w14:textId="77777777" w:rsidR="008E44F8" w:rsidRDefault="008E44F8" w:rsidP="00AE5DED">
      <w:pPr>
        <w:pStyle w:val="Pquestiontextmainstem"/>
      </w:pPr>
      <w:r>
        <w:t>T</w:t>
      </w:r>
      <w:r w:rsidR="00AE5DED" w:rsidRPr="00AE5DED">
        <w:t xml:space="preserve">he general equation of a straight line is </w:t>
      </w:r>
      <w:r w:rsidR="00AE5DED" w:rsidRPr="00AE5DED">
        <w:rPr>
          <w:i/>
        </w:rPr>
        <w:t>y</w:t>
      </w:r>
      <w:r w:rsidR="00AE5DED" w:rsidRPr="00AE5DED">
        <w:t xml:space="preserve"> = </w:t>
      </w:r>
      <w:r w:rsidR="00AE5DED" w:rsidRPr="00AE5DED">
        <w:rPr>
          <w:i/>
        </w:rPr>
        <w:t>mx</w:t>
      </w:r>
      <w:r w:rsidR="00AE5DED" w:rsidRPr="00AE5DED">
        <w:t xml:space="preserve"> + </w:t>
      </w:r>
      <w:r w:rsidR="00AE5DED" w:rsidRPr="00AE5DED">
        <w:rPr>
          <w:i/>
        </w:rPr>
        <w:t>c</w:t>
      </w:r>
      <w:r>
        <w:t>, so substitute</w:t>
      </w:r>
      <w:r w:rsidR="00AE5DED" w:rsidRPr="00AE5DED">
        <w:t xml:space="preserve"> </w:t>
      </w:r>
      <w:r w:rsidR="00AE5DED" w:rsidRPr="00AE5DED">
        <w:rPr>
          <w:i/>
        </w:rPr>
        <w:t>m</w:t>
      </w:r>
      <w:r w:rsidR="00AE5DED" w:rsidRPr="00AE5DED">
        <w:rPr>
          <w:i/>
          <w:vertAlign w:val="subscript"/>
        </w:rPr>
        <w:t>1</w:t>
      </w:r>
      <w:r>
        <w:t xml:space="preserve"> = 3:</w:t>
      </w:r>
    </w:p>
    <w:p w14:paraId="47D6B635" w14:textId="77777777" w:rsidR="008E44F8" w:rsidRDefault="00AE5DED" w:rsidP="00AE5DED">
      <w:pPr>
        <w:pStyle w:val="Pquestiontextmainstem"/>
      </w:pPr>
      <w:r w:rsidRPr="00AE5DED">
        <w:t>3</w:t>
      </w:r>
      <w:r w:rsidR="008E44F8">
        <w:t xml:space="preserve"> × </w:t>
      </w:r>
      <w:r w:rsidRPr="00AE5DED">
        <w:rPr>
          <w:i/>
        </w:rPr>
        <w:t>m</w:t>
      </w:r>
      <w:r w:rsidRPr="008E44F8">
        <w:rPr>
          <w:vertAlign w:val="subscript"/>
        </w:rPr>
        <w:t>2</w:t>
      </w:r>
      <w:r w:rsidR="008E44F8">
        <w:t xml:space="preserve"> = -1</w:t>
      </w:r>
    </w:p>
    <w:p w14:paraId="02CF9725" w14:textId="0FA19A30" w:rsidR="00FA7F27" w:rsidRPr="00AE5DED" w:rsidRDefault="00AE5DED" w:rsidP="00AE5DED">
      <w:pPr>
        <w:pStyle w:val="Pquestiontextmainstem"/>
      </w:pPr>
      <w:r w:rsidRPr="00AE5DED">
        <w:rPr>
          <w:i/>
        </w:rPr>
        <w:t>m</w:t>
      </w:r>
      <w:r w:rsidRPr="008E44F8">
        <w:rPr>
          <w:vertAlign w:val="subscript"/>
        </w:rPr>
        <w:t>2</w:t>
      </w:r>
      <w:r w:rsidR="008E44F8">
        <w:t xml:space="preserve"> </w:t>
      </w:r>
      <w:r w:rsidRPr="00AE5DED">
        <w:t xml:space="preserve">= </w:t>
      </w:r>
      <w:r w:rsidR="008E44F8" w:rsidRPr="00AE5DED">
        <w:rPr>
          <w:position w:val="-22"/>
        </w:rPr>
        <w:object w:dxaOrig="300" w:dyaOrig="580" w14:anchorId="486B5E43">
          <v:shape id="_x0000_i1029" type="#_x0000_t75" style="width:15.05pt;height:29pt" o:ole="">
            <v:imagedata r:id="rId17" o:title=""/>
          </v:shape>
          <o:OLEObject Type="Embed" ProgID="Equation.DSMT4" ShapeID="_x0000_i1029" DrawAspect="Content" ObjectID="_1537769930" r:id="rId18"/>
        </w:object>
      </w:r>
    </w:p>
    <w:p w14:paraId="70E61C50" w14:textId="68C036D2" w:rsidR="00FA7F27" w:rsidRDefault="00FA7F27" w:rsidP="00FA7F27">
      <w:pPr>
        <w:pStyle w:val="Pquestionheadingmc"/>
      </w:pPr>
      <w:r>
        <w:t>Question 7</w:t>
      </w:r>
      <w:r>
        <w:tab/>
        <w:t>[</w:t>
      </w:r>
      <w:r w:rsidR="00D004B4">
        <w:t>5.7</w:t>
      </w:r>
      <w:r>
        <w:t>]</w:t>
      </w:r>
    </w:p>
    <w:p w14:paraId="46D919E8" w14:textId="52E45EE9" w:rsidR="00FA7F27" w:rsidRDefault="007C78E6" w:rsidP="00FA7F27">
      <w:pPr>
        <w:pStyle w:val="Pquestiontextmcqoptions"/>
      </w:pPr>
      <w:r>
        <w:rPr>
          <w:rStyle w:val="Cquestionpartlabelbold"/>
        </w:rPr>
        <w:t>B</w:t>
      </w:r>
    </w:p>
    <w:p w14:paraId="12D20A71" w14:textId="7CA1217C" w:rsidR="008E44F8" w:rsidRDefault="008E44F8" w:rsidP="008E44F8">
      <w:pPr>
        <w:pStyle w:val="Pquestiontextmainstem"/>
      </w:pPr>
      <w:r>
        <w:t xml:space="preserve">Substitute values for the </w:t>
      </w:r>
      <w:r>
        <w:rPr>
          <w:i/>
        </w:rPr>
        <w:t>x</w:t>
      </w:r>
      <w:r>
        <w:t xml:space="preserve">-coordinates into the equation of the line and see whether the </w:t>
      </w:r>
      <w:r>
        <w:br/>
      </w:r>
      <w:r>
        <w:rPr>
          <w:i/>
        </w:rPr>
        <w:t>y</w:t>
      </w:r>
      <w:r>
        <w:t>-coordinate is obtained.</w:t>
      </w:r>
    </w:p>
    <w:p w14:paraId="1EE73A6A" w14:textId="11969524" w:rsidR="008E44F8" w:rsidRDefault="008E44F8" w:rsidP="008E44F8">
      <w:pPr>
        <w:pStyle w:val="Pquestiontextmainstem"/>
      </w:pPr>
      <w:r>
        <w:t xml:space="preserve">When </w:t>
      </w:r>
      <w:r>
        <w:rPr>
          <w:i/>
        </w:rPr>
        <w:t>x</w:t>
      </w:r>
      <w:r>
        <w:t xml:space="preserve"> = 2:</w:t>
      </w:r>
    </w:p>
    <w:p w14:paraId="27B8B22D" w14:textId="77777777" w:rsidR="008E44F8" w:rsidRDefault="008E44F8" w:rsidP="008E44F8">
      <w:pPr>
        <w:pStyle w:val="Pquestiontextmainstem"/>
      </w:pPr>
      <w:r>
        <w:rPr>
          <w:i/>
        </w:rPr>
        <w:t>y</w:t>
      </w:r>
      <w:r>
        <w:t xml:space="preserve"> = 3 − 4 × 2</w:t>
      </w:r>
    </w:p>
    <w:p w14:paraId="73982EA1" w14:textId="77777777" w:rsidR="008E44F8" w:rsidRDefault="008E44F8" w:rsidP="008E44F8">
      <w:pPr>
        <w:pStyle w:val="Pquestiontextmainstem"/>
      </w:pPr>
      <w:r>
        <w:rPr>
          <w:i/>
        </w:rPr>
        <w:t>y</w:t>
      </w:r>
      <w:r>
        <w:t xml:space="preserve"> = 3 − 8 </w:t>
      </w:r>
    </w:p>
    <w:p w14:paraId="498BCB36" w14:textId="77777777" w:rsidR="008E44F8" w:rsidRDefault="008E44F8" w:rsidP="008E44F8">
      <w:pPr>
        <w:pStyle w:val="Pquestiontextmainstem"/>
      </w:pPr>
      <w:r>
        <w:rPr>
          <w:i/>
        </w:rPr>
        <w:t>y</w:t>
      </w:r>
      <w:r>
        <w:t xml:space="preserve"> = -5</w:t>
      </w:r>
    </w:p>
    <w:p w14:paraId="11C3B8F8" w14:textId="52D36AA0" w:rsidR="00FA7F27" w:rsidRDefault="008E44F8" w:rsidP="008E44F8">
      <w:pPr>
        <w:pStyle w:val="Pquestiontextmainstem"/>
      </w:pPr>
      <w:r>
        <w:t>The point (2, -5) lies on the line.</w:t>
      </w:r>
    </w:p>
    <w:p w14:paraId="1C9BB3D9" w14:textId="030CC2CE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D004B4">
        <w:t>5.8</w:t>
      </w:r>
      <w:r>
        <w:t>]</w:t>
      </w:r>
    </w:p>
    <w:p w14:paraId="1C4F56B0" w14:textId="6564B046" w:rsidR="00FA7F27" w:rsidRDefault="007C78E6" w:rsidP="0016187F">
      <w:pPr>
        <w:pStyle w:val="Pquestiontextmcqoptions"/>
        <w:keepNext/>
      </w:pPr>
      <w:r>
        <w:rPr>
          <w:rStyle w:val="Cquestionpartlabelbold"/>
        </w:rPr>
        <w:t>B</w:t>
      </w:r>
    </w:p>
    <w:p w14:paraId="5C43E296" w14:textId="233C962D" w:rsidR="008E44F8" w:rsidRDefault="008E44F8" w:rsidP="008E44F8">
      <w:pPr>
        <w:pStyle w:val="Pquestiontextmainstem"/>
      </w:pPr>
      <w:r>
        <w:t xml:space="preserve">a vertical line passing through </w:t>
      </w:r>
      <w:r>
        <w:rPr>
          <w:i/>
        </w:rPr>
        <w:t>x</w:t>
      </w:r>
      <w:r>
        <w:t xml:space="preserve"> = 3</w:t>
      </w:r>
    </w:p>
    <w:p w14:paraId="1DC30FEF" w14:textId="278DF292" w:rsidR="00FA7F27" w:rsidRDefault="008E44F8" w:rsidP="008E44F8">
      <w:pPr>
        <w:pStyle w:val="Pquestiontextmainstem"/>
      </w:pPr>
      <w:r>
        <w:t xml:space="preserve">a horizontal line passing through </w:t>
      </w:r>
      <w:r>
        <w:rPr>
          <w:i/>
        </w:rPr>
        <w:t>y</w:t>
      </w:r>
      <w:r>
        <w:t xml:space="preserve"> = -2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60DB77F8" w:rsidR="001B433F" w:rsidRDefault="001B433F" w:rsidP="001B433F">
      <w:pPr>
        <w:pStyle w:val="Psectionheading"/>
      </w:pPr>
      <w:r>
        <w:t>Short answer section</w:t>
      </w:r>
    </w:p>
    <w:p w14:paraId="6CAA8971" w14:textId="1D3808F7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D004B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</w:t>
      </w:r>
      <w:r>
        <w:t>.1]</w:t>
      </w:r>
    </w:p>
    <w:p w14:paraId="7EB3F7E2" w14:textId="77777777" w:rsidR="008E44F8" w:rsidRDefault="008E44F8" w:rsidP="008E44F8">
      <w:pPr>
        <w:pStyle w:val="Pquestiontextmainstem"/>
      </w:pPr>
      <w:r w:rsidRPr="00CD1B2C">
        <w:t>2(2</w:t>
      </w:r>
      <w:r w:rsidRPr="00CD1B2C">
        <w:rPr>
          <w:i/>
        </w:rPr>
        <w:t>x</w:t>
      </w:r>
      <w:r w:rsidRPr="00CD1B2C">
        <w:t xml:space="preserve"> </w:t>
      </w:r>
      <w:r w:rsidRPr="00CD1B2C">
        <w:sym w:font="Symbol" w:char="F02D"/>
      </w:r>
      <w:r w:rsidRPr="00CD1B2C">
        <w:t xml:space="preserve"> 1) = 10</w:t>
      </w:r>
    </w:p>
    <w:p w14:paraId="59398DD7" w14:textId="77777777" w:rsidR="008E44F8" w:rsidRDefault="008E44F8" w:rsidP="008E44F8">
      <w:pPr>
        <w:pStyle w:val="Pquestiontextmainstem"/>
      </w:pPr>
      <w:r w:rsidRPr="00650CA7">
        <w:t>4</w:t>
      </w:r>
      <w:r w:rsidRPr="00CD1B2C">
        <w:rPr>
          <w:i/>
        </w:rPr>
        <w:t>x</w:t>
      </w:r>
      <w:r w:rsidRPr="00CD1B2C">
        <w:t xml:space="preserve"> </w:t>
      </w:r>
      <w:r w:rsidRPr="00CD1B2C">
        <w:sym w:font="Symbol" w:char="F02D"/>
      </w:r>
      <w:r>
        <w:t xml:space="preserve"> 2</w:t>
      </w:r>
      <w:r w:rsidRPr="00CD1B2C">
        <w:t xml:space="preserve"> = 10</w:t>
      </w:r>
    </w:p>
    <w:p w14:paraId="10034AF3" w14:textId="77777777" w:rsidR="008E44F8" w:rsidRDefault="008E44F8" w:rsidP="008E44F8">
      <w:pPr>
        <w:pStyle w:val="Pquestiontextmainstem"/>
      </w:pPr>
      <w:r w:rsidRPr="00650CA7">
        <w:t>4</w:t>
      </w:r>
      <w:r w:rsidRPr="00CD1B2C">
        <w:rPr>
          <w:i/>
        </w:rPr>
        <w:t>x</w:t>
      </w:r>
      <w:r w:rsidRPr="00CD1B2C">
        <w:t xml:space="preserve"> </w:t>
      </w:r>
      <w:r w:rsidRPr="00CD1B2C">
        <w:sym w:font="Symbol" w:char="F02D"/>
      </w:r>
      <w:r>
        <w:t xml:space="preserve"> 2</w:t>
      </w:r>
      <w:r w:rsidRPr="00CD1B2C">
        <w:t xml:space="preserve"> </w:t>
      </w:r>
      <w:r>
        <w:t xml:space="preserve">+ 2 </w:t>
      </w:r>
      <w:r w:rsidRPr="00CD1B2C">
        <w:t>= 10</w:t>
      </w:r>
      <w:r>
        <w:t xml:space="preserve"> + 2</w:t>
      </w:r>
    </w:p>
    <w:p w14:paraId="695EF795" w14:textId="77777777" w:rsidR="008E44F8" w:rsidRDefault="008E44F8" w:rsidP="008E44F8">
      <w:pPr>
        <w:pStyle w:val="Pquestiontextmainstem"/>
      </w:pPr>
      <w:r w:rsidRPr="00650CA7">
        <w:t>4</w:t>
      </w:r>
      <w:r w:rsidRPr="00CD1B2C">
        <w:rPr>
          <w:i/>
        </w:rPr>
        <w:t>x</w:t>
      </w:r>
      <w:r w:rsidRPr="00CD1B2C">
        <w:t xml:space="preserve"> </w:t>
      </w:r>
      <w:r>
        <w:t>= 12</w:t>
      </w:r>
    </w:p>
    <w:p w14:paraId="4FCFF663" w14:textId="338D2FD3" w:rsidR="009C1371" w:rsidRPr="009C1371" w:rsidRDefault="008E44F8" w:rsidP="008E44F8">
      <w:pPr>
        <w:pStyle w:val="Pquestiontextmainstem"/>
      </w:pPr>
      <w:r w:rsidRPr="00625406">
        <w:rPr>
          <w:position w:val="-22"/>
        </w:rPr>
        <w:object w:dxaOrig="340" w:dyaOrig="580" w14:anchorId="2C557358">
          <v:shape id="_x0000_i1030" type="#_x0000_t75" style="width:17.2pt;height:29pt" o:ole="">
            <v:imagedata r:id="rId19" o:title=""/>
          </v:shape>
          <o:OLEObject Type="Embed" ProgID="Equation.DSMT4" ShapeID="_x0000_i1030" DrawAspect="Content" ObjectID="_1537769931" r:id="rId20"/>
        </w:object>
      </w:r>
      <w:r>
        <w:t xml:space="preserve"> = </w:t>
      </w:r>
      <w:r w:rsidRPr="00625406">
        <w:rPr>
          <w:position w:val="-22"/>
        </w:rPr>
        <w:object w:dxaOrig="320" w:dyaOrig="580" w14:anchorId="6536B468">
          <v:shape id="_x0000_i1031" type="#_x0000_t75" style="width:16.1pt;height:29pt" o:ole="">
            <v:imagedata r:id="rId21" o:title=""/>
          </v:shape>
          <o:OLEObject Type="Embed" ProgID="Equation.DSMT4" ShapeID="_x0000_i1031" DrawAspect="Content" ObjectID="_1537769932" r:id="rId22"/>
        </w:object>
      </w:r>
      <w:r w:rsidR="00341543">
        <w:t xml:space="preserve"> </w:t>
      </w:r>
      <w:r>
        <w:t>= 3</w:t>
      </w:r>
    </w:p>
    <w:p w14:paraId="3D6E23BE" w14:textId="1F20B310" w:rsidR="00306C44" w:rsidRDefault="00306C44" w:rsidP="00306C44">
      <w:pPr>
        <w:pStyle w:val="Pquestionheadingsx1stafterhead"/>
      </w:pPr>
      <w:r>
        <w:t>Question 10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5.2</w:t>
      </w:r>
      <w:r>
        <w:t>]</w:t>
      </w:r>
    </w:p>
    <w:p w14:paraId="4C3D0A10" w14:textId="2CCC14F2" w:rsidR="008E44F8" w:rsidRDefault="008E44F8" w:rsidP="008E44F8">
      <w:pPr>
        <w:pStyle w:val="Pquestiontextmainstem"/>
        <w:rPr>
          <w:i/>
        </w:rPr>
      </w:pPr>
      <w:r>
        <w:t xml:space="preserve">Let </w:t>
      </w:r>
      <w:r>
        <w:rPr>
          <w:i/>
        </w:rPr>
        <w:t>D</w:t>
      </w:r>
      <w:r w:rsidRPr="00C23C9E">
        <w:t xml:space="preserve"> </w:t>
      </w:r>
      <w:r>
        <w:t>be</w:t>
      </w:r>
      <w:r w:rsidRPr="00C23C9E">
        <w:t xml:space="preserve"> David’s age</w:t>
      </w:r>
      <w:r>
        <w:t xml:space="preserve">. </w:t>
      </w:r>
      <w:r w:rsidRPr="00C23C9E">
        <w:t>Greg is twice David’s age</w:t>
      </w:r>
      <w:r>
        <w:t>, so let 2</w:t>
      </w:r>
      <w:r w:rsidRPr="008E44F8">
        <w:rPr>
          <w:i/>
        </w:rPr>
        <w:t>D</w:t>
      </w:r>
      <w:r>
        <w:t xml:space="preserve"> be Greg’s age.</w:t>
      </w:r>
    </w:p>
    <w:p w14:paraId="5CB7D6DC" w14:textId="2C4C5CF6" w:rsidR="008E44F8" w:rsidRDefault="008E44F8" w:rsidP="008E44F8">
      <w:pPr>
        <w:pStyle w:val="Pquestiontextmainstem"/>
      </w:pPr>
      <w:r>
        <w:t>If the sum of their ages is 36, then:</w:t>
      </w:r>
    </w:p>
    <w:p w14:paraId="13BAA7F7" w14:textId="08970311" w:rsidR="008E44F8" w:rsidRDefault="008E44F8" w:rsidP="008E44F8">
      <w:pPr>
        <w:pStyle w:val="Pquestiontextmainstem"/>
      </w:pPr>
      <w:r>
        <w:rPr>
          <w:i/>
        </w:rPr>
        <w:t xml:space="preserve">D </w:t>
      </w:r>
      <w:r>
        <w:t>+ 2</w:t>
      </w:r>
      <w:r>
        <w:rPr>
          <w:i/>
        </w:rPr>
        <w:t xml:space="preserve">D </w:t>
      </w:r>
      <w:r>
        <w:t>= 36</w:t>
      </w:r>
    </w:p>
    <w:p w14:paraId="442493E7" w14:textId="0E6EECA7" w:rsidR="008E44F8" w:rsidRDefault="008E44F8" w:rsidP="008E44F8">
      <w:pPr>
        <w:pStyle w:val="Pquestiontextmainstem"/>
      </w:pPr>
      <w:r>
        <w:t>3</w:t>
      </w:r>
      <w:r>
        <w:rPr>
          <w:i/>
        </w:rPr>
        <w:t xml:space="preserve">D </w:t>
      </w:r>
      <w:r>
        <w:t>= 36</w:t>
      </w:r>
    </w:p>
    <w:p w14:paraId="4A4ADE15" w14:textId="77777777" w:rsidR="008E44F8" w:rsidRDefault="008E44F8" w:rsidP="008E44F8">
      <w:pPr>
        <w:pStyle w:val="Pquestiontextmainstem"/>
      </w:pPr>
      <w:r w:rsidRPr="00113D6E">
        <w:rPr>
          <w:position w:val="-22"/>
        </w:rPr>
        <w:object w:dxaOrig="360" w:dyaOrig="580" w14:anchorId="7A746278">
          <v:shape id="_x0000_i1032" type="#_x0000_t75" style="width:18.25pt;height:29pt" o:ole="">
            <v:imagedata r:id="rId23" o:title=""/>
          </v:shape>
          <o:OLEObject Type="Embed" ProgID="Equation.DSMT4" ShapeID="_x0000_i1032" DrawAspect="Content" ObjectID="_1537769933" r:id="rId24"/>
        </w:object>
      </w:r>
      <w:r>
        <w:t xml:space="preserve">= </w:t>
      </w:r>
      <w:r w:rsidRPr="00113D6E">
        <w:rPr>
          <w:position w:val="-22"/>
        </w:rPr>
        <w:object w:dxaOrig="340" w:dyaOrig="580" w14:anchorId="5DF27FC4">
          <v:shape id="_x0000_i1033" type="#_x0000_t75" style="width:16.1pt;height:29pt" o:ole="">
            <v:imagedata r:id="rId25" o:title=""/>
          </v:shape>
          <o:OLEObject Type="Embed" ProgID="Equation.DSMT4" ShapeID="_x0000_i1033" DrawAspect="Content" ObjectID="_1537769934" r:id="rId26"/>
        </w:object>
      </w:r>
    </w:p>
    <w:p w14:paraId="3536AB50" w14:textId="13F3862A" w:rsidR="008E44F8" w:rsidRDefault="008E44F8" w:rsidP="008E44F8">
      <w:pPr>
        <w:pStyle w:val="Pquestiontextmainstem"/>
      </w:pPr>
      <w:r>
        <w:rPr>
          <w:i/>
        </w:rPr>
        <w:lastRenderedPageBreak/>
        <w:t xml:space="preserve">D </w:t>
      </w:r>
      <w:r>
        <w:t>= 12</w:t>
      </w:r>
    </w:p>
    <w:p w14:paraId="46AF7179" w14:textId="4863012E" w:rsidR="00565AB9" w:rsidRPr="00565AB9" w:rsidRDefault="008E44F8" w:rsidP="008E44F8">
      <w:pPr>
        <w:pStyle w:val="Pquestiontextmainstem"/>
      </w:pPr>
      <w:r>
        <w:t>David is 12 years old. Since Greg = 2</w:t>
      </w:r>
      <w:r>
        <w:rPr>
          <w:i/>
        </w:rPr>
        <w:t>D</w:t>
      </w:r>
      <w:r>
        <w:t xml:space="preserve">, then Greg is 2 </w:t>
      </w:r>
      <w:r>
        <w:rPr>
          <w:rFonts w:ascii="Symbol" w:hAnsi="Symbol"/>
        </w:rPr>
        <w:t></w:t>
      </w:r>
      <w:r>
        <w:t xml:space="preserve"> 12 = 24 years old.</w:t>
      </w:r>
    </w:p>
    <w:p w14:paraId="4511A4EC" w14:textId="72E172D6" w:rsidR="00306C44" w:rsidRDefault="00306C44" w:rsidP="00565AB9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D004B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5.3</w:t>
      </w:r>
      <w:r>
        <w:t>]</w:t>
      </w:r>
    </w:p>
    <w:p w14:paraId="4F5807F8" w14:textId="184DDF98" w:rsidR="008E44F8" w:rsidRPr="00CA798F" w:rsidRDefault="008E44F8" w:rsidP="008E44F8">
      <w:pPr>
        <w:pStyle w:val="Pquestiontextmainstem"/>
      </w:pPr>
      <w:r w:rsidRPr="00CA798F">
        <w:t>Let (</w:t>
      </w:r>
      <w:r w:rsidRPr="00CA798F">
        <w:rPr>
          <w:i/>
        </w:rPr>
        <w:t>x</w:t>
      </w:r>
      <w:r w:rsidRPr="00CA798F">
        <w:rPr>
          <w:vertAlign w:val="subscript"/>
        </w:rPr>
        <w:t>1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1</w:t>
      </w:r>
      <w:r w:rsidRPr="00CA798F">
        <w:t xml:space="preserve">) = </w:t>
      </w:r>
      <w:r>
        <w:t>(2, 5</w:t>
      </w:r>
      <w:r w:rsidR="00F55140">
        <w:t xml:space="preserve">) and </w:t>
      </w:r>
      <w:r w:rsidRPr="00CA798F">
        <w:t>(</w:t>
      </w:r>
      <w:r w:rsidRPr="00CA798F">
        <w:rPr>
          <w:i/>
        </w:rPr>
        <w:t>x</w:t>
      </w:r>
      <w:r w:rsidRPr="00CA798F">
        <w:rPr>
          <w:vertAlign w:val="subscript"/>
        </w:rPr>
        <w:t>2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2</w:t>
      </w:r>
      <w:r w:rsidRPr="00CA798F">
        <w:t>)</w:t>
      </w:r>
      <w:r>
        <w:t xml:space="preserve"> = (6, 11</w:t>
      </w:r>
      <w:r w:rsidR="00164D0B">
        <w:t>)</w:t>
      </w:r>
    </w:p>
    <w:p w14:paraId="6B3E76AF" w14:textId="24118632" w:rsidR="008E44F8" w:rsidRPr="00CA798F" w:rsidRDefault="008E44F8" w:rsidP="008E44F8">
      <w:pPr>
        <w:pStyle w:val="Pquestiontextmainstem"/>
      </w:pPr>
      <w:r w:rsidRPr="00CA798F">
        <w:t xml:space="preserve">Here, </w:t>
      </w:r>
      <w:r w:rsidRPr="00CA798F">
        <w:rPr>
          <w:i/>
        </w:rPr>
        <w:t>x</w:t>
      </w:r>
      <w:r w:rsidRPr="00CA798F">
        <w:rPr>
          <w:vertAlign w:val="subscript"/>
        </w:rPr>
        <w:t>1</w:t>
      </w:r>
      <w:r>
        <w:t xml:space="preserve"> = 2</w:t>
      </w:r>
      <w:r w:rsidR="00F55140">
        <w:t xml:space="preserve">, </w:t>
      </w:r>
      <w:r w:rsidRPr="00CA798F">
        <w:rPr>
          <w:i/>
        </w:rPr>
        <w:t>x</w:t>
      </w:r>
      <w:r w:rsidRPr="00CA798F">
        <w:rPr>
          <w:vertAlign w:val="subscript"/>
        </w:rPr>
        <w:t>2</w:t>
      </w:r>
      <w:r>
        <w:t xml:space="preserve"> = 6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1</w:t>
      </w:r>
      <w:r>
        <w:t xml:space="preserve"> = 5</w:t>
      </w:r>
      <w:r w:rsidRPr="00CA798F">
        <w:t xml:space="preserve">, </w:t>
      </w:r>
      <w:r w:rsidRPr="00CA798F">
        <w:rPr>
          <w:i/>
        </w:rPr>
        <w:t>y</w:t>
      </w:r>
      <w:r w:rsidRPr="00CA798F">
        <w:rPr>
          <w:vertAlign w:val="subscript"/>
        </w:rPr>
        <w:t>2</w:t>
      </w:r>
      <w:r w:rsidRPr="00CA798F">
        <w:t xml:space="preserve"> </w:t>
      </w:r>
      <w:r>
        <w:t>= 11</w:t>
      </w:r>
      <w:r w:rsidRPr="00CA798F">
        <w:t xml:space="preserve">  </w:t>
      </w:r>
    </w:p>
    <w:p w14:paraId="565C03FF" w14:textId="2F8DA46E" w:rsidR="008E44F8" w:rsidRPr="00CA798F" w:rsidRDefault="008E44F8" w:rsidP="008E44F8">
      <w:pPr>
        <w:pStyle w:val="Pquestiontextmainstem"/>
      </w:pPr>
      <w:r w:rsidRPr="00CA798F">
        <w:t>Write the midpoint formula, substitute in the</w:t>
      </w:r>
      <w:r w:rsidR="00F55140">
        <w:t xml:space="preserve"> relevant values, and evaluate.</w:t>
      </w:r>
    </w:p>
    <w:p w14:paraId="2312212F" w14:textId="77777777" w:rsidR="008E44F8" w:rsidRPr="00CA798F" w:rsidRDefault="008E44F8" w:rsidP="008E44F8">
      <w:pPr>
        <w:pStyle w:val="Pquestiontextmainstem"/>
      </w:pPr>
      <w:r w:rsidRPr="00CA798F">
        <w:t xml:space="preserve"> </w:t>
      </w:r>
      <w:r w:rsidR="00F55140" w:rsidRPr="00CA798F">
        <w:rPr>
          <w:position w:val="-92"/>
        </w:rPr>
        <w:object w:dxaOrig="2000" w:dyaOrig="1939" w14:anchorId="72C37478">
          <v:shape id="_x0000_i1034" type="#_x0000_t75" style="width:101pt;height:97.8pt" o:ole="">
            <v:imagedata r:id="rId27" o:title=""/>
          </v:shape>
          <o:OLEObject Type="Embed" ProgID="Equation.DSMT4" ShapeID="_x0000_i1034" DrawAspect="Content" ObjectID="_1537769935" r:id="rId28"/>
        </w:object>
      </w:r>
    </w:p>
    <w:p w14:paraId="289B2E96" w14:textId="098FCFDC" w:rsidR="0052162B" w:rsidRDefault="008E44F8" w:rsidP="008E44F8">
      <w:pPr>
        <w:pStyle w:val="Pquestiontextmainstem"/>
      </w:pPr>
      <w:r w:rsidRPr="00CA798F">
        <w:rPr>
          <w:i/>
        </w:rPr>
        <w:t xml:space="preserve">  M</w:t>
      </w:r>
      <w:r>
        <w:t xml:space="preserve"> = (4, 8</w:t>
      </w:r>
      <w:r w:rsidRPr="00CA798F">
        <w:t>)</w:t>
      </w:r>
    </w:p>
    <w:p w14:paraId="3ED5EE0F" w14:textId="6D976C6F" w:rsidR="00306C44" w:rsidRDefault="00306C44" w:rsidP="00306C44">
      <w:pPr>
        <w:pStyle w:val="Pquestionheadingsx1stafterhead"/>
        <w:tabs>
          <w:tab w:val="left" w:pos="426"/>
        </w:tabs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5.4</w:t>
      </w:r>
      <w:r>
        <w:t>]</w:t>
      </w:r>
    </w:p>
    <w:p w14:paraId="3B306171" w14:textId="5DC4A56C" w:rsidR="00F55140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55140" w14:paraId="7D62A171" w14:textId="77777777" w:rsidTr="008D17C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A16FE2C" w14:textId="77777777" w:rsidR="00F55140" w:rsidRPr="00542035" w:rsidRDefault="00F55140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P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6F21BAD1" w14:textId="77777777" w:rsidR="00F55140" w:rsidRDefault="00F55140" w:rsidP="00B76226">
            <w:pPr>
              <w:pStyle w:val="Ptabletext"/>
            </w:pPr>
            <w:r w:rsidRPr="00593B46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C08E626" w14:textId="77777777" w:rsidR="00F55140" w:rsidRDefault="00F55140" w:rsidP="00B76226">
            <w:pPr>
              <w:pStyle w:val="Ptabletext"/>
            </w:pPr>
            <w:r w:rsidRPr="00593B46">
              <w:t>3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C723451" w14:textId="77777777" w:rsidR="00F55140" w:rsidRDefault="00F55140" w:rsidP="00B76226">
            <w:pPr>
              <w:pStyle w:val="Ptabletext"/>
            </w:pPr>
            <w:r w:rsidRPr="00593B46">
              <w:t>6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44DF2A6" w14:textId="77777777" w:rsidR="00F55140" w:rsidRDefault="00F55140" w:rsidP="00B76226">
            <w:pPr>
              <w:pStyle w:val="Ptabletext"/>
            </w:pPr>
            <w:r w:rsidRPr="00593B46">
              <w:t>9</w:t>
            </w:r>
          </w:p>
        </w:tc>
      </w:tr>
      <w:tr w:rsidR="00F55140" w14:paraId="1162C90A" w14:textId="77777777" w:rsidTr="008D17C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BD875C5" w14:textId="77777777" w:rsidR="00F55140" w:rsidRPr="00542035" w:rsidRDefault="00F55140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4A2ADB03" w14:textId="14B3B47B" w:rsidR="00F55140" w:rsidRDefault="00F55140" w:rsidP="00B76226">
            <w:pPr>
              <w:pStyle w:val="Ptabletext"/>
            </w:pPr>
            <w:r>
              <w:t>-4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6920D0C3" w14:textId="4D1F82B6" w:rsidR="00F55140" w:rsidRDefault="00F55140" w:rsidP="00B76226">
            <w:pPr>
              <w:pStyle w:val="Ptabletext"/>
            </w:pPr>
            <w:r>
              <w:t>5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AF5BE67" w14:textId="4CE66A84" w:rsidR="00F55140" w:rsidRDefault="00F55140" w:rsidP="00B76226">
            <w:pPr>
              <w:pStyle w:val="Ptabletext"/>
            </w:pPr>
            <w:r>
              <w:t>14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0964F09" w14:textId="3E912118" w:rsidR="00F55140" w:rsidRDefault="00F55140" w:rsidP="00B76226">
            <w:pPr>
              <w:pStyle w:val="Ptabletext"/>
            </w:pPr>
            <w:r>
              <w:t>23</w:t>
            </w:r>
          </w:p>
        </w:tc>
      </w:tr>
    </w:tbl>
    <w:p w14:paraId="307B2AC9" w14:textId="00252CB4" w:rsidR="008D17CC" w:rsidRPr="008D17CC" w:rsidRDefault="008D17CC" w:rsidP="00306C44">
      <w:pPr>
        <w:pStyle w:val="Pquestiontextmainstem"/>
        <w:tabs>
          <w:tab w:val="left" w:pos="426"/>
        </w:tabs>
        <w:rPr>
          <w:b/>
        </w:rPr>
      </w:pPr>
      <w:r w:rsidRPr="008D17CC">
        <w:rPr>
          <w:b/>
        </w:rPr>
        <w:t>(b)</w:t>
      </w:r>
    </w:p>
    <w:p w14:paraId="2B40EFE1" w14:textId="3BAC0246" w:rsidR="006C5600" w:rsidRDefault="00F55140" w:rsidP="008E625B">
      <w:pPr>
        <w:pStyle w:val="Pquestiontextmainstem"/>
        <w:tabs>
          <w:tab w:val="left" w:pos="284"/>
        </w:tabs>
      </w:pPr>
      <w:r>
        <w:tab/>
      </w:r>
      <w:r>
        <w:rPr>
          <w:noProof/>
        </w:rPr>
        <w:drawing>
          <wp:inline distT="0" distB="0" distL="0" distR="0" wp14:anchorId="7640BC8C" wp14:editId="4385617E">
            <wp:extent cx="1860699" cy="1594884"/>
            <wp:effectExtent l="0" t="0" r="6350" b="5715"/>
            <wp:docPr id="3" name="Picture 3" descr="ACPM9_PR_5_02ws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CPM9_PR_5_02wsf_R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017" cy="16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B01" w14:textId="4D6BBB89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 w:rsidR="00D004B4">
        <w:rPr>
          <w:rStyle w:val="Cmarkslabel"/>
        </w:rPr>
        <w:t>3</w:t>
      </w:r>
      <w:r w:rsidR="00200794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D004B4">
        <w:t>5.5</w:t>
      </w:r>
      <w:r>
        <w:t>]</w:t>
      </w:r>
    </w:p>
    <w:p w14:paraId="43F5E60F" w14:textId="77777777" w:rsidR="00F55140" w:rsidRDefault="00F55140" w:rsidP="008E625B">
      <w:pPr>
        <w:pStyle w:val="Pquestiontextmainstem"/>
      </w:pPr>
      <w:r w:rsidRPr="008E625B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420" w:dyaOrig="580" w14:anchorId="053125F4">
          <v:shape id="_x0000_i1035" type="#_x0000_t75" style="width:20.4pt;height:29pt" o:ole="">
            <v:imagedata r:id="rId30" o:title=""/>
          </v:shape>
          <o:OLEObject Type="Embed" ProgID="Equation.DSMT4" ShapeID="_x0000_i1035" DrawAspect="Content" ObjectID="_1537769936" r:id="rId31"/>
        </w:object>
      </w:r>
    </w:p>
    <w:p w14:paraId="0700BF28" w14:textId="4B87B7B2" w:rsidR="006C5600" w:rsidRDefault="00F55140" w:rsidP="00F55140">
      <w:pPr>
        <w:pStyle w:val="Pquestiontextpartsa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= </w:t>
      </w:r>
      <w:r w:rsidRPr="0003699E">
        <w:rPr>
          <w:rFonts w:ascii="Palatino Linotype" w:hAnsi="Palatino Linotype"/>
          <w:position w:val="-28"/>
        </w:rPr>
        <w:object w:dxaOrig="680" w:dyaOrig="639" w14:anchorId="4989BBC9">
          <v:shape id="_x0000_i1036" type="#_x0000_t75" style="width:33.3pt;height:32.25pt" o:ole="">
            <v:imagedata r:id="rId32" o:title=""/>
          </v:shape>
          <o:OLEObject Type="Embed" ProgID="Equation.DSMT4" ShapeID="_x0000_i1036" DrawAspect="Content" ObjectID="_1537769937" r:id="rId33"/>
        </w:object>
      </w:r>
    </w:p>
    <w:p w14:paraId="7B04D987" w14:textId="26869D4C" w:rsidR="00F55140" w:rsidRDefault="00F55140" w:rsidP="00F55140">
      <w:pPr>
        <w:pStyle w:val="Pquestiontextmainstem"/>
      </w:pPr>
      <w:r>
        <w:t>The points are (-3, 5) and (1, 1).</w:t>
      </w:r>
    </w:p>
    <w:p w14:paraId="041A1352" w14:textId="4C2ACE46" w:rsidR="00F55140" w:rsidRPr="00B61668" w:rsidRDefault="00F55140" w:rsidP="00F55140">
      <w:pPr>
        <w:pStyle w:val="Pquestiontextmainstem"/>
      </w:pPr>
      <w:r>
        <w:t xml:space="preserve">Let </w:t>
      </w:r>
      <w:r w:rsidRPr="00B61668">
        <w:rPr>
          <w:i/>
        </w:rPr>
        <w:t>x</w:t>
      </w:r>
      <w:r>
        <w:rPr>
          <w:vertAlign w:val="subscript"/>
        </w:rPr>
        <w:t>1</w:t>
      </w:r>
      <w:r>
        <w:t xml:space="preserve"> = -3, </w:t>
      </w:r>
      <w:r w:rsidRPr="00B61668">
        <w:rPr>
          <w:i/>
        </w:rPr>
        <w:t>x</w:t>
      </w:r>
      <w:r>
        <w:rPr>
          <w:vertAlign w:val="subscript"/>
        </w:rPr>
        <w:t>2</w:t>
      </w:r>
      <w:r>
        <w:t xml:space="preserve"> = 1, </w:t>
      </w:r>
      <w:r w:rsidRPr="00B61668">
        <w:rPr>
          <w:i/>
        </w:rPr>
        <w:t>y</w:t>
      </w:r>
      <w:r>
        <w:rPr>
          <w:vertAlign w:val="subscript"/>
        </w:rPr>
        <w:t>1</w:t>
      </w:r>
      <w:r>
        <w:t xml:space="preserve"> = 5,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1</w:t>
      </w:r>
    </w:p>
    <w:p w14:paraId="7763ED41" w14:textId="77777777" w:rsidR="00F55140" w:rsidRDefault="00F55140" w:rsidP="00F55140">
      <w:pPr>
        <w:pStyle w:val="Pquestiontextmainstem"/>
      </w:pPr>
      <w:r>
        <w:t xml:space="preserve"> </w:t>
      </w:r>
      <w:r w:rsidRPr="00F55140">
        <w:rPr>
          <w:position w:val="-80"/>
        </w:rPr>
        <w:object w:dxaOrig="1060" w:dyaOrig="1800" w14:anchorId="2837AD6C">
          <v:shape id="_x0000_i1037" type="#_x0000_t75" style="width:52.65pt;height:90.25pt" o:ole="">
            <v:imagedata r:id="rId34" o:title=""/>
          </v:shape>
          <o:OLEObject Type="Embed" ProgID="Equation.DSMT4" ShapeID="_x0000_i1037" DrawAspect="Content" ObjectID="_1537769938" r:id="rId35"/>
        </w:object>
      </w:r>
    </w:p>
    <w:p w14:paraId="27C769EF" w14:textId="4F91C6DB" w:rsidR="00F55140" w:rsidRPr="00826AE9" w:rsidRDefault="00F55140" w:rsidP="00F55140">
      <w:pPr>
        <w:pStyle w:val="Pquestiontextmainstem"/>
        <w:rPr>
          <w:vertAlign w:val="superscript"/>
        </w:rPr>
      </w:pPr>
      <w:r>
        <w:t xml:space="preserve">  </w:t>
      </w:r>
      <w:r w:rsidRPr="00163E41">
        <w:rPr>
          <w:i/>
        </w:rPr>
        <w:t>m</w:t>
      </w:r>
      <w:r>
        <w:t xml:space="preserve"> = -1</w:t>
      </w:r>
    </w:p>
    <w:p w14:paraId="3EC9F200" w14:textId="4E700F03" w:rsidR="00306C44" w:rsidRDefault="00306C44" w:rsidP="00306C44">
      <w:pPr>
        <w:pStyle w:val="Pquestionheadingsx1stafterhead"/>
        <w:tabs>
          <w:tab w:val="left" w:pos="426"/>
        </w:tabs>
      </w:pPr>
      <w:r>
        <w:t>Question 14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5.6</w:t>
      </w:r>
      <w:r>
        <w:t>]</w:t>
      </w:r>
    </w:p>
    <w:p w14:paraId="3D1A9D54" w14:textId="172CE0C5" w:rsidR="00906D02" w:rsidRDefault="00306C44" w:rsidP="00906D02">
      <w:pPr>
        <w:pStyle w:val="Pquestiontextpartsa"/>
      </w:pPr>
      <w:r w:rsidRPr="003969E3">
        <w:rPr>
          <w:rStyle w:val="Cquestionpartlabelbold"/>
        </w:rPr>
        <w:t>(a)</w:t>
      </w:r>
      <w:r w:rsidR="00826AE9" w:rsidRPr="003969E3">
        <w:tab/>
      </w:r>
      <w:r w:rsidR="00906D02" w:rsidRPr="00906D02">
        <w:rPr>
          <w:i/>
        </w:rPr>
        <w:t>m</w:t>
      </w:r>
      <w:r w:rsidR="00906D02" w:rsidRPr="00906D02">
        <w:t xml:space="preserve"> = 3, </w:t>
      </w:r>
      <w:r w:rsidR="00906D02" w:rsidRPr="00906D02">
        <w:rPr>
          <w:i/>
        </w:rPr>
        <w:t>b</w:t>
      </w:r>
      <w:r w:rsidR="00906D02" w:rsidRPr="00906D02">
        <w:t xml:space="preserve"> = -2</w:t>
      </w:r>
    </w:p>
    <w:p w14:paraId="55E15B5E" w14:textId="7C2850D7" w:rsidR="00306C44" w:rsidRDefault="00906D02" w:rsidP="00906D02">
      <w:pPr>
        <w:pStyle w:val="Pquestiontextpartsa"/>
        <w:rPr>
          <w:vertAlign w:val="superscript"/>
        </w:rPr>
      </w:pPr>
      <w:r>
        <w:lastRenderedPageBreak/>
        <w:tab/>
      </w:r>
      <w:r w:rsidR="00F55140">
        <w:rPr>
          <w:noProof/>
        </w:rPr>
        <w:drawing>
          <wp:inline distT="0" distB="0" distL="0" distR="0" wp14:anchorId="03FBC7A4" wp14:editId="6D269007">
            <wp:extent cx="1314450" cy="1295400"/>
            <wp:effectExtent l="0" t="0" r="0" b="0"/>
            <wp:docPr id="10" name="Picture 10" descr="ACPM9_PR_5_05ws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CPM9_PR_5_05wsf_RR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6889" w14:textId="3E0BA596" w:rsidR="00306C44" w:rsidRPr="00F55140" w:rsidRDefault="00306C44" w:rsidP="00306C44">
      <w:pPr>
        <w:pStyle w:val="Pquestionheadingsx1stafterhead"/>
        <w:tabs>
          <w:tab w:val="left" w:pos="426"/>
        </w:tabs>
        <w:rPr>
          <w:lang w:val="es-ES"/>
        </w:rPr>
      </w:pPr>
      <w:r w:rsidRPr="00F55140">
        <w:rPr>
          <w:lang w:val="es-ES"/>
        </w:rPr>
        <w:t>Question 15</w:t>
      </w:r>
      <w:r w:rsidRPr="00F55140">
        <w:rPr>
          <w:lang w:val="es-ES"/>
        </w:rPr>
        <w:tab/>
      </w:r>
      <w:r w:rsidR="00D004B4">
        <w:rPr>
          <w:rStyle w:val="Cmarkslabel"/>
          <w:lang w:val="es-ES"/>
        </w:rPr>
        <w:t>4</w:t>
      </w:r>
      <w:r w:rsidRPr="00F55140">
        <w:rPr>
          <w:rStyle w:val="Cmarkslabel"/>
          <w:lang w:val="es-ES"/>
        </w:rPr>
        <w:t xml:space="preserve"> marks</w:t>
      </w:r>
      <w:r w:rsidRPr="00F55140">
        <w:rPr>
          <w:lang w:val="es-ES"/>
        </w:rPr>
        <w:tab/>
        <w:t>[</w:t>
      </w:r>
      <w:r w:rsidR="00D004B4">
        <w:rPr>
          <w:lang w:val="es-ES"/>
        </w:rPr>
        <w:t>5.7</w:t>
      </w:r>
      <w:r w:rsidRPr="00F55140">
        <w:rPr>
          <w:lang w:val="es-ES"/>
        </w:rPr>
        <w:t>]</w:t>
      </w:r>
    </w:p>
    <w:p w14:paraId="6EE3A95A" w14:textId="77777777" w:rsidR="00F55140" w:rsidRPr="00F55140" w:rsidRDefault="00F55140" w:rsidP="00F55140">
      <w:pPr>
        <w:pStyle w:val="Pquestiontextmainstem"/>
        <w:rPr>
          <w:lang w:val="es-ES"/>
        </w:rPr>
      </w:pPr>
      <w:r w:rsidRPr="00F55140">
        <w:rPr>
          <w:i/>
          <w:lang w:val="es-ES"/>
        </w:rPr>
        <w:t xml:space="preserve">x </w:t>
      </w:r>
      <w:r w:rsidRPr="00F55140">
        <w:rPr>
          <w:lang w:val="es-ES"/>
        </w:rPr>
        <w:t>+ 2</w:t>
      </w:r>
      <w:r w:rsidRPr="00F55140">
        <w:rPr>
          <w:i/>
          <w:lang w:val="es-ES"/>
        </w:rPr>
        <w:t xml:space="preserve">y </w:t>
      </w:r>
      <w:r w:rsidRPr="00F55140">
        <w:rPr>
          <w:lang w:val="es-ES"/>
        </w:rPr>
        <w:t>= 4</w:t>
      </w:r>
    </w:p>
    <w:p w14:paraId="2EE4E4BF" w14:textId="77777777" w:rsidR="00F55140" w:rsidRPr="00F55140" w:rsidRDefault="00F55140" w:rsidP="00F55140">
      <w:pPr>
        <w:pStyle w:val="Pquestiontextmainstem"/>
        <w:rPr>
          <w:lang w:val="es-ES"/>
        </w:rPr>
      </w:pPr>
      <w:r w:rsidRPr="00F55140">
        <w:rPr>
          <w:i/>
          <w:lang w:val="es-ES"/>
        </w:rPr>
        <w:t>x</w:t>
      </w:r>
      <w:r w:rsidRPr="00F55140">
        <w:rPr>
          <w:lang w:val="es-ES"/>
        </w:rPr>
        <w:t>-intercept:</w:t>
      </w:r>
    </w:p>
    <w:p w14:paraId="1E284164" w14:textId="77777777" w:rsidR="00F55140" w:rsidRPr="00F55140" w:rsidRDefault="00F55140" w:rsidP="00F55140">
      <w:pPr>
        <w:pStyle w:val="Pquestiontextmainstem"/>
        <w:rPr>
          <w:lang w:val="es-ES"/>
        </w:rPr>
      </w:pPr>
      <w:r w:rsidRPr="00F55140">
        <w:rPr>
          <w:i/>
          <w:lang w:val="es-ES"/>
        </w:rPr>
        <w:t xml:space="preserve">y </w:t>
      </w:r>
      <w:r w:rsidRPr="00F55140">
        <w:rPr>
          <w:lang w:val="es-ES"/>
        </w:rPr>
        <w:t>= 0</w:t>
      </w:r>
    </w:p>
    <w:p w14:paraId="0961502E" w14:textId="77777777" w:rsidR="00F55140" w:rsidRPr="00F55140" w:rsidRDefault="00F55140" w:rsidP="00F55140">
      <w:pPr>
        <w:pStyle w:val="Pquestiontextmainstem"/>
        <w:rPr>
          <w:i/>
          <w:lang w:val="es-ES"/>
        </w:rPr>
      </w:pPr>
      <w:r w:rsidRPr="00F55140">
        <w:rPr>
          <w:i/>
          <w:lang w:val="es-ES"/>
        </w:rPr>
        <w:t xml:space="preserve">x </w:t>
      </w:r>
      <w:r w:rsidRPr="00F55140">
        <w:rPr>
          <w:lang w:val="es-ES"/>
        </w:rPr>
        <w:t>+ 2 × 0 = 4</w:t>
      </w:r>
    </w:p>
    <w:p w14:paraId="754DA6AF" w14:textId="77777777" w:rsidR="00F55140" w:rsidRPr="00F55140" w:rsidRDefault="00F55140" w:rsidP="00F55140">
      <w:pPr>
        <w:pStyle w:val="Pquestiontextmainstem"/>
        <w:rPr>
          <w:lang w:val="es-ES"/>
        </w:rPr>
      </w:pPr>
      <w:r w:rsidRPr="00F55140">
        <w:rPr>
          <w:i/>
          <w:lang w:val="es-ES"/>
        </w:rPr>
        <w:t xml:space="preserve">x </w:t>
      </w:r>
      <w:r w:rsidRPr="00F55140">
        <w:rPr>
          <w:lang w:val="es-ES"/>
        </w:rPr>
        <w:t>= 4</w:t>
      </w:r>
    </w:p>
    <w:p w14:paraId="3F008DB2" w14:textId="77777777" w:rsidR="00F55140" w:rsidRPr="00F55140" w:rsidRDefault="00F55140" w:rsidP="00F55140">
      <w:pPr>
        <w:pStyle w:val="Pquestiontextmainstem"/>
        <w:rPr>
          <w:i/>
          <w:lang w:val="es-ES"/>
        </w:rPr>
      </w:pPr>
      <w:r w:rsidRPr="00F55140">
        <w:rPr>
          <w:i/>
          <w:lang w:val="es-ES"/>
        </w:rPr>
        <w:t>x-</w:t>
      </w:r>
      <w:r w:rsidRPr="00F55140">
        <w:rPr>
          <w:lang w:val="es-ES"/>
        </w:rPr>
        <w:t>intercept</w:t>
      </w:r>
      <w:r w:rsidRPr="00F55140">
        <w:rPr>
          <w:i/>
          <w:lang w:val="es-ES"/>
        </w:rPr>
        <w:t xml:space="preserve"> </w:t>
      </w:r>
      <w:r w:rsidRPr="00F55140">
        <w:rPr>
          <w:lang w:val="es-ES"/>
        </w:rPr>
        <w:t>= (4, 0)</w:t>
      </w:r>
    </w:p>
    <w:p w14:paraId="1348C4E7" w14:textId="7D5C8DDD" w:rsidR="00F55140" w:rsidRPr="00F55140" w:rsidRDefault="00F55140" w:rsidP="00F55140">
      <w:pPr>
        <w:pStyle w:val="Pquestiontextmainstem"/>
        <w:rPr>
          <w:i/>
          <w:lang w:val="es-ES"/>
        </w:rPr>
      </w:pPr>
      <w:r w:rsidRPr="00F55140">
        <w:rPr>
          <w:i/>
          <w:lang w:val="es-ES"/>
        </w:rPr>
        <w:t>y-</w:t>
      </w:r>
      <w:r>
        <w:rPr>
          <w:lang w:val="es-ES"/>
        </w:rPr>
        <w:t>intercept:</w:t>
      </w:r>
    </w:p>
    <w:p w14:paraId="69B68039" w14:textId="77777777" w:rsidR="00F55140" w:rsidRPr="009055F9" w:rsidRDefault="00F55140" w:rsidP="00F55140">
      <w:pPr>
        <w:pStyle w:val="Pquestiontextmainstem"/>
        <w:rPr>
          <w:lang w:val="es-ES"/>
        </w:rPr>
      </w:pPr>
      <w:r w:rsidRPr="009055F9">
        <w:rPr>
          <w:i/>
          <w:lang w:val="es-ES"/>
        </w:rPr>
        <w:t>x</w:t>
      </w:r>
      <w:r w:rsidRPr="009055F9">
        <w:rPr>
          <w:lang w:val="es-ES"/>
        </w:rPr>
        <w:t xml:space="preserve"> = 0</w:t>
      </w:r>
    </w:p>
    <w:p w14:paraId="1961EE4A" w14:textId="77777777" w:rsidR="00F55140" w:rsidRPr="009055F9" w:rsidRDefault="00F55140" w:rsidP="00F55140">
      <w:pPr>
        <w:pStyle w:val="Pquestiontextmainstem"/>
        <w:rPr>
          <w:lang w:val="es-ES"/>
        </w:rPr>
      </w:pPr>
      <w:r w:rsidRPr="009055F9">
        <w:rPr>
          <w:lang w:val="es-ES"/>
        </w:rPr>
        <w:t>0 + 2</w:t>
      </w:r>
      <w:r w:rsidRPr="009055F9">
        <w:rPr>
          <w:i/>
          <w:lang w:val="es-ES"/>
        </w:rPr>
        <w:t>y</w:t>
      </w:r>
      <w:r w:rsidRPr="009055F9">
        <w:rPr>
          <w:lang w:val="es-ES"/>
        </w:rPr>
        <w:t xml:space="preserve"> = 4</w:t>
      </w:r>
    </w:p>
    <w:p w14:paraId="5CFF4FB8" w14:textId="77777777" w:rsidR="00F55140" w:rsidRPr="009055F9" w:rsidRDefault="00F55140" w:rsidP="00F55140">
      <w:pPr>
        <w:pStyle w:val="Pquestiontextmainstem"/>
        <w:rPr>
          <w:lang w:val="es-ES"/>
        </w:rPr>
      </w:pPr>
      <w:r w:rsidRPr="009055F9">
        <w:rPr>
          <w:lang w:val="es-ES"/>
        </w:rPr>
        <w:t>2</w:t>
      </w:r>
      <w:r w:rsidRPr="009055F9">
        <w:rPr>
          <w:i/>
          <w:lang w:val="es-ES"/>
        </w:rPr>
        <w:t>y</w:t>
      </w:r>
      <w:r w:rsidRPr="009055F9">
        <w:rPr>
          <w:lang w:val="es-ES"/>
        </w:rPr>
        <w:t xml:space="preserve"> = 4</w:t>
      </w:r>
    </w:p>
    <w:p w14:paraId="49A22095" w14:textId="77777777" w:rsidR="00F55140" w:rsidRPr="009055F9" w:rsidRDefault="00F55140" w:rsidP="00F55140">
      <w:pPr>
        <w:pStyle w:val="Pquestiontextmainstem"/>
        <w:rPr>
          <w:lang w:val="es-ES"/>
        </w:rPr>
      </w:pPr>
      <w:r w:rsidRPr="009055F9">
        <w:rPr>
          <w:i/>
          <w:lang w:val="es-ES"/>
        </w:rPr>
        <w:t>y</w:t>
      </w:r>
      <w:r w:rsidRPr="009055F9">
        <w:rPr>
          <w:lang w:val="es-ES"/>
        </w:rPr>
        <w:t xml:space="preserve"> = 2</w:t>
      </w:r>
    </w:p>
    <w:p w14:paraId="23D40507" w14:textId="6BC8CCB1" w:rsidR="0085239A" w:rsidRPr="009055F9" w:rsidRDefault="00F55140" w:rsidP="00F55140">
      <w:pPr>
        <w:pStyle w:val="Pquestiontextmainstem"/>
        <w:rPr>
          <w:lang w:val="es-ES"/>
        </w:rPr>
      </w:pPr>
      <w:r w:rsidRPr="009055F9">
        <w:rPr>
          <w:i/>
          <w:lang w:val="es-ES"/>
        </w:rPr>
        <w:t>y</w:t>
      </w:r>
      <w:r w:rsidRPr="009055F9">
        <w:rPr>
          <w:lang w:val="es-ES"/>
        </w:rPr>
        <w:t>-intercept = (0, 2)</w:t>
      </w:r>
    </w:p>
    <w:p w14:paraId="288B5B30" w14:textId="053616FC" w:rsidR="00F55140" w:rsidRDefault="00F55140" w:rsidP="00F55140">
      <w:pPr>
        <w:pStyle w:val="Pquestiontextmainstem"/>
      </w:pPr>
      <w:r>
        <w:rPr>
          <w:noProof/>
        </w:rPr>
        <w:drawing>
          <wp:inline distT="0" distB="0" distL="0" distR="0" wp14:anchorId="071C6D29" wp14:editId="6894666E">
            <wp:extent cx="1257300" cy="1114425"/>
            <wp:effectExtent l="0" t="0" r="0" b="9525"/>
            <wp:docPr id="11" name="Picture 11" descr="ACPM9_PR_5_07w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PM9_PR_5_07ws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2AAF" w14:textId="48D0D4F2" w:rsidR="00F55140" w:rsidRPr="00F55140" w:rsidRDefault="00F55140" w:rsidP="00F55140">
      <w:pPr>
        <w:pStyle w:val="Pquestionheadingsx1stafterhead"/>
        <w:tabs>
          <w:tab w:val="left" w:pos="426"/>
        </w:tabs>
        <w:rPr>
          <w:lang w:val="es-ES"/>
        </w:rPr>
      </w:pPr>
      <w:r w:rsidRPr="00F55140">
        <w:rPr>
          <w:lang w:val="es-ES"/>
        </w:rPr>
        <w:t>Question 1</w:t>
      </w:r>
      <w:r>
        <w:rPr>
          <w:lang w:val="es-ES"/>
        </w:rPr>
        <w:t>6</w:t>
      </w:r>
      <w:r w:rsidRPr="00F55140">
        <w:rPr>
          <w:lang w:val="es-ES"/>
        </w:rPr>
        <w:tab/>
      </w:r>
      <w:r w:rsidR="00D0535A">
        <w:rPr>
          <w:rStyle w:val="Cmarkslabel"/>
          <w:lang w:val="es-ES"/>
        </w:rPr>
        <w:t>2</w:t>
      </w:r>
      <w:r w:rsidRPr="00F55140">
        <w:rPr>
          <w:rStyle w:val="Cmarkslabel"/>
          <w:lang w:val="es-ES"/>
        </w:rPr>
        <w:t xml:space="preserve"> marks</w:t>
      </w:r>
      <w:r w:rsidRPr="00F55140">
        <w:rPr>
          <w:lang w:val="es-ES"/>
        </w:rPr>
        <w:tab/>
        <w:t>[</w:t>
      </w:r>
      <w:r w:rsidR="00D0535A">
        <w:rPr>
          <w:lang w:val="es-ES"/>
        </w:rPr>
        <w:t>5.8</w:t>
      </w:r>
      <w:r w:rsidRPr="00F55140">
        <w:rPr>
          <w:lang w:val="es-ES"/>
        </w:rPr>
        <w:t>]</w:t>
      </w:r>
    </w:p>
    <w:p w14:paraId="36C74262" w14:textId="4FFECDC3" w:rsidR="00F55140" w:rsidRDefault="00F55140" w:rsidP="00F55140">
      <w:pPr>
        <w:pStyle w:val="Pquestiontextmainstem"/>
      </w:pPr>
      <w:r w:rsidRPr="00253CB9">
        <w:rPr>
          <w:noProof/>
        </w:rPr>
        <w:drawing>
          <wp:inline distT="0" distB="0" distL="0" distR="0" wp14:anchorId="7D289EA2" wp14:editId="1A5AA32A">
            <wp:extent cx="1905000" cy="15312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570" cy="15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6B8F" w14:textId="40D78561" w:rsidR="00D0535A" w:rsidRDefault="00D0535A" w:rsidP="005B6EF3">
      <w:pPr>
        <w:pStyle w:val="Psectionresults"/>
        <w:spacing w:before="0" w:after="0"/>
      </w:pPr>
      <w:r>
        <w:t xml:space="preserve">Short answer total marks:  </w:t>
      </w:r>
      <w:r w:rsidR="00CA7C6D">
        <w:t>27</w:t>
      </w:r>
    </w:p>
    <w:p w14:paraId="098726CB" w14:textId="6EF9F41D" w:rsidR="00D0535A" w:rsidRDefault="00D0535A" w:rsidP="005B6EF3">
      <w:pPr>
        <w:pStyle w:val="Psectionheading"/>
      </w:pPr>
      <w:r>
        <w:lastRenderedPageBreak/>
        <w:t>Extended answer section</w:t>
      </w:r>
    </w:p>
    <w:p w14:paraId="20BD7136" w14:textId="047ABDA0" w:rsidR="00F55140" w:rsidRPr="00F55140" w:rsidRDefault="00F55140" w:rsidP="005B6EF3">
      <w:pPr>
        <w:pStyle w:val="Pquestionheadingsx1stafterhead"/>
        <w:tabs>
          <w:tab w:val="left" w:pos="426"/>
        </w:tabs>
      </w:pPr>
      <w:r w:rsidRPr="00F55140">
        <w:t>Question 17</w:t>
      </w:r>
      <w:r w:rsidRPr="00F55140">
        <w:tab/>
      </w:r>
      <w:r w:rsidR="00D0535A">
        <w:rPr>
          <w:rStyle w:val="Cmarkslabel"/>
        </w:rPr>
        <w:t>2 + 2 + 3 +3 + 2</w:t>
      </w:r>
      <w:r w:rsidRPr="00F55140">
        <w:rPr>
          <w:rStyle w:val="Cmarkslabel"/>
        </w:rPr>
        <w:t xml:space="preserve"> marks</w:t>
      </w:r>
      <w:r w:rsidRPr="00F55140">
        <w:tab/>
        <w:t>[</w:t>
      </w:r>
      <w:r w:rsidR="00D0535A">
        <w:t>5.2, 5.4, 5.5</w:t>
      </w:r>
      <w:r w:rsidRPr="00F55140">
        <w:t>]</w:t>
      </w:r>
    </w:p>
    <w:p w14:paraId="0B84A85A" w14:textId="77777777" w:rsidR="00F55140" w:rsidRDefault="00F55140" w:rsidP="005B6EF3">
      <w:pPr>
        <w:pStyle w:val="Pquestiontextmainstem"/>
        <w:keepNext/>
        <w:rPr>
          <w:rStyle w:val="Cquestionpartlabelbold"/>
        </w:rPr>
      </w:pPr>
      <w:r w:rsidRPr="003969E3">
        <w:rPr>
          <w:rStyle w:val="Cquestionpartlabelbold"/>
        </w:rPr>
        <w:t>(a)</w:t>
      </w:r>
    </w:p>
    <w:p w14:paraId="31197CB3" w14:textId="7B3B4894" w:rsidR="00F55140" w:rsidRDefault="00F55140" w:rsidP="005B6EF3">
      <w:pPr>
        <w:pStyle w:val="Pquestiontextmainstem"/>
        <w:keepNext/>
      </w:pPr>
      <w:r w:rsidRPr="003969E3">
        <w:tab/>
      </w:r>
      <w:r w:rsidRPr="00EB3E6B">
        <w:rPr>
          <w:rFonts w:ascii="Palatino Linotype" w:hAnsi="Palatino Linotype"/>
          <w:noProof/>
        </w:rPr>
        <w:drawing>
          <wp:inline distT="0" distB="0" distL="0" distR="0" wp14:anchorId="344B32ED" wp14:editId="477D9B57">
            <wp:extent cx="1815153" cy="14590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10" cy="14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31A" w14:textId="2F02BC3B" w:rsidR="00FC108B" w:rsidRDefault="00F55140" w:rsidP="00FC108B">
      <w:pPr>
        <w:pStyle w:val="Pquestiontextpartsa"/>
      </w:pPr>
      <w:r w:rsidRPr="00FC108B">
        <w:rPr>
          <w:rStyle w:val="Cquestionpartlabelbold"/>
        </w:rPr>
        <w:t>(b)</w:t>
      </w:r>
      <w:r>
        <w:tab/>
      </w:r>
      <w:r w:rsidR="00FC108B" w:rsidRPr="004E312F">
        <w:rPr>
          <w:i/>
        </w:rPr>
        <w:t>m</w:t>
      </w:r>
      <w:r w:rsidR="00FC108B">
        <w:t xml:space="preserve"> = </w:t>
      </w:r>
      <w:r w:rsidR="00B54A4F" w:rsidRPr="00FC108B">
        <w:rPr>
          <w:position w:val="-22"/>
        </w:rPr>
        <w:object w:dxaOrig="420" w:dyaOrig="580" w14:anchorId="3987EFAE">
          <v:shape id="_x0000_i1038" type="#_x0000_t75" style="width:20.4pt;height:29pt" o:ole="">
            <v:imagedata r:id="rId40" o:title=""/>
          </v:shape>
          <o:OLEObject Type="Embed" ProgID="Equation.DSMT4" ShapeID="_x0000_i1038" DrawAspect="Content" ObjectID="_1537769939" r:id="rId41"/>
        </w:object>
      </w:r>
    </w:p>
    <w:p w14:paraId="2C5C4556" w14:textId="5662E8A6" w:rsidR="00F55140" w:rsidRDefault="00FC108B" w:rsidP="00FC108B">
      <w:pPr>
        <w:pStyle w:val="Pquestiontextpartsa"/>
      </w:pPr>
      <w:r>
        <w:tab/>
        <w:t xml:space="preserve">= </w:t>
      </w:r>
      <w:r w:rsidRPr="0003699E">
        <w:rPr>
          <w:position w:val="-28"/>
        </w:rPr>
        <w:object w:dxaOrig="680" w:dyaOrig="639" w14:anchorId="1E25BA82">
          <v:shape id="_x0000_i1039" type="#_x0000_t75" style="width:33.3pt;height:32.25pt" o:ole="">
            <v:imagedata r:id="rId42" o:title=""/>
          </v:shape>
          <o:OLEObject Type="Embed" ProgID="Equation.DSMT4" ShapeID="_x0000_i1039" DrawAspect="Content" ObjectID="_1537769940" r:id="rId43"/>
        </w:object>
      </w:r>
    </w:p>
    <w:p w14:paraId="1E0AE6F5" w14:textId="78EA2E0F" w:rsidR="007D4E33" w:rsidRDefault="007D4E33" w:rsidP="007D4E33">
      <w:pPr>
        <w:pStyle w:val="Pquestiontextpartsa"/>
      </w:pPr>
      <w:r>
        <w:tab/>
        <w:t>The points are (0, 0) and (2, 900).</w:t>
      </w:r>
    </w:p>
    <w:p w14:paraId="234AF675" w14:textId="4AF5DDE6" w:rsidR="007D4E33" w:rsidRPr="00B61668" w:rsidRDefault="007D4E33" w:rsidP="007D4E33">
      <w:pPr>
        <w:pStyle w:val="Pquestiontextpartsa"/>
      </w:pPr>
      <w:r>
        <w:tab/>
        <w:t xml:space="preserve">Let  </w:t>
      </w:r>
      <w:r w:rsidRPr="00B61668">
        <w:rPr>
          <w:i/>
        </w:rPr>
        <w:t>x</w:t>
      </w:r>
      <w:r>
        <w:rPr>
          <w:vertAlign w:val="subscript"/>
        </w:rPr>
        <w:t>1</w:t>
      </w:r>
      <w:r>
        <w:t xml:space="preserve"> = 0, </w:t>
      </w:r>
      <w:r w:rsidRPr="00B61668">
        <w:rPr>
          <w:i/>
        </w:rPr>
        <w:t>x</w:t>
      </w:r>
      <w:r>
        <w:rPr>
          <w:vertAlign w:val="subscript"/>
        </w:rPr>
        <w:t>2</w:t>
      </w:r>
      <w:r>
        <w:t xml:space="preserve"> = 2, </w:t>
      </w:r>
      <w:r w:rsidRPr="00B61668">
        <w:rPr>
          <w:i/>
        </w:rPr>
        <w:t>y</w:t>
      </w:r>
      <w:r>
        <w:rPr>
          <w:vertAlign w:val="subscript"/>
        </w:rPr>
        <w:t>1</w:t>
      </w:r>
      <w:r>
        <w:t xml:space="preserve"> = 0,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900</w:t>
      </w:r>
    </w:p>
    <w:p w14:paraId="0DDDBBDA" w14:textId="554EA27C" w:rsidR="007D4E33" w:rsidRDefault="007D4E33" w:rsidP="007D4E33">
      <w:pPr>
        <w:pStyle w:val="Pquestiontextpartsa"/>
      </w:pPr>
      <w:r>
        <w:tab/>
        <w:t xml:space="preserve"> </w:t>
      </w:r>
      <w:r w:rsidRPr="007D4E33">
        <w:rPr>
          <w:position w:val="-80"/>
        </w:rPr>
        <w:object w:dxaOrig="1120" w:dyaOrig="1800" w14:anchorId="14DF57A9">
          <v:shape id="_x0000_i1040" type="#_x0000_t75" style="width:55.9pt;height:90.25pt" o:ole="">
            <v:imagedata r:id="rId44" o:title=""/>
          </v:shape>
          <o:OLEObject Type="Embed" ProgID="Equation.DSMT4" ShapeID="_x0000_i1040" DrawAspect="Content" ObjectID="_1537769941" r:id="rId45"/>
        </w:object>
      </w:r>
    </w:p>
    <w:p w14:paraId="0E7C4967" w14:textId="2899DA02" w:rsidR="007D4E33" w:rsidRDefault="007D4E33" w:rsidP="007D4E33">
      <w:pPr>
        <w:pStyle w:val="Pquestiontextpartsa"/>
      </w:pPr>
      <w:r>
        <w:tab/>
      </w:r>
      <w:r w:rsidRPr="00163E41">
        <w:rPr>
          <w:i/>
        </w:rPr>
        <w:t>m</w:t>
      </w:r>
      <w:r>
        <w:t xml:space="preserve"> = 450</w:t>
      </w:r>
    </w:p>
    <w:p w14:paraId="3C6BF127" w14:textId="6CF3F035" w:rsidR="007D4E33" w:rsidRDefault="007D4E33" w:rsidP="007D4E33">
      <w:pPr>
        <w:pStyle w:val="Pquestiontextpartsa"/>
      </w:pPr>
      <w:r>
        <w:tab/>
        <w:t xml:space="preserve">Since </w:t>
      </w:r>
      <w:r w:rsidRPr="004E312F">
        <w:rPr>
          <w:i/>
        </w:rPr>
        <w:t>m</w:t>
      </w:r>
      <w:r>
        <w:t xml:space="preserve"> = </w:t>
      </w:r>
      <w:r w:rsidRPr="00FC108B">
        <w:rPr>
          <w:position w:val="-22"/>
        </w:rPr>
        <w:object w:dxaOrig="420" w:dyaOrig="580" w14:anchorId="52F00A58">
          <v:shape id="_x0000_i1041" type="#_x0000_t75" style="width:20.4pt;height:29pt" o:ole="">
            <v:imagedata r:id="rId40" o:title=""/>
          </v:shape>
          <o:OLEObject Type="Embed" ProgID="Equation.DSMT4" ShapeID="_x0000_i1041" DrawAspect="Content" ObjectID="_1537769942" r:id="rId46"/>
        </w:object>
      </w:r>
      <w:r>
        <w:t xml:space="preserve">, the units are </w:t>
      </w:r>
      <w:r w:rsidRPr="004E312F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840" w:dyaOrig="580" w14:anchorId="504FCD74">
          <v:shape id="_x0000_i1042" type="#_x0000_t75" style="width:40.85pt;height:29pt" o:ole="">
            <v:imagedata r:id="rId47" o:title=""/>
          </v:shape>
          <o:OLEObject Type="Embed" ProgID="Equation.DSMT4" ShapeID="_x0000_i1042" DrawAspect="Content" ObjectID="_1537769943" r:id="rId48"/>
        </w:object>
      </w:r>
      <w:r>
        <w:t>, or metres per minute.</w:t>
      </w:r>
    </w:p>
    <w:p w14:paraId="28BFF817" w14:textId="11826425" w:rsidR="007D4E33" w:rsidRPr="007D4E33" w:rsidRDefault="007D4E33" w:rsidP="007D4E33">
      <w:pPr>
        <w:pStyle w:val="Pquestiontextpartsa"/>
      </w:pPr>
      <w:r w:rsidRPr="007D4E33">
        <w:rPr>
          <w:rStyle w:val="Cquestionpartlabelbold"/>
        </w:rPr>
        <w:t>(c)</w:t>
      </w:r>
      <w:r w:rsidRPr="007D4E33">
        <w:tab/>
      </w:r>
      <w:r>
        <w:t xml:space="preserve">Using </w:t>
      </w:r>
      <w:r w:rsidRPr="007D4E33">
        <w:rPr>
          <w:i/>
        </w:rPr>
        <w:t>y</w:t>
      </w:r>
      <w:r w:rsidRPr="007D4E33">
        <w:t xml:space="preserve"> = </w:t>
      </w:r>
      <w:r w:rsidRPr="007D4E33">
        <w:rPr>
          <w:i/>
        </w:rPr>
        <w:t>mx</w:t>
      </w:r>
      <w:r w:rsidRPr="007D4E33">
        <w:t xml:space="preserve"> + </w:t>
      </w:r>
      <w:r w:rsidRPr="007D4E33">
        <w:rPr>
          <w:i/>
        </w:rPr>
        <w:t>c</w:t>
      </w:r>
      <w:r>
        <w:t>, or</w:t>
      </w:r>
      <w:r w:rsidRPr="007D4E33">
        <w:t xml:space="preserve"> </w:t>
      </w:r>
      <w:r w:rsidRPr="007D4E33">
        <w:rPr>
          <w:i/>
        </w:rPr>
        <w:t>d</w:t>
      </w:r>
      <w:r w:rsidRPr="007D4E33">
        <w:t xml:space="preserve"> = </w:t>
      </w:r>
      <w:r w:rsidRPr="007D4E33">
        <w:rPr>
          <w:i/>
        </w:rPr>
        <w:t>mt</w:t>
      </w:r>
      <w:r w:rsidRPr="007D4E33">
        <w:t xml:space="preserve"> + </w:t>
      </w:r>
      <w:r w:rsidRPr="007D4E33">
        <w:rPr>
          <w:i/>
        </w:rPr>
        <w:t>c</w:t>
      </w:r>
      <w:r>
        <w:t>:</w:t>
      </w:r>
    </w:p>
    <w:p w14:paraId="17CF953E" w14:textId="0AE16891" w:rsidR="007D4E33" w:rsidRPr="007D4E33" w:rsidRDefault="007D4E33" w:rsidP="007D4E33">
      <w:pPr>
        <w:pStyle w:val="Pquestiontextpartsa"/>
      </w:pPr>
      <w:r>
        <w:tab/>
      </w:r>
      <w:r w:rsidRPr="007D4E33">
        <w:rPr>
          <w:i/>
        </w:rPr>
        <w:t>c</w:t>
      </w:r>
      <w:r w:rsidRPr="007D4E33">
        <w:t xml:space="preserve"> = 0</w:t>
      </w:r>
      <w:r>
        <w:t xml:space="preserve">, </w:t>
      </w:r>
      <w:r w:rsidRPr="007D4E33">
        <w:rPr>
          <w:i/>
        </w:rPr>
        <w:t>m</w:t>
      </w:r>
      <w:r w:rsidRPr="007D4E33">
        <w:t xml:space="preserve"> = 450</w:t>
      </w:r>
    </w:p>
    <w:p w14:paraId="119D1FE7" w14:textId="379C3C5E" w:rsidR="007D4E33" w:rsidRPr="00B54A4F" w:rsidRDefault="007D4E33" w:rsidP="007D4E33">
      <w:pPr>
        <w:pStyle w:val="Pquestiontextpartsa"/>
      </w:pPr>
      <w:r>
        <w:tab/>
      </w:r>
      <w:r w:rsidR="00B54A4F">
        <w:t xml:space="preserve">Substitute into </w:t>
      </w:r>
      <w:r w:rsidRPr="00B54A4F">
        <w:rPr>
          <w:i/>
        </w:rPr>
        <w:t>d</w:t>
      </w:r>
      <w:r w:rsidRPr="007D4E33">
        <w:t xml:space="preserve"> = </w:t>
      </w:r>
      <w:r w:rsidRPr="00B54A4F">
        <w:rPr>
          <w:i/>
        </w:rPr>
        <w:t>mt</w:t>
      </w:r>
      <w:r w:rsidRPr="007D4E33">
        <w:t xml:space="preserve"> + </w:t>
      </w:r>
      <w:r w:rsidRPr="00B54A4F">
        <w:rPr>
          <w:i/>
        </w:rPr>
        <w:t>c</w:t>
      </w:r>
      <w:r w:rsidR="00B54A4F">
        <w:t>:</w:t>
      </w:r>
    </w:p>
    <w:p w14:paraId="53DD931E" w14:textId="3E713A2A" w:rsidR="007D4E33" w:rsidRPr="007D4E33" w:rsidRDefault="007D4E33" w:rsidP="007D4E33">
      <w:pPr>
        <w:pStyle w:val="Pquestiontextpartsa"/>
      </w:pPr>
      <w:r>
        <w:tab/>
      </w:r>
      <w:r w:rsidRPr="00B54A4F">
        <w:rPr>
          <w:i/>
        </w:rPr>
        <w:t>d</w:t>
      </w:r>
      <w:r w:rsidRPr="007D4E33">
        <w:t xml:space="preserve"> = 450</w:t>
      </w:r>
      <w:r w:rsidRPr="00B54A4F">
        <w:rPr>
          <w:i/>
        </w:rPr>
        <w:t>t</w:t>
      </w:r>
      <w:r w:rsidRPr="007D4E33">
        <w:t xml:space="preserve"> </w:t>
      </w:r>
      <w:r w:rsidR="00B54A4F">
        <w:t>+ 0</w:t>
      </w:r>
    </w:p>
    <w:p w14:paraId="7661DA8F" w14:textId="63DE3DB7" w:rsidR="007D4E33" w:rsidRPr="007D4E33" w:rsidRDefault="007D4E33" w:rsidP="007D4E33">
      <w:pPr>
        <w:pStyle w:val="Pquestiontextpartsa"/>
      </w:pPr>
      <w:r>
        <w:tab/>
      </w:r>
      <w:r w:rsidR="00B54A4F" w:rsidRPr="00B54A4F">
        <w:rPr>
          <w:i/>
        </w:rPr>
        <w:t>d</w:t>
      </w:r>
      <w:r w:rsidR="00B54A4F" w:rsidRPr="007D4E33">
        <w:t xml:space="preserve"> = 450</w:t>
      </w:r>
      <w:r w:rsidR="00B54A4F" w:rsidRPr="00B54A4F">
        <w:rPr>
          <w:i/>
        </w:rPr>
        <w:t>t</w:t>
      </w:r>
    </w:p>
    <w:p w14:paraId="230A9909" w14:textId="74C2A0F1" w:rsidR="007D4E33" w:rsidRPr="007D4E33" w:rsidRDefault="00B54A4F" w:rsidP="007D4E33">
      <w:pPr>
        <w:pStyle w:val="Pquestiontextpartsa"/>
      </w:pPr>
      <w:r w:rsidRPr="00B54A4F">
        <w:rPr>
          <w:rStyle w:val="Cquestionpartlabelbold"/>
        </w:rPr>
        <w:t>(d)</w:t>
      </w:r>
      <w:r w:rsidR="007D4E33">
        <w:tab/>
      </w:r>
      <w:r w:rsidRPr="00B54A4F">
        <w:rPr>
          <w:i/>
        </w:rPr>
        <w:t>d</w:t>
      </w:r>
      <w:r w:rsidRPr="007D4E33">
        <w:t xml:space="preserve"> = 450</w:t>
      </w:r>
      <w:r w:rsidRPr="00B54A4F">
        <w:rPr>
          <w:i/>
        </w:rPr>
        <w:t>t</w:t>
      </w:r>
    </w:p>
    <w:p w14:paraId="689DB620" w14:textId="7A04A3BD" w:rsidR="007D4E33" w:rsidRPr="007D4E33" w:rsidRDefault="007D4E33" w:rsidP="007D4E33">
      <w:pPr>
        <w:pStyle w:val="Pquestiontextpartsa"/>
      </w:pPr>
      <w:r>
        <w:tab/>
      </w:r>
      <w:r w:rsidR="00B54A4F">
        <w:t>Substitute</w:t>
      </w:r>
      <w:r w:rsidRPr="007D4E33">
        <w:t xml:space="preserve"> </w:t>
      </w:r>
      <w:r w:rsidRPr="00B54A4F">
        <w:rPr>
          <w:i/>
        </w:rPr>
        <w:t>d</w:t>
      </w:r>
      <w:r w:rsidRPr="007D4E33">
        <w:t xml:space="preserve"> = 9000</w:t>
      </w:r>
      <w:r w:rsidR="00B54A4F">
        <w:t xml:space="preserve"> </w:t>
      </w:r>
      <w:r w:rsidRPr="00B54A4F">
        <w:t xml:space="preserve">m </w:t>
      </w:r>
      <w:r w:rsidRPr="007D4E33">
        <w:t>(9</w:t>
      </w:r>
      <w:r w:rsidR="00B54A4F">
        <w:t xml:space="preserve"> </w:t>
      </w:r>
      <w:r w:rsidRPr="007D4E33">
        <w:t>km)</w:t>
      </w:r>
      <w:r w:rsidR="00B54A4F">
        <w:t>.</w:t>
      </w:r>
    </w:p>
    <w:p w14:paraId="0560CAE3" w14:textId="4598F9AA" w:rsidR="007D4E33" w:rsidRPr="007D4E33" w:rsidRDefault="007D4E33" w:rsidP="007D4E33">
      <w:pPr>
        <w:pStyle w:val="Pquestiontextpartsa"/>
      </w:pPr>
      <w:r>
        <w:tab/>
      </w:r>
      <w:r w:rsidRPr="007D4E33">
        <w:t>9000 = 450</w:t>
      </w:r>
      <w:r w:rsidRPr="00B54A4F">
        <w:rPr>
          <w:i/>
        </w:rPr>
        <w:t>t</w:t>
      </w:r>
    </w:p>
    <w:p w14:paraId="6D541119" w14:textId="026C9D1D" w:rsidR="007D4E33" w:rsidRPr="007D4E33" w:rsidRDefault="007D4E33" w:rsidP="007D4E33">
      <w:pPr>
        <w:pStyle w:val="Pquestiontextpartsa"/>
      </w:pPr>
      <w:r>
        <w:tab/>
      </w:r>
      <w:r w:rsidR="00B54A4F" w:rsidRPr="00B54A4F">
        <w:rPr>
          <w:position w:val="-22"/>
        </w:rPr>
        <w:object w:dxaOrig="560" w:dyaOrig="580" w14:anchorId="2089BE93">
          <v:shape id="_x0000_i1043" type="#_x0000_t75" style="width:27.95pt;height:29pt" o:ole="">
            <v:imagedata r:id="rId49" o:title=""/>
          </v:shape>
          <o:OLEObject Type="Embed" ProgID="Equation.DSMT4" ShapeID="_x0000_i1043" DrawAspect="Content" ObjectID="_1537769944" r:id="rId50"/>
        </w:object>
      </w:r>
      <w:r w:rsidRPr="007D4E33">
        <w:t xml:space="preserve"> = </w:t>
      </w:r>
      <w:r w:rsidR="00B54A4F" w:rsidRPr="00B54A4F">
        <w:rPr>
          <w:position w:val="-22"/>
        </w:rPr>
        <w:object w:dxaOrig="520" w:dyaOrig="580" w14:anchorId="5F60C24D">
          <v:shape id="_x0000_i1044" type="#_x0000_t75" style="width:25.8pt;height:29pt" o:ole="">
            <v:imagedata r:id="rId51" o:title=""/>
          </v:shape>
          <o:OLEObject Type="Embed" ProgID="Equation.DSMT4" ShapeID="_x0000_i1044" DrawAspect="Content" ObjectID="_1537769945" r:id="rId52"/>
        </w:object>
      </w:r>
    </w:p>
    <w:p w14:paraId="4D20D37C" w14:textId="4BA12532" w:rsidR="007D4E33" w:rsidRPr="007D4E33" w:rsidRDefault="007D4E33" w:rsidP="007D4E33">
      <w:pPr>
        <w:pStyle w:val="Pquestiontextpartsa"/>
      </w:pPr>
      <w:r>
        <w:tab/>
      </w:r>
      <w:r w:rsidRPr="007D4E33">
        <w:t xml:space="preserve">20 = </w:t>
      </w:r>
      <w:r w:rsidRPr="00B54A4F">
        <w:rPr>
          <w:i/>
        </w:rPr>
        <w:t>t</w:t>
      </w:r>
      <w:r w:rsidR="00B54A4F">
        <w:t>, or</w:t>
      </w:r>
      <w:r w:rsidRPr="007D4E33">
        <w:t xml:space="preserve"> </w:t>
      </w:r>
      <w:r w:rsidRPr="00B54A4F">
        <w:rPr>
          <w:i/>
        </w:rPr>
        <w:t>t</w:t>
      </w:r>
      <w:r w:rsidRPr="007D4E33">
        <w:t xml:space="preserve"> = 20 minutes</w:t>
      </w:r>
    </w:p>
    <w:p w14:paraId="747A5A19" w14:textId="3A0BD990" w:rsidR="007D4E33" w:rsidRPr="008E625B" w:rsidRDefault="008E625B" w:rsidP="008E625B">
      <w:pPr>
        <w:pStyle w:val="Pquestiontextpartsa"/>
      </w:pPr>
      <w:r w:rsidRPr="008E625B">
        <w:rPr>
          <w:rStyle w:val="Cquestionpartlabelbold"/>
        </w:rPr>
        <w:t>(e)</w:t>
      </w:r>
      <w:r w:rsidRPr="008E625B">
        <w:tab/>
      </w:r>
      <w:r w:rsidR="007D4E33" w:rsidRPr="008E625B">
        <w:t xml:space="preserve">Substitute 0, 1, 2, 3, 4, 5 into </w:t>
      </w:r>
      <w:r w:rsidR="007D4E33" w:rsidRPr="008E625B">
        <w:rPr>
          <w:i/>
        </w:rPr>
        <w:t>d</w:t>
      </w:r>
      <w:r w:rsidR="007D4E33" w:rsidRPr="008E625B">
        <w:t xml:space="preserve"> = 450</w:t>
      </w:r>
      <w:r w:rsidR="007D4E33" w:rsidRPr="008E625B">
        <w:rPr>
          <w:i/>
        </w:rPr>
        <w:t>t</w:t>
      </w:r>
      <w:r w:rsidR="00B54A4F" w:rsidRPr="008E625B">
        <w:t xml:space="preserve"> to complete the table.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81"/>
        <w:gridCol w:w="581"/>
        <w:gridCol w:w="703"/>
        <w:gridCol w:w="703"/>
        <w:gridCol w:w="703"/>
      </w:tblGrid>
      <w:tr w:rsidR="00B54A4F" w14:paraId="4A8151A1" w14:textId="591711A9" w:rsidTr="00B54A4F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3F3396E5" w14:textId="67D97886" w:rsidR="00B54A4F" w:rsidRPr="00542035" w:rsidRDefault="00B54A4F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930AD61" w14:textId="77777777" w:rsidR="00B54A4F" w:rsidRDefault="00B54A4F" w:rsidP="00B76226">
            <w:pPr>
              <w:pStyle w:val="Ptabletext"/>
            </w:pPr>
            <w:r w:rsidRPr="00593B46">
              <w:t>0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  <w:vAlign w:val="center"/>
          </w:tcPr>
          <w:p w14:paraId="1B782214" w14:textId="5AC34213" w:rsidR="00B54A4F" w:rsidRDefault="00B54A4F" w:rsidP="00B76226">
            <w:pPr>
              <w:pStyle w:val="Ptabletext"/>
            </w:pPr>
            <w:r>
              <w:t>1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  <w:vAlign w:val="center"/>
          </w:tcPr>
          <w:p w14:paraId="6AC029D0" w14:textId="71F7D127" w:rsidR="00B54A4F" w:rsidRDefault="00B54A4F" w:rsidP="00B76226">
            <w:pPr>
              <w:pStyle w:val="Ptabletext"/>
            </w:pPr>
            <w:r>
              <w:t>2</w:t>
            </w:r>
          </w:p>
        </w:tc>
        <w:tc>
          <w:tcPr>
            <w:tcW w:w="703" w:type="dxa"/>
            <w:tcMar>
              <w:top w:w="6" w:type="dxa"/>
              <w:bottom w:w="6" w:type="dxa"/>
            </w:tcMar>
            <w:vAlign w:val="center"/>
          </w:tcPr>
          <w:p w14:paraId="6910F484" w14:textId="1A1ABF55" w:rsidR="00B54A4F" w:rsidRDefault="00B54A4F" w:rsidP="00B76226">
            <w:pPr>
              <w:pStyle w:val="Ptabletext"/>
            </w:pPr>
            <w:r>
              <w:t>3</w:t>
            </w:r>
          </w:p>
        </w:tc>
        <w:tc>
          <w:tcPr>
            <w:tcW w:w="703" w:type="dxa"/>
          </w:tcPr>
          <w:p w14:paraId="79C787DC" w14:textId="0F2AF274" w:rsidR="00B54A4F" w:rsidRPr="00593B46" w:rsidRDefault="00B54A4F" w:rsidP="00B76226">
            <w:pPr>
              <w:pStyle w:val="Ptabletext"/>
            </w:pPr>
            <w:r>
              <w:t>4</w:t>
            </w:r>
          </w:p>
        </w:tc>
        <w:tc>
          <w:tcPr>
            <w:tcW w:w="703" w:type="dxa"/>
          </w:tcPr>
          <w:p w14:paraId="650D56DC" w14:textId="7DA4060F" w:rsidR="00B54A4F" w:rsidRPr="00593B46" w:rsidRDefault="00B54A4F" w:rsidP="00B76226">
            <w:pPr>
              <w:pStyle w:val="Ptabletext"/>
            </w:pPr>
            <w:r>
              <w:t>5</w:t>
            </w:r>
          </w:p>
        </w:tc>
      </w:tr>
      <w:tr w:rsidR="00B54A4F" w14:paraId="786D6179" w14:textId="4BCA274A" w:rsidTr="00B54A4F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5E2579FC" w14:textId="7BD8EA6C" w:rsidR="00B54A4F" w:rsidRPr="00542035" w:rsidRDefault="00B54A4F" w:rsidP="00B76226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d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EC592FC" w14:textId="1889FEC2" w:rsidR="00B54A4F" w:rsidRDefault="00B54A4F" w:rsidP="00B54A4F">
            <w:pPr>
              <w:pStyle w:val="Ptabletext"/>
            </w:pPr>
            <w:r>
              <w:t>0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</w:tcPr>
          <w:p w14:paraId="5CA4B09A" w14:textId="5318A5B5" w:rsidR="00B54A4F" w:rsidRDefault="00B54A4F" w:rsidP="00B76226">
            <w:pPr>
              <w:pStyle w:val="Ptabletext"/>
            </w:pPr>
            <w:r>
              <w:t>450</w:t>
            </w:r>
          </w:p>
        </w:tc>
        <w:tc>
          <w:tcPr>
            <w:tcW w:w="581" w:type="dxa"/>
            <w:tcMar>
              <w:top w:w="6" w:type="dxa"/>
              <w:bottom w:w="6" w:type="dxa"/>
            </w:tcMar>
          </w:tcPr>
          <w:p w14:paraId="3517E2BB" w14:textId="07376EA6" w:rsidR="00B54A4F" w:rsidRDefault="00B54A4F" w:rsidP="00B76226">
            <w:pPr>
              <w:pStyle w:val="Ptabletext"/>
            </w:pPr>
            <w:r>
              <w:t>900</w:t>
            </w:r>
          </w:p>
        </w:tc>
        <w:tc>
          <w:tcPr>
            <w:tcW w:w="703" w:type="dxa"/>
            <w:tcMar>
              <w:top w:w="6" w:type="dxa"/>
              <w:bottom w:w="6" w:type="dxa"/>
            </w:tcMar>
          </w:tcPr>
          <w:p w14:paraId="7061F127" w14:textId="212AEEBD" w:rsidR="00B54A4F" w:rsidRDefault="00B54A4F" w:rsidP="00B76226">
            <w:pPr>
              <w:pStyle w:val="Ptabletext"/>
            </w:pPr>
            <w:r>
              <w:t>1350</w:t>
            </w:r>
          </w:p>
        </w:tc>
        <w:tc>
          <w:tcPr>
            <w:tcW w:w="703" w:type="dxa"/>
          </w:tcPr>
          <w:p w14:paraId="6F791BF1" w14:textId="071587C1" w:rsidR="00B54A4F" w:rsidRDefault="00B54A4F" w:rsidP="00B76226">
            <w:pPr>
              <w:pStyle w:val="Ptabletext"/>
            </w:pPr>
            <w:r>
              <w:t>1800</w:t>
            </w:r>
          </w:p>
        </w:tc>
        <w:tc>
          <w:tcPr>
            <w:tcW w:w="703" w:type="dxa"/>
          </w:tcPr>
          <w:p w14:paraId="255214E8" w14:textId="6005A857" w:rsidR="00B54A4F" w:rsidRDefault="00B54A4F" w:rsidP="00B76226">
            <w:pPr>
              <w:pStyle w:val="Ptabletext"/>
            </w:pPr>
            <w:r>
              <w:t>2250</w:t>
            </w:r>
          </w:p>
        </w:tc>
      </w:tr>
    </w:tbl>
    <w:p w14:paraId="5167F8D0" w14:textId="1EF8CF1C" w:rsidR="00B54A4F" w:rsidRDefault="00B54A4F" w:rsidP="005B6EF3">
      <w:pPr>
        <w:pStyle w:val="Pquestionheadingsx1stafterhead"/>
        <w:tabs>
          <w:tab w:val="left" w:pos="426"/>
        </w:tabs>
      </w:pPr>
      <w:r>
        <w:lastRenderedPageBreak/>
        <w:t>Question 18</w:t>
      </w:r>
      <w:r>
        <w:tab/>
      </w:r>
      <w:r w:rsidR="00D0535A">
        <w:rPr>
          <w:rStyle w:val="Cmarkslabel"/>
        </w:rPr>
        <w:t>2 + 3 + 3 + 3</w:t>
      </w:r>
      <w:r w:rsidRPr="001B433F">
        <w:rPr>
          <w:rStyle w:val="Cmarkslabel"/>
        </w:rPr>
        <w:t xml:space="preserve"> marks</w:t>
      </w:r>
      <w:r>
        <w:tab/>
        <w:t>[</w:t>
      </w:r>
      <w:r w:rsidR="00D0535A">
        <w:t>5.3, 5.4, 5.6</w:t>
      </w:r>
      <w:r>
        <w:t>]</w:t>
      </w:r>
    </w:p>
    <w:p w14:paraId="2DF2304C" w14:textId="75E54C3B" w:rsidR="00B54A4F" w:rsidRDefault="00B54A4F" w:rsidP="005B6EF3">
      <w:pPr>
        <w:pStyle w:val="Pquestiontextpartsa"/>
        <w:keepNext/>
        <w:ind w:left="0" w:firstLine="0"/>
        <w:rPr>
          <w:i/>
        </w:rPr>
      </w:pPr>
      <w:r w:rsidRPr="003969E3">
        <w:rPr>
          <w:rStyle w:val="Cquestionpartlabelbold"/>
        </w:rPr>
        <w:t>(a)</w:t>
      </w:r>
      <w:r w:rsidRPr="003969E3">
        <w:tab/>
      </w:r>
    </w:p>
    <w:p w14:paraId="78AA6060" w14:textId="2BFB20C6" w:rsidR="00D004B4" w:rsidRDefault="00D004B4" w:rsidP="005B6EF3">
      <w:pPr>
        <w:pStyle w:val="Pquestiontextpartsa"/>
        <w:keepNext/>
        <w:ind w:left="0" w:firstLine="0"/>
      </w:pPr>
      <w:r>
        <w:rPr>
          <w:i/>
        </w:rPr>
        <w:tab/>
      </w:r>
      <w:r w:rsidRPr="009A3954">
        <w:rPr>
          <w:rFonts w:ascii="Palatino Linotype" w:hAnsi="Palatino Linotype"/>
          <w:noProof/>
        </w:rPr>
        <w:drawing>
          <wp:inline distT="0" distB="0" distL="0" distR="0" wp14:anchorId="5C250553" wp14:editId="48805073">
            <wp:extent cx="1719618" cy="1382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59" cy="13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8412" w14:textId="7DBF0A5A" w:rsidR="00B54A4F" w:rsidRPr="00961420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969E3">
        <w:rPr>
          <w:rStyle w:val="Cquestionpartlabelbold"/>
        </w:rPr>
        <w:t>)</w:t>
      </w:r>
      <w:r w:rsidRPr="003969E3">
        <w:tab/>
      </w:r>
      <w:r w:rsidRPr="00961420">
        <w:t xml:space="preserve">Let </w:t>
      </w:r>
      <w:r w:rsidRPr="00D004B4">
        <w:rPr>
          <w:i/>
        </w:rPr>
        <w:t>A</w:t>
      </w:r>
      <w:r w:rsidRPr="00961420">
        <w:t>(</w:t>
      </w:r>
      <w:r w:rsidRPr="00961420">
        <w:rPr>
          <w:i/>
        </w:rPr>
        <w:t>x</w:t>
      </w:r>
      <w:r w:rsidRPr="00961420">
        <w:rPr>
          <w:vertAlign w:val="subscript"/>
        </w:rPr>
        <w:t>1</w:t>
      </w:r>
      <w:r w:rsidRPr="00961420">
        <w:t xml:space="preserve">, </w:t>
      </w:r>
      <w:r w:rsidRPr="00961420">
        <w:rPr>
          <w:i/>
        </w:rPr>
        <w:t>y</w:t>
      </w:r>
      <w:r w:rsidRPr="00961420">
        <w:rPr>
          <w:vertAlign w:val="subscript"/>
        </w:rPr>
        <w:t>1</w:t>
      </w:r>
      <w:r w:rsidRPr="00961420">
        <w:t>)</w:t>
      </w:r>
      <w:r>
        <w:t xml:space="preserve"> = (5</w:t>
      </w:r>
      <w:r w:rsidRPr="00961420">
        <w:t xml:space="preserve">, </w:t>
      </w:r>
      <w:r>
        <w:t>5</w:t>
      </w:r>
      <w:r w:rsidR="00D004B4">
        <w:t>) and</w:t>
      </w:r>
      <w:r w:rsidRPr="00961420">
        <w:t xml:space="preserve"> </w:t>
      </w:r>
      <w:r w:rsidR="00D004B4" w:rsidRPr="00D004B4">
        <w:rPr>
          <w:i/>
        </w:rPr>
        <w:t>B</w:t>
      </w:r>
      <w:r w:rsidRPr="00961420">
        <w:t>(</w:t>
      </w:r>
      <w:r w:rsidRPr="00961420">
        <w:rPr>
          <w:i/>
        </w:rPr>
        <w:t>x</w:t>
      </w:r>
      <w:r w:rsidRPr="00961420">
        <w:rPr>
          <w:vertAlign w:val="subscript"/>
        </w:rPr>
        <w:t>2</w:t>
      </w:r>
      <w:r w:rsidRPr="00961420">
        <w:t xml:space="preserve">, </w:t>
      </w:r>
      <w:r w:rsidRPr="00961420">
        <w:rPr>
          <w:i/>
        </w:rPr>
        <w:t>y</w:t>
      </w:r>
      <w:r w:rsidRPr="00961420">
        <w:rPr>
          <w:vertAlign w:val="subscript"/>
        </w:rPr>
        <w:t>2</w:t>
      </w:r>
      <w:r>
        <w:t>) = (9, 2</w:t>
      </w:r>
      <w:r w:rsidRPr="00961420">
        <w:t xml:space="preserve">)  </w:t>
      </w:r>
    </w:p>
    <w:p w14:paraId="29107E5B" w14:textId="1BEAE2A6" w:rsidR="00B54A4F" w:rsidRPr="00961420" w:rsidRDefault="00D004B4" w:rsidP="00D004B4">
      <w:pPr>
        <w:pStyle w:val="Pquestiontextpartsa"/>
      </w:pPr>
      <w:r>
        <w:tab/>
      </w:r>
      <w:r w:rsidR="00B54A4F" w:rsidRPr="00961420">
        <w:t xml:space="preserve">Here, </w:t>
      </w:r>
      <w:r w:rsidR="00B54A4F" w:rsidRPr="00961420">
        <w:rPr>
          <w:i/>
        </w:rPr>
        <w:t>x</w:t>
      </w:r>
      <w:r w:rsidR="00B54A4F" w:rsidRPr="00961420">
        <w:rPr>
          <w:vertAlign w:val="subscript"/>
        </w:rPr>
        <w:t>1</w:t>
      </w:r>
      <w:r w:rsidR="00B54A4F">
        <w:t xml:space="preserve"> = 5</w:t>
      </w:r>
      <w:r>
        <w:t xml:space="preserve">, </w:t>
      </w:r>
      <w:r w:rsidR="00B54A4F" w:rsidRPr="00961420">
        <w:rPr>
          <w:i/>
        </w:rPr>
        <w:t>x</w:t>
      </w:r>
      <w:r w:rsidR="00B54A4F" w:rsidRPr="00961420">
        <w:rPr>
          <w:vertAlign w:val="subscript"/>
        </w:rPr>
        <w:t>2</w:t>
      </w:r>
      <w:r w:rsidR="00B54A4F">
        <w:t xml:space="preserve"> = 9</w:t>
      </w:r>
      <w:r w:rsidR="00B54A4F" w:rsidRPr="00961420">
        <w:t xml:space="preserve">, </w:t>
      </w:r>
      <w:r w:rsidR="00B54A4F" w:rsidRPr="00961420">
        <w:rPr>
          <w:i/>
        </w:rPr>
        <w:t>y</w:t>
      </w:r>
      <w:r w:rsidR="00B54A4F" w:rsidRPr="00961420">
        <w:rPr>
          <w:vertAlign w:val="subscript"/>
        </w:rPr>
        <w:t>1</w:t>
      </w:r>
      <w:r w:rsidR="00B54A4F">
        <w:t xml:space="preserve"> = 5</w:t>
      </w:r>
      <w:r w:rsidR="00B54A4F" w:rsidRPr="00961420">
        <w:t xml:space="preserve">, </w:t>
      </w:r>
      <w:r w:rsidR="00B54A4F" w:rsidRPr="00961420">
        <w:rPr>
          <w:i/>
        </w:rPr>
        <w:t>y</w:t>
      </w:r>
      <w:r w:rsidR="00B54A4F" w:rsidRPr="00961420">
        <w:rPr>
          <w:vertAlign w:val="subscript"/>
        </w:rPr>
        <w:t>2</w:t>
      </w:r>
      <w:r w:rsidR="00B54A4F" w:rsidRPr="00961420">
        <w:t xml:space="preserve"> </w:t>
      </w:r>
      <w:r w:rsidR="00B54A4F">
        <w:t>= 2</w:t>
      </w:r>
    </w:p>
    <w:p w14:paraId="4E82CAFC" w14:textId="716292C0" w:rsidR="00B54A4F" w:rsidRPr="00961420" w:rsidRDefault="00D004B4" w:rsidP="00D004B4">
      <w:pPr>
        <w:pStyle w:val="Pquestiontextpartsa"/>
      </w:pPr>
      <w:r>
        <w:tab/>
      </w:r>
      <w:r w:rsidR="00B54A4F" w:rsidRPr="00961420">
        <w:t>Write the distance formula, substitute in the relevant values, and evaluate. Include units in your answer</w:t>
      </w:r>
      <w:r>
        <w:t>.</w:t>
      </w:r>
    </w:p>
    <w:p w14:paraId="0AB2102C" w14:textId="073AAF45" w:rsidR="00B54A4F" w:rsidRDefault="00B54A4F" w:rsidP="00D004B4">
      <w:pPr>
        <w:pStyle w:val="Pquestiontextpartsa"/>
      </w:pPr>
      <w:r w:rsidRPr="00961420">
        <w:t xml:space="preserve"> </w:t>
      </w:r>
      <w:r w:rsidR="00D004B4">
        <w:tab/>
      </w:r>
      <w:r w:rsidR="00D004B4" w:rsidRPr="00D004B4">
        <w:rPr>
          <w:position w:val="-82"/>
        </w:rPr>
        <w:object w:dxaOrig="2280" w:dyaOrig="1939" w14:anchorId="4A620603">
          <v:shape id="_x0000_i1045" type="#_x0000_t75" style="width:115pt;height:97.8pt" o:ole="">
            <v:imagedata r:id="rId54" o:title=""/>
          </v:shape>
          <o:OLEObject Type="Embed" ProgID="Equation.DSMT4" ShapeID="_x0000_i1045" DrawAspect="Content" ObjectID="_1537769946" r:id="rId55"/>
        </w:object>
      </w:r>
    </w:p>
    <w:p w14:paraId="77BD52ED" w14:textId="4146DCF9" w:rsidR="00B54A4F" w:rsidRDefault="00B54A4F" w:rsidP="00D004B4">
      <w:pPr>
        <w:pStyle w:val="Pquestiontextpartsa"/>
      </w:pPr>
      <w:r>
        <w:rPr>
          <w:i/>
        </w:rPr>
        <w:t xml:space="preserve">  </w:t>
      </w:r>
      <w:r w:rsidR="00D004B4">
        <w:rPr>
          <w:i/>
        </w:rPr>
        <w:tab/>
      </w:r>
      <w:r w:rsidR="00CA7C6D">
        <w:rPr>
          <w:i/>
        </w:rPr>
        <w:t>AB</w:t>
      </w:r>
      <w:r>
        <w:t xml:space="preserve"> = 5 units</w:t>
      </w:r>
    </w:p>
    <w:p w14:paraId="1C9BD01E" w14:textId="352458E6" w:rsidR="00B54A4F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969E3">
        <w:rPr>
          <w:rStyle w:val="Cquestionpartlabelbold"/>
        </w:rPr>
        <w:t>)</w:t>
      </w:r>
      <w:r w:rsidRPr="003969E3">
        <w:tab/>
      </w:r>
      <w:r>
        <w:t xml:space="preserve">Side </w:t>
      </w:r>
      <w:r w:rsidRPr="00D004B4">
        <w:rPr>
          <w:i/>
        </w:rPr>
        <w:t>BC</w:t>
      </w:r>
      <w:r>
        <w:t xml:space="preserve"> is parallel to the </w:t>
      </w:r>
      <w:r w:rsidRPr="00417F91">
        <w:rPr>
          <w:i/>
        </w:rPr>
        <w:t>y</w:t>
      </w:r>
      <w:r>
        <w:t>-axis, i</w:t>
      </w:r>
      <w:r w:rsidR="00D004B4">
        <w:t>.</w:t>
      </w:r>
      <w:r>
        <w:t>e</w:t>
      </w:r>
      <w:r w:rsidR="00D004B4">
        <w:t>.</w:t>
      </w:r>
      <w:r>
        <w:t xml:space="preserve"> it is a vertical line. Its equation is </w:t>
      </w:r>
      <w:r w:rsidRPr="001809BB">
        <w:rPr>
          <w:i/>
        </w:rPr>
        <w:t>x</w:t>
      </w:r>
      <w:r>
        <w:t xml:space="preserve"> = 9</w:t>
      </w:r>
      <w:r w:rsidR="00D004B4">
        <w:t>.</w:t>
      </w:r>
    </w:p>
    <w:p w14:paraId="367F5CE8" w14:textId="77777777" w:rsidR="00B54A4F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969E3">
        <w:rPr>
          <w:rStyle w:val="Cquestionpartlabelbold"/>
        </w:rPr>
        <w:t>)</w:t>
      </w:r>
      <w:r w:rsidRPr="003969E3">
        <w:tab/>
      </w:r>
    </w:p>
    <w:p w14:paraId="6A34C772" w14:textId="028C0FA0" w:rsidR="00B54A4F" w:rsidRDefault="00B54A4F" w:rsidP="00D004B4">
      <w:pPr>
        <w:pStyle w:val="Pquestiontextpartsa"/>
      </w:pPr>
      <w:r>
        <w:tab/>
      </w:r>
      <w:r w:rsidRPr="004D4D27">
        <w:rPr>
          <w:noProof/>
        </w:rPr>
        <w:drawing>
          <wp:inline distT="0" distB="0" distL="0" distR="0" wp14:anchorId="219A23A0" wp14:editId="21E36258">
            <wp:extent cx="2014561" cy="145048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14" cy="14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8586" w14:textId="13694A40" w:rsidR="00B54A4F" w:rsidRDefault="00D004B4" w:rsidP="00D004B4">
      <w:pPr>
        <w:pStyle w:val="Pquestiontextpartsa"/>
      </w:pPr>
      <w:r>
        <w:tab/>
      </w:r>
      <w:r w:rsidR="00B54A4F">
        <w:t xml:space="preserve">Diagonal </w:t>
      </w:r>
      <w:r w:rsidR="00B54A4F" w:rsidRPr="00D004B4">
        <w:rPr>
          <w:i/>
        </w:rPr>
        <w:t>AC</w:t>
      </w:r>
      <w:r>
        <w:t>:</w:t>
      </w:r>
    </w:p>
    <w:p w14:paraId="57C8400B" w14:textId="4350DD0B" w:rsidR="00B54A4F" w:rsidRPr="00CA798F" w:rsidRDefault="00D004B4" w:rsidP="00D004B4">
      <w:pPr>
        <w:pStyle w:val="Pquestiontextpartsa"/>
      </w:pPr>
      <w:r>
        <w:tab/>
      </w:r>
      <w:r w:rsidR="00B54A4F" w:rsidRPr="00CA798F">
        <w:t>Let (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1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1</w:t>
      </w:r>
      <w:r w:rsidR="00B54A4F" w:rsidRPr="00CA798F">
        <w:t xml:space="preserve">) = </w:t>
      </w:r>
      <w:r w:rsidR="00B54A4F">
        <w:t>(5, 5</w:t>
      </w:r>
      <w:r>
        <w:t xml:space="preserve">) and </w:t>
      </w:r>
      <w:r w:rsidR="00B54A4F" w:rsidRPr="00CA798F">
        <w:t>(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2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2</w:t>
      </w:r>
      <w:r w:rsidR="00B54A4F" w:rsidRPr="00CA798F">
        <w:t>)</w:t>
      </w:r>
      <w:r w:rsidR="00B54A4F">
        <w:t xml:space="preserve"> = (9, 7</w:t>
      </w:r>
      <w:r w:rsidR="00B54A4F" w:rsidRPr="00CA798F">
        <w:t xml:space="preserve">)  </w:t>
      </w:r>
    </w:p>
    <w:p w14:paraId="384DC215" w14:textId="062E1436" w:rsidR="00B54A4F" w:rsidRPr="00CA798F" w:rsidRDefault="00D004B4" w:rsidP="00D004B4">
      <w:pPr>
        <w:pStyle w:val="Pquestiontextpartsa"/>
      </w:pPr>
      <w:r>
        <w:tab/>
      </w:r>
      <w:r w:rsidR="00B54A4F" w:rsidRPr="00CA798F">
        <w:t xml:space="preserve">Here, 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1</w:t>
      </w:r>
      <w:r w:rsidR="00B54A4F">
        <w:t xml:space="preserve"> = 5</w:t>
      </w:r>
      <w:r>
        <w:t xml:space="preserve">, </w:t>
      </w:r>
      <w:r w:rsidR="00B54A4F" w:rsidRPr="00CA798F">
        <w:rPr>
          <w:i/>
        </w:rPr>
        <w:t>x</w:t>
      </w:r>
      <w:r w:rsidR="00B54A4F" w:rsidRPr="00CA798F">
        <w:rPr>
          <w:vertAlign w:val="subscript"/>
        </w:rPr>
        <w:t>2</w:t>
      </w:r>
      <w:r w:rsidR="00B54A4F">
        <w:t xml:space="preserve"> = 9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1</w:t>
      </w:r>
      <w:r w:rsidR="00B54A4F">
        <w:t xml:space="preserve"> = 5</w:t>
      </w:r>
      <w:r w:rsidR="00B54A4F" w:rsidRPr="00CA798F">
        <w:t xml:space="preserve">, </w:t>
      </w:r>
      <w:r w:rsidR="00B54A4F" w:rsidRPr="00CA798F">
        <w:rPr>
          <w:i/>
        </w:rPr>
        <w:t>y</w:t>
      </w:r>
      <w:r w:rsidR="00B54A4F" w:rsidRPr="00CA798F">
        <w:rPr>
          <w:vertAlign w:val="subscript"/>
        </w:rPr>
        <w:t>2</w:t>
      </w:r>
      <w:r w:rsidR="00B54A4F" w:rsidRPr="00CA798F">
        <w:t xml:space="preserve"> </w:t>
      </w:r>
      <w:r w:rsidR="00B54A4F">
        <w:t>= 7</w:t>
      </w:r>
    </w:p>
    <w:p w14:paraId="1A1B8289" w14:textId="6FDB5521" w:rsidR="00B54A4F" w:rsidRPr="00CA798F" w:rsidRDefault="00D004B4" w:rsidP="00D004B4">
      <w:pPr>
        <w:pStyle w:val="Pquestiontextpartsa"/>
      </w:pPr>
      <w:r>
        <w:tab/>
      </w:r>
      <w:r w:rsidR="00B54A4F" w:rsidRPr="00CA798F">
        <w:t xml:space="preserve">Write the midpoint formula, substitute in the relevant values, and evaluate. </w:t>
      </w:r>
    </w:p>
    <w:p w14:paraId="2C6B929E" w14:textId="4C5DC195" w:rsidR="00B54A4F" w:rsidRPr="00CA798F" w:rsidRDefault="00B54A4F" w:rsidP="00D004B4">
      <w:pPr>
        <w:pStyle w:val="Pquestiontextpartsa"/>
      </w:pPr>
      <w:r w:rsidRPr="00CA798F">
        <w:t xml:space="preserve"> </w:t>
      </w:r>
      <w:r w:rsidR="00D004B4">
        <w:tab/>
      </w:r>
      <w:r w:rsidR="00D004B4" w:rsidRPr="00CA798F">
        <w:rPr>
          <w:position w:val="-92"/>
        </w:rPr>
        <w:object w:dxaOrig="2000" w:dyaOrig="1939" w14:anchorId="54AA8DC4">
          <v:shape id="_x0000_i1046" type="#_x0000_t75" style="width:101pt;height:97.8pt" o:ole="">
            <v:imagedata r:id="rId57" o:title=""/>
          </v:shape>
          <o:OLEObject Type="Embed" ProgID="Equation.DSMT4" ShapeID="_x0000_i1046" DrawAspect="Content" ObjectID="_1537769947" r:id="rId58"/>
        </w:object>
      </w:r>
    </w:p>
    <w:p w14:paraId="415BBF0E" w14:textId="43D84EDD" w:rsidR="00B54A4F" w:rsidRPr="007D4E33" w:rsidRDefault="00B54A4F" w:rsidP="00D004B4">
      <w:pPr>
        <w:pStyle w:val="Pquestiontextpartsa"/>
      </w:pPr>
      <w:r w:rsidRPr="00CA798F">
        <w:rPr>
          <w:i/>
        </w:rPr>
        <w:t xml:space="preserve">  </w:t>
      </w:r>
      <w:r w:rsidR="00D004B4">
        <w:rPr>
          <w:i/>
        </w:rPr>
        <w:tab/>
      </w:r>
      <w:r w:rsidRPr="00CA798F">
        <w:rPr>
          <w:i/>
        </w:rPr>
        <w:t>M</w:t>
      </w:r>
      <w:r w:rsidRPr="00D004B4">
        <w:rPr>
          <w:i/>
          <w:vertAlign w:val="subscript"/>
        </w:rPr>
        <w:t>AC</w:t>
      </w:r>
      <w:r>
        <w:t xml:space="preserve"> = (7, 6</w:t>
      </w:r>
      <w:r w:rsidRPr="00CA798F">
        <w:t>)</w:t>
      </w:r>
    </w:p>
    <w:p w14:paraId="62826409" w14:textId="6B8AB5BF" w:rsidR="001B433F" w:rsidRDefault="001B433F" w:rsidP="005B6EF3">
      <w:pPr>
        <w:pStyle w:val="Psectionresults"/>
        <w:spacing w:before="0" w:after="0"/>
      </w:pPr>
      <w:r>
        <w:t xml:space="preserve">Extended </w:t>
      </w:r>
      <w:r w:rsidR="001158EE">
        <w:t xml:space="preserve">answer total marks:  </w:t>
      </w:r>
      <w:r w:rsidR="00CA7C6D">
        <w:t>23</w:t>
      </w:r>
    </w:p>
    <w:p w14:paraId="3F449EF0" w14:textId="0606F967" w:rsidR="001158EE" w:rsidRDefault="001B433F" w:rsidP="005B6EF3">
      <w:pPr>
        <w:pStyle w:val="Psectionresults"/>
        <w:spacing w:before="0" w:after="0"/>
      </w:pPr>
      <w:r>
        <w:t xml:space="preserve">TOTAL test </w:t>
      </w:r>
      <w:r w:rsidR="001158EE">
        <w:t xml:space="preserve">marks: </w:t>
      </w:r>
      <w:r w:rsidR="00200794">
        <w:t>5</w:t>
      </w:r>
      <w:r w:rsidR="00CA7C6D">
        <w:t>8</w:t>
      </w:r>
    </w:p>
    <w:sectPr w:rsidR="001158EE" w:rsidSect="00957E9E">
      <w:headerReference w:type="default" r:id="rId59"/>
      <w:footerReference w:type="default" r:id="rId6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66AE6" w14:textId="77777777" w:rsidR="00EA75D0" w:rsidRDefault="00EA75D0" w:rsidP="00B91E57">
      <w:r>
        <w:separator/>
      </w:r>
    </w:p>
  </w:endnote>
  <w:endnote w:type="continuationSeparator" w:id="0">
    <w:p w14:paraId="2426044D" w14:textId="77777777" w:rsidR="00EA75D0" w:rsidRDefault="00EA75D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577D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F0E2" w14:textId="77777777" w:rsidR="00EA75D0" w:rsidRDefault="00EA75D0" w:rsidP="00B91E57">
      <w:r>
        <w:separator/>
      </w:r>
    </w:p>
  </w:footnote>
  <w:footnote w:type="continuationSeparator" w:id="0">
    <w:p w14:paraId="6BFDC359" w14:textId="77777777" w:rsidR="00EA75D0" w:rsidRDefault="00EA75D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3DC5BF0D" w:rsidR="00B91E57" w:rsidRDefault="00D577DD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3A792F">
      <w:t>Linear relationships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FA7F27">
      <w:t>D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BF330A"/>
    <w:multiLevelType w:val="hybridMultilevel"/>
    <w:tmpl w:val="7EC6E7FA"/>
    <w:lvl w:ilvl="0" w:tplc="7E7CFA14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03FF0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64D0B"/>
    <w:rsid w:val="00180D86"/>
    <w:rsid w:val="00181C54"/>
    <w:rsid w:val="001B433F"/>
    <w:rsid w:val="001C4DB3"/>
    <w:rsid w:val="001F3D5E"/>
    <w:rsid w:val="00200794"/>
    <w:rsid w:val="00223001"/>
    <w:rsid w:val="00223B32"/>
    <w:rsid w:val="0023360B"/>
    <w:rsid w:val="002509BC"/>
    <w:rsid w:val="002635BA"/>
    <w:rsid w:val="0029192C"/>
    <w:rsid w:val="0029660A"/>
    <w:rsid w:val="0029665F"/>
    <w:rsid w:val="002A61AB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1543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A792F"/>
    <w:rsid w:val="003B3BBF"/>
    <w:rsid w:val="003C445D"/>
    <w:rsid w:val="003E3349"/>
    <w:rsid w:val="00402715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04F3"/>
    <w:rsid w:val="0046226B"/>
    <w:rsid w:val="00464A71"/>
    <w:rsid w:val="00472CCA"/>
    <w:rsid w:val="0048344D"/>
    <w:rsid w:val="00485A37"/>
    <w:rsid w:val="0049221B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3C3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B6EF3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B0C9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C78E6"/>
    <w:rsid w:val="007D4058"/>
    <w:rsid w:val="007D4E33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17CC"/>
    <w:rsid w:val="008D3E39"/>
    <w:rsid w:val="008E3A48"/>
    <w:rsid w:val="008E44F8"/>
    <w:rsid w:val="008E625B"/>
    <w:rsid w:val="008F0DDC"/>
    <w:rsid w:val="008F0EC6"/>
    <w:rsid w:val="009023C1"/>
    <w:rsid w:val="009055F9"/>
    <w:rsid w:val="00906D02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5673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E5DED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54A4F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61F2"/>
    <w:rsid w:val="00CA7C6D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04B4"/>
    <w:rsid w:val="00D01C11"/>
    <w:rsid w:val="00D027D6"/>
    <w:rsid w:val="00D03976"/>
    <w:rsid w:val="00D0535A"/>
    <w:rsid w:val="00D169AD"/>
    <w:rsid w:val="00D17A54"/>
    <w:rsid w:val="00D306C4"/>
    <w:rsid w:val="00D43956"/>
    <w:rsid w:val="00D45D65"/>
    <w:rsid w:val="00D476C7"/>
    <w:rsid w:val="00D50DA9"/>
    <w:rsid w:val="00D5254C"/>
    <w:rsid w:val="00D559B3"/>
    <w:rsid w:val="00D577DD"/>
    <w:rsid w:val="00D5788E"/>
    <w:rsid w:val="00D6673C"/>
    <w:rsid w:val="00D747CC"/>
    <w:rsid w:val="00D74E78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75D0"/>
    <w:rsid w:val="00EB088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140"/>
    <w:rsid w:val="00F5599A"/>
    <w:rsid w:val="00F60416"/>
    <w:rsid w:val="00F80273"/>
    <w:rsid w:val="00F93270"/>
    <w:rsid w:val="00FA71CA"/>
    <w:rsid w:val="00FA7F27"/>
    <w:rsid w:val="00FB077E"/>
    <w:rsid w:val="00FB4663"/>
    <w:rsid w:val="00FB7DE1"/>
    <w:rsid w:val="00FC108B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jpeg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image" Target="media/image16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5.png"/><Relationship Id="rId58" Type="http://schemas.openxmlformats.org/officeDocument/2006/relationships/oleObject" Target="embeddings/oleObject2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jpeg"/><Relationship Id="rId49" Type="http://schemas.openxmlformats.org/officeDocument/2006/relationships/image" Target="media/image23.wmf"/><Relationship Id="rId57" Type="http://schemas.openxmlformats.org/officeDocument/2006/relationships/image" Target="media/image28.w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7.png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7.bin"/><Relationship Id="rId5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39F34-1EDF-476F-9660-CA482996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120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</cp:revision>
  <cp:lastPrinted>2016-07-15T04:27:00Z</cp:lastPrinted>
  <dcterms:created xsi:type="dcterms:W3CDTF">2016-09-09T15:56:00Z</dcterms:created>
  <dcterms:modified xsi:type="dcterms:W3CDTF">2016-10-11T22:32:00Z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