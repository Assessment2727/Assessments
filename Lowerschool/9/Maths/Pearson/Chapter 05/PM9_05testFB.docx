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bookmarkStart w:id="0" w:name="_GoBack"/>
      <w:bookmarkEnd w:id="0"/>
      <w:r>
        <w:t>Multiple-choice section – choose the correct answer</w:t>
      </w:r>
    </w:p>
    <w:p w14:paraId="54555639" w14:textId="118A5D76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847E81">
        <w:t>5</w:t>
      </w:r>
      <w:r>
        <w:t>.1]</w:t>
      </w:r>
    </w:p>
    <w:p w14:paraId="68D9A325" w14:textId="38732DBB" w:rsidR="00EF38CC" w:rsidRDefault="00D9025C" w:rsidP="00EF38CC">
      <w:pPr>
        <w:pStyle w:val="Pquestiontextmainstem"/>
      </w:pPr>
      <w:r>
        <w:t xml:space="preserve">To </w:t>
      </w:r>
      <w:r w:rsidR="00542035">
        <w:t>find</w:t>
      </w:r>
      <w:r>
        <w:t xml:space="preserve"> </w:t>
      </w:r>
      <w:r w:rsidR="00332DC9">
        <w:rPr>
          <w:i/>
        </w:rPr>
        <w:t>q</w:t>
      </w:r>
      <w:r>
        <w:t xml:space="preserve"> from </w:t>
      </w:r>
      <w:r w:rsidR="00332DC9" w:rsidRPr="00332DC9">
        <w:t>6</w:t>
      </w:r>
      <w:r w:rsidR="00332DC9" w:rsidRPr="008A7307">
        <w:rPr>
          <w:rStyle w:val="Pemphasisasis"/>
        </w:rPr>
        <w:t>q</w:t>
      </w:r>
      <w:r w:rsidR="00332DC9" w:rsidRPr="00332DC9">
        <w:t xml:space="preserve"> + 3 = 15</w:t>
      </w:r>
      <w:r w:rsidR="00332DC9">
        <w:t xml:space="preserve"> </w:t>
      </w:r>
      <w:r>
        <w:t>you need to:</w:t>
      </w:r>
    </w:p>
    <w:p w14:paraId="0B251134" w14:textId="1EB24990" w:rsidR="00D9025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8A7307" w:rsidRPr="008B741D">
        <w:t>divide 15 by 6, then subtract 3 from the answer</w:t>
      </w:r>
    </w:p>
    <w:p w14:paraId="1B7F0ED0" w14:textId="3E87C2BC" w:rsidR="00D9025C" w:rsidRDefault="00EF38CC" w:rsidP="00EF38CC">
      <w:pPr>
        <w:pStyle w:val="Pquestiontextmcqoptions"/>
      </w:pPr>
      <w:r w:rsidRPr="001B433F">
        <w:rPr>
          <w:rStyle w:val="Cquestionpartlabelbold"/>
        </w:rPr>
        <w:t>B</w:t>
      </w:r>
      <w:r>
        <w:tab/>
      </w:r>
      <w:r w:rsidR="008A7307" w:rsidRPr="008B741D">
        <w:t>add 3 to 15, then subtract 3 from the answer</w:t>
      </w:r>
    </w:p>
    <w:p w14:paraId="0420C57B" w14:textId="17F3C4EA" w:rsidR="00D9025C" w:rsidRDefault="00EF38CC" w:rsidP="00EF38CC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8A7307" w:rsidRPr="008B741D">
        <w:t>subtract 3 from 15, then divide the answer by 6</w:t>
      </w:r>
    </w:p>
    <w:p w14:paraId="0054A580" w14:textId="6D098996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D</w:t>
      </w:r>
      <w:r>
        <w:tab/>
      </w:r>
      <w:r w:rsidR="0069202C" w:rsidRPr="008B741D">
        <w:t>divide 15 by 3, then subtract the answer by 6</w:t>
      </w:r>
    </w:p>
    <w:p w14:paraId="4A5DD7EC" w14:textId="65CDBB8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847E81">
        <w:t>5.2</w:t>
      </w:r>
      <w:r>
        <w:t>]</w:t>
      </w:r>
    </w:p>
    <w:p w14:paraId="4EF97E54" w14:textId="4F52C2A8" w:rsidR="00DF65A6" w:rsidRDefault="0069202C" w:rsidP="001B433F">
      <w:pPr>
        <w:pStyle w:val="Pquestiontextmcqoptions"/>
        <w:rPr>
          <w:rStyle w:val="Cquestionpartlabelbold"/>
        </w:rPr>
      </w:pPr>
      <w:r w:rsidRPr="008B741D">
        <w:t xml:space="preserve">There are 32 students in a Year 9 </w:t>
      </w:r>
      <w:r>
        <w:t>M</w:t>
      </w:r>
      <w:r w:rsidRPr="008B741D">
        <w:t xml:space="preserve">aths class. There are 6 more girls than boys in the class. If the number of boys is </w:t>
      </w:r>
      <w:r w:rsidRPr="008B741D">
        <w:rPr>
          <w:i/>
        </w:rPr>
        <w:t>x</w:t>
      </w:r>
      <w:r w:rsidRPr="008B741D">
        <w:t>, an equation for the total number of students in the class is:</w:t>
      </w:r>
    </w:p>
    <w:p w14:paraId="36EF2055" w14:textId="3965D311" w:rsidR="001B433F" w:rsidRDefault="001B433F" w:rsidP="001B433F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69202C" w:rsidRPr="008B741D">
        <w:rPr>
          <w:i/>
        </w:rPr>
        <w:t>x</w:t>
      </w:r>
      <w:r w:rsidR="0069202C" w:rsidRPr="008B741D">
        <w:t xml:space="preserve"> + 6 = 32</w:t>
      </w:r>
      <w:r>
        <w:tab/>
      </w:r>
      <w:r w:rsidR="002509BC">
        <w:tab/>
      </w:r>
      <w:r w:rsidRPr="001B433F">
        <w:rPr>
          <w:rStyle w:val="Cquestionpartlabelbold"/>
        </w:rPr>
        <w:t>B</w:t>
      </w:r>
      <w:r>
        <w:tab/>
      </w:r>
      <w:r w:rsidR="00542035">
        <w:t>6</w:t>
      </w:r>
      <w:r w:rsidR="00542035">
        <w:rPr>
          <w:i/>
        </w:rPr>
        <w:t>x</w:t>
      </w:r>
      <w:r w:rsidR="00542035">
        <w:t xml:space="preserve"> = </w:t>
      </w:r>
      <w:r w:rsidR="0069202C">
        <w:t>32</w:t>
      </w:r>
      <w:r>
        <w:tab/>
      </w:r>
      <w:r w:rsidR="002509BC">
        <w:tab/>
      </w:r>
      <w:r w:rsidRPr="001B433F">
        <w:rPr>
          <w:rStyle w:val="Cquestionpartlabelbold"/>
        </w:rPr>
        <w:t>C</w:t>
      </w:r>
      <w:r>
        <w:tab/>
      </w:r>
      <w:r w:rsidR="00542035">
        <w:t>2</w:t>
      </w:r>
      <w:r w:rsidR="00542035">
        <w:rPr>
          <w:i/>
        </w:rPr>
        <w:t>x</w:t>
      </w:r>
      <w:r w:rsidR="00542035">
        <w:t xml:space="preserve"> + </w:t>
      </w:r>
      <w:r w:rsidR="0069202C">
        <w:t>6</w:t>
      </w:r>
      <w:r w:rsidR="00542035">
        <w:t xml:space="preserve"> = </w:t>
      </w:r>
      <w:r w:rsidR="0069202C">
        <w:t>32</w:t>
      </w:r>
      <w:r w:rsidR="002509BC"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42035">
        <w:rPr>
          <w:i/>
        </w:rPr>
        <w:t>x</w:t>
      </w:r>
      <w:r w:rsidR="00542035">
        <w:t xml:space="preserve"> = </w:t>
      </w:r>
      <w:r w:rsidR="0069202C">
        <w:t>32</w:t>
      </w:r>
      <w:r w:rsidR="00542035">
        <w:t xml:space="preserve"> + </w:t>
      </w:r>
      <w:r w:rsidR="0069202C">
        <w:t>6</w:t>
      </w:r>
    </w:p>
    <w:p w14:paraId="5FFFF81F" w14:textId="73A10716" w:rsidR="00240E07" w:rsidRDefault="00240E07" w:rsidP="00240E07">
      <w:pPr>
        <w:pStyle w:val="Pquestionheadingmc"/>
      </w:pPr>
      <w:r>
        <w:t>Question 3</w:t>
      </w:r>
      <w:r>
        <w:tab/>
        <w:t>[</w:t>
      </w:r>
      <w:r w:rsidR="00847E81">
        <w:t>5.3</w:t>
      </w:r>
      <w:r>
        <w:t>]</w:t>
      </w:r>
    </w:p>
    <w:p w14:paraId="1A182CC8" w14:textId="7A4DC6C7" w:rsidR="00DF65A6" w:rsidRDefault="00542035" w:rsidP="00240E07">
      <w:pPr>
        <w:pStyle w:val="Pquestiontextmainstem"/>
      </w:pPr>
      <w:r>
        <w:t xml:space="preserve">The distance between the points </w:t>
      </w:r>
      <w:r w:rsidR="0069202C" w:rsidRPr="008B741D">
        <w:t>(4, 2) and (5, 4)</w:t>
      </w:r>
      <w:r>
        <w:t xml:space="preserve"> is:</w:t>
      </w:r>
    </w:p>
    <w:p w14:paraId="41D33E0B" w14:textId="4406C16D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542035">
        <w:t>1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542035"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69202C" w:rsidRPr="008B741D">
        <w:rPr>
          <w:position w:val="-8"/>
        </w:rPr>
        <w:object w:dxaOrig="360" w:dyaOrig="360" w14:anchorId="7AAFC4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25pt;height:18.25pt" o:ole="">
            <v:imagedata r:id="rId9" o:title=""/>
          </v:shape>
          <o:OLEObject Type="Embed" ProgID="Equation.DSMT4" ShapeID="_x0000_i1025" DrawAspect="Content" ObjectID="_1537769464" r:id="rId10"/>
        </w:objec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542035">
        <w:t>5</w:t>
      </w:r>
    </w:p>
    <w:p w14:paraId="19C92854" w14:textId="38BD4AC5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847E81">
        <w:t>5.4</w:t>
      </w:r>
      <w:r>
        <w:t>]</w:t>
      </w:r>
    </w:p>
    <w:p w14:paraId="551CD3B7" w14:textId="7787B278" w:rsidR="00240E07" w:rsidRDefault="00542035" w:rsidP="00240E07">
      <w:pPr>
        <w:pStyle w:val="Pquestiontextmainstem"/>
      </w:pPr>
      <w:r>
        <w:t xml:space="preserve">Here is a table of values for the linear relationship </w:t>
      </w:r>
      <w:r w:rsidR="0069202C" w:rsidRPr="008B741D">
        <w:rPr>
          <w:i/>
        </w:rPr>
        <w:t>d</w:t>
      </w:r>
      <w:r w:rsidR="0069202C" w:rsidRPr="008B741D">
        <w:t xml:space="preserve"> = 4</w:t>
      </w:r>
      <w:r w:rsidR="0069202C" w:rsidRPr="008B741D">
        <w:rPr>
          <w:i/>
        </w:rPr>
        <w:t>c</w:t>
      </w:r>
      <w:r w:rsidR="0069202C" w:rsidRPr="008B741D">
        <w:t xml:space="preserve"> + 6</w:t>
      </w:r>
      <w:r>
        <w:t>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23648C" w14:paraId="411E47F8" w14:textId="77777777" w:rsidTr="00931D7E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16AF308E" w14:textId="7EDF0AA7" w:rsidR="0023648C" w:rsidRPr="00542035" w:rsidRDefault="0023648C" w:rsidP="0023648C">
            <w:pPr>
              <w:pStyle w:val="Ptabletext"/>
              <w:rPr>
                <w:rStyle w:val="Pemphasisasis"/>
              </w:rPr>
            </w:pPr>
            <w:r w:rsidRPr="008B741D">
              <w:rPr>
                <w:i/>
              </w:rPr>
              <w:t>c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9E669F0" w14:textId="5BE4736D" w:rsidR="0023648C" w:rsidRDefault="0023648C" w:rsidP="0023648C">
            <w:pPr>
              <w:pStyle w:val="Ptabletext"/>
            </w:pPr>
            <w:r w:rsidRPr="008B741D">
              <w:t>-1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777AF86C" w14:textId="6A6C2504" w:rsidR="0023648C" w:rsidRDefault="0023648C" w:rsidP="0023648C">
            <w:pPr>
              <w:pStyle w:val="Ptabletext"/>
            </w:pPr>
            <w:r w:rsidRPr="008B741D"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43993814" w14:textId="713DEC49" w:rsidR="0023648C" w:rsidRDefault="0023648C" w:rsidP="0023648C">
            <w:pPr>
              <w:pStyle w:val="Ptabletext"/>
            </w:pPr>
            <w:r w:rsidRPr="008B741D">
              <w:t>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68092005" w14:textId="30AC1C8D" w:rsidR="0023648C" w:rsidRDefault="0023648C" w:rsidP="0023648C">
            <w:pPr>
              <w:pStyle w:val="Ptabletext"/>
            </w:pPr>
            <w:r w:rsidRPr="008B741D">
              <w:t>2</w:t>
            </w:r>
          </w:p>
        </w:tc>
      </w:tr>
      <w:tr w:rsidR="0023648C" w14:paraId="3F628727" w14:textId="77777777" w:rsidTr="00931D7E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41BBBB01" w14:textId="2AFEFEF0" w:rsidR="0023648C" w:rsidRPr="00542035" w:rsidRDefault="0023648C" w:rsidP="0023648C">
            <w:pPr>
              <w:pStyle w:val="Ptabletext"/>
              <w:rPr>
                <w:rStyle w:val="Pemphasisasis"/>
              </w:rPr>
            </w:pPr>
            <w:r w:rsidRPr="008B741D">
              <w:rPr>
                <w:i/>
              </w:rPr>
              <w:t>d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A01DAE5" w14:textId="3E5D924E" w:rsidR="0023648C" w:rsidRDefault="0023648C" w:rsidP="0023648C">
            <w:pPr>
              <w:pStyle w:val="Ptabletext"/>
            </w:pPr>
            <w:r w:rsidRPr="008B741D">
              <w:t>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437729D" w14:textId="10BE5F67" w:rsidR="0023648C" w:rsidRDefault="0023648C" w:rsidP="0023648C">
            <w:pPr>
              <w:pStyle w:val="Ptabletext"/>
            </w:pPr>
            <w:r w:rsidRPr="008B741D">
              <w:t>6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E34A855" w14:textId="77777777" w:rsidR="0023648C" w:rsidRDefault="0023648C" w:rsidP="0023648C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352AA0AB" w14:textId="3698B6A3" w:rsidR="0023648C" w:rsidRDefault="0023648C" w:rsidP="0023648C">
            <w:pPr>
              <w:pStyle w:val="Ptabletext"/>
            </w:pPr>
            <w:r w:rsidRPr="008B741D">
              <w:t>14</w:t>
            </w:r>
          </w:p>
        </w:tc>
      </w:tr>
    </w:tbl>
    <w:p w14:paraId="28AEDBB9" w14:textId="17762F9F" w:rsidR="00542035" w:rsidRDefault="00931D7E" w:rsidP="00240E07">
      <w:pPr>
        <w:pStyle w:val="Pquestiontextmainstem"/>
      </w:pPr>
      <w:r>
        <w:t>The value needed to complete the table is:</w:t>
      </w:r>
    </w:p>
    <w:p w14:paraId="2A9463E6" w14:textId="6A76D0EF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31D7E">
        <w:t>-</w:t>
      </w:r>
      <w:r w:rsidR="0023648C"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23648C"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3648C">
        <w:t>6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31D7E">
        <w:t>1</w:t>
      </w:r>
      <w:r w:rsidR="0023648C">
        <w:t>0</w:t>
      </w:r>
    </w:p>
    <w:p w14:paraId="0D17C7E0" w14:textId="20D5E768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847E81">
        <w:t>5.5</w:t>
      </w:r>
      <w:r>
        <w:t>]</w:t>
      </w:r>
    </w:p>
    <w:p w14:paraId="1109BF28" w14:textId="11BE2D69" w:rsidR="00DF65A6" w:rsidRDefault="00931D7E" w:rsidP="00240E07">
      <w:pPr>
        <w:pStyle w:val="Pquestiontextmainstem"/>
      </w:pPr>
      <w:r>
        <w:t xml:space="preserve">The gradient of the line joining the points </w:t>
      </w:r>
      <w:r w:rsidR="0023648C">
        <w:t xml:space="preserve">(3, 6) and </w:t>
      </w:r>
      <w:r w:rsidR="0023648C" w:rsidRPr="008B741D">
        <w:t>(6, 15)</w:t>
      </w:r>
      <w:r>
        <w:t xml:space="preserve"> is:</w:t>
      </w:r>
    </w:p>
    <w:p w14:paraId="5C8C4AA0" w14:textId="0B96B0B8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31D7E">
        <w:t>-</w:t>
      </w:r>
      <w:r w:rsidR="0023648C">
        <w:t>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23648C">
        <w:t>7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3648C"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931D7E">
        <w:t>1</w:t>
      </w:r>
      <w:r w:rsidR="0023648C">
        <w:t>0</w:t>
      </w:r>
    </w:p>
    <w:p w14:paraId="7CAEE25A" w14:textId="4E301106" w:rsidR="00240E07" w:rsidRDefault="00240E07" w:rsidP="00240E07">
      <w:pPr>
        <w:pStyle w:val="Pquestionheadingmc"/>
      </w:pPr>
      <w:r>
        <w:t>Question 6</w:t>
      </w:r>
      <w:r>
        <w:tab/>
        <w:t>[</w:t>
      </w:r>
      <w:r w:rsidR="00847E81">
        <w:t>5.6</w:t>
      </w:r>
      <w:r>
        <w:t>]</w:t>
      </w:r>
    </w:p>
    <w:p w14:paraId="2AE82E50" w14:textId="79DCF6C6" w:rsidR="00DF65A6" w:rsidRDefault="00931D7E" w:rsidP="00653408">
      <w:pPr>
        <w:pStyle w:val="Pquestiontextmainstem"/>
      </w:pPr>
      <w:r>
        <w:t xml:space="preserve">The gradient of the line perpendicular to the equation </w:t>
      </w:r>
      <w:r w:rsidR="0023648C" w:rsidRPr="008B741D">
        <w:rPr>
          <w:i/>
        </w:rPr>
        <w:t>y</w:t>
      </w:r>
      <w:r w:rsidR="0023648C" w:rsidRPr="008B741D">
        <w:t xml:space="preserve"> = 4</w:t>
      </w:r>
      <w:r w:rsidR="0023648C" w:rsidRPr="008B741D">
        <w:rPr>
          <w:i/>
        </w:rPr>
        <w:t>x</w:t>
      </w:r>
      <w:r w:rsidR="0023648C" w:rsidRPr="008B741D">
        <w:t xml:space="preserve"> + 3</w:t>
      </w:r>
      <w:r>
        <w:t xml:space="preserve"> is:</w:t>
      </w:r>
    </w:p>
    <w:p w14:paraId="624B454F" w14:textId="03F082B5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31D7E">
        <w:t>-</w:t>
      </w:r>
      <w:r w:rsidR="0023648C">
        <w:t>4</w:t>
      </w:r>
      <w:r>
        <w:tab/>
      </w:r>
      <w:r>
        <w:tab/>
      </w:r>
      <w:r w:rsidR="00DF65A6">
        <w:tab/>
      </w:r>
      <w:r w:rsidRPr="001B433F">
        <w:rPr>
          <w:rStyle w:val="Cquestionpartlabelbold"/>
        </w:rPr>
        <w:t>B</w:t>
      </w:r>
      <w:r>
        <w:tab/>
      </w:r>
      <w:r w:rsidR="0023648C" w:rsidRPr="005C5E81">
        <w:rPr>
          <w:position w:val="-22"/>
        </w:rPr>
        <w:object w:dxaOrig="220" w:dyaOrig="580" w14:anchorId="35C3F2C4">
          <v:shape id="_x0000_i1026" type="#_x0000_t75" style="width:10.75pt;height:29pt" o:ole="">
            <v:imagedata r:id="rId11" o:title=""/>
          </v:shape>
          <o:OLEObject Type="Embed" ProgID="Equation.DSMT4" ShapeID="_x0000_i1026" DrawAspect="Content" ObjectID="_1537769465" r:id="rId12"/>
        </w:objec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23648C">
        <w:t>4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23648C" w:rsidRPr="005C5E81">
        <w:rPr>
          <w:position w:val="-22"/>
        </w:rPr>
        <w:object w:dxaOrig="320" w:dyaOrig="580" w14:anchorId="5724620B">
          <v:shape id="_x0000_i1027" type="#_x0000_t75" style="width:16.1pt;height:29pt" o:ole="">
            <v:imagedata r:id="rId13" o:title=""/>
          </v:shape>
          <o:OLEObject Type="Embed" ProgID="Equation.DSMT4" ShapeID="_x0000_i1027" DrawAspect="Content" ObjectID="_1537769466" r:id="rId14"/>
        </w:object>
      </w:r>
    </w:p>
    <w:p w14:paraId="7059B251" w14:textId="73950562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847E81">
        <w:t>5.7</w:t>
      </w:r>
      <w:r>
        <w:t>]</w:t>
      </w:r>
    </w:p>
    <w:p w14:paraId="562B7D99" w14:textId="2B7D2D63" w:rsidR="00DF65A6" w:rsidRPr="00931D7E" w:rsidRDefault="00931D7E" w:rsidP="00240E07">
      <w:pPr>
        <w:pStyle w:val="Pquestiontextmainstem"/>
        <w:rPr>
          <w:szCs w:val="22"/>
          <w:lang w:eastAsia="en-US"/>
        </w:rPr>
      </w:pPr>
      <w:r>
        <w:t xml:space="preserve">Which of the following points lies on the line </w:t>
      </w:r>
      <w:r w:rsidR="0023648C" w:rsidRPr="008B741D">
        <w:rPr>
          <w:i/>
        </w:rPr>
        <w:t>y</w:t>
      </w:r>
      <w:r w:rsidR="0023648C" w:rsidRPr="008B741D">
        <w:t xml:space="preserve"> = 2 − 3</w:t>
      </w:r>
      <w:r w:rsidR="0023648C" w:rsidRPr="008B741D">
        <w:rPr>
          <w:i/>
        </w:rPr>
        <w:t>x</w:t>
      </w:r>
      <w:r>
        <w:t>?</w:t>
      </w:r>
    </w:p>
    <w:p w14:paraId="1608F2DC" w14:textId="4302E09C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931D7E">
        <w:t>(1, 7)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931D7E">
        <w:t>(2, -</w:t>
      </w:r>
      <w:r w:rsidR="0023648C">
        <w:t>4</w:t>
      </w:r>
      <w:r w:rsidR="00931D7E">
        <w:t>)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931D7E">
        <w:t>(3, -4)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847E81">
        <w:t xml:space="preserve">(-4, </w:t>
      </w:r>
      <w:r w:rsidR="0023648C">
        <w:t>2</w:t>
      </w:r>
      <w:r w:rsidR="00847E81">
        <w:t>)</w:t>
      </w:r>
    </w:p>
    <w:p w14:paraId="693D3AD3" w14:textId="50B597F2" w:rsidR="00240E07" w:rsidRDefault="00240E07" w:rsidP="00EA3558">
      <w:pPr>
        <w:pStyle w:val="Pquestionheadingmc"/>
        <w:keepLines/>
      </w:pPr>
      <w:r>
        <w:lastRenderedPageBreak/>
        <w:t>Question 8</w:t>
      </w:r>
      <w:r>
        <w:tab/>
        <w:t>[</w:t>
      </w:r>
      <w:r w:rsidR="00931D7E">
        <w:t>5.8</w:t>
      </w:r>
      <w:r>
        <w:t>]</w:t>
      </w:r>
    </w:p>
    <w:p w14:paraId="6D06A517" w14:textId="48A169E0" w:rsidR="00240E07" w:rsidRDefault="00847E81" w:rsidP="00EA3558">
      <w:pPr>
        <w:pStyle w:val="Pquestiontextmainstem"/>
        <w:keepNext/>
        <w:keepLines/>
      </w:pPr>
      <w:r>
        <w:t>Two straight lines are shown on the following graph.</w:t>
      </w:r>
    </w:p>
    <w:p w14:paraId="08CE9231" w14:textId="6FB473DF" w:rsidR="00847E81" w:rsidRDefault="0023648C" w:rsidP="00EA3558">
      <w:pPr>
        <w:pStyle w:val="Pquestiontextmcqoptions"/>
        <w:keepNext/>
        <w:keepLines/>
        <w:ind w:left="1701" w:hanging="1701"/>
        <w:rPr>
          <w:rStyle w:val="Cquestionpartlabelbold"/>
        </w:rPr>
      </w:pPr>
      <w:r w:rsidRPr="008B741D">
        <w:rPr>
          <w:noProof/>
        </w:rPr>
        <w:drawing>
          <wp:inline distT="0" distB="0" distL="0" distR="0" wp14:anchorId="78CE26D2" wp14:editId="17B44D63">
            <wp:extent cx="2667600" cy="213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00" cy="213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C060E" w14:textId="77777777" w:rsidR="00847E81" w:rsidRDefault="00847E81" w:rsidP="00847E81">
      <w:pPr>
        <w:tabs>
          <w:tab w:val="left" w:pos="993"/>
          <w:tab w:val="left" w:pos="1985"/>
          <w:tab w:val="left" w:pos="2977"/>
          <w:tab w:val="left" w:pos="4253"/>
        </w:tabs>
      </w:pPr>
    </w:p>
    <w:p w14:paraId="52CF7066" w14:textId="77777777" w:rsidR="00847E81" w:rsidRDefault="00847E81" w:rsidP="00EA3558">
      <w:pPr>
        <w:pStyle w:val="Pquestiontextmainstem"/>
      </w:pPr>
      <w:r>
        <w:t>The equations of the lines are:</w:t>
      </w:r>
    </w:p>
    <w:p w14:paraId="45870E52" w14:textId="6BECDFDD" w:rsidR="00240E07" w:rsidRDefault="00847E81" w:rsidP="00847E81">
      <w:pPr>
        <w:pStyle w:val="Pquestiontextmcqoptions"/>
      </w:pPr>
      <w:r>
        <w:rPr>
          <w:b/>
        </w:rPr>
        <w:t>A</w:t>
      </w:r>
      <w:r w:rsidR="0023648C">
        <w:tab/>
      </w:r>
      <w:r w:rsidR="0023648C" w:rsidRPr="008B741D">
        <w:rPr>
          <w:i/>
        </w:rPr>
        <w:t>y</w:t>
      </w:r>
      <w:r w:rsidR="0023648C" w:rsidRPr="008B741D">
        <w:t xml:space="preserve"> = -5 and </w:t>
      </w:r>
      <w:r w:rsidR="0023648C" w:rsidRPr="008B741D">
        <w:rPr>
          <w:i/>
        </w:rPr>
        <w:t>x</w:t>
      </w:r>
      <w:r w:rsidR="0023648C" w:rsidRPr="008B741D">
        <w:t xml:space="preserve"> = 6</w:t>
      </w:r>
      <w:r>
        <w:tab/>
      </w:r>
      <w:r>
        <w:tab/>
      </w:r>
      <w:r>
        <w:tab/>
      </w:r>
      <w:r>
        <w:rPr>
          <w:b/>
        </w:rPr>
        <w:t>B</w:t>
      </w:r>
      <w:r w:rsidR="0023648C">
        <w:tab/>
      </w:r>
      <w:r w:rsidR="0023648C" w:rsidRPr="008B741D">
        <w:rPr>
          <w:i/>
        </w:rPr>
        <w:t>y</w:t>
      </w:r>
      <w:r w:rsidR="0023648C" w:rsidRPr="008B741D">
        <w:t xml:space="preserve"> = -5 and </w:t>
      </w:r>
      <w:r w:rsidR="0023648C" w:rsidRPr="008B741D">
        <w:rPr>
          <w:i/>
        </w:rPr>
        <w:t>x</w:t>
      </w:r>
      <w:r w:rsidR="0023648C" w:rsidRPr="008B741D">
        <w:t xml:space="preserve"> = 6</w:t>
      </w:r>
      <w:r>
        <w:tab/>
      </w:r>
      <w:r>
        <w:tab/>
      </w:r>
      <w:r>
        <w:rPr>
          <w:b/>
        </w:rPr>
        <w:t>C</w:t>
      </w:r>
      <w:r w:rsidR="0023648C">
        <w:tab/>
      </w:r>
      <w:r w:rsidR="0023648C" w:rsidRPr="008B741D">
        <w:rPr>
          <w:i/>
        </w:rPr>
        <w:t>y</w:t>
      </w:r>
      <w:r w:rsidR="0023648C" w:rsidRPr="008B741D">
        <w:t xml:space="preserve"> = 6 and </w:t>
      </w:r>
      <w:r w:rsidR="0023648C" w:rsidRPr="008B741D">
        <w:rPr>
          <w:i/>
        </w:rPr>
        <w:t>x</w:t>
      </w:r>
      <w:r w:rsidR="0023648C" w:rsidRPr="008B741D">
        <w:t xml:space="preserve"> = -5</w:t>
      </w:r>
      <w:r>
        <w:tab/>
      </w:r>
      <w:r>
        <w:tab/>
      </w:r>
      <w:r>
        <w:tab/>
      </w:r>
      <w:r>
        <w:rPr>
          <w:b/>
        </w:rPr>
        <w:t>D</w:t>
      </w:r>
      <w:r w:rsidR="0023648C">
        <w:tab/>
      </w:r>
      <w:r w:rsidR="0023648C" w:rsidRPr="008B741D">
        <w:rPr>
          <w:i/>
        </w:rPr>
        <w:t>y</w:t>
      </w:r>
      <w:r w:rsidR="0023648C" w:rsidRPr="008B741D">
        <w:t xml:space="preserve"> = -6 and</w:t>
      </w:r>
      <w:r w:rsidR="0023648C">
        <w:t xml:space="preserve"> </w:t>
      </w:r>
      <w:r w:rsidR="0023648C" w:rsidRPr="008B741D">
        <w:rPr>
          <w:i/>
        </w:rPr>
        <w:t>x</w:t>
      </w:r>
      <w:r w:rsidR="0023648C" w:rsidRPr="008B741D">
        <w:t xml:space="preserve"> = -5</w:t>
      </w:r>
    </w:p>
    <w:p w14:paraId="0E83C1A4" w14:textId="12441D70" w:rsidR="00240E07" w:rsidRPr="00931D7E" w:rsidRDefault="001B433F" w:rsidP="00931D7E">
      <w:pPr>
        <w:pStyle w:val="Psectionresults"/>
      </w:pPr>
      <w:r>
        <w:t>M</w:t>
      </w:r>
      <w:r w:rsidR="00240E07">
        <w:t>ultiple-choice results: ___ / 8</w:t>
      </w:r>
    </w:p>
    <w:p w14:paraId="4D571429" w14:textId="3EC7B551" w:rsidR="001B433F" w:rsidRDefault="001B433F" w:rsidP="001B433F">
      <w:pPr>
        <w:pStyle w:val="Psectionheading"/>
      </w:pPr>
      <w:r>
        <w:t>Short answer section</w:t>
      </w:r>
    </w:p>
    <w:p w14:paraId="20AD4535" w14:textId="56B48BAC" w:rsidR="001B433F" w:rsidRDefault="00010A8C" w:rsidP="00B80E6D">
      <w:pPr>
        <w:pStyle w:val="Pquestionheadingsx1stafterhead"/>
      </w:pPr>
      <w:r>
        <w:t>Question 9</w:t>
      </w:r>
      <w:r w:rsidR="001B433F">
        <w:tab/>
      </w:r>
      <w:r w:rsidR="00847E81">
        <w:rPr>
          <w:rStyle w:val="Cmarkslabel"/>
        </w:rPr>
        <w:t>3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847E81">
        <w:t>5</w:t>
      </w:r>
      <w:r w:rsidR="00F13A32">
        <w:t>.1</w:t>
      </w:r>
      <w:r w:rsidR="001B433F">
        <w:t>]</w:t>
      </w:r>
    </w:p>
    <w:p w14:paraId="157A64E1" w14:textId="76211C09" w:rsidR="002509BC" w:rsidRDefault="00847E81" w:rsidP="0023648C">
      <w:pPr>
        <w:pStyle w:val="Pquestiontextmainstem"/>
      </w:pPr>
      <w:r w:rsidRPr="00847E81">
        <w:t>Solve the equatio</w:t>
      </w:r>
      <w:r>
        <w:t>n</w:t>
      </w:r>
      <w:r w:rsidRPr="00847E81">
        <w:t xml:space="preserve"> </w:t>
      </w:r>
      <w:r w:rsidR="0023648C" w:rsidRPr="008B741D">
        <w:t>3(3</w:t>
      </w:r>
      <w:r w:rsidR="0023648C" w:rsidRPr="008B741D">
        <w:rPr>
          <w:i/>
        </w:rPr>
        <w:t>x</w:t>
      </w:r>
      <w:r w:rsidR="0023648C" w:rsidRPr="008B741D">
        <w:t xml:space="preserve"> + 1) = 12</w:t>
      </w:r>
      <w:r w:rsidRPr="00847E81">
        <w:t xml:space="preserve">. Check your </w:t>
      </w:r>
      <w:r w:rsidRPr="0023648C">
        <w:t>answer</w:t>
      </w:r>
      <w:r w:rsidRPr="00847E81">
        <w:t xml:space="preserve"> by substitution</w:t>
      </w:r>
      <w:r>
        <w:t>.</w:t>
      </w:r>
    </w:p>
    <w:p w14:paraId="7E2027F9" w14:textId="77777777" w:rsidR="00EA3558" w:rsidRDefault="00EA3558" w:rsidP="009E1AF5">
      <w:pPr>
        <w:pStyle w:val="Pquestiontextmainstem"/>
        <w:rPr>
          <w:sz w:val="22"/>
          <w:szCs w:val="22"/>
        </w:rPr>
      </w:pPr>
    </w:p>
    <w:p w14:paraId="510EF773" w14:textId="77777777" w:rsidR="00EA3558" w:rsidRDefault="00EA3558" w:rsidP="009E1AF5">
      <w:pPr>
        <w:pStyle w:val="Pquestiontextmainstem"/>
        <w:rPr>
          <w:sz w:val="22"/>
          <w:szCs w:val="22"/>
        </w:rPr>
      </w:pPr>
    </w:p>
    <w:p w14:paraId="050EE1E9" w14:textId="77777777" w:rsidR="00EA3558" w:rsidRDefault="00EA3558" w:rsidP="009E1AF5">
      <w:pPr>
        <w:pStyle w:val="Pquestiontextmainstem"/>
        <w:rPr>
          <w:sz w:val="22"/>
          <w:szCs w:val="22"/>
        </w:rPr>
      </w:pPr>
    </w:p>
    <w:p w14:paraId="0601FB1E" w14:textId="1DBFD140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10</w:t>
      </w:r>
      <w:r w:rsidRPr="00AF48BF">
        <w:tab/>
      </w:r>
      <w:r w:rsidR="00F13A32">
        <w:rPr>
          <w:rStyle w:val="Cmarkslabel"/>
        </w:rPr>
        <w:t>4</w:t>
      </w:r>
      <w:r w:rsidRPr="00AF48BF">
        <w:rPr>
          <w:rStyle w:val="Cmarkslabel"/>
        </w:rPr>
        <w:t xml:space="preserve"> marks</w:t>
      </w:r>
      <w:r w:rsidRPr="00AF48BF">
        <w:tab/>
        <w:t>[</w:t>
      </w:r>
      <w:r w:rsidR="00847E81">
        <w:t>5.2</w:t>
      </w:r>
      <w:r w:rsidRPr="00AF48BF">
        <w:t>]</w:t>
      </w:r>
    </w:p>
    <w:p w14:paraId="50A430E0" w14:textId="3C4D92A2" w:rsidR="009E1AF5" w:rsidRDefault="00847E81" w:rsidP="00847E81">
      <w:pPr>
        <w:pStyle w:val="Pquestiontextmainstem"/>
      </w:pPr>
      <w:r>
        <w:t>Let</w:t>
      </w:r>
      <w:r w:rsidRPr="00593B46">
        <w:t xml:space="preserve"> </w:t>
      </w:r>
      <w:r w:rsidRPr="00593B46">
        <w:rPr>
          <w:i/>
        </w:rPr>
        <w:t>D</w:t>
      </w:r>
      <w:r w:rsidRPr="00593B46">
        <w:t xml:space="preserve"> represent </w:t>
      </w:r>
      <w:r w:rsidR="0023648C" w:rsidRPr="008B741D">
        <w:t>Daniel’s</w:t>
      </w:r>
      <w:r w:rsidR="0023648C" w:rsidRPr="00593B46">
        <w:t xml:space="preserve"> </w:t>
      </w:r>
      <w:r w:rsidRPr="00593B46">
        <w:t xml:space="preserve">age. </w:t>
      </w:r>
      <w:r w:rsidR="0023648C" w:rsidRPr="008B741D">
        <w:t>Gillian</w:t>
      </w:r>
      <w:r w:rsidR="0023648C">
        <w:t xml:space="preserve">’s </w:t>
      </w:r>
      <w:r>
        <w:t>age</w:t>
      </w:r>
      <w:r w:rsidRPr="00593B46">
        <w:t xml:space="preserve"> is </w:t>
      </w:r>
      <w:r w:rsidR="0023648C">
        <w:t>three times Daniel’s</w:t>
      </w:r>
      <w:r w:rsidRPr="00593B46">
        <w:t xml:space="preserve"> age and the sum of their ages is 36. Write an equation to represent this information, and solve it to find </w:t>
      </w:r>
      <w:r w:rsidR="0023648C" w:rsidRPr="008B741D">
        <w:t xml:space="preserve">Daniel’s and Gillian’s </w:t>
      </w:r>
      <w:r w:rsidRPr="00593B46">
        <w:t>ages.</w:t>
      </w:r>
    </w:p>
    <w:p w14:paraId="4637D20A" w14:textId="77777777" w:rsidR="00EA3558" w:rsidRDefault="00EA3558" w:rsidP="00847E81">
      <w:pPr>
        <w:pStyle w:val="Pquestiontextmainstem"/>
      </w:pPr>
    </w:p>
    <w:p w14:paraId="6681AC9C" w14:textId="77777777" w:rsidR="00EA3558" w:rsidRDefault="00EA3558" w:rsidP="00847E81">
      <w:pPr>
        <w:pStyle w:val="Pquestiontextmainstem"/>
      </w:pPr>
    </w:p>
    <w:p w14:paraId="26FD55F4" w14:textId="77777777" w:rsidR="00EA3558" w:rsidRDefault="00EA3558" w:rsidP="00847E81">
      <w:pPr>
        <w:pStyle w:val="Pquestiontextmainstem"/>
      </w:pPr>
    </w:p>
    <w:p w14:paraId="5FD72EDB" w14:textId="77777777" w:rsidR="00EA3558" w:rsidRDefault="00EA3558" w:rsidP="00847E81">
      <w:pPr>
        <w:pStyle w:val="Pquestiontextmainstem"/>
      </w:pPr>
    </w:p>
    <w:p w14:paraId="5D2D70C2" w14:textId="77777777" w:rsidR="00EA3558" w:rsidRDefault="00EA3558" w:rsidP="00847E81">
      <w:pPr>
        <w:pStyle w:val="Pquestiontextmainstem"/>
      </w:pPr>
    </w:p>
    <w:p w14:paraId="17C7DADB" w14:textId="77777777" w:rsidR="00EA3558" w:rsidRDefault="00EA3558" w:rsidP="00847E81">
      <w:pPr>
        <w:pStyle w:val="Pquestiontextmainstem"/>
      </w:pPr>
    </w:p>
    <w:p w14:paraId="203A7AA6" w14:textId="01F20246" w:rsidR="00010A8C" w:rsidRDefault="00010A8C" w:rsidP="00010A8C">
      <w:pPr>
        <w:pStyle w:val="Pquestionheadingsx"/>
      </w:pPr>
      <w:r>
        <w:t>Question 11</w:t>
      </w:r>
      <w:r>
        <w:tab/>
      </w:r>
      <w:r w:rsidR="00847E81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47E81">
        <w:t>5.3</w:t>
      </w:r>
      <w:r>
        <w:t>]</w:t>
      </w:r>
    </w:p>
    <w:p w14:paraId="39A7881E" w14:textId="1BFF176A" w:rsidR="009E1AF5" w:rsidRDefault="00847E81" w:rsidP="00527600">
      <w:pPr>
        <w:pStyle w:val="Pquestiontextpartsa"/>
      </w:pPr>
      <w:r w:rsidRPr="00593B46">
        <w:t xml:space="preserve">Find the midpoint of the line segment </w:t>
      </w:r>
      <w:r w:rsidR="0023648C" w:rsidRPr="008B741D">
        <w:t>joining (3, 7) and (7, 13).</w:t>
      </w:r>
    </w:p>
    <w:p w14:paraId="19852DB4" w14:textId="77777777" w:rsidR="00EA3558" w:rsidRDefault="00EA3558" w:rsidP="00527600">
      <w:pPr>
        <w:pStyle w:val="Pquestiontextpartsa"/>
      </w:pPr>
    </w:p>
    <w:p w14:paraId="334B9D37" w14:textId="77777777" w:rsidR="00EA3558" w:rsidRDefault="00EA3558" w:rsidP="00527600">
      <w:pPr>
        <w:pStyle w:val="Pquestiontextpartsa"/>
      </w:pPr>
    </w:p>
    <w:p w14:paraId="76DB1F8B" w14:textId="77777777" w:rsidR="00EA3558" w:rsidRDefault="00EA3558" w:rsidP="00527600">
      <w:pPr>
        <w:pStyle w:val="Pquestiontextpartsa"/>
      </w:pPr>
    </w:p>
    <w:p w14:paraId="25371681" w14:textId="77777777" w:rsidR="00EA3558" w:rsidRDefault="00EA3558" w:rsidP="00527600">
      <w:pPr>
        <w:pStyle w:val="Pquestiontextpartsa"/>
      </w:pPr>
    </w:p>
    <w:p w14:paraId="4D670A9C" w14:textId="77777777" w:rsidR="00EA3558" w:rsidRDefault="00EA3558" w:rsidP="00527600">
      <w:pPr>
        <w:pStyle w:val="Pquestiontextpartsa"/>
      </w:pPr>
    </w:p>
    <w:p w14:paraId="7A120821" w14:textId="7A1F5852" w:rsidR="00010A8C" w:rsidRDefault="00010A8C" w:rsidP="00010A8C">
      <w:pPr>
        <w:pStyle w:val="Pquestionheadingsx"/>
      </w:pPr>
      <w:r>
        <w:lastRenderedPageBreak/>
        <w:t>Question 12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5.4</w:t>
      </w:r>
      <w:r>
        <w:t>]</w:t>
      </w:r>
    </w:p>
    <w:p w14:paraId="20CED22D" w14:textId="7B080FBF" w:rsidR="00010A8C" w:rsidRDefault="00847E81" w:rsidP="009E1AF5">
      <w:pPr>
        <w:pStyle w:val="Pquestiontextmainstem"/>
      </w:pPr>
      <w:r w:rsidRPr="00593B46">
        <w:t xml:space="preserve">Use the equation </w:t>
      </w:r>
      <w:r w:rsidR="0023648C" w:rsidRPr="008B741D">
        <w:rPr>
          <w:i/>
        </w:rPr>
        <w:t>m</w:t>
      </w:r>
      <w:r w:rsidR="0023648C" w:rsidRPr="008B741D">
        <w:t xml:space="preserve"> = -2</w:t>
      </w:r>
      <w:r w:rsidR="0023648C" w:rsidRPr="008B741D">
        <w:rPr>
          <w:i/>
        </w:rPr>
        <w:t>n</w:t>
      </w:r>
      <w:r w:rsidR="0023648C" w:rsidRPr="008B741D">
        <w:t xml:space="preserve"> + 6</w:t>
      </w:r>
      <w:r>
        <w:t xml:space="preserve"> </w:t>
      </w:r>
      <w:r w:rsidRPr="00593B46">
        <w:t>to:</w:t>
      </w:r>
    </w:p>
    <w:p w14:paraId="3961C950" w14:textId="51FEF0D8" w:rsidR="00010A8C" w:rsidRDefault="00010A8C" w:rsidP="00010A8C">
      <w:pPr>
        <w:pStyle w:val="Pquestiontextpartsa"/>
      </w:pPr>
      <w:r w:rsidRPr="009E1AF5">
        <w:rPr>
          <w:rStyle w:val="Cquestionpartlabelbold"/>
        </w:rPr>
        <w:t>(a)</w:t>
      </w:r>
      <w:r w:rsidRPr="009E1AF5">
        <w:tab/>
      </w:r>
      <w:r w:rsidR="00847E81" w:rsidRPr="00593B46">
        <w:t>complete the table of values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</w:tblGrid>
      <w:tr w:rsidR="00616932" w14:paraId="34388BD7" w14:textId="77777777" w:rsidTr="00C44A9C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65A0266C" w14:textId="78941991" w:rsidR="00616932" w:rsidRPr="00542035" w:rsidRDefault="0023648C" w:rsidP="00616932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n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BEEF365" w14:textId="3D6BDF22" w:rsidR="00616932" w:rsidRDefault="00616932" w:rsidP="00616932">
            <w:pPr>
              <w:pStyle w:val="Ptabletext"/>
            </w:pPr>
            <w:r w:rsidRPr="00593B46"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28FC54B1" w14:textId="3747E5BD" w:rsidR="00616932" w:rsidRDefault="0023648C" w:rsidP="00616932">
            <w:pPr>
              <w:pStyle w:val="Ptabletext"/>
            </w:pPr>
            <w:r>
              <w:t>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349CC76" w14:textId="69E7A2C7" w:rsidR="00616932" w:rsidRDefault="0023648C" w:rsidP="00616932">
            <w:pPr>
              <w:pStyle w:val="Ptabletext"/>
            </w:pPr>
            <w:r>
              <w:t>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7135B39D" w14:textId="580E06F4" w:rsidR="00616932" w:rsidRDefault="0023648C" w:rsidP="00616932">
            <w:pPr>
              <w:pStyle w:val="Ptabletext"/>
            </w:pPr>
            <w:r>
              <w:t>3</w:t>
            </w:r>
          </w:p>
        </w:tc>
      </w:tr>
      <w:tr w:rsidR="00847E81" w14:paraId="27025A93" w14:textId="77777777" w:rsidTr="00847E81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7859900B" w14:textId="24C4037D" w:rsidR="00847E81" w:rsidRPr="00542035" w:rsidRDefault="0023648C" w:rsidP="00AD01BD">
            <w:pPr>
              <w:pStyle w:val="Ptabletext"/>
              <w:rPr>
                <w:rStyle w:val="Pemphasisasis"/>
              </w:rPr>
            </w:pPr>
            <w:r>
              <w:rPr>
                <w:rStyle w:val="Pemphasisasis"/>
              </w:rPr>
              <w:t>m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EF7E724" w14:textId="1A8C9CBC" w:rsidR="00847E81" w:rsidRDefault="00847E81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76B0E58" w14:textId="69130AA7" w:rsidR="00847E81" w:rsidRDefault="00847E81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51121DA2" w14:textId="77777777" w:rsidR="00847E81" w:rsidRDefault="00847E81" w:rsidP="00AD01BD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3F07BD9F" w14:textId="6713438B" w:rsidR="00847E81" w:rsidRDefault="00847E81" w:rsidP="00AD01BD">
            <w:pPr>
              <w:pStyle w:val="Ptabletext"/>
            </w:pPr>
          </w:p>
        </w:tc>
      </w:tr>
    </w:tbl>
    <w:p w14:paraId="4F560C29" w14:textId="77777777" w:rsidR="00EA3558" w:rsidRDefault="00EA3558" w:rsidP="00010A8C">
      <w:pPr>
        <w:pStyle w:val="Pquestiontextpartsai"/>
        <w:rPr>
          <w:rStyle w:val="Cquestionpartlabelbold"/>
        </w:rPr>
      </w:pPr>
    </w:p>
    <w:p w14:paraId="7774C80B" w14:textId="2E864B78" w:rsidR="00010A8C" w:rsidRDefault="00010A8C" w:rsidP="00010A8C">
      <w:pPr>
        <w:pStyle w:val="Pquestiontextpartsai"/>
      </w:pPr>
      <w:r w:rsidRPr="009E1AF5">
        <w:rPr>
          <w:rStyle w:val="Cquestionpartlabelbold"/>
        </w:rPr>
        <w:t>(b)</w:t>
      </w:r>
      <w:r w:rsidRPr="009E1AF5">
        <w:tab/>
      </w:r>
      <w:r w:rsidR="00051314" w:rsidRPr="00593B46">
        <w:t>plot the graph on the axes provided.</w:t>
      </w:r>
    </w:p>
    <w:p w14:paraId="49808890" w14:textId="337684B1" w:rsidR="009E1AF5" w:rsidRDefault="00051314" w:rsidP="00010A8C">
      <w:pPr>
        <w:pStyle w:val="Pquestiontextpartsai"/>
      </w:pPr>
      <w:r>
        <w:tab/>
      </w:r>
      <w:r w:rsidR="0023648C" w:rsidRPr="008B741D">
        <w:rPr>
          <w:noProof/>
        </w:rPr>
        <w:drawing>
          <wp:inline distT="0" distB="0" distL="0" distR="0" wp14:anchorId="64CD5BDB" wp14:editId="3549CD6E">
            <wp:extent cx="2181225" cy="1724025"/>
            <wp:effectExtent l="0" t="0" r="9525" b="9525"/>
            <wp:docPr id="2" name="Picture 2" descr="ACPM9_PR_5_04t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PM9_PR_5_04tf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1203E" w14:textId="24B81AF6" w:rsidR="00010A8C" w:rsidRDefault="00010A8C" w:rsidP="00010A8C">
      <w:pPr>
        <w:pStyle w:val="Pquestionheadingsx"/>
      </w:pPr>
      <w:r>
        <w:t>Question 13</w:t>
      </w:r>
      <w:r>
        <w:tab/>
      </w:r>
      <w:r w:rsidR="00F911EE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5.5</w:t>
      </w:r>
      <w:r>
        <w:t>]</w:t>
      </w:r>
    </w:p>
    <w:p w14:paraId="3E0EC2B7" w14:textId="7960EF6C" w:rsidR="00010A8C" w:rsidRDefault="00051314" w:rsidP="00010A8C">
      <w:pPr>
        <w:pStyle w:val="Pquestiontextmainstem"/>
      </w:pPr>
      <w:r w:rsidRPr="00593B46">
        <w:t>Find the gradient of the line segment shown below.</w:t>
      </w:r>
    </w:p>
    <w:p w14:paraId="757C3BDA" w14:textId="3A952C29" w:rsidR="00010A8C" w:rsidRDefault="0025691C" w:rsidP="00016073">
      <w:pPr>
        <w:pStyle w:val="Pquestiontextpartsai"/>
      </w:pPr>
      <w:r>
        <w:pict w14:anchorId="02B33B7C">
          <v:shape id="_x0000_i1028" type="#_x0000_t75" style="width:127.9pt;height:171.95pt">
            <v:imagedata r:id="rId17" o:title="PM2e_09_EB_05_FBT_01" grayscale="t"/>
          </v:shape>
        </w:pict>
      </w:r>
    </w:p>
    <w:p w14:paraId="18CCF7CC" w14:textId="4F807AA0" w:rsidR="00010A8C" w:rsidRDefault="00010A8C" w:rsidP="00EA3558">
      <w:pPr>
        <w:pStyle w:val="Pquestionheadingsx"/>
        <w:keepLines/>
      </w:pPr>
      <w:r>
        <w:lastRenderedPageBreak/>
        <w:t>Question 14</w:t>
      </w:r>
      <w:r>
        <w:tab/>
      </w:r>
      <w:r w:rsidR="00F13A32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5.6</w:t>
      </w:r>
      <w:r>
        <w:t>]</w:t>
      </w:r>
    </w:p>
    <w:p w14:paraId="0A4B09E1" w14:textId="60640869" w:rsidR="00010A8C" w:rsidRDefault="00051314" w:rsidP="00EA3558">
      <w:pPr>
        <w:pStyle w:val="Pquestiontextmainstem"/>
        <w:keepNext/>
        <w:keepLines/>
      </w:pPr>
      <w:r w:rsidRPr="00593B46">
        <w:t xml:space="preserve">Use the </w:t>
      </w:r>
      <w:r w:rsidRPr="00593B46">
        <w:rPr>
          <w:i/>
        </w:rPr>
        <w:t>y</w:t>
      </w:r>
      <w:r w:rsidRPr="00593B46">
        <w:t>-intercept and gradient</w:t>
      </w:r>
      <w:r>
        <w:t xml:space="preserve"> method to sketch the graph of </w:t>
      </w:r>
      <w:r w:rsidRPr="00593B46">
        <w:rPr>
          <w:i/>
        </w:rPr>
        <w:t>y</w:t>
      </w:r>
      <w:r w:rsidRPr="00593B46">
        <w:t xml:space="preserve"> = </w:t>
      </w:r>
      <w:r w:rsidR="0023648C">
        <w:t>2</w:t>
      </w:r>
      <w:r w:rsidRPr="00593B46">
        <w:rPr>
          <w:i/>
        </w:rPr>
        <w:t>x</w:t>
      </w:r>
      <w:r w:rsidRPr="00593B46">
        <w:t xml:space="preserve"> </w:t>
      </w:r>
      <w:r w:rsidRPr="00593B46">
        <w:sym w:font="Symbol" w:char="F02D"/>
      </w:r>
      <w:r>
        <w:t xml:space="preserve"> </w:t>
      </w:r>
      <w:r w:rsidR="0023648C">
        <w:t>6</w:t>
      </w:r>
      <w:r>
        <w:t xml:space="preserve"> </w:t>
      </w:r>
      <w:r w:rsidRPr="00593B46">
        <w:t>on the axes provided.</w:t>
      </w:r>
    </w:p>
    <w:p w14:paraId="57E8E783" w14:textId="4FE34D93" w:rsidR="00016073" w:rsidRPr="00AF48BF" w:rsidRDefault="0025691C" w:rsidP="00016073">
      <w:pPr>
        <w:pStyle w:val="Pquestiontextpartsai"/>
      </w:pPr>
      <w:r>
        <w:rPr>
          <w:noProof/>
          <w:color w:val="FF0000"/>
        </w:rPr>
        <w:pict w14:anchorId="55A0AF3B">
          <v:shape id="_x0000_i1029" type="#_x0000_t75" style="width:173pt;height:202.05pt">
            <v:imagedata r:id="rId18" o:title="PM2e_09_EB_05_FBT_02" croptop="-934f" cropright="-1090f" grayscale="t"/>
          </v:shape>
        </w:pict>
      </w:r>
    </w:p>
    <w:p w14:paraId="23460457" w14:textId="468FB393" w:rsidR="00010A8C" w:rsidRDefault="00010A8C" w:rsidP="00010A8C">
      <w:pPr>
        <w:pStyle w:val="Pquestionheadingsx"/>
      </w:pPr>
      <w:r>
        <w:t>Question 15</w:t>
      </w:r>
      <w:r>
        <w:tab/>
      </w:r>
      <w:r w:rsidR="00F911EE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5.7</w:t>
      </w:r>
      <w:r>
        <w:t>]</w:t>
      </w:r>
    </w:p>
    <w:p w14:paraId="0A7E1DB3" w14:textId="2E552936" w:rsidR="00010A8C" w:rsidRDefault="00051314" w:rsidP="00016073">
      <w:pPr>
        <w:pStyle w:val="Pquestiontextpartsa"/>
      </w:pPr>
      <w:r w:rsidRPr="00593B46">
        <w:t xml:space="preserve">Use the </w:t>
      </w:r>
      <w:r w:rsidRPr="00593B46">
        <w:rPr>
          <w:i/>
        </w:rPr>
        <w:t>x</w:t>
      </w:r>
      <w:r w:rsidRPr="00593B46">
        <w:t xml:space="preserve">- and </w:t>
      </w:r>
      <w:r w:rsidRPr="00593B46">
        <w:rPr>
          <w:i/>
        </w:rPr>
        <w:t>y</w:t>
      </w:r>
      <w:r w:rsidRPr="00593B46">
        <w:t xml:space="preserve">-intercept method to sketch the graph of </w:t>
      </w:r>
      <w:r w:rsidR="0023648C" w:rsidRPr="008B741D">
        <w:t>6</w:t>
      </w:r>
      <w:r w:rsidR="0023648C" w:rsidRPr="008B741D">
        <w:rPr>
          <w:i/>
        </w:rPr>
        <w:t>x</w:t>
      </w:r>
      <w:r w:rsidR="0023648C" w:rsidRPr="008B741D">
        <w:t xml:space="preserve"> + 2</w:t>
      </w:r>
      <w:r w:rsidR="0023648C" w:rsidRPr="008B741D">
        <w:rPr>
          <w:i/>
        </w:rPr>
        <w:t>y</w:t>
      </w:r>
      <w:r w:rsidR="0023648C" w:rsidRPr="008B741D">
        <w:t xml:space="preserve"> = 12</w:t>
      </w:r>
      <w:r w:rsidRPr="00593B46">
        <w:t xml:space="preserve"> on the axes provided</w:t>
      </w:r>
      <w:r>
        <w:t>.</w:t>
      </w:r>
    </w:p>
    <w:p w14:paraId="5AAC2D44" w14:textId="6BBB54C3" w:rsidR="00051314" w:rsidRDefault="0023648C" w:rsidP="00016073">
      <w:pPr>
        <w:pStyle w:val="Pquestiontextpartsa"/>
      </w:pPr>
      <w:r>
        <w:rPr>
          <w:noProof/>
          <w:color w:val="FF0000"/>
        </w:rPr>
        <w:drawing>
          <wp:inline distT="0" distB="0" distL="0" distR="0" wp14:anchorId="43C718D0" wp14:editId="01E5E629">
            <wp:extent cx="2199640" cy="2562225"/>
            <wp:effectExtent l="0" t="0" r="0" b="9525"/>
            <wp:docPr id="4" name="Picture 4" descr="C:\Users\Maja\AppData\Local\Microsoft\Windows\INetCache\Content.Word\PM2e_09_EB_05_FBT_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Maja\AppData\Local\Microsoft\Windows\INetCache\Content.Word\PM2e_09_EB_05_FBT_02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425" r="-16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964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DAA51" w14:textId="5675F300" w:rsidR="00051314" w:rsidRDefault="00051314" w:rsidP="00051314">
      <w:pPr>
        <w:pStyle w:val="Pquestionheadingsx"/>
      </w:pPr>
      <w:r>
        <w:t>Question 16</w:t>
      </w:r>
      <w:r>
        <w:tab/>
      </w:r>
      <w:r w:rsidR="00F911EE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F911EE">
        <w:t>5.8</w:t>
      </w:r>
      <w:r>
        <w:t>]</w:t>
      </w:r>
    </w:p>
    <w:p w14:paraId="7C573844" w14:textId="6B3E4230" w:rsidR="00051314" w:rsidRDefault="00051314" w:rsidP="00051314">
      <w:pPr>
        <w:pStyle w:val="Pquestiontextpartsa"/>
      </w:pPr>
      <w:r>
        <w:t>O</w:t>
      </w:r>
      <w:r w:rsidRPr="00593B46">
        <w:t xml:space="preserve">n the axes provided, </w:t>
      </w:r>
      <w:r>
        <w:t xml:space="preserve">sketch the graph of </w:t>
      </w:r>
      <w:r w:rsidR="0023648C" w:rsidRPr="008B741D">
        <w:rPr>
          <w:i/>
        </w:rPr>
        <w:t>y</w:t>
      </w:r>
      <w:r w:rsidR="0023648C" w:rsidRPr="008B741D">
        <w:t xml:space="preserve"> = 4</w:t>
      </w:r>
      <w:r>
        <w:t>,</w:t>
      </w:r>
      <w:r w:rsidRPr="00593B46">
        <w:t xml:space="preserve"> showing any intercepts with the axes.</w:t>
      </w:r>
    </w:p>
    <w:p w14:paraId="2849FF5E" w14:textId="39D67A1D" w:rsidR="00051314" w:rsidRPr="00C11A25" w:rsidRDefault="00051314" w:rsidP="00051314">
      <w:pPr>
        <w:pStyle w:val="Pquestiontextpartsa"/>
      </w:pPr>
      <w:r w:rsidRPr="00593B46">
        <w:rPr>
          <w:noProof/>
          <w:color w:val="FF0000"/>
        </w:rPr>
        <w:drawing>
          <wp:inline distT="0" distB="0" distL="0" distR="0" wp14:anchorId="74177084" wp14:editId="70AEA9A8">
            <wp:extent cx="2260121" cy="1625073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99085" cy="1653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AB9D" w14:textId="7EBCD84F" w:rsidR="00051314" w:rsidRPr="00EA3558" w:rsidRDefault="001B433F" w:rsidP="00EA3558">
      <w:pPr>
        <w:pStyle w:val="Psectionresults"/>
      </w:pPr>
      <w:r>
        <w:t xml:space="preserve">Short answer results: ___ / </w:t>
      </w:r>
      <w:r w:rsidR="0051657E">
        <w:t>27</w:t>
      </w:r>
      <w:r w:rsidR="00051314">
        <w:br w:type="page"/>
      </w:r>
    </w:p>
    <w:p w14:paraId="145123F9" w14:textId="55C2BF4C" w:rsidR="001B433F" w:rsidRDefault="001B433F" w:rsidP="001B433F">
      <w:pPr>
        <w:pStyle w:val="Psectionheading"/>
      </w:pPr>
      <w:r>
        <w:lastRenderedPageBreak/>
        <w:t>Extended answer section</w:t>
      </w:r>
    </w:p>
    <w:p w14:paraId="07DDBE29" w14:textId="590FCB40" w:rsidR="001B433F" w:rsidRDefault="001B433F" w:rsidP="00B80E6D">
      <w:pPr>
        <w:pStyle w:val="Pquestionheadingsx1stafterhead"/>
      </w:pPr>
      <w:r>
        <w:t xml:space="preserve">Question </w:t>
      </w:r>
      <w:r w:rsidR="003849AA">
        <w:t>1</w:t>
      </w:r>
      <w:r w:rsidR="00565FCA">
        <w:t>7</w:t>
      </w:r>
      <w:r>
        <w:tab/>
      </w:r>
      <w:r w:rsidR="00F911EE">
        <w:rPr>
          <w:rStyle w:val="Cmarkslabel"/>
        </w:rPr>
        <w:t>12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F911EE">
        <w:t>5.2, 5.4, 5.5</w:t>
      </w:r>
      <w:r>
        <w:t>]</w:t>
      </w:r>
    </w:p>
    <w:p w14:paraId="60D4CEEF" w14:textId="03463429" w:rsidR="002509BC" w:rsidRDefault="0023648C" w:rsidP="002509BC">
      <w:pPr>
        <w:pStyle w:val="Pquestiontextmainstem"/>
      </w:pPr>
      <w:r w:rsidRPr="008B741D">
        <w:t xml:space="preserve">Nerida </w:t>
      </w:r>
      <w:r w:rsidR="00413F8C">
        <w:t xml:space="preserve">starts </w:t>
      </w:r>
      <w:r w:rsidR="00565FCA" w:rsidRPr="00593B46">
        <w:t xml:space="preserve">from </w:t>
      </w:r>
      <w:r>
        <w:t>her</w:t>
      </w:r>
      <w:r w:rsidR="00565FCA" w:rsidRPr="00593B46">
        <w:t xml:space="preserve"> home, shown as point </w:t>
      </w:r>
      <w:r w:rsidR="00565FCA" w:rsidRPr="00565FCA">
        <w:rPr>
          <w:i/>
        </w:rPr>
        <w:t>A</w:t>
      </w:r>
      <w:r w:rsidR="00565FCA" w:rsidRPr="00593B46">
        <w:t xml:space="preserve"> (the origin) on the graph in part </w:t>
      </w:r>
      <w:r w:rsidR="00565FCA" w:rsidRPr="00565FCA">
        <w:rPr>
          <w:b/>
        </w:rPr>
        <w:t>(a)</w:t>
      </w:r>
      <w:r w:rsidR="00565FCA" w:rsidRPr="00593B46">
        <w:t xml:space="preserve"> below, and </w:t>
      </w:r>
      <w:r w:rsidR="00413F8C">
        <w:t xml:space="preserve">rides </w:t>
      </w:r>
      <w:r>
        <w:t>her</w:t>
      </w:r>
      <w:r w:rsidR="00565FCA" w:rsidRPr="00593B46">
        <w:t xml:space="preserve"> bicycle </w:t>
      </w:r>
      <w:r w:rsidR="00565FCA">
        <w:t xml:space="preserve">to point </w:t>
      </w:r>
      <w:r w:rsidR="00565FCA" w:rsidRPr="00565FCA">
        <w:rPr>
          <w:i/>
        </w:rPr>
        <w:t>B</w:t>
      </w:r>
      <w:r w:rsidR="00565FCA">
        <w:t xml:space="preserve"> </w:t>
      </w:r>
      <w:r w:rsidR="00565FCA" w:rsidRPr="00593B46">
        <w:t xml:space="preserve">at a constant speed for </w:t>
      </w:r>
      <w:r w:rsidR="00857C76">
        <w:t xml:space="preserve">3 </w:t>
      </w:r>
      <w:r w:rsidR="00565FCA" w:rsidRPr="00593B46">
        <w:t xml:space="preserve">minutes, covering a distance of </w:t>
      </w:r>
      <w:r w:rsidR="00857C76">
        <w:t>12</w:t>
      </w:r>
      <w:r w:rsidR="00565FCA" w:rsidRPr="00593B46">
        <w:t>00 metres.</w:t>
      </w:r>
    </w:p>
    <w:p w14:paraId="5F138ED3" w14:textId="5714B239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413F8C" w:rsidRPr="00593B46">
        <w:t>Represent the information on the distance</w:t>
      </w:r>
      <w:r w:rsidR="00413F8C" w:rsidRPr="00593B46">
        <w:sym w:font="Symbol" w:char="F02D"/>
      </w:r>
      <w:r w:rsidR="00413F8C" w:rsidRPr="00593B46">
        <w:t xml:space="preserve">time graph below, and label point </w:t>
      </w:r>
      <w:r w:rsidR="00413F8C" w:rsidRPr="00413F8C">
        <w:rPr>
          <w:i/>
        </w:rPr>
        <w:t>B</w:t>
      </w:r>
      <w:r w:rsidR="00413F8C" w:rsidRPr="00593B46">
        <w:t>.</w:t>
      </w:r>
    </w:p>
    <w:p w14:paraId="673114D9" w14:textId="047C2FC3" w:rsidR="003849AA" w:rsidRPr="00AF48BF" w:rsidRDefault="00413F8C" w:rsidP="002509BC">
      <w:pPr>
        <w:pStyle w:val="Pquestiontextpartsai"/>
        <w:rPr>
          <w:rStyle w:val="Cquestionpartlabelbold"/>
        </w:rPr>
      </w:pPr>
      <w:r>
        <w:rPr>
          <w:rStyle w:val="Cquestionpartlabelbold"/>
        </w:rPr>
        <w:tab/>
      </w:r>
      <w:r w:rsidR="0025691C">
        <w:rPr>
          <w:noProof/>
        </w:rPr>
        <w:pict w14:anchorId="7AA6742F">
          <v:shape id="_x0000_i1030" type="#_x0000_t75" style="width:96.7pt;height:127.9pt">
            <v:imagedata r:id="rId21" o:title="PM2e_09_EB_05_FBT_04" grayscale="t"/>
          </v:shape>
        </w:pict>
      </w:r>
    </w:p>
    <w:p w14:paraId="06383F04" w14:textId="03D66D3B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413F8C" w:rsidRPr="00593B46">
        <w:t>Calculate the gradient of the graph, and give the units of the gradient.</w:t>
      </w:r>
    </w:p>
    <w:p w14:paraId="64BCE85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65DD4FA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238470D3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7E2E038C" w14:textId="328F3106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413F8C" w:rsidRPr="00593B46">
        <w:t>Write an eq</w:t>
      </w:r>
      <w:r w:rsidR="00413F8C">
        <w:t xml:space="preserve">uation connecting the distance </w:t>
      </w:r>
      <w:r w:rsidR="00413F8C" w:rsidRPr="00593B46">
        <w:t xml:space="preserve">travelled </w:t>
      </w:r>
      <w:r w:rsidR="00413F8C">
        <w:t>(</w:t>
      </w:r>
      <w:r w:rsidR="00413F8C" w:rsidRPr="00593B46">
        <w:rPr>
          <w:i/>
        </w:rPr>
        <w:t>d</w:t>
      </w:r>
      <w:r w:rsidR="00413F8C" w:rsidRPr="00593B46">
        <w:t xml:space="preserve"> metres</w:t>
      </w:r>
      <w:r w:rsidR="00413F8C">
        <w:t xml:space="preserve">) </w:t>
      </w:r>
      <w:r w:rsidR="00413F8C" w:rsidRPr="00593B46">
        <w:t>to the time taken</w:t>
      </w:r>
      <w:r w:rsidR="00413F8C">
        <w:t xml:space="preserve"> (</w:t>
      </w:r>
      <w:r w:rsidR="00413F8C" w:rsidRPr="00593B46">
        <w:rPr>
          <w:i/>
        </w:rPr>
        <w:t>t</w:t>
      </w:r>
      <w:r w:rsidR="00413F8C">
        <w:t xml:space="preserve"> </w:t>
      </w:r>
      <w:r w:rsidR="00413F8C" w:rsidRPr="00593B46">
        <w:t>minutes</w:t>
      </w:r>
      <w:r w:rsidR="00413F8C">
        <w:t>)</w:t>
      </w:r>
      <w:r w:rsidR="00413F8C" w:rsidRPr="00593B46">
        <w:t>.</w:t>
      </w:r>
    </w:p>
    <w:p w14:paraId="54EC094F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4C9AE525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18C065D2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1E9BE2A9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6D558CC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06060A42" w14:textId="2950BD28" w:rsidR="003849AA" w:rsidRDefault="00413F8C" w:rsidP="002509BC">
      <w:pPr>
        <w:pStyle w:val="Pquestiontextpartsai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Pr="00593B46">
        <w:t xml:space="preserve">Use your equation in </w:t>
      </w:r>
      <w:r w:rsidRPr="00413F8C">
        <w:rPr>
          <w:b/>
        </w:rPr>
        <w:t>(c)</w:t>
      </w:r>
      <w:r w:rsidRPr="00593B46">
        <w:t xml:space="preserve"> above to calculate how long </w:t>
      </w:r>
      <w:r w:rsidR="00857C76" w:rsidRPr="008B741D">
        <w:t>Nerida takes to travel 10</w:t>
      </w:r>
      <w:r w:rsidR="00857C76">
        <w:t xml:space="preserve"> </w:t>
      </w:r>
      <w:r w:rsidR="00857C76" w:rsidRPr="008B741D">
        <w:t>km</w:t>
      </w:r>
      <w:r w:rsidRPr="00593B46">
        <w:t>.</w:t>
      </w:r>
    </w:p>
    <w:p w14:paraId="7ED7FAB9" w14:textId="77777777" w:rsidR="00413F8C" w:rsidRDefault="00413F8C" w:rsidP="002509BC">
      <w:pPr>
        <w:pStyle w:val="Pquestiontextpartsai"/>
        <w:rPr>
          <w:rStyle w:val="Cquestionpartlabelbold"/>
        </w:rPr>
      </w:pPr>
    </w:p>
    <w:p w14:paraId="280EEB74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5D533DA4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5D70AB05" w14:textId="77777777" w:rsidR="00EA3558" w:rsidRDefault="00EA3558" w:rsidP="002509BC">
      <w:pPr>
        <w:pStyle w:val="Pquestiontextpartsai"/>
        <w:rPr>
          <w:rStyle w:val="Cquestionpartlabelbold"/>
        </w:rPr>
      </w:pPr>
    </w:p>
    <w:p w14:paraId="3EBA9839" w14:textId="77777777" w:rsidR="00413F8C" w:rsidRDefault="00413F8C" w:rsidP="002509BC">
      <w:pPr>
        <w:pStyle w:val="Pquestiontextpartsai"/>
        <w:rPr>
          <w:rStyle w:val="Cquestionpartlabelbold"/>
        </w:rPr>
      </w:pPr>
    </w:p>
    <w:p w14:paraId="319B4ADA" w14:textId="4DD8943F" w:rsidR="00F911EE" w:rsidRPr="00F911EE" w:rsidRDefault="00413F8C" w:rsidP="00F911EE">
      <w:pPr>
        <w:pStyle w:val="Pquestiontextpartsai"/>
        <w:rPr>
          <w:rStyle w:val="Cquestionpartlabelbold"/>
          <w:b w:val="0"/>
        </w:rPr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e</w:t>
      </w:r>
      <w:r w:rsidRPr="003849AA">
        <w:rPr>
          <w:rStyle w:val="Cquestionpartlabelbold"/>
        </w:rPr>
        <w:t>)</w:t>
      </w:r>
      <w:r w:rsidRPr="003849AA">
        <w:tab/>
      </w:r>
      <w:r w:rsidR="00F911EE" w:rsidRPr="00593B46">
        <w:t xml:space="preserve">Complete the table below showing </w:t>
      </w:r>
      <w:r w:rsidR="00857C76" w:rsidRPr="008B741D">
        <w:t>Nerida’s journey over a period of 5 minutes.</w:t>
      </w:r>
    </w:p>
    <w:tbl>
      <w:tblPr>
        <w:tblW w:w="0" w:type="auto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567"/>
        <w:gridCol w:w="567"/>
        <w:gridCol w:w="567"/>
      </w:tblGrid>
      <w:tr w:rsidR="00F911EE" w14:paraId="505C62AA" w14:textId="1DA40BFF" w:rsidTr="00F911EE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2D936D2E" w14:textId="0DDBC17B" w:rsidR="00F911EE" w:rsidRPr="00F911EE" w:rsidRDefault="00F911EE" w:rsidP="00F911EE">
            <w:pPr>
              <w:pStyle w:val="Ptabletext"/>
            </w:pPr>
            <w:r w:rsidRPr="00F911EE">
              <w:rPr>
                <w:i/>
              </w:rPr>
              <w:t>t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0BD04B57" w14:textId="3BB6C7B6" w:rsidR="00F911EE" w:rsidRPr="00F911EE" w:rsidRDefault="00F911EE" w:rsidP="00F911EE">
            <w:pPr>
              <w:pStyle w:val="Ptabletext"/>
            </w:pPr>
            <w:r w:rsidRPr="00F911EE">
              <w:t>0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50E702F9" w14:textId="36F4CB65" w:rsidR="00F911EE" w:rsidRPr="00F911EE" w:rsidRDefault="00F911EE" w:rsidP="00F911EE">
            <w:pPr>
              <w:pStyle w:val="Ptabletext"/>
            </w:pPr>
            <w:r w:rsidRPr="00F911EE">
              <w:t>1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4969F767" w14:textId="71BD56F4" w:rsidR="00F911EE" w:rsidRPr="00F911EE" w:rsidRDefault="00F911EE" w:rsidP="00F911EE">
            <w:pPr>
              <w:pStyle w:val="Ptabletext"/>
            </w:pPr>
            <w:r w:rsidRPr="00F911EE">
              <w:t>2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  <w:vAlign w:val="center"/>
          </w:tcPr>
          <w:p w14:paraId="0145084F" w14:textId="164516C6" w:rsidR="00F911EE" w:rsidRPr="00F911EE" w:rsidRDefault="00F911EE" w:rsidP="00F911EE">
            <w:pPr>
              <w:pStyle w:val="Ptabletext"/>
            </w:pPr>
            <w:r w:rsidRPr="00F911EE">
              <w:t>3</w:t>
            </w:r>
          </w:p>
        </w:tc>
        <w:tc>
          <w:tcPr>
            <w:tcW w:w="567" w:type="dxa"/>
            <w:vAlign w:val="center"/>
          </w:tcPr>
          <w:p w14:paraId="3042E30D" w14:textId="73875A55" w:rsidR="00F911EE" w:rsidRPr="00F911EE" w:rsidRDefault="00F911EE" w:rsidP="00F911EE">
            <w:pPr>
              <w:pStyle w:val="Ptabletext"/>
            </w:pPr>
            <w:r w:rsidRPr="00F911EE">
              <w:t>4</w:t>
            </w:r>
          </w:p>
        </w:tc>
        <w:tc>
          <w:tcPr>
            <w:tcW w:w="567" w:type="dxa"/>
            <w:vAlign w:val="center"/>
          </w:tcPr>
          <w:p w14:paraId="396CF0D5" w14:textId="2AA155C2" w:rsidR="00F911EE" w:rsidRPr="00F911EE" w:rsidRDefault="00F911EE" w:rsidP="00F911EE">
            <w:pPr>
              <w:pStyle w:val="Ptabletext"/>
            </w:pPr>
            <w:r w:rsidRPr="00F911EE">
              <w:t>5</w:t>
            </w:r>
          </w:p>
        </w:tc>
      </w:tr>
      <w:tr w:rsidR="00F911EE" w14:paraId="7DCA128E" w14:textId="235FE1E3" w:rsidTr="00F911EE">
        <w:trPr>
          <w:cantSplit/>
        </w:trPr>
        <w:tc>
          <w:tcPr>
            <w:tcW w:w="567" w:type="dxa"/>
            <w:tcMar>
              <w:top w:w="6" w:type="dxa"/>
              <w:bottom w:w="6" w:type="dxa"/>
            </w:tcMar>
          </w:tcPr>
          <w:p w14:paraId="0341F4CC" w14:textId="45EC1B2F" w:rsidR="00F911EE" w:rsidRPr="00F911EE" w:rsidRDefault="00F911EE" w:rsidP="00F911EE">
            <w:pPr>
              <w:pStyle w:val="Ptabletext"/>
            </w:pPr>
            <w:r w:rsidRPr="00F911EE">
              <w:rPr>
                <w:i/>
              </w:rPr>
              <w:t>d</w:t>
            </w: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458D74E" w14:textId="77777777" w:rsidR="00F911EE" w:rsidRPr="00F911EE" w:rsidRDefault="00F911EE" w:rsidP="00F911EE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2F4890B9" w14:textId="77777777" w:rsidR="00F911EE" w:rsidRPr="00F911EE" w:rsidRDefault="00F911EE" w:rsidP="00F911EE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0DE4DB55" w14:textId="77777777" w:rsidR="00F911EE" w:rsidRPr="00F911EE" w:rsidRDefault="00F911EE" w:rsidP="00F911EE">
            <w:pPr>
              <w:pStyle w:val="Ptabletext"/>
            </w:pPr>
          </w:p>
        </w:tc>
        <w:tc>
          <w:tcPr>
            <w:tcW w:w="567" w:type="dxa"/>
            <w:tcMar>
              <w:top w:w="6" w:type="dxa"/>
              <w:bottom w:w="6" w:type="dxa"/>
            </w:tcMar>
          </w:tcPr>
          <w:p w14:paraId="1FBF025B" w14:textId="77777777" w:rsidR="00F911EE" w:rsidRPr="00F911EE" w:rsidRDefault="00F911EE" w:rsidP="00F911EE">
            <w:pPr>
              <w:pStyle w:val="Ptabletext"/>
            </w:pPr>
          </w:p>
        </w:tc>
        <w:tc>
          <w:tcPr>
            <w:tcW w:w="567" w:type="dxa"/>
          </w:tcPr>
          <w:p w14:paraId="43590ED5" w14:textId="77777777" w:rsidR="00F911EE" w:rsidRPr="00F911EE" w:rsidRDefault="00F911EE" w:rsidP="00F911EE">
            <w:pPr>
              <w:pStyle w:val="Ptabletext"/>
            </w:pPr>
          </w:p>
        </w:tc>
        <w:tc>
          <w:tcPr>
            <w:tcW w:w="567" w:type="dxa"/>
          </w:tcPr>
          <w:p w14:paraId="30699862" w14:textId="77777777" w:rsidR="00F911EE" w:rsidRPr="00F911EE" w:rsidRDefault="00F911EE" w:rsidP="00F911EE">
            <w:pPr>
              <w:pStyle w:val="Ptabletext"/>
            </w:pPr>
          </w:p>
        </w:tc>
      </w:tr>
    </w:tbl>
    <w:p w14:paraId="51B2493C" w14:textId="73A5903C" w:rsidR="00F911EE" w:rsidRDefault="00F911EE" w:rsidP="00F911EE">
      <w:pPr>
        <w:pStyle w:val="Pquestiontextpartsai"/>
        <w:ind w:left="0" w:firstLine="0"/>
        <w:rPr>
          <w:rStyle w:val="Cquestionpartlabelbold"/>
        </w:rPr>
      </w:pPr>
    </w:p>
    <w:p w14:paraId="136E474C" w14:textId="5D7992D5" w:rsidR="003849AA" w:rsidRDefault="003849AA" w:rsidP="00EA3558">
      <w:pPr>
        <w:pStyle w:val="Pquestionheadingsx1stafterhead"/>
        <w:keepLines/>
      </w:pPr>
      <w:r>
        <w:lastRenderedPageBreak/>
        <w:t xml:space="preserve">Question </w:t>
      </w:r>
      <w:r w:rsidR="00F13A32">
        <w:t>1</w:t>
      </w:r>
      <w:r w:rsidR="00565FCA">
        <w:t>8</w:t>
      </w:r>
      <w:r>
        <w:tab/>
      </w:r>
      <w:r w:rsidR="00100D01">
        <w:rPr>
          <w:rStyle w:val="Cmarkslabel"/>
        </w:rPr>
        <w:t>11</w:t>
      </w:r>
      <w:r w:rsidRPr="001B433F">
        <w:rPr>
          <w:rStyle w:val="Cmarkslabel"/>
        </w:rPr>
        <w:t xml:space="preserve"> marks</w:t>
      </w:r>
      <w:r>
        <w:tab/>
        <w:t>[</w:t>
      </w:r>
      <w:r w:rsidR="00100D01">
        <w:t>5.3, 5.4, 5.6</w:t>
      </w:r>
      <w:r>
        <w:t>]</w:t>
      </w:r>
    </w:p>
    <w:p w14:paraId="08B1D919" w14:textId="548463DE" w:rsidR="003849AA" w:rsidRDefault="00F911EE" w:rsidP="00EA3558">
      <w:pPr>
        <w:pStyle w:val="Pquestiontextmainstem"/>
        <w:keepNext/>
        <w:keepLines/>
      </w:pPr>
      <w:r>
        <w:t xml:space="preserve">A quadrilateral </w:t>
      </w:r>
      <w:r w:rsidRPr="00593B46">
        <w:rPr>
          <w:i/>
        </w:rPr>
        <w:t>ABCD</w:t>
      </w:r>
      <w:r w:rsidRPr="00593B46">
        <w:t xml:space="preserve"> has vertices at </w:t>
      </w:r>
      <w:r w:rsidR="00857C76" w:rsidRPr="008B741D">
        <w:rPr>
          <w:i/>
        </w:rPr>
        <w:t>A</w:t>
      </w:r>
      <w:r w:rsidR="00857C76" w:rsidRPr="008B741D">
        <w:t xml:space="preserve">(1, 2), </w:t>
      </w:r>
      <w:r w:rsidR="00857C76" w:rsidRPr="008B741D">
        <w:rPr>
          <w:i/>
        </w:rPr>
        <w:t>B</w:t>
      </w:r>
      <w:r w:rsidR="00857C76" w:rsidRPr="008B741D">
        <w:t xml:space="preserve">(6, 2), </w:t>
      </w:r>
      <w:r w:rsidR="00857C76" w:rsidRPr="008B741D">
        <w:rPr>
          <w:i/>
        </w:rPr>
        <w:t>C</w:t>
      </w:r>
      <w:r w:rsidR="00857C76" w:rsidRPr="008B741D">
        <w:t xml:space="preserve">(9, 6) and </w:t>
      </w:r>
      <w:r w:rsidR="00857C76" w:rsidRPr="008B741D">
        <w:rPr>
          <w:i/>
        </w:rPr>
        <w:t>D</w:t>
      </w:r>
      <w:r w:rsidR="00857C76" w:rsidRPr="008B741D">
        <w:t>(4, 6).</w:t>
      </w:r>
    </w:p>
    <w:p w14:paraId="29E2472F" w14:textId="78E4F433" w:rsidR="003849AA" w:rsidRDefault="003849AA" w:rsidP="00EA3558">
      <w:pPr>
        <w:pStyle w:val="Pquestiontextpartsa"/>
        <w:keepNext/>
        <w:keepLines/>
      </w:pPr>
      <w:r w:rsidRPr="003849AA">
        <w:rPr>
          <w:rStyle w:val="Cquestionpartlabelbold"/>
        </w:rPr>
        <w:t>(a)</w:t>
      </w:r>
      <w:r w:rsidRPr="003849AA">
        <w:tab/>
      </w:r>
      <w:r w:rsidR="00F911EE" w:rsidRPr="00593B46">
        <w:t>Plot the points on the grid provided. Use a ruler to join the points in alphabetical order, to form the quadrilateral.</w:t>
      </w:r>
    </w:p>
    <w:p w14:paraId="02793AA6" w14:textId="3DE4B11F" w:rsidR="00F911EE" w:rsidRDefault="00F911EE" w:rsidP="003849AA">
      <w:pPr>
        <w:pStyle w:val="Pquestiontextpartsa"/>
      </w:pPr>
      <w:r>
        <w:tab/>
      </w:r>
      <w:r w:rsidR="0025691C">
        <w:pict w14:anchorId="20E9BA02">
          <v:shape id="_x0000_i1031" type="#_x0000_t75" style="width:173pt;height:174.1pt;mso-position-vertical:absolute">
            <v:imagedata r:id="rId22" o:title="PM2e_09_EB_05_FAT_03" croptop="-1083f" cropright="-1089f" grayscale="t"/>
          </v:shape>
        </w:pict>
      </w:r>
    </w:p>
    <w:p w14:paraId="277A6038" w14:textId="77777777" w:rsidR="00EA3558" w:rsidRDefault="00EA3558" w:rsidP="00EA3558">
      <w:pPr>
        <w:pStyle w:val="Pquestiontextpartsa"/>
        <w:ind w:left="0" w:firstLine="0"/>
      </w:pPr>
    </w:p>
    <w:p w14:paraId="7B39E62A" w14:textId="0BDDCE0D" w:rsidR="003849AA" w:rsidRDefault="00EA3558" w:rsidP="00EA3558">
      <w:pPr>
        <w:pStyle w:val="Pquestiontextpartsa"/>
        <w:ind w:left="0" w:firstLine="0"/>
      </w:pPr>
      <w:r w:rsidRPr="003849AA">
        <w:rPr>
          <w:rStyle w:val="Cquestionpartlabelbold"/>
        </w:rPr>
        <w:t xml:space="preserve"> </w:t>
      </w:r>
      <w:r w:rsidR="003849AA" w:rsidRPr="003849AA">
        <w:rPr>
          <w:rStyle w:val="Cquestionpartlabelbold"/>
        </w:rPr>
        <w:t>(</w:t>
      </w:r>
      <w:r w:rsidR="003849AA">
        <w:rPr>
          <w:rStyle w:val="Cquestionpartlabelbold"/>
        </w:rPr>
        <w:t>b</w:t>
      </w:r>
      <w:r w:rsidR="003849AA" w:rsidRPr="003849AA">
        <w:rPr>
          <w:rStyle w:val="Cquestionpartlabelbold"/>
        </w:rPr>
        <w:t>)</w:t>
      </w:r>
      <w:r w:rsidR="003849AA" w:rsidRPr="003849AA">
        <w:tab/>
      </w:r>
      <w:r w:rsidR="00F911EE" w:rsidRPr="00593B46">
        <w:t xml:space="preserve">Use the distance formula to find the length of side </w:t>
      </w:r>
      <w:r w:rsidR="00F911EE" w:rsidRPr="00F911EE">
        <w:rPr>
          <w:i/>
        </w:rPr>
        <w:t>A</w:t>
      </w:r>
      <w:r w:rsidR="00857C76">
        <w:rPr>
          <w:i/>
        </w:rPr>
        <w:t>D</w:t>
      </w:r>
      <w:r w:rsidR="00F911EE">
        <w:t>.</w:t>
      </w:r>
    </w:p>
    <w:p w14:paraId="378CEC96" w14:textId="77777777" w:rsidR="003849AA" w:rsidRDefault="003849AA" w:rsidP="003849AA">
      <w:pPr>
        <w:pStyle w:val="Pquestiontextpartsa"/>
      </w:pPr>
    </w:p>
    <w:p w14:paraId="345D06D1" w14:textId="77777777" w:rsidR="003849AA" w:rsidRDefault="003849AA" w:rsidP="003849AA">
      <w:pPr>
        <w:pStyle w:val="Pquestiontextpartsa"/>
      </w:pPr>
    </w:p>
    <w:p w14:paraId="6FDB4EF9" w14:textId="77777777" w:rsidR="003849AA" w:rsidRDefault="003849AA" w:rsidP="003849AA">
      <w:pPr>
        <w:pStyle w:val="Pquestiontextpartsa"/>
      </w:pPr>
    </w:p>
    <w:p w14:paraId="4B71987F" w14:textId="77777777" w:rsidR="003849AA" w:rsidRDefault="003849AA" w:rsidP="003849AA">
      <w:pPr>
        <w:pStyle w:val="Pquestiontextpartsa"/>
      </w:pPr>
    </w:p>
    <w:p w14:paraId="5FF42BA8" w14:textId="77777777" w:rsidR="003849AA" w:rsidRDefault="003849AA" w:rsidP="003849AA">
      <w:pPr>
        <w:pStyle w:val="Pquestiontextpartsa"/>
      </w:pPr>
    </w:p>
    <w:p w14:paraId="353BBEF9" w14:textId="738C6429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F911EE" w:rsidRPr="00593B46">
        <w:t xml:space="preserve">Find the equation of the side </w:t>
      </w:r>
      <w:r w:rsidR="00857C76">
        <w:rPr>
          <w:i/>
        </w:rPr>
        <w:t>CD</w:t>
      </w:r>
      <w:r w:rsidR="00F911EE">
        <w:t>.</w:t>
      </w:r>
    </w:p>
    <w:p w14:paraId="31F0A8E2" w14:textId="77777777" w:rsidR="003849AA" w:rsidRDefault="003849AA" w:rsidP="003849AA">
      <w:pPr>
        <w:pStyle w:val="Pquestiontextpartsa"/>
      </w:pPr>
    </w:p>
    <w:p w14:paraId="788BBE97" w14:textId="77777777" w:rsidR="003849AA" w:rsidRDefault="003849AA" w:rsidP="003849AA">
      <w:pPr>
        <w:pStyle w:val="Pquestiontextpartsa"/>
      </w:pPr>
    </w:p>
    <w:p w14:paraId="241B948D" w14:textId="77777777" w:rsidR="003849AA" w:rsidRDefault="003849AA" w:rsidP="003849AA">
      <w:pPr>
        <w:pStyle w:val="Pquestiontextpartsa"/>
      </w:pPr>
    </w:p>
    <w:p w14:paraId="511EBC10" w14:textId="77777777" w:rsidR="003849AA" w:rsidRDefault="003849AA" w:rsidP="003849AA">
      <w:pPr>
        <w:pStyle w:val="Pquestiontextpartsa"/>
      </w:pPr>
    </w:p>
    <w:p w14:paraId="23219FA9" w14:textId="77777777" w:rsidR="003849AA" w:rsidRDefault="003849AA" w:rsidP="003849AA">
      <w:pPr>
        <w:pStyle w:val="Pquestiontextpartsa"/>
      </w:pPr>
    </w:p>
    <w:p w14:paraId="274EEECE" w14:textId="351405D4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="00F911EE" w:rsidRPr="00593B46">
        <w:t xml:space="preserve">Use a ruler to draw a diagonal from </w:t>
      </w:r>
      <w:r w:rsidR="00F911EE" w:rsidRPr="00F911EE">
        <w:rPr>
          <w:i/>
        </w:rPr>
        <w:t>A</w:t>
      </w:r>
      <w:r w:rsidR="00F911EE" w:rsidRPr="00593B46">
        <w:t xml:space="preserve"> to </w:t>
      </w:r>
      <w:r w:rsidR="00F911EE" w:rsidRPr="00F911EE">
        <w:rPr>
          <w:i/>
        </w:rPr>
        <w:t>C</w:t>
      </w:r>
      <w:r w:rsidR="00857C76">
        <w:t xml:space="preserve">. </w:t>
      </w:r>
      <w:r w:rsidR="00F911EE" w:rsidRPr="00593B46">
        <w:t xml:space="preserve">Use the midpoint formula to find the midpoint of </w:t>
      </w:r>
      <w:r w:rsidR="00F911EE" w:rsidRPr="00F911EE">
        <w:rPr>
          <w:i/>
        </w:rPr>
        <w:t>AC</w:t>
      </w:r>
      <w:r w:rsidR="00736934">
        <w:t>.</w:t>
      </w:r>
    </w:p>
    <w:p w14:paraId="5BF6D4CF" w14:textId="77777777" w:rsidR="003849AA" w:rsidRDefault="003849AA" w:rsidP="003849AA">
      <w:pPr>
        <w:pStyle w:val="Pquestiontextpartsa"/>
      </w:pPr>
    </w:p>
    <w:p w14:paraId="1CCA1425" w14:textId="77777777" w:rsidR="00EA3558" w:rsidRDefault="00EA3558" w:rsidP="003849AA">
      <w:pPr>
        <w:pStyle w:val="Pquestiontextpartsa"/>
      </w:pPr>
    </w:p>
    <w:p w14:paraId="0F739414" w14:textId="77777777" w:rsidR="00EA3558" w:rsidRDefault="00EA3558" w:rsidP="003849AA">
      <w:pPr>
        <w:pStyle w:val="Pquestiontextpartsa"/>
      </w:pPr>
    </w:p>
    <w:p w14:paraId="6004856D" w14:textId="77777777" w:rsidR="00EA3558" w:rsidRDefault="00EA3558" w:rsidP="003849AA">
      <w:pPr>
        <w:pStyle w:val="Pquestiontextpartsa"/>
      </w:pPr>
    </w:p>
    <w:p w14:paraId="287F8F59" w14:textId="77777777" w:rsidR="00EA3558" w:rsidRDefault="00EA3558" w:rsidP="003849AA">
      <w:pPr>
        <w:pStyle w:val="Pquestiontextpartsa"/>
      </w:pPr>
    </w:p>
    <w:p w14:paraId="40AB20A0" w14:textId="77777777" w:rsidR="00EA3558" w:rsidRDefault="00EA3558" w:rsidP="003849AA">
      <w:pPr>
        <w:pStyle w:val="Pquestiontextpartsa"/>
      </w:pPr>
    </w:p>
    <w:p w14:paraId="6188C53E" w14:textId="24036127" w:rsidR="001B433F" w:rsidRDefault="001B433F" w:rsidP="001B433F">
      <w:pPr>
        <w:pStyle w:val="Psectionresults"/>
      </w:pPr>
      <w:r>
        <w:t xml:space="preserve">Extended answer results: ___ / </w:t>
      </w:r>
      <w:r w:rsidR="0051657E">
        <w:t>23</w:t>
      </w:r>
    </w:p>
    <w:p w14:paraId="4F2C4399" w14:textId="7E199145" w:rsidR="00611A65" w:rsidRPr="00611A65" w:rsidRDefault="001B433F" w:rsidP="00611A65">
      <w:pPr>
        <w:pStyle w:val="Psectionresults"/>
      </w:pPr>
      <w:r>
        <w:t xml:space="preserve">TOTAL test results: ___ / </w:t>
      </w:r>
      <w:r w:rsidR="0051657E">
        <w:t>58</w:t>
      </w:r>
    </w:p>
    <w:sectPr w:rsidR="00611A65" w:rsidRPr="00611A65" w:rsidSect="003C1799">
      <w:headerReference w:type="default" r:id="rId23"/>
      <w:footerReference w:type="default" r:id="rId24"/>
      <w:headerReference w:type="first" r:id="rId25"/>
      <w:footerReference w:type="first" r:id="rId26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DF6750" w14:textId="77777777" w:rsidR="00604C2D" w:rsidRDefault="00604C2D" w:rsidP="00B91E57">
      <w:r>
        <w:separator/>
      </w:r>
    </w:p>
  </w:endnote>
  <w:endnote w:type="continuationSeparator" w:id="0">
    <w:p w14:paraId="597DF9DA" w14:textId="77777777" w:rsidR="00604C2D" w:rsidRDefault="00604C2D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5691C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25691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06CD163" w14:textId="77777777" w:rsidR="00604C2D" w:rsidRDefault="00604C2D" w:rsidP="00B91E57">
      <w:r>
        <w:separator/>
      </w:r>
    </w:p>
  </w:footnote>
  <w:footnote w:type="continuationSeparator" w:id="0">
    <w:p w14:paraId="580BBDDF" w14:textId="77777777" w:rsidR="00604C2D" w:rsidRDefault="00604C2D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49ED2B0F" w:rsidR="00B91E57" w:rsidRDefault="0025691C" w:rsidP="00A8741D">
    <w:pPr>
      <w:pStyle w:val="Pheadertext"/>
    </w:pPr>
    <w:r>
      <w:t xml:space="preserve">Pearson Mathematics </w:t>
    </w:r>
    <w:r w:rsidR="009E1AF5">
      <w:t>9</w:t>
    </w:r>
    <w:r>
      <w:t xml:space="preserve">  </w:t>
    </w:r>
    <w:r w:rsidR="00B91E57">
      <w:t xml:space="preserve">  </w:t>
    </w:r>
    <w:r w:rsidR="00C37B42">
      <w:t>Linear relationships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332DC9">
      <w:t>E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5BA1F214" w:rsidR="00A8741D" w:rsidRDefault="0025691C" w:rsidP="00A8741D">
    <w:pPr>
      <w:pStyle w:val="Pheadertext"/>
    </w:pPr>
    <w:r>
      <w:t>Pearson Mathematics</w:t>
    </w:r>
    <w:r w:rsidR="00423D63">
      <w:t xml:space="preserve"> 9  </w:t>
    </w:r>
    <w:r w:rsidR="00A8741D">
      <w:tab/>
      <w:t xml:space="preserve">Name: </w:t>
    </w:r>
    <w:r w:rsidR="00A8741D">
      <w:tab/>
    </w:r>
  </w:p>
  <w:p w14:paraId="427BFFF3" w14:textId="6ED0D8FB" w:rsidR="00A8741D" w:rsidRPr="00A8741D" w:rsidRDefault="0025691C" w:rsidP="00A8741D">
    <w:pPr>
      <w:pStyle w:val="Pheadertext"/>
    </w:pPr>
    <w:r>
      <w:t xml:space="preserve">Linear relationships — </w:t>
    </w:r>
    <w:r w:rsidRPr="00F85EEB">
      <w:t xml:space="preserve">Test </w:t>
    </w:r>
    <w:r>
      <w:t>E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306F"/>
    <w:rsid w:val="00033C5C"/>
    <w:rsid w:val="000407AC"/>
    <w:rsid w:val="00051314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F52E2"/>
    <w:rsid w:val="00100071"/>
    <w:rsid w:val="00100D01"/>
    <w:rsid w:val="00114E72"/>
    <w:rsid w:val="00121EAB"/>
    <w:rsid w:val="00123F30"/>
    <w:rsid w:val="001249D4"/>
    <w:rsid w:val="00133398"/>
    <w:rsid w:val="00136289"/>
    <w:rsid w:val="00153C7C"/>
    <w:rsid w:val="001605F8"/>
    <w:rsid w:val="00160C54"/>
    <w:rsid w:val="00180D86"/>
    <w:rsid w:val="001B433F"/>
    <w:rsid w:val="001C4DB3"/>
    <w:rsid w:val="001C653B"/>
    <w:rsid w:val="001F3755"/>
    <w:rsid w:val="001F3D5E"/>
    <w:rsid w:val="00205ABB"/>
    <w:rsid w:val="00223001"/>
    <w:rsid w:val="0023648C"/>
    <w:rsid w:val="00240E07"/>
    <w:rsid w:val="002509BC"/>
    <w:rsid w:val="0025691C"/>
    <w:rsid w:val="002635BA"/>
    <w:rsid w:val="0029660A"/>
    <w:rsid w:val="0029665F"/>
    <w:rsid w:val="002A61AB"/>
    <w:rsid w:val="002C0D5B"/>
    <w:rsid w:val="002C3C99"/>
    <w:rsid w:val="002C5286"/>
    <w:rsid w:val="002D2E83"/>
    <w:rsid w:val="002D4467"/>
    <w:rsid w:val="002E0784"/>
    <w:rsid w:val="002E154B"/>
    <w:rsid w:val="00307A48"/>
    <w:rsid w:val="00307F32"/>
    <w:rsid w:val="00323197"/>
    <w:rsid w:val="00323AB7"/>
    <w:rsid w:val="00332DC9"/>
    <w:rsid w:val="00334607"/>
    <w:rsid w:val="00335B72"/>
    <w:rsid w:val="00345684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49AA"/>
    <w:rsid w:val="0039270F"/>
    <w:rsid w:val="00393ADE"/>
    <w:rsid w:val="003A6EA1"/>
    <w:rsid w:val="003B3BBF"/>
    <w:rsid w:val="003C1799"/>
    <w:rsid w:val="003C445D"/>
    <w:rsid w:val="003E3349"/>
    <w:rsid w:val="003E7772"/>
    <w:rsid w:val="004066D1"/>
    <w:rsid w:val="00412093"/>
    <w:rsid w:val="00413A15"/>
    <w:rsid w:val="00413F8C"/>
    <w:rsid w:val="004161B6"/>
    <w:rsid w:val="00420B07"/>
    <w:rsid w:val="00423D63"/>
    <w:rsid w:val="0043227F"/>
    <w:rsid w:val="00452041"/>
    <w:rsid w:val="00456CE0"/>
    <w:rsid w:val="00457310"/>
    <w:rsid w:val="0046226B"/>
    <w:rsid w:val="00464A71"/>
    <w:rsid w:val="00472CCA"/>
    <w:rsid w:val="0048344D"/>
    <w:rsid w:val="00485A37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1657E"/>
    <w:rsid w:val="00520E87"/>
    <w:rsid w:val="0052478A"/>
    <w:rsid w:val="0052656A"/>
    <w:rsid w:val="00527600"/>
    <w:rsid w:val="00530D78"/>
    <w:rsid w:val="00542035"/>
    <w:rsid w:val="00554ECF"/>
    <w:rsid w:val="00561C8E"/>
    <w:rsid w:val="00564139"/>
    <w:rsid w:val="005644F4"/>
    <w:rsid w:val="00565FCA"/>
    <w:rsid w:val="005665F4"/>
    <w:rsid w:val="00567CE7"/>
    <w:rsid w:val="00571F02"/>
    <w:rsid w:val="0057339A"/>
    <w:rsid w:val="00582BD5"/>
    <w:rsid w:val="0059291C"/>
    <w:rsid w:val="005A07A0"/>
    <w:rsid w:val="005A6C19"/>
    <w:rsid w:val="005B5208"/>
    <w:rsid w:val="005C1799"/>
    <w:rsid w:val="005C2DB7"/>
    <w:rsid w:val="005C6EE5"/>
    <w:rsid w:val="005F2F17"/>
    <w:rsid w:val="00604C2D"/>
    <w:rsid w:val="00604D55"/>
    <w:rsid w:val="00606690"/>
    <w:rsid w:val="0060765D"/>
    <w:rsid w:val="00607F60"/>
    <w:rsid w:val="00611A65"/>
    <w:rsid w:val="00616932"/>
    <w:rsid w:val="00617BEA"/>
    <w:rsid w:val="006315DD"/>
    <w:rsid w:val="0063190F"/>
    <w:rsid w:val="00653408"/>
    <w:rsid w:val="00665AA1"/>
    <w:rsid w:val="0066782B"/>
    <w:rsid w:val="0069202C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17A2"/>
    <w:rsid w:val="006F2BB6"/>
    <w:rsid w:val="006F48EB"/>
    <w:rsid w:val="0070464D"/>
    <w:rsid w:val="00713EAF"/>
    <w:rsid w:val="00715815"/>
    <w:rsid w:val="00722B45"/>
    <w:rsid w:val="007313E8"/>
    <w:rsid w:val="00732B3C"/>
    <w:rsid w:val="00736934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47E81"/>
    <w:rsid w:val="00851029"/>
    <w:rsid w:val="0085608B"/>
    <w:rsid w:val="00857C76"/>
    <w:rsid w:val="00861454"/>
    <w:rsid w:val="00872A57"/>
    <w:rsid w:val="00883D65"/>
    <w:rsid w:val="00887F5C"/>
    <w:rsid w:val="008A06F7"/>
    <w:rsid w:val="008A2708"/>
    <w:rsid w:val="008A65C6"/>
    <w:rsid w:val="008A7307"/>
    <w:rsid w:val="008B5DC2"/>
    <w:rsid w:val="008C44CE"/>
    <w:rsid w:val="008D3E39"/>
    <w:rsid w:val="008E3A48"/>
    <w:rsid w:val="008F0DDC"/>
    <w:rsid w:val="008F0EC6"/>
    <w:rsid w:val="008F42C2"/>
    <w:rsid w:val="009023C1"/>
    <w:rsid w:val="00913906"/>
    <w:rsid w:val="0091733C"/>
    <w:rsid w:val="0092625F"/>
    <w:rsid w:val="009303E1"/>
    <w:rsid w:val="00931D7E"/>
    <w:rsid w:val="00934CAB"/>
    <w:rsid w:val="00935B41"/>
    <w:rsid w:val="0093734D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632C3"/>
    <w:rsid w:val="00B6363F"/>
    <w:rsid w:val="00B63D7A"/>
    <w:rsid w:val="00B6458B"/>
    <w:rsid w:val="00B73321"/>
    <w:rsid w:val="00B80A4C"/>
    <w:rsid w:val="00B80E51"/>
    <w:rsid w:val="00B80E6D"/>
    <w:rsid w:val="00B847F3"/>
    <w:rsid w:val="00B86D7F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27ED"/>
    <w:rsid w:val="00C36201"/>
    <w:rsid w:val="00C37B42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7D1F"/>
    <w:rsid w:val="00CD00EA"/>
    <w:rsid w:val="00CE2DDA"/>
    <w:rsid w:val="00CE4410"/>
    <w:rsid w:val="00CF0C64"/>
    <w:rsid w:val="00CF4C57"/>
    <w:rsid w:val="00D01C11"/>
    <w:rsid w:val="00D027D6"/>
    <w:rsid w:val="00D03976"/>
    <w:rsid w:val="00D12133"/>
    <w:rsid w:val="00D169AD"/>
    <w:rsid w:val="00D3017D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17B5"/>
    <w:rsid w:val="00D9025C"/>
    <w:rsid w:val="00D94C52"/>
    <w:rsid w:val="00DA3BBA"/>
    <w:rsid w:val="00DA6D73"/>
    <w:rsid w:val="00DB2FDA"/>
    <w:rsid w:val="00DE113C"/>
    <w:rsid w:val="00DE3994"/>
    <w:rsid w:val="00DE45D5"/>
    <w:rsid w:val="00DE7565"/>
    <w:rsid w:val="00DF65A6"/>
    <w:rsid w:val="00E01186"/>
    <w:rsid w:val="00E021E4"/>
    <w:rsid w:val="00E02483"/>
    <w:rsid w:val="00E02C5B"/>
    <w:rsid w:val="00E10D96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6EDA"/>
    <w:rsid w:val="00EA305E"/>
    <w:rsid w:val="00EA3341"/>
    <w:rsid w:val="00EA3558"/>
    <w:rsid w:val="00EC0922"/>
    <w:rsid w:val="00ED79FA"/>
    <w:rsid w:val="00EE19BA"/>
    <w:rsid w:val="00EE7C00"/>
    <w:rsid w:val="00EF30D8"/>
    <w:rsid w:val="00EF38CC"/>
    <w:rsid w:val="00EF6108"/>
    <w:rsid w:val="00F0564E"/>
    <w:rsid w:val="00F103C8"/>
    <w:rsid w:val="00F13A32"/>
    <w:rsid w:val="00F1598F"/>
    <w:rsid w:val="00F24B10"/>
    <w:rsid w:val="00F279DF"/>
    <w:rsid w:val="00F41913"/>
    <w:rsid w:val="00F5599A"/>
    <w:rsid w:val="00F80273"/>
    <w:rsid w:val="00F829F7"/>
    <w:rsid w:val="00F911EE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20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image" Target="media/image7.jpe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0.jpeg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jpeg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28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jpeg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jpe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71893A-D3E1-4D28-A85D-56325D5DE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41</TotalTime>
  <Pages>6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8</cp:revision>
  <cp:lastPrinted>2016-07-15T04:27:00Z</cp:lastPrinted>
  <dcterms:created xsi:type="dcterms:W3CDTF">2016-09-09T05:31:00Z</dcterms:created>
  <dcterms:modified xsi:type="dcterms:W3CDTF">2016-10-11T22:25:00Z</dcterms:modified>
</cp:coreProperties>
</file>