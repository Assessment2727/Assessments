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BEB" w:rsidRDefault="00A506E1" w:rsidP="00B75BEB">
      <w:r>
        <w:rPr>
          <w:sz w:val="36"/>
          <w:szCs w:val="36"/>
        </w:rPr>
        <w:t>Writing a Conclusion Paragraph</w:t>
      </w:r>
      <w:r w:rsidR="00B75BEB">
        <w:rPr>
          <w:sz w:val="36"/>
          <w:szCs w:val="36"/>
        </w:rPr>
        <w:t xml:space="preserve"> - </w:t>
      </w:r>
      <w:hyperlink r:id="rId6" w:history="1">
        <w:r w:rsidR="00B75BEB">
          <w:rPr>
            <w:rStyle w:val="Hyperlink"/>
          </w:rPr>
          <w:t>BALTIMORE COUNTY PUBLIC SCHOOLS</w:t>
        </w:r>
      </w:hyperlink>
    </w:p>
    <w:p w:rsidR="007441A9" w:rsidRDefault="007441A9" w:rsidP="007441A9">
      <w:pPr>
        <w:autoSpaceDE w:val="0"/>
        <w:autoSpaceDN w:val="0"/>
        <w:adjustRightInd w:val="0"/>
      </w:pPr>
    </w:p>
    <w:p w:rsidR="007441A9" w:rsidRDefault="00A506E1" w:rsidP="007441A9">
      <w:pPr>
        <w:autoSpaceDE w:val="0"/>
        <w:autoSpaceDN w:val="0"/>
        <w:adjustRightInd w:val="0"/>
      </w:pPr>
      <w:r>
        <w:t xml:space="preserve">A conclusion paragraph is one of the most important parts of a lab report. The conclusion paragraph contains a description of the purpose of the experiment, </w:t>
      </w:r>
      <w:r w:rsidR="007441A9">
        <w:t>a discussion of your major findings</w:t>
      </w:r>
      <w:r>
        <w:t xml:space="preserve"> with a brief explanation, a statement about the acceptance of your hypothesis, a discussion of errors in your experiment</w:t>
      </w:r>
      <w:r w:rsidR="007441A9">
        <w:t xml:space="preserve">, and recommendations for further study. </w:t>
      </w:r>
    </w:p>
    <w:p w:rsidR="007441A9" w:rsidRDefault="007441A9" w:rsidP="007441A9">
      <w:pPr>
        <w:autoSpaceDE w:val="0"/>
        <w:autoSpaceDN w:val="0"/>
        <w:adjustRightInd w:val="0"/>
      </w:pPr>
    </w:p>
    <w:p w:rsidR="007441A9" w:rsidRDefault="007441A9" w:rsidP="007441A9">
      <w:pPr>
        <w:autoSpaceDE w:val="0"/>
        <w:autoSpaceDN w:val="0"/>
        <w:adjustRightInd w:val="0"/>
      </w:pPr>
      <w:r>
        <w:t>Address the following</w:t>
      </w:r>
      <w:r w:rsidR="00A506E1">
        <w:t xml:space="preserve"> ideas using</w:t>
      </w:r>
      <w:r>
        <w:t xml:space="preserve"> paragraph form</w:t>
      </w:r>
      <w:r w:rsidR="00A506E1">
        <w:t>.  Be concise while answering the following questions and use transitions to connect the ideas.</w:t>
      </w:r>
    </w:p>
    <w:p w:rsidR="00A506E1" w:rsidRDefault="00A506E1" w:rsidP="007441A9">
      <w:pPr>
        <w:autoSpaceDE w:val="0"/>
        <w:autoSpaceDN w:val="0"/>
        <w:adjustRightInd w:val="0"/>
      </w:pPr>
    </w:p>
    <w:p w:rsidR="007441A9" w:rsidRDefault="007441A9" w:rsidP="007441A9">
      <w:pPr>
        <w:autoSpaceDE w:val="0"/>
        <w:autoSpaceDN w:val="0"/>
        <w:adjustRightInd w:val="0"/>
      </w:pPr>
      <w:r>
        <w:t xml:space="preserve">1. </w:t>
      </w:r>
      <w:r w:rsidR="00117345">
        <w:t>Restate</w:t>
      </w:r>
      <w:r>
        <w:t xml:space="preserve"> the purpos</w:t>
      </w:r>
      <w:r w:rsidR="00117345">
        <w:t xml:space="preserve">e of the experiment (include </w:t>
      </w:r>
      <w:r w:rsidR="00A506E1">
        <w:t>independent (IV) and dependent (DV) variables</w:t>
      </w:r>
      <w:r>
        <w:t>.)</w:t>
      </w:r>
    </w:p>
    <w:p w:rsidR="00117345" w:rsidRDefault="00117345" w:rsidP="007441A9">
      <w:pPr>
        <w:autoSpaceDE w:val="0"/>
        <w:autoSpaceDN w:val="0"/>
        <w:adjustRightInd w:val="0"/>
        <w:rPr>
          <w:b/>
          <w:bCs/>
          <w:sz w:val="20"/>
          <w:szCs w:val="20"/>
        </w:rPr>
      </w:pPr>
    </w:p>
    <w:p w:rsidR="007441A9" w:rsidRPr="007441A9" w:rsidRDefault="007441A9" w:rsidP="00117345">
      <w:pPr>
        <w:autoSpaceDE w:val="0"/>
        <w:autoSpaceDN w:val="0"/>
        <w:adjustRightInd w:val="0"/>
        <w:ind w:left="720"/>
        <w:rPr>
          <w:sz w:val="20"/>
          <w:szCs w:val="20"/>
        </w:rPr>
      </w:pPr>
      <w:r>
        <w:rPr>
          <w:b/>
          <w:bCs/>
          <w:sz w:val="20"/>
          <w:szCs w:val="20"/>
        </w:rPr>
        <w:t xml:space="preserve">One format: </w:t>
      </w:r>
      <w:r w:rsidRPr="007441A9">
        <w:rPr>
          <w:sz w:val="20"/>
          <w:szCs w:val="20"/>
        </w:rPr>
        <w:t xml:space="preserve">The purpose of the experiment was to investigate the effect of the </w:t>
      </w:r>
      <w:r w:rsidR="00A506E1">
        <w:rPr>
          <w:sz w:val="20"/>
          <w:szCs w:val="20"/>
        </w:rPr>
        <w:t>___</w:t>
      </w:r>
      <w:proofErr w:type="gramStart"/>
      <w:r w:rsidR="00A506E1">
        <w:rPr>
          <w:sz w:val="20"/>
          <w:szCs w:val="20"/>
        </w:rPr>
        <w:t>_</w:t>
      </w:r>
      <w:r w:rsidR="00A506E1" w:rsidRPr="00A506E1">
        <w:rPr>
          <w:sz w:val="20"/>
          <w:szCs w:val="20"/>
          <w:u w:val="single"/>
        </w:rPr>
        <w:t>(</w:t>
      </w:r>
      <w:proofErr w:type="gramEnd"/>
      <w:r w:rsidR="00A506E1" w:rsidRPr="00A506E1">
        <w:rPr>
          <w:sz w:val="20"/>
          <w:szCs w:val="20"/>
          <w:u w:val="single"/>
        </w:rPr>
        <w:t>IV)</w:t>
      </w:r>
      <w:r w:rsidR="00A506E1">
        <w:rPr>
          <w:sz w:val="20"/>
          <w:szCs w:val="20"/>
        </w:rPr>
        <w:t>__________</w:t>
      </w:r>
      <w:r w:rsidR="00117345">
        <w:rPr>
          <w:sz w:val="20"/>
          <w:szCs w:val="20"/>
        </w:rPr>
        <w:t xml:space="preserve"> on the </w:t>
      </w:r>
      <w:r w:rsidR="00A506E1">
        <w:rPr>
          <w:sz w:val="20"/>
          <w:szCs w:val="20"/>
        </w:rPr>
        <w:t>_____</w:t>
      </w:r>
      <w:r w:rsidR="00A506E1">
        <w:rPr>
          <w:sz w:val="20"/>
          <w:szCs w:val="20"/>
          <w:u w:val="single"/>
        </w:rPr>
        <w:t>(DV)</w:t>
      </w:r>
      <w:r w:rsidR="00A506E1">
        <w:rPr>
          <w:sz w:val="20"/>
          <w:szCs w:val="20"/>
        </w:rPr>
        <w:t>__________</w:t>
      </w:r>
    </w:p>
    <w:p w:rsidR="00117345" w:rsidRDefault="00117345" w:rsidP="007441A9">
      <w:pPr>
        <w:autoSpaceDE w:val="0"/>
        <w:autoSpaceDN w:val="0"/>
        <w:adjustRightInd w:val="0"/>
        <w:rPr>
          <w:b/>
          <w:bCs/>
          <w:sz w:val="20"/>
          <w:szCs w:val="20"/>
        </w:rPr>
      </w:pPr>
    </w:p>
    <w:p w:rsidR="007441A9" w:rsidRDefault="007441A9" w:rsidP="00117345">
      <w:pPr>
        <w:autoSpaceDE w:val="0"/>
        <w:autoSpaceDN w:val="0"/>
        <w:adjustRightInd w:val="0"/>
        <w:ind w:left="720"/>
        <w:rPr>
          <w:sz w:val="20"/>
          <w:szCs w:val="20"/>
        </w:rPr>
      </w:pPr>
      <w:r>
        <w:rPr>
          <w:b/>
          <w:bCs/>
          <w:sz w:val="20"/>
          <w:szCs w:val="20"/>
        </w:rPr>
        <w:t xml:space="preserve">Example: </w:t>
      </w:r>
      <w:r>
        <w:rPr>
          <w:sz w:val="20"/>
          <w:szCs w:val="20"/>
        </w:rPr>
        <w:t>The purpose of the experiment was to investigate the effect of</w:t>
      </w:r>
      <w:r w:rsidR="00A506E1">
        <w:rPr>
          <w:sz w:val="20"/>
          <w:szCs w:val="20"/>
        </w:rPr>
        <w:t xml:space="preserve"> nitrogen</w:t>
      </w:r>
      <w:r>
        <w:rPr>
          <w:sz w:val="20"/>
          <w:szCs w:val="20"/>
        </w:rPr>
        <w:t xml:space="preserve"> </w:t>
      </w:r>
      <w:r w:rsidR="00A506E1">
        <w:rPr>
          <w:sz w:val="20"/>
          <w:szCs w:val="20"/>
        </w:rPr>
        <w:t>fertilizer concentration</w:t>
      </w:r>
      <w:r>
        <w:rPr>
          <w:sz w:val="20"/>
          <w:szCs w:val="20"/>
        </w:rPr>
        <w:t xml:space="preserve"> on the growth of </w:t>
      </w:r>
      <w:r w:rsidR="00A506E1">
        <w:rPr>
          <w:sz w:val="20"/>
          <w:szCs w:val="20"/>
        </w:rPr>
        <w:t>corn</w:t>
      </w:r>
      <w:r>
        <w:rPr>
          <w:sz w:val="20"/>
          <w:szCs w:val="20"/>
        </w:rPr>
        <w:t xml:space="preserve"> plants by</w:t>
      </w:r>
      <w:r w:rsidR="00117345">
        <w:rPr>
          <w:sz w:val="20"/>
          <w:szCs w:val="20"/>
        </w:rPr>
        <w:t xml:space="preserve"> </w:t>
      </w:r>
      <w:r>
        <w:rPr>
          <w:sz w:val="20"/>
          <w:szCs w:val="20"/>
        </w:rPr>
        <w:t xml:space="preserve">comparing the growth of </w:t>
      </w:r>
      <w:r w:rsidR="00A506E1">
        <w:rPr>
          <w:sz w:val="20"/>
          <w:szCs w:val="20"/>
        </w:rPr>
        <w:t>corn</w:t>
      </w:r>
      <w:r>
        <w:rPr>
          <w:sz w:val="20"/>
          <w:szCs w:val="20"/>
        </w:rPr>
        <w:t xml:space="preserve"> plants subjected to </w:t>
      </w:r>
      <w:r w:rsidR="00A506E1">
        <w:rPr>
          <w:sz w:val="20"/>
          <w:szCs w:val="20"/>
        </w:rPr>
        <w:t>varying concentrations of nitrogen based fertilizer.</w:t>
      </w:r>
    </w:p>
    <w:p w:rsidR="007441A9" w:rsidRDefault="007441A9" w:rsidP="007441A9">
      <w:pPr>
        <w:autoSpaceDE w:val="0"/>
        <w:autoSpaceDN w:val="0"/>
        <w:adjustRightInd w:val="0"/>
      </w:pPr>
    </w:p>
    <w:p w:rsidR="007441A9" w:rsidRDefault="007441A9" w:rsidP="007441A9">
      <w:pPr>
        <w:autoSpaceDE w:val="0"/>
        <w:autoSpaceDN w:val="0"/>
        <w:adjustRightInd w:val="0"/>
      </w:pPr>
      <w:r>
        <w:t>2. What were the major findings?</w:t>
      </w:r>
      <w:r w:rsidR="00BA3BAB">
        <w:t xml:space="preserve"> (Summarize your data and graph results)</w:t>
      </w:r>
    </w:p>
    <w:p w:rsidR="007441A9" w:rsidRDefault="007441A9" w:rsidP="007441A9">
      <w:pPr>
        <w:autoSpaceDE w:val="0"/>
        <w:autoSpaceDN w:val="0"/>
        <w:adjustRightInd w:val="0"/>
      </w:pPr>
    </w:p>
    <w:p w:rsidR="007441A9" w:rsidRDefault="007441A9" w:rsidP="00117345">
      <w:pPr>
        <w:autoSpaceDE w:val="0"/>
        <w:autoSpaceDN w:val="0"/>
        <w:adjustRightInd w:val="0"/>
        <w:ind w:left="720"/>
        <w:rPr>
          <w:sz w:val="20"/>
          <w:szCs w:val="20"/>
        </w:rPr>
      </w:pPr>
      <w:r>
        <w:rPr>
          <w:b/>
          <w:bCs/>
          <w:sz w:val="20"/>
          <w:szCs w:val="20"/>
        </w:rPr>
        <w:t xml:space="preserve">Example: </w:t>
      </w:r>
      <w:r w:rsidR="00A506E1">
        <w:rPr>
          <w:bCs/>
          <w:sz w:val="20"/>
          <w:szCs w:val="20"/>
        </w:rPr>
        <w:t>A</w:t>
      </w:r>
      <w:r>
        <w:rPr>
          <w:sz w:val="20"/>
          <w:szCs w:val="20"/>
        </w:rPr>
        <w:t xml:space="preserve"> significant difference existed between the height of </w:t>
      </w:r>
      <w:r w:rsidR="00A506E1">
        <w:rPr>
          <w:sz w:val="20"/>
          <w:szCs w:val="20"/>
        </w:rPr>
        <w:t>fertilized plants and non-fertiliz</w:t>
      </w:r>
      <w:r>
        <w:rPr>
          <w:sz w:val="20"/>
          <w:szCs w:val="20"/>
        </w:rPr>
        <w:t>ed plants.</w:t>
      </w:r>
      <w:r w:rsidR="00A506E1">
        <w:rPr>
          <w:sz w:val="20"/>
          <w:szCs w:val="20"/>
        </w:rPr>
        <w:t xml:space="preserve">  Plants receiving 2% to 5% nitrogen fertilizer concentrations showed an increase in the average height by10% over plants with &lt;2% and &gt;5% nitrogen fertilizer concentrations.  The average height of the corn exposed to nitrogenous fertilizer concentrations between 2% and 5% was</w:t>
      </w:r>
      <w:r w:rsidR="00BA3BAB">
        <w:rPr>
          <w:sz w:val="20"/>
          <w:szCs w:val="20"/>
        </w:rPr>
        <w:t xml:space="preserve"> </w:t>
      </w:r>
      <w:r w:rsidR="00A506E1">
        <w:rPr>
          <w:sz w:val="20"/>
          <w:szCs w:val="20"/>
        </w:rPr>
        <w:t>22</w:t>
      </w:r>
      <w:r w:rsidR="00BA3BAB">
        <w:rPr>
          <w:sz w:val="20"/>
          <w:szCs w:val="20"/>
        </w:rPr>
        <w:t xml:space="preserve"> cm and the average height of the plants </w:t>
      </w:r>
      <w:r w:rsidR="00A506E1">
        <w:rPr>
          <w:sz w:val="20"/>
          <w:szCs w:val="20"/>
        </w:rPr>
        <w:t>exposed to nitrogenous fertilizer concentrations &lt;2% and &gt;5% was  20cm</w:t>
      </w:r>
      <w:r w:rsidR="00BA3BAB">
        <w:rPr>
          <w:sz w:val="20"/>
          <w:szCs w:val="20"/>
        </w:rPr>
        <w:t>.</w:t>
      </w:r>
    </w:p>
    <w:p w:rsidR="006D1BDE" w:rsidRDefault="006D1BDE"/>
    <w:p w:rsidR="007441A9" w:rsidRDefault="007441A9" w:rsidP="007441A9">
      <w:pPr>
        <w:autoSpaceDE w:val="0"/>
        <w:autoSpaceDN w:val="0"/>
        <w:adjustRightInd w:val="0"/>
      </w:pPr>
      <w:r>
        <w:t>3. Was the hypothesis supported by the data?</w:t>
      </w:r>
    </w:p>
    <w:p w:rsidR="00117345" w:rsidRDefault="00117345" w:rsidP="007441A9">
      <w:pPr>
        <w:autoSpaceDE w:val="0"/>
        <w:autoSpaceDN w:val="0"/>
        <w:adjustRightInd w:val="0"/>
        <w:rPr>
          <w:b/>
          <w:bCs/>
          <w:sz w:val="20"/>
          <w:szCs w:val="20"/>
        </w:rPr>
      </w:pPr>
    </w:p>
    <w:p w:rsidR="007441A9" w:rsidRPr="00BA3BAB" w:rsidRDefault="007441A9" w:rsidP="00117345">
      <w:pPr>
        <w:autoSpaceDE w:val="0"/>
        <w:autoSpaceDN w:val="0"/>
        <w:adjustRightInd w:val="0"/>
        <w:ind w:left="720"/>
        <w:rPr>
          <w:i/>
          <w:sz w:val="20"/>
          <w:szCs w:val="20"/>
        </w:rPr>
      </w:pPr>
      <w:r>
        <w:rPr>
          <w:b/>
          <w:bCs/>
          <w:sz w:val="20"/>
          <w:szCs w:val="20"/>
        </w:rPr>
        <w:t xml:space="preserve">One format: </w:t>
      </w:r>
      <w:r>
        <w:rPr>
          <w:sz w:val="20"/>
          <w:szCs w:val="20"/>
        </w:rPr>
        <w:t>The hypothesis that (insert your hypothesis) was (supported, partially supported, or not supported.)</w:t>
      </w:r>
      <w:r w:rsidR="00BA3BAB">
        <w:rPr>
          <w:sz w:val="20"/>
          <w:szCs w:val="20"/>
        </w:rPr>
        <w:t xml:space="preserve">  </w:t>
      </w:r>
      <w:r w:rsidR="00A506E1">
        <w:rPr>
          <w:sz w:val="20"/>
          <w:szCs w:val="20"/>
        </w:rPr>
        <w:t>D</w:t>
      </w:r>
      <w:r w:rsidR="00BA3BAB">
        <w:rPr>
          <w:sz w:val="20"/>
          <w:szCs w:val="20"/>
        </w:rPr>
        <w:t xml:space="preserve">o </w:t>
      </w:r>
      <w:r w:rsidR="00BA3BAB">
        <w:rPr>
          <w:sz w:val="20"/>
          <w:szCs w:val="20"/>
          <w:u w:val="single"/>
        </w:rPr>
        <w:t>not</w:t>
      </w:r>
      <w:r w:rsidR="00BA3BAB">
        <w:rPr>
          <w:sz w:val="20"/>
          <w:szCs w:val="20"/>
        </w:rPr>
        <w:t xml:space="preserve"> use the word “prove” – we do NOT prove hypotheses true in science.</w:t>
      </w:r>
    </w:p>
    <w:p w:rsidR="00117345" w:rsidRDefault="00117345" w:rsidP="007441A9">
      <w:pPr>
        <w:autoSpaceDE w:val="0"/>
        <w:autoSpaceDN w:val="0"/>
        <w:adjustRightInd w:val="0"/>
        <w:rPr>
          <w:b/>
          <w:bCs/>
          <w:sz w:val="20"/>
          <w:szCs w:val="20"/>
        </w:rPr>
      </w:pPr>
    </w:p>
    <w:p w:rsidR="007441A9" w:rsidRDefault="007441A9" w:rsidP="00117345">
      <w:pPr>
        <w:autoSpaceDE w:val="0"/>
        <w:autoSpaceDN w:val="0"/>
        <w:adjustRightInd w:val="0"/>
        <w:ind w:left="720"/>
        <w:rPr>
          <w:sz w:val="20"/>
          <w:szCs w:val="20"/>
        </w:rPr>
      </w:pPr>
      <w:r>
        <w:rPr>
          <w:b/>
          <w:bCs/>
          <w:sz w:val="20"/>
          <w:szCs w:val="20"/>
        </w:rPr>
        <w:t xml:space="preserve">Example: </w:t>
      </w:r>
      <w:r>
        <w:rPr>
          <w:sz w:val="20"/>
          <w:szCs w:val="20"/>
        </w:rPr>
        <w:t xml:space="preserve">The hypothesis that </w:t>
      </w:r>
      <w:r w:rsidR="00A506E1">
        <w:rPr>
          <w:sz w:val="20"/>
          <w:szCs w:val="20"/>
        </w:rPr>
        <w:t>nitrogenous fertilizer concentration has no effect on plant height</w:t>
      </w:r>
      <w:r>
        <w:rPr>
          <w:sz w:val="20"/>
          <w:szCs w:val="20"/>
        </w:rPr>
        <w:t xml:space="preserve"> was not supported.</w:t>
      </w:r>
    </w:p>
    <w:p w:rsidR="007441A9" w:rsidRDefault="007441A9" w:rsidP="007441A9">
      <w:pPr>
        <w:autoSpaceDE w:val="0"/>
        <w:autoSpaceDN w:val="0"/>
        <w:adjustRightInd w:val="0"/>
      </w:pPr>
    </w:p>
    <w:p w:rsidR="007441A9" w:rsidRDefault="007441A9" w:rsidP="007441A9">
      <w:pPr>
        <w:autoSpaceDE w:val="0"/>
        <w:autoSpaceDN w:val="0"/>
        <w:adjustRightInd w:val="0"/>
      </w:pPr>
      <w:r>
        <w:t xml:space="preserve">4. </w:t>
      </w:r>
      <w:r w:rsidR="00A506E1">
        <w:t>What were your errors &amp; h</w:t>
      </w:r>
      <w:r w:rsidR="00117345">
        <w:t>ow could this experiment be improved</w:t>
      </w:r>
      <w:r>
        <w:t>?</w:t>
      </w:r>
    </w:p>
    <w:p w:rsidR="00117345" w:rsidRDefault="00117345" w:rsidP="007441A9">
      <w:pPr>
        <w:autoSpaceDE w:val="0"/>
        <w:autoSpaceDN w:val="0"/>
        <w:adjustRightInd w:val="0"/>
        <w:rPr>
          <w:b/>
          <w:bCs/>
          <w:sz w:val="20"/>
          <w:szCs w:val="20"/>
        </w:rPr>
      </w:pPr>
    </w:p>
    <w:p w:rsidR="007441A9" w:rsidRDefault="007441A9" w:rsidP="00117345">
      <w:pPr>
        <w:autoSpaceDE w:val="0"/>
        <w:autoSpaceDN w:val="0"/>
        <w:adjustRightInd w:val="0"/>
        <w:ind w:left="720"/>
        <w:rPr>
          <w:sz w:val="20"/>
          <w:szCs w:val="20"/>
        </w:rPr>
      </w:pPr>
      <w:r>
        <w:rPr>
          <w:b/>
          <w:bCs/>
          <w:sz w:val="20"/>
          <w:szCs w:val="20"/>
        </w:rPr>
        <w:t xml:space="preserve">Example: </w:t>
      </w:r>
      <w:r w:rsidR="00117345">
        <w:rPr>
          <w:sz w:val="20"/>
          <w:szCs w:val="20"/>
        </w:rPr>
        <w:t xml:space="preserve">This experiment </w:t>
      </w:r>
      <w:r w:rsidR="00A506E1">
        <w:rPr>
          <w:sz w:val="20"/>
          <w:szCs w:val="20"/>
        </w:rPr>
        <w:t xml:space="preserve">was performed inside of a classroom where the temperature was not constant.  Some plants were closer to the heat vent and may have been exposed to a different temperature than other plants.  </w:t>
      </w:r>
      <w:r w:rsidR="00117345">
        <w:rPr>
          <w:sz w:val="20"/>
          <w:szCs w:val="20"/>
        </w:rPr>
        <w:t xml:space="preserve">Perhaps this experiment could be improved by </w:t>
      </w:r>
      <w:r w:rsidR="00A506E1">
        <w:rPr>
          <w:sz w:val="20"/>
          <w:szCs w:val="20"/>
        </w:rPr>
        <w:t>placing all plants equal distance from the heat vent.  The experiment also relied on premixed fertilizer mixes.  The mixes could have had incorrect concentrations.  This experiment could be improved by testing the premade solutions to confirm the accuracy of the mix concentrations</w:t>
      </w:r>
      <w:proofErr w:type="gramStart"/>
      <w:r w:rsidR="00A506E1">
        <w:rPr>
          <w:sz w:val="20"/>
          <w:szCs w:val="20"/>
        </w:rPr>
        <w:t>.</w:t>
      </w:r>
      <w:r w:rsidR="00117345">
        <w:rPr>
          <w:sz w:val="20"/>
          <w:szCs w:val="20"/>
        </w:rPr>
        <w:t>.</w:t>
      </w:r>
      <w:proofErr w:type="gramEnd"/>
    </w:p>
    <w:p w:rsidR="007441A9" w:rsidRDefault="007441A9" w:rsidP="007441A9">
      <w:pPr>
        <w:autoSpaceDE w:val="0"/>
        <w:autoSpaceDN w:val="0"/>
        <w:adjustRightInd w:val="0"/>
      </w:pPr>
    </w:p>
    <w:p w:rsidR="00BA3BAB" w:rsidRDefault="00BA3BAB" w:rsidP="00BA3BAB">
      <w:pPr>
        <w:autoSpaceDE w:val="0"/>
        <w:autoSpaceDN w:val="0"/>
        <w:adjustRightInd w:val="0"/>
        <w:ind w:left="720"/>
        <w:rPr>
          <w:sz w:val="20"/>
          <w:szCs w:val="20"/>
        </w:rPr>
      </w:pPr>
      <w:r w:rsidRPr="00BA3BAB">
        <w:rPr>
          <w:b/>
          <w:sz w:val="20"/>
          <w:szCs w:val="20"/>
        </w:rPr>
        <w:t xml:space="preserve">NOT acceptable: </w:t>
      </w:r>
      <w:r w:rsidRPr="00BA3BAB">
        <w:rPr>
          <w:sz w:val="20"/>
          <w:szCs w:val="20"/>
        </w:rPr>
        <w:t xml:space="preserve">This experiment </w:t>
      </w:r>
      <w:r>
        <w:rPr>
          <w:sz w:val="20"/>
          <w:szCs w:val="20"/>
        </w:rPr>
        <w:t xml:space="preserve">would have been better if we had done it correctly – we did sloppy work and made careless measurements.  </w:t>
      </w:r>
    </w:p>
    <w:p w:rsidR="00BA3BAB" w:rsidRDefault="00BA3BAB" w:rsidP="00BA3BAB">
      <w:pPr>
        <w:autoSpaceDE w:val="0"/>
        <w:autoSpaceDN w:val="0"/>
        <w:adjustRightInd w:val="0"/>
        <w:ind w:left="720"/>
        <w:rPr>
          <w:sz w:val="20"/>
          <w:szCs w:val="20"/>
        </w:rPr>
      </w:pPr>
    </w:p>
    <w:p w:rsidR="00BA3BAB" w:rsidRPr="00BA3BAB" w:rsidRDefault="00BA3BAB" w:rsidP="00BA3BAB">
      <w:pPr>
        <w:autoSpaceDE w:val="0"/>
        <w:autoSpaceDN w:val="0"/>
        <w:adjustRightInd w:val="0"/>
        <w:ind w:left="720"/>
        <w:rPr>
          <w:sz w:val="20"/>
          <w:szCs w:val="20"/>
        </w:rPr>
      </w:pPr>
      <w:r w:rsidRPr="00BA3BAB">
        <w:rPr>
          <w:b/>
          <w:sz w:val="20"/>
          <w:szCs w:val="20"/>
        </w:rPr>
        <w:t>NOT acceptable:</w:t>
      </w:r>
      <w:r>
        <w:rPr>
          <w:sz w:val="20"/>
          <w:szCs w:val="20"/>
        </w:rPr>
        <w:t xml:space="preserve"> This experiment would have been better if we had more time to do more trials.</w:t>
      </w:r>
    </w:p>
    <w:p w:rsidR="00BA3BAB" w:rsidRDefault="00BA3BAB" w:rsidP="007441A9">
      <w:pPr>
        <w:autoSpaceDE w:val="0"/>
        <w:autoSpaceDN w:val="0"/>
        <w:adjustRightInd w:val="0"/>
      </w:pPr>
    </w:p>
    <w:p w:rsidR="007441A9" w:rsidRDefault="007441A9" w:rsidP="007441A9">
      <w:pPr>
        <w:autoSpaceDE w:val="0"/>
        <w:autoSpaceDN w:val="0"/>
        <w:adjustRightInd w:val="0"/>
      </w:pPr>
      <w:r>
        <w:t xml:space="preserve">5. What </w:t>
      </w:r>
      <w:r w:rsidR="00117345">
        <w:t xml:space="preserve">could be studied next after this experiment?  </w:t>
      </w:r>
      <w:r w:rsidR="00BA3BAB">
        <w:t>What new experiment could continue study of this topic?</w:t>
      </w:r>
    </w:p>
    <w:p w:rsidR="00117345" w:rsidRDefault="00117345" w:rsidP="007441A9">
      <w:pPr>
        <w:autoSpaceDE w:val="0"/>
        <w:autoSpaceDN w:val="0"/>
        <w:adjustRightInd w:val="0"/>
        <w:rPr>
          <w:b/>
          <w:bCs/>
          <w:sz w:val="20"/>
          <w:szCs w:val="20"/>
        </w:rPr>
      </w:pPr>
    </w:p>
    <w:p w:rsidR="00BA3BAB" w:rsidRDefault="007441A9" w:rsidP="00117345">
      <w:pPr>
        <w:autoSpaceDE w:val="0"/>
        <w:autoSpaceDN w:val="0"/>
        <w:adjustRightInd w:val="0"/>
        <w:ind w:left="720"/>
        <w:rPr>
          <w:sz w:val="20"/>
          <w:szCs w:val="20"/>
        </w:rPr>
      </w:pPr>
      <w:r>
        <w:rPr>
          <w:b/>
          <w:bCs/>
          <w:sz w:val="20"/>
          <w:szCs w:val="20"/>
        </w:rPr>
        <w:t xml:space="preserve">Example: </w:t>
      </w:r>
      <w:r>
        <w:rPr>
          <w:sz w:val="20"/>
          <w:szCs w:val="20"/>
        </w:rPr>
        <w:t xml:space="preserve">Additional investigations using </w:t>
      </w:r>
      <w:r w:rsidR="00A506E1">
        <w:rPr>
          <w:sz w:val="20"/>
          <w:szCs w:val="20"/>
        </w:rPr>
        <w:t>additional concentrations</w:t>
      </w:r>
      <w:r>
        <w:rPr>
          <w:sz w:val="20"/>
          <w:szCs w:val="20"/>
        </w:rPr>
        <w:t xml:space="preserve"> would be a good</w:t>
      </w:r>
      <w:r w:rsidR="00117345">
        <w:rPr>
          <w:sz w:val="20"/>
          <w:szCs w:val="20"/>
        </w:rPr>
        <w:t xml:space="preserve"> </w:t>
      </w:r>
      <w:r>
        <w:rPr>
          <w:sz w:val="20"/>
          <w:szCs w:val="20"/>
        </w:rPr>
        <w:t xml:space="preserve">additional experiment.  Also, </w:t>
      </w:r>
      <w:r w:rsidR="00117345">
        <w:rPr>
          <w:sz w:val="20"/>
          <w:szCs w:val="20"/>
        </w:rPr>
        <w:t xml:space="preserve">other crops could be subjected to the same experiment, such as </w:t>
      </w:r>
      <w:r w:rsidR="00A506E1">
        <w:rPr>
          <w:sz w:val="20"/>
          <w:szCs w:val="20"/>
        </w:rPr>
        <w:t>beans</w:t>
      </w:r>
      <w:r w:rsidR="00117345">
        <w:rPr>
          <w:sz w:val="20"/>
          <w:szCs w:val="20"/>
        </w:rPr>
        <w:t xml:space="preserve"> and </w:t>
      </w:r>
      <w:r w:rsidR="00A506E1">
        <w:rPr>
          <w:sz w:val="20"/>
          <w:szCs w:val="20"/>
        </w:rPr>
        <w:t>cucumbers</w:t>
      </w:r>
      <w:r w:rsidR="00117345">
        <w:rPr>
          <w:sz w:val="20"/>
          <w:szCs w:val="20"/>
        </w:rPr>
        <w:t xml:space="preserve">.  Perhaps scientists </w:t>
      </w:r>
      <w:r w:rsidR="00A506E1">
        <w:rPr>
          <w:sz w:val="20"/>
          <w:szCs w:val="20"/>
        </w:rPr>
        <w:t xml:space="preserve">could use additional fertilizer mixes with different nutrients (e.g. phosphorous, potassium, </w:t>
      </w:r>
      <w:proofErr w:type="spellStart"/>
      <w:r w:rsidR="00A506E1">
        <w:rPr>
          <w:sz w:val="20"/>
          <w:szCs w:val="20"/>
        </w:rPr>
        <w:t>etc</w:t>
      </w:r>
      <w:proofErr w:type="spellEnd"/>
      <w:r w:rsidR="00A506E1">
        <w:rPr>
          <w:sz w:val="20"/>
          <w:szCs w:val="20"/>
        </w:rPr>
        <w:t>)</w:t>
      </w:r>
      <w:r>
        <w:rPr>
          <w:sz w:val="20"/>
          <w:szCs w:val="20"/>
        </w:rPr>
        <w:t>.</w:t>
      </w:r>
    </w:p>
    <w:p w:rsidR="00907BA9" w:rsidRDefault="00907BA9">
      <w:pPr>
        <w:rPr>
          <w:b/>
          <w:bCs/>
          <w:sz w:val="20"/>
          <w:szCs w:val="20"/>
        </w:rPr>
      </w:pPr>
      <w:r>
        <w:rPr>
          <w:b/>
          <w:bCs/>
          <w:sz w:val="20"/>
          <w:szCs w:val="20"/>
        </w:rPr>
        <w:br w:type="page"/>
      </w:r>
    </w:p>
    <w:p w:rsidR="00907BA9" w:rsidRDefault="00907BA9" w:rsidP="00117345">
      <w:pPr>
        <w:autoSpaceDE w:val="0"/>
        <w:autoSpaceDN w:val="0"/>
        <w:adjustRightInd w:val="0"/>
        <w:ind w:left="720"/>
        <w:rPr>
          <w:sz w:val="20"/>
          <w:szCs w:val="20"/>
        </w:rPr>
      </w:pPr>
    </w:p>
    <w:p w:rsidR="00907BA9" w:rsidRDefault="00907BA9" w:rsidP="00907BA9">
      <w:pPr>
        <w:spacing w:before="100" w:beforeAutospacing="1" w:after="100" w:afterAutospacing="1"/>
        <w:outlineLvl w:val="0"/>
        <w:rPr>
          <w:b/>
          <w:bCs/>
          <w:kern w:val="36"/>
          <w:sz w:val="48"/>
          <w:szCs w:val="48"/>
          <w:lang w:val="en-AU" w:eastAsia="en-AU"/>
        </w:rPr>
      </w:pPr>
      <w:r w:rsidRPr="00907BA9">
        <w:rPr>
          <w:b/>
          <w:bCs/>
          <w:kern w:val="36"/>
          <w:sz w:val="48"/>
          <w:szCs w:val="48"/>
          <w:lang w:val="en-AU" w:eastAsia="en-AU"/>
        </w:rPr>
        <w:t>Sample Conclusions</w:t>
      </w:r>
      <w:r>
        <w:rPr>
          <w:b/>
          <w:bCs/>
          <w:kern w:val="36"/>
          <w:sz w:val="48"/>
          <w:szCs w:val="48"/>
          <w:lang w:val="en-AU" w:eastAsia="en-AU"/>
        </w:rPr>
        <w:t xml:space="preserve"> - </w:t>
      </w:r>
      <w:hyperlink r:id="rId7" w:history="1">
        <w:r w:rsidRPr="00573981">
          <w:rPr>
            <w:rStyle w:val="Hyperlink"/>
            <w:b/>
            <w:bCs/>
            <w:kern w:val="36"/>
            <w:sz w:val="48"/>
            <w:szCs w:val="48"/>
            <w:lang w:val="en-AU" w:eastAsia="en-AU"/>
          </w:rPr>
          <w:t>http://www.sciencebuddies.org/science-fair-projects/project_sample_conclusions.shtml</w:t>
        </w:r>
      </w:hyperlink>
    </w:p>
    <w:p w:rsidR="00907BA9" w:rsidRPr="00907BA9" w:rsidRDefault="00907BA9" w:rsidP="00907BA9">
      <w:pPr>
        <w:spacing w:before="100" w:beforeAutospacing="1" w:after="100" w:afterAutospacing="1"/>
        <w:outlineLvl w:val="0"/>
        <w:rPr>
          <w:b/>
          <w:bCs/>
          <w:kern w:val="36"/>
          <w:sz w:val="48"/>
          <w:szCs w:val="48"/>
          <w:lang w:val="en-AU" w:eastAsia="en-AU"/>
        </w:rPr>
      </w:pPr>
      <w:r w:rsidRPr="00907BA9">
        <w:rPr>
          <w:b/>
          <w:bCs/>
          <w:kern w:val="36"/>
          <w:sz w:val="48"/>
          <w:szCs w:val="48"/>
          <w:lang w:val="en-AU" w:eastAsia="en-AU"/>
        </w:rPr>
        <w:t xml:space="preserve"> </w:t>
      </w:r>
    </w:p>
    <w:p w:rsidR="00907BA9" w:rsidRPr="00907BA9" w:rsidRDefault="00907BA9" w:rsidP="00907BA9">
      <w:pPr>
        <w:pBdr>
          <w:bottom w:val="single" w:sz="6" w:space="1" w:color="auto"/>
        </w:pBdr>
        <w:jc w:val="center"/>
        <w:rPr>
          <w:rFonts w:ascii="Arial" w:hAnsi="Arial" w:cs="Arial"/>
          <w:vanish/>
          <w:sz w:val="16"/>
          <w:szCs w:val="16"/>
          <w:lang w:val="en-AU" w:eastAsia="en-AU"/>
        </w:rPr>
      </w:pPr>
      <w:r w:rsidRPr="00907BA9">
        <w:rPr>
          <w:rFonts w:ascii="Arial" w:hAnsi="Arial" w:cs="Arial"/>
          <w:vanish/>
          <w:sz w:val="16"/>
          <w:szCs w:val="16"/>
          <w:lang w:val="en-AU" w:eastAsia="en-AU"/>
        </w:rPr>
        <w:t>Top of Form</w:t>
      </w:r>
    </w:p>
    <w:p w:rsidR="00907BA9" w:rsidRPr="00907BA9" w:rsidRDefault="00907BA9" w:rsidP="00907BA9">
      <w:pPr>
        <w:pBdr>
          <w:top w:val="single" w:sz="6" w:space="1" w:color="auto"/>
        </w:pBdr>
        <w:jc w:val="center"/>
        <w:rPr>
          <w:rFonts w:ascii="Arial" w:hAnsi="Arial" w:cs="Arial"/>
          <w:vanish/>
          <w:sz w:val="16"/>
          <w:szCs w:val="16"/>
          <w:lang w:val="en-AU" w:eastAsia="en-AU"/>
        </w:rPr>
      </w:pPr>
      <w:r w:rsidRPr="00907BA9">
        <w:rPr>
          <w:rFonts w:ascii="Arial" w:hAnsi="Arial" w:cs="Arial"/>
          <w:vanish/>
          <w:sz w:val="16"/>
          <w:szCs w:val="16"/>
          <w:lang w:val="en-AU" w:eastAsia="en-AU"/>
        </w:rPr>
        <w:t>Bottom of Form</w:t>
      </w:r>
    </w:p>
    <w:p w:rsidR="00907BA9" w:rsidRPr="00907BA9" w:rsidRDefault="00907BA9" w:rsidP="00907BA9">
      <w:pPr>
        <w:spacing w:before="100" w:beforeAutospacing="1" w:after="100" w:afterAutospacing="1"/>
        <w:outlineLvl w:val="1"/>
        <w:rPr>
          <w:b/>
          <w:bCs/>
          <w:sz w:val="36"/>
          <w:szCs w:val="36"/>
          <w:lang w:val="en-AU" w:eastAsia="en-AU"/>
        </w:rPr>
      </w:pPr>
      <w:r w:rsidRPr="00907BA9">
        <w:rPr>
          <w:b/>
          <w:bCs/>
          <w:sz w:val="36"/>
          <w:szCs w:val="36"/>
          <w:lang w:val="en-AU" w:eastAsia="en-AU"/>
        </w:rPr>
        <w:t>Results</w:t>
      </w:r>
    </w:p>
    <w:p w:rsidR="00907BA9" w:rsidRPr="00907BA9" w:rsidRDefault="00907BA9" w:rsidP="00907BA9">
      <w:pPr>
        <w:spacing w:before="100" w:beforeAutospacing="1" w:after="100" w:afterAutospacing="1"/>
        <w:rPr>
          <w:lang w:val="en-AU" w:eastAsia="en-AU"/>
        </w:rPr>
      </w:pPr>
      <w:r w:rsidRPr="00907BA9">
        <w:rPr>
          <w:lang w:val="en-AU" w:eastAsia="en-AU"/>
        </w:rPr>
        <w:t xml:space="preserve">According to my experiments, the Energizer maintained its voltage (dependent variable) for approximately a 3% longer period of time (independent variable) than Duracell in a low current drain device. For a medium drain device, the Energizer maintained its voltage for approximately 10% longer than Duracell. For a high drain device, the Energizer maintained its voltage for approximately 29% longer than Duracell. Basically, the Energizer performs with increasing superiority, the higher the current drain of the device. </w:t>
      </w:r>
    </w:p>
    <w:p w:rsidR="00907BA9" w:rsidRPr="00907BA9" w:rsidRDefault="00907BA9" w:rsidP="00907BA9">
      <w:pPr>
        <w:spacing w:before="100" w:beforeAutospacing="1" w:after="100" w:afterAutospacing="1"/>
        <w:rPr>
          <w:lang w:val="en-AU" w:eastAsia="en-AU"/>
        </w:rPr>
      </w:pPr>
      <w:r w:rsidRPr="00907BA9">
        <w:rPr>
          <w:lang w:val="en-AU" w:eastAsia="en-AU"/>
        </w:rPr>
        <w:t>The heavy-duty non-alkaline batteries do not maintain their voltage as long as either alkaline battery at any level of current drain.</w:t>
      </w:r>
    </w:p>
    <w:p w:rsidR="00907BA9" w:rsidRPr="00907BA9" w:rsidRDefault="00907BA9" w:rsidP="00907BA9">
      <w:pPr>
        <w:spacing w:before="100" w:beforeAutospacing="1" w:after="100" w:afterAutospacing="1"/>
        <w:outlineLvl w:val="1"/>
        <w:rPr>
          <w:b/>
          <w:bCs/>
          <w:sz w:val="36"/>
          <w:szCs w:val="36"/>
          <w:lang w:val="en-AU" w:eastAsia="en-AU"/>
        </w:rPr>
      </w:pPr>
      <w:r w:rsidRPr="00907BA9">
        <w:rPr>
          <w:b/>
          <w:bCs/>
          <w:sz w:val="36"/>
          <w:szCs w:val="36"/>
          <w:lang w:val="en-AU" w:eastAsia="en-AU"/>
        </w:rPr>
        <w:t>Conclusions</w:t>
      </w:r>
    </w:p>
    <w:p w:rsidR="00907BA9" w:rsidRPr="00907BA9" w:rsidRDefault="00907BA9" w:rsidP="00907BA9">
      <w:pPr>
        <w:spacing w:before="100" w:beforeAutospacing="1" w:after="100" w:afterAutospacing="1"/>
        <w:rPr>
          <w:lang w:val="en-AU" w:eastAsia="en-AU"/>
        </w:rPr>
      </w:pPr>
      <w:r w:rsidRPr="00907BA9">
        <w:rPr>
          <w:lang w:val="en-AU" w:eastAsia="en-AU"/>
        </w:rPr>
        <w:t>My hypothesis was that Energizer would last the longest in all of the devices tested. My results do support my hypothesis.</w:t>
      </w:r>
    </w:p>
    <w:p w:rsidR="00907BA9" w:rsidRPr="00907BA9" w:rsidRDefault="00907BA9" w:rsidP="00907BA9">
      <w:pPr>
        <w:spacing w:before="100" w:beforeAutospacing="1" w:after="100" w:afterAutospacing="1"/>
        <w:rPr>
          <w:lang w:val="en-AU" w:eastAsia="en-AU"/>
        </w:rPr>
      </w:pPr>
      <w:r w:rsidRPr="00907BA9">
        <w:rPr>
          <w:lang w:val="en-AU" w:eastAsia="en-AU"/>
        </w:rPr>
        <w:t>I think the tests I did went smoothly and I had no problems, except for the fact that the batteries recover some of their voltage if they are not running in something. Therefore, I had to take the measurements quickly.</w:t>
      </w:r>
    </w:p>
    <w:p w:rsidR="00907BA9" w:rsidRPr="00907BA9" w:rsidRDefault="00907BA9" w:rsidP="00907BA9">
      <w:pPr>
        <w:spacing w:before="100" w:beforeAutospacing="1" w:after="100" w:afterAutospacing="1"/>
        <w:rPr>
          <w:lang w:val="en-AU" w:eastAsia="en-AU"/>
        </w:rPr>
      </w:pPr>
      <w:r w:rsidRPr="00907BA9">
        <w:rPr>
          <w:lang w:val="en-AU" w:eastAsia="en-AU"/>
        </w:rPr>
        <w:t>An interesting future study might involve testing the batteries at different temperatures to simulate actual usage in very cold or very hot conditions.</w:t>
      </w:r>
    </w:p>
    <w:p w:rsidR="00136EF6" w:rsidRDefault="00136EF6" w:rsidP="00136EF6">
      <w:pPr>
        <w:pStyle w:val="Heading2"/>
      </w:pPr>
      <w:r>
        <w:t>Key Info</w:t>
      </w:r>
    </w:p>
    <w:p w:rsidR="00136EF6" w:rsidRDefault="00136EF6" w:rsidP="00136EF6">
      <w:pPr>
        <w:pStyle w:val="NormalWeb"/>
      </w:pPr>
      <w:r>
        <w:t xml:space="preserve">Your </w:t>
      </w:r>
      <w:r>
        <w:rPr>
          <w:b/>
          <w:bCs/>
        </w:rPr>
        <w:t>conclusions</w:t>
      </w:r>
      <w:r>
        <w:t xml:space="preserve"> summarize how your results support or contradict your original hypothesis:</w:t>
      </w:r>
    </w:p>
    <w:p w:rsidR="00136EF6" w:rsidRDefault="00136EF6" w:rsidP="00136EF6">
      <w:pPr>
        <w:numPr>
          <w:ilvl w:val="0"/>
          <w:numId w:val="1"/>
        </w:numPr>
        <w:spacing w:before="100" w:beforeAutospacing="1" w:after="100" w:afterAutospacing="1"/>
      </w:pPr>
      <w:r>
        <w:t>Summarize your science fair project results in a few sentences and use this summary to support your conclusion. Include key facts from your background research to help explain your results as needed.</w:t>
      </w:r>
    </w:p>
    <w:p w:rsidR="00136EF6" w:rsidRDefault="00136EF6" w:rsidP="00136EF6">
      <w:pPr>
        <w:numPr>
          <w:ilvl w:val="0"/>
          <w:numId w:val="1"/>
        </w:numPr>
        <w:spacing w:before="100" w:beforeAutospacing="1" w:after="100" w:afterAutospacing="1"/>
      </w:pPr>
      <w:r>
        <w:t>State whether your results support or contradict your hypothesis. (Engineering &amp; programming projects should state whether they met their design criteria.)</w:t>
      </w:r>
    </w:p>
    <w:p w:rsidR="00136EF6" w:rsidRDefault="00136EF6" w:rsidP="00136EF6">
      <w:pPr>
        <w:numPr>
          <w:ilvl w:val="0"/>
          <w:numId w:val="1"/>
        </w:numPr>
        <w:spacing w:before="100" w:beforeAutospacing="1" w:after="100" w:afterAutospacing="1"/>
      </w:pPr>
      <w:r>
        <w:t>If appropriate, state the relationship between the independent and dependent variable.</w:t>
      </w:r>
    </w:p>
    <w:p w:rsidR="00136EF6" w:rsidRDefault="00136EF6" w:rsidP="00136EF6">
      <w:pPr>
        <w:numPr>
          <w:ilvl w:val="0"/>
          <w:numId w:val="1"/>
        </w:numPr>
        <w:spacing w:before="100" w:beforeAutospacing="1" w:after="100" w:afterAutospacing="1"/>
      </w:pPr>
      <w:r>
        <w:t>Summarize and evaluate your experimental procedure, making comments about its success and effectiveness.</w:t>
      </w:r>
    </w:p>
    <w:p w:rsidR="00136EF6" w:rsidRDefault="00136EF6" w:rsidP="00136EF6">
      <w:pPr>
        <w:numPr>
          <w:ilvl w:val="0"/>
          <w:numId w:val="1"/>
        </w:numPr>
        <w:spacing w:before="100" w:beforeAutospacing="1" w:after="100" w:afterAutospacing="1"/>
      </w:pPr>
      <w:r>
        <w:t>Suggest changes in the experimental procedure (or design) and/or possibilities for further study.</w:t>
      </w:r>
    </w:p>
    <w:p w:rsidR="00907BA9" w:rsidRDefault="00136EF6" w:rsidP="00907BA9">
      <w:pPr>
        <w:autoSpaceDE w:val="0"/>
        <w:autoSpaceDN w:val="0"/>
        <w:adjustRightInd w:val="0"/>
        <w:rPr>
          <w:sz w:val="20"/>
          <w:szCs w:val="20"/>
        </w:rPr>
      </w:pPr>
      <w:r>
        <w:rPr>
          <w:noProof/>
          <w:lang w:val="en-AU" w:eastAsia="en-AU"/>
        </w:rPr>
        <w:lastRenderedPageBreak/>
        <w:drawing>
          <wp:inline distT="0" distB="0" distL="0" distR="0">
            <wp:extent cx="4419600" cy="3000375"/>
            <wp:effectExtent l="0" t="0" r="0" b="9525"/>
            <wp:docPr id="1" name="Picture 1" descr="Image result for sample science concl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mple science conclu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9600" cy="3000375"/>
                    </a:xfrm>
                    <a:prstGeom prst="rect">
                      <a:avLst/>
                    </a:prstGeom>
                    <a:noFill/>
                    <a:ln>
                      <a:noFill/>
                    </a:ln>
                  </pic:spPr>
                </pic:pic>
              </a:graphicData>
            </a:graphic>
          </wp:inline>
        </w:drawing>
      </w:r>
    </w:p>
    <w:p w:rsidR="00136EF6" w:rsidRDefault="00136EF6" w:rsidP="00907BA9">
      <w:pPr>
        <w:autoSpaceDE w:val="0"/>
        <w:autoSpaceDN w:val="0"/>
        <w:adjustRightInd w:val="0"/>
        <w:rPr>
          <w:sz w:val="20"/>
          <w:szCs w:val="20"/>
        </w:rPr>
      </w:pPr>
    </w:p>
    <w:p w:rsidR="00136EF6" w:rsidRDefault="00136EF6" w:rsidP="00907BA9">
      <w:pPr>
        <w:autoSpaceDE w:val="0"/>
        <w:autoSpaceDN w:val="0"/>
        <w:adjustRightInd w:val="0"/>
        <w:rPr>
          <w:sz w:val="20"/>
          <w:szCs w:val="20"/>
        </w:rPr>
      </w:pPr>
      <w:r>
        <w:rPr>
          <w:noProof/>
          <w:lang w:val="en-AU" w:eastAsia="en-AU"/>
        </w:rPr>
        <w:drawing>
          <wp:inline distT="0" distB="0" distL="0" distR="0">
            <wp:extent cx="6447581" cy="4391025"/>
            <wp:effectExtent l="0" t="0" r="0" b="0"/>
            <wp:docPr id="2" name="Picture 2" descr="Image result for science conclusion work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cience conclusion workshe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7581" cy="4391025"/>
                    </a:xfrm>
                    <a:prstGeom prst="rect">
                      <a:avLst/>
                    </a:prstGeom>
                    <a:noFill/>
                    <a:ln>
                      <a:noFill/>
                    </a:ln>
                  </pic:spPr>
                </pic:pic>
              </a:graphicData>
            </a:graphic>
          </wp:inline>
        </w:drawing>
      </w:r>
    </w:p>
    <w:p w:rsidR="00136EF6" w:rsidRDefault="00136EF6" w:rsidP="00907BA9">
      <w:pPr>
        <w:autoSpaceDE w:val="0"/>
        <w:autoSpaceDN w:val="0"/>
        <w:adjustRightInd w:val="0"/>
        <w:rPr>
          <w:sz w:val="20"/>
          <w:szCs w:val="20"/>
        </w:rPr>
      </w:pPr>
      <w:bookmarkStart w:id="0" w:name="_GoBack"/>
      <w:bookmarkEnd w:id="0"/>
    </w:p>
    <w:sectPr w:rsidR="00136EF6" w:rsidSect="00B75BEB">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764C"/>
    <w:multiLevelType w:val="multilevel"/>
    <w:tmpl w:val="298A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1A9"/>
    <w:rsid w:val="000038AA"/>
    <w:rsid w:val="000039CF"/>
    <w:rsid w:val="000101D1"/>
    <w:rsid w:val="00033DC8"/>
    <w:rsid w:val="000422F1"/>
    <w:rsid w:val="00042CFC"/>
    <w:rsid w:val="00043233"/>
    <w:rsid w:val="00047169"/>
    <w:rsid w:val="00047DFE"/>
    <w:rsid w:val="0005330D"/>
    <w:rsid w:val="0005476A"/>
    <w:rsid w:val="00062260"/>
    <w:rsid w:val="00066C61"/>
    <w:rsid w:val="00073E70"/>
    <w:rsid w:val="00080E15"/>
    <w:rsid w:val="0009526A"/>
    <w:rsid w:val="00096958"/>
    <w:rsid w:val="000C2E39"/>
    <w:rsid w:val="000C2FDB"/>
    <w:rsid w:val="000C7A16"/>
    <w:rsid w:val="000D0B6C"/>
    <w:rsid w:val="000E118D"/>
    <w:rsid w:val="000F3D32"/>
    <w:rsid w:val="00104B7B"/>
    <w:rsid w:val="00107305"/>
    <w:rsid w:val="00112855"/>
    <w:rsid w:val="00117345"/>
    <w:rsid w:val="00136EF6"/>
    <w:rsid w:val="00142945"/>
    <w:rsid w:val="00144580"/>
    <w:rsid w:val="00156E95"/>
    <w:rsid w:val="0016381C"/>
    <w:rsid w:val="00164E51"/>
    <w:rsid w:val="00174607"/>
    <w:rsid w:val="0017675F"/>
    <w:rsid w:val="001808D8"/>
    <w:rsid w:val="00183F09"/>
    <w:rsid w:val="0018579C"/>
    <w:rsid w:val="001A6CB4"/>
    <w:rsid w:val="001A7195"/>
    <w:rsid w:val="001A778A"/>
    <w:rsid w:val="001B3AB2"/>
    <w:rsid w:val="001C0A01"/>
    <w:rsid w:val="001D2C2A"/>
    <w:rsid w:val="001D582C"/>
    <w:rsid w:val="001E1A94"/>
    <w:rsid w:val="001E315C"/>
    <w:rsid w:val="001F45EB"/>
    <w:rsid w:val="001F62A5"/>
    <w:rsid w:val="001F62C6"/>
    <w:rsid w:val="001F6BC4"/>
    <w:rsid w:val="001F6F69"/>
    <w:rsid w:val="002044CE"/>
    <w:rsid w:val="00213B02"/>
    <w:rsid w:val="00223621"/>
    <w:rsid w:val="00226E5E"/>
    <w:rsid w:val="00227BE3"/>
    <w:rsid w:val="00235F66"/>
    <w:rsid w:val="0024057A"/>
    <w:rsid w:val="0026123F"/>
    <w:rsid w:val="00274D54"/>
    <w:rsid w:val="002833E7"/>
    <w:rsid w:val="002837FF"/>
    <w:rsid w:val="002935E1"/>
    <w:rsid w:val="0029504F"/>
    <w:rsid w:val="002B5216"/>
    <w:rsid w:val="002B602B"/>
    <w:rsid w:val="002F2363"/>
    <w:rsid w:val="002F295E"/>
    <w:rsid w:val="0030321B"/>
    <w:rsid w:val="0030495C"/>
    <w:rsid w:val="00305D6E"/>
    <w:rsid w:val="00324D23"/>
    <w:rsid w:val="0032743A"/>
    <w:rsid w:val="00342D58"/>
    <w:rsid w:val="00354613"/>
    <w:rsid w:val="00356CAD"/>
    <w:rsid w:val="00361C96"/>
    <w:rsid w:val="00373217"/>
    <w:rsid w:val="00375F87"/>
    <w:rsid w:val="0038649D"/>
    <w:rsid w:val="003A5479"/>
    <w:rsid w:val="003B1C0B"/>
    <w:rsid w:val="003B46D6"/>
    <w:rsid w:val="003B55CE"/>
    <w:rsid w:val="003C3BA6"/>
    <w:rsid w:val="003D4FB7"/>
    <w:rsid w:val="003E10CF"/>
    <w:rsid w:val="003E2EAA"/>
    <w:rsid w:val="003F28F3"/>
    <w:rsid w:val="003F6CEA"/>
    <w:rsid w:val="0040203D"/>
    <w:rsid w:val="00402EDD"/>
    <w:rsid w:val="004043AB"/>
    <w:rsid w:val="00415970"/>
    <w:rsid w:val="00417CD6"/>
    <w:rsid w:val="00421304"/>
    <w:rsid w:val="00425C06"/>
    <w:rsid w:val="00427DB5"/>
    <w:rsid w:val="00440BAA"/>
    <w:rsid w:val="00442DC2"/>
    <w:rsid w:val="004551D4"/>
    <w:rsid w:val="0046502A"/>
    <w:rsid w:val="00470467"/>
    <w:rsid w:val="004828D0"/>
    <w:rsid w:val="0048389E"/>
    <w:rsid w:val="00484B57"/>
    <w:rsid w:val="004953FC"/>
    <w:rsid w:val="004A2139"/>
    <w:rsid w:val="004B1AB7"/>
    <w:rsid w:val="004B3AE1"/>
    <w:rsid w:val="004B5415"/>
    <w:rsid w:val="004C0DDD"/>
    <w:rsid w:val="004C1F65"/>
    <w:rsid w:val="004C3024"/>
    <w:rsid w:val="004C7784"/>
    <w:rsid w:val="004D1A82"/>
    <w:rsid w:val="004D4C82"/>
    <w:rsid w:val="004E3C65"/>
    <w:rsid w:val="004F2D22"/>
    <w:rsid w:val="00505D31"/>
    <w:rsid w:val="00506350"/>
    <w:rsid w:val="005220D9"/>
    <w:rsid w:val="005336C5"/>
    <w:rsid w:val="00533CE0"/>
    <w:rsid w:val="005364CC"/>
    <w:rsid w:val="0055588B"/>
    <w:rsid w:val="00575F20"/>
    <w:rsid w:val="00580F9D"/>
    <w:rsid w:val="00581EFE"/>
    <w:rsid w:val="005B172A"/>
    <w:rsid w:val="005B28A5"/>
    <w:rsid w:val="005D121F"/>
    <w:rsid w:val="005D19FD"/>
    <w:rsid w:val="005D5300"/>
    <w:rsid w:val="005E1FD3"/>
    <w:rsid w:val="005E25EF"/>
    <w:rsid w:val="005F0C1C"/>
    <w:rsid w:val="006212A0"/>
    <w:rsid w:val="0062539B"/>
    <w:rsid w:val="00630347"/>
    <w:rsid w:val="00630689"/>
    <w:rsid w:val="00633CDA"/>
    <w:rsid w:val="00635035"/>
    <w:rsid w:val="0064353A"/>
    <w:rsid w:val="00654A96"/>
    <w:rsid w:val="006839F5"/>
    <w:rsid w:val="00685022"/>
    <w:rsid w:val="006A1283"/>
    <w:rsid w:val="006A20CA"/>
    <w:rsid w:val="006A2AAB"/>
    <w:rsid w:val="006A420A"/>
    <w:rsid w:val="006B6F47"/>
    <w:rsid w:val="006C2E67"/>
    <w:rsid w:val="006C3ACE"/>
    <w:rsid w:val="006C60DE"/>
    <w:rsid w:val="006D1BDE"/>
    <w:rsid w:val="006D3FE6"/>
    <w:rsid w:val="006D429A"/>
    <w:rsid w:val="006D67E9"/>
    <w:rsid w:val="006E11A5"/>
    <w:rsid w:val="006F6616"/>
    <w:rsid w:val="00702751"/>
    <w:rsid w:val="00702DC1"/>
    <w:rsid w:val="00712D9F"/>
    <w:rsid w:val="007227E2"/>
    <w:rsid w:val="007314F2"/>
    <w:rsid w:val="0074196C"/>
    <w:rsid w:val="007441A9"/>
    <w:rsid w:val="00745989"/>
    <w:rsid w:val="00747FBB"/>
    <w:rsid w:val="007546BB"/>
    <w:rsid w:val="00756CCC"/>
    <w:rsid w:val="00762B0E"/>
    <w:rsid w:val="007666B9"/>
    <w:rsid w:val="00783632"/>
    <w:rsid w:val="00785042"/>
    <w:rsid w:val="00785BFF"/>
    <w:rsid w:val="00790534"/>
    <w:rsid w:val="007930C8"/>
    <w:rsid w:val="007A197F"/>
    <w:rsid w:val="007B197C"/>
    <w:rsid w:val="007B7495"/>
    <w:rsid w:val="007C136E"/>
    <w:rsid w:val="007C3212"/>
    <w:rsid w:val="007C658C"/>
    <w:rsid w:val="007D2212"/>
    <w:rsid w:val="007D4A30"/>
    <w:rsid w:val="007D5671"/>
    <w:rsid w:val="007D70C0"/>
    <w:rsid w:val="007F3C2A"/>
    <w:rsid w:val="008072A9"/>
    <w:rsid w:val="00810DF5"/>
    <w:rsid w:val="00811840"/>
    <w:rsid w:val="00811F93"/>
    <w:rsid w:val="00813809"/>
    <w:rsid w:val="00821763"/>
    <w:rsid w:val="00821C1E"/>
    <w:rsid w:val="0082733A"/>
    <w:rsid w:val="0084626B"/>
    <w:rsid w:val="0084716F"/>
    <w:rsid w:val="008607C5"/>
    <w:rsid w:val="00861BB4"/>
    <w:rsid w:val="00874B42"/>
    <w:rsid w:val="00886A71"/>
    <w:rsid w:val="00892829"/>
    <w:rsid w:val="00894D13"/>
    <w:rsid w:val="00895A59"/>
    <w:rsid w:val="0089636B"/>
    <w:rsid w:val="00897B54"/>
    <w:rsid w:val="008B0436"/>
    <w:rsid w:val="008B2E05"/>
    <w:rsid w:val="008C232E"/>
    <w:rsid w:val="008D1728"/>
    <w:rsid w:val="008D21DE"/>
    <w:rsid w:val="008D32E2"/>
    <w:rsid w:val="008D5E63"/>
    <w:rsid w:val="008E13E7"/>
    <w:rsid w:val="008E15F1"/>
    <w:rsid w:val="008E3F08"/>
    <w:rsid w:val="008E453D"/>
    <w:rsid w:val="008F1100"/>
    <w:rsid w:val="008F211C"/>
    <w:rsid w:val="008F26F3"/>
    <w:rsid w:val="00902F20"/>
    <w:rsid w:val="00903AED"/>
    <w:rsid w:val="00907BA9"/>
    <w:rsid w:val="0091015D"/>
    <w:rsid w:val="0091179D"/>
    <w:rsid w:val="009129FC"/>
    <w:rsid w:val="00913C8A"/>
    <w:rsid w:val="00927D09"/>
    <w:rsid w:val="00930117"/>
    <w:rsid w:val="00955631"/>
    <w:rsid w:val="00956093"/>
    <w:rsid w:val="0095764E"/>
    <w:rsid w:val="009630A1"/>
    <w:rsid w:val="00964BF1"/>
    <w:rsid w:val="0097016A"/>
    <w:rsid w:val="00972613"/>
    <w:rsid w:val="00983713"/>
    <w:rsid w:val="00983D1B"/>
    <w:rsid w:val="009965C8"/>
    <w:rsid w:val="009A477C"/>
    <w:rsid w:val="009B4DF8"/>
    <w:rsid w:val="009B5213"/>
    <w:rsid w:val="009C0499"/>
    <w:rsid w:val="00A00FA3"/>
    <w:rsid w:val="00A12BE3"/>
    <w:rsid w:val="00A216C5"/>
    <w:rsid w:val="00A33794"/>
    <w:rsid w:val="00A35613"/>
    <w:rsid w:val="00A358E8"/>
    <w:rsid w:val="00A43054"/>
    <w:rsid w:val="00A44893"/>
    <w:rsid w:val="00A465C8"/>
    <w:rsid w:val="00A506E1"/>
    <w:rsid w:val="00A55A4F"/>
    <w:rsid w:val="00A6175B"/>
    <w:rsid w:val="00A6261A"/>
    <w:rsid w:val="00A62C6E"/>
    <w:rsid w:val="00A735A3"/>
    <w:rsid w:val="00A83098"/>
    <w:rsid w:val="00A84416"/>
    <w:rsid w:val="00A9004B"/>
    <w:rsid w:val="00AA40EF"/>
    <w:rsid w:val="00AA7CDE"/>
    <w:rsid w:val="00AB1998"/>
    <w:rsid w:val="00AB314F"/>
    <w:rsid w:val="00AC1920"/>
    <w:rsid w:val="00AD1C0C"/>
    <w:rsid w:val="00AD58A8"/>
    <w:rsid w:val="00AE445F"/>
    <w:rsid w:val="00AE7E1A"/>
    <w:rsid w:val="00AF0FE0"/>
    <w:rsid w:val="00AF1BFE"/>
    <w:rsid w:val="00AF4373"/>
    <w:rsid w:val="00B04A41"/>
    <w:rsid w:val="00B121C4"/>
    <w:rsid w:val="00B123BC"/>
    <w:rsid w:val="00B16081"/>
    <w:rsid w:val="00B21F06"/>
    <w:rsid w:val="00B2367A"/>
    <w:rsid w:val="00B27146"/>
    <w:rsid w:val="00B35BB9"/>
    <w:rsid w:val="00B35DC5"/>
    <w:rsid w:val="00B459E6"/>
    <w:rsid w:val="00B46EB5"/>
    <w:rsid w:val="00B555CF"/>
    <w:rsid w:val="00B62A07"/>
    <w:rsid w:val="00B672A3"/>
    <w:rsid w:val="00B75BEB"/>
    <w:rsid w:val="00B76B84"/>
    <w:rsid w:val="00B832CB"/>
    <w:rsid w:val="00B852CC"/>
    <w:rsid w:val="00B91EDA"/>
    <w:rsid w:val="00BA0211"/>
    <w:rsid w:val="00BA3BAB"/>
    <w:rsid w:val="00BA652A"/>
    <w:rsid w:val="00BB1065"/>
    <w:rsid w:val="00BC247B"/>
    <w:rsid w:val="00BD0DB1"/>
    <w:rsid w:val="00BE3F19"/>
    <w:rsid w:val="00BE7C68"/>
    <w:rsid w:val="00BF0B9B"/>
    <w:rsid w:val="00BF415F"/>
    <w:rsid w:val="00BF4500"/>
    <w:rsid w:val="00C11E6C"/>
    <w:rsid w:val="00C15D89"/>
    <w:rsid w:val="00C21564"/>
    <w:rsid w:val="00C2610D"/>
    <w:rsid w:val="00C33F09"/>
    <w:rsid w:val="00C4382A"/>
    <w:rsid w:val="00C45C89"/>
    <w:rsid w:val="00C50209"/>
    <w:rsid w:val="00C730DB"/>
    <w:rsid w:val="00C810DD"/>
    <w:rsid w:val="00C815E7"/>
    <w:rsid w:val="00CB175D"/>
    <w:rsid w:val="00CB446A"/>
    <w:rsid w:val="00CD5FCE"/>
    <w:rsid w:val="00CE039F"/>
    <w:rsid w:val="00CE48FC"/>
    <w:rsid w:val="00CE4C00"/>
    <w:rsid w:val="00CF1093"/>
    <w:rsid w:val="00CF1391"/>
    <w:rsid w:val="00CF4BD5"/>
    <w:rsid w:val="00D00DAD"/>
    <w:rsid w:val="00D03D2B"/>
    <w:rsid w:val="00D113AD"/>
    <w:rsid w:val="00D17BD0"/>
    <w:rsid w:val="00D20B9B"/>
    <w:rsid w:val="00D22ABD"/>
    <w:rsid w:val="00D426AF"/>
    <w:rsid w:val="00D44F77"/>
    <w:rsid w:val="00D54A1D"/>
    <w:rsid w:val="00D76E2A"/>
    <w:rsid w:val="00D7704D"/>
    <w:rsid w:val="00D77A03"/>
    <w:rsid w:val="00D839D6"/>
    <w:rsid w:val="00D85EC9"/>
    <w:rsid w:val="00D9616D"/>
    <w:rsid w:val="00D96EED"/>
    <w:rsid w:val="00D972F1"/>
    <w:rsid w:val="00DA1DDA"/>
    <w:rsid w:val="00DC411F"/>
    <w:rsid w:val="00DC6529"/>
    <w:rsid w:val="00DC765D"/>
    <w:rsid w:val="00DE0BB0"/>
    <w:rsid w:val="00DE2348"/>
    <w:rsid w:val="00DF546B"/>
    <w:rsid w:val="00E009C6"/>
    <w:rsid w:val="00E05AAA"/>
    <w:rsid w:val="00E117ED"/>
    <w:rsid w:val="00E17CD3"/>
    <w:rsid w:val="00E247D4"/>
    <w:rsid w:val="00E27453"/>
    <w:rsid w:val="00E32EC6"/>
    <w:rsid w:val="00E330B6"/>
    <w:rsid w:val="00E341EA"/>
    <w:rsid w:val="00E3751F"/>
    <w:rsid w:val="00E42382"/>
    <w:rsid w:val="00E4451E"/>
    <w:rsid w:val="00E445B9"/>
    <w:rsid w:val="00E51084"/>
    <w:rsid w:val="00E63D28"/>
    <w:rsid w:val="00E66814"/>
    <w:rsid w:val="00E77667"/>
    <w:rsid w:val="00E85718"/>
    <w:rsid w:val="00E862B3"/>
    <w:rsid w:val="00E92992"/>
    <w:rsid w:val="00E96197"/>
    <w:rsid w:val="00E97079"/>
    <w:rsid w:val="00EA5290"/>
    <w:rsid w:val="00EB36F6"/>
    <w:rsid w:val="00EC568F"/>
    <w:rsid w:val="00ED2CAD"/>
    <w:rsid w:val="00ED6762"/>
    <w:rsid w:val="00ED7999"/>
    <w:rsid w:val="00ED7E5B"/>
    <w:rsid w:val="00EE04B6"/>
    <w:rsid w:val="00EE0D6B"/>
    <w:rsid w:val="00EE361B"/>
    <w:rsid w:val="00EE52B2"/>
    <w:rsid w:val="00EE6633"/>
    <w:rsid w:val="00EF202B"/>
    <w:rsid w:val="00F04B8B"/>
    <w:rsid w:val="00F06CA3"/>
    <w:rsid w:val="00F10292"/>
    <w:rsid w:val="00F16D19"/>
    <w:rsid w:val="00F20AF5"/>
    <w:rsid w:val="00F21DCC"/>
    <w:rsid w:val="00F30550"/>
    <w:rsid w:val="00F31BC5"/>
    <w:rsid w:val="00F41161"/>
    <w:rsid w:val="00F479DE"/>
    <w:rsid w:val="00F51FC0"/>
    <w:rsid w:val="00F576DD"/>
    <w:rsid w:val="00F709DF"/>
    <w:rsid w:val="00F72770"/>
    <w:rsid w:val="00F758BC"/>
    <w:rsid w:val="00F76E7E"/>
    <w:rsid w:val="00F80535"/>
    <w:rsid w:val="00F837A1"/>
    <w:rsid w:val="00F84C60"/>
    <w:rsid w:val="00F85820"/>
    <w:rsid w:val="00F90971"/>
    <w:rsid w:val="00F953BA"/>
    <w:rsid w:val="00FA47EE"/>
    <w:rsid w:val="00FB0C72"/>
    <w:rsid w:val="00FB5137"/>
    <w:rsid w:val="00FC53AB"/>
    <w:rsid w:val="00FC5D05"/>
    <w:rsid w:val="00FD065E"/>
    <w:rsid w:val="00FD4A60"/>
    <w:rsid w:val="00FE0601"/>
    <w:rsid w:val="00FE4B1E"/>
    <w:rsid w:val="00FF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uiPriority="99"/>
    <w:lsdException w:name="HTML Bottom of Form"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716F"/>
    <w:rPr>
      <w:sz w:val="24"/>
      <w:szCs w:val="24"/>
    </w:rPr>
  </w:style>
  <w:style w:type="paragraph" w:styleId="Heading1">
    <w:name w:val="heading 1"/>
    <w:basedOn w:val="Normal"/>
    <w:link w:val="Heading1Char"/>
    <w:uiPriority w:val="9"/>
    <w:qFormat/>
    <w:rsid w:val="00907BA9"/>
    <w:pPr>
      <w:spacing w:before="100" w:beforeAutospacing="1" w:after="100" w:afterAutospacing="1"/>
      <w:outlineLvl w:val="0"/>
    </w:pPr>
    <w:rPr>
      <w:b/>
      <w:bCs/>
      <w:kern w:val="36"/>
      <w:sz w:val="48"/>
      <w:szCs w:val="48"/>
      <w:lang w:val="en-AU" w:eastAsia="en-AU"/>
    </w:rPr>
  </w:style>
  <w:style w:type="paragraph" w:styleId="Heading2">
    <w:name w:val="heading 2"/>
    <w:basedOn w:val="Normal"/>
    <w:link w:val="Heading2Char"/>
    <w:uiPriority w:val="9"/>
    <w:qFormat/>
    <w:rsid w:val="00907BA9"/>
    <w:pPr>
      <w:spacing w:before="100" w:beforeAutospacing="1" w:after="100" w:afterAutospacing="1"/>
      <w:outlineLvl w:val="1"/>
    </w:pPr>
    <w:rPr>
      <w:b/>
      <w:bCs/>
      <w:sz w:val="36"/>
      <w:szCs w:val="3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A3B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75BEB"/>
    <w:rPr>
      <w:color w:val="0000FF"/>
      <w:u w:val="single"/>
    </w:rPr>
  </w:style>
  <w:style w:type="character" w:customStyle="1" w:styleId="Heading1Char">
    <w:name w:val="Heading 1 Char"/>
    <w:basedOn w:val="DefaultParagraphFont"/>
    <w:link w:val="Heading1"/>
    <w:uiPriority w:val="9"/>
    <w:rsid w:val="00907BA9"/>
    <w:rPr>
      <w:b/>
      <w:bCs/>
      <w:kern w:val="36"/>
      <w:sz w:val="48"/>
      <w:szCs w:val="48"/>
      <w:lang w:val="en-AU" w:eastAsia="en-AU"/>
    </w:rPr>
  </w:style>
  <w:style w:type="character" w:customStyle="1" w:styleId="Heading2Char">
    <w:name w:val="Heading 2 Char"/>
    <w:basedOn w:val="DefaultParagraphFont"/>
    <w:link w:val="Heading2"/>
    <w:uiPriority w:val="9"/>
    <w:rsid w:val="00907BA9"/>
    <w:rPr>
      <w:b/>
      <w:bCs/>
      <w:sz w:val="36"/>
      <w:szCs w:val="36"/>
      <w:lang w:val="en-AU" w:eastAsia="en-AU"/>
    </w:rPr>
  </w:style>
  <w:style w:type="paragraph" w:styleId="z-TopofForm">
    <w:name w:val="HTML Top of Form"/>
    <w:basedOn w:val="Normal"/>
    <w:next w:val="Normal"/>
    <w:link w:val="z-TopofFormChar"/>
    <w:hidden/>
    <w:uiPriority w:val="99"/>
    <w:unhideWhenUsed/>
    <w:rsid w:val="00907BA9"/>
    <w:pPr>
      <w:pBdr>
        <w:bottom w:val="single" w:sz="6" w:space="1" w:color="auto"/>
      </w:pBdr>
      <w:jc w:val="center"/>
    </w:pPr>
    <w:rPr>
      <w:rFonts w:ascii="Arial" w:hAnsi="Arial" w:cs="Arial"/>
      <w:vanish/>
      <w:sz w:val="16"/>
      <w:szCs w:val="16"/>
      <w:lang w:val="en-AU" w:eastAsia="en-AU"/>
    </w:rPr>
  </w:style>
  <w:style w:type="character" w:customStyle="1" w:styleId="z-TopofFormChar">
    <w:name w:val="z-Top of Form Char"/>
    <w:basedOn w:val="DefaultParagraphFont"/>
    <w:link w:val="z-TopofForm"/>
    <w:uiPriority w:val="99"/>
    <w:rsid w:val="00907BA9"/>
    <w:rPr>
      <w:rFonts w:ascii="Arial" w:hAnsi="Arial" w:cs="Arial"/>
      <w:vanish/>
      <w:sz w:val="16"/>
      <w:szCs w:val="16"/>
      <w:lang w:val="en-AU" w:eastAsia="en-AU"/>
    </w:rPr>
  </w:style>
  <w:style w:type="paragraph" w:styleId="z-BottomofForm">
    <w:name w:val="HTML Bottom of Form"/>
    <w:basedOn w:val="Normal"/>
    <w:next w:val="Normal"/>
    <w:link w:val="z-BottomofFormChar"/>
    <w:hidden/>
    <w:uiPriority w:val="99"/>
    <w:unhideWhenUsed/>
    <w:rsid w:val="00907BA9"/>
    <w:pPr>
      <w:pBdr>
        <w:top w:val="single" w:sz="6" w:space="1" w:color="auto"/>
      </w:pBdr>
      <w:jc w:val="center"/>
    </w:pPr>
    <w:rPr>
      <w:rFonts w:ascii="Arial" w:hAnsi="Arial" w:cs="Arial"/>
      <w:vanish/>
      <w:sz w:val="16"/>
      <w:szCs w:val="16"/>
      <w:lang w:val="en-AU" w:eastAsia="en-AU"/>
    </w:rPr>
  </w:style>
  <w:style w:type="character" w:customStyle="1" w:styleId="z-BottomofFormChar">
    <w:name w:val="z-Bottom of Form Char"/>
    <w:basedOn w:val="DefaultParagraphFont"/>
    <w:link w:val="z-BottomofForm"/>
    <w:uiPriority w:val="99"/>
    <w:rsid w:val="00907BA9"/>
    <w:rPr>
      <w:rFonts w:ascii="Arial" w:hAnsi="Arial" w:cs="Arial"/>
      <w:vanish/>
      <w:sz w:val="16"/>
      <w:szCs w:val="16"/>
      <w:lang w:val="en-AU" w:eastAsia="en-AU"/>
    </w:rPr>
  </w:style>
  <w:style w:type="paragraph" w:styleId="NormalWeb">
    <w:name w:val="Normal (Web)"/>
    <w:basedOn w:val="Normal"/>
    <w:uiPriority w:val="99"/>
    <w:unhideWhenUsed/>
    <w:rsid w:val="00907BA9"/>
    <w:pPr>
      <w:spacing w:before="100" w:beforeAutospacing="1" w:after="100" w:afterAutospacing="1"/>
    </w:pPr>
    <w:rPr>
      <w:lang w:val="en-AU" w:eastAsia="en-AU"/>
    </w:rPr>
  </w:style>
  <w:style w:type="paragraph" w:styleId="BalloonText">
    <w:name w:val="Balloon Text"/>
    <w:basedOn w:val="Normal"/>
    <w:link w:val="BalloonTextChar"/>
    <w:rsid w:val="00136EF6"/>
    <w:rPr>
      <w:rFonts w:ascii="Tahoma" w:hAnsi="Tahoma" w:cs="Tahoma"/>
      <w:sz w:val="16"/>
      <w:szCs w:val="16"/>
    </w:rPr>
  </w:style>
  <w:style w:type="character" w:customStyle="1" w:styleId="BalloonTextChar">
    <w:name w:val="Balloon Text Char"/>
    <w:basedOn w:val="DefaultParagraphFont"/>
    <w:link w:val="BalloonText"/>
    <w:rsid w:val="00136E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uiPriority="99"/>
    <w:lsdException w:name="HTML Bottom of Form"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716F"/>
    <w:rPr>
      <w:sz w:val="24"/>
      <w:szCs w:val="24"/>
    </w:rPr>
  </w:style>
  <w:style w:type="paragraph" w:styleId="Heading1">
    <w:name w:val="heading 1"/>
    <w:basedOn w:val="Normal"/>
    <w:link w:val="Heading1Char"/>
    <w:uiPriority w:val="9"/>
    <w:qFormat/>
    <w:rsid w:val="00907BA9"/>
    <w:pPr>
      <w:spacing w:before="100" w:beforeAutospacing="1" w:after="100" w:afterAutospacing="1"/>
      <w:outlineLvl w:val="0"/>
    </w:pPr>
    <w:rPr>
      <w:b/>
      <w:bCs/>
      <w:kern w:val="36"/>
      <w:sz w:val="48"/>
      <w:szCs w:val="48"/>
      <w:lang w:val="en-AU" w:eastAsia="en-AU"/>
    </w:rPr>
  </w:style>
  <w:style w:type="paragraph" w:styleId="Heading2">
    <w:name w:val="heading 2"/>
    <w:basedOn w:val="Normal"/>
    <w:link w:val="Heading2Char"/>
    <w:uiPriority w:val="9"/>
    <w:qFormat/>
    <w:rsid w:val="00907BA9"/>
    <w:pPr>
      <w:spacing w:before="100" w:beforeAutospacing="1" w:after="100" w:afterAutospacing="1"/>
      <w:outlineLvl w:val="1"/>
    </w:pPr>
    <w:rPr>
      <w:b/>
      <w:bCs/>
      <w:sz w:val="36"/>
      <w:szCs w:val="3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A3B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75BEB"/>
    <w:rPr>
      <w:color w:val="0000FF"/>
      <w:u w:val="single"/>
    </w:rPr>
  </w:style>
  <w:style w:type="character" w:customStyle="1" w:styleId="Heading1Char">
    <w:name w:val="Heading 1 Char"/>
    <w:basedOn w:val="DefaultParagraphFont"/>
    <w:link w:val="Heading1"/>
    <w:uiPriority w:val="9"/>
    <w:rsid w:val="00907BA9"/>
    <w:rPr>
      <w:b/>
      <w:bCs/>
      <w:kern w:val="36"/>
      <w:sz w:val="48"/>
      <w:szCs w:val="48"/>
      <w:lang w:val="en-AU" w:eastAsia="en-AU"/>
    </w:rPr>
  </w:style>
  <w:style w:type="character" w:customStyle="1" w:styleId="Heading2Char">
    <w:name w:val="Heading 2 Char"/>
    <w:basedOn w:val="DefaultParagraphFont"/>
    <w:link w:val="Heading2"/>
    <w:uiPriority w:val="9"/>
    <w:rsid w:val="00907BA9"/>
    <w:rPr>
      <w:b/>
      <w:bCs/>
      <w:sz w:val="36"/>
      <w:szCs w:val="36"/>
      <w:lang w:val="en-AU" w:eastAsia="en-AU"/>
    </w:rPr>
  </w:style>
  <w:style w:type="paragraph" w:styleId="z-TopofForm">
    <w:name w:val="HTML Top of Form"/>
    <w:basedOn w:val="Normal"/>
    <w:next w:val="Normal"/>
    <w:link w:val="z-TopofFormChar"/>
    <w:hidden/>
    <w:uiPriority w:val="99"/>
    <w:unhideWhenUsed/>
    <w:rsid w:val="00907BA9"/>
    <w:pPr>
      <w:pBdr>
        <w:bottom w:val="single" w:sz="6" w:space="1" w:color="auto"/>
      </w:pBdr>
      <w:jc w:val="center"/>
    </w:pPr>
    <w:rPr>
      <w:rFonts w:ascii="Arial" w:hAnsi="Arial" w:cs="Arial"/>
      <w:vanish/>
      <w:sz w:val="16"/>
      <w:szCs w:val="16"/>
      <w:lang w:val="en-AU" w:eastAsia="en-AU"/>
    </w:rPr>
  </w:style>
  <w:style w:type="character" w:customStyle="1" w:styleId="z-TopofFormChar">
    <w:name w:val="z-Top of Form Char"/>
    <w:basedOn w:val="DefaultParagraphFont"/>
    <w:link w:val="z-TopofForm"/>
    <w:uiPriority w:val="99"/>
    <w:rsid w:val="00907BA9"/>
    <w:rPr>
      <w:rFonts w:ascii="Arial" w:hAnsi="Arial" w:cs="Arial"/>
      <w:vanish/>
      <w:sz w:val="16"/>
      <w:szCs w:val="16"/>
      <w:lang w:val="en-AU" w:eastAsia="en-AU"/>
    </w:rPr>
  </w:style>
  <w:style w:type="paragraph" w:styleId="z-BottomofForm">
    <w:name w:val="HTML Bottom of Form"/>
    <w:basedOn w:val="Normal"/>
    <w:next w:val="Normal"/>
    <w:link w:val="z-BottomofFormChar"/>
    <w:hidden/>
    <w:uiPriority w:val="99"/>
    <w:unhideWhenUsed/>
    <w:rsid w:val="00907BA9"/>
    <w:pPr>
      <w:pBdr>
        <w:top w:val="single" w:sz="6" w:space="1" w:color="auto"/>
      </w:pBdr>
      <w:jc w:val="center"/>
    </w:pPr>
    <w:rPr>
      <w:rFonts w:ascii="Arial" w:hAnsi="Arial" w:cs="Arial"/>
      <w:vanish/>
      <w:sz w:val="16"/>
      <w:szCs w:val="16"/>
      <w:lang w:val="en-AU" w:eastAsia="en-AU"/>
    </w:rPr>
  </w:style>
  <w:style w:type="character" w:customStyle="1" w:styleId="z-BottomofFormChar">
    <w:name w:val="z-Bottom of Form Char"/>
    <w:basedOn w:val="DefaultParagraphFont"/>
    <w:link w:val="z-BottomofForm"/>
    <w:uiPriority w:val="99"/>
    <w:rsid w:val="00907BA9"/>
    <w:rPr>
      <w:rFonts w:ascii="Arial" w:hAnsi="Arial" w:cs="Arial"/>
      <w:vanish/>
      <w:sz w:val="16"/>
      <w:szCs w:val="16"/>
      <w:lang w:val="en-AU" w:eastAsia="en-AU"/>
    </w:rPr>
  </w:style>
  <w:style w:type="paragraph" w:styleId="NormalWeb">
    <w:name w:val="Normal (Web)"/>
    <w:basedOn w:val="Normal"/>
    <w:uiPriority w:val="99"/>
    <w:unhideWhenUsed/>
    <w:rsid w:val="00907BA9"/>
    <w:pPr>
      <w:spacing w:before="100" w:beforeAutospacing="1" w:after="100" w:afterAutospacing="1"/>
    </w:pPr>
    <w:rPr>
      <w:lang w:val="en-AU" w:eastAsia="en-AU"/>
    </w:rPr>
  </w:style>
  <w:style w:type="paragraph" w:styleId="BalloonText">
    <w:name w:val="Balloon Text"/>
    <w:basedOn w:val="Normal"/>
    <w:link w:val="BalloonTextChar"/>
    <w:rsid w:val="00136EF6"/>
    <w:rPr>
      <w:rFonts w:ascii="Tahoma" w:hAnsi="Tahoma" w:cs="Tahoma"/>
      <w:sz w:val="16"/>
      <w:szCs w:val="16"/>
    </w:rPr>
  </w:style>
  <w:style w:type="character" w:customStyle="1" w:styleId="BalloonTextChar">
    <w:name w:val="Balloon Text Char"/>
    <w:basedOn w:val="DefaultParagraphFont"/>
    <w:link w:val="BalloonText"/>
    <w:rsid w:val="00136E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948226">
      <w:bodyDiv w:val="1"/>
      <w:marLeft w:val="0"/>
      <w:marRight w:val="0"/>
      <w:marTop w:val="0"/>
      <w:marBottom w:val="0"/>
      <w:divBdr>
        <w:top w:val="none" w:sz="0" w:space="0" w:color="auto"/>
        <w:left w:val="none" w:sz="0" w:space="0" w:color="auto"/>
        <w:bottom w:val="none" w:sz="0" w:space="0" w:color="auto"/>
        <w:right w:val="none" w:sz="0" w:space="0" w:color="auto"/>
      </w:divBdr>
      <w:divsChild>
        <w:div w:id="1471707438">
          <w:marLeft w:val="0"/>
          <w:marRight w:val="0"/>
          <w:marTop w:val="0"/>
          <w:marBottom w:val="0"/>
          <w:divBdr>
            <w:top w:val="none" w:sz="0" w:space="0" w:color="auto"/>
            <w:left w:val="none" w:sz="0" w:space="0" w:color="auto"/>
            <w:bottom w:val="none" w:sz="0" w:space="0" w:color="auto"/>
            <w:right w:val="none" w:sz="0" w:space="0" w:color="auto"/>
          </w:divBdr>
          <w:divsChild>
            <w:div w:id="13862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1907">
      <w:bodyDiv w:val="1"/>
      <w:marLeft w:val="0"/>
      <w:marRight w:val="0"/>
      <w:marTop w:val="0"/>
      <w:marBottom w:val="0"/>
      <w:divBdr>
        <w:top w:val="none" w:sz="0" w:space="0" w:color="auto"/>
        <w:left w:val="none" w:sz="0" w:space="0" w:color="auto"/>
        <w:bottom w:val="none" w:sz="0" w:space="0" w:color="auto"/>
        <w:right w:val="none" w:sz="0" w:space="0" w:color="auto"/>
      </w:divBdr>
      <w:divsChild>
        <w:div w:id="1146631708">
          <w:marLeft w:val="0"/>
          <w:marRight w:val="0"/>
          <w:marTop w:val="0"/>
          <w:marBottom w:val="0"/>
          <w:divBdr>
            <w:top w:val="none" w:sz="0" w:space="0" w:color="auto"/>
            <w:left w:val="none" w:sz="0" w:space="0" w:color="auto"/>
            <w:bottom w:val="none" w:sz="0" w:space="0" w:color="auto"/>
            <w:right w:val="none" w:sz="0" w:space="0" w:color="auto"/>
          </w:divBdr>
        </w:div>
        <w:div w:id="862061943">
          <w:marLeft w:val="0"/>
          <w:marRight w:val="0"/>
          <w:marTop w:val="0"/>
          <w:marBottom w:val="0"/>
          <w:divBdr>
            <w:top w:val="none" w:sz="0" w:space="0" w:color="auto"/>
            <w:left w:val="none" w:sz="0" w:space="0" w:color="auto"/>
            <w:bottom w:val="none" w:sz="0" w:space="0" w:color="auto"/>
            <w:right w:val="none" w:sz="0" w:space="0" w:color="auto"/>
          </w:divBdr>
          <w:divsChild>
            <w:div w:id="1733846032">
              <w:marLeft w:val="0"/>
              <w:marRight w:val="0"/>
              <w:marTop w:val="0"/>
              <w:marBottom w:val="0"/>
              <w:divBdr>
                <w:top w:val="none" w:sz="0" w:space="0" w:color="auto"/>
                <w:left w:val="none" w:sz="0" w:space="0" w:color="auto"/>
                <w:bottom w:val="none" w:sz="0" w:space="0" w:color="auto"/>
                <w:right w:val="none" w:sz="0" w:space="0" w:color="auto"/>
              </w:divBdr>
            </w:div>
            <w:div w:id="18772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www.sciencebuddies.org/science-fair-projects/project_sample_conclusion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cps.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D6944EC3</Template>
  <TotalTime>7</TotalTime>
  <Pages>3</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Writing conclusion paragraphs in a science lab report</vt:lpstr>
    </vt:vector>
  </TitlesOfParts>
  <Company>FCBOE</Company>
  <LinksUpToDate>false</LinksUpToDate>
  <CharactersWithSpaces>5424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conclusion paragraphs in a science lab report</dc:title>
  <dc:creator>bleierk</dc:creator>
  <cp:lastModifiedBy>JOHNSON John</cp:lastModifiedBy>
  <cp:revision>5</cp:revision>
  <dcterms:created xsi:type="dcterms:W3CDTF">2017-03-01T00:54:00Z</dcterms:created>
  <dcterms:modified xsi:type="dcterms:W3CDTF">2017-03-01T01:01:00Z</dcterms:modified>
</cp:coreProperties>
</file>