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6642F8" w:rsidRDefault="006642F8">
      <w:pPr>
        <w:rPr>
          <w:rFonts w:ascii="Arial" w:hAnsi="Arial" w:cs="Arial"/>
          <w:sz w:val="36"/>
          <w:szCs w:val="36"/>
        </w:rPr>
      </w:pPr>
      <w:r w:rsidRPr="006642F8">
        <w:rPr>
          <w:rFonts w:ascii="Arial" w:hAnsi="Arial" w:cs="Arial"/>
          <w:sz w:val="36"/>
          <w:szCs w:val="36"/>
        </w:rPr>
        <w:t>Year 7 Science – Investigating Revision</w:t>
      </w:r>
    </w:p>
    <w:p w:rsidR="006642F8" w:rsidRPr="006642F8" w:rsidRDefault="006642F8">
      <w:pPr>
        <w:rPr>
          <w:rFonts w:ascii="Arial" w:hAnsi="Arial" w:cs="Arial"/>
          <w:sz w:val="36"/>
          <w:szCs w:val="36"/>
        </w:rPr>
      </w:pPr>
    </w:p>
    <w:p w:rsidR="006642F8" w:rsidRDefault="00C06479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List 5 safety rules for the laboratory.</w:t>
      </w:r>
    </w:p>
    <w:p w:rsidR="00C06479" w:rsidRDefault="00C06479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 is the most important rule?</w:t>
      </w:r>
    </w:p>
    <w:p w:rsidR="00C06479" w:rsidRDefault="00C06479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 should you do if you get chemicals in your eyes?</w:t>
      </w:r>
    </w:p>
    <w:p w:rsidR="00C06479" w:rsidRDefault="009E7AC2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Which piece of equipment would be best</w:t>
      </w:r>
      <w:r w:rsidR="00F85CDF">
        <w:rPr>
          <w:rFonts w:ascii="Arial" w:hAnsi="Arial" w:cs="Arial"/>
          <w:sz w:val="36"/>
          <w:szCs w:val="36"/>
        </w:rPr>
        <w:t>/most accurate</w:t>
      </w:r>
      <w:r>
        <w:rPr>
          <w:rFonts w:ascii="Arial" w:hAnsi="Arial" w:cs="Arial"/>
          <w:sz w:val="36"/>
          <w:szCs w:val="36"/>
        </w:rPr>
        <w:t xml:space="preserve"> for measuring 25mL of water?</w:t>
      </w:r>
    </w:p>
    <w:p w:rsidR="009E7AC2" w:rsidRDefault="00F85CDF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 is another word for “equipment”?</w:t>
      </w:r>
    </w:p>
    <w:p w:rsidR="006A1216" w:rsidRDefault="006A1216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Use 4 steps to show how to light a Bunsen burner.</w:t>
      </w:r>
    </w:p>
    <w:p w:rsidR="006A1216" w:rsidRDefault="006A1216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 does the hot flame look like?</w:t>
      </w:r>
    </w:p>
    <w:p w:rsidR="006A1216" w:rsidRDefault="006A1216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Where about is the hottest part of the flame?</w:t>
      </w:r>
    </w:p>
    <w:p w:rsidR="00E73385" w:rsidRDefault="00E73385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 is the independent variable?</w:t>
      </w:r>
    </w:p>
    <w:p w:rsidR="00E73385" w:rsidRDefault="007E75A3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 is the dependent variable?</w:t>
      </w:r>
    </w:p>
    <w:p w:rsidR="007E75A3" w:rsidRDefault="007E75A3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 is the name of the variable/s that we try and keep the same through the experiment?</w:t>
      </w:r>
    </w:p>
    <w:p w:rsidR="007E75A3" w:rsidRDefault="005910E0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How is the control variable different to controlled variables?</w:t>
      </w:r>
    </w:p>
    <w:p w:rsidR="005910E0" w:rsidRDefault="005910E0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What can you </w:t>
      </w:r>
      <w:r w:rsidRPr="005910E0">
        <w:rPr>
          <w:rFonts w:ascii="Arial" w:hAnsi="Arial" w:cs="Arial"/>
          <w:b/>
          <w:sz w:val="36"/>
          <w:szCs w:val="36"/>
        </w:rPr>
        <w:t>not</w:t>
      </w:r>
      <w:r>
        <w:rPr>
          <w:rFonts w:ascii="Arial" w:hAnsi="Arial" w:cs="Arial"/>
          <w:sz w:val="36"/>
          <w:szCs w:val="36"/>
        </w:rPr>
        <w:t xml:space="preserve"> put down the sink after an experiment?</w:t>
      </w:r>
    </w:p>
    <w:p w:rsidR="005910E0" w:rsidRPr="006642F8" w:rsidRDefault="005233B3" w:rsidP="006642F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List the major title components of a science report.</w:t>
      </w:r>
      <w:bookmarkStart w:id="0" w:name="_GoBack"/>
      <w:bookmarkEnd w:id="0"/>
    </w:p>
    <w:sectPr w:rsidR="005910E0" w:rsidRPr="006642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F48BB"/>
    <w:multiLevelType w:val="hybridMultilevel"/>
    <w:tmpl w:val="6EC6FC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F8"/>
    <w:rsid w:val="005233B3"/>
    <w:rsid w:val="005910E0"/>
    <w:rsid w:val="005A6690"/>
    <w:rsid w:val="006642F8"/>
    <w:rsid w:val="006A1216"/>
    <w:rsid w:val="007E75A3"/>
    <w:rsid w:val="009E7AC2"/>
    <w:rsid w:val="00C06479"/>
    <w:rsid w:val="00C850EA"/>
    <w:rsid w:val="00E73385"/>
    <w:rsid w:val="00F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F6AB82B</Template>
  <TotalTime>71</TotalTime>
  <Pages>1</Pages>
  <Words>145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8</cp:revision>
  <dcterms:created xsi:type="dcterms:W3CDTF">2017-03-13T02:50:00Z</dcterms:created>
  <dcterms:modified xsi:type="dcterms:W3CDTF">2017-03-13T04:01:00Z</dcterms:modified>
</cp:coreProperties>
</file>