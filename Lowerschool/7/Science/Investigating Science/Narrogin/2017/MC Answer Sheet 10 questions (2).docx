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74DEC" w14:textId="0B26AF9F" w:rsidR="00AC03EC" w:rsidRPr="00AC03EC" w:rsidRDefault="001B557A" w:rsidP="003737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Year 7 Science</w:t>
      </w:r>
      <w:r w:rsidR="001C3CE1">
        <w:rPr>
          <w:b/>
          <w:sz w:val="40"/>
          <w:szCs w:val="40"/>
        </w:rPr>
        <w:t xml:space="preserve"> 2016</w:t>
      </w:r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18343FC4" w14:textId="1332A0F3" w:rsidR="007C34ED" w:rsidRPr="00C9108B" w:rsidRDefault="00F71ACD" w:rsidP="003737F1">
      <w:pPr>
        <w:jc w:val="center"/>
        <w:rPr>
          <w:b/>
          <w:sz w:val="32"/>
          <w:szCs w:val="32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5128354D">
            <wp:simplePos x="0" y="0"/>
            <wp:positionH relativeFrom="column">
              <wp:posOffset>-914400</wp:posOffset>
            </wp:positionH>
            <wp:positionV relativeFrom="paragraph">
              <wp:posOffset>-457199</wp:posOffset>
            </wp:positionV>
            <wp:extent cx="886781" cy="914400"/>
            <wp:effectExtent l="0" t="0" r="254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20" cy="9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EC">
        <w:rPr>
          <w:b/>
          <w:sz w:val="36"/>
          <w:szCs w:val="36"/>
        </w:rPr>
        <w:tab/>
      </w:r>
      <w:r w:rsidR="00E20491">
        <w:rPr>
          <w:b/>
          <w:sz w:val="32"/>
          <w:szCs w:val="32"/>
        </w:rPr>
        <w:t>Test</w:t>
      </w:r>
      <w:r w:rsidR="001C3CE1">
        <w:rPr>
          <w:b/>
          <w:sz w:val="32"/>
          <w:szCs w:val="32"/>
        </w:rPr>
        <w:t xml:space="preserve"> 1</w:t>
      </w:r>
      <w:r w:rsidR="00E20491">
        <w:rPr>
          <w:b/>
          <w:sz w:val="32"/>
          <w:szCs w:val="32"/>
        </w:rPr>
        <w:t xml:space="preserve"> </w:t>
      </w:r>
      <w:r w:rsidR="00E20491">
        <w:rPr>
          <w:b/>
          <w:sz w:val="32"/>
          <w:szCs w:val="32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1C3CE1">
        <w:rPr>
          <w:b/>
          <w:sz w:val="32"/>
          <w:szCs w:val="32"/>
        </w:rPr>
        <w:t xml:space="preserve"> </w:t>
      </w:r>
      <w:bookmarkStart w:id="0" w:name="_GoBack"/>
      <w:bookmarkEnd w:id="0"/>
    </w:p>
    <w:p w14:paraId="277EFF6C" w14:textId="77777777" w:rsidR="00AC1472" w:rsidRDefault="00AC1472"/>
    <w:p w14:paraId="4E199512" w14:textId="02654980" w:rsidR="003737F1" w:rsidRPr="005532CC" w:rsidRDefault="00E20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0C2F69BD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8328EE" w14:textId="3A2686A7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C5FA50" w14:textId="1EC1526F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20D6AF" w14:textId="65592B4F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D8C8B9" w14:textId="0F2757A5" w:rsidR="00AC03EC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99302F" w14:textId="5828AB15" w:rsidR="00DD6A7C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18DA3FC9" w14:textId="3989A5A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07CDCB27" w14:textId="3427E723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7CF7556E" w14:textId="4F1D4DE3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7955AFE" w14:textId="4F3315BB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sectPr w:rsidR="003737F1" w:rsidRPr="003737F1" w:rsidSect="007C3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F1"/>
    <w:rsid w:val="001B557A"/>
    <w:rsid w:val="001C3CE1"/>
    <w:rsid w:val="003047A9"/>
    <w:rsid w:val="003737F1"/>
    <w:rsid w:val="005532CC"/>
    <w:rsid w:val="00687141"/>
    <w:rsid w:val="006E317D"/>
    <w:rsid w:val="007235F2"/>
    <w:rsid w:val="007374A0"/>
    <w:rsid w:val="007C34ED"/>
    <w:rsid w:val="00A23717"/>
    <w:rsid w:val="00AC03EC"/>
    <w:rsid w:val="00AC1472"/>
    <w:rsid w:val="00C14217"/>
    <w:rsid w:val="00C9108B"/>
    <w:rsid w:val="00D54F2F"/>
    <w:rsid w:val="00DD6A7C"/>
    <w:rsid w:val="00E20491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C57F037D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</cp:lastModifiedBy>
  <cp:revision>2</cp:revision>
  <cp:lastPrinted>2013-02-22T03:36:00Z</cp:lastPrinted>
  <dcterms:created xsi:type="dcterms:W3CDTF">2016-03-22T05:04:00Z</dcterms:created>
  <dcterms:modified xsi:type="dcterms:W3CDTF">2016-03-22T05:04:00Z</dcterms:modified>
</cp:coreProperties>
</file>