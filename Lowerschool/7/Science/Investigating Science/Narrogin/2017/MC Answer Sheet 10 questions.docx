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74DEC" w14:textId="3D8FEF3D" w:rsidR="00AC03EC" w:rsidRPr="00AC03EC" w:rsidRDefault="001B557A" w:rsidP="003737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Year 7 Science</w:t>
      </w:r>
      <w:r w:rsidR="00F722D8">
        <w:rPr>
          <w:b/>
          <w:sz w:val="40"/>
          <w:szCs w:val="40"/>
        </w:rPr>
        <w:t xml:space="preserve"> 2017</w:t>
      </w:r>
      <w:bookmarkStart w:id="0" w:name="_GoBack"/>
      <w:bookmarkEnd w:id="0"/>
    </w:p>
    <w:p w14:paraId="364535F8" w14:textId="77777777" w:rsidR="00AC03EC" w:rsidRDefault="00AC03EC" w:rsidP="00AC03E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18343FC4" w14:textId="1332A0F3" w:rsidR="007C34ED" w:rsidRPr="00C9108B" w:rsidRDefault="00F71ACD" w:rsidP="003737F1">
      <w:pPr>
        <w:jc w:val="center"/>
        <w:rPr>
          <w:b/>
          <w:sz w:val="32"/>
          <w:szCs w:val="32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8240" behindDoc="1" locked="0" layoutInCell="1" allowOverlap="1" wp14:anchorId="1E4827B6" wp14:editId="5128354D">
            <wp:simplePos x="0" y="0"/>
            <wp:positionH relativeFrom="column">
              <wp:posOffset>-914400</wp:posOffset>
            </wp:positionH>
            <wp:positionV relativeFrom="paragraph">
              <wp:posOffset>-457199</wp:posOffset>
            </wp:positionV>
            <wp:extent cx="886781" cy="914400"/>
            <wp:effectExtent l="0" t="0" r="254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20" cy="91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3EC">
        <w:rPr>
          <w:b/>
          <w:sz w:val="36"/>
          <w:szCs w:val="36"/>
        </w:rPr>
        <w:tab/>
      </w:r>
      <w:r w:rsidR="00E20491">
        <w:rPr>
          <w:b/>
          <w:sz w:val="32"/>
          <w:szCs w:val="32"/>
        </w:rPr>
        <w:t>Test</w:t>
      </w:r>
      <w:r w:rsidR="001C3CE1">
        <w:rPr>
          <w:b/>
          <w:sz w:val="32"/>
          <w:szCs w:val="32"/>
        </w:rPr>
        <w:t xml:space="preserve"> 1</w:t>
      </w:r>
      <w:r w:rsidR="00E20491">
        <w:rPr>
          <w:b/>
          <w:sz w:val="32"/>
          <w:szCs w:val="32"/>
        </w:rPr>
        <w:t xml:space="preserve"> </w:t>
      </w:r>
      <w:r w:rsidR="00E20491">
        <w:rPr>
          <w:b/>
          <w:sz w:val="32"/>
          <w:szCs w:val="32"/>
        </w:rPr>
        <w:tab/>
      </w:r>
      <w:r w:rsidR="00AC1472" w:rsidRPr="00C9108B">
        <w:rPr>
          <w:b/>
          <w:sz w:val="32"/>
          <w:szCs w:val="32"/>
        </w:rPr>
        <w:t>Name: _______________</w:t>
      </w:r>
      <w:r w:rsidR="001C3CE1">
        <w:rPr>
          <w:b/>
          <w:sz w:val="32"/>
          <w:szCs w:val="32"/>
        </w:rPr>
        <w:t xml:space="preserve"> </w:t>
      </w:r>
    </w:p>
    <w:p w14:paraId="277EFF6C" w14:textId="77777777" w:rsidR="00AC1472" w:rsidRDefault="00AC1472"/>
    <w:p w14:paraId="4E199512" w14:textId="02654980" w:rsidR="003737F1" w:rsidRPr="005532CC" w:rsidRDefault="00E20491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</w:t>
      </w:r>
      <w:r w:rsidR="00AC03EC">
        <w:rPr>
          <w:b/>
          <w:sz w:val="28"/>
          <w:szCs w:val="28"/>
        </w:rPr>
        <w:t>0</w:t>
      </w:r>
      <w:r w:rsidR="003737F1" w:rsidRPr="003737F1">
        <w:rPr>
          <w:b/>
          <w:sz w:val="28"/>
          <w:szCs w:val="28"/>
        </w:rPr>
        <w:t xml:space="preserve"> questions.</w:t>
      </w:r>
    </w:p>
    <w:p w14:paraId="4678AE47" w14:textId="29F51F5B" w:rsidR="003737F1" w:rsidRPr="005532CC" w:rsidRDefault="003737F1">
      <w:r w:rsidRPr="005532CC">
        <w:t>Circle your choice. If you change your mind,</w:t>
      </w:r>
      <w:r w:rsidR="00C9108B">
        <w:t xml:space="preserve"> scrub your choice out and circle</w:t>
      </w:r>
      <w:r w:rsidRPr="005532CC">
        <w:t xml:space="preserve"> the one you want.</w:t>
      </w:r>
      <w:r w:rsidR="00C9108B">
        <w:t xml:space="preserve"> If it is messy, clearly write your choice next to question.</w:t>
      </w:r>
    </w:p>
    <w:p w14:paraId="1EC2B25C" w14:textId="77777777" w:rsidR="003737F1" w:rsidRPr="003737F1" w:rsidRDefault="003737F1">
      <w:pPr>
        <w:rPr>
          <w:sz w:val="28"/>
          <w:szCs w:val="28"/>
        </w:rPr>
      </w:pPr>
    </w:p>
    <w:p w14:paraId="2E4141B9" w14:textId="0C2F69BD" w:rsidR="003737F1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8328EE" w14:textId="3A2686A7" w:rsidR="003737F1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C5FA50" w14:textId="1EC1526F" w:rsidR="003737F1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20D6AF" w14:textId="65592B4F" w:rsidR="003737F1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D8C8B9" w14:textId="0F2757A5" w:rsidR="00AC03EC" w:rsidRPr="003737F1" w:rsidRDefault="00E20491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99302F" w14:textId="5828AB15" w:rsidR="00DD6A7C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DD6A7C">
        <w:rPr>
          <w:sz w:val="28"/>
          <w:szCs w:val="28"/>
        </w:rPr>
        <w:tab/>
      </w:r>
      <w:r w:rsidR="00E20491">
        <w:rPr>
          <w:sz w:val="28"/>
          <w:szCs w:val="28"/>
        </w:rPr>
        <w:tab/>
      </w:r>
    </w:p>
    <w:p w14:paraId="18DA3FC9" w14:textId="3989A5A7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E20491">
        <w:rPr>
          <w:sz w:val="28"/>
          <w:szCs w:val="28"/>
        </w:rPr>
        <w:tab/>
      </w:r>
      <w:r w:rsidR="00E20491">
        <w:rPr>
          <w:sz w:val="28"/>
          <w:szCs w:val="28"/>
        </w:rPr>
        <w:tab/>
      </w:r>
    </w:p>
    <w:p w14:paraId="07CDCB27" w14:textId="3427E723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E20491">
        <w:rPr>
          <w:sz w:val="28"/>
          <w:szCs w:val="28"/>
        </w:rPr>
        <w:tab/>
      </w:r>
      <w:r w:rsidR="00E20491">
        <w:rPr>
          <w:sz w:val="28"/>
          <w:szCs w:val="28"/>
        </w:rPr>
        <w:tab/>
      </w:r>
    </w:p>
    <w:p w14:paraId="7CF7556E" w14:textId="4F1D4DE3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E20491">
        <w:rPr>
          <w:sz w:val="28"/>
          <w:szCs w:val="28"/>
        </w:rPr>
        <w:tab/>
      </w:r>
      <w:r w:rsidR="00E20491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37955AFE" w14:textId="4F3315BB" w:rsidR="003737F1" w:rsidRPr="003737F1" w:rsidRDefault="003737F1">
      <w:pPr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E20491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7D089D4" w14:textId="77777777" w:rsidR="003737F1" w:rsidRPr="003737F1" w:rsidRDefault="00DD6A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D54F2F">
        <w:rPr>
          <w:sz w:val="20"/>
          <w:szCs w:val="20"/>
        </w:rPr>
        <w:tab/>
      </w:r>
      <w:r w:rsidR="00D54F2F">
        <w:rPr>
          <w:sz w:val="20"/>
          <w:szCs w:val="20"/>
        </w:rPr>
        <w:tab/>
      </w:r>
    </w:p>
    <w:sectPr w:rsidR="003737F1" w:rsidRPr="003737F1" w:rsidSect="007C34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F1"/>
    <w:rsid w:val="001647E8"/>
    <w:rsid w:val="001B557A"/>
    <w:rsid w:val="001C3CE1"/>
    <w:rsid w:val="003047A9"/>
    <w:rsid w:val="003737F1"/>
    <w:rsid w:val="005532CC"/>
    <w:rsid w:val="00687141"/>
    <w:rsid w:val="006E317D"/>
    <w:rsid w:val="007235F2"/>
    <w:rsid w:val="007374A0"/>
    <w:rsid w:val="007C34ED"/>
    <w:rsid w:val="00A23717"/>
    <w:rsid w:val="00AC03EC"/>
    <w:rsid w:val="00AC1472"/>
    <w:rsid w:val="00C14217"/>
    <w:rsid w:val="00C9108B"/>
    <w:rsid w:val="00D54F2F"/>
    <w:rsid w:val="00DD6A7C"/>
    <w:rsid w:val="00E20491"/>
    <w:rsid w:val="00F71ACD"/>
    <w:rsid w:val="00F7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BB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2625531A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JOHNSON John</cp:lastModifiedBy>
  <cp:revision>3</cp:revision>
  <cp:lastPrinted>2013-02-22T03:36:00Z</cp:lastPrinted>
  <dcterms:created xsi:type="dcterms:W3CDTF">2017-03-16T00:44:00Z</dcterms:created>
  <dcterms:modified xsi:type="dcterms:W3CDTF">2017-03-16T00:44:00Z</dcterms:modified>
</cp:coreProperties>
</file>