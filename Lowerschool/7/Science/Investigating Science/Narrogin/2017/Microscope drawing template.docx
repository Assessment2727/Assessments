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6CD" w:rsidRPr="008766CD" w:rsidRDefault="00641583" w:rsidP="008766CD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Mircroscope</w:t>
      </w:r>
      <w:proofErr w:type="spellEnd"/>
      <w:r>
        <w:rPr>
          <w:rFonts w:ascii="Arial" w:hAnsi="Arial" w:cs="Arial"/>
          <w:b/>
        </w:rPr>
        <w:t xml:space="preserve"> Drawing</w:t>
      </w:r>
      <w:bookmarkStart w:id="0" w:name="_GoBack"/>
      <w:bookmarkEnd w:id="0"/>
      <w:r w:rsidR="008766CD" w:rsidRPr="008766CD">
        <w:rPr>
          <w:rFonts w:ascii="Arial" w:hAnsi="Arial" w:cs="Arial"/>
          <w:b/>
        </w:rPr>
        <w:tab/>
      </w:r>
      <w:r w:rsidR="008766CD" w:rsidRPr="008766CD">
        <w:rPr>
          <w:rFonts w:ascii="Arial" w:hAnsi="Arial" w:cs="Arial"/>
          <w:b/>
        </w:rPr>
        <w:tab/>
        <w:t>Name: ___________________</w:t>
      </w:r>
    </w:p>
    <w:p w:rsidR="008766CD" w:rsidRPr="008766CD" w:rsidRDefault="008766CD">
      <w:pPr>
        <w:rPr>
          <w:b/>
        </w:rPr>
      </w:pPr>
    </w:p>
    <w:p w:rsidR="008766CD" w:rsidRDefault="008766CD">
      <w:pPr>
        <w:rPr>
          <w:noProof/>
        </w:rPr>
      </w:pPr>
    </w:p>
    <w:p w:rsidR="008766CD" w:rsidRDefault="008766CD">
      <w:pPr>
        <w:rPr>
          <w:noProof/>
        </w:rPr>
      </w:pPr>
      <w:r>
        <w:rPr>
          <w:noProof/>
        </w:rPr>
        <w:drawing>
          <wp:inline distT="0" distB="0" distL="0" distR="0" wp14:anchorId="66A060B2" wp14:editId="31AA8380">
            <wp:extent cx="5657850" cy="5602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60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66CD" w:rsidRDefault="008766CD">
      <w:pPr>
        <w:rPr>
          <w:noProof/>
        </w:rPr>
      </w:pPr>
    </w:p>
    <w:p w:rsidR="008766CD" w:rsidRPr="008766CD" w:rsidRDefault="008766CD" w:rsidP="008766CD">
      <w:pPr>
        <w:tabs>
          <w:tab w:val="left" w:pos="3182"/>
        </w:tabs>
        <w:rPr>
          <w:rFonts w:ascii="Arial" w:hAnsi="Arial" w:cs="Arial"/>
          <w:noProof/>
        </w:rPr>
      </w:pPr>
    </w:p>
    <w:p w:rsidR="008766CD" w:rsidRPr="008766CD" w:rsidRDefault="008766CD" w:rsidP="008766CD">
      <w:pPr>
        <w:jc w:val="center"/>
        <w:rPr>
          <w:rFonts w:ascii="Arial" w:hAnsi="Arial" w:cs="Arial"/>
        </w:rPr>
      </w:pPr>
      <w:r w:rsidRPr="008766CD">
        <w:rPr>
          <w:rFonts w:ascii="Arial" w:hAnsi="Arial" w:cs="Arial"/>
          <w:noProof/>
        </w:rPr>
        <w:t>Magnification: ______</w:t>
      </w:r>
    </w:p>
    <w:sectPr w:rsidR="008766CD" w:rsidRPr="008766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CD"/>
    <w:rsid w:val="005A6690"/>
    <w:rsid w:val="00641583"/>
    <w:rsid w:val="008766CD"/>
    <w:rsid w:val="00C8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766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66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766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66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E39E7C28</Template>
  <TotalTime>0</TotalTime>
  <Pages>1</Pages>
  <Words>6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2</cp:revision>
  <dcterms:created xsi:type="dcterms:W3CDTF">2017-02-16T05:14:00Z</dcterms:created>
  <dcterms:modified xsi:type="dcterms:W3CDTF">2017-02-16T05:14:00Z</dcterms:modified>
</cp:coreProperties>
</file>