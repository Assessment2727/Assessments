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23331" w14:textId="77777777" w:rsidR="004660DF" w:rsidRPr="00A00111" w:rsidRDefault="00A00111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t>Log Book – Heating Water experiment</w:t>
      </w:r>
    </w:p>
    <w:p w14:paraId="40328889" w14:textId="77777777" w:rsidR="00A00111" w:rsidRDefault="00A00111">
      <w:pPr>
        <w:rPr>
          <w:lang w:val="en-AU"/>
        </w:rPr>
      </w:pPr>
    </w:p>
    <w:p w14:paraId="6DACD046" w14:textId="77777777" w:rsidR="00A00111" w:rsidRDefault="00A00111" w:rsidP="00A00111">
      <w:pPr>
        <w:rPr>
          <w:b/>
          <w:bCs/>
          <w:u w:val="single"/>
          <w:lang w:val="en-US"/>
        </w:rPr>
      </w:pPr>
    </w:p>
    <w:p w14:paraId="19BF0BD6" w14:textId="77777777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 w:rsidR="00A00111">
        <w:rPr>
          <w:b/>
          <w:bCs/>
          <w:sz w:val="28"/>
          <w:szCs w:val="28"/>
          <w:u w:val="single"/>
          <w:lang w:val="en-US"/>
        </w:rPr>
        <w:t>:</w:t>
      </w:r>
      <w:r w:rsidR="00A00111">
        <w:rPr>
          <w:b/>
          <w:bCs/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To see if adding sugar or salt will change how quickly the temperature rises</w:t>
      </w:r>
    </w:p>
    <w:p w14:paraId="5135D4B4" w14:textId="77777777" w:rsidR="00A00111" w:rsidRDefault="00A00111" w:rsidP="00A00111">
      <w:pPr>
        <w:rPr>
          <w:sz w:val="28"/>
          <w:szCs w:val="28"/>
          <w:lang w:val="en-US"/>
        </w:rPr>
      </w:pPr>
    </w:p>
    <w:p w14:paraId="192DCD91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0D33F4CB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1D42BD4E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4651D99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62D3C44" w14:textId="77777777" w:rsidR="00D24F2F" w:rsidRPr="00BB4B16" w:rsidRDefault="00BB4B16" w:rsidP="00A00111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206DD3B2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305F2915" w14:textId="06435BAF" w:rsidR="00BB4B16" w:rsidRPr="00BB4B16" w:rsidRDefault="00BB4B16" w:rsidP="00A00111">
      <w:pPr>
        <w:rPr>
          <w:bCs/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(circle the word in the brackets about which outcome</w:t>
      </w:r>
      <w:r w:rsidR="0007277C">
        <w:rPr>
          <w:bCs/>
          <w:i/>
          <w:sz w:val="28"/>
          <w:szCs w:val="28"/>
          <w:lang w:val="en-US"/>
        </w:rPr>
        <w:t xml:space="preserve"> you</w:t>
      </w:r>
      <w:r>
        <w:rPr>
          <w:bCs/>
          <w:i/>
          <w:sz w:val="28"/>
          <w:szCs w:val="28"/>
          <w:lang w:val="en-US"/>
        </w:rPr>
        <w:t xml:space="preserve"> think will happen)</w:t>
      </w:r>
    </w:p>
    <w:p w14:paraId="4DB7E72A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32C1C9D" w14:textId="77777777" w:rsidR="00D24F2F" w:rsidRPr="00A00111" w:rsidRDefault="00BB4B16" w:rsidP="00A00111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>If we add (sugar/salt) then the temperature will rise (slower/faster)</w:t>
      </w:r>
    </w:p>
    <w:p w14:paraId="6E526B27" w14:textId="77777777" w:rsidR="00A00111" w:rsidRDefault="00A00111" w:rsidP="00A00111">
      <w:pPr>
        <w:rPr>
          <w:b/>
          <w:bCs/>
          <w:sz w:val="28"/>
          <w:szCs w:val="28"/>
          <w:u w:val="single"/>
          <w:lang w:val="en-US"/>
        </w:rPr>
      </w:pPr>
    </w:p>
    <w:p w14:paraId="5B100678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E5B93E" w14:textId="5173250B" w:rsidR="00D24F2F" w:rsidRDefault="00BB4B16" w:rsidP="00A00111">
      <w:pPr>
        <w:rPr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</w:t>
      </w:r>
      <w:r w:rsidRPr="00A00111">
        <w:rPr>
          <w:sz w:val="28"/>
          <w:szCs w:val="28"/>
          <w:lang w:val="en-US"/>
        </w:rPr>
        <w:t xml:space="preserve">: </w:t>
      </w:r>
    </w:p>
    <w:p w14:paraId="0A0065F4" w14:textId="77777777" w:rsidR="00A00111" w:rsidRDefault="00A00111" w:rsidP="00A00111">
      <w:pPr>
        <w:rPr>
          <w:sz w:val="28"/>
          <w:szCs w:val="28"/>
          <w:lang w:val="en-US"/>
        </w:rPr>
      </w:pPr>
    </w:p>
    <w:p w14:paraId="0AB243B9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73DCC40E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5A4199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5C9375CE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1B36FB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0BF5AAA5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6AA03CAD" w14:textId="77777777" w:rsidR="0003187F" w:rsidRDefault="0003187F" w:rsidP="00A00111">
      <w:pPr>
        <w:rPr>
          <w:b/>
          <w:bCs/>
          <w:sz w:val="28"/>
          <w:szCs w:val="28"/>
          <w:u w:val="single"/>
          <w:lang w:val="en-US"/>
        </w:rPr>
      </w:pPr>
    </w:p>
    <w:p w14:paraId="75D86EB6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0B1C2F36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534BDE18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941065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6B45A5B7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69F35211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36A0484B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3E023139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75273896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7CB2CD5F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5AAEF589" w14:textId="77777777" w:rsidR="007B3AAE" w:rsidRDefault="007B3AAE" w:rsidP="00A00111">
      <w:pPr>
        <w:rPr>
          <w:sz w:val="28"/>
          <w:szCs w:val="28"/>
          <w:lang w:val="en-US"/>
        </w:rPr>
      </w:pPr>
      <w:r w:rsidRPr="007B3AAE">
        <w:rPr>
          <w:b/>
          <w:sz w:val="28"/>
          <w:szCs w:val="28"/>
          <w:u w:val="single"/>
          <w:lang w:val="en-US"/>
        </w:rPr>
        <w:lastRenderedPageBreak/>
        <w:t>Method</w:t>
      </w:r>
      <w:r>
        <w:rPr>
          <w:sz w:val="28"/>
          <w:szCs w:val="28"/>
          <w:lang w:val="en-US"/>
        </w:rPr>
        <w:t xml:space="preserve"> </w:t>
      </w:r>
      <w:r w:rsidRPr="00A00111">
        <w:rPr>
          <w:sz w:val="28"/>
          <w:szCs w:val="28"/>
          <w:lang w:val="en-US"/>
        </w:rPr>
        <w:t>p.173 Oxford 7</w:t>
      </w:r>
    </w:p>
    <w:p w14:paraId="137C9143" w14:textId="77777777" w:rsidR="007B3AAE" w:rsidRDefault="007B3AAE" w:rsidP="00A00111">
      <w:pPr>
        <w:rPr>
          <w:sz w:val="28"/>
          <w:szCs w:val="28"/>
          <w:lang w:val="en-US"/>
        </w:rPr>
      </w:pPr>
    </w:p>
    <w:p w14:paraId="2CDD6D84" w14:textId="77777777" w:rsidR="007B3AAE" w:rsidRDefault="007B3AAE" w:rsidP="00A00111">
      <w:pPr>
        <w:rPr>
          <w:sz w:val="28"/>
          <w:szCs w:val="28"/>
          <w:lang w:val="en-US"/>
        </w:rPr>
      </w:pPr>
    </w:p>
    <w:p w14:paraId="45BF20F1" w14:textId="77777777" w:rsidR="007B3AAE" w:rsidRDefault="007B3AAE" w:rsidP="00A00111">
      <w:pPr>
        <w:rPr>
          <w:sz w:val="28"/>
          <w:szCs w:val="28"/>
          <w:lang w:val="en-US"/>
        </w:rPr>
      </w:pPr>
    </w:p>
    <w:p w14:paraId="505F9C09" w14:textId="77777777" w:rsidR="007B3AAE" w:rsidRDefault="007B3AAE" w:rsidP="00A00111">
      <w:pPr>
        <w:rPr>
          <w:sz w:val="28"/>
          <w:szCs w:val="28"/>
          <w:lang w:val="en-US"/>
        </w:rPr>
      </w:pPr>
    </w:p>
    <w:p w14:paraId="7EF1E0FA" w14:textId="77777777" w:rsidR="007B3AAE" w:rsidRDefault="007B3AAE" w:rsidP="00A00111">
      <w:pPr>
        <w:rPr>
          <w:sz w:val="28"/>
          <w:szCs w:val="28"/>
          <w:lang w:val="en-US"/>
        </w:rPr>
      </w:pPr>
    </w:p>
    <w:p w14:paraId="2050E39D" w14:textId="77777777" w:rsidR="007B3AAE" w:rsidRDefault="007B3AAE" w:rsidP="00A00111">
      <w:pPr>
        <w:rPr>
          <w:sz w:val="28"/>
          <w:szCs w:val="28"/>
          <w:lang w:val="en-US"/>
        </w:rPr>
      </w:pPr>
    </w:p>
    <w:p w14:paraId="5A38BD33" w14:textId="77777777" w:rsidR="007B3AAE" w:rsidRDefault="007B3AAE" w:rsidP="00A00111">
      <w:pPr>
        <w:rPr>
          <w:sz w:val="28"/>
          <w:szCs w:val="28"/>
          <w:lang w:val="en-US"/>
        </w:rPr>
      </w:pPr>
    </w:p>
    <w:p w14:paraId="4DBF2C16" w14:textId="77777777" w:rsidR="007B3AAE" w:rsidRDefault="007B3AAE" w:rsidP="00A00111">
      <w:pPr>
        <w:rPr>
          <w:sz w:val="28"/>
          <w:szCs w:val="28"/>
          <w:lang w:val="en-US"/>
        </w:rPr>
      </w:pPr>
    </w:p>
    <w:p w14:paraId="3A0B2AAC" w14:textId="77777777" w:rsidR="007B3AAE" w:rsidRDefault="007B3AAE" w:rsidP="00A00111">
      <w:pPr>
        <w:rPr>
          <w:sz w:val="28"/>
          <w:szCs w:val="28"/>
          <w:lang w:val="en-US"/>
        </w:rPr>
      </w:pPr>
    </w:p>
    <w:p w14:paraId="5970EACA" w14:textId="77777777" w:rsidR="007B3AAE" w:rsidRDefault="007B3AAE" w:rsidP="00A00111">
      <w:pPr>
        <w:rPr>
          <w:sz w:val="28"/>
          <w:szCs w:val="28"/>
          <w:lang w:val="en-US"/>
        </w:rPr>
      </w:pPr>
    </w:p>
    <w:p w14:paraId="5BEC2D35" w14:textId="77777777" w:rsidR="007B3AAE" w:rsidRDefault="007B3AAE" w:rsidP="00A00111">
      <w:pPr>
        <w:rPr>
          <w:sz w:val="28"/>
          <w:szCs w:val="28"/>
          <w:lang w:val="en-US"/>
        </w:rPr>
      </w:pPr>
    </w:p>
    <w:p w14:paraId="0E8F44B1" w14:textId="77777777" w:rsidR="007B3AAE" w:rsidRDefault="007B3AAE" w:rsidP="00A00111">
      <w:pPr>
        <w:rPr>
          <w:sz w:val="28"/>
          <w:szCs w:val="28"/>
          <w:lang w:val="en-US"/>
        </w:rPr>
      </w:pPr>
    </w:p>
    <w:p w14:paraId="294AE623" w14:textId="77777777" w:rsidR="007B3AAE" w:rsidRDefault="007B3AAE" w:rsidP="00A00111">
      <w:pPr>
        <w:rPr>
          <w:sz w:val="28"/>
          <w:szCs w:val="28"/>
          <w:lang w:val="en-US"/>
        </w:rPr>
      </w:pPr>
    </w:p>
    <w:p w14:paraId="396B8A28" w14:textId="77777777" w:rsidR="007B3AAE" w:rsidRDefault="007B3AAE" w:rsidP="00A00111">
      <w:pPr>
        <w:rPr>
          <w:sz w:val="28"/>
          <w:szCs w:val="28"/>
          <w:lang w:val="en-US"/>
        </w:rPr>
      </w:pPr>
    </w:p>
    <w:p w14:paraId="6D9FF845" w14:textId="77777777" w:rsidR="007B3AAE" w:rsidRDefault="007B3AAE" w:rsidP="00A00111">
      <w:pPr>
        <w:rPr>
          <w:sz w:val="28"/>
          <w:szCs w:val="28"/>
          <w:lang w:val="en-US"/>
        </w:rPr>
      </w:pPr>
    </w:p>
    <w:p w14:paraId="2D0463CE" w14:textId="77777777" w:rsidR="007B3AAE" w:rsidRDefault="007B3AAE" w:rsidP="00A00111">
      <w:pPr>
        <w:rPr>
          <w:sz w:val="28"/>
          <w:szCs w:val="28"/>
          <w:lang w:val="en-US"/>
        </w:rPr>
      </w:pPr>
    </w:p>
    <w:p w14:paraId="1C75AFAD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69E15184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3D4FD1FB" w14:textId="77777777" w:rsidR="007B3AAE" w:rsidRDefault="007B3AAE" w:rsidP="00A00111">
      <w:pPr>
        <w:rPr>
          <w:b/>
          <w:bCs/>
          <w:sz w:val="28"/>
          <w:szCs w:val="28"/>
          <w:u w:val="single"/>
          <w:lang w:val="en-US"/>
        </w:rPr>
      </w:pPr>
    </w:p>
    <w:p w14:paraId="4C5400CE" w14:textId="050E5FC4" w:rsidR="00D24F2F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Diagram of </w:t>
      </w:r>
      <w:r w:rsidR="00BB4B16" w:rsidRPr="00A00111">
        <w:rPr>
          <w:b/>
          <w:bCs/>
          <w:sz w:val="28"/>
          <w:szCs w:val="28"/>
          <w:u w:val="single"/>
          <w:lang w:val="en-US"/>
        </w:rPr>
        <w:t>Equipment</w:t>
      </w:r>
      <w:r w:rsidR="00BB4B16">
        <w:rPr>
          <w:b/>
          <w:bCs/>
          <w:sz w:val="28"/>
          <w:szCs w:val="28"/>
          <w:u w:val="single"/>
          <w:lang w:val="en-US"/>
        </w:rPr>
        <w:t>:</w:t>
      </w:r>
    </w:p>
    <w:p w14:paraId="4DAFBD65" w14:textId="51522A07" w:rsidR="00BB4B16" w:rsidRDefault="0007277C" w:rsidP="00A00111">
      <w:pPr>
        <w:rPr>
          <w:b/>
          <w:bCs/>
          <w:sz w:val="28"/>
          <w:szCs w:val="28"/>
          <w:u w:val="single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labelled with a title.</w:t>
      </w:r>
    </w:p>
    <w:p w14:paraId="6A01AE5F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5D8B54D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4541BBC1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05CCAF3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18697046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04EAE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77B344C0" w14:textId="77777777" w:rsidR="00BB4B16" w:rsidRDefault="00BB4B16" w:rsidP="00A00111">
      <w:pPr>
        <w:rPr>
          <w:b/>
          <w:bCs/>
          <w:sz w:val="28"/>
          <w:szCs w:val="28"/>
          <w:u w:val="single"/>
          <w:lang w:val="en-US"/>
        </w:rPr>
      </w:pPr>
    </w:p>
    <w:p w14:paraId="2044B6A8" w14:textId="77777777" w:rsidR="0003187F" w:rsidRDefault="0003187F" w:rsidP="00A00111">
      <w:pPr>
        <w:rPr>
          <w:b/>
          <w:sz w:val="28"/>
          <w:szCs w:val="28"/>
        </w:rPr>
      </w:pPr>
    </w:p>
    <w:p w14:paraId="10D50AA1" w14:textId="77777777" w:rsidR="007B3AAE" w:rsidRDefault="007B3AAE" w:rsidP="00A00111">
      <w:pPr>
        <w:rPr>
          <w:b/>
          <w:sz w:val="28"/>
          <w:szCs w:val="28"/>
        </w:rPr>
      </w:pPr>
    </w:p>
    <w:p w14:paraId="58057E94" w14:textId="77777777" w:rsidR="007B3AAE" w:rsidRDefault="007B3AAE" w:rsidP="00A00111">
      <w:pPr>
        <w:rPr>
          <w:b/>
          <w:sz w:val="28"/>
          <w:szCs w:val="28"/>
        </w:rPr>
      </w:pPr>
    </w:p>
    <w:p w14:paraId="65D5E787" w14:textId="77777777" w:rsidR="007B3AAE" w:rsidRDefault="007B3AAE" w:rsidP="00A00111">
      <w:pPr>
        <w:rPr>
          <w:b/>
          <w:sz w:val="28"/>
          <w:szCs w:val="28"/>
        </w:rPr>
      </w:pPr>
    </w:p>
    <w:p w14:paraId="5A20183B" w14:textId="77777777" w:rsidR="007B3AAE" w:rsidRDefault="007B3AAE" w:rsidP="00A00111">
      <w:pPr>
        <w:rPr>
          <w:b/>
          <w:sz w:val="28"/>
          <w:szCs w:val="28"/>
        </w:rPr>
      </w:pPr>
    </w:p>
    <w:p w14:paraId="1C4E88BF" w14:textId="77777777" w:rsidR="007B3AAE" w:rsidRDefault="007B3AAE" w:rsidP="00A00111">
      <w:pPr>
        <w:rPr>
          <w:b/>
          <w:sz w:val="28"/>
          <w:szCs w:val="28"/>
        </w:rPr>
      </w:pPr>
    </w:p>
    <w:p w14:paraId="0BE0BDCA" w14:textId="77777777" w:rsidR="007B3AAE" w:rsidRDefault="007B3AAE" w:rsidP="00A00111">
      <w:pPr>
        <w:rPr>
          <w:b/>
          <w:sz w:val="28"/>
          <w:szCs w:val="28"/>
        </w:rPr>
      </w:pPr>
    </w:p>
    <w:p w14:paraId="47DD9CEA" w14:textId="77777777" w:rsidR="007B3AAE" w:rsidRDefault="007B3AAE" w:rsidP="00A00111">
      <w:pPr>
        <w:rPr>
          <w:b/>
          <w:sz w:val="28"/>
          <w:szCs w:val="28"/>
        </w:rPr>
      </w:pPr>
    </w:p>
    <w:p w14:paraId="1BD98F22" w14:textId="77777777" w:rsidR="007B3AAE" w:rsidRDefault="007B3AAE" w:rsidP="00A00111">
      <w:pPr>
        <w:rPr>
          <w:b/>
          <w:sz w:val="28"/>
          <w:szCs w:val="28"/>
        </w:rPr>
      </w:pPr>
    </w:p>
    <w:p w14:paraId="0454C1D4" w14:textId="77777777" w:rsidR="007B3AAE" w:rsidRDefault="007B3AAE" w:rsidP="00A00111">
      <w:pPr>
        <w:rPr>
          <w:b/>
          <w:sz w:val="28"/>
          <w:szCs w:val="28"/>
        </w:rPr>
      </w:pPr>
    </w:p>
    <w:p w14:paraId="385E9A95" w14:textId="6989F2E2" w:rsidR="00A00111" w:rsidRPr="00126ABC" w:rsidRDefault="00126ABC" w:rsidP="00A00111">
      <w:pPr>
        <w:rPr>
          <w:b/>
          <w:sz w:val="28"/>
          <w:szCs w:val="28"/>
        </w:rPr>
      </w:pPr>
      <w:bookmarkStart w:id="0" w:name="_GoBack"/>
      <w:bookmarkEnd w:id="0"/>
      <w:r w:rsidRPr="00126ABC">
        <w:rPr>
          <w:b/>
          <w:sz w:val="28"/>
          <w:szCs w:val="28"/>
        </w:rPr>
        <w:lastRenderedPageBreak/>
        <w:t>Results table of-----------------</w:t>
      </w:r>
      <w:r>
        <w:rPr>
          <w:b/>
          <w:sz w:val="28"/>
          <w:szCs w:val="28"/>
        </w:rPr>
        <w:t>----------------------------------------</w:t>
      </w:r>
    </w:p>
    <w:p w14:paraId="205D1315" w14:textId="77777777" w:rsidR="00A00111" w:rsidRDefault="00A00111" w:rsidP="00A00111">
      <w:pPr>
        <w:rPr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51"/>
        <w:gridCol w:w="2351"/>
        <w:gridCol w:w="2354"/>
        <w:gridCol w:w="2354"/>
      </w:tblGrid>
      <w:tr w:rsidR="00BB4B16" w14:paraId="44E7B9C4" w14:textId="77777777" w:rsidTr="00BB4B16">
        <w:trPr>
          <w:trHeight w:val="1262"/>
        </w:trPr>
        <w:tc>
          <w:tcPr>
            <w:tcW w:w="2351" w:type="dxa"/>
          </w:tcPr>
          <w:p w14:paraId="2DB1D50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2351" w:type="dxa"/>
          </w:tcPr>
          <w:p w14:paraId="1A459967" w14:textId="77777777" w:rsidR="00A00111" w:rsidRPr="00BB4B16" w:rsidRDefault="00A00111" w:rsidP="00A0011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8"/>
                <w:szCs w:val="28"/>
              </w:rPr>
              <w:t>Temperature of water without sugar or salt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7B1AB89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sugar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  <w:tc>
          <w:tcPr>
            <w:tcW w:w="2354" w:type="dxa"/>
          </w:tcPr>
          <w:p w14:paraId="4B277CB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of water with salt</w:t>
            </w:r>
            <w:r w:rsidR="00BB4B16">
              <w:rPr>
                <w:sz w:val="28"/>
                <w:szCs w:val="28"/>
              </w:rPr>
              <w:t xml:space="preserve"> (</w:t>
            </w:r>
            <w:r w:rsidR="00BB4B16" w:rsidRP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°</w:t>
            </w:r>
            <w:r w:rsidR="00BB4B16">
              <w:rPr>
                <w:rFonts w:ascii="Arial" w:eastAsia="Times New Roman" w:hAnsi="Arial" w:cs="Arial"/>
                <w:color w:val="222222"/>
                <w:shd w:val="clear" w:color="auto" w:fill="FFFFFF"/>
                <w:lang w:eastAsia="en-GB"/>
              </w:rPr>
              <w:t>C)</w:t>
            </w:r>
          </w:p>
        </w:tc>
      </w:tr>
      <w:tr w:rsidR="00BB4B16" w14:paraId="3D544568" w14:textId="77777777" w:rsidTr="00BB4B16">
        <w:trPr>
          <w:trHeight w:val="686"/>
        </w:trPr>
        <w:tc>
          <w:tcPr>
            <w:tcW w:w="2351" w:type="dxa"/>
          </w:tcPr>
          <w:p w14:paraId="08CE6CC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1" w:type="dxa"/>
          </w:tcPr>
          <w:p w14:paraId="722F8FDD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5AF0A5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72DA65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606103F7" w14:textId="77777777" w:rsidTr="00BB4B16">
        <w:trPr>
          <w:trHeight w:val="686"/>
        </w:trPr>
        <w:tc>
          <w:tcPr>
            <w:tcW w:w="2351" w:type="dxa"/>
          </w:tcPr>
          <w:p w14:paraId="64F777C7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04BAF4B3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34A1D9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D5EFEC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D2109F4" w14:textId="77777777" w:rsidTr="00BB4B16">
        <w:trPr>
          <w:trHeight w:val="686"/>
        </w:trPr>
        <w:tc>
          <w:tcPr>
            <w:tcW w:w="2351" w:type="dxa"/>
          </w:tcPr>
          <w:p w14:paraId="04E1F53F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6B8A358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035168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FADE46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197AF29" w14:textId="77777777" w:rsidTr="00BB4B16">
        <w:trPr>
          <w:trHeight w:val="686"/>
        </w:trPr>
        <w:tc>
          <w:tcPr>
            <w:tcW w:w="2351" w:type="dxa"/>
          </w:tcPr>
          <w:p w14:paraId="0787C64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7ECDAC0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34DE23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EBFEB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87CF83C" w14:textId="77777777" w:rsidTr="00BB4B16">
        <w:trPr>
          <w:trHeight w:val="686"/>
        </w:trPr>
        <w:tc>
          <w:tcPr>
            <w:tcW w:w="2351" w:type="dxa"/>
          </w:tcPr>
          <w:p w14:paraId="63279B53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017E9A7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0F9975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3230781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F39C29F" w14:textId="77777777" w:rsidTr="00BB4B16">
        <w:trPr>
          <w:trHeight w:val="686"/>
        </w:trPr>
        <w:tc>
          <w:tcPr>
            <w:tcW w:w="2351" w:type="dxa"/>
          </w:tcPr>
          <w:p w14:paraId="3D4BC76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1F2D7756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E47EB9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182504E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BAC33F8" w14:textId="77777777" w:rsidTr="00BB4B16">
        <w:trPr>
          <w:trHeight w:val="686"/>
        </w:trPr>
        <w:tc>
          <w:tcPr>
            <w:tcW w:w="2351" w:type="dxa"/>
          </w:tcPr>
          <w:p w14:paraId="45EC2A2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1" w:type="dxa"/>
          </w:tcPr>
          <w:p w14:paraId="1019CC3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8BC6712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ECAF88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04E11A68" w14:textId="77777777" w:rsidTr="00BB4B16">
        <w:trPr>
          <w:trHeight w:val="686"/>
        </w:trPr>
        <w:tc>
          <w:tcPr>
            <w:tcW w:w="2351" w:type="dxa"/>
          </w:tcPr>
          <w:p w14:paraId="28529978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1" w:type="dxa"/>
          </w:tcPr>
          <w:p w14:paraId="03D66B69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E35450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326719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7000079A" w14:textId="77777777" w:rsidTr="00BB4B16">
        <w:trPr>
          <w:trHeight w:val="686"/>
        </w:trPr>
        <w:tc>
          <w:tcPr>
            <w:tcW w:w="2351" w:type="dxa"/>
          </w:tcPr>
          <w:p w14:paraId="4ABECC1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1" w:type="dxa"/>
          </w:tcPr>
          <w:p w14:paraId="14A9678E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1F65F1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3AAF1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2345BAD1" w14:textId="77777777" w:rsidTr="00BB4B16">
        <w:trPr>
          <w:trHeight w:val="686"/>
        </w:trPr>
        <w:tc>
          <w:tcPr>
            <w:tcW w:w="2351" w:type="dxa"/>
          </w:tcPr>
          <w:p w14:paraId="4C30970E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1" w:type="dxa"/>
          </w:tcPr>
          <w:p w14:paraId="7F1FD48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328C365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4DDC9B7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4A30C304" w14:textId="77777777" w:rsidTr="00BB4B16">
        <w:trPr>
          <w:trHeight w:val="686"/>
        </w:trPr>
        <w:tc>
          <w:tcPr>
            <w:tcW w:w="2351" w:type="dxa"/>
          </w:tcPr>
          <w:p w14:paraId="451CBB71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1" w:type="dxa"/>
          </w:tcPr>
          <w:p w14:paraId="7A4FBDE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0346D27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564C5A4B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3ACB1AF3" w14:textId="77777777" w:rsidTr="00BB4B16">
        <w:trPr>
          <w:trHeight w:val="686"/>
        </w:trPr>
        <w:tc>
          <w:tcPr>
            <w:tcW w:w="2351" w:type="dxa"/>
          </w:tcPr>
          <w:p w14:paraId="4BB64D24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1" w:type="dxa"/>
          </w:tcPr>
          <w:p w14:paraId="2BBA2C01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2036F89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77EC2EC4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  <w:tr w:rsidR="00BB4B16" w14:paraId="57F754BB" w14:textId="77777777" w:rsidTr="00BB4B16">
        <w:trPr>
          <w:trHeight w:val="686"/>
        </w:trPr>
        <w:tc>
          <w:tcPr>
            <w:tcW w:w="2351" w:type="dxa"/>
          </w:tcPr>
          <w:p w14:paraId="1CD5BEF6" w14:textId="77777777" w:rsidR="00A00111" w:rsidRDefault="00A00111" w:rsidP="00A001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1" w:type="dxa"/>
          </w:tcPr>
          <w:p w14:paraId="4F0B9F4F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0BEB7F88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  <w:tc>
          <w:tcPr>
            <w:tcW w:w="2354" w:type="dxa"/>
          </w:tcPr>
          <w:p w14:paraId="6488321C" w14:textId="77777777" w:rsidR="00A00111" w:rsidRDefault="00A00111" w:rsidP="00A00111">
            <w:pPr>
              <w:rPr>
                <w:sz w:val="28"/>
                <w:szCs w:val="28"/>
              </w:rPr>
            </w:pPr>
          </w:p>
        </w:tc>
      </w:tr>
    </w:tbl>
    <w:p w14:paraId="467A6DBD" w14:textId="77777777" w:rsidR="00A00111" w:rsidRPr="00A00111" w:rsidRDefault="00A00111" w:rsidP="00A00111">
      <w:pPr>
        <w:rPr>
          <w:sz w:val="28"/>
          <w:szCs w:val="28"/>
        </w:rPr>
      </w:pPr>
    </w:p>
    <w:p w14:paraId="61D0C366" w14:textId="77777777" w:rsidR="00A00111" w:rsidRPr="00A00111" w:rsidRDefault="00A00111">
      <w:pPr>
        <w:rPr>
          <w:lang w:val="en-AU"/>
        </w:rPr>
      </w:pPr>
    </w:p>
    <w:sectPr w:rsidR="00A00111" w:rsidRPr="00A00111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C42"/>
    <w:multiLevelType w:val="hybridMultilevel"/>
    <w:tmpl w:val="A386CCC4"/>
    <w:lvl w:ilvl="0" w:tplc="303CF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4CCA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9C6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EEC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ED3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CB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67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30A9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09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DBA19B0"/>
    <w:multiLevelType w:val="hybridMultilevel"/>
    <w:tmpl w:val="3092DAE8"/>
    <w:lvl w:ilvl="0" w:tplc="9322FC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A69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E88E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C5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4210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42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5EBE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62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60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C0699A"/>
    <w:multiLevelType w:val="hybridMultilevel"/>
    <w:tmpl w:val="33887432"/>
    <w:lvl w:ilvl="0" w:tplc="0CA8D9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46D9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EE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9090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253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8EF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A2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A20B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8C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11"/>
    <w:rsid w:val="0003187F"/>
    <w:rsid w:val="0007277C"/>
    <w:rsid w:val="00126ABC"/>
    <w:rsid w:val="00787C77"/>
    <w:rsid w:val="007B3AAE"/>
    <w:rsid w:val="00A00111"/>
    <w:rsid w:val="00BB4B16"/>
    <w:rsid w:val="00D24F2F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1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7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73ED4DA4</Template>
  <TotalTime>3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BRUNS Emma</cp:lastModifiedBy>
  <cp:revision>3</cp:revision>
  <cp:lastPrinted>2018-03-07T01:47:00Z</cp:lastPrinted>
  <dcterms:created xsi:type="dcterms:W3CDTF">2018-03-06T06:56:00Z</dcterms:created>
  <dcterms:modified xsi:type="dcterms:W3CDTF">2018-03-07T01:47:00Z</dcterms:modified>
</cp:coreProperties>
</file>