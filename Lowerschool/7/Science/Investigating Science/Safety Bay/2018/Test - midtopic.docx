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85" w:rsidRPr="001D1F09" w:rsidRDefault="00B83785" w:rsidP="00327897">
      <w:pPr>
        <w:pStyle w:val="ListParagraph"/>
      </w:pPr>
    </w:p>
    <w:p w:rsidR="00B83785" w:rsidRPr="001D1F09" w:rsidRDefault="008A15B2" w:rsidP="00B8378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447925" cy="3238500"/>
            <wp:effectExtent l="0" t="0" r="9525" b="0"/>
            <wp:docPr id="1" name="Picture 1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8827ED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7</w:t>
      </w:r>
    </w:p>
    <w:p w:rsidR="00B83785" w:rsidRPr="001D1F09" w:rsidRDefault="00035EE3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</w:t>
      </w:r>
      <w:r w:rsidR="007146F4">
        <w:rPr>
          <w:rFonts w:ascii="Calibri" w:hAnsi="Calibri"/>
          <w:b/>
          <w:sz w:val="40"/>
          <w:szCs w:val="40"/>
        </w:rPr>
        <w:t>8</w:t>
      </w:r>
    </w:p>
    <w:p w:rsidR="00B83785" w:rsidRPr="001D1F09" w:rsidRDefault="00B83785" w:rsidP="00B83785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:rsidR="00B83785" w:rsidRPr="001D1F09" w:rsidRDefault="00B83785" w:rsidP="00B83785">
      <w:pPr>
        <w:rPr>
          <w:rFonts w:ascii="Calibri" w:hAnsi="Calibri"/>
          <w:b/>
          <w:sz w:val="32"/>
          <w:szCs w:val="32"/>
        </w:rPr>
      </w:pPr>
    </w:p>
    <w:p w:rsidR="00F32F3F" w:rsidRPr="001D1F09" w:rsidRDefault="00F32F3F" w:rsidP="00F32F3F">
      <w:pPr>
        <w:spacing w:line="480" w:lineRule="auto"/>
        <w:rPr>
          <w:rFonts w:ascii="Calibri" w:hAnsi="Calibri"/>
          <w:b/>
          <w:sz w:val="32"/>
          <w:szCs w:val="32"/>
        </w:rPr>
      </w:pPr>
    </w:p>
    <w:p w:rsidR="00B83785" w:rsidRPr="001D1F09" w:rsidRDefault="00756A27" w:rsidP="00F32F3F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8827ED">
        <w:rPr>
          <w:rFonts w:ascii="Calibri" w:hAnsi="Calibri"/>
          <w:b/>
          <w:sz w:val="32"/>
          <w:szCs w:val="32"/>
        </w:rPr>
        <w:t>Observations, Inferences and Variables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 w:rsidR="00C714B0">
        <w:rPr>
          <w:rFonts w:ascii="Calibri" w:hAnsi="Calibri" w:cs="Calibri"/>
          <w:b/>
          <w:sz w:val="32"/>
          <w:szCs w:val="32"/>
        </w:rPr>
        <w:t>4</w:t>
      </w:r>
      <w:r w:rsidR="00756A27">
        <w:rPr>
          <w:rFonts w:ascii="Calibri" w:hAnsi="Calibri" w:cs="Calibri"/>
          <w:b/>
          <w:sz w:val="32"/>
          <w:szCs w:val="32"/>
        </w:rPr>
        <w:t>5 minutes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 w:rsidR="007E7D8F">
        <w:rPr>
          <w:rFonts w:ascii="Calibri" w:hAnsi="Calibri" w:cs="Calibri"/>
          <w:b/>
          <w:sz w:val="32"/>
          <w:szCs w:val="32"/>
        </w:rPr>
        <w:t>15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   (</w:t>
      </w:r>
      <w:r w:rsidR="007E7D8F">
        <w:rPr>
          <w:rFonts w:ascii="Calibri" w:hAnsi="Calibri" w:cs="Calibri"/>
          <w:b/>
          <w:sz w:val="32"/>
          <w:szCs w:val="32"/>
        </w:rPr>
        <w:t>15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F32F3F" w:rsidP="00F32F3F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 w:rsidR="006F57A2">
        <w:rPr>
          <w:rFonts w:ascii="Calibri" w:hAnsi="Calibri" w:cs="Calibri"/>
          <w:b/>
          <w:sz w:val="32"/>
          <w:szCs w:val="32"/>
        </w:rPr>
        <w:t xml:space="preserve">     </w:t>
      </w:r>
      <w:r w:rsidR="007E7D8F">
        <w:rPr>
          <w:rFonts w:ascii="Calibri" w:hAnsi="Calibri" w:cs="Calibri"/>
          <w:b/>
          <w:sz w:val="32"/>
          <w:szCs w:val="32"/>
        </w:rPr>
        <w:t>8</w:t>
      </w:r>
      <w:r w:rsidR="00467250">
        <w:rPr>
          <w:rFonts w:ascii="Calibri" w:hAnsi="Calibri" w:cs="Calibri"/>
          <w:b/>
          <w:sz w:val="32"/>
          <w:szCs w:val="32"/>
        </w:rPr>
        <w:t xml:space="preserve"> </w:t>
      </w:r>
      <w:r w:rsidR="00756A27">
        <w:rPr>
          <w:rFonts w:ascii="Calibri" w:hAnsi="Calibri" w:cs="Calibri"/>
          <w:b/>
          <w:sz w:val="32"/>
          <w:szCs w:val="32"/>
        </w:rPr>
        <w:t>Short Answer          (</w:t>
      </w:r>
      <w:r w:rsidR="00904A60">
        <w:rPr>
          <w:rFonts w:ascii="Calibri" w:hAnsi="Calibri" w:cs="Calibri"/>
          <w:b/>
          <w:sz w:val="32"/>
          <w:szCs w:val="32"/>
        </w:rPr>
        <w:t>46</w:t>
      </w:r>
      <w:r w:rsidR="007E7D8F">
        <w:rPr>
          <w:rFonts w:ascii="Calibri" w:hAnsi="Calibri" w:cs="Calibri"/>
          <w:b/>
          <w:sz w:val="32"/>
          <w:szCs w:val="32"/>
        </w:rPr>
        <w:t xml:space="preserve">  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7E7D8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TOTAL MARKS:   </w:t>
      </w:r>
      <w:proofErr w:type="gramStart"/>
      <w:r w:rsidR="00904A60">
        <w:rPr>
          <w:rFonts w:ascii="Calibri" w:hAnsi="Calibri" w:cs="Calibri"/>
          <w:b/>
          <w:sz w:val="32"/>
          <w:szCs w:val="32"/>
        </w:rPr>
        <w:t>61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="00F32F3F" w:rsidRPr="001D1F09">
        <w:rPr>
          <w:rFonts w:ascii="Calibri" w:hAnsi="Calibri" w:cs="Calibri"/>
          <w:b/>
          <w:sz w:val="32"/>
          <w:szCs w:val="32"/>
        </w:rPr>
        <w:t xml:space="preserve"> marks</w:t>
      </w:r>
      <w:proofErr w:type="gramEnd"/>
    </w:p>
    <w:p w:rsidR="00B83785" w:rsidRPr="001D1F09" w:rsidRDefault="00B83785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B83785" w:rsidRPr="001D1F09" w:rsidRDefault="00B83785" w:rsidP="00F32F3F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:rsidR="00AD1FEC" w:rsidRPr="001D1F09" w:rsidRDefault="00F32F3F" w:rsidP="00AD1FEC">
      <w:pPr>
        <w:rPr>
          <w:rFonts w:ascii="Calibri" w:hAnsi="Calibri" w:cs="Arial"/>
        </w:rPr>
      </w:pPr>
      <w:r w:rsidRPr="001D1F09">
        <w:rPr>
          <w:rFonts w:ascii="Calibri" w:hAnsi="Calibri" w:cs="Arial"/>
          <w:b/>
        </w:rPr>
        <w:br w:type="page"/>
      </w:r>
      <w:r w:rsidR="00AD1FEC" w:rsidRPr="001D1F09">
        <w:rPr>
          <w:rFonts w:ascii="Calibri" w:hAnsi="Calibri" w:cs="Arial"/>
          <w:b/>
        </w:rPr>
        <w:lastRenderedPageBreak/>
        <w:t>SECTION ONE—MULTIPLE CHOICE</w:t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</w:t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                 </w:t>
      </w:r>
      <w:r w:rsidR="00EB2CFF">
        <w:rPr>
          <w:rFonts w:ascii="Calibri" w:hAnsi="Calibri" w:cs="Arial"/>
          <w:bCs/>
        </w:rPr>
        <w:t>(1</w:t>
      </w:r>
      <w:r w:rsidR="008827ED">
        <w:rPr>
          <w:rFonts w:ascii="Calibri" w:hAnsi="Calibri" w:cs="Arial"/>
          <w:bCs/>
        </w:rPr>
        <w:t>0</w:t>
      </w:r>
      <w:r w:rsidR="00AD1FEC" w:rsidRPr="001D1F09">
        <w:rPr>
          <w:rFonts w:ascii="Calibri" w:hAnsi="Calibri" w:cs="Arial"/>
          <w:bCs/>
        </w:rPr>
        <w:t xml:space="preserve"> marks)</w:t>
      </w:r>
      <w:r w:rsidR="00AD1FEC" w:rsidRPr="001D1F09">
        <w:rPr>
          <w:rFonts w:ascii="Calibri" w:hAnsi="Calibri" w:cs="Arial"/>
          <w:b/>
          <w:bCs/>
        </w:rPr>
        <w:t xml:space="preserve"> 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lang w:val="en-US"/>
        </w:rPr>
        <w:t xml:space="preserve">This section has </w:t>
      </w:r>
      <w:r w:rsidR="00EB2CFF">
        <w:rPr>
          <w:rFonts w:ascii="Calibri" w:hAnsi="Calibri" w:cs="Arial"/>
          <w:b/>
          <w:bCs/>
          <w:color w:val="1A1718"/>
          <w:lang w:val="en-US"/>
        </w:rPr>
        <w:t>1</w:t>
      </w:r>
      <w:r w:rsidR="008827ED">
        <w:rPr>
          <w:rFonts w:ascii="Calibri" w:hAnsi="Calibri" w:cs="Arial"/>
          <w:b/>
          <w:bCs/>
          <w:color w:val="1A1718"/>
          <w:lang w:val="en-US"/>
        </w:rPr>
        <w:t>0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1D1F09">
        <w:rPr>
          <w:rFonts w:ascii="Calibri" w:hAnsi="Calibri" w:cs="Arial"/>
          <w:color w:val="1A1718"/>
          <w:lang w:val="en-US"/>
        </w:rPr>
        <w:t xml:space="preserve">questions. Answer 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1D1F09">
        <w:rPr>
          <w:rFonts w:ascii="Calibri" w:hAnsi="Calibri" w:cs="Arial"/>
          <w:color w:val="1A1718"/>
          <w:lang w:val="en-US"/>
        </w:rPr>
        <w:t>questions on the separate Multiple-choice Answer Sheet provided.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  <w:t xml:space="preserve"> </w:t>
      </w:r>
    </w:p>
    <w:p w:rsidR="00381333" w:rsidRPr="001D1F09" w:rsidRDefault="00381333" w:rsidP="00381333">
      <w:pPr>
        <w:rPr>
          <w:rFonts w:ascii="Calibri" w:hAnsi="Calibri" w:cs="Arial"/>
          <w:b/>
          <w:lang w:val="en-US"/>
        </w:rPr>
      </w:pPr>
    </w:p>
    <w:p w:rsidR="00381333" w:rsidRDefault="00381333">
      <w:pPr>
        <w:rPr>
          <w:rFonts w:ascii="Calibri" w:hAnsi="Calibri" w:cs="Arial"/>
        </w:rPr>
      </w:pPr>
    </w:p>
    <w:p w:rsidR="004A74E0" w:rsidRDefault="004A74E0" w:rsidP="00907CCB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equipment would measure the volume of a quantity of liquid most accurately?</w:t>
      </w:r>
    </w:p>
    <w:p w:rsidR="004A74E0" w:rsidRDefault="004A74E0" w:rsidP="004A74E0">
      <w:pPr>
        <w:pStyle w:val="ListParagraph"/>
        <w:ind w:left="284"/>
        <w:rPr>
          <w:rFonts w:asciiTheme="minorHAnsi" w:hAnsiTheme="minorHAnsi" w:cstheme="minorHAnsi"/>
        </w:rPr>
      </w:pPr>
    </w:p>
    <w:p w:rsidR="004A74E0" w:rsidRDefault="004A74E0" w:rsidP="00907CCB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Beaker</w:t>
      </w:r>
    </w:p>
    <w:p w:rsidR="004A74E0" w:rsidRDefault="004A74E0" w:rsidP="00907CCB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tube</w:t>
      </w:r>
    </w:p>
    <w:p w:rsidR="004A74E0" w:rsidRDefault="004A74E0" w:rsidP="00907CCB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Conical flask</w:t>
      </w:r>
    </w:p>
    <w:p w:rsidR="004A74E0" w:rsidRDefault="004A74E0" w:rsidP="00907CCB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Measuring cylinder</w:t>
      </w:r>
    </w:p>
    <w:p w:rsidR="004A74E0" w:rsidRDefault="004A74E0" w:rsidP="004A74E0">
      <w:pPr>
        <w:rPr>
          <w:rFonts w:asciiTheme="minorHAnsi" w:hAnsiTheme="minorHAnsi" w:cstheme="minorHAnsi"/>
        </w:rPr>
      </w:pPr>
    </w:p>
    <w:p w:rsidR="00DF6584" w:rsidRDefault="00DF6584" w:rsidP="004A74E0">
      <w:pPr>
        <w:rPr>
          <w:rFonts w:asciiTheme="minorHAnsi" w:hAnsiTheme="minorHAnsi" w:cstheme="minorHAnsi"/>
        </w:rPr>
      </w:pPr>
    </w:p>
    <w:p w:rsidR="004A74E0" w:rsidRDefault="004A74E0" w:rsidP="00907CCB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Which statement correctly describes the flame of a Bunsen burner with the </w:t>
      </w:r>
      <w:r>
        <w:rPr>
          <w:rFonts w:asciiTheme="minorHAnsi" w:hAnsiTheme="minorHAnsi" w:cstheme="minorHAnsi"/>
          <w:b/>
        </w:rPr>
        <w:t>collar closed</w:t>
      </w:r>
      <w:r>
        <w:rPr>
          <w:rFonts w:asciiTheme="minorHAnsi" w:hAnsiTheme="minorHAnsi" w:cstheme="minorHAnsi"/>
        </w:rPr>
        <w:t>?</w:t>
      </w:r>
    </w:p>
    <w:p w:rsidR="004A74E0" w:rsidRDefault="004A74E0" w:rsidP="004A74E0">
      <w:pPr>
        <w:pStyle w:val="ListParagraph"/>
        <w:ind w:left="284"/>
        <w:rPr>
          <w:rFonts w:asciiTheme="minorHAnsi" w:hAnsiTheme="minorHAnsi" w:cstheme="minorHAnsi"/>
        </w:rPr>
      </w:pPr>
    </w:p>
    <w:p w:rsidR="004A74E0" w:rsidRDefault="004A74E0" w:rsidP="00907CCB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Clean, hot and blue</w:t>
      </w:r>
    </w:p>
    <w:p w:rsidR="004A74E0" w:rsidRDefault="004A74E0" w:rsidP="00907CCB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Clean, hot and yellow</w:t>
      </w:r>
    </w:p>
    <w:p w:rsidR="004A74E0" w:rsidRDefault="004A74E0" w:rsidP="00907CCB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Smoky, cooler and blue</w:t>
      </w:r>
    </w:p>
    <w:p w:rsidR="004A74E0" w:rsidRDefault="004A74E0" w:rsidP="00907CCB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Smoky, cooler and yellow</w:t>
      </w:r>
    </w:p>
    <w:p w:rsidR="00E32ED2" w:rsidRDefault="00E32ED2" w:rsidP="00E32ED2">
      <w:pPr>
        <w:rPr>
          <w:rFonts w:asciiTheme="minorHAnsi" w:hAnsiTheme="minorHAnsi" w:cstheme="minorHAnsi"/>
        </w:rPr>
      </w:pPr>
    </w:p>
    <w:p w:rsidR="00DF6584" w:rsidRDefault="00DF6584" w:rsidP="00E32ED2">
      <w:pPr>
        <w:rPr>
          <w:rFonts w:asciiTheme="minorHAnsi" w:hAnsiTheme="minorHAnsi" w:cstheme="minorHAnsi"/>
        </w:rPr>
      </w:pPr>
    </w:p>
    <w:p w:rsidR="00E32ED2" w:rsidRDefault="00E32ED2" w:rsidP="00907CCB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Identify the equipment shown in the scientific drawing below: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982039" w:rsidP="00E31229">
      <w:pPr>
        <w:pStyle w:val="ListParagraph"/>
        <w:ind w:left="284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0B597DA" wp14:editId="0B988EA0">
            <wp:extent cx="695325" cy="1352550"/>
            <wp:effectExtent l="0" t="0" r="0" b="0"/>
            <wp:docPr id="2" name="Picture 2" descr="http://wps.pearsoned.com.au/wps/media/tmp/labeling/1101152_dy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ps.pearsoned.com.au/wps/media/tmp/labeling/1101152_dyn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7212" b="96654" l="0" r="17706">
                                  <a14:foregroundMark x1="6733" y1="52045" x2="6733" y2="83271"/>
                                  <a14:foregroundMark x1="9975" y1="51673" x2="10224" y2="84387"/>
                                  <a14:foregroundMark x1="8728" y1="61710" x2="8728" y2="76208"/>
                                  <a14:foregroundMark x1="9476" y1="73978" x2="13716" y2="73978"/>
                                  <a14:foregroundMark x1="9975" y1="72119" x2="13965" y2="72491"/>
                                  <a14:foregroundMark x1="10474" y1="81413" x2="10474" y2="5055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12" r="81795"/>
                    <a:stretch/>
                  </pic:blipFill>
                  <pic:spPr bwMode="auto">
                    <a:xfrm>
                      <a:off x="0" y="0"/>
                      <a:ext cx="695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ED2" w:rsidRDefault="00E32ED2" w:rsidP="00907CCB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Retort stand</w:t>
      </w:r>
    </w:p>
    <w:p w:rsidR="00E32ED2" w:rsidRDefault="00E32ED2" w:rsidP="00907CCB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Measuring cylinder</w:t>
      </w:r>
    </w:p>
    <w:p w:rsidR="00E32ED2" w:rsidRDefault="00E32ED2" w:rsidP="00907CCB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Bunsen burner</w:t>
      </w:r>
    </w:p>
    <w:p w:rsidR="00E32ED2" w:rsidRDefault="00E31229" w:rsidP="00907CCB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Beaker</w:t>
      </w:r>
    </w:p>
    <w:p w:rsidR="002A02ED" w:rsidRDefault="002A02ED">
      <w:pPr>
        <w:rPr>
          <w:rFonts w:asciiTheme="minorHAnsi" w:hAnsiTheme="minorHAnsi" w:cstheme="minorHAnsi"/>
        </w:rPr>
      </w:pPr>
    </w:p>
    <w:p w:rsidR="002A02ED" w:rsidRPr="00DE54EC" w:rsidRDefault="002A02ED" w:rsidP="002A02ED">
      <w:pPr>
        <w:pStyle w:val="Ptablebodyfullout"/>
        <w:numPr>
          <w:ilvl w:val="0"/>
          <w:numId w:val="2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4. </w:t>
      </w:r>
      <w:r w:rsidRPr="00DE54EC">
        <w:rPr>
          <w:rFonts w:asciiTheme="minorHAnsi" w:hAnsiTheme="minorHAnsi"/>
          <w:szCs w:val="24"/>
        </w:rPr>
        <w:t xml:space="preserve">When heating a test-tube, you should point it away from everyone, including yourself. Which is    </w:t>
      </w:r>
    </w:p>
    <w:p w:rsidR="002A02ED" w:rsidRDefault="002A02ED" w:rsidP="002A02ED">
      <w:pPr>
        <w:pStyle w:val="Ptablebodyfullout"/>
        <w:numPr>
          <w:ilvl w:val="0"/>
          <w:numId w:val="2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    </w:t>
      </w:r>
      <w:proofErr w:type="gramStart"/>
      <w:r w:rsidRPr="00586AEB">
        <w:rPr>
          <w:rFonts w:asciiTheme="minorHAnsi" w:hAnsiTheme="minorHAnsi"/>
          <w:szCs w:val="24"/>
        </w:rPr>
        <w:t>the</w:t>
      </w:r>
      <w:proofErr w:type="gramEnd"/>
      <w:r w:rsidRPr="00586AEB">
        <w:rPr>
          <w:rFonts w:asciiTheme="minorHAnsi" w:hAnsiTheme="minorHAnsi"/>
          <w:szCs w:val="24"/>
        </w:rPr>
        <w:t xml:space="preserve"> best reason for this rule?</w:t>
      </w:r>
    </w:p>
    <w:p w:rsidR="002A02ED" w:rsidRDefault="002A02ED" w:rsidP="002A02ED">
      <w:pPr>
        <w:rPr>
          <w:rFonts w:asciiTheme="minorHAnsi" w:hAnsiTheme="minorHAnsi" w:cstheme="minorHAnsi"/>
        </w:rPr>
      </w:pPr>
    </w:p>
    <w:p w:rsidR="002A02ED" w:rsidRPr="00586AEB" w:rsidRDefault="002A02ED" w:rsidP="002A02ED">
      <w:pPr>
        <w:pStyle w:val="PMultiChoice1col"/>
        <w:ind w:left="0" w:firstLine="0"/>
        <w:rPr>
          <w:rFonts w:asciiTheme="minorHAnsi" w:hAnsiTheme="minorHAnsi"/>
          <w:szCs w:val="24"/>
        </w:rPr>
      </w:pPr>
      <w:proofErr w:type="gramStart"/>
      <w:r>
        <w:rPr>
          <w:rFonts w:asciiTheme="minorHAnsi" w:hAnsiTheme="minorHAnsi"/>
          <w:szCs w:val="24"/>
        </w:rPr>
        <w:t>a</w:t>
      </w:r>
      <w:proofErr w:type="gramEnd"/>
      <w:r>
        <w:rPr>
          <w:rFonts w:asciiTheme="minorHAnsi" w:hAnsiTheme="minorHAnsi"/>
          <w:szCs w:val="24"/>
        </w:rPr>
        <w:t xml:space="preserve">) </w:t>
      </w:r>
      <w:r w:rsidRPr="00586AEB">
        <w:rPr>
          <w:rFonts w:asciiTheme="minorHAnsi" w:hAnsiTheme="minorHAnsi"/>
          <w:szCs w:val="24"/>
        </w:rPr>
        <w:t>It’s easier to see what’s going on in the test-tube.</w:t>
      </w:r>
    </w:p>
    <w:p w:rsidR="002A02ED" w:rsidRPr="00586AEB" w:rsidRDefault="002A02ED" w:rsidP="002A02ED">
      <w:pPr>
        <w:pStyle w:val="PMultiChoice1col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b) </w:t>
      </w:r>
      <w:r w:rsidRPr="00586AEB">
        <w:rPr>
          <w:rFonts w:asciiTheme="minorHAnsi" w:hAnsiTheme="minorHAnsi"/>
          <w:szCs w:val="24"/>
        </w:rPr>
        <w:t>Hot liquid can spit out and hit people.</w:t>
      </w:r>
    </w:p>
    <w:p w:rsidR="002A02ED" w:rsidRPr="00586AEB" w:rsidRDefault="002A02ED" w:rsidP="002A02ED">
      <w:pPr>
        <w:pStyle w:val="PMultiChoice1col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c) </w:t>
      </w:r>
      <w:r w:rsidRPr="00586AEB">
        <w:rPr>
          <w:rFonts w:asciiTheme="minorHAnsi" w:hAnsiTheme="minorHAnsi"/>
          <w:szCs w:val="24"/>
        </w:rPr>
        <w:t>To stop people seeing what you are doing.</w:t>
      </w:r>
    </w:p>
    <w:p w:rsidR="002A02ED" w:rsidRDefault="002A02ED" w:rsidP="002A02ED">
      <w:pPr>
        <w:pStyle w:val="PMultiChoice1col"/>
        <w:tabs>
          <w:tab w:val="clear" w:pos="340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d) </w:t>
      </w:r>
      <w:r w:rsidRPr="00586AEB">
        <w:rPr>
          <w:rFonts w:asciiTheme="minorHAnsi" w:hAnsiTheme="minorHAnsi"/>
          <w:szCs w:val="24"/>
        </w:rPr>
        <w:t>This way, the liquid is less likely to spit out.</w:t>
      </w:r>
    </w:p>
    <w:p w:rsidR="00DF6584" w:rsidRDefault="00DF658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E31229" w:rsidRDefault="00E31229" w:rsidP="00E31229">
      <w:pPr>
        <w:rPr>
          <w:rFonts w:asciiTheme="minorHAnsi" w:hAnsiTheme="minorHAnsi" w:cstheme="minorHAnsi"/>
        </w:rPr>
      </w:pPr>
    </w:p>
    <w:p w:rsidR="00E31229" w:rsidRDefault="00483644" w:rsidP="0048364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</w:t>
      </w:r>
      <w:r w:rsidR="00F01822">
        <w:rPr>
          <w:rFonts w:asciiTheme="minorHAnsi" w:hAnsiTheme="minorHAnsi" w:cstheme="minorHAnsi"/>
        </w:rPr>
        <w:t xml:space="preserve"> </w:t>
      </w:r>
      <w:r w:rsidR="00AC0F20" w:rsidRPr="00483644">
        <w:rPr>
          <w:rFonts w:asciiTheme="minorHAnsi" w:hAnsiTheme="minorHAnsi" w:cstheme="minorHAnsi"/>
        </w:rPr>
        <w:t>Which of the options</w:t>
      </w:r>
      <w:r w:rsidR="00DF6584" w:rsidRPr="00483644">
        <w:rPr>
          <w:rFonts w:asciiTheme="minorHAnsi" w:hAnsiTheme="minorHAnsi" w:cstheme="minorHAnsi"/>
        </w:rPr>
        <w:t xml:space="preserve"> below</w:t>
      </w:r>
      <w:r w:rsidR="00AC0F20" w:rsidRPr="00483644">
        <w:rPr>
          <w:rFonts w:asciiTheme="minorHAnsi" w:hAnsiTheme="minorHAnsi" w:cstheme="minorHAnsi"/>
        </w:rPr>
        <w:t xml:space="preserve"> is the </w:t>
      </w:r>
      <w:r w:rsidR="00AC0F20" w:rsidRPr="00483644">
        <w:rPr>
          <w:rFonts w:asciiTheme="minorHAnsi" w:hAnsiTheme="minorHAnsi" w:cstheme="minorHAnsi"/>
          <w:b/>
        </w:rPr>
        <w:t>most accurate</w:t>
      </w:r>
      <w:r w:rsidR="00AC0F20" w:rsidRPr="00483644">
        <w:rPr>
          <w:rFonts w:asciiTheme="minorHAnsi" w:hAnsiTheme="minorHAnsi" w:cstheme="minorHAnsi"/>
        </w:rPr>
        <w:t xml:space="preserve"> measurement as shown in the diagram of a </w:t>
      </w:r>
      <w:r w:rsidR="00F01822">
        <w:rPr>
          <w:rFonts w:asciiTheme="minorHAnsi" w:hAnsiTheme="minorHAnsi" w:cstheme="minorHAnsi"/>
        </w:rPr>
        <w:t xml:space="preserve"> </w:t>
      </w:r>
    </w:p>
    <w:p w:rsidR="00F01822" w:rsidRPr="00483644" w:rsidRDefault="00F01822" w:rsidP="00F018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proofErr w:type="gramStart"/>
      <w:r w:rsidRPr="00483644">
        <w:rPr>
          <w:rFonts w:asciiTheme="minorHAnsi" w:hAnsiTheme="minorHAnsi" w:cstheme="minorHAnsi"/>
        </w:rPr>
        <w:t>measuring</w:t>
      </w:r>
      <w:proofErr w:type="gramEnd"/>
      <w:r w:rsidRPr="00483644">
        <w:rPr>
          <w:rFonts w:asciiTheme="minorHAnsi" w:hAnsiTheme="minorHAnsi" w:cstheme="minorHAnsi"/>
        </w:rPr>
        <w:t xml:space="preserve"> cylinder?</w:t>
      </w:r>
    </w:p>
    <w:p w:rsidR="00F01822" w:rsidRDefault="00F01822" w:rsidP="00483644">
      <w:pPr>
        <w:rPr>
          <w:rFonts w:asciiTheme="minorHAnsi" w:hAnsiTheme="minorHAnsi" w:cstheme="minorHAnsi"/>
        </w:rPr>
      </w:pPr>
    </w:p>
    <w:p w:rsidR="00F01822" w:rsidRPr="00483644" w:rsidRDefault="00F01822" w:rsidP="00483644">
      <w:pPr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AC0F20" w:rsidRDefault="00A4647E" w:rsidP="00E31229">
      <w:pPr>
        <w:pStyle w:val="ListParagraph"/>
        <w:ind w:left="284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A018EFE" wp14:editId="58D7A2F4">
            <wp:extent cx="1552575" cy="1783760"/>
            <wp:effectExtent l="0" t="0" r="0" b="6985"/>
            <wp:docPr id="10" name="Picture 10" descr="Image result for diagram of reading volume of liquid in a measuring cyl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agram of reading volume of liquid in a measuring cylin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244" cy="178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F20" w:rsidRDefault="00AC0F20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DF6584">
        <w:rPr>
          <w:rFonts w:asciiTheme="minorHAnsi" w:hAnsiTheme="minorHAnsi" w:cstheme="minorHAnsi"/>
        </w:rPr>
        <w:t xml:space="preserve"> </w:t>
      </w:r>
      <w:r w:rsidR="00A4647E">
        <w:rPr>
          <w:rFonts w:asciiTheme="minorHAnsi" w:hAnsiTheme="minorHAnsi" w:cstheme="minorHAnsi"/>
        </w:rPr>
        <w:t>41</w:t>
      </w:r>
      <w:r w:rsidR="003858FB">
        <w:rPr>
          <w:rFonts w:asciiTheme="minorHAnsi" w:hAnsiTheme="minorHAnsi" w:cstheme="minorHAnsi"/>
        </w:rPr>
        <w:t xml:space="preserve"> </w:t>
      </w:r>
      <w:r w:rsidR="00DF6584">
        <w:rPr>
          <w:rFonts w:asciiTheme="minorHAnsi" w:hAnsiTheme="minorHAnsi" w:cstheme="minorHAnsi"/>
        </w:rPr>
        <w:t>mL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DF6584">
        <w:rPr>
          <w:rFonts w:asciiTheme="minorHAnsi" w:hAnsiTheme="minorHAnsi" w:cstheme="minorHAnsi"/>
        </w:rPr>
        <w:t xml:space="preserve"> </w:t>
      </w:r>
      <w:r w:rsidR="00A4647E">
        <w:rPr>
          <w:rFonts w:asciiTheme="minorHAnsi" w:hAnsiTheme="minorHAnsi" w:cstheme="minorHAnsi"/>
        </w:rPr>
        <w:t>42</w:t>
      </w:r>
      <w:r w:rsidR="003858FB">
        <w:rPr>
          <w:rFonts w:asciiTheme="minorHAnsi" w:hAnsiTheme="minorHAnsi" w:cstheme="minorHAnsi"/>
        </w:rPr>
        <w:t xml:space="preserve"> mL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3858FB" w:rsidRPr="003858FB">
        <w:rPr>
          <w:rFonts w:asciiTheme="minorHAnsi" w:hAnsiTheme="minorHAnsi" w:cstheme="minorHAnsi"/>
        </w:rPr>
        <w:t xml:space="preserve"> </w:t>
      </w:r>
      <w:r w:rsidR="00A4647E">
        <w:rPr>
          <w:rFonts w:asciiTheme="minorHAnsi" w:hAnsiTheme="minorHAnsi" w:cstheme="minorHAnsi"/>
        </w:rPr>
        <w:t>43</w:t>
      </w:r>
      <w:r w:rsidR="003858FB">
        <w:rPr>
          <w:rFonts w:asciiTheme="minorHAnsi" w:hAnsiTheme="minorHAnsi" w:cstheme="minorHAnsi"/>
        </w:rPr>
        <w:t>mL</w:t>
      </w:r>
    </w:p>
    <w:p w:rsidR="00F01822" w:rsidRDefault="00E31229" w:rsidP="00F01822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</w:t>
      </w:r>
      <w:r w:rsidR="00D45FB2">
        <w:rPr>
          <w:rFonts w:asciiTheme="minorHAnsi" w:hAnsiTheme="minorHAnsi" w:cstheme="minorHAnsi"/>
        </w:rPr>
        <w:t xml:space="preserve"> </w:t>
      </w:r>
      <w:r w:rsidR="00A4647E">
        <w:rPr>
          <w:rFonts w:asciiTheme="minorHAnsi" w:hAnsiTheme="minorHAnsi" w:cstheme="minorHAnsi"/>
        </w:rPr>
        <w:t>44</w:t>
      </w:r>
      <w:r w:rsidR="003858FB">
        <w:rPr>
          <w:rFonts w:asciiTheme="minorHAnsi" w:hAnsiTheme="minorHAnsi" w:cstheme="minorHAnsi"/>
        </w:rPr>
        <w:t>mL</w:t>
      </w:r>
    </w:p>
    <w:p w:rsidR="00F01822" w:rsidRDefault="00F01822" w:rsidP="00F01822">
      <w:pPr>
        <w:pStyle w:val="ListParagraph"/>
        <w:ind w:left="0"/>
        <w:rPr>
          <w:rFonts w:asciiTheme="minorHAnsi" w:hAnsiTheme="minorHAnsi" w:cstheme="minorHAnsi"/>
        </w:rPr>
      </w:pPr>
    </w:p>
    <w:p w:rsidR="002A02ED" w:rsidRDefault="002A02ED" w:rsidP="00F01822">
      <w:pPr>
        <w:pStyle w:val="ListParagraph"/>
        <w:ind w:left="0"/>
        <w:rPr>
          <w:rFonts w:asciiTheme="minorHAnsi" w:hAnsiTheme="minorHAnsi" w:cstheme="minorHAnsi"/>
        </w:rPr>
      </w:pPr>
    </w:p>
    <w:p w:rsidR="00E31229" w:rsidRPr="00F01822" w:rsidRDefault="00F01822" w:rsidP="00F01822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 </w:t>
      </w:r>
      <w:r w:rsidR="003858FB" w:rsidRPr="00F01822">
        <w:rPr>
          <w:rFonts w:asciiTheme="minorHAnsi" w:hAnsiTheme="minorHAnsi" w:cstheme="minorHAnsi"/>
        </w:rPr>
        <w:t xml:space="preserve">Which of the following observations are </w:t>
      </w:r>
      <w:r w:rsidR="003858FB" w:rsidRPr="00F01822">
        <w:rPr>
          <w:rFonts w:asciiTheme="minorHAnsi" w:hAnsiTheme="minorHAnsi" w:cstheme="minorHAnsi"/>
          <w:b/>
        </w:rPr>
        <w:t>quantitative</w:t>
      </w:r>
      <w:r w:rsidR="003858FB" w:rsidRPr="00F01822">
        <w:rPr>
          <w:rFonts w:asciiTheme="minorHAnsi" w:hAnsiTheme="minorHAnsi" w:cstheme="minorHAnsi"/>
        </w:rPr>
        <w:t>?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3858FB" w:rsidP="00907CCB">
      <w:pPr>
        <w:pStyle w:val="ListParagraph"/>
        <w:numPr>
          <w:ilvl w:val="0"/>
          <w:numId w:val="9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candle has a greasy feel.</w:t>
      </w:r>
    </w:p>
    <w:p w:rsidR="00E31229" w:rsidRDefault="003858FB" w:rsidP="00907CCB">
      <w:pPr>
        <w:pStyle w:val="ListParagraph"/>
        <w:numPr>
          <w:ilvl w:val="0"/>
          <w:numId w:val="9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rubbish bin has a strong odour.</w:t>
      </w:r>
    </w:p>
    <w:p w:rsidR="003858FB" w:rsidRDefault="003858FB" w:rsidP="00907CCB">
      <w:pPr>
        <w:pStyle w:val="ListParagraph"/>
        <w:numPr>
          <w:ilvl w:val="0"/>
          <w:numId w:val="9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temperature of the water was measured at 37°C.</w:t>
      </w:r>
    </w:p>
    <w:p w:rsidR="003858FB" w:rsidRPr="003858FB" w:rsidRDefault="003858FB" w:rsidP="00907CCB">
      <w:pPr>
        <w:pStyle w:val="ListParagraph"/>
        <w:numPr>
          <w:ilvl w:val="0"/>
          <w:numId w:val="9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soup is so hot that it hurts my teeth.</w:t>
      </w:r>
    </w:p>
    <w:p w:rsidR="00F01822" w:rsidRDefault="00F01822" w:rsidP="00F01822">
      <w:pPr>
        <w:rPr>
          <w:rFonts w:asciiTheme="minorHAnsi" w:hAnsiTheme="minorHAnsi" w:cstheme="minorHAnsi"/>
        </w:rPr>
      </w:pPr>
    </w:p>
    <w:p w:rsidR="002A02ED" w:rsidRDefault="002A02ED" w:rsidP="00F01822">
      <w:pPr>
        <w:rPr>
          <w:rFonts w:asciiTheme="minorHAnsi" w:hAnsiTheme="minorHAnsi" w:cstheme="minorHAnsi"/>
        </w:rPr>
      </w:pPr>
    </w:p>
    <w:p w:rsidR="00E31229" w:rsidRPr="00F01822" w:rsidRDefault="00F01822" w:rsidP="00F018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 </w:t>
      </w:r>
      <w:r w:rsidR="003858FB" w:rsidRPr="00F01822">
        <w:rPr>
          <w:rFonts w:asciiTheme="minorHAnsi" w:hAnsiTheme="minorHAnsi" w:cstheme="minorHAnsi"/>
        </w:rPr>
        <w:t xml:space="preserve">Which of the following is </w:t>
      </w:r>
      <w:r w:rsidR="003858FB" w:rsidRPr="00F01822">
        <w:rPr>
          <w:rFonts w:asciiTheme="minorHAnsi" w:hAnsiTheme="minorHAnsi" w:cstheme="minorHAnsi"/>
          <w:b/>
          <w:i/>
        </w:rPr>
        <w:t>not</w:t>
      </w:r>
      <w:r w:rsidR="003858FB" w:rsidRPr="00F01822">
        <w:rPr>
          <w:rFonts w:asciiTheme="minorHAnsi" w:hAnsiTheme="minorHAnsi" w:cstheme="minorHAnsi"/>
        </w:rPr>
        <w:t xml:space="preserve"> a metric unit of measurement?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>)</w:t>
      </w:r>
      <w:r w:rsidR="003858FB">
        <w:rPr>
          <w:rFonts w:asciiTheme="minorHAnsi" w:hAnsiTheme="minorHAnsi" w:cstheme="minorHAnsi"/>
        </w:rPr>
        <w:t xml:space="preserve"> litre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3858FB">
        <w:rPr>
          <w:rFonts w:asciiTheme="minorHAnsi" w:hAnsiTheme="minorHAnsi" w:cstheme="minorHAnsi"/>
        </w:rPr>
        <w:t>kilometre</w:t>
      </w:r>
      <w:proofErr w:type="gramEnd"/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3858FB">
        <w:rPr>
          <w:rFonts w:asciiTheme="minorHAnsi" w:hAnsiTheme="minorHAnsi" w:cstheme="minorHAnsi"/>
        </w:rPr>
        <w:t>inch</w:t>
      </w:r>
      <w:proofErr w:type="gramEnd"/>
    </w:p>
    <w:p w:rsidR="00E31229" w:rsidRP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3858FB">
        <w:rPr>
          <w:rFonts w:asciiTheme="minorHAnsi" w:hAnsiTheme="minorHAnsi" w:cstheme="minorHAnsi"/>
        </w:rPr>
        <w:t>gram</w:t>
      </w:r>
      <w:proofErr w:type="gramEnd"/>
    </w:p>
    <w:p w:rsidR="00E31229" w:rsidRP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2A02ED" w:rsidRDefault="002A02ED">
      <w:pPr>
        <w:rPr>
          <w:rFonts w:asciiTheme="minorHAnsi" w:hAnsiTheme="minorHAnsi" w:cstheme="minorHAnsi"/>
          <w:b/>
        </w:rPr>
      </w:pPr>
    </w:p>
    <w:p w:rsidR="007B045B" w:rsidRPr="007B045B" w:rsidRDefault="007B045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For questions </w:t>
      </w:r>
      <w:r w:rsidR="0086008D">
        <w:rPr>
          <w:rFonts w:asciiTheme="minorHAnsi" w:hAnsiTheme="minorHAnsi" w:cstheme="minorHAnsi"/>
          <w:b/>
        </w:rPr>
        <w:t>8, 9 and 10 read the information below:</w:t>
      </w:r>
    </w:p>
    <w:p w:rsidR="007B045B" w:rsidRDefault="007B045B">
      <w:pPr>
        <w:rPr>
          <w:rFonts w:asciiTheme="minorHAnsi" w:hAnsiTheme="minorHAnsi" w:cstheme="minorHAnsi"/>
        </w:rPr>
      </w:pPr>
    </w:p>
    <w:p w:rsidR="007B045B" w:rsidRDefault="007B045B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>A scientist was trying to see if the amount of water a plant gets affects plant growth. She collected 10 identical plants and gave them different amounts of water. She measured their growth daily. The plants received the same amount of sunlight.</w:t>
      </w:r>
    </w:p>
    <w:p w:rsidR="007B045B" w:rsidRPr="007B045B" w:rsidRDefault="007B045B">
      <w:pPr>
        <w:rPr>
          <w:rFonts w:asciiTheme="minorHAnsi" w:hAnsiTheme="minorHAnsi" w:cstheme="minorHAnsi"/>
        </w:rPr>
      </w:pPr>
    </w:p>
    <w:p w:rsidR="00D23BE4" w:rsidRDefault="008600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D23BE4" w:rsidRPr="007B045B">
        <w:rPr>
          <w:rFonts w:asciiTheme="minorHAnsi" w:hAnsiTheme="minorHAnsi" w:cstheme="minorHAnsi"/>
        </w:rPr>
        <w:t xml:space="preserve">. </w:t>
      </w:r>
      <w:r w:rsidR="007B045B" w:rsidRPr="007B045B">
        <w:rPr>
          <w:rFonts w:asciiTheme="minorHAnsi" w:hAnsiTheme="minorHAnsi" w:cstheme="minorHAnsi"/>
        </w:rPr>
        <w:t xml:space="preserve">What is the </w:t>
      </w:r>
      <w:r w:rsidR="007B045B" w:rsidRPr="007B045B">
        <w:rPr>
          <w:rFonts w:asciiTheme="minorHAnsi" w:hAnsiTheme="minorHAnsi" w:cstheme="minorHAnsi"/>
          <w:b/>
        </w:rPr>
        <w:t>independent</w:t>
      </w:r>
      <w:r w:rsidR="007B045B" w:rsidRPr="007B045B">
        <w:rPr>
          <w:rFonts w:asciiTheme="minorHAnsi" w:hAnsiTheme="minorHAnsi" w:cstheme="minorHAnsi"/>
        </w:rPr>
        <w:t xml:space="preserve"> variable? </w:t>
      </w:r>
    </w:p>
    <w:p w:rsidR="007B045B" w:rsidRPr="007B045B" w:rsidRDefault="007B045B">
      <w:pPr>
        <w:rPr>
          <w:rFonts w:asciiTheme="minorHAnsi" w:hAnsiTheme="minorHAnsi" w:cstheme="minorHAnsi"/>
        </w:rPr>
      </w:pP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a) </w:t>
      </w:r>
      <w:proofErr w:type="gramStart"/>
      <w:r w:rsidR="007B045B" w:rsidRPr="007B045B">
        <w:rPr>
          <w:rFonts w:asciiTheme="minorHAnsi" w:hAnsiTheme="minorHAnsi" w:cstheme="minorHAnsi"/>
        </w:rPr>
        <w:t>plant</w:t>
      </w:r>
      <w:proofErr w:type="gramEnd"/>
      <w:r w:rsidR="007B045B" w:rsidRPr="007B045B">
        <w:rPr>
          <w:rFonts w:asciiTheme="minorHAnsi" w:hAnsiTheme="minorHAnsi" w:cstheme="minorHAnsi"/>
        </w:rPr>
        <w:t xml:space="preserve"> growth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b)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sunlight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c)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water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d) </w:t>
      </w:r>
      <w:r w:rsidR="007B045B" w:rsidRPr="007B045B">
        <w:rPr>
          <w:rFonts w:asciiTheme="minorHAnsi" w:hAnsiTheme="minorHAnsi" w:cstheme="minorHAnsi"/>
        </w:rPr>
        <w:t>10 plants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</w:p>
    <w:p w:rsidR="00D23BE4" w:rsidRPr="001D1F09" w:rsidRDefault="00D23BE4">
      <w:pPr>
        <w:rPr>
          <w:rFonts w:ascii="Calibri" w:hAnsi="Calibri" w:cs="Arial"/>
        </w:rPr>
      </w:pPr>
    </w:p>
    <w:p w:rsidR="00D03330" w:rsidRPr="007B045B" w:rsidRDefault="008600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</w:t>
      </w:r>
      <w:r w:rsidR="00D23BE4" w:rsidRPr="007B045B">
        <w:rPr>
          <w:rFonts w:asciiTheme="minorHAnsi" w:hAnsiTheme="minorHAnsi" w:cstheme="minorHAnsi"/>
        </w:rPr>
        <w:t xml:space="preserve">. </w:t>
      </w:r>
      <w:r w:rsidR="007B045B" w:rsidRPr="007B045B">
        <w:rPr>
          <w:rFonts w:asciiTheme="minorHAnsi" w:hAnsiTheme="minorHAnsi" w:cstheme="minorHAnsi"/>
        </w:rPr>
        <w:t xml:space="preserve">What is the </w:t>
      </w:r>
      <w:r w:rsidR="007B045B" w:rsidRPr="007B045B">
        <w:rPr>
          <w:rFonts w:asciiTheme="minorHAnsi" w:hAnsiTheme="minorHAnsi" w:cstheme="minorHAnsi"/>
          <w:b/>
        </w:rPr>
        <w:t xml:space="preserve">dependent </w:t>
      </w:r>
      <w:r w:rsidR="007B045B" w:rsidRPr="007B045B">
        <w:rPr>
          <w:rFonts w:asciiTheme="minorHAnsi" w:hAnsiTheme="minorHAnsi" w:cstheme="minorHAnsi"/>
        </w:rPr>
        <w:t xml:space="preserve">variable? </w:t>
      </w:r>
    </w:p>
    <w:p w:rsidR="007B045B" w:rsidRPr="007B045B" w:rsidRDefault="007B045B">
      <w:pPr>
        <w:rPr>
          <w:rFonts w:asciiTheme="minorHAnsi" w:hAnsiTheme="minorHAnsi" w:cstheme="minorHAnsi"/>
        </w:rPr>
      </w:pP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a)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sunlight</w:t>
      </w: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b) </w:t>
      </w:r>
      <w:proofErr w:type="gramStart"/>
      <w:r w:rsidR="007B045B" w:rsidRPr="007B045B">
        <w:rPr>
          <w:rFonts w:asciiTheme="minorHAnsi" w:hAnsiTheme="minorHAnsi" w:cstheme="minorHAnsi"/>
        </w:rPr>
        <w:t>plant</w:t>
      </w:r>
      <w:proofErr w:type="gramEnd"/>
      <w:r w:rsidR="007B045B" w:rsidRPr="007B045B">
        <w:rPr>
          <w:rFonts w:asciiTheme="minorHAnsi" w:hAnsiTheme="minorHAnsi" w:cstheme="minorHAnsi"/>
        </w:rPr>
        <w:t xml:space="preserve"> growth</w:t>
      </w: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c) </w:t>
      </w:r>
      <w:proofErr w:type="gramStart"/>
      <w:r w:rsidR="007B045B" w:rsidRPr="007B045B">
        <w:rPr>
          <w:rFonts w:asciiTheme="minorHAnsi" w:hAnsiTheme="minorHAnsi" w:cstheme="minorHAnsi"/>
        </w:rPr>
        <w:t>growth</w:t>
      </w:r>
      <w:proofErr w:type="gramEnd"/>
      <w:r w:rsidR="007B045B" w:rsidRPr="007B045B">
        <w:rPr>
          <w:rFonts w:asciiTheme="minorHAnsi" w:hAnsiTheme="minorHAnsi" w:cstheme="minorHAnsi"/>
        </w:rPr>
        <w:t xml:space="preserve"> measured daily</w:t>
      </w: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d) </w:t>
      </w:r>
      <w:proofErr w:type="gramStart"/>
      <w:r w:rsidR="007B045B" w:rsidRPr="007B045B">
        <w:rPr>
          <w:rFonts w:asciiTheme="minorHAnsi" w:hAnsiTheme="minorHAnsi" w:cstheme="minorHAnsi"/>
        </w:rPr>
        <w:t>none</w:t>
      </w:r>
      <w:proofErr w:type="gramEnd"/>
      <w:r w:rsidR="007B045B" w:rsidRPr="007B045B">
        <w:rPr>
          <w:rFonts w:asciiTheme="minorHAnsi" w:hAnsiTheme="minorHAnsi" w:cstheme="minorHAnsi"/>
        </w:rPr>
        <w:t xml:space="preserve"> of the above</w:t>
      </w:r>
    </w:p>
    <w:p w:rsidR="0049638E" w:rsidRPr="001D1F09" w:rsidRDefault="0049638E">
      <w:pPr>
        <w:rPr>
          <w:rFonts w:ascii="Calibri" w:hAnsi="Calibri" w:cs="Arial"/>
        </w:rPr>
      </w:pPr>
    </w:p>
    <w:p w:rsidR="0049638E" w:rsidRPr="001D1F09" w:rsidRDefault="0049638E">
      <w:pPr>
        <w:rPr>
          <w:rFonts w:ascii="Calibri" w:hAnsi="Calibri" w:cs="Arial"/>
        </w:rPr>
      </w:pPr>
    </w:p>
    <w:p w:rsidR="007B045B" w:rsidRPr="007B045B" w:rsidRDefault="0086008D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 w:rsidR="0049638E" w:rsidRPr="007B045B">
        <w:rPr>
          <w:rFonts w:asciiTheme="minorHAnsi" w:hAnsiTheme="minorHAnsi" w:cstheme="minorHAnsi"/>
        </w:rPr>
        <w:t xml:space="preserve">. </w:t>
      </w:r>
      <w:r w:rsidR="007B045B" w:rsidRPr="007B045B">
        <w:rPr>
          <w:rFonts w:asciiTheme="minorHAnsi" w:hAnsiTheme="minorHAnsi" w:cstheme="minorHAnsi"/>
        </w:rPr>
        <w:t xml:space="preserve">What are the </w:t>
      </w:r>
      <w:r w:rsidR="007B045B" w:rsidRPr="007B045B">
        <w:rPr>
          <w:rFonts w:asciiTheme="minorHAnsi" w:hAnsiTheme="minorHAnsi" w:cstheme="minorHAnsi"/>
          <w:b/>
        </w:rPr>
        <w:t>controlled</w:t>
      </w:r>
      <w:r>
        <w:rPr>
          <w:rFonts w:asciiTheme="minorHAnsi" w:hAnsiTheme="minorHAnsi" w:cstheme="minorHAnsi"/>
        </w:rPr>
        <w:t xml:space="preserve"> variable(s)? </w:t>
      </w:r>
    </w:p>
    <w:p w:rsidR="0049638E" w:rsidRPr="007B045B" w:rsidRDefault="0049638E">
      <w:pPr>
        <w:rPr>
          <w:rFonts w:asciiTheme="minorHAnsi" w:hAnsiTheme="minorHAnsi" w:cstheme="minorHAnsi"/>
        </w:rPr>
      </w:pPr>
    </w:p>
    <w:p w:rsidR="007B045B" w:rsidRPr="007B045B" w:rsidRDefault="0049638E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a)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sunlight </w:t>
      </w:r>
    </w:p>
    <w:p w:rsidR="007B045B" w:rsidRPr="007B045B" w:rsidRDefault="0049638E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b) </w:t>
      </w:r>
      <w:r w:rsidR="007B045B" w:rsidRPr="007B045B">
        <w:rPr>
          <w:rFonts w:asciiTheme="minorHAnsi" w:hAnsiTheme="minorHAnsi" w:cstheme="minorHAnsi"/>
        </w:rPr>
        <w:t xml:space="preserve">10 identical plants </w:t>
      </w:r>
    </w:p>
    <w:p w:rsidR="0049638E" w:rsidRPr="007B045B" w:rsidRDefault="0049638E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c)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water</w:t>
      </w:r>
    </w:p>
    <w:p w:rsidR="00FA3BC3" w:rsidRPr="007B045B" w:rsidRDefault="00CF3500" w:rsidP="00B523D7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d) </w:t>
      </w:r>
      <w:proofErr w:type="gramStart"/>
      <w:r w:rsidR="007B045B" w:rsidRPr="007B045B">
        <w:rPr>
          <w:rFonts w:asciiTheme="minorHAnsi" w:hAnsiTheme="minorHAnsi" w:cstheme="minorHAnsi"/>
        </w:rPr>
        <w:t>both</w:t>
      </w:r>
      <w:proofErr w:type="gramEnd"/>
      <w:r w:rsidR="007B045B" w:rsidRPr="007B045B">
        <w:rPr>
          <w:rFonts w:asciiTheme="minorHAnsi" w:hAnsiTheme="minorHAnsi" w:cstheme="minorHAnsi"/>
        </w:rPr>
        <w:t xml:space="preserve"> A and B</w:t>
      </w:r>
    </w:p>
    <w:p w:rsidR="007E7D8F" w:rsidRDefault="007E7D8F">
      <w:pPr>
        <w:rPr>
          <w:rFonts w:ascii="Calibri" w:hAnsi="Calibri" w:cs="Arial"/>
        </w:rPr>
      </w:pPr>
    </w:p>
    <w:p w:rsidR="007E7D8F" w:rsidRDefault="007E7D8F">
      <w:pPr>
        <w:rPr>
          <w:rFonts w:ascii="Calibri" w:hAnsi="Calibri" w:cs="Arial"/>
        </w:rPr>
      </w:pPr>
    </w:p>
    <w:p w:rsidR="007E7D8F" w:rsidRDefault="007E7D8F" w:rsidP="00907CCB">
      <w:pPr>
        <w:pStyle w:val="Ptablebodyfullout"/>
        <w:numPr>
          <w:ilvl w:val="0"/>
          <w:numId w:val="2"/>
        </w:numPr>
      </w:pPr>
      <w:r>
        <w:rPr>
          <w:rFonts w:ascii="Calibri" w:hAnsi="Calibri" w:cs="Arial"/>
        </w:rPr>
        <w:t xml:space="preserve">11. </w:t>
      </w:r>
      <w:r w:rsidRPr="000F1D44">
        <w:t>Eddie notices that his Bunsen burner is making a hissing noise. The most sensible action he should take immediately is to:</w:t>
      </w:r>
    </w:p>
    <w:p w:rsidR="007E7D8F" w:rsidRPr="000F1D44" w:rsidRDefault="007E7D8F" w:rsidP="00907CCB">
      <w:pPr>
        <w:pStyle w:val="Ptablebodyfullout"/>
        <w:numPr>
          <w:ilvl w:val="0"/>
          <w:numId w:val="2"/>
        </w:numPr>
      </w:pPr>
    </w:p>
    <w:p w:rsidR="007E7D8F" w:rsidRPr="000F1D44" w:rsidRDefault="006259B9" w:rsidP="007E7D8F">
      <w:pPr>
        <w:pStyle w:val="PMultiChoice1col"/>
      </w:pPr>
      <w:r>
        <w:t>a)</w:t>
      </w:r>
      <w:r w:rsidR="007E7D8F" w:rsidRPr="000F1D44">
        <w:tab/>
      </w:r>
      <w:proofErr w:type="gramStart"/>
      <w:r w:rsidR="007E7D8F" w:rsidRPr="000F1D44">
        <w:t>tell</w:t>
      </w:r>
      <w:proofErr w:type="gramEnd"/>
      <w:r w:rsidR="007E7D8F" w:rsidRPr="000F1D44">
        <w:t xml:space="preserve"> his teacher.</w:t>
      </w:r>
    </w:p>
    <w:p w:rsidR="007E7D8F" w:rsidRPr="000F1D44" w:rsidRDefault="006259B9" w:rsidP="007E7D8F">
      <w:pPr>
        <w:pStyle w:val="PMultiChoice1col"/>
      </w:pPr>
      <w:r>
        <w:t>b)</w:t>
      </w:r>
      <w:r w:rsidR="007E7D8F" w:rsidRPr="000F1D44">
        <w:tab/>
      </w:r>
      <w:proofErr w:type="gramStart"/>
      <w:r w:rsidR="007E7D8F" w:rsidRPr="000F1D44">
        <w:t>run</w:t>
      </w:r>
      <w:proofErr w:type="gramEnd"/>
      <w:r w:rsidR="007E7D8F" w:rsidRPr="000F1D44">
        <w:t xml:space="preserve"> for the door.</w:t>
      </w:r>
    </w:p>
    <w:p w:rsidR="007E7D8F" w:rsidRPr="000F1D44" w:rsidRDefault="006259B9" w:rsidP="007E7D8F">
      <w:pPr>
        <w:pStyle w:val="PMultiChoice1col"/>
      </w:pPr>
      <w:r>
        <w:t xml:space="preserve">c)   </w:t>
      </w:r>
      <w:proofErr w:type="gramStart"/>
      <w:r w:rsidR="007E7D8F" w:rsidRPr="000F1D44">
        <w:t>blow</w:t>
      </w:r>
      <w:proofErr w:type="gramEnd"/>
      <w:r w:rsidR="007E7D8F" w:rsidRPr="000F1D44">
        <w:t xml:space="preserve"> out the flame.</w:t>
      </w:r>
    </w:p>
    <w:p w:rsidR="007E7D8F" w:rsidRDefault="006259B9" w:rsidP="007E7D8F">
      <w:pPr>
        <w:pStyle w:val="PMultiChoice1col"/>
      </w:pPr>
      <w:r>
        <w:t xml:space="preserve">d)   </w:t>
      </w:r>
      <w:proofErr w:type="gramStart"/>
      <w:r w:rsidR="007E7D8F" w:rsidRPr="000F1D44">
        <w:t>turn</w:t>
      </w:r>
      <w:proofErr w:type="gramEnd"/>
      <w:r w:rsidR="007E7D8F" w:rsidRPr="000F1D44">
        <w:t xml:space="preserve"> off the gas at the gas tap.</w:t>
      </w:r>
    </w:p>
    <w:p w:rsidR="007E7D8F" w:rsidRDefault="007E7D8F" w:rsidP="007E7D8F">
      <w:pPr>
        <w:pStyle w:val="PMultiChoice1col"/>
      </w:pPr>
    </w:p>
    <w:p w:rsidR="007E7D8F" w:rsidRPr="006259B9" w:rsidRDefault="007E7D8F" w:rsidP="007E7D8F">
      <w:pPr>
        <w:pStyle w:val="PMultiChoice1col"/>
      </w:pPr>
    </w:p>
    <w:p w:rsidR="006259B9" w:rsidRPr="0059379A" w:rsidRDefault="006259B9" w:rsidP="006259B9">
      <w:r w:rsidRPr="0059379A">
        <w:t>12. Choose the option that shows the correct order to light the Bunsen burner:</w:t>
      </w:r>
    </w:p>
    <w:p w:rsidR="006259B9" w:rsidRPr="0059379A" w:rsidRDefault="006259B9" w:rsidP="006259B9">
      <w:pPr>
        <w:ind w:left="720"/>
      </w:pPr>
    </w:p>
    <w:p w:rsidR="006259B9" w:rsidRPr="0059379A" w:rsidRDefault="006259B9" w:rsidP="00907CCB">
      <w:pPr>
        <w:pStyle w:val="ListParagraph"/>
        <w:numPr>
          <w:ilvl w:val="0"/>
          <w:numId w:val="11"/>
        </w:numPr>
      </w:pPr>
      <w:r w:rsidRPr="0059379A">
        <w:t>Open air hole, light match, turn on gas.</w:t>
      </w:r>
    </w:p>
    <w:p w:rsidR="006259B9" w:rsidRPr="0059379A" w:rsidRDefault="006259B9" w:rsidP="00907CCB">
      <w:pPr>
        <w:pStyle w:val="ListParagraph"/>
        <w:numPr>
          <w:ilvl w:val="0"/>
          <w:numId w:val="11"/>
        </w:numPr>
      </w:pPr>
      <w:r w:rsidRPr="0059379A">
        <w:t xml:space="preserve">Close air </w:t>
      </w:r>
      <w:proofErr w:type="gramStart"/>
      <w:r w:rsidRPr="0059379A">
        <w:t>hole,</w:t>
      </w:r>
      <w:proofErr w:type="gramEnd"/>
      <w:r w:rsidRPr="0059379A">
        <w:t xml:space="preserve"> turn on gas, light match.</w:t>
      </w:r>
    </w:p>
    <w:p w:rsidR="006259B9" w:rsidRPr="0059379A" w:rsidRDefault="006259B9" w:rsidP="00907CCB">
      <w:pPr>
        <w:pStyle w:val="ListParagraph"/>
        <w:numPr>
          <w:ilvl w:val="0"/>
          <w:numId w:val="11"/>
        </w:numPr>
      </w:pPr>
      <w:r w:rsidRPr="0059379A">
        <w:t>Close air hole, light match, turn on gas.</w:t>
      </w:r>
    </w:p>
    <w:p w:rsidR="006259B9" w:rsidRDefault="006259B9" w:rsidP="00907CCB">
      <w:pPr>
        <w:pStyle w:val="ListParagraph"/>
        <w:numPr>
          <w:ilvl w:val="0"/>
          <w:numId w:val="11"/>
        </w:numPr>
        <w:rPr>
          <w:sz w:val="22"/>
        </w:rPr>
      </w:pPr>
      <w:r w:rsidRPr="006259B9">
        <w:rPr>
          <w:sz w:val="22"/>
        </w:rPr>
        <w:t xml:space="preserve">Open air </w:t>
      </w:r>
      <w:proofErr w:type="gramStart"/>
      <w:r w:rsidRPr="006259B9">
        <w:rPr>
          <w:sz w:val="22"/>
        </w:rPr>
        <w:t>hole,</w:t>
      </w:r>
      <w:proofErr w:type="gramEnd"/>
      <w:r w:rsidRPr="006259B9">
        <w:rPr>
          <w:sz w:val="22"/>
        </w:rPr>
        <w:t xml:space="preserve"> turn on gas, light match.</w:t>
      </w:r>
    </w:p>
    <w:p w:rsidR="006259B9" w:rsidRDefault="006259B9" w:rsidP="006259B9">
      <w:pPr>
        <w:rPr>
          <w:sz w:val="22"/>
        </w:rPr>
      </w:pPr>
    </w:p>
    <w:p w:rsidR="002A02ED" w:rsidRDefault="002A02ED" w:rsidP="006259B9">
      <w:pPr>
        <w:rPr>
          <w:sz w:val="22"/>
        </w:rPr>
      </w:pPr>
    </w:p>
    <w:p w:rsidR="0059379A" w:rsidRDefault="0059379A" w:rsidP="006259B9">
      <w:pPr>
        <w:ind w:left="142"/>
      </w:pPr>
    </w:p>
    <w:p w:rsidR="0059379A" w:rsidRPr="0059379A" w:rsidRDefault="0059379A" w:rsidP="0059379A">
      <w:r>
        <w:lastRenderedPageBreak/>
        <w:t xml:space="preserve">13. </w:t>
      </w:r>
      <w:r w:rsidRPr="0059379A">
        <w:t>The flame of the Bunsen burner should be extinguished by:</w:t>
      </w:r>
    </w:p>
    <w:p w:rsidR="0059379A" w:rsidRPr="0059379A" w:rsidRDefault="0059379A" w:rsidP="0059379A"/>
    <w:p w:rsidR="0059379A" w:rsidRDefault="0059379A" w:rsidP="00907CCB">
      <w:pPr>
        <w:pStyle w:val="ListParagraph"/>
        <w:numPr>
          <w:ilvl w:val="0"/>
          <w:numId w:val="13"/>
        </w:numPr>
      </w:pPr>
      <w:proofErr w:type="gramStart"/>
      <w:r w:rsidRPr="0059379A">
        <w:t>slowly</w:t>
      </w:r>
      <w:proofErr w:type="gramEnd"/>
      <w:r w:rsidRPr="0059379A">
        <w:t xml:space="preserve"> opening the air hole.</w:t>
      </w:r>
    </w:p>
    <w:p w:rsidR="0059379A" w:rsidRDefault="0059379A" w:rsidP="00907CCB">
      <w:pPr>
        <w:pStyle w:val="ListParagraph"/>
        <w:numPr>
          <w:ilvl w:val="0"/>
          <w:numId w:val="13"/>
        </w:numPr>
      </w:pPr>
      <w:proofErr w:type="gramStart"/>
      <w:r w:rsidRPr="0059379A">
        <w:t>closing</w:t>
      </w:r>
      <w:proofErr w:type="gramEnd"/>
      <w:r w:rsidRPr="0059379A">
        <w:t xml:space="preserve"> the air hole.</w:t>
      </w:r>
    </w:p>
    <w:p w:rsidR="0059379A" w:rsidRDefault="0059379A" w:rsidP="00907CCB">
      <w:pPr>
        <w:pStyle w:val="ListParagraph"/>
        <w:numPr>
          <w:ilvl w:val="0"/>
          <w:numId w:val="13"/>
        </w:numPr>
      </w:pPr>
      <w:proofErr w:type="gramStart"/>
      <w:r w:rsidRPr="0059379A">
        <w:t>blowing</w:t>
      </w:r>
      <w:proofErr w:type="gramEnd"/>
      <w:r w:rsidRPr="0059379A">
        <w:t xml:space="preserve"> it out.</w:t>
      </w:r>
    </w:p>
    <w:p w:rsidR="0059379A" w:rsidRDefault="0059379A" w:rsidP="00907CCB">
      <w:pPr>
        <w:pStyle w:val="ListParagraph"/>
        <w:numPr>
          <w:ilvl w:val="0"/>
          <w:numId w:val="13"/>
        </w:numPr>
      </w:pPr>
      <w:proofErr w:type="gramStart"/>
      <w:r w:rsidRPr="0059379A">
        <w:t>turning</w:t>
      </w:r>
      <w:proofErr w:type="gramEnd"/>
      <w:r w:rsidRPr="0059379A">
        <w:t xml:space="preserve"> off the gas tap.</w:t>
      </w:r>
    </w:p>
    <w:p w:rsidR="0059379A" w:rsidRDefault="0059379A" w:rsidP="0059379A"/>
    <w:p w:rsidR="0059379A" w:rsidRPr="0059379A" w:rsidRDefault="0059379A" w:rsidP="0059379A"/>
    <w:p w:rsidR="0059379A" w:rsidRDefault="0059379A" w:rsidP="006259B9">
      <w:pPr>
        <w:ind w:left="142"/>
      </w:pPr>
    </w:p>
    <w:p w:rsidR="006259B9" w:rsidRPr="0059379A" w:rsidRDefault="0059379A" w:rsidP="0059379A">
      <w:r>
        <w:t>14</w:t>
      </w:r>
      <w:r w:rsidR="006259B9" w:rsidRPr="0059379A">
        <w:t xml:space="preserve">. Your friends return from a canoe trip on a lake and they are dripping wet.  What </w:t>
      </w:r>
      <w:r w:rsidR="006259B9" w:rsidRPr="0059379A">
        <w:rPr>
          <w:b/>
        </w:rPr>
        <w:t xml:space="preserve">inference </w:t>
      </w:r>
      <w:r w:rsidR="006259B9" w:rsidRPr="0059379A">
        <w:t>might you make?</w:t>
      </w:r>
    </w:p>
    <w:p w:rsidR="006259B9" w:rsidRPr="0059379A" w:rsidRDefault="006259B9" w:rsidP="006259B9">
      <w:pPr>
        <w:ind w:left="1440" w:hanging="720"/>
      </w:pPr>
    </w:p>
    <w:p w:rsidR="006259B9" w:rsidRPr="0059379A" w:rsidRDefault="006259B9" w:rsidP="00907CCB">
      <w:pPr>
        <w:pStyle w:val="ListParagraph"/>
        <w:numPr>
          <w:ilvl w:val="0"/>
          <w:numId w:val="12"/>
        </w:numPr>
        <w:ind w:left="567" w:hanging="425"/>
      </w:pPr>
      <w:r w:rsidRPr="0059379A">
        <w:t>Their clothes are wet.</w:t>
      </w:r>
    </w:p>
    <w:p w:rsidR="006259B9" w:rsidRPr="0059379A" w:rsidRDefault="006259B9" w:rsidP="00907CCB">
      <w:pPr>
        <w:pStyle w:val="ListParagraph"/>
        <w:numPr>
          <w:ilvl w:val="0"/>
          <w:numId w:val="12"/>
        </w:numPr>
        <w:ind w:left="567" w:hanging="425"/>
      </w:pPr>
      <w:r w:rsidRPr="0059379A">
        <w:t>They are tired.</w:t>
      </w:r>
    </w:p>
    <w:p w:rsidR="006259B9" w:rsidRPr="0059379A" w:rsidRDefault="006259B9" w:rsidP="00907CCB">
      <w:pPr>
        <w:pStyle w:val="ListParagraph"/>
        <w:numPr>
          <w:ilvl w:val="0"/>
          <w:numId w:val="12"/>
        </w:numPr>
        <w:ind w:left="567" w:hanging="425"/>
      </w:pPr>
      <w:r w:rsidRPr="0059379A">
        <w:t>Their canoe tipped over.</w:t>
      </w:r>
    </w:p>
    <w:p w:rsidR="006259B9" w:rsidRDefault="006259B9" w:rsidP="00907CCB">
      <w:pPr>
        <w:pStyle w:val="ListParagraph"/>
        <w:numPr>
          <w:ilvl w:val="0"/>
          <w:numId w:val="12"/>
        </w:numPr>
        <w:ind w:left="567" w:hanging="425"/>
      </w:pPr>
      <w:r w:rsidRPr="0059379A">
        <w:t>They are really good at canoeing.</w:t>
      </w:r>
    </w:p>
    <w:p w:rsidR="0059379A" w:rsidRDefault="0059379A" w:rsidP="0059379A"/>
    <w:p w:rsidR="0059379A" w:rsidRDefault="0059379A" w:rsidP="0059379A"/>
    <w:p w:rsidR="0059379A" w:rsidRPr="0059379A" w:rsidRDefault="0059379A" w:rsidP="0059379A">
      <w:pPr>
        <w:ind w:hanging="142"/>
        <w:rPr>
          <w:sz w:val="22"/>
          <w:szCs w:val="22"/>
        </w:rPr>
      </w:pPr>
      <w:r w:rsidRPr="0059379A">
        <w:t xml:space="preserve">15) </w:t>
      </w:r>
      <w:r w:rsidRPr="0059379A">
        <w:rPr>
          <w:sz w:val="22"/>
          <w:szCs w:val="22"/>
        </w:rPr>
        <w:t>A chart showing the amount of rain collected each month in a certain region is a scientist’s</w:t>
      </w:r>
    </w:p>
    <w:p w:rsidR="0059379A" w:rsidRDefault="0059379A" w:rsidP="0059379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)</w:t>
      </w:r>
      <w:r w:rsidR="002504E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59379A">
        <w:rPr>
          <w:sz w:val="22"/>
          <w:szCs w:val="22"/>
        </w:rPr>
        <w:t>variable</w:t>
      </w:r>
    </w:p>
    <w:p w:rsidR="0059379A" w:rsidRPr="0059379A" w:rsidRDefault="0059379A" w:rsidP="0059379A">
      <w:pPr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="002504E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 w:rsidRPr="0059379A">
        <w:rPr>
          <w:sz w:val="22"/>
          <w:szCs w:val="22"/>
        </w:rPr>
        <w:t>inference</w:t>
      </w:r>
      <w:proofErr w:type="gramEnd"/>
    </w:p>
    <w:p w:rsidR="0059379A" w:rsidRPr="0059379A" w:rsidRDefault="0059379A" w:rsidP="0059379A">
      <w:pPr>
        <w:rPr>
          <w:sz w:val="22"/>
          <w:szCs w:val="22"/>
        </w:rPr>
      </w:pPr>
      <w:r>
        <w:rPr>
          <w:sz w:val="22"/>
          <w:szCs w:val="22"/>
        </w:rPr>
        <w:t xml:space="preserve">c)  </w:t>
      </w:r>
      <w:r w:rsidR="002504E7">
        <w:rPr>
          <w:sz w:val="22"/>
          <w:szCs w:val="22"/>
        </w:rPr>
        <w:t xml:space="preserve"> </w:t>
      </w:r>
      <w:proofErr w:type="gramStart"/>
      <w:r w:rsidRPr="0059379A">
        <w:rPr>
          <w:sz w:val="22"/>
          <w:szCs w:val="22"/>
        </w:rPr>
        <w:t>data</w:t>
      </w:r>
      <w:proofErr w:type="gramEnd"/>
    </w:p>
    <w:p w:rsidR="0059379A" w:rsidRDefault="0059379A" w:rsidP="0059379A">
      <w:pPr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r w:rsidR="002504E7">
        <w:rPr>
          <w:sz w:val="22"/>
          <w:szCs w:val="22"/>
        </w:rPr>
        <w:t xml:space="preserve"> </w:t>
      </w:r>
      <w:bookmarkStart w:id="0" w:name="_GoBack"/>
      <w:bookmarkEnd w:id="0"/>
      <w:proofErr w:type="gramStart"/>
      <w:r w:rsidRPr="0059379A">
        <w:rPr>
          <w:sz w:val="22"/>
          <w:szCs w:val="22"/>
        </w:rPr>
        <w:t>conclusion</w:t>
      </w:r>
      <w:proofErr w:type="gramEnd"/>
    </w:p>
    <w:p w:rsidR="0059379A" w:rsidRDefault="0059379A" w:rsidP="0059379A">
      <w:pPr>
        <w:rPr>
          <w:sz w:val="22"/>
          <w:szCs w:val="22"/>
        </w:rPr>
      </w:pPr>
    </w:p>
    <w:p w:rsidR="0059379A" w:rsidRDefault="0059379A" w:rsidP="0059379A">
      <w:pPr>
        <w:rPr>
          <w:sz w:val="22"/>
          <w:szCs w:val="22"/>
        </w:rPr>
      </w:pPr>
    </w:p>
    <w:p w:rsidR="0059379A" w:rsidRPr="0059379A" w:rsidRDefault="0059379A" w:rsidP="0059379A">
      <w:pPr>
        <w:rPr>
          <w:sz w:val="22"/>
          <w:szCs w:val="22"/>
        </w:rPr>
      </w:pPr>
    </w:p>
    <w:p w:rsidR="0059379A" w:rsidRPr="0059379A" w:rsidRDefault="0059379A" w:rsidP="0059379A"/>
    <w:p w:rsidR="0059379A" w:rsidRPr="0059379A" w:rsidRDefault="0059379A" w:rsidP="0059379A">
      <w:pPr>
        <w:rPr>
          <w:sz w:val="22"/>
          <w:szCs w:val="22"/>
        </w:rPr>
      </w:pPr>
    </w:p>
    <w:p w:rsidR="0059379A" w:rsidRDefault="0059379A" w:rsidP="0059379A">
      <w:pPr>
        <w:rPr>
          <w:sz w:val="22"/>
          <w:szCs w:val="22"/>
        </w:rPr>
      </w:pPr>
    </w:p>
    <w:p w:rsidR="0059379A" w:rsidRPr="0059379A" w:rsidRDefault="0059379A" w:rsidP="0059379A">
      <w:pPr>
        <w:rPr>
          <w:sz w:val="22"/>
          <w:szCs w:val="22"/>
        </w:rPr>
      </w:pPr>
    </w:p>
    <w:p w:rsidR="006259B9" w:rsidRDefault="006259B9" w:rsidP="006259B9">
      <w:pPr>
        <w:ind w:firstLine="578"/>
        <w:rPr>
          <w:sz w:val="22"/>
          <w:szCs w:val="22"/>
        </w:rPr>
      </w:pPr>
    </w:p>
    <w:p w:rsidR="006259B9" w:rsidRPr="006259B9" w:rsidRDefault="006259B9" w:rsidP="006259B9">
      <w:pPr>
        <w:rPr>
          <w:sz w:val="22"/>
          <w:szCs w:val="22"/>
        </w:rPr>
      </w:pPr>
    </w:p>
    <w:p w:rsidR="006259B9" w:rsidRPr="006259B9" w:rsidRDefault="006259B9" w:rsidP="006259B9">
      <w:pPr>
        <w:spacing w:before="240"/>
        <w:rPr>
          <w:sz w:val="22"/>
        </w:rPr>
      </w:pPr>
    </w:p>
    <w:p w:rsidR="006259B9" w:rsidRDefault="006259B9" w:rsidP="006259B9">
      <w:pPr>
        <w:rPr>
          <w:rFonts w:ascii="Arial" w:hAnsi="Arial" w:cs="Arial"/>
          <w:sz w:val="22"/>
        </w:rPr>
      </w:pPr>
    </w:p>
    <w:p w:rsidR="00E31229" w:rsidRDefault="00E31229">
      <w:pPr>
        <w:rPr>
          <w:rFonts w:ascii="Calibri" w:hAnsi="Calibri" w:cs="Arial"/>
        </w:rPr>
      </w:pPr>
      <w:r>
        <w:rPr>
          <w:rFonts w:ascii="Calibri" w:hAnsi="Calibri" w:cs="Arial"/>
        </w:rPr>
        <w:br w:type="page"/>
      </w:r>
    </w:p>
    <w:p w:rsidR="00A744C5" w:rsidRPr="001D1F09" w:rsidRDefault="008A15B2" w:rsidP="00A744C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>
            <wp:extent cx="1200150" cy="1600200"/>
            <wp:effectExtent l="0" t="0" r="0" b="0"/>
            <wp:docPr id="3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</w:p>
    <w:p w:rsidR="00A744C5" w:rsidRPr="001D1F09" w:rsidRDefault="00223D06" w:rsidP="00A744C5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SEMESTER ONE</w:t>
      </w:r>
      <w:r w:rsidR="00A744C5" w:rsidRPr="001D1F09">
        <w:rPr>
          <w:rFonts w:ascii="Calibri" w:hAnsi="Calibri"/>
          <w:b/>
          <w:sz w:val="32"/>
          <w:szCs w:val="32"/>
        </w:rPr>
        <w:t xml:space="preserve"> 201</w:t>
      </w:r>
      <w:r w:rsidR="007146F4">
        <w:rPr>
          <w:rFonts w:ascii="Calibri" w:hAnsi="Calibri"/>
          <w:b/>
          <w:sz w:val="32"/>
          <w:szCs w:val="32"/>
        </w:rPr>
        <w:t>8</w:t>
      </w:r>
    </w:p>
    <w:p w:rsidR="00A744C5" w:rsidRPr="001D1F09" w:rsidRDefault="008827ED" w:rsidP="00A744C5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Transition Science</w:t>
      </w:r>
      <w:r w:rsidR="00756A27">
        <w:rPr>
          <w:rFonts w:ascii="Calibri" w:hAnsi="Calibri"/>
          <w:b/>
          <w:sz w:val="32"/>
          <w:szCs w:val="32"/>
        </w:rPr>
        <w:t xml:space="preserve"> Test</w:t>
      </w:r>
      <w:r w:rsidR="00A744C5" w:rsidRPr="001D1F09">
        <w:rPr>
          <w:rFonts w:ascii="Calibri" w:hAnsi="Calibri"/>
          <w:b/>
          <w:sz w:val="32"/>
          <w:szCs w:val="32"/>
        </w:rPr>
        <w:t>:</w:t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:rsidR="00A744C5" w:rsidRPr="001D1F09" w:rsidRDefault="00A744C5" w:rsidP="00A744C5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ab/>
        <w:t xml:space="preserve">  </w:t>
      </w:r>
      <w:r w:rsidRPr="001D1F09">
        <w:rPr>
          <w:rFonts w:ascii="Calibri" w:hAnsi="Calibri"/>
          <w:sz w:val="28"/>
          <w:szCs w:val="28"/>
        </w:rPr>
        <w:tab/>
        <w:t xml:space="preserve">    Multiple Choice</w:t>
      </w:r>
      <w:r w:rsidRPr="001D1F09">
        <w:rPr>
          <w:rFonts w:ascii="Calibri" w:hAnsi="Calibri"/>
          <w:sz w:val="28"/>
          <w:szCs w:val="28"/>
        </w:rPr>
        <w:tab/>
        <w:t xml:space="preserve">         Short Answer</w:t>
      </w:r>
      <w:r w:rsidRPr="001D1F09">
        <w:rPr>
          <w:rFonts w:ascii="Calibri" w:hAnsi="Calibri"/>
          <w:sz w:val="28"/>
          <w:szCs w:val="28"/>
        </w:rPr>
        <w:tab/>
        <w:t xml:space="preserve"> </w:t>
      </w:r>
      <w:r w:rsidRPr="001D1F09">
        <w:rPr>
          <w:rFonts w:ascii="Calibri" w:hAnsi="Calibri"/>
          <w:sz w:val="28"/>
          <w:szCs w:val="28"/>
        </w:rPr>
        <w:tab/>
        <w:t xml:space="preserve">     Total</w:t>
      </w:r>
    </w:p>
    <w:p w:rsidR="00A744C5" w:rsidRPr="001D1F09" w:rsidRDefault="008A15B2" w:rsidP="00A744C5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59379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904A6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9pt;margin-top:9.3pt;width:1in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59379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904A6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59379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91pt;margin-top:8.6pt;width:1in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59379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="0059379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904A6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19pt;margin-top:8.8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Mhl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M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Aq+Mhl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="0059379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904A6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61</w:t>
                      </w:r>
                    </w:p>
                  </w:txbxContent>
                </v:textbox>
              </v:shape>
            </w:pict>
          </mc:Fallback>
        </mc:AlternateContent>
      </w:r>
    </w:p>
    <w:p w:rsidR="00A744C5" w:rsidRPr="001D1F09" w:rsidRDefault="00A744C5" w:rsidP="00A744C5">
      <w:pPr>
        <w:jc w:val="center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59379A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59379A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59379A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59379A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59379A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9379A" w:rsidRPr="001D1F09" w:rsidRDefault="0059379A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:rsidR="008827ED" w:rsidRDefault="008827ED" w:rsidP="00F0019A">
      <w:pPr>
        <w:rPr>
          <w:rFonts w:ascii="Calibri" w:hAnsi="Calibri" w:cs="Calibri"/>
          <w:b/>
        </w:rPr>
      </w:pPr>
    </w:p>
    <w:p w:rsidR="008827ED" w:rsidRDefault="008827ED">
      <w:pPr>
        <w:rPr>
          <w:rFonts w:ascii="Calibri" w:hAnsi="Calibri" w:cs="Calibri"/>
          <w:b/>
        </w:rPr>
      </w:pPr>
    </w:p>
    <w:p w:rsidR="00F0019A" w:rsidRPr="001D1F09" w:rsidRDefault="00F0019A" w:rsidP="00F0019A">
      <w:pPr>
        <w:rPr>
          <w:rFonts w:ascii="Calibri" w:hAnsi="Calibri" w:cs="Calibri"/>
        </w:rPr>
      </w:pPr>
      <w:r w:rsidRPr="001D1F09">
        <w:rPr>
          <w:rFonts w:ascii="Calibri" w:hAnsi="Calibri" w:cs="Calibri"/>
          <w:b/>
        </w:rPr>
        <w:lastRenderedPageBreak/>
        <w:t>SECTION TWO: Sh</w:t>
      </w:r>
      <w:r w:rsidR="00BF049F">
        <w:rPr>
          <w:rFonts w:ascii="Calibri" w:hAnsi="Calibri" w:cs="Calibri"/>
          <w:b/>
        </w:rPr>
        <w:t xml:space="preserve">ort Answer </w:t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  <w:t xml:space="preserve">            </w:t>
      </w:r>
      <w:r w:rsidR="0086008D">
        <w:rPr>
          <w:rFonts w:ascii="Calibri" w:hAnsi="Calibri" w:cs="Calibri"/>
          <w:b/>
        </w:rPr>
        <w:tab/>
      </w:r>
      <w:r w:rsidR="0086008D">
        <w:rPr>
          <w:rFonts w:ascii="Calibri" w:hAnsi="Calibri" w:cs="Calibri"/>
          <w:b/>
        </w:rPr>
        <w:tab/>
      </w:r>
      <w:r w:rsidR="00904A60">
        <w:rPr>
          <w:rFonts w:ascii="Calibri" w:hAnsi="Calibri" w:cs="Calibri"/>
          <w:b/>
        </w:rPr>
        <w:t xml:space="preserve">   </w:t>
      </w:r>
      <w:r w:rsidR="00646EEC">
        <w:rPr>
          <w:rFonts w:ascii="Calibri" w:hAnsi="Calibri" w:cs="Calibri"/>
          <w:b/>
        </w:rPr>
        <w:t xml:space="preserve">      </w:t>
      </w:r>
      <w:r w:rsidR="0059379A">
        <w:rPr>
          <w:rFonts w:ascii="Calibri" w:hAnsi="Calibri" w:cs="Calibri"/>
          <w:b/>
        </w:rPr>
        <w:t xml:space="preserve"> (</w:t>
      </w:r>
      <w:r w:rsidR="00904A60">
        <w:rPr>
          <w:rFonts w:ascii="Calibri" w:hAnsi="Calibri" w:cs="Calibri"/>
          <w:b/>
        </w:rPr>
        <w:t xml:space="preserve">46 </w:t>
      </w:r>
      <w:r w:rsidRPr="001D1F09">
        <w:rPr>
          <w:rFonts w:ascii="Calibri" w:hAnsi="Calibri" w:cs="Calibri"/>
          <w:b/>
        </w:rPr>
        <w:t>marks)</w:t>
      </w:r>
    </w:p>
    <w:p w:rsidR="00A2265B" w:rsidRPr="001D1F09" w:rsidRDefault="00A2265B" w:rsidP="00CC0A43">
      <w:pPr>
        <w:rPr>
          <w:rFonts w:ascii="Calibri" w:hAnsi="Calibri" w:cs="Arial"/>
        </w:rPr>
      </w:pPr>
    </w:p>
    <w:p w:rsidR="0062409D" w:rsidRPr="001D1F09" w:rsidRDefault="0062409D" w:rsidP="00CC0A43">
      <w:pPr>
        <w:rPr>
          <w:rFonts w:ascii="Calibri" w:hAnsi="Calibri" w:cs="Arial"/>
          <w:b/>
        </w:rPr>
      </w:pPr>
      <w:r w:rsidRPr="001D1F09">
        <w:rPr>
          <w:rFonts w:ascii="Calibri" w:hAnsi="Calibri" w:cs="Arial"/>
        </w:rPr>
        <w:t>Answer the questions in the spaces provided.</w:t>
      </w:r>
    </w:p>
    <w:p w:rsidR="002C2571" w:rsidRPr="001D1F09" w:rsidRDefault="002C2571" w:rsidP="00F0619C">
      <w:pPr>
        <w:rPr>
          <w:rFonts w:ascii="Calibri" w:hAnsi="Calibri" w:cs="Arial"/>
        </w:rPr>
      </w:pPr>
    </w:p>
    <w:p w:rsidR="00B26C3A" w:rsidRDefault="00B26C3A" w:rsidP="00907CCB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Write two items that all students must use in the Science Laboratory to keep them safe, and how these items hel</w:t>
      </w:r>
      <w:r w:rsidR="00904A60">
        <w:rPr>
          <w:rFonts w:ascii="Calibri" w:hAnsi="Calibri"/>
          <w:sz w:val="24"/>
          <w:szCs w:val="24"/>
        </w:rPr>
        <w:t>p to protect the students:</w:t>
      </w:r>
      <w:r w:rsidR="00904A60">
        <w:rPr>
          <w:rFonts w:ascii="Calibri" w:hAnsi="Calibri"/>
          <w:sz w:val="24"/>
          <w:szCs w:val="24"/>
        </w:rPr>
        <w:tab/>
      </w:r>
      <w:r w:rsidR="00904A60">
        <w:rPr>
          <w:rFonts w:ascii="Calibri" w:hAnsi="Calibri"/>
          <w:sz w:val="24"/>
          <w:szCs w:val="24"/>
        </w:rPr>
        <w:tab/>
      </w:r>
      <w:r w:rsidR="00904A60">
        <w:rPr>
          <w:rFonts w:ascii="Calibri" w:hAnsi="Calibri"/>
          <w:sz w:val="24"/>
          <w:szCs w:val="24"/>
        </w:rPr>
        <w:tab/>
      </w:r>
      <w:r w:rsidR="00904A60">
        <w:rPr>
          <w:rFonts w:ascii="Calibri" w:hAnsi="Calibri"/>
          <w:sz w:val="24"/>
          <w:szCs w:val="24"/>
        </w:rPr>
        <w:tab/>
        <w:t xml:space="preserve">(4 </w:t>
      </w:r>
      <w:r>
        <w:rPr>
          <w:rFonts w:ascii="Calibri" w:hAnsi="Calibri"/>
          <w:sz w:val="24"/>
          <w:szCs w:val="24"/>
        </w:rPr>
        <w:t>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11"/>
        <w:gridCol w:w="4631"/>
      </w:tblGrid>
      <w:tr w:rsidR="00B26C3A" w:rsidTr="00B26C3A">
        <w:tc>
          <w:tcPr>
            <w:tcW w:w="4981" w:type="dxa"/>
            <w:shd w:val="clear" w:color="auto" w:fill="BFBFBF" w:themeFill="background1" w:themeFillShade="BF"/>
            <w:vAlign w:val="center"/>
          </w:tcPr>
          <w:p w:rsidR="00B26C3A" w:rsidRP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Item Name</w:t>
            </w:r>
          </w:p>
        </w:tc>
        <w:tc>
          <w:tcPr>
            <w:tcW w:w="4981" w:type="dxa"/>
            <w:shd w:val="clear" w:color="auto" w:fill="BFBFBF" w:themeFill="background1" w:themeFillShade="BF"/>
            <w:vAlign w:val="center"/>
          </w:tcPr>
          <w:p w:rsidR="00B26C3A" w:rsidRP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How the item protects the student</w:t>
            </w:r>
          </w:p>
        </w:tc>
      </w:tr>
      <w:tr w:rsidR="00B26C3A" w:rsidTr="00B26C3A">
        <w:trPr>
          <w:trHeight w:val="1531"/>
        </w:trPr>
        <w:tc>
          <w:tcPr>
            <w:tcW w:w="4981" w:type="dxa"/>
          </w:tcPr>
          <w:p w:rsid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981" w:type="dxa"/>
          </w:tcPr>
          <w:p w:rsid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B26C3A" w:rsidTr="00B26C3A">
        <w:trPr>
          <w:trHeight w:val="1531"/>
        </w:trPr>
        <w:tc>
          <w:tcPr>
            <w:tcW w:w="4981" w:type="dxa"/>
          </w:tcPr>
          <w:p w:rsid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981" w:type="dxa"/>
          </w:tcPr>
          <w:p w:rsid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B26C3A" w:rsidRDefault="00B26C3A" w:rsidP="00B26C3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:rsidR="004A74E0" w:rsidRDefault="004A74E0" w:rsidP="00907CCB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State </w:t>
      </w:r>
      <w:r>
        <w:rPr>
          <w:rFonts w:ascii="Calibri" w:hAnsi="Calibri"/>
          <w:b/>
          <w:sz w:val="24"/>
          <w:szCs w:val="24"/>
        </w:rPr>
        <w:t xml:space="preserve">two </w:t>
      </w:r>
      <w:r>
        <w:rPr>
          <w:rFonts w:ascii="Calibri" w:hAnsi="Calibri"/>
          <w:sz w:val="24"/>
          <w:szCs w:val="24"/>
        </w:rPr>
        <w:t>metric units commonly used to measure:</w:t>
      </w:r>
      <w:r w:rsidR="00B1443D">
        <w:rPr>
          <w:rFonts w:ascii="Calibri" w:hAnsi="Calibri"/>
          <w:sz w:val="24"/>
          <w:szCs w:val="24"/>
        </w:rPr>
        <w:tab/>
      </w:r>
      <w:r w:rsidR="00B1443D">
        <w:rPr>
          <w:rFonts w:ascii="Calibri" w:hAnsi="Calibri"/>
          <w:sz w:val="24"/>
          <w:szCs w:val="24"/>
        </w:rPr>
        <w:tab/>
      </w:r>
      <w:r w:rsidR="00B1443D">
        <w:rPr>
          <w:rFonts w:ascii="Calibri" w:hAnsi="Calibri"/>
          <w:sz w:val="24"/>
          <w:szCs w:val="24"/>
        </w:rPr>
        <w:tab/>
      </w:r>
      <w:r w:rsidR="0086008D">
        <w:rPr>
          <w:rFonts w:ascii="Calibri" w:hAnsi="Calibri"/>
          <w:sz w:val="24"/>
          <w:szCs w:val="24"/>
        </w:rPr>
        <w:tab/>
      </w:r>
      <w:r w:rsidR="007146F4">
        <w:rPr>
          <w:rFonts w:ascii="Calibri" w:hAnsi="Calibri"/>
          <w:sz w:val="24"/>
          <w:szCs w:val="24"/>
        </w:rPr>
        <w:t xml:space="preserve">   </w:t>
      </w:r>
      <w:r w:rsidR="002A04CC">
        <w:rPr>
          <w:rFonts w:ascii="Calibri" w:hAnsi="Calibri"/>
          <w:sz w:val="24"/>
          <w:szCs w:val="24"/>
        </w:rPr>
        <w:t>(6</w:t>
      </w:r>
      <w:r w:rsidR="00B1443D">
        <w:rPr>
          <w:rFonts w:ascii="Calibri" w:hAnsi="Calibri"/>
          <w:sz w:val="24"/>
          <w:szCs w:val="24"/>
        </w:rPr>
        <w:t xml:space="preserve"> marks)</w:t>
      </w:r>
    </w:p>
    <w:p w:rsidR="004A74E0" w:rsidRPr="00B1443D" w:rsidRDefault="00B1443D" w:rsidP="00907CCB">
      <w:pPr>
        <w:pStyle w:val="PNameClassline"/>
        <w:numPr>
          <w:ilvl w:val="1"/>
          <w:numId w:val="6"/>
        </w:numPr>
        <w:tabs>
          <w:tab w:val="clear" w:pos="4678"/>
          <w:tab w:val="clear" w:pos="7371"/>
          <w:tab w:val="left" w:pos="1560"/>
          <w:tab w:val="left" w:pos="3969"/>
          <w:tab w:val="left" w:pos="6379"/>
        </w:tabs>
        <w:ind w:left="113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Distance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</w:p>
    <w:p w:rsidR="00B1443D" w:rsidRDefault="00B1443D" w:rsidP="00907CCB">
      <w:pPr>
        <w:pStyle w:val="PNameClassline"/>
        <w:numPr>
          <w:ilvl w:val="1"/>
          <w:numId w:val="6"/>
        </w:numPr>
        <w:tabs>
          <w:tab w:val="clear" w:pos="4678"/>
          <w:tab w:val="clear" w:pos="7371"/>
          <w:tab w:val="left" w:pos="1560"/>
          <w:tab w:val="left" w:pos="3969"/>
          <w:tab w:val="left" w:pos="6379"/>
        </w:tabs>
        <w:ind w:left="113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Volume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</w:p>
    <w:p w:rsidR="00B1443D" w:rsidRPr="004A74E0" w:rsidRDefault="00B1443D" w:rsidP="00907CCB">
      <w:pPr>
        <w:pStyle w:val="PNameClassline"/>
        <w:numPr>
          <w:ilvl w:val="1"/>
          <w:numId w:val="6"/>
        </w:numPr>
        <w:tabs>
          <w:tab w:val="clear" w:pos="4678"/>
          <w:tab w:val="clear" w:pos="7371"/>
          <w:tab w:val="left" w:pos="1560"/>
          <w:tab w:val="left" w:pos="3969"/>
          <w:tab w:val="left" w:pos="6379"/>
        </w:tabs>
        <w:ind w:left="113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Mass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</w:p>
    <w:p w:rsidR="00B1443D" w:rsidRPr="0086008D" w:rsidRDefault="00B1443D" w:rsidP="00907CCB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86008D">
        <w:rPr>
          <w:rFonts w:ascii="Calibri" w:hAnsi="Calibri"/>
          <w:sz w:val="24"/>
          <w:szCs w:val="24"/>
        </w:rPr>
        <w:t xml:space="preserve">You are using a Bunsen burner to heat water in a beaker. Draw a </w:t>
      </w:r>
      <w:r w:rsidRPr="0086008D">
        <w:rPr>
          <w:rFonts w:ascii="Calibri" w:hAnsi="Calibri"/>
          <w:b/>
          <w:sz w:val="24"/>
          <w:szCs w:val="24"/>
        </w:rPr>
        <w:t>scientific diagram</w:t>
      </w:r>
      <w:r w:rsidRPr="0086008D">
        <w:rPr>
          <w:rFonts w:ascii="Calibri" w:hAnsi="Calibri"/>
          <w:sz w:val="24"/>
          <w:szCs w:val="24"/>
        </w:rPr>
        <w:t xml:space="preserve"> to show how your equipment looks. You must use </w:t>
      </w:r>
      <w:r w:rsidRPr="0086008D">
        <w:rPr>
          <w:rFonts w:ascii="Calibri" w:hAnsi="Calibri"/>
          <w:b/>
          <w:sz w:val="24"/>
          <w:szCs w:val="24"/>
        </w:rPr>
        <w:t>proper 2D diagrams</w:t>
      </w:r>
      <w:r w:rsidRPr="0086008D">
        <w:rPr>
          <w:rFonts w:ascii="Calibri" w:hAnsi="Calibri"/>
          <w:sz w:val="24"/>
          <w:szCs w:val="24"/>
        </w:rPr>
        <w:t xml:space="preserve"> and </w:t>
      </w:r>
      <w:r w:rsidRPr="0086008D">
        <w:rPr>
          <w:rFonts w:ascii="Calibri" w:hAnsi="Calibri"/>
          <w:b/>
          <w:sz w:val="24"/>
          <w:szCs w:val="24"/>
        </w:rPr>
        <w:t>label</w:t>
      </w:r>
      <w:r w:rsidRPr="0086008D">
        <w:rPr>
          <w:rFonts w:ascii="Calibri" w:hAnsi="Calibri"/>
          <w:sz w:val="24"/>
          <w:szCs w:val="24"/>
        </w:rPr>
        <w:t xml:space="preserve"> all pieces of equipment.</w:t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7146F4">
        <w:rPr>
          <w:rFonts w:ascii="Calibri" w:hAnsi="Calibri"/>
          <w:sz w:val="24"/>
          <w:szCs w:val="24"/>
        </w:rPr>
        <w:t xml:space="preserve">   </w:t>
      </w:r>
      <w:r w:rsidR="002A04CC">
        <w:rPr>
          <w:rFonts w:ascii="Calibri" w:hAnsi="Calibri"/>
          <w:sz w:val="24"/>
          <w:szCs w:val="24"/>
        </w:rPr>
        <w:t>(8</w:t>
      </w:r>
      <w:r w:rsidR="0086008D" w:rsidRPr="0086008D">
        <w:rPr>
          <w:rFonts w:ascii="Calibri" w:hAnsi="Calibri"/>
          <w:sz w:val="24"/>
          <w:szCs w:val="24"/>
        </w:rPr>
        <w:t xml:space="preserve"> marks)</w:t>
      </w:r>
    </w:p>
    <w:p w:rsidR="00B1443D" w:rsidRDefault="00B1443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B1443D" w:rsidRDefault="00B1443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86008D" w:rsidRDefault="0086008D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27897">
        <w:rPr>
          <w:rFonts w:ascii="Arial" w:hAnsi="Arial" w:cs="Arial"/>
        </w:rPr>
        <w:lastRenderedPageBreak/>
        <w:t>Next to each piece of equipment, write the measurement.  Remember to include correct units.  (3 marks)</w:t>
      </w:r>
    </w:p>
    <w:p w:rsidR="00327897" w:rsidRPr="00327897" w:rsidRDefault="00327897" w:rsidP="00327897">
      <w:pPr>
        <w:pStyle w:val="ListParagraph"/>
        <w:ind w:left="644"/>
        <w:rPr>
          <w:rFonts w:ascii="Arial" w:hAnsi="Arial" w:cs="Arial"/>
        </w:rPr>
      </w:pPr>
    </w:p>
    <w:p w:rsidR="00327897" w:rsidRPr="00327897" w:rsidRDefault="00327897" w:rsidP="00327897">
      <w:pPr>
        <w:ind w:left="284"/>
        <w:rPr>
          <w:rFonts w:ascii="Arial" w:hAnsi="Arial" w:cs="Arial"/>
        </w:rPr>
      </w:pPr>
      <w:r w:rsidRPr="00327897">
        <w:rPr>
          <w:rFonts w:ascii="Arial" w:hAnsi="Arial" w:cs="Arial"/>
        </w:rPr>
        <w:tab/>
        <w:t>A:</w:t>
      </w:r>
      <w:r w:rsidRPr="00327897">
        <w:rPr>
          <w:rFonts w:ascii="Arial" w:hAnsi="Arial" w:cs="Arial"/>
        </w:rPr>
        <w:tab/>
        <w:t>The measurement on the ruler is:   _______________________</w:t>
      </w: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10175" cy="74295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:rsidR="00327897" w:rsidRPr="00327897" w:rsidRDefault="00327897" w:rsidP="00327897">
      <w:pPr>
        <w:pStyle w:val="ListParagraph"/>
        <w:ind w:left="644"/>
        <w:rPr>
          <w:rFonts w:ascii="Arial" w:hAnsi="Arial" w:cs="Arial"/>
        </w:rPr>
      </w:pPr>
    </w:p>
    <w:p w:rsidR="00327897" w:rsidRPr="00327897" w:rsidRDefault="00327897" w:rsidP="00327897">
      <w:pPr>
        <w:pStyle w:val="ListParagraph"/>
        <w:ind w:left="644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A0CAA3" wp14:editId="178A9294">
            <wp:simplePos x="0" y="0"/>
            <wp:positionH relativeFrom="column">
              <wp:posOffset>3886200</wp:posOffset>
            </wp:positionH>
            <wp:positionV relativeFrom="paragraph">
              <wp:posOffset>76200</wp:posOffset>
            </wp:positionV>
            <wp:extent cx="791845" cy="3524250"/>
            <wp:effectExtent l="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897" w:rsidRPr="00327897" w:rsidRDefault="00327897" w:rsidP="00327897">
      <w:pPr>
        <w:pStyle w:val="ListParagraph"/>
        <w:ind w:left="644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E39AE2" wp14:editId="27B991E4">
                <wp:simplePos x="0" y="0"/>
                <wp:positionH relativeFrom="column">
                  <wp:posOffset>4686300</wp:posOffset>
                </wp:positionH>
                <wp:positionV relativeFrom="paragraph">
                  <wp:posOffset>133350</wp:posOffset>
                </wp:positionV>
                <wp:extent cx="1943100" cy="131445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7897" w:rsidRDefault="00327897" w:rsidP="0032789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C:  The temperature     </w:t>
                            </w:r>
                          </w:p>
                          <w:p w:rsidR="00327897" w:rsidRDefault="00327897" w:rsidP="0032789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shown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on the  </w:t>
                            </w:r>
                          </w:p>
                          <w:p w:rsidR="00327897" w:rsidRDefault="00327897" w:rsidP="0032789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thermometer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is:    </w:t>
                            </w:r>
                          </w:p>
                          <w:p w:rsidR="0059379A" w:rsidRDefault="00327897" w:rsidP="0032789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</w:p>
                          <w:p w:rsidR="00327897" w:rsidRDefault="0059379A" w:rsidP="00327897">
                            <w:r>
                              <w:rPr>
                                <w:rFonts w:ascii="Arial" w:hAnsi="Arial" w:cs="Arial"/>
                              </w:rPr>
                              <w:t>_________________</w:t>
                            </w:r>
                            <w:r w:rsidR="0032789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369pt;margin-top:10.5pt;width:153pt;height:10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" stroked="f">
                <v:textbox>
                  <w:txbxContent>
                    <w:p w:rsidR="00327897" w:rsidRDefault="00327897" w:rsidP="0032789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C:  The temperature     </w:t>
                      </w:r>
                    </w:p>
                    <w:p w:rsidR="00327897" w:rsidRDefault="00327897" w:rsidP="0032789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shown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on the  </w:t>
                      </w:r>
                    </w:p>
                    <w:p w:rsidR="00327897" w:rsidRDefault="00327897" w:rsidP="0032789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thermometer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is:    </w:t>
                      </w:r>
                    </w:p>
                    <w:p w:rsidR="0059379A" w:rsidRDefault="00327897" w:rsidP="0032789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</w:p>
                    <w:p w:rsidR="00327897" w:rsidRDefault="0059379A" w:rsidP="00327897">
                      <w:r>
                        <w:rPr>
                          <w:rFonts w:ascii="Arial" w:hAnsi="Arial" w:cs="Arial"/>
                        </w:rPr>
                        <w:t>_________________</w:t>
                      </w:r>
                      <w:r w:rsidR="0032789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27897" w:rsidRPr="00327897" w:rsidRDefault="00327897" w:rsidP="00327897">
      <w:pPr>
        <w:pStyle w:val="ListParagraph"/>
        <w:ind w:left="644"/>
        <w:rPr>
          <w:rFonts w:ascii="Arial" w:hAnsi="Arial" w:cs="Arial"/>
        </w:rPr>
      </w:pPr>
      <w:r w:rsidRPr="00327897">
        <w:rPr>
          <w:rFonts w:ascii="Arial" w:hAnsi="Arial" w:cs="Arial"/>
        </w:rPr>
        <w:tab/>
        <w:t>B:</w:t>
      </w:r>
      <w:r w:rsidRPr="00327897">
        <w:rPr>
          <w:rFonts w:ascii="Arial" w:hAnsi="Arial" w:cs="Arial"/>
        </w:rPr>
        <w:tab/>
        <w:t>The volume of liquid in the cylinder</w:t>
      </w:r>
      <w:r w:rsidRPr="00327897">
        <w:rPr>
          <w:rFonts w:ascii="Arial" w:hAnsi="Arial" w:cs="Arial"/>
        </w:rPr>
        <w:tab/>
      </w:r>
      <w:r w:rsidRPr="00327897">
        <w:rPr>
          <w:rFonts w:ascii="Arial" w:hAnsi="Arial" w:cs="Arial"/>
        </w:rPr>
        <w:tab/>
      </w:r>
      <w:r w:rsidRPr="00327897">
        <w:rPr>
          <w:rFonts w:ascii="Arial" w:hAnsi="Arial" w:cs="Arial"/>
        </w:rPr>
        <w:tab/>
      </w:r>
      <w:r w:rsidRPr="00327897">
        <w:rPr>
          <w:rFonts w:ascii="Arial" w:hAnsi="Arial" w:cs="Arial"/>
        </w:rPr>
        <w:tab/>
      </w:r>
    </w:p>
    <w:p w:rsidR="00327897" w:rsidRPr="00327897" w:rsidRDefault="00327897" w:rsidP="00327897">
      <w:pPr>
        <w:pStyle w:val="ListParagraph"/>
        <w:ind w:left="644"/>
        <w:rPr>
          <w:rFonts w:ascii="Arial" w:hAnsi="Arial" w:cs="Arial"/>
        </w:rPr>
      </w:pPr>
      <w:r w:rsidRPr="00327897">
        <w:rPr>
          <w:rFonts w:ascii="Arial" w:hAnsi="Arial" w:cs="Arial"/>
        </w:rPr>
        <w:tab/>
      </w:r>
    </w:p>
    <w:p w:rsidR="00327897" w:rsidRPr="00327897" w:rsidRDefault="00327897" w:rsidP="00327897">
      <w:pPr>
        <w:ind w:left="284"/>
        <w:rPr>
          <w:rFonts w:ascii="Arial" w:hAnsi="Arial" w:cs="Arial"/>
        </w:rPr>
      </w:pPr>
      <w:proofErr w:type="gramStart"/>
      <w:r w:rsidRPr="00327897">
        <w:rPr>
          <w:rFonts w:ascii="Arial" w:hAnsi="Arial" w:cs="Arial"/>
        </w:rPr>
        <w:t>is</w:t>
      </w:r>
      <w:proofErr w:type="gramEnd"/>
      <w:r w:rsidRPr="00327897">
        <w:rPr>
          <w:rFonts w:ascii="Arial" w:hAnsi="Arial" w:cs="Arial"/>
        </w:rPr>
        <w:t>:   ________________</w:t>
      </w: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7620</wp:posOffset>
            </wp:positionV>
            <wp:extent cx="904875" cy="22002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:rsidR="00327897" w:rsidRPr="00327897" w:rsidRDefault="00327897" w:rsidP="00907CCB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:rsidR="00327897" w:rsidRDefault="00327897" w:rsidP="00907CCB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327897" w:rsidRDefault="00327897" w:rsidP="0032789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:rsidR="00327897" w:rsidRDefault="00327897" w:rsidP="0032789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:rsidR="00327897" w:rsidRDefault="00327897" w:rsidP="0032789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:rsidR="00327897" w:rsidRDefault="00327897" w:rsidP="0032789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327897" w:rsidRDefault="00327897" w:rsidP="0032789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EE31D5" w:rsidRDefault="00327897" w:rsidP="0032789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284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5.</w:t>
      </w:r>
      <w:r w:rsidR="00525714">
        <w:rPr>
          <w:rFonts w:ascii="Calibri" w:hAnsi="Calibri"/>
          <w:sz w:val="24"/>
          <w:szCs w:val="24"/>
        </w:rPr>
        <w:t>Label</w:t>
      </w:r>
      <w:proofErr w:type="gramEnd"/>
      <w:r w:rsidR="00525714">
        <w:rPr>
          <w:rFonts w:ascii="Calibri" w:hAnsi="Calibri"/>
          <w:sz w:val="24"/>
          <w:szCs w:val="24"/>
        </w:rPr>
        <w:t xml:space="preserve"> the following statements as </w:t>
      </w:r>
      <w:r w:rsidR="00525714">
        <w:rPr>
          <w:rFonts w:ascii="Calibri" w:hAnsi="Calibri"/>
          <w:b/>
          <w:sz w:val="24"/>
          <w:szCs w:val="24"/>
        </w:rPr>
        <w:t>observations</w:t>
      </w:r>
      <w:r w:rsidR="00361F58">
        <w:rPr>
          <w:rFonts w:ascii="Calibri" w:hAnsi="Calibri"/>
          <w:b/>
          <w:sz w:val="24"/>
          <w:szCs w:val="24"/>
        </w:rPr>
        <w:t xml:space="preserve"> </w:t>
      </w:r>
      <w:r w:rsidR="00361F58">
        <w:rPr>
          <w:rFonts w:ascii="Calibri" w:hAnsi="Calibri"/>
          <w:sz w:val="24"/>
          <w:szCs w:val="24"/>
        </w:rPr>
        <w:t>or</w:t>
      </w:r>
      <w:r w:rsidR="00525714">
        <w:rPr>
          <w:rFonts w:ascii="Calibri" w:hAnsi="Calibri"/>
          <w:sz w:val="24"/>
          <w:szCs w:val="24"/>
        </w:rPr>
        <w:t xml:space="preserve"> </w:t>
      </w:r>
      <w:r w:rsidR="00525714">
        <w:rPr>
          <w:rFonts w:ascii="Calibri" w:hAnsi="Calibri"/>
          <w:b/>
          <w:sz w:val="24"/>
          <w:szCs w:val="24"/>
        </w:rPr>
        <w:t>inferences</w:t>
      </w:r>
      <w:r w:rsidR="00525714">
        <w:rPr>
          <w:rFonts w:ascii="Calibri" w:hAnsi="Calibri"/>
          <w:sz w:val="24"/>
          <w:szCs w:val="24"/>
        </w:rPr>
        <w:t>:</w:t>
      </w:r>
      <w:r w:rsidR="00C53FC4">
        <w:rPr>
          <w:rFonts w:ascii="Calibri" w:hAnsi="Calibri"/>
          <w:sz w:val="24"/>
          <w:szCs w:val="24"/>
        </w:rPr>
        <w:t xml:space="preserve"> </w:t>
      </w:r>
      <w:r w:rsidR="00C53FC4">
        <w:rPr>
          <w:rFonts w:ascii="Calibri" w:hAnsi="Calibri"/>
          <w:sz w:val="24"/>
          <w:szCs w:val="24"/>
        </w:rPr>
        <w:tab/>
      </w:r>
      <w:r w:rsidR="00C53FC4">
        <w:rPr>
          <w:rFonts w:ascii="Calibri" w:hAnsi="Calibri"/>
          <w:sz w:val="24"/>
          <w:szCs w:val="24"/>
        </w:rPr>
        <w:tab/>
      </w:r>
      <w:r w:rsidR="00C53FC4">
        <w:rPr>
          <w:rFonts w:ascii="Calibri" w:hAnsi="Calibri"/>
          <w:sz w:val="24"/>
          <w:szCs w:val="24"/>
        </w:rPr>
        <w:tab/>
        <w:t>(6</w:t>
      </w:r>
      <w:r w:rsidR="00361F58">
        <w:rPr>
          <w:rFonts w:ascii="Calibri" w:hAnsi="Calibri"/>
          <w:sz w:val="24"/>
          <w:szCs w:val="24"/>
        </w:rPr>
        <w:t xml:space="preserve"> marks)</w:t>
      </w:r>
    </w:p>
    <w:p w:rsidR="00525714" w:rsidRDefault="00C17BF0" w:rsidP="00907CCB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liquid in the beaker is water</w:t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361F58" w:rsidP="00907CCB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Steam is rising from the </w:t>
      </w:r>
      <w:r w:rsidR="00C17BF0">
        <w:rPr>
          <w:rFonts w:ascii="Calibri" w:hAnsi="Calibri" w:cs="Arial"/>
          <w:sz w:val="24"/>
          <w:szCs w:val="24"/>
        </w:rPr>
        <w:t>soup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C17BF0" w:rsidP="00907CCB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liquid in the beaker is colourless</w:t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</w:p>
    <w:p w:rsidR="00361F58" w:rsidRPr="00361F58" w:rsidRDefault="00C17BF0" w:rsidP="00907CCB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cat is meowing loudly</w:t>
      </w:r>
      <w:r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C17BF0" w:rsidP="00907CCB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soup is hot</w:t>
      </w:r>
      <w:r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361F58" w:rsidP="00907CCB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The </w:t>
      </w:r>
      <w:r w:rsidR="00C17BF0">
        <w:rPr>
          <w:rFonts w:ascii="Calibri" w:hAnsi="Calibri" w:cs="Arial"/>
          <w:sz w:val="24"/>
          <w:szCs w:val="24"/>
        </w:rPr>
        <w:t>cat is hungry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361F58" w:rsidP="00361F5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</w:p>
    <w:p w:rsidR="00BC686F" w:rsidRPr="00BC686F" w:rsidRDefault="00BC686F" w:rsidP="00907CCB">
      <w:pPr>
        <w:pStyle w:val="ListParagraph"/>
        <w:numPr>
          <w:ilvl w:val="0"/>
          <w:numId w:val="10"/>
        </w:numPr>
      </w:pPr>
      <w:r w:rsidRPr="00BC686F">
        <w:lastRenderedPageBreak/>
        <w:t xml:space="preserve">Sarah and Jake want to find out how the volume of water in a cup affects how fast an Aspro-clear tablet will dissolve.  They get four cups:  </w:t>
      </w:r>
      <w:r w:rsidR="00904A60">
        <w:tab/>
      </w:r>
      <w:r w:rsidR="00904A60">
        <w:tab/>
      </w:r>
      <w:r w:rsidR="00904A60">
        <w:tab/>
        <w:t>(7 marks)</w:t>
      </w:r>
    </w:p>
    <w:p w:rsidR="00BC686F" w:rsidRPr="00BC686F" w:rsidRDefault="00BC686F" w:rsidP="00BC686F">
      <w:pPr>
        <w:ind w:left="426"/>
      </w:pPr>
    </w:p>
    <w:p w:rsidR="00BC686F" w:rsidRPr="00BC686F" w:rsidRDefault="00BC686F" w:rsidP="00BC686F">
      <w:pPr>
        <w:ind w:left="426"/>
      </w:pPr>
      <w:r w:rsidRPr="00BC686F">
        <w:tab/>
        <w:t>Cup 1:</w:t>
      </w:r>
      <w:r w:rsidRPr="00BC686F">
        <w:tab/>
      </w:r>
      <w:r w:rsidRPr="00BC686F">
        <w:tab/>
        <w:t>20mL water</w:t>
      </w:r>
    </w:p>
    <w:p w:rsidR="00BC686F" w:rsidRPr="00BC686F" w:rsidRDefault="00BC686F" w:rsidP="00BC686F">
      <w:pPr>
        <w:ind w:left="426"/>
      </w:pPr>
      <w:r w:rsidRPr="00BC686F">
        <w:tab/>
        <w:t>Cup 2:</w:t>
      </w:r>
      <w:r w:rsidRPr="00BC686F">
        <w:tab/>
      </w:r>
      <w:r w:rsidRPr="00BC686F">
        <w:tab/>
        <w:t>40mL water</w:t>
      </w:r>
    </w:p>
    <w:p w:rsidR="00BC686F" w:rsidRPr="00BC686F" w:rsidRDefault="00BC686F" w:rsidP="00BC686F">
      <w:pPr>
        <w:ind w:left="426"/>
      </w:pPr>
      <w:r w:rsidRPr="00BC686F">
        <w:tab/>
        <w:t>Cup 3:</w:t>
      </w:r>
      <w:r w:rsidRPr="00BC686F">
        <w:tab/>
      </w:r>
      <w:r w:rsidRPr="00BC686F">
        <w:tab/>
        <w:t>60mL water</w:t>
      </w:r>
    </w:p>
    <w:p w:rsidR="00BC686F" w:rsidRDefault="00BC686F" w:rsidP="00BC686F">
      <w:pPr>
        <w:ind w:left="284"/>
      </w:pPr>
      <w:r w:rsidRPr="00BC686F">
        <w:tab/>
        <w:t>Cup 4:</w:t>
      </w:r>
      <w:r w:rsidRPr="00BC686F">
        <w:tab/>
      </w:r>
      <w:r w:rsidRPr="00BC686F">
        <w:tab/>
        <w:t>80mL water</w:t>
      </w:r>
    </w:p>
    <w:p w:rsidR="00BC686F" w:rsidRDefault="00BC686F" w:rsidP="00BC686F">
      <w:pPr>
        <w:ind w:left="284"/>
      </w:pPr>
    </w:p>
    <w:p w:rsidR="00BC686F" w:rsidRDefault="00BC686F" w:rsidP="00907CCB">
      <w:pPr>
        <w:pStyle w:val="ListParagraph"/>
        <w:numPr>
          <w:ilvl w:val="0"/>
          <w:numId w:val="14"/>
        </w:numPr>
      </w:pPr>
      <w:r>
        <w:t>What is the independent variable?</w:t>
      </w:r>
    </w:p>
    <w:p w:rsidR="00BC686F" w:rsidRDefault="00BC686F" w:rsidP="00BC686F"/>
    <w:p w:rsidR="00BC686F" w:rsidRDefault="00BC686F" w:rsidP="00BC686F">
      <w:r>
        <w:t>_________________________________________________________________________________</w:t>
      </w:r>
    </w:p>
    <w:p w:rsidR="00BC686F" w:rsidRDefault="00BC686F" w:rsidP="00BC686F"/>
    <w:p w:rsidR="00BC686F" w:rsidRDefault="00BC686F" w:rsidP="00907CCB">
      <w:pPr>
        <w:pStyle w:val="ListParagraph"/>
        <w:numPr>
          <w:ilvl w:val="0"/>
          <w:numId w:val="14"/>
        </w:numPr>
      </w:pPr>
      <w:r>
        <w:t>What is the dependent variable?</w:t>
      </w:r>
    </w:p>
    <w:p w:rsidR="00BC686F" w:rsidRDefault="00BC686F" w:rsidP="00BC686F"/>
    <w:p w:rsidR="00BC686F" w:rsidRDefault="00BC686F" w:rsidP="00BC686F">
      <w:r>
        <w:t>_________________________________________________________________________________</w:t>
      </w:r>
    </w:p>
    <w:p w:rsidR="00BC686F" w:rsidRDefault="00BC686F" w:rsidP="00BC686F"/>
    <w:p w:rsidR="00BC686F" w:rsidRDefault="00BC686F" w:rsidP="00907CCB">
      <w:pPr>
        <w:pStyle w:val="ListParagraph"/>
        <w:numPr>
          <w:ilvl w:val="0"/>
          <w:numId w:val="14"/>
        </w:numPr>
      </w:pPr>
      <w:r>
        <w:t>List THREE controlled variables that Sarah and Jake would need to keep the same:</w:t>
      </w:r>
    </w:p>
    <w:p w:rsidR="00BC686F" w:rsidRDefault="00BC686F" w:rsidP="00BC686F"/>
    <w:p w:rsidR="00BC686F" w:rsidRDefault="00BC686F" w:rsidP="00BC686F">
      <w:r>
        <w:t>_________________________________________________________________________________</w:t>
      </w:r>
    </w:p>
    <w:p w:rsidR="00BC686F" w:rsidRDefault="00BC686F" w:rsidP="00BC686F"/>
    <w:p w:rsidR="00BC686F" w:rsidRDefault="00BC686F" w:rsidP="00BC686F">
      <w:r>
        <w:t>_________________________________________________________________________________</w:t>
      </w:r>
    </w:p>
    <w:p w:rsidR="00BC686F" w:rsidRDefault="00BC686F" w:rsidP="00BC686F"/>
    <w:p w:rsidR="00BC686F" w:rsidRPr="00BC686F" w:rsidRDefault="00BC686F" w:rsidP="00BC686F">
      <w:r>
        <w:t>_________________________________________________________________________________</w:t>
      </w:r>
    </w:p>
    <w:p w:rsidR="0059379A" w:rsidRDefault="00907CCB" w:rsidP="00907CCB">
      <w:pPr>
        <w:pStyle w:val="Ptablebodyindent1"/>
        <w:numPr>
          <w:ilvl w:val="0"/>
          <w:numId w:val="14"/>
        </w:numPr>
        <w:rPr>
          <w:rFonts w:ascii="Calibri" w:hAnsi="Calibri" w:cs="Arial"/>
        </w:rPr>
      </w:pPr>
      <w:r>
        <w:rPr>
          <w:rFonts w:ascii="Calibri" w:hAnsi="Calibri" w:cs="Arial"/>
        </w:rPr>
        <w:t>Write a suitable hypothesis for Sarah and Jake’s experiment:</w:t>
      </w:r>
    </w:p>
    <w:p w:rsidR="00907CCB" w:rsidRDefault="00907CCB" w:rsidP="00907CCB">
      <w:pPr>
        <w:pStyle w:val="Ptablebodyindent1"/>
        <w:rPr>
          <w:rFonts w:ascii="Calibri" w:hAnsi="Calibri" w:cs="Arial"/>
        </w:rPr>
      </w:pPr>
    </w:p>
    <w:p w:rsidR="00907CCB" w:rsidRDefault="00907CCB" w:rsidP="00907CCB">
      <w:pPr>
        <w:pStyle w:val="Ptablebodyindent1"/>
        <w:tabs>
          <w:tab w:val="clear" w:pos="567"/>
          <w:tab w:val="left" w:pos="284"/>
        </w:tabs>
        <w:ind w:left="0" w:firstLine="0"/>
        <w:rPr>
          <w:rFonts w:ascii="Calibri" w:hAnsi="Calibri" w:cs="Arial"/>
        </w:rPr>
      </w:pPr>
      <w:r>
        <w:rPr>
          <w:rFonts w:ascii="Calibri" w:hAnsi="Calibri" w:cs="Arial"/>
        </w:rPr>
        <w:t>______________________________________________________________________________</w:t>
      </w:r>
    </w:p>
    <w:p w:rsidR="00907CCB" w:rsidRDefault="00907CCB" w:rsidP="00907CCB">
      <w:pPr>
        <w:pStyle w:val="Ptablebodyindent1"/>
        <w:tabs>
          <w:tab w:val="clear" w:pos="567"/>
          <w:tab w:val="left" w:pos="284"/>
        </w:tabs>
        <w:ind w:left="0" w:firstLine="0"/>
        <w:rPr>
          <w:rFonts w:ascii="Calibri" w:hAnsi="Calibri" w:cs="Arial"/>
        </w:rPr>
      </w:pPr>
    </w:p>
    <w:p w:rsidR="00E24951" w:rsidRDefault="00525714" w:rsidP="00907CCB">
      <w:pPr>
        <w:pStyle w:val="Ptablebodyindent1"/>
        <w:numPr>
          <w:ilvl w:val="0"/>
          <w:numId w:val="15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What is the difference between </w:t>
      </w:r>
      <w:r>
        <w:rPr>
          <w:rFonts w:ascii="Calibri" w:hAnsi="Calibri" w:cs="Arial"/>
          <w:i/>
        </w:rPr>
        <w:t>qualitative</w:t>
      </w:r>
      <w:r>
        <w:rPr>
          <w:rFonts w:ascii="Calibri" w:hAnsi="Calibri" w:cs="Arial"/>
        </w:rPr>
        <w:t xml:space="preserve"> and </w:t>
      </w:r>
      <w:r>
        <w:rPr>
          <w:rFonts w:ascii="Calibri" w:hAnsi="Calibri" w:cs="Arial"/>
          <w:i/>
        </w:rPr>
        <w:t>quantitative</w:t>
      </w:r>
      <w:r>
        <w:rPr>
          <w:rFonts w:ascii="Calibri" w:hAnsi="Calibri" w:cs="Arial"/>
        </w:rPr>
        <w:t xml:space="preserve"> </w:t>
      </w:r>
      <w:r w:rsidR="00332AD0">
        <w:rPr>
          <w:rFonts w:ascii="Calibri" w:hAnsi="Calibri" w:cs="Arial"/>
        </w:rPr>
        <w:t>observations?</w:t>
      </w:r>
      <w:r w:rsidR="00C53FC4">
        <w:rPr>
          <w:rFonts w:ascii="Calibri" w:hAnsi="Calibri" w:cs="Arial"/>
        </w:rPr>
        <w:t xml:space="preserve"> </w:t>
      </w:r>
      <w:r w:rsidR="00062E5A">
        <w:rPr>
          <w:rFonts w:ascii="Calibri" w:hAnsi="Calibri" w:cs="Arial"/>
        </w:rPr>
        <w:t xml:space="preserve">Explain each one with the help of an example. </w:t>
      </w:r>
      <w:r w:rsidR="00332AD0">
        <w:rPr>
          <w:rFonts w:ascii="Calibri" w:hAnsi="Calibri" w:cs="Arial"/>
        </w:rPr>
        <w:t xml:space="preserve">                                  </w:t>
      </w:r>
      <w:r w:rsidR="00C53FC4">
        <w:rPr>
          <w:rFonts w:ascii="Calibri" w:hAnsi="Calibri" w:cs="Arial"/>
        </w:rPr>
        <w:tab/>
      </w:r>
      <w:r w:rsidR="00332AD0">
        <w:rPr>
          <w:rFonts w:ascii="Calibri" w:hAnsi="Calibri" w:cs="Arial"/>
        </w:rPr>
        <w:t xml:space="preserve">        </w:t>
      </w:r>
      <w:r w:rsidR="00BC686F">
        <w:rPr>
          <w:rFonts w:ascii="Calibri" w:hAnsi="Calibri" w:cs="Arial"/>
        </w:rPr>
        <w:t xml:space="preserve">                </w:t>
      </w:r>
      <w:r w:rsidR="00332AD0">
        <w:rPr>
          <w:rFonts w:ascii="Calibri" w:hAnsi="Calibri" w:cs="Arial"/>
        </w:rPr>
        <w:t xml:space="preserve">             </w:t>
      </w:r>
      <w:r w:rsidR="00C53FC4">
        <w:rPr>
          <w:rFonts w:ascii="Calibri" w:hAnsi="Calibri" w:cs="Arial"/>
        </w:rPr>
        <w:t>(</w:t>
      </w:r>
      <w:r w:rsidR="00904A60">
        <w:rPr>
          <w:rFonts w:ascii="Calibri" w:hAnsi="Calibri" w:cs="Arial"/>
        </w:rPr>
        <w:t>6</w:t>
      </w:r>
      <w:r w:rsidR="00361F58">
        <w:rPr>
          <w:rFonts w:ascii="Calibri" w:hAnsi="Calibri" w:cs="Arial"/>
        </w:rPr>
        <w:t xml:space="preserve"> marks)</w:t>
      </w:r>
    </w:p>
    <w:p w:rsidR="00525714" w:rsidRPr="00525714" w:rsidRDefault="00525714" w:rsidP="00446DC0">
      <w:pPr>
        <w:pStyle w:val="Ptablebodyindent1"/>
        <w:ind w:left="227"/>
        <w:rPr>
          <w:rFonts w:ascii="Calibri" w:hAnsi="Calibri" w:cs="Arial"/>
        </w:rPr>
      </w:pPr>
    </w:p>
    <w:p w:rsidR="004E0FFF" w:rsidRPr="001D1F09" w:rsidRDefault="00361F58" w:rsidP="00F308A2">
      <w:pPr>
        <w:pStyle w:val="Ptablebodyindent1"/>
        <w:spacing w:line="480" w:lineRule="auto"/>
        <w:ind w:left="340" w:firstLine="0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</w:p>
    <w:p w:rsidR="00062E5A" w:rsidRPr="001D1F09" w:rsidRDefault="00062E5A" w:rsidP="00062E5A">
      <w:pPr>
        <w:pStyle w:val="Ptablebodyindent1"/>
        <w:spacing w:line="480" w:lineRule="auto"/>
        <w:ind w:left="340" w:firstLine="0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:rsidR="00062E5A" w:rsidRPr="001D1F09" w:rsidRDefault="00062E5A" w:rsidP="00062E5A">
      <w:pPr>
        <w:pStyle w:val="Ptablebodyindent1"/>
        <w:spacing w:line="480" w:lineRule="auto"/>
        <w:ind w:left="340" w:firstLine="0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:rsidR="004E0FFF" w:rsidRDefault="00904A60" w:rsidP="00907CCB">
      <w:pPr>
        <w:pStyle w:val="Ptablebodyindent1"/>
        <w:numPr>
          <w:ilvl w:val="0"/>
          <w:numId w:val="15"/>
        </w:numPr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 xml:space="preserve">a) </w:t>
      </w:r>
      <w:r w:rsidR="00907CCB">
        <w:rPr>
          <w:rFonts w:ascii="Calibri" w:hAnsi="Calibri" w:cs="Arial"/>
        </w:rPr>
        <w:t>What is the difference between a mistake and an error? Explain each with the help of an example.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(4 marks)</w:t>
      </w:r>
    </w:p>
    <w:p w:rsidR="00907CCB" w:rsidRDefault="00907CCB" w:rsidP="00907CCB">
      <w:pPr>
        <w:pStyle w:val="Ptablebodyindent1"/>
        <w:rPr>
          <w:rFonts w:ascii="Calibri" w:hAnsi="Calibri" w:cs="Arial"/>
        </w:rPr>
      </w:pPr>
    </w:p>
    <w:p w:rsidR="00907CCB" w:rsidRPr="001D1F09" w:rsidRDefault="00907CCB" w:rsidP="00907CCB">
      <w:pPr>
        <w:pStyle w:val="Ptablebodyindent1"/>
        <w:spacing w:line="480" w:lineRule="auto"/>
        <w:ind w:left="340" w:firstLine="0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:rsidR="00904A60" w:rsidRDefault="00904A60" w:rsidP="00907CCB">
      <w:pPr>
        <w:pStyle w:val="Ptablebodyindent1"/>
        <w:spacing w:line="480" w:lineRule="auto"/>
        <w:ind w:left="340" w:firstLine="0"/>
        <w:rPr>
          <w:rFonts w:ascii="Calibri" w:hAnsi="Calibri" w:cs="Arial"/>
          <w:u w:val="single"/>
        </w:rPr>
      </w:pPr>
    </w:p>
    <w:p w:rsidR="00904A60" w:rsidRPr="00904A60" w:rsidRDefault="00904A60" w:rsidP="00907CCB">
      <w:pPr>
        <w:pStyle w:val="Ptablebodyindent1"/>
        <w:spacing w:line="480" w:lineRule="auto"/>
        <w:ind w:left="340" w:firstLine="0"/>
        <w:rPr>
          <w:rFonts w:ascii="Calibri" w:hAnsi="Calibri" w:cs="Arial"/>
        </w:rPr>
      </w:pPr>
      <w:r w:rsidRPr="00904A60">
        <w:rPr>
          <w:rFonts w:ascii="Calibri" w:hAnsi="Calibri" w:cs="Arial"/>
        </w:rPr>
        <w:t>b)</w:t>
      </w:r>
      <w:r w:rsidR="00907CCB" w:rsidRPr="00904A60">
        <w:rPr>
          <w:rFonts w:ascii="Calibri" w:hAnsi="Calibri" w:cs="Arial"/>
        </w:rPr>
        <w:tab/>
      </w:r>
      <w:r w:rsidRPr="00904A60">
        <w:rPr>
          <w:rFonts w:ascii="Calibri" w:hAnsi="Calibri" w:cs="Arial"/>
        </w:rPr>
        <w:t xml:space="preserve">What is a </w:t>
      </w:r>
      <w:proofErr w:type="spellStart"/>
      <w:r w:rsidRPr="00904A60">
        <w:rPr>
          <w:rFonts w:ascii="Calibri" w:hAnsi="Calibri" w:cs="Arial"/>
        </w:rPr>
        <w:t>parallex</w:t>
      </w:r>
      <w:proofErr w:type="spellEnd"/>
      <w:r w:rsidRPr="00904A60">
        <w:rPr>
          <w:rFonts w:ascii="Calibri" w:hAnsi="Calibri" w:cs="Arial"/>
        </w:rPr>
        <w:t xml:space="preserve"> error?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(2 marks)</w:t>
      </w:r>
    </w:p>
    <w:p w:rsidR="00907CCB" w:rsidRPr="001D1F09" w:rsidRDefault="00907CCB" w:rsidP="00907CCB">
      <w:pPr>
        <w:pStyle w:val="Ptablebodyindent1"/>
        <w:spacing w:line="480" w:lineRule="auto"/>
        <w:ind w:left="340" w:firstLine="0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:rsidR="00907CCB" w:rsidRPr="001D1F09" w:rsidRDefault="00907CCB" w:rsidP="00907CCB">
      <w:pPr>
        <w:pStyle w:val="Ptablebodyindent1"/>
        <w:spacing w:line="480" w:lineRule="auto"/>
        <w:ind w:left="340" w:firstLine="0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:rsidR="00907CCB" w:rsidRPr="001D1F09" w:rsidRDefault="00907CCB" w:rsidP="00907CCB">
      <w:pPr>
        <w:pStyle w:val="Ptablebodyindent1"/>
        <w:rPr>
          <w:rFonts w:ascii="Calibri" w:hAnsi="Calibri" w:cs="Arial"/>
        </w:rPr>
      </w:pPr>
    </w:p>
    <w:p w:rsidR="00223D06" w:rsidRPr="00907CCB" w:rsidRDefault="00B20F8C" w:rsidP="00907CCB">
      <w:pPr>
        <w:spacing w:line="480" w:lineRule="auto"/>
        <w:ind w:left="360"/>
        <w:jc w:val="center"/>
        <w:rPr>
          <w:rFonts w:ascii="Calibri" w:hAnsi="Calibri" w:cs="Calibri"/>
          <w:b/>
          <w:sz w:val="32"/>
        </w:rPr>
      </w:pPr>
      <w:r w:rsidRPr="009F07C2">
        <w:rPr>
          <w:rFonts w:ascii="Calibri" w:hAnsi="Calibri" w:cs="Calibri"/>
          <w:b/>
          <w:sz w:val="32"/>
        </w:rPr>
        <w:t xml:space="preserve">END OF </w:t>
      </w:r>
      <w:r w:rsidR="00F00FDD" w:rsidRPr="009F07C2">
        <w:rPr>
          <w:rFonts w:ascii="Calibri" w:hAnsi="Calibri" w:cs="Calibri"/>
          <w:b/>
          <w:sz w:val="32"/>
        </w:rPr>
        <w:t>TEST</w:t>
      </w:r>
    </w:p>
    <w:p w:rsidR="00223D06" w:rsidRPr="009F07C2" w:rsidRDefault="00223D06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</w:p>
    <w:sectPr w:rsidR="00223D06" w:rsidRPr="009F07C2" w:rsidSect="00BC686F">
      <w:type w:val="continuous"/>
      <w:pgSz w:w="11906" w:h="16838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F4F43BC"/>
    <w:multiLevelType w:val="hybridMultilevel"/>
    <w:tmpl w:val="1474FEF8"/>
    <w:lvl w:ilvl="0" w:tplc="5D50609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6AC527B"/>
    <w:multiLevelType w:val="hybridMultilevel"/>
    <w:tmpl w:val="6F50E3E4"/>
    <w:lvl w:ilvl="0" w:tplc="C27A657A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CB43CE2"/>
    <w:multiLevelType w:val="hybridMultilevel"/>
    <w:tmpl w:val="E5A2F5DE"/>
    <w:lvl w:ilvl="0" w:tplc="91306CE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1345EBF"/>
    <w:multiLevelType w:val="hybridMultilevel"/>
    <w:tmpl w:val="D2EC30D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04D20"/>
    <w:multiLevelType w:val="multilevel"/>
    <w:tmpl w:val="73AADE8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6">
    <w:nsid w:val="3956614E"/>
    <w:multiLevelType w:val="hybridMultilevel"/>
    <w:tmpl w:val="FA2633E4"/>
    <w:lvl w:ilvl="0" w:tplc="5F26AC40">
      <w:start w:val="7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0" w:hanging="360"/>
      </w:pPr>
    </w:lvl>
    <w:lvl w:ilvl="2" w:tplc="0C09001B" w:tentative="1">
      <w:start w:val="1"/>
      <w:numFmt w:val="lowerRoman"/>
      <w:lvlText w:val="%3."/>
      <w:lvlJc w:val="right"/>
      <w:pPr>
        <w:ind w:left="2140" w:hanging="180"/>
      </w:pPr>
    </w:lvl>
    <w:lvl w:ilvl="3" w:tplc="0C09000F" w:tentative="1">
      <w:start w:val="1"/>
      <w:numFmt w:val="decimal"/>
      <w:lvlText w:val="%4."/>
      <w:lvlJc w:val="left"/>
      <w:pPr>
        <w:ind w:left="2860" w:hanging="360"/>
      </w:pPr>
    </w:lvl>
    <w:lvl w:ilvl="4" w:tplc="0C090019" w:tentative="1">
      <w:start w:val="1"/>
      <w:numFmt w:val="lowerLetter"/>
      <w:lvlText w:val="%5."/>
      <w:lvlJc w:val="left"/>
      <w:pPr>
        <w:ind w:left="3580" w:hanging="360"/>
      </w:pPr>
    </w:lvl>
    <w:lvl w:ilvl="5" w:tplc="0C09001B" w:tentative="1">
      <w:start w:val="1"/>
      <w:numFmt w:val="lowerRoman"/>
      <w:lvlText w:val="%6."/>
      <w:lvlJc w:val="right"/>
      <w:pPr>
        <w:ind w:left="4300" w:hanging="180"/>
      </w:pPr>
    </w:lvl>
    <w:lvl w:ilvl="6" w:tplc="0C09000F" w:tentative="1">
      <w:start w:val="1"/>
      <w:numFmt w:val="decimal"/>
      <w:lvlText w:val="%7."/>
      <w:lvlJc w:val="left"/>
      <w:pPr>
        <w:ind w:left="5020" w:hanging="360"/>
      </w:pPr>
    </w:lvl>
    <w:lvl w:ilvl="7" w:tplc="0C090019" w:tentative="1">
      <w:start w:val="1"/>
      <w:numFmt w:val="lowerLetter"/>
      <w:lvlText w:val="%8."/>
      <w:lvlJc w:val="left"/>
      <w:pPr>
        <w:ind w:left="5740" w:hanging="360"/>
      </w:pPr>
    </w:lvl>
    <w:lvl w:ilvl="8" w:tplc="0C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>
    <w:nsid w:val="3B404EAD"/>
    <w:multiLevelType w:val="hybridMultilevel"/>
    <w:tmpl w:val="5F98A3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15247"/>
    <w:multiLevelType w:val="hybridMultilevel"/>
    <w:tmpl w:val="D026F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1C6CF2"/>
    <w:multiLevelType w:val="hybridMultilevel"/>
    <w:tmpl w:val="12A83D5A"/>
    <w:lvl w:ilvl="0" w:tplc="550865C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21C22C8"/>
    <w:multiLevelType w:val="hybridMultilevel"/>
    <w:tmpl w:val="3738D4EA"/>
    <w:lvl w:ilvl="0" w:tplc="23C0E6A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642B06AB"/>
    <w:multiLevelType w:val="hybridMultilevel"/>
    <w:tmpl w:val="ECD8E2B6"/>
    <w:lvl w:ilvl="0" w:tplc="01CA17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F16436"/>
    <w:multiLevelType w:val="hybridMultilevel"/>
    <w:tmpl w:val="DC1E1C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B3DCF"/>
    <w:multiLevelType w:val="hybridMultilevel"/>
    <w:tmpl w:val="CA7EC5B2"/>
    <w:lvl w:ilvl="0" w:tplc="F76CAFEE">
      <w:start w:val="1"/>
      <w:numFmt w:val="decimal"/>
      <w:lvlText w:val="%1."/>
      <w:lvlJc w:val="left"/>
      <w:pPr>
        <w:ind w:left="644" w:hanging="360"/>
      </w:pPr>
      <w:rPr>
        <w:rFonts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B601FA"/>
    <w:multiLevelType w:val="hybridMultilevel"/>
    <w:tmpl w:val="DD5C9F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5"/>
  </w:num>
  <w:num w:numId="3">
    <w:abstractNumId w:val="8"/>
  </w:num>
  <w:num w:numId="4">
    <w:abstractNumId w:val="9"/>
  </w:num>
  <w:num w:numId="5">
    <w:abstractNumId w:val="1"/>
  </w:num>
  <w:num w:numId="6">
    <w:abstractNumId w:val="13"/>
  </w:num>
  <w:num w:numId="7">
    <w:abstractNumId w:val="4"/>
  </w:num>
  <w:num w:numId="8">
    <w:abstractNumId w:val="14"/>
  </w:num>
  <w:num w:numId="9">
    <w:abstractNumId w:val="12"/>
  </w:num>
  <w:num w:numId="10">
    <w:abstractNumId w:val="2"/>
  </w:num>
  <w:num w:numId="11">
    <w:abstractNumId w:val="10"/>
  </w:num>
  <w:num w:numId="12">
    <w:abstractNumId w:val="11"/>
  </w:num>
  <w:num w:numId="13">
    <w:abstractNumId w:val="7"/>
  </w:num>
  <w:num w:numId="14">
    <w:abstractNumId w:val="3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E4"/>
    <w:rsid w:val="00001CFA"/>
    <w:rsid w:val="00010989"/>
    <w:rsid w:val="00016C04"/>
    <w:rsid w:val="00031F3B"/>
    <w:rsid w:val="00035EE3"/>
    <w:rsid w:val="00040568"/>
    <w:rsid w:val="00061E14"/>
    <w:rsid w:val="00062E5A"/>
    <w:rsid w:val="0008466E"/>
    <w:rsid w:val="00084A0B"/>
    <w:rsid w:val="00087345"/>
    <w:rsid w:val="000A0C7C"/>
    <w:rsid w:val="000A43C7"/>
    <w:rsid w:val="000A597C"/>
    <w:rsid w:val="000B7B82"/>
    <w:rsid w:val="000D6466"/>
    <w:rsid w:val="000D6DEC"/>
    <w:rsid w:val="000D72BC"/>
    <w:rsid w:val="000E3BB1"/>
    <w:rsid w:val="000F68DE"/>
    <w:rsid w:val="00101974"/>
    <w:rsid w:val="00112F83"/>
    <w:rsid w:val="00131F59"/>
    <w:rsid w:val="00140289"/>
    <w:rsid w:val="0015355E"/>
    <w:rsid w:val="001564F1"/>
    <w:rsid w:val="0017203C"/>
    <w:rsid w:val="0017499A"/>
    <w:rsid w:val="001759C2"/>
    <w:rsid w:val="001B017D"/>
    <w:rsid w:val="001C77E9"/>
    <w:rsid w:val="001D11BD"/>
    <w:rsid w:val="001D1F09"/>
    <w:rsid w:val="001F1465"/>
    <w:rsid w:val="002000AA"/>
    <w:rsid w:val="002174DB"/>
    <w:rsid w:val="00217F15"/>
    <w:rsid w:val="00223D06"/>
    <w:rsid w:val="00231819"/>
    <w:rsid w:val="00247615"/>
    <w:rsid w:val="00247D19"/>
    <w:rsid w:val="002504E7"/>
    <w:rsid w:val="002710C9"/>
    <w:rsid w:val="00274C0F"/>
    <w:rsid w:val="002A02ED"/>
    <w:rsid w:val="002A04CC"/>
    <w:rsid w:val="002A5A15"/>
    <w:rsid w:val="002C2571"/>
    <w:rsid w:val="002D0A58"/>
    <w:rsid w:val="002D16E3"/>
    <w:rsid w:val="002E15C3"/>
    <w:rsid w:val="002F377B"/>
    <w:rsid w:val="0030036C"/>
    <w:rsid w:val="00327897"/>
    <w:rsid w:val="00332AD0"/>
    <w:rsid w:val="0034569B"/>
    <w:rsid w:val="00346663"/>
    <w:rsid w:val="00350BB5"/>
    <w:rsid w:val="00350E00"/>
    <w:rsid w:val="0035518F"/>
    <w:rsid w:val="00361F58"/>
    <w:rsid w:val="00374D69"/>
    <w:rsid w:val="0038034F"/>
    <w:rsid w:val="00381333"/>
    <w:rsid w:val="003858FB"/>
    <w:rsid w:val="00395E5D"/>
    <w:rsid w:val="003D55C4"/>
    <w:rsid w:val="003E714F"/>
    <w:rsid w:val="003F66E2"/>
    <w:rsid w:val="00400240"/>
    <w:rsid w:val="00413F29"/>
    <w:rsid w:val="004178FA"/>
    <w:rsid w:val="00432CD2"/>
    <w:rsid w:val="004349E5"/>
    <w:rsid w:val="00445DCF"/>
    <w:rsid w:val="00446DC0"/>
    <w:rsid w:val="00456D95"/>
    <w:rsid w:val="00467250"/>
    <w:rsid w:val="00483644"/>
    <w:rsid w:val="0049638E"/>
    <w:rsid w:val="004A3A8B"/>
    <w:rsid w:val="004A6C5A"/>
    <w:rsid w:val="004A74E0"/>
    <w:rsid w:val="004B5643"/>
    <w:rsid w:val="004C7F76"/>
    <w:rsid w:val="004D03CB"/>
    <w:rsid w:val="004D0407"/>
    <w:rsid w:val="004E0FFF"/>
    <w:rsid w:val="00520DBB"/>
    <w:rsid w:val="00522108"/>
    <w:rsid w:val="00524D3E"/>
    <w:rsid w:val="00525714"/>
    <w:rsid w:val="005424A4"/>
    <w:rsid w:val="005659C7"/>
    <w:rsid w:val="005661FD"/>
    <w:rsid w:val="0056770B"/>
    <w:rsid w:val="005770B2"/>
    <w:rsid w:val="005865DA"/>
    <w:rsid w:val="0059379A"/>
    <w:rsid w:val="00597456"/>
    <w:rsid w:val="005A1C36"/>
    <w:rsid w:val="005A7749"/>
    <w:rsid w:val="005B4FD6"/>
    <w:rsid w:val="005C2A6B"/>
    <w:rsid w:val="005E131E"/>
    <w:rsid w:val="005E34E0"/>
    <w:rsid w:val="0062409D"/>
    <w:rsid w:val="006259B9"/>
    <w:rsid w:val="0062641A"/>
    <w:rsid w:val="00643B4D"/>
    <w:rsid w:val="00646EEC"/>
    <w:rsid w:val="006570F2"/>
    <w:rsid w:val="00657FC9"/>
    <w:rsid w:val="006805AF"/>
    <w:rsid w:val="0068796B"/>
    <w:rsid w:val="00692EFC"/>
    <w:rsid w:val="006B4EB3"/>
    <w:rsid w:val="006C2A1D"/>
    <w:rsid w:val="006D0D87"/>
    <w:rsid w:val="006E13E4"/>
    <w:rsid w:val="006E4EFD"/>
    <w:rsid w:val="006F57A2"/>
    <w:rsid w:val="007009B7"/>
    <w:rsid w:val="00700A82"/>
    <w:rsid w:val="007146F4"/>
    <w:rsid w:val="00756A27"/>
    <w:rsid w:val="00761E09"/>
    <w:rsid w:val="007625B9"/>
    <w:rsid w:val="007679F0"/>
    <w:rsid w:val="00775D3B"/>
    <w:rsid w:val="00782A09"/>
    <w:rsid w:val="00783300"/>
    <w:rsid w:val="007934BF"/>
    <w:rsid w:val="007B045B"/>
    <w:rsid w:val="007C1228"/>
    <w:rsid w:val="007C28EE"/>
    <w:rsid w:val="007E3422"/>
    <w:rsid w:val="007E7D8F"/>
    <w:rsid w:val="007F3788"/>
    <w:rsid w:val="008072D6"/>
    <w:rsid w:val="0081633B"/>
    <w:rsid w:val="00821052"/>
    <w:rsid w:val="00823445"/>
    <w:rsid w:val="00835FA9"/>
    <w:rsid w:val="00841D56"/>
    <w:rsid w:val="0086008D"/>
    <w:rsid w:val="008827ED"/>
    <w:rsid w:val="0089184A"/>
    <w:rsid w:val="008971F8"/>
    <w:rsid w:val="008A15B2"/>
    <w:rsid w:val="008A496E"/>
    <w:rsid w:val="008D0C55"/>
    <w:rsid w:val="008E0231"/>
    <w:rsid w:val="008F5DC0"/>
    <w:rsid w:val="00904A60"/>
    <w:rsid w:val="00907CCB"/>
    <w:rsid w:val="00910D7E"/>
    <w:rsid w:val="00911F21"/>
    <w:rsid w:val="009165EB"/>
    <w:rsid w:val="00925C52"/>
    <w:rsid w:val="00933A6A"/>
    <w:rsid w:val="00956B23"/>
    <w:rsid w:val="00960D86"/>
    <w:rsid w:val="00967CFF"/>
    <w:rsid w:val="00982039"/>
    <w:rsid w:val="009830D2"/>
    <w:rsid w:val="009B166F"/>
    <w:rsid w:val="009B2624"/>
    <w:rsid w:val="009B5E42"/>
    <w:rsid w:val="009B6167"/>
    <w:rsid w:val="009E27A3"/>
    <w:rsid w:val="009E4945"/>
    <w:rsid w:val="009E5956"/>
    <w:rsid w:val="009F07C2"/>
    <w:rsid w:val="00A062D0"/>
    <w:rsid w:val="00A1170F"/>
    <w:rsid w:val="00A2265B"/>
    <w:rsid w:val="00A250F1"/>
    <w:rsid w:val="00A316D9"/>
    <w:rsid w:val="00A348BC"/>
    <w:rsid w:val="00A4647E"/>
    <w:rsid w:val="00A53C7B"/>
    <w:rsid w:val="00A541B6"/>
    <w:rsid w:val="00A54CBC"/>
    <w:rsid w:val="00A55FBF"/>
    <w:rsid w:val="00A5781F"/>
    <w:rsid w:val="00A65E9F"/>
    <w:rsid w:val="00A744C5"/>
    <w:rsid w:val="00A74CC5"/>
    <w:rsid w:val="00A85B01"/>
    <w:rsid w:val="00A85C2B"/>
    <w:rsid w:val="00AB71EA"/>
    <w:rsid w:val="00AC0F20"/>
    <w:rsid w:val="00AD1FEC"/>
    <w:rsid w:val="00AE53B7"/>
    <w:rsid w:val="00AF241C"/>
    <w:rsid w:val="00B05E4D"/>
    <w:rsid w:val="00B11911"/>
    <w:rsid w:val="00B1443D"/>
    <w:rsid w:val="00B17ECA"/>
    <w:rsid w:val="00B20F8C"/>
    <w:rsid w:val="00B213E9"/>
    <w:rsid w:val="00B26C3A"/>
    <w:rsid w:val="00B45570"/>
    <w:rsid w:val="00B523D7"/>
    <w:rsid w:val="00B718C7"/>
    <w:rsid w:val="00B7755B"/>
    <w:rsid w:val="00B82088"/>
    <w:rsid w:val="00B83785"/>
    <w:rsid w:val="00B8755B"/>
    <w:rsid w:val="00B8768C"/>
    <w:rsid w:val="00B920FF"/>
    <w:rsid w:val="00BA0A1D"/>
    <w:rsid w:val="00BB4858"/>
    <w:rsid w:val="00BB5875"/>
    <w:rsid w:val="00BC686F"/>
    <w:rsid w:val="00BE0D90"/>
    <w:rsid w:val="00BE63D1"/>
    <w:rsid w:val="00BF049F"/>
    <w:rsid w:val="00BF7195"/>
    <w:rsid w:val="00C15C59"/>
    <w:rsid w:val="00C17BF0"/>
    <w:rsid w:val="00C372BE"/>
    <w:rsid w:val="00C500B7"/>
    <w:rsid w:val="00C53FC4"/>
    <w:rsid w:val="00C714B0"/>
    <w:rsid w:val="00C723C1"/>
    <w:rsid w:val="00C7308D"/>
    <w:rsid w:val="00C77E9D"/>
    <w:rsid w:val="00CA5EE1"/>
    <w:rsid w:val="00CB0770"/>
    <w:rsid w:val="00CB5B24"/>
    <w:rsid w:val="00CC0A43"/>
    <w:rsid w:val="00CD010C"/>
    <w:rsid w:val="00CD7759"/>
    <w:rsid w:val="00CE1043"/>
    <w:rsid w:val="00CE1A05"/>
    <w:rsid w:val="00CF3500"/>
    <w:rsid w:val="00CF3BA2"/>
    <w:rsid w:val="00CF52E2"/>
    <w:rsid w:val="00D03330"/>
    <w:rsid w:val="00D064F1"/>
    <w:rsid w:val="00D116ED"/>
    <w:rsid w:val="00D223B4"/>
    <w:rsid w:val="00D23BE4"/>
    <w:rsid w:val="00D344E0"/>
    <w:rsid w:val="00D45FB2"/>
    <w:rsid w:val="00D45FC0"/>
    <w:rsid w:val="00D50B92"/>
    <w:rsid w:val="00D51C66"/>
    <w:rsid w:val="00D71233"/>
    <w:rsid w:val="00D8512C"/>
    <w:rsid w:val="00D85F6A"/>
    <w:rsid w:val="00D90A45"/>
    <w:rsid w:val="00DB2037"/>
    <w:rsid w:val="00DC2931"/>
    <w:rsid w:val="00DD5CE9"/>
    <w:rsid w:val="00DF3C09"/>
    <w:rsid w:val="00DF6584"/>
    <w:rsid w:val="00E24951"/>
    <w:rsid w:val="00E31229"/>
    <w:rsid w:val="00E32ED2"/>
    <w:rsid w:val="00E36E62"/>
    <w:rsid w:val="00E42184"/>
    <w:rsid w:val="00E43974"/>
    <w:rsid w:val="00E60D00"/>
    <w:rsid w:val="00E6446A"/>
    <w:rsid w:val="00E80425"/>
    <w:rsid w:val="00EB2CFF"/>
    <w:rsid w:val="00EC6989"/>
    <w:rsid w:val="00ED1D3D"/>
    <w:rsid w:val="00EE31D5"/>
    <w:rsid w:val="00EE6508"/>
    <w:rsid w:val="00EF49B3"/>
    <w:rsid w:val="00F0019A"/>
    <w:rsid w:val="00F00FDD"/>
    <w:rsid w:val="00F01822"/>
    <w:rsid w:val="00F0619C"/>
    <w:rsid w:val="00F117FD"/>
    <w:rsid w:val="00F23249"/>
    <w:rsid w:val="00F26437"/>
    <w:rsid w:val="00F27810"/>
    <w:rsid w:val="00F308A2"/>
    <w:rsid w:val="00F32F3F"/>
    <w:rsid w:val="00F42850"/>
    <w:rsid w:val="00F50089"/>
    <w:rsid w:val="00F52AC1"/>
    <w:rsid w:val="00F52E9A"/>
    <w:rsid w:val="00F64C8F"/>
    <w:rsid w:val="00FA3BC3"/>
    <w:rsid w:val="00FA6075"/>
    <w:rsid w:val="00FB0F68"/>
    <w:rsid w:val="00FC0419"/>
    <w:rsid w:val="00FE4CE2"/>
    <w:rsid w:val="00F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1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1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7BD50594</Template>
  <TotalTime>28</TotalTime>
  <Pages>10</Pages>
  <Words>1049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Jijy D'cruz</dc:creator>
  <cp:lastModifiedBy>WHITE Elaine</cp:lastModifiedBy>
  <cp:revision>5</cp:revision>
  <cp:lastPrinted>2018-02-27T22:54:00Z</cp:lastPrinted>
  <dcterms:created xsi:type="dcterms:W3CDTF">2018-02-27T00:57:00Z</dcterms:created>
  <dcterms:modified xsi:type="dcterms:W3CDTF">2018-02-27T23:22:00Z</dcterms:modified>
</cp:coreProperties>
</file>