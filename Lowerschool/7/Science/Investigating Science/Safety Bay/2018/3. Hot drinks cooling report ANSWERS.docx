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614B4" w14:textId="77777777" w:rsidR="005D0D79" w:rsidRDefault="005D0D79" w:rsidP="005D0D79">
      <w:pPr>
        <w:jc w:val="center"/>
        <w:rPr>
          <w:lang w:val="en-AU"/>
        </w:rPr>
      </w:pPr>
    </w:p>
    <w:p w14:paraId="5DE4EBB2" w14:textId="7007E69E" w:rsidR="005D0D79" w:rsidRDefault="00307DBB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Hot Drinks</w:t>
      </w:r>
      <w:bookmarkStart w:id="0" w:name="_GoBack"/>
      <w:bookmarkEnd w:id="0"/>
      <w:r w:rsidR="005D0D79">
        <w:rPr>
          <w:b/>
          <w:sz w:val="60"/>
          <w:szCs w:val="60"/>
          <w:lang w:val="en-AU"/>
        </w:rPr>
        <w:t xml:space="preserve"> Cooling</w:t>
      </w:r>
    </w:p>
    <w:p w14:paraId="3232EF3F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Assignment</w:t>
      </w:r>
    </w:p>
    <w:p w14:paraId="671106B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33BC1F3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68C397A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Scientific Report</w:t>
      </w:r>
    </w:p>
    <w:p w14:paraId="7C85F1FB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39A1235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5D5B5DE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2AEE9C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B4A5E5E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5F12FA0A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60F2CD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3F37504D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Name: ______________________</w:t>
      </w:r>
    </w:p>
    <w:p w14:paraId="481075E9" w14:textId="09BC466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Class</w:t>
      </w:r>
      <w:r w:rsidR="00575616">
        <w:rPr>
          <w:b/>
          <w:sz w:val="60"/>
          <w:szCs w:val="60"/>
          <w:lang w:val="en-AU"/>
        </w:rPr>
        <w:t>: _</w:t>
      </w:r>
      <w:r>
        <w:rPr>
          <w:b/>
          <w:sz w:val="60"/>
          <w:szCs w:val="60"/>
          <w:lang w:val="en-AU"/>
        </w:rPr>
        <w:t>_______</w:t>
      </w:r>
    </w:p>
    <w:p w14:paraId="3A88409D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823A02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9C2C457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FF319D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C333DF3" w14:textId="77777777" w:rsidR="005D0D79" w:rsidRPr="00E9154B" w:rsidRDefault="005D0D79" w:rsidP="005D0D79">
      <w:pPr>
        <w:rPr>
          <w:b/>
          <w:sz w:val="44"/>
          <w:szCs w:val="44"/>
          <w:lang w:val="en-AU"/>
        </w:rPr>
      </w:pPr>
      <w:r w:rsidRPr="00E9154B">
        <w:rPr>
          <w:b/>
          <w:sz w:val="44"/>
          <w:szCs w:val="44"/>
          <w:lang w:val="en-AU"/>
        </w:rPr>
        <w:lastRenderedPageBreak/>
        <w:t>Log Book – Hot Drinks Cooling</w:t>
      </w:r>
    </w:p>
    <w:p w14:paraId="44BDC751" w14:textId="77777777" w:rsidR="005D0D79" w:rsidRDefault="005D0D79" w:rsidP="005D0D79">
      <w:pPr>
        <w:rPr>
          <w:b/>
          <w:bCs/>
          <w:u w:val="single"/>
          <w:lang w:val="en-US"/>
        </w:rPr>
      </w:pPr>
    </w:p>
    <w:p w14:paraId="3F943C94" w14:textId="77777777" w:rsidR="005D0D79" w:rsidRDefault="005D0D79" w:rsidP="005D0D79">
      <w:pPr>
        <w:rPr>
          <w:b/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4E4BE8D" w14:textId="131CBC40" w:rsidR="005D0D79" w:rsidRPr="00A12361" w:rsidRDefault="005D0D79" w:rsidP="005D0D79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What you want to achieve in the experiment</w:t>
      </w:r>
      <w:r w:rsidR="00575616">
        <w:rPr>
          <w:bCs/>
          <w:i/>
          <w:sz w:val="28"/>
          <w:szCs w:val="28"/>
          <w:lang w:val="en-US"/>
        </w:rPr>
        <w:t>?</w:t>
      </w:r>
    </w:p>
    <w:p w14:paraId="466EF752" w14:textId="77777777" w:rsidR="005D0D79" w:rsidRPr="00575616" w:rsidRDefault="005D0D79" w:rsidP="005D0D79">
      <w:pPr>
        <w:rPr>
          <w:bCs/>
          <w:sz w:val="28"/>
          <w:szCs w:val="28"/>
          <w:lang w:val="en-US"/>
        </w:rPr>
      </w:pPr>
      <w:r w:rsidRPr="00575616">
        <w:rPr>
          <w:bCs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</w:t>
      </w:r>
    </w:p>
    <w:p w14:paraId="2A12E54C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marks: 1 independent variable, 1 dependent)</w:t>
      </w:r>
    </w:p>
    <w:p w14:paraId="31F36CA7" w14:textId="77777777" w:rsidR="005D0D79" w:rsidRDefault="005D0D79" w:rsidP="005D0D79">
      <w:pPr>
        <w:rPr>
          <w:sz w:val="28"/>
          <w:szCs w:val="28"/>
          <w:lang w:val="en-US"/>
        </w:rPr>
      </w:pPr>
    </w:p>
    <w:p w14:paraId="629C068D" w14:textId="11B3D6FE" w:rsidR="005D0D79" w:rsidRDefault="005D0D79" w:rsidP="005D0D79">
      <w:pPr>
        <w:rPr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 w:rsidR="003806BB">
        <w:rPr>
          <w:bCs/>
          <w:sz w:val="28"/>
          <w:szCs w:val="28"/>
          <w:lang w:val="en-US"/>
        </w:rPr>
        <w:t xml:space="preserve"> </w:t>
      </w:r>
      <w:r w:rsidR="003806BB" w:rsidRPr="003806BB">
        <w:rPr>
          <w:bCs/>
          <w:i/>
          <w:color w:val="C00000"/>
          <w:sz w:val="28"/>
          <w:szCs w:val="28"/>
          <w:lang w:val="en-US"/>
        </w:rPr>
        <w:t>type of cup</w:t>
      </w:r>
    </w:p>
    <w:p w14:paraId="16B43ECB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1BD9B6FB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A4D8EBB" w14:textId="77777777" w:rsidR="005D0D79" w:rsidRPr="00BB4B16" w:rsidRDefault="005D0D79" w:rsidP="005D0D79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5C6963B7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2233DC5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D0583B0" w14:textId="77777777" w:rsidR="005D0D79" w:rsidRPr="00BB4B16" w:rsidRDefault="005D0D79" w:rsidP="005D0D79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4799B79A" w14:textId="6838F402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(3 marks </w:t>
      </w:r>
      <w:r w:rsidR="00784CEE">
        <w:rPr>
          <w:color w:val="C00000"/>
          <w:sz w:val="28"/>
          <w:szCs w:val="28"/>
          <w:lang w:val="en-US"/>
        </w:rPr>
        <w:t xml:space="preserve">-1 </w:t>
      </w:r>
      <w:r>
        <w:rPr>
          <w:color w:val="C00000"/>
          <w:sz w:val="28"/>
          <w:szCs w:val="28"/>
          <w:lang w:val="en-US"/>
        </w:rPr>
        <w:t>per correct variable</w:t>
      </w:r>
      <w:r w:rsidR="00784CEE">
        <w:rPr>
          <w:color w:val="C00000"/>
          <w:sz w:val="28"/>
          <w:szCs w:val="28"/>
          <w:lang w:val="en-US"/>
        </w:rPr>
        <w:t xml:space="preserve"> {max of 3}</w:t>
      </w:r>
      <w:r>
        <w:rPr>
          <w:color w:val="C00000"/>
          <w:sz w:val="28"/>
          <w:szCs w:val="28"/>
          <w:lang w:val="en-US"/>
        </w:rPr>
        <w:t>)</w:t>
      </w:r>
    </w:p>
    <w:p w14:paraId="6F255F6A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7CA68DC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</w:p>
    <w:p w14:paraId="7B25836E" w14:textId="77777777" w:rsidR="005D0D79" w:rsidRDefault="005D0D79" w:rsidP="005D0D79">
      <w:pPr>
        <w:rPr>
          <w:sz w:val="28"/>
          <w:szCs w:val="28"/>
          <w:lang w:val="en-US"/>
        </w:rPr>
      </w:pPr>
      <w:r w:rsidRPr="00A00111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… then...</w:t>
      </w:r>
    </w:p>
    <w:p w14:paraId="6930060C" w14:textId="506EA27D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marks: 1 independent variable, 1 dependent</w:t>
      </w:r>
      <w:r w:rsidR="00575616">
        <w:rPr>
          <w:color w:val="C00000"/>
          <w:sz w:val="28"/>
          <w:szCs w:val="28"/>
          <w:lang w:val="en-US"/>
        </w:rPr>
        <w:t xml:space="preserve"> variable</w:t>
      </w:r>
      <w:r>
        <w:rPr>
          <w:color w:val="C00000"/>
          <w:sz w:val="28"/>
          <w:szCs w:val="28"/>
          <w:lang w:val="en-US"/>
        </w:rPr>
        <w:t>)</w:t>
      </w:r>
    </w:p>
    <w:p w14:paraId="7264FA8F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6ED37FC" w14:textId="49D15760" w:rsidR="005D0D79" w:rsidRDefault="005D0D79" w:rsidP="005D0D79">
      <w:pPr>
        <w:rPr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>
        <w:rPr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84CEE" w14:paraId="790E8741" w14:textId="77777777" w:rsidTr="00784CEE">
        <w:tc>
          <w:tcPr>
            <w:tcW w:w="4618" w:type="dxa"/>
          </w:tcPr>
          <w:p w14:paraId="3D67CC0A" w14:textId="77777777" w:rsidR="00784CEE" w:rsidRPr="00784CEE" w:rsidRDefault="00784CEE" w:rsidP="00784CEE">
            <w:pPr>
              <w:pStyle w:val="ListParagraph"/>
              <w:numPr>
                <w:ilvl w:val="0"/>
                <w:numId w:val="1"/>
              </w:numPr>
              <w:rPr>
                <w:rFonts w:ascii="Papyrus" w:hAnsi="Papyrus"/>
                <w:color w:val="C00000"/>
              </w:rPr>
            </w:pPr>
            <w:r w:rsidRPr="00784CEE">
              <w:rPr>
                <w:rFonts w:ascii="Papyrus" w:hAnsi="Papyrus"/>
                <w:color w:val="C00000"/>
              </w:rPr>
              <w:t>1stryrofoam cup</w:t>
            </w:r>
          </w:p>
          <w:p w14:paraId="520B6630" w14:textId="77777777" w:rsidR="00784CEE" w:rsidRPr="00784CEE" w:rsidRDefault="00784CEE" w:rsidP="00784CEE">
            <w:pPr>
              <w:pStyle w:val="ListParagraph"/>
              <w:numPr>
                <w:ilvl w:val="0"/>
                <w:numId w:val="1"/>
              </w:numPr>
              <w:rPr>
                <w:rFonts w:ascii="Papyrus" w:hAnsi="Papyrus"/>
                <w:color w:val="C00000"/>
              </w:rPr>
            </w:pPr>
            <w:r w:rsidRPr="00784CEE">
              <w:rPr>
                <w:rFonts w:ascii="Papyrus" w:hAnsi="Papyrus"/>
                <w:color w:val="C00000"/>
              </w:rPr>
              <w:t xml:space="preserve"> 1 plastic cup</w:t>
            </w:r>
          </w:p>
          <w:p w14:paraId="1A5C0F04" w14:textId="77777777" w:rsidR="00784CEE" w:rsidRPr="00784CEE" w:rsidRDefault="00784CEE" w:rsidP="00784CEE">
            <w:pPr>
              <w:pStyle w:val="ListParagraph"/>
              <w:numPr>
                <w:ilvl w:val="0"/>
                <w:numId w:val="1"/>
              </w:numPr>
              <w:rPr>
                <w:rFonts w:ascii="Papyrus" w:hAnsi="Papyrus"/>
                <w:color w:val="C00000"/>
              </w:rPr>
            </w:pPr>
            <w:r w:rsidRPr="00784CEE">
              <w:rPr>
                <w:rFonts w:ascii="Papyrus" w:hAnsi="Papyrus"/>
                <w:color w:val="C00000"/>
              </w:rPr>
              <w:t>1 beaker (250 mL)</w:t>
            </w:r>
          </w:p>
          <w:p w14:paraId="58B8BC2E" w14:textId="77777777" w:rsidR="00784CEE" w:rsidRPr="00784CEE" w:rsidRDefault="00784CEE" w:rsidP="00784CEE">
            <w:pPr>
              <w:pStyle w:val="ListParagraph"/>
              <w:numPr>
                <w:ilvl w:val="0"/>
                <w:numId w:val="1"/>
              </w:numPr>
              <w:rPr>
                <w:rFonts w:ascii="Papyrus" w:hAnsi="Papyrus"/>
                <w:color w:val="C00000"/>
              </w:rPr>
            </w:pPr>
            <w:r w:rsidRPr="00784CEE">
              <w:rPr>
                <w:rFonts w:ascii="Papyrus" w:hAnsi="Papyrus"/>
                <w:color w:val="C00000"/>
              </w:rPr>
              <w:t>Tea (loose tea)</w:t>
            </w:r>
          </w:p>
          <w:p w14:paraId="42182599" w14:textId="77777777" w:rsidR="00784CEE" w:rsidRPr="00784CEE" w:rsidRDefault="00784CEE" w:rsidP="00784CEE">
            <w:pPr>
              <w:pStyle w:val="ListParagraph"/>
              <w:numPr>
                <w:ilvl w:val="0"/>
                <w:numId w:val="1"/>
              </w:numPr>
              <w:rPr>
                <w:rFonts w:ascii="Papyrus" w:hAnsi="Papyrus"/>
                <w:color w:val="C00000"/>
              </w:rPr>
            </w:pPr>
            <w:r w:rsidRPr="00784CEE">
              <w:rPr>
                <w:rFonts w:ascii="Papyrus" w:hAnsi="Papyrus"/>
                <w:color w:val="C00000"/>
              </w:rPr>
              <w:t>Teaspoon</w:t>
            </w:r>
          </w:p>
          <w:p w14:paraId="33674635" w14:textId="77777777" w:rsidR="00784CEE" w:rsidRPr="00784CEE" w:rsidRDefault="00784CEE" w:rsidP="00784CEE">
            <w:pPr>
              <w:pStyle w:val="ListParagraph"/>
              <w:numPr>
                <w:ilvl w:val="0"/>
                <w:numId w:val="1"/>
              </w:numPr>
              <w:rPr>
                <w:rFonts w:ascii="Papyrus" w:hAnsi="Papyrus"/>
                <w:color w:val="C00000"/>
              </w:rPr>
            </w:pPr>
            <w:r w:rsidRPr="00784CEE">
              <w:rPr>
                <w:rFonts w:ascii="Papyrus" w:hAnsi="Papyrus"/>
                <w:color w:val="C00000"/>
              </w:rPr>
              <w:t xml:space="preserve">3Thermometer </w:t>
            </w:r>
          </w:p>
          <w:p w14:paraId="1BFD411D" w14:textId="77777777" w:rsidR="00784CEE" w:rsidRPr="00784CEE" w:rsidRDefault="00784CEE" w:rsidP="00784CEE">
            <w:pPr>
              <w:pStyle w:val="ListParagraph"/>
              <w:numPr>
                <w:ilvl w:val="0"/>
                <w:numId w:val="1"/>
              </w:numPr>
              <w:rPr>
                <w:rFonts w:ascii="Papyrus" w:hAnsi="Papyrus"/>
                <w:color w:val="C00000"/>
              </w:rPr>
            </w:pPr>
            <w:r w:rsidRPr="00784CEE">
              <w:rPr>
                <w:rFonts w:ascii="Papyrus" w:hAnsi="Papyrus"/>
                <w:color w:val="C00000"/>
              </w:rPr>
              <w:t>1Stirrer</w:t>
            </w:r>
          </w:p>
          <w:p w14:paraId="122D19C5" w14:textId="112DDB5A" w:rsidR="00784CEE" w:rsidRPr="00784CEE" w:rsidRDefault="00784CEE" w:rsidP="005D0D79">
            <w:pPr>
              <w:pStyle w:val="ListParagraph"/>
              <w:numPr>
                <w:ilvl w:val="0"/>
                <w:numId w:val="1"/>
              </w:numPr>
              <w:rPr>
                <w:rFonts w:ascii="Papyrus" w:hAnsi="Papyrus"/>
              </w:rPr>
            </w:pPr>
            <w:r w:rsidRPr="00784CEE">
              <w:rPr>
                <w:rFonts w:ascii="Papyrus" w:hAnsi="Papyrus"/>
                <w:color w:val="C00000"/>
              </w:rPr>
              <w:t>1Stopwatch</w:t>
            </w:r>
          </w:p>
        </w:tc>
        <w:tc>
          <w:tcPr>
            <w:tcW w:w="4618" w:type="dxa"/>
          </w:tcPr>
          <w:p w14:paraId="6742644B" w14:textId="77777777" w:rsidR="00784CEE" w:rsidRDefault="00784CEE" w:rsidP="005D0D79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C21A232" w14:textId="300B1888" w:rsidR="005D0D79" w:rsidRPr="005D0D79" w:rsidRDefault="00784CEE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 </w:t>
      </w:r>
      <w:r w:rsidR="005D0D79">
        <w:rPr>
          <w:color w:val="C00000"/>
          <w:sz w:val="28"/>
          <w:szCs w:val="28"/>
          <w:lang w:val="en-US"/>
        </w:rPr>
        <w:t>(1 mark)</w:t>
      </w:r>
    </w:p>
    <w:p w14:paraId="51580C77" w14:textId="77777777" w:rsidR="005D0D79" w:rsidRDefault="005D0D79" w:rsidP="005D0D79">
      <w:pPr>
        <w:rPr>
          <w:sz w:val="28"/>
          <w:szCs w:val="28"/>
          <w:lang w:val="en-US"/>
        </w:rPr>
      </w:pPr>
    </w:p>
    <w:p w14:paraId="5B1EE5C0" w14:textId="77777777" w:rsidR="00784CEE" w:rsidRDefault="00784CEE" w:rsidP="005D0D79">
      <w:pPr>
        <w:rPr>
          <w:b/>
          <w:bCs/>
          <w:sz w:val="28"/>
          <w:szCs w:val="28"/>
          <w:u w:val="single"/>
          <w:lang w:val="en-US"/>
        </w:rPr>
      </w:pPr>
    </w:p>
    <w:p w14:paraId="4B60D768" w14:textId="77777777" w:rsidR="00784CEE" w:rsidRDefault="00784CEE" w:rsidP="005D0D79">
      <w:pPr>
        <w:rPr>
          <w:b/>
          <w:bCs/>
          <w:sz w:val="28"/>
          <w:szCs w:val="28"/>
          <w:u w:val="single"/>
          <w:lang w:val="en-US"/>
        </w:rPr>
      </w:pPr>
    </w:p>
    <w:p w14:paraId="5D3496C2" w14:textId="77777777" w:rsidR="00784CEE" w:rsidRDefault="00784CEE" w:rsidP="005D0D79">
      <w:pPr>
        <w:rPr>
          <w:b/>
          <w:bCs/>
          <w:sz w:val="28"/>
          <w:szCs w:val="28"/>
          <w:u w:val="single"/>
          <w:lang w:val="en-US"/>
        </w:rPr>
      </w:pPr>
    </w:p>
    <w:p w14:paraId="39E302D4" w14:textId="4732AD11" w:rsidR="005D0D79" w:rsidRDefault="00575616" w:rsidP="005D0D7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Diagram</w:t>
      </w:r>
      <w:r w:rsidR="005D0D79">
        <w:rPr>
          <w:b/>
          <w:bCs/>
          <w:sz w:val="28"/>
          <w:szCs w:val="28"/>
          <w:u w:val="single"/>
          <w:lang w:val="en-US"/>
        </w:rPr>
        <w:t>:</w:t>
      </w:r>
    </w:p>
    <w:p w14:paraId="54F05170" w14:textId="671A5BA3" w:rsidR="005D0D79" w:rsidRPr="0038053A" w:rsidRDefault="005D0D79" w:rsidP="005D0D79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Draw a scientific diagram of your set up. Remember it should be in pencil, 2D, and label</w:t>
      </w:r>
      <w:r w:rsidR="00721266">
        <w:rPr>
          <w:bCs/>
          <w:i/>
          <w:sz w:val="28"/>
          <w:szCs w:val="28"/>
          <w:lang w:val="en-US"/>
        </w:rPr>
        <w:t xml:space="preserve"> all equipment</w:t>
      </w:r>
      <w:r>
        <w:rPr>
          <w:bCs/>
          <w:i/>
          <w:sz w:val="28"/>
          <w:szCs w:val="28"/>
          <w:lang w:val="en-US"/>
        </w:rPr>
        <w:t>.</w:t>
      </w:r>
    </w:p>
    <w:p w14:paraId="22710809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1EBB6282" w14:textId="677ACF1F" w:rsidR="00564C63" w:rsidRPr="005D0D79" w:rsidRDefault="00784CEE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 </w:t>
      </w:r>
      <w:r w:rsidR="00564C63">
        <w:rPr>
          <w:color w:val="C00000"/>
          <w:sz w:val="28"/>
          <w:szCs w:val="28"/>
          <w:lang w:val="en-US"/>
        </w:rPr>
        <w:t xml:space="preserve">(3 marks: 0.5 pencil, 0.5 </w:t>
      </w:r>
      <w:r>
        <w:rPr>
          <w:color w:val="C00000"/>
          <w:sz w:val="28"/>
          <w:szCs w:val="28"/>
          <w:lang w:val="en-US"/>
        </w:rPr>
        <w:t>ruler</w:t>
      </w:r>
      <w:r w:rsidR="00564C63">
        <w:rPr>
          <w:color w:val="C00000"/>
          <w:sz w:val="28"/>
          <w:szCs w:val="28"/>
          <w:lang w:val="en-US"/>
        </w:rPr>
        <w:t>, 1 correctly labelled, 1 correct drawings)</w:t>
      </w:r>
    </w:p>
    <w:p w14:paraId="15BEEACC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58425838" w14:textId="77777777" w:rsidR="005D0D79" w:rsidRDefault="005D0D79" w:rsidP="005D0D79">
      <w:pPr>
        <w:rPr>
          <w:sz w:val="28"/>
          <w:szCs w:val="28"/>
        </w:rPr>
      </w:pPr>
    </w:p>
    <w:p w14:paraId="1E9CC901" w14:textId="77777777" w:rsidR="00784CEE" w:rsidRDefault="00784CEE" w:rsidP="005D0D79">
      <w:pPr>
        <w:rPr>
          <w:sz w:val="28"/>
          <w:szCs w:val="28"/>
        </w:rPr>
      </w:pPr>
    </w:p>
    <w:p w14:paraId="7FD7E98D" w14:textId="77777777" w:rsidR="00784CEE" w:rsidRDefault="00784CEE" w:rsidP="005D0D79">
      <w:pPr>
        <w:rPr>
          <w:sz w:val="28"/>
          <w:szCs w:val="28"/>
        </w:rPr>
      </w:pPr>
    </w:p>
    <w:p w14:paraId="1927BD49" w14:textId="77777777" w:rsidR="00784CEE" w:rsidRDefault="00784CEE" w:rsidP="005D0D79">
      <w:pPr>
        <w:rPr>
          <w:sz w:val="28"/>
          <w:szCs w:val="28"/>
        </w:rPr>
      </w:pPr>
    </w:p>
    <w:p w14:paraId="043F3A75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Results:</w:t>
      </w:r>
    </w:p>
    <w:p w14:paraId="08B25361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In the space below please construct a table of your results. You also need to attach a graph of your results</w:t>
      </w:r>
    </w:p>
    <w:p w14:paraId="3C355E8B" w14:textId="1DCD3E55" w:rsidR="00564C63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(4 marks: 1 title for table, 1 correct headings, 0.5 all results entered, 0.5 correct columns and rows, 0.5 units, 0.5 pencil</w:t>
      </w:r>
      <w:r w:rsidR="00003B2F">
        <w:rPr>
          <w:color w:val="C00000"/>
          <w:sz w:val="28"/>
          <w:szCs w:val="28"/>
          <w:lang w:val="en-US"/>
        </w:rPr>
        <w:t>/ ruler</w:t>
      </w:r>
      <w:r>
        <w:rPr>
          <w:color w:val="C00000"/>
          <w:sz w:val="28"/>
          <w:szCs w:val="28"/>
          <w:lang w:val="en-US"/>
        </w:rPr>
        <w:t>)</w:t>
      </w:r>
    </w:p>
    <w:p w14:paraId="2CDCE9E4" w14:textId="77777777" w:rsidR="003A1FFB" w:rsidRDefault="003A1FFB" w:rsidP="00564C63">
      <w:pPr>
        <w:rPr>
          <w:color w:val="C00000"/>
          <w:sz w:val="28"/>
          <w:szCs w:val="28"/>
          <w:lang w:val="en-US"/>
        </w:rPr>
      </w:pPr>
    </w:p>
    <w:p w14:paraId="32059849" w14:textId="660E2759" w:rsidR="003A1FFB" w:rsidRPr="005D0D79" w:rsidRDefault="003A1FFB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(5 marks: 1 title, 1 correct axis labels, 1 correct units, 0.5 legend, 0.5 pencil/ruler, 1 even scale/ correct plotting)</w:t>
      </w:r>
    </w:p>
    <w:p w14:paraId="6678DE13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45EC681A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Discussion</w:t>
      </w:r>
    </w:p>
    <w:p w14:paraId="19628830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fastest?</w:t>
      </w:r>
    </w:p>
    <w:p w14:paraId="4B668BC2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740F4BA3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09D5A0E2" w14:textId="77777777" w:rsidR="005D0D79" w:rsidRDefault="005D0D79" w:rsidP="005D0D79">
      <w:pPr>
        <w:rPr>
          <w:i/>
          <w:sz w:val="28"/>
          <w:szCs w:val="28"/>
        </w:rPr>
      </w:pPr>
    </w:p>
    <w:p w14:paraId="6389AA88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slowest?</w:t>
      </w:r>
    </w:p>
    <w:p w14:paraId="4DBD6846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33601898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089C5C5C" w14:textId="77777777" w:rsidR="005D0D79" w:rsidRDefault="005D0D79" w:rsidP="005D0D79">
      <w:pPr>
        <w:rPr>
          <w:i/>
          <w:sz w:val="28"/>
          <w:szCs w:val="28"/>
        </w:rPr>
      </w:pPr>
    </w:p>
    <w:p w14:paraId="718FE06E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Describe the trend or pattern that each graph showed. Was it increasing, decreasing or unpredictable?</w:t>
      </w:r>
      <w:r w:rsidR="00B93FDD">
        <w:rPr>
          <w:i/>
          <w:sz w:val="28"/>
          <w:szCs w:val="28"/>
        </w:rPr>
        <w:t xml:space="preserve"> </w:t>
      </w:r>
    </w:p>
    <w:p w14:paraId="5F84BC8D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37A1BFD7" w14:textId="77777777" w:rsidR="00B93FDD" w:rsidRPr="00B93FDD" w:rsidRDefault="00B93FDD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34979E4" w14:textId="77777777" w:rsidR="00B93FDD" w:rsidRDefault="00B93FDD" w:rsidP="005D0D79">
      <w:pPr>
        <w:rPr>
          <w:i/>
          <w:sz w:val="28"/>
          <w:szCs w:val="28"/>
        </w:rPr>
      </w:pPr>
    </w:p>
    <w:p w14:paraId="44D5F10D" w14:textId="02424544" w:rsidR="00B93FDD" w:rsidRDefault="00B93FDD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Explain why the drinks cooled at different rates</w:t>
      </w:r>
      <w:r w:rsidR="00575616">
        <w:rPr>
          <w:i/>
          <w:sz w:val="28"/>
          <w:szCs w:val="28"/>
        </w:rPr>
        <w:t>.</w:t>
      </w:r>
    </w:p>
    <w:p w14:paraId="2C05B10D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71660A33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5E8D55AA" w14:textId="73CC7FF3" w:rsidR="00B93FDD" w:rsidRPr="005D0D79" w:rsidRDefault="00784CEE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 </w:t>
      </w:r>
      <w:r w:rsidR="00B93FDD">
        <w:rPr>
          <w:color w:val="C00000"/>
          <w:sz w:val="28"/>
          <w:szCs w:val="28"/>
          <w:lang w:val="en-US"/>
        </w:rPr>
        <w:t>(2 marks)</w:t>
      </w:r>
    </w:p>
    <w:p w14:paraId="5D5E7213" w14:textId="77777777" w:rsidR="005D0D79" w:rsidRDefault="005D0D79" w:rsidP="005D0D79">
      <w:pPr>
        <w:rPr>
          <w:b/>
          <w:sz w:val="28"/>
          <w:szCs w:val="28"/>
          <w:u w:val="single"/>
        </w:rPr>
      </w:pPr>
    </w:p>
    <w:p w14:paraId="5D1025E2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14:paraId="78F9567D" w14:textId="77777777" w:rsidR="00575616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Summarise what you discovered at the end of the experiment</w:t>
      </w:r>
      <w:r w:rsidR="00575616">
        <w:rPr>
          <w:i/>
          <w:sz w:val="28"/>
          <w:szCs w:val="28"/>
        </w:rPr>
        <w:t>.</w:t>
      </w:r>
    </w:p>
    <w:p w14:paraId="1A776945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720E3DC7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0273F5AD" w14:textId="075570A3" w:rsidR="00B93FDD" w:rsidRDefault="00B93FDD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mark: 0.5 independent, 0.5 dependent)</w:t>
      </w:r>
    </w:p>
    <w:p w14:paraId="140691D8" w14:textId="77777777" w:rsidR="00784CEE" w:rsidRDefault="00784CEE" w:rsidP="00784CEE">
      <w:pPr>
        <w:rPr>
          <w:sz w:val="28"/>
          <w:szCs w:val="28"/>
          <w:u w:val="single"/>
          <w:lang w:val="en-US"/>
        </w:rPr>
      </w:pPr>
    </w:p>
    <w:p w14:paraId="30441A43" w14:textId="77777777" w:rsidR="00784CEE" w:rsidRPr="00A559D1" w:rsidRDefault="00784CEE" w:rsidP="00784CEE">
      <w:pPr>
        <w:rPr>
          <w:sz w:val="28"/>
          <w:szCs w:val="28"/>
          <w:u w:val="single"/>
          <w:lang w:val="en-US"/>
        </w:rPr>
      </w:pPr>
      <w:r w:rsidRPr="00A559D1">
        <w:rPr>
          <w:sz w:val="28"/>
          <w:szCs w:val="28"/>
          <w:u w:val="single"/>
          <w:lang w:val="en-US"/>
        </w:rPr>
        <w:t>Evaluation</w:t>
      </w:r>
    </w:p>
    <w:p w14:paraId="3FB0555B" w14:textId="77777777" w:rsidR="00784CEE" w:rsidRDefault="00784CEE" w:rsidP="00784CEE">
      <w:pPr>
        <w:rPr>
          <w:i/>
          <w:sz w:val="28"/>
          <w:szCs w:val="28"/>
        </w:rPr>
      </w:pPr>
      <w:r>
        <w:rPr>
          <w:i/>
          <w:sz w:val="28"/>
          <w:szCs w:val="28"/>
        </w:rPr>
        <w:t>Were there any problems when you were conducting your experiment?</w:t>
      </w:r>
    </w:p>
    <w:p w14:paraId="6AC755CE" w14:textId="77777777" w:rsidR="00784CEE" w:rsidRPr="0038053A" w:rsidRDefault="00784CEE" w:rsidP="00784C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7C33A031" w14:textId="77777777" w:rsidR="00784CEE" w:rsidRPr="0038053A" w:rsidRDefault="00784CEE" w:rsidP="00784C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6DB54B4A" w14:textId="77777777" w:rsidR="00784CEE" w:rsidRPr="00B93FDD" w:rsidRDefault="00784CEE" w:rsidP="00784CEE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75D3AB02" w14:textId="77777777" w:rsidR="00784CEE" w:rsidRDefault="00784CEE" w:rsidP="00784CEE">
      <w:pPr>
        <w:rPr>
          <w:i/>
          <w:sz w:val="28"/>
          <w:szCs w:val="28"/>
        </w:rPr>
      </w:pPr>
    </w:p>
    <w:p w14:paraId="54545945" w14:textId="77777777" w:rsidR="00784CEE" w:rsidRPr="00A12361" w:rsidRDefault="00784CEE" w:rsidP="00784CEE">
      <w:pPr>
        <w:rPr>
          <w:i/>
          <w:sz w:val="28"/>
          <w:szCs w:val="28"/>
        </w:rPr>
      </w:pPr>
      <w:r>
        <w:rPr>
          <w:i/>
          <w:sz w:val="28"/>
          <w:szCs w:val="28"/>
        </w:rPr>
        <w:t>What improvements could be made to the experiment?</w:t>
      </w:r>
    </w:p>
    <w:p w14:paraId="42F19B7C" w14:textId="77777777" w:rsidR="00784CEE" w:rsidRPr="0038053A" w:rsidRDefault="00784CEE" w:rsidP="00784C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49E6C1B5" w14:textId="77777777" w:rsidR="00784CEE" w:rsidRPr="0038053A" w:rsidRDefault="00784CEE" w:rsidP="00784C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5F16411B" w14:textId="77777777" w:rsidR="00784CEE" w:rsidRPr="00B93FDD" w:rsidRDefault="00784CEE" w:rsidP="00784CEE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A554360" w14:textId="77777777" w:rsidR="00784CEE" w:rsidRPr="0038053A" w:rsidRDefault="00784CEE" w:rsidP="00784CEE">
      <w:pPr>
        <w:rPr>
          <w:sz w:val="28"/>
          <w:szCs w:val="28"/>
          <w:lang w:val="en-US"/>
        </w:rPr>
      </w:pPr>
    </w:p>
    <w:p w14:paraId="19781ED9" w14:textId="77777777" w:rsidR="00784CEE" w:rsidRPr="00B93FDD" w:rsidRDefault="00784CEE" w:rsidP="00B93FDD">
      <w:pPr>
        <w:rPr>
          <w:color w:val="C00000"/>
          <w:sz w:val="28"/>
          <w:szCs w:val="28"/>
          <w:lang w:val="en-US"/>
        </w:rPr>
      </w:pPr>
    </w:p>
    <w:p w14:paraId="451B99AE" w14:textId="77777777" w:rsidR="00E9154B" w:rsidRDefault="00E9154B"/>
    <w:p w14:paraId="4EE382A6" w14:textId="0AEE66A8" w:rsidR="00E9154B" w:rsidRDefault="00E9154B">
      <w:pPr>
        <w:rPr>
          <w:b/>
          <w:sz w:val="28"/>
          <w:szCs w:val="28"/>
        </w:rPr>
      </w:pPr>
      <w:r w:rsidRPr="00E9154B">
        <w:rPr>
          <w:b/>
          <w:sz w:val="28"/>
          <w:szCs w:val="28"/>
        </w:rPr>
        <w:t xml:space="preserve">Total: </w:t>
      </w:r>
      <w:r>
        <w:rPr>
          <w:b/>
          <w:sz w:val="28"/>
          <w:szCs w:val="28"/>
        </w:rPr>
        <w:t xml:space="preserve">     </w:t>
      </w:r>
      <w:r w:rsidR="004E4403">
        <w:rPr>
          <w:b/>
          <w:sz w:val="28"/>
          <w:szCs w:val="28"/>
        </w:rPr>
        <w:t>/30</w:t>
      </w:r>
    </w:p>
    <w:p w14:paraId="5A4E5B2E" w14:textId="73CECB4B" w:rsidR="00E9154B" w:rsidRPr="00E9154B" w:rsidRDefault="00E9154B" w:rsidP="00E9154B">
      <w:pPr>
        <w:rPr>
          <w:sz w:val="28"/>
          <w:szCs w:val="28"/>
        </w:rPr>
      </w:pPr>
    </w:p>
    <w:sectPr w:rsidR="00E9154B" w:rsidRPr="00E9154B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7EEE"/>
    <w:multiLevelType w:val="hybridMultilevel"/>
    <w:tmpl w:val="7EB0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79"/>
    <w:rsid w:val="00003B2F"/>
    <w:rsid w:val="00307DBB"/>
    <w:rsid w:val="003806BB"/>
    <w:rsid w:val="003A1FFB"/>
    <w:rsid w:val="004E4403"/>
    <w:rsid w:val="00564C63"/>
    <w:rsid w:val="00575616"/>
    <w:rsid w:val="005D0D79"/>
    <w:rsid w:val="00721266"/>
    <w:rsid w:val="00784CEE"/>
    <w:rsid w:val="00787C77"/>
    <w:rsid w:val="00B93FDD"/>
    <w:rsid w:val="00DB4F7B"/>
    <w:rsid w:val="00E9154B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345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CEE"/>
    <w:pPr>
      <w:ind w:left="720"/>
      <w:contextualSpacing/>
    </w:pPr>
    <w:rPr>
      <w:rFonts w:ascii="Times New Roman" w:eastAsia="Times New Roman" w:hAnsi="Times New Roman" w:cs="Times New Roman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CEE"/>
    <w:pPr>
      <w:ind w:left="720"/>
      <w:contextualSpacing/>
    </w:pPr>
    <w:rPr>
      <w:rFonts w:ascii="Times New Roman" w:eastAsia="Times New Roman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418B9402</Template>
  <TotalTime>3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BRUNS Emma</cp:lastModifiedBy>
  <cp:revision>4</cp:revision>
  <cp:lastPrinted>2017-03-20T02:14:00Z</cp:lastPrinted>
  <dcterms:created xsi:type="dcterms:W3CDTF">2018-03-06T07:11:00Z</dcterms:created>
  <dcterms:modified xsi:type="dcterms:W3CDTF">2018-03-08T05:24:00Z</dcterms:modified>
</cp:coreProperties>
</file>