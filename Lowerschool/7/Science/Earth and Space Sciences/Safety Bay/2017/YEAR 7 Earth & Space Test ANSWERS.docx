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78E" w:rsidRDefault="00BE778E" w:rsidP="00BE778E">
      <w:pPr>
        <w:spacing w:after="0"/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0</wp:posOffset>
            </wp:positionV>
            <wp:extent cx="2447925" cy="3238500"/>
            <wp:effectExtent l="0" t="0" r="9525" b="0"/>
            <wp:wrapSquare wrapText="bothSides"/>
            <wp:docPr id="1" name="Picture 1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778E" w:rsidRDefault="00BE778E" w:rsidP="00BE778E">
      <w:pPr>
        <w:spacing w:after="0"/>
        <w:rPr>
          <w:sz w:val="36"/>
          <w:szCs w:val="36"/>
        </w:rPr>
      </w:pPr>
    </w:p>
    <w:p w:rsidR="00BE778E" w:rsidRDefault="00BE778E" w:rsidP="00BE778E">
      <w:pPr>
        <w:spacing w:after="0"/>
        <w:rPr>
          <w:sz w:val="36"/>
          <w:szCs w:val="36"/>
        </w:rPr>
      </w:pPr>
    </w:p>
    <w:p w:rsidR="00BE778E" w:rsidRDefault="00BE778E" w:rsidP="00BE778E">
      <w:pPr>
        <w:spacing w:after="0"/>
        <w:rPr>
          <w:sz w:val="36"/>
          <w:szCs w:val="36"/>
        </w:rPr>
      </w:pPr>
    </w:p>
    <w:p w:rsidR="00BE778E" w:rsidRDefault="00BE778E" w:rsidP="00BE778E">
      <w:pPr>
        <w:spacing w:after="0"/>
        <w:rPr>
          <w:sz w:val="36"/>
          <w:szCs w:val="36"/>
        </w:rPr>
      </w:pPr>
    </w:p>
    <w:p w:rsidR="00BE778E" w:rsidRDefault="00BE778E" w:rsidP="00BE778E">
      <w:pPr>
        <w:spacing w:after="0"/>
        <w:rPr>
          <w:sz w:val="36"/>
          <w:szCs w:val="36"/>
        </w:rPr>
      </w:pPr>
    </w:p>
    <w:p w:rsidR="00BE778E" w:rsidRDefault="00BE778E" w:rsidP="00BE778E">
      <w:pPr>
        <w:spacing w:after="0"/>
        <w:rPr>
          <w:sz w:val="36"/>
          <w:szCs w:val="36"/>
        </w:rPr>
      </w:pPr>
    </w:p>
    <w:p w:rsidR="00BE778E" w:rsidRDefault="00BE778E" w:rsidP="00BE778E">
      <w:pPr>
        <w:spacing w:after="0"/>
        <w:rPr>
          <w:sz w:val="36"/>
          <w:szCs w:val="36"/>
        </w:rPr>
      </w:pPr>
    </w:p>
    <w:p w:rsidR="00EC7048" w:rsidRDefault="00EC7048" w:rsidP="00BE778E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</w:p>
    <w:p w:rsidR="00EC7048" w:rsidRDefault="00EC7048" w:rsidP="00BE778E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</w:p>
    <w:p w:rsidR="00EC7048" w:rsidRDefault="00EC7048" w:rsidP="00BE778E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</w:p>
    <w:p w:rsidR="00BE778E" w:rsidRPr="004C3819" w:rsidRDefault="00BE778E" w:rsidP="00BE778E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 xml:space="preserve">YEAR: </w:t>
      </w:r>
      <w:r w:rsidR="00EC7048">
        <w:rPr>
          <w:rFonts w:ascii="Calibri" w:eastAsia="Times New Roman" w:hAnsi="Calibri" w:cs="Times New Roman"/>
          <w:b/>
          <w:sz w:val="40"/>
          <w:szCs w:val="40"/>
          <w:lang w:eastAsia="en-AU"/>
        </w:rPr>
        <w:t>7</w:t>
      </w:r>
    </w:p>
    <w:p w:rsidR="00BE778E" w:rsidRPr="004C3819" w:rsidRDefault="00540BF9" w:rsidP="00BE778E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>
        <w:rPr>
          <w:rFonts w:ascii="Calibri" w:eastAsia="Times New Roman" w:hAnsi="Calibri" w:cs="Times New Roman"/>
          <w:b/>
          <w:sz w:val="40"/>
          <w:szCs w:val="40"/>
          <w:lang w:eastAsia="en-AU"/>
        </w:rPr>
        <w:t>2017</w:t>
      </w:r>
    </w:p>
    <w:p w:rsidR="00BE778E" w:rsidRPr="004C3819" w:rsidRDefault="00BE778E" w:rsidP="00BE778E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SUBJECT: Science</w:t>
      </w:r>
    </w:p>
    <w:p w:rsidR="00BE778E" w:rsidRPr="004C3819" w:rsidRDefault="00BE778E" w:rsidP="00BE778E">
      <w:pPr>
        <w:spacing w:after="0" w:line="24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BE778E" w:rsidRPr="004C3819" w:rsidRDefault="00BE778E" w:rsidP="00BE778E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BE778E" w:rsidRPr="004C3819" w:rsidRDefault="00BE778E" w:rsidP="00EC7048">
      <w:pPr>
        <w:spacing w:after="0" w:line="48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TEST: </w:t>
      </w:r>
      <w:r w:rsidR="008D06FF">
        <w:rPr>
          <w:rFonts w:ascii="Calibri" w:eastAsia="Times New Roman" w:hAnsi="Calibri" w:cs="Times New Roman"/>
          <w:b/>
          <w:sz w:val="32"/>
          <w:szCs w:val="32"/>
          <w:lang w:eastAsia="en-AU"/>
        </w:rPr>
        <w:t>Earth &amp; Space – Predictable Phenomena</w:t>
      </w:r>
    </w:p>
    <w:p w:rsidR="00BE778E" w:rsidRPr="004C3819" w:rsidRDefault="00BE778E" w:rsidP="00EC7048">
      <w:pPr>
        <w:spacing w:after="0" w:line="480" w:lineRule="auto"/>
        <w:jc w:val="center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TIME: 35 minutes</w:t>
      </w:r>
    </w:p>
    <w:p w:rsidR="00BE778E" w:rsidRPr="004C3819" w:rsidRDefault="00BE778E" w:rsidP="006D424C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QUESTIONS: </w:t>
      </w:r>
      <w:r w:rsidR="006D424C"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1</w:t>
      </w:r>
      <w:r w:rsidR="006D424C">
        <w:rPr>
          <w:rFonts w:ascii="Calibri" w:eastAsia="Times New Roman" w:hAnsi="Calibri" w:cs="Calibri"/>
          <w:b/>
          <w:sz w:val="32"/>
          <w:szCs w:val="32"/>
          <w:lang w:eastAsia="en-AU"/>
        </w:rPr>
        <w:t>6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Multiple Choice     (1</w:t>
      </w:r>
      <w:r w:rsidR="006D424C">
        <w:rPr>
          <w:rFonts w:ascii="Calibri" w:eastAsia="Times New Roman" w:hAnsi="Calibri" w:cs="Calibri"/>
          <w:b/>
          <w:sz w:val="32"/>
          <w:szCs w:val="32"/>
          <w:lang w:eastAsia="en-AU"/>
        </w:rPr>
        <w:t>6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:rsidR="00BE778E" w:rsidRPr="004C3819" w:rsidRDefault="006D424C" w:rsidP="006D424C">
      <w:pPr>
        <w:tabs>
          <w:tab w:val="left" w:pos="1948"/>
        </w:tabs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  <w:r w:rsidR="00392D16">
        <w:rPr>
          <w:rFonts w:ascii="Calibri" w:eastAsia="Times New Roman" w:hAnsi="Calibri" w:cs="Calibri"/>
          <w:b/>
          <w:sz w:val="32"/>
          <w:szCs w:val="32"/>
          <w:lang w:eastAsia="en-AU"/>
        </w:rPr>
        <w:t>5</w:t>
      </w:r>
      <w:r w:rsidR="007D7EC1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Short Answer          (20</w:t>
      </w:r>
      <w:r w:rsidR="00BE778E"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:rsidR="00BE778E" w:rsidRPr="004C3819" w:rsidRDefault="00BE778E" w:rsidP="006D424C">
      <w:pPr>
        <w:spacing w:after="0" w:line="480" w:lineRule="auto"/>
        <w:ind w:left="1440" w:firstLine="720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TOTAL MARKS:  </w:t>
      </w:r>
      <w:r w:rsidR="007D7EC1"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  <w:r w:rsidR="007D7EC1"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>36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</w:t>
      </w:r>
    </w:p>
    <w:p w:rsidR="00BE778E" w:rsidRPr="004C3819" w:rsidRDefault="00BE778E" w:rsidP="00EC7048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BE778E" w:rsidRPr="004C3819" w:rsidRDefault="00BE778E" w:rsidP="00EC7048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BE778E" w:rsidRPr="004C3819" w:rsidRDefault="00BE778E" w:rsidP="00EC7048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BE778E" w:rsidRPr="004C3819" w:rsidRDefault="00BE778E" w:rsidP="00EC7048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Times New Roman"/>
          <w:b/>
          <w:sz w:val="32"/>
          <w:szCs w:val="32"/>
          <w:lang w:eastAsia="en-AU"/>
        </w:rPr>
        <w:t>DO NOT WRITE ON OR MARK THIS PAPER</w:t>
      </w:r>
    </w:p>
    <w:p w:rsidR="00BE778E" w:rsidRDefault="00BE778E" w:rsidP="00BE778E">
      <w:pPr>
        <w:spacing w:after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40BF9" w:rsidRPr="006D424C" w:rsidRDefault="00540BF9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lastRenderedPageBreak/>
        <w:t>SHORT ANSWER</w:t>
      </w:r>
    </w:p>
    <w:p w:rsidR="00540BF9" w:rsidRPr="006D424C" w:rsidRDefault="00540BF9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 xml:space="preserve">There are </w:t>
      </w:r>
      <w:r w:rsidRPr="006D424C">
        <w:rPr>
          <w:rFonts w:cstheme="minorHAnsi"/>
          <w:b/>
          <w:sz w:val="24"/>
          <w:szCs w:val="24"/>
        </w:rPr>
        <w:t>sixteen (16)</w:t>
      </w:r>
      <w:r w:rsidRPr="006D424C">
        <w:rPr>
          <w:rFonts w:cstheme="minorHAnsi"/>
          <w:sz w:val="24"/>
          <w:szCs w:val="24"/>
        </w:rPr>
        <w:t xml:space="preserve"> questions in this section. Answer ALL of them. Mark the correct answer by putting a cross (X) through t</w:t>
      </w:r>
      <w:r w:rsidR="00E85B59">
        <w:rPr>
          <w:rFonts w:cstheme="minorHAnsi"/>
          <w:sz w:val="24"/>
          <w:szCs w:val="24"/>
        </w:rPr>
        <w:t xml:space="preserve">he corresponding letter on the </w:t>
      </w:r>
      <w:r w:rsidRPr="006D424C">
        <w:rPr>
          <w:rFonts w:cstheme="minorHAnsi"/>
          <w:sz w:val="24"/>
          <w:szCs w:val="24"/>
        </w:rPr>
        <w:t xml:space="preserve">grid </w:t>
      </w:r>
      <w:r w:rsidR="00E85B59">
        <w:rPr>
          <w:rFonts w:cstheme="minorHAnsi"/>
          <w:sz w:val="24"/>
          <w:szCs w:val="24"/>
        </w:rPr>
        <w:t>on</w:t>
      </w:r>
      <w:r w:rsidRPr="006D424C">
        <w:rPr>
          <w:rFonts w:cstheme="minorHAnsi"/>
          <w:sz w:val="24"/>
          <w:szCs w:val="24"/>
        </w:rPr>
        <w:t xml:space="preserve"> your answer booklet.</w:t>
      </w:r>
    </w:p>
    <w:p w:rsidR="00BE778E" w:rsidRPr="006D424C" w:rsidRDefault="00540BF9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___________________________________________</w:t>
      </w:r>
      <w:r w:rsidR="006D424C">
        <w:rPr>
          <w:rFonts w:cstheme="minorHAnsi"/>
          <w:sz w:val="24"/>
          <w:szCs w:val="24"/>
        </w:rPr>
        <w:t>__________________________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 xml:space="preserve">1. </w:t>
      </w:r>
      <w:r w:rsidRPr="006D424C">
        <w:rPr>
          <w:rFonts w:cstheme="minorHAnsi"/>
          <w:sz w:val="24"/>
          <w:szCs w:val="24"/>
        </w:rPr>
        <w:tab/>
        <w:t xml:space="preserve">The moon's gravity causes                </w:t>
      </w:r>
    </w:p>
    <w:p w:rsidR="006D424C" w:rsidRDefault="006D424C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E85B59" w:rsidRDefault="00E85B59" w:rsidP="00BE778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>T</w:t>
      </w:r>
      <w:r w:rsidR="00BE778E" w:rsidRPr="00E85B59">
        <w:rPr>
          <w:rFonts w:cstheme="minorHAnsi"/>
          <w:sz w:val="24"/>
          <w:szCs w:val="24"/>
        </w:rPr>
        <w:t>ides</w:t>
      </w:r>
    </w:p>
    <w:p w:rsidR="00E85B59" w:rsidRDefault="00E85B59" w:rsidP="00BE778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>P</w:t>
      </w:r>
      <w:r w:rsidR="00BE778E" w:rsidRPr="00E85B59">
        <w:rPr>
          <w:rFonts w:cstheme="minorHAnsi"/>
          <w:sz w:val="24"/>
          <w:szCs w:val="24"/>
        </w:rPr>
        <w:t>hases</w:t>
      </w:r>
    </w:p>
    <w:p w:rsidR="00E85B59" w:rsidRPr="00E85B59" w:rsidRDefault="00BE778E" w:rsidP="00E85B5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>lunar eclipse</w:t>
      </w:r>
    </w:p>
    <w:p w:rsidR="00BE778E" w:rsidRPr="00E85B59" w:rsidRDefault="00BE778E" w:rsidP="00BE778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>solar eclipse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22F4B" w:rsidRPr="006D424C" w:rsidRDefault="00B22F4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BD65D1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2</w:t>
      </w:r>
      <w:r w:rsidR="00BE778E" w:rsidRPr="006D424C">
        <w:rPr>
          <w:rFonts w:cstheme="minorHAnsi"/>
          <w:sz w:val="24"/>
          <w:szCs w:val="24"/>
        </w:rPr>
        <w:t xml:space="preserve">. </w:t>
      </w:r>
      <w:r w:rsidR="00BE778E" w:rsidRPr="006D424C">
        <w:rPr>
          <w:rFonts w:cstheme="minorHAnsi"/>
          <w:sz w:val="24"/>
          <w:szCs w:val="24"/>
        </w:rPr>
        <w:tab/>
        <w:t>Which statement about the Earth's rotation and its revolution is correct?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E85B59" w:rsidRDefault="00BE778E" w:rsidP="00BE778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 xml:space="preserve">It takes the Earth longer to rotate on its axis than revolve around the sun. </w:t>
      </w:r>
    </w:p>
    <w:p w:rsidR="00E85B59" w:rsidRDefault="00BE778E" w:rsidP="00BE778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>It takes the Earth longer revolve around the sun than to rotate on its axis.</w:t>
      </w:r>
    </w:p>
    <w:p w:rsidR="00E85B59" w:rsidRDefault="00BE778E" w:rsidP="00BE778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>It takes the Earth longer to rotate around the sun than revolve on its axis.</w:t>
      </w:r>
    </w:p>
    <w:p w:rsidR="00BE778E" w:rsidRPr="00E85B59" w:rsidRDefault="00BE778E" w:rsidP="00BE778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>It takes the Earth longer revolve around its axis than to rotate around the sun.</w:t>
      </w:r>
    </w:p>
    <w:p w:rsidR="00372E2B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372E2B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372E2B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 xml:space="preserve">3. </w:t>
      </w:r>
      <w:r w:rsidRPr="006D424C">
        <w:rPr>
          <w:rFonts w:cstheme="minorHAnsi"/>
          <w:sz w:val="24"/>
          <w:szCs w:val="24"/>
        </w:rPr>
        <w:tab/>
        <w:t>A lunar eclipse is when:</w:t>
      </w:r>
    </w:p>
    <w:p w:rsidR="00372E2B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372E2B" w:rsidRDefault="00372E2B" w:rsidP="00E85B5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>the moon travels around Earth in an orbit shaped like an oval</w:t>
      </w:r>
    </w:p>
    <w:p w:rsidR="00372E2B" w:rsidRDefault="00372E2B" w:rsidP="00BE778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>Earth blocks sunlight from reaching the moon</w:t>
      </w:r>
    </w:p>
    <w:p w:rsidR="00E85B59" w:rsidRDefault="00372E2B" w:rsidP="00BE778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>the Moon blocks sunlight from reaching the sun</w:t>
      </w:r>
    </w:p>
    <w:p w:rsidR="00372E2B" w:rsidRPr="00E85B59" w:rsidRDefault="00372E2B" w:rsidP="00BE778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 xml:space="preserve">you only see part of the Moon </w:t>
      </w:r>
    </w:p>
    <w:p w:rsidR="00372E2B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372E2B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372E2B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4.</w:t>
      </w:r>
      <w:r w:rsidRPr="006D424C">
        <w:rPr>
          <w:rFonts w:cstheme="minorHAnsi"/>
          <w:sz w:val="24"/>
          <w:szCs w:val="24"/>
        </w:rPr>
        <w:tab/>
        <w:t xml:space="preserve"> The Earth's axis is tilted at an angl</w:t>
      </w:r>
      <w:r w:rsidR="00BC015C">
        <w:rPr>
          <w:rFonts w:cstheme="minorHAnsi"/>
          <w:sz w:val="24"/>
          <w:szCs w:val="24"/>
        </w:rPr>
        <w:t>e of 23.5°. Imagine if it WASN’T</w:t>
      </w:r>
      <w:r w:rsidRPr="006D424C">
        <w:rPr>
          <w:rFonts w:cstheme="minorHAnsi"/>
          <w:sz w:val="24"/>
          <w:szCs w:val="24"/>
        </w:rPr>
        <w:t xml:space="preserve"> tilted, and was perfectly straight. Which of the following statements would be TRUE?</w:t>
      </w:r>
    </w:p>
    <w:p w:rsidR="00BC015C" w:rsidRDefault="00BC015C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C015C" w:rsidRDefault="00372E2B" w:rsidP="00BE77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Earth would have the same seasons as it does now</w:t>
      </w:r>
    </w:p>
    <w:p w:rsidR="00BC015C" w:rsidRDefault="00372E2B" w:rsidP="00BE77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The length of a year would change</w:t>
      </w:r>
    </w:p>
    <w:p w:rsidR="00BC015C" w:rsidRDefault="00372E2B" w:rsidP="00BE77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Earth would not have any seasons at all</w:t>
      </w:r>
    </w:p>
    <w:p w:rsidR="00372E2B" w:rsidRPr="00BC015C" w:rsidRDefault="00372E2B" w:rsidP="00BE77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The length of the day would change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22F4B" w:rsidRPr="006D424C" w:rsidRDefault="00B22F4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5</w:t>
      </w:r>
      <w:r w:rsidR="00BE778E" w:rsidRPr="006D424C">
        <w:rPr>
          <w:rFonts w:cstheme="minorHAnsi"/>
          <w:sz w:val="24"/>
          <w:szCs w:val="24"/>
        </w:rPr>
        <w:t xml:space="preserve">. </w:t>
      </w:r>
      <w:r w:rsidR="00BE778E" w:rsidRPr="006D424C">
        <w:rPr>
          <w:rFonts w:cstheme="minorHAnsi"/>
          <w:sz w:val="24"/>
          <w:szCs w:val="24"/>
        </w:rPr>
        <w:tab/>
        <w:t xml:space="preserve">The length of time it takes </w:t>
      </w:r>
      <w:r w:rsidR="00540BF9" w:rsidRPr="006D424C">
        <w:rPr>
          <w:rFonts w:cstheme="minorHAnsi"/>
          <w:sz w:val="24"/>
          <w:szCs w:val="24"/>
        </w:rPr>
        <w:t>the moon to revolve around the Earth once is called a</w:t>
      </w:r>
    </w:p>
    <w:p w:rsidR="00540BF9" w:rsidRPr="006D424C" w:rsidRDefault="00540BF9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C015C" w:rsidRDefault="00BE778E" w:rsidP="00BE778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C015C">
        <w:rPr>
          <w:rFonts w:cstheme="minorHAnsi"/>
          <w:sz w:val="24"/>
          <w:szCs w:val="24"/>
        </w:rPr>
        <w:t>season</w:t>
      </w:r>
      <w:proofErr w:type="gramEnd"/>
      <w:r w:rsidRPr="00BC015C">
        <w:rPr>
          <w:rFonts w:cstheme="minorHAnsi"/>
          <w:sz w:val="24"/>
          <w:szCs w:val="24"/>
        </w:rPr>
        <w:t>.</w:t>
      </w:r>
    </w:p>
    <w:p w:rsidR="00BC015C" w:rsidRDefault="00BE778E" w:rsidP="00BE778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C015C">
        <w:rPr>
          <w:rFonts w:cstheme="minorHAnsi"/>
          <w:sz w:val="24"/>
          <w:szCs w:val="24"/>
        </w:rPr>
        <w:t>month</w:t>
      </w:r>
      <w:proofErr w:type="gramEnd"/>
      <w:r w:rsidRPr="00BC015C">
        <w:rPr>
          <w:rFonts w:cstheme="minorHAnsi"/>
          <w:sz w:val="24"/>
          <w:szCs w:val="24"/>
        </w:rPr>
        <w:t>.</w:t>
      </w:r>
    </w:p>
    <w:p w:rsidR="00BC015C" w:rsidRDefault="00BE778E" w:rsidP="00BE778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C015C">
        <w:rPr>
          <w:rFonts w:cstheme="minorHAnsi"/>
          <w:sz w:val="24"/>
          <w:szCs w:val="24"/>
        </w:rPr>
        <w:t>year</w:t>
      </w:r>
      <w:proofErr w:type="gramEnd"/>
      <w:r w:rsidRPr="00BC015C">
        <w:rPr>
          <w:rFonts w:cstheme="minorHAnsi"/>
          <w:sz w:val="24"/>
          <w:szCs w:val="24"/>
        </w:rPr>
        <w:t xml:space="preserve">. </w:t>
      </w:r>
    </w:p>
    <w:p w:rsidR="00BE778E" w:rsidRPr="00BC015C" w:rsidRDefault="00BE778E" w:rsidP="00BE778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C015C">
        <w:rPr>
          <w:rFonts w:cstheme="minorHAnsi"/>
          <w:sz w:val="24"/>
          <w:szCs w:val="24"/>
        </w:rPr>
        <w:t>day</w:t>
      </w:r>
      <w:proofErr w:type="gramEnd"/>
      <w:r w:rsidRPr="00BC015C">
        <w:rPr>
          <w:rFonts w:cstheme="minorHAnsi"/>
          <w:sz w:val="24"/>
          <w:szCs w:val="24"/>
        </w:rPr>
        <w:t>.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22F4B" w:rsidRPr="006D424C" w:rsidRDefault="00B22F4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372E2B" w:rsidP="00372E2B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6</w:t>
      </w:r>
      <w:r w:rsidR="00BE778E" w:rsidRPr="006D424C">
        <w:rPr>
          <w:rFonts w:cstheme="minorHAnsi"/>
          <w:sz w:val="24"/>
          <w:szCs w:val="24"/>
        </w:rPr>
        <w:t xml:space="preserve">. </w:t>
      </w:r>
      <w:r w:rsidR="00BE778E" w:rsidRPr="006D424C">
        <w:rPr>
          <w:rFonts w:cstheme="minorHAnsi"/>
          <w:sz w:val="24"/>
          <w:szCs w:val="24"/>
        </w:rPr>
        <w:tab/>
      </w:r>
      <w:r w:rsidRPr="006D424C">
        <w:rPr>
          <w:rFonts w:cstheme="minorHAnsi"/>
          <w:sz w:val="24"/>
          <w:szCs w:val="24"/>
        </w:rPr>
        <w:t>As you move further away from Earth, its gravitational force field:</w:t>
      </w:r>
    </w:p>
    <w:p w:rsidR="00372E2B" w:rsidRPr="006D424C" w:rsidRDefault="00372E2B" w:rsidP="00372E2B">
      <w:pPr>
        <w:spacing w:after="0" w:line="240" w:lineRule="auto"/>
        <w:rPr>
          <w:rFonts w:cstheme="minorHAnsi"/>
          <w:sz w:val="24"/>
          <w:szCs w:val="24"/>
        </w:rPr>
      </w:pPr>
    </w:p>
    <w:p w:rsidR="00BC015C" w:rsidRDefault="00372E2B" w:rsidP="00372E2B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gets stronger</w:t>
      </w:r>
    </w:p>
    <w:p w:rsidR="00BC015C" w:rsidRDefault="00372E2B" w:rsidP="00372E2B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weakens</w:t>
      </w:r>
    </w:p>
    <w:p w:rsidR="00BC015C" w:rsidRDefault="00372E2B" w:rsidP="00BE778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always stays the same</w:t>
      </w:r>
    </w:p>
    <w:p w:rsidR="006D424C" w:rsidRPr="00BC015C" w:rsidRDefault="00540BF9" w:rsidP="00BE778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is zero</w:t>
      </w:r>
    </w:p>
    <w:p w:rsidR="006D424C" w:rsidRDefault="006D424C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7</w:t>
      </w:r>
      <w:r w:rsidR="00BE778E" w:rsidRPr="006D424C">
        <w:rPr>
          <w:rFonts w:cstheme="minorHAnsi"/>
          <w:sz w:val="24"/>
          <w:szCs w:val="24"/>
        </w:rPr>
        <w:t xml:space="preserve">. </w:t>
      </w:r>
      <w:r w:rsidR="00BE778E" w:rsidRPr="006D424C">
        <w:rPr>
          <w:rFonts w:cstheme="minorHAnsi"/>
          <w:sz w:val="24"/>
          <w:szCs w:val="24"/>
        </w:rPr>
        <w:tab/>
        <w:t>The moon casts a shadow on Earth during a ___________?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Default="00BE778E" w:rsidP="00BC015C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lunar eclipse</w:t>
      </w:r>
    </w:p>
    <w:p w:rsidR="00BE778E" w:rsidRDefault="00BE778E" w:rsidP="00BE778E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new moon</w:t>
      </w:r>
    </w:p>
    <w:p w:rsidR="00BC015C" w:rsidRDefault="00BE778E" w:rsidP="00BE778E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phase</w:t>
      </w:r>
    </w:p>
    <w:p w:rsidR="00BE778E" w:rsidRPr="00BC015C" w:rsidRDefault="00BE778E" w:rsidP="00BE778E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solar eclipse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22F4B" w:rsidRPr="006D424C" w:rsidRDefault="00B22F4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8</w:t>
      </w:r>
      <w:r w:rsidR="00BE778E" w:rsidRPr="006D424C">
        <w:rPr>
          <w:rFonts w:cstheme="minorHAnsi"/>
          <w:sz w:val="24"/>
          <w:szCs w:val="24"/>
        </w:rPr>
        <w:t xml:space="preserve">. </w:t>
      </w:r>
      <w:r w:rsidR="00BE778E" w:rsidRPr="006D424C">
        <w:rPr>
          <w:rFonts w:cstheme="minorHAnsi"/>
          <w:sz w:val="24"/>
          <w:szCs w:val="24"/>
        </w:rPr>
        <w:tab/>
        <w:t xml:space="preserve">When </w:t>
      </w:r>
      <w:r w:rsidR="00BC015C">
        <w:rPr>
          <w:rFonts w:cstheme="minorHAnsi"/>
          <w:sz w:val="24"/>
          <w:szCs w:val="24"/>
        </w:rPr>
        <w:t>the North Pole is tilted TOWARD</w:t>
      </w:r>
      <w:r w:rsidR="00BE778E" w:rsidRPr="006D424C">
        <w:rPr>
          <w:rFonts w:cstheme="minorHAnsi"/>
          <w:sz w:val="24"/>
          <w:szCs w:val="24"/>
        </w:rPr>
        <w:t xml:space="preserve"> the Sun, it is?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C015C" w:rsidRDefault="00BE778E" w:rsidP="00BE778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 xml:space="preserve">summer in the Northern Hemisphere </w:t>
      </w:r>
    </w:p>
    <w:p w:rsidR="00BC015C" w:rsidRDefault="00BE778E" w:rsidP="00BE778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winter in the Northern Hemisphere</w:t>
      </w:r>
    </w:p>
    <w:p w:rsidR="00BC015C" w:rsidRDefault="00BE778E" w:rsidP="00BE778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daytime in the Southern Hemisphere</w:t>
      </w:r>
    </w:p>
    <w:p w:rsidR="00BE778E" w:rsidRPr="00BC015C" w:rsidRDefault="00BE778E" w:rsidP="00BE778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summer in the Southern hemisphere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 xml:space="preserve"> 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9</w:t>
      </w:r>
      <w:r w:rsidR="00BE778E" w:rsidRPr="006D424C">
        <w:rPr>
          <w:rFonts w:cstheme="minorHAnsi"/>
          <w:sz w:val="24"/>
          <w:szCs w:val="24"/>
        </w:rPr>
        <w:t>.</w:t>
      </w:r>
      <w:r w:rsidR="00BE778E" w:rsidRPr="006D424C">
        <w:rPr>
          <w:rFonts w:cstheme="minorHAnsi"/>
          <w:sz w:val="24"/>
          <w:szCs w:val="24"/>
        </w:rPr>
        <w:tab/>
        <w:t>The picture shows the daylight side of the Earth. Which best describes why the Earth has day and night?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 xml:space="preserve"> </w:t>
      </w:r>
      <w:r w:rsidRPr="006D424C">
        <w:rPr>
          <w:rFonts w:cstheme="minorHAnsi"/>
          <w:noProof/>
          <w:sz w:val="24"/>
          <w:szCs w:val="24"/>
          <w:lang w:eastAsia="en-AU"/>
        </w:rPr>
        <w:drawing>
          <wp:inline distT="0" distB="0" distL="0" distR="0" wp14:anchorId="45C53CB7" wp14:editId="3AB70E80">
            <wp:extent cx="1436914" cy="1436914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720" cy="143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C015C" w:rsidRDefault="00BE778E" w:rsidP="00BE778E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 xml:space="preserve">The moon rotates on an axis. </w:t>
      </w:r>
    </w:p>
    <w:p w:rsidR="00BC015C" w:rsidRDefault="00BE778E" w:rsidP="00BE778E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The Earth rotates on an axis.</w:t>
      </w:r>
    </w:p>
    <w:p w:rsidR="00BC015C" w:rsidRDefault="00BE778E" w:rsidP="00BE778E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The moon revolves around the Earth.</w:t>
      </w:r>
    </w:p>
    <w:p w:rsidR="00BE778E" w:rsidRPr="00BC015C" w:rsidRDefault="00BE778E" w:rsidP="00BE778E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The Earth revolves around the sun.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22F4B" w:rsidRPr="006D424C" w:rsidRDefault="00B22F4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6D424C" w:rsidRPr="006D424C" w:rsidRDefault="006D424C" w:rsidP="006D424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Pr="006D424C">
        <w:rPr>
          <w:rFonts w:cstheme="minorHAnsi"/>
          <w:sz w:val="24"/>
          <w:szCs w:val="24"/>
        </w:rPr>
        <w:t xml:space="preserve">. </w:t>
      </w:r>
      <w:r w:rsidRPr="006D424C">
        <w:rPr>
          <w:rFonts w:cstheme="minorHAnsi"/>
          <w:sz w:val="24"/>
          <w:szCs w:val="24"/>
        </w:rPr>
        <w:tab/>
        <w:t>Which of the following has gravity?</w:t>
      </w:r>
    </w:p>
    <w:p w:rsidR="006D424C" w:rsidRPr="006D424C" w:rsidRDefault="006D424C" w:rsidP="006D424C">
      <w:pPr>
        <w:spacing w:after="0" w:line="240" w:lineRule="auto"/>
        <w:rPr>
          <w:rFonts w:cstheme="minorHAnsi"/>
          <w:sz w:val="24"/>
          <w:szCs w:val="24"/>
        </w:rPr>
      </w:pPr>
    </w:p>
    <w:p w:rsidR="00BC015C" w:rsidRDefault="006D424C" w:rsidP="006D424C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the Sun</w:t>
      </w:r>
    </w:p>
    <w:p w:rsidR="00BC015C" w:rsidRDefault="006D424C" w:rsidP="006D424C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the Earth</w:t>
      </w:r>
    </w:p>
    <w:p w:rsidR="00BC015C" w:rsidRDefault="006D424C" w:rsidP="006D424C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the Moon</w:t>
      </w:r>
    </w:p>
    <w:p w:rsidR="006D424C" w:rsidRPr="00BC015C" w:rsidRDefault="006D424C" w:rsidP="006D424C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all of the above</w:t>
      </w:r>
    </w:p>
    <w:p w:rsid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</w:p>
    <w:p w:rsid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</w:p>
    <w:p w:rsid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 xml:space="preserve">The diagram below shows a model that was constructed to demonstrate the effect of the Earth’s tilted axis. A torch is used to represent the Sun. </w:t>
      </w:r>
    </w:p>
    <w:p w:rsidR="003A5110" w:rsidRPr="003A5110" w:rsidRDefault="003A5110" w:rsidP="00372E2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diagram is used for questions 11 </w:t>
      </w:r>
      <w:r>
        <w:rPr>
          <w:rFonts w:cstheme="minorHAnsi"/>
          <w:b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 xml:space="preserve">12. </w:t>
      </w:r>
    </w:p>
    <w:p w:rsidR="006D424C" w:rsidRP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</w:p>
    <w:p w:rsidR="006D424C" w:rsidRP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noProof/>
          <w:sz w:val="24"/>
          <w:szCs w:val="24"/>
          <w:lang w:eastAsia="en-AU"/>
        </w:rPr>
        <w:drawing>
          <wp:inline distT="0" distB="0" distL="0" distR="0" wp14:anchorId="1BB40C0F" wp14:editId="653F60D5">
            <wp:extent cx="2153430" cy="1246909"/>
            <wp:effectExtent l="0" t="0" r="0" b="0"/>
            <wp:docPr id="2" name="Picture 2" descr="C:\Users\e4091951\Desktop\ea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4091951\Desktop\ear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804" cy="124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24C" w:rsidRP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</w:p>
    <w:p w:rsidR="006D424C" w:rsidRP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</w:p>
    <w:p w:rsidR="006D424C" w:rsidRPr="006D424C" w:rsidRDefault="003A5110" w:rsidP="00372E2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11.</w:t>
      </w:r>
      <w:r>
        <w:rPr>
          <w:rFonts w:cstheme="minorHAnsi"/>
          <w:sz w:val="24"/>
          <w:szCs w:val="24"/>
        </w:rPr>
        <w:tab/>
        <w:t xml:space="preserve"> </w:t>
      </w:r>
      <w:r w:rsidR="006D424C" w:rsidRPr="006D424C">
        <w:rPr>
          <w:rFonts w:cstheme="minorHAnsi"/>
          <w:sz w:val="24"/>
          <w:szCs w:val="24"/>
        </w:rPr>
        <w:t>In this position, Australia is experiencing:</w:t>
      </w:r>
    </w:p>
    <w:p w:rsidR="00BC015C" w:rsidRDefault="00BC015C" w:rsidP="00BC015C">
      <w:pPr>
        <w:spacing w:after="0" w:line="240" w:lineRule="auto"/>
        <w:rPr>
          <w:rFonts w:cstheme="minorHAnsi"/>
          <w:sz w:val="24"/>
          <w:szCs w:val="24"/>
        </w:rPr>
      </w:pPr>
    </w:p>
    <w:p w:rsidR="00BC015C" w:rsidRDefault="006D424C" w:rsidP="00BC015C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Night</w:t>
      </w:r>
    </w:p>
    <w:p w:rsidR="00BC015C" w:rsidRDefault="006D424C" w:rsidP="00BC015C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Day</w:t>
      </w:r>
    </w:p>
    <w:p w:rsidR="00BC015C" w:rsidRDefault="006D424C" w:rsidP="00BC015C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Winter</w:t>
      </w:r>
    </w:p>
    <w:p w:rsidR="006D424C" w:rsidRPr="00BC015C" w:rsidRDefault="006D424C" w:rsidP="00BC015C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There is not enough information to decide</w:t>
      </w:r>
    </w:p>
    <w:p w:rsid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</w:p>
    <w:p w:rsid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</w:p>
    <w:p w:rsidR="00372E2B" w:rsidRP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372E2B" w:rsidRPr="006D424C">
        <w:rPr>
          <w:rFonts w:cstheme="minorHAnsi"/>
          <w:sz w:val="24"/>
          <w:szCs w:val="24"/>
        </w:rPr>
        <w:t xml:space="preserve">.   </w:t>
      </w:r>
      <w:r w:rsidR="00947E6D">
        <w:rPr>
          <w:rFonts w:cstheme="minorHAnsi"/>
          <w:sz w:val="24"/>
          <w:szCs w:val="24"/>
        </w:rPr>
        <w:tab/>
      </w:r>
      <w:r w:rsidR="00372E2B" w:rsidRPr="006D424C">
        <w:rPr>
          <w:rFonts w:cstheme="minorHAnsi"/>
          <w:sz w:val="24"/>
          <w:szCs w:val="24"/>
        </w:rPr>
        <w:t xml:space="preserve">The part of the Earth that is tilted away from the sun  </w:t>
      </w:r>
      <w:r w:rsidR="00372E2B" w:rsidRPr="006D424C">
        <w:rPr>
          <w:rFonts w:cstheme="minorHAnsi"/>
          <w:sz w:val="24"/>
          <w:szCs w:val="24"/>
        </w:rPr>
        <w:tab/>
      </w:r>
    </w:p>
    <w:p w:rsidR="00372E2B" w:rsidRPr="006D424C" w:rsidRDefault="00372E2B" w:rsidP="00372E2B">
      <w:pPr>
        <w:spacing w:after="0" w:line="240" w:lineRule="auto"/>
        <w:rPr>
          <w:rFonts w:cstheme="minorHAnsi"/>
          <w:sz w:val="24"/>
          <w:szCs w:val="24"/>
        </w:rPr>
      </w:pPr>
    </w:p>
    <w:p w:rsidR="003A5110" w:rsidRDefault="003A5110" w:rsidP="00BC015C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in night time</w:t>
      </w:r>
    </w:p>
    <w:p w:rsidR="003A5110" w:rsidRDefault="003A5110" w:rsidP="00BC015C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being shadowed by the moon</w:t>
      </w:r>
    </w:p>
    <w:p w:rsidR="00372E2B" w:rsidRDefault="00372E2B" w:rsidP="00372E2B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gets sun 24 hours a day</w:t>
      </w:r>
    </w:p>
    <w:p w:rsidR="003A5110" w:rsidRPr="00BC015C" w:rsidRDefault="003A5110" w:rsidP="00372E2B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 of the above</w:t>
      </w:r>
    </w:p>
    <w:p w:rsidR="00372E2B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372E2B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6D424C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13</w:t>
      </w:r>
      <w:r w:rsidR="00BE778E" w:rsidRPr="006D424C">
        <w:rPr>
          <w:rFonts w:cstheme="minorHAnsi"/>
          <w:sz w:val="24"/>
          <w:szCs w:val="24"/>
        </w:rPr>
        <w:t>.</w:t>
      </w:r>
      <w:r w:rsidR="00BE778E" w:rsidRPr="006D424C">
        <w:rPr>
          <w:rFonts w:cstheme="minorHAnsi"/>
          <w:sz w:val="24"/>
          <w:szCs w:val="24"/>
        </w:rPr>
        <w:tab/>
        <w:t>Which statement best describes</w:t>
      </w:r>
      <w:r w:rsidR="00372E2B" w:rsidRPr="006D424C">
        <w:rPr>
          <w:rFonts w:cstheme="minorHAnsi"/>
          <w:sz w:val="24"/>
          <w:szCs w:val="24"/>
        </w:rPr>
        <w:t xml:space="preserve"> the</w:t>
      </w:r>
      <w:r w:rsidR="00BE778E" w:rsidRPr="006D424C">
        <w:rPr>
          <w:rFonts w:cstheme="minorHAnsi"/>
          <w:sz w:val="24"/>
          <w:szCs w:val="24"/>
        </w:rPr>
        <w:t xml:space="preserve"> tides experienced on Earth when the Sun, Moon, and Earth are </w:t>
      </w:r>
      <w:r w:rsidR="00372E2B" w:rsidRPr="006D424C">
        <w:rPr>
          <w:rFonts w:cstheme="minorHAnsi"/>
          <w:sz w:val="24"/>
          <w:szCs w:val="24"/>
        </w:rPr>
        <w:t>aligned</w:t>
      </w:r>
      <w:r w:rsidR="00BE778E" w:rsidRPr="006D424C">
        <w:rPr>
          <w:rFonts w:cstheme="minorHAnsi"/>
          <w:sz w:val="24"/>
          <w:szCs w:val="24"/>
        </w:rPr>
        <w:t xml:space="preserve"> as shown in the diagram?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 xml:space="preserve"> 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noProof/>
          <w:sz w:val="24"/>
          <w:szCs w:val="24"/>
          <w:lang w:eastAsia="en-AU"/>
        </w:rPr>
        <w:drawing>
          <wp:inline distT="0" distB="0" distL="0" distR="0" wp14:anchorId="4B72ACDC" wp14:editId="095E59D4">
            <wp:extent cx="3966210" cy="197739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15C" w:rsidRDefault="00BE778E" w:rsidP="00BE778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 xml:space="preserve">maximum high tides, minimum low tides </w:t>
      </w:r>
    </w:p>
    <w:p w:rsidR="00BC015C" w:rsidRDefault="00BE778E" w:rsidP="00BE778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 xml:space="preserve">maximum high tides, maximum low tides </w:t>
      </w:r>
    </w:p>
    <w:p w:rsidR="00BC015C" w:rsidRDefault="00BE778E" w:rsidP="00BE778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 xml:space="preserve">minimum high tides, maximum low tides </w:t>
      </w:r>
    </w:p>
    <w:p w:rsidR="00BE778E" w:rsidRPr="00BC015C" w:rsidRDefault="00BE778E" w:rsidP="00BE778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minim</w:t>
      </w:r>
      <w:r w:rsidR="006D424C" w:rsidRPr="00BC015C">
        <w:rPr>
          <w:rFonts w:cstheme="minorHAnsi"/>
          <w:sz w:val="24"/>
          <w:szCs w:val="24"/>
        </w:rPr>
        <w:t>um high tides, minimum low tide</w:t>
      </w:r>
    </w:p>
    <w:p w:rsidR="00B22F4B" w:rsidRPr="006D424C" w:rsidRDefault="00B22F4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6D424C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14</w:t>
      </w:r>
      <w:r w:rsidR="00BE778E" w:rsidRPr="006D424C">
        <w:rPr>
          <w:rFonts w:cstheme="minorHAnsi"/>
          <w:sz w:val="24"/>
          <w:szCs w:val="24"/>
        </w:rPr>
        <w:t xml:space="preserve">. </w:t>
      </w:r>
      <w:r w:rsidR="00947E6D">
        <w:rPr>
          <w:rFonts w:cstheme="minorHAnsi"/>
          <w:sz w:val="24"/>
          <w:szCs w:val="24"/>
        </w:rPr>
        <w:tab/>
      </w:r>
      <w:r w:rsidR="00BE778E" w:rsidRPr="006D424C">
        <w:rPr>
          <w:rFonts w:cstheme="minorHAnsi"/>
          <w:sz w:val="24"/>
          <w:szCs w:val="24"/>
        </w:rPr>
        <w:t xml:space="preserve"> How long does i</w:t>
      </w:r>
      <w:r w:rsidR="00BC015C">
        <w:rPr>
          <w:rFonts w:cstheme="minorHAnsi"/>
          <w:sz w:val="24"/>
          <w:szCs w:val="24"/>
        </w:rPr>
        <w:t xml:space="preserve">t take for the Earth </w:t>
      </w:r>
      <w:proofErr w:type="gramStart"/>
      <w:r w:rsidR="00BC015C">
        <w:rPr>
          <w:rFonts w:cstheme="minorHAnsi"/>
          <w:sz w:val="24"/>
          <w:szCs w:val="24"/>
        </w:rPr>
        <w:t>rotate</w:t>
      </w:r>
      <w:proofErr w:type="gramEnd"/>
      <w:r w:rsidR="00BC015C">
        <w:rPr>
          <w:rFonts w:cstheme="minorHAnsi"/>
          <w:sz w:val="24"/>
          <w:szCs w:val="24"/>
        </w:rPr>
        <w:t xml:space="preserve"> ONCE</w:t>
      </w:r>
      <w:r w:rsidR="00BE778E" w:rsidRPr="006D424C">
        <w:rPr>
          <w:rFonts w:cstheme="minorHAnsi"/>
          <w:sz w:val="24"/>
          <w:szCs w:val="24"/>
        </w:rPr>
        <w:t xml:space="preserve"> on its axis?</w:t>
      </w:r>
    </w:p>
    <w:p w:rsidR="00BC015C" w:rsidRDefault="00BC015C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C015C" w:rsidRDefault="00BE778E" w:rsidP="00BE778E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1 day</w:t>
      </w:r>
    </w:p>
    <w:p w:rsidR="00BC015C" w:rsidRDefault="00BE778E" w:rsidP="00BE778E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 xml:space="preserve">1 year </w:t>
      </w:r>
    </w:p>
    <w:p w:rsidR="00BC015C" w:rsidRDefault="00BE778E" w:rsidP="00BE778E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1 week</w:t>
      </w:r>
    </w:p>
    <w:p w:rsidR="00BE778E" w:rsidRPr="00BC015C" w:rsidRDefault="00BE778E" w:rsidP="00BE778E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1 month</w:t>
      </w:r>
    </w:p>
    <w:p w:rsidR="00B22F4B" w:rsidRPr="006D424C" w:rsidRDefault="00B22F4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372E2B" w:rsidRP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15</w:t>
      </w:r>
      <w:r w:rsidR="00372E2B" w:rsidRPr="006D424C">
        <w:rPr>
          <w:rFonts w:cstheme="minorHAnsi"/>
          <w:sz w:val="24"/>
          <w:szCs w:val="24"/>
        </w:rPr>
        <w:t xml:space="preserve">.  </w:t>
      </w:r>
      <w:r w:rsidR="00947E6D">
        <w:rPr>
          <w:rFonts w:cstheme="minorHAnsi"/>
          <w:sz w:val="24"/>
          <w:szCs w:val="24"/>
        </w:rPr>
        <w:tab/>
      </w:r>
      <w:r w:rsidR="003A5110">
        <w:rPr>
          <w:rFonts w:cstheme="minorHAnsi"/>
          <w:sz w:val="24"/>
          <w:szCs w:val="24"/>
        </w:rPr>
        <w:t xml:space="preserve">What is the name of the force that stops you from floating off into space? </w:t>
      </w:r>
    </w:p>
    <w:p w:rsidR="00372E2B" w:rsidRPr="006D424C" w:rsidRDefault="00372E2B" w:rsidP="00372E2B">
      <w:pPr>
        <w:spacing w:after="0" w:line="240" w:lineRule="auto"/>
        <w:rPr>
          <w:rFonts w:cstheme="minorHAnsi"/>
          <w:sz w:val="24"/>
          <w:szCs w:val="24"/>
        </w:rPr>
      </w:pPr>
    </w:p>
    <w:p w:rsidR="00BC015C" w:rsidRDefault="00BC015C" w:rsidP="00372E2B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G</w:t>
      </w:r>
      <w:r w:rsidR="00372E2B" w:rsidRPr="00BC015C">
        <w:rPr>
          <w:rFonts w:cstheme="minorHAnsi"/>
          <w:sz w:val="24"/>
          <w:szCs w:val="24"/>
        </w:rPr>
        <w:t>ravity</w:t>
      </w:r>
    </w:p>
    <w:p w:rsidR="00BC015C" w:rsidRDefault="00372E2B" w:rsidP="00372E2B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 xml:space="preserve">nuclear fusion </w:t>
      </w:r>
    </w:p>
    <w:p w:rsidR="00BC015C" w:rsidRDefault="00372E2B" w:rsidP="00BE778E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expansion</w:t>
      </w:r>
    </w:p>
    <w:p w:rsidR="00BE778E" w:rsidRPr="00BC015C" w:rsidRDefault="00372E2B" w:rsidP="00BE778E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nuclear fission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22F4B" w:rsidRPr="006D424C" w:rsidRDefault="00B22F4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1</w:t>
      </w:r>
      <w:r w:rsidR="006D424C" w:rsidRPr="006D424C">
        <w:rPr>
          <w:rFonts w:cstheme="minorHAnsi"/>
          <w:sz w:val="24"/>
          <w:szCs w:val="24"/>
        </w:rPr>
        <w:t>6</w:t>
      </w:r>
      <w:r w:rsidRPr="006D424C">
        <w:rPr>
          <w:rFonts w:cstheme="minorHAnsi"/>
          <w:sz w:val="24"/>
          <w:szCs w:val="24"/>
        </w:rPr>
        <w:t xml:space="preserve">.  </w:t>
      </w:r>
      <w:r w:rsidR="00947E6D">
        <w:rPr>
          <w:rFonts w:cstheme="minorHAnsi"/>
          <w:sz w:val="24"/>
          <w:szCs w:val="24"/>
        </w:rPr>
        <w:tab/>
      </w:r>
      <w:r w:rsidRPr="006D424C">
        <w:rPr>
          <w:rFonts w:cstheme="minorHAnsi"/>
          <w:sz w:val="24"/>
          <w:szCs w:val="24"/>
        </w:rPr>
        <w:t>How long does it take earth to complete one revolution</w:t>
      </w:r>
      <w:r w:rsidR="003A5110">
        <w:rPr>
          <w:rFonts w:cstheme="minorHAnsi"/>
          <w:sz w:val="24"/>
          <w:szCs w:val="24"/>
        </w:rPr>
        <w:t xml:space="preserve"> around the sun</w:t>
      </w:r>
      <w:r w:rsidRPr="006D424C">
        <w:rPr>
          <w:rFonts w:cstheme="minorHAnsi"/>
          <w:sz w:val="24"/>
          <w:szCs w:val="24"/>
        </w:rPr>
        <w:t>?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3A5110" w:rsidRDefault="00BE778E" w:rsidP="00BE778E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3A5110">
        <w:rPr>
          <w:rFonts w:cstheme="minorHAnsi"/>
          <w:sz w:val="24"/>
          <w:szCs w:val="24"/>
        </w:rPr>
        <w:t>29.5 days</w:t>
      </w:r>
    </w:p>
    <w:p w:rsidR="003A5110" w:rsidRDefault="00BE778E" w:rsidP="00BE778E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3A5110">
        <w:rPr>
          <w:rFonts w:cstheme="minorHAnsi"/>
          <w:sz w:val="24"/>
          <w:szCs w:val="24"/>
        </w:rPr>
        <w:t xml:space="preserve">365.25 days </w:t>
      </w:r>
    </w:p>
    <w:p w:rsidR="003A5110" w:rsidRDefault="00BE778E" w:rsidP="00BE778E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3A5110">
        <w:rPr>
          <w:rFonts w:cstheme="minorHAnsi"/>
          <w:sz w:val="24"/>
          <w:szCs w:val="24"/>
        </w:rPr>
        <w:t>24 hours</w:t>
      </w:r>
    </w:p>
    <w:p w:rsidR="00B22F4B" w:rsidRPr="003A5110" w:rsidRDefault="00BE778E" w:rsidP="00BE778E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3A5110">
        <w:rPr>
          <w:rFonts w:cstheme="minorHAnsi"/>
          <w:sz w:val="24"/>
          <w:szCs w:val="24"/>
        </w:rPr>
        <w:t>72 hour</w:t>
      </w:r>
      <w:r w:rsidR="00372E2B" w:rsidRPr="003A5110">
        <w:rPr>
          <w:rFonts w:cstheme="minorHAnsi"/>
          <w:sz w:val="24"/>
          <w:szCs w:val="24"/>
        </w:rPr>
        <w:t>s</w:t>
      </w:r>
    </w:p>
    <w:p w:rsidR="00B22F4B" w:rsidRDefault="00B22F4B" w:rsidP="00BE778E">
      <w:pPr>
        <w:spacing w:after="0" w:line="240" w:lineRule="auto"/>
      </w:pPr>
    </w:p>
    <w:p w:rsidR="006D424C" w:rsidRDefault="006D424C" w:rsidP="00372E2B">
      <w:pPr>
        <w:spacing w:after="0" w:line="240" w:lineRule="auto"/>
        <w:jc w:val="center"/>
      </w:pPr>
    </w:p>
    <w:p w:rsidR="006D424C" w:rsidRDefault="006D424C" w:rsidP="00372E2B">
      <w:pPr>
        <w:spacing w:after="0" w:line="240" w:lineRule="auto"/>
        <w:jc w:val="center"/>
      </w:pPr>
    </w:p>
    <w:p w:rsidR="00BD65D1" w:rsidRPr="00372E2B" w:rsidRDefault="00BD65D1" w:rsidP="00372E2B">
      <w:pPr>
        <w:spacing w:after="0" w:line="240" w:lineRule="auto"/>
        <w:jc w:val="center"/>
      </w:pPr>
      <w:r>
        <w:t>END OF MULTIPLE CHOICE QUESTIONS</w:t>
      </w: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BD65D1" w:rsidRDefault="006B505D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lastRenderedPageBreak/>
        <w:t>Year 7</w:t>
      </w:r>
    </w:p>
    <w:p w:rsidR="00EC7048" w:rsidRPr="00BD65D1" w:rsidRDefault="006B505D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2017</w:t>
      </w:r>
    </w:p>
    <w:p w:rsidR="00BD65D1" w:rsidRDefault="008D06FF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Test:</w:t>
      </w: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ab/>
        <w:t>Earth &amp; Space – Predictable Phenomena</w:t>
      </w:r>
    </w:p>
    <w:p w:rsidR="006B505D" w:rsidRPr="00BD65D1" w:rsidRDefault="006B505D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BD65D1" w:rsidRPr="00BD65D1" w:rsidRDefault="00BD65D1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 w:rsidRPr="00BD65D1">
        <w:rPr>
          <w:rFonts w:ascii="Calibri" w:eastAsia="Times New Roman" w:hAnsi="Calibri" w:cs="Times New Roman"/>
          <w:b/>
          <w:sz w:val="32"/>
          <w:szCs w:val="32"/>
          <w:lang w:eastAsia="en-AU"/>
        </w:rPr>
        <w:t>ANSWER BOOKLET</w:t>
      </w:r>
    </w:p>
    <w:p w:rsidR="00BD65D1" w:rsidRPr="00BD65D1" w:rsidRDefault="00BD65D1" w:rsidP="00BD65D1">
      <w:pPr>
        <w:rPr>
          <w:sz w:val="36"/>
          <w:szCs w:val="36"/>
        </w:rPr>
      </w:pPr>
    </w:p>
    <w:p w:rsidR="00BD65D1" w:rsidRPr="00BD65D1" w:rsidRDefault="00BD65D1" w:rsidP="00BD65D1">
      <w:pPr>
        <w:spacing w:line="360" w:lineRule="auto"/>
        <w:rPr>
          <w:rFonts w:ascii="Calibri" w:hAnsi="Calibri"/>
          <w:b/>
          <w:u w:val="single"/>
        </w:rPr>
      </w:pPr>
      <w:r w:rsidRPr="00BD65D1">
        <w:rPr>
          <w:rFonts w:ascii="Calibri" w:hAnsi="Calibri"/>
        </w:rPr>
        <w:t xml:space="preserve">   </w:t>
      </w:r>
      <w:r w:rsidRPr="00BD65D1">
        <w:rPr>
          <w:rFonts w:ascii="Calibri" w:hAnsi="Calibri"/>
          <w:b/>
        </w:rPr>
        <w:t xml:space="preserve">NAME:  </w:t>
      </w:r>
      <w:r w:rsidRPr="00BD65D1">
        <w:rPr>
          <w:rFonts w:ascii="Calibri" w:hAnsi="Calibri"/>
          <w:b/>
          <w:u w:val="single"/>
        </w:rPr>
        <w:tab/>
      </w:r>
      <w:r w:rsidRPr="00BD65D1">
        <w:rPr>
          <w:rFonts w:ascii="Calibri" w:hAnsi="Calibri"/>
          <w:b/>
          <w:u w:val="single"/>
        </w:rPr>
        <w:tab/>
      </w:r>
      <w:r w:rsidRPr="00BD65D1">
        <w:rPr>
          <w:rFonts w:ascii="Calibri" w:hAnsi="Calibri"/>
          <w:b/>
          <w:u w:val="single"/>
        </w:rPr>
        <w:tab/>
      </w:r>
      <w:r w:rsidRPr="00BD65D1">
        <w:rPr>
          <w:rFonts w:ascii="Calibri" w:hAnsi="Calibri"/>
          <w:b/>
          <w:u w:val="single"/>
        </w:rPr>
        <w:tab/>
      </w:r>
      <w:r w:rsidRPr="00BD65D1">
        <w:rPr>
          <w:rFonts w:ascii="Calibri" w:hAnsi="Calibri"/>
          <w:b/>
          <w:u w:val="single"/>
        </w:rPr>
        <w:tab/>
      </w:r>
      <w:r w:rsidRPr="00BD65D1">
        <w:rPr>
          <w:rFonts w:ascii="Calibri" w:hAnsi="Calibri"/>
          <w:b/>
          <w:u w:val="single"/>
        </w:rPr>
        <w:tab/>
      </w:r>
      <w:r w:rsidRPr="00BD65D1">
        <w:rPr>
          <w:rFonts w:ascii="Calibri" w:hAnsi="Calibri"/>
          <w:b/>
          <w:u w:val="single"/>
        </w:rPr>
        <w:tab/>
      </w:r>
      <w:r w:rsidRPr="00BD65D1">
        <w:rPr>
          <w:rFonts w:ascii="Calibri" w:hAnsi="Calibri"/>
          <w:b/>
          <w:u w:val="single"/>
        </w:rPr>
        <w:tab/>
      </w:r>
      <w:r w:rsidRPr="00BD65D1">
        <w:rPr>
          <w:rFonts w:ascii="Calibri" w:hAnsi="Calibri"/>
          <w:b/>
          <w:u w:val="single"/>
        </w:rPr>
        <w:tab/>
      </w:r>
      <w:r w:rsidRPr="00BD65D1">
        <w:rPr>
          <w:rFonts w:ascii="Calibri" w:hAnsi="Calibri"/>
          <w:b/>
          <w:u w:val="single"/>
        </w:rPr>
        <w:tab/>
      </w:r>
    </w:p>
    <w:p w:rsidR="00BD65D1" w:rsidRPr="00BD65D1" w:rsidRDefault="00BD65D1" w:rsidP="00BD65D1">
      <w:pPr>
        <w:spacing w:line="360" w:lineRule="auto"/>
        <w:rPr>
          <w:rFonts w:ascii="Calibri" w:hAnsi="Calibri"/>
          <w:u w:val="single"/>
        </w:rPr>
      </w:pPr>
      <w:r w:rsidRPr="00BD65D1">
        <w:rPr>
          <w:rFonts w:ascii="Calibri" w:hAnsi="Calibri"/>
        </w:rPr>
        <w:t xml:space="preserve">   </w:t>
      </w:r>
      <w:r w:rsidRPr="00BD65D1">
        <w:rPr>
          <w:rFonts w:ascii="Calibri" w:hAnsi="Calibri"/>
          <w:b/>
        </w:rPr>
        <w:t>FORM:</w:t>
      </w:r>
      <w:r w:rsidRPr="00BD65D1">
        <w:rPr>
          <w:rFonts w:ascii="Calibri" w:hAnsi="Calibri"/>
        </w:rPr>
        <w:t xml:space="preserve">  </w:t>
      </w:r>
      <w:r w:rsidRPr="00BD65D1">
        <w:rPr>
          <w:rFonts w:ascii="Calibri" w:hAnsi="Calibri"/>
          <w:u w:val="single"/>
        </w:rPr>
        <w:tab/>
      </w:r>
      <w:r w:rsidRPr="00BD65D1">
        <w:rPr>
          <w:rFonts w:ascii="Calibri" w:hAnsi="Calibri"/>
          <w:u w:val="single"/>
        </w:rPr>
        <w:tab/>
      </w:r>
      <w:r w:rsidRPr="00BD65D1">
        <w:rPr>
          <w:rFonts w:ascii="Calibri" w:hAnsi="Calibri"/>
          <w:u w:val="single"/>
        </w:rPr>
        <w:tab/>
      </w:r>
      <w:r w:rsidRPr="00BD65D1">
        <w:rPr>
          <w:rFonts w:ascii="Calibri" w:hAnsi="Calibri"/>
          <w:u w:val="single"/>
        </w:rPr>
        <w:tab/>
      </w:r>
      <w:r w:rsidRPr="00BD65D1">
        <w:rPr>
          <w:rFonts w:ascii="Calibri" w:hAnsi="Calibri"/>
          <w:u w:val="single"/>
        </w:rPr>
        <w:tab/>
      </w:r>
      <w:r w:rsidRPr="00BD65D1">
        <w:rPr>
          <w:rFonts w:ascii="Calibri" w:hAnsi="Calibri"/>
        </w:rPr>
        <w:t xml:space="preserve">          </w:t>
      </w:r>
      <w:r w:rsidRPr="00BD65D1">
        <w:rPr>
          <w:rFonts w:ascii="Calibri" w:hAnsi="Calibri"/>
        </w:rPr>
        <w:tab/>
      </w:r>
      <w:r w:rsidRPr="00BD65D1">
        <w:rPr>
          <w:rFonts w:ascii="Calibri" w:hAnsi="Calibri"/>
          <w:b/>
        </w:rPr>
        <w:t>DATE:</w:t>
      </w:r>
      <w:r w:rsidRPr="00BD65D1">
        <w:rPr>
          <w:rFonts w:ascii="Calibri" w:hAnsi="Calibri"/>
        </w:rPr>
        <w:t xml:space="preserve">  </w:t>
      </w:r>
      <w:r w:rsidRPr="00BD65D1">
        <w:rPr>
          <w:rFonts w:ascii="Calibri" w:hAnsi="Calibri"/>
          <w:u w:val="single"/>
        </w:rPr>
        <w:tab/>
      </w:r>
      <w:r w:rsidRPr="00BD65D1">
        <w:rPr>
          <w:rFonts w:ascii="Calibri" w:hAnsi="Calibri"/>
          <w:u w:val="single"/>
        </w:rPr>
        <w:tab/>
      </w:r>
      <w:r w:rsidRPr="00BD65D1">
        <w:rPr>
          <w:rFonts w:ascii="Calibri" w:hAnsi="Calibri"/>
          <w:u w:val="single"/>
        </w:rPr>
        <w:tab/>
      </w:r>
      <w:r w:rsidRPr="00BD65D1">
        <w:rPr>
          <w:rFonts w:ascii="Calibri" w:hAnsi="Calibri"/>
          <w:u w:val="single"/>
        </w:rPr>
        <w:tab/>
      </w:r>
    </w:p>
    <w:p w:rsidR="00BD65D1" w:rsidRPr="00BD65D1" w:rsidRDefault="00BD65D1" w:rsidP="00BD65D1">
      <w:pPr>
        <w:rPr>
          <w:sz w:val="36"/>
          <w:szCs w:val="36"/>
        </w:rPr>
      </w:pPr>
    </w:p>
    <w:p w:rsidR="00BD65D1" w:rsidRPr="00BD65D1" w:rsidRDefault="00BD65D1" w:rsidP="00BD65D1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n-AU"/>
        </w:rPr>
      </w:pPr>
      <w:r w:rsidRPr="00BD65D1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                     Multiple Choice</w:t>
      </w:r>
      <w:r w:rsidRPr="00BD65D1">
        <w:rPr>
          <w:rFonts w:ascii="Calibri" w:eastAsia="Times New Roman" w:hAnsi="Calibri" w:cs="Times New Roman"/>
          <w:sz w:val="28"/>
          <w:szCs w:val="28"/>
          <w:lang w:eastAsia="en-AU"/>
        </w:rPr>
        <w:tab/>
        <w:t xml:space="preserve">         Short Answer</w:t>
      </w:r>
      <w:r w:rsidRPr="00BD65D1">
        <w:rPr>
          <w:rFonts w:ascii="Calibri" w:eastAsia="Times New Roman" w:hAnsi="Calibri" w:cs="Times New Roman"/>
          <w:sz w:val="28"/>
          <w:szCs w:val="28"/>
          <w:lang w:eastAsia="en-AU"/>
        </w:rPr>
        <w:tab/>
        <w:t xml:space="preserve">         Total</w:t>
      </w:r>
    </w:p>
    <w:p w:rsidR="00BD65D1" w:rsidRPr="00BD65D1" w:rsidRDefault="00FA573A" w:rsidP="00BD65D1">
      <w:pPr>
        <w:spacing w:after="0" w:line="240" w:lineRule="auto"/>
        <w:jc w:val="center"/>
        <w:rPr>
          <w:rFonts w:ascii="Calibri" w:eastAsia="Times New Roman" w:hAnsi="Calibri" w:cs="Arial"/>
          <w:sz w:val="28"/>
          <w:szCs w:val="28"/>
          <w:lang w:eastAsia="en-AU"/>
        </w:rPr>
      </w:pP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6FF" w:rsidRPr="00026DDD" w:rsidRDefault="008D06FF" w:rsidP="00BD65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8D06FF" w:rsidRPr="00253C34" w:rsidRDefault="008D06FF" w:rsidP="00BD65D1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253C34">
                              <w:rPr>
                                <w:b/>
                                <w:sz w:val="44"/>
                                <w:szCs w:val="44"/>
                              </w:rPr>
                              <w:t>/</w:t>
                            </w:r>
                            <w:r w:rsidR="007D7EC1">
                              <w:rPr>
                                <w:b/>
                                <w:sz w:val="44"/>
                                <w:szCs w:val="44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09pt;margin-top:9.3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">
                <v:textbox>
                  <w:txbxContent>
                    <w:p w:rsidR="008D06FF" w:rsidRPr="00026DDD" w:rsidRDefault="008D06FF" w:rsidP="00BD65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8D06FF" w:rsidRPr="00253C34" w:rsidRDefault="008D06FF" w:rsidP="00BD65D1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</w:t>
                      </w:r>
                      <w:r w:rsidRPr="00253C34">
                        <w:rPr>
                          <w:b/>
                          <w:sz w:val="44"/>
                          <w:szCs w:val="44"/>
                        </w:rPr>
                        <w:t>/</w:t>
                      </w:r>
                      <w:r w:rsidR="007D7EC1">
                        <w:rPr>
                          <w:b/>
                          <w:sz w:val="44"/>
                          <w:szCs w:val="44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6FF" w:rsidRDefault="008D06FF" w:rsidP="00BD65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</w:t>
                            </w:r>
                          </w:p>
                          <w:p w:rsidR="008D06FF" w:rsidRPr="00253C34" w:rsidRDefault="008D06FF" w:rsidP="00BD65D1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="006D424C">
                              <w:rPr>
                                <w:b/>
                                <w:sz w:val="48"/>
                                <w:szCs w:val="48"/>
                              </w:rPr>
                              <w:t>/16</w:t>
                            </w:r>
                          </w:p>
                          <w:p w:rsidR="008D06FF" w:rsidRPr="00253C34" w:rsidRDefault="008D06FF" w:rsidP="00BD65D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8D06FF" w:rsidRPr="00026DDD" w:rsidRDefault="008D06FF" w:rsidP="00BD65D1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91pt;margin-top:8.6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">
                <v:textbox>
                  <w:txbxContent>
                    <w:p w:rsidR="008D06FF" w:rsidRDefault="008D06FF" w:rsidP="00BD65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</w:t>
                      </w:r>
                    </w:p>
                    <w:p w:rsidR="008D06FF" w:rsidRPr="00253C34" w:rsidRDefault="008D06FF" w:rsidP="00BD65D1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="006D424C">
                        <w:rPr>
                          <w:b/>
                          <w:sz w:val="48"/>
                          <w:szCs w:val="48"/>
                        </w:rPr>
                        <w:t>/16</w:t>
                      </w:r>
                    </w:p>
                    <w:p w:rsidR="008D06FF" w:rsidRPr="00253C34" w:rsidRDefault="008D06FF" w:rsidP="00BD65D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8D06FF" w:rsidRPr="00026DDD" w:rsidRDefault="008D06FF" w:rsidP="00BD65D1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6FF" w:rsidRPr="00026DDD" w:rsidRDefault="008D06FF" w:rsidP="00BD65D1">
                            <w:pPr>
                              <w:rPr>
                                <w:b/>
                              </w:rPr>
                            </w:pPr>
                          </w:p>
                          <w:p w:rsidR="008D06FF" w:rsidRDefault="008D06FF" w:rsidP="00BD65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/3</w:t>
                            </w:r>
                            <w:r w:rsidR="007D7EC1">
                              <w:rPr>
                                <w:b/>
                                <w:sz w:val="44"/>
                                <w:szCs w:val="44"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:rsidR="008D06FF" w:rsidRPr="00026DDD" w:rsidRDefault="008D06FF" w:rsidP="00BD65D1">
                            <w:pPr>
                              <w:rPr>
                                <w:b/>
                              </w:rPr>
                            </w:pPr>
                          </w:p>
                          <w:p w:rsidR="008D06FF" w:rsidRPr="00026DDD" w:rsidRDefault="008D06FF" w:rsidP="00BD65D1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8D06FF" w:rsidRPr="00026DDD" w:rsidRDefault="008D06FF" w:rsidP="00BD65D1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19pt;margin-top:8.85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">
                <v:textbox>
                  <w:txbxContent>
                    <w:p w:rsidR="008D06FF" w:rsidRPr="00026DDD" w:rsidRDefault="008D06FF" w:rsidP="00BD65D1">
                      <w:pPr>
                        <w:rPr>
                          <w:b/>
                        </w:rPr>
                      </w:pPr>
                    </w:p>
                    <w:p w:rsidR="008D06FF" w:rsidRDefault="008D06FF" w:rsidP="00BD65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/3</w:t>
                      </w:r>
                      <w:r w:rsidR="007D7EC1">
                        <w:rPr>
                          <w:b/>
                          <w:sz w:val="44"/>
                          <w:szCs w:val="44"/>
                        </w:rPr>
                        <w:t>6</w:t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:rsidR="008D06FF" w:rsidRPr="00026DDD" w:rsidRDefault="008D06FF" w:rsidP="00BD65D1">
                      <w:pPr>
                        <w:rPr>
                          <w:b/>
                        </w:rPr>
                      </w:pPr>
                    </w:p>
                    <w:p w:rsidR="008D06FF" w:rsidRPr="00026DDD" w:rsidRDefault="008D06FF" w:rsidP="00BD65D1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8D06FF" w:rsidRPr="00026DDD" w:rsidRDefault="008D06FF" w:rsidP="00BD65D1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</w:p>
    <w:p w:rsidR="00BD65D1" w:rsidRPr="00BD65D1" w:rsidRDefault="00BD65D1" w:rsidP="00BD65D1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BD65D1" w:rsidRPr="00BD65D1" w:rsidRDefault="00BD65D1" w:rsidP="00BD65D1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BD65D1" w:rsidRPr="00BD65D1" w:rsidRDefault="00BD65D1" w:rsidP="00BD65D1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BD65D1" w:rsidRPr="00BD65D1" w:rsidRDefault="00BD65D1" w:rsidP="00BD65D1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BD65D1" w:rsidRPr="00BD65D1" w:rsidRDefault="00BD65D1" w:rsidP="00BD65D1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BD65D1" w:rsidRPr="00BD65D1" w:rsidRDefault="00BD65D1" w:rsidP="00BD65D1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BD65D1" w:rsidRPr="00BD65D1" w:rsidRDefault="00BD65D1" w:rsidP="00BD65D1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BD65D1">
        <w:rPr>
          <w:rFonts w:ascii="Calibri" w:eastAsia="Times New Roman" w:hAnsi="Calibri" w:cs="Times New Roman"/>
          <w:b/>
          <w:sz w:val="24"/>
          <w:szCs w:val="24"/>
          <w:lang w:eastAsia="en-AU"/>
        </w:rPr>
        <w:t xml:space="preserve">SECTION ONE: </w:t>
      </w:r>
      <w:r w:rsidRPr="00BD65D1">
        <w:rPr>
          <w:rFonts w:ascii="Calibri" w:eastAsia="Times New Roman" w:hAnsi="Calibri" w:cs="Times New Roman"/>
          <w:sz w:val="24"/>
          <w:szCs w:val="24"/>
          <w:lang w:eastAsia="en-AU"/>
        </w:rPr>
        <w:t>Multiple choice answers</w:t>
      </w:r>
    </w:p>
    <w:p w:rsidR="00BD65D1" w:rsidRPr="00BD65D1" w:rsidRDefault="00BD65D1" w:rsidP="00BD65D1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BD65D1">
        <w:rPr>
          <w:rFonts w:ascii="Calibri" w:eastAsia="Times New Roman" w:hAnsi="Calibri" w:cs="Times New Roman"/>
          <w:sz w:val="24"/>
          <w:szCs w:val="24"/>
          <w:lang w:eastAsia="en-AU"/>
        </w:rPr>
        <w:t>Cross (X) through the correct answer.</w:t>
      </w:r>
    </w:p>
    <w:p w:rsidR="00BD65D1" w:rsidRPr="00BD65D1" w:rsidRDefault="00BD65D1" w:rsidP="00BD65D1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706FEC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xxx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706FEC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xxx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706FEC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xxx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706FEC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xxx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706FEC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xxx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706FEC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XXX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706FEC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XXX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706FEC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XXX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706FEC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XXX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706FEC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XXX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706FEC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xxx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706FEC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Xxx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706FEC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Xxx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706FEC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Xxx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706FEC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Xxx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947E6D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947E6D" w:rsidRDefault="00947E6D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47E6D" w:rsidRPr="00BD65D1" w:rsidRDefault="00947E6D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947E6D" w:rsidRPr="00BD65D1" w:rsidRDefault="00706FEC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xxx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47E6D" w:rsidRPr="00BD65D1" w:rsidRDefault="00947E6D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E6D" w:rsidRPr="00BD65D1" w:rsidRDefault="00947E6D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</w:tbl>
    <w:p w:rsidR="00372E2B" w:rsidRDefault="00372E2B" w:rsidP="00BD65D1">
      <w:pPr>
        <w:rPr>
          <w:sz w:val="28"/>
          <w:szCs w:val="28"/>
        </w:rPr>
      </w:pPr>
    </w:p>
    <w:p w:rsidR="00392D16" w:rsidRDefault="00392D16" w:rsidP="00BD65D1">
      <w:pPr>
        <w:rPr>
          <w:sz w:val="28"/>
          <w:szCs w:val="28"/>
        </w:rPr>
      </w:pPr>
    </w:p>
    <w:p w:rsidR="00392D16" w:rsidRDefault="00392D16" w:rsidP="00BD65D1">
      <w:pPr>
        <w:rPr>
          <w:sz w:val="28"/>
          <w:szCs w:val="28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BD65D1" w:rsidRPr="00392D16" w:rsidRDefault="006D424C" w:rsidP="00BD65D1">
      <w:pPr>
        <w:rPr>
          <w:sz w:val="24"/>
          <w:szCs w:val="24"/>
        </w:rPr>
      </w:pPr>
      <w:r w:rsidRPr="00392D16">
        <w:rPr>
          <w:sz w:val="24"/>
          <w:szCs w:val="24"/>
        </w:rPr>
        <w:lastRenderedPageBreak/>
        <w:t xml:space="preserve">SHORT ANSWER </w:t>
      </w:r>
    </w:p>
    <w:p w:rsidR="006D424C" w:rsidRPr="00392D16" w:rsidRDefault="006D424C" w:rsidP="00BD65D1">
      <w:pPr>
        <w:pBdr>
          <w:bottom w:val="single" w:sz="12" w:space="1" w:color="auto"/>
        </w:pBdr>
        <w:rPr>
          <w:sz w:val="24"/>
          <w:szCs w:val="24"/>
        </w:rPr>
      </w:pPr>
      <w:r w:rsidRPr="00392D16">
        <w:rPr>
          <w:sz w:val="24"/>
          <w:szCs w:val="24"/>
        </w:rPr>
        <w:t xml:space="preserve">This section has </w:t>
      </w:r>
      <w:r w:rsidR="007D7EC1" w:rsidRPr="00392D16">
        <w:rPr>
          <w:b/>
          <w:sz w:val="24"/>
          <w:szCs w:val="24"/>
        </w:rPr>
        <w:t>f</w:t>
      </w:r>
      <w:r w:rsidR="00392D16">
        <w:rPr>
          <w:b/>
          <w:sz w:val="24"/>
          <w:szCs w:val="24"/>
        </w:rPr>
        <w:t>ive (5)</w:t>
      </w:r>
      <w:r w:rsidRPr="00392D16">
        <w:rPr>
          <w:sz w:val="24"/>
          <w:szCs w:val="24"/>
        </w:rPr>
        <w:t xml:space="preserve"> questions. Answer ALL of them, in the spaces provided. </w:t>
      </w:r>
    </w:p>
    <w:p w:rsidR="006D424C" w:rsidRPr="00392D16" w:rsidRDefault="006D424C" w:rsidP="00BD65D1">
      <w:pPr>
        <w:rPr>
          <w:sz w:val="24"/>
          <w:szCs w:val="24"/>
        </w:rPr>
      </w:pPr>
    </w:p>
    <w:p w:rsidR="00372E2B" w:rsidRPr="00392D16" w:rsidRDefault="006D424C" w:rsidP="00BD65D1">
      <w:pPr>
        <w:rPr>
          <w:sz w:val="24"/>
          <w:szCs w:val="24"/>
        </w:rPr>
      </w:pPr>
      <w:r w:rsidRPr="00392D16">
        <w:rPr>
          <w:sz w:val="24"/>
          <w:szCs w:val="24"/>
        </w:rPr>
        <w:t>17</w:t>
      </w:r>
      <w:r w:rsidR="00372E2B" w:rsidRPr="00392D16">
        <w:rPr>
          <w:sz w:val="24"/>
          <w:szCs w:val="24"/>
        </w:rPr>
        <w:t xml:space="preserve">. In the diagram below are two regions labelled A and B. </w:t>
      </w:r>
    </w:p>
    <w:p w:rsidR="00372E2B" w:rsidRDefault="006D424C" w:rsidP="00BD65D1">
      <w:pPr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inline distT="0" distB="0" distL="0" distR="0">
            <wp:extent cx="3431969" cy="2345332"/>
            <wp:effectExtent l="0" t="0" r="0" b="0"/>
            <wp:docPr id="5" name="Picture 5" descr="C:\Users\e4091951\Desktop\ear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4091951\Desktop\earth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953" cy="234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B" w:rsidRPr="00392D16" w:rsidRDefault="00372E2B" w:rsidP="00BD65D1">
      <w:pPr>
        <w:rPr>
          <w:sz w:val="24"/>
          <w:szCs w:val="24"/>
        </w:rPr>
      </w:pPr>
      <w:r w:rsidRPr="00392D16">
        <w:rPr>
          <w:sz w:val="24"/>
          <w:szCs w:val="24"/>
        </w:rPr>
        <w:t>a) Which region would have the hottest climate?</w:t>
      </w:r>
      <w:r w:rsidR="007D7EC1" w:rsidRPr="00392D16">
        <w:rPr>
          <w:sz w:val="24"/>
          <w:szCs w:val="24"/>
        </w:rPr>
        <w:tab/>
      </w:r>
      <w:r w:rsidR="007D7EC1" w:rsidRPr="00392D16">
        <w:rPr>
          <w:sz w:val="24"/>
          <w:szCs w:val="24"/>
        </w:rPr>
        <w:tab/>
      </w:r>
      <w:r w:rsidR="007D7EC1" w:rsidRPr="00392D16">
        <w:rPr>
          <w:sz w:val="24"/>
          <w:szCs w:val="24"/>
        </w:rPr>
        <w:tab/>
      </w:r>
      <w:r w:rsidR="00392D16">
        <w:rPr>
          <w:sz w:val="24"/>
          <w:szCs w:val="24"/>
        </w:rPr>
        <w:tab/>
      </w:r>
      <w:r w:rsidR="007D7EC1" w:rsidRPr="00392D16">
        <w:rPr>
          <w:sz w:val="24"/>
          <w:szCs w:val="24"/>
        </w:rPr>
        <w:t>(1 mark)</w:t>
      </w:r>
    </w:p>
    <w:p w:rsidR="00372E2B" w:rsidRPr="00392D16" w:rsidRDefault="00372E2B" w:rsidP="00BD65D1">
      <w:pPr>
        <w:rPr>
          <w:sz w:val="24"/>
          <w:szCs w:val="24"/>
        </w:rPr>
      </w:pPr>
      <w:r w:rsidRPr="00392D16">
        <w:rPr>
          <w:sz w:val="24"/>
          <w:szCs w:val="24"/>
        </w:rPr>
        <w:t>_____</w:t>
      </w:r>
      <w:r w:rsidR="00706FEC">
        <w:rPr>
          <w:sz w:val="24"/>
          <w:szCs w:val="24"/>
        </w:rPr>
        <w:t>B</w:t>
      </w:r>
      <w:r w:rsidRPr="00392D16">
        <w:rPr>
          <w:sz w:val="24"/>
          <w:szCs w:val="24"/>
        </w:rPr>
        <w:t>__________________</w:t>
      </w:r>
      <w:r w:rsidR="00706FEC">
        <w:rPr>
          <w:sz w:val="24"/>
          <w:szCs w:val="24"/>
        </w:rPr>
        <w:t>______________________________</w:t>
      </w:r>
      <w:r w:rsidRPr="00392D16">
        <w:rPr>
          <w:sz w:val="24"/>
          <w:szCs w:val="24"/>
        </w:rPr>
        <w:t>____</w:t>
      </w:r>
      <w:r w:rsidR="00392D16">
        <w:rPr>
          <w:sz w:val="24"/>
          <w:szCs w:val="24"/>
        </w:rPr>
        <w:t>__________</w:t>
      </w:r>
    </w:p>
    <w:p w:rsidR="00706FEC" w:rsidRDefault="00372E2B" w:rsidP="00BD65D1">
      <w:pPr>
        <w:rPr>
          <w:sz w:val="24"/>
          <w:szCs w:val="24"/>
        </w:rPr>
      </w:pPr>
      <w:r w:rsidRPr="00392D16">
        <w:rPr>
          <w:sz w:val="24"/>
          <w:szCs w:val="24"/>
        </w:rPr>
        <w:t xml:space="preserve">b) Explain why. </w:t>
      </w:r>
      <w:r w:rsidR="007D7EC1" w:rsidRPr="00392D16">
        <w:rPr>
          <w:sz w:val="24"/>
          <w:szCs w:val="24"/>
        </w:rPr>
        <w:tab/>
      </w:r>
      <w:r w:rsidR="007D7EC1" w:rsidRPr="00392D16">
        <w:rPr>
          <w:sz w:val="24"/>
          <w:szCs w:val="24"/>
        </w:rPr>
        <w:tab/>
      </w:r>
      <w:r w:rsidR="007D7EC1" w:rsidRPr="00392D16">
        <w:rPr>
          <w:sz w:val="24"/>
          <w:szCs w:val="24"/>
        </w:rPr>
        <w:tab/>
      </w:r>
      <w:r w:rsidR="007D7EC1" w:rsidRPr="00392D16">
        <w:rPr>
          <w:sz w:val="24"/>
          <w:szCs w:val="24"/>
        </w:rPr>
        <w:tab/>
      </w:r>
      <w:r w:rsidR="007D7EC1" w:rsidRPr="00392D16">
        <w:rPr>
          <w:sz w:val="24"/>
          <w:szCs w:val="24"/>
        </w:rPr>
        <w:tab/>
      </w:r>
      <w:r w:rsidR="007D7EC1" w:rsidRPr="00392D16">
        <w:rPr>
          <w:sz w:val="24"/>
          <w:szCs w:val="24"/>
        </w:rPr>
        <w:tab/>
      </w:r>
      <w:r w:rsidR="007D7EC1" w:rsidRPr="00392D16">
        <w:rPr>
          <w:sz w:val="24"/>
          <w:szCs w:val="24"/>
        </w:rPr>
        <w:tab/>
      </w:r>
      <w:r w:rsidR="007D7EC1" w:rsidRPr="00392D16">
        <w:rPr>
          <w:sz w:val="24"/>
          <w:szCs w:val="24"/>
        </w:rPr>
        <w:tab/>
        <w:t>(2 marks)</w:t>
      </w:r>
    </w:p>
    <w:p w:rsidR="00706FEC" w:rsidRPr="00706FEC" w:rsidRDefault="00706FEC" w:rsidP="00706FE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06FEC">
        <w:rPr>
          <w:sz w:val="24"/>
          <w:szCs w:val="24"/>
        </w:rPr>
        <w:t>receives direct rays from sun</w:t>
      </w:r>
    </w:p>
    <w:p w:rsidR="00372E2B" w:rsidRPr="00706FEC" w:rsidRDefault="00706FEC" w:rsidP="00706FE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706FEC">
        <w:rPr>
          <w:sz w:val="24"/>
          <w:szCs w:val="24"/>
        </w:rPr>
        <w:t>Direct rays provide more heat</w:t>
      </w:r>
      <w:r w:rsidR="00372E2B" w:rsidRPr="00706FEC">
        <w:rPr>
          <w:sz w:val="24"/>
          <w:szCs w:val="24"/>
        </w:rPr>
        <w:t>_________</w:t>
      </w:r>
    </w:p>
    <w:p w:rsidR="00FA573A" w:rsidRDefault="00FA573A" w:rsidP="00392D16">
      <w:pPr>
        <w:spacing w:line="360" w:lineRule="auto"/>
        <w:rPr>
          <w:sz w:val="24"/>
          <w:szCs w:val="24"/>
        </w:rPr>
      </w:pPr>
    </w:p>
    <w:p w:rsidR="00FA573A" w:rsidRPr="00392D16" w:rsidRDefault="006D424C" w:rsidP="009E6E47">
      <w:pPr>
        <w:spacing w:line="360" w:lineRule="auto"/>
        <w:rPr>
          <w:sz w:val="24"/>
          <w:szCs w:val="24"/>
        </w:rPr>
      </w:pPr>
      <w:r w:rsidRPr="00392D16">
        <w:rPr>
          <w:sz w:val="24"/>
          <w:szCs w:val="24"/>
        </w:rPr>
        <w:t>18</w:t>
      </w:r>
      <w:r w:rsidR="009E6E47" w:rsidRPr="00392D16">
        <w:rPr>
          <w:sz w:val="24"/>
          <w:szCs w:val="24"/>
        </w:rPr>
        <w:t xml:space="preserve">. </w:t>
      </w:r>
      <w:r w:rsidR="00FA573A" w:rsidRPr="00392D16">
        <w:rPr>
          <w:sz w:val="24"/>
          <w:szCs w:val="24"/>
        </w:rPr>
        <w:t>Explain the differ</w:t>
      </w:r>
      <w:r w:rsidR="006B505D" w:rsidRPr="00392D16">
        <w:rPr>
          <w:sz w:val="24"/>
          <w:szCs w:val="24"/>
        </w:rPr>
        <w:t>ence between the following term</w:t>
      </w:r>
      <w:r w:rsidR="00FA573A" w:rsidRPr="00392D16">
        <w:rPr>
          <w:sz w:val="24"/>
          <w:szCs w:val="24"/>
        </w:rPr>
        <w:t>s:</w:t>
      </w:r>
    </w:p>
    <w:p w:rsidR="00FA573A" w:rsidRPr="00392D16" w:rsidRDefault="00FA573A" w:rsidP="009E6E47">
      <w:pPr>
        <w:pBdr>
          <w:bottom w:val="single" w:sz="12" w:space="1" w:color="auto"/>
        </w:pBdr>
        <w:spacing w:line="360" w:lineRule="auto"/>
        <w:rPr>
          <w:sz w:val="24"/>
          <w:szCs w:val="24"/>
        </w:rPr>
      </w:pPr>
      <w:r w:rsidRPr="00392D16">
        <w:rPr>
          <w:sz w:val="24"/>
          <w:szCs w:val="24"/>
        </w:rPr>
        <w:t>Rotation and Revolution</w:t>
      </w:r>
      <w:r w:rsidR="006B505D" w:rsidRPr="00392D16">
        <w:rPr>
          <w:sz w:val="24"/>
          <w:szCs w:val="24"/>
        </w:rPr>
        <w:tab/>
      </w:r>
      <w:r w:rsidR="006B505D" w:rsidRPr="00392D16">
        <w:rPr>
          <w:sz w:val="24"/>
          <w:szCs w:val="24"/>
        </w:rPr>
        <w:tab/>
      </w:r>
      <w:r w:rsidR="006B505D" w:rsidRPr="00392D16">
        <w:rPr>
          <w:sz w:val="24"/>
          <w:szCs w:val="24"/>
        </w:rPr>
        <w:tab/>
      </w:r>
      <w:r w:rsidR="006B505D" w:rsidRPr="00392D16">
        <w:rPr>
          <w:sz w:val="24"/>
          <w:szCs w:val="24"/>
        </w:rPr>
        <w:tab/>
      </w:r>
      <w:r w:rsidR="006B505D" w:rsidRPr="00392D16">
        <w:rPr>
          <w:sz w:val="24"/>
          <w:szCs w:val="24"/>
        </w:rPr>
        <w:tab/>
      </w:r>
      <w:r w:rsidR="00392D16">
        <w:rPr>
          <w:sz w:val="24"/>
          <w:szCs w:val="24"/>
        </w:rPr>
        <w:tab/>
      </w:r>
      <w:r w:rsidR="006B505D" w:rsidRPr="00392D16">
        <w:rPr>
          <w:sz w:val="24"/>
          <w:szCs w:val="24"/>
        </w:rPr>
        <w:tab/>
        <w:t>(4</w:t>
      </w:r>
      <w:r w:rsidR="007D7EC1" w:rsidRPr="00392D16">
        <w:rPr>
          <w:sz w:val="24"/>
          <w:szCs w:val="24"/>
        </w:rPr>
        <w:t xml:space="preserve"> marks)</w:t>
      </w:r>
    </w:p>
    <w:p w:rsidR="006B505D" w:rsidRPr="00392D16" w:rsidRDefault="006B505D" w:rsidP="009E6E47">
      <w:pPr>
        <w:pBdr>
          <w:bottom w:val="single" w:sz="12" w:space="1" w:color="auto"/>
          <w:between w:val="single" w:sz="12" w:space="1" w:color="auto"/>
        </w:pBdr>
        <w:spacing w:line="360" w:lineRule="auto"/>
        <w:rPr>
          <w:sz w:val="24"/>
          <w:szCs w:val="24"/>
        </w:rPr>
      </w:pPr>
      <w:r w:rsidRPr="00392D16">
        <w:rPr>
          <w:sz w:val="24"/>
          <w:szCs w:val="24"/>
        </w:rPr>
        <w:t>__</w:t>
      </w:r>
      <w:r w:rsidR="00706FEC">
        <w:rPr>
          <w:sz w:val="24"/>
          <w:szCs w:val="24"/>
        </w:rPr>
        <w:t xml:space="preserve">A </w:t>
      </w:r>
      <w:r w:rsidR="00706FEC" w:rsidRPr="00706FEC">
        <w:rPr>
          <w:b/>
          <w:sz w:val="24"/>
          <w:szCs w:val="24"/>
        </w:rPr>
        <w:t>rotation</w:t>
      </w:r>
      <w:r w:rsidR="00706FEC">
        <w:rPr>
          <w:sz w:val="24"/>
          <w:szCs w:val="24"/>
        </w:rPr>
        <w:t xml:space="preserve"> is the </w:t>
      </w:r>
      <w:r w:rsidR="00706FEC" w:rsidRPr="00706FEC">
        <w:rPr>
          <w:b/>
          <w:sz w:val="24"/>
          <w:szCs w:val="24"/>
        </w:rPr>
        <w:t>spinning of an object on its own axis</w:t>
      </w:r>
      <w:r w:rsidR="00706FEC">
        <w:rPr>
          <w:sz w:val="24"/>
          <w:szCs w:val="24"/>
        </w:rPr>
        <w:t xml:space="preserve"> </w:t>
      </w:r>
      <w:r w:rsidRPr="00392D16">
        <w:rPr>
          <w:sz w:val="24"/>
          <w:szCs w:val="24"/>
        </w:rPr>
        <w:t>___________________________________________________________________</w:t>
      </w:r>
    </w:p>
    <w:p w:rsidR="006B505D" w:rsidRPr="00392D16" w:rsidRDefault="00706FEC" w:rsidP="009E6E47">
      <w:pPr>
        <w:pBdr>
          <w:bottom w:val="single" w:sz="12" w:space="1" w:color="auto"/>
          <w:between w:val="single" w:sz="12" w:space="1" w:color="auto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706FEC">
        <w:rPr>
          <w:b/>
          <w:sz w:val="24"/>
          <w:szCs w:val="24"/>
        </w:rPr>
        <w:t>revolution</w:t>
      </w:r>
      <w:r>
        <w:rPr>
          <w:sz w:val="24"/>
          <w:szCs w:val="24"/>
        </w:rPr>
        <w:t xml:space="preserve"> is the </w:t>
      </w:r>
      <w:r w:rsidRPr="00706FEC">
        <w:rPr>
          <w:b/>
          <w:sz w:val="24"/>
          <w:szCs w:val="24"/>
        </w:rPr>
        <w:t>circling/movement of one object around another object</w:t>
      </w:r>
    </w:p>
    <w:p w:rsidR="00FA573A" w:rsidRDefault="00FA573A" w:rsidP="009E6E47">
      <w:pPr>
        <w:pBdr>
          <w:bottom w:val="single" w:sz="12" w:space="1" w:color="auto"/>
          <w:between w:val="single" w:sz="12" w:space="1" w:color="auto"/>
        </w:pBd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8"/>
          <w:szCs w:val="28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Pr="00392D16" w:rsidRDefault="00FA573A" w:rsidP="009E6E47">
      <w:pPr>
        <w:spacing w:line="360" w:lineRule="auto"/>
        <w:rPr>
          <w:sz w:val="24"/>
          <w:szCs w:val="24"/>
        </w:rPr>
      </w:pPr>
      <w:r w:rsidRPr="00392D16">
        <w:rPr>
          <w:sz w:val="24"/>
          <w:szCs w:val="24"/>
        </w:rPr>
        <w:t xml:space="preserve">19. </w:t>
      </w:r>
      <w:r w:rsidR="00392D16" w:rsidRPr="00392D16">
        <w:rPr>
          <w:sz w:val="24"/>
          <w:szCs w:val="24"/>
        </w:rPr>
        <w:t>TRUE or FALSE?</w:t>
      </w:r>
      <w:r w:rsidR="00392D16" w:rsidRPr="00392D16">
        <w:rPr>
          <w:sz w:val="24"/>
          <w:szCs w:val="24"/>
        </w:rPr>
        <w:tab/>
      </w:r>
      <w:r w:rsidR="00392D16" w:rsidRPr="00392D16">
        <w:rPr>
          <w:sz w:val="24"/>
          <w:szCs w:val="24"/>
        </w:rPr>
        <w:tab/>
      </w:r>
      <w:r w:rsidR="00392D16" w:rsidRPr="00392D16">
        <w:rPr>
          <w:sz w:val="24"/>
          <w:szCs w:val="24"/>
        </w:rPr>
        <w:tab/>
      </w:r>
      <w:r w:rsidR="00392D16" w:rsidRPr="00392D16">
        <w:rPr>
          <w:sz w:val="24"/>
          <w:szCs w:val="24"/>
        </w:rPr>
        <w:tab/>
      </w:r>
      <w:r w:rsidR="00392D16" w:rsidRPr="00392D16">
        <w:rPr>
          <w:sz w:val="24"/>
          <w:szCs w:val="24"/>
        </w:rPr>
        <w:tab/>
      </w:r>
      <w:r w:rsidR="00392D16" w:rsidRPr="00392D16">
        <w:rPr>
          <w:sz w:val="24"/>
          <w:szCs w:val="24"/>
        </w:rPr>
        <w:tab/>
      </w:r>
      <w:r w:rsidR="00392D16" w:rsidRPr="00392D16">
        <w:rPr>
          <w:sz w:val="24"/>
          <w:szCs w:val="24"/>
        </w:rPr>
        <w:tab/>
        <w:t>(3 marks)</w:t>
      </w:r>
    </w:p>
    <w:p w:rsidR="00392D16" w:rsidRPr="00392D16" w:rsidRDefault="00392D16" w:rsidP="009E6E47">
      <w:pPr>
        <w:spacing w:line="360" w:lineRule="auto"/>
        <w:rPr>
          <w:sz w:val="24"/>
          <w:szCs w:val="24"/>
        </w:rPr>
      </w:pPr>
      <w:r w:rsidRPr="00392D16">
        <w:rPr>
          <w:sz w:val="24"/>
          <w:szCs w:val="24"/>
        </w:rPr>
        <w:t>The moon creates light. __</w:t>
      </w:r>
      <w:r w:rsidR="00706FEC">
        <w:rPr>
          <w:sz w:val="24"/>
          <w:szCs w:val="24"/>
        </w:rPr>
        <w:t>FALSE</w:t>
      </w:r>
      <w:r w:rsidRPr="00392D16">
        <w:rPr>
          <w:sz w:val="24"/>
          <w:szCs w:val="24"/>
        </w:rPr>
        <w:t>_____</w:t>
      </w:r>
    </w:p>
    <w:p w:rsidR="00392D16" w:rsidRPr="00392D16" w:rsidRDefault="00392D16" w:rsidP="009E6E47">
      <w:pPr>
        <w:spacing w:line="360" w:lineRule="auto"/>
        <w:rPr>
          <w:sz w:val="24"/>
          <w:szCs w:val="24"/>
        </w:rPr>
      </w:pPr>
      <w:r w:rsidRPr="00392D16">
        <w:rPr>
          <w:sz w:val="24"/>
          <w:szCs w:val="24"/>
        </w:rPr>
        <w:t>Tides are controlled by the sun. ___</w:t>
      </w:r>
      <w:r w:rsidR="00706FEC">
        <w:rPr>
          <w:sz w:val="24"/>
          <w:szCs w:val="24"/>
        </w:rPr>
        <w:t>FALSE</w:t>
      </w:r>
      <w:r w:rsidRPr="00392D16">
        <w:rPr>
          <w:sz w:val="24"/>
          <w:szCs w:val="24"/>
        </w:rPr>
        <w:t>____</w:t>
      </w:r>
    </w:p>
    <w:p w:rsidR="00392D16" w:rsidRPr="00392D16" w:rsidRDefault="00392D16" w:rsidP="009E6E47">
      <w:pPr>
        <w:spacing w:line="360" w:lineRule="auto"/>
        <w:rPr>
          <w:sz w:val="24"/>
          <w:szCs w:val="24"/>
        </w:rPr>
      </w:pPr>
      <w:r w:rsidRPr="00392D16">
        <w:rPr>
          <w:sz w:val="24"/>
          <w:szCs w:val="24"/>
        </w:rPr>
        <w:t>We can see both sides of the moon from earth. __</w:t>
      </w:r>
      <w:r w:rsidR="00706FEC">
        <w:rPr>
          <w:sz w:val="24"/>
          <w:szCs w:val="24"/>
        </w:rPr>
        <w:t>FALSE</w:t>
      </w:r>
      <w:r w:rsidRPr="00392D16">
        <w:rPr>
          <w:sz w:val="24"/>
          <w:szCs w:val="24"/>
        </w:rPr>
        <w:t>_____</w:t>
      </w: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Pr="00392D16" w:rsidRDefault="00392D16" w:rsidP="009E6E47">
      <w:pPr>
        <w:spacing w:line="360" w:lineRule="auto"/>
        <w:rPr>
          <w:sz w:val="24"/>
          <w:szCs w:val="24"/>
        </w:rPr>
      </w:pPr>
    </w:p>
    <w:p w:rsidR="00113567" w:rsidRPr="00392D16" w:rsidRDefault="00392D16" w:rsidP="009E6E47">
      <w:pPr>
        <w:spacing w:line="360" w:lineRule="auto"/>
        <w:rPr>
          <w:sz w:val="24"/>
          <w:szCs w:val="24"/>
        </w:rPr>
      </w:pPr>
      <w:r w:rsidRPr="00392D16">
        <w:rPr>
          <w:sz w:val="24"/>
          <w:szCs w:val="24"/>
        </w:rPr>
        <w:t xml:space="preserve">20. </w:t>
      </w:r>
      <w:r w:rsidR="00113567" w:rsidRPr="00392D16">
        <w:rPr>
          <w:sz w:val="24"/>
          <w:szCs w:val="24"/>
        </w:rPr>
        <w:t xml:space="preserve">On the diagram below, mark and label the points on the moon’s orbit where it is at </w:t>
      </w:r>
      <w:r w:rsidR="006B505D" w:rsidRPr="00392D16">
        <w:rPr>
          <w:sz w:val="24"/>
          <w:szCs w:val="24"/>
        </w:rPr>
        <w:t>high tide and low tide.</w:t>
      </w:r>
      <w:r w:rsidR="006B505D" w:rsidRPr="00392D16">
        <w:rPr>
          <w:sz w:val="24"/>
          <w:szCs w:val="24"/>
        </w:rPr>
        <w:tab/>
      </w:r>
      <w:r w:rsidR="006B505D" w:rsidRPr="00392D16">
        <w:rPr>
          <w:sz w:val="24"/>
          <w:szCs w:val="24"/>
        </w:rPr>
        <w:tab/>
      </w:r>
      <w:r w:rsidR="006B505D" w:rsidRPr="00392D16">
        <w:rPr>
          <w:sz w:val="24"/>
          <w:szCs w:val="24"/>
        </w:rPr>
        <w:tab/>
      </w:r>
      <w:r w:rsidR="006B505D" w:rsidRPr="00392D16">
        <w:rPr>
          <w:sz w:val="24"/>
          <w:szCs w:val="24"/>
        </w:rPr>
        <w:tab/>
        <w:t>(2 marks)</w:t>
      </w:r>
    </w:p>
    <w:p w:rsidR="009E6E47" w:rsidRDefault="00392D16" w:rsidP="009E6E47">
      <w:pPr>
        <w:spacing w:line="360" w:lineRule="auto"/>
        <w:rPr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57D95E2C" wp14:editId="48FEAAEE">
            <wp:simplePos x="0" y="0"/>
            <wp:positionH relativeFrom="column">
              <wp:posOffset>543560</wp:posOffset>
            </wp:positionH>
            <wp:positionV relativeFrom="paragraph">
              <wp:posOffset>39370</wp:posOffset>
            </wp:positionV>
            <wp:extent cx="4309110" cy="2897505"/>
            <wp:effectExtent l="0" t="0" r="0" b="0"/>
            <wp:wrapThrough wrapText="bothSides">
              <wp:wrapPolygon edited="0">
                <wp:start x="0" y="0"/>
                <wp:lineTo x="0" y="21444"/>
                <wp:lineTo x="21485" y="21444"/>
                <wp:lineTo x="21485" y="0"/>
                <wp:lineTo x="0" y="0"/>
              </wp:wrapPolygon>
            </wp:wrapThrough>
            <wp:docPr id="6" name="Picture 6" descr="http://images.tutorvista.com/cms/images/38/earth-moon-r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tutorvista.com/cms/images/38/earth-moon-rot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05D" w:rsidRDefault="006B505D" w:rsidP="00113567">
      <w:pPr>
        <w:spacing w:line="360" w:lineRule="auto"/>
        <w:rPr>
          <w:sz w:val="24"/>
          <w:szCs w:val="24"/>
        </w:rPr>
      </w:pPr>
    </w:p>
    <w:p w:rsidR="006B505D" w:rsidRDefault="006B505D" w:rsidP="00113567">
      <w:pPr>
        <w:spacing w:line="360" w:lineRule="auto"/>
        <w:rPr>
          <w:sz w:val="24"/>
          <w:szCs w:val="24"/>
        </w:rPr>
      </w:pPr>
    </w:p>
    <w:p w:rsidR="006B505D" w:rsidRDefault="006B505D" w:rsidP="00113567">
      <w:pPr>
        <w:spacing w:line="360" w:lineRule="auto"/>
        <w:rPr>
          <w:sz w:val="24"/>
          <w:szCs w:val="24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6D424C" w:rsidRPr="003277A3" w:rsidRDefault="003277A3" w:rsidP="00113567">
      <w:pPr>
        <w:spacing w:line="360" w:lineRule="auto"/>
        <w:rPr>
          <w:sz w:val="28"/>
          <w:szCs w:val="28"/>
          <w:u w:val="single"/>
        </w:rPr>
      </w:pPr>
      <w:r w:rsidRPr="003277A3">
        <w:rPr>
          <w:noProof/>
          <w:sz w:val="24"/>
          <w:szCs w:val="24"/>
          <w:u w:val="single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F74D99" wp14:editId="3768E12A">
                <wp:simplePos x="0" y="0"/>
                <wp:positionH relativeFrom="column">
                  <wp:posOffset>-41217</wp:posOffset>
                </wp:positionH>
                <wp:positionV relativeFrom="paragraph">
                  <wp:posOffset>2301166</wp:posOffset>
                </wp:positionV>
                <wp:extent cx="1045029" cy="344384"/>
                <wp:effectExtent l="0" t="0" r="22225" b="1778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029" cy="344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7A3" w:rsidRDefault="003277A3" w:rsidP="003277A3">
                            <w:r>
                              <w:t>First quarter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3.25pt;margin-top:181.2pt;width:82.3pt;height:2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">
                <v:textbox>
                  <w:txbxContent>
                    <w:p w:rsidR="003277A3" w:rsidRDefault="003277A3" w:rsidP="003277A3">
                      <w:r>
                        <w:t>First quarter</w:t>
                      </w:r>
                    </w:p>
                  </w:txbxContent>
                </v:textbox>
              </v:shape>
            </w:pict>
          </mc:Fallback>
        </mc:AlternateContent>
      </w:r>
      <w:r w:rsidRPr="003277A3">
        <w:rPr>
          <w:noProof/>
          <w:sz w:val="24"/>
          <w:szCs w:val="24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92E864" wp14:editId="17EA1FE5">
                <wp:simplePos x="0" y="0"/>
                <wp:positionH relativeFrom="column">
                  <wp:posOffset>187037</wp:posOffset>
                </wp:positionH>
                <wp:positionV relativeFrom="paragraph">
                  <wp:posOffset>1330036</wp:posOffset>
                </wp:positionV>
                <wp:extent cx="1103952" cy="510425"/>
                <wp:effectExtent l="0" t="0" r="20320" b="2349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952" cy="51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7A3" w:rsidRDefault="003277A3" w:rsidP="003277A3">
                            <w:r>
                              <w:t>Waxing crescent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4.75pt;margin-top:104.75pt;width:86.95pt;height:4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">
                <v:textbox>
                  <w:txbxContent>
                    <w:p w:rsidR="003277A3" w:rsidRDefault="003277A3" w:rsidP="003277A3">
                      <w:r>
                        <w:t>Waxing crescent</w:t>
                      </w:r>
                    </w:p>
                  </w:txbxContent>
                </v:textbox>
              </v:shape>
            </w:pict>
          </mc:Fallback>
        </mc:AlternateContent>
      </w:r>
      <w:r w:rsidRPr="003277A3">
        <w:rPr>
          <w:noProof/>
          <w:sz w:val="24"/>
          <w:szCs w:val="24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D64652" wp14:editId="36547F1F">
                <wp:simplePos x="0" y="0"/>
                <wp:positionH relativeFrom="column">
                  <wp:posOffset>4293730</wp:posOffset>
                </wp:positionH>
                <wp:positionV relativeFrom="paragraph">
                  <wp:posOffset>2289290</wp:posOffset>
                </wp:positionV>
                <wp:extent cx="1045029" cy="344384"/>
                <wp:effectExtent l="0" t="0" r="22225" b="1778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029" cy="344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7A3" w:rsidRDefault="003277A3" w:rsidP="003277A3">
                            <w:r>
                              <w:t>Third quarter</w:t>
                            </w:r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7B8A9195" wp14:editId="0DFFEBFB">
                                  <wp:extent cx="852805" cy="287514"/>
                                  <wp:effectExtent l="0" t="0" r="444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2805" cy="2875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38.1pt;margin-top:180.25pt;width:82.3pt;height:2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">
                <v:textbox>
                  <w:txbxContent>
                    <w:p w:rsidR="003277A3" w:rsidRDefault="003277A3" w:rsidP="003277A3">
                      <w:r>
                        <w:t>Third quarter</w:t>
                      </w:r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7B8A9195" wp14:editId="0DFFEBFB">
                            <wp:extent cx="852805" cy="287514"/>
                            <wp:effectExtent l="0" t="0" r="444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2805" cy="2875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06FEC" w:rsidRPr="003277A3">
        <w:rPr>
          <w:noProof/>
          <w:sz w:val="24"/>
          <w:szCs w:val="24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9D9F1A" wp14:editId="53ED964A">
                <wp:simplePos x="0" y="0"/>
                <wp:positionH relativeFrom="column">
                  <wp:posOffset>3999016</wp:posOffset>
                </wp:positionH>
                <wp:positionV relativeFrom="paragraph">
                  <wp:posOffset>1330036</wp:posOffset>
                </wp:positionV>
                <wp:extent cx="1140031" cy="510425"/>
                <wp:effectExtent l="0" t="0" r="22225" b="2349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031" cy="51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FEC" w:rsidRDefault="003277A3" w:rsidP="00706FEC">
                            <w:r>
                              <w:t>Waning crescent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14.9pt;margin-top:104.75pt;width:89.75pt;height:4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">
                <v:textbox>
                  <w:txbxContent>
                    <w:p w:rsidR="00706FEC" w:rsidRDefault="003277A3" w:rsidP="00706FEC">
                      <w:r>
                        <w:t>Waning crescent</w:t>
                      </w:r>
                    </w:p>
                  </w:txbxContent>
                </v:textbox>
              </v:shape>
            </w:pict>
          </mc:Fallback>
        </mc:AlternateContent>
      </w:r>
      <w:r w:rsidR="00706FEC" w:rsidRPr="003277A3">
        <w:rPr>
          <w:noProof/>
          <w:sz w:val="24"/>
          <w:szCs w:val="24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AB79A9" wp14:editId="39672DFF">
                <wp:simplePos x="0" y="0"/>
                <wp:positionH relativeFrom="column">
                  <wp:posOffset>1718838</wp:posOffset>
                </wp:positionH>
                <wp:positionV relativeFrom="paragraph">
                  <wp:posOffset>474551</wp:posOffset>
                </wp:positionV>
                <wp:extent cx="1045029" cy="344384"/>
                <wp:effectExtent l="0" t="0" r="22225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029" cy="344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FEC" w:rsidRDefault="00706FEC">
                            <w:r>
                              <w:t>New moon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35.35pt;margin-top:37.35pt;width:82.3pt;height:2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">
                <v:textbox>
                  <w:txbxContent>
                    <w:p w:rsidR="00706FEC" w:rsidRDefault="00706FEC">
                      <w:r>
                        <w:t>New moon</w:t>
                      </w:r>
                    </w:p>
                  </w:txbxContent>
                </v:textbox>
              </v:shape>
            </w:pict>
          </mc:Fallback>
        </mc:AlternateContent>
      </w:r>
      <w:r w:rsidR="00392D16" w:rsidRPr="003277A3">
        <w:rPr>
          <w:sz w:val="28"/>
          <w:szCs w:val="28"/>
          <w:u w:val="single"/>
        </w:rPr>
        <w:t>21</w:t>
      </w:r>
      <w:r w:rsidR="00113567" w:rsidRPr="003277A3">
        <w:rPr>
          <w:sz w:val="28"/>
          <w:szCs w:val="28"/>
          <w:u w:val="single"/>
        </w:rPr>
        <w:t xml:space="preserve">. </w:t>
      </w:r>
      <w:r w:rsidR="00923784" w:rsidRPr="003277A3">
        <w:rPr>
          <w:sz w:val="28"/>
          <w:szCs w:val="28"/>
          <w:u w:val="single"/>
        </w:rPr>
        <w:t>Label the phases of the moon shown below.</w:t>
      </w:r>
      <w:r w:rsidRPr="003277A3">
        <w:rPr>
          <w:noProof/>
          <w:sz w:val="24"/>
          <w:szCs w:val="24"/>
          <w:u w:val="single"/>
          <w:lang w:eastAsia="en-AU"/>
        </w:rPr>
        <w:t xml:space="preserve"> </w:t>
      </w:r>
      <w:bookmarkStart w:id="0" w:name="_GoBack"/>
      <w:bookmarkEnd w:id="0"/>
      <w:r w:rsidR="006B505D" w:rsidRPr="003277A3">
        <w:rPr>
          <w:noProof/>
          <w:sz w:val="28"/>
          <w:szCs w:val="28"/>
          <w:u w:val="single"/>
          <w:lang w:eastAsia="en-AU"/>
        </w:rPr>
        <w:drawing>
          <wp:anchor distT="0" distB="0" distL="114300" distR="114300" simplePos="0" relativeHeight="251664384" behindDoc="1" locked="0" layoutInCell="1" allowOverlap="1" wp14:anchorId="465C752A" wp14:editId="6407AAD1">
            <wp:simplePos x="0" y="0"/>
            <wp:positionH relativeFrom="column">
              <wp:posOffset>43815</wp:posOffset>
            </wp:positionH>
            <wp:positionV relativeFrom="paragraph">
              <wp:posOffset>403225</wp:posOffset>
            </wp:positionV>
            <wp:extent cx="5292725" cy="4084955"/>
            <wp:effectExtent l="0" t="0" r="3175" b="0"/>
            <wp:wrapThrough wrapText="bothSides">
              <wp:wrapPolygon edited="0">
                <wp:start x="0" y="0"/>
                <wp:lineTo x="0" y="21456"/>
                <wp:lineTo x="21535" y="21456"/>
                <wp:lineTo x="21535" y="0"/>
                <wp:lineTo x="0" y="0"/>
              </wp:wrapPolygon>
            </wp:wrapThrough>
            <wp:docPr id="9" name="Picture 9" descr="http://pickettsmill.typepad.com/.a/6a00e5509b3be688340120a539ce47970b-800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kettsmill.typepad.com/.a/6a00e5509b3be688340120a539ce47970b-800wi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24C" w:rsidRDefault="003277A3" w:rsidP="00113567">
      <w:pPr>
        <w:spacing w:line="360" w:lineRule="auto"/>
        <w:rPr>
          <w:sz w:val="24"/>
          <w:szCs w:val="24"/>
        </w:rPr>
      </w:pPr>
      <w:r w:rsidRPr="00706FEC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25D4B2" wp14:editId="6F5D7F90">
                <wp:simplePos x="0" y="0"/>
                <wp:positionH relativeFrom="column">
                  <wp:posOffset>187036</wp:posOffset>
                </wp:positionH>
                <wp:positionV relativeFrom="paragraph">
                  <wp:posOffset>-1350868</wp:posOffset>
                </wp:positionV>
                <wp:extent cx="1103630" cy="629096"/>
                <wp:effectExtent l="0" t="0" r="20320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629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7A3" w:rsidRDefault="003277A3" w:rsidP="003277A3">
                            <w:r>
                              <w:t>Waxing gibbous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4.75pt;margin-top:-106.35pt;width:86.9pt;height:49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">
                <v:textbox>
                  <w:txbxContent>
                    <w:p w:rsidR="003277A3" w:rsidRDefault="003277A3" w:rsidP="003277A3">
                      <w:r>
                        <w:t>Waxing gibbous</w:t>
                      </w:r>
                    </w:p>
                  </w:txbxContent>
                </v:textbox>
              </v:shape>
            </w:pict>
          </mc:Fallback>
        </mc:AlternateContent>
      </w:r>
      <w:r w:rsidRPr="00706FEC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4C45BB" wp14:editId="501C06CD">
                <wp:simplePos x="0" y="0"/>
                <wp:positionH relativeFrom="column">
                  <wp:posOffset>2119630</wp:posOffset>
                </wp:positionH>
                <wp:positionV relativeFrom="paragraph">
                  <wp:posOffset>-403860</wp:posOffset>
                </wp:positionV>
                <wp:extent cx="1044575" cy="344170"/>
                <wp:effectExtent l="0" t="0" r="22225" b="1778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7A3" w:rsidRDefault="003277A3" w:rsidP="003277A3">
                            <w:r>
                              <w:t>Full moon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66.9pt;margin-top:-31.8pt;width:82.25pt;height:2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">
                <v:textbox>
                  <w:txbxContent>
                    <w:p w:rsidR="003277A3" w:rsidRDefault="003277A3" w:rsidP="003277A3">
                      <w:r>
                        <w:t>Full moon</w:t>
                      </w:r>
                    </w:p>
                  </w:txbxContent>
                </v:textbox>
              </v:shape>
            </w:pict>
          </mc:Fallback>
        </mc:AlternateContent>
      </w:r>
      <w:r w:rsidRPr="00706FEC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3DC7A7" wp14:editId="03214210">
                <wp:simplePos x="0" y="0"/>
                <wp:positionH relativeFrom="column">
                  <wp:posOffset>3999016</wp:posOffset>
                </wp:positionH>
                <wp:positionV relativeFrom="paragraph">
                  <wp:posOffset>-1338993</wp:posOffset>
                </wp:positionV>
                <wp:extent cx="1139825" cy="617517"/>
                <wp:effectExtent l="0" t="0" r="22225" b="114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617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7A3" w:rsidRDefault="003277A3" w:rsidP="003277A3">
                            <w:r>
                              <w:t>Waning gibbous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14.9pt;margin-top:-105.45pt;width:89.75pt;height:4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">
                <v:textbox>
                  <w:txbxContent>
                    <w:p w:rsidR="003277A3" w:rsidRDefault="003277A3" w:rsidP="003277A3">
                      <w:r>
                        <w:t>Waning gibbous</w:t>
                      </w:r>
                    </w:p>
                  </w:txbxContent>
                </v:textbox>
              </v:shape>
            </w:pict>
          </mc:Fallback>
        </mc:AlternateContent>
      </w:r>
    </w:p>
    <w:p w:rsidR="006D424C" w:rsidRDefault="006D424C" w:rsidP="00113567">
      <w:pPr>
        <w:spacing w:line="360" w:lineRule="auto"/>
        <w:rPr>
          <w:sz w:val="24"/>
          <w:szCs w:val="24"/>
        </w:rPr>
      </w:pPr>
    </w:p>
    <w:p w:rsidR="00923784" w:rsidRPr="00392D16" w:rsidRDefault="00923784" w:rsidP="006D424C">
      <w:pPr>
        <w:spacing w:line="360" w:lineRule="auto"/>
        <w:ind w:left="7200"/>
        <w:rPr>
          <w:sz w:val="28"/>
          <w:szCs w:val="24"/>
        </w:rPr>
      </w:pPr>
      <w:r w:rsidRPr="00392D16">
        <w:rPr>
          <w:sz w:val="28"/>
          <w:szCs w:val="24"/>
        </w:rPr>
        <w:t>(8 marks)</w:t>
      </w:r>
    </w:p>
    <w:sectPr w:rsidR="00923784" w:rsidRPr="00392D16" w:rsidSect="00CB61F3">
      <w:pgSz w:w="11906" w:h="16838"/>
      <w:pgMar w:top="1440" w:right="1800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2AF7"/>
    <w:multiLevelType w:val="hybridMultilevel"/>
    <w:tmpl w:val="1A326BA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E2331"/>
    <w:multiLevelType w:val="hybridMultilevel"/>
    <w:tmpl w:val="B3AEBAA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36C26"/>
    <w:multiLevelType w:val="hybridMultilevel"/>
    <w:tmpl w:val="79A05D3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8776B"/>
    <w:multiLevelType w:val="hybridMultilevel"/>
    <w:tmpl w:val="6404697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034CD"/>
    <w:multiLevelType w:val="hybridMultilevel"/>
    <w:tmpl w:val="97A413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25153"/>
    <w:multiLevelType w:val="hybridMultilevel"/>
    <w:tmpl w:val="4C16382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027DA"/>
    <w:multiLevelType w:val="hybridMultilevel"/>
    <w:tmpl w:val="20FA825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6266B"/>
    <w:multiLevelType w:val="hybridMultilevel"/>
    <w:tmpl w:val="2D22BF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7631C"/>
    <w:multiLevelType w:val="hybridMultilevel"/>
    <w:tmpl w:val="F8208F5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627E71"/>
    <w:multiLevelType w:val="hybridMultilevel"/>
    <w:tmpl w:val="B044D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013EA"/>
    <w:multiLevelType w:val="hybridMultilevel"/>
    <w:tmpl w:val="7AC8AB5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A27694"/>
    <w:multiLevelType w:val="hybridMultilevel"/>
    <w:tmpl w:val="AA68F33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C3D1D"/>
    <w:multiLevelType w:val="hybridMultilevel"/>
    <w:tmpl w:val="636EECD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21463"/>
    <w:multiLevelType w:val="hybridMultilevel"/>
    <w:tmpl w:val="7AD010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D468C8"/>
    <w:multiLevelType w:val="hybridMultilevel"/>
    <w:tmpl w:val="FB8CDF9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8E5DFA"/>
    <w:multiLevelType w:val="hybridMultilevel"/>
    <w:tmpl w:val="1CA8CA4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861B2"/>
    <w:multiLevelType w:val="hybridMultilevel"/>
    <w:tmpl w:val="717875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392271"/>
    <w:multiLevelType w:val="hybridMultilevel"/>
    <w:tmpl w:val="0A023AD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91C68"/>
    <w:multiLevelType w:val="hybridMultilevel"/>
    <w:tmpl w:val="F594D7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7"/>
  </w:num>
  <w:num w:numId="5">
    <w:abstractNumId w:val="15"/>
  </w:num>
  <w:num w:numId="6">
    <w:abstractNumId w:val="18"/>
  </w:num>
  <w:num w:numId="7">
    <w:abstractNumId w:val="13"/>
  </w:num>
  <w:num w:numId="8">
    <w:abstractNumId w:val="1"/>
  </w:num>
  <w:num w:numId="9">
    <w:abstractNumId w:val="17"/>
  </w:num>
  <w:num w:numId="10">
    <w:abstractNumId w:val="5"/>
  </w:num>
  <w:num w:numId="11">
    <w:abstractNumId w:val="0"/>
  </w:num>
  <w:num w:numId="12">
    <w:abstractNumId w:val="2"/>
  </w:num>
  <w:num w:numId="13">
    <w:abstractNumId w:val="16"/>
  </w:num>
  <w:num w:numId="14">
    <w:abstractNumId w:val="8"/>
  </w:num>
  <w:num w:numId="15">
    <w:abstractNumId w:val="6"/>
  </w:num>
  <w:num w:numId="16">
    <w:abstractNumId w:val="12"/>
  </w:num>
  <w:num w:numId="17">
    <w:abstractNumId w:val="10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78E"/>
    <w:rsid w:val="00004D11"/>
    <w:rsid w:val="0001715F"/>
    <w:rsid w:val="00025C11"/>
    <w:rsid w:val="000275F8"/>
    <w:rsid w:val="00037B2C"/>
    <w:rsid w:val="00047655"/>
    <w:rsid w:val="00047E95"/>
    <w:rsid w:val="00056554"/>
    <w:rsid w:val="0006371B"/>
    <w:rsid w:val="00071E52"/>
    <w:rsid w:val="0008057A"/>
    <w:rsid w:val="00083730"/>
    <w:rsid w:val="00085CB1"/>
    <w:rsid w:val="00090C21"/>
    <w:rsid w:val="00095A60"/>
    <w:rsid w:val="00097710"/>
    <w:rsid w:val="000A43B0"/>
    <w:rsid w:val="000A4EDC"/>
    <w:rsid w:val="000A73C6"/>
    <w:rsid w:val="000B1C96"/>
    <w:rsid w:val="000D52E7"/>
    <w:rsid w:val="000D6B05"/>
    <w:rsid w:val="000E4B06"/>
    <w:rsid w:val="000E63C6"/>
    <w:rsid w:val="00104610"/>
    <w:rsid w:val="00113567"/>
    <w:rsid w:val="00121D99"/>
    <w:rsid w:val="00132406"/>
    <w:rsid w:val="0013525C"/>
    <w:rsid w:val="001545A5"/>
    <w:rsid w:val="001570A4"/>
    <w:rsid w:val="001612CA"/>
    <w:rsid w:val="00161962"/>
    <w:rsid w:val="00170A3E"/>
    <w:rsid w:val="00174600"/>
    <w:rsid w:val="00174738"/>
    <w:rsid w:val="00180066"/>
    <w:rsid w:val="00193DBB"/>
    <w:rsid w:val="001A2A08"/>
    <w:rsid w:val="001A3564"/>
    <w:rsid w:val="001B7635"/>
    <w:rsid w:val="001B7DAA"/>
    <w:rsid w:val="001C07BA"/>
    <w:rsid w:val="001C5012"/>
    <w:rsid w:val="001D057B"/>
    <w:rsid w:val="001D6830"/>
    <w:rsid w:val="001D703C"/>
    <w:rsid w:val="001E6227"/>
    <w:rsid w:val="001F5DA7"/>
    <w:rsid w:val="00205B8B"/>
    <w:rsid w:val="00233AA9"/>
    <w:rsid w:val="00235CFB"/>
    <w:rsid w:val="00236DFB"/>
    <w:rsid w:val="00245A54"/>
    <w:rsid w:val="00257D5C"/>
    <w:rsid w:val="00260385"/>
    <w:rsid w:val="0026395F"/>
    <w:rsid w:val="002718B3"/>
    <w:rsid w:val="0029393F"/>
    <w:rsid w:val="002B3E61"/>
    <w:rsid w:val="002B48FD"/>
    <w:rsid w:val="002B4A8C"/>
    <w:rsid w:val="002B75BF"/>
    <w:rsid w:val="002C7673"/>
    <w:rsid w:val="002E10AF"/>
    <w:rsid w:val="002F2665"/>
    <w:rsid w:val="002F3CFB"/>
    <w:rsid w:val="002F4F27"/>
    <w:rsid w:val="00315E3D"/>
    <w:rsid w:val="00323DBE"/>
    <w:rsid w:val="003277A3"/>
    <w:rsid w:val="003349F2"/>
    <w:rsid w:val="003500A2"/>
    <w:rsid w:val="00350EE7"/>
    <w:rsid w:val="00353A56"/>
    <w:rsid w:val="00353C2B"/>
    <w:rsid w:val="00372E2B"/>
    <w:rsid w:val="0037445D"/>
    <w:rsid w:val="00380B6E"/>
    <w:rsid w:val="00390E1B"/>
    <w:rsid w:val="00392D16"/>
    <w:rsid w:val="003A46E2"/>
    <w:rsid w:val="003A5110"/>
    <w:rsid w:val="003A6816"/>
    <w:rsid w:val="003C473B"/>
    <w:rsid w:val="003C586B"/>
    <w:rsid w:val="003D1AFC"/>
    <w:rsid w:val="003D3772"/>
    <w:rsid w:val="003D5734"/>
    <w:rsid w:val="003D7704"/>
    <w:rsid w:val="003E2232"/>
    <w:rsid w:val="003E5E39"/>
    <w:rsid w:val="003F6EC1"/>
    <w:rsid w:val="0040067D"/>
    <w:rsid w:val="004130FE"/>
    <w:rsid w:val="00413165"/>
    <w:rsid w:val="00413DDF"/>
    <w:rsid w:val="0041759F"/>
    <w:rsid w:val="004212AD"/>
    <w:rsid w:val="00422F16"/>
    <w:rsid w:val="0043233C"/>
    <w:rsid w:val="00434E05"/>
    <w:rsid w:val="00435AF4"/>
    <w:rsid w:val="00436099"/>
    <w:rsid w:val="004360FA"/>
    <w:rsid w:val="00440F6B"/>
    <w:rsid w:val="00443224"/>
    <w:rsid w:val="00444093"/>
    <w:rsid w:val="0045086A"/>
    <w:rsid w:val="00466D05"/>
    <w:rsid w:val="0047114B"/>
    <w:rsid w:val="0048271D"/>
    <w:rsid w:val="004879E9"/>
    <w:rsid w:val="004A416D"/>
    <w:rsid w:val="004B3FB0"/>
    <w:rsid w:val="004B5286"/>
    <w:rsid w:val="004D2AF0"/>
    <w:rsid w:val="004E0BD6"/>
    <w:rsid w:val="004E0E36"/>
    <w:rsid w:val="004F31B5"/>
    <w:rsid w:val="004F43A0"/>
    <w:rsid w:val="00501ACD"/>
    <w:rsid w:val="005053DE"/>
    <w:rsid w:val="00505975"/>
    <w:rsid w:val="005161CF"/>
    <w:rsid w:val="005259D9"/>
    <w:rsid w:val="00530805"/>
    <w:rsid w:val="00540BF9"/>
    <w:rsid w:val="0054280E"/>
    <w:rsid w:val="0054732C"/>
    <w:rsid w:val="00556D6D"/>
    <w:rsid w:val="00561E1A"/>
    <w:rsid w:val="00565532"/>
    <w:rsid w:val="00567129"/>
    <w:rsid w:val="005739FE"/>
    <w:rsid w:val="00581B71"/>
    <w:rsid w:val="00590A00"/>
    <w:rsid w:val="00593984"/>
    <w:rsid w:val="005954EA"/>
    <w:rsid w:val="005A0287"/>
    <w:rsid w:val="005A7D01"/>
    <w:rsid w:val="005B06AA"/>
    <w:rsid w:val="005B5B75"/>
    <w:rsid w:val="005B6800"/>
    <w:rsid w:val="005D6E60"/>
    <w:rsid w:val="005D708C"/>
    <w:rsid w:val="005F0C96"/>
    <w:rsid w:val="005F0F6C"/>
    <w:rsid w:val="005F5C48"/>
    <w:rsid w:val="005F7FA8"/>
    <w:rsid w:val="00600BFA"/>
    <w:rsid w:val="006144F7"/>
    <w:rsid w:val="00620522"/>
    <w:rsid w:val="00625925"/>
    <w:rsid w:val="00626A5F"/>
    <w:rsid w:val="00630A5C"/>
    <w:rsid w:val="00653748"/>
    <w:rsid w:val="00670876"/>
    <w:rsid w:val="00671147"/>
    <w:rsid w:val="00676573"/>
    <w:rsid w:val="006779C4"/>
    <w:rsid w:val="00685F40"/>
    <w:rsid w:val="00687790"/>
    <w:rsid w:val="0069118B"/>
    <w:rsid w:val="006916DD"/>
    <w:rsid w:val="0069173D"/>
    <w:rsid w:val="006A137C"/>
    <w:rsid w:val="006A3DDE"/>
    <w:rsid w:val="006A503B"/>
    <w:rsid w:val="006B2E61"/>
    <w:rsid w:val="006B505D"/>
    <w:rsid w:val="006C2808"/>
    <w:rsid w:val="006D2B89"/>
    <w:rsid w:val="006D424C"/>
    <w:rsid w:val="006E0B6F"/>
    <w:rsid w:val="006E4468"/>
    <w:rsid w:val="006F0FF4"/>
    <w:rsid w:val="00703CD4"/>
    <w:rsid w:val="00706FEC"/>
    <w:rsid w:val="00710DC5"/>
    <w:rsid w:val="00711DCB"/>
    <w:rsid w:val="00724BE6"/>
    <w:rsid w:val="007320A9"/>
    <w:rsid w:val="007326BC"/>
    <w:rsid w:val="00732D7A"/>
    <w:rsid w:val="00736DF3"/>
    <w:rsid w:val="00740A91"/>
    <w:rsid w:val="00744236"/>
    <w:rsid w:val="00751D7A"/>
    <w:rsid w:val="00754A28"/>
    <w:rsid w:val="007567A4"/>
    <w:rsid w:val="00760FF5"/>
    <w:rsid w:val="007637D2"/>
    <w:rsid w:val="007725FB"/>
    <w:rsid w:val="00791624"/>
    <w:rsid w:val="0079622F"/>
    <w:rsid w:val="00796C6D"/>
    <w:rsid w:val="007B1AFA"/>
    <w:rsid w:val="007B2095"/>
    <w:rsid w:val="007C4EAA"/>
    <w:rsid w:val="007D53B5"/>
    <w:rsid w:val="007D7EC1"/>
    <w:rsid w:val="007E0E86"/>
    <w:rsid w:val="007E3658"/>
    <w:rsid w:val="007F5D78"/>
    <w:rsid w:val="0080496F"/>
    <w:rsid w:val="0082316E"/>
    <w:rsid w:val="00823180"/>
    <w:rsid w:val="0083311D"/>
    <w:rsid w:val="00834325"/>
    <w:rsid w:val="00836A2E"/>
    <w:rsid w:val="0084286B"/>
    <w:rsid w:val="00845142"/>
    <w:rsid w:val="00847ACD"/>
    <w:rsid w:val="0086782E"/>
    <w:rsid w:val="00883E82"/>
    <w:rsid w:val="008850C0"/>
    <w:rsid w:val="008947E3"/>
    <w:rsid w:val="008A2C93"/>
    <w:rsid w:val="008A3CDC"/>
    <w:rsid w:val="008B1EBF"/>
    <w:rsid w:val="008B65F9"/>
    <w:rsid w:val="008B77E7"/>
    <w:rsid w:val="008C0704"/>
    <w:rsid w:val="008C311C"/>
    <w:rsid w:val="008D06FF"/>
    <w:rsid w:val="008D6C82"/>
    <w:rsid w:val="00904906"/>
    <w:rsid w:val="009063E6"/>
    <w:rsid w:val="00906FB0"/>
    <w:rsid w:val="00907918"/>
    <w:rsid w:val="00923784"/>
    <w:rsid w:val="00925FC2"/>
    <w:rsid w:val="00926BC9"/>
    <w:rsid w:val="00947E6D"/>
    <w:rsid w:val="00952906"/>
    <w:rsid w:val="009558F5"/>
    <w:rsid w:val="009577A0"/>
    <w:rsid w:val="00962C18"/>
    <w:rsid w:val="00962E37"/>
    <w:rsid w:val="009633AF"/>
    <w:rsid w:val="009700C5"/>
    <w:rsid w:val="00973643"/>
    <w:rsid w:val="009740D5"/>
    <w:rsid w:val="00995FF6"/>
    <w:rsid w:val="009A09C5"/>
    <w:rsid w:val="009B595D"/>
    <w:rsid w:val="009B6BE4"/>
    <w:rsid w:val="009C0862"/>
    <w:rsid w:val="009D186B"/>
    <w:rsid w:val="009E03B9"/>
    <w:rsid w:val="009E437A"/>
    <w:rsid w:val="009E4B0F"/>
    <w:rsid w:val="009E6E47"/>
    <w:rsid w:val="00A066B2"/>
    <w:rsid w:val="00A2252A"/>
    <w:rsid w:val="00A233EF"/>
    <w:rsid w:val="00A341BD"/>
    <w:rsid w:val="00A516AA"/>
    <w:rsid w:val="00A731D7"/>
    <w:rsid w:val="00A80A04"/>
    <w:rsid w:val="00AA035D"/>
    <w:rsid w:val="00AB0427"/>
    <w:rsid w:val="00AC6658"/>
    <w:rsid w:val="00AD036B"/>
    <w:rsid w:val="00AE62C5"/>
    <w:rsid w:val="00AF6939"/>
    <w:rsid w:val="00B22F4B"/>
    <w:rsid w:val="00B277CE"/>
    <w:rsid w:val="00B50594"/>
    <w:rsid w:val="00B54A74"/>
    <w:rsid w:val="00B56B9F"/>
    <w:rsid w:val="00B63AF4"/>
    <w:rsid w:val="00B71B4C"/>
    <w:rsid w:val="00BA79E4"/>
    <w:rsid w:val="00BC015C"/>
    <w:rsid w:val="00BC1711"/>
    <w:rsid w:val="00BC3F7C"/>
    <w:rsid w:val="00BD5E77"/>
    <w:rsid w:val="00BD65D1"/>
    <w:rsid w:val="00BD6A22"/>
    <w:rsid w:val="00BE3404"/>
    <w:rsid w:val="00BE41C6"/>
    <w:rsid w:val="00BE762D"/>
    <w:rsid w:val="00BE778E"/>
    <w:rsid w:val="00BF558A"/>
    <w:rsid w:val="00BF637F"/>
    <w:rsid w:val="00C10DC1"/>
    <w:rsid w:val="00C10E44"/>
    <w:rsid w:val="00C235DD"/>
    <w:rsid w:val="00C3075D"/>
    <w:rsid w:val="00C43CA4"/>
    <w:rsid w:val="00C63785"/>
    <w:rsid w:val="00C8392A"/>
    <w:rsid w:val="00C846D3"/>
    <w:rsid w:val="00C91BB4"/>
    <w:rsid w:val="00C9769A"/>
    <w:rsid w:val="00CA0F3B"/>
    <w:rsid w:val="00CA18BB"/>
    <w:rsid w:val="00CA38B5"/>
    <w:rsid w:val="00CA788F"/>
    <w:rsid w:val="00CB2908"/>
    <w:rsid w:val="00CB61F3"/>
    <w:rsid w:val="00CD6579"/>
    <w:rsid w:val="00CE5AE2"/>
    <w:rsid w:val="00CE66C4"/>
    <w:rsid w:val="00CF42D6"/>
    <w:rsid w:val="00D0171D"/>
    <w:rsid w:val="00D02ED0"/>
    <w:rsid w:val="00D1479A"/>
    <w:rsid w:val="00D2173D"/>
    <w:rsid w:val="00D24C7E"/>
    <w:rsid w:val="00D41B16"/>
    <w:rsid w:val="00D46FBB"/>
    <w:rsid w:val="00D512D7"/>
    <w:rsid w:val="00D51B66"/>
    <w:rsid w:val="00D60071"/>
    <w:rsid w:val="00D73E00"/>
    <w:rsid w:val="00D76009"/>
    <w:rsid w:val="00D771EC"/>
    <w:rsid w:val="00D776EF"/>
    <w:rsid w:val="00D811F1"/>
    <w:rsid w:val="00D84DE0"/>
    <w:rsid w:val="00D8778F"/>
    <w:rsid w:val="00D96444"/>
    <w:rsid w:val="00DA20B8"/>
    <w:rsid w:val="00DC4E7B"/>
    <w:rsid w:val="00DC5AEF"/>
    <w:rsid w:val="00DC5CB8"/>
    <w:rsid w:val="00DD1718"/>
    <w:rsid w:val="00DD225D"/>
    <w:rsid w:val="00DD24D2"/>
    <w:rsid w:val="00DE40A0"/>
    <w:rsid w:val="00DE6FE7"/>
    <w:rsid w:val="00DF0B18"/>
    <w:rsid w:val="00DF1A88"/>
    <w:rsid w:val="00DF73A8"/>
    <w:rsid w:val="00E14F62"/>
    <w:rsid w:val="00E33289"/>
    <w:rsid w:val="00E34820"/>
    <w:rsid w:val="00E440A1"/>
    <w:rsid w:val="00E45934"/>
    <w:rsid w:val="00E538D9"/>
    <w:rsid w:val="00E60958"/>
    <w:rsid w:val="00E80CE8"/>
    <w:rsid w:val="00E85B59"/>
    <w:rsid w:val="00E87EEF"/>
    <w:rsid w:val="00E90C2C"/>
    <w:rsid w:val="00EA3BB0"/>
    <w:rsid w:val="00EA4FAF"/>
    <w:rsid w:val="00EB73E7"/>
    <w:rsid w:val="00EC40C1"/>
    <w:rsid w:val="00EC6BDF"/>
    <w:rsid w:val="00EC7048"/>
    <w:rsid w:val="00EC71FF"/>
    <w:rsid w:val="00ED318A"/>
    <w:rsid w:val="00ED3FCD"/>
    <w:rsid w:val="00EE01C7"/>
    <w:rsid w:val="00EE502E"/>
    <w:rsid w:val="00EF056B"/>
    <w:rsid w:val="00EF143D"/>
    <w:rsid w:val="00EF6871"/>
    <w:rsid w:val="00F06A24"/>
    <w:rsid w:val="00F2749A"/>
    <w:rsid w:val="00F31298"/>
    <w:rsid w:val="00F3297C"/>
    <w:rsid w:val="00F33BCD"/>
    <w:rsid w:val="00F4019D"/>
    <w:rsid w:val="00F44E3F"/>
    <w:rsid w:val="00F47DB5"/>
    <w:rsid w:val="00F56454"/>
    <w:rsid w:val="00F57AD0"/>
    <w:rsid w:val="00F665DD"/>
    <w:rsid w:val="00F74C54"/>
    <w:rsid w:val="00F8067B"/>
    <w:rsid w:val="00F80A75"/>
    <w:rsid w:val="00F94C56"/>
    <w:rsid w:val="00FA3D66"/>
    <w:rsid w:val="00FA573A"/>
    <w:rsid w:val="00FA63BC"/>
    <w:rsid w:val="00FA7567"/>
    <w:rsid w:val="00FB0320"/>
    <w:rsid w:val="00FB0532"/>
    <w:rsid w:val="00FB4526"/>
    <w:rsid w:val="00FD2D4C"/>
    <w:rsid w:val="00FE6677"/>
    <w:rsid w:val="00FF07CB"/>
    <w:rsid w:val="00FF25B0"/>
    <w:rsid w:val="00F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778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E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778E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44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778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E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778E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4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41080E87</Template>
  <TotalTime>68</TotalTime>
  <Pages>13</Pages>
  <Words>942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 Richard</dc:creator>
  <cp:lastModifiedBy>BRYANT Kimberley</cp:lastModifiedBy>
  <cp:revision>9</cp:revision>
  <cp:lastPrinted>2017-05-25T05:31:00Z</cp:lastPrinted>
  <dcterms:created xsi:type="dcterms:W3CDTF">2017-05-04T01:33:00Z</dcterms:created>
  <dcterms:modified xsi:type="dcterms:W3CDTF">2017-05-25T23:29:00Z</dcterms:modified>
</cp:coreProperties>
</file>