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8E" w:rsidRDefault="00BE778E" w:rsidP="00BE778E">
      <w:pPr>
        <w:spacing w:after="0"/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BE778E" w:rsidRDefault="00BE778E" w:rsidP="00BE778E">
      <w:pPr>
        <w:spacing w:after="0"/>
        <w:rPr>
          <w:sz w:val="36"/>
          <w:szCs w:val="36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EC7048" w:rsidRDefault="00EC7048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BE778E" w:rsidRPr="004C3819" w:rsidRDefault="00BE778E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 xml:space="preserve">YEAR: </w:t>
      </w:r>
      <w:r w:rsidR="00EC7048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BE778E" w:rsidRPr="004C3819" w:rsidRDefault="00540BF9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BE778E" w:rsidRPr="004C3819" w:rsidRDefault="00BE778E" w:rsidP="00BE77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BE778E" w:rsidRPr="004C3819" w:rsidRDefault="00BE778E" w:rsidP="00BE778E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E778E" w:rsidRPr="004C3819" w:rsidRDefault="00BE778E" w:rsidP="00BE778E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E778E" w:rsidRPr="004C3819" w:rsidRDefault="00BE778E" w:rsidP="00EC7048">
      <w:pPr>
        <w:spacing w:after="0" w:line="48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8D06FF">
        <w:rPr>
          <w:rFonts w:ascii="Calibri" w:eastAsia="Times New Roman" w:hAnsi="Calibri" w:cs="Times New Roman"/>
          <w:b/>
          <w:sz w:val="32"/>
          <w:szCs w:val="32"/>
          <w:lang w:eastAsia="en-AU"/>
        </w:rPr>
        <w:t>Earth &amp; Space – Predictable Phenomena</w:t>
      </w:r>
    </w:p>
    <w:p w:rsidR="00BE778E" w:rsidRPr="004C3819" w:rsidRDefault="00BE778E" w:rsidP="00EC7048">
      <w:pPr>
        <w:spacing w:after="0" w:line="480" w:lineRule="auto"/>
        <w:jc w:val="center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TIME: 35 minutes</w:t>
      </w:r>
    </w:p>
    <w:p w:rsidR="00BE778E" w:rsidRPr="004C3819" w:rsidRDefault="00BE778E" w:rsidP="006D424C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QUESTIONS: 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1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>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 w:rsidR="006D424C">
        <w:rPr>
          <w:rFonts w:ascii="Calibri" w:eastAsia="Times New Roman" w:hAnsi="Calibri" w:cs="Calibri"/>
          <w:b/>
          <w:sz w:val="32"/>
          <w:szCs w:val="32"/>
          <w:lang w:eastAsia="en-AU"/>
        </w:rPr>
        <w:t>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BE778E" w:rsidRPr="004C3819" w:rsidRDefault="006D424C" w:rsidP="006D424C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392D16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(20</w:t>
      </w:r>
      <w:r w:rsidR="00BE778E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BE778E" w:rsidRPr="004C3819" w:rsidRDefault="00BE778E" w:rsidP="006D424C">
      <w:pPr>
        <w:spacing w:after="0" w:line="480" w:lineRule="auto"/>
        <w:ind w:left="1440" w:firstLine="720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TOTAL MARKS:  </w:t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7D7EC1"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>36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E778E" w:rsidRPr="004C3819" w:rsidRDefault="00BE778E" w:rsidP="00EC7048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BE778E" w:rsidRDefault="00BE778E" w:rsidP="00BE778E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lastRenderedPageBreak/>
        <w:t>SHORT ANSWER</w:t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There are </w:t>
      </w:r>
      <w:r w:rsidRPr="006D424C">
        <w:rPr>
          <w:rFonts w:cstheme="minorHAnsi"/>
          <w:b/>
          <w:sz w:val="24"/>
          <w:szCs w:val="24"/>
        </w:rPr>
        <w:t>sixteen (16)</w:t>
      </w:r>
      <w:r w:rsidRPr="006D424C">
        <w:rPr>
          <w:rFonts w:cstheme="minorHAnsi"/>
          <w:sz w:val="24"/>
          <w:szCs w:val="24"/>
        </w:rPr>
        <w:t xml:space="preserve"> questions in this section. Answer ALL of them. Mark the correct answer by putting a cross (X) through t</w:t>
      </w:r>
      <w:r w:rsidR="00E85B59">
        <w:rPr>
          <w:rFonts w:cstheme="minorHAnsi"/>
          <w:sz w:val="24"/>
          <w:szCs w:val="24"/>
        </w:rPr>
        <w:t xml:space="preserve">he corresponding letter on the </w:t>
      </w:r>
      <w:r w:rsidRPr="006D424C">
        <w:rPr>
          <w:rFonts w:cstheme="minorHAnsi"/>
          <w:sz w:val="24"/>
          <w:szCs w:val="24"/>
        </w:rPr>
        <w:t xml:space="preserve">grid </w:t>
      </w:r>
      <w:r w:rsidR="00E85B59">
        <w:rPr>
          <w:rFonts w:cstheme="minorHAnsi"/>
          <w:sz w:val="24"/>
          <w:szCs w:val="24"/>
        </w:rPr>
        <w:t>on</w:t>
      </w:r>
      <w:r w:rsidRPr="006D424C">
        <w:rPr>
          <w:rFonts w:cstheme="minorHAnsi"/>
          <w:sz w:val="24"/>
          <w:szCs w:val="24"/>
        </w:rPr>
        <w:t xml:space="preserve"> your answer booklet.</w:t>
      </w:r>
    </w:p>
    <w:p w:rsidR="00BE778E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___________________________________________</w:t>
      </w:r>
      <w:r w:rsidR="006D424C">
        <w:rPr>
          <w:rFonts w:cstheme="minorHAnsi"/>
          <w:sz w:val="24"/>
          <w:szCs w:val="24"/>
        </w:rPr>
        <w:t>__________________________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1. </w:t>
      </w:r>
      <w:r w:rsidRPr="006D424C">
        <w:rPr>
          <w:rFonts w:cstheme="minorHAnsi"/>
          <w:sz w:val="24"/>
          <w:szCs w:val="24"/>
        </w:rPr>
        <w:tab/>
        <w:t xml:space="preserve">The moon's gravity causes                </w:t>
      </w:r>
    </w:p>
    <w:p w:rsid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E85B59" w:rsidRDefault="00E85B59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</w:t>
      </w:r>
      <w:r w:rsidR="00BE778E" w:rsidRPr="00E85B59">
        <w:rPr>
          <w:rFonts w:cstheme="minorHAnsi"/>
          <w:sz w:val="24"/>
          <w:szCs w:val="24"/>
        </w:rPr>
        <w:t>ides</w:t>
      </w:r>
    </w:p>
    <w:p w:rsidR="00E85B59" w:rsidRDefault="00E85B59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P</w:t>
      </w:r>
      <w:r w:rsidR="00BE778E" w:rsidRPr="00E85B59">
        <w:rPr>
          <w:rFonts w:cstheme="minorHAnsi"/>
          <w:sz w:val="24"/>
          <w:szCs w:val="24"/>
        </w:rPr>
        <w:t>hases</w:t>
      </w:r>
    </w:p>
    <w:p w:rsidR="00E85B59" w:rsidRPr="00E85B59" w:rsidRDefault="00BE778E" w:rsidP="00E85B5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lunar eclipse</w:t>
      </w:r>
    </w:p>
    <w:p w:rsidR="00BE778E" w:rsidRPr="00E85B59" w:rsidRDefault="00BE778E" w:rsidP="00BE77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solar eclipse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D65D1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2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>Which statement about the Earth's rotation and its revolution is correct?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 xml:space="preserve">It takes the Earth longer to rotate on its axis than revolve around the sun. </w:t>
      </w: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revolve around the sun than to rotate on its axis.</w:t>
      </w:r>
    </w:p>
    <w:p w:rsid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to rotate around the sun than revolve on its axis.</w:t>
      </w:r>
    </w:p>
    <w:p w:rsidR="00BE778E" w:rsidRPr="00E85B59" w:rsidRDefault="00BE778E" w:rsidP="00BE778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It takes the Earth longer revolve around its axis than to rotate around the sun.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3. </w:t>
      </w:r>
      <w:r w:rsidRPr="006D424C">
        <w:rPr>
          <w:rFonts w:cstheme="minorHAnsi"/>
          <w:sz w:val="24"/>
          <w:szCs w:val="24"/>
        </w:rPr>
        <w:tab/>
        <w:t>A lunar eclipse is when: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Default="00372E2B" w:rsidP="00E85B5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the moon travels around Earth in an orbit shaped like an oval</w:t>
      </w:r>
    </w:p>
    <w:p w:rsidR="00372E2B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Earth blocks sunlight from reaching the moon</w:t>
      </w:r>
    </w:p>
    <w:p w:rsidR="00E85B59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>the Moon blocks sunlight from reaching the sun</w:t>
      </w:r>
    </w:p>
    <w:p w:rsidR="00372E2B" w:rsidRPr="00E85B59" w:rsidRDefault="00372E2B" w:rsidP="00BE778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E85B59">
        <w:rPr>
          <w:rFonts w:cstheme="minorHAnsi"/>
          <w:sz w:val="24"/>
          <w:szCs w:val="24"/>
        </w:rPr>
        <w:t xml:space="preserve">you only see part of the Moon 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4.</w:t>
      </w:r>
      <w:r w:rsidRPr="006D424C">
        <w:rPr>
          <w:rFonts w:cstheme="minorHAnsi"/>
          <w:sz w:val="24"/>
          <w:szCs w:val="24"/>
        </w:rPr>
        <w:tab/>
        <w:t xml:space="preserve"> The Earth's axis is tilted at an angl</w:t>
      </w:r>
      <w:r w:rsidR="00BC015C">
        <w:rPr>
          <w:rFonts w:cstheme="minorHAnsi"/>
          <w:sz w:val="24"/>
          <w:szCs w:val="24"/>
        </w:rPr>
        <w:t>e of 23.5°. Imagine if it WASN’T</w:t>
      </w:r>
      <w:r w:rsidRPr="006D424C">
        <w:rPr>
          <w:rFonts w:cstheme="minorHAnsi"/>
          <w:sz w:val="24"/>
          <w:szCs w:val="24"/>
        </w:rPr>
        <w:t xml:space="preserve"> tilted, and was perfectly straight. Which of the following statements would be TRUE?</w:t>
      </w:r>
    </w:p>
    <w:p w:rsidR="00BC015C" w:rsidRDefault="00BC015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Earth would have the same seasons as it does now</w:t>
      </w: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length of a year would change</w:t>
      </w:r>
    </w:p>
    <w:p w:rsid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Earth would not have any seasons at all</w:t>
      </w:r>
    </w:p>
    <w:p w:rsidR="00372E2B" w:rsidRPr="00BC015C" w:rsidRDefault="00372E2B" w:rsidP="00BE778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length of the day would change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5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 xml:space="preserve">The length of time it takes </w:t>
      </w:r>
      <w:r w:rsidR="00540BF9" w:rsidRPr="006D424C">
        <w:rPr>
          <w:rFonts w:cstheme="minorHAnsi"/>
          <w:sz w:val="24"/>
          <w:szCs w:val="24"/>
        </w:rPr>
        <w:t>the moon to revolve around the Earth once is called a</w:t>
      </w:r>
    </w:p>
    <w:p w:rsidR="00540BF9" w:rsidRPr="006D424C" w:rsidRDefault="00540BF9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season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month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year</w:t>
      </w:r>
      <w:proofErr w:type="gramEnd"/>
      <w:r w:rsidRPr="00BC015C">
        <w:rPr>
          <w:rFonts w:cstheme="minorHAnsi"/>
          <w:sz w:val="24"/>
          <w:szCs w:val="24"/>
        </w:rPr>
        <w:t xml:space="preserve">. </w:t>
      </w:r>
    </w:p>
    <w:p w:rsidR="00BE778E" w:rsidRPr="00BC015C" w:rsidRDefault="00BE778E" w:rsidP="00BE778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C015C">
        <w:rPr>
          <w:rFonts w:cstheme="minorHAnsi"/>
          <w:sz w:val="24"/>
          <w:szCs w:val="24"/>
        </w:rPr>
        <w:t>day</w:t>
      </w:r>
      <w:proofErr w:type="gramEnd"/>
      <w:r w:rsidRPr="00BC015C">
        <w:rPr>
          <w:rFonts w:cstheme="minorHAnsi"/>
          <w:sz w:val="24"/>
          <w:szCs w:val="24"/>
        </w:rPr>
        <w:t>.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6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</w:r>
      <w:r w:rsidRPr="006D424C">
        <w:rPr>
          <w:rFonts w:cstheme="minorHAnsi"/>
          <w:sz w:val="24"/>
          <w:szCs w:val="24"/>
        </w:rPr>
        <w:t>As you move further away from Earth, its gravitational force field:</w:t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372E2B" w:rsidP="00372E2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gets stronger</w:t>
      </w:r>
    </w:p>
    <w:p w:rsidR="00BC015C" w:rsidRDefault="00372E2B" w:rsidP="00372E2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weakens</w:t>
      </w:r>
    </w:p>
    <w:p w:rsidR="00BC015C" w:rsidRDefault="00372E2B" w:rsidP="00BE778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always stays the same</w:t>
      </w:r>
    </w:p>
    <w:p w:rsidR="006D424C" w:rsidRPr="00BC015C" w:rsidRDefault="00540BF9" w:rsidP="00BE778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is zero</w:t>
      </w:r>
    </w:p>
    <w:p w:rsid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7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>The moon casts a shadow on Earth during a ___________?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Default="00BE778E" w:rsidP="00BC015C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lunar eclipse</w:t>
      </w:r>
    </w:p>
    <w:p w:rsidR="00BE778E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new moon</w:t>
      </w:r>
    </w:p>
    <w:p w:rsidR="00BC015C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phase</w:t>
      </w:r>
    </w:p>
    <w:p w:rsidR="00BE778E" w:rsidRPr="00BC015C" w:rsidRDefault="00BE778E" w:rsidP="00BE778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solar eclipse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8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BE778E" w:rsidRPr="006D424C">
        <w:rPr>
          <w:rFonts w:cstheme="minorHAnsi"/>
          <w:sz w:val="24"/>
          <w:szCs w:val="24"/>
        </w:rPr>
        <w:tab/>
        <w:t xml:space="preserve">When </w:t>
      </w:r>
      <w:r w:rsidR="00BC015C">
        <w:rPr>
          <w:rFonts w:cstheme="minorHAnsi"/>
          <w:sz w:val="24"/>
          <w:szCs w:val="24"/>
        </w:rPr>
        <w:t>the North Pole is tilted TOWARD</w:t>
      </w:r>
      <w:r w:rsidR="00BE778E" w:rsidRPr="006D424C">
        <w:rPr>
          <w:rFonts w:cstheme="minorHAnsi"/>
          <w:sz w:val="24"/>
          <w:szCs w:val="24"/>
        </w:rPr>
        <w:t xml:space="preserve"> the Sun, it is?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summer in the Northern Hemisphere </w:t>
      </w: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winter in the Northern Hemisphere</w:t>
      </w:r>
    </w:p>
    <w:p w:rsid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daytime in the Southern Hemisphere</w:t>
      </w:r>
    </w:p>
    <w:p w:rsidR="00BE778E" w:rsidRPr="00BC015C" w:rsidRDefault="00BE778E" w:rsidP="00BE77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summer in the Southern hemisphere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9</w:t>
      </w:r>
      <w:r w:rsidR="00BE778E" w:rsidRPr="006D424C">
        <w:rPr>
          <w:rFonts w:cstheme="minorHAnsi"/>
          <w:sz w:val="24"/>
          <w:szCs w:val="24"/>
        </w:rPr>
        <w:t>.</w:t>
      </w:r>
      <w:r w:rsidR="00BE778E" w:rsidRPr="006D424C">
        <w:rPr>
          <w:rFonts w:cstheme="minorHAnsi"/>
          <w:sz w:val="24"/>
          <w:szCs w:val="24"/>
        </w:rPr>
        <w:tab/>
        <w:t>The picture shows the daylight side of the Earth. Which best describes why the Earth has day and night?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45C53CB7" wp14:editId="3AB70E80">
            <wp:extent cx="1436914" cy="143691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20" cy="14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The moon rotates on an axis. </w:t>
      </w: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 rotates on an axis.</w:t>
      </w:r>
    </w:p>
    <w:p w:rsid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moon revolves around the Earth.</w:t>
      </w:r>
    </w:p>
    <w:p w:rsidR="00BE778E" w:rsidRPr="00BC015C" w:rsidRDefault="00BE778E" w:rsidP="00BE778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 revolves around the sun.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6D424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6D424C">
        <w:rPr>
          <w:rFonts w:cstheme="minorHAnsi"/>
          <w:sz w:val="24"/>
          <w:szCs w:val="24"/>
        </w:rPr>
        <w:t xml:space="preserve">. </w:t>
      </w:r>
      <w:r w:rsidRPr="006D424C">
        <w:rPr>
          <w:rFonts w:cstheme="minorHAnsi"/>
          <w:sz w:val="24"/>
          <w:szCs w:val="24"/>
        </w:rPr>
        <w:tab/>
        <w:t>Which of the following has gravity?</w:t>
      </w:r>
    </w:p>
    <w:p w:rsidR="006D424C" w:rsidRPr="006D424C" w:rsidRDefault="006D424C" w:rsidP="006D424C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Sun</w:t>
      </w: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Earth</w:t>
      </w:r>
    </w:p>
    <w:p w:rsid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 Moon</w:t>
      </w:r>
    </w:p>
    <w:p w:rsidR="006D424C" w:rsidRPr="00BC015C" w:rsidRDefault="006D424C" w:rsidP="006D424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all of the above</w:t>
      </w: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The diagram below shows a model that was constructed to demonstrate the effect of the Earth’s tilted axis. A torch is used to represent the Sun. </w:t>
      </w:r>
    </w:p>
    <w:p w:rsidR="003A5110" w:rsidRPr="003A5110" w:rsidRDefault="003A5110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diagram is used for questions 11 </w:t>
      </w:r>
      <w:r>
        <w:rPr>
          <w:rFonts w:cstheme="minorHAnsi"/>
          <w:b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12. </w:t>
      </w: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1BB40C0F" wp14:editId="653F60D5">
            <wp:extent cx="2153430" cy="1246909"/>
            <wp:effectExtent l="0" t="0" r="0" b="0"/>
            <wp:docPr id="2" name="Picture 2" descr="C:\Users\e4091951\Desktop\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091951\Desktop\ear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804" cy="124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Pr="006D424C" w:rsidRDefault="003A5110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11.</w:t>
      </w:r>
      <w:r>
        <w:rPr>
          <w:rFonts w:cstheme="minorHAnsi"/>
          <w:sz w:val="24"/>
          <w:szCs w:val="24"/>
        </w:rPr>
        <w:tab/>
        <w:t xml:space="preserve"> </w:t>
      </w:r>
      <w:r w:rsidR="006D424C" w:rsidRPr="006D424C">
        <w:rPr>
          <w:rFonts w:cstheme="minorHAnsi"/>
          <w:sz w:val="24"/>
          <w:szCs w:val="24"/>
        </w:rPr>
        <w:t>In this position, Australia is experiencing:</w:t>
      </w:r>
    </w:p>
    <w:p w:rsidR="00BC015C" w:rsidRDefault="00BC015C" w:rsidP="00BC015C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Night</w:t>
      </w: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Day</w:t>
      </w:r>
    </w:p>
    <w:p w:rsid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Winter</w:t>
      </w:r>
    </w:p>
    <w:p w:rsidR="006D424C" w:rsidRPr="00BC015C" w:rsidRDefault="006D424C" w:rsidP="00BC015C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There is not enough information to decide</w:t>
      </w: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372E2B" w:rsidRPr="006D424C">
        <w:rPr>
          <w:rFonts w:cstheme="minorHAnsi"/>
          <w:sz w:val="24"/>
          <w:szCs w:val="24"/>
        </w:rPr>
        <w:t xml:space="preserve">.   </w:t>
      </w:r>
      <w:r w:rsidR="00947E6D">
        <w:rPr>
          <w:rFonts w:cstheme="minorHAnsi"/>
          <w:sz w:val="24"/>
          <w:szCs w:val="24"/>
        </w:rPr>
        <w:tab/>
      </w:r>
      <w:r w:rsidR="00372E2B" w:rsidRPr="006D424C">
        <w:rPr>
          <w:rFonts w:cstheme="minorHAnsi"/>
          <w:sz w:val="24"/>
          <w:szCs w:val="24"/>
        </w:rPr>
        <w:t xml:space="preserve">The part of the Earth that is tilted away from the sun  </w:t>
      </w:r>
      <w:r w:rsidR="00372E2B" w:rsidRPr="006D424C">
        <w:rPr>
          <w:rFonts w:cstheme="minorHAnsi"/>
          <w:sz w:val="24"/>
          <w:szCs w:val="24"/>
        </w:rPr>
        <w:tab/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3A5110" w:rsidRDefault="003A5110" w:rsidP="00BC015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in night time</w:t>
      </w:r>
    </w:p>
    <w:p w:rsidR="003A5110" w:rsidRDefault="003A5110" w:rsidP="00BC015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being shadowed by the moon</w:t>
      </w:r>
    </w:p>
    <w:p w:rsidR="00372E2B" w:rsidRDefault="00372E2B" w:rsidP="00372E2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gets sun 24 hours a day</w:t>
      </w:r>
    </w:p>
    <w:p w:rsidR="003A5110" w:rsidRPr="00BC015C" w:rsidRDefault="003A5110" w:rsidP="00372E2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above</w:t>
      </w: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372E2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13</w:t>
      </w:r>
      <w:r w:rsidR="00BE778E" w:rsidRPr="006D424C">
        <w:rPr>
          <w:rFonts w:cstheme="minorHAnsi"/>
          <w:sz w:val="24"/>
          <w:szCs w:val="24"/>
        </w:rPr>
        <w:t>.</w:t>
      </w:r>
      <w:r w:rsidR="00BE778E" w:rsidRPr="006D424C">
        <w:rPr>
          <w:rFonts w:cstheme="minorHAnsi"/>
          <w:sz w:val="24"/>
          <w:szCs w:val="24"/>
        </w:rPr>
        <w:tab/>
        <w:t>Which statement best describes</w:t>
      </w:r>
      <w:r w:rsidR="00372E2B" w:rsidRPr="006D424C">
        <w:rPr>
          <w:rFonts w:cstheme="minorHAnsi"/>
          <w:sz w:val="24"/>
          <w:szCs w:val="24"/>
        </w:rPr>
        <w:t xml:space="preserve"> the</w:t>
      </w:r>
      <w:r w:rsidR="00BE778E" w:rsidRPr="006D424C">
        <w:rPr>
          <w:rFonts w:cstheme="minorHAnsi"/>
          <w:sz w:val="24"/>
          <w:szCs w:val="24"/>
        </w:rPr>
        <w:t xml:space="preserve"> tides experienced on Earth when the Sun, Moon, and Earth are </w:t>
      </w:r>
      <w:r w:rsidR="00372E2B" w:rsidRPr="006D424C">
        <w:rPr>
          <w:rFonts w:cstheme="minorHAnsi"/>
          <w:sz w:val="24"/>
          <w:szCs w:val="24"/>
        </w:rPr>
        <w:t>aligned</w:t>
      </w:r>
      <w:r w:rsidR="00BE778E" w:rsidRPr="006D424C">
        <w:rPr>
          <w:rFonts w:cstheme="minorHAnsi"/>
          <w:sz w:val="24"/>
          <w:szCs w:val="24"/>
        </w:rPr>
        <w:t xml:space="preserve"> as shown in the diagram?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 xml:space="preserve"> 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4B72ACDC" wp14:editId="095E59D4">
            <wp:extent cx="3966210" cy="19773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maximum high tides, minimum low tides </w:t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maximum high tides, maximum low tides </w:t>
      </w:r>
    </w:p>
    <w:p w:rsid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minimum high tides, maximum low tides </w:t>
      </w:r>
    </w:p>
    <w:p w:rsidR="00BE778E" w:rsidRPr="00BC015C" w:rsidRDefault="00BE778E" w:rsidP="00BE778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minim</w:t>
      </w:r>
      <w:r w:rsidR="006D424C" w:rsidRPr="00BC015C">
        <w:rPr>
          <w:rFonts w:cstheme="minorHAnsi"/>
          <w:sz w:val="24"/>
          <w:szCs w:val="24"/>
        </w:rPr>
        <w:t>um high tides, minimum low tide</w:t>
      </w: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6D424C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14</w:t>
      </w:r>
      <w:r w:rsidR="00BE778E" w:rsidRPr="006D424C">
        <w:rPr>
          <w:rFonts w:cstheme="minorHAnsi"/>
          <w:sz w:val="24"/>
          <w:szCs w:val="24"/>
        </w:rPr>
        <w:t xml:space="preserve">. </w:t>
      </w:r>
      <w:r w:rsidR="00947E6D">
        <w:rPr>
          <w:rFonts w:cstheme="minorHAnsi"/>
          <w:sz w:val="24"/>
          <w:szCs w:val="24"/>
        </w:rPr>
        <w:tab/>
      </w:r>
      <w:r w:rsidR="00BE778E" w:rsidRPr="006D424C">
        <w:rPr>
          <w:rFonts w:cstheme="minorHAnsi"/>
          <w:sz w:val="24"/>
          <w:szCs w:val="24"/>
        </w:rPr>
        <w:t xml:space="preserve"> How long does i</w:t>
      </w:r>
      <w:r w:rsidR="00BC015C">
        <w:rPr>
          <w:rFonts w:cstheme="minorHAnsi"/>
          <w:sz w:val="24"/>
          <w:szCs w:val="24"/>
        </w:rPr>
        <w:t xml:space="preserve">t take for the Earth </w:t>
      </w:r>
      <w:proofErr w:type="gramStart"/>
      <w:r w:rsidR="00BC015C">
        <w:rPr>
          <w:rFonts w:cstheme="minorHAnsi"/>
          <w:sz w:val="24"/>
          <w:szCs w:val="24"/>
        </w:rPr>
        <w:t>rotate</w:t>
      </w:r>
      <w:proofErr w:type="gramEnd"/>
      <w:r w:rsidR="00BC015C">
        <w:rPr>
          <w:rFonts w:cstheme="minorHAnsi"/>
          <w:sz w:val="24"/>
          <w:szCs w:val="24"/>
        </w:rPr>
        <w:t xml:space="preserve"> ONCE</w:t>
      </w:r>
      <w:r w:rsidR="00BE778E" w:rsidRPr="006D424C">
        <w:rPr>
          <w:rFonts w:cstheme="minorHAnsi"/>
          <w:sz w:val="24"/>
          <w:szCs w:val="24"/>
        </w:rPr>
        <w:t xml:space="preserve"> on its axis?</w:t>
      </w:r>
    </w:p>
    <w:p w:rsidR="00BC015C" w:rsidRDefault="00BC015C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day</w:t>
      </w: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1 year </w:t>
      </w:r>
    </w:p>
    <w:p w:rsid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week</w:t>
      </w:r>
    </w:p>
    <w:p w:rsidR="00BE778E" w:rsidRPr="00BC015C" w:rsidRDefault="00BE778E" w:rsidP="00BE778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1 month</w:t>
      </w: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72E2B" w:rsidRPr="006D424C" w:rsidRDefault="006D424C" w:rsidP="00372E2B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15</w:t>
      </w:r>
      <w:r w:rsidR="00372E2B" w:rsidRPr="006D424C">
        <w:rPr>
          <w:rFonts w:cstheme="minorHAnsi"/>
          <w:sz w:val="24"/>
          <w:szCs w:val="24"/>
        </w:rPr>
        <w:t xml:space="preserve">.  </w:t>
      </w:r>
      <w:r w:rsidR="00947E6D">
        <w:rPr>
          <w:rFonts w:cstheme="minorHAnsi"/>
          <w:sz w:val="24"/>
          <w:szCs w:val="24"/>
        </w:rPr>
        <w:tab/>
      </w:r>
      <w:r w:rsidR="003A5110">
        <w:rPr>
          <w:rFonts w:cstheme="minorHAnsi"/>
          <w:sz w:val="24"/>
          <w:szCs w:val="24"/>
        </w:rPr>
        <w:t xml:space="preserve">What is the name of the force that stops you from floating off into space? </w:t>
      </w:r>
    </w:p>
    <w:p w:rsidR="00372E2B" w:rsidRPr="006D424C" w:rsidRDefault="00372E2B" w:rsidP="00372E2B">
      <w:pPr>
        <w:spacing w:after="0" w:line="240" w:lineRule="auto"/>
        <w:rPr>
          <w:rFonts w:cstheme="minorHAnsi"/>
          <w:sz w:val="24"/>
          <w:szCs w:val="24"/>
        </w:rPr>
      </w:pPr>
    </w:p>
    <w:p w:rsidR="00BC015C" w:rsidRDefault="00BC015C" w:rsidP="00372E2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G</w:t>
      </w:r>
      <w:r w:rsidR="00372E2B" w:rsidRPr="00BC015C">
        <w:rPr>
          <w:rFonts w:cstheme="minorHAnsi"/>
          <w:sz w:val="24"/>
          <w:szCs w:val="24"/>
        </w:rPr>
        <w:t>ravity</w:t>
      </w:r>
    </w:p>
    <w:p w:rsidR="00BC015C" w:rsidRDefault="00372E2B" w:rsidP="00372E2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 xml:space="preserve">nuclear fusion </w:t>
      </w:r>
    </w:p>
    <w:p w:rsidR="00BC015C" w:rsidRDefault="00372E2B" w:rsidP="00BE778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expansion</w:t>
      </w:r>
    </w:p>
    <w:p w:rsidR="00BE778E" w:rsidRPr="00BC015C" w:rsidRDefault="00372E2B" w:rsidP="00BE778E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BC015C">
        <w:rPr>
          <w:rFonts w:cstheme="minorHAnsi"/>
          <w:sz w:val="24"/>
          <w:szCs w:val="24"/>
        </w:rPr>
        <w:t>nuclear fission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22F4B" w:rsidRPr="006D424C" w:rsidRDefault="00B22F4B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  <w:r w:rsidRPr="006D424C">
        <w:rPr>
          <w:rFonts w:cstheme="minorHAnsi"/>
          <w:sz w:val="24"/>
          <w:szCs w:val="24"/>
        </w:rPr>
        <w:t>1</w:t>
      </w:r>
      <w:r w:rsidR="006D424C" w:rsidRPr="006D424C">
        <w:rPr>
          <w:rFonts w:cstheme="minorHAnsi"/>
          <w:sz w:val="24"/>
          <w:szCs w:val="24"/>
        </w:rPr>
        <w:t>6</w:t>
      </w:r>
      <w:r w:rsidRPr="006D424C">
        <w:rPr>
          <w:rFonts w:cstheme="minorHAnsi"/>
          <w:sz w:val="24"/>
          <w:szCs w:val="24"/>
        </w:rPr>
        <w:t xml:space="preserve">.  </w:t>
      </w:r>
      <w:r w:rsidR="00947E6D">
        <w:rPr>
          <w:rFonts w:cstheme="minorHAnsi"/>
          <w:sz w:val="24"/>
          <w:szCs w:val="24"/>
        </w:rPr>
        <w:tab/>
      </w:r>
      <w:r w:rsidRPr="006D424C">
        <w:rPr>
          <w:rFonts w:cstheme="minorHAnsi"/>
          <w:sz w:val="24"/>
          <w:szCs w:val="24"/>
        </w:rPr>
        <w:t>How long does it take earth to complete one revolution</w:t>
      </w:r>
      <w:r w:rsidR="003A5110">
        <w:rPr>
          <w:rFonts w:cstheme="minorHAnsi"/>
          <w:sz w:val="24"/>
          <w:szCs w:val="24"/>
        </w:rPr>
        <w:t xml:space="preserve"> around the sun</w:t>
      </w:r>
      <w:r w:rsidRPr="006D424C">
        <w:rPr>
          <w:rFonts w:cstheme="minorHAnsi"/>
          <w:sz w:val="24"/>
          <w:szCs w:val="24"/>
        </w:rPr>
        <w:t>?</w:t>
      </w:r>
    </w:p>
    <w:p w:rsidR="00BE778E" w:rsidRPr="006D424C" w:rsidRDefault="00BE778E" w:rsidP="00BE778E">
      <w:pPr>
        <w:spacing w:after="0" w:line="240" w:lineRule="auto"/>
        <w:rPr>
          <w:rFonts w:cstheme="minorHAnsi"/>
          <w:sz w:val="24"/>
          <w:szCs w:val="24"/>
        </w:rPr>
      </w:pP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29.5 days</w:t>
      </w: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 xml:space="preserve">365.25 days </w:t>
      </w:r>
    </w:p>
    <w:p w:rsid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24 hours</w:t>
      </w:r>
    </w:p>
    <w:p w:rsidR="00B22F4B" w:rsidRPr="003A5110" w:rsidRDefault="00BE778E" w:rsidP="00BE778E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3A5110">
        <w:rPr>
          <w:rFonts w:cstheme="minorHAnsi"/>
          <w:sz w:val="24"/>
          <w:szCs w:val="24"/>
        </w:rPr>
        <w:t>72 hour</w:t>
      </w:r>
      <w:r w:rsidR="00372E2B" w:rsidRPr="003A5110">
        <w:rPr>
          <w:rFonts w:cstheme="minorHAnsi"/>
          <w:sz w:val="24"/>
          <w:szCs w:val="24"/>
        </w:rPr>
        <w:t>s</w:t>
      </w:r>
    </w:p>
    <w:p w:rsidR="00B22F4B" w:rsidRDefault="00B22F4B" w:rsidP="00BE778E">
      <w:pPr>
        <w:spacing w:after="0" w:line="240" w:lineRule="auto"/>
      </w:pPr>
    </w:p>
    <w:p w:rsidR="006D424C" w:rsidRDefault="006D424C" w:rsidP="00372E2B">
      <w:pPr>
        <w:spacing w:after="0" w:line="240" w:lineRule="auto"/>
        <w:jc w:val="center"/>
      </w:pPr>
    </w:p>
    <w:p w:rsidR="006D424C" w:rsidRDefault="006D424C" w:rsidP="00372E2B">
      <w:pPr>
        <w:spacing w:after="0" w:line="240" w:lineRule="auto"/>
        <w:jc w:val="center"/>
      </w:pPr>
    </w:p>
    <w:p w:rsidR="00BD65D1" w:rsidRPr="00372E2B" w:rsidRDefault="00BD65D1" w:rsidP="00372E2B">
      <w:pPr>
        <w:spacing w:after="0" w:line="240" w:lineRule="auto"/>
        <w:jc w:val="center"/>
      </w:pPr>
      <w:r>
        <w:t>END OF MULTIPLE CHOICE QUESTIONS</w:t>
      </w: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392D16" w:rsidRDefault="00392D16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6D424C" w:rsidRDefault="006D424C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lastRenderedPageBreak/>
        <w:t>Year 7</w:t>
      </w:r>
    </w:p>
    <w:p w:rsidR="00EC7048" w:rsidRP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2017</w:t>
      </w:r>
    </w:p>
    <w:p w:rsidR="00BD65D1" w:rsidRDefault="008D06FF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Test:</w:t>
      </w: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ab/>
        <w:t>Earth &amp; Space – Predictable Phenomena</w:t>
      </w:r>
    </w:p>
    <w:p w:rsidR="006B505D" w:rsidRPr="00BD65D1" w:rsidRDefault="006B505D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BD65D1" w:rsidRPr="00BD65D1" w:rsidRDefault="00BD65D1" w:rsidP="00BD65D1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BD65D1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BD65D1" w:rsidRPr="00BD65D1" w:rsidRDefault="00BD65D1" w:rsidP="00BD65D1">
      <w:pPr>
        <w:rPr>
          <w:sz w:val="36"/>
          <w:szCs w:val="36"/>
        </w:rPr>
      </w:pPr>
    </w:p>
    <w:p w:rsidR="00BD65D1" w:rsidRPr="00BD65D1" w:rsidRDefault="00BD65D1" w:rsidP="00BD65D1">
      <w:pPr>
        <w:spacing w:line="360" w:lineRule="auto"/>
        <w:rPr>
          <w:rFonts w:ascii="Calibri" w:hAnsi="Calibri"/>
          <w:b/>
          <w:u w:val="single"/>
        </w:rPr>
      </w:pPr>
      <w:r w:rsidRPr="00BD65D1">
        <w:rPr>
          <w:rFonts w:ascii="Calibri" w:hAnsi="Calibri"/>
        </w:rPr>
        <w:t xml:space="preserve">   </w:t>
      </w:r>
      <w:r w:rsidRPr="00BD65D1">
        <w:rPr>
          <w:rFonts w:ascii="Calibri" w:hAnsi="Calibri"/>
          <w:b/>
        </w:rPr>
        <w:t xml:space="preserve">NAME:  </w:t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  <w:r w:rsidRPr="00BD65D1">
        <w:rPr>
          <w:rFonts w:ascii="Calibri" w:hAnsi="Calibri"/>
          <w:b/>
          <w:u w:val="single"/>
        </w:rPr>
        <w:tab/>
      </w:r>
    </w:p>
    <w:p w:rsidR="00BD65D1" w:rsidRPr="00BD65D1" w:rsidRDefault="00BD65D1" w:rsidP="00BD65D1">
      <w:pPr>
        <w:spacing w:line="360" w:lineRule="auto"/>
        <w:rPr>
          <w:rFonts w:ascii="Calibri" w:hAnsi="Calibri"/>
          <w:u w:val="single"/>
        </w:rPr>
      </w:pPr>
      <w:r w:rsidRPr="00BD65D1">
        <w:rPr>
          <w:rFonts w:ascii="Calibri" w:hAnsi="Calibri"/>
        </w:rPr>
        <w:t xml:space="preserve">   </w:t>
      </w:r>
      <w:r w:rsidRPr="00BD65D1">
        <w:rPr>
          <w:rFonts w:ascii="Calibri" w:hAnsi="Calibri"/>
          <w:b/>
        </w:rPr>
        <w:t>FORM:</w:t>
      </w:r>
      <w:r w:rsidRPr="00BD65D1">
        <w:rPr>
          <w:rFonts w:ascii="Calibri" w:hAnsi="Calibri"/>
        </w:rPr>
        <w:t xml:space="preserve">  </w:t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</w:rPr>
        <w:t xml:space="preserve">          </w:t>
      </w:r>
      <w:r w:rsidRPr="00BD65D1">
        <w:rPr>
          <w:rFonts w:ascii="Calibri" w:hAnsi="Calibri"/>
        </w:rPr>
        <w:tab/>
      </w:r>
      <w:r w:rsidRPr="00BD65D1">
        <w:rPr>
          <w:rFonts w:ascii="Calibri" w:hAnsi="Calibri"/>
          <w:b/>
        </w:rPr>
        <w:t>DATE:</w:t>
      </w:r>
      <w:r w:rsidRPr="00BD65D1">
        <w:rPr>
          <w:rFonts w:ascii="Calibri" w:hAnsi="Calibri"/>
        </w:rPr>
        <w:t xml:space="preserve">  </w:t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  <w:r w:rsidRPr="00BD65D1">
        <w:rPr>
          <w:rFonts w:ascii="Calibri" w:hAnsi="Calibri"/>
          <w:u w:val="single"/>
        </w:rPr>
        <w:tab/>
      </w:r>
    </w:p>
    <w:p w:rsidR="00BD65D1" w:rsidRPr="00BD65D1" w:rsidRDefault="00BD65D1" w:rsidP="00BD65D1">
      <w:pPr>
        <w:rPr>
          <w:sz w:val="36"/>
          <w:szCs w:val="36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    Multiple Choice</w:t>
      </w: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   Short Answer</w:t>
      </w:r>
      <w:r w:rsidRPr="00BD65D1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   Total</w:t>
      </w:r>
    </w:p>
    <w:p w:rsidR="00BD65D1" w:rsidRPr="00BD65D1" w:rsidRDefault="00FA573A" w:rsidP="00BD65D1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7D7EC1">
                              <w:rPr>
                                <w:b/>
                                <w:sz w:val="44"/>
                                <w:szCs w:val="4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KBQUcghAgAAUAQAAA4AAAAAAAAAAAAAAAAALgIAAGRycy9lMm9Eb2MueG1s&#10;UEsBAi0AFAAGAAgAAAAhAM7AHN3eAAAACgEAAA8AAAAAAAAAAAAAAAAAewQAAGRycy9kb3ducmV2&#10;LnhtbFBLBQYAAAAABAAEAPMAAACGBQAAAAA=&#10;">
                <v:textbox>
                  <w:txbxContent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8D06FF" w:rsidRPr="00253C34" w:rsidRDefault="008D06FF" w:rsidP="00BD65D1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7D7EC1">
                        <w:rPr>
                          <w:b/>
                          <w:sz w:val="44"/>
                          <w:szCs w:val="4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6D424C">
                              <w:rPr>
                                <w:b/>
                                <w:sz w:val="48"/>
                                <w:szCs w:val="48"/>
                              </w:rPr>
                              <w:t>/16</w:t>
                            </w:r>
                          </w:p>
                          <w:p w:rsidR="008D06FF" w:rsidRPr="00253C34" w:rsidRDefault="008D06FF" w:rsidP="00BD65D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">
                <v:textbox>
                  <w:txbxContent>
                    <w:p w:rsidR="008D06FF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8D06FF" w:rsidRPr="00253C34" w:rsidRDefault="008D06FF" w:rsidP="00BD65D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6D424C">
                        <w:rPr>
                          <w:b/>
                          <w:sz w:val="48"/>
                          <w:szCs w:val="48"/>
                        </w:rPr>
                        <w:t>/16</w:t>
                      </w:r>
                    </w:p>
                    <w:p w:rsidR="008D06FF" w:rsidRPr="00253C34" w:rsidRDefault="008D06FF" w:rsidP="00BD65D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8D06FF" w:rsidRPr="00026DDD" w:rsidRDefault="008D06FF" w:rsidP="00BD65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</w:p>
                          <w:p w:rsidR="008D06FF" w:rsidRDefault="008D06FF" w:rsidP="00BD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/3</w:t>
                            </w:r>
                            <w:r w:rsidR="007D7EC1">
                              <w:rPr>
                                <w:b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</w:p>
                          <w:p w:rsidR="008D06FF" w:rsidRPr="00026DDD" w:rsidRDefault="008D06FF" w:rsidP="00BD65D1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8D06FF" w:rsidRPr="00026DDD" w:rsidRDefault="008D06FF" w:rsidP="00BD65D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">
                <v:textbox>
                  <w:txbxContent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</w:p>
                    <w:p w:rsidR="008D06FF" w:rsidRDefault="008D06FF" w:rsidP="00BD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/3</w:t>
                      </w:r>
                      <w:r w:rsidR="007D7EC1">
                        <w:rPr>
                          <w:b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</w:p>
                    <w:p w:rsidR="008D06FF" w:rsidRPr="00026DDD" w:rsidRDefault="008D06FF" w:rsidP="00BD65D1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8D06FF" w:rsidRPr="00026DDD" w:rsidRDefault="008D06FF" w:rsidP="00BD65D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BD65D1" w:rsidRPr="00BD65D1" w:rsidRDefault="00BD65D1" w:rsidP="00BD65D1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BD65D1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BD65D1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BD65D1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BD65D1" w:rsidRPr="00BD65D1" w:rsidRDefault="00BD65D1" w:rsidP="00BD65D1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BD65D1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BD65D1" w:rsidRPr="00BD65D1" w:rsidRDefault="00BD65D1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65D1" w:rsidRPr="00BD65D1" w:rsidRDefault="00BD65D1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BD65D1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947E6D" w:rsidRPr="00BD65D1" w:rsidTr="008D06FF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947E6D" w:rsidRDefault="00947E6D" w:rsidP="00BD65D1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E6D" w:rsidRPr="00BD65D1" w:rsidRDefault="00947E6D" w:rsidP="008D06F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372E2B" w:rsidRDefault="00372E2B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8"/>
          <w:szCs w:val="28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392D16" w:rsidRDefault="00392D16" w:rsidP="00BD65D1">
      <w:pPr>
        <w:rPr>
          <w:sz w:val="24"/>
          <w:szCs w:val="24"/>
        </w:rPr>
      </w:pPr>
    </w:p>
    <w:p w:rsidR="00BD65D1" w:rsidRPr="00392D16" w:rsidRDefault="006D424C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lastRenderedPageBreak/>
        <w:t xml:space="preserve">SHORT ANSWER </w:t>
      </w:r>
    </w:p>
    <w:p w:rsidR="006D424C" w:rsidRPr="00392D16" w:rsidRDefault="006D424C" w:rsidP="00BD65D1">
      <w:pPr>
        <w:pBdr>
          <w:bottom w:val="single" w:sz="12" w:space="1" w:color="auto"/>
        </w:pBdr>
        <w:rPr>
          <w:sz w:val="24"/>
          <w:szCs w:val="24"/>
        </w:rPr>
      </w:pPr>
      <w:r w:rsidRPr="00392D16">
        <w:rPr>
          <w:sz w:val="24"/>
          <w:szCs w:val="24"/>
        </w:rPr>
        <w:t xml:space="preserve">This section has </w:t>
      </w:r>
      <w:r w:rsidR="007D7EC1" w:rsidRPr="00392D16">
        <w:rPr>
          <w:b/>
          <w:sz w:val="24"/>
          <w:szCs w:val="24"/>
        </w:rPr>
        <w:t>f</w:t>
      </w:r>
      <w:r w:rsidR="00392D16">
        <w:rPr>
          <w:b/>
          <w:sz w:val="24"/>
          <w:szCs w:val="24"/>
        </w:rPr>
        <w:t>ive (5)</w:t>
      </w:r>
      <w:r w:rsidRPr="00392D16">
        <w:rPr>
          <w:sz w:val="24"/>
          <w:szCs w:val="24"/>
        </w:rPr>
        <w:t xml:space="preserve"> questions. Answer ALL of them, in the spaces provided. </w:t>
      </w:r>
    </w:p>
    <w:p w:rsidR="006D424C" w:rsidRPr="00392D16" w:rsidRDefault="006D424C" w:rsidP="00BD65D1">
      <w:pPr>
        <w:rPr>
          <w:sz w:val="24"/>
          <w:szCs w:val="24"/>
        </w:rPr>
      </w:pPr>
    </w:p>
    <w:p w:rsidR="00372E2B" w:rsidRPr="00392D16" w:rsidRDefault="006D424C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17</w:t>
      </w:r>
      <w:r w:rsidR="00372E2B" w:rsidRPr="00392D16">
        <w:rPr>
          <w:sz w:val="24"/>
          <w:szCs w:val="24"/>
        </w:rPr>
        <w:t xml:space="preserve">. In the diagram below are two regions labelled A and B. </w:t>
      </w:r>
    </w:p>
    <w:p w:rsidR="00372E2B" w:rsidRDefault="006D424C" w:rsidP="00BD65D1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3431969" cy="2345332"/>
            <wp:effectExtent l="0" t="0" r="0" b="0"/>
            <wp:docPr id="5" name="Picture 5" descr="C:\Users\e4091951\Desktop\ear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4091951\Desktop\eart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3" cy="23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a) Which region would have the hottest climate?</w:t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>(1 mark)</w:t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___________________________________________________________</w:t>
      </w:r>
      <w:r w:rsidR="00392D16">
        <w:rPr>
          <w:sz w:val="24"/>
          <w:szCs w:val="24"/>
        </w:rPr>
        <w:t>__________</w:t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 xml:space="preserve">b) Explain why. </w:t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</w:r>
      <w:r w:rsidR="007D7EC1" w:rsidRPr="00392D16">
        <w:rPr>
          <w:sz w:val="24"/>
          <w:szCs w:val="24"/>
        </w:rPr>
        <w:tab/>
        <w:t>(2 marks)</w:t>
      </w:r>
    </w:p>
    <w:p w:rsidR="00372E2B" w:rsidRPr="00392D16" w:rsidRDefault="00372E2B" w:rsidP="00BD65D1">
      <w:pPr>
        <w:rPr>
          <w:sz w:val="24"/>
          <w:szCs w:val="24"/>
        </w:rPr>
      </w:pPr>
      <w:r w:rsidRPr="00392D1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FA573A" w:rsidRDefault="00FA573A" w:rsidP="00392D16">
      <w:pPr>
        <w:spacing w:line="360" w:lineRule="auto"/>
        <w:rPr>
          <w:sz w:val="24"/>
          <w:szCs w:val="24"/>
        </w:rPr>
      </w:pPr>
    </w:p>
    <w:p w:rsidR="00FA573A" w:rsidRPr="00392D16" w:rsidRDefault="006D424C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18</w:t>
      </w:r>
      <w:r w:rsidR="009E6E47" w:rsidRPr="00392D16">
        <w:rPr>
          <w:sz w:val="24"/>
          <w:szCs w:val="24"/>
        </w:rPr>
        <w:t xml:space="preserve">. </w:t>
      </w:r>
      <w:r w:rsidR="00FA573A" w:rsidRPr="00392D16">
        <w:rPr>
          <w:sz w:val="24"/>
          <w:szCs w:val="24"/>
        </w:rPr>
        <w:t>Explain the differ</w:t>
      </w:r>
      <w:r w:rsidR="006B505D" w:rsidRPr="00392D16">
        <w:rPr>
          <w:sz w:val="24"/>
          <w:szCs w:val="24"/>
        </w:rPr>
        <w:t>ence between the following term</w:t>
      </w:r>
      <w:r w:rsidR="00FA573A" w:rsidRPr="00392D16">
        <w:rPr>
          <w:sz w:val="24"/>
          <w:szCs w:val="24"/>
        </w:rPr>
        <w:t>s:</w:t>
      </w:r>
    </w:p>
    <w:p w:rsidR="00FA573A" w:rsidRPr="00392D16" w:rsidRDefault="00FA573A" w:rsidP="009E6E47">
      <w:pPr>
        <w:pBdr>
          <w:bottom w:val="single" w:sz="12" w:space="1" w:color="auto"/>
        </w:pBd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Rotation and Revolution</w:t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  <w:t>(4</w:t>
      </w:r>
      <w:r w:rsidR="007D7EC1" w:rsidRPr="00392D16">
        <w:rPr>
          <w:sz w:val="24"/>
          <w:szCs w:val="24"/>
        </w:rPr>
        <w:t xml:space="preserve"> marks)</w:t>
      </w:r>
    </w:p>
    <w:p w:rsidR="006B505D" w:rsidRPr="00392D16" w:rsidRDefault="006B505D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_____________________________________________________________________</w:t>
      </w:r>
    </w:p>
    <w:p w:rsidR="006B505D" w:rsidRPr="00392D16" w:rsidRDefault="006B505D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</w:p>
    <w:p w:rsidR="00FA573A" w:rsidRDefault="00FA573A" w:rsidP="009E6E47">
      <w:pPr>
        <w:pBdr>
          <w:bottom w:val="single" w:sz="12" w:space="1" w:color="auto"/>
          <w:between w:val="single" w:sz="12" w:space="1" w:color="auto"/>
        </w:pBd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8"/>
          <w:szCs w:val="28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Pr="00392D16" w:rsidRDefault="00FA573A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lastRenderedPageBreak/>
        <w:t xml:space="preserve">19. </w:t>
      </w:r>
      <w:r w:rsidR="00392D16" w:rsidRPr="00392D16">
        <w:rPr>
          <w:sz w:val="24"/>
          <w:szCs w:val="24"/>
        </w:rPr>
        <w:t>TRUE or FALSE?</w:t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</w:r>
      <w:r w:rsidR="00392D16" w:rsidRPr="00392D16">
        <w:rPr>
          <w:sz w:val="24"/>
          <w:szCs w:val="24"/>
        </w:rPr>
        <w:tab/>
        <w:t>(3 marks)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The moon creates light. _______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Tides are controlled by the sun. _______</w:t>
      </w: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>We can see both sides of the moon from earth. _______</w:t>
      </w: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Default="00392D16" w:rsidP="009E6E47">
      <w:pPr>
        <w:spacing w:line="360" w:lineRule="auto"/>
        <w:rPr>
          <w:sz w:val="24"/>
          <w:szCs w:val="24"/>
        </w:rPr>
      </w:pPr>
    </w:p>
    <w:p w:rsidR="00392D16" w:rsidRPr="00392D16" w:rsidRDefault="00392D16" w:rsidP="009E6E47">
      <w:pPr>
        <w:spacing w:line="360" w:lineRule="auto"/>
        <w:rPr>
          <w:sz w:val="24"/>
          <w:szCs w:val="24"/>
        </w:rPr>
      </w:pPr>
    </w:p>
    <w:p w:rsidR="00113567" w:rsidRPr="00392D16" w:rsidRDefault="00392D16" w:rsidP="009E6E47">
      <w:pPr>
        <w:spacing w:line="360" w:lineRule="auto"/>
        <w:rPr>
          <w:sz w:val="24"/>
          <w:szCs w:val="24"/>
        </w:rPr>
      </w:pPr>
      <w:r w:rsidRPr="00392D16">
        <w:rPr>
          <w:sz w:val="24"/>
          <w:szCs w:val="24"/>
        </w:rPr>
        <w:t xml:space="preserve">20. </w:t>
      </w:r>
      <w:r w:rsidR="00113567" w:rsidRPr="00392D16">
        <w:rPr>
          <w:sz w:val="24"/>
          <w:szCs w:val="24"/>
        </w:rPr>
        <w:t>On the diagram below, mark and labe</w:t>
      </w:r>
      <w:r w:rsidR="00DC47B7">
        <w:rPr>
          <w:sz w:val="24"/>
          <w:szCs w:val="24"/>
        </w:rPr>
        <w:t>l the points on the Earth</w:t>
      </w:r>
      <w:bookmarkStart w:id="0" w:name="_GoBack"/>
      <w:bookmarkEnd w:id="0"/>
      <w:r w:rsidR="00DC47B7">
        <w:rPr>
          <w:sz w:val="24"/>
          <w:szCs w:val="24"/>
        </w:rPr>
        <w:t>’s surface</w:t>
      </w:r>
      <w:r w:rsidR="00113567" w:rsidRPr="00392D16">
        <w:rPr>
          <w:sz w:val="24"/>
          <w:szCs w:val="24"/>
        </w:rPr>
        <w:t xml:space="preserve"> where it is at </w:t>
      </w:r>
      <w:r w:rsidR="006B505D" w:rsidRPr="00392D16">
        <w:rPr>
          <w:sz w:val="24"/>
          <w:szCs w:val="24"/>
        </w:rPr>
        <w:t>high tide and low tide.</w:t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</w:r>
      <w:r w:rsidR="006B505D" w:rsidRPr="00392D16">
        <w:rPr>
          <w:sz w:val="24"/>
          <w:szCs w:val="24"/>
        </w:rPr>
        <w:tab/>
        <w:t>(2 marks)</w:t>
      </w:r>
    </w:p>
    <w:p w:rsidR="009E6E47" w:rsidRDefault="00392D16" w:rsidP="009E6E47">
      <w:pPr>
        <w:spacing w:line="360" w:lineRule="auto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57D95E2C" wp14:editId="48FEAAEE">
            <wp:simplePos x="0" y="0"/>
            <wp:positionH relativeFrom="column">
              <wp:posOffset>543560</wp:posOffset>
            </wp:positionH>
            <wp:positionV relativeFrom="paragraph">
              <wp:posOffset>39370</wp:posOffset>
            </wp:positionV>
            <wp:extent cx="4309110" cy="2897505"/>
            <wp:effectExtent l="0" t="0" r="0" b="0"/>
            <wp:wrapThrough wrapText="bothSides">
              <wp:wrapPolygon edited="0">
                <wp:start x="0" y="0"/>
                <wp:lineTo x="0" y="21444"/>
                <wp:lineTo x="21485" y="21444"/>
                <wp:lineTo x="21485" y="0"/>
                <wp:lineTo x="0" y="0"/>
              </wp:wrapPolygon>
            </wp:wrapThrough>
            <wp:docPr id="6" name="Picture 6" descr="http://images.tutorvista.com/cms/images/38/earth-moon-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tutorvista.com/cms/images/38/earth-moon-rot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05D" w:rsidRDefault="006B505D" w:rsidP="00113567">
      <w:pPr>
        <w:spacing w:line="360" w:lineRule="auto"/>
        <w:rPr>
          <w:sz w:val="24"/>
          <w:szCs w:val="24"/>
        </w:rPr>
      </w:pPr>
    </w:p>
    <w:p w:rsidR="006B505D" w:rsidRDefault="00392D16" w:rsidP="00113567">
      <w:pPr>
        <w:spacing w:line="360" w:lineRule="auto"/>
        <w:rPr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41CA3" wp14:editId="465B730E">
                <wp:simplePos x="0" y="0"/>
                <wp:positionH relativeFrom="column">
                  <wp:posOffset>3190875</wp:posOffset>
                </wp:positionH>
                <wp:positionV relativeFrom="paragraph">
                  <wp:posOffset>146050</wp:posOffset>
                </wp:positionV>
                <wp:extent cx="1294130" cy="771525"/>
                <wp:effectExtent l="0" t="0" r="2032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51.25pt;margin-top:11.5pt;width:101.9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" fillcolor="white [3212]" strokecolor="white [3212]" strokeweight="2pt"/>
            </w:pict>
          </mc:Fallback>
        </mc:AlternateContent>
      </w:r>
    </w:p>
    <w:p w:rsidR="006B505D" w:rsidRDefault="006B505D" w:rsidP="00113567">
      <w:pPr>
        <w:spacing w:line="360" w:lineRule="auto"/>
        <w:rPr>
          <w:sz w:val="24"/>
          <w:szCs w:val="24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392D16" w:rsidRDefault="00392D16" w:rsidP="00113567">
      <w:pPr>
        <w:spacing w:line="360" w:lineRule="auto"/>
        <w:rPr>
          <w:sz w:val="28"/>
          <w:szCs w:val="28"/>
        </w:rPr>
      </w:pPr>
    </w:p>
    <w:p w:rsidR="006D424C" w:rsidRPr="006B505D" w:rsidRDefault="00392D16" w:rsidP="001135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21</w:t>
      </w:r>
      <w:r w:rsidR="00113567" w:rsidRPr="006B505D">
        <w:rPr>
          <w:sz w:val="28"/>
          <w:szCs w:val="28"/>
        </w:rPr>
        <w:t xml:space="preserve">. </w:t>
      </w:r>
      <w:r w:rsidR="00923784" w:rsidRPr="006B505D">
        <w:rPr>
          <w:sz w:val="28"/>
          <w:szCs w:val="28"/>
        </w:rPr>
        <w:t>Label the phases of the moon shown below.</w:t>
      </w:r>
      <w:r w:rsidR="006B505D" w:rsidRPr="006B505D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4384" behindDoc="1" locked="0" layoutInCell="1" allowOverlap="1" wp14:anchorId="4FDE80B3" wp14:editId="25FC3A0E">
            <wp:simplePos x="0" y="0"/>
            <wp:positionH relativeFrom="column">
              <wp:posOffset>43815</wp:posOffset>
            </wp:positionH>
            <wp:positionV relativeFrom="paragraph">
              <wp:posOffset>403225</wp:posOffset>
            </wp:positionV>
            <wp:extent cx="5292725" cy="4084955"/>
            <wp:effectExtent l="0" t="0" r="3175" b="0"/>
            <wp:wrapThrough wrapText="bothSides">
              <wp:wrapPolygon edited="0">
                <wp:start x="0" y="0"/>
                <wp:lineTo x="0" y="21456"/>
                <wp:lineTo x="21535" y="21456"/>
                <wp:lineTo x="21535" y="0"/>
                <wp:lineTo x="0" y="0"/>
              </wp:wrapPolygon>
            </wp:wrapThrough>
            <wp:docPr id="9" name="Picture 9" descr="http://pickettsmill.typepad.com/.a/6a00e5509b3be688340120a539ce47970b-800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kettsmill.typepad.com/.a/6a00e5509b3be688340120a539ce47970b-800w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24C" w:rsidRDefault="006D424C" w:rsidP="00113567">
      <w:pPr>
        <w:spacing w:line="360" w:lineRule="auto"/>
        <w:rPr>
          <w:sz w:val="24"/>
          <w:szCs w:val="24"/>
        </w:rPr>
      </w:pPr>
    </w:p>
    <w:p w:rsidR="006D424C" w:rsidRDefault="006D424C" w:rsidP="00113567">
      <w:pPr>
        <w:spacing w:line="360" w:lineRule="auto"/>
        <w:rPr>
          <w:sz w:val="24"/>
          <w:szCs w:val="24"/>
        </w:rPr>
      </w:pPr>
    </w:p>
    <w:p w:rsidR="00923784" w:rsidRPr="00392D16" w:rsidRDefault="00923784" w:rsidP="006D424C">
      <w:pPr>
        <w:spacing w:line="360" w:lineRule="auto"/>
        <w:ind w:left="7200"/>
        <w:rPr>
          <w:sz w:val="28"/>
          <w:szCs w:val="24"/>
        </w:rPr>
      </w:pPr>
      <w:r w:rsidRPr="00392D16">
        <w:rPr>
          <w:sz w:val="28"/>
          <w:szCs w:val="24"/>
        </w:rPr>
        <w:t>(8 marks)</w:t>
      </w:r>
    </w:p>
    <w:sectPr w:rsidR="00923784" w:rsidRPr="00392D16" w:rsidSect="00CB61F3">
      <w:pgSz w:w="11906" w:h="16838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AF7"/>
    <w:multiLevelType w:val="hybridMultilevel"/>
    <w:tmpl w:val="1A326B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331"/>
    <w:multiLevelType w:val="hybridMultilevel"/>
    <w:tmpl w:val="B3AEBAA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36C26"/>
    <w:multiLevelType w:val="hybridMultilevel"/>
    <w:tmpl w:val="79A05D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776B"/>
    <w:multiLevelType w:val="hybridMultilevel"/>
    <w:tmpl w:val="6404697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034CD"/>
    <w:multiLevelType w:val="hybridMultilevel"/>
    <w:tmpl w:val="97A413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25153"/>
    <w:multiLevelType w:val="hybridMultilevel"/>
    <w:tmpl w:val="4C1638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027DA"/>
    <w:multiLevelType w:val="hybridMultilevel"/>
    <w:tmpl w:val="20FA82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66B"/>
    <w:multiLevelType w:val="hybridMultilevel"/>
    <w:tmpl w:val="2D22BF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7631C"/>
    <w:multiLevelType w:val="hybridMultilevel"/>
    <w:tmpl w:val="F8208F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013EA"/>
    <w:multiLevelType w:val="hybridMultilevel"/>
    <w:tmpl w:val="7AC8AB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27694"/>
    <w:multiLevelType w:val="hybridMultilevel"/>
    <w:tmpl w:val="AA68F3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C3D1D"/>
    <w:multiLevelType w:val="hybridMultilevel"/>
    <w:tmpl w:val="636EEC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21463"/>
    <w:multiLevelType w:val="hybridMultilevel"/>
    <w:tmpl w:val="7AD010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468C8"/>
    <w:multiLevelType w:val="hybridMultilevel"/>
    <w:tmpl w:val="FB8CDF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E5DFA"/>
    <w:multiLevelType w:val="hybridMultilevel"/>
    <w:tmpl w:val="1CA8CA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61B2"/>
    <w:multiLevelType w:val="hybridMultilevel"/>
    <w:tmpl w:val="717875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92271"/>
    <w:multiLevelType w:val="hybridMultilevel"/>
    <w:tmpl w:val="0A023A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91C68"/>
    <w:multiLevelType w:val="hybridMultilevel"/>
    <w:tmpl w:val="F594D7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7"/>
  </w:num>
  <w:num w:numId="5">
    <w:abstractNumId w:val="14"/>
  </w:num>
  <w:num w:numId="6">
    <w:abstractNumId w:val="17"/>
  </w:num>
  <w:num w:numId="7">
    <w:abstractNumId w:val="12"/>
  </w:num>
  <w:num w:numId="8">
    <w:abstractNumId w:val="1"/>
  </w:num>
  <w:num w:numId="9">
    <w:abstractNumId w:val="16"/>
  </w:num>
  <w:num w:numId="10">
    <w:abstractNumId w:val="5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6"/>
  </w:num>
  <w:num w:numId="16">
    <w:abstractNumId w:val="11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8E"/>
    <w:rsid w:val="00004D11"/>
    <w:rsid w:val="0001715F"/>
    <w:rsid w:val="00025C11"/>
    <w:rsid w:val="000275F8"/>
    <w:rsid w:val="00037B2C"/>
    <w:rsid w:val="00047655"/>
    <w:rsid w:val="00047E95"/>
    <w:rsid w:val="00056554"/>
    <w:rsid w:val="0006371B"/>
    <w:rsid w:val="00071E52"/>
    <w:rsid w:val="0008057A"/>
    <w:rsid w:val="00083730"/>
    <w:rsid w:val="00085CB1"/>
    <w:rsid w:val="00090C21"/>
    <w:rsid w:val="00095A60"/>
    <w:rsid w:val="00097710"/>
    <w:rsid w:val="000A43B0"/>
    <w:rsid w:val="000A4EDC"/>
    <w:rsid w:val="000A73C6"/>
    <w:rsid w:val="000B1C96"/>
    <w:rsid w:val="000D52E7"/>
    <w:rsid w:val="000D6B05"/>
    <w:rsid w:val="000E4B06"/>
    <w:rsid w:val="000E63C6"/>
    <w:rsid w:val="00104610"/>
    <w:rsid w:val="00113567"/>
    <w:rsid w:val="00121D99"/>
    <w:rsid w:val="00132406"/>
    <w:rsid w:val="0013525C"/>
    <w:rsid w:val="001545A5"/>
    <w:rsid w:val="001570A4"/>
    <w:rsid w:val="001612CA"/>
    <w:rsid w:val="00161962"/>
    <w:rsid w:val="00170A3E"/>
    <w:rsid w:val="00174600"/>
    <w:rsid w:val="00174738"/>
    <w:rsid w:val="00180066"/>
    <w:rsid w:val="00193DBB"/>
    <w:rsid w:val="001A2A08"/>
    <w:rsid w:val="001A3564"/>
    <w:rsid w:val="001B7635"/>
    <w:rsid w:val="001B7DAA"/>
    <w:rsid w:val="001C07BA"/>
    <w:rsid w:val="001C5012"/>
    <w:rsid w:val="001D057B"/>
    <w:rsid w:val="001D6830"/>
    <w:rsid w:val="001D703C"/>
    <w:rsid w:val="001E6227"/>
    <w:rsid w:val="001F5DA7"/>
    <w:rsid w:val="00205B8B"/>
    <w:rsid w:val="00233AA9"/>
    <w:rsid w:val="00235CFB"/>
    <w:rsid w:val="00236DFB"/>
    <w:rsid w:val="00245A54"/>
    <w:rsid w:val="00257D5C"/>
    <w:rsid w:val="00260385"/>
    <w:rsid w:val="0026395F"/>
    <w:rsid w:val="002718B3"/>
    <w:rsid w:val="0029393F"/>
    <w:rsid w:val="002B3E61"/>
    <w:rsid w:val="002B48FD"/>
    <w:rsid w:val="002B4A8C"/>
    <w:rsid w:val="002B75BF"/>
    <w:rsid w:val="002C7673"/>
    <w:rsid w:val="002E10AF"/>
    <w:rsid w:val="002F2665"/>
    <w:rsid w:val="002F3CFB"/>
    <w:rsid w:val="002F4F27"/>
    <w:rsid w:val="00315E3D"/>
    <w:rsid w:val="00323DBE"/>
    <w:rsid w:val="003349F2"/>
    <w:rsid w:val="003500A2"/>
    <w:rsid w:val="00350EE7"/>
    <w:rsid w:val="00353A56"/>
    <w:rsid w:val="00353C2B"/>
    <w:rsid w:val="00372E2B"/>
    <w:rsid w:val="0037445D"/>
    <w:rsid w:val="00380B6E"/>
    <w:rsid w:val="00390E1B"/>
    <w:rsid w:val="00392D16"/>
    <w:rsid w:val="003A46E2"/>
    <w:rsid w:val="003A5110"/>
    <w:rsid w:val="003A6816"/>
    <w:rsid w:val="003C473B"/>
    <w:rsid w:val="003C586B"/>
    <w:rsid w:val="003D1AFC"/>
    <w:rsid w:val="003D3772"/>
    <w:rsid w:val="003D5734"/>
    <w:rsid w:val="003D7704"/>
    <w:rsid w:val="003E2232"/>
    <w:rsid w:val="003E5E39"/>
    <w:rsid w:val="003F6EC1"/>
    <w:rsid w:val="0040067D"/>
    <w:rsid w:val="004130FE"/>
    <w:rsid w:val="00413165"/>
    <w:rsid w:val="00413DDF"/>
    <w:rsid w:val="0041759F"/>
    <w:rsid w:val="004212AD"/>
    <w:rsid w:val="00422F16"/>
    <w:rsid w:val="0043233C"/>
    <w:rsid w:val="00434E05"/>
    <w:rsid w:val="00435AF4"/>
    <w:rsid w:val="00436099"/>
    <w:rsid w:val="004360FA"/>
    <w:rsid w:val="00440F6B"/>
    <w:rsid w:val="00443224"/>
    <w:rsid w:val="00444093"/>
    <w:rsid w:val="0045086A"/>
    <w:rsid w:val="00466D05"/>
    <w:rsid w:val="0047114B"/>
    <w:rsid w:val="0048271D"/>
    <w:rsid w:val="004879E9"/>
    <w:rsid w:val="004A416D"/>
    <w:rsid w:val="004B3FB0"/>
    <w:rsid w:val="004B5286"/>
    <w:rsid w:val="004D2AF0"/>
    <w:rsid w:val="004E0BD6"/>
    <w:rsid w:val="004E0E36"/>
    <w:rsid w:val="004F31B5"/>
    <w:rsid w:val="004F43A0"/>
    <w:rsid w:val="00501ACD"/>
    <w:rsid w:val="005053DE"/>
    <w:rsid w:val="00505975"/>
    <w:rsid w:val="005161CF"/>
    <w:rsid w:val="005259D9"/>
    <w:rsid w:val="00530805"/>
    <w:rsid w:val="00540BF9"/>
    <w:rsid w:val="0054280E"/>
    <w:rsid w:val="0054732C"/>
    <w:rsid w:val="00556D6D"/>
    <w:rsid w:val="00561E1A"/>
    <w:rsid w:val="00565532"/>
    <w:rsid w:val="00567129"/>
    <w:rsid w:val="005739FE"/>
    <w:rsid w:val="00581B71"/>
    <w:rsid w:val="00590A00"/>
    <w:rsid w:val="00593984"/>
    <w:rsid w:val="005954EA"/>
    <w:rsid w:val="005A0287"/>
    <w:rsid w:val="005A7D01"/>
    <w:rsid w:val="005B06AA"/>
    <w:rsid w:val="005B5B75"/>
    <w:rsid w:val="005B6800"/>
    <w:rsid w:val="005D6E60"/>
    <w:rsid w:val="005D708C"/>
    <w:rsid w:val="005F0C96"/>
    <w:rsid w:val="005F0F6C"/>
    <w:rsid w:val="005F5C48"/>
    <w:rsid w:val="005F7FA8"/>
    <w:rsid w:val="00600BFA"/>
    <w:rsid w:val="006144F7"/>
    <w:rsid w:val="00620522"/>
    <w:rsid w:val="00625925"/>
    <w:rsid w:val="00626A5F"/>
    <w:rsid w:val="00630A5C"/>
    <w:rsid w:val="00653748"/>
    <w:rsid w:val="00670876"/>
    <w:rsid w:val="00671147"/>
    <w:rsid w:val="00676573"/>
    <w:rsid w:val="006779C4"/>
    <w:rsid w:val="00685F40"/>
    <w:rsid w:val="00687790"/>
    <w:rsid w:val="0069118B"/>
    <w:rsid w:val="006916DD"/>
    <w:rsid w:val="0069173D"/>
    <w:rsid w:val="006A137C"/>
    <w:rsid w:val="006A3DDE"/>
    <w:rsid w:val="006A503B"/>
    <w:rsid w:val="006B2E61"/>
    <w:rsid w:val="006B505D"/>
    <w:rsid w:val="006C2808"/>
    <w:rsid w:val="006D2B89"/>
    <w:rsid w:val="006D424C"/>
    <w:rsid w:val="006E0B6F"/>
    <w:rsid w:val="006E4468"/>
    <w:rsid w:val="006F0FF4"/>
    <w:rsid w:val="00703CD4"/>
    <w:rsid w:val="00710DC5"/>
    <w:rsid w:val="00711DCB"/>
    <w:rsid w:val="00724BE6"/>
    <w:rsid w:val="007320A9"/>
    <w:rsid w:val="007326BC"/>
    <w:rsid w:val="00732D7A"/>
    <w:rsid w:val="00736DF3"/>
    <w:rsid w:val="00740A91"/>
    <w:rsid w:val="00744236"/>
    <w:rsid w:val="00751D7A"/>
    <w:rsid w:val="00754A28"/>
    <w:rsid w:val="007567A4"/>
    <w:rsid w:val="00760FF5"/>
    <w:rsid w:val="007637D2"/>
    <w:rsid w:val="007725FB"/>
    <w:rsid w:val="00791624"/>
    <w:rsid w:val="0079622F"/>
    <w:rsid w:val="00796C6D"/>
    <w:rsid w:val="007B1AFA"/>
    <w:rsid w:val="007B2095"/>
    <w:rsid w:val="007C4EAA"/>
    <w:rsid w:val="007D53B5"/>
    <w:rsid w:val="007D7EC1"/>
    <w:rsid w:val="007E0E86"/>
    <w:rsid w:val="007E3658"/>
    <w:rsid w:val="007F5D78"/>
    <w:rsid w:val="0080496F"/>
    <w:rsid w:val="0082316E"/>
    <w:rsid w:val="00823180"/>
    <w:rsid w:val="0083311D"/>
    <w:rsid w:val="00834325"/>
    <w:rsid w:val="00836A2E"/>
    <w:rsid w:val="0084286B"/>
    <w:rsid w:val="00845142"/>
    <w:rsid w:val="00847ACD"/>
    <w:rsid w:val="0086782E"/>
    <w:rsid w:val="00883E82"/>
    <w:rsid w:val="008850C0"/>
    <w:rsid w:val="008947E3"/>
    <w:rsid w:val="008A2C93"/>
    <w:rsid w:val="008A3CDC"/>
    <w:rsid w:val="008B1EBF"/>
    <w:rsid w:val="008B65F9"/>
    <w:rsid w:val="008B77E7"/>
    <w:rsid w:val="008C0704"/>
    <w:rsid w:val="008C311C"/>
    <w:rsid w:val="008D06FF"/>
    <w:rsid w:val="008D6C82"/>
    <w:rsid w:val="00904906"/>
    <w:rsid w:val="009063E6"/>
    <w:rsid w:val="00906FB0"/>
    <w:rsid w:val="00907918"/>
    <w:rsid w:val="00923784"/>
    <w:rsid w:val="00925FC2"/>
    <w:rsid w:val="00926BC9"/>
    <w:rsid w:val="00947E6D"/>
    <w:rsid w:val="00952906"/>
    <w:rsid w:val="009558F5"/>
    <w:rsid w:val="009577A0"/>
    <w:rsid w:val="00962C18"/>
    <w:rsid w:val="00962E37"/>
    <w:rsid w:val="009633AF"/>
    <w:rsid w:val="009700C5"/>
    <w:rsid w:val="00973643"/>
    <w:rsid w:val="009740D5"/>
    <w:rsid w:val="00995FF6"/>
    <w:rsid w:val="009A09C5"/>
    <w:rsid w:val="009B595D"/>
    <w:rsid w:val="009B6BE4"/>
    <w:rsid w:val="009C0862"/>
    <w:rsid w:val="009D186B"/>
    <w:rsid w:val="009E03B9"/>
    <w:rsid w:val="009E437A"/>
    <w:rsid w:val="009E4B0F"/>
    <w:rsid w:val="009E6E47"/>
    <w:rsid w:val="00A066B2"/>
    <w:rsid w:val="00A2252A"/>
    <w:rsid w:val="00A233EF"/>
    <w:rsid w:val="00A341BD"/>
    <w:rsid w:val="00A516AA"/>
    <w:rsid w:val="00A731D7"/>
    <w:rsid w:val="00A80A04"/>
    <w:rsid w:val="00AA035D"/>
    <w:rsid w:val="00AB0427"/>
    <w:rsid w:val="00AC6658"/>
    <w:rsid w:val="00AD036B"/>
    <w:rsid w:val="00AE62C5"/>
    <w:rsid w:val="00AF6939"/>
    <w:rsid w:val="00B22F4B"/>
    <w:rsid w:val="00B277CE"/>
    <w:rsid w:val="00B50594"/>
    <w:rsid w:val="00B54A74"/>
    <w:rsid w:val="00B56B9F"/>
    <w:rsid w:val="00B63AF4"/>
    <w:rsid w:val="00B71B4C"/>
    <w:rsid w:val="00BA79E4"/>
    <w:rsid w:val="00BC015C"/>
    <w:rsid w:val="00BC1711"/>
    <w:rsid w:val="00BC3F7C"/>
    <w:rsid w:val="00BD5E77"/>
    <w:rsid w:val="00BD65D1"/>
    <w:rsid w:val="00BD6A22"/>
    <w:rsid w:val="00BE3404"/>
    <w:rsid w:val="00BE41C6"/>
    <w:rsid w:val="00BE762D"/>
    <w:rsid w:val="00BE778E"/>
    <w:rsid w:val="00BF558A"/>
    <w:rsid w:val="00BF637F"/>
    <w:rsid w:val="00C10DC1"/>
    <w:rsid w:val="00C10E44"/>
    <w:rsid w:val="00C235DD"/>
    <w:rsid w:val="00C3075D"/>
    <w:rsid w:val="00C43CA4"/>
    <w:rsid w:val="00C63785"/>
    <w:rsid w:val="00C8392A"/>
    <w:rsid w:val="00C846D3"/>
    <w:rsid w:val="00C91BB4"/>
    <w:rsid w:val="00C9769A"/>
    <w:rsid w:val="00CA0F3B"/>
    <w:rsid w:val="00CA18BB"/>
    <w:rsid w:val="00CA38B5"/>
    <w:rsid w:val="00CA788F"/>
    <w:rsid w:val="00CB2908"/>
    <w:rsid w:val="00CB61F3"/>
    <w:rsid w:val="00CD6579"/>
    <w:rsid w:val="00CE5AE2"/>
    <w:rsid w:val="00CE66C4"/>
    <w:rsid w:val="00CF42D6"/>
    <w:rsid w:val="00D0171D"/>
    <w:rsid w:val="00D02ED0"/>
    <w:rsid w:val="00D1479A"/>
    <w:rsid w:val="00D2173D"/>
    <w:rsid w:val="00D24C7E"/>
    <w:rsid w:val="00D41B16"/>
    <w:rsid w:val="00D46FBB"/>
    <w:rsid w:val="00D512D7"/>
    <w:rsid w:val="00D51B66"/>
    <w:rsid w:val="00D60071"/>
    <w:rsid w:val="00D73E00"/>
    <w:rsid w:val="00D76009"/>
    <w:rsid w:val="00D771EC"/>
    <w:rsid w:val="00D776EF"/>
    <w:rsid w:val="00D811F1"/>
    <w:rsid w:val="00D84DE0"/>
    <w:rsid w:val="00D8778F"/>
    <w:rsid w:val="00D96444"/>
    <w:rsid w:val="00DA20B8"/>
    <w:rsid w:val="00DC47B7"/>
    <w:rsid w:val="00DC4E7B"/>
    <w:rsid w:val="00DC5AEF"/>
    <w:rsid w:val="00DC5CB8"/>
    <w:rsid w:val="00DD1718"/>
    <w:rsid w:val="00DD225D"/>
    <w:rsid w:val="00DD24D2"/>
    <w:rsid w:val="00DE40A0"/>
    <w:rsid w:val="00DE6FE7"/>
    <w:rsid w:val="00DF0B18"/>
    <w:rsid w:val="00DF1A88"/>
    <w:rsid w:val="00DF73A8"/>
    <w:rsid w:val="00E14F62"/>
    <w:rsid w:val="00E33289"/>
    <w:rsid w:val="00E34820"/>
    <w:rsid w:val="00E440A1"/>
    <w:rsid w:val="00E45934"/>
    <w:rsid w:val="00E538D9"/>
    <w:rsid w:val="00E60958"/>
    <w:rsid w:val="00E80CE8"/>
    <w:rsid w:val="00E85B59"/>
    <w:rsid w:val="00E87EEF"/>
    <w:rsid w:val="00E90C2C"/>
    <w:rsid w:val="00EA3BB0"/>
    <w:rsid w:val="00EA4FAF"/>
    <w:rsid w:val="00EB73E7"/>
    <w:rsid w:val="00EC40C1"/>
    <w:rsid w:val="00EC6BDF"/>
    <w:rsid w:val="00EC7048"/>
    <w:rsid w:val="00EC71FF"/>
    <w:rsid w:val="00ED318A"/>
    <w:rsid w:val="00ED3FCD"/>
    <w:rsid w:val="00EE01C7"/>
    <w:rsid w:val="00EE502E"/>
    <w:rsid w:val="00EF056B"/>
    <w:rsid w:val="00EF143D"/>
    <w:rsid w:val="00EF6871"/>
    <w:rsid w:val="00F06A24"/>
    <w:rsid w:val="00F2749A"/>
    <w:rsid w:val="00F31298"/>
    <w:rsid w:val="00F3297C"/>
    <w:rsid w:val="00F33BCD"/>
    <w:rsid w:val="00F4019D"/>
    <w:rsid w:val="00F44E3F"/>
    <w:rsid w:val="00F47DB5"/>
    <w:rsid w:val="00F56454"/>
    <w:rsid w:val="00F57AD0"/>
    <w:rsid w:val="00F665DD"/>
    <w:rsid w:val="00F74C54"/>
    <w:rsid w:val="00F8067B"/>
    <w:rsid w:val="00F80A75"/>
    <w:rsid w:val="00F94C56"/>
    <w:rsid w:val="00FA3D66"/>
    <w:rsid w:val="00FA573A"/>
    <w:rsid w:val="00FA63BC"/>
    <w:rsid w:val="00FA7567"/>
    <w:rsid w:val="00FB0320"/>
    <w:rsid w:val="00FB0532"/>
    <w:rsid w:val="00FB4526"/>
    <w:rsid w:val="00FD2D4C"/>
    <w:rsid w:val="00FE6677"/>
    <w:rsid w:val="00FF07CB"/>
    <w:rsid w:val="00FF25B0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7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78E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4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77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778E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344C7682</Template>
  <TotalTime>63</TotalTime>
  <Pages>13</Pages>
  <Words>910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Richard</dc:creator>
  <cp:lastModifiedBy>BRYANT Kimberley</cp:lastModifiedBy>
  <cp:revision>9</cp:revision>
  <cp:lastPrinted>2017-05-25T05:31:00Z</cp:lastPrinted>
  <dcterms:created xsi:type="dcterms:W3CDTF">2017-05-04T01:33:00Z</dcterms:created>
  <dcterms:modified xsi:type="dcterms:W3CDTF">2017-06-26T02:12:00Z</dcterms:modified>
</cp:coreProperties>
</file>