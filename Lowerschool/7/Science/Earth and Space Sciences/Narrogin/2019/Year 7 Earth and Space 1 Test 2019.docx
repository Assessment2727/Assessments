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Pr="00E82BD6" w:rsidRDefault="00F249C4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Pr="00E82BD6" w:rsidRDefault="00183FB2" w:rsidP="00B42A47">
      <w:pPr>
        <w:jc w:val="center"/>
        <w:rPr>
          <w:rFonts w:ascii="Arial" w:hAnsi="Arial" w:cs="Arial"/>
        </w:rPr>
      </w:pPr>
    </w:p>
    <w:p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ED024A">
        <w:rPr>
          <w:rFonts w:ascii="Arial" w:hAnsi="Arial" w:cs="Arial"/>
        </w:rPr>
        <w:t>2019</w:t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:rsidR="00460324" w:rsidRPr="00E82BD6" w:rsidRDefault="00460324">
      <w:pPr>
        <w:rPr>
          <w:rFonts w:ascii="Arial" w:hAnsi="Arial" w:cs="Arial"/>
        </w:rPr>
      </w:pPr>
    </w:p>
    <w:p w:rsidR="00E52DC2" w:rsidRPr="00E82BD6" w:rsidRDefault="00E52DC2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is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alpha </w:t>
      </w:r>
      <w:proofErr w:type="spellStart"/>
      <w:r w:rsidRPr="00E82BD6">
        <w:rPr>
          <w:rFonts w:ascii="Arial" w:hAnsi="Arial" w:cs="Arial"/>
        </w:rPr>
        <w:t>Centauris</w:t>
      </w:r>
      <w:proofErr w:type="spellEnd"/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space probe.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because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If they hit the </w:t>
      </w:r>
      <w:proofErr w:type="gramStart"/>
      <w:r w:rsidRPr="00E82BD6">
        <w:rPr>
          <w:rFonts w:ascii="Arial" w:hAnsi="Arial" w:cs="Arial"/>
        </w:rPr>
        <w:t>ground</w:t>
      </w:r>
      <w:proofErr w:type="gramEnd"/>
      <w:r w:rsidRPr="00E82BD6">
        <w:rPr>
          <w:rFonts w:ascii="Arial" w:hAnsi="Arial" w:cs="Arial"/>
        </w:rPr>
        <w:t xml:space="preserve"> they make craters.</w:t>
      </w:r>
    </w:p>
    <w:p w:rsidR="00E82BD6" w:rsidRDefault="00E82BD6" w:rsidP="00E82BD6">
      <w:pPr>
        <w:ind w:left="540"/>
        <w:rPr>
          <w:rFonts w:ascii="Arial" w:hAnsi="Arial" w:cs="Arial"/>
        </w:rPr>
      </w:pPr>
    </w:p>
    <w:p w:rsidR="004C7593" w:rsidRPr="00E82BD6" w:rsidRDefault="004C7593" w:rsidP="00E82BD6">
      <w:pPr>
        <w:ind w:left="540"/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F249C4">
        <w:rPr>
          <w:rFonts w:ascii="Arial" w:hAnsi="Arial" w:cs="Arial"/>
          <w:b/>
        </w:rPr>
        <w:lastRenderedPageBreak/>
        <w:t>201</w:t>
      </w:r>
      <w:r w:rsidR="00ED024A">
        <w:rPr>
          <w:rFonts w:ascii="Arial" w:hAnsi="Arial" w:cs="Arial"/>
          <w:b/>
        </w:rPr>
        <w:t>9</w:t>
      </w:r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:rsidR="00DE632D" w:rsidRDefault="00DE632D" w:rsidP="00E82BD6">
      <w:pPr>
        <w:rPr>
          <w:rFonts w:ascii="Arial" w:hAnsi="Arial" w:cs="Arial"/>
        </w:rPr>
      </w:pPr>
    </w:p>
    <w:p w:rsidR="00DE632D" w:rsidRPr="00E82BD6" w:rsidRDefault="00DE632D" w:rsidP="00E82BD6">
      <w:pPr>
        <w:rPr>
          <w:rFonts w:ascii="Arial" w:hAnsi="Arial" w:cs="Arial"/>
        </w:rPr>
      </w:pPr>
    </w:p>
    <w:p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:rsidR="008B61FD" w:rsidRDefault="008B61FD">
      <w:pPr>
        <w:rPr>
          <w:rFonts w:ascii="Arial" w:hAnsi="Arial" w:cs="Arial"/>
        </w:rPr>
      </w:pPr>
    </w:p>
    <w:p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:rsidR="008B61FD" w:rsidRDefault="008B61FD">
      <w:pPr>
        <w:rPr>
          <w:rFonts w:ascii="Arial" w:hAnsi="Arial" w:cs="Arial"/>
        </w:rPr>
      </w:pPr>
    </w:p>
    <w:p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  <w:bookmarkStart w:id="0" w:name="_GoBack"/>
      <w:bookmarkEnd w:id="0"/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80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:rsidR="00CE3667" w:rsidRDefault="00CE3667" w:rsidP="00215BDD">
      <w:pPr>
        <w:rPr>
          <w:rFonts w:ascii="Arial" w:hAnsi="Arial" w:cs="Arial"/>
        </w:rPr>
      </w:pPr>
    </w:p>
    <w:p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:rsidR="00647D9A" w:rsidRDefault="00647D9A" w:rsidP="00215BDD">
      <w:pPr>
        <w:rPr>
          <w:rFonts w:ascii="Arial" w:hAnsi="Arial" w:cs="Arial"/>
          <w:b/>
        </w:rPr>
      </w:pPr>
    </w:p>
    <w:p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:rsidR="00BB198D" w:rsidRDefault="00BB198D" w:rsidP="00215BDD">
      <w:pPr>
        <w:rPr>
          <w:rFonts w:ascii="Arial" w:hAnsi="Arial" w:cs="Arial"/>
        </w:rPr>
      </w:pPr>
    </w:p>
    <w:p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1A1F21" w:rsidRPr="004C7593">
        <w:rPr>
          <w:rFonts w:ascii="Arial" w:hAnsi="Arial" w:cs="Arial"/>
          <w:b/>
        </w:rPr>
        <w:t>3pm</w:t>
      </w:r>
      <w:r w:rsidR="001A1F21">
        <w:rPr>
          <w:rFonts w:ascii="Arial" w:hAnsi="Arial" w:cs="Arial"/>
        </w:rPr>
        <w:t xml:space="preserve"> in Sydney. (4 marks)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:rsidR="001A1F21" w:rsidRDefault="001A1F2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C87B6F" w:rsidRDefault="00C87B6F" w:rsidP="006E77E1">
      <w:pPr>
        <w:rPr>
          <w:rFonts w:ascii="Arial" w:hAnsi="Arial" w:cs="Arial"/>
        </w:rPr>
      </w:pPr>
    </w:p>
    <w:p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Earth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:rsidR="00C87B6F" w:rsidRDefault="00C87B6F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3"/>
  </w:num>
  <w:num w:numId="9">
    <w:abstractNumId w:val="22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6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77CF"/>
    <w:rsid w:val="000678F7"/>
    <w:rsid w:val="000F5E91"/>
    <w:rsid w:val="00183FB2"/>
    <w:rsid w:val="001A1F21"/>
    <w:rsid w:val="001E3870"/>
    <w:rsid w:val="001F5D9B"/>
    <w:rsid w:val="00215BDD"/>
    <w:rsid w:val="002576F9"/>
    <w:rsid w:val="00272D09"/>
    <w:rsid w:val="00296832"/>
    <w:rsid w:val="00315EAB"/>
    <w:rsid w:val="003C78FA"/>
    <w:rsid w:val="004174EB"/>
    <w:rsid w:val="00460324"/>
    <w:rsid w:val="004B695A"/>
    <w:rsid w:val="004B7C9F"/>
    <w:rsid w:val="004C0127"/>
    <w:rsid w:val="004C7593"/>
    <w:rsid w:val="005F2751"/>
    <w:rsid w:val="00606671"/>
    <w:rsid w:val="00642986"/>
    <w:rsid w:val="00647D9A"/>
    <w:rsid w:val="0066150A"/>
    <w:rsid w:val="006E77E1"/>
    <w:rsid w:val="0077077E"/>
    <w:rsid w:val="007854BA"/>
    <w:rsid w:val="00790079"/>
    <w:rsid w:val="007C39A1"/>
    <w:rsid w:val="007F1CDC"/>
    <w:rsid w:val="00813856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D024A"/>
    <w:rsid w:val="00EE265E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53A51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71C5-5AE3-4B66-930A-172FE859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C7132B9</Template>
  <TotalTime>0</TotalTime>
  <Pages>4</Pages>
  <Words>584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D'CRUZ Jean [Narrogin Senior High School]</cp:lastModifiedBy>
  <cp:revision>2</cp:revision>
  <cp:lastPrinted>2019-08-13T23:44:00Z</cp:lastPrinted>
  <dcterms:created xsi:type="dcterms:W3CDTF">2019-08-13T23:55:00Z</dcterms:created>
  <dcterms:modified xsi:type="dcterms:W3CDTF">2019-08-13T23:55:00Z</dcterms:modified>
</cp:coreProperties>
</file>