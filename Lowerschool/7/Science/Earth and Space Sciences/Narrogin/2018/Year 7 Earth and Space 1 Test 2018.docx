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B2" w:rsidRPr="00E82BD6" w:rsidRDefault="00F249C4" w:rsidP="00932587">
      <w:pPr>
        <w:rPr>
          <w:rFonts w:ascii="Arial" w:hAnsi="Arial" w:cs="Arial"/>
        </w:rPr>
      </w:pPr>
      <w:r w:rsidRPr="00E82BD6">
        <w:rPr>
          <w:rFonts w:ascii="Arial" w:hAnsi="Arial" w:cs="Arial"/>
          <w:noProof/>
        </w:rPr>
        <w:drawing>
          <wp:anchor distT="36576" distB="36576" distL="36576" distR="36576" simplePos="0" relativeHeight="251656192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5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FB2" w:rsidRPr="00E82BD6" w:rsidRDefault="00183FB2" w:rsidP="00B42A47">
      <w:pPr>
        <w:jc w:val="center"/>
        <w:rPr>
          <w:rFonts w:ascii="Arial" w:hAnsi="Arial" w:cs="Arial"/>
        </w:rPr>
      </w:pPr>
    </w:p>
    <w:p w:rsidR="00B42A47" w:rsidRPr="00E82BD6" w:rsidRDefault="00956318" w:rsidP="003C78FA">
      <w:pPr>
        <w:ind w:left="720" w:firstLine="720"/>
        <w:rPr>
          <w:rFonts w:ascii="Arial" w:hAnsi="Arial" w:cs="Arial"/>
        </w:rPr>
      </w:pPr>
      <w:r w:rsidRPr="00E82BD6">
        <w:rPr>
          <w:rFonts w:ascii="Arial" w:hAnsi="Arial" w:cs="Arial"/>
        </w:rPr>
        <w:t>Year 7</w:t>
      </w:r>
      <w:r w:rsidR="00460324" w:rsidRPr="00E82BD6">
        <w:rPr>
          <w:rFonts w:ascii="Arial" w:hAnsi="Arial" w:cs="Arial"/>
        </w:rPr>
        <w:t xml:space="preserve"> Science </w:t>
      </w:r>
      <w:r w:rsidR="00F249C4">
        <w:rPr>
          <w:rFonts w:ascii="Arial" w:hAnsi="Arial" w:cs="Arial"/>
        </w:rPr>
        <w:t>2018</w:t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  <w:t>Name: ____________</w:t>
      </w:r>
    </w:p>
    <w:p w:rsidR="00460324" w:rsidRPr="00E82BD6" w:rsidRDefault="00C75340" w:rsidP="003C78FA">
      <w:pPr>
        <w:ind w:left="720" w:firstLine="720"/>
        <w:rPr>
          <w:rFonts w:ascii="Arial" w:hAnsi="Arial" w:cs="Arial"/>
          <w:b/>
          <w:sz w:val="36"/>
          <w:szCs w:val="36"/>
        </w:rPr>
      </w:pPr>
      <w:r w:rsidRPr="00E82BD6">
        <w:rPr>
          <w:rFonts w:ascii="Arial" w:hAnsi="Arial" w:cs="Arial"/>
          <w:b/>
          <w:sz w:val="36"/>
          <w:szCs w:val="36"/>
        </w:rPr>
        <w:t>Earth and Space</w:t>
      </w:r>
      <w:r w:rsidR="00956318" w:rsidRPr="00E82BD6">
        <w:rPr>
          <w:rFonts w:ascii="Arial" w:hAnsi="Arial" w:cs="Arial"/>
          <w:b/>
          <w:sz w:val="36"/>
          <w:szCs w:val="36"/>
        </w:rPr>
        <w:t xml:space="preserve"> 1</w:t>
      </w:r>
      <w:r w:rsidR="00460324" w:rsidRPr="00E82BD6">
        <w:rPr>
          <w:rFonts w:ascii="Arial" w:hAnsi="Arial" w:cs="Arial"/>
          <w:b/>
          <w:sz w:val="36"/>
          <w:szCs w:val="36"/>
        </w:rPr>
        <w:t xml:space="preserve"> Test</w:t>
      </w:r>
    </w:p>
    <w:p w:rsidR="00460324" w:rsidRPr="00E82BD6" w:rsidRDefault="00460324">
      <w:pPr>
        <w:rPr>
          <w:rFonts w:ascii="Arial" w:hAnsi="Arial" w:cs="Arial"/>
        </w:rPr>
      </w:pPr>
    </w:p>
    <w:p w:rsidR="00E52DC2" w:rsidRPr="00E82BD6" w:rsidRDefault="00E52DC2">
      <w:pPr>
        <w:rPr>
          <w:rFonts w:ascii="Arial" w:hAnsi="Arial" w:cs="Arial"/>
        </w:rPr>
      </w:pPr>
    </w:p>
    <w:p w:rsidR="00E82BD6" w:rsidRPr="00E82BD6" w:rsidRDefault="00E82BD6" w:rsidP="00E82BD6">
      <w:pPr>
        <w:rPr>
          <w:rFonts w:ascii="Arial" w:hAnsi="Arial" w:cs="Arial"/>
          <w:sz w:val="28"/>
          <w:szCs w:val="28"/>
          <w:u w:val="single"/>
        </w:rPr>
      </w:pPr>
      <w:r w:rsidRPr="00E82BD6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E82BD6">
        <w:rPr>
          <w:rFonts w:ascii="Arial" w:hAnsi="Arial" w:cs="Arial"/>
          <w:sz w:val="28"/>
          <w:szCs w:val="28"/>
        </w:rPr>
        <w:t>(1 mark each)</w:t>
      </w:r>
      <w:r w:rsidRPr="00E82BD6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E82BD6" w:rsidRPr="00E82BD6" w:rsidRDefault="00E82BD6" w:rsidP="00E82BD6">
      <w:pPr>
        <w:rPr>
          <w:rFonts w:ascii="Arial" w:hAnsi="Arial" w:cs="Arial"/>
          <w:sz w:val="28"/>
          <w:szCs w:val="28"/>
        </w:rPr>
      </w:pPr>
      <w:r w:rsidRPr="00E82BD6">
        <w:rPr>
          <w:rFonts w:ascii="Arial" w:hAnsi="Arial" w:cs="Arial"/>
          <w:sz w:val="28"/>
          <w:szCs w:val="28"/>
        </w:rPr>
        <w:t>Circle yo</w:t>
      </w:r>
      <w:r w:rsidR="00D9648A">
        <w:rPr>
          <w:rFonts w:ascii="Arial" w:hAnsi="Arial" w:cs="Arial"/>
          <w:sz w:val="28"/>
          <w:szCs w:val="28"/>
        </w:rPr>
        <w:t>ur answer on the separate</w:t>
      </w:r>
      <w:r w:rsidRPr="00E82BD6">
        <w:rPr>
          <w:rFonts w:ascii="Arial" w:hAnsi="Arial" w:cs="Arial"/>
          <w:sz w:val="28"/>
          <w:szCs w:val="28"/>
        </w:rPr>
        <w:t xml:space="preserve"> answer sheet. </w:t>
      </w:r>
    </w:p>
    <w:p w:rsidR="00E82BD6" w:rsidRPr="00E82BD6" w:rsidRDefault="00E82BD6" w:rsidP="00E82BD6">
      <w:pPr>
        <w:rPr>
          <w:rFonts w:ascii="Arial" w:hAnsi="Arial" w:cs="Arial"/>
          <w:sz w:val="28"/>
          <w:szCs w:val="28"/>
        </w:rPr>
      </w:pPr>
      <w:r w:rsidRPr="00E82BD6">
        <w:rPr>
          <w:rFonts w:ascii="Arial" w:hAnsi="Arial" w:cs="Arial"/>
          <w:sz w:val="28"/>
          <w:szCs w:val="28"/>
        </w:rPr>
        <w:t xml:space="preserve"> </w:t>
      </w: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Our </w:t>
      </w:r>
      <w:r>
        <w:rPr>
          <w:rFonts w:ascii="Arial" w:hAnsi="Arial" w:cs="Arial"/>
        </w:rPr>
        <w:t>S</w:t>
      </w:r>
      <w:r w:rsidRPr="00E82BD6">
        <w:rPr>
          <w:rFonts w:ascii="Arial" w:hAnsi="Arial" w:cs="Arial"/>
        </w:rPr>
        <w:t xml:space="preserve">un’s </w:t>
      </w:r>
      <w:r w:rsidRPr="004C7593">
        <w:rPr>
          <w:rFonts w:ascii="Arial" w:hAnsi="Arial" w:cs="Arial"/>
          <w:b/>
        </w:rPr>
        <w:t>name</w:t>
      </w:r>
      <w:r w:rsidRPr="00E82BD6">
        <w:rPr>
          <w:rFonts w:ascii="Arial" w:hAnsi="Arial" w:cs="Arial"/>
        </w:rPr>
        <w:t xml:space="preserve"> is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Sol or Solaris.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alpha </w:t>
      </w:r>
      <w:proofErr w:type="spellStart"/>
      <w:r w:rsidRPr="00E82BD6">
        <w:rPr>
          <w:rFonts w:ascii="Arial" w:hAnsi="Arial" w:cs="Arial"/>
        </w:rPr>
        <w:t>Centauris</w:t>
      </w:r>
      <w:proofErr w:type="spellEnd"/>
      <w:r w:rsidRPr="00E82BD6">
        <w:rPr>
          <w:rFonts w:ascii="Arial" w:hAnsi="Arial" w:cs="Arial"/>
        </w:rPr>
        <w:t>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Milky Way.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Jupiter.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of these statements about planets is </w:t>
      </w:r>
      <w:r w:rsidRPr="004C7593">
        <w:rPr>
          <w:rFonts w:ascii="Arial" w:hAnsi="Arial" w:cs="Arial"/>
          <w:b/>
        </w:rPr>
        <w:t>incorrect</w:t>
      </w:r>
      <w:r w:rsidRPr="00E82BD6">
        <w:rPr>
          <w:rFonts w:ascii="Arial" w:hAnsi="Arial" w:cs="Arial"/>
        </w:rPr>
        <w:t>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orbit or revolve around the sun and rotate about their axis.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may be orbited by moons.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All planets in our solar system rotate and revolve in the same direction and at the same speed.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may be made of rock or gas.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statement about the moon is </w:t>
      </w:r>
      <w:r w:rsidRPr="004C7593">
        <w:rPr>
          <w:rFonts w:ascii="Arial" w:hAnsi="Arial" w:cs="Arial"/>
          <w:b/>
        </w:rPr>
        <w:t>incorrect</w:t>
      </w:r>
      <w:r w:rsidRPr="00E82BD6">
        <w:rPr>
          <w:rFonts w:ascii="Arial" w:hAnsi="Arial" w:cs="Arial"/>
        </w:rPr>
        <w:t>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takes the same time for the moon to complete one rotation as it does to revolve around the Earth, so we always see the same side of the moon.</w:t>
      </w:r>
    </w:p>
    <w:p w:rsidR="00E82BD6" w:rsidRPr="00E82BD6" w:rsidRDefault="0066150A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It takes about 21</w:t>
      </w:r>
      <w:r w:rsidR="00E82BD6" w:rsidRPr="00E82BD6">
        <w:rPr>
          <w:rFonts w:ascii="Arial" w:hAnsi="Arial" w:cs="Arial"/>
        </w:rPr>
        <w:t xml:space="preserve"> days for the moon to revolve around the Earth.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phases of the moon are caused by the moon casting a shadow on itself.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moon’s craters are caused by meteori</w:t>
      </w:r>
      <w:r w:rsidR="00E3452B">
        <w:rPr>
          <w:rFonts w:ascii="Arial" w:hAnsi="Arial" w:cs="Arial"/>
        </w:rPr>
        <w:t xml:space="preserve">te impacts, as the moon has </w:t>
      </w:r>
      <w:r w:rsidR="0066150A">
        <w:rPr>
          <w:rFonts w:ascii="Arial" w:hAnsi="Arial" w:cs="Arial"/>
        </w:rPr>
        <w:t>no</w:t>
      </w:r>
      <w:bookmarkStart w:id="0" w:name="_GoBack"/>
      <w:bookmarkEnd w:id="0"/>
      <w:r w:rsidR="00E3452B">
        <w:rPr>
          <w:rFonts w:ascii="Arial" w:hAnsi="Arial" w:cs="Arial"/>
        </w:rPr>
        <w:t xml:space="preserve"> </w:t>
      </w:r>
      <w:r w:rsidRPr="00E82BD6">
        <w:rPr>
          <w:rFonts w:ascii="Arial" w:hAnsi="Arial" w:cs="Arial"/>
        </w:rPr>
        <w:t>atmosphere to deflect them.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The </w:t>
      </w:r>
      <w:r w:rsidRPr="004C7593">
        <w:rPr>
          <w:rFonts w:ascii="Arial" w:hAnsi="Arial" w:cs="Arial"/>
          <w:b/>
        </w:rPr>
        <w:t>device</w:t>
      </w:r>
      <w:r w:rsidRPr="00E82BD6">
        <w:rPr>
          <w:rFonts w:ascii="Arial" w:hAnsi="Arial" w:cs="Arial"/>
        </w:rPr>
        <w:t xml:space="preserve"> that may be used to look at the moon is called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microscope.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telegraph.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telescope.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space probe.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is the </w:t>
      </w:r>
      <w:r w:rsidRPr="004C7593">
        <w:rPr>
          <w:rFonts w:ascii="Arial" w:hAnsi="Arial" w:cs="Arial"/>
          <w:b/>
        </w:rPr>
        <w:t>correct order</w:t>
      </w:r>
      <w:r w:rsidRPr="00E82BD6">
        <w:rPr>
          <w:rFonts w:ascii="Arial" w:hAnsi="Arial" w:cs="Arial"/>
        </w:rPr>
        <w:t xml:space="preserve"> from smallest to largest?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Sun, The Moon, Earth, Jupiter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The Sun, Earth, Jupiter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The Earth, Jupiter, The Sun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Jupiter, The Earth, The Sun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The moon has </w:t>
      </w:r>
      <w:r w:rsidRPr="004C7593">
        <w:rPr>
          <w:rFonts w:ascii="Arial" w:hAnsi="Arial" w:cs="Arial"/>
          <w:b/>
        </w:rPr>
        <w:t>less gravity</w:t>
      </w:r>
      <w:r w:rsidRPr="00E82BD6">
        <w:rPr>
          <w:rFonts w:ascii="Arial" w:hAnsi="Arial" w:cs="Arial"/>
        </w:rPr>
        <w:t xml:space="preserve"> than the Earth because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revolves faster.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is smaller</w:t>
      </w:r>
      <w:r w:rsidR="001E3870">
        <w:rPr>
          <w:rFonts w:ascii="Arial" w:hAnsi="Arial" w:cs="Arial"/>
        </w:rPr>
        <w:t xml:space="preserve"> in mass</w:t>
      </w:r>
      <w:r w:rsidRPr="00E82BD6">
        <w:rPr>
          <w:rFonts w:ascii="Arial" w:hAnsi="Arial" w:cs="Arial"/>
        </w:rPr>
        <w:t>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spins slower.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has less atmosphere.</w:t>
      </w:r>
    </w:p>
    <w:p w:rsidR="00E82BD6" w:rsidRPr="00E82BD6" w:rsidRDefault="00E82BD6" w:rsidP="00E82BD6">
      <w:pPr>
        <w:rPr>
          <w:rFonts w:ascii="Arial" w:hAnsi="Arial" w:cs="Arial"/>
        </w:rPr>
      </w:pPr>
    </w:p>
    <w:p w:rsidR="00E82BD6" w:rsidRPr="0077077E" w:rsidRDefault="004C7593" w:rsidP="0077077E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E82BD6" w:rsidRPr="0077077E">
        <w:rPr>
          <w:rFonts w:ascii="Arial" w:hAnsi="Arial" w:cs="Arial"/>
          <w:b/>
        </w:rPr>
        <w:lastRenderedPageBreak/>
        <w:t>Space objects</w:t>
      </w:r>
      <w:r w:rsidR="00E82BD6" w:rsidRPr="0077077E">
        <w:rPr>
          <w:rFonts w:ascii="Arial" w:hAnsi="Arial" w:cs="Arial"/>
        </w:rPr>
        <w:t xml:space="preserve"> that are smaller than planets, have irregular orbits and may form tails as they move past the sun are called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Asteroids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Meteorites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Comets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Moons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statement about meteorites is </w:t>
      </w:r>
      <w:r w:rsidRPr="004C7593">
        <w:rPr>
          <w:rFonts w:ascii="Arial" w:hAnsi="Arial" w:cs="Arial"/>
          <w:b/>
        </w:rPr>
        <w:t>false</w:t>
      </w:r>
      <w:r w:rsidRPr="00E82BD6">
        <w:rPr>
          <w:rFonts w:ascii="Arial" w:hAnsi="Arial" w:cs="Arial"/>
        </w:rPr>
        <w:t>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are also called shooting stars.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burn brightly as they enter our atmosphere.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are very rare in Earth’s atmosphere.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If they hit the ground they make craters.</w:t>
      </w:r>
    </w:p>
    <w:p w:rsidR="00E82BD6" w:rsidRDefault="00E82BD6" w:rsidP="00E82BD6">
      <w:pPr>
        <w:ind w:left="540"/>
        <w:rPr>
          <w:rFonts w:ascii="Arial" w:hAnsi="Arial" w:cs="Arial"/>
        </w:rPr>
      </w:pPr>
    </w:p>
    <w:p w:rsidR="004C7593" w:rsidRPr="00E82BD6" w:rsidRDefault="004C7593" w:rsidP="00E82BD6">
      <w:pPr>
        <w:ind w:left="540"/>
        <w:rPr>
          <w:rFonts w:ascii="Arial" w:hAnsi="Arial" w:cs="Arial"/>
        </w:rPr>
      </w:pPr>
    </w:p>
    <w:p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of these is </w:t>
      </w:r>
      <w:r w:rsidRPr="004C7593">
        <w:rPr>
          <w:rFonts w:ascii="Arial" w:hAnsi="Arial" w:cs="Arial"/>
          <w:b/>
        </w:rPr>
        <w:t>not</w:t>
      </w:r>
      <w:r w:rsidRPr="00E82BD6">
        <w:rPr>
          <w:rFonts w:ascii="Arial" w:hAnsi="Arial" w:cs="Arial"/>
        </w:rPr>
        <w:t xml:space="preserve"> a field of science?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Astronomy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Astrology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Geology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Chemistry</w:t>
      </w:r>
    </w:p>
    <w:p w:rsidR="00E82BD6" w:rsidRDefault="00E82BD6" w:rsidP="00E82BD6">
      <w:pPr>
        <w:rPr>
          <w:rFonts w:ascii="Arial" w:hAnsi="Arial" w:cs="Arial"/>
        </w:rPr>
      </w:pPr>
    </w:p>
    <w:p w:rsidR="004C7593" w:rsidRPr="00E82BD6" w:rsidRDefault="004C7593" w:rsidP="00E82BD6">
      <w:pPr>
        <w:rPr>
          <w:rFonts w:ascii="Arial" w:hAnsi="Arial" w:cs="Arial"/>
        </w:rPr>
      </w:pPr>
    </w:p>
    <w:p w:rsid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Orion, “The Hunter” is shown below.  </w:t>
      </w:r>
    </w:p>
    <w:p w:rsidR="00E82BD6" w:rsidRDefault="00E82BD6" w:rsidP="00E82BD6">
      <w:pPr>
        <w:ind w:left="397"/>
        <w:rPr>
          <w:rFonts w:ascii="Arial" w:hAnsi="Arial" w:cs="Arial"/>
        </w:rPr>
      </w:pPr>
    </w:p>
    <w:p w:rsidR="00E82BD6" w:rsidRDefault="00F249C4" w:rsidP="00A3110E">
      <w:pPr>
        <w:ind w:left="397"/>
        <w:rPr>
          <w:rFonts w:ascii="Arial" w:hAnsi="Arial" w:cs="Arial"/>
        </w:rPr>
      </w:pPr>
      <w:r w:rsidRPr="00A3110E">
        <w:rPr>
          <w:rFonts w:ascii="Arial" w:hAnsi="Arial" w:cs="Arial"/>
          <w:noProof/>
        </w:rPr>
        <w:drawing>
          <wp:inline distT="0" distB="0" distL="0" distR="0">
            <wp:extent cx="3352800" cy="3962400"/>
            <wp:effectExtent l="0" t="0" r="0" b="0"/>
            <wp:docPr id="1" name="Picture 1" descr="sherrod-orion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rrod-orionout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D6" w:rsidRDefault="00E82BD6" w:rsidP="00E82BD6">
      <w:pPr>
        <w:ind w:left="397"/>
        <w:rPr>
          <w:rFonts w:ascii="Arial" w:hAnsi="Arial" w:cs="Arial"/>
        </w:rPr>
      </w:pPr>
    </w:p>
    <w:p w:rsidR="00E82BD6" w:rsidRDefault="00E82BD6" w:rsidP="00E82BD6">
      <w:pPr>
        <w:ind w:left="397"/>
        <w:rPr>
          <w:rFonts w:ascii="Arial" w:hAnsi="Arial" w:cs="Arial"/>
        </w:rPr>
      </w:pPr>
    </w:p>
    <w:p w:rsidR="00E82BD6" w:rsidRPr="00E82BD6" w:rsidRDefault="00E82BD6" w:rsidP="00E82BD6">
      <w:pPr>
        <w:ind w:left="397"/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Orion is an </w:t>
      </w:r>
      <w:r w:rsidRPr="004C7593">
        <w:rPr>
          <w:rFonts w:ascii="Arial" w:hAnsi="Arial" w:cs="Arial"/>
          <w:b/>
        </w:rPr>
        <w:t>example</w:t>
      </w:r>
      <w:r w:rsidRPr="00E82BD6">
        <w:rPr>
          <w:rFonts w:ascii="Arial" w:hAnsi="Arial" w:cs="Arial"/>
        </w:rPr>
        <w:t xml:space="preserve"> of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star.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galaxy.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an asteroid.</w:t>
      </w:r>
    </w:p>
    <w:p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constellation.</w:t>
      </w:r>
    </w:p>
    <w:p w:rsidR="00E82BD6" w:rsidRPr="00E82BD6" w:rsidRDefault="00E82BD6" w:rsidP="00E82BD6">
      <w:pPr>
        <w:rPr>
          <w:rFonts w:ascii="Arial" w:hAnsi="Arial" w:cs="Arial"/>
        </w:rPr>
      </w:pPr>
    </w:p>
    <w:p w:rsidR="00E82BD6" w:rsidRPr="00E82BD6" w:rsidRDefault="00E82BD6" w:rsidP="00E82BD6">
      <w:pPr>
        <w:rPr>
          <w:rFonts w:ascii="Arial" w:hAnsi="Arial" w:cs="Arial"/>
        </w:rPr>
      </w:pPr>
      <w:r w:rsidRPr="00E82BD6">
        <w:rPr>
          <w:rFonts w:ascii="Arial" w:hAnsi="Arial" w:cs="Arial"/>
        </w:rPr>
        <w:br/>
      </w:r>
    </w:p>
    <w:p w:rsidR="00DE632D" w:rsidRPr="00DE632D" w:rsidRDefault="00E82BD6" w:rsidP="00E82BD6">
      <w:pPr>
        <w:rPr>
          <w:rFonts w:ascii="Arial" w:hAnsi="Arial" w:cs="Arial"/>
          <w:b/>
        </w:rPr>
      </w:pPr>
      <w:r w:rsidRPr="00E82BD6">
        <w:rPr>
          <w:rFonts w:ascii="Arial" w:hAnsi="Arial" w:cs="Arial"/>
        </w:rPr>
        <w:br w:type="page"/>
      </w:r>
      <w:r w:rsidR="00F249C4">
        <w:rPr>
          <w:rFonts w:ascii="Arial" w:hAnsi="Arial" w:cs="Arial"/>
          <w:b/>
        </w:rPr>
        <w:lastRenderedPageBreak/>
        <w:t>2018</w:t>
      </w:r>
      <w:r w:rsidR="00DE632D" w:rsidRPr="00DE632D">
        <w:rPr>
          <w:rFonts w:ascii="Arial" w:hAnsi="Arial" w:cs="Arial"/>
          <w:b/>
        </w:rPr>
        <w:t xml:space="preserve"> Year 7 Science EES 1 Topic Test Answer Sheet  </w:t>
      </w:r>
    </w:p>
    <w:p w:rsidR="00E82BD6" w:rsidRPr="00DE632D" w:rsidRDefault="00DE632D" w:rsidP="00DE632D">
      <w:pPr>
        <w:ind w:left="5040" w:firstLine="720"/>
        <w:rPr>
          <w:rFonts w:ascii="Arial" w:hAnsi="Arial" w:cs="Arial"/>
          <w:b/>
        </w:rPr>
      </w:pPr>
      <w:r w:rsidRPr="00DE632D">
        <w:rPr>
          <w:rFonts w:ascii="Arial" w:hAnsi="Arial" w:cs="Arial"/>
          <w:b/>
        </w:rPr>
        <w:t>Name: ________________</w:t>
      </w:r>
    </w:p>
    <w:p w:rsidR="00DE632D" w:rsidRDefault="00DE632D" w:rsidP="00E82BD6">
      <w:pPr>
        <w:rPr>
          <w:rFonts w:ascii="Arial" w:hAnsi="Arial" w:cs="Arial"/>
        </w:rPr>
      </w:pPr>
    </w:p>
    <w:p w:rsidR="00DE632D" w:rsidRPr="00E82BD6" w:rsidRDefault="00DE632D" w:rsidP="00E82BD6">
      <w:pPr>
        <w:rPr>
          <w:rFonts w:ascii="Arial" w:hAnsi="Arial" w:cs="Arial"/>
        </w:rPr>
      </w:pPr>
    </w:p>
    <w:p w:rsidR="00E82BD6" w:rsidRPr="00647D9A" w:rsidRDefault="00647D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Section 1: </w:t>
      </w:r>
      <w:r w:rsidR="00DE632D" w:rsidRPr="00647D9A">
        <w:rPr>
          <w:rFonts w:ascii="Arial" w:hAnsi="Arial" w:cs="Arial"/>
          <w:b/>
        </w:rPr>
        <w:t>Mul</w:t>
      </w:r>
      <w:r w:rsidR="008B61FD" w:rsidRPr="00647D9A">
        <w:rPr>
          <w:rFonts w:ascii="Arial" w:hAnsi="Arial" w:cs="Arial"/>
          <w:b/>
        </w:rPr>
        <w:t>tiple Choice Section</w:t>
      </w:r>
      <w:r w:rsidR="008B61FD" w:rsidRPr="00647D9A">
        <w:rPr>
          <w:rFonts w:ascii="Arial" w:hAnsi="Arial" w:cs="Arial"/>
          <w:b/>
        </w:rPr>
        <w:tab/>
      </w:r>
    </w:p>
    <w:p w:rsidR="008B61FD" w:rsidRDefault="008B61FD">
      <w:pPr>
        <w:rPr>
          <w:rFonts w:ascii="Arial" w:hAnsi="Arial" w:cs="Arial"/>
        </w:rPr>
      </w:pPr>
    </w:p>
    <w:p w:rsidR="008B61FD" w:rsidRDefault="008B61FD">
      <w:pPr>
        <w:rPr>
          <w:rFonts w:ascii="Arial" w:hAnsi="Arial" w:cs="Arial"/>
        </w:rPr>
      </w:pPr>
      <w:r>
        <w:rPr>
          <w:rFonts w:ascii="Arial" w:hAnsi="Arial" w:cs="Arial"/>
        </w:rPr>
        <w:t>Circle your selection. Make it clear to the marker what your selection is.</w:t>
      </w:r>
    </w:p>
    <w:p w:rsidR="008B61FD" w:rsidRDefault="008B61FD">
      <w:pPr>
        <w:rPr>
          <w:rFonts w:ascii="Arial" w:hAnsi="Arial" w:cs="Arial"/>
        </w:rPr>
      </w:pPr>
    </w:p>
    <w:p w:rsidR="008B61FD" w:rsidRDefault="00CE3667" w:rsidP="008B61FD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80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Default="00CE3667" w:rsidP="00CE3667">
      <w:pPr>
        <w:ind w:left="1440"/>
        <w:rPr>
          <w:rFonts w:ascii="Arial" w:hAnsi="Arial" w:cs="Arial"/>
        </w:rPr>
      </w:pPr>
    </w:p>
    <w:p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:rsidR="00CE3667" w:rsidRPr="004B695A" w:rsidRDefault="00215BDD" w:rsidP="00CE3667">
      <w:pPr>
        <w:ind w:left="5040"/>
        <w:rPr>
          <w:rFonts w:ascii="Arial" w:hAnsi="Arial" w:cs="Arial"/>
          <w:b/>
        </w:rPr>
      </w:pPr>
      <w:r w:rsidRPr="004B695A">
        <w:rPr>
          <w:rFonts w:ascii="Arial" w:hAnsi="Arial" w:cs="Arial"/>
          <w:b/>
        </w:rPr>
        <w:t>M/C Marks: ______ / 10 marks</w:t>
      </w:r>
    </w:p>
    <w:p w:rsidR="00CE3667" w:rsidRDefault="00CE3667" w:rsidP="00215BDD">
      <w:pPr>
        <w:rPr>
          <w:rFonts w:ascii="Arial" w:hAnsi="Arial" w:cs="Arial"/>
        </w:rPr>
      </w:pPr>
    </w:p>
    <w:p w:rsidR="00215BDD" w:rsidRDefault="00647D9A" w:rsidP="00215BDD">
      <w:pPr>
        <w:rPr>
          <w:rFonts w:ascii="Arial" w:hAnsi="Arial" w:cs="Arial"/>
          <w:b/>
        </w:rPr>
      </w:pPr>
      <w:r w:rsidRPr="00647D9A">
        <w:rPr>
          <w:rFonts w:ascii="Arial" w:hAnsi="Arial" w:cs="Arial"/>
          <w:b/>
        </w:rPr>
        <w:t>Section 2: Written Section</w:t>
      </w:r>
    </w:p>
    <w:p w:rsidR="00647D9A" w:rsidRDefault="00647D9A" w:rsidP="00215BDD">
      <w:pPr>
        <w:rPr>
          <w:rFonts w:ascii="Arial" w:hAnsi="Arial" w:cs="Arial"/>
          <w:b/>
        </w:rPr>
      </w:pPr>
    </w:p>
    <w:p w:rsidR="00647D9A" w:rsidRDefault="00BB198D" w:rsidP="00215BDD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D3B37">
        <w:rPr>
          <w:rFonts w:ascii="Arial" w:hAnsi="Arial" w:cs="Arial"/>
        </w:rPr>
        <w:t>nswer the following questions i</w:t>
      </w:r>
      <w:r>
        <w:rPr>
          <w:rFonts w:ascii="Arial" w:hAnsi="Arial" w:cs="Arial"/>
        </w:rPr>
        <w:t>n the spaces provided:</w:t>
      </w:r>
    </w:p>
    <w:p w:rsidR="00BB198D" w:rsidRDefault="00BB198D" w:rsidP="00215BDD">
      <w:pPr>
        <w:rPr>
          <w:rFonts w:ascii="Arial" w:hAnsi="Arial" w:cs="Arial"/>
        </w:rPr>
      </w:pPr>
    </w:p>
    <w:p w:rsidR="00BB198D" w:rsidRDefault="00BB198D" w:rsidP="00BB198D">
      <w:pPr>
        <w:numPr>
          <w:ilvl w:val="0"/>
          <w:numId w:val="23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Draw a labelled diagram to explain the difference between </w:t>
      </w:r>
      <w:r w:rsidRPr="004C7593">
        <w:rPr>
          <w:rFonts w:ascii="Arial" w:hAnsi="Arial" w:cs="Arial"/>
          <w:b/>
        </w:rPr>
        <w:t xml:space="preserve">rotation </w:t>
      </w:r>
      <w:r w:rsidRPr="004C7593">
        <w:rPr>
          <w:rFonts w:ascii="Arial" w:hAnsi="Arial" w:cs="Arial"/>
        </w:rPr>
        <w:t xml:space="preserve">and </w:t>
      </w:r>
      <w:r w:rsidRPr="004C7593">
        <w:rPr>
          <w:rFonts w:ascii="Arial" w:hAnsi="Arial" w:cs="Arial"/>
          <w:b/>
        </w:rPr>
        <w:t>revolution</w:t>
      </w:r>
      <w:r>
        <w:rPr>
          <w:rFonts w:ascii="Arial" w:hAnsi="Arial" w:cs="Arial"/>
        </w:rPr>
        <w:t xml:space="preserve"> of a planet.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(4 marks</w:t>
      </w:r>
      <w:r w:rsidRPr="00E82BD6">
        <w:rPr>
          <w:rFonts w:ascii="Arial" w:hAnsi="Arial" w:cs="Arial"/>
        </w:rPr>
        <w:t>)</w:t>
      </w:r>
    </w:p>
    <w:p w:rsidR="00BB198D" w:rsidRDefault="00F249C4" w:rsidP="00BB198D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52070</wp:posOffset>
                </wp:positionV>
                <wp:extent cx="6146800" cy="3543300"/>
                <wp:effectExtent l="9525" t="12700" r="6350" b="63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8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C06FC" id="Rectangle 6" o:spid="_x0000_s1026" style="position:absolute;margin-left:-36pt;margin-top:4.1pt;width:484pt;height:27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"/>
            </w:pict>
          </mc:Fallback>
        </mc:AlternateContent>
      </w: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BB198D">
      <w:pPr>
        <w:ind w:left="360"/>
        <w:rPr>
          <w:rFonts w:ascii="Arial" w:hAnsi="Arial" w:cs="Arial"/>
        </w:rPr>
      </w:pPr>
    </w:p>
    <w:p w:rsidR="00BB198D" w:rsidRDefault="00BB198D" w:rsidP="001A1F21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1A1F21">
        <w:rPr>
          <w:rFonts w:ascii="Arial" w:hAnsi="Arial" w:cs="Arial"/>
        </w:rPr>
        <w:lastRenderedPageBreak/>
        <w:t xml:space="preserve">Explain why at </w:t>
      </w:r>
      <w:r w:rsidR="001A1F21" w:rsidRPr="004C7593">
        <w:rPr>
          <w:rFonts w:ascii="Arial" w:hAnsi="Arial" w:cs="Arial"/>
          <w:b/>
        </w:rPr>
        <w:t>midday</w:t>
      </w:r>
      <w:r w:rsidR="001A1F21">
        <w:rPr>
          <w:rFonts w:ascii="Arial" w:hAnsi="Arial" w:cs="Arial"/>
        </w:rPr>
        <w:t xml:space="preserve"> in Western Australia, it is </w:t>
      </w:r>
      <w:r w:rsidR="001A1F21" w:rsidRPr="004C7593">
        <w:rPr>
          <w:rFonts w:ascii="Arial" w:hAnsi="Arial" w:cs="Arial"/>
          <w:b/>
        </w:rPr>
        <w:t>3pm</w:t>
      </w:r>
      <w:r w:rsidR="001A1F21">
        <w:rPr>
          <w:rFonts w:ascii="Arial" w:hAnsi="Arial" w:cs="Arial"/>
        </w:rPr>
        <w:t xml:space="preserve"> in Sydney. (4 marks)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A1F21" w:rsidRDefault="001A1F21" w:rsidP="001A1F21">
      <w:pPr>
        <w:rPr>
          <w:rFonts w:ascii="Arial" w:hAnsi="Arial" w:cs="Arial"/>
        </w:rPr>
      </w:pPr>
    </w:p>
    <w:p w:rsidR="006E77E1" w:rsidRDefault="006E77E1" w:rsidP="006E77E1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why it is </w:t>
      </w:r>
      <w:r w:rsidR="00790079" w:rsidRPr="004C7593">
        <w:rPr>
          <w:rFonts w:ascii="Arial" w:hAnsi="Arial" w:cs="Arial"/>
          <w:b/>
        </w:rPr>
        <w:t>summer</w:t>
      </w:r>
      <w:r>
        <w:rPr>
          <w:rFonts w:ascii="Arial" w:hAnsi="Arial" w:cs="Arial"/>
        </w:rPr>
        <w:t xml:space="preserve"> in Australia when it is </w:t>
      </w:r>
      <w:r w:rsidR="00790079">
        <w:rPr>
          <w:rFonts w:ascii="Arial" w:hAnsi="Arial" w:cs="Arial"/>
          <w:b/>
        </w:rPr>
        <w:t>w</w:t>
      </w:r>
      <w:r w:rsidRPr="004C7593">
        <w:rPr>
          <w:rFonts w:ascii="Arial" w:hAnsi="Arial" w:cs="Arial"/>
          <w:b/>
        </w:rPr>
        <w:t>inter</w:t>
      </w:r>
      <w:r>
        <w:rPr>
          <w:rFonts w:ascii="Arial" w:hAnsi="Arial" w:cs="Arial"/>
        </w:rPr>
        <w:t xml:space="preserve"> in Europe. (4 marks)</w:t>
      </w:r>
    </w:p>
    <w:p w:rsidR="001A1F21" w:rsidRDefault="001A1F2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6E77E1" w:rsidRDefault="006E77E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6E77E1" w:rsidRDefault="006E77E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6E77E1" w:rsidRDefault="006E77E1" w:rsidP="006E77E1">
      <w:pPr>
        <w:rPr>
          <w:rFonts w:ascii="Arial" w:hAnsi="Arial" w:cs="Arial"/>
        </w:rPr>
      </w:pPr>
    </w:p>
    <w:p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C87B6F" w:rsidRDefault="00C87B6F" w:rsidP="006E77E1">
      <w:pPr>
        <w:rPr>
          <w:rFonts w:ascii="Arial" w:hAnsi="Arial" w:cs="Arial"/>
        </w:rPr>
      </w:pPr>
    </w:p>
    <w:p w:rsidR="004C0127" w:rsidRDefault="004C0127" w:rsidP="004C0127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Draw a labelled diagram to show the Sun, Earth and Moon in a </w:t>
      </w:r>
      <w:r w:rsidRPr="004C7593">
        <w:rPr>
          <w:rFonts w:ascii="Arial" w:hAnsi="Arial" w:cs="Arial"/>
          <w:b/>
        </w:rPr>
        <w:t>solar eclipse</w:t>
      </w:r>
      <w:r>
        <w:rPr>
          <w:rFonts w:ascii="Arial" w:hAnsi="Arial" w:cs="Arial"/>
        </w:rPr>
        <w:t xml:space="preserve">. </w:t>
      </w:r>
    </w:p>
    <w:p w:rsidR="004C0127" w:rsidRDefault="004C0127" w:rsidP="004C0127">
      <w:pPr>
        <w:ind w:left="792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4C0127" w:rsidRDefault="00F249C4" w:rsidP="004C012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158750</wp:posOffset>
                </wp:positionV>
                <wp:extent cx="6311900" cy="3721100"/>
                <wp:effectExtent l="12700" t="12700" r="9525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0" cy="37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617E" id="Rectangle 7" o:spid="_x0000_s1026" style="position:absolute;margin-left:-38pt;margin-top:12.5pt;width:497pt;height:2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"/>
            </w:pict>
          </mc:Fallback>
        </mc:AlternateContent>
      </w:r>
    </w:p>
    <w:p w:rsidR="00C87B6F" w:rsidRDefault="00C87B6F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Pr="004B695A" w:rsidRDefault="004B695A" w:rsidP="004B695A">
      <w:pPr>
        <w:ind w:left="504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W/S Marks: ______ / 15</w:t>
      </w:r>
      <w:r w:rsidRPr="004B695A">
        <w:rPr>
          <w:rFonts w:ascii="Arial" w:hAnsi="Arial" w:cs="Arial"/>
          <w:b/>
        </w:rPr>
        <w:t xml:space="preserve"> marks</w:t>
      </w:r>
    </w:p>
    <w:p w:rsidR="004B695A" w:rsidRDefault="00F249C4" w:rsidP="004B695A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57150</wp:posOffset>
                </wp:positionV>
                <wp:extent cx="2933700" cy="330200"/>
                <wp:effectExtent l="6350" t="6350" r="12700" b="63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52167" id="Rectangle 8" o:spid="_x0000_s1026" style="position:absolute;margin-left:236pt;margin-top:4.5pt;width:231pt;height:2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h8IAIAADw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"/>
            </w:pict>
          </mc:Fallback>
        </mc:AlternateContent>
      </w:r>
    </w:p>
    <w:p w:rsidR="004B695A" w:rsidRPr="004B695A" w:rsidRDefault="004B695A" w:rsidP="004B695A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TEST TOTAL: ________ / 25 marks</w:t>
      </w: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rPr>
          <w:rFonts w:ascii="Arial" w:hAnsi="Arial" w:cs="Arial"/>
        </w:rPr>
      </w:pPr>
    </w:p>
    <w:p w:rsidR="004B695A" w:rsidRDefault="004B695A" w:rsidP="004B695A">
      <w:pPr>
        <w:ind w:left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TEST</w:t>
      </w:r>
    </w:p>
    <w:p w:rsidR="004B695A" w:rsidRPr="004B695A" w:rsidRDefault="004B695A" w:rsidP="004B695A">
      <w:pPr>
        <w:ind w:left="720"/>
        <w:jc w:val="center"/>
        <w:rPr>
          <w:rFonts w:ascii="Arial" w:hAnsi="Arial" w:cs="Arial"/>
          <w:b/>
        </w:rPr>
      </w:pPr>
    </w:p>
    <w:sectPr w:rsidR="004B695A" w:rsidRPr="004B695A" w:rsidSect="00AF0D77">
      <w:type w:val="continuous"/>
      <w:pgSz w:w="11906" w:h="16838"/>
      <w:pgMar w:top="719" w:right="926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5B10"/>
    <w:multiLevelType w:val="hybridMultilevel"/>
    <w:tmpl w:val="F97004EA"/>
    <w:lvl w:ilvl="0" w:tplc="6E30A766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98AE8AA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DF93287"/>
    <w:multiLevelType w:val="hybridMultilevel"/>
    <w:tmpl w:val="3FC26216"/>
    <w:lvl w:ilvl="0" w:tplc="EA74151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2B210B"/>
    <w:multiLevelType w:val="hybridMultilevel"/>
    <w:tmpl w:val="D5BA013A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74"/>
        </w:tabs>
        <w:ind w:left="1174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3" w15:restartNumberingAfterBreak="0">
    <w:nsid w:val="1F105A37"/>
    <w:multiLevelType w:val="multilevel"/>
    <w:tmpl w:val="2D80D35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6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895199"/>
    <w:multiLevelType w:val="hybridMultilevel"/>
    <w:tmpl w:val="4FB8B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14D2D"/>
    <w:multiLevelType w:val="hybridMultilevel"/>
    <w:tmpl w:val="AA40CDBA"/>
    <w:lvl w:ilvl="0" w:tplc="0C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A9827D1"/>
    <w:multiLevelType w:val="hybridMultilevel"/>
    <w:tmpl w:val="1D4088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E82C8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D650783"/>
    <w:multiLevelType w:val="hybridMultilevel"/>
    <w:tmpl w:val="7532720E"/>
    <w:lvl w:ilvl="0" w:tplc="544AF17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FCACF8E6">
      <w:start w:val="1"/>
      <w:numFmt w:val="lowerLetter"/>
      <w:lvlText w:val="(%2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F815B5"/>
    <w:multiLevelType w:val="hybridMultilevel"/>
    <w:tmpl w:val="D2DE2464"/>
    <w:lvl w:ilvl="0" w:tplc="E4763DF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5E5C4C4E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E0B4B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30711C"/>
    <w:multiLevelType w:val="multilevel"/>
    <w:tmpl w:val="DB04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387546"/>
    <w:multiLevelType w:val="hybridMultilevel"/>
    <w:tmpl w:val="3B6A9FF8"/>
    <w:lvl w:ilvl="0" w:tplc="520E442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B43C0742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9F6C01"/>
    <w:multiLevelType w:val="multilevel"/>
    <w:tmpl w:val="1462594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BD4D64"/>
    <w:multiLevelType w:val="hybridMultilevel"/>
    <w:tmpl w:val="4386ECB0"/>
    <w:lvl w:ilvl="0" w:tplc="DAB037D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BE6137E">
      <w:start w:val="1"/>
      <w:numFmt w:val="lowerLetter"/>
      <w:lvlText w:val="%2)"/>
      <w:lvlJc w:val="left"/>
      <w:pPr>
        <w:tabs>
          <w:tab w:val="num" w:pos="880"/>
        </w:tabs>
        <w:ind w:left="880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E52CB0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A95EF4"/>
    <w:multiLevelType w:val="hybridMultilevel"/>
    <w:tmpl w:val="0C6E5450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74"/>
        </w:tabs>
        <w:ind w:left="1174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16" w15:restartNumberingAfterBreak="0">
    <w:nsid w:val="5B1D2503"/>
    <w:multiLevelType w:val="multilevel"/>
    <w:tmpl w:val="8C40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196DF7"/>
    <w:multiLevelType w:val="hybridMultilevel"/>
    <w:tmpl w:val="ABCC3538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F2FAE52E">
      <w:start w:val="1"/>
      <w:numFmt w:val="decimal"/>
      <w:lvlText w:val="%2.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18" w15:restartNumberingAfterBreak="0">
    <w:nsid w:val="5CA6147B"/>
    <w:multiLevelType w:val="hybridMultilevel"/>
    <w:tmpl w:val="F97CC594"/>
    <w:lvl w:ilvl="0" w:tplc="9E86F0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22E40BC"/>
    <w:multiLevelType w:val="hybridMultilevel"/>
    <w:tmpl w:val="4462DEBA"/>
    <w:lvl w:ilvl="0" w:tplc="9656D6B6">
      <w:start w:val="1"/>
      <w:numFmt w:val="lowerLetter"/>
      <w:lvlText w:val="%1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273067"/>
    <w:multiLevelType w:val="multilevel"/>
    <w:tmpl w:val="2D80D35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6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172330"/>
    <w:multiLevelType w:val="multilevel"/>
    <w:tmpl w:val="1FB6E89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7E205D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2"/>
  </w:num>
  <w:num w:numId="5">
    <w:abstractNumId w:val="20"/>
  </w:num>
  <w:num w:numId="6">
    <w:abstractNumId w:val="16"/>
  </w:num>
  <w:num w:numId="7">
    <w:abstractNumId w:val="21"/>
  </w:num>
  <w:num w:numId="8">
    <w:abstractNumId w:val="3"/>
  </w:num>
  <w:num w:numId="9">
    <w:abstractNumId w:val="22"/>
  </w:num>
  <w:num w:numId="10">
    <w:abstractNumId w:val="15"/>
  </w:num>
  <w:num w:numId="11">
    <w:abstractNumId w:val="14"/>
  </w:num>
  <w:num w:numId="12">
    <w:abstractNumId w:val="2"/>
  </w:num>
  <w:num w:numId="13">
    <w:abstractNumId w:val="9"/>
  </w:num>
  <w:num w:numId="14">
    <w:abstractNumId w:val="17"/>
  </w:num>
  <w:num w:numId="15">
    <w:abstractNumId w:val="8"/>
  </w:num>
  <w:num w:numId="16">
    <w:abstractNumId w:val="6"/>
  </w:num>
  <w:num w:numId="17">
    <w:abstractNumId w:val="19"/>
  </w:num>
  <w:num w:numId="18">
    <w:abstractNumId w:val="13"/>
  </w:num>
  <w:num w:numId="19">
    <w:abstractNumId w:val="18"/>
  </w:num>
  <w:num w:numId="20">
    <w:abstractNumId w:val="0"/>
  </w:num>
  <w:num w:numId="21">
    <w:abstractNumId w:val="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4"/>
    <w:rsid w:val="000577CF"/>
    <w:rsid w:val="000678F7"/>
    <w:rsid w:val="000F5E91"/>
    <w:rsid w:val="00183FB2"/>
    <w:rsid w:val="001A1F21"/>
    <w:rsid w:val="001E3870"/>
    <w:rsid w:val="001F5D9B"/>
    <w:rsid w:val="00215BDD"/>
    <w:rsid w:val="002576F9"/>
    <w:rsid w:val="00272D09"/>
    <w:rsid w:val="00296832"/>
    <w:rsid w:val="00315EAB"/>
    <w:rsid w:val="003C78FA"/>
    <w:rsid w:val="004174EB"/>
    <w:rsid w:val="00460324"/>
    <w:rsid w:val="004B695A"/>
    <w:rsid w:val="004B7C9F"/>
    <w:rsid w:val="004C0127"/>
    <w:rsid w:val="004C7593"/>
    <w:rsid w:val="005F2751"/>
    <w:rsid w:val="00606671"/>
    <w:rsid w:val="00642986"/>
    <w:rsid w:val="00647D9A"/>
    <w:rsid w:val="0066150A"/>
    <w:rsid w:val="006E77E1"/>
    <w:rsid w:val="0077077E"/>
    <w:rsid w:val="007854BA"/>
    <w:rsid w:val="00790079"/>
    <w:rsid w:val="007C39A1"/>
    <w:rsid w:val="007F1CDC"/>
    <w:rsid w:val="00813856"/>
    <w:rsid w:val="008944F5"/>
    <w:rsid w:val="008B61FD"/>
    <w:rsid w:val="008C629E"/>
    <w:rsid w:val="008D5595"/>
    <w:rsid w:val="009015B2"/>
    <w:rsid w:val="00925310"/>
    <w:rsid w:val="00932587"/>
    <w:rsid w:val="009414CA"/>
    <w:rsid w:val="00956318"/>
    <w:rsid w:val="00A3110E"/>
    <w:rsid w:val="00A41BF7"/>
    <w:rsid w:val="00A70457"/>
    <w:rsid w:val="00A848A9"/>
    <w:rsid w:val="00AC29EC"/>
    <w:rsid w:val="00AD489F"/>
    <w:rsid w:val="00AF0D77"/>
    <w:rsid w:val="00B02693"/>
    <w:rsid w:val="00B22905"/>
    <w:rsid w:val="00B42A47"/>
    <w:rsid w:val="00BB198D"/>
    <w:rsid w:val="00BD3B37"/>
    <w:rsid w:val="00C1477C"/>
    <w:rsid w:val="00C75340"/>
    <w:rsid w:val="00C87B6F"/>
    <w:rsid w:val="00CE3667"/>
    <w:rsid w:val="00D46A40"/>
    <w:rsid w:val="00D61FC2"/>
    <w:rsid w:val="00D9648A"/>
    <w:rsid w:val="00DE632D"/>
    <w:rsid w:val="00E3452B"/>
    <w:rsid w:val="00E52DC2"/>
    <w:rsid w:val="00E82BD6"/>
    <w:rsid w:val="00EA1C9E"/>
    <w:rsid w:val="00EE265E"/>
    <w:rsid w:val="00F249C4"/>
    <w:rsid w:val="00FB5D32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DDE4D"/>
  <w15:chartTrackingRefBased/>
  <w15:docId w15:val="{55A7610E-42A0-4060-B61A-17EFBD1B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79868-3366-47A5-94F6-CE03A2DFD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DB0A2281</Template>
  <TotalTime>1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Science Investigating Scientifically Test</dc:title>
  <dc:subject/>
  <dc:creator>DET</dc:creator>
  <cp:keywords/>
  <cp:lastModifiedBy>JOHNSON John [Narrogin Senior High School]</cp:lastModifiedBy>
  <cp:revision>7</cp:revision>
  <dcterms:created xsi:type="dcterms:W3CDTF">2018-08-23T04:06:00Z</dcterms:created>
  <dcterms:modified xsi:type="dcterms:W3CDTF">2018-09-19T01:29:00Z</dcterms:modified>
</cp:coreProperties>
</file>