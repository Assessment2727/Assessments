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DD0C9E" w14:textId="77777777" w:rsidR="004E15A4" w:rsidRDefault="000F159E" w:rsidP="000F159E">
      <w:pPr>
        <w:jc w:val="center"/>
        <w:rPr>
          <w:sz w:val="36"/>
          <w:szCs w:val="36"/>
        </w:rPr>
      </w:pPr>
      <w:r w:rsidRPr="000F159E">
        <w:rPr>
          <w:sz w:val="36"/>
          <w:szCs w:val="36"/>
        </w:rPr>
        <w:t>Revision for Topic Test Year 7 Physical Science</w:t>
      </w:r>
    </w:p>
    <w:p w14:paraId="4539D573" w14:textId="77777777" w:rsidR="00F53209" w:rsidRDefault="00F53209" w:rsidP="00F53209"/>
    <w:p w14:paraId="34A6CEA4" w14:textId="34AF1485" w:rsidR="00046319" w:rsidRDefault="00046319" w:rsidP="00F53209">
      <w:r>
        <w:t>1.</w:t>
      </w:r>
    </w:p>
    <w:p w14:paraId="7E5241B1" w14:textId="77777777" w:rsidR="00046319" w:rsidRPr="00046319" w:rsidRDefault="00046319" w:rsidP="00F53209"/>
    <w:p w14:paraId="56BE84A0" w14:textId="77777777" w:rsidR="00F53209" w:rsidRDefault="00F53209" w:rsidP="00F53209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 xml:space="preserve">The amount of matter in an object _____________________________________________________ </w:t>
      </w:r>
    </w:p>
    <w:p w14:paraId="65F2E4E2" w14:textId="77777777" w:rsidR="00F53209" w:rsidRDefault="00F53209" w:rsidP="00F00A0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72A1474" w14:textId="4EEB8FC9" w:rsidR="00F00A0A" w:rsidRDefault="00F00A0A" w:rsidP="00F00A0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  <w:t xml:space="preserve">The pulling force of gravity on a body __________________________________________________ </w:t>
      </w:r>
    </w:p>
    <w:p w14:paraId="345F812E" w14:textId="77777777" w:rsidR="00F00A0A" w:rsidRDefault="00F00A0A" w:rsidP="00F00A0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243AE7C" w14:textId="6CACD6BF" w:rsidR="00F53209" w:rsidRDefault="00F00A0A" w:rsidP="00F53209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00F53209">
        <w:rPr>
          <w:rFonts w:ascii="Times New Roman" w:hAnsi="Times New Roman"/>
          <w:sz w:val="24"/>
        </w:rPr>
        <w:t>)</w:t>
      </w:r>
      <w:r w:rsidR="00F53209">
        <w:rPr>
          <w:rFonts w:ascii="Times New Roman" w:hAnsi="Times New Roman"/>
          <w:sz w:val="24"/>
        </w:rPr>
        <w:tab/>
        <w:t xml:space="preserve">Allows electrons to flow through ______________________________________________________ </w:t>
      </w:r>
    </w:p>
    <w:p w14:paraId="6989929A" w14:textId="77777777" w:rsidR="00F53209" w:rsidRDefault="00F53209" w:rsidP="00F53209">
      <w:pPr>
        <w:pStyle w:val="Questiona"/>
        <w:rPr>
          <w:rFonts w:ascii="Times New Roman" w:hAnsi="Times New Roman"/>
          <w:sz w:val="24"/>
        </w:rPr>
      </w:pPr>
    </w:p>
    <w:p w14:paraId="5DCA09B1" w14:textId="39BFF2F4" w:rsidR="00F53209" w:rsidRDefault="00F00A0A" w:rsidP="00F53209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F53209">
        <w:rPr>
          <w:rFonts w:ascii="Times New Roman" w:hAnsi="Times New Roman"/>
          <w:sz w:val="24"/>
        </w:rPr>
        <w:t>)</w:t>
      </w:r>
      <w:r w:rsidR="00F53209">
        <w:rPr>
          <w:rFonts w:ascii="Times New Roman" w:hAnsi="Times New Roman"/>
          <w:sz w:val="24"/>
        </w:rPr>
        <w:tab/>
        <w:t xml:space="preserve">When two forces are equal and opposite ________________________________________________ </w:t>
      </w:r>
    </w:p>
    <w:p w14:paraId="13D85A1A" w14:textId="77777777" w:rsidR="00F00A0A" w:rsidRDefault="00F00A0A" w:rsidP="00F53209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E055AA7" w14:textId="18237936" w:rsidR="00F00A0A" w:rsidRDefault="00F00A0A" w:rsidP="00F53209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  <w:t>Does not allow electrons to flow through ________________________________________________</w:t>
      </w:r>
    </w:p>
    <w:p w14:paraId="2AE2ACC9" w14:textId="77777777" w:rsidR="00F53209" w:rsidRDefault="00F53209" w:rsidP="00F53209">
      <w:pPr>
        <w:pStyle w:val="Questiona"/>
        <w:rPr>
          <w:rFonts w:ascii="Times New Roman" w:hAnsi="Times New Roman"/>
          <w:sz w:val="24"/>
        </w:rPr>
      </w:pPr>
    </w:p>
    <w:p w14:paraId="550B5A8F" w14:textId="773C18DB" w:rsidR="00F53209" w:rsidRDefault="00F00A0A" w:rsidP="00F53209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F53209">
        <w:rPr>
          <w:rFonts w:ascii="Times New Roman" w:hAnsi="Times New Roman"/>
          <w:sz w:val="24"/>
        </w:rPr>
        <w:t>)</w:t>
      </w:r>
      <w:r w:rsidR="00F53209">
        <w:rPr>
          <w:rFonts w:ascii="Times New Roman" w:hAnsi="Times New Roman"/>
          <w:sz w:val="24"/>
        </w:rPr>
        <w:tab/>
        <w:t>The unit used to measure forces _______________________________________________________</w:t>
      </w:r>
    </w:p>
    <w:p w14:paraId="2F9DFAFD" w14:textId="77777777" w:rsidR="00F53209" w:rsidRDefault="00F53209" w:rsidP="00F53209">
      <w:pPr>
        <w:pStyle w:val="Questiona"/>
        <w:rPr>
          <w:rFonts w:ascii="Times New Roman" w:hAnsi="Times New Roman"/>
          <w:sz w:val="24"/>
        </w:rPr>
      </w:pPr>
    </w:p>
    <w:p w14:paraId="5AB289FC" w14:textId="2AD8B9BB" w:rsidR="00F53209" w:rsidRDefault="00F00A0A" w:rsidP="00F53209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</w:t>
      </w:r>
      <w:r w:rsidR="00F53209">
        <w:rPr>
          <w:rFonts w:ascii="Times New Roman" w:hAnsi="Times New Roman"/>
          <w:sz w:val="24"/>
        </w:rPr>
        <w:t>)</w:t>
      </w:r>
      <w:r w:rsidR="00F53209">
        <w:rPr>
          <w:rFonts w:ascii="Times New Roman" w:hAnsi="Times New Roman"/>
          <w:sz w:val="24"/>
        </w:rPr>
        <w:tab/>
        <w:t xml:space="preserve">The ends of a magnet _______________________________________________________________ </w:t>
      </w:r>
    </w:p>
    <w:p w14:paraId="0E646CBB" w14:textId="77777777" w:rsidR="00F53209" w:rsidRDefault="00F53209" w:rsidP="00F53209">
      <w:pPr>
        <w:pStyle w:val="Questiona"/>
        <w:rPr>
          <w:rFonts w:ascii="Times New Roman" w:hAnsi="Times New Roman"/>
          <w:sz w:val="24"/>
        </w:rPr>
      </w:pPr>
    </w:p>
    <w:p w14:paraId="3DABEFCA" w14:textId="25EB31DE" w:rsidR="00F53209" w:rsidRDefault="00F00A0A" w:rsidP="00F53209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  <w:r w:rsidR="00F53209">
        <w:rPr>
          <w:rFonts w:ascii="Times New Roman" w:hAnsi="Times New Roman"/>
          <w:sz w:val="24"/>
        </w:rPr>
        <w:t>)</w:t>
      </w:r>
      <w:r w:rsidR="00F53209">
        <w:rPr>
          <w:rFonts w:ascii="Times New Roman" w:hAnsi="Times New Roman"/>
          <w:sz w:val="24"/>
        </w:rPr>
        <w:tab/>
        <w:t xml:space="preserve"> A contact force present when t</w:t>
      </w:r>
      <w:r w:rsidR="007171EB">
        <w:rPr>
          <w:rFonts w:ascii="Times New Roman" w:hAnsi="Times New Roman"/>
          <w:sz w:val="24"/>
        </w:rPr>
        <w:t>w</w:t>
      </w:r>
      <w:r w:rsidR="00F53209">
        <w:rPr>
          <w:rFonts w:ascii="Times New Roman" w:hAnsi="Times New Roman"/>
          <w:sz w:val="24"/>
        </w:rPr>
        <w:t>o objects are in contact</w:t>
      </w:r>
      <w:r w:rsidR="007171EB">
        <w:rPr>
          <w:rFonts w:ascii="Times New Roman" w:hAnsi="Times New Roman"/>
          <w:sz w:val="24"/>
        </w:rPr>
        <w:t xml:space="preserve"> ______________________________</w:t>
      </w:r>
      <w:bookmarkStart w:id="0" w:name="_GoBack"/>
      <w:bookmarkEnd w:id="0"/>
      <w:r w:rsidR="00F53209">
        <w:rPr>
          <w:rFonts w:ascii="Times New Roman" w:hAnsi="Times New Roman"/>
          <w:sz w:val="24"/>
        </w:rPr>
        <w:t>______</w:t>
      </w:r>
      <w:r>
        <w:rPr>
          <w:rFonts w:ascii="Times New Roman" w:hAnsi="Times New Roman"/>
          <w:sz w:val="24"/>
        </w:rPr>
        <w:t xml:space="preserve"> </w:t>
      </w:r>
    </w:p>
    <w:p w14:paraId="22900609" w14:textId="77777777" w:rsidR="00F00A0A" w:rsidRDefault="00F00A0A" w:rsidP="00F53209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8716D54" w14:textId="60E93B78" w:rsidR="00F00A0A" w:rsidRDefault="00F00A0A" w:rsidP="00F53209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</w:r>
      <w:r>
        <w:rPr>
          <w:rFonts w:ascii="Times New Roman" w:hAnsi="Times New Roman"/>
          <w:sz w:val="24"/>
        </w:rPr>
        <w:tab/>
        <w:t>When two poles pull each other _______________________________________________________</w:t>
      </w:r>
    </w:p>
    <w:p w14:paraId="081AF885" w14:textId="77777777" w:rsidR="00F53209" w:rsidRDefault="00F53209" w:rsidP="00F53209">
      <w:pPr>
        <w:pStyle w:val="Questiona"/>
        <w:rPr>
          <w:rFonts w:ascii="Times New Roman" w:hAnsi="Times New Roman"/>
          <w:sz w:val="24"/>
        </w:rPr>
      </w:pPr>
    </w:p>
    <w:p w14:paraId="0DBCBB85" w14:textId="358F5961" w:rsidR="00F53209" w:rsidRDefault="005D7F16" w:rsidP="00F53209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</w:t>
      </w:r>
      <w:r w:rsidR="00F53209">
        <w:rPr>
          <w:rFonts w:ascii="Times New Roman" w:hAnsi="Times New Roman"/>
          <w:sz w:val="24"/>
        </w:rPr>
        <w:t>)</w:t>
      </w:r>
      <w:r w:rsidR="00F53209">
        <w:rPr>
          <w:rFonts w:ascii="Times New Roman" w:hAnsi="Times New Roman"/>
          <w:sz w:val="24"/>
        </w:rPr>
        <w:tab/>
        <w:t xml:space="preserve">The tendency of an object in motion to continue moving ___________________________________ </w:t>
      </w:r>
    </w:p>
    <w:p w14:paraId="1C728F72" w14:textId="77777777" w:rsidR="00F53209" w:rsidRDefault="00F53209" w:rsidP="00F53209">
      <w:pPr>
        <w:pStyle w:val="Questiona"/>
        <w:rPr>
          <w:rFonts w:ascii="Times New Roman" w:hAnsi="Times New Roman"/>
          <w:sz w:val="24"/>
        </w:rPr>
      </w:pPr>
    </w:p>
    <w:p w14:paraId="71F5CFBE" w14:textId="5764AC3D" w:rsidR="00F53209" w:rsidRDefault="005D7F16" w:rsidP="00F53209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</w:t>
      </w:r>
      <w:r w:rsidR="00F53209">
        <w:rPr>
          <w:rFonts w:ascii="Times New Roman" w:hAnsi="Times New Roman"/>
          <w:sz w:val="24"/>
        </w:rPr>
        <w:t>)</w:t>
      </w:r>
      <w:r w:rsidR="00F53209">
        <w:rPr>
          <w:rFonts w:ascii="Times New Roman" w:hAnsi="Times New Roman"/>
          <w:sz w:val="24"/>
        </w:rPr>
        <w:tab/>
        <w:t xml:space="preserve"> A force of attraction between two objects _______________________________________________ </w:t>
      </w:r>
    </w:p>
    <w:p w14:paraId="4C307D5F" w14:textId="77777777" w:rsidR="005D7F16" w:rsidRDefault="005D7F16" w:rsidP="00F53209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467DD9" w14:textId="54D9B6E0" w:rsidR="005D7F16" w:rsidRDefault="005D7F16" w:rsidP="00F53209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l)</w:t>
      </w:r>
      <w:r>
        <w:rPr>
          <w:rFonts w:ascii="Times New Roman" w:hAnsi="Times New Roman"/>
          <w:sz w:val="24"/>
        </w:rPr>
        <w:tab/>
        <w:t>When two forces are not equal and opposite _____________________________________________</w:t>
      </w:r>
    </w:p>
    <w:p w14:paraId="7E2FA93A" w14:textId="77777777" w:rsidR="00F53209" w:rsidRDefault="00F53209" w:rsidP="00F53209">
      <w:pPr>
        <w:pStyle w:val="Questiona"/>
        <w:rPr>
          <w:rFonts w:ascii="Times New Roman" w:hAnsi="Times New Roman"/>
          <w:sz w:val="24"/>
        </w:rPr>
      </w:pPr>
    </w:p>
    <w:p w14:paraId="057C03FE" w14:textId="02988023" w:rsidR="00F53209" w:rsidRDefault="00ED4E92" w:rsidP="00F53209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F53209">
        <w:rPr>
          <w:rFonts w:ascii="Times New Roman" w:hAnsi="Times New Roman"/>
          <w:sz w:val="24"/>
        </w:rPr>
        <w:t>)</w:t>
      </w:r>
      <w:r w:rsidR="00F53209">
        <w:rPr>
          <w:rFonts w:ascii="Times New Roman" w:hAnsi="Times New Roman"/>
          <w:sz w:val="24"/>
        </w:rPr>
        <w:tab/>
        <w:t xml:space="preserve"> When two poles push each other away _________________________________________________ </w:t>
      </w:r>
    </w:p>
    <w:p w14:paraId="01B1ECBC" w14:textId="77777777" w:rsidR="00F53209" w:rsidRDefault="00F53209" w:rsidP="00F53209">
      <w:pPr>
        <w:pStyle w:val="Questiona"/>
        <w:rPr>
          <w:rFonts w:ascii="Times New Roman" w:hAnsi="Times New Roman"/>
          <w:sz w:val="24"/>
        </w:rPr>
      </w:pPr>
    </w:p>
    <w:p w14:paraId="21D3AA63" w14:textId="2F7874AA" w:rsidR="00F53209" w:rsidRDefault="00ED4E92" w:rsidP="00F53209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F53209">
        <w:rPr>
          <w:rFonts w:ascii="Times New Roman" w:hAnsi="Times New Roman"/>
          <w:sz w:val="24"/>
        </w:rPr>
        <w:t>)</w:t>
      </w:r>
      <w:r w:rsidR="00F53209">
        <w:rPr>
          <w:rFonts w:ascii="Times New Roman" w:hAnsi="Times New Roman"/>
          <w:sz w:val="24"/>
        </w:rPr>
        <w:tab/>
        <w:t xml:space="preserve">A spectacular light show near the poles _________________________________________________ </w:t>
      </w:r>
    </w:p>
    <w:p w14:paraId="503C5362" w14:textId="77777777" w:rsidR="00F53209" w:rsidRDefault="00F5320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B206F35" w14:textId="37698D8C" w:rsidR="00ED4E92" w:rsidRDefault="00ED4E92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o)</w:t>
      </w:r>
      <w:r>
        <w:rPr>
          <w:rFonts w:ascii="Times New Roman" w:hAnsi="Times New Roman"/>
          <w:sz w:val="24"/>
        </w:rPr>
        <w:tab/>
        <w:t xml:space="preserve">A push, pull or twist ________________________________________________________________ </w:t>
      </w:r>
    </w:p>
    <w:p w14:paraId="66571FBD" w14:textId="77777777" w:rsidR="00ED4E92" w:rsidRDefault="00ED4E92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767FF4F" w14:textId="5B620A68" w:rsidR="00ED4E92" w:rsidRDefault="00ED4E92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p)</w:t>
      </w:r>
      <w:r>
        <w:rPr>
          <w:rFonts w:ascii="Times New Roman" w:hAnsi="Times New Roman"/>
          <w:sz w:val="24"/>
        </w:rPr>
        <w:tab/>
        <w:t xml:space="preserve">The point around which a lever pivots __________________________________________________ </w:t>
      </w:r>
    </w:p>
    <w:p w14:paraId="1BBA7688" w14:textId="77777777" w:rsidR="00ED4E92" w:rsidRDefault="00ED4E92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B36312A" w14:textId="78B7E9AE" w:rsidR="00ED4E92" w:rsidRDefault="00ED4E92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q)</w:t>
      </w:r>
      <w:r>
        <w:rPr>
          <w:rFonts w:ascii="Times New Roman" w:hAnsi="Times New Roman"/>
          <w:sz w:val="24"/>
        </w:rPr>
        <w:tab/>
        <w:t xml:space="preserve">When something slows down _________________________________________________________ </w:t>
      </w:r>
    </w:p>
    <w:p w14:paraId="4908FBFD" w14:textId="77777777" w:rsidR="00ED4E92" w:rsidRDefault="00ED4E92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28CB112" w14:textId="1DA0067E" w:rsidR="00ED4E92" w:rsidRDefault="00ED4E92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r)</w:t>
      </w:r>
      <w:r>
        <w:rPr>
          <w:rFonts w:ascii="Times New Roman" w:hAnsi="Times New Roman"/>
          <w:sz w:val="24"/>
        </w:rPr>
        <w:tab/>
        <w:t xml:space="preserve">The point in an object where all the weight appears to </w:t>
      </w:r>
      <w:r w:rsidR="009B356C">
        <w:rPr>
          <w:rFonts w:ascii="Times New Roman" w:hAnsi="Times New Roman"/>
          <w:sz w:val="24"/>
        </w:rPr>
        <w:t>balance _______________________________</w:t>
      </w:r>
      <w:r w:rsidR="00C4751D">
        <w:rPr>
          <w:rFonts w:ascii="Times New Roman" w:hAnsi="Times New Roman"/>
          <w:sz w:val="24"/>
        </w:rPr>
        <w:t xml:space="preserve"> </w:t>
      </w:r>
    </w:p>
    <w:p w14:paraId="3700328C" w14:textId="77777777" w:rsidR="00C4751D" w:rsidRDefault="00C4751D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F25DD40" w14:textId="06D167CB" w:rsidR="00C4751D" w:rsidRDefault="00C4751D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s)</w:t>
      </w:r>
      <w:r>
        <w:rPr>
          <w:rFonts w:ascii="Times New Roman" w:hAnsi="Times New Roman"/>
          <w:sz w:val="24"/>
        </w:rPr>
        <w:tab/>
        <w:t xml:space="preserve">Used to make a task easier ___________________________________________________________ </w:t>
      </w:r>
    </w:p>
    <w:p w14:paraId="43BB62FD" w14:textId="77777777" w:rsidR="00C4751D" w:rsidRDefault="00C4751D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A878F18" w14:textId="77310315" w:rsidR="00C4751D" w:rsidRDefault="00C4751D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t)</w:t>
      </w:r>
      <w:r>
        <w:rPr>
          <w:rFonts w:ascii="Times New Roman" w:hAnsi="Times New Roman"/>
          <w:sz w:val="24"/>
        </w:rPr>
        <w:tab/>
        <w:t>A long rigid rod that pivots about a point ________________________________________________</w:t>
      </w:r>
      <w:r w:rsidR="000F140D">
        <w:rPr>
          <w:rFonts w:ascii="Times New Roman" w:hAnsi="Times New Roman"/>
          <w:sz w:val="24"/>
        </w:rPr>
        <w:t xml:space="preserve"> </w:t>
      </w:r>
    </w:p>
    <w:p w14:paraId="6F3FA1D9" w14:textId="77777777" w:rsidR="000F140D" w:rsidRDefault="000F140D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E502335" w14:textId="146C9722" w:rsidR="000F140D" w:rsidRDefault="000F140D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u)</w:t>
      </w:r>
      <w:r>
        <w:rPr>
          <w:rFonts w:ascii="Times New Roman" w:hAnsi="Times New Roman"/>
          <w:sz w:val="24"/>
        </w:rPr>
        <w:tab/>
        <w:t xml:space="preserve">A wheelbarrow is an example of this ___________________________________________________ </w:t>
      </w:r>
    </w:p>
    <w:p w14:paraId="5363755B" w14:textId="77777777" w:rsidR="000F140D" w:rsidRDefault="000F140D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327184F" w14:textId="24EEA255" w:rsidR="000F140D" w:rsidRDefault="000F140D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v)</w:t>
      </w:r>
      <w:r>
        <w:rPr>
          <w:rFonts w:ascii="Times New Roman" w:hAnsi="Times New Roman"/>
          <w:sz w:val="24"/>
        </w:rPr>
        <w:tab/>
        <w:t xml:space="preserve">Scissors are an example of this ________________________________________________________ </w:t>
      </w:r>
    </w:p>
    <w:p w14:paraId="7F36D2C5" w14:textId="77777777" w:rsidR="00046319" w:rsidRDefault="0004631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540D9E2" w14:textId="77777777" w:rsidR="00046319" w:rsidRDefault="0004631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3F398EE" w14:textId="77777777" w:rsidR="00046319" w:rsidRDefault="0004631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33EB69B" w14:textId="0C26DFF0" w:rsidR="00046319" w:rsidRDefault="00046319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  <w:t xml:space="preserve">Draw and label an atom. </w:t>
      </w:r>
      <w:r w:rsidR="003125DB"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>.</w:t>
      </w:r>
      <w:r w:rsidR="003125DB">
        <w:rPr>
          <w:rFonts w:ascii="Times New Roman" w:hAnsi="Times New Roman"/>
          <w:sz w:val="24"/>
        </w:rPr>
        <w:t>277</w:t>
      </w:r>
    </w:p>
    <w:p w14:paraId="5B507675" w14:textId="77777777" w:rsidR="00046319" w:rsidRDefault="0004631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AFD2184" w14:textId="77777777" w:rsidR="00046319" w:rsidRDefault="0004631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FB73DB" w14:textId="77777777" w:rsidR="00046319" w:rsidRDefault="0004631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246147" w14:textId="77777777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8988D85" w14:textId="77777777" w:rsidR="00046319" w:rsidRDefault="0004631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7A15FD" w14:textId="77777777" w:rsidR="00046319" w:rsidRDefault="0004631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9AA4953" w14:textId="52778D18" w:rsidR="00046319" w:rsidRDefault="00046319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</w:t>
      </w:r>
      <w:r>
        <w:rPr>
          <w:rFonts w:ascii="Times New Roman" w:hAnsi="Times New Roman"/>
          <w:sz w:val="24"/>
        </w:rPr>
        <w:tab/>
        <w:t>Draw and label a magnetic field.</w:t>
      </w:r>
      <w:r w:rsidR="003125DB">
        <w:rPr>
          <w:rFonts w:ascii="Times New Roman" w:hAnsi="Times New Roman"/>
          <w:sz w:val="24"/>
        </w:rPr>
        <w:t xml:space="preserve"> p.275</w:t>
      </w:r>
    </w:p>
    <w:p w14:paraId="085C8937" w14:textId="77777777" w:rsidR="00046319" w:rsidRDefault="0004631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8AAFCE4" w14:textId="77777777" w:rsidR="00046319" w:rsidRDefault="0004631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FB499D1" w14:textId="77777777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2B476AB" w14:textId="77777777" w:rsidR="00046319" w:rsidRDefault="0004631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0394EAC" w14:textId="77777777" w:rsidR="00046319" w:rsidRDefault="0004631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18BDA13" w14:textId="77777777" w:rsidR="00046319" w:rsidRDefault="0004631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D39F094" w14:textId="1253983B" w:rsidR="00046319" w:rsidRDefault="00046319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ab/>
        <w:t>Draw and label a diagram showing how poles attract and repel</w:t>
      </w:r>
      <w:r w:rsidR="003125DB">
        <w:rPr>
          <w:rFonts w:ascii="Times New Roman" w:hAnsi="Times New Roman"/>
          <w:sz w:val="24"/>
        </w:rPr>
        <w:t>. p.276</w:t>
      </w:r>
    </w:p>
    <w:p w14:paraId="0ABE0C20" w14:textId="77777777" w:rsidR="00BB4FD9" w:rsidRDefault="00BB4FD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E7DA32B" w14:textId="77777777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7E3CC57" w14:textId="77777777" w:rsidR="00BB4FD9" w:rsidRDefault="00BB4FD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922FF98" w14:textId="77777777" w:rsidR="00BB4FD9" w:rsidRDefault="00BB4FD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EB449D5" w14:textId="77777777" w:rsidR="00BB4FD9" w:rsidRDefault="00BB4FD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5811B2A" w14:textId="77777777" w:rsidR="00BB4FD9" w:rsidRDefault="00BB4FD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4FBE93C" w14:textId="41EB1A95" w:rsidR="00BB4FD9" w:rsidRDefault="00BB4FD9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z w:val="24"/>
        </w:rPr>
        <w:tab/>
        <w:t>Draw, label and give an example of a</w:t>
      </w:r>
      <w:r w:rsidR="00867766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1</w:t>
      </w:r>
      <w:r w:rsidRPr="00BB4FD9">
        <w:rPr>
          <w:rFonts w:ascii="Times New Roman" w:hAnsi="Times New Roman"/>
          <w:sz w:val="24"/>
          <w:vertAlign w:val="superscript"/>
        </w:rPr>
        <w:t>st</w:t>
      </w:r>
      <w:r>
        <w:rPr>
          <w:rFonts w:ascii="Times New Roman" w:hAnsi="Times New Roman"/>
          <w:sz w:val="24"/>
        </w:rPr>
        <w:t xml:space="preserve"> class, 2</w:t>
      </w:r>
      <w:r w:rsidRPr="00BB4FD9">
        <w:rPr>
          <w:rFonts w:ascii="Times New Roman" w:hAnsi="Times New Roman"/>
          <w:sz w:val="24"/>
          <w:vertAlign w:val="superscript"/>
        </w:rPr>
        <w:t>nd</w:t>
      </w:r>
      <w:r>
        <w:rPr>
          <w:rFonts w:ascii="Times New Roman" w:hAnsi="Times New Roman"/>
          <w:sz w:val="24"/>
        </w:rPr>
        <w:t xml:space="preserve"> class and 3</w:t>
      </w:r>
      <w:r w:rsidRPr="00BB4FD9">
        <w:rPr>
          <w:rFonts w:ascii="Times New Roman" w:hAnsi="Times New Roman"/>
          <w:sz w:val="24"/>
          <w:vertAlign w:val="superscript"/>
        </w:rPr>
        <w:t>rd</w:t>
      </w:r>
      <w:r>
        <w:rPr>
          <w:rFonts w:ascii="Times New Roman" w:hAnsi="Times New Roman"/>
          <w:sz w:val="24"/>
        </w:rPr>
        <w:t xml:space="preserve"> class lever.</w:t>
      </w:r>
      <w:r w:rsidR="00C03139">
        <w:rPr>
          <w:rFonts w:ascii="Times New Roman" w:hAnsi="Times New Roman"/>
          <w:sz w:val="24"/>
        </w:rPr>
        <w:t xml:space="preserve"> p.293</w:t>
      </w:r>
    </w:p>
    <w:p w14:paraId="0E33CAB1" w14:textId="77777777" w:rsidR="00867766" w:rsidRDefault="00867766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3F3969B" w14:textId="77777777" w:rsidR="00867766" w:rsidRDefault="00867766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2E59BE3" w14:textId="77777777" w:rsidR="00867766" w:rsidRDefault="00867766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D9A3CBE" w14:textId="77777777" w:rsidR="00867766" w:rsidRDefault="00867766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119005E" w14:textId="77777777" w:rsidR="00867766" w:rsidRDefault="00867766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4E983F5" w14:textId="77777777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D7837F4" w14:textId="77777777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8075F7C" w14:textId="77777777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72FEA97" w14:textId="77777777" w:rsidR="00867766" w:rsidRDefault="00867766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44797E6" w14:textId="4FF29648" w:rsidR="00867766" w:rsidRDefault="00867766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 w:rsidR="00C57C5A">
        <w:rPr>
          <w:rFonts w:ascii="Times New Roman" w:hAnsi="Times New Roman"/>
          <w:sz w:val="24"/>
        </w:rPr>
        <w:tab/>
      </w:r>
      <w:r w:rsidR="00C57C5A">
        <w:rPr>
          <w:rFonts w:ascii="Times New Roman" w:hAnsi="Times New Roman"/>
          <w:b/>
          <w:sz w:val="24"/>
        </w:rPr>
        <w:t xml:space="preserve">List </w:t>
      </w:r>
      <w:r w:rsidR="00357E35">
        <w:rPr>
          <w:rFonts w:ascii="Times New Roman" w:hAnsi="Times New Roman"/>
          <w:sz w:val="24"/>
        </w:rPr>
        <w:t>4 ways to reduce friction p.258</w:t>
      </w:r>
      <w:r w:rsidR="00C57C5A">
        <w:rPr>
          <w:rFonts w:ascii="Times New Roman" w:hAnsi="Times New Roman"/>
          <w:sz w:val="24"/>
        </w:rPr>
        <w:t>____________________________________________________</w:t>
      </w:r>
      <w:r w:rsidR="00A44FD3">
        <w:rPr>
          <w:rFonts w:ascii="Times New Roman" w:hAnsi="Times New Roman"/>
          <w:sz w:val="24"/>
        </w:rPr>
        <w:t xml:space="preserve"> </w:t>
      </w:r>
    </w:p>
    <w:p w14:paraId="1FD37E7B" w14:textId="77777777" w:rsidR="00A44FD3" w:rsidRDefault="00A44FD3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51B92A2" w14:textId="77777777" w:rsidR="00CF76BE" w:rsidRDefault="00A44FD3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 w:rsidR="00CF76BE">
        <w:rPr>
          <w:rFonts w:ascii="Times New Roman" w:hAnsi="Times New Roman"/>
          <w:sz w:val="24"/>
        </w:rPr>
        <w:tab/>
        <w:t>Complete the following:</w:t>
      </w:r>
    </w:p>
    <w:p w14:paraId="4C21C4EA" w14:textId="4DD5182F" w:rsidR="00CF76BE" w:rsidRPr="00C57C5A" w:rsidRDefault="00A44FD3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991"/>
        <w:gridCol w:w="1991"/>
        <w:gridCol w:w="1991"/>
        <w:gridCol w:w="1992"/>
      </w:tblGrid>
      <w:tr w:rsidR="00CF76BE" w14:paraId="207F6553" w14:textId="77777777" w:rsidTr="004B5D63">
        <w:tc>
          <w:tcPr>
            <w:tcW w:w="1991" w:type="dxa"/>
          </w:tcPr>
          <w:p w14:paraId="468C23A4" w14:textId="77777777" w:rsidR="00CF76BE" w:rsidRDefault="00CF76BE" w:rsidP="004B5D63">
            <w:pPr>
              <w:jc w:val="center"/>
            </w:pPr>
            <w:r w:rsidRPr="008546BF">
              <w:t>Force to Left</w:t>
            </w:r>
          </w:p>
          <w:p w14:paraId="0940343B" w14:textId="77777777" w:rsidR="00CF76BE" w:rsidRPr="008546BF" w:rsidRDefault="00CF76BE" w:rsidP="004B5D63">
            <w:pPr>
              <w:jc w:val="center"/>
            </w:pPr>
            <w:r w:rsidRPr="008546BF">
              <w:t>(N)</w:t>
            </w:r>
          </w:p>
        </w:tc>
        <w:tc>
          <w:tcPr>
            <w:tcW w:w="1991" w:type="dxa"/>
          </w:tcPr>
          <w:p w14:paraId="7F207340" w14:textId="77777777" w:rsidR="00CF76BE" w:rsidRPr="008546BF" w:rsidRDefault="00CF76BE" w:rsidP="004B5D63">
            <w:pPr>
              <w:jc w:val="center"/>
            </w:pPr>
            <w:r w:rsidRPr="008546BF">
              <w:t>Force to Right (N)</w:t>
            </w:r>
          </w:p>
        </w:tc>
        <w:tc>
          <w:tcPr>
            <w:tcW w:w="1991" w:type="dxa"/>
          </w:tcPr>
          <w:p w14:paraId="1AF26AD1" w14:textId="77777777" w:rsidR="00CF76BE" w:rsidRPr="008546BF" w:rsidRDefault="00CF76BE" w:rsidP="004B5D63">
            <w:pPr>
              <w:jc w:val="center"/>
            </w:pPr>
            <w:r w:rsidRPr="008546BF">
              <w:t>Forces Upwards (N)</w:t>
            </w:r>
          </w:p>
        </w:tc>
        <w:tc>
          <w:tcPr>
            <w:tcW w:w="1991" w:type="dxa"/>
          </w:tcPr>
          <w:p w14:paraId="60F8A479" w14:textId="77777777" w:rsidR="00CF76BE" w:rsidRPr="008546BF" w:rsidRDefault="00CF76BE" w:rsidP="004B5D63">
            <w:pPr>
              <w:jc w:val="center"/>
            </w:pPr>
            <w:r w:rsidRPr="008546BF">
              <w:t>Forces Downwards (N)</w:t>
            </w:r>
          </w:p>
        </w:tc>
        <w:tc>
          <w:tcPr>
            <w:tcW w:w="1992" w:type="dxa"/>
          </w:tcPr>
          <w:p w14:paraId="3DCA99E9" w14:textId="77777777" w:rsidR="00CF76BE" w:rsidRPr="008546BF" w:rsidRDefault="00CF76BE" w:rsidP="004B5D63">
            <w:pPr>
              <w:jc w:val="center"/>
            </w:pPr>
            <w:r w:rsidRPr="008546BF">
              <w:t>Direction of Movement</w:t>
            </w:r>
          </w:p>
        </w:tc>
      </w:tr>
      <w:tr w:rsidR="00CF76BE" w14:paraId="15321DC3" w14:textId="77777777" w:rsidTr="004B5D63">
        <w:tc>
          <w:tcPr>
            <w:tcW w:w="1991" w:type="dxa"/>
          </w:tcPr>
          <w:p w14:paraId="525EE749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91" w:type="dxa"/>
          </w:tcPr>
          <w:p w14:paraId="1DDBB5F6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91" w:type="dxa"/>
          </w:tcPr>
          <w:p w14:paraId="10E05B10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91" w:type="dxa"/>
          </w:tcPr>
          <w:p w14:paraId="0A122D3D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92" w:type="dxa"/>
          </w:tcPr>
          <w:p w14:paraId="765E2804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</w:p>
        </w:tc>
      </w:tr>
      <w:tr w:rsidR="00CF76BE" w14:paraId="0BCE766C" w14:textId="77777777" w:rsidTr="004B5D63">
        <w:tc>
          <w:tcPr>
            <w:tcW w:w="1991" w:type="dxa"/>
          </w:tcPr>
          <w:p w14:paraId="3EAC8281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991" w:type="dxa"/>
          </w:tcPr>
          <w:p w14:paraId="7B175F55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91" w:type="dxa"/>
          </w:tcPr>
          <w:p w14:paraId="4AB1433A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91" w:type="dxa"/>
          </w:tcPr>
          <w:p w14:paraId="0D6CF1F3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92" w:type="dxa"/>
          </w:tcPr>
          <w:p w14:paraId="278A9DA4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</w:p>
        </w:tc>
      </w:tr>
      <w:tr w:rsidR="00CF76BE" w14:paraId="5CCD6890" w14:textId="77777777" w:rsidTr="004B5D63">
        <w:tc>
          <w:tcPr>
            <w:tcW w:w="1991" w:type="dxa"/>
          </w:tcPr>
          <w:p w14:paraId="0AA1B88C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991" w:type="dxa"/>
          </w:tcPr>
          <w:p w14:paraId="793185E2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91" w:type="dxa"/>
          </w:tcPr>
          <w:p w14:paraId="7BEA23B0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991" w:type="dxa"/>
          </w:tcPr>
          <w:p w14:paraId="6068090D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992" w:type="dxa"/>
          </w:tcPr>
          <w:p w14:paraId="12302A24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</w:p>
        </w:tc>
      </w:tr>
      <w:tr w:rsidR="00CF76BE" w14:paraId="31629CFF" w14:textId="77777777" w:rsidTr="004B5D63">
        <w:tc>
          <w:tcPr>
            <w:tcW w:w="1991" w:type="dxa"/>
          </w:tcPr>
          <w:p w14:paraId="4F315313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91" w:type="dxa"/>
          </w:tcPr>
          <w:p w14:paraId="324CD5EC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91" w:type="dxa"/>
          </w:tcPr>
          <w:p w14:paraId="48B7864A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91" w:type="dxa"/>
          </w:tcPr>
          <w:p w14:paraId="43A7B0A1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992" w:type="dxa"/>
          </w:tcPr>
          <w:p w14:paraId="132FF1F9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</w:p>
        </w:tc>
      </w:tr>
      <w:tr w:rsidR="00CF76BE" w14:paraId="3C6D3874" w14:textId="77777777" w:rsidTr="004B5D63">
        <w:tc>
          <w:tcPr>
            <w:tcW w:w="1991" w:type="dxa"/>
          </w:tcPr>
          <w:p w14:paraId="2F2DBDAD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991" w:type="dxa"/>
          </w:tcPr>
          <w:p w14:paraId="08D263ED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991" w:type="dxa"/>
          </w:tcPr>
          <w:p w14:paraId="0A5038EB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91" w:type="dxa"/>
          </w:tcPr>
          <w:p w14:paraId="42A43D3A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92" w:type="dxa"/>
          </w:tcPr>
          <w:p w14:paraId="31CDBA34" w14:textId="77777777" w:rsidR="00CF76BE" w:rsidRDefault="00CF76BE" w:rsidP="004B5D6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79C1D67" w14:textId="6CD540BF" w:rsidR="00A44FD3" w:rsidRPr="00C57C5A" w:rsidRDefault="00A44FD3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1EED072" w14:textId="77777777" w:rsidR="006B275F" w:rsidRDefault="006B275F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1BF7716" w14:textId="77777777" w:rsidR="006B275F" w:rsidRDefault="006B275F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DE6FBB3" w14:textId="77777777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152F233" w14:textId="6FC1B219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8.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Explain </w:t>
      </w:r>
      <w:r w:rsidR="00357E35">
        <w:rPr>
          <w:rFonts w:ascii="Times New Roman" w:hAnsi="Times New Roman"/>
          <w:sz w:val="24"/>
        </w:rPr>
        <w:t>inertia p.247</w:t>
      </w:r>
      <w:r>
        <w:rPr>
          <w:rFonts w:ascii="Times New Roman" w:hAnsi="Times New Roman"/>
          <w:sz w:val="24"/>
        </w:rPr>
        <w:t xml:space="preserve">________________________________________________________________ </w:t>
      </w:r>
    </w:p>
    <w:p w14:paraId="0F605ED4" w14:textId="77777777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E8BB4EB" w14:textId="5AF89B1A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_________________________________________________________________________________ </w:t>
      </w:r>
    </w:p>
    <w:p w14:paraId="00A87E0E" w14:textId="77777777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E63213F" w14:textId="55EC1BBD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_________________________________________________________________________________ </w:t>
      </w:r>
    </w:p>
    <w:p w14:paraId="0BFF22F1" w14:textId="77777777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DF11799" w14:textId="2F5CA160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_________________________________________________________________________________ </w:t>
      </w:r>
    </w:p>
    <w:p w14:paraId="05231EAE" w14:textId="77777777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A7A124" w14:textId="199911AB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_________________________________________________________________________________ </w:t>
      </w:r>
    </w:p>
    <w:p w14:paraId="4CF2CC6B" w14:textId="77777777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CE17215" w14:textId="77777777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0479D12" w14:textId="1ED28C35" w:rsidR="00F250F9" w:rsidRDefault="00F250F9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Name </w:t>
      </w:r>
      <w:r>
        <w:rPr>
          <w:rFonts w:ascii="Times New Roman" w:hAnsi="Times New Roman"/>
          <w:sz w:val="24"/>
        </w:rPr>
        <w:t xml:space="preserve">the units used to </w:t>
      </w:r>
      <w:r w:rsidR="00357E35">
        <w:rPr>
          <w:rFonts w:ascii="Times New Roman" w:hAnsi="Times New Roman"/>
          <w:sz w:val="24"/>
        </w:rPr>
        <w:t>measure force p.246</w:t>
      </w:r>
      <w:r>
        <w:rPr>
          <w:rFonts w:ascii="Times New Roman" w:hAnsi="Times New Roman"/>
          <w:sz w:val="24"/>
        </w:rPr>
        <w:t>_____________________________________________</w:t>
      </w:r>
      <w:r w:rsidR="00F437AE">
        <w:rPr>
          <w:rFonts w:ascii="Times New Roman" w:hAnsi="Times New Roman"/>
          <w:sz w:val="24"/>
        </w:rPr>
        <w:t xml:space="preserve"> </w:t>
      </w:r>
    </w:p>
    <w:p w14:paraId="5AB97113" w14:textId="77777777" w:rsidR="00F437AE" w:rsidRDefault="00F437AE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34F5DA0" w14:textId="77777777" w:rsidR="00357E35" w:rsidRDefault="00357E35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92FB819" w14:textId="5635CADE" w:rsidR="00F437AE" w:rsidRDefault="00F437AE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z w:val="24"/>
        </w:rPr>
        <w:tab/>
      </w:r>
      <w:r w:rsidR="00357E35">
        <w:rPr>
          <w:rFonts w:ascii="Times New Roman" w:hAnsi="Times New Roman"/>
          <w:b/>
          <w:sz w:val="24"/>
        </w:rPr>
        <w:t xml:space="preserve">Describe </w:t>
      </w:r>
      <w:r w:rsidR="00357E35">
        <w:rPr>
          <w:rFonts w:ascii="Times New Roman" w:hAnsi="Times New Roman"/>
          <w:sz w:val="24"/>
        </w:rPr>
        <w:t xml:space="preserve">what a force can do to something p.246__________________________________________ </w:t>
      </w:r>
    </w:p>
    <w:p w14:paraId="2696513F" w14:textId="77777777" w:rsidR="00357E35" w:rsidRDefault="00357E35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161822B" w14:textId="44CBA395" w:rsidR="00357E35" w:rsidRDefault="00357E35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_________________________________________________________________________________ </w:t>
      </w:r>
    </w:p>
    <w:p w14:paraId="26C79C71" w14:textId="77777777" w:rsidR="00357E35" w:rsidRDefault="00357E35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2C9624F" w14:textId="67331301" w:rsidR="00357E35" w:rsidRDefault="00357E35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_________________________________________________________________________________ </w:t>
      </w:r>
    </w:p>
    <w:p w14:paraId="12CD4093" w14:textId="77777777" w:rsidR="00357E35" w:rsidRDefault="00357E35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D6CF1C5" w14:textId="17422993" w:rsidR="00357E35" w:rsidRDefault="00357E35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_________________________________________________________________________________</w:t>
      </w:r>
      <w:r w:rsidR="004B5D63">
        <w:rPr>
          <w:rFonts w:ascii="Times New Roman" w:hAnsi="Times New Roman"/>
          <w:sz w:val="24"/>
        </w:rPr>
        <w:t xml:space="preserve"> </w:t>
      </w:r>
    </w:p>
    <w:p w14:paraId="6086323D" w14:textId="77777777" w:rsidR="004B5D63" w:rsidRDefault="004B5D63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041B6F4" w14:textId="0DB6CC1A" w:rsidR="004B5D63" w:rsidRDefault="004B5D63" w:rsidP="00ED4E9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11.</w:t>
      </w:r>
      <w:r>
        <w:rPr>
          <w:rFonts w:ascii="Times New Roman" w:hAnsi="Times New Roman"/>
          <w:sz w:val="24"/>
        </w:rPr>
        <w:tab/>
      </w:r>
      <w:r w:rsidR="00226098">
        <w:rPr>
          <w:rFonts w:ascii="Times New Roman" w:hAnsi="Times New Roman"/>
          <w:sz w:val="24"/>
        </w:rPr>
        <w:t>Select the correct term in the following sentences:</w:t>
      </w:r>
    </w:p>
    <w:p w14:paraId="69200D9A" w14:textId="77777777" w:rsidR="00226098" w:rsidRDefault="00226098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8C0BE4A" w14:textId="4A104D8E" w:rsidR="00226098" w:rsidRDefault="00226098" w:rsidP="00226098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Gravity is a </w:t>
      </w:r>
      <w:r w:rsidRPr="00226098">
        <w:rPr>
          <w:rFonts w:ascii="Times New Roman" w:hAnsi="Times New Roman"/>
          <w:b/>
          <w:sz w:val="24"/>
        </w:rPr>
        <w:t>contact/non contact</w:t>
      </w:r>
      <w:r>
        <w:rPr>
          <w:rFonts w:ascii="Times New Roman" w:hAnsi="Times New Roman"/>
          <w:sz w:val="24"/>
        </w:rPr>
        <w:t xml:space="preserve"> force.</w:t>
      </w:r>
    </w:p>
    <w:p w14:paraId="41037F7E" w14:textId="77777777" w:rsidR="00226098" w:rsidRDefault="00226098" w:rsidP="00226098">
      <w:pPr>
        <w:pStyle w:val="Questiona"/>
        <w:ind w:left="680" w:firstLine="0"/>
        <w:rPr>
          <w:rFonts w:ascii="Times New Roman" w:hAnsi="Times New Roman"/>
          <w:sz w:val="24"/>
        </w:rPr>
      </w:pPr>
    </w:p>
    <w:p w14:paraId="3E3ED938" w14:textId="1542AE12" w:rsidR="00226098" w:rsidRDefault="00226098" w:rsidP="00226098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Gravity </w:t>
      </w:r>
      <w:r w:rsidRPr="00226098">
        <w:rPr>
          <w:rFonts w:ascii="Times New Roman" w:hAnsi="Times New Roman"/>
          <w:b/>
          <w:sz w:val="24"/>
        </w:rPr>
        <w:t>pulls/pushes</w:t>
      </w:r>
      <w:r>
        <w:rPr>
          <w:rFonts w:ascii="Times New Roman" w:hAnsi="Times New Roman"/>
          <w:sz w:val="24"/>
        </w:rPr>
        <w:t xml:space="preserve"> objects towards the Earth.</w:t>
      </w:r>
    </w:p>
    <w:p w14:paraId="3A1CA54E" w14:textId="77777777" w:rsidR="00226098" w:rsidRDefault="00226098" w:rsidP="0022609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3E07704" w14:textId="1BC7C6A1" w:rsidR="00226098" w:rsidRDefault="00226098" w:rsidP="00226098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All objects naturally </w:t>
      </w:r>
      <w:r>
        <w:rPr>
          <w:rFonts w:ascii="Times New Roman" w:hAnsi="Times New Roman"/>
          <w:b/>
          <w:sz w:val="24"/>
        </w:rPr>
        <w:t xml:space="preserve">attract/repel </w:t>
      </w:r>
      <w:r>
        <w:rPr>
          <w:rFonts w:ascii="Times New Roman" w:hAnsi="Times New Roman"/>
          <w:sz w:val="24"/>
        </w:rPr>
        <w:t>each other.</w:t>
      </w:r>
    </w:p>
    <w:p w14:paraId="1B41ABC1" w14:textId="77777777" w:rsidR="001547D6" w:rsidRDefault="001547D6" w:rsidP="001547D6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BDD7E44" w14:textId="5A1BC9FB" w:rsidR="001547D6" w:rsidRPr="00BB03A2" w:rsidRDefault="001547D6" w:rsidP="00226098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Objects fall at different speeds due to their </w:t>
      </w:r>
      <w:r>
        <w:rPr>
          <w:rFonts w:ascii="Times New Roman" w:hAnsi="Times New Roman"/>
          <w:b/>
          <w:sz w:val="24"/>
        </w:rPr>
        <w:t>weight/surface area.</w:t>
      </w:r>
    </w:p>
    <w:p w14:paraId="391F9671" w14:textId="77777777" w:rsidR="00BB03A2" w:rsidRDefault="00BB03A2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BDB3523" w14:textId="77777777" w:rsidR="00BB03A2" w:rsidRDefault="00BB03A2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3922926" w14:textId="241253E9" w:rsidR="00BB03A2" w:rsidRDefault="00BB03A2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12.</w:t>
      </w:r>
      <w:r w:rsidR="00B71019">
        <w:rPr>
          <w:rFonts w:ascii="Times New Roman" w:hAnsi="Times New Roman"/>
          <w:sz w:val="24"/>
        </w:rPr>
        <w:tab/>
      </w:r>
      <w:r w:rsidR="00B71019">
        <w:rPr>
          <w:rFonts w:ascii="Times New Roman" w:hAnsi="Times New Roman"/>
          <w:b/>
          <w:sz w:val="24"/>
        </w:rPr>
        <w:t xml:space="preserve">Explain </w:t>
      </w:r>
      <w:r w:rsidR="00B71019">
        <w:rPr>
          <w:rFonts w:ascii="Times New Roman" w:hAnsi="Times New Roman"/>
          <w:sz w:val="24"/>
        </w:rPr>
        <w:t xml:space="preserve">how an object becomes charged up p.277 ________________________________________ </w:t>
      </w:r>
    </w:p>
    <w:p w14:paraId="13399B95" w14:textId="77777777" w:rsidR="00B71019" w:rsidRDefault="00B71019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E29CEA2" w14:textId="0D37BD68" w:rsidR="00B71019" w:rsidRDefault="00B71019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 </w:t>
      </w:r>
    </w:p>
    <w:p w14:paraId="54E91782" w14:textId="77777777" w:rsidR="00B71019" w:rsidRDefault="00B71019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E69F6D4" w14:textId="701F9F20" w:rsidR="00B71019" w:rsidRDefault="00B71019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________________________________________________________________________________</w:t>
      </w:r>
      <w:r w:rsidR="00DE4E93">
        <w:rPr>
          <w:rFonts w:ascii="Times New Roman" w:hAnsi="Times New Roman"/>
          <w:sz w:val="24"/>
        </w:rPr>
        <w:t xml:space="preserve"> </w:t>
      </w:r>
    </w:p>
    <w:p w14:paraId="113D1A1E" w14:textId="77777777" w:rsidR="00DE4E93" w:rsidRDefault="00DE4E93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0A181CB" w14:textId="77777777" w:rsidR="00775150" w:rsidRDefault="00775150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828919A" w14:textId="3924F905" w:rsidR="00DE4E93" w:rsidRDefault="00DE4E93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13.</w:t>
      </w:r>
      <w:r>
        <w:rPr>
          <w:rFonts w:ascii="Times New Roman" w:hAnsi="Times New Roman"/>
          <w:sz w:val="24"/>
        </w:rPr>
        <w:tab/>
      </w:r>
      <w:r w:rsidR="00775150">
        <w:rPr>
          <w:rFonts w:ascii="Times New Roman" w:hAnsi="Times New Roman"/>
          <w:sz w:val="24"/>
        </w:rPr>
        <w:t xml:space="preserve">Give three examples of things we could not do without friction p.257 _________________________ </w:t>
      </w:r>
    </w:p>
    <w:p w14:paraId="34A7566E" w14:textId="77777777" w:rsidR="00775150" w:rsidRDefault="00775150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9F900AA" w14:textId="60C68173" w:rsidR="00775150" w:rsidRDefault="00775150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 </w:t>
      </w:r>
    </w:p>
    <w:p w14:paraId="5A71F4BB" w14:textId="77777777" w:rsidR="00775150" w:rsidRDefault="00775150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EFD2609" w14:textId="77777777" w:rsidR="00775150" w:rsidRDefault="00775150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A60F89C" w14:textId="4EF4C82E" w:rsidR="00775150" w:rsidRDefault="00775150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z w:val="24"/>
        </w:rPr>
        <w:tab/>
        <w:t xml:space="preserve">Give three examples of things we do where friction is annoying p.257 ________________________ </w:t>
      </w:r>
    </w:p>
    <w:p w14:paraId="352E5EBA" w14:textId="77777777" w:rsidR="00775150" w:rsidRDefault="00775150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FB078E9" w14:textId="501B4136" w:rsidR="00775150" w:rsidRDefault="00775150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_________________________________________________________________________________ </w:t>
      </w:r>
    </w:p>
    <w:p w14:paraId="3D6F2792" w14:textId="0FE45D7D" w:rsidR="007C148E" w:rsidRDefault="007C148E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15.</w:t>
      </w:r>
      <w:r>
        <w:rPr>
          <w:rFonts w:ascii="Times New Roman" w:hAnsi="Times New Roman"/>
          <w:sz w:val="24"/>
        </w:rPr>
        <w:tab/>
      </w:r>
      <w:r w:rsidR="00310143">
        <w:rPr>
          <w:rFonts w:ascii="Times New Roman" w:hAnsi="Times New Roman"/>
          <w:b/>
          <w:sz w:val="24"/>
        </w:rPr>
        <w:t xml:space="preserve">State </w:t>
      </w:r>
      <w:r w:rsidR="00310143">
        <w:rPr>
          <w:rFonts w:ascii="Times New Roman" w:hAnsi="Times New Roman"/>
          <w:sz w:val="24"/>
        </w:rPr>
        <w:t xml:space="preserve">what a simple machine can do. p.289 </w:t>
      </w:r>
      <w:r w:rsidR="00310143">
        <w:rPr>
          <w:rFonts w:ascii="Times New Roman" w:hAnsi="Times New Roman"/>
          <w:sz w:val="24"/>
        </w:rPr>
        <w:softHyphen/>
      </w:r>
      <w:r w:rsidR="00310143">
        <w:rPr>
          <w:rFonts w:ascii="Times New Roman" w:hAnsi="Times New Roman"/>
          <w:sz w:val="24"/>
        </w:rPr>
        <w:softHyphen/>
      </w:r>
      <w:r w:rsidR="00310143">
        <w:rPr>
          <w:rFonts w:ascii="Times New Roman" w:hAnsi="Times New Roman"/>
          <w:sz w:val="24"/>
        </w:rPr>
        <w:softHyphen/>
      </w:r>
      <w:r w:rsidR="00310143">
        <w:rPr>
          <w:rFonts w:ascii="Times New Roman" w:hAnsi="Times New Roman"/>
          <w:sz w:val="24"/>
        </w:rPr>
        <w:softHyphen/>
      </w:r>
      <w:r w:rsidR="00310143">
        <w:rPr>
          <w:rFonts w:ascii="Times New Roman" w:hAnsi="Times New Roman"/>
          <w:sz w:val="24"/>
        </w:rPr>
        <w:softHyphen/>
      </w:r>
      <w:r w:rsidR="00310143">
        <w:rPr>
          <w:rFonts w:ascii="Times New Roman" w:hAnsi="Times New Roman"/>
          <w:sz w:val="24"/>
        </w:rPr>
        <w:softHyphen/>
      </w:r>
      <w:r w:rsidR="00310143">
        <w:rPr>
          <w:rFonts w:ascii="Times New Roman" w:hAnsi="Times New Roman"/>
          <w:sz w:val="24"/>
        </w:rPr>
        <w:softHyphen/>
        <w:t xml:space="preserve">______________________________________________ </w:t>
      </w:r>
    </w:p>
    <w:p w14:paraId="459F6B4E" w14:textId="77777777" w:rsidR="00310143" w:rsidRDefault="00310143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6E34932" w14:textId="616491D9" w:rsidR="00310143" w:rsidRDefault="00310143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_________________________________________________________________________________ </w:t>
      </w:r>
    </w:p>
    <w:p w14:paraId="187BD344" w14:textId="77777777" w:rsidR="00310143" w:rsidRDefault="00310143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A3C09DF" w14:textId="70FF005C" w:rsidR="00310143" w:rsidRDefault="00310143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_________________________________________________________________________________</w:t>
      </w:r>
      <w:r w:rsidR="007720D6">
        <w:rPr>
          <w:rFonts w:ascii="Times New Roman" w:hAnsi="Times New Roman"/>
          <w:sz w:val="24"/>
        </w:rPr>
        <w:t xml:space="preserve"> </w:t>
      </w:r>
    </w:p>
    <w:p w14:paraId="6B95E855" w14:textId="77777777" w:rsidR="007720D6" w:rsidRDefault="007720D6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1BDB074" w14:textId="76D69E78" w:rsidR="007720D6" w:rsidRDefault="007720D6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16.</w:t>
      </w:r>
      <w:r>
        <w:rPr>
          <w:rFonts w:ascii="Times New Roman" w:hAnsi="Times New Roman"/>
          <w:sz w:val="24"/>
        </w:rPr>
        <w:tab/>
      </w:r>
      <w:r w:rsidR="000843BA">
        <w:rPr>
          <w:rFonts w:ascii="Times New Roman" w:hAnsi="Times New Roman"/>
          <w:sz w:val="24"/>
        </w:rPr>
        <w:t xml:space="preserve">Use a labelled diagram to </w:t>
      </w:r>
      <w:r w:rsidR="000843BA" w:rsidRPr="000843BA">
        <w:rPr>
          <w:rFonts w:ascii="Times New Roman" w:hAnsi="Times New Roman"/>
          <w:b/>
          <w:sz w:val="24"/>
        </w:rPr>
        <w:t>explain</w:t>
      </w:r>
      <w:r w:rsidR="000843BA">
        <w:rPr>
          <w:rFonts w:ascii="Times New Roman" w:hAnsi="Times New Roman"/>
          <w:sz w:val="24"/>
        </w:rPr>
        <w:t xml:space="preserve"> how mass and weight are different. p.264</w:t>
      </w:r>
    </w:p>
    <w:p w14:paraId="5A47AB59" w14:textId="77777777" w:rsidR="00660282" w:rsidRDefault="00660282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A8548E2" w14:textId="77777777" w:rsidR="00660282" w:rsidRDefault="00660282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649BE86" w14:textId="77777777" w:rsidR="00660282" w:rsidRDefault="00660282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61EEBE7" w14:textId="77777777" w:rsidR="00660282" w:rsidRDefault="00660282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B4CD2DD" w14:textId="77777777" w:rsidR="00660282" w:rsidRDefault="00660282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D4228E0" w14:textId="77777777" w:rsidR="00660282" w:rsidRDefault="00660282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E26E2E2" w14:textId="77777777" w:rsidR="00660282" w:rsidRDefault="00660282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4DAB2D9" w14:textId="77777777" w:rsidR="00660282" w:rsidRDefault="00660282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50BF1E4" w14:textId="77777777" w:rsidR="00660282" w:rsidRDefault="00660282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64BA778" w14:textId="427E792C" w:rsidR="00660282" w:rsidRDefault="00660282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17.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Name </w:t>
      </w:r>
      <w:r w:rsidR="00F43391">
        <w:rPr>
          <w:rFonts w:ascii="Times New Roman" w:hAnsi="Times New Roman"/>
          <w:sz w:val="24"/>
        </w:rPr>
        <w:t>three non-contact forces. p.263, p.273, p.278</w:t>
      </w:r>
      <w:r w:rsidR="005D4437">
        <w:rPr>
          <w:rFonts w:ascii="Times New Roman" w:hAnsi="Times New Roman"/>
          <w:sz w:val="24"/>
        </w:rPr>
        <w:t xml:space="preserve"> _______________________________________ </w:t>
      </w:r>
    </w:p>
    <w:p w14:paraId="3C772976" w14:textId="77777777" w:rsidR="005D4437" w:rsidRDefault="005D4437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8FB56A4" w14:textId="4925B729" w:rsidR="005D4437" w:rsidRDefault="005D4437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_________________________________________________________________________________ </w:t>
      </w:r>
    </w:p>
    <w:p w14:paraId="2D379A43" w14:textId="77777777" w:rsidR="005D4437" w:rsidRDefault="005D4437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6F069EC" w14:textId="77777777" w:rsidR="005D4437" w:rsidRDefault="005D4437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01C6E42" w14:textId="38E7DBF1" w:rsidR="005D4437" w:rsidRDefault="005D4437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18.</w:t>
      </w:r>
      <w:r>
        <w:rPr>
          <w:rFonts w:ascii="Times New Roman" w:hAnsi="Times New Roman"/>
          <w:sz w:val="24"/>
        </w:rPr>
        <w:tab/>
      </w:r>
      <w:r w:rsidR="0098779E">
        <w:rPr>
          <w:rFonts w:ascii="Times New Roman" w:hAnsi="Times New Roman"/>
          <w:b/>
          <w:sz w:val="24"/>
        </w:rPr>
        <w:t xml:space="preserve">Explain </w:t>
      </w:r>
      <w:r w:rsidR="0098779E">
        <w:rPr>
          <w:rFonts w:ascii="Times New Roman" w:hAnsi="Times New Roman"/>
          <w:sz w:val="24"/>
        </w:rPr>
        <w:t xml:space="preserve">the difference between a temporary magnet and a permanent magnet. p.276 _____________ </w:t>
      </w:r>
    </w:p>
    <w:p w14:paraId="10697630" w14:textId="77777777" w:rsidR="0098779E" w:rsidRDefault="0098779E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1ED717C" w14:textId="6F697DE4" w:rsidR="0098779E" w:rsidRDefault="0098779E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_________________________________________________________________________________ </w:t>
      </w:r>
    </w:p>
    <w:p w14:paraId="7D278014" w14:textId="77777777" w:rsidR="0098779E" w:rsidRDefault="0098779E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D0F9322" w14:textId="36079857" w:rsidR="0098779E" w:rsidRDefault="0098779E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_________________________________________________________________________________ </w:t>
      </w:r>
    </w:p>
    <w:p w14:paraId="198C4A35" w14:textId="77777777" w:rsidR="0098779E" w:rsidRDefault="0098779E" w:rsidP="00BB03A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C6C0736" w14:textId="375D9901" w:rsidR="0098779E" w:rsidRPr="0098779E" w:rsidRDefault="0098779E" w:rsidP="00BB03A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_________________________________________________________________________________</w:t>
      </w:r>
    </w:p>
    <w:p w14:paraId="09486063" w14:textId="77777777" w:rsidR="006B275F" w:rsidRDefault="006B275F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8A65DD4" w14:textId="77777777" w:rsidR="006B275F" w:rsidRDefault="006B275F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16A59C4" w14:textId="77777777" w:rsidR="006B275F" w:rsidRDefault="006B275F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802A68B" w14:textId="77777777" w:rsidR="006B275F" w:rsidRDefault="006B275F" w:rsidP="00ED4E9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557C905" w14:textId="77777777" w:rsidR="00F53209" w:rsidRPr="00F53209" w:rsidRDefault="00F53209" w:rsidP="00F53209"/>
    <w:sectPr w:rsidR="00F53209" w:rsidRPr="00F53209" w:rsidSect="00F5320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B2AF7"/>
    <w:multiLevelType w:val="hybridMultilevel"/>
    <w:tmpl w:val="6D92E172"/>
    <w:lvl w:ilvl="0" w:tplc="0B24B0D6">
      <w:start w:val="1"/>
      <w:numFmt w:val="lowerLetter"/>
      <w:lvlText w:val="%1)"/>
      <w:lvlJc w:val="left"/>
      <w:pPr>
        <w:ind w:left="1440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9E"/>
    <w:rsid w:val="00046319"/>
    <w:rsid w:val="000843BA"/>
    <w:rsid w:val="000F140D"/>
    <w:rsid w:val="000F159E"/>
    <w:rsid w:val="001547D6"/>
    <w:rsid w:val="00226098"/>
    <w:rsid w:val="00310143"/>
    <w:rsid w:val="003125DB"/>
    <w:rsid w:val="00357E35"/>
    <w:rsid w:val="004B5D63"/>
    <w:rsid w:val="004E15A4"/>
    <w:rsid w:val="005D4437"/>
    <w:rsid w:val="005D7F16"/>
    <w:rsid w:val="00660282"/>
    <w:rsid w:val="006B275F"/>
    <w:rsid w:val="007171EB"/>
    <w:rsid w:val="007720D6"/>
    <w:rsid w:val="00775150"/>
    <w:rsid w:val="007C148E"/>
    <w:rsid w:val="00867766"/>
    <w:rsid w:val="0098779E"/>
    <w:rsid w:val="009B356C"/>
    <w:rsid w:val="009D1758"/>
    <w:rsid w:val="00A44FD3"/>
    <w:rsid w:val="00B71019"/>
    <w:rsid w:val="00BB03A2"/>
    <w:rsid w:val="00BB4FD9"/>
    <w:rsid w:val="00C03139"/>
    <w:rsid w:val="00C4751D"/>
    <w:rsid w:val="00C57C5A"/>
    <w:rsid w:val="00CF76BE"/>
    <w:rsid w:val="00DE4E93"/>
    <w:rsid w:val="00ED4E92"/>
    <w:rsid w:val="00F00A0A"/>
    <w:rsid w:val="00F250F9"/>
    <w:rsid w:val="00F43391"/>
    <w:rsid w:val="00F437AE"/>
    <w:rsid w:val="00F53209"/>
    <w:rsid w:val="00FA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82E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a">
    <w:name w:val="Question a"/>
    <w:basedOn w:val="Normal"/>
    <w:rsid w:val="00F53209"/>
    <w:pPr>
      <w:widowControl w:val="0"/>
      <w:tabs>
        <w:tab w:val="left" w:pos="680"/>
      </w:tabs>
      <w:suppressAutoHyphens/>
      <w:autoSpaceDE w:val="0"/>
      <w:autoSpaceDN w:val="0"/>
      <w:adjustRightInd w:val="0"/>
      <w:spacing w:before="40" w:after="40"/>
      <w:ind w:left="1021" w:hanging="454"/>
      <w:textAlignment w:val="center"/>
    </w:pPr>
    <w:rPr>
      <w:rFonts w:ascii="Arial" w:eastAsia="Times New Roman" w:hAnsi="Arial" w:cs="Times New Roman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CF7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a">
    <w:name w:val="Question a"/>
    <w:basedOn w:val="Normal"/>
    <w:rsid w:val="00F53209"/>
    <w:pPr>
      <w:widowControl w:val="0"/>
      <w:tabs>
        <w:tab w:val="left" w:pos="680"/>
      </w:tabs>
      <w:suppressAutoHyphens/>
      <w:autoSpaceDE w:val="0"/>
      <w:autoSpaceDN w:val="0"/>
      <w:adjustRightInd w:val="0"/>
      <w:spacing w:before="40" w:after="40"/>
      <w:ind w:left="1021" w:hanging="454"/>
      <w:textAlignment w:val="center"/>
    </w:pPr>
    <w:rPr>
      <w:rFonts w:ascii="Arial" w:eastAsia="Times New Roman" w:hAnsi="Arial" w:cs="Times New Roman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CF7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F9480598</Template>
  <TotalTime>109</TotalTime>
  <Pages>4</Pages>
  <Words>798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POWELL Larissa</cp:lastModifiedBy>
  <cp:revision>30</cp:revision>
  <dcterms:created xsi:type="dcterms:W3CDTF">2015-11-13T02:25:00Z</dcterms:created>
  <dcterms:modified xsi:type="dcterms:W3CDTF">2015-11-25T01:51:00Z</dcterms:modified>
</cp:coreProperties>
</file>