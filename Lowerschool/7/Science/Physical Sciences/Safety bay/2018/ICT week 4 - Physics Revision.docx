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57" w:rsidRDefault="00653FF5" w:rsidP="00653FF5">
      <w:pPr>
        <w:pStyle w:val="ListParagraph"/>
        <w:numPr>
          <w:ilvl w:val="0"/>
          <w:numId w:val="1"/>
        </w:numPr>
      </w:pPr>
      <w:r>
        <w:t>Name the following:</w:t>
      </w:r>
    </w:p>
    <w:p w:rsidR="00653FF5" w:rsidRDefault="00653FF5" w:rsidP="00653FF5">
      <w:pPr>
        <w:pStyle w:val="ListParagraph"/>
      </w:pPr>
      <w:r>
        <w:br/>
      </w:r>
      <w:proofErr w:type="spellStart"/>
      <w:r>
        <w:t>i</w:t>
      </w:r>
      <w:proofErr w:type="spellEnd"/>
      <w:r>
        <w:t>) A force that tries to slow things down when two things rub together.</w:t>
      </w:r>
    </w:p>
    <w:p w:rsidR="00653FF5" w:rsidRDefault="00653FF5" w:rsidP="00653FF5">
      <w:pPr>
        <w:pStyle w:val="ListParagraph"/>
      </w:pPr>
      <w:r>
        <w:br/>
        <w:t>ii) A force that tries to slow things that are moving through air</w:t>
      </w:r>
      <w:r>
        <w:br/>
      </w:r>
      <w:r>
        <w:br/>
        <w:t xml:space="preserve">iii) </w:t>
      </w:r>
      <w:proofErr w:type="gramStart"/>
      <w:r>
        <w:t>The</w:t>
      </w:r>
      <w:proofErr w:type="gramEnd"/>
      <w:r>
        <w:t xml:space="preserve"> unit of force </w:t>
      </w:r>
      <w:r>
        <w:br/>
      </w:r>
      <w:r>
        <w:br/>
      </w:r>
      <w:proofErr w:type="spellStart"/>
      <w:r>
        <w:t>tv</w:t>
      </w:r>
      <w:proofErr w:type="spellEnd"/>
      <w:r>
        <w:t xml:space="preserve">) The force of attraction between tow objects. The Earth has </w:t>
      </w:r>
      <w:proofErr w:type="gramStart"/>
      <w:r>
        <w:t>a large force which pull</w:t>
      </w:r>
      <w:proofErr w:type="gramEnd"/>
      <w:r>
        <w:t xml:space="preserve"> th</w:t>
      </w:r>
      <w:r w:rsidR="007524CD">
        <w:t>ings towards it</w:t>
      </w:r>
      <w:r w:rsidR="007524CD">
        <w:br/>
      </w:r>
      <w:r w:rsidR="007524CD">
        <w:br/>
        <w:t xml:space="preserve">v) if things can attract towards and repel from each other than and they </w:t>
      </w:r>
      <w:r w:rsidR="00A849C0">
        <w:t>can attract things made of iron</w:t>
      </w:r>
      <w:r w:rsidR="007524CD">
        <w:t>?</w:t>
      </w:r>
    </w:p>
    <w:p w:rsidR="00A849C0" w:rsidRDefault="00A849C0" w:rsidP="00653FF5">
      <w:pPr>
        <w:pStyle w:val="ListParagraph"/>
      </w:pPr>
    </w:p>
    <w:p w:rsidR="00A849C0" w:rsidRDefault="00A849C0" w:rsidP="00A849C0">
      <w:pPr>
        <w:pStyle w:val="ListParagraph"/>
        <w:numPr>
          <w:ilvl w:val="0"/>
          <w:numId w:val="1"/>
        </w:numPr>
      </w:pPr>
      <w:r>
        <w:t>Which is the Best answer</w:t>
      </w:r>
      <w:r>
        <w:br/>
      </w:r>
      <w:r>
        <w:rPr>
          <w:noProof/>
          <w:lang w:eastAsia="en-AU"/>
        </w:rPr>
        <w:drawing>
          <wp:inline distT="0" distB="0" distL="0" distR="0" wp14:anchorId="1DC90D8E" wp14:editId="4519B363">
            <wp:extent cx="5731510" cy="201400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A. The forces shown are </w:t>
      </w:r>
      <w:r w:rsidRPr="00A849C0">
        <w:rPr>
          <w:b/>
        </w:rPr>
        <w:t>PUSHING / PULLING</w:t>
      </w:r>
      <w:r>
        <w:t xml:space="preserve"> forces</w:t>
      </w:r>
      <w:r>
        <w:br/>
        <w:t xml:space="preserve">B. The forces shown are </w:t>
      </w:r>
      <w:r w:rsidRPr="00A849C0">
        <w:rPr>
          <w:b/>
        </w:rPr>
        <w:t>WORKING TOGETHER / OPPOSITE FORCES</w:t>
      </w:r>
      <w:r>
        <w:br/>
        <w:t xml:space="preserve">C. The Forces are </w:t>
      </w:r>
      <w:r w:rsidRPr="00A849C0">
        <w:rPr>
          <w:b/>
        </w:rPr>
        <w:t>EQUAL / UNEQUAL</w:t>
      </w:r>
      <w:r>
        <w:br/>
        <w:t xml:space="preserve">D. The Forces are </w:t>
      </w:r>
      <w:r w:rsidRPr="00A849C0">
        <w:rPr>
          <w:b/>
        </w:rPr>
        <w:t>BALANCED /UNBALANCED</w:t>
      </w:r>
      <w:r>
        <w:t xml:space="preserve"> with each other</w:t>
      </w:r>
      <w:r>
        <w:br/>
        <w:t xml:space="preserve">E. The resultant force is </w:t>
      </w:r>
      <w:r w:rsidRPr="00A849C0">
        <w:rPr>
          <w:b/>
        </w:rPr>
        <w:t>1000N RIGHT / 1000N LEFT / ZERO</w:t>
      </w:r>
      <w:r>
        <w:br/>
        <w:t xml:space="preserve">F. There </w:t>
      </w:r>
      <w:r w:rsidRPr="00A849C0">
        <w:rPr>
          <w:b/>
        </w:rPr>
        <w:t>IS / IS NO</w:t>
      </w:r>
      <w:r>
        <w:t xml:space="preserve"> motion</w:t>
      </w:r>
      <w:r>
        <w:br/>
      </w:r>
    </w:p>
    <w:p w:rsidR="00A849C0" w:rsidRDefault="00A849C0">
      <w:r>
        <w:br w:type="page"/>
      </w:r>
    </w:p>
    <w:p w:rsidR="00A849C0" w:rsidRDefault="00A849C0" w:rsidP="00A849C0">
      <w:pPr>
        <w:pStyle w:val="ListParagraph"/>
      </w:pPr>
    </w:p>
    <w:p w:rsidR="00A849C0" w:rsidRDefault="00A849C0" w:rsidP="00A849C0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151130</wp:posOffset>
            </wp:positionV>
            <wp:extent cx="5235575" cy="290195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</w:p>
    <w:p w:rsidR="00A849C0" w:rsidRDefault="00A849C0" w:rsidP="00A849C0">
      <w:pPr>
        <w:ind w:left="360"/>
      </w:pPr>
      <w:r>
        <w:t xml:space="preserve">A. The forces shown are </w:t>
      </w:r>
      <w:r w:rsidRPr="00A849C0">
        <w:rPr>
          <w:b/>
        </w:rPr>
        <w:t>PUSHING / PULLING</w:t>
      </w:r>
      <w:r>
        <w:t xml:space="preserve"> forces</w:t>
      </w:r>
      <w:r>
        <w:br/>
        <w:t xml:space="preserve">B. The forces shown are </w:t>
      </w:r>
      <w:r w:rsidRPr="00A849C0">
        <w:rPr>
          <w:b/>
        </w:rPr>
        <w:t>WORKING TOGETHER / OPPOSITE FORCES</w:t>
      </w:r>
      <w:r>
        <w:br/>
        <w:t xml:space="preserve">C. The Forces are </w:t>
      </w:r>
      <w:r w:rsidRPr="00A849C0">
        <w:rPr>
          <w:b/>
        </w:rPr>
        <w:t>EQUAL / UNEQUAL</w:t>
      </w:r>
      <w:r>
        <w:br/>
        <w:t xml:space="preserve">D. The Forces are </w:t>
      </w:r>
      <w:r w:rsidRPr="00A849C0">
        <w:rPr>
          <w:b/>
        </w:rPr>
        <w:t>BALANCED /UNBALANCED</w:t>
      </w:r>
      <w:r>
        <w:t xml:space="preserve"> with each other</w:t>
      </w:r>
      <w:r>
        <w:br/>
        <w:t xml:space="preserve">E. The resultant force is </w:t>
      </w:r>
      <w:r>
        <w:rPr>
          <w:b/>
        </w:rPr>
        <w:t>100N RIGHT / 100</w:t>
      </w:r>
      <w:r w:rsidRPr="00A849C0">
        <w:rPr>
          <w:b/>
        </w:rPr>
        <w:t>N LEFT / ZERO</w:t>
      </w:r>
      <w:r>
        <w:br/>
        <w:t xml:space="preserve">F. There </w:t>
      </w:r>
      <w:r w:rsidRPr="00A849C0">
        <w:rPr>
          <w:b/>
        </w:rPr>
        <w:t>IS / IS NO</w:t>
      </w:r>
      <w:r>
        <w:t xml:space="preserve"> motion</w:t>
      </w:r>
    </w:p>
    <w:p w:rsidR="00A849C0" w:rsidRDefault="00A849C0" w:rsidP="00A849C0">
      <w:pPr>
        <w:ind w:left="360"/>
      </w:pPr>
      <w:r>
        <w:t xml:space="preserve">4. Multiple </w:t>
      </w:r>
      <w:proofErr w:type="gramStart"/>
      <w:r>
        <w:t>Choice</w:t>
      </w:r>
      <w:proofErr w:type="gramEnd"/>
    </w:p>
    <w:p w:rsidR="005808A2" w:rsidRDefault="00A849C0" w:rsidP="00A849C0">
      <w:pPr>
        <w:ind w:left="360"/>
      </w:pPr>
      <w:proofErr w:type="spellStart"/>
      <w:r>
        <w:t>i</w:t>
      </w:r>
      <w:proofErr w:type="spellEnd"/>
      <w:r>
        <w:t>) If an object starts to accelerate, _________________</w:t>
      </w:r>
      <w:r>
        <w:br/>
      </w:r>
      <w:r>
        <w:br/>
        <w:t>a) a balanced force is acting on it</w:t>
      </w:r>
      <w:r>
        <w:br/>
        <w:t>b) gravity is acting on it</w:t>
      </w:r>
      <w:r>
        <w:br/>
        <w:t>c)velocity is acting on it</w:t>
      </w:r>
      <w:r>
        <w:br/>
        <w:t>d) an unbalanced force is acting on it</w:t>
      </w:r>
      <w:r w:rsidR="0001253D">
        <w:br/>
      </w:r>
      <w:r w:rsidR="0001253D">
        <w:br/>
        <w:t>ii) When forces are balanced, the total force ____________</w:t>
      </w:r>
      <w:r w:rsidR="0001253D">
        <w:br/>
      </w:r>
      <w:r w:rsidR="0001253D">
        <w:br/>
        <w:t>a) is greater than the sum of the forces</w:t>
      </w:r>
      <w:r w:rsidR="0001253D">
        <w:br/>
        <w:t>b) is zero</w:t>
      </w:r>
      <w:r w:rsidR="0001253D">
        <w:br/>
        <w:t>c) is negative</w:t>
      </w:r>
      <w:r w:rsidR="0001253D">
        <w:br/>
        <w:t>d</w:t>
      </w:r>
      <w:r w:rsidR="005808A2">
        <w:t>) is equal to the largest force</w:t>
      </w:r>
      <w:r w:rsidR="0001253D">
        <w:br/>
      </w:r>
      <w:r w:rsidR="0001253D">
        <w:br/>
        <w:t>iii) A force is which one of these?</w:t>
      </w:r>
      <w:r w:rsidR="0001253D">
        <w:br/>
      </w:r>
      <w:r w:rsidR="0001253D">
        <w:br/>
        <w:t xml:space="preserve">a) </w:t>
      </w:r>
      <w:proofErr w:type="gramStart"/>
      <w:r w:rsidR="0001253D">
        <w:t>a</w:t>
      </w:r>
      <w:proofErr w:type="gramEnd"/>
      <w:r w:rsidR="0001253D">
        <w:t xml:space="preserve"> push</w:t>
      </w:r>
      <w:r w:rsidR="0001253D">
        <w:br/>
        <w:t>b) a push or pull</w:t>
      </w:r>
      <w:r w:rsidR="0001253D">
        <w:br/>
        <w:t>c) a pull</w:t>
      </w:r>
      <w:r w:rsidR="0001253D">
        <w:br/>
        <w:t>d) none of these</w:t>
      </w:r>
      <w:r w:rsidR="0001253D">
        <w:br/>
      </w:r>
    </w:p>
    <w:p w:rsidR="00A849C0" w:rsidRDefault="0001253D" w:rsidP="00A849C0">
      <w:pPr>
        <w:ind w:left="360"/>
      </w:pPr>
      <w:r>
        <w:lastRenderedPageBreak/>
        <w:br/>
      </w:r>
      <w:proofErr w:type="gramStart"/>
      <w:r>
        <w:t>iv) Force</w:t>
      </w:r>
      <w:proofErr w:type="gramEnd"/>
      <w:r>
        <w:t xml:space="preserve"> is measured in which units?</w:t>
      </w:r>
      <w:r>
        <w:br/>
      </w:r>
      <w:r>
        <w:br/>
        <w:t xml:space="preserve">a) </w:t>
      </w:r>
      <w:proofErr w:type="gramStart"/>
      <w:r>
        <w:t>kilograms</w:t>
      </w:r>
      <w:proofErr w:type="gramEnd"/>
      <w:r>
        <w:br/>
        <w:t>b) Newtons</w:t>
      </w:r>
      <w:r>
        <w:br/>
        <w:t>c) degrees</w:t>
      </w:r>
      <w:r>
        <w:br/>
        <w:t>d) metres per second squared</w:t>
      </w:r>
      <w:r>
        <w:br/>
      </w:r>
    </w:p>
    <w:p w:rsidR="0001253D" w:rsidRDefault="0001253D" w:rsidP="00A849C0">
      <w:pPr>
        <w:ind w:left="360"/>
      </w:pPr>
      <w:r>
        <w:t>3. Give two examples of pushing force and pulling force</w:t>
      </w:r>
      <w:proofErr w:type="gramStart"/>
      <w:r>
        <w:t>:</w:t>
      </w:r>
      <w:proofErr w:type="gramEnd"/>
      <w:r>
        <w:br/>
      </w:r>
      <w:r>
        <w:br/>
        <w:t xml:space="preserve">Pushing  1) </w:t>
      </w:r>
      <w:r>
        <w:br/>
        <w:t xml:space="preserve">                2)</w:t>
      </w:r>
      <w:r>
        <w:br/>
      </w:r>
      <w:r>
        <w:br/>
        <w:t>Pulling 1)</w:t>
      </w:r>
      <w:r>
        <w:br/>
        <w:t xml:space="preserve">             2)</w:t>
      </w:r>
      <w:r w:rsidR="00C230DC">
        <w:br/>
      </w:r>
    </w:p>
    <w:p w:rsidR="00C230DC" w:rsidRDefault="00C230DC" w:rsidP="00A849C0">
      <w:pPr>
        <w:ind w:left="360"/>
      </w:pPr>
      <w:r>
        <w:t>4. Write whether high or low amount of friction is wanted</w:t>
      </w:r>
    </w:p>
    <w:p w:rsidR="00C230DC" w:rsidRDefault="00C230DC" w:rsidP="00A849C0">
      <w:pPr>
        <w:ind w:left="360"/>
      </w:pPr>
      <w:r>
        <w:t>a) Jack skiing</w:t>
      </w:r>
      <w:r>
        <w:br/>
        <w:t>b) Jill climbing</w:t>
      </w:r>
      <w:r>
        <w:br/>
        <w:t>c) Samir playing soccer on a wet field</w:t>
      </w:r>
      <w:r>
        <w:br/>
        <w:t>d) Car breaking</w:t>
      </w:r>
      <w:r>
        <w:br/>
        <w:t>e) Bike race</w:t>
      </w:r>
    </w:p>
    <w:p w:rsidR="00C230DC" w:rsidRDefault="00C230DC" w:rsidP="00A849C0">
      <w:pPr>
        <w:ind w:left="360"/>
      </w:pPr>
      <w:r>
        <w:t>5. Name the forces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i</w:t>
      </w:r>
      <w:proofErr w:type="spellEnd"/>
      <w:r>
        <w:t>) the force which pulls you down</w:t>
      </w:r>
      <w:r>
        <w:br/>
        <w:t>ii) this force helps you hold things</w:t>
      </w:r>
      <w:r>
        <w:br/>
        <w:t>iii) this force rubs things away</w:t>
      </w:r>
      <w:r>
        <w:br/>
        <w:t>iv) this force moves metals closer</w:t>
      </w:r>
      <w:r>
        <w:br/>
        <w:t>v) this force made your hair stand on the ends</w:t>
      </w: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5808A2" w:rsidRDefault="005808A2" w:rsidP="00A849C0">
      <w:pPr>
        <w:ind w:left="360"/>
      </w:pPr>
    </w:p>
    <w:p w:rsidR="00C230DC" w:rsidRDefault="00C230DC" w:rsidP="005808A2">
      <w:pPr>
        <w:ind w:left="360"/>
        <w:rPr>
          <w:noProof/>
          <w:lang w:eastAsia="en-AU"/>
        </w:rPr>
      </w:pPr>
      <w:r>
        <w:lastRenderedPageBreak/>
        <w:t>6. Decide whether each picture/statement below indicates MORE or LESS friction</w:t>
      </w:r>
      <w:r>
        <w:br/>
      </w:r>
    </w:p>
    <w:p w:rsidR="00C230DC" w:rsidRDefault="00C230DC" w:rsidP="00A849C0">
      <w:pPr>
        <w:ind w:left="36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71A0B30" wp14:editId="7D2BF49E">
            <wp:extent cx="5857875" cy="40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51" cy="404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DC" w:rsidRDefault="00C230DC" w:rsidP="00A849C0">
      <w:pPr>
        <w:ind w:left="360"/>
        <w:rPr>
          <w:noProof/>
          <w:lang w:eastAsia="en-AU"/>
        </w:rPr>
      </w:pPr>
      <w:r>
        <w:rPr>
          <w:noProof/>
          <w:lang w:eastAsia="en-AU"/>
        </w:rPr>
        <w:t>7. Write below which are contact or non-contact forces:</w:t>
      </w:r>
    </w:p>
    <w:p w:rsidR="00C230DC" w:rsidRDefault="00C230DC" w:rsidP="005808A2">
      <w:pPr>
        <w:ind w:left="36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60F17146" wp14:editId="29937009">
            <wp:extent cx="5731510" cy="47242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C230DC" w:rsidTr="00C230DC">
        <w:tc>
          <w:tcPr>
            <w:tcW w:w="4621" w:type="dxa"/>
          </w:tcPr>
          <w:p w:rsidR="00C230DC" w:rsidRPr="00C230DC" w:rsidRDefault="00C230DC" w:rsidP="00A849C0">
            <w:pPr>
              <w:rPr>
                <w:b/>
                <w:noProof/>
                <w:lang w:eastAsia="en-AU"/>
              </w:rPr>
            </w:pPr>
            <w:r w:rsidRPr="00C230DC">
              <w:rPr>
                <w:b/>
                <w:noProof/>
                <w:lang w:eastAsia="en-AU"/>
              </w:rPr>
              <w:t>CONTACT</w:t>
            </w:r>
          </w:p>
        </w:tc>
        <w:tc>
          <w:tcPr>
            <w:tcW w:w="4621" w:type="dxa"/>
          </w:tcPr>
          <w:p w:rsidR="00C230DC" w:rsidRPr="00C230DC" w:rsidRDefault="00C230DC" w:rsidP="00A849C0">
            <w:pPr>
              <w:rPr>
                <w:b/>
                <w:noProof/>
                <w:lang w:eastAsia="en-AU"/>
              </w:rPr>
            </w:pPr>
            <w:r w:rsidRPr="00C230DC">
              <w:rPr>
                <w:b/>
                <w:noProof/>
                <w:lang w:eastAsia="en-AU"/>
              </w:rPr>
              <w:t>NON CONTACT</w:t>
            </w:r>
          </w:p>
        </w:tc>
      </w:tr>
      <w:tr w:rsidR="00C230DC" w:rsidTr="00C230DC"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</w:tr>
      <w:tr w:rsidR="00C230DC" w:rsidTr="00C230DC"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</w:tr>
      <w:tr w:rsidR="00C230DC" w:rsidTr="00C230DC"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</w:tr>
      <w:tr w:rsidR="00C230DC" w:rsidTr="00C230DC"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</w:tr>
      <w:tr w:rsidR="00C230DC" w:rsidTr="00C230DC"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  <w:tc>
          <w:tcPr>
            <w:tcW w:w="4621" w:type="dxa"/>
          </w:tcPr>
          <w:p w:rsidR="00C230DC" w:rsidRDefault="00C230DC" w:rsidP="00A849C0">
            <w:pPr>
              <w:rPr>
                <w:noProof/>
                <w:lang w:eastAsia="en-AU"/>
              </w:rPr>
            </w:pPr>
          </w:p>
        </w:tc>
      </w:tr>
    </w:tbl>
    <w:p w:rsidR="00C230DC" w:rsidRDefault="00C230DC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</w:p>
    <w:p w:rsidR="005808A2" w:rsidRDefault="005808A2" w:rsidP="00A849C0">
      <w:pPr>
        <w:ind w:left="360"/>
        <w:rPr>
          <w:noProof/>
          <w:lang w:eastAsia="en-AU"/>
        </w:rPr>
      </w:pPr>
      <w:bookmarkStart w:id="0" w:name="_GoBack"/>
      <w:bookmarkEnd w:id="0"/>
    </w:p>
    <w:p w:rsidR="00C230DC" w:rsidRDefault="005808A2" w:rsidP="00A849C0">
      <w:pPr>
        <w:ind w:left="360"/>
      </w:pPr>
      <w:r>
        <w:lastRenderedPageBreak/>
        <w:t xml:space="preserve">8. </w:t>
      </w:r>
    </w:p>
    <w:p w:rsidR="005808A2" w:rsidRDefault="005808A2" w:rsidP="00A849C0">
      <w:pPr>
        <w:ind w:left="360"/>
      </w:pPr>
      <w:r>
        <w:rPr>
          <w:noProof/>
          <w:lang w:eastAsia="en-AU"/>
        </w:rPr>
        <w:drawing>
          <wp:inline distT="0" distB="0" distL="0" distR="0" wp14:anchorId="1C41EB2F" wp14:editId="27E8396D">
            <wp:extent cx="5768639" cy="29622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205" cy="296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8A2" w:rsidSect="00580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4484E"/>
    <w:multiLevelType w:val="hybridMultilevel"/>
    <w:tmpl w:val="86AE31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F5"/>
    <w:rsid w:val="0001253D"/>
    <w:rsid w:val="00462D1C"/>
    <w:rsid w:val="004E7A57"/>
    <w:rsid w:val="0050734E"/>
    <w:rsid w:val="005808A2"/>
    <w:rsid w:val="00653FF5"/>
    <w:rsid w:val="007524CD"/>
    <w:rsid w:val="00A849C0"/>
    <w:rsid w:val="00C2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2ADF8ECA</Template>
  <TotalTime>92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FARM Malcolm</cp:lastModifiedBy>
  <cp:revision>4</cp:revision>
  <dcterms:created xsi:type="dcterms:W3CDTF">2018-09-04T04:53:00Z</dcterms:created>
  <dcterms:modified xsi:type="dcterms:W3CDTF">2018-09-04T06:25:00Z</dcterms:modified>
</cp:coreProperties>
</file>