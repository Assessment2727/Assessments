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BC3" w14:textId="77777777" w:rsidR="00883694" w:rsidRPr="00CB2749" w:rsidRDefault="00D3734D" w:rsidP="00AD036C">
      <w:pPr>
        <w:jc w:val="center"/>
        <w:rPr>
          <w:rFonts w:ascii="Times New Roman" w:hAnsi="Times New Roman"/>
        </w:rPr>
      </w:pPr>
      <w:r w:rsidRPr="00CB2749">
        <w:rPr>
          <w:rFonts w:ascii="Times New Roman" w:hAnsi="Times New Roman"/>
          <w:noProof/>
          <w:lang w:eastAsia="en-AU"/>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CB2749" w:rsidRDefault="00883694">
      <w:pPr>
        <w:rPr>
          <w:rFonts w:ascii="Times New Roman" w:hAnsi="Times New Roman"/>
        </w:rPr>
      </w:pPr>
    </w:p>
    <w:p w14:paraId="25B9163F" w14:textId="6ED575FB" w:rsidR="00543E9A" w:rsidRPr="00CB2749" w:rsidRDefault="00543E9A" w:rsidP="00AD036C">
      <w:pPr>
        <w:jc w:val="center"/>
        <w:rPr>
          <w:rFonts w:ascii="Times New Roman" w:hAnsi="Times New Roman"/>
          <w:b/>
          <w:sz w:val="40"/>
          <w:szCs w:val="40"/>
        </w:rPr>
      </w:pPr>
      <w:r w:rsidRPr="00CB2749">
        <w:rPr>
          <w:rFonts w:ascii="Times New Roman" w:hAnsi="Times New Roman"/>
          <w:b/>
          <w:sz w:val="40"/>
          <w:szCs w:val="40"/>
        </w:rPr>
        <w:t>YEAR:</w:t>
      </w:r>
      <w:r w:rsidR="008B3419" w:rsidRPr="00CB2749">
        <w:rPr>
          <w:rFonts w:ascii="Times New Roman" w:hAnsi="Times New Roman"/>
          <w:b/>
          <w:sz w:val="40"/>
          <w:szCs w:val="40"/>
        </w:rPr>
        <w:t xml:space="preserve"> 7</w:t>
      </w:r>
    </w:p>
    <w:p w14:paraId="48972EA7" w14:textId="0FDDC8A6" w:rsidR="00543E9A" w:rsidRPr="00CB2749" w:rsidRDefault="00543E9A" w:rsidP="00764F74">
      <w:pPr>
        <w:jc w:val="center"/>
        <w:rPr>
          <w:rFonts w:ascii="Times New Roman" w:hAnsi="Times New Roman"/>
          <w:b/>
          <w:sz w:val="40"/>
          <w:szCs w:val="40"/>
        </w:rPr>
      </w:pPr>
      <w:r w:rsidRPr="00CB2749">
        <w:rPr>
          <w:rFonts w:ascii="Times New Roman" w:hAnsi="Times New Roman"/>
          <w:b/>
          <w:sz w:val="40"/>
          <w:szCs w:val="40"/>
        </w:rPr>
        <w:t>SUBJECT:</w:t>
      </w:r>
      <w:r w:rsidR="00AD036C" w:rsidRPr="00CB2749">
        <w:rPr>
          <w:rFonts w:ascii="Times New Roman" w:hAnsi="Times New Roman"/>
          <w:b/>
          <w:sz w:val="40"/>
          <w:szCs w:val="40"/>
        </w:rPr>
        <w:t xml:space="preserve"> SCIENCE</w:t>
      </w:r>
      <w:r w:rsidR="008D4A91">
        <w:rPr>
          <w:rFonts w:ascii="Times New Roman" w:hAnsi="Times New Roman"/>
          <w:b/>
          <w:sz w:val="40"/>
          <w:szCs w:val="40"/>
        </w:rPr>
        <w:t xml:space="preserve"> </w:t>
      </w:r>
      <w:bookmarkStart w:id="0" w:name="_GoBack"/>
      <w:bookmarkEnd w:id="0"/>
    </w:p>
    <w:p w14:paraId="6AE5863F" w14:textId="77777777" w:rsidR="00883694" w:rsidRPr="00CB2749" w:rsidRDefault="00883694">
      <w:pPr>
        <w:rPr>
          <w:rFonts w:ascii="Times New Roman" w:hAnsi="Times New Roman"/>
          <w:b/>
          <w:sz w:val="32"/>
          <w:szCs w:val="32"/>
        </w:rPr>
      </w:pPr>
    </w:p>
    <w:p w14:paraId="025C06F7" w14:textId="77777777" w:rsidR="00883694" w:rsidRPr="00CB2749" w:rsidRDefault="00883694">
      <w:pPr>
        <w:rPr>
          <w:rFonts w:ascii="Times New Roman" w:hAnsi="Times New Roman"/>
          <w:b/>
          <w:sz w:val="32"/>
          <w:szCs w:val="32"/>
        </w:rPr>
      </w:pPr>
    </w:p>
    <w:p w14:paraId="1F83F0BF" w14:textId="637C7F1D" w:rsidR="00543E9A" w:rsidRPr="00CB2749" w:rsidRDefault="00543E9A">
      <w:pPr>
        <w:rPr>
          <w:rFonts w:ascii="Times New Roman" w:hAnsi="Times New Roman"/>
          <w:b/>
          <w:sz w:val="32"/>
          <w:szCs w:val="32"/>
        </w:rPr>
      </w:pPr>
      <w:r w:rsidRPr="00CB2749">
        <w:rPr>
          <w:rFonts w:ascii="Times New Roman" w:hAnsi="Times New Roman"/>
          <w:b/>
          <w:sz w:val="32"/>
          <w:szCs w:val="32"/>
        </w:rPr>
        <w:t>TEST:</w:t>
      </w:r>
      <w:r w:rsidR="00AD036C" w:rsidRPr="00CB2749">
        <w:rPr>
          <w:rFonts w:ascii="Times New Roman" w:hAnsi="Times New Roman"/>
          <w:b/>
          <w:sz w:val="32"/>
          <w:szCs w:val="32"/>
        </w:rPr>
        <w:t xml:space="preserve"> </w:t>
      </w:r>
      <w:r w:rsidR="008B3419" w:rsidRPr="00CB2749">
        <w:rPr>
          <w:rFonts w:ascii="Times New Roman" w:hAnsi="Times New Roman"/>
          <w:b/>
          <w:sz w:val="32"/>
          <w:szCs w:val="32"/>
        </w:rPr>
        <w:t>Simple Machines</w:t>
      </w:r>
    </w:p>
    <w:p w14:paraId="570610DF" w14:textId="77777777" w:rsidR="00786B09" w:rsidRPr="00CB2749" w:rsidRDefault="00786B09">
      <w:pPr>
        <w:rPr>
          <w:rFonts w:ascii="Times New Roman" w:hAnsi="Times New Roman"/>
          <w:b/>
          <w:sz w:val="32"/>
          <w:szCs w:val="32"/>
        </w:rPr>
      </w:pPr>
    </w:p>
    <w:p w14:paraId="23B7A004" w14:textId="4676E7F8" w:rsidR="00543E9A" w:rsidRPr="00CB2749" w:rsidRDefault="00543E9A">
      <w:pPr>
        <w:rPr>
          <w:rFonts w:ascii="Times New Roman" w:hAnsi="Times New Roman"/>
          <w:b/>
          <w:sz w:val="32"/>
          <w:szCs w:val="32"/>
        </w:rPr>
      </w:pPr>
      <w:r w:rsidRPr="00CB2749">
        <w:rPr>
          <w:rFonts w:ascii="Times New Roman" w:hAnsi="Times New Roman"/>
          <w:b/>
          <w:sz w:val="32"/>
          <w:szCs w:val="32"/>
        </w:rPr>
        <w:t>TIME:</w:t>
      </w:r>
      <w:r w:rsidR="00AD036C" w:rsidRPr="00CB2749">
        <w:rPr>
          <w:rFonts w:ascii="Times New Roman" w:hAnsi="Times New Roman"/>
          <w:b/>
          <w:sz w:val="32"/>
          <w:szCs w:val="32"/>
        </w:rPr>
        <w:t xml:space="preserve"> </w:t>
      </w:r>
      <w:r w:rsidR="008B3419" w:rsidRPr="00CB2749">
        <w:rPr>
          <w:rFonts w:ascii="Times New Roman" w:hAnsi="Times New Roman"/>
          <w:b/>
          <w:sz w:val="32"/>
          <w:szCs w:val="32"/>
        </w:rPr>
        <w:t>3</w:t>
      </w:r>
      <w:r w:rsidR="00FD5766" w:rsidRPr="00CB2749">
        <w:rPr>
          <w:rFonts w:ascii="Times New Roman" w:hAnsi="Times New Roman"/>
          <w:b/>
          <w:sz w:val="32"/>
          <w:szCs w:val="32"/>
        </w:rPr>
        <w:t>5 mins</w:t>
      </w:r>
    </w:p>
    <w:p w14:paraId="0A7B2E56" w14:textId="77777777" w:rsidR="00786B09" w:rsidRPr="00CB2749" w:rsidRDefault="00786B09">
      <w:pPr>
        <w:rPr>
          <w:rFonts w:ascii="Times New Roman" w:hAnsi="Times New Roman"/>
          <w:b/>
          <w:sz w:val="32"/>
          <w:szCs w:val="32"/>
        </w:rPr>
      </w:pPr>
    </w:p>
    <w:p w14:paraId="56826EA7" w14:textId="49C80FF2" w:rsidR="00575CD0" w:rsidRPr="00CB2749" w:rsidRDefault="00543E9A" w:rsidP="00575CD0">
      <w:pPr>
        <w:rPr>
          <w:rFonts w:ascii="Times New Roman" w:hAnsi="Times New Roman"/>
          <w:b/>
          <w:sz w:val="32"/>
          <w:szCs w:val="32"/>
        </w:rPr>
      </w:pPr>
      <w:r w:rsidRPr="00CB2749">
        <w:rPr>
          <w:rFonts w:ascii="Times New Roman" w:hAnsi="Times New Roman"/>
          <w:b/>
          <w:sz w:val="32"/>
          <w:szCs w:val="32"/>
        </w:rPr>
        <w:t>QUESTIONS:</w:t>
      </w:r>
      <w:r w:rsidR="00AD036C" w:rsidRPr="00CB2749">
        <w:rPr>
          <w:rFonts w:ascii="Times New Roman" w:hAnsi="Times New Roman"/>
          <w:b/>
          <w:sz w:val="32"/>
          <w:szCs w:val="32"/>
        </w:rPr>
        <w:t xml:space="preserve"> </w:t>
      </w:r>
      <w:r w:rsidR="00575CD0" w:rsidRPr="00CB2749">
        <w:rPr>
          <w:rFonts w:ascii="Times New Roman" w:hAnsi="Times New Roman"/>
          <w:b/>
          <w:sz w:val="32"/>
          <w:szCs w:val="32"/>
        </w:rPr>
        <w:tab/>
      </w:r>
      <w:r w:rsidR="00F11252" w:rsidRPr="00CB2749">
        <w:rPr>
          <w:rFonts w:ascii="Times New Roman" w:hAnsi="Times New Roman"/>
          <w:b/>
          <w:sz w:val="32"/>
          <w:szCs w:val="32"/>
        </w:rPr>
        <w:t xml:space="preserve">Part A: </w:t>
      </w:r>
      <w:r w:rsidR="00AD036C" w:rsidRPr="00CB2749">
        <w:rPr>
          <w:rFonts w:ascii="Times New Roman" w:hAnsi="Times New Roman"/>
          <w:b/>
          <w:sz w:val="32"/>
          <w:szCs w:val="32"/>
        </w:rPr>
        <w:t>Multiple Choice Questions</w:t>
      </w:r>
      <w:r w:rsidR="00FD5766" w:rsidRPr="00CB2749">
        <w:rPr>
          <w:rFonts w:ascii="Times New Roman" w:hAnsi="Times New Roman"/>
          <w:b/>
          <w:sz w:val="32"/>
          <w:szCs w:val="32"/>
        </w:rPr>
        <w:t xml:space="preserve"> </w:t>
      </w:r>
      <w:r w:rsidR="00786B09" w:rsidRPr="00CB2749">
        <w:rPr>
          <w:rFonts w:ascii="Times New Roman" w:hAnsi="Times New Roman"/>
          <w:b/>
          <w:sz w:val="32"/>
          <w:szCs w:val="32"/>
        </w:rPr>
        <w:t xml:space="preserve">      </w:t>
      </w:r>
      <w:r w:rsidR="006C5781" w:rsidRPr="00CB2749">
        <w:rPr>
          <w:rFonts w:ascii="Times New Roman" w:hAnsi="Times New Roman"/>
          <w:b/>
          <w:sz w:val="32"/>
          <w:szCs w:val="32"/>
        </w:rPr>
        <w:t xml:space="preserve"> </w:t>
      </w:r>
      <w:r w:rsidR="00FD5766" w:rsidRPr="00CB2749">
        <w:rPr>
          <w:rFonts w:ascii="Times New Roman" w:hAnsi="Times New Roman"/>
          <w:b/>
          <w:sz w:val="32"/>
          <w:szCs w:val="32"/>
        </w:rPr>
        <w:t>(1</w:t>
      </w:r>
      <w:r w:rsidR="00F11252" w:rsidRPr="00CB2749">
        <w:rPr>
          <w:rFonts w:ascii="Times New Roman" w:hAnsi="Times New Roman"/>
          <w:b/>
          <w:sz w:val="32"/>
          <w:szCs w:val="32"/>
        </w:rPr>
        <w:t>0 marks)</w:t>
      </w:r>
    </w:p>
    <w:p w14:paraId="64DBD528" w14:textId="4961A81D" w:rsidR="00AD036C" w:rsidRPr="00CB2749" w:rsidRDefault="00575CD0" w:rsidP="00575CD0">
      <w:pPr>
        <w:rPr>
          <w:rFonts w:ascii="Times New Roman" w:hAnsi="Times New Roman"/>
          <w:b/>
          <w:sz w:val="32"/>
          <w:szCs w:val="32"/>
        </w:rPr>
      </w:pPr>
      <w:r w:rsidRPr="00CB2749">
        <w:rPr>
          <w:rFonts w:ascii="Times New Roman" w:hAnsi="Times New Roman"/>
          <w:b/>
          <w:sz w:val="32"/>
          <w:szCs w:val="32"/>
        </w:rPr>
        <w:tab/>
      </w:r>
      <w:r w:rsidRPr="00CB2749">
        <w:rPr>
          <w:rFonts w:ascii="Times New Roman" w:hAnsi="Times New Roman"/>
          <w:b/>
          <w:sz w:val="32"/>
          <w:szCs w:val="32"/>
        </w:rPr>
        <w:tab/>
      </w:r>
      <w:r w:rsidRPr="00CB2749">
        <w:rPr>
          <w:rFonts w:ascii="Times New Roman" w:hAnsi="Times New Roman"/>
          <w:b/>
          <w:sz w:val="32"/>
          <w:szCs w:val="32"/>
        </w:rPr>
        <w:tab/>
      </w:r>
      <w:r w:rsidR="00D70913" w:rsidRPr="00CB2749">
        <w:rPr>
          <w:rFonts w:ascii="Times New Roman" w:hAnsi="Times New Roman"/>
          <w:b/>
          <w:sz w:val="32"/>
          <w:szCs w:val="32"/>
        </w:rPr>
        <w:t>Part B</w:t>
      </w:r>
      <w:r w:rsidR="00AD036C" w:rsidRPr="00CB2749">
        <w:rPr>
          <w:rFonts w:ascii="Times New Roman" w:hAnsi="Times New Roman"/>
          <w:b/>
          <w:sz w:val="32"/>
          <w:szCs w:val="32"/>
        </w:rPr>
        <w:t>:  Short Answer Questions</w:t>
      </w:r>
      <w:r w:rsidR="00F11252" w:rsidRPr="00CB2749">
        <w:rPr>
          <w:rFonts w:ascii="Times New Roman" w:hAnsi="Times New Roman"/>
          <w:b/>
          <w:sz w:val="32"/>
          <w:szCs w:val="32"/>
        </w:rPr>
        <w:t xml:space="preserve"> </w:t>
      </w:r>
      <w:r w:rsidR="00616247" w:rsidRPr="00CB2749">
        <w:rPr>
          <w:rFonts w:ascii="Times New Roman" w:hAnsi="Times New Roman"/>
          <w:b/>
          <w:sz w:val="32"/>
          <w:szCs w:val="32"/>
        </w:rPr>
        <w:t xml:space="preserve">    </w:t>
      </w:r>
      <w:r w:rsidR="00786B09" w:rsidRPr="00CB2749">
        <w:rPr>
          <w:rFonts w:ascii="Times New Roman" w:hAnsi="Times New Roman"/>
          <w:b/>
          <w:sz w:val="32"/>
          <w:szCs w:val="32"/>
        </w:rPr>
        <w:t xml:space="preserve">      </w:t>
      </w:r>
      <w:r w:rsidR="008B3419" w:rsidRPr="00CB2749">
        <w:rPr>
          <w:rFonts w:ascii="Times New Roman" w:hAnsi="Times New Roman"/>
          <w:b/>
          <w:sz w:val="32"/>
          <w:szCs w:val="32"/>
        </w:rPr>
        <w:t>(1</w:t>
      </w:r>
      <w:r w:rsidR="00AA731C">
        <w:rPr>
          <w:rFonts w:ascii="Times New Roman" w:hAnsi="Times New Roman"/>
          <w:b/>
          <w:sz w:val="32"/>
          <w:szCs w:val="32"/>
        </w:rPr>
        <w:t>8</w:t>
      </w:r>
      <w:r w:rsidR="00F11252" w:rsidRPr="00CB2749">
        <w:rPr>
          <w:rFonts w:ascii="Times New Roman" w:hAnsi="Times New Roman"/>
          <w:b/>
          <w:sz w:val="32"/>
          <w:szCs w:val="32"/>
        </w:rPr>
        <w:t xml:space="preserve"> marks)</w:t>
      </w:r>
    </w:p>
    <w:p w14:paraId="2F8035E9" w14:textId="7DC6BB34" w:rsidR="004402D7" w:rsidRPr="00CB2749" w:rsidRDefault="008B3419" w:rsidP="00575CD0">
      <w:pPr>
        <w:rPr>
          <w:rFonts w:ascii="Times New Roman" w:hAnsi="Times New Roman"/>
          <w:b/>
          <w:sz w:val="32"/>
          <w:szCs w:val="32"/>
        </w:rPr>
      </w:pPr>
      <w:r w:rsidRPr="00CB2749">
        <w:rPr>
          <w:rFonts w:ascii="Times New Roman" w:hAnsi="Times New Roman"/>
          <w:b/>
          <w:sz w:val="32"/>
          <w:szCs w:val="32"/>
        </w:rPr>
        <w:t xml:space="preserve">                            </w:t>
      </w:r>
    </w:p>
    <w:p w14:paraId="32AD5F9A" w14:textId="77777777" w:rsidR="00786B09" w:rsidRPr="00CB2749" w:rsidRDefault="00786B09" w:rsidP="00575CD0">
      <w:pPr>
        <w:rPr>
          <w:rFonts w:ascii="Times New Roman" w:hAnsi="Times New Roman"/>
          <w:b/>
          <w:sz w:val="32"/>
          <w:szCs w:val="32"/>
        </w:rPr>
      </w:pPr>
    </w:p>
    <w:p w14:paraId="27D880EA" w14:textId="166A6396" w:rsidR="00AD036C" w:rsidRPr="00CB2749" w:rsidRDefault="006C5781" w:rsidP="00786B09">
      <w:pPr>
        <w:rPr>
          <w:rFonts w:ascii="Times New Roman" w:hAnsi="Times New Roman"/>
          <w:b/>
          <w:sz w:val="32"/>
          <w:szCs w:val="32"/>
        </w:rPr>
      </w:pPr>
      <w:r w:rsidRPr="00CB2749">
        <w:rPr>
          <w:rFonts w:ascii="Times New Roman" w:hAnsi="Times New Roman"/>
          <w:b/>
          <w:sz w:val="32"/>
          <w:szCs w:val="32"/>
        </w:rPr>
        <w:t xml:space="preserve">                              </w:t>
      </w:r>
      <w:r w:rsidR="00F11252" w:rsidRPr="00CB2749">
        <w:rPr>
          <w:rFonts w:ascii="Times New Roman" w:hAnsi="Times New Roman"/>
          <w:b/>
          <w:sz w:val="32"/>
          <w:szCs w:val="32"/>
        </w:rPr>
        <w:t xml:space="preserve"> </w:t>
      </w:r>
    </w:p>
    <w:p w14:paraId="37D6587D" w14:textId="60415D1F" w:rsidR="00543E9A" w:rsidRPr="00CB2749" w:rsidRDefault="00543E9A">
      <w:pPr>
        <w:rPr>
          <w:rFonts w:ascii="Times New Roman" w:hAnsi="Times New Roman"/>
          <w:b/>
          <w:sz w:val="32"/>
          <w:szCs w:val="32"/>
        </w:rPr>
      </w:pPr>
      <w:r w:rsidRPr="00CB2749">
        <w:rPr>
          <w:rFonts w:ascii="Times New Roman" w:hAnsi="Times New Roman"/>
          <w:b/>
          <w:sz w:val="32"/>
          <w:szCs w:val="32"/>
        </w:rPr>
        <w:t>TOTAL MARKS:</w:t>
      </w:r>
      <w:r w:rsidR="005F14FB" w:rsidRPr="00CB2749">
        <w:rPr>
          <w:rFonts w:ascii="Times New Roman" w:hAnsi="Times New Roman"/>
          <w:b/>
          <w:sz w:val="32"/>
          <w:szCs w:val="32"/>
        </w:rPr>
        <w:t xml:space="preserve">  </w:t>
      </w:r>
      <w:r w:rsidR="008B3419" w:rsidRPr="00CB2749">
        <w:rPr>
          <w:rFonts w:ascii="Times New Roman" w:hAnsi="Times New Roman"/>
          <w:b/>
          <w:sz w:val="32"/>
          <w:szCs w:val="32"/>
        </w:rPr>
        <w:t>2</w:t>
      </w:r>
      <w:r w:rsidR="00ED2140">
        <w:rPr>
          <w:rFonts w:ascii="Times New Roman" w:hAnsi="Times New Roman"/>
          <w:b/>
          <w:sz w:val="32"/>
          <w:szCs w:val="32"/>
        </w:rPr>
        <w:t>8</w:t>
      </w:r>
      <w:r w:rsidR="005F14FB" w:rsidRPr="00CB2749">
        <w:rPr>
          <w:rFonts w:ascii="Times New Roman" w:hAnsi="Times New Roman"/>
          <w:b/>
          <w:sz w:val="32"/>
          <w:szCs w:val="32"/>
        </w:rPr>
        <w:t xml:space="preserve"> marks</w:t>
      </w:r>
    </w:p>
    <w:p w14:paraId="4310BB74" w14:textId="56A85173" w:rsidR="00D70913" w:rsidRPr="00CB2749" w:rsidRDefault="00BD2066" w:rsidP="00D70913">
      <w:pPr>
        <w:rPr>
          <w:rFonts w:ascii="Times New Roman" w:hAnsi="Times New Roman"/>
          <w:b/>
          <w:sz w:val="32"/>
          <w:szCs w:val="32"/>
        </w:rPr>
      </w:pPr>
      <w:r w:rsidRPr="00CB2749">
        <w:rPr>
          <w:rFonts w:ascii="Times New Roman" w:hAnsi="Times New Roman"/>
          <w:b/>
          <w:sz w:val="28"/>
          <w:szCs w:val="28"/>
        </w:rPr>
        <w:lastRenderedPageBreak/>
        <w:t xml:space="preserve">SECTION ONE: </w:t>
      </w:r>
      <w:r w:rsidR="00D70913" w:rsidRPr="00CB2749">
        <w:rPr>
          <w:rFonts w:ascii="Times New Roman" w:hAnsi="Times New Roman"/>
          <w:b/>
          <w:sz w:val="28"/>
          <w:szCs w:val="28"/>
        </w:rPr>
        <w:t>Multiple Choice</w:t>
      </w:r>
      <w:r w:rsidR="00E35E3A" w:rsidRPr="00CB2749">
        <w:rPr>
          <w:rFonts w:ascii="Times New Roman" w:hAnsi="Times New Roman"/>
          <w:b/>
          <w:sz w:val="28"/>
          <w:szCs w:val="28"/>
        </w:rPr>
        <w:t xml:space="preserve"> Questions</w:t>
      </w:r>
      <w:r w:rsidR="005D67C9" w:rsidRPr="00CB2749">
        <w:rPr>
          <w:rFonts w:ascii="Times New Roman" w:hAnsi="Times New Roman"/>
          <w:b/>
          <w:sz w:val="28"/>
          <w:szCs w:val="28"/>
        </w:rPr>
        <w:t xml:space="preserve">   </w:t>
      </w:r>
      <w:r w:rsidR="00B731AD">
        <w:rPr>
          <w:rFonts w:ascii="Times New Roman" w:hAnsi="Times New Roman"/>
          <w:b/>
          <w:sz w:val="28"/>
          <w:szCs w:val="28"/>
        </w:rPr>
        <w:t xml:space="preserve">                         </w:t>
      </w:r>
      <w:r w:rsidR="00B81D50" w:rsidRPr="00CB2749">
        <w:rPr>
          <w:rFonts w:ascii="Times New Roman" w:hAnsi="Times New Roman"/>
          <w:b/>
          <w:sz w:val="28"/>
          <w:szCs w:val="28"/>
        </w:rPr>
        <w:t xml:space="preserve"> </w:t>
      </w:r>
      <w:r w:rsidR="005D67C9" w:rsidRPr="00CB2749">
        <w:rPr>
          <w:rFonts w:ascii="Times New Roman" w:hAnsi="Times New Roman"/>
          <w:b/>
          <w:sz w:val="28"/>
          <w:szCs w:val="28"/>
        </w:rPr>
        <w:t>(1</w:t>
      </w:r>
      <w:r w:rsidR="00B75919" w:rsidRPr="00CB2749">
        <w:rPr>
          <w:rFonts w:ascii="Times New Roman" w:hAnsi="Times New Roman"/>
          <w:b/>
          <w:sz w:val="28"/>
          <w:szCs w:val="28"/>
        </w:rPr>
        <w:t xml:space="preserve"> </w:t>
      </w:r>
      <w:r w:rsidR="005D67C9" w:rsidRPr="00CB2749">
        <w:rPr>
          <w:rFonts w:ascii="Times New Roman" w:hAnsi="Times New Roman"/>
          <w:b/>
          <w:sz w:val="28"/>
          <w:szCs w:val="28"/>
        </w:rPr>
        <w:t>mark each)</w:t>
      </w:r>
    </w:p>
    <w:p w14:paraId="73F433D1" w14:textId="6EEFEEF6" w:rsidR="00475199" w:rsidRPr="00CB2749" w:rsidRDefault="00E35E3A" w:rsidP="005D67C9">
      <w:pPr>
        <w:spacing w:after="0"/>
        <w:rPr>
          <w:rFonts w:ascii="Times New Roman" w:hAnsi="Times New Roman"/>
          <w:b/>
          <w:sz w:val="28"/>
          <w:szCs w:val="28"/>
        </w:rPr>
      </w:pPr>
      <w:r w:rsidRPr="00CB2749">
        <w:rPr>
          <w:rFonts w:ascii="Times New Roman" w:hAnsi="Times New Roman"/>
          <w:b/>
          <w:sz w:val="28"/>
          <w:szCs w:val="28"/>
        </w:rPr>
        <w:t>Answer t</w:t>
      </w:r>
      <w:r w:rsidR="005D67C9" w:rsidRPr="00CB2749">
        <w:rPr>
          <w:rFonts w:ascii="Times New Roman" w:hAnsi="Times New Roman"/>
          <w:b/>
          <w:sz w:val="28"/>
          <w:szCs w:val="28"/>
        </w:rPr>
        <w:t>his section on</w:t>
      </w:r>
      <w:r w:rsidRPr="00CB2749">
        <w:rPr>
          <w:rFonts w:ascii="Times New Roman" w:hAnsi="Times New Roman"/>
          <w:b/>
          <w:sz w:val="28"/>
          <w:szCs w:val="28"/>
        </w:rPr>
        <w:t xml:space="preserve"> the separate </w:t>
      </w:r>
      <w:r w:rsidR="00C84E89" w:rsidRPr="00CB2749">
        <w:rPr>
          <w:rFonts w:ascii="Times New Roman" w:hAnsi="Times New Roman"/>
          <w:b/>
          <w:sz w:val="28"/>
          <w:szCs w:val="28"/>
        </w:rPr>
        <w:t>multiple</w:t>
      </w:r>
      <w:r w:rsidR="005D67C9" w:rsidRPr="00CB2749">
        <w:rPr>
          <w:rFonts w:ascii="Times New Roman" w:hAnsi="Times New Roman"/>
          <w:b/>
          <w:sz w:val="28"/>
          <w:szCs w:val="28"/>
        </w:rPr>
        <w:t xml:space="preserve"> choice answer sheet</w:t>
      </w:r>
    </w:p>
    <w:p w14:paraId="7A74E197" w14:textId="77777777" w:rsidR="005D67C9" w:rsidRPr="00CB2749" w:rsidRDefault="005D67C9" w:rsidP="005D67C9">
      <w:pPr>
        <w:tabs>
          <w:tab w:val="left" w:pos="7680"/>
        </w:tabs>
        <w:spacing w:after="0"/>
        <w:ind w:left="7050"/>
        <w:rPr>
          <w:rFonts w:ascii="Times New Roman" w:hAnsi="Times New Roman"/>
          <w:sz w:val="24"/>
          <w:szCs w:val="24"/>
        </w:rPr>
      </w:pPr>
    </w:p>
    <w:p w14:paraId="64341A23" w14:textId="1DC658D6" w:rsidR="008B3419" w:rsidRPr="00CB2749" w:rsidRDefault="008B3419" w:rsidP="008B3419">
      <w:pPr>
        <w:pStyle w:val="Ptablebodyfullout"/>
      </w:pPr>
      <w:r w:rsidRPr="00CB2749">
        <w:t xml:space="preserve">1.  When using a </w:t>
      </w:r>
      <w:r w:rsidR="00350D17">
        <w:t>machine called a force magnifie</w:t>
      </w:r>
      <w:r w:rsidRPr="00CB2749">
        <w:t>r you apply:</w:t>
      </w:r>
    </w:p>
    <w:p w14:paraId="4EF104BB" w14:textId="77777777" w:rsidR="008B3419" w:rsidRPr="00CB2749" w:rsidRDefault="008B3419" w:rsidP="008B3419">
      <w:pPr>
        <w:pStyle w:val="Ptablebodyfullout"/>
      </w:pPr>
    </w:p>
    <w:p w14:paraId="3DDB9CC3" w14:textId="65BBD951" w:rsidR="008B3419" w:rsidRPr="00CB2749" w:rsidRDefault="008B3419" w:rsidP="008B3419">
      <w:pPr>
        <w:pStyle w:val="PMultiChoice1col"/>
      </w:pPr>
      <w:r w:rsidRPr="00CB2749">
        <w:rPr>
          <w:b/>
        </w:rPr>
        <w:t>A</w:t>
      </w:r>
      <w:r w:rsidRPr="00CB2749">
        <w:rPr>
          <w:b/>
        </w:rPr>
        <w:tab/>
      </w:r>
      <w:proofErr w:type="spellStart"/>
      <w:r w:rsidRPr="00CB2749">
        <w:t>a</w:t>
      </w:r>
      <w:proofErr w:type="spellEnd"/>
      <w:r w:rsidRPr="00CB2749">
        <w:t xml:space="preserve"> small force over a large distance</w:t>
      </w:r>
    </w:p>
    <w:p w14:paraId="2D19BBD5" w14:textId="689636A9" w:rsidR="008B3419" w:rsidRPr="00CB2749" w:rsidRDefault="008B3419" w:rsidP="008B3419">
      <w:pPr>
        <w:pStyle w:val="PMultiChoice1col"/>
      </w:pPr>
      <w:r w:rsidRPr="00CB2749">
        <w:rPr>
          <w:b/>
        </w:rPr>
        <w:t>B</w:t>
      </w:r>
      <w:r w:rsidRPr="00CB2749">
        <w:rPr>
          <w:b/>
        </w:rPr>
        <w:tab/>
      </w:r>
      <w:r w:rsidRPr="00CB2749">
        <w:t>a large force over a large distance</w:t>
      </w:r>
    </w:p>
    <w:p w14:paraId="4F47AFCC" w14:textId="797DC25C" w:rsidR="008B3419" w:rsidRPr="00CB2749" w:rsidRDefault="008B3419" w:rsidP="008B3419">
      <w:pPr>
        <w:pStyle w:val="PMultiChoice1col"/>
      </w:pPr>
      <w:r w:rsidRPr="00CB2749">
        <w:rPr>
          <w:b/>
        </w:rPr>
        <w:t>C</w:t>
      </w:r>
      <w:r w:rsidRPr="00CB2749">
        <w:rPr>
          <w:b/>
        </w:rPr>
        <w:tab/>
      </w:r>
      <w:r w:rsidRPr="00CB2749">
        <w:t>a small force over a small distance</w:t>
      </w:r>
    </w:p>
    <w:p w14:paraId="0C3001A6" w14:textId="6013FA7F" w:rsidR="008B3419" w:rsidRPr="00CB2749" w:rsidRDefault="008B3419" w:rsidP="008B3419">
      <w:pPr>
        <w:pStyle w:val="PMultiChoice1col"/>
      </w:pPr>
      <w:r w:rsidRPr="00CB2749">
        <w:rPr>
          <w:b/>
        </w:rPr>
        <w:t>D</w:t>
      </w:r>
      <w:r w:rsidRPr="00CB2749">
        <w:rPr>
          <w:b/>
        </w:rPr>
        <w:tab/>
      </w:r>
      <w:r w:rsidRPr="00CB2749">
        <w:t>a large force over a small distance</w:t>
      </w:r>
    </w:p>
    <w:p w14:paraId="6170322D" w14:textId="77777777" w:rsidR="0060417C" w:rsidRPr="00CB2749" w:rsidRDefault="0060417C" w:rsidP="008B3419">
      <w:pPr>
        <w:pStyle w:val="PMultiChoice1col"/>
      </w:pPr>
    </w:p>
    <w:p w14:paraId="09E7C53D" w14:textId="77777777" w:rsidR="00513E05" w:rsidRPr="00CB2749" w:rsidRDefault="00513E05" w:rsidP="00513E05">
      <w:pPr>
        <w:tabs>
          <w:tab w:val="left" w:pos="7680"/>
        </w:tabs>
        <w:spacing w:after="0"/>
        <w:rPr>
          <w:rFonts w:ascii="Times New Roman" w:hAnsi="Times New Roman"/>
          <w:sz w:val="24"/>
          <w:szCs w:val="24"/>
        </w:rPr>
      </w:pPr>
    </w:p>
    <w:p w14:paraId="706F47C0" w14:textId="7533C145" w:rsidR="008B3419" w:rsidRPr="00CB2749" w:rsidRDefault="0060417C" w:rsidP="008B3419">
      <w:pPr>
        <w:pStyle w:val="Ptablebodyfullout"/>
      </w:pPr>
      <w:r w:rsidRPr="00CB2749">
        <w:t xml:space="preserve">2.   </w:t>
      </w:r>
      <w:r w:rsidR="008B3419" w:rsidRPr="00CB2749">
        <w:t>The force you need to move an object is called the:</w:t>
      </w:r>
    </w:p>
    <w:p w14:paraId="0D428DB4" w14:textId="77777777" w:rsidR="008B3419" w:rsidRPr="00CB2749" w:rsidRDefault="008B3419" w:rsidP="008B3419">
      <w:pPr>
        <w:pStyle w:val="Ptablebodyfullout"/>
      </w:pPr>
    </w:p>
    <w:p w14:paraId="78207AD8" w14:textId="24CC2E6E" w:rsidR="008B3419" w:rsidRPr="00CB2749" w:rsidRDefault="008B3419" w:rsidP="008B3419">
      <w:pPr>
        <w:pStyle w:val="PMultiChoice1col"/>
      </w:pPr>
      <w:r w:rsidRPr="00CB2749">
        <w:rPr>
          <w:b/>
        </w:rPr>
        <w:t>A</w:t>
      </w:r>
      <w:r w:rsidRPr="00CB2749">
        <w:tab/>
        <w:t>frictional force</w:t>
      </w:r>
    </w:p>
    <w:p w14:paraId="1115B877" w14:textId="410B67ED" w:rsidR="008B3419" w:rsidRPr="00CB2749" w:rsidRDefault="008B3419" w:rsidP="008B3419">
      <w:pPr>
        <w:pStyle w:val="PMultiChoice1col"/>
      </w:pPr>
      <w:r w:rsidRPr="00CB2749">
        <w:rPr>
          <w:b/>
        </w:rPr>
        <w:t>B</w:t>
      </w:r>
      <w:r w:rsidRPr="00CB2749">
        <w:tab/>
        <w:t>effort</w:t>
      </w:r>
    </w:p>
    <w:p w14:paraId="09527AC9" w14:textId="7D000E58" w:rsidR="008B3419" w:rsidRPr="00CB2749" w:rsidRDefault="008B3419" w:rsidP="008B3419">
      <w:pPr>
        <w:pStyle w:val="PMultiChoice1col"/>
      </w:pPr>
      <w:r w:rsidRPr="00CB2749">
        <w:rPr>
          <w:b/>
        </w:rPr>
        <w:t>C</w:t>
      </w:r>
      <w:r w:rsidRPr="00CB2749">
        <w:tab/>
        <w:t>load</w:t>
      </w:r>
    </w:p>
    <w:p w14:paraId="3C3D246C" w14:textId="06333265" w:rsidR="008B3419" w:rsidRPr="00CB2749" w:rsidRDefault="008B3419" w:rsidP="008B3419">
      <w:pPr>
        <w:pStyle w:val="PMultiChoice1col"/>
      </w:pPr>
      <w:r w:rsidRPr="00CB2749">
        <w:rPr>
          <w:b/>
        </w:rPr>
        <w:t>D</w:t>
      </w:r>
      <w:r w:rsidRPr="00CB2749">
        <w:tab/>
        <w:t>resistance</w:t>
      </w:r>
    </w:p>
    <w:p w14:paraId="2841E45B" w14:textId="77777777" w:rsidR="0060417C" w:rsidRPr="00CB2749" w:rsidRDefault="0060417C" w:rsidP="008B3419">
      <w:pPr>
        <w:pStyle w:val="PMultiChoice1col"/>
      </w:pPr>
    </w:p>
    <w:p w14:paraId="4F95F98C" w14:textId="77777777" w:rsidR="008B3419" w:rsidRPr="00CB2749" w:rsidRDefault="008B3419" w:rsidP="008B3419">
      <w:pPr>
        <w:pStyle w:val="Ptablebodyfullout"/>
        <w:numPr>
          <w:ilvl w:val="0"/>
          <w:numId w:val="0"/>
        </w:numPr>
        <w:rPr>
          <w:rFonts w:eastAsia="Calibri"/>
          <w:szCs w:val="24"/>
        </w:rPr>
      </w:pPr>
    </w:p>
    <w:p w14:paraId="7E42E80C" w14:textId="2C3815DE" w:rsidR="008B3419" w:rsidRPr="00CB2749" w:rsidRDefault="00513E05" w:rsidP="008B3419">
      <w:pPr>
        <w:pStyle w:val="Ptablebodyfullout"/>
        <w:numPr>
          <w:ilvl w:val="0"/>
          <w:numId w:val="0"/>
        </w:numPr>
        <w:ind w:left="426" w:hanging="426"/>
      </w:pPr>
      <w:r w:rsidRPr="00CB2749">
        <w:t>3</w:t>
      </w:r>
      <w:r w:rsidR="008B3419" w:rsidRPr="00CB2749">
        <w:t xml:space="preserve">.   The chain wheel sprocket on a bike has 60 teeth and the rear wheel sprocket has 15 teeth.    The gear ratio for this bike is: </w:t>
      </w:r>
    </w:p>
    <w:p w14:paraId="1C2BE39D" w14:textId="77777777" w:rsidR="008B3419" w:rsidRPr="00CB2749" w:rsidRDefault="008B3419" w:rsidP="008B3419">
      <w:pPr>
        <w:pStyle w:val="Ptablebodyfullout"/>
        <w:numPr>
          <w:ilvl w:val="0"/>
          <w:numId w:val="0"/>
        </w:numPr>
        <w:ind w:left="426" w:hanging="426"/>
      </w:pPr>
    </w:p>
    <w:p w14:paraId="67CD0C78" w14:textId="77777777" w:rsidR="008B3419" w:rsidRPr="00CB2749" w:rsidRDefault="008B3419" w:rsidP="008B3419">
      <w:pPr>
        <w:pStyle w:val="PMultiChoice1col"/>
      </w:pPr>
      <w:r w:rsidRPr="00CB2749">
        <w:rPr>
          <w:b/>
        </w:rPr>
        <w:t>A</w:t>
      </w:r>
      <w:r w:rsidRPr="00CB2749">
        <w:rPr>
          <w:b/>
        </w:rPr>
        <w:tab/>
      </w:r>
      <w:r w:rsidRPr="00CB2749">
        <w:t>90</w:t>
      </w:r>
    </w:p>
    <w:p w14:paraId="40643807" w14:textId="77777777" w:rsidR="008B3419" w:rsidRPr="00CB2749" w:rsidRDefault="008B3419" w:rsidP="008B3419">
      <w:pPr>
        <w:pStyle w:val="PMultiChoice1col"/>
      </w:pPr>
      <w:r w:rsidRPr="00CB2749">
        <w:rPr>
          <w:b/>
        </w:rPr>
        <w:t>B</w:t>
      </w:r>
      <w:r w:rsidRPr="00CB2749">
        <w:rPr>
          <w:b/>
        </w:rPr>
        <w:tab/>
      </w:r>
      <w:r w:rsidRPr="00CB2749">
        <w:t>900</w:t>
      </w:r>
    </w:p>
    <w:p w14:paraId="5FC6359D" w14:textId="77777777" w:rsidR="008B3419" w:rsidRPr="00CB2749" w:rsidRDefault="008B3419" w:rsidP="008B3419">
      <w:pPr>
        <w:pStyle w:val="PMultiChoice1col"/>
      </w:pPr>
      <w:r w:rsidRPr="00CB2749">
        <w:rPr>
          <w:b/>
        </w:rPr>
        <w:t>C</w:t>
      </w:r>
      <w:r w:rsidRPr="00CB2749">
        <w:rPr>
          <w:b/>
        </w:rPr>
        <w:tab/>
      </w:r>
      <w:r w:rsidRPr="00CB2749">
        <w:t>3</w:t>
      </w:r>
    </w:p>
    <w:p w14:paraId="5203B667" w14:textId="77777777" w:rsidR="008B3419" w:rsidRPr="00CB2749" w:rsidRDefault="008B3419" w:rsidP="008B3419">
      <w:pPr>
        <w:pStyle w:val="PMultiChoice1col"/>
      </w:pPr>
      <w:r w:rsidRPr="00CB2749">
        <w:rPr>
          <w:b/>
        </w:rPr>
        <w:t>D</w:t>
      </w:r>
      <w:r w:rsidRPr="00CB2749">
        <w:rPr>
          <w:b/>
        </w:rPr>
        <w:tab/>
      </w:r>
      <w:r w:rsidRPr="00CB2749">
        <w:t>4</w:t>
      </w:r>
    </w:p>
    <w:p w14:paraId="54C87ABE" w14:textId="77777777" w:rsidR="0060417C" w:rsidRPr="00CB2749" w:rsidRDefault="0060417C" w:rsidP="0060417C">
      <w:pPr>
        <w:pStyle w:val="Ptablebodyfullout"/>
        <w:numPr>
          <w:ilvl w:val="0"/>
          <w:numId w:val="0"/>
        </w:numPr>
        <w:rPr>
          <w:rFonts w:eastAsia="Calibri"/>
          <w:sz w:val="22"/>
          <w:szCs w:val="22"/>
        </w:rPr>
      </w:pPr>
    </w:p>
    <w:p w14:paraId="2A19AC5B" w14:textId="77777777" w:rsidR="0060417C" w:rsidRPr="00CB2749" w:rsidRDefault="0060417C" w:rsidP="0060417C">
      <w:pPr>
        <w:pStyle w:val="Ptablebodyfullout"/>
        <w:numPr>
          <w:ilvl w:val="0"/>
          <w:numId w:val="0"/>
        </w:numPr>
        <w:rPr>
          <w:rFonts w:eastAsia="Calibri"/>
          <w:sz w:val="22"/>
          <w:szCs w:val="22"/>
        </w:rPr>
      </w:pPr>
    </w:p>
    <w:p w14:paraId="3D1012B4" w14:textId="298CF306" w:rsidR="0060417C" w:rsidRPr="00CB2749" w:rsidRDefault="00CC1925" w:rsidP="0060417C">
      <w:pPr>
        <w:pStyle w:val="Ptablebodyfullout"/>
        <w:numPr>
          <w:ilvl w:val="0"/>
          <w:numId w:val="0"/>
        </w:numPr>
      </w:pPr>
      <w:r w:rsidRPr="00CB2749">
        <w:rPr>
          <w:sz w:val="22"/>
          <w:szCs w:val="22"/>
        </w:rPr>
        <w:t>4.</w:t>
      </w:r>
      <w:r w:rsidR="0060417C" w:rsidRPr="00CB2749">
        <w:rPr>
          <w:sz w:val="22"/>
          <w:szCs w:val="22"/>
        </w:rPr>
        <w:t xml:space="preserve">   </w:t>
      </w:r>
      <w:r w:rsidR="0060417C" w:rsidRPr="00CB2749">
        <w:t>Indigenous stone tools were developed by a process called:</w:t>
      </w:r>
    </w:p>
    <w:p w14:paraId="35F5F706" w14:textId="77777777" w:rsidR="0060417C" w:rsidRPr="00CB2749" w:rsidRDefault="0060417C" w:rsidP="0060417C">
      <w:pPr>
        <w:pStyle w:val="Ptablebodyfullout"/>
        <w:numPr>
          <w:ilvl w:val="0"/>
          <w:numId w:val="0"/>
        </w:numPr>
      </w:pPr>
    </w:p>
    <w:p w14:paraId="2CAA6301" w14:textId="77777777" w:rsidR="0060417C" w:rsidRPr="00CB2749" w:rsidRDefault="0060417C" w:rsidP="0060417C">
      <w:pPr>
        <w:pStyle w:val="PMultiChoice1col"/>
      </w:pPr>
      <w:proofErr w:type="gramStart"/>
      <w:r w:rsidRPr="00CB2749">
        <w:rPr>
          <w:b/>
        </w:rPr>
        <w:t>A</w:t>
      </w:r>
      <w:r w:rsidRPr="00CB2749">
        <w:tab/>
        <w:t>striking.</w:t>
      </w:r>
      <w:proofErr w:type="gramEnd"/>
    </w:p>
    <w:p w14:paraId="1FA4DF27" w14:textId="77777777" w:rsidR="0060417C" w:rsidRPr="00CB2749" w:rsidRDefault="0060417C" w:rsidP="0060417C">
      <w:pPr>
        <w:pStyle w:val="PMultiChoice1col"/>
      </w:pPr>
      <w:proofErr w:type="gramStart"/>
      <w:r w:rsidRPr="00CB2749">
        <w:rPr>
          <w:b/>
        </w:rPr>
        <w:t>B</w:t>
      </w:r>
      <w:r w:rsidRPr="00CB2749">
        <w:tab/>
        <w:t>chipping.</w:t>
      </w:r>
      <w:proofErr w:type="gramEnd"/>
    </w:p>
    <w:p w14:paraId="1311A114" w14:textId="77777777" w:rsidR="0060417C" w:rsidRPr="00CB2749" w:rsidRDefault="0060417C" w:rsidP="0060417C">
      <w:pPr>
        <w:pStyle w:val="PMultiChoice1col"/>
      </w:pPr>
      <w:proofErr w:type="gramStart"/>
      <w:r w:rsidRPr="00CB2749">
        <w:rPr>
          <w:b/>
        </w:rPr>
        <w:t>C</w:t>
      </w:r>
      <w:r w:rsidRPr="00CB2749">
        <w:tab/>
        <w:t>cracking.</w:t>
      </w:r>
      <w:proofErr w:type="gramEnd"/>
    </w:p>
    <w:p w14:paraId="265D41CD" w14:textId="77777777" w:rsidR="0060417C" w:rsidRPr="00CB2749" w:rsidRDefault="0060417C" w:rsidP="0060417C">
      <w:pPr>
        <w:pStyle w:val="PMultiChoice1col"/>
      </w:pPr>
      <w:proofErr w:type="gramStart"/>
      <w:r w:rsidRPr="00CB2749">
        <w:rPr>
          <w:b/>
        </w:rPr>
        <w:t>D</w:t>
      </w:r>
      <w:r w:rsidRPr="00CB2749">
        <w:tab/>
        <w:t>flaking.</w:t>
      </w:r>
      <w:proofErr w:type="gramEnd"/>
    </w:p>
    <w:p w14:paraId="676A010E" w14:textId="77777777" w:rsidR="0060417C" w:rsidRPr="00CB2749" w:rsidRDefault="0060417C" w:rsidP="0060417C">
      <w:pPr>
        <w:pStyle w:val="Ptablebodyfullout"/>
        <w:rPr>
          <w:szCs w:val="24"/>
        </w:rPr>
      </w:pPr>
    </w:p>
    <w:p w14:paraId="68B764D4" w14:textId="77777777" w:rsidR="0060417C" w:rsidRPr="00CB2749" w:rsidRDefault="0060417C" w:rsidP="0060417C">
      <w:pPr>
        <w:pStyle w:val="Ptablebodyfullout"/>
        <w:rPr>
          <w:szCs w:val="24"/>
        </w:rPr>
      </w:pPr>
    </w:p>
    <w:p w14:paraId="400706D0" w14:textId="77777777" w:rsidR="00350D17" w:rsidRPr="00CB2749" w:rsidRDefault="00350D17" w:rsidP="00350D17">
      <w:pPr>
        <w:pStyle w:val="Ptablebodyfullout"/>
        <w:rPr>
          <w:szCs w:val="24"/>
        </w:rPr>
      </w:pPr>
      <w:r w:rsidRPr="00CB2749">
        <w:t xml:space="preserve">5. </w:t>
      </w:r>
      <w:r>
        <w:t>What type of simple machine is found on a water bottle cap?</w:t>
      </w:r>
    </w:p>
    <w:p w14:paraId="689D1FEB" w14:textId="77777777" w:rsidR="00350D17" w:rsidRPr="00CB2749" w:rsidRDefault="00350D17" w:rsidP="00350D17">
      <w:pPr>
        <w:pStyle w:val="Ptablebodyfullout"/>
        <w:rPr>
          <w:szCs w:val="24"/>
        </w:rPr>
      </w:pPr>
    </w:p>
    <w:p w14:paraId="6EDE69B6" w14:textId="77777777" w:rsidR="00350D17" w:rsidRPr="00CB2749" w:rsidRDefault="00350D17" w:rsidP="00350D17">
      <w:pPr>
        <w:pStyle w:val="PMultiChoice1col"/>
      </w:pPr>
      <w:proofErr w:type="gramStart"/>
      <w:r w:rsidRPr="00CB2749">
        <w:rPr>
          <w:b/>
        </w:rPr>
        <w:t>A</w:t>
      </w:r>
      <w:r>
        <w:tab/>
        <w:t>pulley.</w:t>
      </w:r>
      <w:proofErr w:type="gramEnd"/>
    </w:p>
    <w:p w14:paraId="658A682C" w14:textId="77777777" w:rsidR="00350D17" w:rsidRPr="00CB2749" w:rsidRDefault="00350D17" w:rsidP="00350D17">
      <w:pPr>
        <w:pStyle w:val="PMultiChoice1col"/>
      </w:pPr>
      <w:proofErr w:type="gramStart"/>
      <w:r w:rsidRPr="00CB2749">
        <w:rPr>
          <w:b/>
        </w:rPr>
        <w:t>B</w:t>
      </w:r>
      <w:r>
        <w:tab/>
        <w:t>wheel and axle.</w:t>
      </w:r>
      <w:proofErr w:type="gramEnd"/>
    </w:p>
    <w:p w14:paraId="09CB3FF9" w14:textId="77777777" w:rsidR="00350D17" w:rsidRPr="00CB2749" w:rsidRDefault="00350D17" w:rsidP="00350D17">
      <w:pPr>
        <w:pStyle w:val="PMultiChoice1col"/>
      </w:pPr>
      <w:proofErr w:type="gramStart"/>
      <w:r w:rsidRPr="00CB2749">
        <w:rPr>
          <w:b/>
        </w:rPr>
        <w:t>C</w:t>
      </w:r>
      <w:r>
        <w:tab/>
        <w:t>screw.</w:t>
      </w:r>
      <w:proofErr w:type="gramEnd"/>
    </w:p>
    <w:p w14:paraId="5561DAB8" w14:textId="77777777" w:rsidR="00350D17" w:rsidRDefault="00350D17" w:rsidP="00350D17">
      <w:pPr>
        <w:pStyle w:val="PMultiChoice1col"/>
      </w:pPr>
      <w:proofErr w:type="gramStart"/>
      <w:r w:rsidRPr="00CB2749">
        <w:rPr>
          <w:b/>
        </w:rPr>
        <w:t>D</w:t>
      </w:r>
      <w:r>
        <w:tab/>
        <w:t>lever.</w:t>
      </w:r>
      <w:proofErr w:type="gramEnd"/>
    </w:p>
    <w:p w14:paraId="471B5FDC" w14:textId="77777777" w:rsidR="002B54D9" w:rsidRPr="00CB2749" w:rsidRDefault="002B54D9" w:rsidP="00786B09">
      <w:pPr>
        <w:pStyle w:val="PMultiChoice1col"/>
      </w:pPr>
    </w:p>
    <w:p w14:paraId="7E677211" w14:textId="3312D470" w:rsidR="0060417C" w:rsidRPr="00CB2749" w:rsidRDefault="00376303" w:rsidP="0060417C">
      <w:pPr>
        <w:pStyle w:val="Ptablebodyfullout"/>
        <w:numPr>
          <w:ilvl w:val="0"/>
          <w:numId w:val="0"/>
        </w:numPr>
      </w:pPr>
      <w:r w:rsidRPr="00CB2749">
        <w:rPr>
          <w:sz w:val="22"/>
          <w:szCs w:val="22"/>
        </w:rPr>
        <w:lastRenderedPageBreak/>
        <w:t>6</w:t>
      </w:r>
      <w:r w:rsidR="00371D6A" w:rsidRPr="00CB2749">
        <w:rPr>
          <w:sz w:val="22"/>
          <w:szCs w:val="22"/>
        </w:rPr>
        <w:t>.</w:t>
      </w:r>
      <w:r w:rsidR="00F45970" w:rsidRPr="00CB2749">
        <w:rPr>
          <w:sz w:val="22"/>
          <w:szCs w:val="22"/>
        </w:rPr>
        <w:t xml:space="preserve">   </w:t>
      </w:r>
      <w:r w:rsidR="0060417C" w:rsidRPr="00CB2749">
        <w:t>An eggbeater can be classed as a:</w:t>
      </w:r>
    </w:p>
    <w:p w14:paraId="746CA074" w14:textId="77777777" w:rsidR="0060417C" w:rsidRPr="00CB2749" w:rsidRDefault="0060417C" w:rsidP="0060417C">
      <w:pPr>
        <w:pStyle w:val="Ptablebodyfullout"/>
        <w:numPr>
          <w:ilvl w:val="0"/>
          <w:numId w:val="0"/>
        </w:numPr>
      </w:pPr>
    </w:p>
    <w:p w14:paraId="618FEC09" w14:textId="470997EA" w:rsidR="0060417C" w:rsidRPr="00CB2749" w:rsidRDefault="0060417C" w:rsidP="0060417C">
      <w:pPr>
        <w:pStyle w:val="PMultiChoice1col"/>
      </w:pPr>
      <w:proofErr w:type="gramStart"/>
      <w:r w:rsidRPr="00CB2749">
        <w:rPr>
          <w:b/>
        </w:rPr>
        <w:t>A</w:t>
      </w:r>
      <w:r w:rsidRPr="00CB2749">
        <w:tab/>
        <w:t xml:space="preserve">force </w:t>
      </w:r>
      <w:r w:rsidR="00FB5E2C">
        <w:t>magnifier.</w:t>
      </w:r>
      <w:proofErr w:type="gramEnd"/>
    </w:p>
    <w:p w14:paraId="695F0AD4" w14:textId="7B374C8F" w:rsidR="0060417C" w:rsidRPr="00CB2749" w:rsidRDefault="0060417C" w:rsidP="0060417C">
      <w:pPr>
        <w:pStyle w:val="PMultiChoice1col"/>
      </w:pPr>
      <w:r w:rsidRPr="00CB2749">
        <w:rPr>
          <w:b/>
        </w:rPr>
        <w:t>B</w:t>
      </w:r>
      <w:r w:rsidRPr="00CB2749">
        <w:tab/>
        <w:t xml:space="preserve">speed </w:t>
      </w:r>
      <w:r w:rsidR="00FB5E2C">
        <w:t>magnifier.</w:t>
      </w:r>
    </w:p>
    <w:p w14:paraId="7E2F66FD" w14:textId="6D5ED303" w:rsidR="0060417C" w:rsidRPr="00CB2749" w:rsidRDefault="0060417C" w:rsidP="0060417C">
      <w:pPr>
        <w:pStyle w:val="PMultiChoice1col"/>
      </w:pPr>
      <w:proofErr w:type="gramStart"/>
      <w:r w:rsidRPr="00CB2749">
        <w:rPr>
          <w:b/>
        </w:rPr>
        <w:t>C</w:t>
      </w:r>
      <w:r w:rsidRPr="00CB2749">
        <w:tab/>
        <w:t xml:space="preserve">distance </w:t>
      </w:r>
      <w:r w:rsidR="00FB5E2C">
        <w:t>magnifier.</w:t>
      </w:r>
      <w:proofErr w:type="gramEnd"/>
    </w:p>
    <w:p w14:paraId="7B8F0166" w14:textId="1B347470" w:rsidR="0060417C" w:rsidRPr="00CB2749" w:rsidRDefault="0060417C" w:rsidP="0060417C">
      <w:pPr>
        <w:pStyle w:val="PMultiChoice1col"/>
      </w:pPr>
      <w:proofErr w:type="gramStart"/>
      <w:r w:rsidRPr="00CB2749">
        <w:rPr>
          <w:b/>
        </w:rPr>
        <w:t>D</w:t>
      </w:r>
      <w:r w:rsidRPr="00CB2749">
        <w:tab/>
        <w:t xml:space="preserve">time </w:t>
      </w:r>
      <w:r w:rsidR="00FB5E2C">
        <w:t>magnifier.</w:t>
      </w:r>
      <w:proofErr w:type="gramEnd"/>
    </w:p>
    <w:p w14:paraId="7F5CD493" w14:textId="3C395465" w:rsidR="00851365" w:rsidRPr="00CB2749" w:rsidRDefault="00851365" w:rsidP="0060417C">
      <w:pPr>
        <w:pStyle w:val="Ptablebodyfullout"/>
      </w:pPr>
    </w:p>
    <w:p w14:paraId="01F068C5" w14:textId="77777777" w:rsidR="0060417C" w:rsidRPr="00CB2749" w:rsidRDefault="0060417C" w:rsidP="00785DC3">
      <w:pPr>
        <w:tabs>
          <w:tab w:val="left" w:pos="1015"/>
        </w:tabs>
        <w:spacing w:after="0"/>
        <w:rPr>
          <w:rFonts w:ascii="Times New Roman" w:hAnsi="Times New Roman"/>
        </w:rPr>
      </w:pPr>
    </w:p>
    <w:p w14:paraId="0E2F839F" w14:textId="77777777" w:rsidR="00FB5E2C" w:rsidRDefault="00FB5E2C" w:rsidP="00FB5E2C">
      <w:pPr>
        <w:pStyle w:val="Ptablebodyfullout"/>
        <w:numPr>
          <w:ilvl w:val="0"/>
          <w:numId w:val="0"/>
        </w:numPr>
        <w:ind w:left="426" w:hanging="426"/>
      </w:pPr>
      <w:r w:rsidRPr="00CB2749">
        <w:t xml:space="preserve">7.   </w:t>
      </w:r>
      <w:r>
        <w:t>Which of the following uses a wedge as a simple machine?</w:t>
      </w:r>
    </w:p>
    <w:p w14:paraId="4FD915FF" w14:textId="77777777" w:rsidR="00FB5E2C" w:rsidRDefault="00FB5E2C" w:rsidP="00FB5E2C">
      <w:pPr>
        <w:pStyle w:val="Ptablebodyfullout"/>
        <w:numPr>
          <w:ilvl w:val="0"/>
          <w:numId w:val="0"/>
        </w:numPr>
        <w:ind w:left="426" w:hanging="426"/>
      </w:pPr>
    </w:p>
    <w:p w14:paraId="562DAA0F" w14:textId="77777777" w:rsidR="00FB5E2C" w:rsidRPr="00CB2749" w:rsidRDefault="00FB5E2C" w:rsidP="00FB5E2C">
      <w:pPr>
        <w:pStyle w:val="PMultiChoice1col"/>
      </w:pPr>
      <w:proofErr w:type="gramStart"/>
      <w:r w:rsidRPr="00CB2749">
        <w:rPr>
          <w:b/>
        </w:rPr>
        <w:t>A</w:t>
      </w:r>
      <w:r w:rsidRPr="00CB2749">
        <w:tab/>
      </w:r>
      <w:r>
        <w:t>stairs.</w:t>
      </w:r>
      <w:proofErr w:type="gramEnd"/>
    </w:p>
    <w:p w14:paraId="30E1D3CC" w14:textId="77777777" w:rsidR="00FB5E2C" w:rsidRPr="00CB2749" w:rsidRDefault="00FB5E2C" w:rsidP="00FB5E2C">
      <w:pPr>
        <w:pStyle w:val="PMultiChoice1col"/>
      </w:pPr>
      <w:proofErr w:type="gramStart"/>
      <w:r w:rsidRPr="00CB2749">
        <w:rPr>
          <w:b/>
        </w:rPr>
        <w:t>B</w:t>
      </w:r>
      <w:r w:rsidRPr="00CB2749">
        <w:tab/>
      </w:r>
      <w:r>
        <w:t>doorknob.</w:t>
      </w:r>
      <w:proofErr w:type="gramEnd"/>
    </w:p>
    <w:p w14:paraId="6287047C" w14:textId="77777777" w:rsidR="00FB5E2C" w:rsidRPr="00CB2749" w:rsidRDefault="00FB5E2C" w:rsidP="00FB5E2C">
      <w:pPr>
        <w:pStyle w:val="PMultiChoice1col"/>
      </w:pPr>
      <w:proofErr w:type="gramStart"/>
      <w:r w:rsidRPr="00CB2749">
        <w:rPr>
          <w:b/>
        </w:rPr>
        <w:t>C</w:t>
      </w:r>
      <w:r w:rsidRPr="00CB2749">
        <w:tab/>
      </w:r>
      <w:r>
        <w:t>axe.</w:t>
      </w:r>
      <w:proofErr w:type="gramEnd"/>
    </w:p>
    <w:p w14:paraId="70C3FEE8" w14:textId="77777777" w:rsidR="00FB5E2C" w:rsidRPr="00CB2749" w:rsidRDefault="00FB5E2C" w:rsidP="00FB5E2C">
      <w:pPr>
        <w:pStyle w:val="PMultiChoice1col"/>
      </w:pPr>
      <w:proofErr w:type="gramStart"/>
      <w:r w:rsidRPr="00CB2749">
        <w:rPr>
          <w:b/>
        </w:rPr>
        <w:t>D</w:t>
      </w:r>
      <w:r w:rsidRPr="00CB2749">
        <w:tab/>
      </w:r>
      <w:r>
        <w:t>screw.</w:t>
      </w:r>
      <w:proofErr w:type="gramEnd"/>
    </w:p>
    <w:p w14:paraId="13BE23E5" w14:textId="77777777" w:rsidR="00DA6C66" w:rsidRPr="00CB2749" w:rsidRDefault="00DA6C66" w:rsidP="00DA6C66">
      <w:pPr>
        <w:spacing w:after="0"/>
        <w:rPr>
          <w:rFonts w:ascii="Times New Roman" w:hAnsi="Times New Roman"/>
          <w:sz w:val="24"/>
          <w:szCs w:val="24"/>
        </w:rPr>
      </w:pPr>
    </w:p>
    <w:p w14:paraId="0F40F325" w14:textId="77777777" w:rsidR="0060417C" w:rsidRPr="00CB2749" w:rsidRDefault="0060417C" w:rsidP="00DA6C66">
      <w:pPr>
        <w:spacing w:after="0"/>
        <w:rPr>
          <w:rFonts w:ascii="Times New Roman" w:hAnsi="Times New Roman"/>
          <w:sz w:val="24"/>
          <w:szCs w:val="24"/>
        </w:rPr>
      </w:pPr>
    </w:p>
    <w:p w14:paraId="02E2F098" w14:textId="77777777" w:rsidR="00FB5E2C" w:rsidRPr="00CB2749" w:rsidRDefault="00FB5E2C" w:rsidP="00FB5E2C">
      <w:pPr>
        <w:pStyle w:val="Ptablebodyfullout"/>
      </w:pPr>
      <w:r w:rsidRPr="00CB2749">
        <w:t>8.   Th</w:t>
      </w:r>
      <w:r>
        <w:t>e mechanical advantage of a lever</w:t>
      </w:r>
      <w:r w:rsidRPr="00CB2749">
        <w:t xml:space="preserve"> is given by the formula.</w:t>
      </w:r>
    </w:p>
    <w:p w14:paraId="5734A96B" w14:textId="77777777" w:rsidR="00FB5E2C" w:rsidRPr="00CB2749" w:rsidRDefault="00FB5E2C" w:rsidP="00FB5E2C">
      <w:pPr>
        <w:pStyle w:val="Ptablebodyfullout"/>
        <w:ind w:left="284"/>
      </w:pPr>
    </w:p>
    <w:p w14:paraId="1A54628A" w14:textId="77777777" w:rsidR="00FB5E2C" w:rsidRPr="00C733A7" w:rsidRDefault="00FB5E2C" w:rsidP="00FB5E2C">
      <w:pPr>
        <w:pStyle w:val="Ptablebodyfullout"/>
      </w:pPr>
      <w:r w:rsidRPr="00CB2749">
        <w:t xml:space="preserve">Mechanical advantage = </w:t>
      </w:r>
      <m:oMath>
        <m:f>
          <m:fPr>
            <m:ctrlPr>
              <w:rPr>
                <w:rFonts w:ascii="Cambria Math" w:hAnsi="Cambria Math"/>
                <w:i/>
                <w:szCs w:val="24"/>
              </w:rPr>
            </m:ctrlPr>
          </m:fPr>
          <m:num>
            <m:r>
              <w:rPr>
                <w:rFonts w:ascii="Cambria Math" w:hAnsi="Cambria Math"/>
                <w:szCs w:val="24"/>
              </w:rPr>
              <m:t>load</m:t>
            </m:r>
          </m:num>
          <m:den>
            <m:r>
              <w:rPr>
                <w:rFonts w:ascii="Cambria Math" w:hAnsi="Cambria Math"/>
                <w:szCs w:val="24"/>
              </w:rPr>
              <m:t>effort</m:t>
            </m:r>
          </m:den>
        </m:f>
      </m:oMath>
    </w:p>
    <w:p w14:paraId="32550B7F" w14:textId="77777777" w:rsidR="00FB5E2C" w:rsidRDefault="00FB5E2C" w:rsidP="00FB5E2C">
      <w:pPr>
        <w:pStyle w:val="ListParagraph"/>
      </w:pPr>
    </w:p>
    <w:p w14:paraId="03A6C5EE" w14:textId="77777777" w:rsidR="00FB5E2C" w:rsidRPr="00CB2749" w:rsidRDefault="00FB5E2C" w:rsidP="00FB5E2C">
      <w:pPr>
        <w:pStyle w:val="Ptablebodyfullout"/>
        <w:numPr>
          <w:ilvl w:val="0"/>
          <w:numId w:val="0"/>
        </w:numPr>
      </w:pPr>
      <w:r>
        <w:rPr>
          <w:rFonts w:ascii="Arial" w:hAnsi="Arial" w:cs="Arial"/>
          <w:noProof/>
          <w:sz w:val="20"/>
          <w:lang w:eastAsia="en-AU"/>
        </w:rPr>
        <w:drawing>
          <wp:inline distT="0" distB="0" distL="0" distR="0" wp14:anchorId="18018E87" wp14:editId="0EC59754">
            <wp:extent cx="5731510" cy="2545243"/>
            <wp:effectExtent l="0" t="0" r="2540" b="7620"/>
            <wp:docPr id="5" name="Picture 5" descr="Image result for l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5243"/>
                    </a:xfrm>
                    <a:prstGeom prst="rect">
                      <a:avLst/>
                    </a:prstGeom>
                    <a:noFill/>
                    <a:ln>
                      <a:noFill/>
                    </a:ln>
                  </pic:spPr>
                </pic:pic>
              </a:graphicData>
            </a:graphic>
          </wp:inline>
        </w:drawing>
      </w:r>
    </w:p>
    <w:p w14:paraId="3003F72E" w14:textId="77777777" w:rsidR="00FB5E2C" w:rsidRPr="00CB2749" w:rsidRDefault="00FB5E2C" w:rsidP="00FB5E2C">
      <w:pPr>
        <w:pStyle w:val="Ptablebodyfullout"/>
      </w:pPr>
    </w:p>
    <w:p w14:paraId="232E70A3" w14:textId="2ED5D1B2" w:rsidR="00FB5E2C" w:rsidRPr="00CB2749" w:rsidRDefault="00FB5E2C" w:rsidP="00FB5E2C">
      <w:pPr>
        <w:pStyle w:val="Ptablebodyfullout"/>
      </w:pPr>
      <w:r w:rsidRPr="00CB2749">
        <w:t xml:space="preserve">The mechanical advantage of </w:t>
      </w:r>
      <w:r>
        <w:t>a lever with a load of 32</w:t>
      </w:r>
      <w:r w:rsidR="000A3217">
        <w:t>N</w:t>
      </w:r>
      <w:r>
        <w:t xml:space="preserve"> and 8N effort applied is:</w:t>
      </w:r>
    </w:p>
    <w:p w14:paraId="47A3D749" w14:textId="77777777" w:rsidR="00FB5E2C" w:rsidRPr="00CB2749" w:rsidRDefault="00FB5E2C" w:rsidP="00FB5E2C">
      <w:pPr>
        <w:pStyle w:val="PMultiChoice1col"/>
        <w:rPr>
          <w:b/>
          <w:szCs w:val="24"/>
        </w:rPr>
      </w:pPr>
    </w:p>
    <w:p w14:paraId="7386DC97" w14:textId="77777777" w:rsidR="00FB5E2C" w:rsidRPr="00CB2749" w:rsidRDefault="00FB5E2C" w:rsidP="00FB5E2C">
      <w:pPr>
        <w:pStyle w:val="PMultiChoice1col"/>
      </w:pPr>
      <w:r w:rsidRPr="00CB2749">
        <w:rPr>
          <w:b/>
          <w:szCs w:val="24"/>
        </w:rPr>
        <w:t>A</w:t>
      </w:r>
      <w:r w:rsidRPr="00CB2749">
        <w:rPr>
          <w:b/>
          <w:szCs w:val="24"/>
        </w:rPr>
        <w:tab/>
      </w:r>
      <w:r w:rsidRPr="00CB2749">
        <w:rPr>
          <w:szCs w:val="24"/>
        </w:rPr>
        <w:t>2</w:t>
      </w:r>
    </w:p>
    <w:p w14:paraId="17C97B3A" w14:textId="77777777" w:rsidR="00FB5E2C" w:rsidRPr="00CB2749" w:rsidRDefault="00FB5E2C" w:rsidP="00FB5E2C">
      <w:pPr>
        <w:pStyle w:val="PMultiChoice1col"/>
      </w:pPr>
      <w:r w:rsidRPr="00CB2749">
        <w:rPr>
          <w:b/>
          <w:szCs w:val="24"/>
        </w:rPr>
        <w:t>B</w:t>
      </w:r>
      <w:r w:rsidRPr="00CB2749">
        <w:rPr>
          <w:b/>
          <w:szCs w:val="24"/>
        </w:rPr>
        <w:tab/>
      </w:r>
      <w:r w:rsidRPr="00CB2749">
        <w:rPr>
          <w:szCs w:val="24"/>
        </w:rPr>
        <w:t>2.5</w:t>
      </w:r>
    </w:p>
    <w:p w14:paraId="278928FA" w14:textId="77777777" w:rsidR="00FB5E2C" w:rsidRPr="00CB2749" w:rsidRDefault="00FB5E2C" w:rsidP="00FB5E2C">
      <w:pPr>
        <w:pStyle w:val="PMultiChoice1col"/>
      </w:pPr>
      <w:r w:rsidRPr="00CB2749">
        <w:rPr>
          <w:b/>
          <w:szCs w:val="24"/>
        </w:rPr>
        <w:t>C</w:t>
      </w:r>
      <w:r w:rsidRPr="00CB2749">
        <w:rPr>
          <w:b/>
          <w:szCs w:val="24"/>
        </w:rPr>
        <w:tab/>
      </w:r>
      <w:r w:rsidRPr="00CB2749">
        <w:rPr>
          <w:szCs w:val="24"/>
        </w:rPr>
        <w:t>4</w:t>
      </w:r>
    </w:p>
    <w:p w14:paraId="53F5CE8B" w14:textId="77777777" w:rsidR="00FB5E2C" w:rsidRDefault="00FB5E2C" w:rsidP="00FB5E2C">
      <w:pPr>
        <w:pStyle w:val="PMultiChoice1col"/>
        <w:rPr>
          <w:szCs w:val="24"/>
        </w:rPr>
      </w:pPr>
      <w:r w:rsidRPr="00CB2749">
        <w:rPr>
          <w:b/>
          <w:szCs w:val="24"/>
        </w:rPr>
        <w:t>D</w:t>
      </w:r>
      <w:r w:rsidRPr="00CB2749">
        <w:rPr>
          <w:b/>
          <w:szCs w:val="24"/>
        </w:rPr>
        <w:tab/>
      </w:r>
      <w:r w:rsidRPr="00CB2749">
        <w:rPr>
          <w:szCs w:val="24"/>
        </w:rPr>
        <w:t>0.4</w:t>
      </w:r>
    </w:p>
    <w:p w14:paraId="29EC5E52" w14:textId="77777777" w:rsidR="0060417C" w:rsidRDefault="0060417C" w:rsidP="0060417C">
      <w:pPr>
        <w:pStyle w:val="PMultiChoice1col"/>
        <w:rPr>
          <w:b/>
          <w:szCs w:val="24"/>
        </w:rPr>
      </w:pPr>
    </w:p>
    <w:p w14:paraId="4D4B3387" w14:textId="77777777" w:rsidR="00FB5E2C" w:rsidRPr="00CB2749" w:rsidRDefault="00FB5E2C" w:rsidP="0060417C">
      <w:pPr>
        <w:pStyle w:val="PMultiChoice1col"/>
        <w:rPr>
          <w:b/>
          <w:szCs w:val="24"/>
        </w:rPr>
      </w:pPr>
    </w:p>
    <w:p w14:paraId="0F852D36" w14:textId="77777777" w:rsidR="00786B09" w:rsidRPr="00CB2749" w:rsidRDefault="00786B09" w:rsidP="00786B09">
      <w:pPr>
        <w:pStyle w:val="Ptablebodyfullout"/>
        <w:numPr>
          <w:ilvl w:val="0"/>
          <w:numId w:val="0"/>
        </w:numPr>
        <w:rPr>
          <w:rFonts w:eastAsia="Calibri"/>
          <w:szCs w:val="24"/>
        </w:rPr>
      </w:pPr>
    </w:p>
    <w:p w14:paraId="11872C35" w14:textId="7EE0C226" w:rsidR="0060417C" w:rsidRPr="00CB2749" w:rsidRDefault="00F45970" w:rsidP="00786B09">
      <w:pPr>
        <w:pStyle w:val="Ptablebodyfullout"/>
        <w:numPr>
          <w:ilvl w:val="0"/>
          <w:numId w:val="0"/>
        </w:numPr>
        <w:ind w:left="426" w:hanging="426"/>
      </w:pPr>
      <w:r w:rsidRPr="00CB2749">
        <w:lastRenderedPageBreak/>
        <w:t xml:space="preserve"> </w:t>
      </w:r>
      <w:r w:rsidR="00545B4C" w:rsidRPr="00CB2749">
        <w:t>9</w:t>
      </w:r>
      <w:r w:rsidR="00AD49AA" w:rsidRPr="00CB2749">
        <w:t>.</w:t>
      </w:r>
      <w:r w:rsidRPr="00CB2749">
        <w:t xml:space="preserve">   </w:t>
      </w:r>
      <w:r w:rsidR="0060417C" w:rsidRPr="00CB2749">
        <w:t xml:space="preserve">A number of interconnected gears are called a gear train. The force supplied is provided by the driving gear and force is transmitted to the driving gear. </w:t>
      </w:r>
    </w:p>
    <w:p w14:paraId="7CF85148" w14:textId="77777777" w:rsidR="00786B09" w:rsidRPr="00CB2749" w:rsidRDefault="00786B09" w:rsidP="00786B09">
      <w:pPr>
        <w:pStyle w:val="Ptablebodyfullout"/>
        <w:ind w:left="709" w:hanging="709"/>
      </w:pPr>
    </w:p>
    <w:p w14:paraId="09B7A95A" w14:textId="5E9EB451" w:rsidR="0060417C" w:rsidRPr="00CB2749" w:rsidRDefault="0060417C" w:rsidP="0060417C">
      <w:pPr>
        <w:pStyle w:val="Ptablebodyfullout"/>
      </w:pPr>
      <w:r w:rsidRPr="00CB2749">
        <w:rPr>
          <w:noProof/>
          <w:lang w:eastAsia="en-AU"/>
        </w:rPr>
        <w:drawing>
          <wp:inline distT="0" distB="0" distL="0" distR="0" wp14:anchorId="4B9AED1C" wp14:editId="273CB2A9">
            <wp:extent cx="2679700" cy="1765300"/>
            <wp:effectExtent l="0" t="0" r="12700" b="12700"/>
            <wp:docPr id="6" name="Picture 6" descr="PS7_PR_8_0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7_PR_8_08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1765300"/>
                    </a:xfrm>
                    <a:prstGeom prst="rect">
                      <a:avLst/>
                    </a:prstGeom>
                    <a:noFill/>
                    <a:ln>
                      <a:noFill/>
                    </a:ln>
                  </pic:spPr>
                </pic:pic>
              </a:graphicData>
            </a:graphic>
          </wp:inline>
        </w:drawing>
      </w:r>
    </w:p>
    <w:p w14:paraId="5D5320E1" w14:textId="77777777" w:rsidR="00786B09" w:rsidRPr="00CB2749" w:rsidRDefault="00786B09" w:rsidP="0060417C">
      <w:pPr>
        <w:pStyle w:val="Ptablebodyfullout"/>
      </w:pPr>
    </w:p>
    <w:p w14:paraId="65E888BB" w14:textId="77777777" w:rsidR="0060417C" w:rsidRPr="00CB2749" w:rsidRDefault="0060417C" w:rsidP="0060417C">
      <w:pPr>
        <w:pStyle w:val="Ptablebodyfullout"/>
      </w:pPr>
      <w:r w:rsidRPr="00CB2749">
        <w:t>Select the correct response for the gears shown in the picture.</w:t>
      </w:r>
    </w:p>
    <w:p w14:paraId="6B2CB8C7" w14:textId="77777777" w:rsidR="00786B09" w:rsidRPr="00CB2749" w:rsidRDefault="00786B09" w:rsidP="00786B09">
      <w:pPr>
        <w:pStyle w:val="Ptablebodyfullout"/>
        <w:numPr>
          <w:ilvl w:val="0"/>
          <w:numId w:val="0"/>
        </w:numPr>
      </w:pPr>
    </w:p>
    <w:p w14:paraId="24D26020" w14:textId="77777777" w:rsidR="0060417C" w:rsidRPr="00CB2749" w:rsidRDefault="0060417C" w:rsidP="0060417C">
      <w:pPr>
        <w:pStyle w:val="PMultiChoice1col"/>
      </w:pPr>
      <w:proofErr w:type="gramStart"/>
      <w:r w:rsidRPr="00CB2749">
        <w:rPr>
          <w:b/>
          <w:szCs w:val="24"/>
        </w:rPr>
        <w:t>A</w:t>
      </w:r>
      <w:r w:rsidRPr="00CB2749">
        <w:rPr>
          <w:b/>
          <w:szCs w:val="24"/>
        </w:rPr>
        <w:tab/>
      </w:r>
      <w:r w:rsidRPr="00CB2749">
        <w:rPr>
          <w:szCs w:val="24"/>
        </w:rPr>
        <w:t>The</w:t>
      </w:r>
      <w:proofErr w:type="gramEnd"/>
      <w:r w:rsidRPr="00CB2749">
        <w:rPr>
          <w:szCs w:val="24"/>
        </w:rPr>
        <w:t xml:space="preserve"> driving wheel rotates faster than the driven wheel.</w:t>
      </w:r>
    </w:p>
    <w:p w14:paraId="35BE7E92" w14:textId="77777777" w:rsidR="0060417C" w:rsidRPr="00CB2749" w:rsidRDefault="0060417C" w:rsidP="0060417C">
      <w:pPr>
        <w:pStyle w:val="PMultiChoice1col"/>
      </w:pPr>
      <w:r w:rsidRPr="00CB2749">
        <w:rPr>
          <w:b/>
          <w:szCs w:val="24"/>
        </w:rPr>
        <w:t>B</w:t>
      </w:r>
      <w:r w:rsidRPr="00CB2749">
        <w:rPr>
          <w:b/>
          <w:szCs w:val="24"/>
        </w:rPr>
        <w:tab/>
      </w:r>
      <w:r w:rsidRPr="00CB2749">
        <w:rPr>
          <w:szCs w:val="24"/>
        </w:rPr>
        <w:t>The driving wheel rotates slower than the driven wheel.</w:t>
      </w:r>
    </w:p>
    <w:p w14:paraId="680A83CC" w14:textId="77777777" w:rsidR="0060417C" w:rsidRPr="00CB2749" w:rsidRDefault="0060417C" w:rsidP="0060417C">
      <w:pPr>
        <w:pStyle w:val="PMultiChoice1col"/>
      </w:pPr>
      <w:r w:rsidRPr="00CB2749">
        <w:rPr>
          <w:b/>
          <w:szCs w:val="24"/>
        </w:rPr>
        <w:t>C</w:t>
      </w:r>
      <w:r w:rsidRPr="00CB2749">
        <w:rPr>
          <w:b/>
          <w:szCs w:val="24"/>
        </w:rPr>
        <w:tab/>
      </w:r>
      <w:r w:rsidRPr="00CB2749">
        <w:rPr>
          <w:szCs w:val="24"/>
        </w:rPr>
        <w:t>The driving wheel and the driven wheel rotate at the same speed.</w:t>
      </w:r>
    </w:p>
    <w:p w14:paraId="766F245D" w14:textId="77777777" w:rsidR="0060417C" w:rsidRPr="00CB2749" w:rsidRDefault="0060417C" w:rsidP="0060417C">
      <w:pPr>
        <w:pStyle w:val="PMultiChoice1col"/>
      </w:pPr>
      <w:r w:rsidRPr="00CB2749">
        <w:rPr>
          <w:b/>
          <w:szCs w:val="24"/>
        </w:rPr>
        <w:t>D</w:t>
      </w:r>
      <w:r w:rsidRPr="00CB2749">
        <w:rPr>
          <w:b/>
          <w:szCs w:val="24"/>
        </w:rPr>
        <w:tab/>
      </w:r>
      <w:r w:rsidRPr="00CB2749">
        <w:rPr>
          <w:szCs w:val="24"/>
        </w:rPr>
        <w:t>The driving wheel and the driven wheel rotate in the same direction.</w:t>
      </w:r>
    </w:p>
    <w:p w14:paraId="7F5BE770" w14:textId="77777777" w:rsidR="00786B09" w:rsidRPr="00CB2749" w:rsidRDefault="00786B09" w:rsidP="00786B09">
      <w:pPr>
        <w:pStyle w:val="Ptablebodyfullout"/>
        <w:numPr>
          <w:ilvl w:val="0"/>
          <w:numId w:val="0"/>
        </w:numPr>
        <w:rPr>
          <w:rFonts w:eastAsia="Calibri"/>
          <w:szCs w:val="24"/>
        </w:rPr>
      </w:pPr>
    </w:p>
    <w:p w14:paraId="3234CA07" w14:textId="5B308BBD" w:rsidR="00786B09" w:rsidRPr="00CB2749" w:rsidRDefault="00545B4C" w:rsidP="00786B09">
      <w:pPr>
        <w:pStyle w:val="Ptablebodyfullout"/>
        <w:numPr>
          <w:ilvl w:val="0"/>
          <w:numId w:val="0"/>
        </w:numPr>
      </w:pPr>
      <w:r w:rsidRPr="00CB2749">
        <w:rPr>
          <w:sz w:val="22"/>
          <w:szCs w:val="22"/>
        </w:rPr>
        <w:t>10</w:t>
      </w:r>
      <w:r w:rsidR="00786B09" w:rsidRPr="00CB2749">
        <w:rPr>
          <w:sz w:val="22"/>
          <w:szCs w:val="22"/>
        </w:rPr>
        <w:t xml:space="preserve">.   </w:t>
      </w:r>
      <w:r w:rsidR="00786B09" w:rsidRPr="00CB2749">
        <w:t>A cable is positioned around a pulley as shown in the diagram below.</w:t>
      </w:r>
    </w:p>
    <w:p w14:paraId="2E3736A0" w14:textId="706DB862" w:rsidR="00786B09" w:rsidRPr="00CB2749" w:rsidRDefault="00786B09" w:rsidP="00786B09">
      <w:pPr>
        <w:pStyle w:val="Ptablebodyfullout"/>
        <w:ind w:left="142" w:hanging="142"/>
      </w:pPr>
      <w:r w:rsidRPr="00CB2749">
        <w:t xml:space="preserve">       A 10 kg and a 15 kg mass hang from each end of the cable.</w:t>
      </w:r>
    </w:p>
    <w:p w14:paraId="3C4788EE" w14:textId="77777777" w:rsidR="00786B09" w:rsidRPr="00CB2749" w:rsidRDefault="00786B09" w:rsidP="00786B09">
      <w:pPr>
        <w:pStyle w:val="Ptablebodyfullout"/>
        <w:ind w:left="142" w:hanging="142"/>
      </w:pPr>
    </w:p>
    <w:p w14:paraId="173767ED" w14:textId="3A55E753" w:rsidR="00786B09" w:rsidRPr="00CB2749" w:rsidRDefault="00786B09" w:rsidP="00786B09">
      <w:pPr>
        <w:pStyle w:val="Ptablebodyfullout"/>
      </w:pPr>
      <w:r w:rsidRPr="00CB2749">
        <w:rPr>
          <w:noProof/>
          <w:lang w:eastAsia="en-AU"/>
        </w:rPr>
        <w:drawing>
          <wp:inline distT="0" distB="0" distL="0" distR="0" wp14:anchorId="75C59AA0" wp14:editId="08AB9A94">
            <wp:extent cx="1168400" cy="2641600"/>
            <wp:effectExtent l="0" t="0" r="0" b="0"/>
            <wp:docPr id="8" name="Picture 8" descr="PS7_PR_8_1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7_PR_8_10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0" cy="2641600"/>
                    </a:xfrm>
                    <a:prstGeom prst="rect">
                      <a:avLst/>
                    </a:prstGeom>
                    <a:noFill/>
                    <a:ln>
                      <a:noFill/>
                    </a:ln>
                  </pic:spPr>
                </pic:pic>
              </a:graphicData>
            </a:graphic>
          </wp:inline>
        </w:drawing>
      </w:r>
    </w:p>
    <w:p w14:paraId="1F5CD9B8" w14:textId="77777777" w:rsidR="00786B09" w:rsidRPr="00CB2749" w:rsidRDefault="00786B09" w:rsidP="00786B09">
      <w:pPr>
        <w:pStyle w:val="Ptablebodyfullout"/>
      </w:pPr>
    </w:p>
    <w:p w14:paraId="439AB3BB" w14:textId="77777777" w:rsidR="00786B09" w:rsidRPr="00CB2749" w:rsidRDefault="00786B09" w:rsidP="00786B09">
      <w:pPr>
        <w:pStyle w:val="Ptablebodyfullout"/>
      </w:pPr>
      <w:r w:rsidRPr="00CB2749">
        <w:t>Select the correct response:</w:t>
      </w:r>
    </w:p>
    <w:p w14:paraId="481937B8" w14:textId="77777777" w:rsidR="00786B09" w:rsidRPr="00CB2749" w:rsidRDefault="00786B09" w:rsidP="00786B09">
      <w:pPr>
        <w:pStyle w:val="PMultiChoice1col"/>
        <w:rPr>
          <w:b/>
        </w:rPr>
      </w:pPr>
    </w:p>
    <w:p w14:paraId="20EDF576" w14:textId="77777777" w:rsidR="00786B09" w:rsidRPr="00CB2749" w:rsidRDefault="00786B09" w:rsidP="00786B09">
      <w:pPr>
        <w:pStyle w:val="PMultiChoice1col"/>
      </w:pPr>
      <w:proofErr w:type="gramStart"/>
      <w:r w:rsidRPr="00CB2749">
        <w:rPr>
          <w:b/>
        </w:rPr>
        <w:t>A</w:t>
      </w:r>
      <w:r w:rsidRPr="00CB2749">
        <w:tab/>
        <w:t>The</w:t>
      </w:r>
      <w:proofErr w:type="gramEnd"/>
      <w:r w:rsidRPr="00CB2749">
        <w:t xml:space="preserve"> two masses are stationary.</w:t>
      </w:r>
    </w:p>
    <w:p w14:paraId="63EE7240" w14:textId="77777777" w:rsidR="00786B09" w:rsidRPr="00CB2749" w:rsidRDefault="00786B09" w:rsidP="00786B09">
      <w:pPr>
        <w:pStyle w:val="PMultiChoice1col"/>
      </w:pPr>
      <w:r w:rsidRPr="00CB2749">
        <w:rPr>
          <w:b/>
        </w:rPr>
        <w:t>B</w:t>
      </w:r>
      <w:r w:rsidRPr="00CB2749">
        <w:tab/>
        <w:t>The 10 kg mass is moving downwards.</w:t>
      </w:r>
    </w:p>
    <w:p w14:paraId="4DA1FEE7" w14:textId="77777777" w:rsidR="00786B09" w:rsidRPr="00CB2749" w:rsidRDefault="00786B09" w:rsidP="00786B09">
      <w:pPr>
        <w:pStyle w:val="PMultiChoice1col"/>
      </w:pPr>
      <w:r w:rsidRPr="00CB2749">
        <w:rPr>
          <w:b/>
        </w:rPr>
        <w:t>C</w:t>
      </w:r>
      <w:r w:rsidRPr="00CB2749">
        <w:tab/>
        <w:t>The 15 kg mass is moving upwards.</w:t>
      </w:r>
    </w:p>
    <w:p w14:paraId="5ABCD535" w14:textId="77777777" w:rsidR="00786B09" w:rsidRPr="00CB2749" w:rsidRDefault="00786B09" w:rsidP="00786B09">
      <w:pPr>
        <w:pStyle w:val="PMultiChoice1col"/>
      </w:pPr>
      <w:r w:rsidRPr="00CB2749">
        <w:rPr>
          <w:b/>
        </w:rPr>
        <w:t>D</w:t>
      </w:r>
      <w:r w:rsidRPr="00CB2749">
        <w:tab/>
        <w:t>The 15 kg mass is moving downwards.</w:t>
      </w:r>
    </w:p>
    <w:p w14:paraId="73D0DA2F" w14:textId="7AA3B78D" w:rsidR="005A4640" w:rsidRPr="00CB2749" w:rsidRDefault="005A4640" w:rsidP="00786B09">
      <w:pPr>
        <w:pStyle w:val="Ptablebodyfullout"/>
        <w:numPr>
          <w:ilvl w:val="0"/>
          <w:numId w:val="0"/>
        </w:numPr>
        <w:ind w:left="709" w:hanging="709"/>
        <w:rPr>
          <w:sz w:val="22"/>
          <w:szCs w:val="22"/>
        </w:rPr>
      </w:pPr>
    </w:p>
    <w:p w14:paraId="1838876D" w14:textId="77777777" w:rsidR="00FC19D0" w:rsidRPr="00CB2749" w:rsidRDefault="00D3734D" w:rsidP="00CB2749">
      <w:pPr>
        <w:spacing w:line="360" w:lineRule="auto"/>
        <w:jc w:val="center"/>
        <w:rPr>
          <w:rFonts w:ascii="Times New Roman" w:hAnsi="Times New Roman"/>
        </w:rPr>
      </w:pPr>
      <w:r w:rsidRPr="00CB2749">
        <w:rPr>
          <w:rFonts w:ascii="Times New Roman" w:hAnsi="Times New Roman"/>
          <w:noProof/>
          <w:lang w:eastAsia="en-AU"/>
        </w:rPr>
        <w:lastRenderedPageBreak/>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4079DE75" w:rsidR="00FC19D0" w:rsidRPr="00CB2749" w:rsidRDefault="00FC19D0" w:rsidP="00CB2749">
      <w:pPr>
        <w:spacing w:line="360" w:lineRule="auto"/>
        <w:jc w:val="center"/>
        <w:rPr>
          <w:rFonts w:ascii="Times New Roman" w:hAnsi="Times New Roman"/>
          <w:b/>
          <w:sz w:val="32"/>
          <w:szCs w:val="32"/>
        </w:rPr>
      </w:pPr>
      <w:r w:rsidRPr="00CB2749">
        <w:rPr>
          <w:rFonts w:ascii="Times New Roman" w:hAnsi="Times New Roman"/>
          <w:b/>
          <w:sz w:val="32"/>
          <w:szCs w:val="32"/>
        </w:rPr>
        <w:t>SEMESTER ONE 201</w:t>
      </w:r>
      <w:r w:rsidR="009C5591">
        <w:rPr>
          <w:rFonts w:ascii="Times New Roman" w:hAnsi="Times New Roman"/>
          <w:b/>
          <w:sz w:val="32"/>
          <w:szCs w:val="32"/>
        </w:rPr>
        <w:t>7</w:t>
      </w:r>
    </w:p>
    <w:p w14:paraId="3F495431" w14:textId="6ED8D93F" w:rsidR="00FC19D0" w:rsidRPr="00CB2749" w:rsidRDefault="005E0B93" w:rsidP="00CB2749">
      <w:pPr>
        <w:spacing w:line="360" w:lineRule="auto"/>
        <w:jc w:val="center"/>
        <w:rPr>
          <w:rFonts w:ascii="Times New Roman" w:hAnsi="Times New Roman"/>
          <w:b/>
          <w:sz w:val="32"/>
          <w:szCs w:val="32"/>
        </w:rPr>
      </w:pPr>
      <w:r>
        <w:rPr>
          <w:rFonts w:ascii="Times New Roman" w:hAnsi="Times New Roman"/>
          <w:b/>
          <w:sz w:val="32"/>
          <w:szCs w:val="32"/>
        </w:rPr>
        <w:t>Simple machines</w:t>
      </w:r>
      <w:r w:rsidR="00FC19D0" w:rsidRPr="00CB2749">
        <w:rPr>
          <w:rFonts w:ascii="Times New Roman" w:hAnsi="Times New Roman"/>
          <w:b/>
          <w:sz w:val="32"/>
          <w:szCs w:val="32"/>
        </w:rPr>
        <w:t>:</w:t>
      </w:r>
    </w:p>
    <w:p w14:paraId="7B2FB87C" w14:textId="77777777" w:rsidR="00FC19D0" w:rsidRPr="00CB2749" w:rsidRDefault="00FC19D0" w:rsidP="00CB2749">
      <w:pPr>
        <w:spacing w:line="360" w:lineRule="auto"/>
        <w:jc w:val="center"/>
        <w:rPr>
          <w:rFonts w:ascii="Times New Roman" w:hAnsi="Times New Roman"/>
          <w:b/>
          <w:sz w:val="32"/>
          <w:szCs w:val="32"/>
        </w:rPr>
      </w:pPr>
      <w:r w:rsidRPr="00CB2749">
        <w:rPr>
          <w:rFonts w:ascii="Times New Roman" w:hAnsi="Times New Roman"/>
          <w:b/>
          <w:sz w:val="32"/>
          <w:szCs w:val="32"/>
        </w:rPr>
        <w:t>ANSWER BOOKLET</w:t>
      </w:r>
    </w:p>
    <w:p w14:paraId="70C56155" w14:textId="749AF2DE" w:rsidR="00FC19D0" w:rsidRPr="00CB2749" w:rsidRDefault="00A93125" w:rsidP="00CB2749">
      <w:pPr>
        <w:spacing w:line="360" w:lineRule="auto"/>
        <w:rPr>
          <w:rFonts w:ascii="Times New Roman" w:hAnsi="Times New Roman"/>
          <w:b/>
          <w:u w:val="single"/>
        </w:rPr>
      </w:pPr>
      <w:r w:rsidRPr="00CB2749">
        <w:rPr>
          <w:rFonts w:ascii="Times New Roman" w:hAnsi="Times New Roman"/>
        </w:rPr>
        <w:t xml:space="preserve"> </w:t>
      </w:r>
      <w:r w:rsidR="00FC19D0" w:rsidRPr="00CB2749">
        <w:rPr>
          <w:rFonts w:ascii="Times New Roman" w:hAnsi="Times New Roman"/>
        </w:rPr>
        <w:t xml:space="preserve">  </w:t>
      </w:r>
      <w:r w:rsidR="00FC19D0" w:rsidRPr="00CB2749">
        <w:rPr>
          <w:rFonts w:ascii="Times New Roman" w:hAnsi="Times New Roman"/>
          <w:b/>
        </w:rPr>
        <w:t xml:space="preserve">NAME:  </w:t>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p>
    <w:p w14:paraId="6783CF95" w14:textId="1E888BD0" w:rsidR="00FC19D0" w:rsidRPr="00CB2749" w:rsidRDefault="00FC19D0" w:rsidP="00CB2749">
      <w:pPr>
        <w:spacing w:line="360" w:lineRule="auto"/>
        <w:rPr>
          <w:rFonts w:ascii="Times New Roman" w:hAnsi="Times New Roman"/>
          <w:u w:val="single"/>
        </w:rPr>
      </w:pPr>
      <w:r w:rsidRPr="00CB2749">
        <w:rPr>
          <w:rFonts w:ascii="Times New Roman" w:hAnsi="Times New Roman"/>
        </w:rPr>
        <w:t xml:space="preserve">   </w:t>
      </w:r>
      <w:r w:rsidRPr="00CB2749">
        <w:rPr>
          <w:rFonts w:ascii="Times New Roman" w:hAnsi="Times New Roman"/>
          <w:b/>
        </w:rPr>
        <w:t>FORM:</w:t>
      </w:r>
      <w:r w:rsidRPr="00CB2749">
        <w:rPr>
          <w:rFonts w:ascii="Times New Roman" w:hAnsi="Times New Roman"/>
        </w:rPr>
        <w:t xml:space="preserve">  </w:t>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rPr>
        <w:t xml:space="preserve">          </w:t>
      </w:r>
      <w:r w:rsidRPr="00CB2749">
        <w:rPr>
          <w:rFonts w:ascii="Times New Roman" w:hAnsi="Times New Roman"/>
        </w:rPr>
        <w:tab/>
      </w:r>
      <w:r w:rsidRPr="00CB2749">
        <w:rPr>
          <w:rFonts w:ascii="Times New Roman" w:hAnsi="Times New Roman"/>
          <w:b/>
        </w:rPr>
        <w:t>DATE:</w:t>
      </w:r>
      <w:r w:rsidRPr="00CB2749">
        <w:rPr>
          <w:rFonts w:ascii="Times New Roman" w:hAnsi="Times New Roman"/>
        </w:rPr>
        <w:t xml:space="preserve">  </w:t>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p>
    <w:p w14:paraId="46BF6D7B" w14:textId="21438BA5" w:rsidR="00FC19D0" w:rsidRPr="00CB2749" w:rsidRDefault="00FC19D0" w:rsidP="00CB2749">
      <w:pPr>
        <w:spacing w:line="360" w:lineRule="auto"/>
        <w:rPr>
          <w:rFonts w:ascii="Times New Roman" w:hAnsi="Times New Roman"/>
          <w:sz w:val="28"/>
          <w:szCs w:val="28"/>
        </w:rPr>
      </w:pPr>
      <w:r w:rsidRPr="00CB2749">
        <w:rPr>
          <w:rFonts w:ascii="Times New Roman" w:hAnsi="Times New Roman"/>
          <w:sz w:val="28"/>
          <w:szCs w:val="28"/>
        </w:rPr>
        <w:t xml:space="preserve">    Multiple Choice</w:t>
      </w:r>
      <w:r w:rsidRPr="00CB2749">
        <w:rPr>
          <w:rFonts w:ascii="Times New Roman" w:hAnsi="Times New Roman"/>
          <w:sz w:val="28"/>
          <w:szCs w:val="28"/>
        </w:rPr>
        <w:tab/>
        <w:t xml:space="preserve">        </w:t>
      </w:r>
      <w:r w:rsidR="00786B09" w:rsidRPr="00CB2749">
        <w:rPr>
          <w:rFonts w:ascii="Times New Roman" w:hAnsi="Times New Roman"/>
          <w:sz w:val="28"/>
          <w:szCs w:val="28"/>
        </w:rPr>
        <w:t xml:space="preserve">          </w:t>
      </w:r>
      <w:r w:rsidRPr="00CB2749">
        <w:rPr>
          <w:rFonts w:ascii="Times New Roman" w:hAnsi="Times New Roman"/>
          <w:sz w:val="28"/>
          <w:szCs w:val="28"/>
        </w:rPr>
        <w:t xml:space="preserve"> Short Answer</w:t>
      </w:r>
      <w:r w:rsidR="00786B09" w:rsidRPr="00CB2749">
        <w:rPr>
          <w:rFonts w:ascii="Times New Roman" w:hAnsi="Times New Roman"/>
          <w:sz w:val="28"/>
          <w:szCs w:val="28"/>
        </w:rPr>
        <w:tab/>
        <w:t xml:space="preserve">        </w:t>
      </w:r>
      <w:r w:rsidRPr="00CB2749">
        <w:rPr>
          <w:rFonts w:ascii="Times New Roman" w:hAnsi="Times New Roman"/>
          <w:sz w:val="28"/>
          <w:szCs w:val="28"/>
        </w:rPr>
        <w:tab/>
        <w:t xml:space="preserve">     </w:t>
      </w:r>
      <w:r w:rsidR="004402D7" w:rsidRPr="00CB2749">
        <w:rPr>
          <w:rFonts w:ascii="Times New Roman" w:hAnsi="Times New Roman"/>
          <w:sz w:val="28"/>
          <w:szCs w:val="28"/>
        </w:rPr>
        <w:t xml:space="preserve">   </w:t>
      </w:r>
      <w:r w:rsidR="001D018F" w:rsidRPr="00CB2749">
        <w:rPr>
          <w:rFonts w:ascii="Times New Roman" w:hAnsi="Times New Roman"/>
          <w:sz w:val="28"/>
          <w:szCs w:val="28"/>
        </w:rPr>
        <w:t xml:space="preserve">               </w:t>
      </w:r>
      <w:r w:rsidR="00786B09" w:rsidRPr="00CB2749">
        <w:rPr>
          <w:rFonts w:ascii="Times New Roman" w:hAnsi="Times New Roman"/>
          <w:sz w:val="28"/>
          <w:szCs w:val="28"/>
        </w:rPr>
        <w:t xml:space="preserve"> </w:t>
      </w:r>
      <w:r w:rsidRPr="00CB2749">
        <w:rPr>
          <w:rFonts w:ascii="Times New Roman" w:hAnsi="Times New Roman"/>
          <w:sz w:val="28"/>
          <w:szCs w:val="28"/>
        </w:rPr>
        <w:t>Total</w:t>
      </w:r>
    </w:p>
    <w:p w14:paraId="38D7E62B" w14:textId="2A66B2E5" w:rsidR="00FC19D0" w:rsidRPr="00CB2749" w:rsidRDefault="00786B09" w:rsidP="00CB2749">
      <w:pPr>
        <w:spacing w:line="360" w:lineRule="auto"/>
        <w:jc w:val="center"/>
        <w:rPr>
          <w:rFonts w:ascii="Times New Roman" w:hAnsi="Times New Roman"/>
          <w:sz w:val="28"/>
          <w:szCs w:val="28"/>
        </w:rPr>
      </w:pPr>
      <w:r w:rsidRPr="00CB2749">
        <w:rPr>
          <w:rFonts w:ascii="Times New Roman" w:hAnsi="Times New Roman"/>
          <w:noProof/>
          <w:lang w:eastAsia="en-AU"/>
        </w:rPr>
        <mc:AlternateContent>
          <mc:Choice Requires="wps">
            <w:drawing>
              <wp:anchor distT="0" distB="0" distL="114300" distR="114300" simplePos="0" relativeHeight="251663360" behindDoc="0" locked="0" layoutInCell="1" allowOverlap="1" wp14:anchorId="0C7EF957" wp14:editId="14DB3B5C">
                <wp:simplePos x="0" y="0"/>
                <wp:positionH relativeFrom="column">
                  <wp:posOffset>4343400</wp:posOffset>
                </wp:positionH>
                <wp:positionV relativeFrom="paragraph">
                  <wp:posOffset>171450</wp:posOffset>
                </wp:positionV>
                <wp:extent cx="914400" cy="911225"/>
                <wp:effectExtent l="0" t="0" r="2540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007E42A5" w14:textId="77777777" w:rsidR="00C33235" w:rsidRPr="00026DDD" w:rsidRDefault="00C33235" w:rsidP="004402D7">
                            <w:pPr>
                              <w:rPr>
                                <w:b/>
                              </w:rPr>
                            </w:pPr>
                          </w:p>
                          <w:p w14:paraId="06CF6912" w14:textId="77777777" w:rsidR="00C33235" w:rsidRPr="00026DDD" w:rsidRDefault="00C33235" w:rsidP="004402D7">
                            <w:pPr>
                              <w:rPr>
                                <w:b/>
                              </w:rPr>
                            </w:pPr>
                          </w:p>
                          <w:p w14:paraId="5DFE82B3" w14:textId="45FAF821" w:rsidR="00C33235" w:rsidRPr="00026DDD" w:rsidRDefault="00C33235" w:rsidP="004402D7">
                            <w:pPr>
                              <w:rPr>
                                <w:rFonts w:ascii="Arial" w:hAnsi="Arial" w:cs="Arial"/>
                                <w:b/>
                                <w:sz w:val="28"/>
                                <w:szCs w:val="28"/>
                              </w:rPr>
                            </w:pPr>
                            <w:r>
                              <w:rPr>
                                <w:b/>
                                <w:sz w:val="28"/>
                                <w:szCs w:val="28"/>
                              </w:rPr>
                              <w:tab/>
                            </w:r>
                            <w:r w:rsidRPr="00FC19D0">
                              <w:rPr>
                                <w:b/>
                                <w:sz w:val="28"/>
                                <w:szCs w:val="28"/>
                              </w:rPr>
                              <w:t>/</w:t>
                            </w:r>
                            <w:r w:rsidR="00FB5E2C">
                              <w:rPr>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42pt;margin-top:13.5pt;width:1in;height:7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">
                <v:textbox>
                  <w:txbxContent>
                    <w:p w14:paraId="007E42A5" w14:textId="77777777" w:rsidR="00C33235" w:rsidRPr="00026DDD" w:rsidRDefault="00C33235" w:rsidP="004402D7">
                      <w:pPr>
                        <w:rPr>
                          <w:b/>
                        </w:rPr>
                      </w:pPr>
                    </w:p>
                    <w:p w14:paraId="06CF6912" w14:textId="77777777" w:rsidR="00C33235" w:rsidRPr="00026DDD" w:rsidRDefault="00C33235" w:rsidP="004402D7">
                      <w:pPr>
                        <w:rPr>
                          <w:b/>
                        </w:rPr>
                      </w:pPr>
                    </w:p>
                    <w:p w14:paraId="5DFE82B3" w14:textId="45FAF821" w:rsidR="00C33235" w:rsidRPr="00026DDD" w:rsidRDefault="00C33235" w:rsidP="004402D7">
                      <w:pPr>
                        <w:rPr>
                          <w:rFonts w:ascii="Arial" w:hAnsi="Arial" w:cs="Arial"/>
                          <w:b/>
                          <w:sz w:val="28"/>
                          <w:szCs w:val="28"/>
                        </w:rPr>
                      </w:pPr>
                      <w:r>
                        <w:rPr>
                          <w:b/>
                          <w:sz w:val="28"/>
                          <w:szCs w:val="28"/>
                        </w:rPr>
                        <w:tab/>
                      </w:r>
                      <w:r w:rsidRPr="00FC19D0">
                        <w:rPr>
                          <w:b/>
                          <w:sz w:val="28"/>
                          <w:szCs w:val="28"/>
                        </w:rPr>
                        <w:t>/</w:t>
                      </w:r>
                      <w:r w:rsidR="00FB5E2C">
                        <w:rPr>
                          <w:b/>
                          <w:sz w:val="28"/>
                          <w:szCs w:val="28"/>
                        </w:rPr>
                        <w:t>28</w:t>
                      </w:r>
                    </w:p>
                  </w:txbxContent>
                </v:textbox>
              </v:shape>
            </w:pict>
          </mc:Fallback>
        </mc:AlternateContent>
      </w:r>
      <w:r w:rsidR="004402D7" w:rsidRPr="00CB2749">
        <w:rPr>
          <w:rFonts w:ascii="Times New Roman" w:hAnsi="Times New Roman"/>
          <w:noProof/>
          <w:lang w:eastAsia="en-AU"/>
        </w:rPr>
        <mc:AlternateContent>
          <mc:Choice Requires="wps">
            <w:drawing>
              <wp:anchor distT="0" distB="0" distL="114300" distR="114300" simplePos="0" relativeHeight="251659264" behindDoc="0" locked="0" layoutInCell="1" allowOverlap="1" wp14:anchorId="6C230190" wp14:editId="40E9B9E8">
                <wp:simplePos x="0" y="0"/>
                <wp:positionH relativeFrom="column">
                  <wp:posOffset>2171700</wp:posOffset>
                </wp:positionH>
                <wp:positionV relativeFrom="paragraph">
                  <wp:posOffset>171450</wp:posOffset>
                </wp:positionV>
                <wp:extent cx="914400" cy="911225"/>
                <wp:effectExtent l="0" t="0" r="2540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2068A02D" w14:textId="77777777" w:rsidR="00C33235" w:rsidRPr="00026DDD" w:rsidRDefault="00C33235" w:rsidP="004402D7">
                            <w:pPr>
                              <w:rPr>
                                <w:b/>
                              </w:rPr>
                            </w:pPr>
                          </w:p>
                          <w:p w14:paraId="68D5ABE6" w14:textId="77777777" w:rsidR="00C33235" w:rsidRPr="00026DDD" w:rsidRDefault="00C33235" w:rsidP="004402D7">
                            <w:pPr>
                              <w:rPr>
                                <w:b/>
                              </w:rPr>
                            </w:pPr>
                          </w:p>
                          <w:p w14:paraId="68307BD1" w14:textId="62B4D3DA" w:rsidR="00C33235" w:rsidRPr="00026DDD" w:rsidRDefault="00C33235" w:rsidP="004402D7">
                            <w:pPr>
                              <w:rPr>
                                <w:rFonts w:ascii="Arial" w:hAnsi="Arial" w:cs="Arial"/>
                                <w:b/>
                                <w:sz w:val="28"/>
                                <w:szCs w:val="28"/>
                              </w:rPr>
                            </w:pPr>
                            <w:r>
                              <w:rPr>
                                <w:b/>
                                <w:sz w:val="28"/>
                                <w:szCs w:val="28"/>
                              </w:rPr>
                              <w:tab/>
                            </w:r>
                            <w:r w:rsidRPr="00FC19D0">
                              <w:rPr>
                                <w:b/>
                                <w:sz w:val="28"/>
                                <w:szCs w:val="28"/>
                              </w:rPr>
                              <w:t>/</w:t>
                            </w:r>
                            <w:r w:rsidR="00FB5E2C">
                              <w:rPr>
                                <w:b/>
                                <w:sz w:val="28"/>
                                <w:szCs w:val="28"/>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71pt;margin-top:13.5pt;width:1in;height: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">
                <v:textbox>
                  <w:txbxContent>
                    <w:p w14:paraId="2068A02D" w14:textId="77777777" w:rsidR="00C33235" w:rsidRPr="00026DDD" w:rsidRDefault="00C33235" w:rsidP="004402D7">
                      <w:pPr>
                        <w:rPr>
                          <w:b/>
                        </w:rPr>
                      </w:pPr>
                    </w:p>
                    <w:p w14:paraId="68D5ABE6" w14:textId="77777777" w:rsidR="00C33235" w:rsidRPr="00026DDD" w:rsidRDefault="00C33235" w:rsidP="004402D7">
                      <w:pPr>
                        <w:rPr>
                          <w:b/>
                        </w:rPr>
                      </w:pPr>
                    </w:p>
                    <w:p w14:paraId="68307BD1" w14:textId="62B4D3DA" w:rsidR="00C33235" w:rsidRPr="00026DDD" w:rsidRDefault="00C33235" w:rsidP="004402D7">
                      <w:pPr>
                        <w:rPr>
                          <w:rFonts w:ascii="Arial" w:hAnsi="Arial" w:cs="Arial"/>
                          <w:b/>
                          <w:sz w:val="28"/>
                          <w:szCs w:val="28"/>
                        </w:rPr>
                      </w:pPr>
                      <w:r>
                        <w:rPr>
                          <w:b/>
                          <w:sz w:val="28"/>
                          <w:szCs w:val="28"/>
                        </w:rPr>
                        <w:tab/>
                      </w:r>
                      <w:r w:rsidRPr="00FC19D0">
                        <w:rPr>
                          <w:b/>
                          <w:sz w:val="28"/>
                          <w:szCs w:val="28"/>
                        </w:rPr>
                        <w:t>/</w:t>
                      </w:r>
                      <w:r w:rsidR="00FB5E2C">
                        <w:rPr>
                          <w:b/>
                          <w:sz w:val="28"/>
                          <w:szCs w:val="28"/>
                        </w:rPr>
                        <w:t>18</w:t>
                      </w:r>
                    </w:p>
                  </w:txbxContent>
                </v:textbox>
              </v:shape>
            </w:pict>
          </mc:Fallback>
        </mc:AlternateContent>
      </w:r>
      <w:r w:rsidR="004402D7" w:rsidRPr="00CB2749">
        <w:rPr>
          <w:rFonts w:ascii="Times New Roman" w:hAnsi="Times New Roman"/>
          <w:noProof/>
          <w:lang w:eastAsia="en-AU"/>
        </w:rPr>
        <mc:AlternateContent>
          <mc:Choice Requires="wps">
            <w:drawing>
              <wp:anchor distT="0" distB="0" distL="114300" distR="114300" simplePos="0" relativeHeight="251656704" behindDoc="0" locked="0" layoutInCell="1" allowOverlap="1" wp14:anchorId="3B049A2D" wp14:editId="2F8A295B">
                <wp:simplePos x="0" y="0"/>
                <wp:positionH relativeFrom="column">
                  <wp:posOffset>241300</wp:posOffset>
                </wp:positionH>
                <wp:positionV relativeFrom="paragraph">
                  <wp:posOffset>171450</wp:posOffset>
                </wp:positionV>
                <wp:extent cx="914400" cy="911225"/>
                <wp:effectExtent l="0" t="0" r="2540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1E85BA06" w14:textId="77777777" w:rsidR="00C33235" w:rsidRPr="00026DDD" w:rsidRDefault="00C33235" w:rsidP="00FC19D0">
                            <w:pPr>
                              <w:rPr>
                                <w:b/>
                              </w:rPr>
                            </w:pPr>
                          </w:p>
                          <w:p w14:paraId="0B3E48BB" w14:textId="77777777" w:rsidR="00C33235" w:rsidRPr="00026DDD" w:rsidRDefault="00C33235" w:rsidP="00FC19D0">
                            <w:pPr>
                              <w:rPr>
                                <w:b/>
                              </w:rPr>
                            </w:pPr>
                          </w:p>
                          <w:p w14:paraId="6F78EB86" w14:textId="77777777" w:rsidR="00C33235" w:rsidRPr="00026DDD" w:rsidRDefault="00C33235" w:rsidP="00FC19D0">
                            <w:pPr>
                              <w:rPr>
                                <w:rFonts w:ascii="Arial" w:hAnsi="Arial" w:cs="Arial"/>
                                <w:b/>
                                <w:sz w:val="28"/>
                                <w:szCs w:val="28"/>
                              </w:rPr>
                            </w:pPr>
                            <w:r>
                              <w:rPr>
                                <w:b/>
                                <w:sz w:val="28"/>
                                <w:szCs w:val="28"/>
                              </w:rPr>
                              <w:tab/>
                            </w:r>
                            <w:r w:rsidRPr="00FC19D0">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9pt;margin-top:13.5pt;width:1in;height:7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">
                <v:textbox>
                  <w:txbxContent>
                    <w:p w14:paraId="1E85BA06" w14:textId="77777777" w:rsidR="00C33235" w:rsidRPr="00026DDD" w:rsidRDefault="00C33235" w:rsidP="00FC19D0">
                      <w:pPr>
                        <w:rPr>
                          <w:b/>
                        </w:rPr>
                      </w:pPr>
                    </w:p>
                    <w:p w14:paraId="0B3E48BB" w14:textId="77777777" w:rsidR="00C33235" w:rsidRPr="00026DDD" w:rsidRDefault="00C33235" w:rsidP="00FC19D0">
                      <w:pPr>
                        <w:rPr>
                          <w:b/>
                        </w:rPr>
                      </w:pPr>
                    </w:p>
                    <w:p w14:paraId="6F78EB86" w14:textId="77777777" w:rsidR="00C33235" w:rsidRPr="00026DDD" w:rsidRDefault="00C33235" w:rsidP="00FC19D0">
                      <w:pPr>
                        <w:rPr>
                          <w:rFonts w:ascii="Arial" w:hAnsi="Arial" w:cs="Arial"/>
                          <w:b/>
                          <w:sz w:val="28"/>
                          <w:szCs w:val="28"/>
                        </w:rPr>
                      </w:pPr>
                      <w:r>
                        <w:rPr>
                          <w:b/>
                          <w:sz w:val="28"/>
                          <w:szCs w:val="28"/>
                        </w:rPr>
                        <w:tab/>
                      </w:r>
                      <w:r w:rsidRPr="00FC19D0">
                        <w:rPr>
                          <w:b/>
                          <w:sz w:val="28"/>
                          <w:szCs w:val="28"/>
                        </w:rPr>
                        <w:t>/10</w:t>
                      </w:r>
                    </w:p>
                  </w:txbxContent>
                </v:textbox>
              </v:shape>
            </w:pict>
          </mc:Fallback>
        </mc:AlternateContent>
      </w:r>
    </w:p>
    <w:p w14:paraId="4DA5DB55" w14:textId="52384A40" w:rsidR="00FC19D0" w:rsidRPr="00CB2749" w:rsidRDefault="00786B09" w:rsidP="00CB2749">
      <w:pPr>
        <w:spacing w:line="360" w:lineRule="auto"/>
        <w:jc w:val="center"/>
        <w:rPr>
          <w:rFonts w:ascii="Times New Roman" w:hAnsi="Times New Roman"/>
        </w:rPr>
      </w:pPr>
      <w:r w:rsidRPr="00CB2749">
        <w:rPr>
          <w:rFonts w:ascii="Times New Roman" w:hAnsi="Times New Roman"/>
        </w:rPr>
        <w:t xml:space="preserve"> </w:t>
      </w:r>
    </w:p>
    <w:p w14:paraId="03048021" w14:textId="49EB8DA2" w:rsidR="00FC19D0" w:rsidRPr="00CB2749" w:rsidRDefault="004402D7" w:rsidP="00CB2749">
      <w:pPr>
        <w:tabs>
          <w:tab w:val="left" w:pos="2500"/>
        </w:tabs>
        <w:spacing w:line="360" w:lineRule="auto"/>
        <w:rPr>
          <w:rFonts w:ascii="Times New Roman" w:hAnsi="Times New Roman"/>
        </w:rPr>
      </w:pPr>
      <w:r w:rsidRPr="00CB2749">
        <w:rPr>
          <w:rFonts w:ascii="Times New Roman" w:hAnsi="Times New Roman"/>
        </w:rPr>
        <w:tab/>
      </w:r>
    </w:p>
    <w:p w14:paraId="5EB41A00" w14:textId="77777777" w:rsidR="00FC19D0" w:rsidRPr="00CB2749" w:rsidRDefault="00FC19D0" w:rsidP="00CB2749">
      <w:pPr>
        <w:tabs>
          <w:tab w:val="left" w:pos="7305"/>
        </w:tabs>
        <w:spacing w:line="360" w:lineRule="auto"/>
        <w:rPr>
          <w:rFonts w:ascii="Times New Roman" w:hAnsi="Times New Roman"/>
        </w:rPr>
      </w:pPr>
      <w:r w:rsidRPr="00CB2749">
        <w:rPr>
          <w:rFonts w:ascii="Times New Roman" w:hAnsi="Times New Roman"/>
          <w:b/>
        </w:rPr>
        <w:t xml:space="preserve">SECTION ONE: </w:t>
      </w:r>
      <w:r w:rsidRPr="00CB2749">
        <w:rPr>
          <w:rFonts w:ascii="Times New Roman" w:hAnsi="Times New Roman"/>
        </w:rPr>
        <w:t>Multiple choice answers</w:t>
      </w:r>
    </w:p>
    <w:p w14:paraId="0FA2A00B" w14:textId="6CA55A5D" w:rsidR="00FC19D0" w:rsidRPr="00CB2749" w:rsidRDefault="00FC19D0" w:rsidP="00CB2749">
      <w:pPr>
        <w:tabs>
          <w:tab w:val="left" w:pos="7305"/>
        </w:tabs>
        <w:spacing w:line="360" w:lineRule="auto"/>
        <w:rPr>
          <w:rFonts w:ascii="Times New Roman" w:hAnsi="Times New Roman"/>
        </w:rPr>
      </w:pPr>
      <w:r w:rsidRPr="00CB2749">
        <w:rPr>
          <w:rFonts w:ascii="Times New Roman" w:hAnsi="Times New Roman"/>
        </w:rPr>
        <w:t>Cross (X) through the correct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C19D0" w:rsidRPr="00CB2749" w14:paraId="79FB24E4" w14:textId="77777777" w:rsidTr="00964875">
        <w:trPr>
          <w:trHeight w:val="284"/>
          <w:jc w:val="center"/>
        </w:trPr>
        <w:tc>
          <w:tcPr>
            <w:tcW w:w="745" w:type="dxa"/>
            <w:shd w:val="clear" w:color="auto" w:fill="auto"/>
            <w:vAlign w:val="center"/>
          </w:tcPr>
          <w:p w14:paraId="6CE27832"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1</w:t>
            </w:r>
          </w:p>
        </w:tc>
        <w:tc>
          <w:tcPr>
            <w:tcW w:w="825" w:type="dxa"/>
            <w:shd w:val="clear" w:color="auto" w:fill="auto"/>
            <w:vAlign w:val="center"/>
          </w:tcPr>
          <w:p w14:paraId="472A0AD4" w14:textId="5257114A"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shd w:val="clear" w:color="auto" w:fill="auto"/>
            <w:vAlign w:val="center"/>
          </w:tcPr>
          <w:p w14:paraId="32EE39D0"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782CAF62"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65514619"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114061D1" w14:textId="77777777" w:rsidTr="00964875">
        <w:trPr>
          <w:trHeight w:val="284"/>
          <w:jc w:val="center"/>
        </w:trPr>
        <w:tc>
          <w:tcPr>
            <w:tcW w:w="745" w:type="dxa"/>
            <w:shd w:val="clear" w:color="auto" w:fill="auto"/>
            <w:vAlign w:val="center"/>
          </w:tcPr>
          <w:p w14:paraId="32C329AD"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2</w:t>
            </w:r>
          </w:p>
        </w:tc>
        <w:tc>
          <w:tcPr>
            <w:tcW w:w="825" w:type="dxa"/>
            <w:shd w:val="clear" w:color="auto" w:fill="auto"/>
            <w:vAlign w:val="center"/>
          </w:tcPr>
          <w:p w14:paraId="0422AC97"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4143CF0F" w14:textId="1C8C7D95"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616B40BF"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6A9FD878"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00518C24" w14:textId="77777777" w:rsidTr="00964875">
        <w:trPr>
          <w:trHeight w:val="284"/>
          <w:jc w:val="center"/>
        </w:trPr>
        <w:tc>
          <w:tcPr>
            <w:tcW w:w="745" w:type="dxa"/>
            <w:shd w:val="clear" w:color="auto" w:fill="auto"/>
            <w:vAlign w:val="center"/>
          </w:tcPr>
          <w:p w14:paraId="6DF549D1"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3</w:t>
            </w:r>
          </w:p>
        </w:tc>
        <w:tc>
          <w:tcPr>
            <w:tcW w:w="825" w:type="dxa"/>
            <w:shd w:val="clear" w:color="auto" w:fill="auto"/>
            <w:vAlign w:val="center"/>
          </w:tcPr>
          <w:p w14:paraId="761DCE49"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707FADFE"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6D42E3A1"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3A238928" w14:textId="0FC3B8E1"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r w:rsidR="00FC19D0" w:rsidRPr="00CB2749" w14:paraId="5E9B19ED" w14:textId="77777777" w:rsidTr="00964875">
        <w:trPr>
          <w:trHeight w:val="284"/>
          <w:jc w:val="center"/>
        </w:trPr>
        <w:tc>
          <w:tcPr>
            <w:tcW w:w="745" w:type="dxa"/>
            <w:shd w:val="clear" w:color="auto" w:fill="auto"/>
            <w:vAlign w:val="center"/>
          </w:tcPr>
          <w:p w14:paraId="5379F4ED"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4</w:t>
            </w:r>
          </w:p>
        </w:tc>
        <w:tc>
          <w:tcPr>
            <w:tcW w:w="825" w:type="dxa"/>
            <w:shd w:val="clear" w:color="auto" w:fill="auto"/>
            <w:vAlign w:val="center"/>
          </w:tcPr>
          <w:p w14:paraId="08B61C9E"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4D748634"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0A4D6A8F"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56FDB87B" w14:textId="08B30B7F"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r w:rsidR="00FC19D0" w:rsidRPr="00CB2749" w14:paraId="552E57F1" w14:textId="77777777" w:rsidTr="00964875">
        <w:trPr>
          <w:trHeight w:val="284"/>
          <w:jc w:val="center"/>
        </w:trPr>
        <w:tc>
          <w:tcPr>
            <w:tcW w:w="745" w:type="dxa"/>
            <w:shd w:val="clear" w:color="auto" w:fill="auto"/>
            <w:vAlign w:val="center"/>
          </w:tcPr>
          <w:p w14:paraId="7F3E91BB"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5</w:t>
            </w:r>
          </w:p>
        </w:tc>
        <w:tc>
          <w:tcPr>
            <w:tcW w:w="825" w:type="dxa"/>
            <w:shd w:val="clear" w:color="auto" w:fill="auto"/>
            <w:vAlign w:val="center"/>
          </w:tcPr>
          <w:p w14:paraId="1E699DB5"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54D3FC73" w14:textId="62E91B2A"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Pr>
                <w:rStyle w:val="CharacterStyle3"/>
                <w:rFonts w:ascii="Times New Roman" w:hAnsi="Times New Roman" w:cs="Times New Roman"/>
                <w:spacing w:val="-11"/>
                <w:sz w:val="24"/>
                <w:szCs w:val="24"/>
              </w:rPr>
              <w:t>b</w:t>
            </w:r>
          </w:p>
        </w:tc>
        <w:tc>
          <w:tcPr>
            <w:tcW w:w="768" w:type="dxa"/>
            <w:shd w:val="clear" w:color="auto" w:fill="auto"/>
            <w:vAlign w:val="center"/>
          </w:tcPr>
          <w:p w14:paraId="63889D7E" w14:textId="210BF991"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tcBorders>
              <w:right w:val="single" w:sz="4" w:space="0" w:color="auto"/>
            </w:tcBorders>
            <w:shd w:val="clear" w:color="auto" w:fill="auto"/>
            <w:vAlign w:val="center"/>
          </w:tcPr>
          <w:p w14:paraId="0B0EE330"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654E59E9" w14:textId="77777777" w:rsidTr="00964875">
        <w:trPr>
          <w:trHeight w:val="284"/>
          <w:jc w:val="center"/>
        </w:trPr>
        <w:tc>
          <w:tcPr>
            <w:tcW w:w="745" w:type="dxa"/>
            <w:shd w:val="clear" w:color="auto" w:fill="auto"/>
            <w:vAlign w:val="center"/>
          </w:tcPr>
          <w:p w14:paraId="6DF09888"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6</w:t>
            </w:r>
          </w:p>
        </w:tc>
        <w:tc>
          <w:tcPr>
            <w:tcW w:w="825" w:type="dxa"/>
            <w:shd w:val="clear" w:color="auto" w:fill="auto"/>
            <w:vAlign w:val="center"/>
          </w:tcPr>
          <w:p w14:paraId="42188D65"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42F53C6D" w14:textId="1E90F443"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551BE82E"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2AA70A99"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1577B3D3" w14:textId="77777777" w:rsidTr="00964875">
        <w:trPr>
          <w:trHeight w:val="284"/>
          <w:jc w:val="center"/>
        </w:trPr>
        <w:tc>
          <w:tcPr>
            <w:tcW w:w="745" w:type="dxa"/>
            <w:shd w:val="clear" w:color="auto" w:fill="auto"/>
            <w:vAlign w:val="center"/>
          </w:tcPr>
          <w:p w14:paraId="09DC20AE"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7</w:t>
            </w:r>
          </w:p>
        </w:tc>
        <w:tc>
          <w:tcPr>
            <w:tcW w:w="825" w:type="dxa"/>
            <w:shd w:val="clear" w:color="auto" w:fill="auto"/>
            <w:vAlign w:val="center"/>
          </w:tcPr>
          <w:p w14:paraId="5CDE6F4D"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5C60D0BC"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0934AE7E" w14:textId="247D1153"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tcBorders>
              <w:right w:val="single" w:sz="4" w:space="0" w:color="auto"/>
            </w:tcBorders>
            <w:shd w:val="clear" w:color="auto" w:fill="auto"/>
            <w:vAlign w:val="center"/>
          </w:tcPr>
          <w:p w14:paraId="4516C45B"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73E574CD" w14:textId="77777777" w:rsidTr="00964875">
        <w:trPr>
          <w:trHeight w:val="284"/>
          <w:jc w:val="center"/>
        </w:trPr>
        <w:tc>
          <w:tcPr>
            <w:tcW w:w="745" w:type="dxa"/>
            <w:shd w:val="clear" w:color="auto" w:fill="auto"/>
            <w:vAlign w:val="center"/>
          </w:tcPr>
          <w:p w14:paraId="2C3A542F"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8</w:t>
            </w:r>
          </w:p>
        </w:tc>
        <w:tc>
          <w:tcPr>
            <w:tcW w:w="825" w:type="dxa"/>
            <w:shd w:val="clear" w:color="auto" w:fill="auto"/>
            <w:vAlign w:val="center"/>
          </w:tcPr>
          <w:p w14:paraId="54BC6132"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59E99800" w14:textId="4F01F2EF" w:rsidR="00FC19D0" w:rsidRPr="006A0A92" w:rsidRDefault="006A0A92"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Pr>
                <w:rStyle w:val="CharacterStyle3"/>
                <w:rFonts w:ascii="Times New Roman" w:hAnsi="Times New Roman" w:cs="Times New Roman"/>
                <w:spacing w:val="-11"/>
                <w:sz w:val="24"/>
                <w:szCs w:val="24"/>
              </w:rPr>
              <w:t>b</w:t>
            </w:r>
          </w:p>
        </w:tc>
        <w:tc>
          <w:tcPr>
            <w:tcW w:w="768" w:type="dxa"/>
            <w:shd w:val="clear" w:color="auto" w:fill="auto"/>
            <w:vAlign w:val="center"/>
          </w:tcPr>
          <w:p w14:paraId="717913DC" w14:textId="3C91604D" w:rsidR="00FC19D0" w:rsidRPr="006A0A92" w:rsidRDefault="006A0A92"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tcBorders>
              <w:right w:val="single" w:sz="4" w:space="0" w:color="auto"/>
            </w:tcBorders>
            <w:shd w:val="clear" w:color="auto" w:fill="auto"/>
            <w:vAlign w:val="center"/>
          </w:tcPr>
          <w:p w14:paraId="4CFBD349"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3BDC6156" w14:textId="77777777" w:rsidTr="00964875">
        <w:trPr>
          <w:trHeight w:val="284"/>
          <w:jc w:val="center"/>
        </w:trPr>
        <w:tc>
          <w:tcPr>
            <w:tcW w:w="745" w:type="dxa"/>
            <w:shd w:val="clear" w:color="auto" w:fill="auto"/>
            <w:vAlign w:val="center"/>
          </w:tcPr>
          <w:p w14:paraId="44BEE225"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9</w:t>
            </w:r>
          </w:p>
        </w:tc>
        <w:tc>
          <w:tcPr>
            <w:tcW w:w="825" w:type="dxa"/>
            <w:shd w:val="clear" w:color="auto" w:fill="auto"/>
            <w:vAlign w:val="center"/>
          </w:tcPr>
          <w:p w14:paraId="69F68114" w14:textId="4C0D40E2"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shd w:val="clear" w:color="auto" w:fill="auto"/>
            <w:vAlign w:val="center"/>
          </w:tcPr>
          <w:p w14:paraId="30C2BBBA"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39A891C8"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12ED7CE0"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051F2F85" w14:textId="77777777" w:rsidTr="00964875">
        <w:trPr>
          <w:trHeight w:val="284"/>
          <w:jc w:val="center"/>
        </w:trPr>
        <w:tc>
          <w:tcPr>
            <w:tcW w:w="745" w:type="dxa"/>
            <w:shd w:val="clear" w:color="auto" w:fill="auto"/>
            <w:vAlign w:val="center"/>
          </w:tcPr>
          <w:p w14:paraId="108EF06B"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10</w:t>
            </w:r>
          </w:p>
        </w:tc>
        <w:tc>
          <w:tcPr>
            <w:tcW w:w="825" w:type="dxa"/>
            <w:shd w:val="clear" w:color="auto" w:fill="auto"/>
            <w:vAlign w:val="center"/>
          </w:tcPr>
          <w:p w14:paraId="56A9F9FC"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51E80C77"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4E331BDA"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19C0663F" w14:textId="6F291ABE"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bl>
    <w:p w14:paraId="186EB060" w14:textId="77777777" w:rsidR="00FC19D0" w:rsidRPr="00CB2749" w:rsidRDefault="00FC19D0" w:rsidP="00CB2749">
      <w:pPr>
        <w:spacing w:line="360" w:lineRule="auto"/>
        <w:rPr>
          <w:rFonts w:ascii="Times New Roman" w:hAnsi="Times New Roman"/>
          <w:b/>
        </w:rPr>
      </w:pPr>
    </w:p>
    <w:p w14:paraId="6971090C" w14:textId="372802D2" w:rsidR="00FC19D0" w:rsidRPr="00CB2749" w:rsidRDefault="00FC19D0" w:rsidP="00CB2749">
      <w:pPr>
        <w:spacing w:line="360" w:lineRule="auto"/>
        <w:rPr>
          <w:rFonts w:ascii="Times New Roman" w:hAnsi="Times New Roman"/>
          <w:b/>
        </w:rPr>
      </w:pPr>
      <w:r w:rsidRPr="00CB2749">
        <w:rPr>
          <w:rFonts w:ascii="Times New Roman" w:hAnsi="Times New Roman"/>
          <w:b/>
        </w:rPr>
        <w:br w:type="page"/>
      </w:r>
      <w:r w:rsidRPr="00CB2749">
        <w:rPr>
          <w:rFonts w:ascii="Times New Roman" w:hAnsi="Times New Roman"/>
          <w:b/>
          <w:sz w:val="24"/>
          <w:szCs w:val="24"/>
        </w:rPr>
        <w:lastRenderedPageBreak/>
        <w:t>SECTION TWO: Sh</w:t>
      </w:r>
      <w:r w:rsidR="005D33B7" w:rsidRPr="00CB2749">
        <w:rPr>
          <w:rFonts w:ascii="Times New Roman" w:hAnsi="Times New Roman"/>
          <w:b/>
          <w:sz w:val="24"/>
          <w:szCs w:val="24"/>
        </w:rPr>
        <w:t xml:space="preserve">ort Answer </w:t>
      </w:r>
      <w:r w:rsidR="005D33B7" w:rsidRPr="00CB2749">
        <w:rPr>
          <w:rFonts w:ascii="Times New Roman" w:hAnsi="Times New Roman"/>
          <w:b/>
          <w:sz w:val="24"/>
          <w:szCs w:val="24"/>
        </w:rPr>
        <w:tab/>
      </w:r>
      <w:r w:rsidR="005D33B7" w:rsidRPr="00CB2749">
        <w:rPr>
          <w:rFonts w:ascii="Times New Roman" w:hAnsi="Times New Roman"/>
          <w:b/>
          <w:sz w:val="24"/>
          <w:szCs w:val="24"/>
        </w:rPr>
        <w:tab/>
      </w:r>
      <w:r w:rsidR="005D33B7" w:rsidRPr="00CB2749">
        <w:rPr>
          <w:rFonts w:ascii="Times New Roman" w:hAnsi="Times New Roman"/>
          <w:b/>
          <w:sz w:val="24"/>
          <w:szCs w:val="24"/>
        </w:rPr>
        <w:tab/>
      </w:r>
      <w:r w:rsidR="005D33B7" w:rsidRPr="00CB2749">
        <w:rPr>
          <w:rFonts w:ascii="Times New Roman" w:hAnsi="Times New Roman"/>
          <w:b/>
          <w:sz w:val="24"/>
          <w:szCs w:val="24"/>
        </w:rPr>
        <w:tab/>
      </w:r>
      <w:r w:rsidR="00CB2749">
        <w:rPr>
          <w:rFonts w:ascii="Times New Roman" w:hAnsi="Times New Roman"/>
          <w:b/>
          <w:sz w:val="24"/>
          <w:szCs w:val="24"/>
        </w:rPr>
        <w:t xml:space="preserve">                           </w:t>
      </w:r>
      <w:r w:rsidR="00CB2749" w:rsidRPr="00CB2749">
        <w:rPr>
          <w:rFonts w:ascii="Times New Roman" w:hAnsi="Times New Roman"/>
          <w:b/>
          <w:sz w:val="24"/>
          <w:szCs w:val="24"/>
        </w:rPr>
        <w:t xml:space="preserve">        (17 marks)</w:t>
      </w:r>
      <w:r w:rsidR="005D33B7" w:rsidRPr="00CB2749">
        <w:rPr>
          <w:rFonts w:ascii="Times New Roman" w:hAnsi="Times New Roman"/>
          <w:b/>
          <w:sz w:val="24"/>
          <w:szCs w:val="24"/>
        </w:rPr>
        <w:tab/>
        <w:t xml:space="preserve">                            </w:t>
      </w:r>
      <w:r w:rsidR="00A17BC6" w:rsidRPr="00CB2749">
        <w:rPr>
          <w:rFonts w:ascii="Times New Roman" w:hAnsi="Times New Roman"/>
          <w:b/>
          <w:sz w:val="24"/>
          <w:szCs w:val="24"/>
        </w:rPr>
        <w:t xml:space="preserve">  </w:t>
      </w:r>
      <w:r w:rsidR="001D018F" w:rsidRPr="00CB2749">
        <w:rPr>
          <w:rFonts w:ascii="Times New Roman" w:hAnsi="Times New Roman"/>
          <w:b/>
          <w:sz w:val="24"/>
          <w:szCs w:val="24"/>
        </w:rPr>
        <w:t xml:space="preserve"> </w:t>
      </w:r>
      <w:r w:rsidR="00CB2749" w:rsidRPr="00CB2749">
        <w:rPr>
          <w:rFonts w:ascii="Times New Roman" w:hAnsi="Times New Roman"/>
          <w:b/>
          <w:sz w:val="24"/>
          <w:szCs w:val="24"/>
        </w:rPr>
        <w:t xml:space="preserve">              </w:t>
      </w:r>
    </w:p>
    <w:p w14:paraId="3074F7B6" w14:textId="77777777" w:rsidR="00FC19D0" w:rsidRPr="00CB2749" w:rsidRDefault="00FC19D0" w:rsidP="00CB2749">
      <w:pPr>
        <w:spacing w:line="360" w:lineRule="auto"/>
        <w:rPr>
          <w:rFonts w:ascii="Times New Roman" w:hAnsi="Times New Roman"/>
          <w:b/>
          <w:sz w:val="24"/>
          <w:szCs w:val="24"/>
        </w:rPr>
      </w:pPr>
      <w:r w:rsidRPr="00CB2749">
        <w:rPr>
          <w:rFonts w:ascii="Times New Roman" w:hAnsi="Times New Roman"/>
          <w:sz w:val="24"/>
          <w:szCs w:val="24"/>
        </w:rPr>
        <w:t>Answer the questions in the spaces provided.</w:t>
      </w:r>
    </w:p>
    <w:p w14:paraId="1F12FFF0" w14:textId="563AF6B4" w:rsidR="00E76935" w:rsidRPr="00CB2749" w:rsidRDefault="00FC19D0" w:rsidP="00CB2749">
      <w:pPr>
        <w:spacing w:line="360" w:lineRule="auto"/>
        <w:rPr>
          <w:rFonts w:ascii="Times New Roman" w:hAnsi="Times New Roman"/>
          <w:color w:val="1A1718"/>
          <w:sz w:val="24"/>
          <w:szCs w:val="24"/>
          <w:u w:val="single"/>
          <w:lang w:val="en-US"/>
        </w:rPr>
      </w:pP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p>
    <w:p w14:paraId="76ACFB04" w14:textId="77777777" w:rsidR="000A52B7" w:rsidRPr="00CB2749" w:rsidRDefault="001E04A3" w:rsidP="00CB2749">
      <w:pPr>
        <w:spacing w:line="360" w:lineRule="auto"/>
        <w:rPr>
          <w:rFonts w:ascii="Times New Roman" w:hAnsi="Times New Roman"/>
          <w:b/>
          <w:sz w:val="24"/>
          <w:szCs w:val="24"/>
        </w:rPr>
      </w:pPr>
      <w:r w:rsidRPr="00CB2749">
        <w:rPr>
          <w:rFonts w:ascii="Times New Roman" w:hAnsi="Times New Roman"/>
          <w:b/>
          <w:sz w:val="24"/>
          <w:szCs w:val="24"/>
        </w:rPr>
        <w:t xml:space="preserve"> </w:t>
      </w:r>
      <w:r w:rsidR="006118CA" w:rsidRPr="00CB2749">
        <w:rPr>
          <w:rFonts w:ascii="Times New Roman" w:hAnsi="Times New Roman"/>
          <w:b/>
          <w:sz w:val="24"/>
          <w:szCs w:val="24"/>
        </w:rPr>
        <w:t>Question 11</w:t>
      </w:r>
    </w:p>
    <w:p w14:paraId="5D5AE436" w14:textId="0339D385" w:rsidR="00CB2749" w:rsidRPr="00CB2749" w:rsidRDefault="001D018F" w:rsidP="00CB2749">
      <w:pPr>
        <w:spacing w:line="360" w:lineRule="auto"/>
        <w:rPr>
          <w:rFonts w:ascii="Times New Roman" w:hAnsi="Times New Roman"/>
          <w:sz w:val="24"/>
          <w:szCs w:val="24"/>
        </w:rPr>
      </w:pPr>
      <w:r w:rsidRPr="00CB2749">
        <w:rPr>
          <w:rFonts w:ascii="Times New Roman" w:hAnsi="Times New Roman"/>
          <w:sz w:val="24"/>
          <w:szCs w:val="24"/>
        </w:rPr>
        <w:t xml:space="preserve">Below is a picture of a car jack:                                                                             </w:t>
      </w:r>
      <w:r w:rsidR="00FB5E2C">
        <w:rPr>
          <w:rFonts w:ascii="Times New Roman" w:hAnsi="Times New Roman"/>
          <w:sz w:val="24"/>
          <w:szCs w:val="24"/>
        </w:rPr>
        <w:t xml:space="preserve">       (3</w:t>
      </w:r>
      <w:r w:rsidR="00CB2749" w:rsidRPr="00CB2749">
        <w:rPr>
          <w:rFonts w:ascii="Times New Roman" w:hAnsi="Times New Roman"/>
          <w:sz w:val="24"/>
          <w:szCs w:val="24"/>
        </w:rPr>
        <w:t xml:space="preserve"> marks)</w:t>
      </w:r>
    </w:p>
    <w:p w14:paraId="00AD31F5" w14:textId="421C93B2" w:rsidR="003A45E7" w:rsidRPr="00CB2749" w:rsidRDefault="00CB2749" w:rsidP="00CB2749">
      <w:pPr>
        <w:spacing w:line="360" w:lineRule="auto"/>
        <w:rPr>
          <w:rFonts w:ascii="Times New Roman" w:hAnsi="Times New Roman"/>
          <w:sz w:val="24"/>
          <w:szCs w:val="24"/>
        </w:rPr>
      </w:pPr>
      <w:r w:rsidRPr="00CB2749">
        <w:rPr>
          <w:rFonts w:ascii="Times New Roman" w:hAnsi="Times New Roman"/>
          <w:sz w:val="24"/>
          <w:szCs w:val="24"/>
        </w:rPr>
        <w:t xml:space="preserve">       </w:t>
      </w:r>
    </w:p>
    <w:p w14:paraId="48CC90E5" w14:textId="2F111F5C" w:rsidR="001D018F" w:rsidRPr="00CB2749" w:rsidRDefault="001D018F" w:rsidP="00CB2749">
      <w:pPr>
        <w:spacing w:line="360" w:lineRule="auto"/>
        <w:rPr>
          <w:rFonts w:ascii="Times New Roman" w:hAnsi="Times New Roman"/>
          <w:sz w:val="24"/>
          <w:szCs w:val="24"/>
        </w:rPr>
      </w:pPr>
      <w:r w:rsidRPr="00CB2749">
        <w:rPr>
          <w:rFonts w:ascii="Times New Roman" w:hAnsi="Times New Roman"/>
          <w:noProof/>
          <w:sz w:val="24"/>
          <w:szCs w:val="24"/>
          <w:lang w:eastAsia="en-AU"/>
        </w:rPr>
        <w:drawing>
          <wp:inline distT="0" distB="0" distL="0" distR="0" wp14:anchorId="1CC73954" wp14:editId="1AD9C2C1">
            <wp:extent cx="2476500" cy="1816100"/>
            <wp:effectExtent l="0" t="0" r="12700" b="12700"/>
            <wp:docPr id="3" name="Picture 10" descr="PS7_test fig 8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7_test fig 8_01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816100"/>
                    </a:xfrm>
                    <a:prstGeom prst="rect">
                      <a:avLst/>
                    </a:prstGeom>
                    <a:noFill/>
                    <a:ln>
                      <a:noFill/>
                    </a:ln>
                  </pic:spPr>
                </pic:pic>
              </a:graphicData>
            </a:graphic>
          </wp:inline>
        </w:drawing>
      </w:r>
    </w:p>
    <w:p w14:paraId="66225157" w14:textId="303B8BB6" w:rsidR="001D018F" w:rsidRPr="00CB2749" w:rsidRDefault="001D018F" w:rsidP="00CB2749">
      <w:pPr>
        <w:pStyle w:val="ListParagraph"/>
        <w:numPr>
          <w:ilvl w:val="0"/>
          <w:numId w:val="30"/>
        </w:numPr>
        <w:spacing w:line="360" w:lineRule="auto"/>
        <w:ind w:left="0" w:firstLine="0"/>
        <w:rPr>
          <w:rFonts w:ascii="Times New Roman" w:hAnsi="Times New Roman"/>
          <w:sz w:val="24"/>
          <w:szCs w:val="24"/>
        </w:rPr>
      </w:pPr>
      <w:r w:rsidRPr="00CB2749">
        <w:rPr>
          <w:rFonts w:ascii="Times New Roman" w:hAnsi="Times New Roman"/>
          <w:sz w:val="24"/>
          <w:szCs w:val="24"/>
        </w:rPr>
        <w:t>Identify whether this car jack is classed as a force</w:t>
      </w:r>
      <w:r w:rsidR="00FB5E2C">
        <w:rPr>
          <w:rFonts w:ascii="Times New Roman" w:hAnsi="Times New Roman"/>
          <w:sz w:val="24"/>
          <w:szCs w:val="24"/>
        </w:rPr>
        <w:t xml:space="preserve"> magnifier or a speed magnifie</w:t>
      </w:r>
      <w:r w:rsidRPr="00CB2749">
        <w:rPr>
          <w:rFonts w:ascii="Times New Roman" w:hAnsi="Times New Roman"/>
          <w:sz w:val="24"/>
          <w:szCs w:val="24"/>
        </w:rPr>
        <w:t>r:</w:t>
      </w:r>
    </w:p>
    <w:p w14:paraId="36C00806" w14:textId="25F8A8CD" w:rsidR="001D018F" w:rsidRPr="00C33235" w:rsidRDefault="00C33235" w:rsidP="00CB2749">
      <w:pPr>
        <w:spacing w:line="360" w:lineRule="auto"/>
        <w:rPr>
          <w:rFonts w:ascii="Times New Roman" w:hAnsi="Times New Roman"/>
          <w:b/>
          <w:sz w:val="24"/>
          <w:szCs w:val="24"/>
        </w:rPr>
      </w:pPr>
      <w:r w:rsidRPr="00C33235">
        <w:rPr>
          <w:rFonts w:ascii="Times New Roman" w:hAnsi="Times New Roman"/>
          <w:b/>
          <w:sz w:val="24"/>
          <w:szCs w:val="24"/>
        </w:rPr>
        <w:t>Car jacks are classed as force multipliers.</w:t>
      </w:r>
    </w:p>
    <w:p w14:paraId="65A06E81" w14:textId="196F530E" w:rsidR="001D018F" w:rsidRPr="00CB2749" w:rsidRDefault="001D018F" w:rsidP="00CB2749">
      <w:pPr>
        <w:pStyle w:val="ListParagraph"/>
        <w:numPr>
          <w:ilvl w:val="0"/>
          <w:numId w:val="30"/>
        </w:numPr>
        <w:spacing w:line="360" w:lineRule="auto"/>
        <w:ind w:left="709" w:hanging="720"/>
        <w:rPr>
          <w:rFonts w:ascii="Times New Roman" w:hAnsi="Times New Roman"/>
          <w:sz w:val="24"/>
          <w:szCs w:val="24"/>
        </w:rPr>
      </w:pPr>
      <w:r w:rsidRPr="00CB2749">
        <w:rPr>
          <w:rFonts w:ascii="Times New Roman" w:hAnsi="Times New Roman"/>
          <w:sz w:val="24"/>
          <w:szCs w:val="24"/>
        </w:rPr>
        <w:t>Explaining how a person using this machine is able to gain the mechanical advantage required to lift a car.</w:t>
      </w:r>
    </w:p>
    <w:p w14:paraId="6DAEF9EA" w14:textId="57EBDB79" w:rsidR="001D018F" w:rsidRPr="00C33235" w:rsidRDefault="00C33235" w:rsidP="00CB2749">
      <w:pPr>
        <w:spacing w:line="360" w:lineRule="auto"/>
        <w:rPr>
          <w:rFonts w:ascii="Times New Roman" w:hAnsi="Times New Roman"/>
          <w:b/>
          <w:sz w:val="24"/>
          <w:szCs w:val="24"/>
        </w:rPr>
      </w:pPr>
      <w:r>
        <w:rPr>
          <w:rFonts w:ascii="Times New Roman" w:hAnsi="Times New Roman"/>
          <w:b/>
          <w:sz w:val="24"/>
          <w:szCs w:val="24"/>
        </w:rPr>
        <w:t>When using the jack, the handle is turned numerous times – a small force applied over a long distance. This allows the car to be lifted, with a small force applied by the person.</w:t>
      </w:r>
    </w:p>
    <w:p w14:paraId="283DBC8E" w14:textId="77777777" w:rsidR="0083233A" w:rsidRPr="00CB2749" w:rsidRDefault="00676DDF" w:rsidP="00CB2749">
      <w:pPr>
        <w:spacing w:line="360" w:lineRule="auto"/>
        <w:rPr>
          <w:rFonts w:ascii="Times New Roman" w:hAnsi="Times New Roman"/>
          <w:b/>
          <w:sz w:val="24"/>
          <w:szCs w:val="24"/>
        </w:rPr>
      </w:pPr>
      <w:r w:rsidRPr="00CB2749">
        <w:rPr>
          <w:rFonts w:ascii="Times New Roman" w:hAnsi="Times New Roman"/>
          <w:b/>
          <w:sz w:val="24"/>
          <w:szCs w:val="24"/>
        </w:rPr>
        <w:t>Q</w:t>
      </w:r>
      <w:r w:rsidR="006118CA" w:rsidRPr="00CB2749">
        <w:rPr>
          <w:rFonts w:ascii="Times New Roman" w:hAnsi="Times New Roman"/>
          <w:b/>
          <w:sz w:val="24"/>
          <w:szCs w:val="24"/>
        </w:rPr>
        <w:t>uestion 12</w:t>
      </w:r>
    </w:p>
    <w:p w14:paraId="3CC409A0" w14:textId="6663191A" w:rsidR="006C119F" w:rsidRPr="00CB2749" w:rsidRDefault="006C119F" w:rsidP="00CB2749">
      <w:pPr>
        <w:pStyle w:val="Ptablebodyfullout"/>
        <w:spacing w:line="360" w:lineRule="auto"/>
        <w:rPr>
          <w:szCs w:val="24"/>
        </w:rPr>
      </w:pPr>
      <w:r w:rsidRPr="00CB2749">
        <w:rPr>
          <w:szCs w:val="24"/>
        </w:rPr>
        <w:t>Identify which three of the followi</w:t>
      </w:r>
      <w:r w:rsidR="00FB5E2C">
        <w:rPr>
          <w:szCs w:val="24"/>
        </w:rPr>
        <w:t>ng machines are force magnifier</w:t>
      </w:r>
      <w:r w:rsidRPr="00CB2749">
        <w:rPr>
          <w:szCs w:val="24"/>
        </w:rPr>
        <w:t>s:                         (3 marks)</w:t>
      </w:r>
    </w:p>
    <w:p w14:paraId="6B7A8714" w14:textId="77777777" w:rsidR="006C119F" w:rsidRPr="00CB2749" w:rsidRDefault="006C119F" w:rsidP="00CB2749">
      <w:pPr>
        <w:spacing w:line="360" w:lineRule="auto"/>
        <w:rPr>
          <w:rFonts w:ascii="Times New Roman" w:hAnsi="Times New Roman"/>
          <w:sz w:val="24"/>
          <w:szCs w:val="24"/>
        </w:rPr>
      </w:pPr>
    </w:p>
    <w:p w14:paraId="1A1A1F0E" w14:textId="208BD7BE" w:rsidR="00CB2749" w:rsidRDefault="006C119F" w:rsidP="00CB2749">
      <w:pPr>
        <w:spacing w:line="360" w:lineRule="auto"/>
        <w:rPr>
          <w:rFonts w:ascii="Times New Roman" w:hAnsi="Times New Roman"/>
          <w:sz w:val="24"/>
          <w:szCs w:val="24"/>
        </w:rPr>
      </w:pPr>
      <w:proofErr w:type="gramStart"/>
      <w:r w:rsidRPr="00CB2749">
        <w:rPr>
          <w:rFonts w:ascii="Times New Roman" w:hAnsi="Times New Roman"/>
          <w:sz w:val="24"/>
          <w:szCs w:val="24"/>
        </w:rPr>
        <w:t>wheelbarrow</w:t>
      </w:r>
      <w:proofErr w:type="gramEnd"/>
      <w:r w:rsidRPr="00CB2749">
        <w:rPr>
          <w:rFonts w:ascii="Times New Roman" w:hAnsi="Times New Roman"/>
          <w:sz w:val="24"/>
          <w:szCs w:val="24"/>
        </w:rPr>
        <w:t>, nutcracker, broom, cricket bat, scissors, tongs, eggbeater</w:t>
      </w:r>
      <w:r w:rsidR="00676DDF" w:rsidRPr="00CB2749">
        <w:rPr>
          <w:rFonts w:ascii="Times New Roman" w:hAnsi="Times New Roman"/>
          <w:sz w:val="24"/>
          <w:szCs w:val="24"/>
        </w:rPr>
        <w:tab/>
      </w:r>
      <w:r w:rsidR="001D018F" w:rsidRPr="00CB2749">
        <w:rPr>
          <w:rFonts w:ascii="Times New Roman" w:hAnsi="Times New Roman"/>
          <w:sz w:val="24"/>
          <w:szCs w:val="24"/>
        </w:rPr>
        <w:t xml:space="preserve">                  </w:t>
      </w:r>
      <w:r w:rsidRPr="00CB2749">
        <w:rPr>
          <w:rFonts w:ascii="Times New Roman" w:hAnsi="Times New Roman"/>
          <w:sz w:val="24"/>
          <w:szCs w:val="24"/>
        </w:rPr>
        <w:t xml:space="preserve">                              </w:t>
      </w:r>
      <w:r w:rsidR="001D018F" w:rsidRPr="00CB2749">
        <w:rPr>
          <w:rFonts w:ascii="Times New Roman" w:hAnsi="Times New Roman"/>
          <w:sz w:val="24"/>
          <w:szCs w:val="24"/>
        </w:rPr>
        <w:t xml:space="preserve">                       </w:t>
      </w:r>
      <w:r w:rsidR="00C33235">
        <w:rPr>
          <w:rFonts w:ascii="Times New Roman" w:hAnsi="Times New Roman"/>
          <w:b/>
          <w:sz w:val="24"/>
          <w:szCs w:val="24"/>
        </w:rPr>
        <w:t>Wheelbarrow, nutcracker and scissors.</w:t>
      </w:r>
    </w:p>
    <w:p w14:paraId="2FE06420" w14:textId="77777777" w:rsidR="00C33235" w:rsidRDefault="00C33235" w:rsidP="00CB2749">
      <w:pPr>
        <w:spacing w:line="360" w:lineRule="auto"/>
        <w:rPr>
          <w:rFonts w:ascii="Times New Roman" w:hAnsi="Times New Roman"/>
          <w:b/>
          <w:sz w:val="24"/>
          <w:szCs w:val="24"/>
        </w:rPr>
      </w:pPr>
    </w:p>
    <w:p w14:paraId="4E6DD9C5" w14:textId="77777777" w:rsidR="00C33235" w:rsidRDefault="00C33235" w:rsidP="00CB2749">
      <w:pPr>
        <w:spacing w:line="360" w:lineRule="auto"/>
        <w:rPr>
          <w:rFonts w:ascii="Times New Roman" w:hAnsi="Times New Roman"/>
          <w:b/>
          <w:sz w:val="24"/>
          <w:szCs w:val="24"/>
        </w:rPr>
      </w:pPr>
    </w:p>
    <w:p w14:paraId="5F51AF58" w14:textId="77262D28" w:rsidR="0083233A" w:rsidRPr="00CB2749" w:rsidRDefault="0083233A" w:rsidP="00CB2749">
      <w:pPr>
        <w:spacing w:line="360" w:lineRule="auto"/>
        <w:rPr>
          <w:rFonts w:ascii="Times New Roman" w:hAnsi="Times New Roman"/>
          <w:sz w:val="24"/>
          <w:szCs w:val="24"/>
        </w:rPr>
      </w:pPr>
      <w:r w:rsidRPr="00CB2749">
        <w:rPr>
          <w:rFonts w:ascii="Times New Roman" w:hAnsi="Times New Roman"/>
          <w:b/>
          <w:sz w:val="24"/>
          <w:szCs w:val="24"/>
        </w:rPr>
        <w:lastRenderedPageBreak/>
        <w:t>Question 13</w:t>
      </w:r>
      <w:r w:rsidR="006C119F" w:rsidRPr="00CB2749">
        <w:rPr>
          <w:rFonts w:ascii="Times New Roman" w:hAnsi="Times New Roman"/>
          <w:b/>
          <w:sz w:val="24"/>
          <w:szCs w:val="24"/>
        </w:rPr>
        <w:t xml:space="preserve">       </w:t>
      </w:r>
    </w:p>
    <w:p w14:paraId="1C1EC6E8" w14:textId="7C0F0EAA" w:rsidR="006C119F" w:rsidRPr="00CB2749" w:rsidRDefault="006C119F" w:rsidP="00CB2749">
      <w:pPr>
        <w:pStyle w:val="Ptablebodyfullout"/>
        <w:spacing w:line="360" w:lineRule="auto"/>
        <w:rPr>
          <w:szCs w:val="24"/>
        </w:rPr>
      </w:pPr>
      <w:r w:rsidRPr="00CB2749">
        <w:rPr>
          <w:szCs w:val="24"/>
        </w:rPr>
        <w:t>Calculate the mechanical advantage of:                                                                        (2 marks)</w:t>
      </w:r>
    </w:p>
    <w:p w14:paraId="68B27C8D" w14:textId="77777777" w:rsidR="006C119F" w:rsidRPr="00CB2749" w:rsidRDefault="006C119F" w:rsidP="00CB2749">
      <w:pPr>
        <w:pStyle w:val="PMultiChoice1col"/>
        <w:spacing w:line="360" w:lineRule="auto"/>
        <w:rPr>
          <w:b/>
          <w:szCs w:val="24"/>
        </w:rPr>
      </w:pPr>
    </w:p>
    <w:p w14:paraId="63C17A49" w14:textId="470DEBF7" w:rsidR="006C119F" w:rsidRPr="00CB2749" w:rsidRDefault="006C119F" w:rsidP="00CB2749">
      <w:pPr>
        <w:pStyle w:val="PMultiChoice1col"/>
        <w:numPr>
          <w:ilvl w:val="0"/>
          <w:numId w:val="31"/>
        </w:numPr>
        <w:spacing w:line="360" w:lineRule="auto"/>
        <w:ind w:left="0" w:firstLine="0"/>
        <w:rPr>
          <w:szCs w:val="24"/>
        </w:rPr>
      </w:pPr>
      <w:proofErr w:type="gramStart"/>
      <w:r w:rsidRPr="00CB2749">
        <w:rPr>
          <w:szCs w:val="24"/>
        </w:rPr>
        <w:t>a</w:t>
      </w:r>
      <w:proofErr w:type="gramEnd"/>
      <w:r w:rsidRPr="00CB2749">
        <w:rPr>
          <w:szCs w:val="24"/>
        </w:rPr>
        <w:t xml:space="preserve"> machine that requires an effort force of 150 N to lift a 600 N couch.</w:t>
      </w:r>
    </w:p>
    <w:p w14:paraId="561DEEAE" w14:textId="319F4C52" w:rsidR="00CA7C89" w:rsidRPr="00CA7C89" w:rsidRDefault="00CA7C89" w:rsidP="00CA7C89">
      <w:pPr>
        <w:pStyle w:val="PMultiChoice1col"/>
        <w:tabs>
          <w:tab w:val="left" w:pos="2586"/>
        </w:tabs>
        <w:rPr>
          <w:b/>
        </w:rPr>
      </w:pPr>
      <w:r w:rsidRPr="00CA7C89">
        <w:rPr>
          <w:b/>
        </w:rPr>
        <w:t>Mechanical advantage</w:t>
      </w:r>
      <w:r w:rsidRPr="00CA7C89">
        <w:rPr>
          <w:b/>
        </w:rPr>
        <w:tab/>
        <w:t xml:space="preserve">= </w:t>
      </w:r>
      <m:oMath>
        <m:f>
          <m:fPr>
            <m:ctrlPr>
              <w:rPr>
                <w:rFonts w:ascii="Cambria Math" w:hAnsi="Cambria Math"/>
                <w:b/>
                <w:i/>
                <w:szCs w:val="24"/>
              </w:rPr>
            </m:ctrlPr>
          </m:fPr>
          <m:num>
            <m:r>
              <m:rPr>
                <m:sty m:val="bi"/>
              </m:rPr>
              <w:rPr>
                <w:rFonts w:ascii="Cambria Math" w:hAnsi="Cambria Math"/>
                <w:szCs w:val="24"/>
              </w:rPr>
              <m:t>load</m:t>
            </m:r>
            <m:r>
              <m:rPr>
                <m:sty m:val="bi"/>
              </m:rPr>
              <w:rPr>
                <w:rFonts w:ascii="Cambria Math"/>
                <w:szCs w:val="24"/>
              </w:rPr>
              <m:t xml:space="preserve"> </m:t>
            </m:r>
            <m:r>
              <m:rPr>
                <m:sty m:val="bi"/>
              </m:rPr>
              <w:rPr>
                <w:rFonts w:ascii="Cambria Math" w:hAnsi="Cambria Math"/>
                <w:szCs w:val="24"/>
              </w:rPr>
              <m:t>force</m:t>
            </m:r>
          </m:num>
          <m:den>
            <m:r>
              <m:rPr>
                <m:sty m:val="bi"/>
              </m:rPr>
              <w:rPr>
                <w:rFonts w:ascii="Cambria Math" w:hAnsi="Cambria Math"/>
                <w:szCs w:val="24"/>
              </w:rPr>
              <m:t>effort</m:t>
            </m:r>
            <m:r>
              <m:rPr>
                <m:sty m:val="bi"/>
              </m:rPr>
              <w:rPr>
                <w:rFonts w:ascii="Cambria Math"/>
                <w:szCs w:val="24"/>
              </w:rPr>
              <m:t xml:space="preserve"> </m:t>
            </m:r>
            <m:r>
              <m:rPr>
                <m:sty m:val="bi"/>
              </m:rPr>
              <w:rPr>
                <w:rFonts w:ascii="Cambria Math" w:hAnsi="Cambria Math"/>
                <w:szCs w:val="24"/>
              </w:rPr>
              <m:t>force</m:t>
            </m:r>
          </m:den>
        </m:f>
      </m:oMath>
      <w:r w:rsidRPr="00CA7C89">
        <w:rPr>
          <w:b/>
        </w:rPr>
        <w:t xml:space="preserve"> </w:t>
      </w:r>
    </w:p>
    <w:p w14:paraId="555A801F" w14:textId="3DBBE5FB" w:rsidR="00CA7C89" w:rsidRPr="00CA7C89" w:rsidRDefault="00CA7C89" w:rsidP="00CA7C89">
      <w:pPr>
        <w:pStyle w:val="PMultiChoice1col"/>
        <w:tabs>
          <w:tab w:val="left" w:pos="2586"/>
        </w:tabs>
        <w:ind w:left="360" w:firstLine="0"/>
        <w:rPr>
          <w:b/>
        </w:rPr>
      </w:pPr>
      <w:r w:rsidRPr="00CA7C89">
        <w:rPr>
          <w:b/>
        </w:rPr>
        <w:tab/>
        <w:t>= 600/150</w:t>
      </w:r>
    </w:p>
    <w:p w14:paraId="4BAA0140" w14:textId="6C7291FE" w:rsidR="006C119F" w:rsidRPr="00CA7C89" w:rsidRDefault="00CA7C89" w:rsidP="00CA7C89">
      <w:pPr>
        <w:pStyle w:val="PMultiChoice1col"/>
        <w:tabs>
          <w:tab w:val="left" w:pos="2586"/>
        </w:tabs>
        <w:ind w:left="720" w:firstLine="0"/>
        <w:rPr>
          <w:b/>
        </w:rPr>
      </w:pPr>
      <w:r w:rsidRPr="00CA7C89">
        <w:rPr>
          <w:b/>
        </w:rPr>
        <w:t xml:space="preserve">                               = 4</w:t>
      </w:r>
    </w:p>
    <w:p w14:paraId="0257A5E1" w14:textId="77777777" w:rsidR="00CA7C89" w:rsidRPr="00CA7C89" w:rsidRDefault="00CA7C89" w:rsidP="00CA7C89">
      <w:pPr>
        <w:pStyle w:val="PMultiChoice1col"/>
        <w:tabs>
          <w:tab w:val="left" w:pos="2586"/>
        </w:tabs>
        <w:ind w:left="720" w:firstLine="0"/>
      </w:pPr>
    </w:p>
    <w:p w14:paraId="107D31B7" w14:textId="4A28F3FE" w:rsidR="006C119F" w:rsidRPr="00CB2749" w:rsidRDefault="00BF5195" w:rsidP="00CB2749">
      <w:pPr>
        <w:pStyle w:val="PMultiChoice1col"/>
        <w:spacing w:line="360" w:lineRule="auto"/>
        <w:rPr>
          <w:szCs w:val="24"/>
        </w:rPr>
      </w:pPr>
      <w:r w:rsidRPr="00CB2749">
        <w:rPr>
          <w:szCs w:val="24"/>
        </w:rPr>
        <w:t>b)</w:t>
      </w:r>
      <w:r w:rsidR="006C119F" w:rsidRPr="00CB2749">
        <w:rPr>
          <w:szCs w:val="24"/>
        </w:rPr>
        <w:tab/>
      </w:r>
      <w:proofErr w:type="gramStart"/>
      <w:r w:rsidR="006C119F" w:rsidRPr="00CB2749">
        <w:rPr>
          <w:szCs w:val="24"/>
        </w:rPr>
        <w:t>a</w:t>
      </w:r>
      <w:proofErr w:type="gramEnd"/>
      <w:r w:rsidR="006C119F" w:rsidRPr="00CB2749">
        <w:rPr>
          <w:szCs w:val="24"/>
        </w:rPr>
        <w:t xml:space="preserve"> crowbar that requires a force of 80 N to shift a 240 N rock.</w:t>
      </w:r>
    </w:p>
    <w:p w14:paraId="2C27E20B" w14:textId="00FFBDBD" w:rsidR="00CA7C89" w:rsidRPr="00CA7C89" w:rsidRDefault="00CA7C89" w:rsidP="00CA7C89">
      <w:pPr>
        <w:pStyle w:val="PMultiChoice1col"/>
        <w:tabs>
          <w:tab w:val="left" w:pos="2586"/>
        </w:tabs>
        <w:rPr>
          <w:b/>
        </w:rPr>
      </w:pPr>
      <w:r w:rsidRPr="00CA7C89">
        <w:rPr>
          <w:b/>
        </w:rPr>
        <w:t>Mechanical advantage</w:t>
      </w:r>
      <w:r w:rsidRPr="00CA7C89">
        <w:rPr>
          <w:b/>
        </w:rPr>
        <w:tab/>
        <w:t xml:space="preserve">= </w:t>
      </w:r>
      <m:oMath>
        <m:f>
          <m:fPr>
            <m:ctrlPr>
              <w:rPr>
                <w:rFonts w:ascii="Cambria Math" w:hAnsi="Cambria Math"/>
                <w:b/>
                <w:i/>
                <w:szCs w:val="24"/>
              </w:rPr>
            </m:ctrlPr>
          </m:fPr>
          <m:num>
            <m:r>
              <m:rPr>
                <m:sty m:val="bi"/>
              </m:rPr>
              <w:rPr>
                <w:rFonts w:ascii="Cambria Math" w:hAnsi="Cambria Math"/>
                <w:szCs w:val="24"/>
              </w:rPr>
              <m:t>load</m:t>
            </m:r>
            <m:r>
              <m:rPr>
                <m:sty m:val="bi"/>
              </m:rPr>
              <w:rPr>
                <w:rFonts w:ascii="Cambria Math"/>
                <w:szCs w:val="24"/>
              </w:rPr>
              <m:t xml:space="preserve"> </m:t>
            </m:r>
            <m:r>
              <m:rPr>
                <m:sty m:val="bi"/>
              </m:rPr>
              <w:rPr>
                <w:rFonts w:ascii="Cambria Math" w:hAnsi="Cambria Math"/>
                <w:szCs w:val="24"/>
              </w:rPr>
              <m:t>force</m:t>
            </m:r>
          </m:num>
          <m:den>
            <m:r>
              <m:rPr>
                <m:sty m:val="bi"/>
              </m:rPr>
              <w:rPr>
                <w:rFonts w:ascii="Cambria Math" w:hAnsi="Cambria Math"/>
                <w:szCs w:val="24"/>
              </w:rPr>
              <m:t>effort</m:t>
            </m:r>
            <m:r>
              <m:rPr>
                <m:sty m:val="bi"/>
              </m:rPr>
              <w:rPr>
                <w:rFonts w:ascii="Cambria Math"/>
                <w:szCs w:val="24"/>
              </w:rPr>
              <m:t xml:space="preserve"> </m:t>
            </m:r>
            <m:r>
              <m:rPr>
                <m:sty m:val="bi"/>
              </m:rPr>
              <w:rPr>
                <w:rFonts w:ascii="Cambria Math" w:hAnsi="Cambria Math"/>
                <w:szCs w:val="24"/>
              </w:rPr>
              <m:t>force</m:t>
            </m:r>
          </m:den>
        </m:f>
      </m:oMath>
      <w:r w:rsidRPr="00CA7C89">
        <w:rPr>
          <w:b/>
        </w:rPr>
        <w:t xml:space="preserve"> </w:t>
      </w:r>
    </w:p>
    <w:p w14:paraId="11178861" w14:textId="77777777" w:rsidR="00CA7C89" w:rsidRPr="00CA7C89" w:rsidRDefault="00CA7C89" w:rsidP="00CA7C89">
      <w:pPr>
        <w:pStyle w:val="PMultiChoice1col"/>
        <w:tabs>
          <w:tab w:val="left" w:pos="2586"/>
        </w:tabs>
        <w:rPr>
          <w:b/>
        </w:rPr>
      </w:pPr>
      <w:r w:rsidRPr="00CA7C89">
        <w:rPr>
          <w:b/>
        </w:rPr>
        <w:tab/>
      </w:r>
      <w:r w:rsidRPr="00CA7C89">
        <w:rPr>
          <w:b/>
        </w:rPr>
        <w:tab/>
        <w:t xml:space="preserve">= 240/80 </w:t>
      </w:r>
    </w:p>
    <w:p w14:paraId="4ED7B68C" w14:textId="77777777" w:rsidR="00CA7C89" w:rsidRPr="00CA7C89" w:rsidRDefault="00CA7C89" w:rsidP="00CA7C89">
      <w:pPr>
        <w:pStyle w:val="PMultiChoice1col"/>
        <w:tabs>
          <w:tab w:val="left" w:pos="2586"/>
        </w:tabs>
        <w:rPr>
          <w:b/>
        </w:rPr>
      </w:pPr>
      <w:r w:rsidRPr="00CA7C89">
        <w:rPr>
          <w:b/>
        </w:rPr>
        <w:tab/>
      </w:r>
      <w:r w:rsidRPr="00CA7C89">
        <w:rPr>
          <w:b/>
        </w:rPr>
        <w:tab/>
        <w:t>= 3</w:t>
      </w:r>
    </w:p>
    <w:p w14:paraId="6A8EA79C" w14:textId="53A4C843" w:rsidR="005A4640" w:rsidRPr="00CB2749" w:rsidRDefault="00BF5195" w:rsidP="00CB2749">
      <w:pPr>
        <w:spacing w:line="360" w:lineRule="auto"/>
        <w:rPr>
          <w:rFonts w:ascii="Times New Roman" w:hAnsi="Times New Roman"/>
          <w:sz w:val="24"/>
          <w:szCs w:val="24"/>
        </w:rPr>
      </w:pPr>
      <w:r w:rsidRPr="00CB2749">
        <w:rPr>
          <w:rFonts w:ascii="Times New Roman" w:hAnsi="Times New Roman"/>
          <w:sz w:val="24"/>
          <w:szCs w:val="24"/>
        </w:rPr>
        <w:t xml:space="preserve"> </w:t>
      </w:r>
      <w:r w:rsidR="00CB2749" w:rsidRPr="00CB2749">
        <w:rPr>
          <w:rFonts w:ascii="Times New Roman" w:hAnsi="Times New Roman"/>
          <w:sz w:val="24"/>
          <w:szCs w:val="24"/>
        </w:rPr>
        <w:t xml:space="preserve">                    </w:t>
      </w:r>
      <w:r w:rsidR="0083233A" w:rsidRPr="00CB2749">
        <w:rPr>
          <w:rFonts w:ascii="Times New Roman" w:hAnsi="Times New Roman"/>
          <w:sz w:val="24"/>
          <w:szCs w:val="24"/>
        </w:rPr>
        <w:tab/>
      </w:r>
      <w:r w:rsidR="0083233A" w:rsidRPr="00CB2749">
        <w:rPr>
          <w:rFonts w:ascii="Times New Roman" w:hAnsi="Times New Roman"/>
          <w:sz w:val="24"/>
          <w:szCs w:val="24"/>
        </w:rPr>
        <w:tab/>
      </w:r>
      <w:r w:rsidR="0083233A" w:rsidRPr="00CB2749">
        <w:rPr>
          <w:rFonts w:ascii="Times New Roman" w:hAnsi="Times New Roman"/>
          <w:sz w:val="24"/>
          <w:szCs w:val="24"/>
        </w:rPr>
        <w:tab/>
      </w:r>
      <w:r w:rsidR="0083233A" w:rsidRPr="00CB2749">
        <w:rPr>
          <w:rFonts w:ascii="Times New Roman" w:hAnsi="Times New Roman"/>
          <w:sz w:val="24"/>
          <w:szCs w:val="24"/>
        </w:rPr>
        <w:tab/>
        <w:t xml:space="preserve"> </w:t>
      </w:r>
    </w:p>
    <w:p w14:paraId="1C3E22D2" w14:textId="6C4BCA46" w:rsidR="005D33B7" w:rsidRPr="00CB2749" w:rsidRDefault="005D33B7" w:rsidP="00CB2749">
      <w:pPr>
        <w:spacing w:line="360" w:lineRule="auto"/>
        <w:rPr>
          <w:rFonts w:ascii="Times New Roman" w:hAnsi="Times New Roman"/>
          <w:b/>
          <w:sz w:val="24"/>
          <w:szCs w:val="24"/>
        </w:rPr>
      </w:pPr>
      <w:r w:rsidRPr="00CB2749">
        <w:rPr>
          <w:rFonts w:ascii="Times New Roman" w:hAnsi="Times New Roman"/>
          <w:b/>
          <w:sz w:val="24"/>
          <w:szCs w:val="24"/>
        </w:rPr>
        <w:t>Question 14</w:t>
      </w:r>
    </w:p>
    <w:p w14:paraId="5CBE9E43" w14:textId="77777777" w:rsidR="00CB2749" w:rsidRDefault="00BF5195" w:rsidP="00CB2749">
      <w:pPr>
        <w:spacing w:line="360" w:lineRule="auto"/>
        <w:rPr>
          <w:rFonts w:ascii="Times New Roman" w:hAnsi="Times New Roman"/>
          <w:sz w:val="24"/>
          <w:szCs w:val="24"/>
        </w:rPr>
      </w:pPr>
      <w:r w:rsidRPr="00CB2749">
        <w:rPr>
          <w:rFonts w:ascii="Times New Roman" w:hAnsi="Times New Roman"/>
          <w:sz w:val="24"/>
          <w:szCs w:val="24"/>
        </w:rPr>
        <w:t>The three simple machines illustrated here are all types of levers.</w:t>
      </w:r>
      <w:r w:rsidR="005D33B7" w:rsidRPr="00CB2749">
        <w:rPr>
          <w:rFonts w:ascii="Times New Roman" w:hAnsi="Times New Roman"/>
          <w:sz w:val="24"/>
          <w:szCs w:val="24"/>
        </w:rPr>
        <w:tab/>
      </w:r>
      <w:r w:rsidR="00CB2749">
        <w:rPr>
          <w:rFonts w:ascii="Times New Roman" w:hAnsi="Times New Roman"/>
          <w:sz w:val="24"/>
          <w:szCs w:val="24"/>
        </w:rPr>
        <w:t xml:space="preserve">                         </w:t>
      </w:r>
      <w:r w:rsidR="005D33B7" w:rsidRPr="00CB2749">
        <w:rPr>
          <w:rFonts w:ascii="Times New Roman" w:hAnsi="Times New Roman"/>
          <w:sz w:val="24"/>
          <w:szCs w:val="24"/>
        </w:rPr>
        <w:t xml:space="preserve"> </w:t>
      </w:r>
      <w:r w:rsidR="00CB2749" w:rsidRPr="00CB2749">
        <w:rPr>
          <w:rFonts w:ascii="Times New Roman" w:hAnsi="Times New Roman"/>
          <w:sz w:val="24"/>
          <w:szCs w:val="24"/>
        </w:rPr>
        <w:t xml:space="preserve">(6 marks) </w:t>
      </w:r>
    </w:p>
    <w:p w14:paraId="4ADC66B9" w14:textId="77777777" w:rsidR="00CB2749" w:rsidRDefault="00CB2749" w:rsidP="00CB2749">
      <w:pPr>
        <w:spacing w:line="360" w:lineRule="auto"/>
        <w:rPr>
          <w:rFonts w:ascii="Times New Roman" w:hAnsi="Times New Roman"/>
          <w:sz w:val="24"/>
          <w:szCs w:val="24"/>
        </w:rPr>
      </w:pPr>
    </w:p>
    <w:p w14:paraId="16CA9DF8" w14:textId="17CA66F4" w:rsidR="005D33B7" w:rsidRDefault="00CB2749" w:rsidP="00CB2749">
      <w:pPr>
        <w:spacing w:line="360" w:lineRule="auto"/>
        <w:rPr>
          <w:rFonts w:ascii="Times New Roman" w:hAnsi="Times New Roman"/>
          <w:sz w:val="24"/>
          <w:szCs w:val="24"/>
        </w:rPr>
      </w:pPr>
      <w:r w:rsidRPr="00CB2749">
        <w:rPr>
          <w:rFonts w:ascii="Times New Roman" w:hAnsi="Times New Roman"/>
          <w:sz w:val="24"/>
          <w:szCs w:val="24"/>
        </w:rPr>
        <w:t xml:space="preserve">                       </w:t>
      </w:r>
      <w:r w:rsidR="00BF5195" w:rsidRPr="00CB2749">
        <w:rPr>
          <w:rFonts w:ascii="Times New Roman" w:hAnsi="Times New Roman"/>
          <w:noProof/>
          <w:sz w:val="24"/>
          <w:szCs w:val="24"/>
          <w:lang w:eastAsia="en-AU"/>
        </w:rPr>
        <w:drawing>
          <wp:inline distT="0" distB="0" distL="0" distR="0" wp14:anchorId="39F449CF" wp14:editId="0AE75C9F">
            <wp:extent cx="5346700" cy="1460428"/>
            <wp:effectExtent l="0" t="0" r="0" b="0"/>
            <wp:docPr id="12" name="Picture 12" descr="PS7_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7_PR_8_02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8568" cy="1460938"/>
                    </a:xfrm>
                    <a:prstGeom prst="rect">
                      <a:avLst/>
                    </a:prstGeom>
                    <a:noFill/>
                    <a:ln>
                      <a:noFill/>
                    </a:ln>
                  </pic:spPr>
                </pic:pic>
              </a:graphicData>
            </a:graphic>
          </wp:inline>
        </w:drawing>
      </w:r>
    </w:p>
    <w:p w14:paraId="6684BBAC" w14:textId="77777777" w:rsidR="00BF5195" w:rsidRPr="00CB2749" w:rsidRDefault="00BF5195" w:rsidP="00CA7C89">
      <w:pPr>
        <w:spacing w:line="360" w:lineRule="auto"/>
        <w:rPr>
          <w:rFonts w:ascii="Times New Roman" w:hAnsi="Times New Roman"/>
          <w:sz w:val="24"/>
          <w:szCs w:val="24"/>
        </w:rPr>
      </w:pPr>
    </w:p>
    <w:p w14:paraId="24C294C1" w14:textId="4BE78784" w:rsidR="009A1411" w:rsidRPr="00CB2749" w:rsidRDefault="00BF5195" w:rsidP="00CB2749">
      <w:pPr>
        <w:spacing w:line="360" w:lineRule="auto"/>
        <w:rPr>
          <w:rFonts w:ascii="Times New Roman" w:hAnsi="Times New Roman"/>
          <w:b/>
          <w:sz w:val="24"/>
          <w:szCs w:val="24"/>
        </w:rPr>
      </w:pPr>
      <w:r w:rsidRPr="00CB2749">
        <w:rPr>
          <w:rFonts w:ascii="Times New Roman" w:hAnsi="Times New Roman"/>
          <w:sz w:val="24"/>
          <w:szCs w:val="24"/>
        </w:rPr>
        <w:t xml:space="preserve">a) On each picture above, draw the position of the fulcrum, effort and load forces in </w:t>
      </w:r>
      <w:r w:rsidRPr="00CB2749">
        <w:rPr>
          <w:rFonts w:ascii="Times New Roman" w:hAnsi="Times New Roman"/>
          <w:b/>
          <w:sz w:val="24"/>
          <w:szCs w:val="24"/>
        </w:rPr>
        <w:t>each</w:t>
      </w:r>
      <w:r w:rsidRPr="00CB2749">
        <w:rPr>
          <w:rFonts w:ascii="Times New Roman" w:hAnsi="Times New Roman"/>
          <w:sz w:val="24"/>
          <w:szCs w:val="24"/>
        </w:rPr>
        <w:t xml:space="preserve"> case.</w:t>
      </w:r>
    </w:p>
    <w:p w14:paraId="7CCE127D" w14:textId="77777777" w:rsidR="00CA7C89" w:rsidRDefault="00CA7C89" w:rsidP="00CB2749">
      <w:pPr>
        <w:spacing w:line="360" w:lineRule="auto"/>
        <w:rPr>
          <w:rFonts w:ascii="Times New Roman" w:hAnsi="Times New Roman"/>
          <w:sz w:val="24"/>
          <w:szCs w:val="24"/>
        </w:rPr>
      </w:pPr>
      <w:r>
        <w:rPr>
          <w:rFonts w:ascii="Times New Roman" w:hAnsi="Times New Roman"/>
          <w:noProof/>
          <w:szCs w:val="24"/>
          <w:lang w:eastAsia="en-AU"/>
        </w:rPr>
        <w:drawing>
          <wp:inline distT="0" distB="0" distL="0" distR="0" wp14:anchorId="453DED36" wp14:editId="37431BFE">
            <wp:extent cx="5600700" cy="1524000"/>
            <wp:effectExtent l="0" t="0" r="12700" b="0"/>
            <wp:docPr id="24" name="Picture 24" descr="PS7_PR_8_02T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S7_PR_8_02Ta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1524000"/>
                    </a:xfrm>
                    <a:prstGeom prst="rect">
                      <a:avLst/>
                    </a:prstGeom>
                    <a:noFill/>
                    <a:ln>
                      <a:noFill/>
                    </a:ln>
                  </pic:spPr>
                </pic:pic>
              </a:graphicData>
            </a:graphic>
          </wp:inline>
        </w:drawing>
      </w:r>
    </w:p>
    <w:p w14:paraId="75CC4F01" w14:textId="08A82FD0" w:rsidR="009A1411" w:rsidRPr="00CB2749" w:rsidRDefault="00BF5195" w:rsidP="00CB2749">
      <w:pPr>
        <w:spacing w:line="360" w:lineRule="auto"/>
        <w:rPr>
          <w:rFonts w:ascii="Times New Roman" w:hAnsi="Times New Roman"/>
          <w:sz w:val="24"/>
          <w:szCs w:val="24"/>
        </w:rPr>
      </w:pPr>
      <w:r w:rsidRPr="00CB2749">
        <w:rPr>
          <w:rFonts w:ascii="Times New Roman" w:hAnsi="Times New Roman"/>
          <w:sz w:val="24"/>
          <w:szCs w:val="24"/>
        </w:rPr>
        <w:lastRenderedPageBreak/>
        <w:t>b) Classify each of the above items as first, second or third class levers.</w:t>
      </w:r>
    </w:p>
    <w:p w14:paraId="7BFBA990" w14:textId="70357D5F" w:rsidR="00CB2749" w:rsidRPr="00CA7C89" w:rsidRDefault="00CA7C89" w:rsidP="00CB2749">
      <w:pPr>
        <w:pStyle w:val="PMultiChoice1col"/>
        <w:tabs>
          <w:tab w:val="clear" w:pos="340"/>
          <w:tab w:val="left" w:pos="0"/>
        </w:tabs>
        <w:spacing w:line="360" w:lineRule="auto"/>
        <w:ind w:left="0" w:firstLine="0"/>
        <w:rPr>
          <w:b/>
          <w:szCs w:val="24"/>
        </w:rPr>
      </w:pPr>
      <w:r w:rsidRPr="00CA7C89">
        <w:rPr>
          <w:b/>
        </w:rPr>
        <w:t>The pliers are a first-class lever.</w:t>
      </w:r>
      <w:r w:rsidRPr="00CA7C89">
        <w:rPr>
          <w:b/>
        </w:rPr>
        <w:br/>
        <w:t>The bottle opener is a second-class lever.</w:t>
      </w:r>
      <w:r w:rsidRPr="00CA7C89">
        <w:rPr>
          <w:b/>
        </w:rPr>
        <w:br/>
        <w:t>The nutcracker is also a second-class lever.</w:t>
      </w:r>
    </w:p>
    <w:p w14:paraId="33153E0D" w14:textId="77777777" w:rsidR="00CA7C89" w:rsidRDefault="00CA7C89" w:rsidP="00CB2749">
      <w:pPr>
        <w:spacing w:line="360" w:lineRule="auto"/>
        <w:rPr>
          <w:rFonts w:ascii="Times New Roman" w:hAnsi="Times New Roman"/>
          <w:b/>
          <w:sz w:val="24"/>
          <w:szCs w:val="24"/>
        </w:rPr>
      </w:pPr>
    </w:p>
    <w:p w14:paraId="4F179F1F" w14:textId="58403A9B" w:rsidR="00CA7C89" w:rsidRPr="00CA7C89" w:rsidRDefault="00A67AF1" w:rsidP="00CB2749">
      <w:pPr>
        <w:spacing w:line="360" w:lineRule="auto"/>
        <w:rPr>
          <w:rFonts w:ascii="Times New Roman" w:hAnsi="Times New Roman"/>
          <w:b/>
          <w:sz w:val="24"/>
          <w:szCs w:val="24"/>
        </w:rPr>
      </w:pPr>
      <w:r w:rsidRPr="00CB2749">
        <w:rPr>
          <w:rFonts w:ascii="Times New Roman" w:hAnsi="Times New Roman"/>
          <w:b/>
          <w:sz w:val="24"/>
          <w:szCs w:val="24"/>
        </w:rPr>
        <w:t xml:space="preserve">Question </w:t>
      </w:r>
      <w:r w:rsidR="005D33B7" w:rsidRPr="00CB2749">
        <w:rPr>
          <w:rFonts w:ascii="Times New Roman" w:hAnsi="Times New Roman"/>
          <w:b/>
          <w:sz w:val="24"/>
          <w:szCs w:val="24"/>
        </w:rPr>
        <w:t>15</w:t>
      </w:r>
      <w:r w:rsidR="0083233A" w:rsidRPr="00CB2749">
        <w:rPr>
          <w:rFonts w:ascii="Times New Roman" w:hAnsi="Times New Roman"/>
          <w:b/>
          <w:sz w:val="24"/>
          <w:szCs w:val="24"/>
        </w:rPr>
        <w:t xml:space="preserve"> </w:t>
      </w:r>
    </w:p>
    <w:p w14:paraId="42B7D86D" w14:textId="09F783BD" w:rsidR="00BF5195" w:rsidRPr="00CB2749" w:rsidRDefault="00BF5195" w:rsidP="00CB2749">
      <w:pPr>
        <w:pStyle w:val="Ptablebodyfullout"/>
        <w:spacing w:line="360" w:lineRule="auto"/>
        <w:rPr>
          <w:szCs w:val="24"/>
        </w:rPr>
      </w:pPr>
      <w:r w:rsidRPr="00CB2749">
        <w:rPr>
          <w:szCs w:val="24"/>
        </w:rPr>
        <w:t>Lily uses three identical pulleys; one in Pulley System A and two in Pulley System B, to lift a 100 N weight.</w:t>
      </w:r>
      <w:r w:rsidR="00CB2749">
        <w:rPr>
          <w:szCs w:val="24"/>
        </w:rPr>
        <w:t xml:space="preserve">                                                                                                                </w:t>
      </w:r>
      <w:r w:rsidR="00CB2749" w:rsidRPr="00CB2749">
        <w:rPr>
          <w:szCs w:val="24"/>
        </w:rPr>
        <w:t>(4 marks)</w:t>
      </w:r>
      <w:r w:rsidR="00CB2749" w:rsidRPr="00CB2749">
        <w:rPr>
          <w:b/>
          <w:szCs w:val="24"/>
        </w:rPr>
        <w:t xml:space="preserve">                                                                                      </w:t>
      </w:r>
    </w:p>
    <w:p w14:paraId="673E9AF3" w14:textId="12804262" w:rsidR="0083233A" w:rsidRPr="00CB2749" w:rsidRDefault="0083233A" w:rsidP="00CB2749">
      <w:pPr>
        <w:spacing w:line="360" w:lineRule="auto"/>
        <w:rPr>
          <w:rFonts w:ascii="Times New Roman" w:hAnsi="Times New Roman"/>
          <w:sz w:val="24"/>
          <w:szCs w:val="24"/>
        </w:rPr>
      </w:pPr>
    </w:p>
    <w:p w14:paraId="4A073B71" w14:textId="608D1A3C" w:rsidR="00BF5195" w:rsidRPr="00CB2749" w:rsidRDefault="00BF5195" w:rsidP="00CB2749">
      <w:pPr>
        <w:spacing w:line="360" w:lineRule="auto"/>
        <w:jc w:val="center"/>
        <w:rPr>
          <w:rFonts w:ascii="Times New Roman" w:hAnsi="Times New Roman"/>
          <w:sz w:val="24"/>
          <w:szCs w:val="24"/>
        </w:rPr>
      </w:pPr>
      <w:r w:rsidRPr="00CB2749">
        <w:rPr>
          <w:rFonts w:ascii="Times New Roman" w:hAnsi="Times New Roman"/>
          <w:noProof/>
          <w:sz w:val="24"/>
          <w:szCs w:val="24"/>
          <w:lang w:eastAsia="en-AU"/>
        </w:rPr>
        <w:drawing>
          <wp:inline distT="0" distB="0" distL="0" distR="0" wp14:anchorId="5D7F6565" wp14:editId="0C22931F">
            <wp:extent cx="3416637" cy="2032000"/>
            <wp:effectExtent l="0" t="0" r="12700" b="0"/>
            <wp:docPr id="14" name="Picture 14" descr="PS7_PR_8_0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7_PR_8_05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637" cy="2032000"/>
                    </a:xfrm>
                    <a:prstGeom prst="rect">
                      <a:avLst/>
                    </a:prstGeom>
                    <a:noFill/>
                    <a:ln>
                      <a:noFill/>
                    </a:ln>
                  </pic:spPr>
                </pic:pic>
              </a:graphicData>
            </a:graphic>
          </wp:inline>
        </w:drawing>
      </w:r>
    </w:p>
    <w:p w14:paraId="1D8671D9" w14:textId="77777777" w:rsidR="009A1411" w:rsidRPr="00CB2749" w:rsidRDefault="009A1411" w:rsidP="00CB2749">
      <w:pPr>
        <w:spacing w:line="360" w:lineRule="auto"/>
        <w:rPr>
          <w:rFonts w:ascii="Times New Roman" w:hAnsi="Times New Roman"/>
          <w:sz w:val="24"/>
          <w:szCs w:val="24"/>
        </w:rPr>
      </w:pPr>
    </w:p>
    <w:p w14:paraId="314813C3" w14:textId="4099A160" w:rsidR="009A1411" w:rsidRPr="00CB2749" w:rsidRDefault="00BF5195" w:rsidP="00CB2749">
      <w:pPr>
        <w:spacing w:line="360" w:lineRule="auto"/>
        <w:rPr>
          <w:rFonts w:ascii="Times New Roman" w:hAnsi="Times New Roman"/>
          <w:sz w:val="24"/>
          <w:szCs w:val="24"/>
        </w:rPr>
      </w:pPr>
      <w:proofErr w:type="gramStart"/>
      <w:r w:rsidRPr="00CB2749">
        <w:rPr>
          <w:rFonts w:ascii="Times New Roman" w:hAnsi="Times New Roman"/>
          <w:sz w:val="24"/>
          <w:szCs w:val="24"/>
        </w:rPr>
        <w:t>a</w:t>
      </w:r>
      <w:proofErr w:type="gramEnd"/>
      <w:r w:rsidRPr="00CB2749">
        <w:rPr>
          <w:rFonts w:ascii="Times New Roman" w:hAnsi="Times New Roman"/>
          <w:sz w:val="24"/>
          <w:szCs w:val="24"/>
        </w:rPr>
        <w:t xml:space="preserve">) Identify which pulley system needs a greater </w:t>
      </w:r>
      <w:r w:rsidR="00CB2749" w:rsidRPr="00CB2749">
        <w:rPr>
          <w:rFonts w:ascii="Times New Roman" w:hAnsi="Times New Roman"/>
          <w:sz w:val="24"/>
          <w:szCs w:val="24"/>
        </w:rPr>
        <w:t>effort force to lift the weight.</w:t>
      </w:r>
    </w:p>
    <w:p w14:paraId="7B15F31F" w14:textId="30CE9B07" w:rsidR="00CB2749" w:rsidRPr="00CA7C89" w:rsidRDefault="00CA7C89" w:rsidP="00CB2749">
      <w:pPr>
        <w:tabs>
          <w:tab w:val="left" w:pos="1015"/>
        </w:tabs>
        <w:spacing w:line="360" w:lineRule="auto"/>
        <w:rPr>
          <w:rFonts w:ascii="Times New Roman" w:hAnsi="Times New Roman"/>
          <w:b/>
          <w:sz w:val="24"/>
          <w:szCs w:val="24"/>
        </w:rPr>
      </w:pPr>
      <w:r w:rsidRPr="00CA7C89">
        <w:rPr>
          <w:rFonts w:ascii="Times New Roman" w:hAnsi="Times New Roman"/>
          <w:b/>
          <w:sz w:val="24"/>
          <w:szCs w:val="24"/>
        </w:rPr>
        <w:t>Pulley System A requires the greater effort force to lift the weight. It requires a force of 100 N. Pulley System B requires only 50 N.</w:t>
      </w:r>
    </w:p>
    <w:p w14:paraId="6DDB9F98" w14:textId="3F6C35F1" w:rsidR="009A1411" w:rsidRPr="00CB2749" w:rsidRDefault="00BF5195" w:rsidP="00CB2749">
      <w:pPr>
        <w:tabs>
          <w:tab w:val="left" w:pos="1015"/>
        </w:tabs>
        <w:spacing w:line="360" w:lineRule="auto"/>
        <w:rPr>
          <w:rFonts w:ascii="Times New Roman" w:hAnsi="Times New Roman"/>
          <w:sz w:val="24"/>
          <w:szCs w:val="24"/>
        </w:rPr>
      </w:pPr>
      <w:r w:rsidRPr="00CB2749">
        <w:rPr>
          <w:rFonts w:ascii="Times New Roman" w:hAnsi="Times New Roman"/>
          <w:sz w:val="24"/>
          <w:szCs w:val="24"/>
        </w:rPr>
        <w:t xml:space="preserve">b) </w:t>
      </w:r>
      <w:r w:rsidR="00CB2749" w:rsidRPr="00CB2749">
        <w:rPr>
          <w:rFonts w:ascii="Times New Roman" w:hAnsi="Times New Roman"/>
          <w:sz w:val="24"/>
          <w:szCs w:val="24"/>
        </w:rPr>
        <w:t>W</w:t>
      </w:r>
      <w:r w:rsidRPr="00CB2749">
        <w:rPr>
          <w:rFonts w:ascii="Times New Roman" w:hAnsi="Times New Roman"/>
          <w:sz w:val="24"/>
          <w:szCs w:val="24"/>
        </w:rPr>
        <w:t xml:space="preserve">hich pulley system has the greater mechanical </w:t>
      </w:r>
      <w:r w:rsidR="00CB2749" w:rsidRPr="00CB2749">
        <w:rPr>
          <w:rFonts w:ascii="Times New Roman" w:hAnsi="Times New Roman"/>
          <w:sz w:val="24"/>
          <w:szCs w:val="24"/>
        </w:rPr>
        <w:t>advantage?</w:t>
      </w:r>
    </w:p>
    <w:p w14:paraId="15970260" w14:textId="507C133B" w:rsidR="00A47FA8" w:rsidRPr="00CA7C89" w:rsidRDefault="00CA7C89" w:rsidP="00CB2749">
      <w:pPr>
        <w:tabs>
          <w:tab w:val="left" w:pos="1015"/>
        </w:tabs>
        <w:spacing w:line="360" w:lineRule="auto"/>
        <w:rPr>
          <w:rFonts w:ascii="Times New Roman" w:hAnsi="Times New Roman"/>
          <w:b/>
          <w:sz w:val="24"/>
          <w:szCs w:val="24"/>
        </w:rPr>
      </w:pPr>
      <w:r w:rsidRPr="00CA7C89">
        <w:rPr>
          <w:rFonts w:ascii="Times New Roman" w:hAnsi="Times New Roman"/>
          <w:b/>
          <w:sz w:val="24"/>
          <w:szCs w:val="24"/>
        </w:rPr>
        <w:t>Pulley System B has the greater mechanical advantage.</w:t>
      </w:r>
    </w:p>
    <w:p w14:paraId="68D23FD7" w14:textId="44B67DE2" w:rsidR="00CB2749" w:rsidRPr="00CB2749" w:rsidRDefault="00CB2749" w:rsidP="00CB2749">
      <w:pPr>
        <w:tabs>
          <w:tab w:val="left" w:pos="1015"/>
        </w:tabs>
        <w:spacing w:line="360" w:lineRule="auto"/>
        <w:rPr>
          <w:rFonts w:ascii="Times New Roman" w:hAnsi="Times New Roman"/>
          <w:sz w:val="24"/>
          <w:szCs w:val="24"/>
        </w:rPr>
      </w:pPr>
      <w:r w:rsidRPr="00CB2749">
        <w:rPr>
          <w:rFonts w:ascii="Times New Roman" w:hAnsi="Times New Roman"/>
          <w:sz w:val="24"/>
          <w:szCs w:val="24"/>
        </w:rPr>
        <w:t>c) Explain how this mechanical advantage is attained.</w:t>
      </w:r>
    </w:p>
    <w:p w14:paraId="08FA2A9D" w14:textId="68868387" w:rsidR="00CA7C89" w:rsidRPr="00CA7C89" w:rsidRDefault="00CA7C89" w:rsidP="00CA7C89">
      <w:pPr>
        <w:pStyle w:val="PMultiChoice1col"/>
        <w:tabs>
          <w:tab w:val="clear" w:pos="340"/>
          <w:tab w:val="left" w:pos="0"/>
        </w:tabs>
        <w:ind w:left="0" w:firstLine="0"/>
        <w:rPr>
          <w:b/>
        </w:rPr>
      </w:pPr>
      <w:r>
        <w:rPr>
          <w:b/>
        </w:rPr>
        <w:t>Pulley System A has</w:t>
      </w:r>
      <w:r w:rsidRPr="00CA7C89">
        <w:rPr>
          <w:b/>
        </w:rPr>
        <w:t xml:space="preserve"> no mechanical advantage. It just changes the direction of the pulling force required to lift the weight.</w:t>
      </w:r>
    </w:p>
    <w:p w14:paraId="00416BE2" w14:textId="68D45BF8" w:rsidR="00CA7C89" w:rsidRPr="00CA7C89" w:rsidRDefault="00CA7C89" w:rsidP="00CA7C89">
      <w:pPr>
        <w:pStyle w:val="PMultiChoice1col"/>
        <w:tabs>
          <w:tab w:val="clear" w:pos="340"/>
          <w:tab w:val="left" w:pos="0"/>
        </w:tabs>
        <w:ind w:left="0" w:firstLine="0"/>
        <w:rPr>
          <w:b/>
        </w:rPr>
      </w:pPr>
      <w:r w:rsidRPr="00CA7C89">
        <w:rPr>
          <w:b/>
        </w:rPr>
        <w:t>Pulley System B has a mechanical advantage of 2. This means that only half of the original force is required to lift the weight (50 N), but this force is applied over twice the distance of cable than was applied in Pulley System A. The increase in distance provides the mechanical advantage.</w:t>
      </w:r>
    </w:p>
    <w:p w14:paraId="44895736" w14:textId="01698098" w:rsidR="00A17BC6" w:rsidRPr="00CB2749" w:rsidRDefault="00A17BC6" w:rsidP="00CB2749">
      <w:pPr>
        <w:tabs>
          <w:tab w:val="left" w:pos="1015"/>
        </w:tabs>
        <w:spacing w:line="360" w:lineRule="auto"/>
        <w:rPr>
          <w:rFonts w:ascii="Times New Roman" w:hAnsi="Times New Roman"/>
          <w:sz w:val="24"/>
          <w:szCs w:val="24"/>
        </w:rPr>
      </w:pPr>
    </w:p>
    <w:p w14:paraId="539900DB" w14:textId="77777777" w:rsidR="00CB2749" w:rsidRDefault="00CB2749" w:rsidP="00CB2749">
      <w:pPr>
        <w:spacing w:line="360" w:lineRule="auto"/>
        <w:jc w:val="center"/>
        <w:rPr>
          <w:rFonts w:ascii="Times New Roman" w:hAnsi="Times New Roman"/>
          <w:b/>
          <w:sz w:val="24"/>
          <w:szCs w:val="24"/>
        </w:rPr>
      </w:pPr>
    </w:p>
    <w:p w14:paraId="2FC2B13E" w14:textId="77777777" w:rsidR="00CB2749" w:rsidRDefault="00CB2749" w:rsidP="00CB2749">
      <w:pPr>
        <w:spacing w:line="360" w:lineRule="auto"/>
        <w:jc w:val="center"/>
        <w:rPr>
          <w:rFonts w:ascii="Times New Roman" w:hAnsi="Times New Roman"/>
          <w:b/>
          <w:sz w:val="24"/>
          <w:szCs w:val="24"/>
        </w:rPr>
      </w:pPr>
    </w:p>
    <w:p w14:paraId="5B166FA3" w14:textId="77777777" w:rsidR="00CB2749" w:rsidRDefault="00CB2749" w:rsidP="006446DB">
      <w:pPr>
        <w:tabs>
          <w:tab w:val="left" w:pos="2694"/>
        </w:tabs>
        <w:spacing w:line="360" w:lineRule="auto"/>
        <w:jc w:val="center"/>
        <w:rPr>
          <w:rFonts w:ascii="Times New Roman" w:hAnsi="Times New Roman"/>
          <w:b/>
          <w:sz w:val="24"/>
          <w:szCs w:val="24"/>
        </w:rPr>
      </w:pPr>
    </w:p>
    <w:p w14:paraId="11114C75" w14:textId="77777777" w:rsidR="00CB2749" w:rsidRDefault="00CB2749" w:rsidP="00CB2749">
      <w:pPr>
        <w:spacing w:line="360" w:lineRule="auto"/>
        <w:jc w:val="center"/>
        <w:rPr>
          <w:rFonts w:ascii="Times New Roman" w:hAnsi="Times New Roman"/>
          <w:b/>
          <w:sz w:val="24"/>
          <w:szCs w:val="24"/>
        </w:rPr>
      </w:pPr>
    </w:p>
    <w:p w14:paraId="5D42EA46" w14:textId="77777777" w:rsidR="00A47FA8" w:rsidRDefault="00A47FA8" w:rsidP="00CB2749">
      <w:pPr>
        <w:spacing w:line="360" w:lineRule="auto"/>
        <w:jc w:val="center"/>
        <w:rPr>
          <w:rFonts w:ascii="Times New Roman" w:hAnsi="Times New Roman"/>
          <w:b/>
          <w:sz w:val="24"/>
          <w:szCs w:val="24"/>
        </w:rPr>
      </w:pPr>
    </w:p>
    <w:p w14:paraId="3E358167" w14:textId="77777777" w:rsidR="00CB2749" w:rsidRDefault="00CB2749" w:rsidP="00CB2749">
      <w:pPr>
        <w:spacing w:line="360" w:lineRule="auto"/>
        <w:jc w:val="center"/>
        <w:rPr>
          <w:rFonts w:ascii="Times New Roman" w:hAnsi="Times New Roman"/>
          <w:b/>
          <w:sz w:val="24"/>
          <w:szCs w:val="24"/>
        </w:rPr>
      </w:pPr>
    </w:p>
    <w:p w14:paraId="25B21C85" w14:textId="77777777" w:rsidR="00CB2749" w:rsidRDefault="00CB2749" w:rsidP="00CB2749">
      <w:pPr>
        <w:spacing w:line="360" w:lineRule="auto"/>
        <w:jc w:val="center"/>
        <w:rPr>
          <w:rFonts w:ascii="Times New Roman" w:hAnsi="Times New Roman"/>
          <w:b/>
          <w:sz w:val="24"/>
          <w:szCs w:val="24"/>
        </w:rPr>
      </w:pPr>
    </w:p>
    <w:p w14:paraId="7D8F1F75" w14:textId="0D63B0FB" w:rsidR="005A4640" w:rsidRPr="00CB2749" w:rsidRDefault="00FC19D0" w:rsidP="00CB2749">
      <w:pPr>
        <w:spacing w:line="360" w:lineRule="auto"/>
        <w:jc w:val="center"/>
        <w:rPr>
          <w:rFonts w:ascii="Times New Roman" w:hAnsi="Times New Roman"/>
          <w:b/>
          <w:sz w:val="24"/>
          <w:szCs w:val="24"/>
        </w:rPr>
      </w:pPr>
      <w:r w:rsidRPr="00CB2749">
        <w:rPr>
          <w:rFonts w:ascii="Times New Roman" w:hAnsi="Times New Roman"/>
          <w:b/>
          <w:sz w:val="24"/>
          <w:szCs w:val="24"/>
        </w:rPr>
        <w:t>END OF TEST</w:t>
      </w:r>
    </w:p>
    <w:p w14:paraId="767CBDB3" w14:textId="5F059277" w:rsidR="00FC19D0" w:rsidRPr="00CB2749" w:rsidRDefault="005A4640" w:rsidP="00CB2749">
      <w:pPr>
        <w:spacing w:line="360" w:lineRule="auto"/>
        <w:jc w:val="center"/>
        <w:rPr>
          <w:rFonts w:ascii="Times New Roman" w:hAnsi="Times New Roman"/>
          <w:sz w:val="24"/>
          <w:szCs w:val="24"/>
        </w:rPr>
      </w:pPr>
      <w:r w:rsidRPr="00CB2749">
        <w:rPr>
          <w:rFonts w:ascii="Times New Roman" w:hAnsi="Times New Roman"/>
          <w:sz w:val="24"/>
          <w:szCs w:val="24"/>
        </w:rPr>
        <w:t>Please go back and check</w:t>
      </w:r>
      <w:r w:rsidR="0083233A" w:rsidRPr="00CB2749">
        <w:rPr>
          <w:rFonts w:ascii="Times New Roman" w:hAnsi="Times New Roman"/>
          <w:sz w:val="24"/>
          <w:szCs w:val="24"/>
        </w:rPr>
        <w:t xml:space="preserve"> your work / complete any unanswered questions.</w:t>
      </w:r>
    </w:p>
    <w:sectPr w:rsidR="00FC19D0" w:rsidRPr="00CB2749" w:rsidSect="0060417C">
      <w:pgSz w:w="11906" w:h="16838"/>
      <w:pgMar w:top="1440" w:right="1440" w:bottom="71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EF3FD" w14:textId="77777777" w:rsidR="00C33235" w:rsidRDefault="00C33235" w:rsidP="00275096">
      <w:pPr>
        <w:spacing w:after="0" w:line="240" w:lineRule="auto"/>
      </w:pPr>
      <w:r>
        <w:separator/>
      </w:r>
    </w:p>
  </w:endnote>
  <w:endnote w:type="continuationSeparator" w:id="0">
    <w:p w14:paraId="5AE5B2B2" w14:textId="77777777" w:rsidR="00C33235" w:rsidRDefault="00C33235"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163E" w14:textId="77777777" w:rsidR="00C33235" w:rsidRDefault="00C33235" w:rsidP="00275096">
      <w:pPr>
        <w:spacing w:after="0" w:line="240" w:lineRule="auto"/>
      </w:pPr>
      <w:r>
        <w:separator/>
      </w:r>
    </w:p>
  </w:footnote>
  <w:footnote w:type="continuationSeparator" w:id="0">
    <w:p w14:paraId="19BADB50" w14:textId="77777777" w:rsidR="00C33235" w:rsidRDefault="00C33235" w:rsidP="00275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5EE3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4">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4">
    <w:nsid w:val="37211B96"/>
    <w:multiLevelType w:val="hybridMultilevel"/>
    <w:tmpl w:val="6318F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61DF3"/>
    <w:multiLevelType w:val="hybridMultilevel"/>
    <w:tmpl w:val="41D4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2">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6">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27">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C21470A"/>
    <w:multiLevelType w:val="hybridMultilevel"/>
    <w:tmpl w:val="AC0CF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8"/>
  </w:num>
  <w:num w:numId="4">
    <w:abstractNumId w:val="23"/>
  </w:num>
  <w:num w:numId="5">
    <w:abstractNumId w:val="25"/>
  </w:num>
  <w:num w:numId="6">
    <w:abstractNumId w:val="1"/>
  </w:num>
  <w:num w:numId="7">
    <w:abstractNumId w:val="22"/>
  </w:num>
  <w:num w:numId="8">
    <w:abstractNumId w:val="4"/>
  </w:num>
  <w:num w:numId="9">
    <w:abstractNumId w:val="9"/>
  </w:num>
  <w:num w:numId="10">
    <w:abstractNumId w:val="3"/>
  </w:num>
  <w:num w:numId="11">
    <w:abstractNumId w:val="21"/>
  </w:num>
  <w:num w:numId="12">
    <w:abstractNumId w:val="27"/>
  </w:num>
  <w:num w:numId="13">
    <w:abstractNumId w:val="11"/>
  </w:num>
  <w:num w:numId="14">
    <w:abstractNumId w:val="16"/>
  </w:num>
  <w:num w:numId="15">
    <w:abstractNumId w:val="19"/>
  </w:num>
  <w:num w:numId="16">
    <w:abstractNumId w:val="28"/>
  </w:num>
  <w:num w:numId="17">
    <w:abstractNumId w:val="2"/>
  </w:num>
  <w:num w:numId="18">
    <w:abstractNumId w:val="12"/>
  </w:num>
  <w:num w:numId="19">
    <w:abstractNumId w:val="5"/>
  </w:num>
  <w:num w:numId="20">
    <w:abstractNumId w:val="10"/>
  </w:num>
  <w:num w:numId="21">
    <w:abstractNumId w:val="24"/>
  </w:num>
  <w:num w:numId="22">
    <w:abstractNumId w:val="18"/>
  </w:num>
  <w:num w:numId="23">
    <w:abstractNumId w:val="6"/>
  </w:num>
  <w:num w:numId="24">
    <w:abstractNumId w:val="26"/>
  </w:num>
  <w:num w:numId="25">
    <w:abstractNumId w:val="29"/>
  </w:num>
  <w:num w:numId="26">
    <w:abstractNumId w:val="0"/>
  </w:num>
  <w:num w:numId="27">
    <w:abstractNumId w:val="20"/>
  </w:num>
  <w:num w:numId="28">
    <w:abstractNumId w:val="7"/>
  </w:num>
  <w:num w:numId="29">
    <w:abstractNumId w:val="15"/>
  </w:num>
  <w:num w:numId="30">
    <w:abstractNumId w:val="14"/>
  </w:num>
  <w:num w:numId="31">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75C6"/>
    <w:rsid w:val="000A3217"/>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93A28"/>
    <w:rsid w:val="001D018F"/>
    <w:rsid w:val="001D5C4E"/>
    <w:rsid w:val="001E04A3"/>
    <w:rsid w:val="001E0FC1"/>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27245"/>
    <w:rsid w:val="00240946"/>
    <w:rsid w:val="0024623E"/>
    <w:rsid w:val="00266553"/>
    <w:rsid w:val="00274B92"/>
    <w:rsid w:val="00275096"/>
    <w:rsid w:val="00295121"/>
    <w:rsid w:val="002978A5"/>
    <w:rsid w:val="002A37C6"/>
    <w:rsid w:val="002A6088"/>
    <w:rsid w:val="002A7D7A"/>
    <w:rsid w:val="002B26A4"/>
    <w:rsid w:val="002B54D9"/>
    <w:rsid w:val="002C3071"/>
    <w:rsid w:val="002C5266"/>
    <w:rsid w:val="002D3366"/>
    <w:rsid w:val="002D7247"/>
    <w:rsid w:val="002E7832"/>
    <w:rsid w:val="002F1D0D"/>
    <w:rsid w:val="002F3DF3"/>
    <w:rsid w:val="002F5A38"/>
    <w:rsid w:val="00315FFB"/>
    <w:rsid w:val="0031758A"/>
    <w:rsid w:val="00325F29"/>
    <w:rsid w:val="00343841"/>
    <w:rsid w:val="0034583E"/>
    <w:rsid w:val="00345868"/>
    <w:rsid w:val="00350773"/>
    <w:rsid w:val="00350D17"/>
    <w:rsid w:val="00352D95"/>
    <w:rsid w:val="00354135"/>
    <w:rsid w:val="00371D6A"/>
    <w:rsid w:val="0037416B"/>
    <w:rsid w:val="00376303"/>
    <w:rsid w:val="00376645"/>
    <w:rsid w:val="00390D37"/>
    <w:rsid w:val="00390F24"/>
    <w:rsid w:val="003925BF"/>
    <w:rsid w:val="003A45E7"/>
    <w:rsid w:val="003B32E7"/>
    <w:rsid w:val="003C2759"/>
    <w:rsid w:val="003C6872"/>
    <w:rsid w:val="003D1E88"/>
    <w:rsid w:val="003D60F5"/>
    <w:rsid w:val="003E54D7"/>
    <w:rsid w:val="003F1590"/>
    <w:rsid w:val="003F5436"/>
    <w:rsid w:val="003F576F"/>
    <w:rsid w:val="00404A35"/>
    <w:rsid w:val="004059AC"/>
    <w:rsid w:val="004060DF"/>
    <w:rsid w:val="00406493"/>
    <w:rsid w:val="00425346"/>
    <w:rsid w:val="004402D7"/>
    <w:rsid w:val="004508E3"/>
    <w:rsid w:val="00452E3E"/>
    <w:rsid w:val="00453A3B"/>
    <w:rsid w:val="00454683"/>
    <w:rsid w:val="00454761"/>
    <w:rsid w:val="004566B6"/>
    <w:rsid w:val="00474466"/>
    <w:rsid w:val="00475199"/>
    <w:rsid w:val="00493568"/>
    <w:rsid w:val="00497051"/>
    <w:rsid w:val="004B7A2B"/>
    <w:rsid w:val="004C64B9"/>
    <w:rsid w:val="004D52F7"/>
    <w:rsid w:val="00510F8C"/>
    <w:rsid w:val="00513E05"/>
    <w:rsid w:val="00517601"/>
    <w:rsid w:val="00530BB7"/>
    <w:rsid w:val="005409D3"/>
    <w:rsid w:val="00543E9A"/>
    <w:rsid w:val="00545B4C"/>
    <w:rsid w:val="00560365"/>
    <w:rsid w:val="005632E2"/>
    <w:rsid w:val="00575976"/>
    <w:rsid w:val="00575CD0"/>
    <w:rsid w:val="00577DA5"/>
    <w:rsid w:val="00583E5E"/>
    <w:rsid w:val="00591385"/>
    <w:rsid w:val="00595DF6"/>
    <w:rsid w:val="005A2C2E"/>
    <w:rsid w:val="005A3215"/>
    <w:rsid w:val="005A43F2"/>
    <w:rsid w:val="005A4640"/>
    <w:rsid w:val="005A6A0F"/>
    <w:rsid w:val="005B4314"/>
    <w:rsid w:val="005B599E"/>
    <w:rsid w:val="005C326F"/>
    <w:rsid w:val="005D33B7"/>
    <w:rsid w:val="005D3D5A"/>
    <w:rsid w:val="005D5C80"/>
    <w:rsid w:val="005D67C9"/>
    <w:rsid w:val="005E0B93"/>
    <w:rsid w:val="005E1D83"/>
    <w:rsid w:val="005F14FB"/>
    <w:rsid w:val="005F1D49"/>
    <w:rsid w:val="005F4FD1"/>
    <w:rsid w:val="0060417C"/>
    <w:rsid w:val="006118CA"/>
    <w:rsid w:val="0061390A"/>
    <w:rsid w:val="00615EA8"/>
    <w:rsid w:val="00616247"/>
    <w:rsid w:val="00616E98"/>
    <w:rsid w:val="006271BF"/>
    <w:rsid w:val="00627BBB"/>
    <w:rsid w:val="0063631F"/>
    <w:rsid w:val="0064315D"/>
    <w:rsid w:val="006446DB"/>
    <w:rsid w:val="006447D4"/>
    <w:rsid w:val="0065434F"/>
    <w:rsid w:val="00662D4A"/>
    <w:rsid w:val="00672FE3"/>
    <w:rsid w:val="00674EB7"/>
    <w:rsid w:val="00676DDF"/>
    <w:rsid w:val="00677ED4"/>
    <w:rsid w:val="006821C1"/>
    <w:rsid w:val="006861DE"/>
    <w:rsid w:val="006879FF"/>
    <w:rsid w:val="00691B8A"/>
    <w:rsid w:val="00696C11"/>
    <w:rsid w:val="006A0A92"/>
    <w:rsid w:val="006A408B"/>
    <w:rsid w:val="006B71AB"/>
    <w:rsid w:val="006C119F"/>
    <w:rsid w:val="006C262A"/>
    <w:rsid w:val="006C5781"/>
    <w:rsid w:val="006D484D"/>
    <w:rsid w:val="006D4AF7"/>
    <w:rsid w:val="006D584A"/>
    <w:rsid w:val="006E3C33"/>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5DC3"/>
    <w:rsid w:val="00786B09"/>
    <w:rsid w:val="00791C12"/>
    <w:rsid w:val="0079450A"/>
    <w:rsid w:val="00794E5E"/>
    <w:rsid w:val="007A4B39"/>
    <w:rsid w:val="007A615C"/>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B3419"/>
    <w:rsid w:val="008D4906"/>
    <w:rsid w:val="008D4A91"/>
    <w:rsid w:val="008D5C2A"/>
    <w:rsid w:val="008D6033"/>
    <w:rsid w:val="008E00D9"/>
    <w:rsid w:val="008F1954"/>
    <w:rsid w:val="008F75CF"/>
    <w:rsid w:val="00904BF2"/>
    <w:rsid w:val="00912A72"/>
    <w:rsid w:val="00920550"/>
    <w:rsid w:val="009267E6"/>
    <w:rsid w:val="00926E89"/>
    <w:rsid w:val="0094138C"/>
    <w:rsid w:val="00942A9D"/>
    <w:rsid w:val="00953DF9"/>
    <w:rsid w:val="00960BD9"/>
    <w:rsid w:val="00964875"/>
    <w:rsid w:val="00967C03"/>
    <w:rsid w:val="00967F16"/>
    <w:rsid w:val="00971AF0"/>
    <w:rsid w:val="00972541"/>
    <w:rsid w:val="00984B8E"/>
    <w:rsid w:val="00984E7B"/>
    <w:rsid w:val="00987926"/>
    <w:rsid w:val="00997BFD"/>
    <w:rsid w:val="009A1411"/>
    <w:rsid w:val="009A2621"/>
    <w:rsid w:val="009B028C"/>
    <w:rsid w:val="009C449D"/>
    <w:rsid w:val="009C5591"/>
    <w:rsid w:val="009D3A14"/>
    <w:rsid w:val="009D666C"/>
    <w:rsid w:val="009E7BDE"/>
    <w:rsid w:val="009F2A33"/>
    <w:rsid w:val="009F2F26"/>
    <w:rsid w:val="009F5F2A"/>
    <w:rsid w:val="00A04E0C"/>
    <w:rsid w:val="00A10BA5"/>
    <w:rsid w:val="00A169FC"/>
    <w:rsid w:val="00A17BC6"/>
    <w:rsid w:val="00A235E7"/>
    <w:rsid w:val="00A34E13"/>
    <w:rsid w:val="00A41BC0"/>
    <w:rsid w:val="00A47C51"/>
    <w:rsid w:val="00A47FA8"/>
    <w:rsid w:val="00A5245C"/>
    <w:rsid w:val="00A609C4"/>
    <w:rsid w:val="00A63B97"/>
    <w:rsid w:val="00A65704"/>
    <w:rsid w:val="00A67AF1"/>
    <w:rsid w:val="00A71B8D"/>
    <w:rsid w:val="00A75C59"/>
    <w:rsid w:val="00A92A7D"/>
    <w:rsid w:val="00A93125"/>
    <w:rsid w:val="00A97825"/>
    <w:rsid w:val="00AA23CD"/>
    <w:rsid w:val="00AA731C"/>
    <w:rsid w:val="00AB1ECC"/>
    <w:rsid w:val="00AC1F99"/>
    <w:rsid w:val="00AC715C"/>
    <w:rsid w:val="00AD036C"/>
    <w:rsid w:val="00AD49AA"/>
    <w:rsid w:val="00AE57C5"/>
    <w:rsid w:val="00AF667A"/>
    <w:rsid w:val="00B11B1F"/>
    <w:rsid w:val="00B14879"/>
    <w:rsid w:val="00B27899"/>
    <w:rsid w:val="00B319AB"/>
    <w:rsid w:val="00B56E9F"/>
    <w:rsid w:val="00B56F92"/>
    <w:rsid w:val="00B731AD"/>
    <w:rsid w:val="00B73C79"/>
    <w:rsid w:val="00B75919"/>
    <w:rsid w:val="00B81D50"/>
    <w:rsid w:val="00B8253A"/>
    <w:rsid w:val="00B92027"/>
    <w:rsid w:val="00BA65FC"/>
    <w:rsid w:val="00BB2745"/>
    <w:rsid w:val="00BC0FA1"/>
    <w:rsid w:val="00BC57E9"/>
    <w:rsid w:val="00BD128C"/>
    <w:rsid w:val="00BD2066"/>
    <w:rsid w:val="00BE17F6"/>
    <w:rsid w:val="00BF5195"/>
    <w:rsid w:val="00C10112"/>
    <w:rsid w:val="00C11DF3"/>
    <w:rsid w:val="00C155F7"/>
    <w:rsid w:val="00C16941"/>
    <w:rsid w:val="00C21ABE"/>
    <w:rsid w:val="00C22B4B"/>
    <w:rsid w:val="00C33235"/>
    <w:rsid w:val="00C508C8"/>
    <w:rsid w:val="00C5716F"/>
    <w:rsid w:val="00C64FA8"/>
    <w:rsid w:val="00C66810"/>
    <w:rsid w:val="00C83492"/>
    <w:rsid w:val="00C84E89"/>
    <w:rsid w:val="00C90291"/>
    <w:rsid w:val="00C95AD8"/>
    <w:rsid w:val="00C95B01"/>
    <w:rsid w:val="00C963F6"/>
    <w:rsid w:val="00CA0602"/>
    <w:rsid w:val="00CA7C89"/>
    <w:rsid w:val="00CB2749"/>
    <w:rsid w:val="00CC1925"/>
    <w:rsid w:val="00CD18D3"/>
    <w:rsid w:val="00CD2B13"/>
    <w:rsid w:val="00CF2B33"/>
    <w:rsid w:val="00D12F80"/>
    <w:rsid w:val="00D13A97"/>
    <w:rsid w:val="00D23D29"/>
    <w:rsid w:val="00D32974"/>
    <w:rsid w:val="00D3734D"/>
    <w:rsid w:val="00D538FE"/>
    <w:rsid w:val="00D53A94"/>
    <w:rsid w:val="00D5708E"/>
    <w:rsid w:val="00D70913"/>
    <w:rsid w:val="00D72900"/>
    <w:rsid w:val="00D75D53"/>
    <w:rsid w:val="00D76C96"/>
    <w:rsid w:val="00D8254F"/>
    <w:rsid w:val="00D855DB"/>
    <w:rsid w:val="00D8652F"/>
    <w:rsid w:val="00D92D2D"/>
    <w:rsid w:val="00D95ED9"/>
    <w:rsid w:val="00DA083C"/>
    <w:rsid w:val="00DA6C66"/>
    <w:rsid w:val="00DA7C12"/>
    <w:rsid w:val="00DB6848"/>
    <w:rsid w:val="00DB7CDC"/>
    <w:rsid w:val="00DC37E7"/>
    <w:rsid w:val="00DC397A"/>
    <w:rsid w:val="00DD1CCC"/>
    <w:rsid w:val="00DD48AC"/>
    <w:rsid w:val="00DE2EA9"/>
    <w:rsid w:val="00DE6181"/>
    <w:rsid w:val="00DF5421"/>
    <w:rsid w:val="00E213A4"/>
    <w:rsid w:val="00E35E3A"/>
    <w:rsid w:val="00E5178E"/>
    <w:rsid w:val="00E67FCB"/>
    <w:rsid w:val="00E71863"/>
    <w:rsid w:val="00E762B7"/>
    <w:rsid w:val="00E76935"/>
    <w:rsid w:val="00E83E35"/>
    <w:rsid w:val="00E84567"/>
    <w:rsid w:val="00E854C0"/>
    <w:rsid w:val="00E85695"/>
    <w:rsid w:val="00E858AE"/>
    <w:rsid w:val="00E90979"/>
    <w:rsid w:val="00E94B09"/>
    <w:rsid w:val="00E96698"/>
    <w:rsid w:val="00EA6BB6"/>
    <w:rsid w:val="00EB0AA8"/>
    <w:rsid w:val="00EB37F7"/>
    <w:rsid w:val="00EB3C1F"/>
    <w:rsid w:val="00EB6BAA"/>
    <w:rsid w:val="00EC54A6"/>
    <w:rsid w:val="00EC5CD3"/>
    <w:rsid w:val="00EC663C"/>
    <w:rsid w:val="00ED18C3"/>
    <w:rsid w:val="00ED2140"/>
    <w:rsid w:val="00ED5502"/>
    <w:rsid w:val="00ED799E"/>
    <w:rsid w:val="00EF0EB0"/>
    <w:rsid w:val="00EF69FF"/>
    <w:rsid w:val="00F06AEC"/>
    <w:rsid w:val="00F11252"/>
    <w:rsid w:val="00F13D4C"/>
    <w:rsid w:val="00F25A78"/>
    <w:rsid w:val="00F370B8"/>
    <w:rsid w:val="00F45970"/>
    <w:rsid w:val="00F475B1"/>
    <w:rsid w:val="00F50BF3"/>
    <w:rsid w:val="00F607BD"/>
    <w:rsid w:val="00F62E0D"/>
    <w:rsid w:val="00F71BD9"/>
    <w:rsid w:val="00F73092"/>
    <w:rsid w:val="00F97B81"/>
    <w:rsid w:val="00FA10C8"/>
    <w:rsid w:val="00FA17E4"/>
    <w:rsid w:val="00FA717B"/>
    <w:rsid w:val="00FB5E2C"/>
    <w:rsid w:val="00FB7DC3"/>
    <w:rsid w:val="00FC19D0"/>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8B3419"/>
    <w:pPr>
      <w:tabs>
        <w:tab w:val="left" w:pos="340"/>
      </w:tabs>
      <w:spacing w:after="40" w:line="240" w:lineRule="auto"/>
      <w:ind w:left="340" w:hanging="340"/>
    </w:pPr>
    <w:rPr>
      <w:rFonts w:ascii="Times New Roman" w:eastAsia="Times New Roman" w:hAnsi="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8B3419"/>
    <w:pPr>
      <w:tabs>
        <w:tab w:val="left" w:pos="340"/>
      </w:tabs>
      <w:spacing w:after="40" w:line="240" w:lineRule="auto"/>
      <w:ind w:left="340" w:hanging="340"/>
    </w:pPr>
    <w:rPr>
      <w:rFonts w:ascii="Times New Roman" w:eastAsia="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E2D6B179</Template>
  <TotalTime>34</TotalTime>
  <Pages>9</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Company>The Department of Education</Company>
  <LinksUpToDate>false</LinksUpToDate>
  <CharactersWithSpaces>5991</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GARDYNE Leanne</dc:creator>
  <cp:keywords/>
  <dc:description/>
  <cp:lastModifiedBy>OPACAK Ivan</cp:lastModifiedBy>
  <cp:revision>13</cp:revision>
  <cp:lastPrinted>2017-11-06T06:19:00Z</cp:lastPrinted>
  <dcterms:created xsi:type="dcterms:W3CDTF">2016-10-24T03:05:00Z</dcterms:created>
  <dcterms:modified xsi:type="dcterms:W3CDTF">2018-10-24T03:28:00Z</dcterms:modified>
</cp:coreProperties>
</file>