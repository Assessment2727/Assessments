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7918AA">
      <w:bookmarkStart w:id="0" w:name="_GoBack"/>
      <w:r>
        <w:rPr>
          <w:noProof/>
          <w:color w:val="0000FF"/>
          <w:lang w:eastAsia="en-AU"/>
        </w:rPr>
        <w:drawing>
          <wp:inline distT="0" distB="0" distL="0" distR="0">
            <wp:extent cx="9431079" cy="4686406"/>
            <wp:effectExtent l="0" t="0" r="0" b="0"/>
            <wp:docPr id="8" name="Picture 8" descr="Image resul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212" cy="468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6690" w:rsidSect="00436AD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D2"/>
    <w:rsid w:val="00190FBC"/>
    <w:rsid w:val="001D1239"/>
    <w:rsid w:val="00430641"/>
    <w:rsid w:val="00436AD2"/>
    <w:rsid w:val="005A6690"/>
    <w:rsid w:val="007918AA"/>
    <w:rsid w:val="00B32B9F"/>
    <w:rsid w:val="00C850EA"/>
    <w:rsid w:val="00D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6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36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36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url?sa=i&amp;rct=j&amp;q=&amp;esrc=s&amp;frm=1&amp;source=imgres&amp;cd=&amp;cad=rja&amp;uact=8&amp;ved=0ahUKEwjspoqAm8_PAhWHNJQKHQp6CMwQjRwIBw&amp;url=http%3A%2F%2Fwww.freegrab.net%2FKrill%2520oil%2520benefits%2520good.htm&amp;psig=AFQjCNEd9nDj_oLRvBP_YUXXzOvbWAS9IA&amp;ust=14761536475408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E74FE1DB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dcterms:created xsi:type="dcterms:W3CDTF">2016-10-10T02:41:00Z</dcterms:created>
  <dcterms:modified xsi:type="dcterms:W3CDTF">2016-10-10T02:41:00Z</dcterms:modified>
</cp:coreProperties>
</file>