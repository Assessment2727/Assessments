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Default="008A35F0">
      <w:r>
        <w:rPr>
          <w:noProof/>
          <w:lang w:eastAsia="en-AU"/>
        </w:rPr>
        <w:drawing>
          <wp:inline distT="0" distB="0" distL="0" distR="0">
            <wp:extent cx="9761049" cy="327576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1554" cy="327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5F0" w:rsidRDefault="008A35F0">
      <w:bookmarkStart w:id="0" w:name="_GoBack"/>
      <w:bookmarkEnd w:id="0"/>
    </w:p>
    <w:p w:rsidR="008A35F0" w:rsidRDefault="008A35F0">
      <w:r>
        <w:rPr>
          <w:noProof/>
          <w:lang w:eastAsia="en-AU"/>
        </w:rPr>
        <w:drawing>
          <wp:inline distT="0" distB="0" distL="0" distR="0">
            <wp:extent cx="9894270" cy="653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4785" cy="65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5F0" w:rsidSect="008A35F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5F0"/>
    <w:rsid w:val="005A6690"/>
    <w:rsid w:val="008A35F0"/>
    <w:rsid w:val="00C8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A35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3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A35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35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6D5727BB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1</cp:revision>
  <dcterms:created xsi:type="dcterms:W3CDTF">2017-03-22T05:57:00Z</dcterms:created>
  <dcterms:modified xsi:type="dcterms:W3CDTF">2017-03-22T05:58:00Z</dcterms:modified>
</cp:coreProperties>
</file>