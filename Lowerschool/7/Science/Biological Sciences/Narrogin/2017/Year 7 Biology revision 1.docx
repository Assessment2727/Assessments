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Pr="002D5A1F" w:rsidRDefault="002D5A1F">
      <w:pPr>
        <w:rPr>
          <w:rFonts w:ascii="Arial" w:hAnsi="Arial" w:cs="Arial"/>
          <w:sz w:val="56"/>
          <w:szCs w:val="56"/>
        </w:rPr>
      </w:pPr>
      <w:r w:rsidRPr="002D5A1F">
        <w:rPr>
          <w:rFonts w:ascii="Arial" w:hAnsi="Arial" w:cs="Arial"/>
          <w:sz w:val="56"/>
          <w:szCs w:val="56"/>
        </w:rPr>
        <w:t xml:space="preserve">Year 7 Biology revision 1 </w:t>
      </w:r>
    </w:p>
    <w:p w:rsidR="002D5A1F" w:rsidRPr="002D5A1F" w:rsidRDefault="002D5A1F">
      <w:pPr>
        <w:rPr>
          <w:rFonts w:ascii="Arial" w:hAnsi="Arial" w:cs="Arial"/>
          <w:sz w:val="56"/>
          <w:szCs w:val="56"/>
        </w:rPr>
      </w:pPr>
    </w:p>
    <w:p w:rsidR="002D5A1F" w:rsidRDefault="002D5A1F" w:rsidP="002D5A1F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Which class do humans belong to? </w:t>
      </w:r>
      <w:r w:rsidR="001340A2">
        <w:rPr>
          <w:rFonts w:ascii="Arial" w:hAnsi="Arial" w:cs="Arial"/>
          <w:sz w:val="56"/>
          <w:szCs w:val="56"/>
        </w:rPr>
        <w:t>Mammals</w:t>
      </w:r>
    </w:p>
    <w:p w:rsidR="001340A2" w:rsidRPr="002D5A1F" w:rsidRDefault="001340A2" w:rsidP="002D5A1F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Give one example of a mollusc. Snail, oyster</w:t>
      </w:r>
    </w:p>
    <w:p w:rsidR="002D5A1F" w:rsidRDefault="001340A2" w:rsidP="001340A2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Give an example of an arthropod. Spider</w:t>
      </w:r>
    </w:p>
    <w:p w:rsidR="001340A2" w:rsidRDefault="001340A2" w:rsidP="001340A2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Scientific name for humans?</w:t>
      </w:r>
    </w:p>
    <w:p w:rsidR="001340A2" w:rsidRDefault="001340A2" w:rsidP="001340A2">
      <w:pPr>
        <w:pStyle w:val="ListParagraph"/>
        <w:ind w:left="108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Homo sapiens</w:t>
      </w:r>
    </w:p>
    <w:p w:rsidR="00957B12" w:rsidRDefault="001340A2" w:rsidP="001340A2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Correct order for classification? </w:t>
      </w:r>
    </w:p>
    <w:p w:rsidR="001340A2" w:rsidRDefault="00957B12" w:rsidP="00957B12">
      <w:pPr>
        <w:pStyle w:val="ListParagraph"/>
        <w:ind w:left="108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K P C O F G S</w:t>
      </w:r>
    </w:p>
    <w:p w:rsidR="00957B12" w:rsidRDefault="006D0471" w:rsidP="00957B12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Vertebrates? Backbone</w:t>
      </w:r>
    </w:p>
    <w:p w:rsidR="006D0471" w:rsidRDefault="006D0471" w:rsidP="00957B12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Invertebrates? No backbone</w:t>
      </w:r>
    </w:p>
    <w:p w:rsidR="006D0471" w:rsidRDefault="006D0471" w:rsidP="00957B12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How are reptiles different to amphibians?</w:t>
      </w:r>
    </w:p>
    <w:p w:rsidR="006D0471" w:rsidRDefault="006D0471" w:rsidP="00957B12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What type of animal is a </w:t>
      </w:r>
      <w:proofErr w:type="spellStart"/>
      <w:r>
        <w:rPr>
          <w:rFonts w:ascii="Arial" w:hAnsi="Arial" w:cs="Arial"/>
          <w:sz w:val="56"/>
          <w:szCs w:val="56"/>
        </w:rPr>
        <w:t>monotreme</w:t>
      </w:r>
      <w:proofErr w:type="spellEnd"/>
      <w:r>
        <w:rPr>
          <w:rFonts w:ascii="Arial" w:hAnsi="Arial" w:cs="Arial"/>
          <w:sz w:val="56"/>
          <w:szCs w:val="56"/>
        </w:rPr>
        <w:t xml:space="preserve">? </w:t>
      </w:r>
    </w:p>
    <w:p w:rsidR="006D0471" w:rsidRDefault="006D0471" w:rsidP="00957B12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7 life processes?</w:t>
      </w:r>
    </w:p>
    <w:p w:rsidR="006D0471" w:rsidRDefault="00462291" w:rsidP="006D0471">
      <w:pPr>
        <w:pStyle w:val="ListParagraph"/>
        <w:ind w:left="108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M R S G R E N</w:t>
      </w:r>
    </w:p>
    <w:p w:rsidR="00462291" w:rsidRDefault="00462291" w:rsidP="00462291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Vascular plant?</w:t>
      </w:r>
    </w:p>
    <w:p w:rsidR="00462291" w:rsidRDefault="004167B8" w:rsidP="00462291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Angiosperms</w:t>
      </w:r>
    </w:p>
    <w:p w:rsidR="004167B8" w:rsidRDefault="004167B8" w:rsidP="00462291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Monocotyledons </w:t>
      </w:r>
    </w:p>
    <w:p w:rsidR="004167B8" w:rsidRDefault="004167B8" w:rsidP="00462291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Dicotyledons</w:t>
      </w:r>
    </w:p>
    <w:p w:rsidR="004167B8" w:rsidRPr="00462291" w:rsidRDefault="004167B8" w:rsidP="004167B8">
      <w:pPr>
        <w:pStyle w:val="ListParagraph"/>
        <w:ind w:left="1080"/>
        <w:rPr>
          <w:rFonts w:ascii="Arial" w:hAnsi="Arial" w:cs="Arial"/>
          <w:sz w:val="56"/>
          <w:szCs w:val="56"/>
        </w:rPr>
      </w:pPr>
      <w:bookmarkStart w:id="0" w:name="_GoBack"/>
      <w:bookmarkEnd w:id="0"/>
    </w:p>
    <w:p w:rsidR="002D5A1F" w:rsidRPr="002D5A1F" w:rsidRDefault="002D5A1F">
      <w:pPr>
        <w:rPr>
          <w:rFonts w:ascii="Arial" w:hAnsi="Arial" w:cs="Arial"/>
          <w:sz w:val="56"/>
          <w:szCs w:val="56"/>
        </w:rPr>
      </w:pPr>
    </w:p>
    <w:sectPr w:rsidR="002D5A1F" w:rsidRPr="002D5A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92DBF"/>
    <w:multiLevelType w:val="hybridMultilevel"/>
    <w:tmpl w:val="BA38A768"/>
    <w:lvl w:ilvl="0" w:tplc="5B7AC1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A1F"/>
    <w:rsid w:val="001340A2"/>
    <w:rsid w:val="002D5A1F"/>
    <w:rsid w:val="004167B8"/>
    <w:rsid w:val="00462291"/>
    <w:rsid w:val="005A6690"/>
    <w:rsid w:val="006D0471"/>
    <w:rsid w:val="00957B12"/>
    <w:rsid w:val="00C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34C71F9F</Template>
  <TotalTime>30</TotalTime>
  <Pages>2</Pages>
  <Words>91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5</cp:revision>
  <dcterms:created xsi:type="dcterms:W3CDTF">2017-04-05T05:50:00Z</dcterms:created>
  <dcterms:modified xsi:type="dcterms:W3CDTF">2017-04-05T06:20:00Z</dcterms:modified>
</cp:coreProperties>
</file>