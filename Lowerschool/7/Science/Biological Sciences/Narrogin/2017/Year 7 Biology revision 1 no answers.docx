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2D5A1F" w:rsidRDefault="002D5A1F">
      <w:pPr>
        <w:rPr>
          <w:rFonts w:ascii="Arial" w:hAnsi="Arial" w:cs="Arial"/>
          <w:sz w:val="56"/>
          <w:szCs w:val="56"/>
        </w:rPr>
      </w:pPr>
      <w:r w:rsidRPr="002D5A1F">
        <w:rPr>
          <w:rFonts w:ascii="Arial" w:hAnsi="Arial" w:cs="Arial"/>
          <w:sz w:val="56"/>
          <w:szCs w:val="56"/>
        </w:rPr>
        <w:t xml:space="preserve">Year 7 Biology revision 1 </w:t>
      </w:r>
    </w:p>
    <w:p w:rsidR="002D5A1F" w:rsidRPr="002D5A1F" w:rsidRDefault="002D5A1F">
      <w:pPr>
        <w:rPr>
          <w:rFonts w:ascii="Arial" w:hAnsi="Arial" w:cs="Arial"/>
          <w:sz w:val="56"/>
          <w:szCs w:val="56"/>
        </w:rPr>
      </w:pPr>
    </w:p>
    <w:p w:rsidR="002D5A1F" w:rsidRDefault="002D5A1F" w:rsidP="002D5A1F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Which class do humans belong to? </w:t>
      </w:r>
    </w:p>
    <w:p w:rsidR="001340A2" w:rsidRPr="002D5A1F" w:rsidRDefault="001340A2" w:rsidP="002D5A1F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Give one example of a mollusc. </w:t>
      </w:r>
    </w:p>
    <w:p w:rsidR="002D5A1F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Give an example of an arthropod. </w:t>
      </w:r>
    </w:p>
    <w:p w:rsidR="001340A2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Scientific name for humans?</w:t>
      </w:r>
    </w:p>
    <w:p w:rsidR="00957B12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Correct order for classification? </w:t>
      </w:r>
    </w:p>
    <w:p w:rsidR="00957B12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Vertebrates? 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Invertebrates? 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How are reptiles different to amphibians?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What type of animal is a </w:t>
      </w:r>
      <w:proofErr w:type="spellStart"/>
      <w:r>
        <w:rPr>
          <w:rFonts w:ascii="Arial" w:hAnsi="Arial" w:cs="Arial"/>
          <w:sz w:val="56"/>
          <w:szCs w:val="56"/>
        </w:rPr>
        <w:t>monotreme</w:t>
      </w:r>
      <w:proofErr w:type="spellEnd"/>
      <w:r>
        <w:rPr>
          <w:rFonts w:ascii="Arial" w:hAnsi="Arial" w:cs="Arial"/>
          <w:sz w:val="56"/>
          <w:szCs w:val="56"/>
        </w:rPr>
        <w:t xml:space="preserve">? 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7 life processes?</w:t>
      </w:r>
    </w:p>
    <w:p w:rsidR="00462291" w:rsidRDefault="00462291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Vascular plant?</w:t>
      </w:r>
    </w:p>
    <w:p w:rsidR="00462291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Angiosperms</w:t>
      </w:r>
      <w:r w:rsidR="00E43A0D">
        <w:rPr>
          <w:rFonts w:ascii="Arial" w:hAnsi="Arial" w:cs="Arial"/>
          <w:sz w:val="56"/>
          <w:szCs w:val="56"/>
        </w:rPr>
        <w:t>?</w:t>
      </w:r>
    </w:p>
    <w:p w:rsidR="004167B8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proofErr w:type="gramStart"/>
      <w:r>
        <w:rPr>
          <w:rFonts w:ascii="Arial" w:hAnsi="Arial" w:cs="Arial"/>
          <w:sz w:val="56"/>
          <w:szCs w:val="56"/>
        </w:rPr>
        <w:t xml:space="preserve">Monocotyledons </w:t>
      </w:r>
      <w:r w:rsidR="00E43A0D">
        <w:rPr>
          <w:rFonts w:ascii="Arial" w:hAnsi="Arial" w:cs="Arial"/>
          <w:sz w:val="56"/>
          <w:szCs w:val="56"/>
        </w:rPr>
        <w:t>?</w:t>
      </w:r>
      <w:proofErr w:type="gramEnd"/>
    </w:p>
    <w:p w:rsidR="004167B8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Dicotyledons</w:t>
      </w:r>
    </w:p>
    <w:p w:rsidR="00124D01" w:rsidRDefault="00124D01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Conifers?</w:t>
      </w:r>
    </w:p>
    <w:p w:rsidR="00124D01" w:rsidRDefault="00124D01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Ferns?</w:t>
      </w:r>
    </w:p>
    <w:p w:rsidR="00124D01" w:rsidRDefault="00124D01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Fungi?</w:t>
      </w:r>
      <w:bookmarkStart w:id="0" w:name="_GoBack"/>
      <w:bookmarkEnd w:id="0"/>
    </w:p>
    <w:p w:rsidR="004167B8" w:rsidRPr="00462291" w:rsidRDefault="004167B8" w:rsidP="004167B8">
      <w:pPr>
        <w:pStyle w:val="ListParagraph"/>
        <w:ind w:left="1080"/>
        <w:rPr>
          <w:rFonts w:ascii="Arial" w:hAnsi="Arial" w:cs="Arial"/>
          <w:sz w:val="56"/>
          <w:szCs w:val="56"/>
        </w:rPr>
      </w:pPr>
    </w:p>
    <w:p w:rsidR="002D5A1F" w:rsidRPr="002D5A1F" w:rsidRDefault="002D5A1F">
      <w:pPr>
        <w:rPr>
          <w:rFonts w:ascii="Arial" w:hAnsi="Arial" w:cs="Arial"/>
          <w:sz w:val="56"/>
          <w:szCs w:val="56"/>
        </w:rPr>
      </w:pPr>
    </w:p>
    <w:sectPr w:rsidR="002D5A1F" w:rsidRPr="002D5A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92DBF"/>
    <w:multiLevelType w:val="hybridMultilevel"/>
    <w:tmpl w:val="BA38A768"/>
    <w:lvl w:ilvl="0" w:tplc="5B7AC1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1F"/>
    <w:rsid w:val="00124D01"/>
    <w:rsid w:val="001340A2"/>
    <w:rsid w:val="002D5A1F"/>
    <w:rsid w:val="004167B8"/>
    <w:rsid w:val="00462291"/>
    <w:rsid w:val="005A6690"/>
    <w:rsid w:val="00607411"/>
    <w:rsid w:val="006D0471"/>
    <w:rsid w:val="008447B7"/>
    <w:rsid w:val="00957B12"/>
    <w:rsid w:val="00B20292"/>
    <w:rsid w:val="00C850EA"/>
    <w:rsid w:val="00D26F1E"/>
    <w:rsid w:val="00E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565EBA4C</Template>
  <TotalTime>78</TotalTime>
  <Pages>2</Pages>
  <Words>75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7</cp:revision>
  <dcterms:created xsi:type="dcterms:W3CDTF">2018-04-06T01:05:00Z</dcterms:created>
  <dcterms:modified xsi:type="dcterms:W3CDTF">2018-04-09T04:03:00Z</dcterms:modified>
</cp:coreProperties>
</file>