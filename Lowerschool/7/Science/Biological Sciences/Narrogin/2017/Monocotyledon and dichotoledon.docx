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90" w:rsidRDefault="007361B6">
      <w:r>
        <w:rPr>
          <w:noProof/>
          <w:lang w:eastAsia="en-AU"/>
        </w:rPr>
        <w:drawing>
          <wp:inline distT="0" distB="0" distL="0" distR="0">
            <wp:extent cx="9579345" cy="5667153"/>
            <wp:effectExtent l="0" t="0" r="3175" b="0"/>
            <wp:docPr id="1" name="Picture 1" descr="http://lh4.ggpht.com/-WYDiVJlT_tk/U1kMJ0MvH5I/AAAAAAAABRo/8Ms46cHzD18/monocotyledon%252520vs%252520dicotyledon%25255B11%25255D.gif?imgmax=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h4.ggpht.com/-WYDiVJlT_tk/U1kMJ0MvH5I/AAAAAAAABRo/8Ms46cHzD18/monocotyledon%252520vs%252520dicotyledon%25255B11%25255D.gif?imgmax=8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9822" cy="56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B6" w:rsidRDefault="007361B6">
      <w:r>
        <w:br w:type="page"/>
      </w:r>
    </w:p>
    <w:p w:rsidR="007361B6" w:rsidRDefault="007361B6" w:rsidP="007361B6">
      <w:pPr>
        <w:jc w:val="center"/>
      </w:pPr>
      <w:r>
        <w:rPr>
          <w:noProof/>
          <w:lang w:eastAsia="en-AU"/>
        </w:rPr>
        <w:lastRenderedPageBreak/>
        <w:drawing>
          <wp:inline distT="0" distB="0" distL="0" distR="0">
            <wp:extent cx="3700145" cy="3997960"/>
            <wp:effectExtent l="0" t="0" r="0" b="2540"/>
            <wp:docPr id="2" name="Picture 2" descr="http://leavingbio.net/FLOWERING%20PLANTS_files/image0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eavingbio.net/FLOWERING%20PLANTS_files/image07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AU"/>
        </w:rPr>
        <w:drawing>
          <wp:inline distT="0" distB="0" distL="0" distR="0">
            <wp:extent cx="5553811" cy="4167963"/>
            <wp:effectExtent l="0" t="0" r="8890" b="4445"/>
            <wp:docPr id="3" name="Picture 3" descr="http://mrsrosales-acaciawoodschool.weebly.com/uploads/7/8/3/4/7834976/7599737_ori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rsrosales-acaciawoodschool.weebly.com/uploads/7/8/3/4/7834976/7599737_orig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811" cy="416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361B6" w:rsidSect="007361B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1B6"/>
    <w:rsid w:val="005A6690"/>
    <w:rsid w:val="007361B6"/>
    <w:rsid w:val="00C8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361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61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361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61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373E086</Template>
  <TotalTime>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John</dc:creator>
  <cp:lastModifiedBy>JOHNSON John</cp:lastModifiedBy>
  <cp:revision>1</cp:revision>
  <dcterms:created xsi:type="dcterms:W3CDTF">2016-05-19T06:14:00Z</dcterms:created>
  <dcterms:modified xsi:type="dcterms:W3CDTF">2016-05-19T06:16:00Z</dcterms:modified>
</cp:coreProperties>
</file>