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690" w:rsidRDefault="007B399E" w:rsidP="007B399E">
      <w:pPr>
        <w:jc w:val="center"/>
      </w:pPr>
      <w:r>
        <w:rPr>
          <w:noProof/>
          <w:lang w:eastAsia="en-AU"/>
        </w:rPr>
        <w:drawing>
          <wp:inline distT="0" distB="0" distL="0" distR="0">
            <wp:extent cx="4405563" cy="2440546"/>
            <wp:effectExtent l="0" t="0" r="0" b="0"/>
            <wp:docPr id="1" name="Picture 1" descr="Image result for plant grou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lant group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599" cy="244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99E" w:rsidRDefault="007B399E"/>
    <w:p w:rsidR="007B399E" w:rsidRDefault="007B399E" w:rsidP="007B399E">
      <w:pPr>
        <w:jc w:val="center"/>
      </w:pPr>
      <w:bookmarkStart w:id="0" w:name="_GoBack"/>
      <w:r>
        <w:rPr>
          <w:noProof/>
          <w:lang w:eastAsia="en-AU"/>
        </w:rPr>
        <w:drawing>
          <wp:inline distT="0" distB="0" distL="0" distR="0">
            <wp:extent cx="4224734" cy="2781837"/>
            <wp:effectExtent l="0" t="0" r="4445" b="0"/>
            <wp:docPr id="2" name="Picture 2" descr="Image result for plant grou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lant group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679" cy="278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B399E" w:rsidRDefault="007B399E"/>
    <w:p w:rsidR="007B399E" w:rsidRDefault="007B399E" w:rsidP="007B399E">
      <w:pPr>
        <w:jc w:val="center"/>
      </w:pPr>
      <w:r>
        <w:rPr>
          <w:noProof/>
          <w:lang w:eastAsia="en-AU"/>
        </w:rPr>
        <w:drawing>
          <wp:inline distT="0" distB="0" distL="0" distR="0">
            <wp:extent cx="4417695" cy="3316605"/>
            <wp:effectExtent l="0" t="0" r="1905" b="0"/>
            <wp:docPr id="3" name="Picture 3" descr="Image result for plant grou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plant group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99E" w:rsidRDefault="007B399E" w:rsidP="007B399E">
      <w:pPr>
        <w:jc w:val="center"/>
      </w:pPr>
      <w:r>
        <w:rPr>
          <w:noProof/>
          <w:lang w:eastAsia="en-AU"/>
        </w:rPr>
        <w:lastRenderedPageBreak/>
        <w:drawing>
          <wp:inline distT="0" distB="0" distL="0" distR="0">
            <wp:extent cx="3554730" cy="2665730"/>
            <wp:effectExtent l="0" t="0" r="7620" b="1270"/>
            <wp:docPr id="4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73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99E" w:rsidRDefault="007B399E" w:rsidP="007B399E">
      <w:pPr>
        <w:jc w:val="center"/>
      </w:pPr>
      <w:r>
        <w:rPr>
          <w:noProof/>
          <w:lang w:eastAsia="en-AU"/>
        </w:rPr>
        <w:drawing>
          <wp:inline distT="0" distB="0" distL="0" distR="0">
            <wp:extent cx="3811905" cy="3419475"/>
            <wp:effectExtent l="0" t="0" r="0" b="9525"/>
            <wp:docPr id="5" name="Picture 5" descr="Image result for monocots and dicots differ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monocots and dicots differenc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99E" w:rsidRDefault="007B399E" w:rsidP="007B399E">
      <w:pPr>
        <w:jc w:val="center"/>
      </w:pPr>
      <w:r>
        <w:rPr>
          <w:noProof/>
          <w:lang w:eastAsia="en-AU"/>
        </w:rPr>
        <w:drawing>
          <wp:inline distT="0" distB="0" distL="0" distR="0">
            <wp:extent cx="4417695" cy="3316605"/>
            <wp:effectExtent l="0" t="0" r="1905" b="0"/>
            <wp:docPr id="7" name="Picture 7" descr="Image result for vascular and nonvascular pla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vascular and nonvascular plant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99E" w:rsidRDefault="007B399E"/>
    <w:sectPr w:rsidR="007B399E" w:rsidSect="007B39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99E"/>
    <w:rsid w:val="000576C7"/>
    <w:rsid w:val="005A6690"/>
    <w:rsid w:val="007B399E"/>
    <w:rsid w:val="00C8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B39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B39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B39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B39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819036B5</Template>
  <TotalTime>6</TotalTime>
  <Pages>2</Pages>
  <Words>0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John</dc:creator>
  <cp:lastModifiedBy>JOHNSON John</cp:lastModifiedBy>
  <cp:revision>2</cp:revision>
  <cp:lastPrinted>2017-04-04T01:22:00Z</cp:lastPrinted>
  <dcterms:created xsi:type="dcterms:W3CDTF">2017-04-04T01:16:00Z</dcterms:created>
  <dcterms:modified xsi:type="dcterms:W3CDTF">2017-04-04T01:22:00Z</dcterms:modified>
</cp:coreProperties>
</file>