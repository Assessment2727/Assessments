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90" w:rsidRDefault="00F3723B">
      <w:r>
        <w:t>Plant Transport Systems</w:t>
      </w:r>
    </w:p>
    <w:p w:rsidR="00F3723B" w:rsidRDefault="00F3723B">
      <w:r>
        <w:rPr>
          <w:noProof/>
          <w:lang w:eastAsia="en-AU"/>
        </w:rPr>
        <w:drawing>
          <wp:inline distT="0" distB="0" distL="0" distR="0">
            <wp:extent cx="8458200" cy="6343650"/>
            <wp:effectExtent l="0" t="0" r="0" b="0"/>
            <wp:docPr id="1" name="Picture 1" descr="http://images.slideplayer.com/8/2436695/slides/slid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slideplayer.com/8/2436695/slides/slide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23B" w:rsidRDefault="00F3723B">
      <w:r>
        <w:rPr>
          <w:noProof/>
          <w:lang w:eastAsia="en-AU"/>
        </w:rPr>
        <w:lastRenderedPageBreak/>
        <w:drawing>
          <wp:inline distT="0" distB="0" distL="0" distR="0">
            <wp:extent cx="8724900" cy="6543675"/>
            <wp:effectExtent l="0" t="0" r="0" b="9525"/>
            <wp:docPr id="2" name="Picture 2" descr="http://images.slideplayer.com/1/274408/slides/slid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slideplayer.com/1/274408/slides/slide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23B" w:rsidSect="00F3723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23B"/>
    <w:rsid w:val="005A6690"/>
    <w:rsid w:val="00C850EA"/>
    <w:rsid w:val="00F3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372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72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372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72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50906DD5</Template>
  <TotalTime>5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JOHNSON John</cp:lastModifiedBy>
  <cp:revision>1</cp:revision>
  <dcterms:created xsi:type="dcterms:W3CDTF">2016-11-10T00:33:00Z</dcterms:created>
  <dcterms:modified xsi:type="dcterms:W3CDTF">2016-11-10T00:38:00Z</dcterms:modified>
</cp:coreProperties>
</file>