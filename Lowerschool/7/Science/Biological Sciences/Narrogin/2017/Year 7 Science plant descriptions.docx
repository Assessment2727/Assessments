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E21027" w:rsidRDefault="00E21027">
      <w:pPr>
        <w:rPr>
          <w:rFonts w:ascii="Arial" w:hAnsi="Arial" w:cs="Arial"/>
        </w:rPr>
      </w:pPr>
      <w:r w:rsidRPr="00E21027">
        <w:rPr>
          <w:rFonts w:ascii="Arial" w:hAnsi="Arial" w:cs="Arial"/>
        </w:rPr>
        <w:t>Year 7 Science Biology 1</w:t>
      </w:r>
    </w:p>
    <w:p w:rsidR="00E21027" w:rsidRPr="00E21027" w:rsidRDefault="00E21027">
      <w:pPr>
        <w:rPr>
          <w:rFonts w:ascii="Arial" w:hAnsi="Arial" w:cs="Arial"/>
        </w:rPr>
      </w:pPr>
    </w:p>
    <w:p w:rsidR="00E21027" w:rsidRDefault="00E21027">
      <w:r>
        <w:t xml:space="preserve">Vascular Plants – </w:t>
      </w:r>
    </w:p>
    <w:p w:rsidR="00E21027" w:rsidRDefault="00E21027"/>
    <w:p w:rsidR="00E21027" w:rsidRDefault="00E21027">
      <w:r>
        <w:t xml:space="preserve">Non-vascular plants – </w:t>
      </w:r>
    </w:p>
    <w:p w:rsidR="00E21027" w:rsidRDefault="00E21027"/>
    <w:p w:rsidR="00E21027" w:rsidRDefault="00E21027">
      <w:r>
        <w:t xml:space="preserve">Xylem – </w:t>
      </w:r>
    </w:p>
    <w:p w:rsidR="00E21027" w:rsidRDefault="00E21027"/>
    <w:p w:rsidR="00E21027" w:rsidRDefault="00E21027">
      <w:r>
        <w:t xml:space="preserve">Phloem – </w:t>
      </w:r>
    </w:p>
    <w:p w:rsidR="00E21027" w:rsidRDefault="00E21027"/>
    <w:p w:rsidR="00E21027" w:rsidRDefault="00E21027">
      <w:r>
        <w:t xml:space="preserve">Monocotyledons – </w:t>
      </w:r>
    </w:p>
    <w:p w:rsidR="00E21027" w:rsidRDefault="00E21027"/>
    <w:p w:rsidR="00E21027" w:rsidRDefault="00E21027">
      <w:r>
        <w:t xml:space="preserve">Dicotyledons – </w:t>
      </w:r>
    </w:p>
    <w:p w:rsidR="00E21027" w:rsidRDefault="00E21027"/>
    <w:p w:rsidR="00E21027" w:rsidRDefault="00256D18">
      <w:r>
        <w:t>Angiosperms</w:t>
      </w:r>
    </w:p>
    <w:p w:rsidR="00256D18" w:rsidRDefault="00256D18"/>
    <w:p w:rsidR="00256D18" w:rsidRDefault="00256D18">
      <w:r>
        <w:t>Fungi</w:t>
      </w:r>
    </w:p>
    <w:p w:rsidR="00256D18" w:rsidRDefault="00256D18"/>
    <w:p w:rsidR="00256D18" w:rsidRDefault="00256D18">
      <w:r>
        <w:t>Conifers</w:t>
      </w:r>
    </w:p>
    <w:p w:rsidR="00256D18" w:rsidRDefault="00256D18"/>
    <w:p w:rsidR="00256D18" w:rsidRDefault="00256D18">
      <w:r>
        <w:rPr>
          <w:noProof/>
          <w:lang w:eastAsia="en-AU"/>
        </w:rPr>
        <w:drawing>
          <wp:inline distT="0" distB="0" distL="0" distR="0">
            <wp:extent cx="5274310" cy="3117140"/>
            <wp:effectExtent l="0" t="0" r="2540" b="7620"/>
            <wp:docPr id="1" name="Picture 1" descr="Image result for plant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nt class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18" w:rsidRDefault="000766A0">
      <w:r>
        <w:rPr>
          <w:noProof/>
          <w:lang w:eastAsia="en-AU"/>
        </w:rPr>
        <w:lastRenderedPageBreak/>
        <w:drawing>
          <wp:inline distT="0" distB="0" distL="0" distR="0" wp14:anchorId="5265C2C2" wp14:editId="01B618D4">
            <wp:extent cx="5274310" cy="3958873"/>
            <wp:effectExtent l="0" t="0" r="2540" b="3810"/>
            <wp:docPr id="2" name="Picture 2" descr="Image result for plant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lant classif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D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9D"/>
    <w:rsid w:val="000766A0"/>
    <w:rsid w:val="00256D18"/>
    <w:rsid w:val="005A6690"/>
    <w:rsid w:val="0062229D"/>
    <w:rsid w:val="00C850EA"/>
    <w:rsid w:val="00E2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6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6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6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6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C53713F4</Template>
  <TotalTime>4</TotalTime>
  <Pages>2</Pages>
  <Words>16</Words>
  <Characters>145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4</cp:revision>
  <dcterms:created xsi:type="dcterms:W3CDTF">2017-03-30T08:14:00Z</dcterms:created>
  <dcterms:modified xsi:type="dcterms:W3CDTF">2017-03-30T08:18:00Z</dcterms:modified>
</cp:coreProperties>
</file>