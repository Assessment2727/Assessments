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8D4FF1" w:rsidRPr="00657591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2132F6">
        <w:rPr>
          <w:rFonts w:ascii="Arial" w:hAnsi="Arial" w:cs="Arial"/>
        </w:rPr>
        <w:t>2018</w:t>
      </w:r>
      <w:r>
        <w:rPr>
          <w:rFonts w:ascii="Arial" w:hAnsi="Arial" w:cs="Arial"/>
        </w:rPr>
        <w:tab/>
      </w:r>
      <w:r w:rsidR="002132F6">
        <w:rPr>
          <w:rFonts w:ascii="Arial" w:hAnsi="Arial" w:cs="Arial"/>
        </w:rPr>
        <w:t>Name:_____________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4FF1" w:rsidRPr="00657591" w:rsidRDefault="008D4FF1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657591">
        <w:rPr>
          <w:rFonts w:ascii="Arial" w:hAnsi="Arial" w:cs="Arial"/>
          <w:b/>
          <w:sz w:val="36"/>
          <w:szCs w:val="36"/>
        </w:rPr>
        <w:t xml:space="preserve">Biology 1 Test </w:t>
      </w:r>
    </w:p>
    <w:p w:rsidR="008D4FF1" w:rsidRPr="00657591" w:rsidRDefault="002132F6" w:rsidP="008D4F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Teacher: _____________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C12415" w:rsidP="008D4FF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1:  MULTIPLE CHOICE</w:t>
      </w:r>
      <w:r>
        <w:rPr>
          <w:rFonts w:ascii="Arial" w:hAnsi="Arial" w:cs="Arial"/>
          <w:sz w:val="28"/>
          <w:szCs w:val="28"/>
        </w:rPr>
        <w:t xml:space="preserve">  </w:t>
      </w:r>
      <w:r w:rsidR="008D4FF1" w:rsidRPr="00657591">
        <w:rPr>
          <w:rFonts w:ascii="Arial" w:hAnsi="Arial" w:cs="Arial"/>
          <w:sz w:val="28"/>
          <w:szCs w:val="28"/>
        </w:rPr>
        <w:t>(1 mark each)</w:t>
      </w:r>
      <w:r w:rsidR="008D4FF1"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2132F6" w:rsidRPr="00657591" w:rsidRDefault="002132F6" w:rsidP="008D4FF1">
      <w:pPr>
        <w:rPr>
          <w:rFonts w:ascii="Arial" w:hAnsi="Arial" w:cs="Arial"/>
          <w:sz w:val="28"/>
          <w:szCs w:val="28"/>
          <w:u w:val="single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</w:t>
      </w:r>
      <w:r w:rsidR="002132F6">
        <w:rPr>
          <w:rFonts w:ascii="Arial" w:hAnsi="Arial" w:cs="Arial"/>
          <w:sz w:val="28"/>
          <w:szCs w:val="28"/>
        </w:rPr>
        <w:t>in the section on page 2.</w:t>
      </w:r>
      <w:r w:rsidRPr="00657591">
        <w:rPr>
          <w:rFonts w:ascii="Arial" w:hAnsi="Arial" w:cs="Arial"/>
          <w:sz w:val="28"/>
          <w:szCs w:val="28"/>
        </w:rPr>
        <w:t xml:space="preserve">  </w:t>
      </w:r>
    </w:p>
    <w:p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Felis catus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Canis vulpes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AE3C1B">
        <w:rPr>
          <w:rFonts w:ascii="Arial" w:hAnsi="Arial" w:cs="Arial"/>
          <w:b/>
        </w:rPr>
        <w:t>Monotremes, marsupials and placentals</w:t>
      </w:r>
      <w:r w:rsidRPr="00657591">
        <w:rPr>
          <w:rFonts w:ascii="Arial" w:hAnsi="Arial" w:cs="Arial"/>
        </w:rPr>
        <w:t xml:space="preserve"> are types of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2132F6" w:rsidRDefault="002132F6">
      <w:pPr>
        <w:spacing w:after="200"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8D4FF1" w:rsidRDefault="00C12415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83820</wp:posOffset>
                </wp:positionV>
                <wp:extent cx="5638800" cy="3409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7.5pt;margin-top:6.6pt;width:444pt;height:26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" fillcolor="white [3201]" strokecolor="#f79646 [3209]" strokeweight="2pt"/>
            </w:pict>
          </mc:Fallback>
        </mc:AlternateContent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Multiple Choice</w:t>
      </w:r>
      <w:r w:rsidR="002132F6">
        <w:rPr>
          <w:rFonts w:ascii="Arial" w:hAnsi="Arial" w:cs="Arial"/>
          <w:b/>
          <w:sz w:val="28"/>
          <w:szCs w:val="28"/>
        </w:rPr>
        <w:t xml:space="preserve"> Answer S</w:t>
      </w:r>
      <w:r>
        <w:rPr>
          <w:rFonts w:ascii="Arial" w:hAnsi="Arial" w:cs="Arial"/>
          <w:b/>
          <w:sz w:val="28"/>
          <w:szCs w:val="28"/>
        </w:rPr>
        <w:t>ection</w:t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</w:rPr>
      </w:pPr>
    </w:p>
    <w:p w:rsidR="008D4FF1" w:rsidRDefault="008D4FF1" w:rsidP="008D4F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Circle your answer in the section below:</w:t>
      </w:r>
    </w:p>
    <w:p w:rsidR="008D4FF1" w:rsidRDefault="008D4FF1" w:rsidP="008D4FF1">
      <w:pPr>
        <w:rPr>
          <w:rFonts w:ascii="Arial" w:hAnsi="Arial" w:cs="Arial"/>
          <w:sz w:val="28"/>
          <w:szCs w:val="28"/>
        </w:rPr>
      </w:pPr>
    </w:p>
    <w:p w:rsidR="008D4FF1" w:rsidRPr="00F25D47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6.    A     B</w:t>
      </w:r>
      <w:r>
        <w:rPr>
          <w:rFonts w:ascii="Arial" w:hAnsi="Arial" w:cs="Arial"/>
          <w:sz w:val="28"/>
          <w:szCs w:val="28"/>
        </w:rPr>
        <w:tab/>
        <w:t xml:space="preserve">   C</w:t>
      </w:r>
      <w:r>
        <w:rPr>
          <w:rFonts w:ascii="Arial" w:hAnsi="Arial" w:cs="Arial"/>
          <w:sz w:val="28"/>
          <w:szCs w:val="28"/>
        </w:rPr>
        <w:tab/>
        <w:t xml:space="preserve">  D</w:t>
      </w:r>
    </w:p>
    <w:p w:rsidR="008D4FF1" w:rsidRDefault="008D4FF1" w:rsidP="008D4FF1">
      <w:pPr>
        <w:ind w:left="360"/>
        <w:rPr>
          <w:rFonts w:ascii="Arial" w:hAnsi="Arial" w:cs="Arial"/>
          <w:sz w:val="28"/>
          <w:szCs w:val="28"/>
        </w:rPr>
      </w:pPr>
    </w:p>
    <w:p w:rsidR="008D4FF1" w:rsidRPr="00F25D47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    A     B     C     D</w:t>
      </w:r>
    </w:p>
    <w:p w:rsidR="008D4FF1" w:rsidRDefault="008D4FF1" w:rsidP="008D4FF1">
      <w:pPr>
        <w:ind w:left="360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8.    A     B     C     D</w:t>
      </w:r>
    </w:p>
    <w:p w:rsidR="008D4FF1" w:rsidRDefault="008D4FF1" w:rsidP="008D4FF1">
      <w:pPr>
        <w:pStyle w:val="ListParagraph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9.    A     B     C     D</w:t>
      </w:r>
    </w:p>
    <w:p w:rsidR="008D4FF1" w:rsidRDefault="008D4FF1" w:rsidP="008D4FF1">
      <w:pPr>
        <w:ind w:left="360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10.  A     B     C     D</w:t>
      </w:r>
    </w:p>
    <w:p w:rsidR="008D4FF1" w:rsidRDefault="008D4FF1" w:rsidP="008D4FF1">
      <w:pPr>
        <w:ind w:left="720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ind w:left="4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for M/C: _____ / 10 marks</w:t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2132F6" w:rsidRDefault="002132F6">
      <w:pPr>
        <w:spacing w:after="200" w:line="27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D4FF1" w:rsidRPr="00C12415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="00C12415">
        <w:rPr>
          <w:rFonts w:ascii="Arial" w:hAnsi="Arial" w:cs="Arial"/>
          <w:sz w:val="28"/>
          <w:szCs w:val="28"/>
        </w:rPr>
        <w:t xml:space="preserve">   (20 marks)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:rsidR="00C12415" w:rsidRDefault="00C12415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C124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2415">
        <w:rPr>
          <w:rFonts w:ascii="Arial" w:hAnsi="Arial" w:cs="Arial"/>
        </w:rPr>
        <w:t>___________________</w:t>
      </w:r>
    </w:p>
    <w:p w:rsidR="00C12415" w:rsidRDefault="00C12415" w:rsidP="00C12415">
      <w:pPr>
        <w:pStyle w:val="ListParagraph"/>
        <w:ind w:left="1080"/>
        <w:rPr>
          <w:rFonts w:ascii="Arial" w:hAnsi="Arial" w:cs="Arial"/>
        </w:rPr>
      </w:pPr>
    </w:p>
    <w:p w:rsidR="008D4FF1" w:rsidRDefault="008D4FF1" w:rsidP="008D4FF1">
      <w:pPr>
        <w:ind w:left="720"/>
        <w:rPr>
          <w:rFonts w:ascii="Arial" w:hAnsi="Arial" w:cs="Arial"/>
        </w:rPr>
      </w:pPr>
    </w:p>
    <w:p w:rsidR="008D4FF1" w:rsidRDefault="008D4FF1" w:rsidP="00C124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2415">
        <w:rPr>
          <w:rFonts w:ascii="Arial" w:hAnsi="Arial" w:cs="Arial"/>
        </w:rPr>
        <w:t>___________________</w:t>
      </w:r>
    </w:p>
    <w:p w:rsidR="00C12415" w:rsidRPr="00C12415" w:rsidRDefault="00C12415" w:rsidP="00C12415">
      <w:pPr>
        <w:pStyle w:val="ListParagraph"/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C12415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C12415" w:rsidRDefault="00C12415" w:rsidP="00C12415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C12415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C12415" w:rsidRDefault="00C12415" w:rsidP="00C12415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C12415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C12415" w:rsidRDefault="00C12415" w:rsidP="00C12415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C12415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C12415" w:rsidRDefault="00C12415" w:rsidP="00C12415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C12415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Pr="00657591" w:rsidRDefault="008D4FF1" w:rsidP="008D4FF1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657591">
        <w:rPr>
          <w:rFonts w:ascii="Arial" w:hAnsi="Arial" w:cs="Arial"/>
        </w:rPr>
        <w:t xml:space="preserve">.  Match the </w:t>
      </w:r>
      <w:r w:rsidRPr="00AE3C1B">
        <w:rPr>
          <w:rFonts w:ascii="Arial" w:hAnsi="Arial" w:cs="Arial"/>
          <w:b/>
        </w:rPr>
        <w:t>plant group</w:t>
      </w:r>
      <w:r w:rsidRPr="00657591">
        <w:rPr>
          <w:rFonts w:ascii="Arial" w:hAnsi="Arial" w:cs="Arial"/>
        </w:rPr>
        <w:t xml:space="preserve"> to its </w:t>
      </w:r>
      <w:r w:rsidRPr="00AE3C1B">
        <w:rPr>
          <w:rFonts w:ascii="Arial" w:hAnsi="Arial" w:cs="Arial"/>
          <w:b/>
        </w:rPr>
        <w:t>description</w:t>
      </w:r>
      <w:r>
        <w:rPr>
          <w:rFonts w:ascii="Arial" w:hAnsi="Arial" w:cs="Arial"/>
        </w:rPr>
        <w:t xml:space="preserve"> </w:t>
      </w:r>
    </w:p>
    <w:p w:rsidR="008D4FF1" w:rsidRPr="00AE3C1B" w:rsidRDefault="008D4FF1" w:rsidP="008D4FF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Join the triangles with a line using a ruler</w:t>
      </w:r>
    </w:p>
    <w:p w:rsidR="008D4FF1" w:rsidRPr="00657591" w:rsidRDefault="008D4FF1" w:rsidP="008D4FF1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736"/>
      </w:tblGrid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1 Vascular plants</w:t>
            </w:r>
            <w:r>
              <w:rPr>
                <w:rFonts w:ascii="Arial" w:hAnsi="Arial" w:cs="Arial"/>
              </w:rPr>
              <w:t xml:space="preserve">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 xml:space="preserve">a)  branching veins and two seed-leaf; herbs, </w:t>
            </w:r>
            <w:r>
              <w:rPr>
                <w:rFonts w:ascii="Arial" w:hAnsi="Arial" w:cs="Arial"/>
              </w:rPr>
              <w:t xml:space="preserve">                      </w:t>
            </w:r>
            <w:r w:rsidRPr="00657591">
              <w:rPr>
                <w:rFonts w:ascii="Arial" w:hAnsi="Arial" w:cs="Arial"/>
              </w:rPr>
              <w:t xml:space="preserve">shrubs and trees 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2 Ferns</w:t>
            </w:r>
            <w:r>
              <w:rPr>
                <w:rFonts w:ascii="Arial" w:hAnsi="Arial" w:cs="Arial"/>
              </w:rPr>
              <w:t xml:space="preserve">            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>b)  have a rhizome (underground stem) and reproduce by spores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3 Conifers</w:t>
            </w:r>
            <w:r>
              <w:rPr>
                <w:rFonts w:ascii="Arial" w:hAnsi="Arial" w:cs="Arial"/>
              </w:rPr>
              <w:t xml:space="preserve">        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2018" w:hanging="20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 xml:space="preserve">c)  contain tubes with fluid in them; include </w:t>
            </w:r>
            <w:r>
              <w:rPr>
                <w:rFonts w:ascii="Arial" w:hAnsi="Arial" w:cs="Arial"/>
              </w:rPr>
              <w:t xml:space="preserve">            </w:t>
            </w:r>
            <w:r w:rsidRPr="00657591">
              <w:rPr>
                <w:rFonts w:ascii="Arial" w:hAnsi="Arial" w:cs="Arial"/>
              </w:rPr>
              <w:t xml:space="preserve">ferns, conifers and flowering plants 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4 Angiosperms</w:t>
            </w:r>
            <w:r>
              <w:rPr>
                <w:rFonts w:ascii="Arial" w:hAnsi="Arial" w:cs="Arial"/>
              </w:rPr>
              <w:t xml:space="preserve">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2018" w:hanging="20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 xml:space="preserve">d)  have no roots, stems or veins’; include mosses and liverworts 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5 Non-vascular plants</w:t>
            </w:r>
            <w:r>
              <w:rPr>
                <w:rFonts w:ascii="Arial" w:hAnsi="Arial" w:cs="Arial"/>
              </w:rPr>
              <w:t xml:space="preserve">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>e) reproduce by flowers and seeds</w:t>
            </w: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6 Monocotyledons</w:t>
            </w:r>
            <w:r>
              <w:rPr>
                <w:rFonts w:ascii="Arial" w:hAnsi="Arial" w:cs="Arial"/>
              </w:rPr>
              <w:t xml:space="preserve">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>f) once thought to be a type of plant, this is not a plant at all because it can not undergo photosynthesis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7 Dicotyledons</w:t>
            </w:r>
            <w:r>
              <w:rPr>
                <w:rFonts w:ascii="Arial" w:hAnsi="Arial" w:cs="Arial"/>
              </w:rPr>
              <w:t xml:space="preserve">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>g) reproduce by seeds in cones, eg pine trees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8 Fungi</w:t>
            </w:r>
            <w:r>
              <w:rPr>
                <w:rFonts w:ascii="Arial" w:hAnsi="Arial" w:cs="Arial"/>
              </w:rPr>
              <w:t xml:space="preserve">            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tabs>
                <w:tab w:val="left" w:pos="2160"/>
              </w:tabs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 xml:space="preserve">h) parallel veins and only one seed-leaf; </w:t>
            </w:r>
            <w:r>
              <w:rPr>
                <w:rFonts w:ascii="Arial" w:hAnsi="Arial" w:cs="Arial"/>
              </w:rPr>
              <w:t xml:space="preserve">  </w:t>
            </w:r>
            <w:r w:rsidRPr="00657591">
              <w:rPr>
                <w:rFonts w:ascii="Arial" w:hAnsi="Arial" w:cs="Arial"/>
              </w:rPr>
              <w:t>grasses</w:t>
            </w: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</w:tbl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>
        <w:rPr>
          <w:rFonts w:ascii="Arial" w:hAnsi="Arial" w:cs="Arial"/>
        </w:rPr>
        <w:t>(1 mark each: _____ / 8 marks)</w:t>
      </w:r>
    </w:p>
    <w:p w:rsidR="008D4FF1" w:rsidRPr="00657591" w:rsidRDefault="008D4FF1" w:rsidP="008D4FF1">
      <w:pPr>
        <w:ind w:left="426" w:hanging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3. </w:t>
      </w:r>
      <w:r w:rsidRPr="00657591">
        <w:rPr>
          <w:rFonts w:ascii="Arial" w:hAnsi="Arial" w:cs="Arial"/>
        </w:rPr>
        <w:t xml:space="preserve">Use the dichotomous key below to </w:t>
      </w:r>
      <w:r w:rsidRPr="00AE3C1B">
        <w:rPr>
          <w:rFonts w:ascii="Arial" w:hAnsi="Arial" w:cs="Arial"/>
          <w:b/>
        </w:rPr>
        <w:t>identify the following creatures</w:t>
      </w:r>
      <w:r>
        <w:rPr>
          <w:rFonts w:ascii="Arial" w:hAnsi="Arial" w:cs="Arial"/>
        </w:rPr>
        <w:t xml:space="preserve"> and write in the </w:t>
      </w:r>
      <w:r w:rsidR="00C12415">
        <w:rPr>
          <w:rFonts w:ascii="Arial" w:hAnsi="Arial" w:cs="Arial"/>
        </w:rPr>
        <w:t>area indicated on the next page:</w:t>
      </w:r>
      <w:r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ind w:left="397"/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</w:rPr>
        <w:t>a)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10" name="Picture 10" descr="pam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mi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 b)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9" name="Picture 9" descr="pam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mi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  c)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8" name="Picture 8" descr="pam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mi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d)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7" name="Picture 7" descr="pam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mi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 e)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6" name="Picture 6" descr="pam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mi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 large wide head..................go to 2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a small narrow head................go to 11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It has 3 eyes ......................................go to 3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It has 2 eyes ......................................go to 7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is a star in the middle of its chest..........go to 4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is no star in the middle of its chest ........go to 6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hair spikes 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hairus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hair spikes.....................go to 5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bottom of the creature is arch-shaped 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archus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bottom of the creature is M-shaped 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emmus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an arch-shaped bottom 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plainus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an M-shaped bottom.................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tritops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hairy spikes ......................go to 8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spikes..........................go to 10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is a star in the middle of its body 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hairystarus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is no star in the middle of its body ...........go to 9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an arch shaped bottom 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hairyemmus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an M shaped bottum 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kiferus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body is symmetrical ............................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walter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body is not symmetrical.........................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Broadus anderson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creatrue has no antennae .......................go to 12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antennae ..........................go to 14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on the face 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Narrowus wolfus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no spikes on the face ....................go to 13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no spike anywhere 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 blankus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spikes on the right leg 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Narrowus starboardus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2 eyes.............................go to 15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1 eye..............................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Narrowus cyclops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15.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 mouth............................go to 16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mouth...........................go to 17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on the left leg 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Narrowus portus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no spikes at all .........................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 plainus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spikes ............................go to 18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spikes .........................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 georginia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on the head .......................go to 19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spikes on the right leg...................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 montanian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covering the face 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Narrowus beardus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spikes only on the outside edge of head 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 fuzzus</w:t>
            </w:r>
          </w:p>
        </w:tc>
      </w:tr>
    </w:tbl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 of creature a)   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5" name="Picture 5" descr="pam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mi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b)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4" name="Picture 4" descr="pam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mi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c)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3" name="Picture 3" descr="pam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mi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d)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2" name="Picture 2" descr="pam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mi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e)</w:t>
      </w:r>
    </w:p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1" name="Picture 1" descr="pam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mi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 w:rsidR="00C12415">
        <w:rPr>
          <w:rFonts w:ascii="Arial" w:hAnsi="Arial" w:cs="Arial"/>
        </w:rPr>
        <w:tab/>
      </w:r>
      <w:r>
        <w:rPr>
          <w:rFonts w:ascii="Arial" w:hAnsi="Arial" w:cs="Arial"/>
        </w:rPr>
        <w:t>(1 mark each: ____ / 5 marks)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 TEST (Out of 30 Marks)</w:t>
      </w:r>
      <w:bookmarkStart w:id="0" w:name="_GoBack"/>
      <w:bookmarkEnd w:id="0"/>
    </w:p>
    <w:sectPr w:rsidR="008D4FF1" w:rsidRPr="008476A8" w:rsidSect="008D4FF1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152" w:rsidRDefault="00C45152" w:rsidP="00C45152">
      <w:r>
        <w:separator/>
      </w:r>
    </w:p>
  </w:endnote>
  <w:endnote w:type="continuationSeparator" w:id="0">
    <w:p w:rsidR="00C45152" w:rsidRDefault="00C45152" w:rsidP="00C4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8289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5152" w:rsidRDefault="00C451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E4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5152" w:rsidRDefault="00C451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152" w:rsidRDefault="00C45152" w:rsidP="00C45152">
      <w:r>
        <w:separator/>
      </w:r>
    </w:p>
  </w:footnote>
  <w:footnote w:type="continuationSeparator" w:id="0">
    <w:p w:rsidR="00C45152" w:rsidRDefault="00C45152" w:rsidP="00C45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2353"/>
    <w:multiLevelType w:val="hybridMultilevel"/>
    <w:tmpl w:val="D6783164"/>
    <w:lvl w:ilvl="0" w:tplc="7F8ED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F1"/>
    <w:rsid w:val="002132F6"/>
    <w:rsid w:val="00384C52"/>
    <w:rsid w:val="008D4FF1"/>
    <w:rsid w:val="00C12415"/>
    <w:rsid w:val="00C45152"/>
    <w:rsid w:val="00E7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451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152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451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152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451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152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451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152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EEEC0C64</Template>
  <TotalTime>1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JOHNSON John</cp:lastModifiedBy>
  <cp:revision>2</cp:revision>
  <dcterms:created xsi:type="dcterms:W3CDTF">2018-04-10T05:52:00Z</dcterms:created>
  <dcterms:modified xsi:type="dcterms:W3CDTF">2018-04-10T05:52:00Z</dcterms:modified>
</cp:coreProperties>
</file>