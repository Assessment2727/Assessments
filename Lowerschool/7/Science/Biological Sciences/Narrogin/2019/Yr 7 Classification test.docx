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FF1" w:rsidRPr="00657591" w:rsidRDefault="008D4FF1" w:rsidP="008D4FF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36576" distB="36576" distL="36576" distR="36576" simplePos="0" relativeHeight="251656704" behindDoc="1" locked="0" layoutInCell="1" allowOverlap="1">
            <wp:simplePos x="0" y="0"/>
            <wp:positionH relativeFrom="column">
              <wp:posOffset>4686300</wp:posOffset>
            </wp:positionH>
            <wp:positionV relativeFrom="paragraph">
              <wp:posOffset>-63500</wp:posOffset>
            </wp:positionV>
            <wp:extent cx="1219200" cy="1257300"/>
            <wp:effectExtent l="0" t="0" r="0" b="0"/>
            <wp:wrapNone/>
            <wp:docPr id="11" name="Picture 11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4FF1" w:rsidRPr="00657591" w:rsidRDefault="008D4FF1" w:rsidP="008D4FF1">
      <w:pPr>
        <w:jc w:val="center"/>
        <w:rPr>
          <w:rFonts w:ascii="Arial" w:hAnsi="Arial" w:cs="Arial"/>
        </w:rPr>
      </w:pPr>
    </w:p>
    <w:p w:rsidR="008D4FF1" w:rsidRPr="00657591" w:rsidRDefault="008D4FF1" w:rsidP="008D4FF1">
      <w:pPr>
        <w:ind w:left="720" w:firstLine="720"/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Year 7 Science </w:t>
      </w:r>
      <w:r w:rsidR="00336A06">
        <w:rPr>
          <w:rFonts w:ascii="Arial" w:hAnsi="Arial" w:cs="Arial"/>
        </w:rPr>
        <w:t>2019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8D4FF1" w:rsidRPr="00657591" w:rsidRDefault="009D4A2F" w:rsidP="008D4FF1">
      <w:pPr>
        <w:ind w:left="720" w:firstLine="72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Classification</w:t>
      </w:r>
      <w:r w:rsidR="008D4FF1" w:rsidRPr="00657591">
        <w:rPr>
          <w:rFonts w:ascii="Arial" w:hAnsi="Arial" w:cs="Arial"/>
          <w:b/>
          <w:sz w:val="36"/>
          <w:szCs w:val="36"/>
        </w:rPr>
        <w:t xml:space="preserve"> Test 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657591" w:rsidRDefault="008D4FF1" w:rsidP="008D4FF1">
      <w:pPr>
        <w:rPr>
          <w:rFonts w:ascii="Arial" w:hAnsi="Arial" w:cs="Arial"/>
          <w:sz w:val="28"/>
          <w:szCs w:val="28"/>
          <w:u w:val="single"/>
        </w:rPr>
      </w:pPr>
      <w:r w:rsidRPr="00657591">
        <w:rPr>
          <w:rFonts w:ascii="Arial" w:hAnsi="Arial" w:cs="Arial"/>
          <w:b/>
          <w:sz w:val="28"/>
          <w:szCs w:val="28"/>
          <w:u w:val="single"/>
        </w:rPr>
        <w:t xml:space="preserve">SECTION 1:  MULTIPLE CHOICE </w:t>
      </w:r>
      <w:r w:rsidRPr="00657591">
        <w:rPr>
          <w:rFonts w:ascii="Arial" w:hAnsi="Arial" w:cs="Arial"/>
          <w:sz w:val="28"/>
          <w:szCs w:val="28"/>
        </w:rPr>
        <w:t>(1 mark each)</w:t>
      </w:r>
      <w:r w:rsidRPr="00657591">
        <w:rPr>
          <w:rFonts w:ascii="Arial" w:hAnsi="Arial" w:cs="Arial"/>
          <w:sz w:val="28"/>
          <w:szCs w:val="28"/>
          <w:u w:val="single"/>
        </w:rPr>
        <w:t xml:space="preserve"> </w:t>
      </w:r>
    </w:p>
    <w:p w:rsidR="008D4FF1" w:rsidRPr="00657591" w:rsidRDefault="008D4FF1" w:rsidP="008D4FF1">
      <w:pPr>
        <w:rPr>
          <w:rFonts w:ascii="Arial" w:hAnsi="Arial" w:cs="Arial"/>
          <w:sz w:val="28"/>
          <w:szCs w:val="28"/>
        </w:rPr>
      </w:pPr>
      <w:r w:rsidRPr="00657591">
        <w:rPr>
          <w:rFonts w:ascii="Arial" w:hAnsi="Arial" w:cs="Arial"/>
          <w:sz w:val="28"/>
          <w:szCs w:val="28"/>
        </w:rPr>
        <w:t xml:space="preserve">Circle your answer on the multiple choice answer sheet.  </w:t>
      </w:r>
    </w:p>
    <w:p w:rsidR="008D4FF1" w:rsidRPr="00657591" w:rsidRDefault="008D4FF1" w:rsidP="008D4FF1">
      <w:p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 </w:t>
      </w:r>
    </w:p>
    <w:p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Which of these features is </w:t>
      </w:r>
      <w:r w:rsidRPr="00AE3C1B">
        <w:rPr>
          <w:rFonts w:ascii="Arial" w:hAnsi="Arial" w:cs="Arial"/>
          <w:b/>
        </w:rPr>
        <w:t>least useful</w:t>
      </w:r>
      <w:r w:rsidRPr="00657591">
        <w:rPr>
          <w:rFonts w:ascii="Arial" w:hAnsi="Arial" w:cs="Arial"/>
        </w:rPr>
        <w:t xml:space="preserve"> for classifying animals?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Cell and body structure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Body covering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Size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Reproduction method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Which class do </w:t>
      </w:r>
      <w:r w:rsidRPr="00AE3C1B">
        <w:rPr>
          <w:rFonts w:ascii="Arial" w:hAnsi="Arial" w:cs="Arial"/>
          <w:b/>
        </w:rPr>
        <w:t>humans</w:t>
      </w:r>
      <w:r w:rsidRPr="00657591">
        <w:rPr>
          <w:rFonts w:ascii="Arial" w:hAnsi="Arial" w:cs="Arial"/>
        </w:rPr>
        <w:t xml:space="preserve"> belong to?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Animals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Mammals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Reptiles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Amphibians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Insects, spiders and crabs are all </w:t>
      </w:r>
      <w:r w:rsidRPr="00AE3C1B">
        <w:rPr>
          <w:rFonts w:ascii="Arial" w:hAnsi="Arial" w:cs="Arial"/>
          <w:b/>
        </w:rPr>
        <w:t>classified</w:t>
      </w:r>
      <w:r w:rsidRPr="00657591">
        <w:rPr>
          <w:rFonts w:ascii="Arial" w:hAnsi="Arial" w:cs="Arial"/>
        </w:rPr>
        <w:t xml:space="preserve"> as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Vertebrates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Molluscs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Arthropods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Mammals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Which of these pairs are most </w:t>
      </w:r>
      <w:r w:rsidRPr="00AE3C1B">
        <w:rPr>
          <w:rFonts w:ascii="Arial" w:hAnsi="Arial" w:cs="Arial"/>
          <w:b/>
        </w:rPr>
        <w:t>closely related</w:t>
      </w:r>
      <w:r w:rsidRPr="00657591">
        <w:rPr>
          <w:rFonts w:ascii="Arial" w:hAnsi="Arial" w:cs="Arial"/>
        </w:rPr>
        <w:t>?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humans and snails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butterflies and worms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sharks and stingrays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coral and starfish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The scientific name of </w:t>
      </w:r>
      <w:r w:rsidRPr="00AE3C1B">
        <w:rPr>
          <w:rFonts w:ascii="Arial" w:hAnsi="Arial" w:cs="Arial"/>
          <w:b/>
        </w:rPr>
        <w:t>humans</w:t>
      </w:r>
      <w:r w:rsidRPr="00657591">
        <w:rPr>
          <w:rFonts w:ascii="Arial" w:hAnsi="Arial" w:cs="Arial"/>
        </w:rPr>
        <w:t xml:space="preserve"> is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657591">
        <w:rPr>
          <w:rFonts w:ascii="Arial" w:hAnsi="Arial" w:cs="Arial"/>
        </w:rPr>
        <w:t>Felis</w:t>
      </w:r>
      <w:proofErr w:type="spellEnd"/>
      <w:r w:rsidRPr="00657591">
        <w:rPr>
          <w:rFonts w:ascii="Arial" w:hAnsi="Arial" w:cs="Arial"/>
        </w:rPr>
        <w:t xml:space="preserve"> </w:t>
      </w:r>
      <w:proofErr w:type="spellStart"/>
      <w:r w:rsidRPr="00657591">
        <w:rPr>
          <w:rFonts w:ascii="Arial" w:hAnsi="Arial" w:cs="Arial"/>
        </w:rPr>
        <w:t>catus</w:t>
      </w:r>
      <w:proofErr w:type="spellEnd"/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Homo sapiens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657591">
        <w:rPr>
          <w:rFonts w:ascii="Arial" w:hAnsi="Arial" w:cs="Arial"/>
        </w:rPr>
        <w:t>Canis</w:t>
      </w:r>
      <w:proofErr w:type="spellEnd"/>
      <w:r w:rsidRPr="00657591">
        <w:rPr>
          <w:rFonts w:ascii="Arial" w:hAnsi="Arial" w:cs="Arial"/>
        </w:rPr>
        <w:t xml:space="preserve"> </w:t>
      </w:r>
      <w:proofErr w:type="spellStart"/>
      <w:r w:rsidRPr="00657591">
        <w:rPr>
          <w:rFonts w:ascii="Arial" w:hAnsi="Arial" w:cs="Arial"/>
        </w:rPr>
        <w:t>vulpes</w:t>
      </w:r>
      <w:proofErr w:type="spellEnd"/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Eucalyptus marginate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Which of these shows </w:t>
      </w:r>
      <w:r w:rsidRPr="00AE3C1B">
        <w:rPr>
          <w:rFonts w:ascii="Arial" w:hAnsi="Arial" w:cs="Arial"/>
          <w:b/>
        </w:rPr>
        <w:t>correct sequence</w:t>
      </w:r>
      <w:r w:rsidRPr="00657591">
        <w:rPr>
          <w:rFonts w:ascii="Arial" w:hAnsi="Arial" w:cs="Arial"/>
        </w:rPr>
        <w:t xml:space="preserve"> for classification?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Kingdom, Phylum, Class, Order, Family, Genus, Species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Kingdom, Class, Phylum, Order, Family, Genus, Species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Kingdom, Order, Family, Phylum, Class, Genus, Species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Kingdom, Genus, Family, Phylum, Order, Class, Species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Which of these is </w:t>
      </w:r>
      <w:r w:rsidRPr="00AE3C1B">
        <w:rPr>
          <w:rFonts w:ascii="Arial" w:hAnsi="Arial" w:cs="Arial"/>
          <w:b/>
        </w:rPr>
        <w:t>not</w:t>
      </w:r>
      <w:r w:rsidRPr="00657591">
        <w:rPr>
          <w:rFonts w:ascii="Arial" w:hAnsi="Arial" w:cs="Arial"/>
        </w:rPr>
        <w:t xml:space="preserve"> an insect?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Butterfly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Ant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Cockroach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Scorpion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Pr="00657591">
        <w:rPr>
          <w:rFonts w:ascii="Arial" w:hAnsi="Arial" w:cs="Arial"/>
        </w:rPr>
        <w:lastRenderedPageBreak/>
        <w:t xml:space="preserve">Animals with </w:t>
      </w:r>
      <w:r w:rsidRPr="00AE3C1B">
        <w:rPr>
          <w:rFonts w:ascii="Arial" w:hAnsi="Arial" w:cs="Arial"/>
          <w:b/>
        </w:rPr>
        <w:t>backbones</w:t>
      </w:r>
      <w:r w:rsidRPr="00657591">
        <w:rPr>
          <w:rFonts w:ascii="Arial" w:hAnsi="Arial" w:cs="Arial"/>
        </w:rPr>
        <w:t xml:space="preserve"> are called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invertebrates.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vertebrates.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arthropods.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mammals.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Animals that </w:t>
      </w:r>
      <w:r w:rsidRPr="00AE3C1B">
        <w:rPr>
          <w:rFonts w:ascii="Arial" w:hAnsi="Arial" w:cs="Arial"/>
          <w:b/>
        </w:rPr>
        <w:t>breathe air</w:t>
      </w:r>
      <w:r w:rsidRPr="00657591">
        <w:rPr>
          <w:rFonts w:ascii="Arial" w:hAnsi="Arial" w:cs="Arial"/>
        </w:rPr>
        <w:t xml:space="preserve"> and have </w:t>
      </w:r>
      <w:r w:rsidRPr="00AE3C1B">
        <w:rPr>
          <w:rFonts w:ascii="Arial" w:hAnsi="Arial" w:cs="Arial"/>
          <w:b/>
        </w:rPr>
        <w:t>dry scales</w:t>
      </w:r>
      <w:r w:rsidRPr="00657591">
        <w:rPr>
          <w:rFonts w:ascii="Arial" w:hAnsi="Arial" w:cs="Arial"/>
        </w:rPr>
        <w:t xml:space="preserve"> are called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reptiles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amphibians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fish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birds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AE3C1B">
        <w:rPr>
          <w:rFonts w:ascii="Arial" w:hAnsi="Arial" w:cs="Arial"/>
          <w:b/>
        </w:rPr>
        <w:t>Monotremes</w:t>
      </w:r>
      <w:proofErr w:type="spellEnd"/>
      <w:r w:rsidRPr="00AE3C1B">
        <w:rPr>
          <w:rFonts w:ascii="Arial" w:hAnsi="Arial" w:cs="Arial"/>
          <w:b/>
        </w:rPr>
        <w:t xml:space="preserve">, marsupials and </w:t>
      </w:r>
      <w:proofErr w:type="spellStart"/>
      <w:r w:rsidRPr="00AE3C1B">
        <w:rPr>
          <w:rFonts w:ascii="Arial" w:hAnsi="Arial" w:cs="Arial"/>
          <w:b/>
        </w:rPr>
        <w:t>placentals</w:t>
      </w:r>
      <w:proofErr w:type="spellEnd"/>
      <w:r w:rsidRPr="00657591">
        <w:rPr>
          <w:rFonts w:ascii="Arial" w:hAnsi="Arial" w:cs="Arial"/>
        </w:rPr>
        <w:t xml:space="preserve"> are types of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mammals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birds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amphibians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reptiles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Default="008D4FF1" w:rsidP="008D4FF1">
      <w:pPr>
        <w:rPr>
          <w:rFonts w:ascii="Arial" w:hAnsi="Arial" w:cs="Arial"/>
          <w:b/>
          <w:sz w:val="28"/>
          <w:szCs w:val="28"/>
          <w:u w:val="single"/>
        </w:rPr>
      </w:pPr>
      <w:r w:rsidRPr="00657591">
        <w:rPr>
          <w:rFonts w:ascii="Arial" w:hAnsi="Arial" w:cs="Arial"/>
          <w:b/>
          <w:sz w:val="28"/>
          <w:szCs w:val="28"/>
          <w:u w:val="single"/>
        </w:rPr>
        <w:br w:type="page"/>
      </w:r>
    </w:p>
    <w:p w:rsidR="008D4FF1" w:rsidRDefault="008D4FF1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:rsidR="00B20F70" w:rsidRDefault="009958A4" w:rsidP="008D4FF1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noProof/>
        </w:rPr>
        <w:drawing>
          <wp:anchor distT="36576" distB="36576" distL="36576" distR="36576" simplePos="0" relativeHeight="251666944" behindDoc="1" locked="0" layoutInCell="1" allowOverlap="1" wp14:anchorId="0F4A68AD" wp14:editId="349E69C0">
            <wp:simplePos x="0" y="0"/>
            <wp:positionH relativeFrom="margin">
              <wp:posOffset>2714625</wp:posOffset>
            </wp:positionH>
            <wp:positionV relativeFrom="paragraph">
              <wp:posOffset>5080</wp:posOffset>
            </wp:positionV>
            <wp:extent cx="1600200" cy="1650206"/>
            <wp:effectExtent l="0" t="0" r="0" b="7620"/>
            <wp:wrapNone/>
            <wp:docPr id="1" name="Picture 1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219" cy="1652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0F70" w:rsidRDefault="00B20F70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:rsidR="001D3C0A" w:rsidRDefault="001D3C0A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:rsidR="001D3C0A" w:rsidRDefault="001D3C0A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:rsidR="001D3C0A" w:rsidRDefault="001D3C0A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:rsidR="00B20F70" w:rsidRDefault="00B20F70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:rsidR="009958A4" w:rsidRDefault="009958A4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:rsidR="009958A4" w:rsidRDefault="009958A4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:rsidR="009958A4" w:rsidRDefault="009958A4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:rsidR="00B74B57" w:rsidRPr="00657591" w:rsidRDefault="00A6134B" w:rsidP="00A6134B">
      <w:pPr>
        <w:ind w:left="360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</w:t>
      </w:r>
      <w:bookmarkStart w:id="0" w:name="_GoBack"/>
      <w:bookmarkEnd w:id="0"/>
      <w:r w:rsidR="00B74B57">
        <w:rPr>
          <w:rFonts w:ascii="Arial" w:hAnsi="Arial" w:cs="Arial"/>
          <w:b/>
          <w:sz w:val="36"/>
          <w:szCs w:val="36"/>
        </w:rPr>
        <w:t>Classification</w:t>
      </w:r>
      <w:r w:rsidR="00B74B57" w:rsidRPr="00657591">
        <w:rPr>
          <w:rFonts w:ascii="Arial" w:hAnsi="Arial" w:cs="Arial"/>
          <w:b/>
          <w:sz w:val="36"/>
          <w:szCs w:val="36"/>
        </w:rPr>
        <w:t xml:space="preserve"> Test</w:t>
      </w:r>
    </w:p>
    <w:p w:rsidR="00B20F70" w:rsidRDefault="00B20F70" w:rsidP="00B74B57">
      <w:pPr>
        <w:jc w:val="center"/>
        <w:rPr>
          <w:rFonts w:cs="Calibri"/>
        </w:rPr>
      </w:pPr>
    </w:p>
    <w:p w:rsidR="00B74B57" w:rsidRPr="00571001" w:rsidRDefault="00B74B57" w:rsidP="00B20F70">
      <w:pPr>
        <w:rPr>
          <w:rFonts w:cs="Calibri"/>
        </w:rPr>
      </w:pPr>
    </w:p>
    <w:p w:rsidR="00B20F70" w:rsidRPr="000C1EEA" w:rsidRDefault="00B20F70" w:rsidP="00B20F70">
      <w:pPr>
        <w:rPr>
          <w:rFonts w:cs="Calibri"/>
          <w:b/>
          <w:u w:val="single"/>
        </w:rPr>
      </w:pPr>
      <w:r w:rsidRPr="000C1EEA">
        <w:rPr>
          <w:rFonts w:cs="Calibri"/>
        </w:rPr>
        <w:t xml:space="preserve">   </w:t>
      </w:r>
      <w:r w:rsidRPr="000C1EEA">
        <w:rPr>
          <w:rFonts w:cs="Calibri"/>
          <w:b/>
        </w:rPr>
        <w:t xml:space="preserve">NAME:  </w:t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</w:p>
    <w:p w:rsidR="00B20F70" w:rsidRPr="000C1EEA" w:rsidRDefault="00B20F70" w:rsidP="00B20F70">
      <w:pPr>
        <w:rPr>
          <w:rFonts w:cs="Calibri"/>
        </w:rPr>
      </w:pPr>
      <w:r w:rsidRPr="000C1EEA">
        <w:rPr>
          <w:rFonts w:cs="Calibri"/>
        </w:rPr>
        <w:t xml:space="preserve">   </w:t>
      </w:r>
    </w:p>
    <w:p w:rsidR="00B20F70" w:rsidRDefault="00B20F70" w:rsidP="00B20F70">
      <w:pPr>
        <w:rPr>
          <w:rFonts w:cs="Calibri"/>
          <w:u w:val="single"/>
        </w:rPr>
      </w:pPr>
      <w:r w:rsidRPr="000C1EEA">
        <w:rPr>
          <w:rFonts w:cs="Calibri"/>
        </w:rPr>
        <w:t xml:space="preserve">   </w:t>
      </w:r>
      <w:r w:rsidRPr="000C1EEA">
        <w:rPr>
          <w:rFonts w:cs="Calibri"/>
          <w:b/>
        </w:rPr>
        <w:t>FORM:</w:t>
      </w:r>
      <w:r w:rsidRPr="000C1EEA">
        <w:rPr>
          <w:rFonts w:cs="Calibri"/>
        </w:rPr>
        <w:t xml:space="preserve">  </w:t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</w:rPr>
        <w:t xml:space="preserve">          </w:t>
      </w:r>
      <w:r w:rsidRPr="000C1EEA">
        <w:rPr>
          <w:rFonts w:cs="Calibri"/>
        </w:rPr>
        <w:tab/>
      </w:r>
      <w:r w:rsidRPr="000C1EEA">
        <w:rPr>
          <w:rFonts w:cs="Calibri"/>
          <w:b/>
        </w:rPr>
        <w:t>DATE:</w:t>
      </w:r>
      <w:r w:rsidRPr="000C1EEA">
        <w:rPr>
          <w:rFonts w:cs="Calibri"/>
        </w:rPr>
        <w:t xml:space="preserve">  </w:t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</w:p>
    <w:p w:rsidR="00B20F70" w:rsidRDefault="00B20F70" w:rsidP="00B20F70">
      <w:pPr>
        <w:rPr>
          <w:rFonts w:cs="Calibri"/>
          <w:u w:val="single"/>
        </w:rPr>
      </w:pPr>
    </w:p>
    <w:p w:rsidR="001D3C0A" w:rsidRDefault="001D3C0A" w:rsidP="00B20F70">
      <w:pPr>
        <w:rPr>
          <w:rFonts w:cs="Calibri"/>
          <w:u w:val="single"/>
        </w:rPr>
      </w:pPr>
    </w:p>
    <w:p w:rsidR="001D3C0A" w:rsidRDefault="001D3C0A" w:rsidP="00B20F70">
      <w:pPr>
        <w:rPr>
          <w:rFonts w:cs="Calibri"/>
          <w:u w:val="single"/>
        </w:rPr>
      </w:pPr>
    </w:p>
    <w:p w:rsidR="00B20F70" w:rsidRDefault="00B20F70" w:rsidP="00B20F70">
      <w:pPr>
        <w:rPr>
          <w:rFonts w:cs="Calibri"/>
          <w:u w:val="single"/>
        </w:rPr>
      </w:pPr>
    </w:p>
    <w:p w:rsidR="00B20F70" w:rsidRDefault="00B20F70" w:rsidP="00B20F70">
      <w:pPr>
        <w:rPr>
          <w:rFonts w:cs="Calibri"/>
          <w:u w:val="single"/>
        </w:rPr>
      </w:pPr>
    </w:p>
    <w:p w:rsidR="00B20F70" w:rsidRPr="000C1EEA" w:rsidRDefault="00B20F70" w:rsidP="00B20F70">
      <w:pPr>
        <w:rPr>
          <w:rFonts w:cs="Calibri"/>
          <w:u w:val="single"/>
        </w:rPr>
      </w:pPr>
    </w:p>
    <w:p w:rsidR="00B20F70" w:rsidRPr="00571001" w:rsidRDefault="00B20F70" w:rsidP="00B20F70">
      <w:pPr>
        <w:rPr>
          <w:rFonts w:cs="Calibri"/>
        </w:rPr>
      </w:pPr>
    </w:p>
    <w:p w:rsidR="00B20F70" w:rsidRPr="00571001" w:rsidRDefault="00B20F70" w:rsidP="00B20F70">
      <w:pPr>
        <w:rPr>
          <w:rFonts w:cs="Calibri"/>
          <w:sz w:val="28"/>
          <w:szCs w:val="28"/>
        </w:rPr>
      </w:pPr>
      <w:r w:rsidRPr="00571001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2120900</wp:posOffset>
                </wp:positionH>
                <wp:positionV relativeFrom="paragraph">
                  <wp:posOffset>364490</wp:posOffset>
                </wp:positionV>
                <wp:extent cx="914400" cy="9144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0F70" w:rsidRPr="00026DDD" w:rsidRDefault="00B20F70" w:rsidP="00B20F70">
                            <w:pPr>
                              <w:rPr>
                                <w:b/>
                              </w:rPr>
                            </w:pPr>
                          </w:p>
                          <w:p w:rsidR="00B20F70" w:rsidRDefault="00B20F70" w:rsidP="00B20F70">
                            <w:pPr>
                              <w:rPr>
                                <w:b/>
                              </w:rPr>
                            </w:pPr>
                          </w:p>
                          <w:p w:rsidR="001D3C0A" w:rsidRPr="00026DDD" w:rsidRDefault="001D3C0A" w:rsidP="00B20F70">
                            <w:pPr>
                              <w:rPr>
                                <w:b/>
                              </w:rPr>
                            </w:pPr>
                          </w:p>
                          <w:p w:rsidR="00B20F70" w:rsidRPr="00026DDD" w:rsidRDefault="001D3C0A" w:rsidP="00B20F7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  <w:t>/18</w:t>
                            </w:r>
                          </w:p>
                          <w:p w:rsidR="00B20F70" w:rsidRPr="0082521C" w:rsidRDefault="00B20F70" w:rsidP="00B20F70">
                            <w:pPr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26" type="#_x0000_t202" style="position:absolute;margin-left:167pt;margin-top:28.7pt;width:1in;height:1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">
                <v:textbox>
                  <w:txbxContent>
                    <w:p w:rsidR="00B20F70" w:rsidRPr="00026DDD" w:rsidRDefault="00B20F70" w:rsidP="00B20F70">
                      <w:pPr>
                        <w:rPr>
                          <w:b/>
                        </w:rPr>
                      </w:pPr>
                    </w:p>
                    <w:p w:rsidR="00B20F70" w:rsidRDefault="00B20F70" w:rsidP="00B20F70">
                      <w:pPr>
                        <w:rPr>
                          <w:b/>
                        </w:rPr>
                      </w:pPr>
                    </w:p>
                    <w:p w:rsidR="001D3C0A" w:rsidRPr="00026DDD" w:rsidRDefault="001D3C0A" w:rsidP="00B20F70">
                      <w:pPr>
                        <w:rPr>
                          <w:b/>
                        </w:rPr>
                      </w:pPr>
                    </w:p>
                    <w:p w:rsidR="00B20F70" w:rsidRPr="00026DDD" w:rsidRDefault="001D3C0A" w:rsidP="00B20F7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  <w:t>/18</w:t>
                      </w:r>
                    </w:p>
                    <w:p w:rsidR="00B20F70" w:rsidRPr="0082521C" w:rsidRDefault="00B20F70" w:rsidP="00B20F70">
                      <w:pPr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571001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711200</wp:posOffset>
                </wp:positionH>
                <wp:positionV relativeFrom="paragraph">
                  <wp:posOffset>364490</wp:posOffset>
                </wp:positionV>
                <wp:extent cx="914400" cy="914400"/>
                <wp:effectExtent l="0" t="0" r="19050" b="19050"/>
                <wp:wrapNone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0F70" w:rsidRPr="00026DDD" w:rsidRDefault="00B20F70" w:rsidP="00B20F70">
                            <w:pPr>
                              <w:rPr>
                                <w:b/>
                              </w:rPr>
                            </w:pPr>
                          </w:p>
                          <w:p w:rsidR="00B20F70" w:rsidRDefault="00B20F70" w:rsidP="00B20F70">
                            <w:pPr>
                              <w:rPr>
                                <w:b/>
                              </w:rPr>
                            </w:pPr>
                          </w:p>
                          <w:p w:rsidR="001D3C0A" w:rsidRPr="00026DDD" w:rsidRDefault="001D3C0A" w:rsidP="00B20F70">
                            <w:pPr>
                              <w:rPr>
                                <w:b/>
                              </w:rPr>
                            </w:pPr>
                          </w:p>
                          <w:p w:rsidR="00B20F70" w:rsidRPr="00026DDD" w:rsidRDefault="001D3C0A" w:rsidP="00B20F7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  <w:t>/10</w:t>
                            </w:r>
                          </w:p>
                          <w:p w:rsidR="00B20F70" w:rsidRPr="0082521C" w:rsidRDefault="00B20F70" w:rsidP="00B20F70">
                            <w:pPr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27" type="#_x0000_t202" style="position:absolute;margin-left:56pt;margin-top:28.7pt;width:1in;height:1in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">
                <v:textbox>
                  <w:txbxContent>
                    <w:p w:rsidR="00B20F70" w:rsidRPr="00026DDD" w:rsidRDefault="00B20F70" w:rsidP="00B20F70">
                      <w:pPr>
                        <w:rPr>
                          <w:b/>
                        </w:rPr>
                      </w:pPr>
                    </w:p>
                    <w:p w:rsidR="00B20F70" w:rsidRDefault="00B20F70" w:rsidP="00B20F70">
                      <w:pPr>
                        <w:rPr>
                          <w:b/>
                        </w:rPr>
                      </w:pPr>
                    </w:p>
                    <w:p w:rsidR="001D3C0A" w:rsidRPr="00026DDD" w:rsidRDefault="001D3C0A" w:rsidP="00B20F70">
                      <w:pPr>
                        <w:rPr>
                          <w:b/>
                        </w:rPr>
                      </w:pPr>
                    </w:p>
                    <w:p w:rsidR="00B20F70" w:rsidRPr="00026DDD" w:rsidRDefault="001D3C0A" w:rsidP="00B20F7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  <w:t>/10</w:t>
                      </w:r>
                    </w:p>
                    <w:p w:rsidR="00B20F70" w:rsidRPr="0082521C" w:rsidRDefault="00B20F70" w:rsidP="00B20F70">
                      <w:pPr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571001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354965</wp:posOffset>
                </wp:positionV>
                <wp:extent cx="914400" cy="914400"/>
                <wp:effectExtent l="0" t="0" r="19050" b="19050"/>
                <wp:wrapNone/>
                <wp:docPr id="6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0F70" w:rsidRDefault="00B20F70" w:rsidP="00B20F70">
                            <w:pPr>
                              <w:rPr>
                                <w:b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</w:p>
                          <w:p w:rsidR="00B20F70" w:rsidRDefault="00B20F70" w:rsidP="00B20F70">
                            <w:pPr>
                              <w:rPr>
                                <w:b/>
                              </w:rPr>
                            </w:pPr>
                          </w:p>
                          <w:p w:rsidR="00B20F70" w:rsidRPr="007968D6" w:rsidRDefault="001D3C0A" w:rsidP="001D3C0A">
                            <w:pPr>
                              <w:ind w:left="720"/>
                              <w:rPr>
                                <w:rFonts w:cs="Arial"/>
                                <w:b/>
                              </w:rPr>
                            </w:pPr>
                            <w:r>
                              <w:rPr>
                                <w:rFonts w:cs="Arial"/>
                                <w:b/>
                              </w:rPr>
                              <w:t xml:space="preserve">              /28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28" type="#_x0000_t202" style="position:absolute;margin-left:282pt;margin-top:27.95pt;width:1in;height:1in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">
                <v:textbox>
                  <w:txbxContent>
                    <w:p w:rsidR="00B20F70" w:rsidRDefault="00B20F70" w:rsidP="00B20F70">
                      <w:pPr>
                        <w:rPr>
                          <w:b/>
                        </w:rPr>
                      </w:pPr>
                      <w:r w:rsidRPr="00026DDD">
                        <w:rPr>
                          <w:b/>
                        </w:rPr>
                        <w:t xml:space="preserve">         </w:t>
                      </w:r>
                      <w:r>
                        <w:rPr>
                          <w:b/>
                        </w:rPr>
                        <w:t xml:space="preserve">  </w:t>
                      </w:r>
                    </w:p>
                    <w:p w:rsidR="00B20F70" w:rsidRDefault="00B20F70" w:rsidP="00B20F70">
                      <w:pPr>
                        <w:rPr>
                          <w:b/>
                        </w:rPr>
                      </w:pPr>
                    </w:p>
                    <w:p w:rsidR="00B20F70" w:rsidRPr="007968D6" w:rsidRDefault="001D3C0A" w:rsidP="001D3C0A">
                      <w:pPr>
                        <w:ind w:left="720"/>
                        <w:rPr>
                          <w:rFonts w:cs="Arial"/>
                          <w:b/>
                        </w:rPr>
                      </w:pPr>
                      <w:r>
                        <w:rPr>
                          <w:rFonts w:cs="Arial"/>
                          <w:b/>
                        </w:rPr>
                        <w:t xml:space="preserve">              /28</w:t>
                      </w:r>
                    </w:p>
                  </w:txbxContent>
                </v:textbox>
              </v:shape>
            </w:pict>
          </mc:Fallback>
        </mc:AlternateContent>
      </w:r>
      <w:r w:rsidRPr="00571001">
        <w:rPr>
          <w:rFonts w:cs="Calibri"/>
          <w:sz w:val="28"/>
          <w:szCs w:val="28"/>
        </w:rPr>
        <w:tab/>
        <w:t xml:space="preserve">    Multiple Choice</w:t>
      </w:r>
      <w:r w:rsidRPr="00571001">
        <w:rPr>
          <w:rFonts w:cs="Calibri"/>
          <w:sz w:val="28"/>
          <w:szCs w:val="28"/>
        </w:rPr>
        <w:tab/>
        <w:t xml:space="preserve">       Short Answer</w:t>
      </w:r>
      <w:r w:rsidRPr="00571001">
        <w:rPr>
          <w:rFonts w:cs="Calibri"/>
          <w:sz w:val="28"/>
          <w:szCs w:val="28"/>
        </w:rPr>
        <w:tab/>
        <w:t xml:space="preserve">                  Total</w:t>
      </w:r>
    </w:p>
    <w:p w:rsidR="00B20F70" w:rsidRPr="00571001" w:rsidRDefault="00B20F70" w:rsidP="00B20F70">
      <w:pPr>
        <w:jc w:val="center"/>
        <w:rPr>
          <w:rFonts w:cs="Calibri"/>
          <w:sz w:val="28"/>
          <w:szCs w:val="28"/>
        </w:rPr>
      </w:pPr>
    </w:p>
    <w:p w:rsidR="00B20F70" w:rsidRPr="00571001" w:rsidRDefault="00B20F70" w:rsidP="00B20F70">
      <w:pPr>
        <w:jc w:val="center"/>
        <w:rPr>
          <w:rFonts w:cs="Calibri"/>
        </w:rPr>
      </w:pPr>
    </w:p>
    <w:p w:rsidR="00B20F70" w:rsidRDefault="00B20F70" w:rsidP="00B20F70">
      <w:pPr>
        <w:rPr>
          <w:rFonts w:cs="Calibri"/>
        </w:rPr>
      </w:pPr>
    </w:p>
    <w:p w:rsidR="00B20F70" w:rsidRDefault="00B20F70" w:rsidP="00B20F70">
      <w:pPr>
        <w:rPr>
          <w:rFonts w:cs="Calibri"/>
        </w:rPr>
      </w:pPr>
    </w:p>
    <w:p w:rsidR="00B20F70" w:rsidRDefault="00B20F70" w:rsidP="00B20F70">
      <w:pPr>
        <w:rPr>
          <w:rFonts w:cs="Calibri"/>
        </w:rPr>
      </w:pPr>
    </w:p>
    <w:p w:rsidR="00B20F70" w:rsidRDefault="00B20F70" w:rsidP="00B20F70">
      <w:pPr>
        <w:rPr>
          <w:rFonts w:cs="Calibri"/>
        </w:rPr>
      </w:pPr>
    </w:p>
    <w:p w:rsidR="00B20F70" w:rsidRPr="00571001" w:rsidRDefault="00B20F70" w:rsidP="00B20F70">
      <w:pPr>
        <w:rPr>
          <w:rFonts w:cs="Calibri"/>
        </w:rPr>
      </w:pPr>
    </w:p>
    <w:p w:rsidR="00B20F70" w:rsidRPr="00571001" w:rsidRDefault="00B20F70" w:rsidP="00B20F70">
      <w:pPr>
        <w:rPr>
          <w:rFonts w:cs="Calibri"/>
        </w:rPr>
      </w:pPr>
    </w:p>
    <w:p w:rsidR="00B20F70" w:rsidRPr="000C1EEA" w:rsidRDefault="00B20F70" w:rsidP="00B20F70">
      <w:pPr>
        <w:tabs>
          <w:tab w:val="left" w:pos="7305"/>
        </w:tabs>
        <w:rPr>
          <w:rFonts w:cs="Calibri"/>
        </w:rPr>
      </w:pPr>
      <w:r w:rsidRPr="000C1EEA">
        <w:rPr>
          <w:rFonts w:cs="Calibri"/>
          <w:b/>
        </w:rPr>
        <w:t xml:space="preserve">SECTION ONE: </w:t>
      </w:r>
      <w:r w:rsidRPr="000C1EEA">
        <w:rPr>
          <w:rFonts w:cs="Calibri"/>
        </w:rPr>
        <w:t>Multiple choice answers</w:t>
      </w:r>
    </w:p>
    <w:p w:rsidR="00B20F70" w:rsidRPr="000C1EEA" w:rsidRDefault="00B20F70" w:rsidP="00B20F70">
      <w:pPr>
        <w:tabs>
          <w:tab w:val="left" w:pos="7305"/>
        </w:tabs>
        <w:rPr>
          <w:rFonts w:cs="Calibri"/>
        </w:rPr>
      </w:pPr>
      <w:r w:rsidRPr="000C1EEA">
        <w:rPr>
          <w:rFonts w:cs="Calibri"/>
        </w:rPr>
        <w:t>Cross (X) through the correct answer.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0"/>
        <w:gridCol w:w="899"/>
        <w:gridCol w:w="840"/>
        <w:gridCol w:w="837"/>
        <w:gridCol w:w="840"/>
      </w:tblGrid>
      <w:tr w:rsidR="00B20F70" w:rsidRPr="00571001" w:rsidTr="00746050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20F70" w:rsidRPr="00571001" w:rsidTr="00746050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2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20F70" w:rsidRPr="00571001" w:rsidTr="00746050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3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20F70" w:rsidRPr="00571001" w:rsidTr="00746050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4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20F70" w:rsidRPr="00571001" w:rsidTr="00746050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5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20F70" w:rsidRPr="00571001" w:rsidTr="00746050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B20F70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6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20F70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0F70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20F70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0F70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1D3C0A" w:rsidRPr="00571001" w:rsidTr="00746050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7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1D3C0A" w:rsidRPr="00571001" w:rsidTr="00746050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8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1D3C0A" w:rsidRPr="00571001" w:rsidTr="00746050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9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20F70" w:rsidRPr="00571001" w:rsidTr="00746050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B20F70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10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20F70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0F70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20F70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0F70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</w:tbl>
    <w:p w:rsidR="00B20F70" w:rsidRDefault="00B20F70" w:rsidP="00B20F70">
      <w:pPr>
        <w:rPr>
          <w:rFonts w:cs="Calibri"/>
          <w:b/>
        </w:rPr>
      </w:pPr>
    </w:p>
    <w:p w:rsidR="00B20F70" w:rsidRDefault="00B20F70" w:rsidP="00B20F70">
      <w:pPr>
        <w:rPr>
          <w:rFonts w:cs="Calibri"/>
          <w:b/>
        </w:rPr>
      </w:pPr>
    </w:p>
    <w:p w:rsidR="00B20F70" w:rsidRDefault="00B20F70" w:rsidP="00B20F70">
      <w:pPr>
        <w:rPr>
          <w:rFonts w:cs="Calibri"/>
          <w:b/>
        </w:rPr>
      </w:pPr>
    </w:p>
    <w:p w:rsidR="00B20F70" w:rsidRDefault="00B20F70" w:rsidP="00B20F70">
      <w:pPr>
        <w:rPr>
          <w:rFonts w:cs="Calibri"/>
          <w:b/>
        </w:rPr>
      </w:pPr>
    </w:p>
    <w:p w:rsidR="00B20F70" w:rsidRDefault="00B20F70" w:rsidP="00B20F70">
      <w:pPr>
        <w:rPr>
          <w:rFonts w:cs="Calibri"/>
          <w:b/>
        </w:rPr>
      </w:pPr>
    </w:p>
    <w:p w:rsidR="008D4FF1" w:rsidRDefault="008D4FF1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:rsidR="001D3C0A" w:rsidRDefault="001D3C0A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:rsidR="001D3C0A" w:rsidRDefault="001D3C0A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:rsidR="008D4FF1" w:rsidRPr="00657591" w:rsidRDefault="008D4FF1" w:rsidP="008D4FF1">
      <w:pPr>
        <w:rPr>
          <w:rFonts w:ascii="Arial" w:hAnsi="Arial" w:cs="Arial"/>
          <w:sz w:val="28"/>
          <w:szCs w:val="28"/>
          <w:u w:val="single"/>
        </w:rPr>
      </w:pPr>
      <w:r w:rsidRPr="00657591"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SECTION 2:  WRITTEN ANSWER </w:t>
      </w:r>
      <w:r w:rsidRPr="00657591">
        <w:rPr>
          <w:rFonts w:ascii="Arial" w:hAnsi="Arial" w:cs="Arial"/>
          <w:sz w:val="28"/>
          <w:szCs w:val="28"/>
          <w:u w:val="single"/>
        </w:rPr>
        <w:t xml:space="preserve"> </w:t>
      </w:r>
    </w:p>
    <w:p w:rsidR="008D4FF1" w:rsidRPr="00657591" w:rsidRDefault="008D4FF1" w:rsidP="008D4FF1">
      <w:pPr>
        <w:rPr>
          <w:rFonts w:ascii="Arial" w:hAnsi="Arial" w:cs="Arial"/>
          <w:sz w:val="28"/>
          <w:szCs w:val="28"/>
        </w:rPr>
      </w:pPr>
      <w:r w:rsidRPr="00657591">
        <w:rPr>
          <w:rFonts w:ascii="Arial" w:hAnsi="Arial" w:cs="Arial"/>
          <w:sz w:val="28"/>
          <w:szCs w:val="28"/>
        </w:rPr>
        <w:t xml:space="preserve">Write your answers </w:t>
      </w:r>
      <w:r>
        <w:rPr>
          <w:rFonts w:ascii="Arial" w:hAnsi="Arial" w:cs="Arial"/>
          <w:sz w:val="28"/>
          <w:szCs w:val="28"/>
        </w:rPr>
        <w:t>in the spaces provided.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Default="008D4FF1" w:rsidP="008D4FF1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657591">
        <w:rPr>
          <w:rFonts w:ascii="Arial" w:hAnsi="Arial" w:cs="Arial"/>
        </w:rPr>
        <w:t xml:space="preserve">.  List the </w:t>
      </w:r>
      <w:r w:rsidRPr="00AE3C1B">
        <w:rPr>
          <w:rFonts w:ascii="Arial" w:hAnsi="Arial" w:cs="Arial"/>
          <w:b/>
        </w:rPr>
        <w:t>7 life processes</w:t>
      </w:r>
      <w:r w:rsidRPr="00657591">
        <w:rPr>
          <w:rFonts w:ascii="Arial" w:hAnsi="Arial" w:cs="Arial"/>
        </w:rPr>
        <w:t xml:space="preserve"> th</w:t>
      </w:r>
      <w:r>
        <w:rPr>
          <w:rFonts w:ascii="Arial" w:hAnsi="Arial" w:cs="Arial"/>
        </w:rPr>
        <w:t xml:space="preserve">at all living things undergo </w:t>
      </w:r>
    </w:p>
    <w:p w:rsidR="008D4FF1" w:rsidRDefault="008D4FF1" w:rsidP="008D4FF1">
      <w:pPr>
        <w:rPr>
          <w:rFonts w:ascii="Arial" w:hAnsi="Arial" w:cs="Arial"/>
        </w:rPr>
      </w:pPr>
    </w:p>
    <w:p w:rsidR="008D4FF1" w:rsidRDefault="008D4FF1" w:rsidP="008D4FF1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</w:t>
      </w:r>
    </w:p>
    <w:p w:rsidR="008D4FF1" w:rsidRDefault="008D4FF1" w:rsidP="008D4FF1">
      <w:pPr>
        <w:ind w:left="720"/>
        <w:rPr>
          <w:rFonts w:ascii="Arial" w:hAnsi="Arial" w:cs="Arial"/>
        </w:rPr>
      </w:pPr>
    </w:p>
    <w:p w:rsidR="008D4FF1" w:rsidRDefault="008D4FF1" w:rsidP="008D4FF1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</w:t>
      </w:r>
    </w:p>
    <w:p w:rsidR="008D4FF1" w:rsidRDefault="008D4FF1" w:rsidP="008D4FF1">
      <w:pPr>
        <w:pStyle w:val="ListParagraph"/>
        <w:rPr>
          <w:rFonts w:ascii="Arial" w:hAnsi="Arial" w:cs="Arial"/>
        </w:rPr>
      </w:pPr>
    </w:p>
    <w:p w:rsidR="008D4FF1" w:rsidRDefault="008D4FF1" w:rsidP="008D4FF1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</w:t>
      </w:r>
    </w:p>
    <w:p w:rsidR="008D4FF1" w:rsidRDefault="008D4FF1" w:rsidP="008D4FF1">
      <w:pPr>
        <w:pStyle w:val="ListParagraph"/>
        <w:rPr>
          <w:rFonts w:ascii="Arial" w:hAnsi="Arial" w:cs="Arial"/>
        </w:rPr>
      </w:pPr>
    </w:p>
    <w:p w:rsidR="008D4FF1" w:rsidRDefault="008D4FF1" w:rsidP="008D4FF1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</w:t>
      </w:r>
    </w:p>
    <w:p w:rsidR="008D4FF1" w:rsidRDefault="008D4FF1" w:rsidP="008D4FF1">
      <w:pPr>
        <w:pStyle w:val="ListParagraph"/>
        <w:rPr>
          <w:rFonts w:ascii="Arial" w:hAnsi="Arial" w:cs="Arial"/>
        </w:rPr>
      </w:pPr>
    </w:p>
    <w:p w:rsidR="008D4FF1" w:rsidRDefault="008D4FF1" w:rsidP="008D4FF1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</w:t>
      </w:r>
    </w:p>
    <w:p w:rsidR="008D4FF1" w:rsidRDefault="008D4FF1" w:rsidP="008D4FF1">
      <w:pPr>
        <w:pStyle w:val="ListParagraph"/>
        <w:rPr>
          <w:rFonts w:ascii="Arial" w:hAnsi="Arial" w:cs="Arial"/>
        </w:rPr>
      </w:pPr>
    </w:p>
    <w:p w:rsidR="008D4FF1" w:rsidRDefault="008D4FF1" w:rsidP="008D4FF1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</w:t>
      </w:r>
    </w:p>
    <w:p w:rsidR="008D4FF1" w:rsidRDefault="008D4FF1" w:rsidP="008D4FF1">
      <w:pPr>
        <w:pStyle w:val="ListParagraph"/>
        <w:rPr>
          <w:rFonts w:ascii="Arial" w:hAnsi="Arial" w:cs="Arial"/>
        </w:rPr>
      </w:pPr>
    </w:p>
    <w:p w:rsidR="008D4FF1" w:rsidRDefault="008D4FF1" w:rsidP="008D4FF1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</w:t>
      </w:r>
      <w:r>
        <w:rPr>
          <w:rFonts w:ascii="Arial" w:hAnsi="Arial" w:cs="Arial"/>
        </w:rPr>
        <w:tab/>
      </w:r>
      <w:r w:rsidR="001D3C0A">
        <w:rPr>
          <w:rFonts w:ascii="Arial" w:hAnsi="Arial" w:cs="Arial"/>
        </w:rPr>
        <w:tab/>
      </w:r>
      <w:r w:rsidR="001D3C0A">
        <w:rPr>
          <w:rFonts w:ascii="Arial" w:hAnsi="Arial" w:cs="Arial"/>
        </w:rPr>
        <w:tab/>
      </w:r>
      <w:r w:rsidR="001D3C0A">
        <w:rPr>
          <w:rFonts w:ascii="Arial" w:hAnsi="Arial" w:cs="Arial"/>
        </w:rPr>
        <w:tab/>
      </w:r>
      <w:r>
        <w:rPr>
          <w:rFonts w:ascii="Arial" w:hAnsi="Arial" w:cs="Arial"/>
        </w:rPr>
        <w:t>(1 mark each: ____ / 7 marks)</w:t>
      </w:r>
    </w:p>
    <w:p w:rsidR="001D3C0A" w:rsidRDefault="001D3C0A" w:rsidP="001D3C0A">
      <w:pPr>
        <w:pStyle w:val="ListParagraph"/>
        <w:rPr>
          <w:rFonts w:ascii="Arial" w:hAnsi="Arial" w:cs="Arial"/>
        </w:rPr>
      </w:pPr>
    </w:p>
    <w:p w:rsidR="001D3C0A" w:rsidRDefault="001D3C0A" w:rsidP="001D3C0A">
      <w:pPr>
        <w:ind w:left="1080"/>
        <w:rPr>
          <w:rFonts w:ascii="Arial" w:hAnsi="Arial" w:cs="Arial"/>
        </w:rPr>
      </w:pPr>
    </w:p>
    <w:p w:rsidR="008D4FF1" w:rsidRDefault="008D4FF1" w:rsidP="008D4FF1">
      <w:pPr>
        <w:pStyle w:val="ListParagraph"/>
        <w:rPr>
          <w:rFonts w:ascii="Arial" w:hAnsi="Arial" w:cs="Arial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>2</w:t>
      </w:r>
      <w:r w:rsidRPr="00FA7352">
        <w:rPr>
          <w:sz w:val="24"/>
          <w:szCs w:val="24"/>
        </w:rPr>
        <w:t xml:space="preserve">) The dichotomous key below shows one way of presenting information on the plant </w:t>
      </w: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rPr>
          <w:sz w:val="24"/>
          <w:szCs w:val="24"/>
        </w:rPr>
      </w:pPr>
      <w:r w:rsidRPr="00FA7352">
        <w:rPr>
          <w:sz w:val="24"/>
          <w:szCs w:val="24"/>
        </w:rPr>
        <w:t xml:space="preserve">      kingdom.  Use the key to answer the questions that follow.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(2 marks)</w:t>
      </w: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  <w:r w:rsidRPr="00FA7352">
        <w:rPr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64896" behindDoc="0" locked="0" layoutInCell="1" allowOverlap="1" wp14:anchorId="31E10AB0" wp14:editId="2163CCF1">
                <wp:simplePos x="0" y="0"/>
                <wp:positionH relativeFrom="character">
                  <wp:posOffset>-226060</wp:posOffset>
                </wp:positionH>
                <wp:positionV relativeFrom="line">
                  <wp:posOffset>173355</wp:posOffset>
                </wp:positionV>
                <wp:extent cx="6515100" cy="3611245"/>
                <wp:effectExtent l="0" t="0" r="0" b="0"/>
                <wp:wrapNone/>
                <wp:docPr id="51" name="Canvas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497232" y="67458"/>
                            <a:ext cx="1520636" cy="3426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77488" y="752830"/>
                            <a:ext cx="1519744" cy="344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908168" y="752830"/>
                            <a:ext cx="1519744" cy="3453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257104" y="1439101"/>
                            <a:ext cx="1520636" cy="343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4885656" y="1439101"/>
                            <a:ext cx="1520636" cy="343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645528" y="2124473"/>
                            <a:ext cx="760764" cy="3426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14"/>
                        <wps:cNvCnPr/>
                        <wps:spPr bwMode="auto">
                          <a:xfrm>
                            <a:off x="1737360" y="524373"/>
                            <a:ext cx="3039488" cy="8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5"/>
                        <wps:cNvCnPr/>
                        <wps:spPr bwMode="auto">
                          <a:xfrm flipV="1">
                            <a:off x="1737360" y="524373"/>
                            <a:ext cx="0" cy="2284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6"/>
                        <wps:cNvCnPr/>
                        <wps:spPr bwMode="auto">
                          <a:xfrm flipV="1">
                            <a:off x="4776848" y="524373"/>
                            <a:ext cx="892" cy="2284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7"/>
                        <wps:cNvCnPr/>
                        <wps:spPr bwMode="auto">
                          <a:xfrm flipV="1">
                            <a:off x="3257104" y="410144"/>
                            <a:ext cx="892" cy="1142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8"/>
                        <wps:cNvCnPr/>
                        <wps:spPr bwMode="auto">
                          <a:xfrm flipV="1">
                            <a:off x="4016976" y="1210644"/>
                            <a:ext cx="892" cy="2275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9"/>
                        <wps:cNvCnPr/>
                        <wps:spPr bwMode="auto">
                          <a:xfrm flipV="1">
                            <a:off x="5754336" y="1210644"/>
                            <a:ext cx="892" cy="2275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0"/>
                        <wps:cNvCnPr/>
                        <wps:spPr bwMode="auto">
                          <a:xfrm flipV="1">
                            <a:off x="5102380" y="1896016"/>
                            <a:ext cx="892" cy="2275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1"/>
                        <wps:cNvCnPr/>
                        <wps:spPr bwMode="auto">
                          <a:xfrm flipV="1">
                            <a:off x="6297484" y="1896016"/>
                            <a:ext cx="892" cy="2275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2"/>
                        <wps:cNvCnPr/>
                        <wps:spPr bwMode="auto">
                          <a:xfrm flipV="1">
                            <a:off x="4016976" y="1210644"/>
                            <a:ext cx="1737360" cy="8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3"/>
                        <wps:cNvCnPr/>
                        <wps:spPr bwMode="auto">
                          <a:xfrm>
                            <a:off x="5102380" y="1896016"/>
                            <a:ext cx="1195104" cy="8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4"/>
                        <wps:cNvCnPr/>
                        <wps:spPr bwMode="auto">
                          <a:xfrm flipV="1">
                            <a:off x="4885656" y="1096415"/>
                            <a:ext cx="892" cy="1133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5"/>
                        <wps:cNvCnPr/>
                        <wps:spPr bwMode="auto">
                          <a:xfrm flipV="1">
                            <a:off x="5754336" y="1781787"/>
                            <a:ext cx="892" cy="1133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4668932" y="2124473"/>
                            <a:ext cx="759872" cy="3426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713956" y="67458"/>
                            <a:ext cx="1194212" cy="342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3C0A" w:rsidRDefault="001D3C0A" w:rsidP="001D3C0A">
                              <w:r>
                                <w:t>Plant Kingdom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977487" y="752830"/>
                            <a:ext cx="1757323" cy="446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3C0A" w:rsidRPr="00DA18C7" w:rsidRDefault="001D3C0A" w:rsidP="001D3C0A">
                              <w:r w:rsidRPr="00DA18C7">
                                <w:t>No stem, Simple roots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4125784" y="752830"/>
                            <a:ext cx="1194212" cy="34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3C0A" w:rsidRDefault="001D3C0A" w:rsidP="001D3C0A">
                              <w:r>
                                <w:t>Stem present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582636" y="1439101"/>
                            <a:ext cx="977488" cy="280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3C0A" w:rsidRDefault="001D3C0A" w:rsidP="001D3C0A">
                              <w:r>
                                <w:t>No seeds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5211188" y="1439101"/>
                            <a:ext cx="1196888" cy="263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3C0A" w:rsidRDefault="001D3C0A" w:rsidP="001D3C0A">
                              <w:r>
                                <w:t>Has seeds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4668932" y="2124473"/>
                            <a:ext cx="759872" cy="291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3C0A" w:rsidRDefault="001D3C0A" w:rsidP="001D3C0A">
                              <w:r>
                                <w:t>Flowers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5596086" y="2124473"/>
                            <a:ext cx="868680" cy="342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3C0A" w:rsidRPr="00D11683" w:rsidRDefault="001D3C0A" w:rsidP="001D3C0A">
                              <w:pPr>
                                <w:rPr>
                                  <w:szCs w:val="22"/>
                                </w:rPr>
                              </w:pPr>
                              <w:r w:rsidRPr="00D11683">
                                <w:rPr>
                                  <w:szCs w:val="22"/>
                                </w:rPr>
                                <w:t>No flowers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34"/>
                        <wps:cNvCnPr/>
                        <wps:spPr bwMode="auto">
                          <a:xfrm>
                            <a:off x="1733793" y="1133292"/>
                            <a:ext cx="3567" cy="18384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5"/>
                        <wps:cNvCnPr/>
                        <wps:spPr bwMode="auto">
                          <a:xfrm>
                            <a:off x="4017868" y="1781787"/>
                            <a:ext cx="892" cy="12583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36"/>
                        <wps:cNvCnPr/>
                        <wps:spPr bwMode="auto">
                          <a:xfrm>
                            <a:off x="5103272" y="2468059"/>
                            <a:ext cx="892" cy="5711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37"/>
                        <wps:cNvCnPr/>
                        <wps:spPr bwMode="auto">
                          <a:xfrm>
                            <a:off x="6080760" y="2468059"/>
                            <a:ext cx="892" cy="5711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842816" y="3072481"/>
                            <a:ext cx="1737360" cy="34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3C0A" w:rsidRDefault="001D3C0A" w:rsidP="001D3C0A">
                              <w:r>
                                <w:t>Mosses and liverworts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257104" y="3039202"/>
                            <a:ext cx="1303020" cy="346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3C0A" w:rsidRDefault="001D3C0A" w:rsidP="001D3C0A">
                              <w:pPr>
                                <w:jc w:val="center"/>
                              </w:pPr>
                              <w:r>
                                <w:t>Ferns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4560124" y="3039202"/>
                            <a:ext cx="1086296" cy="572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3C0A" w:rsidRDefault="001D3C0A" w:rsidP="001D3C0A">
                              <w:pPr>
                                <w:jc w:val="center"/>
                              </w:pPr>
                              <w:r>
                                <w:t>Flowering plants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5646420" y="3039202"/>
                            <a:ext cx="868680" cy="572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3C0A" w:rsidRDefault="001D3C0A" w:rsidP="001D3C0A">
                              <w:pPr>
                                <w:jc w:val="center"/>
                              </w:pPr>
                              <w:r>
                                <w:t>Conifers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E10AB0" id="Canvas 51" o:spid="_x0000_s1029" editas="canvas" style="position:absolute;margin-left:-17.8pt;margin-top:13.65pt;width:513pt;height:284.35pt;z-index:251679744;mso-position-horizontal-relative:char;mso-position-vertical-relative:line" coordsize="65151,36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65151;height:36112;visibility:visible;mso-wrap-style:square">
                  <v:fill o:detectmouseclick="t"/>
                  <v:path o:connecttype="none"/>
                </v:shape>
                <v:rect id="Rectangle 8" o:spid="_x0000_s1031" style="position:absolute;left:24972;top:674;width:15206;height:3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/>
                <v:rect id="Rectangle 9" o:spid="_x0000_s1032" style="position:absolute;left:9774;top:7528;width:15198;height:3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/>
                <v:rect id="Rectangle 10" o:spid="_x0000_s1033" style="position:absolute;left:39081;top:7528;width:15198;height:3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/>
                <v:rect id="Rectangle 11" o:spid="_x0000_s1034" style="position:absolute;left:32571;top:14391;width:15206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/>
                <v:rect id="Rectangle 12" o:spid="_x0000_s1035" style="position:absolute;left:48856;top:14391;width:15206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/>
                <v:rect id="Rectangle 13" o:spid="_x0000_s1036" style="position:absolute;left:56455;top:21244;width:7607;height:3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V6sEA&#10;AADbAAAADwAAAGRycy9kb3ducmV2LnhtbERPTYvCMBC9C/6HMMLeNNWFda1GEUXZPWp72dvYjG21&#10;mZQmavXXmwXB2zze58wWranElRpXWlYwHEQgiDOrS84VpMmm/w3CeWSNlWVScCcHi3m3M8NY2xvv&#10;6Lr3uQgh7GJUUHhfx1K6rCCDbmBr4sAdbWPQB9jkUjd4C+GmkqMo+pIGSw4NBda0Kig77y9GwaEc&#10;pfjYJdvITDaf/rdNTpe/tVIfvXY5BeGp9W/xy/2jw/w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G1erBAAAA2wAAAA8AAAAAAAAAAAAAAAAAmAIAAGRycy9kb3du&#10;cmV2LnhtbFBLBQYAAAAABAAEAPUAAACGAwAAAAA=&#10;"/>
                <v:line id="Line 14" o:spid="_x0000_s1037" style="position:absolute;visibility:visible;mso-wrap-style:square" from="17373,5243" to="47768,5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<v:line id="Line 15" o:spid="_x0000_s1038" style="position:absolute;flip:y;visibility:visible;mso-wrap-style:square" from="17373,5243" to="17373,7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mL/sMAAADbAAAADwAAAGRycy9kb3ducmV2LnhtbERPTWsCMRC9F/ofwhR6KZptkaKrUaRQ&#10;8OClVla8jZtxs+xmsk2ibv+9EQRv83ifM1v0thVn8qF2rOB9mIEgLp2uuVKw/f0ejEGEiKyxdUwK&#10;/inAYv78NMNcuwv/0HkTK5FCOOSowMTY5VKG0pDFMHQdceKOzluMCfpKao+XFG5b+ZFln9JizanB&#10;YEdfhspmc7IK5Hj99ueXh1FTNLvdxBRl0e3XSr2+9MspiEh9fIjv7pVO8ydw+yUdIO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5i/7DAAAA2wAAAA8AAAAAAAAAAAAA&#10;AAAAoQIAAGRycy9kb3ducmV2LnhtbFBLBQYAAAAABAAEAPkAAACRAwAAAAA=&#10;"/>
                <v:line id="Line 16" o:spid="_x0000_s1039" style="position:absolute;flip:y;visibility:visible;mso-wrap-style:square" from="47768,5243" to="47777,7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/o3sMAAADbAAAADwAAAGRycy9kb3ducmV2LnhtbERPz2vCMBS+D/wfwht4GTOdjOGqaZGB&#10;4MGLblR2ezZvTWnzUpOo9b9fDoMdP77fq3K0vbiSD61jBS+zDARx7XTLjYKvz83zAkSIyBp7x6Tg&#10;TgHKYvKwwly7G+/peoiNSCEcclRgYhxyKUNtyGKYuYE4cT/OW4wJ+kZqj7cUbns5z7I3abHl1GBw&#10;oA9DdXe4WAVysXs6+/Xptau64/HdVHU1fO+Umj6O6yWISGP8F/+5t1rBPK1P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v6N7DAAAA2wAAAA8AAAAAAAAAAAAA&#10;AAAAoQIAAGRycy9kb3ducmV2LnhtbFBLBQYAAAAABAAEAPkAAACRAwAAAAA=&#10;"/>
                <v:line id="Line 17" o:spid="_x0000_s1040" style="position:absolute;flip:y;visibility:visible;mso-wrap-style:square" from="32571,4101" to="32579,5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NNRcUAAADbAAAADwAAAGRycy9kb3ducmV2LnhtbESPQWsCMRSE7wX/Q3iCl1KzSim6NYoI&#10;ggcvtbLi7XXzull287ImUbf/vikUPA4z8w2zWPW2FTfyoXasYDLOQBCXTtdcKTh+bl9mIEJE1tg6&#10;JgU/FGC1HDwtMNfuzh90O8RKJAiHHBWYGLtcylAashjGriNO3rfzFmOSvpLa4z3BbSunWfYmLdac&#10;Fgx2tDFUNoerVSBn++eLX3+9NkVzOs1NURbdea/UaNiv30FE6uMj/N/eaQXTCfx9ST9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mNNRcUAAADbAAAADwAAAAAAAAAA&#10;AAAAAAChAgAAZHJzL2Rvd25yZXYueG1sUEsFBgAAAAAEAAQA+QAAAJMDAAAAAA==&#10;"/>
                <v:line id="Line 18" o:spid="_x0000_s1041" style="position:absolute;flip:y;visibility:visible;mso-wrap-style:square" from="40169,12106" to="40178,14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HTMsUAAADbAAAADwAAAGRycy9kb3ducmV2LnhtbESPQWsCMRSE74X+h/AKXkrNdpFiV6NI&#10;QfDgpbas9PbcvG6W3bxsk6jbf28EweMwM98w8+VgO3EiHxrHCl7HGQjiyumGawXfX+uXKYgQkTV2&#10;jknBPwVYLh4f5lhod+ZPOu1iLRKEQ4EKTIx9IWWoDFkMY9cTJ+/XeYsxSV9L7fGc4LaTeZa9SYsN&#10;pwWDPX0Yqtrd0SqQ0+3zn18dJm3Z7vfvpqzK/mer1OhpWM1ARBriPXxrb7SCPIfrl/QD5O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HTMsUAAADbAAAADwAAAAAAAAAA&#10;AAAAAAChAgAAZHJzL2Rvd25yZXYueG1sUEsFBgAAAAAEAAQA+QAAAJMDAAAAAA==&#10;"/>
                <v:line id="Line 19" o:spid="_x0000_s1042" style="position:absolute;flip:y;visibility:visible;mso-wrap-style:square" from="57543,12106" to="57552,14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12qcYAAADbAAAADwAAAGRycy9kb3ducmV2LnhtbESPT2sCMRTE74LfIbxCL6VmtaXYrVFE&#10;KHjw4h9WenvdvG6W3bysSdTttzeFgsdhZn7DzBa9bcWFfKgdKxiPMhDEpdM1VwoO+8/nKYgQkTW2&#10;jknBLwVYzIeDGebaXXlLl12sRIJwyFGBibHLpQylIYth5Dri5P04bzEm6SupPV4T3LZykmVv0mLN&#10;acFgRytDZbM7WwVyunk6+eX3a1M0x+O7Kcqi+9oo9fjQLz9AROrjPfzfXmsFkx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9dqnGAAAA2wAAAA8AAAAAAAAA&#10;AAAAAAAAoQIAAGRycy9kb3ducmV2LnhtbFBLBQYAAAAABAAEAPkAAACUAwAAAAA=&#10;"/>
                <v:line id="Line 20" o:spid="_x0000_s1043" style="position:absolute;flip:y;visibility:visible;mso-wrap-style:square" from="51023,18960" to="51032,21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Tu3c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XTG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hTu3cUAAADbAAAADwAAAAAAAAAA&#10;AAAAAAChAgAAZHJzL2Rvd25yZXYueG1sUEsFBgAAAAAEAAQA+QAAAJMDAAAAAA==&#10;"/>
                <v:line id="Line 21" o:spid="_x0000_s1044" style="position:absolute;flip:y;visibility:visible;mso-wrap-style:square" from="62974,18960" to="62983,21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hLRs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k1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lYS0bGAAAA2wAAAA8AAAAAAAAA&#10;AAAAAAAAoQIAAGRycy9kb3ducmV2LnhtbFBLBQYAAAAABAAEAPkAAACUAwAAAAA=&#10;"/>
                <v:line id="Line 22" o:spid="_x0000_s1045" style="position:absolute;flip:y;visibility:visible;mso-wrap-style:square" from="40169,12106" to="57543,12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rVMcUAAADbAAAADwAAAGRycy9kb3ducmV2LnhtbESPQWsCMRSE74X+h/AKvRTNVoroahQR&#10;Cj14qZYVb8/Nc7Ps5mVNUt3+eyMIPQ4z8w0zX/a2FRfyoXas4H2YgSAuna65UvCz+xxMQISIrLF1&#10;TAr+KMBy8fw0x1y7K3/TZRsrkSAcclRgYuxyKUNpyGIYuo44eSfnLcYkfSW1x2uC21aOsmwsLdac&#10;Fgx2tDZUNttfq0BONm9nvzp+NEWz309NURbdYaPU60u/moGI1Mf/8KP9pRWMxnD/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YrVMcUAAADbAAAADwAAAAAAAAAA&#10;AAAAAAChAgAAZHJzL2Rvd25yZXYueG1sUEsFBgAAAAAEAAQA+QAAAJMDAAAAAA==&#10;"/>
                <v:line id="Line 23" o:spid="_x0000_s1046" style="position:absolute;visibility:visible;mso-wrap-style:square" from="51023,18960" to="62974,18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<v:line id="Line 24" o:spid="_x0000_s1047" style="position:absolute;flip:y;visibility:visible;mso-wrap-style:square" from="48856,10964" to="48865,12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nk2MMAAADbAAAADwAAAGRycy9kb3ducmV2LnhtbERPz2vCMBS+D/wfwht4GTOdjOGqaZGB&#10;4MGLblR2ezZvTWnzUpOo9b9fDoMdP77fq3K0vbiSD61jBS+zDARx7XTLjYKvz83zAkSIyBp7x6Tg&#10;TgHKYvKwwly7G+/peoiNSCEcclRgYhxyKUNtyGKYuYE4cT/OW4wJ+kZqj7cUbns5z7I3abHl1GBw&#10;oA9DdXe4WAVysXs6+/Xptau64/HdVHU1fO+Umj6O6yWISGP8F/+5t1rBPI1N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Z5NjDAAAA2wAAAA8AAAAAAAAAAAAA&#10;AAAAoQIAAGRycy9kb3ducmV2LnhtbFBLBQYAAAAABAAEAPkAAACRAwAAAAA=&#10;"/>
                <v:line id="Line 25" o:spid="_x0000_s1048" style="position:absolute;flip:y;visibility:visible;mso-wrap-style:square" from="57543,17817" to="57552,18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VBQ8UAAADbAAAADwAAAGRycy9kb3ducmV2LnhtbESPQWsCMRSE74X+h/AEL6VmKyK6GkUK&#10;ggcv1bLS23Pz3Cy7edkmUbf/3hQKPQ4z8w2zXPe2FTfyoXas4G2UgSAuna65UvB53L7OQISIrLF1&#10;TAp+KMB69fy0xFy7O3/Q7RArkSAcclRgYuxyKUNpyGIYuY44eRfnLcYkfSW1x3uC21aOs2wqLdac&#10;Fgx29G6obA5Xq0DO9i/ffnOeNEVzOs1NURbd116p4aDfLEBE6uN/+K+90wrGc/j9kn6AX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VBQ8UAAADbAAAADwAAAAAAAAAA&#10;AAAAAAChAgAAZHJzL2Rvd25yZXYueG1sUEsFBgAAAAAEAAQA+QAAAJMDAAAAAA==&#10;"/>
                <v:rect id="Rectangle 26" o:spid="_x0000_s1049" style="position:absolute;left:46689;top:21244;width:7599;height:3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oR/r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WB+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GhH+vwAAANsAAAAPAAAAAAAAAAAAAAAAAJgCAABkcnMvZG93bnJl&#10;di54bWxQSwUGAAAAAAQABAD1AAAAhAMAAAAA&#10;"/>
                <v:shape id="Text Box 27" o:spid="_x0000_s1050" type="#_x0000_t202" style="position:absolute;left:27139;top:674;width:11942;height:3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1D3C0A" w:rsidRDefault="001D3C0A" w:rsidP="001D3C0A">
                        <w:r>
                          <w:t>Plant Kingdom</w:t>
                        </w:r>
                      </w:p>
                    </w:txbxContent>
                  </v:textbox>
                </v:shape>
                <v:shape id="Text Box 28" o:spid="_x0000_s1051" type="#_x0000_t202" style="position:absolute;left:9774;top:7528;width:17574;height:4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<v:textbox>
                    <w:txbxContent>
                      <w:p w:rsidR="001D3C0A" w:rsidRPr="00DA18C7" w:rsidRDefault="001D3C0A" w:rsidP="001D3C0A">
                        <w:r w:rsidRPr="00DA18C7">
                          <w:t>No stem, Simple roots</w:t>
                        </w:r>
                      </w:p>
                    </w:txbxContent>
                  </v:textbox>
                </v:shape>
                <v:shape id="Text Box 29" o:spid="_x0000_s1052" type="#_x0000_t202" style="position:absolute;left:41257;top:7528;width:11942;height:3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<v:textbox>
                    <w:txbxContent>
                      <w:p w:rsidR="001D3C0A" w:rsidRDefault="001D3C0A" w:rsidP="001D3C0A">
                        <w:r>
                          <w:t>Stem present</w:t>
                        </w:r>
                      </w:p>
                    </w:txbxContent>
                  </v:textbox>
                </v:shape>
                <v:shape id="Text Box 30" o:spid="_x0000_s1053" type="#_x0000_t202" style="position:absolute;left:35826;top:14391;width:9775;height:28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:rsidR="001D3C0A" w:rsidRDefault="001D3C0A" w:rsidP="001D3C0A">
                        <w:r>
                          <w:t>No seeds</w:t>
                        </w:r>
                      </w:p>
                    </w:txbxContent>
                  </v:textbox>
                </v:shape>
                <v:shape id="Text Box 31" o:spid="_x0000_s1054" type="#_x0000_t202" style="position:absolute;left:52111;top:14391;width:11969;height:26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<v:textbox>
                    <w:txbxContent>
                      <w:p w:rsidR="001D3C0A" w:rsidRDefault="001D3C0A" w:rsidP="001D3C0A">
                        <w:r>
                          <w:t>Has seeds</w:t>
                        </w:r>
                      </w:p>
                    </w:txbxContent>
                  </v:textbox>
                </v:shape>
                <v:shape id="Text Box 32" o:spid="_x0000_s1055" type="#_x0000_t202" style="position:absolute;left:46689;top:21244;width:7599;height:29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<v:textbox>
                    <w:txbxContent>
                      <w:p w:rsidR="001D3C0A" w:rsidRDefault="001D3C0A" w:rsidP="001D3C0A">
                        <w:r>
                          <w:t>Flowers</w:t>
                        </w:r>
                      </w:p>
                    </w:txbxContent>
                  </v:textbox>
                </v:shape>
                <v:shape id="Text Box 33" o:spid="_x0000_s1056" type="#_x0000_t202" style="position:absolute;left:55960;top:21244;width:8687;height:3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  <v:textbox>
                    <w:txbxContent>
                      <w:p w:rsidR="001D3C0A" w:rsidRPr="00D11683" w:rsidRDefault="001D3C0A" w:rsidP="001D3C0A">
                        <w:pPr>
                          <w:rPr>
                            <w:szCs w:val="22"/>
                          </w:rPr>
                        </w:pPr>
                        <w:r w:rsidRPr="00D11683">
                          <w:rPr>
                            <w:szCs w:val="22"/>
                          </w:rPr>
                          <w:t>No flowers</w:t>
                        </w:r>
                      </w:p>
                    </w:txbxContent>
                  </v:textbox>
                </v:shape>
                <v:line id="Line 34" o:spid="_x0000_s1057" style="position:absolute;visibility:visible;mso-wrap-style:square" from="17337,11332" to="17373,29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pYWsEAAADbAAAADwAAAGRycy9kb3ducmV2LnhtbERPz2vCMBS+C/4P4Qm72dQNptZGEctg&#10;h01Qx87P5q0pa15Kk9Xsv18OA48f3+9yF20nRhp861jBIstBENdOt9wo+Li8zFcgfEDW2DkmBb/k&#10;YbedTkostLvxicZzaEQKYV+gAhNCX0jpa0MWfeZ64sR9ucFiSHBopB7wlsJtJx/z/FlabDk1GOzp&#10;YKj+Pv9YBUtTneRSVm+XYzW2i3V8j5/XtVIPs7jfgAgUw138737VCp7S2P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elhawQAAANsAAAAPAAAAAAAAAAAAAAAA&#10;AKECAABkcnMvZG93bnJldi54bWxQSwUGAAAAAAQABAD5AAAAjwMAAAAA&#10;">
                  <v:stroke endarrow="block"/>
                </v:line>
                <v:line id="Line 35" o:spid="_x0000_s1058" style="position:absolute;visibility:visible;mso-wrap-style:square" from="40178,17817" to="40187,30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b9wcQAAADbAAAADwAAAGRycy9kb3ducmV2LnhtbESPzWrDMBCE74W8g9hAb42cBprYiRJK&#10;TaCHppAfct5YW8vUWhlLddS3rwKFHIeZ+YZZbaJtxUC9bxwrmE4yEMSV0w3XCk7H7dMChA/IGlvH&#10;pOCXPGzWo4cVFtpdeU/DIdQiQdgXqMCE0BVS+sqQRT9xHXHyvlxvMSTZ11L3eE1w28rnLHuRFhtO&#10;CwY7ejNUfR9+rIK5KfdyLsuP42c5NNM87uL5kiv1OI6vSxCBYriH/9vvWsEsh9uX9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Nv3BxAAAANsAAAAPAAAAAAAAAAAA&#10;AAAAAKECAABkcnMvZG93bnJldi54bWxQSwUGAAAAAAQABAD5AAAAkgMAAAAA&#10;">
                  <v:stroke endarrow="block"/>
                </v:line>
                <v:line id="Line 36" o:spid="_x0000_s1059" style="position:absolute;visibility:visible;mso-wrap-style:square" from="51032,24680" to="51041,30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onIcEAAADbAAAADwAAAGRycy9kb3ducmV2LnhtbERPz2vCMBS+C/4P4Qm72dQxptZGEctg&#10;h01Qx87P5q0pa15Kk9Xsv18OA48f3+9yF20nRhp861jBIstBENdOt9wo+Li8zFcgfEDW2DkmBb/k&#10;YbedTkostLvxicZzaEQKYV+gAhNCX0jpa0MWfeZ64sR9ucFiSHBopB7wlsJtJx/z/FlabDk1GOzp&#10;YKj+Pv9YBUtTneRSVm+XYzW2i3V8j5/XtVIPs7jfgAgUw138737VCp7S+v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CichwQAAANsAAAAPAAAAAAAAAAAAAAAA&#10;AKECAABkcnMvZG93bnJldi54bWxQSwUGAAAAAAQABAD5AAAAjwMAAAAA&#10;">
                  <v:stroke endarrow="block"/>
                </v:line>
                <v:line id="Line 37" o:spid="_x0000_s1060" style="position:absolute;visibility:visible;mso-wrap-style:square" from="60807,24680" to="60816,30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aCusQAAADbAAAADwAAAGRycy9kb3ducmV2LnhtbESPQWsCMRSE7wX/Q3hCbzW7Ilq3RhEX&#10;oYe2oJaeXzfPzeLmZdnENf33plDocZiZb5jVJtpWDNT7xrGCfJKBIK6cbrhW8HnaPz2D8AFZY+uY&#10;FPyQh8169LDCQrsbH2g4hlokCPsCFZgQukJKXxmy6CeuI07e2fUWQ5J9LXWPtwS3rZxm2VxabDgt&#10;GOxoZ6i6HK9WwcKUB7mQ5dvpoxyafBnf49f3UqnHcdy+gAgUw3/4r/2qFcxy+P2SfoB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RoK6xAAAANsAAAAPAAAAAAAAAAAA&#10;AAAAAKECAABkcnMvZG93bnJldi54bWxQSwUGAAAAAAQABAD5AAAAkgMAAAAA&#10;">
                  <v:stroke endarrow="block"/>
                </v:line>
                <v:shape id="Text Box 38" o:spid="_x0000_s1061" type="#_x0000_t202" style="position:absolute;left:8428;top:30724;width:17373;height:3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<v:textbox>
                    <w:txbxContent>
                      <w:p w:rsidR="001D3C0A" w:rsidRDefault="001D3C0A" w:rsidP="001D3C0A">
                        <w:r>
                          <w:t>Mosses and liverworts</w:t>
                        </w:r>
                      </w:p>
                    </w:txbxContent>
                  </v:textbox>
                </v:shape>
                <v:shape id="Text Box 39" o:spid="_x0000_s1062" type="#_x0000_t202" style="position:absolute;left:32571;top:30392;width:13030;height:3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<v:textbox>
                    <w:txbxContent>
                      <w:p w:rsidR="001D3C0A" w:rsidRDefault="001D3C0A" w:rsidP="001D3C0A">
                        <w:pPr>
                          <w:jc w:val="center"/>
                        </w:pPr>
                        <w:r>
                          <w:t>Ferns</w:t>
                        </w:r>
                      </w:p>
                    </w:txbxContent>
                  </v:textbox>
                </v:shape>
                <v:shape id="Text Box 40" o:spid="_x0000_s1063" type="#_x0000_t202" style="position:absolute;left:45601;top:30392;width:10863;height:5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<v:textbox>
                    <w:txbxContent>
                      <w:p w:rsidR="001D3C0A" w:rsidRDefault="001D3C0A" w:rsidP="001D3C0A">
                        <w:pPr>
                          <w:jc w:val="center"/>
                        </w:pPr>
                        <w:r>
                          <w:t>Flowering plants</w:t>
                        </w:r>
                      </w:p>
                    </w:txbxContent>
                  </v:textbox>
                </v:shape>
                <v:shape id="Text Box 41" o:spid="_x0000_s1064" type="#_x0000_t202" style="position:absolute;left:56464;top:30392;width:8687;height:5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sOb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9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qbDm+AAAA2wAAAA8AAAAAAAAAAAAAAAAAmAIAAGRycy9kb3ducmV2&#10;LnhtbFBLBQYAAAAABAAEAPUAAACDAwAAAAA=&#10;" filled="f" stroked="f">
                  <v:textbox>
                    <w:txbxContent>
                      <w:p w:rsidR="001D3C0A" w:rsidRDefault="001D3C0A" w:rsidP="001D3C0A">
                        <w:pPr>
                          <w:jc w:val="center"/>
                        </w:pPr>
                        <w:r>
                          <w:t>Conifers</w:t>
                        </w:r>
                      </w:p>
                    </w:txbxContent>
                  </v:textbox>
                </v:shape>
                <w10:wrap anchory="line"/>
              </v:group>
            </w:pict>
          </mc:Fallback>
        </mc:AlternateContent>
      </w: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Ptablebodyfullout"/>
        <w:numPr>
          <w:ilvl w:val="0"/>
          <w:numId w:val="0"/>
        </w:numPr>
        <w:rPr>
          <w:rFonts w:ascii="Arial" w:hAnsi="Arial" w:cs="Arial"/>
          <w:szCs w:val="24"/>
          <w:highlight w:val="yellow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rPr>
          <w:b/>
          <w:bCs/>
          <w:iCs/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rPr>
          <w:sz w:val="24"/>
          <w:szCs w:val="24"/>
        </w:rPr>
      </w:pPr>
      <w:r w:rsidRPr="00FA7352">
        <w:rPr>
          <w:sz w:val="24"/>
          <w:szCs w:val="24"/>
        </w:rPr>
        <w:t>List one similarity and one difference between flowering plants and conifers</w:t>
      </w: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1440"/>
        <w:jc w:val="right"/>
        <w:rPr>
          <w:sz w:val="24"/>
          <w:szCs w:val="24"/>
        </w:rPr>
      </w:pPr>
    </w:p>
    <w:p w:rsidR="001D3C0A" w:rsidRPr="00FA7352" w:rsidRDefault="001D3C0A" w:rsidP="001D3C0A">
      <w:pPr>
        <w:rPr>
          <w:rFonts w:ascii="Arial" w:hAnsi="Arial" w:cs="Arial"/>
        </w:rPr>
      </w:pPr>
      <w:r w:rsidRPr="00FA7352">
        <w:rPr>
          <w:rFonts w:ascii="Arial" w:hAnsi="Arial" w:cs="Arial"/>
        </w:rPr>
        <w:t xml:space="preserve">Similarity </w:t>
      </w:r>
    </w:p>
    <w:p w:rsidR="001D3C0A" w:rsidRPr="00FA7352" w:rsidRDefault="001D3C0A" w:rsidP="001D3C0A">
      <w:pPr>
        <w:rPr>
          <w:rFonts w:ascii="Arial" w:hAnsi="Arial" w:cs="Arial"/>
        </w:rPr>
      </w:pPr>
    </w:p>
    <w:p w:rsidR="001D3C0A" w:rsidRPr="00FA7352" w:rsidRDefault="001D3C0A" w:rsidP="001D3C0A">
      <w:pPr>
        <w:rPr>
          <w:rFonts w:ascii="Arial" w:hAnsi="Arial" w:cs="Arial"/>
        </w:rPr>
      </w:pPr>
      <w:r w:rsidRPr="00FA7352">
        <w:rPr>
          <w:rFonts w:ascii="Arial" w:hAnsi="Arial" w:cs="Arial"/>
        </w:rPr>
        <w:t>_______________________________________________</w:t>
      </w:r>
      <w:r>
        <w:rPr>
          <w:rFonts w:ascii="Arial" w:hAnsi="Arial" w:cs="Arial"/>
        </w:rPr>
        <w:t>_______________________________</w:t>
      </w:r>
    </w:p>
    <w:p w:rsidR="001D3C0A" w:rsidRPr="00FA7352" w:rsidRDefault="001D3C0A" w:rsidP="001D3C0A">
      <w:pPr>
        <w:rPr>
          <w:rFonts w:ascii="Arial" w:hAnsi="Arial" w:cs="Arial"/>
        </w:rPr>
      </w:pPr>
      <w:r w:rsidRPr="00FA7352">
        <w:rPr>
          <w:rFonts w:ascii="Arial" w:hAnsi="Arial" w:cs="Arial"/>
        </w:rPr>
        <w:t xml:space="preserve">Difference </w:t>
      </w:r>
    </w:p>
    <w:p w:rsidR="001D3C0A" w:rsidRPr="00FA7352" w:rsidRDefault="001D3C0A" w:rsidP="001D3C0A">
      <w:pPr>
        <w:rPr>
          <w:rFonts w:ascii="Arial" w:hAnsi="Arial" w:cs="Arial"/>
        </w:rPr>
      </w:pPr>
    </w:p>
    <w:p w:rsidR="001D3C0A" w:rsidRPr="00FA7352" w:rsidRDefault="001D3C0A" w:rsidP="001D3C0A">
      <w:pPr>
        <w:rPr>
          <w:rFonts w:ascii="Arial" w:hAnsi="Arial" w:cs="Arial"/>
        </w:rPr>
      </w:pPr>
      <w:r w:rsidRPr="00FA7352">
        <w:rPr>
          <w:rFonts w:ascii="Arial" w:hAnsi="Arial" w:cs="Arial"/>
        </w:rPr>
        <w:t>_______________________________________________</w:t>
      </w:r>
      <w:r>
        <w:rPr>
          <w:rFonts w:ascii="Arial" w:hAnsi="Arial" w:cs="Arial"/>
        </w:rPr>
        <w:t>_______________________________</w:t>
      </w:r>
    </w:p>
    <w:p w:rsidR="001D3C0A" w:rsidRDefault="001D3C0A" w:rsidP="008D4FF1">
      <w:pPr>
        <w:pStyle w:val="ListParagraph"/>
        <w:rPr>
          <w:rFonts w:ascii="Arial" w:hAnsi="Arial" w:cs="Arial"/>
        </w:rPr>
      </w:pPr>
    </w:p>
    <w:p w:rsidR="001D3C0A" w:rsidRDefault="001D3C0A" w:rsidP="001D3C0A">
      <w:pPr>
        <w:ind w:left="1080"/>
        <w:rPr>
          <w:rFonts w:ascii="Arial" w:hAnsi="Arial" w:cs="Arial"/>
        </w:rPr>
      </w:pPr>
    </w:p>
    <w:p w:rsidR="00FA7352" w:rsidRPr="00FA7352" w:rsidRDefault="001D3C0A" w:rsidP="001D3C0A">
      <w:pPr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FA7352" w:rsidRPr="00FA7352">
        <w:rPr>
          <w:rFonts w:ascii="Arial" w:hAnsi="Arial" w:cs="Arial"/>
        </w:rPr>
        <w:t>) Use the key below to classify the animals pictured here.                                  (4 marks)</w:t>
      </w:r>
    </w:p>
    <w:p w:rsidR="00FA7352" w:rsidRPr="00FA7352" w:rsidRDefault="00FA7352" w:rsidP="00FA7352">
      <w:pPr>
        <w:rPr>
          <w:rFonts w:ascii="Arial" w:hAnsi="Arial" w:cs="Arial"/>
        </w:rPr>
      </w:pPr>
    </w:p>
    <w:p w:rsidR="00FA7352" w:rsidRPr="00FA7352" w:rsidRDefault="00FA7352" w:rsidP="00FA7352">
      <w:pPr>
        <w:rPr>
          <w:rFonts w:ascii="Arial" w:hAnsi="Arial" w:cs="Arial"/>
          <w:b/>
        </w:rPr>
      </w:pPr>
      <w:r w:rsidRPr="00FA7352">
        <w:rPr>
          <w:rFonts w:ascii="Arial" w:hAnsi="Arial" w:cs="Arial"/>
          <w:b/>
        </w:rPr>
        <w:tab/>
      </w:r>
      <w:r w:rsidRPr="00FA7352">
        <w:rPr>
          <w:rFonts w:ascii="Arial" w:hAnsi="Arial" w:cs="Arial"/>
          <w:b/>
        </w:rPr>
        <w:tab/>
      </w:r>
      <w:r w:rsidRPr="00FA7352">
        <w:rPr>
          <w:rFonts w:ascii="Arial" w:hAnsi="Arial" w:cs="Arial"/>
          <w:b/>
        </w:rPr>
        <w:tab/>
        <w:t>KEY</w:t>
      </w:r>
      <w:r w:rsidRPr="00FA7352">
        <w:rPr>
          <w:rFonts w:ascii="Arial" w:hAnsi="Arial" w:cs="Arial"/>
          <w:b/>
        </w:rPr>
        <w:tab/>
      </w:r>
      <w:r w:rsidRPr="00FA7352">
        <w:rPr>
          <w:rFonts w:ascii="Arial" w:hAnsi="Arial" w:cs="Arial"/>
          <w:b/>
        </w:rPr>
        <w:tab/>
      </w:r>
      <w:r w:rsidRPr="00FA7352">
        <w:rPr>
          <w:rFonts w:ascii="Arial" w:hAnsi="Arial" w:cs="Arial"/>
          <w:b/>
        </w:rPr>
        <w:tab/>
      </w:r>
      <w:r w:rsidRPr="00FA7352">
        <w:rPr>
          <w:rFonts w:ascii="Arial" w:hAnsi="Arial" w:cs="Arial"/>
          <w:b/>
        </w:rPr>
        <w:tab/>
      </w:r>
      <w:r w:rsidRPr="00FA7352">
        <w:rPr>
          <w:rFonts w:ascii="Arial" w:hAnsi="Arial" w:cs="Arial"/>
          <w:b/>
        </w:rPr>
        <w:tab/>
      </w:r>
      <w:r w:rsidRPr="00FA7352">
        <w:rPr>
          <w:rFonts w:ascii="Arial" w:hAnsi="Arial" w:cs="Arial"/>
          <w:b/>
        </w:rPr>
        <w:tab/>
      </w:r>
      <w:r w:rsidRPr="00FA7352">
        <w:rPr>
          <w:rFonts w:ascii="Arial" w:hAnsi="Arial" w:cs="Arial"/>
          <w:b/>
        </w:rPr>
        <w:tab/>
      </w:r>
      <w:r w:rsidRPr="00FA7352">
        <w:rPr>
          <w:rFonts w:ascii="Arial" w:hAnsi="Arial" w:cs="Arial"/>
          <w:b/>
        </w:rPr>
        <w:tab/>
        <w:t>ANIMAL</w:t>
      </w:r>
    </w:p>
    <w:p w:rsidR="00FA7352" w:rsidRPr="00D87AB5" w:rsidRDefault="00FA7352" w:rsidP="00FA7352">
      <w:pPr>
        <w:rPr>
          <w:rFonts w:asciiTheme="majorHAnsi" w:hAnsiTheme="majorHAnsi" w:cstheme="majorHAnsi"/>
        </w:rPr>
      </w:pPr>
    </w:p>
    <w:p w:rsidR="00FA7352" w:rsidRPr="00D87AB5" w:rsidRDefault="00FA7352" w:rsidP="00FA7352">
      <w:pPr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0560" behindDoc="0" locked="0" layoutInCell="1" allowOverlap="1" wp14:anchorId="3F171AF3" wp14:editId="7471B357">
            <wp:simplePos x="0" y="0"/>
            <wp:positionH relativeFrom="column">
              <wp:posOffset>-150495</wp:posOffset>
            </wp:positionH>
            <wp:positionV relativeFrom="paragraph">
              <wp:posOffset>97155</wp:posOffset>
            </wp:positionV>
            <wp:extent cx="3902075" cy="2750820"/>
            <wp:effectExtent l="0" t="0" r="3175" b="0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ertebrate Ke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07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7352" w:rsidRPr="00D87AB5" w:rsidRDefault="00FA7352" w:rsidP="00FA7352">
      <w:pPr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ab/>
      </w:r>
    </w:p>
    <w:p w:rsidR="00FA7352" w:rsidRPr="00D87AB5" w:rsidRDefault="009D4A2F" w:rsidP="00FA7352">
      <w:pPr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1584" behindDoc="0" locked="0" layoutInCell="1" allowOverlap="1" wp14:anchorId="7562A9C1" wp14:editId="65175090">
            <wp:simplePos x="0" y="0"/>
            <wp:positionH relativeFrom="column">
              <wp:posOffset>5018405</wp:posOffset>
            </wp:positionH>
            <wp:positionV relativeFrom="paragraph">
              <wp:posOffset>4445</wp:posOffset>
            </wp:positionV>
            <wp:extent cx="1257300" cy="748030"/>
            <wp:effectExtent l="0" t="0" r="12700" b="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a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7352" w:rsidRPr="00D87AB5">
        <w:rPr>
          <w:rFonts w:asciiTheme="majorHAnsi" w:hAnsiTheme="majorHAnsi" w:cstheme="majorHAnsi"/>
        </w:rPr>
        <w:tab/>
      </w:r>
    </w:p>
    <w:p w:rsidR="00FA7352" w:rsidRPr="00D87AB5" w:rsidRDefault="00FA7352" w:rsidP="00FA7352">
      <w:pPr>
        <w:rPr>
          <w:rFonts w:asciiTheme="majorHAnsi" w:hAnsiTheme="majorHAnsi" w:cstheme="majorHAnsi"/>
          <w:b/>
        </w:rPr>
      </w:pPr>
      <w:r w:rsidRPr="00D87AB5">
        <w:rPr>
          <w:rFonts w:asciiTheme="majorHAnsi" w:hAnsiTheme="majorHAnsi" w:cstheme="majorHAnsi"/>
          <w:b/>
        </w:rPr>
        <w:t xml:space="preserve">               I</w:t>
      </w:r>
    </w:p>
    <w:p w:rsidR="00FA7352" w:rsidRPr="00D87AB5" w:rsidRDefault="00FA7352" w:rsidP="00FA7352">
      <w:pPr>
        <w:rPr>
          <w:rFonts w:asciiTheme="majorHAnsi" w:hAnsiTheme="majorHAnsi" w:cstheme="majorHAnsi"/>
        </w:rPr>
      </w:pPr>
    </w:p>
    <w:p w:rsidR="00FA7352" w:rsidRPr="00D87AB5" w:rsidRDefault="00FA7352" w:rsidP="00FA7352">
      <w:pPr>
        <w:rPr>
          <w:rFonts w:asciiTheme="majorHAnsi" w:hAnsiTheme="majorHAnsi" w:cstheme="majorHAnsi"/>
        </w:rPr>
      </w:pPr>
    </w:p>
    <w:p w:rsidR="00FA7352" w:rsidRPr="00D87AB5" w:rsidRDefault="00FA7352" w:rsidP="00FA7352">
      <w:pPr>
        <w:rPr>
          <w:rFonts w:asciiTheme="majorHAnsi" w:hAnsiTheme="majorHAnsi" w:cstheme="majorHAnsi"/>
        </w:rPr>
      </w:pPr>
    </w:p>
    <w:p w:rsidR="00FA7352" w:rsidRPr="00D87AB5" w:rsidRDefault="009D4A2F" w:rsidP="00FA7352">
      <w:pPr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3632" behindDoc="0" locked="0" layoutInCell="1" allowOverlap="1" wp14:anchorId="53B0A1F7" wp14:editId="3A425434">
            <wp:simplePos x="0" y="0"/>
            <wp:positionH relativeFrom="column">
              <wp:posOffset>5073650</wp:posOffset>
            </wp:positionH>
            <wp:positionV relativeFrom="paragraph">
              <wp:posOffset>163195</wp:posOffset>
            </wp:positionV>
            <wp:extent cx="1202055" cy="749300"/>
            <wp:effectExtent l="0" t="0" r="0" b="12700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m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7352" w:rsidRPr="00D87AB5" w:rsidRDefault="00FA7352" w:rsidP="00FA7352">
      <w:pPr>
        <w:rPr>
          <w:rFonts w:asciiTheme="majorHAnsi" w:hAnsiTheme="majorHAnsi" w:cstheme="majorHAnsi"/>
        </w:rPr>
      </w:pPr>
    </w:p>
    <w:p w:rsidR="00FA7352" w:rsidRPr="00D87AB5" w:rsidRDefault="00FA7352" w:rsidP="00FA7352">
      <w:pPr>
        <w:rPr>
          <w:rFonts w:asciiTheme="majorHAnsi" w:hAnsiTheme="majorHAnsi" w:cstheme="majorHAnsi"/>
        </w:rPr>
      </w:pPr>
    </w:p>
    <w:p w:rsidR="00FA7352" w:rsidRPr="00D87AB5" w:rsidRDefault="00FA7352" w:rsidP="00FA7352">
      <w:pPr>
        <w:rPr>
          <w:rFonts w:asciiTheme="majorHAnsi" w:hAnsiTheme="majorHAnsi" w:cstheme="majorHAnsi"/>
          <w:b/>
        </w:rPr>
      </w:pPr>
      <w:r w:rsidRPr="00D87AB5">
        <w:rPr>
          <w:rFonts w:asciiTheme="majorHAnsi" w:hAnsiTheme="majorHAnsi" w:cstheme="majorHAnsi"/>
          <w:b/>
        </w:rPr>
        <w:t xml:space="preserve">                 II</w:t>
      </w:r>
    </w:p>
    <w:p w:rsidR="00FA7352" w:rsidRPr="00D87AB5" w:rsidRDefault="00FA7352" w:rsidP="00FA7352">
      <w:pPr>
        <w:rPr>
          <w:rFonts w:asciiTheme="majorHAnsi" w:hAnsiTheme="majorHAnsi" w:cstheme="majorHAnsi"/>
        </w:rPr>
      </w:pP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2608" behindDoc="0" locked="0" layoutInCell="1" allowOverlap="1" wp14:anchorId="7766DF00" wp14:editId="40860407">
            <wp:simplePos x="0" y="0"/>
            <wp:positionH relativeFrom="column">
              <wp:posOffset>5048250</wp:posOffset>
            </wp:positionH>
            <wp:positionV relativeFrom="paragraph">
              <wp:posOffset>165100</wp:posOffset>
            </wp:positionV>
            <wp:extent cx="1041400" cy="822960"/>
            <wp:effectExtent l="0" t="0" r="0" b="0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c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  <w:b/>
        </w:rPr>
      </w:pP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  <w:b/>
        </w:rPr>
        <w:t xml:space="preserve">     </w:t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  <w:t xml:space="preserve">    </w:t>
      </w:r>
      <w:r w:rsidRPr="00D87AB5">
        <w:rPr>
          <w:rFonts w:asciiTheme="majorHAnsi" w:hAnsiTheme="majorHAnsi" w:cstheme="majorHAnsi"/>
          <w:b/>
        </w:rPr>
        <w:t xml:space="preserve">   </w:t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  <w:t xml:space="preserve">      </w:t>
      </w:r>
      <w:r w:rsidRPr="00D87AB5">
        <w:rPr>
          <w:rFonts w:asciiTheme="majorHAnsi" w:hAnsiTheme="majorHAnsi" w:cstheme="majorHAnsi"/>
          <w:b/>
        </w:rPr>
        <w:t xml:space="preserve">  III</w:t>
      </w: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  <w:b/>
          <w:noProof/>
        </w:rPr>
        <w:drawing>
          <wp:anchor distT="0" distB="0" distL="114300" distR="114300" simplePos="0" relativeHeight="251654656" behindDoc="0" locked="0" layoutInCell="1" allowOverlap="1" wp14:anchorId="38E00E83" wp14:editId="06997722">
            <wp:simplePos x="0" y="0"/>
            <wp:positionH relativeFrom="column">
              <wp:posOffset>5143500</wp:posOffset>
            </wp:positionH>
            <wp:positionV relativeFrom="paragraph">
              <wp:posOffset>122555</wp:posOffset>
            </wp:positionV>
            <wp:extent cx="1308100" cy="1080135"/>
            <wp:effectExtent l="0" t="0" r="12700" b="12065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emon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  <w:b/>
        </w:rPr>
      </w:pP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 xml:space="preserve">        </w:t>
      </w:r>
      <w:r w:rsidRPr="00D87AB5">
        <w:rPr>
          <w:rFonts w:asciiTheme="majorHAnsi" w:hAnsiTheme="majorHAnsi" w:cstheme="majorHAnsi"/>
          <w:b/>
        </w:rPr>
        <w:t>IV</w:t>
      </w: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tbl>
      <w:tblPr>
        <w:tblStyle w:val="TableGrid"/>
        <w:tblpPr w:leftFromText="180" w:rightFromText="180" w:vertAnchor="page" w:horzAnchor="page" w:tblpX="2521" w:tblpY="11251"/>
        <w:tblW w:w="0" w:type="auto"/>
        <w:tblLook w:val="01E0" w:firstRow="1" w:lastRow="1" w:firstColumn="1" w:lastColumn="1" w:noHBand="0" w:noVBand="0"/>
      </w:tblPr>
      <w:tblGrid>
        <w:gridCol w:w="1265"/>
        <w:gridCol w:w="3787"/>
      </w:tblGrid>
      <w:tr w:rsidR="00FA7352" w:rsidRPr="00D87AB5" w:rsidTr="009958A4">
        <w:tc>
          <w:tcPr>
            <w:tcW w:w="1265" w:type="dxa"/>
          </w:tcPr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</w:p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  <w:r w:rsidRPr="00FA7352">
              <w:rPr>
                <w:rFonts w:ascii="Arial" w:hAnsi="Arial" w:cs="Arial"/>
                <w:b/>
              </w:rPr>
              <w:t>ANIMAL</w:t>
            </w:r>
          </w:p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787" w:type="dxa"/>
          </w:tcPr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</w:p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  <w:r w:rsidRPr="00FA7352">
              <w:rPr>
                <w:rFonts w:ascii="Arial" w:hAnsi="Arial" w:cs="Arial"/>
                <w:b/>
              </w:rPr>
              <w:t>GROUP (A,B,C,D or E)</w:t>
            </w:r>
          </w:p>
        </w:tc>
      </w:tr>
      <w:tr w:rsidR="00FA7352" w:rsidRPr="00D87AB5" w:rsidTr="009958A4">
        <w:tc>
          <w:tcPr>
            <w:tcW w:w="1265" w:type="dxa"/>
          </w:tcPr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</w:p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  <w:r w:rsidRPr="00FA7352">
              <w:rPr>
                <w:rFonts w:ascii="Arial" w:hAnsi="Arial" w:cs="Arial"/>
                <w:b/>
              </w:rPr>
              <w:t>I</w:t>
            </w:r>
          </w:p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787" w:type="dxa"/>
          </w:tcPr>
          <w:p w:rsidR="00FA7352" w:rsidRPr="00FA7352" w:rsidRDefault="00FA7352" w:rsidP="009958A4">
            <w:pPr>
              <w:rPr>
                <w:rFonts w:ascii="Arial" w:hAnsi="Arial" w:cs="Arial"/>
              </w:rPr>
            </w:pPr>
          </w:p>
        </w:tc>
      </w:tr>
      <w:tr w:rsidR="00FA7352" w:rsidRPr="00D87AB5" w:rsidTr="009958A4">
        <w:tc>
          <w:tcPr>
            <w:tcW w:w="1265" w:type="dxa"/>
          </w:tcPr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</w:p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  <w:r w:rsidRPr="00FA7352">
              <w:rPr>
                <w:rFonts w:ascii="Arial" w:hAnsi="Arial" w:cs="Arial"/>
                <w:b/>
              </w:rPr>
              <w:t>II</w:t>
            </w:r>
          </w:p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787" w:type="dxa"/>
          </w:tcPr>
          <w:p w:rsidR="00FA7352" w:rsidRPr="00FA7352" w:rsidRDefault="00FA7352" w:rsidP="009958A4">
            <w:pPr>
              <w:rPr>
                <w:rFonts w:ascii="Arial" w:hAnsi="Arial" w:cs="Arial"/>
              </w:rPr>
            </w:pPr>
          </w:p>
        </w:tc>
      </w:tr>
      <w:tr w:rsidR="00FA7352" w:rsidRPr="00D87AB5" w:rsidTr="009958A4">
        <w:tc>
          <w:tcPr>
            <w:tcW w:w="1265" w:type="dxa"/>
          </w:tcPr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</w:p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  <w:r w:rsidRPr="00FA7352">
              <w:rPr>
                <w:rFonts w:ascii="Arial" w:hAnsi="Arial" w:cs="Arial"/>
                <w:b/>
              </w:rPr>
              <w:t>III</w:t>
            </w:r>
          </w:p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787" w:type="dxa"/>
          </w:tcPr>
          <w:p w:rsidR="00FA7352" w:rsidRPr="00FA7352" w:rsidRDefault="00FA7352" w:rsidP="009958A4">
            <w:pPr>
              <w:rPr>
                <w:rFonts w:ascii="Arial" w:hAnsi="Arial" w:cs="Arial"/>
              </w:rPr>
            </w:pPr>
          </w:p>
        </w:tc>
      </w:tr>
      <w:tr w:rsidR="00FA7352" w:rsidRPr="00D87AB5" w:rsidTr="009958A4">
        <w:tc>
          <w:tcPr>
            <w:tcW w:w="1265" w:type="dxa"/>
          </w:tcPr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</w:p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  <w:r w:rsidRPr="00FA7352">
              <w:rPr>
                <w:rFonts w:ascii="Arial" w:hAnsi="Arial" w:cs="Arial"/>
                <w:b/>
              </w:rPr>
              <w:t>IV</w:t>
            </w:r>
          </w:p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787" w:type="dxa"/>
          </w:tcPr>
          <w:p w:rsidR="00FA7352" w:rsidRPr="00FA7352" w:rsidRDefault="00FA7352" w:rsidP="009958A4">
            <w:pPr>
              <w:rPr>
                <w:rFonts w:ascii="Arial" w:hAnsi="Arial" w:cs="Arial"/>
              </w:rPr>
            </w:pPr>
          </w:p>
        </w:tc>
      </w:tr>
    </w:tbl>
    <w:p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FA7352">
      <w:pPr>
        <w:rPr>
          <w:rFonts w:asciiTheme="majorHAnsi" w:hAnsiTheme="majorHAnsi" w:cstheme="majorHAnsi"/>
        </w:rPr>
      </w:pPr>
    </w:p>
    <w:p w:rsidR="00F4016F" w:rsidRDefault="00F4016F" w:rsidP="00F4016F">
      <w:pPr>
        <w:ind w:left="426" w:hanging="142"/>
        <w:rPr>
          <w:rFonts w:ascii="Arial" w:hAnsi="Arial" w:cs="Arial"/>
        </w:rPr>
      </w:pPr>
      <w:r>
        <w:rPr>
          <w:rFonts w:ascii="Arial" w:hAnsi="Arial" w:cs="Arial"/>
        </w:rPr>
        <w:t>4) Use the key to identify the species name of each of the smileys below then write their name under the correct picture.</w:t>
      </w:r>
      <w:r w:rsidR="00336A06">
        <w:rPr>
          <w:rFonts w:ascii="Arial" w:hAnsi="Arial" w:cs="Arial"/>
        </w:rPr>
        <w:tab/>
      </w:r>
      <w:r w:rsidR="00336A06">
        <w:rPr>
          <w:rFonts w:ascii="Arial" w:hAnsi="Arial" w:cs="Arial"/>
        </w:rPr>
        <w:tab/>
      </w:r>
      <w:r w:rsidR="00336A06">
        <w:rPr>
          <w:rFonts w:ascii="Arial" w:hAnsi="Arial" w:cs="Arial"/>
        </w:rPr>
        <w:tab/>
      </w:r>
      <w:r w:rsidR="00336A06">
        <w:rPr>
          <w:rFonts w:ascii="Arial" w:hAnsi="Arial" w:cs="Arial"/>
        </w:rPr>
        <w:tab/>
      </w:r>
      <w:r w:rsidR="00336A06">
        <w:rPr>
          <w:rFonts w:ascii="Arial" w:hAnsi="Arial" w:cs="Arial"/>
        </w:rPr>
        <w:tab/>
      </w:r>
      <w:r w:rsidR="00336A06">
        <w:rPr>
          <w:rFonts w:ascii="Arial" w:hAnsi="Arial" w:cs="Arial"/>
        </w:rPr>
        <w:tab/>
      </w:r>
      <w:r w:rsidR="00336A06">
        <w:rPr>
          <w:rFonts w:ascii="Arial" w:hAnsi="Arial" w:cs="Arial"/>
        </w:rPr>
        <w:tab/>
      </w:r>
      <w:r w:rsidR="00336A06">
        <w:rPr>
          <w:rFonts w:ascii="Arial" w:hAnsi="Arial" w:cs="Arial"/>
        </w:rPr>
        <w:tab/>
      </w:r>
      <w:r w:rsidR="00336A06">
        <w:rPr>
          <w:rFonts w:ascii="Arial" w:hAnsi="Arial" w:cs="Arial"/>
        </w:rPr>
        <w:tab/>
        <w:t>(5 marks)</w:t>
      </w:r>
    </w:p>
    <w:p w:rsidR="00F4016F" w:rsidRDefault="00F4016F" w:rsidP="00F4016F">
      <w:pPr>
        <w:ind w:left="426" w:hanging="142"/>
        <w:rPr>
          <w:rFonts w:ascii="Arial" w:hAnsi="Arial" w:cs="Arial"/>
        </w:rPr>
      </w:pPr>
    </w:p>
    <w:tbl>
      <w:tblPr>
        <w:tblW w:w="10135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32"/>
        <w:gridCol w:w="9703"/>
      </w:tblGrid>
      <w:tr w:rsidR="00F4016F" w:rsidRPr="00657591" w:rsidTr="00746050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 xml:space="preserve">1. </w:t>
            </w:r>
          </w:p>
        </w:tc>
        <w:tc>
          <w:tcPr>
            <w:tcW w:w="9703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a. Teeth Visible</w:t>
            </w:r>
            <w:r w:rsidRPr="00657591">
              <w:rPr>
                <w:rFonts w:ascii="Arial" w:hAnsi="Arial" w:cs="Arial"/>
                <w:sz w:val="20"/>
                <w:szCs w:val="20"/>
              </w:rPr>
              <w:t>.................</w:t>
            </w:r>
            <w:r>
              <w:rPr>
                <w:rFonts w:ascii="Arial" w:hAnsi="Arial" w:cs="Arial"/>
                <w:sz w:val="20"/>
                <w:szCs w:val="20"/>
              </w:rPr>
              <w:t>........................................</w:t>
            </w:r>
            <w:r w:rsidRPr="00657591">
              <w:rPr>
                <w:rFonts w:ascii="Arial" w:hAnsi="Arial" w:cs="Arial"/>
                <w:sz w:val="20"/>
                <w:szCs w:val="20"/>
              </w:rPr>
              <w:t>.go to 2</w:t>
            </w:r>
          </w:p>
        </w:tc>
      </w:tr>
      <w:tr w:rsidR="00F4016F" w:rsidRPr="00657591" w:rsidTr="00746050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F4016F" w:rsidRDefault="00F4016F" w:rsidP="007460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 Teeth not visible....................................................go to 4</w:t>
            </w:r>
          </w:p>
          <w:p w:rsidR="00F4016F" w:rsidRPr="00657591" w:rsidRDefault="00F4016F" w:rsidP="00746050">
            <w:pPr>
              <w:rPr>
                <w:rFonts w:ascii="Arial" w:hAnsi="Arial" w:cs="Arial"/>
              </w:rPr>
            </w:pPr>
          </w:p>
        </w:tc>
      </w:tr>
      <w:tr w:rsidR="00F4016F" w:rsidRPr="00657591" w:rsidTr="00746050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9703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a. Has a wide, toothy smile</w:t>
            </w:r>
            <w:r w:rsidRPr="00657591">
              <w:rPr>
                <w:rFonts w:ascii="Arial" w:hAnsi="Arial" w:cs="Arial"/>
                <w:sz w:val="20"/>
                <w:szCs w:val="20"/>
              </w:rPr>
              <w:t xml:space="preserve"> ......................................</w:t>
            </w:r>
            <w:proofErr w:type="spellStart"/>
            <w:r w:rsidRPr="00EF083B">
              <w:rPr>
                <w:rFonts w:ascii="Arial" w:hAnsi="Arial" w:cs="Arial"/>
                <w:i/>
                <w:sz w:val="20"/>
                <w:szCs w:val="20"/>
              </w:rPr>
              <w:t>Smilus</w:t>
            </w:r>
            <w:proofErr w:type="spellEnd"/>
            <w:r w:rsidRPr="00EF083B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EF083B">
              <w:rPr>
                <w:rFonts w:ascii="Arial" w:hAnsi="Arial" w:cs="Arial"/>
                <w:i/>
                <w:sz w:val="20"/>
                <w:szCs w:val="20"/>
              </w:rPr>
              <w:t>toothyus</w:t>
            </w:r>
            <w:proofErr w:type="spellEnd"/>
          </w:p>
        </w:tc>
      </w:tr>
      <w:tr w:rsidR="00F4016F" w:rsidRPr="00657591" w:rsidTr="00746050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F4016F" w:rsidRDefault="00F4016F" w:rsidP="00746050">
            <w:pPr>
              <w:rPr>
                <w:rFonts w:ascii="Arial" w:hAnsi="Arial" w:cs="Arial"/>
                <w:sz w:val="20"/>
                <w:szCs w:val="20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 xml:space="preserve">b. </w:t>
            </w:r>
            <w:r>
              <w:rPr>
                <w:rFonts w:ascii="Arial" w:hAnsi="Arial" w:cs="Arial"/>
                <w:sz w:val="20"/>
                <w:szCs w:val="20"/>
              </w:rPr>
              <w:t>Is not smiling</w:t>
            </w:r>
            <w:r w:rsidRPr="00657591">
              <w:rPr>
                <w:rFonts w:ascii="Arial" w:hAnsi="Arial" w:cs="Arial"/>
                <w:sz w:val="20"/>
                <w:szCs w:val="20"/>
              </w:rPr>
              <w:t xml:space="preserve"> .............</w:t>
            </w:r>
            <w:r>
              <w:rPr>
                <w:rFonts w:ascii="Arial" w:hAnsi="Arial" w:cs="Arial"/>
                <w:sz w:val="20"/>
                <w:szCs w:val="20"/>
              </w:rPr>
              <w:t>...........................................go to 3</w:t>
            </w:r>
          </w:p>
          <w:p w:rsidR="00F4016F" w:rsidRPr="00657591" w:rsidRDefault="00F4016F" w:rsidP="00746050">
            <w:pPr>
              <w:rPr>
                <w:rFonts w:ascii="Arial" w:hAnsi="Arial" w:cs="Arial"/>
              </w:rPr>
            </w:pPr>
          </w:p>
        </w:tc>
      </w:tr>
      <w:tr w:rsidR="00F4016F" w:rsidRPr="00657591" w:rsidTr="00746050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9703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a. Visibly crying.........................................................</w:t>
            </w:r>
            <w:r w:rsidRPr="00EF083B">
              <w:rPr>
                <w:rFonts w:ascii="Arial" w:hAnsi="Arial" w:cs="Arial"/>
                <w:i/>
                <w:sz w:val="20"/>
                <w:szCs w:val="20"/>
              </w:rPr>
              <w:t xml:space="preserve">Smilus </w:t>
            </w:r>
            <w:proofErr w:type="spellStart"/>
            <w:r w:rsidRPr="00EF083B">
              <w:rPr>
                <w:rFonts w:ascii="Arial" w:hAnsi="Arial" w:cs="Arial"/>
                <w:i/>
                <w:sz w:val="20"/>
                <w:szCs w:val="20"/>
              </w:rPr>
              <w:t>dramaticus</w:t>
            </w:r>
            <w:proofErr w:type="spellEnd"/>
          </w:p>
        </w:tc>
      </w:tr>
      <w:tr w:rsidR="00F4016F" w:rsidRPr="00657591" w:rsidTr="00746050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F4016F" w:rsidRDefault="00F4016F" w:rsidP="00746050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 Frowning……........................................................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Smilus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upsettus</w:t>
            </w:r>
            <w:proofErr w:type="spellEnd"/>
          </w:p>
          <w:p w:rsidR="00F4016F" w:rsidRPr="00EF083B" w:rsidRDefault="00F4016F" w:rsidP="00746050">
            <w:pPr>
              <w:rPr>
                <w:rFonts w:ascii="Arial" w:hAnsi="Arial" w:cs="Arial"/>
                <w:i/>
              </w:rPr>
            </w:pPr>
          </w:p>
        </w:tc>
      </w:tr>
      <w:tr w:rsidR="00F4016F" w:rsidRPr="00657591" w:rsidTr="00746050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9703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a. Eyes are symmetrical</w:t>
            </w:r>
            <w:r w:rsidRPr="00657591">
              <w:rPr>
                <w:rFonts w:ascii="Arial" w:hAnsi="Arial" w:cs="Arial"/>
                <w:sz w:val="20"/>
                <w:szCs w:val="20"/>
              </w:rPr>
              <w:t xml:space="preserve"> .....................</w:t>
            </w:r>
            <w:r>
              <w:rPr>
                <w:rFonts w:ascii="Arial" w:hAnsi="Arial" w:cs="Arial"/>
                <w:sz w:val="20"/>
                <w:szCs w:val="20"/>
              </w:rPr>
              <w:t>....................</w:t>
            </w:r>
            <w:r w:rsidRPr="00657591">
              <w:rPr>
                <w:rFonts w:ascii="Arial" w:hAnsi="Arial" w:cs="Arial"/>
                <w:sz w:val="20"/>
                <w:szCs w:val="20"/>
              </w:rPr>
              <w:t>..</w:t>
            </w:r>
            <w:r>
              <w:rPr>
                <w:rFonts w:ascii="Arial" w:hAnsi="Arial" w:cs="Arial"/>
                <w:sz w:val="20"/>
                <w:szCs w:val="20"/>
              </w:rPr>
              <w:t>go to 5</w:t>
            </w:r>
          </w:p>
        </w:tc>
      </w:tr>
      <w:tr w:rsidR="00F4016F" w:rsidRPr="00657591" w:rsidTr="00746050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F4016F" w:rsidRDefault="00F4016F" w:rsidP="00746050">
            <w:pPr>
              <w:rPr>
                <w:rFonts w:ascii="Arial" w:hAnsi="Arial" w:cs="Arial"/>
                <w:sz w:val="20"/>
                <w:szCs w:val="20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b.</w:t>
            </w:r>
            <w:r>
              <w:rPr>
                <w:rFonts w:ascii="Arial" w:hAnsi="Arial" w:cs="Arial"/>
                <w:sz w:val="20"/>
                <w:szCs w:val="20"/>
              </w:rPr>
              <w:t xml:space="preserve"> Eyes not symmetrical…........................................go to 8</w:t>
            </w:r>
          </w:p>
          <w:p w:rsidR="00F4016F" w:rsidRPr="00657591" w:rsidRDefault="00F4016F" w:rsidP="00746050">
            <w:pPr>
              <w:rPr>
                <w:rFonts w:ascii="Arial" w:hAnsi="Arial" w:cs="Arial"/>
              </w:rPr>
            </w:pPr>
          </w:p>
        </w:tc>
      </w:tr>
      <w:tr w:rsidR="00F4016F" w:rsidRPr="00657591" w:rsidTr="00746050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 xml:space="preserve">5. </w:t>
            </w:r>
          </w:p>
        </w:tc>
        <w:tc>
          <w:tcPr>
            <w:tcW w:w="9703" w:type="dxa"/>
            <w:vAlign w:val="center"/>
          </w:tcPr>
          <w:p w:rsidR="00F4016F" w:rsidRPr="00EF083B" w:rsidRDefault="00F4016F" w:rsidP="0074605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sz w:val="20"/>
                <w:szCs w:val="20"/>
              </w:rPr>
              <w:t>a. Eyes shaped like hearts ………………………….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Smilus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valentinus</w:t>
            </w:r>
            <w:proofErr w:type="spellEnd"/>
          </w:p>
        </w:tc>
      </w:tr>
      <w:tr w:rsidR="00F4016F" w:rsidRPr="00657591" w:rsidTr="00746050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F4016F" w:rsidRDefault="00F4016F" w:rsidP="007460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 Eyes shaped as ovals …………………………….go to 6</w:t>
            </w:r>
          </w:p>
          <w:p w:rsidR="00F4016F" w:rsidRPr="00C3357E" w:rsidRDefault="00F4016F" w:rsidP="00746050">
            <w:pPr>
              <w:rPr>
                <w:rFonts w:ascii="Arial" w:hAnsi="Arial" w:cs="Arial"/>
              </w:rPr>
            </w:pPr>
          </w:p>
        </w:tc>
      </w:tr>
      <w:tr w:rsidR="00F4016F" w:rsidRPr="00657591" w:rsidTr="00746050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 xml:space="preserve">6. </w:t>
            </w:r>
          </w:p>
        </w:tc>
        <w:tc>
          <w:tcPr>
            <w:tcW w:w="9703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a. Smiling, happy face…</w:t>
            </w:r>
            <w:r w:rsidRPr="00657591">
              <w:rPr>
                <w:rFonts w:ascii="Arial" w:hAnsi="Arial" w:cs="Arial"/>
                <w:sz w:val="20"/>
                <w:szCs w:val="20"/>
              </w:rPr>
              <w:t>..........</w:t>
            </w:r>
            <w:r>
              <w:rPr>
                <w:rFonts w:ascii="Arial" w:hAnsi="Arial" w:cs="Arial"/>
                <w:sz w:val="20"/>
                <w:szCs w:val="20"/>
              </w:rPr>
              <w:t>............</w:t>
            </w:r>
            <w:r w:rsidRPr="00657591">
              <w:rPr>
                <w:rFonts w:ascii="Arial" w:hAnsi="Arial" w:cs="Arial"/>
                <w:sz w:val="20"/>
                <w:szCs w:val="20"/>
              </w:rPr>
              <w:t>..</w:t>
            </w:r>
            <w:r>
              <w:rPr>
                <w:rFonts w:ascii="Arial" w:hAnsi="Arial" w:cs="Arial"/>
                <w:sz w:val="20"/>
                <w:szCs w:val="20"/>
              </w:rPr>
              <w:t>................</w:t>
            </w:r>
            <w:r w:rsidRPr="00657591">
              <w:rPr>
                <w:rFonts w:ascii="Arial" w:hAnsi="Arial" w:cs="Arial"/>
                <w:sz w:val="20"/>
                <w:szCs w:val="20"/>
              </w:rPr>
              <w:t>.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Smilus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traditionalis</w:t>
            </w:r>
            <w:proofErr w:type="spellEnd"/>
          </w:p>
        </w:tc>
      </w:tr>
      <w:tr w:rsidR="00F4016F" w:rsidRPr="00657591" w:rsidTr="00746050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F4016F" w:rsidRDefault="00F4016F" w:rsidP="007460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 Not happy, frowning or other……………………..go to 7</w:t>
            </w:r>
          </w:p>
          <w:p w:rsidR="00F4016F" w:rsidRPr="00657591" w:rsidRDefault="00F4016F" w:rsidP="00746050">
            <w:pPr>
              <w:rPr>
                <w:rFonts w:ascii="Arial" w:hAnsi="Arial" w:cs="Arial"/>
              </w:rPr>
            </w:pPr>
          </w:p>
        </w:tc>
      </w:tr>
      <w:tr w:rsidR="00F4016F" w:rsidRPr="00657591" w:rsidTr="00746050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 xml:space="preserve">7. </w:t>
            </w:r>
          </w:p>
        </w:tc>
        <w:tc>
          <w:tcPr>
            <w:tcW w:w="9703" w:type="dxa"/>
            <w:vAlign w:val="center"/>
          </w:tcPr>
          <w:p w:rsidR="00F4016F" w:rsidRPr="00C3357E" w:rsidRDefault="00F4016F" w:rsidP="0074605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sz w:val="20"/>
                <w:szCs w:val="20"/>
              </w:rPr>
              <w:t>a. Mouth curved down, frowning ............................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Smilus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saddus</w:t>
            </w:r>
            <w:proofErr w:type="spellEnd"/>
          </w:p>
        </w:tc>
      </w:tr>
      <w:tr w:rsidR="00F4016F" w:rsidRPr="00657591" w:rsidTr="00746050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F4016F" w:rsidRDefault="00F4016F" w:rsidP="00746050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 Mouth is a small circle</w:t>
            </w:r>
            <w:r w:rsidRPr="00657591">
              <w:rPr>
                <w:rFonts w:ascii="Arial" w:hAnsi="Arial" w:cs="Arial"/>
                <w:sz w:val="20"/>
                <w:szCs w:val="20"/>
              </w:rPr>
              <w:t>.....................</w:t>
            </w:r>
            <w:r>
              <w:rPr>
                <w:rFonts w:ascii="Arial" w:hAnsi="Arial" w:cs="Arial"/>
                <w:sz w:val="20"/>
                <w:szCs w:val="20"/>
              </w:rPr>
              <w:t>....................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Smilus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suprisus</w:t>
            </w:r>
            <w:proofErr w:type="spellEnd"/>
          </w:p>
          <w:p w:rsidR="00F4016F" w:rsidRPr="00C3357E" w:rsidRDefault="00F4016F" w:rsidP="00746050">
            <w:pPr>
              <w:rPr>
                <w:rFonts w:ascii="Arial" w:hAnsi="Arial" w:cs="Arial"/>
                <w:i/>
              </w:rPr>
            </w:pPr>
          </w:p>
        </w:tc>
      </w:tr>
      <w:tr w:rsidR="00F4016F" w:rsidRPr="00657591" w:rsidTr="00746050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9703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a. Has a pirate eye patch........................................</w:t>
            </w:r>
            <w:proofErr w:type="spellStart"/>
            <w:r w:rsidRPr="00C3357E">
              <w:rPr>
                <w:rFonts w:ascii="Arial" w:hAnsi="Arial" w:cs="Arial"/>
                <w:i/>
                <w:sz w:val="20"/>
                <w:szCs w:val="20"/>
              </w:rPr>
              <w:t>Smilus</w:t>
            </w:r>
            <w:proofErr w:type="spellEnd"/>
            <w:r w:rsidRPr="00C3357E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C3357E">
              <w:rPr>
                <w:rFonts w:ascii="Arial" w:hAnsi="Arial" w:cs="Arial"/>
                <w:i/>
                <w:sz w:val="20"/>
                <w:szCs w:val="20"/>
              </w:rPr>
              <w:t>piratus</w:t>
            </w:r>
            <w:proofErr w:type="spellEnd"/>
          </w:p>
        </w:tc>
      </w:tr>
      <w:tr w:rsidR="00F4016F" w:rsidRPr="00657591" w:rsidTr="00746050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F4016F" w:rsidRDefault="00F4016F" w:rsidP="007460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 Does not have eye patch ..................................</w:t>
            </w:r>
            <w:r w:rsidRPr="00657591">
              <w:rPr>
                <w:rFonts w:ascii="Arial" w:hAnsi="Arial" w:cs="Arial"/>
                <w:sz w:val="20"/>
                <w:szCs w:val="20"/>
              </w:rPr>
              <w:t>.go to 9</w:t>
            </w:r>
          </w:p>
          <w:p w:rsidR="00F4016F" w:rsidRPr="00657591" w:rsidRDefault="00F4016F" w:rsidP="00746050">
            <w:pPr>
              <w:rPr>
                <w:rFonts w:ascii="Arial" w:hAnsi="Arial" w:cs="Arial"/>
              </w:rPr>
            </w:pPr>
          </w:p>
        </w:tc>
      </w:tr>
      <w:tr w:rsidR="00F4016F" w:rsidRPr="00657591" w:rsidTr="00746050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9703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a. One eye is much larger than the other eye.......</w:t>
            </w:r>
            <w:r w:rsidRPr="00657591">
              <w:rPr>
                <w:rFonts w:ascii="Arial" w:hAnsi="Arial" w:cs="Arial"/>
                <w:sz w:val="20"/>
                <w:szCs w:val="20"/>
              </w:rPr>
              <w:t>.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Smilus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muttus</w:t>
            </w:r>
            <w:proofErr w:type="spellEnd"/>
            <w:r w:rsidRPr="0065759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4016F" w:rsidRPr="00657591" w:rsidTr="00746050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b. One eye is winking</w:t>
            </w:r>
            <w:r w:rsidRPr="00657591">
              <w:rPr>
                <w:rFonts w:ascii="Arial" w:hAnsi="Arial" w:cs="Arial"/>
                <w:sz w:val="20"/>
                <w:szCs w:val="20"/>
              </w:rPr>
              <w:t xml:space="preserve"> ..............</w:t>
            </w:r>
            <w:r>
              <w:rPr>
                <w:rFonts w:ascii="Arial" w:hAnsi="Arial" w:cs="Arial"/>
                <w:sz w:val="20"/>
                <w:szCs w:val="20"/>
              </w:rPr>
              <w:t>............................</w:t>
            </w:r>
            <w:r w:rsidRPr="00657591">
              <w:rPr>
                <w:rFonts w:ascii="Arial" w:hAnsi="Arial" w:cs="Arial"/>
                <w:sz w:val="20"/>
                <w:szCs w:val="20"/>
              </w:rPr>
              <w:t>..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Smilus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winkus</w:t>
            </w:r>
            <w:proofErr w:type="spellEnd"/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</w:tc>
      </w:tr>
    </w:tbl>
    <w:p w:rsidR="00F4016F" w:rsidRDefault="00F4016F" w:rsidP="00F4016F"/>
    <w:p w:rsidR="00F4016F" w:rsidRPr="00604FB1" w:rsidRDefault="00F4016F" w:rsidP="00F4016F"/>
    <w:p w:rsidR="00F4016F" w:rsidRPr="00604FB1" w:rsidRDefault="00F4016F" w:rsidP="00F4016F"/>
    <w:p w:rsidR="00F4016F" w:rsidRPr="00604FB1" w:rsidRDefault="00F4016F" w:rsidP="00F4016F"/>
    <w:p w:rsidR="00F4016F" w:rsidRDefault="00F4016F" w:rsidP="00F4016F">
      <w:r>
        <w:rPr>
          <w:noProof/>
        </w:rPr>
        <w:drawing>
          <wp:anchor distT="0" distB="0" distL="114300" distR="114300" simplePos="0" relativeHeight="251655680" behindDoc="1" locked="0" layoutInCell="1" allowOverlap="1" wp14:anchorId="137AA456" wp14:editId="62FF385A">
            <wp:simplePos x="0" y="0"/>
            <wp:positionH relativeFrom="column">
              <wp:posOffset>1303020</wp:posOffset>
            </wp:positionH>
            <wp:positionV relativeFrom="paragraph">
              <wp:posOffset>146685</wp:posOffset>
            </wp:positionV>
            <wp:extent cx="704850" cy="742950"/>
            <wp:effectExtent l="0" t="0" r="0" b="0"/>
            <wp:wrapTight wrapText="bothSides">
              <wp:wrapPolygon edited="0">
                <wp:start x="0" y="0"/>
                <wp:lineTo x="0" y="21046"/>
                <wp:lineTo x="21016" y="21046"/>
                <wp:lineTo x="21016" y="0"/>
                <wp:lineTo x="0" y="0"/>
              </wp:wrapPolygon>
            </wp:wrapTight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4016F" w:rsidRDefault="00336A06" w:rsidP="00F4016F">
      <w:r>
        <w:rPr>
          <w:noProof/>
          <w:sz w:val="2"/>
          <w:szCs w:val="2"/>
        </w:rPr>
        <w:drawing>
          <wp:anchor distT="0" distB="0" distL="114300" distR="114300" simplePos="0" relativeHeight="251659776" behindDoc="1" locked="0" layoutInCell="1" allowOverlap="1" wp14:anchorId="21AF6192" wp14:editId="603EE60B">
            <wp:simplePos x="0" y="0"/>
            <wp:positionH relativeFrom="column">
              <wp:posOffset>4038600</wp:posOffset>
            </wp:positionH>
            <wp:positionV relativeFrom="paragraph">
              <wp:posOffset>8255</wp:posOffset>
            </wp:positionV>
            <wp:extent cx="695325" cy="742950"/>
            <wp:effectExtent l="0" t="0" r="9525" b="0"/>
            <wp:wrapTight wrapText="bothSides">
              <wp:wrapPolygon edited="0">
                <wp:start x="0" y="0"/>
                <wp:lineTo x="0" y="21046"/>
                <wp:lineTo x="21304" y="21046"/>
                <wp:lineTo x="21304" y="0"/>
                <wp:lineTo x="0" y="0"/>
              </wp:wrapPolygon>
            </wp:wrapTight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"/>
          <w:szCs w:val="2"/>
        </w:rPr>
        <w:drawing>
          <wp:anchor distT="0" distB="0" distL="114300" distR="114300" simplePos="0" relativeHeight="251658752" behindDoc="1" locked="0" layoutInCell="1" allowOverlap="1" wp14:anchorId="29F2B61C" wp14:editId="5F411794">
            <wp:simplePos x="0" y="0"/>
            <wp:positionH relativeFrom="margin">
              <wp:posOffset>2642870</wp:posOffset>
            </wp:positionH>
            <wp:positionV relativeFrom="paragraph">
              <wp:posOffset>9525</wp:posOffset>
            </wp:positionV>
            <wp:extent cx="704850" cy="704850"/>
            <wp:effectExtent l="0" t="0" r="0" b="0"/>
            <wp:wrapTight wrapText="bothSides">
              <wp:wrapPolygon edited="0">
                <wp:start x="0" y="0"/>
                <wp:lineTo x="0" y="21016"/>
                <wp:lineTo x="21016" y="21016"/>
                <wp:lineTo x="21016" y="0"/>
                <wp:lineTo x="0" y="0"/>
              </wp:wrapPolygon>
            </wp:wrapTight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016F">
        <w:rPr>
          <w:noProof/>
          <w:sz w:val="2"/>
          <w:szCs w:val="2"/>
        </w:rPr>
        <w:drawing>
          <wp:anchor distT="0" distB="0" distL="114300" distR="114300" simplePos="0" relativeHeight="251660800" behindDoc="1" locked="0" layoutInCell="1" allowOverlap="1" wp14:anchorId="5F326693" wp14:editId="2B95FF21">
            <wp:simplePos x="0" y="0"/>
            <wp:positionH relativeFrom="column">
              <wp:posOffset>5227320</wp:posOffset>
            </wp:positionH>
            <wp:positionV relativeFrom="paragraph">
              <wp:posOffset>9525</wp:posOffset>
            </wp:positionV>
            <wp:extent cx="714375" cy="742950"/>
            <wp:effectExtent l="0" t="0" r="9525" b="0"/>
            <wp:wrapTight wrapText="bothSides">
              <wp:wrapPolygon edited="0">
                <wp:start x="0" y="0"/>
                <wp:lineTo x="0" y="21046"/>
                <wp:lineTo x="21312" y="21046"/>
                <wp:lineTo x="21312" y="0"/>
                <wp:lineTo x="0" y="0"/>
              </wp:wrapPolygon>
            </wp:wrapTight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016F">
        <w:rPr>
          <w:noProof/>
          <w:sz w:val="2"/>
          <w:szCs w:val="2"/>
        </w:rPr>
        <w:drawing>
          <wp:anchor distT="0" distB="0" distL="114300" distR="114300" simplePos="0" relativeHeight="251657728" behindDoc="1" locked="0" layoutInCell="1" allowOverlap="1" wp14:anchorId="0A90E782" wp14:editId="740E2085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733425" cy="749766"/>
            <wp:effectExtent l="0" t="0" r="0" b="0"/>
            <wp:wrapTight wrapText="bothSides">
              <wp:wrapPolygon edited="0">
                <wp:start x="0" y="0"/>
                <wp:lineTo x="0" y="20868"/>
                <wp:lineTo x="20758" y="20868"/>
                <wp:lineTo x="20758" y="0"/>
                <wp:lineTo x="0" y="0"/>
              </wp:wrapPolygon>
            </wp:wrapTight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91"/>
                    <a:stretch/>
                  </pic:blipFill>
                  <pic:spPr bwMode="auto">
                    <a:xfrm>
                      <a:off x="0" y="0"/>
                      <a:ext cx="733425" cy="74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016F" w:rsidRDefault="00F4016F" w:rsidP="00F4016F"/>
    <w:p w:rsidR="00F4016F" w:rsidRPr="00604FB1" w:rsidRDefault="00F4016F" w:rsidP="00F4016F"/>
    <w:p w:rsidR="00F4016F" w:rsidRPr="00604FB1" w:rsidRDefault="00F4016F" w:rsidP="00F4016F"/>
    <w:p w:rsidR="00F4016F" w:rsidRPr="00604FB1" w:rsidRDefault="00F4016F" w:rsidP="00F4016F"/>
    <w:p w:rsidR="00F4016F" w:rsidRDefault="00F4016F" w:rsidP="00F4016F"/>
    <w:p w:rsidR="00F4016F" w:rsidRDefault="00F4016F" w:rsidP="00F4016F">
      <w:r>
        <w:t>----------------</w:t>
      </w:r>
      <w:r>
        <w:tab/>
        <w:t xml:space="preserve">         -----------------</w:t>
      </w:r>
      <w:r>
        <w:tab/>
        <w:t xml:space="preserve">         --------------</w:t>
      </w:r>
      <w:r>
        <w:tab/>
        <w:t xml:space="preserve">         ----------------</w:t>
      </w:r>
      <w:r>
        <w:tab/>
        <w:t xml:space="preserve">    ---------------</w:t>
      </w:r>
    </w:p>
    <w:p w:rsidR="00F4016F" w:rsidRDefault="00F4016F" w:rsidP="00F4016F"/>
    <w:p w:rsidR="00F4016F" w:rsidRPr="00604FB1" w:rsidRDefault="00F4016F" w:rsidP="00F4016F">
      <w:r>
        <w:t>----------------            ----------------              --------------                  ----------------         ---------------</w:t>
      </w:r>
    </w:p>
    <w:p w:rsidR="00F4016F" w:rsidRPr="00657591" w:rsidRDefault="00F4016F" w:rsidP="00F4016F">
      <w:pPr>
        <w:ind w:left="426" w:hanging="142"/>
        <w:rPr>
          <w:rFonts w:ascii="Arial" w:hAnsi="Arial" w:cs="Arial"/>
        </w:rPr>
      </w:pP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8476A8" w:rsidRDefault="008D4FF1" w:rsidP="008D4FF1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8476A8">
        <w:rPr>
          <w:rFonts w:ascii="Arial" w:hAnsi="Arial" w:cs="Arial"/>
          <w:b/>
        </w:rPr>
        <w:t>END OF</w:t>
      </w:r>
      <w:r w:rsidR="001D3C0A">
        <w:rPr>
          <w:rFonts w:ascii="Arial" w:hAnsi="Arial" w:cs="Arial"/>
          <w:b/>
        </w:rPr>
        <w:t xml:space="preserve"> TEST</w:t>
      </w:r>
    </w:p>
    <w:p w:rsidR="00384C52" w:rsidRDefault="00384C52"/>
    <w:sectPr w:rsidR="00384C52" w:rsidSect="008D4F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04D20"/>
    <w:multiLevelType w:val="multilevel"/>
    <w:tmpl w:val="73AADE8E"/>
    <w:lvl w:ilvl="0">
      <w:start w:val="1"/>
      <w:numFmt w:val="none"/>
      <w:pStyle w:val="Ptablebodyfullout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" w15:restartNumberingAfterBreak="0">
    <w:nsid w:val="4B2D525A"/>
    <w:multiLevelType w:val="hybridMultilevel"/>
    <w:tmpl w:val="8B7690CA"/>
    <w:lvl w:ilvl="0" w:tplc="D2A8F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212C3A"/>
    <w:multiLevelType w:val="hybridMultilevel"/>
    <w:tmpl w:val="A6D0FD72"/>
    <w:lvl w:ilvl="0" w:tplc="03D8BEA4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42029282">
      <w:start w:val="1"/>
      <w:numFmt w:val="lowerLetter"/>
      <w:lvlText w:val="%2)"/>
      <w:lvlJc w:val="left"/>
      <w:pPr>
        <w:tabs>
          <w:tab w:val="num" w:pos="737"/>
        </w:tabs>
        <w:ind w:left="737" w:hanging="34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2D5469B"/>
    <w:multiLevelType w:val="hybridMultilevel"/>
    <w:tmpl w:val="1ED2AC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433BFF"/>
    <w:multiLevelType w:val="hybridMultilevel"/>
    <w:tmpl w:val="0F78BE4E"/>
    <w:lvl w:ilvl="0" w:tplc="CFFEC9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FF1"/>
    <w:rsid w:val="001D3C0A"/>
    <w:rsid w:val="00336A06"/>
    <w:rsid w:val="00384C52"/>
    <w:rsid w:val="005E217E"/>
    <w:rsid w:val="008D4FF1"/>
    <w:rsid w:val="009958A4"/>
    <w:rsid w:val="009D4A2F"/>
    <w:rsid w:val="00A6134B"/>
    <w:rsid w:val="00B20F70"/>
    <w:rsid w:val="00B74B57"/>
    <w:rsid w:val="00F4016F"/>
    <w:rsid w:val="00FA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B99C7"/>
  <w15:docId w15:val="{4C418697-53CF-4E16-80A7-B3DB80960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F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FF1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4F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FF1"/>
    <w:rPr>
      <w:rFonts w:ascii="Tahoma" w:eastAsia="Times New Roman" w:hAnsi="Tahoma" w:cs="Tahoma"/>
      <w:sz w:val="16"/>
      <w:szCs w:val="16"/>
      <w:lang w:eastAsia="en-AU"/>
    </w:rPr>
  </w:style>
  <w:style w:type="table" w:styleId="TableGrid">
    <w:name w:val="Table Grid"/>
    <w:basedOn w:val="TableNormal"/>
    <w:rsid w:val="00FA73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bodyfullout">
    <w:name w:val="P: table body fullout"/>
    <w:basedOn w:val="Normal"/>
    <w:rsid w:val="00FA7352"/>
    <w:pPr>
      <w:numPr>
        <w:numId w:val="4"/>
      </w:numPr>
      <w:spacing w:before="40" w:after="80"/>
    </w:pPr>
    <w:rPr>
      <w:szCs w:val="20"/>
      <w:lang w:eastAsia="en-US"/>
    </w:rPr>
  </w:style>
  <w:style w:type="paragraph" w:styleId="Header">
    <w:name w:val="header"/>
    <w:basedOn w:val="Normal"/>
    <w:link w:val="HeaderChar"/>
    <w:rsid w:val="00FA7352"/>
    <w:pPr>
      <w:tabs>
        <w:tab w:val="center" w:pos="4153"/>
        <w:tab w:val="right" w:pos="8306"/>
      </w:tabs>
    </w:pPr>
    <w:rPr>
      <w:rFonts w:ascii="Arial" w:hAnsi="Arial" w:cs="Arial"/>
      <w:sz w:val="16"/>
      <w:szCs w:val="32"/>
    </w:rPr>
  </w:style>
  <w:style w:type="character" w:customStyle="1" w:styleId="HeaderChar">
    <w:name w:val="Header Char"/>
    <w:basedOn w:val="DefaultParagraphFont"/>
    <w:link w:val="Header"/>
    <w:rsid w:val="00FA7352"/>
    <w:rPr>
      <w:rFonts w:ascii="Arial" w:eastAsia="Times New Roman" w:hAnsi="Arial" w:cs="Arial"/>
      <w:sz w:val="16"/>
      <w:szCs w:val="32"/>
      <w:lang w:eastAsia="en-AU"/>
    </w:rPr>
  </w:style>
  <w:style w:type="paragraph" w:customStyle="1" w:styleId="Style31">
    <w:name w:val="Style 31"/>
    <w:basedOn w:val="Normal"/>
    <w:rsid w:val="00B20F70"/>
    <w:pPr>
      <w:widowControl w:val="0"/>
      <w:autoSpaceDE w:val="0"/>
      <w:autoSpaceDN w:val="0"/>
      <w:spacing w:before="36" w:line="192" w:lineRule="auto"/>
    </w:pPr>
    <w:rPr>
      <w:sz w:val="22"/>
      <w:szCs w:val="22"/>
      <w:lang w:val="en-US"/>
    </w:rPr>
  </w:style>
  <w:style w:type="character" w:customStyle="1" w:styleId="CharacterStyle3">
    <w:name w:val="Character Style 3"/>
    <w:rsid w:val="00B20F70"/>
    <w:rPr>
      <w:rFonts w:ascii="Bookman Old Style" w:hAnsi="Bookman Old Style" w:cs="Bookman Old Style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EA0D7-5C6C-4D33-8739-2CD03A8FC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FE34EA4F</Template>
  <TotalTime>8</TotalTime>
  <Pages>1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ALAGUSUNDARAM Nagasoundari</dc:creator>
  <cp:lastModifiedBy>D'CRUZ Jean [Narrogin Senior High School]</cp:lastModifiedBy>
  <cp:revision>7</cp:revision>
  <cp:lastPrinted>2019-04-07T23:19:00Z</cp:lastPrinted>
  <dcterms:created xsi:type="dcterms:W3CDTF">2019-04-02T12:08:00Z</dcterms:created>
  <dcterms:modified xsi:type="dcterms:W3CDTF">2019-04-07T23:20:00Z</dcterms:modified>
</cp:coreProperties>
</file>