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-63500</wp:posOffset>
            </wp:positionV>
            <wp:extent cx="1219200" cy="1257300"/>
            <wp:effectExtent l="0" t="0" r="0" b="0"/>
            <wp:wrapNone/>
            <wp:docPr id="11" name="Picture 1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8D4FF1" w:rsidRPr="00657591" w:rsidRDefault="008D4FF1" w:rsidP="008D4FF1">
      <w:pPr>
        <w:ind w:left="720" w:firstLine="720"/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Year 7 Science </w:t>
      </w:r>
      <w:r>
        <w:rPr>
          <w:rFonts w:ascii="Arial" w:hAnsi="Arial" w:cs="Arial"/>
        </w:rPr>
        <w:t>2017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D4FF1" w:rsidRPr="00657591" w:rsidRDefault="008D4FF1" w:rsidP="008D4FF1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657591">
        <w:rPr>
          <w:rFonts w:ascii="Arial" w:hAnsi="Arial" w:cs="Arial"/>
          <w:b/>
          <w:sz w:val="36"/>
          <w:szCs w:val="36"/>
        </w:rPr>
        <w:t xml:space="preserve">Biology 1 Test 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657591">
        <w:rPr>
          <w:rFonts w:ascii="Arial" w:hAnsi="Arial" w:cs="Arial"/>
          <w:sz w:val="28"/>
          <w:szCs w:val="28"/>
        </w:rPr>
        <w:t>(1 mark each)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8D4FF1" w:rsidRPr="00657591" w:rsidRDefault="008D4FF1" w:rsidP="008D4FF1">
      <w:p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 </w:t>
      </w: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features is </w:t>
      </w:r>
      <w:r w:rsidRPr="00AE3C1B">
        <w:rPr>
          <w:rFonts w:ascii="Arial" w:hAnsi="Arial" w:cs="Arial"/>
          <w:b/>
        </w:rPr>
        <w:t>least useful</w:t>
      </w:r>
      <w:r w:rsidRPr="00657591">
        <w:rPr>
          <w:rFonts w:ascii="Arial" w:hAnsi="Arial" w:cs="Arial"/>
        </w:rPr>
        <w:t xml:space="preserve"> for classifying animals?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Cell and body structure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Body covering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Size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Reproduction method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class do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belong to?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Animals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Insects, spiders and crabs are all </w:t>
      </w:r>
      <w:r w:rsidRPr="00AE3C1B">
        <w:rPr>
          <w:rFonts w:ascii="Arial" w:hAnsi="Arial" w:cs="Arial"/>
          <w:b/>
        </w:rPr>
        <w:t>classified</w:t>
      </w:r>
      <w:r w:rsidRPr="00657591">
        <w:rPr>
          <w:rFonts w:ascii="Arial" w:hAnsi="Arial" w:cs="Arial"/>
        </w:rPr>
        <w:t xml:space="preserve"> as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Molluscs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pairs are most </w:t>
      </w:r>
      <w:r w:rsidRPr="00AE3C1B">
        <w:rPr>
          <w:rFonts w:ascii="Arial" w:hAnsi="Arial" w:cs="Arial"/>
          <w:b/>
        </w:rPr>
        <w:t>closely related</w:t>
      </w:r>
      <w:r w:rsidRPr="00657591">
        <w:rPr>
          <w:rFonts w:ascii="Arial" w:hAnsi="Arial" w:cs="Arial"/>
        </w:rPr>
        <w:t>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humans and snails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butterflies and worms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sharks and stingrays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coral and starfish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The scientific name of </w:t>
      </w:r>
      <w:r w:rsidRPr="00AE3C1B">
        <w:rPr>
          <w:rFonts w:ascii="Arial" w:hAnsi="Arial" w:cs="Arial"/>
          <w:b/>
        </w:rPr>
        <w:t>humans</w:t>
      </w:r>
      <w:r w:rsidRPr="00657591">
        <w:rPr>
          <w:rFonts w:ascii="Arial" w:hAnsi="Arial" w:cs="Arial"/>
        </w:rPr>
        <w:t xml:space="preserve"> is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Felis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catus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Homo sapiens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657591">
        <w:rPr>
          <w:rFonts w:ascii="Arial" w:hAnsi="Arial" w:cs="Arial"/>
        </w:rPr>
        <w:t>Canis</w:t>
      </w:r>
      <w:proofErr w:type="spellEnd"/>
      <w:r w:rsidRPr="00657591">
        <w:rPr>
          <w:rFonts w:ascii="Arial" w:hAnsi="Arial" w:cs="Arial"/>
        </w:rPr>
        <w:t xml:space="preserve"> </w:t>
      </w:r>
      <w:proofErr w:type="spellStart"/>
      <w:r w:rsidRPr="00657591">
        <w:rPr>
          <w:rFonts w:ascii="Arial" w:hAnsi="Arial" w:cs="Arial"/>
        </w:rPr>
        <w:t>vulpes</w:t>
      </w:r>
      <w:proofErr w:type="spellEnd"/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Eucalyptus marginate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shows </w:t>
      </w:r>
      <w:r w:rsidRPr="00AE3C1B">
        <w:rPr>
          <w:rFonts w:ascii="Arial" w:hAnsi="Arial" w:cs="Arial"/>
          <w:b/>
        </w:rPr>
        <w:t>correct sequence</w:t>
      </w:r>
      <w:r w:rsidRPr="00657591">
        <w:rPr>
          <w:rFonts w:ascii="Arial" w:hAnsi="Arial" w:cs="Arial"/>
        </w:rPr>
        <w:t xml:space="preserve"> for classification?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Phylum, Class,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Class, Phylum, Order, Family,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Order, Family, Phylum, Class, Genus, Species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Kingdom, Genus, Family, Phylum, Order, Class, Species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Which of these is </w:t>
      </w:r>
      <w:r w:rsidRPr="00AE3C1B">
        <w:rPr>
          <w:rFonts w:ascii="Arial" w:hAnsi="Arial" w:cs="Arial"/>
          <w:b/>
        </w:rPr>
        <w:t>not</w:t>
      </w:r>
      <w:r w:rsidRPr="00657591">
        <w:rPr>
          <w:rFonts w:ascii="Arial" w:hAnsi="Arial" w:cs="Arial"/>
        </w:rPr>
        <w:t xml:space="preserve"> an insect?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Butterfly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Ant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Cockroach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Scorpion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657591">
        <w:rPr>
          <w:rFonts w:ascii="Arial" w:hAnsi="Arial" w:cs="Arial"/>
        </w:rPr>
        <w:lastRenderedPageBreak/>
        <w:t xml:space="preserve">Animals with </w:t>
      </w:r>
      <w:r w:rsidRPr="00AE3C1B">
        <w:rPr>
          <w:rFonts w:ascii="Arial" w:hAnsi="Arial" w:cs="Arial"/>
          <w:b/>
        </w:rPr>
        <w:t>backbones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invertebrates.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vertebrates.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arthropods.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 xml:space="preserve">Animals that </w:t>
      </w:r>
      <w:r w:rsidRPr="00AE3C1B">
        <w:rPr>
          <w:rFonts w:ascii="Arial" w:hAnsi="Arial" w:cs="Arial"/>
          <w:b/>
        </w:rPr>
        <w:t>breathe air</w:t>
      </w:r>
      <w:r w:rsidRPr="00657591">
        <w:rPr>
          <w:rFonts w:ascii="Arial" w:hAnsi="Arial" w:cs="Arial"/>
        </w:rPr>
        <w:t xml:space="preserve"> and have </w:t>
      </w:r>
      <w:r w:rsidRPr="00AE3C1B">
        <w:rPr>
          <w:rFonts w:ascii="Arial" w:hAnsi="Arial" w:cs="Arial"/>
          <w:b/>
        </w:rPr>
        <w:t>dry scales</w:t>
      </w:r>
      <w:r w:rsidRPr="00657591">
        <w:rPr>
          <w:rFonts w:ascii="Arial" w:hAnsi="Arial" w:cs="Arial"/>
        </w:rPr>
        <w:t xml:space="preserve"> are called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fish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E3C1B">
        <w:rPr>
          <w:rFonts w:ascii="Arial" w:hAnsi="Arial" w:cs="Arial"/>
          <w:b/>
        </w:rPr>
        <w:t>Monotremes</w:t>
      </w:r>
      <w:proofErr w:type="spellEnd"/>
      <w:r w:rsidRPr="00AE3C1B">
        <w:rPr>
          <w:rFonts w:ascii="Arial" w:hAnsi="Arial" w:cs="Arial"/>
          <w:b/>
        </w:rPr>
        <w:t xml:space="preserve">, marsupials and </w:t>
      </w:r>
      <w:proofErr w:type="spellStart"/>
      <w:r w:rsidRPr="00AE3C1B">
        <w:rPr>
          <w:rFonts w:ascii="Arial" w:hAnsi="Arial" w:cs="Arial"/>
          <w:b/>
        </w:rPr>
        <w:t>placentals</w:t>
      </w:r>
      <w:proofErr w:type="spellEnd"/>
      <w:r w:rsidRPr="00657591">
        <w:rPr>
          <w:rFonts w:ascii="Arial" w:hAnsi="Arial" w:cs="Arial"/>
        </w:rPr>
        <w:t xml:space="preserve"> are types of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mammals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birds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amphibians</w:t>
      </w:r>
    </w:p>
    <w:p w:rsidR="008D4FF1" w:rsidRPr="00657591" w:rsidRDefault="008D4FF1" w:rsidP="008D4FF1">
      <w:pPr>
        <w:numPr>
          <w:ilvl w:val="1"/>
          <w:numId w:val="1"/>
        </w:numPr>
        <w:rPr>
          <w:rFonts w:ascii="Arial" w:hAnsi="Arial" w:cs="Arial"/>
        </w:rPr>
      </w:pPr>
      <w:r w:rsidRPr="00657591">
        <w:rPr>
          <w:rFonts w:ascii="Arial" w:hAnsi="Arial" w:cs="Arial"/>
        </w:rPr>
        <w:t>reptiles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D4FF1" w:rsidRPr="00382A11" w:rsidRDefault="008D4FF1" w:rsidP="008D4FF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Year 7 Biology 1</w:t>
      </w:r>
      <w:r>
        <w:rPr>
          <w:rFonts w:ascii="Arial" w:hAnsi="Arial" w:cs="Arial"/>
          <w:b/>
          <w:sz w:val="28"/>
          <w:szCs w:val="28"/>
        </w:rPr>
        <w:t xml:space="preserve"> Topic Test Answer Sheet   Name: ___________</w:t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Section 1</w:t>
      </w:r>
      <w:r>
        <w:rPr>
          <w:rFonts w:ascii="Arial" w:hAnsi="Arial" w:cs="Arial"/>
          <w:b/>
          <w:sz w:val="28"/>
          <w:szCs w:val="28"/>
        </w:rPr>
        <w:t>: Multiple Choice</w:t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 section</w:t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</w:rPr>
      </w:pPr>
    </w:p>
    <w:p w:rsidR="008D4FF1" w:rsidRDefault="008D4FF1" w:rsidP="008D4F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Circle your answer in the section below:</w:t>
      </w:r>
    </w:p>
    <w:p w:rsidR="008D4FF1" w:rsidRDefault="008D4FF1" w:rsidP="008D4FF1">
      <w:pPr>
        <w:rPr>
          <w:rFonts w:ascii="Arial" w:hAnsi="Arial" w:cs="Arial"/>
          <w:sz w:val="28"/>
          <w:szCs w:val="28"/>
        </w:rPr>
      </w:pPr>
    </w:p>
    <w:p w:rsidR="008D4FF1" w:rsidRPr="00F25D47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6.    A     B</w:t>
      </w:r>
      <w:r>
        <w:rPr>
          <w:rFonts w:ascii="Arial" w:hAnsi="Arial" w:cs="Arial"/>
          <w:sz w:val="28"/>
          <w:szCs w:val="28"/>
        </w:rPr>
        <w:tab/>
        <w:t xml:space="preserve">   C</w:t>
      </w:r>
      <w:r>
        <w:rPr>
          <w:rFonts w:ascii="Arial" w:hAnsi="Arial" w:cs="Arial"/>
          <w:sz w:val="28"/>
          <w:szCs w:val="28"/>
        </w:rPr>
        <w:tab/>
        <w:t xml:space="preserve">  D</w:t>
      </w:r>
    </w:p>
    <w:p w:rsidR="008D4FF1" w:rsidRDefault="008D4FF1" w:rsidP="008D4FF1">
      <w:pPr>
        <w:ind w:left="360"/>
        <w:rPr>
          <w:rFonts w:ascii="Arial" w:hAnsi="Arial" w:cs="Arial"/>
          <w:sz w:val="28"/>
          <w:szCs w:val="28"/>
        </w:rPr>
      </w:pPr>
    </w:p>
    <w:p w:rsidR="008D4FF1" w:rsidRPr="00F25D47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7.    A     B     C     D</w:t>
      </w:r>
    </w:p>
    <w:p w:rsidR="008D4FF1" w:rsidRDefault="008D4FF1" w:rsidP="008D4FF1">
      <w:pPr>
        <w:ind w:left="360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8.    A     B     C     D</w:t>
      </w:r>
    </w:p>
    <w:p w:rsidR="008D4FF1" w:rsidRDefault="008D4FF1" w:rsidP="008D4FF1">
      <w:pPr>
        <w:pStyle w:val="ListParagraph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9.    A     B     C     D</w:t>
      </w:r>
    </w:p>
    <w:p w:rsidR="008D4FF1" w:rsidRDefault="008D4FF1" w:rsidP="008D4FF1">
      <w:pPr>
        <w:ind w:left="360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10.  A     B     C     D</w:t>
      </w:r>
    </w:p>
    <w:p w:rsidR="008D4FF1" w:rsidRDefault="008D4FF1" w:rsidP="008D4FF1">
      <w:pPr>
        <w:ind w:left="720"/>
        <w:rPr>
          <w:rFonts w:ascii="Arial" w:hAnsi="Arial" w:cs="Arial"/>
          <w:sz w:val="28"/>
          <w:szCs w:val="28"/>
        </w:rPr>
      </w:pPr>
    </w:p>
    <w:p w:rsidR="008D4FF1" w:rsidRDefault="008D4FF1" w:rsidP="008D4FF1">
      <w:pPr>
        <w:ind w:left="4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for M/C: _____ / 10 marks</w:t>
      </w: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Default="008D4FF1" w:rsidP="008D4FF1">
      <w:pPr>
        <w:rPr>
          <w:rFonts w:ascii="Arial" w:hAnsi="Arial" w:cs="Arial"/>
          <w:b/>
          <w:sz w:val="28"/>
          <w:szCs w:val="28"/>
          <w:u w:val="single"/>
        </w:rPr>
      </w:pPr>
    </w:p>
    <w:p w:rsidR="008D4FF1" w:rsidRPr="00657591" w:rsidRDefault="008D4FF1" w:rsidP="008D4FF1">
      <w:pPr>
        <w:rPr>
          <w:rFonts w:ascii="Arial" w:hAnsi="Arial" w:cs="Arial"/>
          <w:sz w:val="28"/>
          <w:szCs w:val="28"/>
          <w:u w:val="single"/>
        </w:rPr>
      </w:pPr>
      <w:r w:rsidRPr="00657591">
        <w:rPr>
          <w:rFonts w:ascii="Arial" w:hAnsi="Arial" w:cs="Arial"/>
          <w:b/>
          <w:sz w:val="28"/>
          <w:szCs w:val="28"/>
          <w:u w:val="single"/>
        </w:rPr>
        <w:t xml:space="preserve">SECTION 2:  WRITTEN ANSWER </w:t>
      </w:r>
      <w:r w:rsidRPr="00657591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  <w:sz w:val="28"/>
          <w:szCs w:val="28"/>
        </w:rPr>
        <w:t xml:space="preserve">Write your answers </w:t>
      </w:r>
      <w:r>
        <w:rPr>
          <w:rFonts w:ascii="Arial" w:hAnsi="Arial" w:cs="Arial"/>
          <w:sz w:val="28"/>
          <w:szCs w:val="28"/>
        </w:rPr>
        <w:t>in the spaces provided.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657591" w:rsidRDefault="008D4FF1" w:rsidP="008D4FF1">
      <w:pPr>
        <w:jc w:val="center"/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57591">
        <w:rPr>
          <w:rFonts w:ascii="Arial" w:hAnsi="Arial" w:cs="Arial"/>
        </w:rPr>
        <w:t xml:space="preserve">.  List the </w:t>
      </w:r>
      <w:r w:rsidRPr="00AE3C1B">
        <w:rPr>
          <w:rFonts w:ascii="Arial" w:hAnsi="Arial" w:cs="Arial"/>
          <w:b/>
        </w:rPr>
        <w:t>7 life processes</w:t>
      </w:r>
      <w:r w:rsidRPr="00657591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 xml:space="preserve">at all living things undergo 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ind w:left="720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Default="008D4FF1" w:rsidP="008D4FF1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  <w:r>
        <w:rPr>
          <w:rFonts w:ascii="Arial" w:hAnsi="Arial" w:cs="Arial"/>
        </w:rPr>
        <w:tab/>
        <w:t>(1 mark each: ____ / 7 marks)</w:t>
      </w:r>
    </w:p>
    <w:p w:rsidR="008D4FF1" w:rsidRDefault="008D4FF1" w:rsidP="008D4FF1">
      <w:pPr>
        <w:pStyle w:val="ListParagraph"/>
        <w:rPr>
          <w:rFonts w:ascii="Arial" w:hAnsi="Arial" w:cs="Arial"/>
        </w:rPr>
      </w:pPr>
    </w:p>
    <w:p w:rsidR="008D4FF1" w:rsidRPr="00657591" w:rsidRDefault="008D4FF1" w:rsidP="008D4FF1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657591">
        <w:rPr>
          <w:rFonts w:ascii="Arial" w:hAnsi="Arial" w:cs="Arial"/>
        </w:rPr>
        <w:t xml:space="preserve">.  Match the </w:t>
      </w:r>
      <w:r w:rsidRPr="00AE3C1B">
        <w:rPr>
          <w:rFonts w:ascii="Arial" w:hAnsi="Arial" w:cs="Arial"/>
          <w:b/>
        </w:rPr>
        <w:t>plant group</w:t>
      </w:r>
      <w:r w:rsidRPr="00657591">
        <w:rPr>
          <w:rFonts w:ascii="Arial" w:hAnsi="Arial" w:cs="Arial"/>
        </w:rPr>
        <w:t xml:space="preserve"> to its </w:t>
      </w:r>
      <w:r w:rsidRPr="00AE3C1B">
        <w:rPr>
          <w:rFonts w:ascii="Arial" w:hAnsi="Arial" w:cs="Arial"/>
          <w:b/>
        </w:rPr>
        <w:t>description</w:t>
      </w:r>
      <w:r>
        <w:rPr>
          <w:rFonts w:ascii="Arial" w:hAnsi="Arial" w:cs="Arial"/>
        </w:rPr>
        <w:t xml:space="preserve"> </w:t>
      </w:r>
    </w:p>
    <w:p w:rsidR="008D4FF1" w:rsidRPr="00AE3C1B" w:rsidRDefault="008D4FF1" w:rsidP="008D4FF1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Join the triangles with a line using a ruler</w:t>
      </w:r>
    </w:p>
    <w:p w:rsidR="008D4FF1" w:rsidRPr="00657591" w:rsidRDefault="008D4FF1" w:rsidP="008D4FF1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736"/>
      </w:tblGrid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1 Vascular plants</w:t>
            </w:r>
            <w:r>
              <w:rPr>
                <w:rFonts w:ascii="Arial" w:hAnsi="Arial" w:cs="Arial"/>
              </w:rPr>
              <w:t xml:space="preserve">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 xml:space="preserve">a)  branching veins and two seed-leaf; herbs, </w:t>
            </w:r>
            <w:r>
              <w:rPr>
                <w:rFonts w:ascii="Arial" w:hAnsi="Arial" w:cs="Arial"/>
              </w:rPr>
              <w:t xml:space="preserve">                      </w:t>
            </w:r>
            <w:r w:rsidRPr="00657591">
              <w:rPr>
                <w:rFonts w:ascii="Arial" w:hAnsi="Arial" w:cs="Arial"/>
              </w:rPr>
              <w:t xml:space="preserve">shrubs and trees 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2 Ferns</w:t>
            </w:r>
            <w:r>
              <w:rPr>
                <w:rFonts w:ascii="Arial" w:hAnsi="Arial" w:cs="Arial"/>
              </w:rPr>
              <w:t xml:space="preserve">            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>b)  have a rhizome (underground stem) and reproduce by spores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3 Conifers</w:t>
            </w:r>
            <w:r>
              <w:rPr>
                <w:rFonts w:ascii="Arial" w:hAnsi="Arial" w:cs="Arial"/>
              </w:rPr>
              <w:t xml:space="preserve">        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2018" w:hanging="20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 xml:space="preserve">c)  contain tubes with fluid in them; include </w:t>
            </w:r>
            <w:r>
              <w:rPr>
                <w:rFonts w:ascii="Arial" w:hAnsi="Arial" w:cs="Arial"/>
              </w:rPr>
              <w:t xml:space="preserve">            </w:t>
            </w:r>
            <w:r w:rsidRPr="00657591">
              <w:rPr>
                <w:rFonts w:ascii="Arial" w:hAnsi="Arial" w:cs="Arial"/>
              </w:rPr>
              <w:t xml:space="preserve">ferns, conifers and flowering plants 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4 Angiosperms</w:t>
            </w:r>
            <w:r>
              <w:rPr>
                <w:rFonts w:ascii="Arial" w:hAnsi="Arial" w:cs="Arial"/>
              </w:rPr>
              <w:t xml:space="preserve">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2018" w:hanging="20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 </w:t>
            </w:r>
            <w:r w:rsidRPr="00657591">
              <w:rPr>
                <w:rFonts w:ascii="Arial" w:hAnsi="Arial" w:cs="Arial"/>
              </w:rPr>
              <w:t xml:space="preserve">d)  have no roots, stems or veins’; include mosses and liverworts 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5 Non-vascular plants</w:t>
            </w:r>
            <w:r>
              <w:rPr>
                <w:rFonts w:ascii="Arial" w:hAnsi="Arial" w:cs="Arial"/>
              </w:rPr>
              <w:t xml:space="preserve">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>e) reproduce by flowers and seeds</w:t>
            </w: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6 Monocotyledons</w:t>
            </w:r>
            <w:r>
              <w:rPr>
                <w:rFonts w:ascii="Arial" w:hAnsi="Arial" w:cs="Arial"/>
              </w:rPr>
              <w:t xml:space="preserve">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 xml:space="preserve">f) once thought to be a type of plant, this is not a plant at all because it </w:t>
            </w:r>
            <w:r w:rsidR="00CA2BEF" w:rsidRPr="00657591">
              <w:rPr>
                <w:rFonts w:ascii="Arial" w:hAnsi="Arial" w:cs="Arial"/>
              </w:rPr>
              <w:t>cannot</w:t>
            </w:r>
            <w:r w:rsidRPr="00657591">
              <w:rPr>
                <w:rFonts w:ascii="Arial" w:hAnsi="Arial" w:cs="Arial"/>
              </w:rPr>
              <w:t xml:space="preserve"> undergo photosynthesis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 xml:space="preserve">7 </w:t>
            </w:r>
            <w:proofErr w:type="spellStart"/>
            <w:r w:rsidRPr="00657591">
              <w:rPr>
                <w:rFonts w:ascii="Arial" w:hAnsi="Arial" w:cs="Arial"/>
              </w:rPr>
              <w:t>Dicotyledons</w:t>
            </w:r>
            <w:proofErr w:type="spellEnd"/>
            <w:r>
              <w:rPr>
                <w:rFonts w:ascii="Arial" w:hAnsi="Arial" w:cs="Arial"/>
              </w:rPr>
              <w:t xml:space="preserve">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 xml:space="preserve">g) reproduce by seeds in cones, </w:t>
            </w:r>
            <w:proofErr w:type="spellStart"/>
            <w:r w:rsidRPr="00657591">
              <w:rPr>
                <w:rFonts w:ascii="Arial" w:hAnsi="Arial" w:cs="Arial"/>
              </w:rPr>
              <w:t>eg</w:t>
            </w:r>
            <w:proofErr w:type="spellEnd"/>
            <w:r w:rsidRPr="00657591">
              <w:rPr>
                <w:rFonts w:ascii="Arial" w:hAnsi="Arial" w:cs="Arial"/>
              </w:rPr>
              <w:t xml:space="preserve"> pine trees</w:t>
            </w: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  <w:tr w:rsidR="008D4FF1" w:rsidRPr="00657591" w:rsidTr="00DB5634">
        <w:tc>
          <w:tcPr>
            <w:tcW w:w="3085" w:type="dxa"/>
            <w:shd w:val="clear" w:color="auto" w:fill="auto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</w:rPr>
              <w:t>8 Fungi</w:t>
            </w:r>
            <w:r>
              <w:rPr>
                <w:rFonts w:ascii="Arial" w:hAnsi="Arial" w:cs="Arial"/>
              </w:rPr>
              <w:t xml:space="preserve">                        ►</w:t>
            </w:r>
          </w:p>
        </w:tc>
        <w:tc>
          <w:tcPr>
            <w:tcW w:w="6736" w:type="dxa"/>
            <w:shd w:val="clear" w:color="auto" w:fill="auto"/>
          </w:tcPr>
          <w:p w:rsidR="008D4FF1" w:rsidRPr="00657591" w:rsidRDefault="008D4FF1" w:rsidP="00DB5634">
            <w:pPr>
              <w:tabs>
                <w:tab w:val="left" w:pos="2160"/>
              </w:tabs>
              <w:ind w:left="1876" w:hanging="18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◄</w:t>
            </w:r>
            <w:r w:rsidRPr="00657591">
              <w:rPr>
                <w:rFonts w:ascii="Arial" w:hAnsi="Arial" w:cs="Arial"/>
              </w:rPr>
              <w:t xml:space="preserve">h) parallel veins and only one seed-leaf; </w:t>
            </w:r>
            <w:r>
              <w:rPr>
                <w:rFonts w:ascii="Arial" w:hAnsi="Arial" w:cs="Arial"/>
              </w:rPr>
              <w:t xml:space="preserve">  </w:t>
            </w:r>
            <w:r w:rsidRPr="00657591">
              <w:rPr>
                <w:rFonts w:ascii="Arial" w:hAnsi="Arial" w:cs="Arial"/>
              </w:rPr>
              <w:t>grasses</w:t>
            </w: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  <w:p w:rsidR="008D4FF1" w:rsidRPr="00657591" w:rsidRDefault="008D4FF1" w:rsidP="00DB5634">
            <w:pPr>
              <w:ind w:left="405" w:hanging="405"/>
              <w:rPr>
                <w:rFonts w:ascii="Arial" w:hAnsi="Arial" w:cs="Arial"/>
              </w:rPr>
            </w:pPr>
          </w:p>
        </w:tc>
      </w:tr>
    </w:tbl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 each: _____ / 8 marks)</w:t>
      </w:r>
    </w:p>
    <w:p w:rsidR="008D4FF1" w:rsidRPr="00657591" w:rsidRDefault="008D4FF1" w:rsidP="008D4FF1">
      <w:pPr>
        <w:ind w:left="426" w:hanging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3. </w:t>
      </w:r>
      <w:r w:rsidRPr="00657591">
        <w:rPr>
          <w:rFonts w:ascii="Arial" w:hAnsi="Arial" w:cs="Arial"/>
        </w:rPr>
        <w:t xml:space="preserve">Use the dichotomous key below to </w:t>
      </w:r>
      <w:r w:rsidRPr="00AE3C1B">
        <w:rPr>
          <w:rFonts w:ascii="Arial" w:hAnsi="Arial" w:cs="Arial"/>
          <w:b/>
        </w:rPr>
        <w:t>identify the following creatures</w:t>
      </w:r>
      <w:r>
        <w:rPr>
          <w:rFonts w:ascii="Arial" w:hAnsi="Arial" w:cs="Arial"/>
        </w:rPr>
        <w:t xml:space="preserve"> and write in the area indicated on the next page. </w:t>
      </w:r>
      <w:r w:rsidRPr="00657591">
        <w:rPr>
          <w:rFonts w:ascii="Arial" w:hAnsi="Arial" w:cs="Arial"/>
        </w:rPr>
        <w:t>(5 marks):</w:t>
      </w:r>
    </w:p>
    <w:p w:rsidR="008D4FF1" w:rsidRPr="00657591" w:rsidRDefault="008D4FF1" w:rsidP="008D4FF1">
      <w:pPr>
        <w:ind w:left="397"/>
        <w:rPr>
          <w:rFonts w:ascii="Arial" w:hAnsi="Arial" w:cs="Arial"/>
          <w:sz w:val="28"/>
          <w:szCs w:val="28"/>
        </w:rPr>
      </w:pPr>
      <w:r w:rsidRPr="00657591">
        <w:rPr>
          <w:rFonts w:ascii="Arial" w:hAnsi="Arial" w:cs="Arial"/>
        </w:rPr>
        <w:t>a)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10" name="Picture 10" descr="pam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mi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 b)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9" name="Picture 9" descr="pam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mi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  c)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8" name="Picture 8" descr="pam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mi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d)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7" name="Picture 7" descr="pam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mi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591">
        <w:rPr>
          <w:rFonts w:ascii="Arial" w:hAnsi="Arial" w:cs="Arial"/>
        </w:rPr>
        <w:t xml:space="preserve">   e)</w:t>
      </w: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6" name="Picture 6" descr="pam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mi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F1" w:rsidRPr="00657591" w:rsidRDefault="008D4FF1" w:rsidP="008D4FF1">
      <w:pPr>
        <w:rPr>
          <w:rFonts w:ascii="Arial" w:hAnsi="Arial" w:cs="Arial"/>
          <w:sz w:val="28"/>
          <w:szCs w:val="28"/>
        </w:rPr>
      </w:pPr>
    </w:p>
    <w:tbl>
      <w:tblPr>
        <w:tblW w:w="1013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32"/>
        <w:gridCol w:w="9703"/>
      </w:tblGrid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 large wide head..................go to 2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a small narrow head................go to 11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It has 3 eyes ......................................go to 3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It has 2 eyes ......................................go to 7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is a star in the middle of its chest..........go to 4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is no star in the middle of its chest ........go to 6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hair spikes 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hairus</w:t>
            </w:r>
            <w:proofErr w:type="spellEnd"/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hair spikes.....................go to 5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5.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bottom of the creature is arch-shaped 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archus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bottom of the creature is M-shaped 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emmus</w:t>
            </w:r>
            <w:proofErr w:type="spellEnd"/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6.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an arch-shaped bottom 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plainus</w:t>
            </w:r>
            <w:proofErr w:type="spellEnd"/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an M-shaped bottom.................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tritops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7.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hairy spikes ......................go to 8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spikes..........................go to 10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is a star in the middle of its body 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hairystarus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is no star in the middle of its body ...........go to 9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an arch shaped bottom 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hairyemmus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b. The creature has an M shaped </w:t>
            </w:r>
            <w:r w:rsidR="00CA2BEF" w:rsidRPr="00657591">
              <w:rPr>
                <w:rFonts w:ascii="Arial" w:hAnsi="Arial" w:cs="Arial"/>
                <w:sz w:val="20"/>
                <w:szCs w:val="20"/>
              </w:rPr>
              <w:t>bottom</w:t>
            </w:r>
            <w:r w:rsidRPr="00657591">
              <w:rPr>
                <w:rFonts w:ascii="Arial" w:hAnsi="Arial" w:cs="Arial"/>
                <w:sz w:val="20"/>
                <w:szCs w:val="20"/>
              </w:rPr>
              <w:t xml:space="preserve"> 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kiferus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body is symmetrical ............................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walter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body is not symmetrical.........................</w:t>
            </w:r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Broadus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anderson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a. The </w:t>
            </w:r>
            <w:r w:rsidR="00CA2BEF" w:rsidRPr="00657591">
              <w:rPr>
                <w:rFonts w:ascii="Arial" w:hAnsi="Arial" w:cs="Arial"/>
                <w:sz w:val="20"/>
                <w:szCs w:val="20"/>
              </w:rPr>
              <w:t>creature</w:t>
            </w:r>
            <w:bookmarkStart w:id="0" w:name="_GoBack"/>
            <w:bookmarkEnd w:id="0"/>
            <w:r w:rsidRPr="00657591">
              <w:rPr>
                <w:rFonts w:ascii="Arial" w:hAnsi="Arial" w:cs="Arial"/>
                <w:sz w:val="20"/>
                <w:szCs w:val="20"/>
              </w:rPr>
              <w:t xml:space="preserve"> has no antennae .......................go to 12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antennae ..........................go to 14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on the face .......................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wolfus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no spikes on the face ....................go to 13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no spike anywhere 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blankus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spikes on the right leg ..................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starboardus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2 eyes.............................go to 15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1 eye..............................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cyclops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 xml:space="preserve">15. 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a mouth............................go to 16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mouth...........................go to 17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on the left leg ...................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portus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no spikes at all .........................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plainus</w:t>
            </w:r>
            <w:proofErr w:type="spellEnd"/>
            <w:r w:rsidRPr="006575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 creature has spikes ............................go to 18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 creature has no spikes .........................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georginia</w:t>
            </w:r>
            <w:proofErr w:type="spellEnd"/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on the head .......................go to 19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spikes on the right leg...................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montanian</w:t>
            </w:r>
            <w:proofErr w:type="spellEnd"/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a. There are spikes covering the face .................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beardus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D4FF1" w:rsidRPr="00657591" w:rsidTr="00DB5634">
        <w:trPr>
          <w:tblCellSpacing w:w="0" w:type="dxa"/>
        </w:trPr>
        <w:tc>
          <w:tcPr>
            <w:tcW w:w="432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</w:p>
        </w:tc>
        <w:tc>
          <w:tcPr>
            <w:tcW w:w="9703" w:type="dxa"/>
            <w:vAlign w:val="center"/>
          </w:tcPr>
          <w:p w:rsidR="008D4FF1" w:rsidRPr="00657591" w:rsidRDefault="008D4FF1" w:rsidP="00DB5634">
            <w:pPr>
              <w:rPr>
                <w:rFonts w:ascii="Arial" w:hAnsi="Arial" w:cs="Arial"/>
              </w:rPr>
            </w:pPr>
            <w:r w:rsidRPr="00657591">
              <w:rPr>
                <w:rFonts w:ascii="Arial" w:hAnsi="Arial" w:cs="Arial"/>
                <w:sz w:val="20"/>
                <w:szCs w:val="20"/>
              </w:rPr>
              <w:t>b. There are spikes only on the outside edge of head ..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Narrowus</w:t>
            </w:r>
            <w:proofErr w:type="spellEnd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57591">
              <w:rPr>
                <w:rFonts w:ascii="Arial" w:hAnsi="Arial" w:cs="Arial"/>
                <w:i/>
                <w:iCs/>
                <w:sz w:val="20"/>
                <w:szCs w:val="20"/>
              </w:rPr>
              <w:t>fuzzus</w:t>
            </w:r>
            <w:proofErr w:type="spellEnd"/>
          </w:p>
        </w:tc>
      </w:tr>
    </w:tbl>
    <w:p w:rsidR="008D4FF1" w:rsidRPr="0065759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 of creature a)   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5" name="Picture 5" descr="pam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mi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b)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4" name="Picture 4" descr="pam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mi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c)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3" name="Picture 3" descr="pam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mi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d)</w:t>
      </w: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2" name="Picture 2" descr="pam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mi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</w:t>
      </w:r>
    </w:p>
    <w:p w:rsidR="008D4FF1" w:rsidRDefault="008D4FF1" w:rsidP="008D4FF1">
      <w:pPr>
        <w:rPr>
          <w:rFonts w:ascii="Arial" w:hAnsi="Arial" w:cs="Arial"/>
        </w:rPr>
      </w:pPr>
    </w:p>
    <w:p w:rsidR="008D4FF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</w:rPr>
        <w:t>Name of creature e)</w:t>
      </w:r>
    </w:p>
    <w:p w:rsidR="008D4FF1" w:rsidRPr="00657591" w:rsidRDefault="008D4FF1" w:rsidP="008D4FF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57250" cy="1333500"/>
            <wp:effectExtent l="0" t="0" r="0" b="0"/>
            <wp:docPr id="1" name="Picture 1" descr="pam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mi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ab/>
        <w:t>(1 mark each: ____ / 5 marks)</w:t>
      </w:r>
    </w:p>
    <w:p w:rsidR="008D4FF1" w:rsidRPr="00657591" w:rsidRDefault="008D4FF1" w:rsidP="008D4FF1">
      <w:pPr>
        <w:rPr>
          <w:rFonts w:ascii="Arial" w:hAnsi="Arial" w:cs="Arial"/>
        </w:rPr>
      </w:pPr>
    </w:p>
    <w:p w:rsidR="008D4FF1" w:rsidRPr="008476A8" w:rsidRDefault="008D4FF1" w:rsidP="008D4FF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476A8">
        <w:rPr>
          <w:rFonts w:ascii="Arial" w:hAnsi="Arial" w:cs="Arial"/>
          <w:b/>
        </w:rPr>
        <w:t>END OF TEST (Out of 30 Marks)</w:t>
      </w:r>
    </w:p>
    <w:p w:rsidR="00384C52" w:rsidRDefault="00384C52"/>
    <w:sectPr w:rsidR="00384C52" w:rsidSect="008D4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D525A"/>
    <w:multiLevelType w:val="hybridMultilevel"/>
    <w:tmpl w:val="8B7690CA"/>
    <w:lvl w:ilvl="0" w:tplc="D2A8F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12C3A"/>
    <w:multiLevelType w:val="hybridMultilevel"/>
    <w:tmpl w:val="A6D0FD72"/>
    <w:lvl w:ilvl="0" w:tplc="03D8BEA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4202928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F1"/>
    <w:rsid w:val="00384C52"/>
    <w:rsid w:val="008D4FF1"/>
    <w:rsid w:val="00C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091D6-4434-4085-847C-9859F06A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F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F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FF1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60BBECDA</Template>
  <TotalTime>1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D'CRUZ Jean [Narrogin Senior High School]</cp:lastModifiedBy>
  <cp:revision>2</cp:revision>
  <dcterms:created xsi:type="dcterms:W3CDTF">2019-03-24T23:41:00Z</dcterms:created>
  <dcterms:modified xsi:type="dcterms:W3CDTF">2019-03-24T23:41:00Z</dcterms:modified>
</cp:coreProperties>
</file>