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670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FF1" w:rsidRPr="00657591" w:rsidRDefault="008D4FF1" w:rsidP="008D4FF1">
      <w:pPr>
        <w:jc w:val="center"/>
        <w:rPr>
          <w:rFonts w:ascii="Arial" w:hAnsi="Arial" w:cs="Arial"/>
        </w:rPr>
      </w:pPr>
    </w:p>
    <w:p w:rsidR="008D4FF1" w:rsidRPr="00657591" w:rsidRDefault="008D4FF1" w:rsidP="008D4FF1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 w:rsidR="009B3A1A">
        <w:rPr>
          <w:rFonts w:ascii="Arial" w:hAnsi="Arial" w:cs="Arial"/>
        </w:rPr>
        <w:t>2020</w:t>
      </w:r>
      <w:bookmarkStart w:id="0" w:name="_GoBack"/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D4FF1" w:rsidRPr="00657591" w:rsidRDefault="009D4A2F" w:rsidP="008D4FF1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Classification</w:t>
      </w:r>
      <w:r w:rsidR="008D4FF1" w:rsidRPr="00657591">
        <w:rPr>
          <w:rFonts w:ascii="Arial" w:hAnsi="Arial" w:cs="Arial"/>
          <w:b/>
          <w:sz w:val="36"/>
          <w:szCs w:val="36"/>
        </w:rPr>
        <w:t xml:space="preserve"> Test 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657591">
        <w:rPr>
          <w:rFonts w:ascii="Arial" w:hAnsi="Arial" w:cs="Arial"/>
          <w:sz w:val="28"/>
          <w:szCs w:val="28"/>
        </w:rPr>
        <w:t>(1 mark each)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8D4FF1" w:rsidRPr="00657591" w:rsidRDefault="008D4FF1" w:rsidP="008D4FF1">
      <w:p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 </w:t>
      </w: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features is </w:t>
      </w:r>
      <w:r w:rsidRPr="00AE3C1B">
        <w:rPr>
          <w:rFonts w:ascii="Arial" w:hAnsi="Arial" w:cs="Arial"/>
          <w:b/>
        </w:rPr>
        <w:t>least useful</w:t>
      </w:r>
      <w:r w:rsidRPr="00657591">
        <w:rPr>
          <w:rFonts w:ascii="Arial" w:hAnsi="Arial" w:cs="Arial"/>
        </w:rPr>
        <w:t xml:space="preserve"> for classifying animals?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Cell and body structure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Body covering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Size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Reproduction method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class do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belong to?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Animals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Insects, spiders and crabs are all </w:t>
      </w:r>
      <w:r w:rsidRPr="00AE3C1B">
        <w:rPr>
          <w:rFonts w:ascii="Arial" w:hAnsi="Arial" w:cs="Arial"/>
          <w:b/>
        </w:rPr>
        <w:t>classified</w:t>
      </w:r>
      <w:r w:rsidRPr="00657591">
        <w:rPr>
          <w:rFonts w:ascii="Arial" w:hAnsi="Arial" w:cs="Arial"/>
        </w:rPr>
        <w:t xml:space="preserve"> as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Molluscs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pairs are most </w:t>
      </w:r>
      <w:r w:rsidRPr="00AE3C1B">
        <w:rPr>
          <w:rFonts w:ascii="Arial" w:hAnsi="Arial" w:cs="Arial"/>
          <w:b/>
        </w:rPr>
        <w:t>closely related</w:t>
      </w:r>
      <w:r w:rsidRPr="00657591">
        <w:rPr>
          <w:rFonts w:ascii="Arial" w:hAnsi="Arial" w:cs="Arial"/>
        </w:rPr>
        <w:t>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humans and snails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butterflies and worms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sharks and stingrays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coral and starfish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The scientific name of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is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657591">
        <w:rPr>
          <w:rFonts w:ascii="Arial" w:hAnsi="Arial" w:cs="Arial"/>
        </w:rPr>
        <w:t>Felis</w:t>
      </w:r>
      <w:proofErr w:type="spellEnd"/>
      <w:r w:rsidRPr="00657591">
        <w:rPr>
          <w:rFonts w:ascii="Arial" w:hAnsi="Arial" w:cs="Arial"/>
        </w:rPr>
        <w:t xml:space="preserve"> </w:t>
      </w:r>
      <w:proofErr w:type="spellStart"/>
      <w:r w:rsidRPr="00657591">
        <w:rPr>
          <w:rFonts w:ascii="Arial" w:hAnsi="Arial" w:cs="Arial"/>
        </w:rPr>
        <w:t>catus</w:t>
      </w:r>
      <w:proofErr w:type="spellEnd"/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Homo sapiens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657591">
        <w:rPr>
          <w:rFonts w:ascii="Arial" w:hAnsi="Arial" w:cs="Arial"/>
        </w:rPr>
        <w:t>Canis</w:t>
      </w:r>
      <w:proofErr w:type="spellEnd"/>
      <w:r w:rsidRPr="00657591">
        <w:rPr>
          <w:rFonts w:ascii="Arial" w:hAnsi="Arial" w:cs="Arial"/>
        </w:rPr>
        <w:t xml:space="preserve"> </w:t>
      </w:r>
      <w:proofErr w:type="spellStart"/>
      <w:r w:rsidRPr="00657591">
        <w:rPr>
          <w:rFonts w:ascii="Arial" w:hAnsi="Arial" w:cs="Arial"/>
        </w:rPr>
        <w:t>vulpes</w:t>
      </w:r>
      <w:proofErr w:type="spellEnd"/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Eucalyptus marginate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shows </w:t>
      </w:r>
      <w:r w:rsidRPr="00AE3C1B">
        <w:rPr>
          <w:rFonts w:ascii="Arial" w:hAnsi="Arial" w:cs="Arial"/>
          <w:b/>
        </w:rPr>
        <w:t>correct sequence</w:t>
      </w:r>
      <w:r w:rsidRPr="00657591">
        <w:rPr>
          <w:rFonts w:ascii="Arial" w:hAnsi="Arial" w:cs="Arial"/>
        </w:rPr>
        <w:t xml:space="preserve"> for classification?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Phylum, Class,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Class, Phylum,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Order, Family, Phylum, Class,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Genus, Family, Phylum, Order, Class, Species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is </w:t>
      </w:r>
      <w:r w:rsidRPr="00AE3C1B">
        <w:rPr>
          <w:rFonts w:ascii="Arial" w:hAnsi="Arial" w:cs="Arial"/>
          <w:b/>
        </w:rPr>
        <w:t>not</w:t>
      </w:r>
      <w:r w:rsidRPr="00657591">
        <w:rPr>
          <w:rFonts w:ascii="Arial" w:hAnsi="Arial" w:cs="Arial"/>
        </w:rPr>
        <w:t xml:space="preserve"> an insect?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Butterfly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Ant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Cockroach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Scorpion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657591">
        <w:rPr>
          <w:rFonts w:ascii="Arial" w:hAnsi="Arial" w:cs="Arial"/>
        </w:rPr>
        <w:lastRenderedPageBreak/>
        <w:t xml:space="preserve">Animals with </w:t>
      </w:r>
      <w:r w:rsidRPr="00AE3C1B">
        <w:rPr>
          <w:rFonts w:ascii="Arial" w:hAnsi="Arial" w:cs="Arial"/>
          <w:b/>
        </w:rPr>
        <w:t>backbones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invertebrates.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Animals that </w:t>
      </w:r>
      <w:r w:rsidRPr="00AE3C1B">
        <w:rPr>
          <w:rFonts w:ascii="Arial" w:hAnsi="Arial" w:cs="Arial"/>
          <w:b/>
        </w:rPr>
        <w:t>breathe air</w:t>
      </w:r>
      <w:r w:rsidRPr="00657591">
        <w:rPr>
          <w:rFonts w:ascii="Arial" w:hAnsi="Arial" w:cs="Arial"/>
        </w:rPr>
        <w:t xml:space="preserve"> and have </w:t>
      </w:r>
      <w:r w:rsidRPr="00AE3C1B">
        <w:rPr>
          <w:rFonts w:ascii="Arial" w:hAnsi="Arial" w:cs="Arial"/>
          <w:b/>
        </w:rPr>
        <w:t>dry scales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fish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E3C1B">
        <w:rPr>
          <w:rFonts w:ascii="Arial" w:hAnsi="Arial" w:cs="Arial"/>
          <w:b/>
        </w:rPr>
        <w:t>Monotremes</w:t>
      </w:r>
      <w:proofErr w:type="spellEnd"/>
      <w:r w:rsidRPr="00AE3C1B">
        <w:rPr>
          <w:rFonts w:ascii="Arial" w:hAnsi="Arial" w:cs="Arial"/>
          <w:b/>
        </w:rPr>
        <w:t xml:space="preserve">, marsupials and </w:t>
      </w:r>
      <w:proofErr w:type="spellStart"/>
      <w:r w:rsidRPr="00AE3C1B">
        <w:rPr>
          <w:rFonts w:ascii="Arial" w:hAnsi="Arial" w:cs="Arial"/>
          <w:b/>
        </w:rPr>
        <w:t>placentals</w:t>
      </w:r>
      <w:proofErr w:type="spellEnd"/>
      <w:r w:rsidRPr="00657591">
        <w:rPr>
          <w:rFonts w:ascii="Arial" w:hAnsi="Arial" w:cs="Arial"/>
        </w:rPr>
        <w:t xml:space="preserve"> are types of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20F70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6944" behindDoc="1" locked="0" layoutInCell="1" allowOverlap="1" wp14:anchorId="0F4A68AD" wp14:editId="349E69C0">
            <wp:simplePos x="0" y="0"/>
            <wp:positionH relativeFrom="margin">
              <wp:posOffset>2714625</wp:posOffset>
            </wp:positionH>
            <wp:positionV relativeFrom="paragraph">
              <wp:posOffset>5080</wp:posOffset>
            </wp:positionV>
            <wp:extent cx="1600200" cy="1650206"/>
            <wp:effectExtent l="0" t="0" r="0" b="762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9" cy="16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74B57" w:rsidRPr="00657591" w:rsidRDefault="00A6134B" w:rsidP="00A6134B">
      <w:pPr>
        <w:ind w:left="360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</w:t>
      </w:r>
      <w:r w:rsidR="00B74B57">
        <w:rPr>
          <w:rFonts w:ascii="Arial" w:hAnsi="Arial" w:cs="Arial"/>
          <w:b/>
          <w:sz w:val="36"/>
          <w:szCs w:val="36"/>
        </w:rPr>
        <w:t>Classification</w:t>
      </w:r>
      <w:r w:rsidR="00B74B57"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:rsidR="00B20F70" w:rsidRDefault="00B20F70" w:rsidP="00B74B57">
      <w:pPr>
        <w:jc w:val="center"/>
        <w:rPr>
          <w:rFonts w:cs="Calibri"/>
        </w:rPr>
      </w:pPr>
    </w:p>
    <w:p w:rsidR="00B74B57" w:rsidRPr="00571001" w:rsidRDefault="00B74B57" w:rsidP="00B20F70">
      <w:pPr>
        <w:rPr>
          <w:rFonts w:cs="Calibri"/>
        </w:rPr>
      </w:pPr>
    </w:p>
    <w:p w:rsidR="00B20F70" w:rsidRPr="000C1EEA" w:rsidRDefault="00B20F70" w:rsidP="00B20F70">
      <w:pPr>
        <w:rPr>
          <w:rFonts w:cs="Calibri"/>
          <w:b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 xml:space="preserve">NAME:  </w:t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</w:p>
    <w:p w:rsidR="00B20F70" w:rsidRPr="000C1EEA" w:rsidRDefault="00B20F70" w:rsidP="00B20F70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:rsidR="00B20F70" w:rsidRDefault="00B20F70" w:rsidP="00B20F70">
      <w:pPr>
        <w:rPr>
          <w:rFonts w:cs="Calibri"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:rsidR="00B20F70" w:rsidRDefault="00B20F70" w:rsidP="00B20F70">
      <w:pPr>
        <w:rPr>
          <w:rFonts w:cs="Calibri"/>
          <w:u w:val="single"/>
        </w:rPr>
      </w:pPr>
    </w:p>
    <w:p w:rsidR="001D3C0A" w:rsidRDefault="001D3C0A" w:rsidP="00B20F70">
      <w:pPr>
        <w:rPr>
          <w:rFonts w:cs="Calibri"/>
          <w:u w:val="single"/>
        </w:rPr>
      </w:pPr>
    </w:p>
    <w:p w:rsidR="001D3C0A" w:rsidRDefault="001D3C0A" w:rsidP="00B20F70">
      <w:pPr>
        <w:rPr>
          <w:rFonts w:cs="Calibri"/>
          <w:u w:val="single"/>
        </w:rPr>
      </w:pPr>
    </w:p>
    <w:p w:rsidR="00B20F70" w:rsidRDefault="00B20F70" w:rsidP="00B20F70">
      <w:pPr>
        <w:rPr>
          <w:rFonts w:cs="Calibri"/>
          <w:u w:val="single"/>
        </w:rPr>
      </w:pPr>
    </w:p>
    <w:p w:rsidR="00B20F70" w:rsidRDefault="00B20F70" w:rsidP="00B20F70">
      <w:pPr>
        <w:rPr>
          <w:rFonts w:cs="Calibri"/>
          <w:u w:val="single"/>
        </w:rPr>
      </w:pPr>
    </w:p>
    <w:p w:rsidR="00B20F70" w:rsidRPr="000C1EEA" w:rsidRDefault="00B20F70" w:rsidP="00B20F70">
      <w:pPr>
        <w:rPr>
          <w:rFonts w:cs="Calibri"/>
          <w:u w:val="single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/18</w:t>
                            </w:r>
                          </w:p>
                          <w:p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67pt;margin-top:28.7pt;width:1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">
                <v:textbox>
                  <w:txbxContent>
                    <w:p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/18</w:t>
                      </w:r>
                    </w:p>
                    <w:p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/10</w:t>
                            </w:r>
                          </w:p>
                          <w:p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56pt;margin-top:28.7pt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PW910UlAgAAWAQAAA4AAAAAAAAAAAAAAAAALgIAAGRycy9lMm9E&#10;b2MueG1sUEsBAi0AFAAGAAgAAAAhAD1BihTgAAAACgEAAA8AAAAAAAAAAAAAAAAAfwQAAGRycy9k&#10;b3ducmV2LnhtbFBLBQYAAAAABAAEAPMAAACMBQAAAAA=&#10;">
                <v:textbox>
                  <w:txbxContent>
                    <w:p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/10</w:t>
                      </w:r>
                    </w:p>
                    <w:p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7968D6" w:rsidRDefault="001D3C0A" w:rsidP="001D3C0A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282pt;margin-top:27.95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">
                <v:textbox>
                  <w:txbxContent>
                    <w:p w:rsidR="00B20F70" w:rsidRDefault="00B20F70" w:rsidP="00B20F70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Pr="007968D6" w:rsidRDefault="001D3C0A" w:rsidP="001D3C0A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/28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B20F70" w:rsidRPr="00571001" w:rsidRDefault="00B20F70" w:rsidP="00B20F70">
      <w:pPr>
        <w:jc w:val="center"/>
        <w:rPr>
          <w:rFonts w:cs="Calibri"/>
          <w:sz w:val="28"/>
          <w:szCs w:val="28"/>
        </w:rPr>
      </w:pPr>
    </w:p>
    <w:p w:rsidR="00B20F70" w:rsidRPr="00571001" w:rsidRDefault="00B20F70" w:rsidP="00B20F70">
      <w:pPr>
        <w:jc w:val="center"/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SECTION 2:  WRITTEN ANSWER 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List the </w:t>
      </w:r>
      <w:r w:rsidRPr="00AE3C1B">
        <w:rPr>
          <w:rFonts w:ascii="Arial" w:hAnsi="Arial" w:cs="Arial"/>
          <w:b/>
        </w:rPr>
        <w:t>7 life processes</w:t>
      </w:r>
      <w:r w:rsidRPr="00657591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 xml:space="preserve">at all living things undergo 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ind w:left="720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  <w:r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>
        <w:rPr>
          <w:rFonts w:ascii="Arial" w:hAnsi="Arial" w:cs="Arial"/>
        </w:rPr>
        <w:t>(1 mark each: ____ / 7 marks)</w:t>
      </w:r>
    </w:p>
    <w:p w:rsidR="001D3C0A" w:rsidRDefault="001D3C0A" w:rsidP="001D3C0A">
      <w:pPr>
        <w:pStyle w:val="ListParagraph"/>
        <w:rPr>
          <w:rFonts w:ascii="Arial" w:hAnsi="Arial" w:cs="Arial"/>
        </w:rPr>
      </w:pPr>
    </w:p>
    <w:p w:rsidR="001D3C0A" w:rsidRDefault="001D3C0A" w:rsidP="001D3C0A">
      <w:pPr>
        <w:ind w:left="1080"/>
        <w:rPr>
          <w:rFonts w:ascii="Arial" w:hAnsi="Arial" w:cs="Arial"/>
        </w:rPr>
      </w:pP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Pr="00FA7352">
        <w:rPr>
          <w:sz w:val="24"/>
          <w:szCs w:val="24"/>
        </w:rPr>
        <w:t xml:space="preserve">) The dichotomous key below shows one way of presenting information on the plant 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 xml:space="preserve">      kingdom.  Use the key to answer the questions that follow.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  <w:r w:rsidRPr="00FA7352"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896" behindDoc="0" locked="0" layoutInCell="1" allowOverlap="1" wp14:anchorId="31E10AB0" wp14:editId="2163CCF1">
                <wp:simplePos x="0" y="0"/>
                <wp:positionH relativeFrom="character">
                  <wp:posOffset>-226060</wp:posOffset>
                </wp:positionH>
                <wp:positionV relativeFrom="line">
                  <wp:posOffset>173355</wp:posOffset>
                </wp:positionV>
                <wp:extent cx="6515100" cy="3611245"/>
                <wp:effectExtent l="0" t="0" r="0" b="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97232" y="67458"/>
                            <a:ext cx="1520636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7488" y="752830"/>
                            <a:ext cx="1519744" cy="34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908168" y="752830"/>
                            <a:ext cx="1519744" cy="345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57104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85656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45528" y="2124473"/>
                            <a:ext cx="760764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/>
                        <wps:spPr bwMode="auto">
                          <a:xfrm>
                            <a:off x="1737360" y="524373"/>
                            <a:ext cx="3039488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/>
                        <wps:spPr bwMode="auto">
                          <a:xfrm flipV="1">
                            <a:off x="1737360" y="524373"/>
                            <a:ext cx="0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/>
                        <wps:spPr bwMode="auto">
                          <a:xfrm flipV="1">
                            <a:off x="4776848" y="524373"/>
                            <a:ext cx="892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 flipV="1">
                            <a:off x="3257104" y="410144"/>
                            <a:ext cx="892" cy="114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/>
                        <wps:spPr bwMode="auto">
                          <a:xfrm flipV="1">
                            <a:off x="401697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"/>
                        <wps:cNvCnPr/>
                        <wps:spPr bwMode="auto">
                          <a:xfrm flipV="1">
                            <a:off x="575433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0"/>
                        <wps:cNvCnPr/>
                        <wps:spPr bwMode="auto">
                          <a:xfrm flipV="1">
                            <a:off x="5102380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/>
                        <wps:spPr bwMode="auto">
                          <a:xfrm flipV="1">
                            <a:off x="6297484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/>
                        <wps:spPr bwMode="auto">
                          <a:xfrm flipV="1">
                            <a:off x="4016976" y="1210644"/>
                            <a:ext cx="1737360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/>
                        <wps:spPr bwMode="auto">
                          <a:xfrm>
                            <a:off x="5102380" y="1896016"/>
                            <a:ext cx="1195104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"/>
                        <wps:cNvCnPr/>
                        <wps:spPr bwMode="auto">
                          <a:xfrm flipV="1">
                            <a:off x="4885656" y="1096415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"/>
                        <wps:cNvCnPr/>
                        <wps:spPr bwMode="auto">
                          <a:xfrm flipV="1">
                            <a:off x="5754336" y="1781787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3956" y="67458"/>
                            <a:ext cx="1194212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Plant Kingdom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77487" y="752830"/>
                            <a:ext cx="1757323" cy="44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Pr="00DA18C7" w:rsidRDefault="001D3C0A" w:rsidP="001D3C0A">
                              <w:r w:rsidRPr="00DA18C7">
                                <w:t>No stem, Simple roots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25784" y="752830"/>
                            <a:ext cx="1194212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Stem 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82636" y="1439101"/>
                            <a:ext cx="977488" cy="28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No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11188" y="1439101"/>
                            <a:ext cx="1196888" cy="26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Has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29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596086" y="2124473"/>
                            <a:ext cx="868680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Pr="00D11683" w:rsidRDefault="001D3C0A" w:rsidP="001D3C0A">
                              <w:pPr>
                                <w:rPr>
                                  <w:szCs w:val="22"/>
                                </w:rPr>
                              </w:pPr>
                              <w:r w:rsidRPr="00D11683">
                                <w:rPr>
                                  <w:szCs w:val="22"/>
                                </w:rPr>
                                <w:t>No 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4"/>
                        <wps:cNvCnPr/>
                        <wps:spPr bwMode="auto">
                          <a:xfrm>
                            <a:off x="1733793" y="1133292"/>
                            <a:ext cx="3567" cy="18384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/>
                        <wps:spPr bwMode="auto">
                          <a:xfrm>
                            <a:off x="4017868" y="1781787"/>
                            <a:ext cx="892" cy="125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6"/>
                        <wps:cNvCnPr/>
                        <wps:spPr bwMode="auto">
                          <a:xfrm>
                            <a:off x="5103272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/>
                        <wps:spPr bwMode="auto">
                          <a:xfrm>
                            <a:off x="6080760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2816" y="3072481"/>
                            <a:ext cx="1737360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Mosses and liverworts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104" y="3039202"/>
                            <a:ext cx="1303020" cy="34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Ferns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60124" y="3039202"/>
                            <a:ext cx="1086296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Flowering plants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646420" y="3039202"/>
                            <a:ext cx="868680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Conifers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10AB0" id="Canvas 51" o:spid="_x0000_s1029" editas="canvas" style="position:absolute;margin-left:-17.8pt;margin-top:13.65pt;width:513pt;height:284.35pt;z-index:251679744;mso-position-horizontal-relative:char;mso-position-vertical-relative:line" coordsize="65151,3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5151;height:36112;visibility:visible;mso-wrap-style:square">
                  <v:fill o:detectmouseclick="t"/>
                  <v:path o:connecttype="none"/>
                </v:shape>
                <v:rect id="Rectangle 8" o:spid="_x0000_s1031" style="position:absolute;left:24972;top:674;width:15206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9" o:spid="_x0000_s1032" style="position:absolute;left:9774;top:7528;width:15198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10" o:spid="_x0000_s1033" style="position:absolute;left:39081;top:7528;width:15198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1" o:spid="_x0000_s1034" style="position:absolute;left:32571;top:14391;width:1520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2" o:spid="_x0000_s1035" style="position:absolute;left:48856;top:14391;width:1520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3" o:spid="_x0000_s1036" style="position:absolute;left:56455;top:21244;width:760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line id="Line 14" o:spid="_x0000_s1037" style="position:absolute;visibility:visible;mso-wrap-style:square" from="17373,5243" to="47768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5" o:spid="_x0000_s1038" style="position:absolute;flip:y;visibility:visible;mso-wrap-style:square" from="17373,5243" to="17373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6" o:spid="_x0000_s1039" style="position:absolute;flip:y;visibility:visible;mso-wrap-style:square" from="47768,5243" to="47777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17" o:spid="_x0000_s1040" style="position:absolute;flip:y;visibility:visible;mso-wrap-style:square" from="32571,4101" to="32579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18" o:spid="_x0000_s1041" style="position:absolute;flip:y;visibility:visible;mso-wrap-style:square" from="40169,12106" to="4017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19" o:spid="_x0000_s1042" style="position:absolute;flip:y;visibility:visible;mso-wrap-style:square" from="57543,12106" to="5755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20" o:spid="_x0000_s1043" style="position:absolute;flip:y;visibility:visible;mso-wrap-style:square" from="51023,18960" to="51032,21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21" o:spid="_x0000_s1044" style="position:absolute;flip:y;visibility:visible;mso-wrap-style:square" from="62974,18960" to="62983,21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22" o:spid="_x0000_s1045" style="position:absolute;flip:y;visibility:visible;mso-wrap-style:square" from="40169,12106" to="57543,1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23" o:spid="_x0000_s1046" style="position:absolute;visibility:visible;mso-wrap-style:square" from="51023,18960" to="62974,18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4" o:spid="_x0000_s1047" style="position:absolute;flip:y;visibility:visible;mso-wrap-style:square" from="48856,10964" to="48865,12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25" o:spid="_x0000_s1048" style="position:absolute;flip:y;visibility:visible;mso-wrap-style:square" from="57543,17817" to="57552,18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rect id="Rectangle 26" o:spid="_x0000_s1049" style="position:absolute;left:46689;top:21244;width:7599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shape id="Text Box 27" o:spid="_x0000_s1050" type="#_x0000_t202" style="position:absolute;left:27139;top:674;width:11942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r>
                          <w:t>Plant Kingdom</w:t>
                        </w:r>
                      </w:p>
                    </w:txbxContent>
                  </v:textbox>
                </v:shape>
                <v:shape id="Text Box 28" o:spid="_x0000_s1051" type="#_x0000_t202" style="position:absolute;left:9774;top:7528;width:17574;height:4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1D3C0A" w:rsidRPr="00DA18C7" w:rsidRDefault="001D3C0A" w:rsidP="001D3C0A">
                        <w:r w:rsidRPr="00DA18C7">
                          <w:t>No stem, Simple roots</w:t>
                        </w:r>
                      </w:p>
                    </w:txbxContent>
                  </v:textbox>
                </v:shape>
                <v:shape id="Text Box 29" o:spid="_x0000_s1052" type="#_x0000_t202" style="position:absolute;left:41257;top:7528;width:11942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1D3C0A" w:rsidRDefault="001D3C0A" w:rsidP="001D3C0A">
                        <w:r>
                          <w:t>Stem present</w:t>
                        </w:r>
                      </w:p>
                    </w:txbxContent>
                  </v:textbox>
                </v:shape>
                <v:shape id="Text Box 30" o:spid="_x0000_s1053" type="#_x0000_t202" style="position:absolute;left:35826;top:14391;width:9775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No seeds</w:t>
                        </w:r>
                      </w:p>
                    </w:txbxContent>
                  </v:textbox>
                </v:shape>
                <v:shape id="Text Box 31" o:spid="_x0000_s1054" type="#_x0000_t202" style="position:absolute;left:52111;top:14391;width:11969;height:2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Has seeds</w:t>
                        </w:r>
                      </w:p>
                    </w:txbxContent>
                  </v:textbox>
                </v:shape>
                <v:shape id="Text Box 32" o:spid="_x0000_s1055" type="#_x0000_t202" style="position:absolute;left:46689;top:21244;width:7599;height:2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Flowers</w:t>
                        </w:r>
                      </w:p>
                    </w:txbxContent>
                  </v:textbox>
                </v:shape>
                <v:shape id="Text Box 33" o:spid="_x0000_s1056" type="#_x0000_t202" style="position:absolute;left:55960;top:21244;width:868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1D3C0A" w:rsidRPr="00D11683" w:rsidRDefault="001D3C0A" w:rsidP="001D3C0A">
                        <w:pPr>
                          <w:rPr>
                            <w:szCs w:val="22"/>
                          </w:rPr>
                        </w:pPr>
                        <w:r w:rsidRPr="00D11683">
                          <w:rPr>
                            <w:szCs w:val="22"/>
                          </w:rPr>
                          <w:t>No flowers</w:t>
                        </w:r>
                      </w:p>
                    </w:txbxContent>
                  </v:textbox>
                </v:shape>
                <v:line id="Line 34" o:spid="_x0000_s1057" style="position:absolute;visibility:visible;mso-wrap-style:square" from="17337,11332" to="17373,2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35" o:spid="_x0000_s1058" style="position:absolute;visibility:visible;mso-wrap-style:square" from="40178,17817" to="40187,3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36" o:spid="_x0000_s1059" style="position:absolute;visibility:visible;mso-wrap-style:square" from="51032,24680" to="51041,3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37" o:spid="_x0000_s1060" style="position:absolute;visibility:visible;mso-wrap-style:square" from="60807,24680" to="60816,3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v:shape id="Text Box 38" o:spid="_x0000_s1061" type="#_x0000_t202" style="position:absolute;left:8428;top:30724;width:17373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r>
                          <w:t>Mosses and liverworts</w:t>
                        </w:r>
                      </w:p>
                    </w:txbxContent>
                  </v:textbox>
                </v:shape>
                <v:shape id="Text Box 39" o:spid="_x0000_s1062" type="#_x0000_t202" style="position:absolute;left:32571;top:30392;width:13030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Ferns</w:t>
                        </w:r>
                      </w:p>
                    </w:txbxContent>
                  </v:textbox>
                </v:shape>
                <v:shape id="Text Box 40" o:spid="_x0000_s1063" type="#_x0000_t202" style="position:absolute;left:45601;top:30392;width:10863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Flowering plants</w:t>
                        </w:r>
                      </w:p>
                    </w:txbxContent>
                  </v:textbox>
                </v:shape>
                <v:shape id="Text Box 41" o:spid="_x0000_s1064" type="#_x0000_t202" style="position:absolute;left:56464;top:30392;width:8687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Conifers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  <w:highlight w:val="yellow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b/>
          <w:bCs/>
          <w:iCs/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>List one similarity and one difference between flowering plants and conifers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1440"/>
        <w:jc w:val="right"/>
        <w:rPr>
          <w:sz w:val="24"/>
          <w:szCs w:val="24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Similarity </w:t>
      </w:r>
    </w:p>
    <w:p w:rsidR="001D3C0A" w:rsidRPr="00FA7352" w:rsidRDefault="001D3C0A" w:rsidP="001D3C0A">
      <w:pPr>
        <w:rPr>
          <w:rFonts w:ascii="Arial" w:hAnsi="Arial" w:cs="Arial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Difference </w:t>
      </w:r>
    </w:p>
    <w:p w:rsidR="001D3C0A" w:rsidRPr="00FA7352" w:rsidRDefault="001D3C0A" w:rsidP="001D3C0A">
      <w:pPr>
        <w:rPr>
          <w:rFonts w:ascii="Arial" w:hAnsi="Arial" w:cs="Arial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:rsidR="001D3C0A" w:rsidRDefault="001D3C0A" w:rsidP="008D4FF1">
      <w:pPr>
        <w:pStyle w:val="ListParagraph"/>
        <w:rPr>
          <w:rFonts w:ascii="Arial" w:hAnsi="Arial" w:cs="Arial"/>
        </w:rPr>
      </w:pPr>
    </w:p>
    <w:p w:rsidR="001D3C0A" w:rsidRDefault="001D3C0A" w:rsidP="001D3C0A">
      <w:pPr>
        <w:ind w:left="1080"/>
        <w:rPr>
          <w:rFonts w:ascii="Arial" w:hAnsi="Arial" w:cs="Arial"/>
        </w:rPr>
      </w:pPr>
    </w:p>
    <w:p w:rsidR="00FA7352" w:rsidRPr="00FA7352" w:rsidRDefault="001D3C0A" w:rsidP="001D3C0A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7352" w:rsidRPr="00FA7352">
        <w:rPr>
          <w:rFonts w:ascii="Arial" w:hAnsi="Arial" w:cs="Arial"/>
        </w:rPr>
        <w:t>) Use the key below to classify the animals pictured here.                                  (4 marks)</w:t>
      </w:r>
    </w:p>
    <w:p w:rsidR="00FA7352" w:rsidRPr="00FA7352" w:rsidRDefault="00FA7352" w:rsidP="00FA7352">
      <w:pPr>
        <w:rPr>
          <w:rFonts w:ascii="Arial" w:hAnsi="Arial" w:cs="Arial"/>
        </w:rPr>
      </w:pPr>
    </w:p>
    <w:p w:rsidR="00FA7352" w:rsidRPr="00FA7352" w:rsidRDefault="00FA7352" w:rsidP="00FA7352">
      <w:pPr>
        <w:rPr>
          <w:rFonts w:ascii="Arial" w:hAnsi="Arial" w:cs="Arial"/>
          <w:b/>
        </w:rPr>
      </w:pP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KEY</w:t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ANIMAL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0560" behindDoc="0" locked="0" layoutInCell="1" allowOverlap="1" wp14:anchorId="3F171AF3" wp14:editId="7471B357">
            <wp:simplePos x="0" y="0"/>
            <wp:positionH relativeFrom="column">
              <wp:posOffset>-150495</wp:posOffset>
            </wp:positionH>
            <wp:positionV relativeFrom="paragraph">
              <wp:posOffset>97155</wp:posOffset>
            </wp:positionV>
            <wp:extent cx="3902075" cy="2750820"/>
            <wp:effectExtent l="0" t="0" r="317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brate K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1584" behindDoc="0" locked="0" layoutInCell="1" allowOverlap="1" wp14:anchorId="7562A9C1" wp14:editId="65175090">
            <wp:simplePos x="0" y="0"/>
            <wp:positionH relativeFrom="column">
              <wp:posOffset>5018405</wp:posOffset>
            </wp:positionH>
            <wp:positionV relativeFrom="paragraph">
              <wp:posOffset>4445</wp:posOffset>
            </wp:positionV>
            <wp:extent cx="1257300" cy="748030"/>
            <wp:effectExtent l="0" t="0" r="1270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352" w:rsidRPr="00D87AB5">
        <w:rPr>
          <w:rFonts w:asciiTheme="majorHAnsi" w:hAnsiTheme="majorHAnsi" w:cstheme="majorHAnsi"/>
        </w:rPr>
        <w:tab/>
      </w:r>
    </w:p>
    <w:p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I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3632" behindDoc="0" locked="0" layoutInCell="1" allowOverlap="1" wp14:anchorId="53B0A1F7" wp14:editId="3A425434">
            <wp:simplePos x="0" y="0"/>
            <wp:positionH relativeFrom="column">
              <wp:posOffset>5073650</wp:posOffset>
            </wp:positionH>
            <wp:positionV relativeFrom="paragraph">
              <wp:posOffset>163195</wp:posOffset>
            </wp:positionV>
            <wp:extent cx="1202055" cy="749300"/>
            <wp:effectExtent l="0" t="0" r="0" b="1270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  II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2608" behindDoc="0" locked="0" layoutInCell="1" allowOverlap="1" wp14:anchorId="7766DF00" wp14:editId="40860407">
            <wp:simplePos x="0" y="0"/>
            <wp:positionH relativeFrom="column">
              <wp:posOffset>5048250</wp:posOffset>
            </wp:positionH>
            <wp:positionV relativeFrom="paragraph">
              <wp:posOffset>165100</wp:posOffset>
            </wp:positionV>
            <wp:extent cx="1041400" cy="82296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c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 xml:space="preserve">  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</w:t>
      </w:r>
      <w:r w:rsidRPr="00D87AB5">
        <w:rPr>
          <w:rFonts w:asciiTheme="majorHAnsi" w:hAnsiTheme="majorHAnsi" w:cstheme="majorHAnsi"/>
          <w:b/>
        </w:rPr>
        <w:t xml:space="preserve">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  </w:t>
      </w:r>
      <w:r w:rsidRPr="00D87AB5">
        <w:rPr>
          <w:rFonts w:asciiTheme="majorHAnsi" w:hAnsiTheme="majorHAnsi" w:cstheme="majorHAnsi"/>
          <w:b/>
        </w:rPr>
        <w:t xml:space="preserve">  III</w:t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4656" behindDoc="0" locked="0" layoutInCell="1" allowOverlap="1" wp14:anchorId="38E00E83" wp14:editId="06997722">
            <wp:simplePos x="0" y="0"/>
            <wp:positionH relativeFrom="column">
              <wp:posOffset>5143500</wp:posOffset>
            </wp:positionH>
            <wp:positionV relativeFrom="paragraph">
              <wp:posOffset>122555</wp:posOffset>
            </wp:positionV>
            <wp:extent cx="1308100" cy="1080135"/>
            <wp:effectExtent l="0" t="0" r="12700" b="1206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mo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    </w:t>
      </w:r>
      <w:r w:rsidRPr="00D87AB5">
        <w:rPr>
          <w:rFonts w:asciiTheme="majorHAnsi" w:hAnsiTheme="majorHAnsi" w:cstheme="majorHAnsi"/>
          <w:b/>
        </w:rPr>
        <w:t>IV</w:t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521" w:tblpY="11251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ANIMAL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GROUP (A,B,C,D or E)</w:t>
            </w: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IV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</w:tbl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FA7352">
      <w:pPr>
        <w:rPr>
          <w:rFonts w:asciiTheme="majorHAnsi" w:hAnsiTheme="majorHAnsi" w:cstheme="majorHAnsi"/>
        </w:rPr>
      </w:pPr>
    </w:p>
    <w:p w:rsidR="00F4016F" w:rsidRDefault="00F4016F" w:rsidP="00F4016F">
      <w:pPr>
        <w:ind w:left="426" w:hanging="142"/>
        <w:rPr>
          <w:rFonts w:ascii="Arial" w:hAnsi="Arial" w:cs="Arial"/>
        </w:rPr>
      </w:pPr>
      <w:r>
        <w:rPr>
          <w:rFonts w:ascii="Arial" w:hAnsi="Arial" w:cs="Arial"/>
        </w:rPr>
        <w:t>4) Use the key to identify the species name of each of the smileys below then write their name under the correct picture.</w:t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  <w:t>(5 marks)</w:t>
      </w:r>
    </w:p>
    <w:p w:rsidR="00F4016F" w:rsidRDefault="00F4016F" w:rsidP="00F4016F">
      <w:pPr>
        <w:ind w:left="426" w:hanging="142"/>
        <w:rPr>
          <w:rFonts w:ascii="Arial" w:hAnsi="Arial" w:cs="Arial"/>
        </w:rPr>
      </w:pPr>
    </w:p>
    <w:tbl>
      <w:tblPr>
        <w:tblW w:w="1013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"/>
        <w:gridCol w:w="9703"/>
      </w:tblGrid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Teeth Visible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2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Teeth not visible....................................................go to 4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wide, toothy smile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......................................</w:t>
            </w:r>
            <w:proofErr w:type="spellStart"/>
            <w:r w:rsidRPr="00EF083B"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 w:rsidRPr="00EF083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F083B">
              <w:rPr>
                <w:rFonts w:ascii="Arial" w:hAnsi="Arial" w:cs="Arial"/>
                <w:i/>
                <w:sz w:val="20"/>
                <w:szCs w:val="20"/>
              </w:rPr>
              <w:t>toothyus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b. </w:t>
            </w:r>
            <w:r>
              <w:rPr>
                <w:rFonts w:ascii="Arial" w:hAnsi="Arial" w:cs="Arial"/>
                <w:sz w:val="20"/>
                <w:szCs w:val="20"/>
              </w:rPr>
              <w:t>Is not smiling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...........................................go to 3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Visibly crying.........................................................</w:t>
            </w:r>
            <w:r w:rsidRPr="00EF083B">
              <w:rPr>
                <w:rFonts w:ascii="Arial" w:hAnsi="Arial" w:cs="Arial"/>
                <w:i/>
                <w:sz w:val="20"/>
                <w:szCs w:val="20"/>
              </w:rPr>
              <w:t xml:space="preserve">Smilus </w:t>
            </w:r>
            <w:proofErr w:type="spellStart"/>
            <w:r w:rsidRPr="00EF083B">
              <w:rPr>
                <w:rFonts w:ascii="Arial" w:hAnsi="Arial" w:cs="Arial"/>
                <w:i/>
                <w:sz w:val="20"/>
                <w:szCs w:val="20"/>
              </w:rPr>
              <w:t>dramaticus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Frowning……........................................................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Smilus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upsettus</w:t>
            </w:r>
            <w:proofErr w:type="spellEnd"/>
          </w:p>
          <w:p w:rsidR="00F4016F" w:rsidRPr="00EF083B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are symmetrical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go to 5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</w:t>
            </w:r>
            <w:r>
              <w:rPr>
                <w:rFonts w:ascii="Arial" w:hAnsi="Arial" w:cs="Arial"/>
                <w:sz w:val="20"/>
                <w:szCs w:val="20"/>
              </w:rPr>
              <w:t xml:space="preserve"> Eyes not symmetrical…........................................go to 8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5. </w:t>
            </w:r>
          </w:p>
        </w:tc>
        <w:tc>
          <w:tcPr>
            <w:tcW w:w="9703" w:type="dxa"/>
            <w:vAlign w:val="center"/>
          </w:tcPr>
          <w:p w:rsidR="00F4016F" w:rsidRPr="00EF083B" w:rsidRDefault="00F4016F" w:rsidP="007460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shaped like hearts ………………………….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valentinus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Eyes shaped as ovals …………………………….go to 6</w:t>
            </w:r>
          </w:p>
          <w:p w:rsidR="00F4016F" w:rsidRPr="00C3357E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Smiling, happy face…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</w:t>
            </w:r>
            <w:r>
              <w:rPr>
                <w:rFonts w:ascii="Arial" w:hAnsi="Arial" w:cs="Arial"/>
                <w:sz w:val="20"/>
                <w:szCs w:val="20"/>
              </w:rPr>
              <w:t>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traditionalis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Not happy, frowning or other……………………..go to 7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7. </w:t>
            </w:r>
          </w:p>
        </w:tc>
        <w:tc>
          <w:tcPr>
            <w:tcW w:w="9703" w:type="dxa"/>
            <w:vAlign w:val="center"/>
          </w:tcPr>
          <w:p w:rsidR="00F4016F" w:rsidRPr="00C3357E" w:rsidRDefault="00F4016F" w:rsidP="007460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Mouth curved down, frowning ............................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saddus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Mouth is a small circle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suprisus</w:t>
            </w:r>
            <w:proofErr w:type="spellEnd"/>
          </w:p>
          <w:p w:rsidR="00F4016F" w:rsidRPr="00C3357E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pirate eye patch........................................</w:t>
            </w:r>
            <w:proofErr w:type="spellStart"/>
            <w:r w:rsidRPr="00C3357E"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 w:rsidRPr="00C3357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357E">
              <w:rPr>
                <w:rFonts w:ascii="Arial" w:hAnsi="Arial" w:cs="Arial"/>
                <w:i/>
                <w:sz w:val="20"/>
                <w:szCs w:val="20"/>
              </w:rPr>
              <w:t>piratus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Does not have eye patch 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9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One eye is much larger than the other eye.......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muttus</w:t>
            </w:r>
            <w:proofErr w:type="spellEnd"/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b. One eye is winking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winkus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</w:tbl>
    <w:p w:rsidR="00F4016F" w:rsidRDefault="00F4016F" w:rsidP="00F4016F"/>
    <w:p w:rsidR="00F4016F" w:rsidRPr="00604FB1" w:rsidRDefault="00F4016F" w:rsidP="00F4016F"/>
    <w:p w:rsidR="00F4016F" w:rsidRPr="00604FB1" w:rsidRDefault="00F4016F" w:rsidP="00F4016F"/>
    <w:p w:rsidR="00F4016F" w:rsidRPr="00604FB1" w:rsidRDefault="00F4016F" w:rsidP="00F4016F"/>
    <w:p w:rsidR="00F4016F" w:rsidRDefault="00F4016F" w:rsidP="00F4016F">
      <w:r>
        <w:rPr>
          <w:noProof/>
        </w:rPr>
        <w:drawing>
          <wp:anchor distT="0" distB="0" distL="114300" distR="114300" simplePos="0" relativeHeight="251655680" behindDoc="1" locked="0" layoutInCell="1" allowOverlap="1" wp14:anchorId="137AA456" wp14:editId="62FF385A">
            <wp:simplePos x="0" y="0"/>
            <wp:positionH relativeFrom="column">
              <wp:posOffset>1303020</wp:posOffset>
            </wp:positionH>
            <wp:positionV relativeFrom="paragraph">
              <wp:posOffset>146685</wp:posOffset>
            </wp:positionV>
            <wp:extent cx="7048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16" y="21046"/>
                <wp:lineTo x="21016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016F" w:rsidRDefault="00336A06" w:rsidP="00F4016F">
      <w:r>
        <w:rPr>
          <w:noProof/>
          <w:sz w:val="2"/>
          <w:szCs w:val="2"/>
        </w:rPr>
        <w:drawing>
          <wp:anchor distT="0" distB="0" distL="114300" distR="114300" simplePos="0" relativeHeight="251659776" behindDoc="1" locked="0" layoutInCell="1" allowOverlap="1" wp14:anchorId="21AF6192" wp14:editId="603EE60B">
            <wp:simplePos x="0" y="0"/>
            <wp:positionH relativeFrom="column">
              <wp:posOffset>4038600</wp:posOffset>
            </wp:positionH>
            <wp:positionV relativeFrom="paragraph">
              <wp:posOffset>8255</wp:posOffset>
            </wp:positionV>
            <wp:extent cx="6953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04" y="21046"/>
                <wp:lineTo x="21304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58752" behindDoc="1" locked="0" layoutInCell="1" allowOverlap="1" wp14:anchorId="29F2B61C" wp14:editId="5F411794">
            <wp:simplePos x="0" y="0"/>
            <wp:positionH relativeFrom="margin">
              <wp:posOffset>2642870</wp:posOffset>
            </wp:positionH>
            <wp:positionV relativeFrom="paragraph">
              <wp:posOffset>9525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60800" behindDoc="1" locked="0" layoutInCell="1" allowOverlap="1" wp14:anchorId="5F326693" wp14:editId="2B95FF21">
            <wp:simplePos x="0" y="0"/>
            <wp:positionH relativeFrom="column">
              <wp:posOffset>5227320</wp:posOffset>
            </wp:positionH>
            <wp:positionV relativeFrom="paragraph">
              <wp:posOffset>9525</wp:posOffset>
            </wp:positionV>
            <wp:extent cx="7143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12" y="21046"/>
                <wp:lineTo x="21312" y="0"/>
                <wp:lineTo x="0" y="0"/>
              </wp:wrapPolygon>
            </wp:wrapTight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57728" behindDoc="1" locked="0" layoutInCell="1" allowOverlap="1" wp14:anchorId="0A90E782" wp14:editId="740E208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33425" cy="749766"/>
            <wp:effectExtent l="0" t="0" r="0" b="0"/>
            <wp:wrapTight wrapText="bothSides">
              <wp:wrapPolygon edited="0">
                <wp:start x="0" y="0"/>
                <wp:lineTo x="0" y="20868"/>
                <wp:lineTo x="20758" y="20868"/>
                <wp:lineTo x="20758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"/>
                    <a:stretch/>
                  </pic:blipFill>
                  <pic:spPr bwMode="auto">
                    <a:xfrm>
                      <a:off x="0" y="0"/>
                      <a:ext cx="733425" cy="7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16F" w:rsidRDefault="00F4016F" w:rsidP="00F4016F"/>
    <w:p w:rsidR="00F4016F" w:rsidRPr="00604FB1" w:rsidRDefault="00F4016F" w:rsidP="00F4016F"/>
    <w:p w:rsidR="00F4016F" w:rsidRPr="00604FB1" w:rsidRDefault="00F4016F" w:rsidP="00F4016F"/>
    <w:p w:rsidR="00F4016F" w:rsidRPr="00604FB1" w:rsidRDefault="00F4016F" w:rsidP="00F4016F"/>
    <w:p w:rsidR="00F4016F" w:rsidRDefault="00F4016F" w:rsidP="00F4016F"/>
    <w:p w:rsidR="00F4016F" w:rsidRDefault="00F4016F" w:rsidP="00F4016F">
      <w:r>
        <w:t>----------------</w:t>
      </w:r>
      <w:r>
        <w:tab/>
        <w:t xml:space="preserve">         -----------------</w:t>
      </w:r>
      <w:r>
        <w:tab/>
        <w:t xml:space="preserve">         --------------</w:t>
      </w:r>
      <w:r>
        <w:tab/>
        <w:t xml:space="preserve">         ----------------</w:t>
      </w:r>
      <w:r>
        <w:tab/>
        <w:t xml:space="preserve">    ---------------</w:t>
      </w:r>
    </w:p>
    <w:p w:rsidR="00F4016F" w:rsidRDefault="00F4016F" w:rsidP="00F4016F"/>
    <w:p w:rsidR="00F4016F" w:rsidRPr="00604FB1" w:rsidRDefault="00F4016F" w:rsidP="00F4016F">
      <w:r>
        <w:t>----------------            ----------------              --------------                  ----------------         ---------------</w:t>
      </w:r>
    </w:p>
    <w:p w:rsidR="00F4016F" w:rsidRPr="00657591" w:rsidRDefault="00F4016F" w:rsidP="00F4016F">
      <w:pPr>
        <w:ind w:left="426" w:hanging="142"/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8476A8" w:rsidRDefault="008D4FF1" w:rsidP="008D4FF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476A8">
        <w:rPr>
          <w:rFonts w:ascii="Arial" w:hAnsi="Arial" w:cs="Arial"/>
          <w:b/>
        </w:rPr>
        <w:t>END OF</w:t>
      </w:r>
      <w:r w:rsidR="001D3C0A">
        <w:rPr>
          <w:rFonts w:ascii="Arial" w:hAnsi="Arial" w:cs="Arial"/>
          <w:b/>
        </w:rPr>
        <w:t xml:space="preserve"> TEST</w:t>
      </w:r>
    </w:p>
    <w:p w:rsidR="00384C52" w:rsidRDefault="00384C52"/>
    <w:sectPr w:rsidR="00384C52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3BFF"/>
    <w:multiLevelType w:val="hybridMultilevel"/>
    <w:tmpl w:val="0F78BE4E"/>
    <w:lvl w:ilvl="0" w:tplc="CFFEC9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F1"/>
    <w:rsid w:val="001D3C0A"/>
    <w:rsid w:val="00336A06"/>
    <w:rsid w:val="00384C52"/>
    <w:rsid w:val="005E217E"/>
    <w:rsid w:val="008D4FF1"/>
    <w:rsid w:val="009958A4"/>
    <w:rsid w:val="009B3A1A"/>
    <w:rsid w:val="009D4A2F"/>
    <w:rsid w:val="00A6134B"/>
    <w:rsid w:val="00B20F70"/>
    <w:rsid w:val="00B74B57"/>
    <w:rsid w:val="00F4016F"/>
    <w:rsid w:val="00F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3A1F"/>
  <w15:docId w15:val="{4C418697-53CF-4E16-80A7-B3DB809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F1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FA7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FA7352"/>
    <w:pPr>
      <w:numPr>
        <w:numId w:val="4"/>
      </w:numPr>
      <w:spacing w:before="40" w:after="80"/>
    </w:pPr>
    <w:rPr>
      <w:szCs w:val="20"/>
      <w:lang w:eastAsia="en-US"/>
    </w:rPr>
  </w:style>
  <w:style w:type="paragraph" w:styleId="Header">
    <w:name w:val="header"/>
    <w:basedOn w:val="Normal"/>
    <w:link w:val="HeaderChar"/>
    <w:rsid w:val="00FA7352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FA7352"/>
    <w:rPr>
      <w:rFonts w:ascii="Arial" w:eastAsia="Times New Roman" w:hAnsi="Arial" w:cs="Arial"/>
      <w:sz w:val="16"/>
      <w:szCs w:val="32"/>
      <w:lang w:eastAsia="en-AU"/>
    </w:rPr>
  </w:style>
  <w:style w:type="paragraph" w:customStyle="1" w:styleId="Style31">
    <w:name w:val="Style 31"/>
    <w:basedOn w:val="Normal"/>
    <w:rsid w:val="00B20F70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B20F70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3D7EC-2C38-428A-A144-BD3C0027E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2871505B</Template>
  <TotalTime>1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CLARK Maxine [Narrogin Senior High School]</cp:lastModifiedBy>
  <cp:revision>2</cp:revision>
  <cp:lastPrinted>2019-04-07T23:19:00Z</cp:lastPrinted>
  <dcterms:created xsi:type="dcterms:W3CDTF">2020-03-18T04:45:00Z</dcterms:created>
  <dcterms:modified xsi:type="dcterms:W3CDTF">2020-03-18T04:45:00Z</dcterms:modified>
</cp:coreProperties>
</file>