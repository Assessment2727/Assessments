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22CE3" w14:textId="6024DD38" w:rsidR="185585CD" w:rsidRDefault="185585CD">
      <w:bookmarkStart w:id="0" w:name="_GoBack"/>
      <w:bookmarkEnd w:id="0"/>
      <w:r w:rsidRPr="185585CD">
        <w:rPr>
          <w:sz w:val="48"/>
          <w:szCs w:val="48"/>
        </w:rPr>
        <w:t xml:space="preserve">Bacteria growth investigation </w:t>
      </w:r>
    </w:p>
    <w:p w14:paraId="2F4F7822" w14:textId="261CF58B" w:rsidR="185585CD" w:rsidRDefault="185585CD"/>
    <w:p w14:paraId="5EFBE5C5" w14:textId="2C0DEE7C" w:rsidR="185585CD" w:rsidRDefault="354AF649" w:rsidP="354AF649">
      <w:pPr>
        <w:rPr>
          <w:b/>
          <w:bCs/>
          <w:sz w:val="28"/>
          <w:szCs w:val="28"/>
        </w:rPr>
      </w:pPr>
      <w:r w:rsidRPr="354AF649">
        <w:rPr>
          <w:b/>
          <w:bCs/>
          <w:sz w:val="28"/>
          <w:szCs w:val="28"/>
        </w:rPr>
        <w:t>Variables:</w:t>
      </w:r>
    </w:p>
    <w:p w14:paraId="51E5B37C" w14:textId="07BC690A" w:rsidR="354AF649" w:rsidRDefault="354AF649" w:rsidP="354AF649">
      <w:pPr>
        <w:ind w:firstLine="720"/>
        <w:rPr>
          <w:sz w:val="28"/>
          <w:szCs w:val="28"/>
        </w:rPr>
      </w:pPr>
      <w:r w:rsidRPr="354AF649">
        <w:rPr>
          <w:sz w:val="28"/>
          <w:szCs w:val="28"/>
        </w:rPr>
        <w:t>Independent – What are you changing?</w:t>
      </w:r>
    </w:p>
    <w:p w14:paraId="7F0B7701" w14:textId="07BC690A" w:rsidR="354AF649" w:rsidRDefault="354AF649" w:rsidP="354AF649">
      <w:pPr>
        <w:ind w:firstLine="720"/>
        <w:rPr>
          <w:sz w:val="28"/>
          <w:szCs w:val="28"/>
        </w:rPr>
      </w:pPr>
      <w:r w:rsidRPr="354AF649">
        <w:rPr>
          <w:sz w:val="28"/>
          <w:szCs w:val="28"/>
        </w:rPr>
        <w:t>Dependent – What are you observing?</w:t>
      </w:r>
    </w:p>
    <w:p w14:paraId="6FD7F3BA" w14:textId="01EF9AE2" w:rsidR="354AF649" w:rsidRDefault="354AF649" w:rsidP="354AF649">
      <w:pPr>
        <w:ind w:firstLine="720"/>
        <w:rPr>
          <w:sz w:val="28"/>
          <w:szCs w:val="28"/>
        </w:rPr>
      </w:pPr>
      <w:r w:rsidRPr="354AF649">
        <w:rPr>
          <w:sz w:val="28"/>
          <w:szCs w:val="28"/>
        </w:rPr>
        <w:t>Controlled – What stayed the same for each test?</w:t>
      </w:r>
    </w:p>
    <w:p w14:paraId="5E5787A5" w14:textId="5E58E55B" w:rsidR="003953BD" w:rsidRDefault="354AF649" w:rsidP="354AF649">
      <w:pPr>
        <w:rPr>
          <w:b/>
          <w:bCs/>
          <w:sz w:val="28"/>
          <w:szCs w:val="28"/>
        </w:rPr>
      </w:pPr>
      <w:r w:rsidRPr="354AF649">
        <w:rPr>
          <w:b/>
          <w:bCs/>
          <w:sz w:val="28"/>
          <w:szCs w:val="28"/>
        </w:rPr>
        <w:t>Materials: (should be written as a list)</w:t>
      </w:r>
    </w:p>
    <w:p w14:paraId="22DCC482" w14:textId="088C46FD" w:rsidR="185585CD" w:rsidRDefault="354AF649" w:rsidP="354AF649">
      <w:pPr>
        <w:rPr>
          <w:sz w:val="28"/>
          <w:szCs w:val="28"/>
        </w:rPr>
      </w:pPr>
      <w:r w:rsidRPr="354AF649">
        <w:rPr>
          <w:sz w:val="28"/>
          <w:szCs w:val="28"/>
        </w:rPr>
        <w:t>Liquid soap, soap free soap (morning fresh), hand sanitiser, bar of soap, cold water, agar plates, sticky tape, labels, incubator, swabs, paper towel</w:t>
      </w:r>
    </w:p>
    <w:p w14:paraId="7C621F19" w14:textId="4419384E" w:rsidR="185585CD" w:rsidRDefault="185585CD" w:rsidP="354AF649">
      <w:pPr>
        <w:ind w:left="360"/>
        <w:rPr>
          <w:sz w:val="28"/>
          <w:szCs w:val="28"/>
        </w:rPr>
      </w:pPr>
    </w:p>
    <w:p w14:paraId="6AC91AC0" w14:textId="1B6458FA" w:rsidR="185585CD" w:rsidRDefault="354AF649" w:rsidP="354AF649">
      <w:pPr>
        <w:rPr>
          <w:b/>
          <w:bCs/>
          <w:sz w:val="28"/>
          <w:szCs w:val="28"/>
        </w:rPr>
      </w:pPr>
      <w:r w:rsidRPr="354AF649">
        <w:rPr>
          <w:b/>
          <w:bCs/>
          <w:sz w:val="28"/>
          <w:szCs w:val="28"/>
        </w:rPr>
        <w:t>Method: (should be written in past tense and 3</w:t>
      </w:r>
      <w:r w:rsidRPr="354AF649">
        <w:rPr>
          <w:b/>
          <w:bCs/>
          <w:sz w:val="28"/>
          <w:szCs w:val="28"/>
          <w:vertAlign w:val="superscript"/>
        </w:rPr>
        <w:t>rd</w:t>
      </w:r>
      <w:r w:rsidRPr="354AF649">
        <w:rPr>
          <w:b/>
          <w:bCs/>
          <w:sz w:val="28"/>
          <w:szCs w:val="28"/>
        </w:rPr>
        <w:t xml:space="preserve"> person)</w:t>
      </w:r>
    </w:p>
    <w:p w14:paraId="2EAEAB1C" w14:textId="08D8901B" w:rsidR="185585CD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Wash your hands with soap from sink and dry them.</w:t>
      </w:r>
    </w:p>
    <w:p w14:paraId="15D07313" w14:textId="297E7A3A" w:rsidR="354AF649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Spend the next two minutes walking around touching everything in the room.</w:t>
      </w:r>
    </w:p>
    <w:p w14:paraId="660196AC" w14:textId="34D45C18" w:rsidR="354AF649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Swab your hand in one go, then sub the swab in one of the agar plates.</w:t>
      </w:r>
    </w:p>
    <w:p w14:paraId="2DA08EB5" w14:textId="43AAE3B1" w:rsidR="354AF649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Label the agar plate with your name and dirty.</w:t>
      </w:r>
    </w:p>
    <w:p w14:paraId="32A63A21" w14:textId="2671EDF6" w:rsidR="354AF649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Wash your hands in a specific way, with the designated soap whilst singing the happy birthday song.</w:t>
      </w:r>
    </w:p>
    <w:p w14:paraId="42368CF2" w14:textId="350D54BA" w:rsidR="354AF649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Dry your hands and swab them again.</w:t>
      </w:r>
    </w:p>
    <w:p w14:paraId="78090AA2" w14:textId="5FE4581D" w:rsidR="354AF649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Label the agar plate with the type of soap.</w:t>
      </w:r>
    </w:p>
    <w:p w14:paraId="4EBED8EA" w14:textId="35A1DEA9" w:rsidR="354AF649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Sticky tape around the sides of the agar plates so they are completely sealed shut.</w:t>
      </w:r>
    </w:p>
    <w:p w14:paraId="32EE9325" w14:textId="1B46EB93" w:rsidR="354AF649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Repeat this method for all types of soap.</w:t>
      </w:r>
    </w:p>
    <w:p w14:paraId="6AA0FF93" w14:textId="34633F69" w:rsidR="185585CD" w:rsidRDefault="354AF649" w:rsidP="354AF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54AF649">
        <w:rPr>
          <w:sz w:val="28"/>
          <w:szCs w:val="28"/>
        </w:rPr>
        <w:t>Place the agar plates into an incubator, set at 37 degrees for 6 days.</w:t>
      </w:r>
    </w:p>
    <w:p w14:paraId="4683F8AA" w14:textId="07BC690A" w:rsidR="354AF649" w:rsidRDefault="354AF649" w:rsidP="354AF649">
      <w:pPr>
        <w:ind w:left="360"/>
        <w:rPr>
          <w:sz w:val="28"/>
          <w:szCs w:val="28"/>
        </w:rPr>
      </w:pPr>
    </w:p>
    <w:sectPr w:rsidR="354AF6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8318F"/>
    <w:multiLevelType w:val="hybridMultilevel"/>
    <w:tmpl w:val="E56C18AA"/>
    <w:lvl w:ilvl="0" w:tplc="88B04B60">
      <w:start w:val="1"/>
      <w:numFmt w:val="decimal"/>
      <w:lvlText w:val="%1."/>
      <w:lvlJc w:val="left"/>
      <w:pPr>
        <w:ind w:left="720" w:hanging="360"/>
      </w:pPr>
    </w:lvl>
    <w:lvl w:ilvl="1" w:tplc="10CE24C0">
      <w:start w:val="1"/>
      <w:numFmt w:val="lowerLetter"/>
      <w:lvlText w:val="%2."/>
      <w:lvlJc w:val="left"/>
      <w:pPr>
        <w:ind w:left="1440" w:hanging="360"/>
      </w:pPr>
    </w:lvl>
    <w:lvl w:ilvl="2" w:tplc="39141AC0">
      <w:start w:val="1"/>
      <w:numFmt w:val="lowerRoman"/>
      <w:lvlText w:val="%3."/>
      <w:lvlJc w:val="right"/>
      <w:pPr>
        <w:ind w:left="2160" w:hanging="180"/>
      </w:pPr>
    </w:lvl>
    <w:lvl w:ilvl="3" w:tplc="9026A190">
      <w:start w:val="1"/>
      <w:numFmt w:val="decimal"/>
      <w:lvlText w:val="%4."/>
      <w:lvlJc w:val="left"/>
      <w:pPr>
        <w:ind w:left="2880" w:hanging="360"/>
      </w:pPr>
    </w:lvl>
    <w:lvl w:ilvl="4" w:tplc="89E47CC0">
      <w:start w:val="1"/>
      <w:numFmt w:val="lowerLetter"/>
      <w:lvlText w:val="%5."/>
      <w:lvlJc w:val="left"/>
      <w:pPr>
        <w:ind w:left="3600" w:hanging="360"/>
      </w:pPr>
    </w:lvl>
    <w:lvl w:ilvl="5" w:tplc="3AEA8762">
      <w:start w:val="1"/>
      <w:numFmt w:val="lowerRoman"/>
      <w:lvlText w:val="%6."/>
      <w:lvlJc w:val="right"/>
      <w:pPr>
        <w:ind w:left="4320" w:hanging="180"/>
      </w:pPr>
    </w:lvl>
    <w:lvl w:ilvl="6" w:tplc="27AC3578">
      <w:start w:val="1"/>
      <w:numFmt w:val="decimal"/>
      <w:lvlText w:val="%7."/>
      <w:lvlJc w:val="left"/>
      <w:pPr>
        <w:ind w:left="5040" w:hanging="360"/>
      </w:pPr>
    </w:lvl>
    <w:lvl w:ilvl="7" w:tplc="CE8EA65C">
      <w:start w:val="1"/>
      <w:numFmt w:val="lowerLetter"/>
      <w:lvlText w:val="%8."/>
      <w:lvlJc w:val="left"/>
      <w:pPr>
        <w:ind w:left="5760" w:hanging="360"/>
      </w:pPr>
    </w:lvl>
    <w:lvl w:ilvl="8" w:tplc="AD6CA5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FEDE3"/>
    <w:rsid w:val="003953BD"/>
    <w:rsid w:val="00DB741E"/>
    <w:rsid w:val="108FEDE3"/>
    <w:rsid w:val="185585CD"/>
    <w:rsid w:val="354AF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E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618B8F14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Maria [Safety Bay Senior High School]</dc:creator>
  <cp:lastModifiedBy>HARRIS Maria</cp:lastModifiedBy>
  <cp:revision>2</cp:revision>
  <dcterms:created xsi:type="dcterms:W3CDTF">2019-06-14T01:00:00Z</dcterms:created>
  <dcterms:modified xsi:type="dcterms:W3CDTF">2019-06-14T01:00:00Z</dcterms:modified>
</cp:coreProperties>
</file>