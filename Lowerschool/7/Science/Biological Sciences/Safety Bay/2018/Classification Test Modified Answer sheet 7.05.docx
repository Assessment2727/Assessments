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ED1" w:rsidRPr="001D1F09" w:rsidRDefault="004A1ED1" w:rsidP="004A1ED1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DD0B510" wp14:editId="6ABEEA8C">
            <wp:extent cx="1200150" cy="1600200"/>
            <wp:effectExtent l="0" t="0" r="0" b="0"/>
            <wp:docPr id="289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ED1" w:rsidRPr="001D1F09" w:rsidRDefault="004A1ED1" w:rsidP="004A1ED1">
      <w:pPr>
        <w:jc w:val="center"/>
        <w:rPr>
          <w:rFonts w:ascii="Calibri" w:hAnsi="Calibri"/>
          <w:b/>
          <w:sz w:val="32"/>
          <w:szCs w:val="32"/>
        </w:rPr>
      </w:pPr>
    </w:p>
    <w:p w:rsidR="004A1ED1" w:rsidRPr="001D1F09" w:rsidRDefault="004A1ED1" w:rsidP="004A1ED1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SEMESTER TWO 201</w:t>
      </w:r>
      <w:r>
        <w:rPr>
          <w:rFonts w:ascii="Calibri" w:hAnsi="Calibri"/>
          <w:b/>
          <w:sz w:val="32"/>
          <w:szCs w:val="32"/>
        </w:rPr>
        <w:t>8</w:t>
      </w:r>
    </w:p>
    <w:p w:rsidR="004A1ED1" w:rsidRPr="001D1F09" w:rsidRDefault="004A1ED1" w:rsidP="004A1ED1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Classification Science Test</w:t>
      </w:r>
      <w:r w:rsidRPr="001D1F09">
        <w:rPr>
          <w:rFonts w:ascii="Calibri" w:hAnsi="Calibri"/>
          <w:b/>
          <w:sz w:val="32"/>
          <w:szCs w:val="32"/>
        </w:rPr>
        <w:t>:</w:t>
      </w:r>
    </w:p>
    <w:p w:rsidR="004A1ED1" w:rsidRPr="001D1F09" w:rsidRDefault="004A1ED1" w:rsidP="004A1ED1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4A1ED1" w:rsidRPr="001D1F09" w:rsidRDefault="004A1ED1" w:rsidP="004A1ED1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4A1ED1" w:rsidRPr="001D1F09" w:rsidRDefault="004A1ED1" w:rsidP="004A1ED1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4A1ED1" w:rsidRPr="001D1F09" w:rsidRDefault="004A1ED1" w:rsidP="004A1ED1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4A1ED1" w:rsidRPr="001D1F09" w:rsidRDefault="004A1ED1" w:rsidP="004A1ED1">
      <w:pPr>
        <w:spacing w:line="360" w:lineRule="auto"/>
        <w:rPr>
          <w:rFonts w:ascii="Calibri" w:hAnsi="Calibri"/>
        </w:rPr>
      </w:pPr>
    </w:p>
    <w:p w:rsidR="004A1ED1" w:rsidRPr="001D1F09" w:rsidRDefault="004A1ED1" w:rsidP="004A1ED1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4A1ED1" w:rsidRPr="001D1F09" w:rsidRDefault="004A1ED1" w:rsidP="004A1ED1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40470" wp14:editId="5B0AFC27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1" w:rsidRPr="00026DDD" w:rsidRDefault="004A1ED1" w:rsidP="004A1ED1">
                            <w:pPr>
                              <w:rPr>
                                <w:b/>
                              </w:rPr>
                            </w:pPr>
                          </w:p>
                          <w:p w:rsidR="004A1ED1" w:rsidRPr="00026DDD" w:rsidRDefault="004A1ED1" w:rsidP="004A1ED1">
                            <w:pPr>
                              <w:rPr>
                                <w:b/>
                              </w:rPr>
                            </w:pPr>
                          </w:p>
                          <w:p w:rsidR="004A1ED1" w:rsidRPr="00026DDD" w:rsidRDefault="004A1ED1" w:rsidP="004A1E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4A1ED1" w:rsidRPr="00026DDD" w:rsidRDefault="004A1ED1" w:rsidP="004A1ED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pt;margin-top:9.3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">
                <v:textbox>
                  <w:txbxContent>
                    <w:p w:rsidR="004A1ED1" w:rsidRPr="00026DDD" w:rsidRDefault="004A1ED1" w:rsidP="004A1ED1">
                      <w:pPr>
                        <w:rPr>
                          <w:b/>
                        </w:rPr>
                      </w:pPr>
                    </w:p>
                    <w:p w:rsidR="004A1ED1" w:rsidRPr="00026DDD" w:rsidRDefault="004A1ED1" w:rsidP="004A1ED1">
                      <w:pPr>
                        <w:rPr>
                          <w:b/>
                        </w:rPr>
                      </w:pPr>
                    </w:p>
                    <w:p w:rsidR="004A1ED1" w:rsidRPr="00026DDD" w:rsidRDefault="004A1ED1" w:rsidP="004A1E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4A1ED1" w:rsidRPr="00026DDD" w:rsidRDefault="004A1ED1" w:rsidP="004A1ED1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8383D" wp14:editId="52124E5B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1" w:rsidRPr="00026DDD" w:rsidRDefault="004A1ED1" w:rsidP="004A1ED1">
                            <w:pPr>
                              <w:rPr>
                                <w:b/>
                              </w:rPr>
                            </w:pPr>
                          </w:p>
                          <w:p w:rsidR="004A1ED1" w:rsidRPr="00026DDD" w:rsidRDefault="004A1ED1" w:rsidP="004A1ED1">
                            <w:pPr>
                              <w:rPr>
                                <w:b/>
                              </w:rPr>
                            </w:pPr>
                          </w:p>
                          <w:p w:rsidR="004A1ED1" w:rsidRPr="00026DDD" w:rsidRDefault="004A1ED1" w:rsidP="004A1E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4A1ED1" w:rsidRPr="00026DDD" w:rsidRDefault="004A1ED1" w:rsidP="004A1ED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1pt;margin-top:8.6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">
                <v:textbox>
                  <w:txbxContent>
                    <w:p w:rsidR="004A1ED1" w:rsidRPr="00026DDD" w:rsidRDefault="004A1ED1" w:rsidP="004A1ED1">
                      <w:pPr>
                        <w:rPr>
                          <w:b/>
                        </w:rPr>
                      </w:pPr>
                    </w:p>
                    <w:p w:rsidR="004A1ED1" w:rsidRPr="00026DDD" w:rsidRDefault="004A1ED1" w:rsidP="004A1ED1">
                      <w:pPr>
                        <w:rPr>
                          <w:b/>
                        </w:rPr>
                      </w:pPr>
                    </w:p>
                    <w:p w:rsidR="004A1ED1" w:rsidRPr="00026DDD" w:rsidRDefault="004A1ED1" w:rsidP="004A1E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4A1ED1" w:rsidRPr="00026DDD" w:rsidRDefault="004A1ED1" w:rsidP="004A1ED1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4DCDD" wp14:editId="09A9E208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D1" w:rsidRPr="00026DDD" w:rsidRDefault="004A1ED1" w:rsidP="004A1ED1">
                            <w:pPr>
                              <w:rPr>
                                <w:b/>
                              </w:rPr>
                            </w:pPr>
                          </w:p>
                          <w:p w:rsidR="004A1ED1" w:rsidRPr="00026DDD" w:rsidRDefault="004A1ED1" w:rsidP="004A1ED1">
                            <w:pPr>
                              <w:rPr>
                                <w:b/>
                              </w:rPr>
                            </w:pPr>
                          </w:p>
                          <w:p w:rsidR="004A1ED1" w:rsidRPr="00026DDD" w:rsidRDefault="004A1ED1" w:rsidP="004A1ED1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4A1ED1" w:rsidRPr="00026DDD" w:rsidRDefault="004A1ED1" w:rsidP="004A1ED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19pt;margin-top:8.8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">
                <v:textbox>
                  <w:txbxContent>
                    <w:p w:rsidR="004A1ED1" w:rsidRPr="00026DDD" w:rsidRDefault="004A1ED1" w:rsidP="004A1ED1">
                      <w:pPr>
                        <w:rPr>
                          <w:b/>
                        </w:rPr>
                      </w:pPr>
                    </w:p>
                    <w:p w:rsidR="004A1ED1" w:rsidRPr="00026DDD" w:rsidRDefault="004A1ED1" w:rsidP="004A1ED1">
                      <w:pPr>
                        <w:rPr>
                          <w:b/>
                        </w:rPr>
                      </w:pPr>
                    </w:p>
                    <w:p w:rsidR="004A1ED1" w:rsidRPr="00026DDD" w:rsidRDefault="004A1ED1" w:rsidP="004A1ED1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4A1ED1" w:rsidRPr="00026DDD" w:rsidRDefault="004A1ED1" w:rsidP="004A1ED1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/36</w:t>
                      </w:r>
                    </w:p>
                  </w:txbxContent>
                </v:textbox>
              </v:shape>
            </w:pict>
          </mc:Fallback>
        </mc:AlternateContent>
      </w:r>
    </w:p>
    <w:p w:rsidR="004A1ED1" w:rsidRPr="001D1F09" w:rsidRDefault="004A1ED1" w:rsidP="004A1ED1">
      <w:pPr>
        <w:jc w:val="center"/>
        <w:rPr>
          <w:rFonts w:ascii="Calibri" w:hAnsi="Calibri"/>
        </w:rPr>
      </w:pPr>
    </w:p>
    <w:p w:rsidR="004A1ED1" w:rsidRPr="001D1F09" w:rsidRDefault="004A1ED1" w:rsidP="004A1ED1">
      <w:pPr>
        <w:rPr>
          <w:rFonts w:ascii="Calibri" w:hAnsi="Calibri"/>
        </w:rPr>
      </w:pPr>
    </w:p>
    <w:p w:rsidR="004A1ED1" w:rsidRPr="001D1F09" w:rsidRDefault="004A1ED1" w:rsidP="004A1ED1">
      <w:pPr>
        <w:rPr>
          <w:rFonts w:ascii="Calibri" w:hAnsi="Calibri"/>
        </w:rPr>
      </w:pPr>
    </w:p>
    <w:p w:rsidR="004A1ED1" w:rsidRPr="001D1F09" w:rsidRDefault="004A1ED1" w:rsidP="004A1ED1">
      <w:pPr>
        <w:tabs>
          <w:tab w:val="left" w:pos="7305"/>
        </w:tabs>
        <w:rPr>
          <w:rFonts w:ascii="Calibri" w:hAnsi="Calibri"/>
        </w:rPr>
      </w:pPr>
    </w:p>
    <w:p w:rsidR="004A1ED1" w:rsidRPr="001D1F09" w:rsidRDefault="004A1ED1" w:rsidP="004A1ED1">
      <w:pPr>
        <w:tabs>
          <w:tab w:val="left" w:pos="7305"/>
        </w:tabs>
        <w:rPr>
          <w:rFonts w:ascii="Calibri" w:hAnsi="Calibri"/>
          <w:b/>
        </w:rPr>
      </w:pPr>
    </w:p>
    <w:p w:rsidR="004A1ED1" w:rsidRPr="001D1F09" w:rsidRDefault="004A1ED1" w:rsidP="004A1ED1">
      <w:pPr>
        <w:tabs>
          <w:tab w:val="left" w:pos="7305"/>
        </w:tabs>
        <w:rPr>
          <w:rFonts w:ascii="Calibri" w:hAnsi="Calibri"/>
          <w:b/>
        </w:rPr>
      </w:pPr>
    </w:p>
    <w:p w:rsidR="004A1ED1" w:rsidRPr="001D1F09" w:rsidRDefault="004A1ED1" w:rsidP="004A1ED1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4A1ED1" w:rsidRPr="001D1F09" w:rsidRDefault="004A1ED1" w:rsidP="004A1ED1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4A1ED1" w:rsidRPr="001D1F09" w:rsidRDefault="004A1ED1" w:rsidP="004A1ED1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4A1ED1" w:rsidRPr="001D1F09" w:rsidTr="001712F0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A1ED1" w:rsidRPr="001D1F09" w:rsidTr="001712F0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A1ED1" w:rsidRPr="001D1F09" w:rsidTr="001712F0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A1ED1" w:rsidRPr="001D1F09" w:rsidTr="001712F0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A1ED1" w:rsidRPr="001D1F09" w:rsidTr="001712F0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A1ED1" w:rsidRPr="001D1F09" w:rsidTr="001712F0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A1ED1" w:rsidRPr="001D1F09" w:rsidTr="001712F0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A1ED1" w:rsidRPr="001D1F09" w:rsidTr="001712F0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A1ED1" w:rsidRPr="001D1F09" w:rsidTr="001712F0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A1ED1" w:rsidRPr="001D1F09" w:rsidTr="001712F0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1ED1" w:rsidRPr="001D1F09" w:rsidRDefault="004A1ED1" w:rsidP="001712F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CB5A4C" w:rsidRDefault="00CB5A4C"/>
    <w:p w:rsidR="004A1ED1" w:rsidRDefault="004A1ED1"/>
    <w:p w:rsidR="004A1ED1" w:rsidRDefault="004A1ED1"/>
    <w:p w:rsidR="004A1ED1" w:rsidRDefault="004A1ED1"/>
    <w:p w:rsidR="004A1ED1" w:rsidRDefault="004A1ED1"/>
    <w:p w:rsidR="004A1ED1" w:rsidRDefault="004A1ED1"/>
    <w:p w:rsidR="004A1ED1" w:rsidRDefault="004A1ED1"/>
    <w:p w:rsidR="00A43F69" w:rsidRDefault="00A43F69"/>
    <w:p w:rsidR="00A43F69" w:rsidRDefault="00A43F69"/>
    <w:p w:rsidR="00A43F69" w:rsidRDefault="00A43F69"/>
    <w:p w:rsidR="00A43F69" w:rsidRDefault="00A43F69"/>
    <w:p w:rsidR="004A1ED1" w:rsidRDefault="004A1ED1"/>
    <w:p w:rsidR="00A43F69" w:rsidRDefault="004A1ED1" w:rsidP="004A1ED1">
      <w:pPr>
        <w:pStyle w:val="Ptablebodyfullou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B: Short Answer Questions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(26 marks)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4A1ED1" w:rsidRDefault="004A1ED1" w:rsidP="004A1ED1">
      <w:pPr>
        <w:pStyle w:val="Ptablebodyfullou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A1ED1" w:rsidRPr="004A1ED1" w:rsidRDefault="004A1ED1" w:rsidP="004A1ED1">
      <w:pPr>
        <w:pStyle w:val="ListParagraph"/>
        <w:numPr>
          <w:ilvl w:val="0"/>
          <w:numId w:val="2"/>
        </w:numPr>
      </w:pPr>
      <w:r>
        <w:t>Name:</w:t>
      </w:r>
      <w:r w:rsidRPr="004A1ED1">
        <w:rPr>
          <w:rFonts w:asciiTheme="majorHAnsi" w:hAnsiTheme="majorHAnsi" w:cstheme="majorHAnsi"/>
        </w:rPr>
        <w:t xml:space="preserve"> __________________________________________</w:t>
      </w:r>
    </w:p>
    <w:p w:rsidR="004A1ED1" w:rsidRDefault="004A1ED1" w:rsidP="004A1ED1">
      <w:pPr>
        <w:ind w:left="720"/>
        <w:rPr>
          <w:rFonts w:asciiTheme="majorHAnsi" w:hAnsiTheme="majorHAnsi" w:cstheme="majorHAnsi"/>
        </w:rPr>
      </w:pPr>
    </w:p>
    <w:p w:rsidR="004A1ED1" w:rsidRDefault="004A1ED1" w:rsidP="004A1ED1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Meaning: </w:t>
      </w:r>
      <w:r w:rsidRPr="00225B5F">
        <w:rPr>
          <w:rFonts w:asciiTheme="majorHAnsi" w:hAnsiTheme="majorHAnsi" w:cstheme="majorHAnsi"/>
        </w:rPr>
        <w:t>_______________________________________</w:t>
      </w:r>
      <w:r>
        <w:rPr>
          <w:rFonts w:asciiTheme="majorHAnsi" w:hAnsiTheme="majorHAnsi" w:cstheme="majorHAnsi"/>
        </w:rPr>
        <w:t>____________________________________</w:t>
      </w:r>
      <w:r w:rsidRPr="00225B5F">
        <w:rPr>
          <w:rFonts w:asciiTheme="majorHAnsi" w:hAnsiTheme="majorHAnsi" w:cstheme="majorHAnsi"/>
        </w:rPr>
        <w:t>_____</w:t>
      </w:r>
      <w:r>
        <w:rPr>
          <w:rFonts w:asciiTheme="majorHAnsi" w:hAnsiTheme="majorHAnsi" w:cstheme="majorHAnsi"/>
        </w:rPr>
        <w:t>_____</w:t>
      </w:r>
    </w:p>
    <w:p w:rsidR="004A1ED1" w:rsidRDefault="004A1ED1" w:rsidP="004A1ED1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</w:t>
      </w:r>
    </w:p>
    <w:p w:rsidR="004A1ED1" w:rsidRDefault="004A1ED1" w:rsidP="004A1ED1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</w:t>
      </w:r>
    </w:p>
    <w:p w:rsidR="004A1ED1" w:rsidRDefault="004A1ED1" w:rsidP="004A1ED1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</w:p>
    <w:p w:rsidR="00814ABE" w:rsidRDefault="00814ABE" w:rsidP="004A1ED1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</w:p>
    <w:p w:rsidR="004A1ED1" w:rsidRDefault="004A1ED1" w:rsidP="004A1ED1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b. Name: _____________________________________________________________</w:t>
      </w:r>
    </w:p>
    <w:p w:rsidR="004A1ED1" w:rsidRDefault="004A1ED1" w:rsidP="004A1ED1">
      <w:pPr>
        <w:ind w:left="720"/>
        <w:rPr>
          <w:rFonts w:asciiTheme="majorHAnsi" w:hAnsiTheme="majorHAnsi" w:cstheme="majorHAnsi"/>
        </w:rPr>
      </w:pPr>
    </w:p>
    <w:p w:rsidR="004A1ED1" w:rsidRDefault="004A1ED1" w:rsidP="004A1ED1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Meaning: </w:t>
      </w:r>
      <w:r w:rsidRPr="00225B5F">
        <w:rPr>
          <w:rFonts w:asciiTheme="majorHAnsi" w:hAnsiTheme="majorHAnsi" w:cstheme="majorHAnsi"/>
        </w:rPr>
        <w:t>_______________________________________</w:t>
      </w:r>
      <w:r>
        <w:rPr>
          <w:rFonts w:asciiTheme="majorHAnsi" w:hAnsiTheme="majorHAnsi" w:cstheme="majorHAnsi"/>
        </w:rPr>
        <w:t>____________________________________</w:t>
      </w:r>
      <w:r w:rsidRPr="00225B5F">
        <w:rPr>
          <w:rFonts w:asciiTheme="majorHAnsi" w:hAnsiTheme="majorHAnsi" w:cstheme="majorHAnsi"/>
        </w:rPr>
        <w:t>_____</w:t>
      </w:r>
      <w:r>
        <w:rPr>
          <w:rFonts w:asciiTheme="majorHAnsi" w:hAnsiTheme="majorHAnsi" w:cstheme="majorHAnsi"/>
        </w:rPr>
        <w:t>_____</w:t>
      </w:r>
    </w:p>
    <w:p w:rsidR="004A1ED1" w:rsidRDefault="004A1ED1" w:rsidP="004A1ED1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</w:t>
      </w:r>
    </w:p>
    <w:p w:rsidR="004A1ED1" w:rsidRDefault="004A1ED1" w:rsidP="004A1ED1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</w:t>
      </w:r>
    </w:p>
    <w:p w:rsidR="004A1ED1" w:rsidRDefault="004A1ED1" w:rsidP="004A1ED1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</w:p>
    <w:p w:rsidR="00814ABE" w:rsidRDefault="00814ABE" w:rsidP="004A1ED1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</w:p>
    <w:p w:rsidR="004A1ED1" w:rsidRDefault="004A1ED1" w:rsidP="004A1ED1">
      <w:pPr>
        <w:ind w:left="720"/>
        <w:rPr>
          <w:rFonts w:asciiTheme="majorHAnsi" w:hAnsiTheme="majorHAnsi" w:cstheme="majorHAnsi"/>
        </w:rPr>
      </w:pPr>
    </w:p>
    <w:p w:rsidR="004A1ED1" w:rsidRDefault="004A1ED1" w:rsidP="004A1ED1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c. Name: _____________________________________________________________</w:t>
      </w:r>
    </w:p>
    <w:p w:rsidR="004A1ED1" w:rsidRDefault="004A1ED1" w:rsidP="004A1ED1">
      <w:pPr>
        <w:ind w:left="720"/>
        <w:rPr>
          <w:rFonts w:asciiTheme="majorHAnsi" w:hAnsiTheme="majorHAnsi" w:cstheme="majorHAnsi"/>
        </w:rPr>
      </w:pPr>
    </w:p>
    <w:p w:rsidR="004A1ED1" w:rsidRDefault="004A1ED1" w:rsidP="004A1ED1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Meaning: </w:t>
      </w:r>
      <w:r w:rsidRPr="00225B5F">
        <w:rPr>
          <w:rFonts w:asciiTheme="majorHAnsi" w:hAnsiTheme="majorHAnsi" w:cstheme="majorHAnsi"/>
        </w:rPr>
        <w:t>_______________________________________</w:t>
      </w:r>
      <w:r>
        <w:rPr>
          <w:rFonts w:asciiTheme="majorHAnsi" w:hAnsiTheme="majorHAnsi" w:cstheme="majorHAnsi"/>
        </w:rPr>
        <w:t>____________________________________</w:t>
      </w:r>
      <w:r w:rsidRPr="00225B5F">
        <w:rPr>
          <w:rFonts w:asciiTheme="majorHAnsi" w:hAnsiTheme="majorHAnsi" w:cstheme="majorHAnsi"/>
        </w:rPr>
        <w:t>_____</w:t>
      </w:r>
      <w:r>
        <w:rPr>
          <w:rFonts w:asciiTheme="majorHAnsi" w:hAnsiTheme="majorHAnsi" w:cstheme="majorHAnsi"/>
        </w:rPr>
        <w:t>_____</w:t>
      </w:r>
    </w:p>
    <w:p w:rsidR="004A1ED1" w:rsidRDefault="004A1ED1" w:rsidP="004A1ED1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</w:t>
      </w:r>
    </w:p>
    <w:p w:rsidR="004A1ED1" w:rsidRDefault="004A1ED1" w:rsidP="004A1ED1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</w:t>
      </w:r>
    </w:p>
    <w:p w:rsidR="004A1ED1" w:rsidRDefault="004A1ED1" w:rsidP="004A1ED1">
      <w:pPr>
        <w:ind w:left="720"/>
        <w:rPr>
          <w:rFonts w:asciiTheme="majorHAnsi" w:hAnsiTheme="majorHAnsi" w:cstheme="majorHAnsi"/>
        </w:rPr>
      </w:pPr>
    </w:p>
    <w:p w:rsidR="004A1ED1" w:rsidRDefault="004A1ED1" w:rsidP="004A1ED1">
      <w:pPr>
        <w:tabs>
          <w:tab w:val="left" w:pos="720"/>
          <w:tab w:val="right" w:leader="underscore" w:pos="10490"/>
        </w:tabs>
        <w:spacing w:line="480" w:lineRule="auto"/>
        <w:rPr>
          <w:rFonts w:asciiTheme="majorHAnsi" w:hAnsiTheme="majorHAnsi" w:cstheme="majorHAnsi"/>
        </w:rPr>
      </w:pPr>
    </w:p>
    <w:p w:rsidR="004A1ED1" w:rsidRPr="00D87AB5" w:rsidRDefault="004A1ED1" w:rsidP="00814ABE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If you decided it was living, what would you need to know to decide whether it was a plant or an animal?</w:t>
      </w:r>
      <w:r>
        <w:rPr>
          <w:rFonts w:asciiTheme="majorHAnsi" w:hAnsiTheme="majorHAnsi" w:cstheme="majorHAnsi"/>
        </w:rPr>
        <w:t xml:space="preserve">           </w:t>
      </w:r>
    </w:p>
    <w:p w:rsidR="004A1ED1" w:rsidRDefault="004A1ED1" w:rsidP="004A1ED1">
      <w:pPr>
        <w:ind w:left="720"/>
        <w:rPr>
          <w:rFonts w:asciiTheme="majorHAnsi" w:hAnsiTheme="majorHAnsi" w:cstheme="majorHAnsi"/>
        </w:rPr>
      </w:pPr>
    </w:p>
    <w:p w:rsidR="004A1ED1" w:rsidRDefault="004A1ED1" w:rsidP="004A1ED1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</w:t>
      </w:r>
    </w:p>
    <w:p w:rsidR="004A1ED1" w:rsidRDefault="004A1ED1" w:rsidP="004A1ED1">
      <w:pPr>
        <w:ind w:left="720"/>
        <w:rPr>
          <w:rFonts w:asciiTheme="majorHAnsi" w:hAnsiTheme="majorHAnsi" w:cstheme="majorHAnsi"/>
        </w:rPr>
      </w:pPr>
    </w:p>
    <w:p w:rsidR="004A1ED1" w:rsidRDefault="004A1ED1" w:rsidP="004A1ED1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</w:t>
      </w:r>
    </w:p>
    <w:p w:rsidR="004A1ED1" w:rsidRDefault="004A1ED1" w:rsidP="004A1ED1">
      <w:pPr>
        <w:pStyle w:val="ListParagraph"/>
        <w:rPr>
          <w:rFonts w:asciiTheme="majorHAnsi" w:hAnsiTheme="majorHAnsi" w:cstheme="majorHAnsi"/>
        </w:rPr>
      </w:pPr>
    </w:p>
    <w:p w:rsidR="004A1ED1" w:rsidRDefault="004A1ED1" w:rsidP="004A1ED1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</w:t>
      </w: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4A1ED1" w:rsidRDefault="004A1ED1" w:rsidP="004A1ED1">
      <w:pPr>
        <w:pStyle w:val="ListParagraph"/>
        <w:rPr>
          <w:rFonts w:asciiTheme="majorHAnsi" w:hAnsiTheme="majorHAnsi" w:cstheme="majorHAnsi"/>
        </w:rPr>
      </w:pPr>
    </w:p>
    <w:p w:rsidR="004A1ED1" w:rsidRDefault="004A1ED1" w:rsidP="004A1ED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feature the same:</w:t>
      </w:r>
    </w:p>
    <w:p w:rsidR="004A1ED1" w:rsidRDefault="004A1ED1" w:rsidP="004A1ED1">
      <w:pPr>
        <w:pStyle w:val="ListParagraph"/>
        <w:rPr>
          <w:rFonts w:asciiTheme="majorHAnsi" w:hAnsiTheme="majorHAnsi" w:cstheme="majorHAnsi"/>
        </w:rPr>
      </w:pPr>
    </w:p>
    <w:p w:rsidR="004A1ED1" w:rsidRDefault="004A1ED1" w:rsidP="004A1ED1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</w:t>
      </w: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4A1ED1" w:rsidRDefault="004A1ED1" w:rsidP="004A1ED1">
      <w:pPr>
        <w:pStyle w:val="ListParagraph"/>
        <w:rPr>
          <w:rFonts w:asciiTheme="majorHAnsi" w:hAnsiTheme="majorHAnsi" w:cstheme="majorHAnsi"/>
        </w:rPr>
      </w:pPr>
    </w:p>
    <w:p w:rsidR="004A1ED1" w:rsidRDefault="004A1ED1" w:rsidP="004A1ED1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feature different:</w:t>
      </w:r>
    </w:p>
    <w:p w:rsidR="004A1ED1" w:rsidRDefault="004A1ED1" w:rsidP="004A1ED1">
      <w:pPr>
        <w:pStyle w:val="ListParagraph"/>
        <w:rPr>
          <w:rFonts w:asciiTheme="majorHAnsi" w:hAnsiTheme="majorHAnsi" w:cstheme="majorHAnsi"/>
        </w:rPr>
      </w:pPr>
    </w:p>
    <w:p w:rsidR="004A1ED1" w:rsidRDefault="004A1ED1" w:rsidP="004A1ED1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</w:t>
      </w:r>
    </w:p>
    <w:p w:rsidR="004A1ED1" w:rsidRDefault="004A1ED1" w:rsidP="004A1ED1">
      <w:pPr>
        <w:pStyle w:val="ListParagraph"/>
        <w:rPr>
          <w:rFonts w:asciiTheme="majorHAnsi" w:hAnsiTheme="majorHAnsi" w:cstheme="majorHAnsi"/>
        </w:rPr>
      </w:pPr>
    </w:p>
    <w:p w:rsidR="004A1ED1" w:rsidRDefault="004A1ED1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814ABE" w:rsidRDefault="00814ABE" w:rsidP="004A1ED1">
      <w:pPr>
        <w:pStyle w:val="ListParagraph"/>
        <w:rPr>
          <w:rFonts w:asciiTheme="majorHAnsi" w:hAnsiTheme="majorHAnsi" w:cstheme="majorHAnsi"/>
        </w:rPr>
      </w:pPr>
    </w:p>
    <w:p w:rsidR="004A1ED1" w:rsidRDefault="004A1ED1" w:rsidP="004A1ED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page" w:tblpX="2308" w:tblpY="7666"/>
        <w:tblW w:w="0" w:type="auto"/>
        <w:tblLook w:val="01E0" w:firstRow="1" w:lastRow="1" w:firstColumn="1" w:lastColumn="1" w:noHBand="0" w:noVBand="0"/>
      </w:tblPr>
      <w:tblGrid>
        <w:gridCol w:w="1265"/>
        <w:gridCol w:w="3787"/>
      </w:tblGrid>
      <w:tr w:rsidR="00814ABE" w:rsidRPr="00D87AB5" w:rsidTr="00814ABE">
        <w:tc>
          <w:tcPr>
            <w:tcW w:w="1265" w:type="dxa"/>
          </w:tcPr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ANIMAL</w:t>
            </w:r>
          </w:p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GROUP (A,B,C,D or E)</w:t>
            </w:r>
          </w:p>
        </w:tc>
      </w:tr>
      <w:tr w:rsidR="00814ABE" w:rsidRPr="00D87AB5" w:rsidTr="00814ABE">
        <w:tc>
          <w:tcPr>
            <w:tcW w:w="1265" w:type="dxa"/>
          </w:tcPr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</w:t>
            </w:r>
          </w:p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814ABE" w:rsidRPr="00D87AB5" w:rsidRDefault="00814ABE" w:rsidP="00814ABE">
            <w:pPr>
              <w:rPr>
                <w:rFonts w:asciiTheme="majorHAnsi" w:hAnsiTheme="majorHAnsi" w:cstheme="majorHAnsi"/>
              </w:rPr>
            </w:pPr>
          </w:p>
        </w:tc>
      </w:tr>
      <w:tr w:rsidR="00814ABE" w:rsidRPr="00D87AB5" w:rsidTr="00814ABE">
        <w:tc>
          <w:tcPr>
            <w:tcW w:w="1265" w:type="dxa"/>
          </w:tcPr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II</w:t>
            </w:r>
          </w:p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814ABE" w:rsidRPr="00D87AB5" w:rsidRDefault="00814ABE" w:rsidP="00814ABE">
            <w:pPr>
              <w:rPr>
                <w:rFonts w:asciiTheme="majorHAnsi" w:hAnsiTheme="majorHAnsi" w:cstheme="majorHAnsi"/>
              </w:rPr>
            </w:pPr>
          </w:p>
        </w:tc>
      </w:tr>
      <w:tr w:rsidR="00814ABE" w:rsidRPr="00D87AB5" w:rsidTr="00814ABE">
        <w:tc>
          <w:tcPr>
            <w:tcW w:w="1265" w:type="dxa"/>
          </w:tcPr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III</w:t>
            </w:r>
          </w:p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814ABE" w:rsidRPr="00D87AB5" w:rsidRDefault="00814ABE" w:rsidP="00814ABE">
            <w:pPr>
              <w:rPr>
                <w:rFonts w:asciiTheme="majorHAnsi" w:hAnsiTheme="majorHAnsi" w:cstheme="majorHAnsi"/>
              </w:rPr>
            </w:pPr>
          </w:p>
        </w:tc>
      </w:tr>
      <w:tr w:rsidR="00814ABE" w:rsidRPr="00D87AB5" w:rsidTr="00814ABE">
        <w:tc>
          <w:tcPr>
            <w:tcW w:w="1265" w:type="dxa"/>
          </w:tcPr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IV</w:t>
            </w:r>
          </w:p>
          <w:p w:rsidR="00814ABE" w:rsidRPr="00D87AB5" w:rsidRDefault="00814ABE" w:rsidP="00814ABE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814ABE" w:rsidRPr="00D87AB5" w:rsidRDefault="00814ABE" w:rsidP="00814ABE">
            <w:pPr>
              <w:rPr>
                <w:rFonts w:asciiTheme="majorHAnsi" w:hAnsiTheme="majorHAnsi" w:cstheme="majorHAnsi"/>
              </w:rPr>
            </w:pPr>
          </w:p>
        </w:tc>
      </w:tr>
    </w:tbl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4A1ED1" w:rsidRDefault="004A1ED1" w:rsidP="004A1ED1"/>
    <w:p w:rsidR="00A43F69" w:rsidRDefault="00A43F69" w:rsidP="004A1ED1"/>
    <w:p w:rsidR="00A43F69" w:rsidRDefault="00A43F69" w:rsidP="004A1ED1"/>
    <w:p w:rsidR="00A43F69" w:rsidRDefault="00A43F69" w:rsidP="004A1ED1"/>
    <w:p w:rsidR="00A43F69" w:rsidRDefault="00A43F69" w:rsidP="004A1ED1"/>
    <w:p w:rsidR="004A1ED1" w:rsidRDefault="004A1ED1" w:rsidP="004A1ED1"/>
    <w:p w:rsidR="004A1ED1" w:rsidRDefault="004A1ED1" w:rsidP="004A1ED1"/>
    <w:p w:rsidR="004A1ED1" w:rsidRPr="004A1ED1" w:rsidRDefault="004A1ED1" w:rsidP="004A1ED1">
      <w:pPr>
        <w:pStyle w:val="Style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4A1ED1" w:rsidRDefault="004A1ED1" w:rsidP="004A1ED1">
      <w:pPr>
        <w:pStyle w:val="Style"/>
        <w:ind w:left="720"/>
        <w:rPr>
          <w:lang w:val="en-GB" w:bidi="he-IL"/>
        </w:rPr>
      </w:pPr>
      <w:r>
        <w:rPr>
          <w:noProof/>
          <w:sz w:val="2"/>
          <w:szCs w:val="2"/>
        </w:rPr>
        <w:drawing>
          <wp:anchor distT="0" distB="0" distL="114300" distR="114300" simplePos="0" relativeHeight="251663360" behindDoc="0" locked="0" layoutInCell="1" allowOverlap="1" wp14:anchorId="390A650F" wp14:editId="5ED3BF1F">
            <wp:simplePos x="0" y="0"/>
            <wp:positionH relativeFrom="column">
              <wp:posOffset>2428240</wp:posOffset>
            </wp:positionH>
            <wp:positionV relativeFrom="paragraph">
              <wp:posOffset>52705</wp:posOffset>
            </wp:positionV>
            <wp:extent cx="2486025" cy="12954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 w:bidi="he-IL"/>
        </w:rPr>
        <w:t>4)</w:t>
      </w:r>
      <w:r w:rsidRPr="004A1ED1">
        <w:rPr>
          <w:lang w:val="en-GB" w:bidi="he-IL"/>
        </w:rPr>
        <w:t xml:space="preserve">    </w:t>
      </w:r>
    </w:p>
    <w:p w:rsidR="004A1ED1" w:rsidRPr="004A1ED1" w:rsidRDefault="00A43F69" w:rsidP="004A1ED1">
      <w:pPr>
        <w:pStyle w:val="Style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>
        <w:rPr>
          <w:lang w:val="en-GB" w:bidi="he-IL"/>
        </w:rPr>
        <w:t xml:space="preserve">                 </w:t>
      </w:r>
      <w:r w:rsidR="004A1ED1" w:rsidRPr="004A1ED1">
        <w:rPr>
          <w:lang w:val="en-GB" w:bidi="he-IL"/>
        </w:rPr>
        <w:t xml:space="preserve">      </w:t>
      </w:r>
      <w:r w:rsidR="004A1ED1">
        <w:rPr>
          <w:noProof/>
        </w:rPr>
        <w:drawing>
          <wp:inline distT="0" distB="0" distL="0" distR="0" wp14:anchorId="2829C9B8" wp14:editId="662C4D91">
            <wp:extent cx="10001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ED1" w:rsidRPr="004A1ED1">
        <w:rPr>
          <w:lang w:val="en-GB" w:bidi="he-IL"/>
        </w:rPr>
        <w:t xml:space="preserve">   </w:t>
      </w:r>
      <w:r w:rsidR="004A1ED1" w:rsidRPr="004A1ED1"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 xml:space="preserve">                    </w:t>
      </w:r>
      <w:r w:rsidR="004A1ED1" w:rsidRPr="004A1ED1"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 w:rsidR="004A1ED1" w:rsidRPr="004A1ED1"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 w:rsidR="004A1ED1" w:rsidRPr="004A1ED1"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 w:rsidR="004A1ED1" w:rsidRPr="004A1ED1"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 w:rsidR="004A1ED1" w:rsidRPr="004A1ED1"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 w:rsidR="004A1ED1" w:rsidRPr="004A1ED1"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 w:rsidR="004A1ED1" w:rsidRPr="004A1ED1"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</w:p>
    <w:p w:rsidR="004A1ED1" w:rsidRDefault="004A1ED1" w:rsidP="004A1ED1">
      <w:pPr>
        <w:pStyle w:val="Style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4A1ED1" w:rsidRDefault="004A1ED1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>GLOP                                     BIP                                 GLIP</w:t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4A1ED1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A43F69" w:rsidRDefault="00A43F69" w:rsidP="00A43F69">
      <w:pPr>
        <w:pStyle w:val="Style"/>
        <w:rPr>
          <w:lang w:val="en-GB" w:bidi="he-IL"/>
        </w:rPr>
        <w:sectPr w:rsidR="00A43F69" w:rsidSect="00A43F69"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125853" w:rsidRDefault="00125853" w:rsidP="00A43F69">
      <w:pPr>
        <w:pStyle w:val="Style"/>
        <w:rPr>
          <w:lang w:val="en-GB" w:bidi="he-IL"/>
        </w:rPr>
      </w:pPr>
    </w:p>
    <w:p w:rsidR="00A43F69" w:rsidRDefault="00A43F69" w:rsidP="00125853">
      <w:pPr>
        <w:pStyle w:val="Style"/>
        <w:numPr>
          <w:ilvl w:val="0"/>
          <w:numId w:val="4"/>
        </w:numPr>
        <w:ind w:left="284" w:hanging="568"/>
        <w:rPr>
          <w:lang w:val="en-GB" w:bidi="he-IL"/>
        </w:rPr>
      </w:pPr>
      <w:r>
        <w:rPr>
          <w:noProof/>
        </w:rPr>
        <w:drawing>
          <wp:inline distT="0" distB="0" distL="0" distR="0" wp14:anchorId="493D13A1" wp14:editId="4726DD5B">
            <wp:extent cx="704850" cy="721191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4" b="-1"/>
                    <a:stretch/>
                  </pic:blipFill>
                  <pic:spPr bwMode="auto">
                    <a:xfrm>
                      <a:off x="0" y="0"/>
                      <a:ext cx="704850" cy="7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F69" w:rsidRDefault="00A43F69" w:rsidP="00A43F69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lang w:val="en-GB" w:bidi="he-IL"/>
        </w:rPr>
        <w:br w:type="column"/>
      </w:r>
    </w:p>
    <w:p w:rsidR="00A43F69" w:rsidRDefault="00A43F69" w:rsidP="00A43F69">
      <w:pPr>
        <w:pStyle w:val="Style"/>
        <w:ind w:left="-284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4A5CE0EF" wp14:editId="682E0F28">
            <wp:extent cx="714375" cy="730716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4"/>
                    <a:stretch/>
                  </pic:blipFill>
                  <pic:spPr bwMode="auto">
                    <a:xfrm>
                      <a:off x="0" y="0"/>
                      <a:ext cx="714375" cy="73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F69" w:rsidRDefault="00A43F69" w:rsidP="00A43F69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A43F69" w:rsidRDefault="00A43F69" w:rsidP="00A43F69">
      <w:pPr>
        <w:pStyle w:val="Style"/>
        <w:ind w:left="-142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4A0865AB" wp14:editId="3F313FCA">
            <wp:extent cx="733425" cy="749766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1"/>
                    <a:stretch/>
                  </pic:blipFill>
                  <pic:spPr bwMode="auto">
                    <a:xfrm>
                      <a:off x="0" y="0"/>
                      <a:ext cx="733425" cy="74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F69" w:rsidRDefault="00A43F69" w:rsidP="00A43F69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A43F69" w:rsidRDefault="00A43F69" w:rsidP="00A43F69">
      <w:pPr>
        <w:pStyle w:val="Style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5F690D16" wp14:editId="5C27E3A0">
            <wp:extent cx="733425" cy="723463"/>
            <wp:effectExtent l="0" t="0" r="3175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9"/>
                    <a:stretch/>
                  </pic:blipFill>
                  <pic:spPr bwMode="auto">
                    <a:xfrm>
                      <a:off x="0" y="0"/>
                      <a:ext cx="733425" cy="72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F69" w:rsidRDefault="00A43F69" w:rsidP="00A43F69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A43F69" w:rsidRDefault="00A43F69" w:rsidP="00A43F69">
      <w:pPr>
        <w:pStyle w:val="Style"/>
        <w:spacing w:before="268" w:line="1" w:lineRule="exact"/>
        <w:rPr>
          <w:sz w:val="2"/>
          <w:szCs w:val="2"/>
          <w:lang w:val="en-GB" w:bidi="he-IL"/>
        </w:rPr>
      </w:pPr>
    </w:p>
    <w:p w:rsidR="00A43F69" w:rsidRDefault="00A43F69" w:rsidP="00A43F69">
      <w:pPr>
        <w:pStyle w:val="Style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01545AC7" wp14:editId="1C2B3C1E">
            <wp:extent cx="704850" cy="7048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69" w:rsidRDefault="00A43F69" w:rsidP="00A43F69">
      <w:pPr>
        <w:pStyle w:val="Style"/>
        <w:rPr>
          <w:sz w:val="2"/>
          <w:szCs w:val="2"/>
          <w:lang w:val="en-GB" w:bidi="he-IL"/>
        </w:rPr>
        <w:sectPr w:rsidR="00A43F69">
          <w:type w:val="continuous"/>
          <w:pgSz w:w="11907" w:h="16840"/>
          <w:pgMar w:top="907" w:right="819" w:bottom="360" w:left="1147" w:header="720" w:footer="720" w:gutter="0"/>
          <w:cols w:num="5" w:space="720" w:equalWidth="0">
            <w:col w:w="1790" w:space="825"/>
            <w:col w:w="1132" w:space="844"/>
            <w:col w:w="1152" w:space="940"/>
            <w:col w:w="1152" w:space="902"/>
            <w:col w:w="1113"/>
          </w:cols>
          <w:noEndnote/>
        </w:sectPr>
      </w:pPr>
    </w:p>
    <w:p w:rsidR="00A43F69" w:rsidRDefault="00A43F69" w:rsidP="00A43F69">
      <w:pPr>
        <w:pStyle w:val="Style"/>
        <w:spacing w:line="110" w:lineRule="exact"/>
        <w:rPr>
          <w:lang w:val="en-GB" w:bidi="he-IL"/>
        </w:rPr>
      </w:pPr>
    </w:p>
    <w:p w:rsidR="00A43F69" w:rsidRDefault="00A43F69" w:rsidP="00A43F69">
      <w:pPr>
        <w:pStyle w:val="Style"/>
        <w:rPr>
          <w:lang w:val="en-GB" w:bidi="he-IL"/>
        </w:rPr>
        <w:sectPr w:rsidR="00A43F69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u w:val="single"/>
          <w:lang w:val="en-GB" w:bidi="he-IL"/>
        </w:rPr>
      </w:pPr>
      <w:proofErr w:type="spellStart"/>
      <w:r w:rsidRPr="00A43F69">
        <w:rPr>
          <w:color w:val="111716"/>
          <w:sz w:val="26"/>
          <w:szCs w:val="26"/>
          <w:u w:val="single"/>
          <w:lang w:val="en-GB" w:bidi="he-IL"/>
        </w:rPr>
        <w:lastRenderedPageBreak/>
        <w:t>S.dramaticus</w:t>
      </w:r>
      <w:proofErr w:type="spellEnd"/>
      <w:r w:rsidRPr="00A43F69">
        <w:rPr>
          <w:color w:val="111716"/>
          <w:sz w:val="26"/>
          <w:szCs w:val="26"/>
          <w:u w:val="single"/>
          <w:lang w:val="en-GB" w:bidi="he-IL"/>
        </w:rPr>
        <w:t xml:space="preserve"> </w:t>
      </w:r>
      <w:r>
        <w:rPr>
          <w:color w:val="111716"/>
          <w:sz w:val="26"/>
          <w:szCs w:val="26"/>
          <w:u w:val="single"/>
          <w:lang w:val="en-GB" w:bidi="he-IL"/>
        </w:rPr>
        <w:t xml:space="preserve">    </w:t>
      </w:r>
    </w:p>
    <w:p w:rsid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u w:val="single"/>
          <w:lang w:val="en-GB" w:bidi="he-IL"/>
        </w:rPr>
      </w:pPr>
      <w:r>
        <w:rPr>
          <w:color w:val="111716"/>
          <w:sz w:val="26"/>
          <w:szCs w:val="26"/>
          <w:u w:val="single"/>
          <w:lang w:val="en-GB" w:bidi="he-IL"/>
        </w:rPr>
        <w:t xml:space="preserve">                            </w:t>
      </w:r>
    </w:p>
    <w:p w:rsid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u w:val="single"/>
          <w:lang w:val="en-GB" w:bidi="he-IL"/>
        </w:rPr>
      </w:pPr>
    </w:p>
    <w:p w:rsidR="00A43F69" w:rsidRP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u w:val="single"/>
          <w:lang w:val="en-GB" w:bidi="he-IL"/>
        </w:rPr>
      </w:pPr>
      <w:r>
        <w:rPr>
          <w:color w:val="111716"/>
          <w:sz w:val="26"/>
          <w:szCs w:val="26"/>
          <w:u w:val="single"/>
          <w:lang w:val="en-GB" w:bidi="he-IL"/>
        </w:rPr>
        <w:t xml:space="preserve">                         </w:t>
      </w:r>
    </w:p>
    <w:p w:rsid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lang w:val="en-GB" w:bidi="he-IL"/>
        </w:rPr>
      </w:pPr>
    </w:p>
    <w:p w:rsid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lang w:val="en-GB" w:bidi="he-IL"/>
        </w:rPr>
      </w:pPr>
    </w:p>
    <w:p w:rsid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lang w:val="en-GB" w:bidi="he-IL"/>
        </w:rPr>
      </w:pPr>
    </w:p>
    <w:p w:rsid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lang w:val="en-GB" w:bidi="he-IL"/>
        </w:rPr>
      </w:pPr>
    </w:p>
    <w:p w:rsid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lang w:val="en-GB" w:bidi="he-IL"/>
        </w:rPr>
      </w:pPr>
    </w:p>
    <w:p w:rsid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lang w:val="en-GB" w:bidi="he-IL"/>
        </w:rPr>
      </w:pPr>
    </w:p>
    <w:p w:rsid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lang w:val="en-GB" w:bidi="he-IL"/>
        </w:rPr>
      </w:pPr>
    </w:p>
    <w:p w:rsid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lang w:val="en-GB" w:bidi="he-IL"/>
        </w:rPr>
      </w:pPr>
    </w:p>
    <w:p w:rsid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lang w:val="en-GB" w:bidi="he-IL"/>
        </w:rPr>
      </w:pPr>
    </w:p>
    <w:p w:rsid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lang w:val="en-GB" w:bidi="he-IL"/>
        </w:rPr>
      </w:pPr>
    </w:p>
    <w:p w:rsid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lang w:val="en-GB" w:bidi="he-IL"/>
        </w:rPr>
      </w:pPr>
    </w:p>
    <w:p w:rsidR="00A43F69" w:rsidRPr="00A43F69" w:rsidRDefault="00A43F69" w:rsidP="00A43F69">
      <w:pPr>
        <w:pStyle w:val="Style"/>
        <w:spacing w:line="292" w:lineRule="exact"/>
        <w:ind w:right="5573"/>
        <w:rPr>
          <w:color w:val="111716"/>
          <w:sz w:val="26"/>
          <w:szCs w:val="26"/>
          <w:lang w:val="en-GB" w:bidi="he-IL"/>
        </w:rPr>
        <w:sectPr w:rsidR="00A43F69" w:rsidRPr="00A43F69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A43F69" w:rsidRDefault="00A43F69" w:rsidP="00A43F69">
      <w:pPr>
        <w:pStyle w:val="Style"/>
        <w:rPr>
          <w:lang w:val="en-GB" w:bidi="he-IL"/>
        </w:rPr>
      </w:pPr>
    </w:p>
    <w:p w:rsidR="00A43F69" w:rsidRDefault="00A43F69" w:rsidP="00A43F69">
      <w:pPr>
        <w:pStyle w:val="Style"/>
        <w:rPr>
          <w:lang w:val="en-GB" w:bidi="he-IL"/>
        </w:rPr>
      </w:pPr>
    </w:p>
    <w:p w:rsidR="00A43F69" w:rsidRDefault="00A43F69" w:rsidP="00A43F69">
      <w:pPr>
        <w:pStyle w:val="Style"/>
        <w:rPr>
          <w:lang w:val="en-GB" w:bidi="he-IL"/>
        </w:rPr>
      </w:pPr>
    </w:p>
    <w:p w:rsidR="00A43F69" w:rsidRDefault="00A43F69" w:rsidP="00A43F69">
      <w:pPr>
        <w:pStyle w:val="Style"/>
        <w:rPr>
          <w:lang w:val="en-GB" w:bidi="he-IL"/>
        </w:rPr>
      </w:pPr>
      <w:r>
        <w:rPr>
          <w:noProof/>
        </w:rPr>
        <w:drawing>
          <wp:inline distT="0" distB="0" distL="0" distR="0" wp14:anchorId="22E8D20F" wp14:editId="58CF604A">
            <wp:extent cx="704850" cy="7429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 w:bidi="he-IL"/>
        </w:rPr>
        <w:t xml:space="preserve">                </w:t>
      </w:r>
      <w:r>
        <w:rPr>
          <w:noProof/>
        </w:rPr>
        <w:drawing>
          <wp:inline distT="0" distB="0" distL="0" distR="0" wp14:anchorId="190F396E">
            <wp:extent cx="731520" cy="694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GB" w:bidi="he-IL"/>
        </w:rPr>
        <w:t xml:space="preserve">                 </w:t>
      </w:r>
      <w:r>
        <w:rPr>
          <w:noProof/>
        </w:rPr>
        <w:drawing>
          <wp:inline distT="0" distB="0" distL="0" distR="0" wp14:anchorId="3F1066EE">
            <wp:extent cx="713105" cy="73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GB" w:bidi="he-IL"/>
        </w:rPr>
        <w:t xml:space="preserve">           </w:t>
      </w:r>
      <w:r>
        <w:rPr>
          <w:noProof/>
        </w:rPr>
        <w:drawing>
          <wp:inline distT="0" distB="0" distL="0" distR="0" wp14:anchorId="115B7658">
            <wp:extent cx="694690" cy="743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GB" w:bidi="he-IL"/>
        </w:rPr>
        <w:t xml:space="preserve">                </w:t>
      </w:r>
      <w:r>
        <w:rPr>
          <w:noProof/>
        </w:rPr>
        <w:drawing>
          <wp:inline distT="0" distB="0" distL="0" distR="0" wp14:anchorId="2EF7ECE6">
            <wp:extent cx="713105" cy="743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1F4153" w:rsidRDefault="001F4153" w:rsidP="001F4153">
      <w:pPr>
        <w:pStyle w:val="Style"/>
        <w:tabs>
          <w:tab w:val="left" w:leader="dot" w:pos="3993"/>
        </w:tabs>
        <w:spacing w:line="326" w:lineRule="exact"/>
        <w:rPr>
          <w:i/>
          <w:iCs/>
          <w:color w:val="111716"/>
          <w:lang w:val="en-GB" w:bidi="he-IL"/>
        </w:rPr>
      </w:pPr>
      <w:proofErr w:type="spellStart"/>
      <w:proofErr w:type="gramStart"/>
      <w:r>
        <w:rPr>
          <w:i/>
          <w:iCs/>
          <w:color w:val="111716"/>
          <w:lang w:val="en-GB" w:bidi="he-IL"/>
        </w:rPr>
        <w:t>Smilus</w:t>
      </w:r>
      <w:proofErr w:type="spellEnd"/>
      <w:r>
        <w:rPr>
          <w:i/>
          <w:iCs/>
          <w:color w:val="111716"/>
          <w:lang w:val="en-GB" w:bidi="he-IL"/>
        </w:rPr>
        <w:t xml:space="preserve">  </w:t>
      </w:r>
      <w:proofErr w:type="spellStart"/>
      <w:r w:rsidRPr="00F734A1">
        <w:rPr>
          <w:i/>
          <w:iCs/>
          <w:color w:val="111716"/>
          <w:lang w:val="en-GB" w:bidi="he-IL"/>
        </w:rPr>
        <w:t>toothyus</w:t>
      </w:r>
      <w:proofErr w:type="spellEnd"/>
      <w:proofErr w:type="gramEnd"/>
      <w:r w:rsidRPr="00F734A1">
        <w:rPr>
          <w:i/>
          <w:iCs/>
          <w:color w:val="111716"/>
          <w:lang w:val="en-GB" w:bidi="he-IL"/>
        </w:rPr>
        <w:t>.</w:t>
      </w:r>
      <w:r>
        <w:rPr>
          <w:i/>
          <w:iCs/>
          <w:color w:val="111716"/>
          <w:lang w:val="en-GB" w:bidi="he-IL"/>
        </w:rPr>
        <w:t xml:space="preserve">                                                </w:t>
      </w:r>
      <w:bookmarkStart w:id="0" w:name="_GoBack"/>
      <w:bookmarkEnd w:id="0"/>
      <w:r>
        <w:rPr>
          <w:i/>
          <w:iCs/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Smilus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upsettus</w:t>
      </w:r>
      <w:proofErr w:type="spellEnd"/>
      <w:r>
        <w:rPr>
          <w:i/>
          <w:iCs/>
          <w:color w:val="111716"/>
          <w:lang w:val="en-GB" w:bidi="he-IL"/>
        </w:rPr>
        <w:tab/>
      </w:r>
      <w:r>
        <w:rPr>
          <w:i/>
          <w:iCs/>
          <w:color w:val="111716"/>
          <w:lang w:val="en-GB" w:bidi="he-IL"/>
        </w:rPr>
        <w:tab/>
      </w:r>
      <w:proofErr w:type="spellStart"/>
      <w:r w:rsidRPr="00F734A1">
        <w:rPr>
          <w:i/>
          <w:iCs/>
          <w:color w:val="111716"/>
          <w:lang w:val="en-GB" w:bidi="he-IL"/>
        </w:rPr>
        <w:t>Smilus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valentinus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</w:p>
    <w:p w:rsidR="001F4153" w:rsidRDefault="001F4153" w:rsidP="001F4153">
      <w:pPr>
        <w:pStyle w:val="Style"/>
        <w:tabs>
          <w:tab w:val="left" w:leader="dot" w:pos="3993"/>
        </w:tabs>
        <w:spacing w:line="326" w:lineRule="exact"/>
        <w:rPr>
          <w:i/>
          <w:iCs/>
          <w:color w:val="111716"/>
          <w:lang w:val="en-GB" w:bidi="he-IL"/>
        </w:rPr>
      </w:pPr>
    </w:p>
    <w:p w:rsidR="001F4153" w:rsidRDefault="001F4153" w:rsidP="001F4153">
      <w:pPr>
        <w:pStyle w:val="Style"/>
        <w:tabs>
          <w:tab w:val="left" w:leader="dot" w:pos="3993"/>
        </w:tabs>
        <w:spacing w:line="326" w:lineRule="exact"/>
        <w:rPr>
          <w:i/>
          <w:iCs/>
          <w:color w:val="111716"/>
          <w:lang w:val="en-GB" w:bidi="he-IL"/>
        </w:rPr>
      </w:pPr>
      <w:r w:rsidRPr="00F734A1">
        <w:rPr>
          <w:i/>
          <w:iCs/>
          <w:color w:val="111716"/>
          <w:lang w:val="en-GB" w:bidi="he-IL"/>
        </w:rPr>
        <w:br/>
      </w:r>
      <w:proofErr w:type="spellStart"/>
      <w:r>
        <w:rPr>
          <w:i/>
          <w:iCs/>
          <w:color w:val="111716"/>
          <w:lang w:val="en-GB" w:bidi="he-IL"/>
        </w:rPr>
        <w:t>Smilus</w:t>
      </w:r>
      <w:proofErr w:type="spellEnd"/>
      <w:r>
        <w:rPr>
          <w:i/>
          <w:iCs/>
          <w:color w:val="111716"/>
          <w:lang w:val="en-GB" w:bidi="he-IL"/>
        </w:rPr>
        <w:t xml:space="preserve"> </w:t>
      </w:r>
      <w:proofErr w:type="spellStart"/>
      <w:r>
        <w:rPr>
          <w:i/>
          <w:iCs/>
          <w:color w:val="111716"/>
          <w:lang w:val="en-GB" w:bidi="he-IL"/>
        </w:rPr>
        <w:t>traditionalis</w:t>
      </w:r>
      <w:proofErr w:type="spellEnd"/>
      <w:r>
        <w:rPr>
          <w:i/>
          <w:iCs/>
          <w:color w:val="111716"/>
          <w:lang w:val="en-GB" w:bidi="he-IL"/>
        </w:rPr>
        <w:t xml:space="preserve">                                              </w:t>
      </w:r>
      <w:proofErr w:type="spellStart"/>
      <w:r w:rsidRPr="00F734A1">
        <w:rPr>
          <w:i/>
          <w:iCs/>
          <w:color w:val="111716"/>
          <w:lang w:val="en-GB" w:bidi="he-IL"/>
        </w:rPr>
        <w:t>Smilus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saddus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r>
        <w:rPr>
          <w:i/>
          <w:iCs/>
          <w:color w:val="111716"/>
          <w:lang w:val="en-GB" w:bidi="he-IL"/>
        </w:rPr>
        <w:tab/>
      </w:r>
      <w:r>
        <w:rPr>
          <w:i/>
          <w:iCs/>
          <w:color w:val="111716"/>
          <w:lang w:val="en-GB" w:bidi="he-IL"/>
        </w:rPr>
        <w:tab/>
      </w:r>
      <w:proofErr w:type="spellStart"/>
      <w:r w:rsidRPr="00F734A1">
        <w:rPr>
          <w:i/>
          <w:iCs/>
          <w:color w:val="111716"/>
          <w:lang w:val="en-GB" w:bidi="he-IL"/>
        </w:rPr>
        <w:t>Smilus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suprisus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</w:p>
    <w:p w:rsidR="001F4153" w:rsidRDefault="001F4153" w:rsidP="001F4153">
      <w:pPr>
        <w:pStyle w:val="Style"/>
        <w:tabs>
          <w:tab w:val="left" w:leader="dot" w:pos="3993"/>
        </w:tabs>
        <w:spacing w:line="326" w:lineRule="exact"/>
        <w:rPr>
          <w:i/>
          <w:iCs/>
          <w:color w:val="111716"/>
          <w:lang w:val="en-GB" w:bidi="he-IL"/>
        </w:rPr>
      </w:pPr>
    </w:p>
    <w:p w:rsidR="001F4153" w:rsidRPr="00F734A1" w:rsidRDefault="001F4153" w:rsidP="001F4153">
      <w:pPr>
        <w:pStyle w:val="Style"/>
        <w:tabs>
          <w:tab w:val="left" w:leader="dot" w:pos="3993"/>
        </w:tabs>
        <w:spacing w:line="326" w:lineRule="exact"/>
        <w:rPr>
          <w:color w:val="111716"/>
          <w:lang w:val="en-GB" w:bidi="he-IL"/>
        </w:rPr>
      </w:pPr>
    </w:p>
    <w:p w:rsidR="001F4153" w:rsidRPr="005059FE" w:rsidRDefault="001F4153" w:rsidP="001F4153">
      <w:pPr>
        <w:pStyle w:val="Style"/>
        <w:tabs>
          <w:tab w:val="left" w:leader="dot" w:pos="3048"/>
        </w:tabs>
        <w:spacing w:line="321" w:lineRule="exact"/>
        <w:ind w:right="120"/>
        <w:rPr>
          <w:color w:val="111716"/>
          <w:lang w:val="en-GB" w:bidi="he-IL"/>
        </w:rPr>
      </w:pPr>
      <w:proofErr w:type="spellStart"/>
      <w:r>
        <w:rPr>
          <w:i/>
          <w:iCs/>
          <w:color w:val="111716"/>
          <w:lang w:val="en-GB" w:bidi="he-IL"/>
        </w:rPr>
        <w:t>Smilus</w:t>
      </w:r>
      <w:proofErr w:type="spellEnd"/>
      <w:r>
        <w:rPr>
          <w:i/>
          <w:iCs/>
          <w:color w:val="111716"/>
          <w:lang w:val="en-GB" w:bidi="he-IL"/>
        </w:rPr>
        <w:t xml:space="preserve"> </w:t>
      </w:r>
      <w:proofErr w:type="spellStart"/>
      <w:r>
        <w:rPr>
          <w:i/>
          <w:iCs/>
          <w:color w:val="111716"/>
          <w:lang w:val="en-GB" w:bidi="he-IL"/>
        </w:rPr>
        <w:t>piratus</w:t>
      </w:r>
      <w:proofErr w:type="spellEnd"/>
      <w:r>
        <w:rPr>
          <w:i/>
          <w:iCs/>
          <w:color w:val="111716"/>
          <w:lang w:val="en-GB" w:bidi="he-IL"/>
        </w:rPr>
        <w:t xml:space="preserve">                                                     </w:t>
      </w:r>
      <w:proofErr w:type="spellStart"/>
      <w:r w:rsidRPr="00F734A1">
        <w:rPr>
          <w:i/>
          <w:iCs/>
          <w:color w:val="111716"/>
          <w:lang w:val="en-GB" w:bidi="he-IL"/>
        </w:rPr>
        <w:t>Smilus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mutatus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r>
        <w:rPr>
          <w:i/>
          <w:iCs/>
          <w:color w:val="111716"/>
          <w:lang w:val="en-GB" w:bidi="he-IL"/>
        </w:rPr>
        <w:tab/>
      </w:r>
      <w:r>
        <w:rPr>
          <w:i/>
          <w:iCs/>
          <w:color w:val="111716"/>
          <w:lang w:val="en-GB" w:bidi="he-IL"/>
        </w:rPr>
        <w:tab/>
      </w:r>
      <w:proofErr w:type="spellStart"/>
      <w:r w:rsidRPr="00F734A1">
        <w:rPr>
          <w:i/>
          <w:iCs/>
          <w:color w:val="111716"/>
          <w:lang w:val="en-GB" w:bidi="he-IL"/>
        </w:rPr>
        <w:t>Smilus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winkus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</w:p>
    <w:p w:rsidR="001F4153" w:rsidRPr="005059FE" w:rsidRDefault="001F4153" w:rsidP="001F4153">
      <w:pPr>
        <w:pStyle w:val="Style"/>
        <w:spacing w:before="254" w:line="326" w:lineRule="exact"/>
        <w:ind w:right="139"/>
        <w:rPr>
          <w:color w:val="111716"/>
          <w:lang w:val="en-GB" w:bidi="he-IL"/>
        </w:rPr>
      </w:pPr>
    </w:p>
    <w:p w:rsidR="001F4153" w:rsidRPr="005059FE" w:rsidRDefault="001F4153" w:rsidP="001F4153">
      <w:pPr>
        <w:pStyle w:val="Style"/>
        <w:tabs>
          <w:tab w:val="left" w:leader="dot" w:pos="4195"/>
        </w:tabs>
        <w:spacing w:before="264" w:line="288" w:lineRule="exact"/>
        <w:ind w:right="120"/>
        <w:rPr>
          <w:color w:val="111716"/>
          <w:lang w:val="en-GB" w:bidi="he-IL"/>
        </w:rPr>
      </w:pPr>
    </w:p>
    <w:p w:rsidR="001F4153" w:rsidRPr="00F734A1" w:rsidRDefault="001F4153" w:rsidP="001F4153">
      <w:pPr>
        <w:pStyle w:val="Style"/>
        <w:spacing w:before="254" w:line="326" w:lineRule="exact"/>
        <w:ind w:right="19"/>
        <w:rPr>
          <w:color w:val="111716"/>
          <w:lang w:val="en-GB" w:bidi="he-IL"/>
        </w:rPr>
      </w:pPr>
    </w:p>
    <w:p w:rsidR="001F4153" w:rsidRPr="00F734A1" w:rsidRDefault="001F4153" w:rsidP="001F4153">
      <w:pPr>
        <w:pStyle w:val="Style"/>
        <w:tabs>
          <w:tab w:val="left" w:pos="9"/>
          <w:tab w:val="left" w:leader="dot" w:pos="3225"/>
        </w:tabs>
        <w:spacing w:line="292" w:lineRule="exact"/>
        <w:ind w:right="120"/>
        <w:rPr>
          <w:color w:val="111716"/>
          <w:lang w:val="en-GB" w:bidi="he-IL"/>
        </w:rPr>
      </w:pPr>
      <w:r w:rsidRPr="00F734A1">
        <w:rPr>
          <w:i/>
          <w:iCs/>
          <w:color w:val="111716"/>
          <w:lang w:val="en-GB" w:bidi="he-IL"/>
        </w:rPr>
        <w:t xml:space="preserve">. </w:t>
      </w:r>
    </w:p>
    <w:p w:rsidR="001F4153" w:rsidRPr="00F734A1" w:rsidRDefault="001F4153" w:rsidP="001F4153">
      <w:pPr>
        <w:pStyle w:val="Style"/>
        <w:spacing w:before="249" w:line="326" w:lineRule="exact"/>
        <w:ind w:left="24" w:right="220"/>
        <w:rPr>
          <w:i/>
          <w:iCs/>
          <w:color w:val="111716"/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tabs>
          <w:tab w:val="left" w:pos="1740"/>
        </w:tabs>
        <w:rPr>
          <w:lang w:val="en-GB" w:bidi="he-IL"/>
        </w:rPr>
      </w:pPr>
    </w:p>
    <w:p w:rsidR="00A43F69" w:rsidRDefault="00A43F69" w:rsidP="00A43F69">
      <w:pPr>
        <w:rPr>
          <w:lang w:val="en-GB" w:bidi="he-IL"/>
        </w:rPr>
      </w:pPr>
    </w:p>
    <w:p w:rsidR="00A43F69" w:rsidRPr="00A43F69" w:rsidRDefault="00A43F69" w:rsidP="00A43F69">
      <w:pPr>
        <w:rPr>
          <w:lang w:val="en-GB" w:bidi="he-IL"/>
        </w:rPr>
        <w:sectPr w:rsidR="00A43F69" w:rsidRPr="00A43F69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4A1ED1" w:rsidRPr="00A43F69" w:rsidRDefault="004A1ED1" w:rsidP="00A43F69">
      <w:pPr>
        <w:pStyle w:val="Style"/>
        <w:rPr>
          <w:lang w:val="en-GB" w:bidi="he-IL"/>
        </w:rPr>
      </w:pP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lastRenderedPageBreak/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  <w:t xml:space="preserve">                                                                                    </w:t>
      </w:r>
    </w:p>
    <w:sectPr w:rsidR="004A1ED1" w:rsidRPr="00A43F69" w:rsidSect="004A1ED1">
      <w:pgSz w:w="11906" w:h="16838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83E6E"/>
    <w:multiLevelType w:val="hybridMultilevel"/>
    <w:tmpl w:val="D3141C74"/>
    <w:lvl w:ilvl="0" w:tplc="006A3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464F1A96"/>
    <w:multiLevelType w:val="hybridMultilevel"/>
    <w:tmpl w:val="F9CE1092"/>
    <w:lvl w:ilvl="0" w:tplc="10B06F52">
      <w:start w:val="5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755C0F67"/>
    <w:multiLevelType w:val="hybridMultilevel"/>
    <w:tmpl w:val="55E0FFD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D1"/>
    <w:rsid w:val="00125853"/>
    <w:rsid w:val="001F4153"/>
    <w:rsid w:val="004A1ED1"/>
    <w:rsid w:val="00814ABE"/>
    <w:rsid w:val="00A43F69"/>
    <w:rsid w:val="00BF1C98"/>
    <w:rsid w:val="00CB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E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1">
    <w:name w:val="Style 31"/>
    <w:basedOn w:val="Normal"/>
    <w:rsid w:val="004A1ED1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4A1ED1"/>
    <w:rPr>
      <w:rFonts w:ascii="Bookman Old Style" w:hAnsi="Bookman Old Style" w:cs="Bookman Old Style"/>
      <w:sz w:val="23"/>
      <w:szCs w:val="23"/>
    </w:rPr>
  </w:style>
  <w:style w:type="paragraph" w:styleId="BalloonText">
    <w:name w:val="Balloon Text"/>
    <w:basedOn w:val="Normal"/>
    <w:link w:val="BalloonTextChar"/>
    <w:rsid w:val="004A1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1ED1"/>
    <w:rPr>
      <w:rFonts w:ascii="Tahoma" w:hAnsi="Tahoma" w:cs="Tahoma"/>
      <w:sz w:val="16"/>
      <w:szCs w:val="16"/>
    </w:rPr>
  </w:style>
  <w:style w:type="paragraph" w:customStyle="1" w:styleId="Ptablebodyfullout">
    <w:name w:val="P: table body fullout"/>
    <w:basedOn w:val="Normal"/>
    <w:rsid w:val="004A1ED1"/>
    <w:pPr>
      <w:numPr>
        <w:numId w:val="1"/>
      </w:numPr>
      <w:spacing w:before="40" w:after="80"/>
    </w:pPr>
    <w:rPr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A1ED1"/>
    <w:pPr>
      <w:ind w:left="720"/>
      <w:contextualSpacing/>
    </w:pPr>
  </w:style>
  <w:style w:type="table" w:styleId="TableGrid">
    <w:name w:val="Table Grid"/>
    <w:basedOn w:val="TableNormal"/>
    <w:rsid w:val="004A1ED1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4A1ED1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E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1">
    <w:name w:val="Style 31"/>
    <w:basedOn w:val="Normal"/>
    <w:rsid w:val="004A1ED1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4A1ED1"/>
    <w:rPr>
      <w:rFonts w:ascii="Bookman Old Style" w:hAnsi="Bookman Old Style" w:cs="Bookman Old Style"/>
      <w:sz w:val="23"/>
      <w:szCs w:val="23"/>
    </w:rPr>
  </w:style>
  <w:style w:type="paragraph" w:styleId="BalloonText">
    <w:name w:val="Balloon Text"/>
    <w:basedOn w:val="Normal"/>
    <w:link w:val="BalloonTextChar"/>
    <w:rsid w:val="004A1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1ED1"/>
    <w:rPr>
      <w:rFonts w:ascii="Tahoma" w:hAnsi="Tahoma" w:cs="Tahoma"/>
      <w:sz w:val="16"/>
      <w:szCs w:val="16"/>
    </w:rPr>
  </w:style>
  <w:style w:type="paragraph" w:customStyle="1" w:styleId="Ptablebodyfullout">
    <w:name w:val="P: table body fullout"/>
    <w:basedOn w:val="Normal"/>
    <w:rsid w:val="004A1ED1"/>
    <w:pPr>
      <w:numPr>
        <w:numId w:val="1"/>
      </w:numPr>
      <w:spacing w:before="40" w:after="80"/>
    </w:pPr>
    <w:rPr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A1ED1"/>
    <w:pPr>
      <w:ind w:left="720"/>
      <w:contextualSpacing/>
    </w:pPr>
  </w:style>
  <w:style w:type="table" w:styleId="TableGrid">
    <w:name w:val="Table Grid"/>
    <w:basedOn w:val="TableNormal"/>
    <w:rsid w:val="004A1ED1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4A1ED1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24FB494D</Template>
  <TotalTime>38</TotalTime>
  <Pages>7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WHITE Elaine</cp:lastModifiedBy>
  <cp:revision>4</cp:revision>
  <cp:lastPrinted>2018-06-26T00:58:00Z</cp:lastPrinted>
  <dcterms:created xsi:type="dcterms:W3CDTF">2018-06-26T00:39:00Z</dcterms:created>
  <dcterms:modified xsi:type="dcterms:W3CDTF">2018-06-26T23:57:00Z</dcterms:modified>
</cp:coreProperties>
</file>