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AD" w:rsidRPr="001D1F09" w:rsidRDefault="003F6DAD" w:rsidP="003F6DAD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B642666" wp14:editId="6C21C97B">
            <wp:extent cx="2447925" cy="3238500"/>
            <wp:effectExtent l="0" t="0" r="9525" b="0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1D1F09" w:rsidRDefault="003F6DAD" w:rsidP="003F6DAD">
      <w:pPr>
        <w:rPr>
          <w:rFonts w:ascii="Calibri" w:hAnsi="Calibri"/>
        </w:rPr>
      </w:pPr>
    </w:p>
    <w:p w:rsidR="003F6DAD" w:rsidRPr="001D1F09" w:rsidRDefault="003F6DAD" w:rsidP="003F6DAD">
      <w:pPr>
        <w:rPr>
          <w:rFonts w:ascii="Calibri" w:hAnsi="Calibri"/>
        </w:rPr>
      </w:pP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2018</w:t>
      </w: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3F6DAD" w:rsidRPr="001D1F09" w:rsidRDefault="003F6DAD" w:rsidP="003F6DAD">
      <w:pPr>
        <w:rPr>
          <w:rFonts w:ascii="Calibri" w:hAnsi="Calibri"/>
          <w:b/>
          <w:sz w:val="32"/>
          <w:szCs w:val="32"/>
        </w:rPr>
      </w:pPr>
    </w:p>
    <w:p w:rsidR="003F6DAD" w:rsidRPr="001D1F09" w:rsidRDefault="003F6DAD" w:rsidP="003F6DAD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3F6DAD" w:rsidRPr="001D1F09" w:rsidRDefault="003F6DAD" w:rsidP="003F6DAD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TEST: Classification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>
        <w:rPr>
          <w:rFonts w:ascii="Calibri" w:hAnsi="Calibri" w:cs="Calibri"/>
          <w:b/>
          <w:sz w:val="32"/>
          <w:szCs w:val="32"/>
        </w:rPr>
        <w:t>45 minutes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3F6DAD" w:rsidRPr="001D1F09" w:rsidRDefault="003F6DAD" w:rsidP="003F6DAD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 5 Short Answer          </w:t>
      </w:r>
      <w:r w:rsidR="003E3F7E">
        <w:rPr>
          <w:rFonts w:ascii="Calibri" w:hAnsi="Calibri" w:cs="Calibri"/>
          <w:b/>
          <w:sz w:val="32"/>
          <w:szCs w:val="32"/>
        </w:rPr>
        <w:t>(26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</w:t>
      </w:r>
      <w:r w:rsidR="003E3F7E">
        <w:rPr>
          <w:rFonts w:ascii="Calibri" w:hAnsi="Calibri" w:cs="Calibri"/>
          <w:b/>
          <w:sz w:val="32"/>
          <w:szCs w:val="32"/>
        </w:rPr>
        <w:t xml:space="preserve"> MARKS:  36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3F6DAD" w:rsidRPr="001D1F09" w:rsidRDefault="003F6DAD" w:rsidP="003F6DAD">
      <w:pPr>
        <w:rPr>
          <w:rFonts w:ascii="Calibri" w:hAnsi="Calibri"/>
          <w:b/>
        </w:rPr>
      </w:pPr>
    </w:p>
    <w:p w:rsidR="003F6DAD" w:rsidRDefault="003F6DAD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Pr="001D1F09" w:rsidRDefault="005C313F" w:rsidP="003F6DAD">
      <w:pPr>
        <w:rPr>
          <w:rFonts w:ascii="Calibri" w:hAnsi="Calibri"/>
          <w:b/>
        </w:rPr>
      </w:pPr>
    </w:p>
    <w:p w:rsidR="003F6DAD" w:rsidRPr="001D1F09" w:rsidRDefault="003F6DAD" w:rsidP="003F6DAD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CB5A4C" w:rsidRDefault="00CB5A4C"/>
    <w:p w:rsidR="003F6DAD" w:rsidRDefault="003F6DAD" w:rsidP="003F6DAD">
      <w:pPr>
        <w:pStyle w:val="Ptablebodyfullout"/>
        <w:numPr>
          <w:ilvl w:val="0"/>
          <w:numId w:val="0"/>
        </w:numPr>
        <w:rPr>
          <w:szCs w:val="24"/>
        </w:rPr>
      </w:pPr>
      <w:r>
        <w:rPr>
          <w:szCs w:val="24"/>
        </w:rPr>
        <w:lastRenderedPageBreak/>
        <w:t>Multiple Choice Questions – Indicate Answer on Answer Sheet –           10 Marks</w:t>
      </w:r>
    </w:p>
    <w:p w:rsidR="003F6DAD" w:rsidRDefault="003F6DAD" w:rsidP="003F6DAD">
      <w:pPr>
        <w:pStyle w:val="Ptablebodyfullout"/>
        <w:numPr>
          <w:ilvl w:val="0"/>
          <w:numId w:val="0"/>
        </w:numPr>
        <w:rPr>
          <w:szCs w:val="24"/>
        </w:rPr>
      </w:pPr>
    </w:p>
    <w:p w:rsidR="003F6DAD" w:rsidRPr="00980345" w:rsidRDefault="003F6DAD" w:rsidP="003F6DAD">
      <w:pPr>
        <w:pStyle w:val="Ptablebodyfullout"/>
        <w:numPr>
          <w:ilvl w:val="0"/>
          <w:numId w:val="0"/>
        </w:numPr>
        <w:rPr>
          <w:szCs w:val="24"/>
        </w:rPr>
      </w:pPr>
      <w:r>
        <w:rPr>
          <w:szCs w:val="24"/>
        </w:rPr>
        <w:t xml:space="preserve">1) </w:t>
      </w:r>
      <w:r w:rsidRPr="00980345">
        <w:rPr>
          <w:szCs w:val="24"/>
        </w:rPr>
        <w:t>State the type of scientist who names and classifies things.</w:t>
      </w:r>
    </w:p>
    <w:p w:rsidR="003F6DAD" w:rsidRPr="00980345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szCs w:val="24"/>
        </w:rPr>
      </w:pPr>
      <w:r>
        <w:rPr>
          <w:szCs w:val="24"/>
        </w:rPr>
        <w:t>a.</w:t>
      </w:r>
      <w:r w:rsidRPr="00980345">
        <w:rPr>
          <w:szCs w:val="24"/>
        </w:rPr>
        <w:tab/>
        <w:t>Ecologist</w:t>
      </w:r>
    </w:p>
    <w:p w:rsidR="003F6DAD" w:rsidRPr="00980345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szCs w:val="24"/>
        </w:rPr>
      </w:pPr>
      <w:r>
        <w:rPr>
          <w:szCs w:val="24"/>
        </w:rPr>
        <w:t>b.</w:t>
      </w:r>
      <w:r w:rsidRPr="00980345">
        <w:rPr>
          <w:szCs w:val="24"/>
        </w:rPr>
        <w:tab/>
        <w:t>Biologist</w:t>
      </w:r>
    </w:p>
    <w:p w:rsidR="003F6DAD" w:rsidRPr="00980345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szCs w:val="24"/>
        </w:rPr>
      </w:pPr>
      <w:r>
        <w:rPr>
          <w:szCs w:val="24"/>
        </w:rPr>
        <w:t>c.</w:t>
      </w:r>
      <w:r w:rsidRPr="00980345">
        <w:rPr>
          <w:szCs w:val="24"/>
        </w:rPr>
        <w:tab/>
        <w:t>Taxonomist</w:t>
      </w:r>
    </w:p>
    <w:p w:rsidR="003F6DAD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szCs w:val="24"/>
        </w:rPr>
      </w:pPr>
      <w:r>
        <w:rPr>
          <w:szCs w:val="24"/>
        </w:rPr>
        <w:t>d.</w:t>
      </w:r>
      <w:r w:rsidRPr="00980345">
        <w:rPr>
          <w:b/>
          <w:szCs w:val="24"/>
        </w:rPr>
        <w:tab/>
      </w:r>
      <w:r w:rsidRPr="00980345">
        <w:rPr>
          <w:szCs w:val="24"/>
        </w:rPr>
        <w:t>Zoologist</w:t>
      </w:r>
    </w:p>
    <w:p w:rsidR="003F6DAD" w:rsidRPr="00980345" w:rsidRDefault="003F6DAD" w:rsidP="00225B5F">
      <w:pPr>
        <w:pStyle w:val="PMultiChoice1col"/>
        <w:ind w:left="0" w:firstLine="0"/>
        <w:rPr>
          <w:szCs w:val="24"/>
        </w:rPr>
      </w:pPr>
    </w:p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2) </w:t>
      </w:r>
      <w:r w:rsidRPr="00D87AB5">
        <w:rPr>
          <w:rFonts w:asciiTheme="majorHAnsi" w:hAnsiTheme="majorHAnsi" w:cstheme="majorHAnsi"/>
        </w:rPr>
        <w:t>Scientists classify organisms because:</w:t>
      </w:r>
    </w:p>
    <w:p w:rsidR="003F6DAD" w:rsidRPr="00D87AB5" w:rsidRDefault="003F6DAD" w:rsidP="00225B5F">
      <w:pPr>
        <w:ind w:left="-142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a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it makes it easier to identify organisms.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b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there are only a few organisms that differ from each other.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c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most discoveries in biology have already been made.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d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all organisms have characteristics in common.</w:t>
      </w:r>
    </w:p>
    <w:p w:rsidR="003F6DAD" w:rsidRDefault="003F6DAD"/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3) </w:t>
      </w:r>
      <w:r w:rsidRPr="00D87AB5">
        <w:rPr>
          <w:rFonts w:asciiTheme="majorHAnsi" w:hAnsiTheme="majorHAnsi" w:cstheme="majorHAnsi"/>
        </w:rPr>
        <w:t>Organisms can be grouped into five major kingdoms. These are: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a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mammals, fish, birds, amphibians and reptiles.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b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 xml:space="preserve">animals, fungi, </w:t>
      </w:r>
      <w:proofErr w:type="spellStart"/>
      <w:r w:rsidRPr="00D87AB5">
        <w:rPr>
          <w:rFonts w:asciiTheme="majorHAnsi" w:hAnsiTheme="majorHAnsi" w:cstheme="majorHAnsi"/>
        </w:rPr>
        <w:t>monera</w:t>
      </w:r>
      <w:proofErr w:type="spellEnd"/>
      <w:r w:rsidRPr="00D87AB5">
        <w:rPr>
          <w:rFonts w:asciiTheme="majorHAnsi" w:hAnsiTheme="majorHAnsi" w:cstheme="majorHAnsi"/>
        </w:rPr>
        <w:t xml:space="preserve">, plants and </w:t>
      </w:r>
      <w:proofErr w:type="spellStart"/>
      <w:r w:rsidRPr="00D87AB5">
        <w:rPr>
          <w:rFonts w:asciiTheme="majorHAnsi" w:hAnsiTheme="majorHAnsi" w:cstheme="majorHAnsi"/>
        </w:rPr>
        <w:t>protists</w:t>
      </w:r>
      <w:proofErr w:type="spellEnd"/>
      <w:r w:rsidRPr="00D87AB5">
        <w:rPr>
          <w:rFonts w:asciiTheme="majorHAnsi" w:hAnsiTheme="majorHAnsi" w:cstheme="majorHAnsi"/>
        </w:rPr>
        <w:t>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c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 xml:space="preserve">animals, fungi, insects, plants and algae. 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d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animals, plants, insects, birds and reptiles.</w:t>
      </w:r>
    </w:p>
    <w:p w:rsidR="003F6DAD" w:rsidRDefault="003F6DAD"/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4) </w:t>
      </w:r>
      <w:r w:rsidRPr="00D87AB5">
        <w:rPr>
          <w:rFonts w:asciiTheme="majorHAnsi" w:hAnsiTheme="majorHAnsi" w:cstheme="majorHAnsi"/>
        </w:rPr>
        <w:t>Kingdoms themselves can be sub-divided. The sequence of classification following kingdoms is: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a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species, phylum, class, order, family, genus.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b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class, order, family, genus, species, phylum.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c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order, family, genus, phylum, class, species.</w:t>
      </w: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d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phylum, class, order, family, genus, species.</w:t>
      </w: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5) </w:t>
      </w:r>
      <w:r w:rsidRPr="00D87AB5">
        <w:rPr>
          <w:rFonts w:asciiTheme="majorHAnsi" w:hAnsiTheme="majorHAnsi" w:cstheme="majorHAnsi"/>
        </w:rPr>
        <w:t>A vertebrate is an animal which has: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</w:t>
      </w:r>
      <w:proofErr w:type="gramEnd"/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  <w:t>a backbone.</w:t>
      </w:r>
      <w:r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b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a hard shell.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c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wings.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d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fins</w:t>
      </w: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225B5F" w:rsidRPr="00D87AB5" w:rsidRDefault="00225B5F" w:rsidP="00225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6) </w:t>
      </w:r>
      <w:r w:rsidRPr="00D87AB5">
        <w:rPr>
          <w:rFonts w:asciiTheme="majorHAnsi" w:hAnsiTheme="majorHAnsi" w:cstheme="majorHAnsi"/>
        </w:rPr>
        <w:t>The reason for using structural characteristics (rather than colour or size) for classification is:</w:t>
      </w:r>
    </w:p>
    <w:p w:rsidR="00225B5F" w:rsidRPr="00D87AB5" w:rsidRDefault="00225B5F" w:rsidP="00225B5F">
      <w:pPr>
        <w:rPr>
          <w:rFonts w:asciiTheme="majorHAnsi" w:hAnsiTheme="majorHAnsi" w:cstheme="majorHAnsi"/>
        </w:rPr>
      </w:pP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a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structural features are easy to observe.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b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individuals of the same type can differ in colour.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c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organisms change size as they grow.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d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all of the above.</w:t>
      </w: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5C313F" w:rsidRDefault="005C313F" w:rsidP="003F6DAD">
      <w:pPr>
        <w:rPr>
          <w:rFonts w:asciiTheme="majorHAnsi" w:hAnsiTheme="majorHAnsi" w:cstheme="majorHAnsi"/>
          <w:b/>
        </w:rPr>
      </w:pPr>
    </w:p>
    <w:p w:rsidR="003E3F7E" w:rsidRDefault="003E3F7E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Pr="00D87AB5" w:rsidRDefault="003F6DAD" w:rsidP="003F6DA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lastRenderedPageBreak/>
        <w:t xml:space="preserve">The diagram shows four characters, and a key to identify them. 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jc w:val="center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inline distT="0" distB="0" distL="0" distR="0" wp14:anchorId="1C0708F4" wp14:editId="54EF4571">
            <wp:extent cx="3086100" cy="1130300"/>
            <wp:effectExtent l="0" t="0" r="12700" b="12700"/>
            <wp:docPr id="13" name="Picture 13" descr="BT1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T1Q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1   Round body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Go to 3.</w:t>
      </w:r>
    </w:p>
    <w:p w:rsidR="003F6DAD" w:rsidRPr="00D87AB5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Not round body 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Go to 2.</w:t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2   Three fingers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Gertie</w:t>
      </w:r>
    </w:p>
    <w:p w:rsidR="003F6DAD" w:rsidRPr="00D87AB5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Four fingers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 xml:space="preserve"> Iris</w:t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3   Mouth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Fred</w:t>
      </w:r>
    </w:p>
    <w:p w:rsidR="003F6DAD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No mouth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Harry</w:t>
      </w:r>
    </w:p>
    <w:p w:rsidR="003F6DAD" w:rsidRDefault="003F6DAD">
      <w:pPr>
        <w:rPr>
          <w:rFonts w:asciiTheme="majorHAnsi" w:hAnsiTheme="majorHAnsi" w:cstheme="majorHAnsi"/>
        </w:rPr>
      </w:pPr>
    </w:p>
    <w:p w:rsidR="003F6DAD" w:rsidRPr="00D87AB5" w:rsidRDefault="00225B5F" w:rsidP="003F6DAD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="003F6DAD">
        <w:rPr>
          <w:rFonts w:asciiTheme="majorHAnsi" w:hAnsiTheme="majorHAnsi" w:cstheme="majorHAnsi"/>
        </w:rPr>
        <w:t xml:space="preserve">) </w:t>
      </w:r>
      <w:r w:rsidR="003F6DAD" w:rsidRPr="00D87AB5">
        <w:rPr>
          <w:rFonts w:asciiTheme="majorHAnsi" w:hAnsiTheme="majorHAnsi" w:cstheme="majorHAnsi"/>
        </w:rPr>
        <w:t>Which one is Iris?</w:t>
      </w:r>
    </w:p>
    <w:p w:rsidR="003F6DAD" w:rsidRPr="00D87AB5" w:rsidRDefault="003F6DAD" w:rsidP="003F6DAD">
      <w:pPr>
        <w:ind w:left="720" w:hanging="720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proofErr w:type="gramStart"/>
      <w:r w:rsidRPr="00D87AB5">
        <w:rPr>
          <w:rFonts w:asciiTheme="majorHAnsi" w:hAnsiTheme="majorHAnsi" w:cstheme="majorHAnsi"/>
        </w:rPr>
        <w:t>a</w:t>
      </w:r>
      <w:proofErr w:type="gramEnd"/>
      <w:r w:rsidRPr="00D87AB5">
        <w:rPr>
          <w:rFonts w:asciiTheme="majorHAnsi" w:hAnsiTheme="majorHAnsi" w:cstheme="majorHAnsi"/>
        </w:rPr>
        <w:t>.</w:t>
      </w:r>
      <w:r w:rsidRPr="00D87AB5">
        <w:rPr>
          <w:rFonts w:asciiTheme="majorHAnsi" w:hAnsiTheme="majorHAnsi" w:cstheme="majorHAnsi"/>
        </w:rPr>
        <w:tab/>
        <w:t>A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B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C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D</w:t>
      </w:r>
    </w:p>
    <w:p w:rsidR="003F6DAD" w:rsidRDefault="003F6DAD"/>
    <w:p w:rsidR="005C313F" w:rsidRDefault="005C313F"/>
    <w:p w:rsidR="003F6DAD" w:rsidRPr="00FB0275" w:rsidRDefault="00225B5F" w:rsidP="003F6DAD">
      <w:pPr>
        <w:ind w:left="142"/>
      </w:pPr>
      <w:r>
        <w:t>8</w:t>
      </w:r>
      <w:r w:rsidR="003F6DAD">
        <w:t xml:space="preserve">) </w:t>
      </w:r>
      <w:r w:rsidR="003F6DAD" w:rsidRPr="00FB0275">
        <w:t xml:space="preserve"> Use the circular key below to </w:t>
      </w:r>
      <w:r w:rsidR="003F6DAD" w:rsidRPr="00FB0275">
        <w:rPr>
          <w:b/>
        </w:rPr>
        <w:t>classify</w:t>
      </w:r>
      <w:r w:rsidR="003F6DAD" w:rsidRPr="00FB0275">
        <w:t xml:space="preserve"> an animal with 6 legs, 4 heads, 8 eyes and no mouth.</w:t>
      </w:r>
    </w:p>
    <w:p w:rsidR="003F6DAD" w:rsidRDefault="003F6DAD" w:rsidP="003F6DAD">
      <w:pPr>
        <w:pStyle w:val="Ptablebodyfullout"/>
        <w:rPr>
          <w:szCs w:val="24"/>
        </w:rPr>
      </w:pPr>
      <w:r w:rsidRPr="00980345">
        <w:rPr>
          <w:noProof/>
          <w:szCs w:val="24"/>
          <w:lang w:eastAsia="en-AU"/>
        </w:rPr>
        <w:drawing>
          <wp:inline distT="0" distB="0" distL="0" distR="0" wp14:anchorId="211CFC96" wp14:editId="7012C25B">
            <wp:extent cx="2638425" cy="2543175"/>
            <wp:effectExtent l="0" t="0" r="9525" b="9525"/>
            <wp:docPr id="4" name="Picture 4" descr="PS7_PR_6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7_PR_6_08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980345" w:rsidRDefault="003F6DAD" w:rsidP="003F6DAD">
      <w:pPr>
        <w:pStyle w:val="Ptablebodyfullout"/>
        <w:numPr>
          <w:ilvl w:val="0"/>
          <w:numId w:val="0"/>
        </w:numPr>
        <w:rPr>
          <w:szCs w:val="24"/>
        </w:rPr>
      </w:pPr>
    </w:p>
    <w:p w:rsidR="003F6DAD" w:rsidRPr="00980345" w:rsidRDefault="003F6DAD" w:rsidP="003F6DAD">
      <w:pPr>
        <w:pStyle w:val="PMultiChoice1col"/>
        <w:rPr>
          <w:szCs w:val="24"/>
        </w:rPr>
      </w:pPr>
      <w:r w:rsidRPr="00980345">
        <w:rPr>
          <w:szCs w:val="24"/>
        </w:rPr>
        <w:t>A</w:t>
      </w:r>
      <w:r w:rsidRPr="00980345">
        <w:rPr>
          <w:szCs w:val="24"/>
        </w:rPr>
        <w:tab/>
      </w:r>
      <w:proofErr w:type="spellStart"/>
      <w:r w:rsidRPr="00980345">
        <w:rPr>
          <w:szCs w:val="24"/>
        </w:rPr>
        <w:t>Feep</w:t>
      </w:r>
      <w:proofErr w:type="spellEnd"/>
    </w:p>
    <w:p w:rsidR="003F6DAD" w:rsidRPr="00980345" w:rsidRDefault="003F6DAD" w:rsidP="003F6DAD">
      <w:pPr>
        <w:pStyle w:val="PMultiChoice1col"/>
        <w:rPr>
          <w:szCs w:val="24"/>
        </w:rPr>
      </w:pPr>
      <w:r w:rsidRPr="00980345">
        <w:rPr>
          <w:szCs w:val="24"/>
        </w:rPr>
        <w:t>B</w:t>
      </w:r>
      <w:r w:rsidRPr="00980345">
        <w:rPr>
          <w:szCs w:val="24"/>
        </w:rPr>
        <w:tab/>
      </w:r>
      <w:proofErr w:type="spellStart"/>
      <w:r w:rsidRPr="00980345">
        <w:rPr>
          <w:szCs w:val="24"/>
        </w:rPr>
        <w:t>Xero</w:t>
      </w:r>
      <w:proofErr w:type="spellEnd"/>
    </w:p>
    <w:p w:rsidR="003F6DAD" w:rsidRPr="00980345" w:rsidRDefault="003F6DAD" w:rsidP="003F6DAD">
      <w:pPr>
        <w:pStyle w:val="PMultiChoice1col"/>
        <w:rPr>
          <w:szCs w:val="24"/>
        </w:rPr>
      </w:pPr>
      <w:r w:rsidRPr="00980345">
        <w:rPr>
          <w:szCs w:val="24"/>
        </w:rPr>
        <w:t>C</w:t>
      </w:r>
      <w:r w:rsidRPr="00980345">
        <w:rPr>
          <w:szCs w:val="24"/>
        </w:rPr>
        <w:tab/>
        <w:t>Cara</w:t>
      </w:r>
    </w:p>
    <w:p w:rsidR="003F6DAD" w:rsidRDefault="003F6DAD" w:rsidP="00225B5F">
      <w:pPr>
        <w:pStyle w:val="PMultiChoice1col"/>
        <w:rPr>
          <w:szCs w:val="24"/>
        </w:rPr>
      </w:pPr>
      <w:r w:rsidRPr="00980345">
        <w:rPr>
          <w:szCs w:val="24"/>
        </w:rPr>
        <w:t>D</w:t>
      </w:r>
      <w:r w:rsidRPr="00980345">
        <w:rPr>
          <w:b/>
          <w:szCs w:val="24"/>
        </w:rPr>
        <w:tab/>
      </w:r>
      <w:proofErr w:type="spellStart"/>
      <w:r w:rsidRPr="00980345">
        <w:rPr>
          <w:szCs w:val="24"/>
        </w:rPr>
        <w:t>Zeep</w:t>
      </w:r>
      <w:proofErr w:type="spellEnd"/>
    </w:p>
    <w:p w:rsidR="005C313F" w:rsidRDefault="005C313F" w:rsidP="00225B5F">
      <w:pPr>
        <w:pStyle w:val="PMultiChoice1col"/>
        <w:rPr>
          <w:szCs w:val="24"/>
        </w:rPr>
      </w:pPr>
    </w:p>
    <w:p w:rsidR="005C313F" w:rsidRDefault="005C313F" w:rsidP="00225B5F">
      <w:pPr>
        <w:pStyle w:val="PMultiChoice1col"/>
        <w:rPr>
          <w:szCs w:val="24"/>
        </w:rPr>
      </w:pPr>
    </w:p>
    <w:p w:rsidR="005C313F" w:rsidRDefault="005C313F" w:rsidP="00225B5F">
      <w:pPr>
        <w:pStyle w:val="PMultiChoice1col"/>
        <w:rPr>
          <w:szCs w:val="24"/>
        </w:rPr>
      </w:pPr>
    </w:p>
    <w:p w:rsidR="00225B5F" w:rsidRPr="00225B5F" w:rsidRDefault="00225B5F" w:rsidP="00225B5F">
      <w:pPr>
        <w:pStyle w:val="PMultiChoice1col"/>
        <w:rPr>
          <w:szCs w:val="24"/>
        </w:rPr>
      </w:pPr>
    </w:p>
    <w:p w:rsidR="003F6DAD" w:rsidRPr="00FB0275" w:rsidRDefault="00225B5F" w:rsidP="003F6DA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3F6DAD">
        <w:rPr>
          <w:rFonts w:ascii="Times New Roman" w:hAnsi="Times New Roman" w:cs="Times New Roman"/>
          <w:sz w:val="24"/>
          <w:szCs w:val="24"/>
        </w:rPr>
        <w:t xml:space="preserve">) </w:t>
      </w:r>
      <w:r w:rsidR="003F6DAD" w:rsidRPr="00980345">
        <w:rPr>
          <w:rFonts w:ascii="Times New Roman" w:hAnsi="Times New Roman" w:cs="Times New Roman"/>
          <w:sz w:val="24"/>
          <w:szCs w:val="24"/>
        </w:rPr>
        <w:t>Look at the four sea animals below:</w:t>
      </w:r>
    </w:p>
    <w:p w:rsidR="003F6DAD" w:rsidRPr="00980345" w:rsidRDefault="003F6DAD" w:rsidP="003F6DA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732AE" wp14:editId="2D6FE85F">
                <wp:simplePos x="0" y="0"/>
                <wp:positionH relativeFrom="column">
                  <wp:posOffset>4560570</wp:posOffset>
                </wp:positionH>
                <wp:positionV relativeFrom="paragraph">
                  <wp:posOffset>111125</wp:posOffset>
                </wp:positionV>
                <wp:extent cx="325755" cy="342900"/>
                <wp:effectExtent l="0" t="0" r="254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59.1pt;margin-top:8.75pt;width:25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C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" stroked="f">
                <v:textbox>
                  <w:txbxContent>
                    <w:p w:rsidR="003F6DAD" w:rsidRPr="00603FE7" w:rsidRDefault="003F6DAD" w:rsidP="003F6DA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24FF7" wp14:editId="5A328D32">
                <wp:simplePos x="0" y="0"/>
                <wp:positionH relativeFrom="column">
                  <wp:posOffset>3474720</wp:posOffset>
                </wp:positionH>
                <wp:positionV relativeFrom="paragraph">
                  <wp:posOffset>111125</wp:posOffset>
                </wp:positionV>
                <wp:extent cx="325755" cy="342900"/>
                <wp:effectExtent l="0" t="0" r="2540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73.6pt;margin-top:8.75pt;width:25.6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" stroked="f">
                <v:textbox>
                  <w:txbxContent>
                    <w:p w:rsidR="003F6DAD" w:rsidRPr="00603FE7" w:rsidRDefault="003F6DAD" w:rsidP="003F6DA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FA887" wp14:editId="50D13C6D">
                <wp:simplePos x="0" y="0"/>
                <wp:positionH relativeFrom="column">
                  <wp:posOffset>2280285</wp:posOffset>
                </wp:positionH>
                <wp:positionV relativeFrom="paragraph">
                  <wp:posOffset>111125</wp:posOffset>
                </wp:positionV>
                <wp:extent cx="325755" cy="342900"/>
                <wp:effectExtent l="127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79.55pt;margin-top:8.75pt;width:25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" stroked="f">
                <v:textbox>
                  <w:txbxContent>
                    <w:p w:rsidR="003F6DAD" w:rsidRPr="00603FE7" w:rsidRDefault="003F6DAD" w:rsidP="003F6D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80555" wp14:editId="7CC13849">
                <wp:simplePos x="0" y="0"/>
                <wp:positionH relativeFrom="column">
                  <wp:posOffset>977265</wp:posOffset>
                </wp:positionH>
                <wp:positionV relativeFrom="paragraph">
                  <wp:posOffset>111125</wp:posOffset>
                </wp:positionV>
                <wp:extent cx="325755" cy="342900"/>
                <wp:effectExtent l="3175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Default="003F6DAD" w:rsidP="003F6DA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76.95pt;margin-top:8.75pt;width:25.6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RjhQIAABU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" stroked="f">
                <v:textbox>
                  <w:txbxContent>
                    <w:p w:rsidR="003F6DAD" w:rsidRDefault="003F6DAD" w:rsidP="003F6D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94162" wp14:editId="616DFFA0">
            <wp:extent cx="4448175" cy="1343025"/>
            <wp:effectExtent l="0" t="0" r="9525" b="9525"/>
            <wp:docPr id="8" name="Picture 8" descr="img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0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980345" w:rsidRDefault="003F6DAD" w:rsidP="003F6DA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sz w:val="24"/>
          <w:szCs w:val="24"/>
        </w:rPr>
        <w:t>If three (3) of these animals were to be placed in one group and the remaining one in a separate group, which one would be in a group by itself?</w:t>
      </w:r>
    </w:p>
    <w:p w:rsidR="003F6DAD" w:rsidRPr="00980345" w:rsidRDefault="003F6DAD" w:rsidP="003F6DA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F6DAD" w:rsidRPr="00980345" w:rsidRDefault="003F6DAD" w:rsidP="00225B5F">
      <w:pPr>
        <w:pStyle w:val="ListParagraph"/>
        <w:numPr>
          <w:ilvl w:val="0"/>
          <w:numId w:val="5"/>
        </w:numPr>
      </w:pPr>
      <w:r w:rsidRPr="00980345">
        <w:t>A</w:t>
      </w:r>
    </w:p>
    <w:p w:rsidR="003F6DAD" w:rsidRPr="00980345" w:rsidRDefault="003F6DAD" w:rsidP="00225B5F">
      <w:pPr>
        <w:pStyle w:val="ListParagraph"/>
        <w:numPr>
          <w:ilvl w:val="0"/>
          <w:numId w:val="5"/>
        </w:numPr>
      </w:pPr>
      <w:r w:rsidRPr="00980345">
        <w:t>B</w:t>
      </w:r>
    </w:p>
    <w:p w:rsidR="003F6DAD" w:rsidRPr="00980345" w:rsidRDefault="003F6DAD" w:rsidP="00225B5F">
      <w:pPr>
        <w:pStyle w:val="ListParagraph"/>
        <w:numPr>
          <w:ilvl w:val="0"/>
          <w:numId w:val="5"/>
        </w:numPr>
      </w:pPr>
      <w:r w:rsidRPr="00980345">
        <w:t>C</w:t>
      </w:r>
    </w:p>
    <w:p w:rsidR="003F6DAD" w:rsidRDefault="003F6DAD" w:rsidP="00225B5F">
      <w:pPr>
        <w:pStyle w:val="ListParagraph"/>
        <w:numPr>
          <w:ilvl w:val="0"/>
          <w:numId w:val="5"/>
        </w:numPr>
      </w:pPr>
      <w:r w:rsidRPr="00980345">
        <w:t>D</w:t>
      </w:r>
    </w:p>
    <w:p w:rsidR="003F6DAD" w:rsidRDefault="003F6DAD" w:rsidP="003F6DAD"/>
    <w:p w:rsidR="00225B5F" w:rsidRDefault="00225B5F" w:rsidP="003F6DAD"/>
    <w:p w:rsidR="00225B5F" w:rsidRDefault="00225B5F" w:rsidP="003F6DAD"/>
    <w:p w:rsidR="003F6DAD" w:rsidRDefault="00225B5F" w:rsidP="003F6DAD">
      <w:r>
        <w:t>10</w:t>
      </w:r>
      <w:r w:rsidR="003F6DAD">
        <w:t xml:space="preserve">)  </w:t>
      </w:r>
      <w:r w:rsidR="003F6DAD" w:rsidRPr="00980345">
        <w:t>Students created this key for their group.</w:t>
      </w:r>
    </w:p>
    <w:p w:rsidR="003F6DAD" w:rsidRPr="00980345" w:rsidRDefault="003F6DAD" w:rsidP="003F6DAD"/>
    <w:p w:rsidR="003F6DAD" w:rsidRPr="00980345" w:rsidRDefault="003F6DAD" w:rsidP="003F6DAD">
      <w:pPr>
        <w:ind w:right="113"/>
      </w:pPr>
      <w:r w:rsidRPr="00980345">
        <w:t>1a</w:t>
      </w:r>
      <w:r>
        <w:t xml:space="preserve"> </w:t>
      </w:r>
      <w:r w:rsidRPr="00980345">
        <w:t>Male</w:t>
      </w:r>
      <w:r>
        <w:t xml:space="preserve"> </w:t>
      </w:r>
      <w:r w:rsidRPr="00980345">
        <w:t>Go to 2</w:t>
      </w:r>
    </w:p>
    <w:p w:rsidR="003F6DAD" w:rsidRPr="00980345" w:rsidRDefault="003F6DAD" w:rsidP="003F6DAD">
      <w:pPr>
        <w:ind w:right="113"/>
      </w:pPr>
      <w:r>
        <w:t xml:space="preserve">  </w:t>
      </w:r>
      <w:proofErr w:type="gramStart"/>
      <w:r>
        <w:t>b</w:t>
      </w:r>
      <w:proofErr w:type="gramEnd"/>
      <w:r>
        <w:t xml:space="preserve"> </w:t>
      </w:r>
      <w:r w:rsidRPr="00980345">
        <w:t>Female</w:t>
      </w:r>
      <w:r>
        <w:t xml:space="preserve"> </w:t>
      </w:r>
      <w:r w:rsidRPr="00980345">
        <w:t>Go to 5</w:t>
      </w:r>
    </w:p>
    <w:p w:rsidR="003F6DAD" w:rsidRPr="00980345" w:rsidRDefault="003F6DAD" w:rsidP="003F6DAD">
      <w:pPr>
        <w:ind w:right="113"/>
      </w:pPr>
      <w:r w:rsidRPr="00980345">
        <w:t>2a</w:t>
      </w:r>
      <w:r>
        <w:t xml:space="preserve"> </w:t>
      </w:r>
      <w:r w:rsidRPr="00980345">
        <w:t>Straight hair</w:t>
      </w:r>
      <w:r>
        <w:t xml:space="preserve"> </w:t>
      </w:r>
      <w:r w:rsidRPr="00980345">
        <w:t>Go to 3</w:t>
      </w:r>
    </w:p>
    <w:p w:rsidR="003F6DAD" w:rsidRPr="00980345" w:rsidRDefault="003F6DAD" w:rsidP="003F6DAD">
      <w:pPr>
        <w:ind w:right="113"/>
      </w:pPr>
      <w:r>
        <w:t xml:space="preserve">  </w:t>
      </w:r>
      <w:proofErr w:type="gramStart"/>
      <w:r>
        <w:t>b</w:t>
      </w:r>
      <w:proofErr w:type="gramEnd"/>
      <w:r>
        <w:t xml:space="preserve"> </w:t>
      </w:r>
      <w:r w:rsidRPr="00980345">
        <w:t>Curly hair</w:t>
      </w:r>
      <w:r>
        <w:t xml:space="preserve"> </w:t>
      </w:r>
      <w:r w:rsidRPr="00980345">
        <w:t>Go to 4</w:t>
      </w:r>
    </w:p>
    <w:p w:rsidR="003F6DAD" w:rsidRPr="00980345" w:rsidRDefault="003F6DAD" w:rsidP="003F6DAD">
      <w:pPr>
        <w:ind w:right="113"/>
      </w:pPr>
      <w:r w:rsidRPr="00980345">
        <w:t>3a</w:t>
      </w:r>
      <w:r>
        <w:t xml:space="preserve"> </w:t>
      </w:r>
      <w:proofErr w:type="gramStart"/>
      <w:r w:rsidRPr="00980345">
        <w:t>Can</w:t>
      </w:r>
      <w:proofErr w:type="gramEnd"/>
      <w:r w:rsidRPr="00980345">
        <w:t xml:space="preserve"> roll tongue</w:t>
      </w:r>
      <w:r>
        <w:t xml:space="preserve"> </w:t>
      </w:r>
      <w:r w:rsidRPr="00980345">
        <w:t>Mark</w:t>
      </w:r>
    </w:p>
    <w:p w:rsidR="003F6DAD" w:rsidRPr="00980345" w:rsidRDefault="003F6DAD" w:rsidP="003F6DAD">
      <w:pPr>
        <w:ind w:right="113"/>
      </w:pPr>
      <w:r>
        <w:t xml:space="preserve">  </w:t>
      </w:r>
      <w:proofErr w:type="gramStart"/>
      <w:r>
        <w:t>b</w:t>
      </w:r>
      <w:proofErr w:type="gramEnd"/>
      <w:r>
        <w:t xml:space="preserve"> </w:t>
      </w:r>
      <w:r w:rsidRPr="00980345">
        <w:t>Cannot roll tongue</w:t>
      </w:r>
      <w:r>
        <w:t xml:space="preserve"> </w:t>
      </w:r>
      <w:proofErr w:type="spellStart"/>
      <w:r w:rsidRPr="00980345">
        <w:t>Yasu</w:t>
      </w:r>
      <w:proofErr w:type="spellEnd"/>
    </w:p>
    <w:p w:rsidR="003F6DAD" w:rsidRPr="00980345" w:rsidRDefault="003F6DAD" w:rsidP="003F6DAD">
      <w:pPr>
        <w:ind w:right="113"/>
      </w:pPr>
      <w:r w:rsidRPr="00980345">
        <w:t>4a</w:t>
      </w:r>
      <w:r>
        <w:t xml:space="preserve"> </w:t>
      </w:r>
      <w:r w:rsidRPr="00980345">
        <w:t>Brown eyes</w:t>
      </w:r>
      <w:r>
        <w:t xml:space="preserve"> </w:t>
      </w:r>
      <w:r w:rsidRPr="00980345">
        <w:t>Hans</w:t>
      </w:r>
    </w:p>
    <w:p w:rsidR="003F6DAD" w:rsidRPr="00980345" w:rsidRDefault="003F6DAD" w:rsidP="003F6DAD">
      <w:pPr>
        <w:ind w:right="113"/>
      </w:pPr>
      <w:r>
        <w:t xml:space="preserve">  </w:t>
      </w:r>
      <w:proofErr w:type="gramStart"/>
      <w:r>
        <w:t>b</w:t>
      </w:r>
      <w:proofErr w:type="gramEnd"/>
      <w:r>
        <w:t xml:space="preserve"> </w:t>
      </w:r>
      <w:r w:rsidRPr="00980345">
        <w:t>Grey eyes</w:t>
      </w:r>
      <w:r>
        <w:t xml:space="preserve"> </w:t>
      </w:r>
      <w:r w:rsidRPr="00980345">
        <w:t>Jack</w:t>
      </w:r>
    </w:p>
    <w:p w:rsidR="003F6DAD" w:rsidRPr="00980345" w:rsidRDefault="003F6DAD" w:rsidP="003F6DAD">
      <w:pPr>
        <w:ind w:right="113"/>
      </w:pPr>
      <w:r w:rsidRPr="00980345">
        <w:t>5a</w:t>
      </w:r>
      <w:r>
        <w:t xml:space="preserve"> </w:t>
      </w:r>
      <w:r w:rsidRPr="00980345">
        <w:t>Straight hair</w:t>
      </w:r>
      <w:r>
        <w:t xml:space="preserve"> </w:t>
      </w:r>
      <w:r w:rsidRPr="00980345">
        <w:t>Jane</w:t>
      </w:r>
    </w:p>
    <w:p w:rsidR="003F6DAD" w:rsidRDefault="003F6DAD" w:rsidP="003F6DAD">
      <w:pPr>
        <w:ind w:right="113"/>
      </w:pPr>
      <w:r>
        <w:t xml:space="preserve">  </w:t>
      </w:r>
      <w:proofErr w:type="gramStart"/>
      <w:r>
        <w:t>b</w:t>
      </w:r>
      <w:proofErr w:type="gramEnd"/>
      <w:r>
        <w:t xml:space="preserve"> </w:t>
      </w:r>
      <w:r w:rsidRPr="00980345">
        <w:t>Curly hair</w:t>
      </w:r>
      <w:r>
        <w:t xml:space="preserve"> </w:t>
      </w:r>
      <w:r w:rsidRPr="00980345">
        <w:t>Mai</w:t>
      </w:r>
    </w:p>
    <w:p w:rsidR="003F6DAD" w:rsidRDefault="003F6DAD" w:rsidP="003F6DAD">
      <w:pPr>
        <w:ind w:right="113"/>
      </w:pPr>
    </w:p>
    <w:p w:rsidR="00225B5F" w:rsidRDefault="00225B5F" w:rsidP="003F6DAD">
      <w:pPr>
        <w:ind w:right="113"/>
      </w:pPr>
    </w:p>
    <w:p w:rsidR="00225B5F" w:rsidRPr="00980345" w:rsidRDefault="00225B5F" w:rsidP="003F6DAD">
      <w:pPr>
        <w:ind w:right="113"/>
      </w:pPr>
    </w:p>
    <w:p w:rsidR="003F6DAD" w:rsidRPr="00980345" w:rsidRDefault="003F6DAD" w:rsidP="003F6DAD">
      <w:pPr>
        <w:pStyle w:val="PMultiChoice1col"/>
        <w:rPr>
          <w:szCs w:val="24"/>
        </w:rPr>
      </w:pPr>
      <w:r w:rsidRPr="00980345">
        <w:rPr>
          <w:b/>
          <w:szCs w:val="24"/>
        </w:rPr>
        <w:t>Identify</w:t>
      </w:r>
      <w:r w:rsidRPr="00980345">
        <w:rPr>
          <w:szCs w:val="24"/>
        </w:rPr>
        <w:t xml:space="preserve"> the description of Jack.</w:t>
      </w:r>
    </w:p>
    <w:p w:rsidR="003F6DAD" w:rsidRPr="00980345" w:rsidRDefault="003F6DAD" w:rsidP="003F6DAD">
      <w:pPr>
        <w:pStyle w:val="PMultiChoice1col"/>
        <w:rPr>
          <w:szCs w:val="24"/>
        </w:rPr>
      </w:pPr>
      <w:proofErr w:type="gramStart"/>
      <w:r w:rsidRPr="00980345">
        <w:rPr>
          <w:b/>
          <w:szCs w:val="24"/>
        </w:rPr>
        <w:t>A</w:t>
      </w:r>
      <w:r w:rsidRPr="00980345">
        <w:rPr>
          <w:b/>
          <w:szCs w:val="24"/>
        </w:rPr>
        <w:tab/>
      </w:r>
      <w:r w:rsidRPr="00980345">
        <w:rPr>
          <w:szCs w:val="24"/>
        </w:rPr>
        <w:t>Straight-haired male with brown eyes that cannot role his tongue.</w:t>
      </w:r>
      <w:proofErr w:type="gramEnd"/>
    </w:p>
    <w:p w:rsidR="003F6DAD" w:rsidRPr="00980345" w:rsidRDefault="003F6DAD" w:rsidP="003F6DAD">
      <w:pPr>
        <w:pStyle w:val="PMultiChoice1col"/>
        <w:rPr>
          <w:szCs w:val="24"/>
        </w:rPr>
      </w:pPr>
      <w:proofErr w:type="gramStart"/>
      <w:r w:rsidRPr="00980345">
        <w:rPr>
          <w:b/>
          <w:szCs w:val="24"/>
        </w:rPr>
        <w:t>B</w:t>
      </w:r>
      <w:r w:rsidRPr="00980345">
        <w:rPr>
          <w:b/>
          <w:szCs w:val="24"/>
        </w:rPr>
        <w:tab/>
      </w:r>
      <w:r w:rsidRPr="00980345">
        <w:rPr>
          <w:szCs w:val="24"/>
        </w:rPr>
        <w:t>Curly-haired male with grey eyes.</w:t>
      </w:r>
      <w:proofErr w:type="gramEnd"/>
    </w:p>
    <w:p w:rsidR="003F6DAD" w:rsidRPr="00980345" w:rsidRDefault="003F6DAD" w:rsidP="003F6DAD">
      <w:pPr>
        <w:pStyle w:val="PMultiChoice1col"/>
        <w:rPr>
          <w:szCs w:val="24"/>
        </w:rPr>
      </w:pPr>
      <w:proofErr w:type="gramStart"/>
      <w:r w:rsidRPr="00980345">
        <w:rPr>
          <w:b/>
          <w:szCs w:val="24"/>
        </w:rPr>
        <w:t>C</w:t>
      </w:r>
      <w:r w:rsidRPr="00980345">
        <w:rPr>
          <w:b/>
          <w:szCs w:val="24"/>
        </w:rPr>
        <w:tab/>
      </w:r>
      <w:r w:rsidRPr="00980345">
        <w:rPr>
          <w:szCs w:val="24"/>
        </w:rPr>
        <w:t>Male that can roll his tongue and has grey eyes and curly hair.</w:t>
      </w:r>
      <w:proofErr w:type="gramEnd"/>
      <w:r w:rsidRPr="00980345">
        <w:rPr>
          <w:szCs w:val="24"/>
        </w:rPr>
        <w:t xml:space="preserve"> </w:t>
      </w:r>
    </w:p>
    <w:p w:rsidR="003F6DAD" w:rsidRDefault="003F6DAD" w:rsidP="003F6DAD">
      <w:pPr>
        <w:pStyle w:val="Ptablebodyfullout"/>
        <w:numPr>
          <w:ilvl w:val="0"/>
          <w:numId w:val="0"/>
        </w:numPr>
        <w:rPr>
          <w:szCs w:val="24"/>
        </w:rPr>
      </w:pPr>
      <w:proofErr w:type="gramStart"/>
      <w:r w:rsidRPr="00980345">
        <w:rPr>
          <w:b/>
          <w:szCs w:val="24"/>
        </w:rPr>
        <w:t>D</w:t>
      </w:r>
      <w:r>
        <w:rPr>
          <w:b/>
          <w:szCs w:val="24"/>
        </w:rPr>
        <w:t xml:space="preserve">   </w:t>
      </w:r>
      <w:r w:rsidRPr="00980345">
        <w:rPr>
          <w:szCs w:val="24"/>
        </w:rPr>
        <w:t>Male with straight hair and brown eyes.</w:t>
      </w:r>
      <w:proofErr w:type="gramEnd"/>
    </w:p>
    <w:p w:rsidR="003F6DAD" w:rsidRDefault="003F6DAD" w:rsidP="003F6DAD"/>
    <w:p w:rsidR="003F6DAD" w:rsidRDefault="003F6DAD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Pr="001D1F09" w:rsidRDefault="00225B5F" w:rsidP="00225B5F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01D776D" wp14:editId="457B736E">
            <wp:extent cx="1200150" cy="1600200"/>
            <wp:effectExtent l="0" t="0" r="0" b="0"/>
            <wp:docPr id="289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>
        <w:rPr>
          <w:rFonts w:ascii="Calibri" w:hAnsi="Calibri"/>
          <w:b/>
          <w:sz w:val="32"/>
          <w:szCs w:val="32"/>
        </w:rPr>
        <w:t>8</w:t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Classification Science Test</w:t>
      </w:r>
      <w:r w:rsidRPr="001D1F09">
        <w:rPr>
          <w:rFonts w:ascii="Calibri" w:hAnsi="Calibri"/>
          <w:b/>
          <w:sz w:val="32"/>
          <w:szCs w:val="32"/>
        </w:rPr>
        <w:t>:</w:t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225B5F" w:rsidRPr="001D1F09" w:rsidRDefault="00225B5F" w:rsidP="00225B5F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225B5F" w:rsidRPr="001D1F09" w:rsidRDefault="00225B5F" w:rsidP="00225B5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25B5F" w:rsidRPr="001D1F09" w:rsidRDefault="00225B5F" w:rsidP="00225B5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25B5F" w:rsidRPr="001D1F09" w:rsidRDefault="00225B5F" w:rsidP="00225B5F">
      <w:pPr>
        <w:spacing w:line="360" w:lineRule="auto"/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225B5F" w:rsidRPr="001D1F09" w:rsidRDefault="00225B5F" w:rsidP="00225B5F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E9E68" wp14:editId="08AFCC7C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D75F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09pt;margin-top:9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CTEE6d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8D75F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45636" wp14:editId="67AC330D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91pt;margin-top:8.6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OpkEoyQCAABXBAAADgAAAAAAAAAAAAAAAAAuAgAAZHJzL2Uyb0RvYy54&#10;bWxQSwECLQAUAAYACAAAACEAq6kSPN0AAAAKAQAADwAAAAAAAAAAAAAAAAB+BAAAZHJzL2Rvd25y&#10;ZXYueG1sUEsFBgAAAAAEAAQA8wAAAIgFAAAAAA==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F66F8" wp14:editId="398E0B7D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D75F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319pt;margin-top:8.8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8D75F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p w:rsidR="00225B5F" w:rsidRPr="001D1F09" w:rsidRDefault="00225B5F" w:rsidP="00225B5F">
      <w:pPr>
        <w:jc w:val="center"/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  <w:b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  <w:b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FA665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red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225B5F" w:rsidRDefault="00225B5F" w:rsidP="00225B5F">
      <w:pPr>
        <w:rPr>
          <w:rFonts w:ascii="Calibri" w:hAnsi="Calibri" w:cs="Calibri"/>
          <w:b/>
        </w:rPr>
      </w:pPr>
    </w:p>
    <w:p w:rsidR="00225B5F" w:rsidRDefault="00225B5F"/>
    <w:p w:rsidR="00225B5F" w:rsidRDefault="00225B5F"/>
    <w:p w:rsidR="008D75F8" w:rsidRDefault="008D75F8"/>
    <w:p w:rsidR="008D75F8" w:rsidRDefault="008D75F8"/>
    <w:p w:rsidR="008D75F8" w:rsidRDefault="008D75F8"/>
    <w:p w:rsidR="008D75F8" w:rsidRDefault="008D75F8"/>
    <w:p w:rsidR="00225B5F" w:rsidRDefault="00225B5F"/>
    <w:p w:rsidR="00225B5F" w:rsidRDefault="00225B5F"/>
    <w:p w:rsidR="00225B5F" w:rsidRDefault="00225B5F"/>
    <w:p w:rsidR="00225B5F" w:rsidRPr="00D87AB5" w:rsidRDefault="00225B5F" w:rsidP="00225B5F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lastRenderedPageBreak/>
        <w:t>Written Answer Section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Answer in the spaces provided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="00B73743">
        <w:rPr>
          <w:rFonts w:asciiTheme="majorHAnsi" w:hAnsiTheme="majorHAnsi" w:cstheme="majorHAnsi"/>
          <w:b/>
        </w:rPr>
        <w:t>26</w:t>
      </w:r>
      <w:r w:rsidRPr="00D87AB5">
        <w:rPr>
          <w:rFonts w:asciiTheme="majorHAnsi" w:hAnsiTheme="majorHAnsi" w:cstheme="majorHAnsi"/>
          <w:b/>
        </w:rPr>
        <w:t xml:space="preserve"> marks</w:t>
      </w:r>
    </w:p>
    <w:p w:rsidR="00225B5F" w:rsidRDefault="00225B5F" w:rsidP="00225B5F">
      <w:pPr>
        <w:rPr>
          <w:rFonts w:asciiTheme="majorHAnsi" w:hAnsiTheme="majorHAnsi" w:cstheme="majorHAnsi"/>
        </w:rPr>
      </w:pPr>
    </w:p>
    <w:p w:rsidR="00545B19" w:rsidRPr="00D87AB5" w:rsidRDefault="00545B19" w:rsidP="00225B5F">
      <w:pPr>
        <w:rPr>
          <w:rFonts w:asciiTheme="majorHAnsi" w:hAnsiTheme="majorHAnsi" w:cstheme="majorHAnsi"/>
        </w:rPr>
      </w:pPr>
    </w:p>
    <w:p w:rsidR="00225B5F" w:rsidRPr="00D87AB5" w:rsidRDefault="00225B5F" w:rsidP="00225B5F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1.</w:t>
      </w:r>
      <w:r w:rsidRPr="00D87AB5">
        <w:rPr>
          <w:rFonts w:asciiTheme="majorHAnsi" w:hAnsiTheme="majorHAnsi" w:cstheme="majorHAnsi"/>
        </w:rPr>
        <w:tab/>
        <w:t xml:space="preserve">A round dark coloured blob was discovered in a rock pool.  </w:t>
      </w:r>
      <w:r w:rsidR="008D75F8" w:rsidRPr="008D75F8">
        <w:rPr>
          <w:rFonts w:asciiTheme="majorHAnsi" w:hAnsiTheme="majorHAnsi" w:cstheme="majorHAnsi"/>
          <w:b/>
        </w:rPr>
        <w:t xml:space="preserve">List </w:t>
      </w:r>
      <w:r w:rsidR="008D75F8">
        <w:rPr>
          <w:rFonts w:asciiTheme="majorHAnsi" w:hAnsiTheme="majorHAnsi" w:cstheme="majorHAnsi"/>
        </w:rPr>
        <w:t xml:space="preserve">and </w:t>
      </w:r>
      <w:r w:rsidR="008D75F8">
        <w:rPr>
          <w:rFonts w:asciiTheme="majorHAnsi" w:hAnsiTheme="majorHAnsi" w:cstheme="majorHAnsi"/>
          <w:b/>
        </w:rPr>
        <w:t>e</w:t>
      </w:r>
      <w:r w:rsidRPr="00D87AB5">
        <w:rPr>
          <w:rFonts w:asciiTheme="majorHAnsi" w:hAnsiTheme="majorHAnsi" w:cstheme="majorHAnsi"/>
          <w:b/>
        </w:rPr>
        <w:t>xplain</w:t>
      </w:r>
      <w:r w:rsidRPr="00D87AB5">
        <w:rPr>
          <w:rFonts w:asciiTheme="majorHAnsi" w:hAnsiTheme="majorHAnsi" w:cstheme="majorHAnsi"/>
        </w:rPr>
        <w:t xml:space="preserve"> 3 factors or observations which would help decide if it was living or non-living.</w:t>
      </w:r>
    </w:p>
    <w:p w:rsidR="00225B5F" w:rsidRPr="00D87AB5" w:rsidRDefault="00225B5F" w:rsidP="00225B5F">
      <w:pPr>
        <w:spacing w:line="480" w:lineRule="auto"/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(6 marks)</w:t>
      </w:r>
    </w:p>
    <w:p w:rsidR="00225B5F" w:rsidRPr="00225B5F" w:rsidRDefault="00FA6651" w:rsidP="00FA6651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mark for listing 1 mark for </w:t>
      </w:r>
      <w:proofErr w:type="gramStart"/>
      <w:r>
        <w:rPr>
          <w:rFonts w:asciiTheme="majorHAnsi" w:hAnsiTheme="majorHAnsi" w:cstheme="majorHAnsi"/>
        </w:rPr>
        <w:t>explanation  any</w:t>
      </w:r>
      <w:proofErr w:type="gramEnd"/>
      <w:r>
        <w:rPr>
          <w:rFonts w:asciiTheme="majorHAnsi" w:hAnsiTheme="majorHAnsi" w:cstheme="majorHAnsi"/>
        </w:rPr>
        <w:t xml:space="preserve"> of the MRS GREN or GEMRRRN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</w:p>
    <w:p w:rsidR="00225B5F" w:rsidRPr="00D87AB5" w:rsidRDefault="00225B5F" w:rsidP="00545B19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225B5F" w:rsidRPr="00D87AB5" w:rsidRDefault="00225B5F" w:rsidP="00225B5F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If you decided it was living, what would you need to know to decide whether it was a plant or an animal?</w:t>
      </w:r>
    </w:p>
    <w:p w:rsidR="00225B5F" w:rsidRPr="00D87AB5" w:rsidRDefault="00225B5F" w:rsidP="00225B5F">
      <w:pPr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(1 marks)</w:t>
      </w:r>
    </w:p>
    <w:p w:rsidR="00225B5F" w:rsidRDefault="00FA6651" w:rsidP="00FA6651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Whether it had a cell wall or not</w:t>
      </w: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F3564F">
      <w:pPr>
        <w:rPr>
          <w:rFonts w:asciiTheme="majorHAnsi" w:hAnsiTheme="majorHAnsi" w:cstheme="majorHAnsi"/>
        </w:rPr>
      </w:pPr>
    </w:p>
    <w:p w:rsidR="00545B19" w:rsidRPr="00D87AB5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80345">
        <w:rPr>
          <w:rFonts w:ascii="Times New Roman" w:hAnsi="Times New Roman" w:cs="Times New Roman"/>
          <w:sz w:val="24"/>
          <w:szCs w:val="24"/>
        </w:rPr>
        <w:t>The dichotomous key below shows one way of presenting information on the plant kingdom.  Use the key to answer the questions that follow.</w:t>
      </w: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AFF61AA" wp14:editId="3252A727">
                <wp:simplePos x="0" y="0"/>
                <wp:positionH relativeFrom="character">
                  <wp:posOffset>-1315788</wp:posOffset>
                </wp:positionH>
                <wp:positionV relativeFrom="line">
                  <wp:posOffset>135403</wp:posOffset>
                </wp:positionV>
                <wp:extent cx="6515100" cy="3611245"/>
                <wp:effectExtent l="0" t="0" r="0" b="8255"/>
                <wp:wrapNone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Pr="00483A59" w:rsidRDefault="00545B19" w:rsidP="00545B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3A59">
                                <w:rPr>
                                  <w:sz w:val="20"/>
                                  <w:szCs w:val="20"/>
                                </w:rPr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roofErr w:type="gramStart"/>
                              <w:r>
                                <w:t>Has seeds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Pr="00D11683" w:rsidRDefault="00545B19" w:rsidP="00545B19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4" o:spid="_x0000_s1033" editas="canvas" style="position:absolute;margin-left:-103.6pt;margin-top:10.65pt;width:513pt;height:284.35pt;z-index:251668480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5" style="position:absolute;left:24972;top:674;width:1520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9" o:spid="_x0000_s1036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0" o:spid="_x0000_s1037" style="position:absolute;left:39081;top:7528;width:1519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1" o:spid="_x0000_s1038" style="position:absolute;left:32571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2" o:spid="_x0000_s1039" style="position:absolute;left:48856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3" o:spid="_x0000_s1040" style="position:absolute;left:56455;top:21244;width:76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line id="Line 14" o:spid="_x0000_s1041" style="position:absolute;visibility:visible;mso-wrap-style:square" from="17373,5243" to="47768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5" o:spid="_x0000_s1042" style="position:absolute;flip:y;visibility:visible;mso-wrap-style:square" from="17373,5243" to="1737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16" o:spid="_x0000_s1043" style="position:absolute;flip:y;visibility:visible;mso-wrap-style:square" from="47768,5243" to="47777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7" o:spid="_x0000_s1044" style="position:absolute;flip:y;visibility:visible;mso-wrap-style:square" from="32571,4101" to="32579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8" o:spid="_x0000_s1045" style="position:absolute;flip:y;visibility:visible;mso-wrap-style:square" from="40169,12106" to="4017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9" o:spid="_x0000_s1046" style="position:absolute;flip:y;visibility:visible;mso-wrap-style:square" from="57543,12106" to="5755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0" o:spid="_x0000_s1047" style="position:absolute;flip:y;visibility:visible;mso-wrap-style:square" from="51023,18960" to="51032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1" o:spid="_x0000_s1048" style="position:absolute;flip:y;visibility:visible;mso-wrap-style:square" from="62974,18960" to="62983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2" o:spid="_x0000_s1049" style="position:absolute;flip:y;visibility:visible;mso-wrap-style:square" from="40169,12106" to="57543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3" o:spid="_x0000_s1050" style="position:absolute;visibility:visible;mso-wrap-style:square" from="51023,18960" to="629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4" o:spid="_x0000_s1051" style="position:absolute;flip:y;visibility:visible;mso-wrap-style:square" from="48856,10964" to="48865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5" o:spid="_x0000_s1052" style="position:absolute;flip:y;visibility:visible;mso-wrap-style:square" from="57543,17817" to="57552,1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rect id="Rectangle 26" o:spid="_x0000_s1053" style="position:absolute;left:46689;top:21244;width:759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shape id="Text Box 27" o:spid="_x0000_s1054" type="#_x0000_t202" style="position:absolute;left:27139;top:674;width:11942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45B19" w:rsidRDefault="00545B19" w:rsidP="00545B19">
                        <w:smartTag w:uri="urn:schemas-microsoft-com:office:smarttags" w:element="place">
                          <w:smartTag w:uri="urn:schemas-microsoft-com:office:smarttags" w:element="PlaceName">
                            <w:r>
                              <w:t>Plant</w:t>
                            </w:r>
                          </w:smartTag>
                          <w:r>
                            <w:t xml:space="preserve"> </w:t>
                          </w:r>
                          <w:smartTag w:uri="urn:schemas-microsoft-com:office:smarttags" w:element="PlaceType">
                            <w:r>
                              <w:t>Kingdom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28" o:spid="_x0000_s1055" type="#_x0000_t202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45B19" w:rsidRPr="00483A59" w:rsidRDefault="00545B19" w:rsidP="00545B19">
                        <w:pPr>
                          <w:rPr>
                            <w:sz w:val="20"/>
                            <w:szCs w:val="20"/>
                          </w:rPr>
                        </w:pPr>
                        <w:r w:rsidRPr="00483A59">
                          <w:rPr>
                            <w:sz w:val="20"/>
                            <w:szCs w:val="20"/>
                          </w:rPr>
                          <w:t>No stem, Simple roots</w:t>
                        </w:r>
                      </w:p>
                    </w:txbxContent>
                  </v:textbox>
                </v:shape>
                <v:shape id="Text Box 29" o:spid="_x0000_s1056" type="#_x0000_t202" style="position:absolute;left:41257;top:7528;width:1194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545B19" w:rsidRDefault="00545B19" w:rsidP="00545B19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7" type="#_x0000_t202" style="position:absolute;left:35826;top:14391;width:9775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545B19" w:rsidRDefault="00545B19" w:rsidP="00545B19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8" type="#_x0000_t202" style="position:absolute;left:52111;top:14391;width:1196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545B19" w:rsidRDefault="00545B19" w:rsidP="00545B19">
                        <w:proofErr w:type="gramStart"/>
                        <w:r>
                          <w:t>Has seeds</w:t>
                        </w:r>
                        <w:proofErr w:type="gramEnd"/>
                      </w:p>
                    </w:txbxContent>
                  </v:textbox>
                </v:shape>
                <v:shape id="Text Box 32" o:spid="_x0000_s1059" type="#_x0000_t202" style="position:absolute;left:46689;top:21244;width:7599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545B19" w:rsidRDefault="00545B19" w:rsidP="00545B19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60" type="#_x0000_t202" style="position:absolute;left:56464;top:21244;width:868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545B19" w:rsidRPr="00D11683" w:rsidRDefault="00545B19" w:rsidP="00545B19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61" style="position:absolute;visibility:visible;mso-wrap-style:square" from="17337,11332" to="17373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35" o:spid="_x0000_s1062" style="position:absolute;visibility:visible;mso-wrap-style:square" from="40178,17817" to="40187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36" o:spid="_x0000_s1063" style="position:absolute;visibility:visible;mso-wrap-style:square" from="51032,24680" to="51041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7" o:spid="_x0000_s1064" style="position:absolute;visibility:visible;mso-wrap-style:square" from="60807,24680" to="60816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shape id="Text Box 38" o:spid="_x0000_s1065" type="#_x0000_t202" style="position:absolute;left:8428;top:30724;width:1737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45B19" w:rsidRDefault="00545B19" w:rsidP="00545B19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6" type="#_x0000_t202" style="position:absolute;left:32571;top:30392;width:13030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7" type="#_x0000_t202" style="position:absolute;left:45601;top:30392;width:10863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8" type="#_x0000_t202" style="position:absolute;left:56464;top:30392;width:86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Ptablebodyfullout"/>
        <w:numPr>
          <w:ilvl w:val="0"/>
          <w:numId w:val="0"/>
        </w:numPr>
        <w:rPr>
          <w:szCs w:val="24"/>
          <w:highlight w:val="yellow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numPr>
          <w:ilvl w:val="0"/>
          <w:numId w:val="7"/>
        </w:numPr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sz w:val="24"/>
          <w:szCs w:val="24"/>
        </w:rPr>
        <w:t>List one similarity and one difference between flowering plants and conifers</w:t>
      </w: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:rsidR="00545B19" w:rsidRPr="00980345" w:rsidRDefault="00545B19" w:rsidP="00545B19">
      <w:pPr>
        <w:spacing w:line="360" w:lineRule="auto"/>
      </w:pPr>
      <w:r w:rsidRPr="00980345">
        <w:t xml:space="preserve">Similarity </w:t>
      </w:r>
      <w:r w:rsidR="00FA6651">
        <w:t xml:space="preserve">: Has a stem </w:t>
      </w:r>
      <w:r w:rsidR="006A1CDD">
        <w:t>or has se</w:t>
      </w:r>
      <w:bookmarkStart w:id="0" w:name="_GoBack"/>
      <w:bookmarkEnd w:id="0"/>
      <w:r w:rsidR="006A1CDD">
        <w:t xml:space="preserve">eds      </w:t>
      </w:r>
      <w:r w:rsidR="00FA6651">
        <w:t>1 mark</w:t>
      </w:r>
    </w:p>
    <w:p w:rsidR="00545B19" w:rsidRPr="00980345" w:rsidRDefault="00545B19" w:rsidP="00545B19">
      <w:pPr>
        <w:spacing w:line="360" w:lineRule="auto"/>
      </w:pPr>
      <w:proofErr w:type="gramStart"/>
      <w:r w:rsidRPr="00980345">
        <w:t xml:space="preserve">Difference </w:t>
      </w:r>
      <w:r w:rsidR="006A1CDD">
        <w:t>:</w:t>
      </w:r>
      <w:proofErr w:type="gramEnd"/>
      <w:r w:rsidR="006A1CDD">
        <w:t xml:space="preserve"> whether has flowers</w:t>
      </w:r>
      <w:r w:rsidR="00FA6651">
        <w:t xml:space="preserve"> or not 1 mark</w:t>
      </w: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3) </w:t>
      </w:r>
      <w:r w:rsidRPr="00D87AB5">
        <w:rPr>
          <w:rFonts w:asciiTheme="majorHAnsi" w:hAnsiTheme="majorHAnsi" w:cstheme="majorHAnsi"/>
        </w:rPr>
        <w:t>Use the key below to classify the animals pictured here:</w:t>
      </w:r>
      <w:r>
        <w:rPr>
          <w:rFonts w:asciiTheme="majorHAnsi" w:hAnsiTheme="majorHAnsi" w:cstheme="majorHAnsi"/>
        </w:rPr>
        <w:t xml:space="preserve">                              </w:t>
      </w:r>
      <w:r w:rsidRPr="00D87AB5">
        <w:rPr>
          <w:rFonts w:asciiTheme="majorHAnsi" w:hAnsiTheme="majorHAnsi" w:cstheme="majorHAnsi"/>
        </w:rPr>
        <w:t>(4 marks)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KEY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ANIMAL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0528" behindDoc="0" locked="0" layoutInCell="1" allowOverlap="1" wp14:anchorId="27DBAD01" wp14:editId="3188D95A">
            <wp:simplePos x="0" y="0"/>
            <wp:positionH relativeFrom="column">
              <wp:posOffset>-801370</wp:posOffset>
            </wp:positionH>
            <wp:positionV relativeFrom="paragraph">
              <wp:posOffset>93345</wp:posOffset>
            </wp:positionV>
            <wp:extent cx="4553585" cy="3209925"/>
            <wp:effectExtent l="0" t="0" r="0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552" behindDoc="0" locked="0" layoutInCell="1" allowOverlap="1" wp14:anchorId="6A07314D" wp14:editId="30FB4E7C">
            <wp:simplePos x="0" y="0"/>
            <wp:positionH relativeFrom="column">
              <wp:posOffset>933450</wp:posOffset>
            </wp:positionH>
            <wp:positionV relativeFrom="paragraph">
              <wp:posOffset>144780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AB5">
        <w:rPr>
          <w:rFonts w:asciiTheme="majorHAnsi" w:hAnsiTheme="majorHAnsi" w:cstheme="majorHAnsi"/>
        </w:rPr>
        <w:tab/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33FEBA06" wp14:editId="4E333CE3">
            <wp:simplePos x="0" y="0"/>
            <wp:positionH relativeFrom="column">
              <wp:posOffset>1162050</wp:posOffset>
            </wp:positionH>
            <wp:positionV relativeFrom="paragraph">
              <wp:posOffset>60960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2576" behindDoc="0" locked="0" layoutInCell="1" allowOverlap="1" wp14:anchorId="1EB3BFF6" wp14:editId="70D7FEA1">
            <wp:simplePos x="0" y="0"/>
            <wp:positionH relativeFrom="column">
              <wp:posOffset>1276350</wp:posOffset>
            </wp:positionH>
            <wp:positionV relativeFrom="paragraph">
              <wp:posOffset>152400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  III</w:t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8D75F8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74624" behindDoc="0" locked="0" layoutInCell="1" allowOverlap="1" wp14:anchorId="5B2FFFB0" wp14:editId="5B70F0D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="008D75F8"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629" w:tblpY="1098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ANIMAL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GROUP (A,B,C,D or E)</w:t>
            </w: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F3564F" w:rsidP="00917A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F3564F" w:rsidP="00917A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F3564F" w:rsidP="00917A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IV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F3564F" w:rsidP="00917A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</w:tr>
    </w:tbl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8D75F8" w:rsidRPr="00B74097" w:rsidRDefault="00225B5F" w:rsidP="008D75F8">
      <w:pPr>
        <w:pStyle w:val="Style"/>
        <w:tabs>
          <w:tab w:val="left" w:pos="1061"/>
        </w:tabs>
        <w:spacing w:line="292" w:lineRule="exact"/>
        <w:rPr>
          <w:color w:val="0E1413"/>
          <w:sz w:val="27"/>
          <w:szCs w:val="27"/>
          <w:lang w:val="en-GB" w:bidi="he-IL"/>
        </w:rPr>
      </w:pPr>
      <w:r w:rsidRPr="00D87AB5">
        <w:rPr>
          <w:rFonts w:asciiTheme="majorHAnsi" w:hAnsiTheme="majorHAnsi" w:cstheme="majorHAnsi"/>
        </w:rPr>
        <w:br w:type="page"/>
      </w:r>
      <w:r w:rsidR="008D75F8">
        <w:rPr>
          <w:rFonts w:asciiTheme="majorHAnsi" w:hAnsiTheme="majorHAnsi" w:cstheme="majorHAnsi"/>
        </w:rPr>
        <w:lastRenderedPageBreak/>
        <w:t xml:space="preserve">4) </w:t>
      </w:r>
      <w:r w:rsidR="008D75F8">
        <w:rPr>
          <w:color w:val="0E1413"/>
          <w:sz w:val="27"/>
          <w:szCs w:val="27"/>
          <w:lang w:val="en-GB" w:bidi="he-IL"/>
        </w:rPr>
        <w:t>Using the 3 creatures below, design a Dichotomous key (minimum o</w:t>
      </w:r>
      <w:r w:rsidR="008D75F8">
        <w:rPr>
          <w:color w:val="222A2B"/>
          <w:sz w:val="27"/>
          <w:szCs w:val="27"/>
          <w:lang w:val="en-GB" w:bidi="he-IL"/>
        </w:rPr>
        <w:t xml:space="preserve">f </w:t>
      </w:r>
    </w:p>
    <w:p w:rsidR="008D75F8" w:rsidRDefault="008D75F8" w:rsidP="008D75F8">
      <w:pPr>
        <w:pStyle w:val="Style"/>
        <w:spacing w:line="652" w:lineRule="exact"/>
        <w:ind w:left="379"/>
        <w:rPr>
          <w:color w:val="0E1413"/>
          <w:sz w:val="27"/>
          <w:szCs w:val="27"/>
          <w:lang w:val="en-GB" w:bidi="he-IL"/>
        </w:rPr>
      </w:pPr>
      <w:r>
        <w:rPr>
          <w:color w:val="0E1413"/>
          <w:sz w:val="27"/>
          <w:szCs w:val="27"/>
          <w:lang w:val="en-GB" w:bidi="he-IL"/>
        </w:rPr>
        <w:t xml:space="preserve">  </w:t>
      </w:r>
      <w:proofErr w:type="gramStart"/>
      <w:r>
        <w:rPr>
          <w:color w:val="0E1413"/>
          <w:sz w:val="27"/>
          <w:szCs w:val="27"/>
          <w:lang w:val="en-GB" w:bidi="he-IL"/>
        </w:rPr>
        <w:t>3 steps) to help identify them based on 2 or more specific character</w:t>
      </w:r>
      <w:r>
        <w:rPr>
          <w:color w:val="222A2B"/>
          <w:sz w:val="27"/>
          <w:szCs w:val="27"/>
          <w:lang w:val="en-GB" w:bidi="he-IL"/>
        </w:rPr>
        <w:t>i</w:t>
      </w:r>
      <w:r>
        <w:rPr>
          <w:color w:val="0E1413"/>
          <w:sz w:val="27"/>
          <w:szCs w:val="27"/>
          <w:lang w:val="en-GB" w:bidi="he-IL"/>
        </w:rPr>
        <w:t>stics.</w:t>
      </w:r>
      <w:proofErr w:type="gramEnd"/>
      <w:r>
        <w:rPr>
          <w:color w:val="0E1413"/>
          <w:sz w:val="27"/>
          <w:szCs w:val="27"/>
          <w:lang w:val="en-GB" w:bidi="he-IL"/>
        </w:rPr>
        <w:t xml:space="preserve"> </w:t>
      </w:r>
    </w:p>
    <w:p w:rsidR="008D75F8" w:rsidRPr="00C54C5C" w:rsidRDefault="008D75F8" w:rsidP="008D75F8">
      <w:pPr>
        <w:pStyle w:val="Style"/>
        <w:spacing w:line="652" w:lineRule="exact"/>
        <w:ind w:left="379"/>
        <w:rPr>
          <w:color w:val="0E1413"/>
          <w:sz w:val="27"/>
          <w:szCs w:val="27"/>
          <w:lang w:val="en-GB" w:bidi="he-IL"/>
        </w:rPr>
        <w:sectPr w:rsidR="008D75F8" w:rsidRPr="00C54C5C" w:rsidSect="008D75F8">
          <w:pgSz w:w="11907" w:h="16840"/>
          <w:pgMar w:top="1488" w:right="887" w:bottom="360" w:left="1449" w:header="720" w:footer="720" w:gutter="0"/>
          <w:cols w:space="720"/>
          <w:noEndnote/>
        </w:sectPr>
      </w:pPr>
      <w:r>
        <w:rPr>
          <w:color w:val="0E1413"/>
          <w:sz w:val="27"/>
          <w:szCs w:val="27"/>
          <w:lang w:val="en-GB" w:bidi="he-IL"/>
        </w:rPr>
        <w:t xml:space="preserve"> </w:t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</w:r>
      <w:r>
        <w:rPr>
          <w:color w:val="0E1413"/>
          <w:sz w:val="27"/>
          <w:szCs w:val="27"/>
          <w:lang w:val="en-GB" w:bidi="he-IL"/>
        </w:rPr>
        <w:tab/>
        <w:t>(3marks)</w:t>
      </w: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1488" w:right="887" w:bottom="360" w:left="1449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before="38" w:line="1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lang w:val="en-GB" w:bidi="he-IL"/>
        </w:rPr>
        <w:t xml:space="preserve">                    </w:t>
      </w:r>
      <w:r>
        <w:rPr>
          <w:noProof/>
        </w:rPr>
        <w:drawing>
          <wp:inline distT="0" distB="0" distL="0" distR="0" wp14:anchorId="3121AF6B" wp14:editId="74537781">
            <wp:extent cx="1000125" cy="10953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                 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</w:p>
    <w:p w:rsidR="008D75F8" w:rsidRDefault="008D75F8" w:rsidP="008D75F8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8D75F8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GLOP  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 w:rsidRPr="00F3564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C95AF" wp14:editId="00A7444D">
                <wp:simplePos x="0" y="0"/>
                <wp:positionH relativeFrom="column">
                  <wp:posOffset>1699260</wp:posOffset>
                </wp:positionH>
                <wp:positionV relativeFrom="paragraph">
                  <wp:posOffset>24130</wp:posOffset>
                </wp:positionV>
                <wp:extent cx="2609850" cy="4762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4F" w:rsidRDefault="00F3564F">
                            <w:proofErr w:type="gramStart"/>
                            <w:r>
                              <w:t>Creatures :</w:t>
                            </w:r>
                            <w:proofErr w:type="gramEnd"/>
                            <w:r>
                              <w:t xml:space="preserve"> Glop  </w:t>
                            </w:r>
                            <w:proofErr w:type="spellStart"/>
                            <w:r>
                              <w:t>Bip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Glip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left:0;text-align:left;margin-left:133.8pt;margin-top:1.9pt;width:205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">
                <v:textbox>
                  <w:txbxContent>
                    <w:p w:rsidR="00F3564F" w:rsidRDefault="00F3564F">
                      <w:proofErr w:type="gramStart"/>
                      <w:r>
                        <w:t>Creatures :</w:t>
                      </w:r>
                      <w:proofErr w:type="gramEnd"/>
                      <w:r>
                        <w:t xml:space="preserve"> Glop  </w:t>
                      </w:r>
                      <w:proofErr w:type="spellStart"/>
                      <w:r>
                        <w:t>Bip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Glip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75F8"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  <w:t xml:space="preserve">      </w: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3FCC4" wp14:editId="4A34A6EC">
                <wp:simplePos x="0" y="0"/>
                <wp:positionH relativeFrom="column">
                  <wp:posOffset>1470660</wp:posOffset>
                </wp:positionH>
                <wp:positionV relativeFrom="paragraph">
                  <wp:posOffset>125730</wp:posOffset>
                </wp:positionV>
                <wp:extent cx="942975" cy="323850"/>
                <wp:effectExtent l="19050" t="0" r="28575" b="762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115.8pt;margin-top:9.9pt;width:74.25pt;height:25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F3564F" w:rsidRDefault="00F3564F" w:rsidP="00F3564F">
      <w:pPr>
        <w:pStyle w:val="Style"/>
        <w:ind w:left="360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t xml:space="preserve">                                            </w: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               </w: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 w:rsidRPr="00F3564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48828" wp14:editId="20185594">
                <wp:simplePos x="0" y="0"/>
                <wp:positionH relativeFrom="column">
                  <wp:posOffset>524510</wp:posOffset>
                </wp:positionH>
                <wp:positionV relativeFrom="paragraph">
                  <wp:posOffset>13335</wp:posOffset>
                </wp:positionV>
                <wp:extent cx="1257300" cy="1403985"/>
                <wp:effectExtent l="0" t="0" r="19050" b="2540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4F" w:rsidRDefault="00F3564F">
                            <w:r>
                              <w:t xml:space="preserve">1 </w:t>
                            </w:r>
                            <w:proofErr w:type="gramStart"/>
                            <w:r>
                              <w:t xml:space="preserve">Antenna  </w:t>
                            </w:r>
                            <w:proofErr w:type="spellStart"/>
                            <w:r>
                              <w:t>Glip</w:t>
                            </w:r>
                            <w:proofErr w:type="spellEnd"/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Bip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41.3pt;margin-top:1.05pt;width:99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heJgIAAE8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">
                <v:textbox style="mso-fit-shape-to-text:t">
                  <w:txbxContent>
                    <w:p w:rsidR="00F3564F" w:rsidRDefault="00F3564F">
                      <w:r>
                        <w:t xml:space="preserve">1 </w:t>
                      </w:r>
                      <w:proofErr w:type="gramStart"/>
                      <w:r>
                        <w:t xml:space="preserve">Antenna  </w:t>
                      </w:r>
                      <w:proofErr w:type="spellStart"/>
                      <w:r>
                        <w:t>Glip</w:t>
                      </w:r>
                      <w:proofErr w:type="spellEnd"/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Bip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7C995" wp14:editId="3A1D4986">
                <wp:simplePos x="0" y="0"/>
                <wp:positionH relativeFrom="column">
                  <wp:posOffset>1070610</wp:posOffset>
                </wp:positionH>
                <wp:positionV relativeFrom="paragraph">
                  <wp:posOffset>8255</wp:posOffset>
                </wp:positionV>
                <wp:extent cx="533400" cy="320675"/>
                <wp:effectExtent l="0" t="0" r="95250" b="603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84.3pt;margin-top:.65pt;width:42pt;height: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A5ED7" wp14:editId="0D352AB0">
                <wp:simplePos x="0" y="0"/>
                <wp:positionH relativeFrom="column">
                  <wp:posOffset>80010</wp:posOffset>
                </wp:positionH>
                <wp:positionV relativeFrom="paragraph">
                  <wp:posOffset>8255</wp:posOffset>
                </wp:positionV>
                <wp:extent cx="771525" cy="263525"/>
                <wp:effectExtent l="38100" t="0" r="28575" b="793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6.3pt;margin-top:.65pt;width:60.75pt;height:2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 w:rsidRPr="00F3564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3477A" wp14:editId="37C9ED3C">
                <wp:simplePos x="0" y="0"/>
                <wp:positionH relativeFrom="column">
                  <wp:posOffset>737235</wp:posOffset>
                </wp:positionH>
                <wp:positionV relativeFrom="paragraph">
                  <wp:posOffset>85090</wp:posOffset>
                </wp:positionV>
                <wp:extent cx="1171575" cy="1403985"/>
                <wp:effectExtent l="0" t="0" r="28575" b="1016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4F" w:rsidRDefault="00F3564F">
                            <w:r>
                              <w:t>No Navel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58.05pt;margin-top:6.7pt;width:92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">
                <v:textbox style="mso-fit-shape-to-text:t">
                  <w:txbxContent>
                    <w:p w:rsidR="00F3564F" w:rsidRDefault="00F3564F">
                      <w:r>
                        <w:t>No Navel</w:t>
                      </w:r>
                    </w:p>
                  </w:txbxContent>
                </v:textbox>
              </v:shape>
            </w:pict>
          </mc:Fallback>
        </mc:AlternateContent>
      </w:r>
      <w:r w:rsidRPr="00F3564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9EEF70" wp14:editId="645470F4">
                <wp:simplePos x="0" y="0"/>
                <wp:positionH relativeFrom="column">
                  <wp:posOffset>-408940</wp:posOffset>
                </wp:positionH>
                <wp:positionV relativeFrom="paragraph">
                  <wp:posOffset>26670</wp:posOffset>
                </wp:positionV>
                <wp:extent cx="762000" cy="342900"/>
                <wp:effectExtent l="0" t="0" r="19050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4F" w:rsidRDefault="00F3564F">
                            <w:r>
                              <w:t>Navel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32.2pt;margin-top:2.1pt;width:6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">
                <v:textbox>
                  <w:txbxContent>
                    <w:p w:rsidR="00F3564F" w:rsidRDefault="00F3564F">
                      <w:r>
                        <w:t>Navel</w:t>
                      </w:r>
                    </w:p>
                  </w:txbxContent>
                </v:textbox>
              </v:shape>
            </w:pict>
          </mc:Fallback>
        </mc:AlternateContent>
      </w: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F3564F" w:rsidRDefault="00F3564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E359B" wp14:editId="02DB438B">
                <wp:simplePos x="0" y="0"/>
                <wp:positionH relativeFrom="column">
                  <wp:posOffset>1308735</wp:posOffset>
                </wp:positionH>
                <wp:positionV relativeFrom="paragraph">
                  <wp:posOffset>635</wp:posOffset>
                </wp:positionV>
                <wp:extent cx="47625" cy="876300"/>
                <wp:effectExtent l="38100" t="0" r="6667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103.05pt;margin-top:.05pt;width:3.75pt;height:6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BAE2DF" wp14:editId="0C9E4169">
                <wp:simplePos x="0" y="0"/>
                <wp:positionH relativeFrom="column">
                  <wp:posOffset>-62865</wp:posOffset>
                </wp:positionH>
                <wp:positionV relativeFrom="paragraph">
                  <wp:posOffset>635</wp:posOffset>
                </wp:positionV>
                <wp:extent cx="28575" cy="876300"/>
                <wp:effectExtent l="57150" t="0" r="666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-4.95pt;margin-top:.05pt;width:2.25pt;height:6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 w:rsidRPr="008A546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00CB2" wp14:editId="6A33E14D">
                <wp:simplePos x="0" y="0"/>
                <wp:positionH relativeFrom="column">
                  <wp:posOffset>1010285</wp:posOffset>
                </wp:positionH>
                <wp:positionV relativeFrom="paragraph">
                  <wp:posOffset>88900</wp:posOffset>
                </wp:positionV>
                <wp:extent cx="685800" cy="257175"/>
                <wp:effectExtent l="0" t="0" r="19050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46F" w:rsidRDefault="008A546F">
                            <w:proofErr w:type="spellStart"/>
                            <w:r>
                              <w:t>Glip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79.55pt;margin-top:7pt;width:54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">
                <v:textbox>
                  <w:txbxContent>
                    <w:p w:rsidR="008A546F" w:rsidRDefault="008A546F">
                      <w:proofErr w:type="spellStart"/>
                      <w:r>
                        <w:t>Glip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A546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7429A" wp14:editId="25A302E9">
                <wp:simplePos x="0" y="0"/>
                <wp:positionH relativeFrom="column">
                  <wp:posOffset>-494665</wp:posOffset>
                </wp:positionH>
                <wp:positionV relativeFrom="paragraph">
                  <wp:posOffset>83185</wp:posOffset>
                </wp:positionV>
                <wp:extent cx="847725" cy="33337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46F" w:rsidRDefault="008A546F">
                            <w:proofErr w:type="spellStart"/>
                            <w:r>
                              <w:t>Bip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38.95pt;margin-top:6.55pt;width:66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">
                <v:textbox>
                  <w:txbxContent>
                    <w:p w:rsidR="008A546F" w:rsidRDefault="008A546F">
                      <w:proofErr w:type="spellStart"/>
                      <w:r>
                        <w:t>Bip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A546F">
      <w:pPr>
        <w:pStyle w:val="Style"/>
        <w:ind w:left="216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 w:rsidRPr="008A546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74A608" wp14:editId="1D124D43">
                <wp:simplePos x="0" y="0"/>
                <wp:positionH relativeFrom="column">
                  <wp:posOffset>451485</wp:posOffset>
                </wp:positionH>
                <wp:positionV relativeFrom="paragraph">
                  <wp:posOffset>73025</wp:posOffset>
                </wp:positionV>
                <wp:extent cx="3676650" cy="990600"/>
                <wp:effectExtent l="0" t="0" r="19050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46F" w:rsidRDefault="008A546F">
                            <w:r>
                              <w:t>1 mark for appropriate characteristics,</w:t>
                            </w:r>
                          </w:p>
                          <w:p w:rsidR="008A546F" w:rsidRDefault="008A546F">
                            <w:r>
                              <w:t>1 mark for correctly drawn</w:t>
                            </w:r>
                          </w:p>
                          <w:p w:rsidR="008A546F" w:rsidRDefault="008A546F">
                            <w:r>
                              <w:t>1 mark for individuals isolated at bottom of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5.55pt;margin-top:5.75pt;width:289.5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PmKAIAAE4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">
                <v:textbox>
                  <w:txbxContent>
                    <w:p w:rsidR="008A546F" w:rsidRDefault="008A546F">
                      <w:r>
                        <w:t>1 mark for appropriate characteristics,</w:t>
                      </w:r>
                    </w:p>
                    <w:p w:rsidR="008A546F" w:rsidRDefault="008A546F">
                      <w:r>
                        <w:t>1 mark for correctly drawn</w:t>
                      </w:r>
                    </w:p>
                    <w:p w:rsidR="008A546F" w:rsidRDefault="008A546F">
                      <w:r>
                        <w:t>1 mark for individuals isolated at bottom of key</w:t>
                      </w:r>
                    </w:p>
                  </w:txbxContent>
                </v:textbox>
              </v:shape>
            </w:pict>
          </mc:Fallback>
        </mc:AlternateContent>
      </w: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A546F" w:rsidRDefault="008A546F" w:rsidP="008D75F8">
      <w:pPr>
        <w:pStyle w:val="Style"/>
        <w:ind w:left="720" w:firstLine="720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D75F8" w:rsidRPr="00C54C5C" w:rsidRDefault="008D75F8" w:rsidP="008D75F8">
      <w:pPr>
        <w:pStyle w:val="Style"/>
        <w:ind w:left="720" w:firstLine="720"/>
        <w:rPr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                                                                                      </w:t>
      </w:r>
    </w:p>
    <w:p w:rsidR="008A546F" w:rsidRDefault="008A546F" w:rsidP="008D75F8">
      <w:pPr>
        <w:pStyle w:val="Style"/>
        <w:spacing w:line="1" w:lineRule="exact"/>
        <w:rPr>
          <w:lang w:val="en-GB" w:bidi="he-IL"/>
        </w:rPr>
      </w:pPr>
    </w:p>
    <w:p w:rsidR="008A546F" w:rsidRDefault="008A546F" w:rsidP="008D75F8">
      <w:pPr>
        <w:pStyle w:val="Style"/>
        <w:spacing w:line="1" w:lineRule="exact"/>
        <w:rPr>
          <w:lang w:val="en-GB" w:bidi="he-IL"/>
        </w:rPr>
      </w:pPr>
    </w:p>
    <w:p w:rsidR="008A546F" w:rsidRDefault="008A546F" w:rsidP="008D75F8">
      <w:pPr>
        <w:pStyle w:val="Style"/>
        <w:spacing w:line="1" w:lineRule="exact"/>
        <w:rPr>
          <w:lang w:val="en-GB" w:bidi="he-IL"/>
        </w:rPr>
      </w:pP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 w:rsidRPr="00C54C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73FE4" wp14:editId="165AD636">
                <wp:simplePos x="0" y="0"/>
                <wp:positionH relativeFrom="column">
                  <wp:posOffset>271145</wp:posOffset>
                </wp:positionH>
                <wp:positionV relativeFrom="paragraph">
                  <wp:posOffset>1642110</wp:posOffset>
                </wp:positionV>
                <wp:extent cx="563245" cy="1403985"/>
                <wp:effectExtent l="0" t="0" r="8255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5F8" w:rsidRDefault="008D75F8" w:rsidP="008D75F8">
                            <w:r>
                              <w:t>BIP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21.35pt;margin-top:129.3pt;width:44.3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" stroked="f">
                <v:textbox style="mso-fit-shape-to-text:t">
                  <w:txbxContent>
                    <w:p w:rsidR="008D75F8" w:rsidRDefault="008D75F8" w:rsidP="008D75F8">
                      <w:r>
                        <w:t>BIP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676672" behindDoc="0" locked="0" layoutInCell="1" allowOverlap="1" wp14:anchorId="35D89AED" wp14:editId="51BC509C">
            <wp:simplePos x="0" y="0"/>
            <wp:positionH relativeFrom="column">
              <wp:posOffset>-1168</wp:posOffset>
            </wp:positionH>
            <wp:positionV relativeFrom="paragraph">
              <wp:posOffset>-1930</wp:posOffset>
            </wp:positionV>
            <wp:extent cx="2486025" cy="1295400"/>
            <wp:effectExtent l="0" t="0" r="9525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5F8" w:rsidRDefault="008A546F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1488" w:right="887" w:bottom="360" w:left="1449" w:header="720" w:footer="720" w:gutter="0"/>
          <w:cols w:num="2" w:space="720" w:equalWidth="0">
            <w:col w:w="3753" w:space="364"/>
            <w:col w:w="3916"/>
          </w:cols>
          <w:noEndnote/>
        </w:sectPr>
      </w:pP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4099559</wp:posOffset>
                </wp:positionV>
                <wp:extent cx="0" cy="1571625"/>
                <wp:effectExtent l="95250" t="0" r="95250" b="6667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143.2pt;margin-top:322.8pt;width:0;height:1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22A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466089</wp:posOffset>
                </wp:positionH>
                <wp:positionV relativeFrom="paragraph">
                  <wp:posOffset>3128010</wp:posOffset>
                </wp:positionV>
                <wp:extent cx="1038225" cy="333375"/>
                <wp:effectExtent l="0" t="0" r="66675" b="857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36.7pt;margin-top:246.3pt;width:81.7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8A546F">
        <w:rPr>
          <w:rFonts w:ascii="Times New Roman" w:hAnsi="Times New Roman" w:cs="Times New Roman"/>
          <w:noProof/>
          <w:color w:val="222A2B"/>
          <w:w w:val="10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9FBF8" wp14:editId="0E841DF5">
                <wp:simplePos x="0" y="0"/>
                <wp:positionH relativeFrom="column">
                  <wp:posOffset>1437640</wp:posOffset>
                </wp:positionH>
                <wp:positionV relativeFrom="paragraph">
                  <wp:posOffset>5775960</wp:posOffset>
                </wp:positionV>
                <wp:extent cx="895350" cy="285750"/>
                <wp:effectExtent l="0" t="0" r="19050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46F" w:rsidRDefault="008A546F">
                            <w:r>
                              <w:t>Glop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13.2pt;margin-top:454.8pt;width:70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mEJQIAAE0EAAAOAAAAZHJzL2Uyb0RvYy54bWysVNtu2zAMfR+wfxD0vjjx4i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">
                <v:textbox>
                  <w:txbxContent>
                    <w:p w:rsidR="008A546F" w:rsidRDefault="008A546F">
                      <w:r>
                        <w:t>Glop</w:t>
                      </w:r>
                    </w:p>
                  </w:txbxContent>
                </v:textbox>
              </v:shape>
            </w:pict>
          </mc:Fallback>
        </mc:AlternateContent>
      </w:r>
      <w:r w:rsidR="00F3564F" w:rsidRPr="00F356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738D8" wp14:editId="197C8D3D">
                <wp:simplePos x="0" y="0"/>
                <wp:positionH relativeFrom="column">
                  <wp:posOffset>1199515</wp:posOffset>
                </wp:positionH>
                <wp:positionV relativeFrom="paragraph">
                  <wp:posOffset>3750945</wp:posOffset>
                </wp:positionV>
                <wp:extent cx="1609725" cy="1403985"/>
                <wp:effectExtent l="0" t="0" r="28575" b="1016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4F" w:rsidRDefault="00F3564F">
                            <w:r>
                              <w:t xml:space="preserve">2 </w:t>
                            </w:r>
                            <w:proofErr w:type="gramStart"/>
                            <w:r>
                              <w:t xml:space="preserve">Antenna  </w:t>
                            </w:r>
                            <w:proofErr w:type="spellStart"/>
                            <w:r>
                              <w:t>Glip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margin-left:94.45pt;margin-top:295.35pt;width:126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">
                <v:textbox style="mso-fit-shape-to-text:t">
                  <w:txbxContent>
                    <w:p w:rsidR="00F3564F" w:rsidRDefault="00F3564F">
                      <w:r>
                        <w:t xml:space="preserve">2 </w:t>
                      </w:r>
                      <w:proofErr w:type="gramStart"/>
                      <w:r>
                        <w:t xml:space="preserve">Antenna  </w:t>
                      </w:r>
                      <w:proofErr w:type="spellStart"/>
                      <w:r>
                        <w:t>Glip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75F8" w:rsidRPr="00C54C5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D83E1" wp14:editId="07D947FA">
                <wp:simplePos x="0" y="0"/>
                <wp:positionH relativeFrom="column">
                  <wp:posOffset>1815364</wp:posOffset>
                </wp:positionH>
                <wp:positionV relativeFrom="paragraph">
                  <wp:posOffset>1631290</wp:posOffset>
                </wp:positionV>
                <wp:extent cx="672999" cy="140398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5F8" w:rsidRDefault="008D75F8" w:rsidP="008D75F8">
                            <w:r>
                              <w:t>GLIP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142.95pt;margin-top:128.45pt;width:5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" stroked="f">
                <v:textbox style="mso-fit-shape-to-text:t">
                  <w:txbxContent>
                    <w:p w:rsidR="008D75F8" w:rsidRDefault="008D75F8" w:rsidP="008D75F8">
                      <w:r>
                        <w:t>GLIP</w:t>
                      </w:r>
                    </w:p>
                  </w:txbxContent>
                </v:textbox>
              </v:shape>
            </w:pict>
          </mc:Fallback>
        </mc:AlternateContent>
      </w:r>
    </w:p>
    <w:p w:rsidR="008D75F8" w:rsidRDefault="008D75F8" w:rsidP="008D75F8">
      <w:pPr>
        <w:pStyle w:val="Style"/>
        <w:spacing w:line="321" w:lineRule="exact"/>
        <w:ind w:right="140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lastRenderedPageBreak/>
        <w:t xml:space="preserve">5) Use the key to identify the species name of each of the smileys below </w:t>
      </w:r>
      <w:r>
        <w:rPr>
          <w:color w:val="111716"/>
          <w:sz w:val="26"/>
          <w:szCs w:val="26"/>
          <w:lang w:val="en-GB" w:bidi="he-IL"/>
        </w:rPr>
        <w:br/>
        <w:t xml:space="preserve">then write their name under the correct picture. The first one is done for </w:t>
      </w:r>
      <w:r>
        <w:rPr>
          <w:color w:val="111716"/>
          <w:sz w:val="26"/>
          <w:szCs w:val="26"/>
          <w:lang w:val="en-GB" w:bidi="he-IL"/>
        </w:rPr>
        <w:br/>
        <w:t xml:space="preserve">you. </w:t>
      </w:r>
    </w:p>
    <w:p w:rsidR="008D75F8" w:rsidRDefault="008D75F8" w:rsidP="008D75F8">
      <w:pPr>
        <w:pStyle w:val="Style"/>
        <w:rPr>
          <w:sz w:val="26"/>
          <w:szCs w:val="26"/>
          <w:lang w:val="en-GB" w:bidi="he-IL"/>
        </w:rPr>
        <w:sectPr w:rsidR="008D75F8"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line="254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tabs>
          <w:tab w:val="left" w:pos="14"/>
          <w:tab w:val="left" w:leader="dot" w:pos="3509"/>
        </w:tabs>
        <w:spacing w:before="4" w:line="288" w:lineRule="exact"/>
        <w:ind w:right="167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lastRenderedPageBreak/>
        <w:tab/>
      </w:r>
      <w:r>
        <w:rPr>
          <w:color w:val="111716"/>
          <w:sz w:val="26"/>
          <w:szCs w:val="26"/>
          <w:lang w:val="en-GB" w:bidi="he-IL"/>
        </w:rPr>
        <w:t xml:space="preserve">1. Teeth visible </w:t>
      </w:r>
      <w:r>
        <w:rPr>
          <w:color w:val="111716"/>
          <w:sz w:val="26"/>
          <w:szCs w:val="26"/>
          <w:lang w:val="en-GB" w:bidi="he-IL"/>
        </w:rPr>
        <w:tab/>
        <w:t xml:space="preserve">go to 2 </w:t>
      </w:r>
    </w:p>
    <w:p w:rsidR="008D75F8" w:rsidRDefault="008D75F8" w:rsidP="008D75F8">
      <w:pPr>
        <w:pStyle w:val="Style"/>
        <w:tabs>
          <w:tab w:val="left" w:pos="14"/>
          <w:tab w:val="left" w:leader="dot" w:pos="3581"/>
        </w:tabs>
        <w:spacing w:line="326" w:lineRule="exact"/>
        <w:ind w:right="167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Teeth not visible.......... </w:t>
      </w:r>
      <w:r>
        <w:rPr>
          <w:color w:val="111716"/>
          <w:sz w:val="26"/>
          <w:szCs w:val="26"/>
          <w:lang w:val="en-GB" w:bidi="he-IL"/>
        </w:rPr>
        <w:tab/>
        <w:t xml:space="preserve">go to 4 </w:t>
      </w:r>
    </w:p>
    <w:p w:rsidR="008D75F8" w:rsidRDefault="008D75F8" w:rsidP="008D75F8">
      <w:pPr>
        <w:pStyle w:val="Style"/>
        <w:spacing w:before="249" w:line="326" w:lineRule="exact"/>
        <w:ind w:left="24" w:right="220"/>
        <w:rPr>
          <w:i/>
          <w:iCs/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2. Has a wide, toothy smile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r>
        <w:rPr>
          <w:i/>
          <w:iCs/>
          <w:color w:val="111716"/>
          <w:sz w:val="26"/>
          <w:szCs w:val="26"/>
          <w:lang w:val="en-GB" w:bidi="he-IL"/>
        </w:rPr>
        <w:br/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toothyus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. </w:t>
      </w:r>
    </w:p>
    <w:p w:rsidR="008D75F8" w:rsidRDefault="008D75F8" w:rsidP="008D75F8">
      <w:pPr>
        <w:pStyle w:val="Style"/>
        <w:tabs>
          <w:tab w:val="left" w:pos="9"/>
          <w:tab w:val="left" w:leader="dot" w:pos="3408"/>
        </w:tabs>
        <w:spacing w:before="259" w:line="288" w:lineRule="exact"/>
        <w:ind w:right="-1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Is not smiling </w:t>
      </w:r>
      <w:r>
        <w:rPr>
          <w:color w:val="111716"/>
          <w:sz w:val="26"/>
          <w:szCs w:val="26"/>
          <w:lang w:val="en-GB" w:bidi="he-IL"/>
        </w:rPr>
        <w:tab/>
        <w:t xml:space="preserve">go to 3 </w:t>
      </w:r>
    </w:p>
    <w:p w:rsidR="008D75F8" w:rsidRDefault="008D75F8" w:rsidP="008D75F8">
      <w:pPr>
        <w:pStyle w:val="Style"/>
        <w:tabs>
          <w:tab w:val="left" w:pos="9"/>
          <w:tab w:val="left" w:leader="dot" w:pos="2323"/>
        </w:tabs>
        <w:spacing w:line="600" w:lineRule="exact"/>
        <w:ind w:right="-1"/>
        <w:rPr>
          <w:i/>
          <w:iCs/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3. Visibly crying </w:t>
      </w:r>
      <w:r>
        <w:rPr>
          <w:color w:val="111716"/>
          <w:sz w:val="26"/>
          <w:szCs w:val="26"/>
          <w:lang w:val="en-GB" w:bidi="he-IL"/>
        </w:rPr>
        <w:tab/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dramaticus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line="326" w:lineRule="exact"/>
        <w:ind w:left="9" w:right="18"/>
        <w:rPr>
          <w:i/>
          <w:iCs/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.... </w:t>
      </w:r>
      <w:proofErr w:type="gramStart"/>
      <w:r>
        <w:rPr>
          <w:color w:val="111716"/>
          <w:sz w:val="26"/>
          <w:szCs w:val="26"/>
          <w:lang w:val="en-GB" w:bidi="he-IL"/>
        </w:rPr>
        <w:t>Frowning .....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upsettus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tabs>
          <w:tab w:val="left" w:pos="5"/>
          <w:tab w:val="right" w:leader="dot" w:pos="4286"/>
        </w:tabs>
        <w:spacing w:before="859" w:line="288" w:lineRule="exact"/>
        <w:ind w:right="244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4. Eyes are symmetrical </w:t>
      </w:r>
      <w:r>
        <w:rPr>
          <w:color w:val="111716"/>
          <w:sz w:val="26"/>
          <w:szCs w:val="26"/>
          <w:lang w:val="en-GB" w:bidi="he-IL"/>
        </w:rPr>
        <w:tab/>
        <w:t xml:space="preserve">go to 5 </w:t>
      </w:r>
    </w:p>
    <w:p w:rsidR="008D75F8" w:rsidRDefault="008D75F8" w:rsidP="008D75F8">
      <w:pPr>
        <w:pStyle w:val="Style"/>
        <w:tabs>
          <w:tab w:val="left" w:pos="5"/>
          <w:tab w:val="right" w:leader="dot" w:pos="4272"/>
        </w:tabs>
        <w:spacing w:line="326" w:lineRule="exact"/>
        <w:ind w:right="244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.... Eyes not symmetrical </w:t>
      </w:r>
      <w:r>
        <w:rPr>
          <w:color w:val="111716"/>
          <w:sz w:val="26"/>
          <w:szCs w:val="26"/>
          <w:lang w:val="en-GB" w:bidi="he-IL"/>
        </w:rPr>
        <w:tab/>
        <w:t xml:space="preserve">go to 8 </w:t>
      </w:r>
    </w:p>
    <w:p w:rsidR="008D75F8" w:rsidRDefault="008D75F8" w:rsidP="008D75F8">
      <w:pPr>
        <w:pStyle w:val="Style"/>
        <w:spacing w:before="864" w:line="326" w:lineRule="exact"/>
        <w:ind w:right="42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5. Eyes shaped like </w:t>
      </w:r>
      <w:proofErr w:type="gramStart"/>
      <w:r>
        <w:rPr>
          <w:color w:val="111716"/>
          <w:sz w:val="26"/>
          <w:szCs w:val="26"/>
          <w:lang w:val="en-GB" w:bidi="he-IL"/>
        </w:rPr>
        <w:t>hearts ....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before="4" w:line="321" w:lineRule="exact"/>
        <w:ind w:left="9" w:right="23" w:firstLine="2395"/>
        <w:rPr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proofErr w:type="gramStart"/>
      <w:r>
        <w:rPr>
          <w:i/>
          <w:iCs/>
          <w:color w:val="111716"/>
          <w:sz w:val="26"/>
          <w:szCs w:val="26"/>
          <w:lang w:val="en-GB" w:bidi="he-IL"/>
        </w:rPr>
        <w:t>valentinus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gramEnd"/>
      <w:r>
        <w:rPr>
          <w:i/>
          <w:iCs/>
          <w:color w:val="111716"/>
          <w:sz w:val="26"/>
          <w:szCs w:val="26"/>
          <w:lang w:val="en-GB" w:bidi="he-IL"/>
        </w:rPr>
        <w:br/>
      </w:r>
      <w:r>
        <w:rPr>
          <w:color w:val="393F3E"/>
          <w:sz w:val="26"/>
          <w:szCs w:val="26"/>
          <w:lang w:val="en-GB" w:bidi="he-IL"/>
        </w:rPr>
        <w:t>.</w:t>
      </w:r>
      <w:r>
        <w:rPr>
          <w:color w:val="111716"/>
          <w:sz w:val="26"/>
          <w:szCs w:val="26"/>
          <w:lang w:val="en-GB" w:bidi="he-IL"/>
        </w:rPr>
        <w:t xml:space="preserve">... Eyes are shaped as </w:t>
      </w:r>
      <w:proofErr w:type="gramStart"/>
      <w:r>
        <w:rPr>
          <w:color w:val="111716"/>
          <w:sz w:val="26"/>
          <w:szCs w:val="26"/>
          <w:lang w:val="en-GB" w:bidi="he-IL"/>
        </w:rPr>
        <w:t>ovals .</w:t>
      </w:r>
      <w:r>
        <w:rPr>
          <w:color w:val="393F3E"/>
          <w:sz w:val="26"/>
          <w:szCs w:val="26"/>
          <w:lang w:val="en-GB" w:bidi="he-IL"/>
        </w:rPr>
        <w:t>.</w:t>
      </w:r>
      <w:proofErr w:type="gramEnd"/>
      <w:r>
        <w:rPr>
          <w:color w:val="393F3E"/>
          <w:sz w:val="26"/>
          <w:szCs w:val="26"/>
          <w:lang w:val="en-GB" w:bidi="he-IL"/>
        </w:rPr>
        <w:t xml:space="preserve"> </w:t>
      </w:r>
      <w:proofErr w:type="gramStart"/>
      <w:r>
        <w:rPr>
          <w:color w:val="111716"/>
          <w:sz w:val="26"/>
          <w:szCs w:val="26"/>
          <w:lang w:val="en-GB" w:bidi="he-IL"/>
        </w:rPr>
        <w:t>go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to 6 </w:t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6"/>
          <w:szCs w:val="26"/>
          <w:lang w:val="en-GB" w:bidi="he-IL"/>
        </w:rPr>
        <w:br w:type="column"/>
      </w:r>
    </w:p>
    <w:p w:rsidR="008D75F8" w:rsidRDefault="008D75F8" w:rsidP="008D75F8">
      <w:pPr>
        <w:pStyle w:val="Style"/>
        <w:tabs>
          <w:tab w:val="left" w:pos="9"/>
          <w:tab w:val="left" w:leader="dot" w:pos="3225"/>
        </w:tabs>
        <w:spacing w:line="292" w:lineRule="exact"/>
        <w:ind w:right="120"/>
        <w:rPr>
          <w:color w:val="111716"/>
          <w:sz w:val="26"/>
          <w:szCs w:val="26"/>
          <w:lang w:val="en-GB" w:bidi="he-IL"/>
        </w:rPr>
      </w:pPr>
      <w:r>
        <w:rPr>
          <w:sz w:val="26"/>
          <w:szCs w:val="26"/>
          <w:lang w:val="en-GB" w:bidi="he-IL"/>
        </w:rPr>
        <w:tab/>
      </w:r>
      <w:r>
        <w:rPr>
          <w:color w:val="111716"/>
          <w:sz w:val="26"/>
          <w:szCs w:val="26"/>
          <w:lang w:val="en-GB" w:bidi="he-IL"/>
        </w:rPr>
        <w:t xml:space="preserve">6. Smiling, happy face </w:t>
      </w:r>
      <w:r>
        <w:rPr>
          <w:color w:val="111716"/>
          <w:sz w:val="26"/>
          <w:szCs w:val="26"/>
          <w:lang w:val="en-GB" w:bidi="he-IL"/>
        </w:rPr>
        <w:tab/>
        <w:t xml:space="preserve">. </w:t>
      </w:r>
    </w:p>
    <w:p w:rsidR="008D75F8" w:rsidRDefault="008D75F8" w:rsidP="008D75F8">
      <w:pPr>
        <w:pStyle w:val="Style"/>
        <w:spacing w:before="264" w:line="278" w:lineRule="exact"/>
        <w:ind w:left="2044" w:right="15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proofErr w:type="gram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traditionalis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>.</w:t>
      </w:r>
      <w:proofErr w:type="gram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before="312" w:line="326" w:lineRule="exact"/>
        <w:ind w:left="9" w:right="110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Not happy, frowning or </w:t>
      </w:r>
      <w:proofErr w:type="gramStart"/>
      <w:r>
        <w:rPr>
          <w:color w:val="111716"/>
          <w:sz w:val="26"/>
          <w:szCs w:val="26"/>
          <w:lang w:val="en-GB" w:bidi="he-IL"/>
        </w:rPr>
        <w:t>other ....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line="321" w:lineRule="exact"/>
        <w:ind w:left="3503" w:right="91"/>
        <w:rPr>
          <w:color w:val="111716"/>
          <w:sz w:val="26"/>
          <w:szCs w:val="26"/>
          <w:lang w:val="en-GB" w:bidi="he-IL"/>
        </w:rPr>
      </w:pPr>
      <w:proofErr w:type="gramStart"/>
      <w:r>
        <w:rPr>
          <w:color w:val="111716"/>
          <w:sz w:val="26"/>
          <w:szCs w:val="26"/>
          <w:lang w:val="en-GB" w:bidi="he-IL"/>
        </w:rPr>
        <w:t>go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to 7 </w:t>
      </w:r>
    </w:p>
    <w:p w:rsidR="008D75F8" w:rsidRDefault="008D75F8" w:rsidP="008D75F8">
      <w:pPr>
        <w:pStyle w:val="Style"/>
        <w:spacing w:before="254" w:line="326" w:lineRule="exact"/>
        <w:ind w:right="19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7. Mouth curved down, </w:t>
      </w:r>
      <w:proofErr w:type="gramStart"/>
      <w:r>
        <w:rPr>
          <w:color w:val="111716"/>
          <w:sz w:val="26"/>
          <w:szCs w:val="26"/>
          <w:lang w:val="en-GB" w:bidi="he-IL"/>
        </w:rPr>
        <w:t>frowning ....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line="316" w:lineRule="exact"/>
        <w:ind w:left="2572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saddus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tabs>
          <w:tab w:val="left" w:leader="dot" w:pos="3993"/>
        </w:tabs>
        <w:spacing w:line="326" w:lineRule="exact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. Mouth is a small circle </w:t>
      </w:r>
      <w:r>
        <w:rPr>
          <w:color w:val="111716"/>
          <w:sz w:val="26"/>
          <w:szCs w:val="26"/>
          <w:lang w:val="en-GB" w:bidi="he-IL"/>
        </w:rPr>
        <w:tab/>
        <w:t xml:space="preserve">. </w:t>
      </w:r>
    </w:p>
    <w:p w:rsidR="008D75F8" w:rsidRDefault="008D75F8" w:rsidP="008D75F8">
      <w:pPr>
        <w:pStyle w:val="Style"/>
        <w:spacing w:line="321" w:lineRule="exact"/>
        <w:ind w:left="2496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suprisus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tabs>
          <w:tab w:val="left" w:leader="dot" w:pos="4195"/>
        </w:tabs>
        <w:spacing w:before="264" w:line="288" w:lineRule="exact"/>
        <w:ind w:right="120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8. Has a pirate eye patch </w:t>
      </w:r>
      <w:r>
        <w:rPr>
          <w:color w:val="111716"/>
          <w:sz w:val="26"/>
          <w:szCs w:val="26"/>
          <w:lang w:val="en-GB" w:bidi="he-IL"/>
        </w:rPr>
        <w:tab/>
        <w:t xml:space="preserve">. </w:t>
      </w:r>
    </w:p>
    <w:p w:rsidR="008D75F8" w:rsidRDefault="008D75F8" w:rsidP="008D75F8">
      <w:pPr>
        <w:pStyle w:val="Style"/>
        <w:spacing w:line="316" w:lineRule="exact"/>
        <w:ind w:left="2572" w:right="120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piratus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tabs>
          <w:tab w:val="left" w:leader="dot" w:pos="3869"/>
        </w:tabs>
        <w:spacing w:line="321" w:lineRule="exact"/>
        <w:ind w:right="120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.... </w:t>
      </w:r>
      <w:proofErr w:type="gramStart"/>
      <w:r>
        <w:rPr>
          <w:color w:val="111716"/>
          <w:sz w:val="26"/>
          <w:szCs w:val="26"/>
          <w:lang w:val="en-GB" w:bidi="he-IL"/>
        </w:rPr>
        <w:t xml:space="preserve">Does not have eye patch </w:t>
      </w:r>
      <w:r>
        <w:rPr>
          <w:color w:val="111716"/>
          <w:sz w:val="26"/>
          <w:szCs w:val="26"/>
          <w:lang w:val="en-GB" w:bidi="he-IL"/>
        </w:rPr>
        <w:tab/>
        <w:t>.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line="326" w:lineRule="exact"/>
        <w:ind w:left="3427" w:right="120"/>
        <w:rPr>
          <w:color w:val="111716"/>
          <w:sz w:val="26"/>
          <w:szCs w:val="26"/>
          <w:lang w:val="en-GB" w:bidi="he-IL"/>
        </w:rPr>
      </w:pPr>
      <w:proofErr w:type="gramStart"/>
      <w:r>
        <w:rPr>
          <w:color w:val="111716"/>
          <w:sz w:val="26"/>
          <w:szCs w:val="26"/>
          <w:lang w:val="en-GB" w:bidi="he-IL"/>
        </w:rPr>
        <w:t>go</w:t>
      </w:r>
      <w:proofErr w:type="gramEnd"/>
      <w:r>
        <w:rPr>
          <w:color w:val="111716"/>
          <w:sz w:val="26"/>
          <w:szCs w:val="26"/>
          <w:lang w:val="en-GB" w:bidi="he-IL"/>
        </w:rPr>
        <w:t xml:space="preserve"> to 9 </w:t>
      </w:r>
    </w:p>
    <w:p w:rsidR="008D75F8" w:rsidRDefault="008D75F8" w:rsidP="008D75F8">
      <w:pPr>
        <w:pStyle w:val="Style"/>
        <w:spacing w:before="254" w:line="326" w:lineRule="exact"/>
        <w:ind w:right="139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9. One eye is much larger than the </w:t>
      </w:r>
      <w:r>
        <w:rPr>
          <w:color w:val="111716"/>
          <w:sz w:val="26"/>
          <w:szCs w:val="26"/>
          <w:lang w:val="en-GB" w:bidi="he-IL"/>
        </w:rPr>
        <w:br/>
        <w:t xml:space="preserve">other eye </w:t>
      </w:r>
    </w:p>
    <w:p w:rsidR="008D75F8" w:rsidRDefault="008D75F8" w:rsidP="008D75F8">
      <w:pPr>
        <w:pStyle w:val="Style"/>
        <w:spacing w:line="331" w:lineRule="exact"/>
        <w:ind w:left="2337" w:right="120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mutatus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tabs>
          <w:tab w:val="left" w:leader="dot" w:pos="3048"/>
        </w:tabs>
        <w:spacing w:line="321" w:lineRule="exact"/>
        <w:ind w:right="120"/>
        <w:rPr>
          <w:color w:val="111716"/>
          <w:sz w:val="26"/>
          <w:szCs w:val="26"/>
          <w:lang w:val="en-GB" w:bidi="he-IL"/>
        </w:rPr>
      </w:pPr>
      <w:r>
        <w:rPr>
          <w:color w:val="111716"/>
          <w:sz w:val="26"/>
          <w:szCs w:val="26"/>
          <w:lang w:val="en-GB" w:bidi="he-IL"/>
        </w:rPr>
        <w:t xml:space="preserve">One eye is winking </w:t>
      </w:r>
      <w:r>
        <w:rPr>
          <w:color w:val="111716"/>
          <w:sz w:val="26"/>
          <w:szCs w:val="26"/>
          <w:lang w:val="en-GB" w:bidi="he-IL"/>
        </w:rPr>
        <w:tab/>
        <w:t xml:space="preserve">. </w:t>
      </w:r>
    </w:p>
    <w:p w:rsidR="008D75F8" w:rsidRDefault="008D75F8" w:rsidP="008D75F8">
      <w:pPr>
        <w:pStyle w:val="Style"/>
        <w:spacing w:line="321" w:lineRule="exact"/>
        <w:ind w:left="2496" w:right="120"/>
        <w:rPr>
          <w:i/>
          <w:iCs/>
          <w:color w:val="111716"/>
          <w:sz w:val="26"/>
          <w:szCs w:val="26"/>
          <w:lang w:val="en-GB" w:bidi="he-IL"/>
        </w:rPr>
      </w:pP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Smilus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  <w:proofErr w:type="spellStart"/>
      <w:r>
        <w:rPr>
          <w:i/>
          <w:iCs/>
          <w:color w:val="111716"/>
          <w:sz w:val="26"/>
          <w:szCs w:val="26"/>
          <w:lang w:val="en-GB" w:bidi="he-IL"/>
        </w:rPr>
        <w:t>winkus</w:t>
      </w:r>
      <w:proofErr w:type="spellEnd"/>
      <w:r>
        <w:rPr>
          <w:i/>
          <w:iCs/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rPr>
          <w:sz w:val="26"/>
          <w:szCs w:val="26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2" w:space="720" w:equalWidth="0">
            <w:col w:w="4612" w:space="715"/>
            <w:col w:w="4440"/>
          </w:cols>
          <w:noEndnote/>
        </w:sectPr>
      </w:pPr>
    </w:p>
    <w:p w:rsidR="008D75F8" w:rsidRDefault="008D75F8" w:rsidP="008D75F8">
      <w:pPr>
        <w:pStyle w:val="Style"/>
        <w:spacing w:line="1027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73A88800" wp14:editId="237668F4">
            <wp:extent cx="704850" cy="771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10A52359" wp14:editId="2A49C47B">
            <wp:extent cx="714375" cy="7810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6CF21E6F" wp14:editId="1F866730">
            <wp:extent cx="733425" cy="8001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1E789FF8" wp14:editId="149DB4CE">
            <wp:extent cx="733425" cy="7905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268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012DEFCC" wp14:editId="5A5517FC">
            <wp:extent cx="704850" cy="7048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5" w:space="720" w:equalWidth="0">
            <w:col w:w="1790" w:space="825"/>
            <w:col w:w="1132" w:space="844"/>
            <w:col w:w="1152" w:space="940"/>
            <w:col w:w="1152" w:space="902"/>
            <w:col w:w="1113"/>
          </w:cols>
          <w:noEndnote/>
        </w:sectPr>
      </w:pPr>
    </w:p>
    <w:p w:rsidR="008D75F8" w:rsidRDefault="008D75F8" w:rsidP="008D75F8">
      <w:pPr>
        <w:pStyle w:val="Style"/>
        <w:spacing w:line="110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A546F">
      <w:pPr>
        <w:pStyle w:val="Style"/>
        <w:tabs>
          <w:tab w:val="left" w:pos="9923"/>
        </w:tabs>
        <w:spacing w:line="292" w:lineRule="exact"/>
        <w:ind w:right="18"/>
        <w:rPr>
          <w:color w:val="111716"/>
          <w:sz w:val="26"/>
          <w:szCs w:val="26"/>
          <w:lang w:val="en-GB" w:bidi="he-IL"/>
        </w:rPr>
      </w:pPr>
      <w:proofErr w:type="spellStart"/>
      <w:r>
        <w:rPr>
          <w:color w:val="111716"/>
          <w:sz w:val="26"/>
          <w:szCs w:val="26"/>
          <w:lang w:val="en-GB" w:bidi="he-IL"/>
        </w:rPr>
        <w:lastRenderedPageBreak/>
        <w:t>S.dramaticus</w:t>
      </w:r>
      <w:proofErr w:type="spellEnd"/>
      <w:r>
        <w:rPr>
          <w:color w:val="111716"/>
          <w:sz w:val="26"/>
          <w:szCs w:val="26"/>
          <w:lang w:val="en-GB" w:bidi="he-IL"/>
        </w:rPr>
        <w:t xml:space="preserve"> </w:t>
      </w:r>
      <w:r w:rsidR="008A546F">
        <w:rPr>
          <w:color w:val="111716"/>
          <w:sz w:val="26"/>
          <w:szCs w:val="26"/>
          <w:lang w:val="en-GB" w:bidi="he-IL"/>
        </w:rPr>
        <w:t xml:space="preserve">    S </w:t>
      </w:r>
      <w:proofErr w:type="spellStart"/>
      <w:r w:rsidR="008A546F">
        <w:rPr>
          <w:color w:val="111716"/>
          <w:sz w:val="26"/>
          <w:szCs w:val="26"/>
          <w:lang w:val="en-GB" w:bidi="he-IL"/>
        </w:rPr>
        <w:t>upsettus</w:t>
      </w:r>
      <w:proofErr w:type="spellEnd"/>
      <w:r w:rsidR="008A546F">
        <w:rPr>
          <w:color w:val="111716"/>
          <w:sz w:val="26"/>
          <w:szCs w:val="26"/>
          <w:lang w:val="en-GB" w:bidi="he-IL"/>
        </w:rPr>
        <w:t xml:space="preserve">               S </w:t>
      </w:r>
      <w:proofErr w:type="spellStart"/>
      <w:r w:rsidR="008A546F">
        <w:rPr>
          <w:color w:val="111716"/>
          <w:sz w:val="26"/>
          <w:szCs w:val="26"/>
          <w:lang w:val="en-GB" w:bidi="he-IL"/>
        </w:rPr>
        <w:t>saddus</w:t>
      </w:r>
      <w:proofErr w:type="spellEnd"/>
      <w:r w:rsidR="008A546F">
        <w:rPr>
          <w:color w:val="111716"/>
          <w:sz w:val="26"/>
          <w:szCs w:val="26"/>
          <w:lang w:val="en-GB" w:bidi="he-IL"/>
        </w:rPr>
        <w:t xml:space="preserve">                S </w:t>
      </w:r>
      <w:proofErr w:type="spellStart"/>
      <w:r w:rsidR="008A546F">
        <w:rPr>
          <w:color w:val="111716"/>
          <w:sz w:val="26"/>
          <w:szCs w:val="26"/>
          <w:lang w:val="en-GB" w:bidi="he-IL"/>
        </w:rPr>
        <w:t>winkus</w:t>
      </w:r>
      <w:proofErr w:type="spellEnd"/>
      <w:r w:rsidR="008A546F">
        <w:rPr>
          <w:color w:val="111716"/>
          <w:sz w:val="26"/>
          <w:szCs w:val="26"/>
          <w:lang w:val="en-GB" w:bidi="he-IL"/>
        </w:rPr>
        <w:t xml:space="preserve">              S </w:t>
      </w:r>
      <w:proofErr w:type="spellStart"/>
      <w:r w:rsidR="008A546F">
        <w:rPr>
          <w:color w:val="111716"/>
          <w:sz w:val="26"/>
          <w:szCs w:val="26"/>
          <w:lang w:val="en-GB" w:bidi="he-IL"/>
        </w:rPr>
        <w:t>piratus</w:t>
      </w:r>
      <w:proofErr w:type="spellEnd"/>
    </w:p>
    <w:p w:rsidR="008D75F8" w:rsidRDefault="008A546F" w:rsidP="008D75F8">
      <w:pPr>
        <w:pStyle w:val="Style"/>
        <w:rPr>
          <w:sz w:val="26"/>
          <w:szCs w:val="26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  <w:r>
        <w:rPr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spacing w:line="1339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before="115" w:line="1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</w:pPr>
      <w:r>
        <w:rPr>
          <w:noProof/>
        </w:rPr>
        <w:drawing>
          <wp:inline distT="0" distB="0" distL="0" distR="0" wp14:anchorId="0D860534" wp14:editId="698254FC">
            <wp:extent cx="704850" cy="742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8D75F8">
      <w:pPr>
        <w:pStyle w:val="Style"/>
        <w:spacing w:before="211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803311F" wp14:editId="3D80497B">
            <wp:extent cx="733425" cy="6953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134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7D8FB7A4" wp14:editId="0D85051E">
            <wp:extent cx="714375" cy="7334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3221129" wp14:editId="0CF933C1">
            <wp:extent cx="695325" cy="7429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19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F432F21" wp14:editId="5F73F1C8">
            <wp:extent cx="714375" cy="742950"/>
            <wp:effectExtent l="0" t="0" r="952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5" w:space="720" w:equalWidth="0">
            <w:col w:w="1790" w:space="960"/>
            <w:col w:w="1152" w:space="748"/>
            <w:col w:w="1132" w:space="940"/>
            <w:col w:w="1094" w:space="1036"/>
            <w:col w:w="1132"/>
          </w:cols>
          <w:noEndnote/>
        </w:sectPr>
      </w:pPr>
    </w:p>
    <w:p w:rsidR="008D75F8" w:rsidRDefault="008D75F8" w:rsidP="008D75F8">
      <w:pPr>
        <w:pStyle w:val="Style"/>
        <w:spacing w:line="297" w:lineRule="exact"/>
        <w:rPr>
          <w:lang w:val="en-GB" w:bidi="he-IL"/>
        </w:rPr>
      </w:pPr>
    </w:p>
    <w:p w:rsidR="008D75F8" w:rsidRDefault="008A546F" w:rsidP="008D75F8">
      <w:pPr>
        <w:pStyle w:val="Style"/>
        <w:rPr>
          <w:lang w:val="en-GB" w:bidi="he-IL"/>
        </w:rPr>
      </w:pPr>
      <w:r>
        <w:rPr>
          <w:lang w:val="en-GB" w:bidi="he-IL"/>
        </w:rPr>
        <w:t xml:space="preserve">S </w:t>
      </w:r>
      <w:proofErr w:type="spellStart"/>
      <w:r>
        <w:rPr>
          <w:lang w:val="en-GB" w:bidi="he-IL"/>
        </w:rPr>
        <w:t>valentinus</w:t>
      </w:r>
      <w:proofErr w:type="spellEnd"/>
      <w:r>
        <w:rPr>
          <w:lang w:val="en-GB" w:bidi="he-IL"/>
        </w:rPr>
        <w:t xml:space="preserve">             S </w:t>
      </w:r>
      <w:proofErr w:type="spellStart"/>
      <w:r>
        <w:rPr>
          <w:lang w:val="en-GB" w:bidi="he-IL"/>
        </w:rPr>
        <w:t>surprisus</w:t>
      </w:r>
      <w:proofErr w:type="spellEnd"/>
      <w:r>
        <w:rPr>
          <w:lang w:val="en-GB" w:bidi="he-IL"/>
        </w:rPr>
        <w:t xml:space="preserve">               S </w:t>
      </w:r>
      <w:proofErr w:type="spellStart"/>
      <w:r>
        <w:rPr>
          <w:lang w:val="en-GB" w:bidi="he-IL"/>
        </w:rPr>
        <w:t>toothyus</w:t>
      </w:r>
      <w:proofErr w:type="spellEnd"/>
      <w:r>
        <w:rPr>
          <w:lang w:val="en-GB" w:bidi="he-IL"/>
        </w:rPr>
        <w:t xml:space="preserve">               S mutates        S </w:t>
      </w:r>
      <w:proofErr w:type="spellStart"/>
      <w:r>
        <w:rPr>
          <w:lang w:val="en-GB" w:bidi="he-IL"/>
        </w:rPr>
        <w:t>traditionalis</w:t>
      </w:r>
      <w:proofErr w:type="spellEnd"/>
    </w:p>
    <w:p w:rsidR="008D75F8" w:rsidRDefault="008D75F8" w:rsidP="008D75F8">
      <w:pPr>
        <w:pStyle w:val="Style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</w:pPr>
    </w:p>
    <w:p w:rsidR="008D75F8" w:rsidRDefault="008A546F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  <w:r>
        <w:rPr>
          <w:lang w:val="en-GB" w:bidi="he-IL"/>
        </w:rPr>
        <w:t xml:space="preserve">1 mark each correctly identified , phylum name should be </w:t>
      </w:r>
      <w:r w:rsidR="003C77C9">
        <w:rPr>
          <w:lang w:val="en-GB" w:bidi="he-IL"/>
        </w:rPr>
        <w:t>capital, species lowercase plus</w:t>
      </w:r>
      <w:r>
        <w:rPr>
          <w:lang w:val="en-GB" w:bidi="he-IL"/>
        </w:rPr>
        <w:t xml:space="preserve"> </w:t>
      </w:r>
      <w:r w:rsidR="003C77C9">
        <w:rPr>
          <w:lang w:val="en-GB" w:bidi="he-IL"/>
        </w:rPr>
        <w:t xml:space="preserve">1 mark total </w:t>
      </w:r>
      <w:r>
        <w:rPr>
          <w:lang w:val="en-GB" w:bidi="he-IL"/>
        </w:rPr>
        <w:t xml:space="preserve"> written  </w:t>
      </w:r>
      <w:r w:rsidR="003C77C9">
        <w:rPr>
          <w:lang w:val="en-GB" w:bidi="he-IL"/>
        </w:rPr>
        <w:t>correctly</w:t>
      </w:r>
      <w:r>
        <w:rPr>
          <w:lang w:val="en-GB" w:bidi="he-IL"/>
        </w:rPr>
        <w:t xml:space="preserve">     10 marks max</w:t>
      </w:r>
    </w:p>
    <w:p w:rsidR="008D75F8" w:rsidRPr="00C54C5C" w:rsidRDefault="008D75F8" w:rsidP="008D75F8">
      <w:pPr>
        <w:pStyle w:val="Style"/>
        <w:spacing w:line="249" w:lineRule="exact"/>
        <w:rPr>
          <w:color w:val="111716"/>
          <w:sz w:val="22"/>
          <w:szCs w:val="22"/>
          <w:lang w:val="en-GB" w:bidi="he-IL"/>
        </w:rPr>
        <w:sectPr w:rsidR="008D75F8" w:rsidRPr="00C54C5C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  <w:r>
        <w:rPr>
          <w:color w:val="111716"/>
          <w:sz w:val="22"/>
          <w:szCs w:val="22"/>
          <w:lang w:val="en-GB" w:bidi="he-IL"/>
        </w:rPr>
        <w:lastRenderedPageBreak/>
        <w:t>(10 marks)</w:t>
      </w:r>
    </w:p>
    <w:p w:rsidR="00225B5F" w:rsidRDefault="00225B5F" w:rsidP="00225B5F"/>
    <w:sectPr w:rsidR="00225B5F" w:rsidSect="00225B5F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2D03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3E1E5295"/>
    <w:multiLevelType w:val="hybridMultilevel"/>
    <w:tmpl w:val="D3CA733A"/>
    <w:lvl w:ilvl="0" w:tplc="4A10B1A0">
      <w:start w:val="5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B4C4BE5"/>
    <w:multiLevelType w:val="hybridMultilevel"/>
    <w:tmpl w:val="A022C692"/>
    <w:lvl w:ilvl="0" w:tplc="460A776A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6C00D7"/>
    <w:multiLevelType w:val="hybridMultilevel"/>
    <w:tmpl w:val="FBC20B66"/>
    <w:lvl w:ilvl="0" w:tplc="C97C3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6375E"/>
    <w:multiLevelType w:val="hybridMultilevel"/>
    <w:tmpl w:val="194A6BB6"/>
    <w:lvl w:ilvl="0" w:tplc="DDC4389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AD"/>
    <w:rsid w:val="00225B5F"/>
    <w:rsid w:val="003C77C9"/>
    <w:rsid w:val="003E3F7E"/>
    <w:rsid w:val="003F6DAD"/>
    <w:rsid w:val="00545B19"/>
    <w:rsid w:val="005C313F"/>
    <w:rsid w:val="006A1CDD"/>
    <w:rsid w:val="007810CD"/>
    <w:rsid w:val="008A546F"/>
    <w:rsid w:val="008D75F8"/>
    <w:rsid w:val="00B73743"/>
    <w:rsid w:val="00BF1C98"/>
    <w:rsid w:val="00CB5A4C"/>
    <w:rsid w:val="00F3564F"/>
    <w:rsid w:val="00FA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6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6DAD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3F6DAD"/>
    <w:pPr>
      <w:numPr>
        <w:numId w:val="1"/>
      </w:num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3F6DAD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styleId="ListNumber">
    <w:name w:val="List Number"/>
    <w:basedOn w:val="Normal"/>
    <w:rsid w:val="003F6DAD"/>
    <w:pPr>
      <w:numPr>
        <w:numId w:val="2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225B5F"/>
    <w:pPr>
      <w:ind w:left="720"/>
      <w:contextualSpacing/>
    </w:pPr>
  </w:style>
  <w:style w:type="paragraph" w:customStyle="1" w:styleId="Style31">
    <w:name w:val="Style 31"/>
    <w:basedOn w:val="Normal"/>
    <w:rsid w:val="00225B5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225B5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rsid w:val="00545B19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545B19"/>
    <w:rPr>
      <w:rFonts w:ascii="Arial" w:hAnsi="Arial" w:cs="Arial"/>
      <w:sz w:val="16"/>
      <w:szCs w:val="32"/>
    </w:rPr>
  </w:style>
  <w:style w:type="table" w:styleId="TableGrid">
    <w:name w:val="Table Grid"/>
    <w:basedOn w:val="TableNormal"/>
    <w:rsid w:val="00545B1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8D75F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6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6DAD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3F6DAD"/>
    <w:pPr>
      <w:numPr>
        <w:numId w:val="1"/>
      </w:num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3F6DAD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styleId="ListNumber">
    <w:name w:val="List Number"/>
    <w:basedOn w:val="Normal"/>
    <w:rsid w:val="003F6DAD"/>
    <w:pPr>
      <w:numPr>
        <w:numId w:val="2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225B5F"/>
    <w:pPr>
      <w:ind w:left="720"/>
      <w:contextualSpacing/>
    </w:pPr>
  </w:style>
  <w:style w:type="paragraph" w:customStyle="1" w:styleId="Style31">
    <w:name w:val="Style 31"/>
    <w:basedOn w:val="Normal"/>
    <w:rsid w:val="00225B5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225B5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rsid w:val="00545B19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545B19"/>
    <w:rPr>
      <w:rFonts w:ascii="Arial" w:hAnsi="Arial" w:cs="Arial"/>
      <w:sz w:val="16"/>
      <w:szCs w:val="32"/>
    </w:rPr>
  </w:style>
  <w:style w:type="table" w:styleId="TableGrid">
    <w:name w:val="Table Grid"/>
    <w:basedOn w:val="TableNormal"/>
    <w:rsid w:val="00545B1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8D75F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41EA15AA</Template>
  <TotalTime>36</TotalTime>
  <Pages>11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6</cp:revision>
  <dcterms:created xsi:type="dcterms:W3CDTF">2018-06-07T03:58:00Z</dcterms:created>
  <dcterms:modified xsi:type="dcterms:W3CDTF">2018-06-17T23:50:00Z</dcterms:modified>
</cp:coreProperties>
</file>