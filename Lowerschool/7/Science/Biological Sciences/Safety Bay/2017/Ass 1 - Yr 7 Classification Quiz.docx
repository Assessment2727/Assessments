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11CCA" w14:textId="7FD676B3" w:rsidR="00D87AB5" w:rsidRPr="00D87AB5" w:rsidRDefault="00D87AB5" w:rsidP="00D87AB5">
      <w:pPr>
        <w:spacing w:after="200" w:line="276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eastAsia="en-AU"/>
        </w:rPr>
        <w:drawing>
          <wp:inline distT="0" distB="0" distL="0" distR="0" wp14:anchorId="7FBB9C1E" wp14:editId="7E1B7EA5">
            <wp:extent cx="2457450" cy="3238500"/>
            <wp:effectExtent l="0" t="0" r="0" b="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4ED2" w14:textId="77777777" w:rsidR="00D87AB5" w:rsidRPr="00D87AB5" w:rsidRDefault="00D87AB5" w:rsidP="00D87AB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14:paraId="35CE952C" w14:textId="1FD03CA6" w:rsidR="00D87AB5" w:rsidRPr="00D87AB5" w:rsidRDefault="00D87AB5" w:rsidP="00D87AB5">
      <w:pPr>
        <w:spacing w:after="200" w:line="276" w:lineRule="auto"/>
        <w:jc w:val="center"/>
        <w:rPr>
          <w:rFonts w:eastAsia="Calibri"/>
          <w:b/>
          <w:sz w:val="40"/>
          <w:szCs w:val="40"/>
        </w:rPr>
      </w:pPr>
      <w:r w:rsidRPr="00D87AB5">
        <w:rPr>
          <w:rFonts w:eastAsia="Calibri"/>
          <w:b/>
          <w:sz w:val="40"/>
          <w:szCs w:val="40"/>
        </w:rPr>
        <w:t xml:space="preserve">YEAR: </w:t>
      </w:r>
      <w:r>
        <w:rPr>
          <w:rFonts w:eastAsia="Calibri"/>
          <w:b/>
          <w:sz w:val="40"/>
          <w:szCs w:val="40"/>
        </w:rPr>
        <w:t>7</w:t>
      </w:r>
    </w:p>
    <w:p w14:paraId="513D8C61" w14:textId="77777777" w:rsidR="00D87AB5" w:rsidRPr="00D87AB5" w:rsidRDefault="00D87AB5" w:rsidP="00D87AB5">
      <w:pPr>
        <w:spacing w:after="200" w:line="276" w:lineRule="auto"/>
        <w:jc w:val="center"/>
        <w:rPr>
          <w:rFonts w:eastAsia="Calibri"/>
          <w:b/>
          <w:sz w:val="40"/>
          <w:szCs w:val="40"/>
        </w:rPr>
      </w:pPr>
      <w:r w:rsidRPr="00D87AB5">
        <w:rPr>
          <w:rFonts w:eastAsia="Calibri"/>
          <w:b/>
          <w:sz w:val="40"/>
          <w:szCs w:val="40"/>
        </w:rPr>
        <w:t>SUBJECT: SCIENCE</w:t>
      </w:r>
    </w:p>
    <w:p w14:paraId="413F4572" w14:textId="77777777" w:rsidR="00D87AB5" w:rsidRPr="00D87AB5" w:rsidRDefault="00D87AB5" w:rsidP="00D87AB5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335808F2" w14:textId="77777777" w:rsidR="00D87AB5" w:rsidRPr="00D87AB5" w:rsidRDefault="00D87AB5" w:rsidP="00D87AB5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535C0048" w14:textId="52449DA9" w:rsidR="00D87AB5" w:rsidRPr="00D87AB5" w:rsidRDefault="00D87AB5" w:rsidP="00D87AB5">
      <w:pPr>
        <w:spacing w:after="200" w:line="276" w:lineRule="auto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Quiz</w:t>
      </w:r>
      <w:bookmarkStart w:id="0" w:name="_GoBack"/>
      <w:bookmarkEnd w:id="0"/>
      <w:r w:rsidRPr="00D87AB5">
        <w:rPr>
          <w:rFonts w:eastAsia="Calibri"/>
          <w:b/>
          <w:sz w:val="32"/>
          <w:szCs w:val="32"/>
        </w:rPr>
        <w:t xml:space="preserve">: </w:t>
      </w:r>
      <w:r>
        <w:rPr>
          <w:rFonts w:eastAsia="Calibri"/>
          <w:b/>
          <w:sz w:val="32"/>
          <w:szCs w:val="32"/>
        </w:rPr>
        <w:t>Classification</w:t>
      </w:r>
    </w:p>
    <w:p w14:paraId="0B83B83B" w14:textId="4E8478B2" w:rsidR="00D87AB5" w:rsidRPr="00D87AB5" w:rsidRDefault="00D87AB5" w:rsidP="00D87AB5">
      <w:pPr>
        <w:spacing w:after="200" w:line="276" w:lineRule="auto"/>
        <w:rPr>
          <w:rFonts w:eastAsia="Calibri"/>
          <w:b/>
          <w:sz w:val="32"/>
          <w:szCs w:val="32"/>
        </w:rPr>
      </w:pPr>
      <w:r w:rsidRPr="00D87AB5">
        <w:rPr>
          <w:rFonts w:eastAsia="Calibri"/>
          <w:b/>
          <w:sz w:val="32"/>
          <w:szCs w:val="32"/>
        </w:rPr>
        <w:t xml:space="preserve">TIME: </w:t>
      </w:r>
      <w:r>
        <w:rPr>
          <w:rFonts w:eastAsia="Calibri"/>
          <w:b/>
          <w:sz w:val="32"/>
          <w:szCs w:val="32"/>
        </w:rPr>
        <w:t>3</w:t>
      </w:r>
      <w:r w:rsidRPr="00D87AB5">
        <w:rPr>
          <w:rFonts w:eastAsia="Calibri"/>
          <w:b/>
          <w:sz w:val="32"/>
          <w:szCs w:val="32"/>
        </w:rPr>
        <w:t>0 mins</w:t>
      </w:r>
    </w:p>
    <w:p w14:paraId="573F5C64" w14:textId="39ED22AC" w:rsidR="00D87AB5" w:rsidRPr="00D87AB5" w:rsidRDefault="00D87AB5" w:rsidP="00D87AB5">
      <w:pPr>
        <w:spacing w:after="200" w:line="276" w:lineRule="auto"/>
        <w:rPr>
          <w:rFonts w:eastAsia="Calibri"/>
          <w:b/>
          <w:sz w:val="32"/>
          <w:szCs w:val="32"/>
        </w:rPr>
      </w:pPr>
      <w:r w:rsidRPr="00D87AB5">
        <w:rPr>
          <w:rFonts w:eastAsia="Calibri"/>
          <w:b/>
          <w:sz w:val="32"/>
          <w:szCs w:val="32"/>
        </w:rPr>
        <w:t>QUESTIONS: Part A: Multiple Choice Questions (1</w:t>
      </w:r>
      <w:r>
        <w:rPr>
          <w:rFonts w:eastAsia="Calibri"/>
          <w:b/>
          <w:sz w:val="32"/>
          <w:szCs w:val="32"/>
        </w:rPr>
        <w:t>0</w:t>
      </w:r>
      <w:r w:rsidRPr="00D87AB5">
        <w:rPr>
          <w:rFonts w:eastAsia="Calibri"/>
          <w:b/>
          <w:sz w:val="32"/>
          <w:szCs w:val="32"/>
        </w:rPr>
        <w:t xml:space="preserve"> marks)</w:t>
      </w:r>
    </w:p>
    <w:p w14:paraId="34C84192" w14:textId="2058E63F" w:rsidR="00D87AB5" w:rsidRPr="00D87AB5" w:rsidRDefault="00D87AB5" w:rsidP="00D87AB5">
      <w:pPr>
        <w:tabs>
          <w:tab w:val="left" w:pos="1948"/>
        </w:tabs>
        <w:spacing w:after="200" w:line="276" w:lineRule="auto"/>
        <w:rPr>
          <w:rFonts w:eastAsia="Calibri"/>
          <w:b/>
          <w:sz w:val="32"/>
          <w:szCs w:val="32"/>
        </w:rPr>
      </w:pPr>
      <w:r w:rsidRPr="00D87AB5">
        <w:rPr>
          <w:rFonts w:eastAsia="Calibri"/>
          <w:b/>
          <w:sz w:val="32"/>
          <w:szCs w:val="32"/>
        </w:rPr>
        <w:tab/>
        <w:t xml:space="preserve">  Part B:  Short Answer Questions (</w:t>
      </w:r>
      <w:r>
        <w:rPr>
          <w:rFonts w:eastAsia="Calibri"/>
          <w:b/>
          <w:sz w:val="32"/>
          <w:szCs w:val="32"/>
        </w:rPr>
        <w:t>15</w:t>
      </w:r>
      <w:r w:rsidRPr="00D87AB5">
        <w:rPr>
          <w:rFonts w:eastAsia="Calibri"/>
          <w:b/>
          <w:sz w:val="32"/>
          <w:szCs w:val="32"/>
        </w:rPr>
        <w:t xml:space="preserve"> marks)</w:t>
      </w:r>
    </w:p>
    <w:p w14:paraId="01883E55" w14:textId="77777777" w:rsidR="00D87AB5" w:rsidRPr="00D87AB5" w:rsidRDefault="00D87AB5" w:rsidP="00D87AB5">
      <w:pPr>
        <w:tabs>
          <w:tab w:val="left" w:pos="1948"/>
        </w:tabs>
        <w:spacing w:after="200" w:line="276" w:lineRule="auto"/>
        <w:rPr>
          <w:rFonts w:eastAsia="Calibri"/>
          <w:b/>
          <w:sz w:val="32"/>
          <w:szCs w:val="32"/>
        </w:rPr>
      </w:pPr>
      <w:r w:rsidRPr="00D87AB5">
        <w:rPr>
          <w:rFonts w:eastAsia="Calibri"/>
          <w:b/>
          <w:sz w:val="32"/>
          <w:szCs w:val="32"/>
        </w:rPr>
        <w:tab/>
        <w:t xml:space="preserve"> </w:t>
      </w:r>
    </w:p>
    <w:p w14:paraId="62CBF082" w14:textId="612BDC83" w:rsidR="00D87AB5" w:rsidRPr="00D87AB5" w:rsidRDefault="00D87AB5" w:rsidP="00D87AB5">
      <w:pPr>
        <w:spacing w:after="200" w:line="276" w:lineRule="auto"/>
        <w:rPr>
          <w:rFonts w:eastAsia="Calibri"/>
          <w:b/>
          <w:sz w:val="32"/>
          <w:szCs w:val="32"/>
        </w:rPr>
      </w:pPr>
      <w:r w:rsidRPr="00D87AB5">
        <w:rPr>
          <w:rFonts w:eastAsia="Calibri"/>
          <w:b/>
          <w:sz w:val="32"/>
          <w:szCs w:val="32"/>
        </w:rPr>
        <w:t xml:space="preserve">TOTAL MARKS:  </w:t>
      </w:r>
      <w:r>
        <w:rPr>
          <w:rFonts w:eastAsia="Calibri"/>
          <w:b/>
          <w:sz w:val="32"/>
          <w:szCs w:val="32"/>
        </w:rPr>
        <w:t>25</w:t>
      </w:r>
      <w:r w:rsidRPr="00D87AB5">
        <w:rPr>
          <w:rFonts w:eastAsia="Calibri"/>
          <w:b/>
          <w:sz w:val="32"/>
          <w:szCs w:val="32"/>
        </w:rPr>
        <w:t xml:space="preserve"> marks</w:t>
      </w:r>
    </w:p>
    <w:p w14:paraId="44D69CD2" w14:textId="612BDC83" w:rsidR="00D87AB5" w:rsidRPr="00D87AB5" w:rsidRDefault="00D87AB5" w:rsidP="00D87AB5">
      <w:pPr>
        <w:spacing w:after="200" w:line="276" w:lineRule="auto"/>
        <w:rPr>
          <w:rFonts w:eastAsia="Calibri"/>
          <w:b/>
          <w:sz w:val="22"/>
          <w:szCs w:val="22"/>
        </w:rPr>
      </w:pPr>
    </w:p>
    <w:p w14:paraId="784AF150" w14:textId="77777777" w:rsidR="00D87AB5" w:rsidRPr="00D87AB5" w:rsidRDefault="00D87AB5" w:rsidP="00D87AB5">
      <w:pPr>
        <w:spacing w:after="200" w:line="276" w:lineRule="auto"/>
        <w:rPr>
          <w:rFonts w:eastAsia="Calibri"/>
          <w:b/>
          <w:sz w:val="22"/>
          <w:szCs w:val="22"/>
        </w:rPr>
      </w:pPr>
    </w:p>
    <w:p w14:paraId="6AB76734" w14:textId="77777777" w:rsidR="00D87AB5" w:rsidRDefault="00D87AB5" w:rsidP="00101F6D">
      <w:pPr>
        <w:rPr>
          <w:rFonts w:asciiTheme="majorHAnsi" w:hAnsiTheme="majorHAnsi" w:cstheme="majorHAnsi"/>
          <w:b/>
          <w:sz w:val="28"/>
          <w:szCs w:val="28"/>
        </w:rPr>
      </w:pPr>
    </w:p>
    <w:p w14:paraId="18FF1906" w14:textId="77777777" w:rsidR="00D87AB5" w:rsidRDefault="00D87AB5" w:rsidP="00101F6D">
      <w:pPr>
        <w:rPr>
          <w:rFonts w:asciiTheme="majorHAnsi" w:hAnsiTheme="majorHAnsi" w:cstheme="majorHAnsi"/>
          <w:b/>
          <w:sz w:val="28"/>
          <w:szCs w:val="28"/>
        </w:rPr>
      </w:pPr>
    </w:p>
    <w:p w14:paraId="0D6FBA93" w14:textId="77777777" w:rsidR="00D87AB5" w:rsidRDefault="00D87AB5" w:rsidP="00101F6D">
      <w:pPr>
        <w:rPr>
          <w:rFonts w:asciiTheme="majorHAnsi" w:hAnsiTheme="majorHAnsi" w:cstheme="majorHAnsi"/>
          <w:b/>
          <w:sz w:val="28"/>
          <w:szCs w:val="28"/>
        </w:rPr>
      </w:pPr>
    </w:p>
    <w:p w14:paraId="12554025" w14:textId="77777777" w:rsidR="00D87AB5" w:rsidRDefault="00D87AB5" w:rsidP="00101F6D">
      <w:pPr>
        <w:rPr>
          <w:rFonts w:asciiTheme="majorHAnsi" w:hAnsiTheme="majorHAnsi" w:cstheme="majorHAnsi"/>
          <w:b/>
          <w:sz w:val="28"/>
          <w:szCs w:val="28"/>
        </w:rPr>
      </w:pPr>
    </w:p>
    <w:p w14:paraId="6B8A7B65" w14:textId="77777777" w:rsidR="00D87AB5" w:rsidRDefault="00D87AB5" w:rsidP="00101F6D">
      <w:pPr>
        <w:rPr>
          <w:rFonts w:asciiTheme="majorHAnsi" w:hAnsiTheme="majorHAnsi" w:cstheme="majorHAnsi"/>
          <w:b/>
          <w:sz w:val="28"/>
          <w:szCs w:val="28"/>
        </w:rPr>
      </w:pPr>
    </w:p>
    <w:p w14:paraId="3AACB51F" w14:textId="77777777" w:rsidR="00D87AB5" w:rsidRDefault="00D87AB5" w:rsidP="00101F6D">
      <w:pPr>
        <w:rPr>
          <w:rFonts w:asciiTheme="majorHAnsi" w:hAnsiTheme="majorHAnsi" w:cstheme="majorHAnsi"/>
          <w:b/>
          <w:sz w:val="28"/>
          <w:szCs w:val="28"/>
        </w:rPr>
      </w:pPr>
    </w:p>
    <w:p w14:paraId="4075FE01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5CF4288E" w14:textId="4D5F15A9" w:rsidR="001B7F0E" w:rsidRPr="00D87AB5" w:rsidRDefault="001B7F0E" w:rsidP="00101F6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>Name _____________________________________________________________________________</w:t>
      </w:r>
    </w:p>
    <w:p w14:paraId="1DC4C97F" w14:textId="77777777" w:rsidR="001B7F0E" w:rsidRPr="00D87AB5" w:rsidRDefault="001B7F0E" w:rsidP="00101F6D">
      <w:pPr>
        <w:rPr>
          <w:rFonts w:asciiTheme="majorHAnsi" w:hAnsiTheme="majorHAnsi" w:cstheme="majorHAnsi"/>
          <w:b/>
        </w:rPr>
      </w:pPr>
    </w:p>
    <w:p w14:paraId="2172D4EC" w14:textId="77777777" w:rsidR="001B7F0E" w:rsidRPr="00D87AB5" w:rsidRDefault="001B7F0E" w:rsidP="00101F6D">
      <w:pPr>
        <w:rPr>
          <w:rFonts w:asciiTheme="majorHAnsi" w:hAnsiTheme="majorHAnsi" w:cstheme="majorHAnsi"/>
          <w:b/>
        </w:rPr>
      </w:pPr>
    </w:p>
    <w:p w14:paraId="099E508C" w14:textId="2719CD36" w:rsidR="00C17555" w:rsidRPr="00D87AB5" w:rsidRDefault="00C17555" w:rsidP="00101F6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>Multi choice Section (</w:t>
      </w:r>
      <w:r w:rsidR="004C4B6B" w:rsidRPr="00D87AB5">
        <w:rPr>
          <w:rFonts w:asciiTheme="majorHAnsi" w:hAnsiTheme="majorHAnsi" w:cstheme="majorHAnsi"/>
          <w:b/>
        </w:rPr>
        <w:t>10</w:t>
      </w:r>
      <w:r w:rsidRPr="00D87AB5">
        <w:rPr>
          <w:rFonts w:asciiTheme="majorHAnsi" w:hAnsiTheme="majorHAnsi" w:cstheme="majorHAnsi"/>
          <w:b/>
        </w:rPr>
        <w:t xml:space="preserve"> questions)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 xml:space="preserve">Circle the correct answer 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="001B7F0E" w:rsidRPr="00D87AB5">
        <w:rPr>
          <w:rFonts w:asciiTheme="majorHAnsi" w:hAnsiTheme="majorHAnsi" w:cstheme="majorHAnsi"/>
          <w:b/>
        </w:rPr>
        <w:tab/>
      </w:r>
      <w:r w:rsidR="001B7F0E" w:rsidRPr="00D87AB5">
        <w:rPr>
          <w:rFonts w:asciiTheme="majorHAnsi" w:hAnsiTheme="majorHAnsi" w:cstheme="majorHAnsi"/>
          <w:b/>
        </w:rPr>
        <w:tab/>
      </w:r>
      <w:r w:rsidR="004C4B6B" w:rsidRPr="00D87AB5">
        <w:rPr>
          <w:rFonts w:asciiTheme="majorHAnsi" w:hAnsiTheme="majorHAnsi" w:cstheme="majorHAnsi"/>
          <w:b/>
        </w:rPr>
        <w:t>10</w:t>
      </w:r>
      <w:r w:rsidRPr="00D87AB5">
        <w:rPr>
          <w:rFonts w:asciiTheme="majorHAnsi" w:hAnsiTheme="majorHAnsi" w:cstheme="majorHAnsi"/>
          <w:b/>
        </w:rPr>
        <w:t xml:space="preserve"> Marks</w:t>
      </w:r>
    </w:p>
    <w:p w14:paraId="1984B8B8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13AF249E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5711AA28" w14:textId="2D9AC3A6" w:rsidR="008E4FD3" w:rsidRPr="00D87AB5" w:rsidRDefault="00101F6D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1.</w:t>
      </w:r>
      <w:r w:rsidR="008E4FD3" w:rsidRPr="00D87AB5">
        <w:rPr>
          <w:rFonts w:asciiTheme="majorHAnsi" w:hAnsiTheme="majorHAnsi" w:cstheme="majorHAnsi"/>
        </w:rPr>
        <w:tab/>
        <w:t xml:space="preserve">Which of the following is not a feature of </w:t>
      </w:r>
      <w:r w:rsidR="008E4FD3" w:rsidRPr="00D87AB5">
        <w:rPr>
          <w:rFonts w:asciiTheme="majorHAnsi" w:hAnsiTheme="majorHAnsi" w:cstheme="majorHAnsi"/>
          <w:b/>
        </w:rPr>
        <w:t>all</w:t>
      </w:r>
      <w:r w:rsidR="008E4FD3" w:rsidRPr="00D87AB5">
        <w:rPr>
          <w:rFonts w:asciiTheme="majorHAnsi" w:hAnsiTheme="majorHAnsi" w:cstheme="majorHAnsi"/>
        </w:rPr>
        <w:t xml:space="preserve"> living things? </w:t>
      </w:r>
    </w:p>
    <w:p w14:paraId="65530BCD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5BB9B724" w14:textId="347A8A89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8E4FD3" w:rsidRPr="00D87AB5">
        <w:rPr>
          <w:rFonts w:asciiTheme="majorHAnsi" w:hAnsiTheme="majorHAnsi" w:cstheme="majorHAnsi"/>
        </w:rPr>
        <w:tab/>
        <w:t>They reproduce.</w:t>
      </w:r>
    </w:p>
    <w:p w14:paraId="7EB3CE85" w14:textId="319FC618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8E4FD3" w:rsidRPr="00D87AB5">
        <w:rPr>
          <w:rFonts w:asciiTheme="majorHAnsi" w:hAnsiTheme="majorHAnsi" w:cstheme="majorHAnsi"/>
        </w:rPr>
        <w:tab/>
        <w:t xml:space="preserve">They </w:t>
      </w:r>
      <w:r w:rsidR="00FB3BB2" w:rsidRPr="00D87AB5">
        <w:rPr>
          <w:rFonts w:asciiTheme="majorHAnsi" w:hAnsiTheme="majorHAnsi" w:cstheme="majorHAnsi"/>
        </w:rPr>
        <w:t>grow</w:t>
      </w:r>
      <w:r w:rsidR="008E4FD3" w:rsidRPr="00D87AB5">
        <w:rPr>
          <w:rFonts w:asciiTheme="majorHAnsi" w:hAnsiTheme="majorHAnsi" w:cstheme="majorHAnsi"/>
        </w:rPr>
        <w:t>.</w:t>
      </w:r>
    </w:p>
    <w:p w14:paraId="5306BA7A" w14:textId="5F3CD216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8E4FD3" w:rsidRPr="00D87AB5">
        <w:rPr>
          <w:rFonts w:asciiTheme="majorHAnsi" w:hAnsiTheme="majorHAnsi" w:cstheme="majorHAnsi"/>
        </w:rPr>
        <w:tab/>
        <w:t>They are composed of cells.</w:t>
      </w:r>
    </w:p>
    <w:p w14:paraId="442CC565" w14:textId="364C76C3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8E4FD3" w:rsidRPr="00D87AB5">
        <w:rPr>
          <w:rFonts w:asciiTheme="majorHAnsi" w:hAnsiTheme="majorHAnsi" w:cstheme="majorHAnsi"/>
        </w:rPr>
        <w:tab/>
        <w:t xml:space="preserve">They photosynthesise. </w:t>
      </w:r>
    </w:p>
    <w:p w14:paraId="516F37E0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049D7CD3" w14:textId="1CB24313" w:rsidR="008E4FD3" w:rsidRPr="00D87AB5" w:rsidRDefault="00101F6D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2.</w:t>
      </w:r>
      <w:r w:rsidR="008E4FD3" w:rsidRPr="00D87AB5">
        <w:rPr>
          <w:rFonts w:asciiTheme="majorHAnsi" w:hAnsiTheme="majorHAnsi" w:cstheme="majorHAnsi"/>
        </w:rPr>
        <w:tab/>
        <w:t>All living things respond to stimuli. Which of the following is an example of a stimulus?</w:t>
      </w:r>
    </w:p>
    <w:p w14:paraId="3DF8AEC2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28CA68EB" w14:textId="53CF9C96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8E4FD3" w:rsidRPr="00D87AB5">
        <w:rPr>
          <w:rFonts w:asciiTheme="majorHAnsi" w:hAnsiTheme="majorHAnsi" w:cstheme="majorHAnsi"/>
        </w:rPr>
        <w:tab/>
        <w:t>Heat</w:t>
      </w:r>
    </w:p>
    <w:p w14:paraId="7827D709" w14:textId="2D63B0C0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8E4FD3" w:rsidRPr="00D87AB5">
        <w:rPr>
          <w:rFonts w:asciiTheme="majorHAnsi" w:hAnsiTheme="majorHAnsi" w:cstheme="majorHAnsi"/>
        </w:rPr>
        <w:tab/>
        <w:t>Pressure</w:t>
      </w:r>
    </w:p>
    <w:p w14:paraId="2B71620B" w14:textId="320051D0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8E4FD3" w:rsidRPr="00D87AB5">
        <w:rPr>
          <w:rFonts w:asciiTheme="majorHAnsi" w:hAnsiTheme="majorHAnsi" w:cstheme="majorHAnsi"/>
        </w:rPr>
        <w:tab/>
        <w:t>Sunlight</w:t>
      </w:r>
    </w:p>
    <w:p w14:paraId="37CAF785" w14:textId="71013E49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8E4FD3" w:rsidRPr="00D87AB5">
        <w:rPr>
          <w:rFonts w:asciiTheme="majorHAnsi" w:hAnsiTheme="majorHAnsi" w:cstheme="majorHAnsi"/>
        </w:rPr>
        <w:tab/>
        <w:t>All of the above</w:t>
      </w:r>
    </w:p>
    <w:p w14:paraId="4F28F1E1" w14:textId="77777777" w:rsidR="007103FB" w:rsidRPr="00D87AB5" w:rsidRDefault="007103FB" w:rsidP="00101F6D">
      <w:pPr>
        <w:rPr>
          <w:rFonts w:asciiTheme="majorHAnsi" w:hAnsiTheme="majorHAnsi" w:cstheme="majorHAnsi"/>
        </w:rPr>
      </w:pPr>
    </w:p>
    <w:p w14:paraId="473AB6EE" w14:textId="32BF7B0C" w:rsidR="008E4FD3" w:rsidRPr="00D87AB5" w:rsidRDefault="00101F6D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3.</w:t>
      </w:r>
      <w:r w:rsidRPr="00D87AB5">
        <w:rPr>
          <w:rFonts w:asciiTheme="majorHAnsi" w:hAnsiTheme="majorHAnsi" w:cstheme="majorHAnsi"/>
        </w:rPr>
        <w:tab/>
      </w:r>
      <w:r w:rsidR="008E4FD3" w:rsidRPr="00D87AB5">
        <w:rPr>
          <w:rFonts w:asciiTheme="majorHAnsi" w:hAnsiTheme="majorHAnsi" w:cstheme="majorHAnsi"/>
        </w:rPr>
        <w:t>Scientists classify organisms because:</w:t>
      </w:r>
    </w:p>
    <w:p w14:paraId="085528EA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3288AC31" w14:textId="6382F3AF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8E4FD3" w:rsidRPr="00D87AB5">
        <w:rPr>
          <w:rFonts w:asciiTheme="majorHAnsi" w:hAnsiTheme="majorHAnsi" w:cstheme="majorHAnsi"/>
        </w:rPr>
        <w:tab/>
        <w:t>it makes it easier to identify organisms.</w:t>
      </w:r>
    </w:p>
    <w:p w14:paraId="4042A493" w14:textId="647A6219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8E4FD3" w:rsidRPr="00D87AB5">
        <w:rPr>
          <w:rFonts w:asciiTheme="majorHAnsi" w:hAnsiTheme="majorHAnsi" w:cstheme="majorHAnsi"/>
        </w:rPr>
        <w:tab/>
        <w:t>there are only a few organisms that differ from each other.</w:t>
      </w:r>
    </w:p>
    <w:p w14:paraId="57B06DE6" w14:textId="4352383E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8E4FD3" w:rsidRPr="00D87AB5">
        <w:rPr>
          <w:rFonts w:asciiTheme="majorHAnsi" w:hAnsiTheme="majorHAnsi" w:cstheme="majorHAnsi"/>
        </w:rPr>
        <w:tab/>
        <w:t>most discoveries in biology have already been made.</w:t>
      </w:r>
    </w:p>
    <w:p w14:paraId="2674E9DF" w14:textId="12836C0A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8E4FD3" w:rsidRPr="00D87AB5">
        <w:rPr>
          <w:rFonts w:asciiTheme="majorHAnsi" w:hAnsiTheme="majorHAnsi" w:cstheme="majorHAnsi"/>
        </w:rPr>
        <w:tab/>
        <w:t>all organisms have characteristics in common.</w:t>
      </w:r>
    </w:p>
    <w:p w14:paraId="5C16FF6F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160714B1" w14:textId="5D91C6E7" w:rsidR="008E4FD3" w:rsidRPr="00D87AB5" w:rsidRDefault="004C4B6B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4</w:t>
      </w:r>
      <w:r w:rsidR="005D6C01" w:rsidRPr="00D87AB5">
        <w:rPr>
          <w:rFonts w:asciiTheme="majorHAnsi" w:hAnsiTheme="majorHAnsi" w:cstheme="majorHAnsi"/>
        </w:rPr>
        <w:t>.</w:t>
      </w:r>
      <w:r w:rsidR="005D6C01" w:rsidRPr="00D87AB5">
        <w:rPr>
          <w:rFonts w:asciiTheme="majorHAnsi" w:hAnsiTheme="majorHAnsi" w:cstheme="majorHAnsi"/>
        </w:rPr>
        <w:tab/>
      </w:r>
      <w:r w:rsidR="00FB3BB2" w:rsidRPr="00D87AB5">
        <w:rPr>
          <w:rFonts w:asciiTheme="majorHAnsi" w:hAnsiTheme="majorHAnsi" w:cstheme="majorHAnsi"/>
        </w:rPr>
        <w:t>The reason for using structural characteristics (rather than colour or size) for classification is</w:t>
      </w:r>
      <w:r w:rsidR="008E4FD3" w:rsidRPr="00D87AB5">
        <w:rPr>
          <w:rFonts w:asciiTheme="majorHAnsi" w:hAnsiTheme="majorHAnsi" w:cstheme="majorHAnsi"/>
        </w:rPr>
        <w:t>:</w:t>
      </w:r>
    </w:p>
    <w:p w14:paraId="460F43B8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28B1971B" w14:textId="394DD9D8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8E4FD3" w:rsidRPr="00D87AB5">
        <w:rPr>
          <w:rFonts w:asciiTheme="majorHAnsi" w:hAnsiTheme="majorHAnsi" w:cstheme="majorHAnsi"/>
        </w:rPr>
        <w:tab/>
      </w:r>
      <w:r w:rsidR="00FB3BB2" w:rsidRPr="00D87AB5">
        <w:rPr>
          <w:rFonts w:asciiTheme="majorHAnsi" w:hAnsiTheme="majorHAnsi" w:cstheme="majorHAnsi"/>
        </w:rPr>
        <w:t>structural features are easy to observe</w:t>
      </w:r>
      <w:r w:rsidR="008E4FD3" w:rsidRPr="00D87AB5">
        <w:rPr>
          <w:rFonts w:asciiTheme="majorHAnsi" w:hAnsiTheme="majorHAnsi" w:cstheme="majorHAnsi"/>
        </w:rPr>
        <w:t>.</w:t>
      </w:r>
    </w:p>
    <w:p w14:paraId="3FFEA141" w14:textId="02146126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8E4FD3" w:rsidRPr="00D87AB5">
        <w:rPr>
          <w:rFonts w:asciiTheme="majorHAnsi" w:hAnsiTheme="majorHAnsi" w:cstheme="majorHAnsi"/>
        </w:rPr>
        <w:tab/>
      </w:r>
      <w:r w:rsidR="00FB3BB2" w:rsidRPr="00D87AB5">
        <w:rPr>
          <w:rFonts w:asciiTheme="majorHAnsi" w:hAnsiTheme="majorHAnsi" w:cstheme="majorHAnsi"/>
        </w:rPr>
        <w:t>individuals of the same ty</w:t>
      </w:r>
      <w:r w:rsidR="00C51B5B" w:rsidRPr="00D87AB5">
        <w:rPr>
          <w:rFonts w:asciiTheme="majorHAnsi" w:hAnsiTheme="majorHAnsi" w:cstheme="majorHAnsi"/>
        </w:rPr>
        <w:t>pe can differ in colour</w:t>
      </w:r>
      <w:r w:rsidR="008E4FD3" w:rsidRPr="00D87AB5">
        <w:rPr>
          <w:rFonts w:asciiTheme="majorHAnsi" w:hAnsiTheme="majorHAnsi" w:cstheme="majorHAnsi"/>
        </w:rPr>
        <w:t>.</w:t>
      </w:r>
    </w:p>
    <w:p w14:paraId="267D082A" w14:textId="3AC89A28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8E4FD3" w:rsidRPr="00D87AB5">
        <w:rPr>
          <w:rFonts w:asciiTheme="majorHAnsi" w:hAnsiTheme="majorHAnsi" w:cstheme="majorHAnsi"/>
        </w:rPr>
        <w:tab/>
      </w:r>
      <w:r w:rsidR="00C51B5B" w:rsidRPr="00D87AB5">
        <w:rPr>
          <w:rFonts w:asciiTheme="majorHAnsi" w:hAnsiTheme="majorHAnsi" w:cstheme="majorHAnsi"/>
        </w:rPr>
        <w:t>organisms change size as they grow</w:t>
      </w:r>
      <w:r w:rsidR="008E4FD3" w:rsidRPr="00D87AB5">
        <w:rPr>
          <w:rFonts w:asciiTheme="majorHAnsi" w:hAnsiTheme="majorHAnsi" w:cstheme="majorHAnsi"/>
        </w:rPr>
        <w:t>.</w:t>
      </w:r>
    </w:p>
    <w:p w14:paraId="25AF0D06" w14:textId="61E92AB2" w:rsidR="008E4FD3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8E4FD3" w:rsidRPr="00D87AB5">
        <w:rPr>
          <w:rFonts w:asciiTheme="majorHAnsi" w:hAnsiTheme="majorHAnsi" w:cstheme="majorHAnsi"/>
        </w:rPr>
        <w:tab/>
      </w:r>
      <w:r w:rsidR="00C51B5B" w:rsidRPr="00D87AB5">
        <w:rPr>
          <w:rFonts w:asciiTheme="majorHAnsi" w:hAnsiTheme="majorHAnsi" w:cstheme="majorHAnsi"/>
        </w:rPr>
        <w:t>all of the above</w:t>
      </w:r>
      <w:r w:rsidR="008E4FD3" w:rsidRPr="00D87AB5">
        <w:rPr>
          <w:rFonts w:asciiTheme="majorHAnsi" w:hAnsiTheme="majorHAnsi" w:cstheme="majorHAnsi"/>
        </w:rPr>
        <w:t>.</w:t>
      </w:r>
    </w:p>
    <w:p w14:paraId="6C5F9F63" w14:textId="77777777" w:rsidR="00563A61" w:rsidRPr="00D87AB5" w:rsidRDefault="00563A61" w:rsidP="00101F6D">
      <w:pPr>
        <w:rPr>
          <w:rFonts w:asciiTheme="majorHAnsi" w:hAnsiTheme="majorHAnsi" w:cstheme="majorHAnsi"/>
        </w:rPr>
      </w:pPr>
    </w:p>
    <w:p w14:paraId="37A8E7D7" w14:textId="5C8B7D68" w:rsidR="00101F6D" w:rsidRPr="00D87AB5" w:rsidRDefault="004C4B6B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5</w:t>
      </w:r>
      <w:r w:rsidR="005D6C01" w:rsidRPr="00D87AB5">
        <w:rPr>
          <w:rFonts w:asciiTheme="majorHAnsi" w:hAnsiTheme="majorHAnsi" w:cstheme="majorHAnsi"/>
        </w:rPr>
        <w:t>.</w:t>
      </w:r>
      <w:r w:rsidR="005D6C01" w:rsidRPr="00D87AB5">
        <w:rPr>
          <w:rFonts w:asciiTheme="majorHAnsi" w:hAnsiTheme="majorHAnsi" w:cstheme="majorHAnsi"/>
        </w:rPr>
        <w:tab/>
      </w:r>
      <w:r w:rsidR="00563A61" w:rsidRPr="00D87AB5">
        <w:rPr>
          <w:rFonts w:asciiTheme="majorHAnsi" w:hAnsiTheme="majorHAnsi" w:cstheme="majorHAnsi"/>
        </w:rPr>
        <w:t>What is the main difference between plants and animals?</w:t>
      </w:r>
    </w:p>
    <w:p w14:paraId="66EBC7DD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5AC5332E" w14:textId="2C22804F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563A61" w:rsidRPr="00D87AB5">
        <w:rPr>
          <w:rFonts w:asciiTheme="majorHAnsi" w:hAnsiTheme="majorHAnsi" w:cstheme="majorHAnsi"/>
        </w:rPr>
        <w:tab/>
        <w:t>Plants make their own food; animals need a source of food.</w:t>
      </w:r>
    </w:p>
    <w:p w14:paraId="5A4964F2" w14:textId="3BB07CBD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563A61" w:rsidRPr="00D87AB5">
        <w:rPr>
          <w:rFonts w:asciiTheme="majorHAnsi" w:hAnsiTheme="majorHAnsi" w:cstheme="majorHAnsi"/>
        </w:rPr>
        <w:tab/>
        <w:t>Animals reproduce, plants don’t.</w:t>
      </w:r>
    </w:p>
    <w:p w14:paraId="4CB26DB5" w14:textId="412DAA05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563A61" w:rsidRPr="00D87AB5">
        <w:rPr>
          <w:rFonts w:asciiTheme="majorHAnsi" w:hAnsiTheme="majorHAnsi" w:cstheme="majorHAnsi"/>
        </w:rPr>
        <w:tab/>
        <w:t>Animals need water, plants don’t need water.</w:t>
      </w:r>
    </w:p>
    <w:p w14:paraId="742791C4" w14:textId="2C151A1F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563A61" w:rsidRPr="00D87AB5">
        <w:rPr>
          <w:rFonts w:asciiTheme="majorHAnsi" w:hAnsiTheme="majorHAnsi" w:cstheme="majorHAnsi"/>
        </w:rPr>
        <w:tab/>
        <w:t>Plants are more complicated than animals.</w:t>
      </w:r>
    </w:p>
    <w:p w14:paraId="51AB46E5" w14:textId="3F9D9A75" w:rsidR="005D6C01" w:rsidRPr="00D87AB5" w:rsidRDefault="005D6C01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br w:type="page"/>
      </w:r>
    </w:p>
    <w:p w14:paraId="2D100451" w14:textId="18B7CFC9" w:rsidR="00563A61" w:rsidRPr="00D87AB5" w:rsidRDefault="004C4B6B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lastRenderedPageBreak/>
        <w:t>6</w:t>
      </w:r>
      <w:r w:rsidR="005D6C01" w:rsidRPr="00D87AB5">
        <w:rPr>
          <w:rFonts w:asciiTheme="majorHAnsi" w:hAnsiTheme="majorHAnsi" w:cstheme="majorHAnsi"/>
        </w:rPr>
        <w:t>.</w:t>
      </w:r>
      <w:r w:rsidR="005D6C01" w:rsidRPr="00D87AB5">
        <w:rPr>
          <w:rFonts w:asciiTheme="majorHAnsi" w:hAnsiTheme="majorHAnsi" w:cstheme="majorHAnsi"/>
        </w:rPr>
        <w:tab/>
      </w:r>
      <w:r w:rsidR="00563A61" w:rsidRPr="00D87AB5">
        <w:rPr>
          <w:rFonts w:asciiTheme="majorHAnsi" w:hAnsiTheme="majorHAnsi" w:cstheme="majorHAnsi"/>
        </w:rPr>
        <w:t>Organisms can be grouped into five major kingdoms. These are:</w:t>
      </w:r>
    </w:p>
    <w:p w14:paraId="03BEB482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5A82517E" w14:textId="680EF76E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563A61" w:rsidRPr="00D87AB5">
        <w:rPr>
          <w:rFonts w:asciiTheme="majorHAnsi" w:hAnsiTheme="majorHAnsi" w:cstheme="majorHAnsi"/>
        </w:rPr>
        <w:tab/>
        <w:t>mammals, fish, birds, amphibians and reptiles.</w:t>
      </w:r>
    </w:p>
    <w:p w14:paraId="547D4635" w14:textId="59B46CD3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563A61" w:rsidRPr="00D87AB5">
        <w:rPr>
          <w:rFonts w:asciiTheme="majorHAnsi" w:hAnsiTheme="majorHAnsi" w:cstheme="majorHAnsi"/>
        </w:rPr>
        <w:tab/>
        <w:t xml:space="preserve">animals, fungi, </w:t>
      </w:r>
      <w:proofErr w:type="spellStart"/>
      <w:r w:rsidR="00563A61" w:rsidRPr="00D87AB5">
        <w:rPr>
          <w:rFonts w:asciiTheme="majorHAnsi" w:hAnsiTheme="majorHAnsi" w:cstheme="majorHAnsi"/>
        </w:rPr>
        <w:t>monera</w:t>
      </w:r>
      <w:proofErr w:type="spellEnd"/>
      <w:r w:rsidR="00563A61" w:rsidRPr="00D87AB5">
        <w:rPr>
          <w:rFonts w:asciiTheme="majorHAnsi" w:hAnsiTheme="majorHAnsi" w:cstheme="majorHAnsi"/>
        </w:rPr>
        <w:t xml:space="preserve">, plants and </w:t>
      </w:r>
      <w:proofErr w:type="spellStart"/>
      <w:r w:rsidR="00563A61" w:rsidRPr="00D87AB5">
        <w:rPr>
          <w:rFonts w:asciiTheme="majorHAnsi" w:hAnsiTheme="majorHAnsi" w:cstheme="majorHAnsi"/>
        </w:rPr>
        <w:t>protists</w:t>
      </w:r>
      <w:proofErr w:type="spellEnd"/>
      <w:r w:rsidR="00563A61" w:rsidRPr="00D87AB5">
        <w:rPr>
          <w:rFonts w:asciiTheme="majorHAnsi" w:hAnsiTheme="majorHAnsi" w:cstheme="majorHAnsi"/>
        </w:rPr>
        <w:t>.</w:t>
      </w:r>
    </w:p>
    <w:p w14:paraId="64FB4D9F" w14:textId="5E72B340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563A61" w:rsidRPr="00D87AB5">
        <w:rPr>
          <w:rFonts w:asciiTheme="majorHAnsi" w:hAnsiTheme="majorHAnsi" w:cstheme="majorHAnsi"/>
        </w:rPr>
        <w:tab/>
        <w:t xml:space="preserve">animals, fungi, insects, plants and </w:t>
      </w:r>
      <w:r w:rsidR="001C2318" w:rsidRPr="00D87AB5">
        <w:rPr>
          <w:rFonts w:asciiTheme="majorHAnsi" w:hAnsiTheme="majorHAnsi" w:cstheme="majorHAnsi"/>
        </w:rPr>
        <w:t>algae</w:t>
      </w:r>
      <w:r w:rsidR="00563A61" w:rsidRPr="00D87AB5">
        <w:rPr>
          <w:rFonts w:asciiTheme="majorHAnsi" w:hAnsiTheme="majorHAnsi" w:cstheme="majorHAnsi"/>
        </w:rPr>
        <w:t>.</w:t>
      </w:r>
      <w:r w:rsidR="008E4FD3" w:rsidRPr="00D87AB5">
        <w:rPr>
          <w:rFonts w:asciiTheme="majorHAnsi" w:hAnsiTheme="majorHAnsi" w:cstheme="majorHAnsi"/>
        </w:rPr>
        <w:t xml:space="preserve"> </w:t>
      </w:r>
    </w:p>
    <w:p w14:paraId="17DDBBF5" w14:textId="272ADA07" w:rsidR="00563A61" w:rsidRPr="00D87AB5" w:rsidRDefault="00101F6D" w:rsidP="005D6C01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563A61" w:rsidRPr="00D87AB5">
        <w:rPr>
          <w:rFonts w:asciiTheme="majorHAnsi" w:hAnsiTheme="majorHAnsi" w:cstheme="majorHAnsi"/>
        </w:rPr>
        <w:tab/>
        <w:t>animals, plants, insects, birds and reptiles.</w:t>
      </w:r>
    </w:p>
    <w:p w14:paraId="3DB9B653" w14:textId="77777777" w:rsidR="00101F6D" w:rsidRPr="00D87AB5" w:rsidRDefault="00101F6D" w:rsidP="005D6C01">
      <w:pPr>
        <w:ind w:left="720"/>
        <w:rPr>
          <w:rFonts w:asciiTheme="majorHAnsi" w:hAnsiTheme="majorHAnsi" w:cstheme="majorHAnsi"/>
        </w:rPr>
      </w:pPr>
    </w:p>
    <w:p w14:paraId="30806EC3" w14:textId="62662627" w:rsidR="00563A61" w:rsidRPr="00D87AB5" w:rsidRDefault="004C4B6B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7.</w:t>
      </w:r>
      <w:r w:rsidR="001C2318" w:rsidRPr="00D87AB5">
        <w:rPr>
          <w:rFonts w:asciiTheme="majorHAnsi" w:hAnsiTheme="majorHAnsi" w:cstheme="majorHAnsi"/>
        </w:rPr>
        <w:tab/>
      </w:r>
      <w:r w:rsidR="00563A61" w:rsidRPr="00D87AB5">
        <w:rPr>
          <w:rFonts w:asciiTheme="majorHAnsi" w:hAnsiTheme="majorHAnsi" w:cstheme="majorHAnsi"/>
        </w:rPr>
        <w:t>Kingdoms themselves can be sub-divided. The sequence of classification following kingdoms is:</w:t>
      </w:r>
    </w:p>
    <w:p w14:paraId="461F99E5" w14:textId="77777777" w:rsidR="00101F6D" w:rsidRPr="00D87AB5" w:rsidRDefault="00101F6D" w:rsidP="00101F6D">
      <w:pPr>
        <w:rPr>
          <w:rFonts w:asciiTheme="majorHAnsi" w:hAnsiTheme="majorHAnsi" w:cstheme="majorHAnsi"/>
        </w:rPr>
      </w:pPr>
    </w:p>
    <w:p w14:paraId="4A25F0A0" w14:textId="06A155B6" w:rsidR="00563A61" w:rsidRPr="00D87AB5" w:rsidRDefault="00101F6D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="00563A61" w:rsidRPr="00D87AB5">
        <w:rPr>
          <w:rFonts w:asciiTheme="majorHAnsi" w:hAnsiTheme="majorHAnsi" w:cstheme="majorHAnsi"/>
        </w:rPr>
        <w:tab/>
        <w:t>species, phylum, class, order, family, genus.</w:t>
      </w:r>
    </w:p>
    <w:p w14:paraId="2C8D1666" w14:textId="20F24314" w:rsidR="00563A61" w:rsidRPr="00D87AB5" w:rsidRDefault="00101F6D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="00563A61" w:rsidRPr="00D87AB5">
        <w:rPr>
          <w:rFonts w:asciiTheme="majorHAnsi" w:hAnsiTheme="majorHAnsi" w:cstheme="majorHAnsi"/>
        </w:rPr>
        <w:tab/>
        <w:t>class, order, family, genus, species, phylum.</w:t>
      </w:r>
    </w:p>
    <w:p w14:paraId="3BA10C97" w14:textId="7B698A85" w:rsidR="00563A61" w:rsidRPr="00D87AB5" w:rsidRDefault="00101F6D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="00563A61" w:rsidRPr="00D87AB5">
        <w:rPr>
          <w:rFonts w:asciiTheme="majorHAnsi" w:hAnsiTheme="majorHAnsi" w:cstheme="majorHAnsi"/>
        </w:rPr>
        <w:tab/>
        <w:t>order, family, genus, phylum, class, species.</w:t>
      </w:r>
    </w:p>
    <w:p w14:paraId="2C6CC5E9" w14:textId="1E646480" w:rsidR="00563A61" w:rsidRPr="00D87AB5" w:rsidRDefault="00101F6D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="00563A61" w:rsidRPr="00D87AB5">
        <w:rPr>
          <w:rFonts w:asciiTheme="majorHAnsi" w:hAnsiTheme="majorHAnsi" w:cstheme="majorHAnsi"/>
        </w:rPr>
        <w:tab/>
        <w:t>phylum, class, order, family, genus, species.</w:t>
      </w:r>
    </w:p>
    <w:p w14:paraId="2B728A55" w14:textId="77777777" w:rsidR="00563A61" w:rsidRPr="00D87AB5" w:rsidRDefault="00563A61" w:rsidP="00101F6D">
      <w:pPr>
        <w:rPr>
          <w:rFonts w:asciiTheme="majorHAnsi" w:hAnsiTheme="majorHAnsi" w:cstheme="majorHAnsi"/>
        </w:rPr>
      </w:pPr>
    </w:p>
    <w:p w14:paraId="25C7A8AE" w14:textId="6E26229A" w:rsidR="005870A6" w:rsidRPr="00D87AB5" w:rsidRDefault="001C2318" w:rsidP="005870A6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  <w:b/>
        </w:rPr>
        <w:t>The diagram shows four characters</w:t>
      </w:r>
      <w:r w:rsidR="007E2BD3" w:rsidRPr="00D87AB5">
        <w:rPr>
          <w:rFonts w:asciiTheme="majorHAnsi" w:hAnsiTheme="majorHAnsi" w:cstheme="majorHAnsi"/>
          <w:b/>
        </w:rPr>
        <w:t>, and a key to identify them</w:t>
      </w:r>
      <w:r w:rsidR="005870A6" w:rsidRPr="00D87AB5">
        <w:rPr>
          <w:rFonts w:asciiTheme="majorHAnsi" w:hAnsiTheme="majorHAnsi" w:cstheme="majorHAnsi"/>
          <w:b/>
        </w:rPr>
        <w:t xml:space="preserve">. </w:t>
      </w:r>
    </w:p>
    <w:p w14:paraId="6A3801AF" w14:textId="77777777" w:rsidR="001C2318" w:rsidRPr="00D87AB5" w:rsidRDefault="001C2318" w:rsidP="005870A6">
      <w:pPr>
        <w:rPr>
          <w:rFonts w:asciiTheme="majorHAnsi" w:hAnsiTheme="majorHAnsi" w:cstheme="majorHAnsi"/>
        </w:rPr>
      </w:pPr>
    </w:p>
    <w:p w14:paraId="779EE7DC" w14:textId="77777777" w:rsidR="005870A6" w:rsidRPr="00D87AB5" w:rsidRDefault="005870A6" w:rsidP="001C2318">
      <w:pPr>
        <w:jc w:val="center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inline distT="0" distB="0" distL="0" distR="0" wp14:anchorId="2D61EDB6" wp14:editId="20E93164">
            <wp:extent cx="3086100" cy="1130300"/>
            <wp:effectExtent l="0" t="0" r="12700" b="12700"/>
            <wp:docPr id="13" name="Picture 13" descr="BT1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T1Q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0E75" w14:textId="77777777" w:rsidR="005F3A91" w:rsidRPr="00D87AB5" w:rsidRDefault="005F3A91" w:rsidP="005F3A91">
      <w:pPr>
        <w:rPr>
          <w:rFonts w:asciiTheme="majorHAnsi" w:hAnsiTheme="majorHAnsi" w:cstheme="majorHAnsi"/>
        </w:rPr>
      </w:pPr>
    </w:p>
    <w:p w14:paraId="245190D4" w14:textId="457DBD47" w:rsidR="005F3A91" w:rsidRPr="00D87AB5" w:rsidRDefault="005870A6" w:rsidP="001C2318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1   Round body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 xml:space="preserve">Go to </w:t>
      </w:r>
      <w:r w:rsidR="00A023C5" w:rsidRPr="00D87AB5">
        <w:rPr>
          <w:rFonts w:asciiTheme="majorHAnsi" w:hAnsiTheme="majorHAnsi" w:cstheme="majorHAnsi"/>
        </w:rPr>
        <w:t>3</w:t>
      </w:r>
      <w:r w:rsidRPr="00D87AB5">
        <w:rPr>
          <w:rFonts w:asciiTheme="majorHAnsi" w:hAnsiTheme="majorHAnsi" w:cstheme="majorHAnsi"/>
        </w:rPr>
        <w:t>.</w:t>
      </w:r>
    </w:p>
    <w:p w14:paraId="61D7C079" w14:textId="43317040" w:rsidR="005870A6" w:rsidRPr="00D87AB5" w:rsidRDefault="005F3A91" w:rsidP="001C2318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</w:t>
      </w:r>
      <w:r w:rsidR="005870A6" w:rsidRPr="00D87AB5">
        <w:rPr>
          <w:rFonts w:asciiTheme="majorHAnsi" w:hAnsiTheme="majorHAnsi" w:cstheme="majorHAnsi"/>
        </w:rPr>
        <w:t xml:space="preserve">Not round body </w:t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  <w:t>Go to 2.</w:t>
      </w:r>
    </w:p>
    <w:p w14:paraId="01A5767D" w14:textId="77777777" w:rsidR="001C2318" w:rsidRPr="00D87AB5" w:rsidRDefault="005870A6" w:rsidP="001C2318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14:paraId="5DF8ACCF" w14:textId="2311341F" w:rsidR="005F3A91" w:rsidRPr="00D87AB5" w:rsidRDefault="001C2318" w:rsidP="001C2318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>2   Three fingers</w:t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</w:r>
      <w:r w:rsidR="00A023C5" w:rsidRPr="00D87AB5">
        <w:rPr>
          <w:rFonts w:asciiTheme="majorHAnsi" w:hAnsiTheme="majorHAnsi" w:cstheme="majorHAnsi"/>
        </w:rPr>
        <w:t>Gertie</w:t>
      </w:r>
    </w:p>
    <w:p w14:paraId="2CFFC8E9" w14:textId="432EC879" w:rsidR="005870A6" w:rsidRPr="00D87AB5" w:rsidRDefault="005F3A91" w:rsidP="001C2318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</w:t>
      </w:r>
      <w:r w:rsidR="005870A6" w:rsidRPr="00D87AB5">
        <w:rPr>
          <w:rFonts w:asciiTheme="majorHAnsi" w:hAnsiTheme="majorHAnsi" w:cstheme="majorHAnsi"/>
        </w:rPr>
        <w:t>Four fingers</w:t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  <w:t>.</w:t>
      </w:r>
      <w:r w:rsidR="00A023C5" w:rsidRPr="00D87AB5">
        <w:rPr>
          <w:rFonts w:asciiTheme="majorHAnsi" w:hAnsiTheme="majorHAnsi" w:cstheme="majorHAnsi"/>
        </w:rPr>
        <w:t xml:space="preserve"> Iris</w:t>
      </w:r>
    </w:p>
    <w:p w14:paraId="48BEA98F" w14:textId="77777777" w:rsidR="001C2318" w:rsidRPr="00D87AB5" w:rsidRDefault="005870A6" w:rsidP="001C2318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14:paraId="1A892A9E" w14:textId="0EA76B14" w:rsidR="005F3A91" w:rsidRPr="00D87AB5" w:rsidRDefault="001C2318" w:rsidP="001C2318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="00A023C5" w:rsidRPr="00D87AB5">
        <w:rPr>
          <w:rFonts w:asciiTheme="majorHAnsi" w:hAnsiTheme="majorHAnsi" w:cstheme="majorHAnsi"/>
        </w:rPr>
        <w:t>3</w:t>
      </w:r>
      <w:r w:rsidR="005870A6" w:rsidRPr="00D87AB5">
        <w:rPr>
          <w:rFonts w:asciiTheme="majorHAnsi" w:hAnsiTheme="majorHAnsi" w:cstheme="majorHAnsi"/>
        </w:rPr>
        <w:t xml:space="preserve">   Mouth</w:t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  <w:t>Fred</w:t>
      </w:r>
    </w:p>
    <w:p w14:paraId="739AFEE9" w14:textId="4E7B8FFC" w:rsidR="005870A6" w:rsidRPr="00D87AB5" w:rsidRDefault="005F3A91" w:rsidP="001C2318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</w:t>
      </w:r>
      <w:r w:rsidR="005870A6" w:rsidRPr="00D87AB5">
        <w:rPr>
          <w:rFonts w:asciiTheme="majorHAnsi" w:hAnsiTheme="majorHAnsi" w:cstheme="majorHAnsi"/>
        </w:rPr>
        <w:t>No mouth</w:t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ab/>
        <w:t>Harry</w:t>
      </w:r>
    </w:p>
    <w:p w14:paraId="6D4A5FEA" w14:textId="1D5D5AA9" w:rsidR="005F3A91" w:rsidRPr="00D87AB5" w:rsidRDefault="007E2BD3" w:rsidP="005870A6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8.</w:t>
      </w:r>
      <w:r w:rsidR="001C2318" w:rsidRPr="00D87AB5">
        <w:rPr>
          <w:rFonts w:asciiTheme="majorHAnsi" w:hAnsiTheme="majorHAnsi" w:cstheme="majorHAnsi"/>
        </w:rPr>
        <w:tab/>
      </w:r>
      <w:r w:rsidR="005F3A91" w:rsidRPr="00D87AB5">
        <w:rPr>
          <w:rFonts w:asciiTheme="majorHAnsi" w:hAnsiTheme="majorHAnsi" w:cstheme="majorHAnsi"/>
        </w:rPr>
        <w:t>Which one is Harry?</w:t>
      </w:r>
    </w:p>
    <w:p w14:paraId="594E83CD" w14:textId="77777777" w:rsidR="005F3A91" w:rsidRPr="00D87AB5" w:rsidRDefault="005F3A91" w:rsidP="005870A6">
      <w:pPr>
        <w:rPr>
          <w:rFonts w:asciiTheme="majorHAnsi" w:hAnsiTheme="majorHAnsi" w:cstheme="majorHAnsi"/>
        </w:rPr>
      </w:pPr>
    </w:p>
    <w:p w14:paraId="491EEDE5" w14:textId="22025F48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A</w:t>
      </w:r>
    </w:p>
    <w:p w14:paraId="42993D5D" w14:textId="48516973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B</w:t>
      </w:r>
    </w:p>
    <w:p w14:paraId="0BD3E417" w14:textId="24F9D893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C</w:t>
      </w:r>
    </w:p>
    <w:p w14:paraId="5AE20EE2" w14:textId="444CA4ED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D</w:t>
      </w:r>
    </w:p>
    <w:p w14:paraId="09B1CD7F" w14:textId="6B71E385" w:rsidR="00446593" w:rsidRPr="00D87AB5" w:rsidRDefault="00446593" w:rsidP="00446593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9.  </w:t>
      </w:r>
      <w:r w:rsidRPr="00D87AB5">
        <w:rPr>
          <w:rFonts w:asciiTheme="majorHAnsi" w:hAnsiTheme="majorHAnsi" w:cstheme="majorHAnsi"/>
        </w:rPr>
        <w:tab/>
        <w:t>Which one is Iris?</w:t>
      </w:r>
    </w:p>
    <w:p w14:paraId="1D05D9E1" w14:textId="77777777" w:rsidR="00446593" w:rsidRPr="00D87AB5" w:rsidRDefault="00446593" w:rsidP="00446593">
      <w:pPr>
        <w:ind w:left="720" w:hanging="720"/>
        <w:rPr>
          <w:rFonts w:asciiTheme="majorHAnsi" w:hAnsiTheme="majorHAnsi" w:cstheme="majorHAnsi"/>
        </w:rPr>
      </w:pPr>
    </w:p>
    <w:p w14:paraId="4B342AE1" w14:textId="77777777" w:rsidR="00446593" w:rsidRPr="00D87AB5" w:rsidRDefault="00446593" w:rsidP="00446593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A</w:t>
      </w:r>
    </w:p>
    <w:p w14:paraId="2B5DDE12" w14:textId="77777777" w:rsidR="00446593" w:rsidRPr="00D87AB5" w:rsidRDefault="00446593" w:rsidP="00446593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B</w:t>
      </w:r>
    </w:p>
    <w:p w14:paraId="4B1D1455" w14:textId="77777777" w:rsidR="00446593" w:rsidRPr="00D87AB5" w:rsidRDefault="00446593" w:rsidP="00446593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C</w:t>
      </w:r>
    </w:p>
    <w:p w14:paraId="7AF3863E" w14:textId="04845E30" w:rsidR="00446593" w:rsidRPr="00D87AB5" w:rsidRDefault="00446593" w:rsidP="00446593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D</w:t>
      </w:r>
    </w:p>
    <w:p w14:paraId="1580E812" w14:textId="3F6E0646" w:rsidR="005870A6" w:rsidRPr="00D87AB5" w:rsidRDefault="00446593" w:rsidP="005870A6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10</w:t>
      </w:r>
      <w:r w:rsidR="001C2318" w:rsidRPr="00D87AB5">
        <w:rPr>
          <w:rFonts w:asciiTheme="majorHAnsi" w:hAnsiTheme="majorHAnsi" w:cstheme="majorHAnsi"/>
        </w:rPr>
        <w:t>.</w:t>
      </w:r>
      <w:r w:rsidR="001C2318" w:rsidRPr="00D87AB5">
        <w:rPr>
          <w:rFonts w:asciiTheme="majorHAnsi" w:hAnsiTheme="majorHAnsi" w:cstheme="majorHAnsi"/>
        </w:rPr>
        <w:tab/>
      </w:r>
      <w:r w:rsidR="005870A6" w:rsidRPr="00D87AB5">
        <w:rPr>
          <w:rFonts w:asciiTheme="majorHAnsi" w:hAnsiTheme="majorHAnsi" w:cstheme="majorHAnsi"/>
        </w:rPr>
        <w:t>A vertebrate is an animal which has:</w:t>
      </w:r>
    </w:p>
    <w:p w14:paraId="009720E4" w14:textId="77777777" w:rsidR="005870A6" w:rsidRPr="00D87AB5" w:rsidRDefault="005870A6" w:rsidP="005870A6">
      <w:pPr>
        <w:rPr>
          <w:rFonts w:asciiTheme="majorHAnsi" w:hAnsiTheme="majorHAnsi" w:cstheme="majorHAnsi"/>
        </w:rPr>
      </w:pPr>
    </w:p>
    <w:p w14:paraId="0D53C2B3" w14:textId="576CDE40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a backbone</w:t>
      </w:r>
      <w:r w:rsidRPr="00D87AB5">
        <w:rPr>
          <w:rFonts w:asciiTheme="majorHAnsi" w:hAnsiTheme="majorHAnsi" w:cstheme="majorHAnsi"/>
        </w:rPr>
        <w:tab/>
        <w:t>.</w:t>
      </w:r>
    </w:p>
    <w:p w14:paraId="6160FD6E" w14:textId="71C18C75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a hard shell.</w:t>
      </w:r>
    </w:p>
    <w:p w14:paraId="60E74BD6" w14:textId="26AE2655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wings.</w:t>
      </w:r>
    </w:p>
    <w:p w14:paraId="245539A5" w14:textId="090369B8" w:rsidR="005870A6" w:rsidRPr="00D87AB5" w:rsidRDefault="005870A6" w:rsidP="001C2318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fins</w:t>
      </w:r>
    </w:p>
    <w:p w14:paraId="74912DCE" w14:textId="77777777" w:rsidR="005870A6" w:rsidRDefault="005870A6" w:rsidP="00101F6D">
      <w:pPr>
        <w:rPr>
          <w:rFonts w:asciiTheme="majorHAnsi" w:hAnsiTheme="majorHAnsi" w:cstheme="majorHAnsi"/>
        </w:rPr>
      </w:pPr>
    </w:p>
    <w:p w14:paraId="60CE3BEB" w14:textId="77777777" w:rsidR="00D87AB5" w:rsidRDefault="00D87AB5" w:rsidP="00101F6D">
      <w:pPr>
        <w:rPr>
          <w:rFonts w:asciiTheme="majorHAnsi" w:hAnsiTheme="majorHAnsi" w:cstheme="majorHAnsi"/>
        </w:rPr>
      </w:pPr>
    </w:p>
    <w:p w14:paraId="62DD9018" w14:textId="77777777" w:rsidR="00D87AB5" w:rsidRDefault="00D87AB5" w:rsidP="00101F6D">
      <w:pPr>
        <w:rPr>
          <w:rFonts w:asciiTheme="majorHAnsi" w:hAnsiTheme="majorHAnsi" w:cstheme="majorHAnsi"/>
        </w:rPr>
      </w:pPr>
    </w:p>
    <w:p w14:paraId="05FFC619" w14:textId="77777777" w:rsidR="00D87AB5" w:rsidRPr="00390F24" w:rsidRDefault="00D87AB5" w:rsidP="00D87AB5">
      <w:pPr>
        <w:tabs>
          <w:tab w:val="left" w:pos="1015"/>
        </w:tabs>
        <w:rPr>
          <w:b/>
          <w:sz w:val="32"/>
          <w:szCs w:val="32"/>
        </w:rPr>
      </w:pPr>
      <w:r w:rsidRPr="00390F24">
        <w:rPr>
          <w:b/>
          <w:sz w:val="32"/>
          <w:szCs w:val="32"/>
        </w:rPr>
        <w:lastRenderedPageBreak/>
        <w:t>Part A: Multiple Choice Answers</w:t>
      </w:r>
      <w:r w:rsidRPr="00390F24">
        <w:rPr>
          <w:b/>
          <w:sz w:val="32"/>
          <w:szCs w:val="32"/>
        </w:rPr>
        <w:tab/>
      </w:r>
      <w:r w:rsidRPr="00390F24">
        <w:rPr>
          <w:b/>
          <w:sz w:val="32"/>
          <w:szCs w:val="32"/>
        </w:rPr>
        <w:tab/>
      </w:r>
      <w:r w:rsidRPr="00390F24">
        <w:rPr>
          <w:b/>
          <w:sz w:val="32"/>
          <w:szCs w:val="32"/>
        </w:rPr>
        <w:tab/>
      </w:r>
      <w:r w:rsidRPr="00390F24">
        <w:rPr>
          <w:b/>
          <w:sz w:val="32"/>
          <w:szCs w:val="32"/>
        </w:rPr>
        <w:tab/>
        <w:t xml:space="preserve"> </w:t>
      </w:r>
      <w:r w:rsidRPr="00390F24">
        <w:rPr>
          <w:b/>
          <w:sz w:val="32"/>
          <w:szCs w:val="32"/>
        </w:rPr>
        <w:tab/>
        <w:t xml:space="preserve"> (1mark each)</w:t>
      </w:r>
      <w:r w:rsidRPr="00390F24">
        <w:rPr>
          <w:b/>
          <w:sz w:val="32"/>
          <w:szCs w:val="32"/>
        </w:rPr>
        <w:br/>
      </w:r>
    </w:p>
    <w:p w14:paraId="405F57A4" w14:textId="77777777" w:rsidR="00D87AB5" w:rsidRPr="008B24C1" w:rsidRDefault="00D87AB5" w:rsidP="00D87AB5">
      <w:r w:rsidRPr="008B24C1">
        <w:t>Put a cross (X) through the correct answer.</w:t>
      </w:r>
    </w:p>
    <w:p w14:paraId="24B20F03" w14:textId="77777777" w:rsidR="00D87AB5" w:rsidRPr="00BD1755" w:rsidRDefault="00D87AB5" w:rsidP="00D87AB5"/>
    <w:p w14:paraId="5DF6B729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1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5CDD8E43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2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3AA78F89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3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493A4386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4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5B3D53D4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5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5AC5D849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6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7307546A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7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7B3E55EC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8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217342D6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9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5DD7C835" w14:textId="77777777" w:rsidR="00D87AB5" w:rsidRPr="00B925E9" w:rsidRDefault="00D87AB5" w:rsidP="00D87AB5">
      <w:pPr>
        <w:spacing w:before="120" w:after="120"/>
        <w:jc w:val="center"/>
      </w:pPr>
      <w:r w:rsidRPr="00B925E9">
        <w:rPr>
          <w:b/>
        </w:rPr>
        <w:t>10</w:t>
      </w:r>
      <w:r w:rsidRPr="00B925E9">
        <w:tab/>
      </w:r>
      <w:r w:rsidRPr="00B925E9">
        <w:tab/>
        <w:t>a</w:t>
      </w:r>
      <w:r w:rsidRPr="00B925E9">
        <w:tab/>
        <w:t xml:space="preserve"> b</w:t>
      </w:r>
      <w:r w:rsidRPr="00B925E9">
        <w:tab/>
        <w:t xml:space="preserve">c          </w:t>
      </w:r>
      <w:r w:rsidRPr="00B925E9">
        <w:tab/>
        <w:t>d</w:t>
      </w:r>
      <w:r w:rsidRPr="00B925E9">
        <w:tab/>
      </w:r>
    </w:p>
    <w:p w14:paraId="402FAAB9" w14:textId="7FB55006" w:rsidR="00D87AB5" w:rsidRPr="00B925E9" w:rsidRDefault="00D87AB5" w:rsidP="00D87AB5">
      <w:pPr>
        <w:spacing w:before="120" w:after="120"/>
        <w:jc w:val="center"/>
      </w:pPr>
      <w:r w:rsidRPr="00B925E9">
        <w:tab/>
      </w:r>
    </w:p>
    <w:p w14:paraId="68EDCDDF" w14:textId="77777777" w:rsidR="00D87AB5" w:rsidRPr="00D87AB5" w:rsidRDefault="00D87AB5" w:rsidP="00101F6D">
      <w:pPr>
        <w:rPr>
          <w:rFonts w:asciiTheme="majorHAnsi" w:hAnsiTheme="majorHAnsi" w:cstheme="majorHAnsi"/>
        </w:rPr>
      </w:pPr>
    </w:p>
    <w:p w14:paraId="424AE432" w14:textId="77777777" w:rsidR="0033758C" w:rsidRPr="00D87AB5" w:rsidRDefault="0033758C">
      <w:pPr>
        <w:rPr>
          <w:rFonts w:asciiTheme="majorHAnsi" w:hAnsiTheme="majorHAnsi" w:cstheme="majorHAnsi"/>
        </w:rPr>
      </w:pPr>
    </w:p>
    <w:p w14:paraId="02708FAE" w14:textId="4E213A64" w:rsidR="001B7F0E" w:rsidRPr="00D87AB5" w:rsidRDefault="0033758C" w:rsidP="0033758C">
      <w:pPr>
        <w:jc w:val="center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>End of Section A</w:t>
      </w:r>
      <w:r w:rsidR="001B7F0E" w:rsidRPr="00D87AB5">
        <w:rPr>
          <w:rFonts w:asciiTheme="majorHAnsi" w:hAnsiTheme="majorHAnsi" w:cstheme="majorHAnsi"/>
          <w:b/>
        </w:rPr>
        <w:br w:type="page"/>
      </w:r>
    </w:p>
    <w:p w14:paraId="361349E8" w14:textId="1A572CC6" w:rsidR="00C17555" w:rsidRPr="00D87AB5" w:rsidRDefault="00C17555" w:rsidP="00101F6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lastRenderedPageBreak/>
        <w:t>Written Answer Section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>Answer in the spaces provided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="007E2BD3" w:rsidRPr="00D87AB5">
        <w:rPr>
          <w:rFonts w:asciiTheme="majorHAnsi" w:hAnsiTheme="majorHAnsi" w:cstheme="majorHAnsi"/>
          <w:b/>
        </w:rPr>
        <w:t>15</w:t>
      </w:r>
      <w:r w:rsidRPr="00D87AB5">
        <w:rPr>
          <w:rFonts w:asciiTheme="majorHAnsi" w:hAnsiTheme="majorHAnsi" w:cstheme="majorHAnsi"/>
          <w:b/>
        </w:rPr>
        <w:t xml:space="preserve"> marks</w:t>
      </w:r>
    </w:p>
    <w:p w14:paraId="1D072CB7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374B1D61" w14:textId="2845EAA3" w:rsidR="00C17555" w:rsidRPr="00D87AB5" w:rsidRDefault="001B7F0E" w:rsidP="001B7F0E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1.</w:t>
      </w:r>
      <w:r w:rsidRPr="00D87AB5">
        <w:rPr>
          <w:rFonts w:asciiTheme="majorHAnsi" w:hAnsiTheme="majorHAnsi" w:cstheme="majorHAnsi"/>
        </w:rPr>
        <w:tab/>
      </w:r>
      <w:r w:rsidR="00C17555" w:rsidRPr="00D87AB5">
        <w:rPr>
          <w:rFonts w:asciiTheme="majorHAnsi" w:hAnsiTheme="majorHAnsi" w:cstheme="majorHAnsi"/>
        </w:rPr>
        <w:t xml:space="preserve">A round dark coloured blob was discovered in a rock pool.  </w:t>
      </w:r>
      <w:r w:rsidR="00C17555" w:rsidRPr="00D87AB5">
        <w:rPr>
          <w:rFonts w:asciiTheme="majorHAnsi" w:hAnsiTheme="majorHAnsi" w:cstheme="majorHAnsi"/>
          <w:b/>
        </w:rPr>
        <w:t>Explain</w:t>
      </w:r>
      <w:r w:rsidR="00C17555" w:rsidRPr="00D87AB5">
        <w:rPr>
          <w:rFonts w:asciiTheme="majorHAnsi" w:hAnsiTheme="majorHAnsi" w:cstheme="majorHAnsi"/>
        </w:rPr>
        <w:t xml:space="preserve"> </w:t>
      </w:r>
      <w:r w:rsidR="00D74DD9" w:rsidRPr="00D87AB5">
        <w:rPr>
          <w:rFonts w:asciiTheme="majorHAnsi" w:hAnsiTheme="majorHAnsi" w:cstheme="majorHAnsi"/>
        </w:rPr>
        <w:t>3</w:t>
      </w:r>
      <w:r w:rsidR="00C17555" w:rsidRPr="00D87AB5">
        <w:rPr>
          <w:rFonts w:asciiTheme="majorHAnsi" w:hAnsiTheme="majorHAnsi" w:cstheme="majorHAnsi"/>
        </w:rPr>
        <w:t xml:space="preserve"> factors or observations which would help decide if it was living or non-living.</w:t>
      </w:r>
    </w:p>
    <w:p w14:paraId="57B2F538" w14:textId="11E93B67" w:rsidR="00C17555" w:rsidRPr="00D87AB5" w:rsidRDefault="00C17555" w:rsidP="00891D9D">
      <w:pPr>
        <w:spacing w:line="480" w:lineRule="auto"/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</w:t>
      </w:r>
      <w:r w:rsidR="007E2BD3" w:rsidRPr="00D87AB5">
        <w:rPr>
          <w:rFonts w:asciiTheme="majorHAnsi" w:hAnsiTheme="majorHAnsi" w:cstheme="majorHAnsi"/>
        </w:rPr>
        <w:t>6</w:t>
      </w:r>
      <w:r w:rsidRPr="00D87AB5">
        <w:rPr>
          <w:rFonts w:asciiTheme="majorHAnsi" w:hAnsiTheme="majorHAnsi" w:cstheme="majorHAnsi"/>
        </w:rPr>
        <w:t xml:space="preserve"> marks)</w:t>
      </w:r>
    </w:p>
    <w:p w14:paraId="07763D2A" w14:textId="114306A1" w:rsidR="00C17555" w:rsidRPr="00D87AB5" w:rsidRDefault="001B7F0E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="0033758C" w:rsidRPr="00D87AB5">
        <w:rPr>
          <w:rFonts w:asciiTheme="majorHAnsi" w:hAnsiTheme="majorHAnsi" w:cstheme="majorHAnsi"/>
        </w:rPr>
        <w:t>(</w:t>
      </w:r>
      <w:proofErr w:type="spellStart"/>
      <w:r w:rsidR="0033758C" w:rsidRPr="00D87AB5">
        <w:rPr>
          <w:rFonts w:asciiTheme="majorHAnsi" w:hAnsiTheme="majorHAnsi" w:cstheme="majorHAnsi"/>
        </w:rPr>
        <w:t>i</w:t>
      </w:r>
      <w:proofErr w:type="spellEnd"/>
      <w:r w:rsidR="0033758C" w:rsidRPr="00D87AB5">
        <w:rPr>
          <w:rFonts w:asciiTheme="majorHAnsi" w:hAnsiTheme="majorHAnsi" w:cstheme="majorHAnsi"/>
        </w:rPr>
        <w:t>)</w:t>
      </w:r>
      <w:r w:rsidRPr="00D87AB5">
        <w:rPr>
          <w:rFonts w:asciiTheme="majorHAnsi" w:hAnsiTheme="majorHAnsi" w:cstheme="majorHAnsi"/>
        </w:rPr>
        <w:t xml:space="preserve"> </w:t>
      </w:r>
      <w:r w:rsidR="0033758C" w:rsidRPr="00D87AB5">
        <w:rPr>
          <w:rFonts w:asciiTheme="majorHAnsi" w:hAnsiTheme="majorHAnsi" w:cstheme="majorHAnsi"/>
        </w:rPr>
        <w:t xml:space="preserve">  </w:t>
      </w:r>
      <w:r w:rsidRPr="00D87AB5">
        <w:rPr>
          <w:rFonts w:asciiTheme="majorHAnsi" w:hAnsiTheme="majorHAnsi" w:cstheme="majorHAnsi"/>
        </w:rPr>
        <w:tab/>
      </w:r>
    </w:p>
    <w:p w14:paraId="3980AD44" w14:textId="1883E5A5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</w:p>
    <w:p w14:paraId="49390211" w14:textId="730905DB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="0033758C" w:rsidRPr="00D87AB5">
        <w:rPr>
          <w:rFonts w:asciiTheme="majorHAnsi" w:hAnsiTheme="majorHAnsi" w:cstheme="majorHAnsi"/>
        </w:rPr>
        <w:t>(ii)</w:t>
      </w:r>
      <w:r w:rsidRPr="00D87AB5">
        <w:rPr>
          <w:rFonts w:asciiTheme="majorHAnsi" w:hAnsiTheme="majorHAnsi" w:cstheme="majorHAnsi"/>
        </w:rPr>
        <w:t xml:space="preserve">  </w:t>
      </w:r>
      <w:r w:rsidRPr="00D87AB5">
        <w:rPr>
          <w:rFonts w:asciiTheme="majorHAnsi" w:hAnsiTheme="majorHAnsi" w:cstheme="majorHAnsi"/>
        </w:rPr>
        <w:tab/>
      </w:r>
    </w:p>
    <w:p w14:paraId="2B113525" w14:textId="43E254DC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</w:p>
    <w:p w14:paraId="3B76492F" w14:textId="0779A4E3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="0033758C" w:rsidRPr="00D87AB5">
        <w:rPr>
          <w:rFonts w:asciiTheme="majorHAnsi" w:hAnsiTheme="majorHAnsi" w:cstheme="majorHAnsi"/>
        </w:rPr>
        <w:t>(iii)</w:t>
      </w:r>
      <w:r w:rsidRPr="00D87AB5">
        <w:rPr>
          <w:rFonts w:asciiTheme="majorHAnsi" w:hAnsiTheme="majorHAnsi" w:cstheme="majorHAnsi"/>
        </w:rPr>
        <w:t xml:space="preserve"> </w:t>
      </w:r>
      <w:r w:rsidRPr="00D87AB5">
        <w:rPr>
          <w:rFonts w:asciiTheme="majorHAnsi" w:hAnsiTheme="majorHAnsi" w:cstheme="majorHAnsi"/>
        </w:rPr>
        <w:tab/>
      </w:r>
    </w:p>
    <w:p w14:paraId="54FD4FAC" w14:textId="14E65F9D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</w:p>
    <w:p w14:paraId="19DBC8B3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1FAF2F1B" w14:textId="4ED34C8F" w:rsidR="00C17555" w:rsidRPr="00D87AB5" w:rsidRDefault="00891D9D" w:rsidP="00891D9D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="00C17555" w:rsidRPr="00D87AB5">
        <w:rPr>
          <w:rFonts w:asciiTheme="majorHAnsi" w:hAnsiTheme="majorHAnsi" w:cstheme="majorHAnsi"/>
        </w:rPr>
        <w:t>If you decided it was living, what would you need to know to decide whether it was a plant or an animal?</w:t>
      </w:r>
    </w:p>
    <w:p w14:paraId="1EAEF281" w14:textId="254A657F" w:rsidR="00C17555" w:rsidRPr="00D87AB5" w:rsidRDefault="00C17555" w:rsidP="00891D9D">
      <w:pPr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</w:t>
      </w:r>
      <w:r w:rsidR="00891D9D" w:rsidRPr="00D87AB5">
        <w:rPr>
          <w:rFonts w:asciiTheme="majorHAnsi" w:hAnsiTheme="majorHAnsi" w:cstheme="majorHAnsi"/>
        </w:rPr>
        <w:t>1</w:t>
      </w:r>
      <w:r w:rsidRPr="00D87AB5">
        <w:rPr>
          <w:rFonts w:asciiTheme="majorHAnsi" w:hAnsiTheme="majorHAnsi" w:cstheme="majorHAnsi"/>
        </w:rPr>
        <w:t xml:space="preserve"> marks)</w:t>
      </w:r>
    </w:p>
    <w:p w14:paraId="389A1495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2F1C276C" w14:textId="27368B02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</w:p>
    <w:p w14:paraId="66211E1E" w14:textId="77777777" w:rsidR="00891D9D" w:rsidRPr="00D87AB5" w:rsidRDefault="00891D9D" w:rsidP="00891D9D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</w:p>
    <w:p w14:paraId="19D1F2B7" w14:textId="61C431DD" w:rsidR="00891D9D" w:rsidRPr="00D87AB5" w:rsidRDefault="00891D9D" w:rsidP="004C4B6B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14:paraId="775AFCB7" w14:textId="34681885" w:rsidR="00C17555" w:rsidRPr="00D87AB5" w:rsidRDefault="00C17555" w:rsidP="00401666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br w:type="page"/>
      </w:r>
      <w:r w:rsidR="00401666" w:rsidRPr="00D87AB5">
        <w:rPr>
          <w:rFonts w:asciiTheme="majorHAnsi" w:hAnsiTheme="majorHAnsi" w:cstheme="majorHAnsi"/>
        </w:rPr>
        <w:lastRenderedPageBreak/>
        <w:t>2.</w:t>
      </w:r>
      <w:r w:rsidRPr="00D87AB5">
        <w:rPr>
          <w:rFonts w:asciiTheme="majorHAnsi" w:hAnsiTheme="majorHAnsi" w:cstheme="majorHAnsi"/>
        </w:rPr>
        <w:tab/>
        <w:t xml:space="preserve">Biologists use keys </w:t>
      </w:r>
      <w:r w:rsidR="00786BD0" w:rsidRPr="00D87AB5">
        <w:rPr>
          <w:rFonts w:asciiTheme="majorHAnsi" w:hAnsiTheme="majorHAnsi" w:cstheme="majorHAnsi"/>
        </w:rPr>
        <w:t xml:space="preserve">to identify unknown organisms.  </w:t>
      </w:r>
      <w:r w:rsidRPr="00D87AB5">
        <w:rPr>
          <w:rFonts w:asciiTheme="majorHAnsi" w:hAnsiTheme="majorHAnsi" w:cstheme="majorHAnsi"/>
        </w:rPr>
        <w:t>Use the following key to find the class</w:t>
      </w:r>
      <w:r w:rsidR="00786BD0" w:rsidRPr="00D87AB5">
        <w:rPr>
          <w:rFonts w:asciiTheme="majorHAnsi" w:hAnsiTheme="majorHAnsi" w:cstheme="majorHAnsi"/>
        </w:rPr>
        <w:t xml:space="preserve"> (</w:t>
      </w:r>
      <w:r w:rsidR="00786BD0" w:rsidRPr="00D87AB5">
        <w:rPr>
          <w:rFonts w:asciiTheme="majorHAnsi" w:hAnsiTheme="majorHAnsi" w:cstheme="majorHAnsi"/>
          <w:b/>
        </w:rPr>
        <w:t>A-F</w:t>
      </w:r>
      <w:r w:rsidR="00786BD0" w:rsidRPr="00D87AB5">
        <w:rPr>
          <w:rFonts w:asciiTheme="majorHAnsi" w:hAnsiTheme="majorHAnsi" w:cstheme="majorHAnsi"/>
        </w:rPr>
        <w:t>)</w:t>
      </w:r>
      <w:r w:rsidRPr="00D87AB5">
        <w:rPr>
          <w:rFonts w:asciiTheme="majorHAnsi" w:hAnsiTheme="majorHAnsi" w:cstheme="majorHAnsi"/>
        </w:rPr>
        <w:t xml:space="preserve"> that the pictured organism</w:t>
      </w:r>
      <w:r w:rsidR="00786BD0" w:rsidRPr="00D87AB5">
        <w:rPr>
          <w:rFonts w:asciiTheme="majorHAnsi" w:hAnsiTheme="majorHAnsi" w:cstheme="majorHAnsi"/>
        </w:rPr>
        <w:t>s belong</w:t>
      </w:r>
      <w:r w:rsidRPr="00D87AB5">
        <w:rPr>
          <w:rFonts w:asciiTheme="majorHAnsi" w:hAnsiTheme="majorHAnsi" w:cstheme="majorHAnsi"/>
        </w:rPr>
        <w:t xml:space="preserve"> to.</w:t>
      </w:r>
    </w:p>
    <w:p w14:paraId="789DF3BC" w14:textId="3735FD36" w:rsidR="00C17555" w:rsidRPr="00D87AB5" w:rsidRDefault="00C17555" w:rsidP="00401666">
      <w:pPr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</w:t>
      </w:r>
      <w:r w:rsidR="00401666" w:rsidRPr="00D87AB5">
        <w:rPr>
          <w:rFonts w:asciiTheme="majorHAnsi" w:hAnsiTheme="majorHAnsi" w:cstheme="majorHAnsi"/>
        </w:rPr>
        <w:t>4</w:t>
      </w:r>
      <w:r w:rsidRPr="00D87AB5">
        <w:rPr>
          <w:rFonts w:asciiTheme="majorHAnsi" w:hAnsiTheme="majorHAnsi" w:cstheme="majorHAnsi"/>
        </w:rPr>
        <w:t xml:space="preserve"> marks)</w:t>
      </w:r>
    </w:p>
    <w:p w14:paraId="5E9C6BDB" w14:textId="77777777" w:rsidR="00C17555" w:rsidRPr="00D87AB5" w:rsidRDefault="00C17555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inline distT="0" distB="0" distL="0" distR="0" wp14:anchorId="10193173" wp14:editId="3879D8A2">
            <wp:extent cx="5753100" cy="3416300"/>
            <wp:effectExtent l="0" t="0" r="12700" b="12700"/>
            <wp:docPr id="4" name="Picture 4" descr="8 exam pic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 exam pics000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44"/>
                    <a:stretch/>
                  </pic:blipFill>
                  <pic:spPr bwMode="auto">
                    <a:xfrm>
                      <a:off x="0" y="0"/>
                      <a:ext cx="57531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72AE6" w14:textId="77777777" w:rsidR="00401666" w:rsidRPr="00D87AB5" w:rsidRDefault="00401666" w:rsidP="00101F6D">
      <w:pPr>
        <w:rPr>
          <w:rFonts w:asciiTheme="majorHAnsi" w:hAnsiTheme="majorHAnsi" w:cstheme="majorHAnsi"/>
        </w:rPr>
      </w:pPr>
    </w:p>
    <w:p w14:paraId="2D3FC255" w14:textId="77777777" w:rsidR="00401666" w:rsidRPr="00D87AB5" w:rsidRDefault="00401666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</w:p>
    <w:p w14:paraId="12F942F2" w14:textId="3CC7B3D9" w:rsidR="00401666" w:rsidRPr="00D87AB5" w:rsidRDefault="00401666" w:rsidP="00401666">
      <w:pPr>
        <w:jc w:val="center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04F3A0D" wp14:editId="6695A0CE">
            <wp:simplePos x="0" y="0"/>
            <wp:positionH relativeFrom="column">
              <wp:posOffset>3771900</wp:posOffset>
            </wp:positionH>
            <wp:positionV relativeFrom="paragraph">
              <wp:posOffset>38100</wp:posOffset>
            </wp:positionV>
            <wp:extent cx="2451100" cy="1825625"/>
            <wp:effectExtent l="0" t="0" r="12700" b="3175"/>
            <wp:wrapSquare wrapText="bothSides"/>
            <wp:docPr id="6" name="Picture 1" descr="BT1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T1Q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0698" w14:textId="77777777" w:rsidR="00401666" w:rsidRPr="00D87AB5" w:rsidRDefault="00401666" w:rsidP="00101F6D">
      <w:pPr>
        <w:rPr>
          <w:rFonts w:asciiTheme="majorHAnsi" w:hAnsiTheme="majorHAnsi" w:cstheme="majorHAnsi"/>
        </w:rPr>
      </w:pPr>
    </w:p>
    <w:p w14:paraId="1546F4A0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5E236648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0F17AEED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1A9E7A9D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4CD29B92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46A71544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12E7BAC1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5EF44AEA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31E29470" w14:textId="609BC434" w:rsidR="00C17555" w:rsidRPr="00D87AB5" w:rsidRDefault="00C17555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Class</w:t>
      </w:r>
      <w:r w:rsidR="00515728" w:rsidRPr="00D87AB5">
        <w:rPr>
          <w:rFonts w:asciiTheme="majorHAnsi" w:hAnsiTheme="majorHAnsi" w:cstheme="majorHAnsi"/>
        </w:rPr>
        <w:t xml:space="preserve"> (A-F)      _______</w:t>
      </w:r>
    </w:p>
    <w:p w14:paraId="5C656B65" w14:textId="77777777" w:rsidR="00C17555" w:rsidRPr="00D87AB5" w:rsidRDefault="00C17555" w:rsidP="00101F6D">
      <w:pPr>
        <w:rPr>
          <w:rFonts w:asciiTheme="majorHAnsi" w:hAnsiTheme="majorHAnsi" w:cstheme="majorHAnsi"/>
        </w:rPr>
      </w:pPr>
    </w:p>
    <w:p w14:paraId="39D5F24F" w14:textId="5CEAD3D0" w:rsidR="00C17555" w:rsidRPr="00D87AB5" w:rsidRDefault="00C17555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Write the numbered steps used to arrive at this answer  _______________________________</w:t>
      </w:r>
      <w:r w:rsidR="00515728" w:rsidRPr="00D87AB5">
        <w:rPr>
          <w:rFonts w:asciiTheme="majorHAnsi" w:hAnsiTheme="majorHAnsi" w:cstheme="majorHAnsi"/>
        </w:rPr>
        <w:t>_____</w:t>
      </w:r>
    </w:p>
    <w:p w14:paraId="5FBD9AC3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542C2288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3C359FF6" w14:textId="6534A0AE" w:rsidR="00515728" w:rsidRPr="00D87AB5" w:rsidRDefault="00515728" w:rsidP="00401666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C85B21C" wp14:editId="2F052674">
            <wp:simplePos x="0" y="0"/>
            <wp:positionH relativeFrom="column">
              <wp:posOffset>4572000</wp:posOffset>
            </wp:positionH>
            <wp:positionV relativeFrom="paragraph">
              <wp:posOffset>129540</wp:posOffset>
            </wp:positionV>
            <wp:extent cx="1727200" cy="1917065"/>
            <wp:effectExtent l="0" t="0" r="0" b="0"/>
            <wp:wrapSquare wrapText="bothSides"/>
            <wp:docPr id="8" name="Picture 8" descr="Macintosh HD:Users:localadmin:Desktop:scorpion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orpion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67110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596C64B4" w14:textId="501588F9" w:rsidR="00515728" w:rsidRPr="00D87AB5" w:rsidRDefault="00515728" w:rsidP="00401666">
      <w:pPr>
        <w:rPr>
          <w:rFonts w:asciiTheme="majorHAnsi" w:hAnsiTheme="majorHAnsi" w:cstheme="majorHAnsi"/>
        </w:rPr>
      </w:pPr>
    </w:p>
    <w:p w14:paraId="2DE7B351" w14:textId="0B3FA951" w:rsidR="00401666" w:rsidRPr="00D87AB5" w:rsidRDefault="00401666" w:rsidP="00401666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</w:p>
    <w:p w14:paraId="2CD7077D" w14:textId="1B9E94CA" w:rsidR="00401666" w:rsidRPr="00D87AB5" w:rsidRDefault="00401666" w:rsidP="00401666">
      <w:pPr>
        <w:jc w:val="center"/>
        <w:rPr>
          <w:rFonts w:asciiTheme="majorHAnsi" w:hAnsiTheme="majorHAnsi" w:cstheme="majorHAnsi"/>
        </w:rPr>
      </w:pPr>
    </w:p>
    <w:p w14:paraId="504710D0" w14:textId="4CA1D492" w:rsidR="00401666" w:rsidRPr="00D87AB5" w:rsidRDefault="00401666" w:rsidP="00401666">
      <w:pPr>
        <w:rPr>
          <w:rFonts w:asciiTheme="majorHAnsi" w:hAnsiTheme="majorHAnsi" w:cstheme="majorHAnsi"/>
        </w:rPr>
      </w:pPr>
    </w:p>
    <w:p w14:paraId="73A0F18D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005F9E05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6F3DD997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32D16367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25DF3DB6" w14:textId="77777777" w:rsidR="00515728" w:rsidRPr="00D87AB5" w:rsidRDefault="00515728" w:rsidP="00401666">
      <w:pPr>
        <w:rPr>
          <w:rFonts w:asciiTheme="majorHAnsi" w:hAnsiTheme="majorHAnsi" w:cstheme="majorHAnsi"/>
        </w:rPr>
      </w:pPr>
    </w:p>
    <w:p w14:paraId="1ADE4EA1" w14:textId="77777777" w:rsidR="00515728" w:rsidRPr="00D87AB5" w:rsidRDefault="00515728" w:rsidP="00515728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Class (A-F)      _______</w:t>
      </w:r>
    </w:p>
    <w:p w14:paraId="7392E9A5" w14:textId="77777777" w:rsidR="00401666" w:rsidRPr="00D87AB5" w:rsidRDefault="00401666" w:rsidP="00401666">
      <w:pPr>
        <w:rPr>
          <w:rFonts w:asciiTheme="majorHAnsi" w:hAnsiTheme="majorHAnsi" w:cstheme="majorHAnsi"/>
        </w:rPr>
      </w:pPr>
    </w:p>
    <w:p w14:paraId="661A5314" w14:textId="37CCC67A" w:rsidR="00401666" w:rsidRPr="00D87AB5" w:rsidRDefault="00401666" w:rsidP="00401666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Write the numbered steps used to arrive at this answer  _______________________________</w:t>
      </w:r>
      <w:r w:rsidR="00515728" w:rsidRPr="00D87AB5">
        <w:rPr>
          <w:rFonts w:asciiTheme="majorHAnsi" w:hAnsiTheme="majorHAnsi" w:cstheme="majorHAnsi"/>
        </w:rPr>
        <w:t>______</w:t>
      </w:r>
    </w:p>
    <w:p w14:paraId="07E7116C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469402E6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78A87632" w14:textId="77777777" w:rsidR="00446132" w:rsidRPr="00D87AB5" w:rsidRDefault="00446132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3.</w:t>
      </w:r>
      <w:r w:rsidRPr="00D87AB5">
        <w:rPr>
          <w:rFonts w:asciiTheme="majorHAnsi" w:hAnsiTheme="majorHAnsi" w:cstheme="majorHAnsi"/>
        </w:rPr>
        <w:tab/>
        <w:t>Use the key below to classify the animals pictured here:</w:t>
      </w:r>
    </w:p>
    <w:p w14:paraId="71CB4F07" w14:textId="47C489E5" w:rsidR="00446132" w:rsidRPr="00D87AB5" w:rsidRDefault="00446132" w:rsidP="00515728">
      <w:pPr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</w:t>
      </w:r>
      <w:r w:rsidR="00515728" w:rsidRPr="00D87AB5">
        <w:rPr>
          <w:rFonts w:asciiTheme="majorHAnsi" w:hAnsiTheme="majorHAnsi" w:cstheme="majorHAnsi"/>
        </w:rPr>
        <w:t>4</w:t>
      </w:r>
      <w:r w:rsidRPr="00D87AB5">
        <w:rPr>
          <w:rFonts w:asciiTheme="majorHAnsi" w:hAnsiTheme="majorHAnsi" w:cstheme="majorHAnsi"/>
        </w:rPr>
        <w:t xml:space="preserve"> marks)</w:t>
      </w:r>
    </w:p>
    <w:p w14:paraId="23FEC07A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1FA3AAEB" w14:textId="14CCAAEC" w:rsidR="00446132" w:rsidRPr="00D87AB5" w:rsidRDefault="00A040AA" w:rsidP="00101F6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="00446132" w:rsidRPr="00D87AB5">
        <w:rPr>
          <w:rFonts w:asciiTheme="majorHAnsi" w:hAnsiTheme="majorHAnsi" w:cstheme="majorHAnsi"/>
          <w:b/>
        </w:rPr>
        <w:t>KEY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="008F7020"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>ANIMAL</w:t>
      </w:r>
    </w:p>
    <w:p w14:paraId="10A43FCD" w14:textId="77777777" w:rsidR="00A040AA" w:rsidRPr="00D87AB5" w:rsidRDefault="00A040AA" w:rsidP="00101F6D">
      <w:pPr>
        <w:rPr>
          <w:rFonts w:asciiTheme="majorHAnsi" w:hAnsiTheme="majorHAnsi" w:cstheme="majorHAnsi"/>
        </w:rPr>
      </w:pPr>
    </w:p>
    <w:p w14:paraId="08306308" w14:textId="57E7F295" w:rsidR="00A040AA" w:rsidRPr="00D87AB5" w:rsidRDefault="00A040AA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6938F252" wp14:editId="1C48C94F">
            <wp:simplePos x="0" y="0"/>
            <wp:positionH relativeFrom="column">
              <wp:posOffset>114300</wp:posOffset>
            </wp:positionH>
            <wp:positionV relativeFrom="paragraph">
              <wp:posOffset>91440</wp:posOffset>
            </wp:positionV>
            <wp:extent cx="3638550" cy="2564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0B816" w14:textId="3C926D90" w:rsidR="00446132" w:rsidRPr="00D87AB5" w:rsidRDefault="00432585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256B4EA" wp14:editId="263B8EA7">
            <wp:simplePos x="0" y="0"/>
            <wp:positionH relativeFrom="column">
              <wp:posOffset>933450</wp:posOffset>
            </wp:positionH>
            <wp:positionV relativeFrom="paragraph">
              <wp:posOffset>144780</wp:posOffset>
            </wp:positionV>
            <wp:extent cx="1257300" cy="748030"/>
            <wp:effectExtent l="0" t="0" r="1270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132" w:rsidRPr="00D87AB5">
        <w:rPr>
          <w:rFonts w:asciiTheme="majorHAnsi" w:hAnsiTheme="majorHAnsi" w:cstheme="majorHAnsi"/>
        </w:rPr>
        <w:tab/>
      </w:r>
    </w:p>
    <w:p w14:paraId="1535687F" w14:textId="77777777" w:rsidR="00432585" w:rsidRPr="00D87AB5" w:rsidRDefault="00432585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14:paraId="1C02FF1C" w14:textId="5553BE0C" w:rsidR="00446132" w:rsidRPr="00D87AB5" w:rsidRDefault="00432585" w:rsidP="00101F6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</w:t>
      </w:r>
      <w:r w:rsidR="00DA468E" w:rsidRPr="00D87AB5">
        <w:rPr>
          <w:rFonts w:asciiTheme="majorHAnsi" w:hAnsiTheme="majorHAnsi" w:cstheme="majorHAnsi"/>
          <w:b/>
        </w:rPr>
        <w:t xml:space="preserve">       </w:t>
      </w:r>
      <w:r w:rsidRPr="00D87AB5">
        <w:rPr>
          <w:rFonts w:asciiTheme="majorHAnsi" w:hAnsiTheme="majorHAnsi" w:cstheme="majorHAnsi"/>
          <w:b/>
        </w:rPr>
        <w:t>I</w:t>
      </w:r>
    </w:p>
    <w:p w14:paraId="3A0183DA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672C2240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232AEC36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40B489DE" w14:textId="3435A6B5" w:rsidR="00446132" w:rsidRPr="00D87AB5" w:rsidRDefault="00446132" w:rsidP="00101F6D">
      <w:pPr>
        <w:rPr>
          <w:rFonts w:asciiTheme="majorHAnsi" w:hAnsiTheme="majorHAnsi" w:cstheme="majorHAnsi"/>
        </w:rPr>
      </w:pPr>
    </w:p>
    <w:p w14:paraId="6919D09A" w14:textId="293D68E8" w:rsidR="00446132" w:rsidRPr="00D87AB5" w:rsidRDefault="007572D1" w:rsidP="00101F6D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0C857C48" wp14:editId="33EE5B55">
            <wp:simplePos x="0" y="0"/>
            <wp:positionH relativeFrom="column">
              <wp:posOffset>1162050</wp:posOffset>
            </wp:positionH>
            <wp:positionV relativeFrom="paragraph">
              <wp:posOffset>60960</wp:posOffset>
            </wp:positionV>
            <wp:extent cx="1202055" cy="749300"/>
            <wp:effectExtent l="0" t="0" r="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5F9F4" w14:textId="722FA798" w:rsidR="00DA468E" w:rsidRPr="00D87AB5" w:rsidRDefault="00DA468E" w:rsidP="00101F6D">
      <w:pPr>
        <w:rPr>
          <w:rFonts w:asciiTheme="majorHAnsi" w:hAnsiTheme="majorHAnsi" w:cstheme="majorHAnsi"/>
        </w:rPr>
      </w:pPr>
    </w:p>
    <w:p w14:paraId="751B302E" w14:textId="08AEA502" w:rsidR="00446132" w:rsidRPr="00D87AB5" w:rsidRDefault="00432585" w:rsidP="00101F6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</w:t>
      </w:r>
      <w:r w:rsidR="00DA468E" w:rsidRPr="00D87AB5">
        <w:rPr>
          <w:rFonts w:asciiTheme="majorHAnsi" w:hAnsiTheme="majorHAnsi" w:cstheme="majorHAnsi"/>
          <w:b/>
        </w:rPr>
        <w:t xml:space="preserve">           </w:t>
      </w:r>
      <w:r w:rsidRPr="00D87AB5">
        <w:rPr>
          <w:rFonts w:asciiTheme="majorHAnsi" w:hAnsiTheme="majorHAnsi" w:cstheme="majorHAnsi"/>
          <w:b/>
        </w:rPr>
        <w:t xml:space="preserve"> II</w:t>
      </w:r>
    </w:p>
    <w:p w14:paraId="12A016CD" w14:textId="77777777" w:rsidR="00446132" w:rsidRPr="00D87AB5" w:rsidRDefault="00446132" w:rsidP="00101F6D">
      <w:pPr>
        <w:rPr>
          <w:rFonts w:asciiTheme="majorHAnsi" w:hAnsiTheme="majorHAnsi" w:cstheme="majorHAnsi"/>
        </w:rPr>
      </w:pPr>
    </w:p>
    <w:p w14:paraId="17A70065" w14:textId="465ADD5B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7CC6D09E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723E4ADC" w14:textId="26EACE97" w:rsidR="00DA468E" w:rsidRPr="00D87AB5" w:rsidRDefault="008F7020" w:rsidP="00515728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48C4E9FA" wp14:editId="6685209C">
            <wp:simplePos x="0" y="0"/>
            <wp:positionH relativeFrom="column">
              <wp:posOffset>1276350</wp:posOffset>
            </wp:positionH>
            <wp:positionV relativeFrom="paragraph">
              <wp:posOffset>152400</wp:posOffset>
            </wp:positionV>
            <wp:extent cx="1041400" cy="8229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D7BA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4010E624" w14:textId="436CA2CC" w:rsidR="00DA468E" w:rsidRPr="00D87AB5" w:rsidRDefault="00DA468E" w:rsidP="00515728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     III</w:t>
      </w:r>
    </w:p>
    <w:p w14:paraId="32C2D383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7739135E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63A8E1A0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60DA7AF5" w14:textId="0EAD419A" w:rsidR="008F7020" w:rsidRPr="00D87AB5" w:rsidRDefault="003C71F2" w:rsidP="00515728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6F8E215F" wp14:editId="6E657108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2BEDD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0190FD3B" w14:textId="1709B733" w:rsidR="00DA468E" w:rsidRPr="00D87AB5" w:rsidRDefault="008F7020" w:rsidP="00515728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>IV</w:t>
      </w:r>
    </w:p>
    <w:p w14:paraId="1C410047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04B46416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17704DA0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4A5EBE5A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2FB96A9F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5A9C1CE2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629" w:tblpY="1098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8F7020" w:rsidRPr="00D87AB5" w14:paraId="14D54BE1" w14:textId="77777777" w:rsidTr="008F7020">
        <w:tc>
          <w:tcPr>
            <w:tcW w:w="1265" w:type="dxa"/>
          </w:tcPr>
          <w:p w14:paraId="134C3CE7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6EC936B8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ANIMAL</w:t>
            </w:r>
          </w:p>
          <w:p w14:paraId="384511A7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14:paraId="4CC30138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70129B1B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GROUP (A,B,C,D or E)</w:t>
            </w:r>
          </w:p>
        </w:tc>
      </w:tr>
      <w:tr w:rsidR="008F7020" w:rsidRPr="00D87AB5" w14:paraId="5AB1770C" w14:textId="77777777" w:rsidTr="008F7020">
        <w:tc>
          <w:tcPr>
            <w:tcW w:w="1265" w:type="dxa"/>
          </w:tcPr>
          <w:p w14:paraId="55CCADF6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283A8B30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</w:t>
            </w:r>
          </w:p>
          <w:p w14:paraId="68FA7B97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14:paraId="6C6430CF" w14:textId="77777777" w:rsidR="008F7020" w:rsidRPr="00D87AB5" w:rsidRDefault="008F7020" w:rsidP="008F7020">
            <w:pPr>
              <w:rPr>
                <w:rFonts w:asciiTheme="majorHAnsi" w:hAnsiTheme="majorHAnsi" w:cstheme="majorHAnsi"/>
              </w:rPr>
            </w:pPr>
          </w:p>
        </w:tc>
      </w:tr>
      <w:tr w:rsidR="008F7020" w:rsidRPr="00D87AB5" w14:paraId="5849E0AB" w14:textId="77777777" w:rsidTr="008F7020">
        <w:tc>
          <w:tcPr>
            <w:tcW w:w="1265" w:type="dxa"/>
          </w:tcPr>
          <w:p w14:paraId="6530FF51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23BFBF36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</w:t>
            </w:r>
          </w:p>
          <w:p w14:paraId="0E174CF7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14:paraId="2EF06B1C" w14:textId="77777777" w:rsidR="008F7020" w:rsidRPr="00D87AB5" w:rsidRDefault="008F7020" w:rsidP="008F7020">
            <w:pPr>
              <w:rPr>
                <w:rFonts w:asciiTheme="majorHAnsi" w:hAnsiTheme="majorHAnsi" w:cstheme="majorHAnsi"/>
              </w:rPr>
            </w:pPr>
          </w:p>
        </w:tc>
      </w:tr>
      <w:tr w:rsidR="008F7020" w:rsidRPr="00D87AB5" w14:paraId="5A4AA9B1" w14:textId="77777777" w:rsidTr="008F7020">
        <w:tc>
          <w:tcPr>
            <w:tcW w:w="1265" w:type="dxa"/>
          </w:tcPr>
          <w:p w14:paraId="253CF59C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2EA73452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III</w:t>
            </w:r>
          </w:p>
          <w:p w14:paraId="5F8EEEAD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14:paraId="0967483B" w14:textId="77777777" w:rsidR="008F7020" w:rsidRPr="00D87AB5" w:rsidRDefault="008F7020" w:rsidP="008F7020">
            <w:pPr>
              <w:rPr>
                <w:rFonts w:asciiTheme="majorHAnsi" w:hAnsiTheme="majorHAnsi" w:cstheme="majorHAnsi"/>
              </w:rPr>
            </w:pPr>
          </w:p>
        </w:tc>
      </w:tr>
      <w:tr w:rsidR="008F7020" w:rsidRPr="00D87AB5" w14:paraId="26B240E0" w14:textId="77777777" w:rsidTr="008F7020">
        <w:tc>
          <w:tcPr>
            <w:tcW w:w="1265" w:type="dxa"/>
          </w:tcPr>
          <w:p w14:paraId="7D5CD638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6D932A43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IV</w:t>
            </w:r>
          </w:p>
          <w:p w14:paraId="41C9395C" w14:textId="77777777" w:rsidR="008F7020" w:rsidRPr="00D87AB5" w:rsidRDefault="008F7020" w:rsidP="008F7020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14:paraId="5FAA6359" w14:textId="77777777" w:rsidR="008F7020" w:rsidRPr="00D87AB5" w:rsidRDefault="008F7020" w:rsidP="008F7020">
            <w:pPr>
              <w:rPr>
                <w:rFonts w:asciiTheme="majorHAnsi" w:hAnsiTheme="majorHAnsi" w:cstheme="majorHAnsi"/>
              </w:rPr>
            </w:pPr>
          </w:p>
        </w:tc>
      </w:tr>
    </w:tbl>
    <w:p w14:paraId="320CF879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36A502CA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7368C823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15D2CEDE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5356E0B5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46F75339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194098E3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5E35F482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56F21A55" w14:textId="77777777" w:rsidR="008F7020" w:rsidRPr="00D87AB5" w:rsidRDefault="008F7020" w:rsidP="00515728">
      <w:pPr>
        <w:ind w:left="720" w:hanging="720"/>
        <w:rPr>
          <w:rFonts w:asciiTheme="majorHAnsi" w:hAnsiTheme="majorHAnsi" w:cstheme="majorHAnsi"/>
        </w:rPr>
      </w:pPr>
    </w:p>
    <w:p w14:paraId="324F64DA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1D633E73" w14:textId="77777777" w:rsidR="00DA468E" w:rsidRPr="00D87AB5" w:rsidRDefault="00DA468E" w:rsidP="007E2BD3">
      <w:pPr>
        <w:rPr>
          <w:rFonts w:asciiTheme="majorHAnsi" w:hAnsiTheme="majorHAnsi" w:cstheme="majorHAnsi"/>
        </w:rPr>
      </w:pPr>
    </w:p>
    <w:p w14:paraId="035F8CEF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03AE676C" w14:textId="77777777" w:rsidR="00DA468E" w:rsidRPr="00D87AB5" w:rsidRDefault="00DA468E" w:rsidP="00515728">
      <w:pPr>
        <w:ind w:left="720" w:hanging="720"/>
        <w:rPr>
          <w:rFonts w:asciiTheme="majorHAnsi" w:hAnsiTheme="majorHAnsi" w:cstheme="majorHAnsi"/>
        </w:rPr>
      </w:pPr>
    </w:p>
    <w:p w14:paraId="265AFF0B" w14:textId="5DC9CF35" w:rsidR="00515728" w:rsidRPr="00D87AB5" w:rsidRDefault="00515728" w:rsidP="007E2BD3">
      <w:pPr>
        <w:ind w:left="720" w:hanging="720"/>
        <w:rPr>
          <w:rFonts w:asciiTheme="majorHAnsi" w:hAnsiTheme="majorHAnsi" w:cstheme="majorHAnsi"/>
        </w:rPr>
      </w:pPr>
    </w:p>
    <w:p w14:paraId="0BF71AE5" w14:textId="77777777" w:rsidR="00515728" w:rsidRPr="00D87AB5" w:rsidRDefault="00515728" w:rsidP="00101F6D">
      <w:pPr>
        <w:rPr>
          <w:rFonts w:asciiTheme="majorHAnsi" w:hAnsiTheme="majorHAnsi" w:cstheme="majorHAnsi"/>
        </w:rPr>
      </w:pPr>
    </w:p>
    <w:p w14:paraId="0600E44A" w14:textId="1ADED5B3" w:rsidR="00515728" w:rsidRPr="00D87AB5" w:rsidRDefault="0033758C" w:rsidP="0033758C">
      <w:pPr>
        <w:rPr>
          <w:rFonts w:asciiTheme="majorHAnsi" w:hAnsiTheme="majorHAnsi" w:cstheme="majorHAnsi"/>
          <w:b/>
          <w:sz w:val="28"/>
          <w:szCs w:val="28"/>
        </w:rPr>
      </w:pPr>
      <w:r w:rsidRPr="00D87AB5">
        <w:rPr>
          <w:rFonts w:asciiTheme="majorHAnsi" w:hAnsiTheme="majorHAnsi" w:cstheme="majorHAnsi"/>
          <w:b/>
          <w:sz w:val="28"/>
          <w:szCs w:val="28"/>
        </w:rPr>
        <w:tab/>
      </w:r>
      <w:r w:rsidRPr="00D87AB5">
        <w:rPr>
          <w:rFonts w:asciiTheme="majorHAnsi" w:hAnsiTheme="majorHAnsi" w:cstheme="majorHAnsi"/>
          <w:b/>
          <w:sz w:val="28"/>
          <w:szCs w:val="28"/>
        </w:rPr>
        <w:tab/>
      </w:r>
      <w:r w:rsidRPr="00D87AB5">
        <w:rPr>
          <w:rFonts w:asciiTheme="majorHAnsi" w:hAnsiTheme="majorHAnsi" w:cstheme="majorHAnsi"/>
          <w:b/>
          <w:sz w:val="28"/>
          <w:szCs w:val="28"/>
        </w:rPr>
        <w:tab/>
      </w:r>
      <w:r w:rsidRPr="00D87AB5">
        <w:rPr>
          <w:rFonts w:asciiTheme="majorHAnsi" w:hAnsiTheme="majorHAnsi" w:cstheme="majorHAnsi"/>
          <w:b/>
          <w:sz w:val="28"/>
          <w:szCs w:val="28"/>
        </w:rPr>
        <w:tab/>
      </w:r>
      <w:r w:rsidRPr="00D87AB5">
        <w:rPr>
          <w:rFonts w:asciiTheme="majorHAnsi" w:hAnsiTheme="majorHAnsi" w:cstheme="majorHAnsi"/>
          <w:b/>
          <w:sz w:val="28"/>
          <w:szCs w:val="28"/>
        </w:rPr>
        <w:tab/>
      </w:r>
      <w:r w:rsidRPr="00D87AB5">
        <w:rPr>
          <w:rFonts w:asciiTheme="majorHAnsi" w:hAnsiTheme="majorHAnsi" w:cstheme="majorHAnsi"/>
          <w:b/>
          <w:sz w:val="28"/>
          <w:szCs w:val="28"/>
        </w:rPr>
        <w:tab/>
      </w:r>
      <w:r w:rsidR="00D74DD9" w:rsidRPr="00D87AB5">
        <w:rPr>
          <w:rFonts w:asciiTheme="majorHAnsi" w:hAnsiTheme="majorHAnsi" w:cstheme="majorHAnsi"/>
          <w:b/>
          <w:sz w:val="28"/>
          <w:szCs w:val="28"/>
        </w:rPr>
        <w:t>End of Test</w:t>
      </w:r>
      <w:r w:rsidR="00D74DD9" w:rsidRPr="00D87AB5">
        <w:rPr>
          <w:rFonts w:asciiTheme="majorHAnsi" w:hAnsiTheme="majorHAnsi" w:cstheme="majorHAnsi"/>
          <w:b/>
          <w:sz w:val="28"/>
          <w:szCs w:val="28"/>
        </w:rPr>
        <w:tab/>
      </w:r>
      <w:r w:rsidR="00D74DD9" w:rsidRPr="00D87AB5">
        <w:rPr>
          <w:rFonts w:asciiTheme="majorHAnsi" w:hAnsiTheme="majorHAnsi" w:cstheme="majorHAnsi"/>
          <w:b/>
          <w:sz w:val="28"/>
          <w:szCs w:val="28"/>
        </w:rPr>
        <w:tab/>
      </w:r>
      <w:r w:rsidR="00D74DD9" w:rsidRPr="00D87AB5">
        <w:rPr>
          <w:rFonts w:asciiTheme="majorHAnsi" w:hAnsiTheme="majorHAnsi" w:cstheme="majorHAnsi"/>
          <w:b/>
          <w:sz w:val="28"/>
          <w:szCs w:val="28"/>
        </w:rPr>
        <w:tab/>
      </w:r>
      <w:r w:rsidR="00D74DD9" w:rsidRPr="00D87AB5">
        <w:rPr>
          <w:rFonts w:asciiTheme="majorHAnsi" w:hAnsiTheme="majorHAnsi" w:cstheme="majorHAnsi"/>
          <w:b/>
          <w:sz w:val="28"/>
          <w:szCs w:val="28"/>
        </w:rPr>
        <w:tab/>
      </w:r>
      <w:proofErr w:type="gramStart"/>
      <w:r w:rsidR="00D74DD9" w:rsidRPr="00D87AB5">
        <w:rPr>
          <w:rFonts w:asciiTheme="majorHAnsi" w:hAnsiTheme="majorHAnsi" w:cstheme="majorHAnsi"/>
          <w:b/>
          <w:sz w:val="28"/>
          <w:szCs w:val="28"/>
        </w:rPr>
        <w:t xml:space="preserve">Total  </w:t>
      </w:r>
      <w:r w:rsidR="007E2BD3" w:rsidRPr="00D87AB5">
        <w:rPr>
          <w:rFonts w:asciiTheme="majorHAnsi" w:hAnsiTheme="majorHAnsi" w:cstheme="majorHAnsi"/>
          <w:b/>
          <w:sz w:val="28"/>
          <w:szCs w:val="28"/>
        </w:rPr>
        <w:t>2</w:t>
      </w:r>
      <w:r w:rsidR="00D74DD9" w:rsidRPr="00D87AB5">
        <w:rPr>
          <w:rFonts w:asciiTheme="majorHAnsi" w:hAnsiTheme="majorHAnsi" w:cstheme="majorHAnsi"/>
          <w:b/>
          <w:sz w:val="28"/>
          <w:szCs w:val="28"/>
        </w:rPr>
        <w:t>5</w:t>
      </w:r>
      <w:proofErr w:type="gramEnd"/>
      <w:r w:rsidR="00D74DD9" w:rsidRPr="00D87AB5">
        <w:rPr>
          <w:rFonts w:asciiTheme="majorHAnsi" w:hAnsiTheme="majorHAnsi" w:cstheme="majorHAnsi"/>
          <w:b/>
          <w:sz w:val="28"/>
          <w:szCs w:val="28"/>
        </w:rPr>
        <w:t xml:space="preserve"> marks</w:t>
      </w:r>
    </w:p>
    <w:sectPr w:rsidR="00515728" w:rsidRPr="00D87AB5" w:rsidSect="0033395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56286"/>
    <w:multiLevelType w:val="hybridMultilevel"/>
    <w:tmpl w:val="924ACE0E"/>
    <w:lvl w:ilvl="0" w:tplc="85EAE600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8BAC8C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8820EE4"/>
    <w:multiLevelType w:val="hybridMultilevel"/>
    <w:tmpl w:val="8F5C470A"/>
    <w:lvl w:ilvl="0" w:tplc="57CE082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315CFA"/>
    <w:multiLevelType w:val="hybridMultilevel"/>
    <w:tmpl w:val="9460CDA2"/>
    <w:lvl w:ilvl="0" w:tplc="145444F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70647BB3"/>
    <w:multiLevelType w:val="hybridMultilevel"/>
    <w:tmpl w:val="E9A4CF9A"/>
    <w:lvl w:ilvl="0" w:tplc="15081C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F02DE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1E24F8A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55"/>
    <w:rsid w:val="000F1927"/>
    <w:rsid w:val="00101F6D"/>
    <w:rsid w:val="001B7F0E"/>
    <w:rsid w:val="001C2318"/>
    <w:rsid w:val="00302E6D"/>
    <w:rsid w:val="00333950"/>
    <w:rsid w:val="0033758C"/>
    <w:rsid w:val="003C71F2"/>
    <w:rsid w:val="00401666"/>
    <w:rsid w:val="00432585"/>
    <w:rsid w:val="00446132"/>
    <w:rsid w:val="00446593"/>
    <w:rsid w:val="00487AFC"/>
    <w:rsid w:val="004C4B6B"/>
    <w:rsid w:val="004E15A4"/>
    <w:rsid w:val="00515728"/>
    <w:rsid w:val="005448E3"/>
    <w:rsid w:val="00563A61"/>
    <w:rsid w:val="005870A6"/>
    <w:rsid w:val="005D6C01"/>
    <w:rsid w:val="005F3A91"/>
    <w:rsid w:val="00627C08"/>
    <w:rsid w:val="00691203"/>
    <w:rsid w:val="007103FB"/>
    <w:rsid w:val="007572D1"/>
    <w:rsid w:val="00786BD0"/>
    <w:rsid w:val="007E2BD3"/>
    <w:rsid w:val="00891D9D"/>
    <w:rsid w:val="008A67EC"/>
    <w:rsid w:val="008B798C"/>
    <w:rsid w:val="008E1DF8"/>
    <w:rsid w:val="008E4FD3"/>
    <w:rsid w:val="008F7020"/>
    <w:rsid w:val="0090124B"/>
    <w:rsid w:val="009D1758"/>
    <w:rsid w:val="009F2B4C"/>
    <w:rsid w:val="00A023C5"/>
    <w:rsid w:val="00A040AA"/>
    <w:rsid w:val="00A64B50"/>
    <w:rsid w:val="00B144A7"/>
    <w:rsid w:val="00BB4DB7"/>
    <w:rsid w:val="00C17555"/>
    <w:rsid w:val="00C51B5B"/>
    <w:rsid w:val="00D74DD9"/>
    <w:rsid w:val="00D87AB5"/>
    <w:rsid w:val="00DA468E"/>
    <w:rsid w:val="00F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EF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5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7555"/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55"/>
    <w:rPr>
      <w:rFonts w:ascii="Lucida Grande" w:eastAsia="Times New Roman" w:hAnsi="Lucida Grande" w:cs="Lucida Grande"/>
      <w:sz w:val="18"/>
      <w:szCs w:val="18"/>
      <w:lang w:val="en-AU"/>
    </w:rPr>
  </w:style>
  <w:style w:type="paragraph" w:customStyle="1" w:styleId="Question1">
    <w:name w:val="Question 1"/>
    <w:basedOn w:val="Normal"/>
    <w:rsid w:val="00B144A7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/>
      <w:ind w:left="567" w:hanging="567"/>
      <w:textAlignment w:val="center"/>
    </w:pPr>
    <w:rPr>
      <w:rFonts w:ascii="Arial" w:hAnsi="Arial"/>
      <w:color w:val="000000"/>
      <w:sz w:val="22"/>
      <w:szCs w:val="22"/>
    </w:rPr>
  </w:style>
  <w:style w:type="paragraph" w:customStyle="1" w:styleId="Questiona">
    <w:name w:val="Question a"/>
    <w:basedOn w:val="Question1"/>
    <w:rsid w:val="00B144A7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Footer">
    <w:name w:val="footer"/>
    <w:basedOn w:val="Normal"/>
    <w:link w:val="FooterChar"/>
    <w:semiHidden/>
    <w:rsid w:val="00BB4DB7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semiHidden/>
    <w:rsid w:val="00BB4DB7"/>
    <w:rPr>
      <w:rFonts w:ascii="Arial" w:eastAsia="Times New Roman" w:hAnsi="Arial" w:cs="Times New Roman"/>
      <w:sz w:val="22"/>
      <w:lang w:val="en-AU"/>
    </w:rPr>
  </w:style>
  <w:style w:type="paragraph" w:styleId="ListParagraph">
    <w:name w:val="List Paragraph"/>
    <w:basedOn w:val="Normal"/>
    <w:uiPriority w:val="34"/>
    <w:qFormat/>
    <w:rsid w:val="00710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5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7555"/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55"/>
    <w:rPr>
      <w:rFonts w:ascii="Lucida Grande" w:eastAsia="Times New Roman" w:hAnsi="Lucida Grande" w:cs="Lucida Grande"/>
      <w:sz w:val="18"/>
      <w:szCs w:val="18"/>
      <w:lang w:val="en-AU"/>
    </w:rPr>
  </w:style>
  <w:style w:type="paragraph" w:customStyle="1" w:styleId="Question1">
    <w:name w:val="Question 1"/>
    <w:basedOn w:val="Normal"/>
    <w:rsid w:val="00B144A7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/>
      <w:ind w:left="567" w:hanging="567"/>
      <w:textAlignment w:val="center"/>
    </w:pPr>
    <w:rPr>
      <w:rFonts w:ascii="Arial" w:hAnsi="Arial"/>
      <w:color w:val="000000"/>
      <w:sz w:val="22"/>
      <w:szCs w:val="22"/>
    </w:rPr>
  </w:style>
  <w:style w:type="paragraph" w:customStyle="1" w:styleId="Questiona">
    <w:name w:val="Question a"/>
    <w:basedOn w:val="Question1"/>
    <w:rsid w:val="00B144A7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Footer">
    <w:name w:val="footer"/>
    <w:basedOn w:val="Normal"/>
    <w:link w:val="FooterChar"/>
    <w:semiHidden/>
    <w:rsid w:val="00BB4DB7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semiHidden/>
    <w:rsid w:val="00BB4DB7"/>
    <w:rPr>
      <w:rFonts w:ascii="Arial" w:eastAsia="Times New Roman" w:hAnsi="Arial" w:cs="Times New Roman"/>
      <w:sz w:val="22"/>
      <w:lang w:val="en-AU"/>
    </w:rPr>
  </w:style>
  <w:style w:type="paragraph" w:styleId="ListParagraph">
    <w:name w:val="List Paragraph"/>
    <w:basedOn w:val="Normal"/>
    <w:uiPriority w:val="34"/>
    <w:qFormat/>
    <w:rsid w:val="0071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C9F8DD1D</Template>
  <TotalTime>0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3873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 Lindstedt</dc:creator>
  <cp:lastModifiedBy>HAMILTON Anna</cp:lastModifiedBy>
  <cp:revision>2</cp:revision>
  <cp:lastPrinted>2017-10-24T02:01:00Z</cp:lastPrinted>
  <dcterms:created xsi:type="dcterms:W3CDTF">2017-10-24T02:02:00Z</dcterms:created>
  <dcterms:modified xsi:type="dcterms:W3CDTF">2017-10-24T02:02:00Z</dcterms:modified>
</cp:coreProperties>
</file>