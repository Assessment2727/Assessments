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77C49" w14:textId="77777777" w:rsidR="000120D4" w:rsidRPr="005C4635" w:rsidRDefault="00BE7A2A" w:rsidP="00BE7A2A">
      <w:pPr>
        <w:jc w:val="center"/>
        <w:rPr>
          <w:b/>
          <w:sz w:val="44"/>
          <w:szCs w:val="36"/>
        </w:rPr>
      </w:pPr>
      <w:r w:rsidRPr="005C4635">
        <w:rPr>
          <w:b/>
          <w:sz w:val="44"/>
          <w:szCs w:val="36"/>
        </w:rPr>
        <w:t>Threatened Organisms</w:t>
      </w:r>
    </w:p>
    <w:p w14:paraId="4E07B8D6" w14:textId="77777777" w:rsidR="00BE7A2A" w:rsidRPr="00BE7A2A" w:rsidRDefault="00BE7A2A" w:rsidP="00BE7A2A">
      <w:pPr>
        <w:jc w:val="center"/>
        <w:rPr>
          <w:sz w:val="36"/>
          <w:szCs w:val="36"/>
        </w:rPr>
      </w:pPr>
    </w:p>
    <w:p w14:paraId="194ACC0D" w14:textId="0666B2FD" w:rsidR="00BE7A2A" w:rsidRPr="005C4635" w:rsidRDefault="005C4635" w:rsidP="00BE7A2A">
      <w:pPr>
        <w:rPr>
          <w:sz w:val="24"/>
          <w:szCs w:val="24"/>
        </w:rPr>
      </w:pPr>
      <w:r w:rsidRPr="005C4635">
        <w:rPr>
          <w:sz w:val="24"/>
          <w:szCs w:val="24"/>
        </w:rPr>
        <w:t>Your task is to:</w:t>
      </w:r>
    </w:p>
    <w:p w14:paraId="662CDB81" w14:textId="63948101" w:rsidR="00BE7A2A" w:rsidRPr="005C4635" w:rsidRDefault="00BE7A2A" w:rsidP="00BE7A2A">
      <w:pPr>
        <w:rPr>
          <w:sz w:val="24"/>
          <w:szCs w:val="24"/>
        </w:rPr>
      </w:pPr>
      <w:bookmarkStart w:id="0" w:name="_GoBack"/>
      <w:bookmarkEnd w:id="0"/>
      <w:r w:rsidRPr="005C4635">
        <w:rPr>
          <w:sz w:val="24"/>
          <w:szCs w:val="24"/>
        </w:rPr>
        <w:t xml:space="preserve">Select </w:t>
      </w:r>
      <w:r w:rsidRPr="005C4635">
        <w:rPr>
          <w:b/>
          <w:sz w:val="24"/>
          <w:szCs w:val="24"/>
        </w:rPr>
        <w:t>ONE</w:t>
      </w:r>
      <w:r w:rsidRPr="005C4635">
        <w:rPr>
          <w:sz w:val="24"/>
          <w:szCs w:val="24"/>
        </w:rPr>
        <w:t xml:space="preserve"> organism </w:t>
      </w:r>
      <w:r w:rsidR="005C4635" w:rsidRPr="005C4635">
        <w:rPr>
          <w:sz w:val="24"/>
          <w:szCs w:val="24"/>
        </w:rPr>
        <w:t>from the list of threatened species in Australia, and find out the following:</w:t>
      </w:r>
    </w:p>
    <w:p w14:paraId="61EDDC6C" w14:textId="77777777" w:rsidR="00BE7A2A" w:rsidRPr="005C4635" w:rsidRDefault="00BE7A2A" w:rsidP="00BE7A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4635">
        <w:rPr>
          <w:sz w:val="24"/>
          <w:szCs w:val="24"/>
        </w:rPr>
        <w:t>Its normal habitat</w:t>
      </w:r>
    </w:p>
    <w:p w14:paraId="5325ECA3" w14:textId="78489215" w:rsidR="005C4635" w:rsidRPr="005C4635" w:rsidRDefault="005C4635" w:rsidP="005C46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C4635">
        <w:rPr>
          <w:sz w:val="24"/>
          <w:szCs w:val="24"/>
        </w:rPr>
        <w:t>A picture/ map of its habitat and where it is in Australia</w:t>
      </w:r>
    </w:p>
    <w:p w14:paraId="63C42EE9" w14:textId="48528FDE" w:rsidR="005C4635" w:rsidRPr="005C4635" w:rsidRDefault="005C4635" w:rsidP="005C46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C4635">
        <w:rPr>
          <w:sz w:val="24"/>
          <w:szCs w:val="24"/>
        </w:rPr>
        <w:t>Describe the habitat (what plants/ animals live there, is it hot, cold, wet, sunny?)</w:t>
      </w:r>
    </w:p>
    <w:p w14:paraId="13192FFC" w14:textId="77777777" w:rsidR="005C4635" w:rsidRPr="005C4635" w:rsidRDefault="005C4635" w:rsidP="005C4635">
      <w:pPr>
        <w:pStyle w:val="ListParagraph"/>
        <w:ind w:left="1440"/>
        <w:rPr>
          <w:sz w:val="24"/>
          <w:szCs w:val="24"/>
        </w:rPr>
      </w:pPr>
    </w:p>
    <w:p w14:paraId="7D2DFF09" w14:textId="77777777" w:rsidR="00BE7A2A" w:rsidRPr="005C4635" w:rsidRDefault="00BE7A2A" w:rsidP="00BE7A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4635">
        <w:rPr>
          <w:sz w:val="24"/>
          <w:szCs w:val="24"/>
        </w:rPr>
        <w:t>The changes occurring that are causing the numbers of this organism to decrease</w:t>
      </w:r>
    </w:p>
    <w:p w14:paraId="22660FC4" w14:textId="30CCA66E" w:rsidR="005C4635" w:rsidRPr="005C4635" w:rsidRDefault="005C4635" w:rsidP="005C46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C4635">
        <w:rPr>
          <w:sz w:val="24"/>
          <w:szCs w:val="24"/>
        </w:rPr>
        <w:t>What changes are occurring? (</w:t>
      </w:r>
      <w:proofErr w:type="gramStart"/>
      <w:r w:rsidRPr="005C4635">
        <w:rPr>
          <w:sz w:val="24"/>
          <w:szCs w:val="24"/>
        </w:rPr>
        <w:t>deforestation</w:t>
      </w:r>
      <w:proofErr w:type="gramEnd"/>
      <w:r w:rsidRPr="005C4635">
        <w:rPr>
          <w:sz w:val="24"/>
          <w:szCs w:val="24"/>
        </w:rPr>
        <w:t>, global warming etc.)</w:t>
      </w:r>
    </w:p>
    <w:p w14:paraId="191409E7" w14:textId="0EB6B7C8" w:rsidR="005C4635" w:rsidRPr="005C4635" w:rsidRDefault="005C4635" w:rsidP="005C46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C4635">
        <w:rPr>
          <w:sz w:val="24"/>
          <w:szCs w:val="24"/>
        </w:rPr>
        <w:t>How are the population numbers changing? (Show numbers of how many were there before and how many are left)</w:t>
      </w:r>
    </w:p>
    <w:p w14:paraId="361996B0" w14:textId="77777777" w:rsidR="005C4635" w:rsidRPr="005C4635" w:rsidRDefault="005C4635" w:rsidP="005C4635">
      <w:pPr>
        <w:pStyle w:val="ListParagraph"/>
        <w:ind w:left="1440"/>
        <w:rPr>
          <w:sz w:val="24"/>
          <w:szCs w:val="24"/>
        </w:rPr>
      </w:pPr>
    </w:p>
    <w:p w14:paraId="689DFA5F" w14:textId="77777777" w:rsidR="00BE7A2A" w:rsidRPr="005C4635" w:rsidRDefault="00BE7A2A" w:rsidP="00BE7A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4635">
        <w:rPr>
          <w:sz w:val="24"/>
          <w:szCs w:val="24"/>
        </w:rPr>
        <w:t>The influence of human activity on these changes</w:t>
      </w:r>
    </w:p>
    <w:p w14:paraId="7A700D88" w14:textId="24B91287" w:rsidR="005C4635" w:rsidRPr="005C4635" w:rsidRDefault="005C4635" w:rsidP="005C46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C4635">
        <w:rPr>
          <w:sz w:val="24"/>
          <w:szCs w:val="24"/>
        </w:rPr>
        <w:t>What are humans doing? Why is it bad for the organism?</w:t>
      </w:r>
    </w:p>
    <w:p w14:paraId="5167C4C6" w14:textId="77777777" w:rsidR="005C4635" w:rsidRPr="005C4635" w:rsidRDefault="005C4635" w:rsidP="005C4635">
      <w:pPr>
        <w:pStyle w:val="ListParagraph"/>
        <w:ind w:left="1440"/>
        <w:rPr>
          <w:sz w:val="24"/>
          <w:szCs w:val="24"/>
        </w:rPr>
      </w:pPr>
    </w:p>
    <w:p w14:paraId="6B088F98" w14:textId="4279B028" w:rsidR="005C4635" w:rsidRPr="005C4635" w:rsidRDefault="005C4635" w:rsidP="005C46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4635">
        <w:rPr>
          <w:sz w:val="24"/>
          <w:szCs w:val="24"/>
        </w:rPr>
        <w:t>Propose (create/ think of) actions that could be taken to conserve (protect) this organism</w:t>
      </w:r>
    </w:p>
    <w:p w14:paraId="14F4BC65" w14:textId="77777777" w:rsidR="005C4635" w:rsidRPr="005C4635" w:rsidRDefault="005C4635" w:rsidP="00BE7A2A">
      <w:pPr>
        <w:rPr>
          <w:sz w:val="24"/>
          <w:szCs w:val="24"/>
        </w:rPr>
      </w:pPr>
    </w:p>
    <w:p w14:paraId="48DB67CF" w14:textId="2B3CA1FB" w:rsidR="00BE7A2A" w:rsidRPr="005C4635" w:rsidRDefault="00BE7A2A" w:rsidP="00BE7A2A">
      <w:pPr>
        <w:rPr>
          <w:sz w:val="24"/>
          <w:szCs w:val="24"/>
        </w:rPr>
      </w:pPr>
      <w:r w:rsidRPr="005C4635">
        <w:rPr>
          <w:sz w:val="24"/>
          <w:szCs w:val="24"/>
        </w:rPr>
        <w:t xml:space="preserve">Present your research </w:t>
      </w:r>
      <w:r w:rsidR="005C4635" w:rsidRPr="005C4635">
        <w:rPr>
          <w:sz w:val="24"/>
          <w:szCs w:val="24"/>
        </w:rPr>
        <w:t>on an A3</w:t>
      </w:r>
      <w:r w:rsidRPr="005C4635">
        <w:rPr>
          <w:sz w:val="24"/>
          <w:szCs w:val="24"/>
        </w:rPr>
        <w:t xml:space="preserve"> poster</w:t>
      </w:r>
      <w:r w:rsidR="005C4635" w:rsidRPr="005C4635">
        <w:rPr>
          <w:sz w:val="24"/>
          <w:szCs w:val="24"/>
        </w:rPr>
        <w:t xml:space="preserve">. You must make it visually appealing as it will be hung up in the science classroom. It should have lots of colours, pictures/ maps, a clear layout, neat writing and correct spelling. Use full sentences. </w:t>
      </w:r>
    </w:p>
    <w:p w14:paraId="242A562E" w14:textId="77777777" w:rsidR="00BE7A2A" w:rsidRDefault="00BE7A2A" w:rsidP="00BE7A2A"/>
    <w:p w14:paraId="0738DE5C" w14:textId="7FA062D0" w:rsidR="00BE7A2A" w:rsidRDefault="005C4635" w:rsidP="00BE7A2A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320BBE5C" wp14:editId="46FBB6C7">
            <wp:simplePos x="0" y="0"/>
            <wp:positionH relativeFrom="column">
              <wp:posOffset>1066800</wp:posOffset>
            </wp:positionH>
            <wp:positionV relativeFrom="paragraph">
              <wp:posOffset>187325</wp:posOffset>
            </wp:positionV>
            <wp:extent cx="3619500" cy="2047240"/>
            <wp:effectExtent l="0" t="0" r="0" b="0"/>
            <wp:wrapThrough wrapText="bothSides">
              <wp:wrapPolygon edited="0">
                <wp:start x="0" y="0"/>
                <wp:lineTo x="0" y="21305"/>
                <wp:lineTo x="21486" y="21305"/>
                <wp:lineTo x="21486" y="0"/>
                <wp:lineTo x="0" y="0"/>
              </wp:wrapPolygon>
            </wp:wrapThrough>
            <wp:docPr id="1" name="Picture 1" descr="Image result for australian endangered anim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ustralian endangered anima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71304" w14:textId="26212289" w:rsidR="00BE7A2A" w:rsidRDefault="00BE7A2A" w:rsidP="00BE7A2A"/>
    <w:p w14:paraId="301DE2EC" w14:textId="6D19535F" w:rsidR="006469E4" w:rsidRDefault="006469E4"/>
    <w:p w14:paraId="0597442A" w14:textId="77777777" w:rsidR="006469E4" w:rsidRDefault="006469E4"/>
    <w:p w14:paraId="171EBD3A" w14:textId="77777777" w:rsidR="006469E4" w:rsidRDefault="006469E4"/>
    <w:p w14:paraId="114E15DE" w14:textId="77777777" w:rsidR="006469E4" w:rsidRDefault="006469E4"/>
    <w:p w14:paraId="419FDBD1" w14:textId="77777777" w:rsidR="005C4635" w:rsidRDefault="005C4635"/>
    <w:p w14:paraId="2CC0AD81" w14:textId="77777777" w:rsidR="005C4635" w:rsidRDefault="005C4635"/>
    <w:p w14:paraId="29613EA5" w14:textId="70F40AEB" w:rsidR="00C92EE0" w:rsidRDefault="00C92E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337"/>
      </w:tblGrid>
      <w:tr w:rsidR="00C92EE0" w14:paraId="626FFC3E" w14:textId="77777777" w:rsidTr="006469E4">
        <w:trPr>
          <w:trHeight w:val="312"/>
        </w:trPr>
        <w:tc>
          <w:tcPr>
            <w:tcW w:w="7905" w:type="dxa"/>
            <w:shd w:val="clear" w:color="auto" w:fill="D9D9D9" w:themeFill="background1" w:themeFillShade="D9"/>
          </w:tcPr>
          <w:p w14:paraId="12AD10A4" w14:textId="77777777" w:rsidR="00C92EE0" w:rsidRPr="00F54CAA" w:rsidRDefault="00F54CAA" w:rsidP="00BE7A2A">
            <w:pPr>
              <w:rPr>
                <w:b/>
              </w:rPr>
            </w:pPr>
            <w:r w:rsidRPr="00F54CAA">
              <w:rPr>
                <w:b/>
              </w:rPr>
              <w:t>Information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14642F1C" w14:textId="77777777" w:rsidR="00C92EE0" w:rsidRPr="00F54CAA" w:rsidRDefault="00F54CAA" w:rsidP="00263F1B">
            <w:pPr>
              <w:jc w:val="center"/>
              <w:rPr>
                <w:b/>
              </w:rPr>
            </w:pPr>
            <w:r w:rsidRPr="00F54CAA">
              <w:rPr>
                <w:b/>
              </w:rPr>
              <w:t>Marks</w:t>
            </w:r>
          </w:p>
        </w:tc>
      </w:tr>
      <w:tr w:rsidR="00C92EE0" w14:paraId="13BFD0A7" w14:textId="77777777" w:rsidTr="006469E4">
        <w:tc>
          <w:tcPr>
            <w:tcW w:w="7905" w:type="dxa"/>
            <w:shd w:val="clear" w:color="auto" w:fill="D9D9D9" w:themeFill="background1" w:themeFillShade="D9"/>
          </w:tcPr>
          <w:p w14:paraId="7D2CC3C4" w14:textId="77777777" w:rsidR="00C92EE0" w:rsidRDefault="00F54CAA" w:rsidP="00BE7A2A">
            <w:r>
              <w:t>Habitat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395F2FF6" w14:textId="77777777" w:rsidR="00C92EE0" w:rsidRDefault="00C92EE0" w:rsidP="00263F1B">
            <w:pPr>
              <w:jc w:val="center"/>
            </w:pPr>
          </w:p>
        </w:tc>
      </w:tr>
      <w:tr w:rsidR="00C92EE0" w14:paraId="50378813" w14:textId="77777777" w:rsidTr="006469E4">
        <w:tc>
          <w:tcPr>
            <w:tcW w:w="7905" w:type="dxa"/>
          </w:tcPr>
          <w:p w14:paraId="40B459CE" w14:textId="77777777" w:rsidR="00C92EE0" w:rsidRDefault="00F54CAA" w:rsidP="00F54CAA">
            <w:r>
              <w:t>The threatened organism (plant or animal) is in Australia</w:t>
            </w:r>
          </w:p>
        </w:tc>
        <w:tc>
          <w:tcPr>
            <w:tcW w:w="1337" w:type="dxa"/>
          </w:tcPr>
          <w:p w14:paraId="61E60415" w14:textId="77777777" w:rsidR="00C92EE0" w:rsidRDefault="00F54CAA" w:rsidP="00263F1B">
            <w:pPr>
              <w:jc w:val="center"/>
            </w:pPr>
            <w:r>
              <w:t>1</w:t>
            </w:r>
          </w:p>
        </w:tc>
      </w:tr>
      <w:tr w:rsidR="00C92EE0" w14:paraId="105A64B5" w14:textId="77777777" w:rsidTr="006469E4">
        <w:tc>
          <w:tcPr>
            <w:tcW w:w="7905" w:type="dxa"/>
          </w:tcPr>
          <w:p w14:paraId="7D6C10B3" w14:textId="77777777" w:rsidR="00C92EE0" w:rsidRDefault="00263F1B" w:rsidP="00BE7A2A">
            <w:r>
              <w:t>States</w:t>
            </w:r>
            <w:r w:rsidR="00F54CAA">
              <w:t xml:space="preserve"> or has a diagram showing its location in Australia</w:t>
            </w:r>
          </w:p>
        </w:tc>
        <w:tc>
          <w:tcPr>
            <w:tcW w:w="1337" w:type="dxa"/>
          </w:tcPr>
          <w:p w14:paraId="35C98E07" w14:textId="77777777" w:rsidR="00C92EE0" w:rsidRDefault="00F54CAA" w:rsidP="00263F1B">
            <w:pPr>
              <w:jc w:val="center"/>
            </w:pPr>
            <w:r>
              <w:t>1</w:t>
            </w:r>
          </w:p>
        </w:tc>
      </w:tr>
      <w:tr w:rsidR="00C92EE0" w14:paraId="63B13983" w14:textId="77777777" w:rsidTr="006469E4">
        <w:tc>
          <w:tcPr>
            <w:tcW w:w="7905" w:type="dxa"/>
          </w:tcPr>
          <w:p w14:paraId="76D63623" w14:textId="77777777" w:rsidR="00C92EE0" w:rsidRDefault="00263F1B" w:rsidP="00BE7A2A">
            <w:r>
              <w:t>Type of habitat stated and described</w:t>
            </w:r>
          </w:p>
        </w:tc>
        <w:tc>
          <w:tcPr>
            <w:tcW w:w="1337" w:type="dxa"/>
          </w:tcPr>
          <w:p w14:paraId="12E7DA5F" w14:textId="77777777" w:rsidR="00C92EE0" w:rsidRDefault="00F54CAA" w:rsidP="00263F1B">
            <w:pPr>
              <w:jc w:val="center"/>
            </w:pPr>
            <w:r>
              <w:t>2</w:t>
            </w:r>
          </w:p>
        </w:tc>
      </w:tr>
      <w:tr w:rsidR="00C92EE0" w14:paraId="1651ED37" w14:textId="77777777" w:rsidTr="006469E4">
        <w:tc>
          <w:tcPr>
            <w:tcW w:w="7905" w:type="dxa"/>
            <w:shd w:val="clear" w:color="auto" w:fill="D9D9D9" w:themeFill="background1" w:themeFillShade="D9"/>
          </w:tcPr>
          <w:p w14:paraId="20F84FFA" w14:textId="77777777" w:rsidR="00C92EE0" w:rsidRDefault="00F54CAA" w:rsidP="00BE7A2A">
            <w:r>
              <w:t>Changes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7120E72F" w14:textId="77777777" w:rsidR="00C92EE0" w:rsidRDefault="00C92EE0" w:rsidP="00263F1B">
            <w:pPr>
              <w:jc w:val="center"/>
            </w:pPr>
          </w:p>
        </w:tc>
      </w:tr>
      <w:tr w:rsidR="00C92EE0" w14:paraId="6C2E6E3B" w14:textId="77777777" w:rsidTr="006469E4">
        <w:tc>
          <w:tcPr>
            <w:tcW w:w="7905" w:type="dxa"/>
          </w:tcPr>
          <w:p w14:paraId="60060343" w14:textId="77777777" w:rsidR="00C92EE0" w:rsidRDefault="00263F1B" w:rsidP="00BE7A2A">
            <w:r>
              <w:t>Type of change</w:t>
            </w:r>
          </w:p>
        </w:tc>
        <w:tc>
          <w:tcPr>
            <w:tcW w:w="1337" w:type="dxa"/>
          </w:tcPr>
          <w:p w14:paraId="61B80897" w14:textId="77777777" w:rsidR="00C92EE0" w:rsidRDefault="00263F1B" w:rsidP="00263F1B">
            <w:pPr>
              <w:jc w:val="center"/>
            </w:pPr>
            <w:r>
              <w:t>1</w:t>
            </w:r>
          </w:p>
        </w:tc>
      </w:tr>
      <w:tr w:rsidR="00C92EE0" w14:paraId="5CCE784D" w14:textId="77777777" w:rsidTr="006469E4">
        <w:trPr>
          <w:trHeight w:val="227"/>
        </w:trPr>
        <w:tc>
          <w:tcPr>
            <w:tcW w:w="7905" w:type="dxa"/>
          </w:tcPr>
          <w:p w14:paraId="37F86F85" w14:textId="50DB09CF" w:rsidR="00C92EE0" w:rsidRDefault="00FD422F" w:rsidP="00BE7A2A">
            <w:r>
              <w:t xml:space="preserve">States </w:t>
            </w:r>
            <w:r w:rsidR="00423209">
              <w:t>how the numbers of the organisms have changed over time</w:t>
            </w:r>
          </w:p>
          <w:p w14:paraId="4C47C46B" w14:textId="7C9A1547" w:rsidR="00423209" w:rsidRDefault="006469E4" w:rsidP="00BE7A2A">
            <w:r>
              <w:t>Now (</w:t>
            </w:r>
            <w:r w:rsidR="00423209">
              <w:t>1</w:t>
            </w:r>
            <w:r>
              <w:t>)</w:t>
            </w:r>
            <w:r w:rsidR="00423209">
              <w:t xml:space="preserve"> before </w:t>
            </w:r>
            <w:r>
              <w:t>(1)</w:t>
            </w:r>
          </w:p>
        </w:tc>
        <w:tc>
          <w:tcPr>
            <w:tcW w:w="1337" w:type="dxa"/>
          </w:tcPr>
          <w:p w14:paraId="784727CA" w14:textId="671335A7" w:rsidR="00C92EE0" w:rsidRDefault="00423209" w:rsidP="00263F1B">
            <w:pPr>
              <w:jc w:val="center"/>
            </w:pPr>
            <w:r>
              <w:t>2</w:t>
            </w:r>
          </w:p>
        </w:tc>
      </w:tr>
      <w:tr w:rsidR="00F54CAA" w14:paraId="1A281CC4" w14:textId="77777777" w:rsidTr="006469E4">
        <w:trPr>
          <w:trHeight w:val="227"/>
        </w:trPr>
        <w:tc>
          <w:tcPr>
            <w:tcW w:w="7905" w:type="dxa"/>
            <w:shd w:val="clear" w:color="auto" w:fill="D9D9D9" w:themeFill="background1" w:themeFillShade="D9"/>
          </w:tcPr>
          <w:p w14:paraId="133F9A51" w14:textId="77777777" w:rsidR="00F54CAA" w:rsidRDefault="00263F1B" w:rsidP="00BE7A2A">
            <w:r>
              <w:t>Human impact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0A0FC5E8" w14:textId="77777777" w:rsidR="00F54CAA" w:rsidRDefault="00F54CAA" w:rsidP="00263F1B">
            <w:pPr>
              <w:jc w:val="center"/>
            </w:pPr>
          </w:p>
        </w:tc>
      </w:tr>
      <w:tr w:rsidR="00F54CAA" w14:paraId="604A9D87" w14:textId="77777777" w:rsidTr="006469E4">
        <w:trPr>
          <w:trHeight w:val="227"/>
        </w:trPr>
        <w:tc>
          <w:tcPr>
            <w:tcW w:w="7905" w:type="dxa"/>
          </w:tcPr>
          <w:p w14:paraId="0FE4499F" w14:textId="5A8620DE" w:rsidR="00F54CAA" w:rsidRDefault="006469E4" w:rsidP="006469E4">
            <w:r>
              <w:t>State if human activity has influenced population</w:t>
            </w:r>
          </w:p>
        </w:tc>
        <w:tc>
          <w:tcPr>
            <w:tcW w:w="1337" w:type="dxa"/>
          </w:tcPr>
          <w:p w14:paraId="43E91800" w14:textId="1944ABC4" w:rsidR="00F54CAA" w:rsidRDefault="006469E4" w:rsidP="00263F1B">
            <w:pPr>
              <w:jc w:val="center"/>
            </w:pPr>
            <w:r>
              <w:t>1</w:t>
            </w:r>
          </w:p>
        </w:tc>
      </w:tr>
      <w:tr w:rsidR="00F54CAA" w14:paraId="42F20E56" w14:textId="77777777" w:rsidTr="006469E4">
        <w:trPr>
          <w:trHeight w:val="227"/>
        </w:trPr>
        <w:tc>
          <w:tcPr>
            <w:tcW w:w="7905" w:type="dxa"/>
            <w:shd w:val="clear" w:color="auto" w:fill="D9D9D9" w:themeFill="background1" w:themeFillShade="D9"/>
          </w:tcPr>
          <w:p w14:paraId="16461DCB" w14:textId="77777777" w:rsidR="00F54CAA" w:rsidRDefault="00263F1B" w:rsidP="00BE7A2A">
            <w:r>
              <w:t>Conservation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1AF1A274" w14:textId="77777777" w:rsidR="00F54CAA" w:rsidRDefault="00F54CAA" w:rsidP="00263F1B">
            <w:pPr>
              <w:jc w:val="center"/>
            </w:pPr>
          </w:p>
        </w:tc>
      </w:tr>
      <w:tr w:rsidR="00F54CAA" w14:paraId="578CCCD2" w14:textId="77777777" w:rsidTr="006469E4">
        <w:trPr>
          <w:trHeight w:val="227"/>
        </w:trPr>
        <w:tc>
          <w:tcPr>
            <w:tcW w:w="7905" w:type="dxa"/>
          </w:tcPr>
          <w:p w14:paraId="5B1CDD0C" w14:textId="027D227F" w:rsidR="00F54CAA" w:rsidRDefault="006469E4" w:rsidP="00BE7A2A">
            <w:r>
              <w:t>List at least 2 strategies for conserving the organism</w:t>
            </w:r>
          </w:p>
        </w:tc>
        <w:tc>
          <w:tcPr>
            <w:tcW w:w="1337" w:type="dxa"/>
          </w:tcPr>
          <w:p w14:paraId="7D58ED19" w14:textId="4DDBC0B8" w:rsidR="00F54CAA" w:rsidRDefault="006469E4" w:rsidP="00263F1B">
            <w:pPr>
              <w:jc w:val="center"/>
            </w:pPr>
            <w:r>
              <w:t>2</w:t>
            </w:r>
          </w:p>
        </w:tc>
      </w:tr>
    </w:tbl>
    <w:p w14:paraId="4F9A6E21" w14:textId="77777777" w:rsidR="00BE7A2A" w:rsidRDefault="00BE7A2A" w:rsidP="00BE7A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337"/>
      </w:tblGrid>
      <w:tr w:rsidR="00263F1B" w14:paraId="5B6E2A51" w14:textId="77777777" w:rsidTr="004058B7">
        <w:trPr>
          <w:trHeight w:val="312"/>
        </w:trPr>
        <w:tc>
          <w:tcPr>
            <w:tcW w:w="7905" w:type="dxa"/>
            <w:shd w:val="clear" w:color="auto" w:fill="D9D9D9" w:themeFill="background1" w:themeFillShade="D9"/>
          </w:tcPr>
          <w:p w14:paraId="727FB9A8" w14:textId="77777777" w:rsidR="00263F1B" w:rsidRPr="00F54CAA" w:rsidRDefault="00263F1B" w:rsidP="004058B7">
            <w:pPr>
              <w:rPr>
                <w:b/>
              </w:rPr>
            </w:pPr>
            <w:r>
              <w:rPr>
                <w:b/>
              </w:rPr>
              <w:t>Presentation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290261C9" w14:textId="77777777" w:rsidR="00263F1B" w:rsidRPr="00F54CAA" w:rsidRDefault="00263F1B" w:rsidP="004058B7">
            <w:pPr>
              <w:rPr>
                <w:b/>
              </w:rPr>
            </w:pPr>
            <w:r w:rsidRPr="00F54CAA">
              <w:rPr>
                <w:b/>
              </w:rPr>
              <w:t>Marks</w:t>
            </w:r>
          </w:p>
        </w:tc>
      </w:tr>
      <w:tr w:rsidR="00263F1B" w14:paraId="71D3E9AB" w14:textId="77777777" w:rsidTr="004058B7">
        <w:tc>
          <w:tcPr>
            <w:tcW w:w="7905" w:type="dxa"/>
          </w:tcPr>
          <w:p w14:paraId="2C5A5E83" w14:textId="77777777" w:rsidR="00263F1B" w:rsidRDefault="003370BA" w:rsidP="004058B7">
            <w:r>
              <w:t>Use of colour and pictures for visual appeal</w:t>
            </w:r>
          </w:p>
        </w:tc>
        <w:tc>
          <w:tcPr>
            <w:tcW w:w="1337" w:type="dxa"/>
          </w:tcPr>
          <w:p w14:paraId="21E88F73" w14:textId="77777777" w:rsidR="00263F1B" w:rsidRDefault="003370BA" w:rsidP="003370BA">
            <w:pPr>
              <w:jc w:val="center"/>
            </w:pPr>
            <w:r>
              <w:t>2</w:t>
            </w:r>
          </w:p>
        </w:tc>
      </w:tr>
      <w:tr w:rsidR="00263F1B" w14:paraId="662C52D0" w14:textId="77777777" w:rsidTr="004058B7">
        <w:tc>
          <w:tcPr>
            <w:tcW w:w="7905" w:type="dxa"/>
          </w:tcPr>
          <w:p w14:paraId="69B83C7B" w14:textId="77777777" w:rsidR="00263F1B" w:rsidRDefault="003370BA" w:rsidP="004058B7">
            <w:r>
              <w:t>Clear layout and presentation of material</w:t>
            </w:r>
          </w:p>
        </w:tc>
        <w:tc>
          <w:tcPr>
            <w:tcW w:w="1337" w:type="dxa"/>
          </w:tcPr>
          <w:p w14:paraId="5BF52228" w14:textId="77777777" w:rsidR="00263F1B" w:rsidRDefault="003370BA" w:rsidP="003370BA">
            <w:pPr>
              <w:jc w:val="center"/>
            </w:pPr>
            <w:r>
              <w:t>1</w:t>
            </w:r>
          </w:p>
        </w:tc>
      </w:tr>
      <w:tr w:rsidR="00263F1B" w14:paraId="68C51740" w14:textId="77777777" w:rsidTr="004058B7">
        <w:tc>
          <w:tcPr>
            <w:tcW w:w="7905" w:type="dxa"/>
          </w:tcPr>
          <w:p w14:paraId="4D71E02F" w14:textId="40B908C8" w:rsidR="00263F1B" w:rsidRDefault="00230F57" w:rsidP="004058B7">
            <w:r>
              <w:t>Appropriate language</w:t>
            </w:r>
            <w:r w:rsidR="006469E4">
              <w:t xml:space="preserve"> (in own words, scientific language)</w:t>
            </w:r>
          </w:p>
        </w:tc>
        <w:tc>
          <w:tcPr>
            <w:tcW w:w="1337" w:type="dxa"/>
          </w:tcPr>
          <w:p w14:paraId="24B2571F" w14:textId="39F24155" w:rsidR="00263F1B" w:rsidRDefault="006469E4" w:rsidP="003370BA">
            <w:pPr>
              <w:jc w:val="center"/>
            </w:pPr>
            <w:r>
              <w:t>2</w:t>
            </w:r>
          </w:p>
        </w:tc>
      </w:tr>
      <w:tr w:rsidR="00263F1B" w14:paraId="1C85267B" w14:textId="77777777" w:rsidTr="004058B7">
        <w:tc>
          <w:tcPr>
            <w:tcW w:w="7905" w:type="dxa"/>
          </w:tcPr>
          <w:p w14:paraId="6C19EE07" w14:textId="77777777" w:rsidR="00263F1B" w:rsidRDefault="00230F57" w:rsidP="004058B7">
            <w:r>
              <w:t>High level of detail</w:t>
            </w:r>
          </w:p>
        </w:tc>
        <w:tc>
          <w:tcPr>
            <w:tcW w:w="1337" w:type="dxa"/>
          </w:tcPr>
          <w:p w14:paraId="39CD8572" w14:textId="77777777" w:rsidR="00263F1B" w:rsidRDefault="00230F57" w:rsidP="003370BA">
            <w:pPr>
              <w:jc w:val="center"/>
            </w:pPr>
            <w:r>
              <w:t>2</w:t>
            </w:r>
          </w:p>
        </w:tc>
      </w:tr>
      <w:tr w:rsidR="00263F1B" w14:paraId="12017F1F" w14:textId="77777777" w:rsidTr="004058B7">
        <w:trPr>
          <w:trHeight w:val="227"/>
        </w:trPr>
        <w:tc>
          <w:tcPr>
            <w:tcW w:w="7905" w:type="dxa"/>
          </w:tcPr>
          <w:p w14:paraId="3B21FBC6" w14:textId="77777777" w:rsidR="00263F1B" w:rsidRDefault="00230F57" w:rsidP="004058B7">
            <w:r>
              <w:t>Correct spelling and grammar</w:t>
            </w:r>
          </w:p>
        </w:tc>
        <w:tc>
          <w:tcPr>
            <w:tcW w:w="1337" w:type="dxa"/>
          </w:tcPr>
          <w:p w14:paraId="21C4B286" w14:textId="77777777" w:rsidR="00263F1B" w:rsidRDefault="00230F57" w:rsidP="003370BA">
            <w:pPr>
              <w:jc w:val="center"/>
            </w:pPr>
            <w:r>
              <w:t>1</w:t>
            </w:r>
          </w:p>
        </w:tc>
      </w:tr>
      <w:tr w:rsidR="00263F1B" w14:paraId="02EDE977" w14:textId="77777777" w:rsidTr="004058B7">
        <w:trPr>
          <w:trHeight w:val="227"/>
        </w:trPr>
        <w:tc>
          <w:tcPr>
            <w:tcW w:w="7905" w:type="dxa"/>
            <w:shd w:val="clear" w:color="auto" w:fill="D9D9D9" w:themeFill="background1" w:themeFillShade="D9"/>
          </w:tcPr>
          <w:p w14:paraId="5E7683D4" w14:textId="77777777" w:rsidR="00263F1B" w:rsidRDefault="00263F1B" w:rsidP="004058B7">
            <w:r>
              <w:t>Bibliography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03AC455E" w14:textId="77777777" w:rsidR="00263F1B" w:rsidRDefault="00263F1B" w:rsidP="003370BA">
            <w:pPr>
              <w:jc w:val="center"/>
            </w:pPr>
          </w:p>
        </w:tc>
      </w:tr>
      <w:tr w:rsidR="00263F1B" w14:paraId="76859FDF" w14:textId="77777777" w:rsidTr="004058B7">
        <w:trPr>
          <w:trHeight w:val="227"/>
        </w:trPr>
        <w:tc>
          <w:tcPr>
            <w:tcW w:w="7905" w:type="dxa"/>
          </w:tcPr>
          <w:p w14:paraId="7C222430" w14:textId="77777777" w:rsidR="00263F1B" w:rsidRDefault="00263F1B" w:rsidP="004058B7">
            <w:r>
              <w:t>At least 3 references</w:t>
            </w:r>
          </w:p>
        </w:tc>
        <w:tc>
          <w:tcPr>
            <w:tcW w:w="1337" w:type="dxa"/>
          </w:tcPr>
          <w:p w14:paraId="44D33ADA" w14:textId="77777777" w:rsidR="00263F1B" w:rsidRDefault="00263F1B" w:rsidP="003370BA">
            <w:pPr>
              <w:jc w:val="center"/>
            </w:pPr>
            <w:r>
              <w:t>1</w:t>
            </w:r>
          </w:p>
        </w:tc>
      </w:tr>
      <w:tr w:rsidR="00263F1B" w14:paraId="72602EC6" w14:textId="77777777" w:rsidTr="004058B7">
        <w:trPr>
          <w:trHeight w:val="227"/>
        </w:trPr>
        <w:tc>
          <w:tcPr>
            <w:tcW w:w="7905" w:type="dxa"/>
          </w:tcPr>
          <w:p w14:paraId="7F5336AD" w14:textId="77777777" w:rsidR="00263F1B" w:rsidRDefault="00263F1B" w:rsidP="004058B7">
            <w:r>
              <w:t>In consistent and correct formatting</w:t>
            </w:r>
          </w:p>
        </w:tc>
        <w:tc>
          <w:tcPr>
            <w:tcW w:w="1337" w:type="dxa"/>
          </w:tcPr>
          <w:p w14:paraId="3665970A" w14:textId="77777777" w:rsidR="00263F1B" w:rsidRDefault="00263F1B" w:rsidP="003370BA">
            <w:pPr>
              <w:jc w:val="center"/>
            </w:pPr>
            <w:r>
              <w:t>1</w:t>
            </w:r>
          </w:p>
        </w:tc>
      </w:tr>
    </w:tbl>
    <w:p w14:paraId="6EEF6175" w14:textId="77777777" w:rsidR="00230F57" w:rsidRDefault="00230F57" w:rsidP="00BE7A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337"/>
      </w:tblGrid>
      <w:tr w:rsidR="006469E4" w14:paraId="3DCC7E38" w14:textId="77777777" w:rsidTr="006469E4">
        <w:trPr>
          <w:trHeight w:val="353"/>
        </w:trPr>
        <w:tc>
          <w:tcPr>
            <w:tcW w:w="7905" w:type="dxa"/>
            <w:shd w:val="clear" w:color="auto" w:fill="D9D9D9" w:themeFill="background1" w:themeFillShade="D9"/>
          </w:tcPr>
          <w:p w14:paraId="10731CB8" w14:textId="5608BAAA" w:rsidR="006469E4" w:rsidRPr="006469E4" w:rsidRDefault="006469E4" w:rsidP="00A20D4A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2B217684" w14:textId="566BCE45" w:rsidR="006469E4" w:rsidRDefault="006469E4" w:rsidP="00A20D4A">
            <w:pPr>
              <w:jc w:val="center"/>
            </w:pPr>
            <w:r>
              <w:t>20</w:t>
            </w:r>
          </w:p>
        </w:tc>
      </w:tr>
      <w:tr w:rsidR="006469E4" w14:paraId="6210BE4E" w14:textId="77777777" w:rsidTr="006469E4">
        <w:trPr>
          <w:trHeight w:val="227"/>
        </w:trPr>
        <w:tc>
          <w:tcPr>
            <w:tcW w:w="7905" w:type="dxa"/>
          </w:tcPr>
          <w:p w14:paraId="69130322" w14:textId="27EDFB07" w:rsidR="006469E4" w:rsidRDefault="006469E4" w:rsidP="00A20D4A"/>
        </w:tc>
        <w:tc>
          <w:tcPr>
            <w:tcW w:w="1337" w:type="dxa"/>
          </w:tcPr>
          <w:p w14:paraId="196C128F" w14:textId="3040CB03" w:rsidR="006469E4" w:rsidRDefault="006469E4" w:rsidP="00A20D4A">
            <w:pPr>
              <w:jc w:val="center"/>
            </w:pPr>
          </w:p>
        </w:tc>
      </w:tr>
    </w:tbl>
    <w:p w14:paraId="15A118D6" w14:textId="77777777" w:rsidR="006469E4" w:rsidRDefault="006469E4" w:rsidP="00BE7A2A"/>
    <w:p w14:paraId="00D50C01" w14:textId="77777777" w:rsidR="006469E4" w:rsidRDefault="00D124E6">
      <w:r>
        <w:t>Comment</w:t>
      </w:r>
      <w:r w:rsidR="006469E4">
        <w:t>:</w:t>
      </w:r>
    </w:p>
    <w:p w14:paraId="707AA556" w14:textId="0B21F0C1" w:rsidR="00230F57" w:rsidRDefault="006469E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30F57">
        <w:br w:type="page"/>
      </w:r>
    </w:p>
    <w:p w14:paraId="2C25BA5F" w14:textId="77777777" w:rsidR="00263F1B" w:rsidRDefault="00230F57" w:rsidP="00BE7A2A">
      <w:r>
        <w:lastRenderedPageBreak/>
        <w:t>Optional</w:t>
      </w:r>
    </w:p>
    <w:p w14:paraId="3E6B982B" w14:textId="77777777" w:rsidR="00230F57" w:rsidRDefault="00230F57" w:rsidP="00BE7A2A">
      <w:r>
        <w:t xml:space="preserve">Student peer assess – gallery walk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511"/>
        <w:gridCol w:w="5576"/>
      </w:tblGrid>
      <w:tr w:rsidR="00230F57" w14:paraId="5B98298F" w14:textId="77777777" w:rsidTr="002271B3">
        <w:tc>
          <w:tcPr>
            <w:tcW w:w="9242" w:type="dxa"/>
            <w:gridSpan w:val="3"/>
          </w:tcPr>
          <w:p w14:paraId="40B9724D" w14:textId="77777777" w:rsidR="00230F57" w:rsidRPr="00230F57" w:rsidRDefault="00230F57" w:rsidP="00BE7A2A">
            <w:pPr>
              <w:rPr>
                <w:sz w:val="28"/>
                <w:szCs w:val="28"/>
              </w:rPr>
            </w:pPr>
            <w:r w:rsidRPr="00230F57">
              <w:rPr>
                <w:sz w:val="28"/>
                <w:szCs w:val="28"/>
              </w:rPr>
              <w:t xml:space="preserve">Organism:                                                                                                       </w:t>
            </w:r>
            <w:r>
              <w:rPr>
                <w:sz w:val="28"/>
                <w:szCs w:val="28"/>
              </w:rPr>
              <w:t xml:space="preserve">                           </w:t>
            </w:r>
            <w:r w:rsidRPr="00230F57">
              <w:rPr>
                <w:sz w:val="28"/>
                <w:szCs w:val="28"/>
              </w:rPr>
              <w:t>Class:</w:t>
            </w:r>
          </w:p>
          <w:p w14:paraId="2562D528" w14:textId="77777777" w:rsidR="00230F57" w:rsidRDefault="00230F57" w:rsidP="00BE7A2A">
            <w:r w:rsidRPr="00230F57">
              <w:rPr>
                <w:sz w:val="28"/>
                <w:szCs w:val="28"/>
              </w:rPr>
              <w:t>Student:</w:t>
            </w:r>
          </w:p>
        </w:tc>
      </w:tr>
      <w:tr w:rsidR="00230F57" w14:paraId="45314ABB" w14:textId="77777777" w:rsidTr="00230F57">
        <w:trPr>
          <w:trHeight w:val="311"/>
        </w:trPr>
        <w:tc>
          <w:tcPr>
            <w:tcW w:w="3155" w:type="dxa"/>
          </w:tcPr>
          <w:p w14:paraId="777F3E78" w14:textId="77777777" w:rsidR="00230F57" w:rsidRPr="00230F57" w:rsidRDefault="00230F57" w:rsidP="00BE7A2A">
            <w:pPr>
              <w:rPr>
                <w:sz w:val="30"/>
                <w:szCs w:val="30"/>
              </w:rPr>
            </w:pPr>
            <w:r w:rsidRPr="00230F57">
              <w:rPr>
                <w:sz w:val="30"/>
                <w:szCs w:val="30"/>
              </w:rPr>
              <w:t>Structure and presentation</w:t>
            </w:r>
          </w:p>
        </w:tc>
        <w:tc>
          <w:tcPr>
            <w:tcW w:w="511" w:type="dxa"/>
          </w:tcPr>
          <w:p w14:paraId="678C7488" w14:textId="77777777" w:rsidR="00230F57" w:rsidRPr="00230F57" w:rsidRDefault="00230F57" w:rsidP="00BE7A2A">
            <w:pPr>
              <w:rPr>
                <w:sz w:val="26"/>
                <w:szCs w:val="26"/>
              </w:rPr>
            </w:pPr>
          </w:p>
          <w:p w14:paraId="125F77D3" w14:textId="77777777" w:rsidR="00230F57" w:rsidRPr="00230F57" w:rsidRDefault="00230F57" w:rsidP="00BE7A2A">
            <w:pPr>
              <w:rPr>
                <w:sz w:val="26"/>
                <w:szCs w:val="26"/>
              </w:rPr>
            </w:pPr>
          </w:p>
          <w:p w14:paraId="73849B23" w14:textId="77777777" w:rsidR="00230F57" w:rsidRPr="00230F57" w:rsidRDefault="00230F57" w:rsidP="00BE7A2A">
            <w:pPr>
              <w:rPr>
                <w:sz w:val="26"/>
                <w:szCs w:val="26"/>
              </w:rPr>
            </w:pPr>
          </w:p>
          <w:p w14:paraId="4140847A" w14:textId="77777777" w:rsidR="00230F57" w:rsidRPr="00230F57" w:rsidRDefault="00230F57" w:rsidP="00BE7A2A">
            <w:pPr>
              <w:rPr>
                <w:sz w:val="26"/>
                <w:szCs w:val="26"/>
              </w:rPr>
            </w:pPr>
            <w:r w:rsidRPr="00230F57">
              <w:rPr>
                <w:sz w:val="26"/>
                <w:szCs w:val="26"/>
              </w:rPr>
              <w:t>10</w:t>
            </w:r>
          </w:p>
        </w:tc>
        <w:tc>
          <w:tcPr>
            <w:tcW w:w="5576" w:type="dxa"/>
          </w:tcPr>
          <w:p w14:paraId="63271269" w14:textId="77777777" w:rsidR="00230F57" w:rsidRDefault="00230F57" w:rsidP="00BE7A2A">
            <w:r>
              <w:t>Is the poster attractive? Does it make good use of colours and/or pictures? Is the information well structured?</w:t>
            </w:r>
          </w:p>
          <w:p w14:paraId="6CFA3B08" w14:textId="77777777" w:rsidR="00230F57" w:rsidRDefault="00230F57" w:rsidP="00BE7A2A"/>
          <w:p w14:paraId="56B78988" w14:textId="77777777" w:rsidR="00230F57" w:rsidRDefault="00230F57" w:rsidP="00BE7A2A"/>
          <w:p w14:paraId="5A240856" w14:textId="77777777" w:rsidR="00230F57" w:rsidRDefault="00230F57" w:rsidP="00BE7A2A"/>
          <w:p w14:paraId="3360B498" w14:textId="77777777" w:rsidR="00230F57" w:rsidRDefault="00230F57" w:rsidP="00BE7A2A"/>
          <w:p w14:paraId="1FFCED88" w14:textId="77777777" w:rsidR="00230F57" w:rsidRDefault="00230F57" w:rsidP="00BE7A2A"/>
        </w:tc>
      </w:tr>
      <w:tr w:rsidR="00230F57" w14:paraId="70408108" w14:textId="77777777" w:rsidTr="00230F57">
        <w:trPr>
          <w:trHeight w:val="311"/>
        </w:trPr>
        <w:tc>
          <w:tcPr>
            <w:tcW w:w="3155" w:type="dxa"/>
          </w:tcPr>
          <w:p w14:paraId="0F0CB6FC" w14:textId="77777777" w:rsidR="00230F57" w:rsidRPr="00230F57" w:rsidRDefault="00230F57" w:rsidP="00BE7A2A">
            <w:pPr>
              <w:rPr>
                <w:sz w:val="30"/>
                <w:szCs w:val="30"/>
              </w:rPr>
            </w:pPr>
            <w:r w:rsidRPr="00230F57">
              <w:rPr>
                <w:sz w:val="30"/>
                <w:szCs w:val="30"/>
              </w:rPr>
              <w:t>Interest</w:t>
            </w:r>
          </w:p>
        </w:tc>
        <w:tc>
          <w:tcPr>
            <w:tcW w:w="511" w:type="dxa"/>
          </w:tcPr>
          <w:p w14:paraId="75D4AD39" w14:textId="77777777" w:rsidR="00230F57" w:rsidRPr="00230F57" w:rsidRDefault="00230F57" w:rsidP="00BE7A2A">
            <w:pPr>
              <w:rPr>
                <w:sz w:val="26"/>
                <w:szCs w:val="26"/>
              </w:rPr>
            </w:pPr>
          </w:p>
          <w:p w14:paraId="7B064F13" w14:textId="77777777" w:rsidR="00230F57" w:rsidRPr="00230F57" w:rsidRDefault="00230F57" w:rsidP="00BE7A2A">
            <w:pPr>
              <w:rPr>
                <w:sz w:val="26"/>
                <w:szCs w:val="26"/>
              </w:rPr>
            </w:pPr>
          </w:p>
          <w:p w14:paraId="3C149758" w14:textId="77777777" w:rsidR="00230F57" w:rsidRPr="00230F57" w:rsidRDefault="00230F57" w:rsidP="00BE7A2A">
            <w:pPr>
              <w:rPr>
                <w:sz w:val="26"/>
                <w:szCs w:val="26"/>
              </w:rPr>
            </w:pPr>
            <w:r w:rsidRPr="00230F57">
              <w:rPr>
                <w:sz w:val="26"/>
                <w:szCs w:val="26"/>
              </w:rPr>
              <w:t>5</w:t>
            </w:r>
          </w:p>
        </w:tc>
        <w:tc>
          <w:tcPr>
            <w:tcW w:w="5576" w:type="dxa"/>
          </w:tcPr>
          <w:p w14:paraId="7CFEE627" w14:textId="77777777" w:rsidR="00230F57" w:rsidRDefault="00230F57" w:rsidP="00BE7A2A">
            <w:r>
              <w:t>Is the poster likely to interest the audience of the class? Is the language appropriate for this audience? Does it contain new interesting information?</w:t>
            </w:r>
          </w:p>
          <w:p w14:paraId="59D0688B" w14:textId="77777777" w:rsidR="00230F57" w:rsidRDefault="00230F57" w:rsidP="00BE7A2A"/>
          <w:p w14:paraId="2B47786F" w14:textId="77777777" w:rsidR="00230F57" w:rsidRDefault="00230F57" w:rsidP="00BE7A2A"/>
          <w:p w14:paraId="6FE40F4A" w14:textId="77777777" w:rsidR="00230F57" w:rsidRDefault="00230F57" w:rsidP="00BE7A2A"/>
          <w:p w14:paraId="1B2B8957" w14:textId="77777777" w:rsidR="00230F57" w:rsidRDefault="00230F57" w:rsidP="00BE7A2A"/>
        </w:tc>
      </w:tr>
      <w:tr w:rsidR="00230F57" w14:paraId="1917E91A" w14:textId="77777777" w:rsidTr="00230F57">
        <w:trPr>
          <w:trHeight w:val="590"/>
        </w:trPr>
        <w:tc>
          <w:tcPr>
            <w:tcW w:w="3155" w:type="dxa"/>
          </w:tcPr>
          <w:p w14:paraId="75A2F31C" w14:textId="77777777" w:rsidR="00230F57" w:rsidRPr="00230F57" w:rsidRDefault="00230F57" w:rsidP="00BE7A2A">
            <w:pPr>
              <w:rPr>
                <w:sz w:val="30"/>
                <w:szCs w:val="30"/>
              </w:rPr>
            </w:pPr>
            <w:r w:rsidRPr="00230F57">
              <w:rPr>
                <w:sz w:val="30"/>
                <w:szCs w:val="30"/>
              </w:rPr>
              <w:t>Relevance</w:t>
            </w:r>
          </w:p>
        </w:tc>
        <w:tc>
          <w:tcPr>
            <w:tcW w:w="511" w:type="dxa"/>
          </w:tcPr>
          <w:p w14:paraId="075565E6" w14:textId="77777777" w:rsidR="00230F57" w:rsidRPr="00230F57" w:rsidRDefault="00230F57" w:rsidP="00BE7A2A">
            <w:pPr>
              <w:rPr>
                <w:sz w:val="26"/>
                <w:szCs w:val="26"/>
              </w:rPr>
            </w:pPr>
          </w:p>
          <w:p w14:paraId="7232CB3E" w14:textId="77777777" w:rsidR="00230F57" w:rsidRPr="00230F57" w:rsidRDefault="00230F57" w:rsidP="00BE7A2A">
            <w:pPr>
              <w:rPr>
                <w:sz w:val="26"/>
                <w:szCs w:val="26"/>
              </w:rPr>
            </w:pPr>
          </w:p>
          <w:p w14:paraId="21AC0D8D" w14:textId="77777777" w:rsidR="00230F57" w:rsidRPr="00230F57" w:rsidRDefault="00230F57" w:rsidP="00BE7A2A">
            <w:pPr>
              <w:rPr>
                <w:sz w:val="26"/>
                <w:szCs w:val="26"/>
              </w:rPr>
            </w:pPr>
            <w:r w:rsidRPr="00230F57">
              <w:rPr>
                <w:sz w:val="26"/>
                <w:szCs w:val="26"/>
              </w:rPr>
              <w:t>5</w:t>
            </w:r>
          </w:p>
        </w:tc>
        <w:tc>
          <w:tcPr>
            <w:tcW w:w="5576" w:type="dxa"/>
          </w:tcPr>
          <w:p w14:paraId="60908FCB" w14:textId="77777777" w:rsidR="00230F57" w:rsidRDefault="00230F57" w:rsidP="00BE7A2A">
            <w:r>
              <w:t>Is the material relevant to the topic? Is any significant part of the topic not covered?</w:t>
            </w:r>
          </w:p>
          <w:p w14:paraId="24E95A14" w14:textId="77777777" w:rsidR="00230F57" w:rsidRDefault="00230F57" w:rsidP="00BE7A2A"/>
          <w:p w14:paraId="27318A5B" w14:textId="77777777" w:rsidR="00230F57" w:rsidRDefault="00230F57" w:rsidP="00BE7A2A"/>
          <w:p w14:paraId="32959DC6" w14:textId="77777777" w:rsidR="00230F57" w:rsidRDefault="00230F57" w:rsidP="00BE7A2A"/>
          <w:p w14:paraId="30D2912B" w14:textId="77777777" w:rsidR="00230F57" w:rsidRDefault="00230F57" w:rsidP="00BE7A2A"/>
        </w:tc>
      </w:tr>
      <w:tr w:rsidR="00230F57" w14:paraId="6441EEF9" w14:textId="77777777" w:rsidTr="00230F57">
        <w:tc>
          <w:tcPr>
            <w:tcW w:w="3155" w:type="dxa"/>
          </w:tcPr>
          <w:p w14:paraId="4556530D" w14:textId="77777777" w:rsidR="00230F57" w:rsidRPr="00230F57" w:rsidRDefault="00230F57" w:rsidP="00BE7A2A">
            <w:pPr>
              <w:rPr>
                <w:sz w:val="30"/>
                <w:szCs w:val="30"/>
              </w:rPr>
            </w:pPr>
            <w:r w:rsidRPr="00230F57">
              <w:rPr>
                <w:sz w:val="30"/>
                <w:szCs w:val="30"/>
              </w:rPr>
              <w:t>Accuracy</w:t>
            </w:r>
          </w:p>
        </w:tc>
        <w:tc>
          <w:tcPr>
            <w:tcW w:w="511" w:type="dxa"/>
          </w:tcPr>
          <w:p w14:paraId="1BBCF3F0" w14:textId="77777777" w:rsidR="00230F57" w:rsidRPr="00230F57" w:rsidRDefault="00230F57" w:rsidP="00BE7A2A">
            <w:pPr>
              <w:rPr>
                <w:sz w:val="26"/>
                <w:szCs w:val="26"/>
              </w:rPr>
            </w:pPr>
          </w:p>
          <w:p w14:paraId="3AE70C57" w14:textId="77777777" w:rsidR="00230F57" w:rsidRPr="00230F57" w:rsidRDefault="00230F57" w:rsidP="00BE7A2A">
            <w:pPr>
              <w:rPr>
                <w:sz w:val="26"/>
                <w:szCs w:val="26"/>
              </w:rPr>
            </w:pPr>
          </w:p>
          <w:p w14:paraId="4CD12A64" w14:textId="77777777" w:rsidR="00230F57" w:rsidRPr="00230F57" w:rsidRDefault="00230F57" w:rsidP="00BE7A2A">
            <w:pPr>
              <w:rPr>
                <w:sz w:val="26"/>
                <w:szCs w:val="26"/>
              </w:rPr>
            </w:pPr>
            <w:r w:rsidRPr="00230F57">
              <w:rPr>
                <w:sz w:val="26"/>
                <w:szCs w:val="26"/>
              </w:rPr>
              <w:t>5</w:t>
            </w:r>
          </w:p>
        </w:tc>
        <w:tc>
          <w:tcPr>
            <w:tcW w:w="5576" w:type="dxa"/>
          </w:tcPr>
          <w:p w14:paraId="0F540E6E" w14:textId="77777777" w:rsidR="00230F57" w:rsidRDefault="00230F57" w:rsidP="00BE7A2A">
            <w:r>
              <w:t>Is the information true?</w:t>
            </w:r>
          </w:p>
          <w:p w14:paraId="26BA4C1B" w14:textId="77777777" w:rsidR="00230F57" w:rsidRDefault="00230F57" w:rsidP="00BE7A2A"/>
          <w:p w14:paraId="54067FD9" w14:textId="77777777" w:rsidR="00230F57" w:rsidRDefault="00230F57" w:rsidP="00BE7A2A"/>
          <w:p w14:paraId="18639215" w14:textId="77777777" w:rsidR="00230F57" w:rsidRDefault="00230F57" w:rsidP="00BE7A2A"/>
          <w:p w14:paraId="3EE7F8D6" w14:textId="77777777" w:rsidR="00230F57" w:rsidRDefault="00230F57" w:rsidP="00BE7A2A"/>
        </w:tc>
      </w:tr>
      <w:tr w:rsidR="00230F57" w14:paraId="4E39B6BB" w14:textId="77777777" w:rsidTr="00230F57">
        <w:tc>
          <w:tcPr>
            <w:tcW w:w="3155" w:type="dxa"/>
          </w:tcPr>
          <w:p w14:paraId="5079C05D" w14:textId="77777777" w:rsidR="00230F57" w:rsidRPr="00230F57" w:rsidRDefault="00230F57" w:rsidP="00BE7A2A">
            <w:pPr>
              <w:rPr>
                <w:sz w:val="30"/>
                <w:szCs w:val="30"/>
              </w:rPr>
            </w:pPr>
            <w:r w:rsidRPr="00230F57">
              <w:rPr>
                <w:sz w:val="30"/>
                <w:szCs w:val="30"/>
              </w:rPr>
              <w:t>Level of detail</w:t>
            </w:r>
          </w:p>
        </w:tc>
        <w:tc>
          <w:tcPr>
            <w:tcW w:w="511" w:type="dxa"/>
          </w:tcPr>
          <w:p w14:paraId="69D59DED" w14:textId="77777777" w:rsidR="00230F57" w:rsidRPr="00230F57" w:rsidRDefault="00230F57" w:rsidP="00BE7A2A">
            <w:pPr>
              <w:rPr>
                <w:sz w:val="26"/>
                <w:szCs w:val="26"/>
              </w:rPr>
            </w:pPr>
          </w:p>
          <w:p w14:paraId="43188DC0" w14:textId="77777777" w:rsidR="00230F57" w:rsidRPr="00230F57" w:rsidRDefault="00230F57" w:rsidP="00BE7A2A">
            <w:pPr>
              <w:rPr>
                <w:sz w:val="26"/>
                <w:szCs w:val="26"/>
              </w:rPr>
            </w:pPr>
          </w:p>
          <w:p w14:paraId="2002D3DF" w14:textId="77777777" w:rsidR="00230F57" w:rsidRPr="00230F57" w:rsidRDefault="00230F57" w:rsidP="00BE7A2A">
            <w:pPr>
              <w:rPr>
                <w:sz w:val="26"/>
                <w:szCs w:val="26"/>
              </w:rPr>
            </w:pPr>
            <w:r w:rsidRPr="00230F57">
              <w:rPr>
                <w:sz w:val="26"/>
                <w:szCs w:val="26"/>
              </w:rPr>
              <w:t>5</w:t>
            </w:r>
          </w:p>
        </w:tc>
        <w:tc>
          <w:tcPr>
            <w:tcW w:w="5576" w:type="dxa"/>
          </w:tcPr>
          <w:p w14:paraId="2786D2AD" w14:textId="77777777" w:rsidR="00230F57" w:rsidRDefault="00230F57" w:rsidP="00230F57">
            <w:r>
              <w:t>Is there too much information? Is there too little?</w:t>
            </w:r>
          </w:p>
          <w:p w14:paraId="7A4D0751" w14:textId="77777777" w:rsidR="00230F57" w:rsidRDefault="00230F57" w:rsidP="00230F57"/>
          <w:p w14:paraId="781EB1C6" w14:textId="77777777" w:rsidR="00230F57" w:rsidRDefault="00230F57" w:rsidP="00230F57"/>
          <w:p w14:paraId="4C96E2CE" w14:textId="77777777" w:rsidR="00230F57" w:rsidRDefault="00230F57" w:rsidP="00230F57"/>
          <w:p w14:paraId="5387C5A3" w14:textId="77777777" w:rsidR="00230F57" w:rsidRDefault="00230F57" w:rsidP="00230F57"/>
          <w:p w14:paraId="1AB5DF06" w14:textId="77777777" w:rsidR="00230F57" w:rsidRDefault="00230F57" w:rsidP="00230F57"/>
        </w:tc>
      </w:tr>
      <w:tr w:rsidR="00230F57" w14:paraId="24F04FFB" w14:textId="77777777" w:rsidTr="009C5758">
        <w:trPr>
          <w:trHeight w:val="352"/>
        </w:trPr>
        <w:tc>
          <w:tcPr>
            <w:tcW w:w="3155" w:type="dxa"/>
          </w:tcPr>
          <w:p w14:paraId="1723FDB3" w14:textId="77777777" w:rsidR="00230F57" w:rsidRDefault="00230F57" w:rsidP="00BE7A2A">
            <w:r>
              <w:t>Total</w:t>
            </w:r>
          </w:p>
        </w:tc>
        <w:tc>
          <w:tcPr>
            <w:tcW w:w="6087" w:type="dxa"/>
            <w:gridSpan w:val="2"/>
          </w:tcPr>
          <w:p w14:paraId="5AC886BB" w14:textId="77777777" w:rsidR="00230F57" w:rsidRDefault="00230F57" w:rsidP="00BE7A2A"/>
          <w:p w14:paraId="59E59171" w14:textId="77777777" w:rsidR="00230F57" w:rsidRDefault="00230F57" w:rsidP="00BE7A2A"/>
          <w:p w14:paraId="57099043" w14:textId="77777777" w:rsidR="00230F57" w:rsidRDefault="00230F57" w:rsidP="00BE7A2A"/>
        </w:tc>
      </w:tr>
      <w:tr w:rsidR="00230F57" w14:paraId="4807D63D" w14:textId="77777777" w:rsidTr="00230F57">
        <w:trPr>
          <w:trHeight w:val="241"/>
        </w:trPr>
        <w:tc>
          <w:tcPr>
            <w:tcW w:w="3155" w:type="dxa"/>
          </w:tcPr>
          <w:p w14:paraId="32390A67" w14:textId="77777777" w:rsidR="00230F57" w:rsidRDefault="00230F57" w:rsidP="00BE7A2A">
            <w:r>
              <w:t>Optional comment</w:t>
            </w:r>
          </w:p>
        </w:tc>
        <w:tc>
          <w:tcPr>
            <w:tcW w:w="6087" w:type="dxa"/>
            <w:gridSpan w:val="2"/>
          </w:tcPr>
          <w:p w14:paraId="5150F06D" w14:textId="77777777" w:rsidR="00230F57" w:rsidRDefault="00230F57" w:rsidP="00BE7A2A"/>
          <w:p w14:paraId="29246BBA" w14:textId="77777777" w:rsidR="00230F57" w:rsidRDefault="00230F57" w:rsidP="00BE7A2A"/>
          <w:p w14:paraId="75458826" w14:textId="77777777" w:rsidR="00230F57" w:rsidRDefault="00230F57" w:rsidP="00BE7A2A"/>
          <w:p w14:paraId="078501E2" w14:textId="77777777" w:rsidR="00230F57" w:rsidRDefault="00230F57" w:rsidP="00BE7A2A"/>
          <w:p w14:paraId="14A5FA1F" w14:textId="77777777" w:rsidR="00230F57" w:rsidRDefault="00230F57" w:rsidP="00BE7A2A"/>
          <w:p w14:paraId="3E792186" w14:textId="77777777" w:rsidR="00230F57" w:rsidRDefault="00230F57" w:rsidP="00BE7A2A"/>
        </w:tc>
      </w:tr>
    </w:tbl>
    <w:p w14:paraId="6FB2C3B7" w14:textId="77777777" w:rsidR="00230F57" w:rsidRDefault="00230F57" w:rsidP="00BE7A2A"/>
    <w:sectPr w:rsidR="00230F5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4D96D" w14:textId="77777777" w:rsidR="00A76B42" w:rsidRDefault="00A76B42" w:rsidP="006469E4">
      <w:pPr>
        <w:spacing w:after="0" w:line="240" w:lineRule="auto"/>
      </w:pPr>
      <w:r>
        <w:separator/>
      </w:r>
    </w:p>
  </w:endnote>
  <w:endnote w:type="continuationSeparator" w:id="0">
    <w:p w14:paraId="4D8F4A5E" w14:textId="77777777" w:rsidR="00A76B42" w:rsidRDefault="00A76B42" w:rsidP="00646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6018DC" w14:textId="77777777" w:rsidR="00A76B42" w:rsidRDefault="00A76B42" w:rsidP="006469E4">
      <w:pPr>
        <w:spacing w:after="0" w:line="240" w:lineRule="auto"/>
      </w:pPr>
      <w:r>
        <w:separator/>
      </w:r>
    </w:p>
  </w:footnote>
  <w:footnote w:type="continuationSeparator" w:id="0">
    <w:p w14:paraId="659E6AED" w14:textId="77777777" w:rsidR="00A76B42" w:rsidRDefault="00A76B42" w:rsidP="00646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960BC" w14:textId="63B73298" w:rsidR="006469E4" w:rsidRPr="006469E4" w:rsidRDefault="006469E4">
    <w:pPr>
      <w:pStyle w:val="Header"/>
      <w:rPr>
        <w:b/>
      </w:rPr>
    </w:pPr>
    <w:r>
      <w:rPr>
        <w:b/>
      </w:rPr>
      <w:t xml:space="preserve">Threatened organism marking key </w:t>
    </w:r>
    <w:r>
      <w:rPr>
        <w:b/>
      </w:rPr>
      <w:tab/>
    </w:r>
    <w:r>
      <w:rPr>
        <w:b/>
      </w:rPr>
      <w:tab/>
      <w:t>Name</w:t>
    </w:r>
    <w:proofErr w:type="gramStart"/>
    <w:r>
      <w:rPr>
        <w:b/>
      </w:rPr>
      <w:t>:_</w:t>
    </w:r>
    <w:proofErr w:type="gramEnd"/>
    <w:r>
      <w:rPr>
        <w:b/>
      </w:rPr>
      <w:t>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21E14"/>
    <w:multiLevelType w:val="hybridMultilevel"/>
    <w:tmpl w:val="6F86EF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2A"/>
    <w:rsid w:val="000120D4"/>
    <w:rsid w:val="00230F57"/>
    <w:rsid w:val="00263F1B"/>
    <w:rsid w:val="003370BA"/>
    <w:rsid w:val="003624A3"/>
    <w:rsid w:val="00423209"/>
    <w:rsid w:val="00462D1C"/>
    <w:rsid w:val="0050734E"/>
    <w:rsid w:val="005C4635"/>
    <w:rsid w:val="006469E4"/>
    <w:rsid w:val="006E553A"/>
    <w:rsid w:val="00A76B42"/>
    <w:rsid w:val="00AC0859"/>
    <w:rsid w:val="00BE7A2A"/>
    <w:rsid w:val="00C92EE0"/>
    <w:rsid w:val="00D124E6"/>
    <w:rsid w:val="00F54CAA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4B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9E4"/>
  </w:style>
  <w:style w:type="paragraph" w:styleId="Footer">
    <w:name w:val="footer"/>
    <w:basedOn w:val="Normal"/>
    <w:link w:val="FooterChar"/>
    <w:uiPriority w:val="99"/>
    <w:unhideWhenUsed/>
    <w:rsid w:val="0064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9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9E4"/>
  </w:style>
  <w:style w:type="paragraph" w:styleId="Footer">
    <w:name w:val="footer"/>
    <w:basedOn w:val="Normal"/>
    <w:link w:val="FooterChar"/>
    <w:uiPriority w:val="99"/>
    <w:unhideWhenUsed/>
    <w:rsid w:val="0064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8BCE6BE8</Template>
  <TotalTime>34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 Malcolm</dc:creator>
  <cp:lastModifiedBy>BRYANT Kimberley</cp:lastModifiedBy>
  <cp:revision>5</cp:revision>
  <cp:lastPrinted>2017-05-12T04:06:00Z</cp:lastPrinted>
  <dcterms:created xsi:type="dcterms:W3CDTF">2017-04-01T03:15:00Z</dcterms:created>
  <dcterms:modified xsi:type="dcterms:W3CDTF">2017-05-12T04:08:00Z</dcterms:modified>
</cp:coreProperties>
</file>