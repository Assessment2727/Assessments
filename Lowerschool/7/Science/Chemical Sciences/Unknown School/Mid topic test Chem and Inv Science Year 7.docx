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5F4F93EF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A69">
        <w:rPr>
          <w:rFonts w:ascii="Times New Roman" w:hAnsi="Times New Roman" w:cs="Times New Roman"/>
          <w:sz w:val="44"/>
          <w:szCs w:val="44"/>
        </w:rPr>
        <w:t>Chemical and Investigating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77777777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Mid Topic Test</w:t>
      </w:r>
    </w:p>
    <w:p w14:paraId="45B09583" w14:textId="355BDC24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A217CC">
        <w:rPr>
          <w:rFonts w:ascii="Times New Roman" w:hAnsi="Times New Roman" w:cs="Times New Roman"/>
          <w:sz w:val="28"/>
          <w:szCs w:val="28"/>
        </w:rPr>
        <w:t>69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13CC72F3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are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9718B3">
        <w:rPr>
          <w:rFonts w:ascii="Times New Roman" w:hAnsi="Times New Roman"/>
          <w:sz w:val="24"/>
        </w:rPr>
        <w:t xml:space="preserve"> correct</w:t>
      </w:r>
      <w:r w:rsidR="007E0DE6">
        <w:rPr>
          <w:rFonts w:ascii="Times New Roman" w:hAnsi="Times New Roman"/>
          <w:sz w:val="24"/>
        </w:rPr>
        <w:t>?</w:t>
      </w:r>
    </w:p>
    <w:p w14:paraId="74CD0627" w14:textId="118D737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9718B3">
        <w:rPr>
          <w:rFonts w:ascii="Times New Roman" w:hAnsi="Times New Roman"/>
          <w:sz w:val="24"/>
        </w:rPr>
        <w:t xml:space="preserve">Chemistry – Science of materials, Geology – Science of rocks, Psychology- Science of forces. </w:t>
      </w:r>
    </w:p>
    <w:p w14:paraId="787206AB" w14:textId="1249CB6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9718B3">
        <w:rPr>
          <w:rFonts w:ascii="Times New Roman" w:hAnsi="Times New Roman"/>
          <w:sz w:val="24"/>
        </w:rPr>
        <w:tab/>
        <w:t>Ecology – Science of the environment, Astronomy – Science of the universe, Chemistry – Science of materials.</w:t>
      </w:r>
    </w:p>
    <w:p w14:paraId="1A42F04B" w14:textId="1A5BA954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  <w:t>Biology – Science of living things, Ecology – Science of plants and animals, Geology – Science of rocks.</w:t>
      </w:r>
    </w:p>
    <w:p w14:paraId="6B0D37F8" w14:textId="41BD983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9718B3">
        <w:rPr>
          <w:rFonts w:ascii="Times New Roman" w:hAnsi="Times New Roman"/>
          <w:sz w:val="24"/>
        </w:rPr>
        <w:tab/>
        <w:t xml:space="preserve">Physics – Science </w:t>
      </w:r>
      <w:r w:rsidR="000F3101">
        <w:rPr>
          <w:rFonts w:ascii="Times New Roman" w:hAnsi="Times New Roman"/>
          <w:sz w:val="24"/>
        </w:rPr>
        <w:t>of forces, Astronomy – Science of asteroids, Ecology – Science of the environment.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1C04E12C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4B0738">
        <w:rPr>
          <w:rFonts w:ascii="Times New Roman" w:hAnsi="Times New Roman"/>
          <w:sz w:val="24"/>
        </w:rPr>
        <w:t>Which of the following lists contains only measuring equipment?</w:t>
      </w:r>
    </w:p>
    <w:p w14:paraId="3AB791F8" w14:textId="4205BF2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4B0738">
        <w:rPr>
          <w:rFonts w:ascii="Times New Roman" w:hAnsi="Times New Roman"/>
          <w:sz w:val="24"/>
        </w:rPr>
        <w:tab/>
        <w:t>a beaker, a graduated cylinder, a conical flask and an electronic scale.</w:t>
      </w:r>
    </w:p>
    <w:p w14:paraId="2F67A612" w14:textId="4CB0D7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  <w:t>a measuring cylinder, a test-tube, a conical flask and a spatula.</w:t>
      </w:r>
    </w:p>
    <w:p w14:paraId="365AC540" w14:textId="467D37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B0738">
        <w:rPr>
          <w:rFonts w:ascii="Times New Roman" w:hAnsi="Times New Roman"/>
          <w:sz w:val="24"/>
        </w:rPr>
        <w:tab/>
        <w:t>a beaker, a graduated cylinder, a test-tube and a filter funnel.</w:t>
      </w:r>
    </w:p>
    <w:p w14:paraId="534DF161" w14:textId="037D88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B0738">
        <w:rPr>
          <w:rFonts w:ascii="Times New Roman" w:hAnsi="Times New Roman"/>
          <w:sz w:val="24"/>
        </w:rPr>
        <w:tab/>
        <w:t>a measuring cylinder, a evaporating basin, a beaker and a conical flask.</w:t>
      </w:r>
    </w:p>
    <w:p w14:paraId="7031FADD" w14:textId="22003A78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220832">
        <w:rPr>
          <w:rFonts w:ascii="Times New Roman" w:hAnsi="Times New Roman"/>
          <w:sz w:val="24"/>
        </w:rPr>
        <w:t xml:space="preserve">Which of the following is </w:t>
      </w:r>
      <w:r w:rsidR="00220832" w:rsidRPr="001658C4">
        <w:rPr>
          <w:rFonts w:ascii="Times New Roman" w:hAnsi="Times New Roman"/>
          <w:b/>
          <w:sz w:val="24"/>
        </w:rPr>
        <w:t>not</w:t>
      </w:r>
      <w:r w:rsidR="00220832">
        <w:rPr>
          <w:rFonts w:ascii="Times New Roman" w:hAnsi="Times New Roman"/>
          <w:sz w:val="24"/>
        </w:rPr>
        <w:t xml:space="preserve"> a </w:t>
      </w:r>
      <w:r w:rsidR="001E0056">
        <w:rPr>
          <w:rFonts w:ascii="Times New Roman" w:hAnsi="Times New Roman"/>
          <w:sz w:val="24"/>
        </w:rPr>
        <w:t xml:space="preserve">safety </w:t>
      </w:r>
      <w:r w:rsidR="00220832">
        <w:rPr>
          <w:rFonts w:ascii="Times New Roman" w:hAnsi="Times New Roman"/>
          <w:sz w:val="24"/>
        </w:rPr>
        <w:t>rule in a Science laboratory</w:t>
      </w:r>
      <w:r w:rsidR="001E0056">
        <w:rPr>
          <w:rFonts w:ascii="Times New Roman" w:hAnsi="Times New Roman"/>
          <w:sz w:val="24"/>
        </w:rPr>
        <w:t>?</w:t>
      </w:r>
    </w:p>
    <w:p w14:paraId="4871EE50" w14:textId="092E59F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E0056">
        <w:rPr>
          <w:rFonts w:ascii="Times New Roman" w:hAnsi="Times New Roman"/>
          <w:sz w:val="24"/>
        </w:rPr>
        <w:tab/>
        <w:t xml:space="preserve">do not run or push. </w:t>
      </w:r>
    </w:p>
    <w:p w14:paraId="55D060FB" w14:textId="34ED7E9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1E0056">
        <w:rPr>
          <w:rFonts w:ascii="Times New Roman" w:hAnsi="Times New Roman"/>
          <w:sz w:val="24"/>
        </w:rPr>
        <w:tab/>
        <w:t>always wear safety glasses when using chemicals.</w:t>
      </w:r>
    </w:p>
    <w:p w14:paraId="362568EE" w14:textId="72AE1D0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E0056">
        <w:rPr>
          <w:rFonts w:ascii="Times New Roman" w:hAnsi="Times New Roman"/>
          <w:sz w:val="24"/>
        </w:rPr>
        <w:tab/>
        <w:t>do not eat, taste, drink or sniff anything unless told to by a teacher.</w:t>
      </w:r>
    </w:p>
    <w:p w14:paraId="543753F1" w14:textId="1C9C9AC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E0056">
        <w:rPr>
          <w:rFonts w:ascii="Times New Roman" w:hAnsi="Times New Roman"/>
          <w:sz w:val="24"/>
        </w:rPr>
        <w:tab/>
        <w:t>if you break something immediately get rid of it.</w:t>
      </w:r>
    </w:p>
    <w:p w14:paraId="699C2A73" w14:textId="16C2293C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 xml:space="preserve">Which of the following is </w:t>
      </w:r>
      <w:r w:rsidR="002B3E7A" w:rsidRPr="001658C4">
        <w:rPr>
          <w:rFonts w:ascii="Times New Roman" w:hAnsi="Times New Roman"/>
          <w:b/>
          <w:sz w:val="24"/>
        </w:rPr>
        <w:t>not</w:t>
      </w:r>
      <w:r w:rsidR="002B3E7A">
        <w:rPr>
          <w:rFonts w:ascii="Times New Roman" w:hAnsi="Times New Roman"/>
          <w:sz w:val="24"/>
        </w:rPr>
        <w:t xml:space="preserve"> a mixture?</w:t>
      </w:r>
    </w:p>
    <w:p w14:paraId="27157F2E" w14:textId="1666C2C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B3E7A">
        <w:rPr>
          <w:rFonts w:ascii="Times New Roman" w:hAnsi="Times New Roman"/>
          <w:sz w:val="24"/>
        </w:rPr>
        <w:tab/>
        <w:t>air.</w:t>
      </w:r>
    </w:p>
    <w:p w14:paraId="7EBCD5C8" w14:textId="108AA5A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>seawater.</w:t>
      </w:r>
    </w:p>
    <w:p w14:paraId="2D626433" w14:textId="505BBF8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>paint.</w:t>
      </w:r>
    </w:p>
    <w:p w14:paraId="32AACCD3" w14:textId="78350A4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B3E7A">
        <w:rPr>
          <w:rFonts w:ascii="Times New Roman" w:hAnsi="Times New Roman"/>
          <w:sz w:val="24"/>
        </w:rPr>
        <w:tab/>
        <w:t>all of them are mixtures.</w:t>
      </w:r>
    </w:p>
    <w:p w14:paraId="5D807B64" w14:textId="41DCF0DF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658C4">
        <w:rPr>
          <w:rFonts w:ascii="Times New Roman" w:hAnsi="Times New Roman"/>
          <w:sz w:val="24"/>
        </w:rPr>
        <w:t>A solvent is:</w:t>
      </w:r>
    </w:p>
    <w:p w14:paraId="250A82C5" w14:textId="42BD801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03C7C">
        <w:rPr>
          <w:rFonts w:ascii="Times New Roman" w:hAnsi="Times New Roman"/>
          <w:sz w:val="24"/>
        </w:rPr>
        <w:tab/>
        <w:t>a substance that does not dissolve.</w:t>
      </w:r>
    </w:p>
    <w:p w14:paraId="1F47986F" w14:textId="06152CF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103C7C">
        <w:rPr>
          <w:rFonts w:ascii="Times New Roman" w:hAnsi="Times New Roman"/>
          <w:sz w:val="24"/>
        </w:rPr>
        <w:t>the substance that dissolves.</w:t>
      </w:r>
    </w:p>
    <w:p w14:paraId="18AF9E23" w14:textId="2F05E88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103C7C">
        <w:rPr>
          <w:rFonts w:ascii="Times New Roman" w:hAnsi="Times New Roman"/>
          <w:sz w:val="24"/>
        </w:rPr>
        <w:t>the substance that dissolves the other one.</w:t>
      </w:r>
    </w:p>
    <w:p w14:paraId="245266F4" w14:textId="70AA6BD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03C7C">
        <w:rPr>
          <w:rFonts w:ascii="Times New Roman" w:hAnsi="Times New Roman"/>
          <w:sz w:val="24"/>
        </w:rPr>
        <w:tab/>
        <w:t>when a substance dissolves in another, forming a clear mixture.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14C52179" w:rsidR="0099776F" w:rsidRPr="004829E3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 xml:space="preserve">Which of the following are </w:t>
      </w:r>
      <w:r w:rsidR="002E787E" w:rsidRPr="002E787E">
        <w:rPr>
          <w:rFonts w:ascii="Times New Roman" w:hAnsi="Times New Roman"/>
          <w:b/>
          <w:sz w:val="24"/>
        </w:rPr>
        <w:t>all</w:t>
      </w:r>
      <w:r w:rsidR="00105C0A">
        <w:rPr>
          <w:rFonts w:ascii="Times New Roman" w:hAnsi="Times New Roman"/>
          <w:sz w:val="24"/>
        </w:rPr>
        <w:t xml:space="preserve"> ways to separate an insoluble substance from a liquid?</w:t>
      </w:r>
    </w:p>
    <w:p w14:paraId="33F25376" w14:textId="064B5E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  <w:t>decantation, filtration</w:t>
      </w:r>
      <w:r w:rsidR="00105C0A">
        <w:rPr>
          <w:rFonts w:ascii="Times New Roman" w:hAnsi="Times New Roman"/>
          <w:sz w:val="24"/>
        </w:rPr>
        <w:t>, sieving and gravity separation.</w:t>
      </w:r>
    </w:p>
    <w:p w14:paraId="72789A46" w14:textId="42305AEA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  <w:t>distillation , decantation, filtration</w:t>
      </w:r>
      <w:r w:rsidR="00105C0A">
        <w:rPr>
          <w:rFonts w:ascii="Times New Roman" w:hAnsi="Times New Roman"/>
          <w:sz w:val="24"/>
        </w:rPr>
        <w:t xml:space="preserve"> and gravity separation.</w:t>
      </w:r>
    </w:p>
    <w:p w14:paraId="17C3696A" w14:textId="4C32779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  <w:t>gravity separation, evapora</w:t>
      </w:r>
      <w:r w:rsidR="003F51EC">
        <w:rPr>
          <w:rFonts w:ascii="Times New Roman" w:hAnsi="Times New Roman"/>
          <w:sz w:val="24"/>
        </w:rPr>
        <w:t>tion, filtration</w:t>
      </w:r>
      <w:r w:rsidR="00105C0A">
        <w:rPr>
          <w:rFonts w:ascii="Times New Roman" w:hAnsi="Times New Roman"/>
          <w:sz w:val="24"/>
        </w:rPr>
        <w:t xml:space="preserve"> and chromatography.</w:t>
      </w:r>
    </w:p>
    <w:p w14:paraId="3EAFD642" w14:textId="541C9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  <w:t>evaporation, distillation</w:t>
      </w:r>
      <w:r w:rsidR="00105C0A">
        <w:rPr>
          <w:rFonts w:ascii="Times New Roman" w:hAnsi="Times New Roman"/>
          <w:sz w:val="24"/>
        </w:rPr>
        <w:t>,</w:t>
      </w:r>
      <w:r w:rsidR="003F51EC">
        <w:rPr>
          <w:rFonts w:ascii="Times New Roman" w:hAnsi="Times New Roman"/>
          <w:sz w:val="24"/>
        </w:rPr>
        <w:t xml:space="preserve"> filtration and decantation.</w:t>
      </w:r>
    </w:p>
    <w:p w14:paraId="7ABB7824" w14:textId="2D2EE86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Which one of the following is soluble in water?</w:t>
      </w:r>
    </w:p>
    <w:p w14:paraId="04FCF8F0" w14:textId="6B86B30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sand.</w:t>
      </w:r>
    </w:p>
    <w:p w14:paraId="77E6CC67" w14:textId="43E0250B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salt.</w:t>
      </w:r>
    </w:p>
    <w:p w14:paraId="6C3C749D" w14:textId="7B95FB8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oil.</w:t>
      </w:r>
    </w:p>
    <w:p w14:paraId="6652AC22" w14:textId="492AB81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iron filings.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0F2C7E4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A50B91">
        <w:rPr>
          <w:rFonts w:ascii="Times New Roman" w:hAnsi="Times New Roman"/>
          <w:sz w:val="24"/>
        </w:rPr>
        <w:t>Which of the following is an inference?</w:t>
      </w:r>
    </w:p>
    <w:p w14:paraId="00B3681F" w14:textId="5EBA527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50B91">
        <w:rPr>
          <w:rFonts w:ascii="Times New Roman" w:hAnsi="Times New Roman"/>
          <w:sz w:val="24"/>
        </w:rPr>
        <w:tab/>
        <w:t>everyone is packing up.</w:t>
      </w:r>
    </w:p>
    <w:p w14:paraId="7DAE0F20" w14:textId="3DEA40D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50B91">
        <w:rPr>
          <w:rFonts w:ascii="Times New Roman" w:hAnsi="Times New Roman"/>
          <w:sz w:val="24"/>
        </w:rPr>
        <w:tab/>
        <w:t>it must be nearly home time.</w:t>
      </w:r>
    </w:p>
    <w:p w14:paraId="198742BA" w14:textId="5653F4E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50B91">
        <w:rPr>
          <w:rFonts w:ascii="Times New Roman" w:hAnsi="Times New Roman"/>
          <w:sz w:val="24"/>
        </w:rPr>
        <w:tab/>
        <w:t>the bell will go soon.</w:t>
      </w:r>
    </w:p>
    <w:p w14:paraId="7517A193" w14:textId="2F9DD22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A50B91">
        <w:rPr>
          <w:rFonts w:ascii="Times New Roman" w:hAnsi="Times New Roman"/>
          <w:sz w:val="24"/>
        </w:rPr>
        <w:tab/>
        <w:t>the time is 3.01pm.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5B9F004C" w:rsidR="0099776F" w:rsidRPr="004829E3" w:rsidRDefault="007703E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Which of the abbreviations for the units are all correct?</w:t>
      </w:r>
    </w:p>
    <w:p w14:paraId="5E663464" w14:textId="466A13A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7703EF">
        <w:rPr>
          <w:rFonts w:ascii="Times New Roman" w:hAnsi="Times New Roman"/>
          <w:sz w:val="24"/>
        </w:rPr>
        <w:t>gram – g, litre – L, kilogram – kg, millimetre – mm, minutes – min.</w:t>
      </w:r>
    </w:p>
    <w:p w14:paraId="11F4CC9A" w14:textId="7244E9A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7703EF">
        <w:rPr>
          <w:rFonts w:ascii="Times New Roman" w:hAnsi="Times New Roman"/>
          <w:sz w:val="24"/>
        </w:rPr>
        <w:t>gram – gm, litre – L, kilogram – kg, millimetre – mm, minutes – min.</w:t>
      </w:r>
    </w:p>
    <w:p w14:paraId="7759F57A" w14:textId="4F4A5E6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7703EF">
        <w:rPr>
          <w:rFonts w:ascii="Times New Roman" w:hAnsi="Times New Roman"/>
          <w:sz w:val="24"/>
        </w:rPr>
        <w:t>gram – g, litre – l, kilogram – kg, millimetre – ml, minutes – min.</w:t>
      </w:r>
    </w:p>
    <w:p w14:paraId="512B38BD" w14:textId="36AB9A6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703EF">
        <w:rPr>
          <w:rFonts w:ascii="Times New Roman" w:hAnsi="Times New Roman"/>
          <w:sz w:val="24"/>
        </w:rPr>
        <w:tab/>
        <w:t>gram – g, litre – L, kilogram – kgm, millimetre – mm, minutes – mins.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03FAF86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BB72A2">
        <w:rPr>
          <w:rFonts w:ascii="Times New Roman" w:hAnsi="Times New Roman"/>
          <w:sz w:val="24"/>
        </w:rPr>
        <w:t>Wh</w:t>
      </w:r>
      <w:r w:rsidR="00A752F9">
        <w:rPr>
          <w:rFonts w:ascii="Times New Roman" w:hAnsi="Times New Roman"/>
          <w:sz w:val="24"/>
        </w:rPr>
        <w:t>ich graph would you use for a set of continuous data, such as time and temperature?</w:t>
      </w:r>
    </w:p>
    <w:p w14:paraId="2A6897B1" w14:textId="795FD1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752F9">
        <w:rPr>
          <w:rFonts w:ascii="Times New Roman" w:hAnsi="Times New Roman"/>
          <w:sz w:val="24"/>
        </w:rPr>
        <w:tab/>
        <w:t>column or bar.</w:t>
      </w:r>
    </w:p>
    <w:p w14:paraId="099033A5" w14:textId="579516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752F9">
        <w:rPr>
          <w:rFonts w:ascii="Times New Roman" w:hAnsi="Times New Roman"/>
          <w:sz w:val="24"/>
        </w:rPr>
        <w:tab/>
        <w:t>pie</w:t>
      </w:r>
      <w:r w:rsidR="00155121">
        <w:rPr>
          <w:rFonts w:ascii="Times New Roman" w:hAnsi="Times New Roman"/>
          <w:sz w:val="24"/>
        </w:rPr>
        <w:t>.</w:t>
      </w:r>
    </w:p>
    <w:p w14:paraId="7C19F92C" w14:textId="3484A5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752F9">
        <w:rPr>
          <w:rFonts w:ascii="Times New Roman" w:hAnsi="Times New Roman"/>
          <w:sz w:val="24"/>
        </w:rPr>
        <w:tab/>
        <w:t>line</w:t>
      </w:r>
      <w:r w:rsidR="007F2CB2">
        <w:rPr>
          <w:rFonts w:ascii="Times New Roman" w:hAnsi="Times New Roman"/>
          <w:sz w:val="24"/>
        </w:rPr>
        <w:t>.</w:t>
      </w:r>
    </w:p>
    <w:p w14:paraId="0B790656" w14:textId="25F975B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A752F9">
        <w:rPr>
          <w:rFonts w:ascii="Times New Roman" w:hAnsi="Times New Roman"/>
          <w:sz w:val="24"/>
        </w:rPr>
        <w:t>none of the above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A19DC57" w14:textId="5F43B9EA" w:rsidR="006F6587" w:rsidRPr="006F6587" w:rsidRDefault="008D6A8D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Bunsen burner, inference, observation, prediction, meniscus, independent variable, dependent variable, aim, method, results, soluble, insoluble, solution, dissolve, saturated, concentrated, dilute, filter, measuring cylinder, beaker, solvent, solute, decantation, filtration</w:t>
      </w:r>
    </w:p>
    <w:p w14:paraId="1D26BDC4" w14:textId="27356F0A" w:rsidR="00CA50F1" w:rsidRDefault="008D6A8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Can be dissolved</w:t>
      </w:r>
      <w:r w:rsidR="002A2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</w:t>
      </w:r>
      <w:r w:rsidR="002A2F5A">
        <w:rPr>
          <w:rFonts w:ascii="Times New Roman" w:hAnsi="Times New Roman"/>
          <w:sz w:val="24"/>
        </w:rPr>
        <w:t xml:space="preserve">_________________________________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07A91DD2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8D6A8D">
        <w:rPr>
          <w:rFonts w:ascii="Times New Roman" w:hAnsi="Times New Roman"/>
          <w:sz w:val="24"/>
        </w:rPr>
        <w:t>The thing you measure in an experiment</w:t>
      </w:r>
      <w:r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</w:t>
      </w:r>
      <w:r w:rsidR="00A54A49">
        <w:rPr>
          <w:rFonts w:ascii="Times New Roman" w:hAnsi="Times New Roman"/>
          <w:sz w:val="24"/>
        </w:rPr>
        <w:t>______________________________</w:t>
      </w:r>
      <w:r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4416371D" w:rsidR="002A2F5A" w:rsidRDefault="008D6A8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What you are trying to do in an experiment</w:t>
      </w:r>
      <w:r w:rsidR="00A54A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 xml:space="preserve">____________________________________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04E8BEC1" w:rsidR="002A2F5A" w:rsidRDefault="00523AB3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The separation</w:t>
      </w:r>
      <w:r w:rsidR="008D6A8D">
        <w:rPr>
          <w:rFonts w:ascii="Times New Roman" w:hAnsi="Times New Roman"/>
          <w:sz w:val="24"/>
        </w:rPr>
        <w:t xml:space="preserve"> of an insoluble </w:t>
      </w:r>
      <w:r>
        <w:rPr>
          <w:rFonts w:ascii="Times New Roman" w:hAnsi="Times New Roman"/>
          <w:sz w:val="24"/>
        </w:rPr>
        <w:t>substance by pouring it off</w:t>
      </w:r>
      <w:r w:rsidR="00A54A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1742B206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523AB3">
        <w:rPr>
          <w:rFonts w:ascii="Times New Roman" w:hAnsi="Times New Roman"/>
          <w:sz w:val="24"/>
        </w:rPr>
        <w:t>A glass tube used to measure liquids accurately</w:t>
      </w:r>
      <w:r>
        <w:rPr>
          <w:rFonts w:ascii="Times New Roman" w:hAnsi="Times New Roman"/>
          <w:sz w:val="24"/>
        </w:rPr>
        <w:t xml:space="preserve"> _</w:t>
      </w:r>
      <w:r w:rsidR="00523AB3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_______</w:t>
      </w:r>
      <w:r w:rsidR="00B3643B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6476071C" w:rsidR="008354F9" w:rsidRDefault="0081443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The curved surface of liquids</w:t>
      </w:r>
      <w:r w:rsidR="008354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</w:t>
      </w:r>
      <w:r w:rsidR="008354F9">
        <w:rPr>
          <w:rFonts w:ascii="Times New Roman" w:hAnsi="Times New Roman"/>
          <w:sz w:val="24"/>
        </w:rPr>
        <w:t>____</w:t>
      </w:r>
      <w:r w:rsidR="007E635E"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 xml:space="preserve">__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22222AC0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41319A">
        <w:rPr>
          <w:rFonts w:ascii="Times New Roman" w:hAnsi="Times New Roman"/>
          <w:sz w:val="24"/>
        </w:rPr>
        <w:t>The substance being dissolved</w:t>
      </w:r>
      <w:r w:rsidR="008842DF">
        <w:rPr>
          <w:rFonts w:ascii="Times New Roman" w:hAnsi="Times New Roman"/>
          <w:sz w:val="24"/>
        </w:rPr>
        <w:t xml:space="preserve"> ______________________________</w:t>
      </w:r>
      <w:r w:rsidR="008354F9">
        <w:rPr>
          <w:rFonts w:ascii="Times New Roman" w:hAnsi="Times New Roman"/>
          <w:sz w:val="24"/>
        </w:rPr>
        <w:t xml:space="preserve">_________________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1DCBA888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41319A">
        <w:rPr>
          <w:rFonts w:ascii="Times New Roman" w:hAnsi="Times New Roman"/>
          <w:sz w:val="24"/>
        </w:rPr>
        <w:t>A logical explanation for what you see</w:t>
      </w:r>
      <w:r w:rsidR="00C0543E">
        <w:rPr>
          <w:rFonts w:ascii="Times New Roman" w:hAnsi="Times New Roman"/>
          <w:sz w:val="24"/>
        </w:rPr>
        <w:t xml:space="preserve"> __</w:t>
      </w:r>
      <w:r>
        <w:rPr>
          <w:rFonts w:ascii="Times New Roman" w:hAnsi="Times New Roman"/>
          <w:sz w:val="24"/>
        </w:rPr>
        <w:t>___</w:t>
      </w:r>
      <w:r w:rsidR="0041319A">
        <w:rPr>
          <w:rFonts w:ascii="Times New Roman" w:hAnsi="Times New Roman"/>
          <w:sz w:val="24"/>
        </w:rPr>
        <w:t>___________________________</w:t>
      </w:r>
      <w:r>
        <w:rPr>
          <w:rFonts w:ascii="Times New Roman" w:hAnsi="Times New Roman"/>
          <w:sz w:val="24"/>
        </w:rPr>
        <w:t>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01A41A10" w:rsidR="002576F2" w:rsidRDefault="00A36F3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6F414D">
        <w:rPr>
          <w:rFonts w:ascii="Times New Roman" w:hAnsi="Times New Roman"/>
          <w:sz w:val="24"/>
        </w:rPr>
        <w:t>Tells how to do an experiment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____________________</w:t>
      </w:r>
      <w:r w:rsidR="002576F2">
        <w:rPr>
          <w:rFonts w:ascii="Times New Roman" w:hAnsi="Times New Roman"/>
          <w:sz w:val="24"/>
        </w:rPr>
        <w:t>_</w:t>
      </w:r>
      <w:r w:rsidR="00EF519D">
        <w:rPr>
          <w:rFonts w:ascii="Times New Roman" w:hAnsi="Times New Roman"/>
          <w:sz w:val="24"/>
        </w:rPr>
        <w:t>_______________________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21A5B8E6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6F414D">
        <w:rPr>
          <w:rFonts w:ascii="Times New Roman" w:hAnsi="Times New Roman"/>
          <w:sz w:val="24"/>
        </w:rPr>
        <w:tab/>
        <w:t>A lot of solute in the solvent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______________</w:t>
      </w:r>
      <w:r w:rsidR="002576F2">
        <w:rPr>
          <w:rFonts w:ascii="Times New Roman" w:hAnsi="Times New Roman"/>
          <w:sz w:val="24"/>
        </w:rPr>
        <w:t xml:space="preserve">__________________________________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A64F93B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4C1D3D">
        <w:rPr>
          <w:rFonts w:ascii="Times New Roman" w:hAnsi="Times New Roman"/>
          <w:sz w:val="24"/>
        </w:rPr>
        <w:t xml:space="preserve"> a scientific diagram of a Bunsen being used to heat water in a beaker</w:t>
      </w:r>
      <w:r w:rsidR="004E17F6">
        <w:rPr>
          <w:rFonts w:ascii="Times New Roman" w:hAnsi="Times New Roman"/>
          <w:sz w:val="24"/>
        </w:rPr>
        <w:t>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C6FC6C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BB720E" w14:textId="77777777" w:rsidR="00AE2C73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</w:r>
    </w:p>
    <w:p w14:paraId="1FCBC934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F28803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15E08952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6200CF3A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a)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F2490D">
        <w:rPr>
          <w:rFonts w:ascii="Times New Roman" w:hAnsi="Times New Roman"/>
          <w:sz w:val="24"/>
        </w:rPr>
        <w:t xml:space="preserve">what happens to the particles when sugar is put in water and stirred: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73016D3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  <w:r w:rsidR="0080454D">
        <w:rPr>
          <w:rFonts w:ascii="Times New Roman" w:hAnsi="Times New Roman"/>
          <w:sz w:val="24"/>
        </w:rPr>
        <w:t xml:space="preserve">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620CF4C5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what the solution looks like after a short time: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71B9C" w14:textId="70D99C36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F8AF4A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4ABE1F" w14:textId="18E3C6F1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27F40B4E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80917AF" w14:textId="2C3316FA" w:rsidR="00305E5E" w:rsidRPr="003F44FE" w:rsidRDefault="00ED0AC6" w:rsidP="003F44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  <w:t xml:space="preserve">a) 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3F44FE">
        <w:rPr>
          <w:rFonts w:ascii="Times New Roman" w:hAnsi="Times New Roman"/>
          <w:sz w:val="24"/>
        </w:rPr>
        <w:t>your five senses ____________________________________________________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2612883" w14:textId="491B0AC0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>
        <w:rPr>
          <w:rFonts w:ascii="Times New Roman" w:hAnsi="Times New Roman"/>
          <w:sz w:val="24"/>
        </w:rPr>
        <w:t>three observations you could make about a burning candle __________________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F0E7A6A" w14:textId="0AC214F3" w:rsidR="00305E5E" w:rsidRDefault="00305E5E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</w:t>
      </w:r>
      <w:r w:rsidR="0065710C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</w:t>
      </w:r>
      <w:r w:rsidR="0065710C">
        <w:rPr>
          <w:rFonts w:ascii="Times New Roman" w:hAnsi="Times New Roman"/>
          <w:sz w:val="24"/>
        </w:rPr>
        <w:t>________________________</w:t>
      </w:r>
      <w:r w:rsidR="00536647">
        <w:rPr>
          <w:rFonts w:ascii="Times New Roman" w:hAnsi="Times New Roman"/>
          <w:sz w:val="24"/>
        </w:rPr>
        <w:t xml:space="preserve">___________________________ </w:t>
      </w:r>
    </w:p>
    <w:p w14:paraId="4B5158A2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6BC2EE50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4531A758" w14:textId="606D1EC8" w:rsidR="00881F4B" w:rsidRPr="00881F4B" w:rsidRDefault="00881F4B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>
        <w:rPr>
          <w:rFonts w:ascii="Times New Roman" w:eastAsiaTheme="minorHAnsi" w:hAnsi="Times New Roman" w:cstheme="minorBidi"/>
          <w:color w:val="auto"/>
          <w:sz w:val="24"/>
        </w:rPr>
        <w:t>4 rules you should follow in a Science laboratory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>
        <w:rPr>
          <w:rFonts w:ascii="Times New Roman" w:eastAsiaTheme="minorHAnsi" w:hAnsi="Times New Roman" w:cstheme="minorBidi"/>
          <w:color w:val="auto"/>
          <w:sz w:val="24"/>
        </w:rPr>
        <w:t>_________________________</w:t>
      </w:r>
    </w:p>
    <w:p w14:paraId="6829DBC2" w14:textId="77777777" w:rsidR="00881F4B" w:rsidRPr="00881F4B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6F5580A" w14:textId="1CEDC1A0" w:rsidR="00305E5E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________________________________________ </w:t>
      </w:r>
    </w:p>
    <w:p w14:paraId="5542B9EB" w14:textId="77777777" w:rsidR="00881F4B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BE34F59" w14:textId="5A680783" w:rsidR="00881F4B" w:rsidRPr="0036012C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_____________________________________________________________________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6C764B8A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  <w:r w:rsidR="00493484" w:rsidRPr="00493484">
        <w:rPr>
          <w:rFonts w:ascii="Times New Roman" w:hAnsi="Times New Roman"/>
          <w:i/>
          <w:sz w:val="24"/>
        </w:rPr>
        <w:t xml:space="preserve"> When salt dissolves in water it is still in the solution, it has not gone away</w:t>
      </w:r>
      <w:r w:rsidR="00493484">
        <w:rPr>
          <w:rFonts w:ascii="Times New Roman" w:hAnsi="Times New Roman"/>
          <w:b/>
          <w:sz w:val="24"/>
        </w:rPr>
        <w:t>.</w:t>
      </w:r>
      <w:r w:rsidR="00493484">
        <w:rPr>
          <w:rFonts w:ascii="Times New Roman" w:hAnsi="Times New Roman"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761F38" w14:textId="0AA7C0F2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217C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65229F56" w:rsidR="007E0C23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F3F7A">
        <w:rPr>
          <w:rFonts w:ascii="Times New Roman" w:hAnsi="Times New Roman"/>
          <w:sz w:val="24"/>
        </w:rPr>
        <w:t xml:space="preserve">the meaning of </w:t>
      </w:r>
      <w:r w:rsidR="009F3F7A">
        <w:rPr>
          <w:rFonts w:ascii="Times New Roman" w:hAnsi="Times New Roman"/>
          <w:i/>
          <w:sz w:val="24"/>
        </w:rPr>
        <w:t>dilute solution</w:t>
      </w:r>
      <w:r w:rsidR="00143C1B">
        <w:rPr>
          <w:rFonts w:ascii="Times New Roman" w:hAnsi="Times New Roman"/>
          <w:sz w:val="24"/>
        </w:rPr>
        <w:t xml:space="preserve">: </w:t>
      </w:r>
      <w:r w:rsidR="009F3F7A">
        <w:rPr>
          <w:rFonts w:ascii="Times New Roman" w:hAnsi="Times New Roman"/>
          <w:sz w:val="24"/>
        </w:rPr>
        <w:t>__</w:t>
      </w:r>
      <w:r w:rsidR="00143C1B">
        <w:rPr>
          <w:rFonts w:ascii="Times New Roman" w:hAnsi="Times New Roman"/>
          <w:sz w:val="24"/>
        </w:rPr>
        <w:t xml:space="preserve">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067ABE5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ng as solute, solvent or solution: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33C46C5D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Water </w:t>
      </w:r>
      <w:r w:rsidR="00432C1A">
        <w:rPr>
          <w:rFonts w:ascii="Times New Roman" w:hAnsi="Times New Roman"/>
          <w:sz w:val="24"/>
        </w:rPr>
        <w:t>_____________________</w:t>
      </w:r>
      <w:r w:rsidR="00420508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____________________</w:t>
      </w:r>
      <w:r w:rsidR="00420508">
        <w:rPr>
          <w:rFonts w:ascii="Times New Roman" w:hAnsi="Times New Roman"/>
          <w:sz w:val="24"/>
        </w:rPr>
        <w:t>________</w:t>
      </w:r>
      <w:r w:rsidR="00432C1A">
        <w:rPr>
          <w:rFonts w:ascii="Times New Roman" w:hAnsi="Times New Roman"/>
          <w:sz w:val="24"/>
        </w:rPr>
        <w:t xml:space="preserve"> </w:t>
      </w:r>
    </w:p>
    <w:p w14:paraId="074653EE" w14:textId="4CB40B3D" w:rsidR="00432C1A" w:rsidRDefault="00733CF2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Salt _______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>__</w:t>
      </w:r>
      <w:r w:rsidR="00420508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4299776F" w:rsidR="005A4FA9" w:rsidRDefault="00420508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Coke </w:t>
      </w:r>
      <w:r w:rsidR="005A4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</w:t>
      </w:r>
      <w:r w:rsidR="00432C1A">
        <w:rPr>
          <w:rFonts w:ascii="Times New Roman" w:hAnsi="Times New Roman"/>
          <w:sz w:val="24"/>
        </w:rPr>
        <w:t>_________________________________________</w:t>
      </w:r>
      <w:r>
        <w:rPr>
          <w:rFonts w:ascii="Times New Roman" w:hAnsi="Times New Roman"/>
          <w:sz w:val="24"/>
        </w:rPr>
        <w:t>__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0BE76894" w:rsidR="00432C1A" w:rsidRDefault="00733CF2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Sugar</w:t>
      </w:r>
      <w:r w:rsidR="005A4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</w:t>
      </w:r>
      <w:r w:rsidR="005A4FA9">
        <w:rPr>
          <w:rFonts w:ascii="Times New Roman" w:hAnsi="Times New Roman"/>
          <w:sz w:val="24"/>
        </w:rPr>
        <w:t xml:space="preserve">______________________________________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65EB7000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CD02F2">
        <w:rPr>
          <w:rFonts w:ascii="Times New Roman" w:hAnsi="Times New Roman"/>
          <w:sz w:val="24"/>
        </w:rPr>
        <w:t>he method of separation that could be used for the following situations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433BF95E" w:rsidR="00F24A1A" w:rsidRDefault="00CD02F2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want some fine clean sand without any sticks or stones from the soil in your garden</w:t>
      </w:r>
      <w:r w:rsidR="00F24A1A">
        <w:rPr>
          <w:rFonts w:ascii="Times New Roman" w:hAnsi="Times New Roman"/>
          <w:sz w:val="24"/>
        </w:rPr>
        <w:t xml:space="preserve"> ___________________________________</w:t>
      </w:r>
    </w:p>
    <w:p w14:paraId="12379245" w14:textId="12F30B22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drop some iron nails into some sand in your backyard</w:t>
      </w:r>
      <w:r w:rsidR="00F24A1A">
        <w:rPr>
          <w:rFonts w:ascii="Times New Roman" w:hAnsi="Times New Roman"/>
          <w:sz w:val="24"/>
        </w:rPr>
        <w:t xml:space="preserve"> __</w:t>
      </w:r>
      <w:r w:rsidR="005571E9">
        <w:rPr>
          <w:rFonts w:ascii="Times New Roman" w:hAnsi="Times New Roman"/>
          <w:sz w:val="24"/>
        </w:rPr>
        <w:t>_</w:t>
      </w:r>
      <w:r w:rsidR="00F24A1A">
        <w:rPr>
          <w:rFonts w:ascii="Times New Roman" w:hAnsi="Times New Roman"/>
          <w:sz w:val="24"/>
        </w:rPr>
        <w:t xml:space="preserve">______________________ </w:t>
      </w:r>
    </w:p>
    <w:p w14:paraId="78F329AB" w14:textId="13753806" w:rsidR="00F24A1A" w:rsidRDefault="005571E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want to see if the soil in</w:t>
      </w:r>
      <w:r w:rsidR="00D94935">
        <w:rPr>
          <w:rFonts w:ascii="Times New Roman" w:hAnsi="Times New Roman"/>
          <w:sz w:val="24"/>
        </w:rPr>
        <w:t xml:space="preserve"> a river has gold in it __</w:t>
      </w:r>
      <w:r w:rsidR="00F24A1A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</w:t>
      </w:r>
      <w:r w:rsidR="00F24A1A">
        <w:rPr>
          <w:rFonts w:ascii="Times New Roman" w:hAnsi="Times New Roman"/>
          <w:sz w:val="24"/>
        </w:rPr>
        <w:t xml:space="preserve">__________________________ </w:t>
      </w:r>
    </w:p>
    <w:p w14:paraId="239285B3" w14:textId="3F26AE32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Some sand has got into your bucket of water </w:t>
      </w:r>
      <w:r w:rsidR="00F24A1A">
        <w:rPr>
          <w:rFonts w:ascii="Times New Roman" w:hAnsi="Times New Roman"/>
          <w:sz w:val="24"/>
        </w:rPr>
        <w:t xml:space="preserve">____________________________________ </w:t>
      </w:r>
    </w:p>
    <w:p w14:paraId="471FF22D" w14:textId="3E8C8313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lettuce for your salad has water all through it _____________________</w:t>
      </w:r>
      <w:r w:rsidR="00F24A1A">
        <w:rPr>
          <w:rFonts w:ascii="Times New Roman" w:hAnsi="Times New Roman"/>
          <w:sz w:val="24"/>
        </w:rPr>
        <w:t>___________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43364ADA" w:rsidR="003B3047" w:rsidRDefault="00E57BED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3B3047">
        <w:rPr>
          <w:rFonts w:ascii="Times New Roman" w:hAnsi="Times New Roman"/>
          <w:sz w:val="24"/>
        </w:rPr>
        <w:t>.</w:t>
      </w:r>
      <w:r w:rsidR="003B3047">
        <w:rPr>
          <w:rFonts w:ascii="Times New Roman" w:hAnsi="Times New Roman"/>
          <w:sz w:val="24"/>
        </w:rPr>
        <w:tab/>
      </w:r>
      <w:r w:rsidR="00C6654B">
        <w:rPr>
          <w:rFonts w:ascii="Times New Roman" w:hAnsi="Times New Roman"/>
          <w:sz w:val="24"/>
        </w:rPr>
        <w:t>The following table show the solubility of different substances in g/100mL water at 100</w:t>
      </w:r>
      <w:r w:rsidR="00C6654B" w:rsidRPr="00C6654B">
        <w:rPr>
          <w:rFonts w:ascii="Times New Roman" w:hAnsi="Times New Roman"/>
          <w:sz w:val="24"/>
          <w:vertAlign w:val="superscript"/>
        </w:rPr>
        <w:t>o</w:t>
      </w:r>
      <w:r w:rsidR="00C6654B">
        <w:rPr>
          <w:rFonts w:ascii="Times New Roman" w:hAnsi="Times New Roman"/>
          <w:sz w:val="24"/>
        </w:rPr>
        <w:t>C</w:t>
      </w:r>
      <w:r w:rsidR="00C105C6">
        <w:rPr>
          <w:rFonts w:ascii="Times New Roman" w:hAnsi="Times New Roman"/>
          <w:sz w:val="24"/>
        </w:rPr>
        <w:t>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4B9AA152" w:rsidR="008F579E" w:rsidRPr="00456A08" w:rsidRDefault="00C6654B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Solute</w:t>
            </w:r>
          </w:p>
        </w:tc>
        <w:tc>
          <w:tcPr>
            <w:tcW w:w="4394" w:type="dxa"/>
          </w:tcPr>
          <w:p w14:paraId="64DF90FA" w14:textId="5547B4EE" w:rsidR="008F579E" w:rsidRPr="00456A08" w:rsidRDefault="00C6654B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g/mL in 100mL water at 100</w:t>
            </w:r>
            <w:r w:rsidRPr="00C6654B">
              <w:rPr>
                <w:rFonts w:ascii="Times New Roman" w:hAnsi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</w:rPr>
              <w:t>C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3B9A17D7" w:rsidR="008F579E" w:rsidRDefault="00F46496" w:rsidP="00F4649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Salt</w:t>
            </w:r>
          </w:p>
        </w:tc>
        <w:tc>
          <w:tcPr>
            <w:tcW w:w="4394" w:type="dxa"/>
          </w:tcPr>
          <w:p w14:paraId="2CE377B4" w14:textId="73C655CE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2191574B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Sugar</w:t>
            </w:r>
          </w:p>
        </w:tc>
        <w:tc>
          <w:tcPr>
            <w:tcW w:w="4394" w:type="dxa"/>
          </w:tcPr>
          <w:p w14:paraId="48598836" w14:textId="1AD6BEB1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487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5FCE96F6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Copper sulphate</w:t>
            </w:r>
          </w:p>
        </w:tc>
        <w:tc>
          <w:tcPr>
            <w:tcW w:w="4394" w:type="dxa"/>
          </w:tcPr>
          <w:p w14:paraId="456215C6" w14:textId="3B5E53B5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1382367C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Alum</w:t>
            </w:r>
          </w:p>
        </w:tc>
        <w:tc>
          <w:tcPr>
            <w:tcW w:w="4394" w:type="dxa"/>
          </w:tcPr>
          <w:p w14:paraId="39DD8A8A" w14:textId="2CBE2491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3F5572F8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Potassium </w:t>
            </w:r>
            <w:r w:rsidR="00B93A91">
              <w:rPr>
                <w:rFonts w:ascii="Times New Roman" w:hAnsi="Times New Roman"/>
                <w:sz w:val="24"/>
              </w:rPr>
              <w:t>di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chromate</w:t>
            </w:r>
          </w:p>
        </w:tc>
        <w:tc>
          <w:tcPr>
            <w:tcW w:w="4394" w:type="dxa"/>
          </w:tcPr>
          <w:p w14:paraId="293D9D57" w14:textId="158D920A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16948E4" w:rsidR="00456A08" w:rsidRDefault="00F625CE" w:rsidP="00F625C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Graph the results above as a column graph.</w:t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  <w:t>(5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47C62099" w:rsidR="00C02150" w:rsidRDefault="00C02150" w:rsidP="00F625C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F625CE">
        <w:rPr>
          <w:rFonts w:ascii="Times New Roman" w:hAnsi="Times New Roman"/>
          <w:b/>
          <w:sz w:val="24"/>
        </w:rPr>
        <w:t xml:space="preserve"> </w:t>
      </w:r>
      <w:r w:rsidR="00F625CE" w:rsidRPr="00BE4C37">
        <w:rPr>
          <w:rFonts w:ascii="Times New Roman" w:hAnsi="Times New Roman"/>
          <w:sz w:val="24"/>
        </w:rPr>
        <w:t>solute is most soluble?</w:t>
      </w:r>
      <w:r w:rsidR="00F625C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F625CE">
        <w:rPr>
          <w:rFonts w:ascii="Times New Roman" w:hAnsi="Times New Roman"/>
          <w:sz w:val="24"/>
        </w:rPr>
        <w:t>_______________</w:t>
      </w:r>
      <w:r w:rsidR="008F579E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____________________</w:t>
      </w:r>
      <w:r w:rsidR="00BE4C37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__ </w:t>
      </w:r>
    </w:p>
    <w:p w14:paraId="0F2E4C36" w14:textId="0DCAB41A" w:rsidR="00C02150" w:rsidRDefault="00F625C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040007A0" w:rsidR="00C02150" w:rsidRDefault="00C02150" w:rsidP="00BE4C3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BE4C37">
        <w:rPr>
          <w:rFonts w:ascii="Times New Roman" w:hAnsi="Times New Roman"/>
          <w:sz w:val="24"/>
        </w:rPr>
        <w:t>solute is least soluble?</w:t>
      </w:r>
      <w:r>
        <w:rPr>
          <w:rFonts w:ascii="Times New Roman" w:hAnsi="Times New Roman"/>
          <w:sz w:val="24"/>
        </w:rPr>
        <w:t xml:space="preserve"> </w:t>
      </w:r>
      <w:r w:rsidR="00BE4C37">
        <w:rPr>
          <w:rFonts w:ascii="Times New Roman" w:hAnsi="Times New Roman"/>
          <w:sz w:val="24"/>
        </w:rPr>
        <w:t>__________________</w:t>
      </w:r>
      <w:r w:rsidR="008F579E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>____________________</w:t>
      </w:r>
    </w:p>
    <w:p w14:paraId="5B48FE15" w14:textId="4CD38C6B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75922E03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412BD5">
        <w:rPr>
          <w:rFonts w:ascii="Times New Roman" w:hAnsi="Times New Roman"/>
          <w:sz w:val="24"/>
        </w:rPr>
        <w:t xml:space="preserve">the solubility of </w:t>
      </w:r>
      <w:r w:rsidR="00BE4C37">
        <w:rPr>
          <w:rFonts w:ascii="Times New Roman" w:hAnsi="Times New Roman"/>
          <w:sz w:val="24"/>
        </w:rPr>
        <w:t>alum and potassium dichromate</w:t>
      </w:r>
      <w:r>
        <w:rPr>
          <w:rFonts w:ascii="Times New Roman" w:hAnsi="Times New Roman"/>
          <w:sz w:val="24"/>
        </w:rPr>
        <w:t xml:space="preserve"> </w:t>
      </w:r>
      <w:r w:rsidR="00412BD5">
        <w:rPr>
          <w:rFonts w:ascii="Times New Roman" w:hAnsi="Times New Roman"/>
          <w:sz w:val="24"/>
        </w:rPr>
        <w:t>___________</w:t>
      </w:r>
      <w:r w:rsidR="00BE4C37">
        <w:rPr>
          <w:rFonts w:ascii="Times New Roman" w:hAnsi="Times New Roman"/>
          <w:sz w:val="24"/>
        </w:rPr>
        <w:t>_______</w:t>
      </w:r>
      <w:r>
        <w:rPr>
          <w:rFonts w:ascii="Times New Roman" w:hAnsi="Times New Roman"/>
          <w:sz w:val="24"/>
        </w:rPr>
        <w:t xml:space="preserve">___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786493EB" w:rsidR="00442ED9" w:rsidRPr="00BE4C37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 xml:space="preserve">e) </w:t>
      </w:r>
      <w:r w:rsidR="00BE4C37"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BE4C37">
        <w:rPr>
          <w:rFonts w:ascii="Times New Roman" w:hAnsi="Times New Roman"/>
          <w:b/>
          <w:sz w:val="24"/>
        </w:rPr>
        <w:t xml:space="preserve"> </w:t>
      </w:r>
      <w:r w:rsidR="00BE4C37">
        <w:rPr>
          <w:rFonts w:ascii="Times New Roman" w:hAnsi="Times New Roman"/>
          <w:sz w:val="24"/>
        </w:rPr>
        <w:t>what the solubility of sugar would be at 50</w:t>
      </w:r>
      <w:r w:rsidR="00BE4C37" w:rsidRPr="00BE4C37">
        <w:rPr>
          <w:rFonts w:ascii="Times New Roman" w:hAnsi="Times New Roman"/>
          <w:sz w:val="24"/>
          <w:vertAlign w:val="superscript"/>
        </w:rPr>
        <w:t>o</w:t>
      </w:r>
      <w:r w:rsidR="00BE4C37">
        <w:rPr>
          <w:rFonts w:ascii="Times New Roman" w:hAnsi="Times New Roman"/>
          <w:sz w:val="24"/>
        </w:rPr>
        <w:t>C</w:t>
      </w:r>
      <w:r w:rsidR="00442ED9">
        <w:rPr>
          <w:rFonts w:ascii="Times New Roman" w:hAnsi="Times New Roman"/>
          <w:b/>
          <w:sz w:val="24"/>
        </w:rPr>
        <w:t xml:space="preserve"> </w:t>
      </w:r>
      <w:r w:rsidR="00BE4C37">
        <w:rPr>
          <w:rFonts w:ascii="Times New Roman" w:hAnsi="Times New Roman"/>
          <w:sz w:val="24"/>
        </w:rPr>
        <w:t>________________________</w:t>
      </w:r>
    </w:p>
    <w:p w14:paraId="7DE6A516" w14:textId="51AFF790" w:rsidR="00442ED9" w:rsidRDefault="00BE4C37" w:rsidP="00BE4C3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A7BFDBE" w14:textId="77777777" w:rsidR="00017F2B" w:rsidRPr="00442ED9" w:rsidRDefault="00017F2B" w:rsidP="00BE4C3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3BA5A2" w14:textId="201AEC45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EF162A">
        <w:rPr>
          <w:rFonts w:ascii="Times New Roman" w:hAnsi="Times New Roman"/>
          <w:sz w:val="24"/>
        </w:rPr>
        <w:t>why the above estimate may not necessarily be accurate ________________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38B1799B" w:rsidR="000E2D18" w:rsidRDefault="00E57BE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1F5E67AF" w:rsidR="000E2D18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1730F2">
        <w:rPr>
          <w:rFonts w:ascii="Times New Roman" w:hAnsi="Times New Roman"/>
          <w:sz w:val="24"/>
        </w:rPr>
        <w:t>Mixture</w:t>
      </w:r>
      <w:r w:rsidR="000E2D18">
        <w:rPr>
          <w:rFonts w:ascii="Times New Roman" w:hAnsi="Times New Roman"/>
          <w:sz w:val="24"/>
        </w:rPr>
        <w:t xml:space="preserve"> ______________________________</w:t>
      </w:r>
      <w:r w:rsidR="00A90DE1">
        <w:rPr>
          <w:rFonts w:ascii="Times New Roman" w:hAnsi="Times New Roman"/>
          <w:sz w:val="24"/>
        </w:rPr>
        <w:t>__</w:t>
      </w:r>
      <w:r w:rsidR="000E2D18">
        <w:rPr>
          <w:rFonts w:ascii="Times New Roman" w:hAnsi="Times New Roman"/>
          <w:sz w:val="24"/>
        </w:rPr>
        <w:t xml:space="preserve">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3D728736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1730F2">
        <w:rPr>
          <w:rFonts w:ascii="Times New Roman" w:hAnsi="Times New Roman"/>
          <w:sz w:val="24"/>
        </w:rPr>
        <w:t>Independent variable ____________</w:t>
      </w:r>
      <w:r w:rsidR="009B506B">
        <w:rPr>
          <w:rFonts w:ascii="Times New Roman" w:hAnsi="Times New Roman"/>
          <w:sz w:val="24"/>
        </w:rPr>
        <w:t xml:space="preserve">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5CFADF89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</w:t>
      </w:r>
      <w:r w:rsidR="00A90DE1">
        <w:rPr>
          <w:rFonts w:ascii="Times New Roman" w:hAnsi="Times New Roman"/>
          <w:sz w:val="24"/>
        </w:rPr>
        <w:t>ii)</w:t>
      </w:r>
      <w:r w:rsidR="00A90DE1">
        <w:rPr>
          <w:rFonts w:ascii="Times New Roman" w:hAnsi="Times New Roman"/>
          <w:sz w:val="24"/>
        </w:rPr>
        <w:tab/>
        <w:t>Insoluble</w:t>
      </w:r>
      <w:r>
        <w:rPr>
          <w:rFonts w:ascii="Times New Roman" w:hAnsi="Times New Roman"/>
          <w:sz w:val="24"/>
        </w:rPr>
        <w:t xml:space="preserve"> </w:t>
      </w:r>
      <w:r w:rsidR="00A90DE1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 xml:space="preserve">_________________________________________________________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56BEAF5" w:rsidR="009B506B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r w:rsidR="00A90DE1">
        <w:rPr>
          <w:rFonts w:ascii="Times New Roman" w:hAnsi="Times New Roman"/>
          <w:sz w:val="24"/>
        </w:rPr>
        <w:t>Experiment _____</w:t>
      </w:r>
      <w:r w:rsidR="009B506B">
        <w:rPr>
          <w:rFonts w:ascii="Times New Roman" w:hAnsi="Times New Roman"/>
          <w:sz w:val="24"/>
        </w:rPr>
        <w:t xml:space="preserve">______________________________________________________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4ECFFE25" w:rsidR="009B506B" w:rsidRDefault="009B506B" w:rsidP="00A90DE1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D767BD2" w14:textId="1F2EE723" w:rsidR="009B506B" w:rsidRDefault="009B506B" w:rsidP="00A90DE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78EA33" w14:textId="110E6507" w:rsidR="009B506B" w:rsidRPr="000E2D18" w:rsidRDefault="00A90DE1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9B506B">
        <w:rPr>
          <w:rFonts w:ascii="Times New Roman" w:hAnsi="Times New Roman"/>
          <w:sz w:val="24"/>
        </w:rPr>
        <w:t xml:space="preserve"> marks)</w:t>
      </w:r>
    </w:p>
    <w:p w14:paraId="54AF6ADA" w14:textId="55FC81E6" w:rsidR="00C02150" w:rsidRPr="00C02150" w:rsidRDefault="009753D8" w:rsidP="00174AE7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68A30948" w14:textId="774CAC5F" w:rsidR="007B7A13" w:rsidRPr="00D832B8" w:rsidRDefault="00D9577A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D832B8">
        <w:rPr>
          <w:rFonts w:ascii="Times New Roman" w:hAnsi="Times New Roman"/>
          <w:sz w:val="24"/>
        </w:rPr>
        <w:t>.</w:t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b/>
          <w:sz w:val="24"/>
        </w:rPr>
        <w:t xml:space="preserve">State </w:t>
      </w:r>
      <w:r w:rsidR="00D832B8">
        <w:rPr>
          <w:rFonts w:ascii="Times New Roman" w:hAnsi="Times New Roman"/>
          <w:sz w:val="24"/>
        </w:rPr>
        <w:t>the amount in each graduated cylinder (the first one is done for you)</w:t>
      </w:r>
    </w:p>
    <w:p w14:paraId="51A7F210" w14:textId="077B1B3F" w:rsidR="007B7A13" w:rsidRDefault="00D832B8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79D7C1C8" wp14:editId="6658EE79">
            <wp:simplePos x="0" y="0"/>
            <wp:positionH relativeFrom="column">
              <wp:posOffset>457200</wp:posOffset>
            </wp:positionH>
            <wp:positionV relativeFrom="paragraph">
              <wp:posOffset>137160</wp:posOffset>
            </wp:positionV>
            <wp:extent cx="5960110" cy="6506845"/>
            <wp:effectExtent l="0" t="0" r="8890" b="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E20A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A37CCDC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9BAE91E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8DEB8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9918CC3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FD1CBD6" w14:textId="7DF727A8" w:rsidR="007B7A13" w:rsidRDefault="007B7A13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C17E28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1BB72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150C21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3265E9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7C840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E18EA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1299606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6D2E5D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98528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A27CA8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94DF5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2481FA9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3F36C3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8A4673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BDA1E3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F861E7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D085A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9A3397E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E185F8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DD43D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E80C3FB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CEB607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E02E0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52FEB0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01839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22605F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D7E38C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06198FC" w14:textId="0B36B878" w:rsidR="00D832B8" w:rsidRPr="003B3047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(7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7F2B"/>
    <w:rsid w:val="0002343F"/>
    <w:rsid w:val="00032B4A"/>
    <w:rsid w:val="000A7169"/>
    <w:rsid w:val="000E2D18"/>
    <w:rsid w:val="000F3101"/>
    <w:rsid w:val="00103C7C"/>
    <w:rsid w:val="00105C0A"/>
    <w:rsid w:val="00106668"/>
    <w:rsid w:val="00133DF2"/>
    <w:rsid w:val="00143C1B"/>
    <w:rsid w:val="00155121"/>
    <w:rsid w:val="001658C4"/>
    <w:rsid w:val="001730F2"/>
    <w:rsid w:val="00174AE7"/>
    <w:rsid w:val="001942B5"/>
    <w:rsid w:val="001B34E6"/>
    <w:rsid w:val="001E0056"/>
    <w:rsid w:val="001F7774"/>
    <w:rsid w:val="00201B82"/>
    <w:rsid w:val="00220832"/>
    <w:rsid w:val="002576F2"/>
    <w:rsid w:val="0026272A"/>
    <w:rsid w:val="002809AF"/>
    <w:rsid w:val="002A2F5A"/>
    <w:rsid w:val="002A3219"/>
    <w:rsid w:val="002A709A"/>
    <w:rsid w:val="002B057F"/>
    <w:rsid w:val="002B3E7A"/>
    <w:rsid w:val="002E787E"/>
    <w:rsid w:val="00304815"/>
    <w:rsid w:val="00305E5E"/>
    <w:rsid w:val="00325924"/>
    <w:rsid w:val="00356B2B"/>
    <w:rsid w:val="0036012C"/>
    <w:rsid w:val="00366A69"/>
    <w:rsid w:val="003B3047"/>
    <w:rsid w:val="003B5886"/>
    <w:rsid w:val="003B5F21"/>
    <w:rsid w:val="003C6425"/>
    <w:rsid w:val="003C72A3"/>
    <w:rsid w:val="003D160D"/>
    <w:rsid w:val="003F250A"/>
    <w:rsid w:val="003F44FE"/>
    <w:rsid w:val="003F51EC"/>
    <w:rsid w:val="00412BD5"/>
    <w:rsid w:val="0041319A"/>
    <w:rsid w:val="00420508"/>
    <w:rsid w:val="00424A5C"/>
    <w:rsid w:val="00432C1A"/>
    <w:rsid w:val="00442ED9"/>
    <w:rsid w:val="00456A08"/>
    <w:rsid w:val="004650D8"/>
    <w:rsid w:val="00486881"/>
    <w:rsid w:val="00493484"/>
    <w:rsid w:val="004B0738"/>
    <w:rsid w:val="004B0863"/>
    <w:rsid w:val="004C1D3D"/>
    <w:rsid w:val="004E17F6"/>
    <w:rsid w:val="00517B95"/>
    <w:rsid w:val="005217C8"/>
    <w:rsid w:val="00523AB3"/>
    <w:rsid w:val="00536647"/>
    <w:rsid w:val="005571E9"/>
    <w:rsid w:val="00575086"/>
    <w:rsid w:val="0058171E"/>
    <w:rsid w:val="005A4FA9"/>
    <w:rsid w:val="005B21CB"/>
    <w:rsid w:val="005E1C11"/>
    <w:rsid w:val="005F266F"/>
    <w:rsid w:val="0065710C"/>
    <w:rsid w:val="0066566C"/>
    <w:rsid w:val="00673A05"/>
    <w:rsid w:val="00694C2C"/>
    <w:rsid w:val="006B1F8B"/>
    <w:rsid w:val="006B2444"/>
    <w:rsid w:val="006F414D"/>
    <w:rsid w:val="006F6587"/>
    <w:rsid w:val="00716F5D"/>
    <w:rsid w:val="00733CF2"/>
    <w:rsid w:val="007703EF"/>
    <w:rsid w:val="007B7A13"/>
    <w:rsid w:val="007C1BC3"/>
    <w:rsid w:val="007E0C23"/>
    <w:rsid w:val="007E0DE6"/>
    <w:rsid w:val="007E1D88"/>
    <w:rsid w:val="007E635E"/>
    <w:rsid w:val="007F2CB2"/>
    <w:rsid w:val="0080454D"/>
    <w:rsid w:val="00814431"/>
    <w:rsid w:val="008235DC"/>
    <w:rsid w:val="008354F9"/>
    <w:rsid w:val="00843F39"/>
    <w:rsid w:val="00861B30"/>
    <w:rsid w:val="00881F4B"/>
    <w:rsid w:val="008842DF"/>
    <w:rsid w:val="008966EA"/>
    <w:rsid w:val="008A48A1"/>
    <w:rsid w:val="008A7546"/>
    <w:rsid w:val="008A7DDB"/>
    <w:rsid w:val="008C2B84"/>
    <w:rsid w:val="008D43BB"/>
    <w:rsid w:val="008D6A8D"/>
    <w:rsid w:val="008E32E2"/>
    <w:rsid w:val="008F579E"/>
    <w:rsid w:val="00941D4A"/>
    <w:rsid w:val="0094563E"/>
    <w:rsid w:val="009718B3"/>
    <w:rsid w:val="009753D8"/>
    <w:rsid w:val="0099491C"/>
    <w:rsid w:val="0099776F"/>
    <w:rsid w:val="009B506B"/>
    <w:rsid w:val="009F3F7A"/>
    <w:rsid w:val="00A0434B"/>
    <w:rsid w:val="00A13DC3"/>
    <w:rsid w:val="00A15518"/>
    <w:rsid w:val="00A217CC"/>
    <w:rsid w:val="00A30AEA"/>
    <w:rsid w:val="00A36F38"/>
    <w:rsid w:val="00A50B91"/>
    <w:rsid w:val="00A54A49"/>
    <w:rsid w:val="00A61C96"/>
    <w:rsid w:val="00A752F9"/>
    <w:rsid w:val="00A81329"/>
    <w:rsid w:val="00A90DE1"/>
    <w:rsid w:val="00AC76B2"/>
    <w:rsid w:val="00AE2C73"/>
    <w:rsid w:val="00AF2947"/>
    <w:rsid w:val="00B056B9"/>
    <w:rsid w:val="00B0633E"/>
    <w:rsid w:val="00B328CC"/>
    <w:rsid w:val="00B35AC3"/>
    <w:rsid w:val="00B3643B"/>
    <w:rsid w:val="00B93A91"/>
    <w:rsid w:val="00BB72A2"/>
    <w:rsid w:val="00BE4C37"/>
    <w:rsid w:val="00C02150"/>
    <w:rsid w:val="00C0543E"/>
    <w:rsid w:val="00C105C6"/>
    <w:rsid w:val="00C154D6"/>
    <w:rsid w:val="00C31623"/>
    <w:rsid w:val="00C51DC3"/>
    <w:rsid w:val="00C6654B"/>
    <w:rsid w:val="00C91765"/>
    <w:rsid w:val="00C937F0"/>
    <w:rsid w:val="00C96583"/>
    <w:rsid w:val="00CA50F1"/>
    <w:rsid w:val="00CD02F2"/>
    <w:rsid w:val="00D015BE"/>
    <w:rsid w:val="00D26FCE"/>
    <w:rsid w:val="00D33F05"/>
    <w:rsid w:val="00D832B8"/>
    <w:rsid w:val="00D94935"/>
    <w:rsid w:val="00D9577A"/>
    <w:rsid w:val="00D95C28"/>
    <w:rsid w:val="00DB08E9"/>
    <w:rsid w:val="00DB1BF4"/>
    <w:rsid w:val="00E26D17"/>
    <w:rsid w:val="00E44C6B"/>
    <w:rsid w:val="00E57BED"/>
    <w:rsid w:val="00E80475"/>
    <w:rsid w:val="00EA05BB"/>
    <w:rsid w:val="00ED0AC6"/>
    <w:rsid w:val="00EF162A"/>
    <w:rsid w:val="00EF519D"/>
    <w:rsid w:val="00F04004"/>
    <w:rsid w:val="00F12F1D"/>
    <w:rsid w:val="00F2490D"/>
    <w:rsid w:val="00F24A1A"/>
    <w:rsid w:val="00F45B4A"/>
    <w:rsid w:val="00F46496"/>
    <w:rsid w:val="00F625CE"/>
    <w:rsid w:val="00F776E6"/>
    <w:rsid w:val="00FA61C0"/>
    <w:rsid w:val="00FC1187"/>
    <w:rsid w:val="00FC6D89"/>
    <w:rsid w:val="00FD284C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D71D72C5</Template>
  <TotalTime>1323</TotalTime>
  <Pages>7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POWELL Larissa</cp:lastModifiedBy>
  <cp:revision>48</cp:revision>
  <cp:lastPrinted>2014-12-01T06:34:00Z</cp:lastPrinted>
  <dcterms:created xsi:type="dcterms:W3CDTF">2014-12-25T07:59:00Z</dcterms:created>
  <dcterms:modified xsi:type="dcterms:W3CDTF">2015-03-05T03:25:00Z</dcterms:modified>
</cp:coreProperties>
</file>