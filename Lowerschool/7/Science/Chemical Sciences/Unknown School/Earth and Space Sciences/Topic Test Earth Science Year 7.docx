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466BB" w14:textId="77777777" w:rsidR="005F266F" w:rsidRPr="008D43BB" w:rsidRDefault="008D43BB" w:rsidP="008D43BB">
      <w:pPr>
        <w:jc w:val="center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eastAsia="en-AU"/>
        </w:rPr>
        <w:drawing>
          <wp:anchor distT="0" distB="0" distL="114300" distR="114300" simplePos="0" relativeHeight="251658240" behindDoc="1" locked="0" layoutInCell="1" allowOverlap="1" wp14:anchorId="2E85CE06" wp14:editId="5E3D8AA1">
            <wp:simplePos x="0" y="0"/>
            <wp:positionH relativeFrom="column">
              <wp:posOffset>5276850</wp:posOffset>
            </wp:positionH>
            <wp:positionV relativeFrom="paragraph">
              <wp:posOffset>-171450</wp:posOffset>
            </wp:positionV>
            <wp:extent cx="980440" cy="895350"/>
            <wp:effectExtent l="0" t="0" r="0" b="0"/>
            <wp:wrapTight wrapText="bothSides">
              <wp:wrapPolygon edited="0">
                <wp:start x="0" y="0"/>
                <wp:lineTo x="0" y="21140"/>
                <wp:lineTo x="20984" y="21140"/>
                <wp:lineTo x="20984" y="0"/>
                <wp:lineTo x="0" y="0"/>
              </wp:wrapPolygon>
            </wp:wrapTight>
            <wp:docPr id="1" name="Picture 1" descr="https://encrypted-tbn0.gstatic.com/images?q=tbn:ANd9GcT07ML_wWcvviTJ6o-HV-6zG30ttaPQVktsS6r55mGPbBV_IcJK-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07ML_wWcvviTJ6o-HV-6zG30ttaPQVktsS6r55mGPbBV_IcJK-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F21">
        <w:rPr>
          <w:rFonts w:ascii="Times New Roman" w:hAnsi="Times New Roman" w:cs="Times New Roman"/>
          <w:sz w:val="44"/>
          <w:szCs w:val="44"/>
        </w:rPr>
        <w:t>Earth Science Year 7</w:t>
      </w:r>
    </w:p>
    <w:p w14:paraId="1365DBDE" w14:textId="0C37409A" w:rsidR="005F266F" w:rsidRPr="005F266F" w:rsidRDefault="005F266F" w:rsidP="005F266F">
      <w:pPr>
        <w:jc w:val="center"/>
        <w:rPr>
          <w:rFonts w:ascii="Times New Roman" w:hAnsi="Times New Roman" w:cs="Times New Roman"/>
          <w:sz w:val="44"/>
          <w:szCs w:val="44"/>
        </w:rPr>
      </w:pPr>
      <w:r w:rsidRPr="005F266F">
        <w:rPr>
          <w:rFonts w:ascii="Times New Roman" w:hAnsi="Times New Roman" w:cs="Times New Roman"/>
          <w:sz w:val="44"/>
          <w:szCs w:val="44"/>
        </w:rPr>
        <w:t xml:space="preserve"> Topic Test</w:t>
      </w:r>
    </w:p>
    <w:p w14:paraId="45B09583" w14:textId="32ECA7D2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 w:rsidRPr="005F266F">
        <w:rPr>
          <w:rFonts w:ascii="Times New Roman" w:hAnsi="Times New Roman" w:cs="Times New Roman"/>
          <w:sz w:val="28"/>
          <w:szCs w:val="28"/>
        </w:rPr>
        <w:t xml:space="preserve">Name: _______________________________________ </w:t>
      </w:r>
      <w:r w:rsidRPr="005F266F">
        <w:rPr>
          <w:rFonts w:ascii="Times New Roman" w:hAnsi="Times New Roman" w:cs="Times New Roman"/>
          <w:sz w:val="28"/>
          <w:szCs w:val="28"/>
        </w:rPr>
        <w:tab/>
      </w:r>
      <w:r w:rsidRPr="005F266F">
        <w:rPr>
          <w:rFonts w:ascii="Times New Roman" w:hAnsi="Times New Roman" w:cs="Times New Roman"/>
          <w:sz w:val="28"/>
          <w:szCs w:val="28"/>
        </w:rPr>
        <w:tab/>
        <w:t>Total:</w:t>
      </w:r>
      <w:r w:rsidR="002B057F">
        <w:rPr>
          <w:rFonts w:ascii="Times New Roman" w:hAnsi="Times New Roman" w:cs="Times New Roman"/>
          <w:sz w:val="28"/>
          <w:szCs w:val="28"/>
        </w:rPr>
        <w:t xml:space="preserve"> </w:t>
      </w:r>
      <w:r w:rsidR="00CA5ABA">
        <w:rPr>
          <w:rFonts w:ascii="Times New Roman" w:hAnsi="Times New Roman" w:cs="Times New Roman"/>
          <w:sz w:val="28"/>
          <w:szCs w:val="28"/>
        </w:rPr>
        <w:t>7</w:t>
      </w:r>
      <w:bookmarkStart w:id="0" w:name="_GoBack"/>
      <w:bookmarkEnd w:id="0"/>
      <w:r w:rsidR="00D06570">
        <w:rPr>
          <w:rFonts w:ascii="Times New Roman" w:hAnsi="Times New Roman" w:cs="Times New Roman"/>
          <w:sz w:val="28"/>
          <w:szCs w:val="28"/>
        </w:rPr>
        <w:t>6</w:t>
      </w:r>
      <w:r w:rsidRPr="005F266F">
        <w:rPr>
          <w:rFonts w:ascii="Times New Roman" w:hAnsi="Times New Roman" w:cs="Times New Roman"/>
          <w:sz w:val="28"/>
          <w:szCs w:val="28"/>
        </w:rPr>
        <w:t xml:space="preserve"> marks</w:t>
      </w:r>
    </w:p>
    <w:p w14:paraId="22648F78" w14:textId="77777777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A: Multiple-</w:t>
      </w:r>
      <w:r w:rsidRPr="005F266F">
        <w:rPr>
          <w:rFonts w:ascii="Times New Roman" w:hAnsi="Times New Roman" w:cs="Times New Roman"/>
          <w:sz w:val="28"/>
          <w:szCs w:val="28"/>
        </w:rPr>
        <w:t>Choice</w:t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  <w:t>(10 marks)</w:t>
      </w:r>
    </w:p>
    <w:p w14:paraId="06E0B003" w14:textId="474ADA04" w:rsidR="0099776F" w:rsidRPr="004829E3" w:rsidRDefault="0099776F" w:rsidP="005F266F">
      <w:pPr>
        <w:pStyle w:val="Question1"/>
        <w:ind w:left="0" w:firstLine="0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</w:rPr>
        <w:t>1</w:t>
      </w:r>
      <w:r w:rsidRPr="004829E3">
        <w:rPr>
          <w:rFonts w:ascii="Times New Roman" w:hAnsi="Times New Roman"/>
          <w:sz w:val="24"/>
        </w:rPr>
        <w:t xml:space="preserve">. </w:t>
      </w:r>
      <w:r w:rsidR="005B21CB">
        <w:rPr>
          <w:rFonts w:ascii="Times New Roman" w:hAnsi="Times New Roman"/>
          <w:sz w:val="24"/>
        </w:rPr>
        <w:t xml:space="preserve">     </w:t>
      </w:r>
      <w:r w:rsidR="00250243">
        <w:rPr>
          <w:rFonts w:ascii="Times New Roman" w:hAnsi="Times New Roman"/>
          <w:sz w:val="24"/>
        </w:rPr>
        <w:t>Which of the following are</w:t>
      </w:r>
      <w:r w:rsidR="007E0DE6">
        <w:rPr>
          <w:rFonts w:ascii="Times New Roman" w:hAnsi="Times New Roman"/>
          <w:sz w:val="24"/>
        </w:rPr>
        <w:t xml:space="preserve"> </w:t>
      </w:r>
      <w:r w:rsidR="007E0DE6" w:rsidRPr="007E0DE6">
        <w:rPr>
          <w:rFonts w:ascii="Times New Roman" w:hAnsi="Times New Roman"/>
          <w:b/>
          <w:sz w:val="24"/>
        </w:rPr>
        <w:t>all</w:t>
      </w:r>
      <w:r w:rsidR="00250243">
        <w:rPr>
          <w:rFonts w:ascii="Times New Roman" w:hAnsi="Times New Roman"/>
          <w:b/>
          <w:sz w:val="24"/>
        </w:rPr>
        <w:t xml:space="preserve"> </w:t>
      </w:r>
      <w:r w:rsidR="00250243" w:rsidRPr="00250243">
        <w:rPr>
          <w:rFonts w:ascii="Times New Roman" w:hAnsi="Times New Roman"/>
          <w:sz w:val="24"/>
        </w:rPr>
        <w:t>planets</w:t>
      </w:r>
      <w:r w:rsidR="007E0DE6">
        <w:rPr>
          <w:rFonts w:ascii="Times New Roman" w:hAnsi="Times New Roman"/>
          <w:sz w:val="24"/>
        </w:rPr>
        <w:t>?</w:t>
      </w:r>
    </w:p>
    <w:p w14:paraId="74CD0627" w14:textId="54BC234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7E0DE6">
        <w:rPr>
          <w:rFonts w:ascii="Times New Roman" w:hAnsi="Times New Roman"/>
          <w:sz w:val="24"/>
        </w:rPr>
        <w:tab/>
      </w:r>
      <w:r w:rsidR="00250243">
        <w:rPr>
          <w:rFonts w:ascii="Times New Roman" w:hAnsi="Times New Roman"/>
          <w:sz w:val="24"/>
        </w:rPr>
        <w:t>Mars, Earth, Pluto, Leo, Venus</w:t>
      </w:r>
      <w:r w:rsidR="003B5886">
        <w:rPr>
          <w:rFonts w:ascii="Times New Roman" w:hAnsi="Times New Roman"/>
          <w:sz w:val="24"/>
        </w:rPr>
        <w:t>.</w:t>
      </w:r>
    </w:p>
    <w:p w14:paraId="787206AB" w14:textId="586FADA4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250243">
        <w:rPr>
          <w:rFonts w:ascii="Times New Roman" w:hAnsi="Times New Roman"/>
          <w:sz w:val="24"/>
        </w:rPr>
        <w:tab/>
        <w:t>Neptune, Uranus, Mars, Jupiter</w:t>
      </w:r>
      <w:r w:rsidR="003B5886">
        <w:rPr>
          <w:rFonts w:ascii="Times New Roman" w:hAnsi="Times New Roman"/>
          <w:sz w:val="24"/>
        </w:rPr>
        <w:t>.</w:t>
      </w:r>
    </w:p>
    <w:p w14:paraId="4976BBBE" w14:textId="3765C91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250243">
        <w:rPr>
          <w:rFonts w:ascii="Times New Roman" w:hAnsi="Times New Roman"/>
          <w:sz w:val="24"/>
        </w:rPr>
        <w:tab/>
        <w:t>Scorpio, Pluto, Neptune, Saturn, Sagittarius</w:t>
      </w:r>
      <w:r w:rsidR="007E0DE6">
        <w:rPr>
          <w:rFonts w:ascii="Times New Roman" w:hAnsi="Times New Roman"/>
          <w:sz w:val="24"/>
        </w:rPr>
        <w:t>.</w:t>
      </w:r>
    </w:p>
    <w:p w14:paraId="6B0D37F8" w14:textId="451A99C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250243">
        <w:rPr>
          <w:rFonts w:ascii="Times New Roman" w:hAnsi="Times New Roman"/>
          <w:sz w:val="24"/>
        </w:rPr>
        <w:tab/>
        <w:t>Gemini, Cancer, Virgo, Pisces, Taurus</w:t>
      </w:r>
      <w:r w:rsidR="003B5886">
        <w:rPr>
          <w:rFonts w:ascii="Times New Roman" w:hAnsi="Times New Roman"/>
          <w:sz w:val="24"/>
        </w:rPr>
        <w:t>.</w:t>
      </w:r>
    </w:p>
    <w:p w14:paraId="75291E0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4571D2FA" w14:textId="4EBBB753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2. </w:t>
      </w:r>
      <w:r w:rsidR="00451C3A">
        <w:rPr>
          <w:rFonts w:ascii="Times New Roman" w:hAnsi="Times New Roman"/>
          <w:sz w:val="24"/>
        </w:rPr>
        <w:tab/>
        <w:t>Which of the following is true?</w:t>
      </w:r>
    </w:p>
    <w:p w14:paraId="3AB791F8" w14:textId="3E42D9C4" w:rsidR="0099776F" w:rsidRPr="004829E3" w:rsidRDefault="0099776F" w:rsidP="00451C3A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451C3A">
        <w:rPr>
          <w:rFonts w:ascii="Times New Roman" w:hAnsi="Times New Roman"/>
          <w:sz w:val="24"/>
        </w:rPr>
        <w:tab/>
        <w:t>different constellations can be seen in different positions at different times of the year</w:t>
      </w:r>
      <w:r w:rsidR="003B5886">
        <w:rPr>
          <w:rFonts w:ascii="Times New Roman" w:hAnsi="Times New Roman"/>
          <w:sz w:val="24"/>
        </w:rPr>
        <w:t>.</w:t>
      </w:r>
    </w:p>
    <w:p w14:paraId="2F67A612" w14:textId="4C309B2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451C3A">
        <w:rPr>
          <w:rFonts w:ascii="Times New Roman" w:hAnsi="Times New Roman"/>
          <w:sz w:val="24"/>
        </w:rPr>
        <w:tab/>
        <w:t xml:space="preserve">different cultures have developed different stories about the same constellations </w:t>
      </w:r>
      <w:r w:rsidR="003B5886">
        <w:rPr>
          <w:rFonts w:ascii="Times New Roman" w:hAnsi="Times New Roman"/>
          <w:sz w:val="24"/>
        </w:rPr>
        <w:t>.</w:t>
      </w:r>
    </w:p>
    <w:p w14:paraId="365AC540" w14:textId="2FD9E52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424C03">
        <w:rPr>
          <w:rFonts w:ascii="Times New Roman" w:hAnsi="Times New Roman"/>
          <w:sz w:val="24"/>
        </w:rPr>
        <w:tab/>
        <w:t>Some constell</w:t>
      </w:r>
      <w:r w:rsidR="00A40A19">
        <w:rPr>
          <w:rFonts w:ascii="Times New Roman" w:hAnsi="Times New Roman"/>
          <w:sz w:val="24"/>
        </w:rPr>
        <w:t>ations are only visible in the southern hemisphere and some in the northern h</w:t>
      </w:r>
      <w:r w:rsidR="00424C03">
        <w:rPr>
          <w:rFonts w:ascii="Times New Roman" w:hAnsi="Times New Roman"/>
          <w:sz w:val="24"/>
        </w:rPr>
        <w:t>emisphere</w:t>
      </w:r>
      <w:r w:rsidR="00AF2947">
        <w:rPr>
          <w:rFonts w:ascii="Times New Roman" w:hAnsi="Times New Roman"/>
          <w:sz w:val="24"/>
        </w:rPr>
        <w:t>.</w:t>
      </w:r>
    </w:p>
    <w:p w14:paraId="534DF161" w14:textId="789CFA1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424C03">
        <w:rPr>
          <w:rFonts w:ascii="Times New Roman" w:hAnsi="Times New Roman"/>
          <w:sz w:val="24"/>
        </w:rPr>
        <w:tab/>
        <w:t>all the statements are true</w:t>
      </w:r>
      <w:r w:rsidR="00AF2947">
        <w:rPr>
          <w:rFonts w:ascii="Times New Roman" w:hAnsi="Times New Roman"/>
          <w:sz w:val="24"/>
        </w:rPr>
        <w:t>.</w:t>
      </w:r>
    </w:p>
    <w:p w14:paraId="7031FADD" w14:textId="106448D8" w:rsidR="0099776F" w:rsidRPr="004829E3" w:rsidRDefault="0099776F" w:rsidP="008A7546">
      <w:pPr>
        <w:pStyle w:val="Question1"/>
        <w:rPr>
          <w:rFonts w:ascii="Times New Roman" w:hAnsi="Times New Roman"/>
          <w:sz w:val="24"/>
        </w:rPr>
      </w:pPr>
      <w:r w:rsidRPr="008E32E2">
        <w:rPr>
          <w:rFonts w:ascii="Times New Roman" w:hAnsi="Times New Roman"/>
          <w:sz w:val="24"/>
        </w:rPr>
        <w:t>3.</w:t>
      </w:r>
      <w:r w:rsidRPr="004829E3">
        <w:rPr>
          <w:rFonts w:ascii="Times New Roman" w:hAnsi="Times New Roman"/>
          <w:b/>
          <w:sz w:val="24"/>
        </w:rPr>
        <w:t xml:space="preserve"> </w:t>
      </w:r>
      <w:r w:rsidR="005B21CB">
        <w:rPr>
          <w:rFonts w:ascii="Times New Roman" w:hAnsi="Times New Roman"/>
          <w:b/>
          <w:sz w:val="24"/>
        </w:rPr>
        <w:tab/>
      </w:r>
      <w:r w:rsidR="007123A2">
        <w:rPr>
          <w:rFonts w:ascii="Times New Roman" w:hAnsi="Times New Roman"/>
          <w:sz w:val="24"/>
        </w:rPr>
        <w:t>Gravity is affected by</w:t>
      </w:r>
      <w:r w:rsidR="008A7546">
        <w:rPr>
          <w:rFonts w:ascii="Times New Roman" w:hAnsi="Times New Roman"/>
          <w:sz w:val="24"/>
        </w:rPr>
        <w:t>:</w:t>
      </w:r>
    </w:p>
    <w:p w14:paraId="4871EE50" w14:textId="68F3C07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7123A2">
        <w:rPr>
          <w:rFonts w:ascii="Times New Roman" w:hAnsi="Times New Roman"/>
          <w:sz w:val="24"/>
        </w:rPr>
        <w:tab/>
        <w:t>mass and distance</w:t>
      </w:r>
      <w:r w:rsidR="008A7546">
        <w:rPr>
          <w:rFonts w:ascii="Times New Roman" w:hAnsi="Times New Roman"/>
          <w:sz w:val="24"/>
        </w:rPr>
        <w:t>.</w:t>
      </w:r>
    </w:p>
    <w:p w14:paraId="55D060FB" w14:textId="2AF5EB1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7123A2">
        <w:rPr>
          <w:rFonts w:ascii="Times New Roman" w:hAnsi="Times New Roman"/>
          <w:sz w:val="24"/>
        </w:rPr>
        <w:tab/>
        <w:t>mass only</w:t>
      </w:r>
      <w:r w:rsidR="008A7546">
        <w:rPr>
          <w:rFonts w:ascii="Times New Roman" w:hAnsi="Times New Roman"/>
          <w:sz w:val="24"/>
        </w:rPr>
        <w:t>.</w:t>
      </w:r>
    </w:p>
    <w:p w14:paraId="362568EE" w14:textId="2C212BD9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7123A2">
        <w:rPr>
          <w:rFonts w:ascii="Times New Roman" w:hAnsi="Times New Roman"/>
          <w:sz w:val="24"/>
        </w:rPr>
        <w:tab/>
        <w:t>distance only</w:t>
      </w:r>
      <w:r w:rsidR="008A7546">
        <w:rPr>
          <w:rFonts w:ascii="Times New Roman" w:hAnsi="Times New Roman"/>
          <w:sz w:val="24"/>
        </w:rPr>
        <w:t>.</w:t>
      </w:r>
    </w:p>
    <w:p w14:paraId="543753F1" w14:textId="5FBE7F7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7123A2">
        <w:rPr>
          <w:rFonts w:ascii="Times New Roman" w:hAnsi="Times New Roman"/>
          <w:sz w:val="24"/>
        </w:rPr>
        <w:tab/>
        <w:t>mass, distance and light</w:t>
      </w:r>
      <w:r w:rsidR="008A7546">
        <w:rPr>
          <w:rFonts w:ascii="Times New Roman" w:hAnsi="Times New Roman"/>
          <w:sz w:val="24"/>
        </w:rPr>
        <w:t>.</w:t>
      </w:r>
    </w:p>
    <w:p w14:paraId="699C2A73" w14:textId="35D06194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4.</w:t>
      </w:r>
      <w:r w:rsidRPr="004829E3">
        <w:rPr>
          <w:rFonts w:ascii="Times New Roman" w:hAnsi="Times New Roman"/>
          <w:sz w:val="24"/>
        </w:rPr>
        <w:tab/>
      </w:r>
      <w:r w:rsidR="00F53E2B">
        <w:rPr>
          <w:rFonts w:ascii="Times New Roman" w:hAnsi="Times New Roman"/>
          <w:sz w:val="24"/>
        </w:rPr>
        <w:t>In a solar eclipse which of the following occurs</w:t>
      </w:r>
      <w:r w:rsidR="002A3219">
        <w:rPr>
          <w:rFonts w:ascii="Times New Roman" w:hAnsi="Times New Roman"/>
          <w:sz w:val="24"/>
        </w:rPr>
        <w:t>?</w:t>
      </w:r>
    </w:p>
    <w:p w14:paraId="27157F2E" w14:textId="5F04AE8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F53E2B">
        <w:rPr>
          <w:rFonts w:ascii="Times New Roman" w:hAnsi="Times New Roman"/>
          <w:sz w:val="24"/>
        </w:rPr>
        <w:tab/>
        <w:t>Earth blocks the sunlight from the Moon</w:t>
      </w:r>
      <w:r w:rsidR="002A3219">
        <w:rPr>
          <w:rFonts w:ascii="Times New Roman" w:hAnsi="Times New Roman"/>
          <w:sz w:val="24"/>
        </w:rPr>
        <w:t>.</w:t>
      </w:r>
    </w:p>
    <w:p w14:paraId="7EBCD5C8" w14:textId="3D0BF74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F53E2B">
        <w:rPr>
          <w:rFonts w:ascii="Times New Roman" w:hAnsi="Times New Roman"/>
          <w:sz w:val="24"/>
        </w:rPr>
        <w:tab/>
        <w:t>Moon blocks the sunlight from the Earth</w:t>
      </w:r>
      <w:r w:rsidR="002A3219">
        <w:rPr>
          <w:rFonts w:ascii="Times New Roman" w:hAnsi="Times New Roman"/>
          <w:sz w:val="24"/>
        </w:rPr>
        <w:t>.</w:t>
      </w:r>
    </w:p>
    <w:p w14:paraId="2D626433" w14:textId="50EB757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Pr="004829E3">
        <w:rPr>
          <w:rFonts w:ascii="Times New Roman" w:hAnsi="Times New Roman"/>
          <w:sz w:val="24"/>
        </w:rPr>
        <w:tab/>
      </w:r>
      <w:r w:rsidR="00C97BE5">
        <w:rPr>
          <w:rFonts w:ascii="Times New Roman" w:hAnsi="Times New Roman"/>
          <w:sz w:val="24"/>
        </w:rPr>
        <w:t>Sun gets in the way of us seeing the Moon</w:t>
      </w:r>
      <w:r w:rsidR="002A3219">
        <w:rPr>
          <w:rFonts w:ascii="Times New Roman" w:hAnsi="Times New Roman"/>
          <w:sz w:val="24"/>
        </w:rPr>
        <w:t>.</w:t>
      </w:r>
    </w:p>
    <w:p w14:paraId="32AACCD3" w14:textId="6D62BFF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C97BE5">
        <w:rPr>
          <w:rFonts w:ascii="Times New Roman" w:hAnsi="Times New Roman"/>
          <w:sz w:val="24"/>
        </w:rPr>
        <w:tab/>
      </w:r>
      <w:r w:rsidR="00671117">
        <w:rPr>
          <w:rFonts w:ascii="Times New Roman" w:hAnsi="Times New Roman"/>
          <w:sz w:val="24"/>
        </w:rPr>
        <w:t>a comet blocks the Sun</w:t>
      </w:r>
      <w:r w:rsidR="002A3219">
        <w:rPr>
          <w:rFonts w:ascii="Times New Roman" w:hAnsi="Times New Roman"/>
          <w:sz w:val="24"/>
        </w:rPr>
        <w:t>.</w:t>
      </w:r>
    </w:p>
    <w:p w14:paraId="5D807B64" w14:textId="1B8B50B6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5.</w:t>
      </w:r>
      <w:r w:rsidRPr="004829E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="00671117">
        <w:rPr>
          <w:rFonts w:ascii="Times New Roman" w:hAnsi="Times New Roman"/>
          <w:sz w:val="24"/>
        </w:rPr>
        <w:t>In the phases of the moon a new moon appears as</w:t>
      </w:r>
      <w:r w:rsidR="003C72A3">
        <w:rPr>
          <w:rFonts w:ascii="Times New Roman" w:hAnsi="Times New Roman"/>
          <w:sz w:val="24"/>
        </w:rPr>
        <w:t>:</w:t>
      </w:r>
    </w:p>
    <w:p w14:paraId="250A82C5" w14:textId="3BDDFFC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671117">
        <w:rPr>
          <w:rFonts w:ascii="Times New Roman" w:hAnsi="Times New Roman"/>
          <w:sz w:val="24"/>
        </w:rPr>
        <w:tab/>
        <w:t>a complete circle in the night sky</w:t>
      </w:r>
      <w:r w:rsidR="003C72A3">
        <w:rPr>
          <w:rFonts w:ascii="Times New Roman" w:hAnsi="Times New Roman"/>
          <w:sz w:val="24"/>
        </w:rPr>
        <w:t>.</w:t>
      </w:r>
    </w:p>
    <w:p w14:paraId="1F47986F" w14:textId="006B145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3C72A3">
        <w:rPr>
          <w:rFonts w:ascii="Times New Roman" w:hAnsi="Times New Roman"/>
          <w:sz w:val="24"/>
        </w:rPr>
        <w:tab/>
      </w:r>
      <w:r w:rsidR="00671117">
        <w:rPr>
          <w:rFonts w:ascii="Times New Roman" w:hAnsi="Times New Roman"/>
          <w:sz w:val="24"/>
        </w:rPr>
        <w:t>a half of the moon visible in the night sky</w:t>
      </w:r>
      <w:r w:rsidR="001942B5">
        <w:rPr>
          <w:rFonts w:ascii="Times New Roman" w:hAnsi="Times New Roman"/>
          <w:sz w:val="24"/>
        </w:rPr>
        <w:t>.</w:t>
      </w:r>
    </w:p>
    <w:p w14:paraId="18AF9E23" w14:textId="3ACDB15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671117">
        <w:rPr>
          <w:rFonts w:ascii="Times New Roman" w:hAnsi="Times New Roman"/>
          <w:sz w:val="24"/>
        </w:rPr>
        <w:tab/>
        <w:t>nothing visible in the night sky</w:t>
      </w:r>
      <w:r w:rsidR="001942B5">
        <w:rPr>
          <w:rFonts w:ascii="Times New Roman" w:hAnsi="Times New Roman"/>
          <w:sz w:val="24"/>
        </w:rPr>
        <w:t>.</w:t>
      </w:r>
    </w:p>
    <w:p w14:paraId="245266F4" w14:textId="07732C3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671117">
        <w:rPr>
          <w:rFonts w:ascii="Times New Roman" w:hAnsi="Times New Roman"/>
          <w:sz w:val="24"/>
        </w:rPr>
        <w:tab/>
        <w:t>almost all the moon visible in the night sky</w:t>
      </w:r>
      <w:r w:rsidR="001942B5">
        <w:rPr>
          <w:rFonts w:ascii="Times New Roman" w:hAnsi="Times New Roman"/>
          <w:sz w:val="24"/>
        </w:rPr>
        <w:t>.</w:t>
      </w:r>
    </w:p>
    <w:p w14:paraId="08446800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435674CF" w14:textId="77777777" w:rsidR="002E787E" w:rsidRDefault="002E787E" w:rsidP="0099776F">
      <w:pPr>
        <w:pStyle w:val="Questiona"/>
        <w:rPr>
          <w:rFonts w:ascii="Times New Roman" w:hAnsi="Times New Roman"/>
          <w:sz w:val="24"/>
        </w:rPr>
      </w:pPr>
    </w:p>
    <w:p w14:paraId="66CBF480" w14:textId="77777777" w:rsidR="002E787E" w:rsidRDefault="002E787E" w:rsidP="0099776F">
      <w:pPr>
        <w:pStyle w:val="Questiona"/>
        <w:rPr>
          <w:rFonts w:ascii="Times New Roman" w:hAnsi="Times New Roman"/>
          <w:sz w:val="24"/>
        </w:rPr>
      </w:pPr>
    </w:p>
    <w:p w14:paraId="396FC165" w14:textId="77777777" w:rsidR="002E787E" w:rsidRPr="004829E3" w:rsidRDefault="002E787E" w:rsidP="0099776F">
      <w:pPr>
        <w:pStyle w:val="Questiona"/>
        <w:rPr>
          <w:rFonts w:ascii="Times New Roman" w:hAnsi="Times New Roman"/>
          <w:sz w:val="24"/>
        </w:rPr>
      </w:pPr>
    </w:p>
    <w:p w14:paraId="0F5B12F1" w14:textId="3DF2AF8A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lastRenderedPageBreak/>
        <w:t xml:space="preserve">6. </w:t>
      </w:r>
      <w:r w:rsidR="005B21CB">
        <w:rPr>
          <w:rFonts w:ascii="Times New Roman" w:hAnsi="Times New Roman"/>
          <w:sz w:val="24"/>
        </w:rPr>
        <w:tab/>
      </w:r>
      <w:r w:rsidR="00955EB4">
        <w:rPr>
          <w:rFonts w:ascii="Times New Roman" w:hAnsi="Times New Roman"/>
          <w:sz w:val="24"/>
        </w:rPr>
        <w:t>Which of the following are all natural satellites</w:t>
      </w:r>
      <w:r w:rsidR="002E787E">
        <w:rPr>
          <w:rFonts w:ascii="Times New Roman" w:hAnsi="Times New Roman"/>
          <w:sz w:val="24"/>
        </w:rPr>
        <w:t>?</w:t>
      </w:r>
    </w:p>
    <w:p w14:paraId="33F25376" w14:textId="33C29D3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955EB4">
        <w:rPr>
          <w:rFonts w:ascii="Times New Roman" w:hAnsi="Times New Roman"/>
          <w:sz w:val="24"/>
        </w:rPr>
        <w:tab/>
        <w:t>moons, planets and the International Space Station</w:t>
      </w:r>
      <w:r w:rsidR="002E787E">
        <w:rPr>
          <w:rFonts w:ascii="Times New Roman" w:hAnsi="Times New Roman"/>
          <w:sz w:val="24"/>
        </w:rPr>
        <w:t>.</w:t>
      </w:r>
    </w:p>
    <w:p w14:paraId="72789A46" w14:textId="0DBCCDEA" w:rsidR="002E787E" w:rsidRPr="004829E3" w:rsidRDefault="0099776F" w:rsidP="002E787E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955EB4">
        <w:rPr>
          <w:rFonts w:ascii="Times New Roman" w:hAnsi="Times New Roman"/>
          <w:sz w:val="24"/>
        </w:rPr>
        <w:tab/>
        <w:t>moons, planets and comets</w:t>
      </w:r>
      <w:r w:rsidR="002E787E">
        <w:rPr>
          <w:rFonts w:ascii="Times New Roman" w:hAnsi="Times New Roman"/>
          <w:sz w:val="24"/>
        </w:rPr>
        <w:t>.</w:t>
      </w:r>
    </w:p>
    <w:p w14:paraId="17C3696A" w14:textId="5547506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955EB4">
        <w:rPr>
          <w:rFonts w:ascii="Times New Roman" w:hAnsi="Times New Roman"/>
          <w:sz w:val="24"/>
        </w:rPr>
        <w:tab/>
        <w:t xml:space="preserve">Earth, Moon and spy satellites </w:t>
      </w:r>
      <w:r w:rsidR="002E787E">
        <w:rPr>
          <w:rFonts w:ascii="Times New Roman" w:hAnsi="Times New Roman"/>
          <w:sz w:val="24"/>
        </w:rPr>
        <w:t>.</w:t>
      </w:r>
    </w:p>
    <w:p w14:paraId="3EAFD642" w14:textId="4ABBEE93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955EB4">
        <w:rPr>
          <w:rFonts w:ascii="Times New Roman" w:hAnsi="Times New Roman"/>
          <w:sz w:val="24"/>
        </w:rPr>
        <w:tab/>
        <w:t>International Space Station, comets and Jupiter</w:t>
      </w:r>
      <w:r w:rsidR="002E787E">
        <w:rPr>
          <w:rFonts w:ascii="Times New Roman" w:hAnsi="Times New Roman"/>
          <w:sz w:val="24"/>
        </w:rPr>
        <w:t>.</w:t>
      </w:r>
    </w:p>
    <w:p w14:paraId="7ABB7824" w14:textId="491879FF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7. </w:t>
      </w:r>
      <w:r w:rsidR="005B21CB">
        <w:rPr>
          <w:rFonts w:ascii="Times New Roman" w:hAnsi="Times New Roman"/>
          <w:sz w:val="24"/>
        </w:rPr>
        <w:tab/>
      </w:r>
      <w:r w:rsidR="002C71B9">
        <w:rPr>
          <w:rFonts w:ascii="Times New Roman" w:hAnsi="Times New Roman"/>
          <w:sz w:val="24"/>
        </w:rPr>
        <w:t>Earth has 4 seasons because:</w:t>
      </w:r>
      <w:r w:rsidR="00F04004">
        <w:rPr>
          <w:rFonts w:ascii="Times New Roman" w:hAnsi="Times New Roman"/>
          <w:sz w:val="24"/>
        </w:rPr>
        <w:t xml:space="preserve"> </w:t>
      </w:r>
    </w:p>
    <w:p w14:paraId="04FCF8F0" w14:textId="5ED4CF1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A30AEA">
        <w:rPr>
          <w:rFonts w:ascii="Times New Roman" w:hAnsi="Times New Roman"/>
          <w:sz w:val="24"/>
        </w:rPr>
        <w:tab/>
      </w:r>
      <w:r w:rsidR="002C71B9">
        <w:rPr>
          <w:rFonts w:ascii="Times New Roman" w:hAnsi="Times New Roman"/>
          <w:sz w:val="24"/>
        </w:rPr>
        <w:t>it spins on its axis</w:t>
      </w:r>
      <w:r w:rsidR="00EA05BB">
        <w:rPr>
          <w:rFonts w:ascii="Times New Roman" w:hAnsi="Times New Roman"/>
          <w:sz w:val="24"/>
        </w:rPr>
        <w:t>.</w:t>
      </w:r>
    </w:p>
    <w:p w14:paraId="77E6CC67" w14:textId="7DF93730" w:rsidR="00EA05BB" w:rsidRPr="004829E3" w:rsidRDefault="0099776F" w:rsidP="00EA05BB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A30AEA">
        <w:rPr>
          <w:rFonts w:ascii="Times New Roman" w:hAnsi="Times New Roman"/>
          <w:sz w:val="24"/>
        </w:rPr>
        <w:tab/>
      </w:r>
      <w:r w:rsidR="002C71B9">
        <w:rPr>
          <w:rFonts w:ascii="Times New Roman" w:hAnsi="Times New Roman"/>
          <w:sz w:val="24"/>
        </w:rPr>
        <w:t>it would be boring to have the same climate all year</w:t>
      </w:r>
      <w:r w:rsidR="00EA05BB">
        <w:rPr>
          <w:rFonts w:ascii="Times New Roman" w:hAnsi="Times New Roman"/>
          <w:sz w:val="24"/>
        </w:rPr>
        <w:t>.</w:t>
      </w:r>
    </w:p>
    <w:p w14:paraId="6C3C749D" w14:textId="5B37B51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A30AEA">
        <w:rPr>
          <w:rFonts w:ascii="Times New Roman" w:hAnsi="Times New Roman"/>
          <w:sz w:val="24"/>
        </w:rPr>
        <w:tab/>
      </w:r>
      <w:r w:rsidR="002C71B9">
        <w:rPr>
          <w:rFonts w:ascii="Times New Roman" w:hAnsi="Times New Roman"/>
          <w:sz w:val="24"/>
        </w:rPr>
        <w:t>of its orbit around the Sun</w:t>
      </w:r>
      <w:r w:rsidR="00EA05BB">
        <w:rPr>
          <w:rFonts w:ascii="Times New Roman" w:hAnsi="Times New Roman"/>
          <w:sz w:val="24"/>
        </w:rPr>
        <w:t>.</w:t>
      </w:r>
    </w:p>
    <w:p w14:paraId="6652AC22" w14:textId="520D1B8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F04004">
        <w:rPr>
          <w:rFonts w:ascii="Times New Roman" w:hAnsi="Times New Roman"/>
          <w:sz w:val="24"/>
        </w:rPr>
        <w:tab/>
      </w:r>
      <w:r w:rsidR="002C71B9">
        <w:rPr>
          <w:rFonts w:ascii="Times New Roman" w:hAnsi="Times New Roman"/>
          <w:sz w:val="24"/>
        </w:rPr>
        <w:t>of the tilt of the axis</w:t>
      </w:r>
      <w:r w:rsidR="00EA05BB">
        <w:rPr>
          <w:rFonts w:ascii="Times New Roman" w:hAnsi="Times New Roman"/>
          <w:sz w:val="24"/>
        </w:rPr>
        <w:t>.</w:t>
      </w:r>
    </w:p>
    <w:p w14:paraId="0CA2935C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53FBDF53" w14:textId="7DF2CDEA" w:rsidR="0099776F" w:rsidRPr="004829E3" w:rsidRDefault="0012237F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8. </w:t>
      </w:r>
      <w:r>
        <w:rPr>
          <w:rFonts w:ascii="Times New Roman" w:hAnsi="Times New Roman"/>
          <w:sz w:val="24"/>
        </w:rPr>
        <w:tab/>
      </w:r>
      <w:r w:rsidR="001849FF">
        <w:rPr>
          <w:rFonts w:ascii="Times New Roman" w:hAnsi="Times New Roman"/>
          <w:sz w:val="24"/>
        </w:rPr>
        <w:t>The temperatures at the equator are hotter because</w:t>
      </w:r>
      <w:r w:rsidR="00C96583">
        <w:rPr>
          <w:rFonts w:ascii="Times New Roman" w:hAnsi="Times New Roman"/>
          <w:sz w:val="24"/>
        </w:rPr>
        <w:t>?</w:t>
      </w:r>
    </w:p>
    <w:p w14:paraId="00B3681F" w14:textId="45E047C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1849FF">
        <w:rPr>
          <w:rFonts w:ascii="Times New Roman" w:hAnsi="Times New Roman"/>
          <w:sz w:val="24"/>
        </w:rPr>
        <w:tab/>
        <w:t>sunlight travels less distance before it hits the Earth’s surface.</w:t>
      </w:r>
    </w:p>
    <w:p w14:paraId="7DAE0F20" w14:textId="482D65C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C96583">
        <w:rPr>
          <w:rFonts w:ascii="Times New Roman" w:hAnsi="Times New Roman"/>
          <w:sz w:val="24"/>
        </w:rPr>
        <w:tab/>
      </w:r>
      <w:r w:rsidR="001849FF">
        <w:rPr>
          <w:rFonts w:ascii="Times New Roman" w:hAnsi="Times New Roman"/>
          <w:sz w:val="24"/>
        </w:rPr>
        <w:t>sunlight travels greater distance before it hits the Earth’s surface.</w:t>
      </w:r>
    </w:p>
    <w:p w14:paraId="198742BA" w14:textId="5562AEF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1849FF">
        <w:rPr>
          <w:rFonts w:ascii="Times New Roman" w:hAnsi="Times New Roman"/>
          <w:sz w:val="24"/>
        </w:rPr>
        <w:tab/>
        <w:t>the land absorbs more heat there.</w:t>
      </w:r>
    </w:p>
    <w:p w14:paraId="7517A193" w14:textId="0029097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1849FF">
        <w:rPr>
          <w:rFonts w:ascii="Times New Roman" w:hAnsi="Times New Roman"/>
          <w:sz w:val="24"/>
        </w:rPr>
        <w:tab/>
      </w:r>
      <w:r w:rsidR="00BF0E1F">
        <w:rPr>
          <w:rFonts w:ascii="Times New Roman" w:hAnsi="Times New Roman"/>
          <w:sz w:val="24"/>
        </w:rPr>
        <w:t>it is always summer.</w:t>
      </w:r>
    </w:p>
    <w:p w14:paraId="269E7399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27C57D57" w14:textId="4A8BC329" w:rsidR="0099776F" w:rsidRPr="004829E3" w:rsidRDefault="008418D8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9. </w:t>
      </w:r>
      <w:r>
        <w:rPr>
          <w:rFonts w:ascii="Times New Roman" w:hAnsi="Times New Roman"/>
          <w:sz w:val="24"/>
        </w:rPr>
        <w:tab/>
        <w:t>Every four years we have a leap year because?</w:t>
      </w:r>
    </w:p>
    <w:p w14:paraId="5E663464" w14:textId="4F3D799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DB1BF4">
        <w:rPr>
          <w:rFonts w:ascii="Times New Roman" w:hAnsi="Times New Roman"/>
          <w:sz w:val="24"/>
        </w:rPr>
        <w:tab/>
      </w:r>
      <w:r w:rsidR="00E87E19">
        <w:rPr>
          <w:rFonts w:ascii="Times New Roman" w:hAnsi="Times New Roman"/>
          <w:sz w:val="24"/>
        </w:rPr>
        <w:t>it makes it interesting for people born on the 29</w:t>
      </w:r>
      <w:r w:rsidR="00E87E19" w:rsidRPr="00E87E19">
        <w:rPr>
          <w:rFonts w:ascii="Times New Roman" w:hAnsi="Times New Roman"/>
          <w:sz w:val="24"/>
          <w:vertAlign w:val="superscript"/>
        </w:rPr>
        <w:t>th</w:t>
      </w:r>
      <w:r w:rsidR="00E87E19">
        <w:rPr>
          <w:rFonts w:ascii="Times New Roman" w:hAnsi="Times New Roman"/>
          <w:sz w:val="24"/>
        </w:rPr>
        <w:t xml:space="preserve"> February</w:t>
      </w:r>
      <w:r w:rsidR="00D33F05">
        <w:rPr>
          <w:rFonts w:ascii="Times New Roman" w:hAnsi="Times New Roman"/>
          <w:sz w:val="24"/>
        </w:rPr>
        <w:t>.</w:t>
      </w:r>
    </w:p>
    <w:p w14:paraId="11F4CC9A" w14:textId="3CFD37E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DB1BF4">
        <w:rPr>
          <w:rFonts w:ascii="Times New Roman" w:hAnsi="Times New Roman"/>
          <w:sz w:val="24"/>
        </w:rPr>
        <w:tab/>
      </w:r>
      <w:r w:rsidR="008621B3">
        <w:rPr>
          <w:rFonts w:ascii="Times New Roman" w:hAnsi="Times New Roman"/>
          <w:sz w:val="24"/>
        </w:rPr>
        <w:t>the earth is orbiting the Sun faster every four years</w:t>
      </w:r>
      <w:r w:rsidR="00D33F05">
        <w:rPr>
          <w:rFonts w:ascii="Times New Roman" w:hAnsi="Times New Roman"/>
          <w:sz w:val="24"/>
        </w:rPr>
        <w:t>.</w:t>
      </w:r>
    </w:p>
    <w:p w14:paraId="7759F57A" w14:textId="59564A98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DB1BF4">
        <w:rPr>
          <w:rFonts w:ascii="Times New Roman" w:hAnsi="Times New Roman"/>
          <w:sz w:val="24"/>
        </w:rPr>
        <w:tab/>
      </w:r>
      <w:r w:rsidR="008621B3">
        <w:rPr>
          <w:rFonts w:ascii="Times New Roman" w:hAnsi="Times New Roman"/>
          <w:sz w:val="24"/>
        </w:rPr>
        <w:t>the Earth is orbiting the Sun slower every four years</w:t>
      </w:r>
      <w:r w:rsidR="00D33F05">
        <w:rPr>
          <w:rFonts w:ascii="Times New Roman" w:hAnsi="Times New Roman"/>
          <w:sz w:val="24"/>
        </w:rPr>
        <w:t>.</w:t>
      </w:r>
    </w:p>
    <w:p w14:paraId="512B38BD" w14:textId="324B560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8418D8">
        <w:rPr>
          <w:rFonts w:ascii="Times New Roman" w:hAnsi="Times New Roman"/>
          <w:sz w:val="24"/>
        </w:rPr>
        <w:tab/>
        <w:t>it takes 365 ¼ days for the Earth to go around the Sun</w:t>
      </w:r>
      <w:r w:rsidR="00E87E19">
        <w:rPr>
          <w:rFonts w:ascii="Times New Roman" w:hAnsi="Times New Roman"/>
          <w:sz w:val="24"/>
        </w:rPr>
        <w:t xml:space="preserve"> but you cannot have a ¼ day on a calendar</w:t>
      </w:r>
      <w:r w:rsidR="00DB1BF4">
        <w:rPr>
          <w:rFonts w:ascii="Times New Roman" w:hAnsi="Times New Roman"/>
          <w:sz w:val="24"/>
        </w:rPr>
        <w:t>.</w:t>
      </w:r>
    </w:p>
    <w:p w14:paraId="022C886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01796D73" w14:textId="170FF222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10. </w:t>
      </w:r>
      <w:r w:rsidR="00E80475">
        <w:rPr>
          <w:rFonts w:ascii="Times New Roman" w:hAnsi="Times New Roman"/>
          <w:sz w:val="24"/>
        </w:rPr>
        <w:tab/>
      </w:r>
      <w:r w:rsidR="00184DB3">
        <w:rPr>
          <w:rFonts w:ascii="Times New Roman" w:hAnsi="Times New Roman"/>
          <w:sz w:val="24"/>
        </w:rPr>
        <w:t>Daylight hours are longest in summer and shortest in winter. An equinox is when there is equal amount of daylight hours as night hours. When would this occur?</w:t>
      </w:r>
    </w:p>
    <w:p w14:paraId="2A6897B1" w14:textId="5F0BF4D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184DB3">
        <w:rPr>
          <w:rFonts w:ascii="Times New Roman" w:hAnsi="Times New Roman"/>
          <w:sz w:val="24"/>
        </w:rPr>
        <w:tab/>
        <w:t>autumn only</w:t>
      </w:r>
      <w:r w:rsidR="00155121">
        <w:rPr>
          <w:rFonts w:ascii="Times New Roman" w:hAnsi="Times New Roman"/>
          <w:sz w:val="24"/>
        </w:rPr>
        <w:t>.</w:t>
      </w:r>
    </w:p>
    <w:p w14:paraId="099033A5" w14:textId="3ED73F53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184DB3">
        <w:rPr>
          <w:rFonts w:ascii="Times New Roman" w:hAnsi="Times New Roman"/>
          <w:sz w:val="24"/>
        </w:rPr>
        <w:tab/>
        <w:t>autumn and spring</w:t>
      </w:r>
      <w:r w:rsidR="00155121">
        <w:rPr>
          <w:rFonts w:ascii="Times New Roman" w:hAnsi="Times New Roman"/>
          <w:sz w:val="24"/>
        </w:rPr>
        <w:t>.</w:t>
      </w:r>
    </w:p>
    <w:p w14:paraId="7C19F92C" w14:textId="09E68488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184DB3">
        <w:rPr>
          <w:rFonts w:ascii="Times New Roman" w:hAnsi="Times New Roman"/>
          <w:sz w:val="24"/>
        </w:rPr>
        <w:tab/>
        <w:t>spring only</w:t>
      </w:r>
      <w:r w:rsidR="007F2CB2">
        <w:rPr>
          <w:rFonts w:ascii="Times New Roman" w:hAnsi="Times New Roman"/>
          <w:sz w:val="24"/>
        </w:rPr>
        <w:t>.</w:t>
      </w:r>
    </w:p>
    <w:p w14:paraId="0B790656" w14:textId="20907C68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155121">
        <w:rPr>
          <w:rFonts w:ascii="Times New Roman" w:hAnsi="Times New Roman"/>
          <w:sz w:val="24"/>
        </w:rPr>
        <w:tab/>
      </w:r>
      <w:r w:rsidR="00184DB3">
        <w:rPr>
          <w:rFonts w:ascii="Times New Roman" w:hAnsi="Times New Roman"/>
          <w:sz w:val="24"/>
        </w:rPr>
        <w:t>summer and winter</w:t>
      </w:r>
      <w:r w:rsidR="007F2CB2">
        <w:rPr>
          <w:rFonts w:ascii="Times New Roman" w:hAnsi="Times New Roman"/>
          <w:sz w:val="24"/>
        </w:rPr>
        <w:t>.</w:t>
      </w:r>
    </w:p>
    <w:p w14:paraId="3CF4B7FB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1342EE81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9C487EF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539F90B9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2B7FEC30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6594C540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176023F6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5E504392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483D2283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6C61D9B3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0E98744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19F6EA16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307F122E" w14:textId="77777777" w:rsidR="002A2F5A" w:rsidRPr="0036012C" w:rsidRDefault="002A2F5A" w:rsidP="002A2F5A">
      <w:pPr>
        <w:rPr>
          <w:rFonts w:ascii="Times New Roman" w:hAnsi="Times New Roman" w:cs="Times New Roman"/>
          <w:b/>
          <w:sz w:val="28"/>
          <w:szCs w:val="28"/>
        </w:rPr>
      </w:pPr>
      <w:r w:rsidRPr="0036012C">
        <w:rPr>
          <w:rFonts w:ascii="Times New Roman" w:hAnsi="Times New Roman" w:cs="Times New Roman"/>
          <w:b/>
          <w:sz w:val="28"/>
          <w:szCs w:val="28"/>
        </w:rPr>
        <w:t>Part 2: Short Answer</w:t>
      </w:r>
    </w:p>
    <w:p w14:paraId="15E938EE" w14:textId="77777777" w:rsidR="002A2F5A" w:rsidRPr="002A2F5A" w:rsidRDefault="002A2F5A" w:rsidP="002A2F5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A2F5A">
        <w:rPr>
          <w:rFonts w:ascii="Times New Roman" w:hAnsi="Times New Roman" w:cs="Times New Roman"/>
          <w:sz w:val="24"/>
          <w:szCs w:val="24"/>
        </w:rPr>
        <w:t>1.</w:t>
      </w:r>
      <w:r w:rsidRPr="002A2F5A">
        <w:rPr>
          <w:rFonts w:ascii="Times New Roman" w:hAnsi="Times New Roman" w:cs="Times New Roman"/>
          <w:sz w:val="24"/>
          <w:szCs w:val="24"/>
        </w:rPr>
        <w:tab/>
      </w:r>
      <w:r w:rsidRPr="004E17F6">
        <w:rPr>
          <w:rFonts w:ascii="Times New Roman" w:hAnsi="Times New Roman" w:cs="Times New Roman"/>
          <w:b/>
          <w:sz w:val="24"/>
          <w:szCs w:val="24"/>
        </w:rPr>
        <w:t>Match</w:t>
      </w:r>
      <w:r w:rsidRPr="002A2F5A">
        <w:rPr>
          <w:rFonts w:ascii="Times New Roman" w:hAnsi="Times New Roman" w:cs="Times New Roman"/>
          <w:sz w:val="24"/>
          <w:szCs w:val="24"/>
        </w:rPr>
        <w:t xml:space="preserve"> the following terms with their correct meaning. No</w:t>
      </w:r>
      <w:r>
        <w:rPr>
          <w:rFonts w:ascii="Times New Roman" w:hAnsi="Times New Roman" w:cs="Times New Roman"/>
          <w:sz w:val="24"/>
          <w:szCs w:val="24"/>
        </w:rPr>
        <w:t>te: not all words will be used.</w:t>
      </w:r>
    </w:p>
    <w:p w14:paraId="69121167" w14:textId="7F581D74" w:rsidR="003E510D" w:rsidRDefault="00BA14B1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Tide, </w:t>
      </w:r>
      <w:r w:rsidR="00EC394A">
        <w:rPr>
          <w:rFonts w:ascii="Times New Roman" w:hAnsi="Times New Roman"/>
          <w:sz w:val="24"/>
        </w:rPr>
        <w:t xml:space="preserve">astrology, </w:t>
      </w:r>
      <w:r w:rsidR="00112050">
        <w:rPr>
          <w:rFonts w:ascii="Times New Roman" w:hAnsi="Times New Roman"/>
          <w:sz w:val="24"/>
        </w:rPr>
        <w:t xml:space="preserve">satellite, </w:t>
      </w:r>
      <w:r>
        <w:rPr>
          <w:rFonts w:ascii="Times New Roman" w:hAnsi="Times New Roman"/>
          <w:sz w:val="24"/>
        </w:rPr>
        <w:t>c</w:t>
      </w:r>
      <w:r w:rsidR="00C115D1">
        <w:rPr>
          <w:rFonts w:ascii="Times New Roman" w:hAnsi="Times New Roman"/>
          <w:sz w:val="24"/>
        </w:rPr>
        <w:t xml:space="preserve">onstellation, </w:t>
      </w:r>
      <w:r w:rsidR="00AD79F6">
        <w:rPr>
          <w:rFonts w:ascii="Times New Roman" w:hAnsi="Times New Roman"/>
          <w:sz w:val="24"/>
        </w:rPr>
        <w:t xml:space="preserve">lunar eclipse, </w:t>
      </w:r>
      <w:r w:rsidR="00112050">
        <w:rPr>
          <w:rFonts w:ascii="Times New Roman" w:hAnsi="Times New Roman"/>
          <w:sz w:val="24"/>
        </w:rPr>
        <w:t xml:space="preserve">Milky Way, </w:t>
      </w:r>
      <w:r w:rsidR="00AD79F6">
        <w:rPr>
          <w:rFonts w:ascii="Times New Roman" w:hAnsi="Times New Roman"/>
          <w:sz w:val="24"/>
        </w:rPr>
        <w:t xml:space="preserve">solar eclipse, </w:t>
      </w:r>
      <w:r w:rsidR="00C115D1">
        <w:rPr>
          <w:rFonts w:ascii="Times New Roman" w:hAnsi="Times New Roman"/>
          <w:sz w:val="24"/>
        </w:rPr>
        <w:t>axis,</w:t>
      </w:r>
      <w:r w:rsidR="00682051">
        <w:rPr>
          <w:rFonts w:ascii="Times New Roman" w:hAnsi="Times New Roman"/>
          <w:sz w:val="24"/>
        </w:rPr>
        <w:t xml:space="preserve"> </w:t>
      </w:r>
      <w:r w:rsidR="00112050">
        <w:rPr>
          <w:rFonts w:ascii="Times New Roman" w:hAnsi="Times New Roman"/>
          <w:sz w:val="24"/>
        </w:rPr>
        <w:t xml:space="preserve">ellipse, </w:t>
      </w:r>
      <w:r w:rsidR="00935919">
        <w:rPr>
          <w:rFonts w:ascii="Times New Roman" w:hAnsi="Times New Roman"/>
          <w:sz w:val="24"/>
        </w:rPr>
        <w:t xml:space="preserve">orbit, </w:t>
      </w:r>
      <w:r w:rsidR="00EC394A">
        <w:rPr>
          <w:rFonts w:ascii="Times New Roman" w:hAnsi="Times New Roman"/>
          <w:sz w:val="24"/>
        </w:rPr>
        <w:t xml:space="preserve">astronomy, </w:t>
      </w:r>
      <w:r w:rsidR="009E55CE">
        <w:rPr>
          <w:rFonts w:ascii="Times New Roman" w:hAnsi="Times New Roman"/>
          <w:sz w:val="24"/>
        </w:rPr>
        <w:t xml:space="preserve">phases, </w:t>
      </w:r>
      <w:r w:rsidR="00682051">
        <w:rPr>
          <w:rFonts w:ascii="Times New Roman" w:hAnsi="Times New Roman"/>
          <w:sz w:val="24"/>
        </w:rPr>
        <w:t>year,</w:t>
      </w:r>
      <w:r w:rsidR="005512AC">
        <w:rPr>
          <w:rFonts w:ascii="Times New Roman" w:hAnsi="Times New Roman"/>
          <w:sz w:val="24"/>
        </w:rPr>
        <w:t xml:space="preserve"> gravity</w:t>
      </w:r>
      <w:r w:rsidR="00112050">
        <w:rPr>
          <w:rFonts w:ascii="Times New Roman" w:hAnsi="Times New Roman"/>
          <w:sz w:val="24"/>
        </w:rPr>
        <w:t>, Orion, waves,</w:t>
      </w:r>
      <w:r w:rsidR="009E55CE">
        <w:rPr>
          <w:rFonts w:ascii="Times New Roman" w:hAnsi="Times New Roman"/>
          <w:sz w:val="24"/>
        </w:rPr>
        <w:t xml:space="preserve"> equator, day,</w:t>
      </w:r>
    </w:p>
    <w:p w14:paraId="75329640" w14:textId="77777777" w:rsidR="003E510D" w:rsidRDefault="003E510D" w:rsidP="002A2F5A">
      <w:pPr>
        <w:pStyle w:val="Questiona"/>
        <w:rPr>
          <w:rFonts w:ascii="Times New Roman" w:hAnsi="Times New Roman"/>
          <w:sz w:val="24"/>
        </w:rPr>
      </w:pPr>
    </w:p>
    <w:p w14:paraId="1D26BDC4" w14:textId="6526FA02" w:rsidR="00CA50F1" w:rsidRDefault="003E510D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</w:r>
      <w:r w:rsidR="00633C5F">
        <w:rPr>
          <w:rFonts w:ascii="Times New Roman" w:hAnsi="Times New Roman"/>
          <w:sz w:val="24"/>
        </w:rPr>
        <w:t>A group of stars that forms a recognisable pattern in the night sky</w:t>
      </w:r>
      <w:r w:rsidR="002A2F5A">
        <w:rPr>
          <w:rFonts w:ascii="Times New Roman" w:hAnsi="Times New Roman"/>
          <w:sz w:val="24"/>
        </w:rPr>
        <w:t xml:space="preserve"> _</w:t>
      </w:r>
      <w:r w:rsidR="00633C5F">
        <w:rPr>
          <w:rFonts w:ascii="Times New Roman" w:hAnsi="Times New Roman"/>
          <w:sz w:val="24"/>
        </w:rPr>
        <w:t>__________________</w:t>
      </w:r>
      <w:r w:rsidR="002A2F5A">
        <w:rPr>
          <w:rFonts w:ascii="Times New Roman" w:hAnsi="Times New Roman"/>
          <w:sz w:val="24"/>
        </w:rPr>
        <w:t xml:space="preserve"> </w:t>
      </w:r>
    </w:p>
    <w:p w14:paraId="724AB89B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98F930" w14:textId="63D18A9B" w:rsidR="002A2F5A" w:rsidRDefault="002A2F5A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</w:r>
      <w:r w:rsidR="00C115D1">
        <w:rPr>
          <w:rFonts w:ascii="Times New Roman" w:hAnsi="Times New Roman"/>
          <w:sz w:val="24"/>
        </w:rPr>
        <w:t>An imaginary line connecting the North and South poles</w:t>
      </w:r>
      <w:r>
        <w:rPr>
          <w:rFonts w:ascii="Times New Roman" w:hAnsi="Times New Roman"/>
          <w:sz w:val="24"/>
        </w:rPr>
        <w:t xml:space="preserve"> ___</w:t>
      </w:r>
      <w:r w:rsidR="00C115D1">
        <w:rPr>
          <w:rFonts w:ascii="Times New Roman" w:hAnsi="Times New Roman"/>
          <w:sz w:val="24"/>
        </w:rPr>
        <w:t>_______________________</w:t>
      </w:r>
      <w:r>
        <w:rPr>
          <w:rFonts w:ascii="Times New Roman" w:hAnsi="Times New Roman"/>
          <w:sz w:val="24"/>
        </w:rPr>
        <w:t xml:space="preserve"> </w:t>
      </w:r>
    </w:p>
    <w:p w14:paraId="029C690E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4576DD8E" w14:textId="52B9D8CA" w:rsidR="002A2F5A" w:rsidRDefault="00A54A49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</w:r>
      <w:r w:rsidR="00682051">
        <w:rPr>
          <w:rFonts w:ascii="Times New Roman" w:hAnsi="Times New Roman"/>
          <w:sz w:val="24"/>
        </w:rPr>
        <w:t>The time a planet takes to revolve once around the Sun</w:t>
      </w:r>
      <w:r>
        <w:rPr>
          <w:rFonts w:ascii="Times New Roman" w:hAnsi="Times New Roman"/>
          <w:sz w:val="24"/>
        </w:rPr>
        <w:t xml:space="preserve"> </w:t>
      </w:r>
      <w:r w:rsidR="002A2F5A">
        <w:rPr>
          <w:rFonts w:ascii="Times New Roman" w:hAnsi="Times New Roman"/>
          <w:sz w:val="24"/>
        </w:rPr>
        <w:t>_____</w:t>
      </w:r>
      <w:r w:rsidR="00682051">
        <w:rPr>
          <w:rFonts w:ascii="Times New Roman" w:hAnsi="Times New Roman"/>
          <w:sz w:val="24"/>
        </w:rPr>
        <w:t>_____________________</w:t>
      </w:r>
      <w:r w:rsidR="00E266F7">
        <w:rPr>
          <w:rFonts w:ascii="Times New Roman" w:hAnsi="Times New Roman"/>
          <w:sz w:val="24"/>
        </w:rPr>
        <w:t>_</w:t>
      </w:r>
      <w:r w:rsidR="00682051">
        <w:rPr>
          <w:rFonts w:ascii="Times New Roman" w:hAnsi="Times New Roman"/>
          <w:sz w:val="24"/>
        </w:rPr>
        <w:t>_</w:t>
      </w:r>
    </w:p>
    <w:p w14:paraId="7C1E7583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8F2D22" w14:textId="54762016" w:rsidR="002A2F5A" w:rsidRDefault="00E266F7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  <w:t>Force of attraction between masses</w:t>
      </w:r>
      <w:r w:rsidR="00A54A4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____________________________</w:t>
      </w:r>
      <w:r w:rsidR="002A2F5A">
        <w:rPr>
          <w:rFonts w:ascii="Times New Roman" w:hAnsi="Times New Roman"/>
          <w:sz w:val="24"/>
        </w:rPr>
        <w:t>__________</w:t>
      </w:r>
      <w:r w:rsidR="00A54A49">
        <w:rPr>
          <w:rFonts w:ascii="Times New Roman" w:hAnsi="Times New Roman"/>
          <w:sz w:val="24"/>
        </w:rPr>
        <w:t>_____</w:t>
      </w:r>
    </w:p>
    <w:p w14:paraId="0AC345A6" w14:textId="77777777" w:rsidR="00861B30" w:rsidRDefault="00861B30" w:rsidP="002A2F5A">
      <w:pPr>
        <w:pStyle w:val="Questiona"/>
        <w:rPr>
          <w:rFonts w:ascii="Times New Roman" w:hAnsi="Times New Roman"/>
          <w:sz w:val="24"/>
        </w:rPr>
      </w:pPr>
    </w:p>
    <w:p w14:paraId="0053B20C" w14:textId="73A74051" w:rsidR="00861B30" w:rsidRDefault="00861B30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e)</w:t>
      </w:r>
      <w:r>
        <w:rPr>
          <w:rFonts w:ascii="Times New Roman" w:hAnsi="Times New Roman"/>
          <w:sz w:val="24"/>
        </w:rPr>
        <w:tab/>
      </w:r>
      <w:r w:rsidR="00AD79F6">
        <w:rPr>
          <w:rFonts w:ascii="Times New Roman" w:hAnsi="Times New Roman"/>
          <w:sz w:val="24"/>
        </w:rPr>
        <w:t>When the Earth blocks sunlight from reaching the moon</w:t>
      </w:r>
      <w:r>
        <w:rPr>
          <w:rFonts w:ascii="Times New Roman" w:hAnsi="Times New Roman"/>
          <w:sz w:val="24"/>
        </w:rPr>
        <w:t xml:space="preserve"> ________</w:t>
      </w:r>
      <w:r w:rsidR="00B3643B">
        <w:rPr>
          <w:rFonts w:ascii="Times New Roman" w:hAnsi="Times New Roman"/>
          <w:sz w:val="24"/>
        </w:rPr>
        <w:t>______________</w:t>
      </w:r>
      <w:r w:rsidR="00AD79F6">
        <w:rPr>
          <w:rFonts w:ascii="Times New Roman" w:hAnsi="Times New Roman"/>
          <w:sz w:val="24"/>
        </w:rPr>
        <w:t>____</w:t>
      </w:r>
    </w:p>
    <w:p w14:paraId="25E22770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700FCC8D" w14:textId="1D47BE03" w:rsidR="008354F9" w:rsidRDefault="00AD79F6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f)</w:t>
      </w:r>
      <w:r>
        <w:rPr>
          <w:rFonts w:ascii="Times New Roman" w:hAnsi="Times New Roman"/>
          <w:sz w:val="24"/>
        </w:rPr>
        <w:tab/>
        <w:t>The path a planet takes around a star ______</w:t>
      </w:r>
      <w:r w:rsidR="008354F9">
        <w:rPr>
          <w:rFonts w:ascii="Times New Roman" w:hAnsi="Times New Roman"/>
          <w:sz w:val="24"/>
        </w:rPr>
        <w:t>____</w:t>
      </w:r>
      <w:r w:rsidR="007E635E">
        <w:rPr>
          <w:rFonts w:ascii="Times New Roman" w:hAnsi="Times New Roman"/>
          <w:sz w:val="24"/>
        </w:rPr>
        <w:t>______________________________</w:t>
      </w:r>
      <w:r w:rsidR="008354F9">
        <w:rPr>
          <w:rFonts w:ascii="Times New Roman" w:hAnsi="Times New Roman"/>
          <w:sz w:val="24"/>
        </w:rPr>
        <w:t xml:space="preserve">__ </w:t>
      </w:r>
    </w:p>
    <w:p w14:paraId="292735C9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423BA538" w14:textId="77777777" w:rsidR="00B90929" w:rsidRDefault="00D015BE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g)</w:t>
      </w:r>
      <w:r>
        <w:rPr>
          <w:rFonts w:ascii="Times New Roman" w:hAnsi="Times New Roman"/>
          <w:sz w:val="24"/>
        </w:rPr>
        <w:tab/>
      </w:r>
      <w:r w:rsidR="00B90929">
        <w:rPr>
          <w:rFonts w:ascii="Times New Roman" w:hAnsi="Times New Roman"/>
          <w:sz w:val="24"/>
        </w:rPr>
        <w:t>Bulges in the ocean caused by the combined gravitational pull of the Moon and Sun</w:t>
      </w:r>
      <w:r w:rsidR="008842DF">
        <w:rPr>
          <w:rFonts w:ascii="Times New Roman" w:hAnsi="Times New Roman"/>
          <w:sz w:val="24"/>
        </w:rPr>
        <w:t xml:space="preserve"> </w:t>
      </w:r>
    </w:p>
    <w:p w14:paraId="3E7C860C" w14:textId="77777777" w:rsidR="00B90929" w:rsidRDefault="00B90929" w:rsidP="002A2F5A">
      <w:pPr>
        <w:pStyle w:val="Questiona"/>
        <w:rPr>
          <w:rFonts w:ascii="Times New Roman" w:hAnsi="Times New Roman"/>
          <w:sz w:val="24"/>
        </w:rPr>
      </w:pPr>
    </w:p>
    <w:p w14:paraId="60471D89" w14:textId="7C625D34" w:rsidR="008354F9" w:rsidRDefault="00B90929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842DF">
        <w:rPr>
          <w:rFonts w:ascii="Times New Roman" w:hAnsi="Times New Roman"/>
          <w:sz w:val="24"/>
        </w:rPr>
        <w:t>______________________________</w:t>
      </w:r>
      <w:r w:rsidR="008354F9">
        <w:rPr>
          <w:rFonts w:ascii="Times New Roman" w:hAnsi="Times New Roman"/>
          <w:sz w:val="24"/>
        </w:rPr>
        <w:t>_________________</w:t>
      </w:r>
      <w:r w:rsidR="00112050">
        <w:rPr>
          <w:rFonts w:ascii="Times New Roman" w:hAnsi="Times New Roman"/>
          <w:sz w:val="24"/>
        </w:rPr>
        <w:t>________________________</w:t>
      </w:r>
      <w:r w:rsidR="008354F9">
        <w:rPr>
          <w:rFonts w:ascii="Times New Roman" w:hAnsi="Times New Roman"/>
          <w:sz w:val="24"/>
        </w:rPr>
        <w:t xml:space="preserve"> </w:t>
      </w:r>
    </w:p>
    <w:p w14:paraId="2344EF7B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26A40BF0" w14:textId="3FBE5923" w:rsidR="008354F9" w:rsidRDefault="008354F9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h)</w:t>
      </w:r>
      <w:r>
        <w:rPr>
          <w:rFonts w:ascii="Times New Roman" w:hAnsi="Times New Roman"/>
          <w:sz w:val="24"/>
        </w:rPr>
        <w:tab/>
      </w:r>
      <w:r w:rsidR="00BA14B1">
        <w:rPr>
          <w:rFonts w:ascii="Times New Roman" w:hAnsi="Times New Roman"/>
          <w:sz w:val="24"/>
        </w:rPr>
        <w:t>The scientific study of stars, planets and other objects in space</w:t>
      </w:r>
      <w:r w:rsidR="00C0543E">
        <w:rPr>
          <w:rFonts w:ascii="Times New Roman" w:hAnsi="Times New Roman"/>
          <w:sz w:val="24"/>
        </w:rPr>
        <w:t xml:space="preserve"> __</w:t>
      </w:r>
      <w:r>
        <w:rPr>
          <w:rFonts w:ascii="Times New Roman" w:hAnsi="Times New Roman"/>
          <w:sz w:val="24"/>
        </w:rPr>
        <w:t>____________</w:t>
      </w:r>
      <w:r w:rsidR="00BA14B1">
        <w:rPr>
          <w:rFonts w:ascii="Times New Roman" w:hAnsi="Times New Roman"/>
          <w:sz w:val="24"/>
        </w:rPr>
        <w:t>________</w:t>
      </w:r>
      <w:r w:rsidR="002576F2">
        <w:rPr>
          <w:rFonts w:ascii="Times New Roman" w:hAnsi="Times New Roman"/>
          <w:sz w:val="24"/>
        </w:rPr>
        <w:t xml:space="preserve"> </w:t>
      </w:r>
    </w:p>
    <w:p w14:paraId="7E6AD03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62C40DD3" w14:textId="5747E67E" w:rsidR="002576F2" w:rsidRDefault="00112050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</w:r>
      <w:r>
        <w:rPr>
          <w:rFonts w:ascii="Times New Roman" w:hAnsi="Times New Roman"/>
          <w:sz w:val="24"/>
        </w:rPr>
        <w:tab/>
        <w:t>Different shapes of the moon as seen over the month</w:t>
      </w:r>
      <w:r w:rsidR="002576F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</w:t>
      </w:r>
      <w:r w:rsidR="002576F2">
        <w:rPr>
          <w:rFonts w:ascii="Times New Roman" w:hAnsi="Times New Roman"/>
          <w:sz w:val="24"/>
        </w:rPr>
        <w:t>_</w:t>
      </w:r>
      <w:r w:rsidR="00EF519D">
        <w:rPr>
          <w:rFonts w:ascii="Times New Roman" w:hAnsi="Times New Roman"/>
          <w:sz w:val="24"/>
        </w:rPr>
        <w:t>_______________________</w:t>
      </w:r>
      <w:r w:rsidR="002576F2">
        <w:rPr>
          <w:rFonts w:ascii="Times New Roman" w:hAnsi="Times New Roman"/>
          <w:sz w:val="24"/>
        </w:rPr>
        <w:t xml:space="preserve">___ </w:t>
      </w:r>
    </w:p>
    <w:p w14:paraId="16534B1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14759438" w14:textId="167DCB8E" w:rsidR="002576F2" w:rsidRDefault="008235DC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j)</w:t>
      </w:r>
      <w:r w:rsidR="00EC394A">
        <w:rPr>
          <w:rFonts w:ascii="Times New Roman" w:hAnsi="Times New Roman"/>
          <w:sz w:val="24"/>
        </w:rPr>
        <w:tab/>
        <w:t xml:space="preserve">The galaxy in which our solar system is located </w:t>
      </w:r>
      <w:r>
        <w:rPr>
          <w:rFonts w:ascii="Times New Roman" w:hAnsi="Times New Roman"/>
          <w:sz w:val="24"/>
        </w:rPr>
        <w:t>______________</w:t>
      </w:r>
      <w:r w:rsidR="002576F2">
        <w:rPr>
          <w:rFonts w:ascii="Times New Roman" w:hAnsi="Times New Roman"/>
          <w:sz w:val="24"/>
        </w:rPr>
        <w:t>__</w:t>
      </w:r>
      <w:r w:rsidR="00EC394A">
        <w:rPr>
          <w:rFonts w:ascii="Times New Roman" w:hAnsi="Times New Roman"/>
          <w:sz w:val="24"/>
        </w:rPr>
        <w:t>_________________</w:t>
      </w:r>
      <w:r w:rsidR="002576F2">
        <w:rPr>
          <w:rFonts w:ascii="Times New Roman" w:hAnsi="Times New Roman"/>
          <w:sz w:val="24"/>
        </w:rPr>
        <w:t xml:space="preserve"> </w:t>
      </w:r>
    </w:p>
    <w:p w14:paraId="7DC3E568" w14:textId="77777777" w:rsidR="006B2444" w:rsidRDefault="006B2444" w:rsidP="002A2F5A">
      <w:pPr>
        <w:pStyle w:val="Questiona"/>
        <w:rPr>
          <w:rFonts w:ascii="Times New Roman" w:hAnsi="Times New Roman"/>
          <w:sz w:val="24"/>
        </w:rPr>
      </w:pPr>
    </w:p>
    <w:p w14:paraId="5F44C868" w14:textId="77777777" w:rsidR="006B2444" w:rsidRDefault="006B2444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(10 marks)</w:t>
      </w:r>
    </w:p>
    <w:p w14:paraId="6CC920E9" w14:textId="77777777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B007065" w14:textId="4205DE15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ab/>
      </w:r>
      <w:r w:rsidR="0080454D">
        <w:rPr>
          <w:rFonts w:ascii="Times New Roman" w:hAnsi="Times New Roman"/>
          <w:sz w:val="24"/>
        </w:rPr>
        <w:t>a)</w:t>
      </w:r>
      <w:r w:rsidR="0080454D">
        <w:rPr>
          <w:rFonts w:ascii="Times New Roman" w:hAnsi="Times New Roman"/>
          <w:sz w:val="24"/>
        </w:rPr>
        <w:tab/>
      </w:r>
      <w:r w:rsidRPr="005217C8">
        <w:rPr>
          <w:rFonts w:ascii="Times New Roman" w:hAnsi="Times New Roman"/>
          <w:b/>
          <w:sz w:val="24"/>
        </w:rPr>
        <w:t>Draw</w:t>
      </w:r>
      <w:r>
        <w:rPr>
          <w:rFonts w:ascii="Times New Roman" w:hAnsi="Times New Roman"/>
          <w:sz w:val="24"/>
        </w:rPr>
        <w:t xml:space="preserve"> and </w:t>
      </w:r>
      <w:r w:rsidRPr="005217C8">
        <w:rPr>
          <w:rFonts w:ascii="Times New Roman" w:hAnsi="Times New Roman"/>
          <w:b/>
          <w:sz w:val="24"/>
        </w:rPr>
        <w:t>label</w:t>
      </w:r>
      <w:r w:rsidR="009E55CE">
        <w:rPr>
          <w:rFonts w:ascii="Times New Roman" w:hAnsi="Times New Roman"/>
          <w:sz w:val="24"/>
        </w:rPr>
        <w:t xml:space="preserve"> how a Spring tide</w:t>
      </w:r>
      <w:r w:rsidR="004E17F6">
        <w:rPr>
          <w:rFonts w:ascii="Times New Roman" w:hAnsi="Times New Roman"/>
          <w:sz w:val="24"/>
        </w:rPr>
        <w:t xml:space="preserve"> </w:t>
      </w:r>
      <w:r w:rsidR="009E55CE">
        <w:rPr>
          <w:rFonts w:ascii="Times New Roman" w:hAnsi="Times New Roman"/>
          <w:sz w:val="24"/>
        </w:rPr>
        <w:t xml:space="preserve">occurs </w:t>
      </w:r>
      <w:r w:rsidR="004E17F6">
        <w:rPr>
          <w:rFonts w:ascii="Times New Roman" w:hAnsi="Times New Roman"/>
          <w:sz w:val="24"/>
        </w:rPr>
        <w:t>in the space below:</w:t>
      </w:r>
    </w:p>
    <w:p w14:paraId="5AE4C64E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9882AB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6D995EB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45909E6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6DD98DE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E3E4E19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746D992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4156A44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49A7D56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62593A2" w14:textId="0B3A7D35" w:rsidR="009E55CE" w:rsidRDefault="00A13DC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4E17F6">
        <w:rPr>
          <w:rFonts w:ascii="Times New Roman" w:hAnsi="Times New Roman"/>
          <w:sz w:val="24"/>
        </w:rPr>
        <w:tab/>
        <w:t>(5 marks)</w:t>
      </w:r>
    </w:p>
    <w:p w14:paraId="3D552735" w14:textId="6AFBC14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b)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Describe </w:t>
      </w:r>
      <w:r w:rsidR="00233C1A">
        <w:rPr>
          <w:rFonts w:ascii="Times New Roman" w:hAnsi="Times New Roman"/>
          <w:sz w:val="24"/>
        </w:rPr>
        <w:t>how a solar eclipse occurs</w:t>
      </w:r>
      <w:r>
        <w:rPr>
          <w:rFonts w:ascii="Times New Roman" w:hAnsi="Times New Roman"/>
          <w:sz w:val="24"/>
        </w:rPr>
        <w:t xml:space="preserve"> ___</w:t>
      </w:r>
      <w:r w:rsidR="00233C1A">
        <w:rPr>
          <w:rFonts w:ascii="Times New Roman" w:hAnsi="Times New Roman"/>
          <w:sz w:val="24"/>
        </w:rPr>
        <w:t>_______________________</w:t>
      </w:r>
      <w:r>
        <w:rPr>
          <w:rFonts w:ascii="Times New Roman" w:hAnsi="Times New Roman"/>
          <w:sz w:val="24"/>
        </w:rPr>
        <w:t xml:space="preserve">____________________ </w:t>
      </w:r>
    </w:p>
    <w:p w14:paraId="66465BD6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FED28E" w14:textId="01D0C2E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09E06D60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0D21F9D" w14:textId="043AD44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5813A201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FEEB8C7" w14:textId="2A1B5E9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4339656" w14:textId="7708E8FF" w:rsidR="0080454D" w:rsidRP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 marks)</w:t>
      </w:r>
    </w:p>
    <w:p w14:paraId="06CDE503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80917AF" w14:textId="26F91EAB" w:rsidR="00305E5E" w:rsidRDefault="00C31623" w:rsidP="003C5B93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ab/>
      </w:r>
      <w:r w:rsidR="003C5B93">
        <w:rPr>
          <w:rFonts w:ascii="Times New Roman" w:hAnsi="Times New Roman"/>
          <w:sz w:val="24"/>
        </w:rPr>
        <w:t xml:space="preserve">a)   </w:t>
      </w:r>
      <w:r w:rsidR="00401A7B">
        <w:rPr>
          <w:rFonts w:ascii="Times New Roman" w:hAnsi="Times New Roman"/>
          <w:b/>
          <w:sz w:val="24"/>
        </w:rPr>
        <w:t xml:space="preserve">State </w:t>
      </w:r>
      <w:r w:rsidR="00401A7B">
        <w:rPr>
          <w:rFonts w:ascii="Times New Roman" w:hAnsi="Times New Roman"/>
          <w:sz w:val="24"/>
        </w:rPr>
        <w:t>how many high tides Perth experiences in a day</w:t>
      </w:r>
      <w:r w:rsidR="00305E5E">
        <w:rPr>
          <w:rFonts w:ascii="Times New Roman" w:hAnsi="Times New Roman"/>
          <w:sz w:val="24"/>
        </w:rPr>
        <w:t xml:space="preserve"> _________________</w:t>
      </w:r>
      <w:r w:rsidR="0065710C">
        <w:rPr>
          <w:rFonts w:ascii="Times New Roman" w:hAnsi="Times New Roman"/>
          <w:sz w:val="24"/>
        </w:rPr>
        <w:t>_</w:t>
      </w:r>
      <w:r w:rsidR="00305E5E">
        <w:rPr>
          <w:rFonts w:ascii="Times New Roman" w:hAnsi="Times New Roman"/>
          <w:sz w:val="24"/>
        </w:rPr>
        <w:t>__________</w:t>
      </w:r>
    </w:p>
    <w:p w14:paraId="5FDE5277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F0E7A6A" w14:textId="29C7F1A7" w:rsidR="00305E5E" w:rsidRDefault="00401A7B" w:rsidP="003C5B93">
      <w:pPr>
        <w:pStyle w:val="Questiona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Name </w:t>
      </w:r>
      <w:r>
        <w:rPr>
          <w:rFonts w:ascii="Times New Roman" w:hAnsi="Times New Roman"/>
          <w:sz w:val="24"/>
        </w:rPr>
        <w:t xml:space="preserve">one natural satellite of the Sun </w:t>
      </w:r>
      <w:r w:rsidR="00305E5E">
        <w:rPr>
          <w:rFonts w:ascii="Times New Roman" w:hAnsi="Times New Roman"/>
          <w:sz w:val="24"/>
        </w:rPr>
        <w:t>__________</w:t>
      </w:r>
      <w:r w:rsidR="0065710C">
        <w:rPr>
          <w:rFonts w:ascii="Times New Roman" w:hAnsi="Times New Roman"/>
          <w:sz w:val="24"/>
        </w:rPr>
        <w:t>____</w:t>
      </w:r>
      <w:r w:rsidR="00305E5E">
        <w:rPr>
          <w:rFonts w:ascii="Times New Roman" w:hAnsi="Times New Roman"/>
          <w:sz w:val="24"/>
        </w:rPr>
        <w:t>___</w:t>
      </w:r>
      <w:r w:rsidR="0065710C">
        <w:rPr>
          <w:rFonts w:ascii="Times New Roman" w:hAnsi="Times New Roman"/>
          <w:sz w:val="24"/>
        </w:rPr>
        <w:t>________________________</w:t>
      </w:r>
    </w:p>
    <w:p w14:paraId="197B36E3" w14:textId="77777777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</w:p>
    <w:p w14:paraId="26F5580A" w14:textId="240FA2B2" w:rsidR="00305E5E" w:rsidRPr="005914F6" w:rsidRDefault="005914F6" w:rsidP="003C5B93">
      <w:pPr>
        <w:pStyle w:val="Questiona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 w:cstheme="minorBidi"/>
          <w:b/>
          <w:color w:val="auto"/>
          <w:sz w:val="24"/>
        </w:rPr>
        <w:t xml:space="preserve">Name </w:t>
      </w:r>
      <w:r>
        <w:rPr>
          <w:rFonts w:ascii="Times New Roman" w:eastAsiaTheme="minorHAnsi" w:hAnsi="Times New Roman" w:cstheme="minorBidi"/>
          <w:color w:val="auto"/>
          <w:sz w:val="24"/>
        </w:rPr>
        <w:t>a constellation that can only be seen in the Southern Hemisphere</w:t>
      </w:r>
      <w:r w:rsidR="00305E5E">
        <w:rPr>
          <w:rFonts w:ascii="Times New Roman" w:eastAsiaTheme="minorHAnsi" w:hAnsi="Times New Roman" w:cstheme="minorBidi"/>
          <w:color w:val="auto"/>
          <w:sz w:val="24"/>
        </w:rPr>
        <w:t xml:space="preserve"> ________</w:t>
      </w:r>
      <w:r>
        <w:rPr>
          <w:rFonts w:ascii="Times New Roman" w:eastAsiaTheme="minorHAnsi" w:hAnsi="Times New Roman" w:cstheme="minorBidi"/>
          <w:color w:val="auto"/>
          <w:sz w:val="24"/>
        </w:rPr>
        <w:t xml:space="preserve">______ </w:t>
      </w:r>
    </w:p>
    <w:p w14:paraId="1D406D31" w14:textId="77777777" w:rsidR="005914F6" w:rsidRDefault="005914F6" w:rsidP="005914F6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D826B0D" w14:textId="4BA9ACD1" w:rsidR="005914F6" w:rsidRPr="005914F6" w:rsidRDefault="005914F6" w:rsidP="005914F6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>_______________________________________________________________________</w:t>
      </w:r>
    </w:p>
    <w:p w14:paraId="2D3F4C9A" w14:textId="77777777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</w:p>
    <w:p w14:paraId="706A8908" w14:textId="14AFE28C" w:rsidR="007E0C23" w:rsidRPr="00A81329" w:rsidRDefault="00D06570" w:rsidP="00A81329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  <w:t>(3</w:t>
      </w:r>
      <w:r w:rsidR="00A81329">
        <w:rPr>
          <w:rFonts w:ascii="Times New Roman" w:eastAsiaTheme="minorHAnsi" w:hAnsi="Times New Roman" w:cstheme="minorBidi"/>
          <w:color w:val="auto"/>
          <w:sz w:val="24"/>
        </w:rPr>
        <w:t xml:space="preserve"> marks)</w:t>
      </w:r>
    </w:p>
    <w:p w14:paraId="4217F6FC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C6AFDC9" w14:textId="77777777" w:rsidR="00A81329" w:rsidRDefault="007E0C23" w:rsidP="00A8132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z w:val="24"/>
        </w:rPr>
        <w:tab/>
      </w:r>
      <w:r w:rsidR="00A81329">
        <w:rPr>
          <w:rFonts w:ascii="Times New Roman" w:hAnsi="Times New Roman"/>
          <w:b/>
          <w:sz w:val="24"/>
        </w:rPr>
        <w:t xml:space="preserve">Justify </w:t>
      </w:r>
      <w:r w:rsidR="00F24A1A">
        <w:rPr>
          <w:rFonts w:ascii="Times New Roman" w:hAnsi="Times New Roman"/>
          <w:sz w:val="24"/>
        </w:rPr>
        <w:t>the following statement</w:t>
      </w:r>
      <w:r w:rsidR="00A81329">
        <w:rPr>
          <w:rFonts w:ascii="Times New Roman" w:hAnsi="Times New Roman"/>
          <w:sz w:val="24"/>
        </w:rPr>
        <w:t>:</w:t>
      </w:r>
    </w:p>
    <w:p w14:paraId="1F96D280" w14:textId="77777777" w:rsidR="00A81329" w:rsidRDefault="00A81329" w:rsidP="00A8132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816411A" w14:textId="356731E7" w:rsidR="00B056B9" w:rsidRDefault="00556EEB" w:rsidP="00A81329">
      <w:pPr>
        <w:pStyle w:val="Questiona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Lunar eclipse and phases of the moon are different things</w:t>
      </w:r>
      <w:r w:rsidR="00A81329">
        <w:rPr>
          <w:rFonts w:ascii="Times New Roman" w:hAnsi="Times New Roman"/>
          <w:sz w:val="24"/>
        </w:rPr>
        <w:t xml:space="preserve"> ___</w:t>
      </w:r>
      <w:r w:rsidR="00B056B9">
        <w:rPr>
          <w:rFonts w:ascii="Times New Roman" w:hAnsi="Times New Roman"/>
          <w:sz w:val="24"/>
        </w:rPr>
        <w:t>___________</w:t>
      </w:r>
      <w:r>
        <w:rPr>
          <w:rFonts w:ascii="Times New Roman" w:hAnsi="Times New Roman"/>
          <w:sz w:val="24"/>
        </w:rPr>
        <w:t>__________</w:t>
      </w:r>
      <w:r w:rsidR="00B056B9">
        <w:rPr>
          <w:rFonts w:ascii="Times New Roman" w:hAnsi="Times New Roman"/>
          <w:sz w:val="24"/>
        </w:rPr>
        <w:t xml:space="preserve">_ </w:t>
      </w:r>
    </w:p>
    <w:p w14:paraId="08CC8307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8CB4B55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1A15C0AA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F8D09DB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70BFF710" w14:textId="77777777" w:rsidR="00A81329" w:rsidRDefault="00A81329" w:rsidP="00A81329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F761F38" w14:textId="77777777" w:rsidR="00356B2B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41986B4E" w14:textId="77777777" w:rsidR="00356B2B" w:rsidRDefault="00356B2B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F595F83" w14:textId="2BD46EA9" w:rsidR="007E0C23" w:rsidRDefault="00356B2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z w:val="24"/>
        </w:rPr>
        <w:tab/>
      </w:r>
      <w:r w:rsidR="00143C1B">
        <w:rPr>
          <w:rFonts w:ascii="Times New Roman" w:hAnsi="Times New Roman"/>
          <w:b/>
          <w:sz w:val="24"/>
        </w:rPr>
        <w:t xml:space="preserve">Explain </w:t>
      </w:r>
      <w:r w:rsidR="00EC2D7F">
        <w:rPr>
          <w:rFonts w:ascii="Times New Roman" w:hAnsi="Times New Roman"/>
          <w:sz w:val="24"/>
        </w:rPr>
        <w:t>why seasons</w:t>
      </w:r>
      <w:r w:rsidR="009523C3">
        <w:rPr>
          <w:rFonts w:ascii="Times New Roman" w:hAnsi="Times New Roman"/>
          <w:sz w:val="24"/>
        </w:rPr>
        <w:t xml:space="preserve"> occur</w:t>
      </w:r>
      <w:r w:rsidR="00143C1B">
        <w:rPr>
          <w:rFonts w:ascii="Times New Roman" w:hAnsi="Times New Roman"/>
          <w:sz w:val="24"/>
        </w:rPr>
        <w:t xml:space="preserve">: </w:t>
      </w:r>
      <w:r w:rsidR="009523C3">
        <w:rPr>
          <w:rFonts w:ascii="Times New Roman" w:hAnsi="Times New Roman"/>
          <w:sz w:val="24"/>
        </w:rPr>
        <w:t>______</w:t>
      </w:r>
      <w:r w:rsidR="00803912">
        <w:rPr>
          <w:rFonts w:ascii="Times New Roman" w:hAnsi="Times New Roman"/>
          <w:sz w:val="24"/>
        </w:rPr>
        <w:t>____</w:t>
      </w:r>
      <w:r w:rsidR="009523C3">
        <w:rPr>
          <w:rFonts w:ascii="Times New Roman" w:hAnsi="Times New Roman"/>
          <w:sz w:val="24"/>
        </w:rPr>
        <w:t>_</w:t>
      </w:r>
      <w:r w:rsidR="00143C1B">
        <w:rPr>
          <w:rFonts w:ascii="Times New Roman" w:hAnsi="Times New Roman"/>
          <w:sz w:val="24"/>
        </w:rPr>
        <w:t xml:space="preserve">________________________________________ </w:t>
      </w:r>
    </w:p>
    <w:p w14:paraId="72B1E5B3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DC5FE50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1FBA0753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3EB7C0D6" w14:textId="77777777" w:rsidR="00143C1B" w:rsidRP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2A6DA8BC" w14:textId="77777777" w:rsidR="00F776E6" w:rsidRDefault="00F776E6" w:rsidP="00143C1B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EF09B7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2C548E05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2D915CE" w14:textId="0BAEEBF4" w:rsidR="00F776E6" w:rsidRPr="005A4FA9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z w:val="24"/>
        </w:rPr>
        <w:tab/>
      </w:r>
      <w:r w:rsidR="005A4FA9">
        <w:rPr>
          <w:rFonts w:ascii="Times New Roman" w:hAnsi="Times New Roman"/>
          <w:b/>
          <w:sz w:val="24"/>
        </w:rPr>
        <w:t xml:space="preserve">Classify </w:t>
      </w:r>
      <w:r w:rsidR="005A4FA9">
        <w:rPr>
          <w:rFonts w:ascii="Times New Roman" w:hAnsi="Times New Roman"/>
          <w:sz w:val="24"/>
        </w:rPr>
        <w:t>the followi</w:t>
      </w:r>
      <w:r w:rsidR="00042BBB">
        <w:rPr>
          <w:rFonts w:ascii="Times New Roman" w:hAnsi="Times New Roman"/>
          <w:sz w:val="24"/>
        </w:rPr>
        <w:t>ng as planet, dwarf planet or zodiac:</w:t>
      </w:r>
    </w:p>
    <w:p w14:paraId="1D265E53" w14:textId="77777777" w:rsidR="00432C1A" w:rsidRDefault="00432C1A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3FD4B80" w14:textId="709F8AAC" w:rsidR="00432C1A" w:rsidRDefault="00042BBB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Pluto</w:t>
      </w:r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 xml:space="preserve">_________________________________________ </w:t>
      </w:r>
    </w:p>
    <w:p w14:paraId="074653EE" w14:textId="63485665" w:rsidR="00432C1A" w:rsidRDefault="00042BBB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Mars</w:t>
      </w:r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>_________________________________________</w:t>
      </w:r>
      <w:r w:rsidR="005A4FA9">
        <w:rPr>
          <w:rFonts w:ascii="Times New Roman" w:hAnsi="Times New Roman"/>
          <w:sz w:val="24"/>
        </w:rPr>
        <w:t>__</w:t>
      </w:r>
      <w:r w:rsidR="00432C1A">
        <w:rPr>
          <w:rFonts w:ascii="Times New Roman" w:hAnsi="Times New Roman"/>
          <w:sz w:val="24"/>
        </w:rPr>
        <w:t xml:space="preserve"> </w:t>
      </w:r>
    </w:p>
    <w:p w14:paraId="300E908D" w14:textId="211723EB" w:rsidR="005A4FA9" w:rsidRDefault="00042BBB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Pisces</w:t>
      </w:r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>_________________________________________</w:t>
      </w:r>
      <w:r w:rsidR="005A4FA9">
        <w:rPr>
          <w:rFonts w:ascii="Times New Roman" w:hAnsi="Times New Roman"/>
          <w:sz w:val="24"/>
        </w:rPr>
        <w:t xml:space="preserve"> </w:t>
      </w:r>
    </w:p>
    <w:p w14:paraId="39CC48D1" w14:textId="45727215" w:rsidR="00432C1A" w:rsidRDefault="00042BBB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Venus</w:t>
      </w:r>
      <w:r w:rsidR="005A4FA9">
        <w:rPr>
          <w:rFonts w:ascii="Times New Roman" w:hAnsi="Times New Roman"/>
          <w:sz w:val="24"/>
        </w:rPr>
        <w:t xml:space="preserve"> ______________________________________ </w:t>
      </w:r>
      <w:r w:rsidR="00432C1A">
        <w:rPr>
          <w:rFonts w:ascii="Times New Roman" w:hAnsi="Times New Roman"/>
          <w:sz w:val="24"/>
        </w:rPr>
        <w:t xml:space="preserve"> </w:t>
      </w:r>
    </w:p>
    <w:p w14:paraId="6D123A5D" w14:textId="5DE1FEF8" w:rsidR="00432C1A" w:rsidRDefault="00032B4A" w:rsidP="00B11B6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11B6E">
        <w:rPr>
          <w:rFonts w:ascii="Times New Roman" w:hAnsi="Times New Roman"/>
          <w:sz w:val="24"/>
        </w:rPr>
        <w:tab/>
      </w:r>
      <w:r w:rsidR="00B11B6E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(4</w:t>
      </w:r>
      <w:r w:rsidR="00432C1A">
        <w:rPr>
          <w:rFonts w:ascii="Times New Roman" w:hAnsi="Times New Roman"/>
          <w:sz w:val="24"/>
        </w:rPr>
        <w:t xml:space="preserve"> marks)</w:t>
      </w:r>
    </w:p>
    <w:p w14:paraId="4D0DCCE7" w14:textId="19C0F309" w:rsidR="006B1F8B" w:rsidRDefault="00F24A1A" w:rsidP="00432C1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7.</w:t>
      </w:r>
      <w:r>
        <w:rPr>
          <w:rFonts w:ascii="Times New Roman" w:hAnsi="Times New Roman"/>
          <w:sz w:val="24"/>
        </w:rPr>
        <w:tab/>
      </w:r>
      <w:r w:rsidRPr="00E26D17">
        <w:rPr>
          <w:rFonts w:ascii="Times New Roman" w:hAnsi="Times New Roman"/>
          <w:b/>
          <w:sz w:val="24"/>
        </w:rPr>
        <w:t>Identify</w:t>
      </w:r>
      <w:r>
        <w:rPr>
          <w:rFonts w:ascii="Times New Roman" w:hAnsi="Times New Roman"/>
          <w:sz w:val="24"/>
        </w:rPr>
        <w:t xml:space="preserve"> t</w:t>
      </w:r>
      <w:r w:rsidR="00CB79FD">
        <w:rPr>
          <w:rFonts w:ascii="Times New Roman" w:hAnsi="Times New Roman"/>
          <w:sz w:val="24"/>
        </w:rPr>
        <w:t xml:space="preserve">he </w:t>
      </w:r>
      <w:r w:rsidR="001C3F79">
        <w:rPr>
          <w:rFonts w:ascii="Times New Roman" w:hAnsi="Times New Roman"/>
          <w:sz w:val="24"/>
        </w:rPr>
        <w:t>following</w:t>
      </w:r>
      <w:r w:rsidR="003D160D">
        <w:rPr>
          <w:rFonts w:ascii="Times New Roman" w:hAnsi="Times New Roman"/>
          <w:sz w:val="24"/>
        </w:rPr>
        <w:t>:</w:t>
      </w:r>
      <w:r w:rsidR="001C3F79">
        <w:rPr>
          <w:rFonts w:ascii="Times New Roman" w:hAnsi="Times New Roman"/>
          <w:sz w:val="24"/>
        </w:rPr>
        <w:t xml:space="preserve"> (a day, a year, summer, winter)</w:t>
      </w:r>
    </w:p>
    <w:p w14:paraId="257AA9A3" w14:textId="77777777" w:rsidR="006B1F8B" w:rsidRDefault="006B1F8B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DCAA562" w14:textId="35B45FB2" w:rsidR="00F24A1A" w:rsidRDefault="001C3F79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rotation of the Earth</w:t>
      </w:r>
      <w:r w:rsidR="00F24A1A">
        <w:rPr>
          <w:rFonts w:ascii="Times New Roman" w:hAnsi="Times New Roman"/>
          <w:sz w:val="24"/>
        </w:rPr>
        <w:t xml:space="preserve"> ___________________________</w:t>
      </w:r>
      <w:r>
        <w:rPr>
          <w:rFonts w:ascii="Times New Roman" w:hAnsi="Times New Roman"/>
          <w:sz w:val="24"/>
        </w:rPr>
        <w:t>_______</w:t>
      </w:r>
      <w:r w:rsidR="00F24A1A">
        <w:rPr>
          <w:rFonts w:ascii="Times New Roman" w:hAnsi="Times New Roman"/>
          <w:sz w:val="24"/>
        </w:rPr>
        <w:t>________</w:t>
      </w:r>
    </w:p>
    <w:p w14:paraId="12379245" w14:textId="1D0DCE69" w:rsidR="00F24A1A" w:rsidRDefault="001C3F79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revolution of the Earth</w:t>
      </w:r>
      <w:r w:rsidR="00F24A1A">
        <w:rPr>
          <w:rFonts w:ascii="Times New Roman" w:hAnsi="Times New Roman"/>
          <w:sz w:val="24"/>
        </w:rPr>
        <w:t xml:space="preserve"> ______________________</w:t>
      </w:r>
      <w:r>
        <w:rPr>
          <w:rFonts w:ascii="Times New Roman" w:hAnsi="Times New Roman"/>
          <w:sz w:val="24"/>
        </w:rPr>
        <w:t>________________</w:t>
      </w:r>
      <w:r w:rsidR="00F24A1A">
        <w:rPr>
          <w:rFonts w:ascii="Times New Roman" w:hAnsi="Times New Roman"/>
          <w:sz w:val="24"/>
        </w:rPr>
        <w:t xml:space="preserve">__ </w:t>
      </w:r>
    </w:p>
    <w:p w14:paraId="78F329AB" w14:textId="7A5B5661" w:rsidR="00F24A1A" w:rsidRDefault="001C3F79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When Australia is tilted towards the Sun </w:t>
      </w:r>
      <w:r w:rsidR="00F24A1A">
        <w:rPr>
          <w:rFonts w:ascii="Times New Roman" w:hAnsi="Times New Roman"/>
          <w:sz w:val="24"/>
        </w:rPr>
        <w:t xml:space="preserve"> ___________________________ </w:t>
      </w:r>
    </w:p>
    <w:p w14:paraId="471FF22D" w14:textId="4CE542F6" w:rsidR="00F24A1A" w:rsidRPr="001C3F79" w:rsidRDefault="001C3F79" w:rsidP="001C3F79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When Australia is tilted away from the Sun</w:t>
      </w:r>
      <w:r w:rsidR="00F24A1A">
        <w:rPr>
          <w:rFonts w:ascii="Times New Roman" w:hAnsi="Times New Roman"/>
          <w:sz w:val="24"/>
        </w:rPr>
        <w:t xml:space="preserve"> ____</w:t>
      </w:r>
      <w:r>
        <w:rPr>
          <w:rFonts w:ascii="Times New Roman" w:hAnsi="Times New Roman"/>
          <w:sz w:val="24"/>
        </w:rPr>
        <w:t>______________________</w:t>
      </w:r>
      <w:r w:rsidR="00F24A1A">
        <w:rPr>
          <w:rFonts w:ascii="Times New Roman" w:hAnsi="Times New Roman"/>
          <w:sz w:val="24"/>
        </w:rPr>
        <w:t xml:space="preserve"> </w:t>
      </w:r>
    </w:p>
    <w:p w14:paraId="2F9A937F" w14:textId="6FE5D08D" w:rsidR="00716F5D" w:rsidRDefault="0036012C" w:rsidP="00201B8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1C3F79">
        <w:rPr>
          <w:rFonts w:ascii="Times New Roman" w:hAnsi="Times New Roman"/>
          <w:sz w:val="24"/>
        </w:rPr>
        <w:t>(4</w:t>
      </w:r>
      <w:r w:rsidR="0058171E">
        <w:rPr>
          <w:rFonts w:ascii="Times New Roman" w:hAnsi="Times New Roman"/>
          <w:sz w:val="24"/>
        </w:rPr>
        <w:t xml:space="preserve"> marks)</w:t>
      </w:r>
    </w:p>
    <w:p w14:paraId="3E1DF6B6" w14:textId="77777777" w:rsidR="004650D8" w:rsidRDefault="004650D8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E8E860D" w14:textId="77777777" w:rsidR="004650D8" w:rsidRDefault="004650D8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8193F3C" w14:textId="61B2F0A4" w:rsidR="00716F5D" w:rsidRDefault="001D517B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z w:val="24"/>
        </w:rPr>
        <w:tab/>
        <w:t>Does the angle that sunlight hits the Earth affect the temperature</w:t>
      </w:r>
      <w:r w:rsidR="00E26D17">
        <w:rPr>
          <w:rFonts w:ascii="Times New Roman" w:hAnsi="Times New Roman"/>
          <w:sz w:val="24"/>
        </w:rPr>
        <w:t>?</w:t>
      </w:r>
    </w:p>
    <w:p w14:paraId="5B9BC14E" w14:textId="77777777" w:rsidR="00E26D17" w:rsidRDefault="00E26D17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153A561" w14:textId="77777777" w:rsidR="00E26D17" w:rsidRPr="00E26D17" w:rsidRDefault="00E26D17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Design </w:t>
      </w:r>
      <w:r>
        <w:rPr>
          <w:rFonts w:ascii="Times New Roman" w:hAnsi="Times New Roman"/>
          <w:sz w:val="24"/>
        </w:rPr>
        <w:t>an experiment that could be used to answer this question.</w:t>
      </w:r>
    </w:p>
    <w:p w14:paraId="00FC3E21" w14:textId="77777777" w:rsidR="003B3047" w:rsidRDefault="003B3047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7E81AD4" w14:textId="77777777" w:rsidR="003B3047" w:rsidRDefault="00E26D17" w:rsidP="003B304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Aim</w:t>
      </w:r>
      <w:r w:rsidR="003B3047">
        <w:rPr>
          <w:rFonts w:ascii="Times New Roman" w:hAnsi="Times New Roman"/>
          <w:sz w:val="24"/>
        </w:rPr>
        <w:t xml:space="preserve"> ____________________________________</w:t>
      </w:r>
      <w:r>
        <w:rPr>
          <w:rFonts w:ascii="Times New Roman" w:hAnsi="Times New Roman"/>
          <w:sz w:val="24"/>
        </w:rPr>
        <w:t xml:space="preserve">_______________________________ </w:t>
      </w:r>
      <w:r w:rsidR="003B3047">
        <w:rPr>
          <w:rFonts w:ascii="Times New Roman" w:hAnsi="Times New Roman"/>
          <w:sz w:val="24"/>
        </w:rPr>
        <w:t xml:space="preserve"> </w:t>
      </w:r>
    </w:p>
    <w:p w14:paraId="4E5A2E1C" w14:textId="77777777" w:rsidR="00D95C28" w:rsidRDefault="00D95C28" w:rsidP="00D95C28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74A7D9C3" w14:textId="77777777" w:rsidR="003B3047" w:rsidRDefault="00E26D17" w:rsidP="003B304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Independent variable</w:t>
      </w:r>
      <w:r w:rsidR="003B3047">
        <w:rPr>
          <w:rFonts w:ascii="Times New Roman" w:hAnsi="Times New Roman"/>
          <w:sz w:val="24"/>
        </w:rPr>
        <w:t xml:space="preserve"> ___________________________________</w:t>
      </w:r>
      <w:r>
        <w:rPr>
          <w:rFonts w:ascii="Times New Roman" w:hAnsi="Times New Roman"/>
          <w:sz w:val="24"/>
        </w:rPr>
        <w:t>__________________</w:t>
      </w:r>
      <w:r w:rsidR="003B3047">
        <w:rPr>
          <w:rFonts w:ascii="Times New Roman" w:hAnsi="Times New Roman"/>
          <w:sz w:val="24"/>
        </w:rPr>
        <w:t xml:space="preserve"> </w:t>
      </w:r>
    </w:p>
    <w:p w14:paraId="6659F5C3" w14:textId="77777777" w:rsidR="00D95C28" w:rsidRDefault="00D95C28" w:rsidP="00D95C2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43637A5" w14:textId="77777777" w:rsidR="00E26D17" w:rsidRDefault="00E26D17" w:rsidP="003B304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Dependent variable</w:t>
      </w:r>
      <w:r w:rsidR="003B3047">
        <w:rPr>
          <w:rFonts w:ascii="Times New Roman" w:hAnsi="Times New Roman"/>
          <w:sz w:val="24"/>
        </w:rPr>
        <w:t xml:space="preserve"> ___________________________________</w:t>
      </w:r>
      <w:r>
        <w:rPr>
          <w:rFonts w:ascii="Times New Roman" w:hAnsi="Times New Roman"/>
          <w:sz w:val="24"/>
        </w:rPr>
        <w:t xml:space="preserve">___________________ </w:t>
      </w:r>
    </w:p>
    <w:p w14:paraId="4F018DCE" w14:textId="77777777" w:rsidR="00D95C28" w:rsidRDefault="00D95C28" w:rsidP="00D95C2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9AA0203" w14:textId="77777777" w:rsidR="003B3047" w:rsidRDefault="00E26D17" w:rsidP="003B304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Controlled variables _____________________________________________________</w:t>
      </w:r>
      <w:r w:rsidR="003B3047">
        <w:rPr>
          <w:rFonts w:ascii="Times New Roman" w:hAnsi="Times New Roman"/>
          <w:sz w:val="24"/>
        </w:rPr>
        <w:t xml:space="preserve"> </w:t>
      </w:r>
    </w:p>
    <w:p w14:paraId="5A1BEF53" w14:textId="77777777" w:rsidR="00D95C28" w:rsidRDefault="00D95C28" w:rsidP="00D95C2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CB932DE" w14:textId="77777777" w:rsidR="003B3047" w:rsidRDefault="00E26D17" w:rsidP="003B304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Equipment</w:t>
      </w:r>
      <w:r w:rsidR="003B3047">
        <w:rPr>
          <w:rFonts w:ascii="Times New Roman" w:hAnsi="Times New Roman"/>
          <w:sz w:val="24"/>
        </w:rPr>
        <w:t xml:space="preserve"> ___________________________________</w:t>
      </w:r>
      <w:r>
        <w:rPr>
          <w:rFonts w:ascii="Times New Roman" w:hAnsi="Times New Roman"/>
          <w:sz w:val="24"/>
        </w:rPr>
        <w:t>__________________________</w:t>
      </w:r>
      <w:r w:rsidR="003B3047">
        <w:rPr>
          <w:rFonts w:ascii="Times New Roman" w:hAnsi="Times New Roman"/>
          <w:sz w:val="24"/>
        </w:rPr>
        <w:t xml:space="preserve"> </w:t>
      </w:r>
    </w:p>
    <w:p w14:paraId="67E1682E" w14:textId="77777777" w:rsidR="00C105C6" w:rsidRDefault="00C105C6" w:rsidP="00C105C6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D669E87" w14:textId="77777777" w:rsidR="00E26D17" w:rsidRDefault="00E26D17" w:rsidP="00E26D17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 </w:t>
      </w:r>
    </w:p>
    <w:p w14:paraId="74DC7782" w14:textId="77777777" w:rsidR="00D95C28" w:rsidRDefault="00D95C28" w:rsidP="00E26D17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48E1A798" w14:textId="77777777" w:rsidR="00E26D17" w:rsidRDefault="00C105C6" w:rsidP="00E26D1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Method ________________________________________________________________ </w:t>
      </w:r>
    </w:p>
    <w:p w14:paraId="13E74551" w14:textId="77777777" w:rsidR="00C105C6" w:rsidRDefault="00C105C6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2A5AF8C3" w14:textId="77777777" w:rsidR="00C105C6" w:rsidRDefault="00C105C6" w:rsidP="00C105C6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 </w:t>
      </w:r>
    </w:p>
    <w:p w14:paraId="7F061D7D" w14:textId="77777777" w:rsidR="00C105C6" w:rsidRDefault="00C105C6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28A63DA5" w14:textId="77777777" w:rsidR="00C105C6" w:rsidRDefault="00C105C6" w:rsidP="00C105C6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 </w:t>
      </w:r>
    </w:p>
    <w:p w14:paraId="0C97B8E3" w14:textId="77777777" w:rsidR="00C105C6" w:rsidRDefault="00C105C6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339C9D0E" w14:textId="77777777" w:rsidR="00C105C6" w:rsidRDefault="00C105C6" w:rsidP="00C105C6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 </w:t>
      </w:r>
    </w:p>
    <w:p w14:paraId="1A41EB98" w14:textId="77777777" w:rsidR="00C105C6" w:rsidRDefault="00C105C6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6DF7E0F6" w14:textId="24E27B17" w:rsidR="00C105C6" w:rsidRDefault="00C105C6" w:rsidP="00C105C6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</w:t>
      </w:r>
      <w:r w:rsidR="004650D8">
        <w:rPr>
          <w:rFonts w:ascii="Times New Roman" w:hAnsi="Times New Roman"/>
          <w:sz w:val="24"/>
        </w:rPr>
        <w:t xml:space="preserve"> </w:t>
      </w:r>
    </w:p>
    <w:p w14:paraId="072155BA" w14:textId="77777777" w:rsidR="004650D8" w:rsidRDefault="004650D8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1F98F5E0" w14:textId="652C52E5" w:rsidR="004650D8" w:rsidRDefault="004650D8" w:rsidP="00C105C6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 </w:t>
      </w:r>
    </w:p>
    <w:p w14:paraId="4A1D6805" w14:textId="77777777" w:rsidR="004650D8" w:rsidRDefault="004650D8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7074F52D" w14:textId="5014ABF0" w:rsidR="004650D8" w:rsidRDefault="004650D8" w:rsidP="00C105C6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 </w:t>
      </w:r>
    </w:p>
    <w:p w14:paraId="51EEC552" w14:textId="77777777" w:rsidR="004650D8" w:rsidRDefault="004650D8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4414E529" w14:textId="70A840F7" w:rsidR="004650D8" w:rsidRDefault="004650D8" w:rsidP="00C105C6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 </w:t>
      </w:r>
    </w:p>
    <w:p w14:paraId="597E26CA" w14:textId="77777777" w:rsidR="003B3047" w:rsidRDefault="003B3047" w:rsidP="003B3047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7A3031A" w14:textId="77777777" w:rsidR="003B3047" w:rsidRDefault="00C105C6" w:rsidP="003B3047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(10</w:t>
      </w:r>
      <w:r w:rsidR="003B3047">
        <w:rPr>
          <w:rFonts w:ascii="Times New Roman" w:hAnsi="Times New Roman"/>
          <w:sz w:val="24"/>
        </w:rPr>
        <w:t xml:space="preserve"> marks)</w:t>
      </w:r>
    </w:p>
    <w:p w14:paraId="28C6A67C" w14:textId="77777777" w:rsidR="001D517B" w:rsidRDefault="001D517B" w:rsidP="003B3047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223FC76" w14:textId="77777777" w:rsidR="00EC2D7F" w:rsidRDefault="00EC2D7F" w:rsidP="003B3047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0BBABB3" w14:textId="723750E9" w:rsidR="003B3047" w:rsidRDefault="00285D61" w:rsidP="0066566C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9.</w:t>
      </w:r>
      <w:r>
        <w:rPr>
          <w:rFonts w:ascii="Times New Roman" w:hAnsi="Times New Roman"/>
          <w:sz w:val="24"/>
        </w:rPr>
        <w:tab/>
        <w:t>The table below shows different planets and the moon and their gravity compared to Earth</w:t>
      </w:r>
      <w:r w:rsidR="00C105C6">
        <w:rPr>
          <w:rFonts w:ascii="Times New Roman" w:hAnsi="Times New Roman"/>
          <w:sz w:val="24"/>
        </w:rPr>
        <w:t>.</w:t>
      </w:r>
    </w:p>
    <w:p w14:paraId="09AC8E63" w14:textId="77777777" w:rsidR="00DA321C" w:rsidRDefault="00DA321C" w:rsidP="0066566C">
      <w:pPr>
        <w:pStyle w:val="Questiona"/>
        <w:ind w:left="680" w:hanging="680"/>
        <w:rPr>
          <w:rFonts w:ascii="Times New Roman" w:hAnsi="Times New Roman"/>
          <w:sz w:val="24"/>
        </w:rPr>
      </w:pPr>
    </w:p>
    <w:p w14:paraId="3BDF26EF" w14:textId="7AE576C9" w:rsidR="00DA321C" w:rsidRDefault="00DA321C" w:rsidP="0066566C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If your average jump height on Earth is 46cm </w:t>
      </w:r>
      <w:r w:rsidRPr="000C7F59">
        <w:rPr>
          <w:rFonts w:ascii="Times New Roman" w:hAnsi="Times New Roman"/>
          <w:b/>
          <w:sz w:val="24"/>
        </w:rPr>
        <w:t>calculate</w:t>
      </w:r>
      <w:r>
        <w:rPr>
          <w:rFonts w:ascii="Times New Roman" w:hAnsi="Times New Roman"/>
          <w:sz w:val="24"/>
        </w:rPr>
        <w:t xml:space="preserve"> your predicted height jump on each planet and the moon.</w:t>
      </w:r>
    </w:p>
    <w:p w14:paraId="474549EE" w14:textId="77777777" w:rsidR="009A6C08" w:rsidRDefault="009A6C08" w:rsidP="0066566C">
      <w:pPr>
        <w:pStyle w:val="Questiona"/>
        <w:ind w:left="680" w:hanging="680"/>
        <w:rPr>
          <w:rFonts w:ascii="Times New Roman" w:hAnsi="Times New Roman"/>
          <w:sz w:val="24"/>
        </w:rPr>
      </w:pPr>
    </w:p>
    <w:p w14:paraId="48320481" w14:textId="6587B8B3" w:rsidR="009A6C08" w:rsidRPr="00AD347A" w:rsidRDefault="009A6C08" w:rsidP="0066566C">
      <w:pPr>
        <w:pStyle w:val="Questiona"/>
        <w:ind w:left="680" w:hanging="6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</w:rPr>
        <w:tab/>
      </w:r>
      <w:r w:rsidR="00AD347A">
        <w:rPr>
          <w:rFonts w:ascii="Times New Roman" w:hAnsi="Times New Roman"/>
          <w:sz w:val="24"/>
        </w:rPr>
        <w:tab/>
      </w:r>
      <w:r w:rsidR="00AD347A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AD347A">
        <w:rPr>
          <w:rFonts w:ascii="Times New Roman" w:hAnsi="Times New Roman"/>
          <w:b/>
          <w:sz w:val="28"/>
          <w:szCs w:val="28"/>
        </w:rPr>
        <w:t xml:space="preserve">Your average jump height </w:t>
      </w:r>
      <w:r w:rsidR="007D04E7" w:rsidRPr="00AD347A">
        <w:rPr>
          <w:rFonts w:ascii="Times New Roman" w:hAnsi="Times New Roman"/>
          <w:b/>
          <w:sz w:val="28"/>
          <w:szCs w:val="28"/>
        </w:rPr>
        <w:t>÷ gravity</w:t>
      </w:r>
      <w:r w:rsidRPr="00AD347A">
        <w:rPr>
          <w:rFonts w:ascii="Times New Roman" w:hAnsi="Times New Roman"/>
          <w:b/>
          <w:sz w:val="28"/>
          <w:szCs w:val="28"/>
        </w:rPr>
        <w:t xml:space="preserve"> </w:t>
      </w:r>
    </w:p>
    <w:p w14:paraId="4CC53518" w14:textId="77777777" w:rsidR="00442ED9" w:rsidRDefault="00442ED9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2111"/>
        <w:gridCol w:w="3991"/>
        <w:gridCol w:w="3860"/>
      </w:tblGrid>
      <w:tr w:rsidR="004C60B5" w14:paraId="6FC9BF74" w14:textId="26B93919" w:rsidTr="004C60B5">
        <w:tc>
          <w:tcPr>
            <w:tcW w:w="2111" w:type="dxa"/>
          </w:tcPr>
          <w:p w14:paraId="4AB6E0EC" w14:textId="4FB7D7E1" w:rsidR="004C60B5" w:rsidRPr="00456A08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Planet or Moon</w:t>
            </w:r>
          </w:p>
        </w:tc>
        <w:tc>
          <w:tcPr>
            <w:tcW w:w="3991" w:type="dxa"/>
          </w:tcPr>
          <w:p w14:paraId="64DF90FA" w14:textId="02CCCDF2" w:rsidR="004C60B5" w:rsidRPr="00456A08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Gravity compared to Earth’s</w:t>
            </w:r>
          </w:p>
        </w:tc>
        <w:tc>
          <w:tcPr>
            <w:tcW w:w="3860" w:type="dxa"/>
          </w:tcPr>
          <w:p w14:paraId="2AD04741" w14:textId="13C92C09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Predicted Height Jump (cm)</w:t>
            </w:r>
          </w:p>
        </w:tc>
      </w:tr>
      <w:tr w:rsidR="004C60B5" w14:paraId="2D740A1C" w14:textId="134A53EB" w:rsidTr="004C60B5">
        <w:tc>
          <w:tcPr>
            <w:tcW w:w="2111" w:type="dxa"/>
          </w:tcPr>
          <w:p w14:paraId="29C2AFEA" w14:textId="1E4D5F73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Earth</w:t>
            </w:r>
          </w:p>
        </w:tc>
        <w:tc>
          <w:tcPr>
            <w:tcW w:w="3991" w:type="dxa"/>
          </w:tcPr>
          <w:p w14:paraId="2CE377B4" w14:textId="4784F5F4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860" w:type="dxa"/>
          </w:tcPr>
          <w:p w14:paraId="258226E7" w14:textId="77777777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4C60B5" w14:paraId="2DCB5F9A" w14:textId="0D1B3F2B" w:rsidTr="004C60B5">
        <w:tc>
          <w:tcPr>
            <w:tcW w:w="2111" w:type="dxa"/>
          </w:tcPr>
          <w:p w14:paraId="57B4A638" w14:textId="0E07AB17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Moon</w:t>
            </w:r>
          </w:p>
        </w:tc>
        <w:tc>
          <w:tcPr>
            <w:tcW w:w="3991" w:type="dxa"/>
          </w:tcPr>
          <w:p w14:paraId="48598836" w14:textId="6F4A65E0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0.16</w:t>
            </w:r>
          </w:p>
        </w:tc>
        <w:tc>
          <w:tcPr>
            <w:tcW w:w="3860" w:type="dxa"/>
          </w:tcPr>
          <w:p w14:paraId="69530087" w14:textId="77777777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4C60B5" w14:paraId="5EEA1396" w14:textId="304825D1" w:rsidTr="004C60B5">
        <w:tc>
          <w:tcPr>
            <w:tcW w:w="2111" w:type="dxa"/>
          </w:tcPr>
          <w:p w14:paraId="6E1F6492" w14:textId="1975DDEA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Mercury</w:t>
            </w:r>
          </w:p>
        </w:tc>
        <w:tc>
          <w:tcPr>
            <w:tcW w:w="3991" w:type="dxa"/>
          </w:tcPr>
          <w:p w14:paraId="456215C6" w14:textId="0C8E251A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0.38</w:t>
            </w:r>
          </w:p>
        </w:tc>
        <w:tc>
          <w:tcPr>
            <w:tcW w:w="3860" w:type="dxa"/>
          </w:tcPr>
          <w:p w14:paraId="5ADF968B" w14:textId="77777777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4C60B5" w14:paraId="0318B18B" w14:textId="4E9F479C" w:rsidTr="004C60B5">
        <w:tc>
          <w:tcPr>
            <w:tcW w:w="2111" w:type="dxa"/>
          </w:tcPr>
          <w:p w14:paraId="54FE4658" w14:textId="77C959C4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Venus</w:t>
            </w:r>
          </w:p>
        </w:tc>
        <w:tc>
          <w:tcPr>
            <w:tcW w:w="3991" w:type="dxa"/>
          </w:tcPr>
          <w:p w14:paraId="39DD8A8A" w14:textId="4E321A3A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0.91</w:t>
            </w:r>
          </w:p>
        </w:tc>
        <w:tc>
          <w:tcPr>
            <w:tcW w:w="3860" w:type="dxa"/>
          </w:tcPr>
          <w:p w14:paraId="4F8B01D7" w14:textId="77777777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4C60B5" w14:paraId="3BC9D0F2" w14:textId="22D26A9A" w:rsidTr="004C60B5">
        <w:tc>
          <w:tcPr>
            <w:tcW w:w="2111" w:type="dxa"/>
          </w:tcPr>
          <w:p w14:paraId="655FDA11" w14:textId="5EABC86C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Mars</w:t>
            </w:r>
          </w:p>
        </w:tc>
        <w:tc>
          <w:tcPr>
            <w:tcW w:w="3991" w:type="dxa"/>
          </w:tcPr>
          <w:p w14:paraId="293D9D57" w14:textId="6C01B415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0.38</w:t>
            </w:r>
          </w:p>
        </w:tc>
        <w:tc>
          <w:tcPr>
            <w:tcW w:w="3860" w:type="dxa"/>
          </w:tcPr>
          <w:p w14:paraId="7D505315" w14:textId="77777777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4C60B5" w14:paraId="4166EF69" w14:textId="0D90553A" w:rsidTr="004C60B5">
        <w:tc>
          <w:tcPr>
            <w:tcW w:w="2111" w:type="dxa"/>
          </w:tcPr>
          <w:p w14:paraId="4861B28C" w14:textId="26E10765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Jupiter</w:t>
            </w:r>
          </w:p>
        </w:tc>
        <w:tc>
          <w:tcPr>
            <w:tcW w:w="3991" w:type="dxa"/>
          </w:tcPr>
          <w:p w14:paraId="670B8E82" w14:textId="2F6991A5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2.36</w:t>
            </w:r>
          </w:p>
        </w:tc>
        <w:tc>
          <w:tcPr>
            <w:tcW w:w="3860" w:type="dxa"/>
          </w:tcPr>
          <w:p w14:paraId="75224AA3" w14:textId="77777777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4C60B5" w14:paraId="4F2246B1" w14:textId="3F9654BD" w:rsidTr="004C60B5">
        <w:tc>
          <w:tcPr>
            <w:tcW w:w="2111" w:type="dxa"/>
          </w:tcPr>
          <w:p w14:paraId="24FB7559" w14:textId="78F872D7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Saturn</w:t>
            </w:r>
          </w:p>
        </w:tc>
        <w:tc>
          <w:tcPr>
            <w:tcW w:w="3991" w:type="dxa"/>
          </w:tcPr>
          <w:p w14:paraId="5DD1A7E1" w14:textId="64EC2651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0.92</w:t>
            </w:r>
          </w:p>
        </w:tc>
        <w:tc>
          <w:tcPr>
            <w:tcW w:w="3860" w:type="dxa"/>
          </w:tcPr>
          <w:p w14:paraId="053DA484" w14:textId="77777777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4C60B5" w14:paraId="3C6655DD" w14:textId="28DD04DE" w:rsidTr="004C60B5">
        <w:tc>
          <w:tcPr>
            <w:tcW w:w="2111" w:type="dxa"/>
          </w:tcPr>
          <w:p w14:paraId="70FED9FA" w14:textId="25034E9B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Uranus</w:t>
            </w:r>
          </w:p>
        </w:tc>
        <w:tc>
          <w:tcPr>
            <w:tcW w:w="3991" w:type="dxa"/>
          </w:tcPr>
          <w:p w14:paraId="7BFD3850" w14:textId="1BF983A8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0.89</w:t>
            </w:r>
          </w:p>
        </w:tc>
        <w:tc>
          <w:tcPr>
            <w:tcW w:w="3860" w:type="dxa"/>
          </w:tcPr>
          <w:p w14:paraId="421072DE" w14:textId="77777777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4C60B5" w14:paraId="767EF170" w14:textId="0C138DA9" w:rsidTr="004C60B5">
        <w:tc>
          <w:tcPr>
            <w:tcW w:w="2111" w:type="dxa"/>
          </w:tcPr>
          <w:p w14:paraId="3CF8E26A" w14:textId="0020F5D9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Neptune</w:t>
            </w:r>
          </w:p>
        </w:tc>
        <w:tc>
          <w:tcPr>
            <w:tcW w:w="3991" w:type="dxa"/>
          </w:tcPr>
          <w:p w14:paraId="3312E243" w14:textId="03006E0A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</w:t>
            </w:r>
          </w:p>
        </w:tc>
        <w:tc>
          <w:tcPr>
            <w:tcW w:w="3860" w:type="dxa"/>
          </w:tcPr>
          <w:p w14:paraId="652E4C28" w14:textId="77777777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694F8BD2" w14:textId="77777777" w:rsidR="002A709A" w:rsidRDefault="002A709A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938CAD4" w14:textId="62DFEF3A" w:rsidR="00442ED9" w:rsidRDefault="00442ED9" w:rsidP="000C7F59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D10A664" w14:textId="77777777" w:rsidR="00442ED9" w:rsidRDefault="00442ED9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7BFD688" w14:textId="587F0914" w:rsidR="00456A08" w:rsidRDefault="00442ED9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0C7F59">
        <w:rPr>
          <w:rFonts w:ascii="Times New Roman" w:hAnsi="Times New Roman"/>
          <w:sz w:val="24"/>
        </w:rPr>
        <w:t>a)</w:t>
      </w:r>
      <w:r w:rsidR="000C7F59">
        <w:rPr>
          <w:rFonts w:ascii="Times New Roman" w:hAnsi="Times New Roman"/>
          <w:sz w:val="24"/>
        </w:rPr>
        <w:tab/>
        <w:t>Graph the predicted height jump above as a column graph.</w:t>
      </w:r>
      <w:r w:rsidR="000C7F59">
        <w:rPr>
          <w:rFonts w:ascii="Times New Roman" w:hAnsi="Times New Roman"/>
          <w:sz w:val="24"/>
        </w:rPr>
        <w:tab/>
      </w:r>
      <w:r w:rsidR="000C7F59">
        <w:rPr>
          <w:rFonts w:ascii="Times New Roman" w:hAnsi="Times New Roman"/>
          <w:sz w:val="24"/>
        </w:rPr>
        <w:tab/>
      </w:r>
      <w:r w:rsidR="000C7F59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>(5 marks)</w:t>
      </w:r>
    </w:p>
    <w:p w14:paraId="15960C5B" w14:textId="77777777" w:rsidR="00456A08" w:rsidRDefault="00456A08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864B6BB" w14:textId="77777777" w:rsidR="007B7A13" w:rsidRDefault="007B7A13" w:rsidP="008F579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AC2FC34" w14:textId="4CC9223D" w:rsidR="007B7A13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</w:r>
      <w:r>
        <w:rPr>
          <w:rFonts w:ascii="Times New Roman" w:hAnsi="Times New Roman"/>
          <w:sz w:val="24"/>
        </w:rPr>
        <w:tab/>
      </w:r>
      <w:r w:rsidR="008F579E" w:rsidRPr="008F579E">
        <w:rPr>
          <w:rFonts w:ascii="Times New Roman" w:hAnsi="Times New Roman"/>
          <w:sz w:val="24"/>
        </w:rPr>
        <w:t>Which</w:t>
      </w:r>
      <w:r w:rsidR="008F579E">
        <w:rPr>
          <w:rFonts w:ascii="Times New Roman" w:hAnsi="Times New Roman"/>
          <w:b/>
          <w:sz w:val="24"/>
        </w:rPr>
        <w:t xml:space="preserve"> two </w:t>
      </w:r>
      <w:r w:rsidR="00646EA3">
        <w:rPr>
          <w:rFonts w:ascii="Times New Roman" w:hAnsi="Times New Roman"/>
          <w:sz w:val="24"/>
        </w:rPr>
        <w:t>planets have the lowest jump height?</w:t>
      </w:r>
      <w:r>
        <w:rPr>
          <w:rFonts w:ascii="Times New Roman" w:hAnsi="Times New Roman"/>
          <w:sz w:val="24"/>
        </w:rPr>
        <w:t xml:space="preserve"> </w:t>
      </w:r>
      <w:r w:rsidR="00646EA3">
        <w:rPr>
          <w:rFonts w:ascii="Times New Roman" w:hAnsi="Times New Roman"/>
          <w:sz w:val="24"/>
        </w:rPr>
        <w:t>____</w:t>
      </w:r>
      <w:r w:rsidR="008F579E">
        <w:rPr>
          <w:rFonts w:ascii="Times New Roman" w:hAnsi="Times New Roman"/>
          <w:sz w:val="24"/>
        </w:rPr>
        <w:t>____</w:t>
      </w:r>
      <w:r w:rsidR="00646EA3">
        <w:rPr>
          <w:rFonts w:ascii="Times New Roman" w:hAnsi="Times New Roman"/>
          <w:sz w:val="24"/>
        </w:rPr>
        <w:t>_____________________</w:t>
      </w:r>
    </w:p>
    <w:p w14:paraId="75520950" w14:textId="77777777" w:rsidR="00C02150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73C4BA1" w14:textId="77777777" w:rsidR="00C02150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0F2E4C36" w14:textId="77777777" w:rsidR="00C02150" w:rsidRDefault="008F579E" w:rsidP="008F579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C02150">
        <w:rPr>
          <w:rFonts w:ascii="Times New Roman" w:hAnsi="Times New Roman"/>
          <w:sz w:val="24"/>
        </w:rPr>
        <w:t xml:space="preserve"> mark)</w:t>
      </w:r>
    </w:p>
    <w:p w14:paraId="7E2E7C98" w14:textId="77777777" w:rsidR="00C02150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86ED046" w14:textId="5B334D5C" w:rsidR="00C02150" w:rsidRDefault="00C02150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c)</w:t>
      </w:r>
      <w:r>
        <w:rPr>
          <w:rFonts w:ascii="Times New Roman" w:hAnsi="Times New Roman"/>
          <w:sz w:val="24"/>
        </w:rPr>
        <w:tab/>
      </w:r>
      <w:r w:rsidR="008F579E">
        <w:rPr>
          <w:rFonts w:ascii="Times New Roman" w:hAnsi="Times New Roman"/>
          <w:sz w:val="24"/>
        </w:rPr>
        <w:t xml:space="preserve">Which </w:t>
      </w:r>
      <w:r w:rsidR="008F579E">
        <w:rPr>
          <w:rFonts w:ascii="Times New Roman" w:hAnsi="Times New Roman"/>
          <w:b/>
          <w:sz w:val="24"/>
        </w:rPr>
        <w:t xml:space="preserve">two </w:t>
      </w:r>
      <w:r w:rsidR="00646EA3">
        <w:rPr>
          <w:rFonts w:ascii="Times New Roman" w:hAnsi="Times New Roman"/>
          <w:sz w:val="24"/>
        </w:rPr>
        <w:t>places have the highest jump height?</w:t>
      </w:r>
      <w:r>
        <w:rPr>
          <w:rFonts w:ascii="Times New Roman" w:hAnsi="Times New Roman"/>
          <w:sz w:val="24"/>
        </w:rPr>
        <w:t xml:space="preserve"> </w:t>
      </w:r>
      <w:r w:rsidR="008F579E">
        <w:rPr>
          <w:rFonts w:ascii="Times New Roman" w:hAnsi="Times New Roman"/>
          <w:sz w:val="24"/>
        </w:rPr>
        <w:t>__</w:t>
      </w:r>
      <w:r w:rsidR="00646EA3">
        <w:rPr>
          <w:rFonts w:ascii="Times New Roman" w:hAnsi="Times New Roman"/>
          <w:sz w:val="24"/>
        </w:rPr>
        <w:t>___</w:t>
      </w:r>
      <w:r w:rsidR="008F579E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>____________________</w:t>
      </w:r>
    </w:p>
    <w:p w14:paraId="2E38ED6A" w14:textId="77777777" w:rsidR="00C02150" w:rsidRDefault="00C02150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8F8C922" w14:textId="77777777" w:rsidR="00C02150" w:rsidRDefault="00C02150" w:rsidP="008F579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5B48FE15" w14:textId="77777777" w:rsidR="00F12F1D" w:rsidRDefault="00F12F1D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F579E">
        <w:rPr>
          <w:rFonts w:ascii="Times New Roman" w:hAnsi="Times New Roman"/>
          <w:sz w:val="24"/>
        </w:rPr>
        <w:t>(2</w:t>
      </w:r>
      <w:r>
        <w:rPr>
          <w:rFonts w:ascii="Times New Roman" w:hAnsi="Times New Roman"/>
          <w:sz w:val="24"/>
        </w:rPr>
        <w:t xml:space="preserve"> mark)</w:t>
      </w:r>
    </w:p>
    <w:p w14:paraId="1A485894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47ADD49" w14:textId="1D25B8B0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Compare </w:t>
      </w:r>
      <w:r w:rsidR="0098106F">
        <w:rPr>
          <w:rFonts w:ascii="Times New Roman" w:hAnsi="Times New Roman"/>
          <w:sz w:val="24"/>
        </w:rPr>
        <w:t>the moon and Jupiter</w:t>
      </w:r>
      <w:r>
        <w:rPr>
          <w:rFonts w:ascii="Times New Roman" w:hAnsi="Times New Roman"/>
          <w:sz w:val="24"/>
        </w:rPr>
        <w:t xml:space="preserve"> </w:t>
      </w:r>
      <w:r w:rsidR="008F579E">
        <w:rPr>
          <w:rFonts w:ascii="Times New Roman" w:hAnsi="Times New Roman"/>
          <w:sz w:val="24"/>
        </w:rPr>
        <w:t>____________</w:t>
      </w:r>
      <w:r>
        <w:rPr>
          <w:rFonts w:ascii="Times New Roman" w:hAnsi="Times New Roman"/>
          <w:sz w:val="24"/>
        </w:rPr>
        <w:t xml:space="preserve">_______________________________ </w:t>
      </w:r>
    </w:p>
    <w:p w14:paraId="58882A36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AC83AA5" w14:textId="77777777" w:rsidR="008C2B84" w:rsidRDefault="008C2B84" w:rsidP="008F579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E7ED4C2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2B50A65" w14:textId="77777777" w:rsidR="008C2B84" w:rsidRDefault="008C2B84" w:rsidP="008F579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465C782B" w14:textId="77777777" w:rsidR="008C2B84" w:rsidRDefault="008F579E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8C2B84">
        <w:rPr>
          <w:rFonts w:ascii="Times New Roman" w:hAnsi="Times New Roman"/>
          <w:sz w:val="24"/>
        </w:rPr>
        <w:t xml:space="preserve"> marks)</w:t>
      </w:r>
    </w:p>
    <w:p w14:paraId="647ADB4B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DE6A516" w14:textId="243E1AB4" w:rsidR="00442ED9" w:rsidRDefault="00442ED9" w:rsidP="004203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323626D" w14:textId="77777777" w:rsidR="00B83C81" w:rsidRPr="00442ED9" w:rsidRDefault="00B83C81" w:rsidP="004203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34E2C72" w14:textId="24796D08" w:rsidR="009753D8" w:rsidRDefault="00442ED9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  <w:t>f</w:t>
      </w:r>
      <w:r w:rsidR="008F579E">
        <w:rPr>
          <w:rFonts w:ascii="Times New Roman" w:hAnsi="Times New Roman"/>
          <w:sz w:val="24"/>
        </w:rPr>
        <w:t>)</w:t>
      </w:r>
      <w:r w:rsidR="008F579E">
        <w:rPr>
          <w:rFonts w:ascii="Times New Roman" w:hAnsi="Times New Roman"/>
          <w:sz w:val="24"/>
        </w:rPr>
        <w:tab/>
      </w:r>
      <w:r w:rsidR="008F579E">
        <w:rPr>
          <w:rFonts w:ascii="Times New Roman" w:hAnsi="Times New Roman"/>
          <w:b/>
          <w:sz w:val="24"/>
        </w:rPr>
        <w:t xml:space="preserve">Explain </w:t>
      </w:r>
      <w:r w:rsidR="008F579E">
        <w:rPr>
          <w:rFonts w:ascii="Times New Roman" w:hAnsi="Times New Roman"/>
          <w:sz w:val="24"/>
        </w:rPr>
        <w:t xml:space="preserve">why </w:t>
      </w:r>
      <w:r w:rsidR="00420382">
        <w:rPr>
          <w:rFonts w:ascii="Times New Roman" w:hAnsi="Times New Roman"/>
          <w:sz w:val="24"/>
        </w:rPr>
        <w:t>your predicted jump height is so low on Jupiter</w:t>
      </w:r>
    </w:p>
    <w:p w14:paraId="690BB6CD" w14:textId="77777777" w:rsidR="002809AF" w:rsidRDefault="009753D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</w:t>
      </w:r>
      <w:r w:rsidR="002809AF">
        <w:rPr>
          <w:rFonts w:ascii="Times New Roman" w:hAnsi="Times New Roman"/>
          <w:sz w:val="24"/>
        </w:rPr>
        <w:t xml:space="preserve">_ </w:t>
      </w:r>
    </w:p>
    <w:p w14:paraId="0170C8D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ED4CB7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248DC63C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DFAA75D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43F3842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020F52C" w14:textId="77777777" w:rsidR="009753D8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  <w:r w:rsidR="009753D8">
        <w:rPr>
          <w:rFonts w:ascii="Times New Roman" w:hAnsi="Times New Roman"/>
          <w:sz w:val="24"/>
        </w:rPr>
        <w:t xml:space="preserve"> </w:t>
      </w:r>
    </w:p>
    <w:p w14:paraId="3B6A9D9C" w14:textId="77777777" w:rsidR="009753D8" w:rsidRDefault="00B35AC3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9753D8">
        <w:rPr>
          <w:rFonts w:ascii="Times New Roman" w:hAnsi="Times New Roman"/>
          <w:sz w:val="24"/>
        </w:rPr>
        <w:t xml:space="preserve"> mark)</w:t>
      </w:r>
    </w:p>
    <w:p w14:paraId="2120F112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FD0D79F" w14:textId="119DFBE7" w:rsidR="00CB79FD" w:rsidRDefault="00CB79FD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Estimate </w:t>
      </w:r>
      <w:r>
        <w:rPr>
          <w:rFonts w:ascii="Times New Roman" w:hAnsi="Times New Roman"/>
          <w:sz w:val="24"/>
        </w:rPr>
        <w:t>the time of the next tide and whether it is low or high:</w:t>
      </w:r>
    </w:p>
    <w:p w14:paraId="5046250E" w14:textId="77777777" w:rsidR="00CB79FD" w:rsidRDefault="00CB79FD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4D595BF" w14:textId="25DECF3C" w:rsidR="00CB79FD" w:rsidRDefault="00CB79FD" w:rsidP="00CB79FD">
      <w:pPr>
        <w:pStyle w:val="Questiona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low tide 10.30am ____________________________________ </w:t>
      </w:r>
    </w:p>
    <w:p w14:paraId="18BF0521" w14:textId="77777777" w:rsidR="00CB79FD" w:rsidRDefault="00CB79FD" w:rsidP="00CB79FD">
      <w:pPr>
        <w:pStyle w:val="Questiona"/>
        <w:ind w:left="680" w:firstLine="0"/>
        <w:rPr>
          <w:rFonts w:ascii="Times New Roman" w:hAnsi="Times New Roman"/>
          <w:sz w:val="24"/>
        </w:rPr>
      </w:pPr>
    </w:p>
    <w:p w14:paraId="73347244" w14:textId="1229B850" w:rsidR="00CB79FD" w:rsidRDefault="00CB79FD" w:rsidP="00CB79FD">
      <w:pPr>
        <w:pStyle w:val="Questiona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high tide 2.20pm ____________________________________ </w:t>
      </w:r>
    </w:p>
    <w:p w14:paraId="65909DF7" w14:textId="77777777" w:rsidR="00CB79FD" w:rsidRDefault="00CB79FD" w:rsidP="00CB79F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E108C25" w14:textId="6036C8C4" w:rsidR="00CB79FD" w:rsidRDefault="00CB79FD" w:rsidP="00CB79FD">
      <w:pPr>
        <w:pStyle w:val="Questiona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high tide 12.04 am ___________________________________ </w:t>
      </w:r>
    </w:p>
    <w:p w14:paraId="30C0DE0C" w14:textId="77777777" w:rsidR="00CB79FD" w:rsidRDefault="00CB79FD" w:rsidP="00CB79F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DAB505C" w14:textId="669ED1E2" w:rsidR="00CB79FD" w:rsidRDefault="00CB79FD" w:rsidP="00CB79FD">
      <w:pPr>
        <w:pStyle w:val="Questiona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low tide 9.27pm ____________________________________ </w:t>
      </w:r>
    </w:p>
    <w:p w14:paraId="721339D7" w14:textId="03F655D3" w:rsidR="00CB79FD" w:rsidRDefault="00CB79FD" w:rsidP="00CB79FD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 marks)</w:t>
      </w:r>
    </w:p>
    <w:p w14:paraId="2E18AECA" w14:textId="77777777" w:rsidR="00CB79FD" w:rsidRPr="00CB79FD" w:rsidRDefault="00CB79FD" w:rsidP="00CB79F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7CCF378" w14:textId="3C2EE0AE" w:rsidR="000E2D18" w:rsidRDefault="00CB79FD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</w:t>
      </w:r>
      <w:r w:rsidR="000E2D18">
        <w:rPr>
          <w:rFonts w:ascii="Times New Roman" w:hAnsi="Times New Roman"/>
          <w:sz w:val="24"/>
        </w:rPr>
        <w:t>.</w:t>
      </w:r>
      <w:r w:rsidR="000E2D18">
        <w:rPr>
          <w:rFonts w:ascii="Times New Roman" w:hAnsi="Times New Roman"/>
          <w:sz w:val="24"/>
        </w:rPr>
        <w:tab/>
      </w:r>
      <w:r w:rsidR="000E2D18">
        <w:rPr>
          <w:rFonts w:ascii="Times New Roman" w:hAnsi="Times New Roman"/>
          <w:b/>
          <w:sz w:val="24"/>
        </w:rPr>
        <w:t xml:space="preserve">Define </w:t>
      </w:r>
      <w:r w:rsidR="000E2D18">
        <w:rPr>
          <w:rFonts w:ascii="Times New Roman" w:hAnsi="Times New Roman"/>
          <w:sz w:val="24"/>
        </w:rPr>
        <w:t>the following:</w:t>
      </w:r>
    </w:p>
    <w:p w14:paraId="2B1EFBE5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BAD7125" w14:textId="242CA8CC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i)</w:t>
      </w:r>
      <w:r>
        <w:rPr>
          <w:rFonts w:ascii="Times New Roman" w:hAnsi="Times New Roman"/>
          <w:sz w:val="24"/>
        </w:rPr>
        <w:tab/>
      </w:r>
      <w:r w:rsidR="00B71B6C">
        <w:rPr>
          <w:rFonts w:ascii="Times New Roman" w:hAnsi="Times New Roman"/>
          <w:sz w:val="24"/>
        </w:rPr>
        <w:t>satellite</w:t>
      </w:r>
      <w:r>
        <w:rPr>
          <w:rFonts w:ascii="Times New Roman" w:hAnsi="Times New Roman"/>
          <w:sz w:val="24"/>
        </w:rPr>
        <w:t xml:space="preserve"> _____</w:t>
      </w:r>
      <w:r w:rsidR="00E004D5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 xml:space="preserve">______________________________________________________ </w:t>
      </w:r>
    </w:p>
    <w:p w14:paraId="47DA8490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E24BF45" w14:textId="17A06C13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2CAC2CF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05EC576" w14:textId="7B952801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</w:r>
      <w:r w:rsidR="00E004D5">
        <w:rPr>
          <w:rFonts w:ascii="Times New Roman" w:hAnsi="Times New Roman"/>
          <w:sz w:val="24"/>
        </w:rPr>
        <w:t>zodiac</w:t>
      </w:r>
      <w:r w:rsidR="009B506B">
        <w:rPr>
          <w:rFonts w:ascii="Times New Roman" w:hAnsi="Times New Roman"/>
          <w:sz w:val="24"/>
        </w:rPr>
        <w:t xml:space="preserve"> </w:t>
      </w:r>
      <w:r w:rsidR="00E004D5">
        <w:rPr>
          <w:rFonts w:ascii="Times New Roman" w:hAnsi="Times New Roman"/>
          <w:sz w:val="24"/>
        </w:rPr>
        <w:t>____</w:t>
      </w:r>
      <w:r w:rsidR="009B506B">
        <w:rPr>
          <w:rFonts w:ascii="Times New Roman" w:hAnsi="Times New Roman"/>
          <w:sz w:val="24"/>
        </w:rPr>
        <w:t xml:space="preserve">___________________________________________________________ </w:t>
      </w:r>
    </w:p>
    <w:p w14:paraId="575B4AA0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21FCCD5A" w14:textId="1F3EAF9F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7A5EBB27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42E42254" w14:textId="332001C5" w:rsidR="009B506B" w:rsidRDefault="008F137A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iii)</w:t>
      </w:r>
      <w:r>
        <w:rPr>
          <w:rFonts w:ascii="Times New Roman" w:hAnsi="Times New Roman"/>
          <w:sz w:val="24"/>
        </w:rPr>
        <w:tab/>
        <w:t>n</w:t>
      </w:r>
      <w:r w:rsidR="00885DE2">
        <w:rPr>
          <w:rFonts w:ascii="Times New Roman" w:hAnsi="Times New Roman"/>
          <w:sz w:val="24"/>
        </w:rPr>
        <w:t>ew moon</w:t>
      </w:r>
      <w:r w:rsidR="009B506B">
        <w:rPr>
          <w:rFonts w:ascii="Times New Roman" w:hAnsi="Times New Roman"/>
          <w:sz w:val="24"/>
        </w:rPr>
        <w:t xml:space="preserve"> </w:t>
      </w:r>
      <w:r w:rsidR="00885DE2">
        <w:rPr>
          <w:rFonts w:ascii="Times New Roman" w:hAnsi="Times New Roman"/>
          <w:sz w:val="24"/>
        </w:rPr>
        <w:t>__</w:t>
      </w:r>
      <w:r w:rsidR="009B506B">
        <w:rPr>
          <w:rFonts w:ascii="Times New Roman" w:hAnsi="Times New Roman"/>
          <w:sz w:val="24"/>
        </w:rPr>
        <w:t xml:space="preserve">_________________________________________________________ </w:t>
      </w:r>
    </w:p>
    <w:p w14:paraId="4505D9DD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99A3CB1" w14:textId="2B674560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D172159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3DD3909" w14:textId="43F7DBCE" w:rsidR="009B506B" w:rsidRDefault="008F137A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iv)</w:t>
      </w:r>
      <w:r>
        <w:rPr>
          <w:rFonts w:ascii="Times New Roman" w:hAnsi="Times New Roman"/>
          <w:sz w:val="24"/>
        </w:rPr>
        <w:tab/>
        <w:t>season</w:t>
      </w:r>
      <w:r w:rsidR="009B506B">
        <w:rPr>
          <w:rFonts w:ascii="Times New Roman" w:hAnsi="Times New Roman"/>
          <w:sz w:val="24"/>
        </w:rPr>
        <w:t xml:space="preserve"> _______________________________________________________________ </w:t>
      </w:r>
    </w:p>
    <w:p w14:paraId="48E1DAD9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1C54036" w14:textId="2171293F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173D3043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D48247D" w14:textId="1A857FBF" w:rsidR="009B506B" w:rsidRDefault="008F137A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v)</w:t>
      </w:r>
      <w:r>
        <w:rPr>
          <w:rFonts w:ascii="Times New Roman" w:hAnsi="Times New Roman"/>
          <w:sz w:val="24"/>
        </w:rPr>
        <w:tab/>
        <w:t>astrology</w:t>
      </w:r>
      <w:r w:rsidR="009B506B">
        <w:rPr>
          <w:rFonts w:ascii="Times New Roman" w:hAnsi="Times New Roman"/>
          <w:sz w:val="24"/>
        </w:rPr>
        <w:t xml:space="preserve"> </w:t>
      </w:r>
      <w:r w:rsidR="003D4F68">
        <w:rPr>
          <w:rFonts w:ascii="Times New Roman" w:hAnsi="Times New Roman"/>
          <w:sz w:val="24"/>
        </w:rPr>
        <w:t>__</w:t>
      </w:r>
      <w:r w:rsidR="009B506B">
        <w:rPr>
          <w:rFonts w:ascii="Times New Roman" w:hAnsi="Times New Roman"/>
          <w:sz w:val="24"/>
        </w:rPr>
        <w:t xml:space="preserve">___________________________________________________________ </w:t>
      </w:r>
    </w:p>
    <w:p w14:paraId="23AC97A5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1D767BD2" w14:textId="6ABD883B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7FD1CBD6" w14:textId="3CC56C25" w:rsidR="007B7A13" w:rsidRPr="003B3047" w:rsidRDefault="009B506B" w:rsidP="000353A2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(5 marks)</w:t>
      </w:r>
    </w:p>
    <w:sectPr w:rsidR="007B7A13" w:rsidRPr="003B3047" w:rsidSect="009977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B0E5E"/>
    <w:multiLevelType w:val="hybridMultilevel"/>
    <w:tmpl w:val="1CA2D834"/>
    <w:lvl w:ilvl="0" w:tplc="F5207BE2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>
    <w:nsid w:val="373E1589"/>
    <w:multiLevelType w:val="hybridMultilevel"/>
    <w:tmpl w:val="26D05CEE"/>
    <w:lvl w:ilvl="0" w:tplc="5D08725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54F86AC7"/>
    <w:multiLevelType w:val="hybridMultilevel"/>
    <w:tmpl w:val="15C2F336"/>
    <w:lvl w:ilvl="0" w:tplc="62502C0C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>
    <w:nsid w:val="61067719"/>
    <w:multiLevelType w:val="hybridMultilevel"/>
    <w:tmpl w:val="7612F2B0"/>
    <w:lvl w:ilvl="0" w:tplc="5D168CA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6FC05818"/>
    <w:multiLevelType w:val="hybridMultilevel"/>
    <w:tmpl w:val="3926DB2E"/>
    <w:lvl w:ilvl="0" w:tplc="0A8604E6">
      <w:start w:val="1"/>
      <w:numFmt w:val="lowerLetter"/>
      <w:lvlText w:val="%1)"/>
      <w:lvlJc w:val="left"/>
      <w:pPr>
        <w:ind w:left="1440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76323EAA"/>
    <w:multiLevelType w:val="hybridMultilevel"/>
    <w:tmpl w:val="7988D3CC"/>
    <w:lvl w:ilvl="0" w:tplc="563A707A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6">
    <w:nsid w:val="768D4DBE"/>
    <w:multiLevelType w:val="hybridMultilevel"/>
    <w:tmpl w:val="36DAA95E"/>
    <w:lvl w:ilvl="0" w:tplc="7A66051A">
      <w:start w:val="2"/>
      <w:numFmt w:val="lowerLetter"/>
      <w:lvlText w:val="%1)"/>
      <w:lvlJc w:val="left"/>
      <w:pPr>
        <w:ind w:left="1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ind w:left="2487" w:hanging="180"/>
      </w:pPr>
    </w:lvl>
    <w:lvl w:ilvl="3" w:tplc="0409000F" w:tentative="1">
      <w:start w:val="1"/>
      <w:numFmt w:val="decimal"/>
      <w:lvlText w:val="%4."/>
      <w:lvlJc w:val="left"/>
      <w:pPr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ind w:left="6807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6F"/>
    <w:rsid w:val="0002343F"/>
    <w:rsid w:val="00032B4A"/>
    <w:rsid w:val="000353A2"/>
    <w:rsid w:val="00042BBB"/>
    <w:rsid w:val="000A7169"/>
    <w:rsid w:val="000C7F59"/>
    <w:rsid w:val="000E2D18"/>
    <w:rsid w:val="00112050"/>
    <w:rsid w:val="0012237F"/>
    <w:rsid w:val="00133DF2"/>
    <w:rsid w:val="00143C1B"/>
    <w:rsid w:val="00155121"/>
    <w:rsid w:val="001849FF"/>
    <w:rsid w:val="00184DB3"/>
    <w:rsid w:val="001942B5"/>
    <w:rsid w:val="001B34E6"/>
    <w:rsid w:val="001C3F79"/>
    <w:rsid w:val="001D517B"/>
    <w:rsid w:val="00201B82"/>
    <w:rsid w:val="00233C1A"/>
    <w:rsid w:val="00250243"/>
    <w:rsid w:val="002576F2"/>
    <w:rsid w:val="0026272A"/>
    <w:rsid w:val="002809AF"/>
    <w:rsid w:val="00285D61"/>
    <w:rsid w:val="002A2F5A"/>
    <w:rsid w:val="002A3219"/>
    <w:rsid w:val="002A709A"/>
    <w:rsid w:val="002B057F"/>
    <w:rsid w:val="002C71B9"/>
    <w:rsid w:val="002E787E"/>
    <w:rsid w:val="00304815"/>
    <w:rsid w:val="00305E5E"/>
    <w:rsid w:val="00325924"/>
    <w:rsid w:val="00346225"/>
    <w:rsid w:val="00356B2B"/>
    <w:rsid w:val="0036012C"/>
    <w:rsid w:val="003B3047"/>
    <w:rsid w:val="003B5886"/>
    <w:rsid w:val="003B5F21"/>
    <w:rsid w:val="003C5B93"/>
    <w:rsid w:val="003C6425"/>
    <w:rsid w:val="003C72A3"/>
    <w:rsid w:val="003D160D"/>
    <w:rsid w:val="003D4F68"/>
    <w:rsid w:val="003E510D"/>
    <w:rsid w:val="003F250A"/>
    <w:rsid w:val="00401A7B"/>
    <w:rsid w:val="00420382"/>
    <w:rsid w:val="00424C03"/>
    <w:rsid w:val="00432C1A"/>
    <w:rsid w:val="00442ED9"/>
    <w:rsid w:val="00451C3A"/>
    <w:rsid w:val="00456A08"/>
    <w:rsid w:val="004650D8"/>
    <w:rsid w:val="00486881"/>
    <w:rsid w:val="00494A37"/>
    <w:rsid w:val="004B0863"/>
    <w:rsid w:val="004C60B5"/>
    <w:rsid w:val="004E17F6"/>
    <w:rsid w:val="00517B95"/>
    <w:rsid w:val="005217C8"/>
    <w:rsid w:val="005512AC"/>
    <w:rsid w:val="00556EEB"/>
    <w:rsid w:val="0058171E"/>
    <w:rsid w:val="005914F6"/>
    <w:rsid w:val="005A4FA9"/>
    <w:rsid w:val="005B21CB"/>
    <w:rsid w:val="005E1C11"/>
    <w:rsid w:val="005F266F"/>
    <w:rsid w:val="00633C5F"/>
    <w:rsid w:val="00646EA3"/>
    <w:rsid w:val="0065710C"/>
    <w:rsid w:val="0066566C"/>
    <w:rsid w:val="00671117"/>
    <w:rsid w:val="00673A05"/>
    <w:rsid w:val="00682051"/>
    <w:rsid w:val="006A25D9"/>
    <w:rsid w:val="006B1F8B"/>
    <w:rsid w:val="006B2444"/>
    <w:rsid w:val="006C7856"/>
    <w:rsid w:val="006F18BC"/>
    <w:rsid w:val="006F6587"/>
    <w:rsid w:val="007123A2"/>
    <w:rsid w:val="00716F5D"/>
    <w:rsid w:val="007B7A13"/>
    <w:rsid w:val="007C1BC3"/>
    <w:rsid w:val="007D04E7"/>
    <w:rsid w:val="007E0C23"/>
    <w:rsid w:val="007E0DE6"/>
    <w:rsid w:val="007E1D88"/>
    <w:rsid w:val="007E635E"/>
    <w:rsid w:val="007F2CB2"/>
    <w:rsid w:val="00803912"/>
    <w:rsid w:val="0080454D"/>
    <w:rsid w:val="008235DC"/>
    <w:rsid w:val="008354F9"/>
    <w:rsid w:val="008418D8"/>
    <w:rsid w:val="00843F39"/>
    <w:rsid w:val="00861B30"/>
    <w:rsid w:val="008621B3"/>
    <w:rsid w:val="008842DF"/>
    <w:rsid w:val="00885DE2"/>
    <w:rsid w:val="008966EA"/>
    <w:rsid w:val="008A48A1"/>
    <w:rsid w:val="008A7546"/>
    <w:rsid w:val="008A7DDB"/>
    <w:rsid w:val="008C2B84"/>
    <w:rsid w:val="008D43BB"/>
    <w:rsid w:val="008E32E2"/>
    <w:rsid w:val="008F137A"/>
    <w:rsid w:val="008F579E"/>
    <w:rsid w:val="00935919"/>
    <w:rsid w:val="00941D4A"/>
    <w:rsid w:val="0094563E"/>
    <w:rsid w:val="009523C3"/>
    <w:rsid w:val="00955EB4"/>
    <w:rsid w:val="009753D8"/>
    <w:rsid w:val="0098106F"/>
    <w:rsid w:val="009844C4"/>
    <w:rsid w:val="0099491C"/>
    <w:rsid w:val="0099776F"/>
    <w:rsid w:val="009A6C08"/>
    <w:rsid w:val="009B506B"/>
    <w:rsid w:val="009E55CE"/>
    <w:rsid w:val="00A0434B"/>
    <w:rsid w:val="00A13DC3"/>
    <w:rsid w:val="00A15518"/>
    <w:rsid w:val="00A30AEA"/>
    <w:rsid w:val="00A40A19"/>
    <w:rsid w:val="00A54A49"/>
    <w:rsid w:val="00A61C96"/>
    <w:rsid w:val="00A81329"/>
    <w:rsid w:val="00AC76B2"/>
    <w:rsid w:val="00AD347A"/>
    <w:rsid w:val="00AD79F6"/>
    <w:rsid w:val="00AF2947"/>
    <w:rsid w:val="00B056B9"/>
    <w:rsid w:val="00B0633E"/>
    <w:rsid w:val="00B11B6E"/>
    <w:rsid w:val="00B328CC"/>
    <w:rsid w:val="00B35AC3"/>
    <w:rsid w:val="00B3643B"/>
    <w:rsid w:val="00B520D0"/>
    <w:rsid w:val="00B71B6C"/>
    <w:rsid w:val="00B83C81"/>
    <w:rsid w:val="00B90929"/>
    <w:rsid w:val="00BA14B1"/>
    <w:rsid w:val="00BF0E1F"/>
    <w:rsid w:val="00C02150"/>
    <w:rsid w:val="00C0543E"/>
    <w:rsid w:val="00C105C6"/>
    <w:rsid w:val="00C115D1"/>
    <w:rsid w:val="00C154D6"/>
    <w:rsid w:val="00C31623"/>
    <w:rsid w:val="00C51DC3"/>
    <w:rsid w:val="00C91765"/>
    <w:rsid w:val="00C937F0"/>
    <w:rsid w:val="00C96583"/>
    <w:rsid w:val="00C97BE5"/>
    <w:rsid w:val="00CA50F1"/>
    <w:rsid w:val="00CA5ABA"/>
    <w:rsid w:val="00CB79FD"/>
    <w:rsid w:val="00D015BE"/>
    <w:rsid w:val="00D06570"/>
    <w:rsid w:val="00D26FCE"/>
    <w:rsid w:val="00D33F05"/>
    <w:rsid w:val="00D95C28"/>
    <w:rsid w:val="00DA321C"/>
    <w:rsid w:val="00DB1BF4"/>
    <w:rsid w:val="00E004D5"/>
    <w:rsid w:val="00E266F7"/>
    <w:rsid w:val="00E26D17"/>
    <w:rsid w:val="00E44C6B"/>
    <w:rsid w:val="00E80475"/>
    <w:rsid w:val="00E87E19"/>
    <w:rsid w:val="00E9609F"/>
    <w:rsid w:val="00EA05BB"/>
    <w:rsid w:val="00EC2D7F"/>
    <w:rsid w:val="00EC394A"/>
    <w:rsid w:val="00EE495F"/>
    <w:rsid w:val="00EF519D"/>
    <w:rsid w:val="00F04004"/>
    <w:rsid w:val="00F12F1D"/>
    <w:rsid w:val="00F24A1A"/>
    <w:rsid w:val="00F45B4A"/>
    <w:rsid w:val="00F53E2B"/>
    <w:rsid w:val="00F776E6"/>
    <w:rsid w:val="00FA61C0"/>
    <w:rsid w:val="00FD284C"/>
    <w:rsid w:val="00FD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D2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36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609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4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46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google.com.au/url?sa=i&amp;rct=j&amp;q=&amp;esrc=s&amp;source=images&amp;cd=&amp;cad=rja&amp;uact=8&amp;docid=Q-jachXC6K5l9M&amp;tbnid=dEZcnnM6t4ztbM:&amp;ved=0CAUQjRw&amp;url=http://all-free-download.com/free-vector/vector-clip-art/tree_outline_clip_art_11785.html&amp;ei=gkD1U_q5CIzp8AXO4oLQAQ&amp;bvm=bv.73231344,d.dGc&amp;psig=AFQjCNFOn96papxJpTkYcyqtzYCWu8mjvQ&amp;ust=14086681207293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7AC9C5-F86D-4068-AD56-685AA9632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E5122C7F</Template>
  <TotalTime>274</TotalTime>
  <Pages>7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9637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POWELL Larissa</cp:lastModifiedBy>
  <cp:revision>66</cp:revision>
  <cp:lastPrinted>2015-06-05T00:03:00Z</cp:lastPrinted>
  <dcterms:created xsi:type="dcterms:W3CDTF">2015-06-03T06:18:00Z</dcterms:created>
  <dcterms:modified xsi:type="dcterms:W3CDTF">2015-07-01T01:31:00Z</dcterms:modified>
</cp:coreProperties>
</file>