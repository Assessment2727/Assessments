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470F96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Year 7 </w:t>
      </w:r>
      <w:bookmarkStart w:id="0" w:name="_GoBack"/>
      <w:bookmarkEnd w:id="0"/>
      <w:r w:rsidR="005968D8">
        <w:rPr>
          <w:rFonts w:ascii="Arial" w:hAnsi="Arial" w:cs="Arial"/>
          <w:sz w:val="72"/>
          <w:szCs w:val="72"/>
        </w:rPr>
        <w:t>Chemistry 1 Revision</w:t>
      </w:r>
    </w:p>
    <w:p w:rsidR="005968D8" w:rsidRDefault="005968D8">
      <w:pPr>
        <w:rPr>
          <w:rFonts w:ascii="Arial" w:hAnsi="Arial" w:cs="Arial"/>
          <w:sz w:val="72"/>
          <w:szCs w:val="72"/>
        </w:rPr>
      </w:pPr>
    </w:p>
    <w:p w:rsidR="005968D8" w:rsidRDefault="005968D8" w:rsidP="005968D8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What is the difference between a chemical and physical change?</w:t>
      </w:r>
    </w:p>
    <w:p w:rsidR="005968D8" w:rsidRDefault="005968D8" w:rsidP="005968D8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How can I tell if a chemical change has occurred?</w:t>
      </w:r>
    </w:p>
    <w:p w:rsidR="005968D8" w:rsidRDefault="001322FC" w:rsidP="005968D8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Give 3 examples of a chemical change.</w:t>
      </w:r>
    </w:p>
    <w:p w:rsidR="001322FC" w:rsidRDefault="00A27DA6" w:rsidP="005968D8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What is decantation?</w:t>
      </w:r>
    </w:p>
    <w:p w:rsidR="00A27DA6" w:rsidRDefault="00A27DA6" w:rsidP="005968D8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What is distillation?</w:t>
      </w:r>
    </w:p>
    <w:p w:rsidR="00D33FEB" w:rsidRDefault="00D33FEB" w:rsidP="005968D8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When would you use magnetic separation?</w:t>
      </w:r>
    </w:p>
    <w:p w:rsidR="00D33FEB" w:rsidRDefault="000336DC" w:rsidP="005968D8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Draw a filtration apparatus.</w:t>
      </w:r>
    </w:p>
    <w:p w:rsidR="000336DC" w:rsidRDefault="000336DC" w:rsidP="005968D8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How is a saturated solution different to an unsaturated solution?</w:t>
      </w:r>
    </w:p>
    <w:p w:rsidR="000336DC" w:rsidRDefault="000336DC" w:rsidP="005968D8">
      <w:pPr>
        <w:pStyle w:val="ListParagraph"/>
        <w:numPr>
          <w:ilvl w:val="0"/>
          <w:numId w:val="1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Define:</w:t>
      </w:r>
    </w:p>
    <w:p w:rsidR="000336DC" w:rsidRDefault="000336DC" w:rsidP="000336DC">
      <w:pPr>
        <w:pStyle w:val="ListParagraph"/>
        <w:numPr>
          <w:ilvl w:val="0"/>
          <w:numId w:val="2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Solvent</w:t>
      </w:r>
    </w:p>
    <w:p w:rsidR="000336DC" w:rsidRDefault="000336DC" w:rsidP="000336DC">
      <w:pPr>
        <w:pStyle w:val="ListParagraph"/>
        <w:numPr>
          <w:ilvl w:val="0"/>
          <w:numId w:val="2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Solute</w:t>
      </w:r>
    </w:p>
    <w:p w:rsidR="000336DC" w:rsidRDefault="000336DC" w:rsidP="000336DC">
      <w:pPr>
        <w:pStyle w:val="ListParagraph"/>
        <w:numPr>
          <w:ilvl w:val="0"/>
          <w:numId w:val="2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Solution</w:t>
      </w:r>
    </w:p>
    <w:p w:rsidR="000336DC" w:rsidRPr="000336DC" w:rsidRDefault="000336DC" w:rsidP="000336DC">
      <w:pPr>
        <w:rPr>
          <w:rFonts w:ascii="Arial" w:hAnsi="Arial" w:cs="Arial"/>
          <w:sz w:val="72"/>
          <w:szCs w:val="72"/>
        </w:rPr>
      </w:pPr>
    </w:p>
    <w:sectPr w:rsidR="000336DC" w:rsidRPr="000336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A6FDE"/>
    <w:multiLevelType w:val="hybridMultilevel"/>
    <w:tmpl w:val="C0C0414C"/>
    <w:lvl w:ilvl="0" w:tplc="F94C6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F3574"/>
    <w:multiLevelType w:val="hybridMultilevel"/>
    <w:tmpl w:val="7CC8A066"/>
    <w:lvl w:ilvl="0" w:tplc="155CB06A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D8"/>
    <w:rsid w:val="000336DC"/>
    <w:rsid w:val="001322FC"/>
    <w:rsid w:val="00470F96"/>
    <w:rsid w:val="005968D8"/>
    <w:rsid w:val="005A6690"/>
    <w:rsid w:val="00A27DA6"/>
    <w:rsid w:val="00C850EA"/>
    <w:rsid w:val="00D3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8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E6A32BE</Template>
  <TotalTime>17</TotalTime>
  <Pages>2</Pages>
  <Words>74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6</cp:revision>
  <dcterms:created xsi:type="dcterms:W3CDTF">2017-05-24T06:02:00Z</dcterms:created>
  <dcterms:modified xsi:type="dcterms:W3CDTF">2018-06-13T05:23:00Z</dcterms:modified>
</cp:coreProperties>
</file>