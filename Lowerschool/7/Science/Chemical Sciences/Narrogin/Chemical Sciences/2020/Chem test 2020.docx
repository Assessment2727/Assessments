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8F" w:rsidRPr="00956318" w:rsidRDefault="007C4D8F" w:rsidP="007B0BBD">
      <w:pPr>
        <w:ind w:left="1440" w:firstLine="72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 wp14:anchorId="6DFFD932" wp14:editId="0B3C4FC6">
            <wp:simplePos x="0" y="0"/>
            <wp:positionH relativeFrom="column">
              <wp:posOffset>-38100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Y</w:t>
      </w:r>
      <w:r w:rsidRPr="00956318">
        <w:rPr>
          <w:rFonts w:ascii="Arial" w:hAnsi="Arial" w:cs="Arial"/>
        </w:rPr>
        <w:t xml:space="preserve">ear 7 Science </w:t>
      </w:r>
    </w:p>
    <w:p w:rsidR="007C4D8F" w:rsidRPr="00956318" w:rsidRDefault="007C4D8F" w:rsidP="007B0BBD">
      <w:pPr>
        <w:ind w:left="1440" w:firstLine="720"/>
        <w:rPr>
          <w:rFonts w:ascii="Arial" w:hAnsi="Arial" w:cs="Arial"/>
          <w:b/>
          <w:sz w:val="36"/>
          <w:szCs w:val="36"/>
        </w:rPr>
      </w:pPr>
      <w:r w:rsidRPr="00956318">
        <w:rPr>
          <w:rFonts w:ascii="Arial" w:hAnsi="Arial" w:cs="Arial"/>
          <w:b/>
          <w:sz w:val="36"/>
          <w:szCs w:val="36"/>
        </w:rPr>
        <w:t>Chemistry 1 Test</w:t>
      </w: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956318">
        <w:rPr>
          <w:rFonts w:ascii="Arial" w:hAnsi="Arial" w:cs="Arial"/>
          <w:sz w:val="28"/>
          <w:szCs w:val="28"/>
        </w:rPr>
        <w:t>(1 mark each)</w:t>
      </w:r>
      <w:r w:rsidRPr="00956318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</w:rPr>
      </w:pPr>
      <w:r w:rsidRPr="00956318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4349BC" w:rsidRPr="00CE0E0F" w:rsidRDefault="004349BC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</w:t>
      </w:r>
      <w:r w:rsidRPr="00CE0E0F">
        <w:rPr>
          <w:rFonts w:ascii="Arial" w:hAnsi="Arial" w:cs="Arial"/>
          <w:b/>
        </w:rPr>
        <w:t>change in state</w:t>
      </w:r>
      <w:r w:rsidRPr="00CE0E0F">
        <w:rPr>
          <w:rFonts w:ascii="Arial" w:hAnsi="Arial" w:cs="Arial"/>
        </w:rPr>
        <w:t xml:space="preserve"> is illustrated?</w:t>
      </w: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inline distT="0" distB="0" distL="0" distR="0" wp14:anchorId="3F44A132" wp14:editId="78A74311">
            <wp:extent cx="32480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Freezing 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Condensation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best describes a </w:t>
      </w:r>
      <w:r w:rsidRPr="00CE0E0F">
        <w:rPr>
          <w:rFonts w:ascii="Arial" w:hAnsi="Arial" w:cs="Arial"/>
          <w:b/>
        </w:rPr>
        <w:t>solid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vibrate in place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do not move at all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can flow past each other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are very far apart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states of matter have </w:t>
      </w:r>
      <w:r w:rsidRPr="00CE0E0F">
        <w:rPr>
          <w:rFonts w:ascii="Arial" w:hAnsi="Arial" w:cs="Arial"/>
          <w:b/>
        </w:rPr>
        <w:t>no fixed shape</w:t>
      </w:r>
      <w:r w:rsidRPr="00CE0E0F">
        <w:rPr>
          <w:rFonts w:ascii="Arial" w:hAnsi="Arial" w:cs="Arial"/>
        </w:rPr>
        <w:t xml:space="preserve"> and </w:t>
      </w:r>
      <w:r w:rsidRPr="00CE0E0F">
        <w:rPr>
          <w:rFonts w:ascii="Arial" w:hAnsi="Arial" w:cs="Arial"/>
          <w:b/>
        </w:rPr>
        <w:t>no fixed volume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Gas and liquid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Liquid and solid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Plasma and gas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Solid and plasma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statement best describes why gases are </w:t>
      </w:r>
      <w:r w:rsidRPr="00CE0E0F">
        <w:rPr>
          <w:rFonts w:ascii="Arial" w:hAnsi="Arial" w:cs="Arial"/>
          <w:b/>
        </w:rPr>
        <w:t>easily compressed</w:t>
      </w:r>
      <w:r w:rsidRPr="00CE0E0F">
        <w:rPr>
          <w:rFonts w:ascii="Arial" w:hAnsi="Arial" w:cs="Arial"/>
        </w:rPr>
        <w:t>.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particles can diffuse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pressure between particles squashing them together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There is great energy between the particles allowing them to change 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lot of a space between the particles.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definition of </w:t>
      </w:r>
      <w:r w:rsidRPr="00CE0E0F">
        <w:rPr>
          <w:rFonts w:ascii="Arial" w:hAnsi="Arial" w:cs="Arial"/>
          <w:b/>
        </w:rPr>
        <w:t>melting point</w:t>
      </w:r>
      <w:r w:rsidRPr="00CE0E0F">
        <w:rPr>
          <w:rFonts w:ascii="Arial" w:hAnsi="Arial" w:cs="Arial"/>
        </w:rPr>
        <w:t xml:space="preserve"> is: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solid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solid</w:t>
      </w:r>
    </w:p>
    <w:p w:rsid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solid changes to a liquid.</w:t>
      </w:r>
    </w:p>
    <w:p w:rsidR="00CE0E0F" w:rsidRPr="009E6092" w:rsidRDefault="00CE0E0F" w:rsidP="009E6092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 </w:t>
      </w:r>
      <w:r w:rsidRPr="00CE0E0F">
        <w:rPr>
          <w:rFonts w:ascii="Arial" w:hAnsi="Arial" w:cs="Arial"/>
          <w:b/>
        </w:rPr>
        <w:t>physical change</w:t>
      </w:r>
      <w:r w:rsidRPr="00CE0E0F">
        <w:rPr>
          <w:rFonts w:ascii="Arial" w:hAnsi="Arial" w:cs="Arial"/>
        </w:rPr>
        <w:t xml:space="preserve"> is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a substance is formed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One that can easily be reversed.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bubbles, smell or a colour change can be released.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Also called a chemical reaction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A547D4" w:rsidRDefault="00A547D4" w:rsidP="00A547D4">
      <w:pPr>
        <w:ind w:left="1080"/>
        <w:rPr>
          <w:rFonts w:ascii="Arial" w:hAnsi="Arial" w:cs="Arial"/>
        </w:rPr>
      </w:pPr>
    </w:p>
    <w:p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</w:rPr>
        <w:lastRenderedPageBreak/>
        <w:t xml:space="preserve">The separation techniques that relies on one substance being </w:t>
      </w:r>
      <w:r w:rsidRPr="009E6092">
        <w:rPr>
          <w:rFonts w:ascii="Arial" w:hAnsi="Arial" w:cs="Arial"/>
          <w:b/>
        </w:rPr>
        <w:t>more soluble</w:t>
      </w:r>
      <w:r w:rsidRPr="009E6092">
        <w:rPr>
          <w:rFonts w:ascii="Arial" w:hAnsi="Arial" w:cs="Arial"/>
        </w:rPr>
        <w:t xml:space="preserve"> than another is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decantation.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magnetic separation.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filtration.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evaporation and crystallisation.</w:t>
      </w:r>
    </w:p>
    <w:p w:rsidR="00CE0E0F" w:rsidRPr="00CB635C" w:rsidRDefault="00702966" w:rsidP="00CB635C">
      <w:pPr>
        <w:rPr>
          <w:rFonts w:ascii="Arial" w:hAnsi="Arial" w:cs="Arial"/>
        </w:rPr>
      </w:pPr>
      <w:r w:rsidRPr="009E6092">
        <w:rPr>
          <w:rFonts w:ascii="Arial" w:hAnsi="Arial" w:cs="Arial"/>
        </w:rPr>
        <w:t>.</w:t>
      </w: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would </w:t>
      </w:r>
      <w:r w:rsidRPr="00CE0E0F">
        <w:rPr>
          <w:rFonts w:ascii="Arial" w:hAnsi="Arial" w:cs="Arial"/>
          <w:b/>
        </w:rPr>
        <w:t>not</w:t>
      </w:r>
      <w:r w:rsidRPr="00CE0E0F">
        <w:rPr>
          <w:rFonts w:ascii="Arial" w:hAnsi="Arial" w:cs="Arial"/>
        </w:rPr>
        <w:t xml:space="preserve"> be a physical change?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Freezing water to make ice cubes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 gold to make jewellery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Burning gasoline in a lawn mower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Boiling water for soup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a mixture of </w:t>
      </w:r>
      <w:r w:rsidRPr="00CE0E0F">
        <w:rPr>
          <w:rFonts w:ascii="Arial" w:hAnsi="Arial" w:cs="Arial"/>
          <w:b/>
        </w:rPr>
        <w:t>paper clips and sand</w:t>
      </w:r>
      <w:r w:rsidRPr="00CE0E0F">
        <w:rPr>
          <w:rFonts w:ascii="Arial" w:hAnsi="Arial" w:cs="Arial"/>
        </w:rPr>
        <w:t>, Joe should use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Wind separation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Magnetic separation</w:t>
      </w:r>
    </w:p>
    <w:p w:rsidR="00702966" w:rsidRPr="00CE0E0F" w:rsidRDefault="00702966" w:rsidP="00B02D8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</w:t>
      </w:r>
      <w:r w:rsidRPr="00CE0E0F">
        <w:rPr>
          <w:rFonts w:ascii="Arial" w:hAnsi="Arial" w:cs="Arial"/>
          <w:b/>
        </w:rPr>
        <w:t>two or more liquids</w:t>
      </w:r>
      <w:r w:rsidRPr="00CE0E0F">
        <w:rPr>
          <w:rFonts w:ascii="Arial" w:hAnsi="Arial" w:cs="Arial"/>
        </w:rPr>
        <w:t>, you would use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Chromatography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Centrifugation</w:t>
      </w:r>
    </w:p>
    <w:p w:rsidR="007B0BBD" w:rsidRPr="009E6092" w:rsidRDefault="00B02D80" w:rsidP="00CE0E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pictures shows </w:t>
      </w:r>
      <w:r w:rsidRPr="00CE0E0F">
        <w:rPr>
          <w:rFonts w:ascii="Arial" w:hAnsi="Arial" w:cs="Arial"/>
          <w:b/>
        </w:rPr>
        <w:t>decantation</w:t>
      </w:r>
      <w:r w:rsidRPr="00CE0E0F">
        <w:rPr>
          <w:rFonts w:ascii="Arial" w:hAnsi="Arial" w:cs="Arial"/>
        </w:rPr>
        <w:t>?</w:t>
      </w:r>
    </w:p>
    <w:p w:rsidR="00B02D80" w:rsidRPr="00CE0E0F" w:rsidRDefault="00B02D80" w:rsidP="00B02D80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a)  </w:t>
      </w:r>
      <w:r w:rsidRPr="00CE0E0F">
        <w:rPr>
          <w:rFonts w:ascii="Arial" w:hAnsi="Arial" w:cs="Arial"/>
          <w:noProof/>
        </w:rPr>
        <w:drawing>
          <wp:inline distT="0" distB="0" distL="0" distR="0" wp14:anchorId="4CB06642" wp14:editId="264FCA9E">
            <wp:extent cx="1600200" cy="1752600"/>
            <wp:effectExtent l="0" t="0" r="0" b="0"/>
            <wp:docPr id="5" name="Picture 5" descr="decant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ntation-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E0F">
        <w:rPr>
          <w:rFonts w:ascii="Arial" w:hAnsi="Arial" w:cs="Arial"/>
        </w:rPr>
        <w:t xml:space="preserve">b) </w:t>
      </w:r>
      <w:r w:rsidRPr="00CE0E0F">
        <w:rPr>
          <w:rFonts w:ascii="Arial" w:hAnsi="Arial" w:cs="Arial"/>
          <w:noProof/>
        </w:rPr>
        <w:drawing>
          <wp:inline distT="0" distB="0" distL="0" distR="0" wp14:anchorId="5E1CE4AA" wp14:editId="157D42B9">
            <wp:extent cx="1400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80" w:rsidRPr="00CE0E0F" w:rsidRDefault="00B02D80" w:rsidP="00B02D80">
      <w:pPr>
        <w:pStyle w:val="BalloonText"/>
        <w:ind w:left="720"/>
        <w:rPr>
          <w:rFonts w:ascii="Arial" w:hAnsi="Arial" w:cs="Arial"/>
          <w:sz w:val="24"/>
          <w:szCs w:val="24"/>
        </w:rPr>
      </w:pP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92F2FF" wp14:editId="7D80C8AF">
            <wp:simplePos x="0" y="0"/>
            <wp:positionH relativeFrom="column">
              <wp:posOffset>504825</wp:posOffset>
            </wp:positionH>
            <wp:positionV relativeFrom="paragraph">
              <wp:posOffset>107315</wp:posOffset>
            </wp:positionV>
            <wp:extent cx="16859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478" y="21494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E8BE17" wp14:editId="30D14190">
            <wp:simplePos x="0" y="0"/>
            <wp:positionH relativeFrom="column">
              <wp:posOffset>2514600</wp:posOffset>
            </wp:positionH>
            <wp:positionV relativeFrom="paragraph">
              <wp:posOffset>145415</wp:posOffset>
            </wp:positionV>
            <wp:extent cx="15240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30" y="21377"/>
                <wp:lineTo x="213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</w:rPr>
        <w:t>c)</w:t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  <w:t xml:space="preserve">     d)</w:t>
      </w:r>
    </w:p>
    <w:p w:rsidR="00B02D80" w:rsidRPr="00CE0E0F" w:rsidRDefault="00B02D80" w:rsidP="00B02D80">
      <w:pPr>
        <w:ind w:firstLine="720"/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  </w:t>
      </w:r>
      <w:r w:rsidRPr="00CE0E0F">
        <w:rPr>
          <w:rFonts w:ascii="Arial" w:hAnsi="Arial" w:cs="Arial"/>
          <w:b/>
        </w:rPr>
        <w:t>Distillation</w:t>
      </w:r>
      <w:r w:rsidRPr="00CE0E0F">
        <w:rPr>
          <w:rFonts w:ascii="Arial" w:hAnsi="Arial" w:cs="Arial"/>
        </w:rPr>
        <w:t xml:space="preserve"> is not useful for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Purifying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distilled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essential oils or alcoholic liquors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Extracting pure salt from sea water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CE0E0F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80B68" w:rsidRPr="00CE0E0F">
        <w:rPr>
          <w:rFonts w:ascii="Arial" w:hAnsi="Arial" w:cs="Arial"/>
        </w:rPr>
        <w:t xml:space="preserve">A student wishes to obtain </w:t>
      </w:r>
      <w:r w:rsidR="00A80B68" w:rsidRPr="00CE0E0F">
        <w:rPr>
          <w:rFonts w:ascii="Arial" w:hAnsi="Arial" w:cs="Arial"/>
          <w:b/>
        </w:rPr>
        <w:t>fresh water from salt water</w:t>
      </w:r>
      <w:r w:rsidR="00A80B68" w:rsidRPr="00CE0E0F">
        <w:rPr>
          <w:rFonts w:ascii="Arial" w:hAnsi="Arial" w:cs="Arial"/>
        </w:rPr>
        <w:t>. The best way to do this is by: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A80B68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If you were planning to collect salt from sea water, which of the following pieces of apparatus would be of </w:t>
      </w:r>
      <w:r w:rsidRPr="00CE0E0F">
        <w:rPr>
          <w:rFonts w:ascii="Arial" w:hAnsi="Arial" w:cs="Arial"/>
          <w:b/>
        </w:rPr>
        <w:t>least use</w:t>
      </w:r>
      <w:r w:rsidRPr="00CE0E0F">
        <w:rPr>
          <w:rFonts w:ascii="Arial" w:hAnsi="Arial" w:cs="Arial"/>
        </w:rPr>
        <w:t>?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Filter funnel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Evaporating basin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Bunsen burner</w:t>
      </w:r>
    </w:p>
    <w:p w:rsidR="00A80B68" w:rsidRDefault="00CE0E0F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</w:t>
      </w:r>
      <w:r w:rsidR="00A80B68" w:rsidRPr="00CE0E0F">
        <w:rPr>
          <w:rFonts w:ascii="Arial" w:hAnsi="Arial" w:cs="Arial"/>
        </w:rPr>
        <w:t>ripod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  <w:b/>
        </w:rPr>
        <w:t>Paper chromatography</w:t>
      </w:r>
      <w:r w:rsidRPr="009E6092">
        <w:rPr>
          <w:rFonts w:ascii="Arial" w:hAnsi="Arial" w:cs="Arial"/>
        </w:rPr>
        <w:t xml:space="preserve"> is good for separating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food colours.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perfumes or flavourings.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sugar from sand.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gases.</w:t>
      </w:r>
    </w:p>
    <w:p w:rsidR="00A547D4" w:rsidRPr="009E6092" w:rsidRDefault="00A547D4" w:rsidP="00CB635C">
      <w:pPr>
        <w:pStyle w:val="ListParagraph"/>
        <w:ind w:hanging="11"/>
        <w:rPr>
          <w:rFonts w:ascii="Arial" w:hAnsi="Arial" w:cs="Arial"/>
        </w:rPr>
      </w:pPr>
    </w:p>
    <w:p w:rsidR="00A547D4" w:rsidRDefault="00A547D4" w:rsidP="00A547D4">
      <w:pPr>
        <w:rPr>
          <w:rFonts w:ascii="Arial" w:hAnsi="Arial" w:cs="Arial"/>
        </w:rPr>
      </w:pPr>
    </w:p>
    <w:p w:rsidR="00B76413" w:rsidRDefault="00A547D4" w:rsidP="00B76413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B76413" w:rsidRPr="00CE0E0F" w:rsidRDefault="00185E63" w:rsidP="00B764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36576" distB="36576" distL="36576" distR="36576" simplePos="0" relativeHeight="251673600" behindDoc="1" locked="0" layoutInCell="1" allowOverlap="1" wp14:anchorId="3731E1B6" wp14:editId="0FACE726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1600200" cy="1650206"/>
            <wp:effectExtent l="0" t="0" r="0" b="7620"/>
            <wp:wrapNone/>
            <wp:docPr id="19" name="Picture 1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413" w:rsidRPr="00CE0E0F" w:rsidRDefault="00B76413" w:rsidP="00B76413">
      <w:pPr>
        <w:rPr>
          <w:rFonts w:ascii="Arial" w:hAnsi="Arial" w:cs="Arial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B76413" w:rsidRPr="00657591" w:rsidRDefault="00B76413" w:rsidP="00B7641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Chemistry I</w:t>
      </w:r>
      <w:r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76413" w:rsidRDefault="00B76413" w:rsidP="00B76413">
      <w:pPr>
        <w:jc w:val="center"/>
        <w:rPr>
          <w:rFonts w:cs="Calibri"/>
        </w:rPr>
      </w:pPr>
    </w:p>
    <w:p w:rsidR="00B76413" w:rsidRPr="000C1EEA" w:rsidRDefault="00B76413" w:rsidP="00B76413">
      <w:pPr>
        <w:rPr>
          <w:rFonts w:cs="Calibri"/>
          <w:b/>
          <w:u w:val="single"/>
        </w:rPr>
      </w:pPr>
      <w:r w:rsidRPr="000C1EEA">
        <w:rPr>
          <w:rFonts w:cs="Calibri"/>
          <w:b/>
        </w:rPr>
        <w:t xml:space="preserve">NAME:  </w:t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  <w:t>______</w:t>
      </w:r>
    </w:p>
    <w:p w:rsidR="00B76413" w:rsidRPr="000C1EEA" w:rsidRDefault="00B76413" w:rsidP="00B76413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76413" w:rsidRDefault="00B76413" w:rsidP="00B76413">
      <w:pPr>
        <w:rPr>
          <w:rFonts w:cs="Calibri"/>
          <w:u w:val="single"/>
        </w:rPr>
      </w:pP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76413" w:rsidRDefault="00B76413" w:rsidP="00B76413">
      <w:pPr>
        <w:rPr>
          <w:rFonts w:cs="Calibri"/>
          <w:u w:val="single"/>
        </w:rPr>
      </w:pPr>
    </w:p>
    <w:p w:rsidR="00B76413" w:rsidRDefault="00B76413" w:rsidP="00B76413">
      <w:pPr>
        <w:rPr>
          <w:rFonts w:cs="Calibri"/>
          <w:u w:val="single"/>
        </w:rPr>
      </w:pPr>
    </w:p>
    <w:p w:rsidR="00B76413" w:rsidRPr="000C1EEA" w:rsidRDefault="00B76413" w:rsidP="00B76413">
      <w:pPr>
        <w:rPr>
          <w:rFonts w:cs="Calibri"/>
          <w:u w:val="single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C9F75" wp14:editId="12CE1443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82521C" w:rsidRDefault="00B76104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/30</w:t>
                            </w:r>
                            <w:r w:rsidR="009E6092"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C9F7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7pt;margin-top:28.7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VcIgIAAFE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">
                <v:textbox>
                  <w:txbxContent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82521C" w:rsidRDefault="00B76104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/30</w:t>
                      </w:r>
                      <w:r w:rsidR="009E6092"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C1021" wp14:editId="293387E6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/15</w:t>
                            </w:r>
                          </w:p>
                          <w:p w:rsidR="009E6092" w:rsidRPr="0082521C" w:rsidRDefault="009E6092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C1021" id="Text Box 17" o:spid="_x0000_s1027" type="#_x0000_t202" style="position:absolute;margin-left:56pt;margin-top:28.7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NkuxQ0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/15</w:t>
                      </w:r>
                    </w:p>
                    <w:p w:rsidR="009E6092" w:rsidRPr="0082521C" w:rsidRDefault="009E6092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14817" wp14:editId="1B67636A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7968D6" w:rsidRDefault="009E6092" w:rsidP="00B76413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</w:t>
                            </w:r>
                            <w:r w:rsidR="005A54AF">
                              <w:rPr>
                                <w:rFonts w:cs="Arial"/>
                                <w:b/>
                              </w:rPr>
                              <w:t>/45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4817" id="Text Box 18" o:spid="_x0000_s1028" type="#_x0000_t202" style="position:absolute;margin-left:282pt;margin-top:27.9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">
                <v:textbox>
                  <w:txbxContent>
                    <w:p w:rsidR="009E6092" w:rsidRDefault="009E6092" w:rsidP="00B7641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7968D6" w:rsidRDefault="009E6092" w:rsidP="00B76413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</w:t>
                      </w:r>
                      <w:r w:rsidR="005A54AF">
                        <w:rPr>
                          <w:rFonts w:cs="Arial"/>
                          <w:b/>
                        </w:rPr>
                        <w:t>/45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76413" w:rsidRPr="00571001" w:rsidRDefault="00B76413" w:rsidP="00B76413">
      <w:pPr>
        <w:jc w:val="center"/>
        <w:rPr>
          <w:rFonts w:cs="Calibri"/>
          <w:sz w:val="28"/>
          <w:szCs w:val="28"/>
        </w:rPr>
      </w:pPr>
    </w:p>
    <w:p w:rsidR="00B76413" w:rsidRPr="00571001" w:rsidRDefault="00B76413" w:rsidP="00B76413">
      <w:pPr>
        <w:jc w:val="center"/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040"/>
        <w:gridCol w:w="972"/>
        <w:gridCol w:w="969"/>
        <w:gridCol w:w="972"/>
      </w:tblGrid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B635C" w:rsidRPr="00571001" w:rsidRDefault="00B76413" w:rsidP="00CB635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A547D4" w:rsidRDefault="00A547D4" w:rsidP="00A547D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2:  WRITTEN</w:t>
      </w:r>
    </w:p>
    <w:p w:rsidR="00A547D4" w:rsidRDefault="00A547D4" w:rsidP="00A547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B76413" w:rsidP="00A547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the </w:t>
      </w:r>
      <w:r w:rsidR="00E35679">
        <w:rPr>
          <w:rFonts w:ascii="Arial" w:hAnsi="Arial" w:cs="Arial"/>
        </w:rPr>
        <w:t xml:space="preserve">states of matter and phase changes in the </w:t>
      </w:r>
      <w:r>
        <w:rPr>
          <w:rFonts w:ascii="Arial" w:hAnsi="Arial" w:cs="Arial"/>
        </w:rPr>
        <w:t>following diagram</w:t>
      </w:r>
      <w:r w:rsidR="00A547D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A547D4">
        <w:rPr>
          <w:rFonts w:ascii="Arial" w:hAnsi="Arial" w:cs="Arial"/>
        </w:rPr>
        <w:t>(6</w:t>
      </w:r>
      <w:r w:rsidR="00B76104">
        <w:rPr>
          <w:rFonts w:ascii="Arial" w:hAnsi="Arial" w:cs="Arial"/>
        </w:rPr>
        <w:t xml:space="preserve"> marks</w:t>
      </w:r>
      <w:r w:rsidR="00A547D4">
        <w:rPr>
          <w:rFonts w:ascii="Arial" w:hAnsi="Arial" w:cs="Arial"/>
        </w:rPr>
        <w:t>)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9E6092" w:rsidP="00A547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15050" cy="32844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06" cy="3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76104" w:rsidP="00A547D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BE2D2D">
        <w:rPr>
          <w:rFonts w:ascii="Arial" w:hAnsi="Arial" w:cs="Arial"/>
        </w:rPr>
        <w:t>Classify the following as solids, liquids or gases.</w:t>
      </w: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B7610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Air, milk, Ice, Wood, Rain, Rice, Steam, Steel, Snow, Cloud</w:t>
      </w:r>
      <w:r w:rsidR="00B76104">
        <w:rPr>
          <w:rFonts w:ascii="Arial" w:hAnsi="Arial" w:cs="Arial"/>
        </w:rPr>
        <w:t>, Rock, Lava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:rsidR="00BE2D2D" w:rsidRDefault="00BE2D2D" w:rsidP="00A547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Gas</w:t>
            </w:r>
          </w:p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</w:p>
        </w:tc>
        <w:tc>
          <w:tcPr>
            <w:tcW w:w="3485" w:type="dxa"/>
          </w:tcPr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Solid</w:t>
            </w:r>
          </w:p>
        </w:tc>
        <w:tc>
          <w:tcPr>
            <w:tcW w:w="3486" w:type="dxa"/>
          </w:tcPr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Liquid</w:t>
            </w: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</w:tbl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547D4" w:rsidRPr="00B76104" w:rsidRDefault="00A547D4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Explain </w:t>
      </w:r>
      <w:r w:rsidRPr="00B76104">
        <w:rPr>
          <w:rFonts w:ascii="Arial" w:hAnsi="Arial" w:cs="Arial"/>
          <w:b/>
        </w:rPr>
        <w:t>step by step</w:t>
      </w:r>
      <w:r w:rsidRPr="00B76104">
        <w:rPr>
          <w:rFonts w:ascii="Arial" w:hAnsi="Arial" w:cs="Arial"/>
        </w:rPr>
        <w:t xml:space="preserve"> how you would separate a mixture of sand, sugar and iron filings, so that you could recover each part of the mixture in a relatively pure form. (4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A547D4" w:rsidP="00A547D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F9E">
        <w:rPr>
          <w:rFonts w:ascii="Arial" w:hAnsi="Arial" w:cs="Arial"/>
        </w:rPr>
        <w:t>__</w:t>
      </w:r>
    </w:p>
    <w:p w:rsidR="00F00F81" w:rsidRPr="00B76104" w:rsidRDefault="00F00F81" w:rsidP="00B76104">
      <w:pPr>
        <w:spacing w:line="480" w:lineRule="auto"/>
        <w:rPr>
          <w:rFonts w:ascii="Arial" w:hAnsi="Arial" w:cs="Arial"/>
        </w:rPr>
      </w:pPr>
    </w:p>
    <w:p w:rsidR="00B76413" w:rsidRPr="00B76104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Filtration is used widely around the home and all around us. Give </w:t>
      </w:r>
      <w:r w:rsidRPr="00B76104">
        <w:rPr>
          <w:rFonts w:ascii="Arial" w:hAnsi="Arial" w:cs="Arial"/>
          <w:b/>
        </w:rPr>
        <w:t>two</w:t>
      </w:r>
      <w:r w:rsidRPr="00B76104">
        <w:rPr>
          <w:rFonts w:ascii="Arial" w:hAnsi="Arial" w:cs="Arial"/>
        </w:rPr>
        <w:t xml:space="preserve"> examples of filters used in every-day life.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 xml:space="preserve"> (2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</w:p>
    <w:p w:rsidR="00B76413" w:rsidRPr="00694F1B" w:rsidRDefault="00B76413" w:rsidP="00B76413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A __________________________________________</w:t>
      </w:r>
    </w:p>
    <w:p w:rsidR="009E6092" w:rsidRDefault="00B76413" w:rsidP="00B76104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B __________________________________________</w:t>
      </w:r>
    </w:p>
    <w:p w:rsidR="00B76413" w:rsidRPr="00694F1B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When cooking rice it is important to wash the rice in water to remove the starch on the rice grains.  After washing the rice</w:t>
      </w:r>
      <w:r>
        <w:rPr>
          <w:rFonts w:ascii="Arial" w:hAnsi="Arial" w:cs="Arial"/>
        </w:rPr>
        <w:t>,</w:t>
      </w:r>
      <w:r w:rsidRPr="00694F1B">
        <w:rPr>
          <w:rFonts w:ascii="Arial" w:hAnsi="Arial" w:cs="Arial"/>
        </w:rPr>
        <w:t xml:space="preserve"> the water is removed by pouring off the water.  </w:t>
      </w:r>
    </w:p>
    <w:p w:rsidR="00B76413" w:rsidRPr="00694F1B" w:rsidRDefault="00B76413" w:rsidP="00B76413">
      <w:pPr>
        <w:spacing w:line="480" w:lineRule="auto"/>
        <w:ind w:firstLine="360"/>
        <w:rPr>
          <w:rFonts w:ascii="Arial" w:hAnsi="Arial" w:cs="Arial"/>
        </w:rPr>
      </w:pPr>
      <w:r w:rsidRPr="00694F1B">
        <w:rPr>
          <w:rFonts w:ascii="Arial" w:hAnsi="Arial" w:cs="Arial"/>
        </w:rPr>
        <w:t>Wha</w:t>
      </w:r>
      <w:r>
        <w:rPr>
          <w:rFonts w:ascii="Arial" w:hAnsi="Arial" w:cs="Arial"/>
        </w:rPr>
        <w:t xml:space="preserve">t </w:t>
      </w:r>
      <w:r w:rsidRPr="00694F1B">
        <w:rPr>
          <w:rFonts w:ascii="Arial" w:hAnsi="Arial" w:cs="Arial"/>
          <w:b/>
        </w:rPr>
        <w:t>type of separation</w:t>
      </w:r>
      <w:r>
        <w:rPr>
          <w:rFonts w:ascii="Arial" w:hAnsi="Arial" w:cs="Arial"/>
        </w:rPr>
        <w:t xml:space="preserve"> is this?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>
        <w:rPr>
          <w:rFonts w:ascii="Arial" w:hAnsi="Arial" w:cs="Arial"/>
        </w:rPr>
        <w:t>(1</w:t>
      </w:r>
      <w:r w:rsidR="00B76104">
        <w:rPr>
          <w:rFonts w:ascii="Arial" w:hAnsi="Arial" w:cs="Arial"/>
        </w:rPr>
        <w:t xml:space="preserve"> mark</w:t>
      </w:r>
      <w:r w:rsidRPr="00694F1B">
        <w:rPr>
          <w:rFonts w:ascii="Arial" w:hAnsi="Arial" w:cs="Arial"/>
        </w:rPr>
        <w:t>)</w:t>
      </w:r>
    </w:p>
    <w:p w:rsidR="00B76413" w:rsidRPr="00694F1B" w:rsidRDefault="00B76413" w:rsidP="00B76413">
      <w:pPr>
        <w:spacing w:line="480" w:lineRule="auto"/>
        <w:rPr>
          <w:rFonts w:ascii="Arial" w:hAnsi="Arial" w:cs="Arial"/>
        </w:rPr>
      </w:pPr>
    </w:p>
    <w:p w:rsidR="00A547D4" w:rsidRDefault="00B76413" w:rsidP="00E42F9E">
      <w:p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___________________________________________</w:t>
      </w:r>
      <w:r w:rsidR="009E6092">
        <w:rPr>
          <w:rFonts w:ascii="Arial" w:hAnsi="Arial" w:cs="Arial"/>
        </w:rPr>
        <w:t>_______________________________</w:t>
      </w:r>
      <w:r w:rsidR="00E42F9E">
        <w:rPr>
          <w:rFonts w:ascii="Arial" w:hAnsi="Arial" w:cs="Arial"/>
        </w:rPr>
        <w:tab/>
      </w:r>
    </w:p>
    <w:p w:rsidR="00F00F81" w:rsidRDefault="00F00F81" w:rsidP="00A547D4">
      <w:pPr>
        <w:rPr>
          <w:rFonts w:ascii="Arial" w:hAnsi="Arial" w:cs="Arial"/>
        </w:rPr>
      </w:pPr>
    </w:p>
    <w:p w:rsidR="00F00F81" w:rsidRDefault="00F00F81" w:rsidP="00A547D4">
      <w:pPr>
        <w:rPr>
          <w:rFonts w:ascii="Arial" w:hAnsi="Arial" w:cs="Arial"/>
        </w:rPr>
      </w:pPr>
    </w:p>
    <w:p w:rsidR="00F00F81" w:rsidRDefault="00F00F81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A547D4" w:rsidRDefault="00A547D4" w:rsidP="00A547D4">
      <w:pPr>
        <w:rPr>
          <w:rFonts w:ascii="Arial" w:hAnsi="Arial" w:cs="Arial"/>
        </w:rPr>
      </w:pPr>
    </w:p>
    <w:p w:rsidR="00A547D4" w:rsidRDefault="00A547D4" w:rsidP="00B76104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Star</w:t>
      </w:r>
      <w:r w:rsidR="005028F8">
        <w:rPr>
          <w:rFonts w:ascii="Arial" w:hAnsi="Arial" w:cs="Arial"/>
        </w:rPr>
        <w:t>ting with muddy sea water, name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separation techniques</w:t>
      </w:r>
      <w:r>
        <w:rPr>
          <w:rFonts w:ascii="Arial" w:hAnsi="Arial" w:cs="Arial"/>
        </w:rPr>
        <w:t xml:space="preserve"> you would use to end up with</w:t>
      </w:r>
    </w:p>
    <w:p w:rsidR="00B76104" w:rsidRDefault="00B76104" w:rsidP="00B76104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B76104" w:rsidRDefault="00B76104" w:rsidP="00B76104">
      <w:pPr>
        <w:ind w:left="7920"/>
        <w:rPr>
          <w:rFonts w:ascii="Arial" w:hAnsi="Arial" w:cs="Arial"/>
        </w:rPr>
      </w:pP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clean sea water.</w:t>
      </w:r>
    </w:p>
    <w:p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A547D4" w:rsidRDefault="00A547D4" w:rsidP="00A547D4">
      <w:pPr>
        <w:ind w:left="737"/>
        <w:rPr>
          <w:rFonts w:ascii="Arial" w:hAnsi="Arial" w:cs="Arial"/>
        </w:rPr>
      </w:pP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dry salt.</w:t>
      </w:r>
    </w:p>
    <w:p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pure water.</w:t>
      </w:r>
      <w:r>
        <w:rPr>
          <w:rFonts w:ascii="Arial" w:hAnsi="Arial" w:cs="Arial"/>
        </w:rPr>
        <w:tab/>
      </w:r>
    </w:p>
    <w:p w:rsidR="00E35679" w:rsidRDefault="00A547D4" w:rsidP="00B7610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5028F8" w:rsidRDefault="005028F8" w:rsidP="005028F8">
      <w:pPr>
        <w:pStyle w:val="ListParagraph"/>
        <w:rPr>
          <w:rFonts w:ascii="Arial" w:hAnsi="Arial" w:cs="Arial"/>
        </w:rPr>
      </w:pPr>
    </w:p>
    <w:p w:rsidR="00E35679" w:rsidRDefault="00E35679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>Match the following words to their correct definition</w:t>
      </w:r>
      <w:r w:rsidR="00B76104">
        <w:rPr>
          <w:rFonts w:ascii="Arial" w:hAnsi="Arial" w:cs="Arial"/>
        </w:rPr>
        <w:t xml:space="preserve">.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:rsidR="00B76104" w:rsidRPr="00B76104" w:rsidRDefault="00B76104" w:rsidP="00B7610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556"/>
        <w:gridCol w:w="1275"/>
        <w:gridCol w:w="4078"/>
        <w:gridCol w:w="2664"/>
      </w:tblGrid>
      <w:tr w:rsidR="00E35679" w:rsidTr="00E42F9E">
        <w:tc>
          <w:tcPr>
            <w:tcW w:w="883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1556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Word</w:t>
            </w:r>
          </w:p>
        </w:tc>
        <w:tc>
          <w:tcPr>
            <w:tcW w:w="1275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4078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Definitions</w:t>
            </w:r>
          </w:p>
        </w:tc>
        <w:tc>
          <w:tcPr>
            <w:tcW w:w="2664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the letter corresponding to the word with the number for the correct definition.</w:t>
            </w:r>
            <w:r w:rsidR="00B76104">
              <w:rPr>
                <w:rFonts w:ascii="Arial" w:hAnsi="Arial" w:cs="Arial"/>
              </w:rPr>
              <w:t xml:space="preserve"> Eg. G 7</w:t>
            </w:r>
          </w:p>
        </w:tc>
      </w:tr>
      <w:tr w:rsidR="00E35679" w:rsidTr="00E42F9E">
        <w:trPr>
          <w:trHeight w:val="681"/>
        </w:trPr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will dissolve in a liquid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78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 w:rsidRPr="00E42F9E">
              <w:rPr>
                <w:rFonts w:ascii="Arial" w:hAnsi="Arial" w:cs="Arial"/>
                <w:shd w:val="clear" w:color="auto" w:fill="FFFFFF"/>
              </w:rPr>
              <w:t>A material made up of two or more different substances which are physically combined.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Mixture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is able to dissolve other substances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Solute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8" w:type="dxa"/>
          </w:tcPr>
          <w:p w:rsidR="00E35679" w:rsidRDefault="00E42F9E" w:rsidP="00E42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solution that has dissolved a large amount of solute and is not able to dissolve any more.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Saturated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8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mixture of a solvent and a solute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Solvent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that takes up space</w:t>
            </w:r>
            <w:r w:rsidR="00E42F9E">
              <w:rPr>
                <w:rFonts w:ascii="Arial" w:hAnsi="Arial" w:cs="Arial"/>
              </w:rPr>
              <w:t>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</w:tbl>
    <w:p w:rsidR="00E35679" w:rsidRDefault="00E35679" w:rsidP="00E35679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Pr="00657591" w:rsidRDefault="00CE0E0F" w:rsidP="00CE0E0F">
      <w:pPr>
        <w:ind w:left="3600"/>
        <w:rPr>
          <w:rFonts w:ascii="Arial" w:hAnsi="Arial" w:cs="Arial"/>
          <w:b/>
          <w:sz w:val="36"/>
          <w:szCs w:val="36"/>
        </w:rPr>
      </w:pPr>
    </w:p>
    <w:p w:rsidR="00CE0E0F" w:rsidRDefault="00CE0E0F" w:rsidP="00CE0E0F">
      <w:pPr>
        <w:jc w:val="center"/>
        <w:rPr>
          <w:rFonts w:cs="Calibri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CE0E0F" w:rsidRPr="00444FC2" w:rsidRDefault="005028F8" w:rsidP="00444FC2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444FC2">
        <w:rPr>
          <w:rFonts w:ascii="Arial" w:hAnsi="Arial" w:cs="Arial"/>
        </w:rPr>
        <w:t>Label the following diagram</w:t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  <w:t>(2 marks)</w:t>
      </w:r>
    </w:p>
    <w:p w:rsidR="00CE0E0F" w:rsidRDefault="00444FC2" w:rsidP="005028F8">
      <w:pPr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2516588</wp:posOffset>
                </wp:positionH>
                <wp:positionV relativeFrom="paragraph">
                  <wp:posOffset>2470868</wp:posOffset>
                </wp:positionV>
                <wp:extent cx="970059" cy="111318"/>
                <wp:effectExtent l="0" t="0" r="190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11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C1B0" id="Rectangle 14" o:spid="_x0000_s1026" style="position:absolute;margin-left:198.15pt;margin-top:194.55pt;width:76.4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3281901</wp:posOffset>
                </wp:positionV>
                <wp:extent cx="365373" cy="310101"/>
                <wp:effectExtent l="0" t="0" r="1587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C2" w:rsidRDefault="00444F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267.65pt;margin-top:258.4pt;width:28.75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" fillcolor="white [3201]" strokeweight=".5pt">
                <v:textbox>
                  <w:txbxContent>
                    <w:p w:rsidR="00444FC2" w:rsidRDefault="00444FC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1429247</wp:posOffset>
                </wp:positionV>
                <wp:extent cx="365373" cy="365760"/>
                <wp:effectExtent l="0" t="0" r="1587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C2" w:rsidRDefault="00444FC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267.65pt;margin-top:112.55pt;width:28.75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" fillcolor="white [3201]" strokeweight=".5pt">
                <v:textbox>
                  <w:txbxContent>
                    <w:p w:rsidR="00444FC2" w:rsidRDefault="00444FC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872656</wp:posOffset>
                </wp:positionV>
                <wp:extent cx="365373" cy="333954"/>
                <wp:effectExtent l="0" t="0" r="158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8F8" w:rsidRDefault="005028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left:0;text-align:left;margin-left:267.65pt;margin-top:68.7pt;width:28.7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" fillcolor="white [3201]" strokeweight=".5pt">
                <v:textbox>
                  <w:txbxContent>
                    <w:p w:rsidR="005028F8" w:rsidRDefault="005028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3359426</wp:posOffset>
                </wp:positionH>
                <wp:positionV relativeFrom="paragraph">
                  <wp:posOffset>331967</wp:posOffset>
                </wp:positionV>
                <wp:extent cx="405517" cy="238539"/>
                <wp:effectExtent l="0" t="0" r="139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8F8" w:rsidRDefault="005028F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left:0;text-align:left;margin-left:264.5pt;margin-top:26.15pt;width:31.9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WNlwIAALg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" fillcolor="white [3201]" strokeweight=".5pt">
                <v:textbox>
                  <w:txbxContent>
                    <w:p w:rsidR="005028F8" w:rsidRDefault="005028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28F8" w:rsidRPr="005028F8">
        <w:rPr>
          <w:rFonts w:ascii="Arial" w:hAnsi="Arial" w:cs="Arial"/>
          <w:noProof/>
        </w:rPr>
        <w:drawing>
          <wp:inline distT="0" distB="0" distL="0" distR="0" wp14:anchorId="1C1093C6" wp14:editId="4301DF6E">
            <wp:extent cx="4381168" cy="3762182"/>
            <wp:effectExtent l="0" t="0" r="635" b="0"/>
            <wp:docPr id="8" name="Picture 8" descr="C:\Users\Maxine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ne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70" cy="37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44FC2" w:rsidTr="00CB635C">
        <w:tc>
          <w:tcPr>
            <w:tcW w:w="1696" w:type="dxa"/>
          </w:tcPr>
          <w:p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8760" w:type="dxa"/>
          </w:tcPr>
          <w:p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Name</w:t>
            </w:r>
          </w:p>
          <w:p w:rsidR="00CB635C" w:rsidRPr="00CB635C" w:rsidRDefault="00CB635C" w:rsidP="00444FC2">
            <w:pPr>
              <w:rPr>
                <w:rFonts w:ascii="Arial" w:hAnsi="Arial" w:cs="Arial"/>
                <w:b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444FC2" w:rsidRPr="00444FC2" w:rsidRDefault="00444FC2" w:rsidP="00444FC2">
      <w:pPr>
        <w:rPr>
          <w:rFonts w:ascii="Arial" w:hAnsi="Arial" w:cs="Arial"/>
          <w:color w:val="FFFFFF" w:themeColor="background1"/>
        </w:rPr>
      </w:pPr>
    </w:p>
    <w:sectPr w:rsidR="00444FC2" w:rsidRPr="00444FC2" w:rsidSect="007B0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590"/>
    <w:multiLevelType w:val="hybridMultilevel"/>
    <w:tmpl w:val="B40CA356"/>
    <w:lvl w:ilvl="0" w:tplc="046CF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4B"/>
    <w:multiLevelType w:val="hybridMultilevel"/>
    <w:tmpl w:val="E4A426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1195"/>
    <w:multiLevelType w:val="hybridMultilevel"/>
    <w:tmpl w:val="569CF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5D02"/>
    <w:multiLevelType w:val="hybridMultilevel"/>
    <w:tmpl w:val="D1C2BE98"/>
    <w:lvl w:ilvl="0" w:tplc="983CC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12667"/>
    <w:multiLevelType w:val="hybridMultilevel"/>
    <w:tmpl w:val="E53CCB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FA"/>
    <w:multiLevelType w:val="hybridMultilevel"/>
    <w:tmpl w:val="9A761A5A"/>
    <w:lvl w:ilvl="0" w:tplc="37D68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C42D0"/>
    <w:multiLevelType w:val="hybridMultilevel"/>
    <w:tmpl w:val="E610B446"/>
    <w:lvl w:ilvl="0" w:tplc="9D789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B21B8"/>
    <w:multiLevelType w:val="hybridMultilevel"/>
    <w:tmpl w:val="C7FED084"/>
    <w:lvl w:ilvl="0" w:tplc="5D40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217B7"/>
    <w:multiLevelType w:val="hybridMultilevel"/>
    <w:tmpl w:val="BC8A90E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43F70"/>
    <w:multiLevelType w:val="hybridMultilevel"/>
    <w:tmpl w:val="F3C0C4D8"/>
    <w:lvl w:ilvl="0" w:tplc="47DE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C613D"/>
    <w:multiLevelType w:val="hybridMultilevel"/>
    <w:tmpl w:val="424601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035C0"/>
    <w:multiLevelType w:val="hybridMultilevel"/>
    <w:tmpl w:val="867CA4D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84C8E"/>
    <w:multiLevelType w:val="hybridMultilevel"/>
    <w:tmpl w:val="F26487AE"/>
    <w:lvl w:ilvl="0" w:tplc="A6F6A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92687"/>
    <w:multiLevelType w:val="hybridMultilevel"/>
    <w:tmpl w:val="DBC47C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7071"/>
    <w:multiLevelType w:val="hybridMultilevel"/>
    <w:tmpl w:val="2E70D97E"/>
    <w:lvl w:ilvl="0" w:tplc="31D40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9827D1"/>
    <w:multiLevelType w:val="hybridMultilevel"/>
    <w:tmpl w:val="DD64F7E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B15F57"/>
    <w:multiLevelType w:val="hybridMultilevel"/>
    <w:tmpl w:val="00A40DDE"/>
    <w:lvl w:ilvl="0" w:tplc="D28CE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93F53"/>
    <w:multiLevelType w:val="hybridMultilevel"/>
    <w:tmpl w:val="5FEEB73A"/>
    <w:lvl w:ilvl="0" w:tplc="8AF69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FE3FB1"/>
    <w:multiLevelType w:val="hybridMultilevel"/>
    <w:tmpl w:val="7A4C163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C473BA"/>
    <w:multiLevelType w:val="hybridMultilevel"/>
    <w:tmpl w:val="78C0FD2E"/>
    <w:lvl w:ilvl="0" w:tplc="A43AE0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6390C"/>
    <w:multiLevelType w:val="hybridMultilevel"/>
    <w:tmpl w:val="DAC205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51364"/>
    <w:multiLevelType w:val="hybridMultilevel"/>
    <w:tmpl w:val="D632EFB0"/>
    <w:lvl w:ilvl="0" w:tplc="2174E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E1056F"/>
    <w:multiLevelType w:val="hybridMultilevel"/>
    <w:tmpl w:val="AFB40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0507F"/>
    <w:multiLevelType w:val="hybridMultilevel"/>
    <w:tmpl w:val="4C54C3A8"/>
    <w:lvl w:ilvl="0" w:tplc="012EC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873D1C"/>
    <w:multiLevelType w:val="hybridMultilevel"/>
    <w:tmpl w:val="137A6DAE"/>
    <w:lvl w:ilvl="0" w:tplc="26B2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032AB3"/>
    <w:multiLevelType w:val="hybridMultilevel"/>
    <w:tmpl w:val="AB40213E"/>
    <w:lvl w:ilvl="0" w:tplc="7714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350F7B"/>
    <w:multiLevelType w:val="hybridMultilevel"/>
    <w:tmpl w:val="9D0667A6"/>
    <w:lvl w:ilvl="0" w:tplc="6DFCF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866796"/>
    <w:multiLevelType w:val="hybridMultilevel"/>
    <w:tmpl w:val="888AC1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9"/>
  </w:num>
  <w:num w:numId="5">
    <w:abstractNumId w:val="12"/>
  </w:num>
  <w:num w:numId="6">
    <w:abstractNumId w:val="14"/>
  </w:num>
  <w:num w:numId="7">
    <w:abstractNumId w:val="26"/>
  </w:num>
  <w:num w:numId="8">
    <w:abstractNumId w:val="13"/>
  </w:num>
  <w:num w:numId="9">
    <w:abstractNumId w:val="1"/>
  </w:num>
  <w:num w:numId="10">
    <w:abstractNumId w:val="23"/>
  </w:num>
  <w:num w:numId="11">
    <w:abstractNumId w:val="22"/>
  </w:num>
  <w:num w:numId="12">
    <w:abstractNumId w:val="5"/>
  </w:num>
  <w:num w:numId="13">
    <w:abstractNumId w:val="18"/>
  </w:num>
  <w:num w:numId="14">
    <w:abstractNumId w:val="0"/>
  </w:num>
  <w:num w:numId="15">
    <w:abstractNumId w:val="25"/>
  </w:num>
  <w:num w:numId="16">
    <w:abstractNumId w:val="24"/>
  </w:num>
  <w:num w:numId="17">
    <w:abstractNumId w:val="27"/>
  </w:num>
  <w:num w:numId="18">
    <w:abstractNumId w:val="7"/>
  </w:num>
  <w:num w:numId="19">
    <w:abstractNumId w:val="16"/>
  </w:num>
  <w:num w:numId="20">
    <w:abstractNumId w:val="21"/>
  </w:num>
  <w:num w:numId="21">
    <w:abstractNumId w:val="6"/>
  </w:num>
  <w:num w:numId="22">
    <w:abstractNumId w:val="15"/>
  </w:num>
  <w:num w:numId="23">
    <w:abstractNumId w:val="2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4"/>
  </w:num>
  <w:num w:numId="30">
    <w:abstractNumId w:val="8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8F"/>
    <w:rsid w:val="00185E63"/>
    <w:rsid w:val="004301B7"/>
    <w:rsid w:val="004349BC"/>
    <w:rsid w:val="00444FC2"/>
    <w:rsid w:val="005028F8"/>
    <w:rsid w:val="005A54AF"/>
    <w:rsid w:val="00663E51"/>
    <w:rsid w:val="00694F1B"/>
    <w:rsid w:val="00702966"/>
    <w:rsid w:val="007B0BBD"/>
    <w:rsid w:val="007C4D8F"/>
    <w:rsid w:val="007E6CCA"/>
    <w:rsid w:val="008E557D"/>
    <w:rsid w:val="009E6092"/>
    <w:rsid w:val="00A309E8"/>
    <w:rsid w:val="00A547D4"/>
    <w:rsid w:val="00A80B68"/>
    <w:rsid w:val="00B02D80"/>
    <w:rsid w:val="00B76104"/>
    <w:rsid w:val="00B76413"/>
    <w:rsid w:val="00BC3321"/>
    <w:rsid w:val="00BE2D2D"/>
    <w:rsid w:val="00C63B38"/>
    <w:rsid w:val="00CB635C"/>
    <w:rsid w:val="00CE0E0F"/>
    <w:rsid w:val="00E35679"/>
    <w:rsid w:val="00E42F0D"/>
    <w:rsid w:val="00E42F9E"/>
    <w:rsid w:val="00F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FC917-93AE-4123-A95F-95154BC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D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80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Style31">
    <w:name w:val="Style 31"/>
    <w:basedOn w:val="Normal"/>
    <w:rsid w:val="00CE0E0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CE0E0F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39"/>
    <w:rsid w:val="00E3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1F92AC26</Template>
  <TotalTime>1</TotalTime>
  <Pages>8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CLARK Maxine [Narrogin Senior High School]</cp:lastModifiedBy>
  <cp:revision>2</cp:revision>
  <dcterms:created xsi:type="dcterms:W3CDTF">2020-06-02T07:37:00Z</dcterms:created>
  <dcterms:modified xsi:type="dcterms:W3CDTF">2020-06-02T07:37:00Z</dcterms:modified>
</cp:coreProperties>
</file>