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8F" w:rsidRPr="00956318" w:rsidRDefault="007C4D8F" w:rsidP="007B0BB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9264" behindDoc="1" locked="0" layoutInCell="1" allowOverlap="1" wp14:anchorId="6DFFD932" wp14:editId="0B3C4FC6">
            <wp:simplePos x="0" y="0"/>
            <wp:positionH relativeFrom="column">
              <wp:posOffset>-38100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Y</w:t>
      </w:r>
      <w:r w:rsidRPr="00956318">
        <w:rPr>
          <w:rFonts w:ascii="Arial" w:hAnsi="Arial" w:cs="Arial"/>
        </w:rPr>
        <w:t xml:space="preserve">ear 7 Science </w:t>
      </w:r>
    </w:p>
    <w:p w:rsidR="007C4D8F" w:rsidRPr="00956318" w:rsidRDefault="007C4D8F" w:rsidP="007B0BBD">
      <w:pPr>
        <w:ind w:left="1440" w:firstLine="720"/>
        <w:rPr>
          <w:rFonts w:ascii="Arial" w:hAnsi="Arial" w:cs="Arial"/>
          <w:b/>
          <w:sz w:val="36"/>
          <w:szCs w:val="36"/>
        </w:rPr>
      </w:pPr>
      <w:r w:rsidRPr="00956318">
        <w:rPr>
          <w:rFonts w:ascii="Arial" w:hAnsi="Arial" w:cs="Arial"/>
          <w:b/>
          <w:sz w:val="36"/>
          <w:szCs w:val="36"/>
        </w:rPr>
        <w:t>Chemistry 1 Test</w:t>
      </w:r>
    </w:p>
    <w:p w:rsidR="007C4D8F" w:rsidRPr="00956318" w:rsidRDefault="007C4D8F" w:rsidP="007C4D8F">
      <w:pPr>
        <w:rPr>
          <w:rFonts w:ascii="Arial" w:hAnsi="Arial" w:cs="Arial"/>
        </w:rPr>
      </w:pPr>
    </w:p>
    <w:p w:rsidR="007C4D8F" w:rsidRPr="00956318" w:rsidRDefault="007C4D8F" w:rsidP="007C4D8F">
      <w:pPr>
        <w:rPr>
          <w:rFonts w:ascii="Arial" w:hAnsi="Arial" w:cs="Arial"/>
        </w:rPr>
      </w:pPr>
    </w:p>
    <w:p w:rsidR="007C4D8F" w:rsidRPr="00956318" w:rsidRDefault="007C4D8F" w:rsidP="007B0BBD">
      <w:pPr>
        <w:ind w:left="1440" w:firstLine="720"/>
        <w:rPr>
          <w:rFonts w:ascii="Arial" w:hAnsi="Arial" w:cs="Arial"/>
          <w:sz w:val="28"/>
          <w:szCs w:val="28"/>
          <w:u w:val="single"/>
        </w:rPr>
      </w:pPr>
      <w:r w:rsidRPr="00956318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956318">
        <w:rPr>
          <w:rFonts w:ascii="Arial" w:hAnsi="Arial" w:cs="Arial"/>
          <w:sz w:val="28"/>
          <w:szCs w:val="28"/>
        </w:rPr>
        <w:t>(1 mark each)</w:t>
      </w:r>
      <w:r w:rsidRPr="00956318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7C4D8F" w:rsidRPr="00956318" w:rsidRDefault="007C4D8F" w:rsidP="007B0BBD">
      <w:pPr>
        <w:ind w:left="1440" w:firstLine="720"/>
        <w:rPr>
          <w:rFonts w:ascii="Arial" w:hAnsi="Arial" w:cs="Arial"/>
          <w:sz w:val="28"/>
          <w:szCs w:val="28"/>
        </w:rPr>
      </w:pPr>
      <w:r w:rsidRPr="00956318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4349BC" w:rsidRPr="00CE0E0F" w:rsidRDefault="004349BC">
      <w:pPr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</w:t>
      </w:r>
      <w:r w:rsidRPr="00CE0E0F">
        <w:rPr>
          <w:rFonts w:ascii="Arial" w:hAnsi="Arial" w:cs="Arial"/>
          <w:b/>
        </w:rPr>
        <w:t>change in state</w:t>
      </w:r>
      <w:r w:rsidRPr="00CE0E0F">
        <w:rPr>
          <w:rFonts w:ascii="Arial" w:hAnsi="Arial" w:cs="Arial"/>
        </w:rPr>
        <w:t xml:space="preserve"> is illustrated?</w:t>
      </w:r>
    </w:p>
    <w:p w:rsidR="007C4D8F" w:rsidRPr="00CE0E0F" w:rsidRDefault="007C4D8F" w:rsidP="007C4D8F">
      <w:pPr>
        <w:pStyle w:val="ListParagraph"/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rPr>
          <w:rFonts w:ascii="Arial" w:hAnsi="Arial" w:cs="Arial"/>
        </w:rPr>
      </w:pPr>
      <w:r w:rsidRPr="00CE0E0F">
        <w:rPr>
          <w:rFonts w:ascii="Arial" w:hAnsi="Arial" w:cs="Arial"/>
          <w:noProof/>
        </w:rPr>
        <w:drawing>
          <wp:inline distT="0" distB="0" distL="0" distR="0" wp14:anchorId="3F44A132" wp14:editId="78A74311">
            <wp:extent cx="32480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Melting</w:t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Freezing </w:t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Evaporation</w:t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Condensation</w:t>
      </w:r>
    </w:p>
    <w:p w:rsidR="007C4D8F" w:rsidRPr="00CE0E0F" w:rsidRDefault="007C4D8F" w:rsidP="007C4D8F">
      <w:pPr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best describes a </w:t>
      </w:r>
      <w:r w:rsidRPr="00CE0E0F">
        <w:rPr>
          <w:rFonts w:ascii="Arial" w:hAnsi="Arial" w:cs="Arial"/>
          <w:b/>
        </w:rPr>
        <w:t>solid</w:t>
      </w:r>
      <w:r w:rsidRPr="00CE0E0F">
        <w:rPr>
          <w:rFonts w:ascii="Arial" w:hAnsi="Arial" w:cs="Arial"/>
        </w:rPr>
        <w:t>?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vibrate in place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do not move at all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can flow past each other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are very far apart</w:t>
      </w:r>
    </w:p>
    <w:p w:rsidR="007C4D8F" w:rsidRPr="00CE0E0F" w:rsidRDefault="007C4D8F" w:rsidP="007C4D8F">
      <w:pPr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states of matter have </w:t>
      </w:r>
      <w:r w:rsidRPr="00CE0E0F">
        <w:rPr>
          <w:rFonts w:ascii="Arial" w:hAnsi="Arial" w:cs="Arial"/>
          <w:b/>
        </w:rPr>
        <w:t>no fixed shape</w:t>
      </w:r>
      <w:r w:rsidRPr="00CE0E0F">
        <w:rPr>
          <w:rFonts w:ascii="Arial" w:hAnsi="Arial" w:cs="Arial"/>
        </w:rPr>
        <w:t xml:space="preserve"> and </w:t>
      </w:r>
      <w:r w:rsidRPr="00CE0E0F">
        <w:rPr>
          <w:rFonts w:ascii="Arial" w:hAnsi="Arial" w:cs="Arial"/>
          <w:b/>
        </w:rPr>
        <w:t>no fixed volume</w:t>
      </w:r>
      <w:r w:rsidRPr="00CE0E0F">
        <w:rPr>
          <w:rFonts w:ascii="Arial" w:hAnsi="Arial" w:cs="Arial"/>
        </w:rPr>
        <w:t>?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Gas and liquid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Liquid and solid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Plasma and gas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Solid and plasma</w:t>
      </w:r>
    </w:p>
    <w:p w:rsidR="00A80B68" w:rsidRPr="00CE0E0F" w:rsidRDefault="00A80B68" w:rsidP="00A80B68">
      <w:pPr>
        <w:rPr>
          <w:rFonts w:ascii="Arial" w:hAnsi="Arial" w:cs="Arial"/>
        </w:rPr>
      </w:pPr>
    </w:p>
    <w:p w:rsidR="00A80B68" w:rsidRPr="00CE0E0F" w:rsidRDefault="00A80B68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statement best describes why gases are </w:t>
      </w:r>
      <w:r w:rsidRPr="00CE0E0F">
        <w:rPr>
          <w:rFonts w:ascii="Arial" w:hAnsi="Arial" w:cs="Arial"/>
          <w:b/>
        </w:rPr>
        <w:t>easily compressed</w:t>
      </w:r>
      <w:r w:rsidRPr="00CE0E0F">
        <w:rPr>
          <w:rFonts w:ascii="Arial" w:hAnsi="Arial" w:cs="Arial"/>
        </w:rPr>
        <w:t>.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particles can diffuse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There is a pressure between particles squashing them together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There is great energy between the particles allowing them to change 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There is a lot of a space between the particles.</w:t>
      </w:r>
    </w:p>
    <w:p w:rsidR="00702966" w:rsidRPr="00CE0E0F" w:rsidRDefault="00702966" w:rsidP="00702966">
      <w:pPr>
        <w:rPr>
          <w:rFonts w:ascii="Arial" w:hAnsi="Arial" w:cs="Arial"/>
        </w:rPr>
      </w:pPr>
    </w:p>
    <w:p w:rsidR="00CE0E0F" w:rsidRPr="00CE0E0F" w:rsidRDefault="00CE0E0F" w:rsidP="00CE0E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definition of </w:t>
      </w:r>
      <w:r w:rsidRPr="00CE0E0F">
        <w:rPr>
          <w:rFonts w:ascii="Arial" w:hAnsi="Arial" w:cs="Arial"/>
          <w:b/>
        </w:rPr>
        <w:t>melting point</w:t>
      </w:r>
      <w:r w:rsidRPr="00CE0E0F">
        <w:rPr>
          <w:rFonts w:ascii="Arial" w:hAnsi="Arial" w:cs="Arial"/>
        </w:rPr>
        <w:t xml:space="preserve"> is:</w:t>
      </w:r>
    </w:p>
    <w:p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liquid changes to a gas</w:t>
      </w:r>
    </w:p>
    <w:p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solid changes to a gas</w:t>
      </w:r>
    </w:p>
    <w:p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liquid changes to a solid</w:t>
      </w:r>
    </w:p>
    <w:p w:rsid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temperature at which a solid </w:t>
      </w:r>
      <w:proofErr w:type="gramStart"/>
      <w:r w:rsidRPr="00CE0E0F">
        <w:rPr>
          <w:rFonts w:ascii="Arial" w:hAnsi="Arial" w:cs="Arial"/>
        </w:rPr>
        <w:t>changes</w:t>
      </w:r>
      <w:proofErr w:type="gramEnd"/>
      <w:r w:rsidRPr="00CE0E0F">
        <w:rPr>
          <w:rFonts w:ascii="Arial" w:hAnsi="Arial" w:cs="Arial"/>
        </w:rPr>
        <w:t xml:space="preserve"> to a liquid.</w:t>
      </w: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Pr="00CE0E0F" w:rsidRDefault="007B0BBD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pStyle w:val="ListParagraph"/>
        <w:ind w:left="1080"/>
        <w:rPr>
          <w:rFonts w:ascii="Arial" w:hAnsi="Arial" w:cs="Arial"/>
        </w:rPr>
      </w:pPr>
    </w:p>
    <w:p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lastRenderedPageBreak/>
        <w:t xml:space="preserve">A </w:t>
      </w:r>
      <w:r w:rsidRPr="00CE0E0F">
        <w:rPr>
          <w:rFonts w:ascii="Arial" w:hAnsi="Arial" w:cs="Arial"/>
          <w:b/>
        </w:rPr>
        <w:t>physical change</w:t>
      </w:r>
      <w:r w:rsidRPr="00CE0E0F">
        <w:rPr>
          <w:rFonts w:ascii="Arial" w:hAnsi="Arial" w:cs="Arial"/>
        </w:rPr>
        <w:t xml:space="preserve"> is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When a substance is formed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One that can easily be reversed.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When bubbles, smell or a colour change can be released.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Also called a chemical reaction</w:t>
      </w:r>
    </w:p>
    <w:p w:rsidR="00702966" w:rsidRPr="00CE0E0F" w:rsidRDefault="00702966" w:rsidP="00702966">
      <w:pPr>
        <w:rPr>
          <w:rFonts w:ascii="Arial" w:hAnsi="Arial" w:cs="Arial"/>
        </w:rPr>
      </w:pPr>
    </w:p>
    <w:p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of the following is </w:t>
      </w:r>
      <w:r w:rsidRPr="00CE0E0F">
        <w:rPr>
          <w:rFonts w:ascii="Arial" w:hAnsi="Arial" w:cs="Arial"/>
          <w:b/>
        </w:rPr>
        <w:t>not</w:t>
      </w:r>
      <w:r w:rsidRPr="00CE0E0F">
        <w:rPr>
          <w:rFonts w:ascii="Arial" w:hAnsi="Arial" w:cs="Arial"/>
        </w:rPr>
        <w:t xml:space="preserve"> a sign that a chemical change has taken place?</w:t>
      </w:r>
    </w:p>
    <w:p w:rsidR="00702966" w:rsidRPr="00CE0E0F" w:rsidRDefault="00702966" w:rsidP="0070296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Melting or evaporating</w:t>
      </w:r>
    </w:p>
    <w:p w:rsidR="00702966" w:rsidRPr="00CE0E0F" w:rsidRDefault="00702966" w:rsidP="0070296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A colour change</w:t>
      </w:r>
    </w:p>
    <w:p w:rsidR="00702966" w:rsidRPr="00CE0E0F" w:rsidRDefault="00702966" w:rsidP="0070296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Bubbles or smell</w:t>
      </w:r>
    </w:p>
    <w:p w:rsidR="00702966" w:rsidRPr="00CE0E0F" w:rsidRDefault="00702966" w:rsidP="0070296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A change in temperature</w:t>
      </w:r>
    </w:p>
    <w:p w:rsidR="00702966" w:rsidRPr="00CE0E0F" w:rsidRDefault="00702966" w:rsidP="00702966">
      <w:pPr>
        <w:rPr>
          <w:rFonts w:ascii="Arial" w:hAnsi="Arial" w:cs="Arial"/>
        </w:rPr>
      </w:pPr>
    </w:p>
    <w:p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of the following is a </w:t>
      </w:r>
      <w:r w:rsidRPr="00CE0E0F">
        <w:rPr>
          <w:rFonts w:ascii="Arial" w:hAnsi="Arial" w:cs="Arial"/>
          <w:b/>
        </w:rPr>
        <w:t>chemical change</w:t>
      </w:r>
      <w:r w:rsidRPr="00CE0E0F">
        <w:rPr>
          <w:rFonts w:ascii="Arial" w:hAnsi="Arial" w:cs="Arial"/>
        </w:rPr>
        <w:t>?</w:t>
      </w:r>
    </w:p>
    <w:p w:rsidR="00702966" w:rsidRPr="00CE0E0F" w:rsidRDefault="00702966" w:rsidP="007029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Sawdust is produced from wood being cut by a power saw</w:t>
      </w:r>
    </w:p>
    <w:p w:rsidR="00702966" w:rsidRPr="00CE0E0F" w:rsidRDefault="00702966" w:rsidP="007029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Water freezes to form ice</w:t>
      </w:r>
    </w:p>
    <w:p w:rsidR="00702966" w:rsidRPr="00CE0E0F" w:rsidRDefault="00702966" w:rsidP="007029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Fireworks explode in a colourful light display</w:t>
      </w:r>
    </w:p>
    <w:p w:rsidR="00702966" w:rsidRPr="00CE0E0F" w:rsidRDefault="00702966" w:rsidP="007029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Juice is obtained from an orange.</w:t>
      </w:r>
    </w:p>
    <w:p w:rsidR="00CE0E0F" w:rsidRPr="00CE0E0F" w:rsidRDefault="00CE0E0F" w:rsidP="00CE0E0F">
      <w:pPr>
        <w:pStyle w:val="ListParagraph"/>
        <w:ind w:left="1080"/>
        <w:rPr>
          <w:rFonts w:ascii="Arial" w:hAnsi="Arial" w:cs="Arial"/>
        </w:rPr>
      </w:pPr>
    </w:p>
    <w:p w:rsidR="00CE0E0F" w:rsidRPr="00CE0E0F" w:rsidRDefault="00CE0E0F" w:rsidP="00CE0E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of the following would </w:t>
      </w:r>
      <w:r w:rsidRPr="00CE0E0F">
        <w:rPr>
          <w:rFonts w:ascii="Arial" w:hAnsi="Arial" w:cs="Arial"/>
          <w:b/>
        </w:rPr>
        <w:t>not</w:t>
      </w:r>
      <w:r w:rsidRPr="00CE0E0F">
        <w:rPr>
          <w:rFonts w:ascii="Arial" w:hAnsi="Arial" w:cs="Arial"/>
        </w:rPr>
        <w:t xml:space="preserve"> be a physical change?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Freezing water to make ice cubes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Melting gold to make jewellery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Burning gasoline in a lawn mower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Boiling water for soup</w:t>
      </w:r>
    </w:p>
    <w:p w:rsidR="00702966" w:rsidRPr="00CE0E0F" w:rsidRDefault="00702966" w:rsidP="00702966">
      <w:pPr>
        <w:rPr>
          <w:rFonts w:ascii="Arial" w:hAnsi="Arial" w:cs="Arial"/>
        </w:rPr>
      </w:pPr>
    </w:p>
    <w:p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To separate a mixture of </w:t>
      </w:r>
      <w:r w:rsidRPr="00CE0E0F">
        <w:rPr>
          <w:rFonts w:ascii="Arial" w:hAnsi="Arial" w:cs="Arial"/>
          <w:b/>
        </w:rPr>
        <w:t>paper clips and sand</w:t>
      </w:r>
      <w:r w:rsidRPr="00CE0E0F">
        <w:rPr>
          <w:rFonts w:ascii="Arial" w:hAnsi="Arial" w:cs="Arial"/>
        </w:rPr>
        <w:t>, Joe should use</w:t>
      </w:r>
    </w:p>
    <w:p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Wind separation</w:t>
      </w:r>
    </w:p>
    <w:p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Magnetic separation</w:t>
      </w:r>
    </w:p>
    <w:p w:rsidR="00702966" w:rsidRPr="00CE0E0F" w:rsidRDefault="00702966" w:rsidP="00B02D8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Decanting</w:t>
      </w: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To separate </w:t>
      </w:r>
      <w:r w:rsidRPr="00CE0E0F">
        <w:rPr>
          <w:rFonts w:ascii="Arial" w:hAnsi="Arial" w:cs="Arial"/>
          <w:b/>
        </w:rPr>
        <w:t>two or more liquids</w:t>
      </w:r>
      <w:r w:rsidRPr="00CE0E0F">
        <w:rPr>
          <w:rFonts w:ascii="Arial" w:hAnsi="Arial" w:cs="Arial"/>
        </w:rPr>
        <w:t>, you would use</w:t>
      </w:r>
    </w:p>
    <w:p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Chromatography</w:t>
      </w:r>
    </w:p>
    <w:p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Centrifugation</w:t>
      </w:r>
    </w:p>
    <w:p w:rsidR="00B02D80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Filtration</w:t>
      </w: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lastRenderedPageBreak/>
        <w:t xml:space="preserve">Which of the following pictures shows </w:t>
      </w:r>
      <w:r w:rsidRPr="00CE0E0F">
        <w:rPr>
          <w:rFonts w:ascii="Arial" w:hAnsi="Arial" w:cs="Arial"/>
          <w:b/>
        </w:rPr>
        <w:t>decantation</w:t>
      </w:r>
      <w:r w:rsidRPr="00CE0E0F">
        <w:rPr>
          <w:rFonts w:ascii="Arial" w:hAnsi="Arial" w:cs="Arial"/>
        </w:rPr>
        <w:t>?</w:t>
      </w:r>
    </w:p>
    <w:p w:rsidR="00B02D80" w:rsidRPr="00CE0E0F" w:rsidRDefault="00B02D80" w:rsidP="00B02D80">
      <w:pPr>
        <w:pStyle w:val="ListParagraph"/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a)  </w:t>
      </w:r>
      <w:r w:rsidRPr="00CE0E0F">
        <w:rPr>
          <w:rFonts w:ascii="Arial" w:hAnsi="Arial" w:cs="Arial"/>
          <w:noProof/>
        </w:rPr>
        <w:drawing>
          <wp:inline distT="0" distB="0" distL="0" distR="0" wp14:anchorId="4CB06642" wp14:editId="264FCA9E">
            <wp:extent cx="1600200" cy="1752600"/>
            <wp:effectExtent l="0" t="0" r="0" b="0"/>
            <wp:docPr id="5" name="Picture 5" descr="decantation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antation-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E0F">
        <w:rPr>
          <w:rFonts w:ascii="Arial" w:hAnsi="Arial" w:cs="Arial"/>
        </w:rPr>
        <w:t xml:space="preserve">b) </w:t>
      </w:r>
      <w:r w:rsidRPr="00CE0E0F">
        <w:rPr>
          <w:rFonts w:ascii="Arial" w:hAnsi="Arial" w:cs="Arial"/>
          <w:noProof/>
        </w:rPr>
        <w:drawing>
          <wp:inline distT="0" distB="0" distL="0" distR="0" wp14:anchorId="5E1CE4AA" wp14:editId="157D42B9">
            <wp:extent cx="14001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80" w:rsidRPr="00CE0E0F" w:rsidRDefault="00B02D80" w:rsidP="00B02D80">
      <w:pPr>
        <w:pStyle w:val="BalloonText"/>
        <w:ind w:left="720"/>
        <w:rPr>
          <w:rFonts w:ascii="Arial" w:hAnsi="Arial" w:cs="Arial"/>
          <w:sz w:val="24"/>
          <w:szCs w:val="24"/>
        </w:rPr>
      </w:pPr>
      <w:r w:rsidRPr="00CE0E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92F2FF" wp14:editId="7D80C8AF">
            <wp:simplePos x="0" y="0"/>
            <wp:positionH relativeFrom="column">
              <wp:posOffset>504825</wp:posOffset>
            </wp:positionH>
            <wp:positionV relativeFrom="paragraph">
              <wp:posOffset>107315</wp:posOffset>
            </wp:positionV>
            <wp:extent cx="1685925" cy="1933575"/>
            <wp:effectExtent l="0" t="0" r="9525" b="9525"/>
            <wp:wrapTight wrapText="bothSides">
              <wp:wrapPolygon edited="0">
                <wp:start x="0" y="0"/>
                <wp:lineTo x="0" y="21494"/>
                <wp:lineTo x="21478" y="21494"/>
                <wp:lineTo x="214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0E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E8BE17" wp14:editId="30D14190">
            <wp:simplePos x="0" y="0"/>
            <wp:positionH relativeFrom="column">
              <wp:posOffset>2514600</wp:posOffset>
            </wp:positionH>
            <wp:positionV relativeFrom="paragraph">
              <wp:posOffset>145415</wp:posOffset>
            </wp:positionV>
            <wp:extent cx="152400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30" y="21377"/>
                <wp:lineTo x="213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ind w:firstLine="720"/>
        <w:rPr>
          <w:rFonts w:ascii="Arial" w:hAnsi="Arial" w:cs="Arial"/>
        </w:rPr>
      </w:pPr>
      <w:r w:rsidRPr="00CE0E0F">
        <w:rPr>
          <w:rFonts w:ascii="Arial" w:hAnsi="Arial" w:cs="Arial"/>
        </w:rPr>
        <w:t>c)</w:t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  <w:t xml:space="preserve">     d)</w:t>
      </w:r>
    </w:p>
    <w:p w:rsidR="00B02D80" w:rsidRPr="00CE0E0F" w:rsidRDefault="00B02D80" w:rsidP="00B02D80">
      <w:pPr>
        <w:ind w:firstLine="720"/>
        <w:rPr>
          <w:rFonts w:ascii="Arial" w:hAnsi="Arial" w:cs="Arial"/>
        </w:rPr>
      </w:pPr>
    </w:p>
    <w:p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  </w:t>
      </w:r>
      <w:r w:rsidRPr="00CE0E0F">
        <w:rPr>
          <w:rFonts w:ascii="Arial" w:hAnsi="Arial" w:cs="Arial"/>
          <w:b/>
        </w:rPr>
        <w:t>Distillation</w:t>
      </w:r>
      <w:r w:rsidRPr="00CE0E0F">
        <w:rPr>
          <w:rFonts w:ascii="Arial" w:hAnsi="Arial" w:cs="Arial"/>
        </w:rPr>
        <w:t xml:space="preserve"> is not useful for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Purifying water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Making distilled water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Making essential oils or alcoholic liquors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Extracting pure salt from sea water</w:t>
      </w:r>
    </w:p>
    <w:p w:rsidR="00A80B68" w:rsidRPr="00CE0E0F" w:rsidRDefault="00A80B68" w:rsidP="00A80B68">
      <w:pPr>
        <w:rPr>
          <w:rFonts w:ascii="Arial" w:hAnsi="Arial" w:cs="Arial"/>
        </w:rPr>
      </w:pPr>
    </w:p>
    <w:p w:rsidR="00A80B68" w:rsidRPr="00CE0E0F" w:rsidRDefault="00CE0E0F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80B68" w:rsidRPr="00CE0E0F">
        <w:rPr>
          <w:rFonts w:ascii="Arial" w:hAnsi="Arial" w:cs="Arial"/>
        </w:rPr>
        <w:t xml:space="preserve">A student wishes to obtain </w:t>
      </w:r>
      <w:r w:rsidR="00A80B68" w:rsidRPr="00CE0E0F">
        <w:rPr>
          <w:rFonts w:ascii="Arial" w:hAnsi="Arial" w:cs="Arial"/>
          <w:b/>
        </w:rPr>
        <w:t>fresh water from salt water</w:t>
      </w:r>
      <w:r w:rsidR="00A80B68" w:rsidRPr="00CE0E0F">
        <w:rPr>
          <w:rFonts w:ascii="Arial" w:hAnsi="Arial" w:cs="Arial"/>
        </w:rPr>
        <w:t>. The best way to do this is by:</w:t>
      </w:r>
    </w:p>
    <w:p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Filtration</w:t>
      </w:r>
    </w:p>
    <w:p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Evaporation</w:t>
      </w:r>
    </w:p>
    <w:p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:rsidR="00A80B68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Decanting</w:t>
      </w:r>
    </w:p>
    <w:p w:rsidR="00CE0E0F" w:rsidRPr="00CE0E0F" w:rsidRDefault="00CE0E0F" w:rsidP="00CE0E0F">
      <w:pPr>
        <w:pStyle w:val="ListParagraph"/>
        <w:ind w:left="1080"/>
        <w:rPr>
          <w:rFonts w:ascii="Arial" w:hAnsi="Arial" w:cs="Arial"/>
        </w:rPr>
      </w:pPr>
    </w:p>
    <w:p w:rsidR="00A80B68" w:rsidRPr="00CE0E0F" w:rsidRDefault="00A80B68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If you were planning to collect salt from sea water, which of the following pieces of apparatus would be of </w:t>
      </w:r>
      <w:r w:rsidRPr="00CE0E0F">
        <w:rPr>
          <w:rFonts w:ascii="Arial" w:hAnsi="Arial" w:cs="Arial"/>
          <w:b/>
        </w:rPr>
        <w:t>least use</w:t>
      </w:r>
      <w:r w:rsidRPr="00CE0E0F">
        <w:rPr>
          <w:rFonts w:ascii="Arial" w:hAnsi="Arial" w:cs="Arial"/>
        </w:rPr>
        <w:t>?</w:t>
      </w:r>
    </w:p>
    <w:p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Filter funnel</w:t>
      </w:r>
    </w:p>
    <w:p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Evaporating basin</w:t>
      </w:r>
    </w:p>
    <w:p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Bunsen burner</w:t>
      </w:r>
    </w:p>
    <w:p w:rsidR="00A80B68" w:rsidRDefault="00CE0E0F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</w:t>
      </w:r>
      <w:r w:rsidR="00A80B68" w:rsidRPr="00CE0E0F">
        <w:rPr>
          <w:rFonts w:ascii="Arial" w:hAnsi="Arial" w:cs="Arial"/>
        </w:rPr>
        <w:t>ripod</w:t>
      </w: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63360" behindDoc="1" locked="0" layoutInCell="1" allowOverlap="1" wp14:anchorId="6F9E0DAF" wp14:editId="1D7FD63B">
            <wp:simplePos x="0" y="0"/>
            <wp:positionH relativeFrom="margin">
              <wp:posOffset>2095500</wp:posOffset>
            </wp:positionH>
            <wp:positionV relativeFrom="paragraph">
              <wp:posOffset>-144145</wp:posOffset>
            </wp:positionV>
            <wp:extent cx="1600200" cy="1650206"/>
            <wp:effectExtent l="0" t="0" r="0" b="7620"/>
            <wp:wrapNone/>
            <wp:docPr id="7" name="Picture 7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5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Pr="00657591" w:rsidRDefault="00E42F0D" w:rsidP="00CE0E0F">
      <w:pPr>
        <w:ind w:left="360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Chemistry I</w:t>
      </w:r>
      <w:r w:rsidR="00CE0E0F" w:rsidRPr="00657591">
        <w:rPr>
          <w:rFonts w:ascii="Arial" w:hAnsi="Arial" w:cs="Arial"/>
          <w:b/>
          <w:sz w:val="36"/>
          <w:szCs w:val="36"/>
        </w:rPr>
        <w:t xml:space="preserve"> Test</w:t>
      </w:r>
    </w:p>
    <w:p w:rsidR="00CE0E0F" w:rsidRDefault="00CE0E0F" w:rsidP="00CE0E0F">
      <w:pPr>
        <w:jc w:val="center"/>
        <w:rPr>
          <w:rFonts w:cs="Calibri"/>
        </w:rPr>
      </w:pPr>
    </w:p>
    <w:p w:rsidR="00CE0E0F" w:rsidRPr="000C1EEA" w:rsidRDefault="00CE0E0F" w:rsidP="00CE0E0F">
      <w:pPr>
        <w:rPr>
          <w:rFonts w:cs="Calibri"/>
          <w:b/>
          <w:u w:val="single"/>
        </w:rPr>
      </w:pPr>
      <w:r w:rsidRPr="000C1EEA">
        <w:rPr>
          <w:rFonts w:cs="Calibri"/>
          <w:b/>
        </w:rPr>
        <w:t xml:space="preserve">NAME:  </w:t>
      </w:r>
      <w:r w:rsidR="00E42F0D">
        <w:rPr>
          <w:rFonts w:cs="Calibri"/>
          <w:b/>
          <w:u w:val="single"/>
        </w:rPr>
        <w:tab/>
      </w:r>
      <w:r w:rsidR="00E42F0D">
        <w:rPr>
          <w:rFonts w:cs="Calibri"/>
          <w:b/>
          <w:u w:val="single"/>
        </w:rPr>
        <w:tab/>
      </w:r>
      <w:r w:rsidR="00E42F0D">
        <w:rPr>
          <w:rFonts w:cs="Calibri"/>
          <w:b/>
          <w:u w:val="single"/>
        </w:rPr>
        <w:tab/>
      </w:r>
      <w:r w:rsidR="00E42F0D">
        <w:rPr>
          <w:rFonts w:cs="Calibri"/>
          <w:b/>
          <w:u w:val="single"/>
        </w:rPr>
        <w:tab/>
      </w:r>
      <w:r w:rsidR="00E42F0D">
        <w:rPr>
          <w:rFonts w:cs="Calibri"/>
          <w:b/>
          <w:u w:val="single"/>
        </w:rPr>
        <w:tab/>
      </w:r>
      <w:r w:rsidR="00E42F0D">
        <w:rPr>
          <w:rFonts w:cs="Calibri"/>
          <w:b/>
          <w:u w:val="single"/>
        </w:rPr>
        <w:tab/>
      </w:r>
      <w:r w:rsidR="00E42F0D">
        <w:rPr>
          <w:rFonts w:cs="Calibri"/>
          <w:b/>
          <w:u w:val="single"/>
        </w:rPr>
        <w:tab/>
      </w:r>
      <w:r w:rsidR="00E42F0D">
        <w:rPr>
          <w:rFonts w:cs="Calibri"/>
          <w:b/>
          <w:u w:val="single"/>
        </w:rPr>
        <w:tab/>
      </w:r>
      <w:r w:rsidR="00E42F0D">
        <w:rPr>
          <w:rFonts w:cs="Calibri"/>
          <w:b/>
          <w:u w:val="single"/>
        </w:rPr>
        <w:tab/>
      </w:r>
      <w:r w:rsidR="00E42F0D">
        <w:rPr>
          <w:rFonts w:cs="Calibri"/>
          <w:b/>
          <w:u w:val="single"/>
        </w:rPr>
        <w:tab/>
        <w:t>______</w:t>
      </w:r>
    </w:p>
    <w:p w:rsidR="00CE0E0F" w:rsidRPr="000C1EEA" w:rsidRDefault="00CE0E0F" w:rsidP="00CE0E0F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:rsidR="00CE0E0F" w:rsidRDefault="00CE0E0F" w:rsidP="00CE0E0F">
      <w:pPr>
        <w:rPr>
          <w:rFonts w:cs="Calibri"/>
          <w:u w:val="single"/>
        </w:rPr>
      </w:pP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:rsidR="00CE0E0F" w:rsidRDefault="00CE0E0F" w:rsidP="00CE0E0F">
      <w:pPr>
        <w:rPr>
          <w:rFonts w:cs="Calibri"/>
          <w:u w:val="single"/>
        </w:rPr>
      </w:pPr>
    </w:p>
    <w:p w:rsidR="00CE0E0F" w:rsidRDefault="00CE0E0F" w:rsidP="00CE0E0F">
      <w:pPr>
        <w:rPr>
          <w:rFonts w:cs="Calibri"/>
          <w:u w:val="single"/>
        </w:rPr>
      </w:pPr>
    </w:p>
    <w:p w:rsidR="00CE0E0F" w:rsidRDefault="00CE0E0F" w:rsidP="00CE0E0F">
      <w:pPr>
        <w:rPr>
          <w:rFonts w:cs="Calibri"/>
          <w:u w:val="single"/>
        </w:rPr>
      </w:pPr>
    </w:p>
    <w:p w:rsidR="00CE0E0F" w:rsidRDefault="00CE0E0F" w:rsidP="00CE0E0F">
      <w:pPr>
        <w:rPr>
          <w:rFonts w:cs="Calibri"/>
          <w:u w:val="single"/>
        </w:rPr>
      </w:pPr>
    </w:p>
    <w:p w:rsidR="00CE0E0F" w:rsidRPr="000C1EEA" w:rsidRDefault="00CE0E0F" w:rsidP="00CE0E0F">
      <w:pPr>
        <w:rPr>
          <w:rFonts w:cs="Calibri"/>
          <w:u w:val="single"/>
        </w:rPr>
      </w:pPr>
    </w:p>
    <w:p w:rsidR="00CE0E0F" w:rsidRPr="00571001" w:rsidRDefault="00CE0E0F" w:rsidP="00CE0E0F">
      <w:pPr>
        <w:rPr>
          <w:rFonts w:cs="Calibri"/>
        </w:rPr>
      </w:pPr>
    </w:p>
    <w:p w:rsidR="00CE0E0F" w:rsidRPr="00571001" w:rsidRDefault="00CE0E0F" w:rsidP="00CE0E0F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636F4" wp14:editId="23B71C6A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E0F" w:rsidRPr="00026DDD" w:rsidRDefault="00CE0E0F" w:rsidP="00CE0E0F">
                            <w:pPr>
                              <w:rPr>
                                <w:b/>
                              </w:rPr>
                            </w:pPr>
                          </w:p>
                          <w:p w:rsidR="00CE0E0F" w:rsidRDefault="00CE0E0F" w:rsidP="00CE0E0F">
                            <w:pPr>
                              <w:rPr>
                                <w:b/>
                              </w:rPr>
                            </w:pPr>
                          </w:p>
                          <w:p w:rsidR="00CE0E0F" w:rsidRPr="00026DDD" w:rsidRDefault="00CE0E0F" w:rsidP="00CE0E0F">
                            <w:pPr>
                              <w:rPr>
                                <w:b/>
                              </w:rPr>
                            </w:pPr>
                          </w:p>
                          <w:p w:rsidR="00CE0E0F" w:rsidRPr="0082521C" w:rsidRDefault="00A309E8" w:rsidP="00CE0E0F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/15</w:t>
                            </w:r>
                            <w:r w:rsidR="00CE0E0F"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4636F4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67pt;margin-top:28.7pt;width:1in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">
                <v:textbox>
                  <w:txbxContent>
                    <w:p w:rsidR="00CE0E0F" w:rsidRPr="00026DDD" w:rsidRDefault="00CE0E0F" w:rsidP="00CE0E0F">
                      <w:pPr>
                        <w:rPr>
                          <w:b/>
                        </w:rPr>
                      </w:pPr>
                    </w:p>
                    <w:p w:rsidR="00CE0E0F" w:rsidRDefault="00CE0E0F" w:rsidP="00CE0E0F">
                      <w:pPr>
                        <w:rPr>
                          <w:b/>
                        </w:rPr>
                      </w:pPr>
                    </w:p>
                    <w:p w:rsidR="00CE0E0F" w:rsidRPr="00026DDD" w:rsidRDefault="00CE0E0F" w:rsidP="00CE0E0F">
                      <w:pPr>
                        <w:rPr>
                          <w:b/>
                        </w:rPr>
                      </w:pPr>
                    </w:p>
                    <w:p w:rsidR="00CE0E0F" w:rsidRPr="0082521C" w:rsidRDefault="00A309E8" w:rsidP="00CE0E0F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  <w:t>/15</w:t>
                      </w:r>
                      <w:r w:rsidR="00CE0E0F"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9C5F4" wp14:editId="51BC0B5D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E0F" w:rsidRPr="00026DDD" w:rsidRDefault="00CE0E0F" w:rsidP="00CE0E0F">
                            <w:pPr>
                              <w:rPr>
                                <w:b/>
                              </w:rPr>
                            </w:pPr>
                          </w:p>
                          <w:p w:rsidR="00CE0E0F" w:rsidRDefault="00CE0E0F" w:rsidP="00CE0E0F">
                            <w:pPr>
                              <w:rPr>
                                <w:b/>
                              </w:rPr>
                            </w:pPr>
                          </w:p>
                          <w:p w:rsidR="00CE0E0F" w:rsidRPr="00026DDD" w:rsidRDefault="00CE0E0F" w:rsidP="00CE0E0F">
                            <w:pPr>
                              <w:rPr>
                                <w:b/>
                              </w:rPr>
                            </w:pPr>
                          </w:p>
                          <w:p w:rsidR="00CE0E0F" w:rsidRPr="00026DDD" w:rsidRDefault="00E42F0D" w:rsidP="00CE0E0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/15</w:t>
                            </w:r>
                          </w:p>
                          <w:p w:rsidR="00CE0E0F" w:rsidRPr="0082521C" w:rsidRDefault="00CE0E0F" w:rsidP="00CE0E0F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9C5F4" id="Text Box 62" o:spid="_x0000_s1027" type="#_x0000_t202" style="position:absolute;margin-left:56pt;margin-top:28.7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">
                <v:textbox>
                  <w:txbxContent>
                    <w:p w:rsidR="00CE0E0F" w:rsidRPr="00026DDD" w:rsidRDefault="00CE0E0F" w:rsidP="00CE0E0F">
                      <w:pPr>
                        <w:rPr>
                          <w:b/>
                        </w:rPr>
                      </w:pPr>
                    </w:p>
                    <w:p w:rsidR="00CE0E0F" w:rsidRDefault="00CE0E0F" w:rsidP="00CE0E0F">
                      <w:pPr>
                        <w:rPr>
                          <w:b/>
                        </w:rPr>
                      </w:pPr>
                    </w:p>
                    <w:p w:rsidR="00CE0E0F" w:rsidRPr="00026DDD" w:rsidRDefault="00CE0E0F" w:rsidP="00CE0E0F">
                      <w:pPr>
                        <w:rPr>
                          <w:b/>
                        </w:rPr>
                      </w:pPr>
                    </w:p>
                    <w:p w:rsidR="00CE0E0F" w:rsidRPr="00026DDD" w:rsidRDefault="00E42F0D" w:rsidP="00CE0E0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/15</w:t>
                      </w:r>
                    </w:p>
                    <w:p w:rsidR="00CE0E0F" w:rsidRPr="0082521C" w:rsidRDefault="00CE0E0F" w:rsidP="00CE0E0F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CD3F0" wp14:editId="252B8045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E0F" w:rsidRDefault="00CE0E0F" w:rsidP="00CE0E0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CE0E0F" w:rsidRDefault="00CE0E0F" w:rsidP="00CE0E0F">
                            <w:pPr>
                              <w:rPr>
                                <w:b/>
                              </w:rPr>
                            </w:pPr>
                          </w:p>
                          <w:p w:rsidR="00CE0E0F" w:rsidRPr="007968D6" w:rsidRDefault="00A309E8" w:rsidP="00CE0E0F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CD3F0" id="Text Box 61" o:spid="_x0000_s1028" type="#_x0000_t202" style="position:absolute;margin-left:282pt;margin-top:27.95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">
                <v:textbox>
                  <w:txbxContent>
                    <w:p w:rsidR="00CE0E0F" w:rsidRDefault="00CE0E0F" w:rsidP="00CE0E0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CE0E0F" w:rsidRDefault="00CE0E0F" w:rsidP="00CE0E0F">
                      <w:pPr>
                        <w:rPr>
                          <w:b/>
                        </w:rPr>
                      </w:pPr>
                    </w:p>
                    <w:p w:rsidR="00CE0E0F" w:rsidRPr="007968D6" w:rsidRDefault="00A309E8" w:rsidP="00CE0E0F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/30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:rsidR="00CE0E0F" w:rsidRPr="00571001" w:rsidRDefault="00CE0E0F" w:rsidP="00CE0E0F">
      <w:pPr>
        <w:jc w:val="center"/>
        <w:rPr>
          <w:rFonts w:cs="Calibri"/>
          <w:sz w:val="28"/>
          <w:szCs w:val="28"/>
        </w:rPr>
      </w:pPr>
    </w:p>
    <w:p w:rsidR="00CE0E0F" w:rsidRPr="00571001" w:rsidRDefault="00CE0E0F" w:rsidP="00CE0E0F">
      <w:pPr>
        <w:jc w:val="center"/>
        <w:rPr>
          <w:rFonts w:cs="Calibri"/>
        </w:rPr>
      </w:pPr>
    </w:p>
    <w:p w:rsidR="00CE0E0F" w:rsidRDefault="00CE0E0F" w:rsidP="00CE0E0F">
      <w:pPr>
        <w:rPr>
          <w:rFonts w:cs="Calibri"/>
        </w:rPr>
      </w:pPr>
    </w:p>
    <w:p w:rsidR="00CE0E0F" w:rsidRDefault="00CE0E0F" w:rsidP="00CE0E0F">
      <w:pPr>
        <w:rPr>
          <w:rFonts w:cs="Calibri"/>
        </w:rPr>
      </w:pPr>
    </w:p>
    <w:p w:rsidR="00CE0E0F" w:rsidRDefault="00CE0E0F" w:rsidP="00CE0E0F">
      <w:pPr>
        <w:rPr>
          <w:rFonts w:cs="Calibri"/>
        </w:rPr>
      </w:pPr>
    </w:p>
    <w:p w:rsidR="00CE0E0F" w:rsidRDefault="00CE0E0F" w:rsidP="00CE0E0F">
      <w:pPr>
        <w:rPr>
          <w:rFonts w:cs="Calibri"/>
        </w:rPr>
      </w:pPr>
    </w:p>
    <w:p w:rsidR="00CE0E0F" w:rsidRPr="00571001" w:rsidRDefault="00CE0E0F" w:rsidP="00CE0E0F">
      <w:pPr>
        <w:rPr>
          <w:rFonts w:cs="Calibri"/>
        </w:rPr>
      </w:pPr>
    </w:p>
    <w:p w:rsidR="00CE0E0F" w:rsidRPr="00571001" w:rsidRDefault="00CE0E0F" w:rsidP="00CE0E0F">
      <w:pPr>
        <w:rPr>
          <w:rFonts w:cs="Calibri"/>
        </w:rPr>
      </w:pPr>
    </w:p>
    <w:p w:rsidR="00CE0E0F" w:rsidRPr="000C1EEA" w:rsidRDefault="00CE0E0F" w:rsidP="00CE0E0F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:rsidR="00CE0E0F" w:rsidRPr="000C1EEA" w:rsidRDefault="00CE0E0F" w:rsidP="00CE0E0F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899"/>
        <w:gridCol w:w="840"/>
        <w:gridCol w:w="837"/>
        <w:gridCol w:w="840"/>
      </w:tblGrid>
      <w:tr w:rsidR="00CE0E0F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0E0F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0E0F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0E0F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0E0F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0E0F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0E0F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0E0F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0E0F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CE0E0F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E0E0F" w:rsidRPr="00571001" w:rsidRDefault="00CE0E0F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E42F0D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E42F0D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E42F0D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E42F0D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E42F0D" w:rsidRPr="00571001" w:rsidTr="00EC4AA2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2F0D" w:rsidRDefault="00E42F0D" w:rsidP="00EC4AA2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7B0BBD" w:rsidRPr="00956318" w:rsidRDefault="007B0BBD" w:rsidP="007B0BBD">
      <w:pPr>
        <w:rPr>
          <w:rFonts w:ascii="Arial" w:hAnsi="Arial" w:cs="Arial"/>
          <w:b/>
          <w:sz w:val="28"/>
          <w:szCs w:val="28"/>
          <w:u w:val="single"/>
        </w:rPr>
      </w:pPr>
      <w:r w:rsidRPr="00956318">
        <w:rPr>
          <w:rFonts w:ascii="Arial" w:hAnsi="Arial" w:cs="Arial"/>
          <w:b/>
          <w:sz w:val="28"/>
          <w:szCs w:val="28"/>
          <w:u w:val="single"/>
        </w:rPr>
        <w:lastRenderedPageBreak/>
        <w:t>SECTION 2:  WRITTEN</w:t>
      </w:r>
    </w:p>
    <w:p w:rsidR="007B0BBD" w:rsidRPr="00956318" w:rsidRDefault="007B0BBD" w:rsidP="007B0BBD">
      <w:pPr>
        <w:rPr>
          <w:rFonts w:ascii="Arial" w:hAnsi="Arial" w:cs="Arial"/>
          <w:b/>
          <w:sz w:val="28"/>
          <w:szCs w:val="28"/>
        </w:rPr>
      </w:pPr>
      <w:r w:rsidRPr="00956318">
        <w:rPr>
          <w:rFonts w:ascii="Arial" w:hAnsi="Arial" w:cs="Arial"/>
          <w:b/>
          <w:sz w:val="28"/>
          <w:szCs w:val="28"/>
        </w:rPr>
        <w:t>Write your answers in the spaces on the answer sheet provided.</w:t>
      </w:r>
    </w:p>
    <w:p w:rsidR="007B0BBD" w:rsidRDefault="007B0BBD" w:rsidP="007B0BBD">
      <w:pPr>
        <w:rPr>
          <w:rFonts w:ascii="Arial" w:hAnsi="Arial" w:cs="Arial"/>
        </w:rPr>
      </w:pPr>
    </w:p>
    <w:p w:rsidR="007B0BBD" w:rsidRPr="00956318" w:rsidRDefault="007B0BBD" w:rsidP="007B0BBD">
      <w:pPr>
        <w:rPr>
          <w:rFonts w:ascii="Arial" w:hAnsi="Arial" w:cs="Arial"/>
        </w:rPr>
      </w:pPr>
    </w:p>
    <w:p w:rsidR="007B0BBD" w:rsidRDefault="007B0BBD" w:rsidP="007B0BBD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Label each process as a physical or chemical change</w:t>
      </w:r>
      <w:r w:rsidRPr="00956318">
        <w:rPr>
          <w:rFonts w:ascii="Arial" w:hAnsi="Arial" w:cs="Arial"/>
        </w:rPr>
        <w:t>. (6)</w:t>
      </w:r>
    </w:p>
    <w:p w:rsidR="007B0BBD" w:rsidRDefault="007B0BBD" w:rsidP="007B0BBD">
      <w:pPr>
        <w:ind w:left="360"/>
        <w:rPr>
          <w:rFonts w:ascii="Arial" w:hAnsi="Arial" w:cs="Arial"/>
        </w:rPr>
      </w:pPr>
    </w:p>
    <w:p w:rsidR="007B0BBD" w:rsidRDefault="007B0BBD" w:rsidP="007B0BB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7"/>
        <w:gridCol w:w="3817"/>
      </w:tblGrid>
      <w:tr w:rsidR="007B0BBD" w:rsidRPr="00B91D50" w:rsidTr="0066180C">
        <w:trPr>
          <w:trHeight w:val="516"/>
        </w:trPr>
        <w:tc>
          <w:tcPr>
            <w:tcW w:w="3817" w:type="dxa"/>
            <w:shd w:val="clear" w:color="auto" w:fill="auto"/>
          </w:tcPr>
          <w:p w:rsidR="007B0BBD" w:rsidRPr="007B0BBD" w:rsidRDefault="007B0BBD" w:rsidP="0066180C">
            <w:pPr>
              <w:ind w:left="360"/>
              <w:rPr>
                <w:rFonts w:ascii="Arial" w:hAnsi="Arial" w:cs="Arial"/>
              </w:rPr>
            </w:pPr>
            <w:r w:rsidRPr="007B0BBD">
              <w:rPr>
                <w:rFonts w:ascii="Arial" w:hAnsi="Arial" w:cs="Arial"/>
              </w:rPr>
              <w:t>Slicing potatoes for fries</w:t>
            </w:r>
          </w:p>
        </w:tc>
        <w:tc>
          <w:tcPr>
            <w:tcW w:w="3817" w:type="dxa"/>
            <w:shd w:val="clear" w:color="auto" w:fill="auto"/>
          </w:tcPr>
          <w:p w:rsidR="007B0BBD" w:rsidRPr="00B91D50" w:rsidRDefault="007B0BBD" w:rsidP="0066180C"/>
        </w:tc>
      </w:tr>
      <w:tr w:rsidR="007B0BBD" w:rsidRPr="00B91D50" w:rsidTr="0066180C">
        <w:trPr>
          <w:trHeight w:val="508"/>
        </w:trPr>
        <w:tc>
          <w:tcPr>
            <w:tcW w:w="3817" w:type="dxa"/>
            <w:shd w:val="clear" w:color="auto" w:fill="auto"/>
          </w:tcPr>
          <w:p w:rsidR="007B0BBD" w:rsidRPr="007B0BBD" w:rsidRDefault="007B0BBD" w:rsidP="0066180C">
            <w:pPr>
              <w:ind w:left="360"/>
              <w:rPr>
                <w:rFonts w:ascii="Arial" w:hAnsi="Arial" w:cs="Arial"/>
              </w:rPr>
            </w:pPr>
            <w:r w:rsidRPr="007B0BBD">
              <w:rPr>
                <w:rFonts w:ascii="Arial" w:hAnsi="Arial" w:cs="Arial"/>
              </w:rPr>
              <w:t>A nail rusting</w:t>
            </w:r>
          </w:p>
        </w:tc>
        <w:tc>
          <w:tcPr>
            <w:tcW w:w="3817" w:type="dxa"/>
            <w:shd w:val="clear" w:color="auto" w:fill="auto"/>
          </w:tcPr>
          <w:p w:rsidR="007B0BBD" w:rsidRPr="00B91D50" w:rsidRDefault="007B0BBD" w:rsidP="0066180C"/>
        </w:tc>
      </w:tr>
      <w:tr w:rsidR="007B0BBD" w:rsidRPr="00B91D50" w:rsidTr="0066180C">
        <w:trPr>
          <w:trHeight w:val="516"/>
        </w:trPr>
        <w:tc>
          <w:tcPr>
            <w:tcW w:w="3817" w:type="dxa"/>
            <w:shd w:val="clear" w:color="auto" w:fill="auto"/>
          </w:tcPr>
          <w:p w:rsidR="007B0BBD" w:rsidRPr="007B0BBD" w:rsidRDefault="007B0BBD" w:rsidP="0066180C">
            <w:pPr>
              <w:ind w:left="360"/>
              <w:rPr>
                <w:rFonts w:ascii="Arial" w:hAnsi="Arial" w:cs="Arial"/>
              </w:rPr>
            </w:pPr>
            <w:r w:rsidRPr="007B0BBD">
              <w:rPr>
                <w:rFonts w:ascii="Arial" w:hAnsi="Arial" w:cs="Arial"/>
              </w:rPr>
              <w:t>Baking cookies</w:t>
            </w:r>
          </w:p>
        </w:tc>
        <w:tc>
          <w:tcPr>
            <w:tcW w:w="3817" w:type="dxa"/>
            <w:shd w:val="clear" w:color="auto" w:fill="auto"/>
          </w:tcPr>
          <w:p w:rsidR="007B0BBD" w:rsidRPr="00B91D50" w:rsidRDefault="007B0BBD" w:rsidP="0066180C"/>
        </w:tc>
      </w:tr>
      <w:tr w:rsidR="007B0BBD" w:rsidRPr="00B91D50" w:rsidTr="0066180C">
        <w:trPr>
          <w:trHeight w:val="516"/>
        </w:trPr>
        <w:tc>
          <w:tcPr>
            <w:tcW w:w="3817" w:type="dxa"/>
            <w:shd w:val="clear" w:color="auto" w:fill="auto"/>
          </w:tcPr>
          <w:p w:rsidR="007B0BBD" w:rsidRPr="007B0BBD" w:rsidRDefault="007B0BBD" w:rsidP="0066180C">
            <w:pPr>
              <w:ind w:left="360"/>
              <w:rPr>
                <w:rFonts w:ascii="Arial" w:hAnsi="Arial" w:cs="Arial"/>
              </w:rPr>
            </w:pPr>
            <w:r w:rsidRPr="007B0BBD">
              <w:rPr>
                <w:rFonts w:ascii="Arial" w:hAnsi="Arial" w:cs="Arial"/>
              </w:rPr>
              <w:t>Butter melting</w:t>
            </w:r>
          </w:p>
        </w:tc>
        <w:tc>
          <w:tcPr>
            <w:tcW w:w="3817" w:type="dxa"/>
            <w:shd w:val="clear" w:color="auto" w:fill="auto"/>
          </w:tcPr>
          <w:p w:rsidR="007B0BBD" w:rsidRPr="00B91D50" w:rsidRDefault="007B0BBD" w:rsidP="0066180C"/>
        </w:tc>
      </w:tr>
      <w:tr w:rsidR="007B0BBD" w:rsidRPr="00B91D50" w:rsidTr="0066180C">
        <w:trPr>
          <w:trHeight w:val="508"/>
        </w:trPr>
        <w:tc>
          <w:tcPr>
            <w:tcW w:w="3817" w:type="dxa"/>
            <w:shd w:val="clear" w:color="auto" w:fill="auto"/>
          </w:tcPr>
          <w:p w:rsidR="007B0BBD" w:rsidRPr="007B0BBD" w:rsidRDefault="007B0BBD" w:rsidP="0066180C">
            <w:pPr>
              <w:ind w:left="360"/>
              <w:rPr>
                <w:rFonts w:ascii="Arial" w:hAnsi="Arial" w:cs="Arial"/>
              </w:rPr>
            </w:pPr>
            <w:r w:rsidRPr="007B0BBD">
              <w:rPr>
                <w:rFonts w:ascii="Arial" w:hAnsi="Arial" w:cs="Arial"/>
              </w:rPr>
              <w:t>Food spoiling</w:t>
            </w:r>
          </w:p>
        </w:tc>
        <w:tc>
          <w:tcPr>
            <w:tcW w:w="3817" w:type="dxa"/>
            <w:shd w:val="clear" w:color="auto" w:fill="auto"/>
          </w:tcPr>
          <w:p w:rsidR="007B0BBD" w:rsidRPr="00B91D50" w:rsidRDefault="007B0BBD" w:rsidP="0066180C"/>
        </w:tc>
      </w:tr>
      <w:tr w:rsidR="007B0BBD" w:rsidRPr="00B91D50" w:rsidTr="0066180C">
        <w:trPr>
          <w:trHeight w:val="516"/>
        </w:trPr>
        <w:tc>
          <w:tcPr>
            <w:tcW w:w="3817" w:type="dxa"/>
            <w:shd w:val="clear" w:color="auto" w:fill="auto"/>
          </w:tcPr>
          <w:p w:rsidR="007B0BBD" w:rsidRPr="007B0BBD" w:rsidRDefault="007B0BBD" w:rsidP="0066180C">
            <w:pPr>
              <w:ind w:left="360"/>
              <w:rPr>
                <w:rFonts w:ascii="Arial" w:hAnsi="Arial" w:cs="Arial"/>
              </w:rPr>
            </w:pPr>
            <w:r w:rsidRPr="007B0BBD">
              <w:rPr>
                <w:rFonts w:ascii="Arial" w:hAnsi="Arial" w:cs="Arial"/>
              </w:rPr>
              <w:t>You cut your hair</w:t>
            </w:r>
          </w:p>
        </w:tc>
        <w:tc>
          <w:tcPr>
            <w:tcW w:w="3817" w:type="dxa"/>
            <w:shd w:val="clear" w:color="auto" w:fill="auto"/>
          </w:tcPr>
          <w:p w:rsidR="007B0BBD" w:rsidRPr="00B91D50" w:rsidRDefault="007B0BBD" w:rsidP="0066180C"/>
        </w:tc>
      </w:tr>
    </w:tbl>
    <w:p w:rsidR="007B0BBD" w:rsidRDefault="007B0BBD" w:rsidP="007B0BBD">
      <w:pPr>
        <w:rPr>
          <w:rFonts w:ascii="Arial" w:hAnsi="Arial" w:cs="Arial"/>
        </w:rPr>
      </w:pPr>
    </w:p>
    <w:p w:rsidR="007B0BBD" w:rsidRDefault="007B0BBD" w:rsidP="007B0BBD">
      <w:pPr>
        <w:rPr>
          <w:rFonts w:ascii="Arial" w:hAnsi="Arial" w:cs="Arial"/>
        </w:rPr>
      </w:pPr>
    </w:p>
    <w:p w:rsidR="007B0BBD" w:rsidRDefault="007B0BBD" w:rsidP="007B0BBD">
      <w:pPr>
        <w:rPr>
          <w:rFonts w:ascii="Arial" w:hAnsi="Arial" w:cs="Arial"/>
        </w:rPr>
      </w:pPr>
    </w:p>
    <w:p w:rsidR="007B0BBD" w:rsidRDefault="007B0BBD" w:rsidP="007B0BBD">
      <w:pPr>
        <w:rPr>
          <w:rFonts w:ascii="Arial" w:hAnsi="Arial" w:cs="Arial"/>
        </w:rPr>
      </w:pPr>
    </w:p>
    <w:p w:rsidR="007B0BBD" w:rsidRDefault="007B0BBD" w:rsidP="007B0BBD">
      <w:pPr>
        <w:rPr>
          <w:rFonts w:ascii="Arial" w:hAnsi="Arial" w:cs="Arial"/>
        </w:rPr>
      </w:pPr>
    </w:p>
    <w:p w:rsidR="007B0BBD" w:rsidRPr="00956318" w:rsidRDefault="007B0BBD" w:rsidP="007B0BBD">
      <w:pPr>
        <w:rPr>
          <w:rFonts w:ascii="Arial" w:hAnsi="Arial" w:cs="Arial"/>
        </w:rPr>
      </w:pPr>
    </w:p>
    <w:p w:rsidR="007B0BBD" w:rsidRDefault="007B0BBD" w:rsidP="007B0BBD">
      <w:pPr>
        <w:numPr>
          <w:ilvl w:val="0"/>
          <w:numId w:val="22"/>
        </w:numPr>
        <w:tabs>
          <w:tab w:val="clear" w:pos="360"/>
        </w:tabs>
        <w:rPr>
          <w:rFonts w:ascii="Arial" w:hAnsi="Arial" w:cs="Arial"/>
        </w:rPr>
      </w:pPr>
      <w:r w:rsidRPr="00956318">
        <w:rPr>
          <w:rFonts w:ascii="Arial" w:hAnsi="Arial" w:cs="Arial"/>
        </w:rPr>
        <w:t xml:space="preserve">Explain </w:t>
      </w:r>
      <w:r w:rsidRPr="004174EB">
        <w:rPr>
          <w:rFonts w:ascii="Arial" w:hAnsi="Arial" w:cs="Arial"/>
          <w:b/>
        </w:rPr>
        <w:t>step by step</w:t>
      </w:r>
      <w:r w:rsidRPr="00956318">
        <w:rPr>
          <w:rFonts w:ascii="Arial" w:hAnsi="Arial" w:cs="Arial"/>
        </w:rPr>
        <w:t xml:space="preserve"> how you would separate a mixture of sand, sugar and iron filings, so that you could recover each part of the mixture in a relatively pure form. (4)</w:t>
      </w:r>
    </w:p>
    <w:p w:rsidR="007B0BBD" w:rsidRDefault="007B0BBD" w:rsidP="007B0BBD">
      <w:pPr>
        <w:rPr>
          <w:rFonts w:ascii="Arial" w:hAnsi="Arial" w:cs="Arial"/>
        </w:rPr>
      </w:pPr>
    </w:p>
    <w:p w:rsidR="007B0BBD" w:rsidRDefault="007B0BBD" w:rsidP="007B0BB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0BBD" w:rsidRDefault="007B0BBD" w:rsidP="007B0BBD">
      <w:pPr>
        <w:spacing w:line="480" w:lineRule="auto"/>
        <w:rPr>
          <w:rFonts w:ascii="Arial" w:hAnsi="Arial" w:cs="Arial"/>
        </w:rPr>
      </w:pPr>
    </w:p>
    <w:p w:rsidR="007B0BBD" w:rsidRDefault="007B0BBD" w:rsidP="007B0BBD">
      <w:pPr>
        <w:spacing w:line="480" w:lineRule="auto"/>
        <w:rPr>
          <w:rFonts w:ascii="Arial" w:hAnsi="Arial" w:cs="Arial"/>
        </w:rPr>
      </w:pPr>
    </w:p>
    <w:p w:rsidR="007B0BBD" w:rsidRDefault="007B0BBD" w:rsidP="007B0BBD">
      <w:pPr>
        <w:spacing w:line="480" w:lineRule="auto"/>
        <w:rPr>
          <w:rFonts w:ascii="Arial" w:hAnsi="Arial" w:cs="Arial"/>
        </w:rPr>
      </w:pPr>
    </w:p>
    <w:p w:rsidR="007B0BBD" w:rsidRDefault="007B0BBD" w:rsidP="007B0BBD">
      <w:pPr>
        <w:spacing w:line="480" w:lineRule="auto"/>
        <w:rPr>
          <w:rFonts w:ascii="Arial" w:hAnsi="Arial" w:cs="Arial"/>
        </w:rPr>
      </w:pPr>
    </w:p>
    <w:p w:rsidR="007B0BBD" w:rsidRDefault="007B0BBD" w:rsidP="007B0BBD">
      <w:pPr>
        <w:spacing w:line="480" w:lineRule="auto"/>
        <w:rPr>
          <w:rFonts w:ascii="Arial" w:hAnsi="Arial" w:cs="Arial"/>
        </w:rPr>
      </w:pPr>
    </w:p>
    <w:p w:rsidR="007B0BBD" w:rsidRDefault="007B0BBD" w:rsidP="007B0BBD">
      <w:pPr>
        <w:spacing w:line="480" w:lineRule="auto"/>
        <w:rPr>
          <w:rFonts w:ascii="Arial" w:hAnsi="Arial" w:cs="Arial"/>
        </w:rPr>
      </w:pPr>
    </w:p>
    <w:p w:rsidR="007B0BBD" w:rsidRDefault="007B0BBD" w:rsidP="007B0BBD">
      <w:pPr>
        <w:rPr>
          <w:rFonts w:ascii="Arial" w:hAnsi="Arial" w:cs="Arial"/>
        </w:rPr>
      </w:pPr>
    </w:p>
    <w:p w:rsidR="007B0BBD" w:rsidRDefault="007B0BBD" w:rsidP="007B0BBD">
      <w:pPr>
        <w:numPr>
          <w:ilvl w:val="0"/>
          <w:numId w:val="22"/>
        </w:numPr>
        <w:rPr>
          <w:rFonts w:ascii="Arial" w:hAnsi="Arial" w:cs="Arial"/>
        </w:rPr>
      </w:pPr>
      <w:r w:rsidRPr="00956318">
        <w:rPr>
          <w:rFonts w:ascii="Arial" w:hAnsi="Arial" w:cs="Arial"/>
        </w:rPr>
        <w:t>Explain what the term “</w:t>
      </w:r>
      <w:r w:rsidRPr="004174EB">
        <w:rPr>
          <w:rFonts w:ascii="Arial" w:hAnsi="Arial" w:cs="Arial"/>
          <w:b/>
        </w:rPr>
        <w:t>saturated solution</w:t>
      </w:r>
      <w:r w:rsidRPr="00956318">
        <w:rPr>
          <w:rFonts w:ascii="Arial" w:hAnsi="Arial" w:cs="Arial"/>
        </w:rPr>
        <w:t>” means. (2)</w:t>
      </w:r>
    </w:p>
    <w:p w:rsidR="007B0BBD" w:rsidRDefault="007B0BBD" w:rsidP="007B0BBD">
      <w:pPr>
        <w:rPr>
          <w:rFonts w:ascii="Arial" w:hAnsi="Arial" w:cs="Arial"/>
        </w:rPr>
      </w:pPr>
    </w:p>
    <w:p w:rsidR="007B0BBD" w:rsidRDefault="007B0BBD" w:rsidP="007B0BB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309E8">
        <w:rPr>
          <w:rFonts w:ascii="Arial" w:hAnsi="Arial" w:cs="Arial"/>
        </w:rPr>
        <w:t>__________</w:t>
      </w:r>
    </w:p>
    <w:p w:rsidR="007B0BBD" w:rsidRPr="00956318" w:rsidRDefault="007B0BBD" w:rsidP="007B0BBD">
      <w:pPr>
        <w:rPr>
          <w:rFonts w:ascii="Arial" w:hAnsi="Arial" w:cs="Arial"/>
        </w:rPr>
      </w:pPr>
    </w:p>
    <w:p w:rsidR="007B0BBD" w:rsidRPr="00956318" w:rsidRDefault="007B0BBD" w:rsidP="007B0BBD">
      <w:pPr>
        <w:rPr>
          <w:rFonts w:ascii="Arial" w:hAnsi="Arial" w:cs="Arial"/>
        </w:rPr>
      </w:pPr>
    </w:p>
    <w:p w:rsidR="00694F1B" w:rsidRPr="00694F1B" w:rsidRDefault="00694F1B" w:rsidP="00694F1B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</w:rPr>
      </w:pPr>
      <w:r w:rsidRPr="00694F1B">
        <w:rPr>
          <w:rFonts w:ascii="Arial" w:hAnsi="Arial" w:cs="Arial"/>
        </w:rPr>
        <w:t>Filtration is used widely around the home and all around us.</w:t>
      </w:r>
      <w:r w:rsidRPr="00694F1B">
        <w:rPr>
          <w:rFonts w:ascii="Arial" w:hAnsi="Arial" w:cs="Arial"/>
        </w:rPr>
        <w:t xml:space="preserve"> </w:t>
      </w:r>
      <w:r w:rsidRPr="00694F1B">
        <w:rPr>
          <w:rFonts w:ascii="Arial" w:hAnsi="Arial" w:cs="Arial"/>
        </w:rPr>
        <w:t xml:space="preserve">Give </w:t>
      </w:r>
      <w:r w:rsidRPr="00694F1B">
        <w:rPr>
          <w:rFonts w:ascii="Arial" w:hAnsi="Arial" w:cs="Arial"/>
          <w:b/>
        </w:rPr>
        <w:t>two</w:t>
      </w:r>
      <w:r w:rsidRPr="00694F1B">
        <w:rPr>
          <w:rFonts w:ascii="Arial" w:hAnsi="Arial" w:cs="Arial"/>
        </w:rPr>
        <w:t xml:space="preserve"> examples of filters used in every-day life. </w:t>
      </w:r>
      <w:r w:rsidRPr="00694F1B">
        <w:rPr>
          <w:rFonts w:ascii="Arial" w:hAnsi="Arial" w:cs="Arial"/>
        </w:rPr>
        <w:t>(2)</w:t>
      </w: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</w:r>
    </w:p>
    <w:p w:rsidR="00694F1B" w:rsidRPr="00694F1B" w:rsidRDefault="00694F1B" w:rsidP="00694F1B">
      <w:pPr>
        <w:spacing w:line="480" w:lineRule="auto"/>
        <w:ind w:left="737"/>
        <w:rPr>
          <w:rFonts w:ascii="Arial" w:hAnsi="Arial" w:cs="Arial"/>
        </w:rPr>
      </w:pP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  <w:t>FILTER A __________________________________________</w:t>
      </w:r>
    </w:p>
    <w:p w:rsidR="00694F1B" w:rsidRDefault="00694F1B" w:rsidP="00694F1B">
      <w:pPr>
        <w:spacing w:line="480" w:lineRule="auto"/>
        <w:ind w:left="737"/>
        <w:rPr>
          <w:rFonts w:ascii="Arial" w:hAnsi="Arial" w:cs="Arial"/>
        </w:rPr>
      </w:pP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  <w:t>FILTER B __________________________________________</w:t>
      </w:r>
    </w:p>
    <w:p w:rsidR="00694F1B" w:rsidRDefault="00694F1B" w:rsidP="00694F1B">
      <w:pPr>
        <w:spacing w:line="480" w:lineRule="auto"/>
        <w:ind w:left="737"/>
        <w:rPr>
          <w:rFonts w:ascii="Arial" w:hAnsi="Arial" w:cs="Arial"/>
        </w:rPr>
      </w:pPr>
    </w:p>
    <w:p w:rsidR="00694F1B" w:rsidRPr="00694F1B" w:rsidRDefault="00694F1B" w:rsidP="00694F1B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</w:rPr>
      </w:pPr>
      <w:r w:rsidRPr="00694F1B">
        <w:rPr>
          <w:rFonts w:ascii="Arial" w:hAnsi="Arial" w:cs="Arial"/>
        </w:rPr>
        <w:t>When cooking rice it is important to wash the rice in water to remove the starch on the rice grains.  After washing the rice</w:t>
      </w:r>
      <w:r>
        <w:rPr>
          <w:rFonts w:ascii="Arial" w:hAnsi="Arial" w:cs="Arial"/>
        </w:rPr>
        <w:t>,</w:t>
      </w:r>
      <w:r w:rsidRPr="00694F1B">
        <w:rPr>
          <w:rFonts w:ascii="Arial" w:hAnsi="Arial" w:cs="Arial"/>
        </w:rPr>
        <w:t xml:space="preserve"> the water is removed by pouring off the water.  </w:t>
      </w:r>
    </w:p>
    <w:p w:rsidR="00694F1B" w:rsidRPr="00694F1B" w:rsidRDefault="00694F1B" w:rsidP="00694F1B">
      <w:pPr>
        <w:spacing w:line="480" w:lineRule="auto"/>
        <w:ind w:firstLine="360"/>
        <w:rPr>
          <w:rFonts w:ascii="Arial" w:hAnsi="Arial" w:cs="Arial"/>
        </w:rPr>
      </w:pPr>
      <w:r w:rsidRPr="00694F1B">
        <w:rPr>
          <w:rFonts w:ascii="Arial" w:hAnsi="Arial" w:cs="Arial"/>
        </w:rPr>
        <w:t>Wha</w:t>
      </w:r>
      <w:r>
        <w:rPr>
          <w:rFonts w:ascii="Arial" w:hAnsi="Arial" w:cs="Arial"/>
        </w:rPr>
        <w:t xml:space="preserve">t </w:t>
      </w:r>
      <w:r w:rsidRPr="00694F1B">
        <w:rPr>
          <w:rFonts w:ascii="Arial" w:hAnsi="Arial" w:cs="Arial"/>
          <w:b/>
        </w:rPr>
        <w:t>type of separation</w:t>
      </w:r>
      <w:r>
        <w:rPr>
          <w:rFonts w:ascii="Arial" w:hAnsi="Arial" w:cs="Arial"/>
        </w:rPr>
        <w:t xml:space="preserve"> is this? (1</w:t>
      </w:r>
      <w:r w:rsidRPr="00694F1B">
        <w:rPr>
          <w:rFonts w:ascii="Arial" w:hAnsi="Arial" w:cs="Arial"/>
        </w:rPr>
        <w:t>)</w:t>
      </w:r>
    </w:p>
    <w:p w:rsidR="00694F1B" w:rsidRPr="00694F1B" w:rsidRDefault="00694F1B" w:rsidP="00694F1B">
      <w:pPr>
        <w:spacing w:line="480" w:lineRule="auto"/>
        <w:rPr>
          <w:rFonts w:ascii="Arial" w:hAnsi="Arial" w:cs="Arial"/>
        </w:rPr>
      </w:pPr>
    </w:p>
    <w:p w:rsidR="00694F1B" w:rsidRPr="00694F1B" w:rsidRDefault="00694F1B" w:rsidP="00694F1B">
      <w:pPr>
        <w:spacing w:line="480" w:lineRule="auto"/>
        <w:rPr>
          <w:rFonts w:ascii="Arial" w:hAnsi="Arial" w:cs="Arial"/>
        </w:rPr>
      </w:pPr>
      <w:r w:rsidRPr="00694F1B">
        <w:rPr>
          <w:rFonts w:ascii="Arial" w:hAnsi="Arial" w:cs="Arial"/>
        </w:rPr>
        <w:t>___________________________________________________________________________</w:t>
      </w:r>
    </w:p>
    <w:p w:rsidR="007B0BBD" w:rsidRPr="00956318" w:rsidRDefault="007B0BBD" w:rsidP="007B0BBD">
      <w:pPr>
        <w:spacing w:line="480" w:lineRule="auto"/>
        <w:ind w:left="737"/>
        <w:rPr>
          <w:rFonts w:ascii="Arial" w:hAnsi="Arial" w:cs="Arial"/>
        </w:rPr>
      </w:pPr>
      <w:r w:rsidRPr="00956318">
        <w:rPr>
          <w:rFonts w:ascii="Arial" w:hAnsi="Arial" w:cs="Arial"/>
        </w:rPr>
        <w:tab/>
      </w:r>
      <w:r w:rsidRPr="00956318">
        <w:rPr>
          <w:rFonts w:ascii="Arial" w:hAnsi="Arial" w:cs="Arial"/>
        </w:rPr>
        <w:tab/>
      </w:r>
      <w:r w:rsidRPr="00956318">
        <w:rPr>
          <w:rFonts w:ascii="Arial" w:hAnsi="Arial" w:cs="Arial"/>
        </w:rPr>
        <w:tab/>
      </w:r>
      <w:r w:rsidRPr="0095631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B0BBD" w:rsidRPr="00956318" w:rsidRDefault="007B0BBD" w:rsidP="007B0BBD">
      <w:pPr>
        <w:ind w:left="454"/>
        <w:jc w:val="center"/>
        <w:rPr>
          <w:rFonts w:ascii="Arial" w:hAnsi="Arial" w:cs="Arial"/>
        </w:rPr>
      </w:pPr>
    </w:p>
    <w:p w:rsidR="007B0BBD" w:rsidRPr="00956318" w:rsidRDefault="007B0BBD" w:rsidP="007B0BBD">
      <w:pPr>
        <w:ind w:left="454"/>
        <w:jc w:val="center"/>
        <w:rPr>
          <w:rFonts w:ascii="Arial" w:hAnsi="Arial" w:cs="Arial"/>
        </w:rPr>
      </w:pPr>
    </w:p>
    <w:p w:rsidR="007B0BBD" w:rsidRDefault="00694F1B" w:rsidP="007B0BB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END OF TEST    (OUT OF 30</w:t>
      </w:r>
      <w:bookmarkStart w:id="0" w:name="_GoBack"/>
      <w:bookmarkEnd w:id="0"/>
      <w:r w:rsidR="007B0BBD" w:rsidRPr="004174EB">
        <w:rPr>
          <w:rFonts w:ascii="Arial" w:hAnsi="Arial" w:cs="Arial"/>
          <w:b/>
        </w:rPr>
        <w:t xml:space="preserve"> MARKS)</w:t>
      </w:r>
    </w:p>
    <w:p w:rsidR="00CE0E0F" w:rsidRDefault="00CE0E0F" w:rsidP="00CE0E0F">
      <w:pPr>
        <w:rPr>
          <w:rFonts w:cs="Calibri"/>
          <w:b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sectPr w:rsidR="00CE0E0F" w:rsidRPr="00CE0E0F" w:rsidSect="007B0B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590"/>
    <w:multiLevelType w:val="hybridMultilevel"/>
    <w:tmpl w:val="B40CA356"/>
    <w:lvl w:ilvl="0" w:tplc="046CF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9464B"/>
    <w:multiLevelType w:val="hybridMultilevel"/>
    <w:tmpl w:val="E4A426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1195"/>
    <w:multiLevelType w:val="hybridMultilevel"/>
    <w:tmpl w:val="569CF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45D02"/>
    <w:multiLevelType w:val="hybridMultilevel"/>
    <w:tmpl w:val="D1C2BE98"/>
    <w:lvl w:ilvl="0" w:tplc="983CC8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EA1BFA"/>
    <w:multiLevelType w:val="hybridMultilevel"/>
    <w:tmpl w:val="9A761A5A"/>
    <w:lvl w:ilvl="0" w:tplc="37D68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4C42D0"/>
    <w:multiLevelType w:val="hybridMultilevel"/>
    <w:tmpl w:val="E610B446"/>
    <w:lvl w:ilvl="0" w:tplc="9D789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B21B8"/>
    <w:multiLevelType w:val="hybridMultilevel"/>
    <w:tmpl w:val="C7FED084"/>
    <w:lvl w:ilvl="0" w:tplc="5D40F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43F70"/>
    <w:multiLevelType w:val="hybridMultilevel"/>
    <w:tmpl w:val="F3C0C4D8"/>
    <w:lvl w:ilvl="0" w:tplc="47DE7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B84C8E"/>
    <w:multiLevelType w:val="hybridMultilevel"/>
    <w:tmpl w:val="F26487AE"/>
    <w:lvl w:ilvl="0" w:tplc="A6F6A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292687"/>
    <w:multiLevelType w:val="hybridMultilevel"/>
    <w:tmpl w:val="DBC47C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37071"/>
    <w:multiLevelType w:val="hybridMultilevel"/>
    <w:tmpl w:val="2E70D97E"/>
    <w:lvl w:ilvl="0" w:tplc="31D40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9827D1"/>
    <w:multiLevelType w:val="hybridMultilevel"/>
    <w:tmpl w:val="1D4088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DB15F57"/>
    <w:multiLevelType w:val="hybridMultilevel"/>
    <w:tmpl w:val="00A40DDE"/>
    <w:lvl w:ilvl="0" w:tplc="D28CE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793F53"/>
    <w:multiLevelType w:val="hybridMultilevel"/>
    <w:tmpl w:val="5FEEB73A"/>
    <w:lvl w:ilvl="0" w:tplc="8AF69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C473BA"/>
    <w:multiLevelType w:val="hybridMultilevel"/>
    <w:tmpl w:val="78C0FD2E"/>
    <w:lvl w:ilvl="0" w:tplc="A43AE0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76390C"/>
    <w:multiLevelType w:val="hybridMultilevel"/>
    <w:tmpl w:val="DAC205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51364"/>
    <w:multiLevelType w:val="hybridMultilevel"/>
    <w:tmpl w:val="D632EFB0"/>
    <w:lvl w:ilvl="0" w:tplc="2174E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E1056F"/>
    <w:multiLevelType w:val="hybridMultilevel"/>
    <w:tmpl w:val="AFB405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0507F"/>
    <w:multiLevelType w:val="hybridMultilevel"/>
    <w:tmpl w:val="4C54C3A8"/>
    <w:lvl w:ilvl="0" w:tplc="012EC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873D1C"/>
    <w:multiLevelType w:val="hybridMultilevel"/>
    <w:tmpl w:val="137A6DAE"/>
    <w:lvl w:ilvl="0" w:tplc="26B2C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032AB3"/>
    <w:multiLevelType w:val="hybridMultilevel"/>
    <w:tmpl w:val="AB40213E"/>
    <w:lvl w:ilvl="0" w:tplc="77149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350F7B"/>
    <w:multiLevelType w:val="hybridMultilevel"/>
    <w:tmpl w:val="9D0667A6"/>
    <w:lvl w:ilvl="0" w:tplc="6DFCF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20"/>
  </w:num>
  <w:num w:numId="8">
    <w:abstractNumId w:val="9"/>
  </w:num>
  <w:num w:numId="9">
    <w:abstractNumId w:val="1"/>
  </w:num>
  <w:num w:numId="10">
    <w:abstractNumId w:val="17"/>
  </w:num>
  <w:num w:numId="11">
    <w:abstractNumId w:val="16"/>
  </w:num>
  <w:num w:numId="12">
    <w:abstractNumId w:val="4"/>
  </w:num>
  <w:num w:numId="13">
    <w:abstractNumId w:val="13"/>
  </w:num>
  <w:num w:numId="14">
    <w:abstractNumId w:val="0"/>
  </w:num>
  <w:num w:numId="15">
    <w:abstractNumId w:val="19"/>
  </w:num>
  <w:num w:numId="16">
    <w:abstractNumId w:val="18"/>
  </w:num>
  <w:num w:numId="17">
    <w:abstractNumId w:val="21"/>
  </w:num>
  <w:num w:numId="18">
    <w:abstractNumId w:val="6"/>
  </w:num>
  <w:num w:numId="19">
    <w:abstractNumId w:val="12"/>
  </w:num>
  <w:num w:numId="20">
    <w:abstractNumId w:val="15"/>
  </w:num>
  <w:num w:numId="21">
    <w:abstractNumId w:val="5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8F"/>
    <w:rsid w:val="004301B7"/>
    <w:rsid w:val="004349BC"/>
    <w:rsid w:val="00694F1B"/>
    <w:rsid w:val="00702966"/>
    <w:rsid w:val="007B0BBD"/>
    <w:rsid w:val="007C4D8F"/>
    <w:rsid w:val="00A309E8"/>
    <w:rsid w:val="00A80B68"/>
    <w:rsid w:val="00B02D80"/>
    <w:rsid w:val="00C63B38"/>
    <w:rsid w:val="00CE0E0F"/>
    <w:rsid w:val="00E4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AD5F"/>
  <w15:chartTrackingRefBased/>
  <w15:docId w15:val="{DDAFC917-93AE-4123-A95F-95154BCE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D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80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Style31">
    <w:name w:val="Style 31"/>
    <w:basedOn w:val="Normal"/>
    <w:rsid w:val="00CE0E0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CE0E0F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8BD7DD74</Template>
  <TotalTime>108</TotalTime>
  <Pages>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D'CRUZ Jean [Narrogin Senior High School]</cp:lastModifiedBy>
  <cp:revision>5</cp:revision>
  <dcterms:created xsi:type="dcterms:W3CDTF">2019-04-27T13:11:00Z</dcterms:created>
  <dcterms:modified xsi:type="dcterms:W3CDTF">2019-06-12T23:52:00Z</dcterms:modified>
</cp:coreProperties>
</file>