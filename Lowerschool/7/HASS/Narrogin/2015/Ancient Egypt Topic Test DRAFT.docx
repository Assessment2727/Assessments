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3B" w:rsidRDefault="001E4DA5" w:rsidP="0097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ANCIENT EGYPT</w:t>
      </w:r>
      <w:r w:rsidR="00BD5761">
        <w:rPr>
          <w:b/>
          <w:sz w:val="36"/>
          <w:szCs w:val="36"/>
        </w:rPr>
        <w:t xml:space="preserve"> TOPIC TEST</w:t>
      </w:r>
    </w:p>
    <w:p w:rsidR="00DA15CA" w:rsidRDefault="00BD5761" w:rsidP="00711A44">
      <w:pPr>
        <w:rPr>
          <w:b/>
          <w:sz w:val="24"/>
          <w:szCs w:val="24"/>
        </w:rPr>
      </w:pPr>
      <w:r w:rsidRPr="00B03742">
        <w:rPr>
          <w:b/>
          <w:sz w:val="24"/>
          <w:szCs w:val="24"/>
        </w:rPr>
        <w:t>NAME:</w:t>
      </w:r>
      <w:r w:rsidR="00B03742">
        <w:rPr>
          <w:b/>
          <w:sz w:val="24"/>
          <w:szCs w:val="24"/>
        </w:rPr>
        <w:t xml:space="preserve"> ___________________________________________</w:t>
      </w:r>
    </w:p>
    <w:p w:rsidR="001E4DA5" w:rsidRP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E4DA5">
        <w:rPr>
          <w:sz w:val="24"/>
          <w:szCs w:val="24"/>
        </w:rPr>
        <w:t>Archaeologists who specialise in concentrating on the study of Ancient Egypt are called ________________.</w:t>
      </w:r>
    </w:p>
    <w:p w:rsidR="001E4DA5" w:rsidRP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E4DA5">
        <w:rPr>
          <w:sz w:val="24"/>
          <w:szCs w:val="24"/>
        </w:rPr>
        <w:t>The bodies, buildings and materials of ancient Egyptian people have been preserved by ______________________________________________________________________________________________________________________________________________________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Ancient Egyptian writing is called ___________________.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Preserving the dead is called ____________________.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Pharaohs were buried in m_______________ and p____________________.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Rearrange the following into their correct social order from highest to lowest.</w:t>
      </w:r>
    </w:p>
    <w:p w:rsidR="0061439D" w:rsidRDefault="0061439D" w:rsidP="00B42537">
      <w:pPr>
        <w:pStyle w:val="ListParagraph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Scribes, </w:t>
      </w:r>
      <w:r>
        <w:rPr>
          <w:sz w:val="24"/>
          <w:szCs w:val="24"/>
        </w:rPr>
        <w:tab/>
        <w:t xml:space="preserve">Nobles, </w:t>
      </w:r>
      <w:r>
        <w:rPr>
          <w:sz w:val="24"/>
          <w:szCs w:val="24"/>
        </w:rPr>
        <w:tab/>
        <w:t>Officials,</w:t>
      </w:r>
      <w:r>
        <w:rPr>
          <w:sz w:val="24"/>
          <w:szCs w:val="24"/>
        </w:rPr>
        <w:tab/>
        <w:t xml:space="preserve"> Pharaohs.</w:t>
      </w:r>
    </w:p>
    <w:p w:rsidR="0061439D" w:rsidRDefault="0061439D" w:rsidP="00B42537">
      <w:pPr>
        <w:pStyle w:val="ListParagraph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___________</w:t>
      </w:r>
      <w:r>
        <w:rPr>
          <w:sz w:val="24"/>
          <w:szCs w:val="24"/>
        </w:rPr>
        <w:tab/>
        <w:t xml:space="preserve">       ___________         _____________          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Homes in Ancient Egypt were made of ___________________________________________</w:t>
      </w:r>
    </w:p>
    <w:p w:rsidR="001E4DA5" w:rsidRDefault="001E4DA5" w:rsidP="00B4253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Roofs were made of _________________________________________________________.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total length of the Nile is a) 5 700km</w:t>
      </w:r>
      <w:r>
        <w:rPr>
          <w:sz w:val="24"/>
          <w:szCs w:val="24"/>
        </w:rPr>
        <w:tab/>
        <w:t>b) 6 700km</w:t>
      </w:r>
      <w:r>
        <w:rPr>
          <w:sz w:val="24"/>
          <w:szCs w:val="24"/>
        </w:rPr>
        <w:tab/>
        <w:t>c) 3 400km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Nile is made up of two branches named a) ________________ &amp; b) ________________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often does the Nile flood its banks? _________________________________________.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________ Nile begins in the highlands of E____________ and the ____________ Nile starts at Lake V_________________ in A_________________.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Ancient Egyptians called the desert the _______________ Land.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five natural resources that the Egyptians took from the Nile.</w:t>
      </w:r>
    </w:p>
    <w:p w:rsidR="00B42537" w:rsidRDefault="00B42537" w:rsidP="00B425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42537" w:rsidRDefault="00B42537" w:rsidP="00B425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42537" w:rsidRDefault="00B42537" w:rsidP="00B425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42537" w:rsidRDefault="00B42537" w:rsidP="00B425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B42537" w:rsidRDefault="00B42537" w:rsidP="00B425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two happenings did the Ancient Egyptians take as a sign of the New Year?</w:t>
      </w:r>
    </w:p>
    <w:p w:rsidR="00B42537" w:rsidRDefault="00B42537" w:rsidP="00B4253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B42537" w:rsidRDefault="00B42537" w:rsidP="00B4253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:rsidR="00B42537" w:rsidRDefault="00B42537" w:rsidP="00B42537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B42537" w:rsidRDefault="00B42537" w:rsidP="00B42537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B42537" w:rsidRPr="00B42537" w:rsidRDefault="00B42537" w:rsidP="00B42537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Name the three seasons of the Nile and briefly describe each one.</w:t>
      </w:r>
    </w:p>
    <w:p w:rsidR="00B42537" w:rsidRDefault="00B42537" w:rsidP="00B4253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B42537" w:rsidRDefault="00B42537" w:rsidP="00B4253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B42537" w:rsidRDefault="00B42537" w:rsidP="00B4253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1E4DA5" w:rsidRDefault="001E4DA5" w:rsidP="00B425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did the climate of Egypt affect agriculture?</w:t>
      </w:r>
    </w:p>
    <w:p w:rsidR="00B42537" w:rsidRDefault="00B42537" w:rsidP="00B4253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E4DA5" w:rsidRDefault="001E4D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couldn’t Egypt trade large amounts of food?</w: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42537" w:rsidRDefault="001E4DA5" w:rsidP="00B425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 six things the Ancient Egyptians enjoyed eating or drinking.</w: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 ________________________</w: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iii ______________________ </w:t>
      </w:r>
      <w:r>
        <w:rPr>
          <w:sz w:val="24"/>
          <w:szCs w:val="24"/>
        </w:rPr>
        <w:tab/>
        <w:t>iv ________________________</w: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 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 ________________________</w:t>
      </w:r>
    </w:p>
    <w:p w:rsidR="008C0FB5" w:rsidRPr="00B42537" w:rsidRDefault="008C0FB5" w:rsidP="00B42537">
      <w:pPr>
        <w:pStyle w:val="ListParagraph"/>
        <w:rPr>
          <w:sz w:val="24"/>
          <w:szCs w:val="24"/>
        </w:rPr>
      </w:pPr>
    </w:p>
    <w:p w:rsidR="001E4DA5" w:rsidRDefault="001E4DA5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happened if inundation was too high?</w:t>
      </w:r>
    </w:p>
    <w:p w:rsidR="00B42537" w:rsidRDefault="00B42537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E4DA5" w:rsidRDefault="001E4DA5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was a ‘shaduf’?</w:t>
      </w:r>
      <w:r w:rsidR="00B42537">
        <w:rPr>
          <w:sz w:val="24"/>
          <w:szCs w:val="24"/>
        </w:rPr>
        <w:t xml:space="preserve"> _________________________________________________________</w:t>
      </w:r>
    </w:p>
    <w:p w:rsidR="00B42537" w:rsidRDefault="00B42537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1E4DA5" w:rsidRDefault="001E4DA5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did the Ancient Egyptians solve problems associated with irregular seasons?</w:t>
      </w:r>
    </w:p>
    <w:p w:rsidR="00B42537" w:rsidRDefault="00B42537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cities of Ancient Egypt were built on _________________________________________.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they died, Ancient Egyptians hoped to go to _________________________________.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did the Ancient Egyptians believe it was important to mummify the bodies of the dead?</w:t>
      </w:r>
    </w:p>
    <w:p w:rsidR="00B42537" w:rsidRDefault="00B42537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8C0FB5" w:rsidRDefault="008C0FB5" w:rsidP="00B42537">
      <w:pPr>
        <w:pStyle w:val="ListParagraph"/>
        <w:rPr>
          <w:sz w:val="24"/>
          <w:szCs w:val="24"/>
        </w:rPr>
      </w:pPr>
    </w:p>
    <w:p w:rsidR="008C0FB5" w:rsidRDefault="008C0FB5" w:rsidP="00B42537">
      <w:pPr>
        <w:pStyle w:val="ListParagraph"/>
        <w:rPr>
          <w:sz w:val="24"/>
          <w:szCs w:val="24"/>
        </w:rPr>
      </w:pPr>
    </w:p>
    <w:p w:rsidR="008C0FB5" w:rsidRPr="008C0FB5" w:rsidRDefault="008C0FB5" w:rsidP="008C0FB5">
      <w:pPr>
        <w:rPr>
          <w:sz w:val="24"/>
          <w:szCs w:val="24"/>
        </w:rPr>
      </w:pPr>
    </w:p>
    <w:p w:rsidR="008C0FB5" w:rsidRDefault="008C0FB5" w:rsidP="00B42537">
      <w:pPr>
        <w:pStyle w:val="ListParagraph"/>
        <w:rPr>
          <w:sz w:val="24"/>
          <w:szCs w:val="24"/>
        </w:rPr>
      </w:pPr>
    </w:p>
    <w:p w:rsidR="0061439D" w:rsidRDefault="006143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Number the following stages of mummification in their correct order.</w:t>
      </w:r>
    </w:p>
    <w:p w:rsidR="008C0FB5" w:rsidRDefault="008C0FB5" w:rsidP="008C0FB5">
      <w:pPr>
        <w:pStyle w:val="ListParagraph"/>
        <w:rPr>
          <w:sz w:val="24"/>
          <w:szCs w:val="24"/>
        </w:rPr>
      </w:pPr>
    </w:p>
    <w:p w:rsidR="00B42537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38100</wp:posOffset>
                </wp:positionV>
                <wp:extent cx="266065" cy="170180"/>
                <wp:effectExtent l="8890" t="9525" r="10795" b="1079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26.7pt;margin-top:3pt;width:20.95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"/>
            </w:pict>
          </mc:Fallback>
        </mc:AlternateContent>
      </w:r>
      <w:r w:rsidR="00B42537">
        <w:rPr>
          <w:sz w:val="24"/>
          <w:szCs w:val="24"/>
        </w:rPr>
        <w:t>Body washed and wrapped in linen bandages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184150</wp:posOffset>
                </wp:positionV>
                <wp:extent cx="266065" cy="170180"/>
                <wp:effectExtent l="8890" t="12700" r="10795" b="762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6.7pt;margin-top:14.5pt;width:20.9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 filled with sweet smelling spices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173990</wp:posOffset>
                </wp:positionV>
                <wp:extent cx="266065" cy="170180"/>
                <wp:effectExtent l="8890" t="12065" r="1079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6.7pt;margin-top:13.7pt;width:20.95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SGIAIAADs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 was cleaned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127635</wp:posOffset>
                </wp:positionV>
                <wp:extent cx="266065" cy="170180"/>
                <wp:effectExtent l="8890" t="13335" r="10795" b="698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26.7pt;margin-top:10.05pt;width:20.9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2HIAIAADs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Internal organs were stored in jars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158115</wp:posOffset>
                </wp:positionV>
                <wp:extent cx="266065" cy="170180"/>
                <wp:effectExtent l="8890" t="5715" r="10795" b="508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6.7pt;margin-top:12.45pt;width:20.95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QIIQIAADs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Brain and internal organs were removed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138430</wp:posOffset>
                </wp:positionV>
                <wp:extent cx="266065" cy="170180"/>
                <wp:effectExtent l="8890" t="5080" r="1079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6.7pt;margin-top:10.9pt;width:20.9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dMIAIAADs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 was covered with natron to soak out moisture</w:t>
      </w:r>
    </w:p>
    <w:p w:rsidR="008C0FB5" w:rsidRDefault="00153F55" w:rsidP="00B42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194310</wp:posOffset>
                </wp:positionV>
                <wp:extent cx="266065" cy="170180"/>
                <wp:effectExtent l="8890" t="13335" r="10795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6.7pt;margin-top:15.3pt;width:20.95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cL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"/>
            </w:pict>
          </mc:Fallback>
        </mc:AlternateContent>
      </w:r>
    </w:p>
    <w:p w:rsidR="00B42537" w:rsidRDefault="00B42537" w:rsidP="00B42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 covered with oils and resins and covered with jewellery and a face mask</w:t>
      </w:r>
    </w:p>
    <w:p w:rsidR="00B42537" w:rsidRDefault="00B42537" w:rsidP="00B42537">
      <w:pPr>
        <w:pStyle w:val="ListParagraph"/>
        <w:rPr>
          <w:sz w:val="24"/>
          <w:szCs w:val="24"/>
        </w:rPr>
      </w:pPr>
    </w:p>
    <w:p w:rsidR="00B42537" w:rsidRPr="008C0FB5" w:rsidRDefault="00B42537" w:rsidP="008C0FB5">
      <w:pPr>
        <w:rPr>
          <w:sz w:val="24"/>
          <w:szCs w:val="24"/>
        </w:rPr>
      </w:pP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modest tomb took how many years to complete?</w:t>
      </w:r>
      <w:r w:rsidR="008C0FB5">
        <w:rPr>
          <w:sz w:val="24"/>
          <w:szCs w:val="24"/>
        </w:rPr>
        <w:t xml:space="preserve">   a) 2 years      b) 3 years     c) 5 years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insides of tombs were illuminated using ______________________________________.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weren’t all tombs completed?</w:t>
      </w:r>
      <w:r w:rsidR="008C0FB5">
        <w:rPr>
          <w:sz w:val="24"/>
          <w:szCs w:val="24"/>
        </w:rPr>
        <w:t xml:space="preserve"> ______________________________________________</w:t>
      </w:r>
    </w:p>
    <w:p w:rsidR="008C0FB5" w:rsidRDefault="008C0FB5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King’s heart was weighed against a ___________________.</w:t>
      </w:r>
    </w:p>
    <w:p w:rsidR="0061439D" w:rsidRDefault="0061439D" w:rsidP="008C0FB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does ‘enthroned’ mean?</w:t>
      </w:r>
      <w:r w:rsidR="008C0FB5">
        <w:rPr>
          <w:sz w:val="24"/>
          <w:szCs w:val="24"/>
        </w:rPr>
        <w:t xml:space="preserve"> __________________________________________________</w:t>
      </w:r>
    </w:p>
    <w:p w:rsidR="008C0FB5" w:rsidRPr="001E4DA5" w:rsidRDefault="008C0FB5" w:rsidP="008C0FB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C0FB5" w:rsidRPr="001E4DA5" w:rsidSect="0046770C">
      <w:pgSz w:w="11906" w:h="16838"/>
      <w:pgMar w:top="624" w:right="1077" w:bottom="62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799"/>
    <w:multiLevelType w:val="hybridMultilevel"/>
    <w:tmpl w:val="B83C75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3475B"/>
    <w:multiLevelType w:val="hybridMultilevel"/>
    <w:tmpl w:val="53AEC72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EC0A53"/>
    <w:multiLevelType w:val="hybridMultilevel"/>
    <w:tmpl w:val="622C96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EC0"/>
    <w:multiLevelType w:val="hybridMultilevel"/>
    <w:tmpl w:val="31BC4622"/>
    <w:lvl w:ilvl="0" w:tplc="C9ECF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A24DB1"/>
    <w:multiLevelType w:val="hybridMultilevel"/>
    <w:tmpl w:val="7B027A1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033CC4"/>
    <w:multiLevelType w:val="hybridMultilevel"/>
    <w:tmpl w:val="774AD854"/>
    <w:lvl w:ilvl="0" w:tplc="20828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772467"/>
    <w:multiLevelType w:val="hybridMultilevel"/>
    <w:tmpl w:val="568EDC2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F15259"/>
    <w:multiLevelType w:val="hybridMultilevel"/>
    <w:tmpl w:val="AAB6AFA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321C00"/>
    <w:multiLevelType w:val="hybridMultilevel"/>
    <w:tmpl w:val="4FB667B2"/>
    <w:lvl w:ilvl="0" w:tplc="7C486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A10127"/>
    <w:multiLevelType w:val="hybridMultilevel"/>
    <w:tmpl w:val="BC42AB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A3995"/>
    <w:multiLevelType w:val="hybridMultilevel"/>
    <w:tmpl w:val="8CE242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10AF6"/>
    <w:multiLevelType w:val="hybridMultilevel"/>
    <w:tmpl w:val="8D5EEF6A"/>
    <w:lvl w:ilvl="0" w:tplc="6CAC7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79"/>
    <w:rsid w:val="00030815"/>
    <w:rsid w:val="00086E51"/>
    <w:rsid w:val="000D3DBB"/>
    <w:rsid w:val="00144609"/>
    <w:rsid w:val="00153F55"/>
    <w:rsid w:val="001A4312"/>
    <w:rsid w:val="001E4DA5"/>
    <w:rsid w:val="00234B3B"/>
    <w:rsid w:val="002468CB"/>
    <w:rsid w:val="00247357"/>
    <w:rsid w:val="00294F9F"/>
    <w:rsid w:val="002C36DA"/>
    <w:rsid w:val="002C4CAC"/>
    <w:rsid w:val="003A22A1"/>
    <w:rsid w:val="003F087C"/>
    <w:rsid w:val="0046770C"/>
    <w:rsid w:val="004C7714"/>
    <w:rsid w:val="004F1CB1"/>
    <w:rsid w:val="005231AC"/>
    <w:rsid w:val="005266CD"/>
    <w:rsid w:val="005839BE"/>
    <w:rsid w:val="00601CCF"/>
    <w:rsid w:val="0061439D"/>
    <w:rsid w:val="00677B92"/>
    <w:rsid w:val="00680F50"/>
    <w:rsid w:val="006C2695"/>
    <w:rsid w:val="00711A44"/>
    <w:rsid w:val="00747F46"/>
    <w:rsid w:val="00754208"/>
    <w:rsid w:val="00756620"/>
    <w:rsid w:val="007812E9"/>
    <w:rsid w:val="007D1499"/>
    <w:rsid w:val="007F3F93"/>
    <w:rsid w:val="00814FCC"/>
    <w:rsid w:val="008344C6"/>
    <w:rsid w:val="008C0FB5"/>
    <w:rsid w:val="008E436F"/>
    <w:rsid w:val="0092023B"/>
    <w:rsid w:val="00931658"/>
    <w:rsid w:val="00940A45"/>
    <w:rsid w:val="00943AB4"/>
    <w:rsid w:val="009506F6"/>
    <w:rsid w:val="009706A4"/>
    <w:rsid w:val="00981BDB"/>
    <w:rsid w:val="009B0C81"/>
    <w:rsid w:val="009F0A97"/>
    <w:rsid w:val="00A6404F"/>
    <w:rsid w:val="00A82D3B"/>
    <w:rsid w:val="00A87B3C"/>
    <w:rsid w:val="00B03742"/>
    <w:rsid w:val="00B2139F"/>
    <w:rsid w:val="00B42537"/>
    <w:rsid w:val="00B62393"/>
    <w:rsid w:val="00B74EE1"/>
    <w:rsid w:val="00BD5761"/>
    <w:rsid w:val="00C10D79"/>
    <w:rsid w:val="00C31AC1"/>
    <w:rsid w:val="00CD097C"/>
    <w:rsid w:val="00CD7836"/>
    <w:rsid w:val="00D1558C"/>
    <w:rsid w:val="00DA15CA"/>
    <w:rsid w:val="00DE23F8"/>
    <w:rsid w:val="00E81EE9"/>
    <w:rsid w:val="00F22A56"/>
    <w:rsid w:val="00F31924"/>
    <w:rsid w:val="00F5736A"/>
    <w:rsid w:val="00F6298C"/>
    <w:rsid w:val="00FA29D9"/>
    <w:rsid w:val="00FA3871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7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66C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4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0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7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66C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4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0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708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1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7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114270">
                                                                  <w:marLeft w:val="0"/>
                                                                  <w:marRight w:val="0"/>
                                                                  <w:marTop w:val="502"/>
                                                                  <w:marBottom w:val="50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0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01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95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19721">
                                                                                  <w:marLeft w:val="-335"/>
                                                                                  <w:marRight w:val="-335"/>
                                                                                  <w:marTop w:val="0"/>
                                                                                  <w:marBottom w:val="3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35135">
                                                                                      <w:marLeft w:val="-335"/>
                                                                                      <w:marRight w:val="-33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602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599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106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C7CA4-8584-4135-B36C-B314D821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81F2B7E</Template>
  <TotalTime>0</TotalTime>
  <Pages>3</Pages>
  <Words>809</Words>
  <Characters>4614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BETTS Georgina</dc:creator>
  <cp:lastModifiedBy>RINTOUL Brooke</cp:lastModifiedBy>
  <cp:revision>2</cp:revision>
  <cp:lastPrinted>2013-09-04T05:16:00Z</cp:lastPrinted>
  <dcterms:created xsi:type="dcterms:W3CDTF">2015-02-18T04:50:00Z</dcterms:created>
  <dcterms:modified xsi:type="dcterms:W3CDTF">2015-02-18T04:50:00Z</dcterms:modified>
</cp:coreProperties>
</file>