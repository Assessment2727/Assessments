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32C6C" w:rsidRPr="00880690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r w:rsidRPr="00880690">
        <w:rPr>
          <w:noProof/>
          <w:sz w:val="30"/>
          <w:szCs w:val="30"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687AD4" wp14:editId="5E3D0E26">
                <wp:simplePos x="0" y="0"/>
                <wp:positionH relativeFrom="column">
                  <wp:posOffset>4552950</wp:posOffset>
                </wp:positionH>
                <wp:positionV relativeFrom="paragraph">
                  <wp:posOffset>-781050</wp:posOffset>
                </wp:positionV>
                <wp:extent cx="1581150" cy="1152525"/>
                <wp:effectExtent l="0" t="19050" r="0" b="2857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152525"/>
                          <a:chOff x="24802575" y="18055590"/>
                          <a:chExt cx="1179360" cy="936000"/>
                        </a:xfrm>
                      </wpg:grpSpPr>
                      <wps:wsp>
                        <wps:cNvPr id="8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A3F2229" id="Group 7" o:spid="_x0000_s1026" style="position:absolute;margin-left:358.5pt;margin-top:-61.5pt;width:124.5pt;height:90.75pt;z-index:251665408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7/GLwA&#10;AADaAAAADwAAAGRycy9kb3ducmV2LnhtbERPuwrCMBTdBf8hXMHNpoqIVKOIUOji4KOD26W5tsXm&#10;pjRRq19vBsHxcN7rbW8a8aTO1ZYVTKMYBHFhdc2lgss5nSxBOI+ssbFMCt7kYLsZDtaYaPviIz1P&#10;vhQhhF2CCirv20RKV1Rk0EW2JQ7czXYGfYBdKXWHrxBuGjmL44U0WHNoqLClfUXF/fQwCvL5/ZNf&#10;3wc3tR/O/aJPiyxLlRqP+t0KhKfe/8U/d6YVhK3hSr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Pv8YvAAAANoAAAAPAAAAAAAAAAAAAAAAAJgCAABkcnMvZG93bnJldi54&#10;bWxQSwUGAAAAAAQABAD1AAAAgQ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KiZXEAAAA2gAAAA8AAABkcnMvZG93bnJldi54bWxEj0FrwkAUhO+C/2F5ghepGz0UjW5CEbW9&#10;9GBq8fqSfSah2bchuybpv+8WCj0OM/MNs09H04ieOldbVrBaRiCIC6trLhVcP05PGxDOI2tsLJOC&#10;b3KQJtPJHmNtB75Qn/lSBAi7GBVU3rexlK6oyKBb2pY4eHfbGfRBdqXUHQ4Bbhq5jqJnabDmsFBh&#10;S4eKiq/sYRRsHpjLOn9vi8VnfjmdX3t5O96Vms/Glx0IT6P/D/+137SCLfxeCTdAJ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KiZXEAAAA2gAAAA8AAAAAAAAAAAAAAAAA&#10;nwIAAGRycy9kb3ducmV2LnhtbFBLBQYAAAAABAAEAPcAAACQAwAAAAA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88069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4C0A9" wp14:editId="39701313">
                <wp:simplePos x="0" y="0"/>
                <wp:positionH relativeFrom="column">
                  <wp:posOffset>-225425</wp:posOffset>
                </wp:positionH>
                <wp:positionV relativeFrom="paragraph">
                  <wp:posOffset>-607695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6C" w:rsidRPr="00FC7CE0" w:rsidRDefault="00632C6C" w:rsidP="000969B2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 w:rsidR="00241E2A">
                              <w:rPr>
                                <w:rFonts w:ascii="Arial" w:hAnsi="Arial" w:cs="Arial"/>
                              </w:rPr>
                              <w:t>____ /30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C7CE0">
                              <w:rPr>
                                <w:rFonts w:ascii="Arial" w:hAnsi="Arial" w:cs="Arial"/>
                              </w:rPr>
                              <w:t>or  _</w:t>
                            </w:r>
                            <w:proofErr w:type="gramEnd"/>
                            <w:r w:rsidRPr="00FC7CE0">
                              <w:rPr>
                                <w:rFonts w:ascii="Arial" w:hAnsi="Arial" w:cs="Arial"/>
                              </w:rPr>
                              <w:t>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E13C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75pt;margin-top:-47.85pt;width:273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">
                <v:textbox>
                  <w:txbxContent>
                    <w:p w:rsidR="00632C6C" w:rsidRPr="00FC7CE0" w:rsidRDefault="00632C6C" w:rsidP="000969B2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 w:rsidR="00241E2A">
                        <w:rPr>
                          <w:rFonts w:ascii="Arial" w:hAnsi="Arial" w:cs="Arial"/>
                        </w:rPr>
                        <w:t>____ /30</w:t>
                      </w:r>
                      <w:r w:rsidRPr="00FC7CE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C7CE0">
                        <w:rPr>
                          <w:rFonts w:ascii="Arial" w:hAnsi="Arial" w:cs="Arial"/>
                        </w:rPr>
                        <w:t>or  _</w:t>
                      </w:r>
                      <w:proofErr w:type="gramEnd"/>
                      <w:r w:rsidRPr="00FC7CE0">
                        <w:rPr>
                          <w:rFonts w:ascii="Arial" w:hAnsi="Arial" w:cs="Arial"/>
                        </w:rPr>
                        <w:t>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  <w:r w:rsidRPr="00880690">
        <w:rPr>
          <w:rFonts w:ascii="Arial" w:eastAsia="MS Mincho" w:hAnsi="Arial" w:cs="Arial"/>
          <w:b/>
          <w:sz w:val="28"/>
          <w:szCs w:val="28"/>
        </w:rPr>
        <w:t xml:space="preserve">Name:  </w:t>
      </w:r>
      <w:r w:rsidR="00880690">
        <w:rPr>
          <w:rFonts w:ascii="Arial" w:eastAsia="MS Mincho" w:hAnsi="Arial" w:cs="Arial"/>
          <w:b/>
          <w:sz w:val="28"/>
          <w:szCs w:val="28"/>
        </w:rPr>
        <w:t>________________________</w:t>
      </w:r>
      <w:r w:rsidRPr="00880690">
        <w:rPr>
          <w:rFonts w:ascii="Arial" w:eastAsia="MS Mincho" w:hAnsi="Arial" w:cs="Arial"/>
          <w:b/>
          <w:sz w:val="32"/>
          <w:szCs w:val="32"/>
        </w:rPr>
        <w:tab/>
      </w:r>
      <w:r w:rsidRPr="00880690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p w:rsidR="00632C6C" w:rsidRP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right" w:tblpY="17"/>
        <w:tblW w:w="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708"/>
        <w:gridCol w:w="1016"/>
      </w:tblGrid>
      <w:tr w:rsidR="00632C6C" w:rsidRPr="00632C6C" w:rsidTr="00632C6C">
        <w:trPr>
          <w:trHeight w:val="890"/>
        </w:trPr>
        <w:tc>
          <w:tcPr>
            <w:tcW w:w="102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632C6C" w:rsidRPr="00632C6C" w:rsidRDefault="00241E2A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632C6C" w:rsidRPr="00632C6C" w:rsidRDefault="00632C6C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01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632C6C" w:rsidRPr="00632C6C" w:rsidRDefault="00632C6C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632C6C" w:rsidRPr="00632C6C" w:rsidRDefault="00241E2A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5</w:t>
            </w:r>
            <w:r w:rsidR="00632C6C" w:rsidRPr="00632C6C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632C6C" w:rsidRPr="00632C6C" w:rsidTr="00632C6C">
        <w:trPr>
          <w:trHeight w:val="794"/>
        </w:trPr>
        <w:tc>
          <w:tcPr>
            <w:tcW w:w="102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01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proofErr w:type="spellStart"/>
      <w:r w:rsidRPr="00632C6C">
        <w:rPr>
          <w:rFonts w:ascii="Arial" w:eastAsia="MS Mincho" w:hAnsi="Arial" w:cs="Arial"/>
          <w:sz w:val="32"/>
          <w:szCs w:val="32"/>
          <w:u w:val="single"/>
        </w:rPr>
        <w:t>Yr</w:t>
      </w:r>
      <w:proofErr w:type="spellEnd"/>
      <w:r w:rsidRPr="00632C6C">
        <w:rPr>
          <w:rFonts w:ascii="Arial" w:eastAsia="MS Mincho" w:hAnsi="Arial" w:cs="Arial"/>
          <w:sz w:val="32"/>
          <w:szCs w:val="32"/>
          <w:u w:val="single"/>
        </w:rPr>
        <w:t xml:space="preserve"> 7 Humanities &amp; Social Sciences:</w:t>
      </w:r>
    </w:p>
    <w:p w:rsidR="00632C6C" w:rsidRDefault="00D51900" w:rsidP="00632C6C">
      <w:pPr>
        <w:spacing w:after="0" w:line="240" w:lineRule="auto"/>
        <w:outlineLvl w:val="0"/>
        <w:rPr>
          <w:rFonts w:ascii="Arial" w:eastAsia="MS Mincho" w:hAnsi="Arial" w:cs="Arial"/>
          <w:b/>
          <w:i/>
          <w:sz w:val="36"/>
          <w:szCs w:val="36"/>
        </w:rPr>
      </w:pPr>
      <w:r>
        <w:rPr>
          <w:rFonts w:ascii="Arial" w:eastAsia="MS Mincho" w:hAnsi="Arial" w:cs="Arial"/>
          <w:b/>
          <w:i/>
          <w:sz w:val="36"/>
          <w:szCs w:val="36"/>
        </w:rPr>
        <w:t>Task 1</w:t>
      </w:r>
      <w:r w:rsidR="00632C6C">
        <w:rPr>
          <w:rFonts w:ascii="Arial" w:eastAsia="MS Mincho" w:hAnsi="Arial" w:cs="Arial"/>
          <w:b/>
          <w:i/>
          <w:sz w:val="36"/>
          <w:szCs w:val="36"/>
        </w:rPr>
        <w:t xml:space="preserve">: </w:t>
      </w:r>
    </w:p>
    <w:p w:rsidR="006E4486" w:rsidRDefault="006E4486" w:rsidP="00632C6C">
      <w:pPr>
        <w:spacing w:after="0" w:line="240" w:lineRule="auto"/>
        <w:rPr>
          <w:rFonts w:ascii="Arial" w:eastAsia="MS Mincho" w:hAnsi="Arial" w:cs="Arial"/>
          <w:b/>
          <w:i/>
          <w:sz w:val="36"/>
          <w:szCs w:val="36"/>
        </w:rPr>
      </w:pPr>
      <w:r>
        <w:rPr>
          <w:rFonts w:ascii="Arial" w:eastAsia="MS Mincho" w:hAnsi="Arial" w:cs="Arial"/>
          <w:b/>
          <w:i/>
          <w:sz w:val="36"/>
          <w:szCs w:val="36"/>
        </w:rPr>
        <w:t>Homework Task</w:t>
      </w:r>
    </w:p>
    <w:p w:rsidR="006E4486" w:rsidRDefault="006E4486" w:rsidP="00632C6C">
      <w:pPr>
        <w:spacing w:after="0" w:line="240" w:lineRule="auto"/>
        <w:rPr>
          <w:rFonts w:ascii="Arial" w:eastAsia="MS Mincho" w:hAnsi="Arial" w:cs="Arial"/>
          <w:b/>
          <w:i/>
          <w:sz w:val="24"/>
          <w:szCs w:val="24"/>
        </w:rPr>
      </w:pPr>
    </w:p>
    <w:p w:rsidR="00632C6C" w:rsidRDefault="006E4486" w:rsidP="006E4486">
      <w:pPr>
        <w:spacing w:after="0" w:line="240" w:lineRule="auto"/>
        <w:jc w:val="center"/>
        <w:rPr>
          <w:rFonts w:ascii="Arial" w:eastAsia="MS Mincho" w:hAnsi="Arial" w:cs="Arial"/>
          <w:b/>
          <w:i/>
          <w:sz w:val="24"/>
          <w:szCs w:val="24"/>
        </w:rPr>
      </w:pPr>
      <w:r>
        <w:rPr>
          <w:rFonts w:ascii="Arial" w:eastAsia="MS Mincho" w:hAnsi="Arial" w:cs="Arial"/>
          <w:b/>
          <w:i/>
          <w:sz w:val="24"/>
          <w:szCs w:val="24"/>
        </w:rPr>
        <w:t>Due: Friday Week 3, Term 3</w:t>
      </w:r>
    </w:p>
    <w:p w:rsidR="00D24F86" w:rsidRDefault="00D24F86" w:rsidP="006E4486">
      <w:pPr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spacing w:after="0" w:line="240" w:lineRule="auto"/>
        <w:rPr>
          <w:rFonts w:ascii="Arial" w:hAnsi="Arial" w:cs="Arial"/>
        </w:rPr>
      </w:pPr>
    </w:p>
    <w:p w:rsidR="00D24F86" w:rsidRDefault="00520ECE" w:rsidP="002422B6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 the following terms and provide an example to support your explanation.</w:t>
      </w:r>
    </w:p>
    <w:p w:rsidR="00520ECE" w:rsidRDefault="006E4486" w:rsidP="00520ECE">
      <w:pPr>
        <w:pStyle w:val="ListParagraph"/>
        <w:spacing w:after="0" w:line="240" w:lineRule="auto"/>
        <w:ind w:left="7200"/>
        <w:rPr>
          <w:rFonts w:ascii="Arial" w:hAnsi="Arial" w:cs="Arial"/>
        </w:rPr>
      </w:pPr>
      <w:r>
        <w:rPr>
          <w:rFonts w:ascii="Arial" w:hAnsi="Arial" w:cs="Arial"/>
        </w:rPr>
        <w:t>(10</w:t>
      </w:r>
      <w:r w:rsidR="00520ECE">
        <w:rPr>
          <w:rFonts w:ascii="Arial" w:hAnsi="Arial" w:cs="Arial"/>
        </w:rPr>
        <w:t xml:space="preserve"> marks)</w:t>
      </w: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Entrepreneur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Consumer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Profit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Comparison goods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6E4486" w:rsidRPr="006E4486" w:rsidRDefault="006E4486" w:rsidP="006E4486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Labour</w:t>
      </w:r>
    </w:p>
    <w:p w:rsidR="006E4486" w:rsidRDefault="006E4486" w:rsidP="00520ECE">
      <w:pPr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Differentiate betwee</w:t>
      </w:r>
      <w:r w:rsidR="006E4486">
        <w:rPr>
          <w:rFonts w:ascii="Arial" w:hAnsi="Arial" w:cs="Arial"/>
        </w:rPr>
        <w:t>n a need and a want</w:t>
      </w:r>
      <w:r>
        <w:rPr>
          <w:rFonts w:ascii="Arial" w:hAnsi="Arial" w:cs="Arial"/>
        </w:rPr>
        <w:t>. Provide examples to support your explanation.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EC1FBE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</w:t>
      </w:r>
      <w:r w:rsidR="006E4486">
        <w:rPr>
          <w:rFonts w:ascii="Arial" w:hAnsi="Arial" w:cs="Arial"/>
        </w:rPr>
        <w:t>ain what is meant by the following terms.</w:t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  <w:t>(4</w:t>
      </w:r>
      <w:r>
        <w:rPr>
          <w:rFonts w:ascii="Arial" w:hAnsi="Arial" w:cs="Arial"/>
        </w:rPr>
        <w:t xml:space="preserve"> marks)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Volunteering</w:t>
      </w: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Commission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Pr="00EC1FBE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6E4486" w:rsidP="00EC1FBE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two</w:t>
      </w:r>
      <w:r w:rsidR="00EC1FBE">
        <w:rPr>
          <w:rFonts w:ascii="Arial" w:hAnsi="Arial" w:cs="Arial"/>
        </w:rPr>
        <w:t xml:space="preserve"> characteristi</w:t>
      </w:r>
      <w:r>
        <w:rPr>
          <w:rFonts w:ascii="Arial" w:hAnsi="Arial" w:cs="Arial"/>
        </w:rPr>
        <w:t>cs of a good entrepreneur.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</w:t>
      </w:r>
      <w:r w:rsidR="00EC1FBE">
        <w:rPr>
          <w:rFonts w:ascii="Arial" w:hAnsi="Arial" w:cs="Arial"/>
        </w:rPr>
        <w:t xml:space="preserve"> marks)</w:t>
      </w:r>
    </w:p>
    <w:p w:rsid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EC1FBE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C1FBE" w:rsidRDefault="00EC1FBE" w:rsidP="00EC1FBE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EC1FBE" w:rsidRDefault="00EC1FBE" w:rsidP="00EC1FBE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29127F" w:rsidRDefault="0029127F" w:rsidP="00EC1FBE">
      <w:pPr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spacing w:after="0" w:line="240" w:lineRule="auto"/>
        <w:rPr>
          <w:rFonts w:ascii="Arial" w:hAnsi="Arial" w:cs="Arial"/>
        </w:rPr>
      </w:pPr>
    </w:p>
    <w:p w:rsidR="0029127F" w:rsidRPr="006E4486" w:rsidRDefault="006E4486" w:rsidP="006E4486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</w:t>
      </w:r>
      <w:r w:rsidR="0029127F" w:rsidRPr="006E4486">
        <w:rPr>
          <w:rFonts w:ascii="Arial" w:hAnsi="Arial" w:cs="Arial"/>
        </w:rPr>
        <w:t xml:space="preserve"> the fo</w:t>
      </w:r>
      <w:r>
        <w:rPr>
          <w:rFonts w:ascii="Arial" w:hAnsi="Arial" w:cs="Arial"/>
        </w:rPr>
        <w:t xml:space="preserve">ur factors of production.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</w:t>
      </w:r>
      <w:r w:rsidR="0029127F" w:rsidRPr="006E4486">
        <w:rPr>
          <w:rFonts w:ascii="Arial" w:hAnsi="Arial" w:cs="Arial"/>
        </w:rPr>
        <w:t xml:space="preserve"> marks)</w:t>
      </w:r>
    </w:p>
    <w:p w:rsidR="0029127F" w:rsidRDefault="0029127F" w:rsidP="0029127F">
      <w:pPr>
        <w:spacing w:after="0" w:line="240" w:lineRule="auto"/>
        <w:ind w:left="720"/>
        <w:rPr>
          <w:rFonts w:ascii="Arial" w:hAnsi="Arial" w:cs="Arial"/>
        </w:rPr>
      </w:pPr>
    </w:p>
    <w:p w:rsidR="0029127F" w:rsidRDefault="0029127F" w:rsidP="0029127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9127F" w:rsidRDefault="0029127F" w:rsidP="0029127F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29127F" w:rsidRDefault="0029127F" w:rsidP="0029127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9127F" w:rsidRPr="0029127F" w:rsidRDefault="0029127F" w:rsidP="0029127F">
      <w:pPr>
        <w:pStyle w:val="ListParagraph"/>
        <w:rPr>
          <w:rFonts w:ascii="Arial" w:hAnsi="Arial" w:cs="Arial"/>
        </w:rPr>
      </w:pPr>
    </w:p>
    <w:p w:rsidR="0029127F" w:rsidRDefault="0029127F" w:rsidP="0029127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29127F" w:rsidRPr="0029127F" w:rsidRDefault="0029127F" w:rsidP="0029127F">
      <w:pPr>
        <w:pStyle w:val="ListParagraph"/>
        <w:rPr>
          <w:rFonts w:ascii="Arial" w:hAnsi="Arial" w:cs="Arial"/>
        </w:rPr>
      </w:pPr>
    </w:p>
    <w:p w:rsidR="0029127F" w:rsidRDefault="0029127F" w:rsidP="006E4486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:rsidR="006E4486" w:rsidRPr="006E4486" w:rsidRDefault="006E4486" w:rsidP="006E4486">
      <w:pPr>
        <w:pStyle w:val="ListParagraph"/>
        <w:rPr>
          <w:rFonts w:ascii="Arial" w:hAnsi="Arial" w:cs="Arial"/>
        </w:rPr>
      </w:pPr>
    </w:p>
    <w:p w:rsidR="006E4486" w:rsidRPr="006E4486" w:rsidRDefault="006E4486" w:rsidP="006E448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6E4486">
        <w:rPr>
          <w:rFonts w:ascii="Arial" w:hAnsi="Arial" w:cs="Arial"/>
        </w:rPr>
        <w:t>Differentiate between full-time and part-time work and provide examples to support your explanation.</w:t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</w:r>
      <w:r w:rsidRPr="006E4486">
        <w:rPr>
          <w:rFonts w:ascii="Arial" w:hAnsi="Arial" w:cs="Arial"/>
        </w:rPr>
        <w:tab/>
        <w:t>(5 marks)</w:t>
      </w:r>
    </w:p>
    <w:p w:rsidR="0029127F" w:rsidRDefault="0029127F" w:rsidP="00EC1FBE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</w:p>
    <w:p w:rsidR="0029127F" w:rsidRPr="0029127F" w:rsidRDefault="0029127F" w:rsidP="0029127F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6E4486" w:rsidRPr="0029127F" w:rsidRDefault="006E4486" w:rsidP="006E4486">
      <w:pPr>
        <w:spacing w:after="0" w:line="240" w:lineRule="auto"/>
        <w:rPr>
          <w:rFonts w:ascii="Arial" w:hAnsi="Arial" w:cs="Arial"/>
        </w:rPr>
      </w:pPr>
    </w:p>
    <w:p w:rsidR="006E4486" w:rsidRPr="0029127F" w:rsidRDefault="006E4486" w:rsidP="006E4486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6E4486" w:rsidRPr="0029127F" w:rsidRDefault="006E4486" w:rsidP="006E4486">
      <w:pPr>
        <w:spacing w:after="0" w:line="240" w:lineRule="auto"/>
        <w:rPr>
          <w:rFonts w:ascii="Arial" w:hAnsi="Arial" w:cs="Arial"/>
        </w:rPr>
      </w:pPr>
    </w:p>
    <w:p w:rsidR="006E4486" w:rsidRPr="0029127F" w:rsidRDefault="006E4486" w:rsidP="006E4486">
      <w:pPr>
        <w:spacing w:after="0" w:line="240" w:lineRule="auto"/>
        <w:rPr>
          <w:rFonts w:ascii="Arial" w:hAnsi="Arial" w:cs="Arial"/>
        </w:rPr>
      </w:pPr>
      <w:r w:rsidRPr="0029127F">
        <w:rPr>
          <w:rFonts w:ascii="Arial" w:hAnsi="Arial" w:cs="Arial"/>
        </w:rPr>
        <w:t>__________________________________________________________________</w:t>
      </w:r>
    </w:p>
    <w:p w:rsidR="006E4486" w:rsidRPr="0029127F" w:rsidRDefault="006E4486" w:rsidP="006E4486">
      <w:pPr>
        <w:spacing w:after="0" w:line="240" w:lineRule="auto"/>
        <w:rPr>
          <w:rFonts w:ascii="Arial" w:hAnsi="Arial" w:cs="Arial"/>
        </w:rPr>
      </w:pPr>
    </w:p>
    <w:p w:rsidR="0019435F" w:rsidRPr="00104955" w:rsidRDefault="0019435F" w:rsidP="00104955"/>
    <w:sectPr w:rsidR="0019435F" w:rsidRPr="0010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256B"/>
    <w:multiLevelType w:val="hybridMultilevel"/>
    <w:tmpl w:val="1A245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B24"/>
    <w:multiLevelType w:val="hybridMultilevel"/>
    <w:tmpl w:val="546E51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2FE9"/>
    <w:multiLevelType w:val="hybridMultilevel"/>
    <w:tmpl w:val="4176D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94007"/>
    <w:multiLevelType w:val="hybridMultilevel"/>
    <w:tmpl w:val="1ADE09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71BBD"/>
    <w:multiLevelType w:val="hybridMultilevel"/>
    <w:tmpl w:val="DE10C0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922E4"/>
    <w:multiLevelType w:val="hybridMultilevel"/>
    <w:tmpl w:val="CD4C8C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568B3"/>
    <w:multiLevelType w:val="hybridMultilevel"/>
    <w:tmpl w:val="C6986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2337D"/>
    <w:multiLevelType w:val="hybridMultilevel"/>
    <w:tmpl w:val="43125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6615F"/>
    <w:multiLevelType w:val="hybridMultilevel"/>
    <w:tmpl w:val="4A5C1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D54A3"/>
    <w:multiLevelType w:val="hybridMultilevel"/>
    <w:tmpl w:val="F78EC0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B7A38"/>
    <w:multiLevelType w:val="hybridMultilevel"/>
    <w:tmpl w:val="A8E276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3455C"/>
    <w:multiLevelType w:val="hybridMultilevel"/>
    <w:tmpl w:val="CC707F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972D5"/>
    <w:multiLevelType w:val="hybridMultilevel"/>
    <w:tmpl w:val="283ABD36"/>
    <w:lvl w:ilvl="0" w:tplc="7B529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064F5A"/>
    <w:multiLevelType w:val="hybridMultilevel"/>
    <w:tmpl w:val="5B90F7BE"/>
    <w:lvl w:ilvl="0" w:tplc="281AB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100504"/>
    <w:multiLevelType w:val="hybridMultilevel"/>
    <w:tmpl w:val="A9D291A8"/>
    <w:lvl w:ilvl="0" w:tplc="43383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4465AD"/>
    <w:multiLevelType w:val="hybridMultilevel"/>
    <w:tmpl w:val="0F5CA2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F266B"/>
    <w:multiLevelType w:val="hybridMultilevel"/>
    <w:tmpl w:val="CA06EB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17470"/>
    <w:multiLevelType w:val="hybridMultilevel"/>
    <w:tmpl w:val="AAD8B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F2B49"/>
    <w:multiLevelType w:val="hybridMultilevel"/>
    <w:tmpl w:val="BD4EE0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34524B"/>
    <w:multiLevelType w:val="hybridMultilevel"/>
    <w:tmpl w:val="278A5700"/>
    <w:lvl w:ilvl="0" w:tplc="5C825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0458AB"/>
    <w:multiLevelType w:val="hybridMultilevel"/>
    <w:tmpl w:val="A45E18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E05FE"/>
    <w:multiLevelType w:val="hybridMultilevel"/>
    <w:tmpl w:val="3CDAD61A"/>
    <w:lvl w:ilvl="0" w:tplc="6FCA2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524DBC"/>
    <w:multiLevelType w:val="hybridMultilevel"/>
    <w:tmpl w:val="25B6F8AE"/>
    <w:lvl w:ilvl="0" w:tplc="B4466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032E00"/>
    <w:multiLevelType w:val="hybridMultilevel"/>
    <w:tmpl w:val="282A55A6"/>
    <w:lvl w:ilvl="0" w:tplc="72523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9D607F"/>
    <w:multiLevelType w:val="hybridMultilevel"/>
    <w:tmpl w:val="645A4E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B67290"/>
    <w:multiLevelType w:val="hybridMultilevel"/>
    <w:tmpl w:val="4ABEE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0C29C1"/>
    <w:multiLevelType w:val="hybridMultilevel"/>
    <w:tmpl w:val="013EEA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E63CE7"/>
    <w:multiLevelType w:val="hybridMultilevel"/>
    <w:tmpl w:val="0FB632A6"/>
    <w:lvl w:ilvl="0" w:tplc="0B7CF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722230D"/>
    <w:multiLevelType w:val="hybridMultilevel"/>
    <w:tmpl w:val="CD34BF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585317"/>
    <w:multiLevelType w:val="hybridMultilevel"/>
    <w:tmpl w:val="AC0239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A0460"/>
    <w:multiLevelType w:val="hybridMultilevel"/>
    <w:tmpl w:val="DCD0D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327F6"/>
    <w:multiLevelType w:val="hybridMultilevel"/>
    <w:tmpl w:val="32C29C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D53BA6"/>
    <w:multiLevelType w:val="hybridMultilevel"/>
    <w:tmpl w:val="8102BFE0"/>
    <w:lvl w:ilvl="0" w:tplc="05F86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D31ED1"/>
    <w:multiLevelType w:val="hybridMultilevel"/>
    <w:tmpl w:val="67E8C2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C511D"/>
    <w:multiLevelType w:val="hybridMultilevel"/>
    <w:tmpl w:val="4A9EF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64281"/>
    <w:multiLevelType w:val="hybridMultilevel"/>
    <w:tmpl w:val="A1641E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97F05"/>
    <w:multiLevelType w:val="hybridMultilevel"/>
    <w:tmpl w:val="0EE0F2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38387E"/>
    <w:multiLevelType w:val="hybridMultilevel"/>
    <w:tmpl w:val="40F45B1A"/>
    <w:lvl w:ilvl="0" w:tplc="3C1692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8243CB"/>
    <w:multiLevelType w:val="hybridMultilevel"/>
    <w:tmpl w:val="091CB44E"/>
    <w:lvl w:ilvl="0" w:tplc="B9129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1D0214"/>
    <w:multiLevelType w:val="hybridMultilevel"/>
    <w:tmpl w:val="B84CBE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0B02E2"/>
    <w:multiLevelType w:val="hybridMultilevel"/>
    <w:tmpl w:val="616A8B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E4178"/>
    <w:multiLevelType w:val="hybridMultilevel"/>
    <w:tmpl w:val="EA1A9D20"/>
    <w:lvl w:ilvl="0" w:tplc="B2446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4068B0"/>
    <w:multiLevelType w:val="hybridMultilevel"/>
    <w:tmpl w:val="23CE0E74"/>
    <w:lvl w:ilvl="0" w:tplc="00B8E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E0104D"/>
    <w:multiLevelType w:val="hybridMultilevel"/>
    <w:tmpl w:val="CA9434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19"/>
  </w:num>
  <w:num w:numId="4">
    <w:abstractNumId w:val="12"/>
  </w:num>
  <w:num w:numId="5">
    <w:abstractNumId w:val="11"/>
  </w:num>
  <w:num w:numId="6">
    <w:abstractNumId w:val="36"/>
  </w:num>
  <w:num w:numId="7">
    <w:abstractNumId w:val="38"/>
  </w:num>
  <w:num w:numId="8">
    <w:abstractNumId w:val="28"/>
  </w:num>
  <w:num w:numId="9">
    <w:abstractNumId w:val="9"/>
  </w:num>
  <w:num w:numId="10">
    <w:abstractNumId w:val="2"/>
  </w:num>
  <w:num w:numId="11">
    <w:abstractNumId w:val="3"/>
  </w:num>
  <w:num w:numId="12">
    <w:abstractNumId w:val="39"/>
  </w:num>
  <w:num w:numId="13">
    <w:abstractNumId w:val="33"/>
  </w:num>
  <w:num w:numId="14">
    <w:abstractNumId w:val="44"/>
  </w:num>
  <w:num w:numId="15">
    <w:abstractNumId w:val="20"/>
  </w:num>
  <w:num w:numId="16">
    <w:abstractNumId w:val="10"/>
  </w:num>
  <w:num w:numId="17">
    <w:abstractNumId w:val="18"/>
  </w:num>
  <w:num w:numId="18">
    <w:abstractNumId w:val="23"/>
  </w:num>
  <w:num w:numId="19">
    <w:abstractNumId w:val="41"/>
  </w:num>
  <w:num w:numId="20">
    <w:abstractNumId w:val="29"/>
  </w:num>
  <w:num w:numId="21">
    <w:abstractNumId w:val="21"/>
  </w:num>
  <w:num w:numId="22">
    <w:abstractNumId w:val="48"/>
  </w:num>
  <w:num w:numId="23">
    <w:abstractNumId w:val="8"/>
  </w:num>
  <w:num w:numId="24">
    <w:abstractNumId w:val="4"/>
  </w:num>
  <w:num w:numId="25">
    <w:abstractNumId w:val="32"/>
  </w:num>
  <w:num w:numId="26">
    <w:abstractNumId w:val="40"/>
  </w:num>
  <w:num w:numId="27">
    <w:abstractNumId w:val="45"/>
  </w:num>
  <w:num w:numId="28">
    <w:abstractNumId w:val="30"/>
  </w:num>
  <w:num w:numId="29">
    <w:abstractNumId w:val="6"/>
  </w:num>
  <w:num w:numId="30">
    <w:abstractNumId w:val="27"/>
  </w:num>
  <w:num w:numId="31">
    <w:abstractNumId w:val="5"/>
  </w:num>
  <w:num w:numId="32">
    <w:abstractNumId w:val="13"/>
  </w:num>
  <w:num w:numId="33">
    <w:abstractNumId w:val="1"/>
  </w:num>
  <w:num w:numId="34">
    <w:abstractNumId w:val="17"/>
  </w:num>
  <w:num w:numId="35">
    <w:abstractNumId w:val="42"/>
  </w:num>
  <w:num w:numId="36">
    <w:abstractNumId w:val="22"/>
  </w:num>
  <w:num w:numId="37">
    <w:abstractNumId w:val="24"/>
  </w:num>
  <w:num w:numId="38">
    <w:abstractNumId w:val="25"/>
  </w:num>
  <w:num w:numId="39">
    <w:abstractNumId w:val="14"/>
  </w:num>
  <w:num w:numId="40">
    <w:abstractNumId w:val="46"/>
  </w:num>
  <w:num w:numId="41">
    <w:abstractNumId w:val="47"/>
  </w:num>
  <w:num w:numId="42">
    <w:abstractNumId w:val="16"/>
  </w:num>
  <w:num w:numId="43">
    <w:abstractNumId w:val="37"/>
  </w:num>
  <w:num w:numId="44">
    <w:abstractNumId w:val="26"/>
  </w:num>
  <w:num w:numId="45">
    <w:abstractNumId w:val="31"/>
  </w:num>
  <w:num w:numId="46">
    <w:abstractNumId w:val="34"/>
  </w:num>
  <w:num w:numId="47">
    <w:abstractNumId w:val="7"/>
  </w:num>
  <w:num w:numId="48">
    <w:abstractNumId w:val="43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7D"/>
    <w:rsid w:val="0009749C"/>
    <w:rsid w:val="00104955"/>
    <w:rsid w:val="0019435F"/>
    <w:rsid w:val="00241E2A"/>
    <w:rsid w:val="002422B6"/>
    <w:rsid w:val="0029127F"/>
    <w:rsid w:val="002A5B6B"/>
    <w:rsid w:val="002C29B0"/>
    <w:rsid w:val="00326207"/>
    <w:rsid w:val="003C0241"/>
    <w:rsid w:val="003F77AD"/>
    <w:rsid w:val="00461D39"/>
    <w:rsid w:val="004E684E"/>
    <w:rsid w:val="00520ECE"/>
    <w:rsid w:val="005237B6"/>
    <w:rsid w:val="005307A9"/>
    <w:rsid w:val="00600E0E"/>
    <w:rsid w:val="00632C6C"/>
    <w:rsid w:val="006408BF"/>
    <w:rsid w:val="006B3483"/>
    <w:rsid w:val="006D449A"/>
    <w:rsid w:val="006E4486"/>
    <w:rsid w:val="00755EEE"/>
    <w:rsid w:val="007606E8"/>
    <w:rsid w:val="008535B4"/>
    <w:rsid w:val="00880690"/>
    <w:rsid w:val="00982944"/>
    <w:rsid w:val="00983AFC"/>
    <w:rsid w:val="009C03C4"/>
    <w:rsid w:val="00A22D6F"/>
    <w:rsid w:val="00A61339"/>
    <w:rsid w:val="00A7060B"/>
    <w:rsid w:val="00AB687D"/>
    <w:rsid w:val="00BD4847"/>
    <w:rsid w:val="00BF5994"/>
    <w:rsid w:val="00C50CF6"/>
    <w:rsid w:val="00CD4D21"/>
    <w:rsid w:val="00CE64F1"/>
    <w:rsid w:val="00D24F86"/>
    <w:rsid w:val="00D35862"/>
    <w:rsid w:val="00D51900"/>
    <w:rsid w:val="00E91AE7"/>
    <w:rsid w:val="00EB227D"/>
    <w:rsid w:val="00EC1FBE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299B7-F69A-4B3D-8354-1CF6BDDA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141BE406</Template>
  <TotalTime>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2</cp:revision>
  <cp:lastPrinted>2015-08-06T05:20:00Z</cp:lastPrinted>
  <dcterms:created xsi:type="dcterms:W3CDTF">2015-08-06T05:20:00Z</dcterms:created>
  <dcterms:modified xsi:type="dcterms:W3CDTF">2015-08-06T05:20:00Z</dcterms:modified>
</cp:coreProperties>
</file>