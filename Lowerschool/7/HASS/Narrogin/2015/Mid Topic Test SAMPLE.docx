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23B" w:rsidRDefault="00B03742" w:rsidP="0097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EGYPT </w:t>
      </w:r>
      <w:r w:rsidR="00BD5761">
        <w:rPr>
          <w:b/>
          <w:sz w:val="36"/>
          <w:szCs w:val="36"/>
        </w:rPr>
        <w:t>MID TOPIC TEST</w:t>
      </w:r>
    </w:p>
    <w:p w:rsidR="00DA15CA" w:rsidRPr="00B03742" w:rsidRDefault="00BD5761" w:rsidP="00711A44">
      <w:pPr>
        <w:rPr>
          <w:b/>
          <w:sz w:val="24"/>
          <w:szCs w:val="24"/>
        </w:rPr>
      </w:pPr>
      <w:r w:rsidRPr="00B03742">
        <w:rPr>
          <w:b/>
          <w:sz w:val="24"/>
          <w:szCs w:val="24"/>
        </w:rPr>
        <w:t>NAME:</w:t>
      </w:r>
      <w:r w:rsidR="00B03742">
        <w:rPr>
          <w:b/>
          <w:sz w:val="24"/>
          <w:szCs w:val="24"/>
        </w:rPr>
        <w:t xml:space="preserve"> ___________________________________________</w:t>
      </w:r>
    </w:p>
    <w:p w:rsidR="00BD5761" w:rsidRDefault="00BD5761" w:rsidP="00BD57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Place the Ancient Egyptian social classes in order from the highest to the lowest.</w:t>
      </w:r>
    </w:p>
    <w:p w:rsidR="00BD5761" w:rsidRDefault="00BD5761" w:rsidP="00BD57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____________________</w:t>
      </w:r>
    </w:p>
    <w:p w:rsidR="00BD5761" w:rsidRDefault="00BD5761" w:rsidP="00BD57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____________________</w:t>
      </w:r>
    </w:p>
    <w:p w:rsidR="00BD5761" w:rsidRDefault="00BD5761" w:rsidP="00BD57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____________________</w:t>
      </w:r>
    </w:p>
    <w:p w:rsidR="00BD5761" w:rsidRDefault="00BD5761" w:rsidP="00BD57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____________________</w:t>
      </w:r>
    </w:p>
    <w:p w:rsidR="00BD5761" w:rsidRDefault="00BD5761" w:rsidP="00BD57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____________________</w:t>
      </w:r>
    </w:p>
    <w:p w:rsidR="00BD5761" w:rsidRDefault="00BD5761" w:rsidP="00BD57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____________________</w:t>
      </w:r>
    </w:p>
    <w:p w:rsidR="00BD5761" w:rsidRDefault="00BD5761" w:rsidP="00BD57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____________________</w:t>
      </w:r>
    </w:p>
    <w:p w:rsidR="00BD5761" w:rsidRDefault="00BD5761" w:rsidP="00BD57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____________________</w:t>
      </w:r>
    </w:p>
    <w:p w:rsidR="00BD5761" w:rsidRDefault="00BD5761" w:rsidP="00BD57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____________________</w:t>
      </w:r>
    </w:p>
    <w:p w:rsidR="00BD5761" w:rsidRDefault="00BD5761" w:rsidP="00BD576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____________________</w:t>
      </w:r>
    </w:p>
    <w:p w:rsidR="00BD5761" w:rsidRPr="00B03742" w:rsidRDefault="00BD5761" w:rsidP="00BD576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1558C">
        <w:rPr>
          <w:sz w:val="24"/>
          <w:szCs w:val="24"/>
        </w:rPr>
        <w:t>____________________</w:t>
      </w:r>
      <w:r w:rsidRPr="00D1558C">
        <w:rPr>
          <w:sz w:val="24"/>
          <w:szCs w:val="24"/>
        </w:rPr>
        <w:tab/>
      </w:r>
      <w:r w:rsidRPr="00D1558C">
        <w:rPr>
          <w:sz w:val="24"/>
          <w:szCs w:val="24"/>
        </w:rPr>
        <w:tab/>
      </w:r>
      <w:r w:rsidRPr="00D1558C">
        <w:rPr>
          <w:sz w:val="24"/>
          <w:szCs w:val="24"/>
        </w:rPr>
        <w:tab/>
        <w:t xml:space="preserve">              </w:t>
      </w:r>
      <w:r w:rsidR="00D1558C" w:rsidRPr="00D1558C">
        <w:rPr>
          <w:sz w:val="24"/>
          <w:szCs w:val="24"/>
        </w:rPr>
        <w:t xml:space="preserve">                               </w:t>
      </w:r>
      <w:r w:rsidRPr="00D1558C">
        <w:rPr>
          <w:sz w:val="24"/>
          <w:szCs w:val="24"/>
        </w:rPr>
        <w:t xml:space="preserve">    </w:t>
      </w:r>
      <w:r w:rsidRPr="00D1558C">
        <w:rPr>
          <w:b/>
          <w:sz w:val="24"/>
          <w:szCs w:val="24"/>
        </w:rPr>
        <w:t>(5 1/2marks)</w:t>
      </w:r>
    </w:p>
    <w:p w:rsidR="00B03742" w:rsidRPr="00D1558C" w:rsidRDefault="00B03742" w:rsidP="00B03742">
      <w:pPr>
        <w:pStyle w:val="ListParagraph"/>
        <w:ind w:left="1440"/>
        <w:rPr>
          <w:sz w:val="24"/>
          <w:szCs w:val="24"/>
        </w:rPr>
      </w:pPr>
    </w:p>
    <w:p w:rsidR="00D1558C" w:rsidRPr="00D1558C" w:rsidRDefault="00D1558C" w:rsidP="00D1558C">
      <w:pPr>
        <w:pStyle w:val="ListParagraph"/>
        <w:ind w:left="1440"/>
        <w:rPr>
          <w:b/>
          <w:sz w:val="24"/>
          <w:szCs w:val="24"/>
        </w:rPr>
      </w:pPr>
    </w:p>
    <w:p w:rsidR="00BD5761" w:rsidRPr="00D1558C" w:rsidRDefault="00BD5761" w:rsidP="00BD57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name of the major water way of Ancient Egypt? __________________  </w:t>
      </w:r>
      <w:r w:rsidRPr="00D1558C">
        <w:rPr>
          <w:b/>
          <w:sz w:val="24"/>
          <w:szCs w:val="24"/>
        </w:rPr>
        <w:t>(1 mark)</w:t>
      </w:r>
    </w:p>
    <w:p w:rsidR="00D1558C" w:rsidRDefault="00D1558C" w:rsidP="00D1558C">
      <w:pPr>
        <w:pStyle w:val="ListParagraph"/>
        <w:rPr>
          <w:sz w:val="24"/>
          <w:szCs w:val="24"/>
        </w:rPr>
      </w:pPr>
    </w:p>
    <w:p w:rsidR="00B03742" w:rsidRDefault="00B03742" w:rsidP="00D1558C">
      <w:pPr>
        <w:pStyle w:val="ListParagraph"/>
        <w:rPr>
          <w:sz w:val="24"/>
          <w:szCs w:val="24"/>
        </w:rPr>
      </w:pPr>
    </w:p>
    <w:p w:rsidR="00D1558C" w:rsidRPr="00D1558C" w:rsidRDefault="00BD5761" w:rsidP="00D155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long is it? ________________                                                                                        </w:t>
      </w:r>
      <w:r w:rsidRPr="00D1558C">
        <w:rPr>
          <w:b/>
          <w:sz w:val="24"/>
          <w:szCs w:val="24"/>
        </w:rPr>
        <w:t>(1 mark)</w:t>
      </w:r>
    </w:p>
    <w:p w:rsidR="00D1558C" w:rsidRPr="00D1558C" w:rsidRDefault="00D1558C" w:rsidP="00D1558C">
      <w:pPr>
        <w:rPr>
          <w:sz w:val="24"/>
          <w:szCs w:val="24"/>
        </w:rPr>
      </w:pPr>
    </w:p>
    <w:p w:rsidR="00BD5761" w:rsidRDefault="00BD5761" w:rsidP="00BD57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inundation?                                                                          </w:t>
      </w:r>
      <w:r w:rsidR="00D1558C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</w:t>
      </w:r>
      <w:r w:rsidRPr="00D1558C">
        <w:rPr>
          <w:b/>
          <w:sz w:val="24"/>
          <w:szCs w:val="24"/>
        </w:rPr>
        <w:t>(1 1/2marks)</w:t>
      </w:r>
    </w:p>
    <w:p w:rsidR="00D1558C" w:rsidRDefault="00D1558C" w:rsidP="00D1558C">
      <w:pPr>
        <w:ind w:left="720"/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 w:rsidR="00B03742">
        <w:rPr>
          <w:sz w:val="24"/>
          <w:szCs w:val="24"/>
        </w:rPr>
        <w:t>___________________________________________________________________________</w:t>
      </w:r>
      <w:r>
        <w:rPr>
          <w:sz w:val="24"/>
          <w:szCs w:val="24"/>
        </w:rPr>
        <w:t>_</w:t>
      </w:r>
    </w:p>
    <w:p w:rsidR="00D1558C" w:rsidRDefault="00D1558C" w:rsidP="00BD5761">
      <w:pPr>
        <w:pStyle w:val="ListParagraph"/>
        <w:rPr>
          <w:sz w:val="24"/>
          <w:szCs w:val="24"/>
        </w:rPr>
      </w:pPr>
    </w:p>
    <w:p w:rsidR="00BD5761" w:rsidRDefault="00BD5761" w:rsidP="00BD57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causes Egypt’s main waterway to flood?                                                                    </w:t>
      </w:r>
      <w:r w:rsidRPr="00D1558C">
        <w:rPr>
          <w:b/>
          <w:sz w:val="24"/>
          <w:szCs w:val="24"/>
        </w:rPr>
        <w:t>(1 mark)</w:t>
      </w:r>
    </w:p>
    <w:p w:rsidR="00BD5761" w:rsidRDefault="00BD5761" w:rsidP="00BD57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  <w:r w:rsidR="00B03742">
        <w:rPr>
          <w:sz w:val="24"/>
          <w:szCs w:val="24"/>
        </w:rPr>
        <w:t>___________________________________________________________________________</w:t>
      </w:r>
    </w:p>
    <w:p w:rsidR="00D1558C" w:rsidRDefault="00D1558C" w:rsidP="00BD5761">
      <w:pPr>
        <w:pStyle w:val="ListParagraph"/>
        <w:rPr>
          <w:sz w:val="24"/>
          <w:szCs w:val="24"/>
        </w:rPr>
      </w:pPr>
    </w:p>
    <w:p w:rsidR="00D1558C" w:rsidRDefault="00D1558C" w:rsidP="00BD5761">
      <w:pPr>
        <w:pStyle w:val="ListParagraph"/>
        <w:rPr>
          <w:sz w:val="24"/>
          <w:szCs w:val="24"/>
        </w:rPr>
      </w:pPr>
    </w:p>
    <w:p w:rsidR="00BD5761" w:rsidRDefault="00BD5761" w:rsidP="00BD57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irrigation?                                                                                                                     </w:t>
      </w:r>
      <w:r w:rsidRPr="00D1558C">
        <w:rPr>
          <w:b/>
          <w:sz w:val="24"/>
          <w:szCs w:val="24"/>
        </w:rPr>
        <w:t>(1 mark)</w:t>
      </w:r>
    </w:p>
    <w:p w:rsidR="00BD5761" w:rsidRDefault="00BD5761" w:rsidP="00BD57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</w:t>
      </w:r>
      <w:r w:rsidR="00B03742">
        <w:rPr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D1558C" w:rsidRDefault="00D1558C" w:rsidP="00BD5761">
      <w:pPr>
        <w:pStyle w:val="ListParagraph"/>
        <w:rPr>
          <w:sz w:val="24"/>
          <w:szCs w:val="24"/>
        </w:rPr>
      </w:pPr>
    </w:p>
    <w:p w:rsidR="00B03742" w:rsidRDefault="00B03742" w:rsidP="00BD5761">
      <w:pPr>
        <w:pStyle w:val="ListParagraph"/>
        <w:rPr>
          <w:sz w:val="24"/>
          <w:szCs w:val="24"/>
        </w:rPr>
      </w:pPr>
    </w:p>
    <w:p w:rsidR="00B03742" w:rsidRPr="00B03742" w:rsidRDefault="00B03742" w:rsidP="00B03742">
      <w:pPr>
        <w:rPr>
          <w:sz w:val="24"/>
          <w:szCs w:val="24"/>
        </w:rPr>
      </w:pPr>
    </w:p>
    <w:p w:rsidR="00B03742" w:rsidRDefault="00B03742" w:rsidP="00BD5761">
      <w:pPr>
        <w:pStyle w:val="ListParagraph"/>
        <w:rPr>
          <w:sz w:val="24"/>
          <w:szCs w:val="24"/>
        </w:rPr>
      </w:pPr>
    </w:p>
    <w:p w:rsidR="00BD5761" w:rsidRDefault="00BD5761" w:rsidP="00BD57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were the three Ancient Egyptian seasons?</w:t>
      </w:r>
      <w:r w:rsidR="00D1558C">
        <w:rPr>
          <w:sz w:val="24"/>
          <w:szCs w:val="24"/>
        </w:rPr>
        <w:t xml:space="preserve">                                                               </w:t>
      </w:r>
      <w:r w:rsidR="00D1558C" w:rsidRPr="00D1558C">
        <w:rPr>
          <w:b/>
          <w:sz w:val="24"/>
          <w:szCs w:val="24"/>
        </w:rPr>
        <w:t>(3 marks)</w:t>
      </w:r>
    </w:p>
    <w:p w:rsidR="00D1558C" w:rsidRDefault="00D1558C" w:rsidP="00B03742">
      <w:pPr>
        <w:pStyle w:val="ListParagraph"/>
        <w:numPr>
          <w:ilvl w:val="0"/>
          <w:numId w:val="5"/>
        </w:numPr>
        <w:spacing w:line="360" w:lineRule="auto"/>
        <w:ind w:left="1434" w:hanging="357"/>
        <w:rPr>
          <w:sz w:val="24"/>
          <w:szCs w:val="24"/>
        </w:rPr>
      </w:pPr>
      <w:r>
        <w:rPr>
          <w:sz w:val="24"/>
          <w:szCs w:val="24"/>
        </w:rPr>
        <w:t>_____________________</w:t>
      </w:r>
    </w:p>
    <w:p w:rsidR="00D1558C" w:rsidRDefault="00D1558C" w:rsidP="00B03742">
      <w:pPr>
        <w:pStyle w:val="ListParagraph"/>
        <w:numPr>
          <w:ilvl w:val="0"/>
          <w:numId w:val="5"/>
        </w:numPr>
        <w:spacing w:line="360" w:lineRule="auto"/>
        <w:ind w:left="1434" w:hanging="357"/>
        <w:rPr>
          <w:sz w:val="24"/>
          <w:szCs w:val="24"/>
        </w:rPr>
      </w:pPr>
      <w:r>
        <w:rPr>
          <w:sz w:val="24"/>
          <w:szCs w:val="24"/>
        </w:rPr>
        <w:t>_____________________</w:t>
      </w:r>
    </w:p>
    <w:p w:rsidR="00D1558C" w:rsidRDefault="00D1558C" w:rsidP="00B03742">
      <w:pPr>
        <w:pStyle w:val="ListParagraph"/>
        <w:numPr>
          <w:ilvl w:val="0"/>
          <w:numId w:val="5"/>
        </w:numPr>
        <w:spacing w:line="360" w:lineRule="auto"/>
        <w:ind w:left="1434" w:hanging="357"/>
        <w:rPr>
          <w:sz w:val="24"/>
          <w:szCs w:val="24"/>
        </w:rPr>
      </w:pPr>
      <w:r>
        <w:rPr>
          <w:sz w:val="24"/>
          <w:szCs w:val="24"/>
        </w:rPr>
        <w:t>_____________________</w:t>
      </w:r>
    </w:p>
    <w:p w:rsidR="00B03742" w:rsidRPr="00D1558C" w:rsidRDefault="00B03742" w:rsidP="00D1558C">
      <w:pPr>
        <w:rPr>
          <w:sz w:val="24"/>
          <w:szCs w:val="24"/>
        </w:rPr>
      </w:pPr>
    </w:p>
    <w:p w:rsidR="00D1558C" w:rsidRPr="00D1558C" w:rsidRDefault="00BD5761" w:rsidP="00D155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During which season was religious work carried out?</w:t>
      </w:r>
      <w:r w:rsidR="00D1558C">
        <w:rPr>
          <w:sz w:val="24"/>
          <w:szCs w:val="24"/>
        </w:rPr>
        <w:t xml:space="preserve"> _______________                      </w:t>
      </w:r>
      <w:r w:rsidR="00D1558C" w:rsidRPr="00D1558C">
        <w:rPr>
          <w:b/>
          <w:sz w:val="24"/>
          <w:szCs w:val="24"/>
        </w:rPr>
        <w:t>(1 mark)</w:t>
      </w:r>
    </w:p>
    <w:p w:rsidR="00D1558C" w:rsidRPr="00D1558C" w:rsidRDefault="00D1558C" w:rsidP="00D1558C">
      <w:pPr>
        <w:pStyle w:val="ListParagraph"/>
        <w:rPr>
          <w:sz w:val="24"/>
          <w:szCs w:val="24"/>
        </w:rPr>
      </w:pPr>
    </w:p>
    <w:p w:rsidR="00BD5761" w:rsidRDefault="00BD5761" w:rsidP="00BD57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Who was Jean-Francois Champollian?</w:t>
      </w:r>
      <w:r w:rsidR="00D1558C">
        <w:rPr>
          <w:sz w:val="24"/>
          <w:szCs w:val="24"/>
        </w:rPr>
        <w:t xml:space="preserve">                                                                                   </w:t>
      </w:r>
      <w:r w:rsidR="00D1558C" w:rsidRPr="00D1558C">
        <w:rPr>
          <w:b/>
          <w:sz w:val="24"/>
          <w:szCs w:val="24"/>
        </w:rPr>
        <w:t>(1 mark)</w:t>
      </w:r>
    </w:p>
    <w:p w:rsidR="00D1558C" w:rsidRDefault="00D1558C" w:rsidP="00D1558C">
      <w:pPr>
        <w:ind w:left="720"/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D1558C" w:rsidRDefault="00D1558C" w:rsidP="00D1558C">
      <w:pPr>
        <w:pStyle w:val="ListParagraph"/>
        <w:rPr>
          <w:sz w:val="24"/>
          <w:szCs w:val="24"/>
        </w:rPr>
      </w:pPr>
    </w:p>
    <w:p w:rsidR="00BD5761" w:rsidRDefault="00BD5761" w:rsidP="00BD57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Why was he important to the study of Ancient Egypt?</w:t>
      </w:r>
      <w:r w:rsidR="00D1558C">
        <w:rPr>
          <w:sz w:val="24"/>
          <w:szCs w:val="24"/>
        </w:rPr>
        <w:t xml:space="preserve">                                                      </w:t>
      </w:r>
      <w:r w:rsidR="00D1558C" w:rsidRPr="00D1558C">
        <w:rPr>
          <w:b/>
          <w:sz w:val="24"/>
          <w:szCs w:val="24"/>
        </w:rPr>
        <w:t>(1 mark)</w:t>
      </w:r>
    </w:p>
    <w:p w:rsidR="00D1558C" w:rsidRDefault="00D1558C" w:rsidP="00D155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</w:t>
      </w:r>
      <w:r w:rsidR="00B03742">
        <w:rPr>
          <w:sz w:val="24"/>
          <w:szCs w:val="24"/>
        </w:rPr>
        <w:t>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</w:t>
      </w:r>
    </w:p>
    <w:p w:rsidR="00D1558C" w:rsidRDefault="00D1558C" w:rsidP="00D1558C">
      <w:pPr>
        <w:pStyle w:val="ListParagraph"/>
        <w:rPr>
          <w:sz w:val="24"/>
          <w:szCs w:val="24"/>
        </w:rPr>
      </w:pPr>
    </w:p>
    <w:p w:rsidR="00BD5761" w:rsidRDefault="00BD5761" w:rsidP="00BD57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Match the social position to the role it played.</w:t>
      </w:r>
      <w:r w:rsidR="00D1558C">
        <w:rPr>
          <w:sz w:val="24"/>
          <w:szCs w:val="24"/>
        </w:rPr>
        <w:t xml:space="preserve">                                                             </w:t>
      </w:r>
      <w:r w:rsidR="00B03742">
        <w:rPr>
          <w:sz w:val="24"/>
          <w:szCs w:val="24"/>
        </w:rPr>
        <w:t xml:space="preserve">  </w:t>
      </w:r>
      <w:r w:rsidR="00D1558C">
        <w:rPr>
          <w:sz w:val="24"/>
          <w:szCs w:val="24"/>
        </w:rPr>
        <w:t xml:space="preserve">     </w:t>
      </w:r>
      <w:r w:rsidR="00B03742">
        <w:rPr>
          <w:b/>
          <w:sz w:val="24"/>
          <w:szCs w:val="24"/>
        </w:rPr>
        <w:t>(1 mark</w:t>
      </w:r>
      <w:r w:rsidR="00D1558C" w:rsidRPr="00D1558C">
        <w:rPr>
          <w:b/>
          <w:sz w:val="24"/>
          <w:szCs w:val="24"/>
        </w:rPr>
        <w:t>)</w:t>
      </w:r>
    </w:p>
    <w:p w:rsidR="00D1558C" w:rsidRDefault="00D1558C" w:rsidP="00D155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*Recorded all information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03742">
        <w:rPr>
          <w:sz w:val="24"/>
          <w:szCs w:val="24"/>
        </w:rPr>
        <w:tab/>
      </w:r>
      <w:r>
        <w:rPr>
          <w:sz w:val="24"/>
          <w:szCs w:val="24"/>
        </w:rPr>
        <w:t>Peasant</w:t>
      </w:r>
    </w:p>
    <w:p w:rsidR="00D1558C" w:rsidRDefault="00D1558C" w:rsidP="00D1558C">
      <w:pPr>
        <w:pStyle w:val="ListParagraph"/>
        <w:rPr>
          <w:sz w:val="24"/>
          <w:szCs w:val="24"/>
        </w:rPr>
      </w:pPr>
    </w:p>
    <w:p w:rsidR="00D1558C" w:rsidRDefault="00D1558C" w:rsidP="00D155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*Was a human god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03742">
        <w:rPr>
          <w:sz w:val="24"/>
          <w:szCs w:val="24"/>
        </w:rPr>
        <w:tab/>
      </w:r>
      <w:r>
        <w:rPr>
          <w:sz w:val="24"/>
          <w:szCs w:val="24"/>
        </w:rPr>
        <w:t>Priest</w:t>
      </w:r>
    </w:p>
    <w:p w:rsidR="00D1558C" w:rsidRDefault="00D1558C" w:rsidP="00D1558C">
      <w:pPr>
        <w:pStyle w:val="ListParagraph"/>
        <w:rPr>
          <w:sz w:val="24"/>
          <w:szCs w:val="24"/>
        </w:rPr>
      </w:pPr>
    </w:p>
    <w:p w:rsidR="00D1558C" w:rsidRDefault="00D1558C" w:rsidP="00D155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*Carried out religious services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03742">
        <w:rPr>
          <w:sz w:val="24"/>
          <w:szCs w:val="24"/>
        </w:rPr>
        <w:tab/>
      </w:r>
      <w:r>
        <w:rPr>
          <w:sz w:val="24"/>
          <w:szCs w:val="24"/>
        </w:rPr>
        <w:t>Pharaoh</w:t>
      </w:r>
    </w:p>
    <w:p w:rsidR="00D1558C" w:rsidRDefault="00D1558C" w:rsidP="00D1558C">
      <w:pPr>
        <w:pStyle w:val="ListParagraph"/>
        <w:rPr>
          <w:sz w:val="24"/>
          <w:szCs w:val="24"/>
        </w:rPr>
      </w:pPr>
    </w:p>
    <w:p w:rsidR="00D1558C" w:rsidRDefault="00D1558C" w:rsidP="00D155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*Grew crops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03742">
        <w:rPr>
          <w:sz w:val="24"/>
          <w:szCs w:val="24"/>
        </w:rPr>
        <w:tab/>
      </w:r>
      <w:r>
        <w:rPr>
          <w:sz w:val="24"/>
          <w:szCs w:val="24"/>
        </w:rPr>
        <w:t>Scribe</w:t>
      </w:r>
    </w:p>
    <w:p w:rsidR="00B03742" w:rsidRDefault="00B03742" w:rsidP="00D1558C">
      <w:pPr>
        <w:pStyle w:val="ListParagraph"/>
        <w:rPr>
          <w:sz w:val="24"/>
          <w:szCs w:val="24"/>
        </w:rPr>
      </w:pPr>
    </w:p>
    <w:p w:rsidR="00B03742" w:rsidRDefault="00B03742" w:rsidP="00D1558C">
      <w:pPr>
        <w:pStyle w:val="ListParagraph"/>
        <w:rPr>
          <w:sz w:val="24"/>
          <w:szCs w:val="24"/>
        </w:rPr>
      </w:pPr>
    </w:p>
    <w:p w:rsidR="00D1558C" w:rsidRDefault="00D1558C" w:rsidP="00D1558C">
      <w:pPr>
        <w:pStyle w:val="ListParagraph"/>
        <w:rPr>
          <w:sz w:val="24"/>
          <w:szCs w:val="24"/>
        </w:rPr>
      </w:pPr>
    </w:p>
    <w:p w:rsidR="00BD5761" w:rsidRPr="00D1558C" w:rsidRDefault="00BD5761" w:rsidP="00BD57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1558C">
        <w:rPr>
          <w:sz w:val="24"/>
          <w:szCs w:val="24"/>
        </w:rPr>
        <w:t>List four things that the Ancient Egyptians used their major waterway for.</w:t>
      </w:r>
      <w:r w:rsidR="00D1558C" w:rsidRPr="00D1558C">
        <w:rPr>
          <w:sz w:val="24"/>
          <w:szCs w:val="24"/>
        </w:rPr>
        <w:t xml:space="preserve">                 </w:t>
      </w:r>
      <w:r w:rsidR="00B03742">
        <w:rPr>
          <w:b/>
          <w:sz w:val="24"/>
          <w:szCs w:val="24"/>
        </w:rPr>
        <w:t>(2</w:t>
      </w:r>
      <w:r w:rsidR="00D1558C" w:rsidRPr="00D1558C">
        <w:rPr>
          <w:b/>
          <w:sz w:val="24"/>
          <w:szCs w:val="24"/>
        </w:rPr>
        <w:t xml:space="preserve"> marks)</w:t>
      </w:r>
    </w:p>
    <w:p w:rsidR="00D1558C" w:rsidRDefault="00D1558C" w:rsidP="00B03742">
      <w:pPr>
        <w:pStyle w:val="ListParagraph"/>
        <w:numPr>
          <w:ilvl w:val="0"/>
          <w:numId w:val="6"/>
        </w:numPr>
        <w:spacing w:line="360" w:lineRule="auto"/>
        <w:ind w:left="1434" w:hanging="357"/>
        <w:rPr>
          <w:sz w:val="24"/>
          <w:szCs w:val="24"/>
        </w:rPr>
      </w:pPr>
      <w:r>
        <w:rPr>
          <w:sz w:val="24"/>
          <w:szCs w:val="24"/>
        </w:rPr>
        <w:t>______________________________________</w:t>
      </w:r>
    </w:p>
    <w:p w:rsidR="00D1558C" w:rsidRDefault="00D1558C" w:rsidP="00B03742">
      <w:pPr>
        <w:pStyle w:val="ListParagraph"/>
        <w:numPr>
          <w:ilvl w:val="0"/>
          <w:numId w:val="6"/>
        </w:numPr>
        <w:spacing w:line="360" w:lineRule="auto"/>
        <w:ind w:left="1434" w:hanging="357"/>
        <w:rPr>
          <w:sz w:val="24"/>
          <w:szCs w:val="24"/>
        </w:rPr>
      </w:pPr>
      <w:r>
        <w:rPr>
          <w:sz w:val="24"/>
          <w:szCs w:val="24"/>
        </w:rPr>
        <w:t>______________________________________</w:t>
      </w:r>
    </w:p>
    <w:p w:rsidR="00D1558C" w:rsidRDefault="00D1558C" w:rsidP="00B03742">
      <w:pPr>
        <w:pStyle w:val="ListParagraph"/>
        <w:numPr>
          <w:ilvl w:val="0"/>
          <w:numId w:val="6"/>
        </w:numPr>
        <w:spacing w:line="360" w:lineRule="auto"/>
        <w:ind w:left="1434" w:hanging="357"/>
        <w:rPr>
          <w:sz w:val="24"/>
          <w:szCs w:val="24"/>
        </w:rPr>
      </w:pPr>
      <w:r>
        <w:rPr>
          <w:sz w:val="24"/>
          <w:szCs w:val="24"/>
        </w:rPr>
        <w:t>______________________________________</w:t>
      </w:r>
    </w:p>
    <w:p w:rsidR="00D1558C" w:rsidRDefault="00D1558C" w:rsidP="00B03742">
      <w:pPr>
        <w:pStyle w:val="ListParagraph"/>
        <w:numPr>
          <w:ilvl w:val="0"/>
          <w:numId w:val="6"/>
        </w:numPr>
        <w:spacing w:line="360" w:lineRule="auto"/>
        <w:ind w:left="1434" w:hanging="357"/>
        <w:rPr>
          <w:sz w:val="24"/>
          <w:szCs w:val="24"/>
        </w:rPr>
      </w:pPr>
      <w:r>
        <w:rPr>
          <w:sz w:val="24"/>
          <w:szCs w:val="24"/>
        </w:rPr>
        <w:t>______________________________________</w:t>
      </w:r>
    </w:p>
    <w:p w:rsidR="00D1558C" w:rsidRDefault="00D1558C" w:rsidP="00D1558C">
      <w:pPr>
        <w:rPr>
          <w:sz w:val="24"/>
          <w:szCs w:val="24"/>
        </w:rPr>
      </w:pPr>
    </w:p>
    <w:p w:rsidR="00D1558C" w:rsidRDefault="00D1558C" w:rsidP="00D1558C">
      <w:pPr>
        <w:rPr>
          <w:sz w:val="24"/>
          <w:szCs w:val="24"/>
        </w:rPr>
      </w:pPr>
    </w:p>
    <w:p w:rsidR="00D1558C" w:rsidRPr="00D1558C" w:rsidRDefault="00D1558C" w:rsidP="00D1558C">
      <w:pPr>
        <w:rPr>
          <w:sz w:val="24"/>
          <w:szCs w:val="24"/>
        </w:rPr>
      </w:pPr>
    </w:p>
    <w:p w:rsidR="00BD5761" w:rsidRPr="00D1558C" w:rsidRDefault="00BD5761" w:rsidP="00BD576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Write a diary extract imagining you were an Ancient Egyptian peasant or scribe. Using a lot of detail explain what a normal day in Memphis would be like.</w:t>
      </w:r>
      <w:r w:rsidR="00D1558C">
        <w:rPr>
          <w:sz w:val="24"/>
          <w:szCs w:val="24"/>
        </w:rPr>
        <w:t xml:space="preserve">                                 </w:t>
      </w:r>
      <w:r w:rsidR="00D1558C" w:rsidRPr="00D1558C">
        <w:rPr>
          <w:b/>
          <w:sz w:val="24"/>
          <w:szCs w:val="24"/>
        </w:rPr>
        <w:t>(10 marks)</w:t>
      </w:r>
    </w:p>
    <w:p w:rsidR="00D1558C" w:rsidRPr="00BD5761" w:rsidRDefault="00D1558C" w:rsidP="00D155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558C" w:rsidRPr="00BD5761" w:rsidRDefault="00D1558C" w:rsidP="00D155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558C" w:rsidRPr="00BD5761" w:rsidRDefault="00D1558C" w:rsidP="00D155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558C" w:rsidRPr="00BD5761" w:rsidRDefault="00D1558C" w:rsidP="00D155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558C" w:rsidRPr="00BD5761" w:rsidRDefault="00D1558C" w:rsidP="00D155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558C" w:rsidRPr="00BD5761" w:rsidRDefault="00D1558C" w:rsidP="00D155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558C" w:rsidRPr="00BD5761" w:rsidRDefault="00D1558C" w:rsidP="00D155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558C" w:rsidRPr="00BD5761" w:rsidRDefault="00D1558C" w:rsidP="00D155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558C" w:rsidRPr="00BD5761" w:rsidRDefault="00D1558C" w:rsidP="00D155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558C" w:rsidRPr="00B03742" w:rsidRDefault="00D1558C" w:rsidP="00B037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03742">
        <w:rPr>
          <w:sz w:val="24"/>
          <w:szCs w:val="24"/>
        </w:rPr>
        <w:t>_____________________________________</w:t>
      </w:r>
    </w:p>
    <w:sectPr w:rsidR="00D1558C" w:rsidRPr="00B03742" w:rsidSect="0046770C">
      <w:pgSz w:w="11906" w:h="16838"/>
      <w:pgMar w:top="624" w:right="1077" w:bottom="62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5799"/>
    <w:multiLevelType w:val="hybridMultilevel"/>
    <w:tmpl w:val="B83C75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C0A53"/>
    <w:multiLevelType w:val="hybridMultilevel"/>
    <w:tmpl w:val="622C96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A24DB1"/>
    <w:multiLevelType w:val="hybridMultilevel"/>
    <w:tmpl w:val="7B027A1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6772467"/>
    <w:multiLevelType w:val="hybridMultilevel"/>
    <w:tmpl w:val="568EDC2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F15259"/>
    <w:multiLevelType w:val="hybridMultilevel"/>
    <w:tmpl w:val="AAB6AFA4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DFA3995"/>
    <w:multiLevelType w:val="hybridMultilevel"/>
    <w:tmpl w:val="8CE242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D79"/>
    <w:rsid w:val="00030815"/>
    <w:rsid w:val="00086E51"/>
    <w:rsid w:val="000D3DBB"/>
    <w:rsid w:val="00144609"/>
    <w:rsid w:val="001A4312"/>
    <w:rsid w:val="00234B3B"/>
    <w:rsid w:val="002468CB"/>
    <w:rsid w:val="00247357"/>
    <w:rsid w:val="00294F9F"/>
    <w:rsid w:val="002C36DA"/>
    <w:rsid w:val="002C4CAC"/>
    <w:rsid w:val="003A22A1"/>
    <w:rsid w:val="003F087C"/>
    <w:rsid w:val="0046770C"/>
    <w:rsid w:val="004C7714"/>
    <w:rsid w:val="004F1CB1"/>
    <w:rsid w:val="005231AC"/>
    <w:rsid w:val="005266CD"/>
    <w:rsid w:val="005839BE"/>
    <w:rsid w:val="00601CCF"/>
    <w:rsid w:val="00677B92"/>
    <w:rsid w:val="006C2695"/>
    <w:rsid w:val="00711A44"/>
    <w:rsid w:val="007276EA"/>
    <w:rsid w:val="00747F46"/>
    <w:rsid w:val="00754208"/>
    <w:rsid w:val="00756620"/>
    <w:rsid w:val="007812E9"/>
    <w:rsid w:val="007F3F93"/>
    <w:rsid w:val="00814FCC"/>
    <w:rsid w:val="008344C6"/>
    <w:rsid w:val="008E436F"/>
    <w:rsid w:val="0092023B"/>
    <w:rsid w:val="00931658"/>
    <w:rsid w:val="00940A45"/>
    <w:rsid w:val="00943AB4"/>
    <w:rsid w:val="009706A4"/>
    <w:rsid w:val="00981BDB"/>
    <w:rsid w:val="009B0C81"/>
    <w:rsid w:val="009F0A97"/>
    <w:rsid w:val="00A6404F"/>
    <w:rsid w:val="00A87B3C"/>
    <w:rsid w:val="00B03742"/>
    <w:rsid w:val="00B2139F"/>
    <w:rsid w:val="00B62393"/>
    <w:rsid w:val="00B74EE1"/>
    <w:rsid w:val="00BD5761"/>
    <w:rsid w:val="00C10D79"/>
    <w:rsid w:val="00C31AC1"/>
    <w:rsid w:val="00CD097C"/>
    <w:rsid w:val="00CD7836"/>
    <w:rsid w:val="00D1558C"/>
    <w:rsid w:val="00DA15CA"/>
    <w:rsid w:val="00DE23F8"/>
    <w:rsid w:val="00E81EE9"/>
    <w:rsid w:val="00F22A56"/>
    <w:rsid w:val="00F31924"/>
    <w:rsid w:val="00F5736A"/>
    <w:rsid w:val="00F6298C"/>
    <w:rsid w:val="00FA29D9"/>
    <w:rsid w:val="00FA3871"/>
    <w:rsid w:val="00F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D7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66C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47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F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40A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D7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66C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47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F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40A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3708">
              <w:marLeft w:val="0"/>
              <w:marRight w:val="0"/>
              <w:marTop w:val="335"/>
              <w:marBottom w:val="3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1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2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9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9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2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41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7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673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302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114270">
                                                                  <w:marLeft w:val="0"/>
                                                                  <w:marRight w:val="0"/>
                                                                  <w:marTop w:val="502"/>
                                                                  <w:marBottom w:val="502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0501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016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4955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219721">
                                                                                  <w:marLeft w:val="-335"/>
                                                                                  <w:marRight w:val="-335"/>
                                                                                  <w:marTop w:val="0"/>
                                                                                  <w:marBottom w:val="33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0335135">
                                                                                      <w:marLeft w:val="-335"/>
                                                                                      <w:marRight w:val="-33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0602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2599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4106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DB206-3DA3-463C-8801-52768F89C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81F2B7E</Template>
  <TotalTime>1</TotalTime>
  <Pages>3</Pages>
  <Words>1044</Words>
  <Characters>5951</Characters>
  <Application>Microsoft Office Word</Application>
  <DocSecurity>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BETTS Georgina</dc:creator>
  <cp:lastModifiedBy>RINTOUL Brooke</cp:lastModifiedBy>
  <cp:revision>2</cp:revision>
  <cp:lastPrinted>2013-07-03T07:25:00Z</cp:lastPrinted>
  <dcterms:created xsi:type="dcterms:W3CDTF">2015-02-18T04:52:00Z</dcterms:created>
  <dcterms:modified xsi:type="dcterms:W3CDTF">2015-02-18T04:52:00Z</dcterms:modified>
</cp:coreProperties>
</file>