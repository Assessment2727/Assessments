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2C" w:rsidRDefault="00A33151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8E7FF" wp14:editId="53F8F063">
                <wp:simplePos x="0" y="0"/>
                <wp:positionH relativeFrom="column">
                  <wp:posOffset>3076575</wp:posOffset>
                </wp:positionH>
                <wp:positionV relativeFrom="paragraph">
                  <wp:posOffset>-244475</wp:posOffset>
                </wp:positionV>
                <wp:extent cx="2209800" cy="3429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377" w:rsidRPr="00EE4452" w:rsidRDefault="00FC7377" w:rsidP="007F6C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Target:   </w:t>
                            </w:r>
                            <w:r w:rsidR="00E341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/ or ____%</w:t>
                            </w:r>
                          </w:p>
                          <w:p w:rsidR="00FC7377" w:rsidRDefault="00FC7377" w:rsidP="007F6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.25pt;margin-top:-19.25pt;width:17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">
                <v:textbox>
                  <w:txbxContent>
                    <w:p w:rsidR="00FC7377" w:rsidRPr="00EE4452" w:rsidRDefault="00FC7377" w:rsidP="007F6C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Target:   </w:t>
                      </w:r>
                      <w:r w:rsidR="00E341B8">
                        <w:rPr>
                          <w:rFonts w:ascii="Arial" w:hAnsi="Arial" w:cs="Arial"/>
                          <w:sz w:val="28"/>
                          <w:szCs w:val="28"/>
                        </w:rPr>
                        <w:t>18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/ or ____%</w:t>
                      </w:r>
                    </w:p>
                    <w:p w:rsidR="00FC7377" w:rsidRDefault="00FC7377" w:rsidP="007F6C2C"/>
                  </w:txbxContent>
                </v:textbox>
              </v:shape>
            </w:pict>
          </mc:Fallback>
        </mc:AlternateContent>
      </w:r>
      <w:r w:rsidR="00B66C7F" w:rsidRPr="00EE445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5DE83E3" wp14:editId="34765FE0">
            <wp:simplePos x="0" y="0"/>
            <wp:positionH relativeFrom="column">
              <wp:posOffset>-58420</wp:posOffset>
            </wp:positionH>
            <wp:positionV relativeFrom="paragraph">
              <wp:posOffset>0</wp:posOffset>
            </wp:positionV>
            <wp:extent cx="1299845" cy="1246505"/>
            <wp:effectExtent l="0" t="0" r="0" b="0"/>
            <wp:wrapTight wrapText="bothSides">
              <wp:wrapPolygon edited="0">
                <wp:start x="0" y="0"/>
                <wp:lineTo x="0" y="21127"/>
                <wp:lineTo x="21210" y="21127"/>
                <wp:lineTo x="21210" y="0"/>
                <wp:lineTo x="0" y="0"/>
              </wp:wrapPolygon>
            </wp:wrapTight>
            <wp:docPr id="2" name="Picture 2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2C">
        <w:rPr>
          <w:rFonts w:ascii="Arial" w:hAnsi="Arial" w:cs="Arial"/>
          <w:sz w:val="28"/>
          <w:szCs w:val="28"/>
        </w:rPr>
        <w:t xml:space="preserve">   </w:t>
      </w:r>
    </w:p>
    <w:p w:rsidR="007F6C2C" w:rsidRPr="00EE4452" w:rsidRDefault="007F6C2C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66C7F">
        <w:rPr>
          <w:rFonts w:ascii="Arial" w:hAnsi="Arial" w:cs="Arial"/>
          <w:sz w:val="28"/>
          <w:szCs w:val="28"/>
        </w:rPr>
        <w:t xml:space="preserve">Name: _____________________ </w:t>
      </w:r>
      <w:r>
        <w:rPr>
          <w:rFonts w:ascii="Arial" w:hAnsi="Arial" w:cs="Arial"/>
          <w:sz w:val="28"/>
          <w:szCs w:val="28"/>
        </w:rPr>
        <w:t>Teacher: ________________</w:t>
      </w:r>
      <w:r w:rsidR="00B66C7F">
        <w:rPr>
          <w:rFonts w:ascii="Arial" w:hAnsi="Arial" w:cs="Arial"/>
          <w:sz w:val="28"/>
          <w:szCs w:val="28"/>
        </w:rPr>
        <w:t>__</w:t>
      </w:r>
    </w:p>
    <w:p w:rsidR="007F6C2C" w:rsidRDefault="007F6C2C" w:rsidP="007F6C2C">
      <w:pPr>
        <w:rPr>
          <w:rFonts w:ascii="Arial" w:hAnsi="Arial" w:cs="Arial"/>
          <w:b/>
          <w:sz w:val="28"/>
          <w:szCs w:val="28"/>
        </w:rPr>
      </w:pPr>
    </w:p>
    <w:p w:rsidR="007F6C2C" w:rsidRPr="00EE4452" w:rsidRDefault="007F6C2C" w:rsidP="00240F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Year 7 </w:t>
      </w:r>
      <w:r w:rsidR="001F2B10">
        <w:rPr>
          <w:rFonts w:ascii="Arial" w:hAnsi="Arial" w:cs="Arial"/>
          <w:b/>
          <w:sz w:val="28"/>
          <w:szCs w:val="28"/>
        </w:rPr>
        <w:t>Economics and Business (HASS)</w:t>
      </w:r>
      <w:r>
        <w:rPr>
          <w:rFonts w:ascii="Arial" w:hAnsi="Arial" w:cs="Arial"/>
          <w:b/>
          <w:sz w:val="28"/>
          <w:szCs w:val="28"/>
        </w:rPr>
        <w:t xml:space="preserve"> – Weighting </w:t>
      </w:r>
      <w:r w:rsidR="00D1740F" w:rsidRPr="00D1740F">
        <w:rPr>
          <w:rFonts w:ascii="Arial" w:hAnsi="Arial" w:cs="Arial"/>
          <w:b/>
          <w:sz w:val="28"/>
          <w:szCs w:val="28"/>
        </w:rPr>
        <w:t>15</w:t>
      </w:r>
      <w:r w:rsidRPr="00D1740F">
        <w:rPr>
          <w:rFonts w:ascii="Arial" w:hAnsi="Arial" w:cs="Arial"/>
          <w:b/>
          <w:sz w:val="28"/>
          <w:szCs w:val="28"/>
        </w:rPr>
        <w:t>%</w:t>
      </w:r>
    </w:p>
    <w:p w:rsidR="00240FDD" w:rsidRDefault="007F6C2C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sz w:val="28"/>
          <w:szCs w:val="28"/>
        </w:rPr>
        <w:t xml:space="preserve">Task </w:t>
      </w:r>
      <w:r w:rsidR="00D1740F" w:rsidRPr="00D1740F">
        <w:rPr>
          <w:rFonts w:ascii="Arial" w:hAnsi="Arial" w:cs="Arial"/>
          <w:sz w:val="28"/>
          <w:szCs w:val="28"/>
        </w:rPr>
        <w:t xml:space="preserve">9 </w:t>
      </w:r>
      <w:r w:rsidR="00240FDD" w:rsidRPr="00D1740F">
        <w:rPr>
          <w:rFonts w:ascii="Arial" w:hAnsi="Arial" w:cs="Arial"/>
          <w:sz w:val="28"/>
          <w:szCs w:val="28"/>
        </w:rPr>
        <w:t>– In-class Test</w:t>
      </w:r>
    </w:p>
    <w:p w:rsidR="007F6C2C" w:rsidRPr="00CC5F7B" w:rsidRDefault="00A33151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CBC5B7" wp14:editId="696CA3C4">
                <wp:simplePos x="0" y="0"/>
                <wp:positionH relativeFrom="column">
                  <wp:posOffset>4354195</wp:posOffset>
                </wp:positionH>
                <wp:positionV relativeFrom="paragraph">
                  <wp:posOffset>19050</wp:posOffset>
                </wp:positionV>
                <wp:extent cx="1126490" cy="733425"/>
                <wp:effectExtent l="0" t="0" r="1651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377" w:rsidRPr="00C621D1" w:rsidRDefault="00FC7377" w:rsidP="00F30D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21D1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  <w:p w:rsidR="00FC7377" w:rsidRDefault="00E341B8" w:rsidP="00F30D09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  <w:p w:rsidR="00FC7377" w:rsidRDefault="00FC7377" w:rsidP="00F30D09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  <w:p w:rsidR="00FC7377" w:rsidRPr="00F30D09" w:rsidRDefault="00FC7377" w:rsidP="00F30D0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42.85pt;margin-top:1.5pt;width:88.7pt;height:5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">
                <v:textbox>
                  <w:txbxContent>
                    <w:p w:rsidR="00FC7377" w:rsidRPr="00C621D1" w:rsidRDefault="00FC7377" w:rsidP="00F30D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621D1">
                        <w:rPr>
                          <w:rFonts w:ascii="Arial" w:hAnsi="Arial" w:cs="Arial"/>
                          <w:b/>
                        </w:rPr>
                        <w:t>Total</w:t>
                      </w:r>
                    </w:p>
                    <w:p w:rsidR="00FC7377" w:rsidRDefault="00E341B8" w:rsidP="00F30D09">
                      <w:pPr>
                        <w:jc w:val="center"/>
                      </w:pPr>
                      <w:r>
                        <w:t>18</w:t>
                      </w:r>
                    </w:p>
                    <w:p w:rsidR="00FC7377" w:rsidRDefault="00FC7377" w:rsidP="00F30D09">
                      <w:pPr>
                        <w:jc w:val="center"/>
                      </w:pPr>
                      <w:r>
                        <w:t>____________</w:t>
                      </w:r>
                    </w:p>
                    <w:p w:rsidR="00FC7377" w:rsidRPr="00F30D09" w:rsidRDefault="00FC7377" w:rsidP="00F30D09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0FDD" w:rsidRPr="00240FDD">
        <w:rPr>
          <w:rFonts w:ascii="Arial" w:hAnsi="Arial" w:cs="Arial"/>
          <w:sz w:val="28"/>
          <w:szCs w:val="28"/>
        </w:rPr>
        <w:t>Key Topic –</w:t>
      </w:r>
      <w:r w:rsidR="00240FDD">
        <w:rPr>
          <w:rFonts w:ascii="Arial" w:hAnsi="Arial" w:cs="Arial"/>
          <w:sz w:val="28"/>
          <w:szCs w:val="28"/>
        </w:rPr>
        <w:t xml:space="preserve"> </w:t>
      </w:r>
      <w:r w:rsidR="00B66C7F">
        <w:rPr>
          <w:rFonts w:ascii="Arial" w:hAnsi="Arial" w:cs="Arial"/>
          <w:sz w:val="28"/>
          <w:szCs w:val="28"/>
        </w:rPr>
        <w:t>Consuming and Producing</w:t>
      </w:r>
    </w:p>
    <w:p w:rsidR="00240FDD" w:rsidRDefault="007F6C2C" w:rsidP="004F4ED1">
      <w:pPr>
        <w:ind w:left="1440" w:hanging="720"/>
        <w:rPr>
          <w:rFonts w:ascii="Arial" w:hAnsi="Arial" w:cs="Arial"/>
          <w:b/>
          <w:sz w:val="28"/>
          <w:u w:val="single"/>
        </w:rPr>
      </w:pPr>
      <w:r w:rsidRPr="00CC5F7B">
        <w:rPr>
          <w:rFonts w:ascii="Arial" w:hAnsi="Arial" w:cs="Arial"/>
          <w:sz w:val="28"/>
          <w:szCs w:val="28"/>
        </w:rPr>
        <w:tab/>
      </w:r>
      <w:r w:rsidR="00240FDD" w:rsidRPr="00240FDD">
        <w:rPr>
          <w:rFonts w:ascii="Arial" w:hAnsi="Arial" w:cs="Arial"/>
          <w:b/>
          <w:sz w:val="28"/>
        </w:rPr>
        <w:t xml:space="preserve">                     </w:t>
      </w:r>
      <w:r w:rsidR="00F30D09" w:rsidRPr="00F30D09">
        <w:rPr>
          <w:rFonts w:ascii="Arial" w:hAnsi="Arial" w:cs="Arial"/>
          <w:b/>
          <w:sz w:val="28"/>
          <w:u w:val="single"/>
        </w:rPr>
        <w:t>Section One – Multiple Choice</w:t>
      </w:r>
      <w:r w:rsidR="00240FDD">
        <w:rPr>
          <w:rFonts w:ascii="Arial" w:hAnsi="Arial" w:cs="Arial"/>
          <w:b/>
          <w:sz w:val="28"/>
          <w:u w:val="single"/>
        </w:rPr>
        <w:t xml:space="preserve"> </w:t>
      </w:r>
    </w:p>
    <w:p w:rsidR="007F6C2C" w:rsidRPr="00240FDD" w:rsidRDefault="00240FDD" w:rsidP="00240FDD">
      <w:pPr>
        <w:tabs>
          <w:tab w:val="left" w:pos="5529"/>
        </w:tabs>
        <w:jc w:val="center"/>
        <w:rPr>
          <w:rFonts w:ascii="Arial" w:hAnsi="Arial" w:cs="Arial"/>
          <w:b/>
          <w:sz w:val="28"/>
        </w:rPr>
      </w:pPr>
      <w:r w:rsidRPr="00240FDD">
        <w:rPr>
          <w:rFonts w:ascii="Arial" w:hAnsi="Arial" w:cs="Arial"/>
          <w:b/>
          <w:sz w:val="28"/>
        </w:rPr>
        <w:t xml:space="preserve">                1 mark per question</w:t>
      </w:r>
    </w:p>
    <w:p w:rsidR="00473B9D" w:rsidRDefault="00473B9D"/>
    <w:p w:rsidR="007B3A6A" w:rsidRDefault="007B3A6A" w:rsidP="001F2B10">
      <w:pPr>
        <w:pStyle w:val="ListParagraph"/>
        <w:rPr>
          <w:rFonts w:ascii="Arial" w:hAnsi="Arial" w:cs="Arial"/>
          <w:sz w:val="28"/>
        </w:rPr>
        <w:sectPr w:rsidR="007B3A6A" w:rsidSect="005329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F2B10" w:rsidRPr="00D1740F" w:rsidRDefault="001F2B10" w:rsidP="001F2B10">
      <w:pPr>
        <w:rPr>
          <w:rFonts w:ascii="Arial" w:hAnsi="Arial" w:cs="Arial"/>
        </w:rPr>
      </w:pPr>
    </w:p>
    <w:p w:rsidR="00FC7377" w:rsidRPr="00FC7377" w:rsidRDefault="00FC7377" w:rsidP="00FC7377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FC7377">
        <w:rPr>
          <w:rFonts w:ascii="Arial" w:hAnsi="Arial" w:cs="Arial"/>
        </w:rPr>
        <w:t>Describe a want: ____________</w:t>
      </w:r>
      <w:r>
        <w:rPr>
          <w:rFonts w:ascii="Arial" w:hAnsi="Arial" w:cs="Arial"/>
        </w:rPr>
        <w:t>_________________ (1 mark)</w:t>
      </w:r>
    </w:p>
    <w:p w:rsidR="00FC7377" w:rsidRDefault="00FC7377" w:rsidP="00FC7377">
      <w:pPr>
        <w:rPr>
          <w:rFonts w:ascii="Arial" w:hAnsi="Arial" w:cs="Arial"/>
        </w:rPr>
      </w:pPr>
    </w:p>
    <w:p w:rsidR="00FC7377" w:rsidRPr="00FC7377" w:rsidRDefault="00FC7377" w:rsidP="00FC7377">
      <w:pPr>
        <w:rPr>
          <w:rFonts w:ascii="Arial" w:hAnsi="Arial" w:cs="Arial"/>
        </w:rPr>
      </w:pPr>
    </w:p>
    <w:p w:rsidR="00FC7377" w:rsidRPr="00FC7377" w:rsidRDefault="00FC7377" w:rsidP="00FC7377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Describe a need:_____________________________ (1 mark)</w:t>
      </w:r>
    </w:p>
    <w:p w:rsidR="00FC7377" w:rsidRDefault="00FC7377" w:rsidP="00FC7377">
      <w:pPr>
        <w:rPr>
          <w:rFonts w:ascii="Arial" w:hAnsi="Arial" w:cs="Arial"/>
        </w:rPr>
      </w:pPr>
    </w:p>
    <w:p w:rsidR="00FC7377" w:rsidRDefault="00FC7377" w:rsidP="001F2B10">
      <w:pPr>
        <w:ind w:left="709" w:hanging="709"/>
        <w:rPr>
          <w:rFonts w:ascii="Arial" w:hAnsi="Arial" w:cs="Arial"/>
        </w:rPr>
      </w:pPr>
    </w:p>
    <w:p w:rsidR="001F2B10" w:rsidRPr="00FC7377" w:rsidRDefault="00FC7377" w:rsidP="00FC7377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F2B10" w:rsidRPr="00FC7377">
        <w:rPr>
          <w:rFonts w:ascii="Arial" w:hAnsi="Arial" w:cs="Arial"/>
        </w:rPr>
        <w:t>The best definition of</w:t>
      </w:r>
      <w:r>
        <w:rPr>
          <w:rFonts w:ascii="Arial" w:hAnsi="Arial" w:cs="Arial"/>
        </w:rPr>
        <w:t xml:space="preserve"> goods in economics is they 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for us by other people</w:t>
      </w: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by your parents</w:t>
      </w: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items you can see or touch</w:t>
      </w:r>
    </w:p>
    <w:p w:rsidR="00FC7377" w:rsidRDefault="001F2B10" w:rsidP="00FC7377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you cannot see or touch</w:t>
      </w:r>
    </w:p>
    <w:p w:rsidR="00FC7377" w:rsidRDefault="00FC7377" w:rsidP="00FC7377">
      <w:pPr>
        <w:spacing w:line="276" w:lineRule="auto"/>
        <w:rPr>
          <w:rFonts w:ascii="Arial" w:hAnsi="Arial" w:cs="Arial"/>
        </w:rPr>
      </w:pPr>
    </w:p>
    <w:p w:rsidR="001F2B10" w:rsidRPr="00FC7377" w:rsidRDefault="00FC7377" w:rsidP="00FC7377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F2B10" w:rsidRPr="00FC7377">
        <w:rPr>
          <w:rFonts w:ascii="Arial" w:hAnsi="Arial" w:cs="Arial"/>
        </w:rPr>
        <w:t>Which of the following items is not considered a need?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food</w:t>
      </w: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water</w:t>
      </w: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electricity</w:t>
      </w: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shelter</w:t>
      </w:r>
    </w:p>
    <w:p w:rsidR="00FC7377" w:rsidRDefault="00FC7377" w:rsidP="00FC7377">
      <w:pPr>
        <w:rPr>
          <w:rFonts w:ascii="Arial" w:hAnsi="Arial" w:cs="Arial"/>
        </w:rPr>
      </w:pPr>
    </w:p>
    <w:p w:rsidR="001F2B10" w:rsidRPr="00FC7377" w:rsidRDefault="001F2B10" w:rsidP="00FC7377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FC7377">
        <w:rPr>
          <w:rFonts w:ascii="Arial" w:hAnsi="Arial" w:cs="Arial"/>
        </w:rPr>
        <w:tab/>
        <w:t>Wants can be defined as:</w:t>
      </w:r>
      <w:r w:rsidR="00FC7377">
        <w:rPr>
          <w:rFonts w:ascii="Arial" w:hAnsi="Arial" w:cs="Arial"/>
        </w:rPr>
        <w:tab/>
      </w:r>
      <w:r w:rsidR="00FC7377">
        <w:rPr>
          <w:rFonts w:ascii="Arial" w:hAnsi="Arial" w:cs="Arial"/>
        </w:rPr>
        <w:tab/>
      </w:r>
      <w:r w:rsidR="00FC7377">
        <w:rPr>
          <w:rFonts w:ascii="Arial" w:hAnsi="Arial" w:cs="Arial"/>
        </w:rPr>
        <w:tab/>
      </w:r>
      <w:r w:rsidR="00FC7377">
        <w:rPr>
          <w:rFonts w:ascii="Arial" w:hAnsi="Arial" w:cs="Arial"/>
        </w:rPr>
        <w:tab/>
      </w:r>
      <w:r w:rsidR="00FC7377">
        <w:rPr>
          <w:rFonts w:ascii="Arial" w:hAnsi="Arial" w:cs="Arial"/>
        </w:rPr>
        <w:tab/>
      </w:r>
      <w:r w:rsidR="00FC7377">
        <w:rPr>
          <w:rFonts w:ascii="Arial" w:hAnsi="Arial" w:cs="Arial"/>
        </w:rPr>
        <w:tab/>
      </w:r>
      <w:r w:rsidR="00FC7377">
        <w:rPr>
          <w:rFonts w:ascii="Arial" w:hAnsi="Arial" w:cs="Arial"/>
        </w:rPr>
        <w:tab/>
        <w:t>(1 mark)</w:t>
      </w:r>
    </w:p>
    <w:p w:rsidR="001F2B10" w:rsidRPr="00D1740F" w:rsidRDefault="001F2B10" w:rsidP="009F55B3">
      <w:pPr>
        <w:spacing w:line="276" w:lineRule="auto"/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luxuries which are not essential for survival</w:t>
      </w: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the desire to be the best we can be</w:t>
      </w: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unlimited resources</w:t>
      </w: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we need for survival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F30D09">
      <w:pPr>
        <w:jc w:val="center"/>
        <w:rPr>
          <w:rFonts w:ascii="Arial" w:hAnsi="Arial" w:cs="Arial"/>
          <w:u w:val="single"/>
        </w:rPr>
      </w:pPr>
    </w:p>
    <w:p w:rsidR="001F2B10" w:rsidRPr="00D1740F" w:rsidRDefault="001F2B10" w:rsidP="001F2B10">
      <w:pPr>
        <w:rPr>
          <w:rFonts w:ascii="Arial" w:hAnsi="Arial" w:cs="Arial"/>
        </w:rPr>
        <w:sectPr w:rsidR="001F2B10" w:rsidRPr="00D1740F" w:rsidSect="00C621D1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7F6C2C" w:rsidRDefault="00F30D09" w:rsidP="00FC7377">
      <w:pPr>
        <w:rPr>
          <w:rFonts w:ascii="Arial" w:hAnsi="Arial" w:cs="Arial"/>
          <w:b/>
          <w:sz w:val="28"/>
          <w:u w:val="single"/>
        </w:rPr>
      </w:pPr>
      <w:r w:rsidRPr="00F30D09">
        <w:rPr>
          <w:rFonts w:ascii="Arial" w:hAnsi="Arial" w:cs="Arial"/>
          <w:b/>
          <w:sz w:val="28"/>
          <w:u w:val="single"/>
        </w:rPr>
        <w:lastRenderedPageBreak/>
        <w:t>Section Two – Short Answer</w:t>
      </w:r>
    </w:p>
    <w:p w:rsidR="00FC7377" w:rsidRPr="00F30D09" w:rsidRDefault="00FC7377" w:rsidP="00FC7377">
      <w:pPr>
        <w:tabs>
          <w:tab w:val="left" w:pos="2925"/>
        </w:tabs>
        <w:rPr>
          <w:rFonts w:ascii="Arial" w:hAnsi="Arial" w:cs="Arial"/>
          <w:b/>
          <w:sz w:val="28"/>
          <w:u w:val="single"/>
        </w:rPr>
      </w:pPr>
    </w:p>
    <w:p w:rsidR="00D61E91" w:rsidRPr="00FC7377" w:rsidRDefault="00FC7377" w:rsidP="00FC737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FC7377">
        <w:rPr>
          <w:rFonts w:ascii="Arial" w:hAnsi="Arial" w:cs="Arial"/>
        </w:rPr>
        <w:t xml:space="preserve"> Describe a product you like</w:t>
      </w:r>
      <w:r w:rsidR="00D61E91" w:rsidRPr="00FC7377">
        <w:rPr>
          <w:rFonts w:ascii="Arial" w:hAnsi="Arial" w:cs="Arial"/>
        </w:rPr>
        <w:tab/>
      </w:r>
      <w:r w:rsidR="00D61E91" w:rsidRPr="00FC7377">
        <w:rPr>
          <w:rFonts w:ascii="Arial" w:hAnsi="Arial" w:cs="Arial"/>
        </w:rPr>
        <w:tab/>
      </w:r>
      <w:r w:rsidR="00D61E91" w:rsidRPr="00FC7377">
        <w:rPr>
          <w:rFonts w:ascii="Arial" w:hAnsi="Arial" w:cs="Arial"/>
        </w:rPr>
        <w:tab/>
      </w:r>
      <w:r w:rsidR="00D61E91" w:rsidRPr="00FC7377">
        <w:rPr>
          <w:rFonts w:ascii="Arial" w:hAnsi="Arial" w:cs="Arial"/>
        </w:rPr>
        <w:tab/>
      </w:r>
      <w:r w:rsidR="00D61E91" w:rsidRPr="00FC7377">
        <w:rPr>
          <w:rFonts w:ascii="Arial" w:hAnsi="Arial" w:cs="Arial"/>
        </w:rPr>
        <w:tab/>
      </w:r>
      <w:r w:rsidRPr="00FC7377">
        <w:rPr>
          <w:rFonts w:ascii="Arial" w:hAnsi="Arial" w:cs="Arial"/>
        </w:rPr>
        <w:tab/>
      </w:r>
      <w:r w:rsidRPr="00FC7377">
        <w:rPr>
          <w:rFonts w:ascii="Arial" w:hAnsi="Arial" w:cs="Arial"/>
        </w:rPr>
        <w:tab/>
      </w:r>
      <w:r w:rsidR="00D61E91" w:rsidRPr="00FC7377">
        <w:rPr>
          <w:rFonts w:ascii="Arial" w:hAnsi="Arial" w:cs="Arial"/>
        </w:rPr>
        <w:t>(3 marks)</w:t>
      </w:r>
    </w:p>
    <w:p w:rsidR="00C621D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21D1" w:rsidRDefault="009F55B3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E341B8" w:rsidRDefault="00E341B8" w:rsidP="004E2C2F">
      <w:pPr>
        <w:spacing w:line="360" w:lineRule="auto"/>
        <w:rPr>
          <w:rFonts w:ascii="Arial" w:hAnsi="Arial" w:cs="Arial"/>
        </w:rPr>
      </w:pPr>
    </w:p>
    <w:p w:rsidR="00FC7377" w:rsidRPr="00FC7377" w:rsidRDefault="00FC7377" w:rsidP="00FC737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Where can you buy this product?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C621D1" w:rsidRDefault="00C621D1" w:rsidP="00FC73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7377" w:rsidRDefault="00FC7377" w:rsidP="00FC7377">
      <w:pPr>
        <w:spacing w:line="360" w:lineRule="auto"/>
        <w:rPr>
          <w:rFonts w:ascii="Arial" w:hAnsi="Arial" w:cs="Arial"/>
        </w:rPr>
      </w:pPr>
    </w:p>
    <w:p w:rsidR="00C621D1" w:rsidRDefault="00FC7377" w:rsidP="00FC7377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you know who invented this product?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FC7377" w:rsidRDefault="00FC7377" w:rsidP="00FC73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C7377">
        <w:rPr>
          <w:rFonts w:ascii="Arial" w:hAnsi="Arial" w:cs="Arial"/>
        </w:rPr>
        <w:t>_________________________________________________________________________</w:t>
      </w:r>
      <w:r>
        <w:rPr>
          <w:rFonts w:ascii="Arial" w:hAnsi="Arial" w:cs="Arial"/>
        </w:rPr>
        <w:t>____</w:t>
      </w:r>
    </w:p>
    <w:p w:rsidR="00FC7377" w:rsidRPr="00FC7377" w:rsidRDefault="00FC7377" w:rsidP="00FC73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Pr="00FC7377" w:rsidRDefault="00FC7377" w:rsidP="00FC7377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</w:rPr>
        <w:t xml:space="preserve">If you could change this product, how would you change it? (Think about how you could improve it or make it better).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(3 marks) </w:t>
      </w:r>
    </w:p>
    <w:p w:rsidR="00FC7377" w:rsidRPr="00FC7377" w:rsidRDefault="00FC7377" w:rsidP="00FC7377">
      <w:pPr>
        <w:rPr>
          <w:rFonts w:ascii="Arial" w:hAnsi="Arial" w:cs="Arial"/>
          <w:b/>
          <w:sz w:val="28"/>
          <w:u w:val="single"/>
        </w:rPr>
      </w:pPr>
    </w:p>
    <w:p w:rsidR="00FC7377" w:rsidRDefault="00FC7377" w:rsidP="00FC73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7377" w:rsidRDefault="00FC7377" w:rsidP="00FC7377">
      <w:pPr>
        <w:spacing w:line="360" w:lineRule="auto"/>
        <w:rPr>
          <w:rFonts w:ascii="Arial" w:hAnsi="Arial" w:cs="Arial"/>
        </w:rPr>
      </w:pPr>
    </w:p>
    <w:p w:rsidR="00FC7377" w:rsidRPr="00FC7377" w:rsidRDefault="00FC7377" w:rsidP="00FC7377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</w:rPr>
        <w:t xml:space="preserve">In the box below, draw a mock-up of the product you would like to change. Label your product showing the areas that will look different. </w:t>
      </w:r>
      <w:r w:rsidR="00E341B8">
        <w:rPr>
          <w:rFonts w:ascii="Arial" w:hAnsi="Arial" w:cs="Arial"/>
        </w:rPr>
        <w:t xml:space="preserve"> (5 marks)</w:t>
      </w:r>
      <w:bookmarkStart w:id="0" w:name="_GoBack"/>
      <w:bookmarkEnd w:id="0"/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149225</wp:posOffset>
                </wp:positionV>
                <wp:extent cx="6886575" cy="46101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4610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6.75pt;margin-top:11.75pt;width:542.25pt;height:3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" filled="f" strokecolor="#1f4d78 [1604]" strokeweight="2.25pt"/>
            </w:pict>
          </mc:Fallback>
        </mc:AlternateContent>
      </w: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FC7377" w:rsidRDefault="00FC7377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E341B8" w:rsidRDefault="00E341B8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E341B8" w:rsidRDefault="00E341B8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E341B8" w:rsidRDefault="00E341B8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E341B8" w:rsidRDefault="00E341B8" w:rsidP="00C621D1">
      <w:pPr>
        <w:jc w:val="center"/>
        <w:rPr>
          <w:rFonts w:ascii="Arial" w:hAnsi="Arial" w:cs="Arial"/>
          <w:b/>
          <w:sz w:val="28"/>
          <w:u w:val="single"/>
        </w:rPr>
      </w:pPr>
    </w:p>
    <w:p w:rsidR="00BC57D9" w:rsidRPr="00BC57D9" w:rsidRDefault="00C621D1" w:rsidP="00C621D1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END</w:t>
      </w:r>
      <w:r w:rsidR="00BC57D9">
        <w:rPr>
          <w:rFonts w:ascii="Arial" w:hAnsi="Arial" w:cs="Arial"/>
          <w:b/>
          <w:sz w:val="28"/>
          <w:u w:val="single"/>
        </w:rPr>
        <w:t xml:space="preserve"> OF ASSESSMENT</w:t>
      </w:r>
    </w:p>
    <w:sectPr w:rsidR="00BC57D9" w:rsidRPr="00BC57D9" w:rsidSect="007B3A6A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377" w:rsidRDefault="00FC7377" w:rsidP="004F4ED1">
      <w:r>
        <w:separator/>
      </w:r>
    </w:p>
  </w:endnote>
  <w:endnote w:type="continuationSeparator" w:id="0">
    <w:p w:rsidR="00FC7377" w:rsidRDefault="00FC7377" w:rsidP="004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377" w:rsidRDefault="00FC73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377" w:rsidRDefault="00FC73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377" w:rsidRDefault="00FC73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377" w:rsidRDefault="00FC7377" w:rsidP="004F4ED1">
      <w:r>
        <w:separator/>
      </w:r>
    </w:p>
  </w:footnote>
  <w:footnote w:type="continuationSeparator" w:id="0">
    <w:p w:rsidR="00FC7377" w:rsidRDefault="00FC7377" w:rsidP="004F4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377" w:rsidRDefault="00FC73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377" w:rsidRDefault="00FC7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377" w:rsidRDefault="00FC73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775"/>
    <w:multiLevelType w:val="hybridMultilevel"/>
    <w:tmpl w:val="BE28ACC6"/>
    <w:lvl w:ilvl="0" w:tplc="43FEE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64D6C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1758F"/>
    <w:multiLevelType w:val="hybridMultilevel"/>
    <w:tmpl w:val="0E541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D50BD"/>
    <w:multiLevelType w:val="hybridMultilevel"/>
    <w:tmpl w:val="AF9EC6FA"/>
    <w:lvl w:ilvl="0" w:tplc="BAF4C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1C1BCD"/>
    <w:multiLevelType w:val="multilevel"/>
    <w:tmpl w:val="6E4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A262DD"/>
    <w:multiLevelType w:val="hybridMultilevel"/>
    <w:tmpl w:val="5F6038FE"/>
    <w:lvl w:ilvl="0" w:tplc="DD8A869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485A60"/>
    <w:multiLevelType w:val="hybridMultilevel"/>
    <w:tmpl w:val="975C08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C35B4"/>
    <w:multiLevelType w:val="hybridMultilevel"/>
    <w:tmpl w:val="1FBAA728"/>
    <w:lvl w:ilvl="0" w:tplc="C80E4E0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807B57"/>
    <w:multiLevelType w:val="hybridMultilevel"/>
    <w:tmpl w:val="D55CAC4E"/>
    <w:lvl w:ilvl="0" w:tplc="7DBAC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AA0D5A"/>
    <w:multiLevelType w:val="hybridMultilevel"/>
    <w:tmpl w:val="4E0A6C44"/>
    <w:lvl w:ilvl="0" w:tplc="431A9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1B1B83"/>
    <w:multiLevelType w:val="hybridMultilevel"/>
    <w:tmpl w:val="81529AFC"/>
    <w:lvl w:ilvl="0" w:tplc="EAE86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740A18"/>
    <w:multiLevelType w:val="hybridMultilevel"/>
    <w:tmpl w:val="D8BE9A7A"/>
    <w:lvl w:ilvl="0" w:tplc="D786CD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A2ABB"/>
    <w:multiLevelType w:val="hybridMultilevel"/>
    <w:tmpl w:val="E2D003EC"/>
    <w:lvl w:ilvl="0" w:tplc="47B2CC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E64EBA"/>
    <w:multiLevelType w:val="hybridMultilevel"/>
    <w:tmpl w:val="1CA69734"/>
    <w:lvl w:ilvl="0" w:tplc="94527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C66FBE"/>
    <w:multiLevelType w:val="hybridMultilevel"/>
    <w:tmpl w:val="D40A2FD8"/>
    <w:lvl w:ilvl="0" w:tplc="CAAE3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701041"/>
    <w:multiLevelType w:val="hybridMultilevel"/>
    <w:tmpl w:val="8D14BF10"/>
    <w:lvl w:ilvl="0" w:tplc="DD2C5B5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8C0E3B"/>
    <w:multiLevelType w:val="hybridMultilevel"/>
    <w:tmpl w:val="F56CF0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54CFD"/>
    <w:multiLevelType w:val="hybridMultilevel"/>
    <w:tmpl w:val="0C487C4C"/>
    <w:lvl w:ilvl="0" w:tplc="346CA0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EC2668"/>
    <w:multiLevelType w:val="hybridMultilevel"/>
    <w:tmpl w:val="2B1ACFBE"/>
    <w:lvl w:ilvl="0" w:tplc="9558F03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AF3FCD"/>
    <w:multiLevelType w:val="hybridMultilevel"/>
    <w:tmpl w:val="D88E4A1C"/>
    <w:lvl w:ilvl="0" w:tplc="0FDC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250166"/>
    <w:multiLevelType w:val="hybridMultilevel"/>
    <w:tmpl w:val="7F767170"/>
    <w:lvl w:ilvl="0" w:tplc="86D048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C94FAB"/>
    <w:multiLevelType w:val="hybridMultilevel"/>
    <w:tmpl w:val="4A20F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B1EDA"/>
    <w:multiLevelType w:val="hybridMultilevel"/>
    <w:tmpl w:val="913E6342"/>
    <w:lvl w:ilvl="0" w:tplc="613E155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9076BC"/>
    <w:multiLevelType w:val="hybridMultilevel"/>
    <w:tmpl w:val="33AEFEF6"/>
    <w:lvl w:ilvl="0" w:tplc="CAD008B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A63212"/>
    <w:multiLevelType w:val="hybridMultilevel"/>
    <w:tmpl w:val="ED58C686"/>
    <w:lvl w:ilvl="0" w:tplc="F21CB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8B74A3"/>
    <w:multiLevelType w:val="hybridMultilevel"/>
    <w:tmpl w:val="19264EDA"/>
    <w:lvl w:ilvl="0" w:tplc="66D2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733E5D"/>
    <w:multiLevelType w:val="hybridMultilevel"/>
    <w:tmpl w:val="3CDAEF20"/>
    <w:lvl w:ilvl="0" w:tplc="47CCD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06407F"/>
    <w:multiLevelType w:val="hybridMultilevel"/>
    <w:tmpl w:val="ADF07B74"/>
    <w:lvl w:ilvl="0" w:tplc="52C0E8E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7A8B7A61"/>
    <w:multiLevelType w:val="hybridMultilevel"/>
    <w:tmpl w:val="2A7EA348"/>
    <w:lvl w:ilvl="0" w:tplc="43989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7F2853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FA005C"/>
    <w:multiLevelType w:val="hybridMultilevel"/>
    <w:tmpl w:val="C33204FE"/>
    <w:lvl w:ilvl="0" w:tplc="DD64D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9"/>
  </w:num>
  <w:num w:numId="4">
    <w:abstractNumId w:val="25"/>
  </w:num>
  <w:num w:numId="5">
    <w:abstractNumId w:val="21"/>
  </w:num>
  <w:num w:numId="6">
    <w:abstractNumId w:val="3"/>
  </w:num>
  <w:num w:numId="7">
    <w:abstractNumId w:val="28"/>
  </w:num>
  <w:num w:numId="8">
    <w:abstractNumId w:val="14"/>
  </w:num>
  <w:num w:numId="9">
    <w:abstractNumId w:val="26"/>
  </w:num>
  <w:num w:numId="10">
    <w:abstractNumId w:val="24"/>
  </w:num>
  <w:num w:numId="11">
    <w:abstractNumId w:val="30"/>
  </w:num>
  <w:num w:numId="12">
    <w:abstractNumId w:val="27"/>
  </w:num>
  <w:num w:numId="13">
    <w:abstractNumId w:val="8"/>
  </w:num>
  <w:num w:numId="14">
    <w:abstractNumId w:val="16"/>
  </w:num>
  <w:num w:numId="15">
    <w:abstractNumId w:val="10"/>
  </w:num>
  <w:num w:numId="16">
    <w:abstractNumId w:val="9"/>
  </w:num>
  <w:num w:numId="17">
    <w:abstractNumId w:val="5"/>
  </w:num>
  <w:num w:numId="18">
    <w:abstractNumId w:val="20"/>
  </w:num>
  <w:num w:numId="19">
    <w:abstractNumId w:val="13"/>
  </w:num>
  <w:num w:numId="20">
    <w:abstractNumId w:val="22"/>
  </w:num>
  <w:num w:numId="21">
    <w:abstractNumId w:val="23"/>
  </w:num>
  <w:num w:numId="22">
    <w:abstractNumId w:val="6"/>
  </w:num>
  <w:num w:numId="23">
    <w:abstractNumId w:val="18"/>
  </w:num>
  <w:num w:numId="24">
    <w:abstractNumId w:val="0"/>
  </w:num>
  <w:num w:numId="25">
    <w:abstractNumId w:val="12"/>
  </w:num>
  <w:num w:numId="26">
    <w:abstractNumId w:val="15"/>
  </w:num>
  <w:num w:numId="27">
    <w:abstractNumId w:val="7"/>
  </w:num>
  <w:num w:numId="28">
    <w:abstractNumId w:val="29"/>
  </w:num>
  <w:num w:numId="29">
    <w:abstractNumId w:val="1"/>
  </w:num>
  <w:num w:numId="30">
    <w:abstractNumId w:val="1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2C"/>
    <w:rsid w:val="001F2B10"/>
    <w:rsid w:val="00240FDD"/>
    <w:rsid w:val="00473B9D"/>
    <w:rsid w:val="004E2C2F"/>
    <w:rsid w:val="004F4ED1"/>
    <w:rsid w:val="00532933"/>
    <w:rsid w:val="00691E43"/>
    <w:rsid w:val="007B3A6A"/>
    <w:rsid w:val="007B682F"/>
    <w:rsid w:val="007C5389"/>
    <w:rsid w:val="007E6BAD"/>
    <w:rsid w:val="007F6C2C"/>
    <w:rsid w:val="00877991"/>
    <w:rsid w:val="009D4E15"/>
    <w:rsid w:val="009F55B3"/>
    <w:rsid w:val="00A33151"/>
    <w:rsid w:val="00B66C7F"/>
    <w:rsid w:val="00BC57D9"/>
    <w:rsid w:val="00C621D1"/>
    <w:rsid w:val="00D1740F"/>
    <w:rsid w:val="00D33B6A"/>
    <w:rsid w:val="00D61E91"/>
    <w:rsid w:val="00E341B8"/>
    <w:rsid w:val="00E37DDA"/>
    <w:rsid w:val="00E40504"/>
    <w:rsid w:val="00F30D09"/>
    <w:rsid w:val="00F321FD"/>
    <w:rsid w:val="00F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86BDC577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GOODWIN Nina</cp:lastModifiedBy>
  <cp:revision>2</cp:revision>
  <cp:lastPrinted>2017-11-22T03:44:00Z</cp:lastPrinted>
  <dcterms:created xsi:type="dcterms:W3CDTF">2017-11-22T03:44:00Z</dcterms:created>
  <dcterms:modified xsi:type="dcterms:W3CDTF">2017-11-22T03:44:00Z</dcterms:modified>
</cp:coreProperties>
</file>