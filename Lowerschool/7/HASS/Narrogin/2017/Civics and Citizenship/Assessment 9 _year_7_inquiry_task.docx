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0948EF6F" wp14:editId="4E161E16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:rsidR="00F0476B" w:rsidRDefault="00F0476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FA5230">
        <w:rPr>
          <w:rFonts w:ascii="Arial" w:hAnsi="Arial" w:cs="Arial"/>
          <w:b/>
          <w:sz w:val="28"/>
        </w:rPr>
        <w:t>9</w:t>
      </w:r>
      <w:r>
        <w:rPr>
          <w:rFonts w:ascii="Arial" w:hAnsi="Arial" w:cs="Arial"/>
          <w:b/>
          <w:sz w:val="28"/>
        </w:rPr>
        <w:t xml:space="preserve"> - PART A</w:t>
      </w:r>
      <w:r w:rsidR="00025341">
        <w:rPr>
          <w:rFonts w:ascii="Arial" w:hAnsi="Arial" w:cs="Arial"/>
          <w:b/>
          <w:sz w:val="28"/>
        </w:rPr>
        <w:t>:</w:t>
      </w:r>
      <w:r>
        <w:rPr>
          <w:rFonts w:ascii="Arial" w:hAnsi="Arial" w:cs="Arial"/>
          <w:b/>
          <w:sz w:val="28"/>
        </w:rPr>
        <w:t xml:space="preserve"> </w:t>
      </w:r>
      <w:r w:rsidR="00FA24A4">
        <w:rPr>
          <w:rFonts w:ascii="Arial" w:hAnsi="Arial" w:cs="Arial"/>
          <w:b/>
          <w:sz w:val="28"/>
        </w:rPr>
        <w:t>15</w:t>
      </w:r>
      <w:r w:rsidR="00175B68">
        <w:rPr>
          <w:rFonts w:ascii="Arial" w:hAnsi="Arial" w:cs="Arial"/>
          <w:b/>
          <w:sz w:val="28"/>
        </w:rPr>
        <w:t xml:space="preserve">% </w:t>
      </w:r>
    </w:p>
    <w:p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:rsidR="005B77DA" w:rsidRDefault="00543AA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</w:t>
      </w:r>
    </w:p>
    <w:p w:rsidR="009700E1" w:rsidRDefault="009700E1" w:rsidP="00FA523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</w:t>
      </w:r>
      <w:r w:rsidR="000B7282">
        <w:rPr>
          <w:rFonts w:ascii="Arial" w:hAnsi="Arial" w:cs="Arial"/>
          <w:b/>
          <w:sz w:val="28"/>
        </w:rPr>
        <w:t>___</w:t>
      </w:r>
      <w:r>
        <w:rPr>
          <w:rFonts w:ascii="Arial" w:hAnsi="Arial" w:cs="Arial"/>
          <w:b/>
          <w:sz w:val="28"/>
        </w:rPr>
        <w:t>_______________________</w:t>
      </w:r>
      <w:r w:rsidR="000B7282">
        <w:rPr>
          <w:rFonts w:ascii="Arial" w:hAnsi="Arial" w:cs="Arial"/>
          <w:b/>
          <w:sz w:val="28"/>
        </w:rPr>
        <w:t xml:space="preserve"> </w:t>
      </w:r>
      <w:r w:rsidR="000B7282">
        <w:rPr>
          <w:rFonts w:ascii="Arial" w:hAnsi="Arial" w:cs="Arial"/>
          <w:b/>
          <w:sz w:val="28"/>
        </w:rPr>
        <w:tab/>
      </w:r>
      <w:r w:rsidR="000B7282">
        <w:rPr>
          <w:rFonts w:ascii="Arial" w:hAnsi="Arial" w:cs="Arial"/>
          <w:b/>
          <w:sz w:val="28"/>
        </w:rPr>
        <w:tab/>
        <w:t>Class: ______________</w:t>
      </w:r>
    </w:p>
    <w:p w:rsidR="00AF2217" w:rsidRDefault="00AF2217" w:rsidP="00FA5230">
      <w:pPr>
        <w:rPr>
          <w:rFonts w:ascii="Arial" w:hAnsi="Arial" w:cs="Arial"/>
          <w:b/>
          <w:sz w:val="28"/>
        </w:rPr>
      </w:pP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:rsidTr="009F2D0A">
        <w:tc>
          <w:tcPr>
            <w:tcW w:w="1276" w:type="dxa"/>
            <w:shd w:val="clear" w:color="auto" w:fill="D9D9D9" w:themeFill="background1" w:themeFillShade="D9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vAlign w:val="center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:rsidTr="00225DD4">
        <w:trPr>
          <w:trHeight w:val="1742"/>
        </w:trPr>
        <w:tc>
          <w:tcPr>
            <w:tcW w:w="1276" w:type="dxa"/>
            <w:shd w:val="clear" w:color="auto" w:fill="D9D9D9" w:themeFill="background1" w:themeFillShade="D9"/>
          </w:tcPr>
          <w:p w:rsidR="00025341" w:rsidRDefault="00025341" w:rsidP="00175B68">
            <w:pPr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9B38D2">
              <w:rPr>
                <w:rFonts w:ascii="Arial" w:hAnsi="Arial" w:cs="Arial"/>
                <w:b/>
              </w:rPr>
              <w:t>/</w:t>
            </w:r>
            <w:r w:rsidR="00025341">
              <w:rPr>
                <w:rFonts w:ascii="Arial" w:hAnsi="Arial" w:cs="Arial"/>
                <w:b/>
              </w:rPr>
              <w:t>55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175B68" w:rsidRDefault="00175B68" w:rsidP="00AC0C76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Align w:val="bottom"/>
          </w:tcPr>
          <w:p w:rsidR="00175B68" w:rsidRDefault="00025341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175B68">
              <w:rPr>
                <w:rFonts w:ascii="Arial" w:hAnsi="Arial" w:cs="Arial"/>
                <w:b/>
              </w:rPr>
              <w:t>nquiry Process</w:t>
            </w:r>
          </w:p>
          <w:p w:rsidR="009B38D2" w:rsidRDefault="009B38D2" w:rsidP="009B38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  <w:r w:rsidR="00175B68">
              <w:rPr>
                <w:rFonts w:ascii="Arial" w:hAnsi="Arial" w:cs="Arial"/>
                <w:b/>
              </w:rPr>
              <w:t xml:space="preserve"> </w:t>
            </w:r>
            <w:r w:rsidR="00025341">
              <w:rPr>
                <w:rFonts w:ascii="Arial" w:hAnsi="Arial" w:cs="Arial"/>
                <w:b/>
              </w:rPr>
              <w:t>55</w:t>
            </w:r>
            <w:r w:rsidR="00175B68">
              <w:rPr>
                <w:rFonts w:ascii="Arial" w:hAnsi="Arial" w:cs="Arial"/>
                <w:b/>
              </w:rPr>
              <w:t xml:space="preserve">       </w:t>
            </w:r>
          </w:p>
          <w:p w:rsidR="00175B68" w:rsidRDefault="00175B68" w:rsidP="009B38D2">
            <w:pPr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jc w:val="right"/>
              <w:rPr>
                <w:rFonts w:ascii="Arial" w:hAnsi="Arial" w:cs="Arial"/>
                <w:b/>
              </w:rPr>
            </w:pPr>
          </w:p>
          <w:p w:rsidR="00175B68" w:rsidRDefault="00175B68" w:rsidP="00AC0C76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F0476B" w:rsidRDefault="00025341" w:rsidP="000253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FA24A4">
              <w:rPr>
                <w:rFonts w:ascii="Arial" w:hAnsi="Arial" w:cs="Arial"/>
                <w:b/>
              </w:rPr>
              <w:t>15</w:t>
            </w:r>
            <w:r w:rsidR="00AC0C76">
              <w:rPr>
                <w:rFonts w:ascii="Arial" w:hAnsi="Arial" w:cs="Arial"/>
                <w:b/>
              </w:rPr>
              <w:t>%</w:t>
            </w:r>
          </w:p>
          <w:p w:rsidR="00AC0C76" w:rsidRDefault="00AC0C76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AC0C76" w:rsidRDefault="00AC0C76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AC0C76" w:rsidRDefault="00AC0C76" w:rsidP="00F0476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AF2217" w:rsidRDefault="00AF2217" w:rsidP="00175B68">
      <w:pPr>
        <w:rPr>
          <w:rFonts w:ascii="Arial" w:hAnsi="Arial" w:cs="Arial"/>
          <w:b/>
          <w:sz w:val="28"/>
        </w:rPr>
      </w:pPr>
    </w:p>
    <w:p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C0C76">
        <w:rPr>
          <w:rFonts w:ascii="Arial" w:hAnsi="Arial" w:cs="Arial"/>
          <w:b/>
          <w:sz w:val="28"/>
        </w:rPr>
        <w:t>Week 5 Term 2</w:t>
      </w:r>
      <w:r w:rsidR="00175B68">
        <w:rPr>
          <w:rFonts w:ascii="Arial" w:hAnsi="Arial" w:cs="Arial"/>
          <w:b/>
          <w:sz w:val="28"/>
        </w:rPr>
        <w:t xml:space="preserve">. </w:t>
      </w:r>
    </w:p>
    <w:p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75B68">
        <w:rPr>
          <w:rFonts w:ascii="Arial" w:hAnsi="Arial" w:cs="Arial"/>
          <w:b/>
          <w:sz w:val="24"/>
          <w:szCs w:val="24"/>
          <w:u w:val="single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Inquiry Process</w:t>
      </w:r>
    </w:p>
    <w:p w:rsidR="005B77DA" w:rsidRPr="00175B68" w:rsidRDefault="00971A9D" w:rsidP="007E7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Investigate</w:t>
      </w:r>
      <w:r w:rsidR="009B38D2">
        <w:rPr>
          <w:rFonts w:ascii="Arial" w:hAnsi="Arial" w:cs="Arial"/>
          <w:sz w:val="24"/>
          <w:szCs w:val="24"/>
        </w:rPr>
        <w:t xml:space="preserve"> key feature</w:t>
      </w:r>
      <w:r w:rsidR="00FC71EC">
        <w:rPr>
          <w:rFonts w:ascii="Arial" w:hAnsi="Arial" w:cs="Arial"/>
          <w:sz w:val="24"/>
          <w:szCs w:val="24"/>
        </w:rPr>
        <w:t>s</w:t>
      </w:r>
      <w:r w:rsidR="009B38D2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</w:t>
      </w:r>
      <w:r w:rsidR="00AC0C76" w:rsidRPr="00AC0C76">
        <w:rPr>
          <w:rFonts w:ascii="Arial" w:hAnsi="Arial" w:cs="Arial"/>
          <w:sz w:val="24"/>
          <w:szCs w:val="24"/>
        </w:rPr>
        <w:t>Australia’s Legal System</w:t>
      </w:r>
      <w:r w:rsidR="00C85BD8" w:rsidRPr="00175B68">
        <w:rPr>
          <w:rFonts w:ascii="Arial" w:hAnsi="Arial" w:cs="Arial"/>
          <w:sz w:val="24"/>
          <w:szCs w:val="24"/>
        </w:rPr>
        <w:t>.</w:t>
      </w:r>
    </w:p>
    <w:p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 w:rsidR="00F0476B">
        <w:rPr>
          <w:rFonts w:ascii="Arial" w:hAnsi="Arial" w:cs="Arial"/>
          <w:sz w:val="24"/>
          <w:szCs w:val="24"/>
        </w:rPr>
        <w:t>klet to record your information, including the</w:t>
      </w:r>
      <w:r w:rsidR="00FC71EC">
        <w:rPr>
          <w:rFonts w:ascii="Arial" w:hAnsi="Arial" w:cs="Arial"/>
          <w:sz w:val="24"/>
          <w:szCs w:val="24"/>
        </w:rPr>
        <w:t xml:space="preserve"> brainstorm,</w:t>
      </w:r>
      <w:r w:rsidR="00F0476B">
        <w:rPr>
          <w:rFonts w:ascii="Arial" w:hAnsi="Arial" w:cs="Arial"/>
          <w:sz w:val="24"/>
          <w:szCs w:val="24"/>
        </w:rPr>
        <w:t xml:space="preserve"> KWL Chart</w:t>
      </w:r>
    </w:p>
    <w:p w:rsidR="00C85BD8" w:rsidRPr="00175B68" w:rsidRDefault="003B5CC7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 xml:space="preserve">You will have </w:t>
      </w:r>
      <w:r w:rsidR="00AC0C76">
        <w:rPr>
          <w:rFonts w:ascii="Arial" w:hAnsi="Arial" w:cs="Arial"/>
          <w:sz w:val="24"/>
          <w:szCs w:val="24"/>
        </w:rPr>
        <w:t>2</w:t>
      </w:r>
      <w:r w:rsidR="00C85BD8" w:rsidRPr="00175B68">
        <w:rPr>
          <w:rFonts w:ascii="Arial" w:hAnsi="Arial" w:cs="Arial"/>
          <w:sz w:val="24"/>
          <w:szCs w:val="24"/>
        </w:rPr>
        <w:t xml:space="preserve"> lessons to conduct your </w:t>
      </w:r>
      <w:r w:rsidR="009B38D2" w:rsidRPr="00175B68">
        <w:rPr>
          <w:rFonts w:ascii="Arial" w:hAnsi="Arial" w:cs="Arial"/>
          <w:sz w:val="24"/>
          <w:szCs w:val="24"/>
        </w:rPr>
        <w:t>inquiry</w:t>
      </w:r>
      <w:r w:rsidR="009B38D2">
        <w:rPr>
          <w:rFonts w:ascii="Arial" w:hAnsi="Arial" w:cs="Arial"/>
          <w:sz w:val="24"/>
          <w:szCs w:val="24"/>
        </w:rPr>
        <w:t>;</w:t>
      </w:r>
      <w:r w:rsidR="00AC0C76">
        <w:rPr>
          <w:rFonts w:ascii="Arial" w:hAnsi="Arial" w:cs="Arial"/>
          <w:sz w:val="24"/>
          <w:szCs w:val="24"/>
        </w:rPr>
        <w:t xml:space="preserve"> the rest of the project must be completed in your own time</w:t>
      </w:r>
      <w:r w:rsidR="00C85BD8" w:rsidRPr="00175B68">
        <w:rPr>
          <w:rFonts w:ascii="Arial" w:hAnsi="Arial" w:cs="Arial"/>
          <w:sz w:val="24"/>
          <w:szCs w:val="24"/>
        </w:rPr>
        <w:t>.</w:t>
      </w:r>
    </w:p>
    <w:p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</w:p>
    <w:p w:rsidR="003B5CC7" w:rsidRDefault="003B5CC7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 w:rsidR="00225DD4">
        <w:rPr>
          <w:rFonts w:ascii="Arial" w:hAnsi="Arial" w:cs="Arial"/>
          <w:sz w:val="24"/>
          <w:szCs w:val="24"/>
        </w:rPr>
        <w:t>.</w:t>
      </w:r>
    </w:p>
    <w:p w:rsidR="00225DD4" w:rsidRDefault="00225DD4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need to research information on the following 5 key topics</w:t>
      </w:r>
    </w:p>
    <w:p w:rsidR="0071619E" w:rsidRDefault="0071619E" w:rsidP="0071619E">
      <w:pPr>
        <w:pStyle w:val="ListParagraph"/>
        <w:rPr>
          <w:rFonts w:ascii="Arial" w:hAnsi="Arial" w:cs="Arial"/>
          <w:sz w:val="24"/>
          <w:szCs w:val="24"/>
        </w:rPr>
      </w:pPr>
    </w:p>
    <w:p w:rsidR="007E0219" w:rsidRPr="0071619E" w:rsidRDefault="007E0219" w:rsidP="0071619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1619E">
        <w:rPr>
          <w:rFonts w:ascii="Arial" w:hAnsi="Arial" w:cs="Arial"/>
          <w:b/>
          <w:sz w:val="24"/>
          <w:szCs w:val="24"/>
          <w:u w:val="single"/>
        </w:rPr>
        <w:t>The following key topics you must cover using bullet points:</w:t>
      </w:r>
    </w:p>
    <w:p w:rsidR="007E0219" w:rsidRPr="007E0219" w:rsidRDefault="007E0219" w:rsidP="007E0219">
      <w:pPr>
        <w:rPr>
          <w:rFonts w:ascii="Arial" w:hAnsi="Arial" w:cs="Arial"/>
          <w:b/>
          <w:sz w:val="24"/>
          <w:szCs w:val="24"/>
        </w:rPr>
      </w:pPr>
    </w:p>
    <w:p w:rsidR="00225DD4" w:rsidRPr="007E0219" w:rsidRDefault="00A45760" w:rsidP="00225DD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4"/>
        </w:rPr>
        <w:t>Key T</w:t>
      </w:r>
      <w:r w:rsidR="007B1EC4" w:rsidRPr="007E0219">
        <w:rPr>
          <w:rFonts w:ascii="Arial" w:hAnsi="Arial" w:cs="Arial"/>
          <w:b/>
          <w:sz w:val="24"/>
        </w:rPr>
        <w:t>opic</w:t>
      </w:r>
      <w:r w:rsidR="007E0219" w:rsidRPr="007E0219">
        <w:rPr>
          <w:rFonts w:ascii="Arial" w:hAnsi="Arial" w:cs="Arial"/>
          <w:b/>
          <w:sz w:val="24"/>
        </w:rPr>
        <w:t xml:space="preserve"> 1:</w:t>
      </w:r>
      <w:r w:rsidR="007B1EC4" w:rsidRPr="007E0219">
        <w:rPr>
          <w:rFonts w:ascii="Arial" w:hAnsi="Arial" w:cs="Arial"/>
          <w:b/>
          <w:sz w:val="24"/>
        </w:rPr>
        <w:t xml:space="preserve"> </w:t>
      </w:r>
      <w:r w:rsidR="000555DF">
        <w:rPr>
          <w:rFonts w:ascii="Arial" w:hAnsi="Arial" w:cs="Arial"/>
          <w:b/>
          <w:sz w:val="24"/>
        </w:rPr>
        <w:t>The Rule of L</w:t>
      </w:r>
      <w:r w:rsidR="007E0219" w:rsidRPr="007E0219">
        <w:rPr>
          <w:rFonts w:ascii="Arial" w:hAnsi="Arial" w:cs="Arial"/>
          <w:b/>
          <w:sz w:val="24"/>
        </w:rPr>
        <w:t>aw</w:t>
      </w:r>
    </w:p>
    <w:p w:rsidR="007E0219" w:rsidRPr="007E0219" w:rsidRDefault="007E0219" w:rsidP="007E0219">
      <w:pPr>
        <w:pStyle w:val="ListParagraph"/>
        <w:rPr>
          <w:rFonts w:ascii="Arial" w:hAnsi="Arial" w:cs="Arial"/>
          <w:b/>
          <w:sz w:val="28"/>
          <w:szCs w:val="24"/>
          <w:u w:val="single"/>
        </w:rPr>
      </w:pPr>
    </w:p>
    <w:p w:rsidR="007E0219" w:rsidRPr="00D32161" w:rsidRDefault="007E0219" w:rsidP="007E0219">
      <w:pPr>
        <w:pStyle w:val="ListParagraph"/>
        <w:rPr>
          <w:rFonts w:ascii="Arial" w:hAnsi="Arial" w:cs="Arial"/>
          <w:sz w:val="28"/>
          <w:szCs w:val="24"/>
          <w:u w:val="single"/>
        </w:rPr>
      </w:pPr>
    </w:p>
    <w:p w:rsidR="00225DD4" w:rsidRPr="007E0219" w:rsidRDefault="00A45760" w:rsidP="00225DD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4"/>
        </w:rPr>
        <w:t>Key Topic 1: The Presumption of I</w:t>
      </w:r>
      <w:r w:rsidR="007E0219" w:rsidRPr="007E0219">
        <w:rPr>
          <w:rFonts w:ascii="Arial" w:hAnsi="Arial" w:cs="Arial"/>
          <w:b/>
          <w:sz w:val="24"/>
        </w:rPr>
        <w:t>nnocence</w:t>
      </w:r>
    </w:p>
    <w:p w:rsidR="007E0219" w:rsidRPr="007E0219" w:rsidRDefault="007E0219" w:rsidP="007E0219">
      <w:pPr>
        <w:pStyle w:val="ListParagraph"/>
        <w:rPr>
          <w:rFonts w:ascii="Arial" w:hAnsi="Arial" w:cs="Arial"/>
          <w:sz w:val="28"/>
          <w:szCs w:val="24"/>
          <w:u w:val="single"/>
        </w:rPr>
      </w:pPr>
    </w:p>
    <w:p w:rsidR="007E0219" w:rsidRPr="00D32161" w:rsidRDefault="007E0219" w:rsidP="007E0219">
      <w:pPr>
        <w:pStyle w:val="ListParagraph"/>
        <w:rPr>
          <w:rFonts w:ascii="Arial" w:hAnsi="Arial" w:cs="Arial"/>
          <w:sz w:val="28"/>
          <w:szCs w:val="24"/>
          <w:u w:val="single"/>
        </w:rPr>
      </w:pPr>
    </w:p>
    <w:p w:rsidR="00225DD4" w:rsidRPr="007E0219" w:rsidRDefault="00A45760" w:rsidP="00225DD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4"/>
        </w:rPr>
        <w:t>Key Topic 3: The B</w:t>
      </w:r>
      <w:r w:rsidR="007E0219" w:rsidRPr="007E0219">
        <w:rPr>
          <w:rFonts w:ascii="Arial" w:hAnsi="Arial" w:cs="Arial"/>
          <w:b/>
          <w:sz w:val="24"/>
        </w:rPr>
        <w:t>ur</w:t>
      </w:r>
      <w:r>
        <w:rPr>
          <w:rFonts w:ascii="Arial" w:hAnsi="Arial" w:cs="Arial"/>
          <w:b/>
          <w:sz w:val="24"/>
        </w:rPr>
        <w:t>den of P</w:t>
      </w:r>
      <w:r w:rsidR="007E0219" w:rsidRPr="007E0219">
        <w:rPr>
          <w:rFonts w:ascii="Arial" w:hAnsi="Arial" w:cs="Arial"/>
          <w:b/>
          <w:sz w:val="24"/>
        </w:rPr>
        <w:t>roof</w:t>
      </w:r>
    </w:p>
    <w:p w:rsidR="007E0219" w:rsidRPr="007E0219" w:rsidRDefault="007E0219" w:rsidP="007E0219">
      <w:pPr>
        <w:ind w:left="360"/>
        <w:rPr>
          <w:rFonts w:ascii="Arial" w:hAnsi="Arial" w:cs="Arial"/>
          <w:b/>
          <w:sz w:val="28"/>
          <w:szCs w:val="24"/>
          <w:u w:val="single"/>
        </w:rPr>
      </w:pPr>
    </w:p>
    <w:p w:rsidR="00225DD4" w:rsidRPr="007E0219" w:rsidRDefault="00A45760" w:rsidP="00225DD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4"/>
        </w:rPr>
        <w:t>Key Topic 4: The Right to a Fair T</w:t>
      </w:r>
      <w:r w:rsidR="007E0219" w:rsidRPr="007E0219">
        <w:rPr>
          <w:rFonts w:ascii="Arial" w:hAnsi="Arial" w:cs="Arial"/>
          <w:b/>
          <w:sz w:val="24"/>
        </w:rPr>
        <w:t>rial</w:t>
      </w:r>
    </w:p>
    <w:p w:rsidR="007E0219" w:rsidRPr="007E0219" w:rsidRDefault="007E0219" w:rsidP="007E0219">
      <w:pPr>
        <w:pStyle w:val="ListParagraph"/>
        <w:rPr>
          <w:rFonts w:ascii="Arial" w:hAnsi="Arial" w:cs="Arial"/>
          <w:sz w:val="28"/>
          <w:szCs w:val="24"/>
          <w:u w:val="single"/>
        </w:rPr>
      </w:pPr>
    </w:p>
    <w:p w:rsidR="007E0219" w:rsidRPr="00D32161" w:rsidRDefault="007E0219" w:rsidP="007E0219">
      <w:pPr>
        <w:pStyle w:val="ListParagraph"/>
        <w:rPr>
          <w:rFonts w:ascii="Arial" w:hAnsi="Arial" w:cs="Arial"/>
          <w:sz w:val="28"/>
          <w:szCs w:val="24"/>
          <w:u w:val="single"/>
        </w:rPr>
      </w:pPr>
    </w:p>
    <w:p w:rsidR="00225DD4" w:rsidRPr="007E0219" w:rsidRDefault="00A45760" w:rsidP="00225DD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4"/>
        </w:rPr>
        <w:t>Key T</w:t>
      </w:r>
      <w:r w:rsidR="007E0219" w:rsidRPr="007E0219">
        <w:rPr>
          <w:rFonts w:ascii="Arial" w:hAnsi="Arial" w:cs="Arial"/>
          <w:b/>
          <w:sz w:val="24"/>
        </w:rPr>
        <w:t>opic 5: T</w:t>
      </w:r>
      <w:r w:rsidR="00225DD4" w:rsidRPr="007E0219">
        <w:rPr>
          <w:rFonts w:ascii="Arial" w:hAnsi="Arial" w:cs="Arial"/>
          <w:b/>
          <w:sz w:val="24"/>
        </w:rPr>
        <w:t>h</w:t>
      </w:r>
      <w:r>
        <w:rPr>
          <w:rFonts w:ascii="Arial" w:hAnsi="Arial" w:cs="Arial"/>
          <w:b/>
          <w:sz w:val="24"/>
        </w:rPr>
        <w:t>e Right to Legal R</w:t>
      </w:r>
      <w:r w:rsidR="007E0219" w:rsidRPr="007E0219">
        <w:rPr>
          <w:rFonts w:ascii="Arial" w:hAnsi="Arial" w:cs="Arial"/>
          <w:b/>
          <w:sz w:val="24"/>
        </w:rPr>
        <w:t>epresentation</w:t>
      </w:r>
    </w:p>
    <w:p w:rsidR="00175B68" w:rsidRDefault="00175B68" w:rsidP="004E5BE9">
      <w:pPr>
        <w:pStyle w:val="ListParagraph"/>
        <w:rPr>
          <w:rFonts w:ascii="Arial" w:hAnsi="Arial" w:cs="Arial"/>
        </w:rPr>
      </w:pPr>
    </w:p>
    <w:p w:rsidR="00175B68" w:rsidRPr="00175B68" w:rsidRDefault="00175B68" w:rsidP="00175B68">
      <w:pPr>
        <w:rPr>
          <w:rFonts w:ascii="Arial" w:hAnsi="Arial" w:cs="Arial"/>
          <w:sz w:val="24"/>
          <w:szCs w:val="24"/>
        </w:rPr>
      </w:pPr>
    </w:p>
    <w:p w:rsidR="007B1EC4" w:rsidRDefault="007B1EC4" w:rsidP="00FC71EC">
      <w:pPr>
        <w:rPr>
          <w:rFonts w:ascii="Arial" w:hAnsi="Arial" w:cs="Arial"/>
          <w:b/>
          <w:sz w:val="28"/>
          <w:szCs w:val="28"/>
          <w:u w:val="single"/>
        </w:rPr>
      </w:pPr>
    </w:p>
    <w:p w:rsidR="00D23882" w:rsidRDefault="00D23882" w:rsidP="00FC71EC">
      <w:pPr>
        <w:rPr>
          <w:rFonts w:ascii="Arial" w:hAnsi="Arial" w:cs="Arial"/>
          <w:b/>
          <w:sz w:val="28"/>
          <w:szCs w:val="28"/>
          <w:u w:val="single"/>
        </w:rPr>
      </w:pPr>
    </w:p>
    <w:p w:rsidR="00FC71EC" w:rsidRDefault="00FC71EC" w:rsidP="00FC71EC">
      <w:pPr>
        <w:rPr>
          <w:rFonts w:ascii="Arial" w:hAnsi="Arial" w:cs="Arial"/>
          <w:sz w:val="24"/>
          <w:szCs w:val="24"/>
        </w:rPr>
      </w:pPr>
      <w:r w:rsidRPr="00D866C3">
        <w:rPr>
          <w:rFonts w:ascii="Arial" w:hAnsi="Arial" w:cs="Arial"/>
          <w:b/>
          <w:sz w:val="28"/>
          <w:szCs w:val="28"/>
          <w:u w:val="single"/>
        </w:rPr>
        <w:lastRenderedPageBreak/>
        <w:t>PART A</w:t>
      </w:r>
      <w:r>
        <w:rPr>
          <w:rFonts w:ascii="Arial" w:hAnsi="Arial" w:cs="Arial"/>
          <w:sz w:val="24"/>
          <w:szCs w:val="24"/>
        </w:rPr>
        <w:t xml:space="preserve">: </w:t>
      </w:r>
      <w:r w:rsidRPr="00CD75D9">
        <w:rPr>
          <w:rFonts w:ascii="Arial" w:hAnsi="Arial" w:cs="Arial"/>
          <w:sz w:val="28"/>
          <w:szCs w:val="28"/>
        </w:rPr>
        <w:t>Inquiry Booklet</w:t>
      </w:r>
      <w:r>
        <w:rPr>
          <w:rFonts w:ascii="Arial" w:hAnsi="Arial" w:cs="Arial"/>
          <w:sz w:val="24"/>
          <w:szCs w:val="24"/>
        </w:rPr>
        <w:t xml:space="preserve"> </w:t>
      </w:r>
    </w:p>
    <w:p w:rsidR="00FC71EC" w:rsidRPr="00633C75" w:rsidRDefault="00FC71EC" w:rsidP="00633C75">
      <w:pPr>
        <w:pStyle w:val="NormalWeb"/>
        <w:rPr>
          <w:rFonts w:ascii="Arial" w:hAnsi="Arial" w:cs="Arial"/>
          <w:b/>
          <w:sz w:val="24"/>
          <w:szCs w:val="24"/>
        </w:rPr>
      </w:pPr>
      <w:r w:rsidRPr="00633C75">
        <w:rPr>
          <w:rFonts w:ascii="Arial" w:hAnsi="Arial" w:cs="Arial"/>
          <w:b/>
          <w:sz w:val="24"/>
          <w:szCs w:val="24"/>
        </w:rPr>
        <w:t xml:space="preserve">Brainstorm </w:t>
      </w:r>
    </w:p>
    <w:p w:rsidR="00FC71EC" w:rsidRDefault="00FC71EC" w:rsidP="00FC71EC">
      <w:pPr>
        <w:pStyle w:val="NormalWeb"/>
        <w:rPr>
          <w:rFonts w:ascii="Arial" w:hAnsi="Arial" w:cs="Arial"/>
          <w:sz w:val="24"/>
          <w:szCs w:val="24"/>
        </w:rPr>
      </w:pPr>
      <w:r w:rsidRPr="00CD75D9">
        <w:rPr>
          <w:rFonts w:ascii="Arial" w:hAnsi="Arial" w:cs="Arial"/>
          <w:sz w:val="24"/>
          <w:szCs w:val="24"/>
        </w:rPr>
        <w:t>Use the box provided below to brainstorm exampl</w:t>
      </w:r>
      <w:r>
        <w:rPr>
          <w:rFonts w:ascii="Arial" w:hAnsi="Arial" w:cs="Arial"/>
          <w:sz w:val="24"/>
          <w:szCs w:val="24"/>
        </w:rPr>
        <w:t xml:space="preserve">es of any key features you know about Australia’s legal system </w:t>
      </w:r>
      <w:r w:rsidRPr="00CD75D9">
        <w:rPr>
          <w:rFonts w:ascii="Arial" w:hAnsi="Arial" w:cs="Arial"/>
          <w:sz w:val="24"/>
          <w:szCs w:val="24"/>
        </w:rPr>
        <w:t xml:space="preserve"> </w:t>
      </w:r>
    </w:p>
    <w:p w:rsidR="00175B68" w:rsidRPr="00AF2217" w:rsidRDefault="00FC71EC" w:rsidP="00AF2217">
      <w:pPr>
        <w:pStyle w:val="NormalWeb"/>
        <w:rPr>
          <w:rFonts w:ascii="Arial" w:hAnsi="Arial" w:cs="Arial"/>
          <w:sz w:val="24"/>
          <w:szCs w:val="24"/>
        </w:rPr>
      </w:pPr>
      <w:r w:rsidRPr="001E55A8">
        <w:rPr>
          <w:b/>
          <w:noProof/>
          <w:lang w:eastAsia="en-AU"/>
        </w:rPr>
        <w:drawing>
          <wp:anchor distT="0" distB="0" distL="114300" distR="114300" simplePos="0" relativeHeight="251673088" behindDoc="1" locked="0" layoutInCell="1" allowOverlap="1" wp14:anchorId="1DD6CAA3" wp14:editId="542899FE">
            <wp:simplePos x="0" y="0"/>
            <wp:positionH relativeFrom="column">
              <wp:posOffset>-209550</wp:posOffset>
            </wp:positionH>
            <wp:positionV relativeFrom="paragraph">
              <wp:posOffset>445135</wp:posOffset>
            </wp:positionV>
            <wp:extent cx="6950075" cy="7200900"/>
            <wp:effectExtent l="0" t="0" r="9525" b="12700"/>
            <wp:wrapTight wrapText="bothSides">
              <wp:wrapPolygon edited="0">
                <wp:start x="0" y="0"/>
                <wp:lineTo x="0" y="21562"/>
                <wp:lineTo x="21551" y="21562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341" w:rsidRDefault="00025341" w:rsidP="00633C75">
      <w:pPr>
        <w:rPr>
          <w:rFonts w:ascii="Arial" w:hAnsi="Arial" w:cs="Arial"/>
          <w:b/>
          <w:sz w:val="24"/>
          <w:szCs w:val="24"/>
        </w:rPr>
      </w:pPr>
    </w:p>
    <w:p w:rsidR="00893048" w:rsidRDefault="00893048" w:rsidP="00633C75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37F6E" w:rsidRPr="00633C75" w:rsidRDefault="00037F6E" w:rsidP="00633C75">
      <w:pPr>
        <w:rPr>
          <w:rFonts w:ascii="Arial" w:hAnsi="Arial" w:cs="Arial"/>
          <w:b/>
          <w:sz w:val="24"/>
          <w:szCs w:val="24"/>
        </w:rPr>
      </w:pPr>
      <w:r w:rsidRPr="00633C75">
        <w:rPr>
          <w:rFonts w:ascii="Arial" w:hAnsi="Arial" w:cs="Arial"/>
          <w:b/>
          <w:sz w:val="24"/>
          <w:szCs w:val="24"/>
        </w:rPr>
        <w:lastRenderedPageBreak/>
        <w:t>Complete the KWL chart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37F6E" w:rsidTr="00037F6E">
        <w:tc>
          <w:tcPr>
            <w:tcW w:w="3560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61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61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037F6E" w:rsidTr="00037F6E">
        <w:tc>
          <w:tcPr>
            <w:tcW w:w="3560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61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61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037F6E" w:rsidTr="00037F6E">
        <w:tc>
          <w:tcPr>
            <w:tcW w:w="3560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</w:tc>
      </w:tr>
    </w:tbl>
    <w:p w:rsidR="00037F6E" w:rsidRDefault="00037F6E" w:rsidP="00037F6E">
      <w:pPr>
        <w:rPr>
          <w:rFonts w:ascii="Arial" w:hAnsi="Arial" w:cs="Arial"/>
        </w:rPr>
      </w:pPr>
    </w:p>
    <w:p w:rsidR="00C82AAB" w:rsidRPr="00C82AAB" w:rsidRDefault="00C82AAB" w:rsidP="00D64D4B">
      <w:pPr>
        <w:rPr>
          <w:rFonts w:ascii="Arial" w:hAnsi="Arial" w:cs="Arial"/>
          <w:sz w:val="24"/>
          <w:szCs w:val="24"/>
        </w:rPr>
      </w:pPr>
      <w:r w:rsidRPr="008B4B24">
        <w:rPr>
          <w:rFonts w:ascii="Arial" w:hAnsi="Arial" w:cs="Arial"/>
          <w:sz w:val="24"/>
          <w:szCs w:val="24"/>
        </w:rPr>
        <w:t xml:space="preserve">Define the term </w:t>
      </w:r>
      <w:r w:rsidRPr="008B4B24">
        <w:rPr>
          <w:rFonts w:ascii="Arial" w:hAnsi="Arial" w:cs="Arial"/>
          <w:b/>
          <w:i/>
          <w:sz w:val="24"/>
          <w:szCs w:val="24"/>
        </w:rPr>
        <w:t>outline</w:t>
      </w:r>
      <w:r w:rsidR="008B4B24">
        <w:rPr>
          <w:rFonts w:ascii="Arial" w:hAnsi="Arial" w:cs="Arial"/>
          <w:sz w:val="24"/>
          <w:szCs w:val="24"/>
        </w:rPr>
        <w:t xml:space="preserve">: </w:t>
      </w:r>
      <w:r w:rsidRPr="008B4B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C82AAB" w:rsidRPr="00C82AAB" w:rsidRDefault="00C82AAB" w:rsidP="00D64D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</w:t>
      </w:r>
    </w:p>
    <w:p w:rsidR="00C82AAB" w:rsidRPr="00C82AAB" w:rsidRDefault="00C82AAB" w:rsidP="00D64D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</w:t>
      </w:r>
    </w:p>
    <w:p w:rsidR="00D64D4B" w:rsidRPr="00FB788F" w:rsidRDefault="003562F0" w:rsidP="00D64D4B">
      <w:pPr>
        <w:rPr>
          <w:rFonts w:ascii="Arial" w:hAnsi="Arial" w:cs="Arial"/>
          <w:b/>
          <w:sz w:val="24"/>
          <w:szCs w:val="24"/>
        </w:rPr>
      </w:pPr>
      <w:r w:rsidRPr="00FB788F">
        <w:rPr>
          <w:rFonts w:ascii="Arial" w:hAnsi="Arial" w:cs="Arial"/>
          <w:b/>
          <w:sz w:val="24"/>
          <w:szCs w:val="24"/>
        </w:rPr>
        <w:lastRenderedPageBreak/>
        <w:t>Key Topic 1: Rule of Law</w:t>
      </w:r>
      <w:r w:rsidR="00DF416E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Pr="00FB788F" w:rsidRDefault="00FB788F" w:rsidP="00D64D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Inquiry </w:t>
            </w:r>
            <w:r w:rsidR="00C82AAB">
              <w:rPr>
                <w:rFonts w:ascii="Arial" w:hAnsi="Arial" w:cs="Arial"/>
                <w:sz w:val="24"/>
                <w:szCs w:val="24"/>
              </w:rPr>
              <w:t>topic/</w:t>
            </w:r>
            <w:r>
              <w:rPr>
                <w:rFonts w:ascii="Arial" w:hAnsi="Arial" w:cs="Arial"/>
                <w:sz w:val="24"/>
                <w:szCs w:val="24"/>
              </w:rPr>
              <w:t xml:space="preserve">question: </w:t>
            </w:r>
            <w:r w:rsidR="00C82AAB">
              <w:rPr>
                <w:rFonts w:ascii="Arial" w:hAnsi="Arial" w:cs="Arial"/>
                <w:b/>
                <w:sz w:val="24"/>
                <w:szCs w:val="24"/>
              </w:rPr>
              <w:t>Outline</w:t>
            </w:r>
            <w:r w:rsidR="000555DF">
              <w:rPr>
                <w:rFonts w:ascii="Arial" w:hAnsi="Arial" w:cs="Arial"/>
                <w:sz w:val="24"/>
                <w:szCs w:val="24"/>
              </w:rPr>
              <w:t xml:space="preserve"> what the Rule of Law is</w:t>
            </w: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D64D4B" w:rsidRPr="009F2D0A" w:rsidRDefault="00D64D4B" w:rsidP="00D64D4B">
      <w:pPr>
        <w:rPr>
          <w:rFonts w:ascii="Arial" w:hAnsi="Arial" w:cs="Arial"/>
          <w:b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  <w:r w:rsidR="00DF416E">
        <w:rPr>
          <w:rFonts w:ascii="Arial" w:hAnsi="Arial" w:cs="Arial"/>
          <w:b/>
        </w:rPr>
        <w:t xml:space="preserve">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Pr="00E32224" w:rsidRDefault="00D64D4B" w:rsidP="00E32224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E32224" w:rsidRPr="00E32224" w:rsidRDefault="00E32224" w:rsidP="00E3222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E32224" w:rsidRDefault="00E32224" w:rsidP="00E32224">
            <w:pPr>
              <w:rPr>
                <w:rFonts w:ascii="Arial" w:hAnsi="Arial" w:cs="Arial"/>
              </w:rPr>
            </w:pPr>
          </w:p>
          <w:p w:rsidR="00E32224" w:rsidRDefault="00E32224" w:rsidP="00E32224">
            <w:pPr>
              <w:rPr>
                <w:rFonts w:ascii="Arial" w:hAnsi="Arial" w:cs="Arial"/>
              </w:rPr>
            </w:pPr>
          </w:p>
          <w:p w:rsidR="00E32224" w:rsidRDefault="00E32224" w:rsidP="00E32224">
            <w:pPr>
              <w:rPr>
                <w:rFonts w:ascii="Arial" w:hAnsi="Arial" w:cs="Arial"/>
              </w:rPr>
            </w:pPr>
          </w:p>
          <w:p w:rsidR="00E32224" w:rsidRDefault="00E32224" w:rsidP="00E32224">
            <w:pPr>
              <w:rPr>
                <w:rFonts w:ascii="Arial" w:hAnsi="Arial" w:cs="Arial"/>
              </w:rPr>
            </w:pPr>
          </w:p>
          <w:p w:rsidR="00E32224" w:rsidRDefault="00E32224" w:rsidP="00E32224">
            <w:pPr>
              <w:rPr>
                <w:rFonts w:ascii="Arial" w:hAnsi="Arial" w:cs="Arial"/>
              </w:rPr>
            </w:pPr>
          </w:p>
          <w:p w:rsidR="00E32224" w:rsidRDefault="00E32224" w:rsidP="00E32224">
            <w:pPr>
              <w:rPr>
                <w:rFonts w:ascii="Arial" w:hAnsi="Arial" w:cs="Arial"/>
              </w:rPr>
            </w:pPr>
          </w:p>
          <w:p w:rsidR="00E32224" w:rsidRDefault="00E32224" w:rsidP="00E32224">
            <w:pPr>
              <w:rPr>
                <w:rFonts w:ascii="Arial" w:hAnsi="Arial" w:cs="Arial"/>
              </w:rPr>
            </w:pPr>
          </w:p>
          <w:p w:rsidR="00E32224" w:rsidRPr="00E32224" w:rsidRDefault="00E32224" w:rsidP="00E32224">
            <w:pPr>
              <w:rPr>
                <w:rFonts w:ascii="Arial" w:hAnsi="Arial" w:cs="Arial"/>
              </w:rPr>
            </w:pPr>
          </w:p>
          <w:p w:rsidR="00E32224" w:rsidRPr="00E32224" w:rsidRDefault="00E32224" w:rsidP="00E32224">
            <w:pPr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P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Pr="00E32224" w:rsidRDefault="00E32224" w:rsidP="00E32224">
            <w:pPr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P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E32224" w:rsidRDefault="00E32224" w:rsidP="00E3222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E32224" w:rsidRPr="00E32224" w:rsidRDefault="00E32224" w:rsidP="00E322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FB788F" w:rsidRDefault="00FB788F" w:rsidP="00D64D4B">
      <w:pPr>
        <w:rPr>
          <w:rFonts w:ascii="Arial" w:hAnsi="Arial" w:cs="Arial"/>
        </w:rPr>
      </w:pPr>
    </w:p>
    <w:p w:rsidR="00D64D4B" w:rsidRPr="00FB788F" w:rsidRDefault="00501F71" w:rsidP="00D64D4B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4"/>
        </w:rPr>
        <w:t>Key T</w:t>
      </w:r>
      <w:r w:rsidR="00FB788F">
        <w:rPr>
          <w:rFonts w:ascii="Arial" w:hAnsi="Arial" w:cs="Arial"/>
          <w:b/>
          <w:sz w:val="24"/>
        </w:rPr>
        <w:t>opic 2</w:t>
      </w:r>
      <w:r w:rsidR="00C82AAB">
        <w:rPr>
          <w:rFonts w:ascii="Arial" w:hAnsi="Arial" w:cs="Arial"/>
          <w:b/>
          <w:sz w:val="24"/>
        </w:rPr>
        <w:t>: The Presumption of I</w:t>
      </w:r>
      <w:r w:rsidR="00FB788F" w:rsidRPr="00FB788F">
        <w:rPr>
          <w:rFonts w:ascii="Arial" w:hAnsi="Arial" w:cs="Arial"/>
          <w:b/>
          <w:sz w:val="24"/>
        </w:rPr>
        <w:t>nnocence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Pr="00C82AAB" w:rsidRDefault="00D64D4B" w:rsidP="00745BD6">
            <w:pPr>
              <w:rPr>
                <w:rFonts w:ascii="Arial" w:hAnsi="Arial" w:cs="Arial"/>
                <w:sz w:val="24"/>
                <w:szCs w:val="24"/>
              </w:rPr>
            </w:pPr>
          </w:p>
          <w:p w:rsidR="00D64D4B" w:rsidRPr="00C82AAB" w:rsidRDefault="00C82AAB" w:rsidP="00745B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Inquiry topic/question</w:t>
            </w:r>
            <w:r w:rsidR="00FB788F" w:rsidRPr="00C82AAB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>Outline</w:t>
            </w:r>
            <w:r w:rsidR="002823D7">
              <w:rPr>
                <w:rFonts w:ascii="Arial" w:hAnsi="Arial" w:cs="Arial"/>
                <w:sz w:val="24"/>
                <w:szCs w:val="24"/>
              </w:rPr>
              <w:t xml:space="preserve"> what is the Presumption of I</w:t>
            </w:r>
            <w:r w:rsidR="000555DF" w:rsidRPr="00C82AAB">
              <w:rPr>
                <w:rFonts w:ascii="Arial" w:hAnsi="Arial" w:cs="Arial"/>
                <w:sz w:val="24"/>
                <w:szCs w:val="24"/>
              </w:rPr>
              <w:t xml:space="preserve">nnocence </w:t>
            </w: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Pr="009F2D0A" w:rsidRDefault="00D64D4B" w:rsidP="00D64D4B">
      <w:pPr>
        <w:rPr>
          <w:rFonts w:ascii="Arial" w:hAnsi="Arial" w:cs="Arial"/>
          <w:b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  <w:r w:rsidR="00DF416E">
        <w:rPr>
          <w:rFonts w:ascii="Arial" w:hAnsi="Arial" w:cs="Arial"/>
          <w:b/>
        </w:rPr>
        <w:t xml:space="preserve">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353B7B" w:rsidRDefault="00353B7B" w:rsidP="00D64D4B">
      <w:pPr>
        <w:rPr>
          <w:rFonts w:ascii="Arial" w:hAnsi="Arial" w:cs="Arial"/>
          <w:b/>
          <w:sz w:val="24"/>
        </w:rPr>
      </w:pPr>
    </w:p>
    <w:p w:rsidR="00D64D4B" w:rsidRPr="00FB788F" w:rsidRDefault="00501F71" w:rsidP="00D64D4B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4"/>
        </w:rPr>
        <w:lastRenderedPageBreak/>
        <w:t>Key T</w:t>
      </w:r>
      <w:r w:rsidR="00C82AAB">
        <w:rPr>
          <w:rFonts w:ascii="Arial" w:hAnsi="Arial" w:cs="Arial"/>
          <w:b/>
          <w:sz w:val="24"/>
        </w:rPr>
        <w:t>opic 3: The B</w:t>
      </w:r>
      <w:r w:rsidR="00FB788F" w:rsidRPr="00FB788F">
        <w:rPr>
          <w:rFonts w:ascii="Arial" w:hAnsi="Arial" w:cs="Arial"/>
          <w:b/>
          <w:sz w:val="24"/>
        </w:rPr>
        <w:t>ur</w:t>
      </w:r>
      <w:r w:rsidR="00C82AAB">
        <w:rPr>
          <w:rFonts w:ascii="Arial" w:hAnsi="Arial" w:cs="Arial"/>
          <w:b/>
          <w:sz w:val="24"/>
        </w:rPr>
        <w:t>den of P</w:t>
      </w:r>
      <w:r w:rsidR="00FB788F" w:rsidRPr="00FB788F">
        <w:rPr>
          <w:rFonts w:ascii="Arial" w:hAnsi="Arial" w:cs="Arial"/>
          <w:b/>
          <w:sz w:val="24"/>
        </w:rPr>
        <w:t>roof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Pr="00C82AAB" w:rsidRDefault="00C82AAB" w:rsidP="00745BD6">
            <w:pPr>
              <w:rPr>
                <w:rFonts w:ascii="Arial" w:hAnsi="Arial" w:cs="Arial"/>
                <w:sz w:val="24"/>
                <w:szCs w:val="24"/>
              </w:rPr>
            </w:pPr>
            <w:r w:rsidRPr="00C82AAB">
              <w:rPr>
                <w:rFonts w:ascii="Arial" w:hAnsi="Arial" w:cs="Arial"/>
                <w:sz w:val="24"/>
                <w:szCs w:val="24"/>
              </w:rPr>
              <w:t xml:space="preserve">Inquiry </w:t>
            </w:r>
            <w:r>
              <w:rPr>
                <w:rFonts w:ascii="Arial" w:hAnsi="Arial" w:cs="Arial"/>
                <w:sz w:val="24"/>
                <w:szCs w:val="24"/>
              </w:rPr>
              <w:t>topic/</w:t>
            </w:r>
            <w:r w:rsidRPr="00C82AAB">
              <w:rPr>
                <w:rFonts w:ascii="Arial" w:hAnsi="Arial" w:cs="Arial"/>
                <w:sz w:val="24"/>
                <w:szCs w:val="24"/>
              </w:rPr>
              <w:t xml:space="preserve">question: </w:t>
            </w:r>
            <w:r w:rsidRPr="00C82AAB">
              <w:rPr>
                <w:rFonts w:ascii="Arial" w:hAnsi="Arial" w:cs="Arial"/>
                <w:b/>
                <w:sz w:val="24"/>
                <w:szCs w:val="24"/>
              </w:rPr>
              <w:t>Outline</w:t>
            </w:r>
            <w:r w:rsidRPr="00C82AAB">
              <w:rPr>
                <w:rFonts w:ascii="Arial" w:hAnsi="Arial" w:cs="Arial"/>
                <w:sz w:val="24"/>
                <w:szCs w:val="24"/>
              </w:rPr>
              <w:t xml:space="preserve"> what is the Burden of Proof</w:t>
            </w: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  <w:r w:rsidR="00DF416E">
        <w:rPr>
          <w:rFonts w:ascii="Arial" w:hAnsi="Arial" w:cs="Arial"/>
          <w:b/>
        </w:rPr>
        <w:t xml:space="preserve">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353B7B" w:rsidRDefault="00353B7B" w:rsidP="00D64D4B">
      <w:pPr>
        <w:rPr>
          <w:rFonts w:ascii="Arial" w:hAnsi="Arial" w:cs="Arial"/>
          <w:b/>
          <w:sz w:val="24"/>
        </w:rPr>
      </w:pPr>
    </w:p>
    <w:p w:rsidR="00353B7B" w:rsidRDefault="00353B7B" w:rsidP="00D64D4B">
      <w:pPr>
        <w:rPr>
          <w:rFonts w:ascii="Arial" w:hAnsi="Arial" w:cs="Arial"/>
          <w:b/>
          <w:sz w:val="24"/>
        </w:rPr>
      </w:pPr>
    </w:p>
    <w:p w:rsidR="00D64D4B" w:rsidRPr="00FB788F" w:rsidRDefault="00501F71" w:rsidP="00D64D4B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4"/>
        </w:rPr>
        <w:lastRenderedPageBreak/>
        <w:t>Key T</w:t>
      </w:r>
      <w:r w:rsidR="003C6A5F">
        <w:rPr>
          <w:rFonts w:ascii="Arial" w:hAnsi="Arial" w:cs="Arial"/>
          <w:b/>
          <w:sz w:val="24"/>
        </w:rPr>
        <w:t>opic 4: The Right to a Fair T</w:t>
      </w:r>
      <w:r w:rsidR="00FB788F" w:rsidRPr="00FB788F">
        <w:rPr>
          <w:rFonts w:ascii="Arial" w:hAnsi="Arial" w:cs="Arial"/>
          <w:b/>
          <w:sz w:val="24"/>
        </w:rPr>
        <w:t>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3C6A5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Inquiry/question: </w:t>
            </w:r>
            <w:r w:rsidRPr="003C6A5F">
              <w:rPr>
                <w:rFonts w:ascii="Arial" w:hAnsi="Arial" w:cs="Arial"/>
                <w:b/>
              </w:rPr>
              <w:t>Outline</w:t>
            </w:r>
            <w:r>
              <w:rPr>
                <w:rFonts w:ascii="Arial" w:hAnsi="Arial" w:cs="Arial"/>
              </w:rPr>
              <w:t xml:space="preserve"> what is the Right to a Fair Trial </w:t>
            </w: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  <w:r w:rsidR="00DF416E">
        <w:rPr>
          <w:rFonts w:ascii="Arial" w:hAnsi="Arial" w:cs="Arial"/>
          <w:b/>
        </w:rPr>
        <w:t xml:space="preserve">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Pr="00E32224" w:rsidRDefault="004A3F64" w:rsidP="004A3F6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3F64" w:rsidRDefault="004A3F64" w:rsidP="004A3F6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353B7B" w:rsidRDefault="00353B7B" w:rsidP="00745BD6">
            <w:pPr>
              <w:rPr>
                <w:rFonts w:ascii="Arial" w:hAnsi="Arial" w:cs="Arial"/>
              </w:rPr>
            </w:pPr>
          </w:p>
          <w:p w:rsidR="00353B7B" w:rsidRDefault="00353B7B" w:rsidP="00745BD6">
            <w:pPr>
              <w:rPr>
                <w:rFonts w:ascii="Arial" w:hAnsi="Arial" w:cs="Arial"/>
              </w:rPr>
            </w:pPr>
          </w:p>
          <w:p w:rsidR="00353B7B" w:rsidRDefault="00353B7B" w:rsidP="00745BD6">
            <w:pPr>
              <w:rPr>
                <w:rFonts w:ascii="Arial" w:hAnsi="Arial" w:cs="Arial"/>
              </w:rPr>
            </w:pPr>
          </w:p>
          <w:p w:rsidR="00353B7B" w:rsidRDefault="00353B7B" w:rsidP="00745BD6">
            <w:pPr>
              <w:rPr>
                <w:rFonts w:ascii="Arial" w:hAnsi="Arial" w:cs="Arial"/>
              </w:rPr>
            </w:pPr>
          </w:p>
          <w:p w:rsidR="00353B7B" w:rsidRDefault="00353B7B" w:rsidP="00745BD6">
            <w:pPr>
              <w:rPr>
                <w:rFonts w:ascii="Arial" w:hAnsi="Arial" w:cs="Arial"/>
              </w:rPr>
            </w:pPr>
          </w:p>
          <w:p w:rsidR="002823D7" w:rsidRDefault="002823D7" w:rsidP="00745BD6">
            <w:pPr>
              <w:rPr>
                <w:rFonts w:ascii="Arial" w:hAnsi="Arial" w:cs="Arial"/>
              </w:rPr>
            </w:pPr>
          </w:p>
          <w:p w:rsidR="002823D7" w:rsidRDefault="002823D7" w:rsidP="00745BD6">
            <w:pPr>
              <w:rPr>
                <w:rFonts w:ascii="Arial" w:hAnsi="Arial" w:cs="Arial"/>
              </w:rPr>
            </w:pPr>
          </w:p>
        </w:tc>
      </w:tr>
    </w:tbl>
    <w:p w:rsidR="00D64D4B" w:rsidRPr="00FB788F" w:rsidRDefault="00501F71" w:rsidP="00D64D4B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4"/>
        </w:rPr>
        <w:lastRenderedPageBreak/>
        <w:t>Key T</w:t>
      </w:r>
      <w:r w:rsidR="003C6A5F">
        <w:rPr>
          <w:rFonts w:ascii="Arial" w:hAnsi="Arial" w:cs="Arial"/>
          <w:b/>
          <w:sz w:val="24"/>
        </w:rPr>
        <w:t>opic 5: The Right to Legal R</w:t>
      </w:r>
      <w:r w:rsidR="00FB788F" w:rsidRPr="00FB788F">
        <w:rPr>
          <w:rFonts w:ascii="Arial" w:hAnsi="Arial" w:cs="Arial"/>
          <w:b/>
          <w:sz w:val="24"/>
        </w:rPr>
        <w:t>epresentation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3C6A5F" w:rsidRDefault="003C6A5F" w:rsidP="003C6A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Inquiry/question: </w:t>
            </w:r>
            <w:r w:rsidRPr="003C6A5F">
              <w:rPr>
                <w:rFonts w:ascii="Arial" w:hAnsi="Arial" w:cs="Arial"/>
                <w:b/>
              </w:rPr>
              <w:t>Outline</w:t>
            </w:r>
            <w:r>
              <w:rPr>
                <w:rFonts w:ascii="Arial" w:hAnsi="Arial" w:cs="Arial"/>
              </w:rPr>
              <w:t xml:space="preserve"> what is the Right to Legal Representation </w:t>
            </w: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Pr="009F2D0A" w:rsidRDefault="00D64D4B" w:rsidP="00D64D4B">
      <w:pPr>
        <w:rPr>
          <w:rFonts w:ascii="Arial" w:hAnsi="Arial" w:cs="Arial"/>
          <w:b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  <w:r w:rsidR="00DF416E">
        <w:rPr>
          <w:rFonts w:ascii="Arial" w:hAnsi="Arial" w:cs="Arial"/>
          <w:b/>
        </w:rPr>
        <w:t xml:space="preserve">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4A7795" w:rsidRDefault="004A7795" w:rsidP="004A7795">
            <w:pPr>
              <w:rPr>
                <w:rFonts w:ascii="Arial" w:hAnsi="Arial" w:cs="Arial"/>
              </w:rPr>
            </w:pPr>
          </w:p>
          <w:p w:rsidR="004A7795" w:rsidRPr="00E32224" w:rsidRDefault="004A7795" w:rsidP="004A779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7795" w:rsidRDefault="004A7795" w:rsidP="004A7795">
            <w:pPr>
              <w:rPr>
                <w:rFonts w:ascii="Arial" w:hAnsi="Arial" w:cs="Arial"/>
              </w:rPr>
            </w:pPr>
          </w:p>
          <w:p w:rsidR="004A7795" w:rsidRDefault="004A7795" w:rsidP="004A7795">
            <w:pPr>
              <w:rPr>
                <w:rFonts w:ascii="Arial" w:hAnsi="Arial" w:cs="Arial"/>
              </w:rPr>
            </w:pPr>
          </w:p>
          <w:p w:rsidR="004A7795" w:rsidRDefault="004A7795" w:rsidP="004A7795">
            <w:pPr>
              <w:rPr>
                <w:rFonts w:ascii="Arial" w:hAnsi="Arial" w:cs="Arial"/>
              </w:rPr>
            </w:pPr>
          </w:p>
          <w:p w:rsidR="004A7795" w:rsidRDefault="004A7795" w:rsidP="004A7795">
            <w:pPr>
              <w:rPr>
                <w:rFonts w:ascii="Arial" w:hAnsi="Arial" w:cs="Arial"/>
              </w:rPr>
            </w:pPr>
          </w:p>
          <w:p w:rsidR="004A7795" w:rsidRDefault="004A7795" w:rsidP="004A7795">
            <w:pPr>
              <w:rPr>
                <w:rFonts w:ascii="Arial" w:hAnsi="Arial" w:cs="Arial"/>
              </w:rPr>
            </w:pPr>
          </w:p>
          <w:p w:rsidR="004A7795" w:rsidRDefault="004A7795" w:rsidP="004A7795">
            <w:pPr>
              <w:rPr>
                <w:rFonts w:ascii="Arial" w:hAnsi="Arial" w:cs="Arial"/>
              </w:rPr>
            </w:pPr>
          </w:p>
          <w:p w:rsidR="004A7795" w:rsidRDefault="004A7795" w:rsidP="004A7795">
            <w:pPr>
              <w:rPr>
                <w:rFonts w:ascii="Arial" w:hAnsi="Arial" w:cs="Arial"/>
              </w:rPr>
            </w:pPr>
          </w:p>
          <w:p w:rsidR="004A7795" w:rsidRPr="00E32224" w:rsidRDefault="004A7795" w:rsidP="004A7795">
            <w:pPr>
              <w:rPr>
                <w:rFonts w:ascii="Arial" w:hAnsi="Arial" w:cs="Arial"/>
              </w:rPr>
            </w:pPr>
          </w:p>
          <w:p w:rsidR="004A7795" w:rsidRPr="00E32224" w:rsidRDefault="004A7795" w:rsidP="004A7795">
            <w:pPr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Pr="00E32224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Pr="00E32224" w:rsidRDefault="004A7795" w:rsidP="004A7795">
            <w:pPr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Pr="00E32224" w:rsidRDefault="004A7795" w:rsidP="004A7795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A7795" w:rsidRDefault="004A7795" w:rsidP="004A779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636512" w:rsidRPr="00633C75" w:rsidRDefault="00636512" w:rsidP="00633C75">
      <w:pPr>
        <w:rPr>
          <w:rFonts w:ascii="Arial" w:hAnsi="Arial" w:cs="Arial"/>
          <w:b/>
        </w:rPr>
      </w:pPr>
      <w:r w:rsidRPr="00633C75">
        <w:rPr>
          <w:rFonts w:ascii="Arial" w:hAnsi="Arial" w:cs="Arial"/>
          <w:b/>
          <w:sz w:val="24"/>
          <w:szCs w:val="24"/>
        </w:rPr>
        <w:t>Complete the PMI chart below</w:t>
      </w:r>
      <w:r w:rsidRPr="00633C75">
        <w:rPr>
          <w:rFonts w:ascii="Arial" w:hAnsi="Arial" w:cs="Arial"/>
          <w:b/>
        </w:rPr>
        <w:t xml:space="preserve">  </w:t>
      </w:r>
      <w:r w:rsidRPr="00633C75">
        <w:rPr>
          <w:rFonts w:ascii="Arial" w:hAnsi="Arial" w:cs="Arial"/>
          <w:b/>
        </w:rPr>
        <w:tab/>
      </w:r>
      <w:r w:rsidRPr="00633C75">
        <w:rPr>
          <w:rFonts w:ascii="Arial" w:hAnsi="Arial" w:cs="Arial"/>
          <w:b/>
        </w:rPr>
        <w:tab/>
      </w:r>
      <w:r w:rsidR="00404271" w:rsidRPr="00404271">
        <w:rPr>
          <w:rFonts w:ascii="Arial" w:hAnsi="Arial" w:cs="Arial"/>
          <w:b/>
          <w:sz w:val="28"/>
          <w:szCs w:val="28"/>
        </w:rPr>
        <w:t>TASK</w:t>
      </w:r>
      <w:r w:rsidRPr="00404271">
        <w:rPr>
          <w:rFonts w:ascii="Arial" w:hAnsi="Arial" w:cs="Arial"/>
          <w:b/>
          <w:sz w:val="28"/>
          <w:szCs w:val="28"/>
        </w:rPr>
        <w:tab/>
      </w:r>
      <w:r w:rsidRPr="00633C75">
        <w:rPr>
          <w:rFonts w:ascii="Arial" w:hAnsi="Arial" w:cs="Arial"/>
          <w:b/>
        </w:rPr>
        <w:tab/>
      </w:r>
      <w:r w:rsidRPr="00633C75">
        <w:rPr>
          <w:rFonts w:ascii="Arial" w:hAnsi="Arial" w:cs="Arial"/>
          <w:b/>
        </w:rPr>
        <w:tab/>
      </w:r>
      <w:r w:rsidR="00633C75">
        <w:rPr>
          <w:rFonts w:ascii="Arial" w:hAnsi="Arial" w:cs="Arial"/>
          <w:b/>
          <w:sz w:val="36"/>
          <w:szCs w:val="36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36512" w:rsidRPr="00037F6E" w:rsidTr="00FA5230">
        <w:tc>
          <w:tcPr>
            <w:tcW w:w="3560" w:type="dxa"/>
          </w:tcPr>
          <w:p w:rsidR="00636512" w:rsidRPr="00037F6E" w:rsidRDefault="00636512" w:rsidP="00FA523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61" w:type="dxa"/>
          </w:tcPr>
          <w:p w:rsidR="00636512" w:rsidRPr="00037F6E" w:rsidRDefault="00636512" w:rsidP="00FA523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61" w:type="dxa"/>
          </w:tcPr>
          <w:p w:rsidR="00636512" w:rsidRPr="00037F6E" w:rsidRDefault="00636512" w:rsidP="00FA523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:rsidTr="00FA5230">
        <w:tc>
          <w:tcPr>
            <w:tcW w:w="3560" w:type="dxa"/>
          </w:tcPr>
          <w:p w:rsidR="00633C75" w:rsidRDefault="000E12B2" w:rsidP="00FA5230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>Positives (Pluses</w:t>
            </w:r>
            <w:r w:rsidR="009F2D0A" w:rsidRPr="00633C75">
              <w:rPr>
                <w:rFonts w:ascii="Arial" w:hAnsi="Arial" w:cs="Arial"/>
                <w:b/>
              </w:rPr>
              <w:t xml:space="preserve">) </w:t>
            </w:r>
          </w:p>
          <w:p w:rsidR="00636512" w:rsidRPr="00633C75" w:rsidRDefault="009F2D0A" w:rsidP="00FA5230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>about</w:t>
            </w:r>
            <w:r w:rsidR="00636512" w:rsidRPr="00633C75">
              <w:rPr>
                <w:rFonts w:ascii="Arial" w:hAnsi="Arial" w:cs="Arial"/>
                <w:b/>
              </w:rPr>
              <w:t xml:space="preserve"> the task</w:t>
            </w:r>
          </w:p>
        </w:tc>
        <w:tc>
          <w:tcPr>
            <w:tcW w:w="3561" w:type="dxa"/>
          </w:tcPr>
          <w:p w:rsidR="00633C75" w:rsidRDefault="00636512" w:rsidP="00FA5230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>Negatives (Minus</w:t>
            </w:r>
            <w:r w:rsidR="000E12B2" w:rsidRPr="00633C75">
              <w:rPr>
                <w:rFonts w:ascii="Arial" w:hAnsi="Arial" w:cs="Arial"/>
                <w:b/>
              </w:rPr>
              <w:t>es</w:t>
            </w:r>
            <w:r w:rsidR="009F2D0A" w:rsidRPr="00633C75">
              <w:rPr>
                <w:rFonts w:ascii="Arial" w:hAnsi="Arial" w:cs="Arial"/>
                <w:b/>
              </w:rPr>
              <w:t xml:space="preserve">) </w:t>
            </w:r>
          </w:p>
          <w:p w:rsidR="00636512" w:rsidRPr="00633C75" w:rsidRDefault="009F2D0A" w:rsidP="00FA5230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 xml:space="preserve">about </w:t>
            </w:r>
            <w:r w:rsidR="00636512" w:rsidRPr="00633C75">
              <w:rPr>
                <w:rFonts w:ascii="Arial" w:hAnsi="Arial" w:cs="Arial"/>
                <w:b/>
              </w:rPr>
              <w:t>the task</w:t>
            </w:r>
          </w:p>
        </w:tc>
        <w:tc>
          <w:tcPr>
            <w:tcW w:w="3561" w:type="dxa"/>
          </w:tcPr>
          <w:p w:rsidR="00633C75" w:rsidRDefault="00636512" w:rsidP="00FA5230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 xml:space="preserve">Interesting parts </w:t>
            </w:r>
          </w:p>
          <w:p w:rsidR="00636512" w:rsidRPr="00633C75" w:rsidRDefault="00636512" w:rsidP="00FA5230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>of the task</w:t>
            </w:r>
          </w:p>
          <w:p w:rsidR="00636512" w:rsidRPr="00633C75" w:rsidRDefault="00636512" w:rsidP="00636512">
            <w:pPr>
              <w:rPr>
                <w:rFonts w:ascii="Arial" w:hAnsi="Arial" w:cs="Arial"/>
                <w:b/>
              </w:rPr>
            </w:pPr>
          </w:p>
        </w:tc>
      </w:tr>
      <w:tr w:rsidR="00636512" w:rsidTr="00FA5230">
        <w:tc>
          <w:tcPr>
            <w:tcW w:w="3560" w:type="dxa"/>
          </w:tcPr>
          <w:p w:rsidR="001575A1" w:rsidRPr="001575A1" w:rsidRDefault="001575A1" w:rsidP="001575A1">
            <w:pPr>
              <w:rPr>
                <w:rFonts w:ascii="Arial" w:hAnsi="Arial" w:cs="Arial"/>
              </w:rPr>
            </w:pPr>
          </w:p>
          <w:p w:rsidR="001575A1" w:rsidRDefault="001575A1" w:rsidP="001575A1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1575A1" w:rsidRDefault="001575A1" w:rsidP="001575A1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1575A1" w:rsidRDefault="001575A1" w:rsidP="001575A1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1575A1" w:rsidRDefault="001575A1" w:rsidP="001575A1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1575A1" w:rsidRDefault="001575A1" w:rsidP="001575A1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404271" w:rsidRDefault="00404271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36512" w:rsidRDefault="00636512" w:rsidP="00FA5230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36512" w:rsidRDefault="00636512" w:rsidP="00FA5230">
            <w:pPr>
              <w:rPr>
                <w:rFonts w:ascii="Arial" w:hAnsi="Arial" w:cs="Arial"/>
              </w:rPr>
            </w:pPr>
          </w:p>
        </w:tc>
      </w:tr>
    </w:tbl>
    <w:p w:rsidR="00404271" w:rsidRDefault="00404271" w:rsidP="009F3496">
      <w:pPr>
        <w:jc w:val="center"/>
        <w:rPr>
          <w:rFonts w:ascii="Arial" w:hAnsi="Arial" w:cs="Arial"/>
          <w:b/>
          <w:sz w:val="28"/>
        </w:rPr>
      </w:pPr>
    </w:p>
    <w:p w:rsidR="00404271" w:rsidRDefault="00404271" w:rsidP="009F349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04271" w:rsidRPr="00037F6E" w:rsidTr="008B4B24">
        <w:tc>
          <w:tcPr>
            <w:tcW w:w="3560" w:type="dxa"/>
          </w:tcPr>
          <w:p w:rsidR="00404271" w:rsidRPr="00037F6E" w:rsidRDefault="00404271" w:rsidP="008B4B24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61" w:type="dxa"/>
          </w:tcPr>
          <w:p w:rsidR="00404271" w:rsidRPr="00037F6E" w:rsidRDefault="00404271" w:rsidP="008B4B24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61" w:type="dxa"/>
          </w:tcPr>
          <w:p w:rsidR="00404271" w:rsidRPr="00037F6E" w:rsidRDefault="00404271" w:rsidP="008B4B24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404271" w:rsidRPr="00633C75" w:rsidTr="008B4B24">
        <w:tc>
          <w:tcPr>
            <w:tcW w:w="3560" w:type="dxa"/>
          </w:tcPr>
          <w:p w:rsidR="00404271" w:rsidRDefault="00404271" w:rsidP="008B4B24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 xml:space="preserve">Positives (Pluses) </w:t>
            </w:r>
          </w:p>
          <w:p w:rsidR="00404271" w:rsidRPr="00633C75" w:rsidRDefault="00404271" w:rsidP="00404271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 xml:space="preserve">about the </w:t>
            </w: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3561" w:type="dxa"/>
          </w:tcPr>
          <w:p w:rsidR="00404271" w:rsidRDefault="00404271" w:rsidP="008B4B24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 xml:space="preserve">Negatives (Minuses) </w:t>
            </w:r>
          </w:p>
          <w:p w:rsidR="00404271" w:rsidRPr="00633C75" w:rsidRDefault="00404271" w:rsidP="008B4B24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 xml:space="preserve">about </w:t>
            </w:r>
            <w:r>
              <w:rPr>
                <w:rFonts w:ascii="Arial" w:hAnsi="Arial" w:cs="Arial"/>
                <w:b/>
              </w:rPr>
              <w:t>the topic</w:t>
            </w:r>
          </w:p>
        </w:tc>
        <w:tc>
          <w:tcPr>
            <w:tcW w:w="3561" w:type="dxa"/>
          </w:tcPr>
          <w:p w:rsidR="00404271" w:rsidRDefault="00404271" w:rsidP="008B4B24">
            <w:pPr>
              <w:jc w:val="center"/>
              <w:rPr>
                <w:rFonts w:ascii="Arial" w:hAnsi="Arial" w:cs="Arial"/>
                <w:b/>
              </w:rPr>
            </w:pPr>
            <w:r w:rsidRPr="00633C75">
              <w:rPr>
                <w:rFonts w:ascii="Arial" w:hAnsi="Arial" w:cs="Arial"/>
                <w:b/>
              </w:rPr>
              <w:t xml:space="preserve">Interesting parts </w:t>
            </w:r>
          </w:p>
          <w:p w:rsidR="00404271" w:rsidRPr="00633C75" w:rsidRDefault="00404271" w:rsidP="008B4B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of the topic</w:t>
            </w:r>
          </w:p>
          <w:p w:rsidR="00404271" w:rsidRPr="00633C75" w:rsidRDefault="00404271" w:rsidP="008B4B24">
            <w:pPr>
              <w:rPr>
                <w:rFonts w:ascii="Arial" w:hAnsi="Arial" w:cs="Arial"/>
                <w:b/>
              </w:rPr>
            </w:pPr>
          </w:p>
        </w:tc>
      </w:tr>
      <w:tr w:rsidR="00404271" w:rsidTr="008B4B24">
        <w:tc>
          <w:tcPr>
            <w:tcW w:w="3560" w:type="dxa"/>
          </w:tcPr>
          <w:p w:rsidR="00404271" w:rsidRPr="001575A1" w:rsidRDefault="00404271" w:rsidP="008B4B24">
            <w:pPr>
              <w:rPr>
                <w:rFonts w:ascii="Arial" w:hAnsi="Arial" w:cs="Arial"/>
              </w:rPr>
            </w:pPr>
          </w:p>
          <w:p w:rsidR="00404271" w:rsidRDefault="00404271" w:rsidP="008B4B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04271" w:rsidRDefault="00404271" w:rsidP="008B4B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04271" w:rsidRDefault="00404271" w:rsidP="008B4B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04271" w:rsidRDefault="00404271" w:rsidP="008B4B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04271" w:rsidRDefault="00404271" w:rsidP="008B4B24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04271" w:rsidRDefault="00404271" w:rsidP="008B4B24">
            <w:pPr>
              <w:rPr>
                <w:rFonts w:ascii="Arial" w:hAnsi="Arial" w:cs="Arial"/>
              </w:rPr>
            </w:pPr>
          </w:p>
          <w:p w:rsidR="00404271" w:rsidRDefault="00404271" w:rsidP="008B4B24">
            <w:pPr>
              <w:rPr>
                <w:rFonts w:ascii="Arial" w:hAnsi="Arial" w:cs="Arial"/>
              </w:rPr>
            </w:pPr>
          </w:p>
          <w:p w:rsidR="00404271" w:rsidRDefault="00404271" w:rsidP="008B4B24">
            <w:pPr>
              <w:rPr>
                <w:rFonts w:ascii="Arial" w:hAnsi="Arial" w:cs="Arial"/>
              </w:rPr>
            </w:pPr>
          </w:p>
          <w:p w:rsidR="00404271" w:rsidRDefault="00404271" w:rsidP="008B4B24">
            <w:pPr>
              <w:rPr>
                <w:rFonts w:ascii="Arial" w:hAnsi="Arial" w:cs="Arial"/>
              </w:rPr>
            </w:pPr>
          </w:p>
          <w:p w:rsidR="00404271" w:rsidRDefault="00404271" w:rsidP="008B4B24">
            <w:pPr>
              <w:rPr>
                <w:rFonts w:ascii="Arial" w:hAnsi="Arial" w:cs="Arial"/>
              </w:rPr>
            </w:pPr>
          </w:p>
          <w:p w:rsidR="00404271" w:rsidRDefault="00404271" w:rsidP="008B4B24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404271" w:rsidRDefault="00404271" w:rsidP="008B4B24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404271" w:rsidRDefault="00404271" w:rsidP="008B4B24">
            <w:pPr>
              <w:rPr>
                <w:rFonts w:ascii="Arial" w:hAnsi="Arial" w:cs="Arial"/>
              </w:rPr>
            </w:pPr>
          </w:p>
        </w:tc>
      </w:tr>
    </w:tbl>
    <w:p w:rsidR="009F3496" w:rsidRPr="005B77DA" w:rsidRDefault="009F3496" w:rsidP="0040427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Assessment 8: Year 7 – Civics and Citizenship</w:t>
      </w:r>
      <w:r w:rsidRPr="005B77DA">
        <w:rPr>
          <w:rFonts w:ascii="Arial" w:hAnsi="Arial" w:cs="Arial"/>
          <w:b/>
          <w:sz w:val="28"/>
        </w:rPr>
        <w:t xml:space="preserve"> Research Inquiry Task – </w:t>
      </w:r>
      <w:r>
        <w:rPr>
          <w:rFonts w:ascii="Arial" w:hAnsi="Arial" w:cs="Arial"/>
          <w:b/>
          <w:sz w:val="28"/>
        </w:rPr>
        <w:t>Checklist/Marking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1"/>
        <w:gridCol w:w="1270"/>
        <w:gridCol w:w="1051"/>
      </w:tblGrid>
      <w:tr w:rsidR="009F3496" w:rsidRPr="000D3127" w:rsidTr="00F50DC0">
        <w:tc>
          <w:tcPr>
            <w:tcW w:w="9631" w:type="dxa"/>
            <w:gridSpan w:val="2"/>
            <w:shd w:val="clear" w:color="auto" w:fill="000000" w:themeFill="text1"/>
          </w:tcPr>
          <w:p w:rsidR="009F3496" w:rsidRPr="008A42D2" w:rsidRDefault="009F3496" w:rsidP="00F50DC0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Assessment Task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shd w:val="clear" w:color="auto" w:fill="000000" w:themeFill="text1"/>
          </w:tcPr>
          <w:p w:rsidR="009F3496" w:rsidRPr="008A42D2" w:rsidRDefault="009F3496" w:rsidP="00F50DC0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  <w:shd w:val="clear" w:color="auto" w:fill="E7E6E6" w:themeFill="background2"/>
          </w:tcPr>
          <w:p w:rsidR="009F3496" w:rsidRPr="008A42D2" w:rsidRDefault="009F3496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Inquiry Booklet</w:t>
            </w:r>
          </w:p>
        </w:tc>
        <w:tc>
          <w:tcPr>
            <w:tcW w:w="1270" w:type="dxa"/>
            <w:shd w:val="clear" w:color="auto" w:fill="E7E6E6" w:themeFill="background2"/>
          </w:tcPr>
          <w:p w:rsidR="009F3496" w:rsidRPr="008A42D2" w:rsidRDefault="009F3496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 Available</w:t>
            </w:r>
          </w:p>
        </w:tc>
        <w:tc>
          <w:tcPr>
            <w:tcW w:w="1051" w:type="dxa"/>
            <w:shd w:val="clear" w:color="auto" w:fill="E7E6E6" w:themeFill="background2"/>
          </w:tcPr>
          <w:p w:rsidR="009F3496" w:rsidRDefault="009F3496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Your Marks</w:t>
            </w:r>
          </w:p>
        </w:tc>
      </w:tr>
      <w:tr w:rsidR="00397FCF" w:rsidRPr="000D3127" w:rsidTr="00F50DC0">
        <w:tc>
          <w:tcPr>
            <w:tcW w:w="8361" w:type="dxa"/>
            <w:shd w:val="clear" w:color="auto" w:fill="E7E6E6" w:themeFill="background2"/>
          </w:tcPr>
          <w:p w:rsidR="00397FCF" w:rsidRDefault="00397FCF" w:rsidP="00397F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</w:t>
            </w: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270" w:type="dxa"/>
            <w:shd w:val="clear" w:color="auto" w:fill="E7E6E6" w:themeFill="background2"/>
          </w:tcPr>
          <w:p w:rsidR="00397FCF" w:rsidRDefault="00397FCF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397FCF" w:rsidRDefault="00397FCF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7FCF" w:rsidRPr="000D3127" w:rsidTr="00397FCF">
        <w:tc>
          <w:tcPr>
            <w:tcW w:w="8361" w:type="dxa"/>
            <w:shd w:val="clear" w:color="auto" w:fill="FFFFFF" w:themeFill="background1"/>
          </w:tcPr>
          <w:p w:rsidR="00397FCF" w:rsidRDefault="00397FCF" w:rsidP="00397F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KLW Chart – Completed KWL Chart</w:t>
            </w:r>
          </w:p>
          <w:p w:rsidR="00397FCF" w:rsidRDefault="00397FCF" w:rsidP="00397F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5-6 key points under each heading or has used detail for at least two columns, such as ‘Want to Know and Learnt’. Uses a brief explanation for each point.</w:t>
            </w:r>
          </w:p>
        </w:tc>
        <w:tc>
          <w:tcPr>
            <w:tcW w:w="1270" w:type="dxa"/>
            <w:shd w:val="clear" w:color="auto" w:fill="FFFFFF" w:themeFill="background1"/>
          </w:tcPr>
          <w:p w:rsidR="00397FCF" w:rsidRPr="00397FCF" w:rsidRDefault="00397FCF" w:rsidP="00397F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FCF"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1" w:type="dxa"/>
            <w:shd w:val="clear" w:color="auto" w:fill="FFFFFF" w:themeFill="background1"/>
          </w:tcPr>
          <w:p w:rsidR="00397FCF" w:rsidRDefault="00397FCF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7FCF" w:rsidRPr="000D3127" w:rsidTr="00397FCF">
        <w:tc>
          <w:tcPr>
            <w:tcW w:w="8361" w:type="dxa"/>
            <w:shd w:val="clear" w:color="auto" w:fill="FFFFFF" w:themeFill="background1"/>
          </w:tcPr>
          <w:p w:rsidR="00397FCF" w:rsidRDefault="00397FCF" w:rsidP="00397F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3-4 key points under each heading or has used some detail for at least two columns, such as ‘Want to Know and Learnt’. Uses basic detail.</w:t>
            </w:r>
          </w:p>
        </w:tc>
        <w:tc>
          <w:tcPr>
            <w:tcW w:w="1270" w:type="dxa"/>
            <w:shd w:val="clear" w:color="auto" w:fill="FFFFFF" w:themeFill="background1"/>
          </w:tcPr>
          <w:p w:rsidR="00397FCF" w:rsidRPr="00397FCF" w:rsidRDefault="00397FCF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FCF"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  <w:shd w:val="clear" w:color="auto" w:fill="FFFFFF" w:themeFill="background1"/>
          </w:tcPr>
          <w:p w:rsidR="00397FCF" w:rsidRDefault="00397FCF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7FCF" w:rsidRPr="000D3127" w:rsidTr="00397FCF">
        <w:tc>
          <w:tcPr>
            <w:tcW w:w="8361" w:type="dxa"/>
            <w:shd w:val="clear" w:color="auto" w:fill="FFFFFF" w:themeFill="background1"/>
          </w:tcPr>
          <w:p w:rsidR="00397FCF" w:rsidRDefault="00397FCF" w:rsidP="00397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1-2 key point under each heading. No detail provided.</w:t>
            </w:r>
          </w:p>
        </w:tc>
        <w:tc>
          <w:tcPr>
            <w:tcW w:w="1270" w:type="dxa"/>
            <w:shd w:val="clear" w:color="auto" w:fill="FFFFFF" w:themeFill="background1"/>
          </w:tcPr>
          <w:p w:rsidR="00397FCF" w:rsidRPr="00397FCF" w:rsidRDefault="00397FCF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FCF"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  <w:shd w:val="clear" w:color="auto" w:fill="FFFFFF" w:themeFill="background1"/>
          </w:tcPr>
          <w:p w:rsidR="00397FCF" w:rsidRDefault="00397FCF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7FCF" w:rsidRPr="000D3127" w:rsidTr="005D0503">
        <w:tc>
          <w:tcPr>
            <w:tcW w:w="8361" w:type="dxa"/>
            <w:shd w:val="clear" w:color="auto" w:fill="FFFFFF" w:themeFill="background1"/>
          </w:tcPr>
          <w:p w:rsidR="00397FCF" w:rsidRPr="005D0503" w:rsidRDefault="00397FCF" w:rsidP="00397F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D0503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r w:rsidRPr="005D0503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  <w:shd w:val="clear" w:color="auto" w:fill="FFFFFF" w:themeFill="background1"/>
          </w:tcPr>
          <w:p w:rsidR="00397FCF" w:rsidRPr="005D0503" w:rsidRDefault="00F50DC0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050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1" w:type="dxa"/>
            <w:shd w:val="clear" w:color="auto" w:fill="FFFFFF" w:themeFill="background1"/>
          </w:tcPr>
          <w:p w:rsidR="00397FCF" w:rsidRPr="005D0503" w:rsidRDefault="00397FCF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7FCF" w:rsidRPr="000D3127" w:rsidTr="00F50DC0">
        <w:tc>
          <w:tcPr>
            <w:tcW w:w="8361" w:type="dxa"/>
            <w:shd w:val="clear" w:color="auto" w:fill="E7E6E6" w:themeFill="background2"/>
          </w:tcPr>
          <w:p w:rsidR="005D0503" w:rsidRDefault="00397FCF" w:rsidP="005D05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</w:t>
            </w: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270" w:type="dxa"/>
            <w:shd w:val="clear" w:color="auto" w:fill="E7E6E6" w:themeFill="background2"/>
          </w:tcPr>
          <w:p w:rsidR="00397FCF" w:rsidRDefault="00397FCF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397FCF" w:rsidRDefault="00397FCF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D0503" w:rsidRPr="000D3127" w:rsidTr="005D0503">
        <w:tc>
          <w:tcPr>
            <w:tcW w:w="8361" w:type="dxa"/>
            <w:shd w:val="clear" w:color="auto" w:fill="FFFFFF" w:themeFill="background1"/>
          </w:tcPr>
          <w:p w:rsidR="005D0503" w:rsidRDefault="005D0503" w:rsidP="005D050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Brainstorm – Completed Brainstorm</w:t>
            </w:r>
          </w:p>
        </w:tc>
        <w:tc>
          <w:tcPr>
            <w:tcW w:w="1270" w:type="dxa"/>
            <w:shd w:val="clear" w:color="auto" w:fill="FFFFFF" w:themeFill="background1"/>
          </w:tcPr>
          <w:p w:rsidR="005D0503" w:rsidRPr="005D0503" w:rsidRDefault="005D05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FFFFFF" w:themeFill="background1"/>
          </w:tcPr>
          <w:p w:rsidR="005D0503" w:rsidRDefault="005D0503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7FCF" w:rsidRPr="000D3127" w:rsidTr="005D0503">
        <w:tc>
          <w:tcPr>
            <w:tcW w:w="8361" w:type="dxa"/>
            <w:shd w:val="clear" w:color="auto" w:fill="FFFFFF" w:themeFill="background1"/>
          </w:tcPr>
          <w:p w:rsidR="00397FCF" w:rsidRDefault="005D0503" w:rsidP="005D050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Includes 7-8 brainstorm points inside each bubble. </w:t>
            </w:r>
          </w:p>
        </w:tc>
        <w:tc>
          <w:tcPr>
            <w:tcW w:w="1270" w:type="dxa"/>
            <w:shd w:val="clear" w:color="auto" w:fill="FFFFFF" w:themeFill="background1"/>
          </w:tcPr>
          <w:p w:rsidR="00397FCF" w:rsidRPr="005D0503" w:rsidRDefault="005D05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0503">
              <w:rPr>
                <w:rFonts w:ascii="Arial" w:hAnsi="Arial" w:cs="Arial"/>
                <w:sz w:val="24"/>
                <w:szCs w:val="24"/>
              </w:rPr>
              <w:t>7-8</w:t>
            </w:r>
          </w:p>
        </w:tc>
        <w:tc>
          <w:tcPr>
            <w:tcW w:w="1051" w:type="dxa"/>
            <w:shd w:val="clear" w:color="auto" w:fill="FFFFFF" w:themeFill="background1"/>
          </w:tcPr>
          <w:p w:rsidR="00397FCF" w:rsidRDefault="00397FCF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D0503" w:rsidRPr="000D3127" w:rsidTr="005D0503">
        <w:tc>
          <w:tcPr>
            <w:tcW w:w="8361" w:type="dxa"/>
            <w:shd w:val="clear" w:color="auto" w:fill="FFFFFF" w:themeFill="background1"/>
          </w:tcPr>
          <w:p w:rsidR="005D0503" w:rsidRDefault="005D0503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5-6 brainstorm points inside each bubble.</w:t>
            </w:r>
          </w:p>
        </w:tc>
        <w:tc>
          <w:tcPr>
            <w:tcW w:w="1270" w:type="dxa"/>
            <w:shd w:val="clear" w:color="auto" w:fill="FFFFFF" w:themeFill="background1"/>
          </w:tcPr>
          <w:p w:rsidR="005D0503" w:rsidRPr="005D0503" w:rsidRDefault="005D05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1" w:type="dxa"/>
            <w:shd w:val="clear" w:color="auto" w:fill="FFFFFF" w:themeFill="background1"/>
          </w:tcPr>
          <w:p w:rsidR="005D0503" w:rsidRDefault="005D0503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D0503" w:rsidRPr="000D3127" w:rsidTr="005D0503">
        <w:tc>
          <w:tcPr>
            <w:tcW w:w="8361" w:type="dxa"/>
            <w:shd w:val="clear" w:color="auto" w:fill="FFFFFF" w:themeFill="background1"/>
          </w:tcPr>
          <w:p w:rsidR="005D0503" w:rsidRDefault="005D0503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3-4 brainstorm points inside each bubble.</w:t>
            </w:r>
          </w:p>
        </w:tc>
        <w:tc>
          <w:tcPr>
            <w:tcW w:w="1270" w:type="dxa"/>
            <w:shd w:val="clear" w:color="auto" w:fill="FFFFFF" w:themeFill="background1"/>
          </w:tcPr>
          <w:p w:rsidR="005D0503" w:rsidRDefault="005D05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  <w:shd w:val="clear" w:color="auto" w:fill="FFFFFF" w:themeFill="background1"/>
          </w:tcPr>
          <w:p w:rsidR="005D0503" w:rsidRDefault="005D0503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D0503" w:rsidRPr="000D3127" w:rsidTr="005D0503">
        <w:tc>
          <w:tcPr>
            <w:tcW w:w="8361" w:type="dxa"/>
            <w:shd w:val="clear" w:color="auto" w:fill="FFFFFF" w:themeFill="background1"/>
          </w:tcPr>
          <w:p w:rsidR="005D0503" w:rsidRDefault="005D0503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1-2 brainstorm points inside each bubble.</w:t>
            </w:r>
          </w:p>
        </w:tc>
        <w:tc>
          <w:tcPr>
            <w:tcW w:w="1270" w:type="dxa"/>
            <w:shd w:val="clear" w:color="auto" w:fill="FFFFFF" w:themeFill="background1"/>
          </w:tcPr>
          <w:p w:rsidR="005D0503" w:rsidRDefault="005D05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  <w:shd w:val="clear" w:color="auto" w:fill="FFFFFF" w:themeFill="background1"/>
          </w:tcPr>
          <w:p w:rsidR="005D0503" w:rsidRDefault="005D0503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D0503" w:rsidRPr="000D3127" w:rsidTr="005D0503">
        <w:tc>
          <w:tcPr>
            <w:tcW w:w="8361" w:type="dxa"/>
            <w:shd w:val="clear" w:color="auto" w:fill="FFFFFF" w:themeFill="background1"/>
          </w:tcPr>
          <w:p w:rsidR="005D0503" w:rsidRPr="005D0503" w:rsidRDefault="005D0503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  <w:r w:rsidRPr="005D0503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  <w:shd w:val="clear" w:color="auto" w:fill="FFFFFF" w:themeFill="background1"/>
          </w:tcPr>
          <w:p w:rsidR="005D0503" w:rsidRDefault="005D05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1" w:type="dxa"/>
            <w:shd w:val="clear" w:color="auto" w:fill="FFFFFF" w:themeFill="background1"/>
          </w:tcPr>
          <w:p w:rsidR="005D0503" w:rsidRDefault="005D0503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9631" w:type="dxa"/>
            <w:gridSpan w:val="2"/>
            <w:shd w:val="clear" w:color="auto" w:fill="E7E6E6" w:themeFill="background2"/>
            <w:vAlign w:val="center"/>
          </w:tcPr>
          <w:p w:rsidR="009F3496" w:rsidRPr="008A42D2" w:rsidRDefault="009F3496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51" w:type="dxa"/>
            <w:shd w:val="clear" w:color="auto" w:fill="E7E6E6" w:themeFill="background2"/>
          </w:tcPr>
          <w:p w:rsidR="009F3496" w:rsidRPr="008A42D2" w:rsidRDefault="009F3496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9631" w:type="dxa"/>
            <w:gridSpan w:val="2"/>
            <w:shd w:val="clear" w:color="auto" w:fill="E7E6E6" w:themeFill="background2"/>
          </w:tcPr>
          <w:p w:rsidR="009F3496" w:rsidRPr="008A42D2" w:rsidRDefault="00DF416E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Key Topic 1: Rule of Law</w:t>
            </w:r>
          </w:p>
        </w:tc>
        <w:tc>
          <w:tcPr>
            <w:tcW w:w="1051" w:type="dxa"/>
            <w:shd w:val="clear" w:color="auto" w:fill="E7E6E6" w:themeFill="background2"/>
          </w:tcPr>
          <w:p w:rsidR="009F3496" w:rsidRPr="008A42D2" w:rsidRDefault="009F3496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DF416E" w:rsidP="00DF416E">
            <w:pPr>
              <w:rPr>
                <w:rFonts w:ascii="Arial" w:hAnsi="Arial" w:cs="Arial"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 w:rsidR="00D27703">
              <w:rPr>
                <w:rFonts w:ascii="Arial" w:hAnsi="Arial" w:cs="Arial"/>
                <w:sz w:val="24"/>
                <w:szCs w:val="24"/>
              </w:rPr>
              <w:t xml:space="preserve"> five</w:t>
            </w:r>
            <w:r>
              <w:rPr>
                <w:rFonts w:ascii="Arial" w:hAnsi="Arial" w:cs="Arial"/>
                <w:sz w:val="24"/>
                <w:szCs w:val="24"/>
              </w:rPr>
              <w:t xml:space="preserve"> key points of information relevant to the topic</w:t>
            </w:r>
            <w:r w:rsidR="008B4B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0" w:type="dxa"/>
          </w:tcPr>
          <w:p w:rsidR="009F3496" w:rsidRPr="000D3127" w:rsidRDefault="008B4B24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DF416E" w:rsidP="00F50DC0">
            <w:pPr>
              <w:rPr>
                <w:rFonts w:ascii="Arial" w:hAnsi="Arial" w:cs="Arial"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 w:rsidR="00D27703">
              <w:rPr>
                <w:rFonts w:ascii="Arial" w:hAnsi="Arial" w:cs="Arial"/>
                <w:sz w:val="24"/>
                <w:szCs w:val="24"/>
              </w:rPr>
              <w:t xml:space="preserve"> four</w:t>
            </w:r>
            <w:r>
              <w:rPr>
                <w:rFonts w:ascii="Arial" w:hAnsi="Arial" w:cs="Arial"/>
                <w:sz w:val="24"/>
                <w:szCs w:val="24"/>
              </w:rPr>
              <w:t xml:space="preserve"> key points of information relevant to the topic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DF416E" w:rsidP="00F50DC0">
            <w:pPr>
              <w:rPr>
                <w:rFonts w:ascii="Arial" w:hAnsi="Arial" w:cs="Arial"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 w:rsidR="00D27703">
              <w:rPr>
                <w:rFonts w:ascii="Arial" w:hAnsi="Arial" w:cs="Arial"/>
                <w:sz w:val="24"/>
                <w:szCs w:val="24"/>
              </w:rPr>
              <w:t xml:space="preserve"> three</w:t>
            </w:r>
            <w:r>
              <w:rPr>
                <w:rFonts w:ascii="Arial" w:hAnsi="Arial" w:cs="Arial"/>
                <w:sz w:val="24"/>
                <w:szCs w:val="24"/>
              </w:rPr>
              <w:t xml:space="preserve"> key points of information relevant to</w:t>
            </w:r>
            <w:r w:rsidR="009F3496" w:rsidRPr="000D3127">
              <w:rPr>
                <w:rFonts w:ascii="Arial" w:hAnsi="Arial" w:cs="Arial"/>
                <w:sz w:val="24"/>
                <w:szCs w:val="24"/>
              </w:rPr>
              <w:t xml:space="preserve"> the topic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DF416E" w:rsidP="00DF416E">
            <w:pPr>
              <w:rPr>
                <w:rFonts w:ascii="Arial" w:hAnsi="Arial" w:cs="Arial"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 w:rsidR="00D27703">
              <w:rPr>
                <w:rFonts w:ascii="Arial" w:hAnsi="Arial" w:cs="Arial"/>
                <w:sz w:val="24"/>
                <w:szCs w:val="24"/>
              </w:rPr>
              <w:t xml:space="preserve"> two</w:t>
            </w:r>
            <w:r>
              <w:rPr>
                <w:rFonts w:ascii="Arial" w:hAnsi="Arial" w:cs="Arial"/>
                <w:sz w:val="24"/>
                <w:szCs w:val="24"/>
              </w:rPr>
              <w:t xml:space="preserve"> key points of information relevant to </w:t>
            </w:r>
            <w:r w:rsidR="009F3496" w:rsidRPr="000D3127">
              <w:rPr>
                <w:rFonts w:ascii="Arial" w:hAnsi="Arial" w:cs="Arial"/>
                <w:sz w:val="24"/>
                <w:szCs w:val="24"/>
              </w:rPr>
              <w:t>the topic</w:t>
            </w:r>
          </w:p>
        </w:tc>
        <w:tc>
          <w:tcPr>
            <w:tcW w:w="1270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DF416E" w:rsidP="00DF416E">
            <w:pPr>
              <w:rPr>
                <w:rFonts w:ascii="Arial" w:hAnsi="Arial" w:cs="Arial"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 w:rsidR="009F3496" w:rsidRPr="000D312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one key point of information relevant to</w:t>
            </w:r>
            <w:r w:rsidR="009F3496" w:rsidRPr="000D3127">
              <w:rPr>
                <w:rFonts w:ascii="Arial" w:hAnsi="Arial" w:cs="Arial"/>
                <w:sz w:val="24"/>
                <w:szCs w:val="24"/>
              </w:rPr>
              <w:t xml:space="preserve"> the topic</w:t>
            </w:r>
          </w:p>
        </w:tc>
        <w:tc>
          <w:tcPr>
            <w:tcW w:w="1270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9F3496" w:rsidP="00F50DC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16E" w:rsidRPr="000D3127" w:rsidTr="00D27703">
        <w:tc>
          <w:tcPr>
            <w:tcW w:w="8361" w:type="dxa"/>
            <w:shd w:val="clear" w:color="auto" w:fill="E7E6E6" w:themeFill="background2"/>
          </w:tcPr>
          <w:p w:rsidR="00DF416E" w:rsidRPr="008A42D2" w:rsidRDefault="00DF416E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Key Topic 2: Burden of Proof</w:t>
            </w:r>
          </w:p>
        </w:tc>
        <w:tc>
          <w:tcPr>
            <w:tcW w:w="1270" w:type="dxa"/>
            <w:shd w:val="clear" w:color="auto" w:fill="E7E6E6" w:themeFill="background2"/>
          </w:tcPr>
          <w:p w:rsidR="00DF416E" w:rsidRDefault="00DF416E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DF416E" w:rsidRDefault="00DF416E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16E" w:rsidRPr="000D3127" w:rsidTr="00F50DC0">
        <w:tc>
          <w:tcPr>
            <w:tcW w:w="8361" w:type="dxa"/>
          </w:tcPr>
          <w:p w:rsidR="00DF416E" w:rsidRPr="008A42D2" w:rsidRDefault="00DF416E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 w:rsidR="00D27703">
              <w:rPr>
                <w:rFonts w:ascii="Arial" w:hAnsi="Arial" w:cs="Arial"/>
                <w:sz w:val="24"/>
                <w:szCs w:val="24"/>
              </w:rPr>
              <w:t xml:space="preserve"> five</w:t>
            </w:r>
            <w:r>
              <w:rPr>
                <w:rFonts w:ascii="Arial" w:hAnsi="Arial" w:cs="Arial"/>
                <w:sz w:val="24"/>
                <w:szCs w:val="24"/>
              </w:rPr>
              <w:t xml:space="preserve"> key points of information relevant to the topic</w:t>
            </w:r>
          </w:p>
        </w:tc>
        <w:tc>
          <w:tcPr>
            <w:tcW w:w="1270" w:type="dxa"/>
          </w:tcPr>
          <w:p w:rsidR="00DF416E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</w:tcPr>
          <w:p w:rsidR="00DF416E" w:rsidRDefault="00DF416E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16E" w:rsidRPr="000D3127" w:rsidTr="00F50DC0">
        <w:tc>
          <w:tcPr>
            <w:tcW w:w="8361" w:type="dxa"/>
          </w:tcPr>
          <w:p w:rsidR="00DF416E" w:rsidRPr="00DF416E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four key points of information relevant to the topic</w:t>
            </w:r>
          </w:p>
        </w:tc>
        <w:tc>
          <w:tcPr>
            <w:tcW w:w="1270" w:type="dxa"/>
          </w:tcPr>
          <w:p w:rsidR="00DF416E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1" w:type="dxa"/>
          </w:tcPr>
          <w:p w:rsidR="00DF416E" w:rsidRDefault="00DF416E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16E" w:rsidRPr="000D3127" w:rsidTr="00F50DC0">
        <w:tc>
          <w:tcPr>
            <w:tcW w:w="8361" w:type="dxa"/>
          </w:tcPr>
          <w:p w:rsidR="00DF416E" w:rsidRPr="00DF416E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three key points of information relevant to</w:t>
            </w:r>
            <w:r w:rsidRPr="000D3127">
              <w:rPr>
                <w:rFonts w:ascii="Arial" w:hAnsi="Arial" w:cs="Arial"/>
                <w:sz w:val="24"/>
                <w:szCs w:val="24"/>
              </w:rPr>
              <w:t xml:space="preserve"> the topic</w:t>
            </w:r>
          </w:p>
        </w:tc>
        <w:tc>
          <w:tcPr>
            <w:tcW w:w="1270" w:type="dxa"/>
          </w:tcPr>
          <w:p w:rsidR="00DF416E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1" w:type="dxa"/>
          </w:tcPr>
          <w:p w:rsidR="00DF416E" w:rsidRDefault="00DF416E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16E" w:rsidRPr="000D3127" w:rsidTr="00F50DC0">
        <w:tc>
          <w:tcPr>
            <w:tcW w:w="8361" w:type="dxa"/>
          </w:tcPr>
          <w:p w:rsidR="00DF416E" w:rsidRPr="00DF416E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two key points of information relevant to </w:t>
            </w:r>
            <w:r w:rsidRPr="000D3127">
              <w:rPr>
                <w:rFonts w:ascii="Arial" w:hAnsi="Arial" w:cs="Arial"/>
                <w:sz w:val="24"/>
                <w:szCs w:val="24"/>
              </w:rPr>
              <w:t>the topic</w:t>
            </w:r>
          </w:p>
        </w:tc>
        <w:tc>
          <w:tcPr>
            <w:tcW w:w="1270" w:type="dxa"/>
          </w:tcPr>
          <w:p w:rsidR="00DF416E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:rsidR="00DF416E" w:rsidRDefault="00DF416E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16E" w:rsidRPr="000D3127" w:rsidTr="00F50DC0">
        <w:tc>
          <w:tcPr>
            <w:tcW w:w="8361" w:type="dxa"/>
          </w:tcPr>
          <w:p w:rsidR="00DF416E" w:rsidRPr="00DF416E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one key point of information relevant to </w:t>
            </w:r>
            <w:r w:rsidRPr="000D3127">
              <w:rPr>
                <w:rFonts w:ascii="Arial" w:hAnsi="Arial" w:cs="Arial"/>
                <w:sz w:val="24"/>
                <w:szCs w:val="24"/>
              </w:rPr>
              <w:t>the topic</w:t>
            </w:r>
          </w:p>
        </w:tc>
        <w:tc>
          <w:tcPr>
            <w:tcW w:w="1270" w:type="dxa"/>
          </w:tcPr>
          <w:p w:rsidR="00DF416E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51" w:type="dxa"/>
          </w:tcPr>
          <w:p w:rsidR="00DF416E" w:rsidRDefault="00DF416E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F50DC0">
        <w:tc>
          <w:tcPr>
            <w:tcW w:w="8361" w:type="dxa"/>
          </w:tcPr>
          <w:p w:rsidR="00D27703" w:rsidRPr="00DF416E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Subtotal</w:t>
            </w:r>
          </w:p>
        </w:tc>
        <w:tc>
          <w:tcPr>
            <w:tcW w:w="1270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D27703">
        <w:tc>
          <w:tcPr>
            <w:tcW w:w="8361" w:type="dxa"/>
            <w:shd w:val="clear" w:color="auto" w:fill="E7E6E6" w:themeFill="background2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Key Topic 3: The Presumption of Innocence</w:t>
            </w:r>
          </w:p>
        </w:tc>
        <w:tc>
          <w:tcPr>
            <w:tcW w:w="1270" w:type="dxa"/>
            <w:shd w:val="clear" w:color="auto" w:fill="E7E6E6" w:themeFill="background2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F50DC0">
        <w:tc>
          <w:tcPr>
            <w:tcW w:w="8361" w:type="dxa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five key points of information relevant to the topic</w:t>
            </w:r>
          </w:p>
        </w:tc>
        <w:tc>
          <w:tcPr>
            <w:tcW w:w="1270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F50DC0">
        <w:tc>
          <w:tcPr>
            <w:tcW w:w="8361" w:type="dxa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four key points of information relevant to the topic</w:t>
            </w:r>
          </w:p>
        </w:tc>
        <w:tc>
          <w:tcPr>
            <w:tcW w:w="1270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1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F50DC0">
        <w:tc>
          <w:tcPr>
            <w:tcW w:w="8361" w:type="dxa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three key points of information relevant to</w:t>
            </w:r>
            <w:r w:rsidRPr="000D3127">
              <w:rPr>
                <w:rFonts w:ascii="Arial" w:hAnsi="Arial" w:cs="Arial"/>
                <w:sz w:val="24"/>
                <w:szCs w:val="24"/>
              </w:rPr>
              <w:t xml:space="preserve"> the topic</w:t>
            </w:r>
          </w:p>
        </w:tc>
        <w:tc>
          <w:tcPr>
            <w:tcW w:w="1270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1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F50DC0">
        <w:tc>
          <w:tcPr>
            <w:tcW w:w="8361" w:type="dxa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two key points of information relevant to </w:t>
            </w:r>
            <w:r w:rsidRPr="000D3127">
              <w:rPr>
                <w:rFonts w:ascii="Arial" w:hAnsi="Arial" w:cs="Arial"/>
                <w:sz w:val="24"/>
                <w:szCs w:val="24"/>
              </w:rPr>
              <w:t>the topic</w:t>
            </w:r>
          </w:p>
        </w:tc>
        <w:tc>
          <w:tcPr>
            <w:tcW w:w="1270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F50DC0">
        <w:tc>
          <w:tcPr>
            <w:tcW w:w="8361" w:type="dxa"/>
          </w:tcPr>
          <w:p w:rsidR="00D27703" w:rsidRPr="00DF416E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one key point of information relevant to </w:t>
            </w:r>
            <w:r w:rsidRPr="000D3127">
              <w:rPr>
                <w:rFonts w:ascii="Arial" w:hAnsi="Arial" w:cs="Arial"/>
                <w:sz w:val="24"/>
                <w:szCs w:val="24"/>
              </w:rPr>
              <w:t>the topic</w:t>
            </w:r>
          </w:p>
        </w:tc>
        <w:tc>
          <w:tcPr>
            <w:tcW w:w="1270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51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F50DC0">
        <w:tc>
          <w:tcPr>
            <w:tcW w:w="8361" w:type="dxa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Subtotal</w:t>
            </w:r>
          </w:p>
        </w:tc>
        <w:tc>
          <w:tcPr>
            <w:tcW w:w="1270" w:type="dxa"/>
          </w:tcPr>
          <w:p w:rsidR="00D27703" w:rsidRDefault="002823D7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D27703">
        <w:tc>
          <w:tcPr>
            <w:tcW w:w="8361" w:type="dxa"/>
            <w:shd w:val="clear" w:color="auto" w:fill="E7E6E6" w:themeFill="background2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Key Topic 4: The Right to a Fair Trial </w:t>
            </w:r>
          </w:p>
        </w:tc>
        <w:tc>
          <w:tcPr>
            <w:tcW w:w="1270" w:type="dxa"/>
            <w:shd w:val="clear" w:color="auto" w:fill="E7E6E6" w:themeFill="background2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D27703">
        <w:tc>
          <w:tcPr>
            <w:tcW w:w="8361" w:type="dxa"/>
            <w:shd w:val="clear" w:color="auto" w:fill="FFFFFF" w:themeFill="background1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five key points of information relevant to 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D27703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  <w:shd w:val="clear" w:color="auto" w:fill="FFFFFF" w:themeFill="background1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D27703">
        <w:tc>
          <w:tcPr>
            <w:tcW w:w="8361" w:type="dxa"/>
            <w:shd w:val="clear" w:color="auto" w:fill="FFFFFF" w:themeFill="background1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four key points of information relevant to 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D27703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1" w:type="dxa"/>
            <w:shd w:val="clear" w:color="auto" w:fill="FFFFFF" w:themeFill="background1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D27703">
        <w:tc>
          <w:tcPr>
            <w:tcW w:w="8361" w:type="dxa"/>
            <w:shd w:val="clear" w:color="auto" w:fill="FFFFFF" w:themeFill="background1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three key points of information relevant to 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D27703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1" w:type="dxa"/>
            <w:shd w:val="clear" w:color="auto" w:fill="FFFFFF" w:themeFill="background1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D27703">
        <w:tc>
          <w:tcPr>
            <w:tcW w:w="8361" w:type="dxa"/>
            <w:shd w:val="clear" w:color="auto" w:fill="FFFFFF" w:themeFill="background1"/>
          </w:tcPr>
          <w:p w:rsidR="00D27703" w:rsidRDefault="00D27703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 w:rsidR="00C110D1">
              <w:rPr>
                <w:rFonts w:ascii="Arial" w:hAnsi="Arial" w:cs="Arial"/>
                <w:sz w:val="24"/>
                <w:szCs w:val="24"/>
              </w:rPr>
              <w:t xml:space="preserve"> two</w:t>
            </w:r>
            <w:r>
              <w:rPr>
                <w:rFonts w:ascii="Arial" w:hAnsi="Arial" w:cs="Arial"/>
                <w:sz w:val="24"/>
                <w:szCs w:val="24"/>
              </w:rPr>
              <w:t xml:space="preserve"> key points of information relevant to 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D27703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1" w:type="dxa"/>
            <w:shd w:val="clear" w:color="auto" w:fill="FFFFFF" w:themeFill="background1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0D1" w:rsidRPr="000D3127" w:rsidTr="00D27703">
        <w:tc>
          <w:tcPr>
            <w:tcW w:w="8361" w:type="dxa"/>
            <w:shd w:val="clear" w:color="auto" w:fill="FFFFFF" w:themeFill="background1"/>
          </w:tcPr>
          <w:p w:rsidR="00C110D1" w:rsidRPr="00DF416E" w:rsidRDefault="00C110D1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one key point of information relevant to </w:t>
            </w:r>
            <w:r w:rsidRPr="000D3127">
              <w:rPr>
                <w:rFonts w:ascii="Arial" w:hAnsi="Arial" w:cs="Arial"/>
                <w:sz w:val="24"/>
                <w:szCs w:val="24"/>
              </w:rPr>
              <w:t>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51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703" w:rsidRPr="000D3127" w:rsidTr="00D27703">
        <w:tc>
          <w:tcPr>
            <w:tcW w:w="8361" w:type="dxa"/>
            <w:shd w:val="clear" w:color="auto" w:fill="FFFFFF" w:themeFill="background1"/>
          </w:tcPr>
          <w:p w:rsidR="00D27703" w:rsidRDefault="00C110D1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Subtotal</w:t>
            </w:r>
          </w:p>
        </w:tc>
        <w:tc>
          <w:tcPr>
            <w:tcW w:w="1270" w:type="dxa"/>
            <w:shd w:val="clear" w:color="auto" w:fill="FFFFFF" w:themeFill="background1"/>
          </w:tcPr>
          <w:p w:rsidR="00D27703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  <w:shd w:val="clear" w:color="auto" w:fill="FFFFFF" w:themeFill="background1"/>
          </w:tcPr>
          <w:p w:rsidR="00D27703" w:rsidRDefault="00D27703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0D1" w:rsidRPr="000D3127" w:rsidTr="00C110D1">
        <w:tc>
          <w:tcPr>
            <w:tcW w:w="8361" w:type="dxa"/>
            <w:shd w:val="clear" w:color="auto" w:fill="E7E6E6" w:themeFill="background2"/>
          </w:tcPr>
          <w:p w:rsidR="00C110D1" w:rsidRDefault="00C110D1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Key Topic 5: The Right to Legal Representation </w:t>
            </w:r>
          </w:p>
        </w:tc>
        <w:tc>
          <w:tcPr>
            <w:tcW w:w="1270" w:type="dxa"/>
            <w:shd w:val="clear" w:color="auto" w:fill="E7E6E6" w:themeFill="background2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0D1" w:rsidRPr="000D3127" w:rsidTr="00C110D1">
        <w:tc>
          <w:tcPr>
            <w:tcW w:w="8361" w:type="dxa"/>
            <w:shd w:val="clear" w:color="auto" w:fill="FFFFFF" w:themeFill="background1"/>
          </w:tcPr>
          <w:p w:rsidR="00C110D1" w:rsidRDefault="00C110D1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five key points of information relevant to 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0D1" w:rsidRPr="000D3127" w:rsidTr="00C110D1">
        <w:tc>
          <w:tcPr>
            <w:tcW w:w="8361" w:type="dxa"/>
            <w:shd w:val="clear" w:color="auto" w:fill="FFFFFF" w:themeFill="background1"/>
          </w:tcPr>
          <w:p w:rsidR="00C110D1" w:rsidRDefault="00C110D1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lastRenderedPageBreak/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four key points of information relevant to 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1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0D1" w:rsidRPr="000D3127" w:rsidTr="00C110D1">
        <w:tc>
          <w:tcPr>
            <w:tcW w:w="8361" w:type="dxa"/>
            <w:shd w:val="clear" w:color="auto" w:fill="FFFFFF" w:themeFill="background1"/>
          </w:tcPr>
          <w:p w:rsidR="00C110D1" w:rsidRPr="00DF416E" w:rsidRDefault="00C110D1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three key points of information relevant to 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1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0D1" w:rsidRPr="000D3127" w:rsidTr="00C110D1">
        <w:tc>
          <w:tcPr>
            <w:tcW w:w="8361" w:type="dxa"/>
            <w:shd w:val="clear" w:color="auto" w:fill="FFFFFF" w:themeFill="background1"/>
          </w:tcPr>
          <w:p w:rsidR="00C110D1" w:rsidRPr="00DF416E" w:rsidRDefault="00C110D1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two key points of information relevant to 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1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0D1" w:rsidRPr="000D3127" w:rsidTr="00C110D1">
        <w:tc>
          <w:tcPr>
            <w:tcW w:w="8361" w:type="dxa"/>
            <w:shd w:val="clear" w:color="auto" w:fill="FFFFFF" w:themeFill="background1"/>
          </w:tcPr>
          <w:p w:rsidR="00C110D1" w:rsidRPr="00DF416E" w:rsidRDefault="00C110D1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416E">
              <w:rPr>
                <w:rFonts w:ascii="Arial" w:hAnsi="Arial" w:cs="Arial"/>
                <w:b/>
                <w:sz w:val="24"/>
                <w:szCs w:val="24"/>
              </w:rPr>
              <w:t>Outlines</w:t>
            </w:r>
            <w:r>
              <w:rPr>
                <w:rFonts w:ascii="Arial" w:hAnsi="Arial" w:cs="Arial"/>
                <w:sz w:val="24"/>
                <w:szCs w:val="24"/>
              </w:rPr>
              <w:t xml:space="preserve"> one key point of information relevant to the topic</w:t>
            </w:r>
          </w:p>
        </w:tc>
        <w:tc>
          <w:tcPr>
            <w:tcW w:w="1270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51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0D1" w:rsidRPr="000D3127" w:rsidTr="00C110D1">
        <w:tc>
          <w:tcPr>
            <w:tcW w:w="8361" w:type="dxa"/>
            <w:shd w:val="clear" w:color="auto" w:fill="FFFFFF" w:themeFill="background1"/>
          </w:tcPr>
          <w:p w:rsidR="00C110D1" w:rsidRPr="00DF416E" w:rsidRDefault="00C110D1" w:rsidP="00DF416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Subtotal</w:t>
            </w:r>
          </w:p>
        </w:tc>
        <w:tc>
          <w:tcPr>
            <w:tcW w:w="1270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1" w:type="dxa"/>
            <w:shd w:val="clear" w:color="auto" w:fill="FFFFFF" w:themeFill="background1"/>
          </w:tcPr>
          <w:p w:rsidR="00C110D1" w:rsidRDefault="00C110D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9631" w:type="dxa"/>
            <w:gridSpan w:val="2"/>
            <w:shd w:val="clear" w:color="auto" w:fill="E7E6E6" w:themeFill="background2"/>
            <w:vAlign w:val="center"/>
          </w:tcPr>
          <w:p w:rsidR="009F3496" w:rsidRPr="008A42D2" w:rsidRDefault="009F3496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51" w:type="dxa"/>
            <w:shd w:val="clear" w:color="auto" w:fill="E7E6E6" w:themeFill="background2"/>
          </w:tcPr>
          <w:p w:rsidR="009F3496" w:rsidRPr="008A42D2" w:rsidRDefault="009F3496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9631" w:type="dxa"/>
            <w:gridSpan w:val="2"/>
            <w:shd w:val="clear" w:color="auto" w:fill="E7E6E6" w:themeFill="background2"/>
          </w:tcPr>
          <w:p w:rsidR="009F3496" w:rsidRPr="008A42D2" w:rsidRDefault="009F3496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Organisation of information and/or data</w:t>
            </w:r>
          </w:p>
        </w:tc>
        <w:tc>
          <w:tcPr>
            <w:tcW w:w="1051" w:type="dxa"/>
            <w:shd w:val="clear" w:color="auto" w:fill="E7E6E6" w:themeFill="background2"/>
          </w:tcPr>
          <w:p w:rsidR="009F3496" w:rsidRPr="008A42D2" w:rsidRDefault="009F3496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9F3496" w:rsidP="00F50DC0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into clear categories using appropriate subheadings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9F3496" w:rsidP="00F50DC0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into some categories using subheadings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9F3496" w:rsidP="00F50DC0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 a limited fashion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9F3496" w:rsidP="00F50DC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9631" w:type="dxa"/>
            <w:gridSpan w:val="2"/>
            <w:shd w:val="clear" w:color="auto" w:fill="E7E6E6" w:themeFill="background2"/>
          </w:tcPr>
          <w:p w:rsidR="009F3496" w:rsidRPr="008A42D2" w:rsidRDefault="009F3496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51" w:type="dxa"/>
            <w:shd w:val="clear" w:color="auto" w:fill="E7E6E6" w:themeFill="background2"/>
          </w:tcPr>
          <w:p w:rsidR="009F3496" w:rsidRPr="008A42D2" w:rsidRDefault="009F3496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9631" w:type="dxa"/>
            <w:gridSpan w:val="2"/>
            <w:shd w:val="clear" w:color="auto" w:fill="E7E6E6" w:themeFill="background2"/>
          </w:tcPr>
          <w:p w:rsidR="009F3496" w:rsidRPr="008A42D2" w:rsidRDefault="009F3496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1051" w:type="dxa"/>
            <w:shd w:val="clear" w:color="auto" w:fill="E7E6E6" w:themeFill="background2"/>
          </w:tcPr>
          <w:p w:rsidR="009F3496" w:rsidRPr="008A42D2" w:rsidRDefault="009F3496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9F3496" w:rsidP="00F50DC0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Follows correct format according to referencing technique approved by the school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9F3496" w:rsidP="00F50DC0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Lists sources used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8A42D2" w:rsidRDefault="009F3496" w:rsidP="00F50DC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9F3496" w:rsidRPr="00B46EC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6EC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1" w:type="dxa"/>
          </w:tcPr>
          <w:p w:rsidR="009F3496" w:rsidRPr="00B46EC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  <w:shd w:val="clear" w:color="auto" w:fill="D9D9D9" w:themeFill="background1" w:themeFillShade="D9"/>
          </w:tcPr>
          <w:p w:rsidR="009F3496" w:rsidRPr="00804506" w:rsidRDefault="009F3496" w:rsidP="00F50D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 w:rsidRPr="00804506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Evaluating and Reflecting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Default="009F3496" w:rsidP="00F50D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PMI Chart – Completed PMI Chart</w:t>
            </w:r>
            <w:r w:rsidR="00404271">
              <w:rPr>
                <w:rFonts w:ascii="Arial" w:hAnsi="Arial" w:cs="Arial"/>
                <w:b/>
                <w:sz w:val="24"/>
                <w:szCs w:val="24"/>
              </w:rPr>
              <w:t xml:space="preserve"> (Task and Topic)</w:t>
            </w:r>
          </w:p>
          <w:p w:rsidR="00404271" w:rsidRDefault="00404271" w:rsidP="00F50D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3496">
              <w:rPr>
                <w:rFonts w:ascii="Arial" w:hAnsi="Arial" w:cs="Arial"/>
                <w:sz w:val="24"/>
                <w:szCs w:val="24"/>
              </w:rPr>
              <w:t xml:space="preserve">Includes 5-6 key points </w:t>
            </w:r>
            <w:r>
              <w:rPr>
                <w:rFonts w:ascii="Arial" w:hAnsi="Arial" w:cs="Arial"/>
                <w:sz w:val="24"/>
                <w:szCs w:val="24"/>
              </w:rPr>
              <w:t xml:space="preserve">in total for the task (2 </w:t>
            </w:r>
            <w:r w:rsidR="009F3496">
              <w:rPr>
                <w:rFonts w:ascii="Arial" w:hAnsi="Arial" w:cs="Arial"/>
                <w:sz w:val="24"/>
                <w:szCs w:val="24"/>
              </w:rPr>
              <w:t>under each heading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9F349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04271" w:rsidRDefault="00404271" w:rsidP="00F50D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Includes 3 points for the topic (1 under each heading)</w:t>
            </w:r>
          </w:p>
          <w:p w:rsidR="009F3496" w:rsidRPr="00804506" w:rsidRDefault="009F3496" w:rsidP="00F50D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Uses a brief explanation for each point.</w:t>
            </w:r>
          </w:p>
        </w:tc>
        <w:tc>
          <w:tcPr>
            <w:tcW w:w="1270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3496" w:rsidRPr="00B46EC7" w:rsidRDefault="00404271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5-9</w:t>
            </w:r>
          </w:p>
        </w:tc>
        <w:tc>
          <w:tcPr>
            <w:tcW w:w="1051" w:type="dxa"/>
          </w:tcPr>
          <w:p w:rsidR="009F3496" w:rsidRPr="00B46EC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9F3496" w:rsidP="00F50D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3-4 key points under each heading. Uses basic detail.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Pr="000D3127" w:rsidRDefault="009F3496" w:rsidP="00F50D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1-2 key point under each heading. No detail provided.</w:t>
            </w:r>
          </w:p>
        </w:tc>
        <w:tc>
          <w:tcPr>
            <w:tcW w:w="1270" w:type="dxa"/>
          </w:tcPr>
          <w:p w:rsidR="009F3496" w:rsidRPr="000D3127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496" w:rsidRPr="000D3127" w:rsidTr="00F50DC0">
        <w:tc>
          <w:tcPr>
            <w:tcW w:w="8361" w:type="dxa"/>
          </w:tcPr>
          <w:p w:rsidR="009F3496" w:rsidRDefault="009F3496" w:rsidP="00F50DC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1" w:type="dxa"/>
          </w:tcPr>
          <w:p w:rsidR="009F3496" w:rsidRDefault="009F3496" w:rsidP="00F50D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36512" w:rsidRPr="00D64D4B" w:rsidRDefault="00636512" w:rsidP="00D64D4B">
      <w:pPr>
        <w:rPr>
          <w:rFonts w:ascii="Arial" w:hAnsi="Arial" w:cs="Arial"/>
        </w:rPr>
      </w:pPr>
    </w:p>
    <w:sectPr w:rsidR="00636512" w:rsidRPr="00D64D4B" w:rsidSect="00532933"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0D1" w:rsidRDefault="00C110D1" w:rsidP="00D64D4B">
      <w:pPr>
        <w:spacing w:after="0" w:line="240" w:lineRule="auto"/>
      </w:pPr>
      <w:r>
        <w:separator/>
      </w:r>
    </w:p>
  </w:endnote>
  <w:endnote w:type="continuationSeparator" w:id="0">
    <w:p w:rsidR="00C110D1" w:rsidRDefault="00C110D1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0D1" w:rsidRPr="00D64D4B" w:rsidRDefault="00C110D1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 xml:space="preserve">Humanities and Social Sciences ǁ </w:t>
    </w:r>
    <w:r>
      <w:rPr>
        <w:rFonts w:ascii="Arial" w:hAnsi="Arial" w:cs="Arial"/>
        <w:sz w:val="18"/>
      </w:rPr>
      <w:t>Civics and Citizenship</w:t>
    </w:r>
    <w:r w:rsidRPr="00D64D4B">
      <w:rPr>
        <w:rFonts w:ascii="Arial" w:hAnsi="Arial" w:cs="Arial"/>
        <w:sz w:val="18"/>
      </w:rPr>
      <w:t xml:space="preserve"> ǁ Year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0D1" w:rsidRDefault="00C110D1" w:rsidP="00D64D4B">
      <w:pPr>
        <w:spacing w:after="0" w:line="240" w:lineRule="auto"/>
      </w:pPr>
      <w:r>
        <w:separator/>
      </w:r>
    </w:p>
  </w:footnote>
  <w:footnote w:type="continuationSeparator" w:id="0">
    <w:p w:rsidR="00C110D1" w:rsidRDefault="00C110D1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485E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75D4D"/>
    <w:multiLevelType w:val="hybridMultilevel"/>
    <w:tmpl w:val="CFA69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42E26"/>
    <w:multiLevelType w:val="hybridMultilevel"/>
    <w:tmpl w:val="6470AC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6546B"/>
    <w:multiLevelType w:val="hybridMultilevel"/>
    <w:tmpl w:val="1BAC13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8D1212"/>
    <w:multiLevelType w:val="hybridMultilevel"/>
    <w:tmpl w:val="CFA69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D78"/>
    <w:multiLevelType w:val="hybridMultilevel"/>
    <w:tmpl w:val="CFA69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C5042"/>
    <w:multiLevelType w:val="hybridMultilevel"/>
    <w:tmpl w:val="56A8DA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63CB0"/>
    <w:multiLevelType w:val="hybridMultilevel"/>
    <w:tmpl w:val="EE12D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6486C"/>
    <w:multiLevelType w:val="hybridMultilevel"/>
    <w:tmpl w:val="528E7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691A27"/>
    <w:multiLevelType w:val="hybridMultilevel"/>
    <w:tmpl w:val="3A286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0425D"/>
    <w:multiLevelType w:val="hybridMultilevel"/>
    <w:tmpl w:val="56FC9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D132C"/>
    <w:multiLevelType w:val="hybridMultilevel"/>
    <w:tmpl w:val="8C44B362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F14376"/>
    <w:multiLevelType w:val="hybridMultilevel"/>
    <w:tmpl w:val="992005D4"/>
    <w:lvl w:ilvl="0" w:tplc="2BE0AA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B3221"/>
    <w:multiLevelType w:val="hybridMultilevel"/>
    <w:tmpl w:val="CFA69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8671B"/>
    <w:multiLevelType w:val="hybridMultilevel"/>
    <w:tmpl w:val="9E70A948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6CC639B4"/>
    <w:multiLevelType w:val="hybridMultilevel"/>
    <w:tmpl w:val="C0C86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1D3DDF"/>
    <w:multiLevelType w:val="hybridMultilevel"/>
    <w:tmpl w:val="CFA69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10"/>
  </w:num>
  <w:num w:numId="5">
    <w:abstractNumId w:val="7"/>
  </w:num>
  <w:num w:numId="6">
    <w:abstractNumId w:val="14"/>
  </w:num>
  <w:num w:numId="7">
    <w:abstractNumId w:val="0"/>
  </w:num>
  <w:num w:numId="8">
    <w:abstractNumId w:val="12"/>
  </w:num>
  <w:num w:numId="9">
    <w:abstractNumId w:val="23"/>
  </w:num>
  <w:num w:numId="10">
    <w:abstractNumId w:val="17"/>
  </w:num>
  <w:num w:numId="11">
    <w:abstractNumId w:val="11"/>
  </w:num>
  <w:num w:numId="12">
    <w:abstractNumId w:val="19"/>
  </w:num>
  <w:num w:numId="13">
    <w:abstractNumId w:val="21"/>
  </w:num>
  <w:num w:numId="14">
    <w:abstractNumId w:val="20"/>
  </w:num>
  <w:num w:numId="15">
    <w:abstractNumId w:val="2"/>
  </w:num>
  <w:num w:numId="16">
    <w:abstractNumId w:val="13"/>
  </w:num>
  <w:num w:numId="17">
    <w:abstractNumId w:val="22"/>
  </w:num>
  <w:num w:numId="18">
    <w:abstractNumId w:val="1"/>
  </w:num>
  <w:num w:numId="19">
    <w:abstractNumId w:val="6"/>
  </w:num>
  <w:num w:numId="20">
    <w:abstractNumId w:val="24"/>
  </w:num>
  <w:num w:numId="21">
    <w:abstractNumId w:val="4"/>
  </w:num>
  <w:num w:numId="22">
    <w:abstractNumId w:val="9"/>
  </w:num>
  <w:num w:numId="23">
    <w:abstractNumId w:val="15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25341"/>
    <w:rsid w:val="00030FD5"/>
    <w:rsid w:val="00037F6E"/>
    <w:rsid w:val="00043D22"/>
    <w:rsid w:val="000555DF"/>
    <w:rsid w:val="000A25C9"/>
    <w:rsid w:val="000B7282"/>
    <w:rsid w:val="000E12B2"/>
    <w:rsid w:val="001575A1"/>
    <w:rsid w:val="00175B68"/>
    <w:rsid w:val="001811CB"/>
    <w:rsid w:val="001E55A8"/>
    <w:rsid w:val="00225DD4"/>
    <w:rsid w:val="002823D7"/>
    <w:rsid w:val="002D561D"/>
    <w:rsid w:val="00353B7B"/>
    <w:rsid w:val="003562F0"/>
    <w:rsid w:val="00397FCF"/>
    <w:rsid w:val="003B5CC7"/>
    <w:rsid w:val="003C6A5F"/>
    <w:rsid w:val="00404271"/>
    <w:rsid w:val="00472F77"/>
    <w:rsid w:val="004A3F64"/>
    <w:rsid w:val="004A7795"/>
    <w:rsid w:val="004D31BC"/>
    <w:rsid w:val="004E5BE9"/>
    <w:rsid w:val="00501F71"/>
    <w:rsid w:val="00532933"/>
    <w:rsid w:val="00543AAB"/>
    <w:rsid w:val="005B77DA"/>
    <w:rsid w:val="005D0503"/>
    <w:rsid w:val="00633C75"/>
    <w:rsid w:val="00636512"/>
    <w:rsid w:val="00691E43"/>
    <w:rsid w:val="006D278C"/>
    <w:rsid w:val="0071619E"/>
    <w:rsid w:val="00745BD6"/>
    <w:rsid w:val="007B1EC4"/>
    <w:rsid w:val="007E0219"/>
    <w:rsid w:val="007E79A2"/>
    <w:rsid w:val="00893048"/>
    <w:rsid w:val="008B4B24"/>
    <w:rsid w:val="009700E1"/>
    <w:rsid w:val="00971A9D"/>
    <w:rsid w:val="00987F8B"/>
    <w:rsid w:val="009B38D2"/>
    <w:rsid w:val="009F2D0A"/>
    <w:rsid w:val="009F3496"/>
    <w:rsid w:val="00A45760"/>
    <w:rsid w:val="00AC0C76"/>
    <w:rsid w:val="00AF2217"/>
    <w:rsid w:val="00C110D1"/>
    <w:rsid w:val="00C720F1"/>
    <w:rsid w:val="00C82AAB"/>
    <w:rsid w:val="00C85BD8"/>
    <w:rsid w:val="00D23882"/>
    <w:rsid w:val="00D27703"/>
    <w:rsid w:val="00D32161"/>
    <w:rsid w:val="00D64D4B"/>
    <w:rsid w:val="00D76808"/>
    <w:rsid w:val="00DA2C6D"/>
    <w:rsid w:val="00DE50E8"/>
    <w:rsid w:val="00DF416E"/>
    <w:rsid w:val="00E32224"/>
    <w:rsid w:val="00E874F7"/>
    <w:rsid w:val="00ED1438"/>
    <w:rsid w:val="00F0476B"/>
    <w:rsid w:val="00F50DC0"/>
    <w:rsid w:val="00FA24A4"/>
    <w:rsid w:val="00FA5230"/>
    <w:rsid w:val="00FB788F"/>
    <w:rsid w:val="00F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71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71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BCA79C77</Template>
  <TotalTime>174</TotalTime>
  <Pages>11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GOODWIN Nina</cp:lastModifiedBy>
  <cp:revision>29</cp:revision>
  <cp:lastPrinted>2017-05-11T05:15:00Z</cp:lastPrinted>
  <dcterms:created xsi:type="dcterms:W3CDTF">2017-05-09T04:53:00Z</dcterms:created>
  <dcterms:modified xsi:type="dcterms:W3CDTF">2017-05-11T05:18:00Z</dcterms:modified>
</cp:coreProperties>
</file>