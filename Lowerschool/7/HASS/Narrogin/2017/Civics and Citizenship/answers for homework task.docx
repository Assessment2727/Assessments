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3F" w:rsidRPr="006A42E2" w:rsidRDefault="00BB453F" w:rsidP="00BB4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6A42E2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ACT - unicameral - Legislative Assembly</w:t>
      </w:r>
    </w:p>
    <w:p w:rsidR="00BB453F" w:rsidRPr="006A42E2" w:rsidRDefault="00BB453F" w:rsidP="00BB4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6A42E2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NSW - bicameral - Legislative Assembly (lower house) and Legislative Council (upper house)</w:t>
      </w:r>
    </w:p>
    <w:p w:rsidR="00BB453F" w:rsidRPr="006A42E2" w:rsidRDefault="00BB453F" w:rsidP="00BB4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6A42E2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NT - unicameral - Legislative Assembly</w:t>
      </w:r>
    </w:p>
    <w:p w:rsidR="00BB453F" w:rsidRPr="006A42E2" w:rsidRDefault="00BB453F" w:rsidP="00BB4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6A42E2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QLD - unicameral - Legislative Assembly</w:t>
      </w:r>
    </w:p>
    <w:p w:rsidR="00BB453F" w:rsidRPr="006A42E2" w:rsidRDefault="00BB453F" w:rsidP="00BB4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6A42E2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SA - bicameral - House of Assembly (lower house) and Legislative Council (upper house)</w:t>
      </w:r>
    </w:p>
    <w:p w:rsidR="00BB453F" w:rsidRPr="006A42E2" w:rsidRDefault="00BB453F" w:rsidP="00BB4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6A42E2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TAS - bicameral - House of Assembly (lower house) and Legislative Council (upper house)</w:t>
      </w:r>
    </w:p>
    <w:p w:rsidR="00BB453F" w:rsidRPr="006A42E2" w:rsidRDefault="00BB453F" w:rsidP="00BB4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6A42E2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VIC - bicameral - Legislative Assembly (lower house) and Legislative Council (upper house)</w:t>
      </w:r>
    </w:p>
    <w:p w:rsidR="00BB453F" w:rsidRPr="006A42E2" w:rsidRDefault="00BB453F" w:rsidP="00BB4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6A42E2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WA - bicameral - Legislative Assembly (lower house) and Legislative Council (upper house)</w:t>
      </w:r>
    </w:p>
    <w:p w:rsidR="00BB453F" w:rsidRPr="009C612B" w:rsidRDefault="00BB453F" w:rsidP="00BB453F">
      <w:pPr>
        <w:spacing w:line="480" w:lineRule="auto"/>
        <w:rPr>
          <w:rFonts w:ascii="Arial" w:hAnsi="Arial" w:cs="Arial"/>
          <w:b/>
        </w:rPr>
      </w:pPr>
    </w:p>
    <w:p w:rsidR="00597911" w:rsidRDefault="00BB453F">
      <w:bookmarkStart w:id="0" w:name="_GoBack"/>
      <w:bookmarkEnd w:id="0"/>
    </w:p>
    <w:sectPr w:rsidR="00597911" w:rsidSect="00BB453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839AD"/>
    <w:multiLevelType w:val="multilevel"/>
    <w:tmpl w:val="A150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3F"/>
    <w:rsid w:val="00086CC1"/>
    <w:rsid w:val="00131914"/>
    <w:rsid w:val="0014321F"/>
    <w:rsid w:val="0016372F"/>
    <w:rsid w:val="001D0EE1"/>
    <w:rsid w:val="001E46FB"/>
    <w:rsid w:val="001F0541"/>
    <w:rsid w:val="002A5D67"/>
    <w:rsid w:val="002C19EB"/>
    <w:rsid w:val="00352BC7"/>
    <w:rsid w:val="00353C5A"/>
    <w:rsid w:val="00450B00"/>
    <w:rsid w:val="004C15FF"/>
    <w:rsid w:val="004D0AF5"/>
    <w:rsid w:val="004D506E"/>
    <w:rsid w:val="005B3FF2"/>
    <w:rsid w:val="00633373"/>
    <w:rsid w:val="006971FF"/>
    <w:rsid w:val="007079A9"/>
    <w:rsid w:val="007418F4"/>
    <w:rsid w:val="00872F8E"/>
    <w:rsid w:val="008C5824"/>
    <w:rsid w:val="009314E9"/>
    <w:rsid w:val="00946E4D"/>
    <w:rsid w:val="0098464D"/>
    <w:rsid w:val="00B03EEF"/>
    <w:rsid w:val="00B41FA6"/>
    <w:rsid w:val="00BB453F"/>
    <w:rsid w:val="00BF30FF"/>
    <w:rsid w:val="00CA1F62"/>
    <w:rsid w:val="00CF0A12"/>
    <w:rsid w:val="00DF55D5"/>
    <w:rsid w:val="00E256FB"/>
    <w:rsid w:val="00F0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53F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53F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4DA0FFB7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GOODWIN Nina</dc:creator>
  <cp:lastModifiedBy>GOODWIN Nina</cp:lastModifiedBy>
  <cp:revision>1</cp:revision>
  <dcterms:created xsi:type="dcterms:W3CDTF">2017-05-12T00:37:00Z</dcterms:created>
  <dcterms:modified xsi:type="dcterms:W3CDTF">2017-05-12T00:38:00Z</dcterms:modified>
</cp:coreProperties>
</file>