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0948EF6F" wp14:editId="4E161E16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Year 7 – Humanities and Social Sciences</w:t>
      </w:r>
    </w:p>
    <w:p w:rsidR="00F0476B" w:rsidRDefault="00F0476B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Assessment </w:t>
      </w:r>
      <w:r w:rsidR="00FA5230">
        <w:rPr>
          <w:rFonts w:ascii="Arial" w:hAnsi="Arial" w:cs="Arial"/>
          <w:b/>
          <w:sz w:val="28"/>
        </w:rPr>
        <w:t>9</w:t>
      </w:r>
      <w:r>
        <w:rPr>
          <w:rFonts w:ascii="Arial" w:hAnsi="Arial" w:cs="Arial"/>
          <w:b/>
          <w:sz w:val="28"/>
        </w:rPr>
        <w:t xml:space="preserve"> - PART A </w:t>
      </w:r>
      <w:r w:rsidR="00FA5230">
        <w:rPr>
          <w:rFonts w:ascii="Arial" w:hAnsi="Arial" w:cs="Arial"/>
          <w:b/>
          <w:sz w:val="28"/>
        </w:rPr>
        <w:t>7.5</w:t>
      </w:r>
      <w:r w:rsidR="00175B68">
        <w:rPr>
          <w:rFonts w:ascii="Arial" w:hAnsi="Arial" w:cs="Arial"/>
          <w:b/>
          <w:sz w:val="28"/>
        </w:rPr>
        <w:t xml:space="preserve">% </w:t>
      </w:r>
      <w:r>
        <w:rPr>
          <w:rFonts w:ascii="Arial" w:hAnsi="Arial" w:cs="Arial"/>
          <w:b/>
          <w:sz w:val="28"/>
        </w:rPr>
        <w:t xml:space="preserve">&amp; PART B </w:t>
      </w:r>
      <w:r w:rsidR="00FA5230">
        <w:rPr>
          <w:rFonts w:ascii="Arial" w:hAnsi="Arial" w:cs="Arial"/>
          <w:b/>
          <w:sz w:val="28"/>
        </w:rPr>
        <w:t>7.</w:t>
      </w:r>
      <w:r>
        <w:rPr>
          <w:rFonts w:ascii="Arial" w:hAnsi="Arial" w:cs="Arial"/>
          <w:b/>
          <w:sz w:val="28"/>
        </w:rPr>
        <w:t xml:space="preserve">5% </w:t>
      </w:r>
      <w:r w:rsidR="00175B68">
        <w:rPr>
          <w:rFonts w:ascii="Arial" w:hAnsi="Arial" w:cs="Arial"/>
          <w:b/>
          <w:sz w:val="28"/>
        </w:rPr>
        <w:t xml:space="preserve"> </w:t>
      </w:r>
    </w:p>
    <w:p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:rsidR="005B77DA" w:rsidRDefault="00543AAB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</w:t>
      </w:r>
    </w:p>
    <w:p w:rsidR="009700E1" w:rsidRDefault="009700E1" w:rsidP="00FA523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</w:t>
      </w:r>
      <w:r w:rsidR="000B7282">
        <w:rPr>
          <w:rFonts w:ascii="Arial" w:hAnsi="Arial" w:cs="Arial"/>
          <w:b/>
          <w:sz w:val="28"/>
        </w:rPr>
        <w:t>___</w:t>
      </w:r>
      <w:r>
        <w:rPr>
          <w:rFonts w:ascii="Arial" w:hAnsi="Arial" w:cs="Arial"/>
          <w:b/>
          <w:sz w:val="28"/>
        </w:rPr>
        <w:t>_______________________</w:t>
      </w:r>
      <w:r w:rsidR="000B7282">
        <w:rPr>
          <w:rFonts w:ascii="Arial" w:hAnsi="Arial" w:cs="Arial"/>
          <w:b/>
          <w:sz w:val="28"/>
        </w:rPr>
        <w:t xml:space="preserve"> </w:t>
      </w:r>
      <w:r w:rsidR="000B7282">
        <w:rPr>
          <w:rFonts w:ascii="Arial" w:hAnsi="Arial" w:cs="Arial"/>
          <w:b/>
          <w:sz w:val="28"/>
        </w:rPr>
        <w:tab/>
      </w:r>
      <w:r w:rsidR="000B7282">
        <w:rPr>
          <w:rFonts w:ascii="Arial" w:hAnsi="Arial" w:cs="Arial"/>
          <w:b/>
          <w:sz w:val="28"/>
        </w:rPr>
        <w:tab/>
        <w:t>Class: 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175B68" w:rsidTr="009F2D0A">
        <w:tc>
          <w:tcPr>
            <w:tcW w:w="1276" w:type="dxa"/>
            <w:shd w:val="clear" w:color="auto" w:fill="D9D9D9" w:themeFill="background1" w:themeFillShade="D9"/>
          </w:tcPr>
          <w:p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vAlign w:val="center"/>
          </w:tcPr>
          <w:p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:rsidTr="00AC0C76">
        <w:trPr>
          <w:trHeight w:val="2451"/>
        </w:trPr>
        <w:tc>
          <w:tcPr>
            <w:tcW w:w="1276" w:type="dxa"/>
            <w:shd w:val="clear" w:color="auto" w:fill="D9D9D9" w:themeFill="background1" w:themeFillShade="D9"/>
          </w:tcPr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:rsidR="00AC0C76" w:rsidRDefault="00AC0C76" w:rsidP="00175B68">
            <w:pPr>
              <w:rPr>
                <w:rFonts w:ascii="Arial" w:hAnsi="Arial" w:cs="Arial"/>
                <w:b/>
              </w:rPr>
            </w:pPr>
          </w:p>
          <w:p w:rsidR="00175B68" w:rsidRDefault="00AC0C76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Poster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9F2D0A">
              <w:rPr>
                <w:rFonts w:ascii="Arial" w:hAnsi="Arial" w:cs="Arial"/>
                <w:b/>
              </w:rPr>
              <w:t>/</w:t>
            </w:r>
            <w:r w:rsidR="00D76808">
              <w:rPr>
                <w:rFonts w:ascii="Arial" w:hAnsi="Arial" w:cs="Arial"/>
                <w:b/>
              </w:rPr>
              <w:t>??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:rsidR="00175B68" w:rsidRDefault="00175B68" w:rsidP="00AC0C76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Align w:val="bottom"/>
          </w:tcPr>
          <w:p w:rsidR="00175B68" w:rsidRDefault="00AC0C76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Poster</w:t>
            </w:r>
          </w:p>
          <w:p w:rsidR="00175B68" w:rsidRDefault="00175B68" w:rsidP="00175B6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/20</w:t>
            </w:r>
          </w:p>
          <w:p w:rsidR="00175B68" w:rsidRDefault="00175B68" w:rsidP="00175B68">
            <w:pPr>
              <w:jc w:val="right"/>
              <w:rPr>
                <w:rFonts w:ascii="Arial" w:hAnsi="Arial" w:cs="Arial"/>
                <w:b/>
              </w:rPr>
            </w:pP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:rsidR="00175B68" w:rsidRDefault="00175B68" w:rsidP="00175B6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9F2D0A">
              <w:rPr>
                <w:rFonts w:ascii="Arial" w:hAnsi="Arial" w:cs="Arial"/>
                <w:b/>
              </w:rPr>
              <w:t>/</w:t>
            </w:r>
            <w:r w:rsidR="00D76808">
              <w:rPr>
                <w:rFonts w:ascii="Arial" w:hAnsi="Arial" w:cs="Arial"/>
                <w:b/>
              </w:rPr>
              <w:t>??34</w:t>
            </w:r>
          </w:p>
          <w:p w:rsidR="00175B68" w:rsidRDefault="00175B68" w:rsidP="00175B68">
            <w:pPr>
              <w:jc w:val="right"/>
              <w:rPr>
                <w:rFonts w:ascii="Arial" w:hAnsi="Arial" w:cs="Arial"/>
                <w:b/>
              </w:rPr>
            </w:pPr>
          </w:p>
          <w:p w:rsidR="00175B68" w:rsidRDefault="00175B68" w:rsidP="00AC0C76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:rsidR="00F0476B" w:rsidRDefault="00AC0C76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7.5%</w:t>
            </w:r>
          </w:p>
          <w:p w:rsidR="00AC0C76" w:rsidRDefault="00AC0C76" w:rsidP="00F0476B">
            <w:pPr>
              <w:jc w:val="center"/>
              <w:rPr>
                <w:rFonts w:ascii="Arial" w:hAnsi="Arial" w:cs="Arial"/>
                <w:b/>
              </w:rPr>
            </w:pPr>
          </w:p>
          <w:p w:rsidR="00AC0C76" w:rsidRDefault="00AC0C76" w:rsidP="00F0476B">
            <w:pPr>
              <w:jc w:val="center"/>
              <w:rPr>
                <w:rFonts w:ascii="Arial" w:hAnsi="Arial" w:cs="Arial"/>
                <w:b/>
              </w:rPr>
            </w:pPr>
          </w:p>
          <w:p w:rsidR="00AC0C76" w:rsidRDefault="00AC0C76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7.5%</w:t>
            </w:r>
          </w:p>
        </w:tc>
      </w:tr>
    </w:tbl>
    <w:p w:rsidR="00175B68" w:rsidRDefault="00175B68" w:rsidP="00175B68">
      <w:pPr>
        <w:rPr>
          <w:rFonts w:ascii="Arial" w:hAnsi="Arial" w:cs="Arial"/>
          <w:b/>
          <w:sz w:val="28"/>
        </w:rPr>
      </w:pPr>
    </w:p>
    <w:p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AC0C76">
        <w:rPr>
          <w:rFonts w:ascii="Arial" w:hAnsi="Arial" w:cs="Arial"/>
          <w:b/>
          <w:sz w:val="28"/>
        </w:rPr>
        <w:t>Week 5 Term 2</w:t>
      </w:r>
      <w:r w:rsidR="00175B68">
        <w:rPr>
          <w:rFonts w:ascii="Arial" w:hAnsi="Arial" w:cs="Arial"/>
          <w:b/>
          <w:sz w:val="28"/>
        </w:rPr>
        <w:t xml:space="preserve">. </w:t>
      </w:r>
    </w:p>
    <w:p w:rsidR="00175B68" w:rsidRPr="00175B68" w:rsidRDefault="00F0476B" w:rsidP="007E79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</w:rPr>
        <w:t>_____________________</w:t>
      </w:r>
    </w:p>
    <w:p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75B68">
        <w:rPr>
          <w:rFonts w:ascii="Arial" w:hAnsi="Arial" w:cs="Arial"/>
          <w:b/>
          <w:sz w:val="24"/>
          <w:szCs w:val="24"/>
          <w:u w:val="single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Inquiry Process</w:t>
      </w:r>
    </w:p>
    <w:p w:rsidR="005B77DA" w:rsidRPr="00175B68" w:rsidRDefault="00971A9D" w:rsidP="007E79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Investigate </w:t>
      </w:r>
      <w:r w:rsidR="00AC0C76" w:rsidRPr="00AC0C76">
        <w:rPr>
          <w:rFonts w:ascii="Arial" w:hAnsi="Arial" w:cs="Arial"/>
          <w:sz w:val="24"/>
          <w:szCs w:val="24"/>
        </w:rPr>
        <w:t>Australia’s Legal System</w:t>
      </w:r>
      <w:r w:rsidR="00C85BD8" w:rsidRPr="00175B68">
        <w:rPr>
          <w:rFonts w:ascii="Arial" w:hAnsi="Arial" w:cs="Arial"/>
          <w:sz w:val="24"/>
          <w:szCs w:val="24"/>
        </w:rPr>
        <w:t>.</w:t>
      </w:r>
    </w:p>
    <w:p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Use the inquiry boo</w:t>
      </w:r>
      <w:r w:rsidR="00F0476B">
        <w:rPr>
          <w:rFonts w:ascii="Arial" w:hAnsi="Arial" w:cs="Arial"/>
          <w:sz w:val="24"/>
          <w:szCs w:val="24"/>
        </w:rPr>
        <w:t>klet to record your information, including the KWL Chart</w:t>
      </w:r>
    </w:p>
    <w:p w:rsidR="00C85BD8" w:rsidRPr="00175B68" w:rsidRDefault="003B5CC7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 xml:space="preserve">You will have </w:t>
      </w:r>
      <w:r w:rsidR="00AC0C76">
        <w:rPr>
          <w:rFonts w:ascii="Arial" w:hAnsi="Arial" w:cs="Arial"/>
          <w:sz w:val="24"/>
          <w:szCs w:val="24"/>
        </w:rPr>
        <w:t>2</w:t>
      </w:r>
      <w:r w:rsidR="00C85BD8" w:rsidRPr="00175B68">
        <w:rPr>
          <w:rFonts w:ascii="Arial" w:hAnsi="Arial" w:cs="Arial"/>
          <w:sz w:val="24"/>
          <w:szCs w:val="24"/>
        </w:rPr>
        <w:t xml:space="preserve"> lessons to conduct your </w:t>
      </w:r>
      <w:proofErr w:type="gramStart"/>
      <w:r w:rsidR="00C85BD8" w:rsidRPr="00175B68">
        <w:rPr>
          <w:rFonts w:ascii="Arial" w:hAnsi="Arial" w:cs="Arial"/>
          <w:sz w:val="24"/>
          <w:szCs w:val="24"/>
        </w:rPr>
        <w:t>inquiry</w:t>
      </w:r>
      <w:r w:rsidR="00AC0C76">
        <w:rPr>
          <w:rFonts w:ascii="Arial" w:hAnsi="Arial" w:cs="Arial"/>
          <w:sz w:val="24"/>
          <w:szCs w:val="24"/>
        </w:rPr>
        <w:t>,</w:t>
      </w:r>
      <w:proofErr w:type="gramEnd"/>
      <w:r w:rsidR="00AC0C76">
        <w:rPr>
          <w:rFonts w:ascii="Arial" w:hAnsi="Arial" w:cs="Arial"/>
          <w:sz w:val="24"/>
          <w:szCs w:val="24"/>
        </w:rPr>
        <w:t xml:space="preserve"> the rest of the project must be completed in your own time</w:t>
      </w:r>
      <w:r w:rsidR="00C85BD8" w:rsidRPr="00175B68">
        <w:rPr>
          <w:rFonts w:ascii="Arial" w:hAnsi="Arial" w:cs="Arial"/>
          <w:sz w:val="24"/>
          <w:szCs w:val="24"/>
        </w:rPr>
        <w:t>.</w:t>
      </w:r>
    </w:p>
    <w:p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Lastly, remember to include a bibliography. A range of references must be used.</w:t>
      </w:r>
    </w:p>
    <w:p w:rsidR="003B5CC7" w:rsidRDefault="003B5CC7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Complete the PMI Chart. This is to evaluate the task</w:t>
      </w:r>
    </w:p>
    <w:p w:rsidR="00175B68" w:rsidRPr="00175B68" w:rsidRDefault="00175B68" w:rsidP="00175B68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75B68" w:rsidRDefault="00175B68" w:rsidP="005B77DA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Two (PART A)</w:t>
      </w:r>
      <w:r w:rsidR="005B77DA" w:rsidRPr="00175B68">
        <w:rPr>
          <w:rFonts w:ascii="Arial" w:hAnsi="Arial" w:cs="Arial"/>
          <w:b/>
          <w:sz w:val="24"/>
          <w:szCs w:val="24"/>
          <w:u w:val="single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Constructing the </w:t>
      </w:r>
      <w:r w:rsidR="00FA5230">
        <w:rPr>
          <w:rFonts w:ascii="Arial" w:hAnsi="Arial" w:cs="Arial"/>
          <w:b/>
          <w:sz w:val="24"/>
          <w:szCs w:val="24"/>
        </w:rPr>
        <w:t>poster</w:t>
      </w:r>
    </w:p>
    <w:p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:rsidR="005B77DA" w:rsidRPr="00175B68" w:rsidRDefault="00C85BD8" w:rsidP="005B77DA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 xml:space="preserve">Present your findings as a </w:t>
      </w:r>
      <w:r w:rsidR="00AC0C76">
        <w:rPr>
          <w:rFonts w:ascii="Arial" w:hAnsi="Arial" w:cs="Arial"/>
          <w:sz w:val="24"/>
          <w:szCs w:val="24"/>
        </w:rPr>
        <w:t>poster,</w:t>
      </w:r>
      <w:r w:rsidRPr="00175B68">
        <w:rPr>
          <w:rFonts w:ascii="Arial" w:hAnsi="Arial" w:cs="Arial"/>
          <w:sz w:val="24"/>
          <w:szCs w:val="24"/>
        </w:rPr>
        <w:t xml:space="preserve"> </w:t>
      </w:r>
      <w:r w:rsidR="00AC0C76">
        <w:rPr>
          <w:rFonts w:ascii="Arial" w:hAnsi="Arial" w:cs="Arial"/>
          <w:sz w:val="24"/>
          <w:szCs w:val="24"/>
        </w:rPr>
        <w:t>using your inquiry booklet</w:t>
      </w:r>
      <w:r w:rsidRPr="00175B68">
        <w:rPr>
          <w:rFonts w:ascii="Arial" w:hAnsi="Arial" w:cs="Arial"/>
          <w:sz w:val="24"/>
          <w:szCs w:val="24"/>
        </w:rPr>
        <w:t>.</w:t>
      </w:r>
      <w:r w:rsidR="003B5CC7" w:rsidRPr="00175B68">
        <w:rPr>
          <w:rFonts w:ascii="Arial" w:hAnsi="Arial" w:cs="Arial"/>
          <w:sz w:val="24"/>
          <w:szCs w:val="24"/>
        </w:rPr>
        <w:t xml:space="preserve"> Plus you can work on this task for homework.</w:t>
      </w:r>
    </w:p>
    <w:p w:rsidR="00C85BD8" w:rsidRPr="00175B68" w:rsidRDefault="00C85BD8" w:rsidP="005B77DA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 xml:space="preserve">The </w:t>
      </w:r>
      <w:r w:rsidR="006D278C">
        <w:rPr>
          <w:rFonts w:ascii="Arial" w:hAnsi="Arial" w:cs="Arial"/>
          <w:b/>
          <w:sz w:val="24"/>
          <w:szCs w:val="24"/>
        </w:rPr>
        <w:t>poster</w:t>
      </w:r>
      <w:r w:rsidRPr="00175B68">
        <w:rPr>
          <w:rFonts w:ascii="Arial" w:hAnsi="Arial" w:cs="Arial"/>
          <w:b/>
          <w:sz w:val="24"/>
          <w:szCs w:val="24"/>
        </w:rPr>
        <w:t xml:space="preserve"> must include</w:t>
      </w:r>
      <w:r w:rsidR="00AC0C76">
        <w:rPr>
          <w:rFonts w:ascii="Arial" w:hAnsi="Arial" w:cs="Arial"/>
          <w:b/>
          <w:sz w:val="24"/>
          <w:szCs w:val="24"/>
        </w:rPr>
        <w:t xml:space="preserve"> information on the following</w:t>
      </w:r>
      <w:r w:rsidRPr="00175B68">
        <w:rPr>
          <w:rFonts w:ascii="Arial" w:hAnsi="Arial" w:cs="Arial"/>
          <w:b/>
          <w:sz w:val="24"/>
          <w:szCs w:val="24"/>
        </w:rPr>
        <w:t>:</w:t>
      </w:r>
    </w:p>
    <w:p w:rsidR="00AC0C76" w:rsidRPr="00D32161" w:rsidRDefault="00FA5230" w:rsidP="00AC0C76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4"/>
          <w:u w:val="single"/>
        </w:rPr>
      </w:pPr>
      <w:r w:rsidRPr="00D32161">
        <w:rPr>
          <w:rFonts w:ascii="Arial" w:hAnsi="Arial" w:cs="Arial"/>
          <w:sz w:val="24"/>
        </w:rPr>
        <w:t>The r</w:t>
      </w:r>
      <w:r w:rsidR="00AC0C76" w:rsidRPr="00D32161">
        <w:rPr>
          <w:rFonts w:ascii="Arial" w:hAnsi="Arial" w:cs="Arial"/>
          <w:sz w:val="24"/>
        </w:rPr>
        <w:t xml:space="preserve">ule of law, </w:t>
      </w:r>
    </w:p>
    <w:p w:rsidR="00AC0C76" w:rsidRPr="00D32161" w:rsidRDefault="00FA5230" w:rsidP="00AC0C76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4"/>
          <w:u w:val="single"/>
        </w:rPr>
      </w:pPr>
      <w:r w:rsidRPr="00D32161">
        <w:rPr>
          <w:rFonts w:ascii="Arial" w:hAnsi="Arial" w:cs="Arial"/>
          <w:sz w:val="24"/>
        </w:rPr>
        <w:t>The p</w:t>
      </w:r>
      <w:r w:rsidR="00AC0C76" w:rsidRPr="00D32161">
        <w:rPr>
          <w:rFonts w:ascii="Arial" w:hAnsi="Arial" w:cs="Arial"/>
          <w:sz w:val="24"/>
        </w:rPr>
        <w:t xml:space="preserve">resumption of innocence, </w:t>
      </w:r>
    </w:p>
    <w:p w:rsidR="00AC0C76" w:rsidRPr="00D32161" w:rsidRDefault="00FA5230" w:rsidP="00AC0C76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4"/>
          <w:u w:val="single"/>
        </w:rPr>
      </w:pPr>
      <w:r w:rsidRPr="00D32161">
        <w:rPr>
          <w:rFonts w:ascii="Arial" w:hAnsi="Arial" w:cs="Arial"/>
          <w:sz w:val="24"/>
        </w:rPr>
        <w:t xml:space="preserve">The </w:t>
      </w:r>
      <w:r w:rsidR="00AC0C76" w:rsidRPr="00D32161">
        <w:rPr>
          <w:rFonts w:ascii="Arial" w:hAnsi="Arial" w:cs="Arial"/>
          <w:sz w:val="24"/>
        </w:rPr>
        <w:t xml:space="preserve">burden of proof, </w:t>
      </w:r>
    </w:p>
    <w:p w:rsidR="00AC0C76" w:rsidRPr="00D32161" w:rsidRDefault="00FA5230" w:rsidP="00AC0C76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4"/>
          <w:u w:val="single"/>
        </w:rPr>
      </w:pPr>
      <w:r w:rsidRPr="00D32161">
        <w:rPr>
          <w:rFonts w:ascii="Arial" w:hAnsi="Arial" w:cs="Arial"/>
          <w:sz w:val="24"/>
        </w:rPr>
        <w:t xml:space="preserve">The </w:t>
      </w:r>
      <w:r w:rsidR="00AC0C76" w:rsidRPr="00D32161">
        <w:rPr>
          <w:rFonts w:ascii="Arial" w:hAnsi="Arial" w:cs="Arial"/>
          <w:sz w:val="24"/>
        </w:rPr>
        <w:t xml:space="preserve">right  to a fair trial, </w:t>
      </w:r>
    </w:p>
    <w:p w:rsidR="00175B68" w:rsidRPr="00D32161" w:rsidRDefault="00FA5230" w:rsidP="00AC0C76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4"/>
          <w:u w:val="single"/>
        </w:rPr>
      </w:pPr>
      <w:r w:rsidRPr="00D32161">
        <w:rPr>
          <w:rFonts w:ascii="Arial" w:hAnsi="Arial" w:cs="Arial"/>
          <w:sz w:val="24"/>
        </w:rPr>
        <w:t>A</w:t>
      </w:r>
      <w:r w:rsidR="00AC0C76" w:rsidRPr="00D32161">
        <w:rPr>
          <w:rFonts w:ascii="Arial" w:hAnsi="Arial" w:cs="Arial"/>
          <w:sz w:val="24"/>
        </w:rPr>
        <w:t>nd the right to legal representation.</w:t>
      </w:r>
    </w:p>
    <w:p w:rsidR="004E5BE9" w:rsidRDefault="00D32161" w:rsidP="00D32161">
      <w:pPr>
        <w:rPr>
          <w:rFonts w:ascii="Arial" w:hAnsi="Arial" w:cs="Arial"/>
          <w:b/>
          <w:sz w:val="24"/>
        </w:rPr>
      </w:pPr>
      <w:r w:rsidRPr="00D32161">
        <w:rPr>
          <w:rFonts w:ascii="Arial" w:hAnsi="Arial" w:cs="Arial"/>
          <w:b/>
          <w:sz w:val="24"/>
        </w:rPr>
        <w:t>Presentation of assessment</w:t>
      </w:r>
    </w:p>
    <w:p w:rsidR="00D32161" w:rsidRDefault="00D32161" w:rsidP="00D321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Your poster must adhere to the following guidelines:</w:t>
      </w:r>
    </w:p>
    <w:p w:rsidR="00D32161" w:rsidRDefault="00D32161" w:rsidP="00D32161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Presented on an A3 piece of paper</w:t>
      </w:r>
    </w:p>
    <w:p w:rsidR="00D32161" w:rsidRDefault="00D76808" w:rsidP="00D32161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 written neatly or printed in Arial size 12</w:t>
      </w:r>
    </w:p>
    <w:p w:rsidR="00D76808" w:rsidRDefault="00D76808" w:rsidP="00D32161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Have headings for each of the </w:t>
      </w:r>
      <w:r w:rsidRPr="00D76808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sz w:val="24"/>
        </w:rPr>
        <w:t xml:space="preserve"> key areas of information</w:t>
      </w:r>
    </w:p>
    <w:p w:rsidR="00D76808" w:rsidRDefault="00D76808" w:rsidP="00D32161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Include a bibliography attached to the back of the poster</w:t>
      </w:r>
    </w:p>
    <w:p w:rsidR="00D76808" w:rsidRPr="00D32161" w:rsidRDefault="00D76808" w:rsidP="00D32161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 eye-catching and informative. </w:t>
      </w:r>
    </w:p>
    <w:p w:rsidR="00175B68" w:rsidRDefault="00175B68" w:rsidP="004E5BE9">
      <w:pPr>
        <w:pStyle w:val="ListParagraph"/>
        <w:rPr>
          <w:rFonts w:ascii="Arial" w:hAnsi="Arial" w:cs="Arial"/>
        </w:rPr>
      </w:pPr>
    </w:p>
    <w:p w:rsidR="00175B68" w:rsidRPr="00175B68" w:rsidRDefault="00175B68" w:rsidP="00175B68">
      <w:pPr>
        <w:rPr>
          <w:rFonts w:ascii="Arial" w:hAnsi="Arial" w:cs="Arial"/>
          <w:sz w:val="24"/>
          <w:szCs w:val="24"/>
        </w:rPr>
      </w:pPr>
    </w:p>
    <w:p w:rsidR="00AC0C76" w:rsidRDefault="00AC0C76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lastRenderedPageBreak/>
        <w:br w:type="page"/>
      </w:r>
    </w:p>
    <w:p w:rsidR="00C720F1" w:rsidRPr="004E5BE9" w:rsidRDefault="00C720F1" w:rsidP="004E5BE9">
      <w:pPr>
        <w:jc w:val="center"/>
        <w:rPr>
          <w:rFonts w:ascii="Arial" w:hAnsi="Arial" w:cs="Arial"/>
          <w:b/>
          <w:sz w:val="52"/>
          <w:szCs w:val="52"/>
        </w:rPr>
      </w:pPr>
      <w:r w:rsidRPr="004E5BE9">
        <w:rPr>
          <w:rFonts w:ascii="Arial" w:hAnsi="Arial" w:cs="Arial"/>
          <w:b/>
          <w:sz w:val="52"/>
          <w:szCs w:val="52"/>
        </w:rPr>
        <w:lastRenderedPageBreak/>
        <w:t>Inquiry Process Booklet</w:t>
      </w:r>
    </w:p>
    <w:p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Background of the significant individual</w:t>
      </w: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2629D" wp14:editId="4F1DCB4B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6353175" cy="37528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3.75pt;width:500.25pt;height:29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" fillcolor="white [3201]" strokeweight=".5pt">
                <v:textbox>
                  <w:txbxContent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p w:rsidR="004E5BE9" w:rsidRP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Career of the significant individual</w:t>
      </w: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0CE72B" wp14:editId="1B0D3E2E">
                <wp:simplePos x="0" y="0"/>
                <wp:positionH relativeFrom="column">
                  <wp:posOffset>76200</wp:posOffset>
                </wp:positionH>
                <wp:positionV relativeFrom="paragraph">
                  <wp:posOffset>201295</wp:posOffset>
                </wp:positionV>
                <wp:extent cx="6353175" cy="30384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038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971A9D" w:rsidRDefault="00971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6pt;margin-top:15.85pt;width:500.25pt;height:239.2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" fillcolor="window" strokeweight=".5pt">
                <v:textbox>
                  <w:txbxContent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971A9D" w:rsidRDefault="00971A9D"/>
                  </w:txbxContent>
                </v:textbox>
              </v:shape>
            </w:pict>
          </mc:Fallback>
        </mc:AlternateContent>
      </w: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3B5CC7" w:rsidRDefault="003B5CC7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Legacy of the significant individual: Why is this individual famous or why are they remembered?</w:t>
      </w: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173137" wp14:editId="22C80843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353175" cy="4438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443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</w:t>
                            </w:r>
                          </w:p>
                          <w:p w:rsidR="00971A9D" w:rsidRDefault="00971A9D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971A9D" w:rsidRDefault="00971A9D" w:rsidP="004E5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0;margin-top:7.6pt;width:500.25pt;height:349.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" fillcolor="window" strokeweight=".5pt">
                <v:textbox>
                  <w:txbxContent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</w:t>
                      </w:r>
                    </w:p>
                    <w:p w:rsidR="00971A9D" w:rsidRDefault="00971A9D" w:rsidP="004E5BE9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971A9D" w:rsidRDefault="00971A9D" w:rsidP="004E5BE9"/>
                  </w:txbxContent>
                </v:textbox>
              </v:shape>
            </w:pict>
          </mc:Fallback>
        </mc:AlternateContent>
      </w: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Formulate focus questions to help gather your information</w:t>
      </w:r>
    </w:p>
    <w:p w:rsidR="003B5CC7" w:rsidRDefault="003B5CC7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EF1C0CA" wp14:editId="4B7DE60A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53175" cy="36385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63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1A9D" w:rsidRDefault="00971A9D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</w:t>
                            </w:r>
                          </w:p>
                          <w:p w:rsidR="00971A9D" w:rsidRDefault="00971A9D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3B5C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0;margin-top:4.5pt;width:500.25pt;height:286.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" fillcolor="window" strokeweight=".5pt">
                <v:textbox>
                  <w:txbxContent>
                    <w:p w:rsidR="00971A9D" w:rsidRDefault="00971A9D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</w:t>
                      </w:r>
                    </w:p>
                    <w:p w:rsidR="00971A9D" w:rsidRDefault="00971A9D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3B5CC7"/>
                  </w:txbxContent>
                </v:textbox>
              </v:shape>
            </w:pict>
          </mc:Fallback>
        </mc:AlternateContent>
      </w:r>
    </w:p>
    <w:p w:rsidR="003B5CC7" w:rsidRDefault="003B5CC7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3B5CC7" w:rsidRDefault="003B5CC7" w:rsidP="00037F6E">
      <w:pPr>
        <w:rPr>
          <w:rFonts w:ascii="Arial" w:hAnsi="Arial" w:cs="Arial"/>
          <w:b/>
        </w:rPr>
      </w:pPr>
    </w:p>
    <w:p w:rsidR="003B5CC7" w:rsidRDefault="003B5CC7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Possible information sources:  </w:t>
      </w:r>
    </w:p>
    <w:p w:rsidR="00175B68" w:rsidRDefault="00175B68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EEF3C3" wp14:editId="650A496B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53175" cy="36385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63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971A9D" w:rsidRDefault="00971A9D" w:rsidP="00175B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0;margin-top:5.35pt;width:500.25pt;height:286.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" fillcolor="window" strokeweight=".5pt">
                <v:textbox>
                  <w:txbxContent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971A9D" w:rsidRDefault="00971A9D" w:rsidP="00175B68"/>
                  </w:txbxContent>
                </v:textbox>
              </v:shape>
            </w:pict>
          </mc:Fallback>
        </mc:AlternateContent>
      </w: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9F2D0A" w:rsidRDefault="009F2D0A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037F6E" w:rsidRPr="00037F6E" w:rsidRDefault="00037F6E" w:rsidP="00037F6E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037F6E">
        <w:rPr>
          <w:rFonts w:ascii="Arial" w:hAnsi="Arial" w:cs="Arial"/>
          <w:b/>
        </w:rPr>
        <w:t>Complete the KWL chart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037F6E" w:rsidTr="00037F6E">
        <w:tc>
          <w:tcPr>
            <w:tcW w:w="3560" w:type="dxa"/>
          </w:tcPr>
          <w:p w:rsidR="00037F6E" w:rsidRPr="00037F6E" w:rsidRDefault="00037F6E" w:rsidP="00037F6E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61" w:type="dxa"/>
          </w:tcPr>
          <w:p w:rsidR="00037F6E" w:rsidRPr="00037F6E" w:rsidRDefault="00037F6E" w:rsidP="00037F6E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61" w:type="dxa"/>
          </w:tcPr>
          <w:p w:rsidR="00037F6E" w:rsidRPr="00037F6E" w:rsidRDefault="00037F6E" w:rsidP="00037F6E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037F6E" w:rsidTr="00037F6E">
        <w:tc>
          <w:tcPr>
            <w:tcW w:w="3560" w:type="dxa"/>
          </w:tcPr>
          <w:p w:rsidR="00037F6E" w:rsidRDefault="00037F6E" w:rsidP="00037F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61" w:type="dxa"/>
          </w:tcPr>
          <w:p w:rsidR="00037F6E" w:rsidRDefault="00037F6E" w:rsidP="00037F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61" w:type="dxa"/>
          </w:tcPr>
          <w:p w:rsidR="00037F6E" w:rsidRDefault="00037F6E" w:rsidP="00037F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037F6E" w:rsidTr="00037F6E">
        <w:tc>
          <w:tcPr>
            <w:tcW w:w="3560" w:type="dxa"/>
          </w:tcPr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037F6E" w:rsidRDefault="00037F6E" w:rsidP="00037F6E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037F6E" w:rsidRDefault="00037F6E" w:rsidP="00037F6E">
            <w:pPr>
              <w:rPr>
                <w:rFonts w:ascii="Arial" w:hAnsi="Arial" w:cs="Arial"/>
              </w:rPr>
            </w:pPr>
          </w:p>
        </w:tc>
      </w:tr>
    </w:tbl>
    <w:p w:rsidR="00037F6E" w:rsidRDefault="00037F6E" w:rsidP="00037F6E">
      <w:pPr>
        <w:rPr>
          <w:rFonts w:ascii="Arial" w:hAnsi="Arial" w:cs="Arial"/>
        </w:rPr>
      </w:pPr>
    </w:p>
    <w:p w:rsidR="00D64D4B" w:rsidRPr="001E55A8" w:rsidRDefault="00D64D4B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t>Note taking sheet</w:t>
      </w: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4D4B">
        <w:tc>
          <w:tcPr>
            <w:tcW w:w="10456" w:type="dxa"/>
          </w:tcPr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:rsidR="00D64D4B" w:rsidRPr="009F2D0A" w:rsidRDefault="00D64D4B" w:rsidP="00D64D4B">
      <w:pPr>
        <w:rPr>
          <w:rFonts w:ascii="Arial" w:hAnsi="Arial" w:cs="Arial"/>
          <w:b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4D4B">
        <w:tc>
          <w:tcPr>
            <w:tcW w:w="10456" w:type="dxa"/>
          </w:tcPr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:rsidR="000E12B2" w:rsidRDefault="000E12B2" w:rsidP="00D64D4B">
      <w:pPr>
        <w:rPr>
          <w:rFonts w:ascii="Arial" w:hAnsi="Arial" w:cs="Arial"/>
        </w:rPr>
      </w:pPr>
    </w:p>
    <w:p w:rsidR="000E12B2" w:rsidRDefault="000E12B2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Pr="009F2D0A" w:rsidRDefault="00D64D4B" w:rsidP="00D64D4B">
      <w:pPr>
        <w:rPr>
          <w:rFonts w:ascii="Arial" w:hAnsi="Arial" w:cs="Arial"/>
          <w:b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Pr="009F2D0A" w:rsidRDefault="00D64D4B" w:rsidP="00D64D4B">
      <w:pPr>
        <w:rPr>
          <w:rFonts w:ascii="Arial" w:hAnsi="Arial" w:cs="Arial"/>
          <w:b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636512" w:rsidRPr="00636512" w:rsidRDefault="00636512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the PMI</w:t>
      </w:r>
      <w:r w:rsidRPr="00037F6E">
        <w:rPr>
          <w:rFonts w:ascii="Arial" w:hAnsi="Arial" w:cs="Arial"/>
          <w:b/>
        </w:rPr>
        <w:t xml:space="preserve"> chart below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36512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36512" w:rsidRPr="00037F6E" w:rsidTr="00FA5230">
        <w:tc>
          <w:tcPr>
            <w:tcW w:w="3560" w:type="dxa"/>
          </w:tcPr>
          <w:p w:rsidR="00636512" w:rsidRPr="00037F6E" w:rsidRDefault="00636512" w:rsidP="00FA523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61" w:type="dxa"/>
          </w:tcPr>
          <w:p w:rsidR="00636512" w:rsidRPr="00037F6E" w:rsidRDefault="00636512" w:rsidP="00FA523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61" w:type="dxa"/>
          </w:tcPr>
          <w:p w:rsidR="00636512" w:rsidRPr="00037F6E" w:rsidRDefault="00636512" w:rsidP="00FA523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:rsidTr="00FA5230">
        <w:tc>
          <w:tcPr>
            <w:tcW w:w="3560" w:type="dxa"/>
          </w:tcPr>
          <w:p w:rsidR="00636512" w:rsidRDefault="000E12B2" w:rsidP="00FA5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61" w:type="dxa"/>
          </w:tcPr>
          <w:p w:rsidR="00636512" w:rsidRDefault="00636512" w:rsidP="00FA5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61" w:type="dxa"/>
          </w:tcPr>
          <w:p w:rsidR="00636512" w:rsidRDefault="00636512" w:rsidP="00FA52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:rsidTr="00FA5230">
        <w:tc>
          <w:tcPr>
            <w:tcW w:w="3560" w:type="dxa"/>
          </w:tcPr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  <w:p w:rsidR="00636512" w:rsidRDefault="00636512" w:rsidP="00FA5230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636512" w:rsidRDefault="00636512" w:rsidP="00FA5230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636512" w:rsidRDefault="00636512" w:rsidP="00FA5230">
            <w:pPr>
              <w:rPr>
                <w:rFonts w:ascii="Arial" w:hAnsi="Arial" w:cs="Arial"/>
              </w:rPr>
            </w:pPr>
          </w:p>
        </w:tc>
      </w:tr>
    </w:tbl>
    <w:p w:rsidR="00636512" w:rsidRPr="00D64D4B" w:rsidRDefault="00636512" w:rsidP="00D64D4B">
      <w:pPr>
        <w:rPr>
          <w:rFonts w:ascii="Arial" w:hAnsi="Arial" w:cs="Arial"/>
        </w:rPr>
      </w:pPr>
    </w:p>
    <w:sectPr w:rsidR="00636512" w:rsidRPr="00D64D4B" w:rsidSect="00532933"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A9D" w:rsidRDefault="00971A9D" w:rsidP="00D64D4B">
      <w:pPr>
        <w:spacing w:after="0" w:line="240" w:lineRule="auto"/>
      </w:pPr>
      <w:r>
        <w:separator/>
      </w:r>
    </w:p>
  </w:endnote>
  <w:endnote w:type="continuationSeparator" w:id="0">
    <w:p w:rsidR="00971A9D" w:rsidRDefault="00971A9D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A9D" w:rsidRPr="00D64D4B" w:rsidRDefault="00971A9D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 xml:space="preserve">Humanities and Social Sciences ǁ </w:t>
    </w:r>
    <w:r>
      <w:rPr>
        <w:rFonts w:ascii="Arial" w:hAnsi="Arial" w:cs="Arial"/>
        <w:sz w:val="18"/>
      </w:rPr>
      <w:t>Civics and Citizenship</w:t>
    </w:r>
    <w:r w:rsidRPr="00D64D4B">
      <w:rPr>
        <w:rFonts w:ascii="Arial" w:hAnsi="Arial" w:cs="Arial"/>
        <w:sz w:val="18"/>
      </w:rPr>
      <w:t xml:space="preserve"> ǁ Year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A9D" w:rsidRDefault="00971A9D" w:rsidP="00D64D4B">
      <w:pPr>
        <w:spacing w:after="0" w:line="240" w:lineRule="auto"/>
      </w:pPr>
      <w:r>
        <w:separator/>
      </w:r>
    </w:p>
  </w:footnote>
  <w:footnote w:type="continuationSeparator" w:id="0">
    <w:p w:rsidR="00971A9D" w:rsidRDefault="00971A9D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86"/>
    <w:multiLevelType w:val="hybridMultilevel"/>
    <w:tmpl w:val="36F22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6486C"/>
    <w:multiLevelType w:val="hybridMultilevel"/>
    <w:tmpl w:val="528E7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D132C"/>
    <w:multiLevelType w:val="hybridMultilevel"/>
    <w:tmpl w:val="8C44B362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38"/>
    <w:rsid w:val="00037F6E"/>
    <w:rsid w:val="00043D22"/>
    <w:rsid w:val="000B7282"/>
    <w:rsid w:val="000E12B2"/>
    <w:rsid w:val="00175B68"/>
    <w:rsid w:val="001811CB"/>
    <w:rsid w:val="001E55A8"/>
    <w:rsid w:val="003B5CC7"/>
    <w:rsid w:val="00472F77"/>
    <w:rsid w:val="004D31BC"/>
    <w:rsid w:val="004E5BE9"/>
    <w:rsid w:val="00532933"/>
    <w:rsid w:val="00543AAB"/>
    <w:rsid w:val="005B77DA"/>
    <w:rsid w:val="00636512"/>
    <w:rsid w:val="00691E43"/>
    <w:rsid w:val="006D278C"/>
    <w:rsid w:val="00745BD6"/>
    <w:rsid w:val="007E79A2"/>
    <w:rsid w:val="009700E1"/>
    <w:rsid w:val="00971A9D"/>
    <w:rsid w:val="00987F8B"/>
    <w:rsid w:val="009F2D0A"/>
    <w:rsid w:val="00AC0C76"/>
    <w:rsid w:val="00C720F1"/>
    <w:rsid w:val="00C85BD8"/>
    <w:rsid w:val="00D32161"/>
    <w:rsid w:val="00D64D4B"/>
    <w:rsid w:val="00D76808"/>
    <w:rsid w:val="00DA2C6D"/>
    <w:rsid w:val="00DE50E8"/>
    <w:rsid w:val="00E874F7"/>
    <w:rsid w:val="00ED1438"/>
    <w:rsid w:val="00F0476B"/>
    <w:rsid w:val="00FA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BB257BBC</Template>
  <TotalTime>144</TotalTime>
  <Pages>12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GOODWIN Nina</cp:lastModifiedBy>
  <cp:revision>7</cp:revision>
  <cp:lastPrinted>2017-02-22T04:21:00Z</cp:lastPrinted>
  <dcterms:created xsi:type="dcterms:W3CDTF">2017-05-04T01:20:00Z</dcterms:created>
  <dcterms:modified xsi:type="dcterms:W3CDTF">2017-05-05T05:36:00Z</dcterms:modified>
</cp:coreProperties>
</file>