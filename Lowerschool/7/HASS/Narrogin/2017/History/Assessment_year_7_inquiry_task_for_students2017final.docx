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4F7" w:rsidRDefault="00E874F7" w:rsidP="005B77DA">
      <w:pPr>
        <w:jc w:val="center"/>
        <w:rPr>
          <w:rFonts w:ascii="Arial" w:hAnsi="Arial" w:cs="Arial"/>
          <w:b/>
          <w:sz w:val="28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0948EF6F" wp14:editId="4E161E16">
            <wp:simplePos x="0" y="0"/>
            <wp:positionH relativeFrom="column">
              <wp:posOffset>287995</wp:posOffset>
            </wp:positionH>
            <wp:positionV relativeFrom="paragraph">
              <wp:posOffset>428</wp:posOffset>
            </wp:positionV>
            <wp:extent cx="1243848" cy="1272844"/>
            <wp:effectExtent l="0" t="0" r="0" b="3810"/>
            <wp:wrapTight wrapText="bothSides">
              <wp:wrapPolygon edited="0">
                <wp:start x="993" y="0"/>
                <wp:lineTo x="662" y="5174"/>
                <wp:lineTo x="1324" y="10347"/>
                <wp:lineTo x="0" y="10994"/>
                <wp:lineTo x="0" y="14228"/>
                <wp:lineTo x="993" y="16491"/>
                <wp:lineTo x="4964" y="20695"/>
                <wp:lineTo x="7281" y="21341"/>
                <wp:lineTo x="13900" y="21341"/>
                <wp:lineTo x="16217" y="20695"/>
                <wp:lineTo x="20188" y="16491"/>
                <wp:lineTo x="21181" y="14228"/>
                <wp:lineTo x="21181" y="10994"/>
                <wp:lineTo x="19857" y="10347"/>
                <wp:lineTo x="20519" y="5174"/>
                <wp:lineTo x="20188" y="0"/>
                <wp:lineTo x="993" y="0"/>
              </wp:wrapPolygon>
            </wp:wrapTight>
            <wp:docPr id="2" name="Picture 2" descr="Image result for narrogin senior high scho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enior high school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848" cy="127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BD6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Year 7 – Humanities and Social Sciences</w:t>
      </w:r>
    </w:p>
    <w:p w:rsidR="00F0476B" w:rsidRDefault="00F0476B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Assessment 5 - PART A </w:t>
      </w:r>
      <w:r w:rsidR="00175B68">
        <w:rPr>
          <w:rFonts w:ascii="Arial" w:hAnsi="Arial" w:cs="Arial"/>
          <w:b/>
          <w:sz w:val="28"/>
        </w:rPr>
        <w:t xml:space="preserve">15% </w:t>
      </w:r>
      <w:r>
        <w:rPr>
          <w:rFonts w:ascii="Arial" w:hAnsi="Arial" w:cs="Arial"/>
          <w:b/>
          <w:sz w:val="28"/>
        </w:rPr>
        <w:t xml:space="preserve">&amp; PART B 5% </w:t>
      </w:r>
      <w:r w:rsidR="00175B68">
        <w:rPr>
          <w:rFonts w:ascii="Arial" w:hAnsi="Arial" w:cs="Arial"/>
          <w:b/>
          <w:sz w:val="28"/>
        </w:rPr>
        <w:t xml:space="preserve"> </w:t>
      </w:r>
    </w:p>
    <w:p w:rsidR="00175B68" w:rsidRDefault="00175B68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Inquiry Task</w:t>
      </w:r>
    </w:p>
    <w:p w:rsidR="005B77DA" w:rsidRDefault="005B77DA" w:rsidP="00037F6E">
      <w:pPr>
        <w:ind w:firstLine="720"/>
        <w:jc w:val="center"/>
        <w:rPr>
          <w:rFonts w:ascii="Arial" w:hAnsi="Arial" w:cs="Arial"/>
          <w:b/>
          <w:sz w:val="28"/>
        </w:rPr>
      </w:pPr>
      <w:r w:rsidRPr="005B77DA">
        <w:rPr>
          <w:rFonts w:ascii="Arial" w:hAnsi="Arial" w:cs="Arial"/>
          <w:b/>
          <w:sz w:val="28"/>
        </w:rPr>
        <w:t>A significant individual in an ancient society</w:t>
      </w:r>
    </w:p>
    <w:p w:rsidR="009700E1" w:rsidRDefault="009700E1" w:rsidP="005B77D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Name: _______________________________</w:t>
      </w:r>
    </w:p>
    <w:tbl>
      <w:tblPr>
        <w:tblStyle w:val="TableGrid"/>
        <w:tblpPr w:leftFromText="180" w:rightFromText="180" w:vertAnchor="text" w:horzAnchor="margin" w:tblpXSpec="right" w:tblpY="12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1417"/>
        <w:gridCol w:w="1571"/>
      </w:tblGrid>
      <w:tr w:rsidR="00175B68" w:rsidTr="009F2D0A">
        <w:tc>
          <w:tcPr>
            <w:tcW w:w="1276" w:type="dxa"/>
            <w:shd w:val="clear" w:color="auto" w:fill="D9D9D9" w:themeFill="background1" w:themeFillShade="D9"/>
          </w:tcPr>
          <w:p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Your Target</w:t>
            </w:r>
          </w:p>
        </w:tc>
        <w:tc>
          <w:tcPr>
            <w:tcW w:w="1276" w:type="dxa"/>
            <w:vAlign w:val="center"/>
          </w:tcPr>
          <w:p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</w:t>
            </w:r>
          </w:p>
        </w:tc>
        <w:tc>
          <w:tcPr>
            <w:tcW w:w="1417" w:type="dxa"/>
            <w:vAlign w:val="center"/>
          </w:tcPr>
          <w:p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Percentage</w:t>
            </w:r>
          </w:p>
        </w:tc>
        <w:tc>
          <w:tcPr>
            <w:tcW w:w="1571" w:type="dxa"/>
            <w:vAlign w:val="center"/>
          </w:tcPr>
          <w:p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Weighting </w:t>
            </w:r>
          </w:p>
        </w:tc>
      </w:tr>
      <w:tr w:rsidR="00175B68" w:rsidTr="009F2D0A">
        <w:trPr>
          <w:trHeight w:val="3295"/>
        </w:trPr>
        <w:tc>
          <w:tcPr>
            <w:tcW w:w="1276" w:type="dxa"/>
            <w:shd w:val="clear" w:color="auto" w:fill="D9D9D9" w:themeFill="background1" w:themeFillShade="D9"/>
          </w:tcPr>
          <w:p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Museum </w:t>
            </w:r>
          </w:p>
          <w:p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Display</w:t>
            </w:r>
          </w:p>
          <w:p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/20</w:t>
            </w:r>
          </w:p>
          <w:p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Inquiry Process</w:t>
            </w:r>
          </w:p>
          <w:p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</w:t>
            </w:r>
            <w:r w:rsidR="009F2D0A">
              <w:rPr>
                <w:rFonts w:ascii="Arial" w:hAnsi="Arial" w:cs="Arial"/>
                <w:b/>
              </w:rPr>
              <w:t>/34</w:t>
            </w:r>
          </w:p>
          <w:p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Validation</w:t>
            </w:r>
          </w:p>
          <w:p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(In-class)</w:t>
            </w:r>
          </w:p>
          <w:p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/25</w:t>
            </w:r>
          </w:p>
          <w:p w:rsidR="00175B68" w:rsidRDefault="00175B68" w:rsidP="00175B68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vAlign w:val="bottom"/>
          </w:tcPr>
          <w:p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Museum </w:t>
            </w:r>
          </w:p>
          <w:p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Display</w:t>
            </w:r>
          </w:p>
          <w:p w:rsidR="00175B68" w:rsidRDefault="00175B68" w:rsidP="00175B68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/20</w:t>
            </w:r>
          </w:p>
          <w:p w:rsidR="00175B68" w:rsidRDefault="00175B68" w:rsidP="00175B68">
            <w:pPr>
              <w:jc w:val="right"/>
              <w:rPr>
                <w:rFonts w:ascii="Arial" w:hAnsi="Arial" w:cs="Arial"/>
                <w:b/>
              </w:rPr>
            </w:pPr>
          </w:p>
          <w:p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Inquiry Process</w:t>
            </w:r>
          </w:p>
          <w:p w:rsidR="00175B68" w:rsidRDefault="00175B68" w:rsidP="00175B68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</w:t>
            </w:r>
            <w:r w:rsidR="009F2D0A">
              <w:rPr>
                <w:rFonts w:ascii="Arial" w:hAnsi="Arial" w:cs="Arial"/>
                <w:b/>
              </w:rPr>
              <w:t>/34</w:t>
            </w:r>
            <w:bookmarkStart w:id="0" w:name="_GoBack"/>
            <w:bookmarkEnd w:id="0"/>
          </w:p>
          <w:p w:rsidR="00175B68" w:rsidRDefault="00175B68" w:rsidP="00175B68">
            <w:pPr>
              <w:jc w:val="right"/>
              <w:rPr>
                <w:rFonts w:ascii="Arial" w:hAnsi="Arial" w:cs="Arial"/>
                <w:b/>
              </w:rPr>
            </w:pPr>
          </w:p>
          <w:p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Validation</w:t>
            </w:r>
          </w:p>
          <w:p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(In-class)</w:t>
            </w:r>
          </w:p>
          <w:p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/25</w:t>
            </w:r>
          </w:p>
          <w:p w:rsidR="00175B68" w:rsidRDefault="00175B68" w:rsidP="00175B68">
            <w:pPr>
              <w:rPr>
                <w:rFonts w:ascii="Arial" w:hAnsi="Arial" w:cs="Arial"/>
                <w:b/>
              </w:rPr>
            </w:pPr>
          </w:p>
        </w:tc>
        <w:tc>
          <w:tcPr>
            <w:tcW w:w="1417" w:type="dxa"/>
          </w:tcPr>
          <w:p w:rsidR="00175B68" w:rsidRDefault="00175B68" w:rsidP="00175B68">
            <w:pPr>
              <w:rPr>
                <w:rFonts w:ascii="Arial" w:hAnsi="Arial" w:cs="Arial"/>
                <w:b/>
              </w:rPr>
            </w:pPr>
          </w:p>
        </w:tc>
        <w:tc>
          <w:tcPr>
            <w:tcW w:w="1571" w:type="dxa"/>
          </w:tcPr>
          <w:p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10%</w:t>
            </w:r>
          </w:p>
          <w:p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5%</w:t>
            </w:r>
          </w:p>
          <w:p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5%</w:t>
            </w:r>
          </w:p>
        </w:tc>
      </w:tr>
    </w:tbl>
    <w:p w:rsidR="00175B68" w:rsidRDefault="00175B68" w:rsidP="00175B68">
      <w:pPr>
        <w:rPr>
          <w:rFonts w:ascii="Arial" w:hAnsi="Arial" w:cs="Arial"/>
          <w:b/>
          <w:sz w:val="28"/>
        </w:rPr>
      </w:pPr>
    </w:p>
    <w:p w:rsidR="00175B68" w:rsidRDefault="009700E1" w:rsidP="00175B6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Date Due: </w:t>
      </w:r>
      <w:r w:rsidR="00175B68">
        <w:rPr>
          <w:rFonts w:ascii="Arial" w:hAnsi="Arial" w:cs="Arial"/>
          <w:b/>
          <w:sz w:val="28"/>
        </w:rPr>
        <w:t xml:space="preserve">Week 10 Term 1. </w:t>
      </w:r>
    </w:p>
    <w:p w:rsidR="00175B68" w:rsidRPr="00175B68" w:rsidRDefault="00F0476B" w:rsidP="007E79A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</w:rPr>
        <w:t>_____________________</w:t>
      </w:r>
    </w:p>
    <w:p w:rsidR="005B77DA" w:rsidRPr="00175B68" w:rsidRDefault="00175B68" w:rsidP="007E79A2">
      <w:pPr>
        <w:rPr>
          <w:rFonts w:ascii="Arial" w:hAnsi="Arial" w:cs="Arial"/>
          <w:b/>
          <w:sz w:val="24"/>
          <w:szCs w:val="24"/>
        </w:rPr>
      </w:pPr>
      <w:r w:rsidRPr="00175B68">
        <w:rPr>
          <w:rFonts w:ascii="Arial" w:hAnsi="Arial" w:cs="Arial"/>
          <w:b/>
          <w:sz w:val="24"/>
          <w:szCs w:val="24"/>
          <w:u w:val="single"/>
        </w:rPr>
        <w:t>Section One (PART A)</w:t>
      </w:r>
      <w:r w:rsidR="005B77DA" w:rsidRPr="00175B68">
        <w:rPr>
          <w:rFonts w:ascii="Arial" w:hAnsi="Arial" w:cs="Arial"/>
          <w:b/>
          <w:sz w:val="24"/>
          <w:szCs w:val="24"/>
          <w:u w:val="single"/>
        </w:rPr>
        <w:t>:</w:t>
      </w:r>
      <w:r w:rsidR="005B77DA" w:rsidRPr="00175B68">
        <w:rPr>
          <w:rFonts w:ascii="Arial" w:hAnsi="Arial" w:cs="Arial"/>
          <w:b/>
          <w:sz w:val="24"/>
          <w:szCs w:val="24"/>
        </w:rPr>
        <w:t xml:space="preserve"> Inquiry Process</w:t>
      </w:r>
    </w:p>
    <w:p w:rsidR="005B77DA" w:rsidRPr="00175B68" w:rsidRDefault="00C85BD8" w:rsidP="007E79A2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Investigate the life of a significant individual in an ancient society.</w:t>
      </w:r>
    </w:p>
    <w:p w:rsidR="00C85BD8" w:rsidRPr="00175B68" w:rsidRDefault="00C85BD8" w:rsidP="00C85BD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Choose one individual from the list provided.</w:t>
      </w:r>
    </w:p>
    <w:p w:rsidR="00C85BD8" w:rsidRPr="00175B68" w:rsidRDefault="00C85BD8" w:rsidP="00C85BD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Use the inquiry boo</w:t>
      </w:r>
      <w:r w:rsidR="00F0476B">
        <w:rPr>
          <w:rFonts w:ascii="Arial" w:hAnsi="Arial" w:cs="Arial"/>
          <w:sz w:val="24"/>
          <w:szCs w:val="24"/>
        </w:rPr>
        <w:t>klet to record your information, including the KWL Chart</w:t>
      </w:r>
    </w:p>
    <w:p w:rsidR="00C85BD8" w:rsidRPr="00175B68" w:rsidRDefault="00175B68" w:rsidP="00C85BD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75B68"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668992" behindDoc="1" locked="0" layoutInCell="1" allowOverlap="1" wp14:anchorId="418D04A3" wp14:editId="59F7C877">
            <wp:simplePos x="0" y="0"/>
            <wp:positionH relativeFrom="column">
              <wp:posOffset>5467350</wp:posOffset>
            </wp:positionH>
            <wp:positionV relativeFrom="paragraph">
              <wp:posOffset>320675</wp:posOffset>
            </wp:positionV>
            <wp:extent cx="1219200" cy="1375410"/>
            <wp:effectExtent l="0" t="0" r="0" b="0"/>
            <wp:wrapTight wrapText="bothSides">
              <wp:wrapPolygon edited="0">
                <wp:start x="0" y="0"/>
                <wp:lineTo x="0" y="21241"/>
                <wp:lineTo x="21263" y="21241"/>
                <wp:lineTo x="21263" y="0"/>
                <wp:lineTo x="0" y="0"/>
              </wp:wrapPolygon>
            </wp:wrapTight>
            <wp:docPr id="4" name="Picture 4" descr="C:\Users\e2041615\AppData\Local\Microsoft\Windows\Temporary Internet Files\Content.IE5\EEEE0WBJ\gladiator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2041615\AppData\Local\Microsoft\Windows\Temporary Internet Files\Content.IE5\EEEE0WBJ\gladiator[1]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CC7" w:rsidRPr="00175B68">
        <w:rPr>
          <w:rFonts w:ascii="Arial" w:hAnsi="Arial" w:cs="Arial"/>
          <w:sz w:val="24"/>
          <w:szCs w:val="24"/>
        </w:rPr>
        <w:t>You will have five</w:t>
      </w:r>
      <w:r w:rsidR="00C85BD8" w:rsidRPr="00175B68">
        <w:rPr>
          <w:rFonts w:ascii="Arial" w:hAnsi="Arial" w:cs="Arial"/>
          <w:sz w:val="24"/>
          <w:szCs w:val="24"/>
        </w:rPr>
        <w:t xml:space="preserve"> lessons to conduct your inquiry.</w:t>
      </w:r>
    </w:p>
    <w:p w:rsidR="00C85BD8" w:rsidRPr="00175B68" w:rsidRDefault="00C85BD8" w:rsidP="00C85BD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Lastly, remember to include a bibliography. A range of references must be used.</w:t>
      </w:r>
    </w:p>
    <w:p w:rsidR="003B5CC7" w:rsidRDefault="003B5CC7" w:rsidP="00C85BD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Complete the PMI Chart. This is to evaluate the task</w:t>
      </w:r>
    </w:p>
    <w:p w:rsidR="00175B68" w:rsidRPr="00175B68" w:rsidRDefault="00175B68" w:rsidP="00175B68">
      <w:pPr>
        <w:pStyle w:val="ListParagraph"/>
        <w:rPr>
          <w:rFonts w:ascii="Arial" w:hAnsi="Arial" w:cs="Arial"/>
          <w:sz w:val="24"/>
          <w:szCs w:val="24"/>
        </w:rPr>
      </w:pPr>
    </w:p>
    <w:p w:rsidR="00175B68" w:rsidRDefault="00175B68" w:rsidP="005B77DA">
      <w:pPr>
        <w:rPr>
          <w:rFonts w:ascii="Arial" w:hAnsi="Arial" w:cs="Arial"/>
          <w:b/>
          <w:sz w:val="24"/>
          <w:szCs w:val="24"/>
        </w:rPr>
      </w:pPr>
      <w:r w:rsidRPr="00175B68">
        <w:rPr>
          <w:rFonts w:ascii="Arial" w:hAnsi="Arial" w:cs="Arial"/>
          <w:b/>
          <w:sz w:val="24"/>
          <w:szCs w:val="24"/>
          <w:u w:val="single"/>
        </w:rPr>
        <w:t>Section Two (PART A)</w:t>
      </w:r>
      <w:r w:rsidR="005B77DA" w:rsidRPr="00175B68">
        <w:rPr>
          <w:rFonts w:ascii="Arial" w:hAnsi="Arial" w:cs="Arial"/>
          <w:b/>
          <w:sz w:val="24"/>
          <w:szCs w:val="24"/>
          <w:u w:val="single"/>
        </w:rPr>
        <w:t>:</w:t>
      </w:r>
      <w:r w:rsidR="005B77DA" w:rsidRPr="00175B68">
        <w:rPr>
          <w:rFonts w:ascii="Arial" w:hAnsi="Arial" w:cs="Arial"/>
          <w:b/>
          <w:sz w:val="24"/>
          <w:szCs w:val="24"/>
        </w:rPr>
        <w:t xml:space="preserve"> Constructing the </w:t>
      </w:r>
      <w:r>
        <w:rPr>
          <w:rFonts w:ascii="Arial" w:hAnsi="Arial" w:cs="Arial"/>
          <w:b/>
          <w:sz w:val="24"/>
          <w:szCs w:val="24"/>
        </w:rPr>
        <w:t xml:space="preserve">museum </w:t>
      </w:r>
      <w:r w:rsidR="005B77DA" w:rsidRPr="00175B68">
        <w:rPr>
          <w:rFonts w:ascii="Arial" w:hAnsi="Arial" w:cs="Arial"/>
          <w:b/>
          <w:sz w:val="24"/>
          <w:szCs w:val="24"/>
        </w:rPr>
        <w:t>display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5B77DA" w:rsidRPr="00175B68" w:rsidRDefault="00175B68" w:rsidP="005B77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(Inquiry Task – Communicating and Reflecting)</w:t>
      </w:r>
    </w:p>
    <w:p w:rsidR="005B77DA" w:rsidRPr="00175B68" w:rsidRDefault="00C85BD8" w:rsidP="005B77DA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Present your findings as a museum display which will</w:t>
      </w:r>
      <w:r w:rsidR="003B5CC7" w:rsidRPr="00175B68">
        <w:rPr>
          <w:rFonts w:ascii="Arial" w:hAnsi="Arial" w:cs="Arial"/>
          <w:sz w:val="24"/>
          <w:szCs w:val="24"/>
        </w:rPr>
        <w:t xml:space="preserve"> be conducted in class, in four</w:t>
      </w:r>
      <w:r w:rsidRPr="00175B68">
        <w:rPr>
          <w:rFonts w:ascii="Arial" w:hAnsi="Arial" w:cs="Arial"/>
          <w:sz w:val="24"/>
          <w:szCs w:val="24"/>
        </w:rPr>
        <w:t xml:space="preserve"> lessons, using your inquiry booklet.</w:t>
      </w:r>
      <w:r w:rsidR="003B5CC7" w:rsidRPr="00175B68">
        <w:rPr>
          <w:rFonts w:ascii="Arial" w:hAnsi="Arial" w:cs="Arial"/>
          <w:sz w:val="24"/>
          <w:szCs w:val="24"/>
        </w:rPr>
        <w:t xml:space="preserve"> Plus you can work on this task for homework.</w:t>
      </w:r>
    </w:p>
    <w:p w:rsidR="00C85BD8" w:rsidRPr="00175B68" w:rsidRDefault="00C85BD8" w:rsidP="005B77DA">
      <w:pPr>
        <w:rPr>
          <w:rFonts w:ascii="Arial" w:hAnsi="Arial" w:cs="Arial"/>
          <w:b/>
          <w:sz w:val="24"/>
          <w:szCs w:val="24"/>
        </w:rPr>
      </w:pPr>
      <w:r w:rsidRPr="00175B68">
        <w:rPr>
          <w:rFonts w:ascii="Arial" w:hAnsi="Arial" w:cs="Arial"/>
          <w:b/>
          <w:sz w:val="24"/>
          <w:szCs w:val="24"/>
        </w:rPr>
        <w:t>The museum display must include:</w:t>
      </w:r>
    </w:p>
    <w:p w:rsidR="005B77DA" w:rsidRPr="00175B68" w:rsidRDefault="005B77DA" w:rsidP="005B77D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The background of the significant individual (family background, early influences)</w:t>
      </w:r>
    </w:p>
    <w:p w:rsidR="005B77DA" w:rsidRPr="00175B68" w:rsidRDefault="005B77DA" w:rsidP="005B77D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The career of the significant individual (key events in their lives, methods used to achieve aims, relationships with other individuals and groups)</w:t>
      </w:r>
    </w:p>
    <w:p w:rsidR="005B77DA" w:rsidRPr="00175B68" w:rsidRDefault="005B77DA" w:rsidP="005B77D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Challenges to the individual presented by others</w:t>
      </w:r>
    </w:p>
    <w:p w:rsidR="005B77DA" w:rsidRPr="00175B68" w:rsidRDefault="005B77DA" w:rsidP="005B77D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Manner and impact of their death</w:t>
      </w:r>
    </w:p>
    <w:p w:rsidR="00C85BD8" w:rsidRPr="00175B68" w:rsidRDefault="005B77DA" w:rsidP="00C85BD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The legacy of the significant individual (assessment of their life and career, ways they shaped or changed their society, their long-term impact and legacy).</w:t>
      </w:r>
      <w:r w:rsidR="00E874F7" w:rsidRPr="00175B68">
        <w:rPr>
          <w:sz w:val="24"/>
          <w:szCs w:val="24"/>
        </w:rPr>
        <w:t xml:space="preserve"> </w:t>
      </w:r>
    </w:p>
    <w:p w:rsidR="00175B68" w:rsidRPr="00175B68" w:rsidRDefault="00175B68" w:rsidP="00175B68">
      <w:pPr>
        <w:pStyle w:val="ListParagraph"/>
        <w:rPr>
          <w:rFonts w:ascii="Arial" w:hAnsi="Arial" w:cs="Arial"/>
          <w:sz w:val="24"/>
          <w:szCs w:val="24"/>
          <w:u w:val="single"/>
        </w:rPr>
      </w:pPr>
    </w:p>
    <w:p w:rsidR="00175B68" w:rsidRDefault="00175B68" w:rsidP="00175B68">
      <w:pPr>
        <w:rPr>
          <w:rFonts w:ascii="Arial" w:hAnsi="Arial" w:cs="Arial"/>
          <w:b/>
          <w:sz w:val="24"/>
          <w:szCs w:val="24"/>
        </w:rPr>
      </w:pPr>
      <w:r w:rsidRPr="00175B68">
        <w:rPr>
          <w:rFonts w:ascii="Arial" w:hAnsi="Arial" w:cs="Arial"/>
          <w:b/>
          <w:sz w:val="24"/>
          <w:szCs w:val="24"/>
          <w:u w:val="single"/>
        </w:rPr>
        <w:t xml:space="preserve"> Section Three (PART B):</w:t>
      </w:r>
      <w:r w:rsidRPr="00175B68">
        <w:rPr>
          <w:rFonts w:ascii="Arial" w:hAnsi="Arial" w:cs="Arial"/>
          <w:b/>
          <w:sz w:val="24"/>
          <w:szCs w:val="24"/>
        </w:rPr>
        <w:t xml:space="preserve"> In-class Validation Questions (5%)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175B68" w:rsidRPr="00175B68" w:rsidRDefault="00175B68" w:rsidP="00175B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(Communicating and Reflecting)</w:t>
      </w:r>
    </w:p>
    <w:p w:rsidR="00175B68" w:rsidRPr="00175B68" w:rsidRDefault="00175B68" w:rsidP="00175B68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 xml:space="preserve"> Students will answer 3 to 5 generic questions in-class under test conditions.</w:t>
      </w:r>
    </w:p>
    <w:p w:rsidR="004E5BE9" w:rsidRDefault="004E5BE9" w:rsidP="004E5BE9">
      <w:pPr>
        <w:pStyle w:val="ListParagraph"/>
        <w:rPr>
          <w:rFonts w:ascii="Arial" w:hAnsi="Arial" w:cs="Arial"/>
        </w:rPr>
      </w:pPr>
    </w:p>
    <w:p w:rsidR="00175B68" w:rsidRDefault="00175B68" w:rsidP="004E5BE9">
      <w:pPr>
        <w:pStyle w:val="ListParagraph"/>
        <w:rPr>
          <w:rFonts w:ascii="Arial" w:hAnsi="Arial" w:cs="Arial"/>
        </w:rPr>
      </w:pPr>
    </w:p>
    <w:p w:rsidR="00175B68" w:rsidRPr="00175B68" w:rsidRDefault="00175B68" w:rsidP="00175B68">
      <w:pPr>
        <w:rPr>
          <w:rFonts w:ascii="Arial" w:hAnsi="Arial" w:cs="Arial"/>
          <w:sz w:val="24"/>
          <w:szCs w:val="24"/>
        </w:rPr>
      </w:pPr>
    </w:p>
    <w:p w:rsidR="00C85BD8" w:rsidRPr="00175B68" w:rsidRDefault="00C85BD8" w:rsidP="00C85BD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b/>
          <w:sz w:val="24"/>
          <w:szCs w:val="24"/>
        </w:rPr>
        <w:t>Choose a significant ind</w:t>
      </w:r>
      <w:r w:rsidR="009700E1" w:rsidRPr="00175B68">
        <w:rPr>
          <w:rFonts w:ascii="Arial" w:hAnsi="Arial" w:cs="Arial"/>
          <w:b/>
          <w:sz w:val="24"/>
          <w:szCs w:val="24"/>
        </w:rPr>
        <w:t>ividual from the following list</w:t>
      </w:r>
      <w:r w:rsidRPr="00175B68">
        <w:rPr>
          <w:rFonts w:ascii="Arial" w:hAnsi="Arial" w:cs="Arial"/>
          <w:b/>
          <w:sz w:val="24"/>
          <w:szCs w:val="24"/>
        </w:rPr>
        <w:t>:</w:t>
      </w:r>
    </w:p>
    <w:p w:rsidR="004E5BE9" w:rsidRPr="00175B68" w:rsidRDefault="004E5BE9" w:rsidP="00175B68">
      <w:pPr>
        <w:shd w:val="clear" w:color="auto" w:fill="D9D9D9" w:themeFill="background1" w:themeFillShade="D9"/>
        <w:rPr>
          <w:rFonts w:ascii="Arial" w:hAnsi="Arial" w:cs="Arial"/>
          <w:b/>
          <w:sz w:val="24"/>
          <w:szCs w:val="24"/>
        </w:rPr>
      </w:pPr>
      <w:r w:rsidRPr="00175B68">
        <w:rPr>
          <w:rFonts w:ascii="Arial" w:hAnsi="Arial" w:cs="Arial"/>
          <w:b/>
          <w:sz w:val="24"/>
          <w:szCs w:val="24"/>
        </w:rPr>
        <w:t>You must conside</w:t>
      </w:r>
      <w:r w:rsidR="00175B68">
        <w:rPr>
          <w:rFonts w:ascii="Arial" w:hAnsi="Arial" w:cs="Arial"/>
          <w:b/>
          <w:sz w:val="24"/>
          <w:szCs w:val="24"/>
        </w:rPr>
        <w:t xml:space="preserve">r the depth study you have studied </w:t>
      </w:r>
      <w:r w:rsidRPr="00175B68">
        <w:rPr>
          <w:rFonts w:ascii="Arial" w:hAnsi="Arial" w:cs="Arial"/>
          <w:b/>
          <w:sz w:val="24"/>
          <w:szCs w:val="24"/>
        </w:rPr>
        <w:t>in class. So if you have studied Ancient Egypt, you must select a significant individual from Ancient Egypt.</w:t>
      </w:r>
    </w:p>
    <w:p w:rsidR="004E5BE9" w:rsidRPr="00175B68" w:rsidRDefault="004E5BE9" w:rsidP="004E5BE9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•</w:t>
      </w:r>
      <w:r w:rsidRPr="00175B68">
        <w:rPr>
          <w:rFonts w:ascii="Arial" w:hAnsi="Arial" w:cs="Arial"/>
          <w:sz w:val="24"/>
          <w:szCs w:val="24"/>
        </w:rPr>
        <w:tab/>
        <w:t>Egypt – Akhenaten</w:t>
      </w:r>
    </w:p>
    <w:p w:rsidR="004E5BE9" w:rsidRPr="00175B68" w:rsidRDefault="004E5BE9" w:rsidP="004E5BE9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•</w:t>
      </w:r>
      <w:r w:rsidRPr="00175B68">
        <w:rPr>
          <w:rFonts w:ascii="Arial" w:hAnsi="Arial" w:cs="Arial"/>
          <w:sz w:val="24"/>
          <w:szCs w:val="24"/>
        </w:rPr>
        <w:tab/>
        <w:t>Egypt – Rameses II</w:t>
      </w:r>
    </w:p>
    <w:p w:rsidR="004E5BE9" w:rsidRPr="00175B68" w:rsidRDefault="004E5BE9" w:rsidP="004E5BE9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•</w:t>
      </w:r>
      <w:r w:rsidRPr="00175B68">
        <w:rPr>
          <w:rFonts w:ascii="Arial" w:hAnsi="Arial" w:cs="Arial"/>
          <w:sz w:val="24"/>
          <w:szCs w:val="24"/>
        </w:rPr>
        <w:tab/>
        <w:t>Egypt – Cleopatra</w:t>
      </w:r>
    </w:p>
    <w:p w:rsidR="004E5BE9" w:rsidRPr="00175B68" w:rsidRDefault="004E5BE9" w:rsidP="004E5BE9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•</w:t>
      </w:r>
      <w:r w:rsidRPr="00175B68">
        <w:rPr>
          <w:rFonts w:ascii="Arial" w:hAnsi="Arial" w:cs="Arial"/>
          <w:sz w:val="24"/>
          <w:szCs w:val="24"/>
        </w:rPr>
        <w:tab/>
        <w:t>China – Qin Shi Huang</w:t>
      </w:r>
    </w:p>
    <w:p w:rsidR="004E5BE9" w:rsidRPr="00175B68" w:rsidRDefault="004E5BE9" w:rsidP="004E5BE9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•</w:t>
      </w:r>
      <w:r w:rsidRPr="00175B68">
        <w:rPr>
          <w:rFonts w:ascii="Arial" w:hAnsi="Arial" w:cs="Arial"/>
          <w:sz w:val="24"/>
          <w:szCs w:val="24"/>
        </w:rPr>
        <w:tab/>
        <w:t>China – Confucius</w:t>
      </w:r>
    </w:p>
    <w:p w:rsidR="004E5BE9" w:rsidRPr="00175B68" w:rsidRDefault="004E5BE9" w:rsidP="004E5BE9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•</w:t>
      </w:r>
      <w:r w:rsidRPr="00175B68">
        <w:rPr>
          <w:rFonts w:ascii="Arial" w:hAnsi="Arial" w:cs="Arial"/>
          <w:sz w:val="24"/>
          <w:szCs w:val="24"/>
        </w:rPr>
        <w:tab/>
        <w:t>Rome – Julius Caesar</w:t>
      </w:r>
    </w:p>
    <w:p w:rsidR="004E5BE9" w:rsidRPr="00175B68" w:rsidRDefault="004E5BE9" w:rsidP="004E5BE9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•</w:t>
      </w:r>
      <w:r w:rsidRPr="00175B68">
        <w:rPr>
          <w:rFonts w:ascii="Arial" w:hAnsi="Arial" w:cs="Arial"/>
          <w:sz w:val="24"/>
          <w:szCs w:val="24"/>
        </w:rPr>
        <w:tab/>
        <w:t>Rome – Augustus Caesar</w:t>
      </w:r>
    </w:p>
    <w:p w:rsidR="004E5BE9" w:rsidRPr="00175B68" w:rsidRDefault="004E5BE9" w:rsidP="004E5BE9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•</w:t>
      </w:r>
      <w:r w:rsidRPr="00175B68">
        <w:rPr>
          <w:rFonts w:ascii="Arial" w:hAnsi="Arial" w:cs="Arial"/>
          <w:sz w:val="24"/>
          <w:szCs w:val="24"/>
        </w:rPr>
        <w:tab/>
        <w:t xml:space="preserve">India – </w:t>
      </w:r>
      <w:proofErr w:type="spellStart"/>
      <w:r w:rsidRPr="00175B68">
        <w:rPr>
          <w:rFonts w:ascii="Arial" w:hAnsi="Arial" w:cs="Arial"/>
          <w:sz w:val="24"/>
          <w:szCs w:val="24"/>
        </w:rPr>
        <w:t>Ashoka</w:t>
      </w:r>
      <w:proofErr w:type="spellEnd"/>
    </w:p>
    <w:p w:rsidR="004E5BE9" w:rsidRPr="00175B68" w:rsidRDefault="004E5BE9" w:rsidP="004E5BE9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•</w:t>
      </w:r>
      <w:r w:rsidRPr="00175B68">
        <w:rPr>
          <w:rFonts w:ascii="Arial" w:hAnsi="Arial" w:cs="Arial"/>
          <w:sz w:val="24"/>
          <w:szCs w:val="24"/>
        </w:rPr>
        <w:tab/>
        <w:t>Greece – Pericles or Alexander the Great</w:t>
      </w:r>
    </w:p>
    <w:p w:rsidR="009700E1" w:rsidRPr="00175B68" w:rsidRDefault="004E5BE9" w:rsidP="00C720F1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•</w:t>
      </w:r>
      <w:r w:rsidRPr="00175B68">
        <w:rPr>
          <w:rFonts w:ascii="Arial" w:hAnsi="Arial" w:cs="Arial"/>
          <w:sz w:val="24"/>
          <w:szCs w:val="24"/>
        </w:rPr>
        <w:tab/>
        <w:t>Other - _________________________________ (Must be negotiated with your HASS t</w:t>
      </w:r>
      <w:r w:rsidR="009F2D0A">
        <w:rPr>
          <w:rFonts w:ascii="Arial" w:hAnsi="Arial" w:cs="Arial"/>
          <w:sz w:val="24"/>
          <w:szCs w:val="24"/>
        </w:rPr>
        <w:t>eacher. If you have an idea</w:t>
      </w:r>
      <w:r w:rsidRPr="00175B68">
        <w:rPr>
          <w:rFonts w:ascii="Arial" w:hAnsi="Arial" w:cs="Arial"/>
          <w:sz w:val="24"/>
          <w:szCs w:val="24"/>
        </w:rPr>
        <w:t xml:space="preserve"> please ask your HASS teacher. It must relate to your depth study).</w:t>
      </w:r>
    </w:p>
    <w:p w:rsidR="00C720F1" w:rsidRPr="004E5BE9" w:rsidRDefault="00C720F1" w:rsidP="004E5BE9">
      <w:pPr>
        <w:jc w:val="center"/>
        <w:rPr>
          <w:rFonts w:ascii="Arial" w:hAnsi="Arial" w:cs="Arial"/>
          <w:b/>
          <w:sz w:val="52"/>
          <w:szCs w:val="52"/>
        </w:rPr>
      </w:pPr>
      <w:r w:rsidRPr="004E5BE9">
        <w:rPr>
          <w:rFonts w:ascii="Arial" w:hAnsi="Arial" w:cs="Arial"/>
          <w:b/>
          <w:sz w:val="52"/>
          <w:szCs w:val="52"/>
        </w:rPr>
        <w:t>Inquiry Process Booklet</w:t>
      </w:r>
    </w:p>
    <w:p w:rsidR="00C720F1" w:rsidRDefault="00C720F1" w:rsidP="00C720F1">
      <w:pPr>
        <w:rPr>
          <w:rFonts w:ascii="Arial" w:hAnsi="Arial" w:cs="Arial"/>
        </w:rPr>
      </w:pPr>
      <w:r>
        <w:rPr>
          <w:rFonts w:ascii="Arial" w:hAnsi="Arial" w:cs="Arial"/>
        </w:rPr>
        <w:t>Which significant individual did you choose for this inquiry?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720F1" w:rsidRDefault="00C720F1" w:rsidP="00C720F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:rsidR="00C720F1" w:rsidRDefault="004E5BE9" w:rsidP="00037F6E">
      <w:pPr>
        <w:rPr>
          <w:rFonts w:ascii="Arial" w:hAnsi="Arial" w:cs="Arial"/>
        </w:rPr>
      </w:pPr>
      <w:r>
        <w:rPr>
          <w:rFonts w:ascii="Arial" w:hAnsi="Arial" w:cs="Arial"/>
        </w:rPr>
        <w:t>What do I already know about the topic?</w:t>
      </w:r>
    </w:p>
    <w:p w:rsidR="004E5BE9" w:rsidRDefault="004E5BE9" w:rsidP="00037F6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Background of the significant individual</w:t>
      </w:r>
    </w:p>
    <w:p w:rsidR="004E5BE9" w:rsidRDefault="004E5BE9" w:rsidP="00037F6E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D2629D" wp14:editId="4F1DCB4B">
                <wp:simplePos x="0" y="0"/>
                <wp:positionH relativeFrom="column">
                  <wp:posOffset>-9525</wp:posOffset>
                </wp:positionH>
                <wp:positionV relativeFrom="paragraph">
                  <wp:posOffset>47625</wp:posOffset>
                </wp:positionV>
                <wp:extent cx="6353175" cy="37528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375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BE9" w:rsidRDefault="004E5BE9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4E5BE9" w:rsidRDefault="004E5BE9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4E5BE9" w:rsidRDefault="004E5BE9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4E5BE9" w:rsidRDefault="004E5BE9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4E5BE9" w:rsidRDefault="004E5BE9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4E5BE9" w:rsidRDefault="004E5BE9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4E5BE9" w:rsidRDefault="004E5BE9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4E5BE9" w:rsidRDefault="004E5BE9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4E5BE9" w:rsidRDefault="004E5BE9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4E5BE9" w:rsidRDefault="004E5BE9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4E5BE9" w:rsidRDefault="004E5BE9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4E5BE9" w:rsidRDefault="004E5BE9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4E5BE9" w:rsidRDefault="004E5BE9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75pt;margin-top:3.75pt;width:500.25pt;height:29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" fillcolor="white [3201]" strokeweight=".5pt">
                <v:textbox>
                  <w:txbxContent>
                    <w:p w:rsidR="004E5BE9" w:rsidRDefault="004E5BE9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4E5BE9" w:rsidRDefault="004E5BE9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4E5BE9" w:rsidRDefault="004E5BE9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4E5BE9" w:rsidRDefault="004E5BE9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4E5BE9" w:rsidRDefault="004E5BE9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4E5BE9" w:rsidRDefault="004E5BE9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4E5BE9" w:rsidRDefault="004E5BE9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4E5BE9" w:rsidRDefault="004E5BE9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4E5BE9" w:rsidRDefault="004E5BE9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4E5BE9" w:rsidRDefault="004E5BE9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4E5BE9" w:rsidRDefault="004E5BE9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4E5BE9" w:rsidRDefault="004E5BE9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4E5BE9" w:rsidRDefault="004E5BE9" w:rsidP="004E5BE9">
                      <w:pPr>
                        <w:pBdr>
                          <w:bottom w:val="single" w:sz="12" w:space="1" w:color="auto"/>
                        </w:pBdr>
                      </w:pPr>
                    </w:p>
                  </w:txbxContent>
                </v:textbox>
              </v:shape>
            </w:pict>
          </mc:Fallback>
        </mc:AlternateContent>
      </w:r>
    </w:p>
    <w:p w:rsidR="004E5BE9" w:rsidRP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Career of the significant individual</w:t>
      </w:r>
    </w:p>
    <w:p w:rsidR="004E5BE9" w:rsidRDefault="004E5BE9" w:rsidP="00037F6E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50CE72B" wp14:editId="1B0D3E2E">
                <wp:simplePos x="0" y="0"/>
                <wp:positionH relativeFrom="column">
                  <wp:posOffset>76200</wp:posOffset>
                </wp:positionH>
                <wp:positionV relativeFrom="paragraph">
                  <wp:posOffset>201295</wp:posOffset>
                </wp:positionV>
                <wp:extent cx="6353175" cy="30384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3038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E5BE9" w:rsidRDefault="004E5BE9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4E5BE9" w:rsidRDefault="004E5BE9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4E5BE9" w:rsidRDefault="004E5BE9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4E5BE9" w:rsidRDefault="004E5BE9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4E5BE9" w:rsidRDefault="004E5BE9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4E5BE9" w:rsidRDefault="004E5BE9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4E5BE9" w:rsidRDefault="004E5BE9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4E5BE9" w:rsidRDefault="004E5BE9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4E5BE9" w:rsidRDefault="004E5BE9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4E5BE9" w:rsidRDefault="004E5BE9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</w:t>
                            </w:r>
                          </w:p>
                          <w:p w:rsidR="004E5BE9" w:rsidRDefault="004E5BE9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4E5BE9" w:rsidRDefault="004E5B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6pt;margin-top:15.85pt;width:500.25pt;height:239.25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" fillcolor="window" strokeweight=".5pt">
                <v:textbox>
                  <w:txbxContent>
                    <w:p w:rsidR="004E5BE9" w:rsidRDefault="004E5BE9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4E5BE9" w:rsidRDefault="004E5BE9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4E5BE9" w:rsidRDefault="004E5BE9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4E5BE9" w:rsidRDefault="004E5BE9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4E5BE9" w:rsidRDefault="004E5BE9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4E5BE9" w:rsidRDefault="004E5BE9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4E5BE9" w:rsidRDefault="004E5BE9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4E5BE9" w:rsidRDefault="004E5BE9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4E5BE9" w:rsidRDefault="004E5BE9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4E5BE9" w:rsidRDefault="004E5BE9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</w:t>
                      </w:r>
                    </w:p>
                    <w:p w:rsidR="004E5BE9" w:rsidRDefault="004E5BE9" w:rsidP="004E5BE9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4E5BE9" w:rsidRDefault="004E5BE9"/>
                  </w:txbxContent>
                </v:textbox>
              </v:shape>
            </w:pict>
          </mc:Fallback>
        </mc:AlternateContent>
      </w: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3B5CC7" w:rsidRDefault="003B5CC7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Legacy of the significant individual: Why is this individual famous or why are they remembered?</w:t>
      </w:r>
    </w:p>
    <w:p w:rsidR="004E5BE9" w:rsidRDefault="004E5BE9" w:rsidP="00037F6E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6173137" wp14:editId="22C80843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353175" cy="44386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443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E5BE9" w:rsidRDefault="004E5BE9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4E5BE9" w:rsidRDefault="004E5BE9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4E5BE9" w:rsidRDefault="004E5BE9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4E5BE9" w:rsidRDefault="004E5BE9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4E5BE9" w:rsidRDefault="004E5BE9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4E5BE9" w:rsidRDefault="004E5BE9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4E5BE9" w:rsidRDefault="004E5BE9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4E5BE9" w:rsidRDefault="004E5BE9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4E5BE9" w:rsidRDefault="004E5BE9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4E5BE9" w:rsidRDefault="004E5BE9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</w:t>
                            </w:r>
                          </w:p>
                          <w:p w:rsidR="00175B68" w:rsidRDefault="00175B68" w:rsidP="00175B68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175B68" w:rsidRDefault="00175B68" w:rsidP="00175B68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175B68" w:rsidRDefault="00175B68" w:rsidP="00175B68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175B68" w:rsidRDefault="00175B68" w:rsidP="00175B68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</w:t>
                            </w:r>
                          </w:p>
                          <w:p w:rsidR="004E5BE9" w:rsidRDefault="004E5BE9" w:rsidP="004E5BE9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4E5BE9" w:rsidRDefault="004E5BE9" w:rsidP="004E5B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0;margin-top:7.6pt;width:500.25pt;height:349.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" fillcolor="window" strokeweight=".5pt">
                <v:textbox>
                  <w:txbxContent>
                    <w:p w:rsidR="004E5BE9" w:rsidRDefault="004E5BE9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4E5BE9" w:rsidRDefault="004E5BE9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4E5BE9" w:rsidRDefault="004E5BE9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4E5BE9" w:rsidRDefault="004E5BE9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4E5BE9" w:rsidRDefault="004E5BE9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4E5BE9" w:rsidRDefault="004E5BE9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4E5BE9" w:rsidRDefault="004E5BE9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4E5BE9" w:rsidRDefault="004E5BE9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4E5BE9" w:rsidRDefault="004E5BE9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4E5BE9" w:rsidRDefault="004E5BE9" w:rsidP="004E5BE9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</w:t>
                      </w:r>
                    </w:p>
                    <w:p w:rsidR="00175B68" w:rsidRDefault="00175B68" w:rsidP="00175B68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175B68" w:rsidRDefault="00175B68" w:rsidP="00175B68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175B68" w:rsidRDefault="00175B68" w:rsidP="00175B68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175B68" w:rsidRDefault="00175B68" w:rsidP="00175B68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</w:t>
                      </w:r>
                    </w:p>
                    <w:p w:rsidR="004E5BE9" w:rsidRDefault="004E5BE9" w:rsidP="004E5BE9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4E5BE9" w:rsidRDefault="004E5BE9" w:rsidP="004E5BE9"/>
                  </w:txbxContent>
                </v:textbox>
              </v:shape>
            </w:pict>
          </mc:Fallback>
        </mc:AlternateContent>
      </w: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Formulate focus questions to help gather your information</w:t>
      </w:r>
    </w:p>
    <w:p w:rsidR="003B5CC7" w:rsidRDefault="003B5CC7" w:rsidP="00037F6E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EF1C0CA" wp14:editId="4B7DE60A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6353175" cy="36385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363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B5CC7" w:rsidRDefault="003B5CC7" w:rsidP="003B5CC7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3B5CC7" w:rsidRDefault="003B5CC7" w:rsidP="003B5CC7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3B5CC7" w:rsidRDefault="003B5CC7" w:rsidP="003B5CC7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3B5CC7" w:rsidRDefault="003B5CC7" w:rsidP="003B5CC7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3B5CC7" w:rsidRDefault="003B5CC7" w:rsidP="003B5CC7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3B5CC7" w:rsidRDefault="003B5CC7" w:rsidP="003B5CC7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3B5CC7" w:rsidRDefault="003B5CC7" w:rsidP="003B5CC7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3B5CC7" w:rsidRDefault="003B5CC7" w:rsidP="003B5CC7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3B5CC7" w:rsidRDefault="003B5CC7" w:rsidP="003B5CC7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3B5CC7" w:rsidRDefault="003B5CC7" w:rsidP="003B5CC7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</w:t>
                            </w:r>
                          </w:p>
                          <w:p w:rsidR="003B5CC7" w:rsidRDefault="003B5CC7" w:rsidP="003B5CC7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3B5CC7" w:rsidRDefault="003B5CC7" w:rsidP="003B5CC7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3B5CC7" w:rsidRDefault="003B5CC7" w:rsidP="003B5CC7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3B5CC7" w:rsidRDefault="003B5CC7" w:rsidP="003B5C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0;margin-top:4.5pt;width:500.25pt;height:286.5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" fillcolor="window" strokeweight=".5pt">
                <v:textbox>
                  <w:txbxContent>
                    <w:p w:rsidR="003B5CC7" w:rsidRDefault="003B5CC7" w:rsidP="003B5CC7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3B5CC7" w:rsidRDefault="003B5CC7" w:rsidP="003B5CC7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3B5CC7" w:rsidRDefault="003B5CC7" w:rsidP="003B5CC7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3B5CC7" w:rsidRDefault="003B5CC7" w:rsidP="003B5CC7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3B5CC7" w:rsidRDefault="003B5CC7" w:rsidP="003B5CC7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3B5CC7" w:rsidRDefault="003B5CC7" w:rsidP="003B5CC7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3B5CC7" w:rsidRDefault="003B5CC7" w:rsidP="003B5CC7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3B5CC7" w:rsidRDefault="003B5CC7" w:rsidP="003B5CC7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3B5CC7" w:rsidRDefault="003B5CC7" w:rsidP="003B5CC7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3B5CC7" w:rsidRDefault="003B5CC7" w:rsidP="003B5CC7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</w:t>
                      </w:r>
                    </w:p>
                    <w:p w:rsidR="003B5CC7" w:rsidRDefault="003B5CC7" w:rsidP="003B5CC7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3B5CC7" w:rsidRDefault="003B5CC7" w:rsidP="003B5CC7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3B5CC7" w:rsidRDefault="003B5CC7" w:rsidP="003B5CC7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3B5CC7" w:rsidRDefault="003B5CC7" w:rsidP="003B5CC7"/>
                  </w:txbxContent>
                </v:textbox>
              </v:shape>
            </w:pict>
          </mc:Fallback>
        </mc:AlternateContent>
      </w:r>
    </w:p>
    <w:p w:rsidR="003B5CC7" w:rsidRDefault="003B5CC7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4E5BE9" w:rsidRDefault="004E5BE9" w:rsidP="00037F6E">
      <w:pPr>
        <w:rPr>
          <w:rFonts w:ascii="Arial" w:hAnsi="Arial" w:cs="Arial"/>
          <w:b/>
        </w:rPr>
      </w:pPr>
    </w:p>
    <w:p w:rsidR="003B5CC7" w:rsidRDefault="003B5CC7" w:rsidP="00037F6E">
      <w:pPr>
        <w:rPr>
          <w:rFonts w:ascii="Arial" w:hAnsi="Arial" w:cs="Arial"/>
          <w:b/>
        </w:rPr>
      </w:pPr>
    </w:p>
    <w:p w:rsidR="003B5CC7" w:rsidRDefault="003B5CC7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Possible information sources:  </w:t>
      </w:r>
    </w:p>
    <w:p w:rsidR="00175B68" w:rsidRDefault="00175B68" w:rsidP="00037F6E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7EEF3C3" wp14:editId="650A496B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6353175" cy="36385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3638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75B68" w:rsidRDefault="00175B68" w:rsidP="00175B68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175B68" w:rsidRDefault="00175B68" w:rsidP="00175B68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175B68" w:rsidRDefault="00175B68" w:rsidP="00175B68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175B68" w:rsidRDefault="00175B68" w:rsidP="00175B68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175B68" w:rsidRDefault="00175B68" w:rsidP="00175B68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175B68" w:rsidRDefault="00175B68" w:rsidP="00175B68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175B68" w:rsidRDefault="00175B68" w:rsidP="00175B68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175B68" w:rsidRDefault="00175B68" w:rsidP="00175B68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175B68" w:rsidRDefault="00175B68" w:rsidP="00175B68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175B68" w:rsidRDefault="00175B68" w:rsidP="00175B68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</w:t>
                            </w:r>
                          </w:p>
                          <w:p w:rsidR="00175B68" w:rsidRDefault="00175B68" w:rsidP="00175B68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175B68" w:rsidRDefault="00175B68" w:rsidP="00175B68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175B68" w:rsidRDefault="00175B68" w:rsidP="00175B68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________________________________________________________________________________________</w:t>
                            </w:r>
                          </w:p>
                          <w:p w:rsidR="00175B68" w:rsidRDefault="00175B68" w:rsidP="00175B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0;margin-top:5.35pt;width:500.25pt;height:286.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" fillcolor="window" strokeweight=".5pt">
                <v:textbox>
                  <w:txbxContent>
                    <w:p w:rsidR="00175B68" w:rsidRDefault="00175B68" w:rsidP="00175B68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175B68" w:rsidRDefault="00175B68" w:rsidP="00175B68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175B68" w:rsidRDefault="00175B68" w:rsidP="00175B68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175B68" w:rsidRDefault="00175B68" w:rsidP="00175B68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175B68" w:rsidRDefault="00175B68" w:rsidP="00175B68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175B68" w:rsidRDefault="00175B68" w:rsidP="00175B68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175B68" w:rsidRDefault="00175B68" w:rsidP="00175B68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175B68" w:rsidRDefault="00175B68" w:rsidP="00175B68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175B68" w:rsidRDefault="00175B68" w:rsidP="00175B68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175B68" w:rsidRDefault="00175B68" w:rsidP="00175B68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</w:t>
                      </w:r>
                    </w:p>
                    <w:p w:rsidR="00175B68" w:rsidRDefault="00175B68" w:rsidP="00175B68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175B68" w:rsidRDefault="00175B68" w:rsidP="00175B68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175B68" w:rsidRDefault="00175B68" w:rsidP="00175B68">
                      <w:pPr>
                        <w:pBdr>
                          <w:bottom w:val="single" w:sz="12" w:space="1" w:color="auto"/>
                        </w:pBdr>
                      </w:pPr>
                      <w:r>
                        <w:t>________________________________________________________________________________________</w:t>
                      </w:r>
                    </w:p>
                    <w:p w:rsidR="00175B68" w:rsidRDefault="00175B68" w:rsidP="00175B68"/>
                  </w:txbxContent>
                </v:textbox>
              </v:shape>
            </w:pict>
          </mc:Fallback>
        </mc:AlternateContent>
      </w:r>
    </w:p>
    <w:p w:rsidR="00175B68" w:rsidRDefault="00175B68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9F2D0A" w:rsidRDefault="009F2D0A" w:rsidP="00037F6E">
      <w:pPr>
        <w:rPr>
          <w:rFonts w:ascii="Arial" w:hAnsi="Arial" w:cs="Arial"/>
          <w:b/>
        </w:rPr>
      </w:pPr>
    </w:p>
    <w:p w:rsidR="00175B68" w:rsidRDefault="00175B68" w:rsidP="00037F6E">
      <w:pPr>
        <w:rPr>
          <w:rFonts w:ascii="Arial" w:hAnsi="Arial" w:cs="Arial"/>
          <w:b/>
        </w:rPr>
      </w:pPr>
    </w:p>
    <w:p w:rsidR="00037F6E" w:rsidRPr="00037F6E" w:rsidRDefault="00037F6E" w:rsidP="00037F6E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037F6E">
        <w:rPr>
          <w:rFonts w:ascii="Arial" w:hAnsi="Arial" w:cs="Arial"/>
          <w:b/>
        </w:rPr>
        <w:lastRenderedPageBreak/>
        <w:t>Complete the KWL chart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037F6E" w:rsidTr="00037F6E">
        <w:tc>
          <w:tcPr>
            <w:tcW w:w="3560" w:type="dxa"/>
          </w:tcPr>
          <w:p w:rsidR="00037F6E" w:rsidRPr="00037F6E" w:rsidRDefault="00037F6E" w:rsidP="00037F6E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K</w:t>
            </w:r>
          </w:p>
        </w:tc>
        <w:tc>
          <w:tcPr>
            <w:tcW w:w="3561" w:type="dxa"/>
          </w:tcPr>
          <w:p w:rsidR="00037F6E" w:rsidRPr="00037F6E" w:rsidRDefault="00037F6E" w:rsidP="00037F6E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W</w:t>
            </w:r>
          </w:p>
        </w:tc>
        <w:tc>
          <w:tcPr>
            <w:tcW w:w="3561" w:type="dxa"/>
          </w:tcPr>
          <w:p w:rsidR="00037F6E" w:rsidRPr="00037F6E" w:rsidRDefault="00037F6E" w:rsidP="00037F6E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L</w:t>
            </w:r>
          </w:p>
        </w:tc>
      </w:tr>
      <w:tr w:rsidR="00037F6E" w:rsidTr="00037F6E">
        <w:tc>
          <w:tcPr>
            <w:tcW w:w="3560" w:type="dxa"/>
          </w:tcPr>
          <w:p w:rsidR="00037F6E" w:rsidRDefault="00037F6E" w:rsidP="00037F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 you already</w:t>
            </w:r>
            <w:r w:rsidRPr="00037F6E">
              <w:rPr>
                <w:rFonts w:ascii="Arial" w:hAnsi="Arial" w:cs="Arial"/>
                <w:b/>
              </w:rPr>
              <w:t xml:space="preserve"> know</w:t>
            </w:r>
            <w:r>
              <w:rPr>
                <w:rFonts w:ascii="Arial" w:hAnsi="Arial" w:cs="Arial"/>
              </w:rPr>
              <w:t xml:space="preserve"> about the topic?</w:t>
            </w:r>
          </w:p>
        </w:tc>
        <w:tc>
          <w:tcPr>
            <w:tcW w:w="3561" w:type="dxa"/>
          </w:tcPr>
          <w:p w:rsidR="00037F6E" w:rsidRDefault="00037F6E" w:rsidP="00037F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 you</w:t>
            </w:r>
            <w:r w:rsidRPr="00037F6E">
              <w:rPr>
                <w:rFonts w:ascii="Arial" w:hAnsi="Arial" w:cs="Arial"/>
                <w:b/>
              </w:rPr>
              <w:t xml:space="preserve"> want</w:t>
            </w:r>
            <w:r>
              <w:rPr>
                <w:rFonts w:ascii="Arial" w:hAnsi="Arial" w:cs="Arial"/>
              </w:rPr>
              <w:t xml:space="preserve"> to know about the topic?</w:t>
            </w:r>
          </w:p>
        </w:tc>
        <w:tc>
          <w:tcPr>
            <w:tcW w:w="3561" w:type="dxa"/>
          </w:tcPr>
          <w:p w:rsidR="00037F6E" w:rsidRDefault="00037F6E" w:rsidP="00037F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have you</w:t>
            </w:r>
            <w:r w:rsidRPr="00037F6E">
              <w:rPr>
                <w:rFonts w:ascii="Arial" w:hAnsi="Arial" w:cs="Arial"/>
                <w:b/>
              </w:rPr>
              <w:t xml:space="preserve"> learned</w:t>
            </w:r>
            <w:r>
              <w:rPr>
                <w:rFonts w:ascii="Arial" w:hAnsi="Arial" w:cs="Arial"/>
              </w:rPr>
              <w:t xml:space="preserve"> about the topic?</w:t>
            </w:r>
          </w:p>
        </w:tc>
      </w:tr>
      <w:tr w:rsidR="00037F6E" w:rsidTr="00037F6E">
        <w:tc>
          <w:tcPr>
            <w:tcW w:w="3560" w:type="dxa"/>
          </w:tcPr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037F6E" w:rsidRDefault="00037F6E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  <w:p w:rsidR="00175B68" w:rsidRDefault="00175B68" w:rsidP="00037F6E">
            <w:pPr>
              <w:rPr>
                <w:rFonts w:ascii="Arial" w:hAnsi="Arial" w:cs="Arial"/>
              </w:rPr>
            </w:pPr>
          </w:p>
        </w:tc>
        <w:tc>
          <w:tcPr>
            <w:tcW w:w="3561" w:type="dxa"/>
          </w:tcPr>
          <w:p w:rsidR="00037F6E" w:rsidRDefault="00037F6E" w:rsidP="00037F6E">
            <w:pPr>
              <w:rPr>
                <w:rFonts w:ascii="Arial" w:hAnsi="Arial" w:cs="Arial"/>
              </w:rPr>
            </w:pPr>
          </w:p>
        </w:tc>
        <w:tc>
          <w:tcPr>
            <w:tcW w:w="3561" w:type="dxa"/>
          </w:tcPr>
          <w:p w:rsidR="00037F6E" w:rsidRDefault="00037F6E" w:rsidP="00037F6E">
            <w:pPr>
              <w:rPr>
                <w:rFonts w:ascii="Arial" w:hAnsi="Arial" w:cs="Arial"/>
              </w:rPr>
            </w:pPr>
          </w:p>
        </w:tc>
      </w:tr>
    </w:tbl>
    <w:p w:rsidR="00037F6E" w:rsidRDefault="00037F6E" w:rsidP="00037F6E">
      <w:pPr>
        <w:rPr>
          <w:rFonts w:ascii="Arial" w:hAnsi="Arial" w:cs="Arial"/>
        </w:rPr>
      </w:pPr>
    </w:p>
    <w:p w:rsidR="00D64D4B" w:rsidRPr="001E55A8" w:rsidRDefault="00D64D4B" w:rsidP="00D64D4B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1E55A8">
        <w:rPr>
          <w:rFonts w:ascii="Arial" w:hAnsi="Arial" w:cs="Arial"/>
          <w:b/>
        </w:rPr>
        <w:lastRenderedPageBreak/>
        <w:t>Note taking sheet</w:t>
      </w:r>
    </w:p>
    <w:p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Focus 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D64D4B">
        <w:tc>
          <w:tcPr>
            <w:tcW w:w="10456" w:type="dxa"/>
          </w:tcPr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</w:tc>
      </w:tr>
    </w:tbl>
    <w:p w:rsidR="00D64D4B" w:rsidRPr="009F2D0A" w:rsidRDefault="00D64D4B" w:rsidP="00D64D4B">
      <w:pPr>
        <w:rPr>
          <w:rFonts w:ascii="Arial" w:hAnsi="Arial" w:cs="Arial"/>
          <w:b/>
        </w:rPr>
      </w:pPr>
    </w:p>
    <w:p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D64D4B">
        <w:tc>
          <w:tcPr>
            <w:tcW w:w="10456" w:type="dxa"/>
          </w:tcPr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  <w:p w:rsidR="00D64D4B" w:rsidRDefault="00D64D4B" w:rsidP="00D64D4B">
            <w:pPr>
              <w:rPr>
                <w:rFonts w:ascii="Arial" w:hAnsi="Arial" w:cs="Arial"/>
              </w:rPr>
            </w:pPr>
          </w:p>
        </w:tc>
      </w:tr>
    </w:tbl>
    <w:p w:rsidR="000E12B2" w:rsidRDefault="000E12B2" w:rsidP="00D64D4B">
      <w:pPr>
        <w:rPr>
          <w:rFonts w:ascii="Arial" w:hAnsi="Arial" w:cs="Arial"/>
        </w:rPr>
      </w:pPr>
    </w:p>
    <w:p w:rsidR="000E12B2" w:rsidRDefault="000E12B2" w:rsidP="00D64D4B">
      <w:pPr>
        <w:rPr>
          <w:rFonts w:ascii="Arial" w:hAnsi="Arial" w:cs="Arial"/>
        </w:rPr>
      </w:pPr>
    </w:p>
    <w:p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>Focus Question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745BD6">
        <w:tc>
          <w:tcPr>
            <w:tcW w:w="10456" w:type="dxa"/>
          </w:tcPr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:rsidR="00D64D4B" w:rsidRPr="009F2D0A" w:rsidRDefault="00D64D4B" w:rsidP="00D64D4B">
      <w:pPr>
        <w:rPr>
          <w:rFonts w:ascii="Arial" w:hAnsi="Arial" w:cs="Arial"/>
          <w:b/>
        </w:rPr>
      </w:pPr>
    </w:p>
    <w:p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745BD6">
        <w:tc>
          <w:tcPr>
            <w:tcW w:w="10456" w:type="dxa"/>
          </w:tcPr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</w:p>
    <w:p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>Focus Question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745BD6">
        <w:tc>
          <w:tcPr>
            <w:tcW w:w="10456" w:type="dxa"/>
          </w:tcPr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</w:p>
    <w:p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745BD6">
        <w:tc>
          <w:tcPr>
            <w:tcW w:w="10456" w:type="dxa"/>
          </w:tcPr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</w:p>
    <w:p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>Focus Question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745BD6">
        <w:tc>
          <w:tcPr>
            <w:tcW w:w="10456" w:type="dxa"/>
          </w:tcPr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</w:p>
    <w:p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745BD6">
        <w:tc>
          <w:tcPr>
            <w:tcW w:w="10456" w:type="dxa"/>
          </w:tcPr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</w:p>
    <w:p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>Focus Question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745BD6">
        <w:tc>
          <w:tcPr>
            <w:tcW w:w="10456" w:type="dxa"/>
          </w:tcPr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:rsidR="00D64D4B" w:rsidRPr="009F2D0A" w:rsidRDefault="00D64D4B" w:rsidP="00D64D4B">
      <w:pPr>
        <w:rPr>
          <w:rFonts w:ascii="Arial" w:hAnsi="Arial" w:cs="Arial"/>
          <w:b/>
        </w:rPr>
      </w:pPr>
    </w:p>
    <w:p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:rsidTr="00745BD6">
        <w:tc>
          <w:tcPr>
            <w:tcW w:w="10456" w:type="dxa"/>
          </w:tcPr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  <w:p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:rsidR="00D64D4B" w:rsidRDefault="00D64D4B" w:rsidP="00D64D4B">
      <w:pPr>
        <w:rPr>
          <w:rFonts w:ascii="Arial" w:hAnsi="Arial" w:cs="Arial"/>
        </w:rPr>
      </w:pPr>
    </w:p>
    <w:p w:rsidR="00636512" w:rsidRPr="00636512" w:rsidRDefault="00636512" w:rsidP="00D64D4B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Complete the PMI</w:t>
      </w:r>
      <w:r w:rsidRPr="00037F6E">
        <w:rPr>
          <w:rFonts w:ascii="Arial" w:hAnsi="Arial" w:cs="Arial"/>
          <w:b/>
        </w:rPr>
        <w:t xml:space="preserve"> chart below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636512">
        <w:rPr>
          <w:rFonts w:ascii="Arial" w:hAnsi="Arial" w:cs="Arial"/>
          <w:b/>
          <w:sz w:val="36"/>
          <w:szCs w:val="36"/>
        </w:rPr>
        <w:tab/>
        <w:t xml:space="preserve"> (THE TASK)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636512" w:rsidRPr="00037F6E" w:rsidTr="00332D0B">
        <w:tc>
          <w:tcPr>
            <w:tcW w:w="3560" w:type="dxa"/>
          </w:tcPr>
          <w:p w:rsidR="00636512" w:rsidRPr="00037F6E" w:rsidRDefault="00636512" w:rsidP="00332D0B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 xml:space="preserve">P – Plus </w:t>
            </w:r>
          </w:p>
        </w:tc>
        <w:tc>
          <w:tcPr>
            <w:tcW w:w="3561" w:type="dxa"/>
          </w:tcPr>
          <w:p w:rsidR="00636512" w:rsidRPr="00037F6E" w:rsidRDefault="00636512" w:rsidP="00332D0B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M - Minus</w:t>
            </w:r>
          </w:p>
        </w:tc>
        <w:tc>
          <w:tcPr>
            <w:tcW w:w="3561" w:type="dxa"/>
          </w:tcPr>
          <w:p w:rsidR="00636512" w:rsidRPr="00037F6E" w:rsidRDefault="00636512" w:rsidP="00332D0B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I - Interesting</w:t>
            </w:r>
          </w:p>
        </w:tc>
      </w:tr>
      <w:tr w:rsidR="00636512" w:rsidTr="00332D0B">
        <w:tc>
          <w:tcPr>
            <w:tcW w:w="3560" w:type="dxa"/>
          </w:tcPr>
          <w:p w:rsidR="00636512" w:rsidRDefault="000E12B2" w:rsidP="00332D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Positives (Pluses</w:t>
            </w:r>
            <w:r w:rsidR="009F2D0A">
              <w:rPr>
                <w:rFonts w:ascii="Arial" w:hAnsi="Arial" w:cs="Arial"/>
              </w:rPr>
              <w:t>) about</w:t>
            </w:r>
            <w:r w:rsidR="00636512">
              <w:rPr>
                <w:rFonts w:ascii="Arial" w:hAnsi="Arial" w:cs="Arial"/>
              </w:rPr>
              <w:t xml:space="preserve"> the task</w:t>
            </w:r>
          </w:p>
        </w:tc>
        <w:tc>
          <w:tcPr>
            <w:tcW w:w="3561" w:type="dxa"/>
          </w:tcPr>
          <w:p w:rsidR="00636512" w:rsidRDefault="00636512" w:rsidP="00332D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Negatives (Minus</w:t>
            </w:r>
            <w:r w:rsidR="000E12B2">
              <w:rPr>
                <w:rFonts w:ascii="Arial" w:hAnsi="Arial" w:cs="Arial"/>
              </w:rPr>
              <w:t>es</w:t>
            </w:r>
            <w:r w:rsidR="009F2D0A">
              <w:rPr>
                <w:rFonts w:ascii="Arial" w:hAnsi="Arial" w:cs="Arial"/>
              </w:rPr>
              <w:t xml:space="preserve">) about </w:t>
            </w:r>
            <w:r>
              <w:rPr>
                <w:rFonts w:ascii="Arial" w:hAnsi="Arial" w:cs="Arial"/>
              </w:rPr>
              <w:t>the task</w:t>
            </w:r>
          </w:p>
        </w:tc>
        <w:tc>
          <w:tcPr>
            <w:tcW w:w="3561" w:type="dxa"/>
          </w:tcPr>
          <w:p w:rsidR="00636512" w:rsidRDefault="00636512" w:rsidP="00332D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Interesting parts of the task</w:t>
            </w:r>
          </w:p>
          <w:p w:rsidR="00636512" w:rsidRDefault="00636512" w:rsidP="00636512">
            <w:pPr>
              <w:rPr>
                <w:rFonts w:ascii="Arial" w:hAnsi="Arial" w:cs="Arial"/>
              </w:rPr>
            </w:pPr>
          </w:p>
        </w:tc>
      </w:tr>
      <w:tr w:rsidR="00636512" w:rsidTr="00332D0B">
        <w:tc>
          <w:tcPr>
            <w:tcW w:w="3560" w:type="dxa"/>
          </w:tcPr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  <w:p w:rsidR="00636512" w:rsidRDefault="00636512" w:rsidP="00332D0B">
            <w:pPr>
              <w:rPr>
                <w:rFonts w:ascii="Arial" w:hAnsi="Arial" w:cs="Arial"/>
              </w:rPr>
            </w:pPr>
          </w:p>
        </w:tc>
        <w:tc>
          <w:tcPr>
            <w:tcW w:w="3561" w:type="dxa"/>
          </w:tcPr>
          <w:p w:rsidR="00636512" w:rsidRDefault="00636512" w:rsidP="00332D0B">
            <w:pPr>
              <w:rPr>
                <w:rFonts w:ascii="Arial" w:hAnsi="Arial" w:cs="Arial"/>
              </w:rPr>
            </w:pPr>
          </w:p>
        </w:tc>
        <w:tc>
          <w:tcPr>
            <w:tcW w:w="3561" w:type="dxa"/>
          </w:tcPr>
          <w:p w:rsidR="00636512" w:rsidRDefault="00636512" w:rsidP="00332D0B">
            <w:pPr>
              <w:rPr>
                <w:rFonts w:ascii="Arial" w:hAnsi="Arial" w:cs="Arial"/>
              </w:rPr>
            </w:pPr>
          </w:p>
        </w:tc>
      </w:tr>
    </w:tbl>
    <w:p w:rsidR="00636512" w:rsidRPr="00D64D4B" w:rsidRDefault="00636512" w:rsidP="00D64D4B">
      <w:pPr>
        <w:rPr>
          <w:rFonts w:ascii="Arial" w:hAnsi="Arial" w:cs="Arial"/>
        </w:rPr>
      </w:pPr>
    </w:p>
    <w:sectPr w:rsidR="00636512" w:rsidRPr="00D64D4B" w:rsidSect="00532933"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BD6" w:rsidRDefault="00745BD6" w:rsidP="00D64D4B">
      <w:pPr>
        <w:spacing w:after="0" w:line="240" w:lineRule="auto"/>
      </w:pPr>
      <w:r>
        <w:separator/>
      </w:r>
    </w:p>
  </w:endnote>
  <w:endnote w:type="continuationSeparator" w:id="0">
    <w:p w:rsidR="00745BD6" w:rsidRDefault="00745BD6" w:rsidP="00D64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BD6" w:rsidRPr="00D64D4B" w:rsidRDefault="00745BD6">
    <w:pPr>
      <w:pStyle w:val="Footer"/>
      <w:rPr>
        <w:rFonts w:ascii="Arial" w:hAnsi="Arial" w:cs="Arial"/>
        <w:sz w:val="18"/>
      </w:rPr>
    </w:pPr>
    <w:r w:rsidRPr="00D64D4B">
      <w:rPr>
        <w:rFonts w:ascii="Arial" w:hAnsi="Arial" w:cs="Arial"/>
        <w:sz w:val="18"/>
      </w:rPr>
      <w:t>Humanities and Social Sciences ǁ History ǁ Year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BD6" w:rsidRDefault="00745BD6" w:rsidP="00D64D4B">
      <w:pPr>
        <w:spacing w:after="0" w:line="240" w:lineRule="auto"/>
      </w:pPr>
      <w:r>
        <w:separator/>
      </w:r>
    </w:p>
  </w:footnote>
  <w:footnote w:type="continuationSeparator" w:id="0">
    <w:p w:rsidR="00745BD6" w:rsidRDefault="00745BD6" w:rsidP="00D64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36486"/>
    <w:multiLevelType w:val="hybridMultilevel"/>
    <w:tmpl w:val="36F22A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90A36"/>
    <w:multiLevelType w:val="hybridMultilevel"/>
    <w:tmpl w:val="B024C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845524"/>
    <w:multiLevelType w:val="hybridMultilevel"/>
    <w:tmpl w:val="2AEAD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D11567"/>
    <w:multiLevelType w:val="hybridMultilevel"/>
    <w:tmpl w:val="89F02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32BF2"/>
    <w:multiLevelType w:val="hybridMultilevel"/>
    <w:tmpl w:val="2B34AECA"/>
    <w:lvl w:ilvl="0" w:tplc="ECE6C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DE1A34"/>
    <w:multiLevelType w:val="hybridMultilevel"/>
    <w:tmpl w:val="023633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FD3C8C"/>
    <w:multiLevelType w:val="hybridMultilevel"/>
    <w:tmpl w:val="EF0C52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481AC3"/>
    <w:multiLevelType w:val="hybridMultilevel"/>
    <w:tmpl w:val="B9961E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A7012E"/>
    <w:multiLevelType w:val="hybridMultilevel"/>
    <w:tmpl w:val="CD0285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438"/>
    <w:rsid w:val="00037F6E"/>
    <w:rsid w:val="000E12B2"/>
    <w:rsid w:val="00175B68"/>
    <w:rsid w:val="001811CB"/>
    <w:rsid w:val="001E55A8"/>
    <w:rsid w:val="003B5CC7"/>
    <w:rsid w:val="004D31BC"/>
    <w:rsid w:val="004E5BE9"/>
    <w:rsid w:val="00532933"/>
    <w:rsid w:val="005B77DA"/>
    <w:rsid w:val="00636512"/>
    <w:rsid w:val="00691E43"/>
    <w:rsid w:val="00745BD6"/>
    <w:rsid w:val="007E79A2"/>
    <w:rsid w:val="009700E1"/>
    <w:rsid w:val="009F2D0A"/>
    <w:rsid w:val="00C720F1"/>
    <w:rsid w:val="00C85BD8"/>
    <w:rsid w:val="00D64D4B"/>
    <w:rsid w:val="00DA2C6D"/>
    <w:rsid w:val="00DE50E8"/>
    <w:rsid w:val="00E874F7"/>
    <w:rsid w:val="00ED1438"/>
    <w:rsid w:val="00F0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1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4B"/>
  </w:style>
  <w:style w:type="paragraph" w:styleId="Footer">
    <w:name w:val="footer"/>
    <w:basedOn w:val="Normal"/>
    <w:link w:val="Foot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D4B"/>
  </w:style>
  <w:style w:type="paragraph" w:styleId="BalloonText">
    <w:name w:val="Balloon Text"/>
    <w:basedOn w:val="Normal"/>
    <w:link w:val="BalloonTextChar"/>
    <w:uiPriority w:val="99"/>
    <w:semiHidden/>
    <w:unhideWhenUsed/>
    <w:rsid w:val="00745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1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4B"/>
  </w:style>
  <w:style w:type="paragraph" w:styleId="Footer">
    <w:name w:val="footer"/>
    <w:basedOn w:val="Normal"/>
    <w:link w:val="Foot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D4B"/>
  </w:style>
  <w:style w:type="paragraph" w:styleId="BalloonText">
    <w:name w:val="Balloon Text"/>
    <w:basedOn w:val="Normal"/>
    <w:link w:val="BalloonTextChar"/>
    <w:uiPriority w:val="99"/>
    <w:semiHidden/>
    <w:unhideWhenUsed/>
    <w:rsid w:val="00745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8C9CBCA9</Template>
  <TotalTime>0</TotalTime>
  <Pages>11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Donavon</dc:creator>
  <cp:lastModifiedBy>RINTOUL Brooke</cp:lastModifiedBy>
  <cp:revision>2</cp:revision>
  <cp:lastPrinted>2017-02-22T04:21:00Z</cp:lastPrinted>
  <dcterms:created xsi:type="dcterms:W3CDTF">2017-02-22T04:22:00Z</dcterms:created>
  <dcterms:modified xsi:type="dcterms:W3CDTF">2017-02-22T04:22:00Z</dcterms:modified>
</cp:coreProperties>
</file>