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9F" w:rsidRPr="00F3589F" w:rsidRDefault="00F3589F" w:rsidP="009C7F82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 wp14:anchorId="31EC8803" wp14:editId="5A2AB4A1">
            <wp:simplePos x="0" y="0"/>
            <wp:positionH relativeFrom="column">
              <wp:posOffset>-163830</wp:posOffset>
            </wp:positionH>
            <wp:positionV relativeFrom="paragraph">
              <wp:posOffset>-212725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   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NAME</w:t>
      </w:r>
      <w:proofErr w:type="gramStart"/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:_</w:t>
      </w:r>
      <w:proofErr w:type="gramEnd"/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  <w:t>___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_____</w:t>
      </w:r>
      <w:r w:rsidR="00446523">
        <w:rPr>
          <w:rFonts w:ascii="Comic Sans MS" w:eastAsia="Times New Roman" w:hAnsi="Comic Sans MS" w:cs="Times New Roman"/>
          <w:sz w:val="24"/>
          <w:szCs w:val="24"/>
          <w:lang w:eastAsia="en-AU"/>
        </w:rPr>
        <w:t>________  Target: ____/44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  or ____ %</w:t>
      </w:r>
      <w:r w:rsidR="002231BD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3"/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t xml:space="preserve"> 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4"/>
      </w:r>
    </w:p>
    <w:p w:rsidR="00866AC1" w:rsidRDefault="00866AC1" w:rsidP="002231BD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</w:p>
    <w:p w:rsidR="00F3589F" w:rsidRDefault="00866AC1" w:rsidP="00866AC1">
      <w:pPr>
        <w:spacing w:after="0" w:line="240" w:lineRule="auto"/>
        <w:ind w:left="3600" w:firstLine="720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>
        <w:rPr>
          <w:rFonts w:ascii="Comic Sans MS" w:eastAsia="Times New Roman" w:hAnsi="Comic Sans MS" w:cs="Times New Roman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A0E34" wp14:editId="1BAFBB7B">
                <wp:simplePos x="0" y="0"/>
                <wp:positionH relativeFrom="column">
                  <wp:posOffset>4678680</wp:posOffset>
                </wp:positionH>
                <wp:positionV relativeFrom="paragraph">
                  <wp:posOffset>263525</wp:posOffset>
                </wp:positionV>
                <wp:extent cx="11715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9D2" w:rsidRDefault="007439D2" w:rsidP="00866A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7439D2" w:rsidRPr="00866AC1" w:rsidRDefault="007439D2" w:rsidP="00866A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/44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68.4pt;margin-top:20.75pt;width:92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" fillcolor="white [3201]" strokecolor="black [3200]" strokeweight="2pt">
                <v:textbox>
                  <w:txbxContent>
                    <w:p w:rsidR="007439D2" w:rsidRDefault="007439D2" w:rsidP="00866AC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7439D2" w:rsidRPr="00866AC1" w:rsidRDefault="007439D2" w:rsidP="00866AC1">
                      <w:pPr>
                        <w:jc w:val="right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/44</w:t>
                      </w:r>
                    </w:p>
                  </w:txbxContent>
                </v:textbox>
              </v:rect>
            </w:pict>
          </mc:Fallback>
        </mc:AlternateContent>
      </w:r>
      <w:r w:rsidR="006F16EC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Year 7 HASS</w:t>
      </w:r>
    </w:p>
    <w:p w:rsidR="00F3589F" w:rsidRPr="00F3589F" w:rsidRDefault="00F3589F" w:rsidP="00866AC1">
      <w:pPr>
        <w:spacing w:after="0" w:line="240" w:lineRule="auto"/>
        <w:ind w:left="1440" w:firstLine="720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 w:rsidRPr="00F3589F">
        <w:rPr>
          <w:rFonts w:ascii="Comic Sans MS" w:eastAsia="Times New Roman" w:hAnsi="Comic Sans MS" w:cs="Times New Roman"/>
          <w:b/>
          <w:sz w:val="32"/>
          <w:szCs w:val="32"/>
          <w:lang w:eastAsia="en-AU"/>
        </w:rPr>
        <w:t xml:space="preserve"> 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(</w:t>
      </w:r>
      <w:r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Water in the World In-class Task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)</w:t>
      </w:r>
    </w:p>
    <w:p w:rsidR="00F3589F" w:rsidRDefault="006F16EC" w:rsidP="00866AC1">
      <w:pPr>
        <w:spacing w:after="0" w:line="240" w:lineRule="auto"/>
        <w:ind w:left="2880" w:firstLine="720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sz w:val="28"/>
          <w:szCs w:val="28"/>
          <w:u w:val="single"/>
          <w:lang w:eastAsia="en-AU"/>
        </w:rPr>
        <w:t>In-class Test - Task 2 (10</w:t>
      </w:r>
      <w:r w:rsidR="00F3589F" w:rsidRPr="00F3589F">
        <w:rPr>
          <w:rFonts w:ascii="Comic Sans MS" w:eastAsia="Times New Roman" w:hAnsi="Comic Sans MS" w:cs="Times New Roman"/>
          <w:sz w:val="28"/>
          <w:szCs w:val="28"/>
          <w:u w:val="single"/>
          <w:lang w:eastAsia="en-AU"/>
        </w:rPr>
        <w:t xml:space="preserve">%)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  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  <w:t xml:space="preserve"> </w:t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</w:p>
    <w:p w:rsidR="00866AC1" w:rsidRPr="00F3589F" w:rsidRDefault="00866AC1" w:rsidP="002231BD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F3589F" w:rsidRDefault="00F3589F" w:rsidP="00866AC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n-AU"/>
        </w:rPr>
      </w:pPr>
      <w:r w:rsidRPr="00F3589F">
        <w:rPr>
          <w:rFonts w:ascii="Arial" w:eastAsia="Times New Roman" w:hAnsi="Arial" w:cs="Arial"/>
          <w:b/>
          <w:sz w:val="20"/>
          <w:szCs w:val="20"/>
          <w:lang w:eastAsia="en-AU"/>
        </w:rPr>
        <w:t>Instructions: 45 minutes Working Time and 5 minutes Reading Time, Test conditions apply.</w:t>
      </w:r>
    </w:p>
    <w:p w:rsidR="0045763D" w:rsidRPr="00F3589F" w:rsidRDefault="0045763D" w:rsidP="00F3589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:rsidR="002231BD" w:rsidRDefault="002231BD">
      <w:pPr>
        <w:rPr>
          <w:rFonts w:ascii="Arial" w:hAnsi="Arial" w:cs="Arial"/>
          <w:b/>
          <w:sz w:val="24"/>
          <w:szCs w:val="24"/>
        </w:rPr>
      </w:pPr>
      <w:r w:rsidRPr="00F976DF">
        <w:rPr>
          <w:rFonts w:ascii="Arial" w:hAnsi="Arial" w:cs="Arial"/>
          <w:b/>
          <w:sz w:val="24"/>
          <w:szCs w:val="24"/>
        </w:rPr>
        <w:t xml:space="preserve">Section 1: </w:t>
      </w:r>
      <w:r w:rsidR="0027291D">
        <w:rPr>
          <w:rFonts w:ascii="Arial" w:hAnsi="Arial" w:cs="Arial"/>
          <w:b/>
          <w:sz w:val="24"/>
          <w:szCs w:val="24"/>
        </w:rPr>
        <w:t>Please ci</w:t>
      </w:r>
      <w:r w:rsidR="00237C6C">
        <w:rPr>
          <w:rFonts w:ascii="Arial" w:hAnsi="Arial" w:cs="Arial"/>
          <w:b/>
          <w:sz w:val="24"/>
          <w:szCs w:val="24"/>
        </w:rPr>
        <w:t>rcle the correct response.</w:t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866AC1">
        <w:rPr>
          <w:rFonts w:ascii="Arial" w:hAnsi="Arial" w:cs="Arial"/>
          <w:b/>
          <w:sz w:val="24"/>
          <w:szCs w:val="24"/>
        </w:rPr>
        <w:tab/>
      </w:r>
      <w:r w:rsidR="00866AC1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FC00AB">
        <w:rPr>
          <w:rFonts w:ascii="Arial" w:hAnsi="Arial" w:cs="Arial"/>
          <w:b/>
          <w:sz w:val="24"/>
          <w:szCs w:val="24"/>
        </w:rPr>
        <w:t>(12</w:t>
      </w:r>
      <w:r w:rsidR="0027291D">
        <w:rPr>
          <w:rFonts w:ascii="Arial" w:hAnsi="Arial" w:cs="Arial"/>
          <w:b/>
          <w:sz w:val="24"/>
          <w:szCs w:val="24"/>
        </w:rPr>
        <w:t xml:space="preserve"> marks)</w:t>
      </w:r>
    </w:p>
    <w:p w:rsidR="008B7066" w:rsidRDefault="002C3D18" w:rsidP="00F976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What form of precipitation is the most common in Australia?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Pr="001A485C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Rain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Hail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Sleet</w:t>
      </w:r>
    </w:p>
    <w:p w:rsidR="008B706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Snow</w:t>
      </w:r>
    </w:p>
    <w:p w:rsidR="00774286" w:rsidRDefault="00774286" w:rsidP="00774286">
      <w:pPr>
        <w:pStyle w:val="ListParagraph"/>
        <w:rPr>
          <w:rFonts w:ascii="Arial" w:hAnsi="Arial" w:cs="Arial"/>
          <w:sz w:val="24"/>
          <w:szCs w:val="24"/>
        </w:rPr>
      </w:pPr>
    </w:p>
    <w:p w:rsidR="00774286" w:rsidRDefault="00774286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‘E’ in SPICESS stand for?</w:t>
      </w:r>
    </w:p>
    <w:p w:rsidR="00774286" w:rsidRPr="00F976DF" w:rsidRDefault="00774286" w:rsidP="00774286">
      <w:pPr>
        <w:pStyle w:val="ListParagraph"/>
        <w:rPr>
          <w:rFonts w:ascii="Arial" w:hAnsi="Arial" w:cs="Arial"/>
          <w:sz w:val="24"/>
          <w:szCs w:val="24"/>
        </w:rPr>
      </w:pPr>
    </w:p>
    <w:p w:rsidR="00774286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Empathy</w:t>
      </w:r>
    </w:p>
    <w:p w:rsidR="00774286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Economic</w:t>
      </w:r>
    </w:p>
    <w:p w:rsidR="00774286" w:rsidRPr="001A485C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Environment</w:t>
      </w:r>
    </w:p>
    <w:p w:rsidR="00774286" w:rsidRPr="00774286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</w:t>
      </w:r>
    </w:p>
    <w:p w:rsidR="00F976DF" w:rsidRPr="003916A6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Pr="00774286" w:rsidRDefault="002C3D18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4286">
        <w:rPr>
          <w:rFonts w:ascii="Arial" w:hAnsi="Arial" w:cs="Arial"/>
          <w:sz w:val="24"/>
          <w:szCs w:val="24"/>
        </w:rPr>
        <w:t>Which of the following is not a renewable resource?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Solar</w:t>
      </w: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Wind</w:t>
      </w:r>
    </w:p>
    <w:p w:rsidR="002C3D18" w:rsidRPr="001A485C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Coal</w:t>
      </w:r>
    </w:p>
    <w:p w:rsidR="002C3D18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Hydroelectricity</w:t>
      </w:r>
    </w:p>
    <w:p w:rsidR="0091414E" w:rsidRDefault="0091414E" w:rsidP="0091414E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Evaporation, precipitation and condensation make up the _____________________.</w:t>
      </w:r>
    </w:p>
    <w:p w:rsidR="00874E02" w:rsidRP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74E02">
        <w:rPr>
          <w:rFonts w:ascii="Arial" w:hAnsi="Arial" w:cs="Arial"/>
          <w:sz w:val="24"/>
          <w:szCs w:val="24"/>
        </w:rPr>
        <w:t>cosystem</w:t>
      </w:r>
    </w:p>
    <w:p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74E02">
        <w:rPr>
          <w:rFonts w:ascii="Arial" w:hAnsi="Arial" w:cs="Arial"/>
          <w:sz w:val="24"/>
          <w:szCs w:val="24"/>
        </w:rPr>
        <w:t>ake effect</w:t>
      </w:r>
    </w:p>
    <w:p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eather pattern</w:t>
      </w:r>
    </w:p>
    <w:p w:rsidR="00874E02" w:rsidRPr="001A485C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W</w:t>
      </w:r>
      <w:r w:rsidR="00874E02" w:rsidRPr="001A485C">
        <w:rPr>
          <w:rFonts w:ascii="Arial" w:hAnsi="Arial" w:cs="Arial"/>
          <w:sz w:val="24"/>
          <w:szCs w:val="24"/>
          <w:highlight w:val="yellow"/>
        </w:rPr>
        <w:t>ater cycle</w:t>
      </w:r>
    </w:p>
    <w:p w:rsid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E02">
        <w:rPr>
          <w:rFonts w:ascii="Arial" w:hAnsi="Arial" w:cs="Arial"/>
          <w:sz w:val="24"/>
          <w:szCs w:val="24"/>
        </w:rPr>
        <w:t>The water cycle is driven by the:</w:t>
      </w:r>
    </w:p>
    <w:p w:rsidR="0045763D" w:rsidRPr="00874E02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5763D">
        <w:rPr>
          <w:rFonts w:ascii="Arial" w:hAnsi="Arial" w:cs="Arial"/>
          <w:sz w:val="24"/>
          <w:szCs w:val="24"/>
        </w:rPr>
        <w:t>oon</w:t>
      </w:r>
    </w:p>
    <w:p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louds</w:t>
      </w:r>
    </w:p>
    <w:p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5763D">
        <w:rPr>
          <w:rFonts w:ascii="Arial" w:hAnsi="Arial" w:cs="Arial"/>
          <w:sz w:val="24"/>
          <w:szCs w:val="24"/>
        </w:rPr>
        <w:t>ceans</w:t>
      </w:r>
    </w:p>
    <w:p w:rsidR="0045763D" w:rsidRPr="001A485C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S</w:t>
      </w:r>
      <w:r w:rsidR="0045763D" w:rsidRPr="001A485C">
        <w:rPr>
          <w:rFonts w:ascii="Arial" w:hAnsi="Arial" w:cs="Arial"/>
          <w:sz w:val="24"/>
          <w:szCs w:val="24"/>
          <w:highlight w:val="yellow"/>
        </w:rPr>
        <w:t>un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EA79E5" w:rsidRPr="0045763D" w:rsidRDefault="00EA79E5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45763D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water evaporates directly from plants, it’s called: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ondensation</w:t>
      </w:r>
    </w:p>
    <w:p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5763D">
        <w:rPr>
          <w:rFonts w:ascii="Arial" w:hAnsi="Arial" w:cs="Arial"/>
          <w:sz w:val="24"/>
          <w:szCs w:val="24"/>
        </w:rPr>
        <w:t>ublimation</w:t>
      </w:r>
    </w:p>
    <w:p w:rsidR="0045763D" w:rsidRPr="001A485C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T</w:t>
      </w:r>
      <w:r w:rsidR="0045763D" w:rsidRPr="001A485C">
        <w:rPr>
          <w:rFonts w:ascii="Arial" w:hAnsi="Arial" w:cs="Arial"/>
          <w:sz w:val="24"/>
          <w:szCs w:val="24"/>
          <w:highlight w:val="yellow"/>
        </w:rPr>
        <w:t>ranspiration</w:t>
      </w:r>
    </w:p>
    <w:p w:rsidR="00866AC1" w:rsidRDefault="00FC00AB" w:rsidP="00866A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763D">
        <w:rPr>
          <w:rFonts w:ascii="Arial" w:hAnsi="Arial" w:cs="Arial"/>
          <w:sz w:val="24"/>
          <w:szCs w:val="24"/>
        </w:rPr>
        <w:t>recipitation</w:t>
      </w:r>
    </w:p>
    <w:p w:rsidR="00EA79E5" w:rsidRPr="00866AC1" w:rsidRDefault="00EA79E5" w:rsidP="00EA79E5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EA79E5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continent is water scarcity a major issue?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Europe</w:t>
      </w:r>
    </w:p>
    <w:p w:rsidR="00EA79E5" w:rsidRPr="001A485C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Africa</w:t>
      </w:r>
    </w:p>
    <w:p w:rsidR="0045763D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Antarctica</w:t>
      </w:r>
    </w:p>
    <w:p w:rsidR="0045763D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</w:t>
      </w:r>
    </w:p>
    <w:p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D53C1C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evaporation water goes from a _________________ to a ___________________.</w:t>
      </w:r>
    </w:p>
    <w:p w:rsidR="00D53C1C" w:rsidRDefault="00D53C1C" w:rsidP="00D53C1C">
      <w:pPr>
        <w:pStyle w:val="ListParagraph"/>
        <w:rPr>
          <w:rFonts w:ascii="Arial" w:hAnsi="Arial" w:cs="Arial"/>
          <w:sz w:val="24"/>
          <w:szCs w:val="24"/>
        </w:rPr>
      </w:pPr>
    </w:p>
    <w:p w:rsidR="00D53C1C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53C1C">
        <w:rPr>
          <w:rFonts w:ascii="Arial" w:hAnsi="Arial" w:cs="Arial"/>
          <w:sz w:val="24"/>
          <w:szCs w:val="24"/>
        </w:rPr>
        <w:t>olid, gas</w:t>
      </w:r>
    </w:p>
    <w:p w:rsidR="00D53C1C" w:rsidRPr="001A485C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L</w:t>
      </w:r>
      <w:r w:rsidR="000557AE" w:rsidRPr="001A485C">
        <w:rPr>
          <w:rFonts w:ascii="Arial" w:hAnsi="Arial" w:cs="Arial"/>
          <w:sz w:val="24"/>
          <w:szCs w:val="24"/>
          <w:highlight w:val="yellow"/>
        </w:rPr>
        <w:t>iquid, gas</w:t>
      </w:r>
    </w:p>
    <w:p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solid</w:t>
      </w:r>
    </w:p>
    <w:p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plasma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EA79E5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acronym used to remember the processes in the Water Cycle?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SPICESS</w:t>
      </w: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SHEEPT</w:t>
      </w: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BOLTSS</w:t>
      </w: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PERTIC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water is said to enter the ground</w:t>
      </w:r>
      <w:r w:rsidR="00005F77">
        <w:rPr>
          <w:rFonts w:ascii="Arial" w:hAnsi="Arial" w:cs="Arial"/>
          <w:sz w:val="24"/>
          <w:szCs w:val="24"/>
        </w:rPr>
        <w:t xml:space="preserve">, the process is known as </w:t>
      </w:r>
    </w:p>
    <w:p w:rsid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05F77">
        <w:rPr>
          <w:rFonts w:ascii="Arial" w:hAnsi="Arial" w:cs="Arial"/>
          <w:sz w:val="24"/>
          <w:szCs w:val="24"/>
        </w:rPr>
        <w:t>ondensation</w:t>
      </w:r>
    </w:p>
    <w:p w:rsidR="00005F77" w:rsidRPr="001A485C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I</w:t>
      </w:r>
      <w:r w:rsidR="00005F77" w:rsidRPr="001A485C">
        <w:rPr>
          <w:rFonts w:ascii="Arial" w:hAnsi="Arial" w:cs="Arial"/>
          <w:sz w:val="24"/>
          <w:szCs w:val="24"/>
          <w:highlight w:val="yellow"/>
        </w:rPr>
        <w:t>nfiltration</w:t>
      </w:r>
    </w:p>
    <w:p w:rsidR="00005F77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05F77">
        <w:rPr>
          <w:rFonts w:ascii="Arial" w:hAnsi="Arial" w:cs="Arial"/>
          <w:sz w:val="24"/>
          <w:szCs w:val="24"/>
        </w:rPr>
        <w:t>ranspiration</w:t>
      </w:r>
    </w:p>
    <w:p w:rsidR="00005F77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005F77">
        <w:rPr>
          <w:rFonts w:ascii="Arial" w:hAnsi="Arial" w:cs="Arial"/>
          <w:sz w:val="24"/>
          <w:szCs w:val="24"/>
        </w:rPr>
        <w:t>vapo</w:t>
      </w:r>
      <w:proofErr w:type="spellEnd"/>
      <w:r w:rsidR="00005F77">
        <w:rPr>
          <w:rFonts w:ascii="Arial" w:hAnsi="Arial" w:cs="Arial"/>
          <w:sz w:val="24"/>
          <w:szCs w:val="24"/>
        </w:rPr>
        <w:t>-transpiration</w:t>
      </w:r>
    </w:p>
    <w:p w:rsidR="00005F77" w:rsidRP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27291D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name given to freshwater running underground is called…</w:t>
      </w:r>
    </w:p>
    <w:p w:rsidR="0027291D" w:rsidRDefault="0027291D" w:rsidP="0027291D">
      <w:pPr>
        <w:pStyle w:val="ListParagraph"/>
        <w:rPr>
          <w:rFonts w:ascii="Arial" w:hAnsi="Arial" w:cs="Arial"/>
          <w:sz w:val="24"/>
          <w:szCs w:val="24"/>
        </w:rPr>
      </w:pPr>
    </w:p>
    <w:p w:rsidR="0027291D" w:rsidRPr="001A485C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A</w:t>
      </w:r>
      <w:r w:rsidR="0027291D" w:rsidRPr="001A485C">
        <w:rPr>
          <w:rFonts w:ascii="Arial" w:hAnsi="Arial" w:cs="Arial"/>
          <w:sz w:val="24"/>
          <w:szCs w:val="24"/>
          <w:highlight w:val="yellow"/>
        </w:rPr>
        <w:t>quifers</w:t>
      </w:r>
    </w:p>
    <w:p w:rsidR="0027291D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7291D">
        <w:rPr>
          <w:rFonts w:ascii="Arial" w:hAnsi="Arial" w:cs="Arial"/>
          <w:sz w:val="24"/>
          <w:szCs w:val="24"/>
        </w:rPr>
        <w:t>reeks</w:t>
      </w:r>
    </w:p>
    <w:p w:rsidR="0027291D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7291D">
        <w:rPr>
          <w:rFonts w:ascii="Arial" w:hAnsi="Arial" w:cs="Arial"/>
          <w:sz w:val="24"/>
          <w:szCs w:val="24"/>
        </w:rPr>
        <w:t>treams</w:t>
      </w:r>
    </w:p>
    <w:p w:rsidR="0027291D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7291D">
        <w:rPr>
          <w:rFonts w:ascii="Arial" w:hAnsi="Arial" w:cs="Arial"/>
          <w:sz w:val="24"/>
          <w:szCs w:val="24"/>
        </w:rPr>
        <w:t>ivers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FC00AB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is a contributing factor to the issue of Water Scarcity?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rainfall</w:t>
      </w:r>
    </w:p>
    <w:p w:rsidR="00237C6C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 population growth</w:t>
      </w:r>
    </w:p>
    <w:p w:rsidR="00FC00AB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7428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67480" wp14:editId="76A04789">
                <wp:simplePos x="0" y="0"/>
                <wp:positionH relativeFrom="column">
                  <wp:posOffset>1803400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889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9D2" w:rsidRPr="00774286" w:rsidRDefault="007439D2" w:rsidP="00774286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774286">
                              <w:rPr>
                                <w:b/>
                                <w:sz w:val="32"/>
                                <w:u w:val="single"/>
                              </w:rPr>
                              <w:t>End of Section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2pt;margin-top:10.8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" stroked="f">
                <v:textbox style="mso-fit-shape-to-text:t">
                  <w:txbxContent>
                    <w:p w:rsidR="007439D2" w:rsidRPr="00774286" w:rsidRDefault="007439D2" w:rsidP="00774286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774286">
                        <w:rPr>
                          <w:b/>
                          <w:sz w:val="32"/>
                          <w:u w:val="single"/>
                        </w:rPr>
                        <w:t>End of Section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Urbanisation</w:t>
      </w:r>
    </w:p>
    <w:p w:rsidR="00FC00AB" w:rsidRPr="001A485C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highlight w:val="yellow"/>
        </w:rPr>
      </w:pPr>
      <w:r w:rsidRPr="001A485C">
        <w:rPr>
          <w:rFonts w:ascii="Arial" w:hAnsi="Arial" w:cs="Arial"/>
          <w:sz w:val="24"/>
          <w:szCs w:val="24"/>
          <w:highlight w:val="yellow"/>
        </w:rPr>
        <w:t>All of the above</w:t>
      </w:r>
    </w:p>
    <w:p w:rsidR="0045763D" w:rsidRDefault="00866AC1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Sec</w:t>
      </w:r>
      <w:r w:rsidR="0027291D" w:rsidRPr="00866AC1">
        <w:rPr>
          <w:rFonts w:ascii="Arial" w:hAnsi="Arial" w:cs="Arial"/>
          <w:b/>
          <w:sz w:val="24"/>
          <w:szCs w:val="24"/>
        </w:rPr>
        <w:t>tion 2:</w:t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FC00AB">
        <w:rPr>
          <w:rFonts w:ascii="Arial" w:hAnsi="Arial" w:cs="Arial"/>
          <w:b/>
          <w:sz w:val="24"/>
          <w:szCs w:val="24"/>
        </w:rPr>
        <w:t>(3</w:t>
      </w:r>
      <w:r w:rsidR="00446523">
        <w:rPr>
          <w:rFonts w:ascii="Arial" w:hAnsi="Arial" w:cs="Arial"/>
          <w:b/>
          <w:sz w:val="24"/>
          <w:szCs w:val="24"/>
        </w:rPr>
        <w:t>2</w:t>
      </w:r>
      <w:r w:rsidR="0027291D" w:rsidRPr="00866AC1">
        <w:rPr>
          <w:rFonts w:ascii="Arial" w:hAnsi="Arial" w:cs="Arial"/>
          <w:b/>
          <w:sz w:val="24"/>
          <w:szCs w:val="24"/>
        </w:rPr>
        <w:t xml:space="preserve"> marks)</w:t>
      </w:r>
    </w:p>
    <w:p w:rsidR="006F16EC" w:rsidRDefault="006F16EC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 xml:space="preserve">Differentiate between </w:t>
      </w:r>
      <w:r>
        <w:rPr>
          <w:rFonts w:ascii="Arial" w:hAnsi="Arial" w:cs="Arial"/>
          <w:sz w:val="24"/>
        </w:rPr>
        <w:t xml:space="preserve">renewable and non-renewable resources and provide examples to support your response. </w:t>
      </w:r>
    </w:p>
    <w:p w:rsidR="00B50167" w:rsidRPr="00B50167" w:rsidRDefault="00B50167" w:rsidP="00B50167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1F497D" w:themeColor="text2"/>
          <w:sz w:val="24"/>
        </w:rPr>
      </w:pPr>
      <w:r w:rsidRPr="00B50167">
        <w:rPr>
          <w:rFonts w:ascii="Arial" w:hAnsi="Arial" w:cs="Arial"/>
          <w:b/>
          <w:color w:val="1F497D" w:themeColor="text2"/>
          <w:sz w:val="24"/>
        </w:rPr>
        <w:t>1 mark for accurate definition of renewable resource</w:t>
      </w:r>
    </w:p>
    <w:p w:rsidR="00B50167" w:rsidRPr="00B50167" w:rsidRDefault="00B50167" w:rsidP="00B50167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1F497D" w:themeColor="text2"/>
          <w:sz w:val="24"/>
        </w:rPr>
      </w:pPr>
      <w:r w:rsidRPr="00B50167">
        <w:rPr>
          <w:rFonts w:ascii="Arial" w:hAnsi="Arial" w:cs="Arial"/>
          <w:b/>
          <w:color w:val="1F497D" w:themeColor="text2"/>
          <w:sz w:val="24"/>
        </w:rPr>
        <w:t>1 mark for accurate definition on non-renewable resource</w:t>
      </w:r>
    </w:p>
    <w:p w:rsidR="00B50167" w:rsidRPr="00B50167" w:rsidRDefault="00B50167" w:rsidP="00B50167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1F497D" w:themeColor="text2"/>
          <w:sz w:val="24"/>
        </w:rPr>
      </w:pPr>
      <w:r w:rsidRPr="00B50167">
        <w:rPr>
          <w:rFonts w:ascii="Arial" w:hAnsi="Arial" w:cs="Arial"/>
          <w:b/>
          <w:color w:val="1F497D" w:themeColor="text2"/>
          <w:sz w:val="24"/>
        </w:rPr>
        <w:t>½ mark for each example (max of 2</w:t>
      </w:r>
      <w:r>
        <w:rPr>
          <w:rFonts w:ascii="Arial" w:hAnsi="Arial" w:cs="Arial"/>
          <w:b/>
          <w:color w:val="1F497D" w:themeColor="text2"/>
          <w:sz w:val="24"/>
        </w:rPr>
        <w:t xml:space="preserve"> examples</w:t>
      </w:r>
      <w:r w:rsidRPr="00B50167">
        <w:rPr>
          <w:rFonts w:ascii="Arial" w:hAnsi="Arial" w:cs="Arial"/>
          <w:b/>
          <w:color w:val="1F497D" w:themeColor="text2"/>
          <w:sz w:val="24"/>
        </w:rPr>
        <w:t>)</w:t>
      </w:r>
    </w:p>
    <w:p w:rsidR="00B50167" w:rsidRPr="00B50167" w:rsidRDefault="00B50167" w:rsidP="00B50167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1F497D" w:themeColor="text2"/>
          <w:sz w:val="24"/>
        </w:rPr>
      </w:pPr>
      <w:r w:rsidRPr="00B50167">
        <w:rPr>
          <w:rFonts w:ascii="Arial" w:hAnsi="Arial" w:cs="Arial"/>
          <w:b/>
          <w:color w:val="1F497D" w:themeColor="text2"/>
          <w:sz w:val="24"/>
        </w:rPr>
        <w:t xml:space="preserve">1 mark if the answer is well constructed, uses full sentences and uses terminology such as “whereas” “on the other hand” </w:t>
      </w:r>
      <w:proofErr w:type="spellStart"/>
      <w:r w:rsidRPr="00B50167">
        <w:rPr>
          <w:rFonts w:ascii="Arial" w:hAnsi="Arial" w:cs="Arial"/>
          <w:b/>
          <w:color w:val="1F497D" w:themeColor="text2"/>
          <w:sz w:val="24"/>
        </w:rPr>
        <w:t>etc</w:t>
      </w:r>
      <w:proofErr w:type="spellEnd"/>
    </w:p>
    <w:p w:rsidR="00B50167" w:rsidRPr="00866AC1" w:rsidRDefault="00B50167" w:rsidP="00B50167">
      <w:pPr>
        <w:pStyle w:val="ListParagraph"/>
        <w:ind w:left="1440"/>
        <w:rPr>
          <w:rFonts w:ascii="Arial" w:hAnsi="Arial" w:cs="Arial"/>
          <w:sz w:val="24"/>
        </w:rPr>
      </w:pPr>
    </w:p>
    <w:p w:rsidR="006F16EC" w:rsidRDefault="006F16EC" w:rsidP="006F16EC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Categorise the list of resources below into the correct category.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6F16EC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507"/>
        <w:gridCol w:w="2500"/>
        <w:gridCol w:w="2477"/>
      </w:tblGrid>
      <w:tr w:rsidR="006F16EC" w:rsidRPr="006F16EC" w:rsidTr="006F16EC">
        <w:tc>
          <w:tcPr>
            <w:tcW w:w="2670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Coal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0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Tides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1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Fresh Air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1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Oil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F16EC" w:rsidRPr="006F16EC" w:rsidTr="006F16EC">
        <w:tc>
          <w:tcPr>
            <w:tcW w:w="2670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Solar</w:t>
            </w:r>
          </w:p>
        </w:tc>
        <w:tc>
          <w:tcPr>
            <w:tcW w:w="2670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Plants and Animals</w:t>
            </w:r>
          </w:p>
        </w:tc>
        <w:tc>
          <w:tcPr>
            <w:tcW w:w="2671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Natural Gas</w:t>
            </w:r>
          </w:p>
        </w:tc>
        <w:tc>
          <w:tcPr>
            <w:tcW w:w="2671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Wind</w:t>
            </w:r>
          </w:p>
        </w:tc>
      </w:tr>
    </w:tbl>
    <w:p w:rsidR="006F16EC" w:rsidRPr="00866AC1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9"/>
        <w:gridCol w:w="3321"/>
        <w:gridCol w:w="3322"/>
      </w:tblGrid>
      <w:tr w:rsidR="006F16EC" w:rsidTr="006F16EC">
        <w:tc>
          <w:tcPr>
            <w:tcW w:w="3319" w:type="dxa"/>
            <w:vAlign w:val="center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321" w:type="dxa"/>
            <w:vAlign w:val="center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Non-Renewable</w:t>
            </w:r>
          </w:p>
        </w:tc>
        <w:tc>
          <w:tcPr>
            <w:tcW w:w="3322" w:type="dxa"/>
            <w:vAlign w:val="center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</w:t>
            </w:r>
          </w:p>
        </w:tc>
      </w:tr>
      <w:tr w:rsidR="006F16EC" w:rsidTr="006F16EC">
        <w:tc>
          <w:tcPr>
            <w:tcW w:w="3319" w:type="dxa"/>
          </w:tcPr>
          <w:p w:rsidR="006F16EC" w:rsidRPr="00F05FB2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</w:p>
          <w:p w:rsidR="006F16EC" w:rsidRP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Fresh Air</w:t>
            </w:r>
          </w:p>
          <w:p w:rsidR="00F05FB2" w:rsidRP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Plants and animals</w:t>
            </w:r>
          </w:p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F05FB2" w:rsidRP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Coal</w:t>
            </w:r>
          </w:p>
          <w:p w:rsidR="00F05FB2" w:rsidRP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Oil</w:t>
            </w:r>
          </w:p>
          <w:p w:rsid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Natural Gas</w:t>
            </w:r>
          </w:p>
        </w:tc>
        <w:tc>
          <w:tcPr>
            <w:tcW w:w="3322" w:type="dxa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F05FB2" w:rsidRP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Tides</w:t>
            </w:r>
          </w:p>
          <w:p w:rsidR="00F05FB2" w:rsidRP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Solar</w:t>
            </w:r>
          </w:p>
          <w:p w:rsidR="00F05FB2" w:rsidRDefault="00F05FB2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Wind</w:t>
            </w:r>
          </w:p>
        </w:tc>
      </w:tr>
    </w:tbl>
    <w:p w:rsidR="006F16EC" w:rsidRDefault="006F16EC" w:rsidP="006F16EC">
      <w:pPr>
        <w:pStyle w:val="ListParagraph"/>
        <w:spacing w:line="480" w:lineRule="auto"/>
        <w:rPr>
          <w:rFonts w:ascii="Arial" w:hAnsi="Arial" w:cs="Arial"/>
        </w:rPr>
      </w:pPr>
    </w:p>
    <w:p w:rsidR="002B0D0D" w:rsidRDefault="002B0D0D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List four uses of water.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 xml:space="preserve">   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B50167" w:rsidRPr="00866AC1" w:rsidRDefault="00B50167" w:rsidP="00B5016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0D0D" w:rsidRPr="00B50167" w:rsidRDefault="00B50167" w:rsidP="00B5016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B50167">
        <w:rPr>
          <w:rFonts w:ascii="Arial" w:hAnsi="Arial" w:cs="Arial"/>
          <w:b/>
          <w:color w:val="1F497D" w:themeColor="text2"/>
          <w:sz w:val="24"/>
          <w:szCs w:val="24"/>
        </w:rPr>
        <w:t>Half a mark for each correct example of a use for water</w:t>
      </w:r>
    </w:p>
    <w:p w:rsidR="002B0D0D" w:rsidRPr="00866AC1" w:rsidRDefault="002B0D0D" w:rsidP="002B0D0D">
      <w:pPr>
        <w:ind w:left="360"/>
        <w:rPr>
          <w:rFonts w:ascii="Arial" w:hAnsi="Arial" w:cs="Arial"/>
          <w:sz w:val="24"/>
          <w:szCs w:val="24"/>
        </w:rPr>
      </w:pPr>
    </w:p>
    <w:p w:rsidR="002B0D0D" w:rsidRDefault="002B0D0D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Explain one example of where water is misused.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866AC1" w:rsidRPr="00866AC1" w:rsidRDefault="00866AC1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66AC1" w:rsidRPr="007439D2" w:rsidRDefault="007439D2" w:rsidP="007439D2">
      <w:pPr>
        <w:pStyle w:val="ListParagraph"/>
        <w:numPr>
          <w:ilvl w:val="0"/>
          <w:numId w:val="24"/>
        </w:numPr>
        <w:spacing w:line="480" w:lineRule="auto"/>
        <w:rPr>
          <w:rFonts w:ascii="Arial" w:hAnsi="Arial" w:cs="Arial"/>
          <w:b/>
          <w:color w:val="1F497D" w:themeColor="text2"/>
        </w:rPr>
      </w:pPr>
      <w:r w:rsidRPr="007439D2">
        <w:rPr>
          <w:rFonts w:ascii="Arial" w:hAnsi="Arial" w:cs="Arial"/>
          <w:b/>
          <w:color w:val="1F497D" w:themeColor="text2"/>
        </w:rPr>
        <w:t>1 ½ marks for accurate answer of the example of where water is misused.</w:t>
      </w:r>
    </w:p>
    <w:p w:rsidR="007439D2" w:rsidRPr="007439D2" w:rsidRDefault="007439D2" w:rsidP="007439D2">
      <w:pPr>
        <w:pStyle w:val="ListParagraph"/>
        <w:numPr>
          <w:ilvl w:val="0"/>
          <w:numId w:val="24"/>
        </w:numPr>
        <w:spacing w:line="480" w:lineRule="auto"/>
        <w:rPr>
          <w:rFonts w:ascii="Arial" w:hAnsi="Arial" w:cs="Arial"/>
          <w:b/>
          <w:color w:val="1F497D" w:themeColor="text2"/>
        </w:rPr>
      </w:pPr>
      <w:r w:rsidRPr="007439D2">
        <w:rPr>
          <w:rFonts w:ascii="Arial" w:hAnsi="Arial" w:cs="Arial"/>
          <w:b/>
          <w:color w:val="1F497D" w:themeColor="text2"/>
        </w:rPr>
        <w:t>½ if the answer is constructed in a full sentence and “explains”</w:t>
      </w:r>
    </w:p>
    <w:p w:rsidR="002B0D0D" w:rsidRDefault="00237C6C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lastRenderedPageBreak/>
        <w:t xml:space="preserve">Outline two examples of sustainable water strategies </w:t>
      </w:r>
      <w:r w:rsidR="006F16EC">
        <w:rPr>
          <w:rFonts w:ascii="Arial" w:hAnsi="Arial" w:cs="Arial"/>
          <w:sz w:val="24"/>
          <w:szCs w:val="24"/>
        </w:rPr>
        <w:t>for the area you researched on your inquiry task</w:t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>.</w:t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 xml:space="preserve">                      </w:t>
      </w:r>
      <w:r w:rsidRPr="00866AC1">
        <w:rPr>
          <w:rFonts w:ascii="Arial" w:hAnsi="Arial" w:cs="Arial"/>
          <w:sz w:val="24"/>
          <w:szCs w:val="24"/>
        </w:rPr>
        <w:t>(4 marks)</w:t>
      </w:r>
    </w:p>
    <w:p w:rsidR="00866AC1" w:rsidRPr="00866AC1" w:rsidRDefault="00866AC1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37C6C" w:rsidRPr="00866AC1" w:rsidRDefault="00237C6C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66AC1" w:rsidRPr="007439D2" w:rsidRDefault="007439D2" w:rsidP="007439D2">
      <w:pPr>
        <w:pStyle w:val="ListParagraph"/>
        <w:spacing w:line="480" w:lineRule="auto"/>
        <w:ind w:left="1080"/>
        <w:rPr>
          <w:rFonts w:ascii="Arial" w:hAnsi="Arial" w:cs="Arial"/>
          <w:b/>
          <w:color w:val="1F497D" w:themeColor="text2"/>
        </w:rPr>
      </w:pPr>
      <w:r w:rsidRPr="007439D2">
        <w:rPr>
          <w:rFonts w:ascii="Arial" w:hAnsi="Arial" w:cs="Arial"/>
          <w:b/>
          <w:color w:val="1F497D" w:themeColor="text2"/>
        </w:rPr>
        <w:t xml:space="preserve">Answers will depend on the area students researched. Award 2 marks per example. 2 marks </w:t>
      </w:r>
      <w:r w:rsidR="00365702" w:rsidRPr="007439D2">
        <w:rPr>
          <w:rFonts w:ascii="Arial" w:hAnsi="Arial" w:cs="Arial"/>
          <w:b/>
          <w:color w:val="1F497D" w:themeColor="text2"/>
        </w:rPr>
        <w:t>are</w:t>
      </w:r>
      <w:r w:rsidRPr="007439D2">
        <w:rPr>
          <w:rFonts w:ascii="Arial" w:hAnsi="Arial" w:cs="Arial"/>
          <w:b/>
          <w:color w:val="1F497D" w:themeColor="text2"/>
        </w:rPr>
        <w:t xml:space="preserve"> given to answers that are clear, and use full sentences.</w:t>
      </w:r>
    </w:p>
    <w:p w:rsidR="00866AC1" w:rsidRDefault="00866AC1" w:rsidP="00866AC1">
      <w:pPr>
        <w:pStyle w:val="ListParagraph"/>
        <w:spacing w:line="480" w:lineRule="auto"/>
        <w:ind w:left="1080"/>
        <w:rPr>
          <w:rFonts w:ascii="Arial" w:hAnsi="Arial" w:cs="Arial"/>
        </w:rPr>
      </w:pPr>
    </w:p>
    <w:p w:rsidR="007439D2" w:rsidRDefault="007439D2" w:rsidP="00866AC1">
      <w:pPr>
        <w:pStyle w:val="ListParagraph"/>
        <w:spacing w:line="480" w:lineRule="auto"/>
        <w:ind w:left="1080"/>
        <w:rPr>
          <w:rFonts w:ascii="Arial" w:hAnsi="Arial" w:cs="Arial"/>
        </w:rPr>
      </w:pPr>
    </w:p>
    <w:p w:rsidR="007439D2" w:rsidRDefault="007439D2" w:rsidP="00866AC1">
      <w:pPr>
        <w:pStyle w:val="ListParagraph"/>
        <w:spacing w:line="480" w:lineRule="auto"/>
        <w:ind w:left="1080"/>
        <w:rPr>
          <w:rFonts w:ascii="Arial" w:hAnsi="Arial" w:cs="Arial"/>
        </w:rPr>
      </w:pPr>
    </w:p>
    <w:p w:rsidR="00237C6C" w:rsidRDefault="00237C6C" w:rsidP="00237C6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Define the term ‘water footprint’.</w:t>
      </w:r>
      <w:r w:rsidR="007439D2">
        <w:rPr>
          <w:rFonts w:ascii="Arial" w:hAnsi="Arial" w:cs="Arial"/>
          <w:sz w:val="24"/>
        </w:rPr>
        <w:t xml:space="preserve"> Use an example to support your definition.</w:t>
      </w:r>
      <w:r w:rsidR="00866AC1">
        <w:rPr>
          <w:rFonts w:ascii="Arial" w:hAnsi="Arial" w:cs="Arial"/>
          <w:sz w:val="24"/>
        </w:rPr>
        <w:t xml:space="preserve">           </w:t>
      </w:r>
      <w:r w:rsidRPr="00866AC1">
        <w:rPr>
          <w:rFonts w:ascii="Arial" w:hAnsi="Arial" w:cs="Arial"/>
          <w:sz w:val="24"/>
        </w:rPr>
        <w:t>(2 marks)</w:t>
      </w:r>
    </w:p>
    <w:p w:rsidR="00866AC1" w:rsidRDefault="00866AC1" w:rsidP="00866AC1">
      <w:pPr>
        <w:pStyle w:val="ListParagraph"/>
        <w:rPr>
          <w:rFonts w:ascii="Arial" w:hAnsi="Arial" w:cs="Arial"/>
          <w:sz w:val="24"/>
        </w:rPr>
      </w:pPr>
    </w:p>
    <w:p w:rsidR="007439D2" w:rsidRPr="007439D2" w:rsidRDefault="007439D2" w:rsidP="007439D2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1F497D" w:themeColor="text2"/>
          <w:sz w:val="24"/>
        </w:rPr>
      </w:pPr>
      <w:r w:rsidRPr="007439D2">
        <w:rPr>
          <w:rFonts w:ascii="Arial" w:hAnsi="Arial" w:cs="Arial"/>
          <w:b/>
          <w:color w:val="1F497D" w:themeColor="text2"/>
          <w:sz w:val="24"/>
        </w:rPr>
        <w:t>1 mark for correct definition</w:t>
      </w:r>
    </w:p>
    <w:p w:rsidR="007439D2" w:rsidRPr="007439D2" w:rsidRDefault="007439D2" w:rsidP="007439D2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1F497D" w:themeColor="text2"/>
          <w:sz w:val="24"/>
        </w:rPr>
      </w:pPr>
      <w:r w:rsidRPr="007439D2">
        <w:rPr>
          <w:rFonts w:ascii="Arial" w:hAnsi="Arial" w:cs="Arial"/>
          <w:b/>
          <w:color w:val="1F497D" w:themeColor="text2"/>
          <w:sz w:val="24"/>
        </w:rPr>
        <w:t>½ mark if an accurate example is use</w:t>
      </w:r>
    </w:p>
    <w:p w:rsidR="007439D2" w:rsidRPr="007439D2" w:rsidRDefault="007439D2" w:rsidP="007439D2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1F497D" w:themeColor="text2"/>
          <w:sz w:val="24"/>
        </w:rPr>
      </w:pPr>
      <w:r w:rsidRPr="007439D2">
        <w:rPr>
          <w:rFonts w:ascii="Arial" w:hAnsi="Arial" w:cs="Arial"/>
          <w:b/>
          <w:color w:val="1F497D" w:themeColor="text2"/>
          <w:sz w:val="24"/>
        </w:rPr>
        <w:t xml:space="preserve">½ mark if the answer is constructed in a full sentence. </w:t>
      </w:r>
    </w:p>
    <w:p w:rsidR="00237C6C" w:rsidRDefault="00237C6C" w:rsidP="00237C6C">
      <w:pPr>
        <w:pStyle w:val="ListParagraph"/>
        <w:ind w:left="7920"/>
        <w:rPr>
          <w:rFonts w:ascii="Arial" w:hAnsi="Arial" w:cs="Arial"/>
          <w:sz w:val="24"/>
        </w:rPr>
      </w:pPr>
    </w:p>
    <w:p w:rsidR="00237C6C" w:rsidRPr="00866AC1" w:rsidRDefault="00774286" w:rsidP="00237C6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List an advantage and disadvantage of ground water</w:t>
      </w:r>
      <w:r w:rsidR="000B7682" w:rsidRPr="00866AC1">
        <w:rPr>
          <w:rFonts w:ascii="Arial" w:hAnsi="Arial" w:cs="Arial"/>
          <w:sz w:val="24"/>
        </w:rPr>
        <w:t>.</w:t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Pr="00774286">
        <w:rPr>
          <w:rFonts w:ascii="Arial" w:hAnsi="Arial" w:cs="Arial"/>
          <w:sz w:val="24"/>
        </w:rPr>
        <w:tab/>
        <w:t>(2 marks)</w:t>
      </w:r>
      <w:r>
        <w:rPr>
          <w:rFonts w:ascii="Arial" w:hAnsi="Arial" w:cs="Arial"/>
        </w:rPr>
        <w:t xml:space="preserve"> </w:t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="00866AC1">
        <w:rPr>
          <w:rFonts w:ascii="Arial" w:hAnsi="Arial" w:cs="Arial"/>
        </w:rPr>
        <w:tab/>
      </w:r>
      <w:r w:rsidR="00866AC1">
        <w:rPr>
          <w:rFonts w:ascii="Arial" w:hAnsi="Arial" w:cs="Arial"/>
        </w:rPr>
        <w:tab/>
      </w:r>
    </w:p>
    <w:p w:rsidR="000B7682" w:rsidRDefault="00774286" w:rsidP="000B7682">
      <w:pPr>
        <w:pStyle w:val="ListParagraph"/>
        <w:rPr>
          <w:rFonts w:ascii="Arial" w:hAnsi="Arial" w:cs="Arial"/>
          <w:sz w:val="24"/>
        </w:rPr>
      </w:pPr>
      <w:r w:rsidRPr="00774286">
        <w:rPr>
          <w:rFonts w:ascii="Arial" w:hAnsi="Arial" w:cs="Arial"/>
          <w:sz w:val="24"/>
        </w:rPr>
        <w:t>Advantage</w:t>
      </w:r>
    </w:p>
    <w:p w:rsidR="00365702" w:rsidRPr="00774286" w:rsidRDefault="00365702" w:rsidP="00365702">
      <w:pPr>
        <w:pStyle w:val="ListParagraph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ANY ONE OF THE BELOW</w:t>
      </w:r>
    </w:p>
    <w:p w:rsidR="007439D2" w:rsidRPr="007439D2" w:rsidRDefault="007439D2" w:rsidP="007439D2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1F497D" w:themeColor="text2"/>
          <w:sz w:val="24"/>
        </w:rPr>
      </w:pPr>
      <w:r w:rsidRPr="007439D2">
        <w:rPr>
          <w:rFonts w:ascii="Arial" w:hAnsi="Arial" w:cs="Arial"/>
          <w:b/>
          <w:color w:val="1F497D" w:themeColor="text2"/>
          <w:sz w:val="24"/>
        </w:rPr>
        <w:t>A reliable source of water, not effected by drought</w:t>
      </w:r>
    </w:p>
    <w:p w:rsidR="007439D2" w:rsidRPr="007439D2" w:rsidRDefault="007439D2" w:rsidP="007439D2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1F497D" w:themeColor="text2"/>
          <w:sz w:val="24"/>
        </w:rPr>
      </w:pPr>
      <w:r w:rsidRPr="007439D2">
        <w:rPr>
          <w:rFonts w:ascii="Arial" w:hAnsi="Arial" w:cs="Arial"/>
          <w:b/>
          <w:color w:val="1F497D" w:themeColor="text2"/>
          <w:sz w:val="24"/>
        </w:rPr>
        <w:t>It can be accessed in the place where it is needed</w:t>
      </w:r>
    </w:p>
    <w:p w:rsidR="007439D2" w:rsidRPr="007439D2" w:rsidRDefault="007439D2" w:rsidP="007439D2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1F497D" w:themeColor="text2"/>
          <w:sz w:val="24"/>
        </w:rPr>
      </w:pPr>
      <w:r w:rsidRPr="007439D2">
        <w:rPr>
          <w:rFonts w:ascii="Arial" w:hAnsi="Arial" w:cs="Arial"/>
          <w:b/>
          <w:color w:val="1F497D" w:themeColor="text2"/>
          <w:sz w:val="24"/>
        </w:rPr>
        <w:t>Quality of groundwater is normally high; little expenses for treatment</w:t>
      </w:r>
    </w:p>
    <w:p w:rsidR="00774286" w:rsidRDefault="00774286" w:rsidP="007439D2">
      <w:pPr>
        <w:ind w:firstLine="720"/>
        <w:rPr>
          <w:rFonts w:ascii="Arial" w:hAnsi="Arial" w:cs="Arial"/>
          <w:sz w:val="24"/>
        </w:rPr>
      </w:pPr>
      <w:r w:rsidRPr="007439D2">
        <w:rPr>
          <w:rFonts w:ascii="Arial" w:hAnsi="Arial" w:cs="Arial"/>
          <w:sz w:val="24"/>
        </w:rPr>
        <w:t>Disadvantage</w:t>
      </w:r>
    </w:p>
    <w:p w:rsidR="00365702" w:rsidRDefault="00365702" w:rsidP="00365702">
      <w:pPr>
        <w:ind w:firstLine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ANYONE OF THE BELOW</w:t>
      </w:r>
    </w:p>
    <w:p w:rsidR="007439D2" w:rsidRPr="00365702" w:rsidRDefault="007439D2" w:rsidP="007439D2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1F497D" w:themeColor="text2"/>
          <w:sz w:val="24"/>
        </w:rPr>
      </w:pPr>
      <w:r w:rsidRPr="00365702">
        <w:rPr>
          <w:rFonts w:ascii="Arial" w:hAnsi="Arial" w:cs="Arial"/>
          <w:b/>
          <w:color w:val="1F497D" w:themeColor="text2"/>
          <w:sz w:val="24"/>
        </w:rPr>
        <w:t>The aquifer can become polluted by toxic chemicals</w:t>
      </w:r>
    </w:p>
    <w:p w:rsidR="007439D2" w:rsidRPr="00365702" w:rsidRDefault="007439D2" w:rsidP="007439D2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1F497D" w:themeColor="text2"/>
          <w:sz w:val="24"/>
        </w:rPr>
      </w:pPr>
      <w:r w:rsidRPr="00365702">
        <w:rPr>
          <w:rFonts w:ascii="Arial" w:hAnsi="Arial" w:cs="Arial"/>
          <w:b/>
          <w:color w:val="1F497D" w:themeColor="text2"/>
          <w:sz w:val="24"/>
        </w:rPr>
        <w:t>Excessive withdrawals can cause the ground above to drop</w:t>
      </w:r>
    </w:p>
    <w:p w:rsidR="007439D2" w:rsidRPr="00365702" w:rsidRDefault="007439D2" w:rsidP="007439D2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1F497D" w:themeColor="text2"/>
          <w:sz w:val="24"/>
        </w:rPr>
      </w:pPr>
      <w:r w:rsidRPr="00365702">
        <w:rPr>
          <w:rFonts w:ascii="Arial" w:hAnsi="Arial" w:cs="Arial"/>
          <w:b/>
          <w:color w:val="1F497D" w:themeColor="text2"/>
          <w:sz w:val="24"/>
        </w:rPr>
        <w:t>Overuse may lead to the water running out</w:t>
      </w:r>
    </w:p>
    <w:p w:rsidR="007439D2" w:rsidRDefault="00365702" w:rsidP="007439D2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1F497D" w:themeColor="text2"/>
          <w:sz w:val="24"/>
        </w:rPr>
      </w:pPr>
      <w:r w:rsidRPr="00365702">
        <w:rPr>
          <w:rFonts w:ascii="Arial" w:hAnsi="Arial" w:cs="Arial"/>
          <w:b/>
          <w:color w:val="1F497D" w:themeColor="text2"/>
          <w:sz w:val="24"/>
        </w:rPr>
        <w:t>Excessive pumping can allow salt to seep in and pollute the water</w:t>
      </w:r>
    </w:p>
    <w:p w:rsidR="00365702" w:rsidRPr="00365702" w:rsidRDefault="00365702" w:rsidP="00365702">
      <w:pPr>
        <w:pStyle w:val="ListParagraph"/>
        <w:ind w:left="1440"/>
        <w:rPr>
          <w:rFonts w:ascii="Arial" w:hAnsi="Arial" w:cs="Arial"/>
          <w:b/>
          <w:color w:val="1F497D" w:themeColor="text2"/>
          <w:sz w:val="24"/>
        </w:rPr>
      </w:pPr>
    </w:p>
    <w:p w:rsidR="00774286" w:rsidRPr="00774286" w:rsidRDefault="00774286" w:rsidP="0077428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a) List the 3 types of rainfall: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  <w:t>(3 marks)</w:t>
      </w:r>
    </w:p>
    <w:p w:rsidR="00774286" w:rsidRPr="00774286" w:rsidRDefault="00774286" w:rsidP="00774286">
      <w:pPr>
        <w:pStyle w:val="ListParagraph"/>
        <w:rPr>
          <w:rFonts w:ascii="Arial" w:hAnsi="Arial" w:cs="Arial"/>
        </w:rPr>
      </w:pPr>
    </w:p>
    <w:p w:rsidR="00774286" w:rsidRPr="00F05FB2" w:rsidRDefault="00F05FB2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b/>
          <w:color w:val="1F497D" w:themeColor="text2"/>
        </w:rPr>
      </w:pPr>
      <w:r w:rsidRPr="00F05FB2">
        <w:rPr>
          <w:rFonts w:ascii="Arial" w:hAnsi="Arial" w:cs="Arial"/>
          <w:b/>
          <w:color w:val="1F497D" w:themeColor="text2"/>
        </w:rPr>
        <w:t>Frontal</w:t>
      </w:r>
    </w:p>
    <w:p w:rsidR="00F05FB2" w:rsidRPr="00F05FB2" w:rsidRDefault="00F05FB2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b/>
          <w:color w:val="1F497D" w:themeColor="text2"/>
        </w:rPr>
      </w:pPr>
      <w:r w:rsidRPr="00F05FB2">
        <w:rPr>
          <w:rFonts w:ascii="Arial" w:hAnsi="Arial" w:cs="Arial"/>
          <w:b/>
          <w:color w:val="1F497D" w:themeColor="text2"/>
        </w:rPr>
        <w:t>Orographic</w:t>
      </w:r>
    </w:p>
    <w:p w:rsidR="00EA79E5" w:rsidRPr="00F05FB2" w:rsidRDefault="00F05FB2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b/>
          <w:color w:val="1F497D" w:themeColor="text2"/>
        </w:rPr>
      </w:pPr>
      <w:r w:rsidRPr="00F05FB2">
        <w:rPr>
          <w:rFonts w:ascii="Arial" w:hAnsi="Arial" w:cs="Arial"/>
          <w:b/>
          <w:color w:val="1F497D" w:themeColor="text2"/>
        </w:rPr>
        <w:t>Convectional</w:t>
      </w:r>
    </w:p>
    <w:p w:rsidR="00774286" w:rsidRDefault="00774286" w:rsidP="00774286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 Referring to the diagram below – which type of rainfall is depicted?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  <w:t>(1 mark)</w:t>
      </w:r>
    </w:p>
    <w:p w:rsidR="00774286" w:rsidRPr="00F05FB2" w:rsidRDefault="00365702" w:rsidP="00F05FB2">
      <w:pPr>
        <w:ind w:left="1440" w:firstLine="720"/>
        <w:rPr>
          <w:rFonts w:ascii="Arial" w:hAnsi="Arial" w:cs="Arial"/>
          <w:b/>
          <w:color w:val="1F497D" w:themeColor="text2"/>
        </w:rPr>
      </w:pPr>
      <w:bookmarkStart w:id="0" w:name="_GoBack"/>
      <w:r w:rsidRPr="00F05FB2">
        <w:rPr>
          <w:b/>
          <w:noProof/>
          <w:color w:val="1F497D" w:themeColor="text2"/>
          <w:lang w:eastAsia="en-AU"/>
        </w:rPr>
        <w:drawing>
          <wp:anchor distT="0" distB="0" distL="114300" distR="114300" simplePos="0" relativeHeight="251663360" behindDoc="1" locked="0" layoutInCell="1" allowOverlap="1" wp14:anchorId="510FF97D" wp14:editId="6CE31EED">
            <wp:simplePos x="0" y="0"/>
            <wp:positionH relativeFrom="column">
              <wp:posOffset>3248025</wp:posOffset>
            </wp:positionH>
            <wp:positionV relativeFrom="paragraph">
              <wp:posOffset>340360</wp:posOffset>
            </wp:positionV>
            <wp:extent cx="30099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63" y="21436"/>
                <wp:lineTo x="21463" y="0"/>
                <wp:lineTo x="0" y="0"/>
              </wp:wrapPolygon>
            </wp:wrapTight>
            <wp:docPr id="4" name="Picture 4" descr="Image result for orographic rai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ographic rainf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05FB2" w:rsidRPr="00F05FB2">
        <w:rPr>
          <w:rFonts w:ascii="Arial" w:hAnsi="Arial" w:cs="Arial"/>
          <w:b/>
          <w:color w:val="1F497D" w:themeColor="text2"/>
        </w:rPr>
        <w:t xml:space="preserve">Orographic </w:t>
      </w:r>
    </w:p>
    <w:p w:rsidR="00774286" w:rsidRDefault="00774286" w:rsidP="000B7682">
      <w:pPr>
        <w:ind w:left="360" w:firstLine="360"/>
        <w:rPr>
          <w:rFonts w:ascii="Arial" w:hAnsi="Arial" w:cs="Arial"/>
        </w:rPr>
      </w:pPr>
    </w:p>
    <w:p w:rsidR="00FC00AB" w:rsidRDefault="00FC00AB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Default="00365702" w:rsidP="000B7682">
      <w:pPr>
        <w:ind w:left="360" w:firstLine="360"/>
        <w:rPr>
          <w:rFonts w:ascii="Arial" w:hAnsi="Arial" w:cs="Arial"/>
        </w:rPr>
      </w:pPr>
    </w:p>
    <w:p w:rsidR="00365702" w:rsidRPr="00866AC1" w:rsidRDefault="00365702" w:rsidP="000B7682">
      <w:pPr>
        <w:ind w:left="360" w:firstLine="360"/>
        <w:rPr>
          <w:rFonts w:ascii="Arial" w:hAnsi="Arial" w:cs="Arial"/>
        </w:rPr>
      </w:pPr>
    </w:p>
    <w:p w:rsidR="000B7682" w:rsidRPr="00866AC1" w:rsidRDefault="00EA79E5" w:rsidP="000B7682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a) </w:t>
      </w:r>
      <w:r w:rsidR="000B7682" w:rsidRPr="00866AC1">
        <w:rPr>
          <w:rFonts w:ascii="Arial" w:hAnsi="Arial" w:cs="Arial"/>
          <w:sz w:val="24"/>
        </w:rPr>
        <w:t>Label the diagram of the water cycle with following processes.</w:t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ab/>
      </w:r>
      <w:r w:rsid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(5 marks)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Evaporation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Transpiration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Condensation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Precipitation</w:t>
      </w:r>
    </w:p>
    <w:p w:rsidR="000B7682" w:rsidRPr="00866AC1" w:rsidRDefault="006F16EC" w:rsidP="000B768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Run Off</w:t>
      </w:r>
    </w:p>
    <w:p w:rsidR="000B7682" w:rsidRDefault="00F05FB2" w:rsidP="000B7682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72EC2" wp14:editId="55798851">
                <wp:simplePos x="0" y="0"/>
                <wp:positionH relativeFrom="column">
                  <wp:posOffset>2562225</wp:posOffset>
                </wp:positionH>
                <wp:positionV relativeFrom="paragraph">
                  <wp:posOffset>1075055</wp:posOffset>
                </wp:positionV>
                <wp:extent cx="1076325" cy="3333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9D2" w:rsidRPr="00F05FB2" w:rsidRDefault="007439D2" w:rsidP="00F05FB2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Condensation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01.75pt;margin-top:84.65pt;width:84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" fillcolor="white [3201]" strokeweight=".5pt">
                <v:textbox>
                  <w:txbxContent>
                    <w:p w:rsidR="007439D2" w:rsidRPr="00F05FB2" w:rsidRDefault="007439D2" w:rsidP="00F05FB2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Condensation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4E280" wp14:editId="469245A1">
                <wp:simplePos x="0" y="0"/>
                <wp:positionH relativeFrom="column">
                  <wp:posOffset>962025</wp:posOffset>
                </wp:positionH>
                <wp:positionV relativeFrom="paragraph">
                  <wp:posOffset>1189355</wp:posOffset>
                </wp:positionV>
                <wp:extent cx="1038225" cy="3333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9D2" w:rsidRPr="00F05FB2" w:rsidRDefault="007439D2" w:rsidP="00F05FB2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Precipitation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75.75pt;margin-top:93.65pt;width:81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" fillcolor="white [3201]" strokeweight=".5pt">
                <v:textbox>
                  <w:txbxContent>
                    <w:p w:rsidR="007439D2" w:rsidRPr="00F05FB2" w:rsidRDefault="007439D2" w:rsidP="00F05FB2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Precipitation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E070D" wp14:editId="23512B0E">
                <wp:simplePos x="0" y="0"/>
                <wp:positionH relativeFrom="column">
                  <wp:posOffset>714375</wp:posOffset>
                </wp:positionH>
                <wp:positionV relativeFrom="paragraph">
                  <wp:posOffset>1941830</wp:posOffset>
                </wp:positionV>
                <wp:extent cx="904875" cy="333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9D2" w:rsidRPr="00F05FB2" w:rsidRDefault="007439D2" w:rsidP="00F05FB2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Runoff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56.25pt;margin-top:152.9pt;width:71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" fillcolor="white [3201]" strokeweight=".5pt">
                <v:textbox>
                  <w:txbxContent>
                    <w:p w:rsidR="007439D2" w:rsidRPr="00F05FB2" w:rsidRDefault="007439D2" w:rsidP="00F05FB2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Runoff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72EC2" wp14:editId="55798851">
                <wp:simplePos x="0" y="0"/>
                <wp:positionH relativeFrom="column">
                  <wp:posOffset>2381250</wp:posOffset>
                </wp:positionH>
                <wp:positionV relativeFrom="paragraph">
                  <wp:posOffset>1684655</wp:posOffset>
                </wp:positionV>
                <wp:extent cx="11334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9D2" w:rsidRPr="00F05FB2" w:rsidRDefault="007439D2" w:rsidP="00F05FB2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Transpiration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87.5pt;margin-top:132.65pt;width:89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" fillcolor="white [3201]" strokeweight=".5pt">
                <v:textbox>
                  <w:txbxContent>
                    <w:p w:rsidR="007439D2" w:rsidRPr="00F05FB2" w:rsidRDefault="007439D2" w:rsidP="00F05FB2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Transpiration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E68F0" wp14:editId="0E5C8CE4">
                <wp:simplePos x="0" y="0"/>
                <wp:positionH relativeFrom="column">
                  <wp:posOffset>3867150</wp:posOffset>
                </wp:positionH>
                <wp:positionV relativeFrom="paragraph">
                  <wp:posOffset>1865630</wp:posOffset>
                </wp:positionV>
                <wp:extent cx="904875" cy="333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9D2" w:rsidRPr="00F05FB2" w:rsidRDefault="007439D2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F05FB2">
                              <w:rPr>
                                <w:b/>
                                <w:color w:val="1F497D" w:themeColor="text2"/>
                              </w:rPr>
                              <w:t>Evaporation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04.5pt;margin-top:146.9pt;width:71.2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" fillcolor="white [3201]" strokeweight=".5pt">
                <v:textbox>
                  <w:txbxContent>
                    <w:p w:rsidR="007439D2" w:rsidRPr="00F05FB2" w:rsidRDefault="007439D2">
                      <w:pPr>
                        <w:rPr>
                          <w:b/>
                          <w:color w:val="1F497D" w:themeColor="text2"/>
                        </w:rPr>
                      </w:pPr>
                      <w:r w:rsidRPr="00F05FB2">
                        <w:rPr>
                          <w:b/>
                          <w:color w:val="1F497D" w:themeColor="text2"/>
                        </w:rPr>
                        <w:t>Evaporation</w:t>
                      </w:r>
                    </w:p>
                  </w:txbxContent>
                </v:textbox>
              </v:shape>
            </w:pict>
          </mc:Fallback>
        </mc:AlternateContent>
      </w:r>
      <w:r w:rsidR="000B7682">
        <w:rPr>
          <w:noProof/>
          <w:lang w:eastAsia="en-AU"/>
        </w:rPr>
        <w:drawing>
          <wp:anchor distT="0" distB="0" distL="114300" distR="114300" simplePos="0" relativeHeight="251658752" behindDoc="1" locked="0" layoutInCell="1" allowOverlap="1" wp14:anchorId="582BE26B" wp14:editId="269A0A46">
            <wp:simplePos x="0" y="0"/>
            <wp:positionH relativeFrom="column">
              <wp:posOffset>98425</wp:posOffset>
            </wp:positionH>
            <wp:positionV relativeFrom="paragraph">
              <wp:posOffset>434340</wp:posOffset>
            </wp:positionV>
            <wp:extent cx="6740525" cy="3209925"/>
            <wp:effectExtent l="0" t="0" r="3175" b="9525"/>
            <wp:wrapTight wrapText="bothSides">
              <wp:wrapPolygon edited="0">
                <wp:start x="0" y="0"/>
                <wp:lineTo x="0" y="21536"/>
                <wp:lineTo x="21549" y="21536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682" w:rsidRDefault="000B7682" w:rsidP="000B7682">
      <w:pPr>
        <w:rPr>
          <w:rFonts w:ascii="Arial" w:hAnsi="Arial" w:cs="Arial"/>
        </w:rPr>
      </w:pPr>
    </w:p>
    <w:p w:rsidR="00EA79E5" w:rsidRPr="00EA79E5" w:rsidRDefault="00EA79E5" w:rsidP="00EA79E5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EA79E5">
        <w:rPr>
          <w:rFonts w:ascii="Arial" w:hAnsi="Arial" w:cs="Arial"/>
          <w:sz w:val="24"/>
        </w:rPr>
        <w:t>Which part of PERTIC is missing from the diagram above?</w:t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  <w:t>(1 Mark)</w:t>
      </w:r>
    </w:p>
    <w:p w:rsidR="00EA79E5" w:rsidRDefault="00EA79E5" w:rsidP="00EA79E5">
      <w:pPr>
        <w:pStyle w:val="ListParagraph"/>
        <w:rPr>
          <w:rFonts w:ascii="Arial" w:hAnsi="Arial" w:cs="Arial"/>
        </w:rPr>
      </w:pPr>
    </w:p>
    <w:p w:rsidR="00EA79E5" w:rsidRPr="00F05FB2" w:rsidRDefault="001A485C" w:rsidP="00EA79E5">
      <w:pPr>
        <w:pStyle w:val="ListParagraph"/>
        <w:rPr>
          <w:rFonts w:ascii="Arial" w:hAnsi="Arial" w:cs="Arial"/>
          <w:b/>
          <w:color w:val="1F497D" w:themeColor="text2"/>
        </w:rPr>
      </w:pPr>
      <w:r w:rsidRPr="00F05FB2">
        <w:rPr>
          <w:rFonts w:ascii="Arial" w:hAnsi="Arial" w:cs="Arial"/>
          <w:b/>
          <w:color w:val="1F497D" w:themeColor="text2"/>
        </w:rPr>
        <w:t>INFILTRATION</w:t>
      </w:r>
    </w:p>
    <w:p w:rsidR="00EA79E5" w:rsidRDefault="00EA79E5" w:rsidP="00EA79E5">
      <w:pPr>
        <w:pStyle w:val="ListParagraph"/>
        <w:rPr>
          <w:rFonts w:ascii="Arial" w:hAnsi="Arial" w:cs="Arial"/>
        </w:rPr>
      </w:pPr>
    </w:p>
    <w:p w:rsidR="00EA79E5" w:rsidRPr="00EA79E5" w:rsidRDefault="001A485C" w:rsidP="00EA79E5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Explain the term water scarcity and provide an example</w:t>
      </w:r>
      <w:r w:rsidR="00F05FB2">
        <w:rPr>
          <w:rFonts w:ascii="Arial" w:hAnsi="Arial" w:cs="Arial"/>
          <w:sz w:val="24"/>
        </w:rPr>
        <w:t>.</w:t>
      </w:r>
      <w:r w:rsidR="00446523">
        <w:rPr>
          <w:rFonts w:ascii="Arial" w:hAnsi="Arial" w:cs="Arial"/>
          <w:sz w:val="24"/>
        </w:rPr>
        <w:tab/>
      </w:r>
      <w:r w:rsidR="00446523">
        <w:rPr>
          <w:rFonts w:ascii="Arial" w:hAnsi="Arial" w:cs="Arial"/>
          <w:sz w:val="24"/>
        </w:rPr>
        <w:tab/>
      </w:r>
      <w:r w:rsidR="00446523">
        <w:rPr>
          <w:rFonts w:ascii="Arial" w:hAnsi="Arial" w:cs="Arial"/>
          <w:sz w:val="24"/>
        </w:rPr>
        <w:tab/>
      </w:r>
      <w:r w:rsidR="00446523">
        <w:rPr>
          <w:rFonts w:ascii="Arial" w:hAnsi="Arial" w:cs="Arial"/>
          <w:sz w:val="24"/>
        </w:rPr>
        <w:tab/>
        <w:t>(4</w:t>
      </w:r>
      <w:r w:rsidR="00FC00AB">
        <w:rPr>
          <w:rFonts w:ascii="Arial" w:hAnsi="Arial" w:cs="Arial"/>
          <w:sz w:val="24"/>
        </w:rPr>
        <w:t xml:space="preserve"> marks)</w:t>
      </w:r>
    </w:p>
    <w:p w:rsidR="00EA79E5" w:rsidRDefault="00EA79E5" w:rsidP="00EA79E5">
      <w:pPr>
        <w:pStyle w:val="ListParagraph"/>
        <w:rPr>
          <w:rFonts w:ascii="Arial" w:hAnsi="Arial" w:cs="Arial"/>
        </w:rPr>
      </w:pPr>
    </w:p>
    <w:p w:rsidR="00EA79E5" w:rsidRPr="007439D2" w:rsidRDefault="007439D2" w:rsidP="007439D2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1F497D" w:themeColor="text2"/>
        </w:rPr>
      </w:pPr>
      <w:r w:rsidRPr="007439D2">
        <w:rPr>
          <w:rFonts w:ascii="Arial" w:hAnsi="Arial" w:cs="Arial"/>
          <w:b/>
          <w:color w:val="1F497D" w:themeColor="text2"/>
        </w:rPr>
        <w:t>2 marks for an accurate definition of water scarcity</w:t>
      </w:r>
    </w:p>
    <w:p w:rsidR="007439D2" w:rsidRPr="007439D2" w:rsidRDefault="007439D2" w:rsidP="007439D2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1F497D" w:themeColor="text2"/>
        </w:rPr>
      </w:pPr>
      <w:r w:rsidRPr="007439D2">
        <w:rPr>
          <w:rFonts w:ascii="Arial" w:hAnsi="Arial" w:cs="Arial"/>
          <w:b/>
          <w:color w:val="1F497D" w:themeColor="text2"/>
        </w:rPr>
        <w:t>1 mark if an accurate example is included</w:t>
      </w:r>
    </w:p>
    <w:p w:rsidR="007439D2" w:rsidRPr="007439D2" w:rsidRDefault="007439D2" w:rsidP="007439D2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1F497D" w:themeColor="text2"/>
        </w:rPr>
      </w:pPr>
      <w:r w:rsidRPr="007439D2">
        <w:rPr>
          <w:rFonts w:ascii="Arial" w:hAnsi="Arial" w:cs="Arial"/>
          <w:b/>
          <w:color w:val="1F497D" w:themeColor="text2"/>
        </w:rPr>
        <w:t>½ mark if the answer uses full sentences and is well constructed.</w:t>
      </w: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Pr="00866AC1" w:rsidRDefault="00866AC1" w:rsidP="00866AC1">
      <w:pPr>
        <w:ind w:left="3600" w:firstLine="72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End of test</w:t>
      </w:r>
    </w:p>
    <w:sectPr w:rsidR="000B7682" w:rsidRPr="00866AC1" w:rsidSect="00866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687"/>
    <w:multiLevelType w:val="hybridMultilevel"/>
    <w:tmpl w:val="5DBEC7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D2D9B"/>
    <w:multiLevelType w:val="hybridMultilevel"/>
    <w:tmpl w:val="0C28BA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700C"/>
    <w:multiLevelType w:val="hybridMultilevel"/>
    <w:tmpl w:val="0916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4637D"/>
    <w:multiLevelType w:val="hybridMultilevel"/>
    <w:tmpl w:val="4FB42834"/>
    <w:lvl w:ilvl="0" w:tplc="69041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96476"/>
    <w:multiLevelType w:val="hybridMultilevel"/>
    <w:tmpl w:val="5CBACB9C"/>
    <w:lvl w:ilvl="0" w:tplc="306AB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561BA"/>
    <w:multiLevelType w:val="hybridMultilevel"/>
    <w:tmpl w:val="9842B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049D4"/>
    <w:multiLevelType w:val="hybridMultilevel"/>
    <w:tmpl w:val="2208DB6A"/>
    <w:lvl w:ilvl="0" w:tplc="D1C658D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0E6E"/>
    <w:multiLevelType w:val="hybridMultilevel"/>
    <w:tmpl w:val="A920E1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551660"/>
    <w:multiLevelType w:val="hybridMultilevel"/>
    <w:tmpl w:val="0DD4D9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A0A5A"/>
    <w:multiLevelType w:val="hybridMultilevel"/>
    <w:tmpl w:val="07C8E958"/>
    <w:lvl w:ilvl="0" w:tplc="CB56531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3F73ED"/>
    <w:multiLevelType w:val="hybridMultilevel"/>
    <w:tmpl w:val="EB4E9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721F3"/>
    <w:multiLevelType w:val="hybridMultilevel"/>
    <w:tmpl w:val="7CD0B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F6B25"/>
    <w:multiLevelType w:val="hybridMultilevel"/>
    <w:tmpl w:val="6764FF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217FB"/>
    <w:multiLevelType w:val="hybridMultilevel"/>
    <w:tmpl w:val="01989F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A0289"/>
    <w:multiLevelType w:val="hybridMultilevel"/>
    <w:tmpl w:val="BD32C0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D444C5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E47DF"/>
    <w:multiLevelType w:val="hybridMultilevel"/>
    <w:tmpl w:val="D6DE7B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04752"/>
    <w:multiLevelType w:val="hybridMultilevel"/>
    <w:tmpl w:val="AF8C3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31CA2"/>
    <w:multiLevelType w:val="hybridMultilevel"/>
    <w:tmpl w:val="242E63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67F19"/>
    <w:multiLevelType w:val="hybridMultilevel"/>
    <w:tmpl w:val="C60EA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CA1AB7"/>
    <w:multiLevelType w:val="hybridMultilevel"/>
    <w:tmpl w:val="3EC6B9E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22"/>
  </w:num>
  <w:num w:numId="5">
    <w:abstractNumId w:val="5"/>
  </w:num>
  <w:num w:numId="6">
    <w:abstractNumId w:val="23"/>
  </w:num>
  <w:num w:numId="7">
    <w:abstractNumId w:val="24"/>
  </w:num>
  <w:num w:numId="8">
    <w:abstractNumId w:val="16"/>
  </w:num>
  <w:num w:numId="9">
    <w:abstractNumId w:val="25"/>
  </w:num>
  <w:num w:numId="10">
    <w:abstractNumId w:val="12"/>
  </w:num>
  <w:num w:numId="11">
    <w:abstractNumId w:val="9"/>
  </w:num>
  <w:num w:numId="12">
    <w:abstractNumId w:val="21"/>
  </w:num>
  <w:num w:numId="13">
    <w:abstractNumId w:val="0"/>
  </w:num>
  <w:num w:numId="14">
    <w:abstractNumId w:val="2"/>
  </w:num>
  <w:num w:numId="15">
    <w:abstractNumId w:val="6"/>
  </w:num>
  <w:num w:numId="16">
    <w:abstractNumId w:val="11"/>
  </w:num>
  <w:num w:numId="17">
    <w:abstractNumId w:val="3"/>
  </w:num>
  <w:num w:numId="18">
    <w:abstractNumId w:val="1"/>
  </w:num>
  <w:num w:numId="19">
    <w:abstractNumId w:val="10"/>
  </w:num>
  <w:num w:numId="20">
    <w:abstractNumId w:val="14"/>
  </w:num>
  <w:num w:numId="21">
    <w:abstractNumId w:val="7"/>
  </w:num>
  <w:num w:numId="22">
    <w:abstractNumId w:val="4"/>
  </w:num>
  <w:num w:numId="23">
    <w:abstractNumId w:val="8"/>
  </w:num>
  <w:num w:numId="24">
    <w:abstractNumId w:val="18"/>
  </w:num>
  <w:num w:numId="25">
    <w:abstractNumId w:val="20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6"/>
    <w:rsid w:val="00005F77"/>
    <w:rsid w:val="000557AE"/>
    <w:rsid w:val="000B7682"/>
    <w:rsid w:val="001A485C"/>
    <w:rsid w:val="002231BD"/>
    <w:rsid w:val="002237CC"/>
    <w:rsid w:val="00237C6C"/>
    <w:rsid w:val="0027291D"/>
    <w:rsid w:val="002B0D0D"/>
    <w:rsid w:val="002C22CF"/>
    <w:rsid w:val="002C3D18"/>
    <w:rsid w:val="00365702"/>
    <w:rsid w:val="003916A6"/>
    <w:rsid w:val="00411302"/>
    <w:rsid w:val="00446523"/>
    <w:rsid w:val="0045763D"/>
    <w:rsid w:val="006F16EC"/>
    <w:rsid w:val="00726E10"/>
    <w:rsid w:val="007439D2"/>
    <w:rsid w:val="00774286"/>
    <w:rsid w:val="00866AC1"/>
    <w:rsid w:val="00874E02"/>
    <w:rsid w:val="008B7066"/>
    <w:rsid w:val="008D0CE7"/>
    <w:rsid w:val="0091414E"/>
    <w:rsid w:val="009C7F82"/>
    <w:rsid w:val="00A657E4"/>
    <w:rsid w:val="00B50167"/>
    <w:rsid w:val="00C73386"/>
    <w:rsid w:val="00D53C1C"/>
    <w:rsid w:val="00EA79E5"/>
    <w:rsid w:val="00F05FB2"/>
    <w:rsid w:val="00F3589F"/>
    <w:rsid w:val="00F66C4C"/>
    <w:rsid w:val="00F976DF"/>
    <w:rsid w:val="00FC00AB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5179C60C.dotm</Template>
  <TotalTime>32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e4081018</cp:lastModifiedBy>
  <cp:revision>4</cp:revision>
  <cp:lastPrinted>2017-08-16T07:24:00Z</cp:lastPrinted>
  <dcterms:created xsi:type="dcterms:W3CDTF">2017-08-16T07:27:00Z</dcterms:created>
  <dcterms:modified xsi:type="dcterms:W3CDTF">2017-08-16T08:00:00Z</dcterms:modified>
</cp:coreProperties>
</file>