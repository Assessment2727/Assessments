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442" w:rsidRPr="00494442" w:rsidRDefault="00494442" w:rsidP="00494442">
      <w:pPr>
        <w:jc w:val="center"/>
        <w:rPr>
          <w:b/>
          <w:sz w:val="32"/>
        </w:rPr>
      </w:pPr>
      <w:r w:rsidRPr="00494442">
        <w:rPr>
          <w:b/>
          <w:sz w:val="32"/>
        </w:rPr>
        <w:t xml:space="preserve">Guide to using the ABS </w:t>
      </w:r>
      <w:proofErr w:type="spellStart"/>
      <w:r w:rsidRPr="00494442">
        <w:rPr>
          <w:b/>
          <w:sz w:val="32"/>
        </w:rPr>
        <w:t>QuickStats</w:t>
      </w:r>
      <w:proofErr w:type="spellEnd"/>
      <w:r w:rsidRPr="00494442">
        <w:rPr>
          <w:b/>
          <w:sz w:val="32"/>
        </w:rPr>
        <w:t xml:space="preserve"> Website</w:t>
      </w:r>
    </w:p>
    <w:p w:rsidR="00494442" w:rsidRDefault="00494442" w:rsidP="00494442">
      <w:pPr>
        <w:pStyle w:val="ListParagraph"/>
        <w:numPr>
          <w:ilvl w:val="0"/>
          <w:numId w:val="1"/>
        </w:numPr>
      </w:pPr>
      <w:r>
        <w:t xml:space="preserve">Go to the website below by copying and pasting the </w:t>
      </w:r>
      <w:proofErr w:type="spellStart"/>
      <w:r>
        <w:t>weblink</w:t>
      </w:r>
      <w:proofErr w:type="spellEnd"/>
      <w:r>
        <w:t xml:space="preserve"> into the internet browser.</w:t>
      </w:r>
    </w:p>
    <w:p w:rsidR="00494442" w:rsidRDefault="00494442"/>
    <w:p w:rsidR="00691E43" w:rsidRDefault="001C6CB0" w:rsidP="00494442">
      <w:pPr>
        <w:ind w:firstLine="720"/>
      </w:pPr>
      <w:hyperlink r:id="rId6" w:history="1">
        <w:r w:rsidR="00494442" w:rsidRPr="00C34160">
          <w:rPr>
            <w:rStyle w:val="Hyperlink"/>
          </w:rPr>
          <w:t>http://www.abs.gov.au/websitedbs/D3310114.nsf/Home/Census?OpenDocument&amp;ref=topBar</w:t>
        </w:r>
      </w:hyperlink>
      <w:r w:rsidR="00494442">
        <w:t xml:space="preserve"> </w:t>
      </w:r>
    </w:p>
    <w:p w:rsidR="00494442" w:rsidRDefault="00494442"/>
    <w:p w:rsidR="00494442" w:rsidRDefault="00494442" w:rsidP="00494442">
      <w:pPr>
        <w:pStyle w:val="ListParagraph"/>
        <w:numPr>
          <w:ilvl w:val="0"/>
          <w:numId w:val="1"/>
        </w:numPr>
      </w:pPr>
      <w:r>
        <w:t>In the search bar indicated below, type in the name of your town.</w:t>
      </w:r>
    </w:p>
    <w:p w:rsidR="00494442" w:rsidRDefault="00494442" w:rsidP="00494442">
      <w:pPr>
        <w:pStyle w:val="ListParagraph"/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5938</wp:posOffset>
                </wp:positionH>
                <wp:positionV relativeFrom="paragraph">
                  <wp:posOffset>281849</wp:posOffset>
                </wp:positionV>
                <wp:extent cx="6645910" cy="3536950"/>
                <wp:effectExtent l="0" t="0" r="2540" b="63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10" cy="3536950"/>
                          <a:chOff x="0" y="0"/>
                          <a:chExt cx="6645910" cy="353695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536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795646" y="1662546"/>
                            <a:ext cx="1852551" cy="843148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7CCF51F9" id="Group 5" o:spid="_x0000_s1026" style="position:absolute;margin-left:.45pt;margin-top:22.2pt;width:523.3pt;height:278.5pt;z-index:251664384" coordsize="66459,353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66459;height:353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YbajBAAAA2gAAAA8AAABkcnMvZG93bnJldi54bWxET01rwkAQvRf8D8sIvRTdRIpIdA0iFDxY&#10;Wo3eh+yYBLOzaXZN0v76riB4Gh7vc1bpYGrRUesqywriaQSCOLe64kLBKfuYLEA4j6yxtkwKfslB&#10;uh69rDDRtucDdUdfiBDCLkEFpfdNIqXLSzLoprYhDtzFtgZ9gG0hdYt9CDe1nEXRXBqsODSU2NC2&#10;pPx6vBkFeH4/y5/D215/fWe7XH/+7WObKfU6HjZLEJ4G/xQ/3Dsd5sP9lfuV6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uYbajBAAAA2gAAAA8AAAAAAAAAAAAAAAAAnwIA&#10;AGRycy9kb3ducmV2LnhtbFBLBQYAAAAABAAEAPcAAACNAwAAAAA=&#10;">
                  <v:imagedata r:id="rId8" o:title=""/>
                  <v:path arrowok="t"/>
                </v:shape>
                <v:rect id="Rectangle 4" o:spid="_x0000_s1028" style="position:absolute;left:7956;top:16625;width:18525;height:8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8LIsIA&#10;AADaAAAADwAAAGRycy9kb3ducmV2LnhtbESPT4vCMBTE7wt+h/AEb2uqiKvVKLKw/tmbVfH6aJ5t&#10;afNSmmjrtzfCwh6HmfkNs1x3phIPalxhWcFoGIEgTq0uOFNwPv18zkA4j6yxskwKnuRgvep9LDHW&#10;tuUjPRKfiQBhF6OC3Ps6ltKlORl0Q1sTB+9mG4M+yCaTusE2wE0lx1E0lQYLDgs51vSdU1omd6Pg&#10;0I6r4prh7y4pk0tpJ9vR19woNeh3mwUIT53/D/+191rBBN5Xwg2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HwsiwgAAANoAAAAPAAAAAAAAAAAAAAAAAJgCAABkcnMvZG93&#10;bnJldi54bWxQSwUGAAAAAAQABAD1AAAAhwMAAAAA&#10;" filled="f" strokecolor="red" strokeweight="3pt"/>
              </v:group>
            </w:pict>
          </mc:Fallback>
        </mc:AlternateContent>
      </w:r>
    </w:p>
    <w:p w:rsidR="00494442" w:rsidRDefault="00494442"/>
    <w:p w:rsidR="00494442" w:rsidRDefault="00494442"/>
    <w:p w:rsidR="00494442" w:rsidRDefault="00494442"/>
    <w:p w:rsidR="00494442" w:rsidRDefault="00494442"/>
    <w:p w:rsidR="00494442" w:rsidRDefault="00494442"/>
    <w:p w:rsidR="00494442" w:rsidRDefault="00494442"/>
    <w:p w:rsidR="00494442" w:rsidRDefault="00494442"/>
    <w:p w:rsidR="00494442" w:rsidRDefault="00494442"/>
    <w:p w:rsidR="00494442" w:rsidRDefault="00494442"/>
    <w:p w:rsidR="00494442" w:rsidRDefault="00494442"/>
    <w:p w:rsidR="00494442" w:rsidRDefault="00494442"/>
    <w:p w:rsidR="00494442" w:rsidRDefault="00494442"/>
    <w:p w:rsidR="00494442" w:rsidRDefault="00494442"/>
    <w:p w:rsidR="00494442" w:rsidRDefault="00494442" w:rsidP="00494442">
      <w:pPr>
        <w:pStyle w:val="ListParagraph"/>
        <w:numPr>
          <w:ilvl w:val="0"/>
          <w:numId w:val="1"/>
        </w:numPr>
      </w:pPr>
      <w:r>
        <w:t>Select the option that has LGA at the end (Local Government Area) and click on GO!</w:t>
      </w:r>
    </w:p>
    <w:p w:rsidR="00494442" w:rsidRDefault="00494442" w:rsidP="00494442">
      <w:pPr>
        <w:pStyle w:val="ListParagraph"/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5938</wp:posOffset>
                </wp:positionH>
                <wp:positionV relativeFrom="paragraph">
                  <wp:posOffset>184216</wp:posOffset>
                </wp:positionV>
                <wp:extent cx="6645910" cy="3613785"/>
                <wp:effectExtent l="0" t="0" r="2540" b="571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10" cy="3613785"/>
                          <a:chOff x="0" y="0"/>
                          <a:chExt cx="6645910" cy="361378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6137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Rectangle 6"/>
                        <wps:cNvSpPr/>
                        <wps:spPr>
                          <a:xfrm>
                            <a:off x="581891" y="2363190"/>
                            <a:ext cx="1852551" cy="843148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2A805E38" id="Group 7" o:spid="_x0000_s1026" style="position:absolute;margin-left:.45pt;margin-top:14.5pt;width:523.3pt;height:284.55pt;z-index:251669504" coordsize="66459,361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">
                <v:shape id="Picture 2" o:spid="_x0000_s1027" type="#_x0000_t75" style="position:absolute;width:66459;height:361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1ShpvCAAAA2gAAAA8AAABkcnMvZG93bnJldi54bWxEj8FqwzAQRO+F/IPYQG+N3ICLcaOYYkjS&#10;U8Gue1+sjeXEWjmWkrh/XxUKPQ4z84bZFLMdxI0m3ztW8LxKQBC3TvfcKWg+d08ZCB+QNQ6OScE3&#10;eSi2i4cN5trduaJbHToRIexzVGBCGHMpfWvIol+5kTh6RzdZDFFOndQT3iPcDnKdJC/SYs9xweBI&#10;paH2XF+tgsqk6ZGvmf9I7GnfjM2hvHyxUo/L+e0VRKA5/If/2u9awRp+r8QbILc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9UoabwgAAANoAAAAPAAAAAAAAAAAAAAAAAJ8C&#10;AABkcnMvZG93bnJldi54bWxQSwUGAAAAAAQABAD3AAAAjgMAAAAA&#10;">
                  <v:imagedata r:id="rId10" o:title=""/>
                  <v:path arrowok="t"/>
                </v:shape>
                <v:rect id="Rectangle 6" o:spid="_x0000_s1028" style="position:absolute;left:5818;top:23631;width:18526;height:8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EwzsMA&#10;AADaAAAADwAAAGRycy9kb3ducmV2LnhtbESPQWvCQBSE70L/w/IKvZmNUqKmWaUUaqs300qvj+xr&#10;EpJ9G7Jrkv77riB4HGbmGybbTaYVA/WutqxgEcUgiAuray4VfH+9z9cgnEfW2FomBX/kYLd9mGWY&#10;ajvyiYbclyJA2KWooPK+S6V0RUUGXWQ74uD92t6gD7Ivpe5xDHDTymUcJ9JgzWGhwo7eKiqa/GIU&#10;HMZlW/+UePzIm/zc2Of9YrUxSj09Tq8vIDxN/h6+tT+1ggSuV8INk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EwzsMAAADaAAAADwAAAAAAAAAAAAAAAACYAgAAZHJzL2Rv&#10;d25yZXYueG1sUEsFBgAAAAAEAAQA9QAAAIgDAAAAAA==&#10;" filled="f" strokecolor="red" strokeweight="3pt"/>
              </v:group>
            </w:pict>
          </mc:Fallback>
        </mc:AlternateContent>
      </w:r>
    </w:p>
    <w:p w:rsidR="00494442" w:rsidRDefault="00494442" w:rsidP="00494442">
      <w:pPr>
        <w:pStyle w:val="ListParagraph"/>
      </w:pPr>
    </w:p>
    <w:p w:rsidR="00494442" w:rsidRDefault="00494442"/>
    <w:p w:rsidR="00494442" w:rsidRDefault="00494442"/>
    <w:p w:rsidR="00494442" w:rsidRDefault="00494442"/>
    <w:p w:rsidR="00494442" w:rsidRDefault="00494442"/>
    <w:p w:rsidR="00494442" w:rsidRDefault="00494442"/>
    <w:p w:rsidR="00494442" w:rsidRDefault="00494442"/>
    <w:p w:rsidR="00494442" w:rsidRDefault="00494442"/>
    <w:p w:rsidR="00494442" w:rsidRDefault="00494442"/>
    <w:p w:rsidR="00494442" w:rsidRDefault="00494442"/>
    <w:p w:rsidR="00494442" w:rsidRDefault="00494442"/>
    <w:p w:rsidR="00494442" w:rsidRDefault="00494442"/>
    <w:p w:rsidR="00494442" w:rsidRDefault="00494442"/>
    <w:p w:rsidR="00494442" w:rsidRDefault="00494442" w:rsidP="00494442">
      <w:pPr>
        <w:pStyle w:val="ListParagraph"/>
        <w:numPr>
          <w:ilvl w:val="0"/>
          <w:numId w:val="1"/>
        </w:numPr>
      </w:pPr>
      <w:r>
        <w:lastRenderedPageBreak/>
        <w:t xml:space="preserve">You will come to this page, scroll down the page and read the information and statistics. Find the data that you need to complete part A of your task. </w:t>
      </w:r>
    </w:p>
    <w:p w:rsidR="001C6CB0" w:rsidRDefault="00494442"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147955</wp:posOffset>
            </wp:positionH>
            <wp:positionV relativeFrom="paragraph">
              <wp:posOffset>311818</wp:posOffset>
            </wp:positionV>
            <wp:extent cx="6645910" cy="3642360"/>
            <wp:effectExtent l="0" t="0" r="2540" b="0"/>
            <wp:wrapTight wrapText="bothSides">
              <wp:wrapPolygon edited="0">
                <wp:start x="0" y="0"/>
                <wp:lineTo x="0" y="21464"/>
                <wp:lineTo x="21546" y="21464"/>
                <wp:lineTo x="2154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6CB0" w:rsidRDefault="001C6CB0" w:rsidP="001C6CB0">
      <w:pPr>
        <w:tabs>
          <w:tab w:val="left" w:pos="8115"/>
          <w:tab w:val="right" w:pos="10466"/>
        </w:tabs>
      </w:pPr>
      <w:r>
        <w:tab/>
      </w:r>
      <w:r>
        <w:tab/>
      </w:r>
    </w:p>
    <w:p w:rsidR="001C6CB0" w:rsidRDefault="001C6CB0" w:rsidP="001C6CB0">
      <w:pPr>
        <w:pStyle w:val="ListParagraph"/>
        <w:numPr>
          <w:ilvl w:val="0"/>
          <w:numId w:val="1"/>
        </w:numPr>
        <w:tabs>
          <w:tab w:val="left" w:pos="8115"/>
          <w:tab w:val="right" w:pos="10466"/>
        </w:tabs>
      </w:pPr>
      <w:r>
        <w:t xml:space="preserve">Scroll down the page to find the areas in the table that you need to fill in. You will find country of birth and ancestry the further you scroll down. </w:t>
      </w:r>
      <w:bookmarkStart w:id="0" w:name="_GoBack"/>
      <w:bookmarkEnd w:id="0"/>
    </w:p>
    <w:p w:rsidR="001C6CB0" w:rsidRPr="001C6CB0" w:rsidRDefault="001C6CB0" w:rsidP="001C6CB0">
      <w:pPr>
        <w:tabs>
          <w:tab w:val="left" w:pos="8115"/>
        </w:tabs>
      </w:pPr>
      <w:r>
        <w:rPr>
          <w:noProof/>
          <w:lang w:eastAsia="en-AU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3336290"/>
            <wp:effectExtent l="0" t="0" r="0" b="0"/>
            <wp:wrapTight wrapText="bothSides">
              <wp:wrapPolygon edited="0">
                <wp:start x="0" y="0"/>
                <wp:lineTo x="0" y="21460"/>
                <wp:lineTo x="21531" y="21460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6CB0" w:rsidRPr="001C6CB0" w:rsidRDefault="001C6CB0" w:rsidP="001C6CB0"/>
    <w:p w:rsidR="001C6CB0" w:rsidRPr="001C6CB0" w:rsidRDefault="001C6CB0" w:rsidP="001C6CB0"/>
    <w:p w:rsidR="001C6CB0" w:rsidRPr="001C6CB0" w:rsidRDefault="001C6CB0" w:rsidP="001C6CB0"/>
    <w:p w:rsidR="001C6CB0" w:rsidRPr="001C6CB0" w:rsidRDefault="001C6CB0" w:rsidP="001C6CB0"/>
    <w:p w:rsidR="001C6CB0" w:rsidRPr="001C6CB0" w:rsidRDefault="001C6CB0" w:rsidP="001C6CB0"/>
    <w:p w:rsidR="001C6CB0" w:rsidRPr="001C6CB0" w:rsidRDefault="001C6CB0" w:rsidP="001C6CB0"/>
    <w:p w:rsidR="001C6CB0" w:rsidRPr="001C6CB0" w:rsidRDefault="001C6CB0" w:rsidP="001C6CB0"/>
    <w:p w:rsidR="001C6CB0" w:rsidRPr="001C6CB0" w:rsidRDefault="001C6CB0" w:rsidP="001C6CB0"/>
    <w:p w:rsidR="001C6CB0" w:rsidRPr="001C6CB0" w:rsidRDefault="001C6CB0" w:rsidP="001C6CB0"/>
    <w:p w:rsidR="001C6CB0" w:rsidRPr="001C6CB0" w:rsidRDefault="001C6CB0" w:rsidP="001C6CB0"/>
    <w:p w:rsidR="001C6CB0" w:rsidRPr="001C6CB0" w:rsidRDefault="001C6CB0" w:rsidP="001C6CB0"/>
    <w:p w:rsidR="001C6CB0" w:rsidRPr="001C6CB0" w:rsidRDefault="001C6CB0" w:rsidP="001C6CB0"/>
    <w:p w:rsidR="00494442" w:rsidRPr="001C6CB0" w:rsidRDefault="00494442" w:rsidP="001C6CB0"/>
    <w:sectPr w:rsidR="00494442" w:rsidRPr="001C6CB0" w:rsidSect="0053293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A299F"/>
    <w:multiLevelType w:val="hybridMultilevel"/>
    <w:tmpl w:val="D3F4D9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442"/>
    <w:rsid w:val="001C6CB0"/>
    <w:rsid w:val="00494442"/>
    <w:rsid w:val="00532933"/>
    <w:rsid w:val="0069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4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44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C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4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44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C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bs.gov.au/websitedbs/D3310114.nsf/Home/Census?OpenDocument&amp;ref=topBar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47D8410B.dotm</Template>
  <TotalTime>12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Donavon</dc:creator>
  <cp:keywords/>
  <dc:description/>
  <cp:lastModifiedBy>e4081018</cp:lastModifiedBy>
  <cp:revision>2</cp:revision>
  <dcterms:created xsi:type="dcterms:W3CDTF">2017-09-01T12:01:00Z</dcterms:created>
  <dcterms:modified xsi:type="dcterms:W3CDTF">2017-09-05T07:30:00Z</dcterms:modified>
</cp:coreProperties>
</file>