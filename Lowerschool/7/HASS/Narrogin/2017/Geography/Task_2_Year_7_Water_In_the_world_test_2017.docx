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89F" w:rsidRPr="00F3589F" w:rsidRDefault="00F3589F" w:rsidP="009C7F82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 wp14:anchorId="31EC8803" wp14:editId="5A2AB4A1">
            <wp:simplePos x="0" y="0"/>
            <wp:positionH relativeFrom="column">
              <wp:posOffset>-163830</wp:posOffset>
            </wp:positionH>
            <wp:positionV relativeFrom="paragraph">
              <wp:posOffset>-212725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 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NAME</w:t>
      </w:r>
      <w:proofErr w:type="gramStart"/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:_</w:t>
      </w:r>
      <w:proofErr w:type="gramEnd"/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</w:r>
      <w:r w:rsidR="009C7F82">
        <w:rPr>
          <w:rFonts w:ascii="Comic Sans MS" w:eastAsia="Times New Roman" w:hAnsi="Comic Sans MS" w:cs="Times New Roman"/>
          <w:sz w:val="24"/>
          <w:szCs w:val="24"/>
          <w:lang w:eastAsia="en-AU"/>
        </w:rPr>
        <w:softHyphen/>
        <w:t>___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>_____</w:t>
      </w:r>
      <w:r w:rsidR="00446523">
        <w:rPr>
          <w:rFonts w:ascii="Comic Sans MS" w:eastAsia="Times New Roman" w:hAnsi="Comic Sans MS" w:cs="Times New Roman"/>
          <w:sz w:val="24"/>
          <w:szCs w:val="24"/>
          <w:lang w:eastAsia="en-AU"/>
        </w:rPr>
        <w:t>________  Target: ____/44</w:t>
      </w:r>
      <w:r w:rsidRPr="00F3589F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  or ____ %</w:t>
      </w:r>
      <w:r w:rsidR="002231BD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3"/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t xml:space="preserve">  </w:t>
      </w:r>
      <w:r w:rsidR="002231BD" w:rsidRPr="002231BD">
        <w:rPr>
          <w:rFonts w:ascii="Comic Sans MS" w:eastAsia="Times New Roman" w:hAnsi="Comic Sans MS" w:cs="Times New Roman"/>
          <w:sz w:val="36"/>
          <w:szCs w:val="36"/>
          <w:lang w:eastAsia="en-AU"/>
        </w:rPr>
        <w:sym w:font="Wingdings" w:char="F044"/>
      </w:r>
    </w:p>
    <w:p w:rsidR="00866AC1" w:rsidRDefault="00866AC1" w:rsidP="002231BD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</w:p>
    <w:p w:rsidR="00F3589F" w:rsidRDefault="00866AC1" w:rsidP="00866AC1">
      <w:pPr>
        <w:spacing w:after="0" w:line="240" w:lineRule="auto"/>
        <w:ind w:left="3600" w:firstLine="720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>
        <w:rPr>
          <w:rFonts w:ascii="Comic Sans MS" w:eastAsia="Times New Roman" w:hAnsi="Comic Sans MS" w:cs="Times New Roman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A0E34" wp14:editId="1BAFBB7B">
                <wp:simplePos x="0" y="0"/>
                <wp:positionH relativeFrom="column">
                  <wp:posOffset>4678680</wp:posOffset>
                </wp:positionH>
                <wp:positionV relativeFrom="paragraph">
                  <wp:posOffset>263525</wp:posOffset>
                </wp:positionV>
                <wp:extent cx="1171575" cy="800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Default="00FC00AB" w:rsidP="00866A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  <w:p w:rsidR="00FC00AB" w:rsidRPr="00866AC1" w:rsidRDefault="00446523" w:rsidP="00866AC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</w:rPr>
                              <w:t>/44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68.4pt;margin-top:20.75pt;width:92.2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" fillcolor="white [3201]" strokecolor="black [3200]" strokeweight="2pt">
                <v:textbox>
                  <w:txbxContent>
                    <w:p w:rsidR="00FC00AB" w:rsidRDefault="00FC00AB" w:rsidP="00866AC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  <w:p w:rsidR="00FC00AB" w:rsidRPr="00866AC1" w:rsidRDefault="00446523" w:rsidP="00866AC1">
                      <w:pPr>
                        <w:jc w:val="right"/>
                        <w:rPr>
                          <w:rFonts w:ascii="Arial" w:hAnsi="Arial" w:cs="Arial"/>
                          <w:b/>
                          <w:sz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</w:rPr>
                        <w:t>/44</w:t>
                      </w:r>
                    </w:p>
                  </w:txbxContent>
                </v:textbox>
              </v:rect>
            </w:pict>
          </mc:Fallback>
        </mc:AlternateContent>
      </w:r>
      <w:r w:rsidR="006F16EC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Year 7 HASS</w:t>
      </w:r>
    </w:p>
    <w:p w:rsidR="00F3589F" w:rsidRPr="00F3589F" w:rsidRDefault="00F3589F" w:rsidP="00866AC1">
      <w:pPr>
        <w:spacing w:after="0" w:line="240" w:lineRule="auto"/>
        <w:ind w:left="1440" w:firstLine="720"/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</w:pPr>
      <w:r w:rsidRPr="00F3589F">
        <w:rPr>
          <w:rFonts w:ascii="Comic Sans MS" w:eastAsia="Times New Roman" w:hAnsi="Comic Sans MS" w:cs="Times New Roman"/>
          <w:b/>
          <w:sz w:val="32"/>
          <w:szCs w:val="32"/>
          <w:lang w:eastAsia="en-AU"/>
        </w:rPr>
        <w:t xml:space="preserve"> 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(</w:t>
      </w:r>
      <w:r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Water in the World In-class Task</w:t>
      </w:r>
      <w:r w:rsidRPr="00F3589F">
        <w:rPr>
          <w:rFonts w:ascii="Comic Sans MS" w:eastAsia="Times New Roman" w:hAnsi="Comic Sans MS" w:cs="Times New Roman"/>
          <w:b/>
          <w:sz w:val="32"/>
          <w:szCs w:val="32"/>
          <w:u w:val="single"/>
          <w:lang w:eastAsia="en-AU"/>
        </w:rPr>
        <w:t>)</w:t>
      </w:r>
    </w:p>
    <w:p w:rsidR="00F3589F" w:rsidRDefault="006F16EC" w:rsidP="00866AC1">
      <w:pPr>
        <w:spacing w:after="0" w:line="240" w:lineRule="auto"/>
        <w:ind w:left="2880" w:firstLine="720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sz w:val="28"/>
          <w:szCs w:val="28"/>
          <w:u w:val="single"/>
          <w:lang w:eastAsia="en-AU"/>
        </w:rPr>
        <w:t>In-class Test - Task 2 (10</w:t>
      </w:r>
      <w:r w:rsidR="00F3589F" w:rsidRPr="00F3589F">
        <w:rPr>
          <w:rFonts w:ascii="Comic Sans MS" w:eastAsia="Times New Roman" w:hAnsi="Comic Sans MS" w:cs="Times New Roman"/>
          <w:sz w:val="28"/>
          <w:szCs w:val="28"/>
          <w:u w:val="single"/>
          <w:lang w:eastAsia="en-AU"/>
        </w:rPr>
        <w:t xml:space="preserve">%)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   </w:t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2231BD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  <w:t xml:space="preserve"> </w:t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  <w:r w:rsidR="00866AC1">
        <w:rPr>
          <w:rFonts w:ascii="Comic Sans MS" w:eastAsia="Times New Roman" w:hAnsi="Comic Sans MS" w:cs="Times New Roman"/>
          <w:sz w:val="28"/>
          <w:szCs w:val="28"/>
          <w:lang w:eastAsia="en-AU"/>
        </w:rPr>
        <w:tab/>
      </w:r>
    </w:p>
    <w:p w:rsidR="00866AC1" w:rsidRPr="00F3589F" w:rsidRDefault="00866AC1" w:rsidP="002231BD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:rsidR="00F3589F" w:rsidRDefault="00F3589F" w:rsidP="00866AC1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n-AU"/>
        </w:rPr>
      </w:pPr>
      <w:r w:rsidRPr="00F3589F">
        <w:rPr>
          <w:rFonts w:ascii="Arial" w:eastAsia="Times New Roman" w:hAnsi="Arial" w:cs="Arial"/>
          <w:b/>
          <w:sz w:val="20"/>
          <w:szCs w:val="20"/>
          <w:lang w:eastAsia="en-AU"/>
        </w:rPr>
        <w:t>Instructions: 45 minutes Working Time and 5 minutes Reading Time, Test conditions apply.</w:t>
      </w:r>
    </w:p>
    <w:p w:rsidR="0045763D" w:rsidRPr="00F3589F" w:rsidRDefault="0045763D" w:rsidP="00F3589F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en-AU"/>
        </w:rPr>
      </w:pPr>
    </w:p>
    <w:p w:rsidR="002231BD" w:rsidRDefault="002231BD">
      <w:pPr>
        <w:rPr>
          <w:rFonts w:ascii="Arial" w:hAnsi="Arial" w:cs="Arial"/>
          <w:b/>
          <w:sz w:val="24"/>
          <w:szCs w:val="24"/>
        </w:rPr>
      </w:pPr>
      <w:r w:rsidRPr="00F976DF">
        <w:rPr>
          <w:rFonts w:ascii="Arial" w:hAnsi="Arial" w:cs="Arial"/>
          <w:b/>
          <w:sz w:val="24"/>
          <w:szCs w:val="24"/>
        </w:rPr>
        <w:t xml:space="preserve">Section 1: </w:t>
      </w:r>
      <w:r w:rsidR="0027291D">
        <w:rPr>
          <w:rFonts w:ascii="Arial" w:hAnsi="Arial" w:cs="Arial"/>
          <w:b/>
          <w:sz w:val="24"/>
          <w:szCs w:val="24"/>
        </w:rPr>
        <w:t>Please ci</w:t>
      </w:r>
      <w:r w:rsidR="00237C6C">
        <w:rPr>
          <w:rFonts w:ascii="Arial" w:hAnsi="Arial" w:cs="Arial"/>
          <w:b/>
          <w:sz w:val="24"/>
          <w:szCs w:val="24"/>
        </w:rPr>
        <w:t>rcle the correct response.</w:t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237C6C">
        <w:rPr>
          <w:rFonts w:ascii="Arial" w:hAnsi="Arial" w:cs="Arial"/>
          <w:b/>
          <w:sz w:val="24"/>
          <w:szCs w:val="24"/>
        </w:rPr>
        <w:tab/>
      </w:r>
      <w:r w:rsidR="00866AC1">
        <w:rPr>
          <w:rFonts w:ascii="Arial" w:hAnsi="Arial" w:cs="Arial"/>
          <w:b/>
          <w:sz w:val="24"/>
          <w:szCs w:val="24"/>
        </w:rPr>
        <w:tab/>
      </w:r>
      <w:r w:rsidR="00866AC1"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FC00AB">
        <w:rPr>
          <w:rFonts w:ascii="Arial" w:hAnsi="Arial" w:cs="Arial"/>
          <w:b/>
          <w:sz w:val="24"/>
          <w:szCs w:val="24"/>
        </w:rPr>
        <w:t>(12</w:t>
      </w:r>
      <w:r w:rsidR="0027291D">
        <w:rPr>
          <w:rFonts w:ascii="Arial" w:hAnsi="Arial" w:cs="Arial"/>
          <w:b/>
          <w:sz w:val="24"/>
          <w:szCs w:val="24"/>
        </w:rPr>
        <w:t xml:space="preserve"> marks)</w:t>
      </w:r>
    </w:p>
    <w:p w:rsidR="008B7066" w:rsidRDefault="002C3D18" w:rsidP="00F976D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976DF">
        <w:rPr>
          <w:rFonts w:ascii="Arial" w:hAnsi="Arial" w:cs="Arial"/>
          <w:sz w:val="24"/>
          <w:szCs w:val="24"/>
        </w:rPr>
        <w:t>What form of precipitation is the most common in Australia?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Pr="00C7338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Rain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Hail</w:t>
      </w:r>
    </w:p>
    <w:p w:rsidR="008B7066" w:rsidRPr="003916A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Sleet</w:t>
      </w:r>
    </w:p>
    <w:p w:rsidR="008B7066" w:rsidRDefault="008B7066" w:rsidP="008B706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Snow</w:t>
      </w:r>
    </w:p>
    <w:p w:rsidR="00774286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:rsidR="00774286" w:rsidRDefault="00774286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‘E’ in SPICESS stand for?</w:t>
      </w:r>
    </w:p>
    <w:p w:rsidR="00774286" w:rsidRPr="00F976DF" w:rsidRDefault="00774286" w:rsidP="00774286">
      <w:pPr>
        <w:pStyle w:val="ListParagraph"/>
        <w:rPr>
          <w:rFonts w:ascii="Arial" w:hAnsi="Arial" w:cs="Arial"/>
          <w:sz w:val="24"/>
          <w:szCs w:val="24"/>
        </w:rPr>
      </w:pPr>
    </w:p>
    <w:p w:rsid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Empathy</w:t>
      </w:r>
    </w:p>
    <w:p w:rsid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Economic</w:t>
      </w:r>
    </w:p>
    <w:p w:rsid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Environment</w:t>
      </w:r>
    </w:p>
    <w:p w:rsidR="00774286" w:rsidRPr="00774286" w:rsidRDefault="00774286" w:rsidP="00774286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</w:t>
      </w:r>
    </w:p>
    <w:p w:rsidR="00F976DF" w:rsidRPr="003916A6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8B7066" w:rsidRPr="00774286" w:rsidRDefault="002C3D18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4286">
        <w:rPr>
          <w:rFonts w:ascii="Arial" w:hAnsi="Arial" w:cs="Arial"/>
          <w:sz w:val="24"/>
          <w:szCs w:val="24"/>
        </w:rPr>
        <w:t>Which of the following is not a renewable resource?</w:t>
      </w:r>
    </w:p>
    <w:p w:rsidR="00F976DF" w:rsidRPr="00F976DF" w:rsidRDefault="00F976DF" w:rsidP="00F976DF">
      <w:pPr>
        <w:pStyle w:val="ListParagraph"/>
        <w:rPr>
          <w:rFonts w:ascii="Arial" w:hAnsi="Arial" w:cs="Arial"/>
          <w:sz w:val="24"/>
          <w:szCs w:val="24"/>
        </w:rPr>
      </w:pP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Solar</w:t>
      </w:r>
    </w:p>
    <w:p w:rsidR="002C3D18" w:rsidRPr="003916A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Wind</w:t>
      </w:r>
    </w:p>
    <w:p w:rsidR="002C3D18" w:rsidRPr="00C73386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73386">
        <w:rPr>
          <w:rFonts w:ascii="Arial" w:hAnsi="Arial" w:cs="Arial"/>
          <w:sz w:val="24"/>
          <w:szCs w:val="24"/>
        </w:rPr>
        <w:t>Coal</w:t>
      </w:r>
    </w:p>
    <w:p w:rsidR="002C3D18" w:rsidRDefault="002C3D18" w:rsidP="002C3D1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16A6">
        <w:rPr>
          <w:rFonts w:ascii="Arial" w:hAnsi="Arial" w:cs="Arial"/>
          <w:sz w:val="24"/>
          <w:szCs w:val="24"/>
        </w:rPr>
        <w:t>Hydroelectricity</w:t>
      </w:r>
    </w:p>
    <w:p w:rsidR="0091414E" w:rsidRDefault="0091414E" w:rsidP="0091414E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Evaporation, precipitation and condensation make up the _____________________.</w:t>
      </w:r>
    </w:p>
    <w:p w:rsidR="00874E02" w:rsidRP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874E02">
        <w:rPr>
          <w:rFonts w:ascii="Arial" w:hAnsi="Arial" w:cs="Arial"/>
          <w:sz w:val="24"/>
          <w:szCs w:val="24"/>
        </w:rPr>
        <w:t>cosystem</w:t>
      </w: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74E02">
        <w:rPr>
          <w:rFonts w:ascii="Arial" w:hAnsi="Arial" w:cs="Arial"/>
          <w:sz w:val="24"/>
          <w:szCs w:val="24"/>
        </w:rPr>
        <w:t>ake effect</w:t>
      </w: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eather pattern</w:t>
      </w:r>
    </w:p>
    <w:p w:rsidR="00874E02" w:rsidRDefault="00FC00AB" w:rsidP="00874E0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="00874E02">
        <w:rPr>
          <w:rFonts w:ascii="Arial" w:hAnsi="Arial" w:cs="Arial"/>
          <w:sz w:val="24"/>
          <w:szCs w:val="24"/>
        </w:rPr>
        <w:t>ater cycle</w:t>
      </w:r>
    </w:p>
    <w:p w:rsidR="00874E02" w:rsidRDefault="00874E02" w:rsidP="00874E02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874E02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874E02">
        <w:rPr>
          <w:rFonts w:ascii="Arial" w:hAnsi="Arial" w:cs="Arial"/>
          <w:sz w:val="24"/>
          <w:szCs w:val="24"/>
        </w:rPr>
        <w:t>The water cycle is driven by the:</w:t>
      </w:r>
    </w:p>
    <w:p w:rsidR="0045763D" w:rsidRPr="00874E02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874E02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45763D">
        <w:rPr>
          <w:rFonts w:ascii="Arial" w:hAnsi="Arial" w:cs="Arial"/>
          <w:sz w:val="24"/>
          <w:szCs w:val="24"/>
        </w:rPr>
        <w:t>oon</w:t>
      </w:r>
    </w:p>
    <w:p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louds</w:t>
      </w:r>
    </w:p>
    <w:p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45763D">
        <w:rPr>
          <w:rFonts w:ascii="Arial" w:hAnsi="Arial" w:cs="Arial"/>
          <w:sz w:val="24"/>
          <w:szCs w:val="24"/>
        </w:rPr>
        <w:t>ceans</w:t>
      </w:r>
    </w:p>
    <w:p w:rsidR="0045763D" w:rsidRDefault="00FC00AB" w:rsidP="0045763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5763D">
        <w:rPr>
          <w:rFonts w:ascii="Arial" w:hAnsi="Arial" w:cs="Arial"/>
          <w:sz w:val="24"/>
          <w:szCs w:val="24"/>
        </w:rPr>
        <w:t>un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EA79E5" w:rsidRPr="0045763D" w:rsidRDefault="00EA79E5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45763D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When water evaporates directly from plants, it’s called: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5763D">
        <w:rPr>
          <w:rFonts w:ascii="Arial" w:hAnsi="Arial" w:cs="Arial"/>
          <w:sz w:val="24"/>
          <w:szCs w:val="24"/>
        </w:rPr>
        <w:t>ondensation</w:t>
      </w:r>
    </w:p>
    <w:p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5763D">
        <w:rPr>
          <w:rFonts w:ascii="Arial" w:hAnsi="Arial" w:cs="Arial"/>
          <w:sz w:val="24"/>
          <w:szCs w:val="24"/>
        </w:rPr>
        <w:t>ublimation</w:t>
      </w:r>
    </w:p>
    <w:p w:rsidR="0045763D" w:rsidRDefault="00FC00AB" w:rsidP="0045763D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5763D">
        <w:rPr>
          <w:rFonts w:ascii="Arial" w:hAnsi="Arial" w:cs="Arial"/>
          <w:sz w:val="24"/>
          <w:szCs w:val="24"/>
        </w:rPr>
        <w:t>ranspiration</w:t>
      </w:r>
    </w:p>
    <w:p w:rsidR="00866AC1" w:rsidRDefault="00FC00AB" w:rsidP="00866AC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45763D">
        <w:rPr>
          <w:rFonts w:ascii="Arial" w:hAnsi="Arial" w:cs="Arial"/>
          <w:sz w:val="24"/>
          <w:szCs w:val="24"/>
        </w:rPr>
        <w:t>recipitation</w:t>
      </w:r>
    </w:p>
    <w:p w:rsidR="00EA79E5" w:rsidRPr="00866AC1" w:rsidRDefault="00EA79E5" w:rsidP="00EA79E5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EA79E5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which continent is water scarcity a major issue?</w:t>
      </w:r>
    </w:p>
    <w:p w:rsid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Europe</w:t>
      </w:r>
    </w:p>
    <w:p w:rsidR="00EA79E5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Africa</w:t>
      </w:r>
    </w:p>
    <w:p w:rsidR="0045763D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Antarctica</w:t>
      </w:r>
    </w:p>
    <w:p w:rsidR="0045763D" w:rsidRDefault="00EA79E5" w:rsidP="0045763D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Asia</w:t>
      </w:r>
    </w:p>
    <w:p w:rsidR="0045763D" w:rsidRPr="0045763D" w:rsidRDefault="0045763D" w:rsidP="0045763D">
      <w:pPr>
        <w:pStyle w:val="ListParagraph"/>
        <w:rPr>
          <w:rFonts w:ascii="Arial" w:hAnsi="Arial" w:cs="Arial"/>
          <w:sz w:val="24"/>
          <w:szCs w:val="24"/>
        </w:rPr>
      </w:pPr>
    </w:p>
    <w:p w:rsidR="0045763D" w:rsidRDefault="00D53C1C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During evaporation water goes from a _________________ to a ___________________.</w:t>
      </w:r>
    </w:p>
    <w:p w:rsidR="00D53C1C" w:rsidRDefault="00D53C1C" w:rsidP="00D53C1C">
      <w:pPr>
        <w:pStyle w:val="ListParagraph"/>
        <w:rPr>
          <w:rFonts w:ascii="Arial" w:hAnsi="Arial" w:cs="Arial"/>
          <w:sz w:val="24"/>
          <w:szCs w:val="24"/>
        </w:rPr>
      </w:pPr>
    </w:p>
    <w:p w:rsidR="00D53C1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53C1C">
        <w:rPr>
          <w:rFonts w:ascii="Arial" w:hAnsi="Arial" w:cs="Arial"/>
          <w:sz w:val="24"/>
          <w:szCs w:val="24"/>
        </w:rPr>
        <w:t>olid, gas</w:t>
      </w:r>
    </w:p>
    <w:p w:rsidR="00D53C1C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gas</w:t>
      </w:r>
    </w:p>
    <w:p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solid</w:t>
      </w:r>
    </w:p>
    <w:p w:rsidR="000557AE" w:rsidRDefault="00FC00AB" w:rsidP="00D53C1C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0557AE">
        <w:rPr>
          <w:rFonts w:ascii="Arial" w:hAnsi="Arial" w:cs="Arial"/>
          <w:sz w:val="24"/>
          <w:szCs w:val="24"/>
        </w:rPr>
        <w:t>iquid, plasma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EA79E5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acronym used to remember the processes in the Water Cycle?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SPICESS</w:t>
      </w: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SHEEPT</w:t>
      </w: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BOLTSS</w:t>
      </w:r>
    </w:p>
    <w:p w:rsidR="000557AE" w:rsidRDefault="00EA79E5" w:rsidP="000557A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PERTIC</w:t>
      </w:r>
    </w:p>
    <w:p w:rsidR="000557AE" w:rsidRDefault="000557AE" w:rsidP="000557AE">
      <w:pPr>
        <w:pStyle w:val="ListParagraph"/>
        <w:rPr>
          <w:rFonts w:ascii="Arial" w:hAnsi="Arial" w:cs="Arial"/>
          <w:sz w:val="24"/>
          <w:szCs w:val="24"/>
        </w:rPr>
      </w:pPr>
    </w:p>
    <w:p w:rsidR="000557AE" w:rsidRDefault="000557AE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water is said to enter the ground</w:t>
      </w:r>
      <w:r w:rsidR="00005F77">
        <w:rPr>
          <w:rFonts w:ascii="Arial" w:hAnsi="Arial" w:cs="Arial"/>
          <w:sz w:val="24"/>
          <w:szCs w:val="24"/>
        </w:rPr>
        <w:t xml:space="preserve">, the process is known as </w:t>
      </w:r>
    </w:p>
    <w:p w:rsid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05F77">
        <w:rPr>
          <w:rFonts w:ascii="Arial" w:hAnsi="Arial" w:cs="Arial"/>
          <w:sz w:val="24"/>
          <w:szCs w:val="24"/>
        </w:rPr>
        <w:t>ondensation</w:t>
      </w: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05F77">
        <w:rPr>
          <w:rFonts w:ascii="Arial" w:hAnsi="Arial" w:cs="Arial"/>
          <w:sz w:val="24"/>
          <w:szCs w:val="24"/>
        </w:rPr>
        <w:t>nfiltration</w:t>
      </w: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005F77">
        <w:rPr>
          <w:rFonts w:ascii="Arial" w:hAnsi="Arial" w:cs="Arial"/>
          <w:sz w:val="24"/>
          <w:szCs w:val="24"/>
        </w:rPr>
        <w:t>ranspiration</w:t>
      </w:r>
    </w:p>
    <w:p w:rsidR="00005F77" w:rsidRDefault="00FC00AB" w:rsidP="00005F77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005F77">
        <w:rPr>
          <w:rFonts w:ascii="Arial" w:hAnsi="Arial" w:cs="Arial"/>
          <w:sz w:val="24"/>
          <w:szCs w:val="24"/>
        </w:rPr>
        <w:t>vapo</w:t>
      </w:r>
      <w:proofErr w:type="spellEnd"/>
      <w:r w:rsidR="00005F77">
        <w:rPr>
          <w:rFonts w:ascii="Arial" w:hAnsi="Arial" w:cs="Arial"/>
          <w:sz w:val="24"/>
          <w:szCs w:val="24"/>
        </w:rPr>
        <w:t>-transpiration</w:t>
      </w:r>
    </w:p>
    <w:p w:rsidR="00005F77" w:rsidRPr="00005F77" w:rsidRDefault="00005F77" w:rsidP="00005F77">
      <w:pPr>
        <w:pStyle w:val="ListParagraph"/>
        <w:rPr>
          <w:rFonts w:ascii="Arial" w:hAnsi="Arial" w:cs="Arial"/>
          <w:sz w:val="24"/>
          <w:szCs w:val="24"/>
        </w:rPr>
      </w:pPr>
    </w:p>
    <w:p w:rsidR="00005F77" w:rsidRDefault="0027291D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 name given to freshwater running underground is called…</w:t>
      </w:r>
    </w:p>
    <w:p w:rsidR="0027291D" w:rsidRDefault="0027291D" w:rsidP="0027291D">
      <w:pPr>
        <w:pStyle w:val="ListParagraph"/>
        <w:rPr>
          <w:rFonts w:ascii="Arial" w:hAnsi="Arial" w:cs="Arial"/>
          <w:sz w:val="24"/>
          <w:szCs w:val="24"/>
        </w:rPr>
      </w:pP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7291D">
        <w:rPr>
          <w:rFonts w:ascii="Arial" w:hAnsi="Arial" w:cs="Arial"/>
          <w:sz w:val="24"/>
          <w:szCs w:val="24"/>
        </w:rPr>
        <w:t>quifers</w:t>
      </w: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27291D">
        <w:rPr>
          <w:rFonts w:ascii="Arial" w:hAnsi="Arial" w:cs="Arial"/>
          <w:sz w:val="24"/>
          <w:szCs w:val="24"/>
        </w:rPr>
        <w:t>reeks</w:t>
      </w: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27291D">
        <w:rPr>
          <w:rFonts w:ascii="Arial" w:hAnsi="Arial" w:cs="Arial"/>
          <w:sz w:val="24"/>
          <w:szCs w:val="24"/>
        </w:rPr>
        <w:t>treams</w:t>
      </w:r>
    </w:p>
    <w:p w:rsidR="0027291D" w:rsidRDefault="00FC00AB" w:rsidP="0027291D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27291D">
        <w:rPr>
          <w:rFonts w:ascii="Arial" w:hAnsi="Arial" w:cs="Arial"/>
          <w:sz w:val="24"/>
          <w:szCs w:val="24"/>
        </w:rPr>
        <w:t>ivers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FC00AB" w:rsidP="0077428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of the following is a contributing factor to the issue of Water Scarcity?</w:t>
      </w:r>
    </w:p>
    <w:p w:rsidR="00237C6C" w:rsidRDefault="00237C6C" w:rsidP="00237C6C">
      <w:pPr>
        <w:pStyle w:val="ListParagraph"/>
        <w:rPr>
          <w:rFonts w:ascii="Arial" w:hAnsi="Arial" w:cs="Arial"/>
          <w:sz w:val="24"/>
          <w:szCs w:val="24"/>
        </w:rPr>
      </w:pPr>
    </w:p>
    <w:p w:rsidR="00237C6C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rainfall</w:t>
      </w:r>
    </w:p>
    <w:p w:rsidR="00237C6C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Rapid population growth</w:t>
      </w:r>
    </w:p>
    <w:p w:rsidR="00FC00AB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74286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B67480" wp14:editId="76A04789">
                <wp:simplePos x="0" y="0"/>
                <wp:positionH relativeFrom="column">
                  <wp:posOffset>1803400</wp:posOffset>
                </wp:positionH>
                <wp:positionV relativeFrom="paragraph">
                  <wp:posOffset>137160</wp:posOffset>
                </wp:positionV>
                <wp:extent cx="2374265" cy="1403985"/>
                <wp:effectExtent l="0" t="0" r="889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AB" w:rsidRPr="00774286" w:rsidRDefault="00FC00AB" w:rsidP="00774286">
                            <w:pPr>
                              <w:jc w:val="center"/>
                              <w:rPr>
                                <w:b/>
                                <w:sz w:val="32"/>
                                <w:u w:val="single"/>
                              </w:rPr>
                            </w:pPr>
                            <w:r w:rsidRPr="00774286">
                              <w:rPr>
                                <w:b/>
                                <w:sz w:val="32"/>
                                <w:u w:val="single"/>
                              </w:rPr>
                              <w:t>End of Section 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2pt;margin-top:10.8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uTJQIAACU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" stroked="f">
                <v:textbox style="mso-fit-shape-to-text:t">
                  <w:txbxContent>
                    <w:p w:rsidR="00FC00AB" w:rsidRPr="00774286" w:rsidRDefault="00FC00AB" w:rsidP="00774286">
                      <w:pPr>
                        <w:jc w:val="center"/>
                        <w:rPr>
                          <w:b/>
                          <w:sz w:val="32"/>
                          <w:u w:val="single"/>
                        </w:rPr>
                      </w:pPr>
                      <w:r w:rsidRPr="00774286">
                        <w:rPr>
                          <w:b/>
                          <w:sz w:val="32"/>
                          <w:u w:val="single"/>
                        </w:rPr>
                        <w:t>End of Section 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Urbanisation</w:t>
      </w:r>
    </w:p>
    <w:p w:rsidR="00FC00AB" w:rsidRDefault="00FC00AB" w:rsidP="00237C6C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</w:t>
      </w:r>
    </w:p>
    <w:p w:rsidR="0045763D" w:rsidRDefault="00866AC1" w:rsidP="00866AC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Sec</w:t>
      </w:r>
      <w:r w:rsidR="0027291D" w:rsidRPr="00866AC1">
        <w:rPr>
          <w:rFonts w:ascii="Arial" w:hAnsi="Arial" w:cs="Arial"/>
          <w:b/>
          <w:sz w:val="24"/>
          <w:szCs w:val="24"/>
        </w:rPr>
        <w:t>tion 2:</w:t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37C6C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 w:rsidR="0027291D" w:rsidRPr="00866AC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</w:t>
      </w:r>
      <w:r w:rsidR="00FC00AB">
        <w:rPr>
          <w:rFonts w:ascii="Arial" w:hAnsi="Arial" w:cs="Arial"/>
          <w:b/>
          <w:sz w:val="24"/>
          <w:szCs w:val="24"/>
        </w:rPr>
        <w:t>(3</w:t>
      </w:r>
      <w:r w:rsidR="00446523">
        <w:rPr>
          <w:rFonts w:ascii="Arial" w:hAnsi="Arial" w:cs="Arial"/>
          <w:b/>
          <w:sz w:val="24"/>
          <w:szCs w:val="24"/>
        </w:rPr>
        <w:t>2</w:t>
      </w:r>
      <w:r w:rsidR="0027291D" w:rsidRPr="00866AC1">
        <w:rPr>
          <w:rFonts w:ascii="Arial" w:hAnsi="Arial" w:cs="Arial"/>
          <w:b/>
          <w:sz w:val="24"/>
          <w:szCs w:val="24"/>
        </w:rPr>
        <w:t xml:space="preserve"> marks)</w:t>
      </w:r>
    </w:p>
    <w:p w:rsidR="006F16EC" w:rsidRPr="00866AC1" w:rsidRDefault="006F16EC" w:rsidP="006F16E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 xml:space="preserve">Differentiate between </w:t>
      </w:r>
      <w:r>
        <w:rPr>
          <w:rFonts w:ascii="Arial" w:hAnsi="Arial" w:cs="Arial"/>
          <w:sz w:val="24"/>
        </w:rPr>
        <w:t xml:space="preserve">renewable and non-renewable resources and provide examples to support your response. </w:t>
      </w:r>
    </w:p>
    <w:p w:rsidR="006F16EC" w:rsidRPr="00866AC1" w:rsidRDefault="00FC00AB" w:rsidP="006F16EC">
      <w:pPr>
        <w:pStyle w:val="ListParagraph"/>
        <w:ind w:left="864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(4</w:t>
      </w:r>
      <w:r w:rsidR="006F16EC" w:rsidRPr="00866AC1">
        <w:rPr>
          <w:rFonts w:ascii="Arial" w:hAnsi="Arial" w:cs="Arial"/>
          <w:sz w:val="24"/>
        </w:rPr>
        <w:t xml:space="preserve"> marks)</w:t>
      </w:r>
    </w:p>
    <w:p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Pr="00866AC1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Default="006F16EC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Default="006F16EC" w:rsidP="006F16EC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Categorise the list of resources below into the correct category.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6F16EC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507"/>
        <w:gridCol w:w="2500"/>
        <w:gridCol w:w="2477"/>
      </w:tblGrid>
      <w:tr w:rsidR="006F16EC" w:rsidRPr="006F16EC" w:rsidTr="006F16EC">
        <w:tc>
          <w:tcPr>
            <w:tcW w:w="2670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Coal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0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Tides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1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Fresh Air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2671" w:type="dxa"/>
            <w:vAlign w:val="center"/>
          </w:tcPr>
          <w:p w:rsid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Oil</w:t>
            </w:r>
          </w:p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6F16EC" w:rsidRPr="006F16EC" w:rsidTr="006F16EC">
        <w:tc>
          <w:tcPr>
            <w:tcW w:w="2670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Solar</w:t>
            </w:r>
          </w:p>
        </w:tc>
        <w:tc>
          <w:tcPr>
            <w:tcW w:w="2670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Plants and Animals</w:t>
            </w:r>
          </w:p>
        </w:tc>
        <w:tc>
          <w:tcPr>
            <w:tcW w:w="2671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Natural Gas</w:t>
            </w:r>
          </w:p>
        </w:tc>
        <w:tc>
          <w:tcPr>
            <w:tcW w:w="2671" w:type="dxa"/>
            <w:vAlign w:val="center"/>
          </w:tcPr>
          <w:p w:rsidR="006F16EC" w:rsidRPr="006F16EC" w:rsidRDefault="006F16EC" w:rsidP="006F16EC">
            <w:pPr>
              <w:pStyle w:val="ListParagraph"/>
              <w:ind w:left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6F16EC">
              <w:rPr>
                <w:rFonts w:ascii="Arial" w:hAnsi="Arial" w:cs="Arial"/>
                <w:i/>
                <w:sz w:val="24"/>
                <w:szCs w:val="24"/>
              </w:rPr>
              <w:t>Wind</w:t>
            </w:r>
          </w:p>
        </w:tc>
      </w:tr>
    </w:tbl>
    <w:p w:rsidR="006F16EC" w:rsidRPr="00866AC1" w:rsidRDefault="006F16EC" w:rsidP="006F16EC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9"/>
        <w:gridCol w:w="3321"/>
        <w:gridCol w:w="3322"/>
      </w:tblGrid>
      <w:tr w:rsidR="006F16EC" w:rsidTr="006F16EC">
        <w:tc>
          <w:tcPr>
            <w:tcW w:w="3319" w:type="dxa"/>
            <w:vAlign w:val="center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321" w:type="dxa"/>
            <w:vAlign w:val="center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Non-Renewable</w:t>
            </w:r>
          </w:p>
        </w:tc>
        <w:tc>
          <w:tcPr>
            <w:tcW w:w="3322" w:type="dxa"/>
            <w:vAlign w:val="center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</w:t>
            </w:r>
          </w:p>
        </w:tc>
      </w:tr>
      <w:tr w:rsidR="006F16EC" w:rsidTr="006F16EC">
        <w:tc>
          <w:tcPr>
            <w:tcW w:w="3319" w:type="dxa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21" w:type="dxa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322" w:type="dxa"/>
          </w:tcPr>
          <w:p w:rsidR="006F16EC" w:rsidRDefault="006F16EC" w:rsidP="006F16EC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</w:p>
        </w:tc>
      </w:tr>
    </w:tbl>
    <w:p w:rsidR="006F16EC" w:rsidRDefault="006F16EC" w:rsidP="006F16EC">
      <w:pPr>
        <w:pStyle w:val="ListParagraph"/>
        <w:spacing w:line="480" w:lineRule="auto"/>
        <w:rPr>
          <w:rFonts w:ascii="Arial" w:hAnsi="Arial" w:cs="Arial"/>
        </w:rPr>
      </w:pPr>
    </w:p>
    <w:p w:rsidR="002B0D0D" w:rsidRPr="00866AC1" w:rsidRDefault="002B0D0D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List four uses of water.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 xml:space="preserve">                                 </w:t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2B0D0D" w:rsidRPr="00866AC1" w:rsidRDefault="002B0D0D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Pr="00866AC1" w:rsidRDefault="002B0D0D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7C6C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37C6C" w:rsidRPr="00866AC1" w:rsidRDefault="00237C6C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Pr="00866AC1" w:rsidRDefault="002B0D0D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B0D0D" w:rsidRPr="00866AC1" w:rsidRDefault="002B0D0D" w:rsidP="00866AC1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2B0D0D" w:rsidRPr="00866AC1" w:rsidRDefault="002B0D0D" w:rsidP="002B0D0D">
      <w:pPr>
        <w:ind w:left="360"/>
        <w:rPr>
          <w:rFonts w:ascii="Arial" w:hAnsi="Arial" w:cs="Arial"/>
          <w:sz w:val="24"/>
          <w:szCs w:val="24"/>
        </w:rPr>
      </w:pPr>
    </w:p>
    <w:p w:rsidR="002B0D0D" w:rsidRDefault="002B0D0D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t>Explain one example of where water is misused.</w:t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>(2 marks)</w:t>
      </w:r>
    </w:p>
    <w:p w:rsidR="00866AC1" w:rsidRPr="00866AC1" w:rsidRDefault="00866AC1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6F16EC" w:rsidRPr="00866AC1" w:rsidRDefault="00866AC1" w:rsidP="006F16EC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  <w:r w:rsidR="006F16EC"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</w:p>
    <w:p w:rsidR="002B0D0D" w:rsidRDefault="00237C6C" w:rsidP="00866A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4"/>
          <w:szCs w:val="24"/>
        </w:rPr>
      </w:pPr>
      <w:r w:rsidRPr="00866AC1">
        <w:rPr>
          <w:rFonts w:ascii="Arial" w:hAnsi="Arial" w:cs="Arial"/>
          <w:sz w:val="24"/>
          <w:szCs w:val="24"/>
        </w:rPr>
        <w:lastRenderedPageBreak/>
        <w:t xml:space="preserve">Outline two examples of sustainable water strategies </w:t>
      </w:r>
      <w:r w:rsidR="006F16EC">
        <w:rPr>
          <w:rFonts w:ascii="Arial" w:hAnsi="Arial" w:cs="Arial"/>
          <w:sz w:val="24"/>
          <w:szCs w:val="24"/>
        </w:rPr>
        <w:t>for the area you researched on your inquiry task</w:t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="006F16EC">
        <w:rPr>
          <w:rFonts w:ascii="Arial" w:hAnsi="Arial" w:cs="Arial"/>
          <w:sz w:val="24"/>
          <w:szCs w:val="24"/>
        </w:rPr>
        <w:tab/>
      </w:r>
      <w:r w:rsidRPr="00866AC1">
        <w:rPr>
          <w:rFonts w:ascii="Arial" w:hAnsi="Arial" w:cs="Arial"/>
          <w:sz w:val="24"/>
          <w:szCs w:val="24"/>
        </w:rPr>
        <w:t>.</w:t>
      </w:r>
      <w:r w:rsidRPr="00866AC1">
        <w:rPr>
          <w:rFonts w:ascii="Arial" w:hAnsi="Arial" w:cs="Arial"/>
          <w:sz w:val="24"/>
          <w:szCs w:val="24"/>
        </w:rPr>
        <w:tab/>
      </w:r>
      <w:r w:rsidR="00866AC1">
        <w:rPr>
          <w:rFonts w:ascii="Arial" w:hAnsi="Arial" w:cs="Arial"/>
          <w:sz w:val="24"/>
          <w:szCs w:val="24"/>
        </w:rPr>
        <w:t xml:space="preserve">                      </w:t>
      </w:r>
      <w:r w:rsidRPr="00866AC1">
        <w:rPr>
          <w:rFonts w:ascii="Arial" w:hAnsi="Arial" w:cs="Arial"/>
          <w:sz w:val="24"/>
          <w:szCs w:val="24"/>
        </w:rPr>
        <w:t>(4 marks)</w:t>
      </w:r>
    </w:p>
    <w:p w:rsidR="00866AC1" w:rsidRPr="00866AC1" w:rsidRDefault="00866AC1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237C6C" w:rsidRPr="00866AC1" w:rsidRDefault="00237C6C" w:rsidP="00866AC1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:rsidR="00866AC1" w:rsidRDefault="00866AC1" w:rsidP="00866AC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________________________________________________________________________________________________________________________________________________________</w:t>
      </w:r>
    </w:p>
    <w:p w:rsidR="00866AC1" w:rsidRDefault="00866AC1" w:rsidP="00866AC1">
      <w:pPr>
        <w:pStyle w:val="ListParagraph"/>
        <w:spacing w:line="480" w:lineRule="auto"/>
        <w:ind w:left="1080"/>
        <w:rPr>
          <w:rFonts w:ascii="Arial" w:hAnsi="Arial" w:cs="Arial"/>
        </w:rPr>
      </w:pPr>
    </w:p>
    <w:p w:rsidR="00866AC1" w:rsidRPr="00866AC1" w:rsidRDefault="00866AC1" w:rsidP="00866AC1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_________________________________________________________________________</w:t>
      </w:r>
    </w:p>
    <w:p w:rsidR="00237C6C" w:rsidRDefault="00237C6C" w:rsidP="00237C6C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Define the term ‘water footprint’.</w:t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 xml:space="preserve">                      </w:t>
      </w:r>
      <w:r w:rsidRPr="00866AC1">
        <w:rPr>
          <w:rFonts w:ascii="Arial" w:hAnsi="Arial" w:cs="Arial"/>
          <w:sz w:val="24"/>
        </w:rPr>
        <w:t>(2 marks)</w:t>
      </w:r>
    </w:p>
    <w:p w:rsidR="00866AC1" w:rsidRDefault="00866AC1" w:rsidP="00866AC1">
      <w:pPr>
        <w:pStyle w:val="ListParagraph"/>
        <w:rPr>
          <w:rFonts w:ascii="Arial" w:hAnsi="Arial" w:cs="Arial"/>
          <w:sz w:val="24"/>
        </w:rPr>
      </w:pP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866AC1" w:rsidRPr="00866AC1" w:rsidRDefault="00866AC1" w:rsidP="00866AC1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237C6C" w:rsidRDefault="00237C6C" w:rsidP="00237C6C">
      <w:pPr>
        <w:pStyle w:val="ListParagraph"/>
        <w:ind w:left="7920"/>
        <w:rPr>
          <w:rFonts w:ascii="Arial" w:hAnsi="Arial" w:cs="Arial"/>
          <w:sz w:val="24"/>
        </w:rPr>
      </w:pPr>
    </w:p>
    <w:p w:rsidR="00237C6C" w:rsidRPr="00866AC1" w:rsidRDefault="00774286" w:rsidP="00237C6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List an advantage and disadvantage of ground water</w:t>
      </w:r>
      <w:r w:rsidR="000B7682" w:rsidRPr="00866AC1">
        <w:rPr>
          <w:rFonts w:ascii="Arial" w:hAnsi="Arial" w:cs="Arial"/>
          <w:sz w:val="24"/>
        </w:rPr>
        <w:t>.</w:t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Pr="00774286">
        <w:rPr>
          <w:rFonts w:ascii="Arial" w:hAnsi="Arial" w:cs="Arial"/>
          <w:sz w:val="24"/>
        </w:rPr>
        <w:tab/>
        <w:t>(2 marks)</w:t>
      </w:r>
      <w:r>
        <w:rPr>
          <w:rFonts w:ascii="Arial" w:hAnsi="Arial" w:cs="Arial"/>
        </w:rPr>
        <w:t xml:space="preserve"> </w:t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="000B7682" w:rsidRP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  <w:r w:rsidR="00866AC1">
        <w:rPr>
          <w:rFonts w:ascii="Arial" w:hAnsi="Arial" w:cs="Arial"/>
        </w:rPr>
        <w:tab/>
      </w:r>
    </w:p>
    <w:p w:rsidR="000B7682" w:rsidRPr="00774286" w:rsidRDefault="00774286" w:rsidP="000B7682">
      <w:pPr>
        <w:pStyle w:val="ListParagraph"/>
        <w:rPr>
          <w:rFonts w:ascii="Arial" w:hAnsi="Arial" w:cs="Arial"/>
          <w:sz w:val="24"/>
        </w:rPr>
      </w:pPr>
      <w:r w:rsidRPr="00774286">
        <w:rPr>
          <w:rFonts w:ascii="Arial" w:hAnsi="Arial" w:cs="Arial"/>
          <w:sz w:val="24"/>
        </w:rPr>
        <w:t>Advantage</w:t>
      </w:r>
    </w:p>
    <w:p w:rsidR="000B7682" w:rsidRPr="00866AC1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0B7682" w:rsidRDefault="000B7682" w:rsidP="000B76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 w:rsidR="00866AC1">
        <w:rPr>
          <w:rFonts w:ascii="Arial" w:hAnsi="Arial" w:cs="Arial"/>
        </w:rPr>
        <w:t>_______________</w:t>
      </w:r>
    </w:p>
    <w:p w:rsidR="00774286" w:rsidRPr="00774286" w:rsidRDefault="00774286" w:rsidP="00774286">
      <w:pPr>
        <w:pStyle w:val="ListParagraph"/>
        <w:rPr>
          <w:rFonts w:ascii="Arial" w:hAnsi="Arial" w:cs="Arial"/>
          <w:sz w:val="24"/>
        </w:rPr>
      </w:pPr>
      <w:r w:rsidRPr="00774286">
        <w:rPr>
          <w:rFonts w:ascii="Arial" w:hAnsi="Arial" w:cs="Arial"/>
          <w:sz w:val="24"/>
        </w:rPr>
        <w:t>Disadvantage</w:t>
      </w:r>
    </w:p>
    <w:p w:rsidR="009C7F82" w:rsidRPr="00866AC1" w:rsidRDefault="009C7F82" w:rsidP="009C7F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>
        <w:rPr>
          <w:rFonts w:ascii="Arial" w:hAnsi="Arial" w:cs="Arial"/>
        </w:rPr>
        <w:t>_______________</w:t>
      </w:r>
    </w:p>
    <w:p w:rsidR="009C7F82" w:rsidRDefault="009C7F82" w:rsidP="009C7F82">
      <w:pPr>
        <w:ind w:left="360" w:firstLine="360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</w:t>
      </w:r>
      <w:r>
        <w:rPr>
          <w:rFonts w:ascii="Arial" w:hAnsi="Arial" w:cs="Arial"/>
        </w:rPr>
        <w:t>_______________</w:t>
      </w:r>
    </w:p>
    <w:p w:rsidR="00774286" w:rsidRPr="00774286" w:rsidRDefault="00774286" w:rsidP="00774286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  <w:sz w:val="24"/>
        </w:rPr>
        <w:t>a) List the 3 types of rainfall: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  <w:t>(3 marks)</w:t>
      </w:r>
    </w:p>
    <w:p w:rsidR="00774286" w:rsidRPr="00774286" w:rsidRDefault="00774286" w:rsidP="00774286">
      <w:pPr>
        <w:pStyle w:val="ListParagraph"/>
        <w:rPr>
          <w:rFonts w:ascii="Arial" w:hAnsi="Arial" w:cs="Arial"/>
        </w:rPr>
      </w:pPr>
    </w:p>
    <w:p w:rsidR="00774286" w:rsidRDefault="00774286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774286">
        <w:rPr>
          <w:rFonts w:ascii="Arial" w:hAnsi="Arial" w:cs="Arial"/>
        </w:rPr>
        <w:t>_________________________________________________________________</w:t>
      </w:r>
    </w:p>
    <w:p w:rsidR="00EA79E5" w:rsidRPr="00774286" w:rsidRDefault="00EA79E5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 w:rsidRPr="00774286">
        <w:rPr>
          <w:rFonts w:ascii="Arial" w:hAnsi="Arial" w:cs="Arial"/>
        </w:rPr>
        <w:t>_________________________________________________________________</w:t>
      </w:r>
    </w:p>
    <w:p w:rsidR="00EA79E5" w:rsidRPr="00774286" w:rsidRDefault="00EA79E5" w:rsidP="00EA79E5">
      <w:pPr>
        <w:pStyle w:val="ListParagraph"/>
        <w:numPr>
          <w:ilvl w:val="0"/>
          <w:numId w:val="22"/>
        </w:numPr>
        <w:spacing w:line="480" w:lineRule="auto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43FAA27D" wp14:editId="01385ED8">
            <wp:simplePos x="0" y="0"/>
            <wp:positionH relativeFrom="column">
              <wp:posOffset>3886200</wp:posOffset>
            </wp:positionH>
            <wp:positionV relativeFrom="paragraph">
              <wp:posOffset>287020</wp:posOffset>
            </wp:positionV>
            <wp:extent cx="3009900" cy="2169160"/>
            <wp:effectExtent l="0" t="0" r="0" b="2540"/>
            <wp:wrapTight wrapText="bothSides">
              <wp:wrapPolygon edited="0">
                <wp:start x="0" y="0"/>
                <wp:lineTo x="0" y="21436"/>
                <wp:lineTo x="21463" y="21436"/>
                <wp:lineTo x="21463" y="0"/>
                <wp:lineTo x="0" y="0"/>
              </wp:wrapPolygon>
            </wp:wrapTight>
            <wp:docPr id="4" name="Picture 4" descr="Image result for orographic rai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rographic rainf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286">
        <w:rPr>
          <w:rFonts w:ascii="Arial" w:hAnsi="Arial" w:cs="Arial"/>
        </w:rPr>
        <w:t>_________________________________________________________________</w:t>
      </w:r>
    </w:p>
    <w:p w:rsidR="00774286" w:rsidRDefault="00774286" w:rsidP="00774286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 Referring to the diagram below – which type of rainfall is depicted?</w:t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</w:r>
      <w:r w:rsidR="00EA79E5">
        <w:rPr>
          <w:rFonts w:ascii="Arial" w:hAnsi="Arial" w:cs="Arial"/>
          <w:sz w:val="24"/>
        </w:rPr>
        <w:tab/>
        <w:t>(1 mark)</w:t>
      </w:r>
    </w:p>
    <w:p w:rsidR="00EA79E5" w:rsidRDefault="00EA79E5" w:rsidP="00774286">
      <w:pPr>
        <w:pStyle w:val="ListParagraph"/>
        <w:rPr>
          <w:rFonts w:ascii="Arial" w:hAnsi="Arial" w:cs="Arial"/>
          <w:sz w:val="24"/>
        </w:rPr>
      </w:pPr>
    </w:p>
    <w:p w:rsidR="00EA79E5" w:rsidRPr="00774286" w:rsidRDefault="00EA79E5" w:rsidP="00774286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sz w:val="24"/>
        </w:rPr>
        <w:t>_______________________________________</w:t>
      </w:r>
    </w:p>
    <w:p w:rsidR="00774286" w:rsidRDefault="00774286" w:rsidP="00774286">
      <w:pPr>
        <w:rPr>
          <w:rFonts w:ascii="Arial" w:hAnsi="Arial" w:cs="Arial"/>
        </w:rPr>
      </w:pPr>
    </w:p>
    <w:p w:rsidR="00774286" w:rsidRDefault="00774286" w:rsidP="000B7682">
      <w:pPr>
        <w:ind w:left="360" w:firstLine="360"/>
        <w:rPr>
          <w:rFonts w:ascii="Arial" w:hAnsi="Arial" w:cs="Arial"/>
        </w:rPr>
      </w:pPr>
    </w:p>
    <w:p w:rsidR="00FC00AB" w:rsidRPr="00866AC1" w:rsidRDefault="00FC00AB" w:rsidP="000B7682">
      <w:pPr>
        <w:ind w:left="360" w:firstLine="360"/>
        <w:rPr>
          <w:rFonts w:ascii="Arial" w:hAnsi="Arial" w:cs="Arial"/>
        </w:rPr>
      </w:pPr>
    </w:p>
    <w:p w:rsidR="000B7682" w:rsidRPr="00866AC1" w:rsidRDefault="00EA79E5" w:rsidP="000B7682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a) </w:t>
      </w:r>
      <w:r w:rsidR="000B7682" w:rsidRPr="00866AC1">
        <w:rPr>
          <w:rFonts w:ascii="Arial" w:hAnsi="Arial" w:cs="Arial"/>
          <w:sz w:val="24"/>
        </w:rPr>
        <w:t>Label the diagram of the water cycle with following processes.</w:t>
      </w:r>
      <w:r w:rsidR="000B7682" w:rsidRP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ab/>
      </w:r>
      <w:r w:rsidR="00866AC1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(5 marks)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Evaporation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Transpiration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Condensation</w:t>
      </w:r>
    </w:p>
    <w:p w:rsidR="000B7682" w:rsidRPr="00866AC1" w:rsidRDefault="000B7682" w:rsidP="000B7682">
      <w:pPr>
        <w:spacing w:line="240" w:lineRule="auto"/>
        <w:rPr>
          <w:rFonts w:ascii="Arial" w:hAnsi="Arial" w:cs="Arial"/>
          <w:sz w:val="24"/>
        </w:rPr>
      </w:pPr>
      <w:r w:rsidRPr="00866AC1">
        <w:rPr>
          <w:rFonts w:ascii="Arial" w:hAnsi="Arial" w:cs="Arial"/>
          <w:sz w:val="24"/>
        </w:rPr>
        <w:t>•</w:t>
      </w:r>
      <w:r w:rsidRPr="00866AC1">
        <w:rPr>
          <w:rFonts w:ascii="Arial" w:hAnsi="Arial" w:cs="Arial"/>
          <w:sz w:val="24"/>
        </w:rPr>
        <w:tab/>
        <w:t>Precipitation</w:t>
      </w:r>
    </w:p>
    <w:p w:rsidR="000B7682" w:rsidRPr="00866AC1" w:rsidRDefault="00CA0BC2" w:rsidP="000B7682">
      <w:pPr>
        <w:spacing w:line="240" w:lineRule="auto"/>
        <w:rPr>
          <w:rFonts w:ascii="Arial" w:hAnsi="Arial" w:cs="Arial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752" behindDoc="1" locked="0" layoutInCell="1" allowOverlap="1" wp14:anchorId="2575663F" wp14:editId="23E03B0E">
            <wp:simplePos x="0" y="0"/>
            <wp:positionH relativeFrom="column">
              <wp:posOffset>101600</wp:posOffset>
            </wp:positionH>
            <wp:positionV relativeFrom="paragraph">
              <wp:posOffset>241300</wp:posOffset>
            </wp:positionV>
            <wp:extent cx="6740525" cy="3209925"/>
            <wp:effectExtent l="0" t="0" r="3175" b="9525"/>
            <wp:wrapTight wrapText="bothSides">
              <wp:wrapPolygon edited="0">
                <wp:start x="0" y="0"/>
                <wp:lineTo x="0" y="21536"/>
                <wp:lineTo x="21549" y="21536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5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6EC">
        <w:rPr>
          <w:rFonts w:ascii="Arial" w:hAnsi="Arial" w:cs="Arial"/>
          <w:sz w:val="24"/>
        </w:rPr>
        <w:t>•</w:t>
      </w:r>
      <w:r w:rsidR="006F16EC">
        <w:rPr>
          <w:rFonts w:ascii="Arial" w:hAnsi="Arial" w:cs="Arial"/>
          <w:sz w:val="24"/>
        </w:rPr>
        <w:tab/>
      </w:r>
      <w:r w:rsidR="000B7682" w:rsidRPr="00866AC1">
        <w:rPr>
          <w:rFonts w:ascii="Arial" w:hAnsi="Arial" w:cs="Arial"/>
          <w:sz w:val="24"/>
        </w:rPr>
        <w:t>Run Off</w:t>
      </w:r>
    </w:p>
    <w:p w:rsidR="00EA79E5" w:rsidRPr="00EA79E5" w:rsidRDefault="00EA79E5" w:rsidP="00EA79E5">
      <w:pPr>
        <w:pStyle w:val="ListParagraph"/>
        <w:numPr>
          <w:ilvl w:val="0"/>
          <w:numId w:val="21"/>
        </w:numPr>
        <w:rPr>
          <w:rFonts w:ascii="Arial" w:hAnsi="Arial" w:cs="Arial"/>
          <w:sz w:val="24"/>
        </w:rPr>
      </w:pPr>
      <w:r w:rsidRPr="00EA79E5">
        <w:rPr>
          <w:rFonts w:ascii="Arial" w:hAnsi="Arial" w:cs="Arial"/>
          <w:sz w:val="24"/>
        </w:rPr>
        <w:t>Which part of PERTIC is missing from the diagram above?</w:t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</w:r>
      <w:r w:rsidRPr="00EA79E5">
        <w:rPr>
          <w:rFonts w:ascii="Arial" w:hAnsi="Arial" w:cs="Arial"/>
          <w:sz w:val="24"/>
        </w:rPr>
        <w:tab/>
        <w:t>(1 Mark)</w:t>
      </w:r>
    </w:p>
    <w:p w:rsidR="00EA79E5" w:rsidRDefault="00EA79E5" w:rsidP="00EA79E5">
      <w:pPr>
        <w:pStyle w:val="ListParagraph"/>
        <w:rPr>
          <w:rFonts w:ascii="Arial" w:hAnsi="Arial" w:cs="Arial"/>
        </w:rPr>
      </w:pPr>
    </w:p>
    <w:p w:rsidR="00EA79E5" w:rsidRDefault="00EA79E5" w:rsidP="00EA79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</w:t>
      </w:r>
    </w:p>
    <w:p w:rsidR="00EA79E5" w:rsidRDefault="00EA79E5" w:rsidP="00EA79E5">
      <w:pPr>
        <w:pStyle w:val="ListParagraph"/>
        <w:rPr>
          <w:rFonts w:ascii="Arial" w:hAnsi="Arial" w:cs="Arial"/>
        </w:rPr>
      </w:pPr>
    </w:p>
    <w:p w:rsidR="00EA79E5" w:rsidRPr="00EA79E5" w:rsidRDefault="00446523" w:rsidP="00EA79E5">
      <w:pPr>
        <w:pStyle w:val="ListParagraph"/>
        <w:numPr>
          <w:ilvl w:val="0"/>
          <w:numId w:val="1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</w:t>
      </w:r>
      <w:r w:rsidR="00CA0BC2">
        <w:rPr>
          <w:rFonts w:ascii="Arial" w:hAnsi="Arial" w:cs="Arial"/>
          <w:sz w:val="24"/>
        </w:rPr>
        <w:t>lain the term water scarcity and provide an example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(4</w:t>
      </w:r>
      <w:r w:rsidR="00FC00AB">
        <w:rPr>
          <w:rFonts w:ascii="Arial" w:hAnsi="Arial" w:cs="Arial"/>
          <w:sz w:val="24"/>
        </w:rPr>
        <w:t xml:space="preserve"> marks)</w:t>
      </w:r>
    </w:p>
    <w:p w:rsidR="00EA79E5" w:rsidRDefault="00EA79E5" w:rsidP="00EA79E5">
      <w:pPr>
        <w:pStyle w:val="ListParagraph"/>
        <w:rPr>
          <w:rFonts w:ascii="Arial" w:hAnsi="Arial" w:cs="Arial"/>
        </w:rPr>
      </w:pPr>
    </w:p>
    <w:p w:rsidR="00EA79E5" w:rsidRPr="00866AC1" w:rsidRDefault="00EA79E5" w:rsidP="00EA79E5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EA79E5" w:rsidRPr="00866AC1" w:rsidRDefault="00EA79E5" w:rsidP="00EA79E5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EA79E5" w:rsidRPr="00866AC1" w:rsidRDefault="00EA79E5" w:rsidP="00EA79E5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EA79E5" w:rsidRPr="00866AC1" w:rsidRDefault="00EA79E5" w:rsidP="00EA79E5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EA79E5" w:rsidRPr="00866AC1" w:rsidRDefault="00EA79E5" w:rsidP="00EA79E5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CA0BC2" w:rsidRPr="00866AC1" w:rsidRDefault="00EA79E5" w:rsidP="00CA0BC2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  <w:r w:rsidR="00CA0BC2" w:rsidRPr="00866AC1">
        <w:rPr>
          <w:rFonts w:ascii="Arial" w:hAnsi="Arial" w:cs="Arial"/>
        </w:rPr>
        <w:t>_______________________________________________________________________________</w:t>
      </w:r>
    </w:p>
    <w:p w:rsidR="00CA0BC2" w:rsidRDefault="00CA0BC2" w:rsidP="00CA0BC2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CA0BC2" w:rsidRPr="00866AC1" w:rsidRDefault="00CA0BC2" w:rsidP="00CA0BC2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CA0BC2" w:rsidRDefault="00CA0BC2" w:rsidP="00CA0BC2">
      <w:pPr>
        <w:pStyle w:val="ListParagraph"/>
        <w:spacing w:line="480" w:lineRule="auto"/>
        <w:rPr>
          <w:rFonts w:ascii="Arial" w:hAnsi="Arial" w:cs="Arial"/>
        </w:rPr>
      </w:pPr>
      <w:r w:rsidRPr="00866AC1">
        <w:rPr>
          <w:rFonts w:ascii="Arial" w:hAnsi="Arial" w:cs="Arial"/>
        </w:rPr>
        <w:t>_______________________________________________________________________________</w:t>
      </w:r>
    </w:p>
    <w:p w:rsidR="000B7682" w:rsidRPr="00866AC1" w:rsidRDefault="00866AC1" w:rsidP="00866AC1">
      <w:pPr>
        <w:ind w:left="3600" w:firstLine="720"/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4"/>
          <w:u w:val="single"/>
        </w:rPr>
        <w:t>End of test</w:t>
      </w:r>
    </w:p>
    <w:sectPr w:rsidR="000B7682" w:rsidRPr="00866AC1" w:rsidSect="00866A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1687"/>
    <w:multiLevelType w:val="hybridMultilevel"/>
    <w:tmpl w:val="5DBEC7D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D2D9B"/>
    <w:multiLevelType w:val="hybridMultilevel"/>
    <w:tmpl w:val="0C28BA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700C"/>
    <w:multiLevelType w:val="hybridMultilevel"/>
    <w:tmpl w:val="0916132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4637D"/>
    <w:multiLevelType w:val="hybridMultilevel"/>
    <w:tmpl w:val="4FB42834"/>
    <w:lvl w:ilvl="0" w:tplc="69041C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96476"/>
    <w:multiLevelType w:val="hybridMultilevel"/>
    <w:tmpl w:val="5CBACB9C"/>
    <w:lvl w:ilvl="0" w:tplc="306AB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561BA"/>
    <w:multiLevelType w:val="hybridMultilevel"/>
    <w:tmpl w:val="9842B1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049D4"/>
    <w:multiLevelType w:val="hybridMultilevel"/>
    <w:tmpl w:val="2208DB6A"/>
    <w:lvl w:ilvl="0" w:tplc="D1C658D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551660"/>
    <w:multiLevelType w:val="hybridMultilevel"/>
    <w:tmpl w:val="0DD4D9A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A0A5A"/>
    <w:multiLevelType w:val="hybridMultilevel"/>
    <w:tmpl w:val="07C8E958"/>
    <w:lvl w:ilvl="0" w:tplc="CB56531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23F73ED"/>
    <w:multiLevelType w:val="hybridMultilevel"/>
    <w:tmpl w:val="EB4E9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721F3"/>
    <w:multiLevelType w:val="hybridMultilevel"/>
    <w:tmpl w:val="7CD0B2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217FB"/>
    <w:multiLevelType w:val="hybridMultilevel"/>
    <w:tmpl w:val="01989F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444C5"/>
    <w:multiLevelType w:val="hybridMultilevel"/>
    <w:tmpl w:val="99ACCF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04752"/>
    <w:multiLevelType w:val="hybridMultilevel"/>
    <w:tmpl w:val="AF8C3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231CA2"/>
    <w:multiLevelType w:val="hybridMultilevel"/>
    <w:tmpl w:val="242E63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767F19"/>
    <w:multiLevelType w:val="hybridMultilevel"/>
    <w:tmpl w:val="C60EAF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18"/>
  </w:num>
  <w:num w:numId="5">
    <w:abstractNumId w:val="5"/>
  </w:num>
  <w:num w:numId="6">
    <w:abstractNumId w:val="19"/>
  </w:num>
  <w:num w:numId="7">
    <w:abstractNumId w:val="20"/>
  </w:num>
  <w:num w:numId="8">
    <w:abstractNumId w:val="14"/>
  </w:num>
  <w:num w:numId="9">
    <w:abstractNumId w:val="21"/>
  </w:num>
  <w:num w:numId="10">
    <w:abstractNumId w:val="11"/>
  </w:num>
  <w:num w:numId="11">
    <w:abstractNumId w:val="8"/>
  </w:num>
  <w:num w:numId="12">
    <w:abstractNumId w:val="17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3"/>
  </w:num>
  <w:num w:numId="18">
    <w:abstractNumId w:val="1"/>
  </w:num>
  <w:num w:numId="19">
    <w:abstractNumId w:val="9"/>
  </w:num>
  <w:num w:numId="20">
    <w:abstractNumId w:val="13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66"/>
    <w:rsid w:val="00005F77"/>
    <w:rsid w:val="000557AE"/>
    <w:rsid w:val="000B7682"/>
    <w:rsid w:val="002231BD"/>
    <w:rsid w:val="002237CC"/>
    <w:rsid w:val="00237C6C"/>
    <w:rsid w:val="0027291D"/>
    <w:rsid w:val="002B0D0D"/>
    <w:rsid w:val="002C22CF"/>
    <w:rsid w:val="002C3D18"/>
    <w:rsid w:val="003916A6"/>
    <w:rsid w:val="00411302"/>
    <w:rsid w:val="00446523"/>
    <w:rsid w:val="0045763D"/>
    <w:rsid w:val="006F16EC"/>
    <w:rsid w:val="00726E10"/>
    <w:rsid w:val="00774286"/>
    <w:rsid w:val="00866AC1"/>
    <w:rsid w:val="00874E02"/>
    <w:rsid w:val="008B7066"/>
    <w:rsid w:val="008D0CE7"/>
    <w:rsid w:val="0091414E"/>
    <w:rsid w:val="009C7F82"/>
    <w:rsid w:val="00A657E4"/>
    <w:rsid w:val="00C73386"/>
    <w:rsid w:val="00CA0BC2"/>
    <w:rsid w:val="00D53C1C"/>
    <w:rsid w:val="00EA79E5"/>
    <w:rsid w:val="00F3589F"/>
    <w:rsid w:val="00F66C4C"/>
    <w:rsid w:val="00F976DF"/>
    <w:rsid w:val="00FC00AB"/>
    <w:rsid w:val="00FC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5179C60C.dotm</Template>
  <TotalTime>2</TotalTime>
  <Pages>5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e4081018</cp:lastModifiedBy>
  <cp:revision>3</cp:revision>
  <cp:lastPrinted>2017-08-16T07:24:00Z</cp:lastPrinted>
  <dcterms:created xsi:type="dcterms:W3CDTF">2017-08-16T07:27:00Z</dcterms:created>
  <dcterms:modified xsi:type="dcterms:W3CDTF">2017-08-16T07:39:00Z</dcterms:modified>
</cp:coreProperties>
</file>