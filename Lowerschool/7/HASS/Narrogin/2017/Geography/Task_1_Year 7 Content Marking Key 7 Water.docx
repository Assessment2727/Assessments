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965" w:rsidRDefault="00461071" w:rsidP="00A45AC7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5351145</wp:posOffset>
                </wp:positionH>
                <wp:positionV relativeFrom="paragraph">
                  <wp:posOffset>-428625</wp:posOffset>
                </wp:positionV>
                <wp:extent cx="1057275" cy="5143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071" w:rsidRPr="00AE43BF" w:rsidRDefault="0046107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E43BF">
                              <w:rPr>
                                <w:rFonts w:ascii="Arial" w:hAnsi="Arial" w:cs="Arial"/>
                                <w:b/>
                              </w:rPr>
                              <w:t xml:space="preserve">    </w:t>
                            </w:r>
                            <w:r w:rsidR="00AE43BF" w:rsidRPr="00AE43BF">
                              <w:rPr>
                                <w:rFonts w:ascii="Arial" w:hAnsi="Arial" w:cs="Arial"/>
                                <w:b/>
                              </w:rPr>
                              <w:t>Part B</w:t>
                            </w:r>
                            <w:r w:rsidRPr="00AE43BF">
                              <w:rPr>
                                <w:rFonts w:ascii="Arial" w:hAnsi="Arial" w:cs="Arial"/>
                                <w:b/>
                              </w:rPr>
                              <w:t xml:space="preserve">    </w:t>
                            </w:r>
                          </w:p>
                          <w:p w:rsidR="00461071" w:rsidRPr="00461071" w:rsidRDefault="00AE43B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461071" w:rsidRPr="0046107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35pt;margin-top:-33.75pt;width:83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" fillcolor="white [3201]" strokeweight=".5pt">
                <v:textbox>
                  <w:txbxContent>
                    <w:p w:rsidR="00461071" w:rsidRPr="00AE43BF" w:rsidRDefault="00461071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E43BF">
                        <w:rPr>
                          <w:rFonts w:ascii="Arial" w:hAnsi="Arial" w:cs="Arial"/>
                          <w:b/>
                        </w:rPr>
                        <w:t xml:space="preserve">    </w:t>
                      </w:r>
                      <w:r w:rsidR="00AE43BF" w:rsidRPr="00AE43BF">
                        <w:rPr>
                          <w:rFonts w:ascii="Arial" w:hAnsi="Arial" w:cs="Arial"/>
                          <w:b/>
                        </w:rPr>
                        <w:t>Part B</w:t>
                      </w:r>
                      <w:r w:rsidRPr="00AE43BF">
                        <w:rPr>
                          <w:rFonts w:ascii="Arial" w:hAnsi="Arial" w:cs="Arial"/>
                          <w:b/>
                        </w:rPr>
                        <w:t xml:space="preserve">    </w:t>
                      </w:r>
                    </w:p>
                    <w:p w:rsidR="00461071" w:rsidRPr="00461071" w:rsidRDefault="00AE43B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     </w:t>
                      </w:r>
                      <w:r w:rsidR="00461071" w:rsidRPr="0046107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/26</w:t>
                      </w:r>
                    </w:p>
                  </w:txbxContent>
                </v:textbox>
              </v:shape>
            </w:pict>
          </mc:Fallback>
        </mc:AlternateContent>
      </w:r>
      <w:r w:rsidR="00A45AC7">
        <w:rPr>
          <w:rFonts w:ascii="Arial" w:hAnsi="Arial" w:cs="Arial"/>
          <w:sz w:val="28"/>
          <w:szCs w:val="28"/>
        </w:rPr>
        <w:t xml:space="preserve">Year 7– Geography - </w:t>
      </w:r>
      <w:r w:rsidR="00A45AC7" w:rsidRPr="00AE5DBA">
        <w:rPr>
          <w:rFonts w:ascii="Arial" w:hAnsi="Arial" w:cs="Arial"/>
          <w:sz w:val="28"/>
          <w:szCs w:val="28"/>
        </w:rPr>
        <w:t xml:space="preserve">Title of Task: </w:t>
      </w:r>
    </w:p>
    <w:p w:rsidR="00A45AC7" w:rsidRPr="003D0CCA" w:rsidRDefault="00A45AC7" w:rsidP="00A45AC7">
      <w:pPr>
        <w:pStyle w:val="Title"/>
        <w:ind w:left="-720" w:right="-720"/>
        <w:outlineLvl w:val="0"/>
        <w:rPr>
          <w:rFonts w:ascii="Arial" w:hAnsi="Arial" w:cs="Arial"/>
          <w:b w:val="0"/>
          <w:sz w:val="28"/>
          <w:szCs w:val="28"/>
        </w:rPr>
      </w:pPr>
      <w:r w:rsidRPr="006A71E3">
        <w:rPr>
          <w:rFonts w:ascii="Arial" w:hAnsi="Arial" w:cs="Arial"/>
          <w:sz w:val="32"/>
          <w:szCs w:val="32"/>
          <w:u w:val="single"/>
        </w:rPr>
        <w:t>Task 1 – Designing and Creating a Brochure</w:t>
      </w:r>
      <w:r>
        <w:rPr>
          <w:rFonts w:ascii="Arial" w:hAnsi="Arial" w:cs="Arial"/>
          <w:b w:val="0"/>
          <w:sz w:val="32"/>
          <w:szCs w:val="32"/>
          <w:u w:val="single"/>
        </w:rPr>
        <w:t xml:space="preserve"> (10%)</w:t>
      </w:r>
      <w:r w:rsidR="00E11965" w:rsidRPr="00E11965">
        <w:rPr>
          <w:noProof/>
          <w:lang w:val="en-AU" w:eastAsia="en-AU"/>
        </w:rPr>
        <w:t xml:space="preserve"> </w:t>
      </w:r>
    </w:p>
    <w:p w:rsidR="00A45AC7" w:rsidRDefault="00A45AC7" w:rsidP="00A45AC7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9"/>
        <w:gridCol w:w="3067"/>
        <w:gridCol w:w="2404"/>
      </w:tblGrid>
      <w:tr w:rsidR="00E11965" w:rsidTr="00314206">
        <w:tc>
          <w:tcPr>
            <w:tcW w:w="4299" w:type="dxa"/>
          </w:tcPr>
          <w:p w:rsidR="00A45AC7" w:rsidRDefault="00A45AC7" w:rsidP="008B6C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Key Area</w:t>
            </w:r>
          </w:p>
        </w:tc>
        <w:tc>
          <w:tcPr>
            <w:tcW w:w="3067" w:type="dxa"/>
          </w:tcPr>
          <w:p w:rsidR="00A45AC7" w:rsidRDefault="00A45AC7" w:rsidP="008B6C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Possible Marks</w:t>
            </w:r>
          </w:p>
        </w:tc>
        <w:tc>
          <w:tcPr>
            <w:tcW w:w="2404" w:type="dxa"/>
          </w:tcPr>
          <w:p w:rsidR="00A45AC7" w:rsidRDefault="00A45AC7" w:rsidP="008B6C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Your Mark</w:t>
            </w:r>
          </w:p>
        </w:tc>
      </w:tr>
      <w:tr w:rsidR="00E11965" w:rsidTr="00314206">
        <w:tc>
          <w:tcPr>
            <w:tcW w:w="4299" w:type="dxa"/>
          </w:tcPr>
          <w:p w:rsidR="00A45AC7" w:rsidRDefault="00A45AC7" w:rsidP="00E11965">
            <w:pPr>
              <w:rPr>
                <w:rFonts w:ascii="Arial" w:hAnsi="Arial" w:cs="Arial"/>
                <w:sz w:val="28"/>
                <w:szCs w:val="28"/>
              </w:rPr>
            </w:pPr>
          </w:p>
          <w:p w:rsidR="00A45AC7" w:rsidRPr="00E11965" w:rsidRDefault="00A45AC7" w:rsidP="00A45AC7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  <w:lang w:val="en-AU" w:eastAsia="en-US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  <w:lang w:val="en-AU" w:eastAsia="en-US"/>
              </w:rPr>
              <w:t>no</w:t>
            </w:r>
            <w:r w:rsidRPr="00E11965">
              <w:rPr>
                <w:rFonts w:ascii="Arial" w:hAnsi="Arial" w:cs="Arial"/>
                <w:sz w:val="20"/>
                <w:szCs w:val="20"/>
                <w:lang w:val="en-AU" w:eastAsia="en-US"/>
              </w:rPr>
              <w:t xml:space="preserve"> information.</w:t>
            </w:r>
          </w:p>
          <w:p w:rsidR="00A45AC7" w:rsidRPr="00E11965" w:rsidRDefault="00A45AC7" w:rsidP="00A45AC7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 xml:space="preserve">basic </w:t>
            </w:r>
            <w:r w:rsidRPr="00E11965">
              <w:rPr>
                <w:rFonts w:ascii="Arial" w:hAnsi="Arial" w:cs="Arial"/>
                <w:sz w:val="20"/>
                <w:szCs w:val="20"/>
              </w:rPr>
              <w:t>and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 xml:space="preserve"> limited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information to educate people about the importance of reducing water use.</w:t>
            </w:r>
          </w:p>
          <w:p w:rsidR="00A45AC7" w:rsidRPr="00E11965" w:rsidRDefault="00A45AC7" w:rsidP="00A45AC7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="0019316D" w:rsidRPr="00E11965">
              <w:rPr>
                <w:rFonts w:ascii="Arial" w:hAnsi="Arial" w:cs="Arial"/>
                <w:b/>
                <w:sz w:val="20"/>
                <w:szCs w:val="20"/>
              </w:rPr>
              <w:t>satisfactory</w:t>
            </w:r>
            <w:r w:rsidR="0019316D" w:rsidRPr="00E11965">
              <w:rPr>
                <w:rFonts w:ascii="Arial" w:hAnsi="Arial" w:cs="Arial"/>
                <w:sz w:val="20"/>
                <w:szCs w:val="20"/>
              </w:rPr>
              <w:t xml:space="preserve"> information to educate people about the importance of reducing water use.</w:t>
            </w:r>
          </w:p>
          <w:p w:rsidR="0019316D" w:rsidRPr="00E11965" w:rsidRDefault="0019316D" w:rsidP="0019316D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very good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information to educate people about the importance of reducing water use.</w:t>
            </w:r>
          </w:p>
          <w:p w:rsidR="00A45AC7" w:rsidRPr="0019316D" w:rsidRDefault="0019316D" w:rsidP="0019316D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8"/>
                <w:szCs w:val="28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excellent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information to educate people about the importance of reducing water use.</w:t>
            </w:r>
          </w:p>
        </w:tc>
        <w:tc>
          <w:tcPr>
            <w:tcW w:w="3067" w:type="dxa"/>
          </w:tcPr>
          <w:p w:rsidR="00A45AC7" w:rsidRPr="00E11965" w:rsidRDefault="00A45AC7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9316D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0</w:t>
            </w:r>
          </w:p>
          <w:p w:rsidR="00E11965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1</w:t>
            </w:r>
          </w:p>
          <w:p w:rsidR="00E11965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2</w:t>
            </w:r>
          </w:p>
          <w:p w:rsidR="00E11965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E11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3</w:t>
            </w:r>
          </w:p>
          <w:p w:rsidR="00E11965" w:rsidRDefault="00E11965" w:rsidP="00E11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E11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E11965" w:rsidRDefault="00E11965" w:rsidP="00E11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E11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E119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/ 4</w:t>
            </w:r>
          </w:p>
        </w:tc>
        <w:tc>
          <w:tcPr>
            <w:tcW w:w="2404" w:type="dxa"/>
          </w:tcPr>
          <w:p w:rsidR="00A45AC7" w:rsidRDefault="00A45AC7" w:rsidP="008B6C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11965" w:rsidTr="00314206">
        <w:tc>
          <w:tcPr>
            <w:tcW w:w="4299" w:type="dxa"/>
          </w:tcPr>
          <w:p w:rsidR="00A45AC7" w:rsidRDefault="00E11965" w:rsidP="00E1196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No </w:t>
            </w:r>
            <w:r w:rsidR="00A45AC7" w:rsidRPr="00E11965">
              <w:rPr>
                <w:rFonts w:ascii="Arial" w:hAnsi="Arial" w:cs="Arial"/>
                <w:sz w:val="20"/>
                <w:szCs w:val="20"/>
              </w:rPr>
              <w:t>introduction</w:t>
            </w:r>
          </w:p>
          <w:p w:rsidR="00E11965" w:rsidRDefault="00E11965" w:rsidP="00E1196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Basic and limited introduction</w:t>
            </w:r>
          </w:p>
          <w:p w:rsidR="00E11965" w:rsidRDefault="00E11965" w:rsidP="00E1196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Satisfactory introduction</w:t>
            </w:r>
          </w:p>
          <w:p w:rsidR="00E11965" w:rsidRDefault="00E11965" w:rsidP="00E1196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Very good introduction</w:t>
            </w:r>
          </w:p>
          <w:p w:rsidR="00E11965" w:rsidRPr="00E11965" w:rsidRDefault="00E11965" w:rsidP="00E1196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Excellent introduction </w:t>
            </w:r>
          </w:p>
        </w:tc>
        <w:tc>
          <w:tcPr>
            <w:tcW w:w="3067" w:type="dxa"/>
          </w:tcPr>
          <w:p w:rsidR="00A45AC7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0</w:t>
            </w:r>
          </w:p>
          <w:p w:rsidR="00E11965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1</w:t>
            </w:r>
          </w:p>
          <w:p w:rsidR="00E11965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2</w:t>
            </w:r>
          </w:p>
          <w:p w:rsidR="00E11965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3</w:t>
            </w:r>
          </w:p>
          <w:p w:rsidR="00E11965" w:rsidRPr="00E11965" w:rsidRDefault="00E11965" w:rsidP="00E11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4</w:t>
            </w:r>
          </w:p>
        </w:tc>
        <w:tc>
          <w:tcPr>
            <w:tcW w:w="2404" w:type="dxa"/>
          </w:tcPr>
          <w:p w:rsidR="00A45AC7" w:rsidRDefault="00A45AC7" w:rsidP="008B6C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11965" w:rsidTr="00314206">
        <w:trPr>
          <w:trHeight w:val="1938"/>
        </w:trPr>
        <w:tc>
          <w:tcPr>
            <w:tcW w:w="4299" w:type="dxa"/>
          </w:tcPr>
          <w:p w:rsidR="00A45AC7" w:rsidRPr="00E11965" w:rsidRDefault="00A45AC7" w:rsidP="00A45AC7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Incorporates </w:t>
            </w:r>
            <w:r w:rsidR="0019316D" w:rsidRPr="00E11965">
              <w:rPr>
                <w:rFonts w:ascii="Arial" w:hAnsi="Arial" w:cs="Arial"/>
                <w:b/>
                <w:sz w:val="20"/>
                <w:szCs w:val="20"/>
              </w:rPr>
              <w:t xml:space="preserve">no 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facts and </w:t>
            </w:r>
            <w:r w:rsidR="0019316D" w:rsidRPr="00E11965">
              <w:rPr>
                <w:rFonts w:ascii="Arial" w:hAnsi="Arial" w:cs="Arial"/>
                <w:b/>
                <w:sz w:val="20"/>
                <w:szCs w:val="20"/>
              </w:rPr>
              <w:t xml:space="preserve">no 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figures in relation to water use. </w:t>
            </w:r>
          </w:p>
          <w:p w:rsidR="0019316D" w:rsidRPr="00E11965" w:rsidRDefault="0019316D" w:rsidP="0019316D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Incorporates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 xml:space="preserve">basic 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 xml:space="preserve">limited 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facts &amp; figures in relation to water use. </w:t>
            </w:r>
          </w:p>
          <w:p w:rsidR="0019316D" w:rsidRPr="00E11965" w:rsidRDefault="0019316D" w:rsidP="0019316D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Incorporates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 xml:space="preserve">satisfactory 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facts and figures in relation to water use. </w:t>
            </w:r>
          </w:p>
          <w:p w:rsidR="0019316D" w:rsidRPr="00E11965" w:rsidRDefault="0019316D" w:rsidP="0019316D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Incorporates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very good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facts and figures in relation to water use. </w:t>
            </w:r>
          </w:p>
          <w:p w:rsidR="00A45AC7" w:rsidRPr="00E11965" w:rsidRDefault="0019316D" w:rsidP="0019316D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Incorporates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excellent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facts and figures in relation to water use. </w:t>
            </w:r>
          </w:p>
        </w:tc>
        <w:tc>
          <w:tcPr>
            <w:tcW w:w="3067" w:type="dxa"/>
          </w:tcPr>
          <w:p w:rsidR="0019316D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0</w:t>
            </w:r>
          </w:p>
          <w:p w:rsidR="00E11965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1</w:t>
            </w:r>
          </w:p>
          <w:p w:rsidR="00E11965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2</w:t>
            </w:r>
          </w:p>
          <w:p w:rsidR="00E11965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3</w:t>
            </w:r>
          </w:p>
          <w:p w:rsidR="00E11965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Pr="00E11965" w:rsidRDefault="00E11965" w:rsidP="00E11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4</w:t>
            </w:r>
          </w:p>
        </w:tc>
        <w:tc>
          <w:tcPr>
            <w:tcW w:w="2404" w:type="dxa"/>
          </w:tcPr>
          <w:p w:rsidR="00A45AC7" w:rsidRDefault="00A45AC7" w:rsidP="008B6C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11965" w:rsidTr="00314206">
        <w:tc>
          <w:tcPr>
            <w:tcW w:w="4299" w:type="dxa"/>
          </w:tcPr>
          <w:p w:rsidR="00A45AC7" w:rsidRPr="00E11965" w:rsidRDefault="0019316D" w:rsidP="00A45AC7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no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r</w:t>
            </w:r>
            <w:r w:rsidR="00A45AC7" w:rsidRPr="00E11965">
              <w:rPr>
                <w:rFonts w:ascii="Arial" w:hAnsi="Arial" w:cs="Arial"/>
                <w:sz w:val="20"/>
                <w:szCs w:val="20"/>
              </w:rPr>
              <w:t>easons for the importance of reducing water use.</w:t>
            </w:r>
          </w:p>
          <w:p w:rsidR="0019316D" w:rsidRPr="00E11965" w:rsidRDefault="0019316D" w:rsidP="0019316D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 xml:space="preserve">basic 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limited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reasons for the importance of reducing water use.</w:t>
            </w:r>
          </w:p>
          <w:p w:rsidR="0019316D" w:rsidRPr="00E11965" w:rsidRDefault="0019316D" w:rsidP="0019316D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satisfactory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reasons for the importance of reducing water use.</w:t>
            </w:r>
          </w:p>
          <w:p w:rsidR="0019316D" w:rsidRPr="00E11965" w:rsidRDefault="0019316D" w:rsidP="0019316D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very good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reasons for the importance of reducing water use.</w:t>
            </w:r>
          </w:p>
          <w:p w:rsidR="00A45AC7" w:rsidRPr="00314206" w:rsidRDefault="0019316D" w:rsidP="00E11965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E11965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E11965">
              <w:rPr>
                <w:rFonts w:ascii="Arial" w:hAnsi="Arial" w:cs="Arial"/>
                <w:b/>
                <w:sz w:val="20"/>
                <w:szCs w:val="20"/>
              </w:rPr>
              <w:t>excellent</w:t>
            </w:r>
            <w:r w:rsidRPr="00E11965">
              <w:rPr>
                <w:rFonts w:ascii="Arial" w:hAnsi="Arial" w:cs="Arial"/>
                <w:sz w:val="20"/>
                <w:szCs w:val="20"/>
              </w:rPr>
              <w:t xml:space="preserve"> reasons for the importance of reducing water use.</w:t>
            </w:r>
          </w:p>
          <w:p w:rsidR="00314206" w:rsidRPr="00E11965" w:rsidRDefault="00314206" w:rsidP="00314206">
            <w:pPr>
              <w:pStyle w:val="ListParagraph"/>
              <w:spacing w:after="160" w:line="256" w:lineRule="auto"/>
              <w:ind w:left="1080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</w:p>
        </w:tc>
        <w:tc>
          <w:tcPr>
            <w:tcW w:w="3067" w:type="dxa"/>
          </w:tcPr>
          <w:p w:rsidR="0019316D" w:rsidRDefault="0019316D" w:rsidP="00E11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E11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0</w:t>
            </w:r>
          </w:p>
          <w:p w:rsidR="00E11965" w:rsidRDefault="00E11965" w:rsidP="00E11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E11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E11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1</w:t>
            </w:r>
          </w:p>
          <w:p w:rsidR="00E11965" w:rsidRDefault="00E11965" w:rsidP="00E11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E11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E11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2</w:t>
            </w:r>
          </w:p>
          <w:p w:rsidR="00E11965" w:rsidRDefault="00E11965" w:rsidP="00E11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E11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E11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E11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3</w:t>
            </w:r>
          </w:p>
          <w:p w:rsidR="00E11965" w:rsidRDefault="00E11965" w:rsidP="00E11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Default="00E11965" w:rsidP="00E11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Pr="00E11965" w:rsidRDefault="00E11965" w:rsidP="00E11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4</w:t>
            </w:r>
          </w:p>
        </w:tc>
        <w:tc>
          <w:tcPr>
            <w:tcW w:w="2404" w:type="dxa"/>
          </w:tcPr>
          <w:p w:rsidR="00A45AC7" w:rsidRDefault="00A45AC7" w:rsidP="008B6C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11965" w:rsidTr="00314206">
        <w:tc>
          <w:tcPr>
            <w:tcW w:w="4299" w:type="dxa"/>
          </w:tcPr>
          <w:p w:rsidR="00A45AC7" w:rsidRPr="00314206" w:rsidRDefault="00E11965" w:rsidP="00E11965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14206">
              <w:rPr>
                <w:rFonts w:ascii="Arial" w:hAnsi="Arial" w:cs="Arial"/>
                <w:sz w:val="20"/>
                <w:szCs w:val="20"/>
              </w:rPr>
              <w:lastRenderedPageBreak/>
              <w:t>Provides no i</w:t>
            </w:r>
            <w:r w:rsidR="00A45AC7" w:rsidRPr="00314206">
              <w:rPr>
                <w:rFonts w:ascii="Arial" w:hAnsi="Arial" w:cs="Arial"/>
                <w:sz w:val="20"/>
                <w:szCs w:val="20"/>
              </w:rPr>
              <w:t xml:space="preserve">mages </w:t>
            </w:r>
          </w:p>
          <w:p w:rsidR="00E11965" w:rsidRPr="00314206" w:rsidRDefault="00314206" w:rsidP="00E11965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Provides 3 or less</w:t>
            </w:r>
            <w:r w:rsidR="00E11965" w:rsidRPr="00314206">
              <w:rPr>
                <w:rFonts w:ascii="Arial" w:hAnsi="Arial" w:cs="Arial"/>
                <w:sz w:val="20"/>
                <w:szCs w:val="20"/>
              </w:rPr>
              <w:t xml:space="preserve"> images but does not refer to or reference images correctly.</w:t>
            </w:r>
          </w:p>
          <w:p w:rsidR="00E11965" w:rsidRPr="00314206" w:rsidRDefault="00314206" w:rsidP="00E11965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Provides 3 or less</w:t>
            </w:r>
            <w:r w:rsidR="00E11965" w:rsidRPr="00314206">
              <w:rPr>
                <w:rFonts w:ascii="Arial" w:hAnsi="Arial" w:cs="Arial"/>
                <w:sz w:val="20"/>
                <w:szCs w:val="20"/>
              </w:rPr>
              <w:t xml:space="preserve"> images and refers to</w:t>
            </w:r>
            <w:r w:rsidRPr="00314206">
              <w:rPr>
                <w:rFonts w:ascii="Arial" w:hAnsi="Arial" w:cs="Arial"/>
                <w:sz w:val="20"/>
                <w:szCs w:val="20"/>
              </w:rPr>
              <w:t xml:space="preserve"> images clearly and references correctly.</w:t>
            </w:r>
          </w:p>
          <w:p w:rsidR="00314206" w:rsidRDefault="00314206" w:rsidP="00E11965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314206">
              <w:rPr>
                <w:rFonts w:ascii="Arial" w:hAnsi="Arial" w:cs="Arial"/>
                <w:sz w:val="20"/>
                <w:szCs w:val="20"/>
              </w:rPr>
              <w:t>Pr</w:t>
            </w:r>
            <w:r>
              <w:rPr>
                <w:rFonts w:ascii="Arial" w:hAnsi="Arial" w:cs="Arial"/>
                <w:sz w:val="20"/>
                <w:szCs w:val="20"/>
              </w:rPr>
              <w:t>ovides more than 3</w:t>
            </w:r>
            <w:r w:rsidRPr="00314206">
              <w:rPr>
                <w:rFonts w:ascii="Arial" w:hAnsi="Arial" w:cs="Arial"/>
                <w:sz w:val="20"/>
                <w:szCs w:val="20"/>
              </w:rPr>
              <w:t xml:space="preserve"> images and refers to images clearly and references correctly.</w:t>
            </w:r>
          </w:p>
        </w:tc>
        <w:tc>
          <w:tcPr>
            <w:tcW w:w="3067" w:type="dxa"/>
          </w:tcPr>
          <w:p w:rsidR="00A45AC7" w:rsidRPr="00314206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4206">
              <w:rPr>
                <w:rFonts w:ascii="Arial" w:hAnsi="Arial" w:cs="Arial"/>
                <w:sz w:val="20"/>
                <w:szCs w:val="20"/>
              </w:rPr>
              <w:t>/ 0</w:t>
            </w:r>
          </w:p>
          <w:p w:rsidR="00E11965" w:rsidRPr="00314206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Pr="00314206" w:rsidRDefault="00E11965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1965" w:rsidRPr="00314206" w:rsidRDefault="00314206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4206">
              <w:rPr>
                <w:rFonts w:ascii="Arial" w:hAnsi="Arial" w:cs="Arial"/>
                <w:sz w:val="20"/>
                <w:szCs w:val="20"/>
              </w:rPr>
              <w:t>/ 2</w:t>
            </w:r>
          </w:p>
          <w:p w:rsidR="00314206" w:rsidRPr="00314206" w:rsidRDefault="00314206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14206" w:rsidRPr="00314206" w:rsidRDefault="00314206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14206" w:rsidRPr="00314206" w:rsidRDefault="00314206" w:rsidP="003142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4</w:t>
            </w:r>
          </w:p>
          <w:p w:rsidR="00314206" w:rsidRPr="00314206" w:rsidRDefault="00314206" w:rsidP="00314206">
            <w:pPr>
              <w:rPr>
                <w:rFonts w:ascii="Arial" w:hAnsi="Arial" w:cs="Arial"/>
                <w:sz w:val="20"/>
                <w:szCs w:val="20"/>
              </w:rPr>
            </w:pPr>
          </w:p>
          <w:p w:rsidR="00314206" w:rsidRPr="00314206" w:rsidRDefault="00314206" w:rsidP="003142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14206" w:rsidRDefault="00314206" w:rsidP="0031420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/ 6</w:t>
            </w:r>
          </w:p>
        </w:tc>
        <w:tc>
          <w:tcPr>
            <w:tcW w:w="2404" w:type="dxa"/>
          </w:tcPr>
          <w:p w:rsidR="00A45AC7" w:rsidRDefault="00A45AC7" w:rsidP="008B6C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11965" w:rsidTr="00314206">
        <w:trPr>
          <w:trHeight w:val="3535"/>
        </w:trPr>
        <w:tc>
          <w:tcPr>
            <w:tcW w:w="4299" w:type="dxa"/>
          </w:tcPr>
          <w:p w:rsidR="00A45AC7" w:rsidRPr="00314206" w:rsidRDefault="00314206" w:rsidP="00A45AC7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 w:rsidRPr="00314206"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314206">
              <w:rPr>
                <w:rFonts w:ascii="Arial" w:hAnsi="Arial" w:cs="Arial"/>
                <w:b/>
                <w:sz w:val="20"/>
                <w:szCs w:val="20"/>
              </w:rPr>
              <w:t>no</w:t>
            </w:r>
            <w:r w:rsidRPr="00314206"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="00A45AC7" w:rsidRPr="00314206">
              <w:rPr>
                <w:rFonts w:ascii="Arial" w:hAnsi="Arial" w:cs="Arial"/>
                <w:sz w:val="20"/>
                <w:szCs w:val="20"/>
              </w:rPr>
              <w:t>ossible solutions and ideas to manage water use.</w:t>
            </w:r>
          </w:p>
          <w:p w:rsidR="00314206" w:rsidRPr="00314206" w:rsidRDefault="00314206" w:rsidP="00314206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basic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hAnsi="Arial" w:cs="Arial"/>
                <w:b/>
                <w:sz w:val="20"/>
                <w:szCs w:val="20"/>
              </w:rPr>
              <w:t>limited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14206">
              <w:rPr>
                <w:rFonts w:ascii="Arial" w:hAnsi="Arial" w:cs="Arial"/>
                <w:sz w:val="20"/>
                <w:szCs w:val="20"/>
              </w:rPr>
              <w:t>possible solutions and ideas to manage water use.</w:t>
            </w:r>
          </w:p>
          <w:p w:rsidR="00314206" w:rsidRPr="00314206" w:rsidRDefault="00314206" w:rsidP="00314206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>
              <w:rPr>
                <w:rFonts w:ascii="Arial" w:hAnsi="Arial" w:cs="Arial"/>
                <w:b/>
                <w:sz w:val="20"/>
                <w:szCs w:val="20"/>
              </w:rPr>
              <w:t>satisfactory</w:t>
            </w:r>
            <w:r w:rsidRPr="00314206">
              <w:rPr>
                <w:rFonts w:ascii="Arial" w:hAnsi="Arial" w:cs="Arial"/>
                <w:sz w:val="20"/>
                <w:szCs w:val="20"/>
              </w:rPr>
              <w:t xml:space="preserve"> possible solutions and ideas to manage water use.</w:t>
            </w:r>
          </w:p>
          <w:p w:rsidR="00314206" w:rsidRPr="00314206" w:rsidRDefault="00314206" w:rsidP="00314206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 w:rsidRPr="00314206">
              <w:rPr>
                <w:rFonts w:ascii="Arial" w:hAnsi="Arial" w:cs="Arial"/>
                <w:b/>
                <w:sz w:val="20"/>
                <w:szCs w:val="20"/>
              </w:rPr>
              <w:t>very good</w:t>
            </w:r>
            <w:r w:rsidRPr="00314206">
              <w:rPr>
                <w:rFonts w:ascii="Arial" w:hAnsi="Arial" w:cs="Arial"/>
                <w:sz w:val="20"/>
                <w:szCs w:val="20"/>
              </w:rPr>
              <w:t xml:space="preserve"> possible solutions and ideas to manage water use.</w:t>
            </w:r>
          </w:p>
          <w:p w:rsidR="00314206" w:rsidRPr="00314206" w:rsidRDefault="00314206" w:rsidP="00314206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Arial" w:hAnsi="Arial" w:cs="Arial"/>
                <w:sz w:val="20"/>
                <w:szCs w:val="20"/>
                <w:lang w:val="en-AU"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Provides </w:t>
            </w:r>
            <w:r>
              <w:rPr>
                <w:rFonts w:ascii="Arial" w:hAnsi="Arial" w:cs="Arial"/>
                <w:b/>
                <w:sz w:val="20"/>
                <w:szCs w:val="20"/>
              </w:rPr>
              <w:t>excellent</w:t>
            </w:r>
            <w:r w:rsidRPr="00314206">
              <w:rPr>
                <w:rFonts w:ascii="Arial" w:hAnsi="Arial" w:cs="Arial"/>
                <w:sz w:val="20"/>
                <w:szCs w:val="20"/>
              </w:rPr>
              <w:t xml:space="preserve"> possible solutions and ideas to manage water use.</w:t>
            </w:r>
          </w:p>
          <w:p w:rsidR="00A45AC7" w:rsidRDefault="00A45AC7" w:rsidP="008B6C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67" w:type="dxa"/>
          </w:tcPr>
          <w:p w:rsidR="00314206" w:rsidRDefault="00314206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45AC7" w:rsidRDefault="00314206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0</w:t>
            </w:r>
          </w:p>
          <w:p w:rsidR="00314206" w:rsidRDefault="00314206" w:rsidP="00314206">
            <w:pPr>
              <w:rPr>
                <w:rFonts w:ascii="Arial" w:hAnsi="Arial" w:cs="Arial"/>
                <w:sz w:val="20"/>
                <w:szCs w:val="20"/>
              </w:rPr>
            </w:pPr>
          </w:p>
          <w:p w:rsidR="00314206" w:rsidRDefault="00314206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1</w:t>
            </w:r>
          </w:p>
          <w:p w:rsidR="00314206" w:rsidRDefault="00314206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14206" w:rsidRDefault="00314206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14206" w:rsidRDefault="00314206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2</w:t>
            </w:r>
          </w:p>
          <w:p w:rsidR="00314206" w:rsidRDefault="00314206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14206" w:rsidRDefault="00314206" w:rsidP="008B6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14206" w:rsidRDefault="00314206" w:rsidP="003142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14206" w:rsidRDefault="00314206" w:rsidP="003142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3</w:t>
            </w:r>
          </w:p>
          <w:p w:rsidR="00314206" w:rsidRDefault="00314206" w:rsidP="003142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14206" w:rsidRDefault="00314206" w:rsidP="003142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14206" w:rsidRPr="00314206" w:rsidRDefault="00314206" w:rsidP="003142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 4</w:t>
            </w:r>
          </w:p>
        </w:tc>
        <w:tc>
          <w:tcPr>
            <w:tcW w:w="2404" w:type="dxa"/>
          </w:tcPr>
          <w:p w:rsidR="00A45AC7" w:rsidRDefault="00A45AC7" w:rsidP="008B6C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45AC7" w:rsidRPr="00A737C9" w:rsidRDefault="00A45AC7" w:rsidP="00A45AC7">
      <w:pPr>
        <w:jc w:val="center"/>
        <w:rPr>
          <w:rFonts w:ascii="Arial" w:hAnsi="Arial" w:cs="Arial"/>
          <w:sz w:val="28"/>
          <w:szCs w:val="28"/>
        </w:rPr>
      </w:pPr>
    </w:p>
    <w:p w:rsidR="00A45AC7" w:rsidRPr="00A737C9" w:rsidRDefault="00A45AC7" w:rsidP="00A45AC7">
      <w:pPr>
        <w:jc w:val="center"/>
        <w:rPr>
          <w:rFonts w:ascii="Arial" w:hAnsi="Arial" w:cs="Arial"/>
          <w:sz w:val="28"/>
          <w:szCs w:val="28"/>
        </w:rPr>
      </w:pPr>
    </w:p>
    <w:p w:rsidR="00A45AC7" w:rsidRPr="00A737C9" w:rsidRDefault="00A45AC7" w:rsidP="00A45AC7">
      <w:pPr>
        <w:jc w:val="center"/>
        <w:rPr>
          <w:rFonts w:ascii="Arial" w:hAnsi="Arial" w:cs="Arial"/>
          <w:sz w:val="28"/>
          <w:szCs w:val="28"/>
        </w:rPr>
      </w:pPr>
    </w:p>
    <w:p w:rsidR="00081358" w:rsidRDefault="00081358"/>
    <w:sectPr w:rsidR="00081358" w:rsidSect="00E119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133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E43BF">
      <w:r>
        <w:separator/>
      </w:r>
    </w:p>
  </w:endnote>
  <w:endnote w:type="continuationSeparator" w:id="0">
    <w:p w:rsidR="00000000" w:rsidRDefault="00AE4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BC7" w:rsidRDefault="00AE43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BC7" w:rsidRDefault="00AE43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BC7" w:rsidRDefault="00AE43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E43BF">
      <w:r>
        <w:separator/>
      </w:r>
    </w:p>
  </w:footnote>
  <w:footnote w:type="continuationSeparator" w:id="0">
    <w:p w:rsidR="00000000" w:rsidRDefault="00AE43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BC7" w:rsidRDefault="00AE43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FF5" w:rsidRDefault="00314206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E43BF">
      <w:rPr>
        <w:noProof/>
      </w:rPr>
      <w:t>2</w:t>
    </w:r>
    <w:r>
      <w:rPr>
        <w:noProof/>
      </w:rPr>
      <w:fldChar w:fldCharType="end"/>
    </w:r>
  </w:p>
  <w:p w:rsidR="004D6FF5" w:rsidRDefault="00AE43BF" w:rsidP="00B7582A">
    <w:pPr>
      <w:pStyle w:val="Header"/>
      <w:tabs>
        <w:tab w:val="clear" w:pos="4513"/>
        <w:tab w:val="clear" w:pos="9026"/>
        <w:tab w:val="left" w:pos="502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BC7" w:rsidRDefault="00AE43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B2030"/>
    <w:multiLevelType w:val="hybridMultilevel"/>
    <w:tmpl w:val="45F07C06"/>
    <w:lvl w:ilvl="0" w:tplc="0EB8096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C7"/>
    <w:rsid w:val="00081358"/>
    <w:rsid w:val="0019316D"/>
    <w:rsid w:val="00314206"/>
    <w:rsid w:val="00461071"/>
    <w:rsid w:val="00A45AC7"/>
    <w:rsid w:val="00AE43BF"/>
    <w:rsid w:val="00E1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A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45AC7"/>
    <w:pPr>
      <w:jc w:val="center"/>
    </w:pPr>
    <w:rPr>
      <w:rFonts w:ascii="Eras Demi ITC" w:hAnsi="Eras Demi ITC"/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A45AC7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table" w:styleId="TableGrid">
    <w:name w:val="Table Grid"/>
    <w:basedOn w:val="TableNormal"/>
    <w:rsid w:val="00A45A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5AC7"/>
    <w:pPr>
      <w:ind w:left="720"/>
    </w:pPr>
  </w:style>
  <w:style w:type="paragraph" w:styleId="Header">
    <w:name w:val="header"/>
    <w:basedOn w:val="Normal"/>
    <w:link w:val="HeaderChar"/>
    <w:uiPriority w:val="99"/>
    <w:rsid w:val="00A45A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A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A45A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45AC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A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45AC7"/>
    <w:pPr>
      <w:jc w:val="center"/>
    </w:pPr>
    <w:rPr>
      <w:rFonts w:ascii="Eras Demi ITC" w:hAnsi="Eras Demi ITC"/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A45AC7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table" w:styleId="TableGrid">
    <w:name w:val="Table Grid"/>
    <w:basedOn w:val="TableNormal"/>
    <w:rsid w:val="00A45A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5AC7"/>
    <w:pPr>
      <w:ind w:left="720"/>
    </w:pPr>
  </w:style>
  <w:style w:type="paragraph" w:styleId="Header">
    <w:name w:val="header"/>
    <w:basedOn w:val="Normal"/>
    <w:link w:val="HeaderChar"/>
    <w:uiPriority w:val="99"/>
    <w:rsid w:val="00A45A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A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A45A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45AC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DD58F286</Template>
  <TotalTime>68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RINTOUL Brooke</cp:lastModifiedBy>
  <cp:revision>2</cp:revision>
  <cp:lastPrinted>2017-07-31T01:35:00Z</cp:lastPrinted>
  <dcterms:created xsi:type="dcterms:W3CDTF">2017-07-30T12:53:00Z</dcterms:created>
  <dcterms:modified xsi:type="dcterms:W3CDTF">2017-07-31T01:37:00Z</dcterms:modified>
</cp:coreProperties>
</file>