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48" w:rsidRDefault="00B15C07">
      <w:r>
        <w:t>Newspaper Feature Article</w:t>
      </w:r>
    </w:p>
    <w:p w:rsidR="00B15C07" w:rsidRDefault="00B15C0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17CE5" wp14:editId="5B415DB1">
                <wp:simplePos x="0" y="0"/>
                <wp:positionH relativeFrom="column">
                  <wp:posOffset>5781675</wp:posOffset>
                </wp:positionH>
                <wp:positionV relativeFrom="paragraph">
                  <wp:posOffset>6772910</wp:posOffset>
                </wp:positionV>
                <wp:extent cx="1152525" cy="1247775"/>
                <wp:effectExtent l="0" t="0" r="28575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07" w:rsidRDefault="00B15C07" w:rsidP="00B15C07">
                            <w:r>
                              <w:t xml:space="preserve">Graphics (pictures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 to add to the article’s content.</w:t>
                            </w:r>
                          </w:p>
                          <w:p w:rsidR="00B15C07" w:rsidRDefault="00B15C07" w:rsidP="00B15C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55.25pt;margin-top:533.3pt;width:90.75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">
                <v:textbox>
                  <w:txbxContent>
                    <w:p w:rsidR="00B15C07" w:rsidRDefault="00B15C07" w:rsidP="00B15C07">
                      <w:r>
                        <w:t xml:space="preserve">Graphics (pictures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 to add to the article’s content.</w:t>
                      </w:r>
                    </w:p>
                    <w:p w:rsidR="00B15C07" w:rsidRDefault="00B15C07" w:rsidP="00B15C07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17CE5" wp14:editId="5B415DB1">
                <wp:simplePos x="0" y="0"/>
                <wp:positionH relativeFrom="column">
                  <wp:posOffset>5838825</wp:posOffset>
                </wp:positionH>
                <wp:positionV relativeFrom="paragraph">
                  <wp:posOffset>5344160</wp:posOffset>
                </wp:positionV>
                <wp:extent cx="1152525" cy="12477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07" w:rsidRDefault="00B15C07" w:rsidP="00B15C07">
                            <w:r>
                              <w:t>Quotes or comments made by important people.</w:t>
                            </w:r>
                          </w:p>
                          <w:p w:rsidR="00B15C07" w:rsidRDefault="00B15C07" w:rsidP="00B15C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59.75pt;margin-top:420.8pt;width:90.75pt;height:9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">
                <v:textbox>
                  <w:txbxContent>
                    <w:p w:rsidR="00B15C07" w:rsidRDefault="00B15C07" w:rsidP="00B15C07">
                      <w:r>
                        <w:t>Quotes or comments made by important people.</w:t>
                      </w:r>
                    </w:p>
                    <w:p w:rsidR="00B15C07" w:rsidRDefault="00B15C07" w:rsidP="00B15C07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17CE5" wp14:editId="5B415DB1">
                <wp:simplePos x="0" y="0"/>
                <wp:positionH relativeFrom="column">
                  <wp:posOffset>5838825</wp:posOffset>
                </wp:positionH>
                <wp:positionV relativeFrom="paragraph">
                  <wp:posOffset>3886835</wp:posOffset>
                </wp:positionV>
                <wp:extent cx="1152525" cy="124777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07" w:rsidRDefault="00B15C07" w:rsidP="00B15C07">
                            <w:proofErr w:type="gramStart"/>
                            <w:r>
                              <w:t>Emotive and descriptive words.</w:t>
                            </w:r>
                            <w:proofErr w:type="gramEnd"/>
                            <w:r>
                              <w:t xml:space="preserve"> Jargon or technical words. </w:t>
                            </w:r>
                            <w:bookmarkStart w:id="0" w:name="_GoBack"/>
                            <w:bookmarkEnd w:id="0"/>
                          </w:p>
                          <w:p w:rsidR="00B15C07" w:rsidRDefault="00B15C07" w:rsidP="00B15C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59.75pt;margin-top:306.05pt;width:90.75pt;height:9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">
                <v:textbox>
                  <w:txbxContent>
                    <w:p w:rsidR="00B15C07" w:rsidRDefault="00B15C07" w:rsidP="00B15C07">
                      <w:proofErr w:type="gramStart"/>
                      <w:r>
                        <w:t>Emotive and descriptive words.</w:t>
                      </w:r>
                      <w:proofErr w:type="gramEnd"/>
                      <w:r>
                        <w:t xml:space="preserve"> Jargon or technical words. </w:t>
                      </w:r>
                      <w:bookmarkStart w:id="1" w:name="_GoBack"/>
                      <w:bookmarkEnd w:id="1"/>
                    </w:p>
                    <w:p w:rsidR="00B15C07" w:rsidRDefault="00B15C07" w:rsidP="00B15C07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C5EDF" wp14:editId="42206C80">
                <wp:simplePos x="0" y="0"/>
                <wp:positionH relativeFrom="column">
                  <wp:posOffset>5838825</wp:posOffset>
                </wp:positionH>
                <wp:positionV relativeFrom="paragraph">
                  <wp:posOffset>2296160</wp:posOffset>
                </wp:positionV>
                <wp:extent cx="1152525" cy="124777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07" w:rsidRDefault="00B15C07" w:rsidP="00B15C07">
                            <w:proofErr w:type="gramStart"/>
                            <w:r>
                              <w:t>A mixture of facts and emotional content.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15C07" w:rsidRDefault="00B15C07" w:rsidP="00B15C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459.75pt;margin-top:180.8pt;width:90.75pt;height:9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">
                <v:textbox>
                  <w:txbxContent>
                    <w:p w:rsidR="00B15C07" w:rsidRDefault="00B15C07" w:rsidP="00B15C07">
                      <w:proofErr w:type="gramStart"/>
                      <w:r>
                        <w:t>A mixture of facts and emotional content.</w:t>
                      </w:r>
                      <w:proofErr w:type="gramEnd"/>
                      <w:r>
                        <w:t xml:space="preserve"> </w:t>
                      </w:r>
                    </w:p>
                    <w:p w:rsidR="00B15C07" w:rsidRDefault="00B15C07" w:rsidP="00B15C07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45EB1" wp14:editId="7EF1969F">
                <wp:simplePos x="0" y="0"/>
                <wp:positionH relativeFrom="column">
                  <wp:posOffset>5838825</wp:posOffset>
                </wp:positionH>
                <wp:positionV relativeFrom="paragraph">
                  <wp:posOffset>581660</wp:posOffset>
                </wp:positionV>
                <wp:extent cx="1152525" cy="124777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07" w:rsidRDefault="00B15C07" w:rsidP="00B15C07">
                            <w:r>
                              <w:t>Column Format</w:t>
                            </w:r>
                          </w:p>
                          <w:p w:rsidR="00B15C07" w:rsidRDefault="00B15C07" w:rsidP="00B15C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59.75pt;margin-top:45.8pt;width:90.7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">
                <v:textbox>
                  <w:txbxContent>
                    <w:p w:rsidR="00B15C07" w:rsidRDefault="00B15C07" w:rsidP="00B15C07">
                      <w:r>
                        <w:t>Column Format</w:t>
                      </w:r>
                    </w:p>
                    <w:p w:rsidR="00B15C07" w:rsidRDefault="00B15C07" w:rsidP="00B15C07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3A03F" wp14:editId="3BE75D64">
                <wp:simplePos x="0" y="0"/>
                <wp:positionH relativeFrom="column">
                  <wp:posOffset>-295275</wp:posOffset>
                </wp:positionH>
                <wp:positionV relativeFrom="paragraph">
                  <wp:posOffset>2791460</wp:posOffset>
                </wp:positionV>
                <wp:extent cx="1371600" cy="124777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07" w:rsidRDefault="00B15C07" w:rsidP="00B15C07">
                            <w:proofErr w:type="gramStart"/>
                            <w:r>
                              <w:t>Paragraphs which elaborate on the lead/1</w:t>
                            </w:r>
                            <w:r w:rsidRPr="00B15C0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paragraph.</w:t>
                            </w:r>
                            <w:proofErr w:type="gramEnd"/>
                          </w:p>
                          <w:p w:rsidR="00B15C07" w:rsidRDefault="00B15C07" w:rsidP="00B15C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23.25pt;margin-top:219.8pt;width:108pt;height:9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">
                <v:textbox>
                  <w:txbxContent>
                    <w:p w:rsidR="00B15C07" w:rsidRDefault="00B15C07" w:rsidP="00B15C07">
                      <w:proofErr w:type="gramStart"/>
                      <w:r>
                        <w:t>Paragraphs which elaborate on the lead/1</w:t>
                      </w:r>
                      <w:r w:rsidRPr="00B15C07">
                        <w:rPr>
                          <w:vertAlign w:val="superscript"/>
                        </w:rPr>
                        <w:t>st</w:t>
                      </w:r>
                      <w:r>
                        <w:t xml:space="preserve"> paragraph.</w:t>
                      </w:r>
                      <w:proofErr w:type="gramEnd"/>
                    </w:p>
                    <w:p w:rsidR="00B15C07" w:rsidRDefault="00B15C07" w:rsidP="00B15C07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29486" wp14:editId="37889359">
                <wp:simplePos x="0" y="0"/>
                <wp:positionH relativeFrom="column">
                  <wp:posOffset>-238125</wp:posOffset>
                </wp:positionH>
                <wp:positionV relativeFrom="paragraph">
                  <wp:posOffset>5953760</wp:posOffset>
                </wp:positionV>
                <wp:extent cx="1371600" cy="173355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07" w:rsidRDefault="00B15C07" w:rsidP="00B15C07">
                            <w:proofErr w:type="spellStart"/>
                            <w:proofErr w:type="gramStart"/>
                            <w:r>
                              <w:t>Tearout</w:t>
                            </w:r>
                            <w:proofErr w:type="spellEnd"/>
                            <w:r>
                              <w:t xml:space="preserve"> section – a quote or piece of information which is taken from the rest of the article, usually in bigger font.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15C07" w:rsidRDefault="00B15C07" w:rsidP="00B15C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18.75pt;margin-top:468.8pt;width:108pt;height:1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">
                <v:textbox>
                  <w:txbxContent>
                    <w:p w:rsidR="00B15C07" w:rsidRDefault="00B15C07" w:rsidP="00B15C07">
                      <w:proofErr w:type="spellStart"/>
                      <w:proofErr w:type="gramStart"/>
                      <w:r>
                        <w:t>Tearout</w:t>
                      </w:r>
                      <w:proofErr w:type="spellEnd"/>
                      <w:r>
                        <w:t xml:space="preserve"> section – a quote or piece of information which is taken from the rest of the article, usually in bigger font.</w:t>
                      </w:r>
                      <w:proofErr w:type="gramEnd"/>
                      <w:r>
                        <w:t xml:space="preserve"> </w:t>
                      </w:r>
                    </w:p>
                    <w:p w:rsidR="00B15C07" w:rsidRDefault="00B15C07" w:rsidP="00B15C07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A77DE" wp14:editId="7A752470">
                <wp:simplePos x="0" y="0"/>
                <wp:positionH relativeFrom="column">
                  <wp:posOffset>-238125</wp:posOffset>
                </wp:positionH>
                <wp:positionV relativeFrom="paragraph">
                  <wp:posOffset>1534160</wp:posOffset>
                </wp:positionV>
                <wp:extent cx="1371600" cy="7524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07" w:rsidRDefault="00B15C07" w:rsidP="00B15C07">
                            <w:r>
                              <w:t>.First paragraph – main idea of the article presented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18.75pt;margin-top:120.8pt;width:108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">
                <v:textbox>
                  <w:txbxContent>
                    <w:p w:rsidR="00B15C07" w:rsidRDefault="00B15C07" w:rsidP="00B15C07">
                      <w:r>
                        <w:t>.First paragraph – main idea of the article presented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65464" wp14:editId="43B033E1">
                <wp:simplePos x="0" y="0"/>
                <wp:positionH relativeFrom="column">
                  <wp:posOffset>-238125</wp:posOffset>
                </wp:positionH>
                <wp:positionV relativeFrom="paragraph">
                  <wp:posOffset>0</wp:posOffset>
                </wp:positionV>
                <wp:extent cx="1371600" cy="5810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07" w:rsidRDefault="00B15C07">
                            <w:r>
                              <w:t>Bold clever headline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8.75pt;margin-top:0;width:108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">
                <v:textbox>
                  <w:txbxContent>
                    <w:p w:rsidR="00B15C07" w:rsidRDefault="00B15C07">
                      <w:r>
                        <w:t>Bold clever headline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996A8" wp14:editId="0AB5A8B1">
                <wp:simplePos x="0" y="0"/>
                <wp:positionH relativeFrom="column">
                  <wp:posOffset>1257300</wp:posOffset>
                </wp:positionH>
                <wp:positionV relativeFrom="paragraph">
                  <wp:posOffset>581660</wp:posOffset>
                </wp:positionV>
                <wp:extent cx="4448175" cy="5810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581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9pt;margin-top:45.8pt;width:350.25pt;height:45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" fillcolor="#4f81bd [3204]" strokecolor="#243f60 [1604]" strokeweight="2pt"/>
            </w:pict>
          </mc:Fallback>
        </mc:AlternateContent>
      </w:r>
    </w:p>
    <w:sectPr w:rsidR="00B15C07" w:rsidSect="00B15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7"/>
    <w:rsid w:val="000C735C"/>
    <w:rsid w:val="0021714A"/>
    <w:rsid w:val="002B6B8E"/>
    <w:rsid w:val="00525ED0"/>
    <w:rsid w:val="005328C1"/>
    <w:rsid w:val="006806D5"/>
    <w:rsid w:val="00776F13"/>
    <w:rsid w:val="00777FB4"/>
    <w:rsid w:val="00B15C07"/>
    <w:rsid w:val="00B176AB"/>
    <w:rsid w:val="00D57ED4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C30E5E50.dotm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1</cp:revision>
  <dcterms:created xsi:type="dcterms:W3CDTF">2017-10-24T06:12:00Z</dcterms:created>
  <dcterms:modified xsi:type="dcterms:W3CDTF">2017-10-24T06:18:00Z</dcterms:modified>
</cp:coreProperties>
</file>