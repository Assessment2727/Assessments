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2C" w:rsidRDefault="00A33151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8E7FF" wp14:editId="53F8F063">
                <wp:simplePos x="0" y="0"/>
                <wp:positionH relativeFrom="column">
                  <wp:posOffset>3076575</wp:posOffset>
                </wp:positionH>
                <wp:positionV relativeFrom="paragraph">
                  <wp:posOffset>-244475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2C" w:rsidRPr="00EE4452" w:rsidRDefault="00F30D0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</w:t>
                            </w:r>
                            <w:r w:rsidR="007F6C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B66C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/50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or _</w:t>
                            </w:r>
                            <w:r w:rsidR="007F6C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___%</w:t>
                            </w:r>
                          </w:p>
                          <w:p w:rsidR="007F6C2C" w:rsidRDefault="007F6C2C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8E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.25pt;margin-top:-19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">
                <v:textbox>
                  <w:txbxContent>
                    <w:p w:rsidR="007F6C2C" w:rsidRPr="00EE4452" w:rsidRDefault="00F30D0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</w:t>
                      </w:r>
                      <w:r w:rsidR="007F6C2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="00B66C7F">
                        <w:rPr>
                          <w:rFonts w:ascii="Arial" w:hAnsi="Arial" w:cs="Arial"/>
                          <w:sz w:val="28"/>
                          <w:szCs w:val="28"/>
                        </w:rPr>
                        <w:t>/50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or _</w:t>
                      </w:r>
                      <w:r w:rsidR="007F6C2C">
                        <w:rPr>
                          <w:rFonts w:ascii="Arial" w:hAnsi="Arial" w:cs="Arial"/>
                          <w:sz w:val="28"/>
                          <w:szCs w:val="28"/>
                        </w:rPr>
                        <w:t>___%</w:t>
                      </w:r>
                    </w:p>
                    <w:p w:rsidR="007F6C2C" w:rsidRDefault="007F6C2C" w:rsidP="007F6C2C"/>
                  </w:txbxContent>
                </v:textbox>
              </v:shape>
            </w:pict>
          </mc:Fallback>
        </mc:AlternateContent>
      </w:r>
      <w:r w:rsidR="00B66C7F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5DE83E3" wp14:editId="34765FE0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129984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210" y="21127"/>
                <wp:lineTo x="21210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:rsidR="007F6C2C" w:rsidRPr="00EE4452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 xml:space="preserve">Name: _____________________ </w:t>
      </w:r>
      <w:r>
        <w:rPr>
          <w:rFonts w:ascii="Arial" w:hAnsi="Arial" w:cs="Arial"/>
          <w:sz w:val="28"/>
          <w:szCs w:val="28"/>
        </w:rPr>
        <w:t>Teacher: ________________</w:t>
      </w:r>
      <w:r w:rsidR="00B66C7F">
        <w:rPr>
          <w:rFonts w:ascii="Arial" w:hAnsi="Arial" w:cs="Arial"/>
          <w:sz w:val="28"/>
          <w:szCs w:val="28"/>
        </w:rPr>
        <w:t>__</w:t>
      </w:r>
    </w:p>
    <w:p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D1740F" w:rsidRPr="00D1740F">
        <w:rPr>
          <w:rFonts w:ascii="Arial" w:hAnsi="Arial" w:cs="Arial"/>
          <w:b/>
          <w:sz w:val="28"/>
          <w:szCs w:val="28"/>
        </w:rPr>
        <w:t>15</w:t>
      </w:r>
      <w:r w:rsidRPr="00D1740F">
        <w:rPr>
          <w:rFonts w:ascii="Arial" w:hAnsi="Arial" w:cs="Arial"/>
          <w:b/>
          <w:sz w:val="28"/>
          <w:szCs w:val="28"/>
        </w:rPr>
        <w:t>%</w:t>
      </w:r>
    </w:p>
    <w:p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 xml:space="preserve">Task </w:t>
      </w:r>
      <w:r w:rsidR="00D1740F" w:rsidRPr="00D1740F">
        <w:rPr>
          <w:rFonts w:ascii="Arial" w:hAnsi="Arial" w:cs="Arial"/>
          <w:sz w:val="28"/>
          <w:szCs w:val="28"/>
        </w:rPr>
        <w:t xml:space="preserve">9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:rsidR="007F6C2C" w:rsidRPr="00CC5F7B" w:rsidRDefault="00A33151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CBC5B7" wp14:editId="696CA3C4">
                <wp:simplePos x="0" y="0"/>
                <wp:positionH relativeFrom="column">
                  <wp:posOffset>4351655</wp:posOffset>
                </wp:positionH>
                <wp:positionV relativeFrom="paragraph">
                  <wp:posOffset>19685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D09" w:rsidRPr="00C621D1" w:rsidRDefault="00C621D1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:rsidR="00F30D09" w:rsidRDefault="00F30D09" w:rsidP="00F30D09">
                            <w:pPr>
                              <w:jc w:val="center"/>
                            </w:pPr>
                          </w:p>
                          <w:p w:rsidR="00F30D09" w:rsidRDefault="00F30D0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:rsidR="00F30D09" w:rsidRPr="00F30D09" w:rsidRDefault="009F55B3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1740F">
                              <w:rPr>
                                <w:rFonts w:ascii="Arial" w:hAnsi="Arial" w:cs="Arial"/>
                                <w:sz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C5B7" id="Text Box 2" o:spid="_x0000_s1027" type="#_x0000_t202" style="position:absolute;left:0;text-align:left;margin-left:342.65pt;margin-top:1.55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PD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">
                <v:textbox>
                  <w:txbxContent>
                    <w:p w:rsidR="00F30D09" w:rsidRPr="00C621D1" w:rsidRDefault="00C621D1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:rsidR="00F30D09" w:rsidRDefault="00F30D09" w:rsidP="00F30D09">
                      <w:pPr>
                        <w:jc w:val="center"/>
                      </w:pPr>
                    </w:p>
                    <w:p w:rsidR="00F30D09" w:rsidRDefault="00F30D0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:rsidR="00F30D09" w:rsidRPr="00F30D09" w:rsidRDefault="009F55B3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1740F">
                        <w:rPr>
                          <w:rFonts w:ascii="Arial" w:hAnsi="Arial" w:cs="Arial"/>
                          <w:sz w:val="32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FDD" w:rsidRPr="00240FDD">
        <w:rPr>
          <w:rFonts w:ascii="Arial" w:hAnsi="Arial" w:cs="Arial"/>
          <w:sz w:val="28"/>
          <w:szCs w:val="28"/>
        </w:rPr>
        <w:t>Key Topic –</w:t>
      </w:r>
      <w:r w:rsidR="00240FDD"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>Consuming and Producing</w:t>
      </w:r>
    </w:p>
    <w:p w:rsidR="00240FDD" w:rsidRDefault="007F6C2C" w:rsidP="004F4ED1">
      <w:pPr>
        <w:ind w:left="1440" w:hanging="720"/>
        <w:rPr>
          <w:rFonts w:ascii="Arial" w:hAnsi="Arial" w:cs="Arial"/>
          <w:b/>
          <w:sz w:val="28"/>
          <w:u w:val="single"/>
        </w:rPr>
      </w:pPr>
      <w:r w:rsidRPr="00CC5F7B">
        <w:rPr>
          <w:rFonts w:ascii="Arial" w:hAnsi="Arial" w:cs="Arial"/>
          <w:sz w:val="28"/>
          <w:szCs w:val="28"/>
        </w:rPr>
        <w:tab/>
      </w:r>
      <w:r w:rsidR="00240FDD" w:rsidRPr="00240FDD">
        <w:rPr>
          <w:rFonts w:ascii="Arial" w:hAnsi="Arial" w:cs="Arial"/>
          <w:b/>
          <w:sz w:val="28"/>
        </w:rPr>
        <w:t xml:space="preserve">                     </w:t>
      </w:r>
      <w:r w:rsidR="00F30D09"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:rsidR="007F6C2C" w:rsidRPr="00240FDD" w:rsidRDefault="00240FDD" w:rsidP="00240FDD">
      <w:pPr>
        <w:tabs>
          <w:tab w:val="left" w:pos="5529"/>
        </w:tabs>
        <w:jc w:val="center"/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 xml:space="preserve">                1 mark per question</w:t>
      </w:r>
    </w:p>
    <w:p w:rsidR="00473B9D" w:rsidRDefault="00473B9D"/>
    <w:p w:rsidR="007B3A6A" w:rsidRDefault="007B3A6A" w:rsidP="001F2B10">
      <w:pPr>
        <w:pStyle w:val="ListParagraph"/>
        <w:rPr>
          <w:rFonts w:ascii="Arial" w:hAnsi="Arial" w:cs="Arial"/>
          <w:sz w:val="28"/>
        </w:rPr>
        <w:sectPr w:rsidR="007B3A6A" w:rsidSect="005329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F2B10" w:rsidRDefault="00C621D1" w:rsidP="00F30D0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A0AEC" wp14:editId="6C01DF57">
                <wp:simplePos x="0" y="0"/>
                <wp:positionH relativeFrom="column">
                  <wp:posOffset>1171575</wp:posOffset>
                </wp:positionH>
                <wp:positionV relativeFrom="paragraph">
                  <wp:posOffset>37466</wp:posOffset>
                </wp:positionV>
                <wp:extent cx="4238625" cy="612140"/>
                <wp:effectExtent l="0" t="0" r="28575" b="165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B3" w:rsidRDefault="009F55B3" w:rsidP="00C621D1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C621D1" w:rsidRDefault="00C621D1" w:rsidP="00C621D1">
                            <w:pPr>
                              <w:shd w:val="clear" w:color="auto" w:fill="BFBFBF" w:themeFill="background1" w:themeFillShade="BF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Short Answer: Your Mark out of 10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0AEC" id="Text Box 4" o:spid="_x0000_s1028" type="#_x0000_t202" style="position:absolute;left:0;text-align:left;margin-left:92.25pt;margin-top:2.95pt;width:333.75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">
                <v:textbox>
                  <w:txbxContent>
                    <w:p w:rsidR="009F55B3" w:rsidRDefault="009F55B3" w:rsidP="00C621D1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C621D1" w:rsidRDefault="00C621D1" w:rsidP="00C621D1">
                      <w:pPr>
                        <w:shd w:val="clear" w:color="auto" w:fill="BFBFBF" w:themeFill="background1" w:themeFillShade="BF"/>
                        <w:jc w:val="center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Short Answer: Your Mark out of 10 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C621D1" w:rsidRDefault="00C621D1" w:rsidP="00F30D09">
      <w:pPr>
        <w:jc w:val="center"/>
        <w:rPr>
          <w:rFonts w:ascii="Arial" w:hAnsi="Arial" w:cs="Arial"/>
          <w:b/>
          <w:u w:val="single"/>
        </w:rPr>
      </w:pPr>
    </w:p>
    <w:p w:rsidR="00C621D1" w:rsidRDefault="00C621D1" w:rsidP="00F30D09">
      <w:pPr>
        <w:jc w:val="center"/>
        <w:rPr>
          <w:rFonts w:ascii="Arial" w:hAnsi="Arial" w:cs="Arial"/>
          <w:b/>
          <w:u w:val="single"/>
        </w:rPr>
      </w:pPr>
    </w:p>
    <w:p w:rsidR="00C621D1" w:rsidRDefault="00C621D1" w:rsidP="00F30D09">
      <w:pPr>
        <w:jc w:val="center"/>
        <w:rPr>
          <w:rFonts w:ascii="Arial" w:hAnsi="Arial" w:cs="Arial"/>
          <w:b/>
          <w:u w:val="single"/>
        </w:rPr>
      </w:pPr>
    </w:p>
    <w:p w:rsidR="009F55B3" w:rsidRPr="00C621D1" w:rsidRDefault="009F55B3" w:rsidP="00F30D09">
      <w:pPr>
        <w:jc w:val="center"/>
        <w:rPr>
          <w:rFonts w:ascii="Arial" w:hAnsi="Arial" w:cs="Arial"/>
          <w:b/>
          <w:u w:val="single"/>
        </w:rPr>
      </w:pPr>
    </w:p>
    <w:p w:rsidR="001F2B10" w:rsidRPr="00C621D1" w:rsidRDefault="001F2B10" w:rsidP="001F2B10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:rsidR="001F2B10" w:rsidRPr="00C621D1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survive by satisfying their needs</w:t>
      </w: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earn an income so they can buy goods and services</w:t>
      </w: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satisfy unlimited wants by preparing a budget</w:t>
      </w:r>
    </w:p>
    <w:p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use limited resources to satisfy unlimited wants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2.</w:t>
      </w:r>
      <w:r w:rsidRPr="00D1740F">
        <w:rPr>
          <w:rFonts w:ascii="Arial" w:hAnsi="Arial" w:cs="Arial"/>
        </w:rPr>
        <w:tab/>
        <w:t>The best definition of goods in economics is they are: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for us by other people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by your parents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items you can see or touch</w:t>
      </w:r>
    </w:p>
    <w:p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you cannot see or touch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3.</w:t>
      </w:r>
      <w:r w:rsidRPr="00D1740F">
        <w:rPr>
          <w:rFonts w:ascii="Arial" w:hAnsi="Arial" w:cs="Arial"/>
        </w:rPr>
        <w:tab/>
        <w:t>Which of the following items is not considered a need?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electricity</w:t>
      </w:r>
    </w:p>
    <w:p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rPr>
          <w:rFonts w:ascii="Arial" w:hAnsi="Arial" w:cs="Arial"/>
        </w:rPr>
      </w:pPr>
      <w:r w:rsidRPr="00D1740F">
        <w:rPr>
          <w:rFonts w:ascii="Arial" w:hAnsi="Arial" w:cs="Arial"/>
        </w:rPr>
        <w:t>4.</w:t>
      </w:r>
      <w:r w:rsidRPr="00D1740F">
        <w:rPr>
          <w:rFonts w:ascii="Arial" w:hAnsi="Arial" w:cs="Arial"/>
        </w:rPr>
        <w:tab/>
        <w:t>Wants can be defined as:</w:t>
      </w:r>
    </w:p>
    <w:p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luxuries which are not essential for survival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the desire to be the best we can be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we need for survival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rPr>
          <w:rFonts w:ascii="Arial" w:hAnsi="Arial" w:cs="Arial"/>
        </w:rPr>
      </w:pPr>
      <w:r w:rsidRPr="00D1740F">
        <w:rPr>
          <w:rFonts w:ascii="Arial" w:hAnsi="Arial" w:cs="Arial"/>
        </w:rPr>
        <w:t>5.</w:t>
      </w:r>
      <w:r w:rsidRPr="00D1740F">
        <w:rPr>
          <w:rFonts w:ascii="Arial" w:hAnsi="Arial" w:cs="Arial"/>
        </w:rPr>
        <w:tab/>
        <w:t>The best definition of income is: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wages earned by workers</w:t>
      </w: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items of value owned</w:t>
      </w: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money spent on goods and services </w:t>
      </w:r>
    </w:p>
    <w:p w:rsidR="001F2B10" w:rsidRPr="00D1740F" w:rsidRDefault="001F2B10" w:rsidP="009F55B3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payment received for providing resources such as labour</w:t>
      </w:r>
    </w:p>
    <w:p w:rsidR="001F2B10" w:rsidRPr="00D1740F" w:rsidRDefault="001F2B10" w:rsidP="00F30D09">
      <w:pPr>
        <w:jc w:val="center"/>
        <w:rPr>
          <w:rFonts w:ascii="Arial" w:hAnsi="Arial" w:cs="Arial"/>
          <w:u w:val="single"/>
        </w:rPr>
      </w:pP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6.</w:t>
      </w:r>
      <w:r w:rsidRPr="00D1740F">
        <w:rPr>
          <w:rFonts w:ascii="Arial" w:hAnsi="Arial" w:cs="Arial"/>
        </w:rPr>
        <w:tab/>
        <w:t>Which of the following is not one of the four economic resources?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capital resources</w:t>
      </w:r>
    </w:p>
    <w:p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non-renewable resources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rPr>
          <w:rFonts w:ascii="Arial" w:hAnsi="Arial" w:cs="Arial"/>
        </w:rPr>
      </w:pPr>
      <w:r w:rsidRPr="00D1740F">
        <w:rPr>
          <w:rFonts w:ascii="Arial" w:hAnsi="Arial" w:cs="Arial"/>
        </w:rPr>
        <w:t>7.</w:t>
      </w:r>
      <w:r w:rsidRPr="00D1740F">
        <w:rPr>
          <w:rFonts w:ascii="Arial" w:hAnsi="Arial" w:cs="Arial"/>
        </w:rPr>
        <w:tab/>
        <w:t>Land resources can be defined as: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new ideas and methods in producing goods and services</w:t>
      </w: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raw materials supplied by nature</w:t>
      </w: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8.</w:t>
      </w:r>
      <w:r w:rsidRPr="00D1740F">
        <w:rPr>
          <w:rFonts w:ascii="Arial" w:hAnsi="Arial" w:cs="Arial"/>
        </w:rPr>
        <w:tab/>
        <w:t>Which of the following is not a role of the consumer in the economy?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 producers with resources</w:t>
      </w: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pay income in return for resources</w:t>
      </w: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spend money on goods and services</w:t>
      </w:r>
    </w:p>
    <w:p w:rsidR="001F2B10" w:rsidRPr="00D1740F" w:rsidRDefault="001F2B10" w:rsidP="009F55B3">
      <w:pPr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save income in financial institutions such as banks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1F2B10">
      <w:pPr>
        <w:ind w:left="720" w:hanging="720"/>
        <w:rPr>
          <w:rFonts w:ascii="Arial" w:hAnsi="Arial" w:cs="Arial"/>
        </w:rPr>
      </w:pPr>
      <w:r w:rsidRPr="00D1740F">
        <w:rPr>
          <w:rFonts w:ascii="Arial" w:hAnsi="Arial" w:cs="Arial"/>
        </w:rPr>
        <w:t>9.</w:t>
      </w:r>
      <w:r w:rsidRPr="00D1740F">
        <w:rPr>
          <w:rFonts w:ascii="Arial" w:hAnsi="Arial" w:cs="Arial"/>
        </w:rPr>
        <w:tab/>
        <w:t>Bill works as a car salesman at Grand Toyota Wangara. The type of income he most likely earns is:</w:t>
      </w:r>
    </w:p>
    <w:p w:rsidR="001F2B10" w:rsidRPr="00D1740F" w:rsidRDefault="001F2B10" w:rsidP="001F2B10">
      <w:pPr>
        <w:ind w:left="720" w:hanging="720"/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a salary</w:t>
      </w: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a wage</w:t>
      </w: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commission</w:t>
      </w:r>
    </w:p>
    <w:p w:rsidR="001F2B10" w:rsidRPr="00D1740F" w:rsidRDefault="001F2B10" w:rsidP="009F55B3">
      <w:pPr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piece rates</w:t>
      </w:r>
    </w:p>
    <w:p w:rsidR="001F2B10" w:rsidRPr="00D1740F" w:rsidRDefault="001F2B10" w:rsidP="001F2B10">
      <w:pPr>
        <w:ind w:left="1440"/>
        <w:rPr>
          <w:rFonts w:ascii="Arial" w:hAnsi="Arial" w:cs="Arial"/>
        </w:rPr>
      </w:pPr>
    </w:p>
    <w:p w:rsidR="001F2B10" w:rsidRPr="00D1740F" w:rsidRDefault="001F2B10" w:rsidP="001F2B10">
      <w:pPr>
        <w:ind w:left="709" w:hanging="709"/>
        <w:rPr>
          <w:rFonts w:ascii="Arial" w:hAnsi="Arial" w:cs="Arial"/>
        </w:rPr>
      </w:pPr>
      <w:r w:rsidRPr="00D1740F">
        <w:rPr>
          <w:rFonts w:ascii="Arial" w:hAnsi="Arial" w:cs="Arial"/>
        </w:rPr>
        <w:t>10.</w:t>
      </w:r>
      <w:r w:rsidRPr="00D1740F">
        <w:rPr>
          <w:rFonts w:ascii="Arial" w:hAnsi="Arial" w:cs="Arial"/>
        </w:rPr>
        <w:tab/>
        <w:t>The main goal of all businesses in the Australian economy is to:</w:t>
      </w:r>
    </w:p>
    <w:p w:rsidR="001F2B10" w:rsidRPr="00D1740F" w:rsidRDefault="001F2B10" w:rsidP="001F2B10">
      <w:pPr>
        <w:rPr>
          <w:rFonts w:ascii="Arial" w:hAnsi="Arial" w:cs="Arial"/>
        </w:rPr>
      </w:pP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produce goods and services</w:t>
      </w: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make the most amount of profit possible</w:t>
      </w: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satisfy needs and wants</w:t>
      </w:r>
    </w:p>
    <w:p w:rsidR="001F2B10" w:rsidRPr="00D1740F" w:rsidRDefault="001F2B10" w:rsidP="009F55B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protect natural resources for future generations</w:t>
      </w:r>
    </w:p>
    <w:p w:rsidR="001F2B10" w:rsidRPr="00D1740F" w:rsidRDefault="001F2B10" w:rsidP="001F2B10">
      <w:pPr>
        <w:rPr>
          <w:rFonts w:ascii="Arial" w:hAnsi="Arial" w:cs="Arial"/>
        </w:rPr>
        <w:sectPr w:rsidR="001F2B10" w:rsidRPr="00D1740F" w:rsidSect="00C621D1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E2C2F" w:rsidRDefault="004E2C2F" w:rsidP="004E2C2F">
      <w:pPr>
        <w:rPr>
          <w:rFonts w:ascii="Arial" w:hAnsi="Arial" w:cs="Arial"/>
        </w:rPr>
      </w:pPr>
    </w:p>
    <w:p w:rsidR="007F6C2C" w:rsidRPr="00F30D09" w:rsidRDefault="00F30D09" w:rsidP="004E2C2F">
      <w:pPr>
        <w:jc w:val="center"/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Two – Short Answer</w:t>
      </w:r>
    </w:p>
    <w:p w:rsidR="00BC57D9" w:rsidRDefault="00BC57D9"/>
    <w:p w:rsidR="004E2C2F" w:rsidRPr="00931DF1" w:rsidRDefault="004E2C2F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931DF1">
        <w:rPr>
          <w:rFonts w:ascii="Arial" w:hAnsi="Arial" w:cs="Arial"/>
        </w:rPr>
        <w:t>.</w:t>
      </w:r>
      <w:r w:rsidRPr="00931DF1">
        <w:rPr>
          <w:rFonts w:ascii="Arial" w:hAnsi="Arial" w:cs="Arial"/>
        </w:rPr>
        <w:tab/>
        <w:t xml:space="preserve">Using examples, explain the difference between needs and wants. </w:t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  <w:t>(</w:t>
      </w:r>
      <w:r>
        <w:rPr>
          <w:rFonts w:ascii="Arial" w:hAnsi="Arial" w:cs="Arial"/>
        </w:rPr>
        <w:t>4 marks</w:t>
      </w:r>
      <w:r w:rsidRPr="00931DF1">
        <w:rPr>
          <w:rFonts w:ascii="Arial" w:hAnsi="Arial" w:cs="Arial"/>
        </w:rPr>
        <w:t>)</w:t>
      </w:r>
    </w:p>
    <w:p w:rsidR="00C621D1" w:rsidRDefault="004E2C2F" w:rsidP="00C621D1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</w:t>
      </w:r>
      <w:r w:rsidR="00C621D1" w:rsidRPr="00931DF1">
        <w:rPr>
          <w:rFonts w:ascii="Arial" w:hAnsi="Arial" w:cs="Arial"/>
        </w:rPr>
        <w:t>__________________________________________________________</w:t>
      </w:r>
      <w:r w:rsidR="00C621D1">
        <w:rPr>
          <w:rFonts w:ascii="Arial" w:hAnsi="Arial" w:cs="Arial"/>
        </w:rPr>
        <w:t>____________________</w:t>
      </w:r>
    </w:p>
    <w:p w:rsidR="00C621D1" w:rsidRDefault="00C621D1" w:rsidP="00C621D1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__________________________________________________________</w:t>
      </w:r>
      <w:r>
        <w:rPr>
          <w:rFonts w:ascii="Arial" w:hAnsi="Arial" w:cs="Arial"/>
        </w:rPr>
        <w:t>____________________</w:t>
      </w:r>
    </w:p>
    <w:p w:rsidR="004E2C2F" w:rsidRPr="00931DF1" w:rsidRDefault="009F55B3" w:rsidP="004E2C2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E2C2F" w:rsidRPr="00931DF1" w:rsidRDefault="004E2C2F" w:rsidP="004E2C2F">
      <w:pPr>
        <w:ind w:left="720" w:hanging="720"/>
        <w:rPr>
          <w:rFonts w:ascii="Arial" w:hAnsi="Arial" w:cs="Arial"/>
        </w:rPr>
      </w:pPr>
      <w:r w:rsidRPr="00931DF1"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2</w:t>
      </w:r>
      <w:r w:rsidRPr="00931DF1">
        <w:rPr>
          <w:rFonts w:ascii="Arial" w:hAnsi="Arial" w:cs="Arial"/>
        </w:rPr>
        <w:t>.</w:t>
      </w:r>
      <w:r w:rsidRPr="00931DF1">
        <w:rPr>
          <w:rFonts w:ascii="Arial" w:hAnsi="Arial" w:cs="Arial"/>
        </w:rPr>
        <w:tab/>
        <w:t>Classify the following list of resources into Land, Labour</w:t>
      </w:r>
      <w:r>
        <w:rPr>
          <w:rFonts w:ascii="Arial" w:hAnsi="Arial" w:cs="Arial"/>
        </w:rPr>
        <w:t>, Capital and Enterprise. Write</w:t>
      </w:r>
      <w:r w:rsidRPr="00931DF1">
        <w:rPr>
          <w:rFonts w:ascii="Arial" w:hAnsi="Arial" w:cs="Arial"/>
        </w:rPr>
        <w:t xml:space="preserve"> the name of each resource under the appropriate column in the table provided below.</w:t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(10</w:t>
      </w:r>
      <w:r w:rsidRPr="00931DF1">
        <w:rPr>
          <w:rFonts w:ascii="Arial" w:hAnsi="Arial" w:cs="Arial"/>
        </w:rPr>
        <w:t xml:space="preserve"> marks)</w:t>
      </w:r>
    </w:p>
    <w:p w:rsidR="004E2C2F" w:rsidRPr="00EA2ADE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</w:rPr>
        <w:tab/>
      </w:r>
      <w:r>
        <w:rPr>
          <w:rFonts w:ascii="Arial" w:hAnsi="Arial" w:cs="Arial"/>
          <w:b/>
        </w:rPr>
        <w:t>water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taxi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carpenter</w:t>
      </w:r>
      <w:r>
        <w:rPr>
          <w:rFonts w:ascii="Arial" w:hAnsi="Arial" w:cs="Arial"/>
          <w:b/>
        </w:rPr>
        <w:tab/>
        <w:t>iron ore</w:t>
      </w:r>
      <w:r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>computer</w:t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  <w:b/>
        </w:rPr>
        <w:tab/>
        <w:t>bookca</w:t>
      </w:r>
      <w:r>
        <w:rPr>
          <w:rFonts w:ascii="Arial" w:hAnsi="Arial" w:cs="Arial"/>
          <w:b/>
        </w:rPr>
        <w:t>se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electrician</w:t>
      </w:r>
      <w:r>
        <w:rPr>
          <w:rFonts w:ascii="Arial" w:hAnsi="Arial" w:cs="Arial"/>
          <w:b/>
        </w:rPr>
        <w:tab/>
        <w:t>forest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boat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w</w:t>
      </w:r>
      <w:r w:rsidRPr="00931DF1">
        <w:rPr>
          <w:rFonts w:ascii="Arial" w:hAnsi="Arial" w:cs="Arial"/>
          <w:b/>
        </w:rPr>
        <w:t>arehouse</w:t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  <w:b/>
        </w:rPr>
        <w:tab/>
        <w:t>bank manager</w:t>
      </w:r>
      <w:r w:rsidRPr="00931DF1">
        <w:rPr>
          <w:rFonts w:ascii="Arial" w:hAnsi="Arial" w:cs="Arial"/>
          <w:b/>
        </w:rPr>
        <w:tab/>
        <w:t>truck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factory</w:t>
      </w:r>
      <w:r w:rsidRPr="00931DF1">
        <w:rPr>
          <w:rFonts w:ascii="Arial" w:hAnsi="Arial" w:cs="Arial"/>
          <w:b/>
        </w:rPr>
        <w:tab/>
        <w:t>ice</w:t>
      </w:r>
      <w:r w:rsidR="00506187">
        <w:rPr>
          <w:rFonts w:ascii="Arial" w:hAnsi="Arial" w:cs="Arial"/>
          <w:b/>
        </w:rPr>
        <w:t xml:space="preserve"> </w:t>
      </w:r>
      <w:r w:rsidRPr="00931DF1">
        <w:rPr>
          <w:rFonts w:ascii="Arial" w:hAnsi="Arial" w:cs="Arial"/>
          <w:b/>
        </w:rPr>
        <w:t>cream</w:t>
      </w:r>
      <w:r w:rsidRPr="00931DF1">
        <w:rPr>
          <w:rFonts w:ascii="Arial" w:hAnsi="Arial" w:cs="Arial"/>
          <w:b/>
        </w:rPr>
        <w:tab/>
        <w:t>video store owner</w:t>
      </w:r>
    </w:p>
    <w:p w:rsidR="004E2C2F" w:rsidRPr="00931DF1" w:rsidRDefault="004E2C2F" w:rsidP="004E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567" w:right="567"/>
        <w:rPr>
          <w:rFonts w:ascii="Arial" w:hAnsi="Arial" w:cs="Arial"/>
          <w:b/>
        </w:rPr>
      </w:pPr>
      <w:r w:rsidRPr="00931DF1">
        <w:rPr>
          <w:rFonts w:ascii="Arial" w:hAnsi="Arial" w:cs="Arial"/>
          <w:b/>
        </w:rPr>
        <w:tab/>
        <w:t>teacher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wood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principal</w:t>
      </w:r>
      <w:r w:rsidRPr="00931DF1">
        <w:rPr>
          <w:rFonts w:ascii="Arial" w:hAnsi="Arial" w:cs="Arial"/>
          <w:b/>
        </w:rPr>
        <w:tab/>
        <w:t>oil</w:t>
      </w:r>
      <w:r w:rsidRPr="00931DF1">
        <w:rPr>
          <w:rFonts w:ascii="Arial" w:hAnsi="Arial" w:cs="Arial"/>
          <w:b/>
        </w:rPr>
        <w:tab/>
      </w:r>
      <w:r w:rsidRPr="00931DF1">
        <w:rPr>
          <w:rFonts w:ascii="Arial" w:hAnsi="Arial" w:cs="Arial"/>
          <w:b/>
        </w:rPr>
        <w:tab/>
        <w:t>paper</w:t>
      </w:r>
    </w:p>
    <w:p w:rsidR="004E2C2F" w:rsidRPr="00931DF1" w:rsidRDefault="004E2C2F" w:rsidP="004E2C2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LAND</w:t>
            </w: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LABOUR</w:t>
            </w: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CAPITAL</w:t>
            </w: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ENTERPRISE</w:t>
            </w: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E2C2F" w:rsidRPr="00931DF1" w:rsidTr="00852214"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4E2C2F" w:rsidRPr="00931DF1" w:rsidRDefault="004E2C2F" w:rsidP="0085221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E2C2F" w:rsidRPr="00E2543B" w:rsidRDefault="004E2C2F" w:rsidP="004E2C2F">
      <w:pPr>
        <w:ind w:left="720" w:hanging="720"/>
        <w:rPr>
          <w:rFonts w:ascii="Arial" w:hAnsi="Arial" w:cs="Arial"/>
        </w:rPr>
      </w:pPr>
      <w:r w:rsidRPr="00E2543B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E2543B">
        <w:rPr>
          <w:rFonts w:ascii="Arial" w:hAnsi="Arial" w:cs="Arial"/>
        </w:rPr>
        <w:t>.</w:t>
      </w:r>
      <w:r w:rsidRPr="00E2543B">
        <w:rPr>
          <w:rFonts w:ascii="Arial" w:hAnsi="Arial" w:cs="Arial"/>
        </w:rPr>
        <w:tab/>
        <w:t>Match the terms and definitions listed below by writing the letter next to the corresponding statement in the space provided.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rPr>
          <w:rFonts w:ascii="Arial" w:hAnsi="Arial" w:cs="Arial"/>
          <w:b/>
        </w:rPr>
      </w:pPr>
      <w:r w:rsidRPr="00E2543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543B">
        <w:rPr>
          <w:rFonts w:ascii="Arial" w:hAnsi="Arial" w:cs="Arial"/>
          <w:b/>
        </w:rPr>
        <w:t>A</w:t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</w:rPr>
        <w:t>resources</w:t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  <w:t>E</w:t>
      </w:r>
      <w:r w:rsidRPr="00E2543B">
        <w:rPr>
          <w:rFonts w:ascii="Arial" w:hAnsi="Arial" w:cs="Arial"/>
          <w:b/>
        </w:rPr>
        <w:tab/>
      </w:r>
      <w:r w:rsidRPr="009D57A5">
        <w:rPr>
          <w:rFonts w:ascii="Arial" w:hAnsi="Arial" w:cs="Arial"/>
        </w:rPr>
        <w:t>profit</w:t>
      </w:r>
      <w:r w:rsidRPr="00E2543B">
        <w:rPr>
          <w:rFonts w:ascii="Arial" w:hAnsi="Arial" w:cs="Arial"/>
          <w:b/>
        </w:rPr>
        <w:tab/>
      </w:r>
    </w:p>
    <w:p w:rsidR="004E2C2F" w:rsidRPr="009D57A5" w:rsidRDefault="004E2C2F" w:rsidP="004E2C2F">
      <w:pPr>
        <w:ind w:left="720" w:firstLine="720"/>
        <w:rPr>
          <w:rFonts w:ascii="Arial" w:hAnsi="Arial" w:cs="Arial"/>
        </w:rPr>
      </w:pPr>
      <w:r w:rsidRPr="00E2543B">
        <w:rPr>
          <w:rFonts w:ascii="Arial" w:hAnsi="Arial" w:cs="Arial"/>
          <w:b/>
        </w:rPr>
        <w:t>B</w:t>
      </w:r>
      <w:r w:rsidRPr="00E2543B">
        <w:rPr>
          <w:rFonts w:ascii="Arial" w:hAnsi="Arial" w:cs="Arial"/>
          <w:b/>
        </w:rPr>
        <w:tab/>
      </w:r>
      <w:r w:rsidR="007B682F">
        <w:rPr>
          <w:rFonts w:ascii="Arial" w:hAnsi="Arial" w:cs="Arial"/>
        </w:rPr>
        <w:t>welfare</w:t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  <w:t>F</w:t>
      </w:r>
      <w:r w:rsidRPr="00E2543B">
        <w:rPr>
          <w:rFonts w:ascii="Arial" w:hAnsi="Arial" w:cs="Arial"/>
          <w:b/>
        </w:rPr>
        <w:tab/>
      </w:r>
      <w:r w:rsidR="007B682F">
        <w:rPr>
          <w:rFonts w:ascii="Arial" w:hAnsi="Arial" w:cs="Arial"/>
        </w:rPr>
        <w:t>wage</w:t>
      </w: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C</w:t>
      </w:r>
      <w:r w:rsidRPr="00E2543B">
        <w:rPr>
          <w:rFonts w:ascii="Arial" w:hAnsi="Arial" w:cs="Arial"/>
          <w:b/>
        </w:rPr>
        <w:tab/>
      </w:r>
      <w:r w:rsidR="007B682F">
        <w:rPr>
          <w:rFonts w:ascii="Arial" w:hAnsi="Arial" w:cs="Arial"/>
        </w:rPr>
        <w:t>salary</w:t>
      </w:r>
      <w:r w:rsidR="007B682F">
        <w:rPr>
          <w:rFonts w:ascii="Arial" w:hAnsi="Arial" w:cs="Arial"/>
        </w:rPr>
        <w:tab/>
      </w:r>
      <w:r w:rsidR="007B682F">
        <w:rPr>
          <w:rFonts w:ascii="Arial" w:hAnsi="Arial" w:cs="Arial"/>
        </w:rPr>
        <w:tab/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G</w:t>
      </w:r>
      <w:r w:rsidRPr="00E2543B">
        <w:rPr>
          <w:rFonts w:ascii="Arial" w:hAnsi="Arial" w:cs="Arial"/>
          <w:b/>
        </w:rPr>
        <w:tab/>
      </w:r>
      <w:r w:rsidRPr="009D57A5">
        <w:rPr>
          <w:rFonts w:ascii="Arial" w:hAnsi="Arial" w:cs="Arial"/>
        </w:rPr>
        <w:t>services</w:t>
      </w: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D</w:t>
      </w:r>
      <w:r w:rsidRPr="00E2543B">
        <w:rPr>
          <w:rFonts w:ascii="Arial" w:hAnsi="Arial" w:cs="Arial"/>
          <w:b/>
        </w:rPr>
        <w:tab/>
      </w:r>
      <w:r w:rsidRPr="009D57A5">
        <w:rPr>
          <w:rFonts w:ascii="Arial" w:hAnsi="Arial" w:cs="Arial"/>
        </w:rPr>
        <w:t>consumers</w:t>
      </w:r>
      <w:r w:rsidRPr="00E2543B"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2543B">
        <w:rPr>
          <w:rFonts w:ascii="Arial" w:hAnsi="Arial" w:cs="Arial"/>
          <w:b/>
        </w:rPr>
        <w:t>H</w:t>
      </w:r>
      <w:r w:rsidRPr="00E2543B">
        <w:rPr>
          <w:rFonts w:ascii="Arial" w:hAnsi="Arial" w:cs="Arial"/>
          <w:b/>
        </w:rPr>
        <w:tab/>
      </w:r>
      <w:r>
        <w:rPr>
          <w:rFonts w:ascii="Arial" w:hAnsi="Arial" w:cs="Arial"/>
        </w:rPr>
        <w:t>banks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</w:rPr>
        <w:t>(</w:t>
      </w:r>
      <w:proofErr w:type="spellStart"/>
      <w:r w:rsidRPr="00E2543B">
        <w:rPr>
          <w:rFonts w:ascii="Arial" w:hAnsi="Arial" w:cs="Arial"/>
        </w:rPr>
        <w:t>i</w:t>
      </w:r>
      <w:proofErr w:type="spellEnd"/>
      <w:r w:rsidRPr="00E2543B">
        <w:rPr>
          <w:rFonts w:ascii="Arial" w:hAnsi="Arial" w:cs="Arial"/>
        </w:rPr>
        <w:t>)</w:t>
      </w:r>
      <w:r w:rsidRPr="00E2543B">
        <w:rPr>
          <w:rFonts w:ascii="Arial" w:hAnsi="Arial" w:cs="Arial"/>
        </w:rPr>
        <w:tab/>
        <w:t>____</w:t>
      </w:r>
      <w:r w:rsidRPr="00E2543B">
        <w:rPr>
          <w:rFonts w:ascii="Arial" w:hAnsi="Arial" w:cs="Arial"/>
        </w:rPr>
        <w:tab/>
      </w:r>
      <w:r>
        <w:rPr>
          <w:rFonts w:ascii="Arial" w:hAnsi="Arial" w:cs="Arial"/>
        </w:rPr>
        <w:t>The action provided by someone in order to satisfy needs and wants.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ind w:left="720" w:hanging="720"/>
        <w:rPr>
          <w:rFonts w:ascii="Arial" w:hAnsi="Arial" w:cs="Arial"/>
        </w:rPr>
      </w:pPr>
      <w:r w:rsidRPr="00E2543B">
        <w:rPr>
          <w:rFonts w:ascii="Arial" w:hAnsi="Arial" w:cs="Arial"/>
        </w:rPr>
        <w:t>(ii)</w:t>
      </w:r>
      <w:r w:rsidRPr="00E2543B">
        <w:rPr>
          <w:rFonts w:ascii="Arial" w:hAnsi="Arial" w:cs="Arial"/>
        </w:rPr>
        <w:tab/>
        <w:t>____</w:t>
      </w:r>
      <w:r w:rsidRPr="00E2543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Earned when the money received by businesses is greater than the costs of </w:t>
      </w:r>
    </w:p>
    <w:p w:rsidR="004E2C2F" w:rsidRPr="00E2543B" w:rsidRDefault="004E2C2F" w:rsidP="004E2C2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operating it over a period of time.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rPr>
          <w:rFonts w:ascii="Arial" w:hAnsi="Arial" w:cs="Arial"/>
        </w:rPr>
      </w:pPr>
      <w:r>
        <w:rPr>
          <w:rFonts w:ascii="Arial" w:hAnsi="Arial" w:cs="Arial"/>
        </w:rPr>
        <w:t>(iii)</w:t>
      </w:r>
      <w:r>
        <w:rPr>
          <w:rFonts w:ascii="Arial" w:hAnsi="Arial" w:cs="Arial"/>
        </w:rPr>
        <w:tab/>
        <w:t>____</w:t>
      </w:r>
      <w:r>
        <w:rPr>
          <w:rFonts w:ascii="Arial" w:hAnsi="Arial" w:cs="Arial"/>
        </w:rPr>
        <w:tab/>
        <w:t xml:space="preserve">People who demand and use goods and services in order to satisfy their needs </w:t>
      </w:r>
    </w:p>
    <w:p w:rsidR="004E2C2F" w:rsidRPr="00E2543B" w:rsidRDefault="004E2C2F" w:rsidP="004E2C2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and wants.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7B682F">
      <w:pPr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(iv)</w:t>
      </w:r>
      <w:r w:rsidR="007B682F">
        <w:rPr>
          <w:rFonts w:ascii="Arial" w:hAnsi="Arial" w:cs="Arial"/>
        </w:rPr>
        <w:t xml:space="preserve">      ____</w:t>
      </w:r>
      <w:r w:rsidRPr="00E2543B">
        <w:rPr>
          <w:rFonts w:ascii="Arial" w:hAnsi="Arial" w:cs="Arial"/>
        </w:rPr>
        <w:tab/>
      </w:r>
      <w:r w:rsidR="007B682F" w:rsidRPr="007B682F">
        <w:rPr>
          <w:rFonts w:ascii="Arial" w:hAnsi="Arial" w:cs="Arial"/>
        </w:rPr>
        <w:t>A fixed regular payment, typically paid on a monthly basis but often expressed as an annual sum</w:t>
      </w:r>
      <w:r w:rsidR="007B682F">
        <w:rPr>
          <w:rFonts w:ascii="Arial" w:hAnsi="Arial" w:cs="Arial"/>
        </w:rPr>
        <w:t>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</w:rPr>
        <w:t>(v)</w:t>
      </w:r>
      <w:r w:rsidRPr="00E2543B">
        <w:rPr>
          <w:rFonts w:ascii="Arial" w:hAnsi="Arial" w:cs="Arial"/>
        </w:rPr>
        <w:tab/>
        <w:t>____</w:t>
      </w:r>
      <w:r w:rsidRPr="00E2543B">
        <w:rPr>
          <w:rFonts w:ascii="Arial" w:hAnsi="Arial" w:cs="Arial"/>
        </w:rPr>
        <w:tab/>
      </w:r>
      <w:r>
        <w:rPr>
          <w:rFonts w:ascii="Arial" w:hAnsi="Arial" w:cs="Arial"/>
        </w:rPr>
        <w:t>Anything or anyone that is used to produce goods and services.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rPr>
          <w:rFonts w:ascii="Arial" w:hAnsi="Arial" w:cs="Arial"/>
        </w:rPr>
      </w:pPr>
      <w:r w:rsidRPr="00E2543B">
        <w:rPr>
          <w:rFonts w:ascii="Arial" w:hAnsi="Arial" w:cs="Arial"/>
        </w:rPr>
        <w:t>(vi)</w:t>
      </w:r>
      <w:r w:rsidRPr="00E2543B">
        <w:rPr>
          <w:rFonts w:ascii="Arial" w:hAnsi="Arial" w:cs="Arial"/>
        </w:rPr>
        <w:tab/>
        <w:t>____</w:t>
      </w:r>
      <w:r w:rsidRPr="00E2543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organisation which accepts </w:t>
      </w:r>
      <w:r w:rsidRPr="0035584B">
        <w:rPr>
          <w:rFonts w:ascii="Arial" w:hAnsi="Arial" w:cs="Arial"/>
        </w:rPr>
        <w:t>deposits, pay</w:t>
      </w:r>
      <w:r>
        <w:rPr>
          <w:rFonts w:ascii="Arial" w:hAnsi="Arial" w:cs="Arial"/>
        </w:rPr>
        <w:t>s</w:t>
      </w:r>
      <w:r w:rsidRPr="0035584B">
        <w:rPr>
          <w:rFonts w:ascii="Arial" w:hAnsi="Arial" w:cs="Arial"/>
        </w:rPr>
        <w:t xml:space="preserve"> interest, clear</w:t>
      </w:r>
      <w:r>
        <w:rPr>
          <w:rFonts w:ascii="Arial" w:hAnsi="Arial" w:cs="Arial"/>
        </w:rPr>
        <w:t xml:space="preserve">s cheques and </w:t>
      </w:r>
    </w:p>
    <w:p w:rsidR="004E2C2F" w:rsidRPr="00E2543B" w:rsidRDefault="004E2C2F" w:rsidP="004E2C2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provides</w:t>
      </w:r>
      <w:r w:rsidRPr="0035584B">
        <w:rPr>
          <w:rFonts w:ascii="Arial" w:hAnsi="Arial" w:cs="Arial"/>
        </w:rPr>
        <w:t xml:space="preserve"> loans</w:t>
      </w:r>
      <w:r>
        <w:rPr>
          <w:rFonts w:ascii="Arial" w:hAnsi="Arial" w:cs="Arial"/>
        </w:rPr>
        <w:t xml:space="preserve"> to customers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Pr="00E2543B" w:rsidRDefault="004E2C2F" w:rsidP="00B66C7F">
      <w:pPr>
        <w:ind w:left="709" w:hanging="709"/>
        <w:rPr>
          <w:rFonts w:ascii="Arial" w:hAnsi="Arial" w:cs="Arial"/>
        </w:rPr>
      </w:pPr>
      <w:r w:rsidRPr="00E2543B">
        <w:rPr>
          <w:rFonts w:ascii="Arial" w:hAnsi="Arial" w:cs="Arial"/>
        </w:rPr>
        <w:t>(vii)</w:t>
      </w:r>
      <w:r w:rsidRPr="00E2543B">
        <w:rPr>
          <w:rFonts w:ascii="Arial" w:hAnsi="Arial" w:cs="Arial"/>
        </w:rPr>
        <w:tab/>
        <w:t>____</w:t>
      </w:r>
      <w:r w:rsidRPr="00E2543B">
        <w:rPr>
          <w:rFonts w:ascii="Arial" w:hAnsi="Arial" w:cs="Arial"/>
        </w:rPr>
        <w:tab/>
      </w:r>
      <w:r w:rsidR="00B66C7F">
        <w:rPr>
          <w:rFonts w:ascii="Arial" w:hAnsi="Arial" w:cs="Arial"/>
        </w:rPr>
        <w:t>Money paid by the government to suppor</w:t>
      </w:r>
      <w:r w:rsidR="007B682F">
        <w:rPr>
          <w:rFonts w:ascii="Arial" w:hAnsi="Arial" w:cs="Arial"/>
        </w:rPr>
        <w:t>t people who are unable to work.</w:t>
      </w:r>
    </w:p>
    <w:p w:rsidR="004E2C2F" w:rsidRPr="00E2543B" w:rsidRDefault="004E2C2F" w:rsidP="004E2C2F">
      <w:pPr>
        <w:rPr>
          <w:rFonts w:ascii="Arial" w:hAnsi="Arial" w:cs="Arial"/>
        </w:rPr>
      </w:pPr>
    </w:p>
    <w:p w:rsidR="004E2C2F" w:rsidRDefault="004E2C2F" w:rsidP="007B682F">
      <w:pPr>
        <w:ind w:left="1418" w:hanging="1418"/>
        <w:rPr>
          <w:rFonts w:ascii="Arial" w:hAnsi="Arial" w:cs="Arial"/>
        </w:rPr>
      </w:pPr>
      <w:r w:rsidRPr="00E2543B">
        <w:rPr>
          <w:rFonts w:ascii="Arial" w:hAnsi="Arial" w:cs="Arial"/>
        </w:rPr>
        <w:t>(viii)</w:t>
      </w:r>
      <w:r w:rsidR="007B682F">
        <w:rPr>
          <w:rFonts w:ascii="Arial" w:hAnsi="Arial" w:cs="Arial"/>
        </w:rPr>
        <w:t xml:space="preserve">    ____</w:t>
      </w:r>
      <w:r w:rsidR="007B682F">
        <w:rPr>
          <w:rFonts w:ascii="Arial" w:hAnsi="Arial" w:cs="Arial"/>
        </w:rPr>
        <w:tab/>
      </w:r>
      <w:r w:rsidR="007B682F" w:rsidRPr="007B682F">
        <w:rPr>
          <w:rFonts w:ascii="Arial" w:hAnsi="Arial" w:cs="Arial"/>
        </w:rPr>
        <w:t>A fixed regular payment earned for work or services, typically paid weekly basis based on the number of hours worked.</w:t>
      </w:r>
    </w:p>
    <w:p w:rsidR="004E2C2F" w:rsidRPr="00931DF1" w:rsidRDefault="009F55B3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260350</wp:posOffset>
            </wp:positionV>
            <wp:extent cx="4867275" cy="3218180"/>
            <wp:effectExtent l="19050" t="19050" r="28575" b="20320"/>
            <wp:wrapTight wrapText="bothSides">
              <wp:wrapPolygon edited="0">
                <wp:start x="-85" y="-128"/>
                <wp:lineTo x="-85" y="21609"/>
                <wp:lineTo x="21642" y="21609"/>
                <wp:lineTo x="21642" y="-128"/>
                <wp:lineTo x="-85" y="-12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181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C2F">
        <w:rPr>
          <w:rFonts w:ascii="Arial" w:hAnsi="Arial" w:cs="Arial"/>
        </w:rPr>
        <w:t>14</w:t>
      </w:r>
      <w:r w:rsidR="004E2C2F" w:rsidRPr="00931DF1">
        <w:rPr>
          <w:rFonts w:ascii="Arial" w:hAnsi="Arial" w:cs="Arial"/>
        </w:rPr>
        <w:t>.</w:t>
      </w:r>
      <w:r w:rsidR="004E2C2F" w:rsidRPr="00931DF1">
        <w:rPr>
          <w:rFonts w:ascii="Arial" w:hAnsi="Arial" w:cs="Arial"/>
        </w:rPr>
        <w:tab/>
        <w:t xml:space="preserve">Study the cartoon below and </w:t>
      </w:r>
      <w:r w:rsidR="004E2C2F">
        <w:rPr>
          <w:rFonts w:ascii="Arial" w:hAnsi="Arial" w:cs="Arial"/>
        </w:rPr>
        <w:t>answer the questions that follow</w:t>
      </w:r>
      <w:r w:rsidR="004E2C2F" w:rsidRPr="00931DF1">
        <w:rPr>
          <w:rFonts w:ascii="Arial" w:hAnsi="Arial" w:cs="Arial"/>
        </w:rPr>
        <w:t>.</w:t>
      </w: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spacing w:line="360" w:lineRule="auto"/>
        <w:jc w:val="center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Default="004E2C2F" w:rsidP="004E2C2F">
      <w:pPr>
        <w:spacing w:line="360" w:lineRule="auto"/>
        <w:rPr>
          <w:rFonts w:ascii="Arial" w:hAnsi="Arial" w:cs="Arial"/>
        </w:rPr>
      </w:pPr>
    </w:p>
    <w:p w:rsidR="004E2C2F" w:rsidRPr="00931DF1" w:rsidRDefault="004E2C2F" w:rsidP="004E2C2F">
      <w:pPr>
        <w:rPr>
          <w:rFonts w:ascii="Arial" w:hAnsi="Arial" w:cs="Arial"/>
        </w:rPr>
      </w:pPr>
      <w:r w:rsidRPr="00931DF1">
        <w:rPr>
          <w:rFonts w:ascii="Arial" w:hAnsi="Arial" w:cs="Arial"/>
        </w:rPr>
        <w:t>a)</w:t>
      </w:r>
      <w:r w:rsidRPr="00931DF1">
        <w:rPr>
          <w:rFonts w:ascii="Arial" w:hAnsi="Arial" w:cs="Arial"/>
        </w:rPr>
        <w:tab/>
        <w:t>Why do you think the “WANTS” man is larger than the “RESOURCES” man?</w:t>
      </w:r>
      <w:r w:rsidR="009F55B3">
        <w:rPr>
          <w:rFonts w:ascii="Arial" w:hAnsi="Arial" w:cs="Arial"/>
        </w:rPr>
        <w:tab/>
        <w:t>(1 Mark)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E2C2F" w:rsidRPr="00931DF1" w:rsidRDefault="004E2C2F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</w:t>
      </w:r>
    </w:p>
    <w:p w:rsidR="004E2C2F" w:rsidRDefault="004E2C2F" w:rsidP="004E2C2F">
      <w:pPr>
        <w:rPr>
          <w:rFonts w:ascii="Arial" w:hAnsi="Arial" w:cs="Arial"/>
        </w:rPr>
      </w:pPr>
    </w:p>
    <w:p w:rsidR="004E2C2F" w:rsidRPr="00931DF1" w:rsidRDefault="004E2C2F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b)</w:t>
      </w:r>
      <w:r w:rsidRPr="00931DF1">
        <w:rPr>
          <w:rFonts w:ascii="Arial" w:hAnsi="Arial" w:cs="Arial"/>
        </w:rPr>
        <w:tab/>
        <w:t>What is the “RESOURCES” man att</w:t>
      </w:r>
      <w:r>
        <w:rPr>
          <w:rFonts w:ascii="Arial" w:hAnsi="Arial" w:cs="Arial"/>
        </w:rPr>
        <w:t>empting to do in the cartoon?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Pr="00931DF1">
        <w:rPr>
          <w:rFonts w:ascii="Arial" w:hAnsi="Arial" w:cs="Arial"/>
        </w:rPr>
        <w:t>(1 mark)</w:t>
      </w:r>
    </w:p>
    <w:p w:rsidR="004E2C2F" w:rsidRDefault="004E2C2F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</w:t>
      </w:r>
    </w:p>
    <w:p w:rsidR="004E2C2F" w:rsidRDefault="004E2C2F" w:rsidP="004E2C2F">
      <w:pPr>
        <w:rPr>
          <w:rFonts w:ascii="Arial" w:hAnsi="Arial" w:cs="Arial"/>
        </w:rPr>
      </w:pPr>
    </w:p>
    <w:p w:rsidR="004E2C2F" w:rsidRDefault="004E2C2F" w:rsidP="004E2C2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31DF1">
        <w:rPr>
          <w:rFonts w:ascii="Arial" w:hAnsi="Arial" w:cs="Arial"/>
        </w:rPr>
        <w:t>)</w:t>
      </w:r>
      <w:r w:rsidRPr="00931DF1">
        <w:rPr>
          <w:rFonts w:ascii="Arial" w:hAnsi="Arial" w:cs="Arial"/>
        </w:rPr>
        <w:tab/>
        <w:t xml:space="preserve">How does the cartoon illustrate the concept of the economic problem? Explain your </w:t>
      </w:r>
    </w:p>
    <w:p w:rsidR="004E2C2F" w:rsidRPr="00931DF1" w:rsidRDefault="004E2C2F" w:rsidP="004E2C2F">
      <w:pPr>
        <w:spacing w:line="360" w:lineRule="auto"/>
        <w:ind w:left="720"/>
        <w:rPr>
          <w:rFonts w:ascii="Arial" w:hAnsi="Arial" w:cs="Arial"/>
        </w:rPr>
      </w:pPr>
      <w:r w:rsidRPr="00931DF1">
        <w:rPr>
          <w:rFonts w:ascii="Arial" w:hAnsi="Arial" w:cs="Arial"/>
        </w:rPr>
        <w:t>answer in detail by referring to the cartoon.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>
        <w:rPr>
          <w:rFonts w:ascii="Arial" w:hAnsi="Arial" w:cs="Arial"/>
        </w:rPr>
        <w:t>(4</w:t>
      </w:r>
      <w:r w:rsidRPr="00931DF1">
        <w:rPr>
          <w:rFonts w:ascii="Arial" w:hAnsi="Arial" w:cs="Arial"/>
        </w:rPr>
        <w:t xml:space="preserve"> marks)</w:t>
      </w:r>
    </w:p>
    <w:p w:rsidR="004E2C2F" w:rsidRDefault="004E2C2F" w:rsidP="004E2C2F">
      <w:pPr>
        <w:spacing w:line="360" w:lineRule="auto"/>
        <w:rPr>
          <w:rFonts w:ascii="Arial" w:hAnsi="Arial" w:cs="Arial"/>
        </w:rPr>
      </w:pPr>
      <w:r w:rsidRPr="00931DF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Pr="00931DF1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:rsidR="009F55B3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E2C2F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15. </w:t>
      </w:r>
      <w:r w:rsidR="00D61E91">
        <w:rPr>
          <w:rFonts w:ascii="Arial" w:hAnsi="Arial" w:cs="Arial"/>
        </w:rPr>
        <w:t>State the name of an entrepreneur. (1 Mark)</w:t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</w:r>
    </w:p>
    <w:p w:rsidR="00D61E9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D61E91" w:rsidRDefault="00D61E9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16. Use this example to explain what an entrepreneur is.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21D1" w:rsidRDefault="00D61E9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C621D1">
        <w:rPr>
          <w:rFonts w:ascii="Arial" w:hAnsi="Arial" w:cs="Arial"/>
        </w:rPr>
        <w:t>. With reference to the entrepreneur you studied. Explain ho</w:t>
      </w:r>
      <w:bookmarkStart w:id="0" w:name="_GoBack"/>
      <w:bookmarkEnd w:id="0"/>
      <w:r w:rsidR="00C621D1">
        <w:rPr>
          <w:rFonts w:ascii="Arial" w:hAnsi="Arial" w:cs="Arial"/>
        </w:rPr>
        <w:t>w they used one or more of the main characteristics of entrepreneurs. (Innovation, Initiative, Perseverance, Risk-Taking</w:t>
      </w:r>
      <w:proofErr w:type="gramStart"/>
      <w:r w:rsidR="00C621D1">
        <w:rPr>
          <w:rFonts w:ascii="Arial" w:hAnsi="Arial" w:cs="Arial"/>
        </w:rPr>
        <w:t>).</w:t>
      </w:r>
      <w:r w:rsidR="009F55B3">
        <w:rPr>
          <w:rFonts w:ascii="Arial" w:hAnsi="Arial" w:cs="Arial"/>
        </w:rPr>
        <w:t>(</w:t>
      </w:r>
      <w:proofErr w:type="gramEnd"/>
      <w:r w:rsidR="009F55B3">
        <w:rPr>
          <w:rFonts w:ascii="Arial" w:hAnsi="Arial" w:cs="Arial"/>
        </w:rPr>
        <w:t>4 marks)</w:t>
      </w:r>
    </w:p>
    <w:p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21D1" w:rsidRDefault="00D61E9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C621D1">
        <w:rPr>
          <w:rFonts w:ascii="Arial" w:hAnsi="Arial" w:cs="Arial"/>
        </w:rPr>
        <w:t>. List 2 similarities and 2 differences between Full-time and Casual work.</w:t>
      </w:r>
      <w:r w:rsidR="009F55B3">
        <w:rPr>
          <w:rFonts w:ascii="Arial" w:hAnsi="Arial" w:cs="Arial"/>
        </w:rPr>
        <w:tab/>
      </w:r>
      <w:r w:rsidR="009F55B3">
        <w:rPr>
          <w:rFonts w:ascii="Arial" w:hAnsi="Arial" w:cs="Arial"/>
        </w:rPr>
        <w:tab/>
        <w:t>(4 marks)</w:t>
      </w:r>
    </w:p>
    <w:p w:rsidR="00C621D1" w:rsidRPr="00C621D1" w:rsidRDefault="00C621D1" w:rsidP="004E2C2F">
      <w:pPr>
        <w:spacing w:line="360" w:lineRule="auto"/>
        <w:rPr>
          <w:rFonts w:ascii="Arial" w:hAnsi="Arial" w:cs="Arial"/>
          <w:b/>
        </w:rPr>
      </w:pPr>
      <w:r w:rsidRPr="00C621D1">
        <w:rPr>
          <w:rFonts w:ascii="Arial" w:hAnsi="Arial" w:cs="Arial"/>
          <w:b/>
        </w:rPr>
        <w:t>Similarities</w:t>
      </w:r>
      <w:r>
        <w:rPr>
          <w:rFonts w:ascii="Arial" w:hAnsi="Arial" w:cs="Arial"/>
          <w:b/>
        </w:rPr>
        <w:t>:</w:t>
      </w:r>
    </w:p>
    <w:p w:rsidR="00C621D1" w:rsidRDefault="00C621D1" w:rsidP="00C621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:rsidR="00C621D1" w:rsidRDefault="00C621D1" w:rsidP="00C621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:rsidR="00C621D1" w:rsidRPr="00C621D1" w:rsidRDefault="00C621D1" w:rsidP="00C621D1">
      <w:pPr>
        <w:spacing w:line="360" w:lineRule="auto"/>
        <w:rPr>
          <w:rFonts w:ascii="Arial" w:hAnsi="Arial" w:cs="Arial"/>
          <w:b/>
        </w:rPr>
      </w:pPr>
      <w:r w:rsidRPr="00C621D1">
        <w:rPr>
          <w:rFonts w:ascii="Arial" w:hAnsi="Arial" w:cs="Arial"/>
          <w:b/>
        </w:rPr>
        <w:t>Differences:</w:t>
      </w:r>
    </w:p>
    <w:p w:rsidR="00C621D1" w:rsidRDefault="00C621D1" w:rsidP="00C621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:rsidR="00C621D1" w:rsidRDefault="00C621D1" w:rsidP="00C621D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:rsidR="00BC57D9" w:rsidRPr="00BC57D9" w:rsidRDefault="00C621D1" w:rsidP="00C621D1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END</w:t>
      </w:r>
      <w:r w:rsidR="00BC57D9">
        <w:rPr>
          <w:rFonts w:ascii="Arial" w:hAnsi="Arial" w:cs="Arial"/>
          <w:b/>
          <w:sz w:val="28"/>
          <w:u w:val="single"/>
        </w:rPr>
        <w:t xml:space="preserve"> OF ASSESSMENT</w:t>
      </w:r>
    </w:p>
    <w:sectPr w:rsidR="00BC57D9" w:rsidRPr="00BC57D9" w:rsidSect="007B3A6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91" w:rsidRDefault="00877991" w:rsidP="004F4ED1">
      <w:r>
        <w:separator/>
      </w:r>
    </w:p>
  </w:endnote>
  <w:endnote w:type="continuationSeparator" w:id="0">
    <w:p w:rsidR="00877991" w:rsidRDefault="00877991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D1" w:rsidRDefault="004F4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D1" w:rsidRDefault="004F4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D1" w:rsidRDefault="004F4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91" w:rsidRDefault="00877991" w:rsidP="004F4ED1">
      <w:r>
        <w:separator/>
      </w:r>
    </w:p>
  </w:footnote>
  <w:footnote w:type="continuationSeparator" w:id="0">
    <w:p w:rsidR="00877991" w:rsidRDefault="00877991" w:rsidP="004F4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D1" w:rsidRDefault="004F4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D1" w:rsidRDefault="004F4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D1" w:rsidRDefault="004F4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85A60"/>
    <w:multiLevelType w:val="hybridMultilevel"/>
    <w:tmpl w:val="975C08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23"/>
  </w:num>
  <w:num w:numId="5">
    <w:abstractNumId w:val="19"/>
  </w:num>
  <w:num w:numId="6">
    <w:abstractNumId w:val="3"/>
  </w:num>
  <w:num w:numId="7">
    <w:abstractNumId w:val="26"/>
  </w:num>
  <w:num w:numId="8">
    <w:abstractNumId w:val="13"/>
  </w:num>
  <w:num w:numId="9">
    <w:abstractNumId w:val="24"/>
  </w:num>
  <w:num w:numId="10">
    <w:abstractNumId w:val="22"/>
  </w:num>
  <w:num w:numId="11">
    <w:abstractNumId w:val="28"/>
  </w:num>
  <w:num w:numId="12">
    <w:abstractNumId w:val="25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5"/>
  </w:num>
  <w:num w:numId="18">
    <w:abstractNumId w:val="18"/>
  </w:num>
  <w:num w:numId="19">
    <w:abstractNumId w:val="12"/>
  </w:num>
  <w:num w:numId="20">
    <w:abstractNumId w:val="20"/>
  </w:num>
  <w:num w:numId="21">
    <w:abstractNumId w:val="21"/>
  </w:num>
  <w:num w:numId="22">
    <w:abstractNumId w:val="6"/>
  </w:num>
  <w:num w:numId="23">
    <w:abstractNumId w:val="16"/>
  </w:num>
  <w:num w:numId="24">
    <w:abstractNumId w:val="0"/>
  </w:num>
  <w:num w:numId="25">
    <w:abstractNumId w:val="11"/>
  </w:num>
  <w:num w:numId="26">
    <w:abstractNumId w:val="14"/>
  </w:num>
  <w:num w:numId="27">
    <w:abstractNumId w:val="7"/>
  </w:num>
  <w:num w:numId="28">
    <w:abstractNumId w:val="2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2C"/>
    <w:rsid w:val="001F2B10"/>
    <w:rsid w:val="00240FDD"/>
    <w:rsid w:val="00473B9D"/>
    <w:rsid w:val="004E2C2F"/>
    <w:rsid w:val="004F4ED1"/>
    <w:rsid w:val="00506187"/>
    <w:rsid w:val="00532933"/>
    <w:rsid w:val="00691E43"/>
    <w:rsid w:val="007B3A6A"/>
    <w:rsid w:val="007B682F"/>
    <w:rsid w:val="007C5389"/>
    <w:rsid w:val="007E6BAD"/>
    <w:rsid w:val="007F6C2C"/>
    <w:rsid w:val="00877991"/>
    <w:rsid w:val="009D4E15"/>
    <w:rsid w:val="009F55B3"/>
    <w:rsid w:val="00A33151"/>
    <w:rsid w:val="00B66C7F"/>
    <w:rsid w:val="00BC57D9"/>
    <w:rsid w:val="00C621D1"/>
    <w:rsid w:val="00D1740F"/>
    <w:rsid w:val="00D33B6A"/>
    <w:rsid w:val="00D61E91"/>
    <w:rsid w:val="00E37DDA"/>
    <w:rsid w:val="00E40504"/>
    <w:rsid w:val="00F30D09"/>
    <w:rsid w:val="00F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A5B23A"/>
  <w15:docId w15:val="{39D660F4-03E7-45A6-A380-5DDE0F0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F52A5841</Template>
  <TotalTime>51</TotalTime>
  <Pages>5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VERNON Robert [Narrogin Senior High School]</cp:lastModifiedBy>
  <cp:revision>8</cp:revision>
  <cp:lastPrinted>2017-11-14T08:47:00Z</cp:lastPrinted>
  <dcterms:created xsi:type="dcterms:W3CDTF">2017-11-07T07:07:00Z</dcterms:created>
  <dcterms:modified xsi:type="dcterms:W3CDTF">2019-06-06T01:51:00Z</dcterms:modified>
</cp:coreProperties>
</file>