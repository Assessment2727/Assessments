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CE" w:rsidRPr="000D611C" w:rsidRDefault="00614ACE" w:rsidP="00614ACE">
      <w:pPr>
        <w:jc w:val="center"/>
        <w:rPr>
          <w:rFonts w:ascii="Arial" w:hAnsi="Arial" w:cs="Arial"/>
          <w:b/>
          <w:sz w:val="32"/>
        </w:rPr>
      </w:pPr>
      <w:r w:rsidRPr="000D611C">
        <w:rPr>
          <w:rFonts w:ascii="Comic Sans MS" w:hAnsi="Comic Sans MS"/>
          <w:b/>
          <w:noProof/>
          <w:sz w:val="40"/>
          <w:szCs w:val="32"/>
          <w:u w:val="single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-213995</wp:posOffset>
            </wp:positionV>
            <wp:extent cx="1464310" cy="1464310"/>
            <wp:effectExtent l="0" t="0" r="2540" b="2540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11C">
        <w:rPr>
          <w:rFonts w:ascii="Arial" w:hAnsi="Arial" w:cs="Arial"/>
          <w:b/>
          <w:sz w:val="32"/>
        </w:rPr>
        <w:t xml:space="preserve">Year 7 HASS – </w:t>
      </w:r>
      <w:r w:rsidR="008A4FA3">
        <w:rPr>
          <w:rFonts w:ascii="Arial" w:hAnsi="Arial" w:cs="Arial"/>
          <w:b/>
          <w:sz w:val="32"/>
        </w:rPr>
        <w:t>Economics and Business</w:t>
      </w:r>
    </w:p>
    <w:p w:rsidR="00614ACE" w:rsidRPr="000D611C" w:rsidRDefault="008F54CB" w:rsidP="00614AC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Task 7</w:t>
      </w:r>
      <w:r w:rsidR="00614ACE">
        <w:rPr>
          <w:rFonts w:ascii="Arial" w:hAnsi="Arial" w:cs="Arial"/>
          <w:b/>
          <w:sz w:val="32"/>
        </w:rPr>
        <w:t xml:space="preserve"> </w:t>
      </w:r>
      <w:r w:rsidR="00E26DB4">
        <w:rPr>
          <w:rFonts w:ascii="Arial" w:hAnsi="Arial" w:cs="Arial"/>
          <w:b/>
          <w:sz w:val="32"/>
        </w:rPr>
        <w:t>–</w:t>
      </w:r>
      <w:r w:rsidR="00614ACE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Case Study of an Entrepreneur</w:t>
      </w:r>
      <w:r w:rsidR="00862FF3">
        <w:rPr>
          <w:rFonts w:ascii="Arial" w:hAnsi="Arial" w:cs="Arial"/>
          <w:b/>
          <w:sz w:val="32"/>
        </w:rPr>
        <w:t xml:space="preserve"> </w:t>
      </w:r>
    </w:p>
    <w:p w:rsidR="00614ACE" w:rsidRDefault="00614ACE" w:rsidP="00614ACE">
      <w:pPr>
        <w:jc w:val="center"/>
        <w:rPr>
          <w:rFonts w:ascii="Arial" w:hAnsi="Arial" w:cs="Arial"/>
          <w:b/>
          <w:sz w:val="32"/>
        </w:rPr>
      </w:pPr>
    </w:p>
    <w:p w:rsidR="005B2022" w:rsidRPr="008F0A3C" w:rsidRDefault="00EF31A4" w:rsidP="00614AC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Marks: </w:t>
      </w:r>
      <w:r w:rsidRPr="008F0A3C">
        <w:rPr>
          <w:rFonts w:ascii="Arial" w:hAnsi="Arial" w:cs="Arial"/>
          <w:b/>
          <w:sz w:val="32"/>
        </w:rPr>
        <w:t>___________/</w:t>
      </w:r>
      <w:r w:rsidR="008F0A3C" w:rsidRPr="008F0A3C">
        <w:rPr>
          <w:rFonts w:ascii="Arial" w:hAnsi="Arial" w:cs="Arial"/>
          <w:b/>
          <w:sz w:val="32"/>
        </w:rPr>
        <w:t>42</w:t>
      </w:r>
      <w:r w:rsidR="008A4FA3" w:rsidRPr="008F0A3C">
        <w:rPr>
          <w:rFonts w:ascii="Arial" w:hAnsi="Arial" w:cs="Arial"/>
          <w:b/>
          <w:sz w:val="32"/>
        </w:rPr>
        <w:tab/>
      </w:r>
      <w:r w:rsidR="008A4FA3" w:rsidRPr="008F0A3C">
        <w:rPr>
          <w:rFonts w:ascii="Arial" w:hAnsi="Arial" w:cs="Arial"/>
          <w:b/>
          <w:sz w:val="32"/>
        </w:rPr>
        <w:tab/>
        <w:t>Weighting: 1</w:t>
      </w:r>
      <w:r w:rsidR="008F54CB" w:rsidRPr="008F0A3C">
        <w:rPr>
          <w:rFonts w:ascii="Arial" w:hAnsi="Arial" w:cs="Arial"/>
          <w:b/>
          <w:sz w:val="32"/>
        </w:rPr>
        <w:t>0</w:t>
      </w:r>
      <w:r w:rsidR="005B2022" w:rsidRPr="008F0A3C">
        <w:rPr>
          <w:rFonts w:ascii="Arial" w:hAnsi="Arial" w:cs="Arial"/>
          <w:b/>
          <w:sz w:val="32"/>
        </w:rPr>
        <w:t>%</w:t>
      </w:r>
    </w:p>
    <w:p w:rsidR="005B2022" w:rsidRPr="008F0A3C" w:rsidRDefault="005B2022" w:rsidP="00614ACE">
      <w:pPr>
        <w:jc w:val="center"/>
        <w:rPr>
          <w:rFonts w:ascii="Arial" w:hAnsi="Arial" w:cs="Arial"/>
          <w:b/>
          <w:sz w:val="32"/>
        </w:rPr>
      </w:pPr>
    </w:p>
    <w:p w:rsidR="00614ACE" w:rsidRDefault="00EF31A4" w:rsidP="00862FF3">
      <w:pPr>
        <w:jc w:val="center"/>
        <w:rPr>
          <w:rFonts w:ascii="Arial" w:hAnsi="Arial" w:cs="Arial"/>
          <w:b/>
          <w:sz w:val="32"/>
        </w:rPr>
      </w:pPr>
      <w:r w:rsidRPr="008F0A3C">
        <w:rPr>
          <w:rFonts w:ascii="Arial" w:hAnsi="Arial" w:cs="Arial"/>
          <w:b/>
          <w:sz w:val="32"/>
        </w:rPr>
        <w:t xml:space="preserve">Target: ______ </w:t>
      </w:r>
      <w:r w:rsidR="004804AD" w:rsidRPr="008F0A3C">
        <w:rPr>
          <w:rFonts w:ascii="Arial" w:hAnsi="Arial" w:cs="Arial"/>
          <w:b/>
          <w:sz w:val="32"/>
        </w:rPr>
        <w:t>/</w:t>
      </w:r>
      <w:r w:rsidR="008F0A3C" w:rsidRPr="008F0A3C">
        <w:rPr>
          <w:rFonts w:ascii="Arial" w:hAnsi="Arial" w:cs="Arial"/>
          <w:b/>
          <w:sz w:val="32"/>
        </w:rPr>
        <w:t>42</w:t>
      </w:r>
      <w:r w:rsidR="00614ACE">
        <w:rPr>
          <w:rFonts w:ascii="Arial" w:hAnsi="Arial" w:cs="Arial"/>
          <w:b/>
          <w:sz w:val="32"/>
        </w:rPr>
        <w:tab/>
      </w:r>
    </w:p>
    <w:p w:rsidR="00614ACE" w:rsidRDefault="00614ACE" w:rsidP="00862FF3">
      <w:pPr>
        <w:rPr>
          <w:rFonts w:ascii="Arial" w:hAnsi="Arial" w:cs="Arial"/>
          <w:b/>
          <w:sz w:val="32"/>
        </w:rPr>
      </w:pPr>
    </w:p>
    <w:p w:rsidR="00614ACE" w:rsidRDefault="00614ACE" w:rsidP="00862FF3">
      <w:pPr>
        <w:rPr>
          <w:rFonts w:ascii="Arial" w:hAnsi="Arial" w:cs="Arial"/>
          <w:b/>
          <w:sz w:val="32"/>
        </w:rPr>
      </w:pPr>
      <w:r w:rsidRPr="000D611C">
        <w:rPr>
          <w:rFonts w:ascii="Arial" w:hAnsi="Arial" w:cs="Arial"/>
          <w:b/>
          <w:sz w:val="32"/>
        </w:rPr>
        <w:t>Na</w:t>
      </w:r>
      <w:r>
        <w:rPr>
          <w:rFonts w:ascii="Arial" w:hAnsi="Arial" w:cs="Arial"/>
          <w:b/>
          <w:sz w:val="32"/>
        </w:rPr>
        <w:t>me: _____________________</w:t>
      </w:r>
      <w:r>
        <w:rPr>
          <w:rFonts w:ascii="Arial" w:hAnsi="Arial" w:cs="Arial"/>
          <w:b/>
          <w:sz w:val="32"/>
        </w:rPr>
        <w:tab/>
      </w:r>
      <w:r w:rsidRPr="000D611C">
        <w:rPr>
          <w:rFonts w:ascii="Arial" w:hAnsi="Arial" w:cs="Arial"/>
          <w:b/>
          <w:sz w:val="32"/>
        </w:rPr>
        <w:t>Teacher: __________</w:t>
      </w:r>
      <w:r>
        <w:rPr>
          <w:rFonts w:ascii="Arial" w:hAnsi="Arial" w:cs="Arial"/>
          <w:b/>
          <w:sz w:val="32"/>
        </w:rPr>
        <w:t>_</w:t>
      </w:r>
      <w:r w:rsidRPr="000D611C">
        <w:rPr>
          <w:rFonts w:ascii="Arial" w:hAnsi="Arial" w:cs="Arial"/>
          <w:b/>
          <w:sz w:val="32"/>
        </w:rPr>
        <w:t>______</w:t>
      </w:r>
      <w:r>
        <w:rPr>
          <w:rFonts w:ascii="Arial" w:hAnsi="Arial" w:cs="Arial"/>
          <w:b/>
          <w:sz w:val="32"/>
        </w:rPr>
        <w:t>__</w:t>
      </w:r>
      <w:r w:rsidRPr="000D611C">
        <w:rPr>
          <w:rFonts w:ascii="Arial" w:hAnsi="Arial" w:cs="Arial"/>
          <w:b/>
          <w:sz w:val="32"/>
        </w:rPr>
        <w:t>___</w:t>
      </w:r>
    </w:p>
    <w:p w:rsidR="00691E43" w:rsidRPr="008A4FA3" w:rsidRDefault="00691E43">
      <w:pPr>
        <w:rPr>
          <w:rFonts w:ascii="Arial" w:hAnsi="Arial" w:cs="Arial"/>
          <w:sz w:val="26"/>
          <w:szCs w:val="26"/>
        </w:rPr>
      </w:pPr>
    </w:p>
    <w:p w:rsidR="00614ACE" w:rsidRPr="00CF37A1" w:rsidRDefault="008F54CB" w:rsidP="00614ACE">
      <w:pPr>
        <w:rPr>
          <w:rFonts w:ascii="Arial" w:hAnsi="Arial" w:cs="Arial"/>
          <w:b/>
          <w:sz w:val="26"/>
          <w:szCs w:val="26"/>
        </w:rPr>
      </w:pPr>
      <w:r w:rsidRPr="0025252F">
        <w:rPr>
          <w:rFonts w:ascii="Arial" w:hAnsi="Arial" w:cs="Arial"/>
          <w:b/>
          <w:sz w:val="26"/>
          <w:szCs w:val="26"/>
        </w:rPr>
        <w:t>Description of task:</w:t>
      </w:r>
      <w:r>
        <w:rPr>
          <w:rFonts w:ascii="Arial" w:hAnsi="Arial" w:cs="Arial"/>
          <w:sz w:val="26"/>
          <w:szCs w:val="26"/>
        </w:rPr>
        <w:t xml:space="preserve"> Students will use an inquiry process to collect information on a well-known entrepreneur and use it to prepare a </w:t>
      </w:r>
      <w:r w:rsidRPr="00CF37A1">
        <w:rPr>
          <w:rFonts w:ascii="Arial" w:hAnsi="Arial" w:cs="Arial"/>
          <w:sz w:val="26"/>
          <w:szCs w:val="26"/>
        </w:rPr>
        <w:t>feature article</w:t>
      </w:r>
      <w:r w:rsidR="00CF37A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about </w:t>
      </w:r>
      <w:r w:rsidR="00E15AA6">
        <w:rPr>
          <w:rFonts w:ascii="Arial" w:hAnsi="Arial" w:cs="Arial"/>
          <w:sz w:val="26"/>
          <w:szCs w:val="26"/>
        </w:rPr>
        <w:t>the</w:t>
      </w:r>
      <w:r>
        <w:rPr>
          <w:rFonts w:ascii="Arial" w:hAnsi="Arial" w:cs="Arial"/>
          <w:sz w:val="26"/>
          <w:szCs w:val="26"/>
        </w:rPr>
        <w:t xml:space="preserve"> entrepreneur</w:t>
      </w:r>
      <w:r w:rsidR="00E15AA6">
        <w:rPr>
          <w:rFonts w:ascii="Arial" w:hAnsi="Arial" w:cs="Arial"/>
          <w:sz w:val="26"/>
          <w:szCs w:val="26"/>
        </w:rPr>
        <w:t xml:space="preserve">’s </w:t>
      </w:r>
      <w:r w:rsidR="00E15AA6" w:rsidRPr="00CF37A1">
        <w:rPr>
          <w:rFonts w:ascii="Arial" w:hAnsi="Arial" w:cs="Arial"/>
          <w:b/>
          <w:sz w:val="26"/>
          <w:szCs w:val="26"/>
        </w:rPr>
        <w:t>road to success</w:t>
      </w:r>
      <w:r w:rsidRPr="00CF37A1">
        <w:rPr>
          <w:rFonts w:ascii="Arial" w:hAnsi="Arial" w:cs="Arial"/>
          <w:b/>
          <w:sz w:val="26"/>
          <w:szCs w:val="26"/>
        </w:rPr>
        <w:t>.</w:t>
      </w:r>
    </w:p>
    <w:p w:rsidR="008F54CB" w:rsidRDefault="008F54CB" w:rsidP="00614ACE">
      <w:pPr>
        <w:rPr>
          <w:rFonts w:ascii="Arial" w:hAnsi="Arial" w:cs="Arial"/>
          <w:sz w:val="26"/>
          <w:szCs w:val="26"/>
        </w:rPr>
      </w:pPr>
    </w:p>
    <w:p w:rsidR="008F54CB" w:rsidRDefault="008F54CB" w:rsidP="00614AC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You will have 3 lessons to research and prepare your article in class. It can be worked on outside of class time. </w:t>
      </w:r>
    </w:p>
    <w:p w:rsidR="008F54CB" w:rsidRDefault="008F54CB" w:rsidP="00614ACE">
      <w:pPr>
        <w:rPr>
          <w:rFonts w:ascii="Arial" w:hAnsi="Arial" w:cs="Arial"/>
          <w:sz w:val="26"/>
          <w:szCs w:val="26"/>
        </w:rPr>
      </w:pPr>
    </w:p>
    <w:p w:rsidR="008F54CB" w:rsidRPr="0025252F" w:rsidRDefault="008F54CB" w:rsidP="00614ACE">
      <w:pPr>
        <w:rPr>
          <w:rFonts w:ascii="Arial" w:hAnsi="Arial" w:cs="Arial"/>
          <w:b/>
          <w:sz w:val="26"/>
          <w:szCs w:val="26"/>
        </w:rPr>
      </w:pPr>
      <w:r w:rsidRPr="0025252F">
        <w:rPr>
          <w:rFonts w:ascii="Arial" w:hAnsi="Arial" w:cs="Arial"/>
          <w:b/>
          <w:sz w:val="26"/>
          <w:szCs w:val="26"/>
        </w:rPr>
        <w:t>You will need to submit two parts:</w:t>
      </w:r>
    </w:p>
    <w:p w:rsidR="008F54CB" w:rsidRDefault="008F54CB" w:rsidP="00614ACE">
      <w:pPr>
        <w:rPr>
          <w:rFonts w:ascii="Arial" w:hAnsi="Arial" w:cs="Arial"/>
          <w:sz w:val="26"/>
          <w:szCs w:val="26"/>
        </w:rPr>
      </w:pPr>
    </w:p>
    <w:p w:rsidR="008F54CB" w:rsidRDefault="008F54CB" w:rsidP="008F54CB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Part A: Inquiry Booklet</w:t>
      </w:r>
    </w:p>
    <w:p w:rsidR="008F54CB" w:rsidRDefault="008F54CB" w:rsidP="008F54CB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Part B: Final feature article.</w:t>
      </w:r>
    </w:p>
    <w:p w:rsidR="008F54CB" w:rsidRDefault="008F54CB" w:rsidP="008F54CB">
      <w:pPr>
        <w:rPr>
          <w:rFonts w:ascii="Arial" w:hAnsi="Arial" w:cs="Arial"/>
          <w:sz w:val="26"/>
          <w:szCs w:val="26"/>
        </w:rPr>
      </w:pPr>
    </w:p>
    <w:p w:rsidR="008F54CB" w:rsidRDefault="008F54CB" w:rsidP="008F54C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</w:t>
      </w:r>
      <w:r w:rsidR="00E15AA6">
        <w:rPr>
          <w:rFonts w:ascii="Arial" w:hAnsi="Arial" w:cs="Arial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 xml:space="preserve"> feature article focuses on a well-known entrepreneur of your choice. Your article should include the following points:</w:t>
      </w:r>
    </w:p>
    <w:p w:rsidR="008F54CB" w:rsidRDefault="008F54CB" w:rsidP="008F54CB">
      <w:pPr>
        <w:rPr>
          <w:rFonts w:ascii="Arial" w:hAnsi="Arial" w:cs="Arial"/>
          <w:sz w:val="26"/>
          <w:szCs w:val="26"/>
        </w:rPr>
      </w:pPr>
    </w:p>
    <w:p w:rsidR="008F54CB" w:rsidRDefault="008F54CB" w:rsidP="008F54CB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Some background about the entrepreneur and the business/</w:t>
      </w:r>
      <w:proofErr w:type="spellStart"/>
      <w:r>
        <w:rPr>
          <w:rFonts w:ascii="Arial" w:hAnsi="Arial" w:cs="Arial"/>
          <w:sz w:val="26"/>
          <w:szCs w:val="26"/>
        </w:rPr>
        <w:t>es</w:t>
      </w:r>
      <w:proofErr w:type="spellEnd"/>
      <w:r>
        <w:rPr>
          <w:rFonts w:ascii="Arial" w:hAnsi="Arial" w:cs="Arial"/>
          <w:sz w:val="26"/>
          <w:szCs w:val="26"/>
        </w:rPr>
        <w:t xml:space="preserve"> they are involved in</w:t>
      </w:r>
    </w:p>
    <w:p w:rsidR="008F54CB" w:rsidRDefault="008F54CB" w:rsidP="008F54CB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At least 3 occasions when the entrepreneur experienced significant success and/or difficulties in their business/</w:t>
      </w:r>
      <w:proofErr w:type="spellStart"/>
      <w:r>
        <w:rPr>
          <w:rFonts w:ascii="Arial" w:hAnsi="Arial" w:cs="Arial"/>
          <w:sz w:val="26"/>
          <w:szCs w:val="26"/>
        </w:rPr>
        <w:t>es</w:t>
      </w:r>
      <w:proofErr w:type="spellEnd"/>
      <w:r>
        <w:rPr>
          <w:rFonts w:ascii="Arial" w:hAnsi="Arial" w:cs="Arial"/>
          <w:sz w:val="26"/>
          <w:szCs w:val="26"/>
        </w:rPr>
        <w:t xml:space="preserve"> and the skills they used in these situations</w:t>
      </w:r>
    </w:p>
    <w:p w:rsidR="008F54CB" w:rsidRDefault="008F54CB" w:rsidP="008F54CB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the entrepreneur is involved in their industry</w:t>
      </w:r>
    </w:p>
    <w:p w:rsidR="008F54CB" w:rsidRDefault="008F54CB" w:rsidP="008F54CB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Any advice they would give to someone starting their own business</w:t>
      </w:r>
    </w:p>
    <w:p w:rsidR="008F54CB" w:rsidRDefault="008F54CB" w:rsidP="008F54CB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important or significant they are seen or their businesses</w:t>
      </w:r>
      <w:r w:rsidR="00E15AA6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in the economy</w:t>
      </w:r>
    </w:p>
    <w:p w:rsidR="008F54CB" w:rsidRPr="0025252F" w:rsidRDefault="008F54CB" w:rsidP="008F54CB">
      <w:pPr>
        <w:rPr>
          <w:rFonts w:ascii="Arial" w:hAnsi="Arial" w:cs="Arial"/>
          <w:b/>
          <w:sz w:val="26"/>
          <w:szCs w:val="26"/>
        </w:rPr>
      </w:pPr>
    </w:p>
    <w:p w:rsidR="008F54CB" w:rsidRPr="0025252F" w:rsidRDefault="008F54CB" w:rsidP="008F54CB">
      <w:pPr>
        <w:rPr>
          <w:rFonts w:ascii="Arial" w:hAnsi="Arial" w:cs="Arial"/>
          <w:b/>
          <w:sz w:val="26"/>
          <w:szCs w:val="26"/>
        </w:rPr>
      </w:pPr>
      <w:r w:rsidRPr="0025252F">
        <w:rPr>
          <w:rFonts w:ascii="Arial" w:hAnsi="Arial" w:cs="Arial"/>
          <w:b/>
          <w:sz w:val="26"/>
          <w:szCs w:val="26"/>
        </w:rPr>
        <w:t>Below is a list of some suggested entrepreneurs:</w:t>
      </w:r>
    </w:p>
    <w:p w:rsidR="008F54CB" w:rsidRDefault="008F54CB" w:rsidP="008F54CB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10507" w:type="dxa"/>
        <w:tblLook w:val="04A0" w:firstRow="1" w:lastRow="0" w:firstColumn="1" w:lastColumn="0" w:noHBand="0" w:noVBand="1"/>
      </w:tblPr>
      <w:tblGrid>
        <w:gridCol w:w="3502"/>
        <w:gridCol w:w="3502"/>
        <w:gridCol w:w="3503"/>
      </w:tblGrid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Richard Branson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Virgin</w:t>
            </w:r>
          </w:p>
        </w:tc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Coco Chanel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Fashion Designer/Brand</w:t>
            </w:r>
          </w:p>
        </w:tc>
        <w:tc>
          <w:tcPr>
            <w:tcW w:w="3503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Walt Disney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Producer</w:t>
            </w:r>
          </w:p>
        </w:tc>
      </w:tr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25252F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Bill Gates, Microsoft</w:t>
            </w:r>
          </w:p>
        </w:tc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Thomas Edison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Inventor/Businessman</w:t>
            </w:r>
          </w:p>
        </w:tc>
        <w:tc>
          <w:tcPr>
            <w:tcW w:w="3503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Henry Ford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Ford Motor Company</w:t>
            </w:r>
          </w:p>
        </w:tc>
      </w:tr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Arianna Huffington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Huffington Post</w:t>
            </w:r>
          </w:p>
        </w:tc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Steve Jobs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Apple/Mac</w:t>
            </w:r>
          </w:p>
        </w:tc>
        <w:tc>
          <w:tcPr>
            <w:tcW w:w="3503" w:type="dxa"/>
            <w:vAlign w:val="center"/>
          </w:tcPr>
          <w:p w:rsidR="008F54CB" w:rsidRPr="0025252F" w:rsidRDefault="00CF37A1" w:rsidP="0025252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Janine Allis, Boost Juice</w:t>
            </w:r>
          </w:p>
        </w:tc>
      </w:tr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Yang Lan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Sun Media Group</w:t>
            </w:r>
          </w:p>
        </w:tc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Anita Roddick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The Body Shop</w:t>
            </w:r>
          </w:p>
        </w:tc>
        <w:tc>
          <w:tcPr>
            <w:tcW w:w="3503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 xml:space="preserve">Oprah </w:t>
            </w:r>
            <w:proofErr w:type="spellStart"/>
            <w:r w:rsidRPr="0025252F">
              <w:rPr>
                <w:rFonts w:ascii="Arial" w:hAnsi="Arial" w:cs="Arial"/>
                <w:sz w:val="26"/>
                <w:szCs w:val="26"/>
              </w:rPr>
              <w:t>Whinfrey</w:t>
            </w:r>
            <w:proofErr w:type="spellEnd"/>
            <w:r w:rsidR="0025252F" w:rsidRPr="0025252F">
              <w:rPr>
                <w:rFonts w:ascii="Arial" w:hAnsi="Arial" w:cs="Arial"/>
                <w:sz w:val="26"/>
                <w:szCs w:val="26"/>
              </w:rPr>
              <w:t>, OWN Network</w:t>
            </w:r>
          </w:p>
        </w:tc>
      </w:tr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 xml:space="preserve">Mark </w:t>
            </w:r>
            <w:r w:rsidR="00E15AA6" w:rsidRPr="0025252F">
              <w:rPr>
                <w:rFonts w:ascii="Arial" w:hAnsi="Arial" w:cs="Arial"/>
                <w:sz w:val="26"/>
                <w:szCs w:val="26"/>
              </w:rPr>
              <w:t>Zuckerberg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Facebook</w:t>
            </w:r>
          </w:p>
        </w:tc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Ingvar Kamprad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Ikea</w:t>
            </w:r>
          </w:p>
        </w:tc>
        <w:tc>
          <w:tcPr>
            <w:tcW w:w="3503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 xml:space="preserve">Adolph </w:t>
            </w:r>
            <w:proofErr w:type="spellStart"/>
            <w:r w:rsidRPr="0025252F">
              <w:rPr>
                <w:rFonts w:ascii="Arial" w:hAnsi="Arial" w:cs="Arial"/>
                <w:sz w:val="26"/>
                <w:szCs w:val="26"/>
              </w:rPr>
              <w:t>Dassier</w:t>
            </w:r>
            <w:proofErr w:type="spellEnd"/>
            <w:r w:rsidR="0025252F" w:rsidRPr="0025252F">
              <w:rPr>
                <w:rFonts w:ascii="Arial" w:hAnsi="Arial" w:cs="Arial"/>
                <w:sz w:val="26"/>
                <w:szCs w:val="26"/>
              </w:rPr>
              <w:t>, Adidas</w:t>
            </w:r>
          </w:p>
        </w:tc>
      </w:tr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Chad Hurley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YouTube</w:t>
            </w:r>
          </w:p>
        </w:tc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Peter Buck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Subway</w:t>
            </w:r>
          </w:p>
        </w:tc>
        <w:tc>
          <w:tcPr>
            <w:tcW w:w="3503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Phillip H. Knight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Nike</w:t>
            </w:r>
          </w:p>
        </w:tc>
      </w:tr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Ray Kroc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McDonalds</w:t>
            </w:r>
          </w:p>
        </w:tc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25252F">
              <w:rPr>
                <w:rFonts w:ascii="Arial" w:hAnsi="Arial" w:cs="Arial"/>
                <w:sz w:val="26"/>
                <w:szCs w:val="26"/>
              </w:rPr>
              <w:t>Roldolphe</w:t>
            </w:r>
            <w:proofErr w:type="spellEnd"/>
            <w:r w:rsidRPr="0025252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5252F">
              <w:rPr>
                <w:rFonts w:ascii="Arial" w:hAnsi="Arial" w:cs="Arial"/>
                <w:sz w:val="26"/>
                <w:szCs w:val="26"/>
              </w:rPr>
              <w:t>Lindt</w:t>
            </w:r>
            <w:proofErr w:type="spellEnd"/>
            <w:r w:rsidR="0025252F" w:rsidRPr="0025252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25252F" w:rsidRPr="0025252F">
              <w:rPr>
                <w:rFonts w:ascii="Arial" w:hAnsi="Arial" w:cs="Arial"/>
                <w:sz w:val="26"/>
                <w:szCs w:val="26"/>
              </w:rPr>
              <w:t>Lindt</w:t>
            </w:r>
            <w:proofErr w:type="spellEnd"/>
            <w:r w:rsidR="0025252F" w:rsidRPr="0025252F">
              <w:rPr>
                <w:rFonts w:ascii="Arial" w:hAnsi="Arial" w:cs="Arial"/>
                <w:sz w:val="26"/>
                <w:szCs w:val="26"/>
              </w:rPr>
              <w:t xml:space="preserve"> International</w:t>
            </w:r>
          </w:p>
        </w:tc>
        <w:tc>
          <w:tcPr>
            <w:tcW w:w="3503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Vince McMahon</w:t>
            </w:r>
            <w:r w:rsidR="0025252F" w:rsidRPr="0025252F">
              <w:rPr>
                <w:rFonts w:ascii="Arial" w:hAnsi="Arial" w:cs="Arial"/>
                <w:sz w:val="26"/>
                <w:szCs w:val="26"/>
              </w:rPr>
              <w:t>, WWE</w:t>
            </w:r>
          </w:p>
        </w:tc>
      </w:tr>
      <w:tr w:rsidR="008F54CB" w:rsidRPr="0025252F" w:rsidTr="0025252F">
        <w:trPr>
          <w:trHeight w:val="598"/>
        </w:trPr>
        <w:tc>
          <w:tcPr>
            <w:tcW w:w="3502" w:type="dxa"/>
            <w:vAlign w:val="center"/>
          </w:tcPr>
          <w:p w:rsidR="008F54CB" w:rsidRPr="0025252F" w:rsidRDefault="008F54CB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Tyra Banks</w:t>
            </w:r>
            <w:r w:rsidR="0025252F">
              <w:rPr>
                <w:rFonts w:ascii="Arial" w:hAnsi="Arial" w:cs="Arial"/>
                <w:sz w:val="26"/>
                <w:szCs w:val="26"/>
              </w:rPr>
              <w:t>, ANTM/Model</w:t>
            </w:r>
          </w:p>
        </w:tc>
        <w:tc>
          <w:tcPr>
            <w:tcW w:w="3502" w:type="dxa"/>
            <w:vAlign w:val="center"/>
          </w:tcPr>
          <w:p w:rsidR="008F54CB" w:rsidRPr="0025252F" w:rsidRDefault="0025252F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William S. Harley, Harley Davidson</w:t>
            </w:r>
          </w:p>
        </w:tc>
        <w:tc>
          <w:tcPr>
            <w:tcW w:w="3503" w:type="dxa"/>
            <w:vAlign w:val="center"/>
          </w:tcPr>
          <w:p w:rsidR="008F54CB" w:rsidRPr="0025252F" w:rsidRDefault="0025252F" w:rsidP="0025252F">
            <w:pPr>
              <w:rPr>
                <w:rFonts w:ascii="Arial" w:hAnsi="Arial" w:cs="Arial"/>
                <w:sz w:val="26"/>
                <w:szCs w:val="26"/>
              </w:rPr>
            </w:pPr>
            <w:r w:rsidRPr="0025252F">
              <w:rPr>
                <w:rFonts w:ascii="Arial" w:hAnsi="Arial" w:cs="Arial"/>
                <w:sz w:val="26"/>
                <w:szCs w:val="26"/>
              </w:rPr>
              <w:t>Dick Smith, Businessman</w:t>
            </w:r>
          </w:p>
        </w:tc>
      </w:tr>
    </w:tbl>
    <w:p w:rsidR="002F4B47" w:rsidRDefault="00E15AA6" w:rsidP="00E15AA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Some information required:</w:t>
      </w:r>
    </w:p>
    <w:p w:rsidR="00E15AA6" w:rsidRDefault="00E15AA6" w:rsidP="00E15AA6">
      <w:pPr>
        <w:rPr>
          <w:rFonts w:ascii="Arial" w:hAnsi="Arial" w:cs="Arial"/>
          <w:sz w:val="26"/>
          <w:szCs w:val="26"/>
        </w:rPr>
      </w:pP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(Name and picture of the entrepreneur, company logo)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Details about your entrepreneur’s background (Birthdate/, place of birth, where they grew up, education level, when they first had their big break, are they alive today?)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Where is their head office located?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Who is the current CEO or President of the company?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Provide an outline of what the company does (products/services sold)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Where are the products/services sold?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Does the company have a global presence? Website address.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does the business do better than their competitors?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the company’s net worth?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Does the company invest in the community? Arts and Culture, Education and Sport, Health and Wellbeing.</w:t>
      </w:r>
    </w:p>
    <w:p w:rsid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a minimum of 6 characteristics your entrepreneur has to be successful.</w:t>
      </w:r>
    </w:p>
    <w:p w:rsidR="00E15AA6" w:rsidRPr="00E15AA6" w:rsidRDefault="00E15AA6" w:rsidP="00E15AA6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WOW factors – some pictures, fun facts, financial charts to enhance your presentation. </w:t>
      </w:r>
    </w:p>
    <w:p w:rsidR="00421615" w:rsidRDefault="00421615" w:rsidP="00421615">
      <w:pPr>
        <w:rPr>
          <w:rFonts w:ascii="Arial" w:hAnsi="Arial" w:cs="Arial"/>
          <w:b/>
          <w:sz w:val="26"/>
          <w:szCs w:val="26"/>
        </w:rPr>
      </w:pPr>
    </w:p>
    <w:p w:rsidR="004804AD" w:rsidRDefault="004804AD" w:rsidP="00421615">
      <w:pPr>
        <w:rPr>
          <w:rFonts w:ascii="Arial" w:hAnsi="Arial" w:cs="Arial"/>
          <w:b/>
          <w:sz w:val="26"/>
          <w:szCs w:val="26"/>
        </w:rPr>
      </w:pPr>
    </w:p>
    <w:tbl>
      <w:tblPr>
        <w:tblStyle w:val="TableGrid"/>
        <w:tblW w:w="10854" w:type="dxa"/>
        <w:tblLook w:val="04A0" w:firstRow="1" w:lastRow="0" w:firstColumn="1" w:lastColumn="0" w:noHBand="0" w:noVBand="1"/>
      </w:tblPr>
      <w:tblGrid>
        <w:gridCol w:w="8095"/>
        <w:gridCol w:w="2759"/>
      </w:tblGrid>
      <w:tr w:rsidR="004804AD" w:rsidTr="004804AD">
        <w:trPr>
          <w:trHeight w:val="706"/>
        </w:trPr>
        <w:tc>
          <w:tcPr>
            <w:tcW w:w="8095" w:type="dxa"/>
            <w:vAlign w:val="center"/>
          </w:tcPr>
          <w:p w:rsidR="004804AD" w:rsidRDefault="004804AD" w:rsidP="004804A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Part of Task</w:t>
            </w:r>
          </w:p>
        </w:tc>
        <w:tc>
          <w:tcPr>
            <w:tcW w:w="2759" w:type="dxa"/>
            <w:vAlign w:val="center"/>
          </w:tcPr>
          <w:p w:rsidR="004804AD" w:rsidRDefault="004804AD" w:rsidP="004804A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Completed</w:t>
            </w:r>
          </w:p>
        </w:tc>
      </w:tr>
      <w:tr w:rsidR="00041D16" w:rsidTr="004804AD">
        <w:trPr>
          <w:trHeight w:val="706"/>
        </w:trPr>
        <w:tc>
          <w:tcPr>
            <w:tcW w:w="8095" w:type="dxa"/>
            <w:vAlign w:val="center"/>
          </w:tcPr>
          <w:p w:rsidR="00041D16" w:rsidRPr="004804AD" w:rsidRDefault="00041D16" w:rsidP="00E15AA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Completed target for assessment</w:t>
            </w:r>
          </w:p>
        </w:tc>
        <w:tc>
          <w:tcPr>
            <w:tcW w:w="2759" w:type="dxa"/>
            <w:vAlign w:val="center"/>
          </w:tcPr>
          <w:p w:rsidR="00041D16" w:rsidRDefault="00041D16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804AD" w:rsidTr="004804AD">
        <w:trPr>
          <w:trHeight w:val="706"/>
        </w:trPr>
        <w:tc>
          <w:tcPr>
            <w:tcW w:w="8095" w:type="dxa"/>
            <w:vAlign w:val="center"/>
          </w:tcPr>
          <w:p w:rsidR="004804AD" w:rsidRPr="004804AD" w:rsidRDefault="00041D16" w:rsidP="00E15AA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KWL Chart</w:t>
            </w:r>
          </w:p>
        </w:tc>
        <w:tc>
          <w:tcPr>
            <w:tcW w:w="2759" w:type="dxa"/>
            <w:vAlign w:val="center"/>
          </w:tcPr>
          <w:p w:rsidR="004804AD" w:rsidRDefault="004804AD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804AD" w:rsidTr="004804AD">
        <w:trPr>
          <w:trHeight w:val="706"/>
        </w:trPr>
        <w:tc>
          <w:tcPr>
            <w:tcW w:w="8095" w:type="dxa"/>
            <w:vAlign w:val="center"/>
          </w:tcPr>
          <w:p w:rsidR="004804AD" w:rsidRPr="004804AD" w:rsidRDefault="00041D16" w:rsidP="004804AD">
            <w:pPr>
              <w:rPr>
                <w:rFonts w:ascii="Arial" w:hAnsi="Arial" w:cs="Arial"/>
                <w:sz w:val="26"/>
                <w:szCs w:val="26"/>
              </w:rPr>
            </w:pPr>
            <w:r w:rsidRPr="004804AD">
              <w:rPr>
                <w:rFonts w:ascii="Arial" w:hAnsi="Arial" w:cs="Arial"/>
                <w:sz w:val="26"/>
                <w:szCs w:val="26"/>
              </w:rPr>
              <w:t>Brainstorms (</w:t>
            </w:r>
            <w:r>
              <w:rPr>
                <w:rFonts w:ascii="Arial" w:hAnsi="Arial" w:cs="Arial"/>
                <w:sz w:val="26"/>
                <w:szCs w:val="26"/>
              </w:rPr>
              <w:t>Entrepreneur + Task)</w:t>
            </w:r>
          </w:p>
        </w:tc>
        <w:tc>
          <w:tcPr>
            <w:tcW w:w="2759" w:type="dxa"/>
            <w:vAlign w:val="center"/>
          </w:tcPr>
          <w:p w:rsidR="004804AD" w:rsidRDefault="004804AD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804AD" w:rsidTr="004804AD">
        <w:trPr>
          <w:trHeight w:val="706"/>
        </w:trPr>
        <w:tc>
          <w:tcPr>
            <w:tcW w:w="8095" w:type="dxa"/>
            <w:vAlign w:val="center"/>
          </w:tcPr>
          <w:p w:rsidR="004804AD" w:rsidRPr="004804AD" w:rsidRDefault="005820B8" w:rsidP="004804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Focus questions</w:t>
            </w:r>
          </w:p>
        </w:tc>
        <w:tc>
          <w:tcPr>
            <w:tcW w:w="2759" w:type="dxa"/>
            <w:vAlign w:val="center"/>
          </w:tcPr>
          <w:p w:rsidR="004804AD" w:rsidRDefault="004804AD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5820B8" w:rsidTr="004804AD">
        <w:trPr>
          <w:trHeight w:val="706"/>
        </w:trPr>
        <w:tc>
          <w:tcPr>
            <w:tcW w:w="8095" w:type="dxa"/>
            <w:vAlign w:val="center"/>
          </w:tcPr>
          <w:p w:rsidR="005820B8" w:rsidRDefault="005820B8" w:rsidP="004804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Notes on key topics/information required</w:t>
            </w:r>
          </w:p>
        </w:tc>
        <w:tc>
          <w:tcPr>
            <w:tcW w:w="2759" w:type="dxa"/>
            <w:vAlign w:val="center"/>
          </w:tcPr>
          <w:p w:rsidR="005820B8" w:rsidRDefault="005820B8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804AD" w:rsidTr="004804AD">
        <w:trPr>
          <w:trHeight w:val="706"/>
        </w:trPr>
        <w:tc>
          <w:tcPr>
            <w:tcW w:w="8095" w:type="dxa"/>
            <w:vAlign w:val="center"/>
          </w:tcPr>
          <w:p w:rsidR="004804AD" w:rsidRPr="004804AD" w:rsidRDefault="00E15AA6" w:rsidP="004804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PMI Chart</w:t>
            </w:r>
            <w:r w:rsidR="004804AD" w:rsidRPr="004804AD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759" w:type="dxa"/>
            <w:vAlign w:val="center"/>
          </w:tcPr>
          <w:p w:rsidR="004804AD" w:rsidRDefault="004804AD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804AD" w:rsidTr="004804AD">
        <w:trPr>
          <w:trHeight w:val="706"/>
        </w:trPr>
        <w:tc>
          <w:tcPr>
            <w:tcW w:w="8095" w:type="dxa"/>
            <w:vAlign w:val="center"/>
          </w:tcPr>
          <w:p w:rsidR="004804AD" w:rsidRPr="004804AD" w:rsidRDefault="00E15AA6" w:rsidP="004804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Bibliography (correctly formatted)</w:t>
            </w:r>
          </w:p>
        </w:tc>
        <w:tc>
          <w:tcPr>
            <w:tcW w:w="2759" w:type="dxa"/>
            <w:vAlign w:val="center"/>
          </w:tcPr>
          <w:p w:rsidR="004804AD" w:rsidRDefault="004804AD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804AD" w:rsidTr="004804AD">
        <w:trPr>
          <w:trHeight w:val="706"/>
        </w:trPr>
        <w:tc>
          <w:tcPr>
            <w:tcW w:w="8095" w:type="dxa"/>
            <w:vAlign w:val="center"/>
          </w:tcPr>
          <w:p w:rsidR="004804AD" w:rsidRPr="004804AD" w:rsidRDefault="005820B8" w:rsidP="004804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Final feature article</w:t>
            </w:r>
          </w:p>
        </w:tc>
        <w:tc>
          <w:tcPr>
            <w:tcW w:w="2759" w:type="dxa"/>
            <w:vAlign w:val="center"/>
          </w:tcPr>
          <w:p w:rsidR="004804AD" w:rsidRDefault="004804AD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041D16" w:rsidTr="004804AD">
        <w:trPr>
          <w:trHeight w:val="706"/>
        </w:trPr>
        <w:tc>
          <w:tcPr>
            <w:tcW w:w="8095" w:type="dxa"/>
            <w:vAlign w:val="center"/>
          </w:tcPr>
          <w:p w:rsidR="00041D16" w:rsidRDefault="00041D16" w:rsidP="004804A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Self-assessment using the rubrics </w:t>
            </w:r>
          </w:p>
        </w:tc>
        <w:tc>
          <w:tcPr>
            <w:tcW w:w="2759" w:type="dxa"/>
            <w:vAlign w:val="center"/>
          </w:tcPr>
          <w:p w:rsidR="00041D16" w:rsidRDefault="00041D16" w:rsidP="004804A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421615" w:rsidRDefault="00421615" w:rsidP="00421615">
      <w:pPr>
        <w:rPr>
          <w:rFonts w:ascii="Arial" w:hAnsi="Arial" w:cs="Arial"/>
          <w:b/>
          <w:sz w:val="28"/>
        </w:rPr>
      </w:pPr>
    </w:p>
    <w:p w:rsidR="00041D16" w:rsidRDefault="00041D16" w:rsidP="00421615">
      <w:pPr>
        <w:rPr>
          <w:rFonts w:ascii="Arial" w:hAnsi="Arial" w:cs="Arial"/>
          <w:b/>
          <w:sz w:val="28"/>
        </w:rPr>
      </w:pPr>
    </w:p>
    <w:p w:rsidR="00041D16" w:rsidRDefault="00041D16" w:rsidP="00421615">
      <w:pPr>
        <w:rPr>
          <w:rFonts w:ascii="Arial" w:hAnsi="Arial" w:cs="Arial"/>
          <w:b/>
          <w:sz w:val="28"/>
        </w:rPr>
      </w:pPr>
    </w:p>
    <w:p w:rsidR="00041D16" w:rsidRDefault="00041D16" w:rsidP="00421615">
      <w:pPr>
        <w:rPr>
          <w:rFonts w:ascii="Arial" w:hAnsi="Arial" w:cs="Arial"/>
          <w:b/>
          <w:sz w:val="28"/>
        </w:rPr>
      </w:pPr>
    </w:p>
    <w:p w:rsidR="00041D16" w:rsidRPr="00421615" w:rsidRDefault="00041D16" w:rsidP="00421615">
      <w:pPr>
        <w:rPr>
          <w:rFonts w:ascii="Arial" w:hAnsi="Arial" w:cs="Arial"/>
          <w:b/>
          <w:sz w:val="28"/>
        </w:rPr>
        <w:sectPr w:rsidR="00041D16" w:rsidRPr="00421615" w:rsidSect="0053293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8"/>
        </w:rPr>
        <w:t>What is the due date for this assessment? ______________________________</w:t>
      </w:r>
    </w:p>
    <w:p w:rsidR="00EF31A4" w:rsidRPr="008F0A3C" w:rsidRDefault="00EF31A4" w:rsidP="00EF31A4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656704" behindDoc="1" locked="0" layoutInCell="1" allowOverlap="1" wp14:anchorId="7912038C" wp14:editId="431EF823">
            <wp:simplePos x="0" y="0"/>
            <wp:positionH relativeFrom="column">
              <wp:posOffset>-219075</wp:posOffset>
            </wp:positionH>
            <wp:positionV relativeFrom="paragraph">
              <wp:posOffset>-333375</wp:posOffset>
            </wp:positionV>
            <wp:extent cx="812165" cy="800100"/>
            <wp:effectExtent l="0" t="0" r="6985" b="0"/>
            <wp:wrapTight wrapText="bothSides">
              <wp:wrapPolygon edited="0">
                <wp:start x="0" y="0"/>
                <wp:lineTo x="0" y="21086"/>
                <wp:lineTo x="21279" y="21086"/>
                <wp:lineTo x="21279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222E4F" wp14:editId="38574D23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1A4" w:rsidRPr="000420D1" w:rsidRDefault="00EF31A4" w:rsidP="00EF31A4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222E4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4pt;margin-top:-29.5pt;width:354.7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">
                <v:textbox>
                  <w:txbxContent>
                    <w:p w:rsidR="00EF31A4" w:rsidRPr="000420D1" w:rsidRDefault="00EF31A4" w:rsidP="00EF31A4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 w:rsidRPr="008F0A3C">
        <w:rPr>
          <w:rFonts w:ascii="Arial" w:hAnsi="Arial" w:cs="Arial"/>
          <w:b w:val="0"/>
          <w:i/>
          <w:sz w:val="24"/>
        </w:rPr>
        <w:t xml:space="preserve">My Target:  _________ / </w:t>
      </w:r>
      <w:proofErr w:type="gramStart"/>
      <w:r w:rsidR="008F0A3C" w:rsidRPr="008F0A3C">
        <w:rPr>
          <w:rFonts w:ascii="Arial" w:hAnsi="Arial" w:cs="Arial"/>
          <w:b w:val="0"/>
          <w:i/>
          <w:sz w:val="24"/>
        </w:rPr>
        <w:t>42</w:t>
      </w:r>
      <w:r w:rsidRPr="008F0A3C">
        <w:rPr>
          <w:rFonts w:ascii="Arial" w:hAnsi="Arial" w:cs="Arial"/>
          <w:b w:val="0"/>
          <w:i/>
          <w:sz w:val="24"/>
        </w:rPr>
        <w:t xml:space="preserve">  or</w:t>
      </w:r>
      <w:proofErr w:type="gramEnd"/>
      <w:r w:rsidRPr="008F0A3C">
        <w:rPr>
          <w:rFonts w:ascii="Arial" w:hAnsi="Arial" w:cs="Arial"/>
          <w:b w:val="0"/>
          <w:i/>
          <w:sz w:val="24"/>
        </w:rPr>
        <w:t xml:space="preserve"> ________ %</w:t>
      </w:r>
    </w:p>
    <w:p w:rsidR="00EF31A4" w:rsidRPr="008F0A3C" w:rsidRDefault="00EF31A4" w:rsidP="00EF31A4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2"/>
        </w:rPr>
      </w:pPr>
    </w:p>
    <w:p w:rsidR="00EF31A4" w:rsidRPr="00041D16" w:rsidRDefault="00EF31A4" w:rsidP="00041D16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4"/>
          <w:u w:val="single"/>
        </w:rPr>
      </w:pPr>
      <w:r w:rsidRPr="008F0A3C">
        <w:rPr>
          <w:rFonts w:ascii="Arial" w:hAnsi="Arial" w:cs="Arial"/>
          <w:b w:val="0"/>
          <w:sz w:val="24"/>
          <w:szCs w:val="28"/>
        </w:rPr>
        <w:t xml:space="preserve">   </w:t>
      </w:r>
      <w:r w:rsidRPr="008F0A3C">
        <w:rPr>
          <w:rFonts w:ascii="Arial" w:hAnsi="Arial" w:cs="Arial"/>
          <w:sz w:val="24"/>
        </w:rPr>
        <w:t xml:space="preserve">Year 7– </w:t>
      </w:r>
      <w:r w:rsidR="00041D16">
        <w:rPr>
          <w:rFonts w:ascii="Arial" w:hAnsi="Arial" w:cs="Arial"/>
          <w:sz w:val="24"/>
        </w:rPr>
        <w:t>Economics &amp;</w:t>
      </w:r>
      <w:r w:rsidR="00421615" w:rsidRPr="008F0A3C">
        <w:rPr>
          <w:rFonts w:ascii="Arial" w:hAnsi="Arial" w:cs="Arial"/>
          <w:sz w:val="24"/>
        </w:rPr>
        <w:t xml:space="preserve"> Business</w:t>
      </w:r>
      <w:r w:rsidRPr="008F0A3C">
        <w:rPr>
          <w:rFonts w:ascii="Arial" w:hAnsi="Arial" w:cs="Arial"/>
          <w:sz w:val="24"/>
        </w:rPr>
        <w:t xml:space="preserve"> - </w:t>
      </w:r>
      <w:r w:rsidRPr="008F0A3C">
        <w:rPr>
          <w:rFonts w:ascii="Arial" w:hAnsi="Arial" w:cs="Arial"/>
          <w:b w:val="0"/>
          <w:sz w:val="24"/>
          <w:u w:val="single"/>
        </w:rPr>
        <w:t xml:space="preserve">Task </w:t>
      </w:r>
      <w:r w:rsidR="005820B8" w:rsidRPr="008F0A3C">
        <w:rPr>
          <w:rFonts w:ascii="Arial" w:hAnsi="Arial" w:cs="Arial"/>
          <w:b w:val="0"/>
          <w:sz w:val="24"/>
          <w:u w:val="single"/>
        </w:rPr>
        <w:t>7</w:t>
      </w:r>
      <w:r w:rsidRPr="008F0A3C">
        <w:rPr>
          <w:rFonts w:ascii="Arial" w:hAnsi="Arial" w:cs="Arial"/>
          <w:b w:val="0"/>
          <w:sz w:val="24"/>
          <w:u w:val="single"/>
        </w:rPr>
        <w:t xml:space="preserve"> –</w:t>
      </w:r>
      <w:r w:rsidR="005820B8" w:rsidRPr="008F0A3C">
        <w:rPr>
          <w:rFonts w:ascii="Arial" w:hAnsi="Arial" w:cs="Arial"/>
          <w:b w:val="0"/>
          <w:sz w:val="24"/>
          <w:u w:val="single"/>
        </w:rPr>
        <w:t xml:space="preserve"> Case Study of </w:t>
      </w:r>
      <w:proofErr w:type="gramStart"/>
      <w:r w:rsidR="005820B8" w:rsidRPr="008F0A3C">
        <w:rPr>
          <w:rFonts w:ascii="Arial" w:hAnsi="Arial" w:cs="Arial"/>
          <w:b w:val="0"/>
          <w:sz w:val="24"/>
          <w:u w:val="single"/>
        </w:rPr>
        <w:t>An</w:t>
      </w:r>
      <w:proofErr w:type="gramEnd"/>
      <w:r w:rsidR="005820B8" w:rsidRPr="008F0A3C">
        <w:rPr>
          <w:rFonts w:ascii="Arial" w:hAnsi="Arial" w:cs="Arial"/>
          <w:b w:val="0"/>
          <w:sz w:val="24"/>
          <w:u w:val="single"/>
        </w:rPr>
        <w:t xml:space="preserve"> Entrepreneur </w:t>
      </w:r>
      <w:r w:rsidR="008A4FA3" w:rsidRPr="00041D16">
        <w:rPr>
          <w:rFonts w:ascii="Arial" w:hAnsi="Arial" w:cs="Arial"/>
          <w:b w:val="0"/>
          <w:sz w:val="24"/>
        </w:rPr>
        <w:t>Task</w:t>
      </w:r>
      <w:r w:rsidR="00041D16">
        <w:rPr>
          <w:rFonts w:ascii="Arial" w:hAnsi="Arial" w:cs="Arial"/>
          <w:b w:val="0"/>
          <w:sz w:val="24"/>
        </w:rPr>
        <w:t xml:space="preserve"> </w:t>
      </w:r>
      <w:r w:rsidRPr="00041D16">
        <w:rPr>
          <w:rFonts w:ascii="Arial" w:hAnsi="Arial" w:cs="Arial"/>
          <w:sz w:val="24"/>
          <w:szCs w:val="28"/>
        </w:rPr>
        <w:t>DETAILED</w:t>
      </w:r>
      <w:r w:rsidRPr="008F0A3C">
        <w:rPr>
          <w:rFonts w:ascii="Arial" w:hAnsi="Arial" w:cs="Arial"/>
          <w:sz w:val="24"/>
          <w:szCs w:val="28"/>
        </w:rPr>
        <w:t xml:space="preserve">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977"/>
        <w:gridCol w:w="2693"/>
        <w:gridCol w:w="2693"/>
        <w:gridCol w:w="1189"/>
      </w:tblGrid>
      <w:tr w:rsidR="006427AB" w:rsidRPr="008F0A3C" w:rsidTr="00041D16">
        <w:tc>
          <w:tcPr>
            <w:tcW w:w="1526" w:type="dxa"/>
          </w:tcPr>
          <w:p w:rsidR="006427AB" w:rsidRPr="00041D16" w:rsidRDefault="006427AB" w:rsidP="00A43208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041D16">
              <w:rPr>
                <w:rFonts w:ascii="Arial" w:hAnsi="Arial" w:cs="Arial"/>
                <w:b/>
                <w:sz w:val="16"/>
              </w:rPr>
              <w:t xml:space="preserve">Task </w:t>
            </w:r>
            <w:r w:rsidRPr="00041D16">
              <w:rPr>
                <w:rFonts w:ascii="Arial" w:hAnsi="Arial" w:cs="Arial"/>
                <w:b/>
                <w:sz w:val="16"/>
              </w:rPr>
              <w:sym w:font="Wingdings" w:char="F0E2"/>
            </w:r>
            <w:r w:rsidRPr="00041D16">
              <w:rPr>
                <w:rFonts w:ascii="Arial" w:hAnsi="Arial" w:cs="Arial"/>
                <w:b/>
                <w:sz w:val="16"/>
              </w:rPr>
              <w:t xml:space="preserve"> &amp; </w:t>
            </w:r>
          </w:p>
          <w:p w:rsidR="006427AB" w:rsidRPr="008F0A3C" w:rsidRDefault="006427AB" w:rsidP="00A43208">
            <w:pPr>
              <w:jc w:val="center"/>
              <w:rPr>
                <w:rFonts w:ascii="Arial" w:hAnsi="Arial" w:cs="Arial"/>
                <w:b/>
              </w:rPr>
            </w:pPr>
            <w:r w:rsidRPr="00041D16">
              <w:rPr>
                <w:rFonts w:ascii="Arial" w:hAnsi="Arial" w:cs="Arial"/>
                <w:b/>
                <w:sz w:val="16"/>
              </w:rPr>
              <w:t xml:space="preserve">Marks Allocation </w:t>
            </w:r>
            <w:r w:rsidRPr="00041D16">
              <w:rPr>
                <w:rFonts w:ascii="Arial" w:hAnsi="Arial" w:cs="Arial"/>
                <w:b/>
                <w:sz w:val="16"/>
              </w:rPr>
              <w:sym w:font="Wingdings" w:char="F0E0"/>
            </w:r>
          </w:p>
        </w:tc>
        <w:tc>
          <w:tcPr>
            <w:tcW w:w="2268" w:type="dxa"/>
            <w:vAlign w:val="center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8F0A3C">
              <w:rPr>
                <w:rFonts w:ascii="Arial" w:hAnsi="Arial" w:cs="Arial"/>
                <w:sz w:val="20"/>
                <w:szCs w:val="28"/>
              </w:rPr>
              <w:t>9 – 10</w:t>
            </w:r>
          </w:p>
        </w:tc>
        <w:tc>
          <w:tcPr>
            <w:tcW w:w="2268" w:type="dxa"/>
            <w:vAlign w:val="center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8F0A3C">
              <w:rPr>
                <w:rFonts w:ascii="Arial" w:hAnsi="Arial" w:cs="Arial"/>
                <w:sz w:val="20"/>
                <w:szCs w:val="28"/>
              </w:rPr>
              <w:t>7 - 8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427AB" w:rsidRPr="008F0A3C" w:rsidRDefault="006427AB" w:rsidP="00A43208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8F0A3C">
              <w:rPr>
                <w:rFonts w:ascii="Arial" w:hAnsi="Arial" w:cs="Arial"/>
                <w:sz w:val="20"/>
                <w:szCs w:val="28"/>
              </w:rPr>
              <w:t>5 – 6</w:t>
            </w:r>
          </w:p>
        </w:tc>
        <w:tc>
          <w:tcPr>
            <w:tcW w:w="2693" w:type="dxa"/>
            <w:vAlign w:val="center"/>
          </w:tcPr>
          <w:p w:rsidR="006427AB" w:rsidRPr="008F0A3C" w:rsidRDefault="006427AB" w:rsidP="00A43208">
            <w:pPr>
              <w:jc w:val="center"/>
              <w:rPr>
                <w:rFonts w:ascii="Arial" w:hAnsi="Arial" w:cs="Arial"/>
                <w:color w:val="000000"/>
                <w:sz w:val="20"/>
                <w:szCs w:val="28"/>
              </w:rPr>
            </w:pPr>
            <w:r w:rsidRPr="008F0A3C">
              <w:rPr>
                <w:rFonts w:ascii="Arial" w:hAnsi="Arial" w:cs="Arial"/>
                <w:color w:val="000000"/>
                <w:sz w:val="20"/>
                <w:szCs w:val="28"/>
              </w:rPr>
              <w:t>3 – 4</w:t>
            </w:r>
          </w:p>
        </w:tc>
        <w:tc>
          <w:tcPr>
            <w:tcW w:w="2693" w:type="dxa"/>
            <w:vAlign w:val="center"/>
          </w:tcPr>
          <w:p w:rsidR="006427AB" w:rsidRPr="008F0A3C" w:rsidRDefault="006427AB" w:rsidP="00A43208">
            <w:pPr>
              <w:jc w:val="center"/>
              <w:rPr>
                <w:rFonts w:ascii="Arial" w:hAnsi="Arial" w:cs="Arial"/>
                <w:color w:val="000000"/>
                <w:sz w:val="20"/>
                <w:szCs w:val="28"/>
              </w:rPr>
            </w:pPr>
            <w:r w:rsidRPr="008F0A3C">
              <w:rPr>
                <w:rFonts w:ascii="Arial" w:hAnsi="Arial" w:cs="Arial"/>
                <w:color w:val="000000"/>
                <w:sz w:val="20"/>
                <w:szCs w:val="28"/>
              </w:rPr>
              <w:t>1 - 2</w:t>
            </w:r>
          </w:p>
        </w:tc>
        <w:tc>
          <w:tcPr>
            <w:tcW w:w="1189" w:type="dxa"/>
            <w:vAlign w:val="center"/>
          </w:tcPr>
          <w:p w:rsidR="006427AB" w:rsidRPr="00041D16" w:rsidRDefault="006427AB" w:rsidP="00A4320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8"/>
              </w:rPr>
            </w:pPr>
            <w:r w:rsidRPr="00041D16">
              <w:rPr>
                <w:rFonts w:ascii="Arial" w:hAnsi="Arial" w:cs="Arial"/>
                <w:b/>
                <w:color w:val="000000"/>
                <w:sz w:val="20"/>
                <w:szCs w:val="28"/>
              </w:rPr>
              <w:t>Subtotal</w:t>
            </w:r>
          </w:p>
        </w:tc>
      </w:tr>
      <w:tr w:rsidR="00041D16" w:rsidRPr="008F0A3C" w:rsidTr="00041D16">
        <w:trPr>
          <w:trHeight w:val="1280"/>
        </w:trPr>
        <w:tc>
          <w:tcPr>
            <w:tcW w:w="1526" w:type="dxa"/>
            <w:vAlign w:val="center"/>
          </w:tcPr>
          <w:p w:rsidR="006427AB" w:rsidRPr="008F0A3C" w:rsidRDefault="006427AB" w:rsidP="00A4320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F0A3C">
              <w:rPr>
                <w:rFonts w:ascii="Arial" w:hAnsi="Arial" w:cs="Arial"/>
                <w:b/>
                <w:sz w:val="18"/>
              </w:rPr>
              <w:t>KWL Chart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6427AB" w:rsidRPr="008F0A3C" w:rsidRDefault="006427AB" w:rsidP="00A4320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427AB" w:rsidRPr="008F0A3C" w:rsidRDefault="006427AB" w:rsidP="00A4320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6427AB" w:rsidRPr="008F0A3C" w:rsidRDefault="006427AB" w:rsidP="00A43208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Presents a very detailed and comprehensive chart, through the use of a well-structured KWL Chart. Comprehensive detail is used in each section of the KWL chart, which relates clearly to the task and the key areas.</w:t>
            </w:r>
          </w:p>
        </w:tc>
        <w:tc>
          <w:tcPr>
            <w:tcW w:w="2693" w:type="dxa"/>
            <w:shd w:val="clear" w:color="auto" w:fill="auto"/>
          </w:tcPr>
          <w:p w:rsidR="006427AB" w:rsidRPr="008F0A3C" w:rsidRDefault="006427AB" w:rsidP="00A43208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Presents a less detailed KWL chart. Less comprehensive reference to key areas. Some sections are incomplete or the chart is not finished, with sections missing.</w:t>
            </w:r>
          </w:p>
        </w:tc>
        <w:tc>
          <w:tcPr>
            <w:tcW w:w="2693" w:type="dxa"/>
          </w:tcPr>
          <w:p w:rsidR="006427AB" w:rsidRPr="008F0A3C" w:rsidRDefault="006427AB" w:rsidP="006427AB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</w:p>
          <w:p w:rsidR="006427AB" w:rsidRPr="008F0A3C" w:rsidRDefault="006427AB" w:rsidP="006427AB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189" w:type="dxa"/>
          </w:tcPr>
          <w:p w:rsidR="006427AB" w:rsidRPr="008F0A3C" w:rsidRDefault="006427AB" w:rsidP="00A432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1D16" w:rsidRPr="008F0A3C" w:rsidTr="00041D16">
        <w:tc>
          <w:tcPr>
            <w:tcW w:w="1526" w:type="dxa"/>
            <w:vAlign w:val="center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F0A3C">
              <w:rPr>
                <w:rFonts w:ascii="Arial" w:hAnsi="Arial" w:cs="Arial"/>
                <w:b/>
                <w:sz w:val="18"/>
              </w:rPr>
              <w:t>Brainstorm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6427AB" w:rsidRPr="008F0A3C" w:rsidRDefault="006427AB" w:rsidP="008F0A3C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detailed and comprehensive </w:t>
            </w:r>
            <w:r w:rsidR="008F0A3C" w:rsidRPr="008F0A3C">
              <w:rPr>
                <w:rFonts w:ascii="Arial" w:hAnsi="Arial" w:cs="Arial"/>
                <w:color w:val="000000"/>
                <w:sz w:val="16"/>
                <w:szCs w:val="18"/>
              </w:rPr>
              <w:t>ideas about their entrepreneur and the task</w:t>
            </w: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. Expands on examples by stating more than one word. Provides specific information.</w:t>
            </w:r>
          </w:p>
        </w:tc>
        <w:tc>
          <w:tcPr>
            <w:tcW w:w="2693" w:type="dxa"/>
          </w:tcPr>
          <w:p w:rsidR="008F0A3C" w:rsidRPr="008F0A3C" w:rsidRDefault="008F0A3C" w:rsidP="008F0A3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some examples about the entrepreneur and the task. </w:t>
            </w: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States basic examples, with limited specific information. </w:t>
            </w:r>
          </w:p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693" w:type="dxa"/>
          </w:tcPr>
          <w:p w:rsidR="006427AB" w:rsidRPr="008F0A3C" w:rsidRDefault="008F0A3C" w:rsidP="008F0A3C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sz w:val="16"/>
                <w:szCs w:val="18"/>
              </w:rPr>
              <w:t xml:space="preserve">Only 1-2 examples about their chosen entrepreneur and the task. </w:t>
            </w:r>
            <w:r w:rsidR="006427AB" w:rsidRPr="008F0A3C">
              <w:rPr>
                <w:rFonts w:ascii="Arial" w:hAnsi="Arial" w:cs="Arial"/>
                <w:sz w:val="16"/>
                <w:szCs w:val="18"/>
              </w:rPr>
              <w:t xml:space="preserve">No detail is used. </w:t>
            </w:r>
          </w:p>
        </w:tc>
        <w:tc>
          <w:tcPr>
            <w:tcW w:w="1189" w:type="dxa"/>
          </w:tcPr>
          <w:p w:rsidR="006427AB" w:rsidRPr="008F0A3C" w:rsidRDefault="006427AB" w:rsidP="006427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1D16" w:rsidRPr="008F0A3C" w:rsidTr="00041D16">
        <w:trPr>
          <w:trHeight w:val="861"/>
        </w:trPr>
        <w:tc>
          <w:tcPr>
            <w:tcW w:w="1526" w:type="dxa"/>
            <w:vAlign w:val="center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F0A3C">
              <w:rPr>
                <w:rFonts w:ascii="Arial" w:hAnsi="Arial" w:cs="Arial"/>
                <w:b/>
                <w:sz w:val="18"/>
              </w:rPr>
              <w:t>Focus Questions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6427AB" w:rsidRPr="008F0A3C" w:rsidRDefault="006427AB" w:rsidP="006427AB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268" w:type="dxa"/>
          </w:tcPr>
          <w:p w:rsidR="006427AB" w:rsidRPr="008F0A3C" w:rsidRDefault="006427AB" w:rsidP="008F0A3C">
            <w:pPr>
              <w:tabs>
                <w:tab w:val="left" w:pos="5982"/>
              </w:tabs>
              <w:rPr>
                <w:rFonts w:ascii="Arial" w:hAnsi="Arial" w:cs="Arial"/>
                <w:sz w:val="16"/>
                <w:szCs w:val="20"/>
              </w:rPr>
            </w:pPr>
            <w:r w:rsidRPr="008F0A3C">
              <w:rPr>
                <w:rFonts w:ascii="Arial" w:hAnsi="Arial" w:cs="Arial"/>
                <w:sz w:val="16"/>
                <w:szCs w:val="20"/>
              </w:rPr>
              <w:t>Devises a set of focus questions which are clearly identifies the information needed to research the task</w:t>
            </w:r>
            <w:r w:rsidR="008F0A3C" w:rsidRPr="008F0A3C">
              <w:rPr>
                <w:rFonts w:ascii="Arial" w:hAnsi="Arial" w:cs="Arial"/>
                <w:sz w:val="16"/>
                <w:szCs w:val="20"/>
              </w:rPr>
              <w:t>. 8 questions.</w:t>
            </w:r>
            <w:r w:rsidRPr="008F0A3C">
              <w:rPr>
                <w:rFonts w:ascii="Arial" w:hAnsi="Arial" w:cs="Arial"/>
                <w:sz w:val="16"/>
                <w:szCs w:val="20"/>
              </w:rPr>
              <w:t xml:space="preserve">                  </w:t>
            </w:r>
          </w:p>
        </w:tc>
        <w:tc>
          <w:tcPr>
            <w:tcW w:w="2977" w:type="dxa"/>
          </w:tcPr>
          <w:p w:rsidR="006427AB" w:rsidRPr="008F0A3C" w:rsidRDefault="006427AB" w:rsidP="006427AB">
            <w:pPr>
              <w:tabs>
                <w:tab w:val="left" w:pos="5982"/>
              </w:tabs>
              <w:rPr>
                <w:rFonts w:ascii="Arial" w:hAnsi="Arial" w:cs="Arial"/>
                <w:sz w:val="16"/>
                <w:szCs w:val="20"/>
              </w:rPr>
            </w:pPr>
            <w:r w:rsidRPr="008F0A3C">
              <w:rPr>
                <w:rFonts w:ascii="Arial" w:hAnsi="Arial" w:cs="Arial"/>
                <w:sz w:val="16"/>
                <w:szCs w:val="20"/>
              </w:rPr>
              <w:t xml:space="preserve">Devises a set of questions which identifies some information needed to address the research the task.                          </w:t>
            </w:r>
          </w:p>
        </w:tc>
        <w:tc>
          <w:tcPr>
            <w:tcW w:w="2693" w:type="dxa"/>
          </w:tcPr>
          <w:p w:rsidR="006427AB" w:rsidRPr="008F0A3C" w:rsidRDefault="008F0A3C" w:rsidP="006427AB">
            <w:pPr>
              <w:rPr>
                <w:rFonts w:ascii="Arial" w:hAnsi="Arial" w:cs="Arial"/>
                <w:sz w:val="16"/>
                <w:szCs w:val="20"/>
              </w:rPr>
            </w:pPr>
            <w:r w:rsidRPr="008F0A3C">
              <w:rPr>
                <w:rFonts w:ascii="Arial" w:hAnsi="Arial" w:cs="Arial"/>
                <w:sz w:val="16"/>
                <w:szCs w:val="20"/>
              </w:rPr>
              <w:t xml:space="preserve">Lists some simple </w:t>
            </w:r>
            <w:r w:rsidR="006427AB" w:rsidRPr="008F0A3C">
              <w:rPr>
                <w:rFonts w:ascii="Arial" w:hAnsi="Arial" w:cs="Arial"/>
                <w:sz w:val="16"/>
                <w:szCs w:val="20"/>
              </w:rPr>
              <w:t xml:space="preserve">questions which identify limited information. </w:t>
            </w:r>
            <w:r w:rsidRPr="008F0A3C">
              <w:rPr>
                <w:rFonts w:ascii="Arial" w:hAnsi="Arial" w:cs="Arial"/>
                <w:sz w:val="16"/>
                <w:szCs w:val="20"/>
              </w:rPr>
              <w:t xml:space="preserve"> 4 questions. </w:t>
            </w:r>
            <w:r w:rsidR="006427AB" w:rsidRPr="008F0A3C">
              <w:rPr>
                <w:rFonts w:ascii="Arial" w:hAnsi="Arial" w:cs="Arial"/>
                <w:sz w:val="16"/>
                <w:szCs w:val="20"/>
              </w:rPr>
              <w:t xml:space="preserve">                   </w:t>
            </w:r>
          </w:p>
        </w:tc>
        <w:tc>
          <w:tcPr>
            <w:tcW w:w="2693" w:type="dxa"/>
          </w:tcPr>
          <w:p w:rsidR="006427AB" w:rsidRPr="008F0A3C" w:rsidRDefault="008F0A3C" w:rsidP="00392A74">
            <w:pPr>
              <w:tabs>
                <w:tab w:val="left" w:pos="5982"/>
              </w:tabs>
              <w:rPr>
                <w:rFonts w:ascii="Arial" w:hAnsi="Arial" w:cs="Arial"/>
                <w:sz w:val="16"/>
                <w:szCs w:val="20"/>
              </w:rPr>
            </w:pPr>
            <w:r w:rsidRPr="008F0A3C">
              <w:rPr>
                <w:rFonts w:ascii="Arial" w:hAnsi="Arial" w:cs="Arial"/>
                <w:sz w:val="16"/>
                <w:szCs w:val="20"/>
              </w:rPr>
              <w:t>Devises a few</w:t>
            </w:r>
            <w:r w:rsidR="006427AB" w:rsidRPr="008F0A3C">
              <w:rPr>
                <w:rFonts w:ascii="Arial" w:hAnsi="Arial" w:cs="Arial"/>
                <w:sz w:val="16"/>
                <w:szCs w:val="20"/>
              </w:rPr>
              <w:t xml:space="preserve"> simple questions, which identify very limited information. Less than 4 questions. </w:t>
            </w:r>
          </w:p>
          <w:p w:rsidR="006427AB" w:rsidRPr="008F0A3C" w:rsidRDefault="006427AB" w:rsidP="00392A74">
            <w:pPr>
              <w:tabs>
                <w:tab w:val="left" w:pos="5982"/>
              </w:tabs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189" w:type="dxa"/>
          </w:tcPr>
          <w:p w:rsidR="006427AB" w:rsidRPr="008F0A3C" w:rsidRDefault="006427AB" w:rsidP="006427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27AB" w:rsidRPr="008F0A3C" w:rsidTr="00041D16">
        <w:tc>
          <w:tcPr>
            <w:tcW w:w="1526" w:type="dxa"/>
            <w:vAlign w:val="center"/>
          </w:tcPr>
          <w:p w:rsidR="006427AB" w:rsidRPr="008F0A3C" w:rsidRDefault="006427AB" w:rsidP="00A43208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F0A3C">
              <w:rPr>
                <w:rFonts w:ascii="Arial" w:hAnsi="Arial" w:cs="Arial"/>
                <w:b/>
                <w:sz w:val="18"/>
              </w:rPr>
              <w:t>Note Taking</w:t>
            </w:r>
          </w:p>
        </w:tc>
        <w:tc>
          <w:tcPr>
            <w:tcW w:w="2268" w:type="dxa"/>
          </w:tcPr>
          <w:p w:rsidR="006427AB" w:rsidRPr="008F0A3C" w:rsidRDefault="006427AB" w:rsidP="00392A7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very detailed, comprehensive and accurate extra notes </w:t>
            </w:r>
            <w:r w:rsidR="008F0A3C" w:rsidRPr="008F0A3C">
              <w:rPr>
                <w:rFonts w:ascii="Arial" w:hAnsi="Arial" w:cs="Arial"/>
                <w:color w:val="000000"/>
                <w:sz w:val="16"/>
                <w:szCs w:val="18"/>
              </w:rPr>
              <w:t>about their entrepreneur and their road to success.</w:t>
            </w: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 Addresses research areas in detail and uses extensive examples for supporting evidence. Uses evidence from a range of source</w:t>
            </w:r>
            <w:r w:rsidR="008F0A3C" w:rsidRPr="008F0A3C">
              <w:rPr>
                <w:rFonts w:ascii="Arial" w:hAnsi="Arial" w:cs="Arial"/>
                <w:color w:val="000000"/>
                <w:sz w:val="16"/>
                <w:szCs w:val="18"/>
              </w:rPr>
              <w:t>s.</w:t>
            </w:r>
          </w:p>
        </w:tc>
        <w:tc>
          <w:tcPr>
            <w:tcW w:w="2268" w:type="dxa"/>
          </w:tcPr>
          <w:p w:rsidR="006427AB" w:rsidRPr="008F0A3C" w:rsidRDefault="006427AB" w:rsidP="00392A7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less detailed and mostly accurate extra notes </w:t>
            </w:r>
            <w:r w:rsidR="008F0A3C" w:rsidRPr="008F0A3C">
              <w:rPr>
                <w:rFonts w:ascii="Arial" w:hAnsi="Arial" w:cs="Arial"/>
                <w:color w:val="000000"/>
                <w:sz w:val="16"/>
                <w:szCs w:val="18"/>
              </w:rPr>
              <w:t>about their entrepreneur and their road to success.</w:t>
            </w: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 Addresses research areas mostly in detail and uses various examples for supporting evidence.</w:t>
            </w:r>
          </w:p>
          <w:p w:rsidR="006427AB" w:rsidRPr="008F0A3C" w:rsidRDefault="006427AB" w:rsidP="00392A7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2977" w:type="dxa"/>
          </w:tcPr>
          <w:p w:rsidR="006427AB" w:rsidRPr="008F0A3C" w:rsidRDefault="006427AB" w:rsidP="00392A7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generalised extra notes </w:t>
            </w:r>
            <w:r w:rsidR="008F0A3C" w:rsidRPr="008F0A3C">
              <w:rPr>
                <w:rFonts w:ascii="Arial" w:hAnsi="Arial" w:cs="Arial"/>
                <w:color w:val="000000"/>
                <w:sz w:val="16"/>
                <w:szCs w:val="18"/>
              </w:rPr>
              <w:t>about their entrepreneur and their road to success.</w:t>
            </w:r>
            <w:r w:rsidR="008F0A3C"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 </w:t>
            </w: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Addresses research areas in some detail and uses some examples for supporting evidence.</w:t>
            </w:r>
          </w:p>
        </w:tc>
        <w:tc>
          <w:tcPr>
            <w:tcW w:w="2693" w:type="dxa"/>
          </w:tcPr>
          <w:p w:rsidR="006427AB" w:rsidRPr="008F0A3C" w:rsidRDefault="006427AB" w:rsidP="008F0A3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basic extra </w:t>
            </w:r>
            <w:r w:rsidR="008F0A3C" w:rsidRPr="008F0A3C">
              <w:rPr>
                <w:rFonts w:ascii="Arial" w:hAnsi="Arial" w:cs="Arial"/>
                <w:color w:val="000000"/>
                <w:sz w:val="16"/>
                <w:szCs w:val="18"/>
              </w:rPr>
              <w:t>about their entrepreneur and their road to success.</w:t>
            </w: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 Addresses research areas in limited detail and uses a few examples for supporting evidence.</w:t>
            </w:r>
          </w:p>
        </w:tc>
        <w:tc>
          <w:tcPr>
            <w:tcW w:w="2693" w:type="dxa"/>
          </w:tcPr>
          <w:p w:rsidR="006427AB" w:rsidRPr="008F0A3C" w:rsidRDefault="006427AB" w:rsidP="00392A7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Provides limited and/or no extra notes. Does not complete the section. Examples are not demonstrated throughout.</w:t>
            </w:r>
          </w:p>
          <w:p w:rsidR="006427AB" w:rsidRPr="008F0A3C" w:rsidRDefault="006427AB" w:rsidP="00392A7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6427AB" w:rsidRPr="008F0A3C" w:rsidRDefault="006427AB" w:rsidP="00392A74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sz w:val="16"/>
                <w:szCs w:val="18"/>
              </w:rPr>
              <w:t>No extra notes are submitted (0)</w:t>
            </w:r>
          </w:p>
        </w:tc>
        <w:tc>
          <w:tcPr>
            <w:tcW w:w="1189" w:type="dxa"/>
          </w:tcPr>
          <w:p w:rsidR="006427AB" w:rsidRPr="008F0A3C" w:rsidRDefault="006427AB" w:rsidP="00A432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1D16" w:rsidTr="00041D16">
        <w:tc>
          <w:tcPr>
            <w:tcW w:w="1526" w:type="dxa"/>
            <w:vAlign w:val="center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F0A3C">
              <w:rPr>
                <w:rFonts w:ascii="Arial" w:hAnsi="Arial" w:cs="Arial"/>
                <w:b/>
                <w:sz w:val="18"/>
              </w:rPr>
              <w:t>PMI Chart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268" w:type="dxa"/>
            <w:shd w:val="clear" w:color="auto" w:fill="A6A6A6" w:themeFill="background1" w:themeFillShade="A6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6427AB" w:rsidRPr="008F0A3C" w:rsidRDefault="006427AB" w:rsidP="006427AB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</w:p>
        </w:tc>
        <w:tc>
          <w:tcPr>
            <w:tcW w:w="2693" w:type="dxa"/>
            <w:shd w:val="clear" w:color="auto" w:fill="auto"/>
          </w:tcPr>
          <w:p w:rsidR="006427AB" w:rsidRPr="008F0A3C" w:rsidRDefault="006427AB" w:rsidP="006427AB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</w:p>
        </w:tc>
        <w:tc>
          <w:tcPr>
            <w:tcW w:w="2693" w:type="dxa"/>
          </w:tcPr>
          <w:p w:rsidR="006427AB" w:rsidRPr="008F0A3C" w:rsidRDefault="006427AB" w:rsidP="006427AB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</w:p>
          <w:p w:rsidR="006427AB" w:rsidRPr="008F0A3C" w:rsidRDefault="006427AB" w:rsidP="006427AB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189" w:type="dxa"/>
          </w:tcPr>
          <w:p w:rsidR="006427AB" w:rsidRPr="008F0A3C" w:rsidRDefault="006427AB" w:rsidP="006427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1D16" w:rsidRPr="008F0A3C" w:rsidTr="00041D16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27AB" w:rsidRPr="008F0A3C" w:rsidRDefault="006427AB" w:rsidP="006427AB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F0A3C">
              <w:rPr>
                <w:rFonts w:ascii="Arial" w:hAnsi="Arial" w:cs="Arial"/>
                <w:b/>
                <w:sz w:val="18"/>
              </w:rPr>
              <w:t>Bibliography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6427AB" w:rsidRPr="008F0A3C" w:rsidRDefault="006427AB" w:rsidP="006427AB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8F0A3C">
              <w:rPr>
                <w:rFonts w:ascii="Arial" w:hAnsi="Arial" w:cs="Arial"/>
                <w:sz w:val="16"/>
                <w:szCs w:val="18"/>
              </w:rPr>
              <w:t xml:space="preserve">Collects information from a comprehensive number of sources and records a variety of key information which relates to </w:t>
            </w: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strategies to reduce water consumption in their chosen location. </w:t>
            </w:r>
            <w:proofErr w:type="gramStart"/>
            <w:r w:rsidRPr="008F0A3C">
              <w:rPr>
                <w:rFonts w:ascii="Arial" w:hAnsi="Arial" w:cs="Arial"/>
                <w:sz w:val="16"/>
                <w:szCs w:val="18"/>
              </w:rPr>
              <w:t>incorporating</w:t>
            </w:r>
            <w:proofErr w:type="gramEnd"/>
            <w:r w:rsidRPr="008F0A3C">
              <w:rPr>
                <w:rFonts w:ascii="Arial" w:hAnsi="Arial" w:cs="Arial"/>
                <w:sz w:val="16"/>
                <w:szCs w:val="18"/>
              </w:rPr>
              <w:t xml:space="preserve"> ethical protocols, which correctly follow the referencing technique approved by the school.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:rsidR="006427AB" w:rsidRPr="008F0A3C" w:rsidRDefault="006427AB" w:rsidP="006427AB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Bibliography includes a smaller range of </w:t>
            </w:r>
            <w:r w:rsidRPr="008F0A3C">
              <w:rPr>
                <w:rFonts w:ascii="Arial" w:hAnsi="Arial" w:cs="Arial"/>
                <w:sz w:val="16"/>
                <w:szCs w:val="18"/>
              </w:rPr>
              <w:t>sources which mostly follow the referencing technique approved by the school.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  <w:r w:rsidRPr="008F0A3C">
              <w:rPr>
                <w:rFonts w:ascii="Arial" w:hAnsi="Arial" w:cs="Arial"/>
                <w:sz w:val="16"/>
                <w:szCs w:val="18"/>
              </w:rPr>
              <w:t>No bibliography submitted  (0)</w:t>
            </w:r>
          </w:p>
          <w:p w:rsidR="006427AB" w:rsidRPr="008F0A3C" w:rsidRDefault="006427AB" w:rsidP="006427AB">
            <w:pPr>
              <w:rPr>
                <w:rFonts w:ascii="Arial" w:hAnsi="Arial" w:cs="Arial"/>
                <w:sz w:val="16"/>
                <w:szCs w:val="18"/>
              </w:rPr>
            </w:pPr>
          </w:p>
          <w:p w:rsidR="006427AB" w:rsidRPr="008F0A3C" w:rsidRDefault="006427AB" w:rsidP="006427AB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8F0A3C">
              <w:rPr>
                <w:rFonts w:ascii="Arial" w:hAnsi="Arial" w:cs="Arial"/>
                <w:color w:val="000000"/>
                <w:sz w:val="16"/>
                <w:szCs w:val="18"/>
              </w:rPr>
              <w:t xml:space="preserve">Bibliography includes a limited list of </w:t>
            </w:r>
            <w:r w:rsidRPr="008F0A3C">
              <w:rPr>
                <w:rFonts w:ascii="Arial" w:hAnsi="Arial" w:cs="Arial"/>
                <w:sz w:val="16"/>
                <w:szCs w:val="18"/>
              </w:rPr>
              <w:t>sources which may follow the referencing technique approved by the school.</w:t>
            </w:r>
          </w:p>
        </w:tc>
        <w:tc>
          <w:tcPr>
            <w:tcW w:w="1189" w:type="dxa"/>
          </w:tcPr>
          <w:p w:rsidR="006427AB" w:rsidRPr="008F0A3C" w:rsidRDefault="006427AB" w:rsidP="006427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27AB" w:rsidRPr="00D36FC7" w:rsidTr="00041D16"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27AB" w:rsidRPr="008F0A3C" w:rsidRDefault="006427AB" w:rsidP="00386EA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7AB" w:rsidRPr="008F0A3C" w:rsidRDefault="006427AB" w:rsidP="00386E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7AB" w:rsidRPr="008F0A3C" w:rsidRDefault="006427AB" w:rsidP="00386E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7AB" w:rsidRPr="008F0A3C" w:rsidRDefault="006427AB" w:rsidP="00386E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27AB" w:rsidRPr="008F0A3C" w:rsidRDefault="006427AB" w:rsidP="00386E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6427AB" w:rsidRPr="008F0A3C" w:rsidRDefault="006427AB" w:rsidP="00386EA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0A3C">
              <w:rPr>
                <w:rFonts w:ascii="Arial" w:hAnsi="Arial" w:cs="Arial"/>
                <w:b/>
                <w:sz w:val="22"/>
                <w:szCs w:val="18"/>
              </w:rPr>
              <w:t>Task 7 - TOTAL</w:t>
            </w:r>
          </w:p>
        </w:tc>
        <w:tc>
          <w:tcPr>
            <w:tcW w:w="1189" w:type="dxa"/>
          </w:tcPr>
          <w:p w:rsidR="006427AB" w:rsidRPr="008F0A3C" w:rsidRDefault="006427AB" w:rsidP="00386E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427AB" w:rsidRPr="008F0A3C" w:rsidRDefault="008F0A3C" w:rsidP="008F0A3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F0A3C">
              <w:rPr>
                <w:rFonts w:ascii="Arial" w:hAnsi="Arial" w:cs="Arial"/>
                <w:b/>
                <w:sz w:val="32"/>
                <w:szCs w:val="32"/>
              </w:rPr>
              <w:t xml:space="preserve">         /42</w:t>
            </w:r>
          </w:p>
        </w:tc>
      </w:tr>
    </w:tbl>
    <w:p w:rsidR="00862FF3" w:rsidRDefault="00862FF3" w:rsidP="00EF31A4">
      <w:pPr>
        <w:rPr>
          <w:rFonts w:ascii="Arial" w:hAnsi="Arial" w:cs="Arial"/>
          <w:b/>
          <w:sz w:val="28"/>
        </w:rPr>
        <w:sectPr w:rsidR="00862FF3" w:rsidSect="00AB4938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5820B8" w:rsidRDefault="005820B8" w:rsidP="00862FF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KWL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5820B8" w:rsidTr="005820B8">
        <w:trPr>
          <w:trHeight w:val="541"/>
        </w:trPr>
        <w:tc>
          <w:tcPr>
            <w:tcW w:w="3471" w:type="dxa"/>
            <w:vAlign w:val="center"/>
          </w:tcPr>
          <w:p w:rsidR="005820B8" w:rsidRDefault="005820B8" w:rsidP="005820B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What you KNOW</w:t>
            </w:r>
          </w:p>
        </w:tc>
        <w:tc>
          <w:tcPr>
            <w:tcW w:w="3471" w:type="dxa"/>
            <w:vAlign w:val="center"/>
          </w:tcPr>
          <w:p w:rsidR="005820B8" w:rsidRDefault="005820B8" w:rsidP="005820B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What you WANT to know</w:t>
            </w:r>
          </w:p>
        </w:tc>
        <w:tc>
          <w:tcPr>
            <w:tcW w:w="3472" w:type="dxa"/>
            <w:vAlign w:val="center"/>
          </w:tcPr>
          <w:p w:rsidR="005820B8" w:rsidRDefault="005820B8" w:rsidP="005820B8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What you have LEARNT</w:t>
            </w:r>
          </w:p>
        </w:tc>
      </w:tr>
      <w:tr w:rsidR="005820B8" w:rsidTr="005820B8">
        <w:trPr>
          <w:trHeight w:val="1113"/>
        </w:trPr>
        <w:tc>
          <w:tcPr>
            <w:tcW w:w="3471" w:type="dxa"/>
          </w:tcPr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71" w:type="dxa"/>
          </w:tcPr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72" w:type="dxa"/>
          </w:tcPr>
          <w:p w:rsidR="005820B8" w:rsidRDefault="005820B8" w:rsidP="005820B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862FF3" w:rsidRDefault="005820B8" w:rsidP="00862FF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Complete a brainstorm</w:t>
      </w:r>
      <w:r w:rsidR="00862FF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about your chosen entrepreneur + the task</w:t>
      </w:r>
    </w:p>
    <w:p w:rsidR="00862FF3" w:rsidRDefault="002F61B2" w:rsidP="00862FF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-120770</wp:posOffset>
                </wp:positionH>
                <wp:positionV relativeFrom="paragraph">
                  <wp:posOffset>86180</wp:posOffset>
                </wp:positionV>
                <wp:extent cx="6953693" cy="4550734"/>
                <wp:effectExtent l="19050" t="19050" r="19050" b="215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693" cy="4550734"/>
                          <a:chOff x="0" y="0"/>
                          <a:chExt cx="6953693" cy="455073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953693" cy="455073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53814" y="1639018"/>
                            <a:ext cx="2562225" cy="97580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FF3" w:rsidRDefault="005820B8" w:rsidP="00862FF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Task 7</w:t>
                              </w:r>
                            </w:p>
                            <w:p w:rsidR="005820B8" w:rsidRDefault="005820B8" w:rsidP="00862FF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Entrepreneur: </w:t>
                              </w:r>
                            </w:p>
                            <w:p w:rsidR="005820B8" w:rsidRDefault="005820B8" w:rsidP="00862FF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5820B8" w:rsidRPr="00862FF3" w:rsidRDefault="005820B8" w:rsidP="00862FF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6" o:spid="_x0000_s1027" style="position:absolute;margin-left:-9.5pt;margin-top:6.8pt;width:547.55pt;height:358.35pt;z-index:251658752" coordsize="69536,4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">
                <v:rect id="Rectangle 4" o:spid="_x0000_s1028" style="position:absolute;width:69536;height:45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2+zsUA&#10;AADaAAAADwAAAGRycy9kb3ducmV2LnhtbESPQWsCMRSE74X+h/CEXkrNWqTY1ShFKFQ8tGoreHsk&#10;z93FzcuaRF37640geBxm5htmNGltLY7kQ+VYQa+bgSDWzlRcKPhdfb4MQISIbLB2TArOFGAyfnwY&#10;YW7ciRd0XMZCJAiHHBWUMTa5lEGXZDF0XUOcvK3zFmOSvpDG4ynBbS1fs+xNWqw4LZTY0LQkvVse&#10;rILNvtXf/lmv/eDv8DP7n8deVbwr9dRpP4YgIrXxHr61v4yCPlyvpBsgx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b7OxQAAANoAAAAPAAAAAAAAAAAAAAAAAJgCAABkcnMv&#10;ZG93bnJldi54bWxQSwUGAAAAAAQABAD1AAAAigMAAAAA&#10;" filled="f" strokecolor="black [3213]" strokeweight="2.25pt"/>
                <v:roundrect id="Rounded Rectangle 5" o:spid="_x0000_s1029" style="position:absolute;left:22538;top:16390;width:25622;height:97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KJMMA&#10;AADaAAAADwAAAGRycy9kb3ducmV2LnhtbESPQWvCQBSE70L/w/IKvenGQot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KJ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62FF3" w:rsidRDefault="005820B8" w:rsidP="00862FF3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Task 7</w:t>
                        </w:r>
                      </w:p>
                      <w:p w:rsidR="005820B8" w:rsidRDefault="005820B8" w:rsidP="00862FF3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Entrepreneur: </w:t>
                        </w:r>
                      </w:p>
                      <w:p w:rsidR="005820B8" w:rsidRDefault="005820B8" w:rsidP="00862FF3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820B8" w:rsidRPr="00862FF3" w:rsidRDefault="005820B8" w:rsidP="00862FF3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__________________________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862FF3" w:rsidRDefault="00862FF3" w:rsidP="00862FF3">
      <w:pPr>
        <w:rPr>
          <w:rFonts w:ascii="Arial" w:hAnsi="Arial" w:cs="Arial"/>
          <w:sz w:val="26"/>
          <w:szCs w:val="26"/>
        </w:rPr>
      </w:pPr>
    </w:p>
    <w:p w:rsidR="005820B8" w:rsidRDefault="005820B8" w:rsidP="005820B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Focus Questions – formulate focus questions below that include ALL areas required.</w:t>
      </w:r>
    </w:p>
    <w:p w:rsidR="005820B8" w:rsidRDefault="005820B8" w:rsidP="005820B8">
      <w:pPr>
        <w:pStyle w:val="ListParagraph"/>
        <w:spacing w:before="240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20B8" w:rsidTr="005820B8">
        <w:trPr>
          <w:trHeight w:val="80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1)</w:t>
            </w:r>
          </w:p>
        </w:tc>
      </w:tr>
      <w:tr w:rsidR="005820B8" w:rsidTr="005820B8">
        <w:trPr>
          <w:trHeight w:val="82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2)</w:t>
            </w:r>
          </w:p>
        </w:tc>
      </w:tr>
      <w:tr w:rsidR="005820B8" w:rsidTr="005820B8">
        <w:trPr>
          <w:trHeight w:val="80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3)</w:t>
            </w:r>
          </w:p>
        </w:tc>
      </w:tr>
      <w:tr w:rsidR="005820B8" w:rsidTr="005820B8">
        <w:trPr>
          <w:trHeight w:val="82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4)</w:t>
            </w:r>
          </w:p>
        </w:tc>
      </w:tr>
      <w:tr w:rsidR="005820B8" w:rsidTr="005820B8">
        <w:trPr>
          <w:trHeight w:val="80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5)</w:t>
            </w:r>
          </w:p>
        </w:tc>
      </w:tr>
      <w:tr w:rsidR="005820B8" w:rsidTr="005820B8">
        <w:trPr>
          <w:trHeight w:val="80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6)</w:t>
            </w:r>
          </w:p>
        </w:tc>
      </w:tr>
      <w:tr w:rsidR="005820B8" w:rsidTr="005820B8">
        <w:trPr>
          <w:trHeight w:val="82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7)</w:t>
            </w:r>
          </w:p>
        </w:tc>
      </w:tr>
      <w:tr w:rsidR="005820B8" w:rsidTr="005820B8">
        <w:trPr>
          <w:trHeight w:val="803"/>
        </w:trPr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8)</w:t>
            </w:r>
          </w:p>
        </w:tc>
      </w:tr>
    </w:tbl>
    <w:p w:rsidR="005820B8" w:rsidRDefault="005820B8" w:rsidP="005820B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Note taking: organise your notes in the sections below. Remember to record the sources used as your research. Ensure you get enough information to cover all sections of the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Default="005820B8" w:rsidP="005820B8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5820B8" w:rsidTr="005820B8">
        <w:tc>
          <w:tcPr>
            <w:tcW w:w="10456" w:type="dxa"/>
          </w:tcPr>
          <w:p w:rsidR="005820B8" w:rsidRPr="00041D16" w:rsidRDefault="00041D16" w:rsidP="00041D16">
            <w:pPr>
              <w:spacing w:before="24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41D16">
              <w:rPr>
                <w:rFonts w:ascii="Arial" w:hAnsi="Arial" w:cs="Arial"/>
                <w:b/>
                <w:sz w:val="26"/>
                <w:szCs w:val="26"/>
              </w:rPr>
              <w:t>ATTACH MORE FILE PAPER FOR EXTRA NOTES.</w:t>
            </w:r>
          </w:p>
        </w:tc>
      </w:tr>
    </w:tbl>
    <w:p w:rsidR="005820B8" w:rsidRDefault="005820B8" w:rsidP="005820B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PMI</w:t>
      </w:r>
    </w:p>
    <w:tbl>
      <w:tblPr>
        <w:tblStyle w:val="TableGrid"/>
        <w:tblW w:w="10537" w:type="dxa"/>
        <w:tblLook w:val="04A0" w:firstRow="1" w:lastRow="0" w:firstColumn="1" w:lastColumn="0" w:noHBand="0" w:noVBand="1"/>
      </w:tblPr>
      <w:tblGrid>
        <w:gridCol w:w="3511"/>
        <w:gridCol w:w="3511"/>
        <w:gridCol w:w="3515"/>
      </w:tblGrid>
      <w:tr w:rsidR="00BF1157" w:rsidTr="00AC09D2">
        <w:trPr>
          <w:trHeight w:val="392"/>
        </w:trPr>
        <w:tc>
          <w:tcPr>
            <w:tcW w:w="10537" w:type="dxa"/>
            <w:gridSpan w:val="3"/>
            <w:vAlign w:val="center"/>
          </w:tcPr>
          <w:p w:rsidR="00BF1157" w:rsidRDefault="00BF1157" w:rsidP="0055451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About the topic (entrepreneur)</w:t>
            </w:r>
          </w:p>
        </w:tc>
      </w:tr>
      <w:tr w:rsidR="005820B8" w:rsidTr="00AC09D2">
        <w:trPr>
          <w:trHeight w:val="392"/>
        </w:trPr>
        <w:tc>
          <w:tcPr>
            <w:tcW w:w="3511" w:type="dxa"/>
            <w:vAlign w:val="center"/>
          </w:tcPr>
          <w:p w:rsidR="005820B8" w:rsidRDefault="00BF1157" w:rsidP="0055451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Plus</w:t>
            </w:r>
          </w:p>
        </w:tc>
        <w:tc>
          <w:tcPr>
            <w:tcW w:w="3511" w:type="dxa"/>
            <w:vAlign w:val="center"/>
          </w:tcPr>
          <w:p w:rsidR="005820B8" w:rsidRDefault="00BF1157" w:rsidP="0055451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Minus </w:t>
            </w:r>
          </w:p>
        </w:tc>
        <w:tc>
          <w:tcPr>
            <w:tcW w:w="3515" w:type="dxa"/>
            <w:vAlign w:val="center"/>
          </w:tcPr>
          <w:p w:rsidR="005820B8" w:rsidRDefault="00BF1157" w:rsidP="0055451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Interesting</w:t>
            </w:r>
          </w:p>
        </w:tc>
      </w:tr>
      <w:tr w:rsidR="005820B8" w:rsidTr="00AC09D2">
        <w:trPr>
          <w:trHeight w:val="808"/>
        </w:trPr>
        <w:tc>
          <w:tcPr>
            <w:tcW w:w="3511" w:type="dxa"/>
          </w:tcPr>
          <w:p w:rsidR="005820B8" w:rsidRPr="00CF37A1" w:rsidRDefault="005820B8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CF37A1" w:rsidRP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BF1157" w:rsidRDefault="00BF1157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BF1157" w:rsidRDefault="00BF1157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BF1157" w:rsidRDefault="00BF1157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BF1157" w:rsidRDefault="00BF1157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55451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1" w:type="dxa"/>
          </w:tcPr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CF37A1" w:rsidRP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5" w:type="dxa"/>
          </w:tcPr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CF37A1" w:rsidRP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F1157" w:rsidTr="00AC09D2">
        <w:trPr>
          <w:trHeight w:val="450"/>
        </w:trPr>
        <w:tc>
          <w:tcPr>
            <w:tcW w:w="10537" w:type="dxa"/>
            <w:gridSpan w:val="3"/>
            <w:vAlign w:val="center"/>
          </w:tcPr>
          <w:p w:rsidR="00BF1157" w:rsidRDefault="00BF1157" w:rsidP="00BF115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About the completing the TASK</w:t>
            </w:r>
          </w:p>
        </w:tc>
      </w:tr>
      <w:tr w:rsidR="00BF1157" w:rsidTr="00AC09D2">
        <w:trPr>
          <w:trHeight w:val="509"/>
        </w:trPr>
        <w:tc>
          <w:tcPr>
            <w:tcW w:w="3511" w:type="dxa"/>
            <w:vAlign w:val="center"/>
          </w:tcPr>
          <w:p w:rsidR="00BF1157" w:rsidRDefault="00BF1157" w:rsidP="00BF115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Plus</w:t>
            </w:r>
          </w:p>
        </w:tc>
        <w:tc>
          <w:tcPr>
            <w:tcW w:w="3511" w:type="dxa"/>
            <w:vAlign w:val="center"/>
          </w:tcPr>
          <w:p w:rsidR="00BF1157" w:rsidRDefault="00BF1157" w:rsidP="00BF115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Minus </w:t>
            </w:r>
          </w:p>
        </w:tc>
        <w:tc>
          <w:tcPr>
            <w:tcW w:w="3515" w:type="dxa"/>
            <w:vAlign w:val="center"/>
          </w:tcPr>
          <w:p w:rsidR="00BF1157" w:rsidRDefault="00BF1157" w:rsidP="00BF1157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Interesting</w:t>
            </w:r>
          </w:p>
        </w:tc>
      </w:tr>
      <w:tr w:rsidR="005820B8" w:rsidTr="00AC09D2">
        <w:trPr>
          <w:trHeight w:val="808"/>
        </w:trPr>
        <w:tc>
          <w:tcPr>
            <w:tcW w:w="3511" w:type="dxa"/>
          </w:tcPr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CF37A1" w:rsidRP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BF1157" w:rsidRDefault="00BF1157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BF1157" w:rsidRDefault="00BF1157" w:rsidP="0055451D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55451D">
            <w:pPr>
              <w:rPr>
                <w:rFonts w:ascii="Arial" w:hAnsi="Arial" w:cs="Arial"/>
                <w:sz w:val="26"/>
                <w:szCs w:val="26"/>
              </w:rPr>
            </w:pPr>
            <w:bookmarkStart w:id="0" w:name="_GoBack"/>
            <w:bookmarkEnd w:id="0"/>
          </w:p>
          <w:p w:rsidR="00BF1157" w:rsidRDefault="00BF1157" w:rsidP="0055451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1" w:type="dxa"/>
          </w:tcPr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CF37A1" w:rsidRP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15" w:type="dxa"/>
          </w:tcPr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CF37A1" w:rsidRP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</w:p>
          <w:p w:rsidR="00CF37A1" w:rsidRDefault="00CF37A1" w:rsidP="00CF37A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→</w:t>
            </w:r>
          </w:p>
          <w:p w:rsidR="005820B8" w:rsidRDefault="005820B8" w:rsidP="0055451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2F61B2" w:rsidRDefault="002F61B2" w:rsidP="00041D16">
      <w:pPr>
        <w:spacing w:before="240"/>
        <w:rPr>
          <w:rFonts w:ascii="Arial" w:hAnsi="Arial" w:cs="Arial"/>
          <w:sz w:val="26"/>
          <w:szCs w:val="26"/>
        </w:rPr>
      </w:pPr>
    </w:p>
    <w:sectPr w:rsidR="002F61B2" w:rsidSect="00862FF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3270"/>
    <w:multiLevelType w:val="hybridMultilevel"/>
    <w:tmpl w:val="F41A090E"/>
    <w:lvl w:ilvl="0" w:tplc="B2A2636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95B2C"/>
    <w:multiLevelType w:val="hybridMultilevel"/>
    <w:tmpl w:val="037E5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072A6"/>
    <w:multiLevelType w:val="hybridMultilevel"/>
    <w:tmpl w:val="F41A090E"/>
    <w:lvl w:ilvl="0" w:tplc="B2A2636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B08B9"/>
    <w:multiLevelType w:val="hybridMultilevel"/>
    <w:tmpl w:val="0F0C9F1A"/>
    <w:lvl w:ilvl="0" w:tplc="DABABC2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85217"/>
    <w:multiLevelType w:val="hybridMultilevel"/>
    <w:tmpl w:val="6ADE253E"/>
    <w:lvl w:ilvl="0" w:tplc="235E354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8E0957"/>
    <w:multiLevelType w:val="hybridMultilevel"/>
    <w:tmpl w:val="F41A090E"/>
    <w:lvl w:ilvl="0" w:tplc="B2A2636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05470"/>
    <w:multiLevelType w:val="hybridMultilevel"/>
    <w:tmpl w:val="EDAE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E5FA5"/>
    <w:multiLevelType w:val="hybridMultilevel"/>
    <w:tmpl w:val="2CFC4C50"/>
    <w:lvl w:ilvl="0" w:tplc="1EE2256E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F1711D7"/>
    <w:multiLevelType w:val="hybridMultilevel"/>
    <w:tmpl w:val="84E49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52960"/>
    <w:multiLevelType w:val="hybridMultilevel"/>
    <w:tmpl w:val="3A8C8576"/>
    <w:lvl w:ilvl="0" w:tplc="4BA45F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07FE4"/>
    <w:multiLevelType w:val="hybridMultilevel"/>
    <w:tmpl w:val="F41A090E"/>
    <w:lvl w:ilvl="0" w:tplc="B2A2636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500FD"/>
    <w:multiLevelType w:val="hybridMultilevel"/>
    <w:tmpl w:val="201E90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B54469"/>
    <w:multiLevelType w:val="hybridMultilevel"/>
    <w:tmpl w:val="5666F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420524"/>
    <w:multiLevelType w:val="hybridMultilevel"/>
    <w:tmpl w:val="E544F0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291C2A"/>
    <w:multiLevelType w:val="hybridMultilevel"/>
    <w:tmpl w:val="4C0E23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57FCF"/>
    <w:multiLevelType w:val="hybridMultilevel"/>
    <w:tmpl w:val="FE1ABDA2"/>
    <w:lvl w:ilvl="0" w:tplc="DABABC2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E50BC"/>
    <w:multiLevelType w:val="hybridMultilevel"/>
    <w:tmpl w:val="05CE08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1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  <w:num w:numId="12">
    <w:abstractNumId w:val="15"/>
  </w:num>
  <w:num w:numId="13">
    <w:abstractNumId w:val="8"/>
  </w:num>
  <w:num w:numId="14">
    <w:abstractNumId w:val="14"/>
  </w:num>
  <w:num w:numId="15">
    <w:abstractNumId w:val="1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CE"/>
    <w:rsid w:val="000141A4"/>
    <w:rsid w:val="00041D16"/>
    <w:rsid w:val="000C5953"/>
    <w:rsid w:val="0025252F"/>
    <w:rsid w:val="002F4B47"/>
    <w:rsid w:val="002F61B2"/>
    <w:rsid w:val="00386EAA"/>
    <w:rsid w:val="003B252C"/>
    <w:rsid w:val="00421615"/>
    <w:rsid w:val="004804AD"/>
    <w:rsid w:val="00532933"/>
    <w:rsid w:val="005820B8"/>
    <w:rsid w:val="0059735F"/>
    <w:rsid w:val="005B2022"/>
    <w:rsid w:val="00614ACE"/>
    <w:rsid w:val="006427AB"/>
    <w:rsid w:val="00691E43"/>
    <w:rsid w:val="00717752"/>
    <w:rsid w:val="00862FF3"/>
    <w:rsid w:val="008A4FA3"/>
    <w:rsid w:val="008C4B60"/>
    <w:rsid w:val="008C5CD0"/>
    <w:rsid w:val="008F0A3C"/>
    <w:rsid w:val="008F54CB"/>
    <w:rsid w:val="00954F3E"/>
    <w:rsid w:val="00A2775E"/>
    <w:rsid w:val="00A766E9"/>
    <w:rsid w:val="00AB4938"/>
    <w:rsid w:val="00AC09D2"/>
    <w:rsid w:val="00BF1157"/>
    <w:rsid w:val="00C330E4"/>
    <w:rsid w:val="00CF37A1"/>
    <w:rsid w:val="00DD61AB"/>
    <w:rsid w:val="00DF55B9"/>
    <w:rsid w:val="00E15AA6"/>
    <w:rsid w:val="00E26DB4"/>
    <w:rsid w:val="00EA1157"/>
    <w:rsid w:val="00ED6F94"/>
    <w:rsid w:val="00EF31A4"/>
    <w:rsid w:val="00F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CE"/>
    <w:pPr>
      <w:ind w:left="720"/>
      <w:contextualSpacing/>
    </w:pPr>
  </w:style>
  <w:style w:type="paragraph" w:styleId="Title">
    <w:name w:val="Title"/>
    <w:basedOn w:val="Normal"/>
    <w:link w:val="TitleChar"/>
    <w:qFormat/>
    <w:rsid w:val="00AB4938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B4938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AB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94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CE"/>
    <w:pPr>
      <w:ind w:left="720"/>
      <w:contextualSpacing/>
    </w:pPr>
  </w:style>
  <w:style w:type="paragraph" w:styleId="Title">
    <w:name w:val="Title"/>
    <w:basedOn w:val="Normal"/>
    <w:link w:val="TitleChar"/>
    <w:qFormat/>
    <w:rsid w:val="00AB4938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B4938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AB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94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C30E5E50.dotm</Template>
  <TotalTime>1</TotalTime>
  <Pages>8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e4081018</cp:lastModifiedBy>
  <cp:revision>3</cp:revision>
  <cp:lastPrinted>2017-10-24T06:04:00Z</cp:lastPrinted>
  <dcterms:created xsi:type="dcterms:W3CDTF">2017-10-24T06:06:00Z</dcterms:created>
  <dcterms:modified xsi:type="dcterms:W3CDTF">2017-10-24T06:07:00Z</dcterms:modified>
</cp:coreProperties>
</file>