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38583F" w14:textId="77777777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29E1CF2" wp14:editId="46C946AE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14:paraId="5B9E3949" w14:textId="77777777" w:rsidR="00F0476B" w:rsidRDefault="00FC73AB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Assessment 3</w:t>
      </w:r>
      <w:r w:rsidR="00F0476B">
        <w:rPr>
          <w:rFonts w:ascii="Arial" w:hAnsi="Arial" w:cs="Arial"/>
          <w:b/>
          <w:sz w:val="28"/>
        </w:rPr>
        <w:t xml:space="preserve"> - PART A </w:t>
      </w:r>
      <w:r>
        <w:rPr>
          <w:rFonts w:ascii="Arial" w:hAnsi="Arial" w:cs="Arial"/>
          <w:b/>
          <w:sz w:val="28"/>
        </w:rPr>
        <w:t>5</w:t>
      </w:r>
      <w:r w:rsidR="00175B68">
        <w:rPr>
          <w:rFonts w:ascii="Arial" w:hAnsi="Arial" w:cs="Arial"/>
          <w:b/>
          <w:sz w:val="28"/>
        </w:rPr>
        <w:t xml:space="preserve">% </w:t>
      </w:r>
      <w:r w:rsidR="00F0476B">
        <w:rPr>
          <w:rFonts w:ascii="Arial" w:hAnsi="Arial" w:cs="Arial"/>
          <w:b/>
          <w:sz w:val="28"/>
        </w:rPr>
        <w:t xml:space="preserve">&amp; PART B 5% 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7777777" w:rsidR="005B77DA" w:rsidRDefault="005B77DA" w:rsidP="00037F6E">
      <w:pPr>
        <w:ind w:firstLine="720"/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14:paraId="5C245FAF" w14:textId="77777777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14:paraId="4FD090E0" w14:textId="77777777" w:rsidTr="00FC73AB">
        <w:trPr>
          <w:trHeight w:val="566"/>
        </w:trPr>
        <w:tc>
          <w:tcPr>
            <w:tcW w:w="127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FC73AB">
        <w:trPr>
          <w:trHeight w:val="1963"/>
        </w:trPr>
        <w:tc>
          <w:tcPr>
            <w:tcW w:w="127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767FE0A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22DA1CB2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248B8ACB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08B174A8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9F2D0A">
              <w:rPr>
                <w:rFonts w:ascii="Arial" w:hAnsi="Arial" w:cs="Arial"/>
                <w:b/>
              </w:rPr>
              <w:t>/34</w:t>
            </w:r>
          </w:p>
        </w:tc>
        <w:tc>
          <w:tcPr>
            <w:tcW w:w="1276" w:type="dxa"/>
            <w:vAlign w:val="bottom"/>
          </w:tcPr>
          <w:p w14:paraId="1AD50F7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7ABE6E0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768F74FA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6ED80B88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/34</w:t>
            </w: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105682F6" w14:textId="77777777" w:rsidR="00F0476B" w:rsidRDefault="00FC73A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F0476B">
              <w:rPr>
                <w:rFonts w:ascii="Arial" w:hAnsi="Arial" w:cs="Arial"/>
                <w:b/>
              </w:rPr>
              <w:t>%</w:t>
            </w:r>
          </w:p>
          <w:p w14:paraId="61EAE3A4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0B2C0756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33223247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1EFA4EF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2933B75B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AE37AD">
        <w:rPr>
          <w:rFonts w:ascii="Arial" w:hAnsi="Arial" w:cs="Arial"/>
          <w:b/>
          <w:sz w:val="28"/>
        </w:rPr>
        <w:t>Week 8, Term 3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77777777"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13759097" w14:textId="77777777" w:rsidR="005B77DA" w:rsidRPr="00175B68" w:rsidRDefault="00C85BD8" w:rsidP="007E79A2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Investigate the life of a significant individual in an ancient society.</w:t>
      </w:r>
    </w:p>
    <w:p w14:paraId="20389DBD" w14:textId="77777777" w:rsidR="00C85BD8" w:rsidRPr="00F92E6D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92E6D">
        <w:rPr>
          <w:rFonts w:ascii="Arial" w:hAnsi="Arial" w:cs="Arial"/>
          <w:sz w:val="24"/>
          <w:szCs w:val="24"/>
        </w:rPr>
        <w:t>Choose one individual from the list provided.</w:t>
      </w:r>
    </w:p>
    <w:p w14:paraId="37082DEF" w14:textId="77777777"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Use the inquiry boo</w:t>
      </w:r>
      <w:r w:rsidR="00F0476B">
        <w:rPr>
          <w:rFonts w:ascii="Arial" w:hAnsi="Arial" w:cs="Arial"/>
          <w:sz w:val="24"/>
          <w:szCs w:val="24"/>
        </w:rPr>
        <w:t>klet to record your information, including the KWL Chart</w:t>
      </w:r>
    </w:p>
    <w:p w14:paraId="4FD6EE3C" w14:textId="19E54352" w:rsidR="00C85BD8" w:rsidRPr="005471AB" w:rsidRDefault="00175B6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471AB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8992" behindDoc="1" locked="0" layoutInCell="1" allowOverlap="1" wp14:anchorId="32A96817" wp14:editId="280AFCE5">
            <wp:simplePos x="0" y="0"/>
            <wp:positionH relativeFrom="column">
              <wp:posOffset>5467350</wp:posOffset>
            </wp:positionH>
            <wp:positionV relativeFrom="paragraph">
              <wp:posOffset>320675</wp:posOffset>
            </wp:positionV>
            <wp:extent cx="1219200" cy="1375410"/>
            <wp:effectExtent l="0" t="0" r="0" b="0"/>
            <wp:wrapTight wrapText="bothSides">
              <wp:wrapPolygon edited="0">
                <wp:start x="0" y="0"/>
                <wp:lineTo x="0" y="21241"/>
                <wp:lineTo x="21263" y="21241"/>
                <wp:lineTo x="21263" y="0"/>
                <wp:lineTo x="0" y="0"/>
              </wp:wrapPolygon>
            </wp:wrapTight>
            <wp:docPr id="4" name="Picture 4" descr="C:\Users\e2041615\AppData\Local\Microsoft\Windows\Temporary Internet Files\Content.IE5\EEEE0WBJ\gladiator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41615\AppData\Local\Microsoft\Windows\Temporary Internet Files\Content.IE5\EEEE0WBJ\gladiator[1]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E00">
        <w:rPr>
          <w:rFonts w:ascii="Arial" w:hAnsi="Arial" w:cs="Arial"/>
          <w:sz w:val="24"/>
          <w:szCs w:val="24"/>
        </w:rPr>
        <w:t>You will have five</w:t>
      </w:r>
      <w:r w:rsidR="00C85BD8" w:rsidRPr="005471AB">
        <w:rPr>
          <w:rFonts w:ascii="Arial" w:hAnsi="Arial" w:cs="Arial"/>
          <w:sz w:val="24"/>
          <w:szCs w:val="24"/>
        </w:rPr>
        <w:t xml:space="preserve"> lessons to conduct your inquiry.</w:t>
      </w:r>
    </w:p>
    <w:p w14:paraId="037E476C" w14:textId="77777777"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</w:p>
    <w:p w14:paraId="1E86A2A0" w14:textId="64BE4132" w:rsidR="003B5CC7" w:rsidRDefault="003B5CC7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  <w:r w:rsidR="006913A5">
        <w:rPr>
          <w:rFonts w:ascii="Arial" w:hAnsi="Arial" w:cs="Arial"/>
          <w:sz w:val="24"/>
          <w:szCs w:val="24"/>
        </w:rPr>
        <w:t>.</w:t>
      </w:r>
    </w:p>
    <w:p w14:paraId="400DD6EE" w14:textId="6DFB3D21" w:rsidR="00AE37AD" w:rsidRDefault="00AE37AD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that your research focuses on what must be included in your museum display (list provided below). </w:t>
      </w:r>
    </w:p>
    <w:p w14:paraId="2E1983EE" w14:textId="77777777"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</w:rPr>
      </w:pPr>
    </w:p>
    <w:p w14:paraId="23E716F5" w14:textId="77777777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Constructing the </w:t>
      </w:r>
      <w:r w:rsidR="00175B68">
        <w:rPr>
          <w:rFonts w:ascii="Arial" w:hAnsi="Arial" w:cs="Arial"/>
          <w:b/>
          <w:sz w:val="24"/>
          <w:szCs w:val="24"/>
        </w:rPr>
        <w:t xml:space="preserve">museum </w:t>
      </w:r>
      <w:r w:rsidR="005B77DA" w:rsidRPr="00175B68">
        <w:rPr>
          <w:rFonts w:ascii="Arial" w:hAnsi="Arial" w:cs="Arial"/>
          <w:b/>
          <w:sz w:val="24"/>
          <w:szCs w:val="24"/>
        </w:rPr>
        <w:t>display</w:t>
      </w:r>
      <w:r w:rsidR="00175B68">
        <w:rPr>
          <w:rFonts w:ascii="Arial" w:hAnsi="Arial" w:cs="Arial"/>
          <w:b/>
          <w:sz w:val="24"/>
          <w:szCs w:val="24"/>
        </w:rPr>
        <w:t xml:space="preserve"> 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08EFD7AD" w14:textId="77777777" w:rsidR="005B77DA" w:rsidRPr="00175B68" w:rsidRDefault="00C85BD8" w:rsidP="005B77DA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Present your findings as a museum display which will</w:t>
      </w:r>
      <w:r w:rsidR="003B5CC7" w:rsidRPr="00175B68">
        <w:rPr>
          <w:rFonts w:ascii="Arial" w:hAnsi="Arial" w:cs="Arial"/>
          <w:sz w:val="24"/>
          <w:szCs w:val="24"/>
        </w:rPr>
        <w:t xml:space="preserve"> be conducted in class, in four</w:t>
      </w:r>
      <w:r w:rsidRPr="00175B68">
        <w:rPr>
          <w:rFonts w:ascii="Arial" w:hAnsi="Arial" w:cs="Arial"/>
          <w:sz w:val="24"/>
          <w:szCs w:val="24"/>
        </w:rPr>
        <w:t xml:space="preserve"> lessons, using your inquiry booklet.</w:t>
      </w:r>
      <w:r w:rsidR="003B5CC7" w:rsidRPr="00175B68">
        <w:rPr>
          <w:rFonts w:ascii="Arial" w:hAnsi="Arial" w:cs="Arial"/>
          <w:sz w:val="24"/>
          <w:szCs w:val="24"/>
        </w:rPr>
        <w:t xml:space="preserve"> Plus you can work on this task for homework.</w:t>
      </w:r>
    </w:p>
    <w:p w14:paraId="7431C06A" w14:textId="77777777" w:rsidR="00C85BD8" w:rsidRPr="00175B68" w:rsidRDefault="00C85BD8" w:rsidP="005B77DA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The museum display must include:</w:t>
      </w:r>
    </w:p>
    <w:p w14:paraId="33AFA808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background of the significant individual (family background, early influences)</w:t>
      </w:r>
    </w:p>
    <w:p w14:paraId="74CE08C1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career of the significant individual (key events in their lives, methods used to achieve aims, relationships with other individuals and groups)</w:t>
      </w:r>
    </w:p>
    <w:p w14:paraId="1F32C9C1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Challenges to the individual presented by others</w:t>
      </w:r>
    </w:p>
    <w:p w14:paraId="7A72AB7B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Manner and impact of their death</w:t>
      </w:r>
    </w:p>
    <w:p w14:paraId="1C297AA2" w14:textId="77777777" w:rsidR="00C85BD8" w:rsidRPr="00175B68" w:rsidRDefault="005B77DA" w:rsidP="00C85BD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legacy of the significant individual (assessment of their life and career, ways they shaped or changed their society, their long-term impact and legacy).</w:t>
      </w:r>
      <w:r w:rsidR="00E874F7" w:rsidRPr="00175B68">
        <w:rPr>
          <w:sz w:val="24"/>
          <w:szCs w:val="24"/>
        </w:rPr>
        <w:t xml:space="preserve"> </w:t>
      </w:r>
    </w:p>
    <w:p w14:paraId="7E525085" w14:textId="77777777" w:rsidR="004E5BE9" w:rsidRDefault="004E5BE9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6E7FCF2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CDFA8DA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B5DA457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42765BDF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1AF51AD" w14:textId="400EEDF1" w:rsidR="00FC73AB" w:rsidRDefault="00FC73AB" w:rsidP="004E5BE9">
      <w:pPr>
        <w:pStyle w:val="ListParagraph"/>
        <w:rPr>
          <w:rFonts w:ascii="Arial" w:hAnsi="Arial" w:cs="Arial"/>
        </w:rPr>
      </w:pPr>
    </w:p>
    <w:p w14:paraId="4DDD479E" w14:textId="77777777" w:rsidR="00175B68" w:rsidRDefault="00175B68" w:rsidP="004E5BE9">
      <w:pPr>
        <w:pStyle w:val="ListParagraph"/>
        <w:rPr>
          <w:rFonts w:ascii="Arial" w:hAnsi="Arial" w:cs="Arial"/>
        </w:rPr>
      </w:pPr>
    </w:p>
    <w:p w14:paraId="733C13F9" w14:textId="715830E6" w:rsidR="00175B68" w:rsidRPr="00175B68" w:rsidRDefault="00175B68" w:rsidP="00175B68">
      <w:pPr>
        <w:rPr>
          <w:rFonts w:ascii="Arial" w:hAnsi="Arial" w:cs="Arial"/>
          <w:sz w:val="24"/>
          <w:szCs w:val="24"/>
        </w:rPr>
      </w:pPr>
    </w:p>
    <w:p w14:paraId="534ED494" w14:textId="51EF2302" w:rsidR="00541AC1" w:rsidRPr="00185F30" w:rsidRDefault="00C85BD8" w:rsidP="007B7D8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lastRenderedPageBreak/>
        <w:t>Choose a significant ind</w:t>
      </w:r>
      <w:r w:rsidR="009700E1" w:rsidRPr="00175B68">
        <w:rPr>
          <w:rFonts w:ascii="Arial" w:hAnsi="Arial" w:cs="Arial"/>
          <w:b/>
          <w:sz w:val="24"/>
          <w:szCs w:val="24"/>
        </w:rPr>
        <w:t>ividual from the following list</w:t>
      </w:r>
      <w:r w:rsidR="00185F30">
        <w:rPr>
          <w:rFonts w:ascii="Arial" w:hAnsi="Arial" w:cs="Arial"/>
          <w:b/>
          <w:sz w:val="24"/>
          <w:szCs w:val="24"/>
        </w:rPr>
        <w:t xml:space="preserve"> below</w:t>
      </w:r>
      <w:r w:rsidRPr="00175B68">
        <w:rPr>
          <w:rFonts w:ascii="Arial" w:hAnsi="Arial" w:cs="Arial"/>
          <w:b/>
          <w:sz w:val="24"/>
          <w:szCs w:val="24"/>
        </w:rPr>
        <w:t>:</w:t>
      </w:r>
    </w:p>
    <w:p w14:paraId="123E1739" w14:textId="77777777"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>Rome – Julius Caesar</w:t>
      </w:r>
    </w:p>
    <w:p w14:paraId="730D96EF" w14:textId="77777777" w:rsidR="0002542A" w:rsidRDefault="004E5BE9" w:rsidP="0002542A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  <w:t>Rome – Augustus Caesar</w:t>
      </w:r>
    </w:p>
    <w:p w14:paraId="6B6435A0" w14:textId="77777777" w:rsidR="0002542A" w:rsidRDefault="0002542A" w:rsidP="00025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 xml:space="preserve">Rome – Cornelia Gracchus </w:t>
      </w:r>
    </w:p>
    <w:p w14:paraId="7E6A1D0E" w14:textId="77777777" w:rsidR="0002542A" w:rsidRDefault="00C06C81" w:rsidP="00025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 xml:space="preserve">Rome – Marcus Aurelius </w:t>
      </w:r>
    </w:p>
    <w:p w14:paraId="47E98B83" w14:textId="77777777" w:rsidR="00C06C81" w:rsidRDefault="00C06C81" w:rsidP="00C06C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 xml:space="preserve">Rome – Nero </w:t>
      </w:r>
    </w:p>
    <w:p w14:paraId="6599E9F1" w14:textId="77777777" w:rsidR="00C06C81" w:rsidRPr="0002542A" w:rsidRDefault="00C06C81" w:rsidP="00025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 xml:space="preserve">Rome – Caligula </w:t>
      </w:r>
    </w:p>
    <w:p w14:paraId="58EA2324" w14:textId="337D3BC5" w:rsidR="00997EEB" w:rsidRDefault="004E5BE9" w:rsidP="007B7D84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185F30">
        <w:rPr>
          <w:rFonts w:ascii="Arial" w:hAnsi="Arial" w:cs="Arial"/>
          <w:sz w:val="24"/>
          <w:szCs w:val="24"/>
        </w:rPr>
        <w:t>Rome  –</w:t>
      </w:r>
      <w:proofErr w:type="gramEnd"/>
      <w:r w:rsidR="00185F30">
        <w:rPr>
          <w:rFonts w:ascii="Arial" w:hAnsi="Arial" w:cs="Arial"/>
          <w:sz w:val="24"/>
          <w:szCs w:val="24"/>
        </w:rPr>
        <w:t xml:space="preserve"> Commodus </w:t>
      </w:r>
    </w:p>
    <w:p w14:paraId="2952EF54" w14:textId="67811138" w:rsidR="00997EEB" w:rsidRDefault="00185F30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Rome  –</w:t>
      </w:r>
      <w:proofErr w:type="gramEnd"/>
      <w:r w:rsidR="00A55A92">
        <w:rPr>
          <w:rFonts w:ascii="Arial" w:hAnsi="Arial" w:cs="Arial"/>
          <w:sz w:val="24"/>
          <w:szCs w:val="24"/>
        </w:rPr>
        <w:t xml:space="preserve"> Trajan </w:t>
      </w:r>
    </w:p>
    <w:p w14:paraId="2D65AB76" w14:textId="5D7E7153" w:rsidR="00185F30" w:rsidRDefault="00185F30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Rome  –</w:t>
      </w:r>
      <w:proofErr w:type="gramEnd"/>
      <w:r w:rsidR="00A55A92">
        <w:rPr>
          <w:rFonts w:ascii="Arial" w:hAnsi="Arial" w:cs="Arial"/>
          <w:sz w:val="24"/>
          <w:szCs w:val="24"/>
        </w:rPr>
        <w:t xml:space="preserve"> Tiberius Gracchus</w:t>
      </w:r>
    </w:p>
    <w:p w14:paraId="3FB38B4C" w14:textId="56CE7124" w:rsidR="00185F30" w:rsidRDefault="00185F30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Rome  –</w:t>
      </w:r>
      <w:proofErr w:type="gramEnd"/>
      <w:r w:rsidR="00A55A92">
        <w:rPr>
          <w:rFonts w:ascii="Arial" w:hAnsi="Arial" w:cs="Arial"/>
          <w:sz w:val="24"/>
          <w:szCs w:val="24"/>
        </w:rPr>
        <w:t xml:space="preserve"> Constantine</w:t>
      </w:r>
    </w:p>
    <w:p w14:paraId="48D752CF" w14:textId="50BDEBE9" w:rsidR="00A55A92" w:rsidRDefault="00A55A92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Rome  –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Gauis</w:t>
      </w:r>
      <w:proofErr w:type="spellEnd"/>
      <w:r>
        <w:rPr>
          <w:rFonts w:ascii="Arial" w:hAnsi="Arial" w:cs="Arial"/>
          <w:sz w:val="24"/>
          <w:szCs w:val="24"/>
        </w:rPr>
        <w:t xml:space="preserve"> Marius </w:t>
      </w:r>
    </w:p>
    <w:p w14:paraId="568EB553" w14:textId="06BA74DB" w:rsidR="00A55A92" w:rsidRDefault="00A55A92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Rome  –</w:t>
      </w:r>
      <w:proofErr w:type="gramEnd"/>
      <w:r>
        <w:rPr>
          <w:rFonts w:ascii="Arial" w:hAnsi="Arial" w:cs="Arial"/>
          <w:sz w:val="24"/>
          <w:szCs w:val="24"/>
        </w:rPr>
        <w:t xml:space="preserve"> Marcus Cicero </w:t>
      </w:r>
    </w:p>
    <w:p w14:paraId="14523C81" w14:textId="4BDE753D" w:rsidR="00A55A92" w:rsidRDefault="00A55A92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Rome  –</w:t>
      </w:r>
      <w:proofErr w:type="gramEnd"/>
      <w:r>
        <w:rPr>
          <w:rFonts w:ascii="Arial" w:hAnsi="Arial" w:cs="Arial"/>
          <w:sz w:val="24"/>
          <w:szCs w:val="24"/>
        </w:rPr>
        <w:t xml:space="preserve">  Spartacus </w:t>
      </w:r>
    </w:p>
    <w:p w14:paraId="0095609F" w14:textId="417FC988" w:rsidR="00A55A92" w:rsidRDefault="00A55A92" w:rsidP="00A55A92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ab/>
      </w:r>
    </w:p>
    <w:p w14:paraId="6DB42C6D" w14:textId="77777777" w:rsidR="00997EEB" w:rsidRPr="00175B68" w:rsidRDefault="00997EEB" w:rsidP="004E5BE9">
      <w:pPr>
        <w:rPr>
          <w:rFonts w:ascii="Arial" w:hAnsi="Arial" w:cs="Arial"/>
          <w:sz w:val="24"/>
          <w:szCs w:val="24"/>
        </w:rPr>
      </w:pPr>
    </w:p>
    <w:p w14:paraId="52A6D0AA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49FD9A1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6CE774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F8318B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43918A9F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3419334E" w14:textId="2CF1C888" w:rsidR="009700E1" w:rsidRPr="00175B68" w:rsidRDefault="004E5BE9" w:rsidP="00C720F1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Other - _________________________________ (Must be negotiated with your HASS t</w:t>
      </w:r>
      <w:r w:rsidR="009F2D0A">
        <w:rPr>
          <w:rFonts w:ascii="Arial" w:hAnsi="Arial" w:cs="Arial"/>
          <w:sz w:val="24"/>
          <w:szCs w:val="24"/>
        </w:rPr>
        <w:t>eacher. If you have an idea</w:t>
      </w:r>
      <w:r w:rsidRPr="00175B68">
        <w:rPr>
          <w:rFonts w:ascii="Arial" w:hAnsi="Arial" w:cs="Arial"/>
          <w:sz w:val="24"/>
          <w:szCs w:val="24"/>
        </w:rPr>
        <w:t xml:space="preserve"> please ask your HASS teacher. It must relate to your depth study).</w:t>
      </w:r>
    </w:p>
    <w:p w14:paraId="45D20BC8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61AC655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6C377A13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7532AE2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5DA280F3" w14:textId="78F318E3" w:rsidR="007B7D84" w:rsidRDefault="007B7D84" w:rsidP="00541AC1">
      <w:pPr>
        <w:rPr>
          <w:rFonts w:ascii="Arial" w:hAnsi="Arial" w:cs="Arial"/>
          <w:b/>
          <w:sz w:val="52"/>
          <w:szCs w:val="52"/>
        </w:rPr>
      </w:pPr>
      <w:bookmarkStart w:id="0" w:name="_GoBack"/>
      <w:bookmarkEnd w:id="0"/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627873" wp14:editId="66E87B5A">
                <wp:simplePos x="0" y="0"/>
                <wp:positionH relativeFrom="column">
                  <wp:posOffset>4631690</wp:posOffset>
                </wp:positionH>
                <wp:positionV relativeFrom="paragraph">
                  <wp:posOffset>330200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D21C25" w:rsidRDefault="00D21C25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216BF54" w14:textId="77777777" w:rsidR="00D21C25" w:rsidRDefault="00D21C25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D21C25" w:rsidRPr="00480698" w:rsidRDefault="00D21C25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4.7pt;margin-top:26pt;width:187.5pt;height:7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nOHwIAABw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" stroked="f">
                <v:textbox>
                  <w:txbxContent>
                    <w:p w14:paraId="53864BCC" w14:textId="77777777" w:rsidR="00D21C25" w:rsidRDefault="00D21C25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216BF54" w14:textId="77777777" w:rsidR="00D21C25" w:rsidRDefault="00D21C25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D21C25" w:rsidRPr="00480698" w:rsidRDefault="00D21C25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E39D221" w14:textId="66B4B662" w:rsidR="007B7D84" w:rsidRDefault="007B7D84" w:rsidP="00541AC1">
      <w:pPr>
        <w:rPr>
          <w:rFonts w:ascii="Arial" w:hAnsi="Arial" w:cs="Arial"/>
          <w:b/>
          <w:sz w:val="52"/>
          <w:szCs w:val="52"/>
        </w:rPr>
      </w:pPr>
    </w:p>
    <w:p w14:paraId="168FD6A4" w14:textId="77777777" w:rsidR="00C720F1" w:rsidRPr="004E5BE9" w:rsidRDefault="00C720F1" w:rsidP="004E5BE9">
      <w:pPr>
        <w:jc w:val="center"/>
        <w:rPr>
          <w:rFonts w:ascii="Arial" w:hAnsi="Arial" w:cs="Arial"/>
          <w:b/>
          <w:sz w:val="52"/>
          <w:szCs w:val="52"/>
        </w:rPr>
      </w:pPr>
      <w:r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77777777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77777777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ancient civilisation. 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1040" behindDoc="1" locked="0" layoutInCell="1" allowOverlap="1" wp14:anchorId="0ED7B859" wp14:editId="04C7F4B2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A0AB2BC" w:rsidR="004E5BE9" w:rsidRDefault="004E5BE9" w:rsidP="00037F6E">
      <w:pPr>
        <w:rPr>
          <w:rFonts w:ascii="Arial" w:hAnsi="Arial" w:cs="Arial"/>
          <w:b/>
        </w:rPr>
      </w:pPr>
    </w:p>
    <w:p w14:paraId="06D64EF3" w14:textId="4777A9B1" w:rsidR="00541AC1" w:rsidRDefault="007B7D84" w:rsidP="00037F6E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434E517" wp14:editId="54B5CB82">
                <wp:simplePos x="0" y="0"/>
                <wp:positionH relativeFrom="column">
                  <wp:posOffset>4631690</wp:posOffset>
                </wp:positionH>
                <wp:positionV relativeFrom="paragraph">
                  <wp:posOffset>50165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D21C25" w:rsidRDefault="00D21C25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982B3A0" w14:textId="77777777" w:rsidR="00D21C25" w:rsidRDefault="00D21C25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D21C25" w:rsidRPr="00480698" w:rsidRDefault="00D21C25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7" type="#_x0000_t202" style="position:absolute;margin-left:364.7pt;margin-top:3.95pt;width:187.5pt;height:79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" stroked="f">
                <v:textbox>
                  <w:txbxContent>
                    <w:p w14:paraId="02AB1CF6" w14:textId="77777777" w:rsidR="00D21C25" w:rsidRDefault="00D21C25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982B3A0" w14:textId="77777777" w:rsidR="00D21C25" w:rsidRDefault="00D21C25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D21C25" w:rsidRPr="00480698" w:rsidRDefault="00D21C25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9F7F37" w14:textId="02DE312D" w:rsidR="005A0152" w:rsidRDefault="005A0152" w:rsidP="00037F6E">
      <w:pPr>
        <w:rPr>
          <w:rFonts w:ascii="Arial" w:hAnsi="Arial" w:cs="Arial"/>
          <w:b/>
        </w:rPr>
      </w:pPr>
    </w:p>
    <w:p w14:paraId="0FE05100" w14:textId="77777777" w:rsidR="00037F6E" w:rsidRDefault="00C0247A" w:rsidP="00037F6E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KWL below on </w:t>
      </w:r>
      <w:r w:rsidRPr="00C0247A">
        <w:rPr>
          <w:rFonts w:ascii="Arial" w:hAnsi="Arial" w:cs="Arial"/>
          <w:b/>
          <w:u w:val="single"/>
        </w:rPr>
        <w:t>your chosen individual</w:t>
      </w:r>
      <w:r>
        <w:rPr>
          <w:rFonts w:ascii="Arial" w:hAnsi="Arial" w:cs="Arial"/>
          <w:b/>
        </w:rPr>
        <w:t xml:space="preserve">; </w:t>
      </w:r>
      <w:r w:rsidR="009433DF">
        <w:rPr>
          <w:rFonts w:ascii="Arial" w:hAnsi="Arial" w:cs="Arial"/>
          <w:b/>
        </w:rPr>
        <w:t xml:space="preserve"> </w:t>
      </w:r>
    </w:p>
    <w:p w14:paraId="0B75E6F2" w14:textId="7777777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</w:tr>
    </w:tbl>
    <w:p w14:paraId="2647AB4B" w14:textId="6560598A" w:rsidR="009433DF" w:rsidRDefault="007B7D84" w:rsidP="00037F6E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11FF07B" wp14:editId="3C57ED02">
                <wp:simplePos x="0" y="0"/>
                <wp:positionH relativeFrom="column">
                  <wp:posOffset>4364990</wp:posOffset>
                </wp:positionH>
                <wp:positionV relativeFrom="paragraph">
                  <wp:posOffset>159385</wp:posOffset>
                </wp:positionV>
                <wp:extent cx="2381250" cy="10096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8FE40" w14:textId="77777777" w:rsidR="00D21C25" w:rsidRDefault="00D21C25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99EBFC9" w14:textId="77777777" w:rsidR="00D21C25" w:rsidRDefault="00D21C25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A30301A" w14:textId="77777777" w:rsidR="00D21C25" w:rsidRPr="00480698" w:rsidRDefault="00D21C25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F07B" id="_x0000_s1028" type="#_x0000_t202" style="position:absolute;margin-left:343.7pt;margin-top:12.55pt;width:187.5pt;height:7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IyIAIAACM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" stroked="f">
                <v:textbox>
                  <w:txbxContent>
                    <w:p w14:paraId="72D8FE40" w14:textId="77777777" w:rsidR="00D21C25" w:rsidRDefault="00D21C25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99EBFC9" w14:textId="77777777" w:rsidR="00D21C25" w:rsidRDefault="00D21C25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A30301A" w14:textId="77777777" w:rsidR="00D21C25" w:rsidRPr="00480698" w:rsidRDefault="00D21C25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D4D1CC1" w14:textId="5A64BAD5" w:rsidR="007B7D84" w:rsidRDefault="007B7D84" w:rsidP="00037F6E">
      <w:pPr>
        <w:rPr>
          <w:rFonts w:ascii="Arial" w:hAnsi="Arial" w:cs="Arial"/>
        </w:rPr>
      </w:pPr>
    </w:p>
    <w:p w14:paraId="725512D8" w14:textId="77777777" w:rsidR="007B7D84" w:rsidRDefault="007B7D84" w:rsidP="00037F6E">
      <w:pPr>
        <w:rPr>
          <w:rFonts w:ascii="Arial" w:hAnsi="Arial" w:cs="Arial"/>
        </w:rPr>
      </w:pPr>
    </w:p>
    <w:p w14:paraId="26831C29" w14:textId="77777777" w:rsidR="00D64D4B" w:rsidRPr="001E55A8" w:rsidRDefault="00D64D4B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t>Note taking sheet</w:t>
      </w:r>
    </w:p>
    <w:p w14:paraId="0EDC286A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6"/>
      </w:tblGrid>
      <w:tr w:rsidR="00D64D4B" w14:paraId="20FA2419" w14:textId="77777777" w:rsidTr="007B7D84">
        <w:trPr>
          <w:trHeight w:val="10670"/>
        </w:trPr>
        <w:tc>
          <w:tcPr>
            <w:tcW w:w="10486" w:type="dxa"/>
          </w:tcPr>
          <w:p w14:paraId="10750FB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5E97EC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63948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9C9132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1F08F3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4B224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28F9C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BDEEA0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1C4FE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5E1A7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867876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374798D7" w14:textId="10A78D9E" w:rsidR="000E12B2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F0B261" wp14:editId="6BFD3FBB">
                <wp:simplePos x="0" y="0"/>
                <wp:positionH relativeFrom="column">
                  <wp:posOffset>4317365</wp:posOffset>
                </wp:positionH>
                <wp:positionV relativeFrom="paragraph">
                  <wp:posOffset>92075</wp:posOffset>
                </wp:positionV>
                <wp:extent cx="2381250" cy="10096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65FA" w14:textId="77777777" w:rsidR="00D21C25" w:rsidRDefault="00D21C25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378D1FDB" w14:textId="77777777" w:rsidR="00D21C25" w:rsidRDefault="00D21C25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C0BEDF3" w14:textId="77777777" w:rsidR="00D21C25" w:rsidRPr="00480698" w:rsidRDefault="00D21C25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B261" id="_x0000_s1029" type="#_x0000_t202" style="position:absolute;margin-left:339.95pt;margin-top:7.25pt;width:187.5pt;height:7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" stroked="f">
                <v:textbox>
                  <w:txbxContent>
                    <w:p w14:paraId="7E9865FA" w14:textId="77777777" w:rsidR="00D21C25" w:rsidRDefault="00D21C25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378D1FDB" w14:textId="77777777" w:rsidR="00D21C25" w:rsidRDefault="00D21C25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C0BEDF3" w14:textId="77777777" w:rsidR="00D21C25" w:rsidRPr="00480698" w:rsidRDefault="00D21C25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EAD144D" w14:textId="77777777" w:rsidR="0040763B" w:rsidRDefault="0040763B" w:rsidP="00D64D4B">
      <w:pPr>
        <w:rPr>
          <w:rFonts w:ascii="Arial" w:hAnsi="Arial" w:cs="Arial"/>
        </w:rPr>
      </w:pPr>
    </w:p>
    <w:p w14:paraId="142C3275" w14:textId="77777777" w:rsidR="007B7D84" w:rsidRDefault="007B7D84" w:rsidP="00D64D4B">
      <w:pPr>
        <w:rPr>
          <w:rFonts w:ascii="Arial" w:hAnsi="Arial" w:cs="Arial"/>
          <w:b/>
        </w:rPr>
      </w:pPr>
    </w:p>
    <w:p w14:paraId="7FFEBE4F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20899A0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D64D4B" w14:paraId="399F8208" w14:textId="77777777" w:rsidTr="007B7D84">
        <w:trPr>
          <w:trHeight w:val="11484"/>
        </w:trPr>
        <w:tc>
          <w:tcPr>
            <w:tcW w:w="10651" w:type="dxa"/>
          </w:tcPr>
          <w:p w14:paraId="0EFA5B1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585D5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5CC0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814A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23BE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402C2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9DB8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97DFA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6CBF9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FE3F1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6C61D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5D3BA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644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4CD2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B377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FBDC5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410F7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F9EBA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D1D6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50BE5F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82FDE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52EB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26EE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903C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05E027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916D5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31C81D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ADE9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EE3F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01914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39A19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6F9A2D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891F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342F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71EB1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8383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F6BF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BF01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0B90D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3B66C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E24A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5EDC1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2D8BF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390A3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20F080DA" w14:textId="377C9C9A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2909E0E" wp14:editId="074D3E51">
                <wp:simplePos x="0" y="0"/>
                <wp:positionH relativeFrom="column">
                  <wp:posOffset>4298315</wp:posOffset>
                </wp:positionH>
                <wp:positionV relativeFrom="paragraph">
                  <wp:posOffset>163195</wp:posOffset>
                </wp:positionV>
                <wp:extent cx="2381250" cy="1009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D21C25" w:rsidRDefault="00D21C25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58BA25AC" w14:textId="77777777" w:rsidR="00D21C25" w:rsidRDefault="00D21C25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D21C25" w:rsidRPr="00480698" w:rsidRDefault="00D21C25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0" type="#_x0000_t202" style="position:absolute;margin-left:338.45pt;margin-top:12.85pt;width:187.5pt;height:7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pl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" stroked="f">
                <v:textbox>
                  <w:txbxContent>
                    <w:p w14:paraId="6E62A0A7" w14:textId="77777777" w:rsidR="00D21C25" w:rsidRDefault="00D21C25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58BA25AC" w14:textId="77777777" w:rsidR="00D21C25" w:rsidRDefault="00D21C25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D21C25" w:rsidRPr="00480698" w:rsidRDefault="00D21C25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D82CB63" w14:textId="77777777" w:rsidR="007B7D84" w:rsidRDefault="007B7D84" w:rsidP="00D64D4B">
      <w:pPr>
        <w:rPr>
          <w:rFonts w:ascii="Arial" w:hAnsi="Arial" w:cs="Arial"/>
        </w:rPr>
      </w:pPr>
    </w:p>
    <w:p w14:paraId="16EF3E48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77777777" w:rsidR="00D64D4B" w:rsidRDefault="00D64D4B" w:rsidP="00D64D4B">
      <w:pPr>
        <w:rPr>
          <w:rFonts w:ascii="Arial" w:hAnsi="Arial" w:cs="Arial"/>
        </w:rPr>
      </w:pPr>
    </w:p>
    <w:p w14:paraId="192CAEE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745BD6">
        <w:tc>
          <w:tcPr>
            <w:tcW w:w="10456" w:type="dxa"/>
          </w:tcPr>
          <w:p w14:paraId="623EE42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C180D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277A3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CBFDF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DB07B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BC290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27B2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F76CA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103D8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161F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7D152B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5F83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F46E4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BB131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D8750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0F85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9743F0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A2AD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F2B5F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3AAD0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0BB9A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DE48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7D5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B7534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A625FC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02328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597D6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A2B89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6BF2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F4F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4BB34F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EB1C3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A5E42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12DE61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1A06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D28BC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48D8F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FB736E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2C1C2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500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E2C8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23E34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9B7999E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D248814" w14:textId="479A71F3" w:rsidR="00541AC1" w:rsidRDefault="007B7D84" w:rsidP="00D64D4B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B124116" wp14:editId="5ED735CB">
                <wp:simplePos x="0" y="0"/>
                <wp:positionH relativeFrom="column">
                  <wp:posOffset>4307840</wp:posOffset>
                </wp:positionH>
                <wp:positionV relativeFrom="paragraph">
                  <wp:posOffset>187325</wp:posOffset>
                </wp:positionV>
                <wp:extent cx="2381250" cy="1009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C37D" w14:textId="77777777" w:rsidR="00D21C25" w:rsidRDefault="00D21C25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C695372" w14:textId="77777777" w:rsidR="00D21C25" w:rsidRDefault="00D21C25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B32FBB" w14:textId="77777777" w:rsidR="00D21C25" w:rsidRPr="00480698" w:rsidRDefault="00D21C25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4116" id="_x0000_s1031" type="#_x0000_t202" style="position:absolute;margin-left:339.2pt;margin-top:14.75pt;width:187.5pt;height:79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1PM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" stroked="f">
                <v:textbox>
                  <w:txbxContent>
                    <w:p w14:paraId="0145C37D" w14:textId="77777777" w:rsidR="00D21C25" w:rsidRDefault="00D21C25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C695372" w14:textId="77777777" w:rsidR="00D21C25" w:rsidRDefault="00D21C25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FB32FBB" w14:textId="77777777" w:rsidR="00D21C25" w:rsidRPr="00480698" w:rsidRDefault="00D21C25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95C4AEB" w14:textId="77777777" w:rsidR="007B7D84" w:rsidRDefault="007B7D84" w:rsidP="00D64D4B">
      <w:pPr>
        <w:rPr>
          <w:rFonts w:ascii="Arial" w:hAnsi="Arial" w:cs="Arial"/>
          <w:b/>
        </w:rPr>
      </w:pPr>
    </w:p>
    <w:p w14:paraId="24B2FAA1" w14:textId="77777777" w:rsidR="007B7D84" w:rsidRDefault="007B7D84" w:rsidP="00D64D4B">
      <w:pPr>
        <w:rPr>
          <w:rFonts w:ascii="Arial" w:hAnsi="Arial" w:cs="Arial"/>
          <w:b/>
        </w:rPr>
      </w:pPr>
    </w:p>
    <w:p w14:paraId="5D854A8B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7B7D84">
        <w:trPr>
          <w:trHeight w:val="11303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F5225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74EBFF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2708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7ED37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82A34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DBF36D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BA85BC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D4E0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5A3D32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E91C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E625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40D8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BEF9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680A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7353E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967BC2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AA3D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07F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9139B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606D9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58E5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F35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94F96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3170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B068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9BDE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ABF34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5BECA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593CCB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2216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32C53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391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A2D4B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FC809E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3112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DAA1B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F7B58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FC8E0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292E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C2A0C9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EEEC5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674F8D7C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FD9243E" wp14:editId="08CB6BAF">
                <wp:simplePos x="0" y="0"/>
                <wp:positionH relativeFrom="column">
                  <wp:posOffset>4364990</wp:posOffset>
                </wp:positionH>
                <wp:positionV relativeFrom="paragraph">
                  <wp:posOffset>177800</wp:posOffset>
                </wp:positionV>
                <wp:extent cx="2381250" cy="10096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B31F" w14:textId="77777777" w:rsidR="00D21C25" w:rsidRDefault="00D21C25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75E94CA" w14:textId="77777777" w:rsidR="00D21C25" w:rsidRDefault="00D21C25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7ECBC5" w14:textId="77777777" w:rsidR="00D21C25" w:rsidRPr="00480698" w:rsidRDefault="00D21C25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243E" id="_x0000_s1032" type="#_x0000_t202" style="position:absolute;margin-left:343.7pt;margin-top:14pt;width:187.5pt;height:79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w4IgIAACQEAAAOAAAAZHJzL2Uyb0RvYy54bWysU81u2zAMvg/YOwi6L3bcJEu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" stroked="f">
                <v:textbox>
                  <w:txbxContent>
                    <w:p w14:paraId="4BC2B31F" w14:textId="77777777" w:rsidR="00D21C25" w:rsidRDefault="00D21C25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75E94CA" w14:textId="77777777" w:rsidR="00D21C25" w:rsidRDefault="00D21C25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7ECBC5" w14:textId="77777777" w:rsidR="00D21C25" w:rsidRPr="00480698" w:rsidRDefault="00D21C25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137913B" w14:textId="11398928" w:rsidR="007B7D84" w:rsidRDefault="007B7D84" w:rsidP="00D64D4B">
      <w:pPr>
        <w:rPr>
          <w:rFonts w:ascii="Arial" w:hAnsi="Arial" w:cs="Arial"/>
        </w:rPr>
      </w:pP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7B7D84">
        <w:trPr>
          <w:trHeight w:val="11728"/>
        </w:trPr>
        <w:tc>
          <w:tcPr>
            <w:tcW w:w="10456" w:type="dxa"/>
          </w:tcPr>
          <w:p w14:paraId="7DA9D9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3566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385F5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C15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2A43D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89A1C5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3D1C0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D6F7AB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C439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13FEB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E99C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4529841E" w14:textId="186F799C" w:rsidR="006913A5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7991B22" wp14:editId="29492EF6">
                <wp:simplePos x="0" y="0"/>
                <wp:positionH relativeFrom="column">
                  <wp:posOffset>4279265</wp:posOffset>
                </wp:positionH>
                <wp:positionV relativeFrom="paragraph">
                  <wp:posOffset>36830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D21C25" w:rsidRDefault="00D21C25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AE46550" w14:textId="77777777" w:rsidR="00D21C25" w:rsidRDefault="00D21C25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D21C25" w:rsidRPr="00480698" w:rsidRDefault="00D21C25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3" type="#_x0000_t202" style="position:absolute;margin-left:336.95pt;margin-top:2.9pt;width:187.5pt;height:79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FEIgIAACQ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" stroked="f">
                <v:textbox>
                  <w:txbxContent>
                    <w:p w14:paraId="1FD5DF4E" w14:textId="77777777" w:rsidR="00D21C25" w:rsidRDefault="00D21C25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AE46550" w14:textId="77777777" w:rsidR="00D21C25" w:rsidRDefault="00D21C25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D21C25" w:rsidRPr="00480698" w:rsidRDefault="00D21C25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63DB03" w14:textId="77777777" w:rsidR="007B7D84" w:rsidRDefault="007B7D84" w:rsidP="00D64D4B">
      <w:pPr>
        <w:rPr>
          <w:rFonts w:ascii="Arial" w:hAnsi="Arial" w:cs="Arial"/>
        </w:rPr>
      </w:pPr>
    </w:p>
    <w:p w14:paraId="71E8D18C" w14:textId="77777777" w:rsidR="00636512" w:rsidRPr="00636512" w:rsidRDefault="00636512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Complete the PMI</w:t>
      </w:r>
      <w:r w:rsidRPr="00037F6E">
        <w:rPr>
          <w:rFonts w:ascii="Arial" w:hAnsi="Arial" w:cs="Arial"/>
          <w:b/>
        </w:rPr>
        <w:t xml:space="preserve"> chart below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36512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6B236B70" w:rsidR="00835329" w:rsidRDefault="00185F30" w:rsidP="00D64D4B">
      <w:pPr>
        <w:rPr>
          <w:rFonts w:ascii="Arial" w:hAnsi="Arial" w:cs="Arial"/>
        </w:rPr>
        <w:sectPr w:rsidR="00835329" w:rsidSect="00185F30">
          <w:footerReference w:type="default" r:id="rId11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8DD8905" wp14:editId="48249FB0">
                <wp:simplePos x="0" y="0"/>
                <wp:positionH relativeFrom="column">
                  <wp:posOffset>4524375</wp:posOffset>
                </wp:positionH>
                <wp:positionV relativeFrom="paragraph">
                  <wp:posOffset>2540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D21C25" w:rsidRDefault="00D21C25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EFF2510" w14:textId="77777777" w:rsidR="00D21C25" w:rsidRDefault="00D21C25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D21C25" w:rsidRPr="00480698" w:rsidRDefault="00D21C25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4" type="#_x0000_t202" style="position:absolute;margin-left:356.25pt;margin-top:.2pt;width:187.5pt;height:66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" stroked="f">
                <v:textbox>
                  <w:txbxContent>
                    <w:p w14:paraId="3803A5DF" w14:textId="77777777" w:rsidR="00D21C25" w:rsidRDefault="00D21C25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EFF2510" w14:textId="77777777" w:rsidR="00D21C25" w:rsidRDefault="00D21C25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D21C25" w:rsidRPr="00480698" w:rsidRDefault="00D21C25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F92E6D">
      <w:pPr>
        <w:pStyle w:val="ListParagraph"/>
        <w:numPr>
          <w:ilvl w:val="0"/>
          <w:numId w:val="7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E874A6A" wp14:editId="443B32BE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D21C25" w:rsidRDefault="00D21C25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199F77AD" w14:textId="77777777" w:rsidR="00D21C25" w:rsidRDefault="00D21C25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D21C25" w:rsidRPr="00480698" w:rsidRDefault="00D21C25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5" type="#_x0000_t202" style="position:absolute;left:0;text-align:left;margin-left:588.2pt;margin-top:.5pt;width:187.5pt;height:79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n3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" stroked="f">
                <v:textbox>
                  <w:txbxContent>
                    <w:p w14:paraId="6EF07403" w14:textId="77777777" w:rsidR="00D21C25" w:rsidRDefault="00D21C25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199F77AD" w14:textId="77777777" w:rsidR="00D21C25" w:rsidRDefault="00D21C25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D21C25" w:rsidRPr="00480698" w:rsidRDefault="00D21C25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4F2BAF" wp14:editId="6A4B8F1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D21C25" w:rsidRDefault="00D21C25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0D3A238" w14:textId="77777777" w:rsidR="00D21C25" w:rsidRDefault="00D21C25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D21C25" w:rsidRPr="00480698" w:rsidRDefault="00D21C25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6" type="#_x0000_t202" style="position:absolute;left:0;text-align:left;margin-left:364.7pt;margin-top:245.55pt;width:187.5pt;height:79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" stroked="f">
                <v:textbox>
                  <w:txbxContent>
                    <w:p w14:paraId="591474DA" w14:textId="77777777" w:rsidR="00D21C25" w:rsidRDefault="00D21C25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0D3A238" w14:textId="77777777" w:rsidR="00D21C25" w:rsidRDefault="00D21C25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D21C25" w:rsidRPr="00480698" w:rsidRDefault="00D21C25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D9153E" wp14:editId="4010C4C3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D21C25" w:rsidRDefault="00D21C25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CA5A258" w14:textId="77777777" w:rsidR="00D21C25" w:rsidRDefault="00D21C25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D21C25" w:rsidRPr="00480698" w:rsidRDefault="00D21C25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37" type="#_x0000_t202" style="position:absolute;left:0;text-align:left;margin-left:376.7pt;margin-top:287pt;width:187.5pt;height:79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0vIwIAACU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" stroked="f">
                <v:textbox>
                  <w:txbxContent>
                    <w:p w14:paraId="01A25BBA" w14:textId="77777777" w:rsidR="00D21C25" w:rsidRDefault="00D21C25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CA5A258" w14:textId="77777777" w:rsidR="00D21C25" w:rsidRDefault="00D21C25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D21C25" w:rsidRPr="00480698" w:rsidRDefault="00D21C25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DFF6011" wp14:editId="09153AB4">
                <wp:simplePos x="0" y="0"/>
                <wp:positionH relativeFrom="column">
                  <wp:posOffset>4936490</wp:posOffset>
                </wp:positionH>
                <wp:positionV relativeFrom="paragraph">
                  <wp:posOffset>3575685</wp:posOffset>
                </wp:positionV>
                <wp:extent cx="2381250" cy="10096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1862" w14:textId="77777777" w:rsidR="00D21C25" w:rsidRDefault="00D21C25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9684962" w14:textId="77777777" w:rsidR="00D21C25" w:rsidRDefault="00D21C25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0D41004" w14:textId="77777777" w:rsidR="00D21C25" w:rsidRPr="00480698" w:rsidRDefault="00D21C25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6011" id="_x0000_s1038" type="#_x0000_t202" style="position:absolute;left:0;text-align:left;margin-left:388.7pt;margin-top:281.55pt;width:187.5pt;height:79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AQIQIAACU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" stroked="f">
                <v:textbox>
                  <w:txbxContent>
                    <w:p w14:paraId="42441862" w14:textId="77777777" w:rsidR="00D21C25" w:rsidRDefault="00D21C25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9684962" w14:textId="77777777" w:rsidR="00D21C25" w:rsidRDefault="00D21C25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0D41004" w14:textId="77777777" w:rsidR="00D21C25" w:rsidRPr="00480698" w:rsidRDefault="00D21C25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8316940" wp14:editId="2A9FA500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D21C25" w:rsidRDefault="00D21C25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CECAB1C" w14:textId="77777777" w:rsidR="00D21C25" w:rsidRDefault="00D21C25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D21C25" w:rsidRPr="00480698" w:rsidRDefault="00D21C25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39" type="#_x0000_t202" style="position:absolute;left:0;text-align:left;margin-left:376.7pt;margin-top:269.55pt;width:187.5pt;height:79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uGIgIAACU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" stroked="f">
                <v:textbox>
                  <w:txbxContent>
                    <w:p w14:paraId="0CA04E68" w14:textId="77777777" w:rsidR="00D21C25" w:rsidRDefault="00D21C25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CECAB1C" w14:textId="77777777" w:rsidR="00D21C25" w:rsidRDefault="00D21C25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D21C25" w:rsidRPr="00480698" w:rsidRDefault="00D21C25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CE73134" wp14:editId="0C57788D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D21C25" w:rsidRDefault="00D21C25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1AD0486" w14:textId="77777777" w:rsidR="00D21C25" w:rsidRDefault="00D21C25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D21C25" w:rsidRPr="00480698" w:rsidRDefault="00D21C25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40" type="#_x0000_t202" style="position:absolute;left:0;text-align:left;margin-left:400.7pt;margin-top:293.55pt;width:187.5pt;height:7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" stroked="f">
                <v:textbox>
                  <w:txbxContent>
                    <w:p w14:paraId="0E79CCA8" w14:textId="77777777" w:rsidR="00D21C25" w:rsidRDefault="00D21C25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1AD0486" w14:textId="77777777" w:rsidR="00D21C25" w:rsidRDefault="00D21C25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D21C25" w:rsidRPr="00480698" w:rsidRDefault="00D21C25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44EF66A" wp14:editId="44502390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D21C25" w:rsidRDefault="00D21C25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ACBFFDF" w14:textId="77777777" w:rsidR="00D21C25" w:rsidRDefault="00D21C25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D21C25" w:rsidRPr="00480698" w:rsidRDefault="00D21C25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1" type="#_x0000_t202" style="position:absolute;left:0;text-align:left;margin-left:364.7pt;margin-top:257.55pt;width:187.5pt;height:79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qUIgIAACU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" stroked="f">
                <v:textbox>
                  <w:txbxContent>
                    <w:p w14:paraId="2AE4137A" w14:textId="77777777" w:rsidR="00D21C25" w:rsidRDefault="00D21C25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ACBFFDF" w14:textId="77777777" w:rsidR="00D21C25" w:rsidRDefault="00D21C25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D21C25" w:rsidRPr="00480698" w:rsidRDefault="00D21C25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6D294" w14:textId="77777777" w:rsidR="00101BD2" w:rsidRPr="00D36FC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73088" behindDoc="1" locked="0" layoutInCell="1" allowOverlap="1" wp14:anchorId="1D750CE0" wp14:editId="2E7BA50C">
            <wp:simplePos x="0" y="0"/>
            <wp:positionH relativeFrom="column">
              <wp:posOffset>-220345</wp:posOffset>
            </wp:positionH>
            <wp:positionV relativeFrom="paragraph">
              <wp:posOffset>-331470</wp:posOffset>
            </wp:positionV>
            <wp:extent cx="1007110" cy="991870"/>
            <wp:effectExtent l="0" t="0" r="2540" b="0"/>
            <wp:wrapTight wrapText="bothSides">
              <wp:wrapPolygon edited="0">
                <wp:start x="0" y="0"/>
                <wp:lineTo x="0" y="21157"/>
                <wp:lineTo x="21246" y="21157"/>
                <wp:lineTo x="21246" y="0"/>
                <wp:lineTo x="0" y="0"/>
              </wp:wrapPolygon>
            </wp:wrapTight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87795A0" wp14:editId="7EB3F3E9">
                <wp:simplePos x="0" y="0"/>
                <wp:positionH relativeFrom="column">
                  <wp:posOffset>4424680</wp:posOffset>
                </wp:positionH>
                <wp:positionV relativeFrom="paragraph">
                  <wp:posOffset>-374337</wp:posOffset>
                </wp:positionV>
                <wp:extent cx="4505325" cy="2667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EBB7" w14:textId="77777777" w:rsidR="00D21C25" w:rsidRPr="000420D1" w:rsidRDefault="00D21C25" w:rsidP="00101BD2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95A0" id="Text Box 3" o:spid="_x0000_s1042" type="#_x0000_t202" style="position:absolute;left:0;text-align:left;margin-left:348.4pt;margin-top:-29.5pt;width:354.75pt;height:2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">
                <v:textbox>
                  <w:txbxContent>
                    <w:p w14:paraId="7643EBB7" w14:textId="77777777" w:rsidR="00D21C25" w:rsidRPr="000420D1" w:rsidRDefault="00D21C25" w:rsidP="00101BD2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i/>
          <w:sz w:val="24"/>
        </w:rPr>
        <w:t xml:space="preserve">My Target:  </w:t>
      </w:r>
      <w:r w:rsidRPr="004804AD">
        <w:rPr>
          <w:rFonts w:ascii="Arial" w:hAnsi="Arial" w:cs="Arial"/>
          <w:b w:val="0"/>
          <w:i/>
          <w:sz w:val="24"/>
        </w:rPr>
        <w:t>_________ /   or</w:t>
      </w:r>
      <w:r w:rsidRPr="00D36FC7">
        <w:rPr>
          <w:rFonts w:ascii="Arial" w:hAnsi="Arial" w:cs="Arial"/>
          <w:b w:val="0"/>
          <w:i/>
          <w:sz w:val="24"/>
        </w:rPr>
        <w:t xml:space="preserve"> ________ %</w:t>
      </w:r>
    </w:p>
    <w:p w14:paraId="4EB93E6C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  <w:szCs w:val="28"/>
        </w:rPr>
      </w:pPr>
    </w:p>
    <w:p w14:paraId="339C9A17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460EB7">
        <w:rPr>
          <w:rFonts w:ascii="Arial" w:hAnsi="Arial" w:cs="Arial"/>
          <w:b w:val="0"/>
          <w:sz w:val="28"/>
          <w:szCs w:val="28"/>
        </w:rPr>
        <w:t xml:space="preserve">   </w:t>
      </w:r>
      <w:r w:rsidRPr="00460EB7">
        <w:rPr>
          <w:rFonts w:ascii="Arial" w:hAnsi="Arial" w:cs="Arial"/>
          <w:sz w:val="28"/>
          <w:szCs w:val="28"/>
        </w:rPr>
        <w:t xml:space="preserve">Year 7– </w:t>
      </w:r>
      <w:proofErr w:type="gramStart"/>
      <w:r w:rsidRPr="00460EB7">
        <w:rPr>
          <w:rFonts w:ascii="Arial" w:hAnsi="Arial" w:cs="Arial"/>
          <w:sz w:val="28"/>
          <w:szCs w:val="28"/>
        </w:rPr>
        <w:t>History  -</w:t>
      </w:r>
      <w:proofErr w:type="gramEnd"/>
      <w:r w:rsidRPr="00460EB7">
        <w:rPr>
          <w:rFonts w:ascii="Arial" w:hAnsi="Arial" w:cs="Arial"/>
          <w:sz w:val="28"/>
          <w:szCs w:val="28"/>
        </w:rPr>
        <w:t xml:space="preserve"> 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>Task 3 – ‘A Significant Individual in an ancient society’ 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809"/>
        <w:gridCol w:w="2887"/>
        <w:gridCol w:w="3067"/>
        <w:gridCol w:w="3118"/>
        <w:gridCol w:w="3261"/>
        <w:gridCol w:w="1472"/>
      </w:tblGrid>
      <w:tr w:rsidR="00101BD2" w14:paraId="2B392BBD" w14:textId="77777777" w:rsidTr="00F92E6D">
        <w:tc>
          <w:tcPr>
            <w:tcW w:w="1809" w:type="dxa"/>
            <w:shd w:val="clear" w:color="auto" w:fill="D9D9D9" w:themeFill="background1" w:themeFillShade="D9"/>
          </w:tcPr>
          <w:p w14:paraId="5D7DECC7" w14:textId="77777777" w:rsidR="00101BD2" w:rsidRPr="000141A4" w:rsidRDefault="00101BD2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2"/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0"/>
            </w:r>
          </w:p>
        </w:tc>
        <w:tc>
          <w:tcPr>
            <w:tcW w:w="2887" w:type="dxa"/>
            <w:shd w:val="clear" w:color="auto" w:fill="000000" w:themeFill="text1"/>
          </w:tcPr>
          <w:p w14:paraId="4300C8D7" w14:textId="77777777" w:rsidR="00101BD2" w:rsidRDefault="00101BD2" w:rsidP="00F92E6D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  <w:p w14:paraId="1025C7CF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146F12AA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5-6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42BBBA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CCAE2D7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14:paraId="2E6D1E8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101BD2" w14:paraId="383B53B3" w14:textId="77777777" w:rsidTr="00F92E6D">
        <w:trPr>
          <w:trHeight w:val="752"/>
        </w:trPr>
        <w:tc>
          <w:tcPr>
            <w:tcW w:w="1809" w:type="dxa"/>
            <w:vAlign w:val="center"/>
          </w:tcPr>
          <w:p w14:paraId="4B4FAD74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4ABE1308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78ECF63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3118" w:type="dxa"/>
            <w:shd w:val="clear" w:color="auto" w:fill="auto"/>
          </w:tcPr>
          <w:p w14:paraId="35AE93CB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Some evidence of brainstorming of ideas for the product and the task. Some detail is included and a range of ideas is included.</w:t>
            </w:r>
          </w:p>
        </w:tc>
        <w:tc>
          <w:tcPr>
            <w:tcW w:w="3261" w:type="dxa"/>
          </w:tcPr>
          <w:p w14:paraId="0568974F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472" w:type="dxa"/>
          </w:tcPr>
          <w:p w14:paraId="18816CE5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1CED2E6" w14:textId="77777777" w:rsidTr="00F92E6D">
        <w:trPr>
          <w:trHeight w:val="640"/>
        </w:trPr>
        <w:tc>
          <w:tcPr>
            <w:tcW w:w="1809" w:type="dxa"/>
            <w:vAlign w:val="center"/>
          </w:tcPr>
          <w:p w14:paraId="5706D0F1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8AA25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083AA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significant individual.  Has included detailed and well thought-out possible focus questions. </w:t>
            </w:r>
          </w:p>
        </w:tc>
        <w:tc>
          <w:tcPr>
            <w:tcW w:w="3118" w:type="dxa"/>
          </w:tcPr>
          <w:p w14:paraId="662E970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significant individual. Has included possible focus questions however some may be lacking in detail. </w:t>
            </w:r>
          </w:p>
        </w:tc>
        <w:tc>
          <w:tcPr>
            <w:tcW w:w="3261" w:type="dxa"/>
          </w:tcPr>
          <w:p w14:paraId="2464C98D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472" w:type="dxa"/>
          </w:tcPr>
          <w:p w14:paraId="4994F02D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DDB03FE" w14:textId="77777777" w:rsidTr="00F92E6D">
        <w:trPr>
          <w:trHeight w:val="905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267DB89E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40205100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2D05168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focus questions which clearly address the information required for the museum display.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CCFC58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simple questions which identifies some information needed for the museum display.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DA3944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Lists a few simple questions which identify limited information needed for the museum display. 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3D3C28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310ADBC" w14:textId="77777777" w:rsidTr="00F92E6D">
        <w:trPr>
          <w:trHeight w:val="24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6351BA3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E721980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20-25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0A4922D0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14-19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2C93AD6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8-13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E30333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0-7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BFEA51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A5D4548" w14:textId="77777777" w:rsidTr="00F92E6D">
        <w:trPr>
          <w:trHeight w:val="196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41E5F697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14:paraId="2451B53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Provides very detailed, comprehensive and accurate notes. Notes address research areas in detail.</w:t>
            </w:r>
          </w:p>
          <w:p w14:paraId="6DA1982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6B571191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649DC3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detailed and mostly accurate notes which address the research areas. </w:t>
            </w:r>
          </w:p>
          <w:p w14:paraId="5A9108A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0906127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48FF154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of adequate detail which attempt to address the research areas. </w:t>
            </w:r>
          </w:p>
          <w:p w14:paraId="7CDF370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398E1E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are limited in detail and do not address the research detail. </w:t>
            </w:r>
          </w:p>
          <w:p w14:paraId="7B1E7F4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5C05C160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63D8600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94A0375" w14:textId="77777777" w:rsid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1710D38B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7EE8084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2692D76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B19AD55" w14:textId="77777777" w:rsidTr="00F92E6D">
        <w:trPr>
          <w:trHeight w:val="30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737B8F8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FBFC574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</w:tcPr>
          <w:p w14:paraId="0B06D84C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5-6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0A49754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4E4270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0657A32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604E8AC" w14:textId="77777777" w:rsidTr="00F92E6D">
        <w:trPr>
          <w:trHeight w:val="2051"/>
        </w:trPr>
        <w:tc>
          <w:tcPr>
            <w:tcW w:w="1809" w:type="dxa"/>
            <w:vAlign w:val="center"/>
          </w:tcPr>
          <w:p w14:paraId="531B843F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61AD5427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182524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Presents a very detailed and comprehensive chart, through the use of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3118" w:type="dxa"/>
            <w:shd w:val="clear" w:color="auto" w:fill="auto"/>
          </w:tcPr>
          <w:p w14:paraId="0F9A6BA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Presents a less detailed PMI chart. Less comprehensive reference to key areas. Some sections are incomplete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261" w:type="dxa"/>
          </w:tcPr>
          <w:p w14:paraId="32205F3A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472" w:type="dxa"/>
          </w:tcPr>
          <w:p w14:paraId="4885F496" w14:textId="77777777" w:rsidR="00101BD2" w:rsidRPr="00A75B41" w:rsidRDefault="00101BD2" w:rsidP="00F92E6D">
            <w:pPr>
              <w:rPr>
                <w:rFonts w:ascii="Arial" w:hAnsi="Arial" w:cs="Arial"/>
                <w:highlight w:val="yellow"/>
              </w:rPr>
            </w:pPr>
          </w:p>
        </w:tc>
      </w:tr>
      <w:tr w:rsidR="00101BD2" w14:paraId="73FAEAA6" w14:textId="77777777" w:rsidTr="00F92E6D">
        <w:trPr>
          <w:trHeight w:val="220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00D576" w14:textId="77777777" w:rsidR="00101BD2" w:rsidRPr="00101BD2" w:rsidRDefault="00101BD2" w:rsidP="00F92E6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4E92E228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4F9DE03A" w14:textId="77777777" w:rsidTr="00F92E6D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C5961CC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677253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472" w:type="dxa"/>
          </w:tcPr>
          <w:p w14:paraId="38AC935B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:rsidRPr="00D36FC7" w14:paraId="5DD708AF" w14:textId="77777777" w:rsidTr="00F92E6D">
        <w:trPr>
          <w:trHeight w:val="864"/>
        </w:trPr>
        <w:tc>
          <w:tcPr>
            <w:tcW w:w="4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FE68F" w14:textId="77777777" w:rsid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D05D1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450528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61E3AE64" w14:textId="77777777" w:rsidR="00101BD2" w:rsidRPr="00A022B5" w:rsidRDefault="00101BD2" w:rsidP="00F92E6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Task 3 -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472" w:type="dxa"/>
          </w:tcPr>
          <w:p w14:paraId="76A60A84" w14:textId="77777777" w:rsidR="00101BD2" w:rsidRPr="00D36FC7" w:rsidRDefault="00101BD2" w:rsidP="00F92E6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AEE6223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637C00B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/57</w:t>
            </w:r>
          </w:p>
          <w:p w14:paraId="23CF2BFB" w14:textId="77777777" w:rsidR="00101BD2" w:rsidRPr="00D36FC7" w:rsidRDefault="00101BD2" w:rsidP="00F92E6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</w:t>
            </w:r>
          </w:p>
        </w:tc>
      </w:tr>
    </w:tbl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2D777EAE" w14:textId="7CD6E0D9" w:rsidR="00835329" w:rsidRPr="00D64D4B" w:rsidRDefault="00185F30" w:rsidP="00D64D4B">
      <w:pPr>
        <w:rPr>
          <w:rFonts w:ascii="Arial" w:hAnsi="Arial" w:cs="Arial"/>
        </w:r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A7CDD17" wp14:editId="033AA9BB">
                <wp:simplePos x="0" y="0"/>
                <wp:positionH relativeFrom="column">
                  <wp:posOffset>4936490</wp:posOffset>
                </wp:positionH>
                <wp:positionV relativeFrom="paragraph">
                  <wp:posOffset>4909820</wp:posOffset>
                </wp:positionV>
                <wp:extent cx="2381250" cy="10096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9537D" w14:textId="77777777" w:rsidR="00D21C25" w:rsidRDefault="00D21C25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23E4DCC5" w14:textId="77777777" w:rsidR="00D21C25" w:rsidRDefault="00D21C25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F63CCC" w14:textId="77777777" w:rsidR="00D21C25" w:rsidRPr="00480698" w:rsidRDefault="00D21C25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DD17" id="_x0000_s1043" type="#_x0000_t202" style="position:absolute;margin-left:388.7pt;margin-top:386.6pt;width:187.5pt;height:79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GPJAIAACU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" stroked="f">
                <v:textbox>
                  <w:txbxContent>
                    <w:p w14:paraId="5E59537D" w14:textId="77777777" w:rsidR="00D21C25" w:rsidRDefault="00D21C25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23E4DCC5" w14:textId="77777777" w:rsidR="00D21C25" w:rsidRDefault="00D21C25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F63CCC" w14:textId="77777777" w:rsidR="00D21C25" w:rsidRPr="00480698" w:rsidRDefault="00D21C25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A011D9F" wp14:editId="37DA1EA0">
                <wp:simplePos x="0" y="0"/>
                <wp:positionH relativeFrom="column">
                  <wp:posOffset>4631690</wp:posOffset>
                </wp:positionH>
                <wp:positionV relativeFrom="paragraph">
                  <wp:posOffset>4605020</wp:posOffset>
                </wp:positionV>
                <wp:extent cx="2381250" cy="10096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E744" w14:textId="77777777" w:rsidR="00D21C25" w:rsidRDefault="00D21C25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A33DD44" w14:textId="77777777" w:rsidR="00D21C25" w:rsidRDefault="00D21C25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Date:</w:t>
                            </w:r>
                            <w:r>
                              <w:softHyphen/>
                            </w:r>
                            <w:proofErr w:type="gramEnd"/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2BC5112" w14:textId="77777777" w:rsidR="00D21C25" w:rsidRPr="00480698" w:rsidRDefault="00D21C25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1D9F" id="_x0000_s1044" type="#_x0000_t202" style="position:absolute;margin-left:364.7pt;margin-top:362.6pt;width:187.5pt;height:79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dnIwIAACU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" stroked="f">
                <v:textbox>
                  <w:txbxContent>
                    <w:p w14:paraId="188BE744" w14:textId="77777777" w:rsidR="00D21C25" w:rsidRDefault="00D21C25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A33DD44" w14:textId="77777777" w:rsidR="00D21C25" w:rsidRDefault="00D21C25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proofErr w:type="gramStart"/>
                      <w:r>
                        <w:t>Date:</w:t>
                      </w:r>
                      <w:r>
                        <w:softHyphen/>
                      </w:r>
                      <w:proofErr w:type="gramEnd"/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2BC5112" w14:textId="77777777" w:rsidR="00D21C25" w:rsidRPr="00480698" w:rsidRDefault="00D21C25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835329" w:rsidRPr="00D64D4B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08872" w14:textId="77777777" w:rsidR="00D21C25" w:rsidRDefault="00D21C25" w:rsidP="00D64D4B">
      <w:pPr>
        <w:spacing w:after="0" w:line="240" w:lineRule="auto"/>
      </w:pPr>
      <w:r>
        <w:separator/>
      </w:r>
    </w:p>
  </w:endnote>
  <w:endnote w:type="continuationSeparator" w:id="0">
    <w:p w14:paraId="2BE44867" w14:textId="77777777" w:rsidR="00D21C25" w:rsidRDefault="00D21C25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altName w:val="Segoe Script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A303D" w14:textId="77777777" w:rsidR="00D21C25" w:rsidRPr="00D64D4B" w:rsidRDefault="00D21C25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Social Sciences ǁ History ǁ 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BE1F1" w14:textId="77777777" w:rsidR="00D21C25" w:rsidRDefault="00D21C25" w:rsidP="00D64D4B">
      <w:pPr>
        <w:spacing w:after="0" w:line="240" w:lineRule="auto"/>
      </w:pPr>
      <w:r>
        <w:separator/>
      </w:r>
    </w:p>
  </w:footnote>
  <w:footnote w:type="continuationSeparator" w:id="0">
    <w:p w14:paraId="6661ED9A" w14:textId="77777777" w:rsidR="00D21C25" w:rsidRDefault="00D21C25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02542A"/>
    <w:rsid w:val="00037F6E"/>
    <w:rsid w:val="000E12B2"/>
    <w:rsid w:val="00101BD2"/>
    <w:rsid w:val="00175B68"/>
    <w:rsid w:val="001811CB"/>
    <w:rsid w:val="00185F30"/>
    <w:rsid w:val="001E55A8"/>
    <w:rsid w:val="00223BE3"/>
    <w:rsid w:val="003B5CC7"/>
    <w:rsid w:val="0040763B"/>
    <w:rsid w:val="004D31BC"/>
    <w:rsid w:val="004E5BE9"/>
    <w:rsid w:val="00532933"/>
    <w:rsid w:val="00541AC1"/>
    <w:rsid w:val="005471AB"/>
    <w:rsid w:val="005A0152"/>
    <w:rsid w:val="005B77DA"/>
    <w:rsid w:val="00636512"/>
    <w:rsid w:val="006913A5"/>
    <w:rsid w:val="00691E43"/>
    <w:rsid w:val="00745BD6"/>
    <w:rsid w:val="007B7D84"/>
    <w:rsid w:val="007E79A2"/>
    <w:rsid w:val="00835329"/>
    <w:rsid w:val="009433DF"/>
    <w:rsid w:val="009700E1"/>
    <w:rsid w:val="00997EEB"/>
    <w:rsid w:val="009F2D0A"/>
    <w:rsid w:val="00A55A92"/>
    <w:rsid w:val="00AE37AD"/>
    <w:rsid w:val="00B36F61"/>
    <w:rsid w:val="00C0247A"/>
    <w:rsid w:val="00C06C81"/>
    <w:rsid w:val="00C720F1"/>
    <w:rsid w:val="00C85BD8"/>
    <w:rsid w:val="00D21C25"/>
    <w:rsid w:val="00D40F7B"/>
    <w:rsid w:val="00D64D4B"/>
    <w:rsid w:val="00DA2C6D"/>
    <w:rsid w:val="00DE50E8"/>
    <w:rsid w:val="00DF5CC4"/>
    <w:rsid w:val="00E46E00"/>
    <w:rsid w:val="00E874F7"/>
    <w:rsid w:val="00ED1438"/>
    <w:rsid w:val="00F0476B"/>
    <w:rsid w:val="00F83F3C"/>
    <w:rsid w:val="00F92E6D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E497D915-B353-422C-9D4E-0AE5A903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B2E62-13E2-4D05-B382-F1F2D7CE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8ACD4A23</Template>
  <TotalTime>156</TotalTime>
  <Pages>13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RINTOUL Brooke [Narrogin Senior High School]</cp:lastModifiedBy>
  <cp:revision>3</cp:revision>
  <cp:lastPrinted>2018-08-07T00:45:00Z</cp:lastPrinted>
  <dcterms:created xsi:type="dcterms:W3CDTF">2018-07-24T09:31:00Z</dcterms:created>
  <dcterms:modified xsi:type="dcterms:W3CDTF">2018-08-07T05:25:00Z</dcterms:modified>
</cp:coreProperties>
</file>