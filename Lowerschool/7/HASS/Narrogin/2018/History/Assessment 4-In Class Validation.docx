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69" w:rsidRDefault="00B55A1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F070AF4" wp14:editId="2C3C12C6">
            <wp:simplePos x="0" y="0"/>
            <wp:positionH relativeFrom="column">
              <wp:posOffset>-402895</wp:posOffset>
            </wp:positionH>
            <wp:positionV relativeFrom="page">
              <wp:posOffset>446049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D8B5F" wp14:editId="7BC8BCFC">
                <wp:simplePos x="0" y="0"/>
                <wp:positionH relativeFrom="margin">
                  <wp:align>right</wp:align>
                </wp:positionH>
                <wp:positionV relativeFrom="page">
                  <wp:posOffset>282550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0AFE" w:rsidRPr="00A95CF7" w:rsidRDefault="00BA0AFE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  or ______ %   Complete on the day of the test     </w:t>
                            </w:r>
                          </w:p>
                          <w:p w:rsidR="00BA0AFE" w:rsidRPr="00A95CF7" w:rsidRDefault="00BA0AFE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8B5F" id="Rectangle 3" o:spid="_x0000_s1026" style="position:absolute;margin-left:299.8pt;margin-top:22.25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4Bvp+t0AAAAH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:rsidR="00BA0AFE" w:rsidRPr="00A95CF7" w:rsidRDefault="00BA0AFE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  or ______ %   Complete on the day of the test     </w:t>
                      </w:r>
                    </w:p>
                    <w:p w:rsidR="00BA0AFE" w:rsidRPr="00A95CF7" w:rsidRDefault="00BA0AFE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:rsidR="00301C69" w:rsidRPr="0007668B" w:rsidRDefault="00301C69" w:rsidP="00301C69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:rsidR="00301C69" w:rsidRDefault="003337CC" w:rsidP="00301C69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Four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In-Class Validation</w:t>
      </w:r>
      <w:r>
        <w:rPr>
          <w:rFonts w:ascii="Arial" w:hAnsi="Arial" w:cs="Arial"/>
          <w:b/>
          <w:sz w:val="32"/>
          <w:szCs w:val="32"/>
        </w:rPr>
        <w:t xml:space="preserve"> (</w:t>
      </w:r>
      <w:r w:rsidR="00301C69">
        <w:rPr>
          <w:rFonts w:ascii="Arial" w:hAnsi="Arial" w:cs="Arial"/>
          <w:b/>
          <w:sz w:val="32"/>
          <w:szCs w:val="32"/>
        </w:rPr>
        <w:t>10%)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p w:rsidR="00301C69" w:rsidRPr="00CD3001" w:rsidRDefault="003337CC" w:rsidP="00710AAE">
      <w:pPr>
        <w:spacing w:line="240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A significant individual in an Ancient society </w:t>
      </w:r>
    </w:p>
    <w:tbl>
      <w:tblPr>
        <w:tblStyle w:val="TableGrid"/>
        <w:tblpPr w:leftFromText="180" w:rightFromText="180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301C69" w:rsidTr="00301C69">
        <w:trPr>
          <w:trHeight w:val="439"/>
        </w:trPr>
        <w:tc>
          <w:tcPr>
            <w:tcW w:w="2187" w:type="dxa"/>
          </w:tcPr>
          <w:p w:rsidR="00301C69" w:rsidRPr="00A95CF7" w:rsidRDefault="00301C69" w:rsidP="00301C69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:rsidR="00301C69" w:rsidRPr="0055126F" w:rsidRDefault="00301C69" w:rsidP="00301C69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301C69" w:rsidTr="00301C69">
        <w:trPr>
          <w:trHeight w:val="893"/>
        </w:trPr>
        <w:tc>
          <w:tcPr>
            <w:tcW w:w="2187" w:type="dxa"/>
          </w:tcPr>
          <w:p w:rsidR="00301C69" w:rsidRDefault="00301C69" w:rsidP="00301C69">
            <w:pPr>
              <w:rPr>
                <w:rFonts w:ascii="Arial" w:hAnsi="Arial" w:cs="Arial"/>
                <w:b/>
              </w:rPr>
            </w:pPr>
          </w:p>
          <w:p w:rsidR="00301C69" w:rsidRPr="004F5E8B" w:rsidRDefault="00301C69" w:rsidP="00301C6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 w:rsidR="003337CC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="00744165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20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:rsidR="00301C69" w:rsidRDefault="00301C69" w:rsidP="00301C69">
            <w:pPr>
              <w:rPr>
                <w:rFonts w:ascii="Arial" w:hAnsi="Arial" w:cs="Arial"/>
                <w:b/>
              </w:rPr>
            </w:pPr>
          </w:p>
        </w:tc>
      </w:tr>
    </w:tbl>
    <w:p w:rsidR="00301C69" w:rsidRDefault="00301C69" w:rsidP="00301C69">
      <w:pPr>
        <w:rPr>
          <w:rFonts w:ascii="Arial" w:hAnsi="Arial" w:cs="Arial"/>
          <w:b/>
        </w:rPr>
      </w:pPr>
    </w:p>
    <w:p w:rsidR="00301C69" w:rsidRDefault="00301C69" w:rsidP="00301C69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:rsidR="003337CC" w:rsidRPr="00710AAE" w:rsidRDefault="00301C69" w:rsidP="00710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TIME – 40</w:t>
      </w:r>
      <w:r w:rsidR="003337CC">
        <w:rPr>
          <w:rFonts w:ascii="Arial" w:hAnsi="Arial" w:cs="Arial"/>
          <w:b/>
        </w:rPr>
        <w:t xml:space="preserve"> Minutes</w:t>
      </w:r>
    </w:p>
    <w:p w:rsidR="00710AAE" w:rsidRDefault="00710AAE" w:rsidP="003337CC">
      <w:pPr>
        <w:pBdr>
          <w:bottom w:val="single" w:sz="4" w:space="1" w:color="auto"/>
        </w:pBdr>
        <w:spacing w:before="100" w:beforeAutospacing="1" w:after="100" w:afterAutospacing="1"/>
        <w:jc w:val="both"/>
        <w:rPr>
          <w:rFonts w:ascii="Verdana" w:hAnsi="Verdana" w:cs="Arial"/>
          <w:i/>
        </w:rPr>
      </w:pPr>
    </w:p>
    <w:p w:rsidR="00301C69" w:rsidRPr="003337CC" w:rsidRDefault="00301C69" w:rsidP="003337CC">
      <w:pPr>
        <w:pBdr>
          <w:bottom w:val="single" w:sz="4" w:space="1" w:color="auto"/>
        </w:pBd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 xml:space="preserve">using full sentences and correct grammar. Responses that provide </w:t>
      </w:r>
      <w:r>
        <w:rPr>
          <w:rFonts w:ascii="Verdana" w:hAnsi="Verdana" w:cs="Arial"/>
          <w:i/>
        </w:rPr>
        <w:t>detail, full ex</w:t>
      </w:r>
      <w:r w:rsidRPr="00FC05C9">
        <w:rPr>
          <w:rFonts w:ascii="Verdana" w:hAnsi="Verdana" w:cs="Arial"/>
          <w:i/>
        </w:rPr>
        <w:t>planations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Ensure that you read the action words carefully and consider what action the task is intending you to take. </w:t>
      </w:r>
    </w:p>
    <w:p w:rsidR="00FF441C" w:rsidRPr="008A5CB0" w:rsidRDefault="00FF441C" w:rsidP="00301C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State the location of your ancient civilisation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  <w:t xml:space="preserve">(1 mark) </w:t>
      </w:r>
    </w:p>
    <w:p w:rsidR="00301C69" w:rsidRPr="00301C69" w:rsidRDefault="00301C69" w:rsidP="003337CC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</w:p>
    <w:p w:rsidR="00FF441C" w:rsidRPr="008A5CB0" w:rsidRDefault="00FF441C" w:rsidP="00FF44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 xml:space="preserve">State the name of the significant individual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  <w:t xml:space="preserve">(1 mark) </w:t>
      </w:r>
    </w:p>
    <w:p w:rsidR="00301C69" w:rsidRDefault="00301C69" w:rsidP="00333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</w:p>
    <w:p w:rsidR="003337CC" w:rsidRPr="00301C69" w:rsidRDefault="003337CC" w:rsidP="003337CC">
      <w:pPr>
        <w:ind w:left="720"/>
        <w:rPr>
          <w:rFonts w:ascii="Arial" w:hAnsi="Arial" w:cs="Arial"/>
          <w:sz w:val="24"/>
          <w:szCs w:val="24"/>
        </w:rPr>
      </w:pPr>
    </w:p>
    <w:p w:rsidR="00733D7E" w:rsidRPr="008A5CB0" w:rsidRDefault="00FF441C" w:rsidP="00FF441C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Outli</w:t>
      </w:r>
      <w:r w:rsidR="00733D7E" w:rsidRPr="008A5CB0">
        <w:rPr>
          <w:rFonts w:ascii="Arial" w:hAnsi="Arial" w:cs="Arial"/>
          <w:sz w:val="24"/>
          <w:szCs w:val="24"/>
        </w:rPr>
        <w:t xml:space="preserve">ne your individual’s early life.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  <w:t xml:space="preserve">(4 mark) </w:t>
      </w:r>
    </w:p>
    <w:p w:rsidR="008A5CB0" w:rsidRPr="008A5CB0" w:rsidRDefault="00733D7E" w:rsidP="00733D7E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This task is asking you to consider;</w:t>
      </w:r>
    </w:p>
    <w:p w:rsidR="008A5CB0" w:rsidRPr="008A5CB0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W</w:t>
      </w:r>
      <w:r w:rsidR="00733D7E" w:rsidRPr="008A5CB0">
        <w:rPr>
          <w:rFonts w:ascii="Arial" w:hAnsi="Arial" w:cs="Arial"/>
          <w:sz w:val="24"/>
          <w:szCs w:val="24"/>
        </w:rPr>
        <w:t xml:space="preserve">here and when the </w:t>
      </w:r>
      <w:r w:rsidRPr="008A5CB0">
        <w:rPr>
          <w:rFonts w:ascii="Arial" w:hAnsi="Arial" w:cs="Arial"/>
          <w:sz w:val="24"/>
          <w:szCs w:val="24"/>
        </w:rPr>
        <w:t xml:space="preserve">individual was born </w:t>
      </w:r>
    </w:p>
    <w:p w:rsidR="008A5CB0" w:rsidRPr="008A5CB0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 xml:space="preserve">Parents name </w:t>
      </w:r>
    </w:p>
    <w:p w:rsidR="00301C69" w:rsidRDefault="008A5CB0" w:rsidP="00301C69">
      <w:pPr>
        <w:pStyle w:val="ListParagraph"/>
        <w:numPr>
          <w:ilvl w:val="0"/>
          <w:numId w:val="4"/>
        </w:num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E</w:t>
      </w:r>
      <w:r w:rsidR="00733D7E" w:rsidRPr="008A5CB0">
        <w:rPr>
          <w:rFonts w:ascii="Arial" w:hAnsi="Arial" w:cs="Arial"/>
          <w:sz w:val="24"/>
          <w:szCs w:val="24"/>
        </w:rPr>
        <w:t xml:space="preserve">arly influences on their life. </w:t>
      </w:r>
    </w:p>
    <w:p w:rsidR="00301C69" w:rsidRPr="003337CC" w:rsidRDefault="00301C69" w:rsidP="003337CC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</w:p>
    <w:p w:rsidR="004C7232" w:rsidRDefault="00710AAE" w:rsidP="00710AAE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</w:p>
    <w:p w:rsidR="00710AAE" w:rsidRDefault="008A5CB0" w:rsidP="00710AAE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Describe the challenges your individual faced.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 xml:space="preserve">(4 marks) </w:t>
      </w:r>
    </w:p>
    <w:p w:rsidR="00710AAE" w:rsidRPr="008A5CB0" w:rsidRDefault="00710AAE" w:rsidP="00710AAE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This task is asking you to consider;</w:t>
      </w:r>
    </w:p>
    <w:p w:rsid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 issues/challenges did the individual face?</w:t>
      </w:r>
    </w:p>
    <w:p w:rsid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Were the issues/challenges that the individual faced presented by others? </w:t>
      </w:r>
    </w:p>
    <w:p w:rsidR="00710AAE" w:rsidRP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the individual overcome these challenges? Why/why not?  </w:t>
      </w:r>
    </w:p>
    <w:p w:rsidR="008A5CB0" w:rsidRDefault="00710AAE" w:rsidP="00710AAE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</w:p>
    <w:p w:rsidR="004C7232" w:rsidRDefault="004C7232" w:rsidP="00710AAE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</w:p>
    <w:p w:rsidR="00710AAE" w:rsidRPr="00710AAE" w:rsidRDefault="00710AAE" w:rsidP="008A5CB0">
      <w:pPr>
        <w:tabs>
          <w:tab w:val="left" w:pos="1272"/>
        </w:tabs>
        <w:rPr>
          <w:rFonts w:ascii="Arial" w:hAnsi="Arial" w:cs="Arial"/>
          <w:sz w:val="24"/>
          <w:szCs w:val="24"/>
        </w:rPr>
      </w:pPr>
    </w:p>
    <w:p w:rsidR="008A5CB0" w:rsidRPr="004C7232" w:rsidRDefault="008A5CB0" w:rsidP="004C7232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>State when your significant individual died</w:t>
      </w:r>
      <w:r w:rsidR="004C7232">
        <w:rPr>
          <w:rFonts w:ascii="Arial" w:hAnsi="Arial" w:cs="Arial"/>
          <w:sz w:val="24"/>
          <w:szCs w:val="24"/>
        </w:rPr>
        <w:t xml:space="preserve">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>(1 mark)</w:t>
      </w:r>
    </w:p>
    <w:p w:rsidR="008A5CB0" w:rsidRPr="004C7232" w:rsidRDefault="004C7232" w:rsidP="004C7232">
      <w:p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</w:p>
    <w:p w:rsidR="008A5CB0" w:rsidRPr="00710AAE" w:rsidRDefault="008A5CB0" w:rsidP="008A5CB0">
      <w:pPr>
        <w:pStyle w:val="ListParagraph"/>
        <w:rPr>
          <w:rFonts w:ascii="Arial" w:hAnsi="Arial" w:cs="Arial"/>
          <w:sz w:val="24"/>
          <w:szCs w:val="24"/>
        </w:rPr>
      </w:pPr>
    </w:p>
    <w:p w:rsidR="008A5CB0" w:rsidRPr="00710AAE" w:rsidRDefault="008A5CB0" w:rsidP="008A5CB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Outline how your individual died.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 xml:space="preserve">(3 marks) </w:t>
      </w:r>
    </w:p>
    <w:p w:rsidR="004C7232" w:rsidRPr="00710AAE" w:rsidRDefault="004C7232" w:rsidP="004C7232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8A5CB0" w:rsidRPr="00710AAE" w:rsidRDefault="008A5CB0" w:rsidP="008A5CB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Explain how your chosen individual is considered significant today. </w:t>
      </w:r>
      <w:r w:rsidR="00744165">
        <w:rPr>
          <w:rFonts w:ascii="Arial" w:hAnsi="Arial" w:cs="Arial"/>
          <w:sz w:val="24"/>
          <w:szCs w:val="24"/>
        </w:rPr>
        <w:tab/>
        <w:t xml:space="preserve">(6 marks) </w:t>
      </w:r>
    </w:p>
    <w:p w:rsidR="008A5CB0" w:rsidRPr="00710AAE" w:rsidRDefault="008A5CB0" w:rsidP="008A5CB0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This task is asking you to consider; </w:t>
      </w:r>
    </w:p>
    <w:p w:rsidR="008A5CB0" w:rsidRPr="00710AAE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is your individual remembered for? </w:t>
      </w:r>
    </w:p>
    <w:p w:rsidR="00301C69" w:rsidRPr="00710AAE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short-term and long-term impacts did your individual have on society? </w:t>
      </w:r>
    </w:p>
    <w:p w:rsidR="00301C69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is your </w:t>
      </w:r>
      <w:r w:rsidR="004C7232" w:rsidRPr="00710AAE">
        <w:rPr>
          <w:rFonts w:ascii="Arial" w:hAnsi="Arial" w:cs="Arial"/>
          <w:sz w:val="24"/>
          <w:szCs w:val="24"/>
        </w:rPr>
        <w:t>individual’s</w:t>
      </w:r>
      <w:r w:rsidRPr="00710AAE">
        <w:rPr>
          <w:rFonts w:ascii="Arial" w:hAnsi="Arial" w:cs="Arial"/>
          <w:sz w:val="24"/>
          <w:szCs w:val="24"/>
        </w:rPr>
        <w:t xml:space="preserve"> legacy? </w:t>
      </w:r>
    </w:p>
    <w:p w:rsidR="004C7232" w:rsidRPr="003337CC" w:rsidRDefault="004C7232" w:rsidP="004C7232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4C7232" w:rsidRDefault="004C7232" w:rsidP="004C7232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4C7232" w:rsidRPr="00744165" w:rsidRDefault="004C7232" w:rsidP="0074416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</w:p>
    <w:sectPr w:rsidR="004C7232" w:rsidRPr="00744165" w:rsidSect="00301C6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FE" w:rsidRDefault="00BA0AFE" w:rsidP="00710AAE">
      <w:pPr>
        <w:spacing w:after="0" w:line="240" w:lineRule="auto"/>
      </w:pPr>
      <w:r>
        <w:separator/>
      </w:r>
    </w:p>
  </w:endnote>
  <w:endnote w:type="continuationSeparator" w:id="0">
    <w:p w:rsidR="00BA0AFE" w:rsidRDefault="00BA0AFE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FE" w:rsidRDefault="00BA0AFE" w:rsidP="00710AAE">
      <w:pPr>
        <w:spacing w:after="0" w:line="240" w:lineRule="auto"/>
      </w:pPr>
      <w:r>
        <w:separator/>
      </w:r>
    </w:p>
  </w:footnote>
  <w:footnote w:type="continuationSeparator" w:id="0">
    <w:p w:rsidR="00BA0AFE" w:rsidRDefault="00BA0AFE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C"/>
    <w:rsid w:val="00301C69"/>
    <w:rsid w:val="003337CC"/>
    <w:rsid w:val="004C7232"/>
    <w:rsid w:val="00710AAE"/>
    <w:rsid w:val="00733D7E"/>
    <w:rsid w:val="007433BF"/>
    <w:rsid w:val="00744165"/>
    <w:rsid w:val="008A5CB0"/>
    <w:rsid w:val="00B55A13"/>
    <w:rsid w:val="00BA0AFE"/>
    <w:rsid w:val="00C5500B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4DFEF6F8</Template>
  <TotalTime>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DONAVON Rebecca [Narrogin Senior High School]</cp:lastModifiedBy>
  <cp:revision>3</cp:revision>
  <cp:lastPrinted>2018-09-16T23:07:00Z</cp:lastPrinted>
  <dcterms:created xsi:type="dcterms:W3CDTF">2018-09-12T03:06:00Z</dcterms:created>
  <dcterms:modified xsi:type="dcterms:W3CDTF">2018-09-16T23:14:00Z</dcterms:modified>
</cp:coreProperties>
</file>