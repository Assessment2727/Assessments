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29E1CF2" wp14:editId="46C946A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77777777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Assessment 3</w:t>
      </w:r>
      <w:r w:rsidR="00F0476B">
        <w:rPr>
          <w:rFonts w:ascii="Arial" w:hAnsi="Arial" w:cs="Arial"/>
          <w:b/>
          <w:sz w:val="28"/>
        </w:rPr>
        <w:t xml:space="preserve"> -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F0476B">
        <w:rPr>
          <w:rFonts w:ascii="Arial" w:hAnsi="Arial" w:cs="Arial"/>
          <w:b/>
          <w:sz w:val="28"/>
        </w:rPr>
        <w:t xml:space="preserve">&amp; PART B 5%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2933B75B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37AD">
        <w:rPr>
          <w:rFonts w:ascii="Arial" w:hAnsi="Arial" w:cs="Arial"/>
          <w:b/>
          <w:sz w:val="28"/>
        </w:rPr>
        <w:t>Week 8, Term 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13759097" w14:textId="77777777" w:rsidR="005B77DA" w:rsidRPr="00175B68" w:rsidRDefault="00C85BD8" w:rsidP="007E79A2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</w:p>
    <w:p w14:paraId="20389DBD" w14:textId="632EFEBA" w:rsidR="00C85BD8" w:rsidRPr="00F92E6D" w:rsidRDefault="00506D31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1CEF015C" wp14:editId="0E2BF205">
                <wp:simplePos x="0" y="0"/>
                <wp:positionH relativeFrom="column">
                  <wp:posOffset>3743325</wp:posOffset>
                </wp:positionH>
                <wp:positionV relativeFrom="paragraph">
                  <wp:posOffset>52070</wp:posOffset>
                </wp:positionV>
                <wp:extent cx="3076575" cy="3009900"/>
                <wp:effectExtent l="0" t="0" r="9525" b="0"/>
                <wp:wrapTight wrapText="bothSides">
                  <wp:wrapPolygon edited="0">
                    <wp:start x="2541" y="0"/>
                    <wp:lineTo x="2541" y="11347"/>
                    <wp:lineTo x="10298" y="13124"/>
                    <wp:lineTo x="0" y="13124"/>
                    <wp:lineTo x="0" y="21463"/>
                    <wp:lineTo x="19527" y="21463"/>
                    <wp:lineTo x="19527" y="15311"/>
                    <wp:lineTo x="21533" y="13261"/>
                    <wp:lineTo x="21533" y="1641"/>
                    <wp:lineTo x="12171" y="0"/>
                    <wp:lineTo x="2541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3009900"/>
                          <a:chOff x="0" y="0"/>
                          <a:chExt cx="3076575" cy="3009900"/>
                        </a:xfrm>
                      </wpg:grpSpPr>
                      <pic:pic xmlns:pic="http://schemas.openxmlformats.org/drawingml/2006/picture">
                        <pic:nvPicPr>
                          <pic:cNvPr id="27" name="Picture 27" descr="Image result for ancient greece clip art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525" y="0"/>
                            <a:ext cx="13239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Image result for ancient greece clip ar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47850"/>
                            <a:ext cx="27622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Image result for ancient greece clip art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714500" y="238125"/>
                            <a:ext cx="13620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" o:spid="_x0000_s1026" style="position:absolute;margin-left:294.75pt;margin-top:4.1pt;width:242.25pt;height:237pt;z-index:251716096" coordsize="30765,30099" o:gfxdata="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alt="Image result for ancient greece clip art" style="position:absolute;left:3905;width:13240;height:15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RYNjFAAAA2wAAAA8AAABkcnMvZG93bnJldi54bWxEj09rAjEUxO+C3yE8wZtm9eCf1ShWaNGL&#10;VK2It8fmubt287IkUddv3xQKPQ4z8xtmvmxMJR7kfGlZwaCfgCDOrC45V/B1fO9NQPiArLGyTApe&#10;5GG5aLfmmGr75D09DiEXEcI+RQVFCHUqpc8KMuj7tiaO3tU6gyFKl0vt8BnhppLDJBlJgyXHhQJr&#10;WheUfR/uRoFdl+fBZfKxOzbb6e3tnORTd/pUqttpVjMQgZrwH/5rb7SC4Rh+v8QfIB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EWDYxQAAANsAAAAPAAAAAAAAAAAAAAAA&#10;AJ8CAABkcnMvZG93bnJldi54bWxQSwUGAAAAAAQABAD3AAAAkQMAAAAA&#10;">
                  <v:imagedata r:id="rId13" o:title="Image result for ancient greece clip art"/>
                  <v:path arrowok="t"/>
                </v:shape>
                <v:shape id="Picture 28" o:spid="_x0000_s1028" type="#_x0000_t75" alt="Image result for ancient greece clip art" style="position:absolute;top:18478;width:27622;height:1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UIjbAAAAA2wAAAA8AAABkcnMvZG93bnJldi54bWxET89rwjAUvg/2P4Q38DZTRcqopkUHw56E&#10;dZt4fDTPtti8lCTW+t8vB8Hjx/d7U0ymFyM531lWsJgnIIhrqztuFPz+fL1/gPABWWNvmRTcyUOR&#10;v75sMNP2xt80VqERMYR9hgraEIZMSl+3ZNDP7UAcubN1BkOErpHa4S2Gm14ukySVBjuODS0O9NlS&#10;famuRsH01+3LY5KuTvXOlVKO+tC7oNTsbdquQQSawlP8cJdawTKOjV/iD5D5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VQiNsAAAADbAAAADwAAAAAAAAAAAAAAAACfAgAA&#10;ZHJzL2Rvd25yZXYueG1sUEsFBgAAAAAEAAQA9wAAAIwDAAAAAA==&#10;">
                  <v:imagedata r:id="rId14" o:title="Image result for ancient greece clip art"/>
                  <v:path arrowok="t"/>
                </v:shape>
                <v:shape id="Picture 29" o:spid="_x0000_s1029" type="#_x0000_t75" alt="Image result for ancient greece clip art" style="position:absolute;left:17145;top:2381;width:13620;height:1609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ZhDrGAAAA2wAAAA8AAABkcnMvZG93bnJldi54bWxEj0FrwkAUhO8F/8PyhF6KbvRQaswqIpZa&#10;6sFG0esz+0yCu2/T7FbTf98VCj0OM/MNk807a8SVWl87VjAaJiCIC6drLhXsd6+DFxA+IGs0jknB&#10;D3mYz3oPGaba3fiTrnkoRYSwT1FBFUKTSumLiiz6oWuIo3d2rcUQZVtK3eItwq2R4yR5lhZrjgsV&#10;NrSsqLjk31bBwWyX68nXBfPFU4PmffW2+TgdlXrsd4spiEBd+A//tddawXgC9y/xB8jZ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dmEOsYAAADbAAAADwAAAAAAAAAAAAAA&#10;AACfAgAAZHJzL2Rvd25yZXYueG1sUEsFBgAAAAAEAAQA9wAAAJIDAAAAAA==&#10;">
                  <v:imagedata r:id="rId15" o:title="Image result for ancient greece clip art"/>
                  <v:path arrowok="t"/>
                </v:shape>
                <w10:wrap type="tight"/>
              </v:group>
            </w:pict>
          </mc:Fallback>
        </mc:AlternateContent>
      </w:r>
      <w:r w:rsidR="00C85BD8"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37082DEF" w14:textId="2E93B068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Use the inquiry boo</w:t>
      </w:r>
      <w:r w:rsidR="00F0476B">
        <w:rPr>
          <w:rFonts w:ascii="Arial" w:hAnsi="Arial" w:cs="Arial"/>
          <w:sz w:val="24"/>
          <w:szCs w:val="24"/>
        </w:rPr>
        <w:t>klet to record your information, including the KWL Chart</w:t>
      </w:r>
    </w:p>
    <w:p w14:paraId="4FD6EE3C" w14:textId="498248E0" w:rsidR="00C85BD8" w:rsidRPr="005471AB" w:rsidRDefault="00E46E00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="00C85BD8" w:rsidRPr="005471AB">
        <w:rPr>
          <w:rFonts w:ascii="Arial" w:hAnsi="Arial" w:cs="Arial"/>
          <w:sz w:val="24"/>
          <w:szCs w:val="24"/>
        </w:rPr>
        <w:t xml:space="preserve"> lessons to conduct your inquiry.</w:t>
      </w:r>
    </w:p>
    <w:p w14:paraId="037E476C" w14:textId="62C904C1" w:rsidR="00C85BD8" w:rsidRPr="00175B68" w:rsidRDefault="00C85BD8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="00506D31" w:rsidRPr="00506D31">
        <w:rPr>
          <w:noProof/>
          <w:lang w:eastAsia="en-AU"/>
        </w:rPr>
        <w:t xml:space="preserve"> </w:t>
      </w:r>
    </w:p>
    <w:p w14:paraId="1E86A2A0" w14:textId="3360E1F9" w:rsidR="003B5CC7" w:rsidRDefault="003B5CC7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 w:rsidR="006913A5">
        <w:rPr>
          <w:rFonts w:ascii="Arial" w:hAnsi="Arial" w:cs="Arial"/>
          <w:sz w:val="24"/>
          <w:szCs w:val="24"/>
        </w:rPr>
        <w:t>.</w:t>
      </w:r>
    </w:p>
    <w:p w14:paraId="400DD6EE" w14:textId="273823C5" w:rsidR="00AE37AD" w:rsidRDefault="00AE37AD" w:rsidP="00C85BD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5BAB7420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75A1F05A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08EFD7AD" w14:textId="77777777" w:rsidR="005B77DA" w:rsidRPr="00175B68" w:rsidRDefault="00C85BD8" w:rsidP="005B77D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 as a museum display which will</w:t>
      </w:r>
      <w:r w:rsidR="003B5CC7" w:rsidRPr="00175B68">
        <w:rPr>
          <w:rFonts w:ascii="Arial" w:hAnsi="Arial" w:cs="Arial"/>
          <w:sz w:val="24"/>
          <w:szCs w:val="24"/>
        </w:rPr>
        <w:t xml:space="preserve"> be conducted in class, in four</w:t>
      </w:r>
      <w:r w:rsidRPr="00175B68">
        <w:rPr>
          <w:rFonts w:ascii="Arial" w:hAnsi="Arial" w:cs="Arial"/>
          <w:sz w:val="24"/>
          <w:szCs w:val="24"/>
        </w:rPr>
        <w:t xml:space="preserve"> lessons, using your inquiry booklet.</w:t>
      </w:r>
      <w:r w:rsidR="003B5CC7" w:rsidRPr="00175B68">
        <w:rPr>
          <w:rFonts w:ascii="Arial" w:hAnsi="Arial" w:cs="Arial"/>
          <w:sz w:val="24"/>
          <w:szCs w:val="24"/>
        </w:rPr>
        <w:t xml:space="preserve"> Plus you can work on this task for homework.</w:t>
      </w:r>
    </w:p>
    <w:p w14:paraId="7431C06A" w14:textId="3C690A72" w:rsidR="00C85BD8" w:rsidRPr="00175B68" w:rsidRDefault="00C85BD8" w:rsidP="005B77DA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include:</w:t>
      </w:r>
      <w:r w:rsidR="00506D31" w:rsidRPr="00506D31">
        <w:t xml:space="preserve"> </w:t>
      </w:r>
    </w:p>
    <w:p w14:paraId="33AFA808" w14:textId="2C3E9249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74CE08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1F32C9C1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7A72AB7B" w14:textId="77777777" w:rsidR="005B77DA" w:rsidRPr="00175B68" w:rsidRDefault="005B77DA" w:rsidP="005B77D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Manner and impact of their death</w:t>
      </w:r>
    </w:p>
    <w:p w14:paraId="1C297AA2" w14:textId="77777777" w:rsidR="00C85BD8" w:rsidRPr="00175B68" w:rsidRDefault="005B77DA" w:rsidP="00C85BD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="00E874F7" w:rsidRPr="00175B68">
        <w:rPr>
          <w:sz w:val="24"/>
          <w:szCs w:val="24"/>
        </w:rPr>
        <w:t xml:space="preserve"> </w:t>
      </w:r>
    </w:p>
    <w:p w14:paraId="7E525085" w14:textId="77777777" w:rsidR="004E5BE9" w:rsidRDefault="004E5BE9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6E7FCF2" w14:textId="17148ACE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CDFA8DA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5DA457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42765BDF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1AF51AD" w14:textId="400EEDF1" w:rsidR="00FC73AB" w:rsidRDefault="00FC73AB" w:rsidP="004E5BE9">
      <w:pPr>
        <w:pStyle w:val="ListParagraph"/>
        <w:rPr>
          <w:rFonts w:ascii="Arial" w:hAnsi="Arial" w:cs="Arial"/>
        </w:rPr>
      </w:pP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534ED494" w14:textId="51EF2302" w:rsidR="00541AC1" w:rsidRPr="00185F30" w:rsidRDefault="00C85BD8" w:rsidP="007B7D84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Choose a significant ind</w:t>
      </w:r>
      <w:r w:rsidR="009700E1" w:rsidRPr="00175B68">
        <w:rPr>
          <w:rFonts w:ascii="Arial" w:hAnsi="Arial" w:cs="Arial"/>
          <w:b/>
          <w:sz w:val="24"/>
          <w:szCs w:val="24"/>
        </w:rPr>
        <w:t>ividual from the following list</w:t>
      </w:r>
      <w:r w:rsidR="00185F30">
        <w:rPr>
          <w:rFonts w:ascii="Arial" w:hAnsi="Arial" w:cs="Arial"/>
          <w:b/>
          <w:sz w:val="24"/>
          <w:szCs w:val="24"/>
        </w:rPr>
        <w:t xml:space="preserve"> below</w:t>
      </w:r>
      <w:r w:rsidRPr="00175B68">
        <w:rPr>
          <w:rFonts w:ascii="Arial" w:hAnsi="Arial" w:cs="Arial"/>
          <w:b/>
          <w:sz w:val="24"/>
          <w:szCs w:val="24"/>
        </w:rPr>
        <w:t>:</w:t>
      </w:r>
    </w:p>
    <w:p w14:paraId="123E1739" w14:textId="338FA1E1" w:rsidR="004E5BE9" w:rsidRPr="00175B68" w:rsidRDefault="004E5BE9" w:rsidP="004E5BE9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 w:rsidRPr="00175B68"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Socrates</w:t>
      </w:r>
    </w:p>
    <w:p w14:paraId="730D96EF" w14:textId="52FC7880" w:rsidR="0002542A" w:rsidRDefault="004E5BE9" w:rsidP="0002542A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 w:rsidRPr="00175B68"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Alexander the Great</w:t>
      </w:r>
    </w:p>
    <w:p w14:paraId="6B6435A0" w14:textId="29FA8947" w:rsidR="0002542A" w:rsidRDefault="0002542A" w:rsidP="0002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Aristotle</w:t>
      </w:r>
    </w:p>
    <w:p w14:paraId="7EEF568F" w14:textId="39F73AB8" w:rsidR="00766BCE" w:rsidRDefault="00C06C81" w:rsidP="00766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Plato</w:t>
      </w:r>
    </w:p>
    <w:p w14:paraId="3F7FDA44" w14:textId="59EDFFFB" w:rsidR="00934434" w:rsidRDefault="00934434" w:rsidP="00766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Greece – Sappho</w:t>
      </w:r>
    </w:p>
    <w:p w14:paraId="47E98B83" w14:textId="4A906FCE" w:rsidR="00C06C81" w:rsidRDefault="00C06C81" w:rsidP="00C06C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Homer</w:t>
      </w:r>
    </w:p>
    <w:p w14:paraId="6599E9F1" w14:textId="6E3CD647" w:rsidR="00C06C81" w:rsidRPr="0002542A" w:rsidRDefault="00C06C81" w:rsidP="0002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– </w:t>
      </w:r>
      <w:r w:rsidR="00C121E0" w:rsidRPr="00C121E0">
        <w:rPr>
          <w:rFonts w:ascii="Arial" w:hAnsi="Arial" w:cs="Arial"/>
          <w:sz w:val="24"/>
          <w:szCs w:val="24"/>
        </w:rPr>
        <w:t>Pythagoras</w:t>
      </w:r>
    </w:p>
    <w:p w14:paraId="58EA2324" w14:textId="1CDE353F" w:rsidR="00997EEB" w:rsidRDefault="004E5BE9" w:rsidP="007B7D84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 w:rsidR="00185F30"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185F30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Archimedes</w:t>
      </w:r>
    </w:p>
    <w:p w14:paraId="2952EF54" w14:textId="5E9E52FC" w:rsidR="00997EEB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Euclid</w:t>
      </w:r>
    </w:p>
    <w:p w14:paraId="2D65AB76" w14:textId="70357019" w:rsidR="00185F30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Leonidas I</w:t>
      </w:r>
    </w:p>
    <w:p w14:paraId="3FB38B4C" w14:textId="23474A14" w:rsidR="00185F30" w:rsidRDefault="00185F30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 w:rsidR="00A55A92">
        <w:rPr>
          <w:rFonts w:ascii="Arial" w:hAnsi="Arial" w:cs="Arial"/>
          <w:sz w:val="24"/>
          <w:szCs w:val="24"/>
        </w:rPr>
        <w:t xml:space="preserve"> </w:t>
      </w:r>
      <w:r w:rsidR="00C121E0" w:rsidRPr="00C121E0">
        <w:rPr>
          <w:rFonts w:ascii="Arial" w:hAnsi="Arial" w:cs="Arial"/>
          <w:sz w:val="24"/>
          <w:szCs w:val="24"/>
        </w:rPr>
        <w:t>Hippocrates</w:t>
      </w:r>
    </w:p>
    <w:p w14:paraId="48D752CF" w14:textId="0836A2E2" w:rsidR="00A55A92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Hypatia</w:t>
      </w:r>
      <w:proofErr w:type="spellEnd"/>
      <w:r w:rsidR="00C121E0" w:rsidRPr="00C121E0">
        <w:rPr>
          <w:rFonts w:ascii="Arial" w:hAnsi="Arial" w:cs="Arial"/>
          <w:sz w:val="24"/>
          <w:szCs w:val="24"/>
        </w:rPr>
        <w:t xml:space="preserve"> of Alexandria</w:t>
      </w:r>
    </w:p>
    <w:p w14:paraId="568EB553" w14:textId="536C199E" w:rsidR="00A55A92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Hydna</w:t>
      </w:r>
      <w:proofErr w:type="spellEnd"/>
      <w:r w:rsidR="00C121E0" w:rsidRPr="00C121E0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Scione</w:t>
      </w:r>
      <w:proofErr w:type="spellEnd"/>
    </w:p>
    <w:p w14:paraId="04F3E80B" w14:textId="1C199257" w:rsidR="00766BCE" w:rsidRDefault="00A55A92" w:rsidP="00997EEB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•</w:t>
      </w:r>
      <w:r w:rsidRPr="00175B68">
        <w:rPr>
          <w:rFonts w:ascii="Arial" w:hAnsi="Arial" w:cs="Arial"/>
          <w:sz w:val="24"/>
          <w:szCs w:val="24"/>
        </w:rPr>
        <w:tab/>
      </w:r>
      <w:proofErr w:type="gramStart"/>
      <w:r w:rsidR="00C121E0">
        <w:rPr>
          <w:rFonts w:ascii="Arial" w:hAnsi="Arial" w:cs="Arial"/>
          <w:sz w:val="24"/>
          <w:szCs w:val="24"/>
        </w:rPr>
        <w:t>Greece</w:t>
      </w:r>
      <w:r>
        <w:rPr>
          <w:rFonts w:ascii="Arial" w:hAnsi="Arial" w:cs="Arial"/>
          <w:sz w:val="24"/>
          <w:szCs w:val="24"/>
        </w:rPr>
        <w:t xml:space="preserve">  –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C121E0" w:rsidRPr="00C121E0">
        <w:rPr>
          <w:rFonts w:ascii="Arial" w:hAnsi="Arial" w:cs="Arial"/>
          <w:sz w:val="24"/>
          <w:szCs w:val="24"/>
        </w:rPr>
        <w:t>Agnodice</w:t>
      </w:r>
      <w:proofErr w:type="spellEnd"/>
      <w:r w:rsidR="00C121E0" w:rsidRPr="00C121E0">
        <w:rPr>
          <w:rFonts w:ascii="Arial" w:hAnsi="Arial" w:cs="Arial"/>
          <w:sz w:val="24"/>
          <w:szCs w:val="24"/>
        </w:rPr>
        <w:t xml:space="preserve"> of Athens</w:t>
      </w:r>
    </w:p>
    <w:p w14:paraId="1C0FCAC1" w14:textId="77777777" w:rsidR="00766BCE" w:rsidRDefault="00766BCE" w:rsidP="00997EEB">
      <w:pPr>
        <w:rPr>
          <w:rFonts w:ascii="Arial" w:hAnsi="Arial" w:cs="Arial"/>
          <w:sz w:val="24"/>
          <w:szCs w:val="24"/>
        </w:rPr>
      </w:pPr>
    </w:p>
    <w:p w14:paraId="0095609F" w14:textId="1B74EE3A" w:rsidR="00A55A92" w:rsidRDefault="00A55A92" w:rsidP="00C121E0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ab/>
      </w:r>
      <w:r w:rsidR="00C121E0" w:rsidRPr="00C121E0">
        <w:rPr>
          <w:rFonts w:ascii="Arial" w:hAnsi="Arial" w:cs="Arial"/>
          <w:sz w:val="24"/>
          <w:szCs w:val="24"/>
        </w:rPr>
        <w:t xml:space="preserve"> </w:t>
      </w:r>
    </w:p>
    <w:p w14:paraId="6DB42C6D" w14:textId="77777777" w:rsidR="00997EEB" w:rsidRPr="00175B68" w:rsidRDefault="00997EEB" w:rsidP="004E5BE9">
      <w:pPr>
        <w:rPr>
          <w:rFonts w:ascii="Arial" w:hAnsi="Arial" w:cs="Arial"/>
          <w:sz w:val="24"/>
          <w:szCs w:val="24"/>
        </w:rPr>
      </w:pPr>
    </w:p>
    <w:p w14:paraId="52A6D0AA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49FD9A1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6CE774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>eacher. If you have an idea</w:t>
      </w:r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45D20BC8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1AC655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6C377A13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7532AE2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3CA0DCDE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E627873" wp14:editId="34108831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1nOHwIAABw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" stroked="f">
                <v:textbox>
                  <w:txbxContent>
                    <w:p w14:paraId="53864BCC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 wp14:anchorId="0ED7B859" wp14:editId="04C7F4B2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440D274E" w14:textId="77777777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434E517" wp14:editId="0C57CD85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5.7pt;margin-top:-16.3pt;width:187.5pt;height:79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" stroked="f">
                <v:textbox>
                  <w:txbxContent>
                    <w:p w14:paraId="02AB1CF6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KWL below on </w:t>
      </w:r>
      <w:r w:rsidRPr="00C0247A">
        <w:rPr>
          <w:rFonts w:ascii="Arial" w:hAnsi="Arial" w:cs="Arial"/>
          <w:b/>
          <w:u w:val="single"/>
        </w:rPr>
        <w:t>your chosen individual</w:t>
      </w:r>
      <w:r>
        <w:rPr>
          <w:rFonts w:ascii="Arial" w:hAnsi="Arial" w:cs="Arial"/>
          <w:b/>
        </w:rPr>
        <w:t xml:space="preserve">;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</w:tr>
    </w:tbl>
    <w:p w14:paraId="2647AB4B" w14:textId="6560598A" w:rsidR="009433DF" w:rsidRDefault="007B7D84" w:rsidP="00037F6E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11FF07B" wp14:editId="3C57ED02">
                <wp:simplePos x="0" y="0"/>
                <wp:positionH relativeFrom="column">
                  <wp:posOffset>4364990</wp:posOffset>
                </wp:positionH>
                <wp:positionV relativeFrom="paragraph">
                  <wp:posOffset>159385</wp:posOffset>
                </wp:positionV>
                <wp:extent cx="2381250" cy="10096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8FE40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3.7pt;margin-top:12.55pt;width:187.5pt;height:79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LIyIAIAACM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" stroked="f">
                <v:textbox>
                  <w:txbxContent>
                    <w:p w14:paraId="72D8FE40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99EBFC9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A30301A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6831C29" w14:textId="77777777" w:rsidR="00D64D4B" w:rsidRPr="001E55A8" w:rsidRDefault="00D64D4B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1E55A8">
        <w:rPr>
          <w:rFonts w:ascii="Arial" w:hAnsi="Arial" w:cs="Arial"/>
          <w:b/>
        </w:rPr>
        <w:lastRenderedPageBreak/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8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9C9132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1F08F3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4B224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28F9C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F0B261" wp14:editId="75E82D2D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0.2pt;margin-top:7.8pt;width:187.5pt;height:79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" stroked="f">
                <v:textbox>
                  <w:txbxContent>
                    <w:p w14:paraId="7E9865FA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77777777" w:rsidR="00506D31" w:rsidRDefault="00506D31" w:rsidP="00D64D4B">
      <w:pPr>
        <w:rPr>
          <w:rFonts w:ascii="Arial" w:hAnsi="Arial" w:cs="Arial"/>
        </w:rPr>
      </w:pPr>
    </w:p>
    <w:p w14:paraId="374798D7" w14:textId="3D8BBCCA" w:rsidR="000E12B2" w:rsidRDefault="000E12B2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20899A0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D64D4B" w14:paraId="399F8208" w14:textId="77777777" w:rsidTr="007B7D84">
        <w:trPr>
          <w:trHeight w:val="11484"/>
        </w:trPr>
        <w:tc>
          <w:tcPr>
            <w:tcW w:w="10651" w:type="dxa"/>
          </w:tcPr>
          <w:p w14:paraId="0EFA5B1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85D5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5CC0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814A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23BE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402C2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9DB8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97DFA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6CBF9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FE3F1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6C61D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5D3BA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644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4CD2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B377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FBDC5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410F7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F9EBA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D1D6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0BE5F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482FDE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52EB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2909E0E" wp14:editId="074D3E51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8.45pt;margin-top:12.85pt;width:187.5pt;height:7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pl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G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" stroked="f">
                <v:textbox>
                  <w:txbxContent>
                    <w:p w14:paraId="6E62A0A7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77777777" w:rsidR="00D64D4B" w:rsidRDefault="00D64D4B" w:rsidP="00D64D4B">
      <w:pPr>
        <w:rPr>
          <w:rFonts w:ascii="Arial" w:hAnsi="Arial" w:cs="Arial"/>
        </w:rPr>
      </w:pPr>
    </w:p>
    <w:p w14:paraId="192CAEE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B07B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C290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27B2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F76C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A103D8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161F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7D152B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5F83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46E4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BB131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D8750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0F85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9743F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A2AD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F2B5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3AAD0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0BB9A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DE480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7D5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B7534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A625FC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02328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97D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A2B89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6BF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F4F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4BB34F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EB1C3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A5E42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12DE61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1A06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D28BC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48D8F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FB736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C1C2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500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E2C8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9B7999E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B124116" wp14:editId="5ED735CB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9.2pt;margin-top:14.75pt;width:187.5pt;height:79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1PM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" stroked="f">
                <v:textbox>
                  <w:txbxContent>
                    <w:p w14:paraId="0145C37D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7B7D84">
        <w:trPr>
          <w:trHeight w:val="11303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F5225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74EBFF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2708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B7ED37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B82A34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DBF36D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BA85BC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D4E0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5A3D32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E91C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E625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40D8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BEF92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C680A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7353E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967BC2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AA3D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07F6B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9139B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F606D9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58E5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A5F35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94F96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B3170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B0683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49BDE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ABF34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5BECA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593CCB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2216B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732C53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3911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A2D4B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FC809E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3112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DAA1B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F7B58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FC8E0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E292E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C2A0C9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EEEC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FD9243E" wp14:editId="08CB6BAF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43.7pt;margin-top:14pt;width:187.5pt;height:79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w4IgIAACQ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" stroked="f">
                <v:textbox>
                  <w:txbxContent>
                    <w:p w14:paraId="4BC2B31F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11398928" w:rsidR="007B7D84" w:rsidRDefault="007B7D84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3566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385F5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1CC15D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89A1C5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B3D1C0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D6F7AB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C439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7991B22" wp14:editId="29492EF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934434" w:rsidRDefault="00934434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934434" w:rsidRDefault="00934434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934434" w:rsidRPr="00480698" w:rsidRDefault="00934434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6.95pt;margin-top:2.9pt;width:187.5pt;height:79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FEIgIAACQ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" stroked="f">
                <v:textbox>
                  <w:txbxContent>
                    <w:p w14:paraId="1FD5DF4E" w14:textId="77777777" w:rsidR="00934434" w:rsidRDefault="00934434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934434" w:rsidRDefault="00934434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934434" w:rsidRPr="00480698" w:rsidRDefault="00934434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PMI</w:t>
      </w:r>
      <w:r w:rsidRPr="00037F6E">
        <w:rPr>
          <w:rFonts w:ascii="Arial" w:hAnsi="Arial" w:cs="Arial"/>
          <w:b/>
        </w:rPr>
        <w:t xml:space="preserve"> chart 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17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8DD8905" wp14:editId="48249FB0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6.25pt;margin-top:.2pt;width:187.5pt;height:66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" stroked="f">
                <v:textbox>
                  <w:txbxContent>
                    <w:p w14:paraId="3803A5DF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E874A6A" wp14:editId="443B32BE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88.2pt;margin-top:.5pt;width:187.5pt;height:79.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Ln3IgIAACQ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" stroked="f">
                <v:textbox>
                  <w:txbxContent>
                    <w:p w14:paraId="6EF07403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4F2BAF" wp14:editId="6A4B8F1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64.7pt;margin-top:245.55pt;width:187.5pt;height:79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" stroked="f">
                <v:textbox>
                  <w:txbxContent>
                    <w:p w14:paraId="591474DA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D9153E" wp14:editId="4010C4C3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76.7pt;margin-top:287pt;width:187.5pt;height:79.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m0vIw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" stroked="f">
                <v:textbox>
                  <w:txbxContent>
                    <w:p w14:paraId="01A25BBA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DFF6011" wp14:editId="09153AB4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88.7pt;margin-top:281.55pt;width:187.5pt;height:79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" stroked="f">
                <v:textbox>
                  <w:txbxContent>
                    <w:p w14:paraId="42441862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8316940" wp14:editId="2A9FA500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76.7pt;margin-top:269.55pt;width:187.5pt;height:7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" stroked="f">
                <v:textbox>
                  <w:txbxContent>
                    <w:p w14:paraId="0CA04E68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E73134" wp14:editId="0C57788D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400.7pt;margin-top:293.55pt;width:187.5pt;height:79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" stroked="f">
                <v:textbox>
                  <w:txbxContent>
                    <w:p w14:paraId="0E79CCA8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44EF66A" wp14:editId="44502390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64.7pt;margin-top:257.55pt;width:187.5pt;height:7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qUIg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" stroked="f">
                <v:textbox>
                  <w:txbxContent>
                    <w:p w14:paraId="2AE4137A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77777777" w:rsidR="00101BD2" w:rsidRPr="00D36FC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w:drawing>
          <wp:anchor distT="0" distB="0" distL="114300" distR="114300" simplePos="0" relativeHeight="251673088" behindDoc="1" locked="0" layoutInCell="1" allowOverlap="1" wp14:anchorId="1D750CE0" wp14:editId="2E7BA50C">
            <wp:simplePos x="0" y="0"/>
            <wp:positionH relativeFrom="column">
              <wp:posOffset>-220345</wp:posOffset>
            </wp:positionH>
            <wp:positionV relativeFrom="paragraph">
              <wp:posOffset>-331470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87795A0" wp14:editId="7EB3F3E9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934434" w:rsidRPr="000420D1" w:rsidRDefault="00934434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left:0;text-align:left;margin-left:348.4pt;margin-top:-29.5pt;width:354.75pt;height:2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">
                <v:textbox>
                  <w:txbxContent>
                    <w:p w14:paraId="7643EBB7" w14:textId="77777777" w:rsidR="00934434" w:rsidRPr="000420D1" w:rsidRDefault="00934434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460EB7">
        <w:rPr>
          <w:rFonts w:ascii="Arial" w:hAnsi="Arial" w:cs="Arial"/>
          <w:b w:val="0"/>
          <w:sz w:val="28"/>
          <w:szCs w:val="28"/>
        </w:rPr>
        <w:t xml:space="preserve">   </w:t>
      </w:r>
      <w:r w:rsidRPr="00460EB7">
        <w:rPr>
          <w:rFonts w:ascii="Arial" w:hAnsi="Arial" w:cs="Arial"/>
          <w:sz w:val="28"/>
          <w:szCs w:val="28"/>
        </w:rPr>
        <w:t xml:space="preserve">Year 7– </w:t>
      </w:r>
      <w:proofErr w:type="gramStart"/>
      <w:r w:rsidRPr="00460EB7">
        <w:rPr>
          <w:rFonts w:ascii="Arial" w:hAnsi="Arial" w:cs="Arial"/>
          <w:sz w:val="28"/>
          <w:szCs w:val="28"/>
        </w:rPr>
        <w:t>History  -</w:t>
      </w:r>
      <w:proofErr w:type="gramEnd"/>
      <w:r w:rsidRPr="00460EB7">
        <w:rPr>
          <w:rFonts w:ascii="Arial" w:hAnsi="Arial" w:cs="Arial"/>
          <w:sz w:val="28"/>
          <w:szCs w:val="28"/>
        </w:rPr>
        <w:t xml:space="preserve"> 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>Task 3 – ‘A Significant Individual in an ancient society’ 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Some evidence of brainstorming of ideas for the product and the task. Some detail is included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well thought-out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very detailed and comprehensive chart, through the use of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Presents a less detailed PMI chart. Less comprehensive reference to key areas. Some sections are incomplete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77777777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3 -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2D777EAE" w14:textId="7CD6E0D9" w:rsidR="00835329" w:rsidRPr="00D64D4B" w:rsidRDefault="00185F30" w:rsidP="00D64D4B">
      <w:pPr>
        <w:rPr>
          <w:rFonts w:ascii="Arial" w:hAnsi="Arial" w:cs="Arial"/>
        </w:r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A7CDD17" wp14:editId="033AA9BB">
                <wp:simplePos x="0" y="0"/>
                <wp:positionH relativeFrom="column">
                  <wp:posOffset>4936490</wp:posOffset>
                </wp:positionH>
                <wp:positionV relativeFrom="paragraph">
                  <wp:posOffset>4909820</wp:posOffset>
                </wp:positionV>
                <wp:extent cx="2381250" cy="10096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537D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23E4DCC5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F63CCC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88.7pt;margin-top:386.6pt;width:187.5pt;height:79.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" stroked="f">
                <v:textbox>
                  <w:txbxContent>
                    <w:p w14:paraId="5E59537D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23E4DCC5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F63CCC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A011D9F" wp14:editId="37DA1EA0">
                <wp:simplePos x="0" y="0"/>
                <wp:positionH relativeFrom="column">
                  <wp:posOffset>4631690</wp:posOffset>
                </wp:positionH>
                <wp:positionV relativeFrom="paragraph">
                  <wp:posOffset>4605020</wp:posOffset>
                </wp:positionV>
                <wp:extent cx="2381250" cy="10096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E744" w14:textId="77777777" w:rsidR="00934434" w:rsidRDefault="00934434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A33DD44" w14:textId="77777777" w:rsidR="00934434" w:rsidRDefault="00934434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2BC5112" w14:textId="77777777" w:rsidR="00934434" w:rsidRPr="00480698" w:rsidRDefault="00934434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64.7pt;margin-top:362.6pt;width:187.5pt;height:7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dnIwIAACU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" stroked="f">
                <v:textbox>
                  <w:txbxContent>
                    <w:p w14:paraId="188BE744" w14:textId="77777777" w:rsidR="00934434" w:rsidRDefault="00934434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A33DD44" w14:textId="77777777" w:rsidR="00934434" w:rsidRDefault="00934434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</w:t>
                      </w:r>
                      <w:proofErr w:type="gramStart"/>
                      <w:r>
                        <w:t>:</w:t>
                      </w:r>
                      <w:r>
                        <w:softHyphen/>
                      </w:r>
                      <w:r>
                        <w:softHyphen/>
                      </w:r>
                      <w:proofErr w:type="gramEnd"/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2BC5112" w14:textId="77777777" w:rsidR="00934434" w:rsidRPr="00480698" w:rsidRDefault="00934434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sectPr w:rsidR="00835329" w:rsidRPr="00D64D4B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308872" w14:textId="77777777" w:rsidR="00934434" w:rsidRDefault="00934434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934434" w:rsidRDefault="00934434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altName w:val="Segoe Script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6A303D" w14:textId="77777777" w:rsidR="00934434" w:rsidRPr="00D64D4B" w:rsidRDefault="00934434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BE1F1" w14:textId="77777777" w:rsidR="00934434" w:rsidRDefault="00934434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934434" w:rsidRDefault="00934434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38"/>
    <w:rsid w:val="0002542A"/>
    <w:rsid w:val="00037F6E"/>
    <w:rsid w:val="000E12B2"/>
    <w:rsid w:val="00101BD2"/>
    <w:rsid w:val="001275C9"/>
    <w:rsid w:val="00175B68"/>
    <w:rsid w:val="001811CB"/>
    <w:rsid w:val="00185F30"/>
    <w:rsid w:val="001E55A8"/>
    <w:rsid w:val="00223BE3"/>
    <w:rsid w:val="003B5CC7"/>
    <w:rsid w:val="0040763B"/>
    <w:rsid w:val="004D31BC"/>
    <w:rsid w:val="004E5BE9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E79A2"/>
    <w:rsid w:val="00835329"/>
    <w:rsid w:val="00934434"/>
    <w:rsid w:val="009433DF"/>
    <w:rsid w:val="009700E1"/>
    <w:rsid w:val="00997EEB"/>
    <w:rsid w:val="009F2D0A"/>
    <w:rsid w:val="00A55A92"/>
    <w:rsid w:val="00AE37AD"/>
    <w:rsid w:val="00C0247A"/>
    <w:rsid w:val="00C06C81"/>
    <w:rsid w:val="00C121E0"/>
    <w:rsid w:val="00C720F1"/>
    <w:rsid w:val="00C85BD8"/>
    <w:rsid w:val="00D40F7B"/>
    <w:rsid w:val="00D64D4B"/>
    <w:rsid w:val="00DA2C6D"/>
    <w:rsid w:val="00DE50E8"/>
    <w:rsid w:val="00DF5CC4"/>
    <w:rsid w:val="00E46E00"/>
    <w:rsid w:val="00E874F7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3E433-C47D-46AD-A82D-D72226ED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A331FD8E.dotm</Template>
  <TotalTime>40</TotalTime>
  <Pages>13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e4081018</cp:lastModifiedBy>
  <cp:revision>3</cp:revision>
  <cp:lastPrinted>2017-02-22T04:21:00Z</cp:lastPrinted>
  <dcterms:created xsi:type="dcterms:W3CDTF">2018-07-26T08:06:00Z</dcterms:created>
  <dcterms:modified xsi:type="dcterms:W3CDTF">2018-07-26T08:48:00Z</dcterms:modified>
</cp:coreProperties>
</file>