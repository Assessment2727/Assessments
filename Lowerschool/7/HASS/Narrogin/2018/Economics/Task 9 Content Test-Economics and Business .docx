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3711" w14:textId="77777777" w:rsidR="007F6C2C" w:rsidRDefault="00A33151" w:rsidP="007F6C2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897DF" wp14:editId="75312635">
                <wp:simplePos x="0" y="0"/>
                <wp:positionH relativeFrom="column">
                  <wp:posOffset>3089275</wp:posOffset>
                </wp:positionH>
                <wp:positionV relativeFrom="paragraph">
                  <wp:posOffset>-168275</wp:posOffset>
                </wp:positionV>
                <wp:extent cx="2209800" cy="3429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0B18" w14:textId="364485A2" w:rsidR="00F33359" w:rsidRPr="00EE4452" w:rsidRDefault="00F33359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Target:      /</w:t>
                            </w:r>
                            <w:r w:rsidR="009A18A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34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or ____%</w:t>
                            </w:r>
                          </w:p>
                          <w:p w14:paraId="072E7F93" w14:textId="77777777" w:rsidR="00F33359" w:rsidRDefault="00F33359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97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.25pt;margin-top:-13.25pt;width:17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">
                <v:textbox>
                  <w:txbxContent>
                    <w:p w14:paraId="7CD80B18" w14:textId="364485A2" w:rsidR="00F33359" w:rsidRPr="00EE4452" w:rsidRDefault="00F33359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Target:      /</w:t>
                      </w:r>
                      <w:r w:rsidR="009A18A1">
                        <w:rPr>
                          <w:rFonts w:ascii="Arial" w:hAnsi="Arial" w:cs="Arial"/>
                          <w:sz w:val="28"/>
                          <w:szCs w:val="28"/>
                        </w:rPr>
                        <w:t>34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or ____%</w:t>
                      </w:r>
                    </w:p>
                    <w:p w14:paraId="072E7F93" w14:textId="77777777" w:rsidR="00F33359" w:rsidRDefault="00F33359" w:rsidP="007F6C2C"/>
                  </w:txbxContent>
                </v:textbox>
              </v:shape>
            </w:pict>
          </mc:Fallback>
        </mc:AlternateContent>
      </w:r>
      <w:r w:rsidR="00B66C7F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2EF458F" wp14:editId="504C4DD9">
            <wp:simplePos x="0" y="0"/>
            <wp:positionH relativeFrom="column">
              <wp:posOffset>-58420</wp:posOffset>
            </wp:positionH>
            <wp:positionV relativeFrom="paragraph">
              <wp:posOffset>0</wp:posOffset>
            </wp:positionV>
            <wp:extent cx="129984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210" y="21127"/>
                <wp:lineTo x="21210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14:paraId="45E0703A" w14:textId="77777777" w:rsidR="007F6C2C" w:rsidRPr="00EE4452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66C7F">
        <w:rPr>
          <w:rFonts w:ascii="Arial" w:hAnsi="Arial" w:cs="Arial"/>
          <w:sz w:val="28"/>
          <w:szCs w:val="28"/>
        </w:rPr>
        <w:t xml:space="preserve">Name: _____________________ </w:t>
      </w:r>
      <w:r>
        <w:rPr>
          <w:rFonts w:ascii="Arial" w:hAnsi="Arial" w:cs="Arial"/>
          <w:sz w:val="28"/>
          <w:szCs w:val="28"/>
        </w:rPr>
        <w:t>Teacher: ________________</w:t>
      </w:r>
      <w:r w:rsidR="00B66C7F">
        <w:rPr>
          <w:rFonts w:ascii="Arial" w:hAnsi="Arial" w:cs="Arial"/>
          <w:sz w:val="28"/>
          <w:szCs w:val="28"/>
        </w:rPr>
        <w:t>__</w:t>
      </w:r>
    </w:p>
    <w:p w14:paraId="4E3E2E05" w14:textId="77777777"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14:paraId="42786490" w14:textId="77777777" w:rsidR="007F6C2C" w:rsidRPr="00EE4452" w:rsidRDefault="007F6C2C" w:rsidP="00240F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Year 7 </w:t>
      </w:r>
      <w:r w:rsidR="001F2B10">
        <w:rPr>
          <w:rFonts w:ascii="Arial" w:hAnsi="Arial" w:cs="Arial"/>
          <w:b/>
          <w:sz w:val="28"/>
          <w:szCs w:val="28"/>
        </w:rPr>
        <w:t>Economics and Business (HASS)</w:t>
      </w:r>
      <w:r>
        <w:rPr>
          <w:rFonts w:ascii="Arial" w:hAnsi="Arial" w:cs="Arial"/>
          <w:b/>
          <w:sz w:val="28"/>
          <w:szCs w:val="28"/>
        </w:rPr>
        <w:t xml:space="preserve"> – Weighting </w:t>
      </w:r>
      <w:r w:rsidR="00D1740F" w:rsidRPr="00D1740F">
        <w:rPr>
          <w:rFonts w:ascii="Arial" w:hAnsi="Arial" w:cs="Arial"/>
          <w:b/>
          <w:sz w:val="28"/>
          <w:szCs w:val="28"/>
        </w:rPr>
        <w:t>15</w:t>
      </w:r>
      <w:r w:rsidRPr="00D1740F">
        <w:rPr>
          <w:rFonts w:ascii="Arial" w:hAnsi="Arial" w:cs="Arial"/>
          <w:b/>
          <w:sz w:val="28"/>
          <w:szCs w:val="28"/>
        </w:rPr>
        <w:t>%</w:t>
      </w:r>
    </w:p>
    <w:p w14:paraId="1FB6ADA0" w14:textId="77777777" w:rsidR="00240FDD" w:rsidRDefault="007F6C2C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sz w:val="28"/>
          <w:szCs w:val="28"/>
        </w:rPr>
        <w:t xml:space="preserve">Task </w:t>
      </w:r>
      <w:r w:rsidR="00D1740F" w:rsidRPr="00D1740F">
        <w:rPr>
          <w:rFonts w:ascii="Arial" w:hAnsi="Arial" w:cs="Arial"/>
          <w:sz w:val="28"/>
          <w:szCs w:val="28"/>
        </w:rPr>
        <w:t xml:space="preserve">9 </w:t>
      </w:r>
      <w:r w:rsidR="00240FDD" w:rsidRPr="00D1740F">
        <w:rPr>
          <w:rFonts w:ascii="Arial" w:hAnsi="Arial" w:cs="Arial"/>
          <w:sz w:val="28"/>
          <w:szCs w:val="28"/>
        </w:rPr>
        <w:t>– In-class Test</w:t>
      </w:r>
    </w:p>
    <w:p w14:paraId="3E2F8747" w14:textId="77777777" w:rsidR="007F6C2C" w:rsidRPr="00CC5F7B" w:rsidRDefault="00A33151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361F0" wp14:editId="0BE10171">
                <wp:simplePos x="0" y="0"/>
                <wp:positionH relativeFrom="column">
                  <wp:posOffset>4351655</wp:posOffset>
                </wp:positionH>
                <wp:positionV relativeFrom="paragraph">
                  <wp:posOffset>19685</wp:posOffset>
                </wp:positionV>
                <wp:extent cx="1126490" cy="9023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6272" w14:textId="77777777" w:rsidR="00F33359" w:rsidRPr="00C621D1" w:rsidRDefault="00F33359" w:rsidP="00F30D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21D1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  <w:p w14:paraId="54F59517" w14:textId="77777777" w:rsidR="00F33359" w:rsidRDefault="00F33359" w:rsidP="00F30D09">
                            <w:pPr>
                              <w:jc w:val="center"/>
                            </w:pPr>
                          </w:p>
                          <w:p w14:paraId="6C657FD9" w14:textId="77777777" w:rsidR="00F33359" w:rsidRDefault="00F33359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14:paraId="0CE6A8A3" w14:textId="1D4E3A0E" w:rsidR="00F33359" w:rsidRPr="00F30D09" w:rsidRDefault="009A18A1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61F0" id="Text Box 2" o:spid="_x0000_s1027" type="#_x0000_t202" style="position:absolute;left:0;text-align:left;margin-left:342.65pt;margin-top:1.55pt;width:88.7pt;height:7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PDJQ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">
                <v:textbox>
                  <w:txbxContent>
                    <w:p w14:paraId="55486272" w14:textId="77777777" w:rsidR="00F33359" w:rsidRPr="00C621D1" w:rsidRDefault="00F33359" w:rsidP="00F30D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621D1"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  <w:p w14:paraId="54F59517" w14:textId="77777777" w:rsidR="00F33359" w:rsidRDefault="00F33359" w:rsidP="00F30D09">
                      <w:pPr>
                        <w:jc w:val="center"/>
                      </w:pPr>
                    </w:p>
                    <w:p w14:paraId="6C657FD9" w14:textId="77777777" w:rsidR="00F33359" w:rsidRDefault="00F33359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14:paraId="0CE6A8A3" w14:textId="1D4E3A0E" w:rsidR="00F33359" w:rsidRPr="00F30D09" w:rsidRDefault="009A18A1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FDD" w:rsidRPr="00240FDD">
        <w:rPr>
          <w:rFonts w:ascii="Arial" w:hAnsi="Arial" w:cs="Arial"/>
          <w:sz w:val="28"/>
          <w:szCs w:val="28"/>
        </w:rPr>
        <w:t>Key Topic –</w:t>
      </w:r>
      <w:r w:rsidR="00240FDD">
        <w:rPr>
          <w:rFonts w:ascii="Arial" w:hAnsi="Arial" w:cs="Arial"/>
          <w:sz w:val="28"/>
          <w:szCs w:val="28"/>
        </w:rPr>
        <w:t xml:space="preserve"> </w:t>
      </w:r>
      <w:r w:rsidR="00B66C7F">
        <w:rPr>
          <w:rFonts w:ascii="Arial" w:hAnsi="Arial" w:cs="Arial"/>
          <w:sz w:val="28"/>
          <w:szCs w:val="28"/>
        </w:rPr>
        <w:t>Consuming and Producing</w:t>
      </w:r>
    </w:p>
    <w:p w14:paraId="5067B106" w14:textId="0678ABC7" w:rsidR="009A18A1" w:rsidRPr="00FA6D89" w:rsidRDefault="009A18A1" w:rsidP="009A18A1">
      <w:pPr>
        <w:ind w:left="720" w:firstLine="720"/>
        <w:rPr>
          <w:rFonts w:ascii="Arial" w:hAnsi="Arial" w:cs="Arial"/>
          <w:b/>
          <w:sz w:val="28"/>
          <w:szCs w:val="28"/>
        </w:rPr>
      </w:pPr>
      <w:r w:rsidRPr="00FA6D89">
        <w:rPr>
          <w:rFonts w:ascii="Arial" w:hAnsi="Arial" w:cs="Arial"/>
          <w:b/>
          <w:sz w:val="28"/>
          <w:szCs w:val="28"/>
        </w:rPr>
        <w:t>(5 minutes reading and 35 minutes working time)</w:t>
      </w:r>
    </w:p>
    <w:p w14:paraId="2A80F210" w14:textId="77777777" w:rsidR="009A18A1" w:rsidRDefault="009A18A1" w:rsidP="00C5307A">
      <w:pPr>
        <w:rPr>
          <w:rFonts w:ascii="Arial" w:hAnsi="Arial" w:cs="Arial"/>
          <w:b/>
          <w:sz w:val="28"/>
        </w:rPr>
      </w:pPr>
    </w:p>
    <w:p w14:paraId="40657274" w14:textId="46BBFBEE" w:rsidR="00240FDD" w:rsidRDefault="00F30D09" w:rsidP="00F67C53">
      <w:pPr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t>Section One – Multiple Choice</w:t>
      </w:r>
      <w:r w:rsidR="00240FDD">
        <w:rPr>
          <w:rFonts w:ascii="Arial" w:hAnsi="Arial" w:cs="Arial"/>
          <w:b/>
          <w:sz w:val="28"/>
          <w:u w:val="single"/>
        </w:rPr>
        <w:t xml:space="preserve"> </w:t>
      </w:r>
    </w:p>
    <w:p w14:paraId="0EE4A6CF" w14:textId="78373861" w:rsidR="00C621D1" w:rsidRDefault="00240FDD" w:rsidP="00F67C53">
      <w:pPr>
        <w:tabs>
          <w:tab w:val="left" w:pos="5529"/>
        </w:tabs>
        <w:rPr>
          <w:rFonts w:ascii="Arial" w:hAnsi="Arial" w:cs="Arial"/>
          <w:b/>
          <w:sz w:val="28"/>
        </w:rPr>
      </w:pPr>
      <w:r w:rsidRPr="00240FDD">
        <w:rPr>
          <w:rFonts w:ascii="Arial" w:hAnsi="Arial" w:cs="Arial"/>
          <w:b/>
          <w:sz w:val="28"/>
        </w:rPr>
        <w:t>1 mark per question</w:t>
      </w:r>
    </w:p>
    <w:p w14:paraId="5D15DB0A" w14:textId="77777777" w:rsidR="009A18A1" w:rsidRDefault="009A18A1" w:rsidP="009A18A1">
      <w:pPr>
        <w:tabs>
          <w:tab w:val="left" w:pos="5529"/>
        </w:tabs>
        <w:rPr>
          <w:rFonts w:ascii="Arial" w:hAnsi="Arial" w:cs="Arial"/>
          <w:b/>
          <w:sz w:val="28"/>
        </w:rPr>
      </w:pPr>
    </w:p>
    <w:p w14:paraId="74DFFE6E" w14:textId="77777777" w:rsidR="00E0189D" w:rsidRDefault="00E0189D" w:rsidP="00E0189D">
      <w:pPr>
        <w:tabs>
          <w:tab w:val="left" w:pos="5529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29324" wp14:editId="1EE3C4A4">
                <wp:simplePos x="0" y="0"/>
                <wp:positionH relativeFrom="column">
                  <wp:posOffset>1295400</wp:posOffset>
                </wp:positionH>
                <wp:positionV relativeFrom="paragraph">
                  <wp:posOffset>76835</wp:posOffset>
                </wp:positionV>
                <wp:extent cx="4238625" cy="612140"/>
                <wp:effectExtent l="0" t="0" r="28575" b="165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A4FF0" w14:textId="77777777" w:rsidR="00E0189D" w:rsidRDefault="00E0189D" w:rsidP="00E0189D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E09774A" w14:textId="77777777" w:rsidR="00E0189D" w:rsidRDefault="00E0189D" w:rsidP="00E0189D">
                            <w:pPr>
                              <w:shd w:val="clear" w:color="auto" w:fill="BFBFBF" w:themeFill="background1" w:themeFillShade="BF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Short Answer: Your Mark out of 11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29324" id="Text Box 4" o:spid="_x0000_s1028" type="#_x0000_t202" style="position:absolute;left:0;text-align:left;margin-left:102pt;margin-top:6.05pt;width:333.75pt;height:4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">
                <v:textbox>
                  <w:txbxContent>
                    <w:p w14:paraId="3EEA4FF0" w14:textId="77777777" w:rsidR="00E0189D" w:rsidRDefault="00E0189D" w:rsidP="00E0189D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E09774A" w14:textId="77777777" w:rsidR="00E0189D" w:rsidRDefault="00E0189D" w:rsidP="00E0189D">
                      <w:pPr>
                        <w:shd w:val="clear" w:color="auto" w:fill="BFBFBF" w:themeFill="background1" w:themeFillShade="BF"/>
                        <w:jc w:val="center"/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Short Answer: Your Mark out of 11 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030BABF" w14:textId="77777777" w:rsidR="00E0189D" w:rsidRDefault="00E0189D" w:rsidP="00E0189D">
      <w:pPr>
        <w:tabs>
          <w:tab w:val="left" w:pos="5529"/>
        </w:tabs>
        <w:jc w:val="center"/>
        <w:rPr>
          <w:rFonts w:ascii="Arial" w:hAnsi="Arial" w:cs="Arial"/>
          <w:b/>
          <w:sz w:val="28"/>
        </w:rPr>
      </w:pPr>
    </w:p>
    <w:p w14:paraId="787903BB" w14:textId="77777777" w:rsidR="00E0189D" w:rsidRPr="00E0189D" w:rsidRDefault="00E0189D" w:rsidP="00E0189D">
      <w:pPr>
        <w:tabs>
          <w:tab w:val="left" w:pos="5529"/>
        </w:tabs>
        <w:jc w:val="center"/>
        <w:rPr>
          <w:rFonts w:ascii="Arial" w:hAnsi="Arial" w:cs="Arial"/>
          <w:b/>
          <w:sz w:val="28"/>
        </w:rPr>
      </w:pPr>
    </w:p>
    <w:p w14:paraId="55910EAC" w14:textId="77777777" w:rsidR="00E0189D" w:rsidRDefault="00E0189D" w:rsidP="00E0189D">
      <w:pPr>
        <w:pStyle w:val="ListParagraph"/>
        <w:ind w:left="709"/>
        <w:rPr>
          <w:rFonts w:ascii="Arial" w:hAnsi="Arial" w:cs="Arial"/>
        </w:rPr>
      </w:pPr>
    </w:p>
    <w:p w14:paraId="38ECD27F" w14:textId="77777777" w:rsidR="00E0189D" w:rsidRDefault="00E0189D" w:rsidP="00E0189D">
      <w:pPr>
        <w:pStyle w:val="ListParagraph"/>
        <w:ind w:left="709"/>
        <w:rPr>
          <w:rFonts w:ascii="Arial" w:hAnsi="Arial" w:cs="Arial"/>
        </w:rPr>
      </w:pPr>
    </w:p>
    <w:p w14:paraId="70542F32" w14:textId="77777777" w:rsidR="001F2B10" w:rsidRPr="00C621D1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C621D1">
        <w:rPr>
          <w:rFonts w:ascii="Arial" w:hAnsi="Arial" w:cs="Arial"/>
        </w:rPr>
        <w:t>Economics is the study of how people:</w:t>
      </w:r>
    </w:p>
    <w:p w14:paraId="68A381EE" w14:textId="77777777" w:rsidR="001F2B10" w:rsidRPr="00C621D1" w:rsidRDefault="00F11B8C" w:rsidP="00F11B8C">
      <w:pPr>
        <w:tabs>
          <w:tab w:val="left" w:pos="29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BC6F89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survive by satisfying their needs</w:t>
      </w:r>
    </w:p>
    <w:p w14:paraId="4F0FC012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earn an income so they can buy goods and services</w:t>
      </w:r>
    </w:p>
    <w:p w14:paraId="2A48628F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satisfy unlimited wants by preparing a budget</w:t>
      </w:r>
    </w:p>
    <w:p w14:paraId="35F9D0A1" w14:textId="77777777" w:rsidR="004E76E3" w:rsidRDefault="001F2B10" w:rsidP="004E76E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use limited resources to satisfy unlimited wants</w:t>
      </w:r>
    </w:p>
    <w:p w14:paraId="4BC591AB" w14:textId="77777777" w:rsidR="004E76E3" w:rsidRDefault="004E76E3" w:rsidP="004E76E3">
      <w:pPr>
        <w:spacing w:line="276" w:lineRule="auto"/>
        <w:ind w:left="1440"/>
        <w:rPr>
          <w:rFonts w:ascii="Arial" w:hAnsi="Arial" w:cs="Arial"/>
        </w:rPr>
      </w:pPr>
    </w:p>
    <w:p w14:paraId="75723D83" w14:textId="77777777" w:rsidR="001F2B10" w:rsidRPr="004E76E3" w:rsidRDefault="001F2B10" w:rsidP="00E0189D">
      <w:pPr>
        <w:pStyle w:val="ListParagraph"/>
        <w:numPr>
          <w:ilvl w:val="0"/>
          <w:numId w:val="22"/>
        </w:numPr>
        <w:spacing w:line="276" w:lineRule="auto"/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The best definition of goods in economics is they are:</w:t>
      </w:r>
    </w:p>
    <w:p w14:paraId="3AAEB61D" w14:textId="77777777" w:rsidR="001F2B10" w:rsidRPr="00D1740F" w:rsidRDefault="001F2B10" w:rsidP="001F2B10">
      <w:pPr>
        <w:rPr>
          <w:rFonts w:ascii="Arial" w:hAnsi="Arial" w:cs="Arial"/>
        </w:rPr>
      </w:pPr>
    </w:p>
    <w:p w14:paraId="5B8D432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for us by other people</w:t>
      </w:r>
    </w:p>
    <w:p w14:paraId="55575B4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by your parents</w:t>
      </w:r>
    </w:p>
    <w:p w14:paraId="1356BB7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items you can see or touch</w:t>
      </w:r>
    </w:p>
    <w:p w14:paraId="0163A9CB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you cannot see or touch</w:t>
      </w:r>
    </w:p>
    <w:p w14:paraId="67757C21" w14:textId="77777777" w:rsidR="001F2B10" w:rsidRPr="00D1740F" w:rsidRDefault="001F2B10" w:rsidP="001F2B10">
      <w:pPr>
        <w:rPr>
          <w:rFonts w:ascii="Arial" w:hAnsi="Arial" w:cs="Arial"/>
        </w:rPr>
      </w:pPr>
    </w:p>
    <w:p w14:paraId="2127DE59" w14:textId="77777777" w:rsidR="001F2B10" w:rsidRPr="004E76E3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Which of the following items is not considered a need?</w:t>
      </w:r>
    </w:p>
    <w:p w14:paraId="1189D1E7" w14:textId="77777777" w:rsidR="001F2B10" w:rsidRPr="00D1740F" w:rsidRDefault="001F2B10" w:rsidP="001F2B10">
      <w:pPr>
        <w:rPr>
          <w:rFonts w:ascii="Arial" w:hAnsi="Arial" w:cs="Arial"/>
        </w:rPr>
      </w:pPr>
    </w:p>
    <w:p w14:paraId="6F464F06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food</w:t>
      </w:r>
    </w:p>
    <w:p w14:paraId="77529DA6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water</w:t>
      </w:r>
    </w:p>
    <w:p w14:paraId="3776EEE7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electricity</w:t>
      </w:r>
    </w:p>
    <w:p w14:paraId="68B7E8A9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shelter</w:t>
      </w:r>
    </w:p>
    <w:p w14:paraId="726585F1" w14:textId="77777777" w:rsidR="001F2B10" w:rsidRPr="00D1740F" w:rsidRDefault="001F2B10" w:rsidP="001F2B10">
      <w:pPr>
        <w:rPr>
          <w:rFonts w:ascii="Arial" w:hAnsi="Arial" w:cs="Arial"/>
        </w:rPr>
      </w:pPr>
    </w:p>
    <w:p w14:paraId="3BD053A1" w14:textId="77777777" w:rsidR="001F2B10" w:rsidRPr="004E76E3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Wants can be defined as:</w:t>
      </w:r>
    </w:p>
    <w:p w14:paraId="422522AD" w14:textId="77777777" w:rsidR="001F2B10" w:rsidRPr="00D1740F" w:rsidRDefault="001F2B10" w:rsidP="009F55B3">
      <w:pPr>
        <w:spacing w:line="276" w:lineRule="auto"/>
        <w:rPr>
          <w:rFonts w:ascii="Arial" w:hAnsi="Arial" w:cs="Arial"/>
        </w:rPr>
      </w:pPr>
    </w:p>
    <w:p w14:paraId="25B022DD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luxuries which are not essential for survival</w:t>
      </w:r>
    </w:p>
    <w:p w14:paraId="71362DDB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the desire to be the best we can be</w:t>
      </w:r>
    </w:p>
    <w:p w14:paraId="468A25E4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unlimited resources</w:t>
      </w:r>
    </w:p>
    <w:p w14:paraId="3CDC7511" w14:textId="77777777" w:rsidR="004E76E3" w:rsidRDefault="001F2B10" w:rsidP="004E76E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we need for survival</w:t>
      </w:r>
    </w:p>
    <w:p w14:paraId="7083F3D3" w14:textId="77777777" w:rsidR="004E76E3" w:rsidRDefault="004E76E3" w:rsidP="004E76E3">
      <w:pPr>
        <w:spacing w:line="276" w:lineRule="auto"/>
        <w:ind w:left="1440"/>
        <w:rPr>
          <w:rFonts w:ascii="Arial" w:hAnsi="Arial" w:cs="Arial"/>
        </w:rPr>
      </w:pPr>
    </w:p>
    <w:p w14:paraId="112DE003" w14:textId="77777777" w:rsidR="004E76E3" w:rsidRDefault="004E76E3" w:rsidP="00E0189D">
      <w:pPr>
        <w:pStyle w:val="ListParagraph"/>
        <w:numPr>
          <w:ilvl w:val="0"/>
          <w:numId w:val="22"/>
        </w:numPr>
        <w:spacing w:line="276" w:lineRule="auto"/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Which of the following best describes the characteristics of successful entrepreneurs?</w:t>
      </w:r>
    </w:p>
    <w:p w14:paraId="27F79E65" w14:textId="77777777" w:rsidR="00F506FB" w:rsidRPr="004E76E3" w:rsidRDefault="00F506FB" w:rsidP="00F506FB">
      <w:pPr>
        <w:pStyle w:val="ListParagraph"/>
        <w:spacing w:line="276" w:lineRule="auto"/>
        <w:ind w:left="284"/>
        <w:rPr>
          <w:rFonts w:ascii="Arial" w:hAnsi="Arial" w:cs="Arial"/>
        </w:rPr>
      </w:pPr>
    </w:p>
    <w:p w14:paraId="61845138" w14:textId="77777777" w:rsidR="004E76E3" w:rsidRPr="00F506FB" w:rsidRDefault="004E76E3" w:rsidP="00F11B8C">
      <w:pPr>
        <w:pStyle w:val="ListParagraph"/>
        <w:numPr>
          <w:ilvl w:val="2"/>
          <w:numId w:val="22"/>
        </w:numPr>
        <w:spacing w:line="276" w:lineRule="auto"/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innovative, initiative, risk-taking</w:t>
      </w:r>
    </w:p>
    <w:p w14:paraId="2C2CCAF4" w14:textId="77777777" w:rsidR="004E76E3" w:rsidRPr="00F506FB" w:rsidRDefault="004E76E3" w:rsidP="00F11B8C">
      <w:pPr>
        <w:pStyle w:val="ListParagraph"/>
        <w:numPr>
          <w:ilvl w:val="2"/>
          <w:numId w:val="22"/>
        </w:numPr>
        <w:spacing w:line="276" w:lineRule="auto"/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instructive, productive, motivated</w:t>
      </w:r>
    </w:p>
    <w:p w14:paraId="4D72C4E9" w14:textId="77777777" w:rsidR="004E76E3" w:rsidRPr="00F506FB" w:rsidRDefault="004E76E3" w:rsidP="00F11B8C">
      <w:pPr>
        <w:pStyle w:val="ListParagraph"/>
        <w:numPr>
          <w:ilvl w:val="2"/>
          <w:numId w:val="22"/>
        </w:numPr>
        <w:spacing w:line="276" w:lineRule="auto"/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competitive, productive, risk-taking</w:t>
      </w:r>
    </w:p>
    <w:p w14:paraId="0970AD87" w14:textId="6A2EE87A" w:rsidR="00E0189D" w:rsidRPr="009A18A1" w:rsidRDefault="004E76E3" w:rsidP="00E0189D">
      <w:pPr>
        <w:pStyle w:val="ListParagraph"/>
        <w:numPr>
          <w:ilvl w:val="2"/>
          <w:numId w:val="22"/>
        </w:numPr>
        <w:spacing w:line="276" w:lineRule="auto"/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informative, initiative, motivated</w:t>
      </w:r>
    </w:p>
    <w:p w14:paraId="32E420A9" w14:textId="77777777" w:rsidR="00E0189D" w:rsidRPr="00D1740F" w:rsidRDefault="00E0189D" w:rsidP="001F2B10">
      <w:pPr>
        <w:rPr>
          <w:rFonts w:ascii="Arial" w:hAnsi="Arial" w:cs="Arial"/>
        </w:rPr>
      </w:pPr>
    </w:p>
    <w:p w14:paraId="74C5AF42" w14:textId="77777777" w:rsidR="001F2B10" w:rsidRPr="00F11B8C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lastRenderedPageBreak/>
        <w:t>Which of the following is not on</w:t>
      </w:r>
      <w:r w:rsidR="003700FC">
        <w:rPr>
          <w:rFonts w:ascii="Arial" w:hAnsi="Arial" w:cs="Arial"/>
        </w:rPr>
        <w:t>e of the four factors of production</w:t>
      </w:r>
      <w:r w:rsidRPr="00F11B8C">
        <w:rPr>
          <w:rFonts w:ascii="Arial" w:hAnsi="Arial" w:cs="Arial"/>
        </w:rPr>
        <w:t>?</w:t>
      </w:r>
    </w:p>
    <w:p w14:paraId="5EE17C33" w14:textId="77777777" w:rsidR="001F2B10" w:rsidRPr="00D1740F" w:rsidRDefault="001F2B10" w:rsidP="001F2B10">
      <w:pPr>
        <w:rPr>
          <w:rFonts w:ascii="Arial" w:hAnsi="Arial" w:cs="Arial"/>
        </w:rPr>
      </w:pPr>
    </w:p>
    <w:p w14:paraId="0B6688DF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natural resources</w:t>
      </w:r>
    </w:p>
    <w:p w14:paraId="779D8C67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labour resources</w:t>
      </w:r>
    </w:p>
    <w:p w14:paraId="722050DD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capital resources</w:t>
      </w:r>
    </w:p>
    <w:p w14:paraId="5CCB1B74" w14:textId="77777777" w:rsidR="001F2B10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non-renewable resources</w:t>
      </w:r>
    </w:p>
    <w:p w14:paraId="76E92401" w14:textId="77777777" w:rsidR="00F946CF" w:rsidRDefault="00F946CF" w:rsidP="00F946CF">
      <w:pPr>
        <w:spacing w:line="276" w:lineRule="auto"/>
        <w:rPr>
          <w:rFonts w:ascii="Arial" w:hAnsi="Arial" w:cs="Arial"/>
        </w:rPr>
      </w:pPr>
    </w:p>
    <w:p w14:paraId="691725A9" w14:textId="77777777" w:rsidR="00F946CF" w:rsidRDefault="00F946CF" w:rsidP="00E0189D">
      <w:pPr>
        <w:pStyle w:val="ListParagraph"/>
        <w:numPr>
          <w:ilvl w:val="0"/>
          <w:numId w:val="22"/>
        </w:numPr>
        <w:spacing w:line="276" w:lineRule="auto"/>
        <w:ind w:left="709" w:hanging="709"/>
        <w:rPr>
          <w:rFonts w:ascii="Arial" w:hAnsi="Arial" w:cs="Arial"/>
        </w:rPr>
      </w:pPr>
      <w:r w:rsidRPr="00F946CF">
        <w:rPr>
          <w:rFonts w:ascii="Arial" w:hAnsi="Arial" w:cs="Arial"/>
        </w:rPr>
        <w:t>The econom</w:t>
      </w:r>
      <w:r w:rsidR="00F11B8C">
        <w:rPr>
          <w:rFonts w:ascii="Arial" w:hAnsi="Arial" w:cs="Arial"/>
        </w:rPr>
        <w:t>ic concept of scarcity exists when</w:t>
      </w:r>
      <w:r w:rsidRPr="00F946CF">
        <w:rPr>
          <w:rFonts w:ascii="Arial" w:hAnsi="Arial" w:cs="Arial"/>
        </w:rPr>
        <w:t>;</w:t>
      </w:r>
    </w:p>
    <w:p w14:paraId="380CA26E" w14:textId="77777777" w:rsidR="00F11B8C" w:rsidRPr="00F946CF" w:rsidRDefault="00F11B8C" w:rsidP="00F11B8C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57C02E3A" w14:textId="77777777" w:rsidR="00F11B8C" w:rsidRDefault="00F946CF" w:rsidP="00F11B8C">
      <w:pPr>
        <w:pStyle w:val="ListParagraph"/>
        <w:numPr>
          <w:ilvl w:val="2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11B8C">
        <w:rPr>
          <w:rFonts w:ascii="Arial" w:hAnsi="Arial" w:cs="Arial"/>
        </w:rPr>
        <w:t xml:space="preserve">there is not enough of something to satisfy everyone’s wants at a zero price. </w:t>
      </w:r>
    </w:p>
    <w:p w14:paraId="02BA3FDD" w14:textId="77777777" w:rsidR="00F946CF" w:rsidRDefault="00F946CF" w:rsidP="00F11B8C">
      <w:pPr>
        <w:pStyle w:val="ListParagraph"/>
        <w:numPr>
          <w:ilvl w:val="2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11B8C">
        <w:rPr>
          <w:rFonts w:ascii="Arial" w:hAnsi="Arial" w:cs="Arial"/>
        </w:rPr>
        <w:t xml:space="preserve">    there is an unlimited amount of something to satisfy everyone’s wants at a zero price. </w:t>
      </w:r>
    </w:p>
    <w:p w14:paraId="3E30BE21" w14:textId="77777777" w:rsidR="00F11B8C" w:rsidRDefault="00F11B8C" w:rsidP="00F11B8C">
      <w:pPr>
        <w:pStyle w:val="ListParagraph"/>
        <w:numPr>
          <w:ilvl w:val="2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there is not enough of something to satisfy everyone’s wants at a costly price. </w:t>
      </w:r>
    </w:p>
    <w:p w14:paraId="6EFABE59" w14:textId="77777777" w:rsidR="00F11B8C" w:rsidRDefault="00F11B8C" w:rsidP="00F11B8C">
      <w:pPr>
        <w:pStyle w:val="ListParagraph"/>
        <w:numPr>
          <w:ilvl w:val="2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there is an unlimited amount of something to satisfy everyone’s wants at a price. </w:t>
      </w:r>
    </w:p>
    <w:p w14:paraId="24653C51" w14:textId="77777777" w:rsidR="00F11B8C" w:rsidRPr="00F946CF" w:rsidRDefault="00F11B8C" w:rsidP="00F11B8C">
      <w:pPr>
        <w:pStyle w:val="ListParagraph"/>
        <w:spacing w:line="276" w:lineRule="auto"/>
        <w:ind w:left="1068"/>
        <w:rPr>
          <w:rFonts w:ascii="Arial" w:hAnsi="Arial" w:cs="Arial"/>
        </w:rPr>
      </w:pPr>
    </w:p>
    <w:p w14:paraId="5AC7BD20" w14:textId="77777777" w:rsidR="001F2B10" w:rsidRPr="00F11B8C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t>Land resources can be defined as:</w:t>
      </w:r>
    </w:p>
    <w:p w14:paraId="3BAF5C54" w14:textId="77777777" w:rsidR="001F2B10" w:rsidRPr="00D1740F" w:rsidRDefault="00F11B8C" w:rsidP="00F11B8C">
      <w:p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75C4FA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new ideas and methods in producing goods and services</w:t>
      </w:r>
    </w:p>
    <w:p w14:paraId="2E128915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raw materials supplied by nature</w:t>
      </w:r>
    </w:p>
    <w:p w14:paraId="1821B170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machinery and technology</w:t>
      </w:r>
    </w:p>
    <w:p w14:paraId="5FA0E21D" w14:textId="77777777" w:rsidR="0038739A" w:rsidRDefault="001F2B10" w:rsidP="0038739A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human skill and effort</w:t>
      </w:r>
    </w:p>
    <w:p w14:paraId="79843E70" w14:textId="77777777" w:rsidR="001F2B10" w:rsidRDefault="001F2B10" w:rsidP="001F2B10">
      <w:pPr>
        <w:rPr>
          <w:rFonts w:ascii="Arial" w:hAnsi="Arial" w:cs="Arial"/>
        </w:rPr>
      </w:pPr>
    </w:p>
    <w:p w14:paraId="23DFE208" w14:textId="77777777" w:rsidR="00F67C53" w:rsidRPr="00D1740F" w:rsidRDefault="00F67C53" w:rsidP="001F2B10">
      <w:pPr>
        <w:rPr>
          <w:rFonts w:ascii="Arial" w:hAnsi="Arial" w:cs="Arial"/>
        </w:rPr>
      </w:pPr>
    </w:p>
    <w:p w14:paraId="615C4CF1" w14:textId="77777777" w:rsidR="0038739A" w:rsidRDefault="00F506FB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producer can best be described as:</w:t>
      </w:r>
    </w:p>
    <w:p w14:paraId="2D0095F0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0A84F09B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a person who buys things in order to use them.</w:t>
      </w:r>
    </w:p>
    <w:p w14:paraId="290F2AAC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a person who makes things in order to sell them.</w:t>
      </w:r>
    </w:p>
    <w:p w14:paraId="45E4E373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a person who buys things in order to satisfy their wants.</w:t>
      </w:r>
    </w:p>
    <w:p w14:paraId="78F679E2" w14:textId="77777777" w:rsidR="00F506FB" w:rsidRP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a person who makes things in order to satisfy their needs.</w:t>
      </w:r>
    </w:p>
    <w:p w14:paraId="22AEBB67" w14:textId="77777777" w:rsidR="001F2B10" w:rsidRPr="00D1740F" w:rsidRDefault="001F2B10" w:rsidP="00F506FB">
      <w:pPr>
        <w:ind w:left="720" w:hanging="720"/>
        <w:rPr>
          <w:rFonts w:ascii="Arial" w:hAnsi="Arial" w:cs="Arial"/>
        </w:rPr>
      </w:pPr>
    </w:p>
    <w:p w14:paraId="24583244" w14:textId="77777777" w:rsidR="001F2B10" w:rsidRPr="00D1740F" w:rsidRDefault="001F2B10" w:rsidP="001F2B10">
      <w:pPr>
        <w:ind w:left="1440"/>
        <w:rPr>
          <w:rFonts w:ascii="Arial" w:hAnsi="Arial" w:cs="Arial"/>
        </w:rPr>
      </w:pPr>
    </w:p>
    <w:p w14:paraId="668D17FE" w14:textId="77777777" w:rsidR="0038739A" w:rsidRDefault="00E05B32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could all be regarded as capital? </w:t>
      </w:r>
    </w:p>
    <w:p w14:paraId="4DDE5B71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>Computers, trucks, tools, factories</w:t>
      </w:r>
    </w:p>
    <w:p w14:paraId="6666D4AA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Trees, water, soil, tree</w:t>
      </w:r>
      <w:r>
        <w:rPr>
          <w:rFonts w:ascii="Arial" w:hAnsi="Arial" w:cs="Arial"/>
        </w:rPr>
        <w:t>s</w:t>
      </w:r>
    </w:p>
    <w:p w14:paraId="11F97D10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Workers, manager, government, banks</w:t>
      </w:r>
    </w:p>
    <w:p w14:paraId="2B3F9998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Farms, factories, businesses, government</w:t>
      </w:r>
    </w:p>
    <w:p w14:paraId="24996F55" w14:textId="77777777" w:rsidR="009A18A1" w:rsidRPr="00E05B32" w:rsidRDefault="009A18A1" w:rsidP="009A18A1">
      <w:pPr>
        <w:pStyle w:val="ListParagraph"/>
        <w:ind w:left="1418"/>
        <w:rPr>
          <w:rFonts w:ascii="Arial" w:hAnsi="Arial" w:cs="Arial"/>
        </w:rPr>
      </w:pPr>
    </w:p>
    <w:p w14:paraId="41F41A56" w14:textId="77777777" w:rsidR="00E05B32" w:rsidRPr="00E05B32" w:rsidRDefault="00E05B32" w:rsidP="00E05B32">
      <w:pPr>
        <w:rPr>
          <w:rFonts w:ascii="Arial" w:hAnsi="Arial" w:cs="Arial"/>
        </w:rPr>
      </w:pPr>
    </w:p>
    <w:p w14:paraId="4CA31EF9" w14:textId="77777777" w:rsidR="0038739A" w:rsidRDefault="0038739A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Which of the following pairs represent “a good and a service”?</w:t>
      </w:r>
      <w:r w:rsidRPr="0038739A">
        <w:rPr>
          <w:rFonts w:ascii="Arial" w:hAnsi="Arial" w:cs="Arial"/>
        </w:rPr>
        <w:tab/>
      </w:r>
    </w:p>
    <w:p w14:paraId="28E8061C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683F16DE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pencil case and a teacher</w:t>
      </w:r>
    </w:p>
    <w:p w14:paraId="575D336A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biro and a piece of paper</w:t>
      </w:r>
    </w:p>
    <w:p w14:paraId="2D8A5182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doctor and a nurse</w:t>
      </w:r>
    </w:p>
    <w:p w14:paraId="2E65C690" w14:textId="77777777" w:rsidR="00E0189D" w:rsidRPr="00E0189D" w:rsidRDefault="0038739A" w:rsidP="00E0189D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movie and a rock concert</w:t>
      </w:r>
    </w:p>
    <w:p w14:paraId="117F5017" w14:textId="77777777" w:rsidR="0038739A" w:rsidRDefault="0038739A" w:rsidP="0038739A">
      <w:pPr>
        <w:rPr>
          <w:rFonts w:ascii="Arial" w:hAnsi="Arial" w:cs="Arial"/>
        </w:rPr>
      </w:pPr>
    </w:p>
    <w:p w14:paraId="6AB2EEDB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6D82486F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3A21B459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3A109512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2933AC1B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3E5E561C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441A42E5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6B23D9AB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7E9D5141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3E85130C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43AD1A19" w14:textId="6D746CCF" w:rsidR="00E0189D" w:rsidRPr="00C5307A" w:rsidRDefault="003700FC" w:rsidP="00C5307A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0867FF">
        <w:rPr>
          <w:rFonts w:ascii="Arial" w:hAnsi="Arial" w:cs="Arial"/>
          <w:b/>
          <w:sz w:val="28"/>
          <w:szCs w:val="28"/>
        </w:rPr>
        <w:t>END OF SECTION ONE</w:t>
      </w:r>
    </w:p>
    <w:p w14:paraId="5F3621D8" w14:textId="77777777" w:rsidR="003700FC" w:rsidRPr="00E0189D" w:rsidRDefault="00F30D09" w:rsidP="00E0189D">
      <w:pPr>
        <w:ind w:left="2160" w:firstLine="720"/>
        <w:rPr>
          <w:rFonts w:ascii="Arial" w:hAnsi="Arial" w:cs="Arial"/>
          <w:b/>
        </w:rPr>
      </w:pPr>
      <w:r w:rsidRPr="00F30D09">
        <w:rPr>
          <w:rFonts w:ascii="Arial" w:hAnsi="Arial" w:cs="Arial"/>
          <w:b/>
          <w:sz w:val="28"/>
          <w:u w:val="single"/>
        </w:rPr>
        <w:lastRenderedPageBreak/>
        <w:t>Section Two – Short Answer</w:t>
      </w:r>
      <w:r w:rsidR="004E2C2F" w:rsidRPr="00931DF1">
        <w:rPr>
          <w:rFonts w:ascii="Arial" w:hAnsi="Arial" w:cs="Arial"/>
        </w:rPr>
        <w:tab/>
      </w:r>
    </w:p>
    <w:p w14:paraId="3ABD35E8" w14:textId="77777777" w:rsidR="003700FC" w:rsidRDefault="003700FC" w:rsidP="003700FC">
      <w:pPr>
        <w:jc w:val="center"/>
        <w:rPr>
          <w:rFonts w:ascii="Arial" w:hAnsi="Arial" w:cs="Arial"/>
        </w:rPr>
      </w:pPr>
    </w:p>
    <w:p w14:paraId="07C9E857" w14:textId="77777777" w:rsidR="004E2C2F" w:rsidRPr="003700FC" w:rsidRDefault="003700FC" w:rsidP="00AE596C">
      <w:pPr>
        <w:pStyle w:val="ListParagraph"/>
        <w:numPr>
          <w:ilvl w:val="0"/>
          <w:numId w:val="34"/>
        </w:numPr>
        <w:ind w:left="709" w:hanging="709"/>
        <w:rPr>
          <w:rFonts w:ascii="Arial" w:hAnsi="Arial" w:cs="Arial"/>
          <w:b/>
          <w:sz w:val="28"/>
          <w:u w:val="single"/>
        </w:rPr>
      </w:pPr>
      <w:r w:rsidRPr="003700FC">
        <w:rPr>
          <w:rFonts w:ascii="Arial" w:hAnsi="Arial" w:cs="Arial"/>
        </w:rPr>
        <w:t xml:space="preserve">Complete the questions below on goods and services. </w:t>
      </w:r>
    </w:p>
    <w:p w14:paraId="67E30A06" w14:textId="77777777" w:rsidR="003700FC" w:rsidRPr="003700FC" w:rsidRDefault="003700FC" w:rsidP="003700FC">
      <w:pPr>
        <w:pStyle w:val="ListParagraph"/>
        <w:ind w:left="284"/>
        <w:rPr>
          <w:rFonts w:ascii="Arial" w:hAnsi="Arial" w:cs="Arial"/>
          <w:b/>
          <w:sz w:val="28"/>
          <w:u w:val="single"/>
        </w:rPr>
      </w:pPr>
    </w:p>
    <w:p w14:paraId="0C047FC5" w14:textId="77777777" w:rsidR="003700FC" w:rsidRPr="003700FC" w:rsidRDefault="003700FC" w:rsidP="003700FC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</w:rPr>
        <w:t xml:space="preserve">Define the economic term </w:t>
      </w:r>
      <w:r w:rsidRPr="003700FC">
        <w:rPr>
          <w:rFonts w:ascii="Arial" w:hAnsi="Arial" w:cs="Arial"/>
          <w:b/>
        </w:rPr>
        <w:t>Goods</w:t>
      </w:r>
      <w:r>
        <w:rPr>
          <w:rFonts w:ascii="Arial" w:hAnsi="Arial" w:cs="Arial"/>
          <w:b/>
        </w:rPr>
        <w:t xml:space="preserve">. 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(2 marks)</w:t>
      </w:r>
    </w:p>
    <w:p w14:paraId="23A65826" w14:textId="77777777" w:rsidR="003700FC" w:rsidRPr="003700FC" w:rsidRDefault="003700FC" w:rsidP="003700FC">
      <w:pPr>
        <w:pStyle w:val="ListParagraph"/>
        <w:ind w:left="644"/>
        <w:rPr>
          <w:rFonts w:ascii="Arial" w:hAnsi="Arial" w:cs="Arial"/>
          <w:b/>
          <w:sz w:val="28"/>
          <w:u w:val="single"/>
        </w:rPr>
      </w:pPr>
    </w:p>
    <w:p w14:paraId="3F906A65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224E6E33" w14:textId="77777777" w:rsidR="003700FC" w:rsidRP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</w:p>
    <w:p w14:paraId="35E65546" w14:textId="77777777" w:rsidR="004E2C2F" w:rsidRPr="003700FC" w:rsidRDefault="003700FC" w:rsidP="00E05B32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Provide an example of an economic term </w:t>
      </w:r>
      <w:r w:rsidRPr="003700FC">
        <w:rPr>
          <w:rFonts w:ascii="Arial" w:hAnsi="Arial" w:cs="Arial"/>
          <w:b/>
        </w:rPr>
        <w:t>Good</w:t>
      </w:r>
      <w:r>
        <w:rPr>
          <w:rFonts w:ascii="Arial" w:hAnsi="Arial" w:cs="Arial"/>
          <w:b/>
        </w:rPr>
        <w:t xml:space="preserve">s. 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(1 mark) </w:t>
      </w:r>
    </w:p>
    <w:p w14:paraId="6062217D" w14:textId="77777777" w:rsidR="003700FC" w:rsidRDefault="003700FC" w:rsidP="002F316B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sz w:val="28"/>
        </w:rPr>
        <w:t>_________________________________________________________________</w:t>
      </w:r>
    </w:p>
    <w:p w14:paraId="2FABA80E" w14:textId="77777777" w:rsidR="003700FC" w:rsidRPr="003700FC" w:rsidRDefault="003700FC" w:rsidP="003700FC">
      <w:pPr>
        <w:rPr>
          <w:rFonts w:ascii="Arial" w:hAnsi="Arial" w:cs="Arial"/>
        </w:rPr>
      </w:pPr>
    </w:p>
    <w:p w14:paraId="675AED49" w14:textId="77777777" w:rsidR="00A31C58" w:rsidRPr="003700FC" w:rsidRDefault="003700FC" w:rsidP="003700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the economic term </w:t>
      </w:r>
      <w:r w:rsidRPr="003700FC">
        <w:rPr>
          <w:rFonts w:ascii="Arial" w:hAnsi="Arial" w:cs="Arial"/>
          <w:b/>
        </w:rPr>
        <w:t>Services.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(2 marks) </w:t>
      </w:r>
    </w:p>
    <w:p w14:paraId="264DFF4F" w14:textId="77777777" w:rsidR="003700FC" w:rsidRDefault="003700FC" w:rsidP="003700FC">
      <w:pPr>
        <w:rPr>
          <w:rFonts w:ascii="Arial" w:hAnsi="Arial" w:cs="Arial"/>
        </w:rPr>
      </w:pPr>
    </w:p>
    <w:p w14:paraId="194841DC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04134554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</w:p>
    <w:p w14:paraId="72576807" w14:textId="77777777" w:rsidR="003700FC" w:rsidRPr="003700FC" w:rsidRDefault="003700FC" w:rsidP="003700F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Provide an example of an economic term </w:t>
      </w:r>
      <w:r>
        <w:rPr>
          <w:rFonts w:ascii="Arial" w:hAnsi="Arial" w:cs="Arial"/>
          <w:b/>
        </w:rPr>
        <w:t xml:space="preserve">Services. 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(1 mark)</w:t>
      </w:r>
      <w:r w:rsidR="00E05B32">
        <w:rPr>
          <w:rFonts w:ascii="Arial" w:hAnsi="Arial" w:cs="Arial"/>
          <w:b/>
        </w:rPr>
        <w:t xml:space="preserve"> </w:t>
      </w:r>
    </w:p>
    <w:p w14:paraId="1E3EBD72" w14:textId="77777777" w:rsidR="003700FC" w:rsidRDefault="003700FC" w:rsidP="002F316B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sz w:val="28"/>
        </w:rPr>
        <w:t>_________________________________________________________________</w:t>
      </w:r>
    </w:p>
    <w:p w14:paraId="67F67D47" w14:textId="77777777" w:rsidR="003700FC" w:rsidRPr="003700FC" w:rsidRDefault="003700FC" w:rsidP="003700FC">
      <w:pPr>
        <w:pStyle w:val="ListParagraph"/>
        <w:ind w:left="644"/>
        <w:rPr>
          <w:rFonts w:ascii="Arial" w:hAnsi="Arial" w:cs="Arial"/>
        </w:rPr>
      </w:pPr>
    </w:p>
    <w:p w14:paraId="7FF72D2D" w14:textId="77777777" w:rsidR="00AE596C" w:rsidRDefault="004E2C2F" w:rsidP="004E2C2F">
      <w:pPr>
        <w:rPr>
          <w:rFonts w:ascii="Arial" w:hAnsi="Arial" w:cs="Arial"/>
          <w:sz w:val="16"/>
          <w:szCs w:val="16"/>
        </w:rPr>
      </w:pP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</w:p>
    <w:p w14:paraId="4F542C45" w14:textId="22C16B28" w:rsidR="004E2C2F" w:rsidRPr="00AE596C" w:rsidRDefault="00A31C58" w:rsidP="00AE596C">
      <w:pPr>
        <w:pStyle w:val="ListParagraph"/>
        <w:numPr>
          <w:ilvl w:val="0"/>
          <w:numId w:val="34"/>
        </w:numPr>
        <w:ind w:hanging="720"/>
        <w:rPr>
          <w:rFonts w:ascii="Arial" w:hAnsi="Arial" w:cs="Arial"/>
          <w:sz w:val="16"/>
          <w:szCs w:val="16"/>
        </w:rPr>
      </w:pPr>
      <w:r w:rsidRPr="00AE596C">
        <w:rPr>
          <w:rFonts w:ascii="Arial" w:hAnsi="Arial" w:cs="Arial"/>
        </w:rPr>
        <w:t xml:space="preserve">Complete the circular flow of income model below; </w:t>
      </w:r>
    </w:p>
    <w:p w14:paraId="6B3333F2" w14:textId="77777777" w:rsidR="00A31C58" w:rsidRPr="002F316B" w:rsidRDefault="006109A2" w:rsidP="004E2C2F">
      <w:p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</w:rPr>
        <w:tab/>
      </w:r>
      <w:r w:rsidRPr="002F316B">
        <w:rPr>
          <w:rFonts w:ascii="Arial" w:hAnsi="Arial" w:cs="Arial"/>
          <w:i/>
          <w:sz w:val="21"/>
          <w:szCs w:val="21"/>
        </w:rPr>
        <w:t xml:space="preserve">One of the boxes has been completed for you. </w:t>
      </w:r>
    </w:p>
    <w:p w14:paraId="265CC5CC" w14:textId="77777777" w:rsidR="00A31C58" w:rsidRDefault="00A31C58" w:rsidP="004E2C2F">
      <w:pPr>
        <w:rPr>
          <w:rFonts w:ascii="Arial" w:hAnsi="Arial" w:cs="Arial"/>
        </w:rPr>
      </w:pPr>
    </w:p>
    <w:p w14:paraId="027FCF32" w14:textId="795262BF" w:rsidR="00EF4801" w:rsidRPr="00AE596C" w:rsidRDefault="006109A2" w:rsidP="00AE596C">
      <w:pPr>
        <w:pStyle w:val="ListParagraph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(9</w:t>
      </w:r>
      <w:r w:rsidR="00A31C58">
        <w:rPr>
          <w:rFonts w:ascii="Arial" w:hAnsi="Arial" w:cs="Arial"/>
        </w:rPr>
        <w:t xml:space="preserve"> marks) </w:t>
      </w:r>
    </w:p>
    <w:p w14:paraId="7C3C64C9" w14:textId="77777777" w:rsidR="00EF4801" w:rsidRDefault="00EF4801" w:rsidP="00A31C58">
      <w:pPr>
        <w:pStyle w:val="ListParagraph"/>
        <w:ind w:left="7920"/>
        <w:rPr>
          <w:rFonts w:ascii="Arial" w:hAnsi="Arial" w:cs="Arial"/>
        </w:rPr>
      </w:pPr>
    </w:p>
    <w:p w14:paraId="33F378FF" w14:textId="77777777" w:rsidR="00EF4801" w:rsidRDefault="00EF4801" w:rsidP="00A31C58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9438C6" wp14:editId="4D52D394">
                <wp:simplePos x="0" y="0"/>
                <wp:positionH relativeFrom="column">
                  <wp:posOffset>1808480</wp:posOffset>
                </wp:positionH>
                <wp:positionV relativeFrom="paragraph">
                  <wp:posOffset>112395</wp:posOffset>
                </wp:positionV>
                <wp:extent cx="2717165" cy="349885"/>
                <wp:effectExtent l="0" t="0" r="26035" b="1206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D0FF4" w14:textId="77777777" w:rsidR="00F33359" w:rsidRPr="00723467" w:rsidRDefault="00F33359" w:rsidP="00A31C58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Provides 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38C6" id="Text Box 12" o:spid="_x0000_s1029" type="#_x0000_t202" style="position:absolute;left:0;text-align:left;margin-left:142.4pt;margin-top:8.85pt;width:213.95pt;height:2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" filled="f" strokecolor="black [3213]">
                <v:textbox>
                  <w:txbxContent>
                    <w:p w14:paraId="7B3D0FF4" w14:textId="77777777" w:rsidR="00F33359" w:rsidRPr="00723467" w:rsidRDefault="00F33359" w:rsidP="00A31C58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Provides 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759080" w14:textId="77777777" w:rsidR="00A31C58" w:rsidRDefault="00A31C58" w:rsidP="00A31C58">
      <w:pPr>
        <w:rPr>
          <w:rFonts w:ascii="Arial" w:hAnsi="Arial" w:cs="Arial"/>
        </w:rPr>
      </w:pPr>
    </w:p>
    <w:p w14:paraId="1F354B61" w14:textId="77777777" w:rsidR="00A31C58" w:rsidRDefault="00EF4801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86BED" wp14:editId="583778DD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5676900" cy="0"/>
                <wp:effectExtent l="0" t="0" r="127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D113B" id="Straight Connector 2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12.6pt" to="47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566661" wp14:editId="4D424C63">
                <wp:simplePos x="0" y="0"/>
                <wp:positionH relativeFrom="column">
                  <wp:posOffset>6019800</wp:posOffset>
                </wp:positionH>
                <wp:positionV relativeFrom="paragraph">
                  <wp:posOffset>163830</wp:posOffset>
                </wp:positionV>
                <wp:extent cx="0" cy="843915"/>
                <wp:effectExtent l="101600" t="0" r="101600" b="704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91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D7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74pt;margin-top:12.9pt;width:0;height:6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" strokecolor="#5b9bd5 [3204]" strokeweight="2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F61F2C" wp14:editId="562BEDA3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0" cy="847725"/>
                <wp:effectExtent l="0" t="0" r="2540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90080"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2.6pt" to="27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" strokecolor="#5b9bd5 [3204]" strokeweight="2pt">
                <v:stroke joinstyle="miter"/>
              </v:line>
            </w:pict>
          </mc:Fallback>
        </mc:AlternateContent>
      </w:r>
    </w:p>
    <w:p w14:paraId="5A9989A6" w14:textId="77777777" w:rsidR="00A31C58" w:rsidRDefault="00EF4801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08CE2" wp14:editId="310684C6">
                <wp:simplePos x="0" y="0"/>
                <wp:positionH relativeFrom="column">
                  <wp:posOffset>7195185</wp:posOffset>
                </wp:positionH>
                <wp:positionV relativeFrom="paragraph">
                  <wp:posOffset>144780</wp:posOffset>
                </wp:positionV>
                <wp:extent cx="411480" cy="95250"/>
                <wp:effectExtent l="81915" t="0" r="13335" b="704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1480" cy="95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941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566.55pt;margin-top:11.4pt;width:32.4pt;height:7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" strokecolor="#5b9bd5 [3204]" strokeweight=".5pt">
                <v:stroke endarrow="open"/>
              </v:shape>
            </w:pict>
          </mc:Fallback>
        </mc:AlternateContent>
      </w:r>
    </w:p>
    <w:p w14:paraId="4F429519" w14:textId="1954EFFA" w:rsidR="00A31C58" w:rsidRDefault="00326881" w:rsidP="00A31C58">
      <w:pPr>
        <w:rPr>
          <w:rFonts w:ascii="Arial" w:hAnsi="Arial" w:cs="Arial"/>
        </w:rPr>
      </w:pPr>
      <w:r w:rsidRPr="001A0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B82991" wp14:editId="1A76084C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</wp:posOffset>
                </wp:positionV>
                <wp:extent cx="4648200" cy="401320"/>
                <wp:effectExtent l="0" t="0" r="25400" b="3048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0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1BCF26F0" w14:textId="77777777" w:rsidR="00F33359" w:rsidRPr="00723467" w:rsidRDefault="00F33359" w:rsidP="001A0514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32688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______________</w:t>
                            </w:r>
                            <w:r w:rsidR="0032688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________________ and 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2991" id="Text Box 14" o:spid="_x0000_s1030" type="#_x0000_t202" style="position:absolute;margin-left:66pt;margin-top:11.85pt;width:366pt;height:3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" filled="f" strokecolor="windowText">
                <v:textbox>
                  <w:txbxContent>
                    <w:p w14:paraId="1BCF26F0" w14:textId="77777777" w:rsidR="00F33359" w:rsidRPr="00723467" w:rsidRDefault="00F33359" w:rsidP="001A0514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326881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______________</w:t>
                      </w:r>
                      <w:r w:rsidR="00326881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________________ and 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5EBA38" w14:textId="13DCD145" w:rsidR="00A31C58" w:rsidRDefault="00A31C58" w:rsidP="00A31C58">
      <w:pPr>
        <w:rPr>
          <w:rFonts w:ascii="Arial" w:hAnsi="Arial" w:cs="Arial"/>
        </w:rPr>
      </w:pPr>
    </w:p>
    <w:p w14:paraId="751AE3E3" w14:textId="77777777" w:rsidR="00A31C58" w:rsidRDefault="00A31C58" w:rsidP="00A31C58">
      <w:pPr>
        <w:rPr>
          <w:rFonts w:ascii="Arial" w:hAnsi="Arial" w:cs="Arial"/>
        </w:rPr>
      </w:pPr>
    </w:p>
    <w:p w14:paraId="23A56ABC" w14:textId="77777777" w:rsidR="00A31C58" w:rsidRDefault="001A0514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C06CF" wp14:editId="192EE8D8">
                <wp:simplePos x="0" y="0"/>
                <wp:positionH relativeFrom="column">
                  <wp:posOffset>5474970</wp:posOffset>
                </wp:positionH>
                <wp:positionV relativeFrom="paragraph">
                  <wp:posOffset>132715</wp:posOffset>
                </wp:positionV>
                <wp:extent cx="1029335" cy="572135"/>
                <wp:effectExtent l="0" t="0" r="1841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B653" w14:textId="77777777" w:rsidR="00F33359" w:rsidRPr="00723467" w:rsidRDefault="00F33359" w:rsidP="00A31C5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06CF" id="Rectangle 8" o:spid="_x0000_s1031" style="position:absolute;margin-left:431.1pt;margin-top:10.45pt;width:81.05pt;height:4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" filled="f" strokecolor="black [3213]" strokeweight="1pt">
                <v:textbox>
                  <w:txbxContent>
                    <w:p w14:paraId="4271B653" w14:textId="77777777" w:rsidR="00F33359" w:rsidRPr="00723467" w:rsidRDefault="00F33359" w:rsidP="00A31C5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72543" wp14:editId="33ED4D76">
                <wp:simplePos x="0" y="0"/>
                <wp:positionH relativeFrom="column">
                  <wp:posOffset>-180975</wp:posOffset>
                </wp:positionH>
                <wp:positionV relativeFrom="paragraph">
                  <wp:posOffset>142875</wp:posOffset>
                </wp:positionV>
                <wp:extent cx="1029335" cy="572135"/>
                <wp:effectExtent l="0" t="0" r="1841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91A24" w14:textId="77777777" w:rsidR="00F33359" w:rsidRPr="00723467" w:rsidRDefault="00F33359" w:rsidP="00A31C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2543" id="Rectangle 7" o:spid="_x0000_s1032" style="position:absolute;margin-left:-14.25pt;margin-top:11.25pt;width:81.05pt;height:4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" filled="f" strokecolor="black [3213]" strokeweight="1pt">
                <v:textbox>
                  <w:txbxContent>
                    <w:p w14:paraId="1BB91A24" w14:textId="77777777" w:rsidR="00F33359" w:rsidRPr="00723467" w:rsidRDefault="00F33359" w:rsidP="00A31C5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</w:p>
    <w:p w14:paraId="1BFC7E19" w14:textId="77777777" w:rsidR="00A31C58" w:rsidRDefault="001A0514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184B4" wp14:editId="0C3B5CAA">
                <wp:simplePos x="0" y="0"/>
                <wp:positionH relativeFrom="column">
                  <wp:posOffset>847725</wp:posOffset>
                </wp:positionH>
                <wp:positionV relativeFrom="paragraph">
                  <wp:posOffset>62865</wp:posOffset>
                </wp:positionV>
                <wp:extent cx="4629150" cy="0"/>
                <wp:effectExtent l="25400" t="76200" r="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B68D2" id="Straight Arrow Connector 11" o:spid="_x0000_s1026" type="#_x0000_t32" style="position:absolute;margin-left:66.75pt;margin-top:4.95pt;width:364.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" strokecolor="#5b9bd5 [3204]" strokeweight="2pt">
                <v:stroke endarrow="block" joinstyle="miter"/>
              </v:shape>
            </w:pict>
          </mc:Fallback>
        </mc:AlternateContent>
      </w:r>
    </w:p>
    <w:p w14:paraId="407E49B7" w14:textId="77777777" w:rsidR="00A31C58" w:rsidRDefault="00A31C58" w:rsidP="00A31C58">
      <w:pPr>
        <w:rPr>
          <w:rFonts w:ascii="Arial" w:hAnsi="Arial" w:cs="Arial"/>
        </w:rPr>
      </w:pPr>
    </w:p>
    <w:p w14:paraId="47DEDA01" w14:textId="7865B5BA" w:rsidR="00A31C58" w:rsidRDefault="001A0514" w:rsidP="004E2C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1909D" wp14:editId="563787DE">
                <wp:simplePos x="0" y="0"/>
                <wp:positionH relativeFrom="column">
                  <wp:posOffset>847725</wp:posOffset>
                </wp:positionH>
                <wp:positionV relativeFrom="paragraph">
                  <wp:posOffset>64770</wp:posOffset>
                </wp:positionV>
                <wp:extent cx="4629150" cy="0"/>
                <wp:effectExtent l="0" t="76200" r="444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DB6FE" id="Straight Arrow Connector 10" o:spid="_x0000_s1026" type="#_x0000_t32" style="position:absolute;margin-left:66.75pt;margin-top:5.1pt;width:364.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" strokecolor="#5b9bd5 [3204]" strokeweight="2pt">
                <v:stroke endarrow="block" joinstyle="miter"/>
              </v:shape>
            </w:pict>
          </mc:Fallback>
        </mc:AlternateContent>
      </w:r>
    </w:p>
    <w:p w14:paraId="4B5E411D" w14:textId="70F986EB" w:rsidR="00A31C58" w:rsidRDefault="00326881" w:rsidP="004E2C2F">
      <w:pPr>
        <w:rPr>
          <w:rFonts w:ascii="Arial" w:hAnsi="Arial" w:cs="Arial"/>
        </w:rPr>
      </w:pPr>
      <w:r w:rsidRPr="001A0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485727" wp14:editId="096EF886">
                <wp:simplePos x="0" y="0"/>
                <wp:positionH relativeFrom="column">
                  <wp:posOffset>838200</wp:posOffset>
                </wp:positionH>
                <wp:positionV relativeFrom="paragraph">
                  <wp:posOffset>63500</wp:posOffset>
                </wp:positionV>
                <wp:extent cx="4648200" cy="401320"/>
                <wp:effectExtent l="0" t="0" r="25400" b="304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0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6CF99B91" w14:textId="77777777" w:rsidR="00326881" w:rsidRPr="00723467" w:rsidRDefault="00326881" w:rsidP="00326881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________________   </w:t>
                            </w:r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________________ and 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5727" id="Text Box 5" o:spid="_x0000_s1033" type="#_x0000_t202" style="position:absolute;margin-left:66pt;margin-top:5pt;width:366pt;height:3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" filled="f" strokecolor="windowText">
                <v:textbox>
                  <w:txbxContent>
                    <w:p w14:paraId="6CF99B91" w14:textId="77777777" w:rsidR="00326881" w:rsidRPr="00723467" w:rsidRDefault="00326881" w:rsidP="00326881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________________   </w:t>
                      </w:r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________________ and 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3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2C91A" wp14:editId="4FB4591B">
                <wp:simplePos x="0" y="0"/>
                <wp:positionH relativeFrom="column">
                  <wp:posOffset>6019800</wp:posOffset>
                </wp:positionH>
                <wp:positionV relativeFrom="paragraph">
                  <wp:posOffset>33020</wp:posOffset>
                </wp:positionV>
                <wp:extent cx="0" cy="847725"/>
                <wp:effectExtent l="0" t="0" r="25400" b="158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22BFC" id="Straight Connector 3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2.6pt" to="474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" strokecolor="#5b9bd5" strokeweight="2pt">
                <v:stroke joinstyle="miter"/>
              </v:line>
            </w:pict>
          </mc:Fallback>
        </mc:AlternateContent>
      </w:r>
      <w:r w:rsidR="00F333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1D70A" wp14:editId="5E519EC0">
                <wp:simplePos x="0" y="0"/>
                <wp:positionH relativeFrom="column">
                  <wp:posOffset>342900</wp:posOffset>
                </wp:positionH>
                <wp:positionV relativeFrom="paragraph">
                  <wp:posOffset>1905</wp:posOffset>
                </wp:positionV>
                <wp:extent cx="0" cy="876300"/>
                <wp:effectExtent l="101600" t="50800" r="76200" b="127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3A18" id="Straight Arrow Connector 40" o:spid="_x0000_s1026" type="#_x0000_t32" style="position:absolute;margin-left:27pt;margin-top:.15pt;width:0;height:69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" strokecolor="#5b9bd5" strokeweight="2pt">
                <v:stroke endarrow="open" joinstyle="miter"/>
              </v:shape>
            </w:pict>
          </mc:Fallback>
        </mc:AlternateContent>
      </w:r>
    </w:p>
    <w:p w14:paraId="79F4CCD3" w14:textId="77777777" w:rsidR="00A31C58" w:rsidRDefault="00A31C58" w:rsidP="004E2C2F">
      <w:pPr>
        <w:rPr>
          <w:rFonts w:ascii="Arial" w:hAnsi="Arial" w:cs="Arial"/>
        </w:rPr>
      </w:pPr>
    </w:p>
    <w:p w14:paraId="3F62ABF2" w14:textId="77777777" w:rsidR="00A31C58" w:rsidRDefault="00A31C58" w:rsidP="004E2C2F">
      <w:pPr>
        <w:rPr>
          <w:rFonts w:ascii="Arial" w:hAnsi="Arial" w:cs="Arial"/>
        </w:rPr>
      </w:pPr>
    </w:p>
    <w:p w14:paraId="476B2EF7" w14:textId="77777777" w:rsidR="00A31C58" w:rsidRDefault="00A31C58" w:rsidP="004E2C2F">
      <w:pPr>
        <w:rPr>
          <w:rFonts w:ascii="Arial" w:hAnsi="Arial" w:cs="Arial"/>
        </w:rPr>
      </w:pPr>
    </w:p>
    <w:p w14:paraId="75F5A194" w14:textId="5B1844F4" w:rsidR="00A31C58" w:rsidRDefault="004A27EF" w:rsidP="004E2C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03B4EE" wp14:editId="59240441">
                <wp:simplePos x="0" y="0"/>
                <wp:positionH relativeFrom="column">
                  <wp:posOffset>1828800</wp:posOffset>
                </wp:positionH>
                <wp:positionV relativeFrom="paragraph">
                  <wp:posOffset>274320</wp:posOffset>
                </wp:positionV>
                <wp:extent cx="2717165" cy="349885"/>
                <wp:effectExtent l="0" t="0" r="26035" b="120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F04B9" w14:textId="77777777" w:rsidR="004A27EF" w:rsidRPr="00723467" w:rsidRDefault="004A27EF" w:rsidP="004A27EF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Provides 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B4EE" id="Text Box 13" o:spid="_x0000_s1034" type="#_x0000_t202" style="position:absolute;margin-left:2in;margin-top:21.6pt;width:213.95pt;height:2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" filled="f" strokecolor="black [3213]">
                <v:textbox>
                  <w:txbxContent>
                    <w:p w14:paraId="433F04B9" w14:textId="77777777" w:rsidR="004A27EF" w:rsidRPr="00723467" w:rsidRDefault="004A27EF" w:rsidP="004A27EF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Provides 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DC1165" w14:textId="1DE7A7AC" w:rsidR="006109A2" w:rsidRDefault="00F33359" w:rsidP="009A18A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3E66D" wp14:editId="70493339">
                <wp:simplePos x="0" y="0"/>
                <wp:positionH relativeFrom="column">
                  <wp:posOffset>342900</wp:posOffset>
                </wp:positionH>
                <wp:positionV relativeFrom="paragraph">
                  <wp:posOffset>2540</wp:posOffset>
                </wp:positionV>
                <wp:extent cx="56769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E99C0D" id="Straight Connector 3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.2pt" to="47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" strokecolor="#5b9bd5" strokeweight="2pt">
                <v:stroke joinstyle="miter"/>
              </v:line>
            </w:pict>
          </mc:Fallback>
        </mc:AlternateContent>
      </w:r>
    </w:p>
    <w:p w14:paraId="6AA80870" w14:textId="10504C8C" w:rsidR="00AE596C" w:rsidRDefault="00AE596C" w:rsidP="004E2C2F">
      <w:pPr>
        <w:spacing w:line="360" w:lineRule="auto"/>
        <w:rPr>
          <w:rFonts w:ascii="Arial" w:hAnsi="Arial" w:cs="Arial"/>
        </w:rPr>
      </w:pPr>
    </w:p>
    <w:p w14:paraId="267F289A" w14:textId="1F490592" w:rsidR="00C5307A" w:rsidRDefault="00C5307A" w:rsidP="004E2C2F">
      <w:pPr>
        <w:spacing w:line="360" w:lineRule="auto"/>
        <w:rPr>
          <w:rFonts w:ascii="Arial" w:hAnsi="Arial" w:cs="Arial"/>
        </w:rPr>
      </w:pPr>
    </w:p>
    <w:p w14:paraId="14940A37" w14:textId="7F1462EA" w:rsidR="004E2C2F" w:rsidRPr="00AE596C" w:rsidRDefault="00D61E91" w:rsidP="00AE596C">
      <w:pPr>
        <w:pStyle w:val="ListParagraph"/>
        <w:numPr>
          <w:ilvl w:val="0"/>
          <w:numId w:val="34"/>
        </w:numPr>
        <w:spacing w:line="360" w:lineRule="auto"/>
        <w:ind w:hanging="720"/>
        <w:rPr>
          <w:rFonts w:ascii="Arial" w:hAnsi="Arial" w:cs="Arial"/>
        </w:rPr>
      </w:pPr>
      <w:r w:rsidRPr="00AE596C">
        <w:rPr>
          <w:rFonts w:ascii="Arial" w:hAnsi="Arial" w:cs="Arial"/>
        </w:rPr>
        <w:lastRenderedPageBreak/>
        <w:t xml:space="preserve">State the name of an entrepreneur. </w:t>
      </w:r>
      <w:r w:rsidR="00AE596C">
        <w:rPr>
          <w:rFonts w:ascii="Arial" w:hAnsi="Arial" w:cs="Arial"/>
        </w:rPr>
        <w:tab/>
      </w:r>
      <w:r w:rsidR="00AE596C">
        <w:rPr>
          <w:rFonts w:ascii="Arial" w:hAnsi="Arial" w:cs="Arial"/>
        </w:rPr>
        <w:tab/>
      </w:r>
      <w:r w:rsidR="00AE596C">
        <w:rPr>
          <w:rFonts w:ascii="Arial" w:hAnsi="Arial" w:cs="Arial"/>
        </w:rPr>
        <w:tab/>
      </w:r>
      <w:r w:rsidR="00AE596C">
        <w:rPr>
          <w:rFonts w:ascii="Arial" w:hAnsi="Arial" w:cs="Arial"/>
        </w:rPr>
        <w:tab/>
      </w:r>
      <w:r w:rsidR="00AE596C">
        <w:rPr>
          <w:rFonts w:ascii="Arial" w:hAnsi="Arial" w:cs="Arial"/>
        </w:rPr>
        <w:tab/>
      </w:r>
      <w:r w:rsidR="00AE596C">
        <w:rPr>
          <w:rFonts w:ascii="Arial" w:hAnsi="Arial" w:cs="Arial"/>
        </w:rPr>
        <w:tab/>
      </w:r>
      <w:r w:rsidR="00AE596C">
        <w:rPr>
          <w:rFonts w:ascii="Arial" w:hAnsi="Arial" w:cs="Arial"/>
        </w:rPr>
        <w:tab/>
      </w:r>
      <w:r w:rsidRPr="00AE596C">
        <w:rPr>
          <w:rFonts w:ascii="Arial" w:hAnsi="Arial" w:cs="Arial"/>
        </w:rPr>
        <w:t>(1 Mark)</w:t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</w:p>
    <w:p w14:paraId="0E588E24" w14:textId="77777777" w:rsidR="00D61E9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7651AA5B" w14:textId="77777777" w:rsidR="00E05B32" w:rsidRDefault="00E05B32" w:rsidP="004E2C2F">
      <w:pPr>
        <w:spacing w:line="360" w:lineRule="auto"/>
        <w:rPr>
          <w:rFonts w:ascii="Arial" w:hAnsi="Arial" w:cs="Arial"/>
        </w:rPr>
      </w:pPr>
    </w:p>
    <w:p w14:paraId="36015680" w14:textId="1177DA5F" w:rsidR="00D61E91" w:rsidRPr="00AE596C" w:rsidRDefault="00D61E91" w:rsidP="00AE596C">
      <w:pPr>
        <w:pStyle w:val="ListParagraph"/>
        <w:numPr>
          <w:ilvl w:val="0"/>
          <w:numId w:val="34"/>
        </w:numPr>
        <w:spacing w:line="360" w:lineRule="auto"/>
        <w:ind w:hanging="720"/>
        <w:rPr>
          <w:rFonts w:ascii="Arial" w:hAnsi="Arial" w:cs="Arial"/>
        </w:rPr>
      </w:pPr>
      <w:r w:rsidRPr="00AE596C">
        <w:rPr>
          <w:rFonts w:ascii="Arial" w:hAnsi="Arial" w:cs="Arial"/>
        </w:rPr>
        <w:t xml:space="preserve"> Use this example to explain what an entrepreneur is. </w:t>
      </w:r>
      <w:r w:rsidRPr="00AE596C">
        <w:rPr>
          <w:rFonts w:ascii="Arial" w:hAnsi="Arial" w:cs="Arial"/>
        </w:rPr>
        <w:tab/>
      </w:r>
      <w:r w:rsidRPr="00AE596C">
        <w:rPr>
          <w:rFonts w:ascii="Arial" w:hAnsi="Arial" w:cs="Arial"/>
        </w:rPr>
        <w:tab/>
      </w:r>
      <w:r w:rsidRPr="00AE596C">
        <w:rPr>
          <w:rFonts w:ascii="Arial" w:hAnsi="Arial" w:cs="Arial"/>
        </w:rPr>
        <w:tab/>
      </w:r>
      <w:r w:rsidRPr="00AE596C">
        <w:rPr>
          <w:rFonts w:ascii="Arial" w:hAnsi="Arial" w:cs="Arial"/>
        </w:rPr>
        <w:tab/>
      </w:r>
      <w:r w:rsidRPr="00AE596C">
        <w:rPr>
          <w:rFonts w:ascii="Arial" w:hAnsi="Arial" w:cs="Arial"/>
        </w:rPr>
        <w:tab/>
        <w:t>(3 marks)</w:t>
      </w:r>
    </w:p>
    <w:p w14:paraId="6C6046A3" w14:textId="77777777" w:rsidR="00C621D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82C8C3" w14:textId="77777777" w:rsidR="00C621D1" w:rsidRDefault="009F55B3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5CA9E5" w14:textId="77777777" w:rsidR="00E05B32" w:rsidRDefault="00E05B32" w:rsidP="004E2C2F">
      <w:pPr>
        <w:spacing w:line="360" w:lineRule="auto"/>
        <w:rPr>
          <w:rFonts w:ascii="Arial" w:hAnsi="Arial" w:cs="Arial"/>
        </w:rPr>
      </w:pPr>
    </w:p>
    <w:p w14:paraId="45EE93DA" w14:textId="1C7ED5CD" w:rsidR="00E0189D" w:rsidRPr="00AE596C" w:rsidRDefault="00C621D1" w:rsidP="00AE596C">
      <w:pPr>
        <w:pStyle w:val="ListParagraph"/>
        <w:numPr>
          <w:ilvl w:val="0"/>
          <w:numId w:val="34"/>
        </w:numPr>
        <w:spacing w:line="360" w:lineRule="auto"/>
        <w:ind w:hanging="720"/>
        <w:rPr>
          <w:rFonts w:ascii="Arial" w:hAnsi="Arial" w:cs="Arial"/>
        </w:rPr>
      </w:pPr>
      <w:r w:rsidRPr="00AE596C">
        <w:rPr>
          <w:rFonts w:ascii="Arial" w:hAnsi="Arial" w:cs="Arial"/>
        </w:rPr>
        <w:t xml:space="preserve"> With reference to the entrepreneur you studied</w:t>
      </w:r>
      <w:r w:rsidR="009A18A1" w:rsidRPr="00AE596C">
        <w:rPr>
          <w:rFonts w:ascii="Arial" w:hAnsi="Arial" w:cs="Arial"/>
        </w:rPr>
        <w:t xml:space="preserve"> in class</w:t>
      </w:r>
      <w:r w:rsidRPr="00AE596C">
        <w:rPr>
          <w:rFonts w:ascii="Arial" w:hAnsi="Arial" w:cs="Arial"/>
        </w:rPr>
        <w:t>. Explain how they used one or more of the main characteristics of entrepreneurs. (Innovation, Initiative, Perseverance, Risk-Taking).</w:t>
      </w:r>
    </w:p>
    <w:p w14:paraId="6CAAEDFB" w14:textId="77777777" w:rsidR="00E05B32" w:rsidRDefault="009F55B3" w:rsidP="00E0189D">
      <w:pPr>
        <w:spacing w:line="360" w:lineRule="auto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1332E2D5" w14:textId="77777777" w:rsidR="00AE596C" w:rsidRDefault="00AE596C" w:rsidP="00E0189D">
      <w:pPr>
        <w:spacing w:line="360" w:lineRule="auto"/>
        <w:ind w:left="8640" w:firstLine="720"/>
        <w:rPr>
          <w:rFonts w:ascii="Arial" w:hAnsi="Arial" w:cs="Arial"/>
        </w:rPr>
      </w:pPr>
    </w:p>
    <w:p w14:paraId="7478A393" w14:textId="77777777" w:rsidR="00A31C58" w:rsidRDefault="00C621D1" w:rsidP="00A31C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284619" w14:textId="77777777" w:rsidR="00A31C58" w:rsidRDefault="00A31C58" w:rsidP="00A31C58">
      <w:pPr>
        <w:spacing w:line="360" w:lineRule="auto"/>
        <w:rPr>
          <w:rFonts w:ascii="Arial" w:hAnsi="Arial" w:cs="Arial"/>
        </w:rPr>
      </w:pPr>
    </w:p>
    <w:p w14:paraId="4B16051F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26CF6083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7CB64ACB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78603957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1E84B884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64A767CF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05465176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75AFC680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735F03E6" w14:textId="77777777" w:rsidR="00A31C58" w:rsidRDefault="00A31C58" w:rsidP="004E2C2F">
      <w:pPr>
        <w:spacing w:line="360" w:lineRule="auto"/>
        <w:rPr>
          <w:rFonts w:ascii="Arial" w:hAnsi="Arial" w:cs="Arial"/>
        </w:rPr>
      </w:pPr>
    </w:p>
    <w:p w14:paraId="1F2581DF" w14:textId="77777777" w:rsidR="00E0189D" w:rsidRDefault="00E0189D" w:rsidP="00E0189D">
      <w:pPr>
        <w:ind w:left="2880" w:firstLine="720"/>
        <w:rPr>
          <w:rFonts w:ascii="Arial" w:hAnsi="Arial" w:cs="Arial"/>
        </w:rPr>
      </w:pPr>
    </w:p>
    <w:p w14:paraId="7CF41077" w14:textId="77777777" w:rsidR="00BC57D9" w:rsidRPr="00BC57D9" w:rsidRDefault="00C621D1" w:rsidP="00E0189D">
      <w:pPr>
        <w:ind w:left="2880" w:firstLine="72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END</w:t>
      </w:r>
      <w:r w:rsidR="00BC57D9">
        <w:rPr>
          <w:rFonts w:ascii="Arial" w:hAnsi="Arial" w:cs="Arial"/>
          <w:b/>
          <w:sz w:val="28"/>
          <w:u w:val="single"/>
        </w:rPr>
        <w:t xml:space="preserve"> OF ASSESSMENT</w:t>
      </w:r>
    </w:p>
    <w:sectPr w:rsidR="00BC57D9" w:rsidRPr="00BC57D9" w:rsidSect="00E0189D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64CFA" w14:textId="77777777" w:rsidR="00D66B7F" w:rsidRDefault="00D66B7F" w:rsidP="004F4ED1">
      <w:r>
        <w:separator/>
      </w:r>
    </w:p>
  </w:endnote>
  <w:endnote w:type="continuationSeparator" w:id="0">
    <w:p w14:paraId="7D359DB3" w14:textId="77777777" w:rsidR="00D66B7F" w:rsidRDefault="00D66B7F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6008D" w14:textId="77777777" w:rsidR="00D66B7F" w:rsidRDefault="00D66B7F" w:rsidP="004F4ED1">
      <w:r>
        <w:separator/>
      </w:r>
    </w:p>
  </w:footnote>
  <w:footnote w:type="continuationSeparator" w:id="0">
    <w:p w14:paraId="4A32C8E2" w14:textId="77777777" w:rsidR="00D66B7F" w:rsidRDefault="00D66B7F" w:rsidP="004F4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775"/>
    <w:multiLevelType w:val="hybridMultilevel"/>
    <w:tmpl w:val="BE28ACC6"/>
    <w:lvl w:ilvl="0" w:tplc="43FEE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3791"/>
    <w:multiLevelType w:val="hybridMultilevel"/>
    <w:tmpl w:val="3D5E9FC6"/>
    <w:lvl w:ilvl="0" w:tplc="28C2E3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D6C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758F"/>
    <w:multiLevelType w:val="hybridMultilevel"/>
    <w:tmpl w:val="0E541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0BD"/>
    <w:multiLevelType w:val="hybridMultilevel"/>
    <w:tmpl w:val="AF9EC6FA"/>
    <w:lvl w:ilvl="0" w:tplc="BAF4C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C1BCD"/>
    <w:multiLevelType w:val="multilevel"/>
    <w:tmpl w:val="6E4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A262DD"/>
    <w:multiLevelType w:val="hybridMultilevel"/>
    <w:tmpl w:val="5F6038FE"/>
    <w:lvl w:ilvl="0" w:tplc="DD8A869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85A60"/>
    <w:multiLevelType w:val="hybridMultilevel"/>
    <w:tmpl w:val="F2DC7C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B29F0E">
      <w:start w:val="1"/>
      <w:numFmt w:val="lowerLetter"/>
      <w:lvlText w:val="%3)"/>
      <w:lvlJc w:val="left"/>
      <w:pPr>
        <w:ind w:left="1068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C10FC"/>
    <w:multiLevelType w:val="hybridMultilevel"/>
    <w:tmpl w:val="A678C0E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5C35B4"/>
    <w:multiLevelType w:val="hybridMultilevel"/>
    <w:tmpl w:val="1FBAA728"/>
    <w:lvl w:ilvl="0" w:tplc="C80E4E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807B57"/>
    <w:multiLevelType w:val="hybridMultilevel"/>
    <w:tmpl w:val="D55CAC4E"/>
    <w:lvl w:ilvl="0" w:tplc="7DBAC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A0D5A"/>
    <w:multiLevelType w:val="hybridMultilevel"/>
    <w:tmpl w:val="4E0A6C44"/>
    <w:lvl w:ilvl="0" w:tplc="431A9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1B1B83"/>
    <w:multiLevelType w:val="hybridMultilevel"/>
    <w:tmpl w:val="81529AFC"/>
    <w:lvl w:ilvl="0" w:tplc="EAE86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BA2ABB"/>
    <w:multiLevelType w:val="hybridMultilevel"/>
    <w:tmpl w:val="E2D003EC"/>
    <w:lvl w:ilvl="0" w:tplc="47B2CC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64EBA"/>
    <w:multiLevelType w:val="hybridMultilevel"/>
    <w:tmpl w:val="1CA69734"/>
    <w:lvl w:ilvl="0" w:tplc="94527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DE0315"/>
    <w:multiLevelType w:val="hybridMultilevel"/>
    <w:tmpl w:val="24ECFE64"/>
    <w:lvl w:ilvl="0" w:tplc="ED50D3DC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B62063"/>
    <w:multiLevelType w:val="hybridMultilevel"/>
    <w:tmpl w:val="6F1E44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66FBE"/>
    <w:multiLevelType w:val="hybridMultilevel"/>
    <w:tmpl w:val="D40A2FD8"/>
    <w:lvl w:ilvl="0" w:tplc="CAAE3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701041"/>
    <w:multiLevelType w:val="hybridMultilevel"/>
    <w:tmpl w:val="8D14BF10"/>
    <w:lvl w:ilvl="0" w:tplc="DD2C5B5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8C0E3B"/>
    <w:multiLevelType w:val="hybridMultilevel"/>
    <w:tmpl w:val="F56CF0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C2668"/>
    <w:multiLevelType w:val="hybridMultilevel"/>
    <w:tmpl w:val="2B1ACFBE"/>
    <w:lvl w:ilvl="0" w:tplc="9558F0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F3FCD"/>
    <w:multiLevelType w:val="hybridMultilevel"/>
    <w:tmpl w:val="D88E4A1C"/>
    <w:lvl w:ilvl="0" w:tplc="0FDC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50166"/>
    <w:multiLevelType w:val="hybridMultilevel"/>
    <w:tmpl w:val="7F767170"/>
    <w:lvl w:ilvl="0" w:tplc="86D048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94FAB"/>
    <w:multiLevelType w:val="hybridMultilevel"/>
    <w:tmpl w:val="4A20F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B1EDA"/>
    <w:multiLevelType w:val="hybridMultilevel"/>
    <w:tmpl w:val="913E6342"/>
    <w:lvl w:ilvl="0" w:tplc="613E155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9076BC"/>
    <w:multiLevelType w:val="hybridMultilevel"/>
    <w:tmpl w:val="33AEFEF6"/>
    <w:lvl w:ilvl="0" w:tplc="CAD008B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C23C7"/>
    <w:multiLevelType w:val="hybridMultilevel"/>
    <w:tmpl w:val="A75E3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63212"/>
    <w:multiLevelType w:val="hybridMultilevel"/>
    <w:tmpl w:val="ED58C686"/>
    <w:lvl w:ilvl="0" w:tplc="F21CB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B74A3"/>
    <w:multiLevelType w:val="hybridMultilevel"/>
    <w:tmpl w:val="19264EDA"/>
    <w:lvl w:ilvl="0" w:tplc="66D2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733E5D"/>
    <w:multiLevelType w:val="hybridMultilevel"/>
    <w:tmpl w:val="3CDAEF20"/>
    <w:lvl w:ilvl="0" w:tplc="47CC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06407F"/>
    <w:multiLevelType w:val="hybridMultilevel"/>
    <w:tmpl w:val="ADF07B74"/>
    <w:lvl w:ilvl="0" w:tplc="52C0E8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A8B7A61"/>
    <w:multiLevelType w:val="hybridMultilevel"/>
    <w:tmpl w:val="2A7EA348"/>
    <w:lvl w:ilvl="0" w:tplc="43989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CB2315"/>
    <w:multiLevelType w:val="hybridMultilevel"/>
    <w:tmpl w:val="DF5E9FCA"/>
    <w:lvl w:ilvl="0" w:tplc="D1288B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7F2853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A005C"/>
    <w:multiLevelType w:val="hybridMultilevel"/>
    <w:tmpl w:val="C33204FE"/>
    <w:lvl w:ilvl="0" w:tplc="DD64D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28"/>
  </w:num>
  <w:num w:numId="5">
    <w:abstractNumId w:val="23"/>
  </w:num>
  <w:num w:numId="6">
    <w:abstractNumId w:val="4"/>
  </w:num>
  <w:num w:numId="7">
    <w:abstractNumId w:val="31"/>
  </w:num>
  <w:num w:numId="8">
    <w:abstractNumId w:val="17"/>
  </w:num>
  <w:num w:numId="9">
    <w:abstractNumId w:val="29"/>
  </w:num>
  <w:num w:numId="10">
    <w:abstractNumId w:val="27"/>
  </w:num>
  <w:num w:numId="11">
    <w:abstractNumId w:val="34"/>
  </w:num>
  <w:num w:numId="12">
    <w:abstractNumId w:val="30"/>
  </w:num>
  <w:num w:numId="13">
    <w:abstractNumId w:val="10"/>
  </w:num>
  <w:num w:numId="14">
    <w:abstractNumId w:val="19"/>
  </w:num>
  <w:num w:numId="15">
    <w:abstractNumId w:val="12"/>
  </w:num>
  <w:num w:numId="16">
    <w:abstractNumId w:val="11"/>
  </w:num>
  <w:num w:numId="17">
    <w:abstractNumId w:val="6"/>
  </w:num>
  <w:num w:numId="18">
    <w:abstractNumId w:val="22"/>
  </w:num>
  <w:num w:numId="19">
    <w:abstractNumId w:val="14"/>
  </w:num>
  <w:num w:numId="20">
    <w:abstractNumId w:val="24"/>
  </w:num>
  <w:num w:numId="21">
    <w:abstractNumId w:val="25"/>
  </w:num>
  <w:num w:numId="22">
    <w:abstractNumId w:val="7"/>
  </w:num>
  <w:num w:numId="23">
    <w:abstractNumId w:val="20"/>
  </w:num>
  <w:num w:numId="24">
    <w:abstractNumId w:val="0"/>
  </w:num>
  <w:num w:numId="25">
    <w:abstractNumId w:val="13"/>
  </w:num>
  <w:num w:numId="26">
    <w:abstractNumId w:val="18"/>
  </w:num>
  <w:num w:numId="27">
    <w:abstractNumId w:val="9"/>
  </w:num>
  <w:num w:numId="28">
    <w:abstractNumId w:val="33"/>
  </w:num>
  <w:num w:numId="29">
    <w:abstractNumId w:val="2"/>
  </w:num>
  <w:num w:numId="30">
    <w:abstractNumId w:val="8"/>
  </w:num>
  <w:num w:numId="31">
    <w:abstractNumId w:val="16"/>
  </w:num>
  <w:num w:numId="32">
    <w:abstractNumId w:val="26"/>
  </w:num>
  <w:num w:numId="33">
    <w:abstractNumId w:val="32"/>
  </w:num>
  <w:num w:numId="34">
    <w:abstractNumId w:val="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2C"/>
    <w:rsid w:val="000867FF"/>
    <w:rsid w:val="001A0514"/>
    <w:rsid w:val="001C7961"/>
    <w:rsid w:val="001F2B10"/>
    <w:rsid w:val="00240FDD"/>
    <w:rsid w:val="002F316B"/>
    <w:rsid w:val="00326881"/>
    <w:rsid w:val="003700FC"/>
    <w:rsid w:val="0038739A"/>
    <w:rsid w:val="00473B9D"/>
    <w:rsid w:val="004A27EF"/>
    <w:rsid w:val="004E2C2F"/>
    <w:rsid w:val="004E76E3"/>
    <w:rsid w:val="004F4ED1"/>
    <w:rsid w:val="00515F88"/>
    <w:rsid w:val="00532933"/>
    <w:rsid w:val="006109A2"/>
    <w:rsid w:val="00691E43"/>
    <w:rsid w:val="007028F5"/>
    <w:rsid w:val="007B3A6A"/>
    <w:rsid w:val="007B682F"/>
    <w:rsid w:val="007C5389"/>
    <w:rsid w:val="007E6BAD"/>
    <w:rsid w:val="007F6C2C"/>
    <w:rsid w:val="00877991"/>
    <w:rsid w:val="009A18A1"/>
    <w:rsid w:val="009D4E15"/>
    <w:rsid w:val="009F55B3"/>
    <w:rsid w:val="00A31C58"/>
    <w:rsid w:val="00A33151"/>
    <w:rsid w:val="00A5480D"/>
    <w:rsid w:val="00AE596C"/>
    <w:rsid w:val="00B66C7F"/>
    <w:rsid w:val="00BC57D9"/>
    <w:rsid w:val="00C5307A"/>
    <w:rsid w:val="00C621D1"/>
    <w:rsid w:val="00CB1BFD"/>
    <w:rsid w:val="00D1740F"/>
    <w:rsid w:val="00D33B6A"/>
    <w:rsid w:val="00D61E91"/>
    <w:rsid w:val="00D66B7F"/>
    <w:rsid w:val="00D9002F"/>
    <w:rsid w:val="00E0189D"/>
    <w:rsid w:val="00E05B32"/>
    <w:rsid w:val="00E37DDA"/>
    <w:rsid w:val="00E40504"/>
    <w:rsid w:val="00EF4801"/>
    <w:rsid w:val="00F11B8C"/>
    <w:rsid w:val="00F30D09"/>
    <w:rsid w:val="00F321FD"/>
    <w:rsid w:val="00F33359"/>
    <w:rsid w:val="00F506FB"/>
    <w:rsid w:val="00F67C53"/>
    <w:rsid w:val="00F93508"/>
    <w:rsid w:val="00F946CF"/>
    <w:rsid w:val="00F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383E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15C85450</Template>
  <TotalTime>1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HARRIS Adam [Narrogin Senior High School]</cp:lastModifiedBy>
  <cp:revision>2</cp:revision>
  <cp:lastPrinted>2018-06-09T08:40:00Z</cp:lastPrinted>
  <dcterms:created xsi:type="dcterms:W3CDTF">2019-06-06T05:45:00Z</dcterms:created>
  <dcterms:modified xsi:type="dcterms:W3CDTF">2019-06-06T05:45:00Z</dcterms:modified>
</cp:coreProperties>
</file>