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DBFD0" w14:textId="17442CCF" w:rsidR="00BA7921" w:rsidRDefault="005E008A">
      <w:pPr>
        <w:rPr>
          <w:rFonts w:ascii="Arial" w:hAnsi="Arial" w:cs="Arial"/>
          <w:u w:val="single"/>
        </w:rPr>
      </w:pPr>
      <w:r w:rsidRPr="000D611C">
        <w:rPr>
          <w:rFonts w:ascii="Comic Sans MS" w:hAnsi="Comic Sans MS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7194E1B" wp14:editId="665ACB7F">
            <wp:simplePos x="0" y="0"/>
            <wp:positionH relativeFrom="column">
              <wp:posOffset>139700</wp:posOffset>
            </wp:positionH>
            <wp:positionV relativeFrom="paragraph">
              <wp:posOffset>17780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5EDA" wp14:editId="518FD1BB">
                <wp:simplePos x="0" y="0"/>
                <wp:positionH relativeFrom="column">
                  <wp:posOffset>1024255</wp:posOffset>
                </wp:positionH>
                <wp:positionV relativeFrom="paragraph">
                  <wp:posOffset>15875</wp:posOffset>
                </wp:positionV>
                <wp:extent cx="3039745" cy="381000"/>
                <wp:effectExtent l="0" t="0" r="2730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51E6" w14:textId="37285C6B" w:rsidR="000330DA" w:rsidRPr="006B2B82" w:rsidRDefault="000330DA" w:rsidP="009610F6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___/18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B1B3C1" w14:textId="77777777" w:rsidR="000330DA" w:rsidRDefault="000330DA" w:rsidP="00961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65pt;margin-top:1.25pt;width:239.3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" fillcolor="#f2f2f2 [3052]">
                <v:textbox>
                  <w:txbxContent>
                    <w:p w14:paraId="1EEB51E6" w14:textId="37285C6B" w:rsidR="000330DA" w:rsidRPr="006B2B82" w:rsidRDefault="000330DA" w:rsidP="009610F6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___/18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B1B3C1" w14:textId="77777777" w:rsidR="000330DA" w:rsidRDefault="000330DA" w:rsidP="009610F6"/>
                  </w:txbxContent>
                </v:textbox>
              </v:shape>
            </w:pict>
          </mc:Fallback>
        </mc:AlternateContent>
      </w:r>
      <w:r w:rsidR="00BA7921">
        <w:tab/>
      </w:r>
      <w:r w:rsidR="00BA7921"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</w:p>
    <w:p w14:paraId="43790DAB" w14:textId="77777777" w:rsid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5405A53A" w14:textId="77777777" w:rsidR="00135C1A" w:rsidRP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65CF2CC5" w14:textId="77777777" w:rsidR="005E008A" w:rsidRDefault="005E008A" w:rsidP="005E008A">
      <w:pPr>
        <w:rPr>
          <w:rFonts w:ascii="Comic Sans MS" w:eastAsia="Times New Roman" w:hAnsi="Comic Sans MS"/>
          <w:lang w:eastAsia="en-AU"/>
        </w:rPr>
      </w:pPr>
      <w:r>
        <w:rPr>
          <w:rFonts w:ascii="Comic Sans MS" w:eastAsia="Times New Roman" w:hAnsi="Comic Sans MS"/>
          <w:lang w:eastAsia="en-AU"/>
        </w:rPr>
        <w:t>Name</w:t>
      </w:r>
      <w:proofErr w:type="gramStart"/>
      <w:r>
        <w:rPr>
          <w:rFonts w:ascii="Comic Sans MS" w:eastAsia="Times New Roman" w:hAnsi="Comic Sans MS"/>
          <w:lang w:eastAsia="en-AU"/>
        </w:rPr>
        <w:t>:_</w:t>
      </w:r>
      <w:proofErr w:type="gramEnd"/>
      <w:r>
        <w:rPr>
          <w:rFonts w:ascii="Comic Sans MS" w:eastAsia="Times New Roman" w:hAnsi="Comic Sans MS"/>
          <w:lang w:eastAsia="en-AU"/>
        </w:rPr>
        <w:t xml:space="preserve">____________________       </w:t>
      </w:r>
      <w:r w:rsidR="00DF6736" w:rsidRPr="00EE7CDC">
        <w:rPr>
          <w:rFonts w:ascii="Comic Sans MS" w:eastAsia="Times New Roman" w:hAnsi="Comic Sans MS"/>
          <w:lang w:eastAsia="en-AU"/>
        </w:rPr>
        <w:t>Teacher: ___________________</w:t>
      </w:r>
    </w:p>
    <w:p w14:paraId="0AB9C7B4" w14:textId="1A46FE39" w:rsidR="005E008A" w:rsidRDefault="00D800BB" w:rsidP="005E008A">
      <w:pPr>
        <w:rPr>
          <w:rFonts w:ascii="Comic Sans MS" w:eastAsia="Times New Roman" w:hAnsi="Comic Sans MS"/>
          <w:lang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363E" wp14:editId="30939B0A">
                <wp:simplePos x="0" y="0"/>
                <wp:positionH relativeFrom="column">
                  <wp:posOffset>4267200</wp:posOffset>
                </wp:positionH>
                <wp:positionV relativeFrom="paragraph">
                  <wp:posOffset>164465</wp:posOffset>
                </wp:positionV>
                <wp:extent cx="998855" cy="722630"/>
                <wp:effectExtent l="0" t="0" r="10795" b="2032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80CF" w14:textId="77777777" w:rsidR="000330DA" w:rsidRPr="00434C41" w:rsidRDefault="000330DA" w:rsidP="005E008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DB758E5" w14:textId="5A3FC858" w:rsidR="000330DA" w:rsidRPr="00434C41" w:rsidRDefault="000330DA" w:rsidP="005E008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6pt;margin-top:12.95pt;width:78.65pt;height:5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">
                <v:textbox>
                  <w:txbxContent>
                    <w:p w14:paraId="2D0180CF" w14:textId="77777777" w:rsidR="000330DA" w:rsidRPr="00434C41" w:rsidRDefault="000330DA" w:rsidP="005E008A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DB758E5" w14:textId="5A3FC858" w:rsidR="000330DA" w:rsidRPr="00434C41" w:rsidRDefault="000330DA" w:rsidP="005E008A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18</w:t>
                      </w:r>
                    </w:p>
                  </w:txbxContent>
                </v:textbox>
              </v:shape>
            </w:pict>
          </mc:Fallback>
        </mc:AlternateContent>
      </w:r>
      <w:r w:rsidR="00DF6736">
        <w:rPr>
          <w:rFonts w:ascii="Arial" w:hAnsi="Arial" w:cs="Arial"/>
        </w:rPr>
        <w:t xml:space="preserve">  </w:t>
      </w:r>
    </w:p>
    <w:p w14:paraId="61228DA1" w14:textId="3E21304E" w:rsidR="00E938B6" w:rsidRPr="005E008A" w:rsidRDefault="00BA7921" w:rsidP="005E008A">
      <w:pPr>
        <w:rPr>
          <w:rFonts w:ascii="Comic Sans MS" w:eastAsia="Times New Roman" w:hAnsi="Comic Sans MS"/>
          <w:lang w:eastAsia="en-AU"/>
        </w:rPr>
      </w:pPr>
      <w:r w:rsidRPr="001F6ACD">
        <w:rPr>
          <w:rFonts w:ascii="Arial" w:hAnsi="Arial" w:cs="Arial"/>
          <w:b/>
          <w:sz w:val="28"/>
          <w:szCs w:val="28"/>
        </w:rPr>
        <w:t>Year 7</w:t>
      </w:r>
      <w:r w:rsidR="009610F6">
        <w:rPr>
          <w:rFonts w:ascii="Arial" w:hAnsi="Arial" w:cs="Arial"/>
          <w:b/>
          <w:sz w:val="28"/>
          <w:szCs w:val="28"/>
        </w:rPr>
        <w:t xml:space="preserve"> HASS-</w:t>
      </w:r>
      <w:r w:rsidRPr="001F6ACD">
        <w:rPr>
          <w:rFonts w:ascii="Arial" w:hAnsi="Arial" w:cs="Arial"/>
          <w:b/>
          <w:sz w:val="28"/>
          <w:szCs w:val="28"/>
        </w:rPr>
        <w:t xml:space="preserve"> Economics and Business </w:t>
      </w:r>
    </w:p>
    <w:p w14:paraId="5A46EF80" w14:textId="443DC23E" w:rsidR="009D647C" w:rsidRDefault="009610F6" w:rsidP="00BA79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E008A">
        <w:rPr>
          <w:rFonts w:ascii="Arial" w:hAnsi="Arial" w:cs="Arial"/>
          <w:b/>
          <w:sz w:val="28"/>
          <w:szCs w:val="28"/>
        </w:rPr>
        <w:tab/>
        <w:t xml:space="preserve">       </w:t>
      </w:r>
      <w:r>
        <w:rPr>
          <w:rFonts w:ascii="Arial" w:hAnsi="Arial" w:cs="Arial"/>
          <w:b/>
          <w:sz w:val="28"/>
          <w:szCs w:val="28"/>
        </w:rPr>
        <w:t>Task 7</w:t>
      </w:r>
      <w:r w:rsidR="00BA7921" w:rsidRPr="001F6ACD">
        <w:rPr>
          <w:rFonts w:ascii="Arial" w:hAnsi="Arial" w:cs="Arial"/>
          <w:b/>
          <w:sz w:val="28"/>
          <w:szCs w:val="28"/>
        </w:rPr>
        <w:t xml:space="preserve">: </w:t>
      </w:r>
      <w:r w:rsidR="001F6ACD">
        <w:rPr>
          <w:rFonts w:ascii="Arial" w:hAnsi="Arial" w:cs="Arial"/>
          <w:b/>
          <w:sz w:val="28"/>
          <w:szCs w:val="28"/>
        </w:rPr>
        <w:t xml:space="preserve">Case study of an entrepreneur </w:t>
      </w:r>
    </w:p>
    <w:p w14:paraId="66064EB2" w14:textId="77777777" w:rsidR="00DF6736" w:rsidRDefault="00DF6736" w:rsidP="00DF6736">
      <w:pPr>
        <w:rPr>
          <w:rFonts w:ascii="Arial" w:hAnsi="Arial" w:cs="Arial"/>
        </w:rPr>
      </w:pPr>
    </w:p>
    <w:p w14:paraId="6E5EE48D" w14:textId="77777777" w:rsidR="00BA7921" w:rsidRPr="009D647C" w:rsidRDefault="00BA7921" w:rsidP="00DF6736">
      <w:pPr>
        <w:ind w:firstLine="360"/>
        <w:rPr>
          <w:rFonts w:ascii="Arial" w:hAnsi="Arial" w:cs="Arial"/>
          <w:b/>
        </w:rPr>
      </w:pPr>
      <w:r w:rsidRPr="009D647C">
        <w:rPr>
          <w:rFonts w:ascii="Arial" w:hAnsi="Arial" w:cs="Arial"/>
          <w:b/>
        </w:rPr>
        <w:t xml:space="preserve">Your Task: </w:t>
      </w:r>
    </w:p>
    <w:p w14:paraId="4972FA5F" w14:textId="1EFC25BF" w:rsidR="00BA7921" w:rsidRDefault="001F6ACD" w:rsidP="00BA79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your </w:t>
      </w:r>
      <w:r w:rsidR="009933AA">
        <w:rPr>
          <w:rFonts w:ascii="Arial" w:hAnsi="Arial" w:cs="Arial"/>
        </w:rPr>
        <w:t xml:space="preserve">documentary </w:t>
      </w:r>
      <w:r>
        <w:rPr>
          <w:rFonts w:ascii="Arial" w:hAnsi="Arial" w:cs="Arial"/>
        </w:rPr>
        <w:t>note taking sheet</w:t>
      </w:r>
      <w:r w:rsidR="009933A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answer the</w:t>
      </w:r>
      <w:r w:rsidR="00135C1A">
        <w:rPr>
          <w:rFonts w:ascii="Arial" w:hAnsi="Arial" w:cs="Arial"/>
        </w:rPr>
        <w:t xml:space="preserve"> questions </w:t>
      </w:r>
      <w:r w:rsidR="009933AA">
        <w:rPr>
          <w:rFonts w:ascii="Arial" w:hAnsi="Arial" w:cs="Arial"/>
        </w:rPr>
        <w:t xml:space="preserve">below </w:t>
      </w:r>
      <w:r w:rsidR="00135C1A">
        <w:rPr>
          <w:rFonts w:ascii="Arial" w:hAnsi="Arial" w:cs="Arial"/>
        </w:rPr>
        <w:t xml:space="preserve">(test conditions). </w:t>
      </w:r>
    </w:p>
    <w:p w14:paraId="5AFBDFCF" w14:textId="4A40E37B" w:rsidR="009D647C" w:rsidRPr="005E008A" w:rsidRDefault="00135C1A" w:rsidP="005E00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Please refer to the definitions below to assist you</w:t>
      </w:r>
      <w:r w:rsidR="009933AA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addressing the action </w:t>
      </w:r>
      <w:r w:rsidRPr="005E008A">
        <w:rPr>
          <w:rFonts w:ascii="Arial" w:hAnsi="Arial" w:cs="Arial"/>
        </w:rPr>
        <w:t xml:space="preserve">word. </w:t>
      </w:r>
    </w:p>
    <w:p w14:paraId="7392D86E" w14:textId="21E6BB24" w:rsidR="00135C1A" w:rsidRDefault="005E008A" w:rsidP="00135C1A">
      <w:pPr>
        <w:tabs>
          <w:tab w:val="left" w:pos="2775"/>
        </w:tabs>
        <w:ind w:left="360"/>
        <w:rPr>
          <w:rFonts w:ascii="Arial" w:hAnsi="Arial" w:cs="Arial"/>
        </w:rPr>
      </w:pPr>
      <w:r w:rsidRPr="005E008A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C3CEB" wp14:editId="2F3C31FC">
                <wp:simplePos x="0" y="0"/>
                <wp:positionH relativeFrom="column">
                  <wp:posOffset>263525</wp:posOffset>
                </wp:positionH>
                <wp:positionV relativeFrom="paragraph">
                  <wp:posOffset>120651</wp:posOffset>
                </wp:positionV>
                <wp:extent cx="6096000" cy="1200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1CCF" w14:textId="02FFDFC5" w:rsidR="000330DA" w:rsidRPr="005E008A" w:rsidRDefault="000330DA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Action Word: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Definition:</w:t>
                            </w:r>
                          </w:p>
                          <w:p w14:paraId="3555AE26" w14:textId="3306AF4A" w:rsidR="000330DA" w:rsidRPr="00F34EF7" w:rsidRDefault="000330DA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State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Introduce the main points of the topic in a short and understandable form. </w:t>
                            </w:r>
                          </w:p>
                          <w:p w14:paraId="51086506" w14:textId="77777777" w:rsidR="000330DA" w:rsidRPr="00F34EF7" w:rsidRDefault="000330DA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2263A7" w14:textId="1E56691D" w:rsidR="000330DA" w:rsidRPr="00F34EF7" w:rsidRDefault="000330D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Outline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State the essential characteristics, presenting the main points and vital underlying points. </w:t>
                            </w:r>
                          </w:p>
                          <w:p w14:paraId="740B3E58" w14:textId="77777777" w:rsidR="000330DA" w:rsidRPr="00F34EF7" w:rsidRDefault="000330D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10C263" w14:textId="11BC62ED" w:rsidR="000330DA" w:rsidRPr="00F34EF7" w:rsidRDefault="000330DA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Explain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Make the meaning of something clear, relate cause and effect; provide why or how.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.75pt;margin-top:9.5pt;width:480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" fillcolor="#f2f2f2 [3052]">
                <v:textbox>
                  <w:txbxContent>
                    <w:p w14:paraId="1BC61CCF" w14:textId="02FFDFC5" w:rsidR="000330DA" w:rsidRPr="005E008A" w:rsidRDefault="000330DA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Action Word: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Definition:</w:t>
                      </w:r>
                    </w:p>
                    <w:p w14:paraId="3555AE26" w14:textId="3306AF4A" w:rsidR="000330DA" w:rsidRPr="00F34EF7" w:rsidRDefault="000330DA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State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Introduce the main points of the topic in a short and understandable form. </w:t>
                      </w:r>
                    </w:p>
                    <w:p w14:paraId="51086506" w14:textId="77777777" w:rsidR="000330DA" w:rsidRPr="00F34EF7" w:rsidRDefault="000330DA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2263A7" w14:textId="1E56691D" w:rsidR="000330DA" w:rsidRPr="00F34EF7" w:rsidRDefault="000330D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Outline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State the essential characteristics, presenting the main points and vital underlying points. </w:t>
                      </w:r>
                    </w:p>
                    <w:p w14:paraId="740B3E58" w14:textId="77777777" w:rsidR="000330DA" w:rsidRPr="00F34EF7" w:rsidRDefault="000330D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10C263" w14:textId="11BC62ED" w:rsidR="000330DA" w:rsidRPr="00F34EF7" w:rsidRDefault="000330DA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Explain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Make the meaning of something clear, relate cause and effect; provide why or how. </w:t>
                      </w:r>
                    </w:p>
                  </w:txbxContent>
                </v:textbox>
              </v:shape>
            </w:pict>
          </mc:Fallback>
        </mc:AlternateContent>
      </w:r>
    </w:p>
    <w:p w14:paraId="6385E40D" w14:textId="40179ED0" w:rsidR="00135C1A" w:rsidRDefault="00135C1A" w:rsidP="00135C1A">
      <w:pPr>
        <w:tabs>
          <w:tab w:val="left" w:pos="2775"/>
        </w:tabs>
        <w:ind w:left="360"/>
        <w:rPr>
          <w:rFonts w:ascii="Arial" w:hAnsi="Arial" w:cs="Arial"/>
        </w:rPr>
      </w:pPr>
    </w:p>
    <w:p w14:paraId="228ABCBD" w14:textId="77777777" w:rsidR="00135C1A" w:rsidRDefault="00135C1A" w:rsidP="005E008A">
      <w:pPr>
        <w:tabs>
          <w:tab w:val="left" w:pos="2775"/>
        </w:tabs>
        <w:rPr>
          <w:rFonts w:ascii="Arial" w:hAnsi="Arial" w:cs="Arial"/>
        </w:rPr>
      </w:pPr>
    </w:p>
    <w:p w14:paraId="54448330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6369B741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39DC287D" w14:textId="77777777" w:rsidR="005E008A" w:rsidRDefault="005E008A" w:rsidP="001F6ACD">
      <w:pPr>
        <w:ind w:left="360"/>
        <w:rPr>
          <w:rFonts w:ascii="Arial" w:hAnsi="Arial" w:cs="Arial"/>
          <w:b/>
        </w:rPr>
      </w:pPr>
    </w:p>
    <w:p w14:paraId="0C3E1D6D" w14:textId="77777777" w:rsidR="00D800BB" w:rsidRDefault="00D800BB" w:rsidP="00D800BB">
      <w:pPr>
        <w:rPr>
          <w:rFonts w:ascii="Arial" w:hAnsi="Arial" w:cs="Arial"/>
          <w:b/>
        </w:rPr>
      </w:pPr>
    </w:p>
    <w:p w14:paraId="15221AC2" w14:textId="77777777" w:rsidR="00D800BB" w:rsidRDefault="00D800BB" w:rsidP="00D800BB">
      <w:pPr>
        <w:rPr>
          <w:rFonts w:ascii="Arial" w:hAnsi="Arial" w:cs="Arial"/>
          <w:b/>
        </w:rPr>
      </w:pPr>
    </w:p>
    <w:p w14:paraId="0C8AFC30" w14:textId="4AF9836C" w:rsidR="001F6ACD" w:rsidRPr="001F6ACD" w:rsidRDefault="001F6ACD" w:rsidP="001F6ACD">
      <w:pPr>
        <w:ind w:left="360"/>
        <w:rPr>
          <w:rFonts w:ascii="Arial" w:hAnsi="Arial" w:cs="Arial"/>
          <w:b/>
        </w:rPr>
      </w:pPr>
      <w:r w:rsidRPr="001F6ACD">
        <w:rPr>
          <w:rFonts w:ascii="Arial" w:hAnsi="Arial" w:cs="Arial"/>
          <w:b/>
        </w:rPr>
        <w:t xml:space="preserve">Questions: </w:t>
      </w:r>
    </w:p>
    <w:p w14:paraId="0BC5E51D" w14:textId="12912199" w:rsidR="00BA7921" w:rsidRDefault="00BA7921" w:rsidP="00BA7921">
      <w:pPr>
        <w:rPr>
          <w:rFonts w:ascii="Arial" w:hAnsi="Arial" w:cs="Arial"/>
        </w:rPr>
      </w:pPr>
    </w:p>
    <w:p w14:paraId="64C2A240" w14:textId="7E691CC4" w:rsidR="001F6ACD" w:rsidRP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 xml:space="preserve">What is the name of the entrepreneur </w:t>
      </w:r>
      <w:r w:rsidR="00135C1A">
        <w:rPr>
          <w:rFonts w:ascii="Arial" w:hAnsi="Arial" w:cs="Arial"/>
        </w:rPr>
        <w:t xml:space="preserve">(full name)? </w:t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  <w:t>(2</w:t>
      </w:r>
      <w:r w:rsidRPr="001F6ACD">
        <w:rPr>
          <w:rFonts w:ascii="Arial" w:hAnsi="Arial" w:cs="Arial"/>
        </w:rPr>
        <w:t xml:space="preserve"> mark</w:t>
      </w:r>
      <w:r w:rsidR="00135C1A">
        <w:rPr>
          <w:rFonts w:ascii="Arial" w:hAnsi="Arial" w:cs="Arial"/>
        </w:rPr>
        <w:t>s</w:t>
      </w:r>
      <w:r w:rsidRPr="001F6ACD">
        <w:rPr>
          <w:rFonts w:ascii="Arial" w:hAnsi="Arial" w:cs="Arial"/>
        </w:rPr>
        <w:t xml:space="preserve">) </w:t>
      </w:r>
    </w:p>
    <w:p w14:paraId="41F34601" w14:textId="77777777" w:rsidR="00BA7921" w:rsidRPr="001F6ACD" w:rsidRDefault="00BA7921" w:rsidP="00BA7921">
      <w:pPr>
        <w:rPr>
          <w:rFonts w:ascii="Arial" w:hAnsi="Arial" w:cs="Arial"/>
        </w:rPr>
      </w:pPr>
    </w:p>
    <w:p w14:paraId="2CD15E3E" w14:textId="2B7DFEBA" w:rsidR="00BA7921" w:rsidRDefault="00E938B6" w:rsidP="009933AA">
      <w:pPr>
        <w:ind w:left="360" w:firstLine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Reed (1 mark) Hastings (1 mark) </w:t>
      </w:r>
    </w:p>
    <w:p w14:paraId="06DB70AB" w14:textId="1BA1FEAA" w:rsidR="00E938B6" w:rsidRPr="00E938B6" w:rsidRDefault="00E938B6" w:rsidP="009933AA">
      <w:pPr>
        <w:ind w:left="360" w:firstLine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Must be spelt correctly </w:t>
      </w:r>
    </w:p>
    <w:p w14:paraId="3C08DD3E" w14:textId="029AC332" w:rsidR="001F6ACD" w:rsidRPr="001F6ACD" w:rsidRDefault="001F6ACD" w:rsidP="001F6ACD">
      <w:pPr>
        <w:ind w:left="360"/>
        <w:rPr>
          <w:rFonts w:ascii="Arial" w:hAnsi="Arial" w:cs="Arial"/>
          <w:u w:val="single"/>
        </w:rPr>
      </w:pPr>
    </w:p>
    <w:p w14:paraId="063F02E0" w14:textId="51698ACB" w:rsid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>Wh</w:t>
      </w:r>
      <w:r>
        <w:rPr>
          <w:rFonts w:ascii="Arial" w:hAnsi="Arial" w:cs="Arial"/>
        </w:rPr>
        <w:t>ere was he/she born?</w:t>
      </w:r>
      <w:r w:rsidR="00503858">
        <w:rPr>
          <w:rFonts w:ascii="Arial" w:hAnsi="Arial" w:cs="Arial"/>
        </w:rPr>
        <w:t xml:space="preserve"> </w:t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  <w:t xml:space="preserve">(1 mark) </w:t>
      </w:r>
    </w:p>
    <w:p w14:paraId="4355A527" w14:textId="61AA22FF" w:rsidR="001F6ACD" w:rsidRDefault="001F6ACD" w:rsidP="004C298A">
      <w:pPr>
        <w:ind w:left="9360"/>
        <w:rPr>
          <w:rFonts w:ascii="Arial" w:hAnsi="Arial" w:cs="Arial"/>
        </w:rPr>
      </w:pPr>
    </w:p>
    <w:p w14:paraId="756CBFB0" w14:textId="6F2D7868" w:rsidR="009610F6" w:rsidRDefault="00E938B6" w:rsidP="009933AA">
      <w:pPr>
        <w:ind w:left="709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Boston (1 mark) </w:t>
      </w:r>
    </w:p>
    <w:p w14:paraId="30B3721C" w14:textId="77777777" w:rsidR="00E938B6" w:rsidRPr="00E938B6" w:rsidRDefault="00E938B6" w:rsidP="009933AA">
      <w:pPr>
        <w:ind w:left="709"/>
        <w:rPr>
          <w:rFonts w:ascii="Arial" w:hAnsi="Arial" w:cs="Arial"/>
          <w:color w:val="FF0000"/>
        </w:rPr>
      </w:pPr>
    </w:p>
    <w:p w14:paraId="6802AA7C" w14:textId="4B6D4C96" w:rsidR="009610F6" w:rsidRPr="00DF6736" w:rsidRDefault="009610F6" w:rsidP="009610F6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135C1A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company he/she is responsible for creating.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6736">
        <w:rPr>
          <w:rFonts w:ascii="Arial" w:hAnsi="Arial" w:cs="Arial"/>
        </w:rPr>
        <w:t xml:space="preserve">(1 mark) </w:t>
      </w:r>
    </w:p>
    <w:p w14:paraId="1B05DFF4" w14:textId="77777777" w:rsidR="00DF6736" w:rsidRDefault="00DF6736" w:rsidP="00DF6736">
      <w:pPr>
        <w:rPr>
          <w:rFonts w:ascii="Arial" w:hAnsi="Arial" w:cs="Arial"/>
          <w:u w:val="single"/>
        </w:rPr>
      </w:pPr>
    </w:p>
    <w:p w14:paraId="312B2D08" w14:textId="32EEC6CA" w:rsidR="00DF6736" w:rsidRPr="00E938B6" w:rsidRDefault="00E938B6" w:rsidP="009933AA">
      <w:pPr>
        <w:ind w:left="709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Netflix </w:t>
      </w:r>
      <w:r>
        <w:rPr>
          <w:rFonts w:ascii="Arial" w:hAnsi="Arial" w:cs="Arial"/>
          <w:color w:val="FF0000"/>
        </w:rPr>
        <w:t>(1 mark)</w:t>
      </w:r>
    </w:p>
    <w:p w14:paraId="07519442" w14:textId="77777777" w:rsidR="00DF6736" w:rsidRDefault="00DF6736" w:rsidP="00DF6736">
      <w:pPr>
        <w:ind w:left="360"/>
        <w:rPr>
          <w:rFonts w:ascii="Arial" w:hAnsi="Arial" w:cs="Arial"/>
          <w:u w:val="single"/>
        </w:rPr>
      </w:pPr>
    </w:p>
    <w:p w14:paraId="16AE4932" w14:textId="77777777" w:rsidR="0078524D" w:rsidRDefault="0078524D" w:rsidP="00DF6736">
      <w:pPr>
        <w:ind w:left="360"/>
        <w:rPr>
          <w:rFonts w:ascii="Arial" w:hAnsi="Arial" w:cs="Arial"/>
          <w:u w:val="single"/>
        </w:rPr>
      </w:pPr>
    </w:p>
    <w:p w14:paraId="373ACD32" w14:textId="0A861F6A" w:rsidR="0078524D" w:rsidRPr="00F5388A" w:rsidRDefault="00F5388A" w:rsidP="0078524D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9933AA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name of one business competitor that the entrepreneur overcame</w:t>
      </w:r>
    </w:p>
    <w:p w14:paraId="68010768" w14:textId="197C0AAD" w:rsidR="00F5388A" w:rsidRDefault="00F5388A" w:rsidP="00F5388A">
      <w:pPr>
        <w:ind w:left="720"/>
        <w:rPr>
          <w:rFonts w:ascii="Arial" w:hAnsi="Arial" w:cs="Arial"/>
          <w:sz w:val="20"/>
          <w:szCs w:val="20"/>
        </w:rPr>
      </w:pPr>
      <w:r w:rsidRPr="00DF6736">
        <w:rPr>
          <w:rFonts w:ascii="Arial" w:hAnsi="Arial" w:cs="Arial"/>
          <w:b/>
          <w:sz w:val="20"/>
          <w:szCs w:val="20"/>
        </w:rPr>
        <w:t>HINT</w:t>
      </w:r>
      <w:r w:rsidRPr="00DF673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It must be the name of a company.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5388A">
        <w:rPr>
          <w:rFonts w:ascii="Arial" w:hAnsi="Arial" w:cs="Arial"/>
        </w:rPr>
        <w:t>(1 mark)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953630B" w14:textId="77777777" w:rsidR="00F5388A" w:rsidRPr="009933AA" w:rsidRDefault="00F5388A" w:rsidP="00F5388A">
      <w:pPr>
        <w:rPr>
          <w:rFonts w:ascii="Arial" w:hAnsi="Arial" w:cs="Arial"/>
          <w:b/>
          <w:sz w:val="20"/>
          <w:szCs w:val="20"/>
        </w:rPr>
      </w:pPr>
    </w:p>
    <w:p w14:paraId="4F0B7CAE" w14:textId="24DC3DD8" w:rsidR="00F5388A" w:rsidRPr="00E938B6" w:rsidRDefault="00F5388A" w:rsidP="00F5388A">
      <w:pPr>
        <w:rPr>
          <w:rFonts w:ascii="Arial" w:hAnsi="Arial" w:cs="Arial"/>
          <w:color w:val="FF0000"/>
        </w:rPr>
      </w:pPr>
      <w:r w:rsidRPr="009933AA">
        <w:rPr>
          <w:rFonts w:ascii="Arial" w:hAnsi="Arial" w:cs="Arial"/>
          <w:sz w:val="20"/>
          <w:szCs w:val="20"/>
        </w:rPr>
        <w:tab/>
      </w:r>
      <w:r w:rsidR="00E938B6" w:rsidRPr="00E938B6">
        <w:rPr>
          <w:rFonts w:ascii="Arial" w:hAnsi="Arial" w:cs="Arial"/>
          <w:color w:val="FF0000"/>
        </w:rPr>
        <w:t xml:space="preserve">1 mark for any of the following; </w:t>
      </w:r>
    </w:p>
    <w:p w14:paraId="5E8B6631" w14:textId="49B262CC" w:rsidR="00E938B6" w:rsidRPr="00E938B6" w:rsidRDefault="00E938B6" w:rsidP="00E938B6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Blockbuster </w:t>
      </w:r>
    </w:p>
    <w:p w14:paraId="1A9E65C1" w14:textId="18D4D1DE" w:rsidR="00E938B6" w:rsidRPr="00E938B6" w:rsidRDefault="00E938B6" w:rsidP="00E938B6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Walmart </w:t>
      </w:r>
    </w:p>
    <w:p w14:paraId="18C7DE9A" w14:textId="1D9B8E88" w:rsidR="00185C46" w:rsidRPr="00185C46" w:rsidRDefault="00185C46" w:rsidP="00185C46">
      <w:pPr>
        <w:rPr>
          <w:rFonts w:ascii="Arial" w:hAnsi="Arial" w:cs="Arial"/>
          <w:color w:val="FF0000"/>
        </w:rPr>
      </w:pPr>
    </w:p>
    <w:p w14:paraId="50658D6A" w14:textId="77777777" w:rsidR="00D832E4" w:rsidRPr="009933AA" w:rsidRDefault="00D832E4" w:rsidP="00F5388A">
      <w:pPr>
        <w:rPr>
          <w:rFonts w:ascii="Arial" w:hAnsi="Arial" w:cs="Arial"/>
        </w:rPr>
      </w:pPr>
    </w:p>
    <w:p w14:paraId="47ADADB9" w14:textId="6C83A979" w:rsidR="001F6ACD" w:rsidRDefault="004C298A" w:rsidP="004C29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15E0BB4" w14:textId="77777777" w:rsidR="00E938B6" w:rsidRDefault="004C298A" w:rsidP="004C298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r w:rsidRPr="004C298A"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characteristics that the entrepreneur possesses that are typical of most entrepreneurs. </w:t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  <w:t>(3 marks)</w:t>
      </w:r>
    </w:p>
    <w:p w14:paraId="7772864F" w14:textId="2537313E" w:rsidR="004C298A" w:rsidRDefault="00E938B6" w:rsidP="00E938B6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1 mark for any of the following; </w:t>
      </w:r>
      <w:r w:rsidR="004C298A" w:rsidRPr="004C298A">
        <w:rPr>
          <w:rFonts w:ascii="Arial" w:hAnsi="Arial" w:cs="Arial"/>
        </w:rPr>
        <w:t xml:space="preserve"> </w:t>
      </w:r>
    </w:p>
    <w:p w14:paraId="0A979E2B" w14:textId="63563651" w:rsidR="00D832E4" w:rsidRPr="00E938B6" w:rsidRDefault="00E938B6" w:rsidP="00E938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Willingness to take risks </w:t>
      </w:r>
    </w:p>
    <w:p w14:paraId="33912C1D" w14:textId="1783AEA9" w:rsidR="00E938B6" w:rsidRPr="00E938B6" w:rsidRDefault="00E938B6" w:rsidP="00E938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Hardworking </w:t>
      </w:r>
    </w:p>
    <w:p w14:paraId="4FE46328" w14:textId="77777777" w:rsidR="00E938B6" w:rsidRPr="00E938B6" w:rsidRDefault="00E938B6" w:rsidP="00E938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Initiative </w:t>
      </w:r>
    </w:p>
    <w:p w14:paraId="71E4FBC0" w14:textId="77777777" w:rsidR="00E938B6" w:rsidRPr="00E938B6" w:rsidRDefault="00E938B6" w:rsidP="00E938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Innovative </w:t>
      </w:r>
    </w:p>
    <w:p w14:paraId="1013F7CA" w14:textId="77777777" w:rsidR="00E938B6" w:rsidRPr="00E938B6" w:rsidRDefault="00E938B6" w:rsidP="00E938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Focused </w:t>
      </w:r>
    </w:p>
    <w:p w14:paraId="68B1A90B" w14:textId="0BC08987" w:rsidR="00E938B6" w:rsidRPr="00E938B6" w:rsidRDefault="00E938B6" w:rsidP="00E938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Persistent </w:t>
      </w:r>
    </w:p>
    <w:p w14:paraId="7D6E9CD6" w14:textId="72A2D58E" w:rsidR="00E938B6" w:rsidRPr="00E938B6" w:rsidRDefault="00E938B6" w:rsidP="00E938B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color w:val="FF0000"/>
        </w:rPr>
        <w:t xml:space="preserve"> Intelligent </w:t>
      </w:r>
    </w:p>
    <w:p w14:paraId="7468C6E3" w14:textId="77777777" w:rsidR="00E938B6" w:rsidRDefault="00E938B6" w:rsidP="00E938B6">
      <w:pPr>
        <w:spacing w:line="276" w:lineRule="auto"/>
        <w:rPr>
          <w:rFonts w:ascii="Arial" w:hAnsi="Arial" w:cs="Arial"/>
          <w:u w:val="single"/>
        </w:rPr>
      </w:pPr>
    </w:p>
    <w:p w14:paraId="367B150F" w14:textId="77777777" w:rsidR="00E938B6" w:rsidRPr="00E938B6" w:rsidRDefault="00E938B6" w:rsidP="00E938B6">
      <w:pPr>
        <w:spacing w:line="276" w:lineRule="auto"/>
        <w:rPr>
          <w:rFonts w:ascii="Arial" w:hAnsi="Arial" w:cs="Arial"/>
          <w:u w:val="single"/>
        </w:rPr>
      </w:pPr>
    </w:p>
    <w:p w14:paraId="72302DBA" w14:textId="67DC93E8" w:rsidR="004C298A" w:rsidRDefault="004C298A" w:rsidP="009933A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State</w:t>
      </w:r>
      <w:r w:rsidR="00135C1A">
        <w:rPr>
          <w:rFonts w:ascii="Arial" w:hAnsi="Arial" w:cs="Arial"/>
        </w:rPr>
        <w:t xml:space="preserve"> two challenges</w:t>
      </w:r>
      <w:r>
        <w:rPr>
          <w:rFonts w:ascii="Arial" w:hAnsi="Arial" w:cs="Arial"/>
        </w:rPr>
        <w:t xml:space="preserve"> that the entrepreneurs business faced</w:t>
      </w:r>
      <w:r w:rsidR="009610F6">
        <w:rPr>
          <w:rFonts w:ascii="Arial" w:hAnsi="Arial" w:cs="Arial"/>
        </w:rPr>
        <w:t xml:space="preserve">. </w:t>
      </w:r>
    </w:p>
    <w:p w14:paraId="399837C4" w14:textId="0877C4D7" w:rsidR="009610F6" w:rsidRDefault="00D832E4" w:rsidP="009933AA">
      <w:pPr>
        <w:pStyle w:val="ListParagraph"/>
        <w:spacing w:line="276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="009610F6">
        <w:rPr>
          <w:rFonts w:ascii="Arial" w:hAnsi="Arial" w:cs="Arial"/>
        </w:rPr>
        <w:t xml:space="preserve"> marks) </w:t>
      </w:r>
    </w:p>
    <w:p w14:paraId="0D4993B6" w14:textId="121E4943" w:rsidR="009933AA" w:rsidRDefault="00E938B6" w:rsidP="00E938B6">
      <w:pPr>
        <w:spacing w:line="360" w:lineRule="auto"/>
        <w:ind w:right="334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    </w:t>
      </w:r>
      <w:r>
        <w:rPr>
          <w:rFonts w:ascii="Arial" w:hAnsi="Arial" w:cs="Arial"/>
          <w:color w:val="FF0000"/>
        </w:rPr>
        <w:t xml:space="preserve">1 mark for any of the following: </w:t>
      </w:r>
    </w:p>
    <w:p w14:paraId="7E2FFD88" w14:textId="0EA59219" w:rsidR="00E938B6" w:rsidRDefault="00185C46" w:rsidP="00E938B6">
      <w:pPr>
        <w:pStyle w:val="ListParagraph"/>
        <w:numPr>
          <w:ilvl w:val="0"/>
          <w:numId w:val="8"/>
        </w:numPr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Less than 1%</w:t>
      </w:r>
      <w:r w:rsidR="00E938B6">
        <w:rPr>
          <w:rFonts w:ascii="Arial" w:hAnsi="Arial" w:cs="Arial"/>
          <w:color w:val="FF0000"/>
        </w:rPr>
        <w:t xml:space="preserve"> of</w:t>
      </w:r>
      <w:r>
        <w:rPr>
          <w:rFonts w:ascii="Arial" w:hAnsi="Arial" w:cs="Arial"/>
          <w:color w:val="FF0000"/>
        </w:rPr>
        <w:t xml:space="preserve"> homes owned</w:t>
      </w:r>
      <w:r w:rsidR="000330DA">
        <w:rPr>
          <w:rFonts w:ascii="Arial" w:hAnsi="Arial" w:cs="Arial"/>
          <w:color w:val="FF0000"/>
        </w:rPr>
        <w:t xml:space="preserve"> DVD players in 1998</w:t>
      </w:r>
    </w:p>
    <w:p w14:paraId="20D29132" w14:textId="6E3C1133" w:rsidR="00E938B6" w:rsidRDefault="00185C46" w:rsidP="00E938B6">
      <w:pPr>
        <w:pStyle w:val="ListParagraph"/>
        <w:numPr>
          <w:ilvl w:val="0"/>
          <w:numId w:val="8"/>
        </w:numPr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Blockbuster and Hollywood video dominated the DVD market </w:t>
      </w:r>
    </w:p>
    <w:p w14:paraId="497A2722" w14:textId="1386EB91" w:rsidR="00185C46" w:rsidRDefault="00185C46" w:rsidP="00E938B6">
      <w:pPr>
        <w:pStyle w:val="ListParagraph"/>
        <w:numPr>
          <w:ilvl w:val="0"/>
          <w:numId w:val="8"/>
        </w:numPr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companies losses skyrocketed to 57, 363, 000 </w:t>
      </w:r>
    </w:p>
    <w:p w14:paraId="3FB52AF0" w14:textId="243D2131" w:rsidR="00185C46" w:rsidRDefault="00185C46" w:rsidP="00E938B6">
      <w:pPr>
        <w:pStyle w:val="ListParagraph"/>
        <w:numPr>
          <w:ilvl w:val="0"/>
          <w:numId w:val="8"/>
        </w:numPr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Blockbuster and Walmart began a price war with Netflix. </w:t>
      </w:r>
    </w:p>
    <w:p w14:paraId="12D5DCD7" w14:textId="4E1472F1" w:rsidR="0085420F" w:rsidRDefault="0085420F" w:rsidP="00E938B6">
      <w:pPr>
        <w:pStyle w:val="ListParagraph"/>
        <w:numPr>
          <w:ilvl w:val="0"/>
          <w:numId w:val="8"/>
        </w:numPr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Netflix could only be streamed to the PC. </w:t>
      </w:r>
    </w:p>
    <w:p w14:paraId="4B6DCB13" w14:textId="018A55A1" w:rsidR="0085420F" w:rsidRDefault="0085420F" w:rsidP="00E938B6">
      <w:pPr>
        <w:pStyle w:val="ListParagraph"/>
        <w:numPr>
          <w:ilvl w:val="0"/>
          <w:numId w:val="8"/>
        </w:numPr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To stream movies online Netflix required a license. </w:t>
      </w:r>
    </w:p>
    <w:p w14:paraId="69961E38" w14:textId="0C4F51C5" w:rsidR="0085420F" w:rsidRPr="00E938B6" w:rsidRDefault="0085420F" w:rsidP="00E938B6">
      <w:pPr>
        <w:pStyle w:val="ListParagraph"/>
        <w:numPr>
          <w:ilvl w:val="0"/>
          <w:numId w:val="8"/>
        </w:numPr>
        <w:spacing w:line="360" w:lineRule="auto"/>
        <w:ind w:right="334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Amazon and Facebook introduce their own online streaming of movies. </w:t>
      </w:r>
    </w:p>
    <w:p w14:paraId="2C737BF8" w14:textId="77777777" w:rsidR="009933AA" w:rsidRPr="001F6ACD" w:rsidRDefault="009933AA" w:rsidP="009933AA">
      <w:pPr>
        <w:spacing w:line="360" w:lineRule="auto"/>
        <w:ind w:left="360" w:right="334"/>
        <w:rPr>
          <w:rFonts w:ascii="Arial" w:hAnsi="Arial" w:cs="Arial"/>
          <w:u w:val="single"/>
        </w:rPr>
      </w:pPr>
    </w:p>
    <w:p w14:paraId="78FFB7B9" w14:textId="77777777" w:rsidR="009933AA" w:rsidRDefault="009610F6" w:rsidP="009610F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Outline</w:t>
      </w:r>
      <w:r w:rsidR="009933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the entreprene</w:t>
      </w:r>
      <w:r w:rsidR="00135C1A">
        <w:rPr>
          <w:rFonts w:ascii="Arial" w:hAnsi="Arial" w:cs="Arial"/>
        </w:rPr>
        <w:t xml:space="preserve">ur was able </w:t>
      </w:r>
      <w:r w:rsidR="009933AA">
        <w:rPr>
          <w:rFonts w:ascii="Arial" w:hAnsi="Arial" w:cs="Arial"/>
        </w:rPr>
        <w:t xml:space="preserve">to </w:t>
      </w:r>
      <w:r w:rsidR="00135C1A">
        <w:rPr>
          <w:rFonts w:ascii="Arial" w:hAnsi="Arial" w:cs="Arial"/>
        </w:rPr>
        <w:t>overcome these two challenges</w:t>
      </w:r>
      <w:r w:rsidR="009933AA">
        <w:rPr>
          <w:rFonts w:ascii="Arial" w:hAnsi="Arial" w:cs="Arial"/>
        </w:rPr>
        <w:t xml:space="preserve">. </w:t>
      </w:r>
      <w:r w:rsidR="009933AA">
        <w:rPr>
          <w:rFonts w:ascii="Arial" w:hAnsi="Arial" w:cs="Arial"/>
        </w:rPr>
        <w:tab/>
      </w:r>
    </w:p>
    <w:p w14:paraId="35B58765" w14:textId="2D836A4C" w:rsidR="009610F6" w:rsidRDefault="009933AA" w:rsidP="009933AA">
      <w:pPr>
        <w:pStyle w:val="ListParagraph"/>
        <w:spacing w:line="360" w:lineRule="auto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9610F6">
        <w:rPr>
          <w:rFonts w:ascii="Arial" w:hAnsi="Arial" w:cs="Arial"/>
        </w:rPr>
        <w:t xml:space="preserve"> marks) </w:t>
      </w:r>
    </w:p>
    <w:p w14:paraId="5B4740F5" w14:textId="77777777" w:rsidR="00185C46" w:rsidRDefault="00185C46" w:rsidP="00185C46">
      <w:pPr>
        <w:spacing w:line="360" w:lineRule="auto"/>
        <w:ind w:right="334"/>
        <w:rPr>
          <w:rFonts w:ascii="Arial" w:hAnsi="Arial" w:cs="Arial"/>
          <w:color w:val="FF0000"/>
        </w:rPr>
      </w:pPr>
      <w:r w:rsidRPr="00E938B6">
        <w:rPr>
          <w:rFonts w:ascii="Arial" w:hAnsi="Arial" w:cs="Arial"/>
          <w:color w:val="FF0000"/>
        </w:rPr>
        <w:t xml:space="preserve">    </w:t>
      </w:r>
      <w:r>
        <w:rPr>
          <w:rFonts w:ascii="Arial" w:hAnsi="Arial" w:cs="Arial"/>
          <w:color w:val="FF0000"/>
        </w:rPr>
        <w:t>Response must relate to the challenge mentioned in question 6.</w:t>
      </w:r>
    </w:p>
    <w:p w14:paraId="3FD8F51D" w14:textId="359CED47" w:rsidR="00185C46" w:rsidRDefault="00185C46" w:rsidP="00185C46">
      <w:pPr>
        <w:spacing w:line="360" w:lineRule="auto"/>
        <w:ind w:right="334"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1 mark awarded for any of the following: </w:t>
      </w:r>
    </w:p>
    <w:p w14:paraId="4700D8CC" w14:textId="41E763BC" w:rsidR="009933AA" w:rsidRPr="00185C46" w:rsidRDefault="00185C46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The price of DVD players plummeted in </w:t>
      </w:r>
      <w:r w:rsidR="00601DCC">
        <w:rPr>
          <w:rFonts w:ascii="Arial" w:hAnsi="Arial" w:cs="Arial"/>
          <w:color w:val="FF0000"/>
        </w:rPr>
        <w:t xml:space="preserve">2001 </w:t>
      </w:r>
      <w:bookmarkStart w:id="0" w:name="_GoBack"/>
      <w:bookmarkEnd w:id="0"/>
    </w:p>
    <w:p w14:paraId="60478C71" w14:textId="6F5F3140" w:rsidR="00185C46" w:rsidRPr="00185C46" w:rsidRDefault="0085420F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After competing for some time, Blockbusters stocks began to plummet and eventually they got out of movie by mail service. </w:t>
      </w:r>
    </w:p>
    <w:p w14:paraId="4888348B" w14:textId="33E3A81D" w:rsidR="00185C46" w:rsidRPr="00185C46" w:rsidRDefault="00185C46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The company went public </w:t>
      </w:r>
    </w:p>
    <w:p w14:paraId="582F0CC5" w14:textId="34584910" w:rsidR="00185C46" w:rsidRPr="00185C46" w:rsidRDefault="00185C46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>Netflix sacrificed profit to maintain competition.</w:t>
      </w:r>
    </w:p>
    <w:p w14:paraId="4A7D7CF1" w14:textId="77777777" w:rsidR="0085420F" w:rsidRPr="0085420F" w:rsidRDefault="00185C46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>Eve</w:t>
      </w:r>
      <w:r w:rsidR="0085420F">
        <w:rPr>
          <w:rFonts w:ascii="Arial" w:hAnsi="Arial" w:cs="Arial"/>
          <w:color w:val="FF0000"/>
        </w:rPr>
        <w:t>ntually Walmart got out of DVD rentals</w:t>
      </w:r>
      <w:r>
        <w:rPr>
          <w:rFonts w:ascii="Arial" w:hAnsi="Arial" w:cs="Arial"/>
          <w:color w:val="FF0000"/>
        </w:rPr>
        <w:t xml:space="preserve"> and directed their customers to Netflix.</w:t>
      </w:r>
    </w:p>
    <w:p w14:paraId="2009D5B5" w14:textId="1606BC4F" w:rsidR="00185C46" w:rsidRPr="0085420F" w:rsidRDefault="0085420F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Netflix’s online movie streaming became free for subscribers. </w:t>
      </w:r>
      <w:r w:rsidR="00185C46">
        <w:rPr>
          <w:rFonts w:ascii="Arial" w:hAnsi="Arial" w:cs="Arial"/>
          <w:color w:val="FF0000"/>
        </w:rPr>
        <w:t xml:space="preserve"> </w:t>
      </w:r>
    </w:p>
    <w:p w14:paraId="3303BF4E" w14:textId="31CEE78F" w:rsidR="0085420F" w:rsidRPr="0085420F" w:rsidRDefault="0085420F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Netflix had a deal with </w:t>
      </w:r>
      <w:proofErr w:type="spellStart"/>
      <w:r>
        <w:rPr>
          <w:rFonts w:ascii="Arial" w:hAnsi="Arial" w:cs="Arial"/>
          <w:color w:val="FF0000"/>
        </w:rPr>
        <w:t>starz</w:t>
      </w:r>
      <w:proofErr w:type="spellEnd"/>
      <w:r>
        <w:rPr>
          <w:rFonts w:ascii="Arial" w:hAnsi="Arial" w:cs="Arial"/>
          <w:color w:val="FF0000"/>
        </w:rPr>
        <w:t xml:space="preserve"> which bought Netflix the rights to play movies by Sony. </w:t>
      </w:r>
    </w:p>
    <w:p w14:paraId="5A00BC4B" w14:textId="4C831E09" w:rsidR="0085420F" w:rsidRPr="0085420F" w:rsidRDefault="0085420F" w:rsidP="00185C46">
      <w:pPr>
        <w:pStyle w:val="ListParagraph"/>
        <w:numPr>
          <w:ilvl w:val="0"/>
          <w:numId w:val="9"/>
        </w:numPr>
        <w:spacing w:line="360" w:lineRule="auto"/>
        <w:ind w:right="334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Netflix created </w:t>
      </w:r>
      <w:proofErr w:type="gramStart"/>
      <w:r>
        <w:rPr>
          <w:rFonts w:ascii="Arial" w:hAnsi="Arial" w:cs="Arial"/>
          <w:color w:val="FF0000"/>
        </w:rPr>
        <w:t>their own</w:t>
      </w:r>
      <w:proofErr w:type="gramEnd"/>
      <w:r>
        <w:rPr>
          <w:rFonts w:ascii="Arial" w:hAnsi="Arial" w:cs="Arial"/>
          <w:color w:val="FF0000"/>
        </w:rPr>
        <w:t xml:space="preserve"> TV series and movies that were exclusive to Netflix.  </w:t>
      </w:r>
    </w:p>
    <w:p w14:paraId="31F15851" w14:textId="77777777" w:rsidR="0085420F" w:rsidRPr="00185C46" w:rsidRDefault="0085420F" w:rsidP="0085420F">
      <w:pPr>
        <w:pStyle w:val="ListParagraph"/>
        <w:spacing w:line="360" w:lineRule="auto"/>
        <w:ind w:left="1429" w:right="334"/>
        <w:rPr>
          <w:rFonts w:ascii="Arial" w:hAnsi="Arial" w:cs="Arial"/>
          <w:color w:val="FF0000"/>
          <w:u w:val="single"/>
        </w:rPr>
      </w:pPr>
    </w:p>
    <w:p w14:paraId="00CE27C6" w14:textId="2B8E9922" w:rsidR="009610F6" w:rsidRPr="00185C46" w:rsidRDefault="00185C46" w:rsidP="00DF6736">
      <w:pPr>
        <w:ind w:left="360" w:right="334"/>
        <w:rPr>
          <w:rFonts w:ascii="Arial" w:hAnsi="Arial" w:cs="Arial"/>
          <w:color w:val="FF0000"/>
        </w:rPr>
      </w:pPr>
      <w:r w:rsidRPr="00185C46">
        <w:rPr>
          <w:rFonts w:ascii="Arial" w:hAnsi="Arial" w:cs="Arial"/>
          <w:color w:val="FF0000"/>
        </w:rPr>
        <w:t xml:space="preserve">1 mark for a full sentence answer </w:t>
      </w:r>
    </w:p>
    <w:p w14:paraId="4336E226" w14:textId="77777777" w:rsidR="00185C46" w:rsidRDefault="00185C46" w:rsidP="00DF6736">
      <w:pPr>
        <w:ind w:left="360" w:right="334"/>
        <w:rPr>
          <w:rFonts w:ascii="Arial" w:hAnsi="Arial" w:cs="Arial"/>
        </w:rPr>
      </w:pPr>
    </w:p>
    <w:p w14:paraId="18957237" w14:textId="77777777" w:rsidR="00185C46" w:rsidRDefault="00185C46" w:rsidP="00DF6736">
      <w:pPr>
        <w:ind w:left="360" w:right="334"/>
        <w:rPr>
          <w:rFonts w:ascii="Arial" w:hAnsi="Arial" w:cs="Arial"/>
        </w:rPr>
      </w:pPr>
    </w:p>
    <w:p w14:paraId="1AC3BE86" w14:textId="10996FBC" w:rsidR="00DF6736" w:rsidRDefault="00DF6736" w:rsidP="00D800BB">
      <w:pPr>
        <w:pStyle w:val="ListParagraph"/>
        <w:numPr>
          <w:ilvl w:val="0"/>
          <w:numId w:val="2"/>
        </w:numPr>
        <w:spacing w:line="276" w:lineRule="auto"/>
        <w:ind w:right="334"/>
        <w:rPr>
          <w:rFonts w:ascii="Arial" w:hAnsi="Arial" w:cs="Arial"/>
        </w:rPr>
      </w:pPr>
      <w:r w:rsidRPr="00DF6736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how the product that </w:t>
      </w:r>
      <w:r w:rsidR="009933A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entrepreneur created showed initiative and was something that consumers (the customers) had a demand for. </w:t>
      </w:r>
      <w:r w:rsidR="009933AA">
        <w:rPr>
          <w:rFonts w:ascii="Arial" w:hAnsi="Arial" w:cs="Arial"/>
        </w:rPr>
        <w:tab/>
      </w:r>
      <w:r w:rsidR="009933AA">
        <w:rPr>
          <w:rFonts w:ascii="Arial" w:hAnsi="Arial" w:cs="Arial"/>
        </w:rPr>
        <w:tab/>
      </w:r>
      <w:r w:rsidR="009933AA">
        <w:rPr>
          <w:rFonts w:ascii="Arial" w:hAnsi="Arial" w:cs="Arial"/>
        </w:rPr>
        <w:tab/>
      </w:r>
    </w:p>
    <w:p w14:paraId="1EA42F0E" w14:textId="1B69D7EA" w:rsidR="00DF6736" w:rsidRPr="00135C1A" w:rsidRDefault="00135C1A" w:rsidP="00135C1A">
      <w:pPr>
        <w:tabs>
          <w:tab w:val="left" w:pos="10348"/>
        </w:tabs>
        <w:spacing w:line="360" w:lineRule="auto"/>
        <w:ind w:left="8640" w:right="192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(5</w:t>
      </w:r>
      <w:r w:rsidRPr="00135C1A">
        <w:rPr>
          <w:rFonts w:ascii="Arial" w:hAnsi="Arial" w:cs="Arial"/>
        </w:rPr>
        <w:t xml:space="preserve"> marks)</w:t>
      </w:r>
    </w:p>
    <w:p w14:paraId="03C2D047" w14:textId="63BCEA30" w:rsidR="00DF6736" w:rsidRDefault="00DF6736" w:rsidP="00DF6736"/>
    <w:p w14:paraId="61712EB1" w14:textId="1BF6FAD3" w:rsidR="009610F6" w:rsidRDefault="0085420F" w:rsidP="00DF6736">
      <w:pPr>
        <w:tabs>
          <w:tab w:val="left" w:pos="420"/>
          <w:tab w:val="left" w:pos="1125"/>
        </w:tabs>
        <w:rPr>
          <w:color w:val="FF0000"/>
        </w:rPr>
      </w:pPr>
      <w:r>
        <w:rPr>
          <w:color w:val="FF0000"/>
        </w:rPr>
        <w:tab/>
        <w:t xml:space="preserve">A good response will include the following; </w:t>
      </w:r>
    </w:p>
    <w:p w14:paraId="33493EB2" w14:textId="75DDAA62" w:rsidR="0085420F" w:rsidRDefault="000330DA" w:rsidP="0085420F">
      <w:pPr>
        <w:pStyle w:val="ListParagraph"/>
        <w:numPr>
          <w:ilvl w:val="0"/>
          <w:numId w:val="10"/>
        </w:numPr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The DVD rental by mail made renting DVD’s more convenient with no late fees. </w:t>
      </w:r>
    </w:p>
    <w:p w14:paraId="11F16C8A" w14:textId="137AFEAF" w:rsidR="000330DA" w:rsidRDefault="000330DA" w:rsidP="0085420F">
      <w:pPr>
        <w:pStyle w:val="ListParagraph"/>
        <w:numPr>
          <w:ilvl w:val="0"/>
          <w:numId w:val="10"/>
        </w:numPr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Introduced a subscription fee that allowed people to watch as many movies as they wanted. </w:t>
      </w:r>
    </w:p>
    <w:p w14:paraId="53DE554B" w14:textId="01AE9B61" w:rsidR="000330DA" w:rsidRDefault="000330DA" w:rsidP="0085420F">
      <w:pPr>
        <w:pStyle w:val="ListParagraph"/>
        <w:numPr>
          <w:ilvl w:val="0"/>
          <w:numId w:val="10"/>
        </w:numPr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When DVD </w:t>
      </w:r>
      <w:proofErr w:type="gramStart"/>
      <w:r>
        <w:rPr>
          <w:rFonts w:ascii="Arial" w:hAnsi="Arial" w:cs="Arial"/>
          <w:color w:val="FF0000"/>
        </w:rPr>
        <w:t>players</w:t>
      </w:r>
      <w:proofErr w:type="gramEnd"/>
      <w:r>
        <w:rPr>
          <w:rFonts w:ascii="Arial" w:hAnsi="Arial" w:cs="Arial"/>
          <w:color w:val="FF0000"/>
        </w:rPr>
        <w:t xml:space="preserve"> prices plummeted Netflix put Netflix in DVD player boxes. </w:t>
      </w:r>
    </w:p>
    <w:p w14:paraId="4A9999D0" w14:textId="5F563353" w:rsidR="000330DA" w:rsidRDefault="000330DA" w:rsidP="0085420F">
      <w:pPr>
        <w:pStyle w:val="ListParagraph"/>
        <w:numPr>
          <w:ilvl w:val="0"/>
          <w:numId w:val="10"/>
        </w:numPr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Netflix introduced the online streaming of movies as part of a subscription service. </w:t>
      </w:r>
    </w:p>
    <w:p w14:paraId="228B9169" w14:textId="3368BC90" w:rsidR="000330DA" w:rsidRDefault="000330DA" w:rsidP="0085420F">
      <w:pPr>
        <w:pStyle w:val="ListParagraph"/>
        <w:numPr>
          <w:ilvl w:val="0"/>
          <w:numId w:val="10"/>
        </w:numPr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To make Netflix different to other services they began </w:t>
      </w:r>
      <w:proofErr w:type="spellStart"/>
      <w:r>
        <w:rPr>
          <w:rFonts w:ascii="Arial" w:hAnsi="Arial" w:cs="Arial"/>
          <w:color w:val="FF0000"/>
        </w:rPr>
        <w:t>filiming</w:t>
      </w:r>
      <w:proofErr w:type="spellEnd"/>
      <w:r>
        <w:rPr>
          <w:rFonts w:ascii="Arial" w:hAnsi="Arial" w:cs="Arial"/>
          <w:color w:val="FF0000"/>
        </w:rPr>
        <w:t xml:space="preserve"> their own TV series and movies. </w:t>
      </w:r>
    </w:p>
    <w:p w14:paraId="2A08EC94" w14:textId="77777777" w:rsidR="000330DA" w:rsidRDefault="000330DA" w:rsidP="000330DA">
      <w:pPr>
        <w:pStyle w:val="ListParagraph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</w:p>
    <w:p w14:paraId="5416AF23" w14:textId="76C5B290" w:rsidR="000330DA" w:rsidRPr="0085420F" w:rsidRDefault="000330DA" w:rsidP="000330DA">
      <w:pPr>
        <w:pStyle w:val="ListParagraph"/>
        <w:tabs>
          <w:tab w:val="left" w:pos="420"/>
          <w:tab w:val="left" w:pos="1125"/>
        </w:tabs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1 mark for a full sentence answer.</w:t>
      </w:r>
      <w:proofErr w:type="gramEnd"/>
      <w:r>
        <w:rPr>
          <w:rFonts w:ascii="Arial" w:hAnsi="Arial" w:cs="Arial"/>
          <w:color w:val="FF0000"/>
        </w:rPr>
        <w:t xml:space="preserve"> </w:t>
      </w:r>
    </w:p>
    <w:sectPr w:rsidR="000330DA" w:rsidRPr="0085420F" w:rsidSect="009933AA">
      <w:pgSz w:w="11900" w:h="16840"/>
      <w:pgMar w:top="284" w:right="680" w:bottom="284" w:left="680" w:header="709" w:footer="709" w:gutter="0"/>
      <w:pgBorders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FBD93" w14:textId="77777777" w:rsidR="000330DA" w:rsidRDefault="000330DA" w:rsidP="001F6ACD">
      <w:r>
        <w:separator/>
      </w:r>
    </w:p>
  </w:endnote>
  <w:endnote w:type="continuationSeparator" w:id="0">
    <w:p w14:paraId="4A9A73F0" w14:textId="77777777" w:rsidR="000330DA" w:rsidRDefault="000330DA" w:rsidP="001F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F1E34" w14:textId="77777777" w:rsidR="000330DA" w:rsidRDefault="000330DA" w:rsidP="001F6ACD">
      <w:r>
        <w:separator/>
      </w:r>
    </w:p>
  </w:footnote>
  <w:footnote w:type="continuationSeparator" w:id="0">
    <w:p w14:paraId="388051FB" w14:textId="77777777" w:rsidR="000330DA" w:rsidRDefault="000330DA" w:rsidP="001F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8D6"/>
    <w:multiLevelType w:val="hybridMultilevel"/>
    <w:tmpl w:val="21CCF326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3257A4"/>
    <w:multiLevelType w:val="hybridMultilevel"/>
    <w:tmpl w:val="E0328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DB1A69"/>
    <w:multiLevelType w:val="hybridMultilevel"/>
    <w:tmpl w:val="B3542D0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EC6224"/>
    <w:multiLevelType w:val="hybridMultilevel"/>
    <w:tmpl w:val="B914D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A80"/>
    <w:multiLevelType w:val="hybridMultilevel"/>
    <w:tmpl w:val="EA6CB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83C59"/>
    <w:multiLevelType w:val="hybridMultilevel"/>
    <w:tmpl w:val="E8E674FE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D005F5D"/>
    <w:multiLevelType w:val="hybridMultilevel"/>
    <w:tmpl w:val="677A4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40633"/>
    <w:multiLevelType w:val="hybridMultilevel"/>
    <w:tmpl w:val="FE82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D7F2B"/>
    <w:multiLevelType w:val="hybridMultilevel"/>
    <w:tmpl w:val="E1D668F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21"/>
    <w:rsid w:val="000330DA"/>
    <w:rsid w:val="00135C1A"/>
    <w:rsid w:val="00185C46"/>
    <w:rsid w:val="001F6ACD"/>
    <w:rsid w:val="003245C3"/>
    <w:rsid w:val="003549F5"/>
    <w:rsid w:val="003608A6"/>
    <w:rsid w:val="004104BA"/>
    <w:rsid w:val="004C298A"/>
    <w:rsid w:val="00503858"/>
    <w:rsid w:val="005E008A"/>
    <w:rsid w:val="00601DCC"/>
    <w:rsid w:val="006874B3"/>
    <w:rsid w:val="0078524D"/>
    <w:rsid w:val="0085420F"/>
    <w:rsid w:val="009610F6"/>
    <w:rsid w:val="009933AA"/>
    <w:rsid w:val="009D647C"/>
    <w:rsid w:val="00BA7921"/>
    <w:rsid w:val="00C13F78"/>
    <w:rsid w:val="00C709C4"/>
    <w:rsid w:val="00D800BB"/>
    <w:rsid w:val="00D832E4"/>
    <w:rsid w:val="00DF6736"/>
    <w:rsid w:val="00E938B6"/>
    <w:rsid w:val="00F34EF7"/>
    <w:rsid w:val="00F5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050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CD"/>
  </w:style>
  <w:style w:type="paragraph" w:styleId="Footer">
    <w:name w:val="footer"/>
    <w:basedOn w:val="Normal"/>
    <w:link w:val="Foot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CD"/>
  </w:style>
  <w:style w:type="paragraph" w:styleId="BalloonText">
    <w:name w:val="Balloon Text"/>
    <w:basedOn w:val="Normal"/>
    <w:link w:val="BalloonTextChar"/>
    <w:uiPriority w:val="99"/>
    <w:semiHidden/>
    <w:unhideWhenUsed/>
    <w:rsid w:val="005E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CD"/>
  </w:style>
  <w:style w:type="paragraph" w:styleId="Footer">
    <w:name w:val="footer"/>
    <w:basedOn w:val="Normal"/>
    <w:link w:val="Foot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CD"/>
  </w:style>
  <w:style w:type="paragraph" w:styleId="BalloonText">
    <w:name w:val="Balloon Text"/>
    <w:basedOn w:val="Normal"/>
    <w:link w:val="BalloonTextChar"/>
    <w:uiPriority w:val="99"/>
    <w:semiHidden/>
    <w:unhideWhenUsed/>
    <w:rsid w:val="005E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6DE70240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 [Narrogin Senior High School]</dc:creator>
  <cp:lastModifiedBy>HARRIS Adam</cp:lastModifiedBy>
  <cp:revision>2</cp:revision>
  <cp:lastPrinted>2018-05-11T08:10:00Z</cp:lastPrinted>
  <dcterms:created xsi:type="dcterms:W3CDTF">2018-05-20T04:51:00Z</dcterms:created>
  <dcterms:modified xsi:type="dcterms:W3CDTF">2018-05-20T04:51:00Z</dcterms:modified>
</cp:coreProperties>
</file>