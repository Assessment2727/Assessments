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82BFD" w14:textId="77777777" w:rsidR="00E0551E" w:rsidRPr="00C004E2" w:rsidRDefault="006D188A" w:rsidP="00863B92">
      <w:pPr>
        <w:ind w:left="1440" w:firstLine="720"/>
        <w:rPr>
          <w:rFonts w:ascii="Comic Sans MS" w:hAnsi="Comic Sans MS" w:cs="Arial"/>
          <w:b/>
          <w:sz w:val="36"/>
          <w:szCs w:val="36"/>
        </w:rPr>
      </w:pPr>
      <w:r w:rsidRPr="00C004E2">
        <w:rPr>
          <w:rFonts w:ascii="Comic Sans MS" w:hAnsi="Comic Sans MS" w:cs="Arial"/>
          <w:b/>
          <w:sz w:val="36"/>
          <w:szCs w:val="36"/>
        </w:rPr>
        <w:t>Entrepreneur N</w:t>
      </w:r>
      <w:r w:rsidR="00C004E2">
        <w:rPr>
          <w:rFonts w:ascii="Comic Sans MS" w:hAnsi="Comic Sans MS" w:cs="Arial"/>
          <w:b/>
          <w:sz w:val="36"/>
          <w:szCs w:val="36"/>
        </w:rPr>
        <w:t>ote-</w:t>
      </w:r>
      <w:r w:rsidRPr="00C004E2">
        <w:rPr>
          <w:rFonts w:ascii="Comic Sans MS" w:hAnsi="Comic Sans MS" w:cs="Arial"/>
          <w:b/>
          <w:sz w:val="36"/>
          <w:szCs w:val="36"/>
        </w:rPr>
        <w:t xml:space="preserve">taking sheet </w:t>
      </w:r>
    </w:p>
    <w:tbl>
      <w:tblPr>
        <w:tblStyle w:val="TableGrid"/>
        <w:tblW w:w="10701" w:type="dxa"/>
        <w:tblInd w:w="-692" w:type="dxa"/>
        <w:tblLook w:val="04A0" w:firstRow="1" w:lastRow="0" w:firstColumn="1" w:lastColumn="0" w:noHBand="0" w:noVBand="1"/>
      </w:tblPr>
      <w:tblGrid>
        <w:gridCol w:w="10701"/>
      </w:tblGrid>
      <w:tr w:rsidR="006D188A" w:rsidRPr="00C004E2" w14:paraId="71ABB1FA" w14:textId="77777777" w:rsidTr="006D188A">
        <w:trPr>
          <w:trHeight w:val="1110"/>
        </w:trPr>
        <w:tc>
          <w:tcPr>
            <w:tcW w:w="10701" w:type="dxa"/>
          </w:tcPr>
          <w:p w14:paraId="1BBC41EF" w14:textId="77777777" w:rsidR="00240869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>Name of individual:</w:t>
            </w:r>
          </w:p>
          <w:p w14:paraId="203A2A12" w14:textId="77777777" w:rsidR="00240869" w:rsidRPr="00240869" w:rsidRDefault="00240869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  <w:r>
              <w:rPr>
                <w:rFonts w:ascii="Comic Sans MS" w:hAnsi="Comic Sans MS" w:cs="Arial"/>
                <w:i/>
                <w:sz w:val="24"/>
                <w:szCs w:val="24"/>
              </w:rPr>
              <w:t>First name and surname</w:t>
            </w:r>
          </w:p>
          <w:p w14:paraId="726CA983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4DAFF08A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 </w:t>
            </w:r>
          </w:p>
        </w:tc>
      </w:tr>
      <w:tr w:rsidR="006D188A" w:rsidRPr="00C004E2" w14:paraId="127901B1" w14:textId="77777777" w:rsidTr="006D188A">
        <w:trPr>
          <w:trHeight w:val="1110"/>
        </w:trPr>
        <w:tc>
          <w:tcPr>
            <w:tcW w:w="10701" w:type="dxa"/>
          </w:tcPr>
          <w:p w14:paraId="62D7A779" w14:textId="77777777" w:rsidR="00863B92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Name of company: </w:t>
            </w:r>
          </w:p>
          <w:p w14:paraId="0640BD47" w14:textId="77777777" w:rsidR="00863B92" w:rsidRPr="00C004E2" w:rsidRDefault="00863B92" w:rsidP="00863B92">
            <w:pPr>
              <w:rPr>
                <w:rFonts w:ascii="Comic Sans MS" w:hAnsi="Comic Sans MS" w:cs="Arial"/>
                <w:sz w:val="24"/>
                <w:szCs w:val="24"/>
              </w:rPr>
            </w:pPr>
          </w:p>
          <w:p w14:paraId="7CAA0AFB" w14:textId="77777777" w:rsidR="006D188A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sz w:val="24"/>
                <w:szCs w:val="24"/>
              </w:rPr>
              <w:tab/>
            </w:r>
          </w:p>
          <w:p w14:paraId="2274363F" w14:textId="77777777" w:rsidR="00863B92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</w:p>
          <w:p w14:paraId="5F51DA7D" w14:textId="77777777" w:rsidR="00863B92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</w:p>
          <w:p w14:paraId="6237D1D0" w14:textId="77777777" w:rsidR="00863B92" w:rsidRPr="00C004E2" w:rsidRDefault="00863B92" w:rsidP="00863B92">
            <w:pPr>
              <w:tabs>
                <w:tab w:val="left" w:pos="2095"/>
              </w:tabs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6D188A" w:rsidRPr="00C004E2" w14:paraId="20D1DFFC" w14:textId="77777777" w:rsidTr="006D188A">
        <w:trPr>
          <w:trHeight w:val="1191"/>
        </w:trPr>
        <w:tc>
          <w:tcPr>
            <w:tcW w:w="10701" w:type="dxa"/>
          </w:tcPr>
          <w:p w14:paraId="474290B5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What characteristics are mentioned that this individual possesses? </w:t>
            </w:r>
          </w:p>
          <w:p w14:paraId="5FB64C70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  <w:proofErr w:type="spellStart"/>
            <w:r w:rsidRPr="00C004E2">
              <w:rPr>
                <w:rFonts w:ascii="Comic Sans MS" w:hAnsi="Comic Sans MS" w:cs="Arial"/>
                <w:i/>
                <w:sz w:val="24"/>
                <w:szCs w:val="24"/>
              </w:rPr>
              <w:t>e.g</w:t>
            </w:r>
            <w:proofErr w:type="spellEnd"/>
            <w:r w:rsidRPr="00C004E2">
              <w:rPr>
                <w:rFonts w:ascii="Comic Sans MS" w:hAnsi="Comic Sans MS" w:cs="Arial"/>
                <w:i/>
                <w:sz w:val="24"/>
                <w:szCs w:val="24"/>
              </w:rPr>
              <w:t xml:space="preserve"> hard working </w:t>
            </w:r>
          </w:p>
          <w:p w14:paraId="6F9F58F9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4F254510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63D75359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56A563AF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21EE0F10" w14:textId="77777777" w:rsidR="006D188A" w:rsidRPr="00C004E2" w:rsidRDefault="006D188A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44C48E29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438EA152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51CFAC3E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270F9E1E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1D31A557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14A0B62D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74799F55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  <w:p w14:paraId="78E2688D" w14:textId="77777777" w:rsidR="00863B92" w:rsidRPr="00C004E2" w:rsidRDefault="00863B92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</w:p>
        </w:tc>
        <w:bookmarkStart w:id="0" w:name="_GoBack"/>
        <w:bookmarkEnd w:id="0"/>
      </w:tr>
      <w:tr w:rsidR="006D188A" w:rsidRPr="00C004E2" w14:paraId="6C048333" w14:textId="77777777" w:rsidTr="00CB5EC6">
        <w:trPr>
          <w:trHeight w:val="1110"/>
        </w:trPr>
        <w:tc>
          <w:tcPr>
            <w:tcW w:w="10701" w:type="dxa"/>
            <w:tcBorders>
              <w:bottom w:val="single" w:sz="4" w:space="0" w:color="auto"/>
            </w:tcBorders>
          </w:tcPr>
          <w:p w14:paraId="2E8A9CA4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>Background</w:t>
            </w:r>
            <w:r w:rsidR="00863B92"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: </w:t>
            </w:r>
          </w:p>
          <w:p w14:paraId="61C5B352" w14:textId="0A0B16C4" w:rsidR="00CB5EC6" w:rsidRPr="00CB5EC6" w:rsidRDefault="00CB5EC6" w:rsidP="006D188A">
            <w:pPr>
              <w:rPr>
                <w:rFonts w:ascii="Comic Sans MS" w:hAnsi="Comic Sans MS" w:cs="Arial"/>
                <w:i/>
                <w:sz w:val="24"/>
                <w:szCs w:val="24"/>
              </w:rPr>
            </w:pPr>
            <w:r>
              <w:rPr>
                <w:rFonts w:ascii="Comic Sans MS" w:hAnsi="Comic Sans MS" w:cs="Arial"/>
                <w:i/>
                <w:sz w:val="24"/>
                <w:szCs w:val="24"/>
              </w:rPr>
              <w:t xml:space="preserve">Where and when was he born? </w:t>
            </w:r>
          </w:p>
          <w:p w14:paraId="14775E2C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42648085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4A3538C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8C8E48C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DF49BA9" w14:textId="77777777" w:rsidR="00240869" w:rsidRPr="00C004E2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  <w:tr w:rsidR="006D188A" w:rsidRPr="00C004E2" w14:paraId="08BC42A0" w14:textId="77777777" w:rsidTr="00CB5EC6">
        <w:trPr>
          <w:trHeight w:val="3750"/>
        </w:trPr>
        <w:tc>
          <w:tcPr>
            <w:tcW w:w="10701" w:type="dxa"/>
            <w:tcBorders>
              <w:bottom w:val="single" w:sz="4" w:space="0" w:color="auto"/>
            </w:tcBorders>
          </w:tcPr>
          <w:p w14:paraId="53F6D7C5" w14:textId="0DE75A8A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>
              <w:rPr>
                <w:rFonts w:ascii="Comic Sans MS" w:hAnsi="Comic Sans MS" w:cs="Arial"/>
                <w:b/>
                <w:sz w:val="24"/>
                <w:szCs w:val="24"/>
              </w:rPr>
              <w:t xml:space="preserve">What event inspired the individual to come up with his business idea? </w:t>
            </w:r>
          </w:p>
          <w:p w14:paraId="3FC07F93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6EB1087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2E5FAFD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BDA7DA0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8122211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AB1AFD4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6DB3470F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1B9EBA2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4916FF5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3943B86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  <w:tr w:rsidR="00DE2879" w:rsidRPr="00C004E2" w14:paraId="7C2FF994" w14:textId="77777777" w:rsidTr="00CB5EC6">
        <w:trPr>
          <w:trHeight w:val="6331"/>
        </w:trPr>
        <w:tc>
          <w:tcPr>
            <w:tcW w:w="10701" w:type="dxa"/>
            <w:tcBorders>
              <w:top w:val="single" w:sz="4" w:space="0" w:color="auto"/>
            </w:tcBorders>
          </w:tcPr>
          <w:p w14:paraId="688BEB38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lastRenderedPageBreak/>
              <w:t xml:space="preserve">Challenges/problems that the individual has faced: </w:t>
            </w:r>
          </w:p>
          <w:p w14:paraId="5ACBB83B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 xml:space="preserve"> </w:t>
            </w:r>
          </w:p>
          <w:p w14:paraId="5467970F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51AFC4F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74E1EB8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AFD3F47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07156BE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7198999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9C06C81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60F5401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5165440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4AAE356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AE003AD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EF9EED7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54CBCFE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BFB4518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196AE57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CAB2CED" w14:textId="77777777" w:rsidR="00DE2879" w:rsidRPr="00C004E2" w:rsidRDefault="00DE2879" w:rsidP="00DE2879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F10378E" w14:textId="77777777" w:rsidR="00DE2879" w:rsidRDefault="00DE287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  <w:tr w:rsidR="006D188A" w:rsidRPr="00C004E2" w14:paraId="4EFC87CD" w14:textId="77777777" w:rsidTr="006D188A">
        <w:trPr>
          <w:trHeight w:val="1110"/>
        </w:trPr>
        <w:tc>
          <w:tcPr>
            <w:tcW w:w="10701" w:type="dxa"/>
          </w:tcPr>
          <w:p w14:paraId="3954976B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 w:rsidRPr="00C004E2">
              <w:rPr>
                <w:rFonts w:ascii="Comic Sans MS" w:hAnsi="Comic Sans MS" w:cs="Arial"/>
                <w:b/>
                <w:sz w:val="24"/>
                <w:szCs w:val="24"/>
              </w:rPr>
              <w:t>Innovations/new ideas that they have come up with</w:t>
            </w:r>
            <w:r w:rsidR="00C004E2">
              <w:rPr>
                <w:rFonts w:ascii="Comic Sans MS" w:hAnsi="Comic Sans MS" w:cs="Arial"/>
                <w:b/>
                <w:sz w:val="24"/>
                <w:szCs w:val="24"/>
              </w:rPr>
              <w:t>:</w:t>
            </w:r>
          </w:p>
          <w:p w14:paraId="7D41AC8C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B857E67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B4F25E3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66D4198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87A2CAC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210B521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601632B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E463A99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742BF1F" w14:textId="77777777" w:rsidR="006D188A" w:rsidRPr="00C004E2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16AAE34D" w14:textId="77777777" w:rsidR="00863B92" w:rsidRPr="00C004E2" w:rsidRDefault="00863B92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4DECF0D" w14:textId="77777777" w:rsidR="006D188A" w:rsidRDefault="006D188A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0FEC49A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8C92681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780970F" w14:textId="77777777" w:rsidR="00240869" w:rsidRDefault="00240869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B2FFB54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AC9C065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8E6DEB3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BFA442E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0B1679AC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846709B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415AE232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56A4639E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7B8E7ADD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240C61A7" w14:textId="77777777" w:rsidR="00CB5EC6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  <w:p w14:paraId="37D7058B" w14:textId="77777777" w:rsidR="00CB5EC6" w:rsidRPr="00C004E2" w:rsidRDefault="00CB5EC6" w:rsidP="006D188A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</w:p>
        </w:tc>
      </w:tr>
    </w:tbl>
    <w:p w14:paraId="48F2A94D" w14:textId="77777777" w:rsidR="006D188A" w:rsidRPr="00C004E2" w:rsidRDefault="006D188A" w:rsidP="006D188A">
      <w:pPr>
        <w:rPr>
          <w:rFonts w:ascii="Comic Sans MS" w:hAnsi="Comic Sans MS" w:cs="Arial"/>
          <w:sz w:val="24"/>
          <w:szCs w:val="24"/>
          <w:u w:val="single"/>
        </w:rPr>
      </w:pPr>
    </w:p>
    <w:sectPr w:rsidR="006D188A" w:rsidRPr="00C004E2" w:rsidSect="00CB5EC6">
      <w:pgSz w:w="11906" w:h="16838"/>
      <w:pgMar w:top="680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8A"/>
    <w:rsid w:val="00240869"/>
    <w:rsid w:val="003901F7"/>
    <w:rsid w:val="006D188A"/>
    <w:rsid w:val="00863B92"/>
    <w:rsid w:val="009B36BA"/>
    <w:rsid w:val="00A0460A"/>
    <w:rsid w:val="00C004E2"/>
    <w:rsid w:val="00C318FA"/>
    <w:rsid w:val="00CB5EC6"/>
    <w:rsid w:val="00DE2879"/>
    <w:rsid w:val="00E0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6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0A26-743A-412C-B3A1-5856B17D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D37CCD69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2</cp:revision>
  <cp:lastPrinted>2018-05-08T10:20:00Z</cp:lastPrinted>
  <dcterms:created xsi:type="dcterms:W3CDTF">2018-05-11T08:13:00Z</dcterms:created>
  <dcterms:modified xsi:type="dcterms:W3CDTF">2018-05-11T08:13:00Z</dcterms:modified>
</cp:coreProperties>
</file>