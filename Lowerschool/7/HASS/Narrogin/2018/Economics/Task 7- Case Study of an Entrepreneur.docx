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DBFD0" w14:textId="17442CCF" w:rsidR="00BA7921" w:rsidRDefault="005E008A">
      <w:pPr>
        <w:rPr>
          <w:rFonts w:ascii="Arial" w:hAnsi="Arial" w:cs="Arial"/>
          <w:u w:val="single"/>
        </w:rPr>
      </w:pPr>
      <w:r w:rsidRPr="000D611C">
        <w:rPr>
          <w:rFonts w:ascii="Comic Sans MS" w:hAnsi="Comic Sans MS"/>
          <w:b/>
          <w:noProof/>
          <w:sz w:val="40"/>
          <w:szCs w:val="32"/>
          <w:u w:val="single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77194E1B" wp14:editId="665ACB7F">
            <wp:simplePos x="0" y="0"/>
            <wp:positionH relativeFrom="column">
              <wp:posOffset>139700</wp:posOffset>
            </wp:positionH>
            <wp:positionV relativeFrom="paragraph">
              <wp:posOffset>17780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F5EDA" wp14:editId="518FD1BB">
                <wp:simplePos x="0" y="0"/>
                <wp:positionH relativeFrom="column">
                  <wp:posOffset>1024255</wp:posOffset>
                </wp:positionH>
                <wp:positionV relativeFrom="paragraph">
                  <wp:posOffset>15875</wp:posOffset>
                </wp:positionV>
                <wp:extent cx="3039745" cy="381000"/>
                <wp:effectExtent l="0" t="0" r="2730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B51E6" w14:textId="37285C6B" w:rsidR="009610F6" w:rsidRPr="006B2B82" w:rsidRDefault="009610F6" w:rsidP="009610F6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 w:rsidR="00135C1A">
                              <w:rPr>
                                <w:rFonts w:ascii="Comic Sans MS" w:hAnsi="Comic Sans MS"/>
                              </w:rPr>
                              <w:t xml:space="preserve"> ___/18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44B1B3C1" w14:textId="77777777" w:rsidR="009610F6" w:rsidRDefault="009610F6" w:rsidP="009610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65pt;margin-top:1.25pt;width:239.3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" fillcolor="#f2f2f2 [3052]">
                <v:textbox>
                  <w:txbxContent>
                    <w:p w14:paraId="1EEB51E6" w14:textId="37285C6B" w:rsidR="009610F6" w:rsidRPr="006B2B82" w:rsidRDefault="009610F6" w:rsidP="009610F6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 w:rsidR="00135C1A">
                        <w:rPr>
                          <w:rFonts w:ascii="Comic Sans MS" w:hAnsi="Comic Sans MS"/>
                        </w:rPr>
                        <w:t xml:space="preserve"> ___/18</w:t>
                      </w:r>
                      <w:r>
                        <w:rPr>
                          <w:rFonts w:ascii="Comic Sans MS" w:hAnsi="Comic Sans MS"/>
                        </w:rPr>
                        <w:t xml:space="preserve">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44B1B3C1" w14:textId="77777777" w:rsidR="009610F6" w:rsidRDefault="009610F6" w:rsidP="009610F6"/>
                  </w:txbxContent>
                </v:textbox>
              </v:shape>
            </w:pict>
          </mc:Fallback>
        </mc:AlternateContent>
      </w:r>
      <w:r w:rsidR="00BA7921">
        <w:tab/>
      </w:r>
      <w:r w:rsidR="00BA7921">
        <w:tab/>
      </w:r>
      <w:r w:rsidR="00BA7921">
        <w:rPr>
          <w:rFonts w:ascii="Arial" w:hAnsi="Arial" w:cs="Arial"/>
        </w:rPr>
        <w:tab/>
      </w:r>
      <w:r w:rsidR="00BA7921">
        <w:rPr>
          <w:rFonts w:ascii="Arial" w:hAnsi="Arial" w:cs="Arial"/>
        </w:rPr>
        <w:tab/>
      </w:r>
      <w:r w:rsidR="00BA7921">
        <w:rPr>
          <w:rFonts w:ascii="Arial" w:hAnsi="Arial" w:cs="Arial"/>
        </w:rPr>
        <w:tab/>
      </w:r>
      <w:r w:rsidR="00BA7921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</w:p>
    <w:p w14:paraId="43790DAB" w14:textId="77777777" w:rsidR="00135C1A" w:rsidRDefault="00135C1A" w:rsidP="00135C1A">
      <w:pPr>
        <w:rPr>
          <w:rFonts w:ascii="Comic Sans MS" w:eastAsia="Times New Roman" w:hAnsi="Comic Sans MS"/>
          <w:sz w:val="16"/>
          <w:szCs w:val="16"/>
          <w:lang w:eastAsia="en-AU"/>
        </w:rPr>
      </w:pPr>
    </w:p>
    <w:p w14:paraId="5405A53A" w14:textId="77777777" w:rsidR="00135C1A" w:rsidRPr="00135C1A" w:rsidRDefault="00135C1A" w:rsidP="00135C1A">
      <w:pPr>
        <w:rPr>
          <w:rFonts w:ascii="Comic Sans MS" w:eastAsia="Times New Roman" w:hAnsi="Comic Sans MS"/>
          <w:sz w:val="16"/>
          <w:szCs w:val="16"/>
          <w:lang w:eastAsia="en-AU"/>
        </w:rPr>
      </w:pPr>
    </w:p>
    <w:p w14:paraId="65CF2CC5" w14:textId="77777777" w:rsidR="005E008A" w:rsidRDefault="005E008A" w:rsidP="005E008A">
      <w:pPr>
        <w:rPr>
          <w:rFonts w:ascii="Comic Sans MS" w:eastAsia="Times New Roman" w:hAnsi="Comic Sans MS"/>
          <w:lang w:eastAsia="en-AU"/>
        </w:rPr>
      </w:pPr>
      <w:r>
        <w:rPr>
          <w:rFonts w:ascii="Comic Sans MS" w:eastAsia="Times New Roman" w:hAnsi="Comic Sans MS"/>
          <w:lang w:eastAsia="en-AU"/>
        </w:rPr>
        <w:t>Name</w:t>
      </w:r>
      <w:proofErr w:type="gramStart"/>
      <w:r>
        <w:rPr>
          <w:rFonts w:ascii="Comic Sans MS" w:eastAsia="Times New Roman" w:hAnsi="Comic Sans MS"/>
          <w:lang w:eastAsia="en-AU"/>
        </w:rPr>
        <w:t>:_</w:t>
      </w:r>
      <w:proofErr w:type="gramEnd"/>
      <w:r>
        <w:rPr>
          <w:rFonts w:ascii="Comic Sans MS" w:eastAsia="Times New Roman" w:hAnsi="Comic Sans MS"/>
          <w:lang w:eastAsia="en-AU"/>
        </w:rPr>
        <w:t xml:space="preserve">____________________       </w:t>
      </w:r>
      <w:r w:rsidR="00DF6736" w:rsidRPr="00EE7CDC">
        <w:rPr>
          <w:rFonts w:ascii="Comic Sans MS" w:eastAsia="Times New Roman" w:hAnsi="Comic Sans MS"/>
          <w:lang w:eastAsia="en-AU"/>
        </w:rPr>
        <w:t>Teacher: ___________________</w:t>
      </w:r>
    </w:p>
    <w:p w14:paraId="0AB9C7B4" w14:textId="1A46FE39" w:rsidR="005E008A" w:rsidRDefault="00D800BB" w:rsidP="005E008A">
      <w:pPr>
        <w:rPr>
          <w:rFonts w:ascii="Comic Sans MS" w:eastAsia="Times New Roman" w:hAnsi="Comic Sans MS"/>
          <w:lang w:eastAsia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E363E" wp14:editId="30939B0A">
                <wp:simplePos x="0" y="0"/>
                <wp:positionH relativeFrom="column">
                  <wp:posOffset>4267200</wp:posOffset>
                </wp:positionH>
                <wp:positionV relativeFrom="paragraph">
                  <wp:posOffset>164465</wp:posOffset>
                </wp:positionV>
                <wp:extent cx="998855" cy="722630"/>
                <wp:effectExtent l="0" t="0" r="10795" b="2032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72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180CF" w14:textId="77777777" w:rsidR="005E008A" w:rsidRPr="00434C41" w:rsidRDefault="005E008A" w:rsidP="005E008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2DB758E5" w14:textId="5A3FC858" w:rsidR="005E008A" w:rsidRPr="00434C41" w:rsidRDefault="009933AA" w:rsidP="005E008A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   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36pt;margin-top:12.95pt;width:78.65pt;height:5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">
                <v:textbox>
                  <w:txbxContent>
                    <w:p w14:paraId="2D0180CF" w14:textId="77777777" w:rsidR="005E008A" w:rsidRPr="00434C41" w:rsidRDefault="005E008A" w:rsidP="005E008A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2DB758E5" w14:textId="5A3FC858" w:rsidR="005E008A" w:rsidRPr="00434C41" w:rsidRDefault="009933AA" w:rsidP="005E008A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    18</w:t>
                      </w:r>
                    </w:p>
                  </w:txbxContent>
                </v:textbox>
              </v:shape>
            </w:pict>
          </mc:Fallback>
        </mc:AlternateContent>
      </w:r>
      <w:r w:rsidR="00DF6736">
        <w:rPr>
          <w:rFonts w:ascii="Arial" w:hAnsi="Arial" w:cs="Arial"/>
        </w:rPr>
        <w:t xml:space="preserve">  </w:t>
      </w:r>
    </w:p>
    <w:p w14:paraId="61228DA1" w14:textId="3E21304E" w:rsidR="00381F9D" w:rsidRPr="005E008A" w:rsidRDefault="00BA7921" w:rsidP="005E008A">
      <w:pPr>
        <w:rPr>
          <w:rFonts w:ascii="Comic Sans MS" w:eastAsia="Times New Roman" w:hAnsi="Comic Sans MS"/>
          <w:lang w:eastAsia="en-AU"/>
        </w:rPr>
      </w:pPr>
      <w:r w:rsidRPr="001F6ACD">
        <w:rPr>
          <w:rFonts w:ascii="Arial" w:hAnsi="Arial" w:cs="Arial"/>
          <w:b/>
          <w:sz w:val="28"/>
          <w:szCs w:val="28"/>
        </w:rPr>
        <w:t>Year 7</w:t>
      </w:r>
      <w:r w:rsidR="009610F6">
        <w:rPr>
          <w:rFonts w:ascii="Arial" w:hAnsi="Arial" w:cs="Arial"/>
          <w:b/>
          <w:sz w:val="28"/>
          <w:szCs w:val="28"/>
        </w:rPr>
        <w:t xml:space="preserve"> HASS-</w:t>
      </w:r>
      <w:r w:rsidRPr="001F6ACD">
        <w:rPr>
          <w:rFonts w:ascii="Arial" w:hAnsi="Arial" w:cs="Arial"/>
          <w:b/>
          <w:sz w:val="28"/>
          <w:szCs w:val="28"/>
        </w:rPr>
        <w:t xml:space="preserve"> Economics and Business </w:t>
      </w:r>
    </w:p>
    <w:p w14:paraId="5A46EF80" w14:textId="443DC23E" w:rsidR="009D647C" w:rsidRDefault="009610F6" w:rsidP="00BA792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5E008A">
        <w:rPr>
          <w:rFonts w:ascii="Arial" w:hAnsi="Arial" w:cs="Arial"/>
          <w:b/>
          <w:sz w:val="28"/>
          <w:szCs w:val="28"/>
        </w:rPr>
        <w:tab/>
        <w:t xml:space="preserve">       </w:t>
      </w:r>
      <w:r>
        <w:rPr>
          <w:rFonts w:ascii="Arial" w:hAnsi="Arial" w:cs="Arial"/>
          <w:b/>
          <w:sz w:val="28"/>
          <w:szCs w:val="28"/>
        </w:rPr>
        <w:t>Task 7</w:t>
      </w:r>
      <w:r w:rsidR="00BA7921" w:rsidRPr="001F6ACD">
        <w:rPr>
          <w:rFonts w:ascii="Arial" w:hAnsi="Arial" w:cs="Arial"/>
          <w:b/>
          <w:sz w:val="28"/>
          <w:szCs w:val="28"/>
        </w:rPr>
        <w:t xml:space="preserve">: </w:t>
      </w:r>
      <w:r w:rsidR="001F6ACD">
        <w:rPr>
          <w:rFonts w:ascii="Arial" w:hAnsi="Arial" w:cs="Arial"/>
          <w:b/>
          <w:sz w:val="28"/>
          <w:szCs w:val="28"/>
        </w:rPr>
        <w:t xml:space="preserve">Case study of an entrepreneur </w:t>
      </w:r>
    </w:p>
    <w:p w14:paraId="66064EB2" w14:textId="77777777" w:rsidR="00DF6736" w:rsidRDefault="00DF6736" w:rsidP="00DF6736">
      <w:pPr>
        <w:rPr>
          <w:rFonts w:ascii="Arial" w:hAnsi="Arial" w:cs="Arial"/>
        </w:rPr>
      </w:pPr>
    </w:p>
    <w:p w14:paraId="6E5EE48D" w14:textId="77777777" w:rsidR="00BA7921" w:rsidRPr="009D647C" w:rsidRDefault="00BA7921" w:rsidP="00DF6736">
      <w:pPr>
        <w:ind w:firstLine="360"/>
        <w:rPr>
          <w:rFonts w:ascii="Arial" w:hAnsi="Arial" w:cs="Arial"/>
          <w:b/>
        </w:rPr>
      </w:pPr>
      <w:r w:rsidRPr="009D647C">
        <w:rPr>
          <w:rFonts w:ascii="Arial" w:hAnsi="Arial" w:cs="Arial"/>
          <w:b/>
        </w:rPr>
        <w:t xml:space="preserve">Your Task: </w:t>
      </w:r>
    </w:p>
    <w:p w14:paraId="4972FA5F" w14:textId="1EFC25BF" w:rsidR="00BA7921" w:rsidRDefault="001F6ACD" w:rsidP="00BA79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your </w:t>
      </w:r>
      <w:r w:rsidR="009933AA">
        <w:rPr>
          <w:rFonts w:ascii="Arial" w:hAnsi="Arial" w:cs="Arial"/>
        </w:rPr>
        <w:t xml:space="preserve">documentary </w:t>
      </w:r>
      <w:r>
        <w:rPr>
          <w:rFonts w:ascii="Arial" w:hAnsi="Arial" w:cs="Arial"/>
        </w:rPr>
        <w:t>note taking sheet</w:t>
      </w:r>
      <w:r w:rsidR="009933A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answer the</w:t>
      </w:r>
      <w:r w:rsidR="00135C1A">
        <w:rPr>
          <w:rFonts w:ascii="Arial" w:hAnsi="Arial" w:cs="Arial"/>
        </w:rPr>
        <w:t xml:space="preserve"> questions </w:t>
      </w:r>
      <w:r w:rsidR="009933AA">
        <w:rPr>
          <w:rFonts w:ascii="Arial" w:hAnsi="Arial" w:cs="Arial"/>
        </w:rPr>
        <w:t xml:space="preserve">below </w:t>
      </w:r>
      <w:r w:rsidR="00135C1A">
        <w:rPr>
          <w:rFonts w:ascii="Arial" w:hAnsi="Arial" w:cs="Arial"/>
        </w:rPr>
        <w:t xml:space="preserve">(test conditions). </w:t>
      </w:r>
    </w:p>
    <w:p w14:paraId="5AFBDFCF" w14:textId="4A40E37B" w:rsidR="009D647C" w:rsidRPr="005E008A" w:rsidRDefault="00135C1A" w:rsidP="005E00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Please refer to the definitions below to assist you</w:t>
      </w:r>
      <w:r w:rsidR="009933AA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addressing the action </w:t>
      </w:r>
      <w:r w:rsidRPr="005E008A">
        <w:rPr>
          <w:rFonts w:ascii="Arial" w:hAnsi="Arial" w:cs="Arial"/>
        </w:rPr>
        <w:t xml:space="preserve">word. </w:t>
      </w:r>
    </w:p>
    <w:p w14:paraId="7392D86E" w14:textId="21E6BB24" w:rsidR="00135C1A" w:rsidRDefault="005E008A" w:rsidP="00135C1A">
      <w:pPr>
        <w:tabs>
          <w:tab w:val="left" w:pos="2775"/>
        </w:tabs>
        <w:ind w:left="360"/>
        <w:rPr>
          <w:rFonts w:ascii="Arial" w:hAnsi="Arial" w:cs="Arial"/>
        </w:rPr>
      </w:pPr>
      <w:r w:rsidRPr="005E008A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C3CEB" wp14:editId="2F3C31FC">
                <wp:simplePos x="0" y="0"/>
                <wp:positionH relativeFrom="column">
                  <wp:posOffset>263525</wp:posOffset>
                </wp:positionH>
                <wp:positionV relativeFrom="paragraph">
                  <wp:posOffset>120651</wp:posOffset>
                </wp:positionV>
                <wp:extent cx="6096000" cy="12001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200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61CCF" w14:textId="02FFDFC5" w:rsidR="005E008A" w:rsidRPr="005E008A" w:rsidRDefault="005E008A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Action Word:</w:t>
                            </w: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F34EF7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Definition:</w:t>
                            </w:r>
                          </w:p>
                          <w:p w14:paraId="3555AE26" w14:textId="3306AF4A" w:rsidR="00F34EF7" w:rsidRPr="00F34EF7" w:rsidRDefault="005E008A" w:rsidP="00F34EF7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State </w:t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Introduce the main points of the topic in a short and understandable form. </w:t>
                            </w:r>
                          </w:p>
                          <w:p w14:paraId="51086506" w14:textId="77777777" w:rsidR="00F34EF7" w:rsidRPr="00F34EF7" w:rsidRDefault="00F34EF7" w:rsidP="00F34EF7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F2263A7" w14:textId="1E56691D" w:rsidR="00F34EF7" w:rsidRPr="00F34EF7" w:rsidRDefault="005E008A" w:rsidP="00F34EF7">
                            <w:pPr>
                              <w:spacing w:line="276" w:lineRule="auto"/>
                              <w:ind w:left="2160" w:hanging="216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Outline </w:t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State the essential </w:t>
                            </w:r>
                            <w:r w:rsidR="00F34EF7"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characteristics</w:t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presenting the main points and vital underlying points. </w:t>
                            </w:r>
                          </w:p>
                          <w:p w14:paraId="740B3E58" w14:textId="77777777" w:rsidR="00F34EF7" w:rsidRPr="00F34EF7" w:rsidRDefault="00F34EF7" w:rsidP="00F34EF7">
                            <w:pPr>
                              <w:spacing w:line="276" w:lineRule="auto"/>
                              <w:ind w:left="2160" w:hanging="216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C10C263" w14:textId="11BC62ED" w:rsidR="005E008A" w:rsidRPr="00F34EF7" w:rsidRDefault="005E008A" w:rsidP="00F34EF7">
                            <w:pPr>
                              <w:spacing w:line="276" w:lineRule="auto"/>
                              <w:ind w:left="2160" w:hanging="216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Explain </w:t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Make the meaning </w:t>
                            </w:r>
                            <w:r w:rsidR="00D800BB"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of something clear, relate</w:t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cause and effect</w:t>
                            </w:r>
                            <w:r w:rsidR="00D800BB"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; provide why or how.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.75pt;margin-top:9.5pt;width:480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" fillcolor="#f2f2f2 [3052]">
                <v:textbox>
                  <w:txbxContent>
                    <w:p w14:paraId="1BC61CCF" w14:textId="02FFDFC5" w:rsidR="005E008A" w:rsidRPr="005E008A" w:rsidRDefault="005E008A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Action Word:</w:t>
                      </w: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F34EF7"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Definition:</w:t>
                      </w:r>
                    </w:p>
                    <w:p w14:paraId="3555AE26" w14:textId="3306AF4A" w:rsidR="00F34EF7" w:rsidRPr="00F34EF7" w:rsidRDefault="005E008A" w:rsidP="00F34EF7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State </w:t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  <w:t xml:space="preserve">Introduce the main points of the topic in a short and understandable form. </w:t>
                      </w:r>
                    </w:p>
                    <w:p w14:paraId="51086506" w14:textId="77777777" w:rsidR="00F34EF7" w:rsidRPr="00F34EF7" w:rsidRDefault="00F34EF7" w:rsidP="00F34EF7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F2263A7" w14:textId="1E56691D" w:rsidR="00F34EF7" w:rsidRPr="00F34EF7" w:rsidRDefault="005E008A" w:rsidP="00F34EF7">
                      <w:pPr>
                        <w:spacing w:line="276" w:lineRule="auto"/>
                        <w:ind w:left="2160" w:hanging="216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Outline </w:t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  <w:t xml:space="preserve">State the essential </w:t>
                      </w:r>
                      <w:r w:rsidR="00F34EF7"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characteristics</w:t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, presenting the main points and vital underlying points. </w:t>
                      </w:r>
                    </w:p>
                    <w:p w14:paraId="740B3E58" w14:textId="77777777" w:rsidR="00F34EF7" w:rsidRPr="00F34EF7" w:rsidRDefault="00F34EF7" w:rsidP="00F34EF7">
                      <w:pPr>
                        <w:spacing w:line="276" w:lineRule="auto"/>
                        <w:ind w:left="2160" w:hanging="216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C10C263" w14:textId="11BC62ED" w:rsidR="005E008A" w:rsidRPr="00F34EF7" w:rsidRDefault="005E008A" w:rsidP="00F34EF7">
                      <w:pPr>
                        <w:spacing w:line="276" w:lineRule="auto"/>
                        <w:ind w:left="2160" w:hanging="216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Explain </w:t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  <w:t xml:space="preserve">Make the meaning </w:t>
                      </w:r>
                      <w:r w:rsidR="00D800BB"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of something clear, relate</w:t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cause and effect</w:t>
                      </w:r>
                      <w:r w:rsidR="00D800BB"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; provide why or how. </w:t>
                      </w:r>
                    </w:p>
                  </w:txbxContent>
                </v:textbox>
              </v:shape>
            </w:pict>
          </mc:Fallback>
        </mc:AlternateContent>
      </w:r>
    </w:p>
    <w:p w14:paraId="6385E40D" w14:textId="40179ED0" w:rsidR="00135C1A" w:rsidRDefault="00135C1A" w:rsidP="00135C1A">
      <w:pPr>
        <w:tabs>
          <w:tab w:val="left" w:pos="2775"/>
        </w:tabs>
        <w:ind w:left="360"/>
        <w:rPr>
          <w:rFonts w:ascii="Arial" w:hAnsi="Arial" w:cs="Arial"/>
        </w:rPr>
      </w:pPr>
    </w:p>
    <w:p w14:paraId="228ABCBD" w14:textId="77777777" w:rsidR="00135C1A" w:rsidRDefault="00135C1A" w:rsidP="005E008A">
      <w:pPr>
        <w:tabs>
          <w:tab w:val="left" w:pos="2775"/>
        </w:tabs>
        <w:rPr>
          <w:rFonts w:ascii="Arial" w:hAnsi="Arial" w:cs="Arial"/>
        </w:rPr>
      </w:pPr>
    </w:p>
    <w:p w14:paraId="54448330" w14:textId="77777777" w:rsidR="005E008A" w:rsidRDefault="005E008A" w:rsidP="005E008A">
      <w:pPr>
        <w:tabs>
          <w:tab w:val="left" w:pos="2775"/>
        </w:tabs>
        <w:rPr>
          <w:rFonts w:ascii="Arial" w:hAnsi="Arial" w:cs="Arial"/>
        </w:rPr>
      </w:pPr>
    </w:p>
    <w:p w14:paraId="6369B741" w14:textId="77777777" w:rsidR="005E008A" w:rsidRDefault="005E008A" w:rsidP="005E008A">
      <w:pPr>
        <w:tabs>
          <w:tab w:val="left" w:pos="2775"/>
        </w:tabs>
        <w:rPr>
          <w:rFonts w:ascii="Arial" w:hAnsi="Arial" w:cs="Arial"/>
        </w:rPr>
      </w:pPr>
    </w:p>
    <w:p w14:paraId="39DC287D" w14:textId="77777777" w:rsidR="005E008A" w:rsidRDefault="005E008A" w:rsidP="001F6ACD">
      <w:pPr>
        <w:ind w:left="360"/>
        <w:rPr>
          <w:rFonts w:ascii="Arial" w:hAnsi="Arial" w:cs="Arial"/>
          <w:b/>
        </w:rPr>
      </w:pPr>
    </w:p>
    <w:p w14:paraId="0C3E1D6D" w14:textId="77777777" w:rsidR="00D800BB" w:rsidRDefault="00D800BB" w:rsidP="00D800BB">
      <w:pPr>
        <w:rPr>
          <w:rFonts w:ascii="Arial" w:hAnsi="Arial" w:cs="Arial"/>
          <w:b/>
        </w:rPr>
      </w:pPr>
    </w:p>
    <w:p w14:paraId="15221AC2" w14:textId="77777777" w:rsidR="00D800BB" w:rsidRDefault="00D800BB" w:rsidP="00D800BB">
      <w:pPr>
        <w:rPr>
          <w:rFonts w:ascii="Arial" w:hAnsi="Arial" w:cs="Arial"/>
          <w:b/>
        </w:rPr>
      </w:pPr>
    </w:p>
    <w:p w14:paraId="0C8AFC30" w14:textId="4AF9836C" w:rsidR="001F6ACD" w:rsidRPr="001F6ACD" w:rsidRDefault="001F6ACD" w:rsidP="001F6ACD">
      <w:pPr>
        <w:ind w:left="360"/>
        <w:rPr>
          <w:rFonts w:ascii="Arial" w:hAnsi="Arial" w:cs="Arial"/>
          <w:b/>
        </w:rPr>
      </w:pPr>
      <w:r w:rsidRPr="001F6ACD">
        <w:rPr>
          <w:rFonts w:ascii="Arial" w:hAnsi="Arial" w:cs="Arial"/>
          <w:b/>
        </w:rPr>
        <w:t xml:space="preserve">Questions: </w:t>
      </w:r>
    </w:p>
    <w:p w14:paraId="0BC5E51D" w14:textId="12912199" w:rsidR="00BA7921" w:rsidRDefault="00BA7921" w:rsidP="00BA7921">
      <w:pPr>
        <w:rPr>
          <w:rFonts w:ascii="Arial" w:hAnsi="Arial" w:cs="Arial"/>
        </w:rPr>
      </w:pPr>
    </w:p>
    <w:p w14:paraId="64C2A240" w14:textId="7E691CC4" w:rsidR="001F6ACD" w:rsidRPr="001F6ACD" w:rsidRDefault="001F6ACD" w:rsidP="001F6A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6ACD">
        <w:rPr>
          <w:rFonts w:ascii="Arial" w:hAnsi="Arial" w:cs="Arial"/>
        </w:rPr>
        <w:t xml:space="preserve">What is the name of the entrepreneur </w:t>
      </w:r>
      <w:r w:rsidR="00135C1A">
        <w:rPr>
          <w:rFonts w:ascii="Arial" w:hAnsi="Arial" w:cs="Arial"/>
        </w:rPr>
        <w:t xml:space="preserve">(full name)? </w:t>
      </w:r>
      <w:r w:rsidR="00135C1A">
        <w:rPr>
          <w:rFonts w:ascii="Arial" w:hAnsi="Arial" w:cs="Arial"/>
        </w:rPr>
        <w:tab/>
      </w:r>
      <w:r w:rsidR="00135C1A">
        <w:rPr>
          <w:rFonts w:ascii="Arial" w:hAnsi="Arial" w:cs="Arial"/>
        </w:rPr>
        <w:tab/>
      </w:r>
      <w:r w:rsidR="00135C1A">
        <w:rPr>
          <w:rFonts w:ascii="Arial" w:hAnsi="Arial" w:cs="Arial"/>
        </w:rPr>
        <w:tab/>
      </w:r>
      <w:r w:rsidR="00135C1A">
        <w:rPr>
          <w:rFonts w:ascii="Arial" w:hAnsi="Arial" w:cs="Arial"/>
        </w:rPr>
        <w:tab/>
      </w:r>
      <w:r w:rsidR="00135C1A">
        <w:rPr>
          <w:rFonts w:ascii="Arial" w:hAnsi="Arial" w:cs="Arial"/>
        </w:rPr>
        <w:tab/>
        <w:t>(2</w:t>
      </w:r>
      <w:r w:rsidRPr="001F6ACD">
        <w:rPr>
          <w:rFonts w:ascii="Arial" w:hAnsi="Arial" w:cs="Arial"/>
        </w:rPr>
        <w:t xml:space="preserve"> mark</w:t>
      </w:r>
      <w:r w:rsidR="00135C1A">
        <w:rPr>
          <w:rFonts w:ascii="Arial" w:hAnsi="Arial" w:cs="Arial"/>
        </w:rPr>
        <w:t>s</w:t>
      </w:r>
      <w:r w:rsidRPr="001F6ACD">
        <w:rPr>
          <w:rFonts w:ascii="Arial" w:hAnsi="Arial" w:cs="Arial"/>
        </w:rPr>
        <w:t xml:space="preserve">) </w:t>
      </w:r>
    </w:p>
    <w:p w14:paraId="41F34601" w14:textId="77777777" w:rsidR="00BA7921" w:rsidRPr="001F6ACD" w:rsidRDefault="00BA7921" w:rsidP="00BA7921">
      <w:pPr>
        <w:rPr>
          <w:rFonts w:ascii="Arial" w:hAnsi="Arial" w:cs="Arial"/>
        </w:rPr>
      </w:pPr>
    </w:p>
    <w:p w14:paraId="2CD15E3E" w14:textId="3B1C7215" w:rsidR="00BA7921" w:rsidRPr="001F6ACD" w:rsidRDefault="001F6ACD" w:rsidP="009933AA">
      <w:pPr>
        <w:ind w:left="360" w:firstLine="360"/>
        <w:rPr>
          <w:rFonts w:ascii="Arial" w:hAnsi="Arial" w:cs="Arial"/>
          <w:u w:val="single"/>
        </w:rPr>
      </w:pPr>
      <w:r w:rsidRPr="001F6ACD">
        <w:rPr>
          <w:rFonts w:ascii="Arial" w:hAnsi="Arial" w:cs="Arial"/>
          <w:u w:val="single"/>
        </w:rPr>
        <w:t>__________________________________________________________________</w:t>
      </w:r>
    </w:p>
    <w:p w14:paraId="3C08DD3E" w14:textId="029AC332" w:rsidR="001F6ACD" w:rsidRPr="001F6ACD" w:rsidRDefault="001F6ACD" w:rsidP="001F6ACD">
      <w:pPr>
        <w:ind w:left="360"/>
        <w:rPr>
          <w:rFonts w:ascii="Arial" w:hAnsi="Arial" w:cs="Arial"/>
          <w:u w:val="single"/>
        </w:rPr>
      </w:pPr>
    </w:p>
    <w:p w14:paraId="063F02E0" w14:textId="51698ACB" w:rsidR="001F6ACD" w:rsidRDefault="001F6ACD" w:rsidP="001F6A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6ACD">
        <w:rPr>
          <w:rFonts w:ascii="Arial" w:hAnsi="Arial" w:cs="Arial"/>
        </w:rPr>
        <w:t>Wh</w:t>
      </w:r>
      <w:r>
        <w:rPr>
          <w:rFonts w:ascii="Arial" w:hAnsi="Arial" w:cs="Arial"/>
        </w:rPr>
        <w:t>ere was he/she born?</w:t>
      </w:r>
      <w:r w:rsidR="00503858">
        <w:rPr>
          <w:rFonts w:ascii="Arial" w:hAnsi="Arial" w:cs="Arial"/>
        </w:rPr>
        <w:t xml:space="preserve"> </w:t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  <w:t xml:space="preserve">(1 mark) </w:t>
      </w:r>
    </w:p>
    <w:p w14:paraId="4355A527" w14:textId="61AA22FF" w:rsidR="001F6ACD" w:rsidRDefault="001F6ACD" w:rsidP="004C298A">
      <w:pPr>
        <w:ind w:left="9360"/>
        <w:rPr>
          <w:rFonts w:ascii="Arial" w:hAnsi="Arial" w:cs="Arial"/>
        </w:rPr>
      </w:pPr>
    </w:p>
    <w:p w14:paraId="0EF56B4A" w14:textId="77777777" w:rsidR="004C298A" w:rsidRDefault="004C298A" w:rsidP="009933AA">
      <w:pPr>
        <w:ind w:left="709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  <w:r w:rsidRPr="001F6ACD">
        <w:rPr>
          <w:rFonts w:ascii="Arial" w:hAnsi="Arial" w:cs="Arial"/>
          <w:u w:val="single"/>
        </w:rPr>
        <w:t>__________________________________________________________________</w:t>
      </w:r>
    </w:p>
    <w:p w14:paraId="756CBFB0" w14:textId="77777777" w:rsidR="009610F6" w:rsidRDefault="009610F6" w:rsidP="009933AA">
      <w:pPr>
        <w:ind w:left="709"/>
        <w:rPr>
          <w:rFonts w:ascii="Arial" w:hAnsi="Arial" w:cs="Arial"/>
          <w:u w:val="single"/>
        </w:rPr>
      </w:pPr>
    </w:p>
    <w:p w14:paraId="6802AA7C" w14:textId="4B6D4C96" w:rsidR="009610F6" w:rsidRPr="00DF6736" w:rsidRDefault="009610F6" w:rsidP="009610F6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135C1A">
        <w:rPr>
          <w:rFonts w:ascii="Arial" w:hAnsi="Arial" w:cs="Arial"/>
          <w:b/>
        </w:rPr>
        <w:t>State</w:t>
      </w:r>
      <w:r>
        <w:rPr>
          <w:rFonts w:ascii="Arial" w:hAnsi="Arial" w:cs="Arial"/>
        </w:rPr>
        <w:t xml:space="preserve"> the name of the company he/she is responsible for creating.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F6736">
        <w:rPr>
          <w:rFonts w:ascii="Arial" w:hAnsi="Arial" w:cs="Arial"/>
        </w:rPr>
        <w:t xml:space="preserve">(1 mark) </w:t>
      </w:r>
    </w:p>
    <w:p w14:paraId="1B05DFF4" w14:textId="77777777" w:rsidR="00DF6736" w:rsidRDefault="00DF6736" w:rsidP="00DF6736">
      <w:pPr>
        <w:rPr>
          <w:rFonts w:ascii="Arial" w:hAnsi="Arial" w:cs="Arial"/>
          <w:u w:val="single"/>
        </w:rPr>
      </w:pPr>
    </w:p>
    <w:p w14:paraId="312B2D08" w14:textId="77777777" w:rsidR="00DF6736" w:rsidRDefault="00DF6736" w:rsidP="009933AA">
      <w:pPr>
        <w:ind w:left="709"/>
        <w:rPr>
          <w:rFonts w:ascii="Arial" w:hAnsi="Arial" w:cs="Arial"/>
          <w:u w:val="single"/>
        </w:rPr>
      </w:pPr>
      <w:r w:rsidRPr="001F6ACD">
        <w:rPr>
          <w:rFonts w:ascii="Arial" w:hAnsi="Arial" w:cs="Arial"/>
          <w:u w:val="single"/>
        </w:rPr>
        <w:t>__________________________________________________________________</w:t>
      </w:r>
    </w:p>
    <w:p w14:paraId="07519442" w14:textId="77777777" w:rsidR="00DF6736" w:rsidRDefault="00DF6736" w:rsidP="00DF6736">
      <w:pPr>
        <w:ind w:left="360"/>
        <w:rPr>
          <w:rFonts w:ascii="Arial" w:hAnsi="Arial" w:cs="Arial"/>
          <w:u w:val="single"/>
        </w:rPr>
      </w:pPr>
    </w:p>
    <w:p w14:paraId="16AE4932" w14:textId="77777777" w:rsidR="0078524D" w:rsidRDefault="0078524D" w:rsidP="00DF6736">
      <w:pPr>
        <w:ind w:left="360"/>
        <w:rPr>
          <w:rFonts w:ascii="Arial" w:hAnsi="Arial" w:cs="Arial"/>
          <w:u w:val="single"/>
        </w:rPr>
      </w:pPr>
    </w:p>
    <w:p w14:paraId="373ACD32" w14:textId="0A861F6A" w:rsidR="0078524D" w:rsidRPr="00F5388A" w:rsidRDefault="00F5388A" w:rsidP="0078524D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9933AA">
        <w:rPr>
          <w:rFonts w:ascii="Arial" w:hAnsi="Arial" w:cs="Arial"/>
          <w:b/>
        </w:rPr>
        <w:t>List</w:t>
      </w:r>
      <w:r>
        <w:rPr>
          <w:rFonts w:ascii="Arial" w:hAnsi="Arial" w:cs="Arial"/>
        </w:rPr>
        <w:t xml:space="preserve"> the name of one business competitor that the entrepreneur overcame</w:t>
      </w:r>
      <w:bookmarkStart w:id="0" w:name="_GoBack"/>
      <w:bookmarkEnd w:id="0"/>
    </w:p>
    <w:p w14:paraId="68010768" w14:textId="197C0AAD" w:rsidR="00F5388A" w:rsidRDefault="00F5388A" w:rsidP="00F5388A">
      <w:pPr>
        <w:ind w:left="720"/>
        <w:rPr>
          <w:rFonts w:ascii="Arial" w:hAnsi="Arial" w:cs="Arial"/>
          <w:sz w:val="20"/>
          <w:szCs w:val="20"/>
        </w:rPr>
      </w:pPr>
      <w:r w:rsidRPr="00DF6736">
        <w:rPr>
          <w:rFonts w:ascii="Arial" w:hAnsi="Arial" w:cs="Arial"/>
          <w:b/>
          <w:sz w:val="20"/>
          <w:szCs w:val="20"/>
        </w:rPr>
        <w:t>HINT</w:t>
      </w:r>
      <w:r w:rsidRPr="00DF6736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It must be the name of a company.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5388A">
        <w:rPr>
          <w:rFonts w:ascii="Arial" w:hAnsi="Arial" w:cs="Arial"/>
        </w:rPr>
        <w:t>(1 mark)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953630B" w14:textId="77777777" w:rsidR="00F5388A" w:rsidRPr="009933AA" w:rsidRDefault="00F5388A" w:rsidP="00F5388A">
      <w:pPr>
        <w:rPr>
          <w:rFonts w:ascii="Arial" w:hAnsi="Arial" w:cs="Arial"/>
          <w:b/>
          <w:sz w:val="20"/>
          <w:szCs w:val="20"/>
        </w:rPr>
      </w:pPr>
    </w:p>
    <w:p w14:paraId="4F0B7CAE" w14:textId="0689F0D7" w:rsidR="00F5388A" w:rsidRPr="009933AA" w:rsidRDefault="00F5388A" w:rsidP="00F5388A">
      <w:pPr>
        <w:rPr>
          <w:rFonts w:ascii="Arial" w:hAnsi="Arial" w:cs="Arial"/>
          <w:sz w:val="20"/>
          <w:szCs w:val="20"/>
        </w:rPr>
      </w:pPr>
      <w:r w:rsidRPr="009933AA">
        <w:rPr>
          <w:rFonts w:ascii="Arial" w:hAnsi="Arial" w:cs="Arial"/>
          <w:sz w:val="20"/>
          <w:szCs w:val="20"/>
        </w:rPr>
        <w:tab/>
        <w:t>_____________________________________________________________________________</w:t>
      </w:r>
      <w:r w:rsidR="009933AA">
        <w:rPr>
          <w:rFonts w:ascii="Arial" w:hAnsi="Arial" w:cs="Arial"/>
          <w:sz w:val="20"/>
          <w:szCs w:val="20"/>
        </w:rPr>
        <w:t>___</w:t>
      </w:r>
    </w:p>
    <w:p w14:paraId="50658D6A" w14:textId="77777777" w:rsidR="00D832E4" w:rsidRPr="009933AA" w:rsidRDefault="00D832E4" w:rsidP="00F5388A">
      <w:pPr>
        <w:rPr>
          <w:rFonts w:ascii="Arial" w:hAnsi="Arial" w:cs="Arial"/>
        </w:rPr>
      </w:pPr>
    </w:p>
    <w:p w14:paraId="47ADADB9" w14:textId="6C83A979" w:rsidR="001F6ACD" w:rsidRDefault="004C298A" w:rsidP="004C298A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772864F" w14:textId="17E9C436" w:rsidR="004C298A" w:rsidRDefault="004C298A" w:rsidP="004C298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</w:t>
      </w:r>
      <w:r w:rsidRPr="004C298A">
        <w:rPr>
          <w:rFonts w:ascii="Arial" w:hAnsi="Arial" w:cs="Arial"/>
          <w:b/>
        </w:rPr>
        <w:t>three</w:t>
      </w:r>
      <w:r>
        <w:rPr>
          <w:rFonts w:ascii="Arial" w:hAnsi="Arial" w:cs="Arial"/>
        </w:rPr>
        <w:t xml:space="preserve"> characteristics that the entrepreneur possesses that are typical of most entrepreneurs. </w:t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  <w:t xml:space="preserve">(3 marks) </w:t>
      </w:r>
    </w:p>
    <w:p w14:paraId="7E190070" w14:textId="3387C1A9" w:rsidR="004C298A" w:rsidRDefault="004C298A" w:rsidP="004C298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021614E3" w14:textId="7A1D4C1B" w:rsidR="004C298A" w:rsidRDefault="004C298A" w:rsidP="004C298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78E069FB" w14:textId="50FD8E3C" w:rsidR="004C298A" w:rsidRDefault="004C298A" w:rsidP="004C298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0A979E2B" w14:textId="6F48A16C" w:rsidR="00D832E4" w:rsidRPr="00D832E4" w:rsidRDefault="00D832E4" w:rsidP="009933AA">
      <w:p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</w:p>
    <w:p w14:paraId="72302DBA" w14:textId="67DC93E8" w:rsidR="004C298A" w:rsidRDefault="004C298A" w:rsidP="009933A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9933AA">
        <w:rPr>
          <w:rFonts w:ascii="Arial" w:hAnsi="Arial" w:cs="Arial"/>
          <w:b/>
        </w:rPr>
        <w:t>State</w:t>
      </w:r>
      <w:r w:rsidR="00135C1A">
        <w:rPr>
          <w:rFonts w:ascii="Arial" w:hAnsi="Arial" w:cs="Arial"/>
        </w:rPr>
        <w:t xml:space="preserve"> two challenges</w:t>
      </w:r>
      <w:r>
        <w:rPr>
          <w:rFonts w:ascii="Arial" w:hAnsi="Arial" w:cs="Arial"/>
        </w:rPr>
        <w:t xml:space="preserve"> that the entrepreneurs business faced</w:t>
      </w:r>
      <w:r w:rsidR="009610F6">
        <w:rPr>
          <w:rFonts w:ascii="Arial" w:hAnsi="Arial" w:cs="Arial"/>
        </w:rPr>
        <w:t xml:space="preserve">. </w:t>
      </w:r>
    </w:p>
    <w:p w14:paraId="399837C4" w14:textId="0877C4D7" w:rsidR="009610F6" w:rsidRDefault="00D832E4" w:rsidP="009933AA">
      <w:pPr>
        <w:pStyle w:val="ListParagraph"/>
        <w:spacing w:line="276" w:lineRule="auto"/>
        <w:ind w:left="9360"/>
        <w:rPr>
          <w:rFonts w:ascii="Arial" w:hAnsi="Arial" w:cs="Arial"/>
        </w:rPr>
      </w:pPr>
      <w:r>
        <w:rPr>
          <w:rFonts w:ascii="Arial" w:hAnsi="Arial" w:cs="Arial"/>
        </w:rPr>
        <w:t>(2</w:t>
      </w:r>
      <w:r w:rsidR="009610F6">
        <w:rPr>
          <w:rFonts w:ascii="Arial" w:hAnsi="Arial" w:cs="Arial"/>
        </w:rPr>
        <w:t xml:space="preserve"> marks) </w:t>
      </w:r>
    </w:p>
    <w:p w14:paraId="58693807" w14:textId="5CD7982A" w:rsidR="00D800BB" w:rsidRDefault="009610F6" w:rsidP="009933AA">
      <w:pPr>
        <w:spacing w:line="360" w:lineRule="auto"/>
        <w:ind w:left="709" w:right="334"/>
        <w:rPr>
          <w:rFonts w:ascii="Arial" w:hAnsi="Arial" w:cs="Arial"/>
          <w:u w:val="single"/>
        </w:rPr>
      </w:pPr>
      <w:r w:rsidRPr="001F6ACD">
        <w:rPr>
          <w:rFonts w:ascii="Arial" w:hAnsi="Arial" w:cs="Arial"/>
          <w:u w:val="single"/>
        </w:rPr>
        <w:t>__________________________________________________________________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__________________________________________________________________________________________________________________________________________________________________________________________________</w:t>
      </w:r>
      <w:r w:rsidR="009933AA">
        <w:rPr>
          <w:rFonts w:ascii="Arial" w:hAnsi="Arial" w:cs="Arial"/>
          <w:u w:val="single"/>
        </w:rPr>
        <w:t>________________________</w:t>
      </w:r>
    </w:p>
    <w:p w14:paraId="0D4993B6" w14:textId="77777777" w:rsidR="009933AA" w:rsidRDefault="009933AA" w:rsidP="009933AA">
      <w:pPr>
        <w:spacing w:line="360" w:lineRule="auto"/>
        <w:ind w:left="709" w:right="334"/>
        <w:rPr>
          <w:rFonts w:ascii="Arial" w:hAnsi="Arial" w:cs="Arial"/>
          <w:u w:val="single"/>
        </w:rPr>
      </w:pPr>
    </w:p>
    <w:p w14:paraId="2C737BF8" w14:textId="77777777" w:rsidR="009933AA" w:rsidRPr="001F6ACD" w:rsidRDefault="009933AA" w:rsidP="009933AA">
      <w:pPr>
        <w:spacing w:line="360" w:lineRule="auto"/>
        <w:ind w:left="360" w:right="334"/>
        <w:rPr>
          <w:rFonts w:ascii="Arial" w:hAnsi="Arial" w:cs="Arial"/>
          <w:u w:val="single"/>
        </w:rPr>
      </w:pPr>
    </w:p>
    <w:p w14:paraId="78FFB7B9" w14:textId="77777777" w:rsidR="009933AA" w:rsidRDefault="009610F6" w:rsidP="009610F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933AA">
        <w:rPr>
          <w:rFonts w:ascii="Arial" w:hAnsi="Arial" w:cs="Arial"/>
          <w:b/>
        </w:rPr>
        <w:t>Outline</w:t>
      </w:r>
      <w:r w:rsidR="009933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how the entreprene</w:t>
      </w:r>
      <w:r w:rsidR="00135C1A">
        <w:rPr>
          <w:rFonts w:ascii="Arial" w:hAnsi="Arial" w:cs="Arial"/>
        </w:rPr>
        <w:t xml:space="preserve">ur was able </w:t>
      </w:r>
      <w:r w:rsidR="009933AA">
        <w:rPr>
          <w:rFonts w:ascii="Arial" w:hAnsi="Arial" w:cs="Arial"/>
        </w:rPr>
        <w:t xml:space="preserve">to </w:t>
      </w:r>
      <w:r w:rsidR="00135C1A">
        <w:rPr>
          <w:rFonts w:ascii="Arial" w:hAnsi="Arial" w:cs="Arial"/>
        </w:rPr>
        <w:t>overcome these two challenges</w:t>
      </w:r>
      <w:r w:rsidR="009933AA">
        <w:rPr>
          <w:rFonts w:ascii="Arial" w:hAnsi="Arial" w:cs="Arial"/>
        </w:rPr>
        <w:t xml:space="preserve">. </w:t>
      </w:r>
      <w:r w:rsidR="009933AA">
        <w:rPr>
          <w:rFonts w:ascii="Arial" w:hAnsi="Arial" w:cs="Arial"/>
        </w:rPr>
        <w:tab/>
      </w:r>
    </w:p>
    <w:p w14:paraId="35B58765" w14:textId="2D836A4C" w:rsidR="009610F6" w:rsidRDefault="009933AA" w:rsidP="009933AA">
      <w:pPr>
        <w:pStyle w:val="ListParagraph"/>
        <w:spacing w:line="360" w:lineRule="auto"/>
        <w:ind w:left="8640" w:firstLine="720"/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9610F6">
        <w:rPr>
          <w:rFonts w:ascii="Arial" w:hAnsi="Arial" w:cs="Arial"/>
        </w:rPr>
        <w:t xml:space="preserve"> marks) </w:t>
      </w:r>
    </w:p>
    <w:p w14:paraId="07AB41F4" w14:textId="50FAF7CA" w:rsidR="00D832E4" w:rsidRDefault="009610F6" w:rsidP="009933AA">
      <w:pPr>
        <w:spacing w:line="360" w:lineRule="auto"/>
        <w:ind w:left="709" w:right="334"/>
        <w:rPr>
          <w:rFonts w:ascii="Arial" w:hAnsi="Arial" w:cs="Arial"/>
          <w:u w:val="single"/>
        </w:rPr>
      </w:pPr>
      <w:r w:rsidRPr="009610F6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00D8CC" w14:textId="77777777" w:rsidR="009933AA" w:rsidRDefault="009933AA" w:rsidP="009933AA">
      <w:pPr>
        <w:spacing w:line="360" w:lineRule="auto"/>
        <w:ind w:left="709" w:right="334"/>
        <w:rPr>
          <w:rFonts w:ascii="Arial" w:hAnsi="Arial" w:cs="Arial"/>
          <w:u w:val="single"/>
        </w:rPr>
      </w:pPr>
    </w:p>
    <w:p w14:paraId="00CE27C6" w14:textId="77777777" w:rsidR="009610F6" w:rsidRDefault="009610F6" w:rsidP="00DF6736">
      <w:pPr>
        <w:ind w:left="360" w:right="334"/>
        <w:rPr>
          <w:rFonts w:ascii="Arial" w:hAnsi="Arial" w:cs="Arial"/>
        </w:rPr>
      </w:pPr>
    </w:p>
    <w:p w14:paraId="1AC3BE86" w14:textId="10996FBC" w:rsidR="00DF6736" w:rsidRDefault="00DF6736" w:rsidP="00D800BB">
      <w:pPr>
        <w:pStyle w:val="ListParagraph"/>
        <w:numPr>
          <w:ilvl w:val="0"/>
          <w:numId w:val="2"/>
        </w:numPr>
        <w:spacing w:line="276" w:lineRule="auto"/>
        <w:ind w:right="334"/>
        <w:rPr>
          <w:rFonts w:ascii="Arial" w:hAnsi="Arial" w:cs="Arial"/>
        </w:rPr>
      </w:pPr>
      <w:r w:rsidRPr="00DF6736">
        <w:rPr>
          <w:rFonts w:ascii="Arial" w:hAnsi="Arial" w:cs="Arial"/>
          <w:b/>
        </w:rPr>
        <w:t>Explain</w:t>
      </w:r>
      <w:r>
        <w:rPr>
          <w:rFonts w:ascii="Arial" w:hAnsi="Arial" w:cs="Arial"/>
        </w:rPr>
        <w:t xml:space="preserve"> how the product that </w:t>
      </w:r>
      <w:r w:rsidR="009933A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entrepreneur created showed initiative and was something that consumers (the customers) had a demand for. </w:t>
      </w:r>
      <w:r w:rsidR="009933AA">
        <w:rPr>
          <w:rFonts w:ascii="Arial" w:hAnsi="Arial" w:cs="Arial"/>
        </w:rPr>
        <w:tab/>
      </w:r>
      <w:r w:rsidR="009933AA">
        <w:rPr>
          <w:rFonts w:ascii="Arial" w:hAnsi="Arial" w:cs="Arial"/>
        </w:rPr>
        <w:tab/>
      </w:r>
      <w:r w:rsidR="009933AA">
        <w:rPr>
          <w:rFonts w:ascii="Arial" w:hAnsi="Arial" w:cs="Arial"/>
        </w:rPr>
        <w:tab/>
      </w:r>
    </w:p>
    <w:p w14:paraId="1EA42F0E" w14:textId="1B69D7EA" w:rsidR="00DF6736" w:rsidRPr="00135C1A" w:rsidRDefault="00135C1A" w:rsidP="00135C1A">
      <w:pPr>
        <w:tabs>
          <w:tab w:val="left" w:pos="10348"/>
        </w:tabs>
        <w:spacing w:line="360" w:lineRule="auto"/>
        <w:ind w:left="8640" w:right="192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(5</w:t>
      </w:r>
      <w:r w:rsidRPr="00135C1A">
        <w:rPr>
          <w:rFonts w:ascii="Arial" w:hAnsi="Arial" w:cs="Arial"/>
        </w:rPr>
        <w:t xml:space="preserve"> marks)</w:t>
      </w:r>
    </w:p>
    <w:p w14:paraId="157CD85B" w14:textId="2DEBFD84" w:rsidR="00DF6736" w:rsidRDefault="00DF6736" w:rsidP="00DF6736">
      <w:pPr>
        <w:pStyle w:val="ListParagraph"/>
        <w:ind w:right="334"/>
        <w:rPr>
          <w:rFonts w:ascii="Arial" w:hAnsi="Arial" w:cs="Arial"/>
          <w:sz w:val="20"/>
          <w:szCs w:val="20"/>
        </w:rPr>
      </w:pPr>
      <w:r w:rsidRPr="00DF6736">
        <w:rPr>
          <w:rFonts w:ascii="Arial" w:hAnsi="Arial" w:cs="Arial"/>
          <w:b/>
          <w:sz w:val="20"/>
          <w:szCs w:val="20"/>
        </w:rPr>
        <w:t>HINT</w:t>
      </w:r>
      <w:r w:rsidRPr="00DF6736">
        <w:rPr>
          <w:rFonts w:ascii="Arial" w:hAnsi="Arial" w:cs="Arial"/>
          <w:sz w:val="20"/>
          <w:szCs w:val="20"/>
        </w:rPr>
        <w:t xml:space="preserve">: What made the product different from </w:t>
      </w:r>
      <w:r w:rsidR="00503858">
        <w:rPr>
          <w:rFonts w:ascii="Arial" w:hAnsi="Arial" w:cs="Arial"/>
          <w:sz w:val="20"/>
          <w:szCs w:val="20"/>
        </w:rPr>
        <w:t xml:space="preserve">its </w:t>
      </w:r>
      <w:r w:rsidRPr="00DF6736">
        <w:rPr>
          <w:rFonts w:ascii="Arial" w:hAnsi="Arial" w:cs="Arial"/>
          <w:sz w:val="20"/>
          <w:szCs w:val="20"/>
        </w:rPr>
        <w:t xml:space="preserve">competitors? What did customers like about this particular product? </w:t>
      </w:r>
      <w:r w:rsidR="00503858">
        <w:rPr>
          <w:rFonts w:ascii="Arial" w:hAnsi="Arial" w:cs="Arial"/>
          <w:sz w:val="20"/>
          <w:szCs w:val="20"/>
        </w:rPr>
        <w:t xml:space="preserve">When </w:t>
      </w:r>
      <w:r w:rsidR="00135C1A">
        <w:rPr>
          <w:rFonts w:ascii="Arial" w:hAnsi="Arial" w:cs="Arial"/>
          <w:sz w:val="20"/>
          <w:szCs w:val="20"/>
        </w:rPr>
        <w:t>other company’s copied this pr</w:t>
      </w:r>
      <w:r w:rsidR="00503858">
        <w:rPr>
          <w:rFonts w:ascii="Arial" w:hAnsi="Arial" w:cs="Arial"/>
          <w:sz w:val="20"/>
          <w:szCs w:val="20"/>
        </w:rPr>
        <w:t xml:space="preserve">oduct what did the entrepreneur </w:t>
      </w:r>
      <w:r w:rsidR="00135C1A">
        <w:rPr>
          <w:rFonts w:ascii="Arial" w:hAnsi="Arial" w:cs="Arial"/>
          <w:sz w:val="20"/>
          <w:szCs w:val="20"/>
        </w:rPr>
        <w:t xml:space="preserve">do to make his product different from the competitors? </w:t>
      </w:r>
    </w:p>
    <w:p w14:paraId="03C2D047" w14:textId="63BCEA30" w:rsidR="00DF6736" w:rsidRDefault="00DF6736" w:rsidP="00DF6736"/>
    <w:p w14:paraId="2A8EED3D" w14:textId="72B0C910" w:rsidR="00DF6736" w:rsidRPr="009610F6" w:rsidRDefault="00DF6736" w:rsidP="00DF6736">
      <w:pPr>
        <w:spacing w:line="360" w:lineRule="auto"/>
        <w:ind w:left="360" w:right="334"/>
        <w:rPr>
          <w:rFonts w:ascii="Arial" w:hAnsi="Arial" w:cs="Arial"/>
          <w:u w:val="single"/>
        </w:rPr>
      </w:pPr>
      <w:r w:rsidRPr="009610F6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2FF402" w14:textId="77777777" w:rsidR="00DF6736" w:rsidRDefault="00DF6736" w:rsidP="00DF6736">
      <w:pPr>
        <w:spacing w:line="360" w:lineRule="auto"/>
        <w:ind w:left="360" w:right="334"/>
        <w:rPr>
          <w:rFonts w:ascii="Arial" w:hAnsi="Arial" w:cs="Arial"/>
          <w:u w:val="single"/>
        </w:rPr>
      </w:pPr>
      <w:r w:rsidRPr="009610F6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u w:val="single"/>
        </w:rPr>
        <w:t>___</w:t>
      </w:r>
    </w:p>
    <w:p w14:paraId="412DD404" w14:textId="73E4F0E6" w:rsidR="00DF6736" w:rsidRDefault="00DF6736" w:rsidP="00135C1A">
      <w:pPr>
        <w:spacing w:line="360" w:lineRule="auto"/>
        <w:ind w:left="360" w:right="334"/>
        <w:rPr>
          <w:rFonts w:ascii="Arial" w:hAnsi="Arial" w:cs="Arial"/>
          <w:u w:val="single"/>
        </w:rPr>
      </w:pPr>
      <w:r w:rsidRPr="009610F6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35C1A">
        <w:rPr>
          <w:rFonts w:ascii="Arial" w:hAnsi="Arial" w:cs="Arial"/>
          <w:u w:val="single"/>
        </w:rPr>
        <w:tab/>
      </w:r>
    </w:p>
    <w:p w14:paraId="20D8B3A9" w14:textId="34712E51" w:rsidR="00135C1A" w:rsidRPr="009610F6" w:rsidRDefault="00DF6736" w:rsidP="00135C1A">
      <w:pPr>
        <w:spacing w:line="360" w:lineRule="auto"/>
        <w:ind w:left="360" w:right="334"/>
        <w:rPr>
          <w:rFonts w:ascii="Arial" w:hAnsi="Arial" w:cs="Arial"/>
          <w:u w:val="single"/>
        </w:rPr>
      </w:pPr>
      <w:r>
        <w:tab/>
      </w:r>
      <w:r w:rsidR="00135C1A" w:rsidRPr="009610F6">
        <w:rPr>
          <w:rFonts w:ascii="Arial" w:hAnsi="Arial" w:cs="Arial"/>
          <w:u w:val="single"/>
        </w:rPr>
        <w:t>__________________________________________________</w:t>
      </w:r>
      <w:r w:rsidR="00135C1A">
        <w:rPr>
          <w:rFonts w:ascii="Arial" w:hAnsi="Arial" w:cs="Arial"/>
          <w:u w:val="single"/>
        </w:rPr>
        <w:t>_____________</w:t>
      </w:r>
      <w:r w:rsidR="00135C1A" w:rsidRPr="009610F6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35C1A">
        <w:rPr>
          <w:rFonts w:ascii="Arial" w:hAnsi="Arial" w:cs="Arial"/>
          <w:u w:val="single"/>
        </w:rPr>
        <w:t>________</w:t>
      </w:r>
    </w:p>
    <w:p w14:paraId="61712EB1" w14:textId="473C6B15" w:rsidR="009610F6" w:rsidRPr="00DF6736" w:rsidRDefault="009610F6" w:rsidP="00DF6736">
      <w:pPr>
        <w:tabs>
          <w:tab w:val="left" w:pos="420"/>
          <w:tab w:val="left" w:pos="1125"/>
        </w:tabs>
      </w:pPr>
    </w:p>
    <w:sectPr w:rsidR="009610F6" w:rsidRPr="00DF6736" w:rsidSect="009933AA">
      <w:pgSz w:w="11900" w:h="16840"/>
      <w:pgMar w:top="284" w:right="680" w:bottom="284" w:left="680" w:header="709" w:footer="709" w:gutter="0"/>
      <w:pgBorders>
        <w:top w:val="thickThinMediumGap" w:sz="24" w:space="1" w:color="auto"/>
        <w:left w:val="thickThinMediumGap" w:sz="24" w:space="4" w:color="auto"/>
        <w:bottom w:val="thinThickMediumGap" w:sz="24" w:space="1" w:color="auto"/>
        <w:right w:val="thinThickMedium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FBD93" w14:textId="77777777" w:rsidR="003549F5" w:rsidRDefault="003549F5" w:rsidP="001F6ACD">
      <w:r>
        <w:separator/>
      </w:r>
    </w:p>
  </w:endnote>
  <w:endnote w:type="continuationSeparator" w:id="0">
    <w:p w14:paraId="4A9A73F0" w14:textId="77777777" w:rsidR="003549F5" w:rsidRDefault="003549F5" w:rsidP="001F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F1E34" w14:textId="77777777" w:rsidR="003549F5" w:rsidRDefault="003549F5" w:rsidP="001F6ACD">
      <w:r>
        <w:separator/>
      </w:r>
    </w:p>
  </w:footnote>
  <w:footnote w:type="continuationSeparator" w:id="0">
    <w:p w14:paraId="388051FB" w14:textId="77777777" w:rsidR="003549F5" w:rsidRDefault="003549F5" w:rsidP="001F6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257A4"/>
    <w:multiLevelType w:val="hybridMultilevel"/>
    <w:tmpl w:val="E0328F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540633"/>
    <w:multiLevelType w:val="hybridMultilevel"/>
    <w:tmpl w:val="FE827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9D7F2B"/>
    <w:multiLevelType w:val="hybridMultilevel"/>
    <w:tmpl w:val="E1D668F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3F711A1"/>
    <w:multiLevelType w:val="hybridMultilevel"/>
    <w:tmpl w:val="50E83728"/>
    <w:lvl w:ilvl="0" w:tplc="6ACEBB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21"/>
    <w:rsid w:val="00135C1A"/>
    <w:rsid w:val="001F6ACD"/>
    <w:rsid w:val="003245C3"/>
    <w:rsid w:val="003549F5"/>
    <w:rsid w:val="003608A6"/>
    <w:rsid w:val="004104BA"/>
    <w:rsid w:val="004C298A"/>
    <w:rsid w:val="00503858"/>
    <w:rsid w:val="005E008A"/>
    <w:rsid w:val="006874B3"/>
    <w:rsid w:val="0078524D"/>
    <w:rsid w:val="009610F6"/>
    <w:rsid w:val="009933AA"/>
    <w:rsid w:val="009D647C"/>
    <w:rsid w:val="00BA7921"/>
    <w:rsid w:val="00C13F78"/>
    <w:rsid w:val="00C709C4"/>
    <w:rsid w:val="00D800BB"/>
    <w:rsid w:val="00D832E4"/>
    <w:rsid w:val="00DF6736"/>
    <w:rsid w:val="00F34EF7"/>
    <w:rsid w:val="00F5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050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A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ACD"/>
  </w:style>
  <w:style w:type="paragraph" w:styleId="Footer">
    <w:name w:val="footer"/>
    <w:basedOn w:val="Normal"/>
    <w:link w:val="FooterChar"/>
    <w:uiPriority w:val="99"/>
    <w:unhideWhenUsed/>
    <w:rsid w:val="001F6A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ACD"/>
  </w:style>
  <w:style w:type="paragraph" w:styleId="BalloonText">
    <w:name w:val="Balloon Text"/>
    <w:basedOn w:val="Normal"/>
    <w:link w:val="BalloonTextChar"/>
    <w:uiPriority w:val="99"/>
    <w:semiHidden/>
    <w:unhideWhenUsed/>
    <w:rsid w:val="005E0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A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ACD"/>
  </w:style>
  <w:style w:type="paragraph" w:styleId="Footer">
    <w:name w:val="footer"/>
    <w:basedOn w:val="Normal"/>
    <w:link w:val="FooterChar"/>
    <w:uiPriority w:val="99"/>
    <w:unhideWhenUsed/>
    <w:rsid w:val="001F6A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ACD"/>
  </w:style>
  <w:style w:type="paragraph" w:styleId="BalloonText">
    <w:name w:val="Balloon Text"/>
    <w:basedOn w:val="Normal"/>
    <w:link w:val="BalloonTextChar"/>
    <w:uiPriority w:val="99"/>
    <w:semiHidden/>
    <w:unhideWhenUsed/>
    <w:rsid w:val="005E0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D37CCD69</Template>
  <TotalTime>3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 [Narrogin Senior High School]</dc:creator>
  <cp:lastModifiedBy>HARRIS Adam</cp:lastModifiedBy>
  <cp:revision>4</cp:revision>
  <cp:lastPrinted>2018-05-11T08:10:00Z</cp:lastPrinted>
  <dcterms:created xsi:type="dcterms:W3CDTF">2018-05-11T08:06:00Z</dcterms:created>
  <dcterms:modified xsi:type="dcterms:W3CDTF">2018-05-11T08:11:00Z</dcterms:modified>
</cp:coreProperties>
</file>