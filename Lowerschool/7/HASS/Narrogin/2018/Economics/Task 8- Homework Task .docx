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554A7" w14:textId="7E8CB86B" w:rsidR="00F208EF" w:rsidRDefault="00EF7EBF" w:rsidP="00F208EF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063DE" wp14:editId="69D81D6C">
                <wp:simplePos x="0" y="0"/>
                <wp:positionH relativeFrom="column">
                  <wp:posOffset>508481</wp:posOffset>
                </wp:positionH>
                <wp:positionV relativeFrom="paragraph">
                  <wp:posOffset>-10160</wp:posOffset>
                </wp:positionV>
                <wp:extent cx="3039745" cy="379730"/>
                <wp:effectExtent l="0" t="0" r="2730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D4C31" w14:textId="6A2745E4" w:rsidR="00A123A0" w:rsidRPr="006B2B82" w:rsidRDefault="00A123A0" w:rsidP="00F208EF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46  or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</w:rPr>
                              <w:t xml:space="preserve">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1AC0C5C6" w14:textId="77777777" w:rsidR="00A123A0" w:rsidRDefault="00A123A0" w:rsidP="00F20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05pt;margin-top:-.8pt;width:239.3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">
                <v:textbox>
                  <w:txbxContent>
                    <w:p w14:paraId="4EDD4C31" w14:textId="6A2745E4" w:rsidR="00A123A0" w:rsidRPr="006B2B82" w:rsidRDefault="00A123A0" w:rsidP="00F208EF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 </w:t>
                      </w:r>
                      <w:proofErr w:type="gramStart"/>
                      <w:r>
                        <w:rPr>
                          <w:rFonts w:ascii="Comic Sans MS" w:hAnsi="Comic Sans MS"/>
                        </w:rPr>
                        <w:t>46  or</w:t>
                      </w:r>
                      <w:proofErr w:type="gramEnd"/>
                      <w:r>
                        <w:rPr>
                          <w:rFonts w:ascii="Comic Sans MS" w:hAnsi="Comic Sans MS"/>
                        </w:rPr>
                        <w:t xml:space="preserve">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1AC0C5C6" w14:textId="77777777" w:rsidR="00A123A0" w:rsidRDefault="00A123A0" w:rsidP="00F208EF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84864" behindDoc="1" locked="0" layoutInCell="1" allowOverlap="1" wp14:anchorId="603D0B1C" wp14:editId="4F07B639">
            <wp:simplePos x="0" y="0"/>
            <wp:positionH relativeFrom="column">
              <wp:posOffset>-415290</wp:posOffset>
            </wp:positionH>
            <wp:positionV relativeFrom="paragraph">
              <wp:posOffset>67310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5" name="Picture 15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643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5BC0F" wp14:editId="778BD349">
                <wp:simplePos x="0" y="0"/>
                <wp:positionH relativeFrom="column">
                  <wp:posOffset>4511675</wp:posOffset>
                </wp:positionH>
                <wp:positionV relativeFrom="paragraph">
                  <wp:posOffset>-11430</wp:posOffset>
                </wp:positionV>
                <wp:extent cx="1009015" cy="882650"/>
                <wp:effectExtent l="0" t="0" r="32385" b="317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2A81F" w14:textId="77777777" w:rsidR="00A123A0" w:rsidRPr="00434C41" w:rsidRDefault="00A123A0" w:rsidP="00F208E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0787A83" w14:textId="19AE1130" w:rsidR="00A123A0" w:rsidRPr="00434C41" w:rsidRDefault="00962CC3" w:rsidP="00F208E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55.25pt;margin-top:-.9pt;width:79.45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">
                <v:textbox>
                  <w:txbxContent>
                    <w:p w14:paraId="1582A81F" w14:textId="77777777" w:rsidR="00A123A0" w:rsidRPr="00434C41" w:rsidRDefault="00A123A0" w:rsidP="00F208EF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0787A83" w14:textId="19AE1130" w:rsidR="00A123A0" w:rsidRPr="00434C41" w:rsidRDefault="00962CC3" w:rsidP="00F208E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6F35" w14:textId="77777777" w:rsidR="00EF7EBF" w:rsidRDefault="00EF7EBF" w:rsidP="00F208EF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7A6D8D0A" w14:textId="4BDD7A6C" w:rsidR="00F208EF" w:rsidRPr="00D5190D" w:rsidRDefault="00DE7643" w:rsidP="00F208EF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7 </w:t>
      </w:r>
      <w:r w:rsidR="00F208EF" w:rsidRPr="00D5190D">
        <w:rPr>
          <w:rFonts w:ascii="Arial" w:hAnsi="Arial" w:cs="Arial"/>
          <w:sz w:val="28"/>
          <w:szCs w:val="28"/>
        </w:rPr>
        <w:t>HASS-</w:t>
      </w:r>
      <w:r w:rsidR="00F208EF">
        <w:rPr>
          <w:rFonts w:ascii="Arial" w:hAnsi="Arial" w:cs="Arial"/>
          <w:sz w:val="28"/>
          <w:szCs w:val="28"/>
        </w:rPr>
        <w:t xml:space="preserve"> Economics</w:t>
      </w:r>
      <w:r>
        <w:rPr>
          <w:rFonts w:ascii="Arial" w:hAnsi="Arial" w:cs="Arial"/>
          <w:sz w:val="28"/>
          <w:szCs w:val="28"/>
        </w:rPr>
        <w:t xml:space="preserve"> and Business </w:t>
      </w:r>
      <w:r w:rsidR="00F208EF" w:rsidRPr="00D5190D">
        <w:rPr>
          <w:rFonts w:ascii="Arial" w:hAnsi="Arial" w:cs="Arial"/>
          <w:sz w:val="28"/>
          <w:szCs w:val="28"/>
        </w:rPr>
        <w:tab/>
        <w:t xml:space="preserve">   </w:t>
      </w:r>
      <w:r w:rsidR="00F208EF" w:rsidRPr="00D5190D">
        <w:rPr>
          <w:rFonts w:ascii="Arial" w:hAnsi="Arial" w:cs="Arial"/>
          <w:sz w:val="28"/>
          <w:szCs w:val="28"/>
        </w:rPr>
        <w:tab/>
        <w:t xml:space="preserve"> </w:t>
      </w:r>
    </w:p>
    <w:p w14:paraId="18441FB6" w14:textId="0F8B04F5" w:rsidR="00F208EF" w:rsidRPr="000E788D" w:rsidRDefault="00043456" w:rsidP="0004345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8</w:t>
      </w:r>
      <w:r w:rsidR="00F208EF" w:rsidRPr="00D5190D">
        <w:rPr>
          <w:rFonts w:ascii="Arial" w:hAnsi="Arial" w:cs="Arial"/>
          <w:b/>
          <w:sz w:val="28"/>
          <w:szCs w:val="28"/>
        </w:rPr>
        <w:t>:</w:t>
      </w:r>
      <w:r w:rsidR="00F208EF" w:rsidRPr="000E788D"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 xml:space="preserve">Homework Task          </w:t>
      </w:r>
      <w:r w:rsidR="00F208EF">
        <w:rPr>
          <w:rFonts w:ascii="Arial" w:hAnsi="Arial" w:cs="Arial"/>
          <w:b/>
          <w:i/>
          <w:sz w:val="28"/>
          <w:szCs w:val="28"/>
        </w:rPr>
        <w:t>(</w:t>
      </w:r>
      <w:r>
        <w:rPr>
          <w:rFonts w:ascii="Arial" w:hAnsi="Arial" w:cs="Arial"/>
          <w:b/>
          <w:i/>
          <w:sz w:val="28"/>
          <w:szCs w:val="28"/>
        </w:rPr>
        <w:t>2.5</w:t>
      </w:r>
      <w:r w:rsidR="00F208EF" w:rsidRPr="00D5190D">
        <w:rPr>
          <w:rFonts w:ascii="Arial" w:hAnsi="Arial" w:cs="Arial"/>
          <w:b/>
          <w:i/>
          <w:sz w:val="28"/>
          <w:szCs w:val="28"/>
        </w:rPr>
        <w:t>% weighting)</w:t>
      </w:r>
      <w:r w:rsidR="00F208EF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0881375A" w14:textId="77777777" w:rsidR="00F208EF" w:rsidRPr="00547EB8" w:rsidRDefault="00F208EF" w:rsidP="00270695">
      <w:pPr>
        <w:rPr>
          <w:rFonts w:ascii="Calibri" w:hAnsi="Calibri" w:cs="Calibri"/>
          <w:b/>
          <w:i/>
          <w:sz w:val="16"/>
          <w:szCs w:val="16"/>
        </w:rPr>
      </w:pPr>
    </w:p>
    <w:p w14:paraId="60352DF1" w14:textId="77777777" w:rsidR="00F208EF" w:rsidRDefault="00F208EF" w:rsidP="00270695">
      <w:pPr>
        <w:rPr>
          <w:rFonts w:ascii="Comic Sans MS" w:hAnsi="Comic Sans MS"/>
        </w:rPr>
      </w:pPr>
      <w:r>
        <w:rPr>
          <w:rFonts w:ascii="Comic Sans MS" w:hAnsi="Comic Sans MS"/>
        </w:rPr>
        <w:t>Name</w:t>
      </w:r>
      <w:proofErr w:type="gramStart"/>
      <w:r>
        <w:rPr>
          <w:rFonts w:ascii="Comic Sans MS" w:hAnsi="Comic Sans MS"/>
        </w:rPr>
        <w:t>:_</w:t>
      </w:r>
      <w:proofErr w:type="gramEnd"/>
      <w:r>
        <w:rPr>
          <w:rFonts w:ascii="Comic Sans MS" w:hAnsi="Comic Sans MS"/>
        </w:rPr>
        <w:t>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     Teacher:________________</w:t>
      </w:r>
    </w:p>
    <w:p w14:paraId="147A3C33" w14:textId="78B09DD3" w:rsidR="00B415FA" w:rsidRDefault="00270695" w:rsidP="00270695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5E008A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C5DCB" wp14:editId="51F818E0">
                <wp:simplePos x="0" y="0"/>
                <wp:positionH relativeFrom="column">
                  <wp:posOffset>-137160</wp:posOffset>
                </wp:positionH>
                <wp:positionV relativeFrom="paragraph">
                  <wp:posOffset>730250</wp:posOffset>
                </wp:positionV>
                <wp:extent cx="6096000" cy="688340"/>
                <wp:effectExtent l="0" t="0" r="25400" b="228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92449" w14:textId="2FE4DA55" w:rsidR="00A123A0" w:rsidRPr="00DE7643" w:rsidRDefault="00A123A0" w:rsidP="0027069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Word: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Definition:</w:t>
                            </w:r>
                          </w:p>
                          <w:p w14:paraId="0471CF74" w14:textId="77777777" w:rsidR="00A123A0" w:rsidRPr="00F34EF7" w:rsidRDefault="00A123A0" w:rsidP="00270695">
                            <w:pPr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Outline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State the essential characteristics, presenting the main points and vital underlying points. </w:t>
                            </w:r>
                          </w:p>
                          <w:p w14:paraId="1D303AD5" w14:textId="77777777" w:rsidR="00A123A0" w:rsidRPr="00F34EF7" w:rsidRDefault="00A123A0" w:rsidP="00270695">
                            <w:pPr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E4DBEDD" w14:textId="7998B037" w:rsidR="00A123A0" w:rsidRPr="00F34EF7" w:rsidRDefault="00A123A0" w:rsidP="00DE7643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0.8pt;margin-top:57.5pt;width:480pt;height:5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" fillcolor="#f2f2f2 [3052]">
                <v:textbox>
                  <w:txbxContent>
                    <w:p w14:paraId="2A792449" w14:textId="2FE4DA55" w:rsidR="00A123A0" w:rsidRPr="00DE7643" w:rsidRDefault="00A123A0" w:rsidP="00270695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Action Word: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Definition:</w:t>
                      </w:r>
                    </w:p>
                    <w:p w14:paraId="0471CF74" w14:textId="77777777" w:rsidR="00A123A0" w:rsidRPr="00F34EF7" w:rsidRDefault="00A123A0" w:rsidP="00270695">
                      <w:pPr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Outline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State the essential characteristics, presenting the main points and vital underlying points. </w:t>
                      </w:r>
                    </w:p>
                    <w:p w14:paraId="1D303AD5" w14:textId="77777777" w:rsidR="00A123A0" w:rsidRPr="00F34EF7" w:rsidRDefault="00A123A0" w:rsidP="00270695">
                      <w:pPr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E4DBEDD" w14:textId="7998B037" w:rsidR="00A123A0" w:rsidRPr="00F34EF7" w:rsidRDefault="00A123A0" w:rsidP="00DE7643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>using full sentences and correct grammar. Responses that provide full explanations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</w:t>
      </w:r>
    </w:p>
    <w:p w14:paraId="2E22E669" w14:textId="5E0ECBE3" w:rsidR="00270695" w:rsidRDefault="00270695" w:rsidP="00270695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</w:p>
    <w:p w14:paraId="6C71C51D" w14:textId="77777777" w:rsidR="00270695" w:rsidRPr="00270695" w:rsidRDefault="00270695" w:rsidP="00270695">
      <w:pPr>
        <w:pBdr>
          <w:bottom w:val="single" w:sz="4" w:space="1" w:color="auto"/>
        </w:pBdr>
        <w:spacing w:before="100" w:beforeAutospacing="1" w:after="100" w:afterAutospacing="1"/>
        <w:jc w:val="both"/>
        <w:rPr>
          <w:rFonts w:ascii="Verdana" w:hAnsi="Verdana" w:cs="Arial"/>
          <w:i/>
        </w:rPr>
      </w:pPr>
    </w:p>
    <w:p w14:paraId="306437B6" w14:textId="78921227" w:rsidR="00B415FA" w:rsidRDefault="00B415FA" w:rsidP="005A4EF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the term </w:t>
      </w:r>
      <w:r>
        <w:rPr>
          <w:rFonts w:ascii="Arial" w:hAnsi="Arial" w:cs="Arial"/>
          <w:b/>
          <w:sz w:val="24"/>
          <w:szCs w:val="24"/>
        </w:rPr>
        <w:t xml:space="preserve">economics. </w:t>
      </w:r>
      <w:r>
        <w:rPr>
          <w:rFonts w:ascii="Arial" w:hAnsi="Arial" w:cs="Arial"/>
          <w:sz w:val="24"/>
          <w:szCs w:val="24"/>
        </w:rPr>
        <w:t xml:space="preserve">Use an example to support your definition. </w:t>
      </w:r>
    </w:p>
    <w:p w14:paraId="3DBD7F4B" w14:textId="2D67E8BC" w:rsidR="005A4EFA" w:rsidRPr="005A4EFA" w:rsidRDefault="005A4EFA" w:rsidP="005A4EFA">
      <w:pPr>
        <w:spacing w:line="240" w:lineRule="auto"/>
        <w:ind w:left="72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marks) </w:t>
      </w:r>
    </w:p>
    <w:p w14:paraId="4C7BD7F2" w14:textId="06585149" w:rsidR="008B4E53" w:rsidRDefault="00B415FA" w:rsidP="005A4EF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3320F5" w14:textId="7A197A10" w:rsidR="005A4EFA" w:rsidRDefault="00B415FA" w:rsidP="005A4EFA">
      <w:pPr>
        <w:pStyle w:val="ListParagraph"/>
        <w:numPr>
          <w:ilvl w:val="0"/>
          <w:numId w:val="9"/>
        </w:num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962CC3">
        <w:rPr>
          <w:rFonts w:ascii="Arial" w:hAnsi="Arial" w:cs="Arial"/>
          <w:sz w:val="24"/>
          <w:szCs w:val="24"/>
        </w:rPr>
        <w:t xml:space="preserve">Outline the difference between a </w:t>
      </w:r>
      <w:r w:rsidRPr="00962CC3">
        <w:rPr>
          <w:rFonts w:ascii="Arial" w:hAnsi="Arial" w:cs="Arial"/>
          <w:b/>
          <w:sz w:val="24"/>
          <w:szCs w:val="24"/>
        </w:rPr>
        <w:t>need</w:t>
      </w:r>
      <w:r w:rsidRPr="00962CC3">
        <w:rPr>
          <w:rFonts w:ascii="Arial" w:hAnsi="Arial" w:cs="Arial"/>
          <w:sz w:val="24"/>
          <w:szCs w:val="24"/>
        </w:rPr>
        <w:t xml:space="preserve"> and a </w:t>
      </w:r>
      <w:r w:rsidRPr="00962CC3">
        <w:rPr>
          <w:rFonts w:ascii="Arial" w:hAnsi="Arial" w:cs="Arial"/>
          <w:b/>
          <w:sz w:val="24"/>
          <w:szCs w:val="24"/>
        </w:rPr>
        <w:t>want</w:t>
      </w:r>
      <w:r w:rsidRPr="00962CC3">
        <w:rPr>
          <w:rFonts w:ascii="Arial" w:hAnsi="Arial" w:cs="Arial"/>
          <w:sz w:val="24"/>
          <w:szCs w:val="24"/>
        </w:rPr>
        <w:t xml:space="preserve">. </w:t>
      </w:r>
      <w:r w:rsidR="005A4EFA" w:rsidRPr="00962CC3">
        <w:rPr>
          <w:rFonts w:ascii="Arial" w:hAnsi="Arial" w:cs="Arial"/>
          <w:sz w:val="24"/>
          <w:szCs w:val="24"/>
        </w:rPr>
        <w:tab/>
      </w:r>
      <w:r w:rsidR="005A4EFA" w:rsidRPr="00962CC3">
        <w:rPr>
          <w:rFonts w:ascii="Arial" w:hAnsi="Arial" w:cs="Arial"/>
          <w:sz w:val="24"/>
          <w:szCs w:val="24"/>
        </w:rPr>
        <w:tab/>
      </w:r>
      <w:r w:rsidR="005A4EFA" w:rsidRPr="00962CC3">
        <w:rPr>
          <w:rFonts w:ascii="Arial" w:hAnsi="Arial" w:cs="Arial"/>
          <w:sz w:val="24"/>
          <w:szCs w:val="24"/>
        </w:rPr>
        <w:tab/>
        <w:t xml:space="preserve">(3 marks) </w:t>
      </w:r>
    </w:p>
    <w:p w14:paraId="035704D1" w14:textId="3E6CBD8F" w:rsidR="00962CC3" w:rsidRPr="00962CC3" w:rsidRDefault="00962CC3" w:rsidP="00962CC3">
      <w:pPr>
        <w:pBdr>
          <w:bottom w:val="single" w:sz="12" w:space="1" w:color="auto"/>
        </w:pBdr>
        <w:ind w:left="360"/>
        <w:rPr>
          <w:rFonts w:ascii="Arial" w:hAnsi="Arial" w:cs="Arial"/>
          <w:sz w:val="24"/>
          <w:szCs w:val="24"/>
        </w:rPr>
      </w:pPr>
      <w:r w:rsidRPr="00962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BA4F8" wp14:editId="6CB0F9A1">
                <wp:simplePos x="0" y="0"/>
                <wp:positionH relativeFrom="column">
                  <wp:posOffset>2828290</wp:posOffset>
                </wp:positionH>
                <wp:positionV relativeFrom="paragraph">
                  <wp:posOffset>125730</wp:posOffset>
                </wp:positionV>
                <wp:extent cx="46355" cy="5025390"/>
                <wp:effectExtent l="44133" t="470217" r="16827" b="54928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6355" cy="5025390"/>
                        </a:xfrm>
                        <a:prstGeom prst="bentConnector3">
                          <a:avLst>
                            <a:gd name="adj1" fmla="val -10085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22.7pt;margin-top:9.9pt;width:3.65pt;height:395.7pt;rotation:-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" adj="-217844" strokecolor="#4579b8 [3044]" strokeweight="1.5pt">
                <v:stroke endarrow="block"/>
              </v:shape>
            </w:pict>
          </mc:Fallback>
        </mc:AlternateContent>
      </w:r>
    </w:p>
    <w:p w14:paraId="4103CBC4" w14:textId="4D564111" w:rsidR="00962CC3" w:rsidRDefault="00883E4B" w:rsidP="00962CC3">
      <w:pPr>
        <w:pBdr>
          <w:top w:val="single" w:sz="12" w:space="1" w:color="auto"/>
          <w:bottom w:val="single" w:sz="12" w:space="1" w:color="auto"/>
        </w:pBd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4F51F" wp14:editId="7B5B14C8">
                <wp:simplePos x="0" y="0"/>
                <wp:positionH relativeFrom="column">
                  <wp:posOffset>2811462</wp:posOffset>
                </wp:positionH>
                <wp:positionV relativeFrom="paragraph">
                  <wp:posOffset>409023</wp:posOffset>
                </wp:positionV>
                <wp:extent cx="45719" cy="5038409"/>
                <wp:effectExtent l="0" t="39052" r="68262" b="58261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038409"/>
                        </a:xfrm>
                        <a:prstGeom prst="bentConnector3">
                          <a:avLst>
                            <a:gd name="adj1" fmla="val -123277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221.35pt;margin-top:32.2pt;width:3.6pt;height:396.75pt;rotation:9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" adj="-266280" strokecolor="#4579b8 [3044]" strokeweight="1.5pt">
                <v:stroke endarrow="block"/>
              </v:shape>
            </w:pict>
          </mc:Fallback>
        </mc:AlternateContent>
      </w:r>
    </w:p>
    <w:p w14:paraId="27F717BC" w14:textId="77777777" w:rsidR="00962CC3" w:rsidRDefault="00962CC3" w:rsidP="00962CC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F41A232" w14:textId="13D9E0A2" w:rsidR="00230A32" w:rsidRDefault="00230A32" w:rsidP="00230A3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s</w:t>
      </w:r>
      <w:r w:rsidR="00EF7EBF">
        <w:rPr>
          <w:rFonts w:ascii="Arial" w:hAnsi="Arial" w:cs="Arial"/>
          <w:sz w:val="24"/>
          <w:szCs w:val="24"/>
        </w:rPr>
        <w:t>imple circular flow model below;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86C436" w14:textId="1924A4C9" w:rsidR="00DC60CB" w:rsidRDefault="005A4EFA" w:rsidP="005A4EFA">
      <w:pPr>
        <w:pStyle w:val="ListParagraph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 marks) </w:t>
      </w:r>
    </w:p>
    <w:p w14:paraId="23F82EDC" w14:textId="2DD28405" w:rsidR="00230A32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C45E3" wp14:editId="001F74DC">
                <wp:simplePos x="0" y="0"/>
                <wp:positionH relativeFrom="column">
                  <wp:posOffset>1759585</wp:posOffset>
                </wp:positionH>
                <wp:positionV relativeFrom="paragraph">
                  <wp:posOffset>164465</wp:posOffset>
                </wp:positionV>
                <wp:extent cx="2170430" cy="238760"/>
                <wp:effectExtent l="0" t="0" r="20320" b="279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23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64B" w14:textId="1A5AE654" w:rsidR="00A123A0" w:rsidRPr="00504828" w:rsidRDefault="00A123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Earns income in return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9" type="#_x0000_t202" style="position:absolute;margin-left:138.55pt;margin-top:12.95pt;width:170.9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" filled="f" strokecolor="black [3213]">
                <v:textbox>
                  <w:txbxContent>
                    <w:p w14:paraId="5E68564B" w14:textId="1A5AE654" w:rsidR="00A123A0" w:rsidRPr="00504828" w:rsidRDefault="00A123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Earns income in return for </w:t>
                      </w:r>
                      <w:proofErr w:type="spellStart"/>
                      <w:r>
                        <w:rPr>
                          <w:lang w:val="en-US"/>
                        </w:rPr>
                        <w:t>labour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A6779" w14:textId="7BC00068" w:rsidR="00230A32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6D430FA" wp14:editId="5EC890CE">
                <wp:simplePos x="0" y="0"/>
                <wp:positionH relativeFrom="column">
                  <wp:posOffset>1068070</wp:posOffset>
                </wp:positionH>
                <wp:positionV relativeFrom="paragraph">
                  <wp:posOffset>245745</wp:posOffset>
                </wp:positionV>
                <wp:extent cx="3571875" cy="415290"/>
                <wp:effectExtent l="0" t="0" r="28575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15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D136" w14:textId="62C698F6" w:rsidR="00A123A0" w:rsidRPr="00723467" w:rsidRDefault="00A123A0" w:rsidP="00EF7EBF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Demand _________________ and 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84.1pt;margin-top:19.35pt;width:281.25pt;height:32.7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" filled="f" strokecolor="black [3213]">
                <v:textbox>
                  <w:txbxContent>
                    <w:p w14:paraId="6DFAD136" w14:textId="62C698F6" w:rsidR="00A123A0" w:rsidRPr="00723467" w:rsidRDefault="00A123A0" w:rsidP="00EF7EBF">
                      <w:pPr>
                        <w:spacing w:before="120"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Demand _________________ and 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0CD02D41" w14:textId="0C87F8D8" w:rsidR="00230A32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0688C" wp14:editId="50271011">
                <wp:simplePos x="0" y="0"/>
                <wp:positionH relativeFrom="column">
                  <wp:posOffset>-201325</wp:posOffset>
                </wp:positionH>
                <wp:positionV relativeFrom="paragraph">
                  <wp:posOffset>281499</wp:posOffset>
                </wp:positionV>
                <wp:extent cx="1029335" cy="572135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971" w14:textId="01399F7B" w:rsidR="00A123A0" w:rsidRPr="00723467" w:rsidRDefault="00A123A0" w:rsidP="008A2D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234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 xml:space="preserve">Consumer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-15.85pt;margin-top:22.15pt;width:81.05pt;height:4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" filled="f" strokecolor="black [3213]" strokeweight="2pt">
                <v:textbox>
                  <w:txbxContent>
                    <w:p w14:paraId="5EB95971" w14:textId="01399F7B" w:rsidR="00A123A0" w:rsidRPr="00723467" w:rsidRDefault="00A123A0" w:rsidP="008A2D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 w:rsidRPr="00723467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 xml:space="preserve">Consumer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83A590" wp14:editId="576223B9">
                <wp:simplePos x="0" y="0"/>
                <wp:positionH relativeFrom="column">
                  <wp:posOffset>4837863</wp:posOffset>
                </wp:positionH>
                <wp:positionV relativeFrom="paragraph">
                  <wp:posOffset>178718</wp:posOffset>
                </wp:positionV>
                <wp:extent cx="1029335" cy="572135"/>
                <wp:effectExtent l="0" t="0" r="1841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E093" w14:textId="47D7B48D" w:rsidR="00A123A0" w:rsidRPr="00723467" w:rsidRDefault="00A123A0" w:rsidP="008A2D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2346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 xml:space="preserve">Producer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380.95pt;margin-top:14.05pt;width:81.05pt;height:4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" filled="f" strokecolor="black [3213]" strokeweight="2pt">
                <v:textbox>
                  <w:txbxContent>
                    <w:p w14:paraId="466EE093" w14:textId="47D7B48D" w:rsidR="00A123A0" w:rsidRPr="00723467" w:rsidRDefault="00A123A0" w:rsidP="008A2D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 w:rsidRPr="00723467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 xml:space="preserve">Producer </w:t>
                      </w:r>
                    </w:p>
                  </w:txbxContent>
                </v:textbox>
              </v:rect>
            </w:pict>
          </mc:Fallback>
        </mc:AlternateContent>
      </w:r>
    </w:p>
    <w:p w14:paraId="2964D51C" w14:textId="1B278664" w:rsidR="00230A32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EAB020" wp14:editId="3C61D187">
                <wp:simplePos x="0" y="0"/>
                <wp:positionH relativeFrom="column">
                  <wp:posOffset>1069340</wp:posOffset>
                </wp:positionH>
                <wp:positionV relativeFrom="paragraph">
                  <wp:posOffset>326390</wp:posOffset>
                </wp:positionV>
                <wp:extent cx="3590925" cy="401320"/>
                <wp:effectExtent l="0" t="0" r="28575" b="1778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0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11C25" w14:textId="1D69113A" w:rsidR="00A123A0" w:rsidRPr="00723467" w:rsidRDefault="00A123A0" w:rsidP="00EF7EBF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Supply  _</w:t>
                            </w:r>
                            <w:proofErr w:type="gramEnd"/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_______________ and 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84.2pt;margin-top:25.7pt;width:282.75pt;height:3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" filled="f" strokecolor="black [3213]">
                <v:textbox>
                  <w:txbxContent>
                    <w:p w14:paraId="02C11C25" w14:textId="1D69113A" w:rsidR="00A123A0" w:rsidRPr="00723467" w:rsidRDefault="00A123A0" w:rsidP="00EF7EBF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Supply  _</w:t>
                      </w:r>
                      <w:proofErr w:type="gramEnd"/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_______________ and 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279C20" wp14:editId="31DF2581">
                <wp:simplePos x="0" y="0"/>
                <wp:positionH relativeFrom="column">
                  <wp:posOffset>826135</wp:posOffset>
                </wp:positionH>
                <wp:positionV relativeFrom="paragraph">
                  <wp:posOffset>4445</wp:posOffset>
                </wp:positionV>
                <wp:extent cx="40005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5.05pt;margin-top:.35pt;width:31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" strokecolor="#4579b8 [3044]" strokeweight="1.5pt">
                <v:stroke endarrow="block"/>
              </v:shape>
            </w:pict>
          </mc:Fallback>
        </mc:AlternateContent>
      </w:r>
    </w:p>
    <w:p w14:paraId="1C504A03" w14:textId="6D9C2AEC" w:rsidR="00230A32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7CC82" wp14:editId="27DF7B52">
                <wp:simplePos x="0" y="0"/>
                <wp:positionH relativeFrom="column">
                  <wp:posOffset>829945</wp:posOffset>
                </wp:positionH>
                <wp:positionV relativeFrom="paragraph">
                  <wp:posOffset>-8255</wp:posOffset>
                </wp:positionV>
                <wp:extent cx="40005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65.35pt;margin-top:-.65pt;width:31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" strokecolor="#4579b8 [3044]" strokeweight="1.5pt">
                <v:stroke endarrow="block"/>
              </v:shape>
            </w:pict>
          </mc:Fallback>
        </mc:AlternateContent>
      </w:r>
    </w:p>
    <w:p w14:paraId="637BE881" w14:textId="05036281" w:rsidR="008A2DAF" w:rsidRDefault="008A2DAF" w:rsidP="00230A32">
      <w:pPr>
        <w:rPr>
          <w:rFonts w:ascii="Arial" w:hAnsi="Arial" w:cs="Arial"/>
          <w:sz w:val="24"/>
          <w:szCs w:val="24"/>
        </w:rPr>
      </w:pPr>
    </w:p>
    <w:p w14:paraId="23938A43" w14:textId="6DE6AAD7" w:rsidR="008A2DAF" w:rsidRDefault="00962CC3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A8A0F7" wp14:editId="6F927DC5">
                <wp:simplePos x="0" y="0"/>
                <wp:positionH relativeFrom="column">
                  <wp:posOffset>1503680</wp:posOffset>
                </wp:positionH>
                <wp:positionV relativeFrom="paragraph">
                  <wp:posOffset>181610</wp:posOffset>
                </wp:positionV>
                <wp:extent cx="2717165" cy="349885"/>
                <wp:effectExtent l="0" t="0" r="26035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165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818D" w14:textId="095AF499" w:rsidR="00A123A0" w:rsidRPr="00723467" w:rsidRDefault="00A123A0" w:rsidP="00EF7EBF">
                            <w:p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2346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Provide 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118.4pt;margin-top:14.3pt;width:213.95pt;height:2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" filled="f" strokecolor="black [3213]">
                <v:textbox>
                  <w:txbxContent>
                    <w:p w14:paraId="1422818D" w14:textId="095AF499" w:rsidR="00A123A0" w:rsidRPr="00723467" w:rsidRDefault="00A123A0" w:rsidP="00EF7EBF">
                      <w:p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2346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Provide 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2BE74E" w14:textId="2EC2F909" w:rsidR="008A2DAF" w:rsidRDefault="00DC60CB" w:rsidP="00230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058341" wp14:editId="75892F0C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121285" cy="4116705"/>
                <wp:effectExtent l="8890" t="41910" r="90805" b="42100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1285" cy="4116705"/>
                        </a:xfrm>
                        <a:prstGeom prst="bentConnector3">
                          <a:avLst>
                            <a:gd name="adj1" fmla="val -318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64DB550" id="Elbow Connector 32" o:spid="_x0000_s1026" type="#_x0000_t34" style="position:absolute;margin-left:0;margin-top:3.05pt;width:9.55pt;height:324.15pt;rotation: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" adj="-68717" strokecolor="#4579b8 [3044]">
                <v:stroke endarrow="block"/>
              </v:shape>
            </w:pict>
          </mc:Fallback>
        </mc:AlternateContent>
      </w:r>
    </w:p>
    <w:p w14:paraId="5FF4F230" w14:textId="75688A0A" w:rsidR="008A2DAF" w:rsidRDefault="008A2DAF" w:rsidP="00230A32">
      <w:pPr>
        <w:rPr>
          <w:rFonts w:ascii="Arial" w:hAnsi="Arial" w:cs="Arial"/>
          <w:sz w:val="24"/>
          <w:szCs w:val="24"/>
        </w:rPr>
      </w:pPr>
    </w:p>
    <w:p w14:paraId="0B7826B3" w14:textId="77777777" w:rsidR="00962CC3" w:rsidRPr="00230A32" w:rsidRDefault="00962CC3" w:rsidP="00230A3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F341E2F" w14:textId="13A966D7" w:rsidR="00230A32" w:rsidRDefault="00270695" w:rsidP="00230A3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Complete the questions below regarding entrepreneurs. </w:t>
      </w:r>
    </w:p>
    <w:p w14:paraId="127F64BA" w14:textId="6C7AB54D" w:rsidR="005A4EFA" w:rsidRDefault="00962CC3" w:rsidP="005A4EFA">
      <w:pPr>
        <w:pStyle w:val="ListParagraph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</w:t>
      </w:r>
      <w:r w:rsidR="005A4EFA">
        <w:rPr>
          <w:rFonts w:ascii="Arial" w:hAnsi="Arial" w:cs="Arial"/>
          <w:sz w:val="24"/>
          <w:szCs w:val="24"/>
        </w:rPr>
        <w:t xml:space="preserve"> marks) </w:t>
      </w:r>
    </w:p>
    <w:p w14:paraId="1D76BF0A" w14:textId="4052130B" w:rsidR="00230A32" w:rsidRPr="00230A32" w:rsidRDefault="00230A32" w:rsidP="00270695">
      <w:pPr>
        <w:ind w:left="360" w:firstLine="360"/>
        <w:rPr>
          <w:rFonts w:ascii="Arial" w:hAnsi="Arial" w:cs="Arial"/>
          <w:sz w:val="24"/>
          <w:szCs w:val="24"/>
        </w:rPr>
      </w:pPr>
      <w:r w:rsidRPr="00230A32">
        <w:rPr>
          <w:rFonts w:ascii="Arial" w:hAnsi="Arial" w:cs="Arial"/>
          <w:sz w:val="24"/>
          <w:szCs w:val="24"/>
        </w:rPr>
        <w:t xml:space="preserve">a) Define </w:t>
      </w:r>
      <w:r w:rsidR="00270695">
        <w:rPr>
          <w:rFonts w:ascii="Arial" w:hAnsi="Arial" w:cs="Arial"/>
          <w:sz w:val="24"/>
          <w:szCs w:val="24"/>
        </w:rPr>
        <w:t xml:space="preserve">entrepreneur. Provide an example to support your definition. </w:t>
      </w:r>
    </w:p>
    <w:p w14:paraId="6347CDB9" w14:textId="46419007" w:rsidR="00230A32" w:rsidRDefault="005A4EFA" w:rsidP="0072346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845365" w14:textId="2A94ABC8" w:rsidR="005A4EFA" w:rsidRDefault="00230A32" w:rsidP="005A4EF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230A32">
        <w:rPr>
          <w:rFonts w:ascii="Arial" w:hAnsi="Arial" w:cs="Arial"/>
          <w:sz w:val="24"/>
          <w:szCs w:val="24"/>
        </w:rPr>
        <w:t xml:space="preserve">List four characteristics which entrepreneurs possess. </w:t>
      </w:r>
    </w:p>
    <w:p w14:paraId="248ED6F9" w14:textId="16D9D498" w:rsidR="005A4EFA" w:rsidRPr="005A4EFA" w:rsidRDefault="005A4EFA" w:rsidP="005A4EFA">
      <w:pPr>
        <w:pStyle w:val="ListParagraph"/>
        <w:spacing w:line="240" w:lineRule="auto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marks) </w:t>
      </w:r>
    </w:p>
    <w:p w14:paraId="68037245" w14:textId="5BE9ED3B" w:rsidR="00230A32" w:rsidRPr="005A4EFA" w:rsidRDefault="005A4EFA" w:rsidP="00723467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2D100DB0" w14:textId="335B0901" w:rsidR="005A4EFA" w:rsidRPr="005A4EFA" w:rsidRDefault="005A4EFA" w:rsidP="00723467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6CC3ECA9" w14:textId="44A59440" w:rsidR="005A4EFA" w:rsidRPr="005A4EFA" w:rsidRDefault="005A4EFA" w:rsidP="00723467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3A29DDB4" w14:textId="7EBAAB95" w:rsidR="00EF7EBF" w:rsidRDefault="005A4EFA" w:rsidP="00723467">
      <w:pPr>
        <w:pStyle w:val="ListParagraph"/>
        <w:numPr>
          <w:ilvl w:val="0"/>
          <w:numId w:val="13"/>
        </w:numPr>
        <w:spacing w:line="360" w:lineRule="auto"/>
        <w:ind w:left="1797" w:hanging="357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0E053F25" w14:textId="77777777" w:rsidR="00EF7EBF" w:rsidRPr="00EF7EBF" w:rsidRDefault="00EF7EBF" w:rsidP="00EF7EBF">
      <w:pPr>
        <w:pStyle w:val="ListParagraph"/>
        <w:spacing w:line="360" w:lineRule="auto"/>
        <w:ind w:left="1797"/>
        <w:rPr>
          <w:rFonts w:ascii="Arial" w:hAnsi="Arial" w:cs="Arial"/>
          <w:sz w:val="24"/>
          <w:szCs w:val="24"/>
        </w:rPr>
      </w:pPr>
    </w:p>
    <w:p w14:paraId="300FBC00" w14:textId="02120032" w:rsidR="005A4EFA" w:rsidRDefault="00230A32" w:rsidP="00EF7EBF">
      <w:pPr>
        <w:pStyle w:val="ListParagraph"/>
        <w:numPr>
          <w:ilvl w:val="0"/>
          <w:numId w:val="9"/>
        </w:numPr>
        <w:spacing w:line="360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four factors of production. </w:t>
      </w:r>
    </w:p>
    <w:p w14:paraId="079E2C53" w14:textId="5A171B6F" w:rsidR="005A4EFA" w:rsidRPr="005A4EFA" w:rsidRDefault="005A4EFA" w:rsidP="005A4EFA">
      <w:pPr>
        <w:pStyle w:val="ListParagraph"/>
        <w:spacing w:line="240" w:lineRule="auto"/>
        <w:ind w:left="79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marks) </w:t>
      </w:r>
    </w:p>
    <w:p w14:paraId="5267FD39" w14:textId="77777777" w:rsidR="005A4EFA" w:rsidRPr="005A4EFA" w:rsidRDefault="005A4EFA" w:rsidP="0072346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7A6A5B7B" w14:textId="77777777" w:rsidR="005A4EFA" w:rsidRPr="005A4EFA" w:rsidRDefault="005A4EFA" w:rsidP="0072346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5D446D7A" w14:textId="77777777" w:rsidR="005A4EFA" w:rsidRPr="005A4EFA" w:rsidRDefault="005A4EFA" w:rsidP="00723467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5C3F44B1" w14:textId="5AFCD4D3" w:rsidR="005A4EFA" w:rsidRDefault="005A4EFA" w:rsidP="005A4EFA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5A4EFA">
        <w:rPr>
          <w:rFonts w:ascii="Arial" w:hAnsi="Arial" w:cs="Arial"/>
          <w:sz w:val="24"/>
          <w:szCs w:val="24"/>
        </w:rPr>
        <w:t>_____________________________________</w:t>
      </w:r>
    </w:p>
    <w:p w14:paraId="307D7D64" w14:textId="77777777" w:rsidR="00723467" w:rsidRPr="00723467" w:rsidRDefault="00723467" w:rsidP="0072346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60551BF" w14:textId="722D9384" w:rsidR="005A4EFA" w:rsidRDefault="005A4EFA" w:rsidP="005A4E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one of</w:t>
      </w:r>
      <w:r w:rsidR="00E84A80">
        <w:rPr>
          <w:rFonts w:ascii="Arial" w:hAnsi="Arial" w:cs="Arial"/>
          <w:sz w:val="24"/>
          <w:szCs w:val="24"/>
        </w:rPr>
        <w:t xml:space="preserve"> the economic concepts</w:t>
      </w:r>
      <w:r>
        <w:rPr>
          <w:rFonts w:ascii="Arial" w:hAnsi="Arial" w:cs="Arial"/>
          <w:sz w:val="24"/>
          <w:szCs w:val="24"/>
        </w:rPr>
        <w:t xml:space="preserve">, provide a definition of the economic concept and give an example of this economic concept. </w:t>
      </w:r>
      <w:r w:rsidR="00DE7643">
        <w:rPr>
          <w:rFonts w:ascii="Arial" w:hAnsi="Arial" w:cs="Arial"/>
          <w:sz w:val="24"/>
          <w:szCs w:val="24"/>
        </w:rPr>
        <w:tab/>
      </w:r>
      <w:r w:rsidR="00DE7643">
        <w:rPr>
          <w:rFonts w:ascii="Arial" w:hAnsi="Arial" w:cs="Arial"/>
          <w:sz w:val="24"/>
          <w:szCs w:val="24"/>
        </w:rPr>
        <w:tab/>
        <w:t xml:space="preserve">(4 marks) </w:t>
      </w:r>
    </w:p>
    <w:p w14:paraId="7A0F2E8A" w14:textId="1BFD1AC4" w:rsidR="005A4EFA" w:rsidRDefault="00E84A80" w:rsidP="005A4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Economic concept: ___________________________________</w:t>
      </w:r>
    </w:p>
    <w:p w14:paraId="66A32631" w14:textId="7723150E" w:rsidR="00E84A80" w:rsidRDefault="00E84A80" w:rsidP="005A4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Definition: </w:t>
      </w:r>
    </w:p>
    <w:p w14:paraId="57F8996F" w14:textId="4AAC8B50" w:rsidR="00E84A80" w:rsidRDefault="00E84A80" w:rsidP="0072346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ADDB13" w14:textId="5C8C2D50" w:rsidR="00E84A80" w:rsidRDefault="00E84A80" w:rsidP="005A4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</w:t>
      </w:r>
    </w:p>
    <w:p w14:paraId="6FBA639B" w14:textId="7AB1DBA5" w:rsidR="00E84A80" w:rsidRDefault="00E84A80" w:rsidP="0072346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</w:t>
      </w:r>
      <w:r w:rsidR="00723467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85D680E" w14:textId="77777777" w:rsidR="00B415FA" w:rsidRDefault="00B415FA" w:rsidP="00B415FA">
      <w:pPr>
        <w:rPr>
          <w:rFonts w:ascii="Arial" w:hAnsi="Arial" w:cs="Arial"/>
          <w:sz w:val="24"/>
          <w:szCs w:val="24"/>
        </w:rPr>
      </w:pPr>
    </w:p>
    <w:p w14:paraId="7F757571" w14:textId="5683E0F6" w:rsidR="00723467" w:rsidRDefault="00723467" w:rsidP="00B415FA">
      <w:pPr>
        <w:rPr>
          <w:rFonts w:ascii="Arial" w:hAnsi="Arial" w:cs="Arial"/>
          <w:sz w:val="24"/>
          <w:szCs w:val="24"/>
        </w:rPr>
      </w:pPr>
    </w:p>
    <w:p w14:paraId="4306E5FC" w14:textId="77777777" w:rsidR="00723467" w:rsidRPr="00B415FA" w:rsidRDefault="00723467" w:rsidP="00B415FA">
      <w:pPr>
        <w:rPr>
          <w:rFonts w:ascii="Arial" w:hAnsi="Arial" w:cs="Arial"/>
          <w:sz w:val="24"/>
          <w:szCs w:val="24"/>
        </w:rPr>
        <w:sectPr w:rsidR="00723467" w:rsidRPr="00B415FA" w:rsidSect="005A4EFA">
          <w:pgSz w:w="11906" w:h="16838"/>
          <w:pgMar w:top="284" w:right="1440" w:bottom="284" w:left="1440" w:header="709" w:footer="709" w:gutter="0"/>
          <w:cols w:space="708"/>
          <w:docGrid w:linePitch="360"/>
        </w:sectPr>
      </w:pPr>
    </w:p>
    <w:p w14:paraId="4B5C246C" w14:textId="77777777" w:rsidR="009B3D76" w:rsidRDefault="009B3D76"/>
    <w:p w14:paraId="4449414E" w14:textId="17478C34" w:rsidR="009B3D76" w:rsidRDefault="00023CC0">
      <w:r w:rsidRPr="004212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77462" wp14:editId="519AA0DB">
                <wp:simplePos x="0" y="0"/>
                <wp:positionH relativeFrom="column">
                  <wp:posOffset>5793740</wp:posOffset>
                </wp:positionH>
                <wp:positionV relativeFrom="paragraph">
                  <wp:posOffset>100965</wp:posOffset>
                </wp:positionV>
                <wp:extent cx="1118870" cy="367030"/>
                <wp:effectExtent l="0" t="0" r="508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834F" w14:textId="652BB477" w:rsidR="00A123A0" w:rsidRPr="0042127C" w:rsidRDefault="00A123A0" w:rsidP="0042127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Services </w:t>
                            </w:r>
                            <w:r w:rsidRPr="0042127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56.2pt;margin-top:7.95pt;width:88.1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" stroked="f">
                <v:textbox>
                  <w:txbxContent>
                    <w:p w14:paraId="2874834F" w14:textId="652BB477" w:rsidR="00A123A0" w:rsidRPr="0042127C" w:rsidRDefault="00A123A0" w:rsidP="0042127C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Services </w:t>
                      </w:r>
                      <w:r w:rsidRPr="0042127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DF3FE8" wp14:editId="2EDA5AE4">
                <wp:simplePos x="0" y="0"/>
                <wp:positionH relativeFrom="column">
                  <wp:posOffset>1999615</wp:posOffset>
                </wp:positionH>
                <wp:positionV relativeFrom="paragraph">
                  <wp:posOffset>100965</wp:posOffset>
                </wp:positionV>
                <wp:extent cx="948055" cy="367030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1F459" w14:textId="2D714717" w:rsidR="00A123A0" w:rsidRPr="0042127C" w:rsidRDefault="00A123A0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2127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Goods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7.45pt;margin-top:7.95pt;width:74.65pt;height:2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" stroked="f">
                <v:textbox>
                  <w:txbxContent>
                    <w:p w14:paraId="11A1F459" w14:textId="2D714717" w:rsidR="00A123A0" w:rsidRPr="0042127C" w:rsidRDefault="00A123A0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2127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Goods </w:t>
                      </w:r>
                    </w:p>
                  </w:txbxContent>
                </v:textbox>
              </v:shape>
            </w:pict>
          </mc:Fallback>
        </mc:AlternateContent>
      </w:r>
      <w:r w:rsidR="004212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8B5251" wp14:editId="7BD08BF4">
                <wp:simplePos x="0" y="0"/>
                <wp:positionH relativeFrom="column">
                  <wp:posOffset>8016875</wp:posOffset>
                </wp:positionH>
                <wp:positionV relativeFrom="paragraph">
                  <wp:posOffset>100965</wp:posOffset>
                </wp:positionV>
                <wp:extent cx="1327150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59CF1" w14:textId="56AE277C" w:rsidR="00A123A0" w:rsidRPr="00DE7643" w:rsidRDefault="00A123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764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(18 marks)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7" type="#_x0000_t202" style="position:absolute;margin-left:631.25pt;margin-top:7.95pt;width:104.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" filled="f" stroked="f">
                <v:textbox>
                  <w:txbxContent>
                    <w:p w14:paraId="0DE59CF1" w14:textId="56AE277C" w:rsidR="00A123A0" w:rsidRPr="00DE7643" w:rsidRDefault="00A123A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E764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(18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DA92B" w14:textId="0E8B8CA0" w:rsidR="009B3D76" w:rsidRDefault="00E31C8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F4E37D" wp14:editId="6D8A6993">
                <wp:simplePos x="0" y="0"/>
                <wp:positionH relativeFrom="column">
                  <wp:posOffset>-386080</wp:posOffset>
                </wp:positionH>
                <wp:positionV relativeFrom="paragraph">
                  <wp:posOffset>286172</wp:posOffset>
                </wp:positionV>
                <wp:extent cx="5956300" cy="5281295"/>
                <wp:effectExtent l="19050" t="19050" r="2540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5281295"/>
                        </a:xfrm>
                        <a:prstGeom prst="ellipse">
                          <a:avLst/>
                        </a:prstGeom>
                        <a:noFill/>
                        <a:ln w="349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30.4pt;margin-top:22.55pt;width:469pt;height:41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" filled="f" strokecolor="windowText" strokeweight="2.7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5BF17" wp14:editId="50259E34">
                <wp:simplePos x="0" y="0"/>
                <wp:positionH relativeFrom="column">
                  <wp:posOffset>3263265</wp:posOffset>
                </wp:positionH>
                <wp:positionV relativeFrom="paragraph">
                  <wp:posOffset>280670</wp:posOffset>
                </wp:positionV>
                <wp:extent cx="5956300" cy="5281295"/>
                <wp:effectExtent l="19050" t="19050" r="254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5281295"/>
                        </a:xfrm>
                        <a:prstGeom prst="ellipse">
                          <a:avLst/>
                        </a:prstGeom>
                        <a:noFill/>
                        <a:ln w="349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56.95pt;margin-top:22.1pt;width:469pt;height:4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" filled="f" strokecolor="windowText" strokeweight="2.75pt"/>
            </w:pict>
          </mc:Fallback>
        </mc:AlternateContent>
      </w:r>
    </w:p>
    <w:p w14:paraId="75D19B8E" w14:textId="41FAFAC9" w:rsidR="009B3D76" w:rsidRPr="009B3D76" w:rsidRDefault="00E31C8D" w:rsidP="009B3D76">
      <w:r w:rsidRPr="00E31C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6E0CC5" wp14:editId="76C087CE">
                <wp:simplePos x="0" y="0"/>
                <wp:positionH relativeFrom="column">
                  <wp:posOffset>1433326</wp:posOffset>
                </wp:positionH>
                <wp:positionV relativeFrom="paragraph">
                  <wp:posOffset>181610</wp:posOffset>
                </wp:positionV>
                <wp:extent cx="1400175" cy="5905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C5400" w14:textId="77777777" w:rsidR="00A123A0" w:rsidRPr="00E31C8D" w:rsidRDefault="00A123A0" w:rsidP="00E31C8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C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Definition: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12.85pt;margin-top:14.3pt;width:110.25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" filled="f" stroked="f">
                <v:textbox>
                  <w:txbxContent>
                    <w:p w14:paraId="227C5400" w14:textId="77777777" w:rsidR="00A123A0" w:rsidRPr="00E31C8D" w:rsidRDefault="00A123A0" w:rsidP="00E31C8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C8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Definition: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21D98" wp14:editId="419CA925">
                <wp:simplePos x="0" y="0"/>
                <wp:positionH relativeFrom="column">
                  <wp:posOffset>5221071</wp:posOffset>
                </wp:positionH>
                <wp:positionV relativeFrom="paragraph">
                  <wp:posOffset>132400</wp:posOffset>
                </wp:positionV>
                <wp:extent cx="1400175" cy="5905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8429" w14:textId="77777777" w:rsidR="00A123A0" w:rsidRPr="00E31C8D" w:rsidRDefault="00A123A0" w:rsidP="0040082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31C8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Definition: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11.1pt;margin-top:10.45pt;width:110.2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" filled="f" stroked="f">
                <v:textbox>
                  <w:txbxContent>
                    <w:p w14:paraId="45138429" w14:textId="77777777" w:rsidR="00A123A0" w:rsidRPr="00E31C8D" w:rsidRDefault="00A123A0" w:rsidP="0040082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31C8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Definition: </w:t>
                      </w:r>
                    </w:p>
                  </w:txbxContent>
                </v:textbox>
              </v:shape>
            </w:pict>
          </mc:Fallback>
        </mc:AlternateContent>
      </w:r>
    </w:p>
    <w:p w14:paraId="71F9E2D6" w14:textId="10ADA354" w:rsidR="009B3D76" w:rsidRPr="009B3D76" w:rsidRDefault="00023CC0" w:rsidP="009B3D76">
      <w:r w:rsidRPr="00023CC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067C59D" wp14:editId="3054CC2E">
                <wp:simplePos x="0" y="0"/>
                <wp:positionH relativeFrom="column">
                  <wp:posOffset>5221047</wp:posOffset>
                </wp:positionH>
                <wp:positionV relativeFrom="paragraph">
                  <wp:posOffset>200025</wp:posOffset>
                </wp:positionV>
                <wp:extent cx="3042285" cy="1068070"/>
                <wp:effectExtent l="0" t="0" r="571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10680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695604" w14:textId="77777777" w:rsidR="00023CC0" w:rsidRPr="00C13C0C" w:rsidRDefault="00023CC0" w:rsidP="00023CC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>___________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411.1pt;margin-top:15.75pt;width:239.55pt;height:84.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" fillcolor="window" stroked="f" strokeweight=".5pt">
                <v:textbox>
                  <w:txbxContent>
                    <w:p w14:paraId="32695604" w14:textId="77777777" w:rsidR="00023CC0" w:rsidRPr="00C13C0C" w:rsidRDefault="00023CC0" w:rsidP="00023CC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>___________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E31C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CC1ACD3" wp14:editId="705F9059">
                <wp:simplePos x="0" y="0"/>
                <wp:positionH relativeFrom="column">
                  <wp:posOffset>623570</wp:posOffset>
                </wp:positionH>
                <wp:positionV relativeFrom="paragraph">
                  <wp:posOffset>200025</wp:posOffset>
                </wp:positionV>
                <wp:extent cx="3042285" cy="1162050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B5E044" w14:textId="6C944838" w:rsidR="00A123A0" w:rsidRPr="00C13C0C" w:rsidRDefault="00A123A0" w:rsidP="0042127C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>___________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49.1pt;margin-top:15.75pt;width:239.55pt;height:91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" fillcolor="window" stroked="f" strokeweight=".5pt">
                <v:textbox>
                  <w:txbxContent>
                    <w:p w14:paraId="2AB5E044" w14:textId="6C944838" w:rsidR="00A123A0" w:rsidRPr="00C13C0C" w:rsidRDefault="00A123A0" w:rsidP="0042127C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>___________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F9631F1" w14:textId="62163AB9" w:rsidR="009B3D76" w:rsidRPr="009B3D76" w:rsidRDefault="00023CC0" w:rsidP="009B3D7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5FC7FE" wp14:editId="09D7A5F3">
                <wp:simplePos x="0" y="0"/>
                <wp:positionH relativeFrom="column">
                  <wp:posOffset>3768090</wp:posOffset>
                </wp:positionH>
                <wp:positionV relativeFrom="paragraph">
                  <wp:posOffset>303530</wp:posOffset>
                </wp:positionV>
                <wp:extent cx="1285240" cy="3195955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19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C64A0" w14:textId="77777777" w:rsidR="00A123A0" w:rsidRDefault="00A123A0" w:rsidP="0040082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31C8D">
                              <w:rPr>
                                <w:rFonts w:ascii="Arial" w:hAnsi="Arial" w:cs="Arial"/>
                              </w:rPr>
                              <w:t xml:space="preserve">Businesses that sell both goods and services </w:t>
                            </w:r>
                          </w:p>
                          <w:p w14:paraId="36BCA604" w14:textId="77777777" w:rsidR="00A123A0" w:rsidRPr="00E31C8D" w:rsidRDefault="00A123A0" w:rsidP="0040082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8D4A36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720" w:lineRule="auto"/>
                              <w:ind w:hanging="720"/>
                            </w:pPr>
                          </w:p>
                          <w:p w14:paraId="4764A54D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720" w:lineRule="auto"/>
                              <w:ind w:hanging="720"/>
                            </w:pPr>
                          </w:p>
                          <w:p w14:paraId="7B2650D7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720" w:lineRule="auto"/>
                              <w:ind w:hanging="720"/>
                            </w:pPr>
                          </w:p>
                          <w:p w14:paraId="07F8338E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720" w:lineRule="auto"/>
                              <w:ind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6.7pt;margin-top:23.9pt;width:101.2pt;height:251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" stroked="f">
                <v:textbox>
                  <w:txbxContent>
                    <w:p w14:paraId="715C64A0" w14:textId="77777777" w:rsidR="00A123A0" w:rsidRDefault="00A123A0" w:rsidP="0040082C">
                      <w:pPr>
                        <w:rPr>
                          <w:rFonts w:ascii="Arial" w:hAnsi="Arial" w:cs="Arial"/>
                        </w:rPr>
                      </w:pPr>
                      <w:r w:rsidRPr="00E31C8D">
                        <w:rPr>
                          <w:rFonts w:ascii="Arial" w:hAnsi="Arial" w:cs="Arial"/>
                        </w:rPr>
                        <w:t xml:space="preserve">Businesses that sell both goods and services </w:t>
                      </w:r>
                    </w:p>
                    <w:p w14:paraId="36BCA604" w14:textId="77777777" w:rsidR="00A123A0" w:rsidRPr="00E31C8D" w:rsidRDefault="00A123A0" w:rsidP="0040082C">
                      <w:pPr>
                        <w:rPr>
                          <w:rFonts w:ascii="Arial" w:hAnsi="Arial" w:cs="Arial"/>
                        </w:rPr>
                      </w:pPr>
                    </w:p>
                    <w:p w14:paraId="008D4A36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720" w:lineRule="auto"/>
                        <w:ind w:hanging="720"/>
                      </w:pPr>
                    </w:p>
                    <w:p w14:paraId="4764A54D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720" w:lineRule="auto"/>
                        <w:ind w:hanging="720"/>
                      </w:pPr>
                    </w:p>
                    <w:p w14:paraId="7B2650D7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720" w:lineRule="auto"/>
                        <w:ind w:hanging="720"/>
                      </w:pPr>
                    </w:p>
                    <w:p w14:paraId="07F8338E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720" w:lineRule="auto"/>
                        <w:ind w:hanging="720"/>
                      </w:pPr>
                    </w:p>
                  </w:txbxContent>
                </v:textbox>
              </v:shape>
            </w:pict>
          </mc:Fallback>
        </mc:AlternateContent>
      </w:r>
    </w:p>
    <w:p w14:paraId="20CE094D" w14:textId="7CE7C24F" w:rsidR="009B3D76" w:rsidRPr="009B3D76" w:rsidRDefault="009B3D76" w:rsidP="009B3D76"/>
    <w:p w14:paraId="241915EC" w14:textId="0E53E02F" w:rsidR="009B3D76" w:rsidRPr="009B3D76" w:rsidRDefault="009B3D76" w:rsidP="009B3D76"/>
    <w:p w14:paraId="262C68D1" w14:textId="42CC11D0" w:rsidR="009B3D76" w:rsidRPr="009B3D76" w:rsidRDefault="00023CC0" w:rsidP="009B3D7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EEA59" wp14:editId="3591B9E2">
                <wp:simplePos x="0" y="0"/>
                <wp:positionH relativeFrom="column">
                  <wp:posOffset>5468620</wp:posOffset>
                </wp:positionH>
                <wp:positionV relativeFrom="paragraph">
                  <wp:posOffset>203277</wp:posOffset>
                </wp:positionV>
                <wp:extent cx="2266950" cy="16662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0EC3C" w14:textId="77777777" w:rsidR="00A123A0" w:rsidRPr="0042127C" w:rsidRDefault="00A123A0" w:rsidP="0040082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2127C">
                              <w:rPr>
                                <w:rFonts w:ascii="Arial" w:hAnsi="Arial" w:cs="Arial"/>
                              </w:rPr>
                              <w:t xml:space="preserve">Examples of services: </w:t>
                            </w:r>
                          </w:p>
                          <w:p w14:paraId="2143810E" w14:textId="77777777" w:rsidR="00A123A0" w:rsidRPr="0042127C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72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BAC5F6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720" w:lineRule="auto"/>
                            </w:pPr>
                          </w:p>
                          <w:p w14:paraId="594939F8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6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0.6pt;margin-top:16pt;width:178.5pt;height:1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" stroked="f">
                <v:textbox>
                  <w:txbxContent>
                    <w:p w14:paraId="2110EC3C" w14:textId="77777777" w:rsidR="00A123A0" w:rsidRPr="0042127C" w:rsidRDefault="00A123A0" w:rsidP="0040082C">
                      <w:pPr>
                        <w:rPr>
                          <w:rFonts w:ascii="Arial" w:hAnsi="Arial" w:cs="Arial"/>
                        </w:rPr>
                      </w:pPr>
                      <w:r w:rsidRPr="0042127C">
                        <w:rPr>
                          <w:rFonts w:ascii="Arial" w:hAnsi="Arial" w:cs="Arial"/>
                        </w:rPr>
                        <w:t xml:space="preserve">Examples of services: </w:t>
                      </w:r>
                    </w:p>
                    <w:p w14:paraId="2143810E" w14:textId="77777777" w:rsidR="00A123A0" w:rsidRPr="0042127C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720" w:lineRule="auto"/>
                        <w:rPr>
                          <w:rFonts w:ascii="Arial" w:hAnsi="Arial" w:cs="Arial"/>
                        </w:rPr>
                      </w:pPr>
                    </w:p>
                    <w:p w14:paraId="35BAC5F6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720" w:lineRule="auto"/>
                      </w:pPr>
                    </w:p>
                    <w:p w14:paraId="594939F8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60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4212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927A6B" wp14:editId="5C936F51">
                <wp:simplePos x="0" y="0"/>
                <wp:positionH relativeFrom="column">
                  <wp:posOffset>262255</wp:posOffset>
                </wp:positionH>
                <wp:positionV relativeFrom="paragraph">
                  <wp:posOffset>209176</wp:posOffset>
                </wp:positionV>
                <wp:extent cx="2266950" cy="16662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EB392" w14:textId="6CC5197F" w:rsidR="00A123A0" w:rsidRPr="0042127C" w:rsidRDefault="00A123A0" w:rsidP="0042127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Examples of goods</w:t>
                            </w:r>
                            <w:r w:rsidRPr="0042127C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</w:p>
                          <w:p w14:paraId="34BBB6A4" w14:textId="77777777" w:rsidR="00A123A0" w:rsidRPr="0042127C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72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5A79D0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720" w:lineRule="auto"/>
                            </w:pPr>
                          </w:p>
                          <w:p w14:paraId="49FFD7EF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6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.65pt;margin-top:16.45pt;width:178.5pt;height:13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" stroked="f">
                <v:textbox>
                  <w:txbxContent>
                    <w:p w14:paraId="417EB392" w14:textId="6CC5197F" w:rsidR="00A123A0" w:rsidRPr="0042127C" w:rsidRDefault="00A123A0" w:rsidP="0042127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Examples of goods</w:t>
                      </w:r>
                      <w:r w:rsidRPr="0042127C">
                        <w:rPr>
                          <w:rFonts w:ascii="Arial" w:hAnsi="Arial" w:cs="Arial"/>
                        </w:rPr>
                        <w:t xml:space="preserve">: </w:t>
                      </w:r>
                    </w:p>
                    <w:p w14:paraId="34BBB6A4" w14:textId="77777777" w:rsidR="00A123A0" w:rsidRPr="0042127C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720" w:lineRule="auto"/>
                        <w:rPr>
                          <w:rFonts w:ascii="Arial" w:hAnsi="Arial" w:cs="Arial"/>
                        </w:rPr>
                      </w:pPr>
                    </w:p>
                    <w:p w14:paraId="205A79D0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720" w:lineRule="auto"/>
                      </w:pPr>
                    </w:p>
                    <w:p w14:paraId="49FFD7EF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60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E2726F3" w14:textId="4CD1C92B" w:rsidR="009B3D76" w:rsidRPr="009B3D76" w:rsidRDefault="009B3D76" w:rsidP="009B3D76"/>
    <w:p w14:paraId="7A5E149E" w14:textId="7AD88104" w:rsidR="009B3D76" w:rsidRPr="009B3D76" w:rsidRDefault="009B3D76" w:rsidP="009B3D76"/>
    <w:p w14:paraId="5E0B6F96" w14:textId="77777777" w:rsidR="009B3D76" w:rsidRPr="009B3D76" w:rsidRDefault="009B3D76" w:rsidP="009B3D76"/>
    <w:p w14:paraId="51BB325D" w14:textId="4169A2D8" w:rsidR="009B3D76" w:rsidRPr="009B3D76" w:rsidRDefault="009B3D76" w:rsidP="009B3D76"/>
    <w:p w14:paraId="1E23B592" w14:textId="6C895894" w:rsidR="009B3D76" w:rsidRPr="009B3D76" w:rsidRDefault="0042127C" w:rsidP="009B3D76">
      <w:r w:rsidRPr="0042127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95F9F0D" wp14:editId="4FB071F7">
                <wp:simplePos x="0" y="0"/>
                <wp:positionH relativeFrom="column">
                  <wp:posOffset>5572760</wp:posOffset>
                </wp:positionH>
                <wp:positionV relativeFrom="paragraph">
                  <wp:posOffset>318901</wp:posOffset>
                </wp:positionV>
                <wp:extent cx="2447925" cy="12573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E86D9" w14:textId="77777777" w:rsidR="00A123A0" w:rsidRPr="0042127C" w:rsidRDefault="00A123A0" w:rsidP="0042127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2127C">
                              <w:rPr>
                                <w:rFonts w:ascii="Arial" w:hAnsi="Arial" w:cs="Arial"/>
                              </w:rPr>
                              <w:t>Business that provide services:</w:t>
                            </w:r>
                          </w:p>
                          <w:p w14:paraId="4C181A02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720" w:lineRule="auto"/>
                            </w:pPr>
                          </w:p>
                          <w:p w14:paraId="53AA9D23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7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38.8pt;margin-top:25.1pt;width:192.75pt;height:99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" stroked="f">
                <v:textbox>
                  <w:txbxContent>
                    <w:p w14:paraId="56CE86D9" w14:textId="77777777" w:rsidR="00A123A0" w:rsidRPr="0042127C" w:rsidRDefault="00A123A0" w:rsidP="0042127C">
                      <w:pPr>
                        <w:rPr>
                          <w:rFonts w:ascii="Arial" w:hAnsi="Arial" w:cs="Arial"/>
                        </w:rPr>
                      </w:pPr>
                      <w:r w:rsidRPr="0042127C">
                        <w:rPr>
                          <w:rFonts w:ascii="Arial" w:hAnsi="Arial" w:cs="Arial"/>
                        </w:rPr>
                        <w:t>Business that provide services:</w:t>
                      </w:r>
                    </w:p>
                    <w:p w14:paraId="4C181A02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720" w:lineRule="auto"/>
                      </w:pPr>
                    </w:p>
                    <w:p w14:paraId="53AA9D23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7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68CB8D" w14:textId="6C1829DD" w:rsidR="009B3D76" w:rsidRPr="009B3D76" w:rsidRDefault="00023CC0" w:rsidP="009B3D7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050F07" wp14:editId="1B2AD6DB">
                <wp:simplePos x="0" y="0"/>
                <wp:positionH relativeFrom="column">
                  <wp:posOffset>387350</wp:posOffset>
                </wp:positionH>
                <wp:positionV relativeFrom="paragraph">
                  <wp:posOffset>6350</wp:posOffset>
                </wp:positionV>
                <wp:extent cx="2562225" cy="14859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582B" w14:textId="77777777" w:rsidR="00A123A0" w:rsidRDefault="00A123A0" w:rsidP="0040082C">
                            <w:r w:rsidRPr="0042127C">
                              <w:rPr>
                                <w:rFonts w:ascii="Arial" w:hAnsi="Arial" w:cs="Arial"/>
                              </w:rPr>
                              <w:t>Business that provide goods</w:t>
                            </w:r>
                            <w:r>
                              <w:t xml:space="preserve">: </w:t>
                            </w:r>
                          </w:p>
                          <w:p w14:paraId="3BAB4C3A" w14:textId="77777777" w:rsidR="00A123A0" w:rsidRDefault="00A123A0" w:rsidP="004212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720" w:lineRule="auto"/>
                            </w:pPr>
                          </w:p>
                          <w:p w14:paraId="35982869" w14:textId="77777777" w:rsidR="00A123A0" w:rsidRDefault="00A123A0" w:rsidP="0042127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7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.5pt;margin-top:.5pt;width:201.75pt;height:11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" stroked="f">
                <v:textbox>
                  <w:txbxContent>
                    <w:p w14:paraId="5A88582B" w14:textId="77777777" w:rsidR="00A123A0" w:rsidRDefault="00A123A0" w:rsidP="0040082C">
                      <w:r w:rsidRPr="0042127C">
                        <w:rPr>
                          <w:rFonts w:ascii="Arial" w:hAnsi="Arial" w:cs="Arial"/>
                        </w:rPr>
                        <w:t>Business that provide goods</w:t>
                      </w:r>
                      <w:r>
                        <w:t xml:space="preserve">: </w:t>
                      </w:r>
                    </w:p>
                    <w:p w14:paraId="3BAB4C3A" w14:textId="77777777" w:rsidR="00A123A0" w:rsidRDefault="00A123A0" w:rsidP="004212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720" w:lineRule="auto"/>
                      </w:pPr>
                    </w:p>
                    <w:p w14:paraId="35982869" w14:textId="77777777" w:rsidR="00A123A0" w:rsidRDefault="00A123A0" w:rsidP="0042127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7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42910FC" w14:textId="128A33AA" w:rsidR="009B3D76" w:rsidRPr="009B3D76" w:rsidRDefault="009B3D76" w:rsidP="009B3D76"/>
    <w:p w14:paraId="19F95859" w14:textId="767D75C6" w:rsidR="00E0551E" w:rsidRDefault="009B3D76" w:rsidP="009B3D76">
      <w:pPr>
        <w:tabs>
          <w:tab w:val="left" w:pos="12704"/>
        </w:tabs>
      </w:pPr>
      <w:r>
        <w:tab/>
      </w:r>
    </w:p>
    <w:p w14:paraId="5FFBAAD9" w14:textId="37056162" w:rsidR="009B3D76" w:rsidRDefault="009B3D76" w:rsidP="009B3D76">
      <w:pPr>
        <w:tabs>
          <w:tab w:val="left" w:pos="12704"/>
        </w:tabs>
      </w:pPr>
    </w:p>
    <w:p w14:paraId="640BAFF9" w14:textId="440E3F8F" w:rsidR="009B3D76" w:rsidRDefault="009B3D76" w:rsidP="009B3D76">
      <w:pPr>
        <w:tabs>
          <w:tab w:val="left" w:pos="12704"/>
        </w:tabs>
      </w:pPr>
    </w:p>
    <w:p w14:paraId="2F6AD486" w14:textId="77777777" w:rsidR="009B3D76" w:rsidRDefault="009B3D76" w:rsidP="009B3D76">
      <w:pPr>
        <w:tabs>
          <w:tab w:val="left" w:pos="12704"/>
        </w:tabs>
      </w:pPr>
    </w:p>
    <w:p w14:paraId="3067F631" w14:textId="5CBE14EE" w:rsidR="009B3D76" w:rsidRDefault="009B3D76" w:rsidP="009B3D76">
      <w:pPr>
        <w:tabs>
          <w:tab w:val="left" w:pos="12704"/>
        </w:tabs>
      </w:pPr>
    </w:p>
    <w:p w14:paraId="3EE73A22" w14:textId="5E4153C8" w:rsidR="009B3D76" w:rsidRDefault="009B3D76" w:rsidP="009B3D76">
      <w:pPr>
        <w:tabs>
          <w:tab w:val="left" w:pos="12704"/>
        </w:tabs>
      </w:pPr>
    </w:p>
    <w:sectPr w:rsidR="009B3D76" w:rsidSect="009B3D76">
      <w:pgSz w:w="16838" w:h="11906" w:orient="landscape"/>
      <w:pgMar w:top="454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altName w:val="Calibri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B56"/>
    <w:multiLevelType w:val="hybridMultilevel"/>
    <w:tmpl w:val="41420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4D0"/>
    <w:multiLevelType w:val="hybridMultilevel"/>
    <w:tmpl w:val="D3560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2C85"/>
    <w:multiLevelType w:val="hybridMultilevel"/>
    <w:tmpl w:val="8C7CE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13C4F"/>
    <w:multiLevelType w:val="hybridMultilevel"/>
    <w:tmpl w:val="3A2AD4BA"/>
    <w:lvl w:ilvl="0" w:tplc="08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AE5191"/>
    <w:multiLevelType w:val="hybridMultilevel"/>
    <w:tmpl w:val="13564C90"/>
    <w:lvl w:ilvl="0" w:tplc="2092FB3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467C1"/>
    <w:multiLevelType w:val="hybridMultilevel"/>
    <w:tmpl w:val="53EA9F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083CE0"/>
    <w:multiLevelType w:val="hybridMultilevel"/>
    <w:tmpl w:val="33CC7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C3EAC"/>
    <w:multiLevelType w:val="hybridMultilevel"/>
    <w:tmpl w:val="F77879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2B42DD"/>
    <w:multiLevelType w:val="hybridMultilevel"/>
    <w:tmpl w:val="FCEEF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E5D41"/>
    <w:multiLevelType w:val="hybridMultilevel"/>
    <w:tmpl w:val="82F0C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A3"/>
    <w:multiLevelType w:val="hybridMultilevel"/>
    <w:tmpl w:val="4650E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76797"/>
    <w:multiLevelType w:val="hybridMultilevel"/>
    <w:tmpl w:val="93ACD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D7727"/>
    <w:multiLevelType w:val="hybridMultilevel"/>
    <w:tmpl w:val="02AA9E98"/>
    <w:lvl w:ilvl="0" w:tplc="64628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031910"/>
    <w:multiLevelType w:val="hybridMultilevel"/>
    <w:tmpl w:val="6B08763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4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2C"/>
    <w:rsid w:val="00002145"/>
    <w:rsid w:val="00023CC0"/>
    <w:rsid w:val="00043456"/>
    <w:rsid w:val="00230A32"/>
    <w:rsid w:val="00270695"/>
    <w:rsid w:val="0029122E"/>
    <w:rsid w:val="00392736"/>
    <w:rsid w:val="0040082C"/>
    <w:rsid w:val="0042127C"/>
    <w:rsid w:val="00501C37"/>
    <w:rsid w:val="00504828"/>
    <w:rsid w:val="005A4EFA"/>
    <w:rsid w:val="00723467"/>
    <w:rsid w:val="00883E4B"/>
    <w:rsid w:val="008A2DAF"/>
    <w:rsid w:val="008B4E53"/>
    <w:rsid w:val="00924EC0"/>
    <w:rsid w:val="009324E2"/>
    <w:rsid w:val="00962CC3"/>
    <w:rsid w:val="009B3D76"/>
    <w:rsid w:val="00A0460A"/>
    <w:rsid w:val="00A123A0"/>
    <w:rsid w:val="00A95513"/>
    <w:rsid w:val="00B415FA"/>
    <w:rsid w:val="00C13C0C"/>
    <w:rsid w:val="00DC60CB"/>
    <w:rsid w:val="00DE7643"/>
    <w:rsid w:val="00E0551E"/>
    <w:rsid w:val="00E31C8D"/>
    <w:rsid w:val="00E84A80"/>
    <w:rsid w:val="00EF7EBF"/>
    <w:rsid w:val="00F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82C"/>
    <w:pPr>
      <w:ind w:left="720"/>
      <w:contextualSpacing/>
    </w:pPr>
  </w:style>
  <w:style w:type="paragraph" w:styleId="Title">
    <w:name w:val="Title"/>
    <w:basedOn w:val="Normal"/>
    <w:link w:val="TitleChar"/>
    <w:qFormat/>
    <w:rsid w:val="00F208EF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character" w:customStyle="1" w:styleId="TitleChar">
    <w:name w:val="Title Char"/>
    <w:basedOn w:val="DefaultParagraphFont"/>
    <w:link w:val="Title"/>
    <w:rsid w:val="00F208EF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82C"/>
    <w:pPr>
      <w:ind w:left="720"/>
      <w:contextualSpacing/>
    </w:pPr>
  </w:style>
  <w:style w:type="paragraph" w:styleId="Title">
    <w:name w:val="Title"/>
    <w:basedOn w:val="Normal"/>
    <w:link w:val="TitleChar"/>
    <w:qFormat/>
    <w:rsid w:val="00F208EF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character" w:customStyle="1" w:styleId="TitleChar">
    <w:name w:val="Title Char"/>
    <w:basedOn w:val="DefaultParagraphFont"/>
    <w:link w:val="Title"/>
    <w:rsid w:val="00F208EF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967D5AE8</Template>
  <TotalTime>25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5</cp:revision>
  <cp:lastPrinted>2018-05-29T00:48:00Z</cp:lastPrinted>
  <dcterms:created xsi:type="dcterms:W3CDTF">2018-05-29T00:23:00Z</dcterms:created>
  <dcterms:modified xsi:type="dcterms:W3CDTF">2018-05-31T09:35:00Z</dcterms:modified>
</cp:coreProperties>
</file>