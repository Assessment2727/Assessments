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6E9D2" w14:textId="77777777" w:rsidR="00EE7CDC" w:rsidRPr="00EE7CDC" w:rsidRDefault="006D1503" w:rsidP="00EE7CD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7CDC">
        <w:rPr>
          <w:rFonts w:ascii="Arial" w:eastAsia="Times New Roman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44C5C" wp14:editId="45F22B7B">
                <wp:simplePos x="0" y="0"/>
                <wp:positionH relativeFrom="column">
                  <wp:posOffset>4504055</wp:posOffset>
                </wp:positionH>
                <wp:positionV relativeFrom="paragraph">
                  <wp:posOffset>-6350</wp:posOffset>
                </wp:positionV>
                <wp:extent cx="1009015" cy="807085"/>
                <wp:effectExtent l="0" t="0" r="19685" b="1206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82280" w14:textId="77777777" w:rsidR="00D36C1E" w:rsidRPr="00434C41" w:rsidRDefault="00D36C1E" w:rsidP="00EE7C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6B904903" w14:textId="422C067C" w:rsidR="00D36C1E" w:rsidRPr="00434C41" w:rsidRDefault="00D36C1E" w:rsidP="006D1503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ab/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4.65pt;margin-top:-.5pt;width:79.45pt;height:6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">
                <v:textbox>
                  <w:txbxContent>
                    <w:p w14:paraId="13382280" w14:textId="77777777" w:rsidR="00D36C1E" w:rsidRPr="00434C41" w:rsidRDefault="00D36C1E" w:rsidP="00EE7CDC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6B904903" w14:textId="422C067C" w:rsidR="00D36C1E" w:rsidRPr="00434C41" w:rsidRDefault="00D36C1E" w:rsidP="006D1503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ab/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EE7CDC" w:rsidRPr="00EE7CDC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65408" behindDoc="1" locked="0" layoutInCell="1" allowOverlap="1" wp14:anchorId="767AE127" wp14:editId="631C7C58">
            <wp:simplePos x="0" y="0"/>
            <wp:positionH relativeFrom="column">
              <wp:posOffset>-19050</wp:posOffset>
            </wp:positionH>
            <wp:positionV relativeFrom="paragraph">
              <wp:posOffset>-8255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8" name="Picture 8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CDC" w:rsidRPr="00EE7CDC">
        <w:rPr>
          <w:rFonts w:ascii="Calibri" w:eastAsia="Times New Roman" w:hAnsi="Calibri" w:cs="Calibri"/>
          <w:i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B1A74" wp14:editId="2E92AFDB">
                <wp:simplePos x="0" y="0"/>
                <wp:positionH relativeFrom="column">
                  <wp:posOffset>807522</wp:posOffset>
                </wp:positionH>
                <wp:positionV relativeFrom="paragraph">
                  <wp:posOffset>-188224</wp:posOffset>
                </wp:positionV>
                <wp:extent cx="3040083" cy="380010"/>
                <wp:effectExtent l="0" t="0" r="27305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083" cy="38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D2F23" w14:textId="4BB78A14" w:rsidR="00D36C1E" w:rsidRPr="006B2B82" w:rsidRDefault="00D36C1E" w:rsidP="00EE7CD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___/40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03C63AC5" w14:textId="77777777" w:rsidR="00D36C1E" w:rsidRDefault="00D36C1E" w:rsidP="00EE7C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.6pt;margin-top:-14.8pt;width:239.4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">
                <v:textbox>
                  <w:txbxContent>
                    <w:p w14:paraId="5BBD2F23" w14:textId="4BB78A14" w:rsidR="00D36C1E" w:rsidRPr="006B2B82" w:rsidRDefault="00D36C1E" w:rsidP="00EE7CDC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>
                        <w:rPr>
                          <w:rFonts w:ascii="Comic Sans MS" w:hAnsi="Comic Sans MS"/>
                        </w:rPr>
                        <w:t xml:space="preserve"> ___/40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03C63AC5" w14:textId="77777777" w:rsidR="00D36C1E" w:rsidRDefault="00D36C1E" w:rsidP="00EE7CDC"/>
                  </w:txbxContent>
                </v:textbox>
              </v:shape>
            </w:pict>
          </mc:Fallback>
        </mc:AlternateContent>
      </w:r>
    </w:p>
    <w:p w14:paraId="0794F063" w14:textId="77777777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  <w:r w:rsidRPr="00EE7CDC">
        <w:rPr>
          <w:rFonts w:ascii="Arial" w:eastAsia="Times New Roman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1249F" wp14:editId="2B96CD37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8D2B" w14:textId="77777777" w:rsidR="00D36C1E" w:rsidRPr="00434C41" w:rsidRDefault="00D36C1E" w:rsidP="00EE7C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66A09E88" w14:textId="77777777" w:rsidR="00D36C1E" w:rsidRPr="00434C41" w:rsidRDefault="00D36C1E" w:rsidP="00EE7CDC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485.25pt;margin-top:74.7pt;width:65.1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FkHjMSwCAABWBAAADgAAAAAAAAAAAAAAAAAuAgAA&#10;ZHJzL2Uyb0RvYy54bWxQSwECLQAUAAYACAAAACEAi2QfeuEAAAAMAQAADwAAAAAAAAAAAAAAAACG&#10;BAAAZHJzL2Rvd25yZXYueG1sUEsFBgAAAAAEAAQA8wAAAJQFAAAAAA==&#10;">
                <v:textbox>
                  <w:txbxContent>
                    <w:p w14:paraId="515C8D2B" w14:textId="77777777" w:rsidR="00D36C1E" w:rsidRPr="00434C41" w:rsidRDefault="00D36C1E" w:rsidP="00EE7CDC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66A09E88" w14:textId="77777777" w:rsidR="00D36C1E" w:rsidRPr="00434C41" w:rsidRDefault="00D36C1E" w:rsidP="00EE7CDC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14:paraId="77D6CA4C" w14:textId="77777777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  <w:r w:rsidRPr="00EE7CDC">
        <w:rPr>
          <w:rFonts w:ascii="Arial" w:eastAsia="Times New Roman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B8E92" wp14:editId="14A95DD8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99D78" w14:textId="77777777" w:rsidR="00D36C1E" w:rsidRPr="00434C41" w:rsidRDefault="00D36C1E" w:rsidP="00EE7C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6FCB0877" w14:textId="77777777" w:rsidR="00D36C1E" w:rsidRPr="00434C41" w:rsidRDefault="00D36C1E" w:rsidP="00EE7CDC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485.25pt;margin-top:74.7pt;width:65.1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ieHDxiwCAABWBAAADgAAAAAAAAAAAAAAAAAuAgAA&#10;ZHJzL2Uyb0RvYy54bWxQSwECLQAUAAYACAAAACEAi2QfeuEAAAAMAQAADwAAAAAAAAAAAAAAAACG&#10;BAAAZHJzL2Rvd25yZXYueG1sUEsFBgAAAAAEAAQA8wAAAJQFAAAAAA==&#10;">
                <v:textbox>
                  <w:txbxContent>
                    <w:p w14:paraId="75699D78" w14:textId="77777777" w:rsidR="00D36C1E" w:rsidRPr="00434C41" w:rsidRDefault="00D36C1E" w:rsidP="00EE7CDC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6FCB0877" w14:textId="77777777" w:rsidR="00D36C1E" w:rsidRPr="00434C41" w:rsidRDefault="00D36C1E" w:rsidP="00EE7CDC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14:paraId="061BB8A1" w14:textId="77777777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>Year 7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 xml:space="preserve"> HASS- Geography 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  <w:t xml:space="preserve">   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  <w:t xml:space="preserve"> </w:t>
      </w:r>
    </w:p>
    <w:p w14:paraId="7086A511" w14:textId="77777777" w:rsidR="00EE7CDC" w:rsidRPr="00EE7CDC" w:rsidRDefault="00F61F31" w:rsidP="00EE7CDC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n-AU"/>
        </w:rPr>
        <w:t>Task 2</w:t>
      </w:r>
      <w:r w:rsid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>: In Class Test</w:t>
      </w:r>
      <w:r w:rsidR="00EE7CDC" w:rsidRP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 xml:space="preserve"> (5% weighting) </w:t>
      </w:r>
    </w:p>
    <w:p w14:paraId="7877804C" w14:textId="77777777" w:rsidR="00EE7CDC" w:rsidRPr="00EE7CDC" w:rsidRDefault="006D1503" w:rsidP="00EE7CDC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n-AU"/>
        </w:rPr>
        <w:t>(Introduction to Geography and Water in the Worl</w:t>
      </w:r>
      <w:r w:rsidR="00F61F31">
        <w:rPr>
          <w:rFonts w:ascii="Arial" w:eastAsia="Times New Roman" w:hAnsi="Arial" w:cs="Arial"/>
          <w:b/>
          <w:i/>
          <w:sz w:val="28"/>
          <w:szCs w:val="28"/>
          <w:lang w:eastAsia="en-AU"/>
        </w:rPr>
        <w:t>d</w:t>
      </w:r>
      <w:r w:rsidR="00EE7CDC" w:rsidRP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>)</w:t>
      </w:r>
    </w:p>
    <w:p w14:paraId="1B81DF05" w14:textId="4D400CA7" w:rsidR="00EE7CDC" w:rsidRPr="00EE7CDC" w:rsidRDefault="001D261A" w:rsidP="001D261A">
      <w:pPr>
        <w:pBdr>
          <w:bottom w:val="single" w:sz="4" w:space="1" w:color="auto"/>
        </w:pBdr>
        <w:spacing w:after="0" w:line="240" w:lineRule="auto"/>
        <w:ind w:left="1440" w:firstLine="720"/>
        <w:rPr>
          <w:rFonts w:ascii="Calibri" w:eastAsia="Times New Roman" w:hAnsi="Calibri" w:cs="Calibri"/>
          <w:b/>
          <w:i/>
          <w:sz w:val="32"/>
          <w:szCs w:val="32"/>
          <w:lang w:eastAsia="en-AU"/>
        </w:rPr>
      </w:pPr>
      <w:r w:rsidRPr="001D261A">
        <w:rPr>
          <w:rFonts w:ascii="Calibri" w:eastAsia="Times New Roman" w:hAnsi="Calibri" w:cs="Calibri"/>
          <w:b/>
          <w:i/>
          <w:sz w:val="32"/>
          <w:szCs w:val="32"/>
          <w:highlight w:val="red"/>
          <w:lang w:eastAsia="en-AU"/>
        </w:rPr>
        <w:t>Marking Guide</w:t>
      </w:r>
      <w:r>
        <w:rPr>
          <w:rFonts w:ascii="Calibri" w:eastAsia="Times New Roman" w:hAnsi="Calibri" w:cs="Calibri"/>
          <w:b/>
          <w:i/>
          <w:sz w:val="32"/>
          <w:szCs w:val="32"/>
          <w:lang w:eastAsia="en-AU"/>
        </w:rPr>
        <w:t xml:space="preserve"> </w:t>
      </w:r>
    </w:p>
    <w:p w14:paraId="60557C96" w14:textId="77777777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b/>
          <w:i/>
          <w:sz w:val="32"/>
          <w:szCs w:val="32"/>
          <w:lang w:eastAsia="en-AU"/>
        </w:rPr>
      </w:pPr>
      <w:r w:rsidRPr="00EE7CDC">
        <w:rPr>
          <w:rFonts w:ascii="Comic Sans MS" w:eastAsia="Times New Roman" w:hAnsi="Comic Sans MS" w:cs="Times New Roman"/>
          <w:sz w:val="24"/>
          <w:szCs w:val="24"/>
          <w:lang w:eastAsia="en-AU"/>
        </w:rPr>
        <w:t>Name</w:t>
      </w:r>
      <w:proofErr w:type="gramStart"/>
      <w:r w:rsidRPr="00EE7CDC">
        <w:rPr>
          <w:rFonts w:ascii="Comic Sans MS" w:eastAsia="Times New Roman" w:hAnsi="Comic Sans MS" w:cs="Times New Roman"/>
          <w:sz w:val="24"/>
          <w:szCs w:val="24"/>
          <w:lang w:eastAsia="en-AU"/>
        </w:rPr>
        <w:t>:_</w:t>
      </w:r>
      <w:proofErr w:type="gramEnd"/>
      <w:r w:rsidRPr="00EE7CDC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_______________________ </w:t>
      </w:r>
      <w:r w:rsidRPr="00EE7CDC">
        <w:rPr>
          <w:rFonts w:ascii="Comic Sans MS" w:eastAsia="Times New Roman" w:hAnsi="Comic Sans MS" w:cs="Times New Roman"/>
          <w:sz w:val="24"/>
          <w:szCs w:val="24"/>
          <w:lang w:eastAsia="en-AU"/>
        </w:rPr>
        <w:tab/>
        <w:t>Teacher: ___________________</w:t>
      </w:r>
    </w:p>
    <w:p w14:paraId="4A99620E" w14:textId="77777777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b/>
          <w:i/>
          <w:sz w:val="32"/>
          <w:szCs w:val="32"/>
          <w:lang w:eastAsia="en-AU"/>
        </w:rPr>
      </w:pPr>
    </w:p>
    <w:p w14:paraId="79538B93" w14:textId="77777777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ind w:firstLine="720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>Tim</w:t>
      </w:r>
      <w:r w:rsidR="00886D75">
        <w:rPr>
          <w:rFonts w:ascii="Arial" w:eastAsia="Times New Roman" w:hAnsi="Arial" w:cs="Arial"/>
          <w:b/>
          <w:sz w:val="28"/>
          <w:szCs w:val="28"/>
          <w:lang w:eastAsia="en-AU"/>
        </w:rPr>
        <w:t>e: 5 minutes reading time and 40</w:t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minutes working time. </w:t>
      </w:r>
    </w:p>
    <w:p w14:paraId="151E741A" w14:textId="77777777" w:rsidR="00EE7CDC" w:rsidRPr="00EE7CDC" w:rsidRDefault="00EE7CDC" w:rsidP="00EE7CD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</w:p>
    <w:p w14:paraId="4C58B9EC" w14:textId="77777777" w:rsidR="00EE7CDC" w:rsidRPr="00EE7CDC" w:rsidRDefault="00EE7CDC" w:rsidP="00EE7CD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EE7CDC">
        <w:rPr>
          <w:rFonts w:ascii="Arial" w:eastAsia="Times New Roman" w:hAnsi="Arial" w:cs="Arial"/>
          <w:b/>
          <w:sz w:val="24"/>
          <w:szCs w:val="24"/>
          <w:u w:val="single"/>
          <w:lang w:eastAsia="en-AU"/>
        </w:rPr>
        <w:t xml:space="preserve">Section One: </w:t>
      </w:r>
      <w:r w:rsidRPr="00EE7CDC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Multiple Choice </w:t>
      </w:r>
    </w:p>
    <w:p w14:paraId="02E18095" w14:textId="77777777" w:rsidR="00EE7CDC" w:rsidRPr="00EE7CDC" w:rsidRDefault="00EE7CDC" w:rsidP="00EE7CD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 w:rsidRPr="00EE7CDC">
        <w:rPr>
          <w:rFonts w:ascii="Arial" w:eastAsia="Times New Roman" w:hAnsi="Arial" w:cs="Arial"/>
          <w:sz w:val="24"/>
          <w:szCs w:val="24"/>
          <w:lang w:eastAsia="en-AU"/>
        </w:rPr>
        <w:t xml:space="preserve">Read each key term, or statement, and circle only one option from A-D with a pencil as your response. </w:t>
      </w:r>
    </w:p>
    <w:p w14:paraId="6A18C419" w14:textId="5FA3CEA8" w:rsidR="00EE7CDC" w:rsidRPr="00D06C97" w:rsidRDefault="00EE7CDC" w:rsidP="00D06C9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="00D06C97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="00D06C97" w:rsidRPr="00D06C97">
        <w:rPr>
          <w:rFonts w:ascii="Arial" w:eastAsia="Times New Roman" w:hAnsi="Arial" w:cs="Arial"/>
          <w:sz w:val="24"/>
          <w:szCs w:val="24"/>
          <w:lang w:eastAsia="en-AU"/>
        </w:rPr>
        <w:t>(12</w:t>
      </w:r>
      <w:r w:rsidRPr="00D06C97">
        <w:rPr>
          <w:rFonts w:ascii="Arial" w:eastAsia="Times New Roman" w:hAnsi="Arial" w:cs="Arial"/>
          <w:sz w:val="24"/>
          <w:szCs w:val="24"/>
          <w:lang w:eastAsia="en-AU"/>
        </w:rPr>
        <w:t xml:space="preserve"> marks) </w:t>
      </w:r>
    </w:p>
    <w:p w14:paraId="3E202F87" w14:textId="5AB5A00A" w:rsidR="00F976DF" w:rsidRPr="00D06C97" w:rsidRDefault="002C3D18" w:rsidP="00D06C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976DF">
        <w:rPr>
          <w:rFonts w:ascii="Arial" w:hAnsi="Arial" w:cs="Arial"/>
          <w:sz w:val="24"/>
          <w:szCs w:val="24"/>
        </w:rPr>
        <w:t>What form of precipitation is the most common in Australia?</w:t>
      </w:r>
    </w:p>
    <w:p w14:paraId="73CC318B" w14:textId="77777777" w:rsidR="008B7066" w:rsidRPr="001D261A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red"/>
        </w:rPr>
      </w:pPr>
      <w:r w:rsidRPr="001D261A">
        <w:rPr>
          <w:rFonts w:ascii="Arial" w:hAnsi="Arial" w:cs="Arial"/>
          <w:sz w:val="24"/>
          <w:szCs w:val="24"/>
          <w:highlight w:val="red"/>
        </w:rPr>
        <w:t>Rain</w:t>
      </w:r>
    </w:p>
    <w:p w14:paraId="7B95AA16" w14:textId="77777777" w:rsidR="008B7066" w:rsidRPr="003916A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Hail</w:t>
      </w:r>
    </w:p>
    <w:p w14:paraId="37AB134A" w14:textId="77777777" w:rsidR="008B7066" w:rsidRPr="003916A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Sleet</w:t>
      </w:r>
    </w:p>
    <w:p w14:paraId="390FDD1E" w14:textId="77777777" w:rsidR="008B706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Snow</w:t>
      </w:r>
    </w:p>
    <w:p w14:paraId="30A29C92" w14:textId="77777777" w:rsidR="00774286" w:rsidRDefault="00774286" w:rsidP="00774286">
      <w:pPr>
        <w:pStyle w:val="ListParagraph"/>
        <w:rPr>
          <w:rFonts w:ascii="Arial" w:hAnsi="Arial" w:cs="Arial"/>
          <w:sz w:val="24"/>
          <w:szCs w:val="24"/>
        </w:rPr>
      </w:pPr>
    </w:p>
    <w:p w14:paraId="3AF688D0" w14:textId="0C88C4AB" w:rsidR="00774286" w:rsidRPr="00D06C97" w:rsidRDefault="001137EA" w:rsidP="00D06C97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the ‘I</w:t>
      </w:r>
      <w:r w:rsidR="00774286">
        <w:rPr>
          <w:rFonts w:ascii="Arial" w:hAnsi="Arial" w:cs="Arial"/>
          <w:sz w:val="24"/>
          <w:szCs w:val="24"/>
        </w:rPr>
        <w:t>’ in SPICESS stand for?</w:t>
      </w:r>
    </w:p>
    <w:p w14:paraId="1EEB6E4E" w14:textId="77777777" w:rsidR="00190BDD" w:rsidRDefault="00190BDD" w:rsidP="000B5B27">
      <w:pPr>
        <w:pStyle w:val="ListParagraph"/>
        <w:numPr>
          <w:ilvl w:val="0"/>
          <w:numId w:val="20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Internationalism </w:t>
      </w:r>
    </w:p>
    <w:p w14:paraId="48F3588A" w14:textId="77777777" w:rsidR="001137EA" w:rsidRDefault="001137EA" w:rsidP="0077428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D261A">
        <w:rPr>
          <w:rFonts w:ascii="Arial" w:hAnsi="Arial" w:cs="Arial"/>
          <w:sz w:val="24"/>
          <w:szCs w:val="24"/>
          <w:highlight w:val="red"/>
        </w:rPr>
        <w:t>Interconnection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A98746F" w14:textId="77777777" w:rsidR="00774286" w:rsidRDefault="001137EA" w:rsidP="0077428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Infiltration </w:t>
      </w:r>
    </w:p>
    <w:p w14:paraId="05B7990D" w14:textId="77777777" w:rsidR="00774286" w:rsidRPr="00774286" w:rsidRDefault="001137EA" w:rsidP="0077428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Intercontinental  </w:t>
      </w:r>
    </w:p>
    <w:p w14:paraId="6F772937" w14:textId="77777777" w:rsidR="00F976DF" w:rsidRPr="003916A6" w:rsidRDefault="00F976DF" w:rsidP="00F976DF">
      <w:pPr>
        <w:pStyle w:val="ListParagraph"/>
        <w:rPr>
          <w:rFonts w:ascii="Arial" w:hAnsi="Arial" w:cs="Arial"/>
          <w:sz w:val="24"/>
          <w:szCs w:val="24"/>
        </w:rPr>
      </w:pPr>
    </w:p>
    <w:p w14:paraId="2930694F" w14:textId="268A81B0" w:rsidR="00F976DF" w:rsidRPr="00D06C97" w:rsidRDefault="002C3D18" w:rsidP="00D06C97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sz w:val="24"/>
          <w:szCs w:val="24"/>
        </w:rPr>
      </w:pPr>
      <w:r w:rsidRPr="00774286">
        <w:rPr>
          <w:rFonts w:ascii="Arial" w:hAnsi="Arial" w:cs="Arial"/>
          <w:sz w:val="24"/>
          <w:szCs w:val="24"/>
        </w:rPr>
        <w:t>Which of the following is not a renewable resource?</w:t>
      </w:r>
    </w:p>
    <w:p w14:paraId="4144CAAD" w14:textId="77777777" w:rsidR="002C3D18" w:rsidRPr="003916A6" w:rsidRDefault="002C3D18" w:rsidP="000B5B27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Solar</w:t>
      </w:r>
    </w:p>
    <w:p w14:paraId="07201390" w14:textId="77777777" w:rsidR="002C3D18" w:rsidRPr="003916A6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Wind</w:t>
      </w:r>
    </w:p>
    <w:p w14:paraId="749B1E14" w14:textId="77777777" w:rsidR="002C3D18" w:rsidRPr="001D261A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red"/>
        </w:rPr>
      </w:pPr>
      <w:r w:rsidRPr="001D261A">
        <w:rPr>
          <w:rFonts w:ascii="Arial" w:hAnsi="Arial" w:cs="Arial"/>
          <w:sz w:val="24"/>
          <w:szCs w:val="24"/>
          <w:highlight w:val="red"/>
        </w:rPr>
        <w:t>Coal</w:t>
      </w:r>
    </w:p>
    <w:p w14:paraId="7DDDC9E4" w14:textId="77777777" w:rsidR="002C3D18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Hydroelectricity</w:t>
      </w:r>
    </w:p>
    <w:p w14:paraId="40972DEF" w14:textId="77777777" w:rsidR="0091414E" w:rsidRDefault="0091414E" w:rsidP="0091414E">
      <w:pPr>
        <w:pStyle w:val="ListParagraph"/>
        <w:rPr>
          <w:rFonts w:ascii="Arial" w:hAnsi="Arial" w:cs="Arial"/>
          <w:sz w:val="24"/>
          <w:szCs w:val="24"/>
        </w:rPr>
      </w:pPr>
    </w:p>
    <w:p w14:paraId="19467617" w14:textId="095B0865" w:rsidR="00874E02" w:rsidRPr="00D06C97" w:rsidRDefault="00874E02" w:rsidP="00D06C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Evaporation, precipitation and condensation make up the _____________________.</w:t>
      </w:r>
    </w:p>
    <w:p w14:paraId="3F2D0FF9" w14:textId="77777777" w:rsidR="00874E02" w:rsidRDefault="00FC00AB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74E02">
        <w:rPr>
          <w:rFonts w:ascii="Arial" w:hAnsi="Arial" w:cs="Arial"/>
          <w:sz w:val="24"/>
          <w:szCs w:val="24"/>
        </w:rPr>
        <w:t>cosystem</w:t>
      </w:r>
    </w:p>
    <w:p w14:paraId="3ECA961A" w14:textId="77777777" w:rsidR="00874E02" w:rsidRDefault="00FC00AB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74E02">
        <w:rPr>
          <w:rFonts w:ascii="Arial" w:hAnsi="Arial" w:cs="Arial"/>
          <w:sz w:val="24"/>
          <w:szCs w:val="24"/>
        </w:rPr>
        <w:t>ake effect</w:t>
      </w:r>
    </w:p>
    <w:p w14:paraId="7CED4AB1" w14:textId="77777777" w:rsidR="00874E02" w:rsidRDefault="00FC00AB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874E02">
        <w:rPr>
          <w:rFonts w:ascii="Arial" w:hAnsi="Arial" w:cs="Arial"/>
          <w:sz w:val="24"/>
          <w:szCs w:val="24"/>
        </w:rPr>
        <w:t>eather pattern</w:t>
      </w:r>
    </w:p>
    <w:p w14:paraId="199F1FC9" w14:textId="7CE3F2F9" w:rsidR="00401243" w:rsidRPr="001D261A" w:rsidRDefault="00FC00AB" w:rsidP="00D06C9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highlight w:val="red"/>
        </w:rPr>
      </w:pPr>
      <w:r w:rsidRPr="001D261A">
        <w:rPr>
          <w:rFonts w:ascii="Arial" w:hAnsi="Arial" w:cs="Arial"/>
          <w:sz w:val="24"/>
          <w:szCs w:val="24"/>
          <w:highlight w:val="red"/>
        </w:rPr>
        <w:t>W</w:t>
      </w:r>
      <w:r w:rsidR="00874E02" w:rsidRPr="001D261A">
        <w:rPr>
          <w:rFonts w:ascii="Arial" w:hAnsi="Arial" w:cs="Arial"/>
          <w:sz w:val="24"/>
          <w:szCs w:val="24"/>
          <w:highlight w:val="red"/>
        </w:rPr>
        <w:t>ater cycle</w:t>
      </w:r>
    </w:p>
    <w:p w14:paraId="08931221" w14:textId="77777777" w:rsidR="00401243" w:rsidRPr="000B5B27" w:rsidRDefault="00401243" w:rsidP="000B5B27">
      <w:pPr>
        <w:pStyle w:val="ListParagraph"/>
        <w:rPr>
          <w:rFonts w:ascii="Arial" w:hAnsi="Arial" w:cs="Arial"/>
          <w:sz w:val="24"/>
          <w:szCs w:val="24"/>
        </w:rPr>
      </w:pPr>
    </w:p>
    <w:p w14:paraId="4808B73C" w14:textId="64704DCC" w:rsidR="0045763D" w:rsidRPr="00D06C97" w:rsidRDefault="00874E02" w:rsidP="00D06C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74E02">
        <w:rPr>
          <w:rFonts w:ascii="Arial" w:hAnsi="Arial" w:cs="Arial"/>
          <w:sz w:val="24"/>
          <w:szCs w:val="24"/>
        </w:rPr>
        <w:t>The water cycle is driven by the:</w:t>
      </w:r>
    </w:p>
    <w:p w14:paraId="116A660C" w14:textId="77777777" w:rsidR="00874E02" w:rsidRDefault="00FC00AB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45763D">
        <w:rPr>
          <w:rFonts w:ascii="Arial" w:hAnsi="Arial" w:cs="Arial"/>
          <w:sz w:val="24"/>
          <w:szCs w:val="24"/>
        </w:rPr>
        <w:t>oon</w:t>
      </w:r>
    </w:p>
    <w:p w14:paraId="39D98764" w14:textId="77777777" w:rsidR="0045763D" w:rsidRDefault="00FC00AB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5763D">
        <w:rPr>
          <w:rFonts w:ascii="Arial" w:hAnsi="Arial" w:cs="Arial"/>
          <w:sz w:val="24"/>
          <w:szCs w:val="24"/>
        </w:rPr>
        <w:t>louds</w:t>
      </w:r>
    </w:p>
    <w:p w14:paraId="692BE789" w14:textId="77777777" w:rsidR="0045763D" w:rsidRDefault="00FC00AB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45763D">
        <w:rPr>
          <w:rFonts w:ascii="Arial" w:hAnsi="Arial" w:cs="Arial"/>
          <w:sz w:val="24"/>
          <w:szCs w:val="24"/>
        </w:rPr>
        <w:t>ceans</w:t>
      </w:r>
    </w:p>
    <w:p w14:paraId="545E554D" w14:textId="77777777" w:rsidR="00EA79E5" w:rsidRPr="001D261A" w:rsidRDefault="00FC00AB" w:rsidP="00D36EA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highlight w:val="red"/>
        </w:rPr>
      </w:pPr>
      <w:r w:rsidRPr="001D261A">
        <w:rPr>
          <w:rFonts w:ascii="Arial" w:hAnsi="Arial" w:cs="Arial"/>
          <w:sz w:val="24"/>
          <w:szCs w:val="24"/>
          <w:highlight w:val="red"/>
        </w:rPr>
        <w:t>S</w:t>
      </w:r>
      <w:r w:rsidR="0045763D" w:rsidRPr="001D261A">
        <w:rPr>
          <w:rFonts w:ascii="Arial" w:hAnsi="Arial" w:cs="Arial"/>
          <w:sz w:val="24"/>
          <w:szCs w:val="24"/>
          <w:highlight w:val="red"/>
        </w:rPr>
        <w:t>un</w:t>
      </w:r>
    </w:p>
    <w:p w14:paraId="41FB3F58" w14:textId="77777777" w:rsidR="00D36EA7" w:rsidRDefault="00D36EA7" w:rsidP="00D36EA7">
      <w:pPr>
        <w:pStyle w:val="ListParagraph"/>
        <w:rPr>
          <w:rFonts w:ascii="Arial" w:hAnsi="Arial" w:cs="Arial"/>
          <w:sz w:val="24"/>
          <w:szCs w:val="24"/>
        </w:rPr>
      </w:pPr>
    </w:p>
    <w:p w14:paraId="436586AB" w14:textId="77777777" w:rsidR="00D06C97" w:rsidRDefault="00D06C97" w:rsidP="00D36EA7">
      <w:pPr>
        <w:pStyle w:val="ListParagraph"/>
        <w:rPr>
          <w:rFonts w:ascii="Arial" w:hAnsi="Arial" w:cs="Arial"/>
          <w:sz w:val="24"/>
          <w:szCs w:val="24"/>
        </w:rPr>
      </w:pPr>
    </w:p>
    <w:p w14:paraId="28EC15C1" w14:textId="77777777" w:rsidR="00D06C97" w:rsidRDefault="00D06C97" w:rsidP="00D36EA7">
      <w:pPr>
        <w:pStyle w:val="ListParagraph"/>
        <w:rPr>
          <w:rFonts w:ascii="Arial" w:hAnsi="Arial" w:cs="Arial"/>
          <w:sz w:val="24"/>
          <w:szCs w:val="24"/>
        </w:rPr>
      </w:pPr>
    </w:p>
    <w:p w14:paraId="040B5978" w14:textId="77777777" w:rsidR="00D06C97" w:rsidRPr="00D36EA7" w:rsidRDefault="00D06C97" w:rsidP="00D36EA7">
      <w:pPr>
        <w:pStyle w:val="ListParagraph"/>
        <w:rPr>
          <w:rFonts w:ascii="Arial" w:hAnsi="Arial" w:cs="Arial"/>
          <w:sz w:val="24"/>
          <w:szCs w:val="24"/>
        </w:rPr>
      </w:pPr>
    </w:p>
    <w:p w14:paraId="1B06F22C" w14:textId="31CF5288" w:rsidR="0045763D" w:rsidRPr="00D06C97" w:rsidRDefault="0045763D" w:rsidP="00D06C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When water evaporates directly from plants, it’s called:</w:t>
      </w:r>
    </w:p>
    <w:p w14:paraId="748534DC" w14:textId="77777777" w:rsidR="0045763D" w:rsidRDefault="00FC00AB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5763D">
        <w:rPr>
          <w:rFonts w:ascii="Arial" w:hAnsi="Arial" w:cs="Arial"/>
          <w:sz w:val="24"/>
          <w:szCs w:val="24"/>
        </w:rPr>
        <w:t>ondensation</w:t>
      </w:r>
    </w:p>
    <w:p w14:paraId="3549C293" w14:textId="77777777" w:rsidR="0045763D" w:rsidRDefault="00FC00AB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5763D">
        <w:rPr>
          <w:rFonts w:ascii="Arial" w:hAnsi="Arial" w:cs="Arial"/>
          <w:sz w:val="24"/>
          <w:szCs w:val="24"/>
        </w:rPr>
        <w:t>ublimation</w:t>
      </w:r>
    </w:p>
    <w:p w14:paraId="69BA558B" w14:textId="77777777" w:rsidR="0045763D" w:rsidRPr="001D261A" w:rsidRDefault="00FC00AB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highlight w:val="red"/>
        </w:rPr>
      </w:pPr>
      <w:r w:rsidRPr="001D261A">
        <w:rPr>
          <w:rFonts w:ascii="Arial" w:hAnsi="Arial" w:cs="Arial"/>
          <w:sz w:val="24"/>
          <w:szCs w:val="24"/>
          <w:highlight w:val="red"/>
        </w:rPr>
        <w:t>T</w:t>
      </w:r>
      <w:r w:rsidR="0045763D" w:rsidRPr="001D261A">
        <w:rPr>
          <w:rFonts w:ascii="Arial" w:hAnsi="Arial" w:cs="Arial"/>
          <w:sz w:val="24"/>
          <w:szCs w:val="24"/>
          <w:highlight w:val="red"/>
        </w:rPr>
        <w:t>ranspiration</w:t>
      </w:r>
    </w:p>
    <w:p w14:paraId="2C70B507" w14:textId="77777777" w:rsidR="00866AC1" w:rsidRDefault="00FC00AB" w:rsidP="00866A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5763D">
        <w:rPr>
          <w:rFonts w:ascii="Arial" w:hAnsi="Arial" w:cs="Arial"/>
          <w:sz w:val="24"/>
          <w:szCs w:val="24"/>
        </w:rPr>
        <w:t>recipitation</w:t>
      </w:r>
    </w:p>
    <w:p w14:paraId="7ADD86DC" w14:textId="77777777" w:rsidR="00EA79E5" w:rsidRPr="00866AC1" w:rsidRDefault="00EA79E5" w:rsidP="00EA79E5">
      <w:pPr>
        <w:pStyle w:val="ListParagraph"/>
        <w:rPr>
          <w:rFonts w:ascii="Arial" w:hAnsi="Arial" w:cs="Arial"/>
          <w:sz w:val="24"/>
          <w:szCs w:val="24"/>
        </w:rPr>
      </w:pPr>
    </w:p>
    <w:p w14:paraId="4B2ECE45" w14:textId="6BCCC062" w:rsidR="0045763D" w:rsidRPr="00D06C97" w:rsidRDefault="00B61290" w:rsidP="00D06C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B61290">
        <w:rPr>
          <w:rFonts w:ascii="Arial" w:hAnsi="Arial" w:cs="Arial"/>
          <w:b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in BOLTSS stands for;</w:t>
      </w:r>
    </w:p>
    <w:p w14:paraId="5DAC1883" w14:textId="77777777" w:rsidR="0045763D" w:rsidRPr="001D261A" w:rsidRDefault="00B61290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highlight w:val="red"/>
        </w:rPr>
      </w:pPr>
      <w:r w:rsidRPr="001D261A">
        <w:rPr>
          <w:rFonts w:ascii="Arial" w:hAnsi="Arial" w:cs="Arial"/>
          <w:sz w:val="24"/>
          <w:szCs w:val="24"/>
          <w:highlight w:val="red"/>
        </w:rPr>
        <w:t xml:space="preserve">Orientation </w:t>
      </w:r>
    </w:p>
    <w:p w14:paraId="2E354590" w14:textId="77777777" w:rsidR="00EA79E5" w:rsidRDefault="00B61290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Orographic </w:t>
      </w:r>
    </w:p>
    <w:p w14:paraId="4CBA7556" w14:textId="77777777" w:rsidR="0045763D" w:rsidRDefault="00F61F31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Oceans</w:t>
      </w:r>
    </w:p>
    <w:p w14:paraId="28343DC9" w14:textId="77777777" w:rsidR="0045763D" w:rsidRDefault="00B61290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Organisation </w:t>
      </w:r>
    </w:p>
    <w:p w14:paraId="7732FDD1" w14:textId="77777777" w:rsidR="0045763D" w:rsidRPr="0045763D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14:paraId="09D09947" w14:textId="505CF577" w:rsidR="00D53C1C" w:rsidRPr="00D06C97" w:rsidRDefault="00D53C1C" w:rsidP="00D06C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evaporation water goes from a _________________ to a ___________________.</w:t>
      </w:r>
    </w:p>
    <w:p w14:paraId="2294F350" w14:textId="77777777" w:rsidR="00D53C1C" w:rsidRDefault="00FC00AB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53C1C">
        <w:rPr>
          <w:rFonts w:ascii="Arial" w:hAnsi="Arial" w:cs="Arial"/>
          <w:sz w:val="24"/>
          <w:szCs w:val="24"/>
        </w:rPr>
        <w:t>olid, gas</w:t>
      </w:r>
    </w:p>
    <w:p w14:paraId="47471895" w14:textId="77777777" w:rsidR="00D53C1C" w:rsidRPr="001D261A" w:rsidRDefault="00FC00AB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highlight w:val="red"/>
        </w:rPr>
      </w:pPr>
      <w:r w:rsidRPr="001D261A">
        <w:rPr>
          <w:rFonts w:ascii="Arial" w:hAnsi="Arial" w:cs="Arial"/>
          <w:sz w:val="24"/>
          <w:szCs w:val="24"/>
          <w:highlight w:val="red"/>
        </w:rPr>
        <w:t>L</w:t>
      </w:r>
      <w:r w:rsidR="000557AE" w:rsidRPr="001D261A">
        <w:rPr>
          <w:rFonts w:ascii="Arial" w:hAnsi="Arial" w:cs="Arial"/>
          <w:sz w:val="24"/>
          <w:szCs w:val="24"/>
          <w:highlight w:val="red"/>
        </w:rPr>
        <w:t>iquid, gas</w:t>
      </w:r>
    </w:p>
    <w:p w14:paraId="0D86E1C6" w14:textId="77777777" w:rsidR="000557AE" w:rsidRDefault="00FC00AB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0557AE">
        <w:rPr>
          <w:rFonts w:ascii="Arial" w:hAnsi="Arial" w:cs="Arial"/>
          <w:sz w:val="24"/>
          <w:szCs w:val="24"/>
        </w:rPr>
        <w:t>iquid, solid</w:t>
      </w:r>
    </w:p>
    <w:p w14:paraId="0A903403" w14:textId="77777777" w:rsidR="000557AE" w:rsidRDefault="00FC00AB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0557AE">
        <w:rPr>
          <w:rFonts w:ascii="Arial" w:hAnsi="Arial" w:cs="Arial"/>
          <w:sz w:val="24"/>
          <w:szCs w:val="24"/>
        </w:rPr>
        <w:t>iquid, plasma</w:t>
      </w:r>
    </w:p>
    <w:p w14:paraId="59280AB7" w14:textId="77777777" w:rsidR="000557AE" w:rsidRDefault="000557AE" w:rsidP="000557AE">
      <w:pPr>
        <w:pStyle w:val="ListParagraph"/>
        <w:rPr>
          <w:rFonts w:ascii="Arial" w:hAnsi="Arial" w:cs="Arial"/>
          <w:sz w:val="24"/>
          <w:szCs w:val="24"/>
        </w:rPr>
      </w:pPr>
    </w:p>
    <w:p w14:paraId="79CDB980" w14:textId="59B79D5F" w:rsidR="000557AE" w:rsidRPr="00D06C97" w:rsidRDefault="00EA79E5" w:rsidP="00D06C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acronym used to remember the processes in the Water Cycle?</w:t>
      </w:r>
    </w:p>
    <w:p w14:paraId="645258E9" w14:textId="77777777" w:rsidR="000557AE" w:rsidRDefault="00EA79E5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SPICESS</w:t>
      </w:r>
    </w:p>
    <w:p w14:paraId="4629D4C3" w14:textId="77777777" w:rsidR="000557AE" w:rsidRDefault="00EA79E5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SHEEPT</w:t>
      </w:r>
    </w:p>
    <w:p w14:paraId="4DD408D1" w14:textId="77777777" w:rsidR="000557AE" w:rsidRDefault="00EA79E5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BOLTSS</w:t>
      </w:r>
    </w:p>
    <w:p w14:paraId="5A631ACF" w14:textId="77777777" w:rsidR="00005F77" w:rsidRPr="001D261A" w:rsidRDefault="00EA79E5" w:rsidP="00CA5AA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highlight w:val="red"/>
        </w:rPr>
      </w:pPr>
      <w:r w:rsidRPr="001D261A">
        <w:rPr>
          <w:rFonts w:ascii="Arial" w:hAnsi="Arial" w:cs="Arial"/>
          <w:sz w:val="24"/>
          <w:szCs w:val="24"/>
          <w:highlight w:val="red"/>
        </w:rPr>
        <w:t>PERTIC</w:t>
      </w:r>
    </w:p>
    <w:p w14:paraId="27084BB8" w14:textId="77777777" w:rsidR="000B5B27" w:rsidRPr="000B5B27" w:rsidRDefault="000B5B27" w:rsidP="000B5B27">
      <w:pPr>
        <w:pStyle w:val="ListParagraph"/>
        <w:rPr>
          <w:rFonts w:ascii="Arial" w:hAnsi="Arial" w:cs="Arial"/>
          <w:sz w:val="24"/>
          <w:szCs w:val="24"/>
        </w:rPr>
      </w:pPr>
    </w:p>
    <w:p w14:paraId="321F317D" w14:textId="1C67FE0E" w:rsidR="00D36EA7" w:rsidRPr="00D06C97" w:rsidRDefault="00CA5AA3" w:rsidP="00D06C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S in SHEEPT stands for; </w:t>
      </w:r>
    </w:p>
    <w:p w14:paraId="71BA6265" w14:textId="77777777" w:rsidR="00CA5AA3" w:rsidRDefault="00CA5AA3" w:rsidP="00CA5AA3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Sustainability </w:t>
      </w:r>
    </w:p>
    <w:p w14:paraId="165DC2AB" w14:textId="77777777" w:rsidR="00CA5AA3" w:rsidRPr="001D261A" w:rsidRDefault="00CA5AA3" w:rsidP="00CA5AA3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  <w:highlight w:val="red"/>
        </w:rPr>
      </w:pPr>
      <w:r w:rsidRPr="001D261A">
        <w:rPr>
          <w:rFonts w:ascii="Arial" w:hAnsi="Arial" w:cs="Arial"/>
          <w:sz w:val="24"/>
          <w:szCs w:val="24"/>
          <w:highlight w:val="red"/>
        </w:rPr>
        <w:t xml:space="preserve">Social </w:t>
      </w:r>
    </w:p>
    <w:p w14:paraId="2601C4E8" w14:textId="77777777" w:rsidR="00CA5AA3" w:rsidRDefault="00CA5AA3" w:rsidP="00CA5AA3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Scale </w:t>
      </w:r>
    </w:p>
    <w:p w14:paraId="2CEBC742" w14:textId="77777777" w:rsidR="000B5B27" w:rsidRDefault="00CA5AA3" w:rsidP="00CA5AA3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</w:t>
      </w:r>
    </w:p>
    <w:p w14:paraId="6C47F3AF" w14:textId="77777777" w:rsidR="000B5B27" w:rsidRPr="000B5B27" w:rsidRDefault="000B5B27" w:rsidP="000B5B27">
      <w:pPr>
        <w:pStyle w:val="ListParagraph"/>
        <w:ind w:left="644"/>
        <w:rPr>
          <w:rFonts w:ascii="Arial" w:hAnsi="Arial" w:cs="Arial"/>
          <w:sz w:val="24"/>
          <w:szCs w:val="24"/>
        </w:rPr>
      </w:pPr>
    </w:p>
    <w:p w14:paraId="2503B086" w14:textId="24E7D59B" w:rsidR="00401243" w:rsidRPr="00401243" w:rsidRDefault="00CA5AA3" w:rsidP="0040124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01243">
        <w:rPr>
          <w:rFonts w:ascii="Arial" w:hAnsi="Arial" w:cs="Arial"/>
          <w:sz w:val="24"/>
          <w:szCs w:val="24"/>
        </w:rPr>
        <w:t xml:space="preserve">The form of </w:t>
      </w:r>
      <w:r w:rsidR="00086FC4" w:rsidRPr="00401243">
        <w:rPr>
          <w:rFonts w:ascii="Arial" w:hAnsi="Arial" w:cs="Arial"/>
          <w:sz w:val="24"/>
          <w:szCs w:val="24"/>
        </w:rPr>
        <w:t xml:space="preserve">geography that studies the natural features and environments of the earth is known as; </w:t>
      </w:r>
    </w:p>
    <w:p w14:paraId="10871896" w14:textId="45041039" w:rsidR="00401243" w:rsidRPr="001D261A" w:rsidRDefault="00401243" w:rsidP="00401243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  <w:highlight w:val="red"/>
        </w:rPr>
      </w:pPr>
      <w:r w:rsidRPr="001D261A">
        <w:rPr>
          <w:rFonts w:ascii="Arial" w:hAnsi="Arial" w:cs="Arial"/>
          <w:sz w:val="24"/>
          <w:szCs w:val="24"/>
          <w:highlight w:val="red"/>
        </w:rPr>
        <w:t xml:space="preserve">Physical </w:t>
      </w:r>
    </w:p>
    <w:p w14:paraId="29C6E2AC" w14:textId="77777777" w:rsidR="00401243" w:rsidRDefault="00401243" w:rsidP="00401243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Cultural </w:t>
      </w:r>
    </w:p>
    <w:p w14:paraId="4DF2B275" w14:textId="77777777" w:rsidR="00401243" w:rsidRPr="00D36EA7" w:rsidRDefault="00401243" w:rsidP="00401243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D36EA7">
        <w:rPr>
          <w:rFonts w:ascii="Arial" w:hAnsi="Arial" w:cs="Arial"/>
          <w:sz w:val="24"/>
          <w:szCs w:val="24"/>
        </w:rPr>
        <w:t>Human</w:t>
      </w:r>
    </w:p>
    <w:p w14:paraId="2DD255DD" w14:textId="0BE43A4D" w:rsidR="00401243" w:rsidRPr="00401243" w:rsidRDefault="00401243" w:rsidP="00401243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Natural </w:t>
      </w:r>
    </w:p>
    <w:p w14:paraId="13B61309" w14:textId="0AB555F0" w:rsidR="00401243" w:rsidRDefault="00401243" w:rsidP="00401243">
      <w:pPr>
        <w:pStyle w:val="Pactivityhangingindent1"/>
        <w:numPr>
          <w:ilvl w:val="0"/>
          <w:numId w:val="7"/>
        </w:numPr>
      </w:pPr>
      <w:r>
        <w:t>The largest percentage of the earth’s water is found in the:</w:t>
      </w:r>
    </w:p>
    <w:p w14:paraId="384420CE" w14:textId="48316115" w:rsidR="00D36EA7" w:rsidRPr="001D261A" w:rsidRDefault="00401243" w:rsidP="00401243">
      <w:pPr>
        <w:pStyle w:val="Pactivityhangingindent2"/>
        <w:numPr>
          <w:ilvl w:val="0"/>
          <w:numId w:val="30"/>
        </w:numPr>
        <w:spacing w:line="240" w:lineRule="auto"/>
        <w:rPr>
          <w:highlight w:val="red"/>
        </w:rPr>
      </w:pPr>
      <w:r w:rsidRPr="001D261A">
        <w:rPr>
          <w:highlight w:val="red"/>
        </w:rPr>
        <w:t>Oceans</w:t>
      </w:r>
    </w:p>
    <w:p w14:paraId="56C64FDD" w14:textId="7755C204" w:rsidR="00401243" w:rsidRDefault="00401243" w:rsidP="00401243">
      <w:pPr>
        <w:pStyle w:val="Pactivityhangingindent2"/>
        <w:numPr>
          <w:ilvl w:val="0"/>
          <w:numId w:val="30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Ice caps</w:t>
      </w:r>
    </w:p>
    <w:p w14:paraId="7934BD79" w14:textId="6C484C6C" w:rsidR="00401243" w:rsidRDefault="00401243" w:rsidP="00401243">
      <w:pPr>
        <w:pStyle w:val="Pactivityhangingindent2"/>
        <w:numPr>
          <w:ilvl w:val="0"/>
          <w:numId w:val="30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Lakes </w:t>
      </w:r>
    </w:p>
    <w:p w14:paraId="2CA8C13F" w14:textId="042A1416" w:rsidR="00401243" w:rsidRPr="00D36EA7" w:rsidRDefault="00401243" w:rsidP="00401243">
      <w:pPr>
        <w:pStyle w:val="Pactivityhangingindent2"/>
        <w:numPr>
          <w:ilvl w:val="0"/>
          <w:numId w:val="30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Ground as groundwater </w:t>
      </w:r>
    </w:p>
    <w:p w14:paraId="5C8A2777" w14:textId="77777777" w:rsidR="00D06C97" w:rsidRDefault="00D06C97" w:rsidP="00D73523">
      <w:pPr>
        <w:pStyle w:val="ListParagraph"/>
        <w:rPr>
          <w:rFonts w:ascii="Arial" w:hAnsi="Arial" w:cs="Arial"/>
          <w:sz w:val="24"/>
          <w:szCs w:val="24"/>
        </w:rPr>
      </w:pPr>
    </w:p>
    <w:p w14:paraId="3B18EBE7" w14:textId="77777777" w:rsidR="00D06C97" w:rsidRDefault="00D06C97" w:rsidP="00D73523">
      <w:pPr>
        <w:pStyle w:val="ListParagraph"/>
        <w:rPr>
          <w:rFonts w:ascii="Arial" w:hAnsi="Arial" w:cs="Arial"/>
          <w:sz w:val="24"/>
          <w:szCs w:val="24"/>
        </w:rPr>
      </w:pPr>
    </w:p>
    <w:p w14:paraId="461ED76E" w14:textId="77777777" w:rsidR="00D06C97" w:rsidRDefault="00D06C97" w:rsidP="00D73523">
      <w:pPr>
        <w:pStyle w:val="ListParagraph"/>
        <w:rPr>
          <w:rFonts w:ascii="Arial" w:hAnsi="Arial" w:cs="Arial"/>
          <w:sz w:val="24"/>
          <w:szCs w:val="24"/>
        </w:rPr>
      </w:pPr>
    </w:p>
    <w:p w14:paraId="52D599D9" w14:textId="77A08D03" w:rsidR="00D73523" w:rsidRDefault="00401243" w:rsidP="00D73523">
      <w:pPr>
        <w:pStyle w:val="ListParagraph"/>
        <w:rPr>
          <w:rFonts w:ascii="Arial" w:hAnsi="Arial" w:cs="Arial"/>
          <w:sz w:val="24"/>
          <w:szCs w:val="24"/>
        </w:rPr>
      </w:pPr>
      <w:r w:rsidRPr="0077428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FDF8E" wp14:editId="41A07A2B">
                <wp:simplePos x="0" y="0"/>
                <wp:positionH relativeFrom="column">
                  <wp:posOffset>1048166</wp:posOffset>
                </wp:positionH>
                <wp:positionV relativeFrom="paragraph">
                  <wp:posOffset>173771</wp:posOffset>
                </wp:positionV>
                <wp:extent cx="2658110" cy="512445"/>
                <wp:effectExtent l="0" t="0" r="889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431C4" w14:textId="77777777" w:rsidR="00D36C1E" w:rsidRPr="00774286" w:rsidRDefault="00D36C1E" w:rsidP="00774286">
                            <w:pPr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774286">
                              <w:rPr>
                                <w:b/>
                                <w:sz w:val="32"/>
                                <w:u w:val="single"/>
                              </w:rPr>
                              <w:t>End of Section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2.55pt;margin-top:13.7pt;width:209.3pt;height:40.3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" stroked="f">
                <v:textbox style="mso-fit-shape-to-text:t">
                  <w:txbxContent>
                    <w:p w14:paraId="2A7431C4" w14:textId="77777777" w:rsidR="00D36C1E" w:rsidRPr="00774286" w:rsidRDefault="00D36C1E" w:rsidP="00774286">
                      <w:pPr>
                        <w:jc w:val="center"/>
                        <w:rPr>
                          <w:b/>
                          <w:sz w:val="32"/>
                          <w:u w:val="single"/>
                        </w:rPr>
                      </w:pPr>
                      <w:r w:rsidRPr="00774286">
                        <w:rPr>
                          <w:b/>
                          <w:sz w:val="32"/>
                          <w:u w:val="single"/>
                        </w:rPr>
                        <w:t>End of Section One</w:t>
                      </w:r>
                    </w:p>
                  </w:txbxContent>
                </v:textbox>
              </v:shape>
            </w:pict>
          </mc:Fallback>
        </mc:AlternateContent>
      </w:r>
    </w:p>
    <w:p w14:paraId="24503E55" w14:textId="77777777" w:rsidR="0039359E" w:rsidRDefault="0039359E" w:rsidP="00866AC1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59227CA9" w14:textId="4D8F340A" w:rsidR="0045763D" w:rsidRDefault="00866AC1" w:rsidP="00866AC1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Sec</w:t>
      </w:r>
      <w:r w:rsidR="0027291D" w:rsidRPr="00866AC1">
        <w:rPr>
          <w:rFonts w:ascii="Arial" w:hAnsi="Arial" w:cs="Arial"/>
          <w:b/>
          <w:sz w:val="24"/>
          <w:szCs w:val="24"/>
        </w:rPr>
        <w:t>tion 2:</w:t>
      </w:r>
      <w:r w:rsidR="00081B4F">
        <w:rPr>
          <w:rFonts w:ascii="Arial" w:hAnsi="Arial" w:cs="Arial"/>
          <w:b/>
          <w:sz w:val="24"/>
          <w:szCs w:val="24"/>
        </w:rPr>
        <w:tab/>
      </w:r>
      <w:r w:rsidR="00D06C97">
        <w:rPr>
          <w:rFonts w:ascii="Arial" w:hAnsi="Arial" w:cs="Arial"/>
          <w:b/>
          <w:sz w:val="24"/>
          <w:szCs w:val="24"/>
        </w:rPr>
        <w:t xml:space="preserve">Short Answer Response </w:t>
      </w:r>
      <w:r w:rsidR="00081B4F">
        <w:rPr>
          <w:rFonts w:ascii="Arial" w:hAnsi="Arial" w:cs="Arial"/>
          <w:b/>
          <w:sz w:val="24"/>
          <w:szCs w:val="24"/>
        </w:rPr>
        <w:tab/>
      </w:r>
      <w:r w:rsidR="00081B4F">
        <w:rPr>
          <w:rFonts w:ascii="Arial" w:hAnsi="Arial" w:cs="Arial"/>
          <w:b/>
          <w:sz w:val="24"/>
          <w:szCs w:val="24"/>
        </w:rPr>
        <w:tab/>
      </w:r>
      <w:r w:rsidR="00081B4F">
        <w:rPr>
          <w:rFonts w:ascii="Arial" w:hAnsi="Arial" w:cs="Arial"/>
          <w:b/>
          <w:sz w:val="24"/>
          <w:szCs w:val="24"/>
        </w:rPr>
        <w:tab/>
      </w:r>
      <w:r w:rsidR="00081B4F">
        <w:rPr>
          <w:rFonts w:ascii="Arial" w:hAnsi="Arial" w:cs="Arial"/>
          <w:b/>
          <w:sz w:val="24"/>
          <w:szCs w:val="24"/>
        </w:rPr>
        <w:tab/>
      </w:r>
      <w:r w:rsidR="00081B4F">
        <w:rPr>
          <w:rFonts w:ascii="Arial" w:hAnsi="Arial" w:cs="Arial"/>
          <w:b/>
          <w:sz w:val="24"/>
          <w:szCs w:val="24"/>
        </w:rPr>
        <w:tab/>
      </w:r>
      <w:r w:rsidR="00081B4F">
        <w:rPr>
          <w:rFonts w:ascii="Arial" w:hAnsi="Arial" w:cs="Arial"/>
          <w:b/>
          <w:sz w:val="24"/>
          <w:szCs w:val="24"/>
        </w:rPr>
        <w:tab/>
      </w:r>
      <w:r w:rsidR="00081B4F">
        <w:rPr>
          <w:rFonts w:ascii="Arial" w:hAnsi="Arial" w:cs="Arial"/>
          <w:b/>
          <w:sz w:val="24"/>
          <w:szCs w:val="24"/>
        </w:rPr>
        <w:tab/>
      </w:r>
      <w:r w:rsidR="00D06C97">
        <w:rPr>
          <w:rFonts w:ascii="Arial" w:hAnsi="Arial" w:cs="Arial"/>
          <w:b/>
          <w:sz w:val="24"/>
          <w:szCs w:val="24"/>
        </w:rPr>
        <w:tab/>
      </w:r>
      <w:r w:rsidR="00587795" w:rsidRPr="00886D75">
        <w:rPr>
          <w:rFonts w:ascii="Arial" w:hAnsi="Arial" w:cs="Arial"/>
          <w:sz w:val="24"/>
          <w:szCs w:val="24"/>
        </w:rPr>
        <w:t>(</w:t>
      </w:r>
      <w:r w:rsidR="00095613">
        <w:rPr>
          <w:rFonts w:ascii="Arial" w:hAnsi="Arial" w:cs="Arial"/>
          <w:sz w:val="24"/>
          <w:szCs w:val="24"/>
        </w:rPr>
        <w:t>2</w:t>
      </w:r>
      <w:r w:rsidR="00046B0A" w:rsidRPr="00886D75">
        <w:rPr>
          <w:rFonts w:ascii="Arial" w:hAnsi="Arial" w:cs="Arial"/>
          <w:sz w:val="24"/>
          <w:szCs w:val="24"/>
        </w:rPr>
        <w:t xml:space="preserve"> </w:t>
      </w:r>
      <w:r w:rsidR="0027291D" w:rsidRPr="00886D75">
        <w:rPr>
          <w:rFonts w:ascii="Arial" w:hAnsi="Arial" w:cs="Arial"/>
          <w:sz w:val="24"/>
          <w:szCs w:val="24"/>
        </w:rPr>
        <w:t>marks)</w:t>
      </w:r>
    </w:p>
    <w:p w14:paraId="1B153FD4" w14:textId="5025C7A3" w:rsidR="00CA5AA3" w:rsidRDefault="00CA5AA3" w:rsidP="006F16EC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PQE method stands for</w:t>
      </w:r>
      <w:r w:rsidR="00095613">
        <w:rPr>
          <w:rFonts w:ascii="Arial" w:hAnsi="Arial" w:cs="Arial"/>
          <w:sz w:val="24"/>
        </w:rPr>
        <w:t xml:space="preserve"> (</w:t>
      </w:r>
      <w:r w:rsidR="00095613" w:rsidRPr="00095613">
        <w:rPr>
          <w:rFonts w:ascii="Arial" w:hAnsi="Arial" w:cs="Arial"/>
          <w:i/>
          <w:sz w:val="24"/>
        </w:rPr>
        <w:t>The first letter has been completed for you</w:t>
      </w:r>
      <w:r w:rsidR="00095613">
        <w:rPr>
          <w:rFonts w:ascii="Arial" w:hAnsi="Arial" w:cs="Arial"/>
          <w:sz w:val="24"/>
        </w:rPr>
        <w:t xml:space="preserve">) </w:t>
      </w:r>
      <w:r>
        <w:rPr>
          <w:rFonts w:ascii="Arial" w:hAnsi="Arial" w:cs="Arial"/>
          <w:sz w:val="24"/>
        </w:rPr>
        <w:t xml:space="preserve">; </w:t>
      </w:r>
    </w:p>
    <w:p w14:paraId="193E7917" w14:textId="7F146019" w:rsidR="00273843" w:rsidRPr="00095613" w:rsidRDefault="00273843" w:rsidP="0039359E">
      <w:pPr>
        <w:spacing w:line="240" w:lineRule="auto"/>
        <w:ind w:left="360"/>
        <w:rPr>
          <w:rFonts w:ascii="Arial" w:hAnsi="Arial" w:cs="Arial"/>
          <w:i/>
          <w:sz w:val="24"/>
          <w:szCs w:val="24"/>
        </w:rPr>
      </w:pPr>
      <w:r w:rsidRPr="0039359E">
        <w:rPr>
          <w:rFonts w:ascii="Arial" w:hAnsi="Arial" w:cs="Arial"/>
          <w:b/>
          <w:sz w:val="24"/>
          <w:szCs w:val="24"/>
        </w:rPr>
        <w:t>P</w:t>
      </w:r>
      <w:r w:rsidR="00095613">
        <w:rPr>
          <w:rFonts w:ascii="Arial" w:hAnsi="Arial" w:cs="Arial"/>
          <w:i/>
          <w:sz w:val="24"/>
          <w:szCs w:val="24"/>
        </w:rPr>
        <w:t xml:space="preserve">attern </w:t>
      </w:r>
    </w:p>
    <w:p w14:paraId="0CB82F5D" w14:textId="6C5B01E2" w:rsidR="00273843" w:rsidRPr="00CB420B" w:rsidRDefault="00273843" w:rsidP="0039359E">
      <w:pPr>
        <w:spacing w:line="240" w:lineRule="auto"/>
        <w:ind w:firstLine="360"/>
        <w:rPr>
          <w:rFonts w:ascii="Arial" w:hAnsi="Arial" w:cs="Arial"/>
          <w:sz w:val="24"/>
          <w:szCs w:val="24"/>
        </w:rPr>
      </w:pPr>
      <w:proofErr w:type="gramStart"/>
      <w:r w:rsidRPr="00CB420B">
        <w:rPr>
          <w:rFonts w:ascii="Arial" w:hAnsi="Arial" w:cs="Arial"/>
          <w:b/>
          <w:sz w:val="24"/>
          <w:szCs w:val="24"/>
        </w:rPr>
        <w:t>Q</w:t>
      </w:r>
      <w:r w:rsidR="001D261A" w:rsidRPr="00CB420B">
        <w:rPr>
          <w:rFonts w:ascii="Arial" w:hAnsi="Arial" w:cs="Arial"/>
          <w:sz w:val="24"/>
          <w:szCs w:val="24"/>
          <w:highlight w:val="red"/>
          <w:u w:val="single"/>
        </w:rPr>
        <w:t>uantify</w:t>
      </w:r>
      <w:r w:rsidR="001D261A" w:rsidRPr="00CB420B">
        <w:rPr>
          <w:rFonts w:ascii="Arial" w:hAnsi="Arial" w:cs="Arial"/>
          <w:sz w:val="24"/>
          <w:szCs w:val="24"/>
          <w:u w:val="single"/>
        </w:rPr>
        <w:t xml:space="preserve">  (</w:t>
      </w:r>
      <w:proofErr w:type="gramEnd"/>
      <w:r w:rsidR="001D261A" w:rsidRPr="00CB420B">
        <w:rPr>
          <w:rFonts w:ascii="Arial" w:hAnsi="Arial" w:cs="Arial"/>
          <w:sz w:val="24"/>
          <w:szCs w:val="24"/>
        </w:rPr>
        <w:t>1 mark)</w:t>
      </w:r>
    </w:p>
    <w:p w14:paraId="73793527" w14:textId="5F65ED42" w:rsidR="00273843" w:rsidRPr="00CB420B" w:rsidRDefault="00273843" w:rsidP="0039359E">
      <w:pPr>
        <w:spacing w:line="240" w:lineRule="auto"/>
        <w:ind w:firstLine="360"/>
        <w:rPr>
          <w:rFonts w:ascii="Arial" w:hAnsi="Arial" w:cs="Arial"/>
          <w:sz w:val="24"/>
          <w:szCs w:val="24"/>
          <w:u w:val="single"/>
        </w:rPr>
      </w:pPr>
      <w:r w:rsidRPr="00CB420B">
        <w:rPr>
          <w:rFonts w:ascii="Arial" w:hAnsi="Arial" w:cs="Arial"/>
          <w:b/>
          <w:sz w:val="24"/>
          <w:szCs w:val="24"/>
        </w:rPr>
        <w:t>E</w:t>
      </w:r>
      <w:r w:rsidR="001D261A" w:rsidRPr="00CB420B">
        <w:rPr>
          <w:rFonts w:ascii="Arial" w:hAnsi="Arial" w:cs="Arial"/>
          <w:sz w:val="24"/>
          <w:szCs w:val="24"/>
          <w:highlight w:val="red"/>
          <w:u w:val="single"/>
        </w:rPr>
        <w:t>xception</w:t>
      </w:r>
      <w:r w:rsidR="001D261A" w:rsidRPr="00CB420B">
        <w:rPr>
          <w:rFonts w:ascii="Arial" w:hAnsi="Arial" w:cs="Arial"/>
          <w:sz w:val="24"/>
          <w:szCs w:val="24"/>
          <w:u w:val="single"/>
        </w:rPr>
        <w:t xml:space="preserve"> </w:t>
      </w:r>
      <w:r w:rsidR="00CB420B" w:rsidRPr="00CB420B">
        <w:rPr>
          <w:rFonts w:ascii="Arial" w:hAnsi="Arial" w:cs="Arial"/>
          <w:sz w:val="24"/>
          <w:szCs w:val="24"/>
        </w:rPr>
        <w:t xml:space="preserve">(1 mark) </w:t>
      </w:r>
      <w:r w:rsidR="001D261A" w:rsidRPr="00CB420B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3573FD06" w14:textId="77777777" w:rsidR="0039359E" w:rsidRPr="0039359E" w:rsidRDefault="0039359E" w:rsidP="0039359E">
      <w:pPr>
        <w:spacing w:line="240" w:lineRule="auto"/>
        <w:ind w:firstLine="360"/>
        <w:rPr>
          <w:rFonts w:ascii="Arial" w:hAnsi="Arial" w:cs="Arial"/>
          <w:sz w:val="28"/>
          <w:szCs w:val="28"/>
          <w:u w:val="single"/>
        </w:rPr>
      </w:pPr>
    </w:p>
    <w:p w14:paraId="0BF90152" w14:textId="6589BB3C" w:rsidR="00273843" w:rsidRDefault="009B1834" w:rsidP="006F16EC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Label the</w:t>
      </w:r>
      <w:r w:rsidR="00273843">
        <w:rPr>
          <w:rFonts w:ascii="Arial" w:hAnsi="Arial" w:cs="Arial"/>
          <w:sz w:val="24"/>
        </w:rPr>
        <w:t xml:space="preserve"> following diagram with the </w:t>
      </w:r>
      <w:r w:rsidR="00273843" w:rsidRPr="00273843">
        <w:rPr>
          <w:rFonts w:ascii="Arial" w:hAnsi="Arial" w:cs="Arial"/>
          <w:b/>
          <w:sz w:val="24"/>
        </w:rPr>
        <w:t>four</w:t>
      </w:r>
      <w:r w:rsidR="00273843">
        <w:rPr>
          <w:rFonts w:ascii="Arial" w:hAnsi="Arial" w:cs="Arial"/>
          <w:sz w:val="24"/>
        </w:rPr>
        <w:t xml:space="preserve"> cardinal points;</w:t>
      </w:r>
    </w:p>
    <w:p w14:paraId="48D0BB9F" w14:textId="40CBBB1E" w:rsidR="00CB420B" w:rsidRDefault="0039359E" w:rsidP="00CB420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96B16F" wp14:editId="5F0C9D44">
                <wp:simplePos x="0" y="0"/>
                <wp:positionH relativeFrom="column">
                  <wp:posOffset>1465902</wp:posOffset>
                </wp:positionH>
                <wp:positionV relativeFrom="paragraph">
                  <wp:posOffset>54610</wp:posOffset>
                </wp:positionV>
                <wp:extent cx="1033145" cy="463550"/>
                <wp:effectExtent l="0" t="0" r="1460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6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BE279" w14:textId="37594D01" w:rsidR="00D36C1E" w:rsidRPr="00CB420B" w:rsidRDefault="00D36C1E" w:rsidP="00081B4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B420B">
                              <w:rPr>
                                <w:sz w:val="28"/>
                                <w:szCs w:val="28"/>
                                <w:highlight w:val="red"/>
                              </w:rPr>
                              <w:t>North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left:0;text-align:left;margin-left:115.45pt;margin-top:4.3pt;width:81.35pt;height:3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" filled="f" strokecolor="black [3213]">
                <v:textbox>
                  <w:txbxContent>
                    <w:p w14:paraId="748BE279" w14:textId="37594D01" w:rsidR="00D36C1E" w:rsidRPr="00CB420B" w:rsidRDefault="00D36C1E" w:rsidP="00081B4F">
                      <w:pPr>
                        <w:rPr>
                          <w:sz w:val="28"/>
                          <w:szCs w:val="28"/>
                        </w:rPr>
                      </w:pPr>
                      <w:r w:rsidRPr="00CB420B">
                        <w:rPr>
                          <w:sz w:val="28"/>
                          <w:szCs w:val="28"/>
                          <w:highlight w:val="red"/>
                        </w:rPr>
                        <w:t>North</w:t>
                      </w:r>
                    </w:p>
                  </w:txbxContent>
                </v:textbox>
              </v:shape>
            </w:pict>
          </mc:Fallback>
        </mc:AlternateContent>
      </w:r>
      <w:r w:rsidR="00081B4F">
        <w:rPr>
          <w:rFonts w:ascii="Arial" w:hAnsi="Arial" w:cs="Arial"/>
          <w:sz w:val="28"/>
          <w:szCs w:val="28"/>
        </w:rPr>
        <w:tab/>
      </w:r>
      <w:r w:rsidR="00081B4F">
        <w:rPr>
          <w:rFonts w:ascii="Arial" w:hAnsi="Arial" w:cs="Arial"/>
          <w:sz w:val="28"/>
          <w:szCs w:val="28"/>
        </w:rPr>
        <w:tab/>
      </w:r>
      <w:r w:rsidR="00081B4F">
        <w:rPr>
          <w:rFonts w:ascii="Arial" w:hAnsi="Arial" w:cs="Arial"/>
          <w:sz w:val="28"/>
          <w:szCs w:val="28"/>
        </w:rPr>
        <w:tab/>
      </w:r>
      <w:r w:rsidR="00081B4F">
        <w:rPr>
          <w:rFonts w:ascii="Arial" w:hAnsi="Arial" w:cs="Arial"/>
          <w:sz w:val="28"/>
          <w:szCs w:val="28"/>
        </w:rPr>
        <w:tab/>
      </w:r>
      <w:r w:rsidR="00081B4F">
        <w:rPr>
          <w:rFonts w:ascii="Arial" w:hAnsi="Arial" w:cs="Arial"/>
          <w:sz w:val="28"/>
          <w:szCs w:val="28"/>
        </w:rPr>
        <w:tab/>
      </w:r>
      <w:r w:rsidR="00081B4F">
        <w:rPr>
          <w:rFonts w:ascii="Arial" w:hAnsi="Arial" w:cs="Arial"/>
          <w:sz w:val="28"/>
          <w:szCs w:val="28"/>
        </w:rPr>
        <w:tab/>
      </w:r>
      <w:r w:rsidR="00081B4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081B4F" w:rsidRPr="00081B4F">
        <w:rPr>
          <w:rFonts w:ascii="Arial" w:hAnsi="Arial" w:cs="Arial"/>
          <w:sz w:val="24"/>
          <w:szCs w:val="24"/>
        </w:rPr>
        <w:t>(4 marks)</w:t>
      </w:r>
    </w:p>
    <w:p w14:paraId="62D63561" w14:textId="71D3A74E" w:rsidR="00886D75" w:rsidRPr="00CB420B" w:rsidRDefault="00CB420B" w:rsidP="00CB420B">
      <w:pPr>
        <w:tabs>
          <w:tab w:val="left" w:pos="835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B420B">
        <w:rPr>
          <w:rFonts w:ascii="Arial" w:hAnsi="Arial" w:cs="Arial"/>
          <w:sz w:val="24"/>
          <w:szCs w:val="24"/>
          <w:highlight w:val="red"/>
        </w:rPr>
        <w:t>(1 mark for each)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ABAAC57" w14:textId="1780409C" w:rsidR="00886D75" w:rsidRDefault="0039359E" w:rsidP="00587795">
      <w:pPr>
        <w:rPr>
          <w:rFonts w:ascii="Arial" w:hAnsi="Arial" w:cs="Arial"/>
          <w:sz w:val="28"/>
          <w:szCs w:val="28"/>
          <w:u w:val="single"/>
        </w:rPr>
      </w:pPr>
      <w:r w:rsidRPr="004234FA">
        <w:rPr>
          <w:rFonts w:ascii="Arial" w:hAnsi="Arial" w:cs="Arial"/>
          <w:noProof/>
          <w:sz w:val="28"/>
          <w:szCs w:val="28"/>
          <w:u w:val="single"/>
          <w:lang w:eastAsia="en-AU"/>
        </w:rPr>
        <w:drawing>
          <wp:anchor distT="0" distB="0" distL="114300" distR="114300" simplePos="0" relativeHeight="251672576" behindDoc="0" locked="0" layoutInCell="1" allowOverlap="1" wp14:anchorId="3B3E3A2F" wp14:editId="6CE6EB8C">
            <wp:simplePos x="0" y="0"/>
            <wp:positionH relativeFrom="column">
              <wp:posOffset>789305</wp:posOffset>
            </wp:positionH>
            <wp:positionV relativeFrom="paragraph">
              <wp:posOffset>189230</wp:posOffset>
            </wp:positionV>
            <wp:extent cx="2600325" cy="2625090"/>
            <wp:effectExtent l="0" t="0" r="9525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241EC" w14:textId="359E5DC6" w:rsidR="00886D75" w:rsidRDefault="00886D75" w:rsidP="00587795">
      <w:pPr>
        <w:rPr>
          <w:rFonts w:ascii="Arial" w:hAnsi="Arial" w:cs="Arial"/>
          <w:sz w:val="28"/>
          <w:szCs w:val="28"/>
          <w:u w:val="single"/>
        </w:rPr>
      </w:pPr>
    </w:p>
    <w:p w14:paraId="5857DD0A" w14:textId="43175A75" w:rsidR="00886D75" w:rsidRDefault="00886D75" w:rsidP="00587795">
      <w:pPr>
        <w:rPr>
          <w:rFonts w:ascii="Arial" w:hAnsi="Arial" w:cs="Arial"/>
          <w:sz w:val="28"/>
          <w:szCs w:val="28"/>
          <w:u w:val="single"/>
        </w:rPr>
      </w:pPr>
    </w:p>
    <w:p w14:paraId="1FFF496E" w14:textId="1641BECE" w:rsidR="004234FA" w:rsidRDefault="0039359E" w:rsidP="00587795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23ED6B" wp14:editId="358E7178">
                <wp:simplePos x="0" y="0"/>
                <wp:positionH relativeFrom="column">
                  <wp:posOffset>-247015</wp:posOffset>
                </wp:positionH>
                <wp:positionV relativeFrom="paragraph">
                  <wp:posOffset>121920</wp:posOffset>
                </wp:positionV>
                <wp:extent cx="1033145" cy="463550"/>
                <wp:effectExtent l="0" t="0" r="1460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6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686B0009" w14:textId="3325BEE9" w:rsidR="00D36C1E" w:rsidRPr="00CB420B" w:rsidRDefault="00D36C1E" w:rsidP="0039359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B420B">
                              <w:rPr>
                                <w:sz w:val="28"/>
                                <w:szCs w:val="28"/>
                                <w:highlight w:val="red"/>
                              </w:rPr>
                              <w:t>West</w:t>
                            </w:r>
                            <w:r w:rsidRPr="00CB420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-19.45pt;margin-top:9.6pt;width:81.35pt;height:3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" filled="f" strokecolor="windowText">
                <v:textbox>
                  <w:txbxContent>
                    <w:p w14:paraId="686B0009" w14:textId="3325BEE9" w:rsidR="00D36C1E" w:rsidRPr="00CB420B" w:rsidRDefault="00D36C1E" w:rsidP="0039359E">
                      <w:pPr>
                        <w:rPr>
                          <w:sz w:val="28"/>
                          <w:szCs w:val="28"/>
                        </w:rPr>
                      </w:pPr>
                      <w:r w:rsidRPr="00CB420B">
                        <w:rPr>
                          <w:sz w:val="28"/>
                          <w:szCs w:val="28"/>
                          <w:highlight w:val="red"/>
                        </w:rPr>
                        <w:t>West</w:t>
                      </w:r>
                      <w:r w:rsidRPr="00CB420B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61E798" wp14:editId="73419217">
                <wp:simplePos x="0" y="0"/>
                <wp:positionH relativeFrom="column">
                  <wp:posOffset>3386397</wp:posOffset>
                </wp:positionH>
                <wp:positionV relativeFrom="paragraph">
                  <wp:posOffset>109855</wp:posOffset>
                </wp:positionV>
                <wp:extent cx="1033145" cy="463550"/>
                <wp:effectExtent l="0" t="0" r="1460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6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3B4CDB47" w14:textId="77EBE74B" w:rsidR="00D36C1E" w:rsidRPr="00CB420B" w:rsidRDefault="00D36C1E" w:rsidP="0039359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420B">
                              <w:rPr>
                                <w:rFonts w:ascii="Arial" w:hAnsi="Arial" w:cs="Arial"/>
                                <w:sz w:val="24"/>
                                <w:szCs w:val="24"/>
                                <w:highlight w:val="red"/>
                              </w:rPr>
                              <w:t>East</w:t>
                            </w:r>
                            <w:r w:rsidRPr="00CB42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266.65pt;margin-top:8.65pt;width:81.35pt;height:3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" filled="f" strokecolor="windowText">
                <v:textbox>
                  <w:txbxContent>
                    <w:p w14:paraId="3B4CDB47" w14:textId="77EBE74B" w:rsidR="00D36C1E" w:rsidRPr="00CB420B" w:rsidRDefault="00D36C1E" w:rsidP="0039359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420B">
                        <w:rPr>
                          <w:rFonts w:ascii="Arial" w:hAnsi="Arial" w:cs="Arial"/>
                          <w:sz w:val="24"/>
                          <w:szCs w:val="24"/>
                          <w:highlight w:val="red"/>
                        </w:rPr>
                        <w:t>East</w:t>
                      </w:r>
                      <w:r w:rsidRPr="00CB42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FB0BF61" w14:textId="79BC26BD" w:rsidR="004234FA" w:rsidRDefault="004234FA" w:rsidP="00587795">
      <w:pPr>
        <w:rPr>
          <w:rFonts w:ascii="Arial" w:hAnsi="Arial" w:cs="Arial"/>
          <w:sz w:val="28"/>
          <w:szCs w:val="28"/>
          <w:u w:val="single"/>
        </w:rPr>
      </w:pPr>
    </w:p>
    <w:p w14:paraId="5AAAAB7A" w14:textId="22914AC5" w:rsidR="004234FA" w:rsidRDefault="004234FA" w:rsidP="00587795">
      <w:pPr>
        <w:rPr>
          <w:rFonts w:ascii="Arial" w:hAnsi="Arial" w:cs="Arial"/>
          <w:sz w:val="28"/>
          <w:szCs w:val="28"/>
          <w:u w:val="single"/>
        </w:rPr>
      </w:pPr>
    </w:p>
    <w:p w14:paraId="60814CD9" w14:textId="2324C865" w:rsidR="004234FA" w:rsidRDefault="004234FA" w:rsidP="00587795">
      <w:pPr>
        <w:rPr>
          <w:rFonts w:ascii="Arial" w:hAnsi="Arial" w:cs="Arial"/>
          <w:sz w:val="28"/>
          <w:szCs w:val="28"/>
          <w:u w:val="single"/>
        </w:rPr>
      </w:pPr>
    </w:p>
    <w:p w14:paraId="5B6DFF64" w14:textId="21D64D3D" w:rsidR="004234FA" w:rsidRDefault="0039359E" w:rsidP="00587795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49D77B" wp14:editId="355DE5C4">
                <wp:simplePos x="0" y="0"/>
                <wp:positionH relativeFrom="column">
                  <wp:posOffset>1463040</wp:posOffset>
                </wp:positionH>
                <wp:positionV relativeFrom="paragraph">
                  <wp:posOffset>217170</wp:posOffset>
                </wp:positionV>
                <wp:extent cx="1033145" cy="463550"/>
                <wp:effectExtent l="0" t="0" r="1460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6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4AE6F842" w14:textId="30151079" w:rsidR="00D36C1E" w:rsidRPr="00CB420B" w:rsidRDefault="00D36C1E" w:rsidP="003935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420B">
                              <w:rPr>
                                <w:sz w:val="24"/>
                                <w:szCs w:val="24"/>
                                <w:highlight w:val="red"/>
                              </w:rPr>
                              <w:t>South</w:t>
                            </w:r>
                            <w:r w:rsidRPr="00CB420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115.2pt;margin-top:17.1pt;width:81.35pt;height:3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" filled="f" strokecolor="windowText">
                <v:textbox>
                  <w:txbxContent>
                    <w:p w14:paraId="4AE6F842" w14:textId="30151079" w:rsidR="00D36C1E" w:rsidRPr="00CB420B" w:rsidRDefault="00D36C1E" w:rsidP="0039359E">
                      <w:pPr>
                        <w:rPr>
                          <w:sz w:val="24"/>
                          <w:szCs w:val="24"/>
                        </w:rPr>
                      </w:pPr>
                      <w:r w:rsidRPr="00CB420B">
                        <w:rPr>
                          <w:sz w:val="24"/>
                          <w:szCs w:val="24"/>
                          <w:highlight w:val="red"/>
                        </w:rPr>
                        <w:t>South</w:t>
                      </w:r>
                      <w:r w:rsidRPr="00CB420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5EB8203" w14:textId="473D9DAA" w:rsidR="004234FA" w:rsidRDefault="004234FA" w:rsidP="00587795">
      <w:pPr>
        <w:rPr>
          <w:rFonts w:ascii="Arial" w:hAnsi="Arial" w:cs="Arial"/>
          <w:sz w:val="28"/>
          <w:szCs w:val="28"/>
          <w:u w:val="single"/>
        </w:rPr>
      </w:pPr>
    </w:p>
    <w:p w14:paraId="481A023E" w14:textId="77777777" w:rsidR="00401243" w:rsidRPr="00587795" w:rsidRDefault="00401243" w:rsidP="00587795">
      <w:pPr>
        <w:rPr>
          <w:rFonts w:ascii="Arial" w:hAnsi="Arial" w:cs="Arial"/>
          <w:sz w:val="28"/>
          <w:szCs w:val="28"/>
          <w:u w:val="single"/>
        </w:rPr>
      </w:pPr>
    </w:p>
    <w:p w14:paraId="3DC7AE76" w14:textId="77777777" w:rsidR="00587795" w:rsidRDefault="00D36EA7" w:rsidP="00401243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Define t</w:t>
      </w:r>
      <w:r w:rsidR="00587795">
        <w:rPr>
          <w:rFonts w:ascii="Arial" w:hAnsi="Arial" w:cs="Arial"/>
          <w:sz w:val="24"/>
        </w:rPr>
        <w:t>he term “environmental resource</w:t>
      </w:r>
      <w:r>
        <w:rPr>
          <w:rFonts w:ascii="Arial" w:hAnsi="Arial" w:cs="Arial"/>
          <w:sz w:val="24"/>
        </w:rPr>
        <w:t xml:space="preserve">” and provide examples to support </w:t>
      </w:r>
      <w:r w:rsidR="00587795">
        <w:rPr>
          <w:rFonts w:ascii="Arial" w:hAnsi="Arial" w:cs="Arial"/>
          <w:sz w:val="24"/>
        </w:rPr>
        <w:t xml:space="preserve">your definition. </w:t>
      </w:r>
    </w:p>
    <w:p w14:paraId="5FC6529F" w14:textId="4D7AF1E5" w:rsidR="00CB420B" w:rsidRDefault="00587795" w:rsidP="00CB420B">
      <w:pPr>
        <w:spacing w:line="240" w:lineRule="auto"/>
        <w:ind w:left="8640" w:firstLine="720"/>
        <w:rPr>
          <w:rFonts w:ascii="Arial" w:hAnsi="Arial" w:cs="Arial"/>
          <w:sz w:val="24"/>
        </w:rPr>
      </w:pPr>
      <w:r w:rsidRPr="00081B4F">
        <w:rPr>
          <w:rFonts w:ascii="Arial" w:hAnsi="Arial" w:cs="Arial"/>
          <w:sz w:val="24"/>
        </w:rPr>
        <w:t xml:space="preserve">(2 marks) </w:t>
      </w:r>
    </w:p>
    <w:p w14:paraId="009EC659" w14:textId="249279D5" w:rsidR="00CB420B" w:rsidRDefault="00CB420B" w:rsidP="00CB420B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CB420B">
        <w:rPr>
          <w:rFonts w:ascii="Arial" w:hAnsi="Arial" w:cs="Arial"/>
          <w:sz w:val="24"/>
          <w:szCs w:val="24"/>
        </w:rPr>
        <w:t xml:space="preserve">An environmental resource is anything in the biophysical environment that people use. </w:t>
      </w:r>
      <w:r w:rsidRPr="00CB420B">
        <w:rPr>
          <w:rFonts w:ascii="Arial" w:hAnsi="Arial" w:cs="Arial"/>
          <w:color w:val="FF0000"/>
          <w:sz w:val="24"/>
          <w:szCs w:val="24"/>
        </w:rPr>
        <w:t xml:space="preserve">1 mark </w:t>
      </w:r>
    </w:p>
    <w:p w14:paraId="2258B187" w14:textId="67CCE6F5" w:rsidR="00CB420B" w:rsidRPr="00CB420B" w:rsidRDefault="00CB420B" w:rsidP="00CB420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 of the following examples will be awarded one mark; air, wind, water, forests, plants and animals. </w:t>
      </w:r>
      <w:r w:rsidRPr="00CB420B">
        <w:rPr>
          <w:rFonts w:ascii="Arial" w:hAnsi="Arial" w:cs="Arial"/>
          <w:color w:val="FF0000"/>
          <w:sz w:val="24"/>
          <w:szCs w:val="24"/>
        </w:rPr>
        <w:t>1 mark</w:t>
      </w:r>
    </w:p>
    <w:p w14:paraId="3562153D" w14:textId="77777777" w:rsidR="00CB420B" w:rsidRPr="00081B4F" w:rsidRDefault="00CB420B" w:rsidP="00CB420B">
      <w:pPr>
        <w:spacing w:line="240" w:lineRule="auto"/>
        <w:rPr>
          <w:rFonts w:ascii="Arial" w:hAnsi="Arial" w:cs="Arial"/>
          <w:sz w:val="24"/>
        </w:rPr>
      </w:pPr>
    </w:p>
    <w:p w14:paraId="4E58DAEE" w14:textId="77777777" w:rsidR="0039359E" w:rsidRDefault="0039359E" w:rsidP="0039359E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List four uses of water.</w:t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                </w:t>
      </w:r>
      <w:r w:rsidRPr="00866AC1">
        <w:rPr>
          <w:rFonts w:ascii="Arial" w:hAnsi="Arial" w:cs="Arial"/>
          <w:sz w:val="24"/>
          <w:szCs w:val="24"/>
        </w:rPr>
        <w:t>(2 marks)</w:t>
      </w:r>
    </w:p>
    <w:p w14:paraId="3AC52969" w14:textId="2410B07D" w:rsidR="00CB420B" w:rsidRDefault="004D7767" w:rsidP="004D7767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 of the following answers will receive ½ </w:t>
      </w:r>
      <w:proofErr w:type="gramStart"/>
      <w:r>
        <w:rPr>
          <w:rFonts w:ascii="Arial" w:hAnsi="Arial" w:cs="Arial"/>
          <w:sz w:val="24"/>
          <w:szCs w:val="24"/>
        </w:rPr>
        <w:t>mark</w:t>
      </w:r>
      <w:proofErr w:type="gramEnd"/>
      <w:r>
        <w:rPr>
          <w:rFonts w:ascii="Arial" w:hAnsi="Arial" w:cs="Arial"/>
          <w:sz w:val="24"/>
          <w:szCs w:val="24"/>
        </w:rPr>
        <w:t xml:space="preserve"> each. </w:t>
      </w:r>
    </w:p>
    <w:p w14:paraId="679FFBD4" w14:textId="77777777" w:rsidR="004D7767" w:rsidRDefault="004D7767" w:rsidP="004D7767">
      <w:pPr>
        <w:pStyle w:val="ListParagraph"/>
        <w:numPr>
          <w:ilvl w:val="0"/>
          <w:numId w:val="32"/>
        </w:numPr>
        <w:spacing w:line="240" w:lineRule="auto"/>
        <w:rPr>
          <w:rFonts w:ascii="Arial" w:hAnsi="Arial" w:cs="Arial"/>
          <w:sz w:val="24"/>
          <w:szCs w:val="24"/>
          <w:highlight w:val="red"/>
        </w:rPr>
      </w:pPr>
      <w:r w:rsidRPr="004D7767">
        <w:rPr>
          <w:rFonts w:ascii="Arial" w:hAnsi="Arial" w:cs="Arial"/>
          <w:sz w:val="24"/>
          <w:szCs w:val="24"/>
          <w:highlight w:val="red"/>
        </w:rPr>
        <w:t>Drink</w:t>
      </w:r>
      <w:r>
        <w:rPr>
          <w:rFonts w:ascii="Arial" w:hAnsi="Arial" w:cs="Arial"/>
          <w:sz w:val="24"/>
          <w:szCs w:val="24"/>
          <w:highlight w:val="red"/>
        </w:rPr>
        <w:t>ing</w:t>
      </w:r>
    </w:p>
    <w:p w14:paraId="16FEBCA5" w14:textId="4A6A99BE" w:rsidR="004D7767" w:rsidRDefault="004D7767" w:rsidP="004D7767">
      <w:pPr>
        <w:pStyle w:val="ListParagraph"/>
        <w:numPr>
          <w:ilvl w:val="0"/>
          <w:numId w:val="32"/>
        </w:numPr>
        <w:spacing w:line="240" w:lineRule="auto"/>
        <w:rPr>
          <w:rFonts w:ascii="Arial" w:hAnsi="Arial" w:cs="Arial"/>
          <w:sz w:val="24"/>
          <w:szCs w:val="24"/>
          <w:highlight w:val="red"/>
        </w:rPr>
      </w:pPr>
      <w:r>
        <w:rPr>
          <w:rFonts w:ascii="Arial" w:hAnsi="Arial" w:cs="Arial"/>
          <w:sz w:val="24"/>
          <w:szCs w:val="24"/>
          <w:highlight w:val="red"/>
        </w:rPr>
        <w:t xml:space="preserve">Bathing </w:t>
      </w:r>
    </w:p>
    <w:p w14:paraId="6953AEED" w14:textId="07AFD297" w:rsidR="004D7767" w:rsidRDefault="004D7767" w:rsidP="004D7767">
      <w:pPr>
        <w:pStyle w:val="ListParagraph"/>
        <w:numPr>
          <w:ilvl w:val="0"/>
          <w:numId w:val="32"/>
        </w:numPr>
        <w:spacing w:line="240" w:lineRule="auto"/>
        <w:rPr>
          <w:rFonts w:ascii="Arial" w:hAnsi="Arial" w:cs="Arial"/>
          <w:sz w:val="24"/>
          <w:szCs w:val="24"/>
          <w:highlight w:val="red"/>
        </w:rPr>
      </w:pPr>
      <w:r>
        <w:rPr>
          <w:rFonts w:ascii="Arial" w:hAnsi="Arial" w:cs="Arial"/>
          <w:sz w:val="24"/>
          <w:szCs w:val="24"/>
          <w:highlight w:val="red"/>
        </w:rPr>
        <w:t xml:space="preserve">Irrigation </w:t>
      </w:r>
    </w:p>
    <w:p w14:paraId="7F2E90D7" w14:textId="5D3C2A4B" w:rsidR="004D7767" w:rsidRDefault="004D7767" w:rsidP="004D7767">
      <w:pPr>
        <w:pStyle w:val="ListParagraph"/>
        <w:numPr>
          <w:ilvl w:val="0"/>
          <w:numId w:val="32"/>
        </w:numPr>
        <w:spacing w:line="240" w:lineRule="auto"/>
        <w:rPr>
          <w:rFonts w:ascii="Arial" w:hAnsi="Arial" w:cs="Arial"/>
          <w:sz w:val="24"/>
          <w:szCs w:val="24"/>
          <w:highlight w:val="red"/>
        </w:rPr>
      </w:pPr>
      <w:r>
        <w:rPr>
          <w:rFonts w:ascii="Arial" w:hAnsi="Arial" w:cs="Arial"/>
          <w:sz w:val="24"/>
          <w:szCs w:val="24"/>
          <w:highlight w:val="red"/>
        </w:rPr>
        <w:t xml:space="preserve">Aquaculture </w:t>
      </w:r>
    </w:p>
    <w:p w14:paraId="38778BD5" w14:textId="7B2056AB" w:rsidR="004D7767" w:rsidRDefault="004D7767" w:rsidP="004D7767">
      <w:pPr>
        <w:pStyle w:val="ListParagraph"/>
        <w:numPr>
          <w:ilvl w:val="0"/>
          <w:numId w:val="32"/>
        </w:numPr>
        <w:spacing w:line="240" w:lineRule="auto"/>
        <w:rPr>
          <w:rFonts w:ascii="Arial" w:hAnsi="Arial" w:cs="Arial"/>
          <w:sz w:val="24"/>
          <w:szCs w:val="24"/>
          <w:highlight w:val="red"/>
        </w:rPr>
      </w:pPr>
      <w:r>
        <w:rPr>
          <w:rFonts w:ascii="Arial" w:hAnsi="Arial" w:cs="Arial"/>
          <w:sz w:val="24"/>
          <w:szCs w:val="24"/>
          <w:highlight w:val="red"/>
        </w:rPr>
        <w:t xml:space="preserve">Livestock </w:t>
      </w:r>
    </w:p>
    <w:p w14:paraId="682F56C3" w14:textId="6B9772BE" w:rsidR="004D7767" w:rsidRDefault="004D7767" w:rsidP="004D7767">
      <w:pPr>
        <w:pStyle w:val="ListParagraph"/>
        <w:numPr>
          <w:ilvl w:val="0"/>
          <w:numId w:val="32"/>
        </w:numPr>
        <w:spacing w:line="240" w:lineRule="auto"/>
        <w:rPr>
          <w:rFonts w:ascii="Arial" w:hAnsi="Arial" w:cs="Arial"/>
          <w:sz w:val="24"/>
          <w:szCs w:val="24"/>
          <w:highlight w:val="red"/>
        </w:rPr>
      </w:pPr>
      <w:r>
        <w:rPr>
          <w:rFonts w:ascii="Arial" w:hAnsi="Arial" w:cs="Arial"/>
          <w:sz w:val="24"/>
          <w:szCs w:val="24"/>
          <w:highlight w:val="red"/>
        </w:rPr>
        <w:lastRenderedPageBreak/>
        <w:t xml:space="preserve">Mining </w:t>
      </w:r>
    </w:p>
    <w:p w14:paraId="41D3B34E" w14:textId="77777777" w:rsidR="0039359E" w:rsidRPr="004D7767" w:rsidRDefault="0039359E" w:rsidP="004D7767">
      <w:pPr>
        <w:spacing w:line="240" w:lineRule="auto"/>
        <w:rPr>
          <w:rFonts w:ascii="Arial" w:hAnsi="Arial" w:cs="Arial"/>
          <w:sz w:val="24"/>
          <w:szCs w:val="24"/>
        </w:rPr>
      </w:pPr>
    </w:p>
    <w:p w14:paraId="6AD53D85" w14:textId="77777777" w:rsidR="006F16EC" w:rsidRPr="00866AC1" w:rsidRDefault="006F16EC" w:rsidP="006F16EC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 xml:space="preserve">Differentiate between </w:t>
      </w:r>
      <w:r>
        <w:rPr>
          <w:rFonts w:ascii="Arial" w:hAnsi="Arial" w:cs="Arial"/>
          <w:sz w:val="24"/>
        </w:rPr>
        <w:t xml:space="preserve">renewable and non-renewable resources and provide examples to support your response. </w:t>
      </w:r>
    </w:p>
    <w:p w14:paraId="11A60C0F" w14:textId="77777777" w:rsidR="006F16EC" w:rsidRPr="00D36C1E" w:rsidRDefault="00FC00AB" w:rsidP="006F16EC">
      <w:pPr>
        <w:pStyle w:val="ListParagraph"/>
        <w:ind w:left="8640" w:firstLine="720"/>
        <w:rPr>
          <w:rFonts w:ascii="Arial" w:hAnsi="Arial" w:cs="Arial"/>
          <w:sz w:val="24"/>
          <w:szCs w:val="24"/>
        </w:rPr>
      </w:pPr>
      <w:r w:rsidRPr="00D36C1E">
        <w:rPr>
          <w:rFonts w:ascii="Arial" w:hAnsi="Arial" w:cs="Arial"/>
          <w:sz w:val="24"/>
          <w:szCs w:val="24"/>
        </w:rPr>
        <w:t>(4</w:t>
      </w:r>
      <w:r w:rsidR="006F16EC" w:rsidRPr="00D36C1E">
        <w:rPr>
          <w:rFonts w:ascii="Arial" w:hAnsi="Arial" w:cs="Arial"/>
          <w:sz w:val="24"/>
          <w:szCs w:val="24"/>
        </w:rPr>
        <w:t xml:space="preserve"> marks)</w:t>
      </w:r>
    </w:p>
    <w:p w14:paraId="2FE4CB4B" w14:textId="77777777" w:rsidR="00D36C1E" w:rsidRPr="00D36C1E" w:rsidRDefault="00D36C1E" w:rsidP="00D36C1E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highlight w:val="red"/>
        </w:rPr>
      </w:pPr>
      <w:r w:rsidRPr="00D36C1E">
        <w:rPr>
          <w:rFonts w:ascii="Arial" w:hAnsi="Arial" w:cs="Arial"/>
          <w:sz w:val="24"/>
          <w:szCs w:val="24"/>
          <w:highlight w:val="red"/>
        </w:rPr>
        <w:t>1 mark for accurate definition of renewable resource</w:t>
      </w:r>
    </w:p>
    <w:p w14:paraId="7757D435" w14:textId="77777777" w:rsidR="00D36C1E" w:rsidRPr="00D36C1E" w:rsidRDefault="00D36C1E" w:rsidP="00D36C1E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highlight w:val="red"/>
        </w:rPr>
      </w:pPr>
      <w:r w:rsidRPr="00D36C1E">
        <w:rPr>
          <w:rFonts w:ascii="Arial" w:hAnsi="Arial" w:cs="Arial"/>
          <w:sz w:val="24"/>
          <w:szCs w:val="24"/>
          <w:highlight w:val="red"/>
        </w:rPr>
        <w:t>1 mark for accurate definition on non-renewable resource</w:t>
      </w:r>
    </w:p>
    <w:p w14:paraId="7F74FEE5" w14:textId="77777777" w:rsidR="00D36C1E" w:rsidRPr="00D36C1E" w:rsidRDefault="00D36C1E" w:rsidP="00D36C1E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highlight w:val="red"/>
        </w:rPr>
      </w:pPr>
      <w:r w:rsidRPr="00D36C1E">
        <w:rPr>
          <w:rFonts w:ascii="Arial" w:hAnsi="Arial" w:cs="Arial"/>
          <w:sz w:val="24"/>
          <w:szCs w:val="24"/>
          <w:highlight w:val="red"/>
        </w:rPr>
        <w:t>½ mark for each example (max of 2 examples)</w:t>
      </w:r>
    </w:p>
    <w:p w14:paraId="46638AF5" w14:textId="77777777" w:rsidR="00D36C1E" w:rsidRPr="00D36C1E" w:rsidRDefault="00D36C1E" w:rsidP="00D36C1E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highlight w:val="red"/>
        </w:rPr>
      </w:pPr>
      <w:r w:rsidRPr="00D36C1E">
        <w:rPr>
          <w:rFonts w:ascii="Arial" w:hAnsi="Arial" w:cs="Arial"/>
          <w:sz w:val="24"/>
          <w:szCs w:val="24"/>
          <w:highlight w:val="red"/>
        </w:rPr>
        <w:t xml:space="preserve">1 mark if the answer is well constructed, uses full sentences and uses terminology such as “whereas” “on the other hand” </w:t>
      </w:r>
      <w:proofErr w:type="spellStart"/>
      <w:r w:rsidRPr="00D36C1E">
        <w:rPr>
          <w:rFonts w:ascii="Arial" w:hAnsi="Arial" w:cs="Arial"/>
          <w:sz w:val="24"/>
          <w:szCs w:val="24"/>
          <w:highlight w:val="red"/>
        </w:rPr>
        <w:t>etc</w:t>
      </w:r>
      <w:proofErr w:type="spellEnd"/>
    </w:p>
    <w:p w14:paraId="36E0E176" w14:textId="77777777" w:rsidR="00401243" w:rsidRPr="00D36C1E" w:rsidRDefault="00401243" w:rsidP="00D36C1E">
      <w:pPr>
        <w:spacing w:line="480" w:lineRule="auto"/>
        <w:rPr>
          <w:rFonts w:ascii="Arial" w:hAnsi="Arial" w:cs="Arial"/>
        </w:rPr>
      </w:pPr>
    </w:p>
    <w:p w14:paraId="371D4D64" w14:textId="77777777" w:rsidR="006F16EC" w:rsidRDefault="006F16EC" w:rsidP="006F16EC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Categorise the list of resources below into the correct category.                              </w:t>
      </w:r>
      <w:r w:rsidRPr="00866AC1">
        <w:rPr>
          <w:rFonts w:ascii="Arial" w:hAnsi="Arial" w:cs="Arial"/>
          <w:sz w:val="24"/>
          <w:szCs w:val="24"/>
        </w:rPr>
        <w:t>(2 marks)</w:t>
      </w:r>
    </w:p>
    <w:p w14:paraId="7A2EC9D8" w14:textId="77777777" w:rsidR="006F16EC" w:rsidRDefault="006F16EC" w:rsidP="006F16E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1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2"/>
        <w:gridCol w:w="846"/>
        <w:gridCol w:w="1675"/>
        <w:gridCol w:w="1665"/>
        <w:gridCol w:w="849"/>
        <w:gridCol w:w="2492"/>
      </w:tblGrid>
      <w:tr w:rsidR="006F16EC" w:rsidRPr="006F16EC" w14:paraId="50459BDE" w14:textId="77777777" w:rsidTr="00D36C1E">
        <w:trPr>
          <w:trHeight w:val="504"/>
        </w:trPr>
        <w:tc>
          <w:tcPr>
            <w:tcW w:w="2492" w:type="dxa"/>
            <w:vAlign w:val="center"/>
          </w:tcPr>
          <w:p w14:paraId="70025F79" w14:textId="77777777" w:rsid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Coal</w:t>
            </w:r>
          </w:p>
          <w:p w14:paraId="2615967A" w14:textId="77777777"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2521" w:type="dxa"/>
            <w:gridSpan w:val="2"/>
            <w:vAlign w:val="center"/>
          </w:tcPr>
          <w:p w14:paraId="253A80FE" w14:textId="77777777" w:rsid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Tides</w:t>
            </w:r>
          </w:p>
          <w:p w14:paraId="50734C5E" w14:textId="77777777"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2514" w:type="dxa"/>
            <w:gridSpan w:val="2"/>
            <w:vAlign w:val="center"/>
          </w:tcPr>
          <w:p w14:paraId="72457F8C" w14:textId="77777777" w:rsid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Fresh Air</w:t>
            </w:r>
          </w:p>
          <w:p w14:paraId="6F3B100C" w14:textId="77777777"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2491" w:type="dxa"/>
            <w:vAlign w:val="center"/>
          </w:tcPr>
          <w:p w14:paraId="47E395AB" w14:textId="77777777" w:rsid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Oil</w:t>
            </w:r>
          </w:p>
          <w:p w14:paraId="00F19DF6" w14:textId="77777777"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6F16EC" w:rsidRPr="006F16EC" w14:paraId="4EFAFF78" w14:textId="77777777" w:rsidTr="00D36C1E">
        <w:trPr>
          <w:trHeight w:val="487"/>
        </w:trPr>
        <w:tc>
          <w:tcPr>
            <w:tcW w:w="2492" w:type="dxa"/>
            <w:vAlign w:val="center"/>
          </w:tcPr>
          <w:p w14:paraId="197961A7" w14:textId="77777777"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Solar</w:t>
            </w:r>
          </w:p>
        </w:tc>
        <w:tc>
          <w:tcPr>
            <w:tcW w:w="2521" w:type="dxa"/>
            <w:gridSpan w:val="2"/>
            <w:vAlign w:val="center"/>
          </w:tcPr>
          <w:p w14:paraId="60A405FA" w14:textId="77777777"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Plants and Animals</w:t>
            </w:r>
          </w:p>
        </w:tc>
        <w:tc>
          <w:tcPr>
            <w:tcW w:w="2514" w:type="dxa"/>
            <w:gridSpan w:val="2"/>
            <w:vAlign w:val="center"/>
          </w:tcPr>
          <w:p w14:paraId="0F863E83" w14:textId="77777777"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Natural Gas</w:t>
            </w:r>
          </w:p>
        </w:tc>
        <w:tc>
          <w:tcPr>
            <w:tcW w:w="2491" w:type="dxa"/>
            <w:vAlign w:val="center"/>
          </w:tcPr>
          <w:p w14:paraId="5D76235A" w14:textId="77777777" w:rsid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Wind</w:t>
            </w:r>
          </w:p>
          <w:p w14:paraId="2C18D047" w14:textId="77777777" w:rsidR="00D36C1E" w:rsidRPr="006F16EC" w:rsidRDefault="00D36C1E" w:rsidP="00D36C1E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D36C1E" w14:paraId="71C42A6E" w14:textId="77777777" w:rsidTr="00D36C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3338" w:type="dxa"/>
            <w:gridSpan w:val="2"/>
            <w:vAlign w:val="center"/>
          </w:tcPr>
          <w:p w14:paraId="6F9001E1" w14:textId="77777777" w:rsidR="00D36C1E" w:rsidRDefault="00D36C1E" w:rsidP="00D36C1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Renewable </w:t>
            </w:r>
          </w:p>
        </w:tc>
        <w:tc>
          <w:tcPr>
            <w:tcW w:w="3340" w:type="dxa"/>
            <w:gridSpan w:val="2"/>
            <w:vAlign w:val="center"/>
          </w:tcPr>
          <w:p w14:paraId="02A5079C" w14:textId="77777777" w:rsidR="00D36C1E" w:rsidRDefault="00D36C1E" w:rsidP="00D36C1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Non-Renewable</w:t>
            </w:r>
          </w:p>
        </w:tc>
        <w:tc>
          <w:tcPr>
            <w:tcW w:w="3341" w:type="dxa"/>
            <w:gridSpan w:val="2"/>
            <w:vAlign w:val="center"/>
          </w:tcPr>
          <w:p w14:paraId="10218A52" w14:textId="77777777" w:rsidR="00D36C1E" w:rsidRDefault="00D36C1E" w:rsidP="00D36C1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Continuous</w:t>
            </w:r>
          </w:p>
        </w:tc>
      </w:tr>
      <w:tr w:rsidR="00D36C1E" w14:paraId="7340FDB2" w14:textId="77777777" w:rsidTr="00D36C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03"/>
        </w:trPr>
        <w:tc>
          <w:tcPr>
            <w:tcW w:w="3338" w:type="dxa"/>
            <w:gridSpan w:val="2"/>
          </w:tcPr>
          <w:p w14:paraId="4E106745" w14:textId="77777777" w:rsidR="00D36C1E" w:rsidRPr="00F05FB2" w:rsidRDefault="00D36C1E" w:rsidP="00D36C1E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color w:val="1F497D" w:themeColor="text2"/>
              </w:rPr>
            </w:pPr>
            <w:r w:rsidRPr="00F05FB2">
              <w:rPr>
                <w:rFonts w:ascii="Arial" w:hAnsi="Arial" w:cs="Arial"/>
                <w:b/>
                <w:color w:val="1F497D" w:themeColor="text2"/>
              </w:rPr>
              <w:t>Fresh Air</w:t>
            </w:r>
          </w:p>
          <w:p w14:paraId="6656A292" w14:textId="5FA7C1E6" w:rsidR="00D36C1E" w:rsidRDefault="00D36C1E" w:rsidP="00D36C1E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color w:val="1F497D" w:themeColor="text2"/>
              </w:rPr>
            </w:pPr>
            <w:r w:rsidRPr="00F05FB2">
              <w:rPr>
                <w:rFonts w:ascii="Arial" w:hAnsi="Arial" w:cs="Arial"/>
                <w:b/>
                <w:color w:val="1F497D" w:themeColor="text2"/>
              </w:rPr>
              <w:t>Plants and animals</w:t>
            </w:r>
          </w:p>
          <w:p w14:paraId="74BD9A9F" w14:textId="7DCB40A6" w:rsidR="00D36C1E" w:rsidRPr="00F05FB2" w:rsidRDefault="00D36C1E" w:rsidP="00D36C1E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color w:val="1F497D" w:themeColor="text2"/>
              </w:rPr>
            </w:pPr>
            <w:r>
              <w:rPr>
                <w:rFonts w:ascii="Arial" w:hAnsi="Arial" w:cs="Arial"/>
                <w:b/>
                <w:color w:val="1F497D" w:themeColor="text2"/>
              </w:rPr>
              <w:t>(½ mark)</w:t>
            </w:r>
          </w:p>
          <w:p w14:paraId="056B692E" w14:textId="77777777" w:rsidR="00D36C1E" w:rsidRDefault="00D36C1E" w:rsidP="00D36C1E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340" w:type="dxa"/>
            <w:gridSpan w:val="2"/>
          </w:tcPr>
          <w:p w14:paraId="797C1890" w14:textId="509E2B6B" w:rsidR="00D36C1E" w:rsidRPr="00F05FB2" w:rsidRDefault="00D36C1E" w:rsidP="00D36C1E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color w:val="1F497D" w:themeColor="text2"/>
              </w:rPr>
            </w:pPr>
            <w:r w:rsidRPr="00D36C1E">
              <w:rPr>
                <w:rFonts w:ascii="Arial" w:hAnsi="Arial" w:cs="Arial"/>
                <w:b/>
                <w:noProof/>
                <w:color w:val="1F497D" w:themeColor="text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A70A35C" wp14:editId="3BDF4E58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117475</wp:posOffset>
                      </wp:positionV>
                      <wp:extent cx="949960" cy="260985"/>
                      <wp:effectExtent l="0" t="0" r="2540" b="5715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960" cy="260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52B414" w14:textId="7E0C1628" w:rsidR="00D36C1E" w:rsidRDefault="00D36C1E">
                                  <w:r>
                                    <w:t xml:space="preserve">½ mark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43.45pt;margin-top:9.25pt;width:74.8pt;height:2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" stroked="f">
                      <v:textbox>
                        <w:txbxContent>
                          <w:p w14:paraId="6B52B414" w14:textId="7E0C1628" w:rsidR="00D36C1E" w:rsidRDefault="00D36C1E">
                            <w:r>
                              <w:t xml:space="preserve">½ mark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05FB2">
              <w:rPr>
                <w:rFonts w:ascii="Arial" w:hAnsi="Arial" w:cs="Arial"/>
                <w:b/>
                <w:color w:val="1F497D" w:themeColor="text2"/>
              </w:rPr>
              <w:t>Coal</w:t>
            </w:r>
            <w:r>
              <w:rPr>
                <w:rFonts w:ascii="Arial" w:hAnsi="Arial" w:cs="Arial"/>
                <w:b/>
                <w:color w:val="1F497D" w:themeColor="text2"/>
              </w:rPr>
              <w:t xml:space="preserve"> </w:t>
            </w:r>
          </w:p>
          <w:p w14:paraId="32B38FA6" w14:textId="68E4959E" w:rsidR="00D36C1E" w:rsidRPr="00F05FB2" w:rsidRDefault="00D36C1E" w:rsidP="00D36C1E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color w:val="1F497D" w:themeColor="text2"/>
              </w:rPr>
            </w:pPr>
            <w:r w:rsidRPr="00F05FB2">
              <w:rPr>
                <w:rFonts w:ascii="Arial" w:hAnsi="Arial" w:cs="Arial"/>
                <w:b/>
                <w:color w:val="1F497D" w:themeColor="text2"/>
              </w:rPr>
              <w:t>Oil</w:t>
            </w:r>
          </w:p>
          <w:p w14:paraId="2D9AAD98" w14:textId="33058E60" w:rsidR="00D36C1E" w:rsidRDefault="00D36C1E" w:rsidP="00D36C1E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color w:val="1F497D" w:themeColor="text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733BE55" wp14:editId="668F1A05">
                      <wp:simplePos x="0" y="0"/>
                      <wp:positionH relativeFrom="column">
                        <wp:posOffset>1906105</wp:posOffset>
                      </wp:positionH>
                      <wp:positionV relativeFrom="paragraph">
                        <wp:posOffset>117698</wp:posOffset>
                      </wp:positionV>
                      <wp:extent cx="344384" cy="225425"/>
                      <wp:effectExtent l="38100" t="0" r="17780" b="6032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4384" cy="22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150.1pt;margin-top:9.25pt;width:27.1pt;height:17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1F497D" w:themeColor="text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3B86E57" wp14:editId="3B0C0E76">
                      <wp:simplePos x="0" y="0"/>
                      <wp:positionH relativeFrom="column">
                        <wp:posOffset>813575</wp:posOffset>
                      </wp:positionH>
                      <wp:positionV relativeFrom="paragraph">
                        <wp:posOffset>117698</wp:posOffset>
                      </wp:positionV>
                      <wp:extent cx="475013" cy="225631"/>
                      <wp:effectExtent l="0" t="0" r="77470" b="603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013" cy="2256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64.05pt;margin-top:9.25pt;width:37.4pt;height:1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Pr="00D36C1E">
              <w:rPr>
                <w:rFonts w:ascii="Arial" w:hAnsi="Arial" w:cs="Arial"/>
                <w:b/>
                <w:noProof/>
                <w:color w:val="1F497D" w:themeColor="text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6859B06" wp14:editId="3EA5B5F2">
                      <wp:simplePos x="0" y="0"/>
                      <wp:positionH relativeFrom="column">
                        <wp:posOffset>1750695</wp:posOffset>
                      </wp:positionH>
                      <wp:positionV relativeFrom="paragraph">
                        <wp:posOffset>257175</wp:posOffset>
                      </wp:positionV>
                      <wp:extent cx="759460" cy="260985"/>
                      <wp:effectExtent l="0" t="0" r="2540" b="5715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9460" cy="260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E56AE" w14:textId="77777777" w:rsidR="00D36C1E" w:rsidRDefault="00D36C1E" w:rsidP="00D36C1E">
                                  <w:r>
                                    <w:t xml:space="preserve">½ mark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137.85pt;margin-top:20.25pt;width:59.8pt;height:2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" stroked="f">
                      <v:textbox>
                        <w:txbxContent>
                          <w:p w14:paraId="7E2E56AE" w14:textId="77777777" w:rsidR="00D36C1E" w:rsidRDefault="00D36C1E" w:rsidP="00D36C1E">
                            <w:r>
                              <w:t xml:space="preserve">½ mark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05FB2">
              <w:rPr>
                <w:rFonts w:ascii="Arial" w:hAnsi="Arial" w:cs="Arial"/>
                <w:b/>
                <w:color w:val="1F497D" w:themeColor="text2"/>
              </w:rPr>
              <w:t>Natural Gas</w:t>
            </w:r>
          </w:p>
        </w:tc>
        <w:tc>
          <w:tcPr>
            <w:tcW w:w="3341" w:type="dxa"/>
            <w:gridSpan w:val="2"/>
          </w:tcPr>
          <w:p w14:paraId="535C4B45" w14:textId="11E03E48" w:rsidR="00D36C1E" w:rsidRPr="00F05FB2" w:rsidRDefault="00D36C1E" w:rsidP="00D36C1E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color w:val="1F497D" w:themeColor="text2"/>
              </w:rPr>
            </w:pPr>
            <w:r w:rsidRPr="00F05FB2">
              <w:rPr>
                <w:rFonts w:ascii="Arial" w:hAnsi="Arial" w:cs="Arial"/>
                <w:b/>
                <w:color w:val="1F497D" w:themeColor="text2"/>
              </w:rPr>
              <w:t>Tides</w:t>
            </w:r>
            <w:r>
              <w:rPr>
                <w:rFonts w:ascii="Arial" w:hAnsi="Arial" w:cs="Arial"/>
                <w:b/>
                <w:color w:val="1F497D" w:themeColor="text2"/>
              </w:rPr>
              <w:t xml:space="preserve">    </w:t>
            </w:r>
          </w:p>
          <w:p w14:paraId="16C0668B" w14:textId="77777777" w:rsidR="00D36C1E" w:rsidRPr="00F05FB2" w:rsidRDefault="00D36C1E" w:rsidP="00D36C1E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color w:val="1F497D" w:themeColor="text2"/>
              </w:rPr>
            </w:pPr>
            <w:r w:rsidRPr="00F05FB2">
              <w:rPr>
                <w:rFonts w:ascii="Arial" w:hAnsi="Arial" w:cs="Arial"/>
                <w:b/>
                <w:color w:val="1F497D" w:themeColor="text2"/>
              </w:rPr>
              <w:t>Solar</w:t>
            </w:r>
          </w:p>
          <w:p w14:paraId="6E2A991E" w14:textId="1353E5B0" w:rsidR="00D36C1E" w:rsidRPr="00D36C1E" w:rsidRDefault="00D36C1E" w:rsidP="00D36C1E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color w:val="1F497D" w:themeColor="text2"/>
              </w:rPr>
            </w:pPr>
            <w:r w:rsidRPr="00D36C1E">
              <w:rPr>
                <w:rFonts w:ascii="Arial" w:hAnsi="Arial" w:cs="Arial"/>
                <w:b/>
                <w:noProof/>
                <w:color w:val="1F497D" w:themeColor="text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5C7EB7" wp14:editId="497F3F19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-528955</wp:posOffset>
                      </wp:positionV>
                      <wp:extent cx="949960" cy="260985"/>
                      <wp:effectExtent l="0" t="0" r="2540" b="571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960" cy="260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35D8A" w14:textId="77777777" w:rsidR="00D36C1E" w:rsidRDefault="00D36C1E" w:rsidP="00D36C1E">
                                  <w:r>
                                    <w:t xml:space="preserve">½ mark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49.95pt;margin-top:-41.65pt;width:74.8pt;height:20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" stroked="f">
                      <v:textbox>
                        <w:txbxContent>
                          <w:p w14:paraId="4A635D8A" w14:textId="77777777" w:rsidR="00D36C1E" w:rsidRDefault="00D36C1E" w:rsidP="00D36C1E">
                            <w:r>
                              <w:t xml:space="preserve">½ mark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05FB2">
              <w:rPr>
                <w:rFonts w:ascii="Arial" w:hAnsi="Arial" w:cs="Arial"/>
                <w:b/>
                <w:color w:val="1F497D" w:themeColor="text2"/>
              </w:rPr>
              <w:t>Wind</w:t>
            </w:r>
          </w:p>
        </w:tc>
      </w:tr>
    </w:tbl>
    <w:p w14:paraId="0E2789F8" w14:textId="28C73AAF" w:rsidR="006F16EC" w:rsidRPr="00866AC1" w:rsidRDefault="006F16EC" w:rsidP="006F16E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6E461BB8" w14:textId="77777777" w:rsidR="00D36C1E" w:rsidRPr="00D06C97" w:rsidRDefault="00D36C1E" w:rsidP="00D06C97">
      <w:pPr>
        <w:spacing w:line="480" w:lineRule="auto"/>
        <w:rPr>
          <w:rFonts w:ascii="Arial" w:hAnsi="Arial" w:cs="Arial"/>
        </w:rPr>
      </w:pPr>
    </w:p>
    <w:p w14:paraId="307EA775" w14:textId="0419FA34" w:rsidR="00B239E4" w:rsidRDefault="00B239E4" w:rsidP="00D06C97">
      <w:pPr>
        <w:pStyle w:val="ListParagraph"/>
        <w:pBdr>
          <w:top w:val="single" w:sz="4" w:space="1" w:color="auto"/>
        </w:pBdr>
        <w:spacing w:line="480" w:lineRule="auto"/>
        <w:rPr>
          <w:rFonts w:ascii="Arial" w:hAnsi="Arial" w:cs="Arial"/>
        </w:rPr>
      </w:pPr>
    </w:p>
    <w:p w14:paraId="05EAFC7D" w14:textId="249EA754" w:rsidR="00CB5E77" w:rsidRPr="00095613" w:rsidRDefault="00F22098" w:rsidP="00401243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095613">
        <w:rPr>
          <w:rFonts w:ascii="Arial" w:hAnsi="Arial" w:cs="Arial"/>
          <w:sz w:val="24"/>
          <w:szCs w:val="24"/>
        </w:rPr>
        <w:t xml:space="preserve">Refer to Source 5.21 “Typical household water use in Australia” to answer the questions below; </w:t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  <w:t xml:space="preserve">(2 marks) </w:t>
      </w:r>
    </w:p>
    <w:p w14:paraId="04994F4E" w14:textId="5730D7FC" w:rsidR="00401243" w:rsidRPr="00095613" w:rsidRDefault="00095613" w:rsidP="00095613">
      <w:pPr>
        <w:pStyle w:val="ListParagraph"/>
        <w:ind w:left="9360"/>
        <w:rPr>
          <w:rFonts w:ascii="Arial" w:hAnsi="Arial" w:cs="Arial"/>
          <w:sz w:val="24"/>
          <w:szCs w:val="24"/>
        </w:rPr>
      </w:pPr>
      <w:r w:rsidRPr="00095613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71552" behindDoc="0" locked="0" layoutInCell="1" allowOverlap="1" wp14:anchorId="5CB38BA4" wp14:editId="5DADF2EE">
            <wp:simplePos x="0" y="0"/>
            <wp:positionH relativeFrom="column">
              <wp:posOffset>4078605</wp:posOffset>
            </wp:positionH>
            <wp:positionV relativeFrom="paragraph">
              <wp:posOffset>142875</wp:posOffset>
            </wp:positionV>
            <wp:extent cx="2765425" cy="2707005"/>
            <wp:effectExtent l="19050" t="19050" r="15875" b="171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7070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4F7BE" w14:textId="3DA3FD15" w:rsidR="00CB5E77" w:rsidRPr="00095613" w:rsidRDefault="00F22098" w:rsidP="00F22098">
      <w:pPr>
        <w:pStyle w:val="ListParagraph"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</w:rPr>
      </w:pPr>
      <w:r w:rsidRPr="00095613">
        <w:rPr>
          <w:rFonts w:ascii="Arial" w:hAnsi="Arial" w:cs="Arial"/>
          <w:sz w:val="24"/>
          <w:szCs w:val="24"/>
        </w:rPr>
        <w:t xml:space="preserve">What percentage of household water use is used on baths? </w:t>
      </w:r>
    </w:p>
    <w:p w14:paraId="4500ED92" w14:textId="7BD1E7FE" w:rsidR="00F22098" w:rsidRPr="00095613" w:rsidRDefault="00D36C1E" w:rsidP="00F22098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  <w:r w:rsidRPr="00D36C1E">
        <w:rPr>
          <w:rFonts w:ascii="Arial" w:hAnsi="Arial" w:cs="Arial"/>
          <w:sz w:val="24"/>
          <w:szCs w:val="24"/>
          <w:highlight w:val="red"/>
        </w:rPr>
        <w:t>3%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B3B5184" w14:textId="77777777" w:rsidR="00F22098" w:rsidRPr="00095613" w:rsidRDefault="00F22098" w:rsidP="00D36C1E">
      <w:pPr>
        <w:spacing w:line="240" w:lineRule="auto"/>
        <w:ind w:left="1080"/>
        <w:rPr>
          <w:rFonts w:ascii="Arial" w:hAnsi="Arial" w:cs="Arial"/>
          <w:sz w:val="24"/>
          <w:szCs w:val="24"/>
          <w:u w:val="single"/>
        </w:rPr>
      </w:pPr>
    </w:p>
    <w:p w14:paraId="3DB32186" w14:textId="77777777" w:rsidR="00F22098" w:rsidRPr="00095613" w:rsidRDefault="00B239E4" w:rsidP="00F22098">
      <w:pPr>
        <w:pStyle w:val="ListParagraph"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</w:rPr>
      </w:pPr>
      <w:r w:rsidRPr="00095613">
        <w:rPr>
          <w:rFonts w:ascii="Arial" w:hAnsi="Arial" w:cs="Arial"/>
          <w:sz w:val="24"/>
          <w:szCs w:val="24"/>
        </w:rPr>
        <w:t xml:space="preserve">What is the combined percentage of water used on baths, showers and toilets?  </w:t>
      </w:r>
    </w:p>
    <w:p w14:paraId="1A4E1C36" w14:textId="3EBDF5DB" w:rsidR="0039359E" w:rsidRPr="0039359E" w:rsidRDefault="00D36C1E" w:rsidP="00D36C1E">
      <w:pPr>
        <w:ind w:left="1080"/>
        <w:rPr>
          <w:rFonts w:ascii="Arial" w:hAnsi="Arial" w:cs="Arial"/>
          <w:sz w:val="24"/>
          <w:szCs w:val="24"/>
        </w:rPr>
      </w:pPr>
      <w:r w:rsidRPr="00D36C1E">
        <w:rPr>
          <w:rFonts w:ascii="Arial" w:hAnsi="Arial" w:cs="Arial"/>
          <w:sz w:val="24"/>
          <w:szCs w:val="24"/>
          <w:highlight w:val="red"/>
        </w:rPr>
        <w:t>43%</w:t>
      </w:r>
    </w:p>
    <w:p w14:paraId="00716C23" w14:textId="77777777" w:rsidR="0039359E" w:rsidRDefault="0039359E" w:rsidP="0039359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609CE4D0" w14:textId="77777777" w:rsidR="00D36C1E" w:rsidRDefault="00D36C1E" w:rsidP="0039359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7E02DA99" w14:textId="77777777" w:rsidR="00D36C1E" w:rsidRDefault="00D36C1E" w:rsidP="0039359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188DB2B2" w14:textId="77777777" w:rsidR="00D36C1E" w:rsidRDefault="00D36C1E" w:rsidP="0039359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0F0D0BDE" w14:textId="77777777" w:rsidR="00D36C1E" w:rsidRDefault="00D36C1E" w:rsidP="0039359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028CF5C8" w14:textId="77777777" w:rsidR="00D36C1E" w:rsidRDefault="00D36C1E" w:rsidP="0039359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4E891405" w14:textId="77777777" w:rsidR="00D36C1E" w:rsidRPr="0039359E" w:rsidRDefault="00D36C1E" w:rsidP="0039359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68A3A401" w14:textId="77777777" w:rsidR="00774286" w:rsidRPr="00774286" w:rsidRDefault="00774286" w:rsidP="00774286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sz w:val="24"/>
        </w:rPr>
        <w:t>a) List the 3 types of rainfall:</w:t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  <w:t>(3 marks)</w:t>
      </w:r>
    </w:p>
    <w:p w14:paraId="68D7B5B1" w14:textId="77777777" w:rsidR="00774286" w:rsidRPr="00774286" w:rsidRDefault="00774286" w:rsidP="00774286">
      <w:pPr>
        <w:pStyle w:val="ListParagraph"/>
        <w:rPr>
          <w:rFonts w:ascii="Arial" w:hAnsi="Arial" w:cs="Arial"/>
        </w:rPr>
      </w:pPr>
    </w:p>
    <w:p w14:paraId="366246C1" w14:textId="04CC2BF6" w:rsidR="00774286" w:rsidRPr="00D36C1E" w:rsidRDefault="00D36C1E" w:rsidP="00EA79E5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cs="Arial"/>
          <w:highlight w:val="red"/>
        </w:rPr>
      </w:pPr>
      <w:r w:rsidRPr="00D36C1E">
        <w:rPr>
          <w:rFonts w:ascii="Arial" w:hAnsi="Arial" w:cs="Arial"/>
          <w:highlight w:val="red"/>
        </w:rPr>
        <w:t xml:space="preserve">Convectional </w:t>
      </w:r>
    </w:p>
    <w:p w14:paraId="734132D3" w14:textId="629577FE" w:rsidR="00EA79E5" w:rsidRPr="00D36C1E" w:rsidRDefault="00D36C1E" w:rsidP="00EA79E5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cs="Arial"/>
          <w:highlight w:val="red"/>
        </w:rPr>
      </w:pPr>
      <w:r w:rsidRPr="00D36C1E">
        <w:rPr>
          <w:rFonts w:ascii="Arial" w:hAnsi="Arial" w:cs="Arial"/>
          <w:highlight w:val="red"/>
        </w:rPr>
        <w:t xml:space="preserve">Frontal </w:t>
      </w:r>
    </w:p>
    <w:p w14:paraId="1606C791" w14:textId="27578882" w:rsidR="00D06C97" w:rsidRPr="00D36C1E" w:rsidRDefault="00D36C1E" w:rsidP="0039359E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cs="Arial"/>
          <w:highlight w:val="red"/>
        </w:rPr>
      </w:pPr>
      <w:r w:rsidRPr="00D36C1E">
        <w:rPr>
          <w:rFonts w:ascii="Arial" w:hAnsi="Arial" w:cs="Arial"/>
          <w:highlight w:val="red"/>
        </w:rPr>
        <w:t xml:space="preserve">Orographic </w:t>
      </w:r>
    </w:p>
    <w:p w14:paraId="17B00C33" w14:textId="7D09A364" w:rsidR="00774286" w:rsidRDefault="00401243" w:rsidP="00774286">
      <w:pPr>
        <w:pStyle w:val="ListParagraph"/>
        <w:rPr>
          <w:rFonts w:ascii="Arial" w:hAnsi="Arial" w:cs="Arial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 wp14:anchorId="7EE11A8E" wp14:editId="19CE6EAE">
            <wp:simplePos x="0" y="0"/>
            <wp:positionH relativeFrom="column">
              <wp:posOffset>3545205</wp:posOffset>
            </wp:positionH>
            <wp:positionV relativeFrom="paragraph">
              <wp:posOffset>426085</wp:posOffset>
            </wp:positionV>
            <wp:extent cx="3009900" cy="2169160"/>
            <wp:effectExtent l="0" t="0" r="0" b="2540"/>
            <wp:wrapTight wrapText="bothSides">
              <wp:wrapPolygon edited="0">
                <wp:start x="0" y="0"/>
                <wp:lineTo x="0" y="21436"/>
                <wp:lineTo x="21463" y="21436"/>
                <wp:lineTo x="21463" y="0"/>
                <wp:lineTo x="0" y="0"/>
              </wp:wrapPolygon>
            </wp:wrapTight>
            <wp:docPr id="4" name="Picture 4" descr="Image result for orographic rain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rographic rainf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286">
        <w:rPr>
          <w:rFonts w:ascii="Arial" w:hAnsi="Arial" w:cs="Arial"/>
          <w:sz w:val="24"/>
        </w:rPr>
        <w:t>b)  Referring to the diagram below – which type of rainfall is depicted?</w:t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>(1 mark)</w:t>
      </w:r>
    </w:p>
    <w:p w14:paraId="57D0B041" w14:textId="77777777" w:rsidR="00EA79E5" w:rsidRDefault="00EA79E5" w:rsidP="00774286">
      <w:pPr>
        <w:pStyle w:val="ListParagraph"/>
        <w:rPr>
          <w:rFonts w:ascii="Arial" w:hAnsi="Arial" w:cs="Arial"/>
          <w:sz w:val="24"/>
        </w:rPr>
      </w:pPr>
    </w:p>
    <w:p w14:paraId="41FF9238" w14:textId="0D1A8C29" w:rsidR="00401243" w:rsidRDefault="00401243" w:rsidP="00774286">
      <w:pPr>
        <w:pStyle w:val="ListParagraph"/>
        <w:rPr>
          <w:rFonts w:ascii="Arial" w:hAnsi="Arial" w:cs="Arial"/>
          <w:sz w:val="24"/>
        </w:rPr>
      </w:pPr>
    </w:p>
    <w:p w14:paraId="7C06A280" w14:textId="3B10F98F" w:rsidR="00EA79E5" w:rsidRPr="00774286" w:rsidRDefault="00D36C1E" w:rsidP="00774286">
      <w:pPr>
        <w:pStyle w:val="ListParagraph"/>
        <w:rPr>
          <w:rFonts w:ascii="Arial" w:hAnsi="Arial" w:cs="Arial"/>
        </w:rPr>
      </w:pPr>
      <w:r w:rsidRPr="00D36C1E">
        <w:rPr>
          <w:rFonts w:ascii="Arial" w:hAnsi="Arial" w:cs="Arial"/>
          <w:sz w:val="24"/>
          <w:highlight w:val="red"/>
        </w:rPr>
        <w:t>Orographic rainfall</w:t>
      </w:r>
      <w:r>
        <w:rPr>
          <w:rFonts w:ascii="Arial" w:hAnsi="Arial" w:cs="Arial"/>
          <w:sz w:val="24"/>
        </w:rPr>
        <w:t xml:space="preserve"> </w:t>
      </w:r>
    </w:p>
    <w:p w14:paraId="2594F021" w14:textId="77777777" w:rsidR="00774286" w:rsidRDefault="00774286" w:rsidP="00774286">
      <w:pPr>
        <w:rPr>
          <w:rFonts w:ascii="Arial" w:hAnsi="Arial" w:cs="Arial"/>
        </w:rPr>
      </w:pPr>
    </w:p>
    <w:p w14:paraId="5DCCDD8E" w14:textId="77777777" w:rsidR="00774286" w:rsidRDefault="00774286" w:rsidP="000B7682">
      <w:pPr>
        <w:ind w:left="360" w:firstLine="360"/>
        <w:rPr>
          <w:rFonts w:ascii="Arial" w:hAnsi="Arial" w:cs="Arial"/>
        </w:rPr>
      </w:pPr>
    </w:p>
    <w:p w14:paraId="21145921" w14:textId="77777777" w:rsidR="00D73523" w:rsidRDefault="00D73523" w:rsidP="000B7682">
      <w:pPr>
        <w:ind w:left="360" w:firstLine="360"/>
        <w:rPr>
          <w:rFonts w:ascii="Arial" w:hAnsi="Arial" w:cs="Arial"/>
        </w:rPr>
      </w:pPr>
    </w:p>
    <w:p w14:paraId="24AC010F" w14:textId="193B595E" w:rsidR="00D73523" w:rsidRDefault="00D73523" w:rsidP="000B7682">
      <w:pPr>
        <w:ind w:left="360" w:firstLine="360"/>
        <w:rPr>
          <w:rFonts w:ascii="Arial" w:hAnsi="Arial" w:cs="Arial"/>
        </w:rPr>
      </w:pPr>
    </w:p>
    <w:p w14:paraId="177FC2A3" w14:textId="0B4FAE99" w:rsidR="00D06C97" w:rsidRPr="00866AC1" w:rsidRDefault="00D06C97" w:rsidP="0039359E">
      <w:pPr>
        <w:rPr>
          <w:rFonts w:ascii="Arial" w:hAnsi="Arial" w:cs="Arial"/>
        </w:rPr>
      </w:pPr>
    </w:p>
    <w:p w14:paraId="51BEAE80" w14:textId="66FD120B" w:rsidR="000B7682" w:rsidRPr="00866AC1" w:rsidRDefault="00EA79E5" w:rsidP="0039359E">
      <w:pPr>
        <w:pStyle w:val="ListParagraph"/>
        <w:numPr>
          <w:ilvl w:val="0"/>
          <w:numId w:val="16"/>
        </w:numPr>
        <w:pBdr>
          <w:top w:val="single" w:sz="4" w:space="1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="000B7682" w:rsidRPr="00866AC1">
        <w:rPr>
          <w:rFonts w:ascii="Arial" w:hAnsi="Arial" w:cs="Arial"/>
          <w:sz w:val="24"/>
        </w:rPr>
        <w:t>Label the diagram of the water cycle with following processes.</w:t>
      </w:r>
      <w:r w:rsidR="000B7682" w:rsidRPr="00866AC1">
        <w:rPr>
          <w:rFonts w:ascii="Arial" w:hAnsi="Arial" w:cs="Arial"/>
          <w:sz w:val="24"/>
        </w:rPr>
        <w:tab/>
      </w:r>
      <w:r w:rsidR="000B7682" w:rsidRPr="00866AC1">
        <w:rPr>
          <w:rFonts w:ascii="Arial" w:hAnsi="Arial" w:cs="Arial"/>
          <w:sz w:val="24"/>
        </w:rPr>
        <w:tab/>
      </w:r>
      <w:r w:rsidR="00866AC1">
        <w:rPr>
          <w:rFonts w:ascii="Arial" w:hAnsi="Arial" w:cs="Arial"/>
          <w:sz w:val="24"/>
        </w:rPr>
        <w:tab/>
      </w:r>
      <w:r w:rsidR="000B7682" w:rsidRPr="00866AC1">
        <w:rPr>
          <w:rFonts w:ascii="Arial" w:hAnsi="Arial" w:cs="Arial"/>
          <w:sz w:val="24"/>
        </w:rPr>
        <w:t>(5 marks)</w:t>
      </w:r>
    </w:p>
    <w:p w14:paraId="1B3934D3" w14:textId="1F4E4B8D"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Evaporation</w:t>
      </w:r>
    </w:p>
    <w:p w14:paraId="7CAC51B3" w14:textId="706E0492"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Transpiration</w:t>
      </w:r>
    </w:p>
    <w:p w14:paraId="79C73211" w14:textId="68A0EC46"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Condensation</w:t>
      </w:r>
    </w:p>
    <w:p w14:paraId="69D8A1B2" w14:textId="376972DA"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Precipitation</w:t>
      </w:r>
    </w:p>
    <w:p w14:paraId="36C01CAE" w14:textId="70311441" w:rsidR="000B7682" w:rsidRDefault="006F16EC" w:rsidP="000B7682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•</w:t>
      </w:r>
      <w:r>
        <w:rPr>
          <w:rFonts w:ascii="Arial" w:hAnsi="Arial" w:cs="Arial"/>
          <w:sz w:val="24"/>
        </w:rPr>
        <w:tab/>
      </w:r>
      <w:r w:rsidR="000B7682" w:rsidRPr="00866AC1">
        <w:rPr>
          <w:rFonts w:ascii="Arial" w:hAnsi="Arial" w:cs="Arial"/>
          <w:sz w:val="24"/>
        </w:rPr>
        <w:t>Run Off</w:t>
      </w:r>
    </w:p>
    <w:p w14:paraId="2FACDDAE" w14:textId="401D8770" w:rsidR="002E6E04" w:rsidRDefault="002E6E04" w:rsidP="000B7682">
      <w:pPr>
        <w:spacing w:line="240" w:lineRule="auto"/>
        <w:rPr>
          <w:rFonts w:ascii="Arial" w:hAnsi="Arial" w:cs="Arial"/>
          <w:sz w:val="24"/>
        </w:rPr>
      </w:pPr>
    </w:p>
    <w:p w14:paraId="15C12B7D" w14:textId="5D63036D" w:rsidR="002E6E04" w:rsidRDefault="002E6E04" w:rsidP="000B7682">
      <w:pPr>
        <w:spacing w:line="240" w:lineRule="auto"/>
        <w:rPr>
          <w:rFonts w:ascii="Arial" w:hAnsi="Arial" w:cs="Arial"/>
          <w:sz w:val="24"/>
        </w:rPr>
      </w:pPr>
    </w:p>
    <w:p w14:paraId="2EAE14A1" w14:textId="77777777" w:rsidR="002E6E04" w:rsidRDefault="002E6E04" w:rsidP="000B7682">
      <w:pPr>
        <w:spacing w:line="240" w:lineRule="auto"/>
        <w:rPr>
          <w:rFonts w:ascii="Arial" w:hAnsi="Arial" w:cs="Arial"/>
          <w:sz w:val="24"/>
        </w:rPr>
      </w:pPr>
    </w:p>
    <w:p w14:paraId="675A437F" w14:textId="7847FB2E" w:rsidR="002E6E04" w:rsidRDefault="002E6E04" w:rsidP="000B7682">
      <w:pPr>
        <w:spacing w:line="240" w:lineRule="auto"/>
        <w:rPr>
          <w:rFonts w:ascii="Arial" w:hAnsi="Arial" w:cs="Arial"/>
          <w:sz w:val="24"/>
        </w:rPr>
      </w:pPr>
    </w:p>
    <w:p w14:paraId="0CDC4544" w14:textId="2F34E156" w:rsidR="002E6E04" w:rsidRDefault="002E6E04" w:rsidP="000B7682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027919" wp14:editId="3B8FD20A">
                <wp:simplePos x="0" y="0"/>
                <wp:positionH relativeFrom="column">
                  <wp:posOffset>462915</wp:posOffset>
                </wp:positionH>
                <wp:positionV relativeFrom="paragraph">
                  <wp:posOffset>1962150</wp:posOffset>
                </wp:positionV>
                <wp:extent cx="904875" cy="3333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48440B0" w14:textId="77777777" w:rsidR="002E6E04" w:rsidRPr="00F05FB2" w:rsidRDefault="002E6E04" w:rsidP="002E6E04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Runoff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36.45pt;margin-top:154.5pt;width:71.25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" fillcolor="window" strokeweight=".5pt">
                <v:textbox>
                  <w:txbxContent>
                    <w:p w14:paraId="548440B0" w14:textId="77777777" w:rsidR="002E6E04" w:rsidRPr="00F05FB2" w:rsidRDefault="002E6E04" w:rsidP="002E6E04">
                      <w:pPr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b/>
                          <w:color w:val="1F497D" w:themeColor="text2"/>
                        </w:rPr>
                        <w:t>Runoff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B2E398" wp14:editId="6A1F78E0">
                <wp:simplePos x="0" y="0"/>
                <wp:positionH relativeFrom="column">
                  <wp:posOffset>2191385</wp:posOffset>
                </wp:positionH>
                <wp:positionV relativeFrom="paragraph">
                  <wp:posOffset>1632585</wp:posOffset>
                </wp:positionV>
                <wp:extent cx="1133475" cy="3333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271D5EE" w14:textId="77777777" w:rsidR="002E6E04" w:rsidRPr="00F05FB2" w:rsidRDefault="002E6E04" w:rsidP="002E6E04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Transpiration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9" type="#_x0000_t202" style="position:absolute;margin-left:172.55pt;margin-top:128.55pt;width:89.25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" fillcolor="window" strokeweight=".5pt">
                <v:textbox>
                  <w:txbxContent>
                    <w:p w14:paraId="6271D5EE" w14:textId="77777777" w:rsidR="002E6E04" w:rsidRPr="00F05FB2" w:rsidRDefault="002E6E04" w:rsidP="002E6E04">
                      <w:pPr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b/>
                          <w:color w:val="1F497D" w:themeColor="text2"/>
                        </w:rPr>
                        <w:t>Transpiration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BB2681" wp14:editId="22F20261">
                <wp:simplePos x="0" y="0"/>
                <wp:positionH relativeFrom="column">
                  <wp:posOffset>3651250</wp:posOffset>
                </wp:positionH>
                <wp:positionV relativeFrom="paragraph">
                  <wp:posOffset>1861185</wp:posOffset>
                </wp:positionV>
                <wp:extent cx="904875" cy="3333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BA18EB5" w14:textId="77777777" w:rsidR="002E6E04" w:rsidRPr="00F05FB2" w:rsidRDefault="002E6E04" w:rsidP="002E6E04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F05FB2">
                              <w:rPr>
                                <w:b/>
                                <w:color w:val="1F497D" w:themeColor="text2"/>
                              </w:rPr>
                              <w:t>Evaporation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0" type="#_x0000_t202" style="position:absolute;margin-left:287.5pt;margin-top:146.55pt;width:71.2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" fillcolor="window" strokeweight=".5pt">
                <v:textbox>
                  <w:txbxContent>
                    <w:p w14:paraId="7BA18EB5" w14:textId="77777777" w:rsidR="002E6E04" w:rsidRPr="00F05FB2" w:rsidRDefault="002E6E04" w:rsidP="002E6E04">
                      <w:pPr>
                        <w:rPr>
                          <w:b/>
                          <w:color w:val="1F497D" w:themeColor="text2"/>
                        </w:rPr>
                      </w:pPr>
                      <w:r w:rsidRPr="00F05FB2">
                        <w:rPr>
                          <w:b/>
                          <w:color w:val="1F497D" w:themeColor="text2"/>
                        </w:rPr>
                        <w:t>Evaporation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7ACBA8" wp14:editId="4DECA093">
                <wp:simplePos x="0" y="0"/>
                <wp:positionH relativeFrom="column">
                  <wp:posOffset>2251075</wp:posOffset>
                </wp:positionH>
                <wp:positionV relativeFrom="paragraph">
                  <wp:posOffset>1154430</wp:posOffset>
                </wp:positionV>
                <wp:extent cx="1076325" cy="3333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2B2D470" w14:textId="77777777" w:rsidR="002E6E04" w:rsidRPr="00F05FB2" w:rsidRDefault="002E6E04" w:rsidP="002E6E04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Condensation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1" type="#_x0000_t202" style="position:absolute;margin-left:177.25pt;margin-top:90.9pt;width:84.7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" fillcolor="window" strokeweight=".5pt">
                <v:textbox>
                  <w:txbxContent>
                    <w:p w14:paraId="62B2D470" w14:textId="77777777" w:rsidR="002E6E04" w:rsidRPr="00F05FB2" w:rsidRDefault="002E6E04" w:rsidP="002E6E04">
                      <w:pPr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b/>
                          <w:color w:val="1F497D" w:themeColor="text2"/>
                        </w:rPr>
                        <w:t>Condensation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3BCC26" wp14:editId="1AB5627B">
                <wp:simplePos x="0" y="0"/>
                <wp:positionH relativeFrom="column">
                  <wp:posOffset>686913</wp:posOffset>
                </wp:positionH>
                <wp:positionV relativeFrom="paragraph">
                  <wp:posOffset>1137664</wp:posOffset>
                </wp:positionV>
                <wp:extent cx="1038225" cy="3333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8F89B9B" w14:textId="77777777" w:rsidR="002E6E04" w:rsidRPr="00F05FB2" w:rsidRDefault="002E6E04" w:rsidP="002E6E04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Precipitation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2" type="#_x0000_t202" style="position:absolute;margin-left:54.1pt;margin-top:89.6pt;width:81.7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" fillcolor="window" strokeweight=".5pt">
                <v:textbox>
                  <w:txbxContent>
                    <w:p w14:paraId="48F89B9B" w14:textId="77777777" w:rsidR="002E6E04" w:rsidRPr="00F05FB2" w:rsidRDefault="002E6E04" w:rsidP="002E6E04">
                      <w:pPr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b/>
                          <w:color w:val="1F497D" w:themeColor="text2"/>
                        </w:rPr>
                        <w:t>Precipitation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98176" behindDoc="1" locked="0" layoutInCell="1" allowOverlap="1" wp14:anchorId="422F0523" wp14:editId="407939B8">
            <wp:simplePos x="0" y="0"/>
            <wp:positionH relativeFrom="column">
              <wp:posOffset>-113030</wp:posOffset>
            </wp:positionH>
            <wp:positionV relativeFrom="paragraph">
              <wp:posOffset>449580</wp:posOffset>
            </wp:positionV>
            <wp:extent cx="6740525" cy="3209925"/>
            <wp:effectExtent l="0" t="0" r="3175" b="9525"/>
            <wp:wrapTight wrapText="bothSides">
              <wp:wrapPolygon edited="0">
                <wp:start x="0" y="0"/>
                <wp:lineTo x="0" y="21536"/>
                <wp:lineTo x="21549" y="21536"/>
                <wp:lineTo x="2154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A0B48" w14:textId="77777777" w:rsidR="002E6E04" w:rsidRDefault="002E6E04" w:rsidP="000B7682">
      <w:pPr>
        <w:spacing w:line="240" w:lineRule="auto"/>
        <w:rPr>
          <w:rFonts w:ascii="Arial" w:hAnsi="Arial" w:cs="Arial"/>
          <w:sz w:val="24"/>
        </w:rPr>
      </w:pPr>
    </w:p>
    <w:p w14:paraId="0E6FB13C" w14:textId="77777777" w:rsidR="002E6E04" w:rsidRDefault="002E6E04" w:rsidP="000B7682">
      <w:pPr>
        <w:spacing w:line="240" w:lineRule="auto"/>
        <w:rPr>
          <w:rFonts w:ascii="Arial" w:hAnsi="Arial" w:cs="Arial"/>
          <w:sz w:val="24"/>
        </w:rPr>
      </w:pPr>
    </w:p>
    <w:p w14:paraId="6DEF09CF" w14:textId="77777777" w:rsidR="002E6E04" w:rsidRDefault="002E6E04" w:rsidP="000B7682">
      <w:pPr>
        <w:spacing w:line="240" w:lineRule="auto"/>
        <w:rPr>
          <w:rFonts w:ascii="Arial" w:hAnsi="Arial" w:cs="Arial"/>
          <w:sz w:val="24"/>
        </w:rPr>
      </w:pPr>
    </w:p>
    <w:p w14:paraId="06584130" w14:textId="77777777" w:rsidR="002E6E04" w:rsidRPr="00866AC1" w:rsidRDefault="002E6E04" w:rsidP="000B7682">
      <w:pPr>
        <w:spacing w:line="240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03191216" w14:textId="77777777" w:rsidR="00EA79E5" w:rsidRPr="00EA79E5" w:rsidRDefault="00EA79E5" w:rsidP="00EA79E5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 w:rsidRPr="00EA79E5">
        <w:rPr>
          <w:rFonts w:ascii="Arial" w:hAnsi="Arial" w:cs="Arial"/>
          <w:sz w:val="24"/>
        </w:rPr>
        <w:t>Which part of PERTIC is missing from the diagram above?</w:t>
      </w:r>
      <w:r w:rsidRPr="00EA79E5">
        <w:rPr>
          <w:rFonts w:ascii="Arial" w:hAnsi="Arial" w:cs="Arial"/>
          <w:sz w:val="24"/>
        </w:rPr>
        <w:tab/>
      </w:r>
      <w:r w:rsidRPr="00EA79E5">
        <w:rPr>
          <w:rFonts w:ascii="Arial" w:hAnsi="Arial" w:cs="Arial"/>
          <w:sz w:val="24"/>
        </w:rPr>
        <w:tab/>
      </w:r>
      <w:r w:rsidRPr="00EA79E5">
        <w:rPr>
          <w:rFonts w:ascii="Arial" w:hAnsi="Arial" w:cs="Arial"/>
          <w:sz w:val="24"/>
        </w:rPr>
        <w:tab/>
        <w:t>(1 Mark)</w:t>
      </w:r>
    </w:p>
    <w:p w14:paraId="73D7856B" w14:textId="77777777" w:rsidR="00EA79E5" w:rsidRDefault="00EA79E5" w:rsidP="00EA79E5">
      <w:pPr>
        <w:pStyle w:val="ListParagraph"/>
        <w:pBdr>
          <w:bottom w:val="single" w:sz="12" w:space="1" w:color="auto"/>
        </w:pBdr>
        <w:rPr>
          <w:rFonts w:ascii="Arial" w:hAnsi="Arial" w:cs="Arial"/>
        </w:rPr>
      </w:pPr>
    </w:p>
    <w:p w14:paraId="75CE1C13" w14:textId="4EE2F91D" w:rsidR="0039359E" w:rsidRDefault="002E6E04" w:rsidP="00EA79E5">
      <w:pPr>
        <w:pStyle w:val="ListParagraph"/>
        <w:pBdr>
          <w:bottom w:val="single" w:sz="12" w:space="1" w:color="auto"/>
        </w:pBdr>
        <w:rPr>
          <w:rFonts w:ascii="Arial" w:hAnsi="Arial" w:cs="Arial"/>
        </w:rPr>
      </w:pPr>
      <w:r w:rsidRPr="002E6E04">
        <w:rPr>
          <w:rFonts w:ascii="Arial" w:hAnsi="Arial" w:cs="Arial"/>
          <w:highlight w:val="red"/>
        </w:rPr>
        <w:t>Infiltration</w:t>
      </w:r>
      <w:r>
        <w:rPr>
          <w:rFonts w:ascii="Arial" w:hAnsi="Arial" w:cs="Arial"/>
        </w:rPr>
        <w:t xml:space="preserve"> </w:t>
      </w:r>
    </w:p>
    <w:p w14:paraId="6D0398A8" w14:textId="19B52E27" w:rsidR="000B7682" w:rsidRPr="0039359E" w:rsidRDefault="00095613" w:rsidP="0039359E">
      <w:pPr>
        <w:pStyle w:val="ListParagraph"/>
        <w:rPr>
          <w:rFonts w:ascii="Arial" w:hAnsi="Arial" w:cs="Arial"/>
        </w:rPr>
      </w:pPr>
      <w:r w:rsidRPr="00095613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50E5D" wp14:editId="7ADE0DAB">
                <wp:simplePos x="0" y="0"/>
                <wp:positionH relativeFrom="column">
                  <wp:posOffset>2629535</wp:posOffset>
                </wp:positionH>
                <wp:positionV relativeFrom="paragraph">
                  <wp:posOffset>180340</wp:posOffset>
                </wp:positionV>
                <wp:extent cx="1223010" cy="296545"/>
                <wp:effectExtent l="0" t="0" r="0" b="82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B9A90" w14:textId="7317F3F6" w:rsidR="00D36C1E" w:rsidRPr="00095613" w:rsidRDefault="00D36C1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956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END OF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07.05pt;margin-top:14.2pt;width:96.3pt;height:2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" stroked="f">
                <v:textbox>
                  <w:txbxContent>
                    <w:p w14:paraId="2F8B9A90" w14:textId="7317F3F6" w:rsidR="00D36C1E" w:rsidRPr="00095613" w:rsidRDefault="00D36C1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956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END OF TEST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7682" w:rsidRPr="0039359E" w:rsidSect="000B5B27">
      <w:pgSz w:w="11906" w:h="16838"/>
      <w:pgMar w:top="68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1687"/>
    <w:multiLevelType w:val="hybridMultilevel"/>
    <w:tmpl w:val="5DBEC7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D2D9B"/>
    <w:multiLevelType w:val="hybridMultilevel"/>
    <w:tmpl w:val="0C28BA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6700C"/>
    <w:multiLevelType w:val="hybridMultilevel"/>
    <w:tmpl w:val="091613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E5B56"/>
    <w:multiLevelType w:val="hybridMultilevel"/>
    <w:tmpl w:val="86444F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34637D"/>
    <w:multiLevelType w:val="hybridMultilevel"/>
    <w:tmpl w:val="4FB42834"/>
    <w:lvl w:ilvl="0" w:tplc="69041C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396476"/>
    <w:multiLevelType w:val="hybridMultilevel"/>
    <w:tmpl w:val="5CBACB9C"/>
    <w:lvl w:ilvl="0" w:tplc="306AB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DD6482"/>
    <w:multiLevelType w:val="hybridMultilevel"/>
    <w:tmpl w:val="A6AC93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561BA"/>
    <w:multiLevelType w:val="hybridMultilevel"/>
    <w:tmpl w:val="9842B1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049D4"/>
    <w:multiLevelType w:val="hybridMultilevel"/>
    <w:tmpl w:val="2208DB6A"/>
    <w:lvl w:ilvl="0" w:tplc="D1C658D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724DC6"/>
    <w:multiLevelType w:val="hybridMultilevel"/>
    <w:tmpl w:val="4B80F9AC"/>
    <w:lvl w:ilvl="0" w:tplc="47A856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870E6E"/>
    <w:multiLevelType w:val="hybridMultilevel"/>
    <w:tmpl w:val="A920E1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C551660"/>
    <w:multiLevelType w:val="hybridMultilevel"/>
    <w:tmpl w:val="0DD4D9A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8A0A5A"/>
    <w:multiLevelType w:val="hybridMultilevel"/>
    <w:tmpl w:val="07C8E958"/>
    <w:lvl w:ilvl="0" w:tplc="CB56531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23F73ED"/>
    <w:multiLevelType w:val="hybridMultilevel"/>
    <w:tmpl w:val="EB4E9C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4F6562"/>
    <w:multiLevelType w:val="hybridMultilevel"/>
    <w:tmpl w:val="486485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9721F3"/>
    <w:multiLevelType w:val="hybridMultilevel"/>
    <w:tmpl w:val="7CD0B2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701C09"/>
    <w:multiLevelType w:val="hybridMultilevel"/>
    <w:tmpl w:val="6F4C36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B353D6"/>
    <w:multiLevelType w:val="hybridMultilevel"/>
    <w:tmpl w:val="5374D9A2"/>
    <w:lvl w:ilvl="0" w:tplc="9E12C80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6551F3"/>
    <w:multiLevelType w:val="hybridMultilevel"/>
    <w:tmpl w:val="385EEE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4F15AF"/>
    <w:multiLevelType w:val="hybridMultilevel"/>
    <w:tmpl w:val="1A40782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3DD2C9D"/>
    <w:multiLevelType w:val="hybridMultilevel"/>
    <w:tmpl w:val="154EBD2A"/>
    <w:lvl w:ilvl="0" w:tplc="30022B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F10279"/>
    <w:multiLevelType w:val="hybridMultilevel"/>
    <w:tmpl w:val="88CEC5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D217FB"/>
    <w:multiLevelType w:val="hybridMultilevel"/>
    <w:tmpl w:val="01989F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EE3DDE"/>
    <w:multiLevelType w:val="hybridMultilevel"/>
    <w:tmpl w:val="1680A8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D444C5"/>
    <w:multiLevelType w:val="hybridMultilevel"/>
    <w:tmpl w:val="99ACCF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091EC4"/>
    <w:multiLevelType w:val="hybridMultilevel"/>
    <w:tmpl w:val="BD669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704752"/>
    <w:multiLevelType w:val="hybridMultilevel"/>
    <w:tmpl w:val="AF8C38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535D54"/>
    <w:multiLevelType w:val="hybridMultilevel"/>
    <w:tmpl w:val="5A3E6726"/>
    <w:lvl w:ilvl="0" w:tplc="6486D5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D231CA2"/>
    <w:multiLevelType w:val="hybridMultilevel"/>
    <w:tmpl w:val="242E63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0D5F8E"/>
    <w:multiLevelType w:val="hybridMultilevel"/>
    <w:tmpl w:val="11D80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9D1B7B"/>
    <w:multiLevelType w:val="hybridMultilevel"/>
    <w:tmpl w:val="2E7E21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40555B"/>
    <w:multiLevelType w:val="hybridMultilevel"/>
    <w:tmpl w:val="B4CC75EC"/>
    <w:lvl w:ilvl="0" w:tplc="0C090017">
      <w:start w:val="1"/>
      <w:numFmt w:val="lowerLetter"/>
      <w:lvlText w:val="%1)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9767F19"/>
    <w:multiLevelType w:val="hybridMultilevel"/>
    <w:tmpl w:val="C60EAF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15"/>
  </w:num>
  <w:num w:numId="4">
    <w:abstractNumId w:val="26"/>
  </w:num>
  <w:num w:numId="5">
    <w:abstractNumId w:val="6"/>
  </w:num>
  <w:num w:numId="6">
    <w:abstractNumId w:val="28"/>
  </w:num>
  <w:num w:numId="7">
    <w:abstractNumId w:val="30"/>
  </w:num>
  <w:num w:numId="8">
    <w:abstractNumId w:val="21"/>
  </w:num>
  <w:num w:numId="9">
    <w:abstractNumId w:val="32"/>
  </w:num>
  <w:num w:numId="10">
    <w:abstractNumId w:val="14"/>
  </w:num>
  <w:num w:numId="11">
    <w:abstractNumId w:val="11"/>
  </w:num>
  <w:num w:numId="12">
    <w:abstractNumId w:val="25"/>
  </w:num>
  <w:num w:numId="13">
    <w:abstractNumId w:val="0"/>
  </w:num>
  <w:num w:numId="14">
    <w:abstractNumId w:val="2"/>
  </w:num>
  <w:num w:numId="15">
    <w:abstractNumId w:val="7"/>
  </w:num>
  <w:num w:numId="16">
    <w:abstractNumId w:val="13"/>
  </w:num>
  <w:num w:numId="17">
    <w:abstractNumId w:val="4"/>
  </w:num>
  <w:num w:numId="18">
    <w:abstractNumId w:val="1"/>
  </w:num>
  <w:num w:numId="19">
    <w:abstractNumId w:val="12"/>
  </w:num>
  <w:num w:numId="20">
    <w:abstractNumId w:val="16"/>
  </w:num>
  <w:num w:numId="21">
    <w:abstractNumId w:val="8"/>
  </w:num>
  <w:num w:numId="22">
    <w:abstractNumId w:val="5"/>
  </w:num>
  <w:num w:numId="23">
    <w:abstractNumId w:val="20"/>
  </w:num>
  <w:num w:numId="24">
    <w:abstractNumId w:val="31"/>
  </w:num>
  <w:num w:numId="25">
    <w:abstractNumId w:val="27"/>
  </w:num>
  <w:num w:numId="26">
    <w:abstractNumId w:val="3"/>
  </w:num>
  <w:num w:numId="27">
    <w:abstractNumId w:val="9"/>
  </w:num>
  <w:num w:numId="28">
    <w:abstractNumId w:val="17"/>
  </w:num>
  <w:num w:numId="29">
    <w:abstractNumId w:val="23"/>
  </w:num>
  <w:num w:numId="30">
    <w:abstractNumId w:val="18"/>
  </w:num>
  <w:num w:numId="31">
    <w:abstractNumId w:val="29"/>
  </w:num>
  <w:num w:numId="32">
    <w:abstractNumId w:val="19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66"/>
    <w:rsid w:val="00005F77"/>
    <w:rsid w:val="00046B0A"/>
    <w:rsid w:val="000557AE"/>
    <w:rsid w:val="00081B4F"/>
    <w:rsid w:val="00086FC4"/>
    <w:rsid w:val="00095613"/>
    <w:rsid w:val="000B5B27"/>
    <w:rsid w:val="000B7682"/>
    <w:rsid w:val="001137EA"/>
    <w:rsid w:val="00190BDD"/>
    <w:rsid w:val="001D261A"/>
    <w:rsid w:val="002231BD"/>
    <w:rsid w:val="002237CC"/>
    <w:rsid w:val="00237C6C"/>
    <w:rsid w:val="0027291D"/>
    <w:rsid w:val="00273843"/>
    <w:rsid w:val="002B0D0D"/>
    <w:rsid w:val="002C22CF"/>
    <w:rsid w:val="002C3D18"/>
    <w:rsid w:val="002E6E04"/>
    <w:rsid w:val="003916A6"/>
    <w:rsid w:val="0039359E"/>
    <w:rsid w:val="00401243"/>
    <w:rsid w:val="00411302"/>
    <w:rsid w:val="004234FA"/>
    <w:rsid w:val="00446523"/>
    <w:rsid w:val="0045763D"/>
    <w:rsid w:val="004A0D52"/>
    <w:rsid w:val="004D7767"/>
    <w:rsid w:val="00587795"/>
    <w:rsid w:val="006618D0"/>
    <w:rsid w:val="006D1503"/>
    <w:rsid w:val="006F16EC"/>
    <w:rsid w:val="00726E10"/>
    <w:rsid w:val="00774286"/>
    <w:rsid w:val="00866AC1"/>
    <w:rsid w:val="00874E02"/>
    <w:rsid w:val="00886D75"/>
    <w:rsid w:val="008B7066"/>
    <w:rsid w:val="008D0CE7"/>
    <w:rsid w:val="0091414E"/>
    <w:rsid w:val="009B1834"/>
    <w:rsid w:val="009C7F82"/>
    <w:rsid w:val="00A657E4"/>
    <w:rsid w:val="00B239E4"/>
    <w:rsid w:val="00B61290"/>
    <w:rsid w:val="00B909C2"/>
    <w:rsid w:val="00C300CD"/>
    <w:rsid w:val="00C73386"/>
    <w:rsid w:val="00CA0BC2"/>
    <w:rsid w:val="00CA5AA3"/>
    <w:rsid w:val="00CB420B"/>
    <w:rsid w:val="00CB5E77"/>
    <w:rsid w:val="00D06C97"/>
    <w:rsid w:val="00D36C1E"/>
    <w:rsid w:val="00D36EA7"/>
    <w:rsid w:val="00D53C1C"/>
    <w:rsid w:val="00D73523"/>
    <w:rsid w:val="00E20DF1"/>
    <w:rsid w:val="00EA79E5"/>
    <w:rsid w:val="00EE7CDC"/>
    <w:rsid w:val="00F22098"/>
    <w:rsid w:val="00F3589F"/>
    <w:rsid w:val="00F61F31"/>
    <w:rsid w:val="00F66C4C"/>
    <w:rsid w:val="00F976DF"/>
    <w:rsid w:val="00FC00AB"/>
    <w:rsid w:val="00FC512B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8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34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4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4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4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4FA"/>
    <w:rPr>
      <w:b/>
      <w:bCs/>
      <w:sz w:val="20"/>
      <w:szCs w:val="20"/>
    </w:rPr>
  </w:style>
  <w:style w:type="character" w:customStyle="1" w:styleId="Pboldasis">
    <w:name w:val="P:   bold as is"/>
    <w:rsid w:val="00401243"/>
    <w:rPr>
      <w:b/>
    </w:rPr>
  </w:style>
  <w:style w:type="paragraph" w:customStyle="1" w:styleId="Pactivityhangingindent1">
    <w:name w:val="P: activity hanging indent 1"/>
    <w:rsid w:val="00401243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401243"/>
    <w:pPr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34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4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4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4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4FA"/>
    <w:rPr>
      <w:b/>
      <w:bCs/>
      <w:sz w:val="20"/>
      <w:szCs w:val="20"/>
    </w:rPr>
  </w:style>
  <w:style w:type="character" w:customStyle="1" w:styleId="Pboldasis">
    <w:name w:val="P:   bold as is"/>
    <w:rsid w:val="00401243"/>
    <w:rPr>
      <w:b/>
    </w:rPr>
  </w:style>
  <w:style w:type="paragraph" w:customStyle="1" w:styleId="Pactivityhangingindent1">
    <w:name w:val="P: activity hanging indent 1"/>
    <w:rsid w:val="00401243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401243"/>
    <w:pPr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B96453DF</Template>
  <TotalTime>0</TotalTime>
  <Pages>6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DONAVON Rebecca</dc:creator>
  <cp:lastModifiedBy>HARRIS Adam</cp:lastModifiedBy>
  <cp:revision>2</cp:revision>
  <cp:lastPrinted>2018-02-25T06:39:00Z</cp:lastPrinted>
  <dcterms:created xsi:type="dcterms:W3CDTF">2018-03-07T09:12:00Z</dcterms:created>
  <dcterms:modified xsi:type="dcterms:W3CDTF">2018-03-07T09:12:00Z</dcterms:modified>
</cp:coreProperties>
</file>