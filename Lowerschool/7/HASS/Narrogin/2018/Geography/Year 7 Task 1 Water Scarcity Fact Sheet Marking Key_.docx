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E5438" w14:textId="34BA4BB2" w:rsidR="00A146CE" w:rsidRDefault="00A146CE" w:rsidP="00A45AC7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832E" wp14:editId="69F6B7DD">
                <wp:simplePos x="0" y="0"/>
                <wp:positionH relativeFrom="column">
                  <wp:posOffset>5379720</wp:posOffset>
                </wp:positionH>
                <wp:positionV relativeFrom="paragraph">
                  <wp:posOffset>203835</wp:posOffset>
                </wp:positionV>
                <wp:extent cx="1057275" cy="514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874C" w14:textId="77777777" w:rsidR="00461071" w:rsidRPr="00AE43BF" w:rsidRDefault="0046107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E43BF">
                              <w:rPr>
                                <w:rFonts w:ascii="Arial" w:hAnsi="Arial" w:cs="Arial"/>
                                <w:b/>
                              </w:rPr>
                              <w:t xml:space="preserve">    </w:t>
                            </w:r>
                            <w:r w:rsidR="00AE43BF" w:rsidRPr="00AE43BF">
                              <w:rPr>
                                <w:rFonts w:ascii="Arial" w:hAnsi="Arial" w:cs="Arial"/>
                                <w:b/>
                              </w:rPr>
                              <w:t>Part B</w:t>
                            </w:r>
                            <w:r w:rsidRPr="00AE43BF">
                              <w:rPr>
                                <w:rFonts w:ascii="Arial" w:hAnsi="Arial" w:cs="Arial"/>
                                <w:b/>
                              </w:rPr>
                              <w:t xml:space="preserve">    </w:t>
                            </w:r>
                          </w:p>
                          <w:p w14:paraId="19E262C0" w14:textId="77777777" w:rsidR="00461071" w:rsidRPr="00461071" w:rsidRDefault="00AE43B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904E8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D6691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3.6pt;margin-top:16.05pt;width:8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" fillcolor="white [3201]" strokeweight=".5pt">
                <v:textbox>
                  <w:txbxContent>
                    <w:p w14:paraId="6DDB874C" w14:textId="77777777" w:rsidR="00461071" w:rsidRPr="00AE43BF" w:rsidRDefault="00461071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E43BF">
                        <w:rPr>
                          <w:rFonts w:ascii="Arial" w:hAnsi="Arial" w:cs="Arial"/>
                          <w:b/>
                        </w:rPr>
                        <w:t xml:space="preserve">    </w:t>
                      </w:r>
                      <w:r w:rsidR="00AE43BF" w:rsidRPr="00AE43BF">
                        <w:rPr>
                          <w:rFonts w:ascii="Arial" w:hAnsi="Arial" w:cs="Arial"/>
                          <w:b/>
                        </w:rPr>
                        <w:t>Part B</w:t>
                      </w:r>
                      <w:r w:rsidRPr="00AE43BF">
                        <w:rPr>
                          <w:rFonts w:ascii="Arial" w:hAnsi="Arial" w:cs="Arial"/>
                          <w:b/>
                        </w:rPr>
                        <w:t xml:space="preserve">    </w:t>
                      </w:r>
                    </w:p>
                    <w:p w14:paraId="19E262C0" w14:textId="77777777" w:rsidR="00461071" w:rsidRPr="00461071" w:rsidRDefault="00AE43B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   </w:t>
                      </w:r>
                      <w:r w:rsidR="00904E8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D6691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</w:p>
    <w:p w14:paraId="29419946" w14:textId="77777777" w:rsidR="00A146CE" w:rsidRDefault="00A146CE" w:rsidP="00A45AC7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</w:p>
    <w:p w14:paraId="54A1DD5C" w14:textId="77777777" w:rsidR="00A146CE" w:rsidRDefault="00A146CE" w:rsidP="00A45AC7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</w:p>
    <w:p w14:paraId="01E8422E" w14:textId="4DB5B1EA" w:rsidR="00E11965" w:rsidRDefault="00A45AC7" w:rsidP="00A45AC7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Year 7– Geography - </w:t>
      </w:r>
      <w:r w:rsidRPr="00AE5DBA">
        <w:rPr>
          <w:rFonts w:ascii="Arial" w:hAnsi="Arial" w:cs="Arial"/>
          <w:sz w:val="28"/>
          <w:szCs w:val="28"/>
        </w:rPr>
        <w:t xml:space="preserve">Title of Task: </w:t>
      </w:r>
    </w:p>
    <w:p w14:paraId="463F7FFB" w14:textId="59CD5171" w:rsidR="00A45AC7" w:rsidRPr="003D0CCA" w:rsidRDefault="00A45AC7" w:rsidP="00A45AC7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 w:rsidRPr="006A71E3">
        <w:rPr>
          <w:rFonts w:ascii="Arial" w:hAnsi="Arial" w:cs="Arial"/>
          <w:sz w:val="32"/>
          <w:szCs w:val="32"/>
          <w:u w:val="single"/>
        </w:rPr>
        <w:t>Tas</w:t>
      </w:r>
      <w:r w:rsidR="00904E8B">
        <w:rPr>
          <w:rFonts w:ascii="Arial" w:hAnsi="Arial" w:cs="Arial"/>
          <w:sz w:val="32"/>
          <w:szCs w:val="32"/>
          <w:u w:val="single"/>
        </w:rPr>
        <w:t>k 1 – Designing and Creating a Fact Sheet</w:t>
      </w:r>
      <w:r w:rsidR="00904E8B">
        <w:rPr>
          <w:rFonts w:ascii="Arial" w:hAnsi="Arial" w:cs="Arial"/>
          <w:b w:val="0"/>
          <w:sz w:val="32"/>
          <w:szCs w:val="32"/>
          <w:u w:val="single"/>
        </w:rPr>
        <w:t xml:space="preserve"> (5</w:t>
      </w:r>
      <w:r>
        <w:rPr>
          <w:rFonts w:ascii="Arial" w:hAnsi="Arial" w:cs="Arial"/>
          <w:b w:val="0"/>
          <w:sz w:val="32"/>
          <w:szCs w:val="32"/>
          <w:u w:val="single"/>
        </w:rPr>
        <w:t>%)</w:t>
      </w:r>
      <w:r w:rsidR="00E11965" w:rsidRPr="00E11965">
        <w:rPr>
          <w:noProof/>
          <w:lang w:val="en-AU" w:eastAsia="en-AU"/>
        </w:rPr>
        <w:t xml:space="preserve"> </w:t>
      </w:r>
    </w:p>
    <w:p w14:paraId="0D1D8C8B" w14:textId="77777777" w:rsidR="00A45AC7" w:rsidRDefault="00A45AC7" w:rsidP="00A45AC7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9"/>
        <w:gridCol w:w="3067"/>
        <w:gridCol w:w="2404"/>
      </w:tblGrid>
      <w:tr w:rsidR="00E11965" w14:paraId="5DA43780" w14:textId="77777777" w:rsidTr="00607DC0">
        <w:tc>
          <w:tcPr>
            <w:tcW w:w="4299" w:type="dxa"/>
            <w:tcBorders>
              <w:bottom w:val="single" w:sz="4" w:space="0" w:color="auto"/>
            </w:tcBorders>
          </w:tcPr>
          <w:p w14:paraId="41A55822" w14:textId="77777777"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Key Area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7F32ED8F" w14:textId="77777777"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Possible Marks</w:t>
            </w: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14:paraId="5FD085A7" w14:textId="77777777"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Your Mark</w:t>
            </w:r>
          </w:p>
        </w:tc>
      </w:tr>
      <w:tr w:rsidR="00E11965" w14:paraId="21598416" w14:textId="77777777" w:rsidTr="005F5EB9">
        <w:trPr>
          <w:trHeight w:val="2220"/>
        </w:trPr>
        <w:tc>
          <w:tcPr>
            <w:tcW w:w="4299" w:type="dxa"/>
            <w:tcBorders>
              <w:bottom w:val="single" w:sz="4" w:space="0" w:color="auto"/>
            </w:tcBorders>
            <w:shd w:val="clear" w:color="auto" w:fill="auto"/>
          </w:tcPr>
          <w:p w14:paraId="7FF20F8C" w14:textId="77777777" w:rsidR="0068229F" w:rsidRDefault="0068229F" w:rsidP="0068229F">
            <w:pPr>
              <w:pStyle w:val="ListParagraph"/>
              <w:spacing w:line="276" w:lineRule="auto"/>
              <w:ind w:left="1069"/>
              <w:rPr>
                <w:rFonts w:ascii="Arial" w:hAnsi="Arial" w:cs="Arial"/>
                <w:sz w:val="20"/>
                <w:szCs w:val="20"/>
              </w:rPr>
            </w:pPr>
          </w:p>
          <w:p w14:paraId="044B7D33" w14:textId="77777777" w:rsidR="00A45AC7" w:rsidRDefault="00607DC0" w:rsidP="0068229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07DC0">
              <w:rPr>
                <w:rFonts w:ascii="Arial" w:hAnsi="Arial" w:cs="Arial"/>
                <w:sz w:val="20"/>
                <w:szCs w:val="20"/>
              </w:rPr>
              <w:t>Provides</w:t>
            </w:r>
            <w:r w:rsidRPr="00607DC0"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  <w:r w:rsidRPr="00607D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explanation of the issue of water scarcity. </w:t>
            </w:r>
          </w:p>
          <w:p w14:paraId="5F0ED36F" w14:textId="77777777" w:rsidR="00607DC0" w:rsidRDefault="00607DC0" w:rsidP="0068229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a satisfactory explanation of the issue of water scarcity.  </w:t>
            </w:r>
          </w:p>
          <w:p w14:paraId="56D23538" w14:textId="77777777" w:rsidR="00A45AC7" w:rsidRPr="0068229F" w:rsidRDefault="00607DC0" w:rsidP="0068229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a detailed explanation of the issue of water scarcity. 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595094C3" w14:textId="77777777" w:rsidR="00A45AC7" w:rsidRPr="00E11965" w:rsidRDefault="00A45AC7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367DA81" w14:textId="77777777" w:rsidR="00904E8B" w:rsidRDefault="0068229F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/0</w:t>
            </w:r>
          </w:p>
          <w:p w14:paraId="42363C4A" w14:textId="77777777" w:rsidR="0068229F" w:rsidRDefault="0068229F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B3A9EA" w14:textId="77777777" w:rsidR="0068229F" w:rsidRDefault="0068229F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88A5757" w14:textId="77777777" w:rsidR="00904E8B" w:rsidRDefault="0068229F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</w:p>
          <w:p w14:paraId="7E457C91" w14:textId="77777777" w:rsidR="0068229F" w:rsidRDefault="0068229F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C8D052" w14:textId="77777777" w:rsidR="0068229F" w:rsidRDefault="0068229F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ECA731" w14:textId="77777777" w:rsidR="0068229F" w:rsidRDefault="0068229F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/3</w:t>
            </w:r>
          </w:p>
          <w:p w14:paraId="55D6CEA1" w14:textId="77777777" w:rsidR="00E11965" w:rsidRDefault="00E11965" w:rsidP="0068229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</w:tcPr>
          <w:p w14:paraId="2CC1C96F" w14:textId="77777777"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bookmarkStart w:id="0" w:name="_GoBack"/>
        <w:bookmarkEnd w:id="0"/>
      </w:tr>
      <w:tr w:rsidR="00904E8B" w14:paraId="632B310D" w14:textId="77777777" w:rsidTr="005F5EB9">
        <w:trPr>
          <w:trHeight w:val="1870"/>
        </w:trPr>
        <w:tc>
          <w:tcPr>
            <w:tcW w:w="4299" w:type="dxa"/>
            <w:tcBorders>
              <w:top w:val="single" w:sz="4" w:space="0" w:color="auto"/>
            </w:tcBorders>
            <w:shd w:val="clear" w:color="auto" w:fill="auto"/>
          </w:tcPr>
          <w:p w14:paraId="022D14E4" w14:textId="77777777" w:rsidR="00904E8B" w:rsidRDefault="0068229F" w:rsidP="005F5EB9">
            <w:pPr>
              <w:pStyle w:val="ListParagraph"/>
              <w:numPr>
                <w:ilvl w:val="0"/>
                <w:numId w:val="4"/>
              </w:numPr>
              <w:spacing w:line="25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229F">
              <w:rPr>
                <w:rFonts w:ascii="Arial" w:hAnsi="Arial" w:cs="Arial"/>
                <w:sz w:val="20"/>
                <w:szCs w:val="20"/>
              </w:rPr>
              <w:t>Pr</w:t>
            </w:r>
            <w:r>
              <w:rPr>
                <w:rFonts w:ascii="Arial" w:hAnsi="Arial" w:cs="Arial"/>
                <w:sz w:val="20"/>
                <w:szCs w:val="20"/>
              </w:rPr>
              <w:t xml:space="preserve">ovides </w:t>
            </w:r>
            <w:r w:rsidRPr="005F5EB9">
              <w:rPr>
                <w:rFonts w:ascii="Arial" w:hAnsi="Arial" w:cs="Arial"/>
                <w:b/>
                <w:sz w:val="20"/>
                <w:szCs w:val="20"/>
              </w:rPr>
              <w:t xml:space="preserve">no </w:t>
            </w:r>
            <w:r>
              <w:rPr>
                <w:rFonts w:ascii="Arial" w:hAnsi="Arial" w:cs="Arial"/>
                <w:sz w:val="20"/>
                <w:szCs w:val="20"/>
              </w:rPr>
              <w:t xml:space="preserve">overview of the issue of water scarcity in Australia. </w:t>
            </w:r>
          </w:p>
          <w:p w14:paraId="16871A97" w14:textId="77777777" w:rsidR="005F5EB9" w:rsidRPr="005F5EB9" w:rsidRDefault="005F5EB9" w:rsidP="005F5EB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a </w:t>
            </w:r>
            <w:r w:rsidRPr="005F5EB9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>
              <w:rPr>
                <w:rFonts w:ascii="Arial" w:hAnsi="Arial" w:cs="Arial"/>
                <w:sz w:val="20"/>
                <w:szCs w:val="20"/>
              </w:rPr>
              <w:t xml:space="preserve"> overview of water scarcity in Australia. </w:t>
            </w:r>
          </w:p>
          <w:p w14:paraId="5813C954" w14:textId="77777777" w:rsidR="0068229F" w:rsidRPr="0068229F" w:rsidRDefault="0068229F" w:rsidP="005F5EB9">
            <w:pPr>
              <w:pStyle w:val="ListParagraph"/>
              <w:numPr>
                <w:ilvl w:val="0"/>
                <w:numId w:val="4"/>
              </w:numPr>
              <w:spacing w:line="25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="005F5EB9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5F5EB9" w:rsidRPr="005F5EB9">
              <w:rPr>
                <w:rFonts w:ascii="Arial" w:hAnsi="Arial" w:cs="Arial"/>
                <w:b/>
                <w:sz w:val="20"/>
                <w:szCs w:val="20"/>
              </w:rPr>
              <w:t>detailed</w:t>
            </w:r>
            <w:r w:rsidR="005F5EB9">
              <w:rPr>
                <w:rFonts w:ascii="Arial" w:hAnsi="Arial" w:cs="Arial"/>
                <w:sz w:val="20"/>
                <w:szCs w:val="20"/>
              </w:rPr>
              <w:t xml:space="preserve"> overview of the issue of water scarcity in Australia. </w:t>
            </w:r>
          </w:p>
        </w:tc>
        <w:tc>
          <w:tcPr>
            <w:tcW w:w="3067" w:type="dxa"/>
            <w:tcBorders>
              <w:top w:val="single" w:sz="4" w:space="0" w:color="auto"/>
            </w:tcBorders>
            <w:shd w:val="clear" w:color="auto" w:fill="auto"/>
          </w:tcPr>
          <w:p w14:paraId="0A1F8E62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/0</w:t>
            </w:r>
          </w:p>
          <w:p w14:paraId="77A60A88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7EF07CE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80B422D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</w:p>
          <w:p w14:paraId="12F6981C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93622E5" w14:textId="77777777" w:rsidR="005F5EB9" w:rsidRDefault="005F5EB9" w:rsidP="005F5E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E571EC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/3</w:t>
            </w:r>
          </w:p>
          <w:p w14:paraId="1950568F" w14:textId="77777777" w:rsidR="00904E8B" w:rsidRPr="0068229F" w:rsidRDefault="00904E8B" w:rsidP="005F5E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shd w:val="clear" w:color="auto" w:fill="auto"/>
          </w:tcPr>
          <w:p w14:paraId="3A156E09" w14:textId="77777777" w:rsidR="00904E8B" w:rsidRPr="0068229F" w:rsidRDefault="00904E8B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5EB9" w14:paraId="3B2E45BE" w14:textId="77777777" w:rsidTr="005F5EB9">
        <w:trPr>
          <w:trHeight w:val="2289"/>
        </w:trPr>
        <w:tc>
          <w:tcPr>
            <w:tcW w:w="4299" w:type="dxa"/>
            <w:tcBorders>
              <w:top w:val="single" w:sz="4" w:space="0" w:color="auto"/>
            </w:tcBorders>
            <w:shd w:val="clear" w:color="auto" w:fill="auto"/>
          </w:tcPr>
          <w:p w14:paraId="0B059B24" w14:textId="77777777" w:rsidR="005F5EB9" w:rsidRDefault="005F5EB9" w:rsidP="00D66918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229F">
              <w:rPr>
                <w:rFonts w:ascii="Arial" w:hAnsi="Arial" w:cs="Arial"/>
                <w:sz w:val="20"/>
                <w:szCs w:val="20"/>
              </w:rPr>
              <w:t>Pr</w:t>
            </w:r>
            <w:r>
              <w:rPr>
                <w:rFonts w:ascii="Arial" w:hAnsi="Arial" w:cs="Arial"/>
                <w:sz w:val="20"/>
                <w:szCs w:val="20"/>
              </w:rPr>
              <w:t xml:space="preserve">ovides </w:t>
            </w:r>
            <w:r w:rsidRPr="005F5EB9">
              <w:rPr>
                <w:rFonts w:ascii="Arial" w:hAnsi="Arial" w:cs="Arial"/>
                <w:b/>
                <w:sz w:val="20"/>
                <w:szCs w:val="20"/>
              </w:rPr>
              <w:t xml:space="preserve">no </w:t>
            </w:r>
            <w:r>
              <w:rPr>
                <w:rFonts w:ascii="Arial" w:hAnsi="Arial" w:cs="Arial"/>
                <w:sz w:val="20"/>
                <w:szCs w:val="20"/>
              </w:rPr>
              <w:t xml:space="preserve">overview of the issue of water scarcity in their chosen country in Northern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Africa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11D5844" w14:textId="77777777" w:rsidR="005F5EB9" w:rsidRPr="005F5EB9" w:rsidRDefault="005F5EB9" w:rsidP="00D6691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a </w:t>
            </w:r>
            <w:r w:rsidRPr="005F5EB9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>
              <w:rPr>
                <w:rFonts w:ascii="Arial" w:hAnsi="Arial" w:cs="Arial"/>
                <w:sz w:val="20"/>
                <w:szCs w:val="20"/>
              </w:rPr>
              <w:t xml:space="preserve"> overview of water scarcity in their chosen country in Northern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Africa .</w:t>
            </w:r>
            <w:proofErr w:type="gramEnd"/>
          </w:p>
          <w:p w14:paraId="0DD01EA5" w14:textId="77777777" w:rsidR="005F5EB9" w:rsidRPr="0068229F" w:rsidRDefault="005F5EB9" w:rsidP="00D66918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a </w:t>
            </w:r>
            <w:r w:rsidRPr="005F5EB9">
              <w:rPr>
                <w:rFonts w:ascii="Arial" w:hAnsi="Arial" w:cs="Arial"/>
                <w:b/>
                <w:sz w:val="20"/>
                <w:szCs w:val="20"/>
              </w:rPr>
              <w:t>detailed</w:t>
            </w:r>
            <w:r>
              <w:rPr>
                <w:rFonts w:ascii="Arial" w:hAnsi="Arial" w:cs="Arial"/>
                <w:sz w:val="20"/>
                <w:szCs w:val="20"/>
              </w:rPr>
              <w:t xml:space="preserve"> overview of water scarcity in their chosen country in Northern Africa. </w:t>
            </w:r>
          </w:p>
        </w:tc>
        <w:tc>
          <w:tcPr>
            <w:tcW w:w="3067" w:type="dxa"/>
            <w:tcBorders>
              <w:top w:val="single" w:sz="4" w:space="0" w:color="auto"/>
            </w:tcBorders>
            <w:shd w:val="clear" w:color="auto" w:fill="auto"/>
          </w:tcPr>
          <w:p w14:paraId="04344FD3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E707C0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/0</w:t>
            </w:r>
          </w:p>
          <w:p w14:paraId="6B213022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406AF4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541458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</w:p>
          <w:p w14:paraId="799D37A0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6BF627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BCF07EB" w14:textId="77777777" w:rsidR="005F5EB9" w:rsidRDefault="005F5EB9" w:rsidP="005F5E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/3</w:t>
            </w:r>
          </w:p>
          <w:p w14:paraId="206F7C5E" w14:textId="77777777" w:rsidR="005F5EB9" w:rsidRDefault="005F5EB9" w:rsidP="005F5E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shd w:val="clear" w:color="auto" w:fill="auto"/>
          </w:tcPr>
          <w:p w14:paraId="7002EC40" w14:textId="77777777" w:rsidR="005F5EB9" w:rsidRPr="0068229F" w:rsidRDefault="005F5E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29F" w14:paraId="7E28CEAD" w14:textId="77777777" w:rsidTr="005F5EB9">
        <w:trPr>
          <w:trHeight w:val="3924"/>
        </w:trPr>
        <w:tc>
          <w:tcPr>
            <w:tcW w:w="4299" w:type="dxa"/>
            <w:tcBorders>
              <w:top w:val="single" w:sz="4" w:space="0" w:color="auto"/>
            </w:tcBorders>
            <w:shd w:val="clear" w:color="auto" w:fill="auto"/>
          </w:tcPr>
          <w:p w14:paraId="7936527A" w14:textId="77777777" w:rsidR="005F5EB9" w:rsidRDefault="005F5EB9" w:rsidP="005F5EB9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14:paraId="340704F6" w14:textId="77777777" w:rsidR="0068229F" w:rsidRPr="00E11965" w:rsidRDefault="0068229F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  <w:lang w:val="en-AU" w:eastAsia="en-US"/>
              </w:rPr>
              <w:t>no</w:t>
            </w: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 information.</w:t>
            </w:r>
          </w:p>
          <w:p w14:paraId="0C5627EA" w14:textId="77777777" w:rsidR="0068229F" w:rsidRPr="00E11965" w:rsidRDefault="0068229F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 w:rsidRPr="00E11965">
              <w:rPr>
                <w:rFonts w:ascii="Arial" w:hAnsi="Arial" w:cs="Arial"/>
                <w:sz w:val="20"/>
                <w:szCs w:val="20"/>
              </w:rPr>
              <w:t>and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 limited</w:t>
            </w:r>
            <w:r w:rsidR="005F5EB9">
              <w:rPr>
                <w:rFonts w:ascii="Arial" w:hAnsi="Arial" w:cs="Arial"/>
                <w:sz w:val="20"/>
                <w:szCs w:val="20"/>
              </w:rPr>
              <w:t xml:space="preserve"> information on the causes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impacts </w:t>
            </w:r>
            <w:r w:rsidR="005F5EB9"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</w:rPr>
              <w:t xml:space="preserve">water scarcity in Australia. </w:t>
            </w:r>
          </w:p>
          <w:p w14:paraId="6045E79D" w14:textId="77777777" w:rsidR="0068229F" w:rsidRPr="00E11965" w:rsidRDefault="0068229F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information </w:t>
            </w:r>
            <w:r w:rsidR="005F5EB9">
              <w:rPr>
                <w:rFonts w:ascii="Arial" w:hAnsi="Arial" w:cs="Arial"/>
                <w:sz w:val="20"/>
                <w:szCs w:val="20"/>
              </w:rPr>
              <w:t>on the causes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impacts </w:t>
            </w:r>
            <w:r w:rsidR="004931B9"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 water scarcity in Australia.</w:t>
            </w:r>
          </w:p>
          <w:p w14:paraId="74D3674C" w14:textId="77777777" w:rsidR="0068229F" w:rsidRPr="00E11965" w:rsidRDefault="0068229F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information </w:t>
            </w:r>
            <w:r w:rsidR="005F5EB9">
              <w:rPr>
                <w:rFonts w:ascii="Arial" w:hAnsi="Arial" w:cs="Arial"/>
                <w:sz w:val="20"/>
                <w:szCs w:val="20"/>
              </w:rPr>
              <w:t>on the causes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impacts </w:t>
            </w:r>
            <w:r w:rsidR="004931B9"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 water scarcity in Australia.</w:t>
            </w:r>
          </w:p>
          <w:p w14:paraId="6D2EB2B6" w14:textId="77777777" w:rsidR="0068229F" w:rsidRPr="005F5EB9" w:rsidRDefault="0068229F" w:rsidP="00D66918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information </w:t>
            </w:r>
            <w:r w:rsidR="005F5EB9">
              <w:rPr>
                <w:rFonts w:ascii="Arial" w:hAnsi="Arial" w:cs="Arial"/>
                <w:sz w:val="20"/>
                <w:szCs w:val="20"/>
              </w:rPr>
              <w:t>on the causes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impacts </w:t>
            </w:r>
            <w:r w:rsidR="004931B9"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 water scarcity in Australia.</w:t>
            </w:r>
          </w:p>
        </w:tc>
        <w:tc>
          <w:tcPr>
            <w:tcW w:w="3067" w:type="dxa"/>
            <w:tcBorders>
              <w:top w:val="single" w:sz="4" w:space="0" w:color="auto"/>
            </w:tcBorders>
            <w:shd w:val="clear" w:color="auto" w:fill="auto"/>
          </w:tcPr>
          <w:p w14:paraId="338AE3BC" w14:textId="77777777" w:rsidR="0068229F" w:rsidRDefault="0068229F" w:rsidP="005F5E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4F6143" w14:textId="77777777" w:rsidR="0068229F" w:rsidRDefault="0068229F" w:rsidP="006822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14:paraId="6A53297E" w14:textId="77777777" w:rsidR="005F5EB9" w:rsidRDefault="005F5EB9" w:rsidP="005F5E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6BC52E" w14:textId="77777777" w:rsidR="00D66918" w:rsidRDefault="00D66918" w:rsidP="005F5E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783999" w14:textId="77777777" w:rsidR="0068229F" w:rsidRDefault="0068229F" w:rsidP="006822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14:paraId="27466BCA" w14:textId="77777777" w:rsidR="0068229F" w:rsidRDefault="0068229F" w:rsidP="005F5E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A1E99E" w14:textId="77777777" w:rsidR="0068229F" w:rsidRDefault="0068229F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8C25F3" w14:textId="77777777" w:rsidR="0068229F" w:rsidRDefault="0068229F" w:rsidP="006822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14:paraId="6C987CB1" w14:textId="77777777" w:rsidR="0068229F" w:rsidRDefault="0068229F" w:rsidP="006822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F492F4" w14:textId="77777777" w:rsidR="0068229F" w:rsidRDefault="0068229F" w:rsidP="005F5E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B66FD6" w14:textId="77777777" w:rsidR="0068229F" w:rsidRDefault="0068229F" w:rsidP="006822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14:paraId="3EED2C60" w14:textId="77777777" w:rsidR="0068229F" w:rsidRDefault="0068229F" w:rsidP="006822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CC2B3A" w14:textId="77777777" w:rsidR="0068229F" w:rsidRDefault="0068229F" w:rsidP="006822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A32D6E" w14:textId="77777777" w:rsidR="0068229F" w:rsidRDefault="0068229F" w:rsidP="005F5E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12BB3D" w14:textId="77777777" w:rsidR="0068229F" w:rsidRDefault="0068229F" w:rsidP="006822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</w:tc>
        <w:tc>
          <w:tcPr>
            <w:tcW w:w="2404" w:type="dxa"/>
            <w:tcBorders>
              <w:top w:val="single" w:sz="4" w:space="0" w:color="auto"/>
            </w:tcBorders>
            <w:shd w:val="clear" w:color="auto" w:fill="auto"/>
          </w:tcPr>
          <w:p w14:paraId="3EA5EAAD" w14:textId="77777777" w:rsidR="0068229F" w:rsidRDefault="0068229F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11965" w14:paraId="64372D75" w14:textId="77777777" w:rsidTr="004931B9">
        <w:trPr>
          <w:trHeight w:val="1780"/>
        </w:trPr>
        <w:tc>
          <w:tcPr>
            <w:tcW w:w="4299" w:type="dxa"/>
          </w:tcPr>
          <w:p w14:paraId="7E8DCF43" w14:textId="77777777" w:rsidR="004931B9" w:rsidRDefault="004931B9" w:rsidP="004931B9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14:paraId="21552677" w14:textId="77777777" w:rsidR="0068229F" w:rsidRPr="00E11965" w:rsidRDefault="0068229F" w:rsidP="0068229F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  <w:lang w:val="en-AU" w:eastAsia="en-US"/>
              </w:rPr>
              <w:t>no</w:t>
            </w: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 information.</w:t>
            </w:r>
          </w:p>
          <w:p w14:paraId="5AB17713" w14:textId="77777777" w:rsidR="0068229F" w:rsidRPr="00E11965" w:rsidRDefault="0068229F" w:rsidP="0068229F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 w:rsidRPr="00E11965">
              <w:rPr>
                <w:rFonts w:ascii="Arial" w:hAnsi="Arial" w:cs="Arial"/>
                <w:sz w:val="20"/>
                <w:szCs w:val="20"/>
              </w:rPr>
              <w:t>and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 limited</w:t>
            </w:r>
            <w:r w:rsidR="004931B9">
              <w:rPr>
                <w:rFonts w:ascii="Arial" w:hAnsi="Arial" w:cs="Arial"/>
                <w:sz w:val="20"/>
                <w:szCs w:val="20"/>
              </w:rPr>
              <w:t xml:space="preserve"> information on the causes and </w:t>
            </w:r>
            <w:r>
              <w:rPr>
                <w:rFonts w:ascii="Arial" w:hAnsi="Arial" w:cs="Arial"/>
                <w:sz w:val="20"/>
                <w:szCs w:val="20"/>
              </w:rPr>
              <w:t>im</w:t>
            </w:r>
            <w:r w:rsidR="004931B9">
              <w:rPr>
                <w:rFonts w:ascii="Arial" w:hAnsi="Arial" w:cs="Arial"/>
                <w:sz w:val="20"/>
                <w:szCs w:val="20"/>
              </w:rPr>
              <w:t>pacts of</w:t>
            </w:r>
            <w:r>
              <w:rPr>
                <w:rFonts w:ascii="Arial" w:hAnsi="Arial" w:cs="Arial"/>
                <w:sz w:val="20"/>
                <w:szCs w:val="20"/>
              </w:rPr>
              <w:t xml:space="preserve"> water scarcity in their chosen country in</w:t>
            </w:r>
            <w:r w:rsidR="008B37AF">
              <w:rPr>
                <w:rFonts w:ascii="Arial" w:hAnsi="Arial" w:cs="Arial"/>
                <w:sz w:val="20"/>
                <w:szCs w:val="20"/>
              </w:rPr>
              <w:t xml:space="preserve"> Northern</w:t>
            </w:r>
            <w:r>
              <w:rPr>
                <w:rFonts w:ascii="Arial" w:hAnsi="Arial" w:cs="Arial"/>
                <w:sz w:val="20"/>
                <w:szCs w:val="20"/>
              </w:rPr>
              <w:t xml:space="preserve"> Africa. </w:t>
            </w:r>
          </w:p>
          <w:p w14:paraId="6531F78E" w14:textId="77777777" w:rsidR="00D66918" w:rsidRPr="008B37AF" w:rsidRDefault="0068229F" w:rsidP="008B37AF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information </w:t>
            </w:r>
            <w:r w:rsidR="004931B9">
              <w:rPr>
                <w:rFonts w:ascii="Arial" w:hAnsi="Arial" w:cs="Arial"/>
                <w:sz w:val="20"/>
                <w:szCs w:val="20"/>
              </w:rPr>
              <w:t>on the causes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im</w:t>
            </w:r>
            <w:r w:rsidR="004931B9">
              <w:rPr>
                <w:rFonts w:ascii="Arial" w:hAnsi="Arial" w:cs="Arial"/>
                <w:sz w:val="20"/>
                <w:szCs w:val="20"/>
              </w:rPr>
              <w:t>pacts of</w:t>
            </w:r>
            <w:r>
              <w:rPr>
                <w:rFonts w:ascii="Arial" w:hAnsi="Arial" w:cs="Arial"/>
                <w:sz w:val="20"/>
                <w:szCs w:val="20"/>
              </w:rPr>
              <w:t xml:space="preserve"> water scarcity in their chosen country in</w:t>
            </w:r>
            <w:r w:rsidR="008B37AF">
              <w:rPr>
                <w:rFonts w:ascii="Arial" w:hAnsi="Arial" w:cs="Arial"/>
                <w:sz w:val="20"/>
                <w:szCs w:val="20"/>
              </w:rPr>
              <w:t xml:space="preserve"> Northern</w:t>
            </w:r>
            <w:r>
              <w:rPr>
                <w:rFonts w:ascii="Arial" w:hAnsi="Arial" w:cs="Arial"/>
                <w:sz w:val="20"/>
                <w:szCs w:val="20"/>
              </w:rPr>
              <w:t xml:space="preserve"> Africa.</w:t>
            </w:r>
          </w:p>
          <w:p w14:paraId="48F2F2C1" w14:textId="77777777" w:rsidR="0068229F" w:rsidRPr="0068229F" w:rsidRDefault="0068229F" w:rsidP="0068229F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information </w:t>
            </w:r>
            <w:r w:rsidR="004931B9">
              <w:rPr>
                <w:rFonts w:ascii="Arial" w:hAnsi="Arial" w:cs="Arial"/>
                <w:sz w:val="20"/>
                <w:szCs w:val="20"/>
              </w:rPr>
              <w:t>on the causes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im</w:t>
            </w:r>
            <w:r w:rsidR="004931B9">
              <w:rPr>
                <w:rFonts w:ascii="Arial" w:hAnsi="Arial" w:cs="Arial"/>
                <w:sz w:val="20"/>
                <w:szCs w:val="20"/>
              </w:rPr>
              <w:t>pacts of</w:t>
            </w:r>
            <w:r>
              <w:rPr>
                <w:rFonts w:ascii="Arial" w:hAnsi="Arial" w:cs="Arial"/>
                <w:sz w:val="20"/>
                <w:szCs w:val="20"/>
              </w:rPr>
              <w:t xml:space="preserve"> water scarcity in their chosen country in </w:t>
            </w:r>
            <w:r w:rsidR="008B37AF"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>
              <w:rPr>
                <w:rFonts w:ascii="Arial" w:hAnsi="Arial" w:cs="Arial"/>
                <w:sz w:val="20"/>
                <w:szCs w:val="20"/>
              </w:rPr>
              <w:t xml:space="preserve">Africa. </w:t>
            </w:r>
          </w:p>
          <w:p w14:paraId="2B57ACBB" w14:textId="77777777" w:rsidR="00E11965" w:rsidRPr="0068229F" w:rsidRDefault="0068229F" w:rsidP="0068229F">
            <w:pPr>
              <w:pStyle w:val="ListParagraph"/>
              <w:numPr>
                <w:ilvl w:val="0"/>
                <w:numId w:val="1"/>
              </w:numPr>
              <w:spacing w:line="25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229F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68229F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Pr="0068229F">
              <w:rPr>
                <w:rFonts w:ascii="Arial" w:hAnsi="Arial" w:cs="Arial"/>
                <w:sz w:val="20"/>
                <w:szCs w:val="20"/>
              </w:rPr>
              <w:t xml:space="preserve"> information </w:t>
            </w:r>
            <w:r w:rsidR="004931B9">
              <w:rPr>
                <w:rFonts w:ascii="Arial" w:hAnsi="Arial" w:cs="Arial"/>
                <w:sz w:val="20"/>
                <w:szCs w:val="20"/>
              </w:rPr>
              <w:t xml:space="preserve">on the causes and </w:t>
            </w:r>
            <w:r w:rsidRPr="0068229F">
              <w:rPr>
                <w:rFonts w:ascii="Arial" w:hAnsi="Arial" w:cs="Arial"/>
                <w:sz w:val="20"/>
                <w:szCs w:val="20"/>
              </w:rPr>
              <w:t xml:space="preserve">impacts </w:t>
            </w:r>
            <w:r w:rsidR="004931B9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68229F">
              <w:rPr>
                <w:rFonts w:ascii="Arial" w:hAnsi="Arial" w:cs="Arial"/>
                <w:sz w:val="20"/>
                <w:szCs w:val="20"/>
              </w:rPr>
              <w:t xml:space="preserve">water scarcity in </w:t>
            </w:r>
            <w:r w:rsidR="004931B9">
              <w:rPr>
                <w:rFonts w:ascii="Arial" w:hAnsi="Arial" w:cs="Arial"/>
                <w:sz w:val="20"/>
                <w:szCs w:val="20"/>
              </w:rPr>
              <w:t xml:space="preserve">their chosen country in </w:t>
            </w:r>
            <w:r w:rsidR="008B37AF">
              <w:rPr>
                <w:rFonts w:ascii="Arial" w:hAnsi="Arial" w:cs="Arial"/>
                <w:sz w:val="20"/>
                <w:szCs w:val="20"/>
              </w:rPr>
              <w:t xml:space="preserve">Northern </w:t>
            </w:r>
            <w:r w:rsidR="004931B9">
              <w:rPr>
                <w:rFonts w:ascii="Arial" w:hAnsi="Arial" w:cs="Arial"/>
                <w:sz w:val="20"/>
                <w:szCs w:val="20"/>
              </w:rPr>
              <w:t xml:space="preserve">Africa. </w:t>
            </w:r>
          </w:p>
        </w:tc>
        <w:tc>
          <w:tcPr>
            <w:tcW w:w="3067" w:type="dxa"/>
          </w:tcPr>
          <w:p w14:paraId="5D8A5ADF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CD0E28" w14:textId="77777777" w:rsidR="004931B9" w:rsidRDefault="004931B9" w:rsidP="00493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14:paraId="18A4D2A6" w14:textId="77777777" w:rsidR="004931B9" w:rsidRDefault="004931B9" w:rsidP="004931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31F40A" w14:textId="77777777" w:rsidR="00D66918" w:rsidRDefault="00D66918" w:rsidP="004931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6BCCEB" w14:textId="77777777" w:rsidR="004931B9" w:rsidRDefault="004931B9" w:rsidP="00493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14:paraId="53A1306E" w14:textId="77777777" w:rsidR="004931B9" w:rsidRDefault="004931B9" w:rsidP="004931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CBDCBA" w14:textId="77777777" w:rsidR="004931B9" w:rsidRDefault="004931B9" w:rsidP="004931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DFB392" w14:textId="77777777" w:rsidR="004931B9" w:rsidRDefault="004931B9" w:rsidP="00493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F8C660" w14:textId="77777777" w:rsidR="004931B9" w:rsidRDefault="004931B9" w:rsidP="00493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14:paraId="2EDF1EA7" w14:textId="77777777" w:rsidR="004931B9" w:rsidRDefault="004931B9" w:rsidP="00493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A7B4F9" w14:textId="77777777" w:rsidR="004931B9" w:rsidRDefault="004931B9" w:rsidP="004931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D69928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BE9887" w14:textId="77777777" w:rsidR="008B37AF" w:rsidRDefault="008B37AF" w:rsidP="00493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EE5CC4" w14:textId="77777777" w:rsidR="004931B9" w:rsidRDefault="004931B9" w:rsidP="00493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14:paraId="1C69B05C" w14:textId="77777777" w:rsidR="004931B9" w:rsidRDefault="004931B9" w:rsidP="00493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9F7524" w14:textId="77777777" w:rsidR="004931B9" w:rsidRDefault="004931B9" w:rsidP="004931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5DB701" w14:textId="77777777" w:rsidR="004931B9" w:rsidRDefault="004931B9" w:rsidP="00493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425B6E" w14:textId="77777777" w:rsidR="008B37AF" w:rsidRDefault="008B37AF" w:rsidP="00493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BA8265" w14:textId="77777777" w:rsidR="00E11965" w:rsidRPr="00E11965" w:rsidRDefault="004931B9" w:rsidP="00493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</w:tc>
        <w:tc>
          <w:tcPr>
            <w:tcW w:w="2404" w:type="dxa"/>
          </w:tcPr>
          <w:p w14:paraId="6D294B35" w14:textId="77777777"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1B9" w14:paraId="5BECDDA9" w14:textId="77777777" w:rsidTr="004931B9">
        <w:trPr>
          <w:trHeight w:val="4840"/>
        </w:trPr>
        <w:tc>
          <w:tcPr>
            <w:tcW w:w="4299" w:type="dxa"/>
          </w:tcPr>
          <w:p w14:paraId="33D7CF6D" w14:textId="77777777" w:rsidR="004931B9" w:rsidRDefault="004931B9" w:rsidP="001F6E1F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  <w:p w14:paraId="793D4DFA" w14:textId="77777777" w:rsidR="004931B9" w:rsidRPr="00E11965" w:rsidRDefault="004931B9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  <w:lang w:val="en-AU" w:eastAsia="en-US"/>
              </w:rPr>
              <w:t>no</w:t>
            </w: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 information.</w:t>
            </w:r>
          </w:p>
          <w:p w14:paraId="3FE577AA" w14:textId="77777777" w:rsidR="004931B9" w:rsidRPr="00E11965" w:rsidRDefault="004931B9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 w:rsidRPr="00E11965">
              <w:rPr>
                <w:rFonts w:ascii="Arial" w:hAnsi="Arial" w:cs="Arial"/>
                <w:sz w:val="20"/>
                <w:szCs w:val="20"/>
              </w:rPr>
              <w:t>and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 limited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information on the management strategies being implemented or facing implementation in Australia. </w:t>
            </w:r>
          </w:p>
          <w:p w14:paraId="612C9ABC" w14:textId="77777777" w:rsidR="004931B9" w:rsidRPr="00E11965" w:rsidRDefault="004931B9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information on the management strategies being implemented or facing implementation in Australia.</w:t>
            </w:r>
          </w:p>
          <w:p w14:paraId="0739004F" w14:textId="77777777" w:rsidR="004931B9" w:rsidRPr="0068229F" w:rsidRDefault="004931B9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information on the management strategies being implemented or facing implementation in Australia.  </w:t>
            </w:r>
          </w:p>
          <w:p w14:paraId="30CD7A4B" w14:textId="77777777" w:rsidR="004931B9" w:rsidRPr="004931B9" w:rsidRDefault="004931B9" w:rsidP="00D66918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229F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68229F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Pr="0068229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information on the management strategies being implemented or facing implementation in Australia.</w:t>
            </w:r>
          </w:p>
        </w:tc>
        <w:tc>
          <w:tcPr>
            <w:tcW w:w="3067" w:type="dxa"/>
          </w:tcPr>
          <w:p w14:paraId="55D94D70" w14:textId="77777777" w:rsidR="004931B9" w:rsidRPr="00E11965" w:rsidRDefault="004931B9" w:rsidP="001F6E1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7C9264" w14:textId="77777777" w:rsidR="004931B9" w:rsidRDefault="004931B9" w:rsidP="001F6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14:paraId="2208AB7F" w14:textId="77777777" w:rsidR="004931B9" w:rsidRDefault="004931B9" w:rsidP="001F6E1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A7DE36" w14:textId="77777777" w:rsidR="00D66918" w:rsidRDefault="00D66918" w:rsidP="001F6E1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04847F" w14:textId="77777777" w:rsidR="004931B9" w:rsidRDefault="004931B9" w:rsidP="001F6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14:paraId="285BF5E6" w14:textId="77777777" w:rsidR="004931B9" w:rsidRDefault="004931B9" w:rsidP="001F6E1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F53266" w14:textId="77777777" w:rsidR="004931B9" w:rsidRDefault="004931B9" w:rsidP="001F6E1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9B5596" w14:textId="77777777" w:rsidR="004931B9" w:rsidRDefault="004931B9" w:rsidP="001F6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12F2FEF" w14:textId="77777777" w:rsidR="004931B9" w:rsidRDefault="004931B9" w:rsidP="001F6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4ED8DD" w14:textId="77777777" w:rsidR="004931B9" w:rsidRDefault="004931B9" w:rsidP="001F6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14:paraId="7DE265A1" w14:textId="77777777" w:rsidR="004931B9" w:rsidRDefault="004931B9" w:rsidP="001F6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161DF66" w14:textId="77777777" w:rsidR="004931B9" w:rsidRDefault="004931B9" w:rsidP="001F6E1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C44D74" w14:textId="77777777" w:rsidR="004931B9" w:rsidRDefault="004931B9" w:rsidP="001F6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DC4FA7" w14:textId="77777777" w:rsidR="004931B9" w:rsidRDefault="004931B9" w:rsidP="001F6E1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E8A4D1" w14:textId="77777777" w:rsidR="004931B9" w:rsidRDefault="004931B9" w:rsidP="001F6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14:paraId="6507B606" w14:textId="77777777" w:rsidR="004931B9" w:rsidRDefault="004931B9" w:rsidP="001F6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DEE4AF" w14:textId="77777777" w:rsidR="004931B9" w:rsidRDefault="004931B9" w:rsidP="001F6E1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80BFA" w14:textId="77777777" w:rsidR="004931B9" w:rsidRDefault="004931B9" w:rsidP="001F6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F06024" w14:textId="77777777" w:rsidR="004931B9" w:rsidRPr="00E11965" w:rsidRDefault="004931B9" w:rsidP="001F6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</w:tc>
        <w:tc>
          <w:tcPr>
            <w:tcW w:w="2404" w:type="dxa"/>
          </w:tcPr>
          <w:p w14:paraId="16A53B9E" w14:textId="77777777" w:rsidR="004931B9" w:rsidRDefault="004931B9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1B9" w14:paraId="335DEA1B" w14:textId="77777777" w:rsidTr="004931B9">
        <w:trPr>
          <w:trHeight w:val="1763"/>
        </w:trPr>
        <w:tc>
          <w:tcPr>
            <w:tcW w:w="4299" w:type="dxa"/>
          </w:tcPr>
          <w:p w14:paraId="29007E41" w14:textId="77777777" w:rsidR="004931B9" w:rsidRPr="00E11965" w:rsidRDefault="004931B9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  <w:lang w:val="en-AU" w:eastAsia="en-US"/>
              </w:rPr>
              <w:t>no</w:t>
            </w: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 information.</w:t>
            </w:r>
          </w:p>
          <w:p w14:paraId="12F83FA2" w14:textId="77777777" w:rsidR="004931B9" w:rsidRPr="00E11965" w:rsidRDefault="004931B9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 w:rsidRPr="00E11965">
              <w:rPr>
                <w:rFonts w:ascii="Arial" w:hAnsi="Arial" w:cs="Arial"/>
                <w:sz w:val="20"/>
                <w:szCs w:val="20"/>
              </w:rPr>
              <w:t>and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 limited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information on the management strategies being implemented or facing implementation in their chosen country in Northern Africa. </w:t>
            </w:r>
          </w:p>
          <w:p w14:paraId="58ADF048" w14:textId="77777777" w:rsidR="004931B9" w:rsidRPr="00E11965" w:rsidRDefault="004931B9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information on the management strategies being implemented or facing implementation in in their chosen country in Northern Africa.</w:t>
            </w:r>
          </w:p>
          <w:p w14:paraId="23E7F078" w14:textId="77777777" w:rsidR="004931B9" w:rsidRPr="004931B9" w:rsidRDefault="004931B9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information on the management strategies being implemented or facing implementation in their chosen country in Northern Africa. </w:t>
            </w:r>
          </w:p>
          <w:p w14:paraId="1400FE2B" w14:textId="77777777" w:rsidR="004931B9" w:rsidRPr="004931B9" w:rsidRDefault="004931B9" w:rsidP="00D66918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4931B9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4931B9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Pr="004931B9">
              <w:rPr>
                <w:rFonts w:ascii="Arial" w:hAnsi="Arial" w:cs="Arial"/>
                <w:sz w:val="20"/>
                <w:szCs w:val="20"/>
              </w:rPr>
              <w:t xml:space="preserve"> information </w:t>
            </w:r>
            <w:r w:rsidRPr="004931B9">
              <w:rPr>
                <w:rFonts w:ascii="Arial" w:hAnsi="Arial" w:cs="Arial"/>
                <w:sz w:val="20"/>
                <w:szCs w:val="20"/>
              </w:rPr>
              <w:lastRenderedPageBreak/>
              <w:t>on the management strategies being implemen</w:t>
            </w:r>
            <w:r>
              <w:rPr>
                <w:rFonts w:ascii="Arial" w:hAnsi="Arial" w:cs="Arial"/>
                <w:sz w:val="20"/>
                <w:szCs w:val="20"/>
              </w:rPr>
              <w:t>ted or facing implementation in their chosen country in Northern Africa.</w:t>
            </w:r>
          </w:p>
        </w:tc>
        <w:tc>
          <w:tcPr>
            <w:tcW w:w="3067" w:type="dxa"/>
          </w:tcPr>
          <w:p w14:paraId="0523718B" w14:textId="77777777" w:rsidR="00D66918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 0</w:t>
            </w:r>
          </w:p>
          <w:p w14:paraId="3BC7A4A2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03AB19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C7CC87" w14:textId="77777777" w:rsidR="00D66918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14:paraId="13FE26FF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2AB0D9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CF2EC1" w14:textId="77777777" w:rsidR="00D66918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41653F" w14:textId="77777777" w:rsidR="00D66918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D61880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76AEA8" w14:textId="77777777" w:rsidR="00D66918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14:paraId="2E1739CD" w14:textId="77777777" w:rsidR="00D66918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C112DFC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1E0572" w14:textId="77777777" w:rsidR="00D66918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CC3CBA4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683BA0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C45C70" w14:textId="77777777" w:rsidR="00D66918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14:paraId="2B1B2382" w14:textId="77777777" w:rsidR="00D66918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2DFE94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8C5120" w14:textId="77777777" w:rsidR="00D66918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111EE7" w14:textId="77777777" w:rsidR="00D66918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3DB5B6F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4F9129" w14:textId="77777777" w:rsidR="004931B9" w:rsidRPr="00E11965" w:rsidRDefault="00D66918" w:rsidP="00D669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 4</w:t>
            </w:r>
          </w:p>
        </w:tc>
        <w:tc>
          <w:tcPr>
            <w:tcW w:w="2404" w:type="dxa"/>
          </w:tcPr>
          <w:p w14:paraId="64809195" w14:textId="77777777" w:rsidR="004931B9" w:rsidRDefault="004931B9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1B9" w14:paraId="76F629FE" w14:textId="77777777" w:rsidTr="00D66918">
        <w:trPr>
          <w:trHeight w:val="6566"/>
        </w:trPr>
        <w:tc>
          <w:tcPr>
            <w:tcW w:w="4299" w:type="dxa"/>
          </w:tcPr>
          <w:p w14:paraId="34EADF1B" w14:textId="77777777" w:rsidR="004931B9" w:rsidRPr="00E11965" w:rsidRDefault="004931B9" w:rsidP="00A45AC7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lastRenderedPageBreak/>
              <w:t xml:space="preserve">Incorporates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no </w:t>
            </w:r>
            <w:r w:rsidR="008E1DF8">
              <w:rPr>
                <w:rFonts w:ascii="Arial" w:hAnsi="Arial" w:cs="Arial"/>
                <w:sz w:val="20"/>
                <w:szCs w:val="20"/>
              </w:rPr>
              <w:t>statistics or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1DF8" w:rsidRPr="008E1DF8">
              <w:rPr>
                <w:rFonts w:ascii="Arial" w:hAnsi="Arial" w:cs="Arial"/>
                <w:sz w:val="20"/>
                <w:szCs w:val="20"/>
              </w:rPr>
              <w:t>graphs</w:t>
            </w:r>
            <w:r w:rsidR="008E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E1DF8">
              <w:rPr>
                <w:rFonts w:ascii="Arial" w:hAnsi="Arial" w:cs="Arial"/>
                <w:sz w:val="20"/>
                <w:szCs w:val="20"/>
              </w:rPr>
              <w:t xml:space="preserve">in relation to water scarcity in Australia and their </w:t>
            </w:r>
            <w:r w:rsidR="008B3201">
              <w:rPr>
                <w:rFonts w:ascii="Arial" w:hAnsi="Arial" w:cs="Arial"/>
                <w:sz w:val="20"/>
                <w:szCs w:val="20"/>
              </w:rPr>
              <w:t xml:space="preserve">chosen country in Northern Africa. </w:t>
            </w:r>
          </w:p>
          <w:p w14:paraId="317DEBB9" w14:textId="77777777" w:rsidR="004931B9" w:rsidRPr="00E11965" w:rsidRDefault="004931B9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Incorporates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limited </w:t>
            </w:r>
            <w:r w:rsidR="008B3201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8B3201">
              <w:rPr>
                <w:rFonts w:ascii="Arial" w:hAnsi="Arial" w:cs="Arial"/>
                <w:sz w:val="20"/>
                <w:szCs w:val="20"/>
              </w:rPr>
              <w:t>tatistics or</w:t>
            </w:r>
            <w:r w:rsidR="008B3201"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3201" w:rsidRPr="008E1DF8">
              <w:rPr>
                <w:rFonts w:ascii="Arial" w:hAnsi="Arial" w:cs="Arial"/>
                <w:sz w:val="20"/>
                <w:szCs w:val="20"/>
              </w:rPr>
              <w:t>graphs</w:t>
            </w:r>
            <w:r w:rsidR="008B320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B3201">
              <w:rPr>
                <w:rFonts w:ascii="Arial" w:hAnsi="Arial" w:cs="Arial"/>
                <w:sz w:val="20"/>
                <w:szCs w:val="20"/>
              </w:rPr>
              <w:t>in relation to water scarcity in Australia and their chosen country in Northern Africa.</w:t>
            </w:r>
          </w:p>
          <w:p w14:paraId="46C8D4AD" w14:textId="77777777" w:rsidR="004931B9" w:rsidRPr="00E11965" w:rsidRDefault="004931B9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Incorporates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satisfactory </w:t>
            </w:r>
            <w:r w:rsidR="008B3201" w:rsidRPr="008B3201">
              <w:rPr>
                <w:rFonts w:ascii="Arial" w:hAnsi="Arial" w:cs="Arial"/>
                <w:sz w:val="20"/>
                <w:szCs w:val="20"/>
              </w:rPr>
              <w:t>st</w:t>
            </w:r>
            <w:r w:rsidR="008B3201">
              <w:rPr>
                <w:rFonts w:ascii="Arial" w:hAnsi="Arial" w:cs="Arial"/>
                <w:sz w:val="20"/>
                <w:szCs w:val="20"/>
              </w:rPr>
              <w:t>atistics or</w:t>
            </w:r>
            <w:r w:rsidR="008B3201"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3201" w:rsidRPr="008E1DF8">
              <w:rPr>
                <w:rFonts w:ascii="Arial" w:hAnsi="Arial" w:cs="Arial"/>
                <w:sz w:val="20"/>
                <w:szCs w:val="20"/>
              </w:rPr>
              <w:t>graphs</w:t>
            </w:r>
            <w:r w:rsidR="008B320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B3201">
              <w:rPr>
                <w:rFonts w:ascii="Arial" w:hAnsi="Arial" w:cs="Arial"/>
                <w:sz w:val="20"/>
                <w:szCs w:val="20"/>
              </w:rPr>
              <w:t xml:space="preserve">in relation to water scarcity in Australia and their chosen country in Northern Africa. Reference may not be included. </w:t>
            </w:r>
          </w:p>
          <w:p w14:paraId="2193BABB" w14:textId="77777777" w:rsidR="004931B9" w:rsidRPr="00E11965" w:rsidRDefault="004931B9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Incorporates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3201">
              <w:rPr>
                <w:rFonts w:ascii="Arial" w:hAnsi="Arial" w:cs="Arial"/>
                <w:sz w:val="20"/>
                <w:szCs w:val="20"/>
              </w:rPr>
              <w:t>statistics or</w:t>
            </w:r>
            <w:r w:rsidR="008B3201"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3201" w:rsidRPr="008E1DF8">
              <w:rPr>
                <w:rFonts w:ascii="Arial" w:hAnsi="Arial" w:cs="Arial"/>
                <w:sz w:val="20"/>
                <w:szCs w:val="20"/>
              </w:rPr>
              <w:t>graphs</w:t>
            </w:r>
            <w:r w:rsidR="008B320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B3201">
              <w:rPr>
                <w:rFonts w:ascii="Arial" w:hAnsi="Arial" w:cs="Arial"/>
                <w:sz w:val="20"/>
                <w:szCs w:val="20"/>
              </w:rPr>
              <w:t>in relation to water scarcity in Australia and their chosen country in Northern Africa.</w:t>
            </w:r>
          </w:p>
          <w:p w14:paraId="3B6F4F28" w14:textId="77777777" w:rsidR="004931B9" w:rsidRPr="00E11965" w:rsidRDefault="004931B9" w:rsidP="008B3201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Incorporates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="008B3201">
              <w:rPr>
                <w:rFonts w:ascii="Arial" w:hAnsi="Arial" w:cs="Arial"/>
                <w:sz w:val="20"/>
                <w:szCs w:val="20"/>
              </w:rPr>
              <w:t xml:space="preserve"> statistics or</w:t>
            </w:r>
            <w:r w:rsidR="008B3201"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3201" w:rsidRPr="008E1DF8">
              <w:rPr>
                <w:rFonts w:ascii="Arial" w:hAnsi="Arial" w:cs="Arial"/>
                <w:sz w:val="20"/>
                <w:szCs w:val="20"/>
              </w:rPr>
              <w:t>graphs</w:t>
            </w:r>
            <w:r w:rsidR="008B320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B3201">
              <w:rPr>
                <w:rFonts w:ascii="Arial" w:hAnsi="Arial" w:cs="Arial"/>
                <w:sz w:val="20"/>
                <w:szCs w:val="20"/>
              </w:rPr>
              <w:t>in relation to water scarcity in Australia and their chosen country in Northern Africa</w:t>
            </w:r>
            <w:r w:rsidR="008B37AF">
              <w:rPr>
                <w:rFonts w:ascii="Arial" w:hAnsi="Arial" w:cs="Arial"/>
                <w:sz w:val="20"/>
                <w:szCs w:val="20"/>
              </w:rPr>
              <w:t>. Graph/statistics</w:t>
            </w:r>
            <w:r w:rsidR="008B3201">
              <w:rPr>
                <w:rFonts w:ascii="Arial" w:hAnsi="Arial" w:cs="Arial"/>
                <w:sz w:val="20"/>
                <w:szCs w:val="20"/>
              </w:rPr>
              <w:t xml:space="preserve"> are referenced correctly. 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67" w:type="dxa"/>
          </w:tcPr>
          <w:p w14:paraId="383C865A" w14:textId="77777777" w:rsidR="008B3201" w:rsidRDefault="008B3201" w:rsidP="008B37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FAF5DA" w14:textId="77777777" w:rsidR="004931B9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14:paraId="2AB666CA" w14:textId="77777777" w:rsidR="004931B9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922EDF" w14:textId="77777777" w:rsidR="004931B9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1CF289" w14:textId="77777777" w:rsidR="008B3201" w:rsidRDefault="008B3201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913D39" w14:textId="77777777" w:rsidR="008B3201" w:rsidRDefault="008B3201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E68A2D" w14:textId="77777777" w:rsidR="004931B9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14:paraId="674FAB59" w14:textId="77777777" w:rsidR="004931B9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66D6EB6" w14:textId="77777777" w:rsidR="004931B9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3D4635" w14:textId="77777777" w:rsidR="008B3201" w:rsidRDefault="008B3201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CBB5677" w14:textId="77777777" w:rsidR="008B3201" w:rsidRDefault="008B3201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F0ECB2" w14:textId="77777777" w:rsidR="008B3201" w:rsidRDefault="008B3201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B53DDC" w14:textId="77777777" w:rsidR="004931B9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14:paraId="5612E88D" w14:textId="77777777" w:rsidR="004931B9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705BF0" w14:textId="77777777" w:rsidR="004931B9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83E38D" w14:textId="77777777" w:rsidR="008B3201" w:rsidRDefault="008B3201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BD5824" w14:textId="77777777" w:rsidR="008B3201" w:rsidRDefault="008B3201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EB0E3B" w14:textId="77777777" w:rsidR="008B37AF" w:rsidRDefault="008B37AF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78DCD45" w14:textId="77777777" w:rsidR="004931B9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14:paraId="56088FC1" w14:textId="77777777" w:rsidR="004931B9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7FC817" w14:textId="77777777" w:rsidR="008B3201" w:rsidRDefault="008B3201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2BE030" w14:textId="77777777" w:rsidR="008B3201" w:rsidRDefault="008B3201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44765E" w14:textId="77777777" w:rsidR="008B3201" w:rsidRDefault="008B3201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7DC153" w14:textId="77777777" w:rsidR="004931B9" w:rsidRPr="00E11965" w:rsidRDefault="004931B9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</w:tc>
        <w:tc>
          <w:tcPr>
            <w:tcW w:w="2404" w:type="dxa"/>
          </w:tcPr>
          <w:p w14:paraId="106E6A71" w14:textId="77777777" w:rsidR="004931B9" w:rsidRDefault="004931B9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1B9" w14:paraId="12538560" w14:textId="77777777" w:rsidTr="00314206">
        <w:tc>
          <w:tcPr>
            <w:tcW w:w="4299" w:type="dxa"/>
          </w:tcPr>
          <w:p w14:paraId="5CB5F746" w14:textId="77777777" w:rsidR="00D66918" w:rsidRDefault="00D66918" w:rsidP="00D66918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BDC17F6" w14:textId="77777777" w:rsidR="004931B9" w:rsidRPr="00314206" w:rsidRDefault="004931B9" w:rsidP="00E1196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t>Provides no i</w:t>
            </w:r>
            <w:r w:rsidR="00D66918">
              <w:rPr>
                <w:rFonts w:ascii="Arial" w:hAnsi="Arial" w:cs="Arial"/>
                <w:sz w:val="20"/>
                <w:szCs w:val="20"/>
              </w:rPr>
              <w:t xml:space="preserve">mages. </w:t>
            </w:r>
          </w:p>
          <w:p w14:paraId="559028E9" w14:textId="77777777" w:rsidR="004931B9" w:rsidRDefault="004931B9" w:rsidP="00E1196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="00D66918" w:rsidRPr="00D66918">
              <w:rPr>
                <w:rFonts w:ascii="Arial" w:hAnsi="Arial" w:cs="Arial"/>
                <w:b/>
                <w:sz w:val="20"/>
                <w:szCs w:val="20"/>
              </w:rPr>
              <w:t>one</w:t>
            </w:r>
            <w:r w:rsidR="00D66918">
              <w:rPr>
                <w:rFonts w:ascii="Arial" w:hAnsi="Arial" w:cs="Arial"/>
                <w:sz w:val="20"/>
                <w:szCs w:val="20"/>
              </w:rPr>
              <w:t xml:space="preserve"> image that is relevant to water scarcity in one of the countries researched. Image has not been referenced correctly. </w:t>
            </w:r>
          </w:p>
          <w:p w14:paraId="167E45BE" w14:textId="77777777" w:rsidR="00D66918" w:rsidRPr="00314206" w:rsidRDefault="00D66918" w:rsidP="00E1196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8B37AF">
              <w:rPr>
                <w:rFonts w:ascii="Arial" w:hAnsi="Arial" w:cs="Arial"/>
                <w:b/>
                <w:sz w:val="20"/>
                <w:szCs w:val="20"/>
              </w:rPr>
              <w:t>two</w:t>
            </w:r>
            <w:r>
              <w:rPr>
                <w:rFonts w:ascii="Arial" w:hAnsi="Arial" w:cs="Arial"/>
                <w:sz w:val="20"/>
                <w:szCs w:val="20"/>
              </w:rPr>
              <w:t xml:space="preserve"> images relevant to water scarcity in the two countries researched. Images follow most of the correct referencing protocols. </w:t>
            </w:r>
          </w:p>
          <w:p w14:paraId="05464E5D" w14:textId="77777777" w:rsidR="004931B9" w:rsidRPr="00D66918" w:rsidRDefault="00D66918" w:rsidP="00D66918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</w:t>
            </w:r>
            <w:r w:rsidRPr="008B37AF">
              <w:rPr>
                <w:rFonts w:ascii="Arial" w:hAnsi="Arial" w:cs="Arial"/>
                <w:b/>
                <w:sz w:val="20"/>
                <w:szCs w:val="20"/>
              </w:rPr>
              <w:t xml:space="preserve"> two</w:t>
            </w:r>
            <w:r>
              <w:rPr>
                <w:rFonts w:ascii="Arial" w:hAnsi="Arial" w:cs="Arial"/>
                <w:sz w:val="20"/>
                <w:szCs w:val="20"/>
              </w:rPr>
              <w:t xml:space="preserve"> images relevant to water scarcity in the two countries researched. Images follow the correct referencing protocols.</w:t>
            </w:r>
          </w:p>
        </w:tc>
        <w:tc>
          <w:tcPr>
            <w:tcW w:w="3067" w:type="dxa"/>
          </w:tcPr>
          <w:p w14:paraId="7538EC12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C567C6" w14:textId="77777777" w:rsidR="004931B9" w:rsidRPr="00314206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t>/ 0</w:t>
            </w:r>
          </w:p>
          <w:p w14:paraId="672AECDF" w14:textId="77777777" w:rsidR="004931B9" w:rsidRDefault="004931B9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CE0DF6" w14:textId="77777777" w:rsidR="00D66918" w:rsidRPr="00314206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FA863D" w14:textId="77777777" w:rsidR="004931B9" w:rsidRPr="00314206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t>/ 2</w:t>
            </w:r>
          </w:p>
          <w:p w14:paraId="68FC8CFA" w14:textId="77777777" w:rsidR="004931B9" w:rsidRPr="00314206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B94337" w14:textId="77777777" w:rsidR="004931B9" w:rsidRPr="00314206" w:rsidRDefault="004931B9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545A24" w14:textId="77777777" w:rsidR="00D66918" w:rsidRDefault="00D66918" w:rsidP="003142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12E3A8" w14:textId="77777777" w:rsidR="00D66918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B46FEF" w14:textId="77777777" w:rsidR="004931B9" w:rsidRPr="00314206" w:rsidRDefault="004931B9" w:rsidP="003142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  <w:p w14:paraId="7036FDBC" w14:textId="77777777" w:rsidR="004931B9" w:rsidRPr="00314206" w:rsidRDefault="004931B9" w:rsidP="00314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B1144E" w14:textId="77777777" w:rsidR="004931B9" w:rsidRDefault="004931B9" w:rsidP="003142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64A352" w14:textId="77777777" w:rsidR="00D66918" w:rsidRDefault="00D66918" w:rsidP="003142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BDA2FFF" w14:textId="77777777" w:rsidR="00D66918" w:rsidRPr="00314206" w:rsidRDefault="00D66918" w:rsidP="00D66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700DBF" w14:textId="77777777" w:rsidR="004931B9" w:rsidRDefault="004931B9" w:rsidP="003142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/ 6</w:t>
            </w:r>
          </w:p>
        </w:tc>
        <w:tc>
          <w:tcPr>
            <w:tcW w:w="2404" w:type="dxa"/>
          </w:tcPr>
          <w:p w14:paraId="01CC3680" w14:textId="77777777" w:rsidR="004931B9" w:rsidRDefault="004931B9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930622F" w14:textId="77777777" w:rsidR="00A45AC7" w:rsidRPr="00A737C9" w:rsidRDefault="00A45AC7" w:rsidP="008B37AF">
      <w:pPr>
        <w:rPr>
          <w:rFonts w:ascii="Arial" w:hAnsi="Arial" w:cs="Arial"/>
          <w:sz w:val="28"/>
          <w:szCs w:val="28"/>
        </w:rPr>
      </w:pPr>
    </w:p>
    <w:tbl>
      <w:tblPr>
        <w:tblW w:w="10330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0"/>
        <w:gridCol w:w="2380"/>
      </w:tblGrid>
      <w:tr w:rsidR="008B37AF" w14:paraId="381F635A" w14:textId="77777777" w:rsidTr="008B37AF">
        <w:trPr>
          <w:trHeight w:val="2978"/>
        </w:trPr>
        <w:tc>
          <w:tcPr>
            <w:tcW w:w="7950" w:type="dxa"/>
          </w:tcPr>
          <w:p w14:paraId="4033794B" w14:textId="77777777" w:rsidR="008B37AF" w:rsidRDefault="008B37AF" w:rsidP="008B37AF">
            <w:pPr>
              <w:rPr>
                <w:rFonts w:ascii="Arial" w:hAnsi="Arial" w:cs="Arial"/>
                <w:b/>
              </w:rPr>
            </w:pPr>
            <w:r w:rsidRPr="008B37AF">
              <w:rPr>
                <w:rFonts w:ascii="Arial" w:hAnsi="Arial" w:cs="Arial"/>
                <w:b/>
              </w:rPr>
              <w:lastRenderedPageBreak/>
              <w:t xml:space="preserve">To improve: </w:t>
            </w:r>
          </w:p>
          <w:p w14:paraId="11C11262" w14:textId="77777777" w:rsidR="008B37AF" w:rsidRDefault="008B37AF" w:rsidP="008B37AF">
            <w:pPr>
              <w:rPr>
                <w:rFonts w:ascii="Arial" w:hAnsi="Arial" w:cs="Arial"/>
                <w:b/>
              </w:rPr>
            </w:pPr>
          </w:p>
          <w:p w14:paraId="36EAEECD" w14:textId="77777777" w:rsidR="008B37AF" w:rsidRDefault="008B37AF" w:rsidP="008B37AF">
            <w:pPr>
              <w:rPr>
                <w:rFonts w:ascii="Arial" w:hAnsi="Arial" w:cs="Arial"/>
                <w:b/>
              </w:rPr>
            </w:pPr>
          </w:p>
          <w:p w14:paraId="6DD806F6" w14:textId="77777777" w:rsidR="008B37AF" w:rsidRDefault="008B37AF" w:rsidP="008B37AF">
            <w:pPr>
              <w:rPr>
                <w:rFonts w:ascii="Arial" w:hAnsi="Arial" w:cs="Arial"/>
                <w:b/>
              </w:rPr>
            </w:pPr>
          </w:p>
          <w:p w14:paraId="138FF911" w14:textId="77777777" w:rsidR="008B37AF" w:rsidRDefault="008B37AF" w:rsidP="008B37AF">
            <w:pPr>
              <w:rPr>
                <w:rFonts w:ascii="Arial" w:hAnsi="Arial" w:cs="Arial"/>
                <w:b/>
              </w:rPr>
            </w:pPr>
          </w:p>
          <w:p w14:paraId="1552B1A8" w14:textId="77777777" w:rsidR="008B37AF" w:rsidRPr="008B37AF" w:rsidRDefault="008B37AF" w:rsidP="008B37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Comment: </w:t>
            </w:r>
          </w:p>
        </w:tc>
        <w:tc>
          <w:tcPr>
            <w:tcW w:w="2380" w:type="dxa"/>
            <w:shd w:val="clear" w:color="auto" w:fill="auto"/>
          </w:tcPr>
          <w:p w14:paraId="20764184" w14:textId="77777777" w:rsidR="008B37AF" w:rsidRDefault="008B37A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8B37AF">
              <w:rPr>
                <w:rFonts w:ascii="Arial" w:hAnsi="Arial" w:cs="Arial"/>
                <w:b/>
              </w:rPr>
              <w:t xml:space="preserve">Overall Score: </w:t>
            </w:r>
          </w:p>
          <w:p w14:paraId="73BC235E" w14:textId="77777777" w:rsidR="008B37AF" w:rsidRDefault="008B37AF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  <w:p w14:paraId="13A5B2C1" w14:textId="77777777" w:rsidR="008B37AF" w:rsidRDefault="008B37AF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  <w:p w14:paraId="56C75547" w14:textId="77777777" w:rsidR="008B37AF" w:rsidRPr="008B37AF" w:rsidRDefault="008B37AF">
            <w:pPr>
              <w:spacing w:after="160" w:line="259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 xml:space="preserve">                      </w:t>
            </w:r>
            <w:r w:rsidRPr="008B37AF">
              <w:rPr>
                <w:rFonts w:ascii="Arial" w:hAnsi="Arial" w:cs="Arial"/>
                <w:b/>
                <w:sz w:val="28"/>
                <w:szCs w:val="28"/>
              </w:rPr>
              <w:t xml:space="preserve"> /111</w:t>
            </w:r>
          </w:p>
        </w:tc>
      </w:tr>
    </w:tbl>
    <w:p w14:paraId="27335661" w14:textId="77777777" w:rsidR="00081358" w:rsidRDefault="00081358" w:rsidP="008B37AF"/>
    <w:sectPr w:rsidR="00081358" w:rsidSect="004931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5" w:right="1134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71FEF" w14:textId="77777777" w:rsidR="002B00C4" w:rsidRDefault="002B00C4">
      <w:r>
        <w:separator/>
      </w:r>
    </w:p>
  </w:endnote>
  <w:endnote w:type="continuationSeparator" w:id="0">
    <w:p w14:paraId="7536B58F" w14:textId="77777777" w:rsidR="002B00C4" w:rsidRDefault="002B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A33AF" w14:textId="77777777" w:rsidR="00F70BC7" w:rsidRDefault="00A146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5D3B3" w14:textId="77777777" w:rsidR="00F70BC7" w:rsidRDefault="00A146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82238" w14:textId="77777777" w:rsidR="00F70BC7" w:rsidRDefault="00A146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EF897" w14:textId="77777777" w:rsidR="002B00C4" w:rsidRDefault="002B00C4">
      <w:r>
        <w:separator/>
      </w:r>
    </w:p>
  </w:footnote>
  <w:footnote w:type="continuationSeparator" w:id="0">
    <w:p w14:paraId="1F7ED725" w14:textId="77777777" w:rsidR="002B00C4" w:rsidRDefault="002B0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E05DF" w14:textId="77777777" w:rsidR="00F70BC7" w:rsidRDefault="00A146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AABC7" w14:textId="77777777" w:rsidR="004D6FF5" w:rsidRDefault="00314206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146CE">
      <w:rPr>
        <w:noProof/>
      </w:rPr>
      <w:t>4</w:t>
    </w:r>
    <w:r>
      <w:rPr>
        <w:noProof/>
      </w:rPr>
      <w:fldChar w:fldCharType="end"/>
    </w:r>
  </w:p>
  <w:p w14:paraId="275CCFDB" w14:textId="77777777" w:rsidR="004D6FF5" w:rsidRDefault="00A146CE" w:rsidP="00B7582A">
    <w:pPr>
      <w:pStyle w:val="Header"/>
      <w:tabs>
        <w:tab w:val="clear" w:pos="4513"/>
        <w:tab w:val="clear" w:pos="9026"/>
        <w:tab w:val="left" w:pos="50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9880A" w14:textId="77777777" w:rsidR="00F70BC7" w:rsidRDefault="00A146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3887"/>
    <w:multiLevelType w:val="hybridMultilevel"/>
    <w:tmpl w:val="A4CCA736"/>
    <w:lvl w:ilvl="0" w:tplc="C5CA7484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B4C45"/>
    <w:multiLevelType w:val="hybridMultilevel"/>
    <w:tmpl w:val="71DEE4DC"/>
    <w:lvl w:ilvl="0" w:tplc="C5CA7484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C7B2030"/>
    <w:multiLevelType w:val="hybridMultilevel"/>
    <w:tmpl w:val="45F07C06"/>
    <w:lvl w:ilvl="0" w:tplc="0EB809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FF25E0"/>
    <w:multiLevelType w:val="hybridMultilevel"/>
    <w:tmpl w:val="5C963BFE"/>
    <w:lvl w:ilvl="0" w:tplc="E8A2163C">
      <w:start w:val="1"/>
      <w:numFmt w:val="bullet"/>
      <w:lvlText w:val=""/>
      <w:lvlJc w:val="left"/>
      <w:pPr>
        <w:ind w:left="1069" w:hanging="360"/>
      </w:pPr>
      <w:rPr>
        <w:rFonts w:ascii="Arial" w:hAnsi="Arial" w:cs="Aria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C7"/>
    <w:rsid w:val="00081358"/>
    <w:rsid w:val="0019316D"/>
    <w:rsid w:val="002B00C4"/>
    <w:rsid w:val="00314206"/>
    <w:rsid w:val="00461071"/>
    <w:rsid w:val="004931B9"/>
    <w:rsid w:val="005F5EB9"/>
    <w:rsid w:val="00607DC0"/>
    <w:rsid w:val="00613110"/>
    <w:rsid w:val="0068229F"/>
    <w:rsid w:val="00775492"/>
    <w:rsid w:val="008B3201"/>
    <w:rsid w:val="008B37AF"/>
    <w:rsid w:val="008E1DF8"/>
    <w:rsid w:val="00904E8B"/>
    <w:rsid w:val="00A146CE"/>
    <w:rsid w:val="00A45AC7"/>
    <w:rsid w:val="00AE43BF"/>
    <w:rsid w:val="00BB7915"/>
    <w:rsid w:val="00D66918"/>
    <w:rsid w:val="00E1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21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45AC7"/>
    <w:pPr>
      <w:jc w:val="center"/>
    </w:pPr>
    <w:rPr>
      <w:rFonts w:ascii="Eras Demi ITC" w:hAnsi="Eras Demi ITC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A45AC7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rsid w:val="00A45A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AC7"/>
    <w:pPr>
      <w:ind w:left="720"/>
    </w:pPr>
  </w:style>
  <w:style w:type="paragraph" w:styleId="Header">
    <w:name w:val="header"/>
    <w:basedOn w:val="Normal"/>
    <w:link w:val="HeaderChar"/>
    <w:uiPriority w:val="99"/>
    <w:rsid w:val="00A45A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A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45A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45A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6CE"/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CE"/>
    <w:rPr>
      <w:rFonts w:ascii="Arial" w:eastAsia="Times New Roman" w:hAnsi="Arial" w:cs="Arial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45AC7"/>
    <w:pPr>
      <w:jc w:val="center"/>
    </w:pPr>
    <w:rPr>
      <w:rFonts w:ascii="Eras Demi ITC" w:hAnsi="Eras Demi ITC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A45AC7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rsid w:val="00A45A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AC7"/>
    <w:pPr>
      <w:ind w:left="720"/>
    </w:pPr>
  </w:style>
  <w:style w:type="paragraph" w:styleId="Header">
    <w:name w:val="header"/>
    <w:basedOn w:val="Normal"/>
    <w:link w:val="HeaderChar"/>
    <w:uiPriority w:val="99"/>
    <w:rsid w:val="00A45A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A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45A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45A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6CE"/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CE"/>
    <w:rPr>
      <w:rFonts w:ascii="Arial" w:eastAsia="Times New Roman" w:hAnsi="Arial" w:cs="Arial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1E9DF2FE.dotm</Template>
  <TotalTime>8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e4081018</cp:lastModifiedBy>
  <cp:revision>3</cp:revision>
  <cp:lastPrinted>2018-04-05T08:36:00Z</cp:lastPrinted>
  <dcterms:created xsi:type="dcterms:W3CDTF">2018-03-21T02:23:00Z</dcterms:created>
  <dcterms:modified xsi:type="dcterms:W3CDTF">2018-04-05T08:43:00Z</dcterms:modified>
</cp:coreProperties>
</file>