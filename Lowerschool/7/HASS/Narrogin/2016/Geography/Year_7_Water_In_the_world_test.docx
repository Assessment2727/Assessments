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9F" w:rsidRPr="00F3589F" w:rsidRDefault="00F3589F" w:rsidP="009C7F82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 wp14:anchorId="31EC8803" wp14:editId="5A2AB4A1">
            <wp:simplePos x="0" y="0"/>
            <wp:positionH relativeFrom="column">
              <wp:posOffset>-163830</wp:posOffset>
            </wp:positionH>
            <wp:positionV relativeFrom="paragraph">
              <wp:posOffset>-212725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 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proofErr w:type="gramStart"/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:_</w:t>
      </w:r>
      <w:proofErr w:type="gramEnd"/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  <w:t>___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_____</w:t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t>________  Target: ____/33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or ____ %</w:t>
      </w:r>
      <w:r w:rsidR="002231BD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3"/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t xml:space="preserve"> 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4"/>
      </w:r>
    </w:p>
    <w:p w:rsidR="00866AC1" w:rsidRDefault="00866AC1" w:rsidP="002231BD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</w:p>
    <w:p w:rsidR="00F3589F" w:rsidRDefault="00866AC1" w:rsidP="00866AC1">
      <w:pPr>
        <w:spacing w:after="0" w:line="240" w:lineRule="auto"/>
        <w:ind w:left="3600" w:firstLine="720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A0E34" wp14:editId="1BAFBB7B">
                <wp:simplePos x="0" y="0"/>
                <wp:positionH relativeFrom="column">
                  <wp:posOffset>4678680</wp:posOffset>
                </wp:positionH>
                <wp:positionV relativeFrom="paragraph">
                  <wp:posOffset>263525</wp:posOffset>
                </wp:positionV>
                <wp:extent cx="11715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AC1" w:rsidRDefault="00866AC1" w:rsidP="00866A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866AC1" w:rsidRPr="00866AC1" w:rsidRDefault="009C7F82" w:rsidP="00866A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/33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8.4pt;margin-top:20.75pt;width:92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" fillcolor="white [3201]" strokecolor="black [3200]" strokeweight="2pt">
                <v:textbox>
                  <w:txbxContent>
                    <w:p w:rsidR="00866AC1" w:rsidRDefault="00866AC1" w:rsidP="00866AC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866AC1" w:rsidRPr="00866AC1" w:rsidRDefault="009C7F82" w:rsidP="00866AC1">
                      <w:pPr>
                        <w:jc w:val="right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/33</w:t>
                      </w:r>
                    </w:p>
                  </w:txbxContent>
                </v:textbox>
              </v:rect>
            </w:pict>
          </mc:Fallback>
        </mc:AlternateContent>
      </w:r>
      <w:r w:rsidR="00F3589F"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Year 7 HASSL</w:t>
      </w:r>
    </w:p>
    <w:p w:rsidR="00F3589F" w:rsidRPr="00F3589F" w:rsidRDefault="00F3589F" w:rsidP="00866AC1">
      <w:pPr>
        <w:spacing w:after="0" w:line="240" w:lineRule="auto"/>
        <w:ind w:left="1440" w:firstLine="720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 w:rsidRPr="00F3589F">
        <w:rPr>
          <w:rFonts w:ascii="Comic Sans MS" w:eastAsia="Times New Roman" w:hAnsi="Comic Sans MS" w:cs="Times New Roman"/>
          <w:b/>
          <w:sz w:val="32"/>
          <w:szCs w:val="32"/>
          <w:lang w:eastAsia="en-AU"/>
        </w:rPr>
        <w:t xml:space="preserve"> 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(</w:t>
      </w:r>
      <w:r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Water in the World In-class Task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)</w:t>
      </w:r>
    </w:p>
    <w:p w:rsidR="00F3589F" w:rsidRDefault="00F3589F" w:rsidP="00866AC1">
      <w:pPr>
        <w:spacing w:after="0" w:line="240" w:lineRule="auto"/>
        <w:ind w:left="2880" w:firstLine="720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F3589F">
        <w:rPr>
          <w:rFonts w:ascii="Comic Sans MS" w:eastAsia="Times New Roman" w:hAnsi="Comic Sans MS" w:cs="Times New Roman"/>
          <w:sz w:val="28"/>
          <w:szCs w:val="28"/>
          <w:u w:val="single"/>
          <w:lang w:eastAsia="en-AU"/>
        </w:rPr>
        <w:t xml:space="preserve">In-class Test - Task 4 (12.5%)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  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  <w:t xml:space="preserve"> </w:t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</w:p>
    <w:p w:rsidR="00866AC1" w:rsidRPr="00F3589F" w:rsidRDefault="00866AC1" w:rsidP="002231BD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F3589F" w:rsidRDefault="00F3589F" w:rsidP="00866AC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n-AU"/>
        </w:rPr>
      </w:pPr>
      <w:r w:rsidRPr="00F3589F">
        <w:rPr>
          <w:rFonts w:ascii="Arial" w:eastAsia="Times New Roman" w:hAnsi="Arial" w:cs="Arial"/>
          <w:b/>
          <w:sz w:val="20"/>
          <w:szCs w:val="20"/>
          <w:lang w:eastAsia="en-AU"/>
        </w:rPr>
        <w:t>Instructions: 45 minutes Working Time and 5 minutes Reading Time, Test conditions apply.</w:t>
      </w:r>
    </w:p>
    <w:p w:rsidR="0045763D" w:rsidRPr="00F3589F" w:rsidRDefault="0045763D" w:rsidP="00F358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:rsidR="002231BD" w:rsidRDefault="002231BD">
      <w:pPr>
        <w:rPr>
          <w:rFonts w:ascii="Arial" w:hAnsi="Arial" w:cs="Arial"/>
          <w:b/>
          <w:sz w:val="24"/>
          <w:szCs w:val="24"/>
        </w:rPr>
      </w:pPr>
      <w:r w:rsidRPr="00F976DF">
        <w:rPr>
          <w:rFonts w:ascii="Arial" w:hAnsi="Arial" w:cs="Arial"/>
          <w:b/>
          <w:sz w:val="24"/>
          <w:szCs w:val="24"/>
        </w:rPr>
        <w:t xml:space="preserve">Section 1: </w:t>
      </w:r>
      <w:r w:rsidR="0027291D">
        <w:rPr>
          <w:rFonts w:ascii="Arial" w:hAnsi="Arial" w:cs="Arial"/>
          <w:b/>
          <w:sz w:val="24"/>
          <w:szCs w:val="24"/>
        </w:rPr>
        <w:t>Please ci</w:t>
      </w:r>
      <w:r w:rsidR="00237C6C">
        <w:rPr>
          <w:rFonts w:ascii="Arial" w:hAnsi="Arial" w:cs="Arial"/>
          <w:b/>
          <w:sz w:val="24"/>
          <w:szCs w:val="24"/>
        </w:rPr>
        <w:t>rcle the correct response.</w:t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866AC1">
        <w:rPr>
          <w:rFonts w:ascii="Arial" w:hAnsi="Arial" w:cs="Arial"/>
          <w:b/>
          <w:sz w:val="24"/>
          <w:szCs w:val="24"/>
        </w:rPr>
        <w:tab/>
      </w:r>
      <w:r w:rsidR="00866AC1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237C6C">
        <w:rPr>
          <w:rFonts w:ascii="Arial" w:hAnsi="Arial" w:cs="Arial"/>
          <w:b/>
          <w:sz w:val="24"/>
          <w:szCs w:val="24"/>
        </w:rPr>
        <w:t>(11</w:t>
      </w:r>
      <w:r w:rsidR="0027291D">
        <w:rPr>
          <w:rFonts w:ascii="Arial" w:hAnsi="Arial" w:cs="Arial"/>
          <w:b/>
          <w:sz w:val="24"/>
          <w:szCs w:val="24"/>
        </w:rPr>
        <w:t xml:space="preserve"> marks)</w:t>
      </w:r>
    </w:p>
    <w:p w:rsidR="00866AC1" w:rsidRPr="00F976DF" w:rsidRDefault="00866AC1">
      <w:pPr>
        <w:rPr>
          <w:rFonts w:ascii="Arial" w:hAnsi="Arial" w:cs="Arial"/>
          <w:b/>
          <w:sz w:val="24"/>
          <w:szCs w:val="24"/>
        </w:rPr>
      </w:pPr>
    </w:p>
    <w:p w:rsidR="008B7066" w:rsidRDefault="002C3D18" w:rsidP="00F976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What form of precipitation is the most common in Australia?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Pr="00C7338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Rain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Default="002C3D18" w:rsidP="00F976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Which of the following is not a renewable resource?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:rsidR="002C3D18" w:rsidRPr="00C7338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Coal</w:t>
      </w:r>
    </w:p>
    <w:p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874E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Evaporation, precipitation and condensation make up the _____________________.</w:t>
      </w:r>
    </w:p>
    <w:p w:rsidR="00874E02" w:rsidRP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ecosystem</w:t>
      </w: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lake effect</w:t>
      </w: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pattern</w:t>
      </w: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cycle</w:t>
      </w:r>
    </w:p>
    <w:p w:rsid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874E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E02">
        <w:rPr>
          <w:rFonts w:ascii="Arial" w:hAnsi="Arial" w:cs="Arial"/>
          <w:sz w:val="24"/>
          <w:szCs w:val="24"/>
        </w:rPr>
        <w:t>The water cycle is driven by the:</w:t>
      </w:r>
    </w:p>
    <w:p w:rsidR="0045763D" w:rsidRPr="00874E02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moon</w:t>
      </w:r>
    </w:p>
    <w:p w:rsidR="0045763D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clouds</w:t>
      </w:r>
    </w:p>
    <w:p w:rsidR="0045763D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oceans</w:t>
      </w:r>
    </w:p>
    <w:p w:rsidR="0045763D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</w:t>
      </w:r>
    </w:p>
    <w:p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4576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water evaporates directly from plants, it’s called: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condensation</w:t>
      </w:r>
    </w:p>
    <w:p w:rsidR="0045763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sublimation</w:t>
      </w:r>
    </w:p>
    <w:p w:rsidR="0045763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866AC1" w:rsidRPr="00866AC1" w:rsidRDefault="0045763D" w:rsidP="00866A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precipitation</w:t>
      </w:r>
    </w:p>
    <w:p w:rsidR="0045763D" w:rsidRDefault="0045763D" w:rsidP="004576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water droplets become large enough to fall from the clouds, it’s called: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condensation</w:t>
      </w: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sublimation</w:t>
      </w: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precipitation</w:t>
      </w:r>
    </w:p>
    <w:p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D53C1C" w:rsidP="004576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evaporation water goes from a _________________ to a ___________________.</w:t>
      </w:r>
    </w:p>
    <w:p w:rsidR="00D53C1C" w:rsidRDefault="00D53C1C" w:rsidP="00D53C1C">
      <w:pPr>
        <w:pStyle w:val="ListParagraph"/>
        <w:rPr>
          <w:rFonts w:ascii="Arial" w:hAnsi="Arial" w:cs="Arial"/>
          <w:sz w:val="24"/>
          <w:szCs w:val="24"/>
        </w:rPr>
      </w:pPr>
    </w:p>
    <w:p w:rsidR="00D53C1C" w:rsidRDefault="00D53C1C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solid, gas</w:t>
      </w:r>
    </w:p>
    <w:p w:rsidR="00D53C1C" w:rsidRDefault="000557AE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liquid, gas</w:t>
      </w:r>
    </w:p>
    <w:p w:rsidR="000557AE" w:rsidRDefault="000557AE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liquid, solid</w:t>
      </w:r>
    </w:p>
    <w:p w:rsidR="000557AE" w:rsidRDefault="000557AE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liquid, plasma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0557A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Clouds form through the process called…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infiltration</w:t>
      </w: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</w:t>
      </w: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condensation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0557A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water is said to enter the ground</w:t>
      </w:r>
      <w:r w:rsidR="00005F77">
        <w:rPr>
          <w:rFonts w:ascii="Arial" w:hAnsi="Arial" w:cs="Arial"/>
          <w:sz w:val="24"/>
          <w:szCs w:val="24"/>
        </w:rPr>
        <w:t xml:space="preserve">, the process is known as </w:t>
      </w:r>
    </w:p>
    <w:p w:rsid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condensation</w:t>
      </w: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infiltration</w:t>
      </w: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evapo</w:t>
      </w:r>
      <w:proofErr w:type="spellEnd"/>
      <w:r>
        <w:rPr>
          <w:rFonts w:ascii="Arial" w:hAnsi="Arial" w:cs="Arial"/>
          <w:sz w:val="24"/>
          <w:szCs w:val="24"/>
        </w:rPr>
        <w:t>-transpiration</w:t>
      </w:r>
    </w:p>
    <w:p w:rsidR="00005F77" w:rsidRP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27291D" w:rsidP="000557A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name given to freshwater running underground is called…</w:t>
      </w:r>
    </w:p>
    <w:p w:rsidR="0027291D" w:rsidRDefault="0027291D" w:rsidP="0027291D">
      <w:pPr>
        <w:pStyle w:val="ListParagraph"/>
        <w:rPr>
          <w:rFonts w:ascii="Arial" w:hAnsi="Arial" w:cs="Arial"/>
          <w:sz w:val="24"/>
          <w:szCs w:val="24"/>
        </w:rPr>
      </w:pP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aquifers</w:t>
      </w: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creeks</w:t>
      </w: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streams</w:t>
      </w: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rivers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237C6C" w:rsidP="00237C6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foods has the greatest water footprint?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of sugar</w:t>
      </w: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1kg of chocolate</w:t>
      </w: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of beef</w:t>
      </w: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of olives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866AC1" w:rsidRDefault="00866AC1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866AC1" w:rsidRDefault="00866AC1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866AC1" w:rsidRDefault="00866AC1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866AC1" w:rsidRPr="00866AC1" w:rsidRDefault="00866AC1" w:rsidP="00866AC1">
      <w:pPr>
        <w:pStyle w:val="ListParagraph"/>
        <w:ind w:left="3600" w:firstLine="720"/>
        <w:rPr>
          <w:rFonts w:ascii="Arial" w:hAnsi="Arial" w:cs="Arial"/>
          <w:b/>
          <w:sz w:val="24"/>
          <w:szCs w:val="24"/>
          <w:u w:val="single"/>
        </w:rPr>
      </w:pPr>
      <w:r w:rsidRPr="00866AC1">
        <w:rPr>
          <w:rFonts w:ascii="Arial" w:hAnsi="Arial" w:cs="Arial"/>
          <w:b/>
          <w:sz w:val="24"/>
          <w:szCs w:val="24"/>
          <w:u w:val="single"/>
        </w:rPr>
        <w:t>End of Section One</w:t>
      </w:r>
    </w:p>
    <w:p w:rsidR="00866AC1" w:rsidRDefault="00866AC1" w:rsidP="00866AC1">
      <w:pPr>
        <w:spacing w:line="240" w:lineRule="auto"/>
        <w:rPr>
          <w:rFonts w:ascii="Arial" w:hAnsi="Arial" w:cs="Arial"/>
          <w:sz w:val="24"/>
          <w:szCs w:val="24"/>
        </w:rPr>
      </w:pPr>
    </w:p>
    <w:p w:rsidR="0045763D" w:rsidRPr="00866AC1" w:rsidRDefault="00866AC1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</w:t>
      </w:r>
      <w:r w:rsidR="0027291D" w:rsidRPr="00866AC1">
        <w:rPr>
          <w:rFonts w:ascii="Arial" w:hAnsi="Arial" w:cs="Arial"/>
          <w:b/>
          <w:sz w:val="24"/>
          <w:szCs w:val="24"/>
        </w:rPr>
        <w:t>tion 2:</w:t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9C7F82">
        <w:rPr>
          <w:rFonts w:ascii="Arial" w:hAnsi="Arial" w:cs="Arial"/>
          <w:b/>
          <w:sz w:val="24"/>
          <w:szCs w:val="24"/>
        </w:rPr>
        <w:t>(22</w:t>
      </w:r>
      <w:r w:rsidR="0027291D" w:rsidRPr="00866AC1">
        <w:rPr>
          <w:rFonts w:ascii="Arial" w:hAnsi="Arial" w:cs="Arial"/>
          <w:b/>
          <w:sz w:val="24"/>
          <w:szCs w:val="24"/>
        </w:rPr>
        <w:t xml:space="preserve"> marks)</w:t>
      </w:r>
    </w:p>
    <w:p w:rsidR="002B0D0D" w:rsidRPr="00866AC1" w:rsidRDefault="002B0D0D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List four uses of water.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 xml:space="preserve">   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2B0D0D" w:rsidRPr="00866AC1" w:rsidRDefault="002B0D0D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Pr="00866AC1" w:rsidRDefault="002B0D0D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7C6C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37C6C" w:rsidRPr="00866AC1" w:rsidRDefault="00237C6C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Pr="00866AC1" w:rsidRDefault="002B0D0D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Pr="00866AC1" w:rsidRDefault="002B0D0D" w:rsidP="002B0D0D">
      <w:pPr>
        <w:ind w:left="360"/>
        <w:rPr>
          <w:rFonts w:ascii="Arial" w:hAnsi="Arial" w:cs="Arial"/>
          <w:sz w:val="24"/>
          <w:szCs w:val="24"/>
        </w:rPr>
      </w:pPr>
    </w:p>
    <w:p w:rsidR="002B0D0D" w:rsidRDefault="002B0D0D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Explain one example of where water is misused.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866AC1" w:rsidRPr="00866AC1" w:rsidRDefault="00866AC1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2B0D0D" w:rsidRDefault="00237C6C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Outline two examples of sustainable water strategies for the home.</w:t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 xml:space="preserve">                      </w:t>
      </w:r>
      <w:r w:rsidRPr="00866AC1">
        <w:rPr>
          <w:rFonts w:ascii="Arial" w:hAnsi="Arial" w:cs="Arial"/>
          <w:sz w:val="24"/>
          <w:szCs w:val="24"/>
        </w:rPr>
        <w:t>(4 marks)</w:t>
      </w:r>
    </w:p>
    <w:p w:rsidR="00866AC1" w:rsidRPr="00866AC1" w:rsidRDefault="00866AC1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7C6C" w:rsidRPr="00866AC1" w:rsidRDefault="00237C6C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66AC1" w:rsidRDefault="00866AC1" w:rsidP="00866AC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866AC1" w:rsidRDefault="00866AC1" w:rsidP="00866AC1">
      <w:pPr>
        <w:pStyle w:val="ListParagraph"/>
        <w:spacing w:line="480" w:lineRule="auto"/>
        <w:ind w:left="1080"/>
        <w:rPr>
          <w:rFonts w:ascii="Arial" w:hAnsi="Arial" w:cs="Arial"/>
        </w:rPr>
      </w:pPr>
    </w:p>
    <w:p w:rsidR="00866AC1" w:rsidRPr="00866AC1" w:rsidRDefault="00866AC1" w:rsidP="00866AC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ind w:left="1080"/>
        <w:rPr>
          <w:rFonts w:ascii="Arial" w:hAnsi="Arial" w:cs="Arial"/>
        </w:rPr>
      </w:pPr>
    </w:p>
    <w:p w:rsidR="00237C6C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Define the term ‘water footprint’.</w:t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 xml:space="preserve">                      </w:t>
      </w:r>
      <w:r w:rsidRPr="00866AC1">
        <w:rPr>
          <w:rFonts w:ascii="Arial" w:hAnsi="Arial" w:cs="Arial"/>
          <w:sz w:val="24"/>
        </w:rPr>
        <w:t>(2 marks)</w:t>
      </w:r>
    </w:p>
    <w:p w:rsidR="00866AC1" w:rsidRDefault="00866AC1" w:rsidP="00866AC1">
      <w:pPr>
        <w:pStyle w:val="ListParagraph"/>
        <w:rPr>
          <w:rFonts w:ascii="Arial" w:hAnsi="Arial" w:cs="Arial"/>
          <w:sz w:val="24"/>
        </w:rPr>
      </w:pP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237C6C" w:rsidRPr="00866AC1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Differentiate between direct and indirect water, in relation to the water footprint.</w:t>
      </w:r>
    </w:p>
    <w:p w:rsidR="00237C6C" w:rsidRPr="00866AC1" w:rsidRDefault="00237C6C" w:rsidP="00866AC1">
      <w:pPr>
        <w:pStyle w:val="ListParagraph"/>
        <w:ind w:left="8640" w:firstLine="720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(3 marks)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237C6C" w:rsidRDefault="00237C6C" w:rsidP="00237C6C">
      <w:pPr>
        <w:pStyle w:val="ListParagraph"/>
        <w:ind w:left="7920"/>
        <w:rPr>
          <w:rFonts w:ascii="Arial" w:hAnsi="Arial" w:cs="Arial"/>
          <w:sz w:val="24"/>
        </w:rPr>
      </w:pPr>
    </w:p>
    <w:p w:rsidR="00237C6C" w:rsidRPr="00866AC1" w:rsidRDefault="000B7682" w:rsidP="00237C6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866AC1">
        <w:rPr>
          <w:rFonts w:ascii="Arial" w:hAnsi="Arial" w:cs="Arial"/>
          <w:sz w:val="24"/>
        </w:rPr>
        <w:lastRenderedPageBreak/>
        <w:t>Describe the role</w:t>
      </w:r>
      <w:r w:rsidR="009C7F82">
        <w:rPr>
          <w:rFonts w:ascii="Arial" w:hAnsi="Arial" w:cs="Arial"/>
          <w:sz w:val="24"/>
        </w:rPr>
        <w:t>s</w:t>
      </w:r>
      <w:r w:rsidR="00411302">
        <w:rPr>
          <w:rFonts w:ascii="Arial" w:hAnsi="Arial" w:cs="Arial"/>
          <w:sz w:val="24"/>
        </w:rPr>
        <w:t>/values</w:t>
      </w:r>
      <w:r w:rsidRPr="00866AC1">
        <w:rPr>
          <w:rFonts w:ascii="Arial" w:hAnsi="Arial" w:cs="Arial"/>
          <w:sz w:val="24"/>
        </w:rPr>
        <w:t xml:space="preserve"> of water on Earth. Provide specific examples to help support your explanation.</w:t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</w:rPr>
        <w:tab/>
      </w:r>
      <w:r w:rsidRPr="00866AC1">
        <w:rPr>
          <w:rFonts w:ascii="Arial" w:hAnsi="Arial" w:cs="Arial"/>
        </w:rPr>
        <w:tab/>
      </w:r>
      <w:r w:rsidRPr="00866AC1">
        <w:rPr>
          <w:rFonts w:ascii="Arial" w:hAnsi="Arial" w:cs="Arial"/>
        </w:rPr>
        <w:tab/>
      </w:r>
      <w:r w:rsidRPr="00866AC1">
        <w:rPr>
          <w:rFonts w:ascii="Arial" w:hAnsi="Arial" w:cs="Arial"/>
        </w:rPr>
        <w:tab/>
      </w:r>
      <w:r w:rsidRPr="00866AC1">
        <w:rPr>
          <w:rFonts w:ascii="Arial" w:hAnsi="Arial" w:cs="Arial"/>
        </w:rPr>
        <w:tab/>
      </w:r>
      <w:r w:rsidRP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  <w:r w:rsidRPr="00866AC1">
        <w:rPr>
          <w:rFonts w:ascii="Arial" w:hAnsi="Arial" w:cs="Arial"/>
          <w:sz w:val="24"/>
        </w:rPr>
        <w:t>(4 marks)</w:t>
      </w:r>
    </w:p>
    <w:p w:rsidR="000B7682" w:rsidRPr="00866AC1" w:rsidRDefault="000B7682" w:rsidP="000B7682">
      <w:pPr>
        <w:pStyle w:val="ListParagraph"/>
        <w:rPr>
          <w:rFonts w:ascii="Arial" w:hAnsi="Arial" w:cs="Arial"/>
        </w:rPr>
      </w:pPr>
    </w:p>
    <w:p w:rsidR="000B7682" w:rsidRPr="00866AC1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0B7682" w:rsidRPr="00866AC1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0B7682" w:rsidRPr="00866AC1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0B7682" w:rsidRPr="00866AC1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0B7682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9C7F82" w:rsidRPr="00866AC1" w:rsidRDefault="009C7F82" w:rsidP="009C7F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>
        <w:rPr>
          <w:rFonts w:ascii="Arial" w:hAnsi="Arial" w:cs="Arial"/>
        </w:rPr>
        <w:t>_______________</w:t>
      </w:r>
    </w:p>
    <w:p w:rsidR="009C7F82" w:rsidRPr="00866AC1" w:rsidRDefault="009C7F82" w:rsidP="009C7F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>
        <w:rPr>
          <w:rFonts w:ascii="Arial" w:hAnsi="Arial" w:cs="Arial"/>
        </w:rPr>
        <w:t>_______________</w:t>
      </w:r>
    </w:p>
    <w:p w:rsidR="000B7682" w:rsidRPr="00866AC1" w:rsidRDefault="000B7682" w:rsidP="000B7682">
      <w:pPr>
        <w:ind w:left="360" w:firstLine="360"/>
        <w:rPr>
          <w:rFonts w:ascii="Arial" w:hAnsi="Arial" w:cs="Arial"/>
        </w:rPr>
      </w:pPr>
    </w:p>
    <w:p w:rsidR="000B7682" w:rsidRPr="00866AC1" w:rsidRDefault="000B7682" w:rsidP="000B7682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Label the diagram of the water cycle with following processes.</w:t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>(5 marks)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Evaporation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Transpiration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Condensation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Precipitation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Surface Run Off</w:t>
      </w:r>
    </w:p>
    <w:p w:rsidR="000B7682" w:rsidRDefault="000B7682" w:rsidP="000B768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752" behindDoc="1" locked="0" layoutInCell="1" allowOverlap="1" wp14:anchorId="582BE26B" wp14:editId="269A0A46">
            <wp:simplePos x="0" y="0"/>
            <wp:positionH relativeFrom="column">
              <wp:posOffset>98425</wp:posOffset>
            </wp:positionH>
            <wp:positionV relativeFrom="paragraph">
              <wp:posOffset>434340</wp:posOffset>
            </wp:positionV>
            <wp:extent cx="6740525" cy="3209925"/>
            <wp:effectExtent l="0" t="0" r="3175" b="9525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682" w:rsidRDefault="000B7682" w:rsidP="000B7682">
      <w:pPr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Pr="00866AC1" w:rsidRDefault="00866AC1" w:rsidP="00866AC1">
      <w:pPr>
        <w:ind w:left="3600" w:firstLine="720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u w:val="single"/>
        </w:rPr>
        <w:t>End of test</w:t>
      </w:r>
    </w:p>
    <w:sectPr w:rsidR="000B7682" w:rsidRPr="00866AC1" w:rsidSect="00866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A0A5A"/>
    <w:multiLevelType w:val="hybridMultilevel"/>
    <w:tmpl w:val="07C8E958"/>
    <w:lvl w:ilvl="0" w:tplc="CB5653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3F73ED"/>
    <w:multiLevelType w:val="hybridMultilevel"/>
    <w:tmpl w:val="EB4E9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7"/>
  </w:num>
  <w:num w:numId="8">
    <w:abstractNumId w:val="11"/>
  </w:num>
  <w:num w:numId="9">
    <w:abstractNumId w:val="18"/>
  </w:num>
  <w:num w:numId="10">
    <w:abstractNumId w:val="9"/>
  </w:num>
  <w:num w:numId="11">
    <w:abstractNumId w:val="6"/>
  </w:num>
  <w:num w:numId="12">
    <w:abstractNumId w:val="14"/>
  </w:num>
  <w:num w:numId="13">
    <w:abstractNumId w:val="0"/>
  </w:num>
  <w:num w:numId="14">
    <w:abstractNumId w:val="2"/>
  </w:num>
  <w:num w:numId="15">
    <w:abstractNumId w:val="5"/>
  </w:num>
  <w:num w:numId="16">
    <w:abstractNumId w:val="8"/>
  </w:num>
  <w:num w:numId="17">
    <w:abstractNumId w:val="3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557AE"/>
    <w:rsid w:val="000B7682"/>
    <w:rsid w:val="002231BD"/>
    <w:rsid w:val="002237CC"/>
    <w:rsid w:val="00237C6C"/>
    <w:rsid w:val="0027291D"/>
    <w:rsid w:val="002B0D0D"/>
    <w:rsid w:val="002C22CF"/>
    <w:rsid w:val="002C3D18"/>
    <w:rsid w:val="003916A6"/>
    <w:rsid w:val="00411302"/>
    <w:rsid w:val="0045763D"/>
    <w:rsid w:val="00726E10"/>
    <w:rsid w:val="00866AC1"/>
    <w:rsid w:val="00874E02"/>
    <w:rsid w:val="008B7066"/>
    <w:rsid w:val="008D0CE7"/>
    <w:rsid w:val="0091414E"/>
    <w:rsid w:val="009C7F82"/>
    <w:rsid w:val="00A657E4"/>
    <w:rsid w:val="00C73386"/>
    <w:rsid w:val="00D53C1C"/>
    <w:rsid w:val="00F3589F"/>
    <w:rsid w:val="00F66C4C"/>
    <w:rsid w:val="00F976DF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A05B5D2</Template>
  <TotalTime>19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DONAVON Rebecca</cp:lastModifiedBy>
  <cp:revision>4</cp:revision>
  <cp:lastPrinted>2016-04-28T07:32:00Z</cp:lastPrinted>
  <dcterms:created xsi:type="dcterms:W3CDTF">2015-10-29T09:59:00Z</dcterms:created>
  <dcterms:modified xsi:type="dcterms:W3CDTF">2016-04-28T07:38:00Z</dcterms:modified>
</cp:coreProperties>
</file>