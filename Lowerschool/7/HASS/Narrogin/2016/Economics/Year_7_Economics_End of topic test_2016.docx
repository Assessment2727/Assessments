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6142" w:tblpY="-374"/>
        <w:tblW w:w="2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6"/>
        <w:gridCol w:w="708"/>
        <w:gridCol w:w="1016"/>
      </w:tblGrid>
      <w:tr w:rsidR="009F05D4" w:rsidRPr="00632C6C" w:rsidTr="009F05D4">
        <w:trPr>
          <w:trHeight w:val="890"/>
        </w:trPr>
        <w:tc>
          <w:tcPr>
            <w:tcW w:w="1026" w:type="dxa"/>
          </w:tcPr>
          <w:p w:rsidR="009F05D4" w:rsidRPr="00632C6C" w:rsidRDefault="009F05D4" w:rsidP="009F05D4">
            <w:pPr>
              <w:spacing w:after="0" w:line="240" w:lineRule="auto"/>
              <w:rPr>
                <w:rFonts w:ascii="Arial" w:eastAsia="MS Mincho" w:hAnsi="Arial" w:cs="Arial"/>
                <w:sz w:val="24"/>
                <w:szCs w:val="24"/>
              </w:rPr>
            </w:pPr>
            <w:r w:rsidRPr="00632C6C">
              <w:rPr>
                <w:rFonts w:ascii="Arial" w:eastAsia="MS Mincho" w:hAnsi="Arial" w:cs="Arial"/>
                <w:sz w:val="24"/>
                <w:szCs w:val="24"/>
              </w:rPr>
              <w:t>Total marks</w:t>
            </w:r>
          </w:p>
          <w:p w:rsidR="009F05D4" w:rsidRPr="00632C6C" w:rsidRDefault="00215A67" w:rsidP="00215A67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>
              <w:rPr>
                <w:rFonts w:ascii="Arial" w:eastAsia="MS Mincho" w:hAnsi="Arial" w:cs="Arial"/>
                <w:b/>
                <w:sz w:val="24"/>
                <w:szCs w:val="24"/>
              </w:rPr>
              <w:t>50</w:t>
            </w:r>
          </w:p>
        </w:tc>
        <w:tc>
          <w:tcPr>
            <w:tcW w:w="708" w:type="dxa"/>
          </w:tcPr>
          <w:p w:rsidR="009F05D4" w:rsidRPr="00632C6C" w:rsidRDefault="009F05D4" w:rsidP="009F05D4">
            <w:pPr>
              <w:spacing w:after="0" w:line="240" w:lineRule="auto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:rsidR="009F05D4" w:rsidRPr="00632C6C" w:rsidRDefault="009F05D4" w:rsidP="009F05D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632C6C">
              <w:rPr>
                <w:rFonts w:ascii="Arial" w:eastAsia="MS Mincho" w:hAnsi="Arial" w:cs="Arial"/>
                <w:b/>
                <w:sz w:val="24"/>
                <w:szCs w:val="24"/>
              </w:rPr>
              <w:t>%</w:t>
            </w:r>
          </w:p>
        </w:tc>
        <w:tc>
          <w:tcPr>
            <w:tcW w:w="1016" w:type="dxa"/>
          </w:tcPr>
          <w:p w:rsidR="009F05D4" w:rsidRPr="00632C6C" w:rsidRDefault="00615991" w:rsidP="009F05D4">
            <w:pPr>
              <w:spacing w:after="0" w:line="240" w:lineRule="auto"/>
              <w:rPr>
                <w:rFonts w:ascii="Arial" w:eastAsia="MS Mincho" w:hAnsi="Arial" w:cs="Arial"/>
                <w:b/>
                <w:sz w:val="24"/>
                <w:szCs w:val="24"/>
              </w:rPr>
            </w:pPr>
            <w:r>
              <w:rPr>
                <w:noProof/>
                <w:sz w:val="30"/>
                <w:szCs w:val="30"/>
                <w:u w:val="single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1BEA7B7B" wp14:editId="0D8FEAF0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84455</wp:posOffset>
                      </wp:positionV>
                      <wp:extent cx="1910080" cy="1435100"/>
                      <wp:effectExtent l="0" t="19050" r="0" b="1270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10080" cy="1435100"/>
                                <a:chOff x="24802575" y="18055590"/>
                                <a:chExt cx="1179360" cy="936000"/>
                              </a:xfrm>
                            </wpg:grpSpPr>
                            <wps:wsp>
                              <wps:cNvPr id="8" name="Rectangle 3" hidden="1"/>
                              <wps:cNvSpPr>
                                <a:spLocks noChangeArrowheads="1" noChangeShapeType="1"/>
                              </wps:cNvSpPr>
                              <wps:spPr bwMode="auto">
                                <a:xfrm>
                                  <a:off x="24802575" y="18055590"/>
                                  <a:ext cx="1179360" cy="936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8000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CCE6CC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" name="Picture 4" descr="Official logo"/>
                                <pic:cNvPicPr>
                                  <a:picLocks noChangeAspect="1" noChangeArrowheads="1" noChangeShapeType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4924255" y="18055590"/>
                                  <a:ext cx="936000" cy="936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8000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38099" dir="2700000" algn="ctr" rotWithShape="0">
                                          <a:srgbClr val="CCE6CC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" o:spid="_x0000_s1026" style="position:absolute;margin-left:49.05pt;margin-top:6.65pt;width:150.4pt;height:113pt;z-index:251665408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">
                      <v:rect id="Rectangle 3" o:spid="_x0000_s1027" style="position:absolute;left:248025;top:180555;width:11794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7/GLwA&#10;AADaAAAADwAAAGRycy9kb3ducmV2LnhtbERPuwrCMBTdBf8hXMHNpoqIVKOIUOji4KOD26W5tsXm&#10;pjRRq19vBsHxcN7rbW8a8aTO1ZYVTKMYBHFhdc2lgss5nSxBOI+ssbFMCt7kYLsZDtaYaPviIz1P&#10;vhQhhF2CCirv20RKV1Rk0EW2JQ7czXYGfYBdKXWHrxBuGjmL44U0WHNoqLClfUXF/fQwCvL5/ZNf&#10;3wc3tR/O/aJPiyxLlRqP+t0KhKfe/8U/d6YVhK3hSrgB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6Pv8YvAAAANoAAAAPAAAAAAAAAAAAAAAAAJgCAABkcnMvZG93bnJldi54&#10;bWxQSwUGAAAAAAQABAD1AAAAgQMAAAAA&#10;" filled="f" fillcolor="green" strokecolor="white" strokeweight="0">
                        <v:shadow color="#cce6cc" opacity="49150f" offset=".74833mm,.74833mm"/>
                        <o:lock v:ext="edit" shapetype="t"/>
                        <v:textbox inset="2.88pt,2.88pt,2.88pt,2.88p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" o:spid="_x0000_s1028" type="#_x0000_t75" alt="Official logo" style="position:absolute;left:249242;top:180555;width:9360;height:9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KiZXEAAAA2gAAAA8AAABkcnMvZG93bnJldi54bWxEj0FrwkAUhO+C/2F5ghepGz0UjW5CEbW9&#10;9GBq8fqSfSah2bchuybpv+8WCj0OM/MNs09H04ieOldbVrBaRiCIC6trLhVcP05PGxDOI2tsLJOC&#10;b3KQJtPJHmNtB75Qn/lSBAi7GBVU3rexlK6oyKBb2pY4eHfbGfRBdqXUHQ4Bbhq5jqJnabDmsFBh&#10;S4eKiq/sYRRsHpjLOn9vi8VnfjmdX3t5O96Vms/Glx0IT6P/D/+137SCLfxeCTdAJj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AKiZXEAAAA2gAAAA8AAAAAAAAAAAAAAAAA&#10;nwIAAGRycy9kb3ducmV2LnhtbFBLBQYAAAAABAAEAPcAAACQAwAAAAA=&#10;" fillcolor="green" stroked="t" strokecolor="white" strokeweight="0">
                        <v:imagedata r:id="rId8" o:title="Official logo"/>
                        <v:shadow color="#cce6cc" opacity="49150f" offset=".74833mm,.74833mm"/>
                        <o:lock v:ext="edit" shapetype="t"/>
                      </v:shape>
                    </v:group>
                  </w:pict>
                </mc:Fallback>
              </mc:AlternateContent>
            </w:r>
          </w:p>
          <w:p w:rsidR="009F05D4" w:rsidRPr="00632C6C" w:rsidRDefault="009F05D4" w:rsidP="009F05D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632C6C">
              <w:rPr>
                <w:rFonts w:ascii="Arial" w:eastAsia="MS Mincho" w:hAnsi="Arial" w:cs="Arial"/>
                <w:b/>
                <w:sz w:val="24"/>
                <w:szCs w:val="24"/>
              </w:rPr>
              <w:t>Weight</w:t>
            </w:r>
          </w:p>
          <w:p w:rsidR="009F05D4" w:rsidRPr="00632C6C" w:rsidRDefault="009F05D4" w:rsidP="009F05D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632C6C">
              <w:rPr>
                <w:rFonts w:ascii="Arial" w:eastAsia="MS Mincho" w:hAnsi="Arial" w:cs="Arial"/>
                <w:b/>
                <w:sz w:val="24"/>
                <w:szCs w:val="24"/>
              </w:rPr>
              <w:t>10%</w:t>
            </w:r>
          </w:p>
        </w:tc>
      </w:tr>
      <w:tr w:rsidR="009F05D4" w:rsidRPr="00632C6C" w:rsidTr="009F05D4">
        <w:trPr>
          <w:trHeight w:val="794"/>
        </w:trPr>
        <w:tc>
          <w:tcPr>
            <w:tcW w:w="1026" w:type="dxa"/>
          </w:tcPr>
          <w:p w:rsidR="009F05D4" w:rsidRPr="00632C6C" w:rsidRDefault="009F05D4" w:rsidP="009F05D4">
            <w:pPr>
              <w:spacing w:after="0" w:line="240" w:lineRule="auto"/>
              <w:rPr>
                <w:rFonts w:ascii="Arial" w:eastAsia="MS Mincho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:rsidR="009F05D4" w:rsidRPr="00632C6C" w:rsidRDefault="009F05D4" w:rsidP="009F05D4">
            <w:pPr>
              <w:spacing w:after="0" w:line="240" w:lineRule="auto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</w:tc>
        <w:tc>
          <w:tcPr>
            <w:tcW w:w="1016" w:type="dxa"/>
          </w:tcPr>
          <w:p w:rsidR="009F05D4" w:rsidRPr="00632C6C" w:rsidRDefault="009F05D4" w:rsidP="009F05D4">
            <w:pPr>
              <w:spacing w:after="0" w:line="240" w:lineRule="auto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</w:tc>
      </w:tr>
    </w:tbl>
    <w:p w:rsidR="009F05D4" w:rsidRDefault="00615991" w:rsidP="00632C6C">
      <w:pPr>
        <w:spacing w:after="0" w:line="240" w:lineRule="auto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047C41" wp14:editId="4B1FBEE0">
                <wp:simplePos x="0" y="0"/>
                <wp:positionH relativeFrom="column">
                  <wp:posOffset>-189230</wp:posOffset>
                </wp:positionH>
                <wp:positionV relativeFrom="paragraph">
                  <wp:posOffset>-147955</wp:posOffset>
                </wp:positionV>
                <wp:extent cx="3467100" cy="431800"/>
                <wp:effectExtent l="0" t="0" r="19050" b="254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991" w:rsidRPr="00215A67" w:rsidRDefault="00615991" w:rsidP="009F05D4">
                            <w:pPr>
                              <w:shd w:val="clear" w:color="auto" w:fill="D9D9D9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215A67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My Target: ____ /35 </w:t>
                            </w:r>
                            <w:proofErr w:type="gramStart"/>
                            <w:r w:rsidRPr="00215A67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or  _</w:t>
                            </w:r>
                            <w:proofErr w:type="gramEnd"/>
                            <w:r w:rsidRPr="00215A67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____%      </w:t>
                            </w:r>
                            <w:r w:rsidRPr="00215A67">
                              <w:rPr>
                                <w:rFonts w:ascii="Arial" w:hAnsi="Arial" w:cs="Arial"/>
                                <w:b/>
                                <w:sz w:val="44"/>
                                <w:szCs w:val="40"/>
                              </w:rPr>
                              <w:sym w:font="Wingdings" w:char="F044"/>
                            </w:r>
                            <w:r w:rsidRPr="00215A67">
                              <w:rPr>
                                <w:rFonts w:ascii="Arial" w:hAnsi="Arial" w:cs="Arial"/>
                                <w:b/>
                                <w:sz w:val="44"/>
                                <w:szCs w:val="40"/>
                              </w:rPr>
                              <w:t xml:space="preserve">    </w:t>
                            </w:r>
                            <w:r w:rsidRPr="00215A67">
                              <w:rPr>
                                <w:rFonts w:ascii="Arial" w:hAnsi="Arial" w:cs="Arial"/>
                                <w:b/>
                                <w:sz w:val="44"/>
                                <w:szCs w:val="40"/>
                              </w:rPr>
                              <w:sym w:font="Wingdings" w:char="F043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4.9pt;margin-top:-11.65pt;width:273pt;height:3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">
                <v:textbox>
                  <w:txbxContent>
                    <w:p w:rsidR="00615991" w:rsidRPr="00215A67" w:rsidRDefault="00615991" w:rsidP="009F05D4">
                      <w:pPr>
                        <w:shd w:val="clear" w:color="auto" w:fill="D9D9D9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215A67">
                        <w:rPr>
                          <w:rFonts w:ascii="Arial" w:hAnsi="Arial" w:cs="Arial"/>
                          <w:b/>
                          <w:sz w:val="24"/>
                        </w:rPr>
                        <w:t xml:space="preserve">My Target: ____ /35 </w:t>
                      </w:r>
                      <w:proofErr w:type="gramStart"/>
                      <w:r w:rsidRPr="00215A67">
                        <w:rPr>
                          <w:rFonts w:ascii="Arial" w:hAnsi="Arial" w:cs="Arial"/>
                          <w:b/>
                          <w:sz w:val="24"/>
                        </w:rPr>
                        <w:t>or  _</w:t>
                      </w:r>
                      <w:proofErr w:type="gramEnd"/>
                      <w:r w:rsidRPr="00215A67">
                        <w:rPr>
                          <w:rFonts w:ascii="Arial" w:hAnsi="Arial" w:cs="Arial"/>
                          <w:b/>
                          <w:sz w:val="24"/>
                        </w:rPr>
                        <w:t xml:space="preserve">____%      </w:t>
                      </w:r>
                      <w:r w:rsidRPr="00215A67">
                        <w:rPr>
                          <w:rFonts w:ascii="Arial" w:hAnsi="Arial" w:cs="Arial"/>
                          <w:b/>
                          <w:sz w:val="44"/>
                          <w:szCs w:val="40"/>
                        </w:rPr>
                        <w:sym w:font="Wingdings" w:char="F044"/>
                      </w:r>
                      <w:r w:rsidRPr="00215A67">
                        <w:rPr>
                          <w:rFonts w:ascii="Arial" w:hAnsi="Arial" w:cs="Arial"/>
                          <w:b/>
                          <w:sz w:val="44"/>
                          <w:szCs w:val="40"/>
                        </w:rPr>
                        <w:t xml:space="preserve">    </w:t>
                      </w:r>
                      <w:r w:rsidRPr="00215A67">
                        <w:rPr>
                          <w:rFonts w:ascii="Arial" w:hAnsi="Arial" w:cs="Arial"/>
                          <w:b/>
                          <w:sz w:val="44"/>
                          <w:szCs w:val="40"/>
                        </w:rPr>
                        <w:sym w:font="Wingdings" w:char="F043"/>
                      </w:r>
                    </w:p>
                  </w:txbxContent>
                </v:textbox>
              </v:shape>
            </w:pict>
          </mc:Fallback>
        </mc:AlternateContent>
      </w:r>
    </w:p>
    <w:p w:rsidR="00615991" w:rsidRDefault="00615991" w:rsidP="00632C6C">
      <w:pPr>
        <w:spacing w:after="0" w:line="240" w:lineRule="auto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632C6C" w:rsidRPr="00632C6C" w:rsidRDefault="00632C6C" w:rsidP="00632C6C">
      <w:pPr>
        <w:spacing w:after="0" w:line="240" w:lineRule="auto"/>
        <w:outlineLvl w:val="0"/>
        <w:rPr>
          <w:rFonts w:ascii="Arial" w:eastAsia="MS Mincho" w:hAnsi="Arial" w:cs="Arial"/>
          <w:b/>
          <w:sz w:val="32"/>
          <w:szCs w:val="32"/>
        </w:rPr>
      </w:pPr>
      <w:r w:rsidRPr="00632C6C">
        <w:rPr>
          <w:rFonts w:ascii="Arial" w:eastAsia="MS Mincho" w:hAnsi="Arial" w:cs="Arial"/>
          <w:b/>
          <w:sz w:val="28"/>
          <w:szCs w:val="28"/>
          <w:u w:val="single"/>
        </w:rPr>
        <w:t>Name:                             ______</w:t>
      </w:r>
      <w:r>
        <w:rPr>
          <w:rFonts w:ascii="Arial" w:eastAsia="MS Mincho" w:hAnsi="Arial" w:cs="Arial"/>
          <w:b/>
          <w:sz w:val="28"/>
          <w:szCs w:val="28"/>
          <w:u w:val="single"/>
        </w:rPr>
        <w:t>___</w:t>
      </w:r>
      <w:r w:rsidRPr="00632C6C">
        <w:rPr>
          <w:rFonts w:ascii="Arial" w:eastAsia="MS Mincho" w:hAnsi="Arial" w:cs="Arial"/>
          <w:b/>
          <w:sz w:val="28"/>
          <w:szCs w:val="28"/>
        </w:rPr>
        <w:t xml:space="preserve">   </w:t>
      </w:r>
      <w:r w:rsidRPr="00632C6C">
        <w:rPr>
          <w:rFonts w:ascii="Arial" w:eastAsia="MS Mincho" w:hAnsi="Arial" w:cs="Arial"/>
          <w:b/>
          <w:sz w:val="32"/>
          <w:szCs w:val="32"/>
        </w:rPr>
        <w:tab/>
      </w:r>
      <w:r w:rsidRPr="00632C6C">
        <w:rPr>
          <w:rFonts w:ascii="Arial" w:eastAsia="MS Mincho" w:hAnsi="Arial" w:cs="Arial"/>
          <w:b/>
          <w:sz w:val="32"/>
          <w:szCs w:val="32"/>
        </w:rPr>
        <w:tab/>
      </w:r>
      <w:r w:rsidRPr="00632C6C">
        <w:rPr>
          <w:rFonts w:ascii="Arial" w:eastAsia="MS Mincho" w:hAnsi="Arial" w:cs="Arial"/>
          <w:b/>
          <w:sz w:val="32"/>
          <w:szCs w:val="32"/>
        </w:rPr>
        <w:tab/>
        <w:t xml:space="preserve">               </w:t>
      </w:r>
    </w:p>
    <w:p w:rsidR="00632C6C" w:rsidRPr="00632C6C" w:rsidRDefault="00632C6C" w:rsidP="00632C6C">
      <w:pPr>
        <w:spacing w:after="0" w:line="240" w:lineRule="auto"/>
        <w:outlineLvl w:val="0"/>
        <w:rPr>
          <w:rFonts w:ascii="Arial" w:eastAsia="MS Mincho" w:hAnsi="Arial" w:cs="Arial"/>
          <w:sz w:val="32"/>
          <w:szCs w:val="32"/>
          <w:u w:val="single"/>
        </w:rPr>
      </w:pPr>
    </w:p>
    <w:p w:rsidR="00632C6C" w:rsidRDefault="00632C6C" w:rsidP="00632C6C">
      <w:pPr>
        <w:spacing w:after="0" w:line="240" w:lineRule="auto"/>
        <w:outlineLvl w:val="0"/>
        <w:rPr>
          <w:rFonts w:ascii="Arial" w:eastAsia="MS Mincho" w:hAnsi="Arial" w:cs="Arial"/>
          <w:b/>
          <w:sz w:val="32"/>
          <w:szCs w:val="32"/>
        </w:rPr>
      </w:pPr>
      <w:proofErr w:type="spellStart"/>
      <w:r w:rsidRPr="00632C6C">
        <w:rPr>
          <w:rFonts w:ascii="Arial" w:eastAsia="MS Mincho" w:hAnsi="Arial" w:cs="Arial"/>
          <w:sz w:val="32"/>
          <w:szCs w:val="32"/>
          <w:u w:val="single"/>
        </w:rPr>
        <w:t>Yr</w:t>
      </w:r>
      <w:proofErr w:type="spellEnd"/>
      <w:r w:rsidRPr="00632C6C">
        <w:rPr>
          <w:rFonts w:ascii="Arial" w:eastAsia="MS Mincho" w:hAnsi="Arial" w:cs="Arial"/>
          <w:sz w:val="32"/>
          <w:szCs w:val="32"/>
          <w:u w:val="single"/>
        </w:rPr>
        <w:t xml:space="preserve"> 7 Humanities &amp; Social Sciences:</w:t>
      </w:r>
    </w:p>
    <w:p w:rsidR="00632C6C" w:rsidRPr="00615991" w:rsidRDefault="009F05D4" w:rsidP="00632C6C">
      <w:pPr>
        <w:spacing w:after="0" w:line="240" w:lineRule="auto"/>
        <w:outlineLvl w:val="0"/>
        <w:rPr>
          <w:rFonts w:ascii="Arial" w:eastAsia="MS Mincho" w:hAnsi="Arial" w:cs="Arial"/>
          <w:b/>
          <w:i/>
          <w:sz w:val="36"/>
          <w:szCs w:val="36"/>
        </w:rPr>
      </w:pPr>
      <w:proofErr w:type="gramStart"/>
      <w:r>
        <w:rPr>
          <w:rFonts w:ascii="Arial" w:eastAsia="MS Mincho" w:hAnsi="Arial" w:cs="Arial"/>
          <w:b/>
          <w:i/>
          <w:sz w:val="36"/>
          <w:szCs w:val="36"/>
        </w:rPr>
        <w:t xml:space="preserve">Task </w:t>
      </w:r>
      <w:r w:rsidR="00632C6C">
        <w:rPr>
          <w:rFonts w:ascii="Arial" w:eastAsia="MS Mincho" w:hAnsi="Arial" w:cs="Arial"/>
          <w:b/>
          <w:i/>
          <w:sz w:val="36"/>
          <w:szCs w:val="36"/>
        </w:rPr>
        <w:t xml:space="preserve"> </w:t>
      </w:r>
      <w:r>
        <w:rPr>
          <w:rFonts w:ascii="Arial" w:eastAsia="MS Mincho" w:hAnsi="Arial" w:cs="Arial"/>
          <w:b/>
          <w:i/>
          <w:sz w:val="36"/>
          <w:szCs w:val="36"/>
        </w:rPr>
        <w:t>1</w:t>
      </w:r>
      <w:proofErr w:type="gramEnd"/>
      <w:r w:rsidR="00615991">
        <w:rPr>
          <w:rFonts w:ascii="Arial" w:eastAsia="MS Mincho" w:hAnsi="Arial" w:cs="Arial"/>
          <w:b/>
          <w:i/>
          <w:sz w:val="36"/>
          <w:szCs w:val="36"/>
        </w:rPr>
        <w:t xml:space="preserve"> - </w:t>
      </w:r>
      <w:r w:rsidR="00632C6C">
        <w:rPr>
          <w:rFonts w:ascii="Arial" w:eastAsia="MS Mincho" w:hAnsi="Arial" w:cs="Arial"/>
          <w:b/>
          <w:i/>
          <w:sz w:val="36"/>
          <w:szCs w:val="36"/>
        </w:rPr>
        <w:t>Introduction to Economics Test</w:t>
      </w:r>
    </w:p>
    <w:p w:rsidR="00632C6C" w:rsidRDefault="00632C6C" w:rsidP="00632C6C">
      <w:pPr>
        <w:spacing w:after="0" w:line="240" w:lineRule="auto"/>
        <w:rPr>
          <w:rFonts w:ascii="Arial" w:eastAsia="MS Mincho" w:hAnsi="Arial" w:cs="Arial"/>
          <w:b/>
          <w:i/>
          <w:sz w:val="32"/>
          <w:szCs w:val="32"/>
        </w:rPr>
      </w:pPr>
      <w:r w:rsidRPr="00632C6C">
        <w:rPr>
          <w:rFonts w:ascii="Arial" w:eastAsia="MS Mincho" w:hAnsi="Arial" w:cs="Arial"/>
          <w:b/>
          <w:i/>
          <w:sz w:val="24"/>
          <w:szCs w:val="24"/>
        </w:rPr>
        <w:t>Reading – 5 minutes   Working: 40 minutes</w:t>
      </w:r>
    </w:p>
    <w:p w:rsidR="00632C6C" w:rsidRPr="00632C6C" w:rsidRDefault="00632C6C" w:rsidP="00632C6C">
      <w:pPr>
        <w:spacing w:after="0" w:line="240" w:lineRule="auto"/>
        <w:rPr>
          <w:rFonts w:ascii="Arial" w:eastAsia="MS Mincho" w:hAnsi="Arial" w:cs="Arial"/>
          <w:b/>
          <w:i/>
          <w:sz w:val="32"/>
          <w:szCs w:val="32"/>
        </w:rPr>
      </w:pPr>
    </w:p>
    <w:p w:rsidR="00632C6C" w:rsidRPr="00632C6C" w:rsidRDefault="00632C6C" w:rsidP="00632C6C">
      <w:pPr>
        <w:spacing w:line="240" w:lineRule="auto"/>
        <w:rPr>
          <w:rFonts w:ascii="Arial" w:hAnsi="Arial" w:cs="Arial"/>
          <w:sz w:val="30"/>
          <w:szCs w:val="30"/>
          <w:u w:val="single"/>
        </w:rPr>
      </w:pPr>
      <w:r w:rsidRPr="00632C6C">
        <w:rPr>
          <w:rFonts w:ascii="Arial" w:hAnsi="Arial" w:cs="Arial"/>
          <w:sz w:val="30"/>
          <w:szCs w:val="30"/>
          <w:u w:val="single"/>
        </w:rPr>
        <w:t>Section One:</w:t>
      </w:r>
      <w:r w:rsidR="009D0091">
        <w:rPr>
          <w:rFonts w:ascii="Arial" w:hAnsi="Arial" w:cs="Arial"/>
          <w:sz w:val="30"/>
          <w:szCs w:val="30"/>
          <w:u w:val="single"/>
        </w:rPr>
        <w:t xml:space="preserve"> </w:t>
      </w:r>
      <w:r w:rsidR="009D0091" w:rsidRPr="009D0091">
        <w:rPr>
          <w:rFonts w:ascii="Arial" w:hAnsi="Arial" w:cs="Arial"/>
          <w:sz w:val="30"/>
          <w:szCs w:val="30"/>
        </w:rPr>
        <w:t>10 Marks</w:t>
      </w:r>
    </w:p>
    <w:p w:rsidR="0009749C" w:rsidRPr="00632C6C" w:rsidRDefault="00EB227D" w:rsidP="00632C6C">
      <w:pPr>
        <w:spacing w:line="240" w:lineRule="auto"/>
        <w:rPr>
          <w:rFonts w:ascii="Arial" w:hAnsi="Arial" w:cs="Arial"/>
          <w:b/>
        </w:rPr>
      </w:pPr>
      <w:r w:rsidRPr="00632C6C">
        <w:rPr>
          <w:rFonts w:ascii="Arial" w:hAnsi="Arial" w:cs="Arial"/>
          <w:b/>
        </w:rPr>
        <w:t xml:space="preserve">Answer the following multiple choice questions </w:t>
      </w:r>
      <w:r w:rsidR="00632C6C">
        <w:rPr>
          <w:rFonts w:ascii="Arial" w:hAnsi="Arial" w:cs="Arial"/>
          <w:b/>
        </w:rPr>
        <w:t>by circling your letter of choice.</w:t>
      </w:r>
    </w:p>
    <w:p w:rsidR="009F05D4" w:rsidRDefault="009F05D4" w:rsidP="009F05D4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9F05D4" w:rsidTr="009F05D4">
        <w:tc>
          <w:tcPr>
            <w:tcW w:w="5341" w:type="dxa"/>
          </w:tcPr>
          <w:p w:rsidR="009F05D4" w:rsidRPr="009F05D4" w:rsidRDefault="009F05D4" w:rsidP="009F05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9F05D4">
              <w:rPr>
                <w:rFonts w:ascii="Arial" w:hAnsi="Arial" w:cs="Arial"/>
                <w:b/>
                <w:sz w:val="24"/>
              </w:rPr>
              <w:t>An economy is…</w:t>
            </w:r>
          </w:p>
          <w:p w:rsidR="009F05D4" w:rsidRPr="009F05D4" w:rsidRDefault="009F05D4" w:rsidP="009F05D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>the organisation of money</w:t>
            </w:r>
          </w:p>
          <w:p w:rsidR="009F05D4" w:rsidRPr="009F05D4" w:rsidRDefault="009F05D4" w:rsidP="009F05D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>ways people spend money</w:t>
            </w:r>
          </w:p>
          <w:p w:rsidR="009F05D4" w:rsidRPr="009F05D4" w:rsidRDefault="009F05D4" w:rsidP="009F05D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>the organisation of people to satisfy needs and wants</w:t>
            </w:r>
          </w:p>
          <w:p w:rsidR="009F05D4" w:rsidRPr="009F05D4" w:rsidRDefault="009F05D4" w:rsidP="009F05D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 xml:space="preserve">the organisation of resources to satisfy needs and wants </w:t>
            </w:r>
          </w:p>
          <w:p w:rsidR="009F05D4" w:rsidRPr="009F05D4" w:rsidRDefault="009F05D4" w:rsidP="009F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341" w:type="dxa"/>
          </w:tcPr>
          <w:p w:rsidR="009F05D4" w:rsidRPr="009F05D4" w:rsidRDefault="009F05D4" w:rsidP="009F05D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</w:rPr>
            </w:pPr>
            <w:r w:rsidRPr="009F05D4">
              <w:rPr>
                <w:rFonts w:ascii="Arial" w:hAnsi="Arial" w:cs="Arial"/>
                <w:b/>
                <w:sz w:val="24"/>
              </w:rPr>
              <w:t>What is a profit?</w:t>
            </w:r>
          </w:p>
          <w:p w:rsidR="009F05D4" w:rsidRPr="009F05D4" w:rsidRDefault="009F05D4" w:rsidP="00215A6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>The income earned from a business</w:t>
            </w:r>
          </w:p>
          <w:p w:rsidR="009F05D4" w:rsidRPr="009F05D4" w:rsidRDefault="009F05D4" w:rsidP="00215A6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>Money paid to employees</w:t>
            </w:r>
          </w:p>
          <w:p w:rsidR="009F05D4" w:rsidRPr="009F05D4" w:rsidRDefault="009F05D4" w:rsidP="00215A6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>Using money saved to make more money</w:t>
            </w:r>
          </w:p>
          <w:p w:rsidR="009F05D4" w:rsidRPr="009F05D4" w:rsidRDefault="009F05D4" w:rsidP="00215A6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>Money paid to the government</w:t>
            </w:r>
          </w:p>
          <w:p w:rsidR="009F05D4" w:rsidRPr="009F05D4" w:rsidRDefault="009F05D4" w:rsidP="009F05D4">
            <w:pPr>
              <w:rPr>
                <w:rFonts w:ascii="Arial" w:hAnsi="Arial" w:cs="Arial"/>
                <w:sz w:val="24"/>
              </w:rPr>
            </w:pPr>
          </w:p>
        </w:tc>
      </w:tr>
      <w:tr w:rsidR="009F05D4" w:rsidTr="009F05D4">
        <w:tc>
          <w:tcPr>
            <w:tcW w:w="5341" w:type="dxa"/>
          </w:tcPr>
          <w:p w:rsidR="009F05D4" w:rsidRPr="009F05D4" w:rsidRDefault="009F05D4" w:rsidP="009F05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9F05D4">
              <w:rPr>
                <w:rFonts w:ascii="Arial" w:hAnsi="Arial" w:cs="Arial"/>
                <w:b/>
                <w:sz w:val="24"/>
              </w:rPr>
              <w:t xml:space="preserve">Consumers are </w:t>
            </w:r>
            <w:proofErr w:type="gramStart"/>
            <w:r w:rsidRPr="009F05D4">
              <w:rPr>
                <w:rFonts w:ascii="Arial" w:hAnsi="Arial" w:cs="Arial"/>
                <w:b/>
                <w:sz w:val="24"/>
              </w:rPr>
              <w:t>people</w:t>
            </w:r>
            <w:proofErr w:type="gramEnd"/>
            <w:r w:rsidRPr="009F05D4">
              <w:rPr>
                <w:rFonts w:ascii="Arial" w:hAnsi="Arial" w:cs="Arial"/>
                <w:b/>
                <w:sz w:val="24"/>
              </w:rPr>
              <w:t xml:space="preserve"> who…</w:t>
            </w:r>
          </w:p>
          <w:p w:rsidR="009F05D4" w:rsidRPr="009F05D4" w:rsidRDefault="009F05D4" w:rsidP="009F05D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>eat everything they see</w:t>
            </w:r>
          </w:p>
          <w:p w:rsidR="009F05D4" w:rsidRPr="009F05D4" w:rsidRDefault="009F05D4" w:rsidP="009F05D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>use goods and services to satisfy their wants</w:t>
            </w:r>
          </w:p>
          <w:p w:rsidR="009F05D4" w:rsidRPr="009F05D4" w:rsidRDefault="009F05D4" w:rsidP="009F05D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>use money to satisfy their wants</w:t>
            </w:r>
          </w:p>
          <w:p w:rsidR="009F05D4" w:rsidRPr="009F05D4" w:rsidRDefault="009F05D4" w:rsidP="009F05D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>use the economy to satisfy their needs</w:t>
            </w:r>
          </w:p>
          <w:p w:rsidR="009F05D4" w:rsidRPr="009F05D4" w:rsidRDefault="009F05D4" w:rsidP="009F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341" w:type="dxa"/>
          </w:tcPr>
          <w:p w:rsidR="009F05D4" w:rsidRPr="009F05D4" w:rsidRDefault="009F05D4" w:rsidP="009F05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9F05D4">
              <w:rPr>
                <w:rFonts w:ascii="Arial" w:hAnsi="Arial" w:cs="Arial"/>
                <w:b/>
                <w:sz w:val="24"/>
              </w:rPr>
              <w:t>An example of earned income is</w:t>
            </w:r>
          </w:p>
          <w:p w:rsidR="009F05D4" w:rsidRPr="009F05D4" w:rsidRDefault="009F05D4" w:rsidP="00215A6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>Wages</w:t>
            </w:r>
          </w:p>
          <w:p w:rsidR="009F05D4" w:rsidRPr="009F05D4" w:rsidRDefault="009F05D4" w:rsidP="00215A6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>Salaries</w:t>
            </w:r>
          </w:p>
          <w:p w:rsidR="009F05D4" w:rsidRPr="009F05D4" w:rsidRDefault="009F05D4" w:rsidP="00215A6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>Profits</w:t>
            </w:r>
          </w:p>
          <w:p w:rsidR="009F05D4" w:rsidRPr="009F05D4" w:rsidRDefault="009F05D4" w:rsidP="00215A6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>All of the above</w:t>
            </w:r>
          </w:p>
          <w:p w:rsidR="009F05D4" w:rsidRPr="009F05D4" w:rsidRDefault="009F05D4" w:rsidP="009F05D4">
            <w:pPr>
              <w:rPr>
                <w:rFonts w:ascii="Arial" w:hAnsi="Arial" w:cs="Arial"/>
                <w:sz w:val="24"/>
              </w:rPr>
            </w:pPr>
          </w:p>
        </w:tc>
      </w:tr>
      <w:tr w:rsidR="009F05D4" w:rsidTr="009F05D4">
        <w:tc>
          <w:tcPr>
            <w:tcW w:w="5341" w:type="dxa"/>
          </w:tcPr>
          <w:p w:rsidR="009F05D4" w:rsidRPr="009F05D4" w:rsidRDefault="009F05D4" w:rsidP="009F05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9F05D4">
              <w:rPr>
                <w:rFonts w:ascii="Arial" w:hAnsi="Arial" w:cs="Arial"/>
                <w:b/>
                <w:sz w:val="24"/>
              </w:rPr>
              <w:t>When people earn income from buildings, land or property, this is called</w:t>
            </w:r>
          </w:p>
          <w:p w:rsidR="009F05D4" w:rsidRPr="009F05D4" w:rsidRDefault="009F05D4" w:rsidP="009F05D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>interest</w:t>
            </w:r>
          </w:p>
          <w:p w:rsidR="009F05D4" w:rsidRPr="009F05D4" w:rsidRDefault="009F05D4" w:rsidP="009F05D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>profit</w:t>
            </w:r>
          </w:p>
          <w:p w:rsidR="009F05D4" w:rsidRPr="009F05D4" w:rsidRDefault="009F05D4" w:rsidP="009F05D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>fee</w:t>
            </w:r>
          </w:p>
          <w:p w:rsidR="009F05D4" w:rsidRPr="009F05D4" w:rsidRDefault="009F05D4" w:rsidP="009F05D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>rent</w:t>
            </w:r>
          </w:p>
          <w:p w:rsidR="009F05D4" w:rsidRPr="009F05D4" w:rsidRDefault="009F05D4" w:rsidP="009F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341" w:type="dxa"/>
          </w:tcPr>
          <w:p w:rsidR="009F05D4" w:rsidRPr="009F05D4" w:rsidRDefault="009D0091" w:rsidP="009F05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An example of a Land (natural resource) would be…</w:t>
            </w:r>
          </w:p>
          <w:p w:rsidR="009F05D4" w:rsidRPr="009F05D4" w:rsidRDefault="009D0091" w:rsidP="00215A6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forklift</w:t>
            </w:r>
          </w:p>
          <w:p w:rsidR="009D0091" w:rsidRDefault="009D0091" w:rsidP="00215A6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iron ore</w:t>
            </w:r>
          </w:p>
          <w:p w:rsidR="009D0091" w:rsidRDefault="009D0091" w:rsidP="00215A6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factory worker</w:t>
            </w:r>
          </w:p>
          <w:p w:rsidR="009D0091" w:rsidRPr="009D0091" w:rsidRDefault="009D0091" w:rsidP="00215A6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Sir Richard Branson</w:t>
            </w:r>
          </w:p>
        </w:tc>
      </w:tr>
      <w:tr w:rsidR="009F05D4" w:rsidTr="009F05D4">
        <w:tc>
          <w:tcPr>
            <w:tcW w:w="5341" w:type="dxa"/>
          </w:tcPr>
          <w:p w:rsidR="009F05D4" w:rsidRPr="009F05D4" w:rsidRDefault="009F05D4" w:rsidP="009F05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9F05D4">
              <w:rPr>
                <w:rFonts w:ascii="Arial" w:hAnsi="Arial" w:cs="Arial"/>
                <w:b/>
                <w:sz w:val="24"/>
              </w:rPr>
              <w:t>Which of the following is the best definition of the word ‘budget’?</w:t>
            </w:r>
          </w:p>
          <w:p w:rsidR="009F05D4" w:rsidRPr="009F05D4" w:rsidRDefault="009F05D4" w:rsidP="00215A6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 xml:space="preserve"> Government taxation</w:t>
            </w:r>
          </w:p>
          <w:p w:rsidR="009F05D4" w:rsidRPr="009F05D4" w:rsidRDefault="009F05D4" w:rsidP="00215A6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>A savings account at a bank</w:t>
            </w:r>
          </w:p>
          <w:p w:rsidR="009F05D4" w:rsidRPr="009F05D4" w:rsidRDefault="009F05D4" w:rsidP="00215A6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>A small parrot</w:t>
            </w:r>
          </w:p>
          <w:p w:rsidR="009F05D4" w:rsidRPr="009F05D4" w:rsidRDefault="009F05D4" w:rsidP="00215A6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>A plan for spending and saving</w:t>
            </w:r>
          </w:p>
          <w:p w:rsidR="009F05D4" w:rsidRPr="009F05D4" w:rsidRDefault="009F05D4" w:rsidP="009F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341" w:type="dxa"/>
          </w:tcPr>
          <w:p w:rsidR="009F05D4" w:rsidRPr="009F05D4" w:rsidRDefault="009F05D4" w:rsidP="009F05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9F05D4">
              <w:rPr>
                <w:rFonts w:ascii="Arial" w:hAnsi="Arial" w:cs="Arial"/>
                <w:b/>
                <w:sz w:val="24"/>
              </w:rPr>
              <w:t>The four factors of production are:</w:t>
            </w:r>
          </w:p>
          <w:p w:rsidR="009F05D4" w:rsidRPr="009F05D4" w:rsidRDefault="009F05D4" w:rsidP="00215A67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>land, labour, capital and government</w:t>
            </w:r>
          </w:p>
          <w:p w:rsidR="009F05D4" w:rsidRPr="009F05D4" w:rsidRDefault="009F05D4" w:rsidP="00215A67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>capital, enterprise, labour and taxation</w:t>
            </w:r>
          </w:p>
          <w:p w:rsidR="009F05D4" w:rsidRPr="009F05D4" w:rsidRDefault="009F05D4" w:rsidP="00215A67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>land, labour, capital and enterprise</w:t>
            </w:r>
          </w:p>
          <w:p w:rsidR="009F05D4" w:rsidRPr="009F05D4" w:rsidRDefault="009F05D4" w:rsidP="00215A67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>land, capital, government and taxation</w:t>
            </w:r>
          </w:p>
          <w:p w:rsidR="009F05D4" w:rsidRPr="009F05D4" w:rsidRDefault="009F05D4" w:rsidP="009F05D4">
            <w:pPr>
              <w:rPr>
                <w:rFonts w:ascii="Arial" w:hAnsi="Arial" w:cs="Arial"/>
                <w:sz w:val="24"/>
              </w:rPr>
            </w:pPr>
          </w:p>
        </w:tc>
      </w:tr>
      <w:tr w:rsidR="009F05D4" w:rsidTr="009F05D4">
        <w:tc>
          <w:tcPr>
            <w:tcW w:w="5341" w:type="dxa"/>
          </w:tcPr>
          <w:p w:rsidR="009F05D4" w:rsidRPr="009F05D4" w:rsidRDefault="009F05D4" w:rsidP="009F05D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</w:rPr>
            </w:pPr>
            <w:r w:rsidRPr="009F05D4">
              <w:rPr>
                <w:rFonts w:ascii="Arial" w:hAnsi="Arial" w:cs="Arial"/>
                <w:b/>
                <w:sz w:val="24"/>
              </w:rPr>
              <w:t xml:space="preserve">A need is… </w:t>
            </w:r>
          </w:p>
          <w:p w:rsidR="009F05D4" w:rsidRPr="009F05D4" w:rsidRDefault="009F05D4" w:rsidP="00215A6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>Something we buy for fun</w:t>
            </w:r>
          </w:p>
          <w:p w:rsidR="009F05D4" w:rsidRPr="009F05D4" w:rsidRDefault="009F05D4" w:rsidP="00215A6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>Something that we need for survival</w:t>
            </w:r>
            <w:r w:rsidRPr="009F05D4">
              <w:rPr>
                <w:rFonts w:ascii="Arial" w:hAnsi="Arial" w:cs="Arial"/>
                <w:sz w:val="24"/>
              </w:rPr>
              <w:tab/>
            </w:r>
          </w:p>
          <w:p w:rsidR="009F05D4" w:rsidRPr="009F05D4" w:rsidRDefault="009F05D4" w:rsidP="00215A6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>Something we can live without</w:t>
            </w:r>
          </w:p>
          <w:p w:rsidR="009F05D4" w:rsidRPr="009F05D4" w:rsidRDefault="009F05D4" w:rsidP="00215A6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>Something that is expensive</w:t>
            </w:r>
          </w:p>
          <w:p w:rsidR="009F05D4" w:rsidRPr="009F05D4" w:rsidRDefault="009F05D4" w:rsidP="009F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341" w:type="dxa"/>
          </w:tcPr>
          <w:p w:rsidR="009F05D4" w:rsidRPr="009F05D4" w:rsidRDefault="009F05D4" w:rsidP="009F05D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</w:rPr>
            </w:pPr>
            <w:r w:rsidRPr="009F05D4">
              <w:rPr>
                <w:rFonts w:ascii="Arial" w:hAnsi="Arial" w:cs="Arial"/>
                <w:b/>
                <w:sz w:val="24"/>
              </w:rPr>
              <w:t>True or False. Economics studies the economic problem where there are limited resources to satisfy unlimited wants.</w:t>
            </w:r>
          </w:p>
          <w:p w:rsidR="009F05D4" w:rsidRPr="009F05D4" w:rsidRDefault="009F05D4" w:rsidP="00215A6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>True</w:t>
            </w:r>
          </w:p>
          <w:p w:rsidR="009F05D4" w:rsidRPr="009F05D4" w:rsidRDefault="009F05D4" w:rsidP="00215A6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</w:rPr>
            </w:pPr>
            <w:r w:rsidRPr="009F05D4">
              <w:rPr>
                <w:rFonts w:ascii="Arial" w:hAnsi="Arial" w:cs="Arial"/>
                <w:sz w:val="24"/>
              </w:rPr>
              <w:t>False</w:t>
            </w:r>
          </w:p>
        </w:tc>
      </w:tr>
    </w:tbl>
    <w:p w:rsidR="009F05D4" w:rsidRPr="009F05D4" w:rsidRDefault="009F05D4" w:rsidP="009F05D4">
      <w:pPr>
        <w:spacing w:after="0" w:line="240" w:lineRule="auto"/>
        <w:rPr>
          <w:rFonts w:ascii="Arial" w:hAnsi="Arial" w:cs="Arial"/>
        </w:rPr>
        <w:sectPr w:rsidR="009F05D4" w:rsidRPr="009F05D4" w:rsidSect="009F05D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F05D4" w:rsidRDefault="009F05D4" w:rsidP="009F05D4">
      <w:pPr>
        <w:spacing w:after="0"/>
        <w:ind w:left="360"/>
        <w:rPr>
          <w:rFonts w:ascii="Arial" w:hAnsi="Arial" w:cs="Arial"/>
        </w:rPr>
      </w:pPr>
    </w:p>
    <w:p w:rsidR="00326207" w:rsidRPr="00632C6C" w:rsidRDefault="00326207" w:rsidP="00326207">
      <w:pPr>
        <w:spacing w:line="240" w:lineRule="auto"/>
        <w:rPr>
          <w:rFonts w:ascii="Arial" w:hAnsi="Arial" w:cs="Arial"/>
          <w:sz w:val="30"/>
          <w:szCs w:val="30"/>
          <w:u w:val="single"/>
        </w:rPr>
      </w:pPr>
      <w:r>
        <w:rPr>
          <w:rFonts w:ascii="Arial" w:hAnsi="Arial" w:cs="Arial"/>
          <w:sz w:val="30"/>
          <w:szCs w:val="30"/>
          <w:u w:val="single"/>
        </w:rPr>
        <w:lastRenderedPageBreak/>
        <w:t>Section Two</w:t>
      </w:r>
      <w:r w:rsidRPr="00632C6C">
        <w:rPr>
          <w:rFonts w:ascii="Arial" w:hAnsi="Arial" w:cs="Arial"/>
          <w:sz w:val="30"/>
          <w:szCs w:val="30"/>
          <w:u w:val="single"/>
        </w:rPr>
        <w:t>:</w:t>
      </w:r>
      <w:r w:rsidR="00215A67">
        <w:rPr>
          <w:rFonts w:ascii="Arial" w:hAnsi="Arial" w:cs="Arial"/>
          <w:sz w:val="30"/>
          <w:szCs w:val="30"/>
          <w:u w:val="single"/>
        </w:rPr>
        <w:t xml:space="preserve"> </w:t>
      </w:r>
      <w:r w:rsidR="00215A67" w:rsidRPr="00215A67">
        <w:rPr>
          <w:rFonts w:ascii="Arial" w:hAnsi="Arial" w:cs="Arial"/>
          <w:sz w:val="30"/>
          <w:szCs w:val="30"/>
        </w:rPr>
        <w:t>40 marks (total)</w:t>
      </w:r>
    </w:p>
    <w:p w:rsidR="00D24F86" w:rsidRDefault="00520ECE" w:rsidP="00215A6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Define the following terms and provide an example to support your explanation.</w:t>
      </w:r>
    </w:p>
    <w:p w:rsidR="00520ECE" w:rsidRDefault="00520ECE" w:rsidP="009D0091">
      <w:pPr>
        <w:pStyle w:val="ListParagraph"/>
        <w:spacing w:after="0" w:line="240" w:lineRule="auto"/>
        <w:ind w:left="8640" w:firstLine="720"/>
        <w:rPr>
          <w:rFonts w:ascii="Arial" w:hAnsi="Arial" w:cs="Arial"/>
        </w:rPr>
      </w:pPr>
      <w:r>
        <w:rPr>
          <w:rFonts w:ascii="Arial" w:hAnsi="Arial" w:cs="Arial"/>
        </w:rPr>
        <w:t>(8 marks)</w:t>
      </w:r>
    </w:p>
    <w:p w:rsidR="00520ECE" w:rsidRDefault="00520ECE" w:rsidP="00215A67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Needs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9D0091" w:rsidRDefault="00520ECE" w:rsidP="009D0091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  <w:r w:rsidR="009D0091">
        <w:rPr>
          <w:rFonts w:ascii="Arial" w:hAnsi="Arial" w:cs="Arial"/>
        </w:rPr>
        <w:t>_____________________________________________________________________________________________</w:t>
      </w:r>
    </w:p>
    <w:p w:rsidR="009D0091" w:rsidRDefault="009D0091" w:rsidP="009D0091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</w:t>
      </w:r>
    </w:p>
    <w:p w:rsidR="00520ECE" w:rsidRPr="009D0091" w:rsidRDefault="00520ECE" w:rsidP="009D0091">
      <w:pPr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spacing w:after="0" w:line="240" w:lineRule="auto"/>
        <w:rPr>
          <w:rFonts w:ascii="Arial" w:hAnsi="Arial" w:cs="Arial"/>
        </w:rPr>
      </w:pPr>
    </w:p>
    <w:p w:rsidR="00520ECE" w:rsidRDefault="00520ECE" w:rsidP="00215A67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Wants</w:t>
      </w:r>
    </w:p>
    <w:p w:rsidR="009D0091" w:rsidRDefault="009D0091" w:rsidP="009D0091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</w:t>
      </w:r>
    </w:p>
    <w:p w:rsidR="009D0091" w:rsidRDefault="009D0091" w:rsidP="009D0091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spacing w:after="0" w:line="240" w:lineRule="auto"/>
        <w:rPr>
          <w:rFonts w:ascii="Arial" w:hAnsi="Arial" w:cs="Arial"/>
        </w:rPr>
      </w:pPr>
    </w:p>
    <w:p w:rsidR="00520ECE" w:rsidRDefault="00520ECE" w:rsidP="00215A67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Consumer </w:t>
      </w:r>
    </w:p>
    <w:p w:rsidR="009D0091" w:rsidRDefault="009D0091" w:rsidP="009D0091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</w:t>
      </w:r>
    </w:p>
    <w:p w:rsidR="00520ECE" w:rsidRDefault="009D0091" w:rsidP="009D0091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</w:t>
      </w:r>
    </w:p>
    <w:p w:rsidR="00520ECE" w:rsidRDefault="00520ECE" w:rsidP="00520ECE">
      <w:pPr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spacing w:after="0" w:line="240" w:lineRule="auto"/>
        <w:rPr>
          <w:rFonts w:ascii="Arial" w:hAnsi="Arial" w:cs="Arial"/>
        </w:rPr>
      </w:pPr>
    </w:p>
    <w:p w:rsidR="00520ECE" w:rsidRDefault="00520ECE" w:rsidP="00215A67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Income </w:t>
      </w:r>
    </w:p>
    <w:p w:rsidR="009D0091" w:rsidRDefault="009D0091" w:rsidP="009D0091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</w:t>
      </w:r>
    </w:p>
    <w:p w:rsidR="009D0091" w:rsidRDefault="009D0091" w:rsidP="009D0091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spacing w:after="0" w:line="240" w:lineRule="auto"/>
        <w:rPr>
          <w:rFonts w:ascii="Arial" w:hAnsi="Arial" w:cs="Arial"/>
        </w:rPr>
      </w:pPr>
    </w:p>
    <w:p w:rsidR="00520ECE" w:rsidRDefault="009D0091" w:rsidP="00215A6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Differentiate between a single-use good</w:t>
      </w:r>
      <w:r w:rsidR="00215A67">
        <w:rPr>
          <w:rFonts w:ascii="Arial" w:hAnsi="Arial" w:cs="Arial"/>
        </w:rPr>
        <w:t xml:space="preserve"> and a d</w:t>
      </w:r>
      <w:r>
        <w:rPr>
          <w:rFonts w:ascii="Arial" w:hAnsi="Arial" w:cs="Arial"/>
        </w:rPr>
        <w:t>urable</w:t>
      </w:r>
      <w:r w:rsidR="00215A67">
        <w:rPr>
          <w:rFonts w:ascii="Arial" w:hAnsi="Arial" w:cs="Arial"/>
        </w:rPr>
        <w:t xml:space="preserve"> good</w:t>
      </w:r>
      <w:r w:rsidR="00520ECE">
        <w:rPr>
          <w:rFonts w:ascii="Arial" w:hAnsi="Arial" w:cs="Arial"/>
        </w:rPr>
        <w:t>. Provide examples to support your explanation.</w:t>
      </w:r>
      <w:r w:rsidR="00520ECE">
        <w:rPr>
          <w:rFonts w:ascii="Arial" w:hAnsi="Arial" w:cs="Arial"/>
        </w:rPr>
        <w:tab/>
      </w:r>
      <w:r w:rsidR="00520ECE">
        <w:rPr>
          <w:rFonts w:ascii="Arial" w:hAnsi="Arial" w:cs="Arial"/>
        </w:rPr>
        <w:tab/>
      </w:r>
      <w:r w:rsidR="00520ECE">
        <w:rPr>
          <w:rFonts w:ascii="Arial" w:hAnsi="Arial" w:cs="Arial"/>
        </w:rPr>
        <w:tab/>
      </w:r>
      <w:r w:rsidR="00520ECE">
        <w:rPr>
          <w:rFonts w:ascii="Arial" w:hAnsi="Arial" w:cs="Arial"/>
        </w:rPr>
        <w:tab/>
      </w:r>
      <w:r w:rsidR="00520ECE">
        <w:rPr>
          <w:rFonts w:ascii="Arial" w:hAnsi="Arial" w:cs="Arial"/>
        </w:rPr>
        <w:tab/>
      </w:r>
      <w:r w:rsidR="00520ECE">
        <w:rPr>
          <w:rFonts w:ascii="Arial" w:hAnsi="Arial" w:cs="Arial"/>
        </w:rPr>
        <w:tab/>
      </w:r>
      <w:r w:rsidR="00520ECE">
        <w:rPr>
          <w:rFonts w:ascii="Arial" w:hAnsi="Arial" w:cs="Arial"/>
        </w:rPr>
        <w:tab/>
      </w:r>
      <w:r w:rsidR="00215A67">
        <w:rPr>
          <w:rFonts w:ascii="Arial" w:hAnsi="Arial" w:cs="Arial"/>
        </w:rPr>
        <w:tab/>
      </w:r>
      <w:r w:rsidR="00215A67">
        <w:rPr>
          <w:rFonts w:ascii="Arial" w:hAnsi="Arial" w:cs="Arial"/>
        </w:rPr>
        <w:tab/>
      </w:r>
      <w:r w:rsidR="00215A67">
        <w:rPr>
          <w:rFonts w:ascii="Arial" w:hAnsi="Arial" w:cs="Arial"/>
        </w:rPr>
        <w:tab/>
      </w:r>
      <w:r w:rsidR="00215A67">
        <w:rPr>
          <w:rFonts w:ascii="Arial" w:hAnsi="Arial" w:cs="Arial"/>
        </w:rPr>
        <w:tab/>
      </w:r>
      <w:r w:rsidR="00520ECE">
        <w:rPr>
          <w:rFonts w:ascii="Arial" w:hAnsi="Arial" w:cs="Arial"/>
        </w:rPr>
        <w:t>(5 marks)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9D0091" w:rsidRDefault="009D0091" w:rsidP="009D0091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</w:t>
      </w:r>
    </w:p>
    <w:p w:rsidR="009D0091" w:rsidRDefault="009D0091" w:rsidP="009D0091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</w:t>
      </w:r>
    </w:p>
    <w:p w:rsidR="009D0091" w:rsidRDefault="009D0091" w:rsidP="009D0091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</w:t>
      </w:r>
    </w:p>
    <w:p w:rsidR="009D0091" w:rsidRDefault="009D0091" w:rsidP="009D0091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</w:t>
      </w:r>
    </w:p>
    <w:p w:rsidR="009D0091" w:rsidRDefault="009D0091" w:rsidP="009D0091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</w:t>
      </w:r>
    </w:p>
    <w:p w:rsidR="009D0091" w:rsidRDefault="009D0091" w:rsidP="009D0091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</w:t>
      </w:r>
    </w:p>
    <w:p w:rsidR="009D0091" w:rsidRDefault="009D0091" w:rsidP="009D0091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</w:t>
      </w:r>
    </w:p>
    <w:p w:rsidR="009D0091" w:rsidRDefault="009D0091" w:rsidP="009D0091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</w:t>
      </w:r>
    </w:p>
    <w:p w:rsidR="009D0091" w:rsidRDefault="009D0091" w:rsidP="009D0091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</w:t>
      </w:r>
    </w:p>
    <w:p w:rsidR="009D0091" w:rsidRDefault="009D0091" w:rsidP="009D0091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</w:t>
      </w:r>
    </w:p>
    <w:p w:rsidR="00EC1FBE" w:rsidRDefault="00EC1FBE" w:rsidP="00EC1FB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Default="00EC1FBE" w:rsidP="00215A6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List four characteristics of a good entrepreneur.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15A67">
        <w:rPr>
          <w:rFonts w:ascii="Arial" w:hAnsi="Arial" w:cs="Arial"/>
        </w:rPr>
        <w:tab/>
      </w:r>
      <w:r w:rsidR="00215A67">
        <w:rPr>
          <w:rFonts w:ascii="Arial" w:hAnsi="Arial" w:cs="Arial"/>
        </w:rPr>
        <w:tab/>
      </w:r>
      <w:r>
        <w:rPr>
          <w:rFonts w:ascii="Arial" w:hAnsi="Arial" w:cs="Arial"/>
        </w:rPr>
        <w:t>(4 marks)</w:t>
      </w:r>
    </w:p>
    <w:p w:rsidR="00EC1FBE" w:rsidRDefault="00EC1FBE" w:rsidP="00EC1FB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Default="00EC1FBE" w:rsidP="00215A6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:rsidR="00EC1FBE" w:rsidRDefault="00EC1FBE" w:rsidP="00EC1FBE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p w:rsidR="00EC1FBE" w:rsidRDefault="00EC1FBE" w:rsidP="00215A6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:rsidR="00EC1FBE" w:rsidRPr="00EC1FBE" w:rsidRDefault="00EC1FBE" w:rsidP="00EC1FBE">
      <w:pPr>
        <w:pStyle w:val="ListParagraph"/>
        <w:rPr>
          <w:rFonts w:ascii="Arial" w:hAnsi="Arial" w:cs="Arial"/>
        </w:rPr>
      </w:pPr>
    </w:p>
    <w:p w:rsidR="00EC1FBE" w:rsidRDefault="00EC1FBE" w:rsidP="00215A6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:rsidR="00EC1FBE" w:rsidRPr="00EC1FBE" w:rsidRDefault="00EC1FBE" w:rsidP="00EC1FBE">
      <w:pPr>
        <w:pStyle w:val="ListParagraph"/>
        <w:rPr>
          <w:rFonts w:ascii="Arial" w:hAnsi="Arial" w:cs="Arial"/>
        </w:rPr>
      </w:pPr>
    </w:p>
    <w:p w:rsidR="00EC1FBE" w:rsidRDefault="00EC1FBE" w:rsidP="00215A6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:rsidR="00EC1FBE" w:rsidRDefault="00EC1FBE" w:rsidP="00EC1FBE">
      <w:pPr>
        <w:spacing w:after="0" w:line="240" w:lineRule="auto"/>
        <w:rPr>
          <w:rFonts w:ascii="Arial" w:hAnsi="Arial" w:cs="Arial"/>
        </w:rPr>
      </w:pPr>
    </w:p>
    <w:p w:rsidR="0029127F" w:rsidRDefault="0029127F" w:rsidP="00EC1FBE">
      <w:pPr>
        <w:spacing w:after="0" w:line="240" w:lineRule="auto"/>
        <w:rPr>
          <w:rFonts w:ascii="Arial" w:hAnsi="Arial" w:cs="Arial"/>
        </w:rPr>
      </w:pPr>
    </w:p>
    <w:p w:rsidR="0029127F" w:rsidRPr="009D0091" w:rsidRDefault="0029127F" w:rsidP="00215A6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9D0091">
        <w:rPr>
          <w:rFonts w:ascii="Arial" w:hAnsi="Arial" w:cs="Arial"/>
        </w:rPr>
        <w:t xml:space="preserve">State the four factors of production. </w:t>
      </w:r>
      <w:r w:rsidRPr="009D0091">
        <w:rPr>
          <w:rFonts w:ascii="Arial" w:hAnsi="Arial" w:cs="Arial"/>
        </w:rPr>
        <w:tab/>
      </w:r>
      <w:r w:rsidRPr="009D0091">
        <w:rPr>
          <w:rFonts w:ascii="Arial" w:hAnsi="Arial" w:cs="Arial"/>
        </w:rPr>
        <w:tab/>
      </w:r>
      <w:r w:rsidRPr="009D0091">
        <w:rPr>
          <w:rFonts w:ascii="Arial" w:hAnsi="Arial" w:cs="Arial"/>
        </w:rPr>
        <w:tab/>
      </w:r>
      <w:r w:rsidRPr="009D0091">
        <w:rPr>
          <w:rFonts w:ascii="Arial" w:hAnsi="Arial" w:cs="Arial"/>
        </w:rPr>
        <w:tab/>
      </w:r>
      <w:r w:rsidR="00215A67">
        <w:rPr>
          <w:rFonts w:ascii="Arial" w:hAnsi="Arial" w:cs="Arial"/>
        </w:rPr>
        <w:tab/>
      </w:r>
      <w:r w:rsidR="00215A67">
        <w:rPr>
          <w:rFonts w:ascii="Arial" w:hAnsi="Arial" w:cs="Arial"/>
        </w:rPr>
        <w:tab/>
      </w:r>
      <w:r w:rsidR="00215A67">
        <w:rPr>
          <w:rFonts w:ascii="Arial" w:hAnsi="Arial" w:cs="Arial"/>
        </w:rPr>
        <w:tab/>
      </w:r>
      <w:r w:rsidR="00215A67">
        <w:rPr>
          <w:rFonts w:ascii="Arial" w:hAnsi="Arial" w:cs="Arial"/>
        </w:rPr>
        <w:tab/>
      </w:r>
      <w:r w:rsidRPr="009D0091">
        <w:rPr>
          <w:rFonts w:ascii="Arial" w:hAnsi="Arial" w:cs="Arial"/>
        </w:rPr>
        <w:t>(2 marks)</w:t>
      </w:r>
    </w:p>
    <w:p w:rsidR="0029127F" w:rsidRDefault="0029127F" w:rsidP="0029127F">
      <w:pPr>
        <w:spacing w:after="0" w:line="240" w:lineRule="auto"/>
        <w:ind w:left="720"/>
        <w:rPr>
          <w:rFonts w:ascii="Arial" w:hAnsi="Arial" w:cs="Arial"/>
        </w:rPr>
      </w:pPr>
    </w:p>
    <w:p w:rsidR="00215A67" w:rsidRDefault="00215A67" w:rsidP="00215A67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</w:t>
      </w:r>
    </w:p>
    <w:p w:rsidR="00215A67" w:rsidRDefault="00215A67" w:rsidP="00215A67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p w:rsidR="00215A67" w:rsidRDefault="00215A67" w:rsidP="00215A67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</w:t>
      </w:r>
    </w:p>
    <w:p w:rsidR="00215A67" w:rsidRPr="0029127F" w:rsidRDefault="00215A67" w:rsidP="00215A67">
      <w:pPr>
        <w:pStyle w:val="ListParagraph"/>
        <w:rPr>
          <w:rFonts w:ascii="Arial" w:hAnsi="Arial" w:cs="Arial"/>
        </w:rPr>
      </w:pPr>
    </w:p>
    <w:p w:rsidR="00215A67" w:rsidRDefault="00215A67" w:rsidP="00215A67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</w:t>
      </w:r>
    </w:p>
    <w:p w:rsidR="00215A67" w:rsidRPr="0029127F" w:rsidRDefault="00215A67" w:rsidP="00215A67">
      <w:pPr>
        <w:pStyle w:val="ListParagraph"/>
        <w:rPr>
          <w:rFonts w:ascii="Arial" w:hAnsi="Arial" w:cs="Arial"/>
        </w:rPr>
      </w:pPr>
    </w:p>
    <w:p w:rsidR="00215A67" w:rsidRDefault="00215A67" w:rsidP="00215A67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</w:t>
      </w:r>
    </w:p>
    <w:p w:rsidR="00215A67" w:rsidRDefault="00215A67" w:rsidP="00215A67">
      <w:pPr>
        <w:rPr>
          <w:rFonts w:ascii="Arial" w:hAnsi="Arial" w:cs="Arial"/>
        </w:rPr>
      </w:pPr>
    </w:p>
    <w:p w:rsidR="009D0091" w:rsidRPr="00215A67" w:rsidRDefault="009D0091" w:rsidP="00215A6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15A67">
        <w:rPr>
          <w:rFonts w:ascii="Arial" w:hAnsi="Arial" w:cs="Arial"/>
        </w:rPr>
        <w:t>Write the name of each resource under the appropriate column in the table provided below.</w:t>
      </w:r>
      <w:r w:rsidRPr="00215A67">
        <w:rPr>
          <w:rFonts w:ascii="Arial" w:hAnsi="Arial" w:cs="Arial"/>
        </w:rPr>
        <w:tab/>
      </w:r>
      <w:r w:rsidRPr="00215A67">
        <w:rPr>
          <w:rFonts w:ascii="Arial" w:hAnsi="Arial" w:cs="Arial"/>
        </w:rPr>
        <w:tab/>
      </w:r>
      <w:r w:rsidRPr="00215A67">
        <w:rPr>
          <w:rFonts w:ascii="Arial" w:hAnsi="Arial" w:cs="Arial"/>
        </w:rPr>
        <w:tab/>
      </w:r>
      <w:r w:rsidRPr="00215A67">
        <w:rPr>
          <w:rFonts w:ascii="Arial" w:hAnsi="Arial" w:cs="Arial"/>
        </w:rPr>
        <w:tab/>
      </w:r>
      <w:r w:rsidRPr="00215A67">
        <w:rPr>
          <w:rFonts w:ascii="Arial" w:hAnsi="Arial" w:cs="Arial"/>
        </w:rPr>
        <w:tab/>
      </w:r>
      <w:r w:rsidRPr="00215A67">
        <w:rPr>
          <w:rFonts w:ascii="Arial" w:hAnsi="Arial" w:cs="Arial"/>
        </w:rPr>
        <w:tab/>
      </w:r>
      <w:r w:rsidRPr="00215A67">
        <w:rPr>
          <w:rFonts w:ascii="Arial" w:hAnsi="Arial" w:cs="Arial"/>
        </w:rPr>
        <w:tab/>
      </w:r>
      <w:r w:rsidRPr="00215A67">
        <w:rPr>
          <w:rFonts w:ascii="Arial" w:hAnsi="Arial" w:cs="Arial"/>
        </w:rPr>
        <w:tab/>
      </w:r>
      <w:r w:rsidRPr="00215A67">
        <w:rPr>
          <w:rFonts w:ascii="Arial" w:hAnsi="Arial" w:cs="Arial"/>
        </w:rPr>
        <w:tab/>
      </w:r>
      <w:r w:rsidRPr="00215A67">
        <w:rPr>
          <w:rFonts w:ascii="Arial" w:hAnsi="Arial" w:cs="Arial"/>
        </w:rPr>
        <w:tab/>
      </w:r>
      <w:r w:rsidRPr="00215A67">
        <w:rPr>
          <w:rFonts w:ascii="Arial" w:hAnsi="Arial" w:cs="Arial"/>
        </w:rPr>
        <w:tab/>
      </w:r>
      <w:r w:rsidR="00215A67">
        <w:rPr>
          <w:rFonts w:ascii="Arial" w:hAnsi="Arial" w:cs="Arial"/>
        </w:rPr>
        <w:tab/>
      </w:r>
      <w:r w:rsidR="00215A67">
        <w:rPr>
          <w:rFonts w:ascii="Arial" w:hAnsi="Arial" w:cs="Arial"/>
        </w:rPr>
        <w:tab/>
      </w:r>
      <w:r w:rsidR="00215A67">
        <w:rPr>
          <w:rFonts w:ascii="Arial" w:hAnsi="Arial" w:cs="Arial"/>
        </w:rPr>
        <w:tab/>
      </w:r>
      <w:r w:rsidR="00215A67">
        <w:rPr>
          <w:rFonts w:ascii="Arial" w:hAnsi="Arial" w:cs="Arial"/>
        </w:rPr>
        <w:tab/>
      </w:r>
      <w:r w:rsidR="00215A67">
        <w:rPr>
          <w:rFonts w:ascii="Arial" w:hAnsi="Arial" w:cs="Arial"/>
        </w:rPr>
        <w:tab/>
      </w:r>
      <w:r w:rsidRPr="00215A67">
        <w:rPr>
          <w:rFonts w:ascii="Arial" w:hAnsi="Arial" w:cs="Arial"/>
        </w:rPr>
        <w:t>(</w:t>
      </w:r>
      <w:r w:rsidR="00215A67">
        <w:rPr>
          <w:rFonts w:ascii="Arial" w:hAnsi="Arial" w:cs="Arial"/>
        </w:rPr>
        <w:t>10</w:t>
      </w:r>
      <w:r w:rsidRPr="00215A67">
        <w:rPr>
          <w:rFonts w:ascii="Arial" w:hAnsi="Arial" w:cs="Arial"/>
        </w:rPr>
        <w:t xml:space="preserve"> marks)</w:t>
      </w:r>
    </w:p>
    <w:p w:rsidR="009D0091" w:rsidRPr="009D0091" w:rsidRDefault="009D0091" w:rsidP="009D0091">
      <w:pPr>
        <w:pStyle w:val="ListParagraph"/>
        <w:ind w:left="1080"/>
        <w:rPr>
          <w:rFonts w:ascii="Arial" w:hAnsi="Arial" w:cs="Arial"/>
          <w:sz w:val="16"/>
          <w:szCs w:val="16"/>
        </w:rPr>
      </w:pPr>
      <w:r w:rsidRPr="009D0091">
        <w:rPr>
          <w:rFonts w:ascii="Arial" w:hAnsi="Arial" w:cs="Arial"/>
        </w:rPr>
        <w:tab/>
      </w:r>
      <w:r w:rsidRPr="009D0091">
        <w:rPr>
          <w:rFonts w:ascii="Arial" w:hAnsi="Arial" w:cs="Arial"/>
        </w:rPr>
        <w:tab/>
      </w:r>
      <w:r w:rsidRPr="009D0091">
        <w:rPr>
          <w:rFonts w:ascii="Arial" w:hAnsi="Arial" w:cs="Arial"/>
        </w:rPr>
        <w:tab/>
      </w:r>
      <w:r w:rsidRPr="009D0091">
        <w:rPr>
          <w:rFonts w:ascii="Arial" w:hAnsi="Arial" w:cs="Arial"/>
        </w:rPr>
        <w:tab/>
      </w:r>
      <w:r w:rsidRPr="009D0091">
        <w:rPr>
          <w:rFonts w:ascii="Arial" w:hAnsi="Arial" w:cs="Arial"/>
        </w:rPr>
        <w:tab/>
      </w:r>
      <w:r w:rsidRPr="009D0091">
        <w:rPr>
          <w:rFonts w:ascii="Arial" w:hAnsi="Arial" w:cs="Arial"/>
        </w:rPr>
        <w:tab/>
      </w:r>
      <w:r w:rsidRPr="009D0091">
        <w:rPr>
          <w:rFonts w:ascii="Arial" w:hAnsi="Arial" w:cs="Arial"/>
        </w:rPr>
        <w:tab/>
      </w:r>
      <w:r w:rsidRPr="009D0091">
        <w:rPr>
          <w:rFonts w:ascii="Arial" w:hAnsi="Arial" w:cs="Arial"/>
        </w:rPr>
        <w:tab/>
      </w:r>
      <w:r w:rsidRPr="009D0091">
        <w:rPr>
          <w:rFonts w:ascii="Arial" w:hAnsi="Arial" w:cs="Arial"/>
        </w:rPr>
        <w:tab/>
      </w:r>
      <w:r w:rsidRPr="009D0091">
        <w:rPr>
          <w:rFonts w:ascii="Arial" w:hAnsi="Arial" w:cs="Arial"/>
        </w:rPr>
        <w:tab/>
      </w:r>
      <w:r w:rsidRPr="009D0091">
        <w:rPr>
          <w:rFonts w:ascii="Arial" w:hAnsi="Arial" w:cs="Arial"/>
        </w:rPr>
        <w:tab/>
      </w:r>
      <w:r w:rsidRPr="009D0091">
        <w:rPr>
          <w:rFonts w:ascii="Arial" w:hAnsi="Arial" w:cs="Arial"/>
        </w:rPr>
        <w:tab/>
      </w:r>
    </w:p>
    <w:p w:rsidR="009D0091" w:rsidRPr="009D0091" w:rsidRDefault="009D0091" w:rsidP="009D0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ind w:left="1080" w:right="567"/>
        <w:rPr>
          <w:rFonts w:ascii="Arial" w:hAnsi="Arial" w:cs="Arial"/>
          <w:b/>
        </w:rPr>
      </w:pPr>
      <w:r w:rsidRPr="009D0091">
        <w:rPr>
          <w:rFonts w:ascii="Arial" w:hAnsi="Arial" w:cs="Arial"/>
        </w:rPr>
        <w:tab/>
      </w:r>
      <w:proofErr w:type="gramStart"/>
      <w:r w:rsidRPr="009D0091">
        <w:rPr>
          <w:rFonts w:ascii="Arial" w:hAnsi="Arial" w:cs="Arial"/>
          <w:b/>
        </w:rPr>
        <w:t>water</w:t>
      </w:r>
      <w:proofErr w:type="gramEnd"/>
      <w:r w:rsidRPr="009D0091">
        <w:rPr>
          <w:rFonts w:ascii="Arial" w:hAnsi="Arial" w:cs="Arial"/>
          <w:b/>
        </w:rPr>
        <w:tab/>
      </w:r>
      <w:r w:rsidRPr="009D0091">
        <w:rPr>
          <w:rFonts w:ascii="Arial" w:hAnsi="Arial" w:cs="Arial"/>
          <w:b/>
        </w:rPr>
        <w:tab/>
      </w:r>
      <w:r w:rsidRPr="009D0091">
        <w:rPr>
          <w:rFonts w:ascii="Arial" w:hAnsi="Arial" w:cs="Arial"/>
          <w:b/>
        </w:rPr>
        <w:tab/>
        <w:t>taxi</w:t>
      </w:r>
      <w:r w:rsidRPr="009D0091">
        <w:rPr>
          <w:rFonts w:ascii="Arial" w:hAnsi="Arial" w:cs="Arial"/>
          <w:b/>
        </w:rPr>
        <w:tab/>
      </w:r>
      <w:r w:rsidRPr="009D0091">
        <w:rPr>
          <w:rFonts w:ascii="Arial" w:hAnsi="Arial" w:cs="Arial"/>
          <w:b/>
        </w:rPr>
        <w:tab/>
        <w:t>carpenter</w:t>
      </w:r>
      <w:r w:rsidRPr="009D0091">
        <w:rPr>
          <w:rFonts w:ascii="Arial" w:hAnsi="Arial" w:cs="Arial"/>
          <w:b/>
        </w:rPr>
        <w:tab/>
        <w:t>iron ore</w:t>
      </w:r>
      <w:r w:rsidRPr="009D0091">
        <w:rPr>
          <w:rFonts w:ascii="Arial" w:hAnsi="Arial" w:cs="Arial"/>
          <w:b/>
        </w:rPr>
        <w:tab/>
        <w:t>computer</w:t>
      </w:r>
    </w:p>
    <w:p w:rsidR="009D0091" w:rsidRPr="009D0091" w:rsidRDefault="009D0091" w:rsidP="009D0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ind w:left="1080" w:right="567"/>
        <w:rPr>
          <w:rFonts w:ascii="Arial" w:hAnsi="Arial" w:cs="Arial"/>
          <w:b/>
        </w:rPr>
      </w:pPr>
      <w:r w:rsidRPr="009D0091">
        <w:rPr>
          <w:rFonts w:ascii="Arial" w:hAnsi="Arial" w:cs="Arial"/>
          <w:b/>
        </w:rPr>
        <w:tab/>
      </w:r>
      <w:proofErr w:type="gramStart"/>
      <w:r w:rsidRPr="009D0091">
        <w:rPr>
          <w:rFonts w:ascii="Arial" w:hAnsi="Arial" w:cs="Arial"/>
          <w:b/>
        </w:rPr>
        <w:t>bookcase</w:t>
      </w:r>
      <w:proofErr w:type="gramEnd"/>
      <w:r w:rsidRPr="009D0091">
        <w:rPr>
          <w:rFonts w:ascii="Arial" w:hAnsi="Arial" w:cs="Arial"/>
          <w:b/>
        </w:rPr>
        <w:tab/>
      </w:r>
      <w:r w:rsidRPr="009D0091">
        <w:rPr>
          <w:rFonts w:ascii="Arial" w:hAnsi="Arial" w:cs="Arial"/>
          <w:b/>
        </w:rPr>
        <w:tab/>
        <w:t>electrician</w:t>
      </w:r>
      <w:r w:rsidRPr="009D0091">
        <w:rPr>
          <w:rFonts w:ascii="Arial" w:hAnsi="Arial" w:cs="Arial"/>
          <w:b/>
        </w:rPr>
        <w:tab/>
        <w:t>forest</w:t>
      </w:r>
      <w:r w:rsidRPr="009D0091">
        <w:rPr>
          <w:rFonts w:ascii="Arial" w:hAnsi="Arial" w:cs="Arial"/>
          <w:b/>
        </w:rPr>
        <w:tab/>
      </w:r>
      <w:r w:rsidRPr="009D0091">
        <w:rPr>
          <w:rFonts w:ascii="Arial" w:hAnsi="Arial" w:cs="Arial"/>
          <w:b/>
        </w:rPr>
        <w:tab/>
        <w:t>boat</w:t>
      </w:r>
      <w:r w:rsidRPr="009D0091">
        <w:rPr>
          <w:rFonts w:ascii="Arial" w:hAnsi="Arial" w:cs="Arial"/>
          <w:b/>
        </w:rPr>
        <w:tab/>
      </w:r>
      <w:r w:rsidRPr="009D0091">
        <w:rPr>
          <w:rFonts w:ascii="Arial" w:hAnsi="Arial" w:cs="Arial"/>
          <w:b/>
        </w:rPr>
        <w:tab/>
        <w:t>warehouse</w:t>
      </w:r>
    </w:p>
    <w:p w:rsidR="009D0091" w:rsidRPr="009D0091" w:rsidRDefault="009D0091" w:rsidP="009D0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ind w:left="1080" w:right="567"/>
        <w:rPr>
          <w:rFonts w:ascii="Arial" w:hAnsi="Arial" w:cs="Arial"/>
          <w:b/>
        </w:rPr>
      </w:pPr>
      <w:r w:rsidRPr="009D0091">
        <w:rPr>
          <w:rFonts w:ascii="Arial" w:hAnsi="Arial" w:cs="Arial"/>
          <w:b/>
        </w:rPr>
        <w:tab/>
      </w:r>
      <w:proofErr w:type="gramStart"/>
      <w:r w:rsidRPr="009D0091">
        <w:rPr>
          <w:rFonts w:ascii="Arial" w:hAnsi="Arial" w:cs="Arial"/>
          <w:b/>
        </w:rPr>
        <w:t>bank</w:t>
      </w:r>
      <w:proofErr w:type="gramEnd"/>
      <w:r w:rsidRPr="009D0091">
        <w:rPr>
          <w:rFonts w:ascii="Arial" w:hAnsi="Arial" w:cs="Arial"/>
          <w:b/>
        </w:rPr>
        <w:t xml:space="preserve"> manager</w:t>
      </w:r>
      <w:r w:rsidRPr="009D0091">
        <w:rPr>
          <w:rFonts w:ascii="Arial" w:hAnsi="Arial" w:cs="Arial"/>
          <w:b/>
        </w:rPr>
        <w:tab/>
        <w:t>truck</w:t>
      </w:r>
      <w:r w:rsidRPr="009D0091">
        <w:rPr>
          <w:rFonts w:ascii="Arial" w:hAnsi="Arial" w:cs="Arial"/>
          <w:b/>
        </w:rPr>
        <w:tab/>
      </w:r>
      <w:r w:rsidRPr="009D0091">
        <w:rPr>
          <w:rFonts w:ascii="Arial" w:hAnsi="Arial" w:cs="Arial"/>
          <w:b/>
        </w:rPr>
        <w:tab/>
        <w:t>factory</w:t>
      </w:r>
      <w:r w:rsidRPr="009D0091">
        <w:rPr>
          <w:rFonts w:ascii="Arial" w:hAnsi="Arial" w:cs="Arial"/>
          <w:b/>
        </w:rPr>
        <w:tab/>
      </w:r>
      <w:proofErr w:type="spellStart"/>
      <w:r w:rsidRPr="009D0091">
        <w:rPr>
          <w:rFonts w:ascii="Arial" w:hAnsi="Arial" w:cs="Arial"/>
          <w:b/>
        </w:rPr>
        <w:t>icecream</w:t>
      </w:r>
      <w:proofErr w:type="spellEnd"/>
      <w:r w:rsidRPr="009D0091">
        <w:rPr>
          <w:rFonts w:ascii="Arial" w:hAnsi="Arial" w:cs="Arial"/>
          <w:b/>
        </w:rPr>
        <w:tab/>
        <w:t>video store owner</w:t>
      </w:r>
    </w:p>
    <w:p w:rsidR="009D0091" w:rsidRPr="009D0091" w:rsidRDefault="009D0091" w:rsidP="009D0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ind w:left="1080" w:right="567"/>
        <w:rPr>
          <w:rFonts w:ascii="Arial" w:hAnsi="Arial" w:cs="Arial"/>
          <w:b/>
        </w:rPr>
      </w:pPr>
      <w:r w:rsidRPr="009D0091">
        <w:rPr>
          <w:rFonts w:ascii="Arial" w:hAnsi="Arial" w:cs="Arial"/>
          <w:b/>
        </w:rPr>
        <w:tab/>
      </w:r>
      <w:proofErr w:type="gramStart"/>
      <w:r w:rsidRPr="009D0091">
        <w:rPr>
          <w:rFonts w:ascii="Arial" w:hAnsi="Arial" w:cs="Arial"/>
          <w:b/>
        </w:rPr>
        <w:t>teacher</w:t>
      </w:r>
      <w:proofErr w:type="gramEnd"/>
      <w:r w:rsidRPr="009D0091">
        <w:rPr>
          <w:rFonts w:ascii="Arial" w:hAnsi="Arial" w:cs="Arial"/>
          <w:b/>
        </w:rPr>
        <w:tab/>
      </w:r>
      <w:r w:rsidRPr="009D0091">
        <w:rPr>
          <w:rFonts w:ascii="Arial" w:hAnsi="Arial" w:cs="Arial"/>
          <w:b/>
        </w:rPr>
        <w:tab/>
        <w:t>wood</w:t>
      </w:r>
      <w:r w:rsidRPr="009D0091">
        <w:rPr>
          <w:rFonts w:ascii="Arial" w:hAnsi="Arial" w:cs="Arial"/>
          <w:b/>
        </w:rPr>
        <w:tab/>
      </w:r>
      <w:r w:rsidRPr="009D0091">
        <w:rPr>
          <w:rFonts w:ascii="Arial" w:hAnsi="Arial" w:cs="Arial"/>
          <w:b/>
        </w:rPr>
        <w:tab/>
        <w:t>principal</w:t>
      </w:r>
      <w:r w:rsidRPr="009D0091">
        <w:rPr>
          <w:rFonts w:ascii="Arial" w:hAnsi="Arial" w:cs="Arial"/>
          <w:b/>
        </w:rPr>
        <w:tab/>
        <w:t>oil</w:t>
      </w:r>
      <w:r w:rsidRPr="009D0091">
        <w:rPr>
          <w:rFonts w:ascii="Arial" w:hAnsi="Arial" w:cs="Arial"/>
          <w:b/>
        </w:rPr>
        <w:tab/>
      </w:r>
      <w:r w:rsidRPr="009D0091">
        <w:rPr>
          <w:rFonts w:ascii="Arial" w:hAnsi="Arial" w:cs="Arial"/>
          <w:b/>
        </w:rPr>
        <w:tab/>
        <w:t>paper</w:t>
      </w:r>
    </w:p>
    <w:p w:rsidR="009D0091" w:rsidRPr="009D0091" w:rsidRDefault="009D0091" w:rsidP="009D0091">
      <w:pPr>
        <w:pStyle w:val="ListParagraph"/>
        <w:ind w:left="108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2667"/>
        <w:gridCol w:w="2667"/>
        <w:gridCol w:w="2667"/>
      </w:tblGrid>
      <w:tr w:rsidR="009D0091" w:rsidRPr="00931DF1" w:rsidTr="009D0091">
        <w:trPr>
          <w:trHeight w:val="590"/>
        </w:trPr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931DF1">
              <w:rPr>
                <w:rFonts w:ascii="Arial" w:hAnsi="Arial" w:cs="Arial"/>
                <w:b/>
              </w:rPr>
              <w:t>LAND</w:t>
            </w:r>
          </w:p>
        </w:tc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931DF1">
              <w:rPr>
                <w:rFonts w:ascii="Arial" w:hAnsi="Arial" w:cs="Arial"/>
                <w:b/>
              </w:rPr>
              <w:t>LABOUR</w:t>
            </w:r>
          </w:p>
        </w:tc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931DF1">
              <w:rPr>
                <w:rFonts w:ascii="Arial" w:hAnsi="Arial" w:cs="Arial"/>
                <w:b/>
              </w:rPr>
              <w:t>CAPITAL</w:t>
            </w:r>
          </w:p>
        </w:tc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931DF1">
              <w:rPr>
                <w:rFonts w:ascii="Arial" w:hAnsi="Arial" w:cs="Arial"/>
                <w:b/>
              </w:rPr>
              <w:t>ENTERPRISE</w:t>
            </w:r>
          </w:p>
        </w:tc>
      </w:tr>
      <w:tr w:rsidR="009D0091" w:rsidRPr="00931DF1" w:rsidTr="009D0091">
        <w:trPr>
          <w:trHeight w:val="590"/>
        </w:trPr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D0091" w:rsidRPr="00931DF1" w:rsidTr="009D0091">
        <w:trPr>
          <w:trHeight w:val="590"/>
        </w:trPr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D0091" w:rsidRPr="00931DF1" w:rsidTr="009D0091">
        <w:trPr>
          <w:trHeight w:val="590"/>
        </w:trPr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D0091" w:rsidRPr="00931DF1" w:rsidTr="009D0091">
        <w:trPr>
          <w:trHeight w:val="590"/>
        </w:trPr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D0091" w:rsidRPr="00931DF1" w:rsidTr="009D0091">
        <w:trPr>
          <w:trHeight w:val="590"/>
        </w:trPr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D0091" w:rsidRPr="00931DF1" w:rsidTr="009D0091">
        <w:trPr>
          <w:trHeight w:val="576"/>
        </w:trPr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D0091" w:rsidRPr="00931DF1" w:rsidTr="009D0091">
        <w:trPr>
          <w:trHeight w:val="590"/>
        </w:trPr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D0091" w:rsidRPr="00931DF1" w:rsidTr="009D0091">
        <w:trPr>
          <w:trHeight w:val="590"/>
        </w:trPr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D0091" w:rsidRPr="00931DF1" w:rsidTr="009D0091">
        <w:trPr>
          <w:trHeight w:val="604"/>
        </w:trPr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67" w:type="dxa"/>
          </w:tcPr>
          <w:p w:rsidR="009D0091" w:rsidRPr="00931DF1" w:rsidRDefault="009D0091" w:rsidP="009D0091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29127F" w:rsidRPr="00215A67" w:rsidRDefault="009D0091" w:rsidP="00215A67">
      <w:pPr>
        <w:spacing w:after="0" w:line="240" w:lineRule="auto"/>
        <w:rPr>
          <w:rFonts w:ascii="Arial" w:hAnsi="Arial" w:cs="Arial"/>
        </w:rPr>
      </w:pPr>
      <w:r w:rsidRPr="00215A67">
        <w:rPr>
          <w:rFonts w:ascii="Arial" w:hAnsi="Arial" w:cs="Arial"/>
        </w:rPr>
        <w:br w:type="page"/>
      </w:r>
    </w:p>
    <w:p w:rsidR="0029127F" w:rsidRDefault="0029127F" w:rsidP="00EC1FBE">
      <w:pPr>
        <w:spacing w:after="0" w:line="240" w:lineRule="auto"/>
        <w:rPr>
          <w:rFonts w:ascii="Arial" w:hAnsi="Arial" w:cs="Arial"/>
        </w:rPr>
      </w:pPr>
    </w:p>
    <w:p w:rsidR="00EC1FBE" w:rsidRPr="00215A67" w:rsidRDefault="009D0091" w:rsidP="00215A6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215A67">
        <w:rPr>
          <w:rFonts w:ascii="Arial" w:hAnsi="Arial" w:cs="Arial"/>
        </w:rPr>
        <w:t xml:space="preserve">Label the diagram below and then in the space provided explain the </w:t>
      </w:r>
      <w:r w:rsidR="0029127F" w:rsidRPr="00215A67">
        <w:rPr>
          <w:rFonts w:ascii="Arial" w:hAnsi="Arial" w:cs="Arial"/>
        </w:rPr>
        <w:t xml:space="preserve">links that exist between a producer and a consumer. </w:t>
      </w:r>
      <w:r w:rsidR="00EC1FBE" w:rsidRPr="00215A67">
        <w:rPr>
          <w:rFonts w:ascii="Arial" w:hAnsi="Arial" w:cs="Arial"/>
        </w:rPr>
        <w:tab/>
      </w:r>
      <w:r w:rsidR="00EC1FBE" w:rsidRPr="00215A67">
        <w:rPr>
          <w:rFonts w:ascii="Arial" w:hAnsi="Arial" w:cs="Arial"/>
        </w:rPr>
        <w:tab/>
      </w:r>
      <w:r w:rsidR="0029127F" w:rsidRPr="00215A67">
        <w:rPr>
          <w:rFonts w:ascii="Arial" w:hAnsi="Arial" w:cs="Arial"/>
        </w:rPr>
        <w:tab/>
      </w:r>
      <w:r w:rsidR="0029127F" w:rsidRPr="00215A67">
        <w:rPr>
          <w:rFonts w:ascii="Arial" w:hAnsi="Arial" w:cs="Arial"/>
        </w:rPr>
        <w:tab/>
      </w:r>
      <w:r w:rsidR="0029127F" w:rsidRPr="00215A67">
        <w:rPr>
          <w:rFonts w:ascii="Arial" w:hAnsi="Arial" w:cs="Arial"/>
        </w:rPr>
        <w:tab/>
      </w:r>
      <w:r w:rsidR="0029127F" w:rsidRPr="00215A67">
        <w:rPr>
          <w:rFonts w:ascii="Arial" w:hAnsi="Arial" w:cs="Arial"/>
        </w:rPr>
        <w:tab/>
      </w:r>
      <w:r w:rsidR="0029127F" w:rsidRPr="00215A67">
        <w:rPr>
          <w:rFonts w:ascii="Arial" w:hAnsi="Arial" w:cs="Arial"/>
        </w:rPr>
        <w:tab/>
      </w:r>
      <w:r w:rsidR="0029127F" w:rsidRPr="00215A67">
        <w:rPr>
          <w:rFonts w:ascii="Arial" w:hAnsi="Arial" w:cs="Arial"/>
        </w:rPr>
        <w:tab/>
      </w:r>
      <w:r w:rsidR="0029127F" w:rsidRPr="00215A67">
        <w:rPr>
          <w:rFonts w:ascii="Arial" w:hAnsi="Arial" w:cs="Arial"/>
        </w:rPr>
        <w:tab/>
      </w:r>
      <w:r w:rsidR="0029127F" w:rsidRPr="00215A67">
        <w:rPr>
          <w:rFonts w:ascii="Arial" w:hAnsi="Arial" w:cs="Arial"/>
        </w:rPr>
        <w:tab/>
      </w:r>
      <w:r w:rsidR="00215A67">
        <w:rPr>
          <w:rFonts w:ascii="Arial" w:hAnsi="Arial" w:cs="Arial"/>
        </w:rPr>
        <w:tab/>
      </w:r>
      <w:r w:rsidR="00215A67">
        <w:rPr>
          <w:rFonts w:ascii="Arial" w:hAnsi="Arial" w:cs="Arial"/>
        </w:rPr>
        <w:tab/>
      </w:r>
      <w:r w:rsidR="00215A67">
        <w:rPr>
          <w:rFonts w:ascii="Arial" w:hAnsi="Arial" w:cs="Arial"/>
        </w:rPr>
        <w:tab/>
      </w:r>
      <w:r w:rsidR="00215A67">
        <w:rPr>
          <w:rFonts w:ascii="Arial" w:hAnsi="Arial" w:cs="Arial"/>
        </w:rPr>
        <w:tab/>
      </w:r>
      <w:r w:rsidR="00215A67">
        <w:rPr>
          <w:rFonts w:ascii="Arial" w:hAnsi="Arial" w:cs="Arial"/>
        </w:rPr>
        <w:tab/>
      </w:r>
      <w:r w:rsidR="00215A67">
        <w:rPr>
          <w:rFonts w:ascii="Arial" w:hAnsi="Arial" w:cs="Arial"/>
        </w:rPr>
        <w:tab/>
      </w:r>
      <w:r w:rsidR="00215A67">
        <w:rPr>
          <w:rFonts w:ascii="Arial" w:hAnsi="Arial" w:cs="Arial"/>
        </w:rPr>
        <w:tab/>
      </w:r>
      <w:r w:rsidR="00215A67">
        <w:rPr>
          <w:rFonts w:ascii="Arial" w:hAnsi="Arial" w:cs="Arial"/>
        </w:rPr>
        <w:tab/>
      </w:r>
      <w:r w:rsidR="00215A67">
        <w:rPr>
          <w:rFonts w:ascii="Arial" w:hAnsi="Arial" w:cs="Arial"/>
        </w:rPr>
        <w:tab/>
      </w:r>
      <w:r w:rsidR="00215A67">
        <w:rPr>
          <w:rFonts w:ascii="Arial" w:hAnsi="Arial" w:cs="Arial"/>
        </w:rPr>
        <w:tab/>
        <w:t>(6</w:t>
      </w:r>
      <w:r w:rsidR="0029127F" w:rsidRPr="00215A67">
        <w:rPr>
          <w:rFonts w:ascii="Arial" w:hAnsi="Arial" w:cs="Arial"/>
        </w:rPr>
        <w:t xml:space="preserve"> marks</w:t>
      </w:r>
      <w:r w:rsidR="00215A67">
        <w:rPr>
          <w:rFonts w:ascii="Arial" w:hAnsi="Arial" w:cs="Arial"/>
        </w:rPr>
        <w:t xml:space="preserve"> for diagram</w:t>
      </w:r>
      <w:r w:rsidR="0029127F" w:rsidRPr="00215A67">
        <w:rPr>
          <w:rFonts w:ascii="Arial" w:hAnsi="Arial" w:cs="Arial"/>
        </w:rPr>
        <w:t>)</w:t>
      </w:r>
    </w:p>
    <w:p w:rsidR="0029127F" w:rsidRPr="0029127F" w:rsidRDefault="0029127F" w:rsidP="0029127F">
      <w:pPr>
        <w:pStyle w:val="ListParagraph"/>
        <w:rPr>
          <w:rFonts w:ascii="Arial" w:hAnsi="Arial" w:cs="Arial"/>
        </w:rPr>
      </w:pPr>
    </w:p>
    <w:p w:rsidR="0029127F" w:rsidRPr="0029127F" w:rsidRDefault="0029127F" w:rsidP="0029127F">
      <w:pPr>
        <w:pStyle w:val="ListParagraph"/>
        <w:spacing w:after="0" w:line="240" w:lineRule="auto"/>
        <w:ind w:left="1080"/>
        <w:rPr>
          <w:rFonts w:ascii="Arial" w:hAnsi="Arial" w:cs="Arial"/>
          <w:b/>
          <w:i/>
          <w:sz w:val="18"/>
          <w:szCs w:val="18"/>
        </w:rPr>
      </w:pPr>
      <w:r w:rsidRPr="0029127F">
        <w:rPr>
          <w:rFonts w:ascii="Arial" w:hAnsi="Arial" w:cs="Arial"/>
          <w:b/>
          <w:i/>
          <w:sz w:val="18"/>
          <w:szCs w:val="18"/>
        </w:rPr>
        <w:t>Note: A good answer will make refer</w:t>
      </w:r>
      <w:r w:rsidR="00F253E7">
        <w:rPr>
          <w:rFonts w:ascii="Arial" w:hAnsi="Arial" w:cs="Arial"/>
          <w:b/>
          <w:i/>
          <w:sz w:val="18"/>
          <w:szCs w:val="18"/>
        </w:rPr>
        <w:t>ence to the diagram within the</w:t>
      </w:r>
      <w:bookmarkStart w:id="0" w:name="_GoBack"/>
      <w:bookmarkEnd w:id="0"/>
      <w:r w:rsidRPr="0029127F">
        <w:rPr>
          <w:rFonts w:ascii="Arial" w:hAnsi="Arial" w:cs="Arial"/>
          <w:b/>
          <w:i/>
          <w:sz w:val="18"/>
          <w:szCs w:val="18"/>
        </w:rPr>
        <w:t xml:space="preserve"> response.</w:t>
      </w:r>
    </w:p>
    <w:p w:rsidR="0029127F" w:rsidRDefault="0029127F" w:rsidP="006D449A">
      <w:pPr>
        <w:spacing w:after="0" w:line="240" w:lineRule="auto"/>
        <w:rPr>
          <w:rFonts w:ascii="Arial" w:hAnsi="Arial" w:cs="Arial"/>
        </w:rPr>
      </w:pPr>
    </w:p>
    <w:p w:rsidR="0029127F" w:rsidRPr="0029127F" w:rsidRDefault="0029127F" w:rsidP="0029127F">
      <w:pPr>
        <w:spacing w:after="0" w:line="240" w:lineRule="auto"/>
        <w:rPr>
          <w:rFonts w:ascii="Arial" w:hAnsi="Arial" w:cs="Arial"/>
        </w:rPr>
      </w:pPr>
    </w:p>
    <w:p w:rsidR="0029127F" w:rsidRDefault="009D0091" w:rsidP="0029127F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62EBEB3" wp14:editId="1A56A4B5">
                <wp:simplePos x="0" y="0"/>
                <wp:positionH relativeFrom="column">
                  <wp:posOffset>72644</wp:posOffset>
                </wp:positionH>
                <wp:positionV relativeFrom="paragraph">
                  <wp:posOffset>21844</wp:posOffset>
                </wp:positionV>
                <wp:extent cx="6300216" cy="3246120"/>
                <wp:effectExtent l="0" t="0" r="24765" b="114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0216" cy="3246120"/>
                          <a:chOff x="0" y="0"/>
                          <a:chExt cx="5321808" cy="242316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https://classconnection.s3.amazonaws.com/391/flashcards/1206391/gif/circular_flow_of_income1332240503403.gif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736" y="0"/>
                            <a:ext cx="4928616" cy="242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2423160" y="0"/>
                            <a:ext cx="649224" cy="3749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423160" y="1965960"/>
                            <a:ext cx="64897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203704" y="640080"/>
                            <a:ext cx="767842" cy="401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87168" y="1234440"/>
                            <a:ext cx="685800" cy="3467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1362456"/>
                            <a:ext cx="840740" cy="365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53128" y="1389888"/>
                            <a:ext cx="868680" cy="3930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5.7pt;margin-top:1.7pt;width:496.1pt;height:255.6pt;z-index:251677696;mso-width-relative:margin;mso-height-relative:margin" coordsize="53218,24231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">
                <v:shape id="Picture 2" o:spid="_x0000_s1027" type="#_x0000_t75" alt="https://classconnection.s3.amazonaws.com/391/flashcards/1206391/gif/circular_flow_of_income1332240503403.gif" style="position:absolute;left:1737;width:49286;height:242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scQbCAAAA2gAAAA8AAABkcnMvZG93bnJldi54bWxEj0GLwjAUhO8L/ofwhL0smraH3VKNIoLi&#10;TXQFr4/m2Vabl5JE7frrzYLgcZiZb5jpvDetuJHzjWUF6TgBQVxa3XCl4PC7GuUgfEDW2FomBX/k&#10;YT4bfEyx0PbOO7rtQyUihH2BCuoQukJKX9Zk0I9tRxy9k3UGQ5SuktrhPcJNK7Mk+ZYGG44LNXa0&#10;rKm87K9Gwa4xbX5++O3xZ509tDun+Ve6Uupz2C8mIAL14R1+tTdaQQb/V+INkLMn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LHEGwgAAANoAAAAPAAAAAAAAAAAAAAAAAJ8C&#10;AABkcnMvZG93bnJldi54bWxQSwUGAAAAAAQABAD3AAAAjgMAAAAA&#10;">
                  <v:imagedata r:id="rId10" o:title="circular_flow_of_income1332240503403"/>
                  <v:path arrowok="t"/>
                </v:shape>
                <v:rect id="Rectangle 4" o:spid="_x0000_s1028" style="position:absolute;left:24231;width:6492;height:3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7+98UA&#10;AADaAAAADwAAAGRycy9kb3ducmV2LnhtbESPQWvCQBSE70L/w/IKvYhuKm0J0VXEIrbgJbaox2f2&#10;mQSzb8PuVlN/vSsUehxm5htmMutMI87kfG1ZwfMwAUFcWF1zqeD7azlIQfiArLGxTAp+ycNs+tCb&#10;YKbthXM6b0IpIoR9hgqqENpMSl9UZNAPbUscvaN1BkOUrpTa4SXCTSNHSfImDdYcFypsaVFRcdr8&#10;GAV5up+7df+4SvLDuuXr5+71fbtS6umxm49BBOrCf/iv/aEVvMD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jv73xQAAANoAAAAPAAAAAAAAAAAAAAAAAJgCAABkcnMv&#10;ZG93bnJldi54bWxQSwUGAAAAAAQABAD1AAAAigMAAAAA&#10;" fillcolor="white [3212]" strokecolor="#243f60 [1604]" strokeweight="2pt"/>
                <v:rect id="Rectangle 5" o:spid="_x0000_s1029" style="position:absolute;left:24231;top:19659;width:649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JbbMUA&#10;AADaAAAADwAAAGRycy9kb3ducmV2LnhtbESPT2sCMRTE74LfITyhF6nZFiyyNSuiFCt4WVvaHp+b&#10;t39w87Ikqa5++kYQehxm5jfMfNGbVpzI+caygqdJAoK4sLrhSsHnx9vjDIQPyBpby6TgQh4W2XAw&#10;x1TbM+d02odKRAj7FBXUIXSplL6oyaCf2I44eqV1BkOUrpLa4TnCTSufk+RFGmw4LtTY0aqm4rj/&#10;NQry2c/S7cblJskPu46v2+/p+muj1MOoX76CCNSH//C9/a4VTOF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wltsxQAAANoAAAAPAAAAAAAAAAAAAAAAAJgCAABkcnMv&#10;ZG93bnJldi54bWxQSwUGAAAAAAQABAD1AAAAigMAAAAA&#10;" fillcolor="white [3212]" strokecolor="#243f60 [1604]" strokeweight="2pt"/>
                <v:rect id="Rectangle 6" o:spid="_x0000_s1030" style="position:absolute;left:22037;top:6400;width:7678;height:4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DFG8QA&#10;AADaAAAADwAAAGRycy9kb3ducmV2LnhtbESPQWsCMRSE70L/Q3gFL6JZhYqsRpEWsQUvq6IeXzfP&#10;3aWblyVJdeuvNwXB4zAz3zCzRWtqcSHnK8sKhoMEBHFudcWFgv1u1Z+A8AFZY22ZFPyRh8X8pTPD&#10;VNsrZ3TZhkJECPsUFZQhNKmUPi/JoB/Yhjh6Z+sMhihdIbXDa4SbWo6SZCwNVhwXSmzovaT8Z/tr&#10;FGST09Jteud1kn1vGr59Hd8+Dmuluq/tcgoiUBue4Uf7UysYw/+Ve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xRvEAAAA2gAAAA8AAAAAAAAAAAAAAAAAmAIAAGRycy9k&#10;b3ducmV2LnhtbFBLBQYAAAAABAAEAPUAAACJAwAAAAA=&#10;" fillcolor="white [3212]" strokecolor="#243f60 [1604]" strokeweight="2pt"/>
                <v:rect id="Rectangle 10" o:spid="_x0000_s1031" style="position:absolute;left:24871;top:12344;width:6858;height: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k7rcYA&#10;AADbAAAADwAAAGRycy9kb3ducmV2LnhtbESPQWvCQBCF74X+h2UKXopuKrRIdBVpEVvwElvU45gd&#10;k9DsbNhdNe2v7xwK3mZ4b977ZrboXasuFGLj2cDTKANFXHrbcGXg63M1nICKCdli65kM/FCExfz+&#10;boa59Vcu6LJNlZIQjjkaqFPqcq1jWZPDOPIdsWgnHxwmWUOlbcCrhLtWj7PsRTtsWBpq7Oi1pvJ7&#10;e3YGislhGTaPp3VWHDcd/37sn992a2MGD/1yCipRn27m/+t3K/hCL7/IAHr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k7rcYAAADbAAAADwAAAAAAAAAAAAAAAACYAgAAZHJz&#10;L2Rvd25yZXYueG1sUEsFBgAAAAAEAAQA9QAAAIsDAAAAAA==&#10;" fillcolor="white [3212]" strokecolor="#243f60 [1604]" strokeweight="2pt"/>
                <v:rect id="Rectangle 11" o:spid="_x0000_s1032" style="position:absolute;top:13624;width:8407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eNsMA&#10;AADbAAAADwAAAGRycy9kb3ducmV2LnhtbERPTWsCMRC9F/ofwhS8FM0qWGQ1irSILXhZFfU43Yy7&#10;SzeTJYm6+usbQfA2j/c5k1lranEm5yvLCvq9BARxbnXFhYLtZtEdgfABWWNtmRRcycNs+voywVTb&#10;C2d0XodCxBD2KSooQ2hSKX1ekkHfsw1x5I7WGQwRukJqh5cYbmo5SJIPabDi2FBiQ58l5X/rk1GQ&#10;jQ5zt3o/LpPsd9Xw7Wc//Notleq8tfMxiEBteIof7m8d5/fh/ks8Q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WeNsMAAADbAAAADwAAAAAAAAAAAAAAAACYAgAAZHJzL2Rv&#10;d25yZXYueG1sUEsFBgAAAAAEAAQA9QAAAIgDAAAAAA==&#10;" fillcolor="white [3212]" strokecolor="#243f60 [1604]" strokeweight="2pt"/>
                <v:rect id="Rectangle 12" o:spid="_x0000_s1033" style="position:absolute;left:44531;top:13898;width:8687;height:3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cAQcMA&#10;AADbAAAADwAAAGRycy9kb3ducmV2LnhtbERPTWsCMRC9F/ofwhS8FM1WsMhqFGkpKnhZFfU43Yy7&#10;SzeTJYm6+usbQfA2j/c542lranEm5yvLCj56CQji3OqKCwXbzU93CMIHZI21ZVJwJQ/TyevLGFNt&#10;L5zReR0KEUPYp6igDKFJpfR5SQZ9zzbEkTtaZzBE6AqpHV5iuKllP0k+pcGKY0OJDX2VlP+tT0ZB&#10;NjzM3Or9OE+y31XDt+V+8L2bK9V5a2cjEIHa8BQ/3Asd5/fh/ks8QE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cAQcMAAADbAAAADwAAAAAAAAAAAAAAAACYAgAAZHJzL2Rv&#10;d25yZXYueG1sUEsFBgAAAAAEAAQA9QAAAIgDAAAAAA==&#10;" fillcolor="white [3212]" strokecolor="#243f60 [1604]" strokeweight="2pt"/>
              </v:group>
            </w:pict>
          </mc:Fallback>
        </mc:AlternateContent>
      </w:r>
    </w:p>
    <w:p w:rsidR="0029127F" w:rsidRPr="0029127F" w:rsidRDefault="0029127F" w:rsidP="0029127F">
      <w:pPr>
        <w:pStyle w:val="ListParagraph"/>
        <w:rPr>
          <w:rFonts w:ascii="Arial" w:hAnsi="Arial" w:cs="Arial"/>
        </w:rPr>
      </w:pPr>
    </w:p>
    <w:p w:rsidR="0029127F" w:rsidRPr="0029127F" w:rsidRDefault="0029127F" w:rsidP="0029127F">
      <w:pPr>
        <w:spacing w:after="0" w:line="240" w:lineRule="auto"/>
        <w:rPr>
          <w:rFonts w:ascii="Arial" w:hAnsi="Arial" w:cs="Arial"/>
        </w:rPr>
      </w:pPr>
    </w:p>
    <w:p w:rsidR="00BD4847" w:rsidRPr="00632C6C" w:rsidRDefault="00BD4847" w:rsidP="006D449A">
      <w:pPr>
        <w:spacing w:after="0" w:line="240" w:lineRule="auto"/>
        <w:rPr>
          <w:rFonts w:ascii="Arial" w:hAnsi="Arial" w:cs="Arial"/>
        </w:rPr>
      </w:pPr>
    </w:p>
    <w:p w:rsidR="00BD4847" w:rsidRPr="00632C6C" w:rsidRDefault="00BD4847" w:rsidP="006D449A">
      <w:pPr>
        <w:spacing w:after="0" w:line="240" w:lineRule="auto"/>
        <w:rPr>
          <w:rFonts w:ascii="Arial" w:hAnsi="Arial" w:cs="Arial"/>
        </w:rPr>
      </w:pPr>
    </w:p>
    <w:p w:rsidR="00BD4847" w:rsidRPr="00632C6C" w:rsidRDefault="00BD4847" w:rsidP="006D449A">
      <w:pPr>
        <w:spacing w:after="0" w:line="240" w:lineRule="auto"/>
        <w:rPr>
          <w:rFonts w:ascii="Arial" w:hAnsi="Arial" w:cs="Arial"/>
        </w:rPr>
      </w:pPr>
    </w:p>
    <w:p w:rsidR="00BD4847" w:rsidRPr="00632C6C" w:rsidRDefault="00BD4847" w:rsidP="006D449A">
      <w:pPr>
        <w:spacing w:after="0" w:line="240" w:lineRule="auto"/>
        <w:rPr>
          <w:rFonts w:ascii="Arial" w:hAnsi="Arial" w:cs="Arial"/>
        </w:rPr>
      </w:pPr>
    </w:p>
    <w:p w:rsidR="00BD4847" w:rsidRPr="00632C6C" w:rsidRDefault="00BD4847" w:rsidP="006D449A">
      <w:pPr>
        <w:spacing w:after="0" w:line="240" w:lineRule="auto"/>
        <w:rPr>
          <w:rFonts w:ascii="Arial" w:hAnsi="Arial" w:cs="Arial"/>
        </w:rPr>
      </w:pPr>
    </w:p>
    <w:p w:rsidR="00BD4847" w:rsidRPr="00632C6C" w:rsidRDefault="00BD4847" w:rsidP="006D449A">
      <w:pPr>
        <w:spacing w:after="0" w:line="240" w:lineRule="auto"/>
        <w:rPr>
          <w:rFonts w:ascii="Arial" w:hAnsi="Arial" w:cs="Arial"/>
        </w:rPr>
      </w:pPr>
    </w:p>
    <w:p w:rsidR="00BD4847" w:rsidRPr="00632C6C" w:rsidRDefault="00BD4847" w:rsidP="006D449A">
      <w:pPr>
        <w:spacing w:after="0" w:line="240" w:lineRule="auto"/>
        <w:rPr>
          <w:rFonts w:ascii="Arial" w:hAnsi="Arial" w:cs="Arial"/>
        </w:rPr>
      </w:pPr>
    </w:p>
    <w:p w:rsidR="00BD4847" w:rsidRPr="00632C6C" w:rsidRDefault="00BD4847" w:rsidP="006D449A">
      <w:pPr>
        <w:spacing w:after="0" w:line="240" w:lineRule="auto"/>
        <w:rPr>
          <w:rFonts w:ascii="Arial" w:hAnsi="Arial" w:cs="Arial"/>
        </w:rPr>
      </w:pPr>
    </w:p>
    <w:p w:rsidR="00BD4847" w:rsidRPr="00632C6C" w:rsidRDefault="00BD4847" w:rsidP="006D449A">
      <w:pPr>
        <w:spacing w:after="0" w:line="240" w:lineRule="auto"/>
        <w:rPr>
          <w:rFonts w:ascii="Arial" w:hAnsi="Arial" w:cs="Arial"/>
        </w:rPr>
      </w:pPr>
    </w:p>
    <w:p w:rsidR="00BD4847" w:rsidRPr="00632C6C" w:rsidRDefault="00BD4847" w:rsidP="006D449A">
      <w:pPr>
        <w:spacing w:after="0" w:line="240" w:lineRule="auto"/>
        <w:rPr>
          <w:rFonts w:ascii="Arial" w:hAnsi="Arial" w:cs="Arial"/>
        </w:rPr>
      </w:pPr>
    </w:p>
    <w:p w:rsidR="00BD4847" w:rsidRPr="00632C6C" w:rsidRDefault="00BD4847" w:rsidP="006D449A">
      <w:pPr>
        <w:spacing w:after="0" w:line="240" w:lineRule="auto"/>
        <w:rPr>
          <w:rFonts w:ascii="Arial" w:hAnsi="Arial" w:cs="Arial"/>
        </w:rPr>
      </w:pPr>
    </w:p>
    <w:p w:rsidR="00BD4847" w:rsidRPr="00632C6C" w:rsidRDefault="00BD4847" w:rsidP="006D449A">
      <w:pPr>
        <w:spacing w:after="0" w:line="240" w:lineRule="auto"/>
        <w:rPr>
          <w:rFonts w:ascii="Arial" w:hAnsi="Arial" w:cs="Arial"/>
        </w:rPr>
      </w:pPr>
    </w:p>
    <w:p w:rsidR="00FE4194" w:rsidRPr="00632C6C" w:rsidRDefault="00FE4194" w:rsidP="00FE4194">
      <w:pPr>
        <w:rPr>
          <w:rFonts w:ascii="Arial" w:hAnsi="Arial" w:cs="Arial"/>
        </w:rPr>
      </w:pPr>
    </w:p>
    <w:p w:rsidR="0009749C" w:rsidRPr="00632C6C" w:rsidRDefault="0009749C" w:rsidP="00FE4194">
      <w:pPr>
        <w:rPr>
          <w:rFonts w:ascii="Arial" w:hAnsi="Arial" w:cs="Arial"/>
        </w:rPr>
      </w:pPr>
    </w:p>
    <w:p w:rsidR="0009749C" w:rsidRPr="00632C6C" w:rsidRDefault="0009749C" w:rsidP="00FE4194">
      <w:pPr>
        <w:rPr>
          <w:rFonts w:ascii="Arial" w:hAnsi="Arial" w:cs="Arial"/>
        </w:rPr>
      </w:pPr>
    </w:p>
    <w:p w:rsidR="005307A9" w:rsidRDefault="005307A9" w:rsidP="005307A9"/>
    <w:p w:rsidR="009D0091" w:rsidRDefault="00600E0E" w:rsidP="009D0091">
      <w:pPr>
        <w:pStyle w:val="ListParagraph"/>
        <w:spacing w:after="0" w:line="360" w:lineRule="auto"/>
        <w:rPr>
          <w:rFonts w:ascii="Arial" w:hAnsi="Arial" w:cs="Arial"/>
        </w:rPr>
      </w:pPr>
      <w:r w:rsidRPr="0009749C">
        <w:t xml:space="preserve"> </w:t>
      </w:r>
      <w:r w:rsidR="009D0091">
        <w:rPr>
          <w:rFonts w:ascii="Arial" w:hAnsi="Arial" w:cs="Arial"/>
        </w:rPr>
        <w:t>______________________________________________________________________________________________________________________________________________________________</w:t>
      </w:r>
    </w:p>
    <w:p w:rsidR="009D0091" w:rsidRDefault="009D0091" w:rsidP="009D0091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</w:t>
      </w:r>
    </w:p>
    <w:p w:rsidR="009D0091" w:rsidRDefault="009D0091" w:rsidP="009D0091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</w:t>
      </w:r>
    </w:p>
    <w:p w:rsidR="009D0091" w:rsidRDefault="009D0091" w:rsidP="009D0091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</w:t>
      </w:r>
    </w:p>
    <w:p w:rsidR="009D0091" w:rsidRDefault="009D0091" w:rsidP="009D0091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</w:t>
      </w:r>
    </w:p>
    <w:p w:rsidR="009D0091" w:rsidRDefault="009D0091" w:rsidP="009D0091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</w:t>
      </w:r>
    </w:p>
    <w:p w:rsidR="009D0091" w:rsidRDefault="009D0091" w:rsidP="009D0091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</w:t>
      </w:r>
    </w:p>
    <w:p w:rsidR="009D0091" w:rsidRDefault="009D0091" w:rsidP="009D0091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</w:t>
      </w:r>
    </w:p>
    <w:p w:rsidR="009D0091" w:rsidRDefault="009D0091" w:rsidP="009D0091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</w:t>
      </w:r>
    </w:p>
    <w:p w:rsidR="009D0091" w:rsidRDefault="009D0091" w:rsidP="009D0091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</w:t>
      </w:r>
    </w:p>
    <w:p w:rsidR="00C50CF6" w:rsidRPr="00215A67" w:rsidRDefault="00215A67" w:rsidP="00C50CF6">
      <w:pPr>
        <w:pStyle w:val="ListParagraph"/>
        <w:ind w:left="108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15A67">
        <w:t>(5 marks)</w:t>
      </w:r>
    </w:p>
    <w:p w:rsidR="00C50CF6" w:rsidRPr="00C50CF6" w:rsidRDefault="00C50CF6" w:rsidP="00C50CF6">
      <w:pPr>
        <w:pStyle w:val="ListParagraph"/>
        <w:ind w:left="1080"/>
        <w:rPr>
          <w:b/>
        </w:rPr>
      </w:pPr>
    </w:p>
    <w:p w:rsidR="0019435F" w:rsidRPr="0019435F" w:rsidRDefault="0029127F" w:rsidP="0029127F">
      <w:pPr>
        <w:jc w:val="center"/>
        <w:rPr>
          <w:b/>
        </w:rPr>
      </w:pPr>
      <w:r>
        <w:rPr>
          <w:b/>
        </w:rPr>
        <w:t>End of test paper!</w:t>
      </w:r>
    </w:p>
    <w:sectPr w:rsidR="0019435F" w:rsidRPr="0019435F" w:rsidSect="009F05D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6350"/>
    <w:multiLevelType w:val="hybridMultilevel"/>
    <w:tmpl w:val="2D08F49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17E1E"/>
    <w:multiLevelType w:val="hybridMultilevel"/>
    <w:tmpl w:val="419A3B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922E4"/>
    <w:multiLevelType w:val="hybridMultilevel"/>
    <w:tmpl w:val="CD4C8CE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B7A38"/>
    <w:multiLevelType w:val="hybridMultilevel"/>
    <w:tmpl w:val="A8E2763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64F5A"/>
    <w:multiLevelType w:val="hybridMultilevel"/>
    <w:tmpl w:val="5B90F7BE"/>
    <w:lvl w:ilvl="0" w:tplc="281AB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F026F8"/>
    <w:multiLevelType w:val="hybridMultilevel"/>
    <w:tmpl w:val="5BEAB60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717470"/>
    <w:multiLevelType w:val="hybridMultilevel"/>
    <w:tmpl w:val="AAD8B9C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64654"/>
    <w:multiLevelType w:val="hybridMultilevel"/>
    <w:tmpl w:val="CCD820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5A0460"/>
    <w:multiLevelType w:val="hybridMultilevel"/>
    <w:tmpl w:val="DCD0DA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122CA9"/>
    <w:multiLevelType w:val="hybridMultilevel"/>
    <w:tmpl w:val="740A44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2327F6"/>
    <w:multiLevelType w:val="hybridMultilevel"/>
    <w:tmpl w:val="32C29C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7657A4"/>
    <w:multiLevelType w:val="hybridMultilevel"/>
    <w:tmpl w:val="58345650"/>
    <w:lvl w:ilvl="0" w:tplc="CA8C18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C97F05"/>
    <w:multiLevelType w:val="hybridMultilevel"/>
    <w:tmpl w:val="0EE0F27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8243CB"/>
    <w:multiLevelType w:val="hybridMultilevel"/>
    <w:tmpl w:val="091CB44E"/>
    <w:lvl w:ilvl="0" w:tplc="B9129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3346A4C"/>
    <w:multiLevelType w:val="hybridMultilevel"/>
    <w:tmpl w:val="2C4495FC"/>
    <w:lvl w:ilvl="0" w:tplc="E5C413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3"/>
  </w:num>
  <w:num w:numId="5">
    <w:abstractNumId w:val="10"/>
  </w:num>
  <w:num w:numId="6">
    <w:abstractNumId w:val="1"/>
  </w:num>
  <w:num w:numId="7">
    <w:abstractNumId w:val="6"/>
  </w:num>
  <w:num w:numId="8">
    <w:abstractNumId w:val="12"/>
  </w:num>
  <w:num w:numId="9">
    <w:abstractNumId w:val="7"/>
  </w:num>
  <w:num w:numId="10">
    <w:abstractNumId w:val="8"/>
  </w:num>
  <w:num w:numId="11">
    <w:abstractNumId w:val="2"/>
  </w:num>
  <w:num w:numId="12">
    <w:abstractNumId w:val="13"/>
  </w:num>
  <w:num w:numId="13">
    <w:abstractNumId w:val="4"/>
  </w:num>
  <w:num w:numId="14">
    <w:abstractNumId w:val="11"/>
  </w:num>
  <w:num w:numId="15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27D"/>
    <w:rsid w:val="0009749C"/>
    <w:rsid w:val="000B07C4"/>
    <w:rsid w:val="0019435F"/>
    <w:rsid w:val="00215A67"/>
    <w:rsid w:val="002422B6"/>
    <w:rsid w:val="0029127F"/>
    <w:rsid w:val="002A5B6B"/>
    <w:rsid w:val="002C29B0"/>
    <w:rsid w:val="00326207"/>
    <w:rsid w:val="003C0241"/>
    <w:rsid w:val="003F77AD"/>
    <w:rsid w:val="00461D39"/>
    <w:rsid w:val="00480F69"/>
    <w:rsid w:val="004E684E"/>
    <w:rsid w:val="00520ECE"/>
    <w:rsid w:val="005307A9"/>
    <w:rsid w:val="00600E0E"/>
    <w:rsid w:val="00615991"/>
    <w:rsid w:val="00632C6C"/>
    <w:rsid w:val="006408BF"/>
    <w:rsid w:val="006B3483"/>
    <w:rsid w:val="006D449A"/>
    <w:rsid w:val="00755EEE"/>
    <w:rsid w:val="007606E8"/>
    <w:rsid w:val="008535B4"/>
    <w:rsid w:val="00877C3F"/>
    <w:rsid w:val="00982944"/>
    <w:rsid w:val="00983AFC"/>
    <w:rsid w:val="009C03C4"/>
    <w:rsid w:val="009D0091"/>
    <w:rsid w:val="009F05D4"/>
    <w:rsid w:val="00A22D6F"/>
    <w:rsid w:val="00A7060B"/>
    <w:rsid w:val="00AB687D"/>
    <w:rsid w:val="00BD4847"/>
    <w:rsid w:val="00C50CF6"/>
    <w:rsid w:val="00C842F5"/>
    <w:rsid w:val="00CD4D21"/>
    <w:rsid w:val="00CE64F1"/>
    <w:rsid w:val="00D24F86"/>
    <w:rsid w:val="00D35862"/>
    <w:rsid w:val="00E91AE7"/>
    <w:rsid w:val="00EB227D"/>
    <w:rsid w:val="00EC1FBE"/>
    <w:rsid w:val="00F253E7"/>
    <w:rsid w:val="00FE4194"/>
    <w:rsid w:val="00FE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27D"/>
    <w:pPr>
      <w:ind w:left="720"/>
      <w:contextualSpacing/>
    </w:pPr>
  </w:style>
  <w:style w:type="table" w:styleId="TableGrid">
    <w:name w:val="Table Grid"/>
    <w:basedOn w:val="TableNormal"/>
    <w:uiPriority w:val="59"/>
    <w:rsid w:val="003F7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61D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27D"/>
    <w:pPr>
      <w:ind w:left="720"/>
      <w:contextualSpacing/>
    </w:pPr>
  </w:style>
  <w:style w:type="table" w:styleId="TableGrid">
    <w:name w:val="Table Grid"/>
    <w:basedOn w:val="TableNormal"/>
    <w:uiPriority w:val="59"/>
    <w:rsid w:val="003F7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61D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1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gif"/><Relationship Id="rId4" Type="http://schemas.microsoft.com/office/2007/relationships/stylesWithEffects" Target="stylesWithEffect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10FE0-E083-40B9-9058-8FD235DFD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241AF0C6</Template>
  <TotalTime>8</TotalTime>
  <Pages>4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 Jainna</dc:creator>
  <cp:lastModifiedBy>GASS Gale</cp:lastModifiedBy>
  <cp:revision>5</cp:revision>
  <cp:lastPrinted>2016-08-01T02:30:00Z</cp:lastPrinted>
  <dcterms:created xsi:type="dcterms:W3CDTF">2016-08-01T02:29:00Z</dcterms:created>
  <dcterms:modified xsi:type="dcterms:W3CDTF">2016-08-01T23:55:00Z</dcterms:modified>
</cp:coreProperties>
</file>