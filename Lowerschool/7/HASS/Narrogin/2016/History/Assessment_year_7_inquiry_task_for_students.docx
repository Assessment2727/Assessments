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52D3C87" wp14:editId="1377ECE0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p w:rsidR="009700E1" w:rsidRPr="005B77DA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 Due: ________________________</w:t>
      </w:r>
    </w:p>
    <w:tbl>
      <w:tblPr>
        <w:tblStyle w:val="TableGrid"/>
        <w:tblpPr w:leftFromText="180" w:rightFromText="180" w:vertAnchor="text" w:horzAnchor="page" w:tblpX="6096" w:tblpY="155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E874F7" w:rsidTr="009700E1">
        <w:tc>
          <w:tcPr>
            <w:tcW w:w="1276" w:type="dxa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vAlign w:val="center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:rsidR="00E874F7" w:rsidRDefault="00E874F7" w:rsidP="00970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Weighting (10%)</w:t>
            </w:r>
          </w:p>
        </w:tc>
      </w:tr>
      <w:tr w:rsidR="00E874F7" w:rsidTr="009700E1">
        <w:tc>
          <w:tcPr>
            <w:tcW w:w="1276" w:type="dxa"/>
          </w:tcPr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</w:tc>
        <w:tc>
          <w:tcPr>
            <w:tcW w:w="1276" w:type="dxa"/>
            <w:vAlign w:val="bottom"/>
          </w:tcPr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</w:p>
          <w:p w:rsidR="00E874F7" w:rsidRDefault="00E874F7" w:rsidP="009700E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</w:tc>
        <w:tc>
          <w:tcPr>
            <w:tcW w:w="1417" w:type="dxa"/>
          </w:tcPr>
          <w:p w:rsidR="00E874F7" w:rsidRDefault="00E874F7" w:rsidP="009700E1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E874F7" w:rsidRDefault="00E874F7" w:rsidP="009700E1">
            <w:pPr>
              <w:rPr>
                <w:rFonts w:ascii="Arial" w:hAnsi="Arial" w:cs="Arial"/>
                <w:b/>
              </w:rPr>
            </w:pPr>
          </w:p>
        </w:tc>
      </w:tr>
    </w:tbl>
    <w:p w:rsidR="00E874F7" w:rsidRDefault="00E874F7" w:rsidP="007E79A2">
      <w:pPr>
        <w:rPr>
          <w:rFonts w:ascii="Arial" w:hAnsi="Arial" w:cs="Arial"/>
          <w:b/>
        </w:rPr>
      </w:pPr>
    </w:p>
    <w:p w:rsidR="005B77DA" w:rsidRPr="005B77DA" w:rsidRDefault="009700E1" w:rsidP="007E79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5B77DA" w:rsidRPr="005B77DA">
        <w:rPr>
          <w:rFonts w:ascii="Arial" w:hAnsi="Arial" w:cs="Arial"/>
          <w:b/>
        </w:rPr>
        <w:t>art A: Inquiry Process</w:t>
      </w:r>
    </w:p>
    <w:p w:rsidR="005B77DA" w:rsidRDefault="00C85BD8" w:rsidP="007E79A2">
      <w:pPr>
        <w:rPr>
          <w:rFonts w:ascii="Arial" w:hAnsi="Arial" w:cs="Arial"/>
        </w:rPr>
      </w:pPr>
      <w:r>
        <w:rPr>
          <w:rFonts w:ascii="Arial" w:hAnsi="Arial" w:cs="Arial"/>
        </w:rPr>
        <w:t>Investigate the life of a significant individual in an ancient society.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Choose one individual from the list provided.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 the inquiry booklet to record your information.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You will have three lessons to conduct your inquiry.</w:t>
      </w:r>
    </w:p>
    <w:p w:rsidR="00C85BD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Lastly, remember to include a bibliography. A range of references must be used.</w:t>
      </w:r>
    </w:p>
    <w:p w:rsidR="005B77DA" w:rsidRPr="005B77DA" w:rsidRDefault="005B77DA" w:rsidP="005B77DA">
      <w:pPr>
        <w:rPr>
          <w:rFonts w:ascii="Arial" w:hAnsi="Arial" w:cs="Arial"/>
          <w:b/>
        </w:rPr>
      </w:pPr>
      <w:r w:rsidRPr="005B77DA">
        <w:rPr>
          <w:rFonts w:ascii="Arial" w:hAnsi="Arial" w:cs="Arial"/>
          <w:b/>
        </w:rPr>
        <w:t>Part B: Constructing the display</w:t>
      </w:r>
    </w:p>
    <w:p w:rsidR="005B77DA" w:rsidRDefault="00C85BD8" w:rsidP="005B77DA">
      <w:pPr>
        <w:rPr>
          <w:rFonts w:ascii="Arial" w:hAnsi="Arial" w:cs="Arial"/>
        </w:rPr>
      </w:pPr>
      <w:r>
        <w:rPr>
          <w:rFonts w:ascii="Arial" w:hAnsi="Arial" w:cs="Arial"/>
        </w:rPr>
        <w:t>Present your findings as a museum display which will be conducted in class, in three lessons, using your inquiry booklet.</w:t>
      </w:r>
    </w:p>
    <w:p w:rsidR="00C85BD8" w:rsidRPr="005B77DA" w:rsidRDefault="00C85BD8" w:rsidP="005B77DA">
      <w:pPr>
        <w:rPr>
          <w:rFonts w:ascii="Arial" w:hAnsi="Arial" w:cs="Arial"/>
        </w:rPr>
      </w:pPr>
      <w:r>
        <w:rPr>
          <w:rFonts w:ascii="Arial" w:hAnsi="Arial" w:cs="Arial"/>
        </w:rPr>
        <w:t>The museum display must include: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background of the significant individual (family background, early influences)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The career of the significant individual (key events in their lives, methods used to achieve aims, relationships with other individuals and groups)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Challenges to the individual presented by others</w:t>
      </w:r>
    </w:p>
    <w:p w:rsidR="005B77DA" w:rsidRPr="005B77DA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B77DA">
        <w:rPr>
          <w:rFonts w:ascii="Arial" w:hAnsi="Arial" w:cs="Arial"/>
        </w:rPr>
        <w:t>Manner and impact of their death</w:t>
      </w:r>
    </w:p>
    <w:p w:rsidR="005B77DA" w:rsidRDefault="009700E1" w:rsidP="005B77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5BA7F7BB" wp14:editId="55D7B599">
            <wp:simplePos x="0" y="0"/>
            <wp:positionH relativeFrom="column">
              <wp:posOffset>5469864</wp:posOffset>
            </wp:positionH>
            <wp:positionV relativeFrom="paragraph">
              <wp:posOffset>164211</wp:posOffset>
            </wp:positionV>
            <wp:extent cx="1060450" cy="1520825"/>
            <wp:effectExtent l="190500" t="190500" r="196850" b="193675"/>
            <wp:wrapTight wrapText="bothSides">
              <wp:wrapPolygon edited="0">
                <wp:start x="776" y="-2706"/>
                <wp:lineTo x="-3880" y="-2165"/>
                <wp:lineTo x="-3880" y="20833"/>
                <wp:lineTo x="776" y="24080"/>
                <wp:lineTo x="20565" y="24080"/>
                <wp:lineTo x="20953" y="23539"/>
                <wp:lineTo x="25222" y="19751"/>
                <wp:lineTo x="25222" y="2165"/>
                <wp:lineTo x="20953" y="-1894"/>
                <wp:lineTo x="20565" y="-2706"/>
                <wp:lineTo x="776" y="-2706"/>
              </wp:wrapPolygon>
            </wp:wrapTight>
            <wp:docPr id="6" name="Picture 6" descr="Image result for akhen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khen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52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B521724" wp14:editId="074E8CE2">
            <wp:simplePos x="0" y="0"/>
            <wp:positionH relativeFrom="column">
              <wp:posOffset>4078046</wp:posOffset>
            </wp:positionH>
            <wp:positionV relativeFrom="paragraph">
              <wp:posOffset>98603</wp:posOffset>
            </wp:positionV>
            <wp:extent cx="1136650" cy="1586865"/>
            <wp:effectExtent l="190500" t="190500" r="196850" b="184785"/>
            <wp:wrapTight wrapText="bothSides">
              <wp:wrapPolygon edited="0">
                <wp:start x="724" y="-2593"/>
                <wp:lineTo x="-3620" y="-2074"/>
                <wp:lineTo x="-3620" y="20744"/>
                <wp:lineTo x="-1810" y="22819"/>
                <wp:lineTo x="724" y="23856"/>
                <wp:lineTo x="20635" y="23856"/>
                <wp:lineTo x="23169" y="22819"/>
                <wp:lineTo x="24979" y="18929"/>
                <wp:lineTo x="24979" y="2074"/>
                <wp:lineTo x="20997" y="-1815"/>
                <wp:lineTo x="20635" y="-2593"/>
                <wp:lineTo x="724" y="-2593"/>
              </wp:wrapPolygon>
            </wp:wrapTight>
            <wp:docPr id="3" name="Picture 3" descr="Image result for qin shi hu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qin shi hua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586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7DA" w:rsidRPr="005B77DA">
        <w:rPr>
          <w:rFonts w:ascii="Arial" w:hAnsi="Arial" w:cs="Arial"/>
        </w:rPr>
        <w:t>The legacy of the significant individual (assessment of their life and career, ways they shaped or changed their society, their long-term impact and legacy).</w:t>
      </w:r>
      <w:r w:rsidR="00E874F7" w:rsidRPr="00E874F7">
        <w:t xml:space="preserve"> </w:t>
      </w:r>
    </w:p>
    <w:p w:rsidR="00C85BD8" w:rsidRPr="009700E1" w:rsidRDefault="00C85BD8" w:rsidP="00C85BD8">
      <w:pPr>
        <w:rPr>
          <w:rFonts w:ascii="Arial" w:hAnsi="Arial" w:cs="Arial"/>
          <w:b/>
        </w:rPr>
      </w:pPr>
    </w:p>
    <w:p w:rsidR="00C85BD8" w:rsidRDefault="00C85BD8" w:rsidP="00C85B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700E1">
        <w:rPr>
          <w:rFonts w:ascii="Arial" w:hAnsi="Arial" w:cs="Arial"/>
          <w:b/>
        </w:rPr>
        <w:t>Choose a significant ind</w:t>
      </w:r>
      <w:r w:rsidR="009700E1" w:rsidRPr="009700E1">
        <w:rPr>
          <w:rFonts w:ascii="Arial" w:hAnsi="Arial" w:cs="Arial"/>
          <w:b/>
        </w:rPr>
        <w:t>ividual from the following list</w:t>
      </w:r>
      <w:r w:rsidRPr="009700E1">
        <w:rPr>
          <w:rFonts w:ascii="Arial" w:hAnsi="Arial" w:cs="Arial"/>
          <w:b/>
        </w:rPr>
        <w:t>:</w:t>
      </w:r>
    </w:p>
    <w:p w:rsidR="00C85BD8" w:rsidRDefault="00C85BD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Egypt – Akhenaten</w:t>
      </w:r>
    </w:p>
    <w:p w:rsidR="00C85BD8" w:rsidRDefault="00C85BD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Egypt – Rameses II</w:t>
      </w:r>
    </w:p>
    <w:p w:rsidR="00C85BD8" w:rsidRDefault="00C85BD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Egypt – Cleopatra</w:t>
      </w:r>
    </w:p>
    <w:p w:rsidR="00C85BD8" w:rsidRDefault="00C85BD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Egypt – Tutankhamen</w:t>
      </w:r>
    </w:p>
    <w:p w:rsidR="00C85BD8" w:rsidRDefault="001E55A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3C3C1053" wp14:editId="674B1066">
            <wp:simplePos x="0" y="0"/>
            <wp:positionH relativeFrom="column">
              <wp:posOffset>5537392</wp:posOffset>
            </wp:positionH>
            <wp:positionV relativeFrom="paragraph">
              <wp:posOffset>29815</wp:posOffset>
            </wp:positionV>
            <wp:extent cx="1104265" cy="1206500"/>
            <wp:effectExtent l="190500" t="190500" r="191135" b="184150"/>
            <wp:wrapTight wrapText="bothSides">
              <wp:wrapPolygon edited="0">
                <wp:start x="745" y="-3411"/>
                <wp:lineTo x="-3726" y="-2728"/>
                <wp:lineTo x="-3726" y="20463"/>
                <wp:lineTo x="745" y="24556"/>
                <wp:lineTo x="20495" y="24556"/>
                <wp:lineTo x="20867" y="23874"/>
                <wp:lineTo x="24966" y="19440"/>
                <wp:lineTo x="24966" y="2728"/>
                <wp:lineTo x="20867" y="-2387"/>
                <wp:lineTo x="20495" y="-3411"/>
                <wp:lineTo x="745" y="-3411"/>
              </wp:wrapPolygon>
            </wp:wrapTight>
            <wp:docPr id="5" name="Picture 5" descr="Image result for confuc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onfuci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20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0E1"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4AB91078" wp14:editId="38B9B000">
            <wp:simplePos x="0" y="0"/>
            <wp:positionH relativeFrom="column">
              <wp:posOffset>4114165</wp:posOffset>
            </wp:positionH>
            <wp:positionV relativeFrom="paragraph">
              <wp:posOffset>101473</wp:posOffset>
            </wp:positionV>
            <wp:extent cx="1141095" cy="1425575"/>
            <wp:effectExtent l="190500" t="190500" r="192405" b="193675"/>
            <wp:wrapTight wrapText="bothSides">
              <wp:wrapPolygon edited="0">
                <wp:start x="721" y="-2886"/>
                <wp:lineTo x="-3606" y="-2309"/>
                <wp:lineTo x="-3245" y="21071"/>
                <wp:lineTo x="361" y="23669"/>
                <wp:lineTo x="721" y="24246"/>
                <wp:lineTo x="20554" y="24246"/>
                <wp:lineTo x="20915" y="23669"/>
                <wp:lineTo x="24521" y="21071"/>
                <wp:lineTo x="24881" y="2309"/>
                <wp:lineTo x="20915" y="-2020"/>
                <wp:lineTo x="20554" y="-2886"/>
                <wp:lineTo x="721" y="-2886"/>
              </wp:wrapPolygon>
            </wp:wrapTight>
            <wp:docPr id="4" name="Picture 4" descr="Image result for cleopa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eopatr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42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BD8">
        <w:rPr>
          <w:rFonts w:ascii="Arial" w:hAnsi="Arial" w:cs="Arial"/>
        </w:rPr>
        <w:t>China – Qin Shi Huang</w:t>
      </w:r>
    </w:p>
    <w:p w:rsidR="00C85BD8" w:rsidRDefault="00C85BD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China – Confucius</w:t>
      </w:r>
    </w:p>
    <w:p w:rsidR="00C85BD8" w:rsidRDefault="00C85BD8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China – Hua Mulan</w:t>
      </w:r>
    </w:p>
    <w:p w:rsidR="00C720F1" w:rsidRDefault="00C720F1" w:rsidP="00C85BD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China – Genghis Khan</w:t>
      </w:r>
    </w:p>
    <w:p w:rsidR="00C720F1" w:rsidRDefault="00C720F1" w:rsidP="00C720F1">
      <w:pPr>
        <w:rPr>
          <w:rFonts w:ascii="Arial" w:hAnsi="Arial" w:cs="Arial"/>
        </w:rPr>
      </w:pPr>
    </w:p>
    <w:p w:rsidR="009700E1" w:rsidRDefault="009700E1" w:rsidP="00C720F1">
      <w:pPr>
        <w:rPr>
          <w:rFonts w:ascii="Arial" w:hAnsi="Arial" w:cs="Arial"/>
        </w:rPr>
      </w:pPr>
    </w:p>
    <w:p w:rsidR="00C720F1" w:rsidRPr="009700E1" w:rsidRDefault="00C720F1" w:rsidP="00C720F1">
      <w:pPr>
        <w:rPr>
          <w:rFonts w:ascii="Arial" w:hAnsi="Arial" w:cs="Arial"/>
          <w:b/>
        </w:rPr>
      </w:pPr>
      <w:r w:rsidRPr="009700E1">
        <w:rPr>
          <w:rFonts w:ascii="Arial" w:hAnsi="Arial" w:cs="Arial"/>
          <w:b/>
        </w:rPr>
        <w:t>Inquiry Process Booklet</w:t>
      </w:r>
    </w:p>
    <w:p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C720F1" w:rsidRDefault="00C720F1" w:rsidP="00037F6E">
      <w:pPr>
        <w:rPr>
          <w:rFonts w:ascii="Arial" w:hAnsi="Arial" w:cs="Arial"/>
          <w:b/>
        </w:rPr>
      </w:pPr>
    </w:p>
    <w:p w:rsidR="00037F6E" w:rsidRPr="00037F6E" w:rsidRDefault="00037F6E" w:rsidP="00037F6E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037F6E">
        <w:rPr>
          <w:rFonts w:ascii="Arial" w:hAnsi="Arial" w:cs="Arial"/>
          <w:b/>
        </w:rPr>
        <w:lastRenderedPageBreak/>
        <w:t>Complete the KWL chart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7F6E" w:rsidTr="00037F6E">
        <w:tc>
          <w:tcPr>
            <w:tcW w:w="3560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</w:tr>
    </w:tbl>
    <w:p w:rsidR="00037F6E" w:rsidRDefault="00037F6E" w:rsidP="00037F6E">
      <w:pPr>
        <w:rPr>
          <w:rFonts w:ascii="Arial" w:hAnsi="Arial" w:cs="Arial"/>
        </w:rPr>
      </w:pPr>
    </w:p>
    <w:p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Default="00D64D4B" w:rsidP="00D64D4B">
      <w:pPr>
        <w:rPr>
          <w:rFonts w:ascii="Arial" w:hAnsi="Arial" w:cs="Arial"/>
        </w:rPr>
      </w:pPr>
      <w:r>
        <w:rPr>
          <w:rFonts w:ascii="Arial" w:hAnsi="Arial" w:cs="Arial"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D64D4B" w:rsidRDefault="00D64D4B" w:rsidP="00D64D4B">
      <w:pPr>
        <w:rPr>
          <w:rFonts w:ascii="Arial" w:hAnsi="Arial" w:cs="Arial"/>
        </w:rPr>
      </w:pPr>
    </w:p>
    <w:sectPr w:rsidR="00D64D4B" w:rsidRPr="00D64D4B" w:rsidSect="00532933"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D6" w:rsidRDefault="00745BD6" w:rsidP="00D64D4B">
      <w:pPr>
        <w:spacing w:after="0" w:line="240" w:lineRule="auto"/>
      </w:pPr>
      <w:r>
        <w:separator/>
      </w:r>
    </w:p>
  </w:endnote>
  <w:endnote w:type="continuationSeparator" w:id="0">
    <w:p w:rsidR="00745BD6" w:rsidRDefault="00745BD6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BD6" w:rsidRPr="00D64D4B" w:rsidRDefault="00745BD6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D6" w:rsidRDefault="00745BD6" w:rsidP="00D64D4B">
      <w:pPr>
        <w:spacing w:after="0" w:line="240" w:lineRule="auto"/>
      </w:pPr>
      <w:r>
        <w:separator/>
      </w:r>
    </w:p>
  </w:footnote>
  <w:footnote w:type="continuationSeparator" w:id="0">
    <w:p w:rsidR="00745BD6" w:rsidRDefault="00745BD6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37F6E"/>
    <w:rsid w:val="001811CB"/>
    <w:rsid w:val="001E55A8"/>
    <w:rsid w:val="004D31BC"/>
    <w:rsid w:val="00532933"/>
    <w:rsid w:val="005B77DA"/>
    <w:rsid w:val="00691E43"/>
    <w:rsid w:val="00745BD6"/>
    <w:rsid w:val="007E79A2"/>
    <w:rsid w:val="009700E1"/>
    <w:rsid w:val="00C720F1"/>
    <w:rsid w:val="00C85BD8"/>
    <w:rsid w:val="00D64D4B"/>
    <w:rsid w:val="00DE50E8"/>
    <w:rsid w:val="00E874F7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FF7A5290</Template>
  <TotalTime>77</TotalTime>
  <Pages>7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DONAVON Rebecca</cp:lastModifiedBy>
  <cp:revision>6</cp:revision>
  <cp:lastPrinted>2016-10-14T04:16:00Z</cp:lastPrinted>
  <dcterms:created xsi:type="dcterms:W3CDTF">2016-08-26T02:31:00Z</dcterms:created>
  <dcterms:modified xsi:type="dcterms:W3CDTF">2016-10-31T02:09:00Z</dcterms:modified>
</cp:coreProperties>
</file>