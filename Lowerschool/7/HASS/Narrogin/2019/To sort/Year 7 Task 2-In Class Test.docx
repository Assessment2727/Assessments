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6E9D2" w14:textId="77777777" w:rsidR="00EE7CDC" w:rsidRPr="00EE7CDC" w:rsidRDefault="006D1503" w:rsidP="00EE7C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44C5C" wp14:editId="45F22B7B">
                <wp:simplePos x="0" y="0"/>
                <wp:positionH relativeFrom="column">
                  <wp:posOffset>4504055</wp:posOffset>
                </wp:positionH>
                <wp:positionV relativeFrom="paragraph">
                  <wp:posOffset>-6350</wp:posOffset>
                </wp:positionV>
                <wp:extent cx="1009015" cy="807085"/>
                <wp:effectExtent l="0" t="0" r="19685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2280" w14:textId="77777777" w:rsidR="00587795" w:rsidRPr="00434C41" w:rsidRDefault="00587795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B904903" w14:textId="422C067C" w:rsidR="00587795" w:rsidRPr="00434C41" w:rsidRDefault="00095613" w:rsidP="006D150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ab/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65pt;margin-top:-.5pt;width:79.45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">
                <v:textbox>
                  <w:txbxContent>
                    <w:p w14:paraId="13382280" w14:textId="77777777" w:rsidR="00587795" w:rsidRPr="00434C41" w:rsidRDefault="00587795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B904903" w14:textId="422C067C" w:rsidR="00587795" w:rsidRPr="00434C41" w:rsidRDefault="00095613" w:rsidP="006D1503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ab/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EE7CDC" w:rsidRPr="00EE7CDC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5408" behindDoc="1" locked="0" layoutInCell="1" allowOverlap="1" wp14:anchorId="767AE127" wp14:editId="631C7C58">
            <wp:simplePos x="0" y="0"/>
            <wp:positionH relativeFrom="column">
              <wp:posOffset>-19050</wp:posOffset>
            </wp:positionH>
            <wp:positionV relativeFrom="paragraph">
              <wp:posOffset>-8255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8" name="Picture 8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CDC" w:rsidRPr="00EE7CDC">
        <w:rPr>
          <w:rFonts w:ascii="Calibri" w:eastAsia="Times New Roman" w:hAnsi="Calibri" w:cs="Calibri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B1A74" wp14:editId="2E92AFDB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D2F23" w14:textId="4BB78A14" w:rsidR="00587795" w:rsidRPr="006B2B82" w:rsidRDefault="00587795" w:rsidP="00EE7CD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 w:rsidR="00D06C97">
                              <w:rPr>
                                <w:rFonts w:ascii="Comic Sans MS" w:hAnsi="Comic Sans MS"/>
                              </w:rPr>
                              <w:t xml:space="preserve"> ___/</w:t>
                            </w:r>
                            <w:r w:rsidR="00095613">
                              <w:rPr>
                                <w:rFonts w:ascii="Comic Sans MS" w:hAnsi="Comic Sans MS"/>
                              </w:rPr>
                              <w:t>40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03C63AC5" w14:textId="77777777" w:rsidR="00587795" w:rsidRDefault="00587795" w:rsidP="00EE7C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">
                <v:textbox>
                  <w:txbxContent>
                    <w:p w14:paraId="5BBD2F23" w14:textId="4BB78A14" w:rsidR="00587795" w:rsidRPr="006B2B82" w:rsidRDefault="00587795" w:rsidP="00EE7CDC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 w:rsidR="00D06C97">
                        <w:rPr>
                          <w:rFonts w:ascii="Comic Sans MS" w:hAnsi="Comic Sans MS"/>
                        </w:rPr>
                        <w:t xml:space="preserve"> ___/</w:t>
                      </w:r>
                      <w:r w:rsidR="00095613">
                        <w:rPr>
                          <w:rFonts w:ascii="Comic Sans MS" w:hAnsi="Comic Sans MS"/>
                        </w:rPr>
                        <w:t>40</w:t>
                      </w:r>
                      <w:r>
                        <w:rPr>
                          <w:rFonts w:ascii="Comic Sans MS" w:hAnsi="Comic Sans MS"/>
                        </w:rPr>
                        <w:t xml:space="preserve">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03C63AC5" w14:textId="77777777" w:rsidR="00587795" w:rsidRDefault="00587795" w:rsidP="00EE7CDC"/>
                  </w:txbxContent>
                </v:textbox>
              </v:shape>
            </w:pict>
          </mc:Fallback>
        </mc:AlternateContent>
      </w:r>
    </w:p>
    <w:p w14:paraId="0794F063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 w:rsidRPr="00EE7CDC">
        <w:rPr>
          <w:rFonts w:ascii="Arial" w:eastAsia="Times New Roman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1249F" wp14:editId="2B96CD37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8D2B" w14:textId="77777777" w:rsidR="00587795" w:rsidRPr="00434C41" w:rsidRDefault="00587795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6A09E88" w14:textId="77777777" w:rsidR="00587795" w:rsidRPr="00434C41" w:rsidRDefault="00587795" w:rsidP="00EE7CDC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485.25pt;margin-top:74.7pt;width:65.1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MxLAIAAFY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kHjMS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515C8D2B" w14:textId="77777777" w:rsidR="00587795" w:rsidRPr="00434C41" w:rsidRDefault="00587795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6A09E88" w14:textId="77777777" w:rsidR="00587795" w:rsidRPr="00434C41" w:rsidRDefault="00587795" w:rsidP="00EE7CDC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77D6CA4C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 w:rsidRPr="00EE7CDC">
        <w:rPr>
          <w:rFonts w:ascii="Arial" w:eastAsia="Times New Roman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B8E92" wp14:editId="14A95DD8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99D78" w14:textId="77777777" w:rsidR="00587795" w:rsidRPr="00434C41" w:rsidRDefault="00587795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FCB0877" w14:textId="77777777" w:rsidR="00587795" w:rsidRPr="00434C41" w:rsidRDefault="00587795" w:rsidP="00EE7CDC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75699D78" w14:textId="77777777" w:rsidR="00587795" w:rsidRPr="00434C41" w:rsidRDefault="00587795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FCB0877" w14:textId="77777777" w:rsidR="00587795" w:rsidRPr="00434C41" w:rsidRDefault="00587795" w:rsidP="00EE7CDC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061BB8A1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Year 7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 xml:space="preserve"> HASS- Geography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 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</w:t>
      </w:r>
    </w:p>
    <w:p w14:paraId="7086A511" w14:textId="77777777" w:rsidR="00EE7CDC" w:rsidRPr="00EE7CDC" w:rsidRDefault="00F61F31" w:rsidP="00EE7CD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Task 2</w:t>
      </w:r>
      <w:r w:rsid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: In Class Test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 (5% weighting) </w:t>
      </w:r>
    </w:p>
    <w:p w14:paraId="7877804C" w14:textId="77777777" w:rsidR="00EE7CDC" w:rsidRPr="00EE7CDC" w:rsidRDefault="006D1503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(Introduction to Geography and Water in the Worl</w:t>
      </w:r>
      <w:r w:rsidR="00F61F31">
        <w:rPr>
          <w:rFonts w:ascii="Arial" w:eastAsia="Times New Roman" w:hAnsi="Arial" w:cs="Arial"/>
          <w:b/>
          <w:i/>
          <w:sz w:val="28"/>
          <w:szCs w:val="28"/>
          <w:lang w:eastAsia="en-AU"/>
        </w:rPr>
        <w:t>d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)</w:t>
      </w:r>
    </w:p>
    <w:p w14:paraId="1B81DF05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60557C96" w14:textId="161C259E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>Name</w:t>
      </w:r>
      <w:r w:rsidR="00BE7A97"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>: _</w:t>
      </w:r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_______________________ </w:t>
      </w:r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ab/>
        <w:t>Teacher: ___________________</w:t>
      </w:r>
    </w:p>
    <w:p w14:paraId="4A99620E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79538B93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>Tim</w:t>
      </w:r>
      <w:r w:rsidR="00886D75">
        <w:rPr>
          <w:rFonts w:ascii="Arial" w:eastAsia="Times New Roman" w:hAnsi="Arial" w:cs="Arial"/>
          <w:b/>
          <w:sz w:val="28"/>
          <w:szCs w:val="28"/>
          <w:lang w:eastAsia="en-AU"/>
        </w:rPr>
        <w:t>e: 5 minutes reading time and 40</w:t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minutes working time. </w:t>
      </w:r>
    </w:p>
    <w:p w14:paraId="151E741A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14:paraId="4C58B9EC" w14:textId="77777777" w:rsidR="00EE7CDC" w:rsidRPr="00A40E08" w:rsidRDefault="00EE7CDC" w:rsidP="00EE7CD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Section One: 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Multiple Choice </w:t>
      </w:r>
    </w:p>
    <w:p w14:paraId="02E18095" w14:textId="77777777" w:rsidR="00EE7CDC" w:rsidRPr="00EE7CDC" w:rsidRDefault="00EE7CDC" w:rsidP="00EE7CD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sz w:val="24"/>
          <w:szCs w:val="24"/>
          <w:lang w:eastAsia="en-AU"/>
        </w:rPr>
        <w:t xml:space="preserve">Read each key term, or statement, and circle only one option from A-D with a pencil as your response. </w:t>
      </w:r>
    </w:p>
    <w:p w14:paraId="6A18C419" w14:textId="4A2BE11D" w:rsidR="00EE7CDC" w:rsidRPr="00A40E08" w:rsidRDefault="00EE7CDC" w:rsidP="00D06C9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D06C97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       </w:t>
      </w:r>
      <w:r w:rsidR="00A40E08" w:rsidRPr="00A40E08">
        <w:rPr>
          <w:rFonts w:ascii="Arial" w:eastAsia="Times New Roman" w:hAnsi="Arial" w:cs="Arial"/>
          <w:b/>
          <w:sz w:val="24"/>
          <w:szCs w:val="24"/>
          <w:lang w:eastAsia="en-AU"/>
        </w:rPr>
        <w:t>(12</w:t>
      </w:r>
      <w:r w:rsidRPr="00A40E08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marks) </w:t>
      </w:r>
    </w:p>
    <w:p w14:paraId="3E202F87" w14:textId="7B8BCF1C" w:rsidR="00F976DF" w:rsidRPr="00A40E08" w:rsidRDefault="002C3D18" w:rsidP="00D06C9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A40E08">
        <w:rPr>
          <w:rFonts w:ascii="Arial" w:hAnsi="Arial" w:cs="Arial"/>
          <w:b/>
          <w:sz w:val="24"/>
          <w:szCs w:val="24"/>
        </w:rPr>
        <w:t xml:space="preserve">What form of precipitation is the most common in </w:t>
      </w:r>
      <w:r w:rsidR="00A40E08" w:rsidRPr="00A40E08">
        <w:rPr>
          <w:rFonts w:ascii="Arial" w:hAnsi="Arial" w:cs="Arial"/>
          <w:b/>
          <w:sz w:val="24"/>
          <w:szCs w:val="24"/>
        </w:rPr>
        <w:t>Narrogin</w:t>
      </w:r>
      <w:r w:rsidRPr="00A40E08">
        <w:rPr>
          <w:rFonts w:ascii="Arial" w:hAnsi="Arial" w:cs="Arial"/>
          <w:b/>
          <w:sz w:val="24"/>
          <w:szCs w:val="24"/>
        </w:rPr>
        <w:t>?</w:t>
      </w:r>
    </w:p>
    <w:p w14:paraId="73CC318B" w14:textId="77777777" w:rsidR="008B7066" w:rsidRPr="00C7338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386">
        <w:rPr>
          <w:rFonts w:ascii="Arial" w:hAnsi="Arial" w:cs="Arial"/>
          <w:sz w:val="24"/>
          <w:szCs w:val="24"/>
        </w:rPr>
        <w:t>Rain</w:t>
      </w:r>
    </w:p>
    <w:p w14:paraId="7B95AA16" w14:textId="77777777"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Hail</w:t>
      </w:r>
    </w:p>
    <w:p w14:paraId="37AB134A" w14:textId="77777777"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Sleet</w:t>
      </w:r>
    </w:p>
    <w:p w14:paraId="390FDD1E" w14:textId="77777777" w:rsidR="008B706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Snow</w:t>
      </w:r>
    </w:p>
    <w:p w14:paraId="30A29C92" w14:textId="77777777" w:rsidR="00774286" w:rsidRDefault="00774286" w:rsidP="00774286">
      <w:pPr>
        <w:pStyle w:val="ListParagraph"/>
        <w:rPr>
          <w:rFonts w:ascii="Arial" w:hAnsi="Arial" w:cs="Arial"/>
          <w:sz w:val="24"/>
          <w:szCs w:val="24"/>
        </w:rPr>
      </w:pPr>
    </w:p>
    <w:p w14:paraId="3D95527E" w14:textId="77777777" w:rsidR="00A40E08" w:rsidRDefault="00A40E08" w:rsidP="00774286">
      <w:pPr>
        <w:pStyle w:val="ListParagraph"/>
        <w:rPr>
          <w:rFonts w:ascii="Arial" w:hAnsi="Arial" w:cs="Arial"/>
          <w:sz w:val="24"/>
          <w:szCs w:val="24"/>
        </w:rPr>
      </w:pPr>
    </w:p>
    <w:p w14:paraId="3AF688D0" w14:textId="714BA8AB" w:rsidR="00774286" w:rsidRPr="00A40E08" w:rsidRDefault="001137EA" w:rsidP="00D06C9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sz w:val="24"/>
          <w:szCs w:val="24"/>
        </w:rPr>
      </w:pPr>
      <w:r w:rsidRPr="00A40E08">
        <w:rPr>
          <w:rFonts w:ascii="Arial" w:hAnsi="Arial" w:cs="Arial"/>
          <w:b/>
          <w:sz w:val="24"/>
          <w:szCs w:val="24"/>
        </w:rPr>
        <w:t>What does the ‘I</w:t>
      </w:r>
      <w:r w:rsidR="00774286" w:rsidRPr="00A40E08">
        <w:rPr>
          <w:rFonts w:ascii="Arial" w:hAnsi="Arial" w:cs="Arial"/>
          <w:b/>
          <w:sz w:val="24"/>
          <w:szCs w:val="24"/>
        </w:rPr>
        <w:t xml:space="preserve">’ in </w:t>
      </w:r>
      <w:r w:rsidR="00A40E08" w:rsidRPr="00A40E08">
        <w:rPr>
          <w:rFonts w:ascii="Arial" w:hAnsi="Arial" w:cs="Arial"/>
          <w:b/>
          <w:sz w:val="24"/>
          <w:szCs w:val="24"/>
        </w:rPr>
        <w:t>PERTIC</w:t>
      </w:r>
      <w:r w:rsidR="00774286" w:rsidRPr="00A40E08">
        <w:rPr>
          <w:rFonts w:ascii="Arial" w:hAnsi="Arial" w:cs="Arial"/>
          <w:b/>
          <w:sz w:val="24"/>
          <w:szCs w:val="24"/>
        </w:rPr>
        <w:t xml:space="preserve"> stand for?</w:t>
      </w:r>
    </w:p>
    <w:p w14:paraId="1EEB6E4E" w14:textId="6E73253D" w:rsidR="00190BDD" w:rsidRDefault="00A40E08" w:rsidP="000B5B27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International</w:t>
      </w:r>
      <w:r w:rsidR="00190BDD">
        <w:rPr>
          <w:rFonts w:ascii="Arial" w:hAnsi="Arial" w:cs="Arial"/>
          <w:sz w:val="24"/>
          <w:szCs w:val="24"/>
        </w:rPr>
        <w:t xml:space="preserve"> </w:t>
      </w:r>
    </w:p>
    <w:p w14:paraId="48F3588A" w14:textId="77777777" w:rsidR="001137EA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Interconnection </w:t>
      </w:r>
    </w:p>
    <w:p w14:paraId="3A98746F" w14:textId="77777777" w:rsidR="00774286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Infiltration </w:t>
      </w:r>
    </w:p>
    <w:p w14:paraId="05B7990D" w14:textId="77777777" w:rsidR="00774286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Intercontinental  </w:t>
      </w:r>
    </w:p>
    <w:p w14:paraId="52688CD2" w14:textId="77777777" w:rsidR="00A40E08" w:rsidRPr="00774286" w:rsidRDefault="00A40E08" w:rsidP="00A40E08">
      <w:pPr>
        <w:pStyle w:val="ListParagraph"/>
        <w:rPr>
          <w:rFonts w:ascii="Arial" w:hAnsi="Arial" w:cs="Arial"/>
          <w:sz w:val="24"/>
          <w:szCs w:val="24"/>
        </w:rPr>
      </w:pPr>
    </w:p>
    <w:p w14:paraId="6F772937" w14:textId="77777777" w:rsidR="00F976DF" w:rsidRPr="003916A6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14:paraId="2930694F" w14:textId="268A81B0" w:rsidR="00F976DF" w:rsidRPr="00A40E08" w:rsidRDefault="002C3D18" w:rsidP="00D06C9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sz w:val="24"/>
          <w:szCs w:val="24"/>
        </w:rPr>
      </w:pPr>
      <w:r w:rsidRPr="00A40E08">
        <w:rPr>
          <w:rFonts w:ascii="Arial" w:hAnsi="Arial" w:cs="Arial"/>
          <w:b/>
          <w:sz w:val="24"/>
          <w:szCs w:val="24"/>
        </w:rPr>
        <w:t>Which of the following is not a renewable resource?</w:t>
      </w:r>
    </w:p>
    <w:p w14:paraId="4144CAAD" w14:textId="77777777" w:rsidR="002C3D18" w:rsidRPr="003916A6" w:rsidRDefault="002C3D18" w:rsidP="000B5B27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Solar</w:t>
      </w:r>
    </w:p>
    <w:p w14:paraId="07201390" w14:textId="77777777"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Wind</w:t>
      </w:r>
    </w:p>
    <w:p w14:paraId="749B1E14" w14:textId="77777777" w:rsidR="002C3D18" w:rsidRPr="00C7338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73386">
        <w:rPr>
          <w:rFonts w:ascii="Arial" w:hAnsi="Arial" w:cs="Arial"/>
          <w:sz w:val="24"/>
          <w:szCs w:val="24"/>
        </w:rPr>
        <w:t>Coal</w:t>
      </w:r>
    </w:p>
    <w:p w14:paraId="7DDDC9E4" w14:textId="77777777" w:rsidR="002C3D18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Hydroelectricity</w:t>
      </w:r>
    </w:p>
    <w:p w14:paraId="40972DEF" w14:textId="77777777" w:rsidR="0091414E" w:rsidRDefault="0091414E" w:rsidP="0091414E">
      <w:pPr>
        <w:pStyle w:val="ListParagraph"/>
        <w:rPr>
          <w:rFonts w:ascii="Arial" w:hAnsi="Arial" w:cs="Arial"/>
          <w:sz w:val="24"/>
          <w:szCs w:val="24"/>
        </w:rPr>
      </w:pPr>
    </w:p>
    <w:p w14:paraId="0FEF3147" w14:textId="77777777" w:rsidR="00A40E08" w:rsidRDefault="00A40E08" w:rsidP="0091414E">
      <w:pPr>
        <w:pStyle w:val="ListParagraph"/>
        <w:rPr>
          <w:rFonts w:ascii="Arial" w:hAnsi="Arial" w:cs="Arial"/>
          <w:sz w:val="24"/>
          <w:szCs w:val="24"/>
        </w:rPr>
      </w:pPr>
    </w:p>
    <w:p w14:paraId="19467617" w14:textId="097B6DF8" w:rsidR="00874E02" w:rsidRPr="00A40E08" w:rsidRDefault="00874E02" w:rsidP="00D06C9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A40E08">
        <w:rPr>
          <w:rFonts w:ascii="Arial" w:hAnsi="Arial" w:cs="Arial"/>
          <w:b/>
          <w:sz w:val="24"/>
          <w:szCs w:val="24"/>
        </w:rPr>
        <w:t>Evaporation, precipitation and condensation m</w:t>
      </w:r>
      <w:r w:rsidR="00A40E08" w:rsidRPr="00A40E08">
        <w:rPr>
          <w:rFonts w:ascii="Arial" w:hAnsi="Arial" w:cs="Arial"/>
          <w:b/>
          <w:sz w:val="24"/>
          <w:szCs w:val="24"/>
        </w:rPr>
        <w:t>ake up the:</w:t>
      </w:r>
    </w:p>
    <w:p w14:paraId="3F2D0FF9" w14:textId="0D0F35D0" w:rsidR="00874E02" w:rsidRDefault="00A40E08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concepts of geography</w:t>
      </w:r>
    </w:p>
    <w:p w14:paraId="3ECA961A" w14:textId="019A6349" w:rsidR="00874E02" w:rsidRDefault="00A40E08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Dew effect</w:t>
      </w:r>
    </w:p>
    <w:p w14:paraId="7CED4AB1" w14:textId="0ED41F9E" w:rsidR="00874E02" w:rsidRDefault="00A40E08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4E02">
        <w:rPr>
          <w:rFonts w:ascii="Arial" w:hAnsi="Arial" w:cs="Arial"/>
          <w:sz w:val="24"/>
          <w:szCs w:val="24"/>
        </w:rPr>
        <w:t>eather pattern</w:t>
      </w:r>
    </w:p>
    <w:p w14:paraId="199F1FC9" w14:textId="3C4FDE6B" w:rsidR="00401243" w:rsidRPr="00D06C97" w:rsidRDefault="00A40E08" w:rsidP="00D06C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4E02">
        <w:rPr>
          <w:rFonts w:ascii="Arial" w:hAnsi="Arial" w:cs="Arial"/>
          <w:sz w:val="24"/>
          <w:szCs w:val="24"/>
        </w:rPr>
        <w:t>ater cycle</w:t>
      </w:r>
    </w:p>
    <w:p w14:paraId="040B5978" w14:textId="77777777" w:rsidR="00D06C97" w:rsidRDefault="00D06C9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6DC9DBE7" w14:textId="77777777" w:rsidR="00A40E08" w:rsidRPr="00D36EA7" w:rsidRDefault="00A40E08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1B06F22C" w14:textId="2E6966D9" w:rsidR="0045763D" w:rsidRPr="00A40E08" w:rsidRDefault="0045763D" w:rsidP="00D06C9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A40E08">
        <w:rPr>
          <w:rFonts w:ascii="Arial" w:hAnsi="Arial" w:cs="Arial"/>
          <w:b/>
          <w:sz w:val="24"/>
          <w:szCs w:val="24"/>
        </w:rPr>
        <w:t xml:space="preserve">When water </w:t>
      </w:r>
      <w:r w:rsidR="00A40E08" w:rsidRPr="00A40E08">
        <w:rPr>
          <w:rFonts w:ascii="Arial" w:hAnsi="Arial" w:cs="Arial"/>
          <w:b/>
          <w:sz w:val="24"/>
          <w:szCs w:val="24"/>
        </w:rPr>
        <w:t>escapes directly from plants, it i</w:t>
      </w:r>
      <w:r w:rsidRPr="00A40E08">
        <w:rPr>
          <w:rFonts w:ascii="Arial" w:hAnsi="Arial" w:cs="Arial"/>
          <w:b/>
          <w:sz w:val="24"/>
          <w:szCs w:val="24"/>
        </w:rPr>
        <w:t>s called:</w:t>
      </w:r>
    </w:p>
    <w:p w14:paraId="748534DC" w14:textId="77777777"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ondensation</w:t>
      </w:r>
    </w:p>
    <w:p w14:paraId="3549C293" w14:textId="13C46392" w:rsidR="0045763D" w:rsidRDefault="00A40E08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Infiltration</w:t>
      </w:r>
    </w:p>
    <w:p w14:paraId="69BA558B" w14:textId="77777777"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5763D">
        <w:rPr>
          <w:rFonts w:ascii="Arial" w:hAnsi="Arial" w:cs="Arial"/>
          <w:sz w:val="24"/>
          <w:szCs w:val="24"/>
        </w:rPr>
        <w:t>ranspiration</w:t>
      </w:r>
    </w:p>
    <w:p w14:paraId="2C70B507" w14:textId="77777777" w:rsidR="00866AC1" w:rsidRDefault="00FC00AB" w:rsidP="00866A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763D">
        <w:rPr>
          <w:rFonts w:ascii="Arial" w:hAnsi="Arial" w:cs="Arial"/>
          <w:sz w:val="24"/>
          <w:szCs w:val="24"/>
        </w:rPr>
        <w:t>recipitation</w:t>
      </w:r>
    </w:p>
    <w:p w14:paraId="1F266383" w14:textId="77777777" w:rsidR="00A40E08" w:rsidRPr="00D36EA7" w:rsidRDefault="00A40E08" w:rsidP="00A40E08">
      <w:pPr>
        <w:pStyle w:val="ListParagraph"/>
        <w:rPr>
          <w:rFonts w:ascii="Arial" w:hAnsi="Arial" w:cs="Arial"/>
          <w:sz w:val="24"/>
          <w:szCs w:val="24"/>
        </w:rPr>
      </w:pPr>
    </w:p>
    <w:p w14:paraId="1EC44A0B" w14:textId="77777777" w:rsidR="00A40E08" w:rsidRPr="00A40E08" w:rsidRDefault="00A40E08" w:rsidP="00A40E08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A40E08">
        <w:rPr>
          <w:rFonts w:ascii="Arial" w:hAnsi="Arial" w:cs="Arial"/>
          <w:b/>
          <w:sz w:val="24"/>
          <w:szCs w:val="24"/>
        </w:rPr>
        <w:t>When water escapes directly from plants, it is called:</w:t>
      </w:r>
    </w:p>
    <w:p w14:paraId="6B595D56" w14:textId="6286C6EE" w:rsidR="00A40E08" w:rsidRPr="00A40E08" w:rsidRDefault="00A40E08" w:rsidP="00A40E0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40E08">
        <w:rPr>
          <w:rFonts w:ascii="Arial" w:hAnsi="Arial" w:cs="Arial"/>
          <w:sz w:val="24"/>
          <w:szCs w:val="24"/>
        </w:rPr>
        <w:t>Condensation</w:t>
      </w:r>
    </w:p>
    <w:p w14:paraId="5E5EA82C" w14:textId="77777777" w:rsidR="00A40E08" w:rsidRDefault="00A40E08" w:rsidP="00A40E0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Infiltration</w:t>
      </w:r>
    </w:p>
    <w:p w14:paraId="70668A9B" w14:textId="77777777" w:rsidR="00A40E08" w:rsidRDefault="00A40E08" w:rsidP="00A40E0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Transpiration</w:t>
      </w:r>
    </w:p>
    <w:p w14:paraId="5C8A2777" w14:textId="1DA75B83" w:rsidR="00D06C97" w:rsidRDefault="00A40E08" w:rsidP="00A40E0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Precipitation</w:t>
      </w:r>
    </w:p>
    <w:p w14:paraId="4CA1B49A" w14:textId="13473306" w:rsidR="002429BB" w:rsidRPr="00A40E08" w:rsidRDefault="002429BB" w:rsidP="002429B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bookmarkStart w:id="0" w:name="_GoBack"/>
      <w:bookmarkEnd w:id="0"/>
    </w:p>
    <w:p w14:paraId="729A4A5D" w14:textId="77777777" w:rsidR="002429BB" w:rsidRPr="00A40E08" w:rsidRDefault="002429BB" w:rsidP="002429B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EB5F5C">
        <w:rPr>
          <w:rFonts w:ascii="Arial" w:hAnsi="Arial" w:cs="Arial"/>
          <w:b/>
          <w:sz w:val="24"/>
          <w:szCs w:val="24"/>
        </w:rPr>
        <w:t>When we examine the size of an event such as a tsunami or an earthquake, we refer to this as the</w:t>
      </w:r>
      <w:r w:rsidRPr="00A40E08">
        <w:rPr>
          <w:rFonts w:ascii="Arial" w:hAnsi="Arial" w:cs="Arial"/>
          <w:b/>
          <w:sz w:val="24"/>
          <w:szCs w:val="24"/>
        </w:rPr>
        <w:t>?</w:t>
      </w:r>
    </w:p>
    <w:p w14:paraId="2423CA7F" w14:textId="77777777" w:rsidR="002429BB" w:rsidRPr="00C73386" w:rsidRDefault="002429BB" w:rsidP="002429BB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</w:t>
      </w:r>
    </w:p>
    <w:p w14:paraId="0C1C3598" w14:textId="77777777" w:rsidR="002429BB" w:rsidRPr="003916A6" w:rsidRDefault="002429BB" w:rsidP="002429BB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</w:p>
    <w:p w14:paraId="3140B853" w14:textId="77777777" w:rsidR="002429BB" w:rsidRPr="003916A6" w:rsidRDefault="002429BB" w:rsidP="002429BB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Scale</w:t>
      </w:r>
    </w:p>
    <w:p w14:paraId="1AEC1328" w14:textId="77777777" w:rsidR="002429BB" w:rsidRDefault="002429BB" w:rsidP="002429BB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Sustainability</w:t>
      </w:r>
    </w:p>
    <w:p w14:paraId="565FDCF4" w14:textId="77777777" w:rsidR="002429BB" w:rsidRDefault="002429BB" w:rsidP="002429BB">
      <w:pPr>
        <w:pStyle w:val="ListParagraph"/>
        <w:rPr>
          <w:rFonts w:ascii="Arial" w:hAnsi="Arial" w:cs="Arial"/>
          <w:sz w:val="24"/>
          <w:szCs w:val="24"/>
        </w:rPr>
      </w:pPr>
    </w:p>
    <w:p w14:paraId="36AC4D7D" w14:textId="77777777" w:rsidR="002429BB" w:rsidRPr="00A40E08" w:rsidRDefault="002429BB" w:rsidP="002429BB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sz w:val="24"/>
          <w:szCs w:val="24"/>
        </w:rPr>
      </w:pPr>
      <w:r w:rsidRPr="00EB5F5C">
        <w:rPr>
          <w:rFonts w:ascii="Arial" w:hAnsi="Arial" w:cs="Arial"/>
          <w:b/>
          <w:sz w:val="24"/>
          <w:szCs w:val="24"/>
        </w:rPr>
        <w:t>When we examine the specific part of the Earth’s surface where an event is occurring, such as a flood or a bushfire, we call this the</w:t>
      </w:r>
      <w:r>
        <w:rPr>
          <w:rFonts w:ascii="Arial" w:hAnsi="Arial" w:cs="Arial"/>
          <w:b/>
          <w:sz w:val="24"/>
          <w:szCs w:val="24"/>
        </w:rPr>
        <w:t>:</w:t>
      </w:r>
    </w:p>
    <w:p w14:paraId="0B258DE1" w14:textId="77777777" w:rsidR="002429BB" w:rsidRPr="00EB5F5C" w:rsidRDefault="002429BB" w:rsidP="002429BB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  <w:sz w:val="24"/>
          <w:szCs w:val="24"/>
        </w:rPr>
      </w:pPr>
      <w:r w:rsidRPr="00EB5F5C">
        <w:rPr>
          <w:rFonts w:ascii="Arial" w:hAnsi="Arial" w:cs="Arial"/>
          <w:sz w:val="24"/>
          <w:szCs w:val="24"/>
        </w:rPr>
        <w:t>Space</w:t>
      </w:r>
    </w:p>
    <w:p w14:paraId="3AC09F92" w14:textId="77777777" w:rsidR="002429BB" w:rsidRPr="003916A6" w:rsidRDefault="002429BB" w:rsidP="002429BB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</w:p>
    <w:p w14:paraId="0AB66BAD" w14:textId="77777777" w:rsidR="002429BB" w:rsidRDefault="002429BB" w:rsidP="002429BB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14:paraId="134D71D7" w14:textId="77777777" w:rsidR="002429BB" w:rsidRDefault="002429BB" w:rsidP="002429BB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Scale </w:t>
      </w:r>
    </w:p>
    <w:p w14:paraId="491857B9" w14:textId="77777777" w:rsidR="002429BB" w:rsidRPr="003916A6" w:rsidRDefault="002429BB" w:rsidP="002429BB">
      <w:pPr>
        <w:pStyle w:val="ListParagraph"/>
        <w:rPr>
          <w:rFonts w:ascii="Arial" w:hAnsi="Arial" w:cs="Arial"/>
          <w:sz w:val="24"/>
          <w:szCs w:val="24"/>
        </w:rPr>
      </w:pPr>
    </w:p>
    <w:p w14:paraId="45EA2BB9" w14:textId="77777777" w:rsidR="002429BB" w:rsidRPr="00A40E08" w:rsidRDefault="002429BB" w:rsidP="002429BB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sz w:val="24"/>
          <w:szCs w:val="24"/>
        </w:rPr>
      </w:pPr>
      <w:r w:rsidRPr="00EB5F5C">
        <w:rPr>
          <w:rFonts w:ascii="Arial" w:hAnsi="Arial" w:cs="Arial"/>
          <w:b/>
          <w:sz w:val="24"/>
          <w:szCs w:val="24"/>
        </w:rPr>
        <w:t>When we examine how things are arranged in a certain place, meaning the shapes and patterns of things in a certain area, this is referred to as the use of</w:t>
      </w:r>
    </w:p>
    <w:p w14:paraId="439C380A" w14:textId="77777777" w:rsidR="002429BB" w:rsidRPr="00EB5F5C" w:rsidRDefault="002429BB" w:rsidP="002429BB">
      <w:pPr>
        <w:pStyle w:val="ListParagraph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EB5F5C">
        <w:rPr>
          <w:rFonts w:ascii="Arial" w:hAnsi="Arial" w:cs="Arial"/>
          <w:sz w:val="24"/>
          <w:szCs w:val="24"/>
        </w:rPr>
        <w:t>Space</w:t>
      </w:r>
    </w:p>
    <w:p w14:paraId="5B1EBDAF" w14:textId="77777777" w:rsidR="002429BB" w:rsidRPr="003916A6" w:rsidRDefault="002429BB" w:rsidP="002429B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</w:p>
    <w:p w14:paraId="455FCB8C" w14:textId="77777777" w:rsidR="002429BB" w:rsidRDefault="002429BB" w:rsidP="002429BB">
      <w:pPr>
        <w:pStyle w:val="ListParagraph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14:paraId="0710A60F" w14:textId="77777777" w:rsidR="002429BB" w:rsidRDefault="002429BB" w:rsidP="002429B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Interconnection </w:t>
      </w:r>
    </w:p>
    <w:p w14:paraId="24BF4C04" w14:textId="77777777" w:rsidR="002429BB" w:rsidRDefault="002429BB" w:rsidP="002429BB">
      <w:pPr>
        <w:pStyle w:val="ListParagraph"/>
        <w:rPr>
          <w:rFonts w:ascii="Arial" w:hAnsi="Arial" w:cs="Arial"/>
          <w:sz w:val="24"/>
          <w:szCs w:val="24"/>
        </w:rPr>
      </w:pPr>
    </w:p>
    <w:p w14:paraId="3575B7C6" w14:textId="77777777" w:rsidR="002429BB" w:rsidRPr="00A40E08" w:rsidRDefault="002429BB" w:rsidP="002429B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782843">
        <w:rPr>
          <w:rFonts w:ascii="Arial" w:hAnsi="Arial" w:cs="Arial"/>
          <w:b/>
          <w:sz w:val="24"/>
          <w:szCs w:val="24"/>
        </w:rPr>
        <w:t>When we examine how the living things and the non-living things are related to one another and how they may rely on one another, we are looking at</w:t>
      </w:r>
      <w:r w:rsidRPr="00A40E08">
        <w:rPr>
          <w:rFonts w:ascii="Arial" w:hAnsi="Arial" w:cs="Arial"/>
          <w:b/>
          <w:sz w:val="24"/>
          <w:szCs w:val="24"/>
        </w:rPr>
        <w:t>:</w:t>
      </w:r>
    </w:p>
    <w:p w14:paraId="0018063E" w14:textId="77777777" w:rsidR="002429BB" w:rsidRDefault="002429BB" w:rsidP="002429BB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Sustainability</w:t>
      </w:r>
    </w:p>
    <w:p w14:paraId="34B42DCC" w14:textId="77777777" w:rsidR="002429BB" w:rsidRDefault="002429BB" w:rsidP="002429BB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14:paraId="7F4DCA91" w14:textId="77777777" w:rsidR="002429BB" w:rsidRDefault="002429BB" w:rsidP="002429BB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Interconnection</w:t>
      </w:r>
    </w:p>
    <w:p w14:paraId="666113E2" w14:textId="77777777" w:rsidR="002429BB" w:rsidRPr="00D06C97" w:rsidRDefault="002429BB" w:rsidP="002429BB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</w:p>
    <w:p w14:paraId="2A469387" w14:textId="77777777" w:rsidR="002429BB" w:rsidRPr="00D36EA7" w:rsidRDefault="002429BB" w:rsidP="002429BB">
      <w:pPr>
        <w:pStyle w:val="ListParagraph"/>
        <w:rPr>
          <w:rFonts w:ascii="Arial" w:hAnsi="Arial" w:cs="Arial"/>
          <w:sz w:val="24"/>
          <w:szCs w:val="24"/>
        </w:rPr>
      </w:pPr>
    </w:p>
    <w:p w14:paraId="7096658D" w14:textId="77777777" w:rsidR="002429BB" w:rsidRPr="00782843" w:rsidRDefault="002429BB" w:rsidP="002429B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A40E08">
        <w:rPr>
          <w:rFonts w:ascii="Arial" w:hAnsi="Arial" w:cs="Arial"/>
          <w:b/>
          <w:sz w:val="24"/>
          <w:szCs w:val="24"/>
        </w:rPr>
        <w:t>When</w:t>
      </w:r>
      <w:r>
        <w:rPr>
          <w:rFonts w:ascii="Arial" w:hAnsi="Arial" w:cs="Arial"/>
          <w:b/>
          <w:sz w:val="24"/>
          <w:szCs w:val="24"/>
        </w:rPr>
        <w:t xml:space="preserve"> we examine </w:t>
      </w:r>
      <w:r w:rsidRPr="00782843">
        <w:rPr>
          <w:rFonts w:ascii="Arial" w:hAnsi="Arial" w:cs="Arial"/>
          <w:b/>
          <w:sz w:val="24"/>
          <w:szCs w:val="24"/>
        </w:rPr>
        <w:t>the planet’s ability to provide resources to satisfy current needs whilst preserving them to satisfy the needs of future generations</w:t>
      </w:r>
      <w:r>
        <w:rPr>
          <w:rFonts w:ascii="Arial" w:hAnsi="Arial" w:cs="Arial"/>
          <w:b/>
          <w:sz w:val="24"/>
          <w:szCs w:val="24"/>
        </w:rPr>
        <w:t>, we are looking at</w:t>
      </w:r>
      <w:r w:rsidRPr="00782843">
        <w:rPr>
          <w:rFonts w:ascii="Arial" w:hAnsi="Arial" w:cs="Arial"/>
          <w:b/>
          <w:sz w:val="24"/>
          <w:szCs w:val="24"/>
        </w:rPr>
        <w:t xml:space="preserve">. </w:t>
      </w:r>
    </w:p>
    <w:p w14:paraId="54C2C550" w14:textId="77777777" w:rsidR="002429BB" w:rsidRDefault="002429BB" w:rsidP="002429BB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Sustainability</w:t>
      </w:r>
    </w:p>
    <w:p w14:paraId="4F1867E7" w14:textId="77777777" w:rsidR="002429BB" w:rsidRDefault="002429BB" w:rsidP="002429BB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14:paraId="7656DA96" w14:textId="77777777" w:rsidR="002429BB" w:rsidRDefault="002429BB" w:rsidP="002429BB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Interconnection</w:t>
      </w:r>
    </w:p>
    <w:p w14:paraId="7D0CAC3E" w14:textId="77777777" w:rsidR="002429BB" w:rsidRPr="00D06C97" w:rsidRDefault="002429BB" w:rsidP="002429BB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</w:t>
      </w:r>
    </w:p>
    <w:p w14:paraId="6A38BB2F" w14:textId="77777777" w:rsidR="002429BB" w:rsidRPr="00D36EA7" w:rsidRDefault="002429BB" w:rsidP="002429BB">
      <w:pPr>
        <w:pStyle w:val="ListParagraph"/>
        <w:rPr>
          <w:rFonts w:ascii="Arial" w:hAnsi="Arial" w:cs="Arial"/>
          <w:sz w:val="24"/>
          <w:szCs w:val="24"/>
        </w:rPr>
      </w:pPr>
    </w:p>
    <w:p w14:paraId="1D71F33C" w14:textId="77777777" w:rsidR="002429BB" w:rsidRPr="00782843" w:rsidRDefault="002429BB" w:rsidP="002429B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A40E08">
        <w:rPr>
          <w:rFonts w:ascii="Arial" w:hAnsi="Arial" w:cs="Arial"/>
          <w:b/>
          <w:sz w:val="24"/>
          <w:szCs w:val="24"/>
        </w:rPr>
        <w:t xml:space="preserve">When </w:t>
      </w:r>
      <w:r>
        <w:rPr>
          <w:rFonts w:ascii="Arial" w:hAnsi="Arial" w:cs="Arial"/>
          <w:b/>
          <w:sz w:val="24"/>
          <w:szCs w:val="24"/>
        </w:rPr>
        <w:t>an event occurs</w:t>
      </w:r>
      <w:r w:rsidRPr="00782843">
        <w:rPr>
          <w:rFonts w:ascii="Arial" w:hAnsi="Arial" w:cs="Arial"/>
          <w:b/>
          <w:sz w:val="24"/>
          <w:szCs w:val="24"/>
        </w:rPr>
        <w:t xml:space="preserve"> we need to identify what conditions were like before</w:t>
      </w:r>
      <w:r>
        <w:rPr>
          <w:rFonts w:ascii="Arial" w:hAnsi="Arial" w:cs="Arial"/>
          <w:b/>
          <w:sz w:val="24"/>
          <w:szCs w:val="24"/>
        </w:rPr>
        <w:t xml:space="preserve"> the event</w:t>
      </w:r>
      <w:r w:rsidRPr="00782843">
        <w:rPr>
          <w:rFonts w:ascii="Arial" w:hAnsi="Arial" w:cs="Arial"/>
          <w:b/>
          <w:sz w:val="24"/>
          <w:szCs w:val="24"/>
        </w:rPr>
        <w:t>; what happened during</w:t>
      </w:r>
      <w:r>
        <w:rPr>
          <w:rFonts w:ascii="Arial" w:hAnsi="Arial" w:cs="Arial"/>
          <w:b/>
          <w:sz w:val="24"/>
          <w:szCs w:val="24"/>
        </w:rPr>
        <w:t xml:space="preserve">; </w:t>
      </w:r>
      <w:r w:rsidRPr="00782843">
        <w:rPr>
          <w:rFonts w:ascii="Arial" w:hAnsi="Arial" w:cs="Arial"/>
          <w:b/>
          <w:sz w:val="24"/>
          <w:szCs w:val="24"/>
        </w:rPr>
        <w:t>and what the situation is likely to look like afterwards.</w:t>
      </w:r>
    </w:p>
    <w:p w14:paraId="378D139F" w14:textId="77777777" w:rsidR="002429BB" w:rsidRPr="00A40E08" w:rsidRDefault="002429BB" w:rsidP="002429B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Interconnection</w:t>
      </w:r>
    </w:p>
    <w:p w14:paraId="3A3697E6" w14:textId="77777777" w:rsidR="002429BB" w:rsidRDefault="002429BB" w:rsidP="002429B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</w:t>
      </w:r>
    </w:p>
    <w:p w14:paraId="5B6E23ED" w14:textId="77777777" w:rsidR="002429BB" w:rsidRDefault="002429BB" w:rsidP="002429B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Sustainability</w:t>
      </w:r>
    </w:p>
    <w:p w14:paraId="2B651EFB" w14:textId="77777777" w:rsidR="002429BB" w:rsidRDefault="002429BB" w:rsidP="002429BB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14:paraId="71DD2FA3" w14:textId="66F3B2A1" w:rsidR="00A40E08" w:rsidRPr="00A40E08" w:rsidRDefault="00A40E08" w:rsidP="00A40E0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lastRenderedPageBreak/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Two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: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Short Responses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59227CA9" w14:textId="2E18BE8E" w:rsidR="0045763D" w:rsidRDefault="00081B4F" w:rsidP="00866AC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06C97">
        <w:rPr>
          <w:rFonts w:ascii="Arial" w:hAnsi="Arial" w:cs="Arial"/>
          <w:b/>
          <w:sz w:val="24"/>
          <w:szCs w:val="24"/>
        </w:rPr>
        <w:tab/>
      </w:r>
    </w:p>
    <w:p w14:paraId="4E58DAEE" w14:textId="4C55ACE6" w:rsidR="0039359E" w:rsidRPr="00866AC1" w:rsidRDefault="0039359E" w:rsidP="0039359E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EA2A40">
        <w:rPr>
          <w:rFonts w:ascii="Arial" w:hAnsi="Arial" w:cs="Arial"/>
          <w:sz w:val="24"/>
          <w:szCs w:val="24"/>
        </w:rPr>
        <w:t xml:space="preserve">List four </w:t>
      </w:r>
      <w:r w:rsidR="00A40E08" w:rsidRPr="00EA2A40">
        <w:rPr>
          <w:rFonts w:ascii="Arial" w:hAnsi="Arial" w:cs="Arial"/>
          <w:sz w:val="24"/>
          <w:szCs w:val="24"/>
        </w:rPr>
        <w:t xml:space="preserve">every day </w:t>
      </w:r>
      <w:r w:rsidRPr="00EA2A40">
        <w:rPr>
          <w:rFonts w:ascii="Arial" w:hAnsi="Arial" w:cs="Arial"/>
          <w:sz w:val="24"/>
          <w:szCs w:val="24"/>
        </w:rPr>
        <w:t>uses of water</w:t>
      </w:r>
      <w:r w:rsidRPr="00EA2A40">
        <w:rPr>
          <w:rFonts w:ascii="Arial" w:hAnsi="Arial" w:cs="Arial"/>
          <w:b/>
          <w:sz w:val="24"/>
          <w:szCs w:val="24"/>
        </w:rPr>
        <w:t>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    </w:t>
      </w:r>
      <w:r w:rsidR="009D6BD7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Pr="00EA2A40">
        <w:rPr>
          <w:rFonts w:ascii="Arial" w:hAnsi="Arial" w:cs="Arial"/>
          <w:b/>
          <w:sz w:val="24"/>
          <w:szCs w:val="24"/>
        </w:rPr>
        <w:t>(2 marks)</w:t>
      </w:r>
    </w:p>
    <w:p w14:paraId="41D3B34E" w14:textId="77777777" w:rsidR="0039359E" w:rsidRPr="00866AC1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1927ED1" w14:textId="77777777" w:rsidR="0039359E" w:rsidRPr="00866AC1" w:rsidRDefault="0039359E" w:rsidP="0039359E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1C17FCB5" w14:textId="77777777" w:rsidR="0039359E" w:rsidRPr="00866AC1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F466B11" w14:textId="77777777" w:rsidR="0039359E" w:rsidRPr="00866AC1" w:rsidRDefault="0039359E" w:rsidP="0039359E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2B8657AC" w14:textId="77777777" w:rsidR="0039359E" w:rsidRPr="00866AC1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BDE3BEC" w14:textId="77777777" w:rsidR="0039359E" w:rsidRDefault="0039359E" w:rsidP="0039359E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5D3DB72A" w14:textId="77777777" w:rsidR="0039359E" w:rsidRPr="0039359E" w:rsidRDefault="0039359E" w:rsidP="0039359E">
      <w:pPr>
        <w:pStyle w:val="ListParagraph"/>
        <w:rPr>
          <w:rFonts w:ascii="Arial" w:hAnsi="Arial" w:cs="Arial"/>
          <w:sz w:val="24"/>
          <w:szCs w:val="24"/>
        </w:rPr>
      </w:pPr>
    </w:p>
    <w:p w14:paraId="384F5D7C" w14:textId="2787537C" w:rsidR="00D06C97" w:rsidRDefault="0039359E" w:rsidP="0039359E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1EE7DF29" w14:textId="77777777" w:rsidR="00294B88" w:rsidRPr="00294B88" w:rsidRDefault="00294B88" w:rsidP="00294B88">
      <w:pPr>
        <w:pStyle w:val="ListParagraph"/>
        <w:rPr>
          <w:rFonts w:ascii="Arial" w:hAnsi="Arial" w:cs="Arial"/>
          <w:sz w:val="24"/>
          <w:szCs w:val="24"/>
        </w:rPr>
      </w:pPr>
    </w:p>
    <w:p w14:paraId="578B87DC" w14:textId="77777777" w:rsidR="00294B88" w:rsidRPr="0039359E" w:rsidRDefault="00294B88" w:rsidP="00294B88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AD53D85" w14:textId="5A5C9AE7" w:rsidR="006F16EC" w:rsidRPr="00EA2A40" w:rsidRDefault="009D6BD7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a short st</w:t>
      </w:r>
      <w:r w:rsidR="00EA2A40" w:rsidRPr="00EA2A40">
        <w:rPr>
          <w:rFonts w:ascii="Arial" w:hAnsi="Arial" w:cs="Arial"/>
          <w:sz w:val="24"/>
        </w:rPr>
        <w:t>ate</w:t>
      </w:r>
      <w:r>
        <w:rPr>
          <w:rFonts w:ascii="Arial" w:hAnsi="Arial" w:cs="Arial"/>
          <w:sz w:val="24"/>
        </w:rPr>
        <w:t>ment on</w:t>
      </w:r>
      <w:r w:rsidR="00EA2A40" w:rsidRPr="00EA2A40">
        <w:rPr>
          <w:rFonts w:ascii="Arial" w:hAnsi="Arial" w:cs="Arial"/>
          <w:sz w:val="24"/>
        </w:rPr>
        <w:t xml:space="preserve"> what a non-renewable resource is </w:t>
      </w:r>
      <w:r w:rsidR="00EA2A40" w:rsidRPr="00EA2A40">
        <w:rPr>
          <w:rFonts w:ascii="Arial" w:hAnsi="Arial" w:cs="Arial"/>
          <w:b/>
          <w:sz w:val="24"/>
        </w:rPr>
        <w:t>(</w:t>
      </w:r>
      <w:r w:rsidR="00EA2A40" w:rsidRPr="00EA2A40">
        <w:rPr>
          <w:rFonts w:ascii="Arial" w:hAnsi="Arial" w:cs="Arial"/>
          <w:b/>
          <w:sz w:val="20"/>
          <w:szCs w:val="20"/>
        </w:rPr>
        <w:t>1 mark</w:t>
      </w:r>
      <w:r w:rsidR="00EA2A40" w:rsidRPr="00EA2A40">
        <w:rPr>
          <w:rFonts w:ascii="Arial" w:hAnsi="Arial" w:cs="Arial"/>
          <w:b/>
          <w:sz w:val="24"/>
        </w:rPr>
        <w:t>)</w:t>
      </w:r>
      <w:r w:rsidR="00EA2A40" w:rsidRPr="00EA2A40">
        <w:rPr>
          <w:rFonts w:ascii="Arial" w:hAnsi="Arial" w:cs="Arial"/>
          <w:sz w:val="24"/>
        </w:rPr>
        <w:t xml:space="preserve">; extend your response by adding more detail to make your </w:t>
      </w:r>
      <w:r w:rsidR="00EA2A40">
        <w:rPr>
          <w:rFonts w:ascii="Arial" w:hAnsi="Arial" w:cs="Arial"/>
          <w:sz w:val="24"/>
        </w:rPr>
        <w:t>explanation</w:t>
      </w:r>
      <w:r w:rsidR="00EA2A40" w:rsidRPr="00EA2A40">
        <w:rPr>
          <w:rFonts w:ascii="Arial" w:hAnsi="Arial" w:cs="Arial"/>
          <w:sz w:val="24"/>
        </w:rPr>
        <w:t xml:space="preserve"> clearer</w:t>
      </w:r>
      <w:r w:rsidR="00EA2A40">
        <w:rPr>
          <w:rFonts w:ascii="Arial" w:hAnsi="Arial" w:cs="Arial"/>
          <w:sz w:val="24"/>
        </w:rPr>
        <w:t xml:space="preserve"> </w:t>
      </w:r>
      <w:r w:rsidR="00EA2A40" w:rsidRPr="00EA2A40">
        <w:rPr>
          <w:rFonts w:ascii="Arial" w:hAnsi="Arial" w:cs="Arial"/>
          <w:b/>
          <w:sz w:val="24"/>
        </w:rPr>
        <w:t>(</w:t>
      </w:r>
      <w:r w:rsidR="00EA2A40" w:rsidRPr="00EA2A40">
        <w:rPr>
          <w:rFonts w:ascii="Arial" w:hAnsi="Arial" w:cs="Arial"/>
          <w:b/>
          <w:sz w:val="20"/>
          <w:szCs w:val="20"/>
        </w:rPr>
        <w:t>1 mark</w:t>
      </w:r>
      <w:r w:rsidR="00EA2A40" w:rsidRPr="00EA2A40">
        <w:rPr>
          <w:rFonts w:ascii="Arial" w:hAnsi="Arial" w:cs="Arial"/>
          <w:b/>
          <w:sz w:val="24"/>
        </w:rPr>
        <w:t>)</w:t>
      </w:r>
      <w:r w:rsidR="00EA2A40" w:rsidRPr="00EA2A40">
        <w:rPr>
          <w:rFonts w:ascii="Arial" w:hAnsi="Arial" w:cs="Arial"/>
          <w:sz w:val="24"/>
        </w:rPr>
        <w:t xml:space="preserve">; </w:t>
      </w:r>
      <w:r w:rsidR="00EA2A40">
        <w:rPr>
          <w:rFonts w:ascii="Arial" w:hAnsi="Arial" w:cs="Arial"/>
          <w:sz w:val="24"/>
        </w:rPr>
        <w:t xml:space="preserve">provide at least one good example so the reader can relate to what you mean </w:t>
      </w:r>
      <w:r w:rsidR="00EA2A40" w:rsidRPr="00EA2A40">
        <w:rPr>
          <w:rFonts w:ascii="Arial" w:hAnsi="Arial" w:cs="Arial"/>
          <w:b/>
          <w:sz w:val="24"/>
        </w:rPr>
        <w:t>(</w:t>
      </w:r>
      <w:r w:rsidR="00EA2A40" w:rsidRPr="00EA2A40">
        <w:rPr>
          <w:rFonts w:ascii="Arial" w:hAnsi="Arial" w:cs="Arial"/>
          <w:b/>
          <w:sz w:val="20"/>
          <w:szCs w:val="20"/>
        </w:rPr>
        <w:t>1 mark</w:t>
      </w:r>
      <w:r w:rsidR="00EA2A40" w:rsidRPr="00EA2A40">
        <w:rPr>
          <w:rFonts w:ascii="Arial" w:hAnsi="Arial" w:cs="Arial"/>
          <w:b/>
          <w:sz w:val="24"/>
        </w:rPr>
        <w:t>)</w:t>
      </w:r>
      <w:r w:rsidR="00EA2A40">
        <w:rPr>
          <w:rFonts w:ascii="Arial" w:hAnsi="Arial" w:cs="Arial"/>
          <w:b/>
          <w:sz w:val="24"/>
        </w:rPr>
        <w:t>.</w:t>
      </w:r>
      <w:r w:rsidR="00EA2A40" w:rsidRPr="00EA2A40">
        <w:rPr>
          <w:rFonts w:ascii="Arial" w:hAnsi="Arial" w:cs="Arial"/>
          <w:sz w:val="24"/>
        </w:rPr>
        <w:t xml:space="preserve">   </w:t>
      </w:r>
      <w:r w:rsidR="006F16EC" w:rsidRPr="00EA2A40">
        <w:rPr>
          <w:rFonts w:ascii="Arial" w:hAnsi="Arial" w:cs="Arial"/>
          <w:sz w:val="24"/>
        </w:rPr>
        <w:t xml:space="preserve"> </w:t>
      </w:r>
    </w:p>
    <w:p w14:paraId="57C2266D" w14:textId="77777777" w:rsidR="00D06C97" w:rsidRPr="00866AC1" w:rsidRDefault="00D06C97" w:rsidP="006F16EC">
      <w:pPr>
        <w:pStyle w:val="ListParagraph"/>
        <w:ind w:left="8640" w:firstLine="720"/>
        <w:rPr>
          <w:rFonts w:ascii="Arial" w:hAnsi="Arial" w:cs="Arial"/>
          <w:sz w:val="24"/>
        </w:rPr>
      </w:pPr>
    </w:p>
    <w:p w14:paraId="23A78E15" w14:textId="3DDE464B" w:rsidR="009D6BD7" w:rsidRPr="00866AC1" w:rsidRDefault="009D6BD7" w:rsidP="009D6B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(3</w:t>
      </w:r>
      <w:r w:rsidRPr="00EA2A40">
        <w:rPr>
          <w:rFonts w:ascii="Arial" w:hAnsi="Arial" w:cs="Arial"/>
          <w:b/>
          <w:sz w:val="24"/>
          <w:szCs w:val="24"/>
        </w:rPr>
        <w:t xml:space="preserve"> marks)</w:t>
      </w:r>
    </w:p>
    <w:p w14:paraId="2A294EED" w14:textId="67752E84" w:rsidR="006F16EC" w:rsidRPr="00866AC1" w:rsidRDefault="009D6BD7" w:rsidP="006F16EC">
      <w:pPr>
        <w:pStyle w:val="ListParagraph"/>
        <w:spacing w:line="480" w:lineRule="auto"/>
        <w:rPr>
          <w:rFonts w:ascii="Arial" w:hAnsi="Arial" w:cs="Arial"/>
        </w:rPr>
      </w:pPr>
      <w:r w:rsidRPr="00A84550">
        <w:rPr>
          <w:rFonts w:ascii="Arial" w:hAnsi="Arial" w:cs="Arial"/>
        </w:rPr>
        <w:t>STATEMENT:</w:t>
      </w:r>
      <w:r>
        <w:rPr>
          <w:rFonts w:ascii="Arial" w:hAnsi="Arial" w:cs="Arial"/>
          <w:sz w:val="20"/>
          <w:szCs w:val="20"/>
        </w:rPr>
        <w:t xml:space="preserve"> </w:t>
      </w:r>
      <w:r w:rsidR="006F16EC" w:rsidRPr="00866AC1">
        <w:rPr>
          <w:rFonts w:ascii="Arial" w:hAnsi="Arial" w:cs="Arial"/>
        </w:rPr>
        <w:t>_______________________________________________________________________________</w:t>
      </w:r>
    </w:p>
    <w:p w14:paraId="0DC5ABC6" w14:textId="77777777"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735B7DF4" w14:textId="77777777"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15002AD6" w14:textId="77777777" w:rsidR="009D6BD7" w:rsidRPr="00866AC1" w:rsidRDefault="009D6BD7" w:rsidP="009D6BD7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EXPLANATION: </w:t>
      </w: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4278227E" w14:textId="77777777" w:rsidR="009D6BD7" w:rsidRPr="00866AC1" w:rsidRDefault="009D6BD7" w:rsidP="009D6BD7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15D011F2" w14:textId="77777777" w:rsidR="009D6BD7" w:rsidRPr="00866AC1" w:rsidRDefault="009D6BD7" w:rsidP="009D6BD7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264CED03" w14:textId="77777777" w:rsidR="009D6BD7" w:rsidRPr="00866AC1" w:rsidRDefault="009D6BD7" w:rsidP="009D6BD7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702D4D0D" w14:textId="77777777" w:rsidR="009D6BD7" w:rsidRPr="00866AC1" w:rsidRDefault="009D6BD7" w:rsidP="009D6BD7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421CCD47" w14:textId="5D963F45" w:rsidR="009D6BD7" w:rsidRPr="00866AC1" w:rsidRDefault="009D6BD7" w:rsidP="009D6BD7">
      <w:pPr>
        <w:pStyle w:val="ListParagraph"/>
        <w:spacing w:line="480" w:lineRule="auto"/>
        <w:rPr>
          <w:rFonts w:ascii="Arial" w:hAnsi="Arial" w:cs="Arial"/>
        </w:rPr>
      </w:pPr>
      <w:r w:rsidRPr="009D6BD7">
        <w:rPr>
          <w:rFonts w:ascii="Arial" w:hAnsi="Arial" w:cs="Arial"/>
        </w:rPr>
        <w:t>EXAMPLE:</w:t>
      </w:r>
      <w:r>
        <w:rPr>
          <w:rFonts w:ascii="Arial" w:hAnsi="Arial" w:cs="Arial"/>
          <w:sz w:val="20"/>
          <w:szCs w:val="20"/>
        </w:rPr>
        <w:t xml:space="preserve"> </w:t>
      </w: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65FBF5CE" w14:textId="77777777" w:rsidR="009D6BD7" w:rsidRPr="00866AC1" w:rsidRDefault="009D6BD7" w:rsidP="009D6BD7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05EAFC7D" w14:textId="75DDB68C" w:rsidR="00CB5E77" w:rsidRPr="00095613" w:rsidRDefault="009D6BD7" w:rsidP="0040124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71552" behindDoc="1" locked="0" layoutInCell="1" allowOverlap="1" wp14:anchorId="5CB38BA4" wp14:editId="65B5BC3B">
            <wp:simplePos x="0" y="0"/>
            <wp:positionH relativeFrom="column">
              <wp:posOffset>3383280</wp:posOffset>
            </wp:positionH>
            <wp:positionV relativeFrom="paragraph">
              <wp:posOffset>-185420</wp:posOffset>
            </wp:positionV>
            <wp:extent cx="3299460" cy="3229610"/>
            <wp:effectExtent l="19050" t="19050" r="15240" b="27940"/>
            <wp:wrapTight wrapText="bothSides">
              <wp:wrapPolygon edited="0">
                <wp:start x="-125" y="-127"/>
                <wp:lineTo x="-125" y="21659"/>
                <wp:lineTo x="21575" y="21659"/>
                <wp:lineTo x="21575" y="-127"/>
                <wp:lineTo x="-125" y="-12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29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098" w:rsidRPr="00095613">
        <w:rPr>
          <w:rFonts w:ascii="Arial" w:hAnsi="Arial" w:cs="Arial"/>
          <w:sz w:val="24"/>
          <w:szCs w:val="24"/>
        </w:rPr>
        <w:t xml:space="preserve">Refer to </w:t>
      </w:r>
      <w:r>
        <w:rPr>
          <w:rFonts w:ascii="Arial" w:hAnsi="Arial" w:cs="Arial"/>
          <w:sz w:val="24"/>
          <w:szCs w:val="24"/>
        </w:rPr>
        <w:t>s</w:t>
      </w:r>
      <w:r w:rsidR="00F22098" w:rsidRPr="00095613">
        <w:rPr>
          <w:rFonts w:ascii="Arial" w:hAnsi="Arial" w:cs="Arial"/>
          <w:sz w:val="24"/>
          <w:szCs w:val="24"/>
        </w:rPr>
        <w:t>ource 5.21</w:t>
      </w:r>
      <w:r>
        <w:rPr>
          <w:rFonts w:ascii="Arial" w:hAnsi="Arial" w:cs="Arial"/>
          <w:sz w:val="24"/>
          <w:szCs w:val="24"/>
        </w:rPr>
        <w:t>, ‘</w:t>
      </w:r>
      <w:r w:rsidR="00F22098" w:rsidRPr="009D6BD7">
        <w:rPr>
          <w:rFonts w:ascii="Arial" w:hAnsi="Arial" w:cs="Arial"/>
          <w:i/>
          <w:sz w:val="24"/>
          <w:szCs w:val="24"/>
        </w:rPr>
        <w:t>Typical h</w:t>
      </w:r>
      <w:r w:rsidRPr="009D6BD7">
        <w:rPr>
          <w:rFonts w:ascii="Arial" w:hAnsi="Arial" w:cs="Arial"/>
          <w:i/>
          <w:sz w:val="24"/>
          <w:szCs w:val="24"/>
        </w:rPr>
        <w:t>ousehold water use in Australia</w:t>
      </w:r>
      <w:r>
        <w:rPr>
          <w:rFonts w:ascii="Arial" w:hAnsi="Arial" w:cs="Arial"/>
          <w:sz w:val="24"/>
          <w:szCs w:val="24"/>
        </w:rPr>
        <w:t>’.</w:t>
      </w:r>
      <w:r w:rsidR="008A54E6">
        <w:rPr>
          <w:rFonts w:ascii="Arial" w:hAnsi="Arial" w:cs="Arial"/>
          <w:sz w:val="24"/>
          <w:szCs w:val="24"/>
        </w:rPr>
        <w:tab/>
      </w:r>
      <w:r w:rsidR="008A54E6">
        <w:rPr>
          <w:rFonts w:ascii="Arial" w:hAnsi="Arial" w:cs="Arial"/>
          <w:sz w:val="24"/>
          <w:szCs w:val="24"/>
        </w:rPr>
        <w:tab/>
      </w:r>
      <w:r w:rsidR="008A54E6">
        <w:rPr>
          <w:rFonts w:ascii="Arial" w:hAnsi="Arial" w:cs="Arial"/>
          <w:sz w:val="24"/>
          <w:szCs w:val="24"/>
        </w:rPr>
        <w:tab/>
      </w:r>
      <w:r w:rsidR="008A54E6">
        <w:rPr>
          <w:rFonts w:ascii="Arial" w:hAnsi="Arial" w:cs="Arial"/>
          <w:sz w:val="24"/>
          <w:szCs w:val="24"/>
        </w:rPr>
        <w:tab/>
      </w:r>
      <w:r w:rsidR="008A54E6">
        <w:rPr>
          <w:rFonts w:ascii="Arial" w:hAnsi="Arial" w:cs="Arial"/>
          <w:sz w:val="24"/>
          <w:szCs w:val="24"/>
        </w:rPr>
        <w:tab/>
      </w:r>
      <w:r w:rsidR="008A54E6">
        <w:rPr>
          <w:rFonts w:ascii="Arial" w:hAnsi="Arial" w:cs="Arial"/>
          <w:sz w:val="24"/>
          <w:szCs w:val="24"/>
        </w:rPr>
        <w:tab/>
      </w:r>
      <w:r w:rsidR="008A54E6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 xml:space="preserve"> </w:t>
      </w:r>
    </w:p>
    <w:p w14:paraId="04994F4E" w14:textId="2ADD7AFB" w:rsidR="00401243" w:rsidRPr="00095613" w:rsidRDefault="00401243" w:rsidP="00095613">
      <w:pPr>
        <w:pStyle w:val="ListParagraph"/>
        <w:ind w:left="9360"/>
        <w:rPr>
          <w:rFonts w:ascii="Arial" w:hAnsi="Arial" w:cs="Arial"/>
          <w:sz w:val="24"/>
          <w:szCs w:val="24"/>
        </w:rPr>
      </w:pPr>
    </w:p>
    <w:p w14:paraId="22E4F7BE" w14:textId="3001D2AA" w:rsidR="00CB5E77" w:rsidRPr="00095613" w:rsidRDefault="00F22098" w:rsidP="00F22098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sz w:val="24"/>
          <w:szCs w:val="24"/>
        </w:rPr>
        <w:t xml:space="preserve">What percentage of household water use is used on </w:t>
      </w:r>
      <w:r w:rsidR="009D6BD7">
        <w:rPr>
          <w:rFonts w:ascii="Arial" w:hAnsi="Arial" w:cs="Arial"/>
          <w:sz w:val="24"/>
          <w:szCs w:val="24"/>
        </w:rPr>
        <w:t>washing clothes</w:t>
      </w:r>
      <w:r w:rsidRPr="00095613">
        <w:rPr>
          <w:rFonts w:ascii="Arial" w:hAnsi="Arial" w:cs="Arial"/>
          <w:sz w:val="24"/>
          <w:szCs w:val="24"/>
        </w:rPr>
        <w:t xml:space="preserve">? </w:t>
      </w:r>
    </w:p>
    <w:p w14:paraId="4500ED92" w14:textId="77777777" w:rsidR="00F22098" w:rsidRPr="00095613" w:rsidRDefault="00F22098" w:rsidP="00F22098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14:paraId="4FA6C0B2" w14:textId="77777777" w:rsidR="00F22098" w:rsidRPr="00095613" w:rsidRDefault="00F22098" w:rsidP="00F22098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  <w:u w:val="single"/>
        </w:rPr>
      </w:pP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</w:p>
    <w:p w14:paraId="4B3B5184" w14:textId="71B625ED" w:rsidR="00F22098" w:rsidRPr="00095613" w:rsidRDefault="00A84550" w:rsidP="00F2209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(1 mark</w:t>
      </w:r>
      <w:r w:rsidRPr="008A54E6">
        <w:rPr>
          <w:rFonts w:ascii="Arial" w:hAnsi="Arial" w:cs="Arial"/>
          <w:b/>
          <w:sz w:val="24"/>
          <w:szCs w:val="24"/>
        </w:rPr>
        <w:t>)</w:t>
      </w:r>
    </w:p>
    <w:p w14:paraId="3DB32186" w14:textId="5BC93712" w:rsidR="00F22098" w:rsidRPr="00095613" w:rsidRDefault="00B239E4" w:rsidP="00F22098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sz w:val="24"/>
          <w:szCs w:val="24"/>
        </w:rPr>
        <w:t xml:space="preserve">What is the combined percentage of water used on </w:t>
      </w:r>
      <w:r w:rsidR="009D6BD7">
        <w:rPr>
          <w:rFonts w:ascii="Arial" w:hAnsi="Arial" w:cs="Arial"/>
          <w:sz w:val="24"/>
          <w:szCs w:val="24"/>
        </w:rPr>
        <w:t>washing clothes</w:t>
      </w:r>
      <w:r w:rsidRPr="00095613">
        <w:rPr>
          <w:rFonts w:ascii="Arial" w:hAnsi="Arial" w:cs="Arial"/>
          <w:sz w:val="24"/>
          <w:szCs w:val="24"/>
        </w:rPr>
        <w:t xml:space="preserve">, showers and toilets?  </w:t>
      </w:r>
    </w:p>
    <w:p w14:paraId="1C19F317" w14:textId="77777777" w:rsidR="00B239E4" w:rsidRPr="00B239E4" w:rsidRDefault="00B239E4" w:rsidP="00B239E4">
      <w:pPr>
        <w:spacing w:line="24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A4E1C36" w14:textId="7DFB4AE6" w:rsidR="0039359E" w:rsidRDefault="00A84550" w:rsidP="00A84550">
      <w:pPr>
        <w:tabs>
          <w:tab w:val="left" w:pos="39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(1 mark</w:t>
      </w:r>
      <w:r w:rsidRPr="008A54E6">
        <w:rPr>
          <w:rFonts w:ascii="Arial" w:hAnsi="Arial" w:cs="Arial"/>
          <w:b/>
          <w:sz w:val="24"/>
          <w:szCs w:val="24"/>
        </w:rPr>
        <w:t>)</w:t>
      </w:r>
    </w:p>
    <w:p w14:paraId="1F425344" w14:textId="73D9E5B6" w:rsidR="00A84550" w:rsidRPr="00095613" w:rsidRDefault="00A84550" w:rsidP="00A84550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some water saving ways to reduce the 27% percentage of water used outdoors and add an explanation of how this will save water usage</w:t>
      </w:r>
      <w:r w:rsidRPr="00095613">
        <w:rPr>
          <w:rFonts w:ascii="Arial" w:hAnsi="Arial" w:cs="Arial"/>
          <w:sz w:val="24"/>
          <w:szCs w:val="24"/>
        </w:rPr>
        <w:t xml:space="preserve">?  </w:t>
      </w:r>
    </w:p>
    <w:p w14:paraId="193B44BD" w14:textId="77777777" w:rsidR="00A84550" w:rsidRPr="00866AC1" w:rsidRDefault="00A84550" w:rsidP="00A84550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11C8C275" w14:textId="77777777" w:rsidR="00A84550" w:rsidRPr="00866AC1" w:rsidRDefault="00A84550" w:rsidP="00A84550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5DD8B408" w14:textId="77777777" w:rsidR="00A84550" w:rsidRDefault="00A84550" w:rsidP="00A84550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2C756466" w14:textId="689D0BA5" w:rsidR="00A84550" w:rsidRPr="00866AC1" w:rsidRDefault="00A84550" w:rsidP="00A84550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(2 marks</w:t>
      </w:r>
      <w:r w:rsidRPr="008A54E6">
        <w:rPr>
          <w:rFonts w:ascii="Arial" w:hAnsi="Arial" w:cs="Arial"/>
          <w:b/>
          <w:sz w:val="24"/>
          <w:szCs w:val="24"/>
        </w:rPr>
        <w:t>)</w:t>
      </w:r>
    </w:p>
    <w:p w14:paraId="00716C23" w14:textId="77777777" w:rsidR="0039359E" w:rsidRPr="0039359E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7F7B934" w14:textId="46C6E11B" w:rsidR="008A54E6" w:rsidRPr="00994088" w:rsidRDefault="009D6BD7" w:rsidP="008A54E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94088">
        <w:rPr>
          <w:rFonts w:ascii="Arial" w:hAnsi="Arial" w:cs="Arial"/>
          <w:sz w:val="24"/>
        </w:rPr>
        <w:t xml:space="preserve">Use the space provided below to </w:t>
      </w:r>
      <w:r w:rsidR="00246BEA">
        <w:rPr>
          <w:rFonts w:ascii="Arial" w:hAnsi="Arial" w:cs="Arial"/>
          <w:sz w:val="24"/>
        </w:rPr>
        <w:t xml:space="preserve">neatly </w:t>
      </w:r>
      <w:r w:rsidRPr="00994088">
        <w:rPr>
          <w:rFonts w:ascii="Arial" w:hAnsi="Arial" w:cs="Arial"/>
          <w:sz w:val="24"/>
        </w:rPr>
        <w:t>illustrate</w:t>
      </w:r>
      <w:r w:rsidR="008A54E6" w:rsidRPr="00994088">
        <w:rPr>
          <w:rFonts w:ascii="Arial" w:hAnsi="Arial" w:cs="Arial"/>
          <w:sz w:val="24"/>
        </w:rPr>
        <w:t xml:space="preserve"> (draw)</w:t>
      </w:r>
      <w:r w:rsidRPr="00994088">
        <w:rPr>
          <w:rFonts w:ascii="Arial" w:hAnsi="Arial" w:cs="Arial"/>
          <w:sz w:val="24"/>
        </w:rPr>
        <w:t xml:space="preserve"> and label at least six </w:t>
      </w:r>
      <w:r w:rsidR="00994088" w:rsidRPr="00994088">
        <w:rPr>
          <w:rFonts w:ascii="Arial" w:hAnsi="Arial" w:cs="Arial"/>
          <w:sz w:val="24"/>
        </w:rPr>
        <w:t>stage</w:t>
      </w:r>
      <w:r w:rsidRPr="00994088">
        <w:rPr>
          <w:rFonts w:ascii="Arial" w:hAnsi="Arial" w:cs="Arial"/>
          <w:sz w:val="24"/>
        </w:rPr>
        <w:t xml:space="preserve">s that take place within the water </w:t>
      </w:r>
      <w:r w:rsidR="008A54E6" w:rsidRPr="00994088">
        <w:rPr>
          <w:rFonts w:ascii="Arial" w:hAnsi="Arial" w:cs="Arial"/>
          <w:sz w:val="24"/>
        </w:rPr>
        <w:t>cycle.</w:t>
      </w:r>
      <w:r w:rsidR="00774286" w:rsidRPr="00994088">
        <w:rPr>
          <w:rFonts w:ascii="Arial" w:hAnsi="Arial" w:cs="Arial"/>
          <w:sz w:val="24"/>
        </w:rPr>
        <w:t xml:space="preserve"> </w:t>
      </w:r>
      <w:r w:rsidR="008A54E6" w:rsidRPr="00994088">
        <w:rPr>
          <w:rFonts w:ascii="Arial" w:hAnsi="Arial" w:cs="Arial"/>
          <w:sz w:val="24"/>
        </w:rPr>
        <w:t xml:space="preserve">Ensure that your image clearly displays where water is moving to and </w:t>
      </w:r>
      <w:r w:rsidR="00A84550" w:rsidRPr="00994088">
        <w:rPr>
          <w:rFonts w:ascii="Arial" w:hAnsi="Arial" w:cs="Arial"/>
          <w:sz w:val="24"/>
        </w:rPr>
        <w:t>from, and make sure that you neatly</w:t>
      </w:r>
      <w:r w:rsidR="00246BEA">
        <w:rPr>
          <w:rFonts w:ascii="Arial" w:hAnsi="Arial" w:cs="Arial"/>
          <w:sz w:val="24"/>
        </w:rPr>
        <w:t xml:space="preserve"> and clearly</w:t>
      </w:r>
      <w:r w:rsidR="00A84550" w:rsidRPr="00994088">
        <w:rPr>
          <w:rFonts w:ascii="Arial" w:hAnsi="Arial" w:cs="Arial"/>
          <w:sz w:val="24"/>
        </w:rPr>
        <w:t xml:space="preserve"> write </w:t>
      </w:r>
      <w:r w:rsidR="008A54E6" w:rsidRPr="00994088">
        <w:rPr>
          <w:rFonts w:ascii="Arial" w:hAnsi="Arial" w:cs="Arial"/>
          <w:sz w:val="24"/>
        </w:rPr>
        <w:t xml:space="preserve">the key word </w:t>
      </w:r>
      <w:r w:rsidR="00A84550" w:rsidRPr="00994088">
        <w:rPr>
          <w:rFonts w:ascii="Arial" w:hAnsi="Arial" w:cs="Arial"/>
          <w:sz w:val="24"/>
        </w:rPr>
        <w:t>to</w:t>
      </w:r>
      <w:r w:rsidR="008A54E6" w:rsidRPr="00994088">
        <w:rPr>
          <w:rFonts w:ascii="Arial" w:hAnsi="Arial" w:cs="Arial"/>
          <w:sz w:val="24"/>
        </w:rPr>
        <w:t xml:space="preserve"> indicat</w:t>
      </w:r>
      <w:r w:rsidR="00A84550" w:rsidRPr="00994088">
        <w:rPr>
          <w:rFonts w:ascii="Arial" w:hAnsi="Arial" w:cs="Arial"/>
          <w:sz w:val="24"/>
        </w:rPr>
        <w:t>e</w:t>
      </w:r>
      <w:r w:rsidR="008A54E6" w:rsidRPr="00994088">
        <w:rPr>
          <w:rFonts w:ascii="Arial" w:hAnsi="Arial" w:cs="Arial"/>
          <w:sz w:val="24"/>
        </w:rPr>
        <w:t xml:space="preserve"> what </w:t>
      </w:r>
      <w:r w:rsidR="00994088" w:rsidRPr="00994088">
        <w:rPr>
          <w:rFonts w:ascii="Arial" w:hAnsi="Arial" w:cs="Arial"/>
          <w:sz w:val="24"/>
        </w:rPr>
        <w:t>is occurring at each stage.</w:t>
      </w:r>
    </w:p>
    <w:p w14:paraId="3C520E34" w14:textId="28DE56A2" w:rsidR="008A54E6" w:rsidRDefault="008A54E6" w:rsidP="008A54E6">
      <w:pPr>
        <w:pStyle w:val="ListParagraph"/>
        <w:tabs>
          <w:tab w:val="left" w:pos="925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A54E6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1</w:t>
      </w:r>
      <w:r w:rsidRPr="008A54E6">
        <w:rPr>
          <w:rFonts w:ascii="Arial" w:hAnsi="Arial" w:cs="Arial"/>
          <w:b/>
          <w:sz w:val="24"/>
          <w:szCs w:val="24"/>
        </w:rPr>
        <w:t>2 marks)</w:t>
      </w:r>
    </w:p>
    <w:p w14:paraId="32F7C586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66616DFC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42C54140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246512E3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549251C0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0C5710F0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03318708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1E15E818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49759E50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40473961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077121AC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1A257863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2A882A95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44D66DF2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7144B241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7377638B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4632B61E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22818906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5E7262C6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65443D97" w14:textId="77777777" w:rsidR="008A54E6" w:rsidRDefault="008A54E6" w:rsidP="008A54E6">
      <w:pPr>
        <w:pStyle w:val="ListParagraph"/>
        <w:rPr>
          <w:rFonts w:ascii="Arial" w:hAnsi="Arial" w:cs="Arial"/>
        </w:rPr>
      </w:pPr>
    </w:p>
    <w:p w14:paraId="6424A618" w14:textId="77777777" w:rsidR="008A54E6" w:rsidRPr="008A54E6" w:rsidRDefault="008A54E6" w:rsidP="008A54E6">
      <w:pPr>
        <w:pStyle w:val="ListParagraph"/>
        <w:rPr>
          <w:rFonts w:ascii="Arial" w:hAnsi="Arial" w:cs="Arial"/>
        </w:rPr>
      </w:pPr>
    </w:p>
    <w:p w14:paraId="17B97F57" w14:textId="77777777" w:rsidR="00994088" w:rsidRPr="00994088" w:rsidRDefault="00A84550" w:rsidP="0099408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Select </w:t>
      </w:r>
      <w:r w:rsidR="00994088">
        <w:rPr>
          <w:rFonts w:ascii="Arial" w:hAnsi="Arial" w:cs="Arial"/>
          <w:sz w:val="24"/>
        </w:rPr>
        <w:t xml:space="preserve">just </w:t>
      </w:r>
      <w:r w:rsidRPr="00A84550">
        <w:rPr>
          <w:rFonts w:ascii="Arial" w:hAnsi="Arial" w:cs="Arial"/>
          <w:b/>
          <w:sz w:val="24"/>
        </w:rPr>
        <w:t>two</w:t>
      </w:r>
      <w:r>
        <w:rPr>
          <w:rFonts w:ascii="Arial" w:hAnsi="Arial" w:cs="Arial"/>
          <w:sz w:val="24"/>
        </w:rPr>
        <w:t xml:space="preserve"> of the following types of rainfall</w:t>
      </w:r>
      <w:r w:rsidR="00774286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14:paraId="660686A2" w14:textId="3636A18A" w:rsidR="00994088" w:rsidRPr="00994088" w:rsidRDefault="00994088" w:rsidP="00994088">
      <w:pPr>
        <w:pStyle w:val="ListParagraph"/>
        <w:tabs>
          <w:tab w:val="left" w:pos="8400"/>
        </w:tabs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(</w:t>
      </w:r>
      <w:proofErr w:type="spellStart"/>
      <w:r>
        <w:rPr>
          <w:rFonts w:ascii="Arial" w:hAnsi="Arial" w:cs="Arial"/>
          <w:i/>
          <w:sz w:val="24"/>
        </w:rPr>
        <w:t>i</w:t>
      </w:r>
      <w:proofErr w:type="spellEnd"/>
      <w:r>
        <w:rPr>
          <w:rFonts w:ascii="Arial" w:hAnsi="Arial" w:cs="Arial"/>
          <w:i/>
          <w:sz w:val="24"/>
        </w:rPr>
        <w:t xml:space="preserve">) </w:t>
      </w:r>
      <w:r w:rsidRPr="00994088">
        <w:rPr>
          <w:rFonts w:ascii="Arial" w:hAnsi="Arial" w:cs="Arial"/>
          <w:i/>
          <w:sz w:val="24"/>
        </w:rPr>
        <w:t>Orographic rainfall</w:t>
      </w:r>
      <w:r>
        <w:rPr>
          <w:rFonts w:ascii="Arial" w:hAnsi="Arial" w:cs="Arial"/>
          <w:i/>
          <w:sz w:val="24"/>
        </w:rPr>
        <w:t xml:space="preserve">; (ii) </w:t>
      </w:r>
      <w:r w:rsidR="00A84550">
        <w:rPr>
          <w:rFonts w:ascii="Arial" w:hAnsi="Arial" w:cs="Arial"/>
          <w:i/>
          <w:sz w:val="24"/>
        </w:rPr>
        <w:t xml:space="preserve">Convection </w:t>
      </w:r>
      <w:r>
        <w:rPr>
          <w:rFonts w:ascii="Arial" w:hAnsi="Arial" w:cs="Arial"/>
          <w:i/>
          <w:sz w:val="24"/>
        </w:rPr>
        <w:t>rainfall; (iii) Frontal</w:t>
      </w:r>
      <w:r w:rsidR="00A84550">
        <w:rPr>
          <w:rFonts w:ascii="Arial" w:hAnsi="Arial" w:cs="Arial"/>
          <w:i/>
          <w:sz w:val="24"/>
        </w:rPr>
        <w:t xml:space="preserve"> rainfall</w:t>
      </w:r>
      <w:r>
        <w:rPr>
          <w:rFonts w:ascii="Arial" w:hAnsi="Arial" w:cs="Arial"/>
          <w:i/>
          <w:sz w:val="24"/>
        </w:rPr>
        <w:t xml:space="preserve">                        </w:t>
      </w:r>
      <w:r w:rsidR="00227F31">
        <w:rPr>
          <w:rFonts w:ascii="Arial" w:hAnsi="Arial" w:cs="Arial"/>
          <w:i/>
          <w:sz w:val="24"/>
        </w:rPr>
        <w:t xml:space="preserve">   </w:t>
      </w:r>
      <w:r>
        <w:rPr>
          <w:rFonts w:ascii="Arial" w:hAnsi="Arial" w:cs="Arial"/>
          <w:i/>
          <w:sz w:val="24"/>
        </w:rPr>
        <w:t xml:space="preserve">  </w:t>
      </w:r>
      <w:r w:rsidR="00246BEA">
        <w:rPr>
          <w:rFonts w:ascii="Arial" w:hAnsi="Arial" w:cs="Arial"/>
          <w:b/>
          <w:i/>
          <w:sz w:val="24"/>
        </w:rPr>
        <w:t>(4</w:t>
      </w:r>
      <w:r w:rsidRPr="00227F31">
        <w:rPr>
          <w:rFonts w:ascii="Arial" w:hAnsi="Arial" w:cs="Arial"/>
          <w:b/>
          <w:i/>
          <w:sz w:val="24"/>
        </w:rPr>
        <w:t xml:space="preserve"> marks)</w:t>
      </w:r>
    </w:p>
    <w:p w14:paraId="62D82808" w14:textId="77777777" w:rsidR="00994088" w:rsidRDefault="00994088" w:rsidP="00994088">
      <w:pPr>
        <w:pStyle w:val="ListParagraph"/>
        <w:tabs>
          <w:tab w:val="left" w:pos="8400"/>
        </w:tabs>
        <w:rPr>
          <w:rFonts w:ascii="Arial" w:hAnsi="Arial" w:cs="Arial"/>
          <w:i/>
          <w:sz w:val="24"/>
        </w:rPr>
      </w:pPr>
    </w:p>
    <w:p w14:paraId="68D7B5B1" w14:textId="4D5A8A64" w:rsidR="00774286" w:rsidRPr="00994088" w:rsidRDefault="00227F31" w:rsidP="00994088">
      <w:pPr>
        <w:pStyle w:val="ListParagraph"/>
        <w:tabs>
          <w:tab w:val="left" w:pos="8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(</w:t>
      </w:r>
      <w:r w:rsidRPr="00227F31">
        <w:rPr>
          <w:rFonts w:ascii="Arial" w:hAnsi="Arial" w:cs="Arial"/>
          <w:i/>
        </w:rPr>
        <w:t>b</w:t>
      </w:r>
      <w:r w:rsidR="00994088" w:rsidRPr="00227F31">
        <w:rPr>
          <w:rFonts w:ascii="Arial" w:hAnsi="Arial" w:cs="Arial"/>
          <w:i/>
        </w:rPr>
        <w:t>riefly describe</w:t>
      </w:r>
      <w:r w:rsidR="00246BEA">
        <w:rPr>
          <w:rFonts w:ascii="Arial" w:hAnsi="Arial" w:cs="Arial"/>
          <w:i/>
        </w:rPr>
        <w:t xml:space="preserve"> at least two </w:t>
      </w:r>
      <w:r w:rsidR="00994088" w:rsidRPr="00227F31">
        <w:rPr>
          <w:rFonts w:ascii="Arial" w:hAnsi="Arial" w:cs="Arial"/>
          <w:i/>
        </w:rPr>
        <w:t>similarities</w:t>
      </w:r>
      <w:r>
        <w:rPr>
          <w:rFonts w:ascii="Arial" w:hAnsi="Arial" w:cs="Arial"/>
          <w:sz w:val="24"/>
          <w:szCs w:val="24"/>
        </w:rPr>
        <w:t>)</w:t>
      </w:r>
      <w:r w:rsidR="00994088">
        <w:rPr>
          <w:rFonts w:ascii="Arial" w:hAnsi="Arial" w:cs="Arial"/>
          <w:sz w:val="24"/>
          <w:szCs w:val="24"/>
        </w:rPr>
        <w:t xml:space="preserve"> between </w:t>
      </w:r>
      <w:r>
        <w:rPr>
          <w:rFonts w:ascii="Arial" w:hAnsi="Arial" w:cs="Arial"/>
          <w:sz w:val="24"/>
          <w:szCs w:val="24"/>
        </w:rPr>
        <w:t xml:space="preserve">the two </w:t>
      </w:r>
      <w:r w:rsidR="00246BEA">
        <w:rPr>
          <w:rFonts w:ascii="Arial" w:hAnsi="Arial" w:cs="Arial"/>
          <w:sz w:val="24"/>
          <w:szCs w:val="24"/>
        </w:rPr>
        <w:t xml:space="preserve">types of rainfall that </w:t>
      </w:r>
      <w:r>
        <w:rPr>
          <w:rFonts w:ascii="Arial" w:hAnsi="Arial" w:cs="Arial"/>
          <w:sz w:val="24"/>
          <w:szCs w:val="24"/>
        </w:rPr>
        <w:t>you have chosen and then contrast (</w:t>
      </w:r>
      <w:r w:rsidRPr="00227F31">
        <w:rPr>
          <w:rFonts w:ascii="Arial" w:hAnsi="Arial" w:cs="Arial"/>
          <w:i/>
        </w:rPr>
        <w:t xml:space="preserve">briefly describe </w:t>
      </w:r>
      <w:r w:rsidR="00246BEA">
        <w:rPr>
          <w:rFonts w:ascii="Arial" w:hAnsi="Arial" w:cs="Arial"/>
          <w:i/>
        </w:rPr>
        <w:t>at least two</w:t>
      </w:r>
      <w:r w:rsidRPr="00227F3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differences</w:t>
      </w:r>
      <w:r>
        <w:rPr>
          <w:rFonts w:ascii="Arial" w:hAnsi="Arial" w:cs="Arial"/>
          <w:sz w:val="24"/>
          <w:szCs w:val="24"/>
        </w:rPr>
        <w:t xml:space="preserve">) </w:t>
      </w:r>
      <w:r w:rsidRPr="00227F31">
        <w:rPr>
          <w:rFonts w:ascii="Arial" w:hAnsi="Arial" w:cs="Arial"/>
          <w:sz w:val="24"/>
          <w:szCs w:val="24"/>
        </w:rPr>
        <w:t xml:space="preserve">between the two </w:t>
      </w:r>
      <w:r w:rsidR="00246BEA">
        <w:rPr>
          <w:rFonts w:ascii="Arial" w:hAnsi="Arial" w:cs="Arial"/>
          <w:sz w:val="24"/>
          <w:szCs w:val="24"/>
        </w:rPr>
        <w:t xml:space="preserve">types of rainfall </w:t>
      </w:r>
      <w:r w:rsidRPr="00227F31">
        <w:rPr>
          <w:rFonts w:ascii="Arial" w:hAnsi="Arial" w:cs="Arial"/>
          <w:sz w:val="24"/>
          <w:szCs w:val="24"/>
        </w:rPr>
        <w:t>you have chosen</w:t>
      </w:r>
      <w:r>
        <w:rPr>
          <w:rFonts w:ascii="Arial" w:hAnsi="Arial" w:cs="Arial"/>
          <w:sz w:val="24"/>
          <w:szCs w:val="24"/>
        </w:rPr>
        <w:t>.</w:t>
      </w:r>
    </w:p>
    <w:p w14:paraId="66CE98BF" w14:textId="77777777" w:rsidR="008A54E6" w:rsidRDefault="008A54E6" w:rsidP="00774286">
      <w:pPr>
        <w:pStyle w:val="ListParagraph"/>
        <w:rPr>
          <w:rFonts w:ascii="Arial" w:hAnsi="Arial" w:cs="Arial"/>
        </w:rPr>
      </w:pPr>
    </w:p>
    <w:p w14:paraId="1EC6BC51" w14:textId="77777777" w:rsidR="008A54E6" w:rsidRDefault="008A54E6" w:rsidP="00774286">
      <w:pPr>
        <w:pStyle w:val="ListParagraph"/>
        <w:rPr>
          <w:rFonts w:ascii="Arial" w:hAnsi="Arial" w:cs="Arial"/>
        </w:rPr>
      </w:pPr>
    </w:p>
    <w:p w14:paraId="352AFA87" w14:textId="77777777" w:rsidR="00227F31" w:rsidRPr="00866AC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4CD9CCBB" w14:textId="77777777" w:rsidR="00227F31" w:rsidRPr="00866AC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5A900AE8" w14:textId="77777777" w:rsidR="00227F3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62FF527A" w14:textId="77777777" w:rsidR="00227F31" w:rsidRPr="00866AC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780BF73F" w14:textId="77777777" w:rsidR="00227F31" w:rsidRPr="00866AC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7E191F6C" w14:textId="77777777" w:rsidR="00227F3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24D77609" w14:textId="77777777" w:rsidR="00227F31" w:rsidRPr="00866AC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78D7FE39" w14:textId="77777777" w:rsidR="00227F31" w:rsidRPr="00866AC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1140D170" w14:textId="77777777" w:rsidR="00227F3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7EAF6B8F" w14:textId="77777777" w:rsidR="00227F31" w:rsidRPr="00866AC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2ABE3DCB" w14:textId="77777777" w:rsidR="00227F31" w:rsidRPr="00866AC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5F555D80" w14:textId="77777777" w:rsidR="00227F31" w:rsidRDefault="00227F31" w:rsidP="00227F3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4DA8BD3B" w14:textId="77777777" w:rsidR="008A54E6" w:rsidRDefault="008A54E6" w:rsidP="00774286">
      <w:pPr>
        <w:pStyle w:val="ListParagraph"/>
        <w:rPr>
          <w:rFonts w:ascii="Arial" w:hAnsi="Arial" w:cs="Arial"/>
        </w:rPr>
      </w:pPr>
    </w:p>
    <w:p w14:paraId="5D705FBE" w14:textId="77777777" w:rsidR="008A54E6" w:rsidRDefault="008A54E6" w:rsidP="00774286">
      <w:pPr>
        <w:pStyle w:val="ListParagraph"/>
        <w:rPr>
          <w:rFonts w:ascii="Arial" w:hAnsi="Arial" w:cs="Arial"/>
        </w:rPr>
      </w:pPr>
    </w:p>
    <w:p w14:paraId="2A20CB7B" w14:textId="77777777" w:rsidR="00B13901" w:rsidRPr="00B13901" w:rsidRDefault="00246BEA" w:rsidP="00246B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>Explain what a ‘water footprint’ is by using ‘SEE’, Statement, Explanation, Example</w:t>
      </w:r>
      <w:r w:rsidR="00B13901">
        <w:rPr>
          <w:rFonts w:ascii="Arial" w:hAnsi="Arial" w:cs="Arial"/>
          <w:sz w:val="24"/>
        </w:rPr>
        <w:t>:</w:t>
      </w:r>
    </w:p>
    <w:p w14:paraId="11882EE6" w14:textId="1E901A02" w:rsidR="00B13901" w:rsidRDefault="00B13901" w:rsidP="00B13901">
      <w:pPr>
        <w:pStyle w:val="ListParagraph"/>
        <w:tabs>
          <w:tab w:val="left" w:pos="936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i/>
          <w:sz w:val="24"/>
        </w:rPr>
        <w:t>(3</w:t>
      </w:r>
      <w:r w:rsidRPr="00227F31">
        <w:rPr>
          <w:rFonts w:ascii="Arial" w:hAnsi="Arial" w:cs="Arial"/>
          <w:b/>
          <w:i/>
          <w:sz w:val="24"/>
        </w:rPr>
        <w:t xml:space="preserve"> marks)</w:t>
      </w:r>
    </w:p>
    <w:p w14:paraId="1A6BE9A7" w14:textId="44DDF18B" w:rsidR="00B13901" w:rsidRDefault="00B13901" w:rsidP="00B1390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</w:t>
      </w:r>
    </w:p>
    <w:p w14:paraId="38EF5A20" w14:textId="77777777" w:rsidR="00B13901" w:rsidRPr="00866AC1" w:rsidRDefault="00B13901" w:rsidP="00B1390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516148C7" w14:textId="77777777" w:rsidR="00B13901" w:rsidRPr="00866AC1" w:rsidRDefault="00B13901" w:rsidP="00B1390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1C31DB41" w14:textId="77777777" w:rsidR="00B13901" w:rsidRDefault="00B13901" w:rsidP="00B1390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3FB501BD" w14:textId="77777777" w:rsidR="00B13901" w:rsidRPr="00866AC1" w:rsidRDefault="00B13901" w:rsidP="00B1390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1E10812F" w14:textId="77777777" w:rsidR="00B13901" w:rsidRPr="00866AC1" w:rsidRDefault="00B13901" w:rsidP="00B1390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7A38B386" w14:textId="77777777" w:rsidR="00B13901" w:rsidRDefault="00B13901" w:rsidP="00B1390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549F04DC" w14:textId="472AE548" w:rsidR="00246BEA" w:rsidRPr="00246BEA" w:rsidRDefault="00246BEA" w:rsidP="00B13901">
      <w:pPr>
        <w:pStyle w:val="ListParagraph"/>
        <w:rPr>
          <w:rFonts w:ascii="Arial" w:hAnsi="Arial" w:cs="Arial"/>
        </w:rPr>
      </w:pPr>
    </w:p>
    <w:p w14:paraId="1B6692B8" w14:textId="77777777" w:rsidR="00246BEA" w:rsidRDefault="00246BEA" w:rsidP="00246BEA">
      <w:pPr>
        <w:pStyle w:val="ListParagraph"/>
        <w:rPr>
          <w:rFonts w:ascii="Arial" w:hAnsi="Arial" w:cs="Arial"/>
          <w:sz w:val="24"/>
        </w:rPr>
      </w:pPr>
    </w:p>
    <w:p w14:paraId="40BD5405" w14:textId="32451592" w:rsidR="00B13901" w:rsidRDefault="00246BEA" w:rsidP="002429B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 </w:t>
      </w:r>
      <w:r w:rsidR="00B13901"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</w:p>
    <w:p w14:paraId="6D0398A8" w14:textId="19B52E27" w:rsidR="000B7682" w:rsidRPr="0039359E" w:rsidRDefault="00095613" w:rsidP="0039359E">
      <w:pPr>
        <w:pStyle w:val="ListParagraph"/>
        <w:rPr>
          <w:rFonts w:ascii="Arial" w:hAnsi="Arial" w:cs="Arial"/>
        </w:rPr>
      </w:pPr>
      <w:r w:rsidRPr="0009561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50E5D" wp14:editId="7ADE0DAB">
                <wp:simplePos x="0" y="0"/>
                <wp:positionH relativeFrom="column">
                  <wp:posOffset>2629535</wp:posOffset>
                </wp:positionH>
                <wp:positionV relativeFrom="paragraph">
                  <wp:posOffset>180340</wp:posOffset>
                </wp:positionV>
                <wp:extent cx="1223010" cy="296545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9A90" w14:textId="7317F3F6" w:rsidR="00095613" w:rsidRPr="00095613" w:rsidRDefault="0009561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56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07.05pt;margin-top:14.2pt;width:96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" stroked="f">
                <v:textbox>
                  <w:txbxContent>
                    <w:p w14:paraId="2F8B9A90" w14:textId="7317F3F6" w:rsidR="00095613" w:rsidRPr="00095613" w:rsidRDefault="0009561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56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82" w:rsidRPr="0039359E" w:rsidSect="000B5B27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EA21B" w14:textId="77777777" w:rsidR="00811931" w:rsidRDefault="00811931" w:rsidP="00A40E08">
      <w:pPr>
        <w:spacing w:after="0" w:line="240" w:lineRule="auto"/>
      </w:pPr>
      <w:r>
        <w:separator/>
      </w:r>
    </w:p>
  </w:endnote>
  <w:endnote w:type="continuationSeparator" w:id="0">
    <w:p w14:paraId="130865CB" w14:textId="77777777" w:rsidR="00811931" w:rsidRDefault="00811931" w:rsidP="00A4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1BA21" w14:textId="77777777" w:rsidR="00811931" w:rsidRDefault="00811931" w:rsidP="00A40E08">
      <w:pPr>
        <w:spacing w:after="0" w:line="240" w:lineRule="auto"/>
      </w:pPr>
      <w:r>
        <w:separator/>
      </w:r>
    </w:p>
  </w:footnote>
  <w:footnote w:type="continuationSeparator" w:id="0">
    <w:p w14:paraId="08DD3D70" w14:textId="77777777" w:rsidR="00811931" w:rsidRDefault="00811931" w:rsidP="00A4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E06"/>
    <w:multiLevelType w:val="hybridMultilevel"/>
    <w:tmpl w:val="EF9498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D1687"/>
    <w:multiLevelType w:val="hybridMultilevel"/>
    <w:tmpl w:val="5DBEC7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D2D9B"/>
    <w:multiLevelType w:val="hybridMultilevel"/>
    <w:tmpl w:val="0C28BA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6700C"/>
    <w:multiLevelType w:val="hybridMultilevel"/>
    <w:tmpl w:val="0916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E5B56"/>
    <w:multiLevelType w:val="hybridMultilevel"/>
    <w:tmpl w:val="86444F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E6A70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34637D"/>
    <w:multiLevelType w:val="hybridMultilevel"/>
    <w:tmpl w:val="4FB42834"/>
    <w:lvl w:ilvl="0" w:tplc="69041C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96476"/>
    <w:multiLevelType w:val="hybridMultilevel"/>
    <w:tmpl w:val="5CBACB9C"/>
    <w:lvl w:ilvl="0" w:tplc="306AB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745FDC"/>
    <w:multiLevelType w:val="hybridMultilevel"/>
    <w:tmpl w:val="99AC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C561BA"/>
    <w:multiLevelType w:val="hybridMultilevel"/>
    <w:tmpl w:val="9842B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43A03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56CA3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B049D4"/>
    <w:multiLevelType w:val="hybridMultilevel"/>
    <w:tmpl w:val="2208DB6A"/>
    <w:lvl w:ilvl="0" w:tplc="D1C658D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724DC6"/>
    <w:multiLevelType w:val="hybridMultilevel"/>
    <w:tmpl w:val="4B80F9AC"/>
    <w:lvl w:ilvl="0" w:tplc="47A85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C551660"/>
    <w:multiLevelType w:val="hybridMultilevel"/>
    <w:tmpl w:val="0DD4D9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450CAD"/>
    <w:multiLevelType w:val="hybridMultilevel"/>
    <w:tmpl w:val="E30252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08A0A5A"/>
    <w:multiLevelType w:val="hybridMultilevel"/>
    <w:tmpl w:val="07C8E958"/>
    <w:lvl w:ilvl="0" w:tplc="CB56531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EC08D1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F73ED"/>
    <w:multiLevelType w:val="hybridMultilevel"/>
    <w:tmpl w:val="645A462E"/>
    <w:lvl w:ilvl="0" w:tplc="F24AA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9721F3"/>
    <w:multiLevelType w:val="hybridMultilevel"/>
    <w:tmpl w:val="7CD0B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B353D6"/>
    <w:multiLevelType w:val="hybridMultilevel"/>
    <w:tmpl w:val="5374D9A2"/>
    <w:lvl w:ilvl="0" w:tplc="9E12C8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6551F3"/>
    <w:multiLevelType w:val="hybridMultilevel"/>
    <w:tmpl w:val="385EEE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D2C9D"/>
    <w:multiLevelType w:val="hybridMultilevel"/>
    <w:tmpl w:val="154EBD2A"/>
    <w:lvl w:ilvl="0" w:tplc="30022B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D217FB"/>
    <w:multiLevelType w:val="hybridMultilevel"/>
    <w:tmpl w:val="01989F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E3DDE"/>
    <w:multiLevelType w:val="hybridMultilevel"/>
    <w:tmpl w:val="1680A8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D444C5"/>
    <w:multiLevelType w:val="hybridMultilevel"/>
    <w:tmpl w:val="99AC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864DB1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704752"/>
    <w:multiLevelType w:val="hybridMultilevel"/>
    <w:tmpl w:val="AF8C3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535D54"/>
    <w:multiLevelType w:val="hybridMultilevel"/>
    <w:tmpl w:val="5A3E6726"/>
    <w:lvl w:ilvl="0" w:tplc="6486D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8948A4"/>
    <w:multiLevelType w:val="hybridMultilevel"/>
    <w:tmpl w:val="4D1CC2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DD4E60"/>
    <w:multiLevelType w:val="hybridMultilevel"/>
    <w:tmpl w:val="4D1CC2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31CA2"/>
    <w:multiLevelType w:val="hybridMultilevel"/>
    <w:tmpl w:val="242E63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E20B2E"/>
    <w:multiLevelType w:val="hybridMultilevel"/>
    <w:tmpl w:val="1786E6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044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40555B"/>
    <w:multiLevelType w:val="hybridMultilevel"/>
    <w:tmpl w:val="B4CC75EC"/>
    <w:lvl w:ilvl="0" w:tplc="0C090017">
      <w:start w:val="1"/>
      <w:numFmt w:val="lowerLetter"/>
      <w:lvlText w:val="%1)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767F19"/>
    <w:multiLevelType w:val="hybridMultilevel"/>
    <w:tmpl w:val="C60EAF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21"/>
  </w:num>
  <w:num w:numId="4">
    <w:abstractNumId w:val="32"/>
  </w:num>
  <w:num w:numId="5">
    <w:abstractNumId w:val="8"/>
  </w:num>
  <w:num w:numId="6">
    <w:abstractNumId w:val="36"/>
  </w:num>
  <w:num w:numId="7">
    <w:abstractNumId w:val="38"/>
  </w:num>
  <w:num w:numId="8">
    <w:abstractNumId w:val="26"/>
  </w:num>
  <w:num w:numId="9">
    <w:abstractNumId w:val="41"/>
  </w:num>
  <w:num w:numId="10">
    <w:abstractNumId w:val="20"/>
  </w:num>
  <w:num w:numId="11">
    <w:abstractNumId w:val="15"/>
  </w:num>
  <w:num w:numId="12">
    <w:abstractNumId w:val="31"/>
  </w:num>
  <w:num w:numId="13">
    <w:abstractNumId w:val="1"/>
  </w:num>
  <w:num w:numId="14">
    <w:abstractNumId w:val="3"/>
  </w:num>
  <w:num w:numId="15">
    <w:abstractNumId w:val="10"/>
  </w:num>
  <w:num w:numId="16">
    <w:abstractNumId w:val="19"/>
  </w:num>
  <w:num w:numId="17">
    <w:abstractNumId w:val="6"/>
  </w:num>
  <w:num w:numId="18">
    <w:abstractNumId w:val="2"/>
  </w:num>
  <w:num w:numId="19">
    <w:abstractNumId w:val="17"/>
  </w:num>
  <w:num w:numId="20">
    <w:abstractNumId w:val="22"/>
  </w:num>
  <w:num w:numId="21">
    <w:abstractNumId w:val="13"/>
  </w:num>
  <w:num w:numId="22">
    <w:abstractNumId w:val="7"/>
  </w:num>
  <w:num w:numId="23">
    <w:abstractNumId w:val="25"/>
  </w:num>
  <w:num w:numId="24">
    <w:abstractNumId w:val="40"/>
  </w:num>
  <w:num w:numId="25">
    <w:abstractNumId w:val="33"/>
  </w:num>
  <w:num w:numId="26">
    <w:abstractNumId w:val="4"/>
  </w:num>
  <w:num w:numId="27">
    <w:abstractNumId w:val="14"/>
  </w:num>
  <w:num w:numId="28">
    <w:abstractNumId w:val="23"/>
  </w:num>
  <w:num w:numId="29">
    <w:abstractNumId w:val="28"/>
  </w:num>
  <w:num w:numId="30">
    <w:abstractNumId w:val="24"/>
  </w:num>
  <w:num w:numId="31">
    <w:abstractNumId w:val="34"/>
  </w:num>
  <w:num w:numId="32">
    <w:abstractNumId w:val="0"/>
  </w:num>
  <w:num w:numId="33">
    <w:abstractNumId w:val="37"/>
  </w:num>
  <w:num w:numId="34">
    <w:abstractNumId w:val="16"/>
  </w:num>
  <w:num w:numId="35">
    <w:abstractNumId w:val="9"/>
  </w:num>
  <w:num w:numId="36">
    <w:abstractNumId w:val="30"/>
  </w:num>
  <w:num w:numId="37">
    <w:abstractNumId w:val="39"/>
  </w:num>
  <w:num w:numId="38">
    <w:abstractNumId w:val="5"/>
  </w:num>
  <w:num w:numId="39">
    <w:abstractNumId w:val="18"/>
  </w:num>
  <w:num w:numId="40">
    <w:abstractNumId w:val="35"/>
  </w:num>
  <w:num w:numId="41">
    <w:abstractNumId w:val="1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66"/>
    <w:rsid w:val="00005F77"/>
    <w:rsid w:val="00046B0A"/>
    <w:rsid w:val="000557AE"/>
    <w:rsid w:val="00081B4F"/>
    <w:rsid w:val="00086FC4"/>
    <w:rsid w:val="00095613"/>
    <w:rsid w:val="000B5B27"/>
    <w:rsid w:val="000B7682"/>
    <w:rsid w:val="001137EA"/>
    <w:rsid w:val="00190BDD"/>
    <w:rsid w:val="002231BD"/>
    <w:rsid w:val="002237CC"/>
    <w:rsid w:val="00227F31"/>
    <w:rsid w:val="00237C6C"/>
    <w:rsid w:val="002429BB"/>
    <w:rsid w:val="00246BEA"/>
    <w:rsid w:val="0027291D"/>
    <w:rsid w:val="00273843"/>
    <w:rsid w:val="00294B88"/>
    <w:rsid w:val="002B0D0D"/>
    <w:rsid w:val="002C22CF"/>
    <w:rsid w:val="002C3D18"/>
    <w:rsid w:val="003916A6"/>
    <w:rsid w:val="0039359E"/>
    <w:rsid w:val="00401243"/>
    <w:rsid w:val="00411302"/>
    <w:rsid w:val="004234FA"/>
    <w:rsid w:val="00437067"/>
    <w:rsid w:val="00446523"/>
    <w:rsid w:val="0045763D"/>
    <w:rsid w:val="004A0D52"/>
    <w:rsid w:val="00587795"/>
    <w:rsid w:val="006618D0"/>
    <w:rsid w:val="006D1503"/>
    <w:rsid w:val="006F16EC"/>
    <w:rsid w:val="00726E10"/>
    <w:rsid w:val="00774286"/>
    <w:rsid w:val="00782843"/>
    <w:rsid w:val="00811931"/>
    <w:rsid w:val="00866AC1"/>
    <w:rsid w:val="00874E02"/>
    <w:rsid w:val="00886D75"/>
    <w:rsid w:val="008A54E6"/>
    <w:rsid w:val="008B7066"/>
    <w:rsid w:val="008D0CE7"/>
    <w:rsid w:val="0091414E"/>
    <w:rsid w:val="00994088"/>
    <w:rsid w:val="009B1834"/>
    <w:rsid w:val="009C7F82"/>
    <w:rsid w:val="009D6BD7"/>
    <w:rsid w:val="00A40E08"/>
    <w:rsid w:val="00A657E4"/>
    <w:rsid w:val="00A84550"/>
    <w:rsid w:val="00B13901"/>
    <w:rsid w:val="00B239E4"/>
    <w:rsid w:val="00B61290"/>
    <w:rsid w:val="00B909C2"/>
    <w:rsid w:val="00BE7A97"/>
    <w:rsid w:val="00C300CD"/>
    <w:rsid w:val="00C73386"/>
    <w:rsid w:val="00CA0BC2"/>
    <w:rsid w:val="00CA5AA3"/>
    <w:rsid w:val="00CB5E77"/>
    <w:rsid w:val="00D06C97"/>
    <w:rsid w:val="00D36EA7"/>
    <w:rsid w:val="00D53C1C"/>
    <w:rsid w:val="00D73523"/>
    <w:rsid w:val="00E20DF1"/>
    <w:rsid w:val="00EA2A40"/>
    <w:rsid w:val="00EA79E5"/>
    <w:rsid w:val="00EB5F5C"/>
    <w:rsid w:val="00EE7CDC"/>
    <w:rsid w:val="00F22098"/>
    <w:rsid w:val="00F3589F"/>
    <w:rsid w:val="00F61F31"/>
    <w:rsid w:val="00F66C4C"/>
    <w:rsid w:val="00F976DF"/>
    <w:rsid w:val="00FC00AB"/>
    <w:rsid w:val="00FC512B"/>
    <w:rsid w:val="00FD04F0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08"/>
  </w:style>
  <w:style w:type="paragraph" w:styleId="Footer">
    <w:name w:val="footer"/>
    <w:basedOn w:val="Normal"/>
    <w:link w:val="Foot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08"/>
  </w:style>
  <w:style w:type="paragraph" w:styleId="Footer">
    <w:name w:val="footer"/>
    <w:basedOn w:val="Normal"/>
    <w:link w:val="Foot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16458049.dotm</Template>
  <TotalTime>2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e4081018</cp:lastModifiedBy>
  <cp:revision>3</cp:revision>
  <cp:lastPrinted>2018-02-25T06:39:00Z</cp:lastPrinted>
  <dcterms:created xsi:type="dcterms:W3CDTF">2019-03-07T00:38:00Z</dcterms:created>
  <dcterms:modified xsi:type="dcterms:W3CDTF">2019-03-07T00:39:00Z</dcterms:modified>
</cp:coreProperties>
</file>