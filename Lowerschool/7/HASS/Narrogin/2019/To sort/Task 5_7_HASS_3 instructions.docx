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D0A" w:rsidRPr="002F1397" w:rsidRDefault="00AC3BAD" w:rsidP="00AC3BAD">
      <w:pPr>
        <w:spacing w:after="0"/>
        <w:jc w:val="center"/>
        <w:rPr>
          <w:b/>
          <w:sz w:val="48"/>
        </w:rPr>
      </w:pPr>
      <w:r w:rsidRPr="002F1397">
        <w:rPr>
          <w:b/>
          <w:sz w:val="48"/>
        </w:rPr>
        <w:t>Task 5   - Planning a Liveable Facility – PowerPoint</w:t>
      </w:r>
    </w:p>
    <w:p w:rsidR="00AC3BAD" w:rsidRPr="002F1397" w:rsidRDefault="00AC3BAD" w:rsidP="00AC3BAD">
      <w:pPr>
        <w:spacing w:after="0"/>
        <w:jc w:val="center"/>
        <w:rPr>
          <w:b/>
          <w:sz w:val="48"/>
        </w:rPr>
      </w:pPr>
    </w:p>
    <w:p w:rsidR="00AC3BAD" w:rsidRPr="002F1397" w:rsidRDefault="00AC3BAD" w:rsidP="00AC3BAD">
      <w:pPr>
        <w:spacing w:after="0"/>
        <w:jc w:val="center"/>
        <w:rPr>
          <w:b/>
          <w:sz w:val="48"/>
        </w:rPr>
      </w:pPr>
      <w:r w:rsidRPr="002F1397">
        <w:rPr>
          <w:b/>
          <w:sz w:val="48"/>
        </w:rPr>
        <w:t>Include the following in your PowerPoint:</w:t>
      </w:r>
    </w:p>
    <w:p w:rsidR="00AC3BAD" w:rsidRPr="002F1397" w:rsidRDefault="00AC3BAD">
      <w:pPr>
        <w:rPr>
          <w:sz w:val="32"/>
        </w:rPr>
      </w:pPr>
    </w:p>
    <w:p w:rsidR="00AC3BAD" w:rsidRPr="002F1397" w:rsidRDefault="00AC3BAD" w:rsidP="00AC3BAD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Name of the facility</w:t>
      </w:r>
    </w:p>
    <w:p w:rsidR="00AC3BAD" w:rsidRPr="002F1397" w:rsidRDefault="00AC3BAD" w:rsidP="00AC3BAD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Description of the purpose of your facility</w:t>
      </w:r>
    </w:p>
    <w:p w:rsidR="00AC3BAD" w:rsidRPr="002F1397" w:rsidRDefault="00AC3BAD" w:rsidP="00AC3BAD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Description of who will use the facility</w:t>
      </w:r>
    </w:p>
    <w:p w:rsidR="00AC3BAD" w:rsidRPr="002F1397" w:rsidRDefault="00AC3BAD" w:rsidP="00AC3BAD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Explanation of how it will improve the liveability of the town</w:t>
      </w:r>
    </w:p>
    <w:p w:rsidR="00AC3BAD" w:rsidRPr="002F1397" w:rsidRDefault="00AC3BAD" w:rsidP="00AC3BAD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3 examples of similar facilities in other towns or cities (include pictures and names of locations)</w:t>
      </w:r>
    </w:p>
    <w:p w:rsidR="00AC3BAD" w:rsidRPr="002F1397" w:rsidRDefault="00AC3BAD" w:rsidP="00AC3BAD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 xml:space="preserve">A map of your town with the location of your intended facility (brief description about why you have chosen to build it there). </w:t>
      </w: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Default="002F1397" w:rsidP="002F1397">
      <w:pPr>
        <w:rPr>
          <w:sz w:val="32"/>
        </w:rPr>
      </w:pPr>
    </w:p>
    <w:p w:rsidR="002F1397" w:rsidRPr="002F1397" w:rsidRDefault="002F1397" w:rsidP="002F1397">
      <w:pPr>
        <w:spacing w:after="0"/>
        <w:jc w:val="center"/>
        <w:rPr>
          <w:b/>
          <w:sz w:val="48"/>
        </w:rPr>
      </w:pPr>
      <w:r w:rsidRPr="002F1397">
        <w:rPr>
          <w:b/>
          <w:sz w:val="48"/>
        </w:rPr>
        <w:lastRenderedPageBreak/>
        <w:t>Task 5   - Planning a Liveable Facility – PowerPoint</w:t>
      </w:r>
    </w:p>
    <w:p w:rsidR="002F1397" w:rsidRPr="002F1397" w:rsidRDefault="002F1397" w:rsidP="002F1397">
      <w:pPr>
        <w:spacing w:after="0"/>
        <w:jc w:val="center"/>
        <w:rPr>
          <w:b/>
          <w:sz w:val="48"/>
        </w:rPr>
      </w:pPr>
    </w:p>
    <w:p w:rsidR="002F1397" w:rsidRPr="002F1397" w:rsidRDefault="002F1397" w:rsidP="002F1397">
      <w:pPr>
        <w:spacing w:after="0"/>
        <w:jc w:val="center"/>
        <w:rPr>
          <w:b/>
          <w:sz w:val="48"/>
        </w:rPr>
      </w:pPr>
      <w:r w:rsidRPr="002F1397">
        <w:rPr>
          <w:b/>
          <w:sz w:val="48"/>
        </w:rPr>
        <w:t>Include the following in your PowerPoint:</w:t>
      </w:r>
    </w:p>
    <w:p w:rsidR="002F1397" w:rsidRPr="002F1397" w:rsidRDefault="002F1397" w:rsidP="002F1397">
      <w:pPr>
        <w:rPr>
          <w:sz w:val="32"/>
        </w:rPr>
      </w:pPr>
    </w:p>
    <w:p w:rsidR="002F1397" w:rsidRPr="002F1397" w:rsidRDefault="002F1397" w:rsidP="002F1397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Name of the facility</w:t>
      </w:r>
    </w:p>
    <w:p w:rsidR="002F1397" w:rsidRPr="002F1397" w:rsidRDefault="002F1397" w:rsidP="002F1397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Description of the purpose of your facility</w:t>
      </w:r>
    </w:p>
    <w:p w:rsidR="002F1397" w:rsidRPr="002F1397" w:rsidRDefault="002F1397" w:rsidP="002F1397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Description of who will use the facility</w:t>
      </w:r>
    </w:p>
    <w:p w:rsidR="002F1397" w:rsidRPr="002F1397" w:rsidRDefault="002F1397" w:rsidP="002F1397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Explanation of how it will improve the liveability of the town</w:t>
      </w:r>
    </w:p>
    <w:p w:rsidR="002F1397" w:rsidRPr="002F1397" w:rsidRDefault="002F1397" w:rsidP="002F1397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>3 examples of similar facilities in other towns or cities (include pictures and names of locations)</w:t>
      </w:r>
    </w:p>
    <w:p w:rsidR="002F1397" w:rsidRPr="002F1397" w:rsidRDefault="002F1397" w:rsidP="002F1397">
      <w:pPr>
        <w:pStyle w:val="ListParagraph"/>
        <w:numPr>
          <w:ilvl w:val="0"/>
          <w:numId w:val="1"/>
        </w:numPr>
        <w:rPr>
          <w:sz w:val="32"/>
        </w:rPr>
      </w:pPr>
      <w:r w:rsidRPr="002F1397">
        <w:rPr>
          <w:sz w:val="48"/>
          <w:szCs w:val="36"/>
        </w:rPr>
        <w:t xml:space="preserve">A map of your town with the location of your intended facility (brief description about why you have chosen to build it there). </w:t>
      </w:r>
    </w:p>
    <w:p w:rsidR="002F1397" w:rsidRPr="002F1397" w:rsidRDefault="002F1397" w:rsidP="002F1397">
      <w:pPr>
        <w:rPr>
          <w:sz w:val="32"/>
        </w:rPr>
      </w:pPr>
      <w:bookmarkStart w:id="0" w:name="_GoBack"/>
      <w:bookmarkEnd w:id="0"/>
    </w:p>
    <w:sectPr w:rsidR="002F1397" w:rsidRPr="002F1397" w:rsidSect="002F139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30C8D"/>
    <w:multiLevelType w:val="hybridMultilevel"/>
    <w:tmpl w:val="6DA8490A"/>
    <w:lvl w:ilvl="0" w:tplc="9B72E668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BAD"/>
    <w:rsid w:val="002F1397"/>
    <w:rsid w:val="00647D0A"/>
    <w:rsid w:val="00AC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39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97"/>
    <w:rPr>
      <w:rFonts w:ascii="Arial" w:hAnsi="Arial" w:cs="Arial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B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139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397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FEDAECAB.dotm</Template>
  <TotalTime>17</TotalTime>
  <Pages>2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DONAVON Rebecca [Narrogin Senior High School]</dc:creator>
  <cp:keywords/>
  <dc:description/>
  <cp:lastModifiedBy>e4081018</cp:lastModifiedBy>
  <cp:revision>2</cp:revision>
  <cp:lastPrinted>2019-04-29T00:50:00Z</cp:lastPrinted>
  <dcterms:created xsi:type="dcterms:W3CDTF">2019-04-28T23:47:00Z</dcterms:created>
  <dcterms:modified xsi:type="dcterms:W3CDTF">2019-04-29T01:01:00Z</dcterms:modified>
</cp:coreProperties>
</file>