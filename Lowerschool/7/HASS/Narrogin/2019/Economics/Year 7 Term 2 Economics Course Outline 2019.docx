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2914"/>
        <w:gridCol w:w="2909"/>
        <w:gridCol w:w="2909"/>
        <w:gridCol w:w="2898"/>
        <w:gridCol w:w="2515"/>
      </w:tblGrid>
      <w:tr w:rsidR="00A63132" w:rsidRPr="00E02875" w14:paraId="51FB616A" w14:textId="77777777" w:rsidTr="00F07EC7">
        <w:trPr>
          <w:trHeight w:val="340"/>
        </w:trPr>
        <w:tc>
          <w:tcPr>
            <w:tcW w:w="986" w:type="dxa"/>
            <w:shd w:val="clear" w:color="auto" w:fill="D9D9D9" w:themeFill="background1" w:themeFillShade="D9"/>
          </w:tcPr>
          <w:p w14:paraId="488D1551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 xml:space="preserve">Week </w:t>
            </w:r>
          </w:p>
        </w:tc>
        <w:tc>
          <w:tcPr>
            <w:tcW w:w="2954" w:type="dxa"/>
            <w:shd w:val="clear" w:color="auto" w:fill="D9D9D9" w:themeFill="background1" w:themeFillShade="D9"/>
          </w:tcPr>
          <w:p w14:paraId="67779918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Lesson 1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7239114C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Lesson 2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125979D0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Lesson 3</w:t>
            </w:r>
          </w:p>
        </w:tc>
        <w:tc>
          <w:tcPr>
            <w:tcW w:w="2950" w:type="dxa"/>
            <w:shd w:val="clear" w:color="auto" w:fill="D9D9D9" w:themeFill="background1" w:themeFillShade="D9"/>
          </w:tcPr>
          <w:p w14:paraId="0DA2D4F1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Lesson 4</w:t>
            </w:r>
          </w:p>
        </w:tc>
        <w:tc>
          <w:tcPr>
            <w:tcW w:w="2558" w:type="dxa"/>
            <w:shd w:val="clear" w:color="auto" w:fill="D9D9D9" w:themeFill="background1" w:themeFillShade="D9"/>
          </w:tcPr>
          <w:p w14:paraId="3ACFD3C1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Notes</w:t>
            </w:r>
          </w:p>
        </w:tc>
      </w:tr>
      <w:tr w:rsidR="00A63132" w:rsidRPr="00E02875" w14:paraId="36DBEB93" w14:textId="77777777" w:rsidTr="00F07EC7">
        <w:trPr>
          <w:trHeight w:val="3359"/>
        </w:trPr>
        <w:tc>
          <w:tcPr>
            <w:tcW w:w="986" w:type="dxa"/>
          </w:tcPr>
          <w:p w14:paraId="33D4F23B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One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0B5D894B" w14:textId="477013DE" w:rsidR="00A63132" w:rsidRDefault="00A63132" w:rsidP="009232F6">
            <w:pPr>
              <w:rPr>
                <w:rFonts w:ascii="Arial" w:eastAsia="Microsoft Yi Baiti" w:hAnsi="Arial" w:cs="Arial"/>
                <w:i/>
              </w:rPr>
            </w:pPr>
            <w:r w:rsidRPr="00C844B2">
              <w:rPr>
                <w:rFonts w:ascii="Arial" w:eastAsia="Microsoft Yi Baiti" w:hAnsi="Arial" w:cs="Arial"/>
                <w:i/>
              </w:rPr>
              <w:t xml:space="preserve">-Revise BOLTSS and factors affecting liveability. </w:t>
            </w:r>
          </w:p>
          <w:p w14:paraId="31B70ACF" w14:textId="562674E6" w:rsidR="009232F6" w:rsidRDefault="009232F6" w:rsidP="009232F6">
            <w:pPr>
              <w:rPr>
                <w:rFonts w:ascii="Arial" w:eastAsia="Microsoft Yi Baiti" w:hAnsi="Arial" w:cs="Arial"/>
                <w:i/>
              </w:rPr>
            </w:pPr>
          </w:p>
          <w:p w14:paraId="1C5F8342" w14:textId="42BA23D6" w:rsidR="009232F6" w:rsidRPr="009232F6" w:rsidRDefault="009232F6" w:rsidP="009232F6">
            <w:pPr>
              <w:rPr>
                <w:rFonts w:ascii="Arial" w:eastAsia="Microsoft Yi Baiti" w:hAnsi="Arial" w:cs="Arial"/>
                <w:b/>
                <w:i/>
              </w:rPr>
            </w:pPr>
            <w:r w:rsidRPr="009232F6">
              <w:rPr>
                <w:rFonts w:ascii="Arial" w:eastAsia="Microsoft Yi Baiti" w:hAnsi="Arial" w:cs="Arial"/>
                <w:b/>
                <w:i/>
              </w:rPr>
              <w:t>How consumers rely on businesses to meet their needs and wants (ACHEK017)</w:t>
            </w:r>
          </w:p>
          <w:p w14:paraId="1E68BD24" w14:textId="77777777" w:rsidR="00A63132" w:rsidRDefault="00A63132" w:rsidP="009232F6">
            <w:pPr>
              <w:rPr>
                <w:rFonts w:ascii="Arial" w:eastAsia="Microsoft Yi Baiti" w:hAnsi="Arial" w:cs="Arial"/>
                <w:b/>
              </w:rPr>
            </w:pPr>
          </w:p>
          <w:p w14:paraId="332CDF14" w14:textId="77777777" w:rsidR="00A63132" w:rsidRPr="00E02875" w:rsidRDefault="00A63132" w:rsidP="009232F6">
            <w:pPr>
              <w:rPr>
                <w:rFonts w:ascii="Arial" w:eastAsia="Microsoft Yi Baiti" w:hAnsi="Arial" w:cs="Arial"/>
                <w:b/>
              </w:rPr>
            </w:pPr>
            <w:r w:rsidRPr="00E02875">
              <w:rPr>
                <w:rFonts w:ascii="Arial" w:eastAsia="Microsoft Yi Baiti" w:hAnsi="Arial" w:cs="Arial"/>
                <w:b/>
              </w:rPr>
              <w:t>Introduce the topic – What is Economics?</w:t>
            </w:r>
          </w:p>
          <w:p w14:paraId="5B76C34D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  <w:b/>
              </w:rPr>
              <w:t>Define</w:t>
            </w:r>
            <w:r w:rsidRPr="00E02875">
              <w:rPr>
                <w:rFonts w:ascii="Arial" w:eastAsia="Microsoft Yi Baiti" w:hAnsi="Arial" w:cs="Arial"/>
              </w:rPr>
              <w:t xml:space="preserve"> what the following terms mean – provide examples to support definition.</w:t>
            </w:r>
          </w:p>
          <w:p w14:paraId="762F5449" w14:textId="77777777" w:rsidR="00A63132" w:rsidRPr="00E02875" w:rsidRDefault="00A63132" w:rsidP="009232F6">
            <w:pPr>
              <w:numPr>
                <w:ilvl w:val="0"/>
                <w:numId w:val="2"/>
              </w:num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economy</w:t>
            </w:r>
          </w:p>
          <w:p w14:paraId="10C16344" w14:textId="77777777" w:rsidR="00A63132" w:rsidRPr="00E02875" w:rsidRDefault="00A63132" w:rsidP="009232F6">
            <w:pPr>
              <w:numPr>
                <w:ilvl w:val="0"/>
                <w:numId w:val="2"/>
              </w:num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economics – choice and allocation of resources</w:t>
            </w:r>
          </w:p>
          <w:p w14:paraId="6609ED29" w14:textId="77777777" w:rsidR="00A63132" w:rsidRPr="00E02875" w:rsidRDefault="00A63132" w:rsidP="009232F6">
            <w:pPr>
              <w:numPr>
                <w:ilvl w:val="0"/>
                <w:numId w:val="2"/>
              </w:num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 xml:space="preserve">needs </w:t>
            </w:r>
          </w:p>
          <w:p w14:paraId="25DC2659" w14:textId="77777777" w:rsidR="00A63132" w:rsidRPr="00E02875" w:rsidRDefault="00A63132" w:rsidP="009232F6">
            <w:pPr>
              <w:numPr>
                <w:ilvl w:val="0"/>
                <w:numId w:val="2"/>
              </w:num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wants</w:t>
            </w:r>
          </w:p>
          <w:p w14:paraId="09B7DFC1" w14:textId="77777777" w:rsidR="00A63132" w:rsidRPr="00E02875" w:rsidRDefault="00A63132" w:rsidP="009232F6">
            <w:pPr>
              <w:numPr>
                <w:ilvl w:val="0"/>
                <w:numId w:val="2"/>
              </w:num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producers</w:t>
            </w:r>
          </w:p>
          <w:p w14:paraId="6E0FA429" w14:textId="77777777" w:rsidR="00A63132" w:rsidRPr="00E02875" w:rsidRDefault="00A63132" w:rsidP="009232F6">
            <w:pPr>
              <w:numPr>
                <w:ilvl w:val="0"/>
                <w:numId w:val="2"/>
              </w:num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consumers</w:t>
            </w:r>
          </w:p>
          <w:p w14:paraId="6919A9CF" w14:textId="77777777" w:rsidR="00A63132" w:rsidRPr="00E02875" w:rsidRDefault="00A63132" w:rsidP="009232F6">
            <w:pPr>
              <w:rPr>
                <w:rFonts w:ascii="Arial" w:eastAsia="Microsoft Yi Baiti" w:hAnsi="Arial" w:cs="Arial"/>
                <w:b/>
              </w:rPr>
            </w:pPr>
            <w:r w:rsidRPr="00E02875">
              <w:rPr>
                <w:rFonts w:ascii="Arial" w:eastAsia="Microsoft Yi Baiti" w:hAnsi="Arial" w:cs="Arial"/>
                <w:b/>
              </w:rPr>
              <w:t>Textbook resources:</w:t>
            </w:r>
          </w:p>
          <w:p w14:paraId="18946037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HASS 7 – Pages 39 – 41</w:t>
            </w:r>
          </w:p>
          <w:p w14:paraId="0F3BD4AE" w14:textId="77777777" w:rsidR="00A63132" w:rsidRPr="00E02875" w:rsidRDefault="00A63132" w:rsidP="009232F6">
            <w:pPr>
              <w:rPr>
                <w:rFonts w:ascii="Arial" w:eastAsia="Microsoft Yi Baiti" w:hAnsi="Arial" w:cs="Arial"/>
                <w:b/>
              </w:rPr>
            </w:pPr>
            <w:r w:rsidRPr="00E02875">
              <w:rPr>
                <w:rFonts w:ascii="Arial" w:eastAsia="Microsoft Yi Baiti" w:hAnsi="Arial" w:cs="Arial"/>
                <w:b/>
              </w:rPr>
              <w:t>Suggested activities:</w:t>
            </w:r>
          </w:p>
          <w:p w14:paraId="055AE19E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Imaginary: Deserted Island Task – What needs and wants will you have?</w:t>
            </w:r>
          </w:p>
          <w:p w14:paraId="0A8E2C0A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0B3C339C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“What economics is really about activity” (scarcity) WORKSHEET</w:t>
            </w:r>
          </w:p>
          <w:p w14:paraId="1F948F16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2142074D" w14:textId="77777777" w:rsidR="00A63132" w:rsidRPr="009D083C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Learning Intention: </w:t>
            </w:r>
          </w:p>
          <w:p w14:paraId="7D1ED34F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lastRenderedPageBreak/>
              <w:t xml:space="preserve">Understand the basic concepts of economics and business. </w:t>
            </w:r>
          </w:p>
          <w:p w14:paraId="229D82B3" w14:textId="77777777" w:rsidR="00A63132" w:rsidRPr="009D083C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Success Criteria: </w:t>
            </w:r>
          </w:p>
          <w:p w14:paraId="0FABD064" w14:textId="77777777" w:rsidR="00A63132" w:rsidRPr="003768F5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Can explain what economics means and can list 3 important topics associated with the topic. </w:t>
            </w:r>
          </w:p>
        </w:tc>
        <w:tc>
          <w:tcPr>
            <w:tcW w:w="2952" w:type="dxa"/>
          </w:tcPr>
          <w:p w14:paraId="4D664B1E" w14:textId="77777777" w:rsidR="00A63132" w:rsidRPr="00C844B2" w:rsidRDefault="00A63132" w:rsidP="009232F6">
            <w:pPr>
              <w:rPr>
                <w:rFonts w:ascii="Arial" w:eastAsia="Microsoft Yi Baiti" w:hAnsi="Arial" w:cs="Arial"/>
                <w:i/>
              </w:rPr>
            </w:pPr>
            <w:r w:rsidRPr="00C844B2">
              <w:rPr>
                <w:rFonts w:ascii="Arial" w:eastAsia="Microsoft Yi Baiti" w:hAnsi="Arial" w:cs="Arial"/>
                <w:i/>
              </w:rPr>
              <w:lastRenderedPageBreak/>
              <w:t>- Revise BOLTSS and factors affecting liveability.</w:t>
            </w:r>
          </w:p>
          <w:p w14:paraId="685C9FFA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793462D4" w14:textId="77777777" w:rsidR="009232F6" w:rsidRDefault="00A63132" w:rsidP="009232F6">
            <w:pPr>
              <w:rPr>
                <w:rFonts w:ascii="Arial" w:eastAsia="Microsoft Yi Baiti" w:hAnsi="Arial" w:cs="Arial"/>
                <w:i/>
              </w:rPr>
            </w:pPr>
            <w:r>
              <w:rPr>
                <w:rFonts w:ascii="Arial" w:eastAsia="Microsoft Yi Baiti" w:hAnsi="Arial" w:cs="Arial"/>
                <w:i/>
              </w:rPr>
              <w:t>-Revise previous lessons content.</w:t>
            </w:r>
          </w:p>
          <w:p w14:paraId="13F4FA63" w14:textId="77777777" w:rsidR="009232F6" w:rsidRDefault="009232F6" w:rsidP="009232F6">
            <w:pPr>
              <w:rPr>
                <w:rFonts w:ascii="Arial" w:eastAsia="Microsoft Yi Baiti" w:hAnsi="Arial" w:cs="Arial"/>
                <w:i/>
              </w:rPr>
            </w:pPr>
          </w:p>
          <w:p w14:paraId="383664CF" w14:textId="77777777" w:rsidR="009232F6" w:rsidRPr="009232F6" w:rsidRDefault="009232F6" w:rsidP="009232F6">
            <w:pPr>
              <w:rPr>
                <w:rFonts w:ascii="Arial" w:eastAsia="Microsoft Yi Baiti" w:hAnsi="Arial" w:cs="Arial"/>
                <w:b/>
                <w:i/>
              </w:rPr>
            </w:pPr>
            <w:r w:rsidRPr="009232F6">
              <w:rPr>
                <w:rFonts w:ascii="Arial" w:eastAsia="Microsoft Yi Baiti" w:hAnsi="Arial" w:cs="Arial"/>
                <w:b/>
                <w:i/>
              </w:rPr>
              <w:t>How consumers rely on businesses to meet their needs and wants (ACHEK017)</w:t>
            </w:r>
          </w:p>
          <w:p w14:paraId="6BD2B93D" w14:textId="60B579ED" w:rsidR="00A63132" w:rsidRPr="009232F6" w:rsidRDefault="00A63132" w:rsidP="009232F6">
            <w:pPr>
              <w:rPr>
                <w:rFonts w:ascii="Arial" w:eastAsia="Microsoft Yi Baiti" w:hAnsi="Arial" w:cs="Arial"/>
                <w:i/>
              </w:rPr>
            </w:pPr>
            <w:r>
              <w:rPr>
                <w:rFonts w:ascii="Arial" w:eastAsia="Microsoft Yi Baiti" w:hAnsi="Arial" w:cs="Arial"/>
                <w:i/>
              </w:rPr>
              <w:t xml:space="preserve"> </w:t>
            </w:r>
          </w:p>
          <w:p w14:paraId="0E195099" w14:textId="77777777" w:rsidR="00A63132" w:rsidRPr="00E02875" w:rsidRDefault="00A63132" w:rsidP="009232F6">
            <w:pPr>
              <w:rPr>
                <w:rFonts w:ascii="Arial" w:eastAsia="Microsoft Yi Baiti" w:hAnsi="Arial" w:cs="Arial"/>
                <w:b/>
              </w:rPr>
            </w:pPr>
            <w:r w:rsidRPr="00E02875">
              <w:rPr>
                <w:rFonts w:ascii="Arial" w:eastAsia="Microsoft Yi Baiti" w:hAnsi="Arial" w:cs="Arial"/>
                <w:b/>
              </w:rPr>
              <w:t>Textbook resources:</w:t>
            </w:r>
          </w:p>
          <w:p w14:paraId="7C35C5BC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HASS 7 pages 42 – 43</w:t>
            </w:r>
          </w:p>
          <w:p w14:paraId="35EFBA6E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48CFCEA0" w14:textId="77777777" w:rsidR="00A63132" w:rsidRPr="00E02875" w:rsidRDefault="00A63132" w:rsidP="009232F6">
            <w:pPr>
              <w:rPr>
                <w:rFonts w:ascii="Arial" w:eastAsia="Microsoft Yi Baiti" w:hAnsi="Arial" w:cs="Arial"/>
                <w:b/>
              </w:rPr>
            </w:pPr>
            <w:r w:rsidRPr="00E02875">
              <w:rPr>
                <w:rFonts w:ascii="Arial" w:eastAsia="Microsoft Yi Baiti" w:hAnsi="Arial" w:cs="Arial"/>
                <w:b/>
              </w:rPr>
              <w:t>Suggested activities:</w:t>
            </w:r>
          </w:p>
          <w:p w14:paraId="6736A099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Draw simple circular flow model and label</w:t>
            </w:r>
          </w:p>
          <w:p w14:paraId="35BBEA92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0522A67A" w14:textId="63B8FFED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9232F6">
              <w:rPr>
                <w:rFonts w:ascii="Arial" w:eastAsia="Microsoft Yi Baiti" w:hAnsi="Arial" w:cs="Arial"/>
                <w:b/>
                <w:u w:val="single"/>
              </w:rPr>
              <w:t>Define</w:t>
            </w:r>
            <w:r w:rsidR="009232F6">
              <w:rPr>
                <w:rFonts w:ascii="Arial" w:eastAsia="Microsoft Yi Baiti" w:hAnsi="Arial" w:cs="Arial"/>
                <w:b/>
                <w:u w:val="single"/>
              </w:rPr>
              <w:t>:</w:t>
            </w:r>
            <w:r w:rsidRPr="00E02875">
              <w:rPr>
                <w:rFonts w:ascii="Arial" w:eastAsia="Microsoft Yi Baiti" w:hAnsi="Arial" w:cs="Arial"/>
              </w:rPr>
              <w:t xml:space="preserve"> Consumer Sovereignty </w:t>
            </w:r>
          </w:p>
          <w:p w14:paraId="1D595C15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082E493B" w14:textId="77777777" w:rsidR="00A63132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>Learning Intention:</w:t>
            </w:r>
          </w:p>
          <w:p w14:paraId="72BC075D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Understand the relationships that exist between consumers and producers. </w:t>
            </w:r>
          </w:p>
          <w:p w14:paraId="32737E10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13B7E848" w14:textId="77777777" w:rsidR="00A63132" w:rsidRPr="009D083C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Success Criteria: </w:t>
            </w:r>
          </w:p>
          <w:p w14:paraId="1156DC0A" w14:textId="77777777" w:rsidR="00A63132" w:rsidRPr="009D083C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Can draw a simple circular flow of income model and can explain the relationships that are shown on the model. </w:t>
            </w:r>
          </w:p>
        </w:tc>
        <w:tc>
          <w:tcPr>
            <w:tcW w:w="2952" w:type="dxa"/>
          </w:tcPr>
          <w:p w14:paraId="4C4422DB" w14:textId="77777777" w:rsidR="00A63132" w:rsidRPr="00C844B2" w:rsidRDefault="00A63132" w:rsidP="009232F6">
            <w:pPr>
              <w:rPr>
                <w:rFonts w:ascii="Arial" w:eastAsia="Microsoft Yi Baiti" w:hAnsi="Arial" w:cs="Arial"/>
                <w:i/>
              </w:rPr>
            </w:pPr>
            <w:r w:rsidRPr="00C844B2">
              <w:rPr>
                <w:rFonts w:ascii="Arial" w:eastAsia="Microsoft Yi Baiti" w:hAnsi="Arial" w:cs="Arial"/>
                <w:i/>
              </w:rPr>
              <w:t>- Revise BOLTSS and factors affecting liveability.</w:t>
            </w:r>
          </w:p>
          <w:p w14:paraId="6CFA0060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4DED5464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Revise simple circular flow model</w:t>
            </w:r>
          </w:p>
          <w:p w14:paraId="24CB615D" w14:textId="6D384FD4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64CC4654" w14:textId="77777777" w:rsidR="009232F6" w:rsidRPr="009232F6" w:rsidRDefault="009232F6" w:rsidP="009232F6">
            <w:pPr>
              <w:rPr>
                <w:rFonts w:ascii="Arial" w:eastAsia="Microsoft Yi Baiti" w:hAnsi="Arial" w:cs="Arial"/>
                <w:b/>
                <w:i/>
              </w:rPr>
            </w:pPr>
            <w:r w:rsidRPr="009232F6">
              <w:rPr>
                <w:rFonts w:ascii="Arial" w:eastAsia="Microsoft Yi Baiti" w:hAnsi="Arial" w:cs="Arial"/>
                <w:b/>
                <w:i/>
              </w:rPr>
              <w:t>How consumers rely on businesses to meet their needs and wants (ACHEK017)</w:t>
            </w:r>
          </w:p>
          <w:p w14:paraId="245B7CB7" w14:textId="77777777" w:rsidR="009232F6" w:rsidRPr="00E02875" w:rsidRDefault="009232F6" w:rsidP="009232F6">
            <w:pPr>
              <w:rPr>
                <w:rFonts w:ascii="Arial" w:eastAsia="Microsoft Yi Baiti" w:hAnsi="Arial" w:cs="Arial"/>
              </w:rPr>
            </w:pPr>
          </w:p>
          <w:p w14:paraId="2962E8E1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9232F6">
              <w:rPr>
                <w:rFonts w:ascii="Arial" w:eastAsia="Microsoft Yi Baiti" w:hAnsi="Arial" w:cs="Arial"/>
                <w:b/>
              </w:rPr>
              <w:t>Define</w:t>
            </w:r>
            <w:r w:rsidRPr="00E02875">
              <w:rPr>
                <w:rFonts w:ascii="Arial" w:eastAsia="Microsoft Yi Baiti" w:hAnsi="Arial" w:cs="Arial"/>
              </w:rPr>
              <w:t xml:space="preserve"> and </w:t>
            </w:r>
            <w:r w:rsidRPr="009232F6">
              <w:rPr>
                <w:rFonts w:ascii="Arial" w:eastAsia="Microsoft Yi Baiti" w:hAnsi="Arial" w:cs="Arial"/>
                <w:b/>
              </w:rPr>
              <w:t xml:space="preserve">discuss </w:t>
            </w:r>
            <w:r w:rsidRPr="00E02875">
              <w:rPr>
                <w:rFonts w:ascii="Arial" w:eastAsia="Microsoft Yi Baiti" w:hAnsi="Arial" w:cs="Arial"/>
              </w:rPr>
              <w:t>“goods” and “services”. Explain what a service is. Differentiate between a good and a service.</w:t>
            </w:r>
          </w:p>
          <w:p w14:paraId="528CCD23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7EA6A9E7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9232F6">
              <w:rPr>
                <w:rFonts w:ascii="Arial" w:eastAsia="Microsoft Yi Baiti" w:hAnsi="Arial" w:cs="Arial"/>
                <w:b/>
              </w:rPr>
              <w:t>Discuss</w:t>
            </w:r>
            <w:r w:rsidRPr="00E02875">
              <w:rPr>
                <w:rFonts w:ascii="Arial" w:eastAsia="Microsoft Yi Baiti" w:hAnsi="Arial" w:cs="Arial"/>
              </w:rPr>
              <w:t xml:space="preserve"> and </w:t>
            </w:r>
            <w:r w:rsidRPr="009232F6">
              <w:rPr>
                <w:rFonts w:ascii="Arial" w:eastAsia="Microsoft Yi Baiti" w:hAnsi="Arial" w:cs="Arial"/>
                <w:b/>
              </w:rPr>
              <w:t>differentiate</w:t>
            </w:r>
            <w:r w:rsidRPr="00E02875">
              <w:rPr>
                <w:rFonts w:ascii="Arial" w:eastAsia="Microsoft Yi Baiti" w:hAnsi="Arial" w:cs="Arial"/>
              </w:rPr>
              <w:t xml:space="preserve"> between a durable and single use good. Provide examples</w:t>
            </w:r>
          </w:p>
          <w:p w14:paraId="5AD0FC3A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1E6919E9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4113B525" w14:textId="77777777" w:rsidR="00A63132" w:rsidRPr="008F0667" w:rsidRDefault="00A63132" w:rsidP="009232F6">
            <w:pPr>
              <w:rPr>
                <w:rFonts w:ascii="Arial" w:eastAsia="Microsoft Yi Baiti" w:hAnsi="Arial" w:cs="Arial"/>
                <w:b/>
              </w:rPr>
            </w:pPr>
            <w:r w:rsidRPr="00E02875">
              <w:rPr>
                <w:rFonts w:ascii="Arial" w:eastAsia="Microsoft Yi Baiti" w:hAnsi="Arial" w:cs="Arial"/>
                <w:b/>
              </w:rPr>
              <w:t>Suggested activities:</w:t>
            </w:r>
          </w:p>
          <w:p w14:paraId="2C191A71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WORKSHEET – Good or service?</w:t>
            </w:r>
          </w:p>
          <w:p w14:paraId="5A183E43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6F1968AE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List businesses, which provide a service to people around Narrogin.</w:t>
            </w:r>
          </w:p>
          <w:p w14:paraId="3CD1BAF8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proofErr w:type="spellStart"/>
            <w:r w:rsidRPr="00E02875">
              <w:rPr>
                <w:rFonts w:ascii="Arial" w:eastAsia="Microsoft Yi Baiti" w:hAnsi="Arial" w:cs="Arial"/>
              </w:rPr>
              <w:t>Eg</w:t>
            </w:r>
            <w:proofErr w:type="spellEnd"/>
            <w:r w:rsidRPr="00E02875">
              <w:rPr>
                <w:rFonts w:ascii="Arial" w:eastAsia="Microsoft Yi Baiti" w:hAnsi="Arial" w:cs="Arial"/>
              </w:rPr>
              <w:t>. Nicholls Bus</w:t>
            </w:r>
          </w:p>
          <w:p w14:paraId="54FE9B54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- Provides transport</w:t>
            </w:r>
          </w:p>
          <w:p w14:paraId="4699BA2F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- Occupation (Bus Driver)</w:t>
            </w:r>
          </w:p>
          <w:p w14:paraId="128880A8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19BC6FDF" w14:textId="77777777" w:rsidR="00A63132" w:rsidRPr="009D083C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Learning Intention: </w:t>
            </w:r>
          </w:p>
          <w:p w14:paraId="6D1C7262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lastRenderedPageBreak/>
              <w:t xml:space="preserve">Understand the difference between a good and a service. </w:t>
            </w:r>
          </w:p>
          <w:p w14:paraId="775D1887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4982E7DB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Understand the difference between a durable and single use good. </w:t>
            </w:r>
          </w:p>
          <w:p w14:paraId="3E059D4B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78700CD3" w14:textId="77777777" w:rsidR="00A63132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Success Criteria: </w:t>
            </w:r>
          </w:p>
          <w:p w14:paraId="7DA8FEE6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Can outline the difference between a good and a service and can provide an example of each. </w:t>
            </w:r>
          </w:p>
          <w:p w14:paraId="5747AE52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73F767DD" w14:textId="77777777" w:rsidR="00A63132" w:rsidRPr="00745074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Can outline the difference between a durable and a single use good and can provide examples of each. </w:t>
            </w:r>
          </w:p>
        </w:tc>
        <w:tc>
          <w:tcPr>
            <w:tcW w:w="2950" w:type="dxa"/>
          </w:tcPr>
          <w:p w14:paraId="78AE20FD" w14:textId="77777777" w:rsidR="009232F6" w:rsidRDefault="009232F6" w:rsidP="009232F6">
            <w:pPr>
              <w:rPr>
                <w:rFonts w:ascii="Arial" w:hAnsi="Arial" w:cs="Arial"/>
                <w:b/>
                <w:lang w:val="it-IT"/>
              </w:rPr>
            </w:pPr>
          </w:p>
          <w:p w14:paraId="37D1A13C" w14:textId="77777777" w:rsidR="009232F6" w:rsidRDefault="009232F6" w:rsidP="009232F6">
            <w:pPr>
              <w:rPr>
                <w:rFonts w:ascii="Arial" w:hAnsi="Arial" w:cs="Arial"/>
                <w:b/>
                <w:lang w:val="it-IT"/>
              </w:rPr>
            </w:pPr>
          </w:p>
          <w:p w14:paraId="75586E96" w14:textId="4B347DF9" w:rsidR="00A63132" w:rsidRDefault="00A63132" w:rsidP="009232F6">
            <w:pPr>
              <w:rPr>
                <w:rFonts w:ascii="Arial" w:hAnsi="Arial" w:cs="Arial"/>
                <w:b/>
                <w:lang w:val="it-IT"/>
              </w:rPr>
            </w:pPr>
            <w:r>
              <w:rPr>
                <w:rFonts w:ascii="Arial" w:hAnsi="Arial" w:cs="Arial"/>
                <w:b/>
                <w:lang w:val="it-IT"/>
              </w:rPr>
              <w:t xml:space="preserve">TASK 3: IN CLASS ASSESSMENT </w:t>
            </w:r>
          </w:p>
          <w:p w14:paraId="5C976082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365E4A59" w14:textId="77777777" w:rsidR="00A63132" w:rsidRDefault="00A63132" w:rsidP="009232F6">
            <w:pPr>
              <w:rPr>
                <w:rFonts w:ascii="Arial" w:eastAsia="Microsoft Yi Baiti" w:hAnsi="Arial" w:cs="Arial"/>
                <w:i/>
              </w:rPr>
            </w:pPr>
            <w:r w:rsidRPr="00FF089C">
              <w:rPr>
                <w:rFonts w:ascii="Arial" w:eastAsia="Microsoft Yi Baiti" w:hAnsi="Arial" w:cs="Arial"/>
                <w:i/>
              </w:rPr>
              <w:t xml:space="preserve">Distribute </w:t>
            </w:r>
          </w:p>
          <w:p w14:paraId="1BF7C792" w14:textId="77777777" w:rsidR="00A63132" w:rsidRDefault="00A63132" w:rsidP="009232F6">
            <w:pPr>
              <w:rPr>
                <w:rFonts w:ascii="Arial" w:hAnsi="Arial" w:cs="Arial"/>
                <w:b/>
                <w:lang w:val="it-IT"/>
              </w:rPr>
            </w:pPr>
            <w:r w:rsidRPr="00FF089C">
              <w:rPr>
                <w:rFonts w:ascii="Arial" w:hAnsi="Arial" w:cs="Arial"/>
                <w:b/>
                <w:lang w:val="it-IT"/>
              </w:rPr>
              <w:t>Task 7</w:t>
            </w:r>
            <w:r>
              <w:rPr>
                <w:rFonts w:ascii="Arial" w:hAnsi="Arial" w:cs="Arial"/>
                <w:b/>
                <w:lang w:val="it-IT"/>
              </w:rPr>
              <w:t xml:space="preserve">: ‘Shark Tank’ </w:t>
            </w:r>
          </w:p>
          <w:p w14:paraId="5D64F7A6" w14:textId="77777777" w:rsidR="003B4636" w:rsidRDefault="003B4636" w:rsidP="009232F6">
            <w:pPr>
              <w:rPr>
                <w:rFonts w:ascii="Arial" w:hAnsi="Arial" w:cs="Arial"/>
                <w:b/>
                <w:lang w:val="it-IT"/>
              </w:rPr>
            </w:pPr>
          </w:p>
          <w:p w14:paraId="5A56FA1E" w14:textId="1F5D908F" w:rsidR="003B4636" w:rsidRPr="003B4636" w:rsidRDefault="003B4636" w:rsidP="009232F6">
            <w:pPr>
              <w:rPr>
                <w:rFonts w:ascii="Arial" w:eastAsia="Microsoft Yi Baiti" w:hAnsi="Arial" w:cs="Arial"/>
                <w:b/>
                <w:i/>
              </w:rPr>
            </w:pPr>
            <w:r>
              <w:rPr>
                <w:rFonts w:ascii="Arial" w:hAnsi="Arial" w:cs="Arial"/>
                <w:b/>
                <w:lang w:val="it-IT"/>
              </w:rPr>
              <w:t>Careers</w:t>
            </w:r>
          </w:p>
        </w:tc>
        <w:tc>
          <w:tcPr>
            <w:tcW w:w="2558" w:type="dxa"/>
          </w:tcPr>
          <w:p w14:paraId="55C63D2B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-Task 3 In-Class assessment on Geography skills is at the end of the week. </w:t>
            </w:r>
          </w:p>
          <w:p w14:paraId="31258685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07A66560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-Task 7 Shark Tank is to be distributed to students at the end of the week. </w:t>
            </w:r>
          </w:p>
          <w:p w14:paraId="158BCB2D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2EFE32C6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68EE9CF6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25086AB3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4EF22CFE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3BB4EF8E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2756E7EA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4C0BC0DE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79F2DBB6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74E3D7DD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63DD3823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38BF847C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264A66DC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0F58C949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5C2EB44F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06C81CC9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4604F594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474E0F33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18A9E89A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494D23F3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2F691079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6CA9BAB6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466CC044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5518DD20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35E7E819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1CBFC7E6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04647A9B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1DC03AB1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72985C7C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5A20E620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3B2934D0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</w:tc>
      </w:tr>
      <w:tr w:rsidR="00A63132" w:rsidRPr="008F0667" w14:paraId="3E7432CA" w14:textId="77777777" w:rsidTr="00F07EC7">
        <w:trPr>
          <w:trHeight w:val="7335"/>
        </w:trPr>
        <w:tc>
          <w:tcPr>
            <w:tcW w:w="986" w:type="dxa"/>
          </w:tcPr>
          <w:p w14:paraId="2DE94257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lastRenderedPageBreak/>
              <w:t>Two</w:t>
            </w:r>
          </w:p>
        </w:tc>
        <w:tc>
          <w:tcPr>
            <w:tcW w:w="2954" w:type="dxa"/>
          </w:tcPr>
          <w:p w14:paraId="6C338AC0" w14:textId="38AADBA0" w:rsidR="009232F6" w:rsidRDefault="009232F6" w:rsidP="009232F6">
            <w:pPr>
              <w:rPr>
                <w:rFonts w:ascii="Arial" w:eastAsia="Microsoft Yi Baiti" w:hAnsi="Arial" w:cs="Arial"/>
                <w:b/>
              </w:rPr>
            </w:pPr>
            <w:r w:rsidRPr="009232F6">
              <w:rPr>
                <w:rFonts w:ascii="Arial" w:eastAsia="Microsoft Yi Baiti" w:hAnsi="Arial" w:cs="Arial"/>
                <w:b/>
              </w:rPr>
              <w:t>Characteristics of entrepreneurs, including the behaviours and skills they bring to their businesses (e.g. establishing a shared vision; and demonstrating initiative, innovation and enterprise (ACHEK019)</w:t>
            </w:r>
          </w:p>
          <w:p w14:paraId="1EFBE69B" w14:textId="77777777" w:rsidR="009232F6" w:rsidRDefault="009232F6" w:rsidP="009232F6">
            <w:pPr>
              <w:rPr>
                <w:rFonts w:ascii="Arial" w:eastAsia="Microsoft Yi Baiti" w:hAnsi="Arial" w:cs="Arial"/>
                <w:b/>
              </w:rPr>
            </w:pPr>
          </w:p>
          <w:p w14:paraId="68A2D892" w14:textId="105EC6C3" w:rsidR="00A63132" w:rsidRPr="00E02875" w:rsidRDefault="00A63132" w:rsidP="009232F6">
            <w:pPr>
              <w:rPr>
                <w:rFonts w:ascii="Arial" w:eastAsia="Microsoft Yi Baiti" w:hAnsi="Arial" w:cs="Arial"/>
                <w:b/>
              </w:rPr>
            </w:pPr>
            <w:r w:rsidRPr="00E02875">
              <w:rPr>
                <w:rFonts w:ascii="Arial" w:eastAsia="Microsoft Yi Baiti" w:hAnsi="Arial" w:cs="Arial"/>
                <w:b/>
              </w:rPr>
              <w:t>Entrepreneurs</w:t>
            </w:r>
          </w:p>
          <w:p w14:paraId="4A5B587E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  <w:b/>
              </w:rPr>
              <w:t>Define</w:t>
            </w:r>
            <w:r w:rsidRPr="00E02875">
              <w:rPr>
                <w:rFonts w:ascii="Arial" w:eastAsia="Microsoft Yi Baiti" w:hAnsi="Arial" w:cs="Arial"/>
              </w:rPr>
              <w:t xml:space="preserve"> the term “entrepreneurs” and introduce the concept.</w:t>
            </w:r>
          </w:p>
          <w:p w14:paraId="2D5EB27D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24F241A6" w14:textId="77777777" w:rsidR="00A63132" w:rsidRPr="00E02875" w:rsidRDefault="00A63132" w:rsidP="009232F6">
            <w:pPr>
              <w:rPr>
                <w:rFonts w:ascii="Arial" w:eastAsia="Microsoft Yi Baiti" w:hAnsi="Arial" w:cs="Arial"/>
                <w:b/>
              </w:rPr>
            </w:pPr>
            <w:r w:rsidRPr="00E02875">
              <w:rPr>
                <w:rFonts w:ascii="Arial" w:eastAsia="Microsoft Yi Baiti" w:hAnsi="Arial" w:cs="Arial"/>
                <w:b/>
              </w:rPr>
              <w:t>Textbook resources:</w:t>
            </w:r>
          </w:p>
          <w:p w14:paraId="7CCD47C8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HASS 7 pages 50 -51</w:t>
            </w:r>
          </w:p>
          <w:p w14:paraId="6A47B29F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5B9C7E6A" w14:textId="77777777" w:rsidR="00A63132" w:rsidRPr="00E02875" w:rsidRDefault="00A63132" w:rsidP="009232F6">
            <w:pPr>
              <w:rPr>
                <w:rFonts w:ascii="Arial" w:eastAsia="Microsoft Yi Baiti" w:hAnsi="Arial" w:cs="Arial"/>
                <w:b/>
              </w:rPr>
            </w:pPr>
            <w:r w:rsidRPr="00E02875">
              <w:rPr>
                <w:rFonts w:ascii="Arial" w:eastAsia="Microsoft Yi Baiti" w:hAnsi="Arial" w:cs="Arial"/>
                <w:b/>
              </w:rPr>
              <w:t>Suggested activities:</w:t>
            </w:r>
          </w:p>
          <w:p w14:paraId="1DAA7DA1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>-</w:t>
            </w:r>
            <w:r w:rsidRPr="00E02875">
              <w:rPr>
                <w:rFonts w:ascii="Arial" w:eastAsia="Microsoft Yi Baiti" w:hAnsi="Arial" w:cs="Arial"/>
              </w:rPr>
              <w:t>Famous entrepreneurs match up activity</w:t>
            </w:r>
            <w:r>
              <w:rPr>
                <w:rFonts w:ascii="Arial" w:eastAsia="Microsoft Yi Baiti" w:hAnsi="Arial" w:cs="Arial"/>
              </w:rPr>
              <w:t>.</w:t>
            </w:r>
          </w:p>
          <w:p w14:paraId="30A24A27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>-</w:t>
            </w:r>
            <w:r w:rsidRPr="00E02875">
              <w:rPr>
                <w:rFonts w:ascii="Arial" w:eastAsia="Microsoft Yi Baiti" w:hAnsi="Arial" w:cs="Arial"/>
              </w:rPr>
              <w:t>Entrepreneurs and their characteristics video</w:t>
            </w:r>
            <w:r>
              <w:rPr>
                <w:rFonts w:ascii="Arial" w:eastAsia="Microsoft Yi Baiti" w:hAnsi="Arial" w:cs="Arial"/>
              </w:rPr>
              <w:t>.</w:t>
            </w:r>
          </w:p>
          <w:p w14:paraId="5D038AA4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6BEA9290" w14:textId="77777777" w:rsidR="00A63132" w:rsidRPr="009D083C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Learning Intention: </w:t>
            </w:r>
          </w:p>
          <w:p w14:paraId="2105881D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Understand what an entrepreneur is and the characteristics which they possess. </w:t>
            </w:r>
          </w:p>
          <w:p w14:paraId="6C43864B" w14:textId="77777777" w:rsidR="00A63132" w:rsidRPr="009D083C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Success Criteria: </w:t>
            </w:r>
          </w:p>
          <w:p w14:paraId="7583C934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Can define what an entrepreneur is, can list three characteristics of an entrepreneur and can name an example of an entrepreneur. </w:t>
            </w:r>
          </w:p>
          <w:p w14:paraId="5BCAC7B3" w14:textId="77777777" w:rsidR="00F07EC7" w:rsidRPr="003111F4" w:rsidRDefault="00F07EC7" w:rsidP="009232F6">
            <w:pPr>
              <w:rPr>
                <w:rFonts w:ascii="Arial" w:eastAsia="Microsoft Yi Baiti" w:hAnsi="Arial" w:cs="Arial"/>
              </w:rPr>
            </w:pPr>
          </w:p>
        </w:tc>
        <w:tc>
          <w:tcPr>
            <w:tcW w:w="2952" w:type="dxa"/>
          </w:tcPr>
          <w:p w14:paraId="3B1DC623" w14:textId="0C205CA5" w:rsidR="009232F6" w:rsidRDefault="009232F6" w:rsidP="009232F6">
            <w:pPr>
              <w:rPr>
                <w:rFonts w:ascii="Arial" w:eastAsia="Microsoft Yi Baiti" w:hAnsi="Arial" w:cs="Arial"/>
                <w:b/>
              </w:rPr>
            </w:pPr>
            <w:r w:rsidRPr="009232F6">
              <w:rPr>
                <w:rFonts w:ascii="Arial" w:eastAsia="Microsoft Yi Baiti" w:hAnsi="Arial" w:cs="Arial"/>
                <w:b/>
              </w:rPr>
              <w:t>Characteristics of entrepreneurs, including the behaviours and skills they bring to their businesses (e.g. establishing a shared vision; and demonstrating initiative, innovation and enterprise (ACHEK019)</w:t>
            </w:r>
          </w:p>
          <w:p w14:paraId="1697723B" w14:textId="77777777" w:rsidR="009232F6" w:rsidRDefault="009232F6" w:rsidP="009232F6">
            <w:pPr>
              <w:rPr>
                <w:rFonts w:ascii="Arial" w:eastAsia="Microsoft Yi Baiti" w:hAnsi="Arial" w:cs="Arial"/>
                <w:b/>
              </w:rPr>
            </w:pPr>
          </w:p>
          <w:p w14:paraId="0D5C08F4" w14:textId="791BD094" w:rsidR="00A63132" w:rsidRPr="00E02875" w:rsidRDefault="00A63132" w:rsidP="009232F6">
            <w:pPr>
              <w:rPr>
                <w:rFonts w:ascii="Arial" w:eastAsia="Microsoft Yi Baiti" w:hAnsi="Arial" w:cs="Arial"/>
                <w:b/>
              </w:rPr>
            </w:pPr>
            <w:r w:rsidRPr="00E02875">
              <w:rPr>
                <w:rFonts w:ascii="Arial" w:eastAsia="Microsoft Yi Baiti" w:hAnsi="Arial" w:cs="Arial"/>
                <w:b/>
              </w:rPr>
              <w:t xml:space="preserve">Continue entrepreneurs </w:t>
            </w:r>
          </w:p>
          <w:p w14:paraId="1ED033D6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34615F40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  <w:b/>
              </w:rPr>
              <w:t>Define:</w:t>
            </w:r>
            <w:r>
              <w:rPr>
                <w:rFonts w:ascii="Arial" w:eastAsia="Microsoft Yi Baiti" w:hAnsi="Arial" w:cs="Arial"/>
              </w:rPr>
              <w:t xml:space="preserve"> I</w:t>
            </w:r>
            <w:r w:rsidRPr="00E02875">
              <w:rPr>
                <w:rFonts w:ascii="Arial" w:eastAsia="Microsoft Yi Baiti" w:hAnsi="Arial" w:cs="Arial"/>
              </w:rPr>
              <w:t>nnovation</w:t>
            </w:r>
          </w:p>
          <w:p w14:paraId="168FF12B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2B23CD13" w14:textId="77777777" w:rsidR="00A63132" w:rsidRPr="00E02875" w:rsidRDefault="00A63132" w:rsidP="009232F6">
            <w:pPr>
              <w:rPr>
                <w:rFonts w:ascii="Arial" w:eastAsia="Microsoft Yi Baiti" w:hAnsi="Arial" w:cs="Arial"/>
                <w:b/>
              </w:rPr>
            </w:pPr>
            <w:r w:rsidRPr="00E02875">
              <w:rPr>
                <w:rFonts w:ascii="Arial" w:eastAsia="Microsoft Yi Baiti" w:hAnsi="Arial" w:cs="Arial"/>
                <w:b/>
              </w:rPr>
              <w:t>Textbook resource:</w:t>
            </w:r>
          </w:p>
          <w:p w14:paraId="177F0C33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Jacaranda Essentials Economics and Civics</w:t>
            </w:r>
          </w:p>
          <w:p w14:paraId="0003C025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  <w:r w:rsidRPr="00E02875">
              <w:rPr>
                <w:rFonts w:ascii="Arial" w:eastAsia="Microsoft Yi Baiti" w:hAnsi="Arial" w:cs="Arial"/>
              </w:rPr>
              <w:t>Pages 136 – 137</w:t>
            </w:r>
          </w:p>
          <w:p w14:paraId="2AEF0716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</w:p>
          <w:p w14:paraId="2EEFA0F3" w14:textId="77777777" w:rsidR="00A63132" w:rsidRPr="009D083C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Learning Intention: </w:t>
            </w:r>
          </w:p>
          <w:p w14:paraId="39FE564B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Understand what an entrepreneur is and the characteristics which they possess. </w:t>
            </w:r>
          </w:p>
          <w:p w14:paraId="6D414C6E" w14:textId="77777777" w:rsidR="00A63132" w:rsidRPr="009D083C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Success Criteria: </w:t>
            </w:r>
          </w:p>
          <w:p w14:paraId="7D1DFD8F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Can define what an entrepreneur is, can list three characteristics of an entrepreneur and can name an example of an entrepreneur. </w:t>
            </w:r>
          </w:p>
          <w:p w14:paraId="029562D8" w14:textId="77777777" w:rsidR="00A63132" w:rsidRPr="00E02875" w:rsidRDefault="00A63132" w:rsidP="009232F6">
            <w:pPr>
              <w:rPr>
                <w:rFonts w:ascii="Arial" w:eastAsia="Microsoft Yi Baiti" w:hAnsi="Arial" w:cs="Arial"/>
              </w:rPr>
            </w:pP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3D666DC4" w14:textId="747083DD" w:rsidR="009232F6" w:rsidRPr="009232F6" w:rsidRDefault="009232F6" w:rsidP="009232F6">
            <w:pPr>
              <w:rPr>
                <w:rFonts w:ascii="Arial" w:hAnsi="Arial" w:cs="Arial"/>
                <w:b/>
                <w:i/>
              </w:rPr>
            </w:pPr>
            <w:r w:rsidRPr="009232F6">
              <w:rPr>
                <w:rFonts w:ascii="Arial" w:hAnsi="Arial" w:cs="Arial"/>
                <w:b/>
                <w:i/>
              </w:rPr>
              <w:t>Characteristics of entrepreneurs, including the behaviours and skills they bring to their businesses (e.g. establishing a shared vision; and demonstrating initiative, innovation and enterprise (ACHEK019)</w:t>
            </w:r>
          </w:p>
          <w:p w14:paraId="2089E839" w14:textId="77777777" w:rsidR="009232F6" w:rsidRDefault="009232F6" w:rsidP="009232F6">
            <w:pPr>
              <w:rPr>
                <w:rFonts w:ascii="Arial" w:hAnsi="Arial" w:cs="Arial"/>
                <w:i/>
              </w:rPr>
            </w:pPr>
          </w:p>
          <w:p w14:paraId="37FDB0BE" w14:textId="4B05ED1E" w:rsidR="00A63132" w:rsidRPr="00C92412" w:rsidRDefault="00A63132" w:rsidP="009232F6">
            <w:pPr>
              <w:rPr>
                <w:rFonts w:ascii="Arial" w:hAnsi="Arial" w:cs="Arial"/>
                <w:i/>
              </w:rPr>
            </w:pPr>
            <w:r w:rsidRPr="00C92412">
              <w:rPr>
                <w:rFonts w:ascii="Arial" w:hAnsi="Arial" w:cs="Arial"/>
                <w:i/>
              </w:rPr>
              <w:t>Begin watching documentary for</w:t>
            </w:r>
            <w:proofErr w:type="gramStart"/>
            <w:r w:rsidRPr="00C92412">
              <w:rPr>
                <w:rFonts w:ascii="Arial" w:hAnsi="Arial" w:cs="Arial"/>
                <w:i/>
              </w:rPr>
              <w:t>…..</w:t>
            </w:r>
            <w:proofErr w:type="gramEnd"/>
            <w:r w:rsidRPr="00C92412">
              <w:rPr>
                <w:rFonts w:ascii="Arial" w:hAnsi="Arial" w:cs="Arial"/>
                <w:i/>
              </w:rPr>
              <w:t xml:space="preserve"> </w:t>
            </w:r>
          </w:p>
          <w:p w14:paraId="1A722C50" w14:textId="77777777" w:rsidR="00A63132" w:rsidRDefault="00A63132" w:rsidP="009232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6: CASE STUDY OF AN ENTRPRENEUR</w:t>
            </w:r>
          </w:p>
          <w:p w14:paraId="291AC7E4" w14:textId="77777777" w:rsidR="00A63132" w:rsidRDefault="00A63132" w:rsidP="009232F6">
            <w:pPr>
              <w:rPr>
                <w:rFonts w:ascii="Arial" w:hAnsi="Arial" w:cs="Arial"/>
                <w:b/>
              </w:rPr>
            </w:pPr>
          </w:p>
          <w:p w14:paraId="03732C9B" w14:textId="77777777" w:rsidR="00A63132" w:rsidRPr="009D083C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Learning Intention: </w:t>
            </w:r>
          </w:p>
          <w:p w14:paraId="7482E151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Understand what an entrepreneur is and the characteristics which they possess. </w:t>
            </w:r>
          </w:p>
          <w:p w14:paraId="5C0AC44E" w14:textId="77777777" w:rsidR="00A63132" w:rsidRPr="009D083C" w:rsidRDefault="00A63132" w:rsidP="009232F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Success Criteria: </w:t>
            </w:r>
          </w:p>
          <w:p w14:paraId="2419C31F" w14:textId="77777777" w:rsidR="00A63132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Can define what an entrepreneur is, can list three characteristics of an entrepreneur and can name an example of an entrepreneur. </w:t>
            </w:r>
          </w:p>
          <w:p w14:paraId="0B5F4D7D" w14:textId="77777777" w:rsidR="00A63132" w:rsidRPr="00C92412" w:rsidRDefault="00A63132" w:rsidP="009232F6">
            <w:pPr>
              <w:rPr>
                <w:rFonts w:ascii="Arial" w:eastAsia="Microsoft Yi Baiti" w:hAnsi="Arial" w:cs="Arial"/>
              </w:rPr>
            </w:pPr>
          </w:p>
        </w:tc>
        <w:tc>
          <w:tcPr>
            <w:tcW w:w="2950" w:type="dxa"/>
            <w:tcBorders>
              <w:bottom w:val="single" w:sz="4" w:space="0" w:color="auto"/>
            </w:tcBorders>
          </w:tcPr>
          <w:p w14:paraId="2BD8CCA4" w14:textId="77777777" w:rsidR="00A63132" w:rsidRDefault="005B1759" w:rsidP="00F07EC7">
            <w:pPr>
              <w:rPr>
                <w:rFonts w:ascii="Arial" w:eastAsia="Microsoft Yi Baiti" w:hAnsi="Arial" w:cs="Arial"/>
                <w:b/>
              </w:rPr>
            </w:pPr>
            <w:r>
              <w:rPr>
                <w:rFonts w:ascii="Arial" w:eastAsia="Microsoft Yi Baiti" w:hAnsi="Arial" w:cs="Arial"/>
                <w:b/>
              </w:rPr>
              <w:t xml:space="preserve">Catch up Lesson </w:t>
            </w:r>
          </w:p>
          <w:p w14:paraId="33B516B1" w14:textId="77777777" w:rsidR="003B4636" w:rsidRDefault="003B4636" w:rsidP="00F07EC7">
            <w:pPr>
              <w:rPr>
                <w:rFonts w:ascii="Arial" w:eastAsia="Microsoft Yi Baiti" w:hAnsi="Arial" w:cs="Arial"/>
                <w:b/>
              </w:rPr>
            </w:pPr>
          </w:p>
          <w:p w14:paraId="622C63FD" w14:textId="203B89E2" w:rsidR="003B4636" w:rsidRPr="003B4636" w:rsidRDefault="003B4636" w:rsidP="00F07EC7">
            <w:pPr>
              <w:rPr>
                <w:rFonts w:ascii="Arial" w:eastAsia="Microsoft Yi Baiti" w:hAnsi="Arial" w:cs="Arial"/>
                <w:b/>
              </w:rPr>
            </w:pPr>
            <w:r>
              <w:rPr>
                <w:rFonts w:ascii="Arial" w:eastAsia="Microsoft Yi Baiti" w:hAnsi="Arial" w:cs="Arial"/>
                <w:b/>
              </w:rPr>
              <w:t>Careers</w:t>
            </w:r>
          </w:p>
        </w:tc>
        <w:tc>
          <w:tcPr>
            <w:tcW w:w="2558" w:type="dxa"/>
          </w:tcPr>
          <w:p w14:paraId="5C04C7DC" w14:textId="77777777" w:rsidR="00A63132" w:rsidRPr="008F0667" w:rsidRDefault="00A63132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>-</w:t>
            </w:r>
            <w:r w:rsidRPr="008F0667">
              <w:rPr>
                <w:rFonts w:ascii="Arial" w:eastAsia="Microsoft Yi Baiti" w:hAnsi="Arial" w:cs="Arial"/>
              </w:rPr>
              <w:t>Task 6: Case Study on an entrepreneur will begin with watching a documen</w:t>
            </w:r>
            <w:r>
              <w:rPr>
                <w:rFonts w:ascii="Arial" w:eastAsia="Microsoft Yi Baiti" w:hAnsi="Arial" w:cs="Arial"/>
              </w:rPr>
              <w:t xml:space="preserve">tary on a chosen entrepreneur. At the beginning of week 3 students will complete a validation where they use their notes from the documentary to sit the validation. </w:t>
            </w:r>
          </w:p>
        </w:tc>
      </w:tr>
      <w:tr w:rsidR="00F07EC7" w:rsidRPr="008F0667" w14:paraId="01AE8778" w14:textId="77777777" w:rsidTr="00F07EC7">
        <w:trPr>
          <w:trHeight w:val="591"/>
        </w:trPr>
        <w:tc>
          <w:tcPr>
            <w:tcW w:w="986" w:type="dxa"/>
          </w:tcPr>
          <w:p w14:paraId="0ACD507E" w14:textId="77777777" w:rsidR="00F07EC7" w:rsidRPr="00E02875" w:rsidRDefault="00F07EC7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Three </w:t>
            </w:r>
          </w:p>
        </w:tc>
        <w:tc>
          <w:tcPr>
            <w:tcW w:w="2954" w:type="dxa"/>
          </w:tcPr>
          <w:p w14:paraId="114BD6B0" w14:textId="4D88EECC" w:rsidR="009232F6" w:rsidRPr="009232F6" w:rsidRDefault="009232F6" w:rsidP="00F07EC7">
            <w:pPr>
              <w:rPr>
                <w:rFonts w:ascii="Arial" w:hAnsi="Arial" w:cs="Arial"/>
                <w:b/>
                <w:i/>
              </w:rPr>
            </w:pPr>
            <w:r w:rsidRPr="009232F6">
              <w:rPr>
                <w:rFonts w:ascii="Arial" w:hAnsi="Arial" w:cs="Arial"/>
                <w:b/>
                <w:i/>
              </w:rPr>
              <w:t>Characteristics of entrepreneurs, including the behaviours and skills they bring to their businesses (e.g. establishing a shared vision; and demonstrating initiative, innovation and enterprise (ACHEK019)</w:t>
            </w:r>
          </w:p>
          <w:p w14:paraId="008CE27A" w14:textId="77777777" w:rsidR="009232F6" w:rsidRDefault="009232F6" w:rsidP="00F07EC7">
            <w:pPr>
              <w:rPr>
                <w:rFonts w:ascii="Arial" w:hAnsi="Arial" w:cs="Arial"/>
                <w:i/>
              </w:rPr>
            </w:pPr>
          </w:p>
          <w:p w14:paraId="0195B4D7" w14:textId="2577D0AA" w:rsidR="00F07EC7" w:rsidRPr="00C92412" w:rsidRDefault="00F07EC7" w:rsidP="00F07EC7">
            <w:pPr>
              <w:rPr>
                <w:rFonts w:ascii="Arial" w:hAnsi="Arial" w:cs="Arial"/>
                <w:i/>
              </w:rPr>
            </w:pPr>
            <w:r w:rsidRPr="00C92412">
              <w:rPr>
                <w:rFonts w:ascii="Arial" w:hAnsi="Arial" w:cs="Arial"/>
                <w:i/>
              </w:rPr>
              <w:t>Begin watching documentary for</w:t>
            </w:r>
            <w:proofErr w:type="gramStart"/>
            <w:r w:rsidRPr="00C92412">
              <w:rPr>
                <w:rFonts w:ascii="Arial" w:hAnsi="Arial" w:cs="Arial"/>
                <w:i/>
              </w:rPr>
              <w:t>…..</w:t>
            </w:r>
            <w:proofErr w:type="gramEnd"/>
            <w:r w:rsidRPr="00C92412">
              <w:rPr>
                <w:rFonts w:ascii="Arial" w:hAnsi="Arial" w:cs="Arial"/>
                <w:i/>
              </w:rPr>
              <w:t xml:space="preserve"> </w:t>
            </w:r>
          </w:p>
          <w:p w14:paraId="67473F05" w14:textId="77777777" w:rsidR="00F07EC7" w:rsidRDefault="00F07EC7" w:rsidP="00F07E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6: CASE STUDY OF AN ENTRPRENEUR</w:t>
            </w:r>
          </w:p>
          <w:p w14:paraId="33499562" w14:textId="77777777" w:rsidR="00F07EC7" w:rsidRDefault="00F07EC7" w:rsidP="00F07EC7">
            <w:pPr>
              <w:rPr>
                <w:rFonts w:ascii="Arial" w:hAnsi="Arial" w:cs="Arial"/>
                <w:b/>
              </w:rPr>
            </w:pPr>
          </w:p>
          <w:p w14:paraId="28F4AB7E" w14:textId="77777777" w:rsidR="00F07EC7" w:rsidRPr="009D083C" w:rsidRDefault="00F07EC7" w:rsidP="00F07EC7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Learning Intention: </w:t>
            </w:r>
          </w:p>
          <w:p w14:paraId="4D63C0E9" w14:textId="77777777" w:rsidR="00F07EC7" w:rsidRDefault="00F07EC7" w:rsidP="00F07EC7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Understand what an entrepreneur is and the characteristics which they possess. </w:t>
            </w:r>
          </w:p>
          <w:p w14:paraId="06EC9712" w14:textId="77777777" w:rsidR="00F07EC7" w:rsidRPr="009D083C" w:rsidRDefault="00F07EC7" w:rsidP="00F07EC7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Success Criteria: </w:t>
            </w:r>
          </w:p>
          <w:p w14:paraId="3D6C3AA5" w14:textId="77777777" w:rsidR="00F07EC7" w:rsidRDefault="00F07EC7" w:rsidP="00F07EC7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Can define what an entrepreneur is, can list three characteristics of an entrepreneur and can name an example of an entrepreneur. </w:t>
            </w:r>
          </w:p>
          <w:p w14:paraId="7C12B31D" w14:textId="77777777" w:rsidR="00F07EC7" w:rsidRDefault="00F07EC7" w:rsidP="009232F6">
            <w:pPr>
              <w:rPr>
                <w:rFonts w:ascii="Arial" w:eastAsia="Microsoft Yi Baiti" w:hAnsi="Arial" w:cs="Arial"/>
              </w:rPr>
            </w:pPr>
          </w:p>
          <w:p w14:paraId="746E644E" w14:textId="77777777" w:rsidR="00F07EC7" w:rsidRPr="00E02875" w:rsidRDefault="00F07EC7" w:rsidP="009232F6">
            <w:pPr>
              <w:rPr>
                <w:rFonts w:ascii="Arial" w:eastAsia="Microsoft Yi Baiti" w:hAnsi="Arial" w:cs="Arial"/>
                <w:b/>
              </w:rPr>
            </w:pPr>
          </w:p>
        </w:tc>
        <w:tc>
          <w:tcPr>
            <w:tcW w:w="2952" w:type="dxa"/>
          </w:tcPr>
          <w:p w14:paraId="742C2ECD" w14:textId="496B9812" w:rsidR="009232F6" w:rsidRDefault="009232F6" w:rsidP="00F07EC7">
            <w:pPr>
              <w:rPr>
                <w:rFonts w:ascii="Arial" w:hAnsi="Arial" w:cs="Arial"/>
                <w:b/>
                <w:i/>
              </w:rPr>
            </w:pPr>
            <w:r w:rsidRPr="009232F6">
              <w:rPr>
                <w:rFonts w:ascii="Arial" w:hAnsi="Arial" w:cs="Arial"/>
                <w:b/>
                <w:i/>
              </w:rPr>
              <w:t>Characteristics of entrepreneurs, including the behaviours and skills they bring to their businesses (e.g. establishing a shared vision; and demonstrating initiative, innovation and enterprise (ACHEK019)</w:t>
            </w:r>
          </w:p>
          <w:p w14:paraId="3FB5CBF2" w14:textId="77777777" w:rsidR="009232F6" w:rsidRPr="009232F6" w:rsidRDefault="009232F6" w:rsidP="00F07EC7">
            <w:pPr>
              <w:rPr>
                <w:rFonts w:ascii="Arial" w:hAnsi="Arial" w:cs="Arial"/>
                <w:b/>
                <w:i/>
              </w:rPr>
            </w:pPr>
          </w:p>
          <w:p w14:paraId="4A0AFF71" w14:textId="193DD54A" w:rsidR="00F07EC7" w:rsidRPr="00C92412" w:rsidRDefault="00F07EC7" w:rsidP="00F07EC7">
            <w:pPr>
              <w:rPr>
                <w:rFonts w:ascii="Arial" w:hAnsi="Arial" w:cs="Arial"/>
                <w:i/>
              </w:rPr>
            </w:pPr>
            <w:r w:rsidRPr="00C92412">
              <w:rPr>
                <w:rFonts w:ascii="Arial" w:hAnsi="Arial" w:cs="Arial"/>
                <w:i/>
              </w:rPr>
              <w:t>Begin watching documentary for</w:t>
            </w:r>
            <w:proofErr w:type="gramStart"/>
            <w:r w:rsidRPr="00C92412">
              <w:rPr>
                <w:rFonts w:ascii="Arial" w:hAnsi="Arial" w:cs="Arial"/>
                <w:i/>
              </w:rPr>
              <w:t>…..</w:t>
            </w:r>
            <w:proofErr w:type="gramEnd"/>
            <w:r w:rsidRPr="00C92412">
              <w:rPr>
                <w:rFonts w:ascii="Arial" w:hAnsi="Arial" w:cs="Arial"/>
                <w:i/>
              </w:rPr>
              <w:t xml:space="preserve"> </w:t>
            </w:r>
          </w:p>
          <w:p w14:paraId="22F67CAD" w14:textId="77777777" w:rsidR="00F07EC7" w:rsidRDefault="00F07EC7" w:rsidP="00F07E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6: CASE STUDY OF AN ENTRPRENEUR</w:t>
            </w:r>
          </w:p>
          <w:p w14:paraId="6519BE87" w14:textId="77777777" w:rsidR="00F07EC7" w:rsidRDefault="00F07EC7" w:rsidP="00F07EC7">
            <w:pPr>
              <w:rPr>
                <w:rFonts w:ascii="Arial" w:hAnsi="Arial" w:cs="Arial"/>
                <w:b/>
              </w:rPr>
            </w:pPr>
          </w:p>
          <w:p w14:paraId="27AF3E66" w14:textId="77777777" w:rsidR="00F07EC7" w:rsidRPr="009D083C" w:rsidRDefault="00F07EC7" w:rsidP="00F07EC7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Learning Intention: </w:t>
            </w:r>
          </w:p>
          <w:p w14:paraId="08F9A47A" w14:textId="77777777" w:rsidR="00F07EC7" w:rsidRDefault="00F07EC7" w:rsidP="00F07EC7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Understand what an entrepreneur is and the characteristics which they possess. </w:t>
            </w:r>
          </w:p>
          <w:p w14:paraId="6C27927E" w14:textId="77777777" w:rsidR="00F07EC7" w:rsidRPr="009D083C" w:rsidRDefault="00F07EC7" w:rsidP="00F07EC7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Success Criteria: </w:t>
            </w:r>
          </w:p>
          <w:p w14:paraId="452BD220" w14:textId="77777777" w:rsidR="00F07EC7" w:rsidRDefault="00F07EC7" w:rsidP="00F07EC7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Can define what an entrepreneur is, can list three characteristics of an entrepreneur and can name an example of an entrepreneur. </w:t>
            </w:r>
          </w:p>
          <w:p w14:paraId="3D28F443" w14:textId="77777777" w:rsidR="00F07EC7" w:rsidRPr="00E02875" w:rsidRDefault="00F07EC7" w:rsidP="009232F6">
            <w:pPr>
              <w:rPr>
                <w:rFonts w:ascii="Arial" w:eastAsia="Microsoft Yi Baiti" w:hAnsi="Arial" w:cs="Arial"/>
                <w:b/>
              </w:rPr>
            </w:pPr>
          </w:p>
        </w:tc>
        <w:tc>
          <w:tcPr>
            <w:tcW w:w="2952" w:type="dxa"/>
            <w:shd w:val="clear" w:color="auto" w:fill="auto"/>
          </w:tcPr>
          <w:p w14:paraId="672F71A0" w14:textId="77777777" w:rsidR="00F07EC7" w:rsidRPr="00F07EC7" w:rsidRDefault="00F07EC7" w:rsidP="00F07EC7">
            <w:pPr>
              <w:shd w:val="clear" w:color="auto" w:fill="D9D9D9" w:themeFill="background1" w:themeFillShade="D9"/>
              <w:rPr>
                <w:rFonts w:ascii="Arial" w:hAnsi="Arial" w:cs="Arial"/>
                <w:b/>
              </w:rPr>
            </w:pPr>
            <w:r w:rsidRPr="00F07EC7">
              <w:rPr>
                <w:rFonts w:ascii="Arial" w:hAnsi="Arial" w:cs="Arial"/>
                <w:b/>
              </w:rPr>
              <w:t xml:space="preserve">Allocated Lesson for Task 7 Shark Tank Task </w:t>
            </w:r>
          </w:p>
        </w:tc>
        <w:tc>
          <w:tcPr>
            <w:tcW w:w="2950" w:type="dxa"/>
            <w:shd w:val="clear" w:color="auto" w:fill="auto"/>
          </w:tcPr>
          <w:p w14:paraId="2226E550" w14:textId="4D824C3C" w:rsidR="00F07EC7" w:rsidRPr="00F07EC7" w:rsidRDefault="00934046" w:rsidP="00F07EC7">
            <w:pPr>
              <w:shd w:val="clear" w:color="auto" w:fill="D9D9D9" w:themeFill="background1" w:themeFillShade="D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D9D9D9" w:themeFill="background1" w:themeFillShade="D9"/>
              </w:rPr>
              <w:t>Careers</w:t>
            </w:r>
          </w:p>
        </w:tc>
        <w:tc>
          <w:tcPr>
            <w:tcW w:w="2558" w:type="dxa"/>
          </w:tcPr>
          <w:p w14:paraId="4937EDE7" w14:textId="77777777" w:rsidR="00F07EC7" w:rsidRDefault="00F07EC7" w:rsidP="009232F6">
            <w:pPr>
              <w:rPr>
                <w:rFonts w:ascii="Arial" w:eastAsia="Microsoft Yi Baiti" w:hAnsi="Arial" w:cs="Arial"/>
              </w:rPr>
            </w:pPr>
          </w:p>
        </w:tc>
      </w:tr>
      <w:tr w:rsidR="00F07EC7" w:rsidRPr="008F0667" w14:paraId="1E0C6BC8" w14:textId="77777777" w:rsidTr="00F07EC7">
        <w:trPr>
          <w:trHeight w:val="480"/>
        </w:trPr>
        <w:tc>
          <w:tcPr>
            <w:tcW w:w="986" w:type="dxa"/>
          </w:tcPr>
          <w:p w14:paraId="1F8FC430" w14:textId="77777777" w:rsidR="00F07EC7" w:rsidRPr="00E02875" w:rsidRDefault="00F07EC7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Four </w:t>
            </w:r>
          </w:p>
        </w:tc>
        <w:tc>
          <w:tcPr>
            <w:tcW w:w="2954" w:type="dxa"/>
          </w:tcPr>
          <w:p w14:paraId="32D86632" w14:textId="22970DD4" w:rsidR="003B4636" w:rsidRDefault="003B4636" w:rsidP="009232F6">
            <w:pPr>
              <w:rPr>
                <w:rFonts w:ascii="Arial" w:eastAsia="Microsoft Yi Baiti" w:hAnsi="Arial" w:cs="Arial"/>
                <w:b/>
              </w:rPr>
            </w:pPr>
            <w:r w:rsidRPr="003B4636">
              <w:rPr>
                <w:rFonts w:ascii="Arial" w:eastAsia="Microsoft Yi Baiti" w:hAnsi="Arial" w:cs="Arial"/>
                <w:b/>
              </w:rPr>
              <w:t>How businesses respond to the demands of consumers (e.g. responding to preference for healthy options, environmentally friendly products and packaging, organic food) (ACHEK017)</w:t>
            </w:r>
          </w:p>
          <w:p w14:paraId="17FA48DF" w14:textId="77CA5818" w:rsidR="003B4636" w:rsidRDefault="003B4636" w:rsidP="009232F6">
            <w:pPr>
              <w:rPr>
                <w:rFonts w:ascii="Arial" w:eastAsia="Microsoft Yi Baiti" w:hAnsi="Arial" w:cs="Arial"/>
                <w:b/>
              </w:rPr>
            </w:pPr>
          </w:p>
          <w:p w14:paraId="28A27CB1" w14:textId="60AC4B1F" w:rsidR="003B4636" w:rsidRDefault="003B4636" w:rsidP="009232F6">
            <w:pPr>
              <w:rPr>
                <w:rFonts w:ascii="Arial" w:eastAsia="Microsoft Yi Baiti" w:hAnsi="Arial" w:cs="Arial"/>
                <w:b/>
              </w:rPr>
            </w:pPr>
            <w:r>
              <w:rPr>
                <w:rFonts w:ascii="Arial" w:eastAsia="Microsoft Yi Baiti" w:hAnsi="Arial" w:cs="Arial"/>
                <w:b/>
                <w:u w:val="single"/>
              </w:rPr>
              <w:t>Key Concepts</w:t>
            </w:r>
            <w:r>
              <w:rPr>
                <w:rFonts w:ascii="Arial" w:eastAsia="Microsoft Yi Baiti" w:hAnsi="Arial" w:cs="Arial"/>
                <w:b/>
              </w:rPr>
              <w:t xml:space="preserve"> –</w:t>
            </w:r>
          </w:p>
          <w:p w14:paraId="1D94A773" w14:textId="1C49DD90" w:rsidR="003B4636" w:rsidRDefault="003B4636" w:rsidP="009232F6">
            <w:pPr>
              <w:rPr>
                <w:rFonts w:ascii="Arial" w:eastAsia="Microsoft Yi Baiti" w:hAnsi="Arial" w:cs="Arial"/>
              </w:rPr>
            </w:pPr>
          </w:p>
          <w:p w14:paraId="58C596C8" w14:textId="06B6C5C9" w:rsidR="003B4636" w:rsidRDefault="003B4636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  <w:b/>
              </w:rPr>
              <w:t xml:space="preserve">Define: </w:t>
            </w:r>
            <w:r>
              <w:rPr>
                <w:rFonts w:ascii="Arial" w:eastAsia="Microsoft Yi Baiti" w:hAnsi="Arial" w:cs="Arial"/>
              </w:rPr>
              <w:t xml:space="preserve"> consumer demand</w:t>
            </w:r>
          </w:p>
          <w:p w14:paraId="2CCE56C2" w14:textId="4DD7D412" w:rsidR="003B4636" w:rsidRDefault="003B4636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>Fair trade</w:t>
            </w:r>
          </w:p>
          <w:p w14:paraId="6BEF8A3B" w14:textId="7A7AA2AE" w:rsidR="003B4636" w:rsidRPr="003B4636" w:rsidRDefault="003B4636" w:rsidP="009232F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>Reusable packaging</w:t>
            </w:r>
          </w:p>
          <w:p w14:paraId="3C6FABCC" w14:textId="6BC7220D" w:rsidR="003B4636" w:rsidRDefault="003B4636" w:rsidP="009232F6">
            <w:pPr>
              <w:rPr>
                <w:rFonts w:ascii="Arial" w:eastAsia="Microsoft Yi Baiti" w:hAnsi="Arial" w:cs="Arial"/>
              </w:rPr>
            </w:pPr>
          </w:p>
          <w:p w14:paraId="28F2725D" w14:textId="77777777" w:rsidR="003B4636" w:rsidRPr="009D083C" w:rsidRDefault="003B4636" w:rsidP="003B463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Learning Intention: </w:t>
            </w:r>
          </w:p>
          <w:p w14:paraId="11797806" w14:textId="77777777" w:rsidR="003B4636" w:rsidRDefault="003B4636" w:rsidP="003B463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>Understand that businesses need to respond to the demand of consumers</w:t>
            </w:r>
          </w:p>
          <w:p w14:paraId="781A2443" w14:textId="4A35EAB1" w:rsidR="003B4636" w:rsidRDefault="003B4636" w:rsidP="003B463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 </w:t>
            </w:r>
          </w:p>
          <w:p w14:paraId="1DEE0D50" w14:textId="77777777" w:rsidR="003B4636" w:rsidRPr="009D083C" w:rsidRDefault="003B4636" w:rsidP="003B4636">
            <w:pPr>
              <w:rPr>
                <w:rFonts w:ascii="Arial" w:eastAsia="Microsoft Yi Baiti" w:hAnsi="Arial" w:cs="Arial"/>
                <w:b/>
                <w:u w:val="single"/>
              </w:rPr>
            </w:pPr>
            <w:r w:rsidRPr="009D083C">
              <w:rPr>
                <w:rFonts w:ascii="Arial" w:eastAsia="Microsoft Yi Baiti" w:hAnsi="Arial" w:cs="Arial"/>
                <w:b/>
                <w:u w:val="single"/>
              </w:rPr>
              <w:t xml:space="preserve">Success Criteria: </w:t>
            </w:r>
          </w:p>
          <w:p w14:paraId="508169FD" w14:textId="099E134A" w:rsidR="003B4636" w:rsidRDefault="003B4636" w:rsidP="003B4636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</w:rPr>
              <w:t xml:space="preserve">Can explain how </w:t>
            </w:r>
          </w:p>
          <w:p w14:paraId="51724CA0" w14:textId="77777777" w:rsidR="003B4636" w:rsidRDefault="003B4636" w:rsidP="009232F6">
            <w:pPr>
              <w:rPr>
                <w:rFonts w:ascii="Arial" w:eastAsia="Microsoft Yi Baiti" w:hAnsi="Arial" w:cs="Arial"/>
              </w:rPr>
            </w:pPr>
          </w:p>
          <w:p w14:paraId="0E9CDD41" w14:textId="77777777" w:rsidR="00F07EC7" w:rsidRPr="00BE5E4E" w:rsidRDefault="00F07EC7" w:rsidP="003B4636">
            <w:pPr>
              <w:rPr>
                <w:rFonts w:ascii="Arial" w:eastAsia="Microsoft Yi Baiti" w:hAnsi="Arial" w:cs="Arial"/>
              </w:rPr>
            </w:pPr>
          </w:p>
        </w:tc>
        <w:tc>
          <w:tcPr>
            <w:tcW w:w="2952" w:type="dxa"/>
          </w:tcPr>
          <w:p w14:paraId="32E0B1A0" w14:textId="24A621EE" w:rsidR="003B4636" w:rsidRPr="003B4636" w:rsidRDefault="00C856A5" w:rsidP="009232F6">
            <w:pPr>
              <w:rPr>
                <w:rFonts w:ascii="Arial" w:eastAsia="Microsoft Yi Baiti" w:hAnsi="Arial" w:cs="Arial"/>
                <w:b/>
              </w:rPr>
            </w:pPr>
            <w:r w:rsidRPr="00C856A5">
              <w:rPr>
                <w:rFonts w:ascii="Arial" w:eastAsia="Microsoft Yi Baiti" w:hAnsi="Arial" w:cs="Arial"/>
                <w:b/>
              </w:rPr>
              <w:t>Allocated Lesson for Task 7 Shark Tank Task</w:t>
            </w:r>
          </w:p>
        </w:tc>
        <w:tc>
          <w:tcPr>
            <w:tcW w:w="2952" w:type="dxa"/>
          </w:tcPr>
          <w:p w14:paraId="710B04A3" w14:textId="76CB1455" w:rsidR="00F07EC7" w:rsidRPr="00BE5E4E" w:rsidRDefault="00C856A5" w:rsidP="009232F6">
            <w:pPr>
              <w:shd w:val="clear" w:color="auto" w:fill="D9D9D9" w:themeFill="background1" w:themeFillShade="D9"/>
              <w:rPr>
                <w:rFonts w:ascii="Arial" w:hAnsi="Arial" w:cs="Arial"/>
                <w:b/>
              </w:rPr>
            </w:pPr>
            <w:r w:rsidRPr="00BE5E4E">
              <w:rPr>
                <w:rFonts w:ascii="Arial" w:hAnsi="Arial" w:cs="Arial"/>
                <w:b/>
                <w:shd w:val="clear" w:color="auto" w:fill="D9D9D9" w:themeFill="background1" w:themeFillShade="D9"/>
              </w:rPr>
              <w:t>Allocated Lesson for Task 7 Shark Tank Task</w:t>
            </w:r>
          </w:p>
        </w:tc>
        <w:tc>
          <w:tcPr>
            <w:tcW w:w="2950" w:type="dxa"/>
          </w:tcPr>
          <w:p w14:paraId="3B57A65D" w14:textId="77777777" w:rsidR="00C856A5" w:rsidRDefault="00C856A5" w:rsidP="00C856A5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 xml:space="preserve">Catch up Lesson/armed for life </w:t>
            </w:r>
          </w:p>
          <w:p w14:paraId="1157F1DE" w14:textId="77777777" w:rsidR="00C856A5" w:rsidRDefault="00C856A5" w:rsidP="00C856A5">
            <w:pPr>
              <w:rPr>
                <w:rFonts w:ascii="Arial" w:eastAsia="Microsoft Yi Baiti" w:hAnsi="Arial" w:cs="Arial"/>
              </w:rPr>
            </w:pPr>
          </w:p>
          <w:p w14:paraId="4EBDE649" w14:textId="2C95FEAD" w:rsidR="00C856A5" w:rsidRPr="00C856A5" w:rsidRDefault="00C856A5" w:rsidP="00C856A5">
            <w:pPr>
              <w:rPr>
                <w:rFonts w:ascii="Arial" w:eastAsia="Microsoft Yi Baiti" w:hAnsi="Arial" w:cs="Arial"/>
              </w:rPr>
            </w:pPr>
            <w:r>
              <w:rPr>
                <w:rFonts w:ascii="Arial" w:eastAsia="Microsoft Yi Baiti" w:hAnsi="Arial" w:cs="Arial"/>
                <w:b/>
              </w:rPr>
              <w:t>Careers</w:t>
            </w:r>
          </w:p>
        </w:tc>
        <w:tc>
          <w:tcPr>
            <w:tcW w:w="2558" w:type="dxa"/>
          </w:tcPr>
          <w:p w14:paraId="66386F22" w14:textId="77777777" w:rsidR="00F07EC7" w:rsidRPr="00BE5E4E" w:rsidRDefault="00F07EC7" w:rsidP="009232F6">
            <w:pPr>
              <w:rPr>
                <w:rFonts w:ascii="Arial" w:eastAsia="Microsoft Yi Baiti" w:hAnsi="Arial" w:cs="Arial"/>
              </w:rPr>
            </w:pPr>
          </w:p>
        </w:tc>
      </w:tr>
      <w:tr w:rsidR="00F07EC7" w:rsidRPr="008F0667" w14:paraId="2A408915" w14:textId="77777777" w:rsidTr="00BE5E4E">
        <w:trPr>
          <w:trHeight w:val="615"/>
        </w:trPr>
        <w:tc>
          <w:tcPr>
            <w:tcW w:w="986" w:type="dxa"/>
          </w:tcPr>
          <w:p w14:paraId="5D8F97DE" w14:textId="77777777" w:rsidR="00F07EC7" w:rsidRPr="000347A3" w:rsidRDefault="00F07EC7" w:rsidP="009232F6">
            <w:pPr>
              <w:rPr>
                <w:rFonts w:ascii="Arial" w:eastAsia="Microsoft Yi Baiti" w:hAnsi="Arial" w:cs="Arial"/>
              </w:rPr>
            </w:pPr>
            <w:r w:rsidRPr="000347A3">
              <w:rPr>
                <w:rFonts w:ascii="Arial" w:eastAsia="Microsoft Yi Baiti" w:hAnsi="Arial" w:cs="Arial"/>
              </w:rPr>
              <w:t xml:space="preserve">Five 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5B96DFCC" w14:textId="43A5E0E8" w:rsidR="003B4636" w:rsidRDefault="003B4636" w:rsidP="00F07EC7">
            <w:pPr>
              <w:rPr>
                <w:rFonts w:ascii="Arial" w:eastAsia="Microsoft Yi Baiti" w:hAnsi="Arial" w:cs="Arial"/>
                <w:b/>
              </w:rPr>
            </w:pPr>
            <w:r w:rsidRPr="003B4636">
              <w:rPr>
                <w:rFonts w:ascii="Arial" w:eastAsia="Microsoft Yi Baiti" w:hAnsi="Arial" w:cs="Arial"/>
                <w:b/>
              </w:rPr>
              <w:t>Why businesses might set a certain price for a product and how they might adjust the price according to demand (ACHEK017)</w:t>
            </w:r>
          </w:p>
          <w:p w14:paraId="4DB1FCB2" w14:textId="77777777" w:rsidR="003B4636" w:rsidRDefault="003B4636" w:rsidP="00F07EC7">
            <w:pPr>
              <w:rPr>
                <w:rFonts w:ascii="Arial" w:eastAsia="Microsoft Yi Baiti" w:hAnsi="Arial" w:cs="Arial"/>
                <w:b/>
              </w:rPr>
            </w:pPr>
          </w:p>
          <w:p w14:paraId="68C21309" w14:textId="62686FD3" w:rsidR="00F07EC7" w:rsidRPr="00BE5E4E" w:rsidRDefault="00F07EC7" w:rsidP="00F07EC7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Price and demand</w:t>
            </w:r>
          </w:p>
          <w:p w14:paraId="786135FB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</w:p>
          <w:p w14:paraId="4460C5BC" w14:textId="77777777" w:rsidR="00F07EC7" w:rsidRPr="00BE5E4E" w:rsidRDefault="00F07EC7" w:rsidP="00F07EC7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Key question:</w:t>
            </w:r>
          </w:p>
          <w:p w14:paraId="4F8E9856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How do businesses decide what price to sell their product for?</w:t>
            </w:r>
          </w:p>
          <w:p w14:paraId="2C76E952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</w:p>
          <w:p w14:paraId="68E1AC9A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What factors affect how much a business chooses to sell their product for?</w:t>
            </w:r>
          </w:p>
          <w:p w14:paraId="34A78A87" w14:textId="77777777" w:rsidR="00F07EC7" w:rsidRPr="00BE5E4E" w:rsidRDefault="00F07EC7" w:rsidP="00F07EC7">
            <w:pPr>
              <w:pStyle w:val="ListParagraph"/>
              <w:numPr>
                <w:ilvl w:val="0"/>
                <w:numId w:val="1"/>
              </w:num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The resources used to make the good</w:t>
            </w:r>
          </w:p>
          <w:p w14:paraId="1A7A3D2E" w14:textId="77777777" w:rsidR="00F07EC7" w:rsidRPr="00BE5E4E" w:rsidRDefault="00F07EC7" w:rsidP="00F07EC7">
            <w:pPr>
              <w:pStyle w:val="ListParagraph"/>
              <w:numPr>
                <w:ilvl w:val="0"/>
                <w:numId w:val="1"/>
              </w:num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The amount of profit the firm wants to make</w:t>
            </w:r>
          </w:p>
          <w:p w14:paraId="5E89C2E9" w14:textId="77777777" w:rsidR="00F07EC7" w:rsidRPr="00BE5E4E" w:rsidRDefault="00F07EC7" w:rsidP="00F07EC7">
            <w:pPr>
              <w:pStyle w:val="ListParagraph"/>
              <w:numPr>
                <w:ilvl w:val="0"/>
                <w:numId w:val="1"/>
              </w:num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What customers are prepared to pay</w:t>
            </w:r>
          </w:p>
          <w:p w14:paraId="66073D22" w14:textId="77777777" w:rsidR="00F07EC7" w:rsidRPr="00BE5E4E" w:rsidRDefault="00F07EC7" w:rsidP="00F07EC7">
            <w:pPr>
              <w:pStyle w:val="ListParagraph"/>
              <w:rPr>
                <w:rFonts w:ascii="Arial" w:eastAsia="Microsoft Yi Baiti" w:hAnsi="Arial" w:cs="Arial"/>
              </w:rPr>
            </w:pPr>
          </w:p>
          <w:p w14:paraId="3EC12F0C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Factors of Production – define the following:</w:t>
            </w:r>
          </w:p>
          <w:p w14:paraId="1436B634" w14:textId="77777777" w:rsidR="00F07EC7" w:rsidRPr="00BE5E4E" w:rsidRDefault="00F07EC7" w:rsidP="00F07EC7">
            <w:pPr>
              <w:pStyle w:val="ListParagraph"/>
              <w:numPr>
                <w:ilvl w:val="0"/>
                <w:numId w:val="1"/>
              </w:num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land</w:t>
            </w:r>
          </w:p>
          <w:p w14:paraId="11F8B060" w14:textId="77777777" w:rsidR="00F07EC7" w:rsidRPr="00BE5E4E" w:rsidRDefault="00F07EC7" w:rsidP="00F07EC7">
            <w:pPr>
              <w:pStyle w:val="ListParagraph"/>
              <w:numPr>
                <w:ilvl w:val="0"/>
                <w:numId w:val="1"/>
              </w:num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labour</w:t>
            </w:r>
          </w:p>
          <w:p w14:paraId="0C93114B" w14:textId="77777777" w:rsidR="00F07EC7" w:rsidRPr="00BE5E4E" w:rsidRDefault="00F07EC7" w:rsidP="00F07EC7">
            <w:pPr>
              <w:pStyle w:val="ListParagraph"/>
              <w:numPr>
                <w:ilvl w:val="0"/>
                <w:numId w:val="1"/>
              </w:num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 xml:space="preserve">capital </w:t>
            </w:r>
          </w:p>
          <w:p w14:paraId="010B297D" w14:textId="77777777" w:rsidR="00F07EC7" w:rsidRPr="00BE5E4E" w:rsidRDefault="00F07EC7" w:rsidP="00F07EC7">
            <w:pPr>
              <w:pStyle w:val="ListParagraph"/>
              <w:numPr>
                <w:ilvl w:val="0"/>
                <w:numId w:val="1"/>
              </w:num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enterprise</w:t>
            </w:r>
          </w:p>
          <w:p w14:paraId="24435F94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</w:p>
          <w:p w14:paraId="47B668F6" w14:textId="77777777" w:rsidR="00F07EC7" w:rsidRPr="00BE5E4E" w:rsidRDefault="00F07EC7" w:rsidP="00F07EC7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Textbook resources:</w:t>
            </w:r>
          </w:p>
          <w:p w14:paraId="3BE5938D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HASS 7 pages 46 – 47</w:t>
            </w:r>
          </w:p>
          <w:p w14:paraId="715A52D9" w14:textId="1AB3780F" w:rsidR="00F07EC7" w:rsidRDefault="00F07EC7" w:rsidP="00F07EC7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Summary Chart (</w:t>
            </w:r>
            <w:proofErr w:type="spellStart"/>
            <w:r w:rsidRPr="00BE5E4E">
              <w:rPr>
                <w:rFonts w:ascii="Arial" w:eastAsia="Microsoft Yi Baiti" w:hAnsi="Arial" w:cs="Arial"/>
              </w:rPr>
              <w:t>pg</w:t>
            </w:r>
            <w:proofErr w:type="spellEnd"/>
            <w:r w:rsidRPr="00BE5E4E">
              <w:rPr>
                <w:rFonts w:ascii="Arial" w:eastAsia="Microsoft Yi Baiti" w:hAnsi="Arial" w:cs="Arial"/>
              </w:rPr>
              <w:t xml:space="preserve"> 169) Time &amp; Tide</w:t>
            </w:r>
          </w:p>
          <w:p w14:paraId="72119E41" w14:textId="77777777" w:rsidR="00934046" w:rsidRPr="00BE5E4E" w:rsidRDefault="00934046" w:rsidP="00F07EC7">
            <w:pPr>
              <w:rPr>
                <w:rFonts w:ascii="Arial" w:eastAsia="Microsoft Yi Baiti" w:hAnsi="Arial" w:cs="Arial"/>
              </w:rPr>
            </w:pPr>
          </w:p>
          <w:p w14:paraId="31294BBD" w14:textId="77777777" w:rsidR="00F07EC7" w:rsidRPr="00BE5E4E" w:rsidRDefault="00F07EC7" w:rsidP="00F07EC7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Suggested activities:</w:t>
            </w:r>
          </w:p>
          <w:p w14:paraId="184B63B6" w14:textId="77777777" w:rsidR="00F07EC7" w:rsidRPr="00BE5E4E" w:rsidRDefault="00F07EC7" w:rsidP="009232F6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Copy summary chart for students – sort factors of production WORKSHEET</w:t>
            </w: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44191A4B" w14:textId="57B39554" w:rsidR="003B4636" w:rsidRDefault="003B4636" w:rsidP="00F07EC7">
            <w:pPr>
              <w:rPr>
                <w:rFonts w:ascii="Arial" w:eastAsia="Microsoft Yi Baiti" w:hAnsi="Arial" w:cs="Arial"/>
                <w:b/>
              </w:rPr>
            </w:pPr>
            <w:r w:rsidRPr="003B4636">
              <w:rPr>
                <w:rFonts w:ascii="Arial" w:eastAsia="Microsoft Yi Baiti" w:hAnsi="Arial" w:cs="Arial"/>
                <w:b/>
              </w:rPr>
              <w:t>Why businesses might set a certain price for a product and how they might adjust the price according to demand (ACHEK017)</w:t>
            </w:r>
          </w:p>
          <w:p w14:paraId="695342FE" w14:textId="77777777" w:rsidR="003B4636" w:rsidRDefault="003B4636" w:rsidP="00F07EC7">
            <w:pPr>
              <w:rPr>
                <w:rFonts w:ascii="Arial" w:eastAsia="Microsoft Yi Baiti" w:hAnsi="Arial" w:cs="Arial"/>
                <w:b/>
              </w:rPr>
            </w:pPr>
          </w:p>
          <w:p w14:paraId="1F3CECA0" w14:textId="1212765B" w:rsidR="00F07EC7" w:rsidRPr="00BE5E4E" w:rsidRDefault="00F07EC7" w:rsidP="00F07EC7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Price and Demand continued…</w:t>
            </w:r>
          </w:p>
          <w:p w14:paraId="7F4E6FBE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</w:p>
          <w:p w14:paraId="7F21C002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How do firms respond to shifts in demand?</w:t>
            </w:r>
          </w:p>
          <w:p w14:paraId="4CD013D2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</w:p>
          <w:p w14:paraId="65954C4F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Why is market research important?</w:t>
            </w:r>
          </w:p>
          <w:p w14:paraId="2B9D578E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</w:p>
          <w:p w14:paraId="4E34A8CB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Textbook resources:</w:t>
            </w:r>
          </w:p>
          <w:p w14:paraId="553C5527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HASS 7 pages 48 – 49</w:t>
            </w:r>
          </w:p>
          <w:p w14:paraId="069B981B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</w:p>
          <w:p w14:paraId="1A26FC9B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Suggested activities:</w:t>
            </w:r>
          </w:p>
          <w:p w14:paraId="64B59402" w14:textId="77777777" w:rsidR="00F07EC7" w:rsidRPr="00BE5E4E" w:rsidRDefault="00F07EC7" w:rsidP="00F07EC7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Read chapter, complete activities</w:t>
            </w:r>
          </w:p>
          <w:p w14:paraId="24FBF86E" w14:textId="77777777" w:rsidR="00F07EC7" w:rsidRPr="00BE5E4E" w:rsidRDefault="00F07EC7" w:rsidP="009232F6">
            <w:pPr>
              <w:rPr>
                <w:rFonts w:ascii="Arial" w:eastAsia="Microsoft Yi Baiti" w:hAnsi="Arial" w:cs="Arial"/>
                <w:b/>
              </w:rPr>
            </w:pPr>
          </w:p>
        </w:tc>
        <w:tc>
          <w:tcPr>
            <w:tcW w:w="2952" w:type="dxa"/>
          </w:tcPr>
          <w:p w14:paraId="7176566B" w14:textId="77777777" w:rsidR="00F07EC7" w:rsidRPr="00BE5E4E" w:rsidRDefault="00F07EC7" w:rsidP="009232F6">
            <w:pPr>
              <w:rPr>
                <w:rFonts w:ascii="Arial" w:hAnsi="Arial" w:cs="Arial"/>
                <w:i/>
              </w:rPr>
            </w:pPr>
            <w:r w:rsidRPr="00BE5E4E">
              <w:rPr>
                <w:rFonts w:ascii="Arial" w:hAnsi="Arial" w:cs="Arial"/>
                <w:b/>
                <w:shd w:val="clear" w:color="auto" w:fill="D9D9D9" w:themeFill="background1" w:themeFillShade="D9"/>
              </w:rPr>
              <w:t>Allocated Lesson for Task 7 Shark Tank Task</w:t>
            </w:r>
          </w:p>
        </w:tc>
        <w:tc>
          <w:tcPr>
            <w:tcW w:w="2950" w:type="dxa"/>
          </w:tcPr>
          <w:p w14:paraId="63DE4B7E" w14:textId="5273E0E8" w:rsidR="00F07EC7" w:rsidRPr="005669AF" w:rsidRDefault="005669AF" w:rsidP="009232F6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shd w:val="clear" w:color="auto" w:fill="D9D9D9" w:themeFill="background1" w:themeFillShade="D9"/>
              </w:rPr>
              <w:t>Careers</w:t>
            </w:r>
          </w:p>
        </w:tc>
        <w:tc>
          <w:tcPr>
            <w:tcW w:w="2558" w:type="dxa"/>
          </w:tcPr>
          <w:p w14:paraId="62030E18" w14:textId="77777777" w:rsidR="00F07EC7" w:rsidRPr="00BE5E4E" w:rsidRDefault="000347A3" w:rsidP="009232F6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 xml:space="preserve">Task 8: Homework task </w:t>
            </w:r>
            <w:r w:rsidR="005B1759" w:rsidRPr="00BE5E4E">
              <w:rPr>
                <w:rFonts w:ascii="Arial" w:eastAsia="Microsoft Yi Baiti" w:hAnsi="Arial" w:cs="Arial"/>
              </w:rPr>
              <w:t xml:space="preserve">handed out </w:t>
            </w:r>
          </w:p>
        </w:tc>
      </w:tr>
      <w:tr w:rsidR="00F07EC7" w:rsidRPr="008F0667" w14:paraId="517A08FF" w14:textId="77777777" w:rsidTr="00BE5E4E">
        <w:trPr>
          <w:trHeight w:val="990"/>
        </w:trPr>
        <w:tc>
          <w:tcPr>
            <w:tcW w:w="986" w:type="dxa"/>
          </w:tcPr>
          <w:p w14:paraId="08D7C6B8" w14:textId="77777777" w:rsidR="00F07EC7" w:rsidRPr="000347A3" w:rsidRDefault="00F07EC7" w:rsidP="009232F6">
            <w:pPr>
              <w:rPr>
                <w:rFonts w:ascii="Arial" w:eastAsia="Microsoft Yi Baiti" w:hAnsi="Arial" w:cs="Arial"/>
              </w:rPr>
            </w:pPr>
            <w:r w:rsidRPr="000347A3">
              <w:rPr>
                <w:rFonts w:ascii="Arial" w:eastAsia="Microsoft Yi Baiti" w:hAnsi="Arial" w:cs="Arial"/>
              </w:rPr>
              <w:t xml:space="preserve">Six </w:t>
            </w:r>
          </w:p>
        </w:tc>
        <w:tc>
          <w:tcPr>
            <w:tcW w:w="2954" w:type="dxa"/>
            <w:shd w:val="clear" w:color="auto" w:fill="D9D9D9" w:themeFill="background1" w:themeFillShade="D9"/>
          </w:tcPr>
          <w:p w14:paraId="58EF3D62" w14:textId="031BD80E" w:rsidR="00F07EC7" w:rsidRPr="00BE5E4E" w:rsidRDefault="00BE5E4E" w:rsidP="009232F6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 xml:space="preserve">Public Holiday </w:t>
            </w:r>
            <w:r w:rsidR="009232F6">
              <w:rPr>
                <w:rFonts w:ascii="Arial" w:eastAsia="Microsoft Yi Baiti" w:hAnsi="Arial" w:cs="Arial"/>
                <w:b/>
              </w:rPr>
              <w:t>Foundation day</w:t>
            </w:r>
          </w:p>
          <w:p w14:paraId="6D12CFCF" w14:textId="77777777" w:rsidR="00F07EC7" w:rsidRPr="005B1759" w:rsidRDefault="00F07EC7" w:rsidP="009232F6">
            <w:pPr>
              <w:rPr>
                <w:rFonts w:ascii="Arial" w:eastAsia="Microsoft Yi Baiti" w:hAnsi="Arial" w:cs="Arial"/>
              </w:rPr>
            </w:pPr>
          </w:p>
          <w:p w14:paraId="05BB3808" w14:textId="77777777" w:rsidR="00F07EC7" w:rsidRPr="005B1759" w:rsidRDefault="00F07EC7" w:rsidP="009232F6">
            <w:pPr>
              <w:rPr>
                <w:rFonts w:ascii="Arial" w:eastAsia="Microsoft Yi Baiti" w:hAnsi="Arial" w:cs="Arial"/>
              </w:rPr>
            </w:pPr>
          </w:p>
        </w:tc>
        <w:tc>
          <w:tcPr>
            <w:tcW w:w="2952" w:type="dxa"/>
            <w:shd w:val="clear" w:color="auto" w:fill="D9D9D9" w:themeFill="background1" w:themeFillShade="D9"/>
          </w:tcPr>
          <w:p w14:paraId="7A6139E2" w14:textId="77777777" w:rsidR="00F07EC7" w:rsidRPr="005B1759" w:rsidRDefault="00BE5E4E" w:rsidP="005B1759">
            <w:pPr>
              <w:shd w:val="clear" w:color="auto" w:fill="D9D9D9" w:themeFill="background1" w:themeFillShade="D9"/>
              <w:rPr>
                <w:rFonts w:ascii="Arial" w:eastAsia="Microsoft Yi Baiti" w:hAnsi="Arial" w:cs="Arial"/>
                <w:b/>
              </w:rPr>
            </w:pPr>
            <w:r>
              <w:rPr>
                <w:rFonts w:ascii="Arial" w:eastAsia="Microsoft Yi Baiti" w:hAnsi="Arial" w:cs="Arial"/>
                <w:b/>
              </w:rPr>
              <w:t>SDD</w:t>
            </w:r>
          </w:p>
        </w:tc>
        <w:tc>
          <w:tcPr>
            <w:tcW w:w="2952" w:type="dxa"/>
          </w:tcPr>
          <w:p w14:paraId="7EF68F08" w14:textId="77777777" w:rsidR="00BE5E4E" w:rsidRPr="005B1759" w:rsidRDefault="00BE5E4E" w:rsidP="00BE5E4E">
            <w:pPr>
              <w:shd w:val="clear" w:color="auto" w:fill="D9D9D9" w:themeFill="background1" w:themeFillShade="D9"/>
              <w:rPr>
                <w:rFonts w:ascii="Arial" w:eastAsia="Microsoft Yi Baiti" w:hAnsi="Arial" w:cs="Arial"/>
              </w:rPr>
            </w:pPr>
            <w:r w:rsidRPr="005B1759">
              <w:rPr>
                <w:rFonts w:ascii="Arial" w:hAnsi="Arial" w:cs="Arial"/>
                <w:b/>
                <w:shd w:val="clear" w:color="auto" w:fill="D9D9D9" w:themeFill="background1" w:themeFillShade="D9"/>
              </w:rPr>
              <w:t>Allocated Lesson for Task 7 Shark Tank Task</w:t>
            </w:r>
          </w:p>
          <w:p w14:paraId="53DA1087" w14:textId="77777777" w:rsidR="000347A3" w:rsidRPr="005B1759" w:rsidRDefault="000347A3" w:rsidP="000347A3">
            <w:pPr>
              <w:rPr>
                <w:rFonts w:ascii="Arial" w:hAnsi="Arial" w:cs="Arial"/>
              </w:rPr>
            </w:pPr>
            <w:r w:rsidRPr="005B175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50" w:type="dxa"/>
          </w:tcPr>
          <w:p w14:paraId="6FB8F729" w14:textId="77777777" w:rsidR="00F07EC7" w:rsidRPr="005B1759" w:rsidRDefault="005B1759" w:rsidP="009232F6">
            <w:pPr>
              <w:rPr>
                <w:rFonts w:ascii="Arial" w:hAnsi="Arial" w:cs="Arial"/>
                <w:b/>
              </w:rPr>
            </w:pPr>
            <w:r w:rsidRPr="005B1759">
              <w:rPr>
                <w:rFonts w:ascii="Arial" w:hAnsi="Arial" w:cs="Arial"/>
                <w:b/>
              </w:rPr>
              <w:t xml:space="preserve">Task 9- In Class Test </w:t>
            </w:r>
          </w:p>
          <w:p w14:paraId="25EEE438" w14:textId="77777777" w:rsidR="005B1759" w:rsidRPr="005B1759" w:rsidRDefault="005B1759" w:rsidP="005B1759">
            <w:pPr>
              <w:tabs>
                <w:tab w:val="left" w:pos="4140"/>
                <w:tab w:val="left" w:pos="4800"/>
              </w:tabs>
              <w:ind w:right="71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1759">
              <w:rPr>
                <w:rFonts w:ascii="Arial" w:hAnsi="Arial" w:cs="Arial"/>
                <w:sz w:val="20"/>
                <w:szCs w:val="20"/>
                <w:lang w:val="it-IT"/>
              </w:rPr>
              <w:t>Topics: Work, Types of work, Sources of Income, Producers and Consumers, Simple circular flow of income, Entrepreneurs)</w:t>
            </w:r>
          </w:p>
          <w:p w14:paraId="58B609CA" w14:textId="77777777" w:rsidR="005B1759" w:rsidRPr="005B1759" w:rsidRDefault="005B1759" w:rsidP="005B1759">
            <w:pPr>
              <w:tabs>
                <w:tab w:val="left" w:pos="4140"/>
                <w:tab w:val="left" w:pos="4800"/>
              </w:tabs>
              <w:ind w:right="71"/>
              <w:rPr>
                <w:rFonts w:ascii="Arial" w:hAnsi="Arial" w:cs="Arial"/>
                <w:lang w:val="it-IT"/>
              </w:rPr>
            </w:pPr>
          </w:p>
          <w:p w14:paraId="5AA2753B" w14:textId="77777777" w:rsidR="005B1759" w:rsidRPr="005B1759" w:rsidRDefault="005B1759" w:rsidP="009232F6">
            <w:pPr>
              <w:rPr>
                <w:rFonts w:ascii="Arial" w:hAnsi="Arial" w:cs="Arial"/>
                <w:b/>
              </w:rPr>
            </w:pPr>
          </w:p>
        </w:tc>
        <w:tc>
          <w:tcPr>
            <w:tcW w:w="2558" w:type="dxa"/>
          </w:tcPr>
          <w:p w14:paraId="25783306" w14:textId="77777777" w:rsidR="00F07EC7" w:rsidRPr="00BE5E4E" w:rsidRDefault="005B1759" w:rsidP="009232F6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 xml:space="preserve">Task 8: Homework task Collected </w:t>
            </w:r>
          </w:p>
          <w:p w14:paraId="0F4A37D0" w14:textId="77777777" w:rsidR="00697C3A" w:rsidRDefault="00697C3A" w:rsidP="009232F6">
            <w:pPr>
              <w:rPr>
                <w:rFonts w:ascii="Arial" w:eastAsia="Microsoft Yi Baiti" w:hAnsi="Arial" w:cs="Arial"/>
              </w:rPr>
            </w:pPr>
          </w:p>
          <w:p w14:paraId="2D4BD6BE" w14:textId="77777777" w:rsidR="00697C3A" w:rsidRPr="00BE5E4E" w:rsidRDefault="00BE5E4E" w:rsidP="009232F6">
            <w:pPr>
              <w:rPr>
                <w:rFonts w:ascii="Arial" w:eastAsia="Microsoft Yi Baiti" w:hAnsi="Arial" w:cs="Arial"/>
                <w:b/>
              </w:rPr>
            </w:pPr>
            <w:r>
              <w:rPr>
                <w:rFonts w:ascii="Arial" w:eastAsia="Microsoft Yi Baiti" w:hAnsi="Arial" w:cs="Arial"/>
                <w:b/>
              </w:rPr>
              <w:t xml:space="preserve">Task 7: </w:t>
            </w:r>
            <w:r w:rsidR="00697C3A" w:rsidRPr="00BE5E4E">
              <w:rPr>
                <w:rFonts w:ascii="Arial" w:eastAsia="Microsoft Yi Baiti" w:hAnsi="Arial" w:cs="Arial"/>
                <w:b/>
              </w:rPr>
              <w:t xml:space="preserve">Shark Tank Task collected </w:t>
            </w:r>
          </w:p>
        </w:tc>
      </w:tr>
      <w:tr w:rsidR="00F07EC7" w:rsidRPr="008F0667" w14:paraId="582932AF" w14:textId="77777777" w:rsidTr="00697C3A">
        <w:trPr>
          <w:trHeight w:val="4630"/>
        </w:trPr>
        <w:tc>
          <w:tcPr>
            <w:tcW w:w="986" w:type="dxa"/>
          </w:tcPr>
          <w:p w14:paraId="51B7ED89" w14:textId="77777777" w:rsidR="00F07EC7" w:rsidRPr="000347A3" w:rsidRDefault="00F07EC7" w:rsidP="009232F6">
            <w:pPr>
              <w:rPr>
                <w:rFonts w:ascii="Arial" w:eastAsia="Microsoft Yi Baiti" w:hAnsi="Arial" w:cs="Arial"/>
              </w:rPr>
            </w:pPr>
            <w:r w:rsidRPr="000347A3">
              <w:rPr>
                <w:rFonts w:ascii="Arial" w:eastAsia="Microsoft Yi Baiti" w:hAnsi="Arial" w:cs="Arial"/>
              </w:rPr>
              <w:t xml:space="preserve">Seven </w:t>
            </w:r>
          </w:p>
        </w:tc>
        <w:tc>
          <w:tcPr>
            <w:tcW w:w="2954" w:type="dxa"/>
          </w:tcPr>
          <w:p w14:paraId="3098E3C6" w14:textId="3C372CF1" w:rsidR="005669AF" w:rsidRDefault="005669AF" w:rsidP="009A40EF">
            <w:pPr>
              <w:rPr>
                <w:rFonts w:ascii="Arial" w:eastAsia="Microsoft Yi Baiti" w:hAnsi="Arial" w:cs="Arial"/>
                <w:b/>
              </w:rPr>
            </w:pPr>
            <w:r w:rsidRPr="005669AF">
              <w:rPr>
                <w:rFonts w:ascii="Arial" w:eastAsia="Microsoft Yi Baiti" w:hAnsi="Arial" w:cs="Arial"/>
                <w:b/>
              </w:rPr>
              <w:t>Different types of work (e.g. full-time, part-time, casual, at home, paid, unpaid, volunteer) (ACHEK020)</w:t>
            </w:r>
          </w:p>
          <w:p w14:paraId="2BC3F138" w14:textId="77777777" w:rsidR="005669AF" w:rsidRDefault="005669AF" w:rsidP="009A40EF">
            <w:pPr>
              <w:rPr>
                <w:rFonts w:ascii="Arial" w:eastAsia="Microsoft Yi Baiti" w:hAnsi="Arial" w:cs="Arial"/>
                <w:b/>
              </w:rPr>
            </w:pPr>
          </w:p>
          <w:p w14:paraId="182084E0" w14:textId="0D487ABA" w:rsidR="009A40EF" w:rsidRPr="000D5D42" w:rsidRDefault="009A40EF" w:rsidP="009A40EF">
            <w:pPr>
              <w:rPr>
                <w:rFonts w:ascii="Arial" w:eastAsia="Microsoft Yi Baiti" w:hAnsi="Arial" w:cs="Arial"/>
                <w:b/>
              </w:rPr>
            </w:pPr>
            <w:r w:rsidRPr="000D5D42">
              <w:rPr>
                <w:rFonts w:ascii="Arial" w:eastAsia="Microsoft Yi Baiti" w:hAnsi="Arial" w:cs="Arial"/>
                <w:b/>
              </w:rPr>
              <w:t>Work</w:t>
            </w:r>
          </w:p>
          <w:p w14:paraId="329652A1" w14:textId="77777777" w:rsidR="000D5D42" w:rsidRPr="000D5D42" w:rsidRDefault="000D5D42" w:rsidP="009A40EF">
            <w:pPr>
              <w:rPr>
                <w:rFonts w:ascii="Arial" w:eastAsia="Microsoft Yi Baiti" w:hAnsi="Arial" w:cs="Arial"/>
                <w:i/>
              </w:rPr>
            </w:pPr>
            <w:r>
              <w:rPr>
                <w:rFonts w:ascii="Arial" w:eastAsia="Microsoft Yi Baiti" w:hAnsi="Arial" w:cs="Arial"/>
                <w:i/>
              </w:rPr>
              <w:t xml:space="preserve">Activity </w:t>
            </w:r>
          </w:p>
          <w:p w14:paraId="4BECA861" w14:textId="77777777" w:rsidR="000D5D42" w:rsidRDefault="000D5D42" w:rsidP="009A40EF">
            <w:pPr>
              <w:rPr>
                <w:rFonts w:ascii="Arial" w:eastAsia="Microsoft Yi Baiti" w:hAnsi="Arial" w:cs="Arial"/>
              </w:rPr>
            </w:pPr>
            <w:r w:rsidRPr="000D5D42">
              <w:rPr>
                <w:rFonts w:ascii="Arial" w:eastAsia="Microsoft Yi Baiti" w:hAnsi="Arial" w:cs="Arial"/>
              </w:rPr>
              <w:t xml:space="preserve">Get students to </w:t>
            </w:r>
            <w:r>
              <w:rPr>
                <w:rFonts w:ascii="Arial" w:eastAsia="Microsoft Yi Baiti" w:hAnsi="Arial" w:cs="Arial"/>
              </w:rPr>
              <w:t xml:space="preserve">make a list of ten jobs that would need to be performed on a daily basis in order for them to attend school. </w:t>
            </w:r>
          </w:p>
          <w:p w14:paraId="51046C6D" w14:textId="77777777" w:rsidR="000D5D42" w:rsidRPr="000D5D42" w:rsidRDefault="000D5D42" w:rsidP="009A40EF">
            <w:pPr>
              <w:rPr>
                <w:rFonts w:ascii="Arial" w:eastAsia="Microsoft Yi Baiti" w:hAnsi="Arial" w:cs="Arial"/>
              </w:rPr>
            </w:pPr>
            <w:proofErr w:type="spellStart"/>
            <w:r>
              <w:rPr>
                <w:rFonts w:ascii="Arial" w:eastAsia="Microsoft Yi Baiti" w:hAnsi="Arial" w:cs="Arial"/>
              </w:rPr>
              <w:t>E.g</w:t>
            </w:r>
            <w:proofErr w:type="spellEnd"/>
            <w:r>
              <w:rPr>
                <w:rFonts w:ascii="Arial" w:eastAsia="Microsoft Yi Baiti" w:hAnsi="Arial" w:cs="Arial"/>
              </w:rPr>
              <w:t xml:space="preserve"> Bus students require a school bus driver to drive their school bus. </w:t>
            </w:r>
          </w:p>
          <w:p w14:paraId="31C06D9C" w14:textId="77777777" w:rsidR="009A40EF" w:rsidRPr="000D5D42" w:rsidRDefault="009A40EF" w:rsidP="009A40EF">
            <w:pPr>
              <w:rPr>
                <w:rFonts w:ascii="Arial" w:eastAsia="Microsoft Yi Baiti" w:hAnsi="Arial" w:cs="Arial"/>
              </w:rPr>
            </w:pPr>
          </w:p>
          <w:p w14:paraId="3E39D59C" w14:textId="77777777" w:rsidR="009A40EF" w:rsidRPr="000D5D42" w:rsidRDefault="009A40EF" w:rsidP="009A40EF">
            <w:pPr>
              <w:rPr>
                <w:rFonts w:ascii="Arial" w:eastAsia="Microsoft Yi Baiti" w:hAnsi="Arial" w:cs="Arial"/>
                <w:b/>
              </w:rPr>
            </w:pPr>
            <w:r w:rsidRPr="000D5D42">
              <w:rPr>
                <w:rFonts w:ascii="Arial" w:eastAsia="Microsoft Yi Baiti" w:hAnsi="Arial" w:cs="Arial"/>
                <w:b/>
              </w:rPr>
              <w:t>Define:</w:t>
            </w:r>
          </w:p>
          <w:p w14:paraId="4BC496A4" w14:textId="77777777" w:rsidR="009A40EF" w:rsidRPr="000D5D42" w:rsidRDefault="009A40EF" w:rsidP="009A40EF">
            <w:pPr>
              <w:pStyle w:val="ListParagraph"/>
              <w:numPr>
                <w:ilvl w:val="0"/>
                <w:numId w:val="1"/>
              </w:numPr>
              <w:rPr>
                <w:rFonts w:ascii="Arial" w:eastAsia="Microsoft Yi Baiti" w:hAnsi="Arial" w:cs="Arial"/>
              </w:rPr>
            </w:pPr>
            <w:r w:rsidRPr="000D5D42">
              <w:rPr>
                <w:rFonts w:ascii="Arial" w:eastAsia="Microsoft Yi Baiti" w:hAnsi="Arial" w:cs="Arial"/>
              </w:rPr>
              <w:t>work</w:t>
            </w:r>
          </w:p>
          <w:p w14:paraId="4FD3EAAB" w14:textId="77777777" w:rsidR="009A40EF" w:rsidRPr="000D5D42" w:rsidRDefault="009A40EF" w:rsidP="009A40EF">
            <w:pPr>
              <w:pStyle w:val="ListParagraph"/>
              <w:numPr>
                <w:ilvl w:val="0"/>
                <w:numId w:val="1"/>
              </w:numPr>
              <w:rPr>
                <w:rFonts w:ascii="Arial" w:eastAsia="Microsoft Yi Baiti" w:hAnsi="Arial" w:cs="Arial"/>
              </w:rPr>
            </w:pPr>
            <w:r w:rsidRPr="000D5D42">
              <w:rPr>
                <w:rFonts w:ascii="Arial" w:eastAsia="Microsoft Yi Baiti" w:hAnsi="Arial" w:cs="Arial"/>
              </w:rPr>
              <w:t>income</w:t>
            </w:r>
          </w:p>
          <w:p w14:paraId="0FDE7AD7" w14:textId="77777777" w:rsidR="009A40EF" w:rsidRPr="000D5D42" w:rsidRDefault="009A40EF" w:rsidP="009A40EF">
            <w:pPr>
              <w:rPr>
                <w:rFonts w:ascii="Arial" w:eastAsia="Microsoft Yi Baiti" w:hAnsi="Arial" w:cs="Arial"/>
              </w:rPr>
            </w:pPr>
            <w:r w:rsidRPr="000D5D42">
              <w:rPr>
                <w:rFonts w:ascii="Arial" w:eastAsia="Microsoft Yi Baiti" w:hAnsi="Arial" w:cs="Arial"/>
              </w:rPr>
              <w:t>Key question: Why do people work? Brainstorm</w:t>
            </w:r>
          </w:p>
          <w:p w14:paraId="651B3FFA" w14:textId="77777777" w:rsidR="009A40EF" w:rsidRPr="000D5D42" w:rsidRDefault="009A40EF" w:rsidP="009A40EF">
            <w:pPr>
              <w:rPr>
                <w:rFonts w:ascii="Arial" w:eastAsia="Microsoft Yi Baiti" w:hAnsi="Arial" w:cs="Arial"/>
              </w:rPr>
            </w:pPr>
          </w:p>
          <w:p w14:paraId="61724AA9" w14:textId="77777777" w:rsidR="009A40EF" w:rsidRPr="000D5D42" w:rsidRDefault="009A40EF" w:rsidP="009A40EF">
            <w:pPr>
              <w:rPr>
                <w:rFonts w:ascii="Arial" w:eastAsia="Microsoft Yi Baiti" w:hAnsi="Arial" w:cs="Arial"/>
                <w:b/>
              </w:rPr>
            </w:pPr>
            <w:r w:rsidRPr="000D5D42">
              <w:rPr>
                <w:rFonts w:ascii="Arial" w:eastAsia="Microsoft Yi Baiti" w:hAnsi="Arial" w:cs="Arial"/>
                <w:b/>
              </w:rPr>
              <w:t>Textbook resources:</w:t>
            </w:r>
          </w:p>
          <w:p w14:paraId="78A7245C" w14:textId="77777777" w:rsidR="00F07EC7" w:rsidRPr="000D5D42" w:rsidRDefault="009A40EF" w:rsidP="009A40EF">
            <w:pPr>
              <w:rPr>
                <w:rFonts w:ascii="Arial" w:eastAsia="Microsoft Yi Baiti" w:hAnsi="Arial" w:cs="Arial"/>
              </w:rPr>
            </w:pPr>
            <w:r w:rsidRPr="000D5D42">
              <w:rPr>
                <w:rFonts w:ascii="Arial" w:eastAsia="Microsoft Yi Baiti" w:hAnsi="Arial" w:cs="Arial"/>
              </w:rPr>
              <w:t>HASS 7 Pages 56 - 57</w:t>
            </w:r>
          </w:p>
        </w:tc>
        <w:tc>
          <w:tcPr>
            <w:tcW w:w="2952" w:type="dxa"/>
          </w:tcPr>
          <w:p w14:paraId="6B017B8F" w14:textId="56D86CDF" w:rsidR="005669AF" w:rsidRDefault="005669AF" w:rsidP="009A40EF">
            <w:pPr>
              <w:rPr>
                <w:rFonts w:ascii="Arial" w:eastAsia="Microsoft Yi Baiti" w:hAnsi="Arial" w:cs="Arial"/>
                <w:b/>
              </w:rPr>
            </w:pPr>
            <w:r w:rsidRPr="005669AF">
              <w:rPr>
                <w:rFonts w:ascii="Arial" w:eastAsia="Microsoft Yi Baiti" w:hAnsi="Arial" w:cs="Arial"/>
                <w:b/>
              </w:rPr>
              <w:t>Different types of work (e.g. full-time, part-time, casual, at home, paid, unpaid, volunteer) (ACHEK020)</w:t>
            </w:r>
          </w:p>
          <w:p w14:paraId="47D593CF" w14:textId="77777777" w:rsidR="005669AF" w:rsidRDefault="005669AF" w:rsidP="009A40EF">
            <w:pPr>
              <w:rPr>
                <w:rFonts w:ascii="Arial" w:eastAsia="Microsoft Yi Baiti" w:hAnsi="Arial" w:cs="Arial"/>
                <w:b/>
              </w:rPr>
            </w:pPr>
          </w:p>
          <w:p w14:paraId="3F2ADE00" w14:textId="1709B8C1" w:rsidR="009A40EF" w:rsidRPr="000D5D42" w:rsidRDefault="009A40EF" w:rsidP="009A40EF">
            <w:pPr>
              <w:rPr>
                <w:rFonts w:ascii="Arial" w:eastAsia="Microsoft Yi Baiti" w:hAnsi="Arial" w:cs="Arial"/>
                <w:b/>
              </w:rPr>
            </w:pPr>
            <w:r w:rsidRPr="000D5D42">
              <w:rPr>
                <w:rFonts w:ascii="Arial" w:eastAsia="Microsoft Yi Baiti" w:hAnsi="Arial" w:cs="Arial"/>
                <w:b/>
              </w:rPr>
              <w:t>Types of work</w:t>
            </w:r>
          </w:p>
          <w:p w14:paraId="6A937426" w14:textId="77777777" w:rsidR="009A40EF" w:rsidRPr="000D5D42" w:rsidRDefault="009A40EF" w:rsidP="009A40EF">
            <w:pPr>
              <w:rPr>
                <w:rFonts w:ascii="Arial" w:eastAsia="Microsoft Yi Baiti" w:hAnsi="Arial" w:cs="Arial"/>
              </w:rPr>
            </w:pPr>
          </w:p>
          <w:p w14:paraId="35DBC0F4" w14:textId="77777777" w:rsidR="009A40EF" w:rsidRPr="000D5D42" w:rsidRDefault="009A40EF" w:rsidP="009A40EF">
            <w:pPr>
              <w:rPr>
                <w:rFonts w:ascii="Arial" w:eastAsia="Microsoft Yi Baiti" w:hAnsi="Arial" w:cs="Arial"/>
                <w:b/>
              </w:rPr>
            </w:pPr>
            <w:r w:rsidRPr="000D5D42">
              <w:rPr>
                <w:rFonts w:ascii="Arial" w:eastAsia="Microsoft Yi Baiti" w:hAnsi="Arial" w:cs="Arial"/>
                <w:b/>
              </w:rPr>
              <w:t>Textbook resources:</w:t>
            </w:r>
          </w:p>
          <w:p w14:paraId="4A8620BD" w14:textId="77777777" w:rsidR="009A40EF" w:rsidRPr="000D5D42" w:rsidRDefault="009A40EF" w:rsidP="009A40EF">
            <w:pPr>
              <w:rPr>
                <w:rFonts w:ascii="Arial" w:eastAsia="Microsoft Yi Baiti" w:hAnsi="Arial" w:cs="Arial"/>
              </w:rPr>
            </w:pPr>
            <w:r w:rsidRPr="000D5D42">
              <w:rPr>
                <w:rFonts w:ascii="Arial" w:eastAsia="Microsoft Yi Baiti" w:hAnsi="Arial" w:cs="Arial"/>
              </w:rPr>
              <w:t>HASS 7 pages 58 – 61</w:t>
            </w:r>
          </w:p>
          <w:p w14:paraId="16A2D32C" w14:textId="77777777" w:rsidR="009A40EF" w:rsidRPr="000D5D42" w:rsidRDefault="009A40EF" w:rsidP="009A40EF">
            <w:pPr>
              <w:rPr>
                <w:rFonts w:ascii="Arial" w:eastAsia="Microsoft Yi Baiti" w:hAnsi="Arial" w:cs="Arial"/>
              </w:rPr>
            </w:pPr>
          </w:p>
          <w:p w14:paraId="7F8BF0A9" w14:textId="77777777" w:rsidR="009A40EF" w:rsidRPr="000D5D42" w:rsidRDefault="009A40EF" w:rsidP="009A40EF">
            <w:pPr>
              <w:rPr>
                <w:rFonts w:ascii="Arial" w:eastAsia="Microsoft Yi Baiti" w:hAnsi="Arial" w:cs="Arial"/>
                <w:b/>
              </w:rPr>
            </w:pPr>
            <w:r w:rsidRPr="000D5D42">
              <w:rPr>
                <w:rFonts w:ascii="Arial" w:eastAsia="Microsoft Yi Baiti" w:hAnsi="Arial" w:cs="Arial"/>
                <w:b/>
              </w:rPr>
              <w:t>Suggested activities:</w:t>
            </w:r>
          </w:p>
          <w:p w14:paraId="369C6DA5" w14:textId="77777777" w:rsidR="00F07EC7" w:rsidRPr="000D5D42" w:rsidRDefault="009A40EF" w:rsidP="009A40EF">
            <w:pPr>
              <w:rPr>
                <w:rFonts w:ascii="Arial" w:eastAsia="Microsoft Yi Baiti" w:hAnsi="Arial" w:cs="Arial"/>
                <w:b/>
              </w:rPr>
            </w:pPr>
            <w:r w:rsidRPr="000D5D42">
              <w:rPr>
                <w:rFonts w:ascii="Arial" w:eastAsia="Microsoft Yi Baiti" w:hAnsi="Arial" w:cs="Arial"/>
              </w:rPr>
              <w:t>Create a concept chart/</w:t>
            </w:r>
            <w:r w:rsidR="000D5D42" w:rsidRPr="000D5D42">
              <w:rPr>
                <w:rFonts w:ascii="Arial" w:eastAsia="Microsoft Yi Baiti" w:hAnsi="Arial" w:cs="Arial"/>
              </w:rPr>
              <w:t>mind map</w:t>
            </w:r>
            <w:r w:rsidRPr="000D5D42">
              <w:rPr>
                <w:rFonts w:ascii="Arial" w:eastAsia="Microsoft Yi Baiti" w:hAnsi="Arial" w:cs="Arial"/>
              </w:rPr>
              <w:t xml:space="preserve"> about different types of work</w:t>
            </w:r>
          </w:p>
        </w:tc>
        <w:tc>
          <w:tcPr>
            <w:tcW w:w="2952" w:type="dxa"/>
          </w:tcPr>
          <w:p w14:paraId="26333D48" w14:textId="64697AB3" w:rsidR="00934046" w:rsidRDefault="00934046" w:rsidP="00697C3A">
            <w:pPr>
              <w:rPr>
                <w:rFonts w:ascii="Arial" w:hAnsi="Arial" w:cs="Arial"/>
                <w:b/>
              </w:rPr>
            </w:pPr>
            <w:r w:rsidRPr="00934046">
              <w:rPr>
                <w:rFonts w:ascii="Arial" w:hAnsi="Arial" w:cs="Arial"/>
                <w:b/>
              </w:rPr>
              <w:t>Different types of work (e.g. full-time, part-time, casual, at home, paid, unpaid, volunteer) (ACHEK020)</w:t>
            </w:r>
          </w:p>
          <w:p w14:paraId="3D951C50" w14:textId="77777777" w:rsidR="00934046" w:rsidRDefault="00934046" w:rsidP="00697C3A">
            <w:pPr>
              <w:rPr>
                <w:rFonts w:ascii="Arial" w:hAnsi="Arial" w:cs="Arial"/>
                <w:b/>
              </w:rPr>
            </w:pPr>
          </w:p>
          <w:p w14:paraId="2A271C4C" w14:textId="768D4F97" w:rsidR="00F07EC7" w:rsidRDefault="00F6091E" w:rsidP="00697C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labour market</w:t>
            </w:r>
          </w:p>
          <w:p w14:paraId="397562C8" w14:textId="77777777" w:rsidR="00F6091E" w:rsidRDefault="00F6091E" w:rsidP="0069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pg.284</w:t>
            </w:r>
            <w:r w:rsidR="00F57EE5">
              <w:rPr>
                <w:rFonts w:ascii="Arial" w:hAnsi="Arial" w:cs="Arial"/>
              </w:rPr>
              <w:t>-285</w:t>
            </w:r>
            <w:r>
              <w:rPr>
                <w:rFonts w:ascii="Arial" w:hAnsi="Arial" w:cs="Arial"/>
              </w:rPr>
              <w:t xml:space="preserve"> of Jacaranda SOSE 3 </w:t>
            </w:r>
          </w:p>
          <w:p w14:paraId="675B5DF5" w14:textId="77777777" w:rsidR="00F6091E" w:rsidRDefault="00F6091E" w:rsidP="00697C3A">
            <w:pPr>
              <w:rPr>
                <w:rFonts w:ascii="Arial" w:hAnsi="Arial" w:cs="Arial"/>
              </w:rPr>
            </w:pPr>
          </w:p>
          <w:p w14:paraId="37306EE6" w14:textId="77777777" w:rsidR="00F6091E" w:rsidRDefault="00F57EE5" w:rsidP="0069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Answer questions 1-5 on pg.285 </w:t>
            </w:r>
          </w:p>
          <w:p w14:paraId="581B40CD" w14:textId="77777777" w:rsidR="00F57EE5" w:rsidRDefault="00F57EE5" w:rsidP="00697C3A">
            <w:pPr>
              <w:rPr>
                <w:rFonts w:ascii="Arial" w:hAnsi="Arial" w:cs="Arial"/>
              </w:rPr>
            </w:pPr>
          </w:p>
          <w:p w14:paraId="2891CABF" w14:textId="77777777" w:rsidR="00F57EE5" w:rsidRPr="00F6091E" w:rsidRDefault="00F57EE5" w:rsidP="00697C3A">
            <w:pPr>
              <w:rPr>
                <w:rFonts w:ascii="Arial" w:hAnsi="Arial" w:cs="Arial"/>
              </w:rPr>
            </w:pPr>
          </w:p>
        </w:tc>
        <w:tc>
          <w:tcPr>
            <w:tcW w:w="2950" w:type="dxa"/>
          </w:tcPr>
          <w:p w14:paraId="52057133" w14:textId="77777777" w:rsidR="005669AF" w:rsidRDefault="00BE5E4E" w:rsidP="00BE5E4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Catch up lesson</w:t>
            </w:r>
          </w:p>
          <w:p w14:paraId="358ECB59" w14:textId="77777777" w:rsidR="005669AF" w:rsidRDefault="005669AF" w:rsidP="00BE5E4E">
            <w:pPr>
              <w:rPr>
                <w:rFonts w:ascii="Arial" w:hAnsi="Arial" w:cs="Arial"/>
                <w:b/>
              </w:rPr>
            </w:pPr>
          </w:p>
          <w:p w14:paraId="7C1BC5CB" w14:textId="45EA5DA1" w:rsidR="00F07EC7" w:rsidRPr="00BE5E4E" w:rsidRDefault="005669AF" w:rsidP="00BE5E4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Careers</w:t>
            </w:r>
            <w:r w:rsidR="00BE5E4E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58" w:type="dxa"/>
          </w:tcPr>
          <w:p w14:paraId="507FF6BB" w14:textId="77777777" w:rsidR="00F07EC7" w:rsidRPr="00F07EC7" w:rsidRDefault="00F07EC7" w:rsidP="009232F6">
            <w:pPr>
              <w:rPr>
                <w:rFonts w:ascii="Arial" w:eastAsia="Microsoft Yi Baiti" w:hAnsi="Arial" w:cs="Arial"/>
                <w:sz w:val="20"/>
                <w:szCs w:val="20"/>
              </w:rPr>
            </w:pPr>
          </w:p>
        </w:tc>
      </w:tr>
      <w:tr w:rsidR="00F07EC7" w:rsidRPr="008F0667" w14:paraId="6735BAC9" w14:textId="77777777" w:rsidTr="00F07EC7">
        <w:trPr>
          <w:trHeight w:val="441"/>
        </w:trPr>
        <w:tc>
          <w:tcPr>
            <w:tcW w:w="986" w:type="dxa"/>
          </w:tcPr>
          <w:p w14:paraId="3F8A39BE" w14:textId="77777777" w:rsidR="00F07EC7" w:rsidRPr="000347A3" w:rsidRDefault="00F07EC7" w:rsidP="009232F6">
            <w:pPr>
              <w:rPr>
                <w:rFonts w:ascii="Arial" w:eastAsia="Microsoft Yi Baiti" w:hAnsi="Arial" w:cs="Arial"/>
              </w:rPr>
            </w:pPr>
            <w:r w:rsidRPr="000347A3">
              <w:rPr>
                <w:rFonts w:ascii="Arial" w:eastAsia="Microsoft Yi Baiti" w:hAnsi="Arial" w:cs="Arial"/>
              </w:rPr>
              <w:t xml:space="preserve">Eight </w:t>
            </w:r>
          </w:p>
        </w:tc>
        <w:tc>
          <w:tcPr>
            <w:tcW w:w="2954" w:type="dxa"/>
          </w:tcPr>
          <w:p w14:paraId="34D60385" w14:textId="77777777" w:rsidR="00F07EC7" w:rsidRPr="00BE5E4E" w:rsidRDefault="00697C3A" w:rsidP="009232F6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 xml:space="preserve">Lesson to prepare shark tank presentations </w:t>
            </w:r>
          </w:p>
          <w:p w14:paraId="1151C276" w14:textId="77777777" w:rsidR="00F07EC7" w:rsidRPr="00BE5E4E" w:rsidRDefault="00F07EC7" w:rsidP="009232F6">
            <w:pPr>
              <w:rPr>
                <w:rFonts w:ascii="Arial" w:eastAsia="Microsoft Yi Baiti" w:hAnsi="Arial" w:cs="Arial"/>
                <w:b/>
              </w:rPr>
            </w:pPr>
          </w:p>
        </w:tc>
        <w:tc>
          <w:tcPr>
            <w:tcW w:w="2952" w:type="dxa"/>
          </w:tcPr>
          <w:p w14:paraId="089DE4BD" w14:textId="77777777" w:rsidR="00F07EC7" w:rsidRPr="00BE5E4E" w:rsidRDefault="00697C3A" w:rsidP="009232F6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Shark Tank presentations</w:t>
            </w:r>
          </w:p>
        </w:tc>
        <w:tc>
          <w:tcPr>
            <w:tcW w:w="2952" w:type="dxa"/>
          </w:tcPr>
          <w:p w14:paraId="03F31476" w14:textId="0A631832" w:rsidR="00C856A5" w:rsidRDefault="00C856A5" w:rsidP="00C856A5">
            <w:pPr>
              <w:rPr>
                <w:rFonts w:ascii="Arial" w:eastAsia="Microsoft Yi Baiti" w:hAnsi="Arial" w:cs="Arial"/>
                <w:b/>
              </w:rPr>
            </w:pPr>
            <w:bookmarkStart w:id="0" w:name="_GoBack"/>
            <w:r w:rsidRPr="00C856A5">
              <w:rPr>
                <w:rFonts w:ascii="Arial" w:eastAsia="Microsoft Yi Baiti" w:hAnsi="Arial" w:cs="Arial"/>
                <w:b/>
              </w:rPr>
              <w:t>How people derive an income and alternative sources of income (e.g. owning a business, being a shareholder, owning a rental service) (ACHEK020)</w:t>
            </w:r>
          </w:p>
          <w:bookmarkEnd w:id="0"/>
          <w:p w14:paraId="16A3E43F" w14:textId="77777777" w:rsidR="00C856A5" w:rsidRDefault="00C856A5" w:rsidP="00C856A5">
            <w:pPr>
              <w:rPr>
                <w:rFonts w:ascii="Arial" w:eastAsia="Microsoft Yi Baiti" w:hAnsi="Arial" w:cs="Arial"/>
                <w:b/>
              </w:rPr>
            </w:pPr>
          </w:p>
          <w:p w14:paraId="588C3A30" w14:textId="0002BC01" w:rsidR="00C856A5" w:rsidRPr="00BE5E4E" w:rsidRDefault="00C856A5" w:rsidP="00C856A5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Sources of income</w:t>
            </w:r>
          </w:p>
          <w:p w14:paraId="16A11DBB" w14:textId="77777777" w:rsidR="00C856A5" w:rsidRPr="00180973" w:rsidRDefault="00C856A5" w:rsidP="00C856A5">
            <w:pPr>
              <w:rPr>
                <w:rFonts w:ascii="Microsoft Yi Baiti" w:eastAsia="Microsoft Yi Baiti" w:hAnsi="Microsoft Yi Baiti" w:cs="Nirmala UI Semilight"/>
                <w:sz w:val="28"/>
                <w:szCs w:val="28"/>
              </w:rPr>
            </w:pPr>
          </w:p>
          <w:p w14:paraId="3DFE3DB0" w14:textId="77777777" w:rsidR="00C856A5" w:rsidRPr="00BE5E4E" w:rsidRDefault="00C856A5" w:rsidP="00C856A5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Revise what income means</w:t>
            </w:r>
          </w:p>
          <w:p w14:paraId="5D916FF6" w14:textId="77777777" w:rsidR="00C856A5" w:rsidRPr="00BE5E4E" w:rsidRDefault="00C856A5" w:rsidP="00C856A5">
            <w:pPr>
              <w:rPr>
                <w:rFonts w:ascii="Arial" w:eastAsia="Microsoft Yi Baiti" w:hAnsi="Arial" w:cs="Arial"/>
              </w:rPr>
            </w:pPr>
          </w:p>
          <w:p w14:paraId="2F812734" w14:textId="77777777" w:rsidR="00C856A5" w:rsidRPr="00BE5E4E" w:rsidRDefault="00C856A5" w:rsidP="00C856A5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Communicate to students that income isn’t just earnt through work…</w:t>
            </w:r>
          </w:p>
          <w:p w14:paraId="08C9D2E1" w14:textId="77777777" w:rsidR="00C856A5" w:rsidRPr="00BE5E4E" w:rsidRDefault="00C856A5" w:rsidP="00C856A5">
            <w:pPr>
              <w:rPr>
                <w:rFonts w:ascii="Arial" w:eastAsia="Microsoft Yi Baiti" w:hAnsi="Arial" w:cs="Arial"/>
              </w:rPr>
            </w:pPr>
          </w:p>
          <w:p w14:paraId="41ABC52D" w14:textId="77777777" w:rsidR="00C856A5" w:rsidRPr="00BE5E4E" w:rsidRDefault="00C856A5" w:rsidP="00C856A5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Focus on:</w:t>
            </w:r>
          </w:p>
          <w:p w14:paraId="75B8151A" w14:textId="77777777" w:rsidR="00C856A5" w:rsidRPr="00BE5E4E" w:rsidRDefault="00C856A5" w:rsidP="00C856A5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Wages and salaries</w:t>
            </w:r>
          </w:p>
          <w:p w14:paraId="320E8AC5" w14:textId="77777777" w:rsidR="00C856A5" w:rsidRPr="00BE5E4E" w:rsidRDefault="00C856A5" w:rsidP="00C856A5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Owning a business</w:t>
            </w:r>
          </w:p>
          <w:p w14:paraId="72EE7903" w14:textId="77777777" w:rsidR="00C856A5" w:rsidRPr="00BE5E4E" w:rsidRDefault="00C856A5" w:rsidP="00C856A5">
            <w:pPr>
              <w:rPr>
                <w:rFonts w:ascii="Arial" w:eastAsia="Microsoft Yi Baiti" w:hAnsi="Arial" w:cs="Arial"/>
              </w:rPr>
            </w:pPr>
          </w:p>
          <w:p w14:paraId="41A552F0" w14:textId="77777777" w:rsidR="00C856A5" w:rsidRPr="00BE5E4E" w:rsidRDefault="00C856A5" w:rsidP="00C856A5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Textbook resources:</w:t>
            </w:r>
          </w:p>
          <w:p w14:paraId="7E6B9BEC" w14:textId="77777777" w:rsidR="00C856A5" w:rsidRDefault="00C856A5" w:rsidP="00C856A5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 xml:space="preserve">HASS 7 pages 62 </w:t>
            </w:r>
            <w:r>
              <w:rPr>
                <w:rFonts w:ascii="Arial" w:eastAsia="Microsoft Yi Baiti" w:hAnsi="Arial" w:cs="Arial"/>
              </w:rPr>
              <w:t>–</w:t>
            </w:r>
            <w:r w:rsidRPr="00BE5E4E">
              <w:rPr>
                <w:rFonts w:ascii="Arial" w:eastAsia="Microsoft Yi Baiti" w:hAnsi="Arial" w:cs="Arial"/>
              </w:rPr>
              <w:t xml:space="preserve"> 63</w:t>
            </w:r>
          </w:p>
          <w:p w14:paraId="2C5CDF28" w14:textId="26244588" w:rsidR="00F07EC7" w:rsidRPr="005669AF" w:rsidRDefault="00F07EC7" w:rsidP="009232F6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950" w:type="dxa"/>
          </w:tcPr>
          <w:p w14:paraId="7A715BA1" w14:textId="648906F5" w:rsidR="00BE5E4E" w:rsidRPr="00C856A5" w:rsidRDefault="00C856A5" w:rsidP="00BE5E4E">
            <w:pPr>
              <w:rPr>
                <w:rFonts w:ascii="Arial" w:eastAsia="Microsoft Yi Baiti" w:hAnsi="Arial" w:cs="Arial"/>
                <w:b/>
              </w:rPr>
            </w:pPr>
            <w:r>
              <w:rPr>
                <w:rFonts w:ascii="Arial" w:eastAsia="Microsoft Yi Baiti" w:hAnsi="Arial" w:cs="Arial"/>
                <w:b/>
              </w:rPr>
              <w:t>Careers</w:t>
            </w:r>
          </w:p>
          <w:p w14:paraId="69D52B7E" w14:textId="77777777" w:rsid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31F2724A" w14:textId="77777777" w:rsid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3D1761D7" w14:textId="77777777" w:rsid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45115098" w14:textId="77777777" w:rsid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444DA8BE" w14:textId="77777777" w:rsidR="00BE5E4E" w:rsidRPr="00F07EC7" w:rsidRDefault="00BE5E4E" w:rsidP="00BE5E4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558" w:type="dxa"/>
          </w:tcPr>
          <w:p w14:paraId="724F4C79" w14:textId="77777777" w:rsidR="00F07EC7" w:rsidRPr="00F07EC7" w:rsidRDefault="00F07EC7" w:rsidP="009232F6">
            <w:pPr>
              <w:rPr>
                <w:rFonts w:ascii="Arial" w:eastAsia="Microsoft Yi Baiti" w:hAnsi="Arial" w:cs="Arial"/>
                <w:sz w:val="20"/>
                <w:szCs w:val="20"/>
              </w:rPr>
            </w:pPr>
          </w:p>
        </w:tc>
      </w:tr>
      <w:tr w:rsidR="00F07EC7" w:rsidRPr="008F0667" w14:paraId="5C1C2D5F" w14:textId="77777777" w:rsidTr="00F07EC7">
        <w:trPr>
          <w:trHeight w:val="585"/>
        </w:trPr>
        <w:tc>
          <w:tcPr>
            <w:tcW w:w="986" w:type="dxa"/>
          </w:tcPr>
          <w:p w14:paraId="134BA28A" w14:textId="77777777" w:rsidR="00F07EC7" w:rsidRPr="000347A3" w:rsidRDefault="00F07EC7" w:rsidP="009232F6">
            <w:pPr>
              <w:rPr>
                <w:rFonts w:ascii="Arial" w:eastAsia="Microsoft Yi Baiti" w:hAnsi="Arial" w:cs="Arial"/>
              </w:rPr>
            </w:pPr>
            <w:r w:rsidRPr="000347A3">
              <w:rPr>
                <w:rFonts w:ascii="Arial" w:eastAsia="Microsoft Yi Baiti" w:hAnsi="Arial" w:cs="Arial"/>
              </w:rPr>
              <w:t xml:space="preserve">Nine </w:t>
            </w:r>
          </w:p>
        </w:tc>
        <w:tc>
          <w:tcPr>
            <w:tcW w:w="2954" w:type="dxa"/>
          </w:tcPr>
          <w:p w14:paraId="780FA734" w14:textId="7DD65740" w:rsidR="005669AF" w:rsidRDefault="005669AF" w:rsidP="00BE5E4E">
            <w:pPr>
              <w:rPr>
                <w:rFonts w:ascii="Arial" w:eastAsia="Microsoft Yi Baiti" w:hAnsi="Arial" w:cs="Arial"/>
                <w:b/>
              </w:rPr>
            </w:pPr>
            <w:r w:rsidRPr="005669AF">
              <w:rPr>
                <w:rFonts w:ascii="Arial" w:eastAsia="Microsoft Yi Baiti" w:hAnsi="Arial" w:cs="Arial"/>
                <w:b/>
              </w:rPr>
              <w:t>How people derive an income and alternative sources of income (e.g. owning a business, being a shareholder, owning a rental service) (ACHEK020)</w:t>
            </w:r>
          </w:p>
          <w:p w14:paraId="72FF0C58" w14:textId="77777777" w:rsidR="005669AF" w:rsidRDefault="005669AF" w:rsidP="00BE5E4E">
            <w:pPr>
              <w:rPr>
                <w:rFonts w:ascii="Arial" w:eastAsia="Microsoft Yi Baiti" w:hAnsi="Arial" w:cs="Arial"/>
                <w:b/>
              </w:rPr>
            </w:pPr>
          </w:p>
          <w:p w14:paraId="57A742BA" w14:textId="0B8E73D9" w:rsidR="00BE5E4E" w:rsidRPr="00BE5E4E" w:rsidRDefault="00BE5E4E" w:rsidP="00BE5E4E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Sources of income</w:t>
            </w:r>
          </w:p>
          <w:p w14:paraId="46B7B50F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10A9D1F9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Revise what income means</w:t>
            </w:r>
          </w:p>
          <w:p w14:paraId="5DE908E9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5007A91C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Communicate to students that income isn’t just earnt through work…</w:t>
            </w:r>
          </w:p>
          <w:p w14:paraId="50EF888A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1055E928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Focus on:</w:t>
            </w:r>
          </w:p>
          <w:p w14:paraId="4ADE60E6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Wages and salaries</w:t>
            </w:r>
          </w:p>
          <w:p w14:paraId="50382854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Owning a business</w:t>
            </w:r>
          </w:p>
          <w:p w14:paraId="156FF104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027DD969" w14:textId="77777777" w:rsidR="00BE5E4E" w:rsidRPr="00BE5E4E" w:rsidRDefault="00BE5E4E" w:rsidP="00BE5E4E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Textbook resources:</w:t>
            </w:r>
          </w:p>
          <w:p w14:paraId="310A320A" w14:textId="77777777" w:rsidR="00F07EC7" w:rsidRPr="00BE5E4E" w:rsidRDefault="00BE5E4E" w:rsidP="00BE5E4E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HASS 7 pages 62 - 63</w:t>
            </w:r>
          </w:p>
          <w:p w14:paraId="6F2E7982" w14:textId="77777777" w:rsidR="00F07EC7" w:rsidRPr="00BE5E4E" w:rsidRDefault="00F07EC7" w:rsidP="009232F6">
            <w:pPr>
              <w:rPr>
                <w:rFonts w:ascii="Arial" w:eastAsia="Microsoft Yi Baiti" w:hAnsi="Arial" w:cs="Arial"/>
              </w:rPr>
            </w:pPr>
          </w:p>
        </w:tc>
        <w:tc>
          <w:tcPr>
            <w:tcW w:w="2952" w:type="dxa"/>
          </w:tcPr>
          <w:p w14:paraId="41C98ED0" w14:textId="0298A102" w:rsidR="005669AF" w:rsidRDefault="005669AF" w:rsidP="00BE5E4E">
            <w:pPr>
              <w:rPr>
                <w:rFonts w:ascii="Arial" w:eastAsia="Microsoft Yi Baiti" w:hAnsi="Arial" w:cs="Arial"/>
                <w:b/>
              </w:rPr>
            </w:pPr>
            <w:r w:rsidRPr="005669AF">
              <w:rPr>
                <w:rFonts w:ascii="Arial" w:eastAsia="Microsoft Yi Baiti" w:hAnsi="Arial" w:cs="Arial"/>
                <w:b/>
              </w:rPr>
              <w:t>How people derive an income and alternative sources of income (e.g. owning a business, being a shareholder, owning a rental service) (ACHEK020)</w:t>
            </w:r>
          </w:p>
          <w:p w14:paraId="6944F7B8" w14:textId="77777777" w:rsidR="005669AF" w:rsidRDefault="005669AF" w:rsidP="00BE5E4E">
            <w:pPr>
              <w:rPr>
                <w:rFonts w:ascii="Arial" w:eastAsia="Microsoft Yi Baiti" w:hAnsi="Arial" w:cs="Arial"/>
                <w:b/>
              </w:rPr>
            </w:pPr>
          </w:p>
          <w:p w14:paraId="64F852D5" w14:textId="6C7896FA" w:rsidR="00BE5E4E" w:rsidRPr="00BE5E4E" w:rsidRDefault="00BE5E4E" w:rsidP="00BE5E4E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Sources of income</w:t>
            </w:r>
          </w:p>
          <w:p w14:paraId="258E90B8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6952A66D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Focus on Shares and other investments</w:t>
            </w:r>
          </w:p>
          <w:p w14:paraId="22C79DA8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5EF80BBF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Royalties</w:t>
            </w:r>
          </w:p>
          <w:p w14:paraId="6CE796CB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0B90E5FB" w14:textId="77777777" w:rsidR="00BE5E4E" w:rsidRPr="00BE5E4E" w:rsidRDefault="00BE5E4E" w:rsidP="00BE5E4E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Textbook resources:</w:t>
            </w:r>
          </w:p>
          <w:p w14:paraId="50D387F4" w14:textId="77777777" w:rsidR="00F07EC7" w:rsidRPr="00BE5E4E" w:rsidRDefault="00BE5E4E" w:rsidP="00BE5E4E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</w:rPr>
              <w:t>HASS 7 Page 64</w:t>
            </w:r>
          </w:p>
        </w:tc>
        <w:tc>
          <w:tcPr>
            <w:tcW w:w="2952" w:type="dxa"/>
          </w:tcPr>
          <w:p w14:paraId="33D1AD74" w14:textId="6E99C85E" w:rsidR="005669AF" w:rsidRDefault="005669AF" w:rsidP="00BE5E4E">
            <w:pPr>
              <w:rPr>
                <w:rFonts w:ascii="Arial" w:eastAsia="Microsoft Yi Baiti" w:hAnsi="Arial" w:cs="Arial"/>
                <w:b/>
              </w:rPr>
            </w:pPr>
            <w:r w:rsidRPr="005669AF">
              <w:rPr>
                <w:rFonts w:ascii="Arial" w:eastAsia="Microsoft Yi Baiti" w:hAnsi="Arial" w:cs="Arial"/>
                <w:b/>
              </w:rPr>
              <w:t>How people derive an income and alternative sources of income (e.g. owning a business, being a shareholder, owning a rental service) (ACHEK020)</w:t>
            </w:r>
          </w:p>
          <w:p w14:paraId="1CA8A82D" w14:textId="77777777" w:rsidR="005669AF" w:rsidRDefault="005669AF" w:rsidP="00BE5E4E">
            <w:pPr>
              <w:rPr>
                <w:rFonts w:ascii="Arial" w:eastAsia="Microsoft Yi Baiti" w:hAnsi="Arial" w:cs="Arial"/>
                <w:b/>
              </w:rPr>
            </w:pPr>
          </w:p>
          <w:p w14:paraId="5E137734" w14:textId="52FD2B20" w:rsidR="00BE5E4E" w:rsidRPr="00BE5E4E" w:rsidRDefault="00BE5E4E" w:rsidP="00BE5E4E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Sources of income</w:t>
            </w:r>
          </w:p>
          <w:p w14:paraId="2BD0DE62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06F01CF0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  <w:r w:rsidRPr="00BE5E4E">
              <w:rPr>
                <w:rFonts w:ascii="Arial" w:eastAsia="Microsoft Yi Baiti" w:hAnsi="Arial" w:cs="Arial"/>
              </w:rPr>
              <w:t>Focus on welfare payments</w:t>
            </w:r>
          </w:p>
          <w:p w14:paraId="4492D3AB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4FCF0E9A" w14:textId="77777777" w:rsidR="00BE5E4E" w:rsidRPr="00BE5E4E" w:rsidRDefault="00BE5E4E" w:rsidP="00BE5E4E">
            <w:pPr>
              <w:rPr>
                <w:rFonts w:ascii="Arial" w:eastAsia="Microsoft Yi Baiti" w:hAnsi="Arial" w:cs="Arial"/>
              </w:rPr>
            </w:pPr>
          </w:p>
          <w:p w14:paraId="55700EB9" w14:textId="77777777" w:rsidR="00BE5E4E" w:rsidRPr="00BE5E4E" w:rsidRDefault="00BE5E4E" w:rsidP="00BE5E4E">
            <w:pPr>
              <w:rPr>
                <w:rFonts w:ascii="Arial" w:eastAsia="Microsoft Yi Baiti" w:hAnsi="Arial" w:cs="Arial"/>
                <w:b/>
              </w:rPr>
            </w:pPr>
            <w:r w:rsidRPr="00BE5E4E">
              <w:rPr>
                <w:rFonts w:ascii="Arial" w:eastAsia="Microsoft Yi Baiti" w:hAnsi="Arial" w:cs="Arial"/>
                <w:b/>
              </w:rPr>
              <w:t>Textbook resources:</w:t>
            </w:r>
          </w:p>
          <w:p w14:paraId="46F1B4CF" w14:textId="77777777" w:rsidR="00F07EC7" w:rsidRPr="00BE5E4E" w:rsidRDefault="00BE5E4E" w:rsidP="00BE5E4E">
            <w:pPr>
              <w:rPr>
                <w:rFonts w:ascii="Arial" w:hAnsi="Arial" w:cs="Arial"/>
                <w:i/>
              </w:rPr>
            </w:pPr>
            <w:r w:rsidRPr="00BE5E4E">
              <w:rPr>
                <w:rFonts w:ascii="Arial" w:eastAsia="Microsoft Yi Baiti" w:hAnsi="Arial" w:cs="Arial"/>
              </w:rPr>
              <w:t>HASS 7 Page 65</w:t>
            </w:r>
          </w:p>
        </w:tc>
        <w:tc>
          <w:tcPr>
            <w:tcW w:w="2950" w:type="dxa"/>
          </w:tcPr>
          <w:p w14:paraId="6FA818AB" w14:textId="735A9CCE" w:rsidR="00F07EC7" w:rsidRPr="005669AF" w:rsidRDefault="005669AF" w:rsidP="00BE5E4E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eastAsia="Microsoft Yi Baiti" w:hAnsi="Arial" w:cs="Arial"/>
                <w:b/>
              </w:rPr>
              <w:t>Careers</w:t>
            </w:r>
          </w:p>
        </w:tc>
        <w:tc>
          <w:tcPr>
            <w:tcW w:w="2558" w:type="dxa"/>
          </w:tcPr>
          <w:p w14:paraId="1EC73A81" w14:textId="77777777" w:rsidR="00F07EC7" w:rsidRPr="00F07EC7" w:rsidRDefault="00F07EC7" w:rsidP="009232F6">
            <w:pPr>
              <w:rPr>
                <w:rFonts w:ascii="Arial" w:eastAsia="Microsoft Yi Baiti" w:hAnsi="Arial" w:cs="Arial"/>
                <w:sz w:val="20"/>
                <w:szCs w:val="20"/>
              </w:rPr>
            </w:pPr>
          </w:p>
        </w:tc>
      </w:tr>
    </w:tbl>
    <w:p w14:paraId="40056C6E" w14:textId="77777777" w:rsidR="00E0551E" w:rsidRDefault="00E0551E" w:rsidP="00A63132"/>
    <w:sectPr w:rsidR="00E0551E" w:rsidSect="00A63132">
      <w:pgSz w:w="16838" w:h="11906" w:orient="landscape"/>
      <w:pgMar w:top="45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26EC3"/>
    <w:multiLevelType w:val="hybridMultilevel"/>
    <w:tmpl w:val="CA186EB4"/>
    <w:lvl w:ilvl="0" w:tplc="8CA4F19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63A46"/>
    <w:multiLevelType w:val="hybridMultilevel"/>
    <w:tmpl w:val="80EA03F8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32"/>
    <w:rsid w:val="000347A3"/>
    <w:rsid w:val="000D5D42"/>
    <w:rsid w:val="002E4CFE"/>
    <w:rsid w:val="00381DD2"/>
    <w:rsid w:val="003B4636"/>
    <w:rsid w:val="005669AF"/>
    <w:rsid w:val="005B1759"/>
    <w:rsid w:val="00697C3A"/>
    <w:rsid w:val="007122F7"/>
    <w:rsid w:val="00781D29"/>
    <w:rsid w:val="009232F6"/>
    <w:rsid w:val="00934046"/>
    <w:rsid w:val="009A40EF"/>
    <w:rsid w:val="00A0460A"/>
    <w:rsid w:val="00A63132"/>
    <w:rsid w:val="00BE5E4E"/>
    <w:rsid w:val="00BF4EC4"/>
    <w:rsid w:val="00C856A5"/>
    <w:rsid w:val="00E0551E"/>
    <w:rsid w:val="00F07EC7"/>
    <w:rsid w:val="00F57EE5"/>
    <w:rsid w:val="00F6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B39B"/>
  <w15:docId w15:val="{5CC1CF64-98AD-4FE2-852F-38BB20A8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E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56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9B1E5782</Template>
  <TotalTime>6</TotalTime>
  <Pages>8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JAMES Tristan [Narrogin Senior High School]</cp:lastModifiedBy>
  <cp:revision>3</cp:revision>
  <dcterms:created xsi:type="dcterms:W3CDTF">2019-05-06T08:11:00Z</dcterms:created>
  <dcterms:modified xsi:type="dcterms:W3CDTF">2019-05-06T08:19:00Z</dcterms:modified>
</cp:coreProperties>
</file>