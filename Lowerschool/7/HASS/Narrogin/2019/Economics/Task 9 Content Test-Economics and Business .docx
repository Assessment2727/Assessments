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AF3711" w14:textId="77777777" w:rsidR="007F6C2C" w:rsidRDefault="00A33151" w:rsidP="007F6C2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2897DF" wp14:editId="75312635">
                <wp:simplePos x="0" y="0"/>
                <wp:positionH relativeFrom="column">
                  <wp:posOffset>3089275</wp:posOffset>
                </wp:positionH>
                <wp:positionV relativeFrom="paragraph">
                  <wp:posOffset>-168275</wp:posOffset>
                </wp:positionV>
                <wp:extent cx="2209800" cy="342900"/>
                <wp:effectExtent l="0" t="0" r="19050" b="1905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D80B18" w14:textId="620840F3" w:rsidR="00F33359" w:rsidRPr="00EE4452" w:rsidRDefault="00F33359" w:rsidP="007F6C2C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Target:      /</w:t>
                            </w:r>
                            <w:r w:rsidR="00AE583D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39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or ____%</w:t>
                            </w:r>
                          </w:p>
                          <w:p w14:paraId="072E7F93" w14:textId="77777777" w:rsidR="00F33359" w:rsidRDefault="00F33359" w:rsidP="007F6C2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A2897D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43.25pt;margin-top:-13.25pt;width:174pt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">
                <v:textbox>
                  <w:txbxContent>
                    <w:p w14:paraId="7CD80B18" w14:textId="620840F3" w:rsidR="00F33359" w:rsidRPr="00EE4452" w:rsidRDefault="00F33359" w:rsidP="007F6C2C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Target:      /</w:t>
                      </w:r>
                      <w:r w:rsidR="00AE583D">
                        <w:rPr>
                          <w:rFonts w:ascii="Arial" w:hAnsi="Arial" w:cs="Arial"/>
                          <w:sz w:val="28"/>
                          <w:szCs w:val="28"/>
                        </w:rPr>
                        <w:t>39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or ____%</w:t>
                      </w:r>
                    </w:p>
                    <w:p w14:paraId="072E7F93" w14:textId="77777777" w:rsidR="00F33359" w:rsidRDefault="00F33359" w:rsidP="007F6C2C"/>
                  </w:txbxContent>
                </v:textbox>
              </v:shape>
            </w:pict>
          </mc:Fallback>
        </mc:AlternateContent>
      </w:r>
      <w:r w:rsidR="00B66C7F" w:rsidRPr="00EE4452">
        <w:rPr>
          <w:rFonts w:ascii="Arial" w:hAnsi="Arial" w:cs="Arial"/>
          <w:noProof/>
        </w:rPr>
        <w:drawing>
          <wp:anchor distT="0" distB="0" distL="114300" distR="114300" simplePos="0" relativeHeight="251659264" behindDoc="1" locked="0" layoutInCell="1" allowOverlap="1" wp14:anchorId="22EF458F" wp14:editId="504C4DD9">
            <wp:simplePos x="0" y="0"/>
            <wp:positionH relativeFrom="column">
              <wp:posOffset>-58420</wp:posOffset>
            </wp:positionH>
            <wp:positionV relativeFrom="paragraph">
              <wp:posOffset>0</wp:posOffset>
            </wp:positionV>
            <wp:extent cx="1299845" cy="1246505"/>
            <wp:effectExtent l="0" t="0" r="0" b="0"/>
            <wp:wrapTight wrapText="bothSides">
              <wp:wrapPolygon edited="0">
                <wp:start x="0" y="0"/>
                <wp:lineTo x="0" y="21127"/>
                <wp:lineTo x="21210" y="21127"/>
                <wp:lineTo x="21210" y="0"/>
                <wp:lineTo x="0" y="0"/>
              </wp:wrapPolygon>
            </wp:wrapTight>
            <wp:docPr id="2" name="Picture 2" descr="Official logo sm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fficial logo small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9845" cy="124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6C2C">
        <w:rPr>
          <w:rFonts w:ascii="Arial" w:hAnsi="Arial" w:cs="Arial"/>
          <w:sz w:val="28"/>
          <w:szCs w:val="28"/>
        </w:rPr>
        <w:t xml:space="preserve">   </w:t>
      </w:r>
    </w:p>
    <w:p w14:paraId="45E0703A" w14:textId="77777777" w:rsidR="007F6C2C" w:rsidRPr="00EE4452" w:rsidRDefault="007F6C2C" w:rsidP="007F6C2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r w:rsidR="00B66C7F">
        <w:rPr>
          <w:rFonts w:ascii="Arial" w:hAnsi="Arial" w:cs="Arial"/>
          <w:sz w:val="28"/>
          <w:szCs w:val="28"/>
        </w:rPr>
        <w:t xml:space="preserve">Name: _____________________ </w:t>
      </w:r>
      <w:r>
        <w:rPr>
          <w:rFonts w:ascii="Arial" w:hAnsi="Arial" w:cs="Arial"/>
          <w:sz w:val="28"/>
          <w:szCs w:val="28"/>
        </w:rPr>
        <w:t>Teacher: ________________</w:t>
      </w:r>
      <w:r w:rsidR="00B66C7F">
        <w:rPr>
          <w:rFonts w:ascii="Arial" w:hAnsi="Arial" w:cs="Arial"/>
          <w:sz w:val="28"/>
          <w:szCs w:val="28"/>
        </w:rPr>
        <w:t>__</w:t>
      </w:r>
    </w:p>
    <w:p w14:paraId="4E3E2E05" w14:textId="77777777" w:rsidR="007F6C2C" w:rsidRDefault="007F6C2C" w:rsidP="007F6C2C">
      <w:pPr>
        <w:rPr>
          <w:rFonts w:ascii="Arial" w:hAnsi="Arial" w:cs="Arial"/>
          <w:b/>
          <w:sz w:val="28"/>
          <w:szCs w:val="28"/>
        </w:rPr>
      </w:pPr>
    </w:p>
    <w:p w14:paraId="42786490" w14:textId="719BA0B6" w:rsidR="007F6C2C" w:rsidRPr="00EE4452" w:rsidRDefault="007F6C2C" w:rsidP="00240FDD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Year 7 </w:t>
      </w:r>
      <w:r w:rsidR="001F2B10">
        <w:rPr>
          <w:rFonts w:ascii="Arial" w:hAnsi="Arial" w:cs="Arial"/>
          <w:b/>
          <w:sz w:val="28"/>
          <w:szCs w:val="28"/>
        </w:rPr>
        <w:t>Economics and Business (HASS)</w:t>
      </w:r>
      <w:r>
        <w:rPr>
          <w:rFonts w:ascii="Arial" w:hAnsi="Arial" w:cs="Arial"/>
          <w:b/>
          <w:sz w:val="28"/>
          <w:szCs w:val="28"/>
        </w:rPr>
        <w:t xml:space="preserve"> – Weighting </w:t>
      </w:r>
      <w:r w:rsidR="00EC73C2">
        <w:rPr>
          <w:rFonts w:ascii="Arial" w:hAnsi="Arial" w:cs="Arial"/>
          <w:b/>
          <w:sz w:val="28"/>
          <w:szCs w:val="28"/>
        </w:rPr>
        <w:t>10</w:t>
      </w:r>
      <w:bookmarkStart w:id="0" w:name="_GoBack"/>
      <w:bookmarkEnd w:id="0"/>
      <w:r w:rsidRPr="00D1740F">
        <w:rPr>
          <w:rFonts w:ascii="Arial" w:hAnsi="Arial" w:cs="Arial"/>
          <w:b/>
          <w:sz w:val="28"/>
          <w:szCs w:val="28"/>
        </w:rPr>
        <w:t>%</w:t>
      </w:r>
    </w:p>
    <w:p w14:paraId="1FB6ADA0" w14:textId="77777777" w:rsidR="00240FDD" w:rsidRDefault="007F6C2C" w:rsidP="00240FDD">
      <w:pPr>
        <w:jc w:val="center"/>
        <w:rPr>
          <w:rFonts w:ascii="Arial" w:hAnsi="Arial" w:cs="Arial"/>
          <w:sz w:val="28"/>
          <w:szCs w:val="28"/>
        </w:rPr>
      </w:pPr>
      <w:r w:rsidRPr="00D1740F">
        <w:rPr>
          <w:rFonts w:ascii="Arial" w:hAnsi="Arial" w:cs="Arial"/>
          <w:sz w:val="28"/>
          <w:szCs w:val="28"/>
        </w:rPr>
        <w:t xml:space="preserve">Task </w:t>
      </w:r>
      <w:r w:rsidR="00D1740F" w:rsidRPr="00D1740F">
        <w:rPr>
          <w:rFonts w:ascii="Arial" w:hAnsi="Arial" w:cs="Arial"/>
          <w:sz w:val="28"/>
          <w:szCs w:val="28"/>
        </w:rPr>
        <w:t xml:space="preserve">9 </w:t>
      </w:r>
      <w:r w:rsidR="00240FDD" w:rsidRPr="00D1740F">
        <w:rPr>
          <w:rFonts w:ascii="Arial" w:hAnsi="Arial" w:cs="Arial"/>
          <w:sz w:val="28"/>
          <w:szCs w:val="28"/>
        </w:rPr>
        <w:t>– In-class Test</w:t>
      </w:r>
    </w:p>
    <w:p w14:paraId="3E2F8747" w14:textId="6FE089A9" w:rsidR="007F6C2C" w:rsidRPr="00CC5F7B" w:rsidRDefault="00C75809" w:rsidP="00240FDD">
      <w:pPr>
        <w:jc w:val="center"/>
        <w:rPr>
          <w:rFonts w:ascii="Arial" w:hAnsi="Arial" w:cs="Arial"/>
          <w:sz w:val="28"/>
          <w:szCs w:val="28"/>
        </w:rPr>
      </w:pPr>
      <w:r w:rsidRPr="00D1740F">
        <w:rPr>
          <w:rFonts w:ascii="Arial" w:hAnsi="Arial" w:cs="Arial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A5361F0" wp14:editId="777B14D5">
                <wp:simplePos x="0" y="0"/>
                <wp:positionH relativeFrom="column">
                  <wp:posOffset>5661709</wp:posOffset>
                </wp:positionH>
                <wp:positionV relativeFrom="paragraph">
                  <wp:posOffset>81232</wp:posOffset>
                </wp:positionV>
                <wp:extent cx="1126490" cy="902335"/>
                <wp:effectExtent l="0" t="0" r="16510" b="1206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6490" cy="902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486272" w14:textId="77777777" w:rsidR="00F33359" w:rsidRPr="00C621D1" w:rsidRDefault="00F33359" w:rsidP="00F30D0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C621D1">
                              <w:rPr>
                                <w:rFonts w:ascii="Arial" w:hAnsi="Arial" w:cs="Arial"/>
                                <w:b/>
                              </w:rPr>
                              <w:t>Total</w:t>
                            </w:r>
                          </w:p>
                          <w:p w14:paraId="54F59517" w14:textId="77777777" w:rsidR="00F33359" w:rsidRDefault="00F33359" w:rsidP="00F30D09">
                            <w:pPr>
                              <w:jc w:val="center"/>
                            </w:pPr>
                          </w:p>
                          <w:p w14:paraId="6C657FD9" w14:textId="77777777" w:rsidR="00F33359" w:rsidRDefault="00F33359" w:rsidP="00F30D09">
                            <w:pPr>
                              <w:jc w:val="center"/>
                            </w:pPr>
                            <w:r>
                              <w:t>____________</w:t>
                            </w:r>
                          </w:p>
                          <w:p w14:paraId="0CE6A8A3" w14:textId="255E5881" w:rsidR="00F33359" w:rsidRPr="00F30D09" w:rsidRDefault="00AE583D" w:rsidP="00F30D09">
                            <w:pPr>
                              <w:jc w:val="center"/>
                              <w:rPr>
                                <w:rFonts w:ascii="Arial" w:hAnsi="Arial" w:cs="Arial"/>
                                <w:sz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</w:rPr>
                              <w:t>39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361F0" id="Text Box 2" o:spid="_x0000_s1027" type="#_x0000_t202" style="position:absolute;left:0;text-align:left;margin-left:445.8pt;margin-top:6.4pt;width:88.7pt;height:71.0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">
                <v:textbox>
                  <w:txbxContent>
                    <w:p w14:paraId="55486272" w14:textId="77777777" w:rsidR="00F33359" w:rsidRPr="00C621D1" w:rsidRDefault="00F33359" w:rsidP="00F30D09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C621D1">
                        <w:rPr>
                          <w:rFonts w:ascii="Arial" w:hAnsi="Arial" w:cs="Arial"/>
                          <w:b/>
                        </w:rPr>
                        <w:t>Total</w:t>
                      </w:r>
                    </w:p>
                    <w:p w14:paraId="54F59517" w14:textId="77777777" w:rsidR="00F33359" w:rsidRDefault="00F33359" w:rsidP="00F30D09">
                      <w:pPr>
                        <w:jc w:val="center"/>
                      </w:pPr>
                    </w:p>
                    <w:p w14:paraId="6C657FD9" w14:textId="77777777" w:rsidR="00F33359" w:rsidRDefault="00F33359" w:rsidP="00F30D09">
                      <w:pPr>
                        <w:jc w:val="center"/>
                      </w:pPr>
                      <w:r>
                        <w:t>____________</w:t>
                      </w:r>
                    </w:p>
                    <w:p w14:paraId="0CE6A8A3" w14:textId="255E5881" w:rsidR="00F33359" w:rsidRPr="00F30D09" w:rsidRDefault="00AE583D" w:rsidP="00F30D09">
                      <w:pPr>
                        <w:jc w:val="center"/>
                        <w:rPr>
                          <w:rFonts w:ascii="Arial" w:hAnsi="Arial" w:cs="Arial"/>
                          <w:sz w:val="32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</w:rPr>
                        <w:t>39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40FDD" w:rsidRPr="00240FDD">
        <w:rPr>
          <w:rFonts w:ascii="Arial" w:hAnsi="Arial" w:cs="Arial"/>
          <w:sz w:val="28"/>
          <w:szCs w:val="28"/>
        </w:rPr>
        <w:t>Key Topic –</w:t>
      </w:r>
      <w:r w:rsidR="00240FDD">
        <w:rPr>
          <w:rFonts w:ascii="Arial" w:hAnsi="Arial" w:cs="Arial"/>
          <w:sz w:val="28"/>
          <w:szCs w:val="28"/>
        </w:rPr>
        <w:t xml:space="preserve"> </w:t>
      </w:r>
      <w:r w:rsidR="00B66C7F">
        <w:rPr>
          <w:rFonts w:ascii="Arial" w:hAnsi="Arial" w:cs="Arial"/>
          <w:sz w:val="28"/>
          <w:szCs w:val="28"/>
        </w:rPr>
        <w:t>Consuming and Producing</w:t>
      </w:r>
    </w:p>
    <w:p w14:paraId="5067B106" w14:textId="1EE580C0" w:rsidR="009A18A1" w:rsidRPr="00FA6D89" w:rsidRDefault="00AE583D" w:rsidP="009A18A1">
      <w:pPr>
        <w:ind w:left="720" w:firstLine="72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(5 minutes reading and 40</w:t>
      </w:r>
      <w:r w:rsidR="009A18A1" w:rsidRPr="00FA6D89">
        <w:rPr>
          <w:rFonts w:ascii="Arial" w:hAnsi="Arial" w:cs="Arial"/>
          <w:b/>
          <w:sz w:val="28"/>
          <w:szCs w:val="28"/>
        </w:rPr>
        <w:t xml:space="preserve"> minutes working time)</w:t>
      </w:r>
    </w:p>
    <w:p w14:paraId="2A80F210" w14:textId="49C39965" w:rsidR="009A18A1" w:rsidRDefault="009A18A1" w:rsidP="00C5307A">
      <w:pPr>
        <w:rPr>
          <w:rFonts w:ascii="Arial" w:hAnsi="Arial" w:cs="Arial"/>
          <w:b/>
          <w:sz w:val="28"/>
        </w:rPr>
      </w:pPr>
    </w:p>
    <w:p w14:paraId="40657274" w14:textId="46BBFBEE" w:rsidR="00240FDD" w:rsidRDefault="00F30D09" w:rsidP="00F67C53">
      <w:pPr>
        <w:rPr>
          <w:rFonts w:ascii="Arial" w:hAnsi="Arial" w:cs="Arial"/>
          <w:b/>
          <w:sz w:val="28"/>
          <w:u w:val="single"/>
        </w:rPr>
      </w:pPr>
      <w:r w:rsidRPr="00F30D09">
        <w:rPr>
          <w:rFonts w:ascii="Arial" w:hAnsi="Arial" w:cs="Arial"/>
          <w:b/>
          <w:sz w:val="28"/>
          <w:u w:val="single"/>
        </w:rPr>
        <w:t>Section One – Multiple Choice</w:t>
      </w:r>
      <w:r w:rsidR="00240FDD">
        <w:rPr>
          <w:rFonts w:ascii="Arial" w:hAnsi="Arial" w:cs="Arial"/>
          <w:b/>
          <w:sz w:val="28"/>
          <w:u w:val="single"/>
        </w:rPr>
        <w:t xml:space="preserve"> </w:t>
      </w:r>
    </w:p>
    <w:p w14:paraId="55910EAC" w14:textId="03131775" w:rsidR="00E0189D" w:rsidRDefault="00240FDD" w:rsidP="00C75809">
      <w:pPr>
        <w:tabs>
          <w:tab w:val="left" w:pos="5529"/>
        </w:tabs>
        <w:rPr>
          <w:rFonts w:ascii="Arial" w:hAnsi="Arial" w:cs="Arial"/>
          <w:b/>
          <w:sz w:val="28"/>
        </w:rPr>
      </w:pPr>
      <w:r w:rsidRPr="00240FDD">
        <w:rPr>
          <w:rFonts w:ascii="Arial" w:hAnsi="Arial" w:cs="Arial"/>
          <w:b/>
          <w:sz w:val="28"/>
        </w:rPr>
        <w:t>1 mark per question</w:t>
      </w:r>
    </w:p>
    <w:p w14:paraId="0E7790C4" w14:textId="77777777" w:rsidR="00C75809" w:rsidRPr="00C75809" w:rsidRDefault="00C75809" w:rsidP="00C75809">
      <w:pPr>
        <w:tabs>
          <w:tab w:val="left" w:pos="5529"/>
        </w:tabs>
        <w:rPr>
          <w:rFonts w:ascii="Arial" w:hAnsi="Arial" w:cs="Arial"/>
          <w:b/>
          <w:sz w:val="28"/>
        </w:rPr>
      </w:pPr>
    </w:p>
    <w:p w14:paraId="38ECD27F" w14:textId="77777777" w:rsidR="00E0189D" w:rsidRDefault="00E0189D" w:rsidP="00E0189D">
      <w:pPr>
        <w:pStyle w:val="ListParagraph"/>
        <w:ind w:left="709"/>
        <w:rPr>
          <w:rFonts w:ascii="Arial" w:hAnsi="Arial" w:cs="Arial"/>
        </w:rPr>
      </w:pPr>
    </w:p>
    <w:p w14:paraId="70542F32" w14:textId="77777777" w:rsidR="001F2B10" w:rsidRPr="00C621D1" w:rsidRDefault="001F2B10" w:rsidP="00E0189D">
      <w:pPr>
        <w:pStyle w:val="ListParagraph"/>
        <w:numPr>
          <w:ilvl w:val="0"/>
          <w:numId w:val="22"/>
        </w:numPr>
        <w:ind w:left="709" w:hanging="709"/>
        <w:rPr>
          <w:rFonts w:ascii="Arial" w:hAnsi="Arial" w:cs="Arial"/>
        </w:rPr>
      </w:pPr>
      <w:r w:rsidRPr="00C621D1">
        <w:rPr>
          <w:rFonts w:ascii="Arial" w:hAnsi="Arial" w:cs="Arial"/>
        </w:rPr>
        <w:t>Economics is the study of how people:</w:t>
      </w:r>
    </w:p>
    <w:p w14:paraId="68A381EE" w14:textId="77777777" w:rsidR="001F2B10" w:rsidRPr="00C621D1" w:rsidRDefault="00F11B8C" w:rsidP="00F11B8C">
      <w:pPr>
        <w:tabs>
          <w:tab w:val="left" w:pos="292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63BC6F89" w14:textId="77777777" w:rsidR="001F2B10" w:rsidRPr="00D1740F" w:rsidRDefault="001F2B10" w:rsidP="009F55B3">
      <w:pPr>
        <w:numPr>
          <w:ilvl w:val="0"/>
          <w:numId w:val="21"/>
        </w:numPr>
        <w:spacing w:line="276" w:lineRule="auto"/>
        <w:rPr>
          <w:rFonts w:ascii="Arial" w:hAnsi="Arial" w:cs="Arial"/>
        </w:rPr>
      </w:pPr>
      <w:r w:rsidRPr="00D1740F">
        <w:rPr>
          <w:rFonts w:ascii="Arial" w:hAnsi="Arial" w:cs="Arial"/>
        </w:rPr>
        <w:t>survive by satisfying their needs</w:t>
      </w:r>
    </w:p>
    <w:p w14:paraId="4F0FC012" w14:textId="77777777" w:rsidR="001F2B10" w:rsidRPr="00D1740F" w:rsidRDefault="001F2B10" w:rsidP="009F55B3">
      <w:pPr>
        <w:numPr>
          <w:ilvl w:val="0"/>
          <w:numId w:val="21"/>
        </w:numPr>
        <w:spacing w:line="276" w:lineRule="auto"/>
        <w:rPr>
          <w:rFonts w:ascii="Arial" w:hAnsi="Arial" w:cs="Arial"/>
        </w:rPr>
      </w:pPr>
      <w:r w:rsidRPr="00D1740F">
        <w:rPr>
          <w:rFonts w:ascii="Arial" w:hAnsi="Arial" w:cs="Arial"/>
        </w:rPr>
        <w:t>earn an income so they can buy goods and services</w:t>
      </w:r>
    </w:p>
    <w:p w14:paraId="2A48628F" w14:textId="77777777" w:rsidR="001F2B10" w:rsidRPr="00D1740F" w:rsidRDefault="001F2B10" w:rsidP="009F55B3">
      <w:pPr>
        <w:numPr>
          <w:ilvl w:val="0"/>
          <w:numId w:val="21"/>
        </w:numPr>
        <w:spacing w:line="276" w:lineRule="auto"/>
        <w:rPr>
          <w:rFonts w:ascii="Arial" w:hAnsi="Arial" w:cs="Arial"/>
        </w:rPr>
      </w:pPr>
      <w:r w:rsidRPr="00D1740F">
        <w:rPr>
          <w:rFonts w:ascii="Arial" w:hAnsi="Arial" w:cs="Arial"/>
        </w:rPr>
        <w:t>satisfy unlimited wants by preparing a budget</w:t>
      </w:r>
    </w:p>
    <w:p w14:paraId="35F9D0A1" w14:textId="77777777" w:rsidR="004E76E3" w:rsidRDefault="001F2B10" w:rsidP="004E76E3">
      <w:pPr>
        <w:numPr>
          <w:ilvl w:val="0"/>
          <w:numId w:val="21"/>
        </w:numPr>
        <w:spacing w:line="276" w:lineRule="auto"/>
        <w:rPr>
          <w:rFonts w:ascii="Arial" w:hAnsi="Arial" w:cs="Arial"/>
        </w:rPr>
      </w:pPr>
      <w:r w:rsidRPr="00D1740F">
        <w:rPr>
          <w:rFonts w:ascii="Arial" w:hAnsi="Arial" w:cs="Arial"/>
        </w:rPr>
        <w:t>use limited resources to satisfy unlimited wants</w:t>
      </w:r>
    </w:p>
    <w:p w14:paraId="4BC591AB" w14:textId="77777777" w:rsidR="004E76E3" w:rsidRDefault="004E76E3" w:rsidP="004E76E3">
      <w:pPr>
        <w:spacing w:line="276" w:lineRule="auto"/>
        <w:ind w:left="1440"/>
        <w:rPr>
          <w:rFonts w:ascii="Arial" w:hAnsi="Arial" w:cs="Arial"/>
        </w:rPr>
      </w:pPr>
    </w:p>
    <w:p w14:paraId="75723D83" w14:textId="77777777" w:rsidR="001F2B10" w:rsidRPr="004E76E3" w:rsidRDefault="001F2B10" w:rsidP="00E0189D">
      <w:pPr>
        <w:pStyle w:val="ListParagraph"/>
        <w:numPr>
          <w:ilvl w:val="0"/>
          <w:numId w:val="22"/>
        </w:numPr>
        <w:spacing w:line="276" w:lineRule="auto"/>
        <w:ind w:left="709" w:hanging="709"/>
        <w:rPr>
          <w:rFonts w:ascii="Arial" w:hAnsi="Arial" w:cs="Arial"/>
        </w:rPr>
      </w:pPr>
      <w:r w:rsidRPr="004E76E3">
        <w:rPr>
          <w:rFonts w:ascii="Arial" w:hAnsi="Arial" w:cs="Arial"/>
        </w:rPr>
        <w:t>The best definition of goods in economics is they are:</w:t>
      </w:r>
    </w:p>
    <w:p w14:paraId="3AAEB61D" w14:textId="77777777" w:rsidR="001F2B10" w:rsidRPr="00D1740F" w:rsidRDefault="001F2B10" w:rsidP="001F2B10">
      <w:pPr>
        <w:rPr>
          <w:rFonts w:ascii="Arial" w:hAnsi="Arial" w:cs="Arial"/>
        </w:rPr>
      </w:pPr>
    </w:p>
    <w:p w14:paraId="5B8D432F" w14:textId="77777777" w:rsidR="001F2B10" w:rsidRPr="00D1740F" w:rsidRDefault="001F2B10" w:rsidP="009F55B3">
      <w:pPr>
        <w:numPr>
          <w:ilvl w:val="0"/>
          <w:numId w:val="17"/>
        </w:numPr>
        <w:spacing w:line="276" w:lineRule="auto"/>
        <w:rPr>
          <w:rFonts w:ascii="Arial" w:hAnsi="Arial" w:cs="Arial"/>
        </w:rPr>
      </w:pPr>
      <w:r w:rsidRPr="00D1740F">
        <w:rPr>
          <w:rFonts w:ascii="Arial" w:hAnsi="Arial" w:cs="Arial"/>
        </w:rPr>
        <w:t>provided for us by other people</w:t>
      </w:r>
    </w:p>
    <w:p w14:paraId="55575B4F" w14:textId="77777777" w:rsidR="001F2B10" w:rsidRPr="00D1740F" w:rsidRDefault="001F2B10" w:rsidP="009F55B3">
      <w:pPr>
        <w:numPr>
          <w:ilvl w:val="0"/>
          <w:numId w:val="17"/>
        </w:numPr>
        <w:spacing w:line="276" w:lineRule="auto"/>
        <w:rPr>
          <w:rFonts w:ascii="Arial" w:hAnsi="Arial" w:cs="Arial"/>
        </w:rPr>
      </w:pPr>
      <w:r w:rsidRPr="00D1740F">
        <w:rPr>
          <w:rFonts w:ascii="Arial" w:hAnsi="Arial" w:cs="Arial"/>
        </w:rPr>
        <w:t>provided by your parents</w:t>
      </w:r>
    </w:p>
    <w:p w14:paraId="1356BB7F" w14:textId="77777777" w:rsidR="001F2B10" w:rsidRPr="00D1740F" w:rsidRDefault="001F2B10" w:rsidP="009F55B3">
      <w:pPr>
        <w:numPr>
          <w:ilvl w:val="0"/>
          <w:numId w:val="17"/>
        </w:numPr>
        <w:spacing w:line="276" w:lineRule="auto"/>
        <w:rPr>
          <w:rFonts w:ascii="Arial" w:hAnsi="Arial" w:cs="Arial"/>
        </w:rPr>
      </w:pPr>
      <w:r w:rsidRPr="00D1740F">
        <w:rPr>
          <w:rFonts w:ascii="Arial" w:hAnsi="Arial" w:cs="Arial"/>
        </w:rPr>
        <w:t>items you can see or touch</w:t>
      </w:r>
    </w:p>
    <w:p w14:paraId="0163A9CB" w14:textId="77777777" w:rsidR="001F2B10" w:rsidRPr="00D1740F" w:rsidRDefault="001F2B10" w:rsidP="009F55B3">
      <w:pPr>
        <w:numPr>
          <w:ilvl w:val="0"/>
          <w:numId w:val="17"/>
        </w:numPr>
        <w:spacing w:line="276" w:lineRule="auto"/>
        <w:rPr>
          <w:rFonts w:ascii="Arial" w:hAnsi="Arial" w:cs="Arial"/>
        </w:rPr>
      </w:pPr>
      <w:r w:rsidRPr="00D1740F">
        <w:rPr>
          <w:rFonts w:ascii="Arial" w:hAnsi="Arial" w:cs="Arial"/>
        </w:rPr>
        <w:t>things that you cannot see or touch</w:t>
      </w:r>
    </w:p>
    <w:p w14:paraId="67757C21" w14:textId="77777777" w:rsidR="001F2B10" w:rsidRPr="00D1740F" w:rsidRDefault="001F2B10" w:rsidP="001F2B10">
      <w:pPr>
        <w:rPr>
          <w:rFonts w:ascii="Arial" w:hAnsi="Arial" w:cs="Arial"/>
        </w:rPr>
      </w:pPr>
    </w:p>
    <w:p w14:paraId="2127DE59" w14:textId="77777777" w:rsidR="001F2B10" w:rsidRPr="004E76E3" w:rsidRDefault="001F2B10" w:rsidP="00E0189D">
      <w:pPr>
        <w:pStyle w:val="ListParagraph"/>
        <w:numPr>
          <w:ilvl w:val="0"/>
          <w:numId w:val="22"/>
        </w:numPr>
        <w:ind w:left="709" w:hanging="709"/>
        <w:rPr>
          <w:rFonts w:ascii="Arial" w:hAnsi="Arial" w:cs="Arial"/>
        </w:rPr>
      </w:pPr>
      <w:r w:rsidRPr="004E76E3">
        <w:rPr>
          <w:rFonts w:ascii="Arial" w:hAnsi="Arial" w:cs="Arial"/>
        </w:rPr>
        <w:t>Which of the following items is not considered a need?</w:t>
      </w:r>
    </w:p>
    <w:p w14:paraId="1189D1E7" w14:textId="77777777" w:rsidR="001F2B10" w:rsidRPr="00D1740F" w:rsidRDefault="001F2B10" w:rsidP="001F2B10">
      <w:pPr>
        <w:rPr>
          <w:rFonts w:ascii="Arial" w:hAnsi="Arial" w:cs="Arial"/>
        </w:rPr>
      </w:pPr>
    </w:p>
    <w:p w14:paraId="6F464F06" w14:textId="77777777" w:rsidR="001F2B10" w:rsidRPr="00D1740F" w:rsidRDefault="001F2B10" w:rsidP="009F55B3">
      <w:pPr>
        <w:numPr>
          <w:ilvl w:val="0"/>
          <w:numId w:val="18"/>
        </w:numPr>
        <w:spacing w:line="276" w:lineRule="auto"/>
        <w:rPr>
          <w:rFonts w:ascii="Arial" w:hAnsi="Arial" w:cs="Arial"/>
        </w:rPr>
      </w:pPr>
      <w:r w:rsidRPr="00D1740F">
        <w:rPr>
          <w:rFonts w:ascii="Arial" w:hAnsi="Arial" w:cs="Arial"/>
        </w:rPr>
        <w:t>food</w:t>
      </w:r>
    </w:p>
    <w:p w14:paraId="77529DA6" w14:textId="77777777" w:rsidR="001F2B10" w:rsidRPr="00D1740F" w:rsidRDefault="001F2B10" w:rsidP="009F55B3">
      <w:pPr>
        <w:numPr>
          <w:ilvl w:val="0"/>
          <w:numId w:val="18"/>
        </w:numPr>
        <w:spacing w:line="276" w:lineRule="auto"/>
        <w:rPr>
          <w:rFonts w:ascii="Arial" w:hAnsi="Arial" w:cs="Arial"/>
        </w:rPr>
      </w:pPr>
      <w:r w:rsidRPr="00D1740F">
        <w:rPr>
          <w:rFonts w:ascii="Arial" w:hAnsi="Arial" w:cs="Arial"/>
        </w:rPr>
        <w:t>water</w:t>
      </w:r>
    </w:p>
    <w:p w14:paraId="3776EEE7" w14:textId="77777777" w:rsidR="001F2B10" w:rsidRPr="00D1740F" w:rsidRDefault="001F2B10" w:rsidP="009F55B3">
      <w:pPr>
        <w:numPr>
          <w:ilvl w:val="0"/>
          <w:numId w:val="18"/>
        </w:numPr>
        <w:spacing w:line="276" w:lineRule="auto"/>
        <w:rPr>
          <w:rFonts w:ascii="Arial" w:hAnsi="Arial" w:cs="Arial"/>
        </w:rPr>
      </w:pPr>
      <w:r w:rsidRPr="00D1740F">
        <w:rPr>
          <w:rFonts w:ascii="Arial" w:hAnsi="Arial" w:cs="Arial"/>
        </w:rPr>
        <w:t>electricity</w:t>
      </w:r>
    </w:p>
    <w:p w14:paraId="68B7E8A9" w14:textId="77777777" w:rsidR="001F2B10" w:rsidRPr="00D1740F" w:rsidRDefault="001F2B10" w:rsidP="009F55B3">
      <w:pPr>
        <w:numPr>
          <w:ilvl w:val="0"/>
          <w:numId w:val="18"/>
        </w:numPr>
        <w:spacing w:line="276" w:lineRule="auto"/>
        <w:rPr>
          <w:rFonts w:ascii="Arial" w:hAnsi="Arial" w:cs="Arial"/>
        </w:rPr>
      </w:pPr>
      <w:r w:rsidRPr="00D1740F">
        <w:rPr>
          <w:rFonts w:ascii="Arial" w:hAnsi="Arial" w:cs="Arial"/>
        </w:rPr>
        <w:t>shelter</w:t>
      </w:r>
    </w:p>
    <w:p w14:paraId="726585F1" w14:textId="77777777" w:rsidR="001F2B10" w:rsidRPr="00D1740F" w:rsidRDefault="001F2B10" w:rsidP="001F2B10">
      <w:pPr>
        <w:rPr>
          <w:rFonts w:ascii="Arial" w:hAnsi="Arial" w:cs="Arial"/>
        </w:rPr>
      </w:pPr>
    </w:p>
    <w:p w14:paraId="3BD053A1" w14:textId="77777777" w:rsidR="001F2B10" w:rsidRPr="004E76E3" w:rsidRDefault="001F2B10" w:rsidP="00E0189D">
      <w:pPr>
        <w:pStyle w:val="ListParagraph"/>
        <w:numPr>
          <w:ilvl w:val="0"/>
          <w:numId w:val="22"/>
        </w:numPr>
        <w:ind w:left="709" w:hanging="709"/>
        <w:rPr>
          <w:rFonts w:ascii="Arial" w:hAnsi="Arial" w:cs="Arial"/>
        </w:rPr>
      </w:pPr>
      <w:r w:rsidRPr="004E76E3">
        <w:rPr>
          <w:rFonts w:ascii="Arial" w:hAnsi="Arial" w:cs="Arial"/>
        </w:rPr>
        <w:t>Wants can be defined as:</w:t>
      </w:r>
    </w:p>
    <w:p w14:paraId="422522AD" w14:textId="77777777" w:rsidR="001F2B10" w:rsidRPr="00D1740F" w:rsidRDefault="001F2B10" w:rsidP="009F55B3">
      <w:pPr>
        <w:spacing w:line="276" w:lineRule="auto"/>
        <w:rPr>
          <w:rFonts w:ascii="Arial" w:hAnsi="Arial" w:cs="Arial"/>
        </w:rPr>
      </w:pPr>
    </w:p>
    <w:p w14:paraId="25B022DD" w14:textId="77777777" w:rsidR="001F2B10" w:rsidRPr="00D1740F" w:rsidRDefault="001F2B10" w:rsidP="009F55B3">
      <w:pPr>
        <w:numPr>
          <w:ilvl w:val="0"/>
          <w:numId w:val="19"/>
        </w:numPr>
        <w:spacing w:line="276" w:lineRule="auto"/>
        <w:rPr>
          <w:rFonts w:ascii="Arial" w:hAnsi="Arial" w:cs="Arial"/>
        </w:rPr>
      </w:pPr>
      <w:r w:rsidRPr="00D1740F">
        <w:rPr>
          <w:rFonts w:ascii="Arial" w:hAnsi="Arial" w:cs="Arial"/>
        </w:rPr>
        <w:t>luxuries which are not essential for survival</w:t>
      </w:r>
    </w:p>
    <w:p w14:paraId="71362DDB" w14:textId="77777777" w:rsidR="001F2B10" w:rsidRPr="00D1740F" w:rsidRDefault="001F2B10" w:rsidP="009F55B3">
      <w:pPr>
        <w:numPr>
          <w:ilvl w:val="0"/>
          <w:numId w:val="19"/>
        </w:numPr>
        <w:spacing w:line="276" w:lineRule="auto"/>
        <w:rPr>
          <w:rFonts w:ascii="Arial" w:hAnsi="Arial" w:cs="Arial"/>
        </w:rPr>
      </w:pPr>
      <w:r w:rsidRPr="00D1740F">
        <w:rPr>
          <w:rFonts w:ascii="Arial" w:hAnsi="Arial" w:cs="Arial"/>
        </w:rPr>
        <w:t>the desire to be the best we can be</w:t>
      </w:r>
    </w:p>
    <w:p w14:paraId="468A25E4" w14:textId="77777777" w:rsidR="001F2B10" w:rsidRPr="00D1740F" w:rsidRDefault="001F2B10" w:rsidP="009F55B3">
      <w:pPr>
        <w:numPr>
          <w:ilvl w:val="0"/>
          <w:numId w:val="19"/>
        </w:numPr>
        <w:spacing w:line="276" w:lineRule="auto"/>
        <w:rPr>
          <w:rFonts w:ascii="Arial" w:hAnsi="Arial" w:cs="Arial"/>
        </w:rPr>
      </w:pPr>
      <w:r w:rsidRPr="00D1740F">
        <w:rPr>
          <w:rFonts w:ascii="Arial" w:hAnsi="Arial" w:cs="Arial"/>
        </w:rPr>
        <w:t>unlimited resources</w:t>
      </w:r>
    </w:p>
    <w:p w14:paraId="3CDC7511" w14:textId="77777777" w:rsidR="004E76E3" w:rsidRDefault="001F2B10" w:rsidP="004E76E3">
      <w:pPr>
        <w:numPr>
          <w:ilvl w:val="0"/>
          <w:numId w:val="19"/>
        </w:numPr>
        <w:spacing w:line="276" w:lineRule="auto"/>
        <w:rPr>
          <w:rFonts w:ascii="Arial" w:hAnsi="Arial" w:cs="Arial"/>
        </w:rPr>
      </w:pPr>
      <w:r w:rsidRPr="00D1740F">
        <w:rPr>
          <w:rFonts w:ascii="Arial" w:hAnsi="Arial" w:cs="Arial"/>
        </w:rPr>
        <w:t>things that we need for survival</w:t>
      </w:r>
    </w:p>
    <w:p w14:paraId="7083F3D3" w14:textId="77777777" w:rsidR="004E76E3" w:rsidRDefault="004E76E3" w:rsidP="004E76E3">
      <w:pPr>
        <w:spacing w:line="276" w:lineRule="auto"/>
        <w:ind w:left="1440"/>
        <w:rPr>
          <w:rFonts w:ascii="Arial" w:hAnsi="Arial" w:cs="Arial"/>
        </w:rPr>
      </w:pPr>
    </w:p>
    <w:p w14:paraId="112DE003" w14:textId="77777777" w:rsidR="004E76E3" w:rsidRDefault="004E76E3" w:rsidP="00E0189D">
      <w:pPr>
        <w:pStyle w:val="ListParagraph"/>
        <w:numPr>
          <w:ilvl w:val="0"/>
          <w:numId w:val="22"/>
        </w:numPr>
        <w:spacing w:line="276" w:lineRule="auto"/>
        <w:ind w:left="709" w:hanging="709"/>
        <w:rPr>
          <w:rFonts w:ascii="Arial" w:hAnsi="Arial" w:cs="Arial"/>
        </w:rPr>
      </w:pPr>
      <w:r w:rsidRPr="004E76E3">
        <w:rPr>
          <w:rFonts w:ascii="Arial" w:hAnsi="Arial" w:cs="Arial"/>
        </w:rPr>
        <w:t>Which of the following best describes the characteristics of successful entrepreneurs?</w:t>
      </w:r>
    </w:p>
    <w:p w14:paraId="27F79E65" w14:textId="77777777" w:rsidR="00F506FB" w:rsidRPr="004E76E3" w:rsidRDefault="00F506FB" w:rsidP="00F506FB">
      <w:pPr>
        <w:pStyle w:val="ListParagraph"/>
        <w:spacing w:line="276" w:lineRule="auto"/>
        <w:ind w:left="284"/>
        <w:rPr>
          <w:rFonts w:ascii="Arial" w:hAnsi="Arial" w:cs="Arial"/>
        </w:rPr>
      </w:pPr>
    </w:p>
    <w:p w14:paraId="61845138" w14:textId="77777777" w:rsidR="004E76E3" w:rsidRPr="00F506FB" w:rsidRDefault="004E76E3" w:rsidP="00F11B8C">
      <w:pPr>
        <w:pStyle w:val="ListParagraph"/>
        <w:numPr>
          <w:ilvl w:val="2"/>
          <w:numId w:val="22"/>
        </w:numPr>
        <w:spacing w:line="276" w:lineRule="auto"/>
        <w:ind w:left="1418" w:hanging="709"/>
        <w:rPr>
          <w:rFonts w:ascii="Arial" w:hAnsi="Arial" w:cs="Arial"/>
        </w:rPr>
      </w:pPr>
      <w:r w:rsidRPr="00F506FB">
        <w:rPr>
          <w:rFonts w:ascii="Arial" w:hAnsi="Arial" w:cs="Arial"/>
        </w:rPr>
        <w:t>innovative, initiative, risk-taking</w:t>
      </w:r>
    </w:p>
    <w:p w14:paraId="2C2CCAF4" w14:textId="77777777" w:rsidR="004E76E3" w:rsidRPr="00F506FB" w:rsidRDefault="004E76E3" w:rsidP="00F11B8C">
      <w:pPr>
        <w:pStyle w:val="ListParagraph"/>
        <w:numPr>
          <w:ilvl w:val="2"/>
          <w:numId w:val="22"/>
        </w:numPr>
        <w:spacing w:line="276" w:lineRule="auto"/>
        <w:ind w:left="1418" w:hanging="709"/>
        <w:rPr>
          <w:rFonts w:ascii="Arial" w:hAnsi="Arial" w:cs="Arial"/>
        </w:rPr>
      </w:pPr>
      <w:r w:rsidRPr="00F506FB">
        <w:rPr>
          <w:rFonts w:ascii="Arial" w:hAnsi="Arial" w:cs="Arial"/>
        </w:rPr>
        <w:t>instructive, productive, motivated</w:t>
      </w:r>
    </w:p>
    <w:p w14:paraId="4D72C4E9" w14:textId="77777777" w:rsidR="004E76E3" w:rsidRPr="00F506FB" w:rsidRDefault="004E76E3" w:rsidP="00F11B8C">
      <w:pPr>
        <w:pStyle w:val="ListParagraph"/>
        <w:numPr>
          <w:ilvl w:val="2"/>
          <w:numId w:val="22"/>
        </w:numPr>
        <w:spacing w:line="276" w:lineRule="auto"/>
        <w:ind w:left="1418" w:hanging="709"/>
        <w:rPr>
          <w:rFonts w:ascii="Arial" w:hAnsi="Arial" w:cs="Arial"/>
        </w:rPr>
      </w:pPr>
      <w:r w:rsidRPr="00F506FB">
        <w:rPr>
          <w:rFonts w:ascii="Arial" w:hAnsi="Arial" w:cs="Arial"/>
        </w:rPr>
        <w:t>competitive, productive, risk-taking</w:t>
      </w:r>
    </w:p>
    <w:p w14:paraId="0970AD87" w14:textId="6A2EE87A" w:rsidR="00E0189D" w:rsidRDefault="004E76E3" w:rsidP="00E0189D">
      <w:pPr>
        <w:pStyle w:val="ListParagraph"/>
        <w:numPr>
          <w:ilvl w:val="2"/>
          <w:numId w:val="22"/>
        </w:numPr>
        <w:spacing w:line="276" w:lineRule="auto"/>
        <w:ind w:left="1418" w:hanging="709"/>
        <w:rPr>
          <w:rFonts w:ascii="Arial" w:hAnsi="Arial" w:cs="Arial"/>
        </w:rPr>
      </w:pPr>
      <w:r w:rsidRPr="00F506FB">
        <w:rPr>
          <w:rFonts w:ascii="Arial" w:hAnsi="Arial" w:cs="Arial"/>
        </w:rPr>
        <w:t>informative, initiative, motivated</w:t>
      </w:r>
    </w:p>
    <w:p w14:paraId="1BF95798" w14:textId="77777777" w:rsidR="00C75809" w:rsidRDefault="00C75809" w:rsidP="00C75809">
      <w:pPr>
        <w:spacing w:line="276" w:lineRule="auto"/>
        <w:rPr>
          <w:rFonts w:ascii="Arial" w:hAnsi="Arial" w:cs="Arial"/>
        </w:rPr>
      </w:pPr>
    </w:p>
    <w:p w14:paraId="1E6430A8" w14:textId="77777777" w:rsidR="00C75809" w:rsidRDefault="00C75809" w:rsidP="00C75809">
      <w:pPr>
        <w:spacing w:line="276" w:lineRule="auto"/>
        <w:rPr>
          <w:rFonts w:ascii="Arial" w:hAnsi="Arial" w:cs="Arial"/>
        </w:rPr>
      </w:pPr>
    </w:p>
    <w:p w14:paraId="04AB6E7B" w14:textId="77777777" w:rsidR="00C75809" w:rsidRDefault="00C75809" w:rsidP="00C75809">
      <w:pPr>
        <w:spacing w:line="276" w:lineRule="auto"/>
        <w:rPr>
          <w:rFonts w:ascii="Arial" w:hAnsi="Arial" w:cs="Arial"/>
        </w:rPr>
      </w:pPr>
    </w:p>
    <w:p w14:paraId="3FBA292B" w14:textId="77777777" w:rsidR="00C75809" w:rsidRDefault="00C75809" w:rsidP="00C75809">
      <w:pPr>
        <w:spacing w:line="276" w:lineRule="auto"/>
        <w:rPr>
          <w:rFonts w:ascii="Arial" w:hAnsi="Arial" w:cs="Arial"/>
        </w:rPr>
      </w:pPr>
    </w:p>
    <w:p w14:paraId="63CA3135" w14:textId="77777777" w:rsidR="00C75809" w:rsidRPr="00C75809" w:rsidRDefault="00C75809" w:rsidP="00C75809">
      <w:pPr>
        <w:spacing w:line="276" w:lineRule="auto"/>
        <w:rPr>
          <w:rFonts w:ascii="Arial" w:hAnsi="Arial" w:cs="Arial"/>
        </w:rPr>
      </w:pPr>
    </w:p>
    <w:p w14:paraId="32E420A9" w14:textId="77777777" w:rsidR="00E0189D" w:rsidRPr="00D1740F" w:rsidRDefault="00E0189D" w:rsidP="001F2B10">
      <w:pPr>
        <w:rPr>
          <w:rFonts w:ascii="Arial" w:hAnsi="Arial" w:cs="Arial"/>
        </w:rPr>
      </w:pPr>
    </w:p>
    <w:p w14:paraId="74C5AF42" w14:textId="77777777" w:rsidR="001F2B10" w:rsidRPr="00F11B8C" w:rsidRDefault="001F2B10" w:rsidP="00E0189D">
      <w:pPr>
        <w:pStyle w:val="ListParagraph"/>
        <w:numPr>
          <w:ilvl w:val="0"/>
          <w:numId w:val="22"/>
        </w:numPr>
        <w:ind w:left="709" w:hanging="709"/>
        <w:rPr>
          <w:rFonts w:ascii="Arial" w:hAnsi="Arial" w:cs="Arial"/>
        </w:rPr>
      </w:pPr>
      <w:r w:rsidRPr="00F11B8C">
        <w:rPr>
          <w:rFonts w:ascii="Arial" w:hAnsi="Arial" w:cs="Arial"/>
        </w:rPr>
        <w:t>Which of the following is not on</w:t>
      </w:r>
      <w:r w:rsidR="003700FC">
        <w:rPr>
          <w:rFonts w:ascii="Arial" w:hAnsi="Arial" w:cs="Arial"/>
        </w:rPr>
        <w:t>e of the four factors of production</w:t>
      </w:r>
      <w:r w:rsidRPr="00F11B8C">
        <w:rPr>
          <w:rFonts w:ascii="Arial" w:hAnsi="Arial" w:cs="Arial"/>
        </w:rPr>
        <w:t>?</w:t>
      </w:r>
    </w:p>
    <w:p w14:paraId="5EE17C33" w14:textId="77777777" w:rsidR="001F2B10" w:rsidRPr="00D1740F" w:rsidRDefault="001F2B10" w:rsidP="001F2B10">
      <w:pPr>
        <w:rPr>
          <w:rFonts w:ascii="Arial" w:hAnsi="Arial" w:cs="Arial"/>
        </w:rPr>
      </w:pPr>
    </w:p>
    <w:p w14:paraId="0B6688DF" w14:textId="77777777" w:rsidR="001F2B10" w:rsidRPr="00D1740F" w:rsidRDefault="001F2B10" w:rsidP="009F55B3">
      <w:pPr>
        <w:numPr>
          <w:ilvl w:val="0"/>
          <w:numId w:val="23"/>
        </w:numPr>
        <w:spacing w:line="276" w:lineRule="auto"/>
        <w:rPr>
          <w:rFonts w:ascii="Arial" w:hAnsi="Arial" w:cs="Arial"/>
        </w:rPr>
      </w:pPr>
      <w:r w:rsidRPr="00D1740F">
        <w:rPr>
          <w:rFonts w:ascii="Arial" w:hAnsi="Arial" w:cs="Arial"/>
        </w:rPr>
        <w:t>natural resources</w:t>
      </w:r>
    </w:p>
    <w:p w14:paraId="779D8C67" w14:textId="77777777" w:rsidR="001F2B10" w:rsidRPr="00D1740F" w:rsidRDefault="001F2B10" w:rsidP="009F55B3">
      <w:pPr>
        <w:numPr>
          <w:ilvl w:val="0"/>
          <w:numId w:val="23"/>
        </w:numPr>
        <w:spacing w:line="276" w:lineRule="auto"/>
        <w:rPr>
          <w:rFonts w:ascii="Arial" w:hAnsi="Arial" w:cs="Arial"/>
        </w:rPr>
      </w:pPr>
      <w:r w:rsidRPr="00D1740F">
        <w:rPr>
          <w:rFonts w:ascii="Arial" w:hAnsi="Arial" w:cs="Arial"/>
        </w:rPr>
        <w:t>labour resources</w:t>
      </w:r>
    </w:p>
    <w:p w14:paraId="722050DD" w14:textId="77777777" w:rsidR="001F2B10" w:rsidRPr="00D1740F" w:rsidRDefault="001F2B10" w:rsidP="009F55B3">
      <w:pPr>
        <w:numPr>
          <w:ilvl w:val="0"/>
          <w:numId w:val="23"/>
        </w:numPr>
        <w:spacing w:line="276" w:lineRule="auto"/>
        <w:rPr>
          <w:rFonts w:ascii="Arial" w:hAnsi="Arial" w:cs="Arial"/>
        </w:rPr>
      </w:pPr>
      <w:r w:rsidRPr="00D1740F">
        <w:rPr>
          <w:rFonts w:ascii="Arial" w:hAnsi="Arial" w:cs="Arial"/>
        </w:rPr>
        <w:t>capital resources</w:t>
      </w:r>
    </w:p>
    <w:p w14:paraId="5CCB1B74" w14:textId="77777777" w:rsidR="001F2B10" w:rsidRDefault="001F2B10" w:rsidP="009F55B3">
      <w:pPr>
        <w:numPr>
          <w:ilvl w:val="0"/>
          <w:numId w:val="23"/>
        </w:numPr>
        <w:spacing w:line="276" w:lineRule="auto"/>
        <w:rPr>
          <w:rFonts w:ascii="Arial" w:hAnsi="Arial" w:cs="Arial"/>
        </w:rPr>
      </w:pPr>
      <w:r w:rsidRPr="00D1740F">
        <w:rPr>
          <w:rFonts w:ascii="Arial" w:hAnsi="Arial" w:cs="Arial"/>
        </w:rPr>
        <w:t>non-renewable resources</w:t>
      </w:r>
    </w:p>
    <w:p w14:paraId="76E92401" w14:textId="77777777" w:rsidR="00F946CF" w:rsidRDefault="00F946CF" w:rsidP="00F946CF">
      <w:pPr>
        <w:spacing w:line="276" w:lineRule="auto"/>
        <w:rPr>
          <w:rFonts w:ascii="Arial" w:hAnsi="Arial" w:cs="Arial"/>
        </w:rPr>
      </w:pPr>
    </w:p>
    <w:p w14:paraId="691725A9" w14:textId="77777777" w:rsidR="00F946CF" w:rsidRDefault="00F946CF" w:rsidP="00E0189D">
      <w:pPr>
        <w:pStyle w:val="ListParagraph"/>
        <w:numPr>
          <w:ilvl w:val="0"/>
          <w:numId w:val="22"/>
        </w:numPr>
        <w:spacing w:line="276" w:lineRule="auto"/>
        <w:ind w:left="709" w:hanging="709"/>
        <w:rPr>
          <w:rFonts w:ascii="Arial" w:hAnsi="Arial" w:cs="Arial"/>
        </w:rPr>
      </w:pPr>
      <w:r w:rsidRPr="00F946CF">
        <w:rPr>
          <w:rFonts w:ascii="Arial" w:hAnsi="Arial" w:cs="Arial"/>
        </w:rPr>
        <w:t>The econom</w:t>
      </w:r>
      <w:r w:rsidR="00F11B8C">
        <w:rPr>
          <w:rFonts w:ascii="Arial" w:hAnsi="Arial" w:cs="Arial"/>
        </w:rPr>
        <w:t>ic concept of scarcity exists when</w:t>
      </w:r>
      <w:r w:rsidRPr="00F946CF">
        <w:rPr>
          <w:rFonts w:ascii="Arial" w:hAnsi="Arial" w:cs="Arial"/>
        </w:rPr>
        <w:t>;</w:t>
      </w:r>
    </w:p>
    <w:p w14:paraId="380CA26E" w14:textId="77777777" w:rsidR="00F11B8C" w:rsidRPr="00F946CF" w:rsidRDefault="00F11B8C" w:rsidP="00F11B8C">
      <w:pPr>
        <w:pStyle w:val="ListParagraph"/>
        <w:spacing w:line="276" w:lineRule="auto"/>
        <w:ind w:left="360"/>
        <w:rPr>
          <w:rFonts w:ascii="Arial" w:hAnsi="Arial" w:cs="Arial"/>
        </w:rPr>
      </w:pPr>
    </w:p>
    <w:p w14:paraId="57C02E3A" w14:textId="77777777" w:rsidR="00F11B8C" w:rsidRDefault="00F946CF" w:rsidP="00F11B8C">
      <w:pPr>
        <w:pStyle w:val="ListParagraph"/>
        <w:numPr>
          <w:ilvl w:val="2"/>
          <w:numId w:val="22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  <w:r w:rsidR="00F11B8C">
        <w:rPr>
          <w:rFonts w:ascii="Arial" w:hAnsi="Arial" w:cs="Arial"/>
        </w:rPr>
        <w:t xml:space="preserve">there is not enough of something to satisfy everyone’s wants at a zero price. </w:t>
      </w:r>
    </w:p>
    <w:p w14:paraId="02BA3FDD" w14:textId="77777777" w:rsidR="00F946CF" w:rsidRDefault="00F946CF" w:rsidP="00F11B8C">
      <w:pPr>
        <w:pStyle w:val="ListParagraph"/>
        <w:numPr>
          <w:ilvl w:val="2"/>
          <w:numId w:val="22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F11B8C">
        <w:rPr>
          <w:rFonts w:ascii="Arial" w:hAnsi="Arial" w:cs="Arial"/>
        </w:rPr>
        <w:t xml:space="preserve">    there is an unlimited amount of something to satisfy everyone’s wants at a zero price. </w:t>
      </w:r>
    </w:p>
    <w:p w14:paraId="3E30BE21" w14:textId="77777777" w:rsidR="00F11B8C" w:rsidRDefault="00F11B8C" w:rsidP="00F11B8C">
      <w:pPr>
        <w:pStyle w:val="ListParagraph"/>
        <w:numPr>
          <w:ilvl w:val="2"/>
          <w:numId w:val="22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there is not enough of something to satisfy everyone’s wants at a costly price. </w:t>
      </w:r>
    </w:p>
    <w:p w14:paraId="6EFABE59" w14:textId="77777777" w:rsidR="00F11B8C" w:rsidRDefault="00F11B8C" w:rsidP="00F11B8C">
      <w:pPr>
        <w:pStyle w:val="ListParagraph"/>
        <w:numPr>
          <w:ilvl w:val="2"/>
          <w:numId w:val="22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there is an unlimited amount of something to satisfy everyone’s wants at a price. </w:t>
      </w:r>
    </w:p>
    <w:p w14:paraId="24653C51" w14:textId="77777777" w:rsidR="00F11B8C" w:rsidRPr="00F946CF" w:rsidRDefault="00F11B8C" w:rsidP="00F11B8C">
      <w:pPr>
        <w:pStyle w:val="ListParagraph"/>
        <w:spacing w:line="276" w:lineRule="auto"/>
        <w:ind w:left="1068"/>
        <w:rPr>
          <w:rFonts w:ascii="Arial" w:hAnsi="Arial" w:cs="Arial"/>
        </w:rPr>
      </w:pPr>
    </w:p>
    <w:p w14:paraId="5AC7BD20" w14:textId="77777777" w:rsidR="001F2B10" w:rsidRPr="00F11B8C" w:rsidRDefault="001F2B10" w:rsidP="00E0189D">
      <w:pPr>
        <w:pStyle w:val="ListParagraph"/>
        <w:numPr>
          <w:ilvl w:val="0"/>
          <w:numId w:val="22"/>
        </w:numPr>
        <w:ind w:left="709" w:hanging="709"/>
        <w:rPr>
          <w:rFonts w:ascii="Arial" w:hAnsi="Arial" w:cs="Arial"/>
        </w:rPr>
      </w:pPr>
      <w:r w:rsidRPr="00F11B8C">
        <w:rPr>
          <w:rFonts w:ascii="Arial" w:hAnsi="Arial" w:cs="Arial"/>
        </w:rPr>
        <w:t>Land resources can be defined as:</w:t>
      </w:r>
    </w:p>
    <w:p w14:paraId="3BAF5C54" w14:textId="77777777" w:rsidR="001F2B10" w:rsidRPr="00D1740F" w:rsidRDefault="00F11B8C" w:rsidP="00F11B8C">
      <w:pPr>
        <w:tabs>
          <w:tab w:val="left" w:pos="993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5175C4FA" w14:textId="77777777" w:rsidR="001F2B10" w:rsidRPr="00D1740F" w:rsidRDefault="001F2B10" w:rsidP="009F55B3">
      <w:pPr>
        <w:numPr>
          <w:ilvl w:val="0"/>
          <w:numId w:val="24"/>
        </w:numPr>
        <w:spacing w:line="276" w:lineRule="auto"/>
        <w:rPr>
          <w:rFonts w:ascii="Arial" w:hAnsi="Arial" w:cs="Arial"/>
        </w:rPr>
      </w:pPr>
      <w:r w:rsidRPr="00D1740F">
        <w:rPr>
          <w:rFonts w:ascii="Arial" w:hAnsi="Arial" w:cs="Arial"/>
        </w:rPr>
        <w:t>new ideas and methods in producing goods and services</w:t>
      </w:r>
    </w:p>
    <w:p w14:paraId="2E128915" w14:textId="77777777" w:rsidR="001F2B10" w:rsidRPr="00D1740F" w:rsidRDefault="001F2B10" w:rsidP="009F55B3">
      <w:pPr>
        <w:numPr>
          <w:ilvl w:val="0"/>
          <w:numId w:val="24"/>
        </w:numPr>
        <w:spacing w:line="276" w:lineRule="auto"/>
        <w:rPr>
          <w:rFonts w:ascii="Arial" w:hAnsi="Arial" w:cs="Arial"/>
        </w:rPr>
      </w:pPr>
      <w:r w:rsidRPr="00D1740F">
        <w:rPr>
          <w:rFonts w:ascii="Arial" w:hAnsi="Arial" w:cs="Arial"/>
        </w:rPr>
        <w:t>raw materials supplied by nature</w:t>
      </w:r>
    </w:p>
    <w:p w14:paraId="1821B170" w14:textId="77777777" w:rsidR="001F2B10" w:rsidRPr="00D1740F" w:rsidRDefault="001F2B10" w:rsidP="009F55B3">
      <w:pPr>
        <w:numPr>
          <w:ilvl w:val="0"/>
          <w:numId w:val="24"/>
        </w:numPr>
        <w:spacing w:line="276" w:lineRule="auto"/>
        <w:rPr>
          <w:rFonts w:ascii="Arial" w:hAnsi="Arial" w:cs="Arial"/>
        </w:rPr>
      </w:pPr>
      <w:r w:rsidRPr="00D1740F">
        <w:rPr>
          <w:rFonts w:ascii="Arial" w:hAnsi="Arial" w:cs="Arial"/>
        </w:rPr>
        <w:t>machinery and technology</w:t>
      </w:r>
    </w:p>
    <w:p w14:paraId="5FA0E21D" w14:textId="77777777" w:rsidR="0038739A" w:rsidRDefault="001F2B10" w:rsidP="0038739A">
      <w:pPr>
        <w:numPr>
          <w:ilvl w:val="0"/>
          <w:numId w:val="24"/>
        </w:numPr>
        <w:spacing w:line="276" w:lineRule="auto"/>
        <w:rPr>
          <w:rFonts w:ascii="Arial" w:hAnsi="Arial" w:cs="Arial"/>
        </w:rPr>
      </w:pPr>
      <w:r w:rsidRPr="00D1740F">
        <w:rPr>
          <w:rFonts w:ascii="Arial" w:hAnsi="Arial" w:cs="Arial"/>
        </w:rPr>
        <w:t>human skill and effort</w:t>
      </w:r>
    </w:p>
    <w:p w14:paraId="79843E70" w14:textId="77777777" w:rsidR="001F2B10" w:rsidRDefault="001F2B10" w:rsidP="001F2B10">
      <w:pPr>
        <w:rPr>
          <w:rFonts w:ascii="Arial" w:hAnsi="Arial" w:cs="Arial"/>
        </w:rPr>
      </w:pPr>
    </w:p>
    <w:p w14:paraId="23DFE208" w14:textId="77777777" w:rsidR="00F67C53" w:rsidRPr="00D1740F" w:rsidRDefault="00F67C53" w:rsidP="001F2B10">
      <w:pPr>
        <w:rPr>
          <w:rFonts w:ascii="Arial" w:hAnsi="Arial" w:cs="Arial"/>
        </w:rPr>
      </w:pPr>
    </w:p>
    <w:p w14:paraId="615C4CF1" w14:textId="77777777" w:rsidR="0038739A" w:rsidRDefault="00F506FB" w:rsidP="00E0189D">
      <w:pPr>
        <w:pStyle w:val="ListParagraph"/>
        <w:numPr>
          <w:ilvl w:val="0"/>
          <w:numId w:val="22"/>
        </w:numPr>
        <w:ind w:left="709" w:hanging="709"/>
        <w:rPr>
          <w:rFonts w:ascii="Arial" w:hAnsi="Arial" w:cs="Arial"/>
        </w:rPr>
      </w:pPr>
      <w:r w:rsidRPr="0038739A">
        <w:rPr>
          <w:rFonts w:ascii="Arial" w:hAnsi="Arial" w:cs="Arial"/>
        </w:rPr>
        <w:t>A producer can best be described as:</w:t>
      </w:r>
    </w:p>
    <w:p w14:paraId="2D0095F0" w14:textId="77777777" w:rsidR="0038739A" w:rsidRPr="0038739A" w:rsidRDefault="0038739A" w:rsidP="0038739A">
      <w:pPr>
        <w:pStyle w:val="ListParagraph"/>
        <w:ind w:left="284"/>
        <w:rPr>
          <w:rFonts w:ascii="Arial" w:hAnsi="Arial" w:cs="Arial"/>
        </w:rPr>
      </w:pPr>
    </w:p>
    <w:p w14:paraId="0A84F09B" w14:textId="77777777" w:rsidR="00F506FB" w:rsidRDefault="00F506FB" w:rsidP="00F506FB">
      <w:pPr>
        <w:pStyle w:val="ListParagraph"/>
        <w:numPr>
          <w:ilvl w:val="0"/>
          <w:numId w:val="31"/>
        </w:numPr>
        <w:ind w:left="1418" w:hanging="709"/>
        <w:rPr>
          <w:rFonts w:ascii="Arial" w:hAnsi="Arial" w:cs="Arial"/>
        </w:rPr>
      </w:pPr>
      <w:r w:rsidRPr="00F506FB">
        <w:rPr>
          <w:rFonts w:ascii="Arial" w:hAnsi="Arial" w:cs="Arial"/>
        </w:rPr>
        <w:t>a person who buys things in order to use them.</w:t>
      </w:r>
    </w:p>
    <w:p w14:paraId="290F2AAC" w14:textId="77777777" w:rsidR="00F506FB" w:rsidRDefault="00F506FB" w:rsidP="00F506FB">
      <w:pPr>
        <w:pStyle w:val="ListParagraph"/>
        <w:numPr>
          <w:ilvl w:val="0"/>
          <w:numId w:val="31"/>
        </w:numPr>
        <w:ind w:left="1418" w:hanging="709"/>
        <w:rPr>
          <w:rFonts w:ascii="Arial" w:hAnsi="Arial" w:cs="Arial"/>
        </w:rPr>
      </w:pPr>
      <w:r w:rsidRPr="00F506FB">
        <w:rPr>
          <w:rFonts w:ascii="Arial" w:hAnsi="Arial" w:cs="Arial"/>
        </w:rPr>
        <w:t>a person who makes things in order to sell them.</w:t>
      </w:r>
    </w:p>
    <w:p w14:paraId="45E4E373" w14:textId="77777777" w:rsidR="00F506FB" w:rsidRDefault="00F506FB" w:rsidP="00F506FB">
      <w:pPr>
        <w:pStyle w:val="ListParagraph"/>
        <w:numPr>
          <w:ilvl w:val="0"/>
          <w:numId w:val="31"/>
        </w:numPr>
        <w:ind w:left="1418" w:hanging="709"/>
        <w:rPr>
          <w:rFonts w:ascii="Arial" w:hAnsi="Arial" w:cs="Arial"/>
        </w:rPr>
      </w:pPr>
      <w:r w:rsidRPr="00F506FB">
        <w:rPr>
          <w:rFonts w:ascii="Arial" w:hAnsi="Arial" w:cs="Arial"/>
        </w:rPr>
        <w:t>a person who buys things in order to satisfy their wants.</w:t>
      </w:r>
    </w:p>
    <w:p w14:paraId="78F679E2" w14:textId="77777777" w:rsidR="00F506FB" w:rsidRPr="00F506FB" w:rsidRDefault="00F506FB" w:rsidP="00F506FB">
      <w:pPr>
        <w:pStyle w:val="ListParagraph"/>
        <w:numPr>
          <w:ilvl w:val="0"/>
          <w:numId w:val="31"/>
        </w:numPr>
        <w:ind w:left="1418" w:hanging="709"/>
        <w:rPr>
          <w:rFonts w:ascii="Arial" w:hAnsi="Arial" w:cs="Arial"/>
        </w:rPr>
      </w:pPr>
      <w:r w:rsidRPr="00F506FB">
        <w:rPr>
          <w:rFonts w:ascii="Arial" w:hAnsi="Arial" w:cs="Arial"/>
        </w:rPr>
        <w:t>a person who makes things in order to satisfy their needs.</w:t>
      </w:r>
    </w:p>
    <w:p w14:paraId="22AEBB67" w14:textId="77777777" w:rsidR="001F2B10" w:rsidRPr="00D1740F" w:rsidRDefault="001F2B10" w:rsidP="00F506FB">
      <w:pPr>
        <w:ind w:left="720" w:hanging="720"/>
        <w:rPr>
          <w:rFonts w:ascii="Arial" w:hAnsi="Arial" w:cs="Arial"/>
        </w:rPr>
      </w:pPr>
    </w:p>
    <w:p w14:paraId="24583244" w14:textId="77777777" w:rsidR="001F2B10" w:rsidRPr="00D1740F" w:rsidRDefault="001F2B10" w:rsidP="001F2B10">
      <w:pPr>
        <w:ind w:left="1440"/>
        <w:rPr>
          <w:rFonts w:ascii="Arial" w:hAnsi="Arial" w:cs="Arial"/>
        </w:rPr>
      </w:pPr>
    </w:p>
    <w:p w14:paraId="668D17FE" w14:textId="77777777" w:rsidR="0038739A" w:rsidRDefault="00E05B32" w:rsidP="00E0189D">
      <w:pPr>
        <w:pStyle w:val="ListParagraph"/>
        <w:numPr>
          <w:ilvl w:val="0"/>
          <w:numId w:val="22"/>
        </w:numPr>
        <w:ind w:left="709" w:hanging="709"/>
        <w:rPr>
          <w:rFonts w:ascii="Arial" w:hAnsi="Arial" w:cs="Arial"/>
        </w:rPr>
      </w:pPr>
      <w:r>
        <w:rPr>
          <w:rFonts w:ascii="Arial" w:hAnsi="Arial" w:cs="Arial"/>
        </w:rPr>
        <w:t xml:space="preserve">Which of the following could all be regarded as capital? </w:t>
      </w:r>
    </w:p>
    <w:p w14:paraId="4DDE5B71" w14:textId="77777777" w:rsidR="00E05B32" w:rsidRDefault="00E05B32" w:rsidP="00E05B32">
      <w:pPr>
        <w:pStyle w:val="ListParagraph"/>
        <w:numPr>
          <w:ilvl w:val="2"/>
          <w:numId w:val="22"/>
        </w:numPr>
        <w:ind w:left="1418" w:hanging="709"/>
        <w:rPr>
          <w:rFonts w:ascii="Arial" w:hAnsi="Arial" w:cs="Arial"/>
        </w:rPr>
      </w:pPr>
      <w:r>
        <w:rPr>
          <w:rFonts w:ascii="Arial" w:hAnsi="Arial" w:cs="Arial"/>
        </w:rPr>
        <w:t>Computers, trucks, tools, factories</w:t>
      </w:r>
    </w:p>
    <w:p w14:paraId="6666D4AA" w14:textId="77777777" w:rsidR="00E05B32" w:rsidRDefault="00E05B32" w:rsidP="00E05B32">
      <w:pPr>
        <w:pStyle w:val="ListParagraph"/>
        <w:numPr>
          <w:ilvl w:val="2"/>
          <w:numId w:val="22"/>
        </w:numPr>
        <w:ind w:left="1418" w:hanging="709"/>
        <w:rPr>
          <w:rFonts w:ascii="Arial" w:hAnsi="Arial" w:cs="Arial"/>
        </w:rPr>
      </w:pPr>
      <w:r w:rsidRPr="00E05B32">
        <w:rPr>
          <w:rFonts w:ascii="Arial" w:hAnsi="Arial" w:cs="Arial"/>
        </w:rPr>
        <w:t>Trees, water, soil, tree</w:t>
      </w:r>
      <w:r>
        <w:rPr>
          <w:rFonts w:ascii="Arial" w:hAnsi="Arial" w:cs="Arial"/>
        </w:rPr>
        <w:t>s</w:t>
      </w:r>
    </w:p>
    <w:p w14:paraId="11F97D10" w14:textId="77777777" w:rsidR="00E05B32" w:rsidRDefault="00E05B32" w:rsidP="00E05B32">
      <w:pPr>
        <w:pStyle w:val="ListParagraph"/>
        <w:numPr>
          <w:ilvl w:val="2"/>
          <w:numId w:val="22"/>
        </w:numPr>
        <w:ind w:left="1418" w:hanging="709"/>
        <w:rPr>
          <w:rFonts w:ascii="Arial" w:hAnsi="Arial" w:cs="Arial"/>
        </w:rPr>
      </w:pPr>
      <w:r w:rsidRPr="00E05B32">
        <w:rPr>
          <w:rFonts w:ascii="Arial" w:hAnsi="Arial" w:cs="Arial"/>
        </w:rPr>
        <w:t>Workers, manager, government, banks</w:t>
      </w:r>
    </w:p>
    <w:p w14:paraId="2B3F9998" w14:textId="77777777" w:rsidR="00E05B32" w:rsidRDefault="00E05B32" w:rsidP="00E05B32">
      <w:pPr>
        <w:pStyle w:val="ListParagraph"/>
        <w:numPr>
          <w:ilvl w:val="2"/>
          <w:numId w:val="22"/>
        </w:numPr>
        <w:ind w:left="1418" w:hanging="709"/>
        <w:rPr>
          <w:rFonts w:ascii="Arial" w:hAnsi="Arial" w:cs="Arial"/>
        </w:rPr>
      </w:pPr>
      <w:r w:rsidRPr="00E05B32">
        <w:rPr>
          <w:rFonts w:ascii="Arial" w:hAnsi="Arial" w:cs="Arial"/>
        </w:rPr>
        <w:t>Farms, factories, businesses, government</w:t>
      </w:r>
    </w:p>
    <w:p w14:paraId="24996F55" w14:textId="77777777" w:rsidR="009A18A1" w:rsidRPr="00E05B32" w:rsidRDefault="009A18A1" w:rsidP="009A18A1">
      <w:pPr>
        <w:pStyle w:val="ListParagraph"/>
        <w:ind w:left="1418"/>
        <w:rPr>
          <w:rFonts w:ascii="Arial" w:hAnsi="Arial" w:cs="Arial"/>
        </w:rPr>
      </w:pPr>
    </w:p>
    <w:p w14:paraId="41F41A56" w14:textId="77777777" w:rsidR="00E05B32" w:rsidRPr="00E05B32" w:rsidRDefault="00E05B32" w:rsidP="00E05B32">
      <w:pPr>
        <w:rPr>
          <w:rFonts w:ascii="Arial" w:hAnsi="Arial" w:cs="Arial"/>
        </w:rPr>
      </w:pPr>
    </w:p>
    <w:p w14:paraId="4CA31EF9" w14:textId="77777777" w:rsidR="0038739A" w:rsidRDefault="0038739A" w:rsidP="00E0189D">
      <w:pPr>
        <w:pStyle w:val="ListParagraph"/>
        <w:numPr>
          <w:ilvl w:val="0"/>
          <w:numId w:val="22"/>
        </w:numPr>
        <w:ind w:left="709" w:hanging="709"/>
        <w:rPr>
          <w:rFonts w:ascii="Arial" w:hAnsi="Arial" w:cs="Arial"/>
        </w:rPr>
      </w:pPr>
      <w:r w:rsidRPr="0038739A">
        <w:rPr>
          <w:rFonts w:ascii="Arial" w:hAnsi="Arial" w:cs="Arial"/>
        </w:rPr>
        <w:t>Which of the following pairs represent “a good and a service”?</w:t>
      </w:r>
      <w:r w:rsidRPr="0038739A">
        <w:rPr>
          <w:rFonts w:ascii="Arial" w:hAnsi="Arial" w:cs="Arial"/>
        </w:rPr>
        <w:tab/>
      </w:r>
    </w:p>
    <w:p w14:paraId="28E8061C" w14:textId="77777777" w:rsidR="0038739A" w:rsidRPr="0038739A" w:rsidRDefault="0038739A" w:rsidP="0038739A">
      <w:pPr>
        <w:pStyle w:val="ListParagraph"/>
        <w:ind w:left="284"/>
        <w:rPr>
          <w:rFonts w:ascii="Arial" w:hAnsi="Arial" w:cs="Arial"/>
        </w:rPr>
      </w:pPr>
    </w:p>
    <w:p w14:paraId="683F16DE" w14:textId="77777777" w:rsidR="0038739A" w:rsidRDefault="0038739A" w:rsidP="0038739A">
      <w:pPr>
        <w:pStyle w:val="ListParagraph"/>
        <w:numPr>
          <w:ilvl w:val="2"/>
          <w:numId w:val="22"/>
        </w:numPr>
        <w:ind w:left="1418" w:hanging="709"/>
        <w:rPr>
          <w:rFonts w:ascii="Arial" w:hAnsi="Arial" w:cs="Arial"/>
        </w:rPr>
      </w:pPr>
      <w:r w:rsidRPr="0038739A">
        <w:rPr>
          <w:rFonts w:ascii="Arial" w:hAnsi="Arial" w:cs="Arial"/>
        </w:rPr>
        <w:t>A pencil case and a teacher</w:t>
      </w:r>
    </w:p>
    <w:p w14:paraId="575D336A" w14:textId="77777777" w:rsidR="0038739A" w:rsidRDefault="0038739A" w:rsidP="0038739A">
      <w:pPr>
        <w:pStyle w:val="ListParagraph"/>
        <w:numPr>
          <w:ilvl w:val="2"/>
          <w:numId w:val="22"/>
        </w:numPr>
        <w:ind w:left="1418" w:hanging="709"/>
        <w:rPr>
          <w:rFonts w:ascii="Arial" w:hAnsi="Arial" w:cs="Arial"/>
        </w:rPr>
      </w:pPr>
      <w:r w:rsidRPr="0038739A">
        <w:rPr>
          <w:rFonts w:ascii="Arial" w:hAnsi="Arial" w:cs="Arial"/>
        </w:rPr>
        <w:t>A biro and a piece of paper</w:t>
      </w:r>
    </w:p>
    <w:p w14:paraId="2D8A5182" w14:textId="77777777" w:rsidR="0038739A" w:rsidRDefault="0038739A" w:rsidP="0038739A">
      <w:pPr>
        <w:pStyle w:val="ListParagraph"/>
        <w:numPr>
          <w:ilvl w:val="2"/>
          <w:numId w:val="22"/>
        </w:numPr>
        <w:ind w:left="1418" w:hanging="709"/>
        <w:rPr>
          <w:rFonts w:ascii="Arial" w:hAnsi="Arial" w:cs="Arial"/>
        </w:rPr>
      </w:pPr>
      <w:r w:rsidRPr="0038739A">
        <w:rPr>
          <w:rFonts w:ascii="Arial" w:hAnsi="Arial" w:cs="Arial"/>
        </w:rPr>
        <w:t>A doctor and a nurse</w:t>
      </w:r>
    </w:p>
    <w:p w14:paraId="2E65C690" w14:textId="77777777" w:rsidR="00E0189D" w:rsidRPr="00E0189D" w:rsidRDefault="0038739A" w:rsidP="00E0189D">
      <w:pPr>
        <w:pStyle w:val="ListParagraph"/>
        <w:numPr>
          <w:ilvl w:val="2"/>
          <w:numId w:val="22"/>
        </w:numPr>
        <w:ind w:left="1418" w:hanging="709"/>
        <w:rPr>
          <w:rFonts w:ascii="Arial" w:hAnsi="Arial" w:cs="Arial"/>
        </w:rPr>
      </w:pPr>
      <w:r w:rsidRPr="0038739A">
        <w:rPr>
          <w:rFonts w:ascii="Arial" w:hAnsi="Arial" w:cs="Arial"/>
        </w:rPr>
        <w:t>A movie and a rock concert</w:t>
      </w:r>
    </w:p>
    <w:p w14:paraId="117F5017" w14:textId="77777777" w:rsidR="0038739A" w:rsidRDefault="0038739A" w:rsidP="0038739A">
      <w:pPr>
        <w:rPr>
          <w:rFonts w:ascii="Arial" w:hAnsi="Arial" w:cs="Arial"/>
        </w:rPr>
      </w:pPr>
    </w:p>
    <w:p w14:paraId="6AB2EEDB" w14:textId="77777777" w:rsidR="000867FF" w:rsidRDefault="000867FF" w:rsidP="00E0189D">
      <w:pPr>
        <w:ind w:left="2880" w:firstLine="720"/>
        <w:rPr>
          <w:rFonts w:ascii="Arial" w:hAnsi="Arial" w:cs="Arial"/>
          <w:b/>
        </w:rPr>
      </w:pPr>
    </w:p>
    <w:p w14:paraId="6D82486F" w14:textId="77777777" w:rsidR="000867FF" w:rsidRDefault="000867FF" w:rsidP="00E0189D">
      <w:pPr>
        <w:ind w:left="2880" w:firstLine="720"/>
        <w:rPr>
          <w:rFonts w:ascii="Arial" w:hAnsi="Arial" w:cs="Arial"/>
          <w:b/>
        </w:rPr>
      </w:pPr>
    </w:p>
    <w:p w14:paraId="3A21B459" w14:textId="77777777" w:rsidR="000867FF" w:rsidRDefault="000867FF" w:rsidP="00E0189D">
      <w:pPr>
        <w:ind w:left="2880" w:firstLine="720"/>
        <w:rPr>
          <w:rFonts w:ascii="Arial" w:hAnsi="Arial" w:cs="Arial"/>
          <w:b/>
        </w:rPr>
      </w:pPr>
    </w:p>
    <w:p w14:paraId="3A109512" w14:textId="77777777" w:rsidR="000867FF" w:rsidRDefault="000867FF" w:rsidP="00E0189D">
      <w:pPr>
        <w:ind w:left="2880" w:firstLine="720"/>
        <w:rPr>
          <w:rFonts w:ascii="Arial" w:hAnsi="Arial" w:cs="Arial"/>
          <w:b/>
        </w:rPr>
      </w:pPr>
    </w:p>
    <w:p w14:paraId="3E5E561C" w14:textId="4CB3FE7C" w:rsidR="000867FF" w:rsidRDefault="000867FF" w:rsidP="0066370C">
      <w:pPr>
        <w:rPr>
          <w:rFonts w:ascii="Arial" w:hAnsi="Arial" w:cs="Arial"/>
          <w:b/>
        </w:rPr>
      </w:pPr>
    </w:p>
    <w:p w14:paraId="441A42E5" w14:textId="77777777" w:rsidR="000867FF" w:rsidRDefault="000867FF" w:rsidP="00E0189D">
      <w:pPr>
        <w:ind w:left="2880" w:firstLine="720"/>
        <w:rPr>
          <w:rFonts w:ascii="Arial" w:hAnsi="Arial" w:cs="Arial"/>
          <w:b/>
        </w:rPr>
      </w:pPr>
    </w:p>
    <w:p w14:paraId="6B23D9AB" w14:textId="77777777" w:rsidR="000867FF" w:rsidRDefault="000867FF" w:rsidP="00E0189D">
      <w:pPr>
        <w:ind w:left="2880" w:firstLine="720"/>
        <w:rPr>
          <w:rFonts w:ascii="Arial" w:hAnsi="Arial" w:cs="Arial"/>
          <w:b/>
        </w:rPr>
      </w:pPr>
    </w:p>
    <w:p w14:paraId="43AD1A19" w14:textId="1A5ECAAF" w:rsidR="00E0189D" w:rsidRPr="00C5307A" w:rsidRDefault="003700FC" w:rsidP="0066370C">
      <w:pPr>
        <w:jc w:val="center"/>
        <w:rPr>
          <w:rFonts w:ascii="Arial" w:hAnsi="Arial" w:cs="Arial"/>
          <w:b/>
          <w:sz w:val="28"/>
          <w:szCs w:val="28"/>
        </w:rPr>
      </w:pPr>
      <w:r w:rsidRPr="000867FF">
        <w:rPr>
          <w:rFonts w:ascii="Arial" w:hAnsi="Arial" w:cs="Arial"/>
          <w:b/>
          <w:sz w:val="28"/>
          <w:szCs w:val="28"/>
        </w:rPr>
        <w:t>END OF SECTION ONE</w:t>
      </w:r>
    </w:p>
    <w:p w14:paraId="24FAF6E1" w14:textId="77777777" w:rsidR="0066370C" w:rsidRDefault="0066370C" w:rsidP="00E0189D">
      <w:pPr>
        <w:ind w:left="2160" w:firstLine="720"/>
        <w:rPr>
          <w:rFonts w:ascii="Arial" w:hAnsi="Arial" w:cs="Arial"/>
          <w:b/>
          <w:sz w:val="28"/>
          <w:u w:val="single"/>
        </w:rPr>
      </w:pPr>
    </w:p>
    <w:p w14:paraId="401C1F3D" w14:textId="77777777" w:rsidR="0066370C" w:rsidRDefault="0066370C" w:rsidP="00E0189D">
      <w:pPr>
        <w:ind w:left="2160" w:firstLine="720"/>
        <w:rPr>
          <w:rFonts w:ascii="Arial" w:hAnsi="Arial" w:cs="Arial"/>
          <w:b/>
          <w:sz w:val="28"/>
          <w:u w:val="single"/>
        </w:rPr>
      </w:pPr>
    </w:p>
    <w:p w14:paraId="5F3621D8" w14:textId="3036C479" w:rsidR="003700FC" w:rsidRPr="00E0189D" w:rsidRDefault="00F30D09" w:rsidP="00E0189D">
      <w:pPr>
        <w:ind w:left="2160" w:firstLine="720"/>
        <w:rPr>
          <w:rFonts w:ascii="Arial" w:hAnsi="Arial" w:cs="Arial"/>
          <w:b/>
        </w:rPr>
      </w:pPr>
      <w:r w:rsidRPr="00F30D09">
        <w:rPr>
          <w:rFonts w:ascii="Arial" w:hAnsi="Arial" w:cs="Arial"/>
          <w:b/>
          <w:sz w:val="28"/>
          <w:u w:val="single"/>
        </w:rPr>
        <w:t>Section Two – Short Answer</w:t>
      </w:r>
      <w:r w:rsidR="004E2C2F" w:rsidRPr="00931DF1">
        <w:rPr>
          <w:rFonts w:ascii="Arial" w:hAnsi="Arial" w:cs="Arial"/>
        </w:rPr>
        <w:tab/>
      </w:r>
    </w:p>
    <w:p w14:paraId="3ABD35E8" w14:textId="77777777" w:rsidR="003700FC" w:rsidRDefault="003700FC" w:rsidP="003700FC">
      <w:pPr>
        <w:jc w:val="center"/>
        <w:rPr>
          <w:rFonts w:ascii="Arial" w:hAnsi="Arial" w:cs="Arial"/>
        </w:rPr>
      </w:pPr>
    </w:p>
    <w:p w14:paraId="07C9E857" w14:textId="77777777" w:rsidR="004E2C2F" w:rsidRPr="003700FC" w:rsidRDefault="003700FC" w:rsidP="00AE596C">
      <w:pPr>
        <w:pStyle w:val="ListParagraph"/>
        <w:numPr>
          <w:ilvl w:val="0"/>
          <w:numId w:val="34"/>
        </w:numPr>
        <w:ind w:left="709" w:hanging="709"/>
        <w:rPr>
          <w:rFonts w:ascii="Arial" w:hAnsi="Arial" w:cs="Arial"/>
          <w:b/>
          <w:sz w:val="28"/>
          <w:u w:val="single"/>
        </w:rPr>
      </w:pPr>
      <w:r w:rsidRPr="003700FC">
        <w:rPr>
          <w:rFonts w:ascii="Arial" w:hAnsi="Arial" w:cs="Arial"/>
        </w:rPr>
        <w:t xml:space="preserve">Complete the questions below on goods and services. </w:t>
      </w:r>
    </w:p>
    <w:p w14:paraId="67E30A06" w14:textId="77777777" w:rsidR="003700FC" w:rsidRPr="003700FC" w:rsidRDefault="003700FC" w:rsidP="003700FC">
      <w:pPr>
        <w:pStyle w:val="ListParagraph"/>
        <w:ind w:left="284"/>
        <w:rPr>
          <w:rFonts w:ascii="Arial" w:hAnsi="Arial" w:cs="Arial"/>
          <w:b/>
          <w:sz w:val="28"/>
          <w:u w:val="single"/>
        </w:rPr>
      </w:pPr>
    </w:p>
    <w:p w14:paraId="0C047FC5" w14:textId="77777777" w:rsidR="003700FC" w:rsidRPr="003700FC" w:rsidRDefault="003700FC" w:rsidP="003700FC">
      <w:pPr>
        <w:pStyle w:val="ListParagraph"/>
        <w:numPr>
          <w:ilvl w:val="0"/>
          <w:numId w:val="35"/>
        </w:numPr>
        <w:rPr>
          <w:rFonts w:ascii="Arial" w:hAnsi="Arial" w:cs="Arial"/>
          <w:b/>
          <w:sz w:val="28"/>
          <w:u w:val="single"/>
        </w:rPr>
      </w:pPr>
      <w:r>
        <w:rPr>
          <w:rFonts w:ascii="Arial" w:hAnsi="Arial" w:cs="Arial"/>
        </w:rPr>
        <w:t xml:space="preserve">Define the economic term </w:t>
      </w:r>
      <w:r w:rsidRPr="003700FC">
        <w:rPr>
          <w:rFonts w:ascii="Arial" w:hAnsi="Arial" w:cs="Arial"/>
          <w:b/>
        </w:rPr>
        <w:t>Goods</w:t>
      </w:r>
      <w:r>
        <w:rPr>
          <w:rFonts w:ascii="Arial" w:hAnsi="Arial" w:cs="Arial"/>
          <w:b/>
        </w:rPr>
        <w:t xml:space="preserve">. </w:t>
      </w:r>
      <w:r w:rsidR="00E05B32">
        <w:rPr>
          <w:rFonts w:ascii="Arial" w:hAnsi="Arial" w:cs="Arial"/>
          <w:b/>
        </w:rPr>
        <w:tab/>
      </w:r>
      <w:r w:rsidR="00E05B32">
        <w:rPr>
          <w:rFonts w:ascii="Arial" w:hAnsi="Arial" w:cs="Arial"/>
          <w:b/>
        </w:rPr>
        <w:tab/>
      </w:r>
      <w:r w:rsidR="00E05B32">
        <w:rPr>
          <w:rFonts w:ascii="Arial" w:hAnsi="Arial" w:cs="Arial"/>
          <w:b/>
        </w:rPr>
        <w:tab/>
      </w:r>
      <w:r w:rsidR="00E05B32">
        <w:rPr>
          <w:rFonts w:ascii="Arial" w:hAnsi="Arial" w:cs="Arial"/>
          <w:b/>
        </w:rPr>
        <w:tab/>
      </w:r>
      <w:r w:rsidR="00E05B32">
        <w:rPr>
          <w:rFonts w:ascii="Arial" w:hAnsi="Arial" w:cs="Arial"/>
          <w:b/>
        </w:rPr>
        <w:tab/>
      </w:r>
      <w:r w:rsidR="00E05B32">
        <w:rPr>
          <w:rFonts w:ascii="Arial" w:hAnsi="Arial" w:cs="Arial"/>
          <w:b/>
        </w:rPr>
        <w:tab/>
      </w:r>
      <w:r w:rsidR="00E05B32">
        <w:rPr>
          <w:rFonts w:ascii="Arial" w:hAnsi="Arial" w:cs="Arial"/>
          <w:b/>
        </w:rPr>
        <w:tab/>
      </w:r>
      <w:r w:rsidR="00E05B32" w:rsidRPr="00E05B32">
        <w:rPr>
          <w:rFonts w:ascii="Arial" w:hAnsi="Arial" w:cs="Arial"/>
        </w:rPr>
        <w:t>(2 marks)</w:t>
      </w:r>
    </w:p>
    <w:p w14:paraId="23A65826" w14:textId="77777777" w:rsidR="003700FC" w:rsidRPr="003700FC" w:rsidRDefault="003700FC" w:rsidP="003700FC">
      <w:pPr>
        <w:pStyle w:val="ListParagraph"/>
        <w:ind w:left="644"/>
        <w:rPr>
          <w:rFonts w:ascii="Arial" w:hAnsi="Arial" w:cs="Arial"/>
          <w:b/>
          <w:sz w:val="28"/>
          <w:u w:val="single"/>
        </w:rPr>
      </w:pPr>
    </w:p>
    <w:p w14:paraId="3F906A65" w14:textId="77777777" w:rsidR="003700FC" w:rsidRDefault="003700FC" w:rsidP="003700FC">
      <w:pPr>
        <w:spacing w:line="360" w:lineRule="auto"/>
        <w:ind w:left="284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___________________________________________________________________________________________________________________________________________________________________________________________________</w:t>
      </w:r>
    </w:p>
    <w:p w14:paraId="224E6E33" w14:textId="77777777" w:rsidR="003700FC" w:rsidRPr="003700FC" w:rsidRDefault="003700FC" w:rsidP="003700FC">
      <w:pPr>
        <w:spacing w:line="360" w:lineRule="auto"/>
        <w:ind w:left="284"/>
        <w:rPr>
          <w:rFonts w:ascii="Arial" w:hAnsi="Arial" w:cs="Arial"/>
          <w:sz w:val="28"/>
        </w:rPr>
      </w:pPr>
    </w:p>
    <w:p w14:paraId="35E65546" w14:textId="77777777" w:rsidR="004E2C2F" w:rsidRPr="003700FC" w:rsidRDefault="003700FC" w:rsidP="00E05B32">
      <w:pPr>
        <w:pStyle w:val="ListParagraph"/>
        <w:numPr>
          <w:ilvl w:val="0"/>
          <w:numId w:val="35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Provide an example of an economic term </w:t>
      </w:r>
      <w:r w:rsidRPr="003700FC">
        <w:rPr>
          <w:rFonts w:ascii="Arial" w:hAnsi="Arial" w:cs="Arial"/>
          <w:b/>
        </w:rPr>
        <w:t>Good</w:t>
      </w:r>
      <w:r>
        <w:rPr>
          <w:rFonts w:ascii="Arial" w:hAnsi="Arial" w:cs="Arial"/>
          <w:b/>
        </w:rPr>
        <w:t xml:space="preserve">s. </w:t>
      </w:r>
      <w:r w:rsidR="00E05B32">
        <w:rPr>
          <w:rFonts w:ascii="Arial" w:hAnsi="Arial" w:cs="Arial"/>
          <w:b/>
        </w:rPr>
        <w:tab/>
      </w:r>
      <w:r w:rsidR="00E05B32">
        <w:rPr>
          <w:rFonts w:ascii="Arial" w:hAnsi="Arial" w:cs="Arial"/>
          <w:b/>
        </w:rPr>
        <w:tab/>
      </w:r>
      <w:r w:rsidR="00E05B32">
        <w:rPr>
          <w:rFonts w:ascii="Arial" w:hAnsi="Arial" w:cs="Arial"/>
          <w:b/>
        </w:rPr>
        <w:tab/>
      </w:r>
      <w:r w:rsidR="00E05B32">
        <w:rPr>
          <w:rFonts w:ascii="Arial" w:hAnsi="Arial" w:cs="Arial"/>
          <w:b/>
        </w:rPr>
        <w:tab/>
      </w:r>
      <w:r w:rsidR="00E05B32">
        <w:rPr>
          <w:rFonts w:ascii="Arial" w:hAnsi="Arial" w:cs="Arial"/>
          <w:b/>
        </w:rPr>
        <w:tab/>
      </w:r>
      <w:r w:rsidR="00E05B32">
        <w:rPr>
          <w:rFonts w:ascii="Arial" w:hAnsi="Arial" w:cs="Arial"/>
        </w:rPr>
        <w:t xml:space="preserve">(1 mark) </w:t>
      </w:r>
    </w:p>
    <w:p w14:paraId="6062217D" w14:textId="77777777" w:rsidR="003700FC" w:rsidRDefault="003700FC" w:rsidP="002F316B">
      <w:pPr>
        <w:spacing w:line="360" w:lineRule="auto"/>
        <w:ind w:left="284"/>
        <w:rPr>
          <w:rFonts w:ascii="Arial" w:hAnsi="Arial" w:cs="Arial"/>
        </w:rPr>
      </w:pPr>
      <w:r>
        <w:rPr>
          <w:rFonts w:ascii="Arial" w:hAnsi="Arial" w:cs="Arial"/>
          <w:sz w:val="28"/>
        </w:rPr>
        <w:t>_________________________________________________________________</w:t>
      </w:r>
    </w:p>
    <w:p w14:paraId="2FABA80E" w14:textId="77777777" w:rsidR="003700FC" w:rsidRPr="003700FC" w:rsidRDefault="003700FC" w:rsidP="003700FC">
      <w:pPr>
        <w:rPr>
          <w:rFonts w:ascii="Arial" w:hAnsi="Arial" w:cs="Arial"/>
        </w:rPr>
      </w:pPr>
    </w:p>
    <w:p w14:paraId="675AED49" w14:textId="77777777" w:rsidR="00A31C58" w:rsidRPr="003700FC" w:rsidRDefault="003700FC" w:rsidP="003700FC">
      <w:pPr>
        <w:pStyle w:val="ListParagraph"/>
        <w:numPr>
          <w:ilvl w:val="0"/>
          <w:numId w:val="3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Define the economic term </w:t>
      </w:r>
      <w:r w:rsidRPr="003700FC">
        <w:rPr>
          <w:rFonts w:ascii="Arial" w:hAnsi="Arial" w:cs="Arial"/>
          <w:b/>
        </w:rPr>
        <w:t>Services.</w:t>
      </w:r>
      <w:r w:rsidR="00E05B32">
        <w:rPr>
          <w:rFonts w:ascii="Arial" w:hAnsi="Arial" w:cs="Arial"/>
          <w:b/>
        </w:rPr>
        <w:tab/>
      </w:r>
      <w:r w:rsidR="00E05B32">
        <w:rPr>
          <w:rFonts w:ascii="Arial" w:hAnsi="Arial" w:cs="Arial"/>
          <w:b/>
        </w:rPr>
        <w:tab/>
      </w:r>
      <w:r w:rsidR="00E05B32">
        <w:rPr>
          <w:rFonts w:ascii="Arial" w:hAnsi="Arial" w:cs="Arial"/>
          <w:b/>
        </w:rPr>
        <w:tab/>
      </w:r>
      <w:r w:rsidR="00E05B32">
        <w:rPr>
          <w:rFonts w:ascii="Arial" w:hAnsi="Arial" w:cs="Arial"/>
          <w:b/>
        </w:rPr>
        <w:tab/>
      </w:r>
      <w:r w:rsidR="00E05B32">
        <w:rPr>
          <w:rFonts w:ascii="Arial" w:hAnsi="Arial" w:cs="Arial"/>
          <w:b/>
        </w:rPr>
        <w:tab/>
      </w:r>
      <w:r w:rsidR="00E05B32">
        <w:rPr>
          <w:rFonts w:ascii="Arial" w:hAnsi="Arial" w:cs="Arial"/>
          <w:b/>
        </w:rPr>
        <w:tab/>
      </w:r>
      <w:r w:rsidR="00E05B32">
        <w:rPr>
          <w:rFonts w:ascii="Arial" w:hAnsi="Arial" w:cs="Arial"/>
          <w:b/>
        </w:rPr>
        <w:tab/>
      </w:r>
      <w:r w:rsidR="00E05B32">
        <w:rPr>
          <w:rFonts w:ascii="Arial" w:hAnsi="Arial" w:cs="Arial"/>
        </w:rPr>
        <w:t xml:space="preserve">(2 marks) </w:t>
      </w:r>
    </w:p>
    <w:p w14:paraId="264DFF4F" w14:textId="77777777" w:rsidR="003700FC" w:rsidRDefault="003700FC" w:rsidP="003700FC">
      <w:pPr>
        <w:rPr>
          <w:rFonts w:ascii="Arial" w:hAnsi="Arial" w:cs="Arial"/>
        </w:rPr>
      </w:pPr>
    </w:p>
    <w:p w14:paraId="194841DC" w14:textId="77777777" w:rsidR="003700FC" w:rsidRDefault="003700FC" w:rsidP="003700FC">
      <w:pPr>
        <w:spacing w:line="360" w:lineRule="auto"/>
        <w:ind w:left="284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___________________________________________________________________________________________________________________________________________________________________________________________________</w:t>
      </w:r>
    </w:p>
    <w:p w14:paraId="04134554" w14:textId="77777777" w:rsidR="003700FC" w:rsidRDefault="003700FC" w:rsidP="003700FC">
      <w:pPr>
        <w:spacing w:line="360" w:lineRule="auto"/>
        <w:ind w:left="284"/>
        <w:rPr>
          <w:rFonts w:ascii="Arial" w:hAnsi="Arial" w:cs="Arial"/>
          <w:sz w:val="28"/>
        </w:rPr>
      </w:pPr>
    </w:p>
    <w:p w14:paraId="72576807" w14:textId="77777777" w:rsidR="003700FC" w:rsidRPr="003700FC" w:rsidRDefault="003700FC" w:rsidP="003700FC">
      <w:pPr>
        <w:pStyle w:val="ListParagraph"/>
        <w:numPr>
          <w:ilvl w:val="0"/>
          <w:numId w:val="35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Provide an example of an economic term </w:t>
      </w:r>
      <w:r>
        <w:rPr>
          <w:rFonts w:ascii="Arial" w:hAnsi="Arial" w:cs="Arial"/>
          <w:b/>
        </w:rPr>
        <w:t xml:space="preserve">Services. </w:t>
      </w:r>
      <w:r w:rsidR="00E05B32">
        <w:rPr>
          <w:rFonts w:ascii="Arial" w:hAnsi="Arial" w:cs="Arial"/>
          <w:b/>
        </w:rPr>
        <w:tab/>
      </w:r>
      <w:r w:rsidR="00E05B32">
        <w:rPr>
          <w:rFonts w:ascii="Arial" w:hAnsi="Arial" w:cs="Arial"/>
          <w:b/>
        </w:rPr>
        <w:tab/>
      </w:r>
      <w:r w:rsidR="00E05B32">
        <w:rPr>
          <w:rFonts w:ascii="Arial" w:hAnsi="Arial" w:cs="Arial"/>
          <w:b/>
        </w:rPr>
        <w:tab/>
      </w:r>
      <w:r w:rsidR="00E05B32">
        <w:rPr>
          <w:rFonts w:ascii="Arial" w:hAnsi="Arial" w:cs="Arial"/>
          <w:b/>
        </w:rPr>
        <w:tab/>
      </w:r>
      <w:r w:rsidR="00E05B32">
        <w:rPr>
          <w:rFonts w:ascii="Arial" w:hAnsi="Arial" w:cs="Arial"/>
          <w:b/>
        </w:rPr>
        <w:tab/>
      </w:r>
      <w:r w:rsidR="00E05B32" w:rsidRPr="00E05B32">
        <w:rPr>
          <w:rFonts w:ascii="Arial" w:hAnsi="Arial" w:cs="Arial"/>
        </w:rPr>
        <w:t>(1 mark)</w:t>
      </w:r>
      <w:r w:rsidR="00E05B32">
        <w:rPr>
          <w:rFonts w:ascii="Arial" w:hAnsi="Arial" w:cs="Arial"/>
          <w:b/>
        </w:rPr>
        <w:t xml:space="preserve"> </w:t>
      </w:r>
    </w:p>
    <w:p w14:paraId="1E3EBD72" w14:textId="77777777" w:rsidR="003700FC" w:rsidRDefault="003700FC" w:rsidP="002F316B">
      <w:pPr>
        <w:spacing w:line="360" w:lineRule="auto"/>
        <w:ind w:left="284"/>
        <w:rPr>
          <w:rFonts w:ascii="Arial" w:hAnsi="Arial" w:cs="Arial"/>
        </w:rPr>
      </w:pPr>
      <w:r>
        <w:rPr>
          <w:rFonts w:ascii="Arial" w:hAnsi="Arial" w:cs="Arial"/>
          <w:sz w:val="28"/>
        </w:rPr>
        <w:t>_________________________________________________________________</w:t>
      </w:r>
    </w:p>
    <w:p w14:paraId="67F67D47" w14:textId="77777777" w:rsidR="003700FC" w:rsidRPr="003700FC" w:rsidRDefault="003700FC" w:rsidP="003700FC">
      <w:pPr>
        <w:pStyle w:val="ListParagraph"/>
        <w:ind w:left="644"/>
        <w:rPr>
          <w:rFonts w:ascii="Arial" w:hAnsi="Arial" w:cs="Arial"/>
        </w:rPr>
      </w:pPr>
    </w:p>
    <w:p w14:paraId="7FF72D2D" w14:textId="77777777" w:rsidR="00AE596C" w:rsidRDefault="004E2C2F" w:rsidP="004E2C2F">
      <w:pPr>
        <w:rPr>
          <w:rFonts w:ascii="Arial" w:hAnsi="Arial" w:cs="Arial"/>
          <w:sz w:val="16"/>
          <w:szCs w:val="16"/>
        </w:rPr>
      </w:pPr>
      <w:r w:rsidRPr="00931DF1">
        <w:rPr>
          <w:rFonts w:ascii="Arial" w:hAnsi="Arial" w:cs="Arial"/>
        </w:rPr>
        <w:tab/>
      </w:r>
      <w:r w:rsidRPr="00931DF1">
        <w:rPr>
          <w:rFonts w:ascii="Arial" w:hAnsi="Arial" w:cs="Arial"/>
        </w:rPr>
        <w:tab/>
      </w:r>
      <w:r w:rsidRPr="00931DF1">
        <w:rPr>
          <w:rFonts w:ascii="Arial" w:hAnsi="Arial" w:cs="Arial"/>
        </w:rPr>
        <w:tab/>
      </w:r>
      <w:r w:rsidRPr="00931DF1">
        <w:rPr>
          <w:rFonts w:ascii="Arial" w:hAnsi="Arial" w:cs="Arial"/>
        </w:rPr>
        <w:tab/>
      </w:r>
      <w:r w:rsidRPr="00931DF1">
        <w:rPr>
          <w:rFonts w:ascii="Arial" w:hAnsi="Arial" w:cs="Arial"/>
        </w:rPr>
        <w:tab/>
      </w:r>
      <w:r w:rsidRPr="00931DF1">
        <w:rPr>
          <w:rFonts w:ascii="Arial" w:hAnsi="Arial" w:cs="Arial"/>
        </w:rPr>
        <w:tab/>
      </w:r>
      <w:r w:rsidRPr="00931DF1">
        <w:rPr>
          <w:rFonts w:ascii="Arial" w:hAnsi="Arial" w:cs="Arial"/>
        </w:rPr>
        <w:tab/>
      </w:r>
      <w:r w:rsidRPr="00931DF1">
        <w:rPr>
          <w:rFonts w:ascii="Arial" w:hAnsi="Arial" w:cs="Arial"/>
        </w:rPr>
        <w:tab/>
      </w:r>
      <w:r w:rsidRPr="00931DF1">
        <w:rPr>
          <w:rFonts w:ascii="Arial" w:hAnsi="Arial" w:cs="Arial"/>
        </w:rPr>
        <w:tab/>
      </w:r>
      <w:r w:rsidRPr="00931DF1">
        <w:rPr>
          <w:rFonts w:ascii="Arial" w:hAnsi="Arial" w:cs="Arial"/>
        </w:rPr>
        <w:tab/>
      </w:r>
      <w:r w:rsidRPr="00931DF1">
        <w:rPr>
          <w:rFonts w:ascii="Arial" w:hAnsi="Arial" w:cs="Arial"/>
        </w:rPr>
        <w:tab/>
      </w:r>
      <w:r w:rsidRPr="00931DF1">
        <w:rPr>
          <w:rFonts w:ascii="Arial" w:hAnsi="Arial" w:cs="Arial"/>
        </w:rPr>
        <w:tab/>
      </w:r>
    </w:p>
    <w:p w14:paraId="4F542C45" w14:textId="22C16B28" w:rsidR="004E2C2F" w:rsidRPr="00AE596C" w:rsidRDefault="00A31C58" w:rsidP="00AE596C">
      <w:pPr>
        <w:pStyle w:val="ListParagraph"/>
        <w:numPr>
          <w:ilvl w:val="0"/>
          <w:numId w:val="34"/>
        </w:numPr>
        <w:ind w:hanging="720"/>
        <w:rPr>
          <w:rFonts w:ascii="Arial" w:hAnsi="Arial" w:cs="Arial"/>
          <w:sz w:val="16"/>
          <w:szCs w:val="16"/>
        </w:rPr>
      </w:pPr>
      <w:r w:rsidRPr="00AE596C">
        <w:rPr>
          <w:rFonts w:ascii="Arial" w:hAnsi="Arial" w:cs="Arial"/>
        </w:rPr>
        <w:t xml:space="preserve">Complete the circular flow of income model below; </w:t>
      </w:r>
    </w:p>
    <w:p w14:paraId="6B3333F2" w14:textId="77777777" w:rsidR="00A31C58" w:rsidRPr="002F316B" w:rsidRDefault="006109A2" w:rsidP="004E2C2F">
      <w:pPr>
        <w:rPr>
          <w:rFonts w:ascii="Arial" w:hAnsi="Arial" w:cs="Arial"/>
          <w:i/>
          <w:sz w:val="21"/>
          <w:szCs w:val="21"/>
        </w:rPr>
      </w:pPr>
      <w:r>
        <w:rPr>
          <w:rFonts w:ascii="Arial" w:hAnsi="Arial" w:cs="Arial"/>
        </w:rPr>
        <w:tab/>
      </w:r>
      <w:r w:rsidRPr="002F316B">
        <w:rPr>
          <w:rFonts w:ascii="Arial" w:hAnsi="Arial" w:cs="Arial"/>
          <w:i/>
          <w:sz w:val="21"/>
          <w:szCs w:val="21"/>
        </w:rPr>
        <w:t xml:space="preserve">One of the boxes has been completed for you. </w:t>
      </w:r>
    </w:p>
    <w:p w14:paraId="265CC5CC" w14:textId="77777777" w:rsidR="00A31C58" w:rsidRDefault="00A31C58" w:rsidP="004E2C2F">
      <w:pPr>
        <w:rPr>
          <w:rFonts w:ascii="Arial" w:hAnsi="Arial" w:cs="Arial"/>
        </w:rPr>
      </w:pPr>
    </w:p>
    <w:p w14:paraId="027FCF32" w14:textId="795262BF" w:rsidR="00EF4801" w:rsidRPr="00AE596C" w:rsidRDefault="006109A2" w:rsidP="00AE596C">
      <w:pPr>
        <w:pStyle w:val="ListParagraph"/>
        <w:ind w:left="8640" w:firstLine="720"/>
        <w:rPr>
          <w:rFonts w:ascii="Arial" w:hAnsi="Arial" w:cs="Arial"/>
        </w:rPr>
      </w:pPr>
      <w:r>
        <w:rPr>
          <w:rFonts w:ascii="Arial" w:hAnsi="Arial" w:cs="Arial"/>
        </w:rPr>
        <w:t>(9</w:t>
      </w:r>
      <w:r w:rsidR="00A31C58">
        <w:rPr>
          <w:rFonts w:ascii="Arial" w:hAnsi="Arial" w:cs="Arial"/>
        </w:rPr>
        <w:t xml:space="preserve"> marks) </w:t>
      </w:r>
    </w:p>
    <w:p w14:paraId="7C3C64C9" w14:textId="77777777" w:rsidR="00EF4801" w:rsidRDefault="00EF4801" w:rsidP="00A31C58">
      <w:pPr>
        <w:pStyle w:val="ListParagraph"/>
        <w:ind w:left="7920"/>
        <w:rPr>
          <w:rFonts w:ascii="Arial" w:hAnsi="Arial" w:cs="Arial"/>
        </w:rPr>
      </w:pPr>
    </w:p>
    <w:p w14:paraId="33F378FF" w14:textId="77777777" w:rsidR="00EF4801" w:rsidRDefault="00EF4801" w:rsidP="00A31C58">
      <w:pPr>
        <w:pStyle w:val="ListParagraph"/>
        <w:ind w:left="792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C9438C6" wp14:editId="4D52D394">
                <wp:simplePos x="0" y="0"/>
                <wp:positionH relativeFrom="column">
                  <wp:posOffset>1808480</wp:posOffset>
                </wp:positionH>
                <wp:positionV relativeFrom="paragraph">
                  <wp:posOffset>112395</wp:posOffset>
                </wp:positionV>
                <wp:extent cx="2717165" cy="349885"/>
                <wp:effectExtent l="0" t="0" r="26035" b="12065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7165" cy="3498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3D0FF4" w14:textId="77777777" w:rsidR="00F33359" w:rsidRPr="00723467" w:rsidRDefault="00F33359" w:rsidP="00A31C58">
                            <w:pPr>
                              <w:spacing w:before="120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Provides _________________________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9438C6" id="Text Box 12" o:spid="_x0000_s1029" type="#_x0000_t202" style="position:absolute;left:0;text-align:left;margin-left:142.4pt;margin-top:8.85pt;width:213.95pt;height:27.5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" filled="f" strokecolor="black [3213]">
                <v:textbox>
                  <w:txbxContent>
                    <w:p w14:paraId="7B3D0FF4" w14:textId="77777777" w:rsidR="00F33359" w:rsidRPr="00723467" w:rsidRDefault="00F33359" w:rsidP="00A31C58">
                      <w:pPr>
                        <w:spacing w:before="120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Provides _________________________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E759080" w14:textId="77777777" w:rsidR="00A31C58" w:rsidRDefault="00A31C58" w:rsidP="00A31C58">
      <w:pPr>
        <w:rPr>
          <w:rFonts w:ascii="Arial" w:hAnsi="Arial" w:cs="Arial"/>
        </w:rPr>
      </w:pPr>
    </w:p>
    <w:p w14:paraId="1F354B61" w14:textId="77777777" w:rsidR="00A31C58" w:rsidRDefault="00EF4801" w:rsidP="00A31C58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C286BED" wp14:editId="583778DD">
                <wp:simplePos x="0" y="0"/>
                <wp:positionH relativeFrom="column">
                  <wp:posOffset>342900</wp:posOffset>
                </wp:positionH>
                <wp:positionV relativeFrom="paragraph">
                  <wp:posOffset>160020</wp:posOffset>
                </wp:positionV>
                <wp:extent cx="5676900" cy="0"/>
                <wp:effectExtent l="0" t="0" r="12700" b="2540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76900" cy="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4AD113B" id="Straight Connector 29" o:spid="_x0000_s1026" style="position:absolute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pt,12.6pt" to="474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" strokecolor="#5b9bd5 [3204]" strokeweight="2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5566661" wp14:editId="4D424C63">
                <wp:simplePos x="0" y="0"/>
                <wp:positionH relativeFrom="column">
                  <wp:posOffset>6019800</wp:posOffset>
                </wp:positionH>
                <wp:positionV relativeFrom="paragraph">
                  <wp:posOffset>163830</wp:posOffset>
                </wp:positionV>
                <wp:extent cx="0" cy="843915"/>
                <wp:effectExtent l="101600" t="0" r="101600" b="7048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43915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B2D702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0" o:spid="_x0000_s1026" type="#_x0000_t32" style="position:absolute;margin-left:474pt;margin-top:12.9pt;width:0;height:66.4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" strokecolor="#5b9bd5 [3204]" strokeweight="2pt">
                <v:stroke endarrow="open" joinstyle="miter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5F61F2C" wp14:editId="562BEDA3">
                <wp:simplePos x="0" y="0"/>
                <wp:positionH relativeFrom="column">
                  <wp:posOffset>342900</wp:posOffset>
                </wp:positionH>
                <wp:positionV relativeFrom="paragraph">
                  <wp:posOffset>160020</wp:posOffset>
                </wp:positionV>
                <wp:extent cx="0" cy="847725"/>
                <wp:effectExtent l="0" t="0" r="25400" b="1587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47725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690080" id="Straight Connector 28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pt,12.6pt" to="27pt,7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" strokecolor="#5b9bd5 [3204]" strokeweight="2pt">
                <v:stroke joinstyle="miter"/>
              </v:line>
            </w:pict>
          </mc:Fallback>
        </mc:AlternateContent>
      </w:r>
    </w:p>
    <w:p w14:paraId="5A9989A6" w14:textId="77777777" w:rsidR="00A31C58" w:rsidRDefault="00EF4801" w:rsidP="00A31C58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B908CE2" wp14:editId="310684C6">
                <wp:simplePos x="0" y="0"/>
                <wp:positionH relativeFrom="column">
                  <wp:posOffset>7195185</wp:posOffset>
                </wp:positionH>
                <wp:positionV relativeFrom="paragraph">
                  <wp:posOffset>144780</wp:posOffset>
                </wp:positionV>
                <wp:extent cx="411480" cy="95250"/>
                <wp:effectExtent l="81915" t="0" r="13335" b="70485"/>
                <wp:wrapNone/>
                <wp:docPr id="25" name="Elb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411480" cy="9525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59416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5" o:spid="_x0000_s1026" type="#_x0000_t34" style="position:absolute;margin-left:566.55pt;margin-top:11.4pt;width:32.4pt;height:7.5pt;rotation:9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" strokecolor="#5b9bd5 [3204]" strokeweight=".5pt">
                <v:stroke endarrow="open"/>
              </v:shape>
            </w:pict>
          </mc:Fallback>
        </mc:AlternateContent>
      </w:r>
    </w:p>
    <w:p w14:paraId="4F429519" w14:textId="1954EFFA" w:rsidR="00A31C58" w:rsidRDefault="00326881" w:rsidP="00A31C58">
      <w:pPr>
        <w:rPr>
          <w:rFonts w:ascii="Arial" w:hAnsi="Arial" w:cs="Arial"/>
        </w:rPr>
      </w:pPr>
      <w:r w:rsidRPr="001A051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5B82991" wp14:editId="1A76084C">
                <wp:simplePos x="0" y="0"/>
                <wp:positionH relativeFrom="column">
                  <wp:posOffset>838200</wp:posOffset>
                </wp:positionH>
                <wp:positionV relativeFrom="paragraph">
                  <wp:posOffset>150495</wp:posOffset>
                </wp:positionV>
                <wp:extent cx="4648200" cy="401320"/>
                <wp:effectExtent l="0" t="0" r="25400" b="3048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8200" cy="4013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ysClr val="windowText" lastClr="000000"/>
                          </a:solidFill>
                        </a:ln>
                        <a:effectLst/>
                      </wps:spPr>
                      <wps:txbx>
                        <w:txbxContent>
                          <w:p w14:paraId="1BCF26F0" w14:textId="77777777" w:rsidR="00F33359" w:rsidRPr="00723467" w:rsidRDefault="00F33359" w:rsidP="001A0514">
                            <w:pPr>
                              <w:spacing w:before="120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r w:rsidR="00326881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_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______________</w:t>
                            </w:r>
                            <w:r w:rsidR="00326881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_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  </w:t>
                            </w:r>
                            <w:r w:rsidRPr="00723467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________________ and ____________________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B82991" id="Text Box 14" o:spid="_x0000_s1030" type="#_x0000_t202" style="position:absolute;margin-left:66pt;margin-top:11.85pt;width:366pt;height:31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" filled="f" strokecolor="windowText">
                <v:textbox>
                  <w:txbxContent>
                    <w:p w14:paraId="1BCF26F0" w14:textId="77777777" w:rsidR="00F33359" w:rsidRPr="00723467" w:rsidRDefault="00F33359" w:rsidP="001A0514">
                      <w:pPr>
                        <w:spacing w:before="120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r w:rsidR="00326881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_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______________</w:t>
                      </w:r>
                      <w:r w:rsidR="00326881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_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  </w:t>
                      </w:r>
                      <w:r w:rsidRPr="00723467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________________ and ____________________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85EBA38" w14:textId="13DCD145" w:rsidR="00A31C58" w:rsidRDefault="00A31C58" w:rsidP="00A31C58">
      <w:pPr>
        <w:rPr>
          <w:rFonts w:ascii="Arial" w:hAnsi="Arial" w:cs="Arial"/>
        </w:rPr>
      </w:pPr>
    </w:p>
    <w:p w14:paraId="751AE3E3" w14:textId="77777777" w:rsidR="00A31C58" w:rsidRDefault="00A31C58" w:rsidP="00A31C58">
      <w:pPr>
        <w:rPr>
          <w:rFonts w:ascii="Arial" w:hAnsi="Arial" w:cs="Arial"/>
        </w:rPr>
      </w:pPr>
    </w:p>
    <w:p w14:paraId="23A56ABC" w14:textId="77777777" w:rsidR="00A31C58" w:rsidRDefault="001A0514" w:rsidP="00A31C58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16C06CF" wp14:editId="192EE8D8">
                <wp:simplePos x="0" y="0"/>
                <wp:positionH relativeFrom="column">
                  <wp:posOffset>5474970</wp:posOffset>
                </wp:positionH>
                <wp:positionV relativeFrom="paragraph">
                  <wp:posOffset>132715</wp:posOffset>
                </wp:positionV>
                <wp:extent cx="1029335" cy="572135"/>
                <wp:effectExtent l="0" t="0" r="18415" b="1841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5721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71B653" w14:textId="77777777" w:rsidR="00F33359" w:rsidRPr="00723467" w:rsidRDefault="00F33359" w:rsidP="00A31C58">
                            <w:pP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6C06CF" id="Rectangle 8" o:spid="_x0000_s1031" style="position:absolute;margin-left:431.1pt;margin-top:10.45pt;width:81.05pt;height:45.0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" filled="f" strokecolor="black [3213]" strokeweight="1pt">
                <v:textbox>
                  <w:txbxContent>
                    <w:p w14:paraId="4271B653" w14:textId="77777777" w:rsidR="00F33359" w:rsidRPr="00723467" w:rsidRDefault="00F33359" w:rsidP="00A31C58">
                      <w:pPr>
                        <w:rPr>
                          <w:rFonts w:ascii="Arial" w:hAnsi="Arial" w:cs="Arial"/>
                          <w:b/>
                          <w:color w:val="000000" w:themeColor="text1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5C72543" wp14:editId="33ED4D76">
                <wp:simplePos x="0" y="0"/>
                <wp:positionH relativeFrom="column">
                  <wp:posOffset>-180975</wp:posOffset>
                </wp:positionH>
                <wp:positionV relativeFrom="paragraph">
                  <wp:posOffset>142875</wp:posOffset>
                </wp:positionV>
                <wp:extent cx="1029335" cy="572135"/>
                <wp:effectExtent l="0" t="0" r="18415" b="1841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5721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B91A24" w14:textId="77777777" w:rsidR="00F33359" w:rsidRPr="00723467" w:rsidRDefault="00F33359" w:rsidP="00A31C5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lang w:val="en-US"/>
                              </w:rPr>
                              <w:t>Consumer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C72543" id="Rectangle 7" o:spid="_x0000_s1032" style="position:absolute;margin-left:-14.25pt;margin-top:11.25pt;width:81.05pt;height:45.0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" filled="f" strokecolor="black [3213]" strokeweight="1pt">
                <v:textbox>
                  <w:txbxContent>
                    <w:p w14:paraId="1BB91A24" w14:textId="77777777" w:rsidR="00F33359" w:rsidRPr="00723467" w:rsidRDefault="00F33359" w:rsidP="00A31C58">
                      <w:pPr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lang w:val="en-US"/>
                        </w:rPr>
                        <w:t>Consumer</w:t>
                      </w:r>
                    </w:p>
                  </w:txbxContent>
                </v:textbox>
              </v:rect>
            </w:pict>
          </mc:Fallback>
        </mc:AlternateContent>
      </w:r>
    </w:p>
    <w:p w14:paraId="1BFC7E19" w14:textId="77777777" w:rsidR="00A31C58" w:rsidRDefault="001A0514" w:rsidP="00A31C58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1C184B4" wp14:editId="0C3B5CAA">
                <wp:simplePos x="0" y="0"/>
                <wp:positionH relativeFrom="column">
                  <wp:posOffset>847725</wp:posOffset>
                </wp:positionH>
                <wp:positionV relativeFrom="paragraph">
                  <wp:posOffset>62865</wp:posOffset>
                </wp:positionV>
                <wp:extent cx="4629150" cy="0"/>
                <wp:effectExtent l="25400" t="76200" r="0" b="1016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29150" cy="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EB68D2" id="Straight Arrow Connector 11" o:spid="_x0000_s1026" type="#_x0000_t32" style="position:absolute;margin-left:66.75pt;margin-top:4.95pt;width:364.5pt;height:0;flip:x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" strokecolor="#5b9bd5 [3204]" strokeweight="2pt">
                <v:stroke endarrow="block" joinstyle="miter"/>
              </v:shape>
            </w:pict>
          </mc:Fallback>
        </mc:AlternateContent>
      </w:r>
    </w:p>
    <w:p w14:paraId="407E49B7" w14:textId="77777777" w:rsidR="00A31C58" w:rsidRDefault="00A31C58" w:rsidP="00A31C58">
      <w:pPr>
        <w:rPr>
          <w:rFonts w:ascii="Arial" w:hAnsi="Arial" w:cs="Arial"/>
        </w:rPr>
      </w:pPr>
    </w:p>
    <w:p w14:paraId="47DEDA01" w14:textId="7865B5BA" w:rsidR="00A31C58" w:rsidRDefault="001A0514" w:rsidP="004E2C2F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D91909D" wp14:editId="563787DE">
                <wp:simplePos x="0" y="0"/>
                <wp:positionH relativeFrom="column">
                  <wp:posOffset>847725</wp:posOffset>
                </wp:positionH>
                <wp:positionV relativeFrom="paragraph">
                  <wp:posOffset>64770</wp:posOffset>
                </wp:positionV>
                <wp:extent cx="4629150" cy="0"/>
                <wp:effectExtent l="0" t="76200" r="44450" b="1016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29150" cy="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DDB6FE" id="Straight Arrow Connector 10" o:spid="_x0000_s1026" type="#_x0000_t32" style="position:absolute;margin-left:66.75pt;margin-top:5.1pt;width:364.5pt;height:0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" strokecolor="#5b9bd5 [3204]" strokeweight="2pt">
                <v:stroke endarrow="block" joinstyle="miter"/>
              </v:shape>
            </w:pict>
          </mc:Fallback>
        </mc:AlternateContent>
      </w:r>
    </w:p>
    <w:p w14:paraId="4B5E411D" w14:textId="70F986EB" w:rsidR="00A31C58" w:rsidRDefault="00326881" w:rsidP="004E2C2F">
      <w:pPr>
        <w:rPr>
          <w:rFonts w:ascii="Arial" w:hAnsi="Arial" w:cs="Arial"/>
        </w:rPr>
      </w:pPr>
      <w:r w:rsidRPr="001A051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7485727" wp14:editId="096EF886">
                <wp:simplePos x="0" y="0"/>
                <wp:positionH relativeFrom="column">
                  <wp:posOffset>838200</wp:posOffset>
                </wp:positionH>
                <wp:positionV relativeFrom="paragraph">
                  <wp:posOffset>63500</wp:posOffset>
                </wp:positionV>
                <wp:extent cx="4648200" cy="401320"/>
                <wp:effectExtent l="0" t="0" r="25400" b="3048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8200" cy="4013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ysClr val="windowText" lastClr="000000"/>
                          </a:solidFill>
                        </a:ln>
                        <a:effectLst/>
                      </wps:spPr>
                      <wps:txbx>
                        <w:txbxContent>
                          <w:p w14:paraId="6CF99B91" w14:textId="77777777" w:rsidR="00326881" w:rsidRPr="00723467" w:rsidRDefault="00326881" w:rsidP="00326881">
                            <w:pPr>
                              <w:spacing w:before="120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 ________________   </w:t>
                            </w:r>
                            <w:r w:rsidRPr="00723467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________________ and ____________________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85727" id="Text Box 5" o:spid="_x0000_s1033" type="#_x0000_t202" style="position:absolute;margin-left:66pt;margin-top:5pt;width:366pt;height:31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" filled="f" strokecolor="windowText">
                <v:textbox>
                  <w:txbxContent>
                    <w:p w14:paraId="6CF99B91" w14:textId="77777777" w:rsidR="00326881" w:rsidRPr="00723467" w:rsidRDefault="00326881" w:rsidP="00326881">
                      <w:pPr>
                        <w:spacing w:before="120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 ________________   </w:t>
                      </w:r>
                      <w:r w:rsidRPr="00723467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________________ and ____________________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33359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B62C91A" wp14:editId="4FB4591B">
                <wp:simplePos x="0" y="0"/>
                <wp:positionH relativeFrom="column">
                  <wp:posOffset>6019800</wp:posOffset>
                </wp:positionH>
                <wp:positionV relativeFrom="paragraph">
                  <wp:posOffset>33020</wp:posOffset>
                </wp:positionV>
                <wp:extent cx="0" cy="847725"/>
                <wp:effectExtent l="0" t="0" r="25400" b="1587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47725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B22BFC" id="Straight Connector 34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4pt,2.6pt" to="474pt,6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" strokecolor="#5b9bd5" strokeweight="2pt">
                <v:stroke joinstyle="miter"/>
              </v:line>
            </w:pict>
          </mc:Fallback>
        </mc:AlternateContent>
      </w:r>
      <w:r w:rsidR="00F33359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FA1D70A" wp14:editId="5E519EC0">
                <wp:simplePos x="0" y="0"/>
                <wp:positionH relativeFrom="column">
                  <wp:posOffset>342900</wp:posOffset>
                </wp:positionH>
                <wp:positionV relativeFrom="paragraph">
                  <wp:posOffset>1905</wp:posOffset>
                </wp:positionV>
                <wp:extent cx="0" cy="876300"/>
                <wp:effectExtent l="101600" t="50800" r="76200" b="1270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76300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D3A18" id="Straight Arrow Connector 40" o:spid="_x0000_s1026" type="#_x0000_t32" style="position:absolute;margin-left:27pt;margin-top:.15pt;width:0;height:69pt;flip:y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" strokecolor="#5b9bd5" strokeweight="2pt">
                <v:stroke endarrow="open" joinstyle="miter"/>
              </v:shape>
            </w:pict>
          </mc:Fallback>
        </mc:AlternateContent>
      </w:r>
    </w:p>
    <w:p w14:paraId="79F4CCD3" w14:textId="77777777" w:rsidR="00A31C58" w:rsidRDefault="00A31C58" w:rsidP="004E2C2F">
      <w:pPr>
        <w:rPr>
          <w:rFonts w:ascii="Arial" w:hAnsi="Arial" w:cs="Arial"/>
        </w:rPr>
      </w:pPr>
    </w:p>
    <w:p w14:paraId="3F62ABF2" w14:textId="77777777" w:rsidR="00A31C58" w:rsidRDefault="00A31C58" w:rsidP="004E2C2F">
      <w:pPr>
        <w:rPr>
          <w:rFonts w:ascii="Arial" w:hAnsi="Arial" w:cs="Arial"/>
        </w:rPr>
      </w:pPr>
    </w:p>
    <w:p w14:paraId="476B2EF7" w14:textId="77777777" w:rsidR="00A31C58" w:rsidRDefault="00A31C58" w:rsidP="004E2C2F">
      <w:pPr>
        <w:rPr>
          <w:rFonts w:ascii="Arial" w:hAnsi="Arial" w:cs="Arial"/>
        </w:rPr>
      </w:pPr>
    </w:p>
    <w:p w14:paraId="75F5A194" w14:textId="5B1844F4" w:rsidR="00A31C58" w:rsidRDefault="004A27EF" w:rsidP="004E2C2F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C03B4EE" wp14:editId="59240441">
                <wp:simplePos x="0" y="0"/>
                <wp:positionH relativeFrom="column">
                  <wp:posOffset>1828800</wp:posOffset>
                </wp:positionH>
                <wp:positionV relativeFrom="paragraph">
                  <wp:posOffset>274320</wp:posOffset>
                </wp:positionV>
                <wp:extent cx="2717165" cy="349885"/>
                <wp:effectExtent l="0" t="0" r="26035" b="12065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7165" cy="3498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3F04B9" w14:textId="77777777" w:rsidR="004A27EF" w:rsidRPr="00723467" w:rsidRDefault="004A27EF" w:rsidP="004A27EF">
                            <w:pPr>
                              <w:spacing w:before="120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Provides _________________________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03B4EE" id="Text Box 13" o:spid="_x0000_s1034" type="#_x0000_t202" style="position:absolute;margin-left:2in;margin-top:21.6pt;width:213.95pt;height:27.5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" filled="f" strokecolor="black [3213]">
                <v:textbox>
                  <w:txbxContent>
                    <w:p w14:paraId="433F04B9" w14:textId="77777777" w:rsidR="004A27EF" w:rsidRPr="00723467" w:rsidRDefault="004A27EF" w:rsidP="004A27EF">
                      <w:pPr>
                        <w:spacing w:before="120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Provides _________________________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BDC1165" w14:textId="1DE7A7AC" w:rsidR="006109A2" w:rsidRDefault="00F33359" w:rsidP="009A18A1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C73E66D" wp14:editId="70493339">
                <wp:simplePos x="0" y="0"/>
                <wp:positionH relativeFrom="column">
                  <wp:posOffset>342900</wp:posOffset>
                </wp:positionH>
                <wp:positionV relativeFrom="paragraph">
                  <wp:posOffset>2540</wp:posOffset>
                </wp:positionV>
                <wp:extent cx="5676900" cy="0"/>
                <wp:effectExtent l="0" t="0" r="12700" b="2540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76900" cy="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BE99C0D" id="Straight Connector 35" o:spid="_x0000_s1026" style="position:absolute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pt,.2pt" to="474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" strokecolor="#5b9bd5" strokeweight="2pt">
                <v:stroke joinstyle="miter"/>
              </v:line>
            </w:pict>
          </mc:Fallback>
        </mc:AlternateContent>
      </w:r>
    </w:p>
    <w:p w14:paraId="6AA80870" w14:textId="10504C8C" w:rsidR="00AE596C" w:rsidRDefault="00AE596C" w:rsidP="004E2C2F">
      <w:pPr>
        <w:spacing w:line="360" w:lineRule="auto"/>
        <w:rPr>
          <w:rFonts w:ascii="Arial" w:hAnsi="Arial" w:cs="Arial"/>
        </w:rPr>
      </w:pPr>
    </w:p>
    <w:p w14:paraId="267F289A" w14:textId="4ADDDEA5" w:rsidR="00C5307A" w:rsidRDefault="00C5307A" w:rsidP="004E2C2F">
      <w:pPr>
        <w:spacing w:line="360" w:lineRule="auto"/>
        <w:rPr>
          <w:rFonts w:ascii="Arial" w:hAnsi="Arial" w:cs="Arial"/>
        </w:rPr>
      </w:pPr>
    </w:p>
    <w:p w14:paraId="3CB32FAA" w14:textId="77777777" w:rsidR="0066370C" w:rsidRDefault="0066370C" w:rsidP="004E2C2F">
      <w:pPr>
        <w:spacing w:line="360" w:lineRule="auto"/>
        <w:rPr>
          <w:rFonts w:ascii="Arial" w:hAnsi="Arial" w:cs="Arial"/>
        </w:rPr>
      </w:pPr>
    </w:p>
    <w:p w14:paraId="2D4BBBAB" w14:textId="65E0E6D2" w:rsidR="0066370C" w:rsidRPr="0066370C" w:rsidRDefault="0066370C" w:rsidP="0066370C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3a. </w:t>
      </w:r>
      <w:r w:rsidR="00A27EE1" w:rsidRPr="0066370C">
        <w:rPr>
          <w:rFonts w:ascii="Arial" w:hAnsi="Arial" w:cs="Arial"/>
        </w:rPr>
        <w:t>List</w:t>
      </w:r>
      <w:r w:rsidR="00C75809" w:rsidRPr="0066370C">
        <w:rPr>
          <w:rFonts w:ascii="Arial" w:hAnsi="Arial" w:cs="Arial"/>
        </w:rPr>
        <w:t xml:space="preserve"> the 6 different </w:t>
      </w:r>
      <w:r w:rsidR="00A27EE1" w:rsidRPr="0066370C">
        <w:rPr>
          <w:rFonts w:ascii="Arial" w:hAnsi="Arial" w:cs="Arial"/>
        </w:rPr>
        <w:t>ways in which</w:t>
      </w:r>
      <w:r w:rsidR="00C75809" w:rsidRPr="0066370C">
        <w:rPr>
          <w:rFonts w:ascii="Arial" w:hAnsi="Arial" w:cs="Arial"/>
        </w:rPr>
        <w:t xml:space="preserve"> work</w:t>
      </w:r>
      <w:r w:rsidR="00A27EE1" w:rsidRPr="0066370C">
        <w:rPr>
          <w:rFonts w:ascii="Arial" w:hAnsi="Arial" w:cs="Arial"/>
        </w:rPr>
        <w:t xml:space="preserve"> can be classified</w:t>
      </w:r>
      <w:r w:rsidR="00A27EE1" w:rsidRPr="0066370C">
        <w:rPr>
          <w:rFonts w:ascii="Arial" w:hAnsi="Arial" w:cs="Arial"/>
        </w:rPr>
        <w:tab/>
      </w:r>
      <w:r w:rsidR="00A27EE1" w:rsidRPr="0066370C">
        <w:rPr>
          <w:rFonts w:ascii="Arial" w:hAnsi="Arial" w:cs="Arial"/>
        </w:rPr>
        <w:tab/>
      </w:r>
      <w:r w:rsidR="00A27EE1" w:rsidRPr="0066370C">
        <w:rPr>
          <w:rFonts w:ascii="Arial" w:hAnsi="Arial" w:cs="Arial"/>
        </w:rPr>
        <w:tab/>
      </w:r>
      <w:r w:rsidR="005000B3" w:rsidRPr="0066370C">
        <w:rPr>
          <w:rFonts w:ascii="Arial" w:hAnsi="Arial" w:cs="Arial"/>
        </w:rPr>
        <w:tab/>
        <w:t>(6</w:t>
      </w:r>
      <w:r w:rsidR="00A27EE1" w:rsidRPr="0066370C">
        <w:rPr>
          <w:rFonts w:ascii="Arial" w:hAnsi="Arial" w:cs="Arial"/>
        </w:rPr>
        <w:t xml:space="preserve"> Marks)</w:t>
      </w:r>
    </w:p>
    <w:p w14:paraId="025DEAE7" w14:textId="77777777" w:rsidR="0066370C" w:rsidRDefault="0066370C" w:rsidP="0066370C">
      <w:pPr>
        <w:pStyle w:val="ListParagraph"/>
        <w:spacing w:line="360" w:lineRule="auto"/>
        <w:rPr>
          <w:rFonts w:ascii="Arial" w:hAnsi="Arial" w:cs="Arial"/>
        </w:rPr>
      </w:pPr>
    </w:p>
    <w:p w14:paraId="176583E2" w14:textId="15D394F1" w:rsidR="0066370C" w:rsidRDefault="0066370C" w:rsidP="0066370C">
      <w:pPr>
        <w:pStyle w:val="ListParagraph"/>
        <w:numPr>
          <w:ilvl w:val="0"/>
          <w:numId w:val="36"/>
        </w:num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</w:t>
      </w:r>
    </w:p>
    <w:p w14:paraId="14940A37" w14:textId="5DE1EDCD" w:rsidR="004E2C2F" w:rsidRPr="00AE596C" w:rsidRDefault="0066370C" w:rsidP="0066370C">
      <w:pPr>
        <w:pStyle w:val="ListParagraph"/>
        <w:numPr>
          <w:ilvl w:val="0"/>
          <w:numId w:val="36"/>
        </w:num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</w:t>
      </w:r>
      <w:r w:rsidR="009F55B3" w:rsidRPr="00AE596C">
        <w:rPr>
          <w:rFonts w:ascii="Arial" w:hAnsi="Arial" w:cs="Arial"/>
        </w:rPr>
        <w:tab/>
      </w:r>
      <w:r w:rsidR="009F55B3" w:rsidRPr="00AE596C">
        <w:rPr>
          <w:rFonts w:ascii="Arial" w:hAnsi="Arial" w:cs="Arial"/>
        </w:rPr>
        <w:tab/>
      </w:r>
      <w:r w:rsidR="009F55B3" w:rsidRPr="00AE596C">
        <w:rPr>
          <w:rFonts w:ascii="Arial" w:hAnsi="Arial" w:cs="Arial"/>
        </w:rPr>
        <w:tab/>
      </w:r>
    </w:p>
    <w:p w14:paraId="5FC1859D" w14:textId="7DA5C9AC" w:rsidR="0066370C" w:rsidRDefault="0066370C" w:rsidP="0066370C">
      <w:pPr>
        <w:pStyle w:val="ListParagraph"/>
        <w:numPr>
          <w:ilvl w:val="0"/>
          <w:numId w:val="36"/>
        </w:num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</w:t>
      </w:r>
    </w:p>
    <w:p w14:paraId="2AB0D283" w14:textId="77777777" w:rsidR="0066370C" w:rsidRDefault="0066370C" w:rsidP="0066370C">
      <w:pPr>
        <w:pStyle w:val="ListParagraph"/>
        <w:numPr>
          <w:ilvl w:val="0"/>
          <w:numId w:val="36"/>
        </w:num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</w:t>
      </w:r>
    </w:p>
    <w:p w14:paraId="5C88B8EA" w14:textId="77777777" w:rsidR="0066370C" w:rsidRPr="00AE596C" w:rsidRDefault="0066370C" w:rsidP="0066370C">
      <w:pPr>
        <w:pStyle w:val="ListParagraph"/>
        <w:numPr>
          <w:ilvl w:val="0"/>
          <w:numId w:val="36"/>
        </w:num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</w:t>
      </w:r>
      <w:r w:rsidRPr="00AE596C">
        <w:rPr>
          <w:rFonts w:ascii="Arial" w:hAnsi="Arial" w:cs="Arial"/>
        </w:rPr>
        <w:tab/>
      </w:r>
      <w:r w:rsidRPr="00AE596C">
        <w:rPr>
          <w:rFonts w:ascii="Arial" w:hAnsi="Arial" w:cs="Arial"/>
        </w:rPr>
        <w:tab/>
      </w:r>
      <w:r w:rsidRPr="00AE596C">
        <w:rPr>
          <w:rFonts w:ascii="Arial" w:hAnsi="Arial" w:cs="Arial"/>
        </w:rPr>
        <w:tab/>
      </w:r>
    </w:p>
    <w:p w14:paraId="042AD43C" w14:textId="77777777" w:rsidR="0066370C" w:rsidRDefault="0066370C" w:rsidP="0066370C">
      <w:pPr>
        <w:pStyle w:val="ListParagraph"/>
        <w:numPr>
          <w:ilvl w:val="0"/>
          <w:numId w:val="36"/>
        </w:num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</w:t>
      </w:r>
    </w:p>
    <w:p w14:paraId="5C36D055" w14:textId="77777777" w:rsidR="0066370C" w:rsidRDefault="0066370C" w:rsidP="0066370C">
      <w:pPr>
        <w:pStyle w:val="ListParagraph"/>
        <w:spacing w:line="360" w:lineRule="auto"/>
        <w:ind w:left="1080"/>
        <w:rPr>
          <w:rFonts w:ascii="Arial" w:hAnsi="Arial" w:cs="Arial"/>
        </w:rPr>
      </w:pPr>
    </w:p>
    <w:p w14:paraId="36015680" w14:textId="29C01626" w:rsidR="00D61E91" w:rsidRPr="0066370C" w:rsidRDefault="0066370C" w:rsidP="0066370C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3b.  </w:t>
      </w:r>
      <w:r w:rsidR="00A27EE1" w:rsidRPr="0066370C">
        <w:rPr>
          <w:rFonts w:ascii="Arial" w:hAnsi="Arial" w:cs="Arial"/>
        </w:rPr>
        <w:t xml:space="preserve">Describe one </w:t>
      </w:r>
      <w:r w:rsidR="009D65A0" w:rsidRPr="0066370C">
        <w:rPr>
          <w:rFonts w:ascii="Arial" w:hAnsi="Arial" w:cs="Arial"/>
        </w:rPr>
        <w:t xml:space="preserve">of the above </w:t>
      </w:r>
      <w:r w:rsidRPr="0066370C">
        <w:rPr>
          <w:rFonts w:ascii="Arial" w:hAnsi="Arial" w:cs="Arial"/>
          <w:b/>
        </w:rPr>
        <w:t>(Question 3a.)</w:t>
      </w:r>
      <w:r>
        <w:rPr>
          <w:rFonts w:ascii="Arial" w:hAnsi="Arial" w:cs="Arial"/>
        </w:rPr>
        <w:t xml:space="preserve"> </w:t>
      </w:r>
      <w:r w:rsidR="00A27EE1" w:rsidRPr="0066370C">
        <w:rPr>
          <w:rFonts w:ascii="Arial" w:hAnsi="Arial" w:cs="Arial"/>
        </w:rPr>
        <w:t>classification of work using examples</w:t>
      </w:r>
      <w:r w:rsidR="00AE583D" w:rsidRPr="0066370C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 w:rsidRPr="0066370C">
        <w:rPr>
          <w:rFonts w:ascii="Arial" w:hAnsi="Arial" w:cs="Arial"/>
        </w:rPr>
        <w:t>(3 Marks)</w:t>
      </w:r>
      <w:r>
        <w:rPr>
          <w:rFonts w:ascii="Arial" w:hAnsi="Arial" w:cs="Arial"/>
        </w:rPr>
        <w:tab/>
        <w:t xml:space="preserve">        </w:t>
      </w:r>
    </w:p>
    <w:p w14:paraId="6C6046A3" w14:textId="77777777" w:rsidR="00C621D1" w:rsidRDefault="00C621D1" w:rsidP="004E2C2F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482C8C3" w14:textId="77777777" w:rsidR="00C621D1" w:rsidRDefault="009F55B3" w:rsidP="004E2C2F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85CA9E5" w14:textId="77777777" w:rsidR="00E05B32" w:rsidRDefault="00E05B32" w:rsidP="004E2C2F">
      <w:pPr>
        <w:spacing w:line="360" w:lineRule="auto"/>
        <w:rPr>
          <w:rFonts w:ascii="Arial" w:hAnsi="Arial" w:cs="Arial"/>
        </w:rPr>
      </w:pPr>
    </w:p>
    <w:p w14:paraId="45EE93DA" w14:textId="77F1B984" w:rsidR="00E0189D" w:rsidRPr="00AE596C" w:rsidRDefault="00A27EE1" w:rsidP="00AE596C">
      <w:pPr>
        <w:pStyle w:val="ListParagraph"/>
        <w:numPr>
          <w:ilvl w:val="0"/>
          <w:numId w:val="34"/>
        </w:numPr>
        <w:spacing w:line="360" w:lineRule="auto"/>
        <w:ind w:hanging="720"/>
        <w:rPr>
          <w:rFonts w:ascii="Arial" w:hAnsi="Arial" w:cs="Arial"/>
        </w:rPr>
      </w:pPr>
      <w:r>
        <w:rPr>
          <w:rFonts w:ascii="Arial" w:hAnsi="Arial" w:cs="Arial"/>
        </w:rPr>
        <w:t>Explain why</w:t>
      </w:r>
      <w:r w:rsidR="00C621D1" w:rsidRPr="00AE596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entrepreneurs are said to have the following characteristics;</w:t>
      </w:r>
      <w:r w:rsidR="00C621D1" w:rsidRPr="00AE596C">
        <w:rPr>
          <w:rFonts w:ascii="Arial" w:hAnsi="Arial" w:cs="Arial"/>
        </w:rPr>
        <w:t xml:space="preserve"> Innovation, Initiat</w:t>
      </w:r>
      <w:r w:rsidR="00252A89">
        <w:rPr>
          <w:rFonts w:ascii="Arial" w:hAnsi="Arial" w:cs="Arial"/>
        </w:rPr>
        <w:t>ive, Perseverance, Risk-Taking?</w:t>
      </w:r>
    </w:p>
    <w:p w14:paraId="6CAAEDFB" w14:textId="77777777" w:rsidR="00E05B32" w:rsidRDefault="009F55B3" w:rsidP="00E0189D">
      <w:pPr>
        <w:spacing w:line="360" w:lineRule="auto"/>
        <w:ind w:left="8640" w:firstLine="720"/>
        <w:rPr>
          <w:rFonts w:ascii="Arial" w:hAnsi="Arial" w:cs="Arial"/>
        </w:rPr>
      </w:pPr>
      <w:r>
        <w:rPr>
          <w:rFonts w:ascii="Arial" w:hAnsi="Arial" w:cs="Arial"/>
        </w:rPr>
        <w:t>(4 marks)</w:t>
      </w:r>
    </w:p>
    <w:p w14:paraId="1332E2D5" w14:textId="77777777" w:rsidR="00AE596C" w:rsidRDefault="00AE596C" w:rsidP="00E0189D">
      <w:pPr>
        <w:spacing w:line="360" w:lineRule="auto"/>
        <w:ind w:left="8640" w:firstLine="720"/>
        <w:rPr>
          <w:rFonts w:ascii="Arial" w:hAnsi="Arial" w:cs="Arial"/>
        </w:rPr>
      </w:pPr>
    </w:p>
    <w:p w14:paraId="7478A393" w14:textId="77777777" w:rsidR="00A31C58" w:rsidRDefault="00C621D1" w:rsidP="00A31C58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3284619" w14:textId="77777777" w:rsidR="00A31C58" w:rsidRDefault="00A31C58" w:rsidP="00A31C58">
      <w:pPr>
        <w:spacing w:line="360" w:lineRule="auto"/>
        <w:rPr>
          <w:rFonts w:ascii="Arial" w:hAnsi="Arial" w:cs="Arial"/>
        </w:rPr>
      </w:pPr>
    </w:p>
    <w:p w14:paraId="1F2581DF" w14:textId="0E8CDAD6" w:rsidR="00E0189D" w:rsidRDefault="00E0189D" w:rsidP="0066370C">
      <w:pPr>
        <w:rPr>
          <w:rFonts w:ascii="Arial" w:hAnsi="Arial" w:cs="Arial"/>
        </w:rPr>
      </w:pPr>
    </w:p>
    <w:p w14:paraId="7CF41077" w14:textId="77777777" w:rsidR="00BC57D9" w:rsidRPr="00BC57D9" w:rsidRDefault="00C621D1" w:rsidP="00E0189D">
      <w:pPr>
        <w:ind w:left="2880" w:firstLine="720"/>
        <w:rPr>
          <w:rFonts w:ascii="Arial" w:hAnsi="Arial" w:cs="Arial"/>
          <w:b/>
          <w:sz w:val="28"/>
          <w:u w:val="single"/>
        </w:rPr>
      </w:pPr>
      <w:r>
        <w:rPr>
          <w:rFonts w:ascii="Arial" w:hAnsi="Arial" w:cs="Arial"/>
          <w:b/>
          <w:sz w:val="28"/>
          <w:u w:val="single"/>
        </w:rPr>
        <w:t>END</w:t>
      </w:r>
      <w:r w:rsidR="00BC57D9">
        <w:rPr>
          <w:rFonts w:ascii="Arial" w:hAnsi="Arial" w:cs="Arial"/>
          <w:b/>
          <w:sz w:val="28"/>
          <w:u w:val="single"/>
        </w:rPr>
        <w:t xml:space="preserve"> OF ASSESSMENT</w:t>
      </w:r>
    </w:p>
    <w:sectPr w:rsidR="00BC57D9" w:rsidRPr="00BC57D9" w:rsidSect="00E0189D">
      <w:pgSz w:w="11906" w:h="16838"/>
      <w:pgMar w:top="454" w:right="720" w:bottom="454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164CFA" w14:textId="77777777" w:rsidR="00D66B7F" w:rsidRDefault="00D66B7F" w:rsidP="004F4ED1">
      <w:r>
        <w:separator/>
      </w:r>
    </w:p>
  </w:endnote>
  <w:endnote w:type="continuationSeparator" w:id="0">
    <w:p w14:paraId="7D359DB3" w14:textId="77777777" w:rsidR="00D66B7F" w:rsidRDefault="00D66B7F" w:rsidP="004F4E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56008D" w14:textId="77777777" w:rsidR="00D66B7F" w:rsidRDefault="00D66B7F" w:rsidP="004F4ED1">
      <w:r>
        <w:separator/>
      </w:r>
    </w:p>
  </w:footnote>
  <w:footnote w:type="continuationSeparator" w:id="0">
    <w:p w14:paraId="4A32C8E2" w14:textId="77777777" w:rsidR="00D66B7F" w:rsidRDefault="00D66B7F" w:rsidP="004F4E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74775"/>
    <w:multiLevelType w:val="hybridMultilevel"/>
    <w:tmpl w:val="BE28ACC6"/>
    <w:lvl w:ilvl="0" w:tplc="43FEEDD6">
      <w:start w:val="1"/>
      <w:numFmt w:val="lowerLetter"/>
      <w:lvlText w:val="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B53791"/>
    <w:multiLevelType w:val="hybridMultilevel"/>
    <w:tmpl w:val="3D5E9FC6"/>
    <w:lvl w:ilvl="0" w:tplc="28C2E3D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u w:val="non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764D6C"/>
    <w:multiLevelType w:val="hybridMultilevel"/>
    <w:tmpl w:val="8A7AEDE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B1758F"/>
    <w:multiLevelType w:val="hybridMultilevel"/>
    <w:tmpl w:val="0E54110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AD50BD"/>
    <w:multiLevelType w:val="hybridMultilevel"/>
    <w:tmpl w:val="AF9EC6FA"/>
    <w:lvl w:ilvl="0" w:tplc="BAF4C25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81C1BCD"/>
    <w:multiLevelType w:val="multilevel"/>
    <w:tmpl w:val="6E448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AA262DD"/>
    <w:multiLevelType w:val="hybridMultilevel"/>
    <w:tmpl w:val="5F6038FE"/>
    <w:lvl w:ilvl="0" w:tplc="DD8A869A">
      <w:start w:val="1"/>
      <w:numFmt w:val="lowerLetter"/>
      <w:lvlText w:val="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6485A60"/>
    <w:multiLevelType w:val="hybridMultilevel"/>
    <w:tmpl w:val="F2DC7C30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BFB29F0E">
      <w:start w:val="1"/>
      <w:numFmt w:val="lowerLetter"/>
      <w:lvlText w:val="%3)"/>
      <w:lvlJc w:val="left"/>
      <w:pPr>
        <w:ind w:left="1068" w:hanging="360"/>
      </w:pPr>
      <w:rPr>
        <w:rFonts w:hint="default"/>
      </w:r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FC10FC"/>
    <w:multiLevelType w:val="hybridMultilevel"/>
    <w:tmpl w:val="A678C0E0"/>
    <w:lvl w:ilvl="0" w:tplc="0C090017">
      <w:start w:val="1"/>
      <w:numFmt w:val="lowerLetter"/>
      <w:lvlText w:val="%1)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E5C35B4"/>
    <w:multiLevelType w:val="hybridMultilevel"/>
    <w:tmpl w:val="1FBAA728"/>
    <w:lvl w:ilvl="0" w:tplc="C80E4E08">
      <w:start w:val="1"/>
      <w:numFmt w:val="lowerLetter"/>
      <w:lvlText w:val="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F807B57"/>
    <w:multiLevelType w:val="hybridMultilevel"/>
    <w:tmpl w:val="D55CAC4E"/>
    <w:lvl w:ilvl="0" w:tplc="7DBACB5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4AA0D5A"/>
    <w:multiLevelType w:val="hybridMultilevel"/>
    <w:tmpl w:val="4E0A6C44"/>
    <w:lvl w:ilvl="0" w:tplc="431A90B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81B1B83"/>
    <w:multiLevelType w:val="hybridMultilevel"/>
    <w:tmpl w:val="81529AFC"/>
    <w:lvl w:ilvl="0" w:tplc="EAE863F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ABA2ABB"/>
    <w:multiLevelType w:val="hybridMultilevel"/>
    <w:tmpl w:val="E2D003EC"/>
    <w:lvl w:ilvl="0" w:tplc="47B2CCAE">
      <w:start w:val="1"/>
      <w:numFmt w:val="lowerLetter"/>
      <w:lvlText w:val="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AE64EBA"/>
    <w:multiLevelType w:val="hybridMultilevel"/>
    <w:tmpl w:val="1CA69734"/>
    <w:lvl w:ilvl="0" w:tplc="94527DD6">
      <w:start w:val="1"/>
      <w:numFmt w:val="lowerLetter"/>
      <w:lvlText w:val="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BDE0315"/>
    <w:multiLevelType w:val="hybridMultilevel"/>
    <w:tmpl w:val="24ECFE64"/>
    <w:lvl w:ilvl="0" w:tplc="ED50D3DC">
      <w:start w:val="1"/>
      <w:numFmt w:val="lowerLetter"/>
      <w:lvlText w:val="%1)"/>
      <w:lvlJc w:val="left"/>
      <w:pPr>
        <w:ind w:left="644" w:hanging="360"/>
      </w:pPr>
      <w:rPr>
        <w:rFonts w:hint="default"/>
        <w:b w:val="0"/>
        <w:sz w:val="24"/>
        <w:u w:val="none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3DB62063"/>
    <w:multiLevelType w:val="hybridMultilevel"/>
    <w:tmpl w:val="6F1E44CA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C66FBE"/>
    <w:multiLevelType w:val="hybridMultilevel"/>
    <w:tmpl w:val="D40A2FD8"/>
    <w:lvl w:ilvl="0" w:tplc="CAAE316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2701041"/>
    <w:multiLevelType w:val="hybridMultilevel"/>
    <w:tmpl w:val="8D14BF10"/>
    <w:lvl w:ilvl="0" w:tplc="DD2C5B56">
      <w:start w:val="1"/>
      <w:numFmt w:val="lowerLetter"/>
      <w:lvlText w:val="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B8C0E3B"/>
    <w:multiLevelType w:val="hybridMultilevel"/>
    <w:tmpl w:val="F56CF082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EC2668"/>
    <w:multiLevelType w:val="hybridMultilevel"/>
    <w:tmpl w:val="2B1ACFBE"/>
    <w:lvl w:ilvl="0" w:tplc="9558F030">
      <w:start w:val="1"/>
      <w:numFmt w:val="lowerLetter"/>
      <w:lvlText w:val="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FAF3FCD"/>
    <w:multiLevelType w:val="hybridMultilevel"/>
    <w:tmpl w:val="D88E4A1C"/>
    <w:lvl w:ilvl="0" w:tplc="0FDCB7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A250166"/>
    <w:multiLevelType w:val="hybridMultilevel"/>
    <w:tmpl w:val="7F767170"/>
    <w:lvl w:ilvl="0" w:tplc="86D048FC">
      <w:start w:val="1"/>
      <w:numFmt w:val="lowerLetter"/>
      <w:lvlText w:val="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7C94FAB"/>
    <w:multiLevelType w:val="hybridMultilevel"/>
    <w:tmpl w:val="4A20FAE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AB1EDA"/>
    <w:multiLevelType w:val="hybridMultilevel"/>
    <w:tmpl w:val="913E6342"/>
    <w:lvl w:ilvl="0" w:tplc="613E155A">
      <w:start w:val="1"/>
      <w:numFmt w:val="lowerLetter"/>
      <w:lvlText w:val="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19076BC"/>
    <w:multiLevelType w:val="hybridMultilevel"/>
    <w:tmpl w:val="33AEFEF6"/>
    <w:lvl w:ilvl="0" w:tplc="CAD008B4">
      <w:start w:val="1"/>
      <w:numFmt w:val="lowerLetter"/>
      <w:lvlText w:val="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32C23C7"/>
    <w:multiLevelType w:val="hybridMultilevel"/>
    <w:tmpl w:val="A75E3A2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A63212"/>
    <w:multiLevelType w:val="hybridMultilevel"/>
    <w:tmpl w:val="ED58C686"/>
    <w:lvl w:ilvl="0" w:tplc="F21CB79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68B74A3"/>
    <w:multiLevelType w:val="hybridMultilevel"/>
    <w:tmpl w:val="19264EDA"/>
    <w:lvl w:ilvl="0" w:tplc="66D203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7733E5D"/>
    <w:multiLevelType w:val="hybridMultilevel"/>
    <w:tmpl w:val="3CDAEF20"/>
    <w:lvl w:ilvl="0" w:tplc="47CCDE0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906407F"/>
    <w:multiLevelType w:val="hybridMultilevel"/>
    <w:tmpl w:val="ADF07B74"/>
    <w:lvl w:ilvl="0" w:tplc="52C0E8E8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1" w15:restartNumberingAfterBreak="0">
    <w:nsid w:val="7A8B7A61"/>
    <w:multiLevelType w:val="hybridMultilevel"/>
    <w:tmpl w:val="2A7EA348"/>
    <w:lvl w:ilvl="0" w:tplc="439896E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ACB2315"/>
    <w:multiLevelType w:val="hybridMultilevel"/>
    <w:tmpl w:val="DF5E9FCA"/>
    <w:lvl w:ilvl="0" w:tplc="D1288BB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4"/>
        <w:u w:val="none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CA94347"/>
    <w:multiLevelType w:val="hybridMultilevel"/>
    <w:tmpl w:val="866C539A"/>
    <w:lvl w:ilvl="0" w:tplc="08A63A50"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E7F2853"/>
    <w:multiLevelType w:val="hybridMultilevel"/>
    <w:tmpl w:val="8A7AEDE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FFA005C"/>
    <w:multiLevelType w:val="hybridMultilevel"/>
    <w:tmpl w:val="C33204FE"/>
    <w:lvl w:ilvl="0" w:tplc="DD64D32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5"/>
  </w:num>
  <w:num w:numId="3">
    <w:abstractNumId w:val="21"/>
  </w:num>
  <w:num w:numId="4">
    <w:abstractNumId w:val="28"/>
  </w:num>
  <w:num w:numId="5">
    <w:abstractNumId w:val="23"/>
  </w:num>
  <w:num w:numId="6">
    <w:abstractNumId w:val="4"/>
  </w:num>
  <w:num w:numId="7">
    <w:abstractNumId w:val="31"/>
  </w:num>
  <w:num w:numId="8">
    <w:abstractNumId w:val="17"/>
  </w:num>
  <w:num w:numId="9">
    <w:abstractNumId w:val="29"/>
  </w:num>
  <w:num w:numId="10">
    <w:abstractNumId w:val="27"/>
  </w:num>
  <w:num w:numId="11">
    <w:abstractNumId w:val="35"/>
  </w:num>
  <w:num w:numId="12">
    <w:abstractNumId w:val="30"/>
  </w:num>
  <w:num w:numId="13">
    <w:abstractNumId w:val="10"/>
  </w:num>
  <w:num w:numId="14">
    <w:abstractNumId w:val="19"/>
  </w:num>
  <w:num w:numId="15">
    <w:abstractNumId w:val="12"/>
  </w:num>
  <w:num w:numId="16">
    <w:abstractNumId w:val="11"/>
  </w:num>
  <w:num w:numId="17">
    <w:abstractNumId w:val="6"/>
  </w:num>
  <w:num w:numId="18">
    <w:abstractNumId w:val="22"/>
  </w:num>
  <w:num w:numId="19">
    <w:abstractNumId w:val="14"/>
  </w:num>
  <w:num w:numId="20">
    <w:abstractNumId w:val="24"/>
  </w:num>
  <w:num w:numId="21">
    <w:abstractNumId w:val="25"/>
  </w:num>
  <w:num w:numId="22">
    <w:abstractNumId w:val="7"/>
  </w:num>
  <w:num w:numId="23">
    <w:abstractNumId w:val="20"/>
  </w:num>
  <w:num w:numId="24">
    <w:abstractNumId w:val="0"/>
  </w:num>
  <w:num w:numId="25">
    <w:abstractNumId w:val="13"/>
  </w:num>
  <w:num w:numId="26">
    <w:abstractNumId w:val="18"/>
  </w:num>
  <w:num w:numId="27">
    <w:abstractNumId w:val="9"/>
  </w:num>
  <w:num w:numId="28">
    <w:abstractNumId w:val="34"/>
  </w:num>
  <w:num w:numId="29">
    <w:abstractNumId w:val="2"/>
  </w:num>
  <w:num w:numId="30">
    <w:abstractNumId w:val="8"/>
  </w:num>
  <w:num w:numId="31">
    <w:abstractNumId w:val="16"/>
  </w:num>
  <w:num w:numId="32">
    <w:abstractNumId w:val="26"/>
  </w:num>
  <w:num w:numId="33">
    <w:abstractNumId w:val="32"/>
  </w:num>
  <w:num w:numId="34">
    <w:abstractNumId w:val="1"/>
  </w:num>
  <w:num w:numId="35">
    <w:abstractNumId w:val="15"/>
  </w:num>
  <w:num w:numId="36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C2C"/>
    <w:rsid w:val="000867FF"/>
    <w:rsid w:val="001A0514"/>
    <w:rsid w:val="001C7961"/>
    <w:rsid w:val="001F2B10"/>
    <w:rsid w:val="00240FDD"/>
    <w:rsid w:val="00252A89"/>
    <w:rsid w:val="002F316B"/>
    <w:rsid w:val="00326881"/>
    <w:rsid w:val="003700FC"/>
    <w:rsid w:val="0038739A"/>
    <w:rsid w:val="00473B9D"/>
    <w:rsid w:val="004A27EF"/>
    <w:rsid w:val="004E2C2F"/>
    <w:rsid w:val="004E76E3"/>
    <w:rsid w:val="004F4ED1"/>
    <w:rsid w:val="005000B3"/>
    <w:rsid w:val="00515F88"/>
    <w:rsid w:val="00532933"/>
    <w:rsid w:val="006109A2"/>
    <w:rsid w:val="0066370C"/>
    <w:rsid w:val="00691E43"/>
    <w:rsid w:val="007028F5"/>
    <w:rsid w:val="007B3A6A"/>
    <w:rsid w:val="007B682F"/>
    <w:rsid w:val="007C5389"/>
    <w:rsid w:val="007E6BAD"/>
    <w:rsid w:val="007F6C2C"/>
    <w:rsid w:val="00877991"/>
    <w:rsid w:val="009A18A1"/>
    <w:rsid w:val="009D4E15"/>
    <w:rsid w:val="009D65A0"/>
    <w:rsid w:val="009F55B3"/>
    <w:rsid w:val="00A27EE1"/>
    <w:rsid w:val="00A31C58"/>
    <w:rsid w:val="00A33151"/>
    <w:rsid w:val="00A5480D"/>
    <w:rsid w:val="00AE583D"/>
    <w:rsid w:val="00AE596C"/>
    <w:rsid w:val="00B66C7F"/>
    <w:rsid w:val="00BC57D9"/>
    <w:rsid w:val="00C5307A"/>
    <w:rsid w:val="00C621D1"/>
    <w:rsid w:val="00C75809"/>
    <w:rsid w:val="00CB1BFD"/>
    <w:rsid w:val="00D1740F"/>
    <w:rsid w:val="00D33B6A"/>
    <w:rsid w:val="00D61E91"/>
    <w:rsid w:val="00D66B7F"/>
    <w:rsid w:val="00D9002F"/>
    <w:rsid w:val="00E0189D"/>
    <w:rsid w:val="00E05B32"/>
    <w:rsid w:val="00E37DDA"/>
    <w:rsid w:val="00E40504"/>
    <w:rsid w:val="00EC73C2"/>
    <w:rsid w:val="00EF4801"/>
    <w:rsid w:val="00F11B8C"/>
    <w:rsid w:val="00F30D09"/>
    <w:rsid w:val="00F321FD"/>
    <w:rsid w:val="00F33359"/>
    <w:rsid w:val="00F506FB"/>
    <w:rsid w:val="00F67C53"/>
    <w:rsid w:val="00F93508"/>
    <w:rsid w:val="00F946CF"/>
    <w:rsid w:val="00FA6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76383E7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6C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C2C"/>
    <w:pPr>
      <w:ind w:left="720"/>
      <w:contextualSpacing/>
    </w:pPr>
  </w:style>
  <w:style w:type="table" w:styleId="TableGrid">
    <w:name w:val="Table Grid"/>
    <w:basedOn w:val="TableNormal"/>
    <w:uiPriority w:val="39"/>
    <w:rsid w:val="00F32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F4ED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4ED1"/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Footer">
    <w:name w:val="footer"/>
    <w:basedOn w:val="Normal"/>
    <w:link w:val="FooterChar"/>
    <w:uiPriority w:val="99"/>
    <w:unhideWhenUsed/>
    <w:rsid w:val="004F4ED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4ED1"/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63BC82DE</Template>
  <TotalTime>2</TotalTime>
  <Pages>4</Pages>
  <Words>812</Words>
  <Characters>4632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Rebecca Donavon</dc:creator>
  <cp:lastModifiedBy>DONAVON Rebecca [Narrogin Senior High School]</cp:lastModifiedBy>
  <cp:revision>3</cp:revision>
  <cp:lastPrinted>2018-06-09T08:40:00Z</cp:lastPrinted>
  <dcterms:created xsi:type="dcterms:W3CDTF">2019-06-18T00:33:00Z</dcterms:created>
  <dcterms:modified xsi:type="dcterms:W3CDTF">2019-06-18T00:38:00Z</dcterms:modified>
</cp:coreProperties>
</file>