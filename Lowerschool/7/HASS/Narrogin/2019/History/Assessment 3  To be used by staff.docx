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8583F" w14:textId="05F4B214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29E1CF2" wp14:editId="46C946AE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Year 7 – Humanities and Social Sciences</w:t>
      </w:r>
      <w:r w:rsidR="004E62B5">
        <w:rPr>
          <w:rFonts w:ascii="Arial" w:hAnsi="Arial" w:cs="Arial"/>
          <w:b/>
          <w:sz w:val="28"/>
        </w:rPr>
        <w:t xml:space="preserve"> (2019)</w:t>
      </w:r>
      <w:bookmarkStart w:id="0" w:name="_GoBack"/>
      <w:bookmarkEnd w:id="0"/>
    </w:p>
    <w:p w14:paraId="5B9E3949" w14:textId="61E95B85" w:rsidR="00F0476B" w:rsidRDefault="00FC73AB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Assessment 3</w:t>
      </w:r>
      <w:r w:rsidR="00F0476B">
        <w:rPr>
          <w:rFonts w:ascii="Arial" w:hAnsi="Arial" w:cs="Arial"/>
          <w:b/>
          <w:sz w:val="28"/>
        </w:rPr>
        <w:t xml:space="preserve"> - PART A </w:t>
      </w:r>
      <w:r>
        <w:rPr>
          <w:rFonts w:ascii="Arial" w:hAnsi="Arial" w:cs="Arial"/>
          <w:b/>
          <w:sz w:val="28"/>
        </w:rPr>
        <w:t>5</w:t>
      </w:r>
      <w:r w:rsidR="00175B68">
        <w:rPr>
          <w:rFonts w:ascii="Arial" w:hAnsi="Arial" w:cs="Arial"/>
          <w:b/>
          <w:sz w:val="28"/>
        </w:rPr>
        <w:t xml:space="preserve">% </w:t>
      </w:r>
      <w:r w:rsidR="004E62B5">
        <w:rPr>
          <w:rFonts w:ascii="Arial" w:hAnsi="Arial" w:cs="Arial"/>
          <w:b/>
          <w:sz w:val="28"/>
        </w:rPr>
        <w:t>&amp; PART B 4</w:t>
      </w:r>
      <w:r w:rsidR="00F0476B">
        <w:rPr>
          <w:rFonts w:ascii="Arial" w:hAnsi="Arial" w:cs="Arial"/>
          <w:b/>
          <w:sz w:val="28"/>
        </w:rPr>
        <w:t xml:space="preserve">% 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77777777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77777777" w:rsidR="005B77DA" w:rsidRDefault="005B77DA" w:rsidP="00037F6E">
      <w:pPr>
        <w:ind w:firstLine="720"/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>A significant individual in an ancient society</w:t>
      </w:r>
    </w:p>
    <w:p w14:paraId="5C245FAF" w14:textId="17F4F299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175B68" w14:paraId="4FD090E0" w14:textId="77777777" w:rsidTr="00FC73AB">
        <w:trPr>
          <w:trHeight w:val="566"/>
        </w:trPr>
        <w:tc>
          <w:tcPr>
            <w:tcW w:w="127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FC73AB">
        <w:trPr>
          <w:trHeight w:val="1963"/>
        </w:trPr>
        <w:tc>
          <w:tcPr>
            <w:tcW w:w="127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767FE0A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22DA1CB2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248B8ACB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08B174A8" w14:textId="3899E86C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276" w:type="dxa"/>
            <w:vAlign w:val="bottom"/>
          </w:tcPr>
          <w:p w14:paraId="1AD50F7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7ABE6E0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768F74FA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6ED80B88" w14:textId="5CAF3659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105682F6" w14:textId="7D53949F" w:rsidR="00F0476B" w:rsidRDefault="004E62B5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F0476B">
              <w:rPr>
                <w:rFonts w:ascii="Arial" w:hAnsi="Arial" w:cs="Arial"/>
                <w:b/>
              </w:rPr>
              <w:t>%</w:t>
            </w:r>
          </w:p>
          <w:p w14:paraId="61EAE3A4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0B2C0756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33223247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1EFA4EF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</w:tbl>
    <w:p w14:paraId="68100EAB" w14:textId="77777777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65CAA9A9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4E62B5">
        <w:rPr>
          <w:rFonts w:ascii="Arial" w:hAnsi="Arial" w:cs="Arial"/>
          <w:b/>
          <w:sz w:val="28"/>
        </w:rPr>
        <w:t>Week 9 &amp; 10</w:t>
      </w:r>
      <w:r w:rsidR="00AE37AD">
        <w:rPr>
          <w:rFonts w:ascii="Arial" w:hAnsi="Arial" w:cs="Arial"/>
          <w:b/>
          <w:sz w:val="28"/>
        </w:rPr>
        <w:t>, Term 3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77777777" w:rsidR="00175B68" w:rsidRPr="00175B68" w:rsidRDefault="00F0476B" w:rsidP="007E79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</w:rPr>
        <w:t>_____________________</w:t>
      </w:r>
    </w:p>
    <w:p w14:paraId="6C1F9A76" w14:textId="45774E9B" w:rsidR="005B77DA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  <w:r w:rsidR="004E62B5">
        <w:rPr>
          <w:rFonts w:ascii="Arial" w:hAnsi="Arial" w:cs="Arial"/>
          <w:b/>
          <w:sz w:val="24"/>
          <w:szCs w:val="24"/>
        </w:rPr>
        <w:t xml:space="preserve"> </w:t>
      </w:r>
    </w:p>
    <w:p w14:paraId="0D0F68CD" w14:textId="17C3FDB6" w:rsidR="004E62B5" w:rsidRPr="00175B68" w:rsidRDefault="004E62B5" w:rsidP="007E79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Due: Week 9</w:t>
      </w:r>
    </w:p>
    <w:p w14:paraId="13759097" w14:textId="77777777" w:rsidR="005B77DA" w:rsidRPr="00175B68" w:rsidRDefault="00C85BD8" w:rsidP="007E79A2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Investigate the life of a significant individual in an ancient society.</w:t>
      </w:r>
    </w:p>
    <w:p w14:paraId="20389DBD" w14:textId="632EFEBA" w:rsidR="00C85BD8" w:rsidRPr="00F92E6D" w:rsidRDefault="00506D31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1CEF015C" wp14:editId="0E2BF205">
                <wp:simplePos x="0" y="0"/>
                <wp:positionH relativeFrom="column">
                  <wp:posOffset>3743325</wp:posOffset>
                </wp:positionH>
                <wp:positionV relativeFrom="paragraph">
                  <wp:posOffset>52070</wp:posOffset>
                </wp:positionV>
                <wp:extent cx="3076575" cy="3009900"/>
                <wp:effectExtent l="0" t="0" r="9525" b="0"/>
                <wp:wrapTight wrapText="bothSides">
                  <wp:wrapPolygon edited="0">
                    <wp:start x="2541" y="0"/>
                    <wp:lineTo x="2541" y="11347"/>
                    <wp:lineTo x="10298" y="13124"/>
                    <wp:lineTo x="0" y="13124"/>
                    <wp:lineTo x="0" y="21463"/>
                    <wp:lineTo x="19527" y="21463"/>
                    <wp:lineTo x="19527" y="15311"/>
                    <wp:lineTo x="21533" y="13261"/>
                    <wp:lineTo x="21533" y="1641"/>
                    <wp:lineTo x="12171" y="0"/>
                    <wp:lineTo x="2541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3009900"/>
                          <a:chOff x="0" y="0"/>
                          <a:chExt cx="3076575" cy="3009900"/>
                        </a:xfrm>
                      </wpg:grpSpPr>
                      <pic:pic xmlns:pic="http://schemas.openxmlformats.org/drawingml/2006/picture">
                        <pic:nvPicPr>
                          <pic:cNvPr id="27" name="Picture 27" descr="Image result for ancient greece clip art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525" y="0"/>
                            <a:ext cx="13239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Image result for ancient greece clip art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47850"/>
                            <a:ext cx="27622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Image result for ancient greece clip ar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714500" y="238125"/>
                            <a:ext cx="13620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638EAD" id="Group 30" o:spid="_x0000_s1026" style="position:absolute;margin-left:294.75pt;margin-top:4.1pt;width:242.25pt;height:237pt;z-index:251716096" coordsize="30765,30099" o:gfxdata="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alt="Image result for ancient greece clip art" style="position:absolute;left:3905;width:13240;height:1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">
                  <v:imagedata r:id="rId12" o:title="Image result for ancient greece clip art"/>
                  <v:path arrowok="t"/>
                </v:shape>
                <v:shape id="Picture 28" o:spid="_x0000_s1028" type="#_x0000_t75" alt="Image result for ancient greece clip art" style="position:absolute;top:18478;width:27622;height:1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">
                  <v:imagedata r:id="rId13" o:title="Image result for ancient greece clip art"/>
                  <v:path arrowok="t"/>
                </v:shape>
                <v:shape id="Picture 29" o:spid="_x0000_s1029" type="#_x0000_t75" alt="Image result for ancient greece clip art" style="position:absolute;left:17145;top:2381;width:13620;height:1609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">
                  <v:imagedata r:id="rId14" o:title="Image result for ancient greece clip art"/>
                  <v:path arrowok="t"/>
                </v:shape>
                <w10:wrap type="tight"/>
              </v:group>
            </w:pict>
          </mc:Fallback>
        </mc:AlternateContent>
      </w:r>
      <w:r w:rsidR="00C85BD8" w:rsidRPr="00F92E6D">
        <w:rPr>
          <w:rFonts w:ascii="Arial" w:hAnsi="Arial" w:cs="Arial"/>
          <w:sz w:val="24"/>
          <w:szCs w:val="24"/>
        </w:rPr>
        <w:t>Choose one individual from the list provided.</w:t>
      </w:r>
    </w:p>
    <w:p w14:paraId="37082DEF" w14:textId="2E93B068"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Use the inquiry boo</w:t>
      </w:r>
      <w:r w:rsidR="00F0476B">
        <w:rPr>
          <w:rFonts w:ascii="Arial" w:hAnsi="Arial" w:cs="Arial"/>
          <w:sz w:val="24"/>
          <w:szCs w:val="24"/>
        </w:rPr>
        <w:t>klet to record your information, including the KWL Chart</w:t>
      </w:r>
    </w:p>
    <w:p w14:paraId="4FD6EE3C" w14:textId="498248E0" w:rsidR="00C85BD8" w:rsidRPr="005471AB" w:rsidRDefault="00E46E00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have five</w:t>
      </w:r>
      <w:r w:rsidR="00C85BD8" w:rsidRPr="005471AB">
        <w:rPr>
          <w:rFonts w:ascii="Arial" w:hAnsi="Arial" w:cs="Arial"/>
          <w:sz w:val="24"/>
          <w:szCs w:val="24"/>
        </w:rPr>
        <w:t xml:space="preserve"> lessons to conduct your inquiry.</w:t>
      </w:r>
    </w:p>
    <w:p w14:paraId="037E476C" w14:textId="62C904C1"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Lastly, remember to include a bibliography. A range of references must be used.</w:t>
      </w:r>
      <w:r w:rsidR="00506D31" w:rsidRPr="00506D31">
        <w:rPr>
          <w:noProof/>
          <w:lang w:eastAsia="en-AU"/>
        </w:rPr>
        <w:t xml:space="preserve"> </w:t>
      </w:r>
    </w:p>
    <w:p w14:paraId="1E86A2A0" w14:textId="3360E1F9" w:rsidR="003B5CC7" w:rsidRDefault="003B5CC7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Complete the PMI Chart. This is to evaluate the task</w:t>
      </w:r>
      <w:r w:rsidR="006913A5">
        <w:rPr>
          <w:rFonts w:ascii="Arial" w:hAnsi="Arial" w:cs="Arial"/>
          <w:sz w:val="24"/>
          <w:szCs w:val="24"/>
        </w:rPr>
        <w:t>.</w:t>
      </w:r>
    </w:p>
    <w:p w14:paraId="400DD6EE" w14:textId="273823C5" w:rsidR="00AE37AD" w:rsidRDefault="00AE37AD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that your research focuses on what must be included in your museum display (list provided below). </w:t>
      </w:r>
    </w:p>
    <w:p w14:paraId="2E1983EE" w14:textId="5BAB7420" w:rsidR="00175B68" w:rsidRPr="00175B68" w:rsidRDefault="00175B68" w:rsidP="00175B68">
      <w:pPr>
        <w:pStyle w:val="ListParagraph"/>
        <w:rPr>
          <w:rFonts w:ascii="Arial" w:hAnsi="Arial" w:cs="Arial"/>
          <w:sz w:val="24"/>
          <w:szCs w:val="24"/>
        </w:rPr>
      </w:pPr>
    </w:p>
    <w:p w14:paraId="23E716F5" w14:textId="1A8B2F1B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Constructing the </w:t>
      </w:r>
      <w:r w:rsidR="00175B68">
        <w:rPr>
          <w:rFonts w:ascii="Arial" w:hAnsi="Arial" w:cs="Arial"/>
          <w:b/>
          <w:sz w:val="24"/>
          <w:szCs w:val="24"/>
        </w:rPr>
        <w:t xml:space="preserve">museum </w:t>
      </w:r>
      <w:r w:rsidR="005B77DA" w:rsidRPr="00175B68">
        <w:rPr>
          <w:rFonts w:ascii="Arial" w:hAnsi="Arial" w:cs="Arial"/>
          <w:b/>
          <w:sz w:val="24"/>
          <w:szCs w:val="24"/>
        </w:rPr>
        <w:t>display</w:t>
      </w:r>
      <w:r w:rsidR="00175B68">
        <w:rPr>
          <w:rFonts w:ascii="Arial" w:hAnsi="Arial" w:cs="Arial"/>
          <w:b/>
          <w:sz w:val="24"/>
          <w:szCs w:val="24"/>
        </w:rPr>
        <w:t xml:space="preserve"> </w:t>
      </w:r>
      <w:r w:rsidR="004E62B5">
        <w:rPr>
          <w:rFonts w:ascii="Arial" w:hAnsi="Arial" w:cs="Arial"/>
          <w:b/>
          <w:sz w:val="24"/>
          <w:szCs w:val="24"/>
        </w:rPr>
        <w:t>(Due: Week 10)</w:t>
      </w:r>
    </w:p>
    <w:p w14:paraId="73687225" w14:textId="77777777"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14:paraId="08EFD7AD" w14:textId="77777777" w:rsidR="005B77DA" w:rsidRPr="00175B68" w:rsidRDefault="00C85BD8" w:rsidP="005B77DA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Present your findings as a museum display which will</w:t>
      </w:r>
      <w:r w:rsidR="003B5CC7" w:rsidRPr="00175B68">
        <w:rPr>
          <w:rFonts w:ascii="Arial" w:hAnsi="Arial" w:cs="Arial"/>
          <w:sz w:val="24"/>
          <w:szCs w:val="24"/>
        </w:rPr>
        <w:t xml:space="preserve"> be conducted in class, in four</w:t>
      </w:r>
      <w:r w:rsidRPr="00175B68">
        <w:rPr>
          <w:rFonts w:ascii="Arial" w:hAnsi="Arial" w:cs="Arial"/>
          <w:sz w:val="24"/>
          <w:szCs w:val="24"/>
        </w:rPr>
        <w:t xml:space="preserve"> lessons, using your inquiry booklet.</w:t>
      </w:r>
      <w:r w:rsidR="003B5CC7" w:rsidRPr="00175B68">
        <w:rPr>
          <w:rFonts w:ascii="Arial" w:hAnsi="Arial" w:cs="Arial"/>
          <w:sz w:val="24"/>
          <w:szCs w:val="24"/>
        </w:rPr>
        <w:t xml:space="preserve"> Plus you can work on this task for homework.</w:t>
      </w:r>
    </w:p>
    <w:p w14:paraId="7431C06A" w14:textId="3C690A72" w:rsidR="00C85BD8" w:rsidRPr="00175B68" w:rsidRDefault="00C85BD8" w:rsidP="005B77DA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The museum display must include:</w:t>
      </w:r>
      <w:r w:rsidR="00506D31" w:rsidRPr="00506D31">
        <w:t xml:space="preserve"> </w:t>
      </w:r>
    </w:p>
    <w:p w14:paraId="33AFA808" w14:textId="2C3E9249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background of the significant individual (family background, early influences)</w:t>
      </w:r>
    </w:p>
    <w:p w14:paraId="74CE08C1" w14:textId="77777777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career of the significant individual (key events in their lives, methods used to achieve aims, relationships with other individuals and groups)</w:t>
      </w:r>
    </w:p>
    <w:p w14:paraId="1F32C9C1" w14:textId="77777777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Challenges to the individual presented by others</w:t>
      </w:r>
    </w:p>
    <w:p w14:paraId="7A72AB7B" w14:textId="77777777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Manner and impact of their death</w:t>
      </w:r>
    </w:p>
    <w:p w14:paraId="1C297AA2" w14:textId="77777777" w:rsidR="00C85BD8" w:rsidRPr="00175B68" w:rsidRDefault="005B77DA" w:rsidP="00C85BD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legacy of the significant individual (assessment of their life and career, ways they shaped or changed their society, their long-term impact and legacy).</w:t>
      </w:r>
      <w:r w:rsidR="00E874F7" w:rsidRPr="00175B68">
        <w:rPr>
          <w:sz w:val="24"/>
          <w:szCs w:val="24"/>
        </w:rPr>
        <w:t xml:space="preserve"> </w:t>
      </w:r>
    </w:p>
    <w:p w14:paraId="7E525085" w14:textId="77777777" w:rsidR="004E5BE9" w:rsidRDefault="004E5BE9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6E7FCF2" w14:textId="17148ACE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1AF51AD" w14:textId="136FAC15" w:rsidR="00FC73AB" w:rsidRPr="004E62B5" w:rsidRDefault="00FC73AB" w:rsidP="004E62B5">
      <w:pPr>
        <w:rPr>
          <w:rFonts w:ascii="Arial" w:hAnsi="Arial" w:cs="Arial"/>
        </w:rPr>
      </w:pPr>
    </w:p>
    <w:p w14:paraId="4DDD479E" w14:textId="77777777" w:rsidR="00175B68" w:rsidRDefault="00175B68" w:rsidP="004E5BE9">
      <w:pPr>
        <w:pStyle w:val="ListParagraph"/>
        <w:rPr>
          <w:rFonts w:ascii="Arial" w:hAnsi="Arial" w:cs="Arial"/>
        </w:rPr>
      </w:pPr>
    </w:p>
    <w:p w14:paraId="534ED494" w14:textId="51EF2302" w:rsidR="00541AC1" w:rsidRPr="00185F30" w:rsidRDefault="00C85BD8" w:rsidP="007B7D8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Choose a significant ind</w:t>
      </w:r>
      <w:r w:rsidR="009700E1" w:rsidRPr="00175B68">
        <w:rPr>
          <w:rFonts w:ascii="Arial" w:hAnsi="Arial" w:cs="Arial"/>
          <w:b/>
          <w:sz w:val="24"/>
          <w:szCs w:val="24"/>
        </w:rPr>
        <w:t>ividual from the following list</w:t>
      </w:r>
      <w:r w:rsidR="00185F30">
        <w:rPr>
          <w:rFonts w:ascii="Arial" w:hAnsi="Arial" w:cs="Arial"/>
          <w:b/>
          <w:sz w:val="24"/>
          <w:szCs w:val="24"/>
        </w:rPr>
        <w:t xml:space="preserve"> below</w:t>
      </w:r>
      <w:r w:rsidRPr="00175B68">
        <w:rPr>
          <w:rFonts w:ascii="Arial" w:hAnsi="Arial" w:cs="Arial"/>
          <w:b/>
          <w:sz w:val="24"/>
          <w:szCs w:val="24"/>
        </w:rPr>
        <w:t>:</w:t>
      </w:r>
    </w:p>
    <w:p w14:paraId="123E1739" w14:textId="338FA1E1" w:rsidR="004E5BE9" w:rsidRPr="00175B68" w:rsidRDefault="004E5BE9" w:rsidP="004E5BE9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r w:rsidR="00C121E0">
        <w:rPr>
          <w:rFonts w:ascii="Arial" w:hAnsi="Arial" w:cs="Arial"/>
          <w:sz w:val="24"/>
          <w:szCs w:val="24"/>
        </w:rPr>
        <w:t>Greece</w:t>
      </w:r>
      <w:r w:rsidRPr="00175B68">
        <w:rPr>
          <w:rFonts w:ascii="Arial" w:hAnsi="Arial" w:cs="Arial"/>
          <w:sz w:val="24"/>
          <w:szCs w:val="24"/>
        </w:rPr>
        <w:t xml:space="preserve"> – </w:t>
      </w:r>
      <w:r w:rsidR="00C121E0" w:rsidRPr="00C121E0">
        <w:rPr>
          <w:rFonts w:ascii="Arial" w:hAnsi="Arial" w:cs="Arial"/>
          <w:sz w:val="24"/>
          <w:szCs w:val="24"/>
        </w:rPr>
        <w:t>Socrates</w:t>
      </w:r>
    </w:p>
    <w:p w14:paraId="730D96EF" w14:textId="52FC7880" w:rsidR="0002542A" w:rsidRDefault="004E5BE9" w:rsidP="0002542A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r w:rsidR="00C121E0">
        <w:rPr>
          <w:rFonts w:ascii="Arial" w:hAnsi="Arial" w:cs="Arial"/>
          <w:sz w:val="24"/>
          <w:szCs w:val="24"/>
        </w:rPr>
        <w:t>Greece</w:t>
      </w:r>
      <w:r w:rsidRPr="00175B68">
        <w:rPr>
          <w:rFonts w:ascii="Arial" w:hAnsi="Arial" w:cs="Arial"/>
          <w:sz w:val="24"/>
          <w:szCs w:val="24"/>
        </w:rPr>
        <w:t xml:space="preserve"> – </w:t>
      </w:r>
      <w:r w:rsidR="00C121E0" w:rsidRPr="00C121E0">
        <w:rPr>
          <w:rFonts w:ascii="Arial" w:hAnsi="Arial" w:cs="Arial"/>
          <w:sz w:val="24"/>
          <w:szCs w:val="24"/>
        </w:rPr>
        <w:t>Alexander the Great</w:t>
      </w:r>
    </w:p>
    <w:p w14:paraId="6B6435A0" w14:textId="29FA8947" w:rsidR="0002542A" w:rsidRDefault="0002542A" w:rsidP="00025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– </w:t>
      </w:r>
      <w:r w:rsidR="00C121E0" w:rsidRPr="00C121E0">
        <w:rPr>
          <w:rFonts w:ascii="Arial" w:hAnsi="Arial" w:cs="Arial"/>
          <w:sz w:val="24"/>
          <w:szCs w:val="24"/>
        </w:rPr>
        <w:t>Aristotle</w:t>
      </w:r>
    </w:p>
    <w:p w14:paraId="7EEF568F" w14:textId="39F73AB8" w:rsidR="00766BCE" w:rsidRDefault="00C06C81" w:rsidP="00766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– </w:t>
      </w:r>
      <w:r w:rsidR="00C121E0" w:rsidRPr="00C121E0">
        <w:rPr>
          <w:rFonts w:ascii="Arial" w:hAnsi="Arial" w:cs="Arial"/>
          <w:sz w:val="24"/>
          <w:szCs w:val="24"/>
        </w:rPr>
        <w:t>Plato</w:t>
      </w:r>
    </w:p>
    <w:p w14:paraId="3F7FDA44" w14:textId="59EDFFFB" w:rsidR="00934434" w:rsidRDefault="00934434" w:rsidP="00766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Greece – Sappho</w:t>
      </w:r>
    </w:p>
    <w:p w14:paraId="47E98B83" w14:textId="4A906FCE" w:rsidR="00C06C81" w:rsidRDefault="00C06C81" w:rsidP="00C06C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– </w:t>
      </w:r>
      <w:r w:rsidR="00C121E0" w:rsidRPr="00C121E0">
        <w:rPr>
          <w:rFonts w:ascii="Arial" w:hAnsi="Arial" w:cs="Arial"/>
          <w:sz w:val="24"/>
          <w:szCs w:val="24"/>
        </w:rPr>
        <w:t>Homer</w:t>
      </w:r>
    </w:p>
    <w:p w14:paraId="6599E9F1" w14:textId="6E3CD647" w:rsidR="00C06C81" w:rsidRPr="0002542A" w:rsidRDefault="00C06C81" w:rsidP="00025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– </w:t>
      </w:r>
      <w:r w:rsidR="00C121E0" w:rsidRPr="00C121E0">
        <w:rPr>
          <w:rFonts w:ascii="Arial" w:hAnsi="Arial" w:cs="Arial"/>
          <w:sz w:val="24"/>
          <w:szCs w:val="24"/>
        </w:rPr>
        <w:t>Pythagoras</w:t>
      </w:r>
    </w:p>
    <w:p w14:paraId="58EA2324" w14:textId="1CDE353F" w:rsidR="00997EEB" w:rsidRDefault="004E5BE9" w:rsidP="007B7D84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 w:rsidR="00185F30">
        <w:rPr>
          <w:rFonts w:ascii="Arial" w:hAnsi="Arial" w:cs="Arial"/>
          <w:sz w:val="24"/>
          <w:szCs w:val="24"/>
        </w:rPr>
        <w:t xml:space="preserve">  –</w:t>
      </w:r>
      <w:proofErr w:type="gramEnd"/>
      <w:r w:rsidR="00185F30">
        <w:rPr>
          <w:rFonts w:ascii="Arial" w:hAnsi="Arial" w:cs="Arial"/>
          <w:sz w:val="24"/>
          <w:szCs w:val="24"/>
        </w:rPr>
        <w:t xml:space="preserve"> </w:t>
      </w:r>
      <w:r w:rsidR="00C121E0" w:rsidRPr="00C121E0">
        <w:rPr>
          <w:rFonts w:ascii="Arial" w:hAnsi="Arial" w:cs="Arial"/>
          <w:sz w:val="24"/>
          <w:szCs w:val="24"/>
        </w:rPr>
        <w:t>Archimedes</w:t>
      </w:r>
    </w:p>
    <w:p w14:paraId="2952EF54" w14:textId="5E9E52FC" w:rsidR="00997EEB" w:rsidRDefault="00185F30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 –</w:t>
      </w:r>
      <w:proofErr w:type="gramEnd"/>
      <w:r w:rsidR="00A55A92">
        <w:rPr>
          <w:rFonts w:ascii="Arial" w:hAnsi="Arial" w:cs="Arial"/>
          <w:sz w:val="24"/>
          <w:szCs w:val="24"/>
        </w:rPr>
        <w:t xml:space="preserve"> </w:t>
      </w:r>
      <w:r w:rsidR="00C121E0" w:rsidRPr="00C121E0">
        <w:rPr>
          <w:rFonts w:ascii="Arial" w:hAnsi="Arial" w:cs="Arial"/>
          <w:sz w:val="24"/>
          <w:szCs w:val="24"/>
        </w:rPr>
        <w:t>Euclid</w:t>
      </w:r>
    </w:p>
    <w:p w14:paraId="2D65AB76" w14:textId="70357019" w:rsidR="00185F30" w:rsidRDefault="00185F30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 –</w:t>
      </w:r>
      <w:proofErr w:type="gramEnd"/>
      <w:r w:rsidR="00A55A92">
        <w:rPr>
          <w:rFonts w:ascii="Arial" w:hAnsi="Arial" w:cs="Arial"/>
          <w:sz w:val="24"/>
          <w:szCs w:val="24"/>
        </w:rPr>
        <w:t xml:space="preserve"> </w:t>
      </w:r>
      <w:r w:rsidR="00C121E0" w:rsidRPr="00C121E0">
        <w:rPr>
          <w:rFonts w:ascii="Arial" w:hAnsi="Arial" w:cs="Arial"/>
          <w:sz w:val="24"/>
          <w:szCs w:val="24"/>
        </w:rPr>
        <w:t>Leonidas I</w:t>
      </w:r>
    </w:p>
    <w:p w14:paraId="3FB38B4C" w14:textId="23474A14" w:rsidR="00185F30" w:rsidRDefault="00185F30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 –</w:t>
      </w:r>
      <w:proofErr w:type="gramEnd"/>
      <w:r w:rsidR="00A55A92">
        <w:rPr>
          <w:rFonts w:ascii="Arial" w:hAnsi="Arial" w:cs="Arial"/>
          <w:sz w:val="24"/>
          <w:szCs w:val="24"/>
        </w:rPr>
        <w:t xml:space="preserve"> </w:t>
      </w:r>
      <w:r w:rsidR="00C121E0" w:rsidRPr="00C121E0">
        <w:rPr>
          <w:rFonts w:ascii="Arial" w:hAnsi="Arial" w:cs="Arial"/>
          <w:sz w:val="24"/>
          <w:szCs w:val="24"/>
        </w:rPr>
        <w:t>Hippocrates</w:t>
      </w:r>
    </w:p>
    <w:p w14:paraId="48D752CF" w14:textId="0836A2E2" w:rsidR="00A55A92" w:rsidRDefault="00A55A92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 –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1E0" w:rsidRPr="00C121E0">
        <w:rPr>
          <w:rFonts w:ascii="Arial" w:hAnsi="Arial" w:cs="Arial"/>
          <w:sz w:val="24"/>
          <w:szCs w:val="24"/>
        </w:rPr>
        <w:t>Hypatia</w:t>
      </w:r>
      <w:proofErr w:type="spellEnd"/>
      <w:r w:rsidR="00C121E0" w:rsidRPr="00C121E0">
        <w:rPr>
          <w:rFonts w:ascii="Arial" w:hAnsi="Arial" w:cs="Arial"/>
          <w:sz w:val="24"/>
          <w:szCs w:val="24"/>
        </w:rPr>
        <w:t xml:space="preserve"> of Alexandria</w:t>
      </w:r>
    </w:p>
    <w:p w14:paraId="568EB553" w14:textId="536C199E" w:rsidR="00A55A92" w:rsidRDefault="00A55A92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 –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1E0" w:rsidRPr="00C121E0">
        <w:rPr>
          <w:rFonts w:ascii="Arial" w:hAnsi="Arial" w:cs="Arial"/>
          <w:sz w:val="24"/>
          <w:szCs w:val="24"/>
        </w:rPr>
        <w:t>Hydna</w:t>
      </w:r>
      <w:proofErr w:type="spellEnd"/>
      <w:r w:rsidR="00C121E0" w:rsidRPr="00C121E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C121E0" w:rsidRPr="00C121E0">
        <w:rPr>
          <w:rFonts w:ascii="Arial" w:hAnsi="Arial" w:cs="Arial"/>
          <w:sz w:val="24"/>
          <w:szCs w:val="24"/>
        </w:rPr>
        <w:t>Scione</w:t>
      </w:r>
      <w:proofErr w:type="spellEnd"/>
    </w:p>
    <w:p w14:paraId="04F3E80B" w14:textId="1C199257" w:rsidR="00766BCE" w:rsidRDefault="00A55A92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 –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121E0" w:rsidRPr="00C121E0">
        <w:rPr>
          <w:rFonts w:ascii="Arial" w:hAnsi="Arial" w:cs="Arial"/>
          <w:sz w:val="24"/>
          <w:szCs w:val="24"/>
        </w:rPr>
        <w:t>Agnodice</w:t>
      </w:r>
      <w:proofErr w:type="spellEnd"/>
      <w:r w:rsidR="00C121E0" w:rsidRPr="00C121E0">
        <w:rPr>
          <w:rFonts w:ascii="Arial" w:hAnsi="Arial" w:cs="Arial"/>
          <w:sz w:val="24"/>
          <w:szCs w:val="24"/>
        </w:rPr>
        <w:t xml:space="preserve"> of Athens</w:t>
      </w:r>
    </w:p>
    <w:p w14:paraId="1C0FCAC1" w14:textId="77777777" w:rsidR="00766BCE" w:rsidRDefault="00766BCE" w:rsidP="00997EEB">
      <w:pPr>
        <w:rPr>
          <w:rFonts w:ascii="Arial" w:hAnsi="Arial" w:cs="Arial"/>
          <w:sz w:val="24"/>
          <w:szCs w:val="24"/>
        </w:rPr>
      </w:pPr>
    </w:p>
    <w:p w14:paraId="0095609F" w14:textId="1B74EE3A" w:rsidR="00A55A92" w:rsidRDefault="00A55A92" w:rsidP="00C121E0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ab/>
      </w:r>
      <w:r w:rsidR="00C121E0" w:rsidRPr="00C121E0">
        <w:rPr>
          <w:rFonts w:ascii="Arial" w:hAnsi="Arial" w:cs="Arial"/>
          <w:sz w:val="24"/>
          <w:szCs w:val="24"/>
        </w:rPr>
        <w:t xml:space="preserve"> </w:t>
      </w:r>
    </w:p>
    <w:p w14:paraId="6DB42C6D" w14:textId="77777777" w:rsidR="00997EEB" w:rsidRPr="00175B68" w:rsidRDefault="00997EEB" w:rsidP="004E5BE9">
      <w:pPr>
        <w:rPr>
          <w:rFonts w:ascii="Arial" w:hAnsi="Arial" w:cs="Arial"/>
          <w:sz w:val="24"/>
          <w:szCs w:val="24"/>
        </w:rPr>
      </w:pPr>
    </w:p>
    <w:p w14:paraId="52A6D0AA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49FD9A1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6CE774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F8318B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43918A9F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3419334E" w14:textId="2CF1C888" w:rsidR="009700E1" w:rsidRPr="00175B68" w:rsidRDefault="004E5BE9" w:rsidP="00C720F1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Other - _________________________________ (Must be negotiated with your HASS t</w:t>
      </w:r>
      <w:r w:rsidR="009F2D0A">
        <w:rPr>
          <w:rFonts w:ascii="Arial" w:hAnsi="Arial" w:cs="Arial"/>
          <w:sz w:val="24"/>
          <w:szCs w:val="24"/>
        </w:rPr>
        <w:t>eacher. If you have an idea</w:t>
      </w:r>
      <w:r w:rsidRPr="00175B68">
        <w:rPr>
          <w:rFonts w:ascii="Arial" w:hAnsi="Arial" w:cs="Arial"/>
          <w:sz w:val="24"/>
          <w:szCs w:val="24"/>
        </w:rPr>
        <w:t xml:space="preserve"> please ask your HASS teacher. It must relate to your depth study).</w:t>
      </w:r>
    </w:p>
    <w:p w14:paraId="45D20BC8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61AC655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6C377A13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7532AE2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3CA0DCDE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168FD6A4" w14:textId="79459704" w:rsidR="00C720F1" w:rsidRPr="004E5BE9" w:rsidRDefault="007B7D84" w:rsidP="00C121E0">
      <w:pPr>
        <w:rPr>
          <w:rFonts w:ascii="Arial" w:hAnsi="Arial" w:cs="Arial"/>
          <w:b/>
          <w:sz w:val="52"/>
          <w:szCs w:val="52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627873" wp14:editId="34108831">
                <wp:simplePos x="0" y="0"/>
                <wp:positionH relativeFrom="column">
                  <wp:posOffset>4574540</wp:posOffset>
                </wp:positionH>
                <wp:positionV relativeFrom="paragraph">
                  <wp:posOffset>-298450</wp:posOffset>
                </wp:positionV>
                <wp:extent cx="2381250" cy="1009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216BF54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7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2pt;margin-top:-23.5pt;width:187.5pt;height:79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1nOHwIAABw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" stroked="f">
                <v:textbox>
                  <w:txbxContent>
                    <w:p w14:paraId="53864BCC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216BF54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720F1"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2729FF49" w14:textId="77777777"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3365B8" w14:textId="77777777"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BD20148" w14:textId="77777777" w:rsidR="009433DF" w:rsidRDefault="009433DF" w:rsidP="00037F6E">
      <w:pPr>
        <w:rPr>
          <w:rFonts w:ascii="Arial" w:hAnsi="Arial" w:cs="Arial"/>
        </w:rPr>
      </w:pPr>
    </w:p>
    <w:p w14:paraId="42882543" w14:textId="77777777"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14:paraId="7C0A49C9" w14:textId="77777777" w:rsidR="004E5BE9" w:rsidRPr="009433DF" w:rsidRDefault="009433DF" w:rsidP="009433D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brainstorm below, focusing on what you know about your ancient civilisation. </w:t>
      </w:r>
    </w:p>
    <w:p w14:paraId="31BDAB0B" w14:textId="77777777" w:rsidR="004E5BE9" w:rsidRDefault="005A0152" w:rsidP="00037F6E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1040" behindDoc="1" locked="0" layoutInCell="1" allowOverlap="1" wp14:anchorId="0ED7B859" wp14:editId="04C7F4B2">
            <wp:simplePos x="0" y="0"/>
            <wp:positionH relativeFrom="column">
              <wp:posOffset>64135</wp:posOffset>
            </wp:positionH>
            <wp:positionV relativeFrom="paragraph">
              <wp:posOffset>514350</wp:posOffset>
            </wp:positionV>
            <wp:extent cx="6837680" cy="6060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84C2" w14:textId="77777777" w:rsidR="004E5BE9" w:rsidRPr="004E5BE9" w:rsidRDefault="004E5BE9" w:rsidP="00037F6E">
      <w:pPr>
        <w:rPr>
          <w:rFonts w:ascii="Arial" w:hAnsi="Arial" w:cs="Arial"/>
          <w:b/>
        </w:rPr>
      </w:pPr>
    </w:p>
    <w:p w14:paraId="3C8CF66C" w14:textId="3A0AB2BC" w:rsidR="004E5BE9" w:rsidRDefault="004E5BE9" w:rsidP="00037F6E">
      <w:pPr>
        <w:rPr>
          <w:rFonts w:ascii="Arial" w:hAnsi="Arial" w:cs="Arial"/>
          <w:b/>
        </w:rPr>
      </w:pPr>
    </w:p>
    <w:p w14:paraId="440D274E" w14:textId="77777777" w:rsidR="00506D31" w:rsidRDefault="007B7D84" w:rsidP="00506D31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434E517" wp14:editId="0C57CD85">
                <wp:simplePos x="0" y="0"/>
                <wp:positionH relativeFrom="column">
                  <wp:posOffset>4517390</wp:posOffset>
                </wp:positionH>
                <wp:positionV relativeFrom="paragraph">
                  <wp:posOffset>-207010</wp:posOffset>
                </wp:positionV>
                <wp:extent cx="2381250" cy="1009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1CF6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982B3A0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31EC0D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E517" id="_x0000_s1027" type="#_x0000_t202" style="position:absolute;margin-left:355.7pt;margin-top:-16.3pt;width:187.5pt;height:79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" stroked="f">
                <v:textbox>
                  <w:txbxContent>
                    <w:p w14:paraId="02AB1CF6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982B3A0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631EC0D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FE05100" w14:textId="47A9C210" w:rsidR="00037F6E" w:rsidRDefault="00C0247A" w:rsidP="00506D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KWL below on </w:t>
      </w:r>
      <w:r w:rsidRPr="00C0247A">
        <w:rPr>
          <w:rFonts w:ascii="Arial" w:hAnsi="Arial" w:cs="Arial"/>
          <w:b/>
          <w:u w:val="single"/>
        </w:rPr>
        <w:t>your chosen individual</w:t>
      </w:r>
      <w:r>
        <w:rPr>
          <w:rFonts w:ascii="Arial" w:hAnsi="Arial" w:cs="Arial"/>
          <w:b/>
        </w:rPr>
        <w:t xml:space="preserve">; </w:t>
      </w:r>
      <w:r w:rsidR="009433DF">
        <w:rPr>
          <w:rFonts w:ascii="Arial" w:hAnsi="Arial" w:cs="Arial"/>
          <w:b/>
        </w:rPr>
        <w:t xml:space="preserve"> </w:t>
      </w:r>
    </w:p>
    <w:p w14:paraId="0B75E6F2" w14:textId="77777777" w:rsidR="006913A5" w:rsidRDefault="006913A5" w:rsidP="006913A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6913A5" w14:paraId="1293C83A" w14:textId="77777777" w:rsidTr="007B7D84">
        <w:trPr>
          <w:trHeight w:val="395"/>
        </w:trPr>
        <w:tc>
          <w:tcPr>
            <w:tcW w:w="3580" w:type="dxa"/>
          </w:tcPr>
          <w:p w14:paraId="30E3BF5B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81" w:type="dxa"/>
          </w:tcPr>
          <w:p w14:paraId="2C30DA94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81" w:type="dxa"/>
          </w:tcPr>
          <w:p w14:paraId="693E3568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6913A5" w14:paraId="2A407ABE" w14:textId="77777777" w:rsidTr="007B7D84">
        <w:trPr>
          <w:trHeight w:val="497"/>
        </w:trPr>
        <w:tc>
          <w:tcPr>
            <w:tcW w:w="3580" w:type="dxa"/>
          </w:tcPr>
          <w:p w14:paraId="4A750CB2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81" w:type="dxa"/>
          </w:tcPr>
          <w:p w14:paraId="0774E847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81" w:type="dxa"/>
          </w:tcPr>
          <w:p w14:paraId="2AFF9694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6913A5" w14:paraId="59C591C4" w14:textId="77777777" w:rsidTr="007B7D84">
        <w:trPr>
          <w:trHeight w:val="12367"/>
        </w:trPr>
        <w:tc>
          <w:tcPr>
            <w:tcW w:w="3580" w:type="dxa"/>
          </w:tcPr>
          <w:p w14:paraId="06B18FB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4E3E86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58823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88C2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5A394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F742DF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715064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9E6A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460A84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B253869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F1F4F3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64F023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013EBA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743C45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CF848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D1B5FB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E32FBD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4F543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01AF81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AB2E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31BBAB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9D764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740611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BDA165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898A12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26C792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670379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A1169B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911140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F3A312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7B77B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C47D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14D3BA8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AF65E1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88586A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8CA82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01AACD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A65110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24A16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F43ED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BF1172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B11EC7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A4F9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5BC98C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DFCFDF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DA8D881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3186C7E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1AAF7FC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</w:tr>
    </w:tbl>
    <w:p w14:paraId="2647AB4B" w14:textId="6560598A" w:rsidR="009433DF" w:rsidRDefault="007B7D84" w:rsidP="00037F6E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11FF07B" wp14:editId="3C57ED02">
                <wp:simplePos x="0" y="0"/>
                <wp:positionH relativeFrom="column">
                  <wp:posOffset>4364990</wp:posOffset>
                </wp:positionH>
                <wp:positionV relativeFrom="paragraph">
                  <wp:posOffset>159385</wp:posOffset>
                </wp:positionV>
                <wp:extent cx="2381250" cy="10096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8FE40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99EBFC9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A30301A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F07B" id="_x0000_s1028" type="#_x0000_t202" style="position:absolute;margin-left:343.7pt;margin-top:12.55pt;width:187.5pt;height:79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" stroked="f">
                <v:textbox>
                  <w:txbxContent>
                    <w:p w14:paraId="72D8FE40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99EBFC9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A30301A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6831C29" w14:textId="77777777" w:rsidR="00D64D4B" w:rsidRPr="001E55A8" w:rsidRDefault="00D64D4B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t>Note taking sheet</w:t>
      </w:r>
    </w:p>
    <w:p w14:paraId="0EDC286A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1E34AFD2" w14:textId="77777777" w:rsidTr="00D64D4B">
        <w:tc>
          <w:tcPr>
            <w:tcW w:w="10456" w:type="dxa"/>
          </w:tcPr>
          <w:p w14:paraId="2F0723F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FFC13D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4933AF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F4AC1B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F77AF3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6649C236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6"/>
      </w:tblGrid>
      <w:tr w:rsidR="00D64D4B" w14:paraId="20FA2419" w14:textId="77777777" w:rsidTr="007B7D84">
        <w:trPr>
          <w:trHeight w:val="10670"/>
        </w:trPr>
        <w:tc>
          <w:tcPr>
            <w:tcW w:w="10486" w:type="dxa"/>
          </w:tcPr>
          <w:p w14:paraId="10750FB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5E97EC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9B09BB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751863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D97505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F2CBD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82B8AA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AF34F7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33D407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FDE9E60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A6E82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96CF8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A3605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6B44A6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D96B52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B12078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B375A0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584E45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38500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63948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C46EE4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82F890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2A7F78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0D0D6B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CA9D19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5F9A7C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5A5E25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7E82E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52350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9C9132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1F08F3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4B224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28F9C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02BE1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042D1F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E7ED71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30F453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BDEEA0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1C4FE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5E1A7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E29E5F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867876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82866BC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5686BAC6" w14:textId="34D66142" w:rsidR="00506D31" w:rsidRDefault="00506D31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F0B261" wp14:editId="75E82D2D">
                <wp:simplePos x="0" y="0"/>
                <wp:positionH relativeFrom="column">
                  <wp:posOffset>4193540</wp:posOffset>
                </wp:positionH>
                <wp:positionV relativeFrom="paragraph">
                  <wp:posOffset>99060</wp:posOffset>
                </wp:positionV>
                <wp:extent cx="2381250" cy="10096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65FA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378D1FDB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3C0BEDF3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B261" id="_x0000_s1029" type="#_x0000_t202" style="position:absolute;margin-left:330.2pt;margin-top:7.8pt;width:187.5pt;height:7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" stroked="f">
                <v:textbox>
                  <w:txbxContent>
                    <w:p w14:paraId="7E9865FA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378D1FDB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3C0BEDF3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9B82B67" w14:textId="77777777" w:rsidR="00506D31" w:rsidRDefault="00506D31" w:rsidP="00D64D4B">
      <w:pPr>
        <w:rPr>
          <w:rFonts w:ascii="Arial" w:hAnsi="Arial" w:cs="Arial"/>
        </w:rPr>
      </w:pPr>
    </w:p>
    <w:p w14:paraId="374798D7" w14:textId="3D8BBCCA" w:rsidR="000E12B2" w:rsidRDefault="000E12B2" w:rsidP="00D64D4B">
      <w:pPr>
        <w:rPr>
          <w:rFonts w:ascii="Arial" w:hAnsi="Arial" w:cs="Arial"/>
        </w:rPr>
      </w:pPr>
    </w:p>
    <w:p w14:paraId="7FFEBE4F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03072E5" w14:textId="77777777" w:rsidTr="00745BD6">
        <w:tc>
          <w:tcPr>
            <w:tcW w:w="10456" w:type="dxa"/>
          </w:tcPr>
          <w:p w14:paraId="6AD7C79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2006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4A5F03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FE54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F74576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1DB4896B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20899A0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D64D4B" w14:paraId="399F8208" w14:textId="77777777" w:rsidTr="007B7D84">
        <w:trPr>
          <w:trHeight w:val="11484"/>
        </w:trPr>
        <w:tc>
          <w:tcPr>
            <w:tcW w:w="10651" w:type="dxa"/>
          </w:tcPr>
          <w:p w14:paraId="0EFA5B1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585D5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5CC0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814A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23BE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D402C2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9DB8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97DFA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6CBF9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AFE3F1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6C61D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5D3BA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8C644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4CD2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B377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BFBDC5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410F7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F9EBA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D1D60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50BE5F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82FDE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52EB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826EE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903C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05E027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916D5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31C81D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7ADE9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EE3F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01914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39A19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6F9A2D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891F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342F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71EB1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F8383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F6BF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BF01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0B90D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63B66C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E24A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5EDC1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2D8BF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390A3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0BD963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20F080DA" w14:textId="377C9C9A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2909E0E" wp14:editId="074D3E51">
                <wp:simplePos x="0" y="0"/>
                <wp:positionH relativeFrom="column">
                  <wp:posOffset>4298315</wp:posOffset>
                </wp:positionH>
                <wp:positionV relativeFrom="paragraph">
                  <wp:posOffset>163195</wp:posOffset>
                </wp:positionV>
                <wp:extent cx="2381250" cy="10096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A0A7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58BA25AC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440CD3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E0E" id="_x0000_s1030" type="#_x0000_t202" style="position:absolute;margin-left:338.45pt;margin-top:12.85pt;width:187.5pt;height:7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plIg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" stroked="f">
                <v:textbox>
                  <w:txbxContent>
                    <w:p w14:paraId="6E62A0A7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58BA25AC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8440CD3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D82CB63" w14:textId="77777777" w:rsidR="007B7D84" w:rsidRDefault="007B7D84" w:rsidP="00D64D4B">
      <w:pPr>
        <w:rPr>
          <w:rFonts w:ascii="Arial" w:hAnsi="Arial" w:cs="Arial"/>
        </w:rPr>
      </w:pPr>
    </w:p>
    <w:p w14:paraId="16EF3E48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8565D34" w14:textId="77777777" w:rsidTr="00745BD6">
        <w:tc>
          <w:tcPr>
            <w:tcW w:w="10456" w:type="dxa"/>
          </w:tcPr>
          <w:p w14:paraId="7335006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D951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82D37D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C444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94B0FB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44293CB" w14:textId="77777777" w:rsidR="00D64D4B" w:rsidRDefault="00D64D4B" w:rsidP="00D64D4B">
      <w:pPr>
        <w:rPr>
          <w:rFonts w:ascii="Arial" w:hAnsi="Arial" w:cs="Arial"/>
        </w:rPr>
      </w:pPr>
    </w:p>
    <w:p w14:paraId="192CAEE9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38D17E5" w14:textId="77777777" w:rsidTr="00745BD6">
        <w:tc>
          <w:tcPr>
            <w:tcW w:w="10456" w:type="dxa"/>
          </w:tcPr>
          <w:p w14:paraId="623EE42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C39F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8C180D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277A3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CBFDF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DB07B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BC290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27B2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7F76CA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A103D8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161F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7D152B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5F83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F46E4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BB131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D8750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0F852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9743F0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BA2AD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F2B5F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3AAD0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20BB9A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DE480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7D56B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B7534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A625FC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B02328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597D6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A2B89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6BF2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F4F2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4BB34F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EB1C3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2A5E42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12DE61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E1A06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D28BC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48D8F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FB736E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2C1C2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500B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FE2C81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23E34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9B7999E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D248814" w14:textId="479A71F3" w:rsidR="00541AC1" w:rsidRDefault="007B7D84" w:rsidP="00D64D4B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B124116" wp14:editId="5ED735CB">
                <wp:simplePos x="0" y="0"/>
                <wp:positionH relativeFrom="column">
                  <wp:posOffset>4307840</wp:posOffset>
                </wp:positionH>
                <wp:positionV relativeFrom="paragraph">
                  <wp:posOffset>187325</wp:posOffset>
                </wp:positionV>
                <wp:extent cx="2381250" cy="10096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C37D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C695372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FB32FBB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4116" id="_x0000_s1031" type="#_x0000_t202" style="position:absolute;margin-left:339.2pt;margin-top:14.75pt;width:187.5pt;height:79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1PMIg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" stroked="f">
                <v:textbox>
                  <w:txbxContent>
                    <w:p w14:paraId="0145C37D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C695372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FB32FBB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95C4AEB" w14:textId="77777777" w:rsidR="007B7D84" w:rsidRDefault="007B7D84" w:rsidP="00D64D4B">
      <w:pPr>
        <w:rPr>
          <w:rFonts w:ascii="Arial" w:hAnsi="Arial" w:cs="Arial"/>
          <w:b/>
        </w:rPr>
      </w:pPr>
    </w:p>
    <w:p w14:paraId="24B2FAA1" w14:textId="77777777" w:rsidR="007B7D84" w:rsidRDefault="007B7D84" w:rsidP="00D64D4B">
      <w:pPr>
        <w:rPr>
          <w:rFonts w:ascii="Arial" w:hAnsi="Arial" w:cs="Arial"/>
          <w:b/>
        </w:rPr>
      </w:pPr>
    </w:p>
    <w:p w14:paraId="5D854A8B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7DF9E757" w14:textId="77777777" w:rsidTr="00745BD6">
        <w:tc>
          <w:tcPr>
            <w:tcW w:w="10456" w:type="dxa"/>
          </w:tcPr>
          <w:p w14:paraId="5D89AA2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52B84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7512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A533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37FD37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772CF5EE" w14:textId="77777777" w:rsidR="00D64D4B" w:rsidRDefault="00D64D4B" w:rsidP="00D64D4B">
      <w:pPr>
        <w:rPr>
          <w:rFonts w:ascii="Arial" w:hAnsi="Arial" w:cs="Arial"/>
        </w:rPr>
      </w:pPr>
    </w:p>
    <w:p w14:paraId="12E39916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DEE8045" w14:textId="77777777" w:rsidTr="007B7D84">
        <w:trPr>
          <w:trHeight w:val="11303"/>
        </w:trPr>
        <w:tc>
          <w:tcPr>
            <w:tcW w:w="10456" w:type="dxa"/>
          </w:tcPr>
          <w:p w14:paraId="40748A9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F5225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4331D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087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74EBFF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32708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B7ED37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B82A34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DBF36D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BA85BC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D4E0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5A3D32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8E91C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E625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40D8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BEF92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680A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7353E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967BC2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AA3D8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07F6B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9139B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F606D9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58E5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F35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94F96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B3170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B068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9BDE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ABF34D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45BECA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593CCB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2216B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732C53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C3911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A2D4B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FC809E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3112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DAA1B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F7B58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6FC8E0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292E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C2A0C9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EEEC5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2EC4A62" w14:textId="77777777" w:rsidR="007B7D84" w:rsidRDefault="007B7D84" w:rsidP="00745BD6">
            <w:pPr>
              <w:rPr>
                <w:rFonts w:ascii="Arial" w:hAnsi="Arial" w:cs="Arial"/>
              </w:rPr>
            </w:pPr>
          </w:p>
        </w:tc>
      </w:tr>
    </w:tbl>
    <w:p w14:paraId="458BEB7C" w14:textId="674F8D7C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FD9243E" wp14:editId="08CB6BAF">
                <wp:simplePos x="0" y="0"/>
                <wp:positionH relativeFrom="column">
                  <wp:posOffset>4364990</wp:posOffset>
                </wp:positionH>
                <wp:positionV relativeFrom="paragraph">
                  <wp:posOffset>177800</wp:posOffset>
                </wp:positionV>
                <wp:extent cx="2381250" cy="10096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B31F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75E94CA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7ECBC5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243E" id="_x0000_s1032" type="#_x0000_t202" style="position:absolute;margin-left:343.7pt;margin-top:14pt;width:187.5pt;height:79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w4IgIAACQEAAAOAAAAZHJzL2Uyb0RvYy54bWysU81u2zAMvg/YOwi6L3bcJEu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" stroked="f">
                <v:textbox>
                  <w:txbxContent>
                    <w:p w14:paraId="4BC2B31F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75E94CA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7ECBC5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137913B" w14:textId="11398928" w:rsidR="007B7D84" w:rsidRDefault="007B7D84" w:rsidP="00D64D4B">
      <w:pPr>
        <w:rPr>
          <w:rFonts w:ascii="Arial" w:hAnsi="Arial" w:cs="Arial"/>
        </w:rPr>
      </w:pPr>
    </w:p>
    <w:p w14:paraId="4BCB27CD" w14:textId="77777777" w:rsidR="007B7D84" w:rsidRDefault="007B7D84" w:rsidP="00D64D4B">
      <w:pPr>
        <w:rPr>
          <w:rFonts w:ascii="Arial" w:hAnsi="Arial" w:cs="Arial"/>
        </w:rPr>
      </w:pPr>
    </w:p>
    <w:p w14:paraId="6C18803C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B9234E9" w14:textId="77777777" w:rsidTr="00745BD6">
        <w:tc>
          <w:tcPr>
            <w:tcW w:w="10456" w:type="dxa"/>
          </w:tcPr>
          <w:p w14:paraId="02FC75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4425B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67AE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A05C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0D1959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6304B6B8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46E29639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EF598CF" w14:textId="77777777" w:rsidTr="007B7D84">
        <w:trPr>
          <w:trHeight w:val="11728"/>
        </w:trPr>
        <w:tc>
          <w:tcPr>
            <w:tcW w:w="10456" w:type="dxa"/>
          </w:tcPr>
          <w:p w14:paraId="7DA9D9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3566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317E85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7385F5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8AE666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9A153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CBC7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47FBA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8CF86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52241A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E3CE93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CC15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D6E7C5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2A43DD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E62C9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4966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EE78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88D04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A9F1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89A1C5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3D1C0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2681E4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F5DF09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1E4B6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2872E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CCD6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4E748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5D9FC9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BC35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D6F7AB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C439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AE41D0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C3A3DD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63C9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3FF12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13C25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13FEB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E99C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FE3A1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F0753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11C8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43F6440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4529841E" w14:textId="186F799C" w:rsidR="006913A5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7991B22" wp14:editId="29492EF6">
                <wp:simplePos x="0" y="0"/>
                <wp:positionH relativeFrom="column">
                  <wp:posOffset>4279265</wp:posOffset>
                </wp:positionH>
                <wp:positionV relativeFrom="paragraph">
                  <wp:posOffset>36830</wp:posOffset>
                </wp:positionV>
                <wp:extent cx="2381250" cy="1009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F4E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AE46550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70F8DD2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1B22" id="_x0000_s1033" type="#_x0000_t202" style="position:absolute;margin-left:336.95pt;margin-top:2.9pt;width:187.5pt;height:79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FEIgIAACQ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" stroked="f">
                <v:textbox>
                  <w:txbxContent>
                    <w:p w14:paraId="1FD5DF4E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AE46550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70F8DD2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63DB03" w14:textId="77777777" w:rsidR="007B7D84" w:rsidRDefault="007B7D84" w:rsidP="00D64D4B">
      <w:pPr>
        <w:rPr>
          <w:rFonts w:ascii="Arial" w:hAnsi="Arial" w:cs="Arial"/>
        </w:rPr>
      </w:pPr>
    </w:p>
    <w:p w14:paraId="71E8D18C" w14:textId="77777777" w:rsidR="00636512" w:rsidRPr="00636512" w:rsidRDefault="00636512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the PMI</w:t>
      </w:r>
      <w:r w:rsidRPr="00037F6E">
        <w:rPr>
          <w:rFonts w:ascii="Arial" w:hAnsi="Arial" w:cs="Arial"/>
          <w:b/>
        </w:rPr>
        <w:t xml:space="preserve"> chart below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36512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7777777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86" w:type="dxa"/>
          </w:tcPr>
          <w:p w14:paraId="5BDCFA8E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86" w:type="dxa"/>
          </w:tcPr>
          <w:p w14:paraId="4784EF3B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185F30">
        <w:trPr>
          <w:trHeight w:val="13188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6B236B70" w:rsidR="00835329" w:rsidRDefault="00185F30" w:rsidP="00D64D4B">
      <w:pPr>
        <w:rPr>
          <w:rFonts w:ascii="Arial" w:hAnsi="Arial" w:cs="Arial"/>
        </w:rPr>
        <w:sectPr w:rsidR="00835329" w:rsidSect="00185F30">
          <w:footerReference w:type="default" r:id="rId16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8DD8905" wp14:editId="48249FB0">
                <wp:simplePos x="0" y="0"/>
                <wp:positionH relativeFrom="column">
                  <wp:posOffset>4524375</wp:posOffset>
                </wp:positionH>
                <wp:positionV relativeFrom="paragraph">
                  <wp:posOffset>2540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EFF2510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34" type="#_x0000_t202" style="position:absolute;margin-left:356.25pt;margin-top:.2pt;width:187.5pt;height:66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" stroked="f">
                <v:textbox>
                  <w:txbxContent>
                    <w:p w14:paraId="3803A5DF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EFF2510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F92E6D">
      <w:pPr>
        <w:pStyle w:val="ListParagraph"/>
        <w:numPr>
          <w:ilvl w:val="0"/>
          <w:numId w:val="7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27B1DAFF" w14:textId="2B130880" w:rsidR="00F83F3C" w:rsidRPr="00F83F3C" w:rsidRDefault="00F83F3C" w:rsidP="00F83F3C">
      <w:pPr>
        <w:pStyle w:val="ListParagraph"/>
        <w:ind w:left="360"/>
        <w:rPr>
          <w:rFonts w:ascii="Arial" w:hAnsi="Arial" w:cs="Arial"/>
          <w:i/>
        </w:r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in order to obtain full marks you must submit a formal bibliography, the table below is only for recording your references as you are researching. </w:t>
      </w:r>
    </w:p>
    <w:p w14:paraId="71567AB8" w14:textId="77777777" w:rsidR="00185F30" w:rsidRDefault="00185F30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DAEE1AD" w14:textId="76441B7C" w:rsidR="00185F30" w:rsidRDefault="00185F30" w:rsidP="00185F30">
      <w:pPr>
        <w:pStyle w:val="Title"/>
        <w:tabs>
          <w:tab w:val="left" w:pos="12120"/>
          <w:tab w:val="left" w:pos="1317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E874A6A" wp14:editId="443B32BE">
                <wp:simplePos x="0" y="0"/>
                <wp:positionH relativeFrom="column">
                  <wp:posOffset>7470140</wp:posOffset>
                </wp:positionH>
                <wp:positionV relativeFrom="paragraph">
                  <wp:posOffset>6350</wp:posOffset>
                </wp:positionV>
                <wp:extent cx="2381250" cy="1009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03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199F77AD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BEE092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A6A" id="_x0000_s1035" type="#_x0000_t202" style="position:absolute;left:0;text-align:left;margin-left:588.2pt;margin-top:.5pt;width:187.5pt;height:79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n3Ig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" stroked="f">
                <v:textbox>
                  <w:txbxContent>
                    <w:p w14:paraId="6EF07403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199F77AD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BEE092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4F2BAF" wp14:editId="6A4B8F1F">
                <wp:simplePos x="0" y="0"/>
                <wp:positionH relativeFrom="column">
                  <wp:posOffset>4631690</wp:posOffset>
                </wp:positionH>
                <wp:positionV relativeFrom="paragraph">
                  <wp:posOffset>3118485</wp:posOffset>
                </wp:positionV>
                <wp:extent cx="2381250" cy="1009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74DA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0D3A238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02FBB6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BAF" id="_x0000_s1036" type="#_x0000_t202" style="position:absolute;left:0;text-align:left;margin-left:364.7pt;margin-top:245.55pt;width:187.5pt;height:79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" stroked="f">
                <v:textbox>
                  <w:txbxContent>
                    <w:p w14:paraId="591474DA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0D3A238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02FBB6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185F30">
        <w:rPr>
          <w:rFonts w:ascii="Curlz MT" w:eastAsiaTheme="minorHAnsi" w:hAnsi="Curlz MT" w:cs="Arial"/>
          <w:b w:val="0"/>
          <w:bCs w:val="0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1D9153E" wp14:editId="4010C4C3">
                <wp:simplePos x="0" y="0"/>
                <wp:positionH relativeFrom="column">
                  <wp:posOffset>4784090</wp:posOffset>
                </wp:positionH>
                <wp:positionV relativeFrom="paragraph">
                  <wp:posOffset>3644900</wp:posOffset>
                </wp:positionV>
                <wp:extent cx="2381250" cy="1009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5BBA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CA5A258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951F785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53E" id="_x0000_s1037" type="#_x0000_t202" style="position:absolute;left:0;text-align:left;margin-left:376.7pt;margin-top:287pt;width:187.5pt;height:79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" stroked="f">
                <v:textbox>
                  <w:txbxContent>
                    <w:p w14:paraId="01A25BBA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CA5A258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951F785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DFF6011" wp14:editId="09153AB4">
                <wp:simplePos x="0" y="0"/>
                <wp:positionH relativeFrom="column">
                  <wp:posOffset>4936490</wp:posOffset>
                </wp:positionH>
                <wp:positionV relativeFrom="paragraph">
                  <wp:posOffset>3575685</wp:posOffset>
                </wp:positionV>
                <wp:extent cx="2381250" cy="10096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1862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9684962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0D41004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6011" id="_x0000_s1038" type="#_x0000_t202" style="position:absolute;left:0;text-align:left;margin-left:388.7pt;margin-top:281.55pt;width:187.5pt;height:79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" stroked="f">
                <v:textbox>
                  <w:txbxContent>
                    <w:p w14:paraId="42441862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9684962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0D41004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8316940" wp14:editId="2A9FA500">
                <wp:simplePos x="0" y="0"/>
                <wp:positionH relativeFrom="column">
                  <wp:posOffset>4784090</wp:posOffset>
                </wp:positionH>
                <wp:positionV relativeFrom="paragraph">
                  <wp:posOffset>3423285</wp:posOffset>
                </wp:positionV>
                <wp:extent cx="2381250" cy="1009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4E68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CECAB1C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E6D5C2F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940" id="_x0000_s1039" type="#_x0000_t202" style="position:absolute;left:0;text-align:left;margin-left:376.7pt;margin-top:269.55pt;width:187.5pt;height:79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" stroked="f">
                <v:textbox>
                  <w:txbxContent>
                    <w:p w14:paraId="0CA04E68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CECAB1C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E6D5C2F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CE73134" wp14:editId="0C57788D">
                <wp:simplePos x="0" y="0"/>
                <wp:positionH relativeFrom="column">
                  <wp:posOffset>5088890</wp:posOffset>
                </wp:positionH>
                <wp:positionV relativeFrom="paragraph">
                  <wp:posOffset>3728085</wp:posOffset>
                </wp:positionV>
                <wp:extent cx="2381250" cy="1009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CCA8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1AD0486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936B10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134" id="_x0000_s1040" type="#_x0000_t202" style="position:absolute;left:0;text-align:left;margin-left:400.7pt;margin-top:293.55pt;width:187.5pt;height:79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" stroked="f">
                <v:textbox>
                  <w:txbxContent>
                    <w:p w14:paraId="0E79CCA8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1AD0486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936B10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44EF66A" wp14:editId="44502390">
                <wp:simplePos x="0" y="0"/>
                <wp:positionH relativeFrom="column">
                  <wp:posOffset>4631690</wp:posOffset>
                </wp:positionH>
                <wp:positionV relativeFrom="paragraph">
                  <wp:posOffset>3270885</wp:posOffset>
                </wp:positionV>
                <wp:extent cx="2381250" cy="1009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4137A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ACBFFDF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F23CB9A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66A" id="_x0000_s1041" type="#_x0000_t202" style="position:absolute;left:0;text-align:left;margin-left:364.7pt;margin-top:257.55pt;width:187.5pt;height:79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qUIgIAACU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" stroked="f">
                <v:textbox>
                  <w:txbxContent>
                    <w:p w14:paraId="2AE4137A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ACBFFDF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F23CB9A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B5AD33" w14:textId="4352EA73" w:rsidR="00185F30" w:rsidRPr="00185F30" w:rsidRDefault="00185F30" w:rsidP="00185F30">
      <w:pPr>
        <w:tabs>
          <w:tab w:val="left" w:pos="12135"/>
          <w:tab w:val="left" w:pos="127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B6D294" w14:textId="77777777" w:rsidR="00101BD2" w:rsidRPr="00D36FC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4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73088" behindDoc="1" locked="0" layoutInCell="1" allowOverlap="1" wp14:anchorId="1D750CE0" wp14:editId="2E7BA50C">
            <wp:simplePos x="0" y="0"/>
            <wp:positionH relativeFrom="column">
              <wp:posOffset>-220345</wp:posOffset>
            </wp:positionH>
            <wp:positionV relativeFrom="paragraph">
              <wp:posOffset>-331470</wp:posOffset>
            </wp:positionV>
            <wp:extent cx="1007110" cy="991870"/>
            <wp:effectExtent l="0" t="0" r="2540" b="0"/>
            <wp:wrapTight wrapText="bothSides">
              <wp:wrapPolygon edited="0">
                <wp:start x="0" y="0"/>
                <wp:lineTo x="0" y="21157"/>
                <wp:lineTo x="21246" y="21157"/>
                <wp:lineTo x="21246" y="0"/>
                <wp:lineTo x="0" y="0"/>
              </wp:wrapPolygon>
            </wp:wrapTight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87795A0" wp14:editId="7EB3F3E9">
                <wp:simplePos x="0" y="0"/>
                <wp:positionH relativeFrom="column">
                  <wp:posOffset>4424680</wp:posOffset>
                </wp:positionH>
                <wp:positionV relativeFrom="paragraph">
                  <wp:posOffset>-374337</wp:posOffset>
                </wp:positionV>
                <wp:extent cx="4505325" cy="2667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EBB7" w14:textId="77777777" w:rsidR="00934434" w:rsidRPr="000420D1" w:rsidRDefault="00934434" w:rsidP="00101BD2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95A0" id="Text Box 3" o:spid="_x0000_s1042" type="#_x0000_t202" style="position:absolute;left:0;text-align:left;margin-left:348.4pt;margin-top:-29.5pt;width:354.75pt;height:2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">
                <v:textbox>
                  <w:txbxContent>
                    <w:p w14:paraId="7643EBB7" w14:textId="77777777" w:rsidR="00934434" w:rsidRPr="000420D1" w:rsidRDefault="00934434" w:rsidP="00101BD2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i/>
          <w:sz w:val="24"/>
        </w:rPr>
        <w:t xml:space="preserve">My Target:  </w:t>
      </w:r>
      <w:r w:rsidRPr="004804AD">
        <w:rPr>
          <w:rFonts w:ascii="Arial" w:hAnsi="Arial" w:cs="Arial"/>
          <w:b w:val="0"/>
          <w:i/>
          <w:sz w:val="24"/>
        </w:rPr>
        <w:t>_________ /   or</w:t>
      </w:r>
      <w:r w:rsidRPr="00D36FC7">
        <w:rPr>
          <w:rFonts w:ascii="Arial" w:hAnsi="Arial" w:cs="Arial"/>
          <w:b w:val="0"/>
          <w:i/>
          <w:sz w:val="24"/>
        </w:rPr>
        <w:t xml:space="preserve"> ________ %</w:t>
      </w:r>
    </w:p>
    <w:p w14:paraId="4EB93E6C" w14:textId="77777777" w:rsidR="00101BD2" w:rsidRPr="00460EB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8"/>
          <w:szCs w:val="28"/>
        </w:rPr>
      </w:pPr>
    </w:p>
    <w:p w14:paraId="339C9A17" w14:textId="77777777" w:rsidR="00101BD2" w:rsidRPr="00460EB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 w:rsidRPr="00460EB7">
        <w:rPr>
          <w:rFonts w:ascii="Arial" w:hAnsi="Arial" w:cs="Arial"/>
          <w:b w:val="0"/>
          <w:sz w:val="28"/>
          <w:szCs w:val="28"/>
        </w:rPr>
        <w:t xml:space="preserve">   </w:t>
      </w:r>
      <w:r w:rsidRPr="00460EB7">
        <w:rPr>
          <w:rFonts w:ascii="Arial" w:hAnsi="Arial" w:cs="Arial"/>
          <w:sz w:val="28"/>
          <w:szCs w:val="28"/>
        </w:rPr>
        <w:t xml:space="preserve">Year 7– </w:t>
      </w:r>
      <w:proofErr w:type="gramStart"/>
      <w:r w:rsidRPr="00460EB7">
        <w:rPr>
          <w:rFonts w:ascii="Arial" w:hAnsi="Arial" w:cs="Arial"/>
          <w:sz w:val="28"/>
          <w:szCs w:val="28"/>
        </w:rPr>
        <w:t>History  -</w:t>
      </w:r>
      <w:proofErr w:type="gramEnd"/>
      <w:r w:rsidRPr="00460EB7">
        <w:rPr>
          <w:rFonts w:ascii="Arial" w:hAnsi="Arial" w:cs="Arial"/>
          <w:sz w:val="28"/>
          <w:szCs w:val="28"/>
        </w:rPr>
        <w:t xml:space="preserve"> 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>Task 3 – ‘A Significant Individual in an ancient society’  (5%)</w:t>
      </w:r>
    </w:p>
    <w:p w14:paraId="19D02A91" w14:textId="77777777" w:rsidR="00101BD2" w:rsidRPr="000141A4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  <w:szCs w:val="28"/>
        </w:rPr>
      </w:pPr>
    </w:p>
    <w:p w14:paraId="61FDB7B8" w14:textId="77777777" w:rsidR="00101BD2" w:rsidRPr="00CA49BE" w:rsidRDefault="00101BD2" w:rsidP="00101BD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0141A4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</w:t>
      </w:r>
      <w:r w:rsidRPr="00CA49BE">
        <w:rPr>
          <w:rFonts w:ascii="Arial" w:hAnsi="Arial" w:cs="Arial"/>
          <w:sz w:val="28"/>
          <w:szCs w:val="28"/>
        </w:rPr>
        <w:t xml:space="preserve">DETAILED MARKING GUIDE/RUBRIC 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1809"/>
        <w:gridCol w:w="2887"/>
        <w:gridCol w:w="3067"/>
        <w:gridCol w:w="3118"/>
        <w:gridCol w:w="3261"/>
        <w:gridCol w:w="1472"/>
      </w:tblGrid>
      <w:tr w:rsidR="00101BD2" w14:paraId="2B392BBD" w14:textId="77777777" w:rsidTr="00F92E6D">
        <w:tc>
          <w:tcPr>
            <w:tcW w:w="1809" w:type="dxa"/>
            <w:shd w:val="clear" w:color="auto" w:fill="D9D9D9" w:themeFill="background1" w:themeFillShade="D9"/>
          </w:tcPr>
          <w:p w14:paraId="5D7DECC7" w14:textId="77777777" w:rsidR="00101BD2" w:rsidRPr="000141A4" w:rsidRDefault="00101BD2" w:rsidP="00F92E6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Task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2"/>
            </w:r>
            <w:r w:rsidRPr="000141A4">
              <w:rPr>
                <w:rFonts w:ascii="Arial" w:hAnsi="Arial" w:cs="Arial"/>
                <w:b/>
                <w:sz w:val="20"/>
              </w:rPr>
              <w:t xml:space="preserve"> &amp; </w:t>
            </w:r>
          </w:p>
          <w:p w14:paraId="42F16D74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Marks Allocation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0"/>
            </w:r>
          </w:p>
        </w:tc>
        <w:tc>
          <w:tcPr>
            <w:tcW w:w="2887" w:type="dxa"/>
            <w:shd w:val="clear" w:color="auto" w:fill="000000" w:themeFill="text1"/>
          </w:tcPr>
          <w:p w14:paraId="4300C8D7" w14:textId="77777777" w:rsidR="00101BD2" w:rsidRDefault="00101BD2" w:rsidP="00F92E6D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  <w:p w14:paraId="1025C7CF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146F12AA" w14:textId="6145BBF8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42529">
              <w:rPr>
                <w:rFonts w:ascii="Arial" w:hAnsi="Arial" w:cs="Arial"/>
                <w:b/>
                <w:szCs w:val="28"/>
              </w:rPr>
              <w:t>5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-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42BBBA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CCAE2D7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0</w:t>
            </w: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 xml:space="preserve"> - 2</w:t>
            </w:r>
          </w:p>
        </w:tc>
        <w:tc>
          <w:tcPr>
            <w:tcW w:w="1472" w:type="dxa"/>
            <w:shd w:val="clear" w:color="auto" w:fill="D9D9D9" w:themeFill="background1" w:themeFillShade="D9"/>
            <w:vAlign w:val="center"/>
          </w:tcPr>
          <w:p w14:paraId="2E6D1E8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Subtotal</w:t>
            </w:r>
          </w:p>
        </w:tc>
      </w:tr>
      <w:tr w:rsidR="00101BD2" w14:paraId="383B53B3" w14:textId="77777777" w:rsidTr="00F92E6D">
        <w:trPr>
          <w:trHeight w:val="752"/>
        </w:trPr>
        <w:tc>
          <w:tcPr>
            <w:tcW w:w="1809" w:type="dxa"/>
            <w:vAlign w:val="center"/>
          </w:tcPr>
          <w:p w14:paraId="4B4FAD74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Brainstorm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4ABE1308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78ECF63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Clear evidence of brainstorming of ideas for the product and the task. Comprehensive detail and a wide range of ideas is included.</w:t>
            </w:r>
          </w:p>
        </w:tc>
        <w:tc>
          <w:tcPr>
            <w:tcW w:w="3118" w:type="dxa"/>
            <w:shd w:val="clear" w:color="auto" w:fill="auto"/>
          </w:tcPr>
          <w:p w14:paraId="35AE93CB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Some evidence of brainstorming of ideas for the product and the task. Some detail is included and a range of ideas is included.</w:t>
            </w:r>
          </w:p>
        </w:tc>
        <w:tc>
          <w:tcPr>
            <w:tcW w:w="3261" w:type="dxa"/>
          </w:tcPr>
          <w:p w14:paraId="0568974F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evidence of brainstorming ideas about the product or the task. Lacks detail and range of ideas. </w:t>
            </w:r>
          </w:p>
        </w:tc>
        <w:tc>
          <w:tcPr>
            <w:tcW w:w="1472" w:type="dxa"/>
          </w:tcPr>
          <w:p w14:paraId="18816CE5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1CED2E6" w14:textId="77777777" w:rsidTr="00F92E6D">
        <w:trPr>
          <w:trHeight w:val="640"/>
        </w:trPr>
        <w:tc>
          <w:tcPr>
            <w:tcW w:w="1809" w:type="dxa"/>
            <w:vAlign w:val="center"/>
          </w:tcPr>
          <w:p w14:paraId="5706D0F1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KWL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8AA25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083AA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Comprehensive detail is used in each section of the KWL, which relates clearly to the chosen significant individual.  Has included detailed and well thought-out possible focus questions. </w:t>
            </w:r>
          </w:p>
        </w:tc>
        <w:tc>
          <w:tcPr>
            <w:tcW w:w="3118" w:type="dxa"/>
          </w:tcPr>
          <w:p w14:paraId="662E970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Detail has been used in most sections of the KWL and information mostly relates to the significant individual. Has included possible focus questions however some may be lacking in detail. </w:t>
            </w:r>
          </w:p>
        </w:tc>
        <w:tc>
          <w:tcPr>
            <w:tcW w:w="3261" w:type="dxa"/>
          </w:tcPr>
          <w:p w14:paraId="2464C98D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or no detail has been used in all sections of the KWL and it may not relate to the significant individual. Has not included suitable focus questions. </w:t>
            </w:r>
          </w:p>
        </w:tc>
        <w:tc>
          <w:tcPr>
            <w:tcW w:w="1472" w:type="dxa"/>
          </w:tcPr>
          <w:p w14:paraId="4994F02D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DDB03FE" w14:textId="77777777" w:rsidTr="00F92E6D">
        <w:trPr>
          <w:trHeight w:val="905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267DB89E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Focus questions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40205100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2D05168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focus questions which clearly address the information required for the museum display.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7CCFC58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simple questions which identifies some information needed for the museum display.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DA3944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Lists a few simple questions which identify limited information needed for the museum display. 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53D3C28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310ADBC" w14:textId="77777777" w:rsidTr="00F92E6D">
        <w:trPr>
          <w:trHeight w:val="248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6351BA3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E721980" w14:textId="2D4A063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20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-25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0A4922D0" w14:textId="27BA332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14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2C93AD6" w14:textId="4B2BEF02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8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E30333" w14:textId="2B592080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5BFEA51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A5D4548" w14:textId="77777777" w:rsidTr="00F92E6D">
        <w:trPr>
          <w:trHeight w:val="196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41E5F697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1CAE9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420E22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24FEC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Note taking </w:t>
            </w:r>
          </w:p>
          <w:p w14:paraId="424DE1C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B0A2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203303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14:paraId="2451B53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Provides very detailed, comprehensive and accurate notes. Notes address research areas in detail.</w:t>
            </w:r>
          </w:p>
          <w:p w14:paraId="6DA1982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6B571191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</w:rPr>
              <w:t>Uses evidence from a range of relevant sources.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649DC3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detailed and mostly accurate notes which address the research areas. </w:t>
            </w:r>
          </w:p>
          <w:p w14:paraId="5A9108A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0906127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range of sources which are mostly relevant.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48FF154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of adequate detail which attempt to address the research areas. </w:t>
            </w:r>
          </w:p>
          <w:p w14:paraId="7CDF370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1A4EEE4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6117A81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few sources which are somewhat relevant. 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6398E1E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Notes are limited in detail and do not address the research detail. </w:t>
            </w:r>
          </w:p>
          <w:p w14:paraId="7B1E7F4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5C05C160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Uses little evidence from limited sources which have little or no relevance.</w:t>
            </w:r>
          </w:p>
          <w:p w14:paraId="63D8600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94A0375" w14:textId="77777777" w:rsid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 notes are submitted (0) </w:t>
            </w:r>
          </w:p>
          <w:p w14:paraId="27738DBA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1710D38B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7EE8084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2692D76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B19AD55" w14:textId="77777777" w:rsidTr="00F92E6D">
        <w:trPr>
          <w:trHeight w:val="304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737B8F8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FBFC574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</w:tcPr>
          <w:p w14:paraId="0B06D84C" w14:textId="6E205850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</w:rPr>
              <w:t>5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0A49754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54E4270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0657A32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604E8AC" w14:textId="77777777" w:rsidTr="00F92E6D">
        <w:trPr>
          <w:trHeight w:val="2051"/>
        </w:trPr>
        <w:tc>
          <w:tcPr>
            <w:tcW w:w="1809" w:type="dxa"/>
            <w:vAlign w:val="center"/>
          </w:tcPr>
          <w:p w14:paraId="531B843F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PMI Chart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61AD5427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182524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Presents a very detailed and comprehensive chart, through the use of a well-structured PMI Chart. Comprehensive detail is used in each section of the PMI chart, which relates clearly to the task and the key areas. Includes detail on task and topic.</w:t>
            </w:r>
            <w:r w:rsidRPr="00101BD2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3118" w:type="dxa"/>
            <w:shd w:val="clear" w:color="auto" w:fill="auto"/>
          </w:tcPr>
          <w:p w14:paraId="0F9A6BA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Presents a less detailed PMI chart. Less comprehensive reference to key areas. Some sections are incomplete or the chart is not finished, with sections missing, including basic information on task and/or topic.</w:t>
            </w:r>
            <w:r w:rsidRPr="00101BD2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261" w:type="dxa"/>
          </w:tcPr>
          <w:p w14:paraId="32205F3A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  <w:r w:rsidRPr="00101BD2">
              <w:rPr>
                <w:rFonts w:ascii="Arial" w:hAnsi="Arial" w:cs="Arial"/>
                <w:color w:val="000000"/>
              </w:rPr>
              <w:t>Presents a generalised plan and/or limited chart. Limited references are made to key areas. Sections are missed.</w:t>
            </w:r>
          </w:p>
          <w:p w14:paraId="1EF1F616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</w:p>
          <w:p w14:paraId="437A5E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No KWL Chart is submitted (0)</w:t>
            </w:r>
          </w:p>
        </w:tc>
        <w:tc>
          <w:tcPr>
            <w:tcW w:w="1472" w:type="dxa"/>
          </w:tcPr>
          <w:p w14:paraId="4885F496" w14:textId="77777777" w:rsidR="00101BD2" w:rsidRPr="00A75B41" w:rsidRDefault="00101BD2" w:rsidP="00F92E6D">
            <w:pPr>
              <w:rPr>
                <w:rFonts w:ascii="Arial" w:hAnsi="Arial" w:cs="Arial"/>
                <w:highlight w:val="yellow"/>
              </w:rPr>
            </w:pPr>
          </w:p>
        </w:tc>
      </w:tr>
      <w:tr w:rsidR="00101BD2" w14:paraId="73FAEAA6" w14:textId="77777777" w:rsidTr="00F92E6D">
        <w:trPr>
          <w:trHeight w:val="220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EE19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400D576" w14:textId="77777777" w:rsidR="00101BD2" w:rsidRPr="00101BD2" w:rsidRDefault="00101BD2" w:rsidP="00F92E6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0A02E1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6 – 8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D6B0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3 - 5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A0881E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4E92E228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4F9DE03A" w14:textId="77777777" w:rsidTr="00F92E6D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8E580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C5961CC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C09CA85" w14:textId="4001D2E5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which collects information from a comprehensive number of sources incorporating ethical protocols which correctly follow the referencing technique approved by the school. </w:t>
            </w:r>
            <w:r w:rsidR="004E62B5">
              <w:rPr>
                <w:rFonts w:ascii="Arial" w:hAnsi="Arial" w:cs="Arial"/>
              </w:rPr>
              <w:t>The bibliography is typed out as a word document.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6EAB0A1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that includes a smaller range of sources which mostly follow the referencing technique approved by the school. </w:t>
            </w:r>
          </w:p>
          <w:p w14:paraId="32AEC98E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6772539" w14:textId="000EA5A0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Has used a variety of sources however has only recorded these in the reference recording sheet (3)</w:t>
            </w:r>
            <w:r w:rsidR="004E62B5">
              <w:rPr>
                <w:rFonts w:ascii="Arial" w:hAnsi="Arial" w:cs="Arial"/>
              </w:rPr>
              <w:t>.</w:t>
            </w:r>
            <w:r w:rsidRPr="00101BD2">
              <w:rPr>
                <w:rFonts w:ascii="Arial" w:hAnsi="Arial" w:cs="Arial"/>
              </w:rPr>
              <w:t xml:space="preserve"> </w:t>
            </w:r>
            <w:r w:rsidR="004E62B5">
              <w:rPr>
                <w:rFonts w:ascii="Arial" w:hAnsi="Arial" w:cs="Arial"/>
              </w:rPr>
              <w:t>Student may or may not submit bibliography typed as a word document.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611618DD" w14:textId="77777777" w:rsid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Bibliography includes a limited list of sources which may follow the referencing technique approved by the school. </w:t>
            </w:r>
          </w:p>
          <w:p w14:paraId="53DBF756" w14:textId="5798AFBB" w:rsidR="004E62B5" w:rsidRPr="00101BD2" w:rsidRDefault="004E62B5" w:rsidP="00F92E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Limited attempt at referencing.</w:t>
            </w:r>
          </w:p>
        </w:tc>
        <w:tc>
          <w:tcPr>
            <w:tcW w:w="1472" w:type="dxa"/>
          </w:tcPr>
          <w:p w14:paraId="38AC935B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:rsidRPr="00D36FC7" w14:paraId="5DD708AF" w14:textId="77777777" w:rsidTr="00F92E6D">
        <w:trPr>
          <w:trHeight w:val="864"/>
        </w:trPr>
        <w:tc>
          <w:tcPr>
            <w:tcW w:w="4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AFE68F" w14:textId="77777777" w:rsid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D05D1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450528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61E3AE64" w14:textId="77777777" w:rsidR="00101BD2" w:rsidRPr="00A022B5" w:rsidRDefault="00101BD2" w:rsidP="00F92E6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Task 3 - </w:t>
            </w:r>
            <w:r w:rsidRPr="00A022B5">
              <w:rPr>
                <w:rFonts w:ascii="Arial" w:hAnsi="Arial" w:cs="Arial"/>
                <w:b/>
                <w:szCs w:val="18"/>
              </w:rPr>
              <w:t>TOTAL</w:t>
            </w:r>
          </w:p>
        </w:tc>
        <w:tc>
          <w:tcPr>
            <w:tcW w:w="1472" w:type="dxa"/>
          </w:tcPr>
          <w:p w14:paraId="76A60A84" w14:textId="77777777" w:rsidR="00101BD2" w:rsidRPr="00D36FC7" w:rsidRDefault="00101BD2" w:rsidP="00F92E6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AEE6223" w14:textId="77777777" w:rsidR="00101BD2" w:rsidRDefault="00101BD2" w:rsidP="00F92E6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637C00B" w14:textId="77777777" w:rsidR="00101BD2" w:rsidRDefault="00101BD2" w:rsidP="00F92E6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/57</w:t>
            </w:r>
          </w:p>
          <w:p w14:paraId="23CF2BFB" w14:textId="77777777" w:rsidR="00101BD2" w:rsidRPr="00D36FC7" w:rsidRDefault="00101BD2" w:rsidP="00F92E6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  </w:t>
            </w:r>
          </w:p>
        </w:tc>
      </w:tr>
    </w:tbl>
    <w:p w14:paraId="0579F7D5" w14:textId="77777777" w:rsidR="00F83F3C" w:rsidRPr="00F83F3C" w:rsidRDefault="00F83F3C" w:rsidP="00F83F3C">
      <w:pPr>
        <w:rPr>
          <w:rFonts w:ascii="Arial" w:hAnsi="Arial" w:cs="Arial"/>
        </w:rPr>
      </w:pPr>
    </w:p>
    <w:p w14:paraId="2D777EAE" w14:textId="7CD6E0D9" w:rsidR="00835329" w:rsidRPr="00D64D4B" w:rsidRDefault="00185F30" w:rsidP="00D64D4B">
      <w:pPr>
        <w:rPr>
          <w:rFonts w:ascii="Arial" w:hAnsi="Arial" w:cs="Arial"/>
        </w:r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A7CDD17" wp14:editId="033AA9BB">
                <wp:simplePos x="0" y="0"/>
                <wp:positionH relativeFrom="column">
                  <wp:posOffset>4936490</wp:posOffset>
                </wp:positionH>
                <wp:positionV relativeFrom="paragraph">
                  <wp:posOffset>4909820</wp:posOffset>
                </wp:positionV>
                <wp:extent cx="2381250" cy="10096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9537D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23E4DCC5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F63CCC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DD17" id="_x0000_s1043" type="#_x0000_t202" style="position:absolute;margin-left:388.7pt;margin-top:386.6pt;width:187.5pt;height:79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GPJAIAACU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" stroked="f">
                <v:textbox>
                  <w:txbxContent>
                    <w:p w14:paraId="5E59537D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23E4DCC5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F63CCC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A011D9F" wp14:editId="37DA1EA0">
                <wp:simplePos x="0" y="0"/>
                <wp:positionH relativeFrom="column">
                  <wp:posOffset>4631690</wp:posOffset>
                </wp:positionH>
                <wp:positionV relativeFrom="paragraph">
                  <wp:posOffset>4605020</wp:posOffset>
                </wp:positionV>
                <wp:extent cx="2381250" cy="10096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E744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A33DD44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2BC5112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1D9F" id="_x0000_s1044" type="#_x0000_t202" style="position:absolute;margin-left:364.7pt;margin-top:362.6pt;width:187.5pt;height:79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dnIwIAACU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" stroked="f">
                <v:textbox>
                  <w:txbxContent>
                    <w:p w14:paraId="188BE744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A33DD44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2BC5112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835329" w:rsidRPr="00D64D4B" w:rsidSect="0083532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08872" w14:textId="77777777" w:rsidR="00934434" w:rsidRDefault="00934434" w:rsidP="00D64D4B">
      <w:pPr>
        <w:spacing w:after="0" w:line="240" w:lineRule="auto"/>
      </w:pPr>
      <w:r>
        <w:separator/>
      </w:r>
    </w:p>
  </w:endnote>
  <w:endnote w:type="continuationSeparator" w:id="0">
    <w:p w14:paraId="2BE44867" w14:textId="77777777" w:rsidR="00934434" w:rsidRDefault="00934434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A303D" w14:textId="77777777" w:rsidR="00934434" w:rsidRPr="00D64D4B" w:rsidRDefault="00934434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Social Sciences ǁ History ǁ Year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BE1F1" w14:textId="77777777" w:rsidR="00934434" w:rsidRDefault="00934434" w:rsidP="00D64D4B">
      <w:pPr>
        <w:spacing w:after="0" w:line="240" w:lineRule="auto"/>
      </w:pPr>
      <w:r>
        <w:separator/>
      </w:r>
    </w:p>
  </w:footnote>
  <w:footnote w:type="continuationSeparator" w:id="0">
    <w:p w14:paraId="6661ED9A" w14:textId="77777777" w:rsidR="00934434" w:rsidRDefault="00934434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13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38"/>
    <w:rsid w:val="0002542A"/>
    <w:rsid w:val="00037F6E"/>
    <w:rsid w:val="000E12B2"/>
    <w:rsid w:val="00101BD2"/>
    <w:rsid w:val="001275C9"/>
    <w:rsid w:val="00175B68"/>
    <w:rsid w:val="001811CB"/>
    <w:rsid w:val="00185F30"/>
    <w:rsid w:val="001E55A8"/>
    <w:rsid w:val="00223BE3"/>
    <w:rsid w:val="003B5CC7"/>
    <w:rsid w:val="0040763B"/>
    <w:rsid w:val="004D31BC"/>
    <w:rsid w:val="004E5BE9"/>
    <w:rsid w:val="004E62B5"/>
    <w:rsid w:val="00506D31"/>
    <w:rsid w:val="00532933"/>
    <w:rsid w:val="00541AC1"/>
    <w:rsid w:val="005471AB"/>
    <w:rsid w:val="005A0152"/>
    <w:rsid w:val="005B77DA"/>
    <w:rsid w:val="00636512"/>
    <w:rsid w:val="006913A5"/>
    <w:rsid w:val="00691E43"/>
    <w:rsid w:val="00745BD6"/>
    <w:rsid w:val="00766BCE"/>
    <w:rsid w:val="007B7D84"/>
    <w:rsid w:val="007E79A2"/>
    <w:rsid w:val="00835329"/>
    <w:rsid w:val="00934434"/>
    <w:rsid w:val="009433DF"/>
    <w:rsid w:val="009700E1"/>
    <w:rsid w:val="00997EEB"/>
    <w:rsid w:val="009F2D0A"/>
    <w:rsid w:val="00A55A92"/>
    <w:rsid w:val="00AE37AD"/>
    <w:rsid w:val="00C0247A"/>
    <w:rsid w:val="00C06C81"/>
    <w:rsid w:val="00C121E0"/>
    <w:rsid w:val="00C720F1"/>
    <w:rsid w:val="00C85BD8"/>
    <w:rsid w:val="00D40F7B"/>
    <w:rsid w:val="00D64D4B"/>
    <w:rsid w:val="00DA2C6D"/>
    <w:rsid w:val="00DE50E8"/>
    <w:rsid w:val="00DF5CC4"/>
    <w:rsid w:val="00E46E00"/>
    <w:rsid w:val="00E874F7"/>
    <w:rsid w:val="00ED1438"/>
    <w:rsid w:val="00F0476B"/>
    <w:rsid w:val="00F83F3C"/>
    <w:rsid w:val="00F92E6D"/>
    <w:rsid w:val="00F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  <w15:docId w15:val="{80813265-5ABD-46FC-97C1-21D90137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2747B-1734-4866-B2D7-D6944F9F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EBAEAAE2</Template>
  <TotalTime>1</TotalTime>
  <Pages>13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Donavon</dc:creator>
  <cp:lastModifiedBy>RINTOUL Brooke [Narrogin Senior High School]</cp:lastModifiedBy>
  <cp:revision>2</cp:revision>
  <cp:lastPrinted>2019-08-02T03:04:00Z</cp:lastPrinted>
  <dcterms:created xsi:type="dcterms:W3CDTF">2019-08-02T03:06:00Z</dcterms:created>
  <dcterms:modified xsi:type="dcterms:W3CDTF">2019-08-02T03:06:00Z</dcterms:modified>
</cp:coreProperties>
</file>