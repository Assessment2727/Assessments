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DF" w:rsidRPr="00FF2E58" w:rsidRDefault="00186BDF" w:rsidP="00FF2E58">
      <w:pPr>
        <w:pBdr>
          <w:bottom w:val="single" w:sz="4" w:space="1" w:color="auto"/>
        </w:pBdr>
        <w:rPr>
          <w:rFonts w:ascii="Arial" w:hAnsi="Arial" w:cs="Arial"/>
          <w:b/>
          <w:i/>
        </w:rPr>
      </w:pPr>
      <w:r w:rsidRPr="00FF2E58">
        <w:rPr>
          <w:rFonts w:ascii="Arial" w:hAnsi="Arial" w:cs="Arial"/>
        </w:rPr>
        <w:t>Name:</w:t>
      </w:r>
      <w:r w:rsidRPr="00FF2E58">
        <w:rPr>
          <w:rFonts w:ascii="Arial" w:hAnsi="Arial" w:cs="Arial"/>
        </w:rPr>
        <w:tab/>
      </w:r>
      <w:r w:rsidRPr="00FF2E58">
        <w:rPr>
          <w:rFonts w:ascii="Arial" w:hAnsi="Arial" w:cs="Arial"/>
        </w:rPr>
        <w:tab/>
      </w:r>
      <w:r w:rsidRPr="00FF2E58">
        <w:rPr>
          <w:rFonts w:ascii="Arial" w:hAnsi="Arial" w:cs="Arial"/>
        </w:rPr>
        <w:tab/>
      </w:r>
      <w:r w:rsidRPr="00FF2E58">
        <w:rPr>
          <w:rFonts w:ascii="Arial" w:hAnsi="Arial" w:cs="Arial"/>
        </w:rPr>
        <w:tab/>
        <w:t xml:space="preserve"> </w:t>
      </w:r>
      <w:r w:rsidRPr="00FF2E58">
        <w:rPr>
          <w:rFonts w:ascii="Arial" w:hAnsi="Arial" w:cs="Arial"/>
        </w:rPr>
        <w:tab/>
      </w:r>
      <w:r w:rsidRPr="00FF2E58">
        <w:rPr>
          <w:rFonts w:ascii="Arial" w:hAnsi="Arial" w:cs="Arial"/>
        </w:rPr>
        <w:tab/>
      </w:r>
      <w:r w:rsidRPr="00FF2E58">
        <w:rPr>
          <w:rFonts w:ascii="Arial" w:hAnsi="Arial" w:cs="Arial"/>
        </w:rPr>
        <w:tab/>
        <w:t xml:space="preserve">          Teacher:</w:t>
      </w:r>
    </w:p>
    <w:tbl>
      <w:tblPr>
        <w:tblpPr w:leftFromText="181" w:rightFromText="181" w:vertAnchor="text" w:horzAnchor="page" w:tblpX="5908" w:tblpY="181"/>
        <w:tblW w:w="3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175"/>
      </w:tblGrid>
      <w:tr w:rsidR="00186BDF" w:rsidRPr="00FF2E00" w:rsidTr="009B284E">
        <w:trPr>
          <w:trHeight w:val="700"/>
        </w:trPr>
        <w:tc>
          <w:tcPr>
            <w:tcW w:w="1526" w:type="dxa"/>
            <w:shd w:val="clear" w:color="auto" w:fill="auto"/>
          </w:tcPr>
          <w:p w:rsidR="00186BDF" w:rsidRPr="00FF2E00" w:rsidRDefault="00186BDF" w:rsidP="009B284E">
            <w:pPr>
              <w:rPr>
                <w:rFonts w:ascii="Arial" w:hAnsi="Arial" w:cs="Arial"/>
                <w:b/>
                <w:lang w:val="en-US" w:eastAsia="en-US"/>
              </w:rPr>
            </w:pPr>
            <w:r w:rsidRPr="00FF2E00">
              <w:rPr>
                <w:rFonts w:ascii="Arial" w:hAnsi="Arial" w:cs="Arial"/>
                <w:b/>
                <w:lang w:val="en-US" w:eastAsia="en-US"/>
              </w:rPr>
              <w:t>Total Mark:</w:t>
            </w:r>
          </w:p>
          <w:p w:rsidR="00186BDF" w:rsidRPr="00FF2E00" w:rsidRDefault="00FC2256" w:rsidP="0097246F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 xml:space="preserve">Out of </w:t>
            </w:r>
            <w:r w:rsidR="00F4231E">
              <w:rPr>
                <w:rFonts w:ascii="Arial" w:hAnsi="Arial" w:cs="Arial"/>
                <w:b/>
                <w:lang w:val="en-US" w:eastAsia="en-US"/>
              </w:rPr>
              <w:t>62</w:t>
            </w:r>
          </w:p>
        </w:tc>
        <w:tc>
          <w:tcPr>
            <w:tcW w:w="1134" w:type="dxa"/>
            <w:shd w:val="clear" w:color="auto" w:fill="auto"/>
          </w:tcPr>
          <w:p w:rsidR="00186BDF" w:rsidRPr="00FF2E00" w:rsidRDefault="00186BDF" w:rsidP="009B284E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FF2E00">
              <w:rPr>
                <w:rFonts w:ascii="Arial" w:hAnsi="Arial" w:cs="Arial"/>
                <w:b/>
                <w:lang w:val="en-US" w:eastAsia="en-US"/>
              </w:rPr>
              <w:t>%</w:t>
            </w:r>
          </w:p>
        </w:tc>
        <w:tc>
          <w:tcPr>
            <w:tcW w:w="1175" w:type="dxa"/>
            <w:shd w:val="clear" w:color="auto" w:fill="auto"/>
          </w:tcPr>
          <w:p w:rsidR="00186BDF" w:rsidRPr="00FF2E00" w:rsidRDefault="00186BDF" w:rsidP="009B284E">
            <w:pPr>
              <w:jc w:val="center"/>
              <w:rPr>
                <w:rFonts w:ascii="Arial" w:hAnsi="Arial" w:cs="Arial"/>
                <w:b/>
                <w:u w:val="single"/>
                <w:lang w:val="en-US" w:eastAsia="en-US"/>
              </w:rPr>
            </w:pPr>
            <w:r w:rsidRPr="00FF2E00">
              <w:rPr>
                <w:rFonts w:ascii="Arial" w:hAnsi="Arial" w:cs="Arial"/>
                <w:b/>
                <w:u w:val="single"/>
                <w:lang w:val="en-US" w:eastAsia="en-US"/>
              </w:rPr>
              <w:t>Weight</w:t>
            </w:r>
          </w:p>
          <w:p w:rsidR="00186BDF" w:rsidRPr="00FF2E00" w:rsidRDefault="00FC2256" w:rsidP="009B284E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7.0</w:t>
            </w:r>
            <w:r w:rsidR="00186BDF" w:rsidRPr="00FF2E00">
              <w:rPr>
                <w:rFonts w:ascii="Arial" w:hAnsi="Arial" w:cs="Arial"/>
                <w:b/>
                <w:lang w:val="en-US" w:eastAsia="en-US"/>
              </w:rPr>
              <w:t>%</w:t>
            </w:r>
          </w:p>
        </w:tc>
      </w:tr>
      <w:tr w:rsidR="00186BDF" w:rsidRPr="00FF2E00" w:rsidTr="009B284E">
        <w:trPr>
          <w:trHeight w:val="799"/>
        </w:trPr>
        <w:tc>
          <w:tcPr>
            <w:tcW w:w="1526" w:type="dxa"/>
            <w:shd w:val="clear" w:color="auto" w:fill="auto"/>
          </w:tcPr>
          <w:p w:rsidR="00186BDF" w:rsidRPr="00FF2E00" w:rsidRDefault="00186BDF" w:rsidP="009B284E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86BDF" w:rsidRPr="00FF2E00" w:rsidRDefault="00186BDF" w:rsidP="009B284E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  <w:tc>
          <w:tcPr>
            <w:tcW w:w="1175" w:type="dxa"/>
            <w:shd w:val="clear" w:color="auto" w:fill="auto"/>
          </w:tcPr>
          <w:p w:rsidR="00186BDF" w:rsidRPr="00FF2E00" w:rsidRDefault="00186BDF" w:rsidP="009B284E">
            <w:pPr>
              <w:rPr>
                <w:rFonts w:ascii="Arial" w:hAnsi="Arial" w:cs="Arial"/>
                <w:b/>
                <w:i/>
                <w:lang w:val="en-US" w:eastAsia="en-US"/>
              </w:rPr>
            </w:pPr>
          </w:p>
        </w:tc>
      </w:tr>
    </w:tbl>
    <w:p w:rsidR="00186BDF" w:rsidRPr="00FF2E00" w:rsidRDefault="00186BDF" w:rsidP="00186BDF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</w:rPr>
      </w:pPr>
      <w:r w:rsidRPr="00FF2E00">
        <w:rPr>
          <w:rFonts w:ascii="Arial" w:hAnsi="Arial" w:cs="Arial"/>
          <w:noProof/>
          <w:sz w:val="24"/>
          <w:lang w:val="en-AU"/>
        </w:rPr>
        <w:drawing>
          <wp:anchor distT="0" distB="0" distL="114300" distR="114300" simplePos="0" relativeHeight="251658240" behindDoc="1" locked="0" layoutInCell="1" allowOverlap="1" wp14:anchorId="24106D21" wp14:editId="25375731">
            <wp:simplePos x="0" y="0"/>
            <wp:positionH relativeFrom="column">
              <wp:posOffset>5930900</wp:posOffset>
            </wp:positionH>
            <wp:positionV relativeFrom="paragraph">
              <wp:posOffset>133350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BDF" w:rsidRPr="00FF2E00" w:rsidRDefault="00FF2E58" w:rsidP="00186BDF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  <w:r w:rsidRPr="00FF2E00">
        <w:rPr>
          <w:rFonts w:ascii="Arial" w:hAnsi="Arial" w:cs="Arial"/>
          <w:i/>
          <w:noProof/>
          <w:sz w:val="24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F71CA" wp14:editId="7E7D32B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E86" w:rsidRPr="00FF2E58" w:rsidRDefault="00101E86" w:rsidP="00186BDF">
                            <w:pPr>
                              <w:shd w:val="clear" w:color="auto" w:fill="D9D9D9" w:themeFill="background1" w:themeFillShade="D9"/>
                              <w:rPr>
                                <w:rFonts w:ascii="Arial" w:hAnsi="Arial" w:cs="Arial"/>
                              </w:rPr>
                            </w:pPr>
                            <w:r w:rsidRPr="00FF2E58">
                              <w:rPr>
                                <w:rFonts w:ascii="Arial" w:hAnsi="Arial" w:cs="Arial"/>
                              </w:rPr>
                              <w:t xml:space="preserve">My Target Score: _____ or _____% </w:t>
                            </w:r>
                          </w:p>
                          <w:p w:rsidR="00101E86" w:rsidRDefault="00101E86" w:rsidP="00186BDF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F71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5pt;width:226.5pt;height:29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7UJAIAAEY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">
                <v:textbox>
                  <w:txbxContent>
                    <w:p w:rsidR="00101E86" w:rsidRPr="00FF2E58" w:rsidRDefault="00101E86" w:rsidP="00186BDF">
                      <w:pPr>
                        <w:shd w:val="clear" w:color="auto" w:fill="D9D9D9" w:themeFill="background1" w:themeFillShade="D9"/>
                        <w:rPr>
                          <w:rFonts w:ascii="Arial" w:hAnsi="Arial" w:cs="Arial"/>
                        </w:rPr>
                      </w:pPr>
                      <w:r w:rsidRPr="00FF2E58">
                        <w:rPr>
                          <w:rFonts w:ascii="Arial" w:hAnsi="Arial" w:cs="Arial"/>
                        </w:rPr>
                        <w:t xml:space="preserve">My Target Score: _____ or _____% </w:t>
                      </w:r>
                    </w:p>
                    <w:p w:rsidR="00101E86" w:rsidRDefault="00101E86" w:rsidP="00186BDF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BDF" w:rsidRPr="00FF2E00" w:rsidRDefault="00186BDF" w:rsidP="00186BDF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4"/>
        </w:rPr>
      </w:pPr>
    </w:p>
    <w:p w:rsidR="00FF2E58" w:rsidRPr="00FF2E00" w:rsidRDefault="00FF2E58" w:rsidP="00FF2E58">
      <w:pPr>
        <w:pStyle w:val="Title"/>
        <w:ind w:right="-720"/>
        <w:jc w:val="left"/>
        <w:outlineLvl w:val="0"/>
        <w:rPr>
          <w:rFonts w:ascii="Arial" w:hAnsi="Arial" w:cs="Arial"/>
          <w:sz w:val="24"/>
        </w:rPr>
      </w:pPr>
    </w:p>
    <w:p w:rsidR="00186BDF" w:rsidRPr="00FF2E00" w:rsidRDefault="00186BDF" w:rsidP="00FF2E58">
      <w:pPr>
        <w:pStyle w:val="Title"/>
        <w:ind w:right="-720"/>
        <w:jc w:val="left"/>
        <w:outlineLvl w:val="0"/>
        <w:rPr>
          <w:rFonts w:ascii="Arial" w:hAnsi="Arial" w:cs="Arial"/>
          <w:i/>
          <w:sz w:val="24"/>
        </w:rPr>
      </w:pPr>
      <w:r w:rsidRPr="00FF2E00">
        <w:rPr>
          <w:rFonts w:ascii="Arial" w:hAnsi="Arial" w:cs="Arial"/>
          <w:sz w:val="24"/>
        </w:rPr>
        <w:t xml:space="preserve">Year </w:t>
      </w:r>
      <w:r w:rsidR="00F816BF">
        <w:rPr>
          <w:rFonts w:ascii="Arial" w:hAnsi="Arial" w:cs="Arial"/>
          <w:sz w:val="24"/>
        </w:rPr>
        <w:t>7</w:t>
      </w:r>
      <w:r w:rsidRPr="00FF2E00">
        <w:rPr>
          <w:rFonts w:ascii="Arial" w:hAnsi="Arial" w:cs="Arial"/>
          <w:sz w:val="24"/>
        </w:rPr>
        <w:t xml:space="preserve"> HASS- </w:t>
      </w:r>
      <w:r w:rsidR="00101E86">
        <w:rPr>
          <w:rFonts w:ascii="Arial" w:hAnsi="Arial" w:cs="Arial"/>
          <w:sz w:val="24"/>
        </w:rPr>
        <w:t>Assessment 7</w:t>
      </w:r>
      <w:r w:rsidR="00FF2E58" w:rsidRPr="00FF2E00">
        <w:rPr>
          <w:rFonts w:ascii="Arial" w:hAnsi="Arial" w:cs="Arial"/>
          <w:sz w:val="24"/>
        </w:rPr>
        <w:t xml:space="preserve"> In-Class Multiple Choice, Short Answer and Extended Answer Responses, Validation</w:t>
      </w:r>
    </w:p>
    <w:p w:rsidR="00186BDF" w:rsidRPr="00FF2E00" w:rsidRDefault="00186BDF" w:rsidP="00186BDF">
      <w:pPr>
        <w:pBdr>
          <w:bottom w:val="single" w:sz="4" w:space="1" w:color="auto"/>
        </w:pBdr>
        <w:rPr>
          <w:rFonts w:ascii="Arial" w:hAnsi="Arial" w:cs="Arial"/>
          <w:b/>
          <w:i/>
        </w:rPr>
      </w:pPr>
    </w:p>
    <w:p w:rsidR="00186BDF" w:rsidRPr="00FF2E58" w:rsidRDefault="00FC2256" w:rsidP="00FF2E58">
      <w:pPr>
        <w:pBdr>
          <w:bottom w:val="single" w:sz="4" w:space="1" w:color="auto"/>
        </w:pBdr>
        <w:ind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 5</w:t>
      </w:r>
      <w:r w:rsidR="00186BDF" w:rsidRPr="00FF2E00">
        <w:rPr>
          <w:rFonts w:ascii="Arial" w:hAnsi="Arial" w:cs="Arial"/>
          <w:b/>
        </w:rPr>
        <w:t xml:space="preserve"> minutes reading time and </w:t>
      </w:r>
      <w:r>
        <w:rPr>
          <w:rFonts w:ascii="Arial" w:hAnsi="Arial" w:cs="Arial"/>
          <w:b/>
        </w:rPr>
        <w:t>55</w:t>
      </w:r>
      <w:r w:rsidR="00186BDF" w:rsidRPr="00FF2E00">
        <w:rPr>
          <w:rFonts w:ascii="Arial" w:hAnsi="Arial" w:cs="Arial"/>
          <w:b/>
        </w:rPr>
        <w:t xml:space="preserve"> minutes</w:t>
      </w:r>
      <w:r w:rsidR="00186BDF" w:rsidRPr="00FF2E58">
        <w:rPr>
          <w:rFonts w:ascii="Arial" w:hAnsi="Arial" w:cs="Arial"/>
          <w:b/>
        </w:rPr>
        <w:t xml:space="preserve"> working time.</w:t>
      </w:r>
    </w:p>
    <w:p w:rsidR="0094761A" w:rsidRPr="00F816BF" w:rsidRDefault="00AF4106" w:rsidP="00F816BF">
      <w:pPr>
        <w:spacing w:before="100" w:beforeAutospacing="1" w:after="100" w:afterAutospacing="1"/>
        <w:jc w:val="both"/>
        <w:rPr>
          <w:rFonts w:ascii="Arial" w:eastAsiaTheme="minorHAnsi" w:hAnsi="Arial" w:cs="Arial"/>
          <w:i/>
          <w:lang w:eastAsia="en-US"/>
        </w:rPr>
      </w:pPr>
      <w:r w:rsidRPr="00FF2E58">
        <w:rPr>
          <w:rFonts w:ascii="Arial" w:eastAsiaTheme="minorHAnsi" w:hAnsi="Arial" w:cs="Arial"/>
          <w:b/>
          <w:i/>
          <w:u w:val="single"/>
          <w:lang w:eastAsia="en-US"/>
        </w:rPr>
        <w:t xml:space="preserve">MULTIPLE </w:t>
      </w:r>
      <w:proofErr w:type="gramStart"/>
      <w:r w:rsidRPr="00FF2E58">
        <w:rPr>
          <w:rFonts w:ascii="Arial" w:eastAsiaTheme="minorHAnsi" w:hAnsi="Arial" w:cs="Arial"/>
          <w:b/>
          <w:i/>
          <w:u w:val="single"/>
          <w:lang w:eastAsia="en-US"/>
        </w:rPr>
        <w:t>CHOICE:</w:t>
      </w:r>
      <w:r w:rsidRPr="00FF2E58">
        <w:rPr>
          <w:rFonts w:ascii="Arial" w:eastAsiaTheme="minorHAnsi" w:hAnsi="Arial" w:cs="Arial"/>
          <w:i/>
          <w:sz w:val="20"/>
          <w:szCs w:val="20"/>
          <w:lang w:eastAsia="en-US"/>
        </w:rPr>
        <w:t>.</w:t>
      </w:r>
      <w:proofErr w:type="gramEnd"/>
      <w:r w:rsidR="00ED5526" w:rsidRPr="00FF2E58">
        <w:rPr>
          <w:rFonts w:ascii="Arial" w:eastAsiaTheme="minorHAnsi" w:hAnsi="Arial" w:cs="Arial"/>
          <w:i/>
          <w:sz w:val="20"/>
          <w:szCs w:val="20"/>
          <w:lang w:eastAsia="en-US"/>
        </w:rPr>
        <w:t xml:space="preserve"> </w:t>
      </w:r>
      <w:r w:rsidR="00ED5526" w:rsidRPr="00FF2E58">
        <w:rPr>
          <w:rFonts w:ascii="Arial" w:eastAsiaTheme="minorHAnsi" w:hAnsi="Arial" w:cs="Arial"/>
          <w:i/>
          <w:lang w:eastAsia="en-US"/>
        </w:rPr>
        <w:tab/>
      </w:r>
      <w:r w:rsidR="00F816BF">
        <w:rPr>
          <w:rFonts w:ascii="Arial" w:eastAsiaTheme="minorHAnsi" w:hAnsi="Arial" w:cs="Arial"/>
          <w:i/>
          <w:lang w:eastAsia="en-US"/>
        </w:rPr>
        <w:tab/>
      </w:r>
      <w:r w:rsidR="00F816BF">
        <w:rPr>
          <w:rFonts w:ascii="Arial" w:eastAsiaTheme="minorHAnsi" w:hAnsi="Arial" w:cs="Arial"/>
          <w:i/>
          <w:lang w:eastAsia="en-US"/>
        </w:rPr>
        <w:tab/>
      </w:r>
      <w:r w:rsidR="00F816BF">
        <w:rPr>
          <w:rFonts w:ascii="Arial" w:eastAsiaTheme="minorHAnsi" w:hAnsi="Arial" w:cs="Arial"/>
          <w:i/>
          <w:lang w:eastAsia="en-US"/>
        </w:rPr>
        <w:tab/>
      </w:r>
      <w:r w:rsidR="00F816BF">
        <w:rPr>
          <w:rFonts w:ascii="Arial" w:eastAsiaTheme="minorHAnsi" w:hAnsi="Arial" w:cs="Arial"/>
          <w:i/>
          <w:lang w:eastAsia="en-US"/>
        </w:rPr>
        <w:tab/>
      </w:r>
      <w:r w:rsidR="00F816BF">
        <w:rPr>
          <w:rFonts w:ascii="Arial" w:eastAsiaTheme="minorHAnsi" w:hAnsi="Arial" w:cs="Arial"/>
          <w:i/>
          <w:lang w:eastAsia="en-US"/>
        </w:rPr>
        <w:tab/>
      </w:r>
      <w:r w:rsidR="00F816BF">
        <w:rPr>
          <w:rFonts w:ascii="Arial" w:eastAsiaTheme="minorHAnsi" w:hAnsi="Arial" w:cs="Arial"/>
          <w:i/>
          <w:lang w:eastAsia="en-US"/>
        </w:rPr>
        <w:tab/>
      </w:r>
      <w:r w:rsidR="00F816BF">
        <w:rPr>
          <w:rFonts w:ascii="Arial" w:eastAsiaTheme="minorHAnsi" w:hAnsi="Arial" w:cs="Arial"/>
          <w:i/>
          <w:lang w:eastAsia="en-US"/>
        </w:rPr>
        <w:tab/>
      </w:r>
      <w:r w:rsidR="00F816BF">
        <w:rPr>
          <w:rFonts w:ascii="Arial" w:eastAsiaTheme="minorHAnsi" w:hAnsi="Arial" w:cs="Arial"/>
          <w:i/>
          <w:lang w:eastAsia="en-US"/>
        </w:rPr>
        <w:tab/>
      </w:r>
      <w:r w:rsidR="00F816BF">
        <w:rPr>
          <w:rFonts w:ascii="Arial" w:eastAsiaTheme="minorHAnsi" w:hAnsi="Arial" w:cs="Arial"/>
          <w:i/>
          <w:lang w:eastAsia="en-US"/>
        </w:rPr>
        <w:tab/>
        <w:t>2</w:t>
      </w:r>
      <w:r w:rsidR="00101E86">
        <w:rPr>
          <w:rFonts w:ascii="Arial" w:eastAsiaTheme="minorHAnsi" w:hAnsi="Arial" w:cs="Arial"/>
          <w:i/>
          <w:lang w:eastAsia="en-US"/>
        </w:rPr>
        <w:t>0</w:t>
      </w:r>
      <w:r w:rsidR="00F816BF">
        <w:rPr>
          <w:rFonts w:ascii="Arial" w:eastAsiaTheme="minorHAnsi" w:hAnsi="Arial" w:cs="Arial"/>
          <w:i/>
          <w:lang w:eastAsia="en-US"/>
        </w:rPr>
        <w:t xml:space="preserve"> marks 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In society, laws…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Are rules that people live by 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Place limits on behaviour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Apply equally to everyone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All of the above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In Australia laws are enforced by …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Police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Regulators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Both A &amp; B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None of the above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Which of the following branches of government has the power to interpret laws and how they apply to </w:t>
      </w:r>
      <w:r w:rsidR="00101E86">
        <w:rPr>
          <w:rFonts w:ascii="Arial" w:eastAsia="Calibri" w:hAnsi="Arial" w:cs="Arial"/>
          <w:lang w:eastAsia="en-US"/>
        </w:rPr>
        <w:t>cases?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Legislative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Executive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Judiciary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Parliament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The adversary system originated in…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Australia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Britain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United States of America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China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Which of the following is not a synonym of adversary?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Rival 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Friend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Enemy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Opponent</w:t>
      </w:r>
    </w:p>
    <w:p w:rsidR="00F816BF" w:rsidRDefault="00F816BF" w:rsidP="00F816BF">
      <w:pPr>
        <w:spacing w:after="200" w:line="360" w:lineRule="auto"/>
        <w:rPr>
          <w:rFonts w:ascii="Arial" w:eastAsia="Calibri" w:hAnsi="Arial" w:cs="Arial"/>
          <w:lang w:eastAsia="en-US"/>
        </w:rPr>
      </w:pPr>
    </w:p>
    <w:p w:rsidR="00F816BF" w:rsidRPr="00F816BF" w:rsidRDefault="00F816BF" w:rsidP="00F816BF">
      <w:pPr>
        <w:spacing w:after="200" w:line="360" w:lineRule="auto"/>
        <w:rPr>
          <w:rFonts w:ascii="Arial" w:eastAsia="Calibri" w:hAnsi="Arial" w:cs="Arial"/>
          <w:lang w:eastAsia="en-US"/>
        </w:rPr>
      </w:pP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lastRenderedPageBreak/>
        <w:t>True or False: Each side in the adversary system has control over their own argument.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True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False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Public law…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Includes rules made to control the public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Affect society as a whole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Deals with disputes between individuals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Only applies to people who live in cities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Private law…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Includes rules made to control the public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Affect society as a whole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Deals with disputes between individuals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Only applies to people who live in cities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Which of the following is not classified as Private law?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Civil Law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Trading Law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Church Law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Criminal Law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Australia’s legal system consists of certain basic principles that </w:t>
      </w:r>
      <w:r w:rsidR="00101E86">
        <w:rPr>
          <w:rFonts w:ascii="Arial" w:eastAsia="Calibri" w:hAnsi="Arial" w:cs="Arial"/>
          <w:lang w:eastAsia="en-US"/>
        </w:rPr>
        <w:t>try</w:t>
      </w:r>
      <w:r>
        <w:rPr>
          <w:rFonts w:ascii="Arial" w:eastAsia="Calibri" w:hAnsi="Arial" w:cs="Arial"/>
          <w:lang w:eastAsia="en-US"/>
        </w:rPr>
        <w:t xml:space="preserve"> to protect members of society and ensure justice is done… this is known as…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The Universal Declaration of Human Rights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Separation of Powers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The Rule of Law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Open Justice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The Rule of Law has many effects on society… with the rule of law which of the following does not occur?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Equality before the law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Right to assembly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Anarchy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Fair Trial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There are 3 rules of evidence, which one relates to rumours and gossip?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Relevance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Hearsay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Legality</w:t>
      </w:r>
    </w:p>
    <w:p w:rsidR="00101E86" w:rsidRDefault="00101E86" w:rsidP="00101E86">
      <w:pPr>
        <w:spacing w:after="200" w:line="360" w:lineRule="auto"/>
        <w:rPr>
          <w:rFonts w:ascii="Arial" w:eastAsia="Calibri" w:hAnsi="Arial" w:cs="Arial"/>
          <w:lang w:eastAsia="en-US"/>
        </w:rPr>
      </w:pPr>
    </w:p>
    <w:p w:rsidR="00101E86" w:rsidRPr="00101E86" w:rsidRDefault="00101E86" w:rsidP="00101E86">
      <w:pPr>
        <w:spacing w:after="200" w:line="360" w:lineRule="auto"/>
        <w:rPr>
          <w:rFonts w:ascii="Arial" w:eastAsia="Calibri" w:hAnsi="Arial" w:cs="Arial"/>
          <w:lang w:eastAsia="en-US"/>
        </w:rPr>
      </w:pP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lastRenderedPageBreak/>
        <w:t>Who has control over the courtroom?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Judge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Jury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Orderly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Prosecution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True or False: Judges are not expected to be independent from the government as they are appointed by parliament.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True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False</w:t>
      </w:r>
    </w:p>
    <w:p w:rsidR="00F816BF" w:rsidRDefault="00F816BF" w:rsidP="00F816BF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The role of the jury is to…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Decide the verdict of the case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Decide the verdict and the sentencing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Decide if the case should go to trial</w:t>
      </w:r>
    </w:p>
    <w:p w:rsidR="00F816BF" w:rsidRDefault="00F816BF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None of the above</w:t>
      </w:r>
    </w:p>
    <w:p w:rsidR="0094761A" w:rsidRPr="009B284E" w:rsidRDefault="0094761A" w:rsidP="009B284E">
      <w:pPr>
        <w:numPr>
          <w:ilvl w:val="0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Which Western Australian court can hear criminal cases for which the maximum penalty is life imprisonment?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Magistr</w:t>
      </w:r>
      <w:r w:rsidR="0091272C">
        <w:rPr>
          <w:rFonts w:ascii="Arial" w:eastAsia="Calibri" w:hAnsi="Arial" w:cs="Arial"/>
          <w:lang w:eastAsia="en-US"/>
        </w:rPr>
        <w:t>ates Court of Western Australia</w:t>
      </w:r>
    </w:p>
    <w:p w:rsidR="0094761A" w:rsidRPr="009B284E" w:rsidRDefault="0091272C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Coroners Court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Sup</w:t>
      </w:r>
      <w:r w:rsidR="0091272C">
        <w:rPr>
          <w:rFonts w:ascii="Arial" w:eastAsia="Calibri" w:hAnsi="Arial" w:cs="Arial"/>
          <w:lang w:eastAsia="en-US"/>
        </w:rPr>
        <w:t>reme Court of Western Australia</w:t>
      </w:r>
    </w:p>
    <w:p w:rsidR="00F816BF" w:rsidRPr="00F816BF" w:rsidRDefault="0094761A" w:rsidP="00F816BF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Dist</w:t>
      </w:r>
      <w:r w:rsidR="0091272C">
        <w:rPr>
          <w:rFonts w:ascii="Arial" w:eastAsia="Calibri" w:hAnsi="Arial" w:cs="Arial"/>
          <w:lang w:eastAsia="en-US"/>
        </w:rPr>
        <w:t>rict Court of Western Australia</w:t>
      </w:r>
    </w:p>
    <w:p w:rsidR="0094761A" w:rsidRPr="009B284E" w:rsidRDefault="0094761A" w:rsidP="009B284E">
      <w:pPr>
        <w:numPr>
          <w:ilvl w:val="0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Which of the following is NOT a feature of the Australian legal system?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All persons are consider</w:t>
      </w:r>
      <w:r w:rsidR="0091272C">
        <w:rPr>
          <w:rFonts w:ascii="Arial" w:eastAsia="Calibri" w:hAnsi="Arial" w:cs="Arial"/>
          <w:lang w:eastAsia="en-US"/>
        </w:rPr>
        <w:t>ed innocent until proven guilty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The power of the government is divided between the judic</w:t>
      </w:r>
      <w:r w:rsidR="0091272C">
        <w:rPr>
          <w:rFonts w:ascii="Arial" w:eastAsia="Calibri" w:hAnsi="Arial" w:cs="Arial"/>
          <w:lang w:eastAsia="en-US"/>
        </w:rPr>
        <w:t>iary, executive and legislature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All p</w:t>
      </w:r>
      <w:r w:rsidR="0091272C">
        <w:rPr>
          <w:rFonts w:ascii="Arial" w:eastAsia="Calibri" w:hAnsi="Arial" w:cs="Arial"/>
          <w:lang w:eastAsia="en-US"/>
        </w:rPr>
        <w:t>ersons are equal before the law</w:t>
      </w:r>
    </w:p>
    <w:p w:rsidR="0094761A" w:rsidRPr="00F816BF" w:rsidRDefault="0094761A" w:rsidP="00F816BF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The decisions of all the courts are</w:t>
      </w:r>
      <w:r w:rsidR="0091272C">
        <w:rPr>
          <w:rFonts w:ascii="Arial" w:eastAsia="Calibri" w:hAnsi="Arial" w:cs="Arial"/>
          <w:lang w:eastAsia="en-US"/>
        </w:rPr>
        <w:t xml:space="preserve"> final and cannot be challenge</w:t>
      </w:r>
    </w:p>
    <w:p w:rsidR="0094761A" w:rsidRPr="009B284E" w:rsidRDefault="0094761A" w:rsidP="009B284E">
      <w:pPr>
        <w:numPr>
          <w:ilvl w:val="0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 xml:space="preserve">In a criminal case the right to a fair trial, means that the trial must be fair to who? 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The defendant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The victim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Witnesses</w:t>
      </w:r>
    </w:p>
    <w:p w:rsidR="0094761A" w:rsidRDefault="0091272C" w:rsidP="00F816BF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All of the above</w:t>
      </w:r>
    </w:p>
    <w:p w:rsidR="0094761A" w:rsidRPr="009B284E" w:rsidRDefault="0094761A" w:rsidP="009B284E">
      <w:pPr>
        <w:numPr>
          <w:ilvl w:val="0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 xml:space="preserve"> How many people serve on a jury?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21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12</w:t>
      </w:r>
    </w:p>
    <w:p w:rsidR="0094761A" w:rsidRPr="009B284E" w:rsidRDefault="0094761A" w:rsidP="009B284E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10</w:t>
      </w:r>
    </w:p>
    <w:p w:rsidR="0094761A" w:rsidRPr="00F816BF" w:rsidRDefault="0094761A" w:rsidP="00F816BF">
      <w:pPr>
        <w:numPr>
          <w:ilvl w:val="1"/>
          <w:numId w:val="12"/>
        </w:numPr>
        <w:spacing w:after="200" w:line="360" w:lineRule="auto"/>
        <w:contextualSpacing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13</w:t>
      </w:r>
    </w:p>
    <w:p w:rsidR="00BA2C91" w:rsidRPr="009B284E" w:rsidRDefault="0094761A" w:rsidP="009B284E">
      <w:pPr>
        <w:pStyle w:val="ListParagraph"/>
        <w:numPr>
          <w:ilvl w:val="0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lastRenderedPageBreak/>
        <w:t>A person who brings a case against another in court in known as</w:t>
      </w:r>
    </w:p>
    <w:p w:rsidR="00BA2C91" w:rsidRPr="009B284E" w:rsidRDefault="0094761A" w:rsidP="009B284E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Defendant</w:t>
      </w:r>
    </w:p>
    <w:p w:rsidR="00BA2C91" w:rsidRPr="009B284E" w:rsidRDefault="0094761A" w:rsidP="009B284E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Plaintiff</w:t>
      </w:r>
    </w:p>
    <w:p w:rsidR="00BA2C91" w:rsidRPr="009B284E" w:rsidRDefault="0094761A" w:rsidP="009B284E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Defence</w:t>
      </w:r>
    </w:p>
    <w:p w:rsidR="00F816BF" w:rsidRDefault="00BA2C91" w:rsidP="00F816BF">
      <w:pPr>
        <w:pStyle w:val="ListParagraph"/>
        <w:numPr>
          <w:ilvl w:val="1"/>
          <w:numId w:val="12"/>
        </w:numPr>
        <w:spacing w:after="200" w:line="360" w:lineRule="auto"/>
        <w:rPr>
          <w:rFonts w:ascii="Arial" w:eastAsia="Calibri" w:hAnsi="Arial" w:cs="Arial"/>
          <w:lang w:eastAsia="en-US"/>
        </w:rPr>
      </w:pPr>
      <w:r w:rsidRPr="009B284E">
        <w:rPr>
          <w:rFonts w:ascii="Arial" w:eastAsia="Calibri" w:hAnsi="Arial" w:cs="Arial"/>
          <w:lang w:eastAsia="en-US"/>
        </w:rPr>
        <w:t>Offence</w:t>
      </w:r>
    </w:p>
    <w:p w:rsidR="0094761A" w:rsidRPr="00F816BF" w:rsidRDefault="00F816BF" w:rsidP="00F816BF">
      <w:pPr>
        <w:spacing w:after="200" w:line="360" w:lineRule="auto"/>
        <w:ind w:left="1080"/>
        <w:jc w:val="center"/>
        <w:rPr>
          <w:rFonts w:ascii="Arial" w:eastAsia="Calibri" w:hAnsi="Arial" w:cs="Arial"/>
          <w:lang w:eastAsia="en-US"/>
        </w:rPr>
      </w:pPr>
      <w:r w:rsidRPr="00F816BF">
        <w:rPr>
          <w:rFonts w:ascii="Arial" w:eastAsiaTheme="minorHAnsi" w:hAnsi="Arial" w:cs="Arial"/>
          <w:b/>
          <w:i/>
          <w:u w:val="single"/>
          <w:lang w:eastAsia="en-US"/>
        </w:rPr>
        <w:t>Short Answer</w:t>
      </w:r>
    </w:p>
    <w:p w:rsidR="00F816BF" w:rsidRDefault="00F816BF" w:rsidP="00F816BF">
      <w:pPr>
        <w:pStyle w:val="ListParagraph"/>
        <w:numPr>
          <w:ilvl w:val="0"/>
          <w:numId w:val="33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the following terms and provide an example.                 </w:t>
      </w:r>
      <w:r w:rsidR="00F4231E">
        <w:rPr>
          <w:rFonts w:ascii="Arial" w:hAnsi="Arial" w:cs="Arial"/>
        </w:rPr>
        <w:t xml:space="preserve">                              (6</w:t>
      </w:r>
      <w:r>
        <w:rPr>
          <w:rFonts w:ascii="Arial" w:hAnsi="Arial" w:cs="Arial"/>
        </w:rPr>
        <w:t xml:space="preserve"> marks)</w:t>
      </w:r>
    </w:p>
    <w:p w:rsidR="00F816BF" w:rsidRDefault="00F816BF" w:rsidP="00F816BF">
      <w:pPr>
        <w:pStyle w:val="ListParagraph"/>
        <w:numPr>
          <w:ilvl w:val="0"/>
          <w:numId w:val="34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Public Law 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F816BF" w:rsidRDefault="00F816BF" w:rsidP="00F816BF">
      <w:pPr>
        <w:pStyle w:val="ListParagraph"/>
        <w:numPr>
          <w:ilvl w:val="0"/>
          <w:numId w:val="34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Private Law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</w:t>
      </w:r>
    </w:p>
    <w:p w:rsid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F816BF" w:rsidRDefault="00F816BF" w:rsidP="00F816BF">
      <w:pPr>
        <w:pStyle w:val="ListParagraph"/>
        <w:numPr>
          <w:ilvl w:val="0"/>
          <w:numId w:val="33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how the adversary system works. A good answer will include examples. (4 marks)</w:t>
      </w:r>
    </w:p>
    <w:p w:rsidR="00101E86" w:rsidRDefault="00101E86" w:rsidP="00101E86">
      <w:pPr>
        <w:pStyle w:val="ListParagraph"/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101E86" w:rsidRPr="00F816BF" w:rsidRDefault="00F816BF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</w:t>
      </w:r>
      <w:r w:rsidR="00101E86"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101E86" w:rsidRPr="00F816BF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</w:t>
      </w:r>
    </w:p>
    <w:p w:rsidR="00101E86" w:rsidRDefault="00101E86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F816BF" w:rsidRDefault="00F816BF" w:rsidP="00F4231E">
      <w:pPr>
        <w:pStyle w:val="ListParagraph"/>
        <w:numPr>
          <w:ilvl w:val="0"/>
          <w:numId w:val="33"/>
        </w:numPr>
        <w:tabs>
          <w:tab w:val="right" w:leader="underscore" w:pos="10206"/>
        </w:tabs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Looking at the diagram, state the name of the person/r</w:t>
      </w:r>
      <w:r w:rsidR="00F4231E">
        <w:rPr>
          <w:rFonts w:ascii="Arial" w:hAnsi="Arial" w:cs="Arial"/>
        </w:rPr>
        <w:t xml:space="preserve">ole as indicated by the letter. </w:t>
      </w:r>
      <w:r>
        <w:rPr>
          <w:rFonts w:ascii="Arial" w:hAnsi="Arial" w:cs="Arial"/>
        </w:rPr>
        <w:t>(4 marks)</w:t>
      </w:r>
    </w:p>
    <w:p w:rsidR="00F816BF" w:rsidRDefault="00F816BF" w:rsidP="00F816BF">
      <w:pPr>
        <w:pStyle w:val="ListParagraph"/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3253548" cy="2955851"/>
                <wp:effectExtent l="0" t="0" r="444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548" cy="2955851"/>
                          <a:chOff x="0" y="0"/>
                          <a:chExt cx="4072255" cy="380492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Image result for courtroom diagram&quot;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255" cy="380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2413590" y="616688"/>
                            <a:ext cx="329609" cy="3189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01E86" w:rsidRPr="00F816BF" w:rsidRDefault="00101E8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816BF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221665" y="2243470"/>
                            <a:ext cx="329609" cy="3189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01E86" w:rsidRPr="00F816BF" w:rsidRDefault="00101E86" w:rsidP="00F816B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48586" y="1531088"/>
                            <a:ext cx="329609" cy="3189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01E86" w:rsidRPr="00F816BF" w:rsidRDefault="00101E86" w:rsidP="00F816B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604976" y="3317358"/>
                            <a:ext cx="32956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01E86" w:rsidRPr="00F816BF" w:rsidRDefault="00101E86" w:rsidP="00F816B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left:0;text-align:left;margin-left:205pt;margin-top:11.7pt;width:256.2pt;height:232.75pt;z-index:251668480;mso-position-horizontal:right;mso-position-horizontal-relative:margin;mso-width-relative:margin;mso-height-relative:margin" coordsize="40722,380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Image result for courtroom diagram&quot;" style="position:absolute;width:40722;height:38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">
                  <v:imagedata r:id="rId7" o:title="Image result for courtroom diagram&quot;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4135;top:6166;width:329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101E86" w:rsidRPr="00F816BF" w:rsidRDefault="00101E86">
                        <w:pPr>
                          <w:rPr>
                            <w:b/>
                            <w:bCs/>
                          </w:rPr>
                        </w:pPr>
                        <w:r w:rsidRPr="00F816BF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5" o:spid="_x0000_s1030" type="#_x0000_t202" style="position:absolute;left:32216;top:22434;width:329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101E86" w:rsidRPr="00F816BF" w:rsidRDefault="00101E86" w:rsidP="00F816B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31" type="#_x0000_t202" style="position:absolute;left:6485;top:15310;width:329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101E86" w:rsidRPr="00F816BF" w:rsidRDefault="00101E86" w:rsidP="00F816B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  <v:shape id="Text Box 8" o:spid="_x0000_s1032" type="#_x0000_t202" style="position:absolute;left:26049;top:33173;width:3296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101E86" w:rsidRPr="00F816BF" w:rsidRDefault="00101E86" w:rsidP="00F816B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816BF" w:rsidRDefault="00F816BF" w:rsidP="00F816BF">
      <w:pPr>
        <w:pStyle w:val="ListParagraph"/>
        <w:numPr>
          <w:ilvl w:val="0"/>
          <w:numId w:val="36"/>
        </w:numPr>
        <w:tabs>
          <w:tab w:val="right" w:leader="underscore" w:pos="10206"/>
        </w:tabs>
        <w:spacing w:line="48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F816BF" w:rsidRDefault="00F816BF" w:rsidP="00F816BF">
      <w:pPr>
        <w:pStyle w:val="ListParagraph"/>
        <w:numPr>
          <w:ilvl w:val="0"/>
          <w:numId w:val="36"/>
        </w:numPr>
        <w:tabs>
          <w:tab w:val="right" w:leader="underscore" w:pos="10206"/>
        </w:tabs>
        <w:spacing w:line="480" w:lineRule="auto"/>
        <w:ind w:left="426" w:hanging="426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</w:t>
      </w:r>
    </w:p>
    <w:p w:rsidR="00F816BF" w:rsidRDefault="00F816BF" w:rsidP="00F816BF">
      <w:pPr>
        <w:pStyle w:val="ListParagraph"/>
        <w:numPr>
          <w:ilvl w:val="0"/>
          <w:numId w:val="36"/>
        </w:numPr>
        <w:tabs>
          <w:tab w:val="right" w:leader="underscore" w:pos="10206"/>
        </w:tabs>
        <w:spacing w:line="480" w:lineRule="auto"/>
        <w:ind w:left="426" w:hanging="426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</w:t>
      </w:r>
    </w:p>
    <w:p w:rsidR="00F816BF" w:rsidRPr="00F816BF" w:rsidRDefault="00F816BF" w:rsidP="00F816BF">
      <w:pPr>
        <w:pStyle w:val="ListParagraph"/>
        <w:numPr>
          <w:ilvl w:val="0"/>
          <w:numId w:val="36"/>
        </w:numPr>
        <w:tabs>
          <w:tab w:val="right" w:leader="underscore" w:pos="10206"/>
        </w:tabs>
        <w:spacing w:line="480" w:lineRule="auto"/>
        <w:ind w:left="426" w:hanging="426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</w:t>
      </w:r>
    </w:p>
    <w:p w:rsidR="00F816BF" w:rsidRDefault="00F816BF" w:rsidP="00F816BF">
      <w:pPr>
        <w:pStyle w:val="ListParagraph"/>
        <w:rPr>
          <w:lang w:eastAsia="en-GB"/>
        </w:rPr>
      </w:pPr>
    </w:p>
    <w:p w:rsidR="00101E86" w:rsidRDefault="00101E86" w:rsidP="00F816BF">
      <w:pPr>
        <w:pStyle w:val="ListParagraph"/>
        <w:rPr>
          <w:lang w:eastAsia="en-GB"/>
        </w:rPr>
      </w:pPr>
    </w:p>
    <w:p w:rsidR="00101E86" w:rsidRDefault="00101E86" w:rsidP="00F816BF">
      <w:pPr>
        <w:pStyle w:val="ListParagraph"/>
        <w:rPr>
          <w:lang w:eastAsia="en-GB"/>
        </w:rPr>
      </w:pPr>
    </w:p>
    <w:p w:rsidR="00101E86" w:rsidRDefault="00101E86" w:rsidP="00F816BF">
      <w:pPr>
        <w:pStyle w:val="ListParagraph"/>
        <w:rPr>
          <w:lang w:eastAsia="en-GB"/>
        </w:rPr>
      </w:pPr>
    </w:p>
    <w:p w:rsidR="00101E86" w:rsidRDefault="00101E86" w:rsidP="00F816BF">
      <w:pPr>
        <w:pStyle w:val="ListParagraph"/>
        <w:rPr>
          <w:lang w:eastAsia="en-GB"/>
        </w:rPr>
      </w:pPr>
    </w:p>
    <w:p w:rsidR="00101E86" w:rsidRDefault="00101E86" w:rsidP="00F816BF">
      <w:pPr>
        <w:pStyle w:val="ListParagraph"/>
        <w:rPr>
          <w:lang w:eastAsia="en-GB"/>
        </w:rPr>
      </w:pPr>
    </w:p>
    <w:p w:rsidR="00101E86" w:rsidRDefault="00101E86" w:rsidP="00F816BF">
      <w:pPr>
        <w:pStyle w:val="ListParagraph"/>
        <w:rPr>
          <w:lang w:eastAsia="en-GB"/>
        </w:rPr>
      </w:pPr>
    </w:p>
    <w:p w:rsidR="00101E86" w:rsidRDefault="00101E86" w:rsidP="00F816BF">
      <w:pPr>
        <w:pStyle w:val="ListParagraph"/>
        <w:rPr>
          <w:lang w:eastAsia="en-GB"/>
        </w:rPr>
      </w:pPr>
    </w:p>
    <w:p w:rsidR="00101E86" w:rsidRDefault="00101E86" w:rsidP="00F816BF">
      <w:pPr>
        <w:pStyle w:val="ListParagraph"/>
        <w:rPr>
          <w:lang w:eastAsia="en-GB"/>
        </w:rPr>
      </w:pPr>
    </w:p>
    <w:p w:rsidR="00F816BF" w:rsidRPr="00F816BF" w:rsidRDefault="00F816BF" w:rsidP="00F816BF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F816BF">
        <w:rPr>
          <w:rFonts w:ascii="Arial" w:hAnsi="Arial" w:cs="Arial"/>
        </w:rPr>
        <w:t xml:space="preserve">Classify each of </w:t>
      </w:r>
      <w:r w:rsidR="00723E85">
        <w:rPr>
          <w:rFonts w:ascii="Arial" w:hAnsi="Arial" w:cs="Arial"/>
        </w:rPr>
        <w:t xml:space="preserve">the following as </w:t>
      </w:r>
      <w:r w:rsidRPr="00F816BF">
        <w:rPr>
          <w:rFonts w:ascii="Arial" w:hAnsi="Arial" w:cs="Arial"/>
        </w:rPr>
        <w:t xml:space="preserve">whether they </w:t>
      </w:r>
      <w:r w:rsidR="00723E85">
        <w:rPr>
          <w:rFonts w:ascii="Arial" w:hAnsi="Arial" w:cs="Arial"/>
        </w:rPr>
        <w:t>occur with or without</w:t>
      </w:r>
      <w:bookmarkStart w:id="0" w:name="_GoBack"/>
      <w:bookmarkEnd w:id="0"/>
      <w:r w:rsidR="00723E85">
        <w:rPr>
          <w:rFonts w:ascii="Arial" w:hAnsi="Arial" w:cs="Arial"/>
        </w:rPr>
        <w:t xml:space="preserve"> the rule of law</w:t>
      </w:r>
      <w:r w:rsidRPr="00F816BF">
        <w:rPr>
          <w:rFonts w:ascii="Arial" w:hAnsi="Arial" w:cs="Arial"/>
        </w:rPr>
        <w:t xml:space="preserve"> by ticking the </w:t>
      </w:r>
      <w:r w:rsidR="00723E85">
        <w:rPr>
          <w:rFonts w:ascii="Arial" w:hAnsi="Arial" w:cs="Arial"/>
        </w:rPr>
        <w:t xml:space="preserve">appropriate </w:t>
      </w:r>
      <w:r w:rsidRPr="00F816BF">
        <w:rPr>
          <w:rFonts w:ascii="Arial" w:hAnsi="Arial" w:cs="Arial"/>
        </w:rPr>
        <w:t>column.</w:t>
      </w:r>
      <w:r w:rsidR="00723E85">
        <w:rPr>
          <w:rFonts w:ascii="Arial" w:hAnsi="Arial" w:cs="Arial"/>
        </w:rPr>
        <w:tab/>
      </w:r>
      <w:r w:rsidR="00723E85">
        <w:rPr>
          <w:rFonts w:ascii="Arial" w:hAnsi="Arial" w:cs="Arial"/>
        </w:rPr>
        <w:tab/>
      </w:r>
      <w:r w:rsidR="00723E85">
        <w:rPr>
          <w:rFonts w:ascii="Arial" w:hAnsi="Arial" w:cs="Arial"/>
        </w:rPr>
        <w:tab/>
      </w:r>
      <w:r w:rsidR="00723E85">
        <w:rPr>
          <w:rFonts w:ascii="Arial" w:hAnsi="Arial" w:cs="Arial"/>
        </w:rPr>
        <w:tab/>
      </w:r>
      <w:r w:rsidR="00723E85">
        <w:rPr>
          <w:rFonts w:ascii="Arial" w:hAnsi="Arial" w:cs="Arial"/>
        </w:rPr>
        <w:tab/>
      </w:r>
      <w:r w:rsidR="00723E85">
        <w:rPr>
          <w:rFonts w:ascii="Arial" w:hAnsi="Arial" w:cs="Arial"/>
        </w:rPr>
        <w:tab/>
      </w:r>
      <w:r w:rsidR="00723E85">
        <w:rPr>
          <w:rFonts w:ascii="Arial" w:hAnsi="Arial" w:cs="Arial"/>
        </w:rPr>
        <w:tab/>
      </w:r>
      <w:r w:rsidR="00723E85">
        <w:rPr>
          <w:rFonts w:ascii="Arial" w:hAnsi="Arial" w:cs="Arial"/>
        </w:rPr>
        <w:tab/>
      </w:r>
      <w:r>
        <w:rPr>
          <w:rFonts w:ascii="Arial" w:hAnsi="Arial" w:cs="Arial"/>
        </w:rPr>
        <w:t>(6 marks)</w:t>
      </w:r>
    </w:p>
    <w:p w:rsidR="00F816BF" w:rsidRDefault="00F816BF" w:rsidP="00F816BF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4"/>
        <w:gridCol w:w="3364"/>
        <w:gridCol w:w="3540"/>
      </w:tblGrid>
      <w:tr w:rsidR="00F816BF" w:rsidRPr="00F816BF" w:rsidTr="00F816BF">
        <w:trPr>
          <w:trHeight w:val="472"/>
        </w:trPr>
        <w:tc>
          <w:tcPr>
            <w:tcW w:w="353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364" w:type="dxa"/>
          </w:tcPr>
          <w:p w:rsidR="00F816BF" w:rsidRPr="00F816BF" w:rsidRDefault="00F816BF" w:rsidP="00F816BF">
            <w:pPr>
              <w:jc w:val="center"/>
              <w:rPr>
                <w:rFonts w:ascii="Arial" w:hAnsi="Arial" w:cs="Arial"/>
                <w:b/>
                <w:bCs/>
                <w:lang w:eastAsia="en-GB"/>
              </w:rPr>
            </w:pPr>
            <w:r w:rsidRPr="00F816BF">
              <w:rPr>
                <w:rFonts w:ascii="Arial" w:hAnsi="Arial" w:cs="Arial"/>
                <w:b/>
                <w:bCs/>
                <w:lang w:eastAsia="en-GB"/>
              </w:rPr>
              <w:t>With the Rule of Law</w:t>
            </w:r>
          </w:p>
        </w:tc>
        <w:tc>
          <w:tcPr>
            <w:tcW w:w="3540" w:type="dxa"/>
          </w:tcPr>
          <w:p w:rsidR="00F816BF" w:rsidRPr="00F816BF" w:rsidRDefault="00F816BF" w:rsidP="00F816BF">
            <w:pPr>
              <w:jc w:val="center"/>
              <w:rPr>
                <w:rFonts w:ascii="Arial" w:hAnsi="Arial" w:cs="Arial"/>
                <w:b/>
                <w:bCs/>
                <w:lang w:eastAsia="en-GB"/>
              </w:rPr>
            </w:pPr>
            <w:r w:rsidRPr="00F816BF">
              <w:rPr>
                <w:rFonts w:ascii="Arial" w:hAnsi="Arial" w:cs="Arial"/>
                <w:b/>
                <w:bCs/>
                <w:lang w:eastAsia="en-GB"/>
              </w:rPr>
              <w:t>Without the Rule of Law</w:t>
            </w:r>
          </w:p>
        </w:tc>
      </w:tr>
      <w:tr w:rsidR="00F816BF" w:rsidRPr="00F816BF" w:rsidTr="00F816BF">
        <w:trPr>
          <w:trHeight w:val="472"/>
        </w:trPr>
        <w:tc>
          <w:tcPr>
            <w:tcW w:w="353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  <w:r w:rsidRPr="00F816BF">
              <w:rPr>
                <w:rFonts w:ascii="Arial" w:hAnsi="Arial" w:cs="Arial"/>
                <w:lang w:eastAsia="en-GB"/>
              </w:rPr>
              <w:t>Forced confessions</w:t>
            </w:r>
          </w:p>
        </w:tc>
        <w:tc>
          <w:tcPr>
            <w:tcW w:w="336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540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16BF" w:rsidRPr="00F816BF" w:rsidTr="00F816BF">
        <w:trPr>
          <w:trHeight w:val="472"/>
        </w:trPr>
        <w:tc>
          <w:tcPr>
            <w:tcW w:w="353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  <w:r w:rsidRPr="00F816BF">
              <w:rPr>
                <w:rFonts w:ascii="Arial" w:hAnsi="Arial" w:cs="Arial"/>
                <w:lang w:eastAsia="en-GB"/>
              </w:rPr>
              <w:t>Right to silence</w:t>
            </w:r>
          </w:p>
        </w:tc>
        <w:tc>
          <w:tcPr>
            <w:tcW w:w="336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540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16BF" w:rsidRPr="00F816BF" w:rsidTr="00F816BF">
        <w:trPr>
          <w:trHeight w:val="472"/>
        </w:trPr>
        <w:tc>
          <w:tcPr>
            <w:tcW w:w="353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  <w:r w:rsidRPr="00F816BF">
              <w:rPr>
                <w:rFonts w:ascii="Arial" w:hAnsi="Arial" w:cs="Arial"/>
                <w:lang w:eastAsia="en-GB"/>
              </w:rPr>
              <w:t>Presumption of innocence</w:t>
            </w:r>
          </w:p>
        </w:tc>
        <w:tc>
          <w:tcPr>
            <w:tcW w:w="336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540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16BF" w:rsidRPr="00F816BF" w:rsidTr="00F816BF">
        <w:trPr>
          <w:trHeight w:val="472"/>
        </w:trPr>
        <w:tc>
          <w:tcPr>
            <w:tcW w:w="353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  <w:r w:rsidRPr="00F816BF">
              <w:rPr>
                <w:rFonts w:ascii="Arial" w:hAnsi="Arial" w:cs="Arial"/>
                <w:lang w:eastAsia="en-GB"/>
              </w:rPr>
              <w:t>Freedom of speech/media</w:t>
            </w:r>
          </w:p>
        </w:tc>
        <w:tc>
          <w:tcPr>
            <w:tcW w:w="336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540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16BF" w:rsidRPr="00F816BF" w:rsidTr="00F816BF">
        <w:trPr>
          <w:trHeight w:val="975"/>
        </w:trPr>
        <w:tc>
          <w:tcPr>
            <w:tcW w:w="353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  <w:r w:rsidRPr="00F816BF">
              <w:rPr>
                <w:rFonts w:ascii="Arial" w:hAnsi="Arial" w:cs="Arial"/>
                <w:lang w:eastAsia="en-GB"/>
              </w:rPr>
              <w:t>Presumed guilty or punished without a trial</w:t>
            </w:r>
          </w:p>
        </w:tc>
        <w:tc>
          <w:tcPr>
            <w:tcW w:w="336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540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16BF" w:rsidRPr="00F816BF" w:rsidTr="00F816BF">
        <w:trPr>
          <w:trHeight w:val="472"/>
        </w:trPr>
        <w:tc>
          <w:tcPr>
            <w:tcW w:w="353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  <w:r w:rsidRPr="00F816BF">
              <w:rPr>
                <w:rFonts w:ascii="Arial" w:hAnsi="Arial" w:cs="Arial"/>
                <w:lang w:eastAsia="en-GB"/>
              </w:rPr>
              <w:t>Public gatherings are banned</w:t>
            </w:r>
          </w:p>
        </w:tc>
        <w:tc>
          <w:tcPr>
            <w:tcW w:w="3364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3540" w:type="dxa"/>
          </w:tcPr>
          <w:p w:rsidR="00F816BF" w:rsidRPr="00F816BF" w:rsidRDefault="00F816BF" w:rsidP="00F816BF">
            <w:pPr>
              <w:rPr>
                <w:rFonts w:ascii="Arial" w:hAnsi="Arial" w:cs="Arial"/>
                <w:lang w:eastAsia="en-GB"/>
              </w:rPr>
            </w:pPr>
          </w:p>
        </w:tc>
      </w:tr>
    </w:tbl>
    <w:p w:rsidR="00F816BF" w:rsidRDefault="00F816BF" w:rsidP="00F816BF">
      <w:pPr>
        <w:rPr>
          <w:lang w:eastAsia="en-GB"/>
        </w:rPr>
      </w:pPr>
    </w:p>
    <w:p w:rsidR="00F816BF" w:rsidRDefault="00F816BF" w:rsidP="00F816BF">
      <w:pPr>
        <w:rPr>
          <w:lang w:eastAsia="en-GB"/>
        </w:rPr>
      </w:pPr>
    </w:p>
    <w:p w:rsidR="00F816BF" w:rsidRDefault="00F816BF" w:rsidP="00F816BF">
      <w:pPr>
        <w:pStyle w:val="ListParagraph"/>
        <w:numPr>
          <w:ilvl w:val="0"/>
          <w:numId w:val="33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each of the civil cases scenarios below, match the outcome that correctly results by drawing a line between them.                                                                                    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5074"/>
      </w:tblGrid>
      <w:tr w:rsidR="00F816BF" w:rsidTr="00F816BF">
        <w:tc>
          <w:tcPr>
            <w:tcW w:w="2689" w:type="dxa"/>
          </w:tcPr>
          <w:p w:rsidR="00F816BF" w:rsidRDefault="00F816BF" w:rsidP="00F816BF">
            <w:pPr>
              <w:tabs>
                <w:tab w:val="right" w:leader="underscore" w:pos="102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Defendant Wins</w:t>
            </w:r>
          </w:p>
        </w:tc>
        <w:tc>
          <w:tcPr>
            <w:tcW w:w="2693" w:type="dxa"/>
            <w:vMerge w:val="restart"/>
          </w:tcPr>
          <w:p w:rsidR="00F816BF" w:rsidRDefault="00F816BF" w:rsidP="00F816BF">
            <w:pPr>
              <w:tabs>
                <w:tab w:val="right" w:leader="underscore" w:pos="10206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074" w:type="dxa"/>
          </w:tcPr>
          <w:p w:rsidR="00F816BF" w:rsidRDefault="00F816BF" w:rsidP="00F816BF">
            <w:pPr>
              <w:tabs>
                <w:tab w:val="right" w:leader="underscore" w:pos="102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Defendant provides greater evidence against the allegation the plaintiff provides to support it.</w:t>
            </w:r>
          </w:p>
        </w:tc>
      </w:tr>
      <w:tr w:rsidR="00F816BF" w:rsidTr="00F816BF">
        <w:tc>
          <w:tcPr>
            <w:tcW w:w="2689" w:type="dxa"/>
          </w:tcPr>
          <w:p w:rsidR="00F816BF" w:rsidRDefault="00F816BF" w:rsidP="00F816BF">
            <w:pPr>
              <w:tabs>
                <w:tab w:val="right" w:leader="underscore" w:pos="102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Plaintiff Wins</w:t>
            </w:r>
          </w:p>
        </w:tc>
        <w:tc>
          <w:tcPr>
            <w:tcW w:w="2693" w:type="dxa"/>
            <w:vMerge/>
          </w:tcPr>
          <w:p w:rsidR="00F816BF" w:rsidRDefault="00F816BF" w:rsidP="00F816BF">
            <w:pPr>
              <w:tabs>
                <w:tab w:val="right" w:leader="underscore" w:pos="10206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074" w:type="dxa"/>
          </w:tcPr>
          <w:p w:rsidR="00F816BF" w:rsidRDefault="00F816BF" w:rsidP="00F816BF">
            <w:pPr>
              <w:tabs>
                <w:tab w:val="right" w:leader="underscore" w:pos="102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Plaintiff does not produce enough evidence to support their allegation.</w:t>
            </w:r>
          </w:p>
        </w:tc>
      </w:tr>
      <w:tr w:rsidR="00F816BF" w:rsidTr="00F816BF">
        <w:tc>
          <w:tcPr>
            <w:tcW w:w="2689" w:type="dxa"/>
          </w:tcPr>
          <w:p w:rsidR="00F816BF" w:rsidRDefault="00F816BF" w:rsidP="00F816BF">
            <w:pPr>
              <w:tabs>
                <w:tab w:val="right" w:leader="underscore" w:pos="102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Defendant Wins</w:t>
            </w:r>
          </w:p>
        </w:tc>
        <w:tc>
          <w:tcPr>
            <w:tcW w:w="2693" w:type="dxa"/>
            <w:vMerge/>
          </w:tcPr>
          <w:p w:rsidR="00F816BF" w:rsidRDefault="00F816BF" w:rsidP="00F816BF">
            <w:pPr>
              <w:tabs>
                <w:tab w:val="right" w:leader="underscore" w:pos="10206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074" w:type="dxa"/>
          </w:tcPr>
          <w:p w:rsidR="00F816BF" w:rsidRDefault="00F816BF" w:rsidP="00F816BF">
            <w:pPr>
              <w:tabs>
                <w:tab w:val="right" w:leader="underscore" w:pos="102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Plaintiff provides greater evidence than the defendant – enough to support their allegation on the balance of probabilities </w:t>
            </w:r>
          </w:p>
        </w:tc>
      </w:tr>
    </w:tbl>
    <w:p w:rsidR="00F816BF" w:rsidRDefault="00F4231E" w:rsidP="00F816BF">
      <w:pPr>
        <w:pStyle w:val="ListParagraph"/>
        <w:numPr>
          <w:ilvl w:val="0"/>
          <w:numId w:val="33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Select</w:t>
      </w:r>
      <w:r w:rsidR="00F816BF">
        <w:rPr>
          <w:rFonts w:ascii="Arial" w:hAnsi="Arial" w:cs="Arial"/>
        </w:rPr>
        <w:t xml:space="preserve"> one of the following principles and explain how it contributes to ensuring everyone is treated fairly, equally and that justice is maintained.                                             (5 marks)</w:t>
      </w:r>
    </w:p>
    <w:p w:rsidR="00F816BF" w:rsidRDefault="00F816BF" w:rsidP="00F816BF">
      <w:pPr>
        <w:pStyle w:val="ListParagraph"/>
        <w:numPr>
          <w:ilvl w:val="0"/>
          <w:numId w:val="35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to Justice</w:t>
      </w:r>
    </w:p>
    <w:p w:rsidR="00F816BF" w:rsidRDefault="00F816BF" w:rsidP="00F816BF">
      <w:pPr>
        <w:pStyle w:val="ListParagraph"/>
        <w:numPr>
          <w:ilvl w:val="0"/>
          <w:numId w:val="35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Burden of Proof</w:t>
      </w:r>
    </w:p>
    <w:p w:rsidR="00F816BF" w:rsidRDefault="00F816BF" w:rsidP="00F816BF">
      <w:pPr>
        <w:pStyle w:val="ListParagraph"/>
        <w:numPr>
          <w:ilvl w:val="0"/>
          <w:numId w:val="35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Access to Justice</w:t>
      </w:r>
    </w:p>
    <w:p w:rsidR="00F816BF" w:rsidRPr="00F816BF" w:rsidRDefault="00F816BF" w:rsidP="00F816BF">
      <w:pPr>
        <w:pStyle w:val="ListParagraph"/>
        <w:numPr>
          <w:ilvl w:val="0"/>
          <w:numId w:val="35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Innocent until proven guilty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</w:t>
      </w:r>
    </w:p>
    <w:p w:rsidR="00F816BF" w:rsidRPr="00F816BF" w:rsidRDefault="00F816BF" w:rsidP="00F816BF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101E86" w:rsidRPr="00101E86" w:rsidRDefault="00101E86" w:rsidP="00101E86">
      <w:pPr>
        <w:pStyle w:val="ListParagraph"/>
        <w:numPr>
          <w:ilvl w:val="0"/>
          <w:numId w:val="33"/>
        </w:numPr>
        <w:rPr>
          <w:rFonts w:ascii="Arial" w:eastAsia="MS Mincho" w:hAnsi="Arial" w:cs="Arial"/>
        </w:rPr>
      </w:pPr>
      <w:r w:rsidRPr="00101E86">
        <w:rPr>
          <w:rFonts w:ascii="Arial" w:eastAsia="MS Mincho" w:hAnsi="Arial" w:cs="Arial"/>
        </w:rPr>
        <w:t xml:space="preserve">Define the term referendum. Use an example </w:t>
      </w:r>
      <w:r w:rsidR="00F4231E">
        <w:rPr>
          <w:rFonts w:ascii="Arial" w:eastAsia="MS Mincho" w:hAnsi="Arial" w:cs="Arial"/>
        </w:rPr>
        <w:t xml:space="preserve">to support your definition. </w:t>
      </w:r>
      <w:r w:rsidR="00F4231E">
        <w:rPr>
          <w:rFonts w:ascii="Arial" w:eastAsia="MS Mincho" w:hAnsi="Arial" w:cs="Arial"/>
        </w:rPr>
        <w:tab/>
      </w:r>
      <w:r w:rsidR="00F4231E">
        <w:rPr>
          <w:rFonts w:ascii="Arial" w:eastAsia="MS Mincho" w:hAnsi="Arial" w:cs="Arial"/>
        </w:rPr>
        <w:tab/>
        <w:t>(3</w:t>
      </w:r>
      <w:r w:rsidRPr="00101E86">
        <w:rPr>
          <w:rFonts w:ascii="Arial" w:eastAsia="MS Mincho" w:hAnsi="Arial" w:cs="Arial"/>
        </w:rPr>
        <w:t xml:space="preserve"> marks) </w:t>
      </w:r>
    </w:p>
    <w:p w:rsidR="00101E86" w:rsidRPr="00F816BF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01E86" w:rsidRPr="00F816BF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101E86" w:rsidRPr="00F816BF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F816BF">
        <w:rPr>
          <w:rFonts w:ascii="Arial" w:hAnsi="Arial" w:cs="Arial"/>
        </w:rPr>
        <w:t>______________________________________________________________________________</w:t>
      </w:r>
    </w:p>
    <w:p w:rsidR="00101E86" w:rsidRPr="00002DBE" w:rsidRDefault="00101E86" w:rsidP="00101E86">
      <w:pPr>
        <w:spacing w:after="120"/>
        <w:rPr>
          <w:rFonts w:ascii="Arial" w:eastAsia="MS Mincho" w:hAnsi="Arial" w:cs="Arial"/>
        </w:rPr>
      </w:pPr>
    </w:p>
    <w:p w:rsidR="00101E86" w:rsidRDefault="00101E86" w:rsidP="00101E86">
      <w:pPr>
        <w:pStyle w:val="ListParagraph"/>
        <w:numPr>
          <w:ilvl w:val="0"/>
          <w:numId w:val="33"/>
        </w:numPr>
        <w:ind w:left="714" w:hanging="357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State how many referendums have been held in Australia’s history. </w:t>
      </w:r>
      <w:r>
        <w:rPr>
          <w:rFonts w:ascii="Arial" w:eastAsia="MS Mincho" w:hAnsi="Arial" w:cs="Arial"/>
        </w:rPr>
        <w:tab/>
      </w:r>
      <w:r>
        <w:rPr>
          <w:rFonts w:ascii="Arial" w:eastAsia="MS Mincho" w:hAnsi="Arial" w:cs="Arial"/>
        </w:rPr>
        <w:tab/>
      </w:r>
      <w:r>
        <w:rPr>
          <w:rFonts w:ascii="Arial" w:eastAsia="MS Mincho" w:hAnsi="Arial" w:cs="Arial"/>
        </w:rPr>
        <w:tab/>
      </w:r>
      <w:r w:rsidRPr="00101E86">
        <w:rPr>
          <w:rFonts w:ascii="Arial" w:eastAsia="MS Mincho" w:hAnsi="Arial" w:cs="Arial"/>
        </w:rPr>
        <w:t xml:space="preserve">(1 mark) </w:t>
      </w:r>
    </w:p>
    <w:p w:rsidR="00101E86" w:rsidRDefault="00101E86" w:rsidP="00101E86">
      <w:pPr>
        <w:pStyle w:val="ListParagraph"/>
        <w:ind w:left="714"/>
        <w:rPr>
          <w:rFonts w:ascii="Arial" w:eastAsia="MS Mincho" w:hAnsi="Arial" w:cs="Arial"/>
        </w:rPr>
      </w:pP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DA7D0C" w:rsidRDefault="00101E86" w:rsidP="00101E86">
      <w:pPr>
        <w:pStyle w:val="ListParagraph"/>
        <w:rPr>
          <w:rFonts w:ascii="Arial" w:eastAsia="MS Mincho" w:hAnsi="Arial" w:cs="Arial"/>
        </w:rPr>
      </w:pPr>
    </w:p>
    <w:p w:rsidR="00101E86" w:rsidRDefault="00101E86" w:rsidP="00101E86">
      <w:pPr>
        <w:pStyle w:val="ListParagraph"/>
        <w:numPr>
          <w:ilvl w:val="0"/>
          <w:numId w:val="33"/>
        </w:numPr>
        <w:spacing w:after="160" w:line="276" w:lineRule="aut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State how many successful referendums there has been in Australia’s history. </w:t>
      </w:r>
      <w:r>
        <w:rPr>
          <w:rFonts w:ascii="Arial" w:eastAsia="MS Mincho" w:hAnsi="Arial" w:cs="Arial"/>
        </w:rPr>
        <w:tab/>
      </w:r>
      <w:r w:rsidRPr="00101E86">
        <w:rPr>
          <w:rFonts w:ascii="Arial" w:eastAsia="MS Mincho" w:hAnsi="Arial" w:cs="Arial"/>
        </w:rPr>
        <w:t xml:space="preserve">(1 mark) 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spacing w:after="160" w:line="276" w:lineRule="auto"/>
        <w:rPr>
          <w:rFonts w:ascii="Arial" w:eastAsia="MS Mincho" w:hAnsi="Arial" w:cs="Arial"/>
        </w:rPr>
      </w:pPr>
    </w:p>
    <w:p w:rsidR="00101E86" w:rsidRDefault="00101E86" w:rsidP="00101E86">
      <w:pPr>
        <w:pStyle w:val="ListParagraph"/>
        <w:numPr>
          <w:ilvl w:val="0"/>
          <w:numId w:val="33"/>
        </w:numPr>
        <w:spacing w:after="360" w:line="276" w:lineRule="aut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lastRenderedPageBreak/>
        <w:t xml:space="preserve">Describe what must happen in a referendum for a “Double majority” to occur. </w:t>
      </w:r>
      <w:r>
        <w:rPr>
          <w:rFonts w:ascii="Arial" w:eastAsia="MS Mincho" w:hAnsi="Arial" w:cs="Arial"/>
        </w:rPr>
        <w:tab/>
      </w:r>
      <w:r w:rsidRPr="00101E86">
        <w:rPr>
          <w:rFonts w:ascii="Arial" w:eastAsia="MS Mincho" w:hAnsi="Arial" w:cs="Arial"/>
        </w:rPr>
        <w:t xml:space="preserve">(3 marks) 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F816BF" w:rsidRDefault="00101E86" w:rsidP="00101E86">
      <w:pPr>
        <w:pStyle w:val="ListParagraph"/>
        <w:numPr>
          <w:ilvl w:val="0"/>
          <w:numId w:val="33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a referendum you have studied, answer the questions below:</w:t>
      </w:r>
    </w:p>
    <w:p w:rsidR="00101E86" w:rsidRDefault="00101E86" w:rsidP="00101E86">
      <w:pPr>
        <w:pStyle w:val="ListParagraph"/>
        <w:numPr>
          <w:ilvl w:val="0"/>
          <w:numId w:val="38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the Name and Year of a Referendum you have studied. </w:t>
      </w:r>
      <w:r w:rsidR="00F4231E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>(2 marks)</w:t>
      </w:r>
    </w:p>
    <w:p w:rsidR="00101E86" w:rsidRDefault="00101E86" w:rsidP="00101E86">
      <w:pPr>
        <w:pStyle w:val="ListParagraph"/>
        <w:tabs>
          <w:tab w:val="right" w:leader="underscore" w:pos="10206"/>
        </w:tabs>
        <w:spacing w:line="360" w:lineRule="auto"/>
        <w:ind w:left="1080"/>
        <w:rPr>
          <w:rFonts w:ascii="Arial" w:hAnsi="Arial" w:cs="Arial"/>
        </w:rPr>
      </w:pPr>
    </w:p>
    <w:p w:rsid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F4231E" w:rsidRDefault="00101E86" w:rsidP="00101E86">
      <w:pPr>
        <w:pStyle w:val="ListParagraph"/>
        <w:numPr>
          <w:ilvl w:val="0"/>
          <w:numId w:val="38"/>
        </w:num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Outline what this referendum was about and</w:t>
      </w:r>
      <w:r w:rsidR="00F4231E">
        <w:rPr>
          <w:rFonts w:ascii="Arial" w:hAnsi="Arial" w:cs="Arial"/>
        </w:rPr>
        <w:t xml:space="preserve"> outline</w:t>
      </w:r>
      <w:r>
        <w:rPr>
          <w:rFonts w:ascii="Arial" w:hAnsi="Arial" w:cs="Arial"/>
        </w:rPr>
        <w:t xml:space="preserve"> the outcome of the referendum. </w:t>
      </w:r>
    </w:p>
    <w:p w:rsidR="00101E86" w:rsidRDefault="00101E86" w:rsidP="00F4231E">
      <w:pPr>
        <w:pStyle w:val="ListParagraph"/>
        <w:tabs>
          <w:tab w:val="right" w:leader="underscore" w:pos="10206"/>
        </w:tabs>
        <w:spacing w:line="360" w:lineRule="auto"/>
        <w:ind w:left="108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4231E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:rsid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F4231E" w:rsidRPr="00101E86" w:rsidRDefault="00F4231E" w:rsidP="00F4231E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4231E" w:rsidRPr="00101E86" w:rsidRDefault="00F4231E" w:rsidP="00F4231E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F4231E" w:rsidRPr="00101E86" w:rsidRDefault="00F4231E" w:rsidP="00F4231E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F4231E" w:rsidRPr="00101E86" w:rsidRDefault="00F4231E" w:rsidP="00F4231E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  <w:r w:rsidRPr="00101E86">
        <w:rPr>
          <w:rFonts w:ascii="Arial" w:hAnsi="Arial" w:cs="Arial"/>
        </w:rPr>
        <w:t>______________________________________________________________________________</w:t>
      </w: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101E86" w:rsidRPr="00101E86" w:rsidRDefault="00101E86" w:rsidP="00101E86">
      <w:pPr>
        <w:tabs>
          <w:tab w:val="right" w:leader="underscore" w:pos="10206"/>
        </w:tabs>
        <w:spacing w:line="360" w:lineRule="auto"/>
        <w:rPr>
          <w:rFonts w:ascii="Arial" w:hAnsi="Arial" w:cs="Arial"/>
        </w:rPr>
      </w:pPr>
    </w:p>
    <w:p w:rsidR="00101E86" w:rsidRPr="00101E86" w:rsidRDefault="00101E86" w:rsidP="00101E86">
      <w:pPr>
        <w:pStyle w:val="ListParagraph"/>
        <w:tabs>
          <w:tab w:val="right" w:leader="underscore" w:pos="10206"/>
        </w:tabs>
        <w:spacing w:line="360" w:lineRule="auto"/>
        <w:ind w:left="1080"/>
        <w:rPr>
          <w:rFonts w:ascii="Arial" w:hAnsi="Arial" w:cs="Arial"/>
        </w:rPr>
      </w:pPr>
    </w:p>
    <w:sectPr w:rsidR="00101E86" w:rsidRPr="00101E86" w:rsidSect="00FF2E5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725A"/>
    <w:multiLevelType w:val="hybridMultilevel"/>
    <w:tmpl w:val="09EAA82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791E"/>
    <w:multiLevelType w:val="hybridMultilevel"/>
    <w:tmpl w:val="C28E4082"/>
    <w:lvl w:ilvl="0" w:tplc="1B306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216AB"/>
    <w:multiLevelType w:val="hybridMultilevel"/>
    <w:tmpl w:val="C772D53A"/>
    <w:lvl w:ilvl="0" w:tplc="1B306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7F13"/>
    <w:multiLevelType w:val="hybridMultilevel"/>
    <w:tmpl w:val="22CEA742"/>
    <w:lvl w:ilvl="0" w:tplc="E70098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E09"/>
    <w:multiLevelType w:val="hybridMultilevel"/>
    <w:tmpl w:val="9AFC332C"/>
    <w:lvl w:ilvl="0" w:tplc="00DC74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3D2131"/>
    <w:multiLevelType w:val="multilevel"/>
    <w:tmpl w:val="070C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6C4E64"/>
    <w:multiLevelType w:val="hybridMultilevel"/>
    <w:tmpl w:val="C28E4082"/>
    <w:lvl w:ilvl="0" w:tplc="1B306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06C71"/>
    <w:multiLevelType w:val="hybridMultilevel"/>
    <w:tmpl w:val="CC38F77C"/>
    <w:lvl w:ilvl="0" w:tplc="14BE13CC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8173493"/>
    <w:multiLevelType w:val="hybridMultilevel"/>
    <w:tmpl w:val="778C99E6"/>
    <w:lvl w:ilvl="0" w:tplc="50A40F5E">
      <w:start w:val="1"/>
      <w:numFmt w:val="lowerRoman"/>
      <w:lvlText w:val="(%1)"/>
      <w:lvlJc w:val="left"/>
      <w:pPr>
        <w:ind w:left="862" w:hanging="720"/>
      </w:pPr>
      <w:rPr>
        <w:rFonts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B314289"/>
    <w:multiLevelType w:val="hybridMultilevel"/>
    <w:tmpl w:val="999207E6"/>
    <w:lvl w:ilvl="0" w:tplc="2C620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6237C"/>
    <w:multiLevelType w:val="hybridMultilevel"/>
    <w:tmpl w:val="0450B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4409"/>
    <w:multiLevelType w:val="hybridMultilevel"/>
    <w:tmpl w:val="331E7B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461B5"/>
    <w:multiLevelType w:val="hybridMultilevel"/>
    <w:tmpl w:val="4342B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B4C98"/>
    <w:multiLevelType w:val="hybridMultilevel"/>
    <w:tmpl w:val="56BE252C"/>
    <w:lvl w:ilvl="0" w:tplc="1B306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04512"/>
    <w:multiLevelType w:val="hybridMultilevel"/>
    <w:tmpl w:val="61268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D7D93"/>
    <w:multiLevelType w:val="hybridMultilevel"/>
    <w:tmpl w:val="E9AAD26A"/>
    <w:lvl w:ilvl="0" w:tplc="1B306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D6A48"/>
    <w:multiLevelType w:val="hybridMultilevel"/>
    <w:tmpl w:val="F230AD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31EBE"/>
    <w:multiLevelType w:val="hybridMultilevel"/>
    <w:tmpl w:val="381E3D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870CC"/>
    <w:multiLevelType w:val="multilevel"/>
    <w:tmpl w:val="2EAE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D38F8"/>
    <w:multiLevelType w:val="hybridMultilevel"/>
    <w:tmpl w:val="5FFA933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47E4A"/>
    <w:multiLevelType w:val="hybridMultilevel"/>
    <w:tmpl w:val="8E468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6376C"/>
    <w:multiLevelType w:val="hybridMultilevel"/>
    <w:tmpl w:val="F864CB6A"/>
    <w:lvl w:ilvl="0" w:tplc="1B306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452EA"/>
    <w:multiLevelType w:val="hybridMultilevel"/>
    <w:tmpl w:val="36F497E4"/>
    <w:lvl w:ilvl="0" w:tplc="1B306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02F08"/>
    <w:multiLevelType w:val="hybridMultilevel"/>
    <w:tmpl w:val="29DC4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25382"/>
    <w:multiLevelType w:val="hybridMultilevel"/>
    <w:tmpl w:val="F89409CE"/>
    <w:lvl w:ilvl="0" w:tplc="7728D51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2927D5"/>
    <w:multiLevelType w:val="hybridMultilevel"/>
    <w:tmpl w:val="381E3D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B677C"/>
    <w:multiLevelType w:val="hybridMultilevel"/>
    <w:tmpl w:val="5DF61F64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3627317"/>
    <w:multiLevelType w:val="hybridMultilevel"/>
    <w:tmpl w:val="3034BA00"/>
    <w:lvl w:ilvl="0" w:tplc="9B185E4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66453"/>
    <w:multiLevelType w:val="hybridMultilevel"/>
    <w:tmpl w:val="4128282C"/>
    <w:lvl w:ilvl="0" w:tplc="1B306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B1D41"/>
    <w:multiLevelType w:val="hybridMultilevel"/>
    <w:tmpl w:val="F634F2FC"/>
    <w:lvl w:ilvl="0" w:tplc="7E087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906083"/>
    <w:multiLevelType w:val="hybridMultilevel"/>
    <w:tmpl w:val="09EAA8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52B1A"/>
    <w:multiLevelType w:val="hybridMultilevel"/>
    <w:tmpl w:val="6754A2EE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40B26"/>
    <w:multiLevelType w:val="hybridMultilevel"/>
    <w:tmpl w:val="5510B540"/>
    <w:lvl w:ilvl="0" w:tplc="3D4856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41FAE"/>
    <w:multiLevelType w:val="hybridMultilevel"/>
    <w:tmpl w:val="F57E72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63AFB"/>
    <w:multiLevelType w:val="hybridMultilevel"/>
    <w:tmpl w:val="F3769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D6ED2"/>
    <w:multiLevelType w:val="hybridMultilevel"/>
    <w:tmpl w:val="70CA7E42"/>
    <w:lvl w:ilvl="0" w:tplc="258CE5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887B29"/>
    <w:multiLevelType w:val="hybridMultilevel"/>
    <w:tmpl w:val="9DEAA5AE"/>
    <w:lvl w:ilvl="0" w:tplc="1B306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706F1"/>
    <w:multiLevelType w:val="hybridMultilevel"/>
    <w:tmpl w:val="C6205A78"/>
    <w:lvl w:ilvl="0" w:tplc="2AE27B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7"/>
  </w:num>
  <w:num w:numId="3">
    <w:abstractNumId w:val="8"/>
  </w:num>
  <w:num w:numId="4">
    <w:abstractNumId w:val="31"/>
  </w:num>
  <w:num w:numId="5">
    <w:abstractNumId w:val="25"/>
  </w:num>
  <w:num w:numId="6">
    <w:abstractNumId w:val="11"/>
  </w:num>
  <w:num w:numId="7">
    <w:abstractNumId w:val="14"/>
  </w:num>
  <w:num w:numId="8">
    <w:abstractNumId w:val="10"/>
  </w:num>
  <w:num w:numId="9">
    <w:abstractNumId w:val="12"/>
  </w:num>
  <w:num w:numId="10">
    <w:abstractNumId w:val="16"/>
  </w:num>
  <w:num w:numId="11">
    <w:abstractNumId w:val="17"/>
  </w:num>
  <w:num w:numId="12">
    <w:abstractNumId w:val="0"/>
  </w:num>
  <w:num w:numId="13">
    <w:abstractNumId w:val="2"/>
  </w:num>
  <w:num w:numId="14">
    <w:abstractNumId w:val="28"/>
  </w:num>
  <w:num w:numId="15">
    <w:abstractNumId w:val="21"/>
  </w:num>
  <w:num w:numId="16">
    <w:abstractNumId w:val="22"/>
  </w:num>
  <w:num w:numId="17">
    <w:abstractNumId w:val="36"/>
  </w:num>
  <w:num w:numId="18">
    <w:abstractNumId w:val="13"/>
  </w:num>
  <w:num w:numId="19">
    <w:abstractNumId w:val="1"/>
  </w:num>
  <w:num w:numId="20">
    <w:abstractNumId w:val="6"/>
  </w:num>
  <w:num w:numId="21">
    <w:abstractNumId w:val="15"/>
  </w:num>
  <w:num w:numId="22">
    <w:abstractNumId w:val="35"/>
  </w:num>
  <w:num w:numId="23">
    <w:abstractNumId w:val="32"/>
  </w:num>
  <w:num w:numId="24">
    <w:abstractNumId w:val="3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30"/>
  </w:num>
  <w:num w:numId="29">
    <w:abstractNumId w:val="18"/>
  </w:num>
  <w:num w:numId="30">
    <w:abstractNumId w:val="5"/>
  </w:num>
  <w:num w:numId="31">
    <w:abstractNumId w:val="23"/>
  </w:num>
  <w:num w:numId="32">
    <w:abstractNumId w:val="34"/>
  </w:num>
  <w:num w:numId="33">
    <w:abstractNumId w:val="20"/>
  </w:num>
  <w:num w:numId="34">
    <w:abstractNumId w:val="33"/>
  </w:num>
  <w:num w:numId="35">
    <w:abstractNumId w:val="4"/>
  </w:num>
  <w:num w:numId="36">
    <w:abstractNumId w:val="29"/>
  </w:num>
  <w:num w:numId="37">
    <w:abstractNumId w:val="26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DF"/>
    <w:rsid w:val="000D1A09"/>
    <w:rsid w:val="00101E86"/>
    <w:rsid w:val="0010759B"/>
    <w:rsid w:val="001745C9"/>
    <w:rsid w:val="00186BDF"/>
    <w:rsid w:val="0023434F"/>
    <w:rsid w:val="002631F1"/>
    <w:rsid w:val="00275DEE"/>
    <w:rsid w:val="00284F0E"/>
    <w:rsid w:val="002F675E"/>
    <w:rsid w:val="00325F29"/>
    <w:rsid w:val="00394D07"/>
    <w:rsid w:val="00441626"/>
    <w:rsid w:val="00571F2B"/>
    <w:rsid w:val="005D18E0"/>
    <w:rsid w:val="006828F6"/>
    <w:rsid w:val="00686B92"/>
    <w:rsid w:val="00723E85"/>
    <w:rsid w:val="0079464F"/>
    <w:rsid w:val="00875253"/>
    <w:rsid w:val="008C5B44"/>
    <w:rsid w:val="0091272C"/>
    <w:rsid w:val="009229DC"/>
    <w:rsid w:val="0094761A"/>
    <w:rsid w:val="0097246F"/>
    <w:rsid w:val="00986C44"/>
    <w:rsid w:val="009A0F06"/>
    <w:rsid w:val="009B284E"/>
    <w:rsid w:val="00A0360A"/>
    <w:rsid w:val="00A12DBB"/>
    <w:rsid w:val="00AF4106"/>
    <w:rsid w:val="00BA2C91"/>
    <w:rsid w:val="00BF3EC0"/>
    <w:rsid w:val="00D85368"/>
    <w:rsid w:val="00E97BDB"/>
    <w:rsid w:val="00EA6D3F"/>
    <w:rsid w:val="00ED5526"/>
    <w:rsid w:val="00F4231E"/>
    <w:rsid w:val="00F816BF"/>
    <w:rsid w:val="00FC2256"/>
    <w:rsid w:val="00FD6CA2"/>
    <w:rsid w:val="00FF2E00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53F4"/>
  <w15:docId w15:val="{F75FA08B-B406-4D51-A1BB-02609C0C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6BDF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186BDF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186B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D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DBB"/>
    <w:rPr>
      <w:rFonts w:ascii="Segoe UI" w:eastAsia="Times New Roman" w:hAnsi="Segoe UI" w:cs="Segoe UI"/>
      <w:sz w:val="18"/>
      <w:szCs w:val="18"/>
      <w:lang w:eastAsia="en-AU"/>
    </w:rPr>
  </w:style>
  <w:style w:type="character" w:styleId="Hyperlink">
    <w:name w:val="Hyperlink"/>
    <w:basedOn w:val="DefaultParagraphFont"/>
    <w:uiPriority w:val="99"/>
    <w:unhideWhenUsed/>
    <w:rsid w:val="001745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7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2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954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00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4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58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719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56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07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74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95039">
                  <w:marLeft w:val="0"/>
                  <w:marRight w:val="0"/>
                  <w:marTop w:val="240"/>
                  <w:marBottom w:val="240"/>
                  <w:divBdr>
                    <w:top w:val="single" w:sz="6" w:space="12" w:color="EAEAEA"/>
                    <w:left w:val="none" w:sz="0" w:space="12" w:color="auto"/>
                    <w:bottom w:val="single" w:sz="6" w:space="12" w:color="EAEAEA"/>
                    <w:right w:val="none" w:sz="0" w:space="0" w:color="auto"/>
                  </w:divBdr>
                </w:div>
                <w:div w:id="17877013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12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1372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125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928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1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9DD1957</Template>
  <TotalTime>29</TotalTime>
  <Pages>7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HAWKES Natasha [Narrogin Senior High School]</dc:creator>
  <cp:lastModifiedBy>DONAVON Rebecca [Narrogin Senior High School]</cp:lastModifiedBy>
  <cp:revision>6</cp:revision>
  <cp:lastPrinted>2018-11-22T00:15:00Z</cp:lastPrinted>
  <dcterms:created xsi:type="dcterms:W3CDTF">2019-11-28T03:24:00Z</dcterms:created>
  <dcterms:modified xsi:type="dcterms:W3CDTF">2019-12-04T03:48:00Z</dcterms:modified>
</cp:coreProperties>
</file>