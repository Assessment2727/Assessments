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1C" w:rsidRDefault="003B62DC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17941A43" wp14:editId="27C02999">
            <wp:simplePos x="0" y="0"/>
            <wp:positionH relativeFrom="column">
              <wp:posOffset>4352925</wp:posOffset>
            </wp:positionH>
            <wp:positionV relativeFrom="paragraph">
              <wp:posOffset>190500</wp:posOffset>
            </wp:positionV>
            <wp:extent cx="5810250" cy="5855970"/>
            <wp:effectExtent l="0" t="0" r="0" b="0"/>
            <wp:wrapTight wrapText="bothSides">
              <wp:wrapPolygon edited="0">
                <wp:start x="0" y="0"/>
                <wp:lineTo x="0" y="21502"/>
                <wp:lineTo x="21529" y="21502"/>
                <wp:lineTo x="215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6CAA03A3" wp14:editId="515A7DAC">
            <wp:simplePos x="0" y="0"/>
            <wp:positionH relativeFrom="column">
              <wp:posOffset>-309245</wp:posOffset>
            </wp:positionH>
            <wp:positionV relativeFrom="paragraph">
              <wp:posOffset>-38100</wp:posOffset>
            </wp:positionV>
            <wp:extent cx="5038725" cy="6304280"/>
            <wp:effectExtent l="0" t="0" r="9525" b="1270"/>
            <wp:wrapTight wrapText="bothSides">
              <wp:wrapPolygon edited="0">
                <wp:start x="0" y="0"/>
                <wp:lineTo x="0" y="21539"/>
                <wp:lineTo x="21559" y="21539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30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191C" w:rsidSect="003B62D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2DC"/>
    <w:rsid w:val="00241713"/>
    <w:rsid w:val="003B62DC"/>
    <w:rsid w:val="005414BE"/>
    <w:rsid w:val="00927A2B"/>
    <w:rsid w:val="00EE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2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D1E9CE48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DONAVON Rebecca</dc:creator>
  <cp:lastModifiedBy>DONAVON Rebecca</cp:lastModifiedBy>
  <cp:revision>1</cp:revision>
  <cp:lastPrinted>2016-06-27T02:22:00Z</cp:lastPrinted>
  <dcterms:created xsi:type="dcterms:W3CDTF">2016-06-27T02:02:00Z</dcterms:created>
  <dcterms:modified xsi:type="dcterms:W3CDTF">2016-06-27T02:27:00Z</dcterms:modified>
</cp:coreProperties>
</file>