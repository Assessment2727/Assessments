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B6" w:rsidRDefault="00980027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32ECEA83" wp14:editId="45ED8226">
            <wp:simplePos x="0" y="0"/>
            <wp:positionH relativeFrom="column">
              <wp:posOffset>3171825</wp:posOffset>
            </wp:positionH>
            <wp:positionV relativeFrom="paragraph">
              <wp:posOffset>4467225</wp:posOffset>
            </wp:positionV>
            <wp:extent cx="3187438" cy="5153025"/>
            <wp:effectExtent l="0" t="0" r="0" b="0"/>
            <wp:wrapNone/>
            <wp:docPr id="4" name="Picture 4" descr="http://www.elementfour.com/files/uploads/graph_water_supp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mentfour.com/files/uploads/graph_water_suppl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38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2ECEA83" wp14:editId="45ED8226">
            <wp:simplePos x="0" y="0"/>
            <wp:positionH relativeFrom="column">
              <wp:posOffset>-571500</wp:posOffset>
            </wp:positionH>
            <wp:positionV relativeFrom="paragraph">
              <wp:posOffset>4448175</wp:posOffset>
            </wp:positionV>
            <wp:extent cx="3187438" cy="5153025"/>
            <wp:effectExtent l="0" t="0" r="0" b="0"/>
            <wp:wrapNone/>
            <wp:docPr id="3" name="Picture 3" descr="http://www.elementfour.com/files/uploads/graph_water_supp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mentfour.com/files/uploads/graph_water_suppl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38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AF59E26" wp14:editId="6BC0F563">
            <wp:simplePos x="0" y="0"/>
            <wp:positionH relativeFrom="column">
              <wp:posOffset>-599440</wp:posOffset>
            </wp:positionH>
            <wp:positionV relativeFrom="paragraph">
              <wp:posOffset>-590550</wp:posOffset>
            </wp:positionV>
            <wp:extent cx="3187438" cy="5153025"/>
            <wp:effectExtent l="0" t="0" r="0" b="0"/>
            <wp:wrapNone/>
            <wp:docPr id="1" name="Picture 1" descr="http://www.elementfour.com/files/uploads/graph_water_supp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mentfour.com/files/uploads/graph_water_suppl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38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1B03F7D4" wp14:editId="024732D2">
            <wp:simplePos x="0" y="0"/>
            <wp:positionH relativeFrom="column">
              <wp:posOffset>3187065</wp:posOffset>
            </wp:positionH>
            <wp:positionV relativeFrom="paragraph">
              <wp:posOffset>-619125</wp:posOffset>
            </wp:positionV>
            <wp:extent cx="3187438" cy="5153025"/>
            <wp:effectExtent l="0" t="0" r="0" b="0"/>
            <wp:wrapNone/>
            <wp:docPr id="2" name="Picture 2" descr="http://www.elementfour.com/files/uploads/graph_water_supp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mentfour.com/files/uploads/graph_water_suppl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38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27"/>
    <w:rsid w:val="000A2437"/>
    <w:rsid w:val="00980027"/>
    <w:rsid w:val="00C8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3869A-86CB-4AB7-9CA0-643E8947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4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7AE2D7E8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Acton High School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 config</dc:creator>
  <cp:keywords/>
  <dc:description/>
  <cp:lastModifiedBy>teachers config</cp:lastModifiedBy>
  <cp:revision>1</cp:revision>
  <cp:lastPrinted>2015-04-17T06:34:00Z</cp:lastPrinted>
  <dcterms:created xsi:type="dcterms:W3CDTF">2015-04-17T05:55:00Z</dcterms:created>
  <dcterms:modified xsi:type="dcterms:W3CDTF">2015-04-17T06:36:00Z</dcterms:modified>
</cp:coreProperties>
</file>