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597E24" w:rsidRPr="00685618" w14:paraId="56DA18DC" w14:textId="77777777" w:rsidTr="00750284">
        <w:tc>
          <w:tcPr>
            <w:tcW w:w="10682" w:type="dxa"/>
            <w:shd w:val="clear" w:color="auto" w:fill="D5DCE4" w:themeFill="text2" w:themeFillTint="33"/>
          </w:tcPr>
          <w:p w14:paraId="1210D86C" w14:textId="77777777" w:rsidR="00597E24" w:rsidRPr="00417B37" w:rsidRDefault="00597E24" w:rsidP="00750284">
            <w:pPr>
              <w:rPr>
                <w:b/>
                <w:sz w:val="32"/>
              </w:rPr>
            </w:pPr>
            <w:r w:rsidRPr="00417B37">
              <w:rPr>
                <w:b/>
                <w:sz w:val="32"/>
              </w:rPr>
              <w:t xml:space="preserve">The water </w:t>
            </w:r>
            <w:proofErr w:type="gramStart"/>
            <w:r w:rsidRPr="00417B37">
              <w:rPr>
                <w:b/>
                <w:sz w:val="32"/>
              </w:rPr>
              <w:t>cycle</w:t>
            </w:r>
            <w:proofErr w:type="gramEnd"/>
          </w:p>
          <w:p w14:paraId="2B4B5D8F" w14:textId="77777777" w:rsidR="00597E24" w:rsidRDefault="00597E24" w:rsidP="00750284">
            <w:pPr>
              <w:ind w:left="720"/>
              <w:rPr>
                <w:sz w:val="24"/>
              </w:rPr>
            </w:pPr>
            <w:r>
              <w:rPr>
                <w:sz w:val="24"/>
              </w:rPr>
              <w:t>Key questions:</w:t>
            </w:r>
          </w:p>
          <w:p w14:paraId="055104E1" w14:textId="77777777" w:rsidR="00597E24" w:rsidRDefault="00597E24" w:rsidP="00597E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What are the processes in the water cycle?</w:t>
            </w:r>
          </w:p>
          <w:p w14:paraId="1034DB9F" w14:textId="77777777" w:rsidR="00597E24" w:rsidRPr="00744C47" w:rsidRDefault="00597E24" w:rsidP="00597E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What influences water flows and the availability of water in different places?</w:t>
            </w:r>
          </w:p>
        </w:tc>
      </w:tr>
    </w:tbl>
    <w:p w14:paraId="07F88F4F" w14:textId="77777777" w:rsidR="00597E24" w:rsidRPr="00417B37" w:rsidRDefault="00597E24" w:rsidP="00597E24">
      <w:pPr>
        <w:rPr>
          <w:b/>
          <w:sz w:val="24"/>
        </w:rPr>
      </w:pPr>
      <w:r w:rsidRPr="00417B37">
        <w:rPr>
          <w:b/>
          <w:sz w:val="24"/>
        </w:rPr>
        <w:t>ACTIVITY: Diagrams</w:t>
      </w:r>
    </w:p>
    <w:p w14:paraId="659E85F1" w14:textId="77777777" w:rsidR="00597E24" w:rsidRDefault="00597E24" w:rsidP="00597E24">
      <w:pPr>
        <w:rPr>
          <w:sz w:val="24"/>
        </w:rPr>
      </w:pPr>
      <w:r>
        <w:rPr>
          <w:sz w:val="24"/>
        </w:rPr>
        <w:t>It may be surprising to learn that there are people who would get offended if you mislabelled a map, infographic, illustration or computer graphics as a diagram.</w:t>
      </w:r>
    </w:p>
    <w:p w14:paraId="0D8549E4" w14:textId="77777777" w:rsidR="00597E24" w:rsidRDefault="00597E24" w:rsidP="00597E24">
      <w:pPr>
        <w:rPr>
          <w:sz w:val="24"/>
        </w:rPr>
      </w:pPr>
      <w:r>
        <w:rPr>
          <w:sz w:val="24"/>
        </w:rPr>
        <w:t xml:space="preserve">Diagrams are different from these in a few </w:t>
      </w:r>
      <w:proofErr w:type="gramStart"/>
      <w:r>
        <w:rPr>
          <w:sz w:val="24"/>
        </w:rPr>
        <w:t>key ways</w:t>
      </w:r>
      <w:proofErr w:type="gramEnd"/>
      <w:r>
        <w:rPr>
          <w:sz w:val="24"/>
        </w:rPr>
        <w:t>:</w:t>
      </w:r>
    </w:p>
    <w:p w14:paraId="4D70736A" w14:textId="77777777" w:rsidR="00597E24" w:rsidRDefault="00597E24" w:rsidP="00597E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Generally, diagrams do not show numerical data (only ideas and relationships)</w:t>
      </w:r>
    </w:p>
    <w:p w14:paraId="6E087D33" w14:textId="77777777" w:rsidR="00597E24" w:rsidRDefault="00597E24" w:rsidP="00597E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They tend to use shapes rather than real world pictures, and lines and arrows to show the relationships between the ideas</w:t>
      </w:r>
    </w:p>
    <w:p w14:paraId="56B8099C" w14:textId="77777777" w:rsidR="00597E24" w:rsidRDefault="00597E24" w:rsidP="00597E24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796593CF" wp14:editId="48E45A1E">
            <wp:simplePos x="0" y="0"/>
            <wp:positionH relativeFrom="column">
              <wp:posOffset>-38100</wp:posOffset>
            </wp:positionH>
            <wp:positionV relativeFrom="paragraph">
              <wp:posOffset>382270</wp:posOffset>
            </wp:positionV>
            <wp:extent cx="3390900" cy="2781300"/>
            <wp:effectExtent l="19050" t="19050" r="19050" b="19050"/>
            <wp:wrapTight wrapText="bothSides">
              <wp:wrapPolygon edited="0">
                <wp:start x="-121" y="-148"/>
                <wp:lineTo x="-121" y="21600"/>
                <wp:lineTo x="21600" y="21600"/>
                <wp:lineTo x="21600" y="-148"/>
                <wp:lineTo x="-121" y="-148"/>
              </wp:wrapPolygon>
            </wp:wrapTight>
            <wp:docPr id="21" name="Picture 21" descr="http://www.valueofwater.ca/wp-content/uploads/Our-Water-System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valueofwater.ca/wp-content/uploads/Our-Water-Systems-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Look at the two sources below. Decide which is the better example of a true diagram.</w:t>
      </w:r>
    </w:p>
    <w:p w14:paraId="6D5577B7" w14:textId="77777777" w:rsidR="00597E24" w:rsidRDefault="00597E24" w:rsidP="00597E24">
      <w:pPr>
        <w:rPr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7B621CB8" wp14:editId="7DF4A74A">
            <wp:simplePos x="0" y="0"/>
            <wp:positionH relativeFrom="column">
              <wp:posOffset>3578225</wp:posOffset>
            </wp:positionH>
            <wp:positionV relativeFrom="paragraph">
              <wp:posOffset>27940</wp:posOffset>
            </wp:positionV>
            <wp:extent cx="2965450" cy="2190750"/>
            <wp:effectExtent l="19050" t="19050" r="25400" b="19050"/>
            <wp:wrapTight wrapText="bothSides">
              <wp:wrapPolygon edited="0">
                <wp:start x="-139" y="-188"/>
                <wp:lineTo x="-139" y="21600"/>
                <wp:lineTo x="21646" y="21600"/>
                <wp:lineTo x="21646" y="-188"/>
                <wp:lineTo x="-139" y="-188"/>
              </wp:wrapPolygon>
            </wp:wrapTight>
            <wp:docPr id="22" name="Picture 22" descr="http://waterdiverters.com.au/wp-content/uploads/2013/10/lenny-rainwater-diverter-diagram-round-1024x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aterdiverters.com.au/wp-content/uploads/2013/10/lenny-rainwater-diverter-diagram-round-1024x7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EA3B7" w14:textId="77777777" w:rsidR="00597E24" w:rsidRPr="00417B37" w:rsidRDefault="00597E24" w:rsidP="00597E24">
      <w:pPr>
        <w:rPr>
          <w:sz w:val="24"/>
        </w:rPr>
      </w:pPr>
    </w:p>
    <w:p w14:paraId="323B5D40" w14:textId="77777777" w:rsidR="00597E24" w:rsidRDefault="00597E24" w:rsidP="00597E2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Listen to your teacher describe the water cycle and try and draw it as a diagram in the space below. </w:t>
      </w:r>
      <w:hyperlink r:id="rId7" w:history="1">
        <w:r>
          <w:rPr>
            <w:rStyle w:val="Hyperlink"/>
          </w:rPr>
          <w:t>https://www.theweek.in/news/sci-tech/2019/06/14/New-diagrams-depict-an-alternate-view-of-how-humans-impact-water-cycle.html</w:t>
        </w:r>
      </w:hyperlink>
    </w:p>
    <w:p w14:paraId="2A753BD1" w14:textId="77777777" w:rsidR="00597E24" w:rsidRDefault="00597E24" w:rsidP="00597E24">
      <w:pPr>
        <w:ind w:left="720"/>
        <w:rPr>
          <w:sz w:val="24"/>
        </w:rPr>
      </w:pPr>
      <w:r w:rsidRPr="00417B37">
        <w:rPr>
          <w:sz w:val="24"/>
        </w:rPr>
        <w:t xml:space="preserve">Remember to </w:t>
      </w:r>
      <w:r>
        <w:rPr>
          <w:sz w:val="24"/>
        </w:rPr>
        <w:t>use shapes e.g. circles for ideas, and lines or arrows to show a relationship or movement.</w:t>
      </w:r>
    </w:p>
    <w:tbl>
      <w:tblPr>
        <w:tblpPr w:leftFromText="180" w:rightFromText="180" w:vertAnchor="page" w:horzAnchor="margin" w:tblpY="972"/>
        <w:tblW w:w="10276" w:type="dxa"/>
        <w:tblLayout w:type="fixed"/>
        <w:tblLook w:val="0000" w:firstRow="0" w:lastRow="0" w:firstColumn="0" w:lastColumn="0" w:noHBand="0" w:noVBand="0"/>
      </w:tblPr>
      <w:tblGrid>
        <w:gridCol w:w="2569"/>
        <w:gridCol w:w="311"/>
        <w:gridCol w:w="2258"/>
        <w:gridCol w:w="2569"/>
        <w:gridCol w:w="2569"/>
      </w:tblGrid>
      <w:tr w:rsidR="00597E24" w:rsidRPr="00032E61" w14:paraId="6DB11FB6" w14:textId="77777777" w:rsidTr="00750284">
        <w:trPr>
          <w:cantSplit/>
        </w:trPr>
        <w:tc>
          <w:tcPr>
            <w:tcW w:w="10276" w:type="dxa"/>
            <w:gridSpan w:val="5"/>
          </w:tcPr>
          <w:p w14:paraId="6E848A0E" w14:textId="77777777" w:rsidR="00597E24" w:rsidRPr="00032E61" w:rsidRDefault="00597E24" w:rsidP="00750284"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2DC2CA2E" wp14:editId="24D309C6">
                  <wp:extent cx="6390005" cy="553085"/>
                  <wp:effectExtent l="0" t="0" r="0" b="0"/>
                  <wp:docPr id="34" name="Picture 34" descr="watecycle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cycle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000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24" w:rsidRPr="00032E61" w14:paraId="77893330" w14:textId="77777777" w:rsidTr="00750284">
        <w:trPr>
          <w:cantSplit/>
        </w:trPr>
        <w:tc>
          <w:tcPr>
            <w:tcW w:w="10276" w:type="dxa"/>
            <w:gridSpan w:val="5"/>
            <w:tcBorders>
              <w:bottom w:val="double" w:sz="4" w:space="0" w:color="auto"/>
            </w:tcBorders>
          </w:tcPr>
          <w:p w14:paraId="3F1A8739" w14:textId="77777777" w:rsidR="00597E24" w:rsidRPr="00032E61" w:rsidRDefault="00597E24" w:rsidP="00750284">
            <w:pPr>
              <w:rPr>
                <w:sz w:val="16"/>
                <w:lang w:eastAsia="ko-KR"/>
              </w:rPr>
            </w:pPr>
          </w:p>
          <w:p w14:paraId="77C26427" w14:textId="77777777" w:rsidR="00597E24" w:rsidRPr="00032E61" w:rsidRDefault="00597E24" w:rsidP="00750284">
            <w:pPr>
              <w:rPr>
                <w:rFonts w:cs="Arial"/>
                <w:sz w:val="28"/>
                <w:lang w:eastAsia="ko-KR"/>
              </w:rPr>
            </w:pPr>
            <w:r w:rsidRPr="00032E61">
              <w:rPr>
                <w:rFonts w:cs="Arial" w:hint="eastAsia"/>
                <w:sz w:val="28"/>
                <w:lang w:eastAsia="ko-KR"/>
              </w:rPr>
              <w:t>Fill in the blanks below with words from this box:</w:t>
            </w:r>
          </w:p>
        </w:tc>
      </w:tr>
      <w:tr w:rsidR="00597E24" w:rsidRPr="00032E61" w14:paraId="1BA3E5E8" w14:textId="77777777" w:rsidTr="00750284">
        <w:trPr>
          <w:cantSplit/>
        </w:trPr>
        <w:tc>
          <w:tcPr>
            <w:tcW w:w="25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57D9E90" w14:textId="77777777" w:rsidR="00597E24" w:rsidRPr="00032E61" w:rsidRDefault="00597E24" w:rsidP="00597E24">
            <w:pPr>
              <w:numPr>
                <w:ilvl w:val="0"/>
                <w:numId w:val="5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evaporation</w:t>
            </w:r>
          </w:p>
          <w:p w14:paraId="1F38EA55" w14:textId="77777777" w:rsidR="00597E24" w:rsidRPr="00032E61" w:rsidRDefault="00597E24" w:rsidP="00597E24">
            <w:pPr>
              <w:numPr>
                <w:ilvl w:val="0"/>
                <w:numId w:val="5"/>
              </w:numPr>
              <w:spacing w:after="0" w:line="240" w:lineRule="auto"/>
              <w:rPr>
                <w:rFonts w:cs="Arial"/>
                <w:color w:val="000000"/>
                <w:sz w:val="28"/>
                <w:lang w:eastAsia="zh-SG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evaporates</w:t>
            </w:r>
          </w:p>
          <w:p w14:paraId="6582878F" w14:textId="77777777" w:rsidR="00597E24" w:rsidRPr="00032E61" w:rsidRDefault="00597E24" w:rsidP="00597E24">
            <w:pPr>
              <w:numPr>
                <w:ilvl w:val="0"/>
                <w:numId w:val="5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heating</w:t>
            </w:r>
          </w:p>
          <w:p w14:paraId="5B975A21" w14:textId="77777777" w:rsidR="00597E24" w:rsidRPr="00032E61" w:rsidRDefault="00597E24" w:rsidP="00597E24">
            <w:pPr>
              <w:numPr>
                <w:ilvl w:val="0"/>
                <w:numId w:val="5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droplets</w:t>
            </w:r>
          </w:p>
          <w:p w14:paraId="58699461" w14:textId="77777777" w:rsidR="00597E24" w:rsidRPr="00032E61" w:rsidRDefault="00597E24" w:rsidP="00597E24">
            <w:pPr>
              <w:numPr>
                <w:ilvl w:val="0"/>
                <w:numId w:val="5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runoff</w:t>
            </w:r>
          </w:p>
          <w:p w14:paraId="656E38C2" w14:textId="77777777" w:rsidR="00597E24" w:rsidRPr="00032E61" w:rsidRDefault="00597E24" w:rsidP="00597E2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rain</w:t>
            </w:r>
          </w:p>
        </w:tc>
        <w:tc>
          <w:tcPr>
            <w:tcW w:w="2569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0845D6A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sunny</w:t>
            </w:r>
          </w:p>
          <w:p w14:paraId="01009DC7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clouds</w:t>
            </w:r>
          </w:p>
          <w:p w14:paraId="0FB18ED9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heavy</w:t>
            </w:r>
          </w:p>
          <w:p w14:paraId="29C1CD1D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plants</w:t>
            </w:r>
          </w:p>
          <w:p w14:paraId="0AE68BF2" w14:textId="77777777" w:rsidR="00597E24" w:rsidRPr="00032E61" w:rsidRDefault="00597E24" w:rsidP="00597E24">
            <w:pPr>
              <w:numPr>
                <w:ilvl w:val="0"/>
                <w:numId w:val="10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snow</w:t>
            </w:r>
          </w:p>
          <w:p w14:paraId="499379CC" w14:textId="77777777" w:rsidR="00597E24" w:rsidRPr="00032E61" w:rsidRDefault="00597E24" w:rsidP="00597E24">
            <w:pPr>
              <w:numPr>
                <w:ilvl w:val="0"/>
                <w:numId w:val="10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rivers</w:t>
            </w:r>
          </w:p>
        </w:tc>
        <w:tc>
          <w:tcPr>
            <w:tcW w:w="2569" w:type="dxa"/>
            <w:tcBorders>
              <w:top w:val="double" w:sz="4" w:space="0" w:color="auto"/>
              <w:bottom w:val="double" w:sz="4" w:space="0" w:color="auto"/>
            </w:tcBorders>
          </w:tcPr>
          <w:p w14:paraId="39B4761E" w14:textId="77777777" w:rsidR="00597E24" w:rsidRPr="00032E61" w:rsidRDefault="00597E24" w:rsidP="00597E24">
            <w:pPr>
              <w:numPr>
                <w:ilvl w:val="0"/>
                <w:numId w:val="8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precipitate</w:t>
            </w:r>
          </w:p>
          <w:p w14:paraId="5B242760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vapor</w:t>
            </w:r>
          </w:p>
          <w:p w14:paraId="15077CD9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oceans</w:t>
            </w:r>
          </w:p>
          <w:p w14:paraId="5B4D44AE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hail</w:t>
            </w:r>
          </w:p>
          <w:p w14:paraId="3E50BBBA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cycle</w:t>
            </w:r>
          </w:p>
          <w:p w14:paraId="3A3E935B" w14:textId="77777777" w:rsidR="00597E24" w:rsidRPr="00032E61" w:rsidRDefault="00597E24" w:rsidP="00597E24">
            <w:pPr>
              <w:numPr>
                <w:ilvl w:val="0"/>
                <w:numId w:val="11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streams</w:t>
            </w:r>
          </w:p>
        </w:tc>
        <w:tc>
          <w:tcPr>
            <w:tcW w:w="256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A7DA29" w14:textId="77777777" w:rsidR="00597E24" w:rsidRPr="00032E61" w:rsidRDefault="00597E24" w:rsidP="00597E24">
            <w:pPr>
              <w:numPr>
                <w:ilvl w:val="0"/>
                <w:numId w:val="6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condenses</w:t>
            </w:r>
          </w:p>
          <w:p w14:paraId="7B691109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atmosphere</w:t>
            </w:r>
          </w:p>
          <w:p w14:paraId="08BF84AD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lakes</w:t>
            </w:r>
          </w:p>
          <w:p w14:paraId="3651A4CF" w14:textId="77777777" w:rsidR="00597E24" w:rsidRPr="00032E61" w:rsidRDefault="00597E24" w:rsidP="00597E24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glaciers</w:t>
            </w:r>
          </w:p>
          <w:p w14:paraId="752C695F" w14:textId="77777777" w:rsidR="00597E24" w:rsidRPr="00032E61" w:rsidRDefault="00597E24" w:rsidP="00597E24">
            <w:pPr>
              <w:numPr>
                <w:ilvl w:val="0"/>
                <w:numId w:val="7"/>
              </w:numPr>
              <w:spacing w:after="0" w:line="240" w:lineRule="auto"/>
              <w:rPr>
                <w:rFonts w:cs="Arial"/>
                <w:color w:val="000000"/>
                <w:sz w:val="28"/>
                <w:lang w:eastAsia="ko-KR"/>
              </w:rPr>
            </w:pPr>
            <w:r w:rsidRPr="00032E61">
              <w:rPr>
                <w:rFonts w:cs="Arial"/>
                <w:color w:val="000000"/>
                <w:sz w:val="28"/>
                <w:lang w:eastAsia="ko-KR"/>
              </w:rPr>
              <w:t>crystals</w:t>
            </w:r>
          </w:p>
          <w:p w14:paraId="43D348FD" w14:textId="77777777" w:rsidR="00597E24" w:rsidRPr="00032E61" w:rsidRDefault="00597E24" w:rsidP="00750284">
            <w:pPr>
              <w:jc w:val="center"/>
              <w:rPr>
                <w:rFonts w:cs="Arial"/>
                <w:color w:val="000000"/>
                <w:sz w:val="28"/>
                <w:lang w:eastAsia="ko-KR"/>
              </w:rPr>
            </w:pPr>
          </w:p>
        </w:tc>
      </w:tr>
      <w:tr w:rsidR="00597E24" w:rsidRPr="00032E61" w14:paraId="1F2AB0BE" w14:textId="77777777" w:rsidTr="00750284">
        <w:trPr>
          <w:cantSplit/>
          <w:trHeight w:val="4995"/>
        </w:trPr>
        <w:tc>
          <w:tcPr>
            <w:tcW w:w="10276" w:type="dxa"/>
            <w:gridSpan w:val="5"/>
            <w:tcBorders>
              <w:top w:val="double" w:sz="4" w:space="0" w:color="auto"/>
              <w:bottom w:val="nil"/>
            </w:tcBorders>
          </w:tcPr>
          <w:p w14:paraId="79B7C082" w14:textId="77777777" w:rsidR="00597E24" w:rsidRPr="00726B47" w:rsidRDefault="00597E24" w:rsidP="00750284">
            <w:pPr>
              <w:rPr>
                <w:b/>
                <w:bCs/>
                <w:sz w:val="24"/>
                <w:szCs w:val="24"/>
                <w:lang w:eastAsia="ko-KR"/>
              </w:rPr>
            </w:pPr>
          </w:p>
          <w:p w14:paraId="19612328" w14:textId="77777777" w:rsidR="00597E24" w:rsidRPr="00726B47" w:rsidRDefault="00597E24" w:rsidP="00750284">
            <w:pPr>
              <w:rPr>
                <w:b/>
                <w:bCs/>
                <w:sz w:val="24"/>
                <w:szCs w:val="24"/>
                <w:lang w:eastAsia="ko-KR"/>
              </w:rPr>
            </w:pPr>
            <w:r w:rsidRPr="00726B47">
              <w:rPr>
                <w:b/>
                <w:bCs/>
                <w:sz w:val="24"/>
                <w:szCs w:val="24"/>
                <w:lang w:eastAsia="ko-KR"/>
              </w:rPr>
              <w:t>Evaporation</w:t>
            </w:r>
          </w:p>
          <w:p w14:paraId="3E8E669C" w14:textId="77777777" w:rsidR="00597E24" w:rsidRPr="00726B47" w:rsidRDefault="00597E24" w:rsidP="00750284">
            <w:pPr>
              <w:rPr>
                <w:sz w:val="24"/>
                <w:szCs w:val="24"/>
                <w:lang w:eastAsia="ko-KR"/>
              </w:rPr>
            </w:pPr>
            <w:r w:rsidRPr="00726B47">
              <w:rPr>
                <w:sz w:val="24"/>
                <w:szCs w:val="24"/>
                <w:lang w:eastAsia="ko-KR"/>
              </w:rPr>
              <w:t>On a warm, _</w:t>
            </w:r>
            <w:r w:rsidRPr="00726B47">
              <w:rPr>
                <w:sz w:val="24"/>
                <w:szCs w:val="24"/>
                <w:lang w:eastAsia="zh-SG"/>
              </w:rPr>
              <w:t>_______</w:t>
            </w:r>
            <w:r w:rsidRPr="00726B47">
              <w:rPr>
                <w:sz w:val="24"/>
                <w:szCs w:val="24"/>
                <w:lang w:eastAsia="ko-KR"/>
              </w:rPr>
              <w:t>_ day, water in a glass of water seems to slowly disappear. This is because the energy from the sun is _</w:t>
            </w:r>
            <w:r w:rsidRPr="00726B47">
              <w:rPr>
                <w:sz w:val="24"/>
                <w:szCs w:val="24"/>
                <w:lang w:eastAsia="zh-SG"/>
              </w:rPr>
              <w:t>__________</w:t>
            </w:r>
            <w:r w:rsidRPr="00726B47">
              <w:rPr>
                <w:sz w:val="24"/>
                <w:szCs w:val="24"/>
                <w:lang w:eastAsia="ko-KR"/>
              </w:rPr>
              <w:t>_ the water up and turning the liquid water into water _</w:t>
            </w:r>
            <w:r w:rsidRPr="00726B47">
              <w:rPr>
                <w:sz w:val="24"/>
                <w:szCs w:val="24"/>
                <w:lang w:eastAsia="zh-SG"/>
              </w:rPr>
              <w:t>_________</w:t>
            </w:r>
            <w:r w:rsidRPr="00726B47">
              <w:rPr>
                <w:sz w:val="24"/>
                <w:szCs w:val="24"/>
                <w:lang w:eastAsia="ko-KR"/>
              </w:rPr>
              <w:t>_. This process is called</w:t>
            </w:r>
            <w:r w:rsidRPr="00726B47">
              <w:rPr>
                <w:sz w:val="24"/>
                <w:szCs w:val="24"/>
                <w:lang w:eastAsia="zh-SG"/>
              </w:rPr>
              <w:t xml:space="preserve"> evaporation. </w:t>
            </w:r>
            <w:r w:rsidRPr="00726B47">
              <w:rPr>
                <w:sz w:val="24"/>
                <w:szCs w:val="24"/>
                <w:lang w:eastAsia="ko-KR"/>
              </w:rPr>
              <w:t xml:space="preserve">When the water </w:t>
            </w:r>
            <w:r w:rsidRPr="00726B47">
              <w:rPr>
                <w:sz w:val="24"/>
                <w:szCs w:val="24"/>
                <w:lang w:eastAsia="zh-SG"/>
              </w:rPr>
              <w:t>________________</w:t>
            </w:r>
            <w:r w:rsidRPr="00726B47">
              <w:rPr>
                <w:sz w:val="24"/>
                <w:szCs w:val="24"/>
                <w:lang w:eastAsia="ko-KR"/>
              </w:rPr>
              <w:t>_, it becomes an invisible gas in the _</w:t>
            </w:r>
            <w:r w:rsidRPr="00726B47">
              <w:rPr>
                <w:sz w:val="24"/>
                <w:szCs w:val="24"/>
                <w:lang w:eastAsia="zh-SG"/>
              </w:rPr>
              <w:t>______________</w:t>
            </w:r>
            <w:r w:rsidRPr="00726B47">
              <w:rPr>
                <w:sz w:val="24"/>
                <w:szCs w:val="24"/>
                <w:lang w:eastAsia="ko-KR"/>
              </w:rPr>
              <w:t>_. Evaporation takes places all over the earth, but especially in the _</w:t>
            </w:r>
            <w:r w:rsidRPr="00726B47">
              <w:rPr>
                <w:sz w:val="24"/>
                <w:szCs w:val="24"/>
                <w:lang w:eastAsia="zh-SG"/>
              </w:rPr>
              <w:t>_________</w:t>
            </w:r>
            <w:r w:rsidRPr="00726B47">
              <w:rPr>
                <w:sz w:val="24"/>
                <w:szCs w:val="24"/>
                <w:lang w:eastAsia="ko-KR"/>
              </w:rPr>
              <w:t>_ and __</w:t>
            </w:r>
            <w:r w:rsidRPr="00726B47">
              <w:rPr>
                <w:sz w:val="24"/>
                <w:szCs w:val="24"/>
                <w:lang w:eastAsia="zh-SG"/>
              </w:rPr>
              <w:t>___________</w:t>
            </w:r>
            <w:r w:rsidRPr="00726B47">
              <w:rPr>
                <w:sz w:val="24"/>
                <w:szCs w:val="24"/>
                <w:lang w:eastAsia="ko-KR"/>
              </w:rPr>
              <w:t>_</w:t>
            </w:r>
            <w:r>
              <w:rPr>
                <w:sz w:val="24"/>
                <w:szCs w:val="24"/>
                <w:lang w:eastAsia="ko-KR"/>
              </w:rPr>
              <w:t xml:space="preserve"> where there is lots of water. </w:t>
            </w:r>
          </w:p>
          <w:p w14:paraId="78034789" w14:textId="77777777" w:rsidR="00597E24" w:rsidRPr="00726B47" w:rsidRDefault="00597E24" w:rsidP="00750284">
            <w:pPr>
              <w:pStyle w:val="Heading1"/>
              <w:rPr>
                <w:rFonts w:eastAsia="SimSun"/>
                <w:u w:val="none"/>
              </w:rPr>
            </w:pPr>
            <w:r w:rsidRPr="00726B47">
              <w:rPr>
                <w:rFonts w:eastAsia="SimSun"/>
                <w:u w:val="none"/>
              </w:rPr>
              <w:t>Condensation</w:t>
            </w:r>
          </w:p>
          <w:p w14:paraId="30DC3CF2" w14:textId="77777777" w:rsidR="00597E24" w:rsidRPr="00726B47" w:rsidRDefault="00597E24" w:rsidP="00750284">
            <w:pPr>
              <w:rPr>
                <w:sz w:val="24"/>
                <w:szCs w:val="24"/>
                <w:lang w:eastAsia="ko-KR"/>
              </w:rPr>
            </w:pPr>
            <w:r w:rsidRPr="00726B47">
              <w:rPr>
                <w:sz w:val="24"/>
                <w:szCs w:val="24"/>
                <w:lang w:eastAsia="ko-KR"/>
              </w:rPr>
              <w:t>As the water vapor rises, it cools off and _</w:t>
            </w:r>
            <w:r w:rsidRPr="00726B47">
              <w:rPr>
                <w:sz w:val="24"/>
                <w:szCs w:val="24"/>
                <w:lang w:eastAsia="zh-SG"/>
              </w:rPr>
              <w:t>_____________</w:t>
            </w:r>
            <w:r w:rsidRPr="00726B47">
              <w:rPr>
                <w:sz w:val="24"/>
                <w:szCs w:val="24"/>
                <w:lang w:eastAsia="ko-KR"/>
              </w:rPr>
              <w:t>_ into water _</w:t>
            </w:r>
            <w:r w:rsidRPr="00726B47">
              <w:rPr>
                <w:sz w:val="24"/>
                <w:szCs w:val="24"/>
                <w:lang w:eastAsia="zh-SG"/>
              </w:rPr>
              <w:t>___________</w:t>
            </w:r>
            <w:r w:rsidRPr="00726B47">
              <w:rPr>
                <w:sz w:val="24"/>
                <w:szCs w:val="24"/>
                <w:lang w:eastAsia="ko-KR"/>
              </w:rPr>
              <w:t>_. If the water vapor becomes extremely cold, it will form ice _</w:t>
            </w:r>
            <w:r w:rsidRPr="00726B47">
              <w:rPr>
                <w:sz w:val="24"/>
                <w:szCs w:val="24"/>
                <w:lang w:eastAsia="zh-SG"/>
              </w:rPr>
              <w:t>_____________</w:t>
            </w:r>
            <w:r w:rsidRPr="00726B47">
              <w:rPr>
                <w:sz w:val="24"/>
                <w:szCs w:val="24"/>
                <w:lang w:eastAsia="ko-KR"/>
              </w:rPr>
              <w:t xml:space="preserve"> instead of water droplets. As the water droplets or ice crystals grow bigger and more numerous, they form _</w:t>
            </w:r>
            <w:r w:rsidRPr="00726B47">
              <w:rPr>
                <w:sz w:val="24"/>
                <w:szCs w:val="24"/>
                <w:lang w:eastAsia="zh-SG"/>
              </w:rPr>
              <w:t>____________</w:t>
            </w:r>
            <w:r>
              <w:rPr>
                <w:sz w:val="24"/>
                <w:szCs w:val="24"/>
                <w:lang w:eastAsia="ko-KR"/>
              </w:rPr>
              <w:t>_.</w:t>
            </w:r>
          </w:p>
          <w:p w14:paraId="0C1AD23B" w14:textId="77777777" w:rsidR="00597E24" w:rsidRPr="00726B47" w:rsidRDefault="00597E24" w:rsidP="00750284">
            <w:pPr>
              <w:pStyle w:val="Heading1"/>
              <w:rPr>
                <w:rFonts w:eastAsia="SimSun"/>
                <w:u w:val="none"/>
              </w:rPr>
            </w:pPr>
            <w:r w:rsidRPr="00726B47">
              <w:rPr>
                <w:rFonts w:eastAsia="SimSun"/>
                <w:u w:val="none"/>
              </w:rPr>
              <w:t>Precipitation</w:t>
            </w:r>
          </w:p>
          <w:p w14:paraId="7BFFCB64" w14:textId="77777777" w:rsidR="00597E24" w:rsidRPr="00726B47" w:rsidRDefault="00597E24" w:rsidP="00750284">
            <w:pPr>
              <w:rPr>
                <w:b/>
                <w:bCs/>
                <w:sz w:val="24"/>
                <w:szCs w:val="24"/>
                <w:lang w:eastAsia="ko-KR"/>
              </w:rPr>
            </w:pPr>
            <w:r w:rsidRPr="00726B47">
              <w:rPr>
                <w:sz w:val="24"/>
                <w:szCs w:val="24"/>
                <w:lang w:eastAsia="ko-KR"/>
              </w:rPr>
              <w:t xml:space="preserve">If water droplets or ice crystals become too </w:t>
            </w:r>
            <w:r w:rsidRPr="00726B47">
              <w:rPr>
                <w:sz w:val="24"/>
                <w:szCs w:val="24"/>
                <w:lang w:eastAsia="zh-SG"/>
              </w:rPr>
              <w:t>___________</w:t>
            </w:r>
            <w:r w:rsidRPr="00726B47">
              <w:rPr>
                <w:sz w:val="24"/>
                <w:szCs w:val="24"/>
                <w:lang w:eastAsia="ko-KR"/>
              </w:rPr>
              <w:t>_, they can’t stay in the air. They _</w:t>
            </w:r>
            <w:r w:rsidRPr="00726B47">
              <w:rPr>
                <w:sz w:val="24"/>
                <w:szCs w:val="24"/>
                <w:lang w:eastAsia="zh-SG"/>
              </w:rPr>
              <w:t>_______________</w:t>
            </w:r>
            <w:r w:rsidRPr="00726B47">
              <w:rPr>
                <w:sz w:val="24"/>
                <w:szCs w:val="24"/>
                <w:lang w:eastAsia="ko-KR"/>
              </w:rPr>
              <w:t>_. Water droplets precipitate as _</w:t>
            </w:r>
            <w:r w:rsidRPr="00726B47">
              <w:rPr>
                <w:sz w:val="24"/>
                <w:szCs w:val="24"/>
                <w:lang w:eastAsia="zh-SG"/>
              </w:rPr>
              <w:t>________</w:t>
            </w:r>
            <w:r w:rsidRPr="00726B47">
              <w:rPr>
                <w:sz w:val="24"/>
                <w:szCs w:val="24"/>
                <w:lang w:eastAsia="ko-KR"/>
              </w:rPr>
              <w:t>_ and ice crystals precipitate as _</w:t>
            </w:r>
            <w:r w:rsidRPr="00726B47">
              <w:rPr>
                <w:sz w:val="24"/>
                <w:szCs w:val="24"/>
                <w:lang w:eastAsia="zh-SG"/>
              </w:rPr>
              <w:t>__________</w:t>
            </w:r>
            <w:r w:rsidRPr="00726B47">
              <w:rPr>
                <w:sz w:val="24"/>
                <w:szCs w:val="24"/>
                <w:lang w:eastAsia="ko-KR"/>
              </w:rPr>
              <w:t>_. Sometimes, the rain freezes before it hits the earth and precipitates as _</w:t>
            </w:r>
            <w:r w:rsidRPr="00726B47">
              <w:rPr>
                <w:sz w:val="24"/>
                <w:szCs w:val="24"/>
                <w:lang w:eastAsia="zh-SG"/>
              </w:rPr>
              <w:t>____________</w:t>
            </w:r>
            <w:r w:rsidRPr="00726B47">
              <w:rPr>
                <w:sz w:val="24"/>
                <w:szCs w:val="24"/>
                <w:lang w:eastAsia="ko-KR"/>
              </w:rPr>
              <w:t>__.</w:t>
            </w:r>
          </w:p>
        </w:tc>
      </w:tr>
      <w:tr w:rsidR="00597E24" w:rsidRPr="00032E61" w14:paraId="66940E40" w14:textId="77777777" w:rsidTr="00750284">
        <w:trPr>
          <w:cantSplit/>
          <w:trHeight w:val="2927"/>
        </w:trPr>
        <w:tc>
          <w:tcPr>
            <w:tcW w:w="2880" w:type="dxa"/>
            <w:gridSpan w:val="2"/>
          </w:tcPr>
          <w:p w14:paraId="43CB34C7" w14:textId="77777777" w:rsidR="00597E24" w:rsidRPr="00726B47" w:rsidRDefault="00597E24" w:rsidP="00750284">
            <w:pPr>
              <w:rPr>
                <w:sz w:val="24"/>
                <w:szCs w:val="24"/>
              </w:rPr>
            </w:pPr>
            <w:r w:rsidRPr="00726B47">
              <w:rPr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F2ABA35" wp14:editId="353675D2">
                  <wp:extent cx="1299030" cy="1658679"/>
                  <wp:effectExtent l="0" t="0" r="0" b="0"/>
                  <wp:docPr id="30" name="Picture 30" descr="rain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ain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004" cy="16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6" w:type="dxa"/>
            <w:gridSpan w:val="3"/>
          </w:tcPr>
          <w:p w14:paraId="65B48245" w14:textId="77777777" w:rsidR="00597E24" w:rsidRPr="00726B47" w:rsidRDefault="00597E24" w:rsidP="00750284">
            <w:pPr>
              <w:pStyle w:val="Heading1"/>
              <w:rPr>
                <w:rFonts w:eastAsia="SimSun"/>
                <w:u w:val="none"/>
              </w:rPr>
            </w:pPr>
          </w:p>
          <w:p w14:paraId="58F671F3" w14:textId="77777777" w:rsidR="00597E24" w:rsidRPr="00726B47" w:rsidRDefault="00597E24" w:rsidP="00750284">
            <w:pPr>
              <w:pStyle w:val="Heading1"/>
              <w:rPr>
                <w:rFonts w:eastAsia="SimSun"/>
                <w:u w:val="none"/>
              </w:rPr>
            </w:pPr>
            <w:r w:rsidRPr="00726B47">
              <w:rPr>
                <w:rFonts w:eastAsia="SimSun"/>
                <w:u w:val="none"/>
              </w:rPr>
              <w:t>Runoff</w:t>
            </w:r>
          </w:p>
          <w:p w14:paraId="017E4BCD" w14:textId="77777777" w:rsidR="00597E24" w:rsidRPr="00726B47" w:rsidRDefault="00597E24" w:rsidP="00750284">
            <w:pPr>
              <w:rPr>
                <w:sz w:val="24"/>
                <w:szCs w:val="24"/>
              </w:rPr>
            </w:pPr>
            <w:r w:rsidRPr="00726B47">
              <w:rPr>
                <w:sz w:val="24"/>
                <w:szCs w:val="24"/>
                <w:lang w:eastAsia="ko-KR"/>
              </w:rPr>
              <w:t>This precipitation gathers into _</w:t>
            </w:r>
            <w:r w:rsidRPr="00726B47">
              <w:rPr>
                <w:sz w:val="24"/>
                <w:szCs w:val="24"/>
                <w:lang w:eastAsia="zh-SG"/>
              </w:rPr>
              <w:t>___________</w:t>
            </w:r>
            <w:r w:rsidRPr="00726B47">
              <w:rPr>
                <w:sz w:val="24"/>
                <w:szCs w:val="24"/>
                <w:lang w:eastAsia="ko-KR"/>
              </w:rPr>
              <w:t>_ and _</w:t>
            </w:r>
            <w:r w:rsidRPr="00726B47">
              <w:rPr>
                <w:sz w:val="24"/>
                <w:szCs w:val="24"/>
                <w:lang w:eastAsia="zh-SG"/>
              </w:rPr>
              <w:t>___________</w:t>
            </w:r>
            <w:r w:rsidRPr="00726B47">
              <w:rPr>
                <w:sz w:val="24"/>
                <w:szCs w:val="24"/>
                <w:lang w:eastAsia="ko-KR"/>
              </w:rPr>
              <w:t>__ that flow down to the lakes and oceans. This is called _</w:t>
            </w:r>
            <w:r w:rsidRPr="00726B47">
              <w:rPr>
                <w:sz w:val="24"/>
                <w:szCs w:val="24"/>
                <w:lang w:eastAsia="zh-SG"/>
              </w:rPr>
              <w:t>___________</w:t>
            </w:r>
            <w:r w:rsidRPr="00726B47">
              <w:rPr>
                <w:sz w:val="24"/>
                <w:szCs w:val="24"/>
                <w:lang w:eastAsia="ko-KR"/>
              </w:rPr>
              <w:t xml:space="preserve">_. Not </w:t>
            </w:r>
            <w:proofErr w:type="gramStart"/>
            <w:r w:rsidRPr="00726B47">
              <w:rPr>
                <w:sz w:val="24"/>
                <w:szCs w:val="24"/>
                <w:lang w:eastAsia="ko-KR"/>
              </w:rPr>
              <w:t>all of</w:t>
            </w:r>
            <w:proofErr w:type="gramEnd"/>
            <w:r w:rsidRPr="00726B47">
              <w:rPr>
                <w:sz w:val="24"/>
                <w:szCs w:val="24"/>
                <w:lang w:eastAsia="ko-KR"/>
              </w:rPr>
              <w:t xml:space="preserve"> the water makes it back to the oceans and lakes right away. Some of it is used by animals and _</w:t>
            </w:r>
            <w:r w:rsidRPr="00726B47">
              <w:rPr>
                <w:sz w:val="24"/>
                <w:szCs w:val="24"/>
                <w:lang w:eastAsia="zh-SG"/>
              </w:rPr>
              <w:t>__________</w:t>
            </w:r>
            <w:r w:rsidRPr="00726B47">
              <w:rPr>
                <w:sz w:val="24"/>
                <w:szCs w:val="24"/>
                <w:lang w:eastAsia="ko-KR"/>
              </w:rPr>
              <w:t>__. Some is frozen into _</w:t>
            </w:r>
            <w:r w:rsidRPr="00726B47">
              <w:rPr>
                <w:sz w:val="24"/>
                <w:szCs w:val="24"/>
                <w:lang w:eastAsia="zh-SG"/>
              </w:rPr>
              <w:t>___________</w:t>
            </w:r>
            <w:r w:rsidRPr="00726B47">
              <w:rPr>
                <w:sz w:val="24"/>
                <w:szCs w:val="24"/>
                <w:lang w:eastAsia="ko-KR"/>
              </w:rPr>
              <w:t>__. Eventually, the animals and plants breathe the water out and the glaciers melt, releasing the water back into the water _</w:t>
            </w:r>
            <w:r w:rsidRPr="00726B47">
              <w:rPr>
                <w:sz w:val="24"/>
                <w:szCs w:val="24"/>
                <w:lang w:eastAsia="zh-SG"/>
              </w:rPr>
              <w:t>___________</w:t>
            </w:r>
            <w:r w:rsidRPr="00726B47">
              <w:rPr>
                <w:sz w:val="24"/>
                <w:szCs w:val="24"/>
                <w:lang w:eastAsia="ko-KR"/>
              </w:rPr>
              <w:t>__.</w:t>
            </w:r>
          </w:p>
          <w:p w14:paraId="652EA6C0" w14:textId="77777777" w:rsidR="00597E24" w:rsidRPr="00726B47" w:rsidRDefault="00597E24" w:rsidP="00750284">
            <w:pPr>
              <w:rPr>
                <w:sz w:val="24"/>
                <w:szCs w:val="24"/>
                <w:lang w:eastAsia="ko-KR"/>
              </w:rPr>
            </w:pPr>
            <w:r w:rsidRPr="00726B47">
              <w:rPr>
                <w:rFonts w:hint="eastAsia"/>
                <w:sz w:val="24"/>
                <w:szCs w:val="24"/>
                <w:lang w:eastAsia="ko-KR"/>
              </w:rPr>
              <w:t>©</w:t>
            </w:r>
            <w:r w:rsidRPr="00726B47">
              <w:rPr>
                <w:sz w:val="24"/>
                <w:szCs w:val="24"/>
                <w:lang w:eastAsia="ko-KR"/>
              </w:rPr>
              <w:t xml:space="preserve"> 2006 www.bogglesworldesl.com</w:t>
            </w:r>
          </w:p>
          <w:p w14:paraId="49C00531" w14:textId="77777777" w:rsidR="00597E24" w:rsidRPr="00726B47" w:rsidRDefault="00597E24" w:rsidP="00750284">
            <w:pPr>
              <w:rPr>
                <w:sz w:val="24"/>
                <w:szCs w:val="24"/>
              </w:rPr>
            </w:pPr>
          </w:p>
        </w:tc>
      </w:tr>
    </w:tbl>
    <w:p w14:paraId="58F3AB34" w14:textId="77777777" w:rsidR="00597E24" w:rsidRDefault="00597E24" w:rsidP="00597E24">
      <w:pPr>
        <w:rPr>
          <w:sz w:val="24"/>
        </w:rPr>
      </w:pPr>
      <w:r w:rsidRPr="008D6323">
        <w:rPr>
          <w:b/>
          <w:sz w:val="24"/>
        </w:rPr>
        <w:lastRenderedPageBreak/>
        <w:t>ACTIVITY:</w:t>
      </w:r>
      <w:r>
        <w:rPr>
          <w:sz w:val="24"/>
        </w:rPr>
        <w:t xml:space="preserve"> The following diagram of the water cycle is missing the key geographic terminology. Use the word bank below to annotate the diagram so that it reflects correct terminology.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7E24" w14:paraId="5581F83B" w14:textId="77777777" w:rsidTr="00750284">
        <w:tc>
          <w:tcPr>
            <w:tcW w:w="10682" w:type="dxa"/>
          </w:tcPr>
          <w:p w14:paraId="16FBD0B2" w14:textId="77777777" w:rsidR="00597E24" w:rsidRPr="008D6323" w:rsidRDefault="00597E24" w:rsidP="00750284">
            <w:pPr>
              <w:jc w:val="center"/>
              <w:rPr>
                <w:b/>
                <w:sz w:val="24"/>
              </w:rPr>
            </w:pPr>
            <w:r w:rsidRPr="008D6323">
              <w:rPr>
                <w:b/>
                <w:sz w:val="24"/>
              </w:rPr>
              <w:t xml:space="preserve">Precipitation </w:t>
            </w:r>
            <w:r>
              <w:rPr>
                <w:b/>
                <w:sz w:val="24"/>
              </w:rPr>
              <w:t xml:space="preserve">                 </w:t>
            </w:r>
            <w:r w:rsidRPr="008D6323">
              <w:rPr>
                <w:b/>
                <w:sz w:val="24"/>
              </w:rPr>
              <w:t xml:space="preserve">Condensation </w:t>
            </w:r>
            <w:r>
              <w:rPr>
                <w:b/>
                <w:sz w:val="24"/>
              </w:rPr>
              <w:t xml:space="preserve">                    </w:t>
            </w:r>
            <w:r w:rsidRPr="008D6323">
              <w:rPr>
                <w:b/>
                <w:sz w:val="24"/>
              </w:rPr>
              <w:t xml:space="preserve">Runoff </w:t>
            </w:r>
            <w:r>
              <w:rPr>
                <w:b/>
                <w:sz w:val="24"/>
              </w:rPr>
              <w:t xml:space="preserve">                  </w:t>
            </w:r>
            <w:r w:rsidRPr="008D6323">
              <w:rPr>
                <w:b/>
                <w:sz w:val="24"/>
              </w:rPr>
              <w:t>Evaporation</w:t>
            </w:r>
          </w:p>
        </w:tc>
      </w:tr>
    </w:tbl>
    <w:p w14:paraId="761CD8C8" w14:textId="77777777" w:rsidR="00597E24" w:rsidRDefault="00597E24" w:rsidP="00597E24">
      <w:pPr>
        <w:rPr>
          <w:sz w:val="24"/>
        </w:rPr>
      </w:pPr>
    </w:p>
    <w:p w14:paraId="4BB55955" w14:textId="77777777" w:rsidR="00597E24" w:rsidRPr="00417B37" w:rsidRDefault="00597E24" w:rsidP="00597E24">
      <w:pPr>
        <w:ind w:left="720"/>
        <w:rPr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0552C8B8" wp14:editId="53EADCA3">
            <wp:simplePos x="0" y="0"/>
            <wp:positionH relativeFrom="column">
              <wp:posOffset>180975</wp:posOffset>
            </wp:positionH>
            <wp:positionV relativeFrom="paragraph">
              <wp:posOffset>-57150</wp:posOffset>
            </wp:positionV>
            <wp:extent cx="6109970" cy="3876675"/>
            <wp:effectExtent l="0" t="0" r="5080" b="9525"/>
            <wp:wrapTight wrapText="bothSides">
              <wp:wrapPolygon edited="0">
                <wp:start x="0" y="0"/>
                <wp:lineTo x="0" y="21547"/>
                <wp:lineTo x="21551" y="21547"/>
                <wp:lineTo x="21551" y="0"/>
                <wp:lineTo x="0" y="0"/>
              </wp:wrapPolygon>
            </wp:wrapTight>
            <wp:docPr id="23" name="Picture 23" descr="http://www.incobs.de/tl_files/bilder/diagrams/we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incobs.de/tl_files/bilder/diagrams/weath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0E248" w14:textId="77777777" w:rsidR="00597E24" w:rsidRDefault="00597E24" w:rsidP="00597E24">
      <w:pPr>
        <w:rPr>
          <w:sz w:val="24"/>
        </w:rPr>
      </w:pPr>
    </w:p>
    <w:p w14:paraId="6E9E30C9" w14:textId="77777777" w:rsidR="001450FA" w:rsidRDefault="001450FA">
      <w:bookmarkStart w:id="0" w:name="_GoBack"/>
      <w:bookmarkEnd w:id="0"/>
    </w:p>
    <w:sectPr w:rsidR="001450FA" w:rsidSect="00597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593"/>
    <w:multiLevelType w:val="hybridMultilevel"/>
    <w:tmpl w:val="A9661E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D04A75"/>
    <w:multiLevelType w:val="hybridMultilevel"/>
    <w:tmpl w:val="3F1CA7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C21F4E"/>
    <w:multiLevelType w:val="hybridMultilevel"/>
    <w:tmpl w:val="554A89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D5A35"/>
    <w:multiLevelType w:val="hybridMultilevel"/>
    <w:tmpl w:val="DD94FFA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3E4601"/>
    <w:multiLevelType w:val="hybridMultilevel"/>
    <w:tmpl w:val="9D8ED1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CB564A"/>
    <w:multiLevelType w:val="hybridMultilevel"/>
    <w:tmpl w:val="31ECB9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1D19AF"/>
    <w:multiLevelType w:val="hybridMultilevel"/>
    <w:tmpl w:val="0C3CA9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0C60D1"/>
    <w:multiLevelType w:val="hybridMultilevel"/>
    <w:tmpl w:val="0CEC39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F63C6"/>
    <w:multiLevelType w:val="hybridMultilevel"/>
    <w:tmpl w:val="F0CA26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8319C3"/>
    <w:multiLevelType w:val="hybridMultilevel"/>
    <w:tmpl w:val="2EDE6A0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A96D5B"/>
    <w:multiLevelType w:val="hybridMultilevel"/>
    <w:tmpl w:val="E3D4B7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24"/>
    <w:rsid w:val="001450FA"/>
    <w:rsid w:val="005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9F3B"/>
  <w15:chartTrackingRefBased/>
  <w15:docId w15:val="{BC27FA20-C085-46E1-AB9E-865CE4FE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7E2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597E24"/>
    <w:pPr>
      <w:keepNext/>
      <w:spacing w:after="0" w:line="240" w:lineRule="auto"/>
      <w:outlineLvl w:val="0"/>
    </w:pPr>
    <w:rPr>
      <w:rFonts w:ascii="Comic Sans MS" w:eastAsia="Batang" w:hAnsi="Comic Sans MS" w:cs="Times New Roman"/>
      <w:b/>
      <w:bCs/>
      <w:sz w:val="24"/>
      <w:szCs w:val="24"/>
      <w:u w:val="single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7E24"/>
    <w:rPr>
      <w:rFonts w:ascii="Comic Sans MS" w:eastAsia="Batang" w:hAnsi="Comic Sans MS" w:cs="Times New Roman"/>
      <w:b/>
      <w:bCs/>
      <w:sz w:val="24"/>
      <w:szCs w:val="24"/>
      <w:u w:val="single"/>
      <w:lang w:val="en-US" w:eastAsia="ko-KR"/>
    </w:rPr>
  </w:style>
  <w:style w:type="table" w:styleId="TableGrid">
    <w:name w:val="Table Grid"/>
    <w:basedOn w:val="TableNormal"/>
    <w:uiPriority w:val="59"/>
    <w:rsid w:val="0059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theweek.in/news/sci-tech/2019/06/14/New-diagrams-depict-an-alternate-view-of-how-humans-impact-water-cyc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57F19386</Template>
  <TotalTime>2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FELGATE Lisa [Hedland Senior High School]</dc:creator>
  <cp:keywords/>
  <dc:description/>
  <cp:lastModifiedBy>FELGATE Lisa [Hedland Senior High School]</cp:lastModifiedBy>
  <cp:revision>1</cp:revision>
  <cp:lastPrinted>2020-07-28T02:23:00Z</cp:lastPrinted>
  <dcterms:created xsi:type="dcterms:W3CDTF">2020-07-28T02:21:00Z</dcterms:created>
  <dcterms:modified xsi:type="dcterms:W3CDTF">2020-07-28T02:24:00Z</dcterms:modified>
</cp:coreProperties>
</file>