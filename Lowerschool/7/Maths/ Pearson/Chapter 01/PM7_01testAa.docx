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AF65C" w14:textId="77777777" w:rsidR="001B1771" w:rsidRDefault="001B1771" w:rsidP="001B1771">
      <w:pPr>
        <w:pStyle w:val="Psectionheading"/>
      </w:pPr>
      <w:r>
        <w:t>Multiple-choice section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872"/>
        <w:gridCol w:w="877"/>
        <w:gridCol w:w="875"/>
        <w:gridCol w:w="873"/>
        <w:gridCol w:w="872"/>
        <w:gridCol w:w="876"/>
        <w:gridCol w:w="875"/>
        <w:gridCol w:w="874"/>
        <w:gridCol w:w="856"/>
        <w:gridCol w:w="878"/>
      </w:tblGrid>
      <w:tr w:rsidR="001B1771" w14:paraId="2DBABCA6" w14:textId="77777777" w:rsidTr="00B802C3">
        <w:tc>
          <w:tcPr>
            <w:tcW w:w="1127" w:type="dxa"/>
          </w:tcPr>
          <w:p w14:paraId="066A1DBD" w14:textId="77777777" w:rsidR="001B1771" w:rsidRDefault="001B1771" w:rsidP="00B802C3">
            <w:pPr>
              <w:pStyle w:val="Pquestionheadingmc1stafterhead"/>
            </w:pPr>
            <w:r>
              <w:t>Question</w:t>
            </w:r>
          </w:p>
        </w:tc>
        <w:tc>
          <w:tcPr>
            <w:tcW w:w="895" w:type="dxa"/>
          </w:tcPr>
          <w:p w14:paraId="300387DF" w14:textId="77777777" w:rsidR="001B1771" w:rsidRDefault="001B1771" w:rsidP="00B802C3">
            <w:pPr>
              <w:pStyle w:val="Ptabletext"/>
            </w:pPr>
            <w:r w:rsidRPr="009D747B">
              <w:t>1</w:t>
            </w:r>
          </w:p>
        </w:tc>
        <w:tc>
          <w:tcPr>
            <w:tcW w:w="900" w:type="dxa"/>
          </w:tcPr>
          <w:p w14:paraId="12802FEF" w14:textId="77777777" w:rsidR="001B1771" w:rsidRDefault="001B1771" w:rsidP="00B802C3">
            <w:pPr>
              <w:pStyle w:val="Ptabletext"/>
            </w:pPr>
            <w:r w:rsidRPr="009D747B">
              <w:t>2</w:t>
            </w:r>
          </w:p>
        </w:tc>
        <w:tc>
          <w:tcPr>
            <w:tcW w:w="898" w:type="dxa"/>
          </w:tcPr>
          <w:p w14:paraId="5ABBA6F5" w14:textId="77777777" w:rsidR="001B1771" w:rsidRDefault="001B1771" w:rsidP="00B802C3">
            <w:pPr>
              <w:pStyle w:val="Ptabletext"/>
            </w:pPr>
            <w:r w:rsidRPr="009D747B">
              <w:t>3</w:t>
            </w:r>
          </w:p>
        </w:tc>
        <w:tc>
          <w:tcPr>
            <w:tcW w:w="896" w:type="dxa"/>
          </w:tcPr>
          <w:p w14:paraId="6C00FB9D" w14:textId="77777777" w:rsidR="001B1771" w:rsidRDefault="001B1771" w:rsidP="00B802C3">
            <w:pPr>
              <w:pStyle w:val="Ptabletext"/>
            </w:pPr>
            <w:r w:rsidRPr="009D747B">
              <w:t>4</w:t>
            </w:r>
          </w:p>
        </w:tc>
        <w:tc>
          <w:tcPr>
            <w:tcW w:w="895" w:type="dxa"/>
          </w:tcPr>
          <w:p w14:paraId="7CC1A47A" w14:textId="77777777" w:rsidR="001B1771" w:rsidRDefault="001B1771" w:rsidP="00B802C3">
            <w:pPr>
              <w:pStyle w:val="Ptabletext"/>
            </w:pPr>
            <w:r w:rsidRPr="009D747B">
              <w:t>5</w:t>
            </w:r>
          </w:p>
        </w:tc>
        <w:tc>
          <w:tcPr>
            <w:tcW w:w="900" w:type="dxa"/>
          </w:tcPr>
          <w:p w14:paraId="2BCFD2A2" w14:textId="77777777" w:rsidR="001B1771" w:rsidRDefault="001B1771" w:rsidP="00B802C3">
            <w:pPr>
              <w:pStyle w:val="Ptabletext"/>
            </w:pPr>
            <w:r w:rsidRPr="009D747B">
              <w:t>6</w:t>
            </w:r>
          </w:p>
        </w:tc>
        <w:tc>
          <w:tcPr>
            <w:tcW w:w="898" w:type="dxa"/>
          </w:tcPr>
          <w:p w14:paraId="5ED0637F" w14:textId="77777777" w:rsidR="001B1771" w:rsidRDefault="001B1771" w:rsidP="00B802C3">
            <w:pPr>
              <w:pStyle w:val="Ptabletext"/>
            </w:pPr>
            <w:r w:rsidRPr="009D747B">
              <w:t>7</w:t>
            </w:r>
          </w:p>
        </w:tc>
        <w:tc>
          <w:tcPr>
            <w:tcW w:w="897" w:type="dxa"/>
          </w:tcPr>
          <w:p w14:paraId="7B85E662" w14:textId="77777777" w:rsidR="001B1771" w:rsidRDefault="001B1771" w:rsidP="00B802C3">
            <w:pPr>
              <w:pStyle w:val="Ptabletext"/>
            </w:pPr>
            <w:r w:rsidRPr="009D747B">
              <w:t>8</w:t>
            </w:r>
          </w:p>
        </w:tc>
        <w:tc>
          <w:tcPr>
            <w:tcW w:w="878" w:type="dxa"/>
          </w:tcPr>
          <w:p w14:paraId="5AE44957" w14:textId="77777777" w:rsidR="001B1771" w:rsidRDefault="001B1771" w:rsidP="00B802C3">
            <w:pPr>
              <w:pStyle w:val="Ptabletext"/>
            </w:pPr>
            <w:r w:rsidRPr="009D747B">
              <w:t>9</w:t>
            </w:r>
          </w:p>
        </w:tc>
        <w:tc>
          <w:tcPr>
            <w:tcW w:w="896" w:type="dxa"/>
          </w:tcPr>
          <w:p w14:paraId="02DE85AC" w14:textId="77777777" w:rsidR="001B1771" w:rsidRDefault="001B1771" w:rsidP="00B802C3">
            <w:pPr>
              <w:pStyle w:val="Ptabletext"/>
            </w:pPr>
            <w:r w:rsidRPr="009D747B">
              <w:t>10</w:t>
            </w:r>
          </w:p>
        </w:tc>
      </w:tr>
      <w:tr w:rsidR="001B1771" w14:paraId="6B36EE49" w14:textId="77777777" w:rsidTr="00B802C3">
        <w:tc>
          <w:tcPr>
            <w:tcW w:w="1127" w:type="dxa"/>
          </w:tcPr>
          <w:p w14:paraId="6FE409BD" w14:textId="77777777" w:rsidR="001B1771" w:rsidRDefault="001B1771" w:rsidP="00B802C3">
            <w:pPr>
              <w:pStyle w:val="Pquestionheadingmc1stafterhead"/>
            </w:pPr>
            <w:r>
              <w:t>Answer</w:t>
            </w:r>
          </w:p>
        </w:tc>
        <w:tc>
          <w:tcPr>
            <w:tcW w:w="895" w:type="dxa"/>
          </w:tcPr>
          <w:p w14:paraId="1A569BE9" w14:textId="77777777" w:rsidR="001B1771" w:rsidRDefault="001B1771" w:rsidP="00B802C3">
            <w:pPr>
              <w:pStyle w:val="Ptabletext"/>
            </w:pPr>
            <w:r w:rsidRPr="009D747B">
              <w:t>C</w:t>
            </w:r>
          </w:p>
        </w:tc>
        <w:tc>
          <w:tcPr>
            <w:tcW w:w="900" w:type="dxa"/>
          </w:tcPr>
          <w:p w14:paraId="07A8040D" w14:textId="77777777" w:rsidR="001B1771" w:rsidRDefault="001B1771" w:rsidP="00B802C3">
            <w:pPr>
              <w:pStyle w:val="Ptabletext"/>
            </w:pPr>
            <w:r w:rsidRPr="009D747B">
              <w:t xml:space="preserve"> D</w:t>
            </w:r>
          </w:p>
        </w:tc>
        <w:tc>
          <w:tcPr>
            <w:tcW w:w="898" w:type="dxa"/>
          </w:tcPr>
          <w:p w14:paraId="53B0285C" w14:textId="77777777" w:rsidR="001B1771" w:rsidRPr="00411A5F" w:rsidRDefault="001B1771" w:rsidP="00B802C3">
            <w:pPr>
              <w:pStyle w:val="Ptabletext"/>
              <w:rPr>
                <w:color w:val="000000" w:themeColor="text1"/>
              </w:rPr>
            </w:pPr>
            <w:r w:rsidRPr="00764459">
              <w:t>C</w:t>
            </w:r>
          </w:p>
        </w:tc>
        <w:tc>
          <w:tcPr>
            <w:tcW w:w="896" w:type="dxa"/>
          </w:tcPr>
          <w:p w14:paraId="28092FC2" w14:textId="77777777" w:rsidR="001B1771" w:rsidRPr="00411A5F" w:rsidRDefault="001B1771" w:rsidP="00B802C3">
            <w:pPr>
              <w:pStyle w:val="Ptabletext"/>
              <w:rPr>
                <w:color w:val="000000" w:themeColor="text1"/>
              </w:rPr>
            </w:pPr>
            <w:r w:rsidRPr="00764459">
              <w:t>B</w:t>
            </w:r>
          </w:p>
        </w:tc>
        <w:tc>
          <w:tcPr>
            <w:tcW w:w="895" w:type="dxa"/>
          </w:tcPr>
          <w:p w14:paraId="0379F342" w14:textId="4427C8CA" w:rsidR="001B1771" w:rsidRPr="00411A5F" w:rsidRDefault="00AE39F2" w:rsidP="00B802C3">
            <w:pPr>
              <w:pStyle w:val="Ptabletext"/>
              <w:rPr>
                <w:color w:val="000000" w:themeColor="text1"/>
              </w:rPr>
            </w:pPr>
            <w:r>
              <w:t>A</w:t>
            </w:r>
          </w:p>
        </w:tc>
        <w:tc>
          <w:tcPr>
            <w:tcW w:w="900" w:type="dxa"/>
          </w:tcPr>
          <w:p w14:paraId="7875CCEA" w14:textId="77777777" w:rsidR="001B1771" w:rsidRPr="00411A5F" w:rsidRDefault="001B1771" w:rsidP="00B802C3">
            <w:pPr>
              <w:pStyle w:val="Ptabletext"/>
              <w:rPr>
                <w:color w:val="000000" w:themeColor="text1"/>
              </w:rPr>
            </w:pPr>
            <w:r w:rsidRPr="00764459">
              <w:t>C</w:t>
            </w:r>
          </w:p>
        </w:tc>
        <w:tc>
          <w:tcPr>
            <w:tcW w:w="898" w:type="dxa"/>
          </w:tcPr>
          <w:p w14:paraId="5A433813" w14:textId="77777777" w:rsidR="001B1771" w:rsidRPr="00411A5F" w:rsidRDefault="001B1771" w:rsidP="00B802C3">
            <w:pPr>
              <w:pStyle w:val="Ptabletext"/>
              <w:rPr>
                <w:color w:val="000000" w:themeColor="text1"/>
              </w:rPr>
            </w:pPr>
            <w:r w:rsidRPr="00764459">
              <w:t>B</w:t>
            </w:r>
          </w:p>
        </w:tc>
        <w:tc>
          <w:tcPr>
            <w:tcW w:w="897" w:type="dxa"/>
          </w:tcPr>
          <w:p w14:paraId="5FCB0F89" w14:textId="77777777" w:rsidR="001B1771" w:rsidRPr="00411A5F" w:rsidRDefault="001B1771" w:rsidP="00B802C3">
            <w:pPr>
              <w:pStyle w:val="Ptabletext"/>
              <w:rPr>
                <w:color w:val="000000" w:themeColor="text1"/>
              </w:rPr>
            </w:pPr>
            <w:r w:rsidRPr="00764459">
              <w:t>D</w:t>
            </w:r>
          </w:p>
        </w:tc>
        <w:tc>
          <w:tcPr>
            <w:tcW w:w="878" w:type="dxa"/>
          </w:tcPr>
          <w:p w14:paraId="0C1FE46C" w14:textId="77777777" w:rsidR="001B1771" w:rsidRPr="00411A5F" w:rsidRDefault="001B1771" w:rsidP="00B802C3">
            <w:pPr>
              <w:pStyle w:val="Ptabletext"/>
              <w:rPr>
                <w:color w:val="000000" w:themeColor="text1"/>
              </w:rPr>
            </w:pPr>
            <w:r>
              <w:t>B</w:t>
            </w:r>
          </w:p>
        </w:tc>
        <w:tc>
          <w:tcPr>
            <w:tcW w:w="896" w:type="dxa"/>
          </w:tcPr>
          <w:p w14:paraId="3E8ABB0E" w14:textId="77777777" w:rsidR="001B1771" w:rsidRPr="00411A5F" w:rsidRDefault="001B1771" w:rsidP="00B802C3">
            <w:pPr>
              <w:pStyle w:val="Ptabletext"/>
              <w:rPr>
                <w:color w:val="000000" w:themeColor="text1"/>
              </w:rPr>
            </w:pPr>
            <w:r>
              <w:t>C</w:t>
            </w:r>
          </w:p>
        </w:tc>
      </w:tr>
    </w:tbl>
    <w:p w14:paraId="35605D6F" w14:textId="77777777" w:rsidR="001B1771" w:rsidRDefault="001B1771" w:rsidP="001B1771">
      <w:pPr>
        <w:pStyle w:val="Ptabletext"/>
      </w:pPr>
    </w:p>
    <w:p w14:paraId="7EFC58D2" w14:textId="77777777" w:rsidR="00F52AB9" w:rsidRDefault="00F52AB9" w:rsidP="00F52AB9">
      <w:pPr>
        <w:pStyle w:val="Pquestionheadingmc1stafterhead"/>
      </w:pPr>
      <w:r w:rsidRPr="00FB3505">
        <w:t xml:space="preserve">Question 1 </w:t>
      </w:r>
      <w:r>
        <w:tab/>
        <w:t>[1</w:t>
      </w:r>
      <w:r w:rsidRPr="00FB3505">
        <w:t>.1</w:t>
      </w:r>
      <w:r>
        <w:t>]</w:t>
      </w:r>
    </w:p>
    <w:p w14:paraId="414A5E8E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C</w:t>
      </w:r>
    </w:p>
    <w:p w14:paraId="5D1A55F6" w14:textId="77777777" w:rsidR="001B1771" w:rsidRPr="00411A5F" w:rsidRDefault="001B1771" w:rsidP="001B1771">
      <w:pPr>
        <w:pStyle w:val="Pquestiontextmainstem"/>
      </w:pPr>
      <w:r w:rsidRPr="00411A5F">
        <w:t>34 × 6</w:t>
      </w:r>
    </w:p>
    <w:p w14:paraId="5660992E" w14:textId="77777777" w:rsidR="001B1771" w:rsidRPr="00411A5F" w:rsidRDefault="001B1771" w:rsidP="001B1771">
      <w:pPr>
        <w:pStyle w:val="Pquestiontextmainstem"/>
      </w:pPr>
      <w:r w:rsidRPr="00411A5F">
        <w:t>= (30 + 4) × 6</w:t>
      </w:r>
    </w:p>
    <w:p w14:paraId="52E1593E" w14:textId="77777777" w:rsidR="001B1771" w:rsidRPr="00411A5F" w:rsidRDefault="001B1771" w:rsidP="001B1771">
      <w:pPr>
        <w:pStyle w:val="Pquestiontextmainstem"/>
      </w:pPr>
      <w:r w:rsidRPr="00411A5F">
        <w:t>= 30 × 6 + 4 × 6</w:t>
      </w:r>
    </w:p>
    <w:p w14:paraId="3B059C8E" w14:textId="77777777" w:rsidR="00F52AB9" w:rsidRDefault="00F52AB9" w:rsidP="00F52AB9">
      <w:pPr>
        <w:pStyle w:val="Pquestionheadingmc"/>
      </w:pPr>
      <w:r w:rsidRPr="00FB3505">
        <w:t xml:space="preserve">Question 2 </w:t>
      </w:r>
      <w:r>
        <w:tab/>
        <w:t>[1</w:t>
      </w:r>
      <w:r w:rsidRPr="00FB3505">
        <w:t>.</w:t>
      </w:r>
      <w:r>
        <w:t>2]</w:t>
      </w:r>
    </w:p>
    <w:p w14:paraId="1788AF46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D</w:t>
      </w:r>
    </w:p>
    <w:p w14:paraId="71B8D4C3" w14:textId="77777777" w:rsidR="001B1771" w:rsidRPr="00411A5F" w:rsidRDefault="001B1771" w:rsidP="001B1771">
      <w:pPr>
        <w:pStyle w:val="Pquestiontextmainstem"/>
      </w:pPr>
      <w:r w:rsidRPr="00411A5F">
        <w:t>4</w:t>
      </w:r>
      <w:r w:rsidRPr="00845985">
        <w:rPr>
          <w:rStyle w:val="Csuperscript"/>
        </w:rPr>
        <w:t>3</w:t>
      </w:r>
      <w:r w:rsidRPr="00411A5F">
        <w:t xml:space="preserve"> + 3</w:t>
      </w:r>
      <w:r w:rsidRPr="00845985">
        <w:rPr>
          <w:rStyle w:val="Csuperscript"/>
        </w:rPr>
        <w:t>4</w:t>
      </w:r>
    </w:p>
    <w:p w14:paraId="5AC72FDA" w14:textId="77777777" w:rsidR="001B1771" w:rsidRPr="00411A5F" w:rsidRDefault="001B1771" w:rsidP="001B1771">
      <w:pPr>
        <w:pStyle w:val="Pquestiontextmainstem"/>
      </w:pPr>
      <w:r w:rsidRPr="00411A5F">
        <w:t>= 64 + 81</w:t>
      </w:r>
    </w:p>
    <w:p w14:paraId="2683B782" w14:textId="77777777" w:rsidR="001B1771" w:rsidRDefault="001B1771" w:rsidP="001B1771">
      <w:pPr>
        <w:pStyle w:val="Pquestiontextmainstem"/>
      </w:pPr>
      <w:r w:rsidRPr="00411A5F">
        <w:t>= 145</w:t>
      </w:r>
    </w:p>
    <w:p w14:paraId="67783AB5" w14:textId="77777777" w:rsidR="00F52AB9" w:rsidRDefault="00F52AB9" w:rsidP="00F52AB9">
      <w:pPr>
        <w:pStyle w:val="Pquestionheadingmc"/>
      </w:pPr>
      <w:r w:rsidRPr="00FB3505">
        <w:t xml:space="preserve">Question </w:t>
      </w:r>
      <w:r>
        <w:t>3</w:t>
      </w:r>
      <w:r>
        <w:tab/>
        <w:t>[1</w:t>
      </w:r>
      <w:r w:rsidRPr="00FB3505">
        <w:t>.</w:t>
      </w:r>
      <w:r>
        <w:t>2]</w:t>
      </w:r>
    </w:p>
    <w:p w14:paraId="41A24B05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C</w:t>
      </w:r>
    </w:p>
    <w:p w14:paraId="0A24D0F1" w14:textId="77777777" w:rsidR="001B1771" w:rsidRPr="00B31D5D" w:rsidRDefault="00960317" w:rsidP="001B1771">
      <w:pPr>
        <w:pStyle w:val="Pquestiontextmainstem"/>
      </w:pPr>
      <w:r w:rsidRPr="00323784">
        <w:rPr>
          <w:position w:val="-6"/>
          <w:sz w:val="20"/>
          <w:szCs w:val="20"/>
        </w:rPr>
        <w:object w:dxaOrig="540" w:dyaOrig="340" w14:anchorId="56B6C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5pt;height:17.2pt" o:ole="" fillcolor="window">
            <v:imagedata r:id="rId9" o:title=""/>
          </v:shape>
          <o:OLEObject Type="Embed" ProgID="Equation.DSMT4" ShapeID="_x0000_i1025" DrawAspect="Content" ObjectID="_1540642535" r:id="rId10"/>
        </w:object>
      </w:r>
      <w:r w:rsidR="001B1771" w:rsidRPr="00845985">
        <w:rPr>
          <w:rStyle w:val="Cquestionpartlabelbold"/>
        </w:rPr>
        <w:t xml:space="preserve"> </w:t>
      </w:r>
      <w:r w:rsidR="001B1771" w:rsidRPr="00043BF3">
        <w:t>= 11 and</w:t>
      </w:r>
      <w:r w:rsidR="001B1771" w:rsidRPr="00845985">
        <w:rPr>
          <w:rStyle w:val="Cquestionpartlabelbold"/>
        </w:rPr>
        <w:t xml:space="preserve"> </w:t>
      </w:r>
      <w:r w:rsidRPr="00323784">
        <w:rPr>
          <w:position w:val="-6"/>
          <w:sz w:val="20"/>
          <w:szCs w:val="20"/>
        </w:rPr>
        <w:object w:dxaOrig="560" w:dyaOrig="340" w14:anchorId="3C949E14">
          <v:shape id="_x0000_i1026" type="#_x0000_t75" style="width:27.95pt;height:17.2pt" o:ole="" fillcolor="window">
            <v:imagedata r:id="rId11" o:title=""/>
          </v:shape>
          <o:OLEObject Type="Embed" ProgID="Equation.DSMT4" ShapeID="_x0000_i1026" DrawAspect="Content" ObjectID="_1540642536" r:id="rId12"/>
        </w:object>
      </w:r>
      <w:r w:rsidR="001B1771" w:rsidRPr="00B31D5D">
        <w:t xml:space="preserve"> = 12</w:t>
      </w:r>
    </w:p>
    <w:p w14:paraId="41706406" w14:textId="77777777" w:rsidR="001B1771" w:rsidRPr="00B31D5D" w:rsidRDefault="001B1771" w:rsidP="001B1771">
      <w:pPr>
        <w:pStyle w:val="Pquestiontextmainstem"/>
      </w:pPr>
      <w:r w:rsidRPr="00B31D5D">
        <w:t xml:space="preserve">Therefore, </w:t>
      </w:r>
      <w:r w:rsidR="00960317" w:rsidRPr="00323784">
        <w:rPr>
          <w:position w:val="-8"/>
          <w:sz w:val="20"/>
          <w:szCs w:val="20"/>
        </w:rPr>
        <w:object w:dxaOrig="580" w:dyaOrig="360" w14:anchorId="2C812747">
          <v:shape id="_x0000_i1027" type="#_x0000_t75" style="width:29pt;height:18.25pt" o:ole="" fillcolor="window">
            <v:imagedata r:id="rId13" o:title=""/>
          </v:shape>
          <o:OLEObject Type="Embed" ProgID="Equation.DSMT4" ShapeID="_x0000_i1027" DrawAspect="Content" ObjectID="_1540642537" r:id="rId14"/>
        </w:object>
      </w:r>
      <w:r>
        <w:t xml:space="preserve"> </w:t>
      </w:r>
      <w:r w:rsidRPr="00B31D5D">
        <w:t>is between 11 and 12.</w:t>
      </w:r>
    </w:p>
    <w:p w14:paraId="2FF5DF73" w14:textId="77777777" w:rsidR="00F52AB9" w:rsidRDefault="00F52AB9" w:rsidP="00F52AB9">
      <w:pPr>
        <w:pStyle w:val="Pquestionheadingmc"/>
      </w:pPr>
      <w:r w:rsidRPr="00FB3505">
        <w:t xml:space="preserve">Question </w:t>
      </w:r>
      <w:r>
        <w:t>4</w:t>
      </w:r>
      <w:r>
        <w:tab/>
        <w:t>[1</w:t>
      </w:r>
      <w:r w:rsidRPr="00FB3505">
        <w:t>.</w:t>
      </w:r>
      <w:r>
        <w:t>3]</w:t>
      </w:r>
    </w:p>
    <w:p w14:paraId="70EC71FE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B</w:t>
      </w:r>
      <w:r w:rsidRPr="0037124A">
        <w:rPr>
          <w:rStyle w:val="Cquestionpartlabelbold"/>
        </w:rPr>
        <w:tab/>
      </w:r>
    </w:p>
    <w:p w14:paraId="39DE20D9" w14:textId="77777777" w:rsidR="001B1771" w:rsidRDefault="001B1771" w:rsidP="001B1771">
      <w:pPr>
        <w:pStyle w:val="Pquestiontextmainstem"/>
      </w:pPr>
      <w:r>
        <w:t>225 ÷ 30</w:t>
      </w:r>
    </w:p>
    <w:p w14:paraId="199EFD2D" w14:textId="77777777" w:rsidR="001B1771" w:rsidRPr="00D77E2F" w:rsidRDefault="001B1771" w:rsidP="001B1771">
      <w:pPr>
        <w:pStyle w:val="Pquestiontextmainstem"/>
      </w:pPr>
      <w:r w:rsidRPr="00D77E2F">
        <w:t>= 225 ÷ 10 ÷ 3</w:t>
      </w:r>
    </w:p>
    <w:p w14:paraId="036360BF" w14:textId="77777777" w:rsidR="001B1771" w:rsidRPr="00D77E2F" w:rsidRDefault="001B1771" w:rsidP="001B1771">
      <w:pPr>
        <w:pStyle w:val="Pquestiontextmainstem"/>
      </w:pPr>
      <w:r w:rsidRPr="00D77E2F">
        <w:t>= 22.5 ÷ 3</w:t>
      </w:r>
    </w:p>
    <w:p w14:paraId="1683381C" w14:textId="77777777" w:rsidR="001B1771" w:rsidRPr="00D77E2F" w:rsidRDefault="001B1771" w:rsidP="001B1771">
      <w:pPr>
        <w:pStyle w:val="Pquestiontextmainstem"/>
      </w:pPr>
      <w:r w:rsidRPr="00D77E2F">
        <w:t>= 7.5</w:t>
      </w:r>
    </w:p>
    <w:p w14:paraId="430C50E8" w14:textId="77777777" w:rsidR="001B1771" w:rsidRDefault="001B1771" w:rsidP="001B1771">
      <w:pPr>
        <w:pStyle w:val="Pquestiontextmainstem"/>
      </w:pPr>
      <w:r w:rsidRPr="00D77E2F">
        <w:t>$7.50 per student</w:t>
      </w:r>
    </w:p>
    <w:p w14:paraId="79106BE3" w14:textId="77777777" w:rsidR="00F52AB9" w:rsidRDefault="00F52AB9" w:rsidP="00F52AB9">
      <w:pPr>
        <w:pStyle w:val="Pquestionheadingmc"/>
      </w:pPr>
      <w:r w:rsidRPr="00FB3505">
        <w:t xml:space="preserve">Question </w:t>
      </w:r>
      <w:r>
        <w:t>5</w:t>
      </w:r>
      <w:r>
        <w:tab/>
        <w:t>[1</w:t>
      </w:r>
      <w:r w:rsidRPr="00FB3505">
        <w:t>.</w:t>
      </w:r>
      <w:r>
        <w:t>3]</w:t>
      </w:r>
    </w:p>
    <w:p w14:paraId="757ED01B" w14:textId="640F5148" w:rsidR="001B1771" w:rsidRPr="0037124A" w:rsidRDefault="00AE39F2" w:rsidP="0037124A">
      <w:pPr>
        <w:pStyle w:val="Pquestiontextmainstem"/>
        <w:rPr>
          <w:rStyle w:val="Cquestionpartlabelbold"/>
        </w:rPr>
      </w:pPr>
      <w:r>
        <w:rPr>
          <w:rStyle w:val="Cquestionpartlabelbold"/>
        </w:rP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1880"/>
        <w:gridCol w:w="2099"/>
        <w:gridCol w:w="2100"/>
      </w:tblGrid>
      <w:tr w:rsidR="001B1771" w:rsidRPr="00554E4B" w14:paraId="68005F76" w14:textId="77777777" w:rsidTr="0037124A">
        <w:trPr>
          <w:trHeight w:val="348"/>
        </w:trPr>
        <w:tc>
          <w:tcPr>
            <w:tcW w:w="2317" w:type="dxa"/>
          </w:tcPr>
          <w:p w14:paraId="1D02A3F5" w14:textId="77777777" w:rsidR="001B1771" w:rsidRPr="00554E4B" w:rsidRDefault="001B1771" w:rsidP="00B802C3">
            <w:pPr>
              <w:pStyle w:val="Pquestionheadingsx1stafterhead"/>
            </w:pPr>
            <w:r w:rsidRPr="00554E4B">
              <w:t>Option A:</w:t>
            </w:r>
          </w:p>
        </w:tc>
        <w:tc>
          <w:tcPr>
            <w:tcW w:w="1880" w:type="dxa"/>
          </w:tcPr>
          <w:p w14:paraId="0958A322" w14:textId="77777777" w:rsidR="001B1771" w:rsidRPr="00554E4B" w:rsidRDefault="001B1771" w:rsidP="00B802C3">
            <w:pPr>
              <w:pStyle w:val="Pquestionheadingsx1stafterhead"/>
            </w:pPr>
            <w:r w:rsidRPr="00554E4B">
              <w:t>Option B:</w:t>
            </w:r>
          </w:p>
        </w:tc>
        <w:tc>
          <w:tcPr>
            <w:tcW w:w="2099" w:type="dxa"/>
          </w:tcPr>
          <w:p w14:paraId="2876FA83" w14:textId="77777777" w:rsidR="001B1771" w:rsidRPr="00554E4B" w:rsidRDefault="001B1771" w:rsidP="00B802C3">
            <w:pPr>
              <w:pStyle w:val="Pquestionheadingsx1stafterhead"/>
            </w:pPr>
            <w:r w:rsidRPr="00554E4B">
              <w:t>Option C:</w:t>
            </w:r>
          </w:p>
        </w:tc>
        <w:tc>
          <w:tcPr>
            <w:tcW w:w="2100" w:type="dxa"/>
          </w:tcPr>
          <w:p w14:paraId="77753F0A" w14:textId="77777777" w:rsidR="001B1771" w:rsidRPr="00554E4B" w:rsidRDefault="001B1771" w:rsidP="00B802C3">
            <w:pPr>
              <w:pStyle w:val="Pquestionheadingsx1stafterhead"/>
            </w:pPr>
            <w:r w:rsidRPr="00554E4B">
              <w:t>Option D:</w:t>
            </w:r>
          </w:p>
        </w:tc>
      </w:tr>
      <w:tr w:rsidR="001B1771" w:rsidRPr="00554E4B" w14:paraId="21955D01" w14:textId="77777777" w:rsidTr="0037124A">
        <w:trPr>
          <w:trHeight w:val="467"/>
        </w:trPr>
        <w:tc>
          <w:tcPr>
            <w:tcW w:w="2317" w:type="dxa"/>
          </w:tcPr>
          <w:p w14:paraId="715B2362" w14:textId="77777777" w:rsidR="001B1771" w:rsidRPr="00554E4B" w:rsidRDefault="001B1771" w:rsidP="00B802C3">
            <w:pPr>
              <w:pStyle w:val="Pquestiontextmainstem"/>
            </w:pPr>
            <w:r w:rsidRPr="00554E4B">
              <w:t>480 ÷ 8</w:t>
            </w:r>
          </w:p>
        </w:tc>
        <w:tc>
          <w:tcPr>
            <w:tcW w:w="1880" w:type="dxa"/>
          </w:tcPr>
          <w:p w14:paraId="5069478F" w14:textId="77777777" w:rsidR="001B1771" w:rsidRPr="00554E4B" w:rsidRDefault="001B1771" w:rsidP="00B802C3">
            <w:pPr>
              <w:pStyle w:val="Pquestiontextmainstem"/>
            </w:pPr>
            <w:r w:rsidRPr="00554E4B">
              <w:t>480 ÷ 8</w:t>
            </w:r>
          </w:p>
        </w:tc>
        <w:tc>
          <w:tcPr>
            <w:tcW w:w="2099" w:type="dxa"/>
          </w:tcPr>
          <w:p w14:paraId="71EB1495" w14:textId="77777777" w:rsidR="001B1771" w:rsidRPr="00554E4B" w:rsidRDefault="001B1771" w:rsidP="00B802C3">
            <w:pPr>
              <w:pStyle w:val="Pquestiontextmainstem"/>
            </w:pPr>
            <w:r w:rsidRPr="00554E4B">
              <w:t>480 ÷ 8</w:t>
            </w:r>
          </w:p>
        </w:tc>
        <w:tc>
          <w:tcPr>
            <w:tcW w:w="2100" w:type="dxa"/>
          </w:tcPr>
          <w:p w14:paraId="62819DF3" w14:textId="77777777" w:rsidR="001B1771" w:rsidRPr="00554E4B" w:rsidRDefault="001B1771" w:rsidP="00B802C3">
            <w:pPr>
              <w:pStyle w:val="Pquestiontextmainstem"/>
              <w:rPr>
                <w:b/>
              </w:rPr>
            </w:pPr>
            <w:r w:rsidRPr="00554E4B">
              <w:t>480 ÷ 8</w:t>
            </w:r>
          </w:p>
        </w:tc>
      </w:tr>
      <w:tr w:rsidR="001B1771" w:rsidRPr="00554E4B" w14:paraId="049033D7" w14:textId="77777777" w:rsidTr="0037124A">
        <w:trPr>
          <w:trHeight w:val="467"/>
        </w:trPr>
        <w:tc>
          <w:tcPr>
            <w:tcW w:w="2317" w:type="dxa"/>
          </w:tcPr>
          <w:p w14:paraId="7A1DAE26" w14:textId="77777777" w:rsidR="001B1771" w:rsidRPr="00554E4B" w:rsidRDefault="001B1771" w:rsidP="00B802C3">
            <w:pPr>
              <w:pStyle w:val="Pquestiontextmainstem"/>
            </w:pPr>
            <w:r w:rsidRPr="00554E4B">
              <w:t>= 4 ÷ 8 + 8 ÷ 8 + 0 ÷ 8</w:t>
            </w:r>
          </w:p>
        </w:tc>
        <w:tc>
          <w:tcPr>
            <w:tcW w:w="1880" w:type="dxa"/>
          </w:tcPr>
          <w:p w14:paraId="5FAEF03F" w14:textId="77777777" w:rsidR="001B1771" w:rsidRPr="00554E4B" w:rsidRDefault="001B1771" w:rsidP="00B802C3">
            <w:pPr>
              <w:pStyle w:val="Pquestiontextmainstem"/>
            </w:pPr>
            <w:r w:rsidRPr="00554E4B">
              <w:t>= 480 ÷ 2 ÷ 2 ÷ 2</w:t>
            </w:r>
          </w:p>
        </w:tc>
        <w:tc>
          <w:tcPr>
            <w:tcW w:w="2099" w:type="dxa"/>
          </w:tcPr>
          <w:p w14:paraId="5543983F" w14:textId="77777777" w:rsidR="001B1771" w:rsidRPr="00554E4B" w:rsidRDefault="001B1771" w:rsidP="00B802C3">
            <w:pPr>
              <w:pStyle w:val="Pquestiontextmainstem"/>
            </w:pPr>
            <w:r w:rsidRPr="00554E4B">
              <w:t>= 400 ÷ 8 + 80 ÷ 8</w:t>
            </w:r>
          </w:p>
        </w:tc>
        <w:tc>
          <w:tcPr>
            <w:tcW w:w="2100" w:type="dxa"/>
          </w:tcPr>
          <w:p w14:paraId="1D34904A" w14:textId="77777777" w:rsidR="001B1771" w:rsidRPr="00554E4B" w:rsidRDefault="001B1771" w:rsidP="00B802C3">
            <w:pPr>
              <w:pStyle w:val="Pquestiontextmainstem"/>
              <w:rPr>
                <w:color w:val="000000"/>
              </w:rPr>
            </w:pPr>
            <w:r w:rsidRPr="00554E4B">
              <w:t xml:space="preserve">= 48 ÷ 8 </w:t>
            </w:r>
            <w:r w:rsidRPr="00845985">
              <w:t>× 10</w:t>
            </w:r>
          </w:p>
        </w:tc>
      </w:tr>
      <w:tr w:rsidR="001B1771" w:rsidRPr="00554E4B" w14:paraId="5878C871" w14:textId="77777777" w:rsidTr="0037124A">
        <w:trPr>
          <w:trHeight w:val="489"/>
        </w:trPr>
        <w:tc>
          <w:tcPr>
            <w:tcW w:w="2317" w:type="dxa"/>
          </w:tcPr>
          <w:p w14:paraId="2B216120" w14:textId="77777777" w:rsidR="001B1771" w:rsidRPr="00554E4B" w:rsidRDefault="001B1771" w:rsidP="00B802C3">
            <w:pPr>
              <w:pStyle w:val="Pquestiontextmainstem"/>
            </w:pPr>
            <w:r w:rsidRPr="00554E4B">
              <w:t>= 0.5 + 1 + 0</w:t>
            </w:r>
          </w:p>
        </w:tc>
        <w:tc>
          <w:tcPr>
            <w:tcW w:w="1880" w:type="dxa"/>
          </w:tcPr>
          <w:p w14:paraId="3A97CDEF" w14:textId="77777777" w:rsidR="001B1771" w:rsidRPr="00554E4B" w:rsidRDefault="001B1771" w:rsidP="00B802C3">
            <w:pPr>
              <w:pStyle w:val="Pquestiontextmainstem"/>
            </w:pPr>
            <w:r w:rsidRPr="00554E4B">
              <w:t>= 240 ÷ 2 ÷ 2</w:t>
            </w:r>
          </w:p>
        </w:tc>
        <w:tc>
          <w:tcPr>
            <w:tcW w:w="2099" w:type="dxa"/>
          </w:tcPr>
          <w:p w14:paraId="6CC42456" w14:textId="77777777" w:rsidR="001B1771" w:rsidRPr="00554E4B" w:rsidRDefault="001B1771" w:rsidP="00B802C3">
            <w:pPr>
              <w:pStyle w:val="Pquestiontextmainstem"/>
            </w:pPr>
            <w:r w:rsidRPr="00554E4B">
              <w:t>= 50 + 10</w:t>
            </w:r>
          </w:p>
        </w:tc>
        <w:tc>
          <w:tcPr>
            <w:tcW w:w="2100" w:type="dxa"/>
          </w:tcPr>
          <w:p w14:paraId="3BB2E144" w14:textId="77777777" w:rsidR="001B1771" w:rsidRPr="00554E4B" w:rsidRDefault="001B1771" w:rsidP="00B802C3">
            <w:pPr>
              <w:pStyle w:val="Pquestiontextmainstem"/>
            </w:pPr>
            <w:r w:rsidRPr="00554E4B">
              <w:t xml:space="preserve">= 6 </w:t>
            </w:r>
            <w:r w:rsidRPr="00845985">
              <w:t>× 10</w:t>
            </w:r>
          </w:p>
        </w:tc>
      </w:tr>
      <w:tr w:rsidR="001B1771" w:rsidRPr="00554E4B" w14:paraId="47FBE791" w14:textId="77777777" w:rsidTr="0037124A">
        <w:trPr>
          <w:trHeight w:val="467"/>
        </w:trPr>
        <w:tc>
          <w:tcPr>
            <w:tcW w:w="2317" w:type="dxa"/>
          </w:tcPr>
          <w:p w14:paraId="2CAE6F9E" w14:textId="77777777" w:rsidR="001B1771" w:rsidRPr="00554E4B" w:rsidRDefault="001B1771" w:rsidP="00B802C3">
            <w:pPr>
              <w:pStyle w:val="Pquestiontextmainstem"/>
            </w:pPr>
            <w:r w:rsidRPr="00554E4B">
              <w:t>= 1.5</w:t>
            </w:r>
          </w:p>
        </w:tc>
        <w:tc>
          <w:tcPr>
            <w:tcW w:w="1880" w:type="dxa"/>
          </w:tcPr>
          <w:p w14:paraId="3AFCCEB3" w14:textId="77777777" w:rsidR="001B1771" w:rsidRPr="00554E4B" w:rsidRDefault="001B1771" w:rsidP="00B802C3">
            <w:pPr>
              <w:pStyle w:val="Pquestiontextmainstem"/>
            </w:pPr>
            <w:r w:rsidRPr="00554E4B">
              <w:t>= 120 ÷ 2</w:t>
            </w:r>
          </w:p>
        </w:tc>
        <w:tc>
          <w:tcPr>
            <w:tcW w:w="2099" w:type="dxa"/>
          </w:tcPr>
          <w:p w14:paraId="0F927BC0" w14:textId="77777777" w:rsidR="001B1771" w:rsidRPr="00554E4B" w:rsidRDefault="001B1771" w:rsidP="00B802C3">
            <w:pPr>
              <w:pStyle w:val="Pquestiontextmainstem"/>
            </w:pPr>
            <w:r w:rsidRPr="00554E4B">
              <w:t>= 60</w:t>
            </w:r>
          </w:p>
        </w:tc>
        <w:tc>
          <w:tcPr>
            <w:tcW w:w="2100" w:type="dxa"/>
          </w:tcPr>
          <w:p w14:paraId="01A23C9C" w14:textId="77777777" w:rsidR="001B1771" w:rsidRPr="00554E4B" w:rsidRDefault="001B1771" w:rsidP="00B802C3">
            <w:pPr>
              <w:pStyle w:val="Pquestiontextmainstem"/>
            </w:pPr>
            <w:r w:rsidRPr="00554E4B">
              <w:t>= 60</w:t>
            </w:r>
          </w:p>
        </w:tc>
      </w:tr>
      <w:tr w:rsidR="001B1771" w:rsidRPr="00554E4B" w14:paraId="72222EF1" w14:textId="77777777" w:rsidTr="0037124A">
        <w:trPr>
          <w:trHeight w:val="489"/>
        </w:trPr>
        <w:tc>
          <w:tcPr>
            <w:tcW w:w="2317" w:type="dxa"/>
          </w:tcPr>
          <w:p w14:paraId="25EF76AD" w14:textId="77777777" w:rsidR="001B1771" w:rsidRPr="00554E4B" w:rsidRDefault="001B1771" w:rsidP="00B802C3">
            <w:pPr>
              <w:pStyle w:val="Pquestiontextmainstem"/>
            </w:pPr>
          </w:p>
        </w:tc>
        <w:tc>
          <w:tcPr>
            <w:tcW w:w="1880" w:type="dxa"/>
          </w:tcPr>
          <w:p w14:paraId="6EA89759" w14:textId="77777777" w:rsidR="001B1771" w:rsidRPr="00554E4B" w:rsidRDefault="001B1771" w:rsidP="00B802C3">
            <w:pPr>
              <w:pStyle w:val="Pquestiontextmainstem"/>
            </w:pPr>
            <w:r w:rsidRPr="00554E4B">
              <w:t>= 60</w:t>
            </w:r>
          </w:p>
        </w:tc>
        <w:tc>
          <w:tcPr>
            <w:tcW w:w="2099" w:type="dxa"/>
          </w:tcPr>
          <w:p w14:paraId="54C31CA1" w14:textId="77777777" w:rsidR="001B1771" w:rsidRPr="00554E4B" w:rsidRDefault="001B1771" w:rsidP="00B802C3">
            <w:pPr>
              <w:pStyle w:val="Pquestiontextmainstem"/>
            </w:pPr>
          </w:p>
        </w:tc>
        <w:tc>
          <w:tcPr>
            <w:tcW w:w="2100" w:type="dxa"/>
          </w:tcPr>
          <w:p w14:paraId="5C2E2A86" w14:textId="77777777" w:rsidR="001B1771" w:rsidRPr="00554E4B" w:rsidRDefault="001B1771" w:rsidP="00B802C3">
            <w:pPr>
              <w:pStyle w:val="Pquestiontextmainstem"/>
            </w:pPr>
          </w:p>
        </w:tc>
      </w:tr>
    </w:tbl>
    <w:p w14:paraId="7956B60A" w14:textId="77777777" w:rsidR="00F52AB9" w:rsidRDefault="00F52AB9" w:rsidP="00F52AB9">
      <w:pPr>
        <w:pStyle w:val="Pquestionheadingmc"/>
      </w:pPr>
      <w:r w:rsidRPr="00FB3505">
        <w:lastRenderedPageBreak/>
        <w:t xml:space="preserve">Question </w:t>
      </w:r>
      <w:r>
        <w:t>6</w:t>
      </w:r>
      <w:r>
        <w:tab/>
        <w:t>[1</w:t>
      </w:r>
      <w:r w:rsidRPr="00FB3505">
        <w:t>.</w:t>
      </w:r>
      <w:r>
        <w:t>4]</w:t>
      </w:r>
    </w:p>
    <w:p w14:paraId="70F326AB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C</w:t>
      </w:r>
      <w:r w:rsidRPr="0037124A">
        <w:rPr>
          <w:rStyle w:val="Cquestionpartlabelbold"/>
        </w:rPr>
        <w:tab/>
      </w:r>
    </w:p>
    <w:p w14:paraId="3B1F61D0" w14:textId="77777777" w:rsidR="001B1771" w:rsidRPr="009F156E" w:rsidRDefault="001B1771" w:rsidP="001B1771">
      <w:pPr>
        <w:pStyle w:val="Pquestiontextmainstem"/>
      </w:pPr>
      <w:r w:rsidRPr="009F156E">
        <w:t>255 ÷ 6</w:t>
      </w:r>
    </w:p>
    <w:p w14:paraId="74F35F4C" w14:textId="46394AA9" w:rsidR="001B1771" w:rsidRPr="009F156E" w:rsidRDefault="001B1771" w:rsidP="001B1771">
      <w:pPr>
        <w:pStyle w:val="Pquestiontextmainstem"/>
      </w:pPr>
      <w:r w:rsidRPr="009F156E">
        <w:t>≈ 240 ÷ 6</w:t>
      </w:r>
      <w:r w:rsidR="00973A38">
        <w:t xml:space="preserve"> </w:t>
      </w:r>
      <w:r w:rsidRPr="009F156E">
        <w:t>≈ 40</w:t>
      </w:r>
    </w:p>
    <w:p w14:paraId="265CB37E" w14:textId="77777777" w:rsidR="00F52AB9" w:rsidRDefault="00F52AB9" w:rsidP="00F52AB9">
      <w:pPr>
        <w:pStyle w:val="Pquestionheadingmc"/>
      </w:pPr>
      <w:r w:rsidRPr="00FB3505">
        <w:t xml:space="preserve">Question </w:t>
      </w:r>
      <w:r>
        <w:t>7</w:t>
      </w:r>
      <w:r>
        <w:tab/>
        <w:t>[1</w:t>
      </w:r>
      <w:r w:rsidRPr="00FB3505">
        <w:t>.</w:t>
      </w:r>
      <w:r>
        <w:t>4]</w:t>
      </w:r>
    </w:p>
    <w:p w14:paraId="735446E9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B</w:t>
      </w:r>
      <w:r w:rsidRPr="0037124A">
        <w:rPr>
          <w:rStyle w:val="Cquestionpartlabelbold"/>
        </w:rPr>
        <w:tab/>
      </w:r>
    </w:p>
    <w:p w14:paraId="03314658" w14:textId="77777777" w:rsidR="001B1771" w:rsidRDefault="001B1771" w:rsidP="001B1771">
      <w:pPr>
        <w:pStyle w:val="Pquestiontextmcqoptions"/>
      </w:pPr>
      <w:r w:rsidRPr="009F156E">
        <w:t>328 × 56</w:t>
      </w:r>
    </w:p>
    <w:p w14:paraId="14644E73" w14:textId="77777777" w:rsidR="001B1771" w:rsidRDefault="001B1771" w:rsidP="001B1771">
      <w:pPr>
        <w:pStyle w:val="Pquestiontextmcqoptions"/>
      </w:pPr>
      <w:r w:rsidRPr="009F156E">
        <w:t>≈ 300 × 60</w:t>
      </w:r>
    </w:p>
    <w:p w14:paraId="2BC734C2" w14:textId="77777777" w:rsidR="001B1771" w:rsidRDefault="001B1771" w:rsidP="001B1771">
      <w:pPr>
        <w:pStyle w:val="Pquestiontextmcqoptions"/>
      </w:pPr>
      <w:r w:rsidRPr="009F156E">
        <w:t>≈ 1800 × 10</w:t>
      </w:r>
    </w:p>
    <w:p w14:paraId="6F8F0070" w14:textId="77777777" w:rsidR="001B1771" w:rsidRPr="009F156E" w:rsidRDefault="001B1771" w:rsidP="001B1771">
      <w:pPr>
        <w:pStyle w:val="Pquestiontextmcqoptions"/>
      </w:pPr>
      <w:r w:rsidRPr="009F156E">
        <w:t>≈ 20 000</w:t>
      </w:r>
    </w:p>
    <w:p w14:paraId="458E0787" w14:textId="77777777" w:rsidR="00F52AB9" w:rsidRDefault="00F52AB9" w:rsidP="00F52AB9">
      <w:pPr>
        <w:pStyle w:val="Pquestionheadingmc"/>
      </w:pPr>
      <w:r w:rsidRPr="00FB3505">
        <w:t xml:space="preserve">Question </w:t>
      </w:r>
      <w:r>
        <w:t>8</w:t>
      </w:r>
      <w:r>
        <w:tab/>
        <w:t>[1</w:t>
      </w:r>
      <w:r w:rsidRPr="00FB3505">
        <w:t>.</w:t>
      </w:r>
      <w:r>
        <w:t>5]</w:t>
      </w:r>
    </w:p>
    <w:p w14:paraId="0BA9DC8F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D</w:t>
      </w:r>
    </w:p>
    <w:p w14:paraId="0E7F20FC" w14:textId="77777777" w:rsidR="001B1771" w:rsidRPr="009F156E" w:rsidRDefault="001B1771" w:rsidP="001B1771">
      <w:pPr>
        <w:pStyle w:val="Pquestiontextmainstem"/>
      </w:pPr>
      <w:r w:rsidRPr="009F156E">
        <w:t xml:space="preserve">5 + 27 </w:t>
      </w:r>
      <w:r>
        <w:t xml:space="preserve">* </w:t>
      </w:r>
      <w:r w:rsidRPr="009F156E">
        <w:t>3 = 14</w:t>
      </w:r>
    </w:p>
    <w:p w14:paraId="179C85EC" w14:textId="1F2671A2" w:rsidR="001B1771" w:rsidRPr="009F156E" w:rsidRDefault="001B1771" w:rsidP="001B1771">
      <w:pPr>
        <w:pStyle w:val="Pquestiontextmainstem"/>
      </w:pPr>
      <w:r>
        <w:t xml:space="preserve">Option A: </w:t>
      </w:r>
      <w:r w:rsidRPr="009F156E">
        <w:t>5 + 27 + 3 = 35</w:t>
      </w:r>
      <w:r w:rsidR="00973A38">
        <w:tab/>
      </w:r>
      <w:r>
        <w:t>Option B: 5 + 27 –</w:t>
      </w:r>
      <w:r w:rsidRPr="009F156E">
        <w:t xml:space="preserve"> 3 = 29</w:t>
      </w:r>
    </w:p>
    <w:p w14:paraId="7290B2FE" w14:textId="1E0B877A" w:rsidR="001B1771" w:rsidRPr="009F156E" w:rsidRDefault="001B1771" w:rsidP="001B1771">
      <w:pPr>
        <w:pStyle w:val="Pquestiontextmainstem"/>
      </w:pPr>
      <w:r>
        <w:t xml:space="preserve">Option C: </w:t>
      </w:r>
      <w:r w:rsidRPr="009F156E">
        <w:t>5 + 27 × 3 = 86</w:t>
      </w:r>
      <w:r w:rsidR="00973A38">
        <w:tab/>
      </w:r>
      <w:r>
        <w:t xml:space="preserve">Option D: </w:t>
      </w:r>
      <w:r w:rsidRPr="009F156E">
        <w:t>5 + 27 ÷ 3 = 14</w:t>
      </w:r>
    </w:p>
    <w:p w14:paraId="117A4006" w14:textId="77777777" w:rsidR="00F52AB9" w:rsidRDefault="00F52AB9" w:rsidP="00F52AB9">
      <w:pPr>
        <w:pStyle w:val="Pquestionheadingmc"/>
      </w:pPr>
      <w:r w:rsidRPr="00FB3505">
        <w:t xml:space="preserve">Question </w:t>
      </w:r>
      <w:r>
        <w:t>9</w:t>
      </w:r>
      <w:r>
        <w:tab/>
        <w:t>[1</w:t>
      </w:r>
      <w:r w:rsidRPr="00FB3505">
        <w:t>.</w:t>
      </w:r>
      <w:r>
        <w:t>5]</w:t>
      </w:r>
    </w:p>
    <w:p w14:paraId="22ECD048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B</w:t>
      </w:r>
    </w:p>
    <w:p w14:paraId="71FF1725" w14:textId="77777777" w:rsidR="001B1771" w:rsidRPr="009F156E" w:rsidRDefault="001B1771" w:rsidP="001B1771">
      <w:pPr>
        <w:pStyle w:val="Pquestiontextmainstem"/>
      </w:pPr>
      <w:r w:rsidRPr="009F156E">
        <w:t>10 + 6</w:t>
      </w:r>
      <w:r w:rsidRPr="00845985">
        <w:rPr>
          <w:rStyle w:val="Csuperscript"/>
        </w:rPr>
        <w:t>2</w:t>
      </w:r>
      <w:r w:rsidRPr="009F156E">
        <w:t xml:space="preserve"> ÷ (7 + 5)</w:t>
      </w:r>
    </w:p>
    <w:p w14:paraId="6227E119" w14:textId="77777777" w:rsidR="001B1771" w:rsidRPr="009F156E" w:rsidRDefault="001B1771" w:rsidP="001B1771">
      <w:pPr>
        <w:pStyle w:val="Pquestiontextmainstem"/>
      </w:pPr>
      <w:r w:rsidRPr="009F156E">
        <w:t>= 10 + 36 ÷ 12</w:t>
      </w:r>
    </w:p>
    <w:p w14:paraId="2EF36342" w14:textId="77777777" w:rsidR="001B1771" w:rsidRPr="009F156E" w:rsidRDefault="001B1771" w:rsidP="001B1771">
      <w:pPr>
        <w:pStyle w:val="Pquestiontextmainstem"/>
      </w:pPr>
      <w:r w:rsidRPr="009F156E">
        <w:t>= 10 + 3</w:t>
      </w:r>
    </w:p>
    <w:p w14:paraId="4A33B963" w14:textId="77777777" w:rsidR="001B1771" w:rsidRPr="009F156E" w:rsidRDefault="001B1771" w:rsidP="001B1771">
      <w:pPr>
        <w:pStyle w:val="Pquestiontextmainstem"/>
      </w:pPr>
      <w:r w:rsidRPr="009F156E">
        <w:t>= 13</w:t>
      </w:r>
    </w:p>
    <w:p w14:paraId="306A384A" w14:textId="76E9AAA1" w:rsidR="00F52AB9" w:rsidRDefault="00F52AB9" w:rsidP="00F52AB9">
      <w:pPr>
        <w:pStyle w:val="Pquestionheadingmc"/>
      </w:pPr>
      <w:r w:rsidRPr="00FB3505">
        <w:t xml:space="preserve">Question </w:t>
      </w:r>
      <w:r>
        <w:t>10</w:t>
      </w:r>
      <w:r>
        <w:tab/>
        <w:t>[1</w:t>
      </w:r>
      <w:r w:rsidRPr="00FB3505">
        <w:t>.</w:t>
      </w:r>
      <w:r>
        <w:t>6</w:t>
      </w:r>
      <w:r w:rsidR="00960317">
        <w:t>]</w:t>
      </w:r>
    </w:p>
    <w:p w14:paraId="08A20D4E" w14:textId="77777777" w:rsidR="001B1771" w:rsidRPr="0037124A" w:rsidRDefault="001B1771" w:rsidP="0037124A">
      <w:pPr>
        <w:pStyle w:val="Pquestiontextmainstem"/>
        <w:rPr>
          <w:rStyle w:val="Cquestionpartlabelbold"/>
        </w:rPr>
      </w:pPr>
      <w:r w:rsidRPr="0037124A">
        <w:rPr>
          <w:rStyle w:val="Cquestionpartlabelbold"/>
        </w:rPr>
        <w:t>C</w:t>
      </w:r>
    </w:p>
    <w:p w14:paraId="4BE5280D" w14:textId="77777777" w:rsidR="001B1771" w:rsidRPr="009F156E" w:rsidRDefault="001B1771" w:rsidP="001B1771">
      <w:pPr>
        <w:pStyle w:val="Pquestiontextmainstem"/>
      </w:pPr>
      <w:r>
        <w:t xml:space="preserve">Tiffany: </w:t>
      </w:r>
      <w:r w:rsidRPr="009F156E">
        <w:t>$48</w:t>
      </w:r>
    </w:p>
    <w:p w14:paraId="313E55D6" w14:textId="77777777" w:rsidR="001B1771" w:rsidRPr="009F156E" w:rsidRDefault="001B1771" w:rsidP="001B1771">
      <w:pPr>
        <w:pStyle w:val="Pquestiontextmainstem"/>
      </w:pPr>
      <w:r>
        <w:t xml:space="preserve">Older brother: Double the amount </w:t>
      </w:r>
      <w:r w:rsidRPr="009F156E">
        <w:t>$48 × 2 = $96</w:t>
      </w:r>
    </w:p>
    <w:p w14:paraId="3F6FC7C9" w14:textId="77777777" w:rsidR="001B1771" w:rsidRPr="009F156E" w:rsidRDefault="001B1771" w:rsidP="001B1771">
      <w:pPr>
        <w:pStyle w:val="Pquestiontextmainstem"/>
      </w:pPr>
      <w:r w:rsidRPr="009F156E">
        <w:t>Younger broth</w:t>
      </w:r>
      <w:r>
        <w:t xml:space="preserve">er: </w:t>
      </w:r>
      <w:r w:rsidRPr="009F156E">
        <w:t>Half the amount $48 × 0.5 = $24</w:t>
      </w:r>
    </w:p>
    <w:p w14:paraId="3E504A14" w14:textId="77777777" w:rsidR="001B1771" w:rsidRDefault="001B1771" w:rsidP="001B1771">
      <w:pPr>
        <w:pStyle w:val="Pquestiontextmainstem"/>
      </w:pPr>
      <w:r w:rsidRPr="009F156E">
        <w:t>Difference = 96 – 24 = $72</w:t>
      </w:r>
    </w:p>
    <w:p w14:paraId="2936B5DD" w14:textId="1B4C9B4D" w:rsidR="001B1771" w:rsidRDefault="001B1771" w:rsidP="001B1771">
      <w:pPr>
        <w:pStyle w:val="Psectionresults"/>
      </w:pPr>
      <w:r>
        <w:t>Multiple-choice total marks:  1</w:t>
      </w:r>
      <w:r w:rsidR="002D4D62">
        <w:t>0</w:t>
      </w:r>
    </w:p>
    <w:p w14:paraId="32EB9589" w14:textId="77777777" w:rsidR="001B1771" w:rsidRDefault="001B1771" w:rsidP="00960317">
      <w:pPr>
        <w:pStyle w:val="Psectionheading"/>
        <w:pageBreakBefore w:val="0"/>
      </w:pPr>
      <w:r>
        <w:t>Short answer section</w:t>
      </w:r>
    </w:p>
    <w:p w14:paraId="32B526DE" w14:textId="35C0EE4B" w:rsidR="00F52AB9" w:rsidRDefault="00F52AB9" w:rsidP="00F52AB9">
      <w:pPr>
        <w:pStyle w:val="Pquestionheadingsx1stafterhead"/>
      </w:pPr>
      <w:r>
        <w:t>Question 11</w:t>
      </w:r>
      <w:r>
        <w:tab/>
      </w:r>
      <w:r>
        <w:rPr>
          <w:rStyle w:val="Cmarkslabel"/>
        </w:rPr>
        <w:t>2</w:t>
      </w:r>
      <w:r w:rsidRPr="00D90FE2">
        <w:rPr>
          <w:rStyle w:val="Cmarkslabel"/>
        </w:rPr>
        <w:t xml:space="preserve"> marks</w:t>
      </w:r>
      <w:r w:rsidR="00960317">
        <w:rPr>
          <w:rStyle w:val="Cmarkslabel"/>
        </w:rPr>
        <w:tab/>
      </w:r>
      <w:r w:rsidR="00960317">
        <w:t>[1</w:t>
      </w:r>
      <w:r w:rsidR="00960317" w:rsidRPr="00FB3505">
        <w:t>.</w:t>
      </w:r>
      <w:r w:rsidR="00960317">
        <w:t>1, 1.4]</w:t>
      </w:r>
    </w:p>
    <w:p w14:paraId="7ACF0CEE" w14:textId="165EDF69" w:rsidR="001B1771" w:rsidRPr="00845985" w:rsidRDefault="001B1771" w:rsidP="00960317">
      <w:pPr>
        <w:pStyle w:val="Pquestiontextpartsa"/>
        <w:rPr>
          <w:rStyle w:val="Cquestionpartlabelbold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BB6F0B">
        <w:t xml:space="preserve">13 + 8 = 8 + 13 is an example of the </w:t>
      </w:r>
      <w:r w:rsidR="00AE39F2" w:rsidRPr="00960317">
        <w:rPr>
          <w:i/>
        </w:rPr>
        <w:t>commutative law</w:t>
      </w:r>
      <w:r w:rsidR="00AE39F2" w:rsidRPr="00BB6F0B">
        <w:t>.</w:t>
      </w:r>
    </w:p>
    <w:p w14:paraId="743008E9" w14:textId="77777777" w:rsidR="001B1771" w:rsidRDefault="001B1771" w:rsidP="002D4D62">
      <w:pPr>
        <w:pStyle w:val="Pquestiontextpartsa"/>
      </w:pPr>
      <w:r w:rsidRPr="001B433F">
        <w:rPr>
          <w:rStyle w:val="Cquestionpartlabelbold"/>
        </w:rPr>
        <w:t>(b)</w:t>
      </w:r>
      <w:r>
        <w:tab/>
      </w:r>
      <w:r w:rsidRPr="002D4D62">
        <w:t xml:space="preserve">To make a calculation easier, an </w:t>
      </w:r>
      <w:r w:rsidRPr="00960317">
        <w:rPr>
          <w:i/>
          <w:iCs/>
        </w:rPr>
        <w:t>estimate</w:t>
      </w:r>
      <w:r w:rsidRPr="002D4D62">
        <w:t xml:space="preserve"> can be obtained by rounding to the first digit.</w:t>
      </w:r>
    </w:p>
    <w:p w14:paraId="3B9A3DB4" w14:textId="7688FFCE" w:rsidR="00F52AB9" w:rsidRPr="007F7F74" w:rsidRDefault="00F52AB9" w:rsidP="00960317">
      <w:pPr>
        <w:pStyle w:val="Pquestionheadingsx"/>
      </w:pPr>
      <w:r>
        <w:lastRenderedPageBreak/>
        <w:t>Question 12</w:t>
      </w:r>
      <w:r>
        <w:tab/>
      </w:r>
      <w:r w:rsidR="007A392C">
        <w:rPr>
          <w:rStyle w:val="Cmarkslabel"/>
        </w:rPr>
        <w:t>4</w:t>
      </w:r>
      <w:r w:rsidRPr="00D90FE2">
        <w:rPr>
          <w:rStyle w:val="Cmarkslabel"/>
        </w:rPr>
        <w:t xml:space="preserve"> marks</w:t>
      </w:r>
      <w:r w:rsidR="007F7F74">
        <w:rPr>
          <w:rStyle w:val="Cmarkslabel"/>
        </w:rPr>
        <w:tab/>
      </w:r>
      <w:r w:rsidR="007F7F74" w:rsidRPr="007F7F74">
        <w:t>[1.5]</w:t>
      </w:r>
    </w:p>
    <w:p w14:paraId="3B8E9304" w14:textId="77777777" w:rsidR="001B1771" w:rsidRPr="00982F26" w:rsidRDefault="001B1771" w:rsidP="00960317">
      <w:pPr>
        <w:pStyle w:val="Pquestiontextmainstem"/>
        <w:keepNext/>
      </w:pPr>
      <w:r w:rsidRPr="00982F26">
        <w:t>The ‘order of operations’ rules:</w:t>
      </w:r>
    </w:p>
    <w:p w14:paraId="67AADCD6" w14:textId="77777777" w:rsidR="001B1771" w:rsidRPr="00982F26" w:rsidRDefault="001B1771" w:rsidP="00960317">
      <w:pPr>
        <w:pStyle w:val="Pquestiontextmainstem"/>
        <w:keepNext/>
      </w:pPr>
      <w:r w:rsidRPr="00982F26">
        <w:t>1</w:t>
      </w:r>
      <w:r>
        <w:tab/>
      </w:r>
      <w:r w:rsidRPr="00982F26">
        <w:t>Always do calculations in brackets first.</w:t>
      </w:r>
    </w:p>
    <w:p w14:paraId="20E6FC86" w14:textId="77777777" w:rsidR="001B1771" w:rsidRPr="00982F26" w:rsidRDefault="001B1771" w:rsidP="00960317">
      <w:pPr>
        <w:pStyle w:val="Pquestiontextmainstem"/>
        <w:keepNext/>
      </w:pPr>
      <w:r w:rsidRPr="00982F26">
        <w:t>2</w:t>
      </w:r>
      <w:r>
        <w:tab/>
      </w:r>
      <w:r w:rsidRPr="00982F26">
        <w:t>Next, do calculations with indices.</w:t>
      </w:r>
    </w:p>
    <w:p w14:paraId="5872610B" w14:textId="77777777" w:rsidR="001B1771" w:rsidRPr="00982F26" w:rsidRDefault="001B1771" w:rsidP="00960317">
      <w:pPr>
        <w:pStyle w:val="Pquestiontextmainstem"/>
        <w:keepNext/>
      </w:pPr>
      <w:r w:rsidRPr="00982F26">
        <w:t>3</w:t>
      </w:r>
      <w:r>
        <w:tab/>
      </w:r>
      <w:r w:rsidRPr="00982F26">
        <w:t>Do multiplication and division calculations next, in order from left to right.</w:t>
      </w:r>
    </w:p>
    <w:p w14:paraId="3701BDF6" w14:textId="77777777" w:rsidR="001B1771" w:rsidRPr="00982F26" w:rsidRDefault="001B1771" w:rsidP="001B1771">
      <w:pPr>
        <w:pStyle w:val="Pquestiontextmainstem"/>
      </w:pPr>
      <w:r w:rsidRPr="00982F26">
        <w:t>4</w:t>
      </w:r>
      <w:r>
        <w:tab/>
      </w:r>
      <w:r w:rsidRPr="00982F26">
        <w:t>Finally, perform addition and subtraction calculations next, in order from left to right.</w:t>
      </w:r>
    </w:p>
    <w:p w14:paraId="0D5613E3" w14:textId="77777777" w:rsidR="00F52AB9" w:rsidRDefault="00F52AB9" w:rsidP="00F52AB9">
      <w:pPr>
        <w:pStyle w:val="Pquestionheadingsx"/>
      </w:pPr>
      <w:r w:rsidRPr="00AC3DEB">
        <w:t>Question 13</w:t>
      </w:r>
      <w:r w:rsidRPr="00AC3DEB">
        <w:tab/>
      </w:r>
      <w:r w:rsidRPr="00AC3DEB">
        <w:rPr>
          <w:rStyle w:val="Cmarkslabel"/>
        </w:rPr>
        <w:t>6 marks</w:t>
      </w:r>
      <w:r w:rsidRPr="00AC3DEB">
        <w:tab/>
        <w:t>[1.1, 1.6]</w:t>
      </w:r>
    </w:p>
    <w:p w14:paraId="56660342" w14:textId="740AED9D" w:rsidR="001B1771" w:rsidRPr="00D240DE" w:rsidRDefault="001B1771" w:rsidP="001B1771">
      <w:pPr>
        <w:pStyle w:val="Pquestiontextmainstem"/>
      </w:pPr>
      <w:r w:rsidRPr="00D240DE">
        <w:t>1 year = 52 weeks</w:t>
      </w:r>
    </w:p>
    <w:p w14:paraId="2297CED3" w14:textId="2DD5898F" w:rsidR="001B1771" w:rsidRPr="00D240DE" w:rsidRDefault="001B1771" w:rsidP="001B1771">
      <w:pPr>
        <w:pStyle w:val="Pquestiontextmainstem"/>
      </w:pPr>
      <w:r w:rsidRPr="00D240DE">
        <w:t>Every weekend for 6 months = 26 weeks</w:t>
      </w:r>
    </w:p>
    <w:p w14:paraId="34E631F2" w14:textId="624AA8DA" w:rsidR="001B1771" w:rsidRDefault="001B1771" w:rsidP="001B1771">
      <w:pPr>
        <w:pStyle w:val="Pquestiontextmainstem"/>
      </w:pPr>
      <w:r w:rsidRPr="00D240DE">
        <w:t>26 × 4</w:t>
      </w:r>
      <w:r w:rsidR="00AE39F2">
        <w:t xml:space="preserve"> (half of $8)</w:t>
      </w:r>
    </w:p>
    <w:p w14:paraId="7E16DAB7" w14:textId="272E1482" w:rsidR="001B1771" w:rsidRPr="00D240DE" w:rsidRDefault="001B1771" w:rsidP="001B1771">
      <w:pPr>
        <w:pStyle w:val="Pquestiontextmainstem"/>
      </w:pPr>
      <w:r w:rsidRPr="00D240DE">
        <w:t>= 20 × 4 + 6 × 4</w:t>
      </w:r>
      <w:r w:rsidR="00AE39F2">
        <w:t xml:space="preserve"> </w:t>
      </w:r>
      <w:r w:rsidR="0037124A">
        <w:t>= 104</w:t>
      </w:r>
    </w:p>
    <w:p w14:paraId="7D45D6CE" w14:textId="4DF24EE1" w:rsidR="001B1771" w:rsidRPr="00D240DE" w:rsidRDefault="0037124A" w:rsidP="001B1771">
      <w:pPr>
        <w:pStyle w:val="Pquestiontextmainstem"/>
      </w:pPr>
      <w:r>
        <w:t>$</w:t>
      </w:r>
      <w:r w:rsidR="001B1771" w:rsidRPr="00D240DE">
        <w:t>104 will be saved after 6 months</w:t>
      </w:r>
      <w:r w:rsidR="001B1771">
        <w:t>.</w:t>
      </w:r>
    </w:p>
    <w:p w14:paraId="7B4E8DF9" w14:textId="77777777" w:rsidR="001B1771" w:rsidRPr="00D240DE" w:rsidRDefault="001B1771" w:rsidP="001B1771">
      <w:pPr>
        <w:pStyle w:val="Pquestiontextmainstem"/>
      </w:pPr>
      <w:r w:rsidRPr="00D240DE">
        <w:t xml:space="preserve">He will need to borrow $169 </w:t>
      </w:r>
      <w:r w:rsidRPr="00845985">
        <w:t>–</w:t>
      </w:r>
      <w:r>
        <w:t xml:space="preserve"> $104.</w:t>
      </w:r>
    </w:p>
    <w:p w14:paraId="0FA99474" w14:textId="77777777" w:rsidR="001B1771" w:rsidRDefault="001B1771" w:rsidP="001B1771">
      <w:pPr>
        <w:pStyle w:val="Pquestiontextmainstem"/>
      </w:pPr>
      <w:r w:rsidRPr="00D240DE">
        <w:t xml:space="preserve">169 </w:t>
      </w:r>
      <w:r w:rsidRPr="00845985">
        <w:t xml:space="preserve">– </w:t>
      </w:r>
      <w:r w:rsidRPr="00D240DE">
        <w:t>104</w:t>
      </w:r>
    </w:p>
    <w:p w14:paraId="43877B24" w14:textId="3150FAC9" w:rsidR="001B1771" w:rsidRPr="00D240DE" w:rsidRDefault="001B1771" w:rsidP="001B1771">
      <w:pPr>
        <w:pStyle w:val="Pquestiontextmainstem"/>
      </w:pPr>
      <w:r w:rsidRPr="00D240DE">
        <w:t xml:space="preserve">= 169 </w:t>
      </w:r>
      <w:r w:rsidRPr="00845985">
        <w:t xml:space="preserve">– </w:t>
      </w:r>
      <w:r w:rsidRPr="00D240DE">
        <w:t>100</w:t>
      </w:r>
      <w:r w:rsidR="0037124A">
        <w:t xml:space="preserve"> – </w:t>
      </w:r>
      <w:r w:rsidRPr="00D240DE">
        <w:t>4</w:t>
      </w:r>
      <w:r w:rsidR="0037124A">
        <w:t xml:space="preserve"> </w:t>
      </w:r>
      <w:r w:rsidRPr="00D240DE">
        <w:t>= 65</w:t>
      </w:r>
    </w:p>
    <w:p w14:paraId="3F8BE5C0" w14:textId="77777777" w:rsidR="001B1771" w:rsidRPr="00D240DE" w:rsidRDefault="001B1771" w:rsidP="001B1771">
      <w:pPr>
        <w:pStyle w:val="Pquestiontextmainstem"/>
      </w:pPr>
      <w:r w:rsidRPr="00D240DE">
        <w:t>He will need to borrow $65</w:t>
      </w:r>
      <w:r>
        <w:t>.</w:t>
      </w:r>
    </w:p>
    <w:p w14:paraId="74F9D023" w14:textId="77777777" w:rsidR="001B1771" w:rsidRPr="00D240DE" w:rsidRDefault="001B1771" w:rsidP="001B1771">
      <w:pPr>
        <w:pStyle w:val="Pquestiontextmainstem"/>
      </w:pPr>
      <w:r w:rsidRPr="00D240DE">
        <w:t>This will take 65 ÷ 5 weeks to pay back at $5 per week.</w:t>
      </w:r>
    </w:p>
    <w:p w14:paraId="2EB2C34E" w14:textId="77777777" w:rsidR="001B1771" w:rsidRDefault="001B1771" w:rsidP="001B1771">
      <w:pPr>
        <w:pStyle w:val="Pquestiontextmainstem"/>
      </w:pPr>
      <w:r w:rsidRPr="00D240DE">
        <w:t>65 ÷ 5</w:t>
      </w:r>
    </w:p>
    <w:p w14:paraId="1AFB5317" w14:textId="77777777" w:rsidR="001B1771" w:rsidRPr="00D240DE" w:rsidRDefault="001B1771" w:rsidP="001B1771">
      <w:pPr>
        <w:pStyle w:val="Pquestiontextmainstem"/>
      </w:pPr>
      <w:r>
        <w:t xml:space="preserve">= (50 + 15) </w:t>
      </w:r>
      <w:r w:rsidRPr="00D240DE">
        <w:t>÷ 5</w:t>
      </w:r>
    </w:p>
    <w:p w14:paraId="36AF6555" w14:textId="77777777" w:rsidR="001B1771" w:rsidRPr="00D240DE" w:rsidRDefault="001B1771" w:rsidP="001B1771">
      <w:pPr>
        <w:pStyle w:val="Pquestiontextmainstem"/>
      </w:pPr>
      <w:r>
        <w:t xml:space="preserve">= 50 ÷ 5 </w:t>
      </w:r>
      <w:r w:rsidRPr="00D240DE">
        <w:t>+ 15 ÷ 5</w:t>
      </w:r>
    </w:p>
    <w:p w14:paraId="01CF4EC4" w14:textId="77777777" w:rsidR="001B1771" w:rsidRPr="00D240DE" w:rsidRDefault="001B1771" w:rsidP="001B1771">
      <w:pPr>
        <w:pStyle w:val="Pquestiontextmainstem"/>
      </w:pPr>
      <w:r w:rsidRPr="00D240DE">
        <w:t>= 10 + 3</w:t>
      </w:r>
    </w:p>
    <w:p w14:paraId="090D635D" w14:textId="77777777" w:rsidR="001B1771" w:rsidRPr="00D240DE" w:rsidRDefault="001B1771" w:rsidP="001B1771">
      <w:pPr>
        <w:pStyle w:val="Pquestiontextmainstem"/>
      </w:pPr>
      <w:r w:rsidRPr="00D240DE">
        <w:t>=</w:t>
      </w:r>
      <w:r>
        <w:t xml:space="preserve"> </w:t>
      </w:r>
      <w:r w:rsidRPr="00D240DE">
        <w:t>13</w:t>
      </w:r>
    </w:p>
    <w:p w14:paraId="61A99611" w14:textId="77777777" w:rsidR="001B1771" w:rsidRPr="00D240DE" w:rsidRDefault="001B1771" w:rsidP="001B1771">
      <w:pPr>
        <w:pStyle w:val="Pquestiontextmainstem"/>
      </w:pPr>
      <w:r w:rsidRPr="00D240DE">
        <w:t>He will need to pay back $5 per week for 13 weeks.</w:t>
      </w:r>
    </w:p>
    <w:p w14:paraId="1F1FB07F" w14:textId="77777777" w:rsidR="00F52AB9" w:rsidRDefault="00F52AB9" w:rsidP="00F52AB9">
      <w:pPr>
        <w:pStyle w:val="Pquestionheadingsx"/>
      </w:pPr>
      <w:r w:rsidRPr="00AC3DEB">
        <w:t>Question 1</w:t>
      </w:r>
      <w:r>
        <w:t>4</w:t>
      </w:r>
      <w:r>
        <w:tab/>
      </w:r>
      <w:r w:rsidRPr="00AC3DEB">
        <w:rPr>
          <w:rStyle w:val="Cmarkslabel"/>
        </w:rPr>
        <w:t>5 marks</w:t>
      </w:r>
      <w:r w:rsidRPr="00AC3DEB">
        <w:tab/>
        <w:t>[1.</w:t>
      </w:r>
      <w:r>
        <w:t>3</w:t>
      </w:r>
      <w:r w:rsidRPr="00AC3DEB">
        <w:t>]</w:t>
      </w:r>
    </w:p>
    <w:p w14:paraId="2617B1AD" w14:textId="17B44BAB" w:rsidR="001B1771" w:rsidRDefault="001B1771" w:rsidP="001B17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192E14">
        <w:t>Jonathon’s working</w:t>
      </w:r>
      <w:r w:rsidR="00087A44">
        <w:br/>
      </w:r>
      <w:r w:rsidRPr="00554E4B">
        <w:t>46 × 35</w:t>
      </w:r>
      <w:r w:rsidR="00087A44">
        <w:br/>
      </w:r>
      <w:r>
        <w:t>= 46 ×</w:t>
      </w:r>
      <w:r w:rsidRPr="0037124A">
        <w:rPr>
          <w:rStyle w:val="Cquestionpartlabelbold"/>
        </w:rPr>
        <w:t xml:space="preserve"> 3</w:t>
      </w:r>
      <w:r>
        <w:t xml:space="preserve"> + 46 × 5</w:t>
      </w:r>
      <w:r w:rsidR="00087A44">
        <w:br/>
      </w:r>
      <w:r>
        <w:t>= 138 + 230</w:t>
      </w:r>
      <w:r w:rsidR="00087A44">
        <w:br/>
      </w:r>
      <w:r>
        <w:t>= 368</w:t>
      </w:r>
    </w:p>
    <w:p w14:paraId="6765052A" w14:textId="2A1D0726" w:rsidR="001B1771" w:rsidRDefault="001B1771" w:rsidP="001B1771">
      <w:pPr>
        <w:pStyle w:val="Pquestiontextpartsai"/>
      </w:pPr>
      <w:r w:rsidRPr="001B433F">
        <w:rPr>
          <w:rStyle w:val="Cquestionpartlabelbold"/>
        </w:rPr>
        <w:t>(b)</w:t>
      </w:r>
      <w:r>
        <w:tab/>
      </w:r>
      <w:r w:rsidRPr="00DC6F26">
        <w:t>Correct working</w:t>
      </w:r>
      <w:r w:rsidR="00087A44">
        <w:br/>
      </w:r>
      <w:r w:rsidRPr="00554E4B">
        <w:t>46 × 35</w:t>
      </w:r>
      <w:r w:rsidR="00087A44">
        <w:br/>
      </w:r>
      <w:r>
        <w:t>= 46 × 30 + 46 × 5</w:t>
      </w:r>
      <w:r w:rsidR="00087A44">
        <w:br/>
      </w:r>
      <w:r>
        <w:t>= 1380 + 230</w:t>
      </w:r>
      <w:r w:rsidR="00087A44">
        <w:br/>
      </w:r>
      <w:r>
        <w:t>= 1610</w:t>
      </w:r>
    </w:p>
    <w:p w14:paraId="29840F6D" w14:textId="77777777" w:rsidR="001B1771" w:rsidRPr="00DB24BB" w:rsidRDefault="001B1771" w:rsidP="001B1771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Pr="00DB24BB">
        <w:t>Jonathon split up the ‘ones’ place value correctly but has forgotten that the first digit in the number he is splitting is in the ‘tens’ place-value column.</w:t>
      </w:r>
    </w:p>
    <w:p w14:paraId="530197E4" w14:textId="77777777" w:rsidR="00F52AB9" w:rsidRDefault="00F52AB9" w:rsidP="00B04E28">
      <w:pPr>
        <w:pStyle w:val="Pquestionheadingsx"/>
      </w:pPr>
      <w:r w:rsidRPr="00AC3DEB">
        <w:lastRenderedPageBreak/>
        <w:t>Question 1</w:t>
      </w:r>
      <w:r>
        <w:t>5</w:t>
      </w:r>
      <w:r>
        <w:tab/>
      </w:r>
      <w:r>
        <w:rPr>
          <w:rStyle w:val="Cmarkslabel"/>
        </w:rPr>
        <w:t>3</w:t>
      </w:r>
      <w:r w:rsidRPr="00AC3DEB">
        <w:rPr>
          <w:rStyle w:val="Cmarkslabel"/>
        </w:rPr>
        <w:t xml:space="preserve"> marks</w:t>
      </w:r>
      <w:r w:rsidRPr="00AC3DEB">
        <w:tab/>
        <w:t>[1.</w:t>
      </w:r>
      <w:r>
        <w:t>1</w:t>
      </w:r>
      <w:r w:rsidRPr="00AC3DEB">
        <w:t>]</w:t>
      </w:r>
    </w:p>
    <w:p w14:paraId="0DC00A8D" w14:textId="77777777" w:rsidR="001B1771" w:rsidRDefault="001B1771" w:rsidP="00B04E28">
      <w:pPr>
        <w:pStyle w:val="Pquestiontextmainstem"/>
        <w:keepNext/>
      </w:pPr>
      <w:r w:rsidRPr="0045557D">
        <w:t>79 + 246 + 11</w:t>
      </w:r>
    </w:p>
    <w:p w14:paraId="1B6176A0" w14:textId="77777777" w:rsidR="001B1771" w:rsidRDefault="001B1771" w:rsidP="00B04E28">
      <w:pPr>
        <w:pStyle w:val="Pquestiontextmainstem"/>
        <w:keepNext/>
      </w:pPr>
      <w:r w:rsidRPr="0045557D">
        <w:t>= 79 + 11 + 246</w:t>
      </w:r>
    </w:p>
    <w:p w14:paraId="0510A2D5" w14:textId="77777777" w:rsidR="001B1771" w:rsidRPr="0045557D" w:rsidRDefault="001B1771" w:rsidP="00B04E28">
      <w:pPr>
        <w:pStyle w:val="Pquestiontextmainstem"/>
        <w:keepNext/>
      </w:pPr>
      <w:r w:rsidRPr="0045557D">
        <w:t>= 90 + 246</w:t>
      </w:r>
    </w:p>
    <w:p w14:paraId="6A437C86" w14:textId="77777777" w:rsidR="001B1771" w:rsidRPr="0045557D" w:rsidRDefault="001B1771" w:rsidP="001B1771">
      <w:pPr>
        <w:pStyle w:val="Pquestiontextmainstem"/>
      </w:pPr>
      <w:r w:rsidRPr="0045557D">
        <w:t>= 336</w:t>
      </w:r>
    </w:p>
    <w:p w14:paraId="7AC94F8B" w14:textId="77777777" w:rsidR="00F52AB9" w:rsidRDefault="00F52AB9" w:rsidP="00F52AB9">
      <w:pPr>
        <w:pStyle w:val="Pquestionheadingsx"/>
      </w:pPr>
      <w:r w:rsidRPr="00AC3DEB">
        <w:t>Question 1</w:t>
      </w:r>
      <w:r>
        <w:t>6</w:t>
      </w:r>
      <w:r>
        <w:tab/>
      </w:r>
      <w:r>
        <w:rPr>
          <w:rStyle w:val="Cmarkslabel"/>
        </w:rPr>
        <w:t>3</w:t>
      </w:r>
      <w:r w:rsidRPr="00AC3DEB">
        <w:rPr>
          <w:rStyle w:val="Cmarkslabel"/>
        </w:rPr>
        <w:t xml:space="preserve"> marks</w:t>
      </w:r>
      <w:r w:rsidRPr="00AC3DEB">
        <w:tab/>
        <w:t>[1.</w:t>
      </w:r>
      <w:r>
        <w:t>1</w:t>
      </w:r>
      <w:r w:rsidRPr="00AC3DEB">
        <w:t>]</w:t>
      </w:r>
    </w:p>
    <w:p w14:paraId="22E76478" w14:textId="77777777" w:rsidR="001B1771" w:rsidRDefault="001B1771" w:rsidP="001B1771">
      <w:pPr>
        <w:pStyle w:val="Pquestiontextmainstem"/>
      </w:pPr>
      <w:r w:rsidRPr="00FF5900">
        <w:t>486 × 7</w:t>
      </w:r>
    </w:p>
    <w:p w14:paraId="220609D1" w14:textId="77777777" w:rsidR="001B1771" w:rsidRDefault="001B1771" w:rsidP="001B1771">
      <w:pPr>
        <w:pStyle w:val="Pquestiontextmainstem"/>
      </w:pPr>
      <w:r w:rsidRPr="00FF5900">
        <w:t>= 400 × 7 + 80 × 7 + 6 × 7</w:t>
      </w:r>
    </w:p>
    <w:p w14:paraId="5CB34F92" w14:textId="77777777" w:rsidR="001B1771" w:rsidRPr="00FF5900" w:rsidRDefault="001B1771" w:rsidP="001B1771">
      <w:pPr>
        <w:pStyle w:val="Pquestiontextmainstem"/>
      </w:pPr>
      <w:r w:rsidRPr="00FF5900">
        <w:t>= 2800 + 560 + 42</w:t>
      </w:r>
    </w:p>
    <w:p w14:paraId="66007A2A" w14:textId="77777777" w:rsidR="001B1771" w:rsidRDefault="001B1771" w:rsidP="001B1771">
      <w:pPr>
        <w:pStyle w:val="Pquestiontextmainstem"/>
      </w:pPr>
      <w:r w:rsidRPr="00FF5900">
        <w:t>= 3402</w:t>
      </w:r>
    </w:p>
    <w:p w14:paraId="749C2C26" w14:textId="77777777" w:rsidR="00F52AB9" w:rsidRDefault="00F52AB9" w:rsidP="00F52AB9">
      <w:pPr>
        <w:pStyle w:val="Pquestionheadingsx"/>
      </w:pPr>
      <w:r w:rsidRPr="00AC3DEB">
        <w:t>Question 1</w:t>
      </w:r>
      <w:r>
        <w:t>7</w:t>
      </w:r>
      <w:r>
        <w:tab/>
      </w:r>
      <w:r>
        <w:rPr>
          <w:rStyle w:val="Cmarkslabel"/>
        </w:rPr>
        <w:t>2</w:t>
      </w:r>
      <w:r w:rsidRPr="00AC3DEB">
        <w:rPr>
          <w:rStyle w:val="Cmarkslabel"/>
        </w:rPr>
        <w:t xml:space="preserve"> marks</w:t>
      </w:r>
      <w:r w:rsidRPr="00AC3DEB">
        <w:tab/>
        <w:t>[1.</w:t>
      </w:r>
      <w:r>
        <w:t>2</w:t>
      </w:r>
      <w:r w:rsidRPr="00AC3DEB">
        <w:t>]</w:t>
      </w:r>
    </w:p>
    <w:p w14:paraId="4244C59A" w14:textId="77777777" w:rsidR="001B1771" w:rsidRPr="00845985" w:rsidRDefault="001B1771" w:rsidP="001B1771">
      <w:pPr>
        <w:pStyle w:val="Pquestiontextmainstem"/>
      </w:pPr>
      <w:r w:rsidRPr="00845985">
        <w:t>100</w:t>
      </w:r>
      <w:r w:rsidRPr="00845985">
        <w:rPr>
          <w:rStyle w:val="Csuperscript"/>
        </w:rPr>
        <w:t>5</w:t>
      </w:r>
    </w:p>
    <w:p w14:paraId="635D8A3F" w14:textId="77777777" w:rsidR="001B1771" w:rsidRPr="00845985" w:rsidRDefault="001B1771" w:rsidP="001B1771">
      <w:pPr>
        <w:pStyle w:val="Pquestiontextmainstem"/>
      </w:pPr>
      <w:r w:rsidRPr="00845985">
        <w:t>= 100 × 100 × 100 × 100 × 100</w:t>
      </w:r>
    </w:p>
    <w:p w14:paraId="168D82E8" w14:textId="77777777" w:rsidR="001B1771" w:rsidRPr="00845985" w:rsidRDefault="001B1771" w:rsidP="001B1771">
      <w:pPr>
        <w:pStyle w:val="Pquestiontextmainstem"/>
      </w:pPr>
      <w:r w:rsidRPr="00845985">
        <w:t>= 10 000 000 000</w:t>
      </w:r>
    </w:p>
    <w:p w14:paraId="674CE9D0" w14:textId="77777777" w:rsidR="00F52AB9" w:rsidRDefault="00F52AB9" w:rsidP="00F52AB9">
      <w:pPr>
        <w:pStyle w:val="Pquestionheadingsx"/>
      </w:pPr>
      <w:r w:rsidRPr="00AC3DEB">
        <w:t>Question 1</w:t>
      </w:r>
      <w:r>
        <w:t>8</w:t>
      </w:r>
      <w:r>
        <w:tab/>
      </w:r>
      <w:r>
        <w:rPr>
          <w:rStyle w:val="Cmarkslabel"/>
        </w:rPr>
        <w:t>3</w:t>
      </w:r>
      <w:r w:rsidRPr="00AC3DEB">
        <w:rPr>
          <w:rStyle w:val="Cmarkslabel"/>
        </w:rPr>
        <w:t xml:space="preserve"> marks</w:t>
      </w:r>
      <w:r w:rsidRPr="00AC3DEB">
        <w:tab/>
        <w:t>[1.</w:t>
      </w:r>
      <w:r>
        <w:t>2</w:t>
      </w:r>
      <w:r w:rsidRPr="00AC3DEB">
        <w:t>]</w:t>
      </w:r>
    </w:p>
    <w:p w14:paraId="0276992E" w14:textId="6DE7EB1F" w:rsidR="001B1771" w:rsidRDefault="001B1771" w:rsidP="001B17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4 × 4 × 4 × 4 × 4</w:t>
      </w:r>
      <w:r w:rsidR="00973A38">
        <w:t xml:space="preserve"> </w:t>
      </w:r>
      <w:r>
        <w:t>= 4</w:t>
      </w:r>
      <w:r w:rsidRPr="00845985">
        <w:rPr>
          <w:rStyle w:val="Csuperscript"/>
        </w:rPr>
        <w:t>5</w:t>
      </w:r>
    </w:p>
    <w:p w14:paraId="7BE9FDBC" w14:textId="78C9B75D" w:rsidR="001B1771" w:rsidRDefault="001B1771" w:rsidP="00087A44">
      <w:pPr>
        <w:pStyle w:val="Pquestiontextpartsa"/>
      </w:pPr>
      <w:r w:rsidRPr="001B433F">
        <w:rPr>
          <w:rStyle w:val="Cquestionpartlabelbold"/>
        </w:rPr>
        <w:t>(b)</w:t>
      </w:r>
      <w:r>
        <w:tab/>
      </w:r>
      <w:r w:rsidR="00AE39F2">
        <w:t>b</w:t>
      </w:r>
      <w:r>
        <w:t>ase 8, index 7</w:t>
      </w:r>
      <w:r w:rsidR="00973A38">
        <w:t xml:space="preserve"> </w:t>
      </w:r>
      <w:r w:rsidR="00A673B1">
        <w:t>is</w:t>
      </w:r>
      <w:r>
        <w:t xml:space="preserve"> 8</w:t>
      </w:r>
      <w:r w:rsidRPr="00845985">
        <w:rPr>
          <w:rStyle w:val="Csuperscript"/>
        </w:rPr>
        <w:t>7</w:t>
      </w:r>
    </w:p>
    <w:p w14:paraId="6057A11D" w14:textId="26599685" w:rsidR="001B1771" w:rsidRPr="00E32473" w:rsidRDefault="001B1771" w:rsidP="00087A44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 w:rsidR="00AE39F2">
        <w:t>e</w:t>
      </w:r>
      <w:r>
        <w:t>ight cubed</w:t>
      </w:r>
      <w:r w:rsidR="00973A38">
        <w:t xml:space="preserve"> </w:t>
      </w:r>
      <w:r w:rsidR="00A673B1">
        <w:t>is</w:t>
      </w:r>
      <w:r>
        <w:t xml:space="preserve"> 8</w:t>
      </w:r>
      <w:r w:rsidRPr="00845985">
        <w:rPr>
          <w:rStyle w:val="Csuperscript"/>
        </w:rPr>
        <w:t>3</w:t>
      </w:r>
    </w:p>
    <w:p w14:paraId="3FC10640" w14:textId="77777777" w:rsidR="00F52AB9" w:rsidRDefault="00F52AB9" w:rsidP="00F52AB9">
      <w:pPr>
        <w:pStyle w:val="Pquestionheadingsx"/>
      </w:pPr>
      <w:r w:rsidRPr="00AC3DEB">
        <w:t>Question 1</w:t>
      </w:r>
      <w:r>
        <w:t>9</w:t>
      </w:r>
      <w:r>
        <w:tab/>
      </w:r>
      <w:r>
        <w:rPr>
          <w:rStyle w:val="Cmarkslabel"/>
        </w:rPr>
        <w:t>3</w:t>
      </w:r>
      <w:r w:rsidRPr="00AC3DEB">
        <w:rPr>
          <w:rStyle w:val="Cmarkslabel"/>
        </w:rPr>
        <w:t xml:space="preserve"> marks</w:t>
      </w:r>
      <w:r w:rsidRPr="00AC3DEB">
        <w:tab/>
        <w:t>[1.</w:t>
      </w:r>
      <w:r>
        <w:t>2</w:t>
      </w:r>
      <w:r w:rsidRPr="00AC3DEB">
        <w:t>]</w:t>
      </w:r>
    </w:p>
    <w:p w14:paraId="76704504" w14:textId="77777777" w:rsidR="001B1771" w:rsidRDefault="001B1771" w:rsidP="001B17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323784">
        <w:rPr>
          <w:position w:val="-6"/>
          <w:sz w:val="20"/>
        </w:rPr>
        <w:object w:dxaOrig="540" w:dyaOrig="340" w14:anchorId="71CCA99A">
          <v:shape id="_x0000_i1028" type="#_x0000_t75" style="width:26.85pt;height:17.2pt" o:ole="" fillcolor="window">
            <v:imagedata r:id="rId15" o:title=""/>
          </v:shape>
          <o:OLEObject Type="Embed" ProgID="Equation.3" ShapeID="_x0000_i1028" DrawAspect="Content" ObjectID="_1540642538" r:id="rId16"/>
        </w:object>
      </w:r>
      <w:r w:rsidRPr="00845985">
        <w:t xml:space="preserve"> </w:t>
      </w:r>
      <w:r w:rsidRPr="005526FD">
        <w:t>= 11</w:t>
      </w:r>
    </w:p>
    <w:p w14:paraId="4C14900E" w14:textId="77777777" w:rsidR="001B1771" w:rsidRDefault="001B1771" w:rsidP="001B1771">
      <w:pPr>
        <w:pStyle w:val="Pquestiontextpartsa"/>
      </w:pPr>
      <w:r w:rsidRPr="001B433F">
        <w:rPr>
          <w:rStyle w:val="Cquestionpartlabelbold"/>
        </w:rPr>
        <w:t>(b)</w:t>
      </w:r>
      <w:r>
        <w:tab/>
      </w:r>
      <w:r w:rsidRPr="00323784">
        <w:rPr>
          <w:position w:val="-8"/>
          <w:sz w:val="20"/>
        </w:rPr>
        <w:object w:dxaOrig="460" w:dyaOrig="360" w14:anchorId="53937ED7">
          <v:shape id="_x0000_i1029" type="#_x0000_t75" style="width:23.65pt;height:18.25pt" o:ole="" fillcolor="window">
            <v:imagedata r:id="rId17" o:title=""/>
          </v:shape>
          <o:OLEObject Type="Embed" ProgID="Equation.3" ShapeID="_x0000_i1029" DrawAspect="Content" ObjectID="_1540642539" r:id="rId18"/>
        </w:object>
      </w:r>
      <w:r w:rsidRPr="00192E14">
        <w:t xml:space="preserve"> </w:t>
      </w:r>
      <w:r w:rsidRPr="005526FD">
        <w:t>= 3</w:t>
      </w:r>
    </w:p>
    <w:p w14:paraId="4BE74E9D" w14:textId="77777777" w:rsidR="001B1771" w:rsidRPr="005526FD" w:rsidRDefault="001B1771" w:rsidP="001B17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323784">
        <w:rPr>
          <w:position w:val="-8"/>
          <w:sz w:val="20"/>
        </w:rPr>
        <w:object w:dxaOrig="700" w:dyaOrig="360" w14:anchorId="5C75EEB9">
          <v:shape id="_x0000_i1030" type="#_x0000_t75" style="width:35.45pt;height:18.25pt" o:ole="" fillcolor="window">
            <v:imagedata r:id="rId19" o:title=""/>
          </v:shape>
          <o:OLEObject Type="Embed" ProgID="Equation.3" ShapeID="_x0000_i1030" DrawAspect="Content" ObjectID="_1540642540" r:id="rId20"/>
        </w:object>
      </w:r>
      <w:r w:rsidRPr="00192E14">
        <w:t xml:space="preserve"> </w:t>
      </w:r>
      <w:r w:rsidRPr="005526FD">
        <w:t xml:space="preserve">= </w:t>
      </w:r>
      <w:r>
        <w:t>80</w:t>
      </w:r>
    </w:p>
    <w:p w14:paraId="5129E4D4" w14:textId="77777777" w:rsidR="00F52AB9" w:rsidRDefault="00F52AB9" w:rsidP="00F52AB9">
      <w:pPr>
        <w:pStyle w:val="Pquestionheadingsx"/>
      </w:pPr>
      <w:r w:rsidRPr="00AC3DEB">
        <w:t xml:space="preserve">Question </w:t>
      </w:r>
      <w:r>
        <w:t>20</w:t>
      </w:r>
      <w:r>
        <w:tab/>
      </w:r>
      <w:r>
        <w:rPr>
          <w:rStyle w:val="Cmarkslabel"/>
        </w:rPr>
        <w:t>4</w:t>
      </w:r>
      <w:r w:rsidRPr="00AC3DEB">
        <w:rPr>
          <w:rStyle w:val="Cmarkslabel"/>
        </w:rPr>
        <w:t xml:space="preserve"> marks</w:t>
      </w:r>
      <w:r w:rsidRPr="00AC3DEB">
        <w:tab/>
        <w:t>[1.</w:t>
      </w:r>
      <w:r>
        <w:t>2</w:t>
      </w:r>
      <w:r w:rsidRPr="00AC3DEB">
        <w:t>]</w:t>
      </w:r>
    </w:p>
    <w:p w14:paraId="089C5A3D" w14:textId="77777777" w:rsidR="00973A38" w:rsidRDefault="00973A38" w:rsidP="001B1771">
      <w:pPr>
        <w:pStyle w:val="Pquestiontextmainstem"/>
      </w:pPr>
      <w:r w:rsidRPr="00323784">
        <w:object w:dxaOrig="2120" w:dyaOrig="1520" w14:anchorId="3035156F">
          <v:shape id="_x0000_i1031" type="#_x0000_t75" style="width:107.45pt;height:77.35pt" o:ole="" fillcolor="window">
            <v:imagedata r:id="rId21" o:title=""/>
          </v:shape>
          <o:OLEObject Type="Embed" ProgID="Equation.3" ShapeID="_x0000_i1031" DrawAspect="Content" ObjectID="_1540642541" r:id="rId22"/>
        </w:object>
      </w:r>
    </w:p>
    <w:p w14:paraId="3A328AC0" w14:textId="713E8417" w:rsidR="001B1771" w:rsidRPr="00845985" w:rsidRDefault="001B1771" w:rsidP="001B1771">
      <w:pPr>
        <w:pStyle w:val="Pquestiontextmainstem"/>
      </w:pPr>
      <w:r w:rsidRPr="00845985">
        <w:t xml:space="preserve">In ascending order: </w:t>
      </w:r>
      <w:r w:rsidRPr="00323784">
        <w:rPr>
          <w:position w:val="-8"/>
        </w:rPr>
        <w:object w:dxaOrig="340" w:dyaOrig="360" w14:anchorId="32F60BAD">
          <v:shape id="_x0000_i1032" type="#_x0000_t75" style="width:17.2pt;height:18.25pt" o:ole="" fillcolor="window">
            <v:imagedata r:id="rId23" o:title=""/>
          </v:shape>
          <o:OLEObject Type="Embed" ProgID="Equation.3" ShapeID="_x0000_i1032" DrawAspect="Content" ObjectID="_1540642542" r:id="rId24"/>
        </w:object>
      </w:r>
      <w:r w:rsidRPr="00845985">
        <w:t xml:space="preserve">, </w:t>
      </w:r>
      <w:r w:rsidRPr="00323784">
        <w:rPr>
          <w:position w:val="-8"/>
        </w:rPr>
        <w:object w:dxaOrig="480" w:dyaOrig="360" w14:anchorId="242ACDB5">
          <v:shape id="_x0000_i1033" type="#_x0000_t75" style="width:23.65pt;height:18.25pt" o:ole="" fillcolor="window">
            <v:imagedata r:id="rId25" o:title=""/>
          </v:shape>
          <o:OLEObject Type="Embed" ProgID="Equation.3" ShapeID="_x0000_i1033" DrawAspect="Content" ObjectID="_1540642543" r:id="rId26"/>
        </w:object>
      </w:r>
      <w:r w:rsidRPr="00845985">
        <w:t>, 2</w:t>
      </w:r>
      <w:r w:rsidRPr="00845985">
        <w:rPr>
          <w:rStyle w:val="Csuperscript"/>
        </w:rPr>
        <w:t>4</w:t>
      </w:r>
      <w:r w:rsidRPr="00845985">
        <w:t>, 52, 10</w:t>
      </w:r>
      <w:r w:rsidRPr="00845985">
        <w:rPr>
          <w:rStyle w:val="Csuperscript"/>
        </w:rPr>
        <w:t>2</w:t>
      </w:r>
    </w:p>
    <w:p w14:paraId="5E00825E" w14:textId="77777777" w:rsidR="00F52AB9" w:rsidRDefault="00F52AB9" w:rsidP="00F52AB9">
      <w:pPr>
        <w:pStyle w:val="Pquestionheadingsx"/>
      </w:pPr>
      <w:r w:rsidRPr="00AC3DEB">
        <w:t xml:space="preserve">Question </w:t>
      </w:r>
      <w:r>
        <w:t>21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  <w:t>[1.</w:t>
      </w:r>
      <w:r>
        <w:t>2</w:t>
      </w:r>
      <w:r w:rsidRPr="00AC3DEB">
        <w:t>]</w:t>
      </w:r>
    </w:p>
    <w:p w14:paraId="1AF4DBF0" w14:textId="77777777" w:rsidR="001B1771" w:rsidRDefault="001B1771" w:rsidP="001B17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9F6206">
        <w:t>4 000 000 = 4 × 10</w:t>
      </w:r>
      <w:r w:rsidRPr="00845985">
        <w:rPr>
          <w:rStyle w:val="Csuperscript"/>
        </w:rPr>
        <w:t>6</w:t>
      </w:r>
    </w:p>
    <w:p w14:paraId="3EA65490" w14:textId="77777777" w:rsidR="001B1771" w:rsidRDefault="001B1771" w:rsidP="001B1771">
      <w:pPr>
        <w:pStyle w:val="Pquestiontextpartsai"/>
      </w:pPr>
      <w:r w:rsidRPr="001B433F">
        <w:rPr>
          <w:rStyle w:val="Cquestionpartlabelbold"/>
        </w:rPr>
        <w:t>(b)</w:t>
      </w:r>
      <w:r>
        <w:tab/>
      </w:r>
      <w:r w:rsidRPr="009F6206">
        <w:t>30 000 = 30 × 10</w:t>
      </w:r>
      <w:r w:rsidRPr="00845985">
        <w:rPr>
          <w:rStyle w:val="Csuperscript"/>
        </w:rPr>
        <w:t>3</w:t>
      </w:r>
    </w:p>
    <w:p w14:paraId="1FA1E2EA" w14:textId="77777777" w:rsidR="00F52AB9" w:rsidRDefault="00F52AB9" w:rsidP="00B04E28">
      <w:pPr>
        <w:pStyle w:val="Pquestionheadingsx"/>
      </w:pPr>
      <w:r w:rsidRPr="00AC3DEB">
        <w:lastRenderedPageBreak/>
        <w:t xml:space="preserve">Question </w:t>
      </w:r>
      <w:r>
        <w:t>22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  <w:t>[1.</w:t>
      </w:r>
      <w:r>
        <w:t>3</w:t>
      </w:r>
      <w:r w:rsidRPr="00AC3DE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4925"/>
      </w:tblGrid>
      <w:tr w:rsidR="00973A38" w14:paraId="38FF3184" w14:textId="77777777" w:rsidTr="00973A38">
        <w:tc>
          <w:tcPr>
            <w:tcW w:w="5040" w:type="dxa"/>
          </w:tcPr>
          <w:p w14:paraId="2125009E" w14:textId="7345D14D" w:rsidR="00973A38" w:rsidRDefault="00973A38" w:rsidP="00B04E28">
            <w:pPr>
              <w:pStyle w:val="Pquestiontextpartsa"/>
              <w:keepNext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  <w:t>270 ÷ 6</w:t>
            </w:r>
            <w:r>
              <w:br/>
              <w:t>= 270 ÷ 3 ÷ 2</w:t>
            </w:r>
            <w:r>
              <w:br/>
              <w:t>= 90 ÷ 2</w:t>
            </w:r>
            <w:r>
              <w:br/>
              <w:t>= 45</w:t>
            </w:r>
          </w:p>
        </w:tc>
        <w:tc>
          <w:tcPr>
            <w:tcW w:w="5040" w:type="dxa"/>
          </w:tcPr>
          <w:p w14:paraId="23957D93" w14:textId="587B7B5F" w:rsidR="00973A38" w:rsidRDefault="00973A38" w:rsidP="00B04E28">
            <w:pPr>
              <w:pStyle w:val="Pquestiontextpartsa"/>
              <w:keepNext/>
            </w:pPr>
            <w:r w:rsidRPr="001B433F">
              <w:rPr>
                <w:rStyle w:val="Cquestionpartlabelbold"/>
              </w:rPr>
              <w:t>(b)</w:t>
            </w:r>
            <w:r>
              <w:tab/>
              <w:t>25 × 15</w:t>
            </w:r>
            <w:r>
              <w:br/>
              <w:t>= 25 × 3 × 5</w:t>
            </w:r>
            <w:r>
              <w:br/>
              <w:t>= 75 × 5</w:t>
            </w:r>
            <w:r>
              <w:br/>
              <w:t>= 375</w:t>
            </w:r>
          </w:p>
        </w:tc>
      </w:tr>
    </w:tbl>
    <w:p w14:paraId="18A23C9C" w14:textId="77777777" w:rsidR="00F52AB9" w:rsidRDefault="00F52AB9" w:rsidP="00F52AB9">
      <w:pPr>
        <w:pStyle w:val="Pquestionheadingsx"/>
      </w:pPr>
      <w:r w:rsidRPr="00AC3DEB">
        <w:t xml:space="preserve">Question </w:t>
      </w:r>
      <w:r>
        <w:t>23</w:t>
      </w:r>
      <w:r>
        <w:tab/>
      </w:r>
      <w:r>
        <w:rPr>
          <w:rStyle w:val="Cmarkslabel"/>
        </w:rPr>
        <w:t xml:space="preserve">3 </w:t>
      </w:r>
      <w:r w:rsidRPr="00AC3DEB">
        <w:rPr>
          <w:rStyle w:val="Cmarkslabel"/>
        </w:rPr>
        <w:t>marks</w:t>
      </w:r>
      <w:r w:rsidRPr="00AC3DEB">
        <w:tab/>
        <w:t>[1.</w:t>
      </w:r>
      <w:r>
        <w:t>3</w:t>
      </w:r>
      <w:r w:rsidRPr="00AC3DEB">
        <w:t>]</w:t>
      </w: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1855"/>
      </w:tblGrid>
      <w:tr w:rsidR="0037124A" w14:paraId="440734DE" w14:textId="77777777" w:rsidTr="00B04E28">
        <w:trPr>
          <w:trHeight w:hRule="exact" w:val="38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D5477" w14:textId="77777777" w:rsidR="0037124A" w:rsidRDefault="0037124A" w:rsidP="006D2C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E42A7" w14:textId="02C3B17A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6FF04F" w14:textId="43634763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185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14:paraId="6462F96A" w14:textId="77777777" w:rsidR="0037124A" w:rsidRDefault="0037124A" w:rsidP="006D2C16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37124A" w14:paraId="0E864901" w14:textId="77777777" w:rsidTr="00B04E28">
        <w:trPr>
          <w:trHeight w:hRule="exact" w:val="38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840EEC" w14:textId="3D3326C7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40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D719D" w14:textId="090EEB08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1200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C73DE" w14:textId="6239BD43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360</w:t>
            </w:r>
          </w:p>
        </w:tc>
        <w:tc>
          <w:tcPr>
            <w:tcW w:w="1855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635F1B3" w14:textId="44A5E15A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1560</w:t>
            </w:r>
          </w:p>
        </w:tc>
      </w:tr>
      <w:tr w:rsidR="0037124A" w14:paraId="3C543200" w14:textId="77777777" w:rsidTr="00B04E28">
        <w:trPr>
          <w:trHeight w:hRule="exact" w:val="38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B7145" w14:textId="48BBAFC6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54FF6" w14:textId="73FD5838" w:rsidR="0037124A" w:rsidRDefault="0037124A" w:rsidP="0037124A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150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797FCA" w14:textId="1B518CEE" w:rsidR="0037124A" w:rsidRDefault="0037124A" w:rsidP="006D2C16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85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6281FAE" w14:textId="27A6C12C" w:rsidR="0037124A" w:rsidRDefault="0037124A" w:rsidP="0037124A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>+ 195</w:t>
            </w:r>
          </w:p>
        </w:tc>
      </w:tr>
      <w:tr w:rsidR="0037124A" w14:paraId="5ACEC89B" w14:textId="77777777" w:rsidTr="00B04E28">
        <w:trPr>
          <w:trHeight w:hRule="exact" w:val="380"/>
        </w:trPr>
        <w:tc>
          <w:tcPr>
            <w:tcW w:w="82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50EF109" w14:textId="77777777" w:rsidR="0037124A" w:rsidRDefault="0037124A" w:rsidP="006D2C16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941A13D" w14:textId="434D77D2" w:rsidR="0037124A" w:rsidRPr="0037124A" w:rsidRDefault="0037124A" w:rsidP="0037124A">
            <w:pPr>
              <w:pStyle w:val="Ptabletext"/>
              <w:spacing w:line="256" w:lineRule="auto"/>
              <w:rPr>
                <w:lang w:eastAsia="en-US"/>
              </w:rPr>
            </w:pPr>
            <w:r w:rsidRPr="0037124A">
              <w:rPr>
                <w:lang w:eastAsia="en-US"/>
              </w:rPr>
              <w:t>1350</w:t>
            </w:r>
          </w:p>
        </w:tc>
        <w:tc>
          <w:tcPr>
            <w:tcW w:w="82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55D37920" w14:textId="65AAAF78" w:rsidR="0037124A" w:rsidRPr="0037124A" w:rsidRDefault="0037124A" w:rsidP="0037124A">
            <w:pPr>
              <w:pStyle w:val="Ptabletext"/>
              <w:spacing w:line="256" w:lineRule="auto"/>
              <w:rPr>
                <w:lang w:eastAsia="en-US"/>
              </w:rPr>
            </w:pPr>
            <w:r w:rsidRPr="0037124A">
              <w:rPr>
                <w:lang w:eastAsia="en-US"/>
              </w:rPr>
              <w:t>405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AA3E8" w14:textId="5D2CC9B7" w:rsidR="0037124A" w:rsidRDefault="0037124A" w:rsidP="0037124A">
            <w:pPr>
              <w:pStyle w:val="Ptabletext"/>
              <w:spacing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 1755</w:t>
            </w:r>
          </w:p>
        </w:tc>
      </w:tr>
    </w:tbl>
    <w:p w14:paraId="35962F2C" w14:textId="77777777" w:rsidR="00F52AB9" w:rsidRDefault="00F52AB9" w:rsidP="00F52AB9">
      <w:pPr>
        <w:pStyle w:val="Pquestionheadingsx"/>
      </w:pPr>
      <w:r w:rsidRPr="00AC3DEB">
        <w:t xml:space="preserve">Question </w:t>
      </w:r>
      <w:r>
        <w:t>24</w:t>
      </w:r>
      <w:r>
        <w:tab/>
      </w:r>
      <w:r>
        <w:rPr>
          <w:rStyle w:val="Cmarkslabel"/>
        </w:rPr>
        <w:t xml:space="preserve">2 </w:t>
      </w:r>
      <w:r w:rsidRPr="00AC3DEB">
        <w:rPr>
          <w:rStyle w:val="Cmarkslabel"/>
        </w:rPr>
        <w:t>marks</w:t>
      </w:r>
      <w:r w:rsidRPr="00AC3DEB">
        <w:tab/>
        <w:t>[1.</w:t>
      </w:r>
      <w:r>
        <w:t>3</w:t>
      </w:r>
      <w:r w:rsidRPr="00AC3DEB">
        <w:t>]</w:t>
      </w:r>
    </w:p>
    <w:p w14:paraId="15322C35" w14:textId="77777777" w:rsidR="0006253B" w:rsidRDefault="001B1771" w:rsidP="001B1771">
      <w:pPr>
        <w:pStyle w:val="Pquestiontextmainstem"/>
      </w:pPr>
      <w:r w:rsidRPr="00652D8E">
        <w:t>3000 ÷ 8</w:t>
      </w:r>
    </w:p>
    <w:p w14:paraId="501B345A" w14:textId="40D69A36" w:rsidR="001B1771" w:rsidRPr="00652D8E" w:rsidRDefault="001B1771" w:rsidP="001B1771">
      <w:pPr>
        <w:pStyle w:val="Pquestiontextmainstem"/>
      </w:pPr>
      <w:r w:rsidRPr="00652D8E">
        <w:t>= (1000 ÷ 8) × 3</w:t>
      </w:r>
    </w:p>
    <w:p w14:paraId="25D14D71" w14:textId="7F20504B" w:rsidR="001B1771" w:rsidRPr="00652D8E" w:rsidRDefault="001B1771" w:rsidP="001B1771">
      <w:pPr>
        <w:pStyle w:val="Pquestiontextmainstem"/>
      </w:pPr>
      <w:r w:rsidRPr="00652D8E">
        <w:t>= 125 × 3</w:t>
      </w:r>
      <w:r w:rsidR="00A673B1">
        <w:t xml:space="preserve"> </w:t>
      </w:r>
      <w:r w:rsidRPr="00652D8E">
        <w:t>= 375</w:t>
      </w:r>
    </w:p>
    <w:p w14:paraId="69949E12" w14:textId="77777777" w:rsidR="001B1771" w:rsidRPr="00652D8E" w:rsidRDefault="001B1771" w:rsidP="001B1771">
      <w:pPr>
        <w:pStyle w:val="Pquestiontextmainstem"/>
      </w:pPr>
      <w:r w:rsidRPr="00652D8E">
        <w:t>$375 per person</w:t>
      </w:r>
    </w:p>
    <w:p w14:paraId="59557C2D" w14:textId="5A45E055" w:rsidR="00F52AB9" w:rsidRDefault="00F52AB9" w:rsidP="00F52AB9">
      <w:pPr>
        <w:pStyle w:val="Pquestionheadingsx"/>
      </w:pPr>
      <w:r w:rsidRPr="00AC3DEB">
        <w:t xml:space="preserve">Question </w:t>
      </w:r>
      <w:r>
        <w:t>25</w:t>
      </w:r>
      <w:r>
        <w:tab/>
      </w:r>
      <w:r w:rsidR="00B04E28">
        <w:rPr>
          <w:rStyle w:val="Cmarkslabel"/>
        </w:rPr>
        <w:t>4</w:t>
      </w:r>
      <w:r>
        <w:rPr>
          <w:rStyle w:val="Cmarkslabel"/>
        </w:rPr>
        <w:t xml:space="preserve"> </w:t>
      </w:r>
      <w:r w:rsidRPr="00AC3DEB">
        <w:rPr>
          <w:rStyle w:val="Cmarkslabel"/>
        </w:rPr>
        <w:t>marks</w:t>
      </w:r>
      <w:r w:rsidRPr="00AC3DEB">
        <w:tab/>
        <w:t>[1.</w:t>
      </w:r>
      <w:r>
        <w:t>4</w:t>
      </w:r>
      <w:r w:rsidRPr="00AC3DE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A673B1" w14:paraId="4574A43A" w14:textId="77777777" w:rsidTr="00A673B1">
        <w:tc>
          <w:tcPr>
            <w:tcW w:w="5040" w:type="dxa"/>
          </w:tcPr>
          <w:p w14:paraId="545518DE" w14:textId="71A5D435" w:rsidR="00A673B1" w:rsidRDefault="00A673B1" w:rsidP="00A673B1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  <w:t>8565 ÷ 53</w:t>
            </w:r>
            <w:r>
              <w:br/>
              <w:t>≈ 9000 ÷ 50</w:t>
            </w:r>
            <w:r>
              <w:br/>
              <w:t>= 900 ÷ 5</w:t>
            </w:r>
            <w:r>
              <w:br/>
              <w:t>= 180</w:t>
            </w:r>
          </w:p>
        </w:tc>
        <w:tc>
          <w:tcPr>
            <w:tcW w:w="5040" w:type="dxa"/>
          </w:tcPr>
          <w:p w14:paraId="349B72C0" w14:textId="77777777" w:rsidR="00B04E28" w:rsidRDefault="00A673B1" w:rsidP="00A673B1">
            <w:pPr>
              <w:pStyle w:val="Pquestiontextpartsai"/>
            </w:pPr>
            <w:r w:rsidRPr="001B433F">
              <w:rPr>
                <w:rStyle w:val="Cquestionpartlabelbold"/>
              </w:rPr>
              <w:t>(b)</w:t>
            </w:r>
            <w:r w:rsidR="00B04E28">
              <w:tab/>
              <w:t>3050 × 283</w:t>
            </w:r>
          </w:p>
          <w:p w14:paraId="3920AC1D" w14:textId="3E380F96" w:rsidR="00B04E28" w:rsidRDefault="008B01C4" w:rsidP="00A673B1">
            <w:pPr>
              <w:pStyle w:val="Pquestiontextpartsai"/>
            </w:pPr>
            <w:r>
              <w:tab/>
            </w:r>
            <w:r w:rsidR="00B04E28">
              <w:t>≈ 3000 × 300</w:t>
            </w:r>
          </w:p>
          <w:p w14:paraId="5FA7DA75" w14:textId="07BAC10A" w:rsidR="00A673B1" w:rsidRDefault="008B01C4" w:rsidP="00A673B1">
            <w:pPr>
              <w:pStyle w:val="Pquestiontextpartsai"/>
            </w:pPr>
            <w:r>
              <w:tab/>
            </w:r>
            <w:r w:rsidR="00A673B1">
              <w:t>= 900 000</w:t>
            </w:r>
          </w:p>
        </w:tc>
      </w:tr>
    </w:tbl>
    <w:p w14:paraId="1FB1687F" w14:textId="77777777" w:rsidR="00F52AB9" w:rsidRDefault="00F52AB9" w:rsidP="00F52AB9">
      <w:pPr>
        <w:pStyle w:val="Pquestionheadingsx"/>
      </w:pPr>
      <w:r w:rsidRPr="00AC3DEB">
        <w:t xml:space="preserve">Question </w:t>
      </w:r>
      <w:r>
        <w:t>26</w:t>
      </w:r>
      <w:r>
        <w:tab/>
      </w:r>
      <w:r>
        <w:rPr>
          <w:rStyle w:val="Cmarkslabel"/>
        </w:rPr>
        <w:t xml:space="preserve">9 </w:t>
      </w:r>
      <w:r w:rsidRPr="00AC3DEB">
        <w:rPr>
          <w:rStyle w:val="Cmarkslabel"/>
        </w:rPr>
        <w:t>marks</w:t>
      </w:r>
      <w:r w:rsidRPr="00AC3DEB">
        <w:tab/>
        <w:t>[1.</w:t>
      </w:r>
      <w:r>
        <w:t>5</w:t>
      </w:r>
      <w:r w:rsidRPr="00AC3DE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2"/>
        <w:gridCol w:w="3173"/>
        <w:gridCol w:w="3919"/>
      </w:tblGrid>
      <w:tr w:rsidR="00973A38" w:rsidRPr="00973A38" w14:paraId="54DDA681" w14:textId="0F6E78E4" w:rsidTr="00A673B1">
        <w:tc>
          <w:tcPr>
            <w:tcW w:w="2825" w:type="dxa"/>
          </w:tcPr>
          <w:p w14:paraId="6D6B9FC8" w14:textId="79EDE709" w:rsidR="00973A38" w:rsidRPr="00973A38" w:rsidRDefault="00A673B1" w:rsidP="00A673B1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a</w:t>
            </w:r>
            <w:r w:rsidRPr="001B433F">
              <w:rPr>
                <w:rStyle w:val="Cquestionpartlabelbold"/>
              </w:rPr>
              <w:t>)</w:t>
            </w:r>
            <w:r>
              <w:tab/>
              <w:t>8 × (9 – 5) ÷ 2</w:t>
            </w:r>
            <w:r>
              <w:br/>
              <w:t>= 8 × 4 ÷ 2</w:t>
            </w:r>
            <w:r>
              <w:br/>
              <w:t>= 32 ÷ 2</w:t>
            </w:r>
            <w:r>
              <w:br/>
              <w:t>= 16</w:t>
            </w:r>
          </w:p>
        </w:tc>
        <w:tc>
          <w:tcPr>
            <w:tcW w:w="3245" w:type="dxa"/>
          </w:tcPr>
          <w:p w14:paraId="121BBA87" w14:textId="12B9B8A9" w:rsidR="00973A38" w:rsidRPr="00973A38" w:rsidRDefault="00A673B1" w:rsidP="00A673B1">
            <w:pPr>
              <w:pStyle w:val="Pquestiontextpartsa"/>
            </w:pPr>
            <w:r w:rsidRPr="001B433F">
              <w:rPr>
                <w:rStyle w:val="Cquestionpartlabelbold"/>
              </w:rPr>
              <w:t>(b)</w:t>
            </w:r>
            <w:r>
              <w:tab/>
              <w:t>45 ÷ 9 × 2</w:t>
            </w:r>
            <w:r w:rsidRPr="00845985">
              <w:rPr>
                <w:rStyle w:val="Csuperscript"/>
              </w:rPr>
              <w:t>3</w:t>
            </w:r>
            <w:r>
              <w:t xml:space="preserve"> ÷ (5 – 1) + 11</w:t>
            </w:r>
            <w:r>
              <w:br/>
              <w:t>= 5 × 8 ÷ 4 + 11</w:t>
            </w:r>
            <w:r>
              <w:br/>
              <w:t>= 40 ÷ 4 + 11</w:t>
            </w:r>
            <w:r>
              <w:br/>
              <w:t>= 10 + 11</w:t>
            </w:r>
            <w:r>
              <w:br/>
              <w:t>= 21</w:t>
            </w:r>
          </w:p>
        </w:tc>
        <w:tc>
          <w:tcPr>
            <w:tcW w:w="4010" w:type="dxa"/>
          </w:tcPr>
          <w:p w14:paraId="1C2084EB" w14:textId="4F33D686" w:rsidR="00973A38" w:rsidRPr="00973A38" w:rsidRDefault="00A673B1" w:rsidP="00A673B1">
            <w:pPr>
              <w:pStyle w:val="Pquestiontextpartsa"/>
            </w:pPr>
            <w:r w:rsidRPr="001B433F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c</w:t>
            </w:r>
            <w:r w:rsidRPr="001B433F">
              <w:rPr>
                <w:rStyle w:val="Cquestionpartlabelbold"/>
              </w:rPr>
              <w:t>)</w:t>
            </w:r>
            <w:r>
              <w:tab/>
              <w:t>80 + 60 ÷ (3 × 5) – 7 × 2 + 11</w:t>
            </w:r>
            <w:r>
              <w:br/>
              <w:t>= 80 + 60 ÷ 15 – 14 + 11</w:t>
            </w:r>
            <w:r>
              <w:br/>
              <w:t>= 80 + 4 – 14 + 11</w:t>
            </w:r>
            <w:r>
              <w:br/>
              <w:t>= 70 + 11</w:t>
            </w:r>
            <w:r>
              <w:br/>
              <w:t>= 81</w:t>
            </w:r>
          </w:p>
        </w:tc>
      </w:tr>
    </w:tbl>
    <w:p w14:paraId="24625774" w14:textId="77777777" w:rsidR="00F52AB9" w:rsidRDefault="00F52AB9" w:rsidP="00F52AB9">
      <w:pPr>
        <w:pStyle w:val="Pquestionheadingsx"/>
      </w:pPr>
      <w:r w:rsidRPr="00AC3DEB">
        <w:t xml:space="preserve">Question </w:t>
      </w:r>
      <w:r>
        <w:t>27</w:t>
      </w:r>
      <w:r>
        <w:tab/>
      </w:r>
      <w:r>
        <w:rPr>
          <w:rStyle w:val="Cmarkslabel"/>
        </w:rPr>
        <w:t xml:space="preserve">4 </w:t>
      </w:r>
      <w:r w:rsidRPr="00AC3DEB">
        <w:rPr>
          <w:rStyle w:val="Cmarkslabel"/>
        </w:rPr>
        <w:t>marks</w:t>
      </w:r>
      <w:r w:rsidRPr="00AC3DEB">
        <w:tab/>
        <w:t>[1.</w:t>
      </w:r>
      <w:r>
        <w:t>5</w:t>
      </w:r>
      <w:r w:rsidRPr="00AC3DEB">
        <w:t>]</w:t>
      </w:r>
    </w:p>
    <w:p w14:paraId="27A75D23" w14:textId="49900B24" w:rsidR="001B1771" w:rsidRDefault="001B1771" w:rsidP="00973A3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5 + 9 ÷ 3 + 4 = 2</w:t>
      </w:r>
      <w:r w:rsidR="00087A44">
        <w:br/>
      </w:r>
      <w:r>
        <w:t>(5 + 9) ÷ (3 + 4) = 2</w:t>
      </w:r>
    </w:p>
    <w:p w14:paraId="300073B0" w14:textId="76F9BDFF" w:rsidR="001B1771" w:rsidRDefault="001B1771" w:rsidP="00973A38">
      <w:pPr>
        <w:pStyle w:val="Pquestiontextpartsa"/>
      </w:pPr>
      <w:r w:rsidRPr="001B433F">
        <w:rPr>
          <w:rStyle w:val="Cquestionpartlabelbold"/>
        </w:rPr>
        <w:t>(b)</w:t>
      </w:r>
      <w:r>
        <w:tab/>
        <w:t>37 + 8 ÷ 10 – 6 = 39</w:t>
      </w:r>
      <w:r w:rsidR="00087A44">
        <w:br/>
      </w:r>
      <w:r>
        <w:t>37 + 8 ÷ (10 – 6) = 39</w:t>
      </w:r>
    </w:p>
    <w:p w14:paraId="1C63014E" w14:textId="7AED7AA4" w:rsidR="001B1771" w:rsidRDefault="001B1771" w:rsidP="001B1771">
      <w:pPr>
        <w:pStyle w:val="Psectionresults"/>
      </w:pPr>
      <w:r>
        <w:t xml:space="preserve">Short answer total marks:  </w:t>
      </w:r>
      <w:r w:rsidR="002D4D62">
        <w:t>65</w:t>
      </w:r>
    </w:p>
    <w:p w14:paraId="1D35C310" w14:textId="77777777" w:rsidR="001B1771" w:rsidRDefault="001B1771" w:rsidP="00B04E28">
      <w:pPr>
        <w:pStyle w:val="Psectionheading"/>
        <w:pageBreakBefore w:val="0"/>
      </w:pPr>
      <w:r>
        <w:lastRenderedPageBreak/>
        <w:t>Extended answer section</w:t>
      </w:r>
    </w:p>
    <w:p w14:paraId="02229DBF" w14:textId="77777777" w:rsidR="00F52AB9" w:rsidRDefault="00F52AB9" w:rsidP="00B04E28">
      <w:pPr>
        <w:pStyle w:val="Pquestionheadingsx"/>
        <w:keepLines/>
      </w:pPr>
      <w:r w:rsidRPr="00AC3DEB">
        <w:t xml:space="preserve">Question </w:t>
      </w:r>
      <w:r>
        <w:t>28</w:t>
      </w:r>
      <w:r>
        <w:tab/>
      </w:r>
      <w:r>
        <w:rPr>
          <w:rStyle w:val="Cmarkslabel"/>
        </w:rPr>
        <w:t xml:space="preserve">6 </w:t>
      </w:r>
      <w:r w:rsidRPr="00AC3DEB">
        <w:rPr>
          <w:rStyle w:val="Cmarkslabel"/>
        </w:rPr>
        <w:t>marks</w:t>
      </w:r>
      <w:r w:rsidRPr="00AC3DEB">
        <w:tab/>
        <w:t>[1.</w:t>
      </w:r>
      <w:r>
        <w:t>1, 1.5, 1.6</w:t>
      </w:r>
      <w:r w:rsidRPr="00AC3DEB">
        <w:t>]</w:t>
      </w:r>
    </w:p>
    <w:p w14:paraId="4BD2E8E8" w14:textId="16266C22" w:rsidR="001B1771" w:rsidRDefault="001B1771" w:rsidP="00B04E28">
      <w:pPr>
        <w:pStyle w:val="Pquestiontextpartsa"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  <w:t>First call: 35 + 90 = 125</w:t>
      </w:r>
      <w:r>
        <w:br/>
        <w:t>Seco</w:t>
      </w:r>
      <w:r w:rsidR="00A673B1">
        <w:t>nd call: 35 + 4 × 90</w:t>
      </w:r>
      <w:r w:rsidR="00A673B1">
        <w:br/>
        <w:t xml:space="preserve">= 35 + 360 </w:t>
      </w:r>
      <w:r>
        <w:t>= 395</w:t>
      </w:r>
      <w:r>
        <w:br/>
        <w:t>Third call: 0 + 65 × 10 = 650</w:t>
      </w:r>
      <w:r>
        <w:br/>
        <w:t>Total cost = 125 + 395 + 650</w:t>
      </w:r>
      <w:r>
        <w:br/>
        <w:t>= 1170 cents</w:t>
      </w:r>
      <w:r>
        <w:br/>
        <w:t>= $11.70</w:t>
      </w:r>
    </w:p>
    <w:p w14:paraId="47F5DC0D" w14:textId="017343E0" w:rsidR="001B1771" w:rsidRPr="00554E4B" w:rsidRDefault="001B1771" w:rsidP="00087A44">
      <w:pPr>
        <w:pStyle w:val="Pquestiontextpartsa"/>
      </w:pPr>
      <w:r w:rsidRPr="001B433F">
        <w:rPr>
          <w:rStyle w:val="Cquestionpartlabelbold"/>
        </w:rPr>
        <w:t>(b)</w:t>
      </w:r>
      <w:r>
        <w:tab/>
        <w:t>Remaining credit = Credit – Total cost of calls</w:t>
      </w:r>
      <w:r w:rsidR="00087A44">
        <w:br/>
      </w:r>
      <w:r>
        <w:t>1500 – (35 + 90 + 35 + 4 × 90 + 65 × 10)</w:t>
      </w:r>
      <w:r w:rsidR="00087A44">
        <w:br/>
      </w:r>
      <w:r>
        <w:t>= 1500 – 1170</w:t>
      </w:r>
      <w:r w:rsidR="00087A44">
        <w:br/>
      </w:r>
      <w:r>
        <w:t>= 330 cents</w:t>
      </w:r>
      <w:r w:rsidR="00087A44">
        <w:br/>
      </w:r>
      <w:r w:rsidRPr="00554E4B">
        <w:t>Yes, Benjamin has enough credit; he has $3.30 remaining.</w:t>
      </w:r>
    </w:p>
    <w:p w14:paraId="771D19DB" w14:textId="0A422E90" w:rsidR="00F52AB9" w:rsidRDefault="00F52AB9" w:rsidP="00F52AB9">
      <w:pPr>
        <w:pStyle w:val="Pquestionheadingsx"/>
      </w:pPr>
      <w:r w:rsidRPr="00AC3DEB">
        <w:t xml:space="preserve">Question </w:t>
      </w:r>
      <w:r>
        <w:t>29</w:t>
      </w:r>
      <w:r>
        <w:tab/>
      </w:r>
      <w:r>
        <w:rPr>
          <w:rStyle w:val="Cmarkslabel"/>
        </w:rPr>
        <w:t xml:space="preserve">4 </w:t>
      </w:r>
      <w:r w:rsidRPr="00AC3DEB">
        <w:rPr>
          <w:rStyle w:val="Cmarkslabel"/>
        </w:rPr>
        <w:t>marks</w:t>
      </w:r>
      <w:r w:rsidRPr="00AC3DEB">
        <w:tab/>
        <w:t>[1.</w:t>
      </w:r>
      <w:r>
        <w:t>3, 1.6</w:t>
      </w:r>
      <w:r w:rsidRPr="00AC3DEB">
        <w:t>]</w:t>
      </w:r>
    </w:p>
    <w:p w14:paraId="4B2BC7DF" w14:textId="77777777" w:rsidR="001B1771" w:rsidRPr="002C72B3" w:rsidRDefault="001B1771" w:rsidP="001B1771">
      <w:pPr>
        <w:pStyle w:val="Pquestiontextmainstem"/>
      </w:pPr>
      <w:r w:rsidRPr="002C72B3">
        <w:t>Total number of people = 900 + 75 = 975</w:t>
      </w:r>
    </w:p>
    <w:p w14:paraId="699F813D" w14:textId="77777777" w:rsidR="001B1771" w:rsidRPr="002C72B3" w:rsidRDefault="001B1771" w:rsidP="001B1771">
      <w:pPr>
        <w:pStyle w:val="Pquestiontextmainstem"/>
      </w:pPr>
      <w:r w:rsidRPr="002C72B3">
        <w:t>975 ÷ 65</w:t>
      </w:r>
    </w:p>
    <w:p w14:paraId="272DE916" w14:textId="77777777" w:rsidR="001B1771" w:rsidRPr="002C72B3" w:rsidRDefault="001B1771" w:rsidP="001B1771">
      <w:pPr>
        <w:pStyle w:val="Pquestiontextmainstem"/>
      </w:pPr>
      <w:r w:rsidRPr="002C72B3">
        <w:t>= 975 ÷ 5 ÷ 13</w:t>
      </w:r>
    </w:p>
    <w:p w14:paraId="2753C85C" w14:textId="77777777" w:rsidR="001B1771" w:rsidRPr="002C72B3" w:rsidRDefault="001B1771" w:rsidP="001B1771">
      <w:pPr>
        <w:pStyle w:val="Pquestiontextmainstem"/>
      </w:pPr>
      <w:r w:rsidRPr="002C72B3">
        <w:t>= 195 ÷ 13</w:t>
      </w:r>
    </w:p>
    <w:p w14:paraId="543A4351" w14:textId="77777777" w:rsidR="001B1771" w:rsidRDefault="001B1771" w:rsidP="001B1771">
      <w:pPr>
        <w:pStyle w:val="Pquestiontextmainstem"/>
      </w:pPr>
      <w:r w:rsidRPr="002C72B3">
        <w:t>= 15</w:t>
      </w:r>
    </w:p>
    <w:p w14:paraId="6FBDA12C" w14:textId="77777777" w:rsidR="00F52AB9" w:rsidRDefault="00F52AB9" w:rsidP="00F52AB9">
      <w:pPr>
        <w:pStyle w:val="Pquestionheadingsx"/>
      </w:pPr>
      <w:r w:rsidRPr="00AC3DEB">
        <w:t xml:space="preserve">Question </w:t>
      </w:r>
      <w:r>
        <w:t>30</w:t>
      </w:r>
      <w:r>
        <w:tab/>
      </w:r>
      <w:r>
        <w:rPr>
          <w:rStyle w:val="Cmarkslabel"/>
        </w:rPr>
        <w:t xml:space="preserve">10 </w:t>
      </w:r>
      <w:r w:rsidRPr="00AC3DEB">
        <w:rPr>
          <w:rStyle w:val="Cmarkslabel"/>
        </w:rPr>
        <w:t>marks</w:t>
      </w:r>
      <w:r w:rsidRPr="00AC3DEB">
        <w:tab/>
        <w:t>[1.</w:t>
      </w:r>
      <w:r>
        <w:t>1, 1.3, 1.6</w:t>
      </w:r>
      <w:r w:rsidRPr="00AC3DEB">
        <w:t>]</w:t>
      </w:r>
    </w:p>
    <w:p w14:paraId="07F46D0F" w14:textId="4A489237" w:rsidR="001B1771" w:rsidRDefault="001B1771" w:rsidP="001B177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37124A">
        <w:tab/>
        <w:t xml:space="preserve">For 250-mL bottle: </w:t>
      </w:r>
      <w:r>
        <w:t>20 × 250 = 5000 g</w:t>
      </w:r>
      <w:r w:rsidR="0037124A">
        <w:t xml:space="preserve"> </w:t>
      </w:r>
      <w:r>
        <w:t>= 5 kg</w:t>
      </w:r>
      <w:r w:rsidR="00087A44">
        <w:br/>
      </w:r>
      <w:r w:rsidR="0037124A">
        <w:t xml:space="preserve">For 600-mL bottle: </w:t>
      </w:r>
      <w:r>
        <w:t>20 × 600 = 12 000 g</w:t>
      </w:r>
      <w:r w:rsidR="0037124A">
        <w:t xml:space="preserve"> </w:t>
      </w:r>
      <w:r>
        <w:t>= 12 kg</w:t>
      </w:r>
      <w:r w:rsidR="00087A44">
        <w:br/>
      </w:r>
      <w:r>
        <w:t>For 1000-mL bottle: 20 × 1000 = 20 000 g</w:t>
      </w:r>
      <w:r w:rsidR="00B04E28">
        <w:t xml:space="preserve"> </w:t>
      </w:r>
      <w:r>
        <w:t>= 20 kg</w:t>
      </w:r>
    </w:p>
    <w:p w14:paraId="60BCC4CB" w14:textId="56597A88" w:rsidR="001B1771" w:rsidRDefault="001B1771" w:rsidP="00087A44">
      <w:pPr>
        <w:pStyle w:val="Pquestiontextpartsa"/>
      </w:pPr>
      <w:r w:rsidRPr="001B433F">
        <w:rPr>
          <w:rStyle w:val="Cquestionpartlabelbold"/>
        </w:rPr>
        <w:t>(b)</w:t>
      </w:r>
      <w:r>
        <w:tab/>
        <w:t>For 250-mL bottle: 1000 ÷ 5 = 200 boxes</w:t>
      </w:r>
      <w:r w:rsidR="00087A44">
        <w:br/>
      </w:r>
      <w:r>
        <w:t>For 600-mL bottle: 1000 ÷ 12 = 1000 ÷ 2 ÷ 6</w:t>
      </w:r>
      <w:r w:rsidR="0037124A">
        <w:t xml:space="preserve"> </w:t>
      </w:r>
      <w:r w:rsidRPr="00554E4B">
        <w:t>= 83 boxes</w:t>
      </w:r>
      <w:r w:rsidR="00087A44">
        <w:br/>
      </w:r>
      <w:r>
        <w:t>For 1000-mL bottle: 1000 ÷ 20 = 1000 ÷ 10 ÷ 2</w:t>
      </w:r>
      <w:r w:rsidR="0037124A">
        <w:t xml:space="preserve"> </w:t>
      </w:r>
      <w:r>
        <w:t>= 50 boxes</w:t>
      </w:r>
    </w:p>
    <w:p w14:paraId="3C249FD6" w14:textId="6ADB863D" w:rsidR="001B1771" w:rsidRPr="00554E4B" w:rsidRDefault="001B1771" w:rsidP="00087A44">
      <w:pPr>
        <w:pStyle w:val="Pquestiontextpartsa"/>
      </w:pPr>
      <w:r w:rsidRPr="00845985">
        <w:rPr>
          <w:rStyle w:val="Cquestionpartlabelbold"/>
        </w:rPr>
        <w:t>(c)</w:t>
      </w:r>
      <w:r w:rsidRPr="00554E4B">
        <w:tab/>
        <w:t>Below are two possible combinations; there may be more</w:t>
      </w:r>
      <w:r w:rsidR="00B04E28">
        <w:t>.</w:t>
      </w:r>
      <w:r w:rsidR="00087A44">
        <w:br/>
      </w:r>
      <w:r w:rsidRPr="00554E4B">
        <w:t>One combination: 20 boxes of 1000 mL + 25 boxes of 600 mL + 60 boxes of 250 mL</w:t>
      </w:r>
      <w:r w:rsidR="00087A44">
        <w:br/>
      </w:r>
      <w:r>
        <w:t>= 20 × 20 + 25 × 12 + 60 × 5</w:t>
      </w:r>
      <w:r w:rsidR="00087A44">
        <w:br/>
      </w:r>
      <w:r>
        <w:t>= 400 + 300 + 300</w:t>
      </w:r>
      <w:r w:rsidR="00087A44">
        <w:br/>
      </w:r>
      <w:r>
        <w:t>= 1000 kg</w:t>
      </w:r>
      <w:r w:rsidR="00087A44">
        <w:br/>
      </w:r>
      <w:r w:rsidRPr="00554E4B">
        <w:t>Another combination: 25 boxes of 1000 mL + 30 boxes of 600 mL + 28 boxes of 250 mL</w:t>
      </w:r>
      <w:r w:rsidR="00087A44">
        <w:br/>
      </w:r>
      <w:r>
        <w:t>= 25 × 20 + 30 × 12 + 28 × 5</w:t>
      </w:r>
      <w:r w:rsidR="00087A44">
        <w:br/>
      </w:r>
      <w:r>
        <w:t>= 500 + 360 + 140</w:t>
      </w:r>
      <w:r w:rsidR="00087A44">
        <w:br/>
      </w:r>
      <w:r w:rsidRPr="00554E4B">
        <w:t>= 1000 kg</w:t>
      </w:r>
    </w:p>
    <w:p w14:paraId="0386D79F" w14:textId="3C8094A8" w:rsidR="002D4D62" w:rsidRDefault="002D4D62" w:rsidP="002D4D62">
      <w:pPr>
        <w:pStyle w:val="Psectionresults"/>
      </w:pPr>
      <w:r w:rsidRPr="00192E14">
        <w:t>Extended answer total:</w:t>
      </w:r>
      <w:r>
        <w:t xml:space="preserve">   </w:t>
      </w:r>
      <w:r w:rsidRPr="00192E14">
        <w:t>20</w:t>
      </w:r>
    </w:p>
    <w:p w14:paraId="670AB3EB" w14:textId="1214A167" w:rsidR="002D4D62" w:rsidRPr="00194A57" w:rsidRDefault="002D4D62" w:rsidP="002D4D62">
      <w:pPr>
        <w:pStyle w:val="Psectionresults"/>
      </w:pPr>
      <w:r>
        <w:t>TOTAL test marks:    95</w:t>
      </w:r>
    </w:p>
    <w:p w14:paraId="2B29A89C" w14:textId="4488FF4B" w:rsidR="001158EE" w:rsidRPr="001B1771" w:rsidRDefault="001158EE" w:rsidP="001B1771"/>
    <w:sectPr w:rsidR="001158EE" w:rsidRPr="001B1771" w:rsidSect="00E50F1B">
      <w:headerReference w:type="default" r:id="rId27"/>
      <w:footerReference w:type="default" r:id="rId2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9AA3A" w14:textId="77777777" w:rsidR="00DF175F" w:rsidRDefault="00DF175F" w:rsidP="00B91E57">
      <w:r>
        <w:separator/>
      </w:r>
    </w:p>
  </w:endnote>
  <w:endnote w:type="continuationSeparator" w:id="0">
    <w:p w14:paraId="3AFE2BC6" w14:textId="77777777" w:rsidR="00DF175F" w:rsidRDefault="00DF175F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03A5A" w14:textId="77777777" w:rsidR="002C72B3" w:rsidRDefault="002C72B3" w:rsidP="00B91E57">
    <w:pPr>
      <w:pStyle w:val="Pfootertext"/>
    </w:pPr>
  </w:p>
  <w:p w14:paraId="10EB42C6" w14:textId="77777777" w:rsidR="002C72B3" w:rsidRPr="00B91E57" w:rsidRDefault="002C72B3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B01C4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104EA" w14:textId="77777777" w:rsidR="00DF175F" w:rsidRDefault="00DF175F" w:rsidP="00B91E57">
      <w:r>
        <w:separator/>
      </w:r>
    </w:p>
  </w:footnote>
  <w:footnote w:type="continuationSeparator" w:id="0">
    <w:p w14:paraId="023A7324" w14:textId="77777777" w:rsidR="00DF175F" w:rsidRDefault="00DF175F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D9C79" w14:textId="192B965C" w:rsidR="002C72B3" w:rsidRPr="006663F7" w:rsidRDefault="006663F7" w:rsidP="006663F7">
    <w:pPr>
      <w:pStyle w:val="Pheadertext"/>
    </w:pPr>
    <w:r>
      <w:t>Pearson Mathematics 7    Whole numbers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43BF3"/>
    <w:rsid w:val="00052D5F"/>
    <w:rsid w:val="00057492"/>
    <w:rsid w:val="0006253B"/>
    <w:rsid w:val="00062A9B"/>
    <w:rsid w:val="00062B27"/>
    <w:rsid w:val="00064993"/>
    <w:rsid w:val="00066722"/>
    <w:rsid w:val="00076BF9"/>
    <w:rsid w:val="00082AD0"/>
    <w:rsid w:val="00087A44"/>
    <w:rsid w:val="00090B15"/>
    <w:rsid w:val="00094B98"/>
    <w:rsid w:val="000C4CB1"/>
    <w:rsid w:val="000C6C56"/>
    <w:rsid w:val="000E702C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D86"/>
    <w:rsid w:val="00184305"/>
    <w:rsid w:val="001B1771"/>
    <w:rsid w:val="001B433F"/>
    <w:rsid w:val="001C4DB3"/>
    <w:rsid w:val="001F3D5E"/>
    <w:rsid w:val="00223001"/>
    <w:rsid w:val="00242A07"/>
    <w:rsid w:val="002509BC"/>
    <w:rsid w:val="002635BA"/>
    <w:rsid w:val="0029660A"/>
    <w:rsid w:val="0029665F"/>
    <w:rsid w:val="002A61AB"/>
    <w:rsid w:val="002C0D5B"/>
    <w:rsid w:val="002C3C99"/>
    <w:rsid w:val="002C5286"/>
    <w:rsid w:val="002C72B3"/>
    <w:rsid w:val="002D2E83"/>
    <w:rsid w:val="002D4D62"/>
    <w:rsid w:val="002E0784"/>
    <w:rsid w:val="002E154B"/>
    <w:rsid w:val="002E6AA3"/>
    <w:rsid w:val="002F1B51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124A"/>
    <w:rsid w:val="00374306"/>
    <w:rsid w:val="00376745"/>
    <w:rsid w:val="00381EB3"/>
    <w:rsid w:val="0039270F"/>
    <w:rsid w:val="00393ADE"/>
    <w:rsid w:val="003A6E83"/>
    <w:rsid w:val="003A6EA1"/>
    <w:rsid w:val="003B3BBF"/>
    <w:rsid w:val="003C445D"/>
    <w:rsid w:val="003E3349"/>
    <w:rsid w:val="004066D1"/>
    <w:rsid w:val="00411A5F"/>
    <w:rsid w:val="00412093"/>
    <w:rsid w:val="00413A15"/>
    <w:rsid w:val="004161B6"/>
    <w:rsid w:val="00420B07"/>
    <w:rsid w:val="0043227F"/>
    <w:rsid w:val="0044347C"/>
    <w:rsid w:val="00452041"/>
    <w:rsid w:val="0045557D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20"/>
    <w:rsid w:val="005067E7"/>
    <w:rsid w:val="0052478A"/>
    <w:rsid w:val="0052656A"/>
    <w:rsid w:val="00530D78"/>
    <w:rsid w:val="005526FD"/>
    <w:rsid w:val="00554ECF"/>
    <w:rsid w:val="00561C8E"/>
    <w:rsid w:val="00562DC2"/>
    <w:rsid w:val="00564139"/>
    <w:rsid w:val="005644F4"/>
    <w:rsid w:val="005665F4"/>
    <w:rsid w:val="00567CE7"/>
    <w:rsid w:val="00571F02"/>
    <w:rsid w:val="0057717E"/>
    <w:rsid w:val="00582BD5"/>
    <w:rsid w:val="0059291C"/>
    <w:rsid w:val="005A07A0"/>
    <w:rsid w:val="005A6C19"/>
    <w:rsid w:val="005C1799"/>
    <w:rsid w:val="005C2DB7"/>
    <w:rsid w:val="005C6EE5"/>
    <w:rsid w:val="005E769B"/>
    <w:rsid w:val="005F73A0"/>
    <w:rsid w:val="00604D55"/>
    <w:rsid w:val="00606690"/>
    <w:rsid w:val="0060765D"/>
    <w:rsid w:val="00607F60"/>
    <w:rsid w:val="00617BEA"/>
    <w:rsid w:val="006315DD"/>
    <w:rsid w:val="00647B20"/>
    <w:rsid w:val="00652315"/>
    <w:rsid w:val="00652D8E"/>
    <w:rsid w:val="00653C20"/>
    <w:rsid w:val="00665AA1"/>
    <w:rsid w:val="006663F7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2ECF"/>
    <w:rsid w:val="00775F8D"/>
    <w:rsid w:val="00781345"/>
    <w:rsid w:val="00796A94"/>
    <w:rsid w:val="007A1A60"/>
    <w:rsid w:val="007A392C"/>
    <w:rsid w:val="007B7545"/>
    <w:rsid w:val="007C05E1"/>
    <w:rsid w:val="007D4058"/>
    <w:rsid w:val="007F7F74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72A57"/>
    <w:rsid w:val="00883D65"/>
    <w:rsid w:val="00887F5C"/>
    <w:rsid w:val="008A2708"/>
    <w:rsid w:val="008A711A"/>
    <w:rsid w:val="008B01C4"/>
    <w:rsid w:val="008B5DC2"/>
    <w:rsid w:val="008C44CE"/>
    <w:rsid w:val="008D3E39"/>
    <w:rsid w:val="008E3A48"/>
    <w:rsid w:val="008F0DDC"/>
    <w:rsid w:val="008F0EC6"/>
    <w:rsid w:val="009023C1"/>
    <w:rsid w:val="009037E1"/>
    <w:rsid w:val="00913906"/>
    <w:rsid w:val="009147CC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0317"/>
    <w:rsid w:val="00962392"/>
    <w:rsid w:val="00973A38"/>
    <w:rsid w:val="00982F26"/>
    <w:rsid w:val="009841D7"/>
    <w:rsid w:val="009A776D"/>
    <w:rsid w:val="009C1F04"/>
    <w:rsid w:val="009C3377"/>
    <w:rsid w:val="009C60A6"/>
    <w:rsid w:val="009C62A9"/>
    <w:rsid w:val="009D03D9"/>
    <w:rsid w:val="009F156E"/>
    <w:rsid w:val="009F18B4"/>
    <w:rsid w:val="009F2FC5"/>
    <w:rsid w:val="009F6206"/>
    <w:rsid w:val="00A011F2"/>
    <w:rsid w:val="00A12079"/>
    <w:rsid w:val="00A215AF"/>
    <w:rsid w:val="00A23D25"/>
    <w:rsid w:val="00A248FA"/>
    <w:rsid w:val="00A26F1A"/>
    <w:rsid w:val="00A31A60"/>
    <w:rsid w:val="00A3377C"/>
    <w:rsid w:val="00A33FE9"/>
    <w:rsid w:val="00A35659"/>
    <w:rsid w:val="00A37631"/>
    <w:rsid w:val="00A41969"/>
    <w:rsid w:val="00A450C7"/>
    <w:rsid w:val="00A467F2"/>
    <w:rsid w:val="00A5299B"/>
    <w:rsid w:val="00A609BB"/>
    <w:rsid w:val="00A61D4A"/>
    <w:rsid w:val="00A66E55"/>
    <w:rsid w:val="00A673B1"/>
    <w:rsid w:val="00A74962"/>
    <w:rsid w:val="00A807EE"/>
    <w:rsid w:val="00A822F0"/>
    <w:rsid w:val="00A85A0A"/>
    <w:rsid w:val="00A92695"/>
    <w:rsid w:val="00AA25D9"/>
    <w:rsid w:val="00AA7ED5"/>
    <w:rsid w:val="00AB1640"/>
    <w:rsid w:val="00AD2442"/>
    <w:rsid w:val="00AD4FD5"/>
    <w:rsid w:val="00AE39F2"/>
    <w:rsid w:val="00AE3D80"/>
    <w:rsid w:val="00AF0F2C"/>
    <w:rsid w:val="00AF5384"/>
    <w:rsid w:val="00B04E28"/>
    <w:rsid w:val="00B11C16"/>
    <w:rsid w:val="00B12113"/>
    <w:rsid w:val="00B13718"/>
    <w:rsid w:val="00B21E3E"/>
    <w:rsid w:val="00B25421"/>
    <w:rsid w:val="00B31D5D"/>
    <w:rsid w:val="00B31E6A"/>
    <w:rsid w:val="00B32D92"/>
    <w:rsid w:val="00B46721"/>
    <w:rsid w:val="00B53A12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6F0B"/>
    <w:rsid w:val="00BB745A"/>
    <w:rsid w:val="00BB7A96"/>
    <w:rsid w:val="00BC28AD"/>
    <w:rsid w:val="00BD08D5"/>
    <w:rsid w:val="00BD26E7"/>
    <w:rsid w:val="00BF14C7"/>
    <w:rsid w:val="00BF4A08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240DE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77E2F"/>
    <w:rsid w:val="00D817B5"/>
    <w:rsid w:val="00D94C52"/>
    <w:rsid w:val="00DA3BBA"/>
    <w:rsid w:val="00DA6D73"/>
    <w:rsid w:val="00DB2FDA"/>
    <w:rsid w:val="00DC6F26"/>
    <w:rsid w:val="00DD25FC"/>
    <w:rsid w:val="00DE113C"/>
    <w:rsid w:val="00DE3994"/>
    <w:rsid w:val="00DE45D5"/>
    <w:rsid w:val="00DE67DE"/>
    <w:rsid w:val="00DE6AF2"/>
    <w:rsid w:val="00DF175F"/>
    <w:rsid w:val="00E01186"/>
    <w:rsid w:val="00E021E4"/>
    <w:rsid w:val="00E02483"/>
    <w:rsid w:val="00E02C5B"/>
    <w:rsid w:val="00E10D96"/>
    <w:rsid w:val="00E2498A"/>
    <w:rsid w:val="00E30E90"/>
    <w:rsid w:val="00E32473"/>
    <w:rsid w:val="00E3603C"/>
    <w:rsid w:val="00E42B3B"/>
    <w:rsid w:val="00E4401F"/>
    <w:rsid w:val="00E50F1B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6108"/>
    <w:rsid w:val="00F1598F"/>
    <w:rsid w:val="00F16439"/>
    <w:rsid w:val="00F24B10"/>
    <w:rsid w:val="00F279DF"/>
    <w:rsid w:val="00F41913"/>
    <w:rsid w:val="00F52AB9"/>
    <w:rsid w:val="00F5599A"/>
    <w:rsid w:val="00F64BA1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254"/>
    <w:rsid w:val="00FE47F1"/>
    <w:rsid w:val="00FE4B25"/>
    <w:rsid w:val="00FE6891"/>
    <w:rsid w:val="00FE6E25"/>
    <w:rsid w:val="00FF1B08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8BC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D4D62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2F1B5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uiPriority w:val="39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1B17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D4D62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2F1B5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uiPriority w:val="39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1B17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CAB96E-E39B-4F23-BABB-D27CC429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101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52</cp:revision>
  <cp:lastPrinted>2016-07-15T04:27:00Z</cp:lastPrinted>
  <dcterms:created xsi:type="dcterms:W3CDTF">2016-08-05T03:45:00Z</dcterms:created>
  <dcterms:modified xsi:type="dcterms:W3CDTF">2016-11-14T04:29:00Z</dcterms:modified>
</cp:coreProperties>
</file>