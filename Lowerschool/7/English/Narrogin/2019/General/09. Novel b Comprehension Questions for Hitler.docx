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68F" w:rsidRPr="00CD1F00" w:rsidRDefault="003344F8" w:rsidP="00AF368F">
      <w:pPr>
        <w:jc w:val="center"/>
        <w:rPr>
          <w:rFonts w:ascii="Arial" w:hAnsi="Arial" w:cs="Arial"/>
          <w:i/>
          <w:sz w:val="24"/>
          <w:szCs w:val="24"/>
        </w:rPr>
      </w:pPr>
      <w:bookmarkStart w:id="0" w:name="_GoBack"/>
      <w:bookmarkEnd w:id="0"/>
      <w:r w:rsidRPr="00CD1F00">
        <w:rPr>
          <w:rFonts w:ascii="Arial" w:hAnsi="Arial" w:cs="Arial"/>
          <w:sz w:val="24"/>
          <w:szCs w:val="24"/>
        </w:rPr>
        <w:t xml:space="preserve">Comprehension Questions for </w:t>
      </w:r>
      <w:r w:rsidRPr="00CD1F00">
        <w:rPr>
          <w:rFonts w:ascii="Arial" w:hAnsi="Arial" w:cs="Arial"/>
          <w:i/>
          <w:sz w:val="24"/>
          <w:szCs w:val="24"/>
        </w:rPr>
        <w:t>Hitler’s Daughter</w:t>
      </w:r>
    </w:p>
    <w:p w:rsidR="004E426F" w:rsidRDefault="003344F8" w:rsidP="00AF368F">
      <w:pPr>
        <w:jc w:val="center"/>
        <w:rPr>
          <w:rFonts w:ascii="Arial" w:hAnsi="Arial" w:cs="Arial"/>
          <w:sz w:val="24"/>
          <w:szCs w:val="24"/>
        </w:rPr>
      </w:pPr>
      <w:r w:rsidRPr="00CD1F00">
        <w:rPr>
          <w:rFonts w:ascii="Arial" w:hAnsi="Arial" w:cs="Arial"/>
          <w:sz w:val="24"/>
          <w:szCs w:val="24"/>
        </w:rPr>
        <w:t>chapters 1-11</w:t>
      </w:r>
    </w:p>
    <w:p w:rsidR="00E97A58" w:rsidRDefault="00E97A58" w:rsidP="00AF368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assessment is to be completed in class under test conditions in two periods.</w:t>
      </w:r>
    </w:p>
    <w:p w:rsidR="00E97A58" w:rsidRPr="00465796" w:rsidRDefault="00E97A58" w:rsidP="00AF368F">
      <w:pPr>
        <w:jc w:val="center"/>
        <w:rPr>
          <w:rFonts w:ascii="Arial" w:hAnsi="Arial" w:cs="Arial"/>
          <w:b/>
          <w:sz w:val="24"/>
          <w:szCs w:val="24"/>
        </w:rPr>
      </w:pPr>
    </w:p>
    <w:p w:rsidR="009F04F8" w:rsidRPr="00465796" w:rsidRDefault="00AF368F">
      <w:pPr>
        <w:rPr>
          <w:rFonts w:ascii="Arial" w:hAnsi="Arial" w:cs="Arial"/>
          <w:b/>
          <w:sz w:val="24"/>
          <w:szCs w:val="24"/>
        </w:rPr>
      </w:pPr>
      <w:r w:rsidRPr="00465796">
        <w:rPr>
          <w:rFonts w:ascii="Arial" w:hAnsi="Arial" w:cs="Arial"/>
          <w:b/>
          <w:sz w:val="24"/>
          <w:szCs w:val="24"/>
        </w:rPr>
        <w:t>Remember to:</w:t>
      </w:r>
    </w:p>
    <w:p w:rsidR="00AF368F" w:rsidRPr="00CD1F00" w:rsidRDefault="00AF368F" w:rsidP="00AF368F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CD1F00">
        <w:rPr>
          <w:rFonts w:ascii="Arial" w:hAnsi="Arial" w:cs="Arial"/>
          <w:sz w:val="24"/>
          <w:szCs w:val="24"/>
        </w:rPr>
        <w:t>Answer all questions using:</w:t>
      </w:r>
    </w:p>
    <w:p w:rsidR="00AF368F" w:rsidRPr="00CD1F00" w:rsidRDefault="00AF368F" w:rsidP="00AF368F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rPr>
          <w:rFonts w:ascii="Arial" w:hAnsi="Arial" w:cs="Arial"/>
        </w:rPr>
      </w:pPr>
      <w:r w:rsidRPr="00CD1F00">
        <w:rPr>
          <w:rFonts w:ascii="Arial" w:hAnsi="Arial" w:cs="Arial"/>
        </w:rPr>
        <w:t>Part of the question in the answer</w:t>
      </w:r>
    </w:p>
    <w:p w:rsidR="00AF368F" w:rsidRPr="00CD1F00" w:rsidRDefault="00AF368F" w:rsidP="00AF368F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rPr>
          <w:rFonts w:ascii="Arial" w:hAnsi="Arial" w:cs="Arial"/>
        </w:rPr>
      </w:pPr>
      <w:r w:rsidRPr="00CD1F00">
        <w:rPr>
          <w:rFonts w:ascii="Arial" w:hAnsi="Arial" w:cs="Arial"/>
        </w:rPr>
        <w:t>Quotations from the novel to support your response</w:t>
      </w:r>
    </w:p>
    <w:p w:rsidR="00AF368F" w:rsidRPr="00CD1F00" w:rsidRDefault="00AF368F" w:rsidP="00AF36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D1F00">
        <w:rPr>
          <w:rFonts w:ascii="Arial" w:hAnsi="Arial" w:cs="Arial"/>
        </w:rPr>
        <w:t>A complete sentence for your answer</w:t>
      </w:r>
      <w:r w:rsidR="006A3FC5" w:rsidRPr="00CD1F00">
        <w:rPr>
          <w:rFonts w:ascii="Arial" w:hAnsi="Arial" w:cs="Arial"/>
        </w:rPr>
        <w:t>.</w:t>
      </w:r>
    </w:p>
    <w:p w:rsidR="006A3FC5" w:rsidRPr="00CD1F00" w:rsidRDefault="006A3FC5" w:rsidP="006A3FC5">
      <w:pPr>
        <w:rPr>
          <w:rFonts w:ascii="Arial" w:hAnsi="Arial" w:cs="Arial"/>
          <w:sz w:val="24"/>
          <w:szCs w:val="24"/>
        </w:rPr>
      </w:pPr>
    </w:p>
    <w:p w:rsidR="006A3FC5" w:rsidRPr="00CD1F00" w:rsidRDefault="006A3FC5" w:rsidP="006A3FC5">
      <w:pPr>
        <w:rPr>
          <w:rFonts w:ascii="Arial" w:hAnsi="Arial" w:cs="Arial"/>
          <w:sz w:val="24"/>
          <w:szCs w:val="24"/>
        </w:rPr>
      </w:pPr>
    </w:p>
    <w:p w:rsidR="006A3FC5" w:rsidRPr="00CD1F00" w:rsidRDefault="00B01EAA" w:rsidP="00B01E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D1F00">
        <w:rPr>
          <w:rFonts w:ascii="Arial" w:hAnsi="Arial" w:cs="Arial"/>
        </w:rPr>
        <w:t>Why was Mark bothered about Anna’s story?</w:t>
      </w:r>
    </w:p>
    <w:p w:rsidR="00CD1F00" w:rsidRPr="00CD1F00" w:rsidRDefault="00CD1F00" w:rsidP="00CD1F00">
      <w:pPr>
        <w:pStyle w:val="ListParagraph"/>
        <w:rPr>
          <w:rFonts w:ascii="Arial" w:hAnsi="Arial" w:cs="Arial"/>
        </w:rPr>
      </w:pPr>
    </w:p>
    <w:p w:rsidR="006A3FC5" w:rsidRPr="00CD1F00" w:rsidRDefault="00B01EAA" w:rsidP="00B01E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D1F00">
        <w:rPr>
          <w:rFonts w:ascii="Arial" w:hAnsi="Arial" w:cs="Arial"/>
        </w:rPr>
        <w:t>How do you think Anna felt about telling her story? Why?</w:t>
      </w:r>
    </w:p>
    <w:p w:rsidR="00CD1F00" w:rsidRPr="00CD1F00" w:rsidRDefault="00CD1F00" w:rsidP="00CD1F00">
      <w:pPr>
        <w:pStyle w:val="ListParagraph"/>
        <w:rPr>
          <w:rFonts w:ascii="Arial" w:hAnsi="Arial" w:cs="Arial"/>
        </w:rPr>
      </w:pPr>
    </w:p>
    <w:p w:rsidR="006A3FC5" w:rsidRPr="00CD1F00" w:rsidRDefault="00B01EAA" w:rsidP="00B01E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D1F00">
        <w:rPr>
          <w:rFonts w:ascii="Arial" w:hAnsi="Arial" w:cs="Arial"/>
        </w:rPr>
        <w:t xml:space="preserve">Why did the dolls </w:t>
      </w:r>
      <w:proofErr w:type="spellStart"/>
      <w:r w:rsidRPr="00CD1F00">
        <w:rPr>
          <w:rFonts w:ascii="Arial" w:hAnsi="Arial" w:cs="Arial"/>
        </w:rPr>
        <w:t>Duffi</w:t>
      </w:r>
      <w:proofErr w:type="spellEnd"/>
      <w:r w:rsidRPr="00CD1F00">
        <w:rPr>
          <w:rFonts w:ascii="Arial" w:hAnsi="Arial" w:cs="Arial"/>
        </w:rPr>
        <w:t xml:space="preserve"> gave Heidi make her cry secretly at night?</w:t>
      </w:r>
    </w:p>
    <w:p w:rsidR="00CD1F00" w:rsidRPr="00CD1F00" w:rsidRDefault="00CD1F00" w:rsidP="00CD1F00">
      <w:pPr>
        <w:pStyle w:val="ListParagraph"/>
        <w:rPr>
          <w:rFonts w:ascii="Arial" w:hAnsi="Arial" w:cs="Arial"/>
        </w:rPr>
      </w:pPr>
    </w:p>
    <w:p w:rsidR="006A3FC5" w:rsidRPr="00CD1F00" w:rsidRDefault="00B01EAA" w:rsidP="00B01E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D1F00">
        <w:rPr>
          <w:rFonts w:ascii="Arial" w:hAnsi="Arial" w:cs="Arial"/>
        </w:rPr>
        <w:t>Do you think Mark has a good relationship with his parents? Why or why not?</w:t>
      </w:r>
    </w:p>
    <w:p w:rsidR="00CD1F00" w:rsidRPr="00CD1F00" w:rsidRDefault="00CD1F00" w:rsidP="00CD1F00">
      <w:pPr>
        <w:pStyle w:val="ListParagraph"/>
        <w:rPr>
          <w:rFonts w:ascii="Arial" w:hAnsi="Arial" w:cs="Arial"/>
        </w:rPr>
      </w:pPr>
    </w:p>
    <w:p w:rsidR="006A3FC5" w:rsidRPr="00CD1F00" w:rsidRDefault="00B01EAA" w:rsidP="00B01E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D1F00">
        <w:rPr>
          <w:rFonts w:ascii="Arial" w:hAnsi="Arial" w:cs="Arial"/>
        </w:rPr>
        <w:t>Why didn’t Heidi leave her dolls behind</w:t>
      </w:r>
    </w:p>
    <w:p w:rsidR="00CD1F00" w:rsidRPr="00CD1F00" w:rsidRDefault="00CD1F00" w:rsidP="00CD1F00">
      <w:pPr>
        <w:pStyle w:val="ListParagraph"/>
        <w:rPr>
          <w:rFonts w:ascii="Arial" w:hAnsi="Arial" w:cs="Arial"/>
        </w:rPr>
      </w:pPr>
    </w:p>
    <w:p w:rsidR="006A3FC5" w:rsidRPr="00CD1F00" w:rsidRDefault="00B01EAA" w:rsidP="00B01E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D1F00">
        <w:rPr>
          <w:rFonts w:ascii="Arial" w:hAnsi="Arial" w:cs="Arial"/>
        </w:rPr>
        <w:t xml:space="preserve">What was Frau </w:t>
      </w:r>
      <w:proofErr w:type="spellStart"/>
      <w:r w:rsidRPr="00CD1F00">
        <w:rPr>
          <w:rFonts w:ascii="Arial" w:hAnsi="Arial" w:cs="Arial"/>
        </w:rPr>
        <w:t>Leib’s</w:t>
      </w:r>
      <w:proofErr w:type="spellEnd"/>
      <w:r w:rsidRPr="00CD1F00">
        <w:rPr>
          <w:rFonts w:ascii="Arial" w:hAnsi="Arial" w:cs="Arial"/>
        </w:rPr>
        <w:t xml:space="preserve"> job?</w:t>
      </w:r>
    </w:p>
    <w:p w:rsidR="00CD1F00" w:rsidRPr="00CD1F00" w:rsidRDefault="00CD1F00" w:rsidP="00CD1F00">
      <w:pPr>
        <w:pStyle w:val="ListParagraph"/>
        <w:rPr>
          <w:rFonts w:ascii="Arial" w:hAnsi="Arial" w:cs="Arial"/>
        </w:rPr>
      </w:pPr>
    </w:p>
    <w:p w:rsidR="006A3FC5" w:rsidRPr="00CD1F00" w:rsidRDefault="00B01EAA" w:rsidP="00B01E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D1F00">
        <w:rPr>
          <w:rFonts w:ascii="Arial" w:hAnsi="Arial" w:cs="Arial"/>
        </w:rPr>
        <w:t>How would you describe Mrs Latter’s driving?</w:t>
      </w:r>
    </w:p>
    <w:p w:rsidR="00CD1F00" w:rsidRPr="00CD1F00" w:rsidRDefault="00CD1F00" w:rsidP="00CD1F00">
      <w:pPr>
        <w:pStyle w:val="ListParagraph"/>
        <w:rPr>
          <w:rFonts w:ascii="Arial" w:hAnsi="Arial" w:cs="Arial"/>
        </w:rPr>
      </w:pPr>
    </w:p>
    <w:p w:rsidR="006A3FC5" w:rsidRPr="00CD1F00" w:rsidRDefault="00B01EAA" w:rsidP="00B01E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D1F00">
        <w:rPr>
          <w:rFonts w:ascii="Arial" w:hAnsi="Arial" w:cs="Arial"/>
        </w:rPr>
        <w:t>What advice could you give Mark about doing the right thing</w:t>
      </w:r>
    </w:p>
    <w:p w:rsidR="00CD1F00" w:rsidRPr="00CD1F00" w:rsidRDefault="00CD1F00" w:rsidP="00CD1F00">
      <w:pPr>
        <w:pStyle w:val="ListParagraph"/>
        <w:rPr>
          <w:rFonts w:ascii="Arial" w:hAnsi="Arial" w:cs="Arial"/>
        </w:rPr>
      </w:pPr>
    </w:p>
    <w:p w:rsidR="006A3FC5" w:rsidRPr="00CD1F00" w:rsidRDefault="00B01EAA" w:rsidP="00B01E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D1F00">
        <w:rPr>
          <w:rFonts w:ascii="Arial" w:hAnsi="Arial" w:cs="Arial"/>
        </w:rPr>
        <w:t>Finish the sentence. I am like Mark because...</w:t>
      </w:r>
    </w:p>
    <w:p w:rsidR="00CD1F00" w:rsidRPr="00CD1F00" w:rsidRDefault="00CD1F00" w:rsidP="00CD1F00">
      <w:pPr>
        <w:pStyle w:val="ListParagraph"/>
        <w:rPr>
          <w:rFonts w:ascii="Arial" w:hAnsi="Arial" w:cs="Arial"/>
        </w:rPr>
      </w:pPr>
    </w:p>
    <w:p w:rsidR="006A3FC5" w:rsidRPr="00CD1F00" w:rsidRDefault="00CD1F00" w:rsidP="00CD1F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D1F00">
        <w:rPr>
          <w:rFonts w:ascii="Arial" w:hAnsi="Arial" w:cs="Arial"/>
        </w:rPr>
        <w:t>If you were around when Hitler was in power would you have protested? Why or why not?</w:t>
      </w:r>
    </w:p>
    <w:sectPr w:rsidR="006A3FC5" w:rsidRPr="00CD1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815EC"/>
    <w:multiLevelType w:val="hybridMultilevel"/>
    <w:tmpl w:val="516E80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34131"/>
    <w:multiLevelType w:val="hybridMultilevel"/>
    <w:tmpl w:val="CC686D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4F8"/>
    <w:rsid w:val="003344F8"/>
    <w:rsid w:val="00465796"/>
    <w:rsid w:val="004E426F"/>
    <w:rsid w:val="005E41CF"/>
    <w:rsid w:val="006A3FC5"/>
    <w:rsid w:val="009F04F8"/>
    <w:rsid w:val="00AF368F"/>
    <w:rsid w:val="00B01EAA"/>
    <w:rsid w:val="00CD1F00"/>
    <w:rsid w:val="00E9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1B5FE-427D-45A9-B253-9C231652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68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CE74D36</Template>
  <TotalTime>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Linda [Narrogin Senior High School]</dc:creator>
  <cp:keywords/>
  <dc:description/>
  <cp:lastModifiedBy>BISHOP Linda [Narrogin Senior High School]</cp:lastModifiedBy>
  <cp:revision>2</cp:revision>
  <dcterms:created xsi:type="dcterms:W3CDTF">2019-08-11T23:53:00Z</dcterms:created>
  <dcterms:modified xsi:type="dcterms:W3CDTF">2019-08-11T23:53:00Z</dcterms:modified>
</cp:coreProperties>
</file>