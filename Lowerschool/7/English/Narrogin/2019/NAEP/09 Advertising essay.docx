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5B5" w:rsidRPr="00BB7B67" w:rsidRDefault="008845B5" w:rsidP="008845B5">
      <w:pPr>
        <w:jc w:val="center"/>
        <w:rPr>
          <w:rFonts w:ascii="Arial" w:hAnsi="Arial" w:cs="Arial"/>
        </w:rPr>
      </w:pPr>
    </w:p>
    <w:p w:rsidR="008845B5" w:rsidRPr="00BB7B67" w:rsidRDefault="008845B5" w:rsidP="008845B5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48B74CB0" wp14:editId="3B05D554">
            <wp:extent cx="518160" cy="533400"/>
            <wp:effectExtent l="1905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ab/>
      </w:r>
      <w:r w:rsidRPr="00BB7B67">
        <w:rPr>
          <w:rFonts w:ascii="Arial" w:hAnsi="Arial" w:cs="Arial"/>
          <w:b/>
        </w:rPr>
        <w:t xml:space="preserve">NARROGIN SENIOR HIGH SCHOOL   </w:t>
      </w:r>
      <w:r w:rsidRPr="00BB7B67">
        <w:rPr>
          <w:rFonts w:ascii="Arial" w:hAnsi="Arial" w:cs="Arial"/>
          <w:b/>
        </w:rPr>
        <w:tab/>
      </w:r>
      <w:r>
        <w:rPr>
          <w:rFonts w:ascii="Arial" w:hAnsi="Arial" w:cs="Arial"/>
          <w:noProof/>
          <w:lang w:eastAsia="en-AU"/>
        </w:rPr>
        <w:drawing>
          <wp:inline distT="0" distB="0" distL="0" distR="0" wp14:anchorId="69D5C5BD" wp14:editId="490FD5C7">
            <wp:extent cx="518160" cy="533400"/>
            <wp:effectExtent l="1905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5B5" w:rsidRPr="00BB7B67" w:rsidRDefault="008845B5" w:rsidP="008845B5">
      <w:pPr>
        <w:jc w:val="center"/>
        <w:rPr>
          <w:rFonts w:ascii="Arial" w:hAnsi="Arial" w:cs="Arial"/>
          <w:b/>
        </w:rPr>
      </w:pPr>
    </w:p>
    <w:p w:rsidR="008845B5" w:rsidRDefault="008845B5" w:rsidP="008845B5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>Year 7 NAEP</w:t>
      </w:r>
    </w:p>
    <w:p w:rsidR="008845B5" w:rsidRPr="00BB7B67" w:rsidRDefault="008845B5" w:rsidP="008845B5">
      <w:pPr>
        <w:jc w:val="center"/>
        <w:rPr>
          <w:rFonts w:ascii="Arial" w:hAnsi="Arial" w:cs="Arial"/>
          <w:b/>
        </w:rPr>
      </w:pPr>
    </w:p>
    <w:p w:rsidR="008845B5" w:rsidRDefault="008845B5" w:rsidP="008845B5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pPr w:leftFromText="180" w:rightFromText="180" w:vertAnchor="text" w:horzAnchor="margin" w:tblpY="-100"/>
        <w:tblW w:w="9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64"/>
      </w:tblGrid>
      <w:tr w:rsidR="008845B5" w:rsidRPr="00BB7B67" w:rsidTr="008845B5">
        <w:trPr>
          <w:cantSplit/>
          <w:trHeight w:val="510"/>
        </w:trPr>
        <w:tc>
          <w:tcPr>
            <w:tcW w:w="9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B5" w:rsidRDefault="008845B5" w:rsidP="008845B5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Date Due: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8845B5" w:rsidRPr="00BB7B67" w:rsidRDefault="008845B5" w:rsidP="008845B5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8845B5" w:rsidRPr="00BB7B67" w:rsidTr="008845B5">
        <w:trPr>
          <w:cantSplit/>
          <w:trHeight w:val="2392"/>
        </w:trPr>
        <w:tc>
          <w:tcPr>
            <w:tcW w:w="9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B5" w:rsidRDefault="008845B5" w:rsidP="008845B5">
            <w:pPr>
              <w:rPr>
                <w:rFonts w:ascii="Arial" w:hAnsi="Arial" w:cs="Arial"/>
                <w:b/>
                <w:lang w:val="en-US"/>
              </w:rPr>
            </w:pPr>
          </w:p>
          <w:p w:rsidR="008845B5" w:rsidRPr="00DA5724" w:rsidRDefault="008845B5" w:rsidP="008845B5">
            <w:pPr>
              <w:rPr>
                <w:rFonts w:ascii="Arial" w:hAnsi="Arial" w:cs="Arial"/>
                <w:lang w:val="en-US"/>
              </w:rPr>
            </w:pPr>
            <w:r w:rsidRPr="00DA5724">
              <w:rPr>
                <w:rFonts w:ascii="Arial" w:hAnsi="Arial" w:cs="Arial"/>
                <w:b/>
                <w:sz w:val="22"/>
                <w:lang w:val="en-US"/>
              </w:rPr>
              <w:t xml:space="preserve">Assessment Type and weighting: </w:t>
            </w:r>
            <w:r w:rsidRPr="00DA5724">
              <w:rPr>
                <w:rFonts w:ascii="Arial" w:hAnsi="Arial" w:cs="Arial"/>
                <w:sz w:val="22"/>
                <w:lang w:val="en-US"/>
              </w:rPr>
              <w:t>Reading &amp; Viewing 5%, Writing 5%</w:t>
            </w:r>
          </w:p>
          <w:p w:rsidR="008845B5" w:rsidRPr="00BB7B67" w:rsidRDefault="008845B5" w:rsidP="008845B5">
            <w:pPr>
              <w:rPr>
                <w:rFonts w:ascii="Arial" w:hAnsi="Arial" w:cs="Arial"/>
                <w:b/>
                <w:lang w:val="en-US"/>
              </w:rPr>
            </w:pPr>
          </w:p>
          <w:p w:rsidR="008845B5" w:rsidRPr="00CC250C" w:rsidRDefault="008845B5" w:rsidP="008845B5">
            <w:pPr>
              <w:rPr>
                <w:rFonts w:ascii="Arial" w:hAnsi="Arial" w:cs="Arial"/>
                <w:sz w:val="20"/>
                <w:szCs w:val="20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 xml:space="preserve"> 9: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4C5F26">
              <w:rPr>
                <w:rFonts w:ascii="Arial" w:hAnsi="Arial" w:cs="Arial"/>
                <w:sz w:val="22"/>
                <w:szCs w:val="22"/>
              </w:rPr>
              <w:t xml:space="preserve">In-class essay: </w:t>
            </w:r>
            <w:r w:rsidRPr="004C5F26">
              <w:rPr>
                <w:rFonts w:ascii="Arial" w:eastAsia="Calibri" w:hAnsi="Arial" w:cs="Arial"/>
                <w:sz w:val="22"/>
                <w:szCs w:val="22"/>
                <w:lang w:eastAsia="en-AU"/>
              </w:rPr>
              <w:t xml:space="preserve">Discuss how the advertiser has constructed </w:t>
            </w:r>
            <w:r w:rsidRPr="004C5F26">
              <w:rPr>
                <w:rFonts w:ascii="Arial" w:eastAsia="Calibri" w:hAnsi="Arial" w:cs="Arial"/>
                <w:i/>
                <w:sz w:val="22"/>
                <w:szCs w:val="22"/>
                <w:u w:val="single"/>
                <w:lang w:eastAsia="en-AU"/>
              </w:rPr>
              <w:t>one</w:t>
            </w:r>
            <w:r w:rsidRPr="004C5F26">
              <w:rPr>
                <w:rFonts w:ascii="Arial" w:eastAsia="Calibri" w:hAnsi="Arial" w:cs="Arial"/>
                <w:sz w:val="22"/>
                <w:szCs w:val="22"/>
                <w:lang w:eastAsia="en-AU"/>
              </w:rPr>
              <w:t xml:space="preserve"> advertisement to target a specific aud</w:t>
            </w:r>
            <w:r>
              <w:rPr>
                <w:rFonts w:ascii="Arial" w:eastAsia="Calibri" w:hAnsi="Arial" w:cs="Arial"/>
                <w:sz w:val="22"/>
                <w:szCs w:val="22"/>
                <w:lang w:eastAsia="en-AU"/>
              </w:rPr>
              <w:t>ience and communicate a message</w:t>
            </w:r>
            <w:r w:rsidRPr="004C5F26">
              <w:rPr>
                <w:rFonts w:ascii="Arial" w:hAnsi="Arial" w:cs="Arial"/>
                <w:sz w:val="22"/>
                <w:szCs w:val="20"/>
              </w:rPr>
              <w:t>.</w:t>
            </w:r>
          </w:p>
          <w:p w:rsidR="008845B5" w:rsidRPr="00D57F01" w:rsidRDefault="008845B5" w:rsidP="008845B5">
            <w:pPr>
              <w:spacing w:after="120"/>
            </w:pPr>
          </w:p>
          <w:p w:rsidR="008845B5" w:rsidRPr="00BB7B67" w:rsidRDefault="008845B5" w:rsidP="008845B5">
            <w:pPr>
              <w:rPr>
                <w:rFonts w:ascii="Arial" w:hAnsi="Arial" w:cs="Arial"/>
                <w:b/>
                <w:lang w:val="en-US"/>
              </w:rPr>
            </w:pPr>
          </w:p>
          <w:p w:rsidR="008845B5" w:rsidRPr="00BB7B67" w:rsidRDefault="008845B5" w:rsidP="008845B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8845B5" w:rsidRPr="00BB7B67" w:rsidRDefault="008845B5" w:rsidP="008845B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8845B5" w:rsidRPr="00BB7B67" w:rsidRDefault="008845B5" w:rsidP="008845B5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26"/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8845B5" w:rsidRPr="00BB7B67" w:rsidTr="008845B5">
        <w:tc>
          <w:tcPr>
            <w:tcW w:w="6366" w:type="dxa"/>
          </w:tcPr>
          <w:p w:rsidR="008845B5" w:rsidRPr="00BB7B67" w:rsidRDefault="008845B5" w:rsidP="008845B5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8845B5" w:rsidRPr="00BB7B67" w:rsidRDefault="008845B5" w:rsidP="008845B5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8845B5" w:rsidRPr="00BB7B67" w:rsidRDefault="008845B5" w:rsidP="008845B5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8845B5" w:rsidRPr="00BB7B67" w:rsidRDefault="008845B5" w:rsidP="008845B5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8845B5" w:rsidRPr="00BB7B67" w:rsidTr="008845B5">
        <w:tc>
          <w:tcPr>
            <w:tcW w:w="6366" w:type="dxa"/>
          </w:tcPr>
          <w:p w:rsidR="008845B5" w:rsidRPr="00BB7B67" w:rsidRDefault="008845B5" w:rsidP="008845B5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In-class essay</w:t>
            </w:r>
          </w:p>
        </w:tc>
        <w:tc>
          <w:tcPr>
            <w:tcW w:w="1440" w:type="dxa"/>
          </w:tcPr>
          <w:p w:rsidR="008845B5" w:rsidRPr="00BB7B67" w:rsidRDefault="008845B5" w:rsidP="008845B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8845B5" w:rsidRPr="00BB7B67" w:rsidRDefault="008845B5" w:rsidP="008845B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8845B5" w:rsidRPr="00BB7B67" w:rsidRDefault="008845B5" w:rsidP="008845B5">
            <w:pPr>
              <w:rPr>
                <w:rFonts w:ascii="Arial" w:hAnsi="Arial" w:cs="Arial"/>
                <w:lang w:val="en-US"/>
              </w:rPr>
            </w:pPr>
          </w:p>
        </w:tc>
      </w:tr>
      <w:tr w:rsidR="008845B5" w:rsidRPr="00BB7B67" w:rsidTr="008845B5">
        <w:tc>
          <w:tcPr>
            <w:tcW w:w="6366" w:type="dxa"/>
          </w:tcPr>
          <w:p w:rsidR="008845B5" w:rsidRDefault="008845B5" w:rsidP="008845B5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Annotated advertisement</w:t>
            </w:r>
          </w:p>
        </w:tc>
        <w:tc>
          <w:tcPr>
            <w:tcW w:w="1440" w:type="dxa"/>
          </w:tcPr>
          <w:p w:rsidR="008845B5" w:rsidRPr="00BB7B67" w:rsidRDefault="008845B5" w:rsidP="008845B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8845B5" w:rsidRPr="00BB7B67" w:rsidRDefault="008845B5" w:rsidP="008845B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8845B5" w:rsidRPr="00BB7B67" w:rsidRDefault="008845B5" w:rsidP="008845B5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8845B5" w:rsidRPr="00BB7B67" w:rsidRDefault="008845B5" w:rsidP="008845B5">
      <w:pPr>
        <w:rPr>
          <w:rFonts w:ascii="Arial" w:hAnsi="Arial" w:cs="Arial"/>
          <w:lang w:val="en-US"/>
        </w:rPr>
      </w:pPr>
      <w:bookmarkStart w:id="0" w:name="_GoBack"/>
      <w:bookmarkEnd w:id="0"/>
    </w:p>
    <w:p w:rsidR="008845B5" w:rsidRDefault="008845B5" w:rsidP="008845B5">
      <w:pPr>
        <w:rPr>
          <w:rFonts w:ascii="Arial" w:hAnsi="Arial" w:cs="Arial"/>
          <w:lang w:val="en-US"/>
        </w:rPr>
      </w:pPr>
    </w:p>
    <w:p w:rsidR="008845B5" w:rsidRPr="00BB7B67" w:rsidRDefault="008845B5" w:rsidP="008845B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BB7B67">
        <w:rPr>
          <w:rFonts w:ascii="Arial" w:hAnsi="Arial" w:cs="Arial"/>
          <w:lang w:val="en-US"/>
        </w:rPr>
        <w:t>Comment:</w:t>
      </w:r>
      <w:r w:rsidRPr="00BB7B67">
        <w:rPr>
          <w:rFonts w:ascii="Arial" w:hAnsi="Arial" w:cs="Arial"/>
          <w:b/>
          <w:lang w:val="en-US"/>
        </w:rPr>
        <w:t xml:space="preserve"> </w:t>
      </w:r>
    </w:p>
    <w:p w:rsidR="008845B5" w:rsidRPr="00BB7B67" w:rsidRDefault="008845B5" w:rsidP="008845B5">
      <w:pPr>
        <w:rPr>
          <w:rFonts w:ascii="Arial" w:hAnsi="Arial" w:cs="Arial"/>
          <w:b/>
          <w:lang w:val="en-US"/>
        </w:rPr>
      </w:pPr>
    </w:p>
    <w:p w:rsidR="008845B5" w:rsidRPr="00BB7B67" w:rsidRDefault="008845B5" w:rsidP="008845B5">
      <w:pPr>
        <w:rPr>
          <w:rFonts w:ascii="Arial" w:hAnsi="Arial" w:cs="Arial"/>
          <w:b/>
          <w:lang w:val="en-US"/>
        </w:rPr>
      </w:pPr>
    </w:p>
    <w:p w:rsidR="008845B5" w:rsidRDefault="008845B5" w:rsidP="008845B5">
      <w:pPr>
        <w:rPr>
          <w:rFonts w:ascii="Arial" w:hAnsi="Arial" w:cs="Arial"/>
          <w:b/>
          <w:lang w:val="en-US"/>
        </w:rPr>
      </w:pPr>
    </w:p>
    <w:p w:rsidR="008845B5" w:rsidRDefault="008845B5" w:rsidP="008845B5">
      <w:pPr>
        <w:rPr>
          <w:rFonts w:ascii="Arial" w:hAnsi="Arial" w:cs="Arial"/>
          <w:b/>
          <w:lang w:val="en-US"/>
        </w:rPr>
      </w:pPr>
    </w:p>
    <w:p w:rsidR="008845B5" w:rsidRDefault="008845B5" w:rsidP="008845B5">
      <w:pPr>
        <w:rPr>
          <w:rFonts w:ascii="Arial" w:hAnsi="Arial" w:cs="Arial"/>
          <w:b/>
          <w:lang w:val="en-US"/>
        </w:rPr>
      </w:pPr>
    </w:p>
    <w:p w:rsidR="008845B5" w:rsidRDefault="008845B5" w:rsidP="008845B5">
      <w:pPr>
        <w:rPr>
          <w:rFonts w:ascii="Arial" w:hAnsi="Arial" w:cs="Arial"/>
          <w:b/>
          <w:lang w:val="en-US"/>
        </w:rPr>
      </w:pPr>
    </w:p>
    <w:p w:rsidR="008845B5" w:rsidRDefault="008845B5" w:rsidP="008845B5">
      <w:pPr>
        <w:rPr>
          <w:rFonts w:ascii="Arial" w:hAnsi="Arial" w:cs="Arial"/>
          <w:b/>
          <w:lang w:val="en-US"/>
        </w:rPr>
      </w:pPr>
    </w:p>
    <w:p w:rsidR="008845B5" w:rsidRDefault="008845B5" w:rsidP="008845B5">
      <w:pPr>
        <w:rPr>
          <w:rFonts w:ascii="Arial" w:hAnsi="Arial" w:cs="Arial"/>
          <w:b/>
          <w:lang w:val="en-US"/>
        </w:rPr>
      </w:pPr>
    </w:p>
    <w:p w:rsidR="008845B5" w:rsidRDefault="008845B5" w:rsidP="008845B5">
      <w:pPr>
        <w:rPr>
          <w:rFonts w:ascii="Arial" w:hAnsi="Arial" w:cs="Arial"/>
          <w:b/>
          <w:lang w:val="en-US"/>
        </w:rPr>
      </w:pPr>
    </w:p>
    <w:p w:rsidR="008845B5" w:rsidRDefault="008845B5" w:rsidP="008845B5">
      <w:pPr>
        <w:rPr>
          <w:rFonts w:ascii="Arial" w:hAnsi="Arial" w:cs="Arial"/>
          <w:b/>
          <w:lang w:val="en-US"/>
        </w:rPr>
      </w:pPr>
    </w:p>
    <w:p w:rsidR="008845B5" w:rsidRDefault="008845B5" w:rsidP="008845B5">
      <w:pPr>
        <w:rPr>
          <w:rFonts w:ascii="Arial" w:hAnsi="Arial" w:cs="Arial"/>
          <w:b/>
          <w:lang w:val="en-US"/>
        </w:rPr>
      </w:pPr>
    </w:p>
    <w:p w:rsidR="008845B5" w:rsidRDefault="008845B5" w:rsidP="008845B5">
      <w:pPr>
        <w:rPr>
          <w:rFonts w:ascii="Arial" w:hAnsi="Arial" w:cs="Arial"/>
          <w:b/>
          <w:lang w:val="en-US"/>
        </w:rPr>
      </w:pPr>
    </w:p>
    <w:p w:rsidR="008845B5" w:rsidRDefault="008845B5" w:rsidP="008845B5">
      <w:pPr>
        <w:rPr>
          <w:rFonts w:ascii="Arial" w:hAnsi="Arial" w:cs="Arial"/>
          <w:b/>
          <w:lang w:val="en-US"/>
        </w:rPr>
      </w:pPr>
    </w:p>
    <w:p w:rsidR="008845B5" w:rsidRDefault="008845B5" w:rsidP="008845B5">
      <w:pPr>
        <w:rPr>
          <w:rFonts w:ascii="Arial" w:hAnsi="Arial" w:cs="Arial"/>
          <w:b/>
          <w:lang w:val="en-US"/>
        </w:rPr>
      </w:pPr>
    </w:p>
    <w:p w:rsidR="008845B5" w:rsidRDefault="008845B5" w:rsidP="008845B5">
      <w:pPr>
        <w:rPr>
          <w:rFonts w:ascii="Arial" w:hAnsi="Arial" w:cs="Arial"/>
          <w:b/>
          <w:lang w:val="en-US"/>
        </w:rPr>
      </w:pPr>
    </w:p>
    <w:p w:rsidR="008845B5" w:rsidRDefault="008845B5" w:rsidP="008845B5">
      <w:pPr>
        <w:rPr>
          <w:rFonts w:ascii="Arial" w:hAnsi="Arial" w:cs="Arial"/>
          <w:b/>
          <w:lang w:val="en-US"/>
        </w:rPr>
      </w:pPr>
    </w:p>
    <w:p w:rsidR="008845B5" w:rsidRDefault="008845B5" w:rsidP="008845B5">
      <w:pPr>
        <w:rPr>
          <w:rFonts w:ascii="Arial" w:hAnsi="Arial" w:cs="Arial"/>
          <w:b/>
          <w:lang w:val="en-US"/>
        </w:rPr>
      </w:pPr>
    </w:p>
    <w:p w:rsidR="008845B5" w:rsidRDefault="008845B5" w:rsidP="008845B5">
      <w:pPr>
        <w:rPr>
          <w:rFonts w:ascii="Arial" w:hAnsi="Arial" w:cs="Arial"/>
          <w:b/>
          <w:lang w:val="en-US"/>
        </w:rPr>
      </w:pPr>
    </w:p>
    <w:p w:rsidR="008845B5" w:rsidRDefault="008845B5" w:rsidP="008845B5">
      <w:pPr>
        <w:rPr>
          <w:rFonts w:ascii="Arial" w:hAnsi="Arial" w:cs="Arial"/>
          <w:b/>
          <w:lang w:val="en-US"/>
        </w:rPr>
      </w:pPr>
    </w:p>
    <w:p w:rsidR="008845B5" w:rsidRDefault="008845B5" w:rsidP="008845B5">
      <w:pPr>
        <w:jc w:val="center"/>
        <w:rPr>
          <w:rFonts w:ascii="Arial" w:hAnsi="Arial" w:cs="Arial"/>
          <w:b/>
          <w:lang w:val="en-US"/>
        </w:rPr>
      </w:pPr>
    </w:p>
    <w:p w:rsidR="008845B5" w:rsidRDefault="008845B5" w:rsidP="008845B5">
      <w:pPr>
        <w:rPr>
          <w:rFonts w:ascii="Arial" w:hAnsi="Arial" w:cs="Arial"/>
          <w:b/>
          <w:lang w:val="en-US"/>
        </w:rPr>
      </w:pPr>
    </w:p>
    <w:p w:rsidR="008845B5" w:rsidRDefault="008845B5" w:rsidP="008845B5">
      <w:pPr>
        <w:jc w:val="center"/>
        <w:rPr>
          <w:rFonts w:ascii="Arial" w:hAnsi="Arial" w:cs="Arial"/>
          <w:b/>
          <w:lang w:val="en-US"/>
        </w:rPr>
      </w:pPr>
    </w:p>
    <w:p w:rsidR="008845B5" w:rsidRDefault="008845B5" w:rsidP="008845B5">
      <w:pPr>
        <w:jc w:val="center"/>
        <w:rPr>
          <w:rFonts w:ascii="Arial" w:hAnsi="Arial" w:cs="Arial"/>
          <w:b/>
          <w:lang w:val="en-US"/>
        </w:rPr>
      </w:pPr>
    </w:p>
    <w:p w:rsidR="008845B5" w:rsidRDefault="008845B5" w:rsidP="008845B5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MARKING CRITERIA</w:t>
      </w:r>
    </w:p>
    <w:p w:rsidR="008845B5" w:rsidRDefault="008845B5" w:rsidP="008845B5">
      <w:pPr>
        <w:ind w:left="-993"/>
        <w:jc w:val="center"/>
        <w:rPr>
          <w:rFonts w:ascii="Arial" w:hAnsi="Arial" w:cs="Arial"/>
          <w:b/>
          <w:lang w:val="en-US"/>
        </w:rPr>
      </w:pPr>
    </w:p>
    <w:p w:rsidR="008845B5" w:rsidRDefault="008845B5" w:rsidP="008845B5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Reading &amp; Viewing: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 w:rsidRPr="00AD4F55">
        <w:rPr>
          <w:rFonts w:ascii="Arial" w:hAnsi="Arial" w:cs="Arial"/>
          <w:lang w:val="en-US"/>
        </w:rPr>
        <w:t>Score: __________</w:t>
      </w:r>
    </w:p>
    <w:p w:rsidR="008845B5" w:rsidRDefault="008845B5" w:rsidP="008845B5">
      <w:pPr>
        <w:jc w:val="center"/>
        <w:rPr>
          <w:rFonts w:ascii="Arial" w:hAnsi="Arial" w:cs="Arial"/>
          <w:b/>
          <w:lang w:val="en-US"/>
        </w:rPr>
      </w:pPr>
    </w:p>
    <w:tbl>
      <w:tblPr>
        <w:tblW w:w="8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2177"/>
        <w:gridCol w:w="2177"/>
        <w:gridCol w:w="2178"/>
      </w:tblGrid>
      <w:tr w:rsidR="008845B5" w:rsidRPr="00DF4A36" w:rsidTr="007C4D93">
        <w:trPr>
          <w:trHeight w:val="256"/>
          <w:jc w:val="center"/>
        </w:trPr>
        <w:tc>
          <w:tcPr>
            <w:tcW w:w="2195" w:type="dxa"/>
            <w:shd w:val="clear" w:color="auto" w:fill="auto"/>
          </w:tcPr>
          <w:p w:rsidR="008845B5" w:rsidRPr="007C6DD7" w:rsidRDefault="008845B5" w:rsidP="007C4D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7" w:type="dxa"/>
            <w:shd w:val="clear" w:color="auto" w:fill="auto"/>
          </w:tcPr>
          <w:p w:rsidR="008845B5" w:rsidRPr="007C6DD7" w:rsidRDefault="008845B5" w:rsidP="007C4D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</w:t>
            </w:r>
          </w:p>
          <w:p w:rsidR="008845B5" w:rsidRPr="007C6DD7" w:rsidRDefault="008845B5" w:rsidP="007C4D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8845B5" w:rsidRPr="007C6DD7" w:rsidRDefault="008845B5" w:rsidP="007C4D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2177" w:type="dxa"/>
            <w:shd w:val="clear" w:color="auto" w:fill="auto"/>
          </w:tcPr>
          <w:p w:rsidR="008845B5" w:rsidRPr="007C6DD7" w:rsidRDefault="008845B5" w:rsidP="007C4D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</w:t>
            </w:r>
          </w:p>
          <w:p w:rsidR="008845B5" w:rsidRPr="007C6DD7" w:rsidRDefault="008845B5" w:rsidP="007C4D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8845B5" w:rsidRPr="007C6DD7" w:rsidRDefault="008845B5" w:rsidP="007C4D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2178" w:type="dxa"/>
            <w:shd w:val="clear" w:color="auto" w:fill="auto"/>
          </w:tcPr>
          <w:p w:rsidR="008845B5" w:rsidRPr="007C6DD7" w:rsidRDefault="008845B5" w:rsidP="007C4D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</w:t>
            </w:r>
          </w:p>
          <w:p w:rsidR="008845B5" w:rsidRPr="007C6DD7" w:rsidRDefault="008845B5" w:rsidP="007C4D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8845B5" w:rsidRPr="007C6DD7" w:rsidRDefault="008845B5" w:rsidP="007C4D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</w:tr>
      <w:tr w:rsidR="008845B5" w:rsidRPr="00DF4A36" w:rsidTr="007C4D93">
        <w:trPr>
          <w:trHeight w:val="581"/>
          <w:jc w:val="center"/>
        </w:trPr>
        <w:tc>
          <w:tcPr>
            <w:tcW w:w="2195" w:type="dxa"/>
            <w:shd w:val="clear" w:color="auto" w:fill="auto"/>
          </w:tcPr>
          <w:p w:rsidR="008845B5" w:rsidRPr="00D62241" w:rsidRDefault="008845B5" w:rsidP="007C4D9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62241">
              <w:rPr>
                <w:rFonts w:ascii="Arial" w:hAnsi="Arial" w:cs="Arial"/>
                <w:b/>
                <w:sz w:val="16"/>
                <w:szCs w:val="16"/>
                <w:lang w:eastAsia="en-AU"/>
              </w:rPr>
              <w:t>Text structure</w:t>
            </w:r>
          </w:p>
        </w:tc>
        <w:tc>
          <w:tcPr>
            <w:tcW w:w="2177" w:type="dxa"/>
            <w:shd w:val="clear" w:color="auto" w:fill="auto"/>
          </w:tcPr>
          <w:p w:rsidR="008845B5" w:rsidRPr="00C438A3" w:rsidRDefault="008845B5" w:rsidP="007C4D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438A3">
              <w:rPr>
                <w:rFonts w:ascii="Arial" w:hAnsi="Arial" w:cs="Arial"/>
                <w:sz w:val="16"/>
                <w:szCs w:val="16"/>
              </w:rPr>
              <w:t>Explains how a text can be constructed to appeal to their intended audiences and to promote particular viewpoints.</w:t>
            </w:r>
          </w:p>
        </w:tc>
        <w:tc>
          <w:tcPr>
            <w:tcW w:w="2177" w:type="dxa"/>
            <w:shd w:val="clear" w:color="auto" w:fill="auto"/>
          </w:tcPr>
          <w:p w:rsidR="008845B5" w:rsidRPr="00C438A3" w:rsidRDefault="008845B5" w:rsidP="007C4D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438A3">
              <w:rPr>
                <w:rFonts w:ascii="Arial" w:hAnsi="Arial" w:cs="Arial"/>
                <w:sz w:val="16"/>
                <w:szCs w:val="16"/>
              </w:rPr>
              <w:t>Describes aspects of a text’s structure that help to promote a viewpoint and appeal to particular audiences in particular contexts.</w:t>
            </w:r>
          </w:p>
        </w:tc>
        <w:tc>
          <w:tcPr>
            <w:tcW w:w="2178" w:type="dxa"/>
            <w:shd w:val="clear" w:color="auto" w:fill="auto"/>
          </w:tcPr>
          <w:p w:rsidR="008845B5" w:rsidRPr="00C438A3" w:rsidRDefault="008845B5" w:rsidP="007C4D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438A3">
              <w:rPr>
                <w:rFonts w:ascii="Arial" w:hAnsi="Arial" w:cs="Arial"/>
                <w:sz w:val="16"/>
                <w:szCs w:val="16"/>
              </w:rPr>
              <w:t>Identifies how text structures can influence the complexity of a text and are dependent on audience, purpose and context.</w:t>
            </w:r>
          </w:p>
        </w:tc>
      </w:tr>
      <w:tr w:rsidR="008845B5" w:rsidRPr="00DF4A36" w:rsidTr="007C4D93">
        <w:trPr>
          <w:trHeight w:val="838"/>
          <w:jc w:val="center"/>
        </w:trPr>
        <w:tc>
          <w:tcPr>
            <w:tcW w:w="2195" w:type="dxa"/>
            <w:shd w:val="clear" w:color="auto" w:fill="auto"/>
          </w:tcPr>
          <w:p w:rsidR="008845B5" w:rsidRPr="00D62241" w:rsidRDefault="008845B5" w:rsidP="007C4D93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 w:rsidRPr="00D62241">
              <w:rPr>
                <w:rFonts w:ascii="Arial" w:hAnsi="Arial" w:cs="Arial"/>
                <w:b/>
                <w:sz w:val="16"/>
                <w:szCs w:val="16"/>
                <w:lang w:eastAsia="en-AU"/>
              </w:rPr>
              <w:t>Conventions of text</w:t>
            </w:r>
          </w:p>
          <w:p w:rsidR="008845B5" w:rsidRPr="00D62241" w:rsidRDefault="008845B5" w:rsidP="007C4D93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</w:p>
          <w:p w:rsidR="008845B5" w:rsidRPr="00D62241" w:rsidRDefault="008845B5" w:rsidP="007C4D93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</w:p>
          <w:p w:rsidR="008845B5" w:rsidRPr="00D62241" w:rsidRDefault="008845B5" w:rsidP="007C4D93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</w:p>
          <w:p w:rsidR="008845B5" w:rsidRPr="00D62241" w:rsidRDefault="008845B5" w:rsidP="007C4D93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</w:p>
          <w:p w:rsidR="008845B5" w:rsidRPr="00D62241" w:rsidRDefault="008845B5" w:rsidP="007C4D93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</w:p>
          <w:p w:rsidR="008845B5" w:rsidRPr="00D62241" w:rsidRDefault="008845B5" w:rsidP="007C4D93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</w:p>
          <w:p w:rsidR="008845B5" w:rsidRPr="00D62241" w:rsidRDefault="008845B5" w:rsidP="007C4D9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77" w:type="dxa"/>
            <w:shd w:val="clear" w:color="auto" w:fill="auto"/>
          </w:tcPr>
          <w:p w:rsidR="008845B5" w:rsidRPr="00C438A3" w:rsidRDefault="008845B5" w:rsidP="007C4D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438A3">
              <w:rPr>
                <w:rFonts w:ascii="Arial" w:hAnsi="Arial" w:cs="Arial"/>
                <w:sz w:val="16"/>
                <w:szCs w:val="16"/>
              </w:rPr>
              <w:t>Explains the way in which specific visual language devices have been used to construct characters and to influence a viewer’s response to them.</w:t>
            </w:r>
          </w:p>
        </w:tc>
        <w:tc>
          <w:tcPr>
            <w:tcW w:w="2177" w:type="dxa"/>
            <w:shd w:val="clear" w:color="auto" w:fill="auto"/>
          </w:tcPr>
          <w:p w:rsidR="008845B5" w:rsidRPr="00C438A3" w:rsidRDefault="008845B5" w:rsidP="007C4D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438A3">
              <w:rPr>
                <w:rFonts w:ascii="Arial" w:hAnsi="Arial" w:cs="Arial"/>
                <w:sz w:val="16"/>
                <w:szCs w:val="16"/>
              </w:rPr>
              <w:t>Describes ways in which specific visual language devices can be used to construct characters and to influence a viewer’s response to them in a broad sense.</w:t>
            </w:r>
          </w:p>
        </w:tc>
        <w:tc>
          <w:tcPr>
            <w:tcW w:w="2178" w:type="dxa"/>
            <w:shd w:val="clear" w:color="auto" w:fill="auto"/>
          </w:tcPr>
          <w:p w:rsidR="008845B5" w:rsidRPr="00C438A3" w:rsidRDefault="008845B5" w:rsidP="007C4D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438A3">
              <w:rPr>
                <w:rFonts w:ascii="Arial" w:hAnsi="Arial" w:cs="Arial"/>
                <w:sz w:val="16"/>
                <w:szCs w:val="16"/>
              </w:rPr>
              <w:t>Identifies ways in which visual language can be used to construct characters in a text.</w:t>
            </w:r>
          </w:p>
        </w:tc>
      </w:tr>
      <w:tr w:rsidR="008845B5" w:rsidRPr="00DF4A36" w:rsidTr="007C4D93">
        <w:trPr>
          <w:trHeight w:val="969"/>
          <w:jc w:val="center"/>
        </w:trPr>
        <w:tc>
          <w:tcPr>
            <w:tcW w:w="2195" w:type="dxa"/>
            <w:shd w:val="clear" w:color="auto" w:fill="auto"/>
          </w:tcPr>
          <w:p w:rsidR="008845B5" w:rsidRPr="00D62241" w:rsidRDefault="008845B5" w:rsidP="007C4D9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62241">
              <w:rPr>
                <w:rFonts w:ascii="Arial" w:hAnsi="Arial" w:cs="Arial"/>
                <w:b/>
                <w:sz w:val="16"/>
                <w:szCs w:val="16"/>
                <w:lang w:val="en-US"/>
              </w:rPr>
              <w:t>Use of evidence</w:t>
            </w:r>
          </w:p>
        </w:tc>
        <w:tc>
          <w:tcPr>
            <w:tcW w:w="2177" w:type="dxa"/>
            <w:shd w:val="clear" w:color="auto" w:fill="auto"/>
          </w:tcPr>
          <w:p w:rsidR="008845B5" w:rsidRPr="00C438A3" w:rsidRDefault="008845B5" w:rsidP="007C4D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438A3">
              <w:rPr>
                <w:rFonts w:ascii="Arial" w:hAnsi="Arial" w:cs="Arial"/>
                <w:sz w:val="16"/>
                <w:szCs w:val="16"/>
              </w:rPr>
              <w:t>Justifies responses and readings of a visual text by drawing on relevant specific examples; demonstrates awareness, where relevant, that visual texts are constructed to promote particular viewpoints.</w:t>
            </w:r>
          </w:p>
        </w:tc>
        <w:tc>
          <w:tcPr>
            <w:tcW w:w="2177" w:type="dxa"/>
            <w:shd w:val="clear" w:color="auto" w:fill="auto"/>
          </w:tcPr>
          <w:p w:rsidR="008845B5" w:rsidRPr="00C438A3" w:rsidRDefault="008845B5" w:rsidP="007C4D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438A3">
              <w:rPr>
                <w:rFonts w:ascii="Arial" w:hAnsi="Arial" w:cs="Arial"/>
                <w:sz w:val="16"/>
                <w:szCs w:val="16"/>
              </w:rPr>
              <w:t>Demonstrates understanding of a visual text’s viewpoint or position by explaining specific details from the text to support responses and readings.</w:t>
            </w:r>
          </w:p>
        </w:tc>
        <w:tc>
          <w:tcPr>
            <w:tcW w:w="2178" w:type="dxa"/>
            <w:shd w:val="clear" w:color="auto" w:fill="auto"/>
          </w:tcPr>
          <w:p w:rsidR="008845B5" w:rsidRPr="00C438A3" w:rsidRDefault="008845B5" w:rsidP="007C4D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438A3">
              <w:rPr>
                <w:rFonts w:ascii="Arial" w:hAnsi="Arial" w:cs="Arial"/>
                <w:sz w:val="16"/>
                <w:szCs w:val="16"/>
              </w:rPr>
              <w:t>Selects specific details from a visual text to develop their own response, recognising, where relevant, that visual texts reflect different viewpoints.</w:t>
            </w:r>
          </w:p>
        </w:tc>
      </w:tr>
    </w:tbl>
    <w:p w:rsidR="008845B5" w:rsidRPr="00BB7B67" w:rsidRDefault="008845B5" w:rsidP="008845B5">
      <w:pPr>
        <w:jc w:val="center"/>
        <w:rPr>
          <w:rFonts w:ascii="Arial" w:hAnsi="Arial" w:cs="Arial"/>
          <w:b/>
          <w:lang w:val="en-US"/>
        </w:rPr>
      </w:pPr>
    </w:p>
    <w:p w:rsidR="008845B5" w:rsidRDefault="008845B5" w:rsidP="008845B5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Writing: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                     </w:t>
      </w:r>
      <w:r w:rsidRPr="00AD4F55">
        <w:rPr>
          <w:rFonts w:ascii="Arial" w:hAnsi="Arial" w:cs="Arial"/>
          <w:lang w:val="en-US"/>
        </w:rPr>
        <w:t>Score: __________</w:t>
      </w:r>
    </w:p>
    <w:p w:rsidR="008845B5" w:rsidRDefault="008845B5" w:rsidP="008845B5">
      <w:pPr>
        <w:jc w:val="center"/>
        <w:rPr>
          <w:rFonts w:ascii="Arial" w:hAnsi="Arial" w:cs="Arial"/>
          <w:b/>
          <w:lang w:val="en-US"/>
        </w:rPr>
      </w:pPr>
    </w:p>
    <w:tbl>
      <w:tblPr>
        <w:tblW w:w="8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2177"/>
        <w:gridCol w:w="2177"/>
        <w:gridCol w:w="2178"/>
      </w:tblGrid>
      <w:tr w:rsidR="008845B5" w:rsidRPr="00DF4A36" w:rsidTr="007C4D93">
        <w:trPr>
          <w:trHeight w:val="256"/>
          <w:jc w:val="center"/>
        </w:trPr>
        <w:tc>
          <w:tcPr>
            <w:tcW w:w="2195" w:type="dxa"/>
            <w:shd w:val="clear" w:color="auto" w:fill="auto"/>
          </w:tcPr>
          <w:p w:rsidR="008845B5" w:rsidRPr="007C6DD7" w:rsidRDefault="008845B5" w:rsidP="007C4D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7" w:type="dxa"/>
            <w:shd w:val="clear" w:color="auto" w:fill="auto"/>
          </w:tcPr>
          <w:p w:rsidR="008845B5" w:rsidRPr="007C6DD7" w:rsidRDefault="008845B5" w:rsidP="007C4D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</w:t>
            </w:r>
          </w:p>
          <w:p w:rsidR="008845B5" w:rsidRPr="007C6DD7" w:rsidRDefault="008845B5" w:rsidP="007C4D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8845B5" w:rsidRPr="007C6DD7" w:rsidRDefault="008845B5" w:rsidP="007C4D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2177" w:type="dxa"/>
            <w:shd w:val="clear" w:color="auto" w:fill="auto"/>
          </w:tcPr>
          <w:p w:rsidR="008845B5" w:rsidRPr="007C6DD7" w:rsidRDefault="008845B5" w:rsidP="007C4D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</w:t>
            </w:r>
          </w:p>
          <w:p w:rsidR="008845B5" w:rsidRPr="007C6DD7" w:rsidRDefault="008845B5" w:rsidP="007C4D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8845B5" w:rsidRPr="007C6DD7" w:rsidRDefault="008845B5" w:rsidP="007C4D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2178" w:type="dxa"/>
            <w:shd w:val="clear" w:color="auto" w:fill="auto"/>
          </w:tcPr>
          <w:p w:rsidR="008845B5" w:rsidRPr="007C6DD7" w:rsidRDefault="008845B5" w:rsidP="007C4D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</w:t>
            </w:r>
          </w:p>
          <w:p w:rsidR="008845B5" w:rsidRPr="007C6DD7" w:rsidRDefault="008845B5" w:rsidP="007C4D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8845B5" w:rsidRPr="007C6DD7" w:rsidRDefault="008845B5" w:rsidP="007C4D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</w:tr>
      <w:tr w:rsidR="008845B5" w:rsidRPr="00DF4A36" w:rsidTr="007C4D93">
        <w:trPr>
          <w:trHeight w:val="581"/>
          <w:jc w:val="center"/>
        </w:trPr>
        <w:tc>
          <w:tcPr>
            <w:tcW w:w="2195" w:type="dxa"/>
            <w:shd w:val="clear" w:color="auto" w:fill="auto"/>
          </w:tcPr>
          <w:p w:rsidR="008845B5" w:rsidRPr="004C5F26" w:rsidRDefault="008845B5" w:rsidP="007C4D93">
            <w:pPr>
              <w:spacing w:before="120"/>
              <w:jc w:val="center"/>
              <w:rPr>
                <w:rFonts w:ascii="Arial" w:eastAsia="Calibri" w:hAnsi="Arial" w:cs="Arial"/>
                <w:b/>
                <w:sz w:val="18"/>
                <w:szCs w:val="20"/>
              </w:rPr>
            </w:pPr>
            <w:r w:rsidRPr="004C5F26">
              <w:rPr>
                <w:rFonts w:ascii="Arial" w:eastAsia="Calibri" w:hAnsi="Arial" w:cs="Arial"/>
                <w:b/>
                <w:sz w:val="18"/>
                <w:szCs w:val="20"/>
              </w:rPr>
              <w:t>Text Structure</w:t>
            </w:r>
          </w:p>
        </w:tc>
        <w:tc>
          <w:tcPr>
            <w:tcW w:w="2177" w:type="dxa"/>
            <w:shd w:val="clear" w:color="auto" w:fill="auto"/>
          </w:tcPr>
          <w:p w:rsidR="008845B5" w:rsidRPr="004C5F26" w:rsidRDefault="008845B5" w:rsidP="007C4D9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20"/>
                <w:lang w:eastAsia="en-US"/>
              </w:rPr>
            </w:pPr>
            <w:r w:rsidRPr="004C5F26">
              <w:rPr>
                <w:rFonts w:ascii="Arial" w:hAnsi="Arial" w:cs="Arial"/>
                <w:sz w:val="18"/>
                <w:szCs w:val="20"/>
              </w:rPr>
              <w:t>Develops a convincing argument, with each point well developed, closely tied to the topic and supported with appropriate evidence.</w:t>
            </w:r>
          </w:p>
        </w:tc>
        <w:tc>
          <w:tcPr>
            <w:tcW w:w="2177" w:type="dxa"/>
            <w:shd w:val="clear" w:color="auto" w:fill="auto"/>
          </w:tcPr>
          <w:p w:rsidR="008845B5" w:rsidRPr="004C5F26" w:rsidRDefault="008845B5" w:rsidP="007C4D93">
            <w:pPr>
              <w:pStyle w:val="NormalWeb"/>
              <w:spacing w:before="120" w:after="120"/>
              <w:rPr>
                <w:rFonts w:ascii="Arial" w:hAnsi="Arial" w:cs="Arial"/>
                <w:sz w:val="18"/>
                <w:szCs w:val="20"/>
                <w:lang w:eastAsia="en-US"/>
              </w:rPr>
            </w:pPr>
            <w:r w:rsidRPr="004C5F26">
              <w:rPr>
                <w:rFonts w:ascii="Arial" w:hAnsi="Arial" w:cs="Arial"/>
                <w:sz w:val="18"/>
                <w:szCs w:val="20"/>
              </w:rPr>
              <w:t>Constructs a cohesive argument, using specific details and examples to support each point.</w:t>
            </w:r>
          </w:p>
        </w:tc>
        <w:tc>
          <w:tcPr>
            <w:tcW w:w="2178" w:type="dxa"/>
            <w:shd w:val="clear" w:color="auto" w:fill="auto"/>
          </w:tcPr>
          <w:p w:rsidR="008845B5" w:rsidRPr="004C5F26" w:rsidRDefault="008845B5" w:rsidP="007C4D93">
            <w:pPr>
              <w:pStyle w:val="NormalWeb"/>
              <w:spacing w:before="120" w:after="120"/>
              <w:rPr>
                <w:rFonts w:ascii="Arial" w:hAnsi="Arial" w:cs="Arial"/>
                <w:sz w:val="18"/>
                <w:szCs w:val="20"/>
                <w:lang w:eastAsia="en-US"/>
              </w:rPr>
            </w:pPr>
            <w:r w:rsidRPr="004C5F26">
              <w:rPr>
                <w:rFonts w:ascii="Arial" w:hAnsi="Arial" w:cs="Arial"/>
                <w:sz w:val="18"/>
                <w:szCs w:val="20"/>
              </w:rPr>
              <w:t>Presents a simple argument that states a position in relation to the topic and makes some points supported with examples.</w:t>
            </w:r>
          </w:p>
        </w:tc>
      </w:tr>
      <w:tr w:rsidR="008845B5" w:rsidRPr="00DF4A36" w:rsidTr="007C4D93">
        <w:trPr>
          <w:trHeight w:val="838"/>
          <w:jc w:val="center"/>
        </w:trPr>
        <w:tc>
          <w:tcPr>
            <w:tcW w:w="2195" w:type="dxa"/>
            <w:shd w:val="clear" w:color="auto" w:fill="auto"/>
          </w:tcPr>
          <w:p w:rsidR="008845B5" w:rsidRPr="00D62241" w:rsidRDefault="008845B5" w:rsidP="007C4D93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D62241">
              <w:rPr>
                <w:rFonts w:ascii="Arial" w:hAnsi="Arial" w:cs="Arial"/>
                <w:b/>
                <w:sz w:val="16"/>
                <w:szCs w:val="18"/>
                <w:lang w:eastAsia="en-AU"/>
              </w:rPr>
              <w:t>Spelling and punctuation</w:t>
            </w:r>
          </w:p>
        </w:tc>
        <w:tc>
          <w:tcPr>
            <w:tcW w:w="2177" w:type="dxa"/>
            <w:shd w:val="clear" w:color="auto" w:fill="auto"/>
          </w:tcPr>
          <w:p w:rsidR="008845B5" w:rsidRPr="00D62241" w:rsidRDefault="008845B5" w:rsidP="007C4D93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D62241">
              <w:rPr>
                <w:rFonts w:ascii="Arial" w:hAnsi="Arial" w:cs="Arial"/>
                <w:sz w:val="16"/>
                <w:szCs w:val="18"/>
              </w:rPr>
              <w:t>Consistently spells a range of difficult words correctly and accurately uses a range of punctuation.</w:t>
            </w:r>
          </w:p>
        </w:tc>
        <w:tc>
          <w:tcPr>
            <w:tcW w:w="2177" w:type="dxa"/>
            <w:shd w:val="clear" w:color="auto" w:fill="auto"/>
          </w:tcPr>
          <w:p w:rsidR="008845B5" w:rsidRPr="00D62241" w:rsidRDefault="008845B5" w:rsidP="007C4D93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D62241">
              <w:rPr>
                <w:rFonts w:ascii="Arial" w:hAnsi="Arial" w:cs="Arial"/>
                <w:sz w:val="16"/>
                <w:szCs w:val="18"/>
              </w:rPr>
              <w:t>Correctly spells a range of common and some difficult words and accurately uses some complex punctuation to clarify meaning.</w:t>
            </w:r>
          </w:p>
        </w:tc>
        <w:tc>
          <w:tcPr>
            <w:tcW w:w="2178" w:type="dxa"/>
            <w:shd w:val="clear" w:color="auto" w:fill="auto"/>
          </w:tcPr>
          <w:p w:rsidR="008845B5" w:rsidRDefault="008845B5" w:rsidP="007C4D93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  <w:p w:rsidR="008845B5" w:rsidRPr="00D62241" w:rsidRDefault="008845B5" w:rsidP="007C4D93">
            <w:pPr>
              <w:jc w:val="center"/>
              <w:rPr>
                <w:rFonts w:ascii="Arial" w:hAnsi="Arial" w:cs="Arial"/>
                <w:sz w:val="16"/>
                <w:szCs w:val="18"/>
                <w:lang w:eastAsia="en-AU"/>
              </w:rPr>
            </w:pPr>
            <w:r w:rsidRPr="00D62241">
              <w:rPr>
                <w:rFonts w:ascii="Arial" w:hAnsi="Arial" w:cs="Arial"/>
                <w:sz w:val="16"/>
                <w:szCs w:val="18"/>
              </w:rPr>
              <w:t>Usually uses common grammar and spelling correctly.</w:t>
            </w:r>
          </w:p>
        </w:tc>
      </w:tr>
      <w:tr w:rsidR="008845B5" w:rsidRPr="00DF4A36" w:rsidTr="007C4D93">
        <w:trPr>
          <w:trHeight w:val="969"/>
          <w:jc w:val="center"/>
        </w:trPr>
        <w:tc>
          <w:tcPr>
            <w:tcW w:w="2195" w:type="dxa"/>
            <w:shd w:val="clear" w:color="auto" w:fill="auto"/>
          </w:tcPr>
          <w:p w:rsidR="008845B5" w:rsidRPr="00D62241" w:rsidRDefault="008845B5" w:rsidP="007C4D93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D62241">
              <w:rPr>
                <w:rFonts w:ascii="Arial" w:hAnsi="Arial" w:cs="Arial"/>
                <w:b/>
                <w:sz w:val="16"/>
                <w:szCs w:val="18"/>
                <w:lang w:eastAsia="en-AU"/>
              </w:rPr>
              <w:t>Editing</w:t>
            </w:r>
          </w:p>
        </w:tc>
        <w:tc>
          <w:tcPr>
            <w:tcW w:w="2177" w:type="dxa"/>
            <w:shd w:val="clear" w:color="auto" w:fill="auto"/>
          </w:tcPr>
          <w:p w:rsidR="008845B5" w:rsidRPr="00D62241" w:rsidRDefault="008845B5" w:rsidP="007C4D93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D62241">
              <w:rPr>
                <w:rFonts w:ascii="Arial" w:hAnsi="Arial" w:cs="Arial"/>
                <w:sz w:val="16"/>
                <w:szCs w:val="18"/>
              </w:rPr>
              <w:t>Employs a range of strategies to effectively monitor and edit own work to improve accuracy and meaning; for example, adds and/or deletes words to enhance fluency.</w:t>
            </w:r>
          </w:p>
        </w:tc>
        <w:tc>
          <w:tcPr>
            <w:tcW w:w="2177" w:type="dxa"/>
            <w:shd w:val="clear" w:color="auto" w:fill="auto"/>
          </w:tcPr>
          <w:p w:rsidR="008845B5" w:rsidRPr="00D62241" w:rsidRDefault="008845B5" w:rsidP="007C4D93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D62241">
              <w:rPr>
                <w:rFonts w:ascii="Arial" w:hAnsi="Arial" w:cs="Arial"/>
                <w:sz w:val="16"/>
                <w:szCs w:val="18"/>
              </w:rPr>
              <w:t>Edits and monitors own work for accuracy and to improve clarity; for example, inserts additional or alternative words.</w:t>
            </w:r>
          </w:p>
        </w:tc>
        <w:tc>
          <w:tcPr>
            <w:tcW w:w="2178" w:type="dxa"/>
            <w:shd w:val="clear" w:color="auto" w:fill="auto"/>
          </w:tcPr>
          <w:p w:rsidR="008845B5" w:rsidRPr="00D62241" w:rsidRDefault="008845B5" w:rsidP="007C4D93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D62241">
              <w:rPr>
                <w:rFonts w:ascii="Arial" w:hAnsi="Arial" w:cs="Arial"/>
                <w:sz w:val="16"/>
                <w:szCs w:val="18"/>
              </w:rPr>
              <w:t>Employs simple strategies to monitor and edit own work for accuracy and meaning; for example, crosses out and rewrites words.</w:t>
            </w:r>
          </w:p>
        </w:tc>
      </w:tr>
    </w:tbl>
    <w:p w:rsidR="008845B5" w:rsidRPr="00BB7B67" w:rsidRDefault="008845B5" w:rsidP="008845B5">
      <w:pPr>
        <w:jc w:val="center"/>
        <w:rPr>
          <w:rFonts w:ascii="Arial" w:hAnsi="Arial" w:cs="Arial"/>
          <w:b/>
          <w:lang w:val="en-US"/>
        </w:rPr>
      </w:pPr>
    </w:p>
    <w:p w:rsidR="008845B5" w:rsidRDefault="008845B5" w:rsidP="008845B5"/>
    <w:p w:rsidR="008845B5" w:rsidRDefault="008845B5" w:rsidP="008845B5"/>
    <w:p w:rsidR="008845B5" w:rsidRDefault="008845B5" w:rsidP="008845B5"/>
    <w:p w:rsidR="00636A99" w:rsidRDefault="00636A99"/>
    <w:sectPr w:rsidR="00636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B5"/>
    <w:rsid w:val="00636A99"/>
    <w:rsid w:val="0088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E150"/>
  <w15:chartTrackingRefBased/>
  <w15:docId w15:val="{5800A6D3-09B5-4433-BC96-B9E350A8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5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8845B5"/>
    <w:pPr>
      <w:spacing w:before="100" w:beforeAutospacing="1" w:after="100" w:afterAutospacing="1"/>
    </w:pPr>
    <w:rPr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8845B5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2CE9CC7C</Template>
  <TotalTime>2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HOBSON Kelli [Narrogin Senior High School]</dc:creator>
  <cp:keywords/>
  <dc:description/>
  <cp:lastModifiedBy>HOBSON Kelli [Narrogin Senior High School]</cp:lastModifiedBy>
  <cp:revision>1</cp:revision>
  <dcterms:created xsi:type="dcterms:W3CDTF">2019-11-11T07:15:00Z</dcterms:created>
  <dcterms:modified xsi:type="dcterms:W3CDTF">2019-11-11T07:17:00Z</dcterms:modified>
</cp:coreProperties>
</file>