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73" w:rsidRPr="00BB7B67" w:rsidRDefault="005F2073" w:rsidP="005F2073">
      <w:pPr>
        <w:rPr>
          <w:rFonts w:ascii="Arial" w:hAnsi="Arial" w:cs="Arial"/>
        </w:rPr>
      </w:pPr>
    </w:p>
    <w:p w:rsidR="005F2073" w:rsidRPr="00BB7B67" w:rsidRDefault="005F2073" w:rsidP="005F2073">
      <w:pPr>
        <w:rPr>
          <w:rFonts w:ascii="Arial" w:hAnsi="Arial" w:cs="Arial"/>
        </w:rPr>
      </w:pPr>
    </w:p>
    <w:p w:rsidR="005F2073" w:rsidRPr="00BB7B67" w:rsidRDefault="005F2073" w:rsidP="005F2073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73" w:rsidRPr="00BB7B67" w:rsidRDefault="005F2073" w:rsidP="005F2073">
      <w:pPr>
        <w:jc w:val="center"/>
        <w:rPr>
          <w:rFonts w:ascii="Arial" w:hAnsi="Arial" w:cs="Arial"/>
          <w:b/>
        </w:rPr>
      </w:pPr>
    </w:p>
    <w:p w:rsidR="005F2073" w:rsidRPr="00BB7B67" w:rsidRDefault="005F2073" w:rsidP="005F2073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Seven</w:t>
      </w:r>
      <w:r>
        <w:rPr>
          <w:rFonts w:ascii="Arial" w:hAnsi="Arial" w:cs="Arial"/>
          <w:b/>
        </w:rPr>
        <w:t xml:space="preserve"> NAEP</w:t>
      </w:r>
    </w:p>
    <w:p w:rsidR="005F2073" w:rsidRPr="00BB7B67" w:rsidRDefault="005F2073" w:rsidP="005F2073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5F2073" w:rsidRPr="00BB7B67" w:rsidTr="001B754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073" w:rsidRDefault="005F2073" w:rsidP="001B754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5</w:t>
            </w:r>
          </w:p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F2073" w:rsidRPr="00BB7B67" w:rsidTr="001B754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Default="005F2073" w:rsidP="001B754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Pr="00BB7B67" w:rsidRDefault="005F2073" w:rsidP="001B75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5%</w:t>
            </w:r>
          </w:p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5:</w:t>
            </w: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Under test conditions students to complete the Spelling and Grammar Test.</w:t>
            </w: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80 marks</w:t>
            </w: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Spelling test: Spelling words from class.</w:t>
            </w:r>
          </w:p>
          <w:p w:rsidR="005F2073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 marks</w:t>
            </w:r>
          </w:p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  <w:p w:rsidR="005F2073" w:rsidRPr="00BB7B67" w:rsidRDefault="005F2073" w:rsidP="001B75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5F2073" w:rsidRPr="00BB7B67" w:rsidRDefault="005F2073" w:rsidP="001B75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F2073" w:rsidRPr="00BB7B67" w:rsidRDefault="005F2073" w:rsidP="005F2073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5F2073" w:rsidRPr="00BB7B67" w:rsidTr="001B7547">
        <w:tc>
          <w:tcPr>
            <w:tcW w:w="6366" w:type="dxa"/>
          </w:tcPr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5F2073" w:rsidRPr="00BB7B67" w:rsidTr="001B7547">
        <w:tc>
          <w:tcPr>
            <w:tcW w:w="6366" w:type="dxa"/>
          </w:tcPr>
          <w:p w:rsidR="005F2073" w:rsidRPr="00BB7B67" w:rsidRDefault="005F2073" w:rsidP="001B754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Spelling and Grammar Test</w:t>
            </w:r>
          </w:p>
        </w:tc>
        <w:tc>
          <w:tcPr>
            <w:tcW w:w="1440" w:type="dxa"/>
          </w:tcPr>
          <w:p w:rsidR="005F2073" w:rsidRPr="00175CA6" w:rsidRDefault="005F2073" w:rsidP="001B75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5F2073" w:rsidRPr="00BB7B67" w:rsidRDefault="005F2073" w:rsidP="001B7547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F2073" w:rsidRDefault="005F2073" w:rsidP="005F2073">
      <w:pPr>
        <w:rPr>
          <w:color w:val="5B9BD5"/>
          <w:sz w:val="28"/>
          <w:szCs w:val="28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01"/>
        <w:gridCol w:w="1531"/>
        <w:gridCol w:w="1616"/>
        <w:gridCol w:w="1956"/>
        <w:gridCol w:w="1276"/>
      </w:tblGrid>
      <w:tr w:rsidR="005F2073" w:rsidRPr="00B06ECC" w:rsidTr="001B7547">
        <w:tc>
          <w:tcPr>
            <w:tcW w:w="1135" w:type="dxa"/>
            <w:shd w:val="clear" w:color="auto" w:fill="DEEAF6"/>
          </w:tcPr>
          <w:p w:rsidR="005F2073" w:rsidRPr="003F1847" w:rsidRDefault="005F2073" w:rsidP="001B7547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EEAF6"/>
            <w:vAlign w:val="center"/>
          </w:tcPr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b/>
                <w:sz w:val="18"/>
                <w:szCs w:val="18"/>
              </w:rPr>
              <w:t>A</w:t>
            </w:r>
          </w:p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sz w:val="18"/>
                <w:szCs w:val="18"/>
              </w:rPr>
              <w:t>Excellent achievement</w:t>
            </w:r>
          </w:p>
        </w:tc>
        <w:tc>
          <w:tcPr>
            <w:tcW w:w="1531" w:type="dxa"/>
            <w:shd w:val="clear" w:color="auto" w:fill="DEEAF6"/>
            <w:vAlign w:val="center"/>
          </w:tcPr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b/>
                <w:sz w:val="18"/>
                <w:szCs w:val="18"/>
              </w:rPr>
              <w:t>B</w:t>
            </w:r>
          </w:p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sz w:val="18"/>
                <w:szCs w:val="18"/>
              </w:rPr>
              <w:t>High achievement</w:t>
            </w:r>
          </w:p>
        </w:tc>
        <w:tc>
          <w:tcPr>
            <w:tcW w:w="1616" w:type="dxa"/>
            <w:shd w:val="clear" w:color="auto" w:fill="DEEAF6"/>
            <w:vAlign w:val="center"/>
          </w:tcPr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b/>
                <w:sz w:val="18"/>
                <w:szCs w:val="18"/>
              </w:rPr>
              <w:t>C</w:t>
            </w:r>
          </w:p>
          <w:p w:rsidR="005F2073" w:rsidRPr="003F1847" w:rsidRDefault="005F2073" w:rsidP="001B7547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3F1847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1956" w:type="dxa"/>
            <w:shd w:val="clear" w:color="auto" w:fill="DEEAF6"/>
            <w:vAlign w:val="center"/>
          </w:tcPr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b/>
                <w:sz w:val="18"/>
                <w:szCs w:val="18"/>
              </w:rPr>
              <w:t>D</w:t>
            </w:r>
          </w:p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sz w:val="18"/>
                <w:szCs w:val="18"/>
              </w:rPr>
              <w:t>Limited achievement</w:t>
            </w:r>
          </w:p>
        </w:tc>
        <w:tc>
          <w:tcPr>
            <w:tcW w:w="1276" w:type="dxa"/>
            <w:shd w:val="clear" w:color="auto" w:fill="DEEAF6"/>
            <w:vAlign w:val="center"/>
          </w:tcPr>
          <w:p w:rsidR="005F2073" w:rsidRPr="003F1847" w:rsidRDefault="005F2073" w:rsidP="001B754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F1847">
              <w:rPr>
                <w:b/>
                <w:sz w:val="18"/>
                <w:szCs w:val="18"/>
              </w:rPr>
              <w:t>E</w:t>
            </w:r>
          </w:p>
          <w:p w:rsidR="005F2073" w:rsidRPr="003F1847" w:rsidRDefault="005F2073" w:rsidP="001B7547">
            <w:pPr>
              <w:spacing w:before="60" w:after="60"/>
              <w:rPr>
                <w:b/>
                <w:sz w:val="18"/>
                <w:szCs w:val="18"/>
              </w:rPr>
            </w:pPr>
            <w:r w:rsidRPr="003F1847">
              <w:rPr>
                <w:sz w:val="18"/>
                <w:szCs w:val="18"/>
              </w:rPr>
              <w:t>Very low achievement</w:t>
            </w:r>
          </w:p>
        </w:tc>
      </w:tr>
      <w:tr w:rsidR="005F2073" w:rsidRPr="00B06ECC" w:rsidTr="001B7547">
        <w:tc>
          <w:tcPr>
            <w:tcW w:w="1135" w:type="dxa"/>
            <w:shd w:val="clear" w:color="auto" w:fill="DEEAF6"/>
          </w:tcPr>
          <w:p w:rsidR="005F2073" w:rsidRPr="003F1847" w:rsidRDefault="005F2073" w:rsidP="005F20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AU"/>
              </w:rPr>
              <w:t>Spelling, punctuation, grammar</w:t>
            </w:r>
            <w:r w:rsidRPr="003F1847">
              <w:rPr>
                <w:sz w:val="18"/>
                <w:szCs w:val="18"/>
                <w:lang w:eastAsia="en-AU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:rsidR="005F2073" w:rsidRPr="00C96639" w:rsidRDefault="005F2073" w:rsidP="001B7547">
            <w:pPr>
              <w:pStyle w:val="NormalWeb"/>
              <w:spacing w:before="120" w:beforeAutospacing="0" w:after="120" w:afterAutospacing="0"/>
              <w:ind w:left="184" w:hanging="141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 xml:space="preserve">Consistently: </w:t>
            </w:r>
          </w:p>
          <w:p w:rsidR="005F2073" w:rsidRPr="00C96639" w:rsidRDefault="005F2073" w:rsidP="005F2073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ind w:left="184" w:hanging="141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spells a range of difficult words correctly</w:t>
            </w:r>
          </w:p>
          <w:p w:rsidR="005F2073" w:rsidRPr="00C96639" w:rsidRDefault="005F2073" w:rsidP="005F2073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ind w:left="184" w:hanging="141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 xml:space="preserve"> accurately uses a range of punctuation</w:t>
            </w:r>
          </w:p>
          <w:p w:rsidR="005F2073" w:rsidRPr="00C96639" w:rsidRDefault="005F2073" w:rsidP="005F2073">
            <w:pPr>
              <w:pStyle w:val="NormalWeb"/>
              <w:numPr>
                <w:ilvl w:val="0"/>
                <w:numId w:val="1"/>
              </w:numPr>
              <w:spacing w:before="120" w:beforeAutospacing="0" w:after="120" w:afterAutospacing="0"/>
              <w:ind w:left="184" w:hanging="141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Identifies nouns and verbs</w:t>
            </w:r>
          </w:p>
        </w:tc>
        <w:tc>
          <w:tcPr>
            <w:tcW w:w="1531" w:type="dxa"/>
            <w:shd w:val="clear" w:color="auto" w:fill="auto"/>
          </w:tcPr>
          <w:p w:rsidR="005F2073" w:rsidRPr="00C96639" w:rsidRDefault="005F2073" w:rsidP="001B7547">
            <w:pPr>
              <w:pStyle w:val="NormalWeb"/>
              <w:spacing w:before="120" w:beforeAutospacing="0" w:after="120" w:afterAutospacing="0"/>
              <w:ind w:left="175" w:hanging="175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Usually:</w:t>
            </w:r>
          </w:p>
          <w:p w:rsidR="005F2073" w:rsidRPr="00C96639" w:rsidRDefault="005F2073" w:rsidP="005F2073">
            <w:pPr>
              <w:numPr>
                <w:ilvl w:val="0"/>
                <w:numId w:val="2"/>
              </w:numPr>
              <w:ind w:left="175" w:hanging="175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>spells common words correctly</w:t>
            </w:r>
          </w:p>
          <w:p w:rsidR="005F2073" w:rsidRPr="00C96639" w:rsidRDefault="005F2073" w:rsidP="005F2073">
            <w:pPr>
              <w:numPr>
                <w:ilvl w:val="0"/>
                <w:numId w:val="2"/>
              </w:numPr>
              <w:ind w:left="175" w:hanging="175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 xml:space="preserve">uses a range of punctuation </w:t>
            </w:r>
          </w:p>
          <w:p w:rsidR="005F2073" w:rsidRPr="00C96639" w:rsidRDefault="005F2073" w:rsidP="005F2073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/>
              <w:ind w:left="175" w:hanging="175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identifies nouns and verbs</w:t>
            </w:r>
          </w:p>
        </w:tc>
        <w:tc>
          <w:tcPr>
            <w:tcW w:w="1616" w:type="dxa"/>
            <w:shd w:val="clear" w:color="auto" w:fill="auto"/>
          </w:tcPr>
          <w:p w:rsidR="005F2073" w:rsidRPr="00C96639" w:rsidRDefault="005F2073" w:rsidP="001B7547">
            <w:pPr>
              <w:rPr>
                <w:sz w:val="18"/>
                <w:szCs w:val="18"/>
              </w:rPr>
            </w:pPr>
          </w:p>
          <w:p w:rsidR="005F2073" w:rsidRPr="00C96639" w:rsidRDefault="005F2073" w:rsidP="001B7547">
            <w:pPr>
              <w:ind w:left="62" w:hanging="142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Mostly:</w:t>
            </w:r>
          </w:p>
          <w:p w:rsidR="005F2073" w:rsidRPr="00C96639" w:rsidRDefault="005F2073" w:rsidP="001B7547">
            <w:pPr>
              <w:ind w:left="62" w:hanging="142"/>
              <w:rPr>
                <w:sz w:val="18"/>
                <w:szCs w:val="18"/>
              </w:rPr>
            </w:pPr>
          </w:p>
          <w:p w:rsidR="005F2073" w:rsidRPr="00C96639" w:rsidRDefault="005F2073" w:rsidP="005F2073">
            <w:pPr>
              <w:numPr>
                <w:ilvl w:val="0"/>
                <w:numId w:val="2"/>
              </w:numPr>
              <w:ind w:left="62" w:hanging="142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>spells common words correctly</w:t>
            </w:r>
          </w:p>
          <w:p w:rsidR="005F2073" w:rsidRPr="00C96639" w:rsidRDefault="005F2073" w:rsidP="005F2073">
            <w:pPr>
              <w:numPr>
                <w:ilvl w:val="0"/>
                <w:numId w:val="2"/>
              </w:numPr>
              <w:ind w:left="62" w:hanging="142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 xml:space="preserve">uses a range of punctuation </w:t>
            </w:r>
          </w:p>
          <w:p w:rsidR="005F2073" w:rsidRPr="00C96639" w:rsidRDefault="005F2073" w:rsidP="005F2073">
            <w:pPr>
              <w:numPr>
                <w:ilvl w:val="0"/>
                <w:numId w:val="2"/>
              </w:numPr>
              <w:ind w:left="62" w:hanging="142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 xml:space="preserve">identifies nouns and verbs. </w:t>
            </w:r>
          </w:p>
        </w:tc>
        <w:tc>
          <w:tcPr>
            <w:tcW w:w="1956" w:type="dxa"/>
            <w:shd w:val="clear" w:color="auto" w:fill="auto"/>
          </w:tcPr>
          <w:p w:rsidR="005F2073" w:rsidRPr="00C96639" w:rsidRDefault="005F2073" w:rsidP="001B7547">
            <w:pPr>
              <w:rPr>
                <w:sz w:val="18"/>
                <w:szCs w:val="18"/>
              </w:rPr>
            </w:pPr>
          </w:p>
          <w:p w:rsidR="005F2073" w:rsidRPr="00C96639" w:rsidRDefault="005F2073" w:rsidP="001B7547">
            <w:pPr>
              <w:ind w:left="1" w:hanging="1"/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Sometimes:</w:t>
            </w:r>
          </w:p>
          <w:p w:rsidR="005F2073" w:rsidRPr="00C96639" w:rsidRDefault="005F2073" w:rsidP="005F2073">
            <w:pPr>
              <w:numPr>
                <w:ilvl w:val="0"/>
                <w:numId w:val="3"/>
              </w:numPr>
              <w:ind w:left="0" w:firstLine="0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>spells familiar words correctly</w:t>
            </w:r>
          </w:p>
          <w:p w:rsidR="005F2073" w:rsidRPr="00C96639" w:rsidRDefault="005F2073" w:rsidP="005F2073">
            <w:pPr>
              <w:numPr>
                <w:ilvl w:val="0"/>
                <w:numId w:val="3"/>
              </w:numPr>
              <w:ind w:left="0" w:firstLine="0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 xml:space="preserve">uses punctuation </w:t>
            </w:r>
          </w:p>
          <w:p w:rsidR="005F2073" w:rsidRPr="00C96639" w:rsidRDefault="005F2073" w:rsidP="005F2073">
            <w:pPr>
              <w:numPr>
                <w:ilvl w:val="0"/>
                <w:numId w:val="3"/>
              </w:numPr>
              <w:ind w:left="0" w:firstLine="0"/>
              <w:rPr>
                <w:sz w:val="18"/>
                <w:szCs w:val="18"/>
                <w:lang w:eastAsia="en-AU"/>
              </w:rPr>
            </w:pPr>
            <w:r w:rsidRPr="00C96639">
              <w:rPr>
                <w:sz w:val="18"/>
                <w:szCs w:val="18"/>
              </w:rPr>
              <w:t xml:space="preserve">identifies nouns and verbs </w:t>
            </w:r>
          </w:p>
        </w:tc>
        <w:tc>
          <w:tcPr>
            <w:tcW w:w="1276" w:type="dxa"/>
            <w:shd w:val="clear" w:color="auto" w:fill="auto"/>
          </w:tcPr>
          <w:p w:rsidR="005F2073" w:rsidRPr="00C96639" w:rsidRDefault="005F2073" w:rsidP="001B7547">
            <w:pPr>
              <w:rPr>
                <w:sz w:val="18"/>
                <w:szCs w:val="18"/>
              </w:rPr>
            </w:pPr>
          </w:p>
          <w:p w:rsidR="005F2073" w:rsidRPr="00C96639" w:rsidRDefault="005F2073" w:rsidP="001B7547">
            <w:pPr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Does not meet the</w:t>
            </w:r>
          </w:p>
          <w:p w:rsidR="005F2073" w:rsidRPr="00C96639" w:rsidRDefault="005F2073" w:rsidP="001B7547">
            <w:pPr>
              <w:rPr>
                <w:sz w:val="18"/>
                <w:szCs w:val="18"/>
              </w:rPr>
            </w:pPr>
            <w:r w:rsidRPr="00C96639">
              <w:rPr>
                <w:sz w:val="18"/>
                <w:szCs w:val="18"/>
              </w:rPr>
              <w:t>requirements of a D grade.</w:t>
            </w:r>
          </w:p>
        </w:tc>
      </w:tr>
    </w:tbl>
    <w:p w:rsidR="00A04604" w:rsidRDefault="00A04604"/>
    <w:p w:rsidR="003C3A38" w:rsidRDefault="003C3A38"/>
    <w:p w:rsidR="003C3A38" w:rsidRDefault="003C3A38"/>
    <w:p w:rsidR="003C3A38" w:rsidRDefault="003C3A38"/>
    <w:p w:rsidR="003C3A38" w:rsidRDefault="003C3A38"/>
    <w:p w:rsidR="009E1F75" w:rsidRDefault="009E1F75"/>
    <w:p w:rsidR="009E1F75" w:rsidRDefault="009E1F75"/>
    <w:p w:rsidR="003C3A38" w:rsidRDefault="003C3A38"/>
    <w:p w:rsidR="003C3A38" w:rsidRPr="003C3A38" w:rsidRDefault="003C3A38">
      <w:pPr>
        <w:rPr>
          <w:sz w:val="28"/>
        </w:rPr>
      </w:pPr>
      <w:r w:rsidRPr="003C3A38">
        <w:rPr>
          <w:sz w:val="28"/>
        </w:rPr>
        <w:t>Spelling test</w:t>
      </w:r>
    </w:p>
    <w:p w:rsidR="003C3A38" w:rsidRPr="003C3A38" w:rsidRDefault="003C3A38">
      <w:pPr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</w:t>
      </w:r>
      <w:r w:rsidRPr="003C3A38">
        <w:rPr>
          <w:sz w:val="28"/>
        </w:rPr>
        <w:t>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Pr="003C3A38" w:rsidRDefault="003C3A38" w:rsidP="003C3A38">
      <w:pPr>
        <w:pStyle w:val="ListParagraph"/>
        <w:rPr>
          <w:sz w:val="28"/>
        </w:rPr>
      </w:pPr>
    </w:p>
    <w:p w:rsidR="003C3A38" w:rsidRPr="003C3A38" w:rsidRDefault="003C3A38" w:rsidP="003C3A38">
      <w:pPr>
        <w:pStyle w:val="ListParagraph"/>
        <w:numPr>
          <w:ilvl w:val="0"/>
          <w:numId w:val="4"/>
        </w:numPr>
        <w:rPr>
          <w:sz w:val="28"/>
        </w:rPr>
      </w:pPr>
      <w:r w:rsidRPr="003C3A38">
        <w:rPr>
          <w:sz w:val="28"/>
        </w:rPr>
        <w:t>__________________________________________________________</w:t>
      </w:r>
    </w:p>
    <w:p w:rsidR="003C3A38" w:rsidRDefault="003C3A38" w:rsidP="003C3A38">
      <w:pPr>
        <w:pStyle w:val="ListParagraph"/>
      </w:pPr>
      <w:bookmarkStart w:id="0" w:name="_GoBack"/>
      <w:bookmarkEnd w:id="0"/>
    </w:p>
    <w:sectPr w:rsidR="003C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CD"/>
    <w:multiLevelType w:val="hybridMultilevel"/>
    <w:tmpl w:val="C1986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513"/>
    <w:multiLevelType w:val="hybridMultilevel"/>
    <w:tmpl w:val="35067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5046"/>
    <w:multiLevelType w:val="hybridMultilevel"/>
    <w:tmpl w:val="9336E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07979"/>
    <w:multiLevelType w:val="hybridMultilevel"/>
    <w:tmpl w:val="FA78760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73"/>
    <w:rsid w:val="003C3A38"/>
    <w:rsid w:val="005F2073"/>
    <w:rsid w:val="009E1F75"/>
    <w:rsid w:val="00A0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ED9"/>
  <w15:chartTrackingRefBased/>
  <w15:docId w15:val="{05BD1EED-B1B3-4B50-8A96-9C33E005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5F2073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link w:val="NormalWeb"/>
    <w:uiPriority w:val="99"/>
    <w:rsid w:val="005F2073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C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F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3E80514B</Template>
  <TotalTime>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HOBSON Kelli [Narrogin Senior High School]</dc:creator>
  <cp:keywords/>
  <dc:description/>
  <cp:lastModifiedBy>HOBSON Kelli [Narrogin Senior High School]</cp:lastModifiedBy>
  <cp:revision>3</cp:revision>
  <cp:lastPrinted>2019-11-20T00:21:00Z</cp:lastPrinted>
  <dcterms:created xsi:type="dcterms:W3CDTF">2019-11-20T00:07:00Z</dcterms:created>
  <dcterms:modified xsi:type="dcterms:W3CDTF">2019-11-20T00:21:00Z</dcterms:modified>
</cp:coreProperties>
</file>