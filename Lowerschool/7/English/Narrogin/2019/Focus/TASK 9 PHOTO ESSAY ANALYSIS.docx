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A6" w:rsidRDefault="002776C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1C10A" wp14:editId="5F076DC7">
                <wp:simplePos x="0" y="0"/>
                <wp:positionH relativeFrom="column">
                  <wp:posOffset>8162925</wp:posOffset>
                </wp:positionH>
                <wp:positionV relativeFrom="paragraph">
                  <wp:posOffset>4314825</wp:posOffset>
                </wp:positionV>
                <wp:extent cx="4657725" cy="2609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0FE1" w:rsidRPr="00940FE1" w:rsidRDefault="00940FE1" w:rsidP="00940FE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50"/>
                                <w:szCs w:val="15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FE1">
                              <w:rPr>
                                <w:b/>
                                <w:color w:val="262626" w:themeColor="text1" w:themeTint="D9"/>
                                <w:sz w:val="150"/>
                                <w:szCs w:val="15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PICTURE</w:t>
                            </w:r>
                          </w:p>
                          <w:p w:rsidR="00940FE1" w:rsidRPr="00940FE1" w:rsidRDefault="00940FE1" w:rsidP="00940FE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50"/>
                                <w:szCs w:val="15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FE1">
                              <w:rPr>
                                <w:b/>
                                <w:color w:val="262626" w:themeColor="text1" w:themeTint="D9"/>
                                <w:sz w:val="150"/>
                                <w:szCs w:val="15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1C1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2.75pt;margin-top:339.75pt;width:366.75pt;height:20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" filled="f" stroked="f">
                <v:fill o:detectmouseclick="t"/>
                <v:textbox>
                  <w:txbxContent>
                    <w:p w:rsidR="00940FE1" w:rsidRPr="00940FE1" w:rsidRDefault="00940FE1" w:rsidP="00940FE1">
                      <w:pPr>
                        <w:jc w:val="center"/>
                        <w:rPr>
                          <w:b/>
                          <w:color w:val="262626" w:themeColor="text1" w:themeTint="D9"/>
                          <w:sz w:val="150"/>
                          <w:szCs w:val="15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0FE1">
                        <w:rPr>
                          <w:b/>
                          <w:color w:val="262626" w:themeColor="text1" w:themeTint="D9"/>
                          <w:sz w:val="150"/>
                          <w:szCs w:val="15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PICTURE</w:t>
                      </w:r>
                    </w:p>
                    <w:p w:rsidR="00940FE1" w:rsidRPr="00940FE1" w:rsidRDefault="00940FE1" w:rsidP="00940FE1">
                      <w:pPr>
                        <w:jc w:val="center"/>
                        <w:rPr>
                          <w:b/>
                          <w:color w:val="262626" w:themeColor="text1" w:themeTint="D9"/>
                          <w:sz w:val="150"/>
                          <w:szCs w:val="15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0FE1">
                        <w:rPr>
                          <w:b/>
                          <w:color w:val="262626" w:themeColor="text1" w:themeTint="D9"/>
                          <w:sz w:val="150"/>
                          <w:szCs w:val="15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2075815</wp:posOffset>
                </wp:positionV>
                <wp:extent cx="7279005" cy="7658100"/>
                <wp:effectExtent l="0" t="0" r="1714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79005" cy="765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FE1" w:rsidRDefault="00940FE1"/>
                          <w:p w:rsidR="00940FE1" w:rsidRDefault="00940FE1"/>
                          <w:p w:rsidR="00940FE1" w:rsidRPr="00940FE1" w:rsidRDefault="00940FE1" w:rsidP="00940FE1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940FE1"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:rsidR="00940FE1" w:rsidRPr="00940FE1" w:rsidRDefault="00940FE1" w:rsidP="00940FE1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21.95pt;margin-top:163.45pt;width:573.15pt;height:603pt;flip:y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">
                <v:textbox>
                  <w:txbxContent>
                    <w:p w:rsidR="00940FE1" w:rsidRDefault="00940FE1"/>
                    <w:p w:rsidR="00940FE1" w:rsidRDefault="00940FE1"/>
                    <w:p w:rsidR="00940FE1" w:rsidRPr="00940FE1" w:rsidRDefault="00940FE1" w:rsidP="00940FE1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940FE1">
                        <w:rPr>
                          <w:sz w:val="144"/>
                          <w:szCs w:val="144"/>
                        </w:rPr>
                        <w:t xml:space="preserve"> </w:t>
                      </w:r>
                    </w:p>
                    <w:p w:rsidR="00940FE1" w:rsidRPr="00940FE1" w:rsidRDefault="00940FE1" w:rsidP="00940FE1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4152900</wp:posOffset>
                </wp:positionV>
                <wp:extent cx="6858000" cy="5591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59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FE1" w:rsidRPr="00940FE1" w:rsidRDefault="00940FE1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40FE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PARAGRAPH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(5 SENTENCES)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0.5pt;margin-top:327pt;width:540pt;height:44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">
                <v:textbox>
                  <w:txbxContent>
                    <w:p w:rsidR="00940FE1" w:rsidRPr="00940FE1" w:rsidRDefault="00940FE1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940FE1">
                        <w:rPr>
                          <w:b/>
                          <w:sz w:val="24"/>
                          <w:szCs w:val="24"/>
                          <w:u w:val="single"/>
                        </w:rPr>
                        <w:t>PARAGRAPH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(5 SENTENCES)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-172085</wp:posOffset>
                </wp:positionH>
                <wp:positionV relativeFrom="paragraph">
                  <wp:posOffset>2057400</wp:posOffset>
                </wp:positionV>
                <wp:extent cx="6905625" cy="19431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7D" w:rsidRPr="00940FE1" w:rsidRDefault="00026E7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FE1">
                              <w:rPr>
                                <w:b/>
                                <w:sz w:val="24"/>
                                <w:szCs w:val="24"/>
                              </w:rPr>
                              <w:t>Camera angle:</w:t>
                            </w:r>
                          </w:p>
                          <w:p w:rsidR="00940FE1" w:rsidRDefault="00940FE1" w:rsidP="00940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</w:p>
                          <w:p w:rsidR="00940FE1" w:rsidRDefault="00940FE1" w:rsidP="00940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</w:p>
                          <w:p w:rsidR="00940FE1" w:rsidRDefault="00940FE1" w:rsidP="00940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3.55pt;margin-top:162pt;width:543.75pt;height:1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">
                <v:textbox>
                  <w:txbxContent>
                    <w:p w:rsidR="00026E7D" w:rsidRPr="00940FE1" w:rsidRDefault="00026E7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40FE1">
                        <w:rPr>
                          <w:b/>
                          <w:sz w:val="24"/>
                          <w:szCs w:val="24"/>
                        </w:rPr>
                        <w:t>Camera angle:</w:t>
                      </w:r>
                    </w:p>
                    <w:p w:rsidR="00940FE1" w:rsidRDefault="00940FE1" w:rsidP="00940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</w:p>
                    <w:p w:rsidR="00940FE1" w:rsidRDefault="00940FE1" w:rsidP="00940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</w:p>
                    <w:p w:rsidR="00940FE1" w:rsidRDefault="00940FE1" w:rsidP="00940FE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336155" cy="1914525"/>
                <wp:effectExtent l="0" t="0" r="1714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7D" w:rsidRPr="00940FE1" w:rsidRDefault="00026E7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FE1">
                              <w:rPr>
                                <w:b/>
                                <w:sz w:val="24"/>
                                <w:szCs w:val="24"/>
                              </w:rPr>
                              <w:t>Camera Shot</w:t>
                            </w:r>
                            <w:r w:rsidR="00940FE1" w:rsidRPr="00940FE1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40FE1" w:rsidRDefault="00940FE1" w:rsidP="00940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</w:p>
                          <w:p w:rsidR="00940FE1" w:rsidRDefault="00940FE1" w:rsidP="00940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</w:p>
                          <w:p w:rsidR="00940FE1" w:rsidRPr="00940FE1" w:rsidRDefault="00940FE1" w:rsidP="00940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26.45pt;margin-top:0;width:577.65pt;height:150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">
                <v:textbox>
                  <w:txbxContent>
                    <w:p w:rsidR="00026E7D" w:rsidRPr="00940FE1" w:rsidRDefault="00026E7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40FE1">
                        <w:rPr>
                          <w:b/>
                          <w:sz w:val="24"/>
                          <w:szCs w:val="24"/>
                        </w:rPr>
                        <w:t>Camera Shot</w:t>
                      </w:r>
                      <w:r w:rsidR="00940FE1" w:rsidRPr="00940FE1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940FE1" w:rsidRDefault="00940FE1" w:rsidP="00940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</w:p>
                    <w:p w:rsidR="00940FE1" w:rsidRDefault="00940FE1" w:rsidP="00940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</w:p>
                    <w:p w:rsidR="00940FE1" w:rsidRPr="00940FE1" w:rsidRDefault="00940FE1" w:rsidP="00940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0</wp:posOffset>
                </wp:positionV>
                <wp:extent cx="6886575" cy="1924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7D" w:rsidRDefault="00026E7D" w:rsidP="00940FE1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FE1">
                              <w:rPr>
                                <w:b/>
                                <w:sz w:val="24"/>
                                <w:szCs w:val="24"/>
                              </w:rPr>
                              <w:t>Colour:</w:t>
                            </w:r>
                          </w:p>
                          <w:p w:rsidR="00940FE1" w:rsidRDefault="00940FE1" w:rsidP="00940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</w:p>
                          <w:p w:rsidR="00940FE1" w:rsidRDefault="00940FE1" w:rsidP="00940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600" w:lineRule="auto"/>
                            </w:pPr>
                          </w:p>
                          <w:p w:rsidR="00940FE1" w:rsidRPr="00940FE1" w:rsidRDefault="00940FE1" w:rsidP="00940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40FE1" w:rsidRDefault="00940FE1" w:rsidP="00940FE1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26E7D" w:rsidRDefault="00026E7D" w:rsidP="00940FE1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026E7D" w:rsidRDefault="00026E7D" w:rsidP="00940FE1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026E7D" w:rsidRDefault="00026E7D" w:rsidP="00940FE1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026E7D" w:rsidRDefault="00026E7D" w:rsidP="00026E7D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026E7D" w:rsidRDefault="00026E7D" w:rsidP="00026E7D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026E7D" w:rsidRDefault="00026E7D" w:rsidP="00026E7D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026E7D" w:rsidRDefault="00026E7D" w:rsidP="00026E7D">
                            <w:pPr>
                              <w:pStyle w:val="ListParagraph"/>
                              <w:spacing w:line="6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4.25pt;margin-top:0;width:542.25pt;height:15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">
                <v:textbox>
                  <w:txbxContent>
                    <w:p w:rsidR="00026E7D" w:rsidRDefault="00026E7D" w:rsidP="00940FE1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940FE1">
                        <w:rPr>
                          <w:b/>
                          <w:sz w:val="24"/>
                          <w:szCs w:val="24"/>
                        </w:rPr>
                        <w:t>Colour:</w:t>
                      </w:r>
                    </w:p>
                    <w:p w:rsidR="00940FE1" w:rsidRDefault="00940FE1" w:rsidP="00940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</w:p>
                    <w:p w:rsidR="00940FE1" w:rsidRDefault="00940FE1" w:rsidP="00940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600" w:lineRule="auto"/>
                      </w:pPr>
                    </w:p>
                    <w:p w:rsidR="00940FE1" w:rsidRPr="00940FE1" w:rsidRDefault="00940FE1" w:rsidP="00940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40FE1" w:rsidRDefault="00940FE1" w:rsidP="00940FE1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26E7D" w:rsidRDefault="00026E7D" w:rsidP="00940FE1">
                      <w:pPr>
                        <w:pStyle w:val="ListParagraph"/>
                        <w:spacing w:line="600" w:lineRule="auto"/>
                      </w:pPr>
                    </w:p>
                    <w:p w:rsidR="00026E7D" w:rsidRDefault="00026E7D" w:rsidP="00940FE1">
                      <w:pPr>
                        <w:pStyle w:val="ListParagraph"/>
                        <w:spacing w:line="600" w:lineRule="auto"/>
                      </w:pPr>
                    </w:p>
                    <w:p w:rsidR="00026E7D" w:rsidRDefault="00026E7D" w:rsidP="00940FE1">
                      <w:pPr>
                        <w:pStyle w:val="ListParagraph"/>
                        <w:spacing w:line="600" w:lineRule="auto"/>
                      </w:pPr>
                    </w:p>
                    <w:p w:rsidR="00026E7D" w:rsidRDefault="00026E7D" w:rsidP="00026E7D">
                      <w:pPr>
                        <w:pStyle w:val="ListParagraph"/>
                        <w:spacing w:line="600" w:lineRule="auto"/>
                      </w:pPr>
                    </w:p>
                    <w:p w:rsidR="00026E7D" w:rsidRDefault="00026E7D" w:rsidP="00026E7D">
                      <w:pPr>
                        <w:pStyle w:val="ListParagraph"/>
                        <w:spacing w:line="600" w:lineRule="auto"/>
                      </w:pPr>
                    </w:p>
                    <w:p w:rsidR="00026E7D" w:rsidRDefault="00026E7D" w:rsidP="00026E7D">
                      <w:pPr>
                        <w:pStyle w:val="ListParagraph"/>
                        <w:spacing w:line="600" w:lineRule="auto"/>
                      </w:pPr>
                    </w:p>
                    <w:p w:rsidR="00026E7D" w:rsidRDefault="00026E7D" w:rsidP="00026E7D">
                      <w:pPr>
                        <w:pStyle w:val="ListParagraph"/>
                        <w:spacing w:line="60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1DA6" w:rsidSect="00940FE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2477"/>
    <w:multiLevelType w:val="hybridMultilevel"/>
    <w:tmpl w:val="52B44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54839"/>
    <w:multiLevelType w:val="hybridMultilevel"/>
    <w:tmpl w:val="667AF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7D"/>
    <w:rsid w:val="00026E7D"/>
    <w:rsid w:val="002776CF"/>
    <w:rsid w:val="005A1DA6"/>
    <w:rsid w:val="0094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3F73"/>
  <w15:chartTrackingRefBased/>
  <w15:docId w15:val="{F96A2C31-6CBF-47C6-AF5D-06B06BF7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A5595-551A-4CA5-A1DA-221A70AA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40810895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PAULEY Rebecca [Narrogin Senior High School]</dc:creator>
  <cp:keywords/>
  <dc:description/>
  <cp:lastModifiedBy>PAULEY Rebecca [Narrogin Senior High School]</cp:lastModifiedBy>
  <cp:revision>2</cp:revision>
  <dcterms:created xsi:type="dcterms:W3CDTF">2019-08-15T09:38:00Z</dcterms:created>
  <dcterms:modified xsi:type="dcterms:W3CDTF">2019-08-15T09:59:00Z</dcterms:modified>
</cp:coreProperties>
</file>