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A6" w:rsidRDefault="002776CF"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2075815</wp:posOffset>
                </wp:positionV>
                <wp:extent cx="7279005" cy="7658100"/>
                <wp:effectExtent l="0" t="0" r="1714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79005" cy="765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FD" w:rsidRDefault="008A07FD"/>
                          <w:p w:rsidR="008A07FD" w:rsidRDefault="00047714">
                            <w:r w:rsidRPr="00047714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>
                                  <wp:extent cx="7410450" cy="7410450"/>
                                  <wp:effectExtent l="0" t="0" r="0" b="0"/>
                                  <wp:docPr id="9" name="Picture 9" descr="Image result for pLASTIC pollu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Image result for pLASTIC pollu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0800000">
                                            <a:off x="0" y="0"/>
                                            <a:ext cx="7410450" cy="7410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1.95pt;margin-top:163.45pt;width:573.15pt;height:603pt;flip:y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">
                <v:textbox>
                  <w:txbxContent>
                    <w:p w:rsidR="008A07FD" w:rsidRDefault="008A07FD"/>
                    <w:p w:rsidR="008A07FD" w:rsidRDefault="00047714">
                      <w:r w:rsidRPr="00047714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7410450" cy="7410450"/>
                            <wp:effectExtent l="0" t="0" r="0" b="0"/>
                            <wp:docPr id="9" name="Picture 9" descr="Image result for pLASTIC pollu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Image result for pLASTIC pollu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0800000">
                                      <a:off x="0" y="0"/>
                                      <a:ext cx="7410450" cy="741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4152900</wp:posOffset>
                </wp:positionV>
                <wp:extent cx="6858000" cy="559117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559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FD" w:rsidRDefault="008A07FD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PARAGRAPH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(5 SENTENCES)</w:t>
                            </w:r>
                          </w:p>
                          <w:p w:rsidR="008A07FD" w:rsidRPr="006401C0" w:rsidRDefault="008A07FD" w:rsidP="006401C0">
                            <w:pPr>
                              <w:spacing w:after="0" w:line="240" w:lineRule="auto"/>
                              <w:jc w:val="both"/>
                              <w:rPr>
                                <w:sz w:val="52"/>
                                <w:szCs w:val="52"/>
                              </w:rPr>
                            </w:pPr>
                            <w:r w:rsidRPr="006401C0">
                              <w:rPr>
                                <w:sz w:val="52"/>
                                <w:szCs w:val="52"/>
                              </w:rPr>
                              <w:t>I chose an image from my Sustainability photo essa</w:t>
                            </w:r>
                            <w:r w:rsidR="00EC3A25" w:rsidRPr="006401C0">
                              <w:rPr>
                                <w:sz w:val="52"/>
                                <w:szCs w:val="52"/>
                              </w:rPr>
                              <w:t xml:space="preserve">y called </w:t>
                            </w:r>
                            <w:r w:rsidR="00FC7233">
                              <w:rPr>
                                <w:sz w:val="52"/>
                                <w:szCs w:val="52"/>
                              </w:rPr>
                              <w:t>“</w:t>
                            </w:r>
                            <w:r w:rsidR="00EC3A25" w:rsidRPr="006401C0">
                              <w:rPr>
                                <w:sz w:val="52"/>
                                <w:szCs w:val="52"/>
                              </w:rPr>
                              <w:t>Plastic and Pollution</w:t>
                            </w:r>
                            <w:r w:rsidR="00FC7233">
                              <w:rPr>
                                <w:sz w:val="52"/>
                                <w:szCs w:val="52"/>
                              </w:rPr>
                              <w:t>”</w:t>
                            </w:r>
                            <w:r w:rsidR="00EC3A25" w:rsidRPr="006401C0">
                              <w:rPr>
                                <w:sz w:val="52"/>
                                <w:szCs w:val="52"/>
                              </w:rPr>
                              <w:t>.</w:t>
                            </w:r>
                            <w:r w:rsidR="006401C0" w:rsidRPr="006401C0">
                              <w:rPr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6401C0">
                              <w:rPr>
                                <w:sz w:val="52"/>
                                <w:szCs w:val="52"/>
                              </w:rPr>
                              <w:t>The image shows a young girl in a bright yellow outfit decorated with a character from Frozen. She is standing in a huge rubbish dump with lots of plastic around her. The camera angle is eye level</w:t>
                            </w:r>
                            <w:r w:rsidR="00EC3A25" w:rsidRPr="006401C0">
                              <w:rPr>
                                <w:sz w:val="52"/>
                                <w:szCs w:val="52"/>
                              </w:rPr>
                              <w:t xml:space="preserve"> so we look straight into her eyes</w:t>
                            </w:r>
                            <w:r w:rsidRPr="006401C0">
                              <w:rPr>
                                <w:sz w:val="52"/>
                                <w:szCs w:val="52"/>
                              </w:rPr>
                              <w:t>. The camera shot is a long shot</w:t>
                            </w:r>
                            <w:r w:rsidR="00EC3A25" w:rsidRPr="006401C0">
                              <w:rPr>
                                <w:sz w:val="52"/>
                                <w:szCs w:val="52"/>
                              </w:rPr>
                              <w:t xml:space="preserve"> so we can see her head to toe</w:t>
                            </w:r>
                            <w:r w:rsidRPr="006401C0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EC3A25" w:rsidRPr="006401C0">
                              <w:rPr>
                                <w:sz w:val="52"/>
                                <w:szCs w:val="52"/>
                              </w:rPr>
                              <w:t>Her dress is a happy yellow colour. There is mostly white rubbish around her</w:t>
                            </w:r>
                            <w:r w:rsidR="006401C0" w:rsidRPr="006401C0">
                              <w:rPr>
                                <w:sz w:val="52"/>
                                <w:szCs w:val="52"/>
                              </w:rPr>
                              <w:t>. White usually means pure but rubbish is dirty.</w:t>
                            </w:r>
                            <w:r w:rsidR="006401C0">
                              <w:rPr>
                                <w:sz w:val="52"/>
                                <w:szCs w:val="52"/>
                              </w:rPr>
                              <w:t xml:space="preserve"> The image I chose makes me feel worried about her life and about plastic pollution.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0.5pt;margin-top:327pt;width:540pt;height:4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">
                <v:textbox>
                  <w:txbxContent>
                    <w:p w:rsidR="008A07FD" w:rsidRDefault="008A07FD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  <w:u w:val="single"/>
                        </w:rPr>
                        <w:t>PARAGRAPH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(5 SENTENCES)</w:t>
                      </w:r>
                    </w:p>
                    <w:p w:rsidR="008A07FD" w:rsidRPr="006401C0" w:rsidRDefault="008A07FD" w:rsidP="006401C0">
                      <w:pPr>
                        <w:spacing w:after="0" w:line="240" w:lineRule="auto"/>
                        <w:jc w:val="both"/>
                        <w:rPr>
                          <w:sz w:val="52"/>
                          <w:szCs w:val="52"/>
                        </w:rPr>
                      </w:pPr>
                      <w:r w:rsidRPr="006401C0">
                        <w:rPr>
                          <w:sz w:val="52"/>
                          <w:szCs w:val="52"/>
                        </w:rPr>
                        <w:t>I chose an image from my Sustainability photo essa</w:t>
                      </w:r>
                      <w:r w:rsidR="00EC3A25" w:rsidRPr="006401C0">
                        <w:rPr>
                          <w:sz w:val="52"/>
                          <w:szCs w:val="52"/>
                        </w:rPr>
                        <w:t xml:space="preserve">y called </w:t>
                      </w:r>
                      <w:r w:rsidR="00FC7233">
                        <w:rPr>
                          <w:sz w:val="52"/>
                          <w:szCs w:val="52"/>
                        </w:rPr>
                        <w:t>“</w:t>
                      </w:r>
                      <w:r w:rsidR="00EC3A25" w:rsidRPr="006401C0">
                        <w:rPr>
                          <w:sz w:val="52"/>
                          <w:szCs w:val="52"/>
                        </w:rPr>
                        <w:t>Plastic and Pollution</w:t>
                      </w:r>
                      <w:r w:rsidR="00FC7233">
                        <w:rPr>
                          <w:sz w:val="52"/>
                          <w:szCs w:val="52"/>
                        </w:rPr>
                        <w:t>”</w:t>
                      </w:r>
                      <w:r w:rsidR="00EC3A25" w:rsidRPr="006401C0">
                        <w:rPr>
                          <w:sz w:val="52"/>
                          <w:szCs w:val="52"/>
                        </w:rPr>
                        <w:t>.</w:t>
                      </w:r>
                      <w:r w:rsidR="006401C0" w:rsidRPr="006401C0">
                        <w:rPr>
                          <w:sz w:val="52"/>
                          <w:szCs w:val="52"/>
                        </w:rPr>
                        <w:t xml:space="preserve"> </w:t>
                      </w:r>
                      <w:r w:rsidRPr="006401C0">
                        <w:rPr>
                          <w:sz w:val="52"/>
                          <w:szCs w:val="52"/>
                        </w:rPr>
                        <w:t>The image shows a young girl in a bright yellow outfit decorated with a character from Frozen. She is standing in a huge rubbish dump with lots of plastic around her. The camera angle is eye level</w:t>
                      </w:r>
                      <w:r w:rsidR="00EC3A25" w:rsidRPr="006401C0">
                        <w:rPr>
                          <w:sz w:val="52"/>
                          <w:szCs w:val="52"/>
                        </w:rPr>
                        <w:t xml:space="preserve"> so we look straight into her eyes</w:t>
                      </w:r>
                      <w:r w:rsidRPr="006401C0">
                        <w:rPr>
                          <w:sz w:val="52"/>
                          <w:szCs w:val="52"/>
                        </w:rPr>
                        <w:t>. The camera shot is a long shot</w:t>
                      </w:r>
                      <w:r w:rsidR="00EC3A25" w:rsidRPr="006401C0">
                        <w:rPr>
                          <w:sz w:val="52"/>
                          <w:szCs w:val="52"/>
                        </w:rPr>
                        <w:t xml:space="preserve"> so we can see her head to toe</w:t>
                      </w:r>
                      <w:r w:rsidRPr="006401C0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="00EC3A25" w:rsidRPr="006401C0">
                        <w:rPr>
                          <w:sz w:val="52"/>
                          <w:szCs w:val="52"/>
                        </w:rPr>
                        <w:t>Her dress is a happy yellow colour. There is mostly white rubbish around her</w:t>
                      </w:r>
                      <w:r w:rsidR="006401C0" w:rsidRPr="006401C0">
                        <w:rPr>
                          <w:sz w:val="52"/>
                          <w:szCs w:val="52"/>
                        </w:rPr>
                        <w:t>. White usually means pure but rubbish is dirty.</w:t>
                      </w:r>
                      <w:r w:rsidR="006401C0">
                        <w:rPr>
                          <w:sz w:val="52"/>
                          <w:szCs w:val="52"/>
                        </w:rPr>
                        <w:t xml:space="preserve"> The image I chose makes me feel worried about her life and about plastic pollution.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-172085</wp:posOffset>
                </wp:positionH>
                <wp:positionV relativeFrom="paragraph">
                  <wp:posOffset>2057400</wp:posOffset>
                </wp:positionV>
                <wp:extent cx="6905625" cy="19431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FD" w:rsidRPr="00940FE1" w:rsidRDefault="008A07F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</w:rPr>
                              <w:t>Camera angle: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Eye level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Child is focus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Rubbish everywhere else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3.55pt;margin-top:162pt;width:543.75pt;height:15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">
                <v:textbox>
                  <w:txbxContent>
                    <w:p w:rsidR="008A07FD" w:rsidRPr="00940FE1" w:rsidRDefault="008A07F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</w:rPr>
                        <w:t>Camera angle: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Eye level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Child is focus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Rubbish everywhere else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336155" cy="1914525"/>
                <wp:effectExtent l="0" t="0" r="1714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FD" w:rsidRPr="00940FE1" w:rsidRDefault="008A07F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</w:rPr>
                              <w:t>Camera Shot: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Long shot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Can see child head to toe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Can see rubbish everywhere else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26.45pt;margin-top:0;width:577.65pt;height:150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">
                <v:textbox>
                  <w:txbxContent>
                    <w:p w:rsidR="008A07FD" w:rsidRPr="00940FE1" w:rsidRDefault="008A07F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</w:rPr>
                        <w:t>Camera Shot: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Long shot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Can see child head to toe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 xml:space="preserve">Can see rubbish everywhere else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0</wp:posOffset>
                </wp:positionV>
                <wp:extent cx="6886575" cy="1924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7FD" w:rsidRDefault="008A07FD" w:rsidP="00940FE1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FE1">
                              <w:rPr>
                                <w:b/>
                                <w:sz w:val="24"/>
                                <w:szCs w:val="24"/>
                              </w:rPr>
                              <w:t>Colour: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 xml:space="preserve">Yellow dress – happy friendly sunshine 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White rubbish – hope clean pure good</w:t>
                            </w:r>
                          </w:p>
                          <w:p w:rsidR="008A07FD" w:rsidRPr="00B87027" w:rsidRDefault="008A07FD" w:rsidP="00B870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360" w:lineRule="auto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B87027">
                              <w:rPr>
                                <w:b/>
                                <w:sz w:val="36"/>
                                <w:szCs w:val="36"/>
                              </w:rPr>
                              <w:t>Multi-colour – red, danger blue, peace purple, royal green nature</w:t>
                            </w:r>
                          </w:p>
                          <w:p w:rsidR="008A07FD" w:rsidRDefault="008A07FD" w:rsidP="00940FE1">
                            <w:pPr>
                              <w:spacing w:line="240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A07FD" w:rsidRDefault="008A07FD" w:rsidP="00940FE1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8A07FD" w:rsidRDefault="008A07FD" w:rsidP="00940FE1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8A07FD" w:rsidRDefault="008A07FD" w:rsidP="00940FE1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8A07FD" w:rsidRDefault="008A07F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8A07FD" w:rsidRDefault="008A07F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8A07FD" w:rsidRDefault="008A07F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  <w:p w:rsidR="008A07FD" w:rsidRDefault="008A07FD" w:rsidP="00026E7D">
                            <w:pPr>
                              <w:pStyle w:val="ListParagraph"/>
                              <w:spacing w:line="60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4.25pt;margin-top:0;width:542.25pt;height:15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">
                <v:textbox>
                  <w:txbxContent>
                    <w:p w:rsidR="008A07FD" w:rsidRDefault="008A07FD" w:rsidP="00940FE1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  <w:r w:rsidRPr="00940FE1">
                        <w:rPr>
                          <w:b/>
                          <w:sz w:val="24"/>
                          <w:szCs w:val="24"/>
                        </w:rPr>
                        <w:t>Colour: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 xml:space="preserve">Yellow dress – happy friendly sunshine 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White rubbish – hope clean pure good</w:t>
                      </w:r>
                    </w:p>
                    <w:p w:rsidR="008A07FD" w:rsidRPr="00B87027" w:rsidRDefault="008A07FD" w:rsidP="00B8702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360" w:lineRule="auto"/>
                        <w:rPr>
                          <w:b/>
                          <w:sz w:val="36"/>
                          <w:szCs w:val="36"/>
                        </w:rPr>
                      </w:pPr>
                      <w:r w:rsidRPr="00B87027">
                        <w:rPr>
                          <w:b/>
                          <w:sz w:val="36"/>
                          <w:szCs w:val="36"/>
                        </w:rPr>
                        <w:t>Multi-colour – red, danger blue, peace purple, royal green nature</w:t>
                      </w:r>
                    </w:p>
                    <w:p w:rsidR="008A07FD" w:rsidRDefault="008A07FD" w:rsidP="00940FE1">
                      <w:pPr>
                        <w:spacing w:line="240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8A07FD" w:rsidRDefault="008A07FD" w:rsidP="00940FE1">
                      <w:pPr>
                        <w:pStyle w:val="ListParagraph"/>
                        <w:spacing w:line="600" w:lineRule="auto"/>
                      </w:pPr>
                    </w:p>
                    <w:p w:rsidR="008A07FD" w:rsidRDefault="008A07FD" w:rsidP="00940FE1">
                      <w:pPr>
                        <w:pStyle w:val="ListParagraph"/>
                        <w:spacing w:line="600" w:lineRule="auto"/>
                      </w:pPr>
                    </w:p>
                    <w:p w:rsidR="008A07FD" w:rsidRDefault="008A07FD" w:rsidP="00940FE1">
                      <w:pPr>
                        <w:pStyle w:val="ListParagraph"/>
                        <w:spacing w:line="600" w:lineRule="auto"/>
                      </w:pPr>
                    </w:p>
                    <w:p w:rsidR="008A07FD" w:rsidRDefault="008A07FD" w:rsidP="00026E7D">
                      <w:pPr>
                        <w:pStyle w:val="ListParagraph"/>
                        <w:spacing w:line="600" w:lineRule="auto"/>
                      </w:pPr>
                    </w:p>
                    <w:p w:rsidR="008A07FD" w:rsidRDefault="008A07FD" w:rsidP="00026E7D">
                      <w:pPr>
                        <w:pStyle w:val="ListParagraph"/>
                        <w:spacing w:line="600" w:lineRule="auto"/>
                      </w:pPr>
                    </w:p>
                    <w:p w:rsidR="008A07FD" w:rsidRDefault="008A07FD" w:rsidP="00026E7D">
                      <w:pPr>
                        <w:pStyle w:val="ListParagraph"/>
                        <w:spacing w:line="600" w:lineRule="auto"/>
                      </w:pPr>
                    </w:p>
                    <w:p w:rsidR="008A07FD" w:rsidRDefault="008A07FD" w:rsidP="00026E7D">
                      <w:pPr>
                        <w:pStyle w:val="ListParagraph"/>
                        <w:spacing w:line="60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A1DA6" w:rsidSect="00940FE1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2477"/>
    <w:multiLevelType w:val="hybridMultilevel"/>
    <w:tmpl w:val="52B44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54839"/>
    <w:multiLevelType w:val="hybridMultilevel"/>
    <w:tmpl w:val="667AF1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E7D"/>
    <w:rsid w:val="00026E7D"/>
    <w:rsid w:val="00047714"/>
    <w:rsid w:val="001C7CA4"/>
    <w:rsid w:val="001F07AB"/>
    <w:rsid w:val="002776CF"/>
    <w:rsid w:val="0034059B"/>
    <w:rsid w:val="004E5C40"/>
    <w:rsid w:val="00504C82"/>
    <w:rsid w:val="005A1DA6"/>
    <w:rsid w:val="006401C0"/>
    <w:rsid w:val="008A07FD"/>
    <w:rsid w:val="00940FE1"/>
    <w:rsid w:val="00B87027"/>
    <w:rsid w:val="00E979E6"/>
    <w:rsid w:val="00EC3A25"/>
    <w:rsid w:val="00FC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9DA"/>
  <w15:chartTrackingRefBased/>
  <w15:docId w15:val="{F96A2C31-6CBF-47C6-AF5D-06B06BF7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48455-8A50-4A43-ACB8-5C789DDA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50FA1B33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PAULEY Rebecca [Narrogin Senior High School]</dc:creator>
  <cp:keywords/>
  <dc:description/>
  <cp:lastModifiedBy>PAULEY Rebecca [Narrogin Senior High School]</cp:lastModifiedBy>
  <cp:revision>12</cp:revision>
  <dcterms:created xsi:type="dcterms:W3CDTF">2019-08-16T01:41:00Z</dcterms:created>
  <dcterms:modified xsi:type="dcterms:W3CDTF">2019-08-16T01:59:00Z</dcterms:modified>
</cp:coreProperties>
</file>