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310506" w:rsidP="00936A92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705870">
        <w:rPr>
          <w:rFonts w:ascii="Arial" w:hAnsi="Arial" w:cs="Arial"/>
          <w:b/>
        </w:rPr>
        <w:t xml:space="preserve"> 7 </w:t>
      </w:r>
      <w:r w:rsidR="00A34589">
        <w:rPr>
          <w:rFonts w:ascii="Arial" w:hAnsi="Arial" w:cs="Arial"/>
          <w:b/>
        </w:rPr>
        <w:t>Focus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6B6659" w:rsidRPr="00BB7B67" w:rsidTr="00CA0A99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0F" w:rsidRDefault="006B6659" w:rsidP="00BB7B6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</w:p>
          <w:p w:rsidR="006B6659" w:rsidRDefault="006B6659" w:rsidP="00BB7B6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="00721885"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:rsidR="00BB7B67" w:rsidRPr="00BB7B67" w:rsidRDefault="00BB7B67" w:rsidP="00BB7B6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CA0A99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310506" w:rsidRDefault="00C7450E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 w:rsidR="00460D0F">
              <w:rPr>
                <w:rFonts w:ascii="Arial" w:hAnsi="Arial" w:cs="Arial"/>
                <w:b/>
                <w:lang w:val="en-US"/>
              </w:rPr>
              <w:t>: Speaking and Listening</w:t>
            </w:r>
            <w:r w:rsidR="00310506">
              <w:rPr>
                <w:rFonts w:ascii="Arial" w:hAnsi="Arial" w:cs="Arial"/>
                <w:b/>
                <w:lang w:val="en-US"/>
              </w:rPr>
              <w:t xml:space="preserve"> </w:t>
            </w:r>
          </w:p>
          <w:p w:rsidR="00310506" w:rsidRPr="00BB7B67" w:rsidRDefault="00310506" w:rsidP="0031050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10%</w:t>
            </w:r>
          </w:p>
          <w:p w:rsidR="00310506" w:rsidRDefault="00310506">
            <w:pPr>
              <w:rPr>
                <w:rFonts w:ascii="Arial" w:hAnsi="Arial" w:cs="Arial"/>
                <w:b/>
                <w:lang w:val="en-US"/>
              </w:rPr>
            </w:pPr>
          </w:p>
          <w:p w:rsidR="00460D0F" w:rsidRDefault="00310506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Writing</w:t>
            </w:r>
          </w:p>
          <w:p w:rsidR="00310506" w:rsidRPr="00BB7B67" w:rsidRDefault="00310506" w:rsidP="0031050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5%</w:t>
            </w:r>
          </w:p>
          <w:p w:rsidR="00460D0F" w:rsidRDefault="00460D0F">
            <w:pPr>
              <w:rPr>
                <w:rFonts w:ascii="Arial" w:hAnsi="Arial" w:cs="Arial"/>
                <w:b/>
                <w:lang w:val="en-US"/>
              </w:rPr>
            </w:pP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916BBB" w:rsidRDefault="00BA420C" w:rsidP="00705870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A36A4B">
              <w:rPr>
                <w:rFonts w:ascii="Arial" w:hAnsi="Arial" w:cs="Arial"/>
                <w:b/>
                <w:lang w:val="en-US"/>
              </w:rPr>
              <w:t xml:space="preserve"> 2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A36A4B">
              <w:rPr>
                <w:rFonts w:ascii="Arial" w:hAnsi="Arial" w:cs="Arial"/>
              </w:rPr>
              <w:t>Oral Presentation</w:t>
            </w:r>
          </w:p>
          <w:p w:rsidR="00A34589" w:rsidRDefault="00A34589" w:rsidP="00705870">
            <w:pPr>
              <w:rPr>
                <w:rFonts w:ascii="Arial" w:hAnsi="Arial" w:cs="Arial"/>
              </w:rPr>
            </w:pPr>
          </w:p>
          <w:p w:rsidR="00460D0F" w:rsidRDefault="00460D0F" w:rsidP="00705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pairs present an interview for radio, television or other media that discusses an interesting aspect of the interviewee’s life. </w:t>
            </w:r>
          </w:p>
          <w:p w:rsidR="00460D0F" w:rsidRDefault="00460D0F" w:rsidP="00705870">
            <w:pPr>
              <w:rPr>
                <w:rFonts w:ascii="Arial" w:hAnsi="Arial" w:cs="Arial"/>
              </w:rPr>
            </w:pPr>
          </w:p>
          <w:p w:rsidR="00024848" w:rsidRPr="00A36A4B" w:rsidRDefault="00460D0F" w:rsidP="00705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There should be an introduction and conclusion for the audience, and planned questions and answers by the interviewer and interviewee. </w:t>
            </w:r>
          </w:p>
          <w:p w:rsidR="00BA420C" w:rsidRDefault="00BA420C">
            <w:pPr>
              <w:rPr>
                <w:rFonts w:ascii="Arial" w:hAnsi="Arial" w:cs="Arial"/>
              </w:rPr>
            </w:pP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705870"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  <w:bookmarkStart w:id="0" w:name="_GoBack"/>
        <w:bookmarkEnd w:id="0"/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p w:rsidR="00BB7B67" w:rsidRPr="00BB7B67" w:rsidRDefault="00BB7B67" w:rsidP="00701FF6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A06FC7" w:rsidRPr="00BB7B67" w:rsidTr="00CA0A99">
        <w:tc>
          <w:tcPr>
            <w:tcW w:w="6366" w:type="dxa"/>
          </w:tcPr>
          <w:p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</w:t>
            </w:r>
            <w:r w:rsidR="0054767A" w:rsidRPr="00BB7B67">
              <w:rPr>
                <w:rFonts w:ascii="Arial" w:hAnsi="Arial" w:cs="Arial"/>
                <w:b/>
              </w:rPr>
              <w:t xml:space="preserve">be assessed for </w:t>
            </w:r>
            <w:r w:rsidRPr="00BB7B67">
              <w:rPr>
                <w:rFonts w:ascii="Arial" w:hAnsi="Arial" w:cs="Arial"/>
                <w:b/>
              </w:rPr>
              <w:t>this task you must submit</w:t>
            </w:r>
            <w:r w:rsidR="0054767A" w:rsidRPr="00BB7B67">
              <w:rPr>
                <w:rFonts w:ascii="Arial" w:hAnsi="Arial" w:cs="Arial"/>
                <w:b/>
              </w:rPr>
              <w:t>:</w:t>
            </w:r>
            <w:r w:rsidRPr="00BB7B6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440" w:type="dxa"/>
          </w:tcPr>
          <w:p w:rsidR="00A06FC7" w:rsidRPr="00BB7B67" w:rsidRDefault="00A06FC7" w:rsidP="008E33F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A06FC7" w:rsidRPr="00BB7B67" w:rsidTr="00CA0A99">
        <w:tc>
          <w:tcPr>
            <w:tcW w:w="6366" w:type="dxa"/>
          </w:tcPr>
          <w:p w:rsidR="00A06FC7" w:rsidRPr="00BB7B67" w:rsidRDefault="00A36A4B" w:rsidP="00460D0F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Presentation </w:t>
            </w:r>
            <w:r w:rsidR="00460D0F">
              <w:rPr>
                <w:rFonts w:ascii="Arial" w:hAnsi="Arial" w:cs="Arial"/>
              </w:rPr>
              <w:t xml:space="preserve">script plans for </w:t>
            </w:r>
            <w:r w:rsidR="007B4475">
              <w:rPr>
                <w:rFonts w:ascii="Arial" w:hAnsi="Arial" w:cs="Arial"/>
              </w:rPr>
              <w:t>the</w:t>
            </w:r>
            <w:r w:rsidR="00460D0F">
              <w:rPr>
                <w:rFonts w:ascii="Arial" w:hAnsi="Arial" w:cs="Arial"/>
              </w:rPr>
              <w:t xml:space="preserve"> interview</w:t>
            </w:r>
          </w:p>
        </w:tc>
        <w:tc>
          <w:tcPr>
            <w:tcW w:w="1440" w:type="dxa"/>
          </w:tcPr>
          <w:p w:rsidR="00A06FC7" w:rsidRPr="00175CA6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A06FC7" w:rsidRPr="00BB7B67" w:rsidRDefault="00A06FC7" w:rsidP="001A2592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A06FC7" w:rsidRPr="00BB7B67" w:rsidRDefault="00A06FC7" w:rsidP="008E33F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A06FC7" w:rsidRPr="00BB7B67" w:rsidTr="00CA0A99">
        <w:tc>
          <w:tcPr>
            <w:tcW w:w="6366" w:type="dxa"/>
          </w:tcPr>
          <w:p w:rsidR="00A06FC7" w:rsidRPr="00BB7B67" w:rsidRDefault="00460D0F" w:rsidP="00374F41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oral presentation. </w:t>
            </w:r>
          </w:p>
        </w:tc>
        <w:tc>
          <w:tcPr>
            <w:tcW w:w="1440" w:type="dxa"/>
          </w:tcPr>
          <w:p w:rsidR="00A06FC7" w:rsidRPr="00BB7B67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A06FC7" w:rsidRPr="00BB7B67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A06FC7" w:rsidRPr="00BB7B67" w:rsidRDefault="00A06FC7" w:rsidP="001A2592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Pr="00BB7B67" w:rsidRDefault="00BB7B67" w:rsidP="000E3575">
      <w:pPr>
        <w:rPr>
          <w:rFonts w:ascii="Arial" w:hAnsi="Arial" w:cs="Arial"/>
          <w:lang w:val="en-US"/>
        </w:rPr>
      </w:pPr>
    </w:p>
    <w:p w:rsidR="00BB7B67" w:rsidRDefault="00BB7B67" w:rsidP="000E3575">
      <w:pPr>
        <w:rPr>
          <w:rFonts w:ascii="Arial" w:hAnsi="Arial" w:cs="Arial"/>
          <w:lang w:val="en-US"/>
        </w:rPr>
      </w:pPr>
    </w:p>
    <w:p w:rsidR="00BB7B67" w:rsidRDefault="00BB7B67" w:rsidP="000E3575">
      <w:pPr>
        <w:rPr>
          <w:rFonts w:ascii="Arial" w:hAnsi="Arial" w:cs="Arial"/>
          <w:lang w:val="en-US"/>
        </w:rPr>
      </w:pPr>
    </w:p>
    <w:p w:rsidR="000E3575" w:rsidRPr="00BB7B67" w:rsidRDefault="00652E11" w:rsidP="000E3575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 w:rsidR="007B4475">
        <w:rPr>
          <w:rFonts w:ascii="Arial" w:hAnsi="Arial" w:cs="Arial"/>
          <w:lang w:val="en-US"/>
        </w:rPr>
        <w:t xml:space="preserve"> Feedback</w:t>
      </w:r>
      <w:r w:rsidRPr="00BB7B67">
        <w:rPr>
          <w:rFonts w:ascii="Arial" w:hAnsi="Arial" w:cs="Arial"/>
          <w:lang w:val="en-US"/>
        </w:rPr>
        <w:t>:</w:t>
      </w:r>
      <w:r w:rsidR="000E3575" w:rsidRPr="00BB7B67">
        <w:rPr>
          <w:rFonts w:ascii="Arial" w:hAnsi="Arial" w:cs="Arial"/>
          <w:b/>
          <w:lang w:val="en-US"/>
        </w:rPr>
        <w:t xml:space="preserve"> </w:t>
      </w:r>
    </w:p>
    <w:p w:rsidR="00BB7B67" w:rsidRPr="00BB7B67" w:rsidRDefault="00BB7B67" w:rsidP="000E3575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BB7B67" w:rsidRPr="00BB7B67" w:rsidRDefault="00BB7B67" w:rsidP="000E3575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BB7B67" w:rsidRPr="00BB7B67" w:rsidRDefault="00BB7B67" w:rsidP="000E3575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BB7B67" w:rsidRDefault="00BB7B67" w:rsidP="000E3575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05870" w:rsidRDefault="00705870" w:rsidP="000E3575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05870" w:rsidRDefault="00705870" w:rsidP="000E3575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310506" w:rsidRDefault="00310506" w:rsidP="000E3575">
      <w:pPr>
        <w:rPr>
          <w:rFonts w:ascii="Arial" w:hAnsi="Arial" w:cs="Arial"/>
          <w:b/>
          <w:lang w:val="en-US"/>
        </w:rPr>
        <w:sectPr w:rsidR="00310506" w:rsidSect="0054767A">
          <w:pgSz w:w="12240" w:h="15840"/>
          <w:pgMar w:top="360" w:right="1800" w:bottom="1440" w:left="1800" w:header="720" w:footer="720" w:gutter="0"/>
          <w:cols w:space="720"/>
          <w:docGrid w:linePitch="360"/>
        </w:sect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34589" w:rsidRDefault="00A34589" w:rsidP="006049F5">
      <w:pPr>
        <w:rPr>
          <w:rFonts w:ascii="Arial" w:hAnsi="Arial" w:cs="Arial"/>
          <w:b/>
          <w:lang w:val="en-US"/>
        </w:rPr>
      </w:pPr>
    </w:p>
    <w:p w:rsidR="004C1C0C" w:rsidRDefault="004C1C0C" w:rsidP="004C1C0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4C1C0C" w:rsidRDefault="004C1C0C" w:rsidP="004C1C0C">
      <w:pPr>
        <w:rPr>
          <w:rFonts w:ascii="Arial" w:hAnsi="Arial" w:cs="Arial"/>
          <w:b/>
          <w:lang w:val="en-US"/>
        </w:rPr>
      </w:pPr>
    </w:p>
    <w:p w:rsidR="004C1C0C" w:rsidRDefault="0082623A" w:rsidP="004C1C0C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Speaking and listening</w:t>
      </w:r>
      <w:r w:rsidR="004C1C0C">
        <w:rPr>
          <w:rFonts w:ascii="Arial" w:hAnsi="Arial" w:cs="Arial"/>
          <w:b/>
          <w:lang w:val="en-US"/>
        </w:rPr>
        <w:t>:</w:t>
      </w:r>
      <w:r w:rsidR="004C1C0C">
        <w:rPr>
          <w:rFonts w:ascii="Arial" w:hAnsi="Arial" w:cs="Arial"/>
          <w:b/>
          <w:lang w:val="en-US"/>
        </w:rPr>
        <w:tab/>
      </w:r>
      <w:r w:rsidR="004C1C0C">
        <w:rPr>
          <w:rFonts w:ascii="Arial" w:hAnsi="Arial" w:cs="Arial"/>
          <w:b/>
          <w:lang w:val="en-US"/>
        </w:rPr>
        <w:tab/>
      </w:r>
      <w:r w:rsidR="004C1C0C">
        <w:rPr>
          <w:rFonts w:ascii="Arial" w:hAnsi="Arial" w:cs="Arial"/>
          <w:b/>
          <w:lang w:val="en-US"/>
        </w:rPr>
        <w:tab/>
      </w:r>
      <w:r w:rsidR="004C1C0C">
        <w:rPr>
          <w:rFonts w:ascii="Arial" w:hAnsi="Arial" w:cs="Arial"/>
          <w:b/>
          <w:lang w:val="en-US"/>
        </w:rPr>
        <w:tab/>
      </w:r>
      <w:r w:rsidR="004C1C0C">
        <w:rPr>
          <w:rFonts w:ascii="Arial" w:hAnsi="Arial" w:cs="Arial"/>
          <w:b/>
          <w:lang w:val="en-US"/>
        </w:rPr>
        <w:tab/>
      </w:r>
      <w:r w:rsidR="004C1C0C">
        <w:rPr>
          <w:rFonts w:ascii="Arial" w:hAnsi="Arial" w:cs="Arial"/>
          <w:b/>
          <w:lang w:val="en-US"/>
        </w:rPr>
        <w:tab/>
      </w:r>
      <w:r w:rsidR="004C1C0C">
        <w:rPr>
          <w:rFonts w:ascii="Arial" w:hAnsi="Arial" w:cs="Arial"/>
          <w:b/>
          <w:lang w:val="en-US"/>
        </w:rPr>
        <w:tab/>
      </w:r>
      <w:r w:rsidR="004C1C0C">
        <w:rPr>
          <w:rFonts w:ascii="Arial" w:hAnsi="Arial" w:cs="Arial"/>
          <w:b/>
          <w:lang w:val="en-US"/>
        </w:rPr>
        <w:tab/>
      </w:r>
    </w:p>
    <w:p w:rsidR="00310506" w:rsidRDefault="00310506" w:rsidP="004C1C0C">
      <w:pPr>
        <w:rPr>
          <w:rFonts w:ascii="Arial" w:hAnsi="Arial" w:cs="Arial"/>
          <w:lang w:val="en-US"/>
        </w:rPr>
      </w:pPr>
    </w:p>
    <w:p w:rsidR="00310506" w:rsidRDefault="00310506" w:rsidP="004C1C0C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394"/>
        <w:gridCol w:w="4291"/>
        <w:gridCol w:w="3507"/>
      </w:tblGrid>
      <w:tr w:rsidR="00310506" w:rsidTr="00375D1E">
        <w:tc>
          <w:tcPr>
            <w:tcW w:w="1838" w:type="dxa"/>
          </w:tcPr>
          <w:p w:rsidR="00310506" w:rsidRDefault="00310506" w:rsidP="00310506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394" w:type="dxa"/>
          </w:tcPr>
          <w:p w:rsidR="00310506" w:rsidRPr="00B81C39" w:rsidRDefault="00310506" w:rsidP="0031050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81C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 </w:t>
            </w:r>
          </w:p>
          <w:p w:rsidR="00310506" w:rsidRPr="00B81C39" w:rsidRDefault="00310506" w:rsidP="00310506">
            <w:pPr>
              <w:rPr>
                <w:rFonts w:ascii="Arial" w:hAnsi="Arial" w:cs="Arial"/>
                <w:sz w:val="20"/>
                <w:szCs w:val="20"/>
              </w:rPr>
            </w:pPr>
            <w:r w:rsidRPr="00B81C39">
              <w:rPr>
                <w:rFonts w:ascii="Arial" w:hAnsi="Arial" w:cs="Arial"/>
                <w:sz w:val="20"/>
                <w:szCs w:val="20"/>
              </w:rPr>
              <w:t>Satisfactory achievement</w:t>
            </w:r>
          </w:p>
          <w:p w:rsidR="00310506" w:rsidRPr="00B81C39" w:rsidRDefault="00310506" w:rsidP="00310506">
            <w:pPr>
              <w:rPr>
                <w:rFonts w:ascii="Arial" w:hAnsi="Arial" w:cs="Arial"/>
                <w:sz w:val="20"/>
                <w:szCs w:val="20"/>
              </w:rPr>
            </w:pPr>
            <w:r w:rsidRPr="00B81C39">
              <w:rPr>
                <w:rFonts w:ascii="Arial" w:hAnsi="Arial" w:cs="Arial"/>
                <w:sz w:val="20"/>
                <w:szCs w:val="20"/>
              </w:rPr>
              <w:t>50-64</w:t>
            </w:r>
          </w:p>
        </w:tc>
        <w:tc>
          <w:tcPr>
            <w:tcW w:w="4291" w:type="dxa"/>
          </w:tcPr>
          <w:p w:rsidR="00310506" w:rsidRPr="00B81C39" w:rsidRDefault="00310506" w:rsidP="0031050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  <w:p w:rsidR="00310506" w:rsidRPr="00B81C39" w:rsidRDefault="00310506" w:rsidP="003105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>Limited achievement</w:t>
            </w:r>
          </w:p>
          <w:p w:rsidR="00310506" w:rsidRPr="00B81C39" w:rsidRDefault="00310506" w:rsidP="003105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 xml:space="preserve">30-49 </w:t>
            </w:r>
          </w:p>
        </w:tc>
        <w:tc>
          <w:tcPr>
            <w:tcW w:w="3507" w:type="dxa"/>
          </w:tcPr>
          <w:p w:rsidR="00310506" w:rsidRPr="00B81C39" w:rsidRDefault="00310506" w:rsidP="0031050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</w:p>
          <w:p w:rsidR="00310506" w:rsidRPr="00B81C39" w:rsidRDefault="00310506" w:rsidP="003105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>Very low achievement</w:t>
            </w:r>
          </w:p>
          <w:p w:rsidR="00310506" w:rsidRPr="00B81C39" w:rsidRDefault="00310506" w:rsidP="003105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>0-29</w:t>
            </w:r>
          </w:p>
        </w:tc>
      </w:tr>
      <w:tr w:rsidR="00375D1E" w:rsidTr="00375D1E">
        <w:tc>
          <w:tcPr>
            <w:tcW w:w="1838" w:type="dxa"/>
            <w:vMerge w:val="restart"/>
          </w:tcPr>
          <w:p w:rsidR="00375D1E" w:rsidRDefault="00375D1E" w:rsidP="0031050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375D1E" w:rsidRPr="00B81C39" w:rsidRDefault="00375D1E" w:rsidP="0031050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Communication skills</w:t>
            </w:r>
          </w:p>
        </w:tc>
        <w:tc>
          <w:tcPr>
            <w:tcW w:w="4394" w:type="dxa"/>
          </w:tcPr>
          <w:p w:rsidR="00375D1E" w:rsidRPr="00B81C39" w:rsidRDefault="00375D1E" w:rsidP="00310506">
            <w:pPr>
              <w:rPr>
                <w:rFonts w:ascii="Arial" w:hAnsi="Arial" w:cs="Arial"/>
                <w:sz w:val="20"/>
                <w:szCs w:val="20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Speaks clearly with expression, and attempts to engage an audience.</w:t>
            </w:r>
          </w:p>
        </w:tc>
        <w:tc>
          <w:tcPr>
            <w:tcW w:w="4291" w:type="dxa"/>
          </w:tcPr>
          <w:p w:rsidR="00375D1E" w:rsidRPr="00B81C39" w:rsidRDefault="00375D1E" w:rsidP="003105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Speaks with little expression and limited attempt to engage an audience.</w:t>
            </w:r>
          </w:p>
        </w:tc>
        <w:tc>
          <w:tcPr>
            <w:tcW w:w="3507" w:type="dxa"/>
          </w:tcPr>
          <w:p w:rsidR="00375D1E" w:rsidRPr="00B81C39" w:rsidRDefault="00375D1E" w:rsidP="0031050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</w:tr>
      <w:tr w:rsidR="00375D1E" w:rsidTr="00375D1E">
        <w:tc>
          <w:tcPr>
            <w:tcW w:w="1838" w:type="dxa"/>
            <w:vMerge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394" w:type="dxa"/>
          </w:tcPr>
          <w:p w:rsidR="00375D1E" w:rsidRPr="00B81C39" w:rsidRDefault="00375D1E" w:rsidP="00375D1E">
            <w:pPr>
              <w:pStyle w:val="NormalWeb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A36A4B">
              <w:rPr>
                <w:rFonts w:ascii="Arial" w:hAnsi="Arial" w:cs="Arial"/>
                <w:sz w:val="20"/>
                <w:szCs w:val="20"/>
                <w:lang w:eastAsia="en-US"/>
              </w:rPr>
              <w:t>Attempts to use some body language including stance, gestures and eye contact to engage audience attention.</w:t>
            </w:r>
          </w:p>
        </w:tc>
        <w:tc>
          <w:tcPr>
            <w:tcW w:w="4291" w:type="dxa"/>
          </w:tcPr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Shows little attempt to engage audience through non-verbal means.</w:t>
            </w:r>
          </w:p>
        </w:tc>
        <w:tc>
          <w:tcPr>
            <w:tcW w:w="3507" w:type="dxa"/>
          </w:tcPr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75D1E" w:rsidTr="00375D1E">
        <w:tc>
          <w:tcPr>
            <w:tcW w:w="1838" w:type="dxa"/>
            <w:vMerge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4394" w:type="dxa"/>
          </w:tcPr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Can use notes/visual aids and attempt some engagement with the audience and/or other group members.</w:t>
            </w:r>
          </w:p>
        </w:tc>
        <w:tc>
          <w:tcPr>
            <w:tcW w:w="4291" w:type="dxa"/>
          </w:tcPr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Relies on notes and has limited engagement with the audience and/or other group members.</w:t>
            </w:r>
          </w:p>
        </w:tc>
        <w:tc>
          <w:tcPr>
            <w:tcW w:w="3507" w:type="dxa"/>
          </w:tcPr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10506" w:rsidRDefault="00310506" w:rsidP="004C1C0C">
      <w:pPr>
        <w:rPr>
          <w:rFonts w:ascii="Arial" w:hAnsi="Arial" w:cs="Arial"/>
          <w:b/>
          <w:lang w:val="en-US"/>
        </w:rPr>
      </w:pPr>
    </w:p>
    <w:p w:rsidR="00A34589" w:rsidRDefault="00A34589" w:rsidP="006049F5">
      <w:pPr>
        <w:rPr>
          <w:rFonts w:ascii="Arial" w:hAnsi="Arial" w:cs="Arial"/>
          <w:b/>
          <w:lang w:val="en-US"/>
        </w:rPr>
      </w:pPr>
    </w:p>
    <w:p w:rsidR="004C1C0C" w:rsidRDefault="004C1C0C" w:rsidP="006049F5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76"/>
        <w:gridCol w:w="3508"/>
        <w:gridCol w:w="3508"/>
      </w:tblGrid>
      <w:tr w:rsidR="00375D1E" w:rsidTr="00375D1E">
        <w:tc>
          <w:tcPr>
            <w:tcW w:w="1838" w:type="dxa"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  <w:r w:rsidRPr="00375D1E">
              <w:rPr>
                <w:rFonts w:ascii="Arial" w:hAnsi="Arial" w:cs="Arial"/>
                <w:b/>
                <w:sz w:val="18"/>
                <w:lang w:val="en-US"/>
              </w:rPr>
              <w:t>Creating and responding</w:t>
            </w:r>
          </w:p>
        </w:tc>
        <w:tc>
          <w:tcPr>
            <w:tcW w:w="5176" w:type="dxa"/>
          </w:tcPr>
          <w:p w:rsidR="00375D1E" w:rsidRPr="00B81C39" w:rsidRDefault="00375D1E" w:rsidP="00375D1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81C3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 </w:t>
            </w:r>
          </w:p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</w:rPr>
            </w:pPr>
            <w:r w:rsidRPr="00B81C39">
              <w:rPr>
                <w:rFonts w:ascii="Arial" w:hAnsi="Arial" w:cs="Arial"/>
                <w:sz w:val="20"/>
                <w:szCs w:val="20"/>
              </w:rPr>
              <w:t>Satisfactory achievement</w:t>
            </w:r>
          </w:p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</w:rPr>
            </w:pPr>
            <w:r w:rsidRPr="00B81C39">
              <w:rPr>
                <w:rFonts w:ascii="Arial" w:hAnsi="Arial" w:cs="Arial"/>
                <w:sz w:val="20"/>
                <w:szCs w:val="20"/>
              </w:rPr>
              <w:t>50-64</w:t>
            </w:r>
          </w:p>
        </w:tc>
        <w:tc>
          <w:tcPr>
            <w:tcW w:w="3508" w:type="dxa"/>
          </w:tcPr>
          <w:p w:rsidR="00375D1E" w:rsidRPr="00B81C39" w:rsidRDefault="00375D1E" w:rsidP="00375D1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>Limited achievement</w:t>
            </w:r>
          </w:p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 xml:space="preserve">30-49 </w:t>
            </w:r>
          </w:p>
        </w:tc>
        <w:tc>
          <w:tcPr>
            <w:tcW w:w="3508" w:type="dxa"/>
          </w:tcPr>
          <w:p w:rsidR="00375D1E" w:rsidRPr="00B81C39" w:rsidRDefault="00375D1E" w:rsidP="00375D1E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b/>
                <w:sz w:val="20"/>
                <w:szCs w:val="20"/>
                <w:lang w:val="en-US"/>
              </w:rPr>
              <w:t>E</w:t>
            </w:r>
          </w:p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>Very low achievement</w:t>
            </w:r>
          </w:p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1C39">
              <w:rPr>
                <w:rFonts w:ascii="Arial" w:hAnsi="Arial" w:cs="Arial"/>
                <w:sz w:val="20"/>
                <w:szCs w:val="20"/>
                <w:lang w:val="en-US"/>
              </w:rPr>
              <w:t>0-29</w:t>
            </w:r>
          </w:p>
        </w:tc>
      </w:tr>
      <w:tr w:rsidR="00375D1E" w:rsidTr="00375D1E">
        <w:tc>
          <w:tcPr>
            <w:tcW w:w="1838" w:type="dxa"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176" w:type="dxa"/>
          </w:tcPr>
          <w:p w:rsidR="00375D1E" w:rsidRPr="00B06ECC" w:rsidRDefault="00375D1E" w:rsidP="00375D1E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B06ECC">
              <w:rPr>
                <w:rFonts w:eastAsia="Calibri"/>
                <w:sz w:val="18"/>
                <w:szCs w:val="18"/>
                <w:lang w:val="en-US"/>
              </w:rPr>
              <w:t>Identifies a selection of language features in oral texts.</w:t>
            </w:r>
          </w:p>
        </w:tc>
        <w:tc>
          <w:tcPr>
            <w:tcW w:w="3508" w:type="dxa"/>
          </w:tcPr>
          <w:p w:rsidR="00375D1E" w:rsidRPr="00B06ECC" w:rsidRDefault="00375D1E" w:rsidP="00375D1E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B06ECC">
              <w:rPr>
                <w:rFonts w:eastAsia="Calibri"/>
                <w:sz w:val="18"/>
                <w:szCs w:val="18"/>
                <w:lang w:val="en-US"/>
              </w:rPr>
              <w:t>Identifies some selected language features in oral texts.</w:t>
            </w:r>
          </w:p>
        </w:tc>
        <w:tc>
          <w:tcPr>
            <w:tcW w:w="3508" w:type="dxa"/>
          </w:tcPr>
          <w:p w:rsidR="00375D1E" w:rsidRPr="00B81C39" w:rsidRDefault="00375D1E" w:rsidP="00375D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</w:tr>
      <w:tr w:rsidR="00375D1E" w:rsidTr="00375D1E">
        <w:tc>
          <w:tcPr>
            <w:tcW w:w="1838" w:type="dxa"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176" w:type="dxa"/>
          </w:tcPr>
          <w:p w:rsidR="00375D1E" w:rsidRPr="00B06ECC" w:rsidRDefault="00375D1E" w:rsidP="00375D1E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B06ECC">
              <w:rPr>
                <w:rFonts w:eastAsia="Calibri"/>
                <w:sz w:val="18"/>
                <w:szCs w:val="18"/>
                <w:lang w:val="en-US"/>
              </w:rPr>
              <w:t>Creates texts for particular purposes that combine language features and images.</w:t>
            </w:r>
          </w:p>
        </w:tc>
        <w:tc>
          <w:tcPr>
            <w:tcW w:w="3508" w:type="dxa"/>
          </w:tcPr>
          <w:p w:rsidR="00375D1E" w:rsidRPr="00B06ECC" w:rsidRDefault="00375D1E" w:rsidP="00375D1E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B06ECC">
              <w:rPr>
                <w:rFonts w:eastAsia="Calibri"/>
                <w:sz w:val="18"/>
                <w:szCs w:val="18"/>
                <w:lang w:val="en-US"/>
              </w:rPr>
              <w:t>Creates texts that use some simple language features and images.</w:t>
            </w:r>
          </w:p>
        </w:tc>
        <w:tc>
          <w:tcPr>
            <w:tcW w:w="3508" w:type="dxa"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75D1E" w:rsidTr="00375D1E">
        <w:tc>
          <w:tcPr>
            <w:tcW w:w="1838" w:type="dxa"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5176" w:type="dxa"/>
          </w:tcPr>
          <w:p w:rsidR="00375D1E" w:rsidRPr="00B06ECC" w:rsidRDefault="00375D1E" w:rsidP="00375D1E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B06ECC">
              <w:rPr>
                <w:rFonts w:eastAsia="Calibri"/>
                <w:sz w:val="18"/>
                <w:szCs w:val="18"/>
                <w:lang w:val="en-US"/>
              </w:rPr>
              <w:t>Identifies a selection of language features in oral texts.</w:t>
            </w:r>
          </w:p>
        </w:tc>
        <w:tc>
          <w:tcPr>
            <w:tcW w:w="3508" w:type="dxa"/>
          </w:tcPr>
          <w:p w:rsidR="00375D1E" w:rsidRPr="00B06ECC" w:rsidRDefault="00375D1E" w:rsidP="00375D1E">
            <w:pPr>
              <w:rPr>
                <w:rFonts w:eastAsia="Calibri"/>
                <w:sz w:val="18"/>
                <w:szCs w:val="18"/>
                <w:lang w:val="en-US"/>
              </w:rPr>
            </w:pPr>
            <w:r w:rsidRPr="00B06ECC">
              <w:rPr>
                <w:rFonts w:eastAsia="Calibri"/>
                <w:sz w:val="18"/>
                <w:szCs w:val="18"/>
                <w:lang w:val="en-US"/>
              </w:rPr>
              <w:t>Identifies some selected language features in oral texts.</w:t>
            </w:r>
          </w:p>
        </w:tc>
        <w:tc>
          <w:tcPr>
            <w:tcW w:w="3508" w:type="dxa"/>
          </w:tcPr>
          <w:p w:rsidR="00375D1E" w:rsidRDefault="00375D1E" w:rsidP="00375D1E">
            <w:pPr>
              <w:rPr>
                <w:rFonts w:ascii="Arial" w:hAnsi="Arial" w:cs="Arial"/>
                <w:b/>
                <w:lang w:val="en-US"/>
              </w:rPr>
            </w:pPr>
            <w:r w:rsidRPr="00A36A4B">
              <w:rPr>
                <w:rFonts w:ascii="Arial" w:hAnsi="Arial" w:cs="Arial"/>
                <w:sz w:val="20"/>
                <w:szCs w:val="20"/>
              </w:rPr>
              <w:t>Does not meet the requirements of a D grade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C1C0C" w:rsidRDefault="004C1C0C" w:rsidP="006049F5">
      <w:pPr>
        <w:rPr>
          <w:rFonts w:ascii="Arial" w:hAnsi="Arial" w:cs="Arial"/>
          <w:b/>
          <w:lang w:val="en-US"/>
        </w:rPr>
      </w:pPr>
    </w:p>
    <w:p w:rsidR="004C1C0C" w:rsidRDefault="004C1C0C" w:rsidP="006049F5">
      <w:pPr>
        <w:rPr>
          <w:rFonts w:ascii="Arial" w:hAnsi="Arial" w:cs="Arial"/>
          <w:b/>
          <w:lang w:val="en-US"/>
        </w:rPr>
      </w:pPr>
    </w:p>
    <w:p w:rsidR="004C1C0C" w:rsidRDefault="004C1C0C" w:rsidP="006049F5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</w:p>
    <w:p w:rsidR="004C1C0C" w:rsidRDefault="004C1C0C" w:rsidP="006049F5">
      <w:pPr>
        <w:rPr>
          <w:rFonts w:ascii="Arial" w:hAnsi="Arial" w:cs="Arial"/>
          <w:lang w:val="en-US"/>
        </w:rPr>
      </w:pPr>
    </w:p>
    <w:sectPr w:rsidR="004C1C0C" w:rsidSect="00310506">
      <w:pgSz w:w="15840" w:h="12240" w:orient="landscape"/>
      <w:pgMar w:top="1800" w:right="36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" o:spid="_x0000_i1029" type="#_x0000_t75" style="width:3in;height:3in;visibility:visible" o:bullet="t">
        <v:imagedata r:id="rId1" o:title="AIC LOGO"/>
      </v:shape>
    </w:pict>
  </w:numPicBullet>
  <w:abstractNum w:abstractNumId="0" w15:restartNumberingAfterBreak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92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65ABB"/>
    <w:rsid w:val="001715A0"/>
    <w:rsid w:val="00175CA6"/>
    <w:rsid w:val="001A2592"/>
    <w:rsid w:val="001F310F"/>
    <w:rsid w:val="00216EE0"/>
    <w:rsid w:val="00242C1D"/>
    <w:rsid w:val="002D38C6"/>
    <w:rsid w:val="002D6013"/>
    <w:rsid w:val="002F6D4E"/>
    <w:rsid w:val="00310506"/>
    <w:rsid w:val="00317F6A"/>
    <w:rsid w:val="003402DD"/>
    <w:rsid w:val="00340822"/>
    <w:rsid w:val="00347F04"/>
    <w:rsid w:val="00351F23"/>
    <w:rsid w:val="00355D97"/>
    <w:rsid w:val="00374F41"/>
    <w:rsid w:val="00375D1E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5188D"/>
    <w:rsid w:val="00457E67"/>
    <w:rsid w:val="00460D0F"/>
    <w:rsid w:val="00470F6A"/>
    <w:rsid w:val="00472845"/>
    <w:rsid w:val="004740B5"/>
    <w:rsid w:val="004B4AA5"/>
    <w:rsid w:val="004C1C0C"/>
    <w:rsid w:val="004D1123"/>
    <w:rsid w:val="00516C1C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01A5"/>
    <w:rsid w:val="006640C2"/>
    <w:rsid w:val="0069648D"/>
    <w:rsid w:val="006B6659"/>
    <w:rsid w:val="006C6482"/>
    <w:rsid w:val="006C6C18"/>
    <w:rsid w:val="006E6293"/>
    <w:rsid w:val="006F5B82"/>
    <w:rsid w:val="00701FF6"/>
    <w:rsid w:val="00702166"/>
    <w:rsid w:val="00705870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B4475"/>
    <w:rsid w:val="007C1F2C"/>
    <w:rsid w:val="007C7707"/>
    <w:rsid w:val="007E39D5"/>
    <w:rsid w:val="0082623A"/>
    <w:rsid w:val="00861B9A"/>
    <w:rsid w:val="00873C63"/>
    <w:rsid w:val="00885E54"/>
    <w:rsid w:val="00897194"/>
    <w:rsid w:val="008E33F0"/>
    <w:rsid w:val="0091495F"/>
    <w:rsid w:val="00916BBB"/>
    <w:rsid w:val="00926320"/>
    <w:rsid w:val="009357B2"/>
    <w:rsid w:val="00936A92"/>
    <w:rsid w:val="00954239"/>
    <w:rsid w:val="0097023E"/>
    <w:rsid w:val="00977B48"/>
    <w:rsid w:val="009B69B2"/>
    <w:rsid w:val="009D6707"/>
    <w:rsid w:val="009E0C36"/>
    <w:rsid w:val="00A04D3E"/>
    <w:rsid w:val="00A06FC7"/>
    <w:rsid w:val="00A34589"/>
    <w:rsid w:val="00A352B2"/>
    <w:rsid w:val="00A36A4B"/>
    <w:rsid w:val="00A47FCD"/>
    <w:rsid w:val="00A77560"/>
    <w:rsid w:val="00AD4F55"/>
    <w:rsid w:val="00AE3CAB"/>
    <w:rsid w:val="00B01FFA"/>
    <w:rsid w:val="00B1699B"/>
    <w:rsid w:val="00B40E5F"/>
    <w:rsid w:val="00B41D3F"/>
    <w:rsid w:val="00B81C39"/>
    <w:rsid w:val="00BA20CA"/>
    <w:rsid w:val="00BA420C"/>
    <w:rsid w:val="00BB0E3E"/>
    <w:rsid w:val="00BB7B67"/>
    <w:rsid w:val="00BC1822"/>
    <w:rsid w:val="00BC76FB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D21CD6"/>
    <w:rsid w:val="00D35E0E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465A"/>
    <w:rsid w:val="00F066D6"/>
    <w:rsid w:val="00F17EDC"/>
    <w:rsid w:val="00F22BA4"/>
    <w:rsid w:val="00F27EE5"/>
    <w:rsid w:val="00F441D3"/>
    <w:rsid w:val="00F74F86"/>
    <w:rsid w:val="00F87A4B"/>
    <w:rsid w:val="00F90693"/>
    <w:rsid w:val="00FD0522"/>
    <w:rsid w:val="00FD6A4C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C14A5D"/>
  <w15:chartTrackingRefBased/>
  <w15:docId w15:val="{7F7E116A-D9BE-486D-B16F-CDD4B956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59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aliases w:val="Assesment_Pointer_Movement"/>
    <w:basedOn w:val="TableNormal"/>
    <w:uiPriority w:val="59"/>
    <w:rsid w:val="00914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4F55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A36A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36A4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DD85-6C90-43CC-9E47-98BF377C4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59709D4</Template>
  <TotalTime>0</TotalTime>
  <Pages>2</Pages>
  <Words>313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> 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subject/>
  <dc:creator>David</dc:creator>
  <cp:keywords/>
  <dc:description/>
  <cp:lastModifiedBy>BISHOP Linda [Narrogin Senior High School]</cp:lastModifiedBy>
  <cp:revision>2</cp:revision>
  <cp:lastPrinted>2019-05-16T09:50:00Z</cp:lastPrinted>
  <dcterms:created xsi:type="dcterms:W3CDTF">2019-05-16T09:53:00Z</dcterms:created>
  <dcterms:modified xsi:type="dcterms:W3CDTF">2019-05-16T09:53:00Z</dcterms:modified>
</cp:coreProperties>
</file>