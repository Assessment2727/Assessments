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7B22" w:rsidRPr="00A87B22" w:rsidRDefault="00651D8E" w:rsidP="00A87B22">
      <w:pPr>
        <w:rPr>
          <w:rFonts w:ascii="Arial" w:hAnsi="Arial" w:cs="Arial"/>
          <w:b/>
        </w:rPr>
      </w:pPr>
      <w:r w:rsidRPr="00651D8E">
        <w:rPr>
          <w:rFonts w:ascii="Arial" w:hAnsi="Arial" w:cs="Arial"/>
          <w:b/>
          <w:noProof/>
          <w:sz w:val="22"/>
          <w:szCs w:val="22"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4C8CA6" wp14:editId="52BC965E">
                <wp:simplePos x="0" y="0"/>
                <wp:positionH relativeFrom="column">
                  <wp:posOffset>1904337</wp:posOffset>
                </wp:positionH>
                <wp:positionV relativeFrom="paragraph">
                  <wp:posOffset>3977</wp:posOffset>
                </wp:positionV>
                <wp:extent cx="2374265" cy="357808"/>
                <wp:effectExtent l="0" t="0" r="27940" b="2349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35780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15DF4" w:rsidRDefault="00415DF4" w:rsidP="00651D8E">
                            <w:pPr>
                              <w:jc w:val="center"/>
                            </w:pPr>
                            <w:r w:rsidRPr="00A87B22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 xml:space="preserve">YEAR 7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>GENERAL</w:t>
                            </w:r>
                            <w:r w:rsidRPr="00A87B22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 xml:space="preserve"> ENGLISH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4C8CA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49.95pt;margin-top:.3pt;width:186.95pt;height:28.15pt;z-index:251659264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">
                <v:textbox>
                  <w:txbxContent>
                    <w:p w:rsidR="00415DF4" w:rsidRDefault="00415DF4" w:rsidP="00651D8E">
                      <w:pPr>
                        <w:jc w:val="center"/>
                      </w:pPr>
                      <w:r w:rsidRPr="00A87B22"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 xml:space="preserve">YEAR 7 </w:t>
                      </w:r>
                      <w:r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>GENERAL</w:t>
                      </w:r>
                      <w:r w:rsidRPr="00A87B22"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 xml:space="preserve"> ENGLISH</w:t>
                      </w:r>
                    </w:p>
                  </w:txbxContent>
                </v:textbox>
              </v:shape>
            </w:pict>
          </mc:Fallback>
        </mc:AlternateContent>
      </w:r>
      <w:r w:rsidR="00A87B22">
        <w:rPr>
          <w:noProof/>
          <w:lang w:eastAsia="en-AU"/>
        </w:rPr>
        <w:drawing>
          <wp:inline distT="0" distB="0" distL="0" distR="0" wp14:anchorId="7D2C0563" wp14:editId="1CD79F87">
            <wp:extent cx="683895" cy="683895"/>
            <wp:effectExtent l="0" t="0" r="1905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" cy="68389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87B22" w:rsidRPr="00A87B22">
        <w:tab/>
      </w:r>
      <w:r w:rsidR="00A87B22" w:rsidRPr="00A87B22">
        <w:tab/>
      </w:r>
      <w:r w:rsidR="00A87B22" w:rsidRPr="00A87B22">
        <w:tab/>
      </w:r>
      <w:r w:rsidR="00A87B22" w:rsidRPr="00A87B22">
        <w:tab/>
      </w:r>
      <w:r w:rsidR="00A87B22" w:rsidRPr="00A87B22">
        <w:tab/>
      </w:r>
      <w:r w:rsidR="00A87B22" w:rsidRPr="00A87B22">
        <w:tab/>
      </w:r>
      <w:r w:rsidR="00A87B22" w:rsidRPr="00A87B22">
        <w:tab/>
      </w:r>
      <w:r w:rsidR="00A87B22" w:rsidRPr="00A87B22">
        <w:tab/>
      </w:r>
      <w:r w:rsidR="00A87B22" w:rsidRPr="00A87B22">
        <w:tab/>
      </w:r>
      <w:r w:rsidR="00A87B22" w:rsidRPr="00A87B22">
        <w:tab/>
      </w:r>
      <w:r w:rsidR="00A87B22" w:rsidRPr="00A87B22">
        <w:tab/>
      </w:r>
      <w:r w:rsidR="00A87B22" w:rsidRPr="00A87B22">
        <w:tab/>
      </w:r>
      <w:r w:rsidR="00A87B22">
        <w:rPr>
          <w:noProof/>
          <w:lang w:eastAsia="en-AU"/>
        </w:rPr>
        <w:drawing>
          <wp:inline distT="0" distB="0" distL="0" distR="0" wp14:anchorId="170FBB90" wp14:editId="519B3BA8">
            <wp:extent cx="683895" cy="683895"/>
            <wp:effectExtent l="0" t="0" r="190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" cy="68389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7B22" w:rsidRDefault="00A87B22" w:rsidP="00D27C76">
      <w:pPr>
        <w:jc w:val="right"/>
        <w:rPr>
          <w:rFonts w:ascii="Arial" w:hAnsi="Arial" w:cs="Arial"/>
          <w:sz w:val="22"/>
          <w:szCs w:val="22"/>
        </w:rPr>
      </w:pPr>
    </w:p>
    <w:p w:rsidR="00A87B22" w:rsidRDefault="00A87B22" w:rsidP="00D27C76">
      <w:pPr>
        <w:jc w:val="right"/>
        <w:rPr>
          <w:rFonts w:ascii="Arial" w:hAnsi="Arial" w:cs="Arial"/>
          <w:sz w:val="22"/>
          <w:szCs w:val="22"/>
        </w:rPr>
      </w:pPr>
    </w:p>
    <w:p w:rsidR="00A87B22" w:rsidRPr="00A87B22" w:rsidRDefault="00A87B22" w:rsidP="00A87B22">
      <w:pPr>
        <w:rPr>
          <w:rFonts w:ascii="Arial" w:hAnsi="Arial" w:cs="Arial"/>
          <w:b/>
        </w:rPr>
      </w:pPr>
      <w:r w:rsidRPr="00A87B22">
        <w:rPr>
          <w:rFonts w:ascii="Arial" w:hAnsi="Arial" w:cs="Arial"/>
          <w:b/>
        </w:rPr>
        <w:t>Name</w:t>
      </w:r>
      <w:r>
        <w:rPr>
          <w:rFonts w:ascii="Arial" w:hAnsi="Arial" w:cs="Arial"/>
        </w:rPr>
        <w:t>: ____________________________</w:t>
      </w:r>
      <w:r>
        <w:rPr>
          <w:rFonts w:ascii="Arial" w:hAnsi="Arial" w:cs="Arial"/>
        </w:rPr>
        <w:tab/>
      </w:r>
      <w:r w:rsidRPr="00A87B22">
        <w:rPr>
          <w:rFonts w:ascii="Arial" w:hAnsi="Arial" w:cs="Arial"/>
          <w:b/>
        </w:rPr>
        <w:t>Teacher____________________________</w:t>
      </w:r>
    </w:p>
    <w:p w:rsidR="00A87B22" w:rsidRDefault="00A87B22" w:rsidP="00391898">
      <w:pPr>
        <w:jc w:val="center"/>
        <w:rPr>
          <w:rFonts w:ascii="Arial" w:hAnsi="Arial" w:cs="Arial"/>
          <w:b/>
          <w:sz w:val="22"/>
          <w:szCs w:val="22"/>
          <w:u w:val="single"/>
        </w:rPr>
      </w:pPr>
    </w:p>
    <w:p w:rsidR="00A87B22" w:rsidRDefault="00A87B22" w:rsidP="00391898">
      <w:pPr>
        <w:jc w:val="center"/>
        <w:rPr>
          <w:rFonts w:ascii="Arial" w:hAnsi="Arial" w:cs="Arial"/>
          <w:b/>
          <w:sz w:val="22"/>
          <w:szCs w:val="22"/>
        </w:rPr>
      </w:pPr>
    </w:p>
    <w:p w:rsidR="00391898" w:rsidRDefault="00391898" w:rsidP="00391898">
      <w:pPr>
        <w:jc w:val="center"/>
        <w:rPr>
          <w:rFonts w:ascii="Arial" w:hAnsi="Arial" w:cs="Arial"/>
          <w:b/>
          <w:caps/>
          <w:sz w:val="22"/>
          <w:szCs w:val="22"/>
        </w:rPr>
      </w:pPr>
      <w:r w:rsidRPr="00A87B22">
        <w:rPr>
          <w:rFonts w:ascii="Arial" w:hAnsi="Arial" w:cs="Arial"/>
          <w:b/>
          <w:sz w:val="22"/>
          <w:szCs w:val="22"/>
        </w:rPr>
        <w:t xml:space="preserve">ASSESSMENT </w:t>
      </w:r>
      <w:r w:rsidR="00AE3419">
        <w:rPr>
          <w:rFonts w:ascii="Arial" w:hAnsi="Arial" w:cs="Arial"/>
          <w:b/>
          <w:sz w:val="22"/>
          <w:szCs w:val="22"/>
        </w:rPr>
        <w:t>4</w:t>
      </w:r>
      <w:r w:rsidR="00372E7D" w:rsidRPr="00A87B22">
        <w:rPr>
          <w:rFonts w:ascii="Arial" w:hAnsi="Arial" w:cs="Arial"/>
          <w:b/>
          <w:sz w:val="22"/>
          <w:szCs w:val="22"/>
        </w:rPr>
        <w:t xml:space="preserve">: </w:t>
      </w:r>
      <w:r w:rsidR="00F27D42" w:rsidRPr="00A87B22">
        <w:rPr>
          <w:rFonts w:ascii="Arial" w:hAnsi="Arial" w:cs="Arial"/>
          <w:b/>
          <w:caps/>
          <w:sz w:val="22"/>
          <w:szCs w:val="22"/>
        </w:rPr>
        <w:t xml:space="preserve"> </w:t>
      </w:r>
      <w:r w:rsidR="00AE3419">
        <w:rPr>
          <w:rFonts w:ascii="Arial" w:hAnsi="Arial" w:cs="Arial"/>
          <w:b/>
          <w:caps/>
          <w:sz w:val="22"/>
          <w:szCs w:val="22"/>
        </w:rPr>
        <w:t>oral presentation on Narrative structure</w:t>
      </w:r>
    </w:p>
    <w:p w:rsidR="00A87B22" w:rsidRDefault="00A87B22" w:rsidP="00391898">
      <w:pPr>
        <w:jc w:val="center"/>
        <w:rPr>
          <w:rFonts w:ascii="Arial" w:hAnsi="Arial" w:cs="Arial"/>
          <w:b/>
          <w:caps/>
          <w:sz w:val="22"/>
          <w:szCs w:val="22"/>
        </w:rPr>
      </w:pPr>
    </w:p>
    <w:p w:rsidR="00A87B22" w:rsidRDefault="00A87B22" w:rsidP="00391898">
      <w:pPr>
        <w:jc w:val="center"/>
        <w:rPr>
          <w:rFonts w:ascii="Arial" w:hAnsi="Arial" w:cs="Arial"/>
          <w:b/>
          <w:caps/>
          <w:sz w:val="22"/>
          <w:szCs w:val="22"/>
        </w:rPr>
      </w:pPr>
    </w:p>
    <w:tbl>
      <w:tblPr>
        <w:tblpPr w:leftFromText="180" w:rightFromText="180" w:vertAnchor="text" w:horzAnchor="margin" w:tblpY="-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89"/>
        <w:gridCol w:w="5609"/>
      </w:tblGrid>
      <w:tr w:rsidR="00A87B22" w:rsidRPr="00FB0025" w:rsidTr="00A87B22">
        <w:tc>
          <w:tcPr>
            <w:tcW w:w="4989" w:type="dxa"/>
            <w:shd w:val="clear" w:color="auto" w:fill="auto"/>
          </w:tcPr>
          <w:p w:rsidR="00A87B22" w:rsidRPr="00F27D42" w:rsidRDefault="001A00CA" w:rsidP="00A87B22">
            <w:pPr>
              <w:rPr>
                <w:rFonts w:ascii="Arial" w:hAnsi="Arial" w:cs="Arial"/>
                <w:b/>
                <w:sz w:val="18"/>
                <w:szCs w:val="18"/>
                <w:shd w:val="clear" w:color="auto" w:fill="FEFEFE"/>
              </w:rPr>
            </w:pPr>
            <w:r>
              <w:rPr>
                <w:rFonts w:ascii="Arial" w:hAnsi="Arial" w:cs="Arial"/>
                <w:b/>
                <w:sz w:val="18"/>
                <w:szCs w:val="18"/>
                <w:shd w:val="clear" w:color="auto" w:fill="FEFEFE"/>
              </w:rPr>
              <w:t>Literature</w:t>
            </w:r>
          </w:p>
          <w:p w:rsidR="00A87B22" w:rsidRPr="00CF4366" w:rsidRDefault="00CF4366" w:rsidP="00CF4366">
            <w:pPr>
              <w:rPr>
                <w:rFonts w:ascii="Arial" w:hAnsi="Arial" w:cs="Arial"/>
                <w:sz w:val="18"/>
                <w:szCs w:val="18"/>
                <w:lang w:val="en"/>
              </w:rPr>
            </w:pPr>
            <w:r w:rsidRPr="00CF4366">
              <w:rPr>
                <w:rFonts w:ascii="Arial" w:hAnsi="Arial" w:cs="Arial"/>
                <w:color w:val="000000"/>
                <w:sz w:val="18"/>
                <w:szCs w:val="18"/>
              </w:rPr>
              <w:t xml:space="preserve">Experiment with </w:t>
            </w:r>
            <w:hyperlink r:id="rId7" w:tooltip="Display the glossary entry for text" w:history="1">
              <w:r w:rsidRPr="00CF4366">
                <w:rPr>
                  <w:rFonts w:ascii="Arial" w:hAnsi="Arial" w:cs="Arial"/>
                  <w:color w:val="000000"/>
                  <w:sz w:val="18"/>
                  <w:szCs w:val="18"/>
                  <w:bdr w:val="none" w:sz="0" w:space="0" w:color="auto" w:frame="1"/>
                </w:rPr>
                <w:t>text</w:t>
              </w:r>
            </w:hyperlink>
            <w:r w:rsidRPr="00CF4366">
              <w:rPr>
                <w:rFonts w:ascii="Arial" w:hAnsi="Arial" w:cs="Arial"/>
                <w:color w:val="000000"/>
                <w:sz w:val="18"/>
                <w:szCs w:val="18"/>
              </w:rPr>
              <w:t xml:space="preserve"> structures and </w:t>
            </w:r>
            <w:hyperlink r:id="rId8" w:tooltip="Display the glossary entry for language features" w:history="1">
              <w:r w:rsidRPr="00CF4366">
                <w:rPr>
                  <w:rFonts w:ascii="Arial" w:hAnsi="Arial" w:cs="Arial"/>
                  <w:color w:val="000000"/>
                  <w:sz w:val="18"/>
                  <w:szCs w:val="18"/>
                  <w:bdr w:val="none" w:sz="0" w:space="0" w:color="auto" w:frame="1"/>
                </w:rPr>
                <w:t>language features</w:t>
              </w:r>
            </w:hyperlink>
            <w:r w:rsidRPr="00CF4366">
              <w:rPr>
                <w:rFonts w:ascii="Arial" w:hAnsi="Arial" w:cs="Arial"/>
                <w:color w:val="000000"/>
                <w:sz w:val="18"/>
                <w:szCs w:val="18"/>
              </w:rPr>
              <w:t xml:space="preserve"> and their effects in </w:t>
            </w:r>
            <w:hyperlink r:id="rId9" w:tooltip="Display the glossary entry for creating" w:history="1">
              <w:r w:rsidRPr="00CF4366">
                <w:rPr>
                  <w:rFonts w:ascii="Arial" w:hAnsi="Arial" w:cs="Arial"/>
                  <w:color w:val="000000"/>
                  <w:sz w:val="18"/>
                  <w:szCs w:val="18"/>
                  <w:bdr w:val="none" w:sz="0" w:space="0" w:color="auto" w:frame="1"/>
                </w:rPr>
                <w:t>creating</w:t>
              </w:r>
            </w:hyperlink>
            <w:r w:rsidRPr="00CF4366">
              <w:rPr>
                <w:rFonts w:ascii="Arial" w:hAnsi="Arial" w:cs="Arial"/>
                <w:color w:val="000000"/>
                <w:sz w:val="18"/>
                <w:szCs w:val="18"/>
              </w:rPr>
              <w:t xml:space="preserve"> literary texts, for example, using rhythm, sound effects, monologue, </w:t>
            </w:r>
            <w:hyperlink r:id="rId10" w:tooltip="Display the glossary entry for layout" w:history="1">
              <w:r w:rsidRPr="00CF4366">
                <w:rPr>
                  <w:rFonts w:ascii="Arial" w:hAnsi="Arial" w:cs="Arial"/>
                  <w:color w:val="000000"/>
                  <w:sz w:val="18"/>
                  <w:szCs w:val="18"/>
                  <w:bdr w:val="none" w:sz="0" w:space="0" w:color="auto" w:frame="1"/>
                </w:rPr>
                <w:t>layout</w:t>
              </w:r>
            </w:hyperlink>
            <w:r w:rsidRPr="00CF4366">
              <w:rPr>
                <w:rFonts w:ascii="Arial" w:hAnsi="Arial" w:cs="Arial"/>
                <w:color w:val="000000"/>
                <w:sz w:val="18"/>
                <w:szCs w:val="18"/>
              </w:rPr>
              <w:t xml:space="preserve">, navigation and colour </w:t>
            </w:r>
            <w:hyperlink r:id="rId11" w:tooltip="View additional details of ACELT1805" w:history="1">
              <w:r w:rsidRPr="00CF4366">
                <w:rPr>
                  <w:rFonts w:ascii="Arial" w:hAnsi="Arial" w:cs="Arial"/>
                  <w:sz w:val="18"/>
                  <w:szCs w:val="18"/>
                </w:rPr>
                <w:t>(ACELT1805)</w:t>
              </w:r>
            </w:hyperlink>
          </w:p>
        </w:tc>
        <w:tc>
          <w:tcPr>
            <w:tcW w:w="5609" w:type="dxa"/>
            <w:shd w:val="clear" w:color="auto" w:fill="auto"/>
          </w:tcPr>
          <w:p w:rsidR="001A00CA" w:rsidRPr="007466BD" w:rsidRDefault="001A00CA" w:rsidP="00A87B22">
            <w:pPr>
              <w:rPr>
                <w:rFonts w:ascii="Arial" w:hAnsi="Arial" w:cs="Arial"/>
                <w:b/>
                <w:sz w:val="18"/>
                <w:szCs w:val="18"/>
                <w:shd w:val="clear" w:color="auto" w:fill="FEFEFE"/>
              </w:rPr>
            </w:pPr>
            <w:r w:rsidRPr="007466BD">
              <w:rPr>
                <w:rFonts w:ascii="Arial" w:hAnsi="Arial" w:cs="Arial"/>
                <w:b/>
                <w:sz w:val="18"/>
                <w:szCs w:val="18"/>
                <w:shd w:val="clear" w:color="auto" w:fill="FEFEFE"/>
              </w:rPr>
              <w:t>Literacy</w:t>
            </w:r>
          </w:p>
          <w:p w:rsidR="00A87B22" w:rsidRPr="00CF4366" w:rsidRDefault="00CF4366" w:rsidP="00A87B22">
            <w:pPr>
              <w:rPr>
                <w:rFonts w:ascii="Arial" w:hAnsi="Arial" w:cs="Arial"/>
                <w:sz w:val="18"/>
                <w:szCs w:val="18"/>
                <w:lang w:val="en"/>
              </w:rPr>
            </w:pPr>
            <w:r w:rsidRPr="00CF4366">
              <w:rPr>
                <w:rFonts w:ascii="Arial" w:hAnsi="Arial" w:cs="Arial"/>
                <w:color w:val="000000"/>
                <w:sz w:val="18"/>
                <w:szCs w:val="18"/>
              </w:rPr>
              <w:t xml:space="preserve">Edit for meaning by removing repetition, refining ideas, reordering sentences and adding or substituting words for impact </w:t>
            </w:r>
            <w:hyperlink r:id="rId12" w:tooltip="View additional details of ACELY1726" w:history="1">
              <w:r w:rsidRPr="00CF4366">
                <w:rPr>
                  <w:rFonts w:ascii="Arial" w:hAnsi="Arial" w:cs="Arial"/>
                  <w:sz w:val="18"/>
                  <w:szCs w:val="18"/>
                </w:rPr>
                <w:t>(ACELY1726)</w:t>
              </w:r>
            </w:hyperlink>
          </w:p>
        </w:tc>
      </w:tr>
    </w:tbl>
    <w:p w:rsidR="00A87B22" w:rsidRDefault="00A87B22" w:rsidP="00A87B22">
      <w:pPr>
        <w:rPr>
          <w:rFonts w:ascii="Arial" w:hAnsi="Arial" w:cs="Arial"/>
          <w:b/>
        </w:rPr>
      </w:pPr>
    </w:p>
    <w:p w:rsidR="00A87B22" w:rsidRDefault="00A87B22" w:rsidP="00A87B22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A87B22" w:rsidTr="00A87B22">
        <w:tc>
          <w:tcPr>
            <w:tcW w:w="10682" w:type="dxa"/>
          </w:tcPr>
          <w:p w:rsidR="001A00CA" w:rsidRDefault="001A00CA" w:rsidP="001A00CA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Task 1: </w:t>
            </w:r>
          </w:p>
          <w:p w:rsidR="001A00CA" w:rsidRDefault="00AE3419" w:rsidP="00AE3419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22"/>
                <w:szCs w:val="22"/>
              </w:rPr>
            </w:pPr>
            <w:r w:rsidRPr="00AE3419">
              <w:rPr>
                <w:rFonts w:ascii="Arial" w:hAnsi="Arial" w:cs="Arial"/>
                <w:sz w:val="22"/>
                <w:szCs w:val="22"/>
              </w:rPr>
              <w:t>Read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415DF4">
              <w:rPr>
                <w:rFonts w:ascii="Arial" w:hAnsi="Arial" w:cs="Arial"/>
                <w:sz w:val="22"/>
                <w:szCs w:val="22"/>
              </w:rPr>
              <w:t>your prepared narrative aloud.</w:t>
            </w:r>
          </w:p>
          <w:p w:rsidR="00415DF4" w:rsidRPr="00AE3419" w:rsidRDefault="00415DF4" w:rsidP="00AE3419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Present the narrative techniques you have used to create your short story and explain your choices.</w:t>
            </w:r>
          </w:p>
          <w:p w:rsidR="001A00CA" w:rsidRPr="00A87B22" w:rsidRDefault="001A00CA" w:rsidP="001A00CA">
            <w:pPr>
              <w:rPr>
                <w:rFonts w:ascii="Arial" w:hAnsi="Arial" w:cs="Arial"/>
                <w:sz w:val="22"/>
                <w:szCs w:val="22"/>
              </w:rPr>
            </w:pPr>
          </w:p>
          <w:p w:rsidR="001A00CA" w:rsidRDefault="001A00CA" w:rsidP="001A00CA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87B22">
              <w:rPr>
                <w:rFonts w:ascii="Arial" w:hAnsi="Arial" w:cs="Arial"/>
                <w:b/>
                <w:sz w:val="22"/>
                <w:szCs w:val="22"/>
              </w:rPr>
              <w:t>Date Due</w:t>
            </w:r>
            <w:r w:rsidR="000F72B1">
              <w:rPr>
                <w:rFonts w:ascii="Arial" w:hAnsi="Arial" w:cs="Arial"/>
                <w:sz w:val="22"/>
                <w:szCs w:val="22"/>
              </w:rPr>
              <w:t>: Week 6</w:t>
            </w:r>
            <w:r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="000F72B1">
              <w:rPr>
                <w:rFonts w:ascii="Arial" w:hAnsi="Arial" w:cs="Arial"/>
                <w:sz w:val="22"/>
                <w:szCs w:val="22"/>
              </w:rPr>
              <w:t>Monday 11</w:t>
            </w:r>
            <w:r w:rsidR="000F72B1" w:rsidRPr="000F72B1">
              <w:rPr>
                <w:rFonts w:ascii="Arial" w:hAnsi="Arial" w:cs="Arial"/>
                <w:sz w:val="22"/>
                <w:szCs w:val="22"/>
                <w:vertAlign w:val="superscript"/>
              </w:rPr>
              <w:t>th</w:t>
            </w:r>
            <w:r w:rsidR="000F72B1">
              <w:rPr>
                <w:rFonts w:ascii="Arial" w:hAnsi="Arial" w:cs="Arial"/>
                <w:sz w:val="22"/>
                <w:szCs w:val="22"/>
              </w:rPr>
              <w:t xml:space="preserve"> June   </w:t>
            </w:r>
            <w:r w:rsidR="007466BD">
              <w:rPr>
                <w:rFonts w:ascii="Arial" w:hAnsi="Arial" w:cs="Arial"/>
                <w:sz w:val="22"/>
                <w:szCs w:val="22"/>
              </w:rPr>
              <w:tab/>
            </w:r>
            <w:r w:rsidR="009448A7">
              <w:rPr>
                <w:rFonts w:ascii="Arial" w:hAnsi="Arial" w:cs="Arial"/>
                <w:sz w:val="22"/>
                <w:szCs w:val="22"/>
              </w:rPr>
              <w:t xml:space="preserve">            </w:t>
            </w:r>
            <w:r w:rsidR="000F72B1">
              <w:rPr>
                <w:rFonts w:ascii="Arial" w:hAnsi="Arial" w:cs="Arial"/>
                <w:sz w:val="22"/>
                <w:szCs w:val="22"/>
              </w:rPr>
              <w:t xml:space="preserve">        </w:t>
            </w:r>
            <w:bookmarkStart w:id="0" w:name="_GoBack"/>
            <w:bookmarkEnd w:id="0"/>
            <w:r>
              <w:rPr>
                <w:rFonts w:ascii="Arial" w:hAnsi="Arial" w:cs="Arial"/>
                <w:b/>
                <w:sz w:val="22"/>
                <w:szCs w:val="22"/>
              </w:rPr>
              <w:t xml:space="preserve">Weighting: </w:t>
            </w:r>
            <w:r w:rsidR="00415DF4">
              <w:rPr>
                <w:rFonts w:ascii="Arial" w:hAnsi="Arial" w:cs="Arial"/>
                <w:b/>
                <w:sz w:val="22"/>
                <w:szCs w:val="22"/>
              </w:rPr>
              <w:t xml:space="preserve">Reading and Viewing          </w:t>
            </w:r>
            <w:r>
              <w:rPr>
                <w:rFonts w:ascii="Arial" w:hAnsi="Arial" w:cs="Arial"/>
                <w:b/>
                <w:sz w:val="22"/>
                <w:szCs w:val="22"/>
              </w:rPr>
              <w:t>5%</w:t>
            </w:r>
          </w:p>
          <w:p w:rsidR="00415DF4" w:rsidRDefault="00415DF4" w:rsidP="001A00CA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                                                                                           Speaking and Listening     10%</w:t>
            </w:r>
          </w:p>
          <w:p w:rsidR="00415DF4" w:rsidRPr="00A87B22" w:rsidRDefault="00415DF4" w:rsidP="001A00CA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                                                                                           Writing                                  5%</w:t>
            </w:r>
          </w:p>
          <w:p w:rsidR="001A00CA" w:rsidRDefault="001A00CA" w:rsidP="00391898">
            <w:pPr>
              <w:rPr>
                <w:rFonts w:ascii="Arial" w:hAnsi="Arial" w:cs="Arial"/>
                <w:caps/>
                <w:sz w:val="22"/>
                <w:szCs w:val="22"/>
              </w:rPr>
            </w:pPr>
          </w:p>
        </w:tc>
      </w:tr>
    </w:tbl>
    <w:p w:rsidR="00A87B22" w:rsidRDefault="00A87B22" w:rsidP="00391898">
      <w:pPr>
        <w:rPr>
          <w:rFonts w:ascii="Arial" w:hAnsi="Arial" w:cs="Arial"/>
          <w:caps/>
          <w:sz w:val="22"/>
          <w:szCs w:val="22"/>
        </w:rPr>
      </w:pPr>
    </w:p>
    <w:p w:rsidR="00A87B22" w:rsidRDefault="001A00CA" w:rsidP="00391898">
      <w:pPr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 xml:space="preserve">Hand in: </w:t>
      </w:r>
    </w:p>
    <w:p w:rsidR="007466BD" w:rsidRDefault="00415DF4" w:rsidP="00391898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Copy of your edited story</w:t>
      </w:r>
    </w:p>
    <w:p w:rsidR="007466BD" w:rsidRDefault="00415DF4" w:rsidP="00391898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Palm Cards</w:t>
      </w:r>
    </w:p>
    <w:p w:rsidR="00A87B22" w:rsidRDefault="00A87B22" w:rsidP="00391898">
      <w:pPr>
        <w:rPr>
          <w:rFonts w:ascii="Arial" w:hAnsi="Arial" w:cs="Arial"/>
          <w:b/>
          <w:sz w:val="18"/>
          <w:szCs w:val="18"/>
        </w:rPr>
      </w:pPr>
    </w:p>
    <w:p w:rsidR="00391898" w:rsidRPr="001A00CA" w:rsidRDefault="00FD2C9F" w:rsidP="00391898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Assessment will be based on</w:t>
      </w:r>
      <w:r w:rsidR="00A87B22">
        <w:rPr>
          <w:rFonts w:ascii="Arial" w:hAnsi="Arial" w:cs="Arial"/>
          <w:b/>
          <w:sz w:val="18"/>
          <w:szCs w:val="18"/>
        </w:rPr>
        <w:t xml:space="preserve">: </w:t>
      </w:r>
      <w:r w:rsidR="00415DF4">
        <w:rPr>
          <w:rFonts w:ascii="Arial" w:hAnsi="Arial" w:cs="Arial"/>
          <w:sz w:val="18"/>
          <w:szCs w:val="18"/>
        </w:rPr>
        <w:t>Speaking and Listening, Reading, Writing</w:t>
      </w:r>
    </w:p>
    <w:p w:rsidR="00FD2C9F" w:rsidRPr="001A00CA" w:rsidRDefault="00FD2C9F" w:rsidP="00391898">
      <w:pPr>
        <w:rPr>
          <w:rFonts w:ascii="Arial" w:hAnsi="Arial" w:cs="Arial"/>
        </w:rPr>
      </w:pPr>
    </w:p>
    <w:p w:rsidR="00A87B22" w:rsidRPr="00F27D42" w:rsidRDefault="00A87B22" w:rsidP="00391898">
      <w:pPr>
        <w:rPr>
          <w:rFonts w:ascii="Arial" w:hAnsi="Arial" w:cs="Arial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27"/>
        <w:gridCol w:w="7455"/>
      </w:tblGrid>
      <w:tr w:rsidR="007418B0" w:rsidTr="007418B0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8B0" w:rsidRPr="006F36EE" w:rsidRDefault="007418B0" w:rsidP="007418B0">
            <w:pPr>
              <w:spacing w:before="120" w:after="120"/>
              <w:rPr>
                <w:rFonts w:ascii="Arial" w:hAnsi="Arial" w:cs="Arial"/>
                <w:b/>
                <w:sz w:val="22"/>
                <w:szCs w:val="22"/>
                <w:lang w:eastAsia="en-AU"/>
              </w:rPr>
            </w:pPr>
            <w:r w:rsidRPr="006F36EE">
              <w:rPr>
                <w:rFonts w:ascii="Arial" w:hAnsi="Arial" w:cs="Arial"/>
                <w:b/>
                <w:sz w:val="22"/>
                <w:szCs w:val="22"/>
              </w:rPr>
              <w:t>Learning Intentions:      %</w:t>
            </w:r>
          </w:p>
        </w:tc>
        <w:tc>
          <w:tcPr>
            <w:tcW w:w="7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8B0" w:rsidRPr="006F36EE" w:rsidRDefault="007418B0" w:rsidP="007418B0">
            <w:pPr>
              <w:spacing w:before="120"/>
              <w:rPr>
                <w:rFonts w:ascii="Arial" w:hAnsi="Arial" w:cs="Arial"/>
                <w:b/>
                <w:sz w:val="22"/>
                <w:szCs w:val="22"/>
                <w:lang w:eastAsia="en-AU"/>
              </w:rPr>
            </w:pPr>
            <w:r w:rsidRPr="006F36EE">
              <w:rPr>
                <w:rFonts w:ascii="Arial" w:hAnsi="Arial" w:cs="Arial"/>
                <w:b/>
                <w:sz w:val="22"/>
                <w:szCs w:val="22"/>
              </w:rPr>
              <w:t>What I will do to achieve this success criteria</w:t>
            </w:r>
          </w:p>
        </w:tc>
      </w:tr>
      <w:tr w:rsidR="007418B0" w:rsidTr="007418B0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8B0" w:rsidRPr="006F36EE" w:rsidRDefault="001A00CA" w:rsidP="00B97F4C">
            <w:pPr>
              <w:spacing w:before="120" w:after="120"/>
              <w:rPr>
                <w:rFonts w:ascii="Arial" w:hAnsi="Arial" w:cs="Arial"/>
                <w:b/>
                <w:sz w:val="22"/>
                <w:szCs w:val="22"/>
                <w:u w:val="single"/>
                <w:lang w:eastAsia="en-AU"/>
              </w:rPr>
            </w:pPr>
            <w:r>
              <w:rPr>
                <w:rFonts w:ascii="Arial" w:hAnsi="Arial" w:cs="Arial"/>
                <w:b/>
                <w:sz w:val="22"/>
                <w:szCs w:val="22"/>
                <w:u w:val="single"/>
                <w:lang w:eastAsia="en-AU"/>
              </w:rPr>
              <w:t>S</w:t>
            </w:r>
            <w:r w:rsidR="007418B0" w:rsidRPr="006F36EE">
              <w:rPr>
                <w:rFonts w:ascii="Arial" w:hAnsi="Arial" w:cs="Arial"/>
                <w:b/>
                <w:sz w:val="22"/>
                <w:szCs w:val="22"/>
                <w:u w:val="single"/>
                <w:lang w:eastAsia="en-AU"/>
              </w:rPr>
              <w:t>kills</w:t>
            </w:r>
          </w:p>
          <w:p w:rsidR="00F27D42" w:rsidRDefault="00CF4366" w:rsidP="00B97F4C">
            <w:pPr>
              <w:rPr>
                <w:rFonts w:ascii="Arial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  <w:lang w:eastAsia="en-AU"/>
              </w:rPr>
              <w:t xml:space="preserve">Write </w:t>
            </w:r>
            <w:r w:rsidR="00415DF4">
              <w:rPr>
                <w:rFonts w:ascii="Arial" w:hAnsi="Arial" w:cs="Arial"/>
                <w:sz w:val="20"/>
                <w:szCs w:val="20"/>
                <w:lang w:eastAsia="en-AU"/>
              </w:rPr>
              <w:t>palm cards</w:t>
            </w:r>
          </w:p>
          <w:p w:rsidR="00415DF4" w:rsidRPr="0033355A" w:rsidRDefault="00415DF4" w:rsidP="00B97F4C">
            <w:pPr>
              <w:rPr>
                <w:rFonts w:ascii="Arial" w:hAnsi="Arial" w:cs="Arial"/>
                <w:sz w:val="20"/>
                <w:szCs w:val="20"/>
                <w:lang w:eastAsia="en-AU"/>
              </w:rPr>
            </w:pPr>
          </w:p>
          <w:p w:rsidR="007418B0" w:rsidRDefault="007418B0" w:rsidP="007418B0">
            <w:pPr>
              <w:spacing w:after="120"/>
              <w:rPr>
                <w:rFonts w:ascii="Arial" w:hAnsi="Arial" w:cs="Arial"/>
                <w:b/>
                <w:sz w:val="22"/>
                <w:szCs w:val="22"/>
                <w:u w:val="single"/>
                <w:lang w:eastAsia="en-AU"/>
              </w:rPr>
            </w:pPr>
            <w:r w:rsidRPr="006F36EE">
              <w:rPr>
                <w:rFonts w:ascii="Arial" w:hAnsi="Arial" w:cs="Arial"/>
                <w:b/>
                <w:sz w:val="22"/>
                <w:szCs w:val="22"/>
                <w:u w:val="single"/>
                <w:lang w:eastAsia="en-AU"/>
              </w:rPr>
              <w:t>Knowledge</w:t>
            </w:r>
          </w:p>
          <w:p w:rsidR="007418B0" w:rsidRPr="0033355A" w:rsidRDefault="00415DF4" w:rsidP="00B97F4C">
            <w:pPr>
              <w:rPr>
                <w:rFonts w:ascii="Arial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  <w:lang w:eastAsia="en-AU"/>
              </w:rPr>
              <w:t>Narrative Structure</w:t>
            </w:r>
          </w:p>
          <w:p w:rsidR="007418B0" w:rsidRPr="006F36EE" w:rsidRDefault="00B97F4C" w:rsidP="00B97F4C">
            <w:pPr>
              <w:spacing w:before="120" w:after="120"/>
              <w:rPr>
                <w:rFonts w:ascii="Arial" w:hAnsi="Arial" w:cs="Arial"/>
                <w:b/>
                <w:sz w:val="22"/>
                <w:szCs w:val="22"/>
                <w:u w:val="single"/>
                <w:lang w:eastAsia="en-AU"/>
              </w:rPr>
            </w:pPr>
            <w:r>
              <w:rPr>
                <w:rFonts w:ascii="Arial" w:hAnsi="Arial" w:cs="Arial"/>
                <w:b/>
                <w:sz w:val="22"/>
                <w:szCs w:val="22"/>
                <w:u w:val="single"/>
                <w:lang w:eastAsia="en-AU"/>
              </w:rPr>
              <w:t>U</w:t>
            </w:r>
            <w:r w:rsidR="007418B0" w:rsidRPr="006F36EE">
              <w:rPr>
                <w:rFonts w:ascii="Arial" w:hAnsi="Arial" w:cs="Arial"/>
                <w:b/>
                <w:sz w:val="22"/>
                <w:szCs w:val="22"/>
                <w:u w:val="single"/>
                <w:lang w:eastAsia="en-AU"/>
              </w:rPr>
              <w:t>nderstanding</w:t>
            </w:r>
          </w:p>
          <w:p w:rsidR="007418B0" w:rsidRPr="00415DF4" w:rsidRDefault="00415DF4" w:rsidP="007418B0">
            <w:pPr>
              <w:spacing w:after="120"/>
              <w:rPr>
                <w:rFonts w:ascii="Arial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  <w:lang w:eastAsia="en-AU"/>
              </w:rPr>
              <w:t>How narrative techniques and speaking strategies are used to influence audience response.</w:t>
            </w:r>
          </w:p>
        </w:tc>
        <w:tc>
          <w:tcPr>
            <w:tcW w:w="7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8B0" w:rsidRPr="006F36EE" w:rsidRDefault="007418B0" w:rsidP="007418B0">
            <w:pPr>
              <w:rPr>
                <w:rFonts w:ascii="Arial" w:hAnsi="Arial" w:cs="Arial"/>
                <w:sz w:val="22"/>
                <w:szCs w:val="22"/>
                <w:lang w:eastAsia="en-AU"/>
              </w:rPr>
            </w:pPr>
          </w:p>
          <w:p w:rsidR="007418B0" w:rsidRPr="006F36EE" w:rsidRDefault="007418B0" w:rsidP="007418B0">
            <w:pPr>
              <w:rPr>
                <w:rFonts w:ascii="Arial" w:hAnsi="Arial" w:cs="Arial"/>
                <w:sz w:val="22"/>
                <w:szCs w:val="22"/>
              </w:rPr>
            </w:pPr>
          </w:p>
          <w:p w:rsidR="007418B0" w:rsidRPr="006F36EE" w:rsidRDefault="007418B0" w:rsidP="007418B0">
            <w:pPr>
              <w:ind w:left="720"/>
              <w:rPr>
                <w:rFonts w:ascii="Arial" w:hAnsi="Arial" w:cs="Arial"/>
                <w:sz w:val="22"/>
                <w:szCs w:val="22"/>
              </w:rPr>
            </w:pPr>
          </w:p>
          <w:p w:rsidR="007418B0" w:rsidRPr="006F36EE" w:rsidRDefault="007418B0" w:rsidP="007418B0">
            <w:pPr>
              <w:rPr>
                <w:rFonts w:ascii="Arial" w:hAnsi="Arial" w:cs="Arial"/>
                <w:sz w:val="22"/>
                <w:szCs w:val="22"/>
                <w:lang w:eastAsia="en-AU"/>
              </w:rPr>
            </w:pPr>
          </w:p>
        </w:tc>
      </w:tr>
    </w:tbl>
    <w:p w:rsidR="00FD2C9F" w:rsidRDefault="00FD2C9F" w:rsidP="00391898">
      <w:pPr>
        <w:rPr>
          <w:rFonts w:ascii="Arial" w:hAnsi="Arial" w:cs="Arial"/>
          <w:b/>
        </w:rPr>
      </w:pPr>
    </w:p>
    <w:p w:rsidR="00391898" w:rsidRPr="00E15D4B" w:rsidRDefault="00391898" w:rsidP="00391898">
      <w:pPr>
        <w:rPr>
          <w:rFonts w:ascii="Arial" w:hAnsi="Arial" w:cs="Arial"/>
          <w:b/>
        </w:rPr>
      </w:pPr>
      <w:r w:rsidRPr="00E15D4B">
        <w:rPr>
          <w:rFonts w:ascii="Arial" w:hAnsi="Arial" w:cs="Arial"/>
          <w:b/>
        </w:rPr>
        <w:t>Comments:</w:t>
      </w:r>
    </w:p>
    <w:p w:rsidR="00391898" w:rsidRDefault="00391898" w:rsidP="00391898">
      <w:pPr>
        <w:rPr>
          <w:rFonts w:ascii="Arial" w:hAnsi="Arial" w:cs="Arial"/>
        </w:rPr>
      </w:pPr>
    </w:p>
    <w:p w:rsidR="003A195B" w:rsidRDefault="003A195B" w:rsidP="00391898">
      <w:pPr>
        <w:rPr>
          <w:rFonts w:ascii="Arial" w:hAnsi="Arial" w:cs="Arial"/>
        </w:rPr>
      </w:pPr>
    </w:p>
    <w:p w:rsidR="003A195B" w:rsidRDefault="003A195B" w:rsidP="00391898">
      <w:pPr>
        <w:rPr>
          <w:rFonts w:ascii="Arial" w:hAnsi="Arial" w:cs="Arial"/>
        </w:rPr>
      </w:pPr>
    </w:p>
    <w:p w:rsidR="003A195B" w:rsidRDefault="003A195B" w:rsidP="00391898">
      <w:pPr>
        <w:rPr>
          <w:rFonts w:ascii="Arial" w:hAnsi="Arial" w:cs="Arial"/>
        </w:rPr>
      </w:pPr>
    </w:p>
    <w:p w:rsidR="003A195B" w:rsidRPr="003A5D5A" w:rsidRDefault="003A195B" w:rsidP="00391898">
      <w:pPr>
        <w:rPr>
          <w:rFonts w:ascii="Arial" w:hAnsi="Arial" w:cs="Arial"/>
          <w:sz w:val="16"/>
          <w:szCs w:val="16"/>
        </w:rPr>
      </w:pPr>
    </w:p>
    <w:p w:rsidR="003A195B" w:rsidRDefault="003A195B" w:rsidP="00391898">
      <w:pPr>
        <w:rPr>
          <w:rFonts w:ascii="Arial" w:hAnsi="Arial" w:cs="Arial"/>
        </w:rPr>
      </w:pPr>
    </w:p>
    <w:p w:rsidR="000C0BFC" w:rsidRDefault="000C0BFC" w:rsidP="003A195B">
      <w:pPr>
        <w:rPr>
          <w:rFonts w:ascii="Arial" w:hAnsi="Arial" w:cs="Arial"/>
          <w:b/>
          <w:sz w:val="20"/>
          <w:szCs w:val="20"/>
        </w:rPr>
      </w:pPr>
    </w:p>
    <w:p w:rsidR="00562D78" w:rsidRDefault="00562D78" w:rsidP="003A195B">
      <w:pPr>
        <w:rPr>
          <w:rFonts w:ascii="Arial" w:hAnsi="Arial" w:cs="Arial"/>
          <w:b/>
          <w:sz w:val="20"/>
          <w:szCs w:val="20"/>
        </w:rPr>
      </w:pPr>
    </w:p>
    <w:p w:rsidR="00562D78" w:rsidRDefault="00562D78" w:rsidP="003A195B">
      <w:pPr>
        <w:rPr>
          <w:rFonts w:ascii="Arial" w:hAnsi="Arial" w:cs="Arial"/>
          <w:b/>
          <w:sz w:val="20"/>
          <w:szCs w:val="20"/>
        </w:rPr>
      </w:pPr>
    </w:p>
    <w:p w:rsidR="006E2C3B" w:rsidRPr="006E2C3B" w:rsidRDefault="006E2C3B" w:rsidP="003A195B">
      <w:pPr>
        <w:rPr>
          <w:rFonts w:ascii="Arial" w:hAnsi="Arial" w:cs="Arial"/>
          <w:b/>
          <w:sz w:val="18"/>
          <w:szCs w:val="18"/>
        </w:rPr>
      </w:pPr>
    </w:p>
    <w:p w:rsidR="00415DF4" w:rsidRPr="006E2C3B" w:rsidRDefault="00415DF4" w:rsidP="003A195B">
      <w:pPr>
        <w:rPr>
          <w:rFonts w:ascii="Arial" w:hAnsi="Arial" w:cs="Arial"/>
          <w:b/>
          <w:sz w:val="18"/>
          <w:szCs w:val="18"/>
        </w:rPr>
      </w:pPr>
    </w:p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9"/>
        <w:gridCol w:w="2359"/>
        <w:gridCol w:w="2012"/>
        <w:gridCol w:w="2072"/>
        <w:gridCol w:w="1772"/>
        <w:gridCol w:w="1504"/>
      </w:tblGrid>
      <w:tr w:rsidR="0033355A" w:rsidRPr="006E2C3B" w:rsidTr="0033355A">
        <w:tc>
          <w:tcPr>
            <w:tcW w:w="0" w:type="auto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3355A" w:rsidRPr="006E2C3B" w:rsidRDefault="00F9408F" w:rsidP="007418B0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6E2C3B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Writing</w:t>
            </w:r>
            <w:r w:rsidR="00F27D42" w:rsidRPr="006E2C3B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assessment criteria:</w:t>
            </w:r>
          </w:p>
          <w:p w:rsidR="00A10C72" w:rsidRPr="006E2C3B" w:rsidRDefault="00A10C72" w:rsidP="007418B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C1173" w:rsidRPr="006E2C3B" w:rsidTr="0033355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C72" w:rsidRPr="006E2C3B" w:rsidRDefault="00A10C72" w:rsidP="007418B0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C72" w:rsidRPr="006E2C3B" w:rsidRDefault="00A10C72" w:rsidP="00A10C7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2C3B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A </w:t>
            </w:r>
          </w:p>
          <w:p w:rsidR="00A10C72" w:rsidRPr="006E2C3B" w:rsidRDefault="00A10C72" w:rsidP="00A10C72">
            <w:pPr>
              <w:rPr>
                <w:rFonts w:ascii="Arial" w:hAnsi="Arial" w:cs="Arial"/>
                <w:sz w:val="18"/>
                <w:szCs w:val="18"/>
              </w:rPr>
            </w:pPr>
            <w:r w:rsidRPr="006E2C3B">
              <w:rPr>
                <w:rFonts w:ascii="Arial" w:hAnsi="Arial" w:cs="Arial"/>
                <w:sz w:val="18"/>
                <w:szCs w:val="18"/>
              </w:rPr>
              <w:t>Excellent achievement</w:t>
            </w:r>
          </w:p>
          <w:p w:rsidR="00A10C72" w:rsidRPr="006E2C3B" w:rsidRDefault="00A10C72" w:rsidP="00A10C72">
            <w:pPr>
              <w:rPr>
                <w:rFonts w:ascii="Arial" w:hAnsi="Arial" w:cs="Arial"/>
                <w:sz w:val="18"/>
                <w:szCs w:val="18"/>
              </w:rPr>
            </w:pPr>
            <w:r w:rsidRPr="006E2C3B">
              <w:rPr>
                <w:rFonts w:ascii="Arial" w:hAnsi="Arial" w:cs="Arial"/>
                <w:sz w:val="18"/>
                <w:szCs w:val="18"/>
              </w:rPr>
              <w:t>80-100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C72" w:rsidRPr="006E2C3B" w:rsidRDefault="00A10C72" w:rsidP="00A10C7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2C3B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B </w:t>
            </w:r>
          </w:p>
          <w:p w:rsidR="00A10C72" w:rsidRPr="006E2C3B" w:rsidRDefault="00A10C72" w:rsidP="00A10C72">
            <w:pPr>
              <w:rPr>
                <w:rFonts w:ascii="Arial" w:hAnsi="Arial" w:cs="Arial"/>
                <w:sz w:val="18"/>
                <w:szCs w:val="18"/>
              </w:rPr>
            </w:pPr>
            <w:r w:rsidRPr="006E2C3B">
              <w:rPr>
                <w:rFonts w:ascii="Arial" w:hAnsi="Arial" w:cs="Arial"/>
                <w:sz w:val="18"/>
                <w:szCs w:val="18"/>
              </w:rPr>
              <w:t>High achievement</w:t>
            </w:r>
          </w:p>
          <w:p w:rsidR="00A10C72" w:rsidRPr="006E2C3B" w:rsidRDefault="00A10C72" w:rsidP="00A10C72">
            <w:pPr>
              <w:rPr>
                <w:rFonts w:ascii="Arial" w:hAnsi="Arial" w:cs="Arial"/>
                <w:sz w:val="18"/>
                <w:szCs w:val="18"/>
              </w:rPr>
            </w:pPr>
            <w:r w:rsidRPr="006E2C3B">
              <w:rPr>
                <w:rFonts w:ascii="Arial" w:hAnsi="Arial" w:cs="Arial"/>
                <w:sz w:val="18"/>
                <w:szCs w:val="18"/>
              </w:rPr>
              <w:t>65-79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C72" w:rsidRPr="006E2C3B" w:rsidRDefault="00A10C72" w:rsidP="00A10C7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2C3B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C </w:t>
            </w:r>
          </w:p>
          <w:p w:rsidR="00A10C72" w:rsidRPr="006E2C3B" w:rsidRDefault="00A10C72" w:rsidP="00A10C72">
            <w:pPr>
              <w:rPr>
                <w:rFonts w:ascii="Arial" w:hAnsi="Arial" w:cs="Arial"/>
                <w:sz w:val="18"/>
                <w:szCs w:val="18"/>
              </w:rPr>
            </w:pPr>
            <w:r w:rsidRPr="006E2C3B">
              <w:rPr>
                <w:rFonts w:ascii="Arial" w:hAnsi="Arial" w:cs="Arial"/>
                <w:sz w:val="18"/>
                <w:szCs w:val="18"/>
              </w:rPr>
              <w:t>Satisfactory achievement</w:t>
            </w:r>
          </w:p>
          <w:p w:rsidR="00A10C72" w:rsidRPr="006E2C3B" w:rsidRDefault="00A10C72" w:rsidP="00A10C72">
            <w:pPr>
              <w:rPr>
                <w:rFonts w:ascii="Arial" w:hAnsi="Arial" w:cs="Arial"/>
                <w:sz w:val="18"/>
                <w:szCs w:val="18"/>
              </w:rPr>
            </w:pPr>
            <w:r w:rsidRPr="006E2C3B">
              <w:rPr>
                <w:rFonts w:ascii="Arial" w:hAnsi="Arial" w:cs="Arial"/>
                <w:sz w:val="18"/>
                <w:szCs w:val="18"/>
              </w:rPr>
              <w:t>50-64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C72" w:rsidRPr="006E2C3B" w:rsidRDefault="00A10C72" w:rsidP="00A10C7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2C3B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D </w:t>
            </w:r>
          </w:p>
          <w:p w:rsidR="00A10C72" w:rsidRPr="006E2C3B" w:rsidRDefault="00A10C72" w:rsidP="00A10C72">
            <w:pPr>
              <w:rPr>
                <w:rFonts w:ascii="Arial" w:hAnsi="Arial" w:cs="Arial"/>
                <w:sz w:val="18"/>
                <w:szCs w:val="18"/>
              </w:rPr>
            </w:pPr>
            <w:r w:rsidRPr="006E2C3B">
              <w:rPr>
                <w:rFonts w:ascii="Arial" w:hAnsi="Arial" w:cs="Arial"/>
                <w:sz w:val="18"/>
                <w:szCs w:val="18"/>
              </w:rPr>
              <w:t>Limited achievement</w:t>
            </w:r>
          </w:p>
          <w:p w:rsidR="00A10C72" w:rsidRPr="006E2C3B" w:rsidRDefault="00A10C72" w:rsidP="00A10C72">
            <w:pPr>
              <w:rPr>
                <w:rFonts w:ascii="Arial" w:hAnsi="Arial" w:cs="Arial"/>
                <w:sz w:val="18"/>
                <w:szCs w:val="18"/>
              </w:rPr>
            </w:pPr>
            <w:r w:rsidRPr="006E2C3B">
              <w:rPr>
                <w:rFonts w:ascii="Arial" w:hAnsi="Arial" w:cs="Arial"/>
                <w:sz w:val="18"/>
                <w:szCs w:val="18"/>
              </w:rPr>
              <w:t>30-49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C72" w:rsidRPr="006E2C3B" w:rsidRDefault="00A10C72" w:rsidP="00A10C7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2C3B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E </w:t>
            </w:r>
          </w:p>
          <w:p w:rsidR="00A10C72" w:rsidRPr="006E2C3B" w:rsidRDefault="00A10C72" w:rsidP="00A10C72">
            <w:pPr>
              <w:rPr>
                <w:rFonts w:ascii="Arial" w:hAnsi="Arial" w:cs="Arial"/>
                <w:sz w:val="18"/>
                <w:szCs w:val="18"/>
              </w:rPr>
            </w:pPr>
            <w:r w:rsidRPr="006E2C3B">
              <w:rPr>
                <w:rFonts w:ascii="Arial" w:hAnsi="Arial" w:cs="Arial"/>
                <w:sz w:val="18"/>
                <w:szCs w:val="18"/>
              </w:rPr>
              <w:t>Very low achievement</w:t>
            </w:r>
          </w:p>
          <w:p w:rsidR="00A10C72" w:rsidRPr="006E2C3B" w:rsidRDefault="00A10C72" w:rsidP="00A10C72">
            <w:pPr>
              <w:rPr>
                <w:rFonts w:ascii="Arial" w:hAnsi="Arial" w:cs="Arial"/>
                <w:sz w:val="18"/>
                <w:szCs w:val="18"/>
              </w:rPr>
            </w:pPr>
            <w:r w:rsidRPr="006E2C3B">
              <w:rPr>
                <w:rFonts w:ascii="Arial" w:hAnsi="Arial" w:cs="Arial"/>
                <w:sz w:val="18"/>
                <w:szCs w:val="18"/>
              </w:rPr>
              <w:t>Less than 29</w:t>
            </w:r>
          </w:p>
        </w:tc>
      </w:tr>
      <w:tr w:rsidR="007C1173" w:rsidRPr="006E2C3B" w:rsidTr="0033355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27D42" w:rsidRPr="006E2C3B" w:rsidRDefault="00F9408F" w:rsidP="00A87B22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6E2C3B">
              <w:rPr>
                <w:rFonts w:ascii="Arial" w:hAnsi="Arial" w:cs="Arial"/>
                <w:b/>
                <w:sz w:val="18"/>
                <w:szCs w:val="18"/>
              </w:rPr>
              <w:t>Language Features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27D42" w:rsidRPr="006E2C3B" w:rsidRDefault="00F9408F" w:rsidP="00A87B2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 w:rsidRPr="006E2C3B">
              <w:rPr>
                <w:rFonts w:ascii="Arial" w:hAnsi="Arial" w:cs="Arial"/>
                <w:sz w:val="18"/>
                <w:szCs w:val="18"/>
              </w:rPr>
              <w:t>Uses complex, specialised and subject-specific vocabulary appropriately and accurately.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27D42" w:rsidRPr="006E2C3B" w:rsidRDefault="00F9408F" w:rsidP="00A87B2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 w:rsidRPr="006E2C3B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Uses a range of vocabulary appropriately and accurately, including correctly using a variety of specialised vocabulary.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27D42" w:rsidRPr="006E2C3B" w:rsidRDefault="00F9408F" w:rsidP="00A87B2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 w:rsidRPr="006E2C3B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Uses a range of adjectives and familiar expressions, and uses a variety of specialised vocabulary to convey meaning.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27D42" w:rsidRPr="006E2C3B" w:rsidRDefault="00F9408F" w:rsidP="00A87B2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 w:rsidRPr="006E2C3B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Uses simple, familiar adjectives and language in their writing.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27D42" w:rsidRPr="006E2C3B" w:rsidRDefault="00F9408F" w:rsidP="00F9408F">
            <w:pPr>
              <w:pStyle w:val="NormalWeb"/>
              <w:spacing w:before="120" w:after="120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 w:rsidRPr="006E2C3B">
              <w:rPr>
                <w:rFonts w:ascii="Arial" w:hAnsi="Arial" w:cs="Arial"/>
                <w:sz w:val="18"/>
                <w:szCs w:val="18"/>
              </w:rPr>
              <w:t>Does not meet the requirements of a D grade.</w:t>
            </w:r>
          </w:p>
        </w:tc>
      </w:tr>
      <w:tr w:rsidR="007C1173" w:rsidRPr="006E2C3B" w:rsidTr="004C0CD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79D2" w:rsidRPr="006E2C3B" w:rsidRDefault="00F9408F" w:rsidP="007418B0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6E2C3B">
              <w:rPr>
                <w:rFonts w:ascii="Arial" w:hAnsi="Arial" w:cs="Arial"/>
                <w:b/>
                <w:sz w:val="18"/>
                <w:szCs w:val="18"/>
              </w:rPr>
              <w:t>Editing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79D2" w:rsidRPr="006E2C3B" w:rsidRDefault="00F9408F" w:rsidP="007418B0">
            <w:pPr>
              <w:rPr>
                <w:rFonts w:ascii="Arial" w:hAnsi="Arial" w:cs="Arial"/>
                <w:sz w:val="18"/>
                <w:szCs w:val="18"/>
              </w:rPr>
            </w:pPr>
            <w:r w:rsidRPr="006E2C3B">
              <w:rPr>
                <w:rFonts w:ascii="Arial" w:hAnsi="Arial" w:cs="Arial"/>
                <w:sz w:val="18"/>
                <w:szCs w:val="18"/>
              </w:rPr>
              <w:t>Employs a range of strategies to effectively monitor and edit own work to improve accuracy and meaning; for example, adds and/or deletes words to enhance fluency.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79D2" w:rsidRPr="006E2C3B" w:rsidRDefault="00F9408F" w:rsidP="007418B0">
            <w:pPr>
              <w:rPr>
                <w:rFonts w:ascii="Arial" w:hAnsi="Arial" w:cs="Arial"/>
                <w:sz w:val="18"/>
                <w:szCs w:val="18"/>
              </w:rPr>
            </w:pPr>
            <w:r w:rsidRPr="006E2C3B">
              <w:rPr>
                <w:rFonts w:ascii="Arial" w:hAnsi="Arial" w:cs="Arial"/>
                <w:sz w:val="18"/>
                <w:szCs w:val="18"/>
              </w:rPr>
              <w:t>Edits and monitors own work for accuracy and to improve clarity; for example, inserts additional or alternative words.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79D2" w:rsidRPr="006E2C3B" w:rsidRDefault="00F9408F" w:rsidP="007418B0">
            <w:pPr>
              <w:rPr>
                <w:rFonts w:ascii="Arial" w:hAnsi="Arial" w:cs="Arial"/>
                <w:sz w:val="18"/>
                <w:szCs w:val="18"/>
              </w:rPr>
            </w:pPr>
            <w:r w:rsidRPr="006E2C3B">
              <w:rPr>
                <w:rFonts w:ascii="Arial" w:hAnsi="Arial" w:cs="Arial"/>
                <w:sz w:val="18"/>
                <w:szCs w:val="18"/>
              </w:rPr>
              <w:t>Employs simple strategies to monitor and edit own work for accuracy and meaning; for example, crosses out and rewrites words.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79D2" w:rsidRPr="006E2C3B" w:rsidRDefault="00F9408F" w:rsidP="007418B0">
            <w:pPr>
              <w:rPr>
                <w:rFonts w:ascii="Arial" w:hAnsi="Arial" w:cs="Arial"/>
                <w:sz w:val="18"/>
                <w:szCs w:val="18"/>
              </w:rPr>
            </w:pPr>
            <w:r w:rsidRPr="006E2C3B">
              <w:rPr>
                <w:rFonts w:ascii="Arial" w:hAnsi="Arial" w:cs="Arial"/>
                <w:sz w:val="18"/>
                <w:szCs w:val="18"/>
              </w:rPr>
              <w:t>Identifies and may correct some of the errors made, including spelling and punctuation.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79D2" w:rsidRPr="006E2C3B" w:rsidRDefault="007C1173" w:rsidP="007418B0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2C3B">
              <w:rPr>
                <w:rFonts w:ascii="Arial" w:hAnsi="Arial" w:cs="Arial"/>
                <w:sz w:val="18"/>
                <w:szCs w:val="18"/>
              </w:rPr>
              <w:t>Does not meet the requirements of a D grade.</w:t>
            </w:r>
          </w:p>
        </w:tc>
      </w:tr>
    </w:tbl>
    <w:p w:rsidR="002B2623" w:rsidRPr="006E2C3B" w:rsidRDefault="002B2623" w:rsidP="003A195B">
      <w:pPr>
        <w:spacing w:after="200" w:line="276" w:lineRule="auto"/>
        <w:rPr>
          <w:rFonts w:ascii="Arial" w:hAnsi="Arial" w:cs="Arial"/>
          <w:sz w:val="18"/>
          <w:szCs w:val="18"/>
        </w:rPr>
      </w:pPr>
    </w:p>
    <w:p w:rsidR="003A195B" w:rsidRPr="006E2C3B" w:rsidRDefault="003A195B" w:rsidP="005A7C63">
      <w:pPr>
        <w:spacing w:after="200" w:line="276" w:lineRule="auto"/>
        <w:rPr>
          <w:rFonts w:ascii="Arial" w:hAnsi="Arial" w:cs="Arial"/>
          <w:sz w:val="18"/>
          <w:szCs w:val="18"/>
          <w:u w:val="single"/>
        </w:rPr>
      </w:pPr>
      <w:r w:rsidRPr="006E2C3B">
        <w:rPr>
          <w:rFonts w:ascii="Arial" w:hAnsi="Arial" w:cs="Arial"/>
          <w:sz w:val="18"/>
          <w:szCs w:val="18"/>
        </w:rPr>
        <w:t xml:space="preserve">SCORE:  </w:t>
      </w:r>
      <w:r w:rsidRPr="006E2C3B">
        <w:rPr>
          <w:rFonts w:ascii="Arial" w:hAnsi="Arial" w:cs="Arial"/>
          <w:sz w:val="18"/>
          <w:szCs w:val="18"/>
          <w:u w:val="single"/>
        </w:rPr>
        <w:tab/>
      </w:r>
      <w:r w:rsidRPr="006E2C3B">
        <w:rPr>
          <w:rFonts w:ascii="Arial" w:hAnsi="Arial" w:cs="Arial"/>
          <w:sz w:val="18"/>
          <w:szCs w:val="18"/>
          <w:u w:val="single"/>
        </w:rPr>
        <w:tab/>
      </w:r>
    </w:p>
    <w:p w:rsidR="006E2C3B" w:rsidRDefault="006E2C3B" w:rsidP="003A195B">
      <w:pPr>
        <w:rPr>
          <w:rFonts w:ascii="Arial" w:hAnsi="Arial" w:cs="Arial"/>
          <w:sz w:val="18"/>
          <w:szCs w:val="18"/>
          <w:lang w:val="en-US" w:eastAsia="en-US"/>
        </w:rPr>
      </w:pPr>
    </w:p>
    <w:p w:rsidR="006E2C3B" w:rsidRPr="006E2C3B" w:rsidRDefault="006E2C3B" w:rsidP="003A195B">
      <w:pPr>
        <w:rPr>
          <w:rFonts w:ascii="Arial" w:hAnsi="Arial" w:cs="Arial"/>
          <w:sz w:val="18"/>
          <w:szCs w:val="18"/>
          <w:lang w:val="en-US" w:eastAsia="en-US"/>
        </w:rPr>
      </w:pPr>
    </w:p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90"/>
        <w:gridCol w:w="2224"/>
        <w:gridCol w:w="2119"/>
        <w:gridCol w:w="1965"/>
        <w:gridCol w:w="1632"/>
        <w:gridCol w:w="1528"/>
      </w:tblGrid>
      <w:tr w:rsidR="00415DF4" w:rsidRPr="006E2C3B" w:rsidTr="00415DF4">
        <w:tc>
          <w:tcPr>
            <w:tcW w:w="0" w:type="auto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415DF4" w:rsidRPr="006E2C3B" w:rsidRDefault="00415DF4" w:rsidP="00415DF4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6E2C3B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Speaking and Listening assessment criteria:</w:t>
            </w:r>
          </w:p>
          <w:p w:rsidR="00415DF4" w:rsidRPr="006E2C3B" w:rsidRDefault="00415DF4" w:rsidP="00415DF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15DF4" w:rsidRPr="006E2C3B" w:rsidTr="00415DF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5DF4" w:rsidRPr="006E2C3B" w:rsidRDefault="00415DF4" w:rsidP="00415DF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5DF4" w:rsidRPr="006E2C3B" w:rsidRDefault="00415DF4" w:rsidP="00415DF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2C3B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A </w:t>
            </w:r>
          </w:p>
          <w:p w:rsidR="00415DF4" w:rsidRPr="006E2C3B" w:rsidRDefault="00415DF4" w:rsidP="00415DF4">
            <w:pPr>
              <w:rPr>
                <w:rFonts w:ascii="Arial" w:hAnsi="Arial" w:cs="Arial"/>
                <w:sz w:val="18"/>
                <w:szCs w:val="18"/>
              </w:rPr>
            </w:pPr>
            <w:r w:rsidRPr="006E2C3B">
              <w:rPr>
                <w:rFonts w:ascii="Arial" w:hAnsi="Arial" w:cs="Arial"/>
                <w:sz w:val="18"/>
                <w:szCs w:val="18"/>
              </w:rPr>
              <w:t>Excellent achievement</w:t>
            </w:r>
          </w:p>
          <w:p w:rsidR="00415DF4" w:rsidRPr="006E2C3B" w:rsidRDefault="00415DF4" w:rsidP="00415DF4">
            <w:pPr>
              <w:rPr>
                <w:rFonts w:ascii="Arial" w:hAnsi="Arial" w:cs="Arial"/>
                <w:sz w:val="18"/>
                <w:szCs w:val="18"/>
              </w:rPr>
            </w:pPr>
            <w:r w:rsidRPr="006E2C3B">
              <w:rPr>
                <w:rFonts w:ascii="Arial" w:hAnsi="Arial" w:cs="Arial"/>
                <w:sz w:val="18"/>
                <w:szCs w:val="18"/>
              </w:rPr>
              <w:t>80-100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5DF4" w:rsidRPr="006E2C3B" w:rsidRDefault="00415DF4" w:rsidP="00415DF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2C3B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B </w:t>
            </w:r>
          </w:p>
          <w:p w:rsidR="00415DF4" w:rsidRPr="006E2C3B" w:rsidRDefault="00415DF4" w:rsidP="00415DF4">
            <w:pPr>
              <w:rPr>
                <w:rFonts w:ascii="Arial" w:hAnsi="Arial" w:cs="Arial"/>
                <w:sz w:val="18"/>
                <w:szCs w:val="18"/>
              </w:rPr>
            </w:pPr>
            <w:r w:rsidRPr="006E2C3B">
              <w:rPr>
                <w:rFonts w:ascii="Arial" w:hAnsi="Arial" w:cs="Arial"/>
                <w:sz w:val="18"/>
                <w:szCs w:val="18"/>
              </w:rPr>
              <w:t>High achievement</w:t>
            </w:r>
          </w:p>
          <w:p w:rsidR="00415DF4" w:rsidRPr="006E2C3B" w:rsidRDefault="00415DF4" w:rsidP="00415DF4">
            <w:pPr>
              <w:rPr>
                <w:rFonts w:ascii="Arial" w:hAnsi="Arial" w:cs="Arial"/>
                <w:sz w:val="18"/>
                <w:szCs w:val="18"/>
              </w:rPr>
            </w:pPr>
            <w:r w:rsidRPr="006E2C3B">
              <w:rPr>
                <w:rFonts w:ascii="Arial" w:hAnsi="Arial" w:cs="Arial"/>
                <w:sz w:val="18"/>
                <w:szCs w:val="18"/>
              </w:rPr>
              <w:t>65-79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5DF4" w:rsidRPr="006E2C3B" w:rsidRDefault="00415DF4" w:rsidP="00415DF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2C3B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C </w:t>
            </w:r>
          </w:p>
          <w:p w:rsidR="00415DF4" w:rsidRPr="006E2C3B" w:rsidRDefault="00415DF4" w:rsidP="00415DF4">
            <w:pPr>
              <w:rPr>
                <w:rFonts w:ascii="Arial" w:hAnsi="Arial" w:cs="Arial"/>
                <w:sz w:val="18"/>
                <w:szCs w:val="18"/>
              </w:rPr>
            </w:pPr>
            <w:r w:rsidRPr="006E2C3B">
              <w:rPr>
                <w:rFonts w:ascii="Arial" w:hAnsi="Arial" w:cs="Arial"/>
                <w:sz w:val="18"/>
                <w:szCs w:val="18"/>
              </w:rPr>
              <w:t>Satisfactory achievement</w:t>
            </w:r>
          </w:p>
          <w:p w:rsidR="00415DF4" w:rsidRPr="006E2C3B" w:rsidRDefault="00415DF4" w:rsidP="00415DF4">
            <w:pPr>
              <w:rPr>
                <w:rFonts w:ascii="Arial" w:hAnsi="Arial" w:cs="Arial"/>
                <w:sz w:val="18"/>
                <w:szCs w:val="18"/>
              </w:rPr>
            </w:pPr>
            <w:r w:rsidRPr="006E2C3B">
              <w:rPr>
                <w:rFonts w:ascii="Arial" w:hAnsi="Arial" w:cs="Arial"/>
                <w:sz w:val="18"/>
                <w:szCs w:val="18"/>
              </w:rPr>
              <w:t>50-64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5DF4" w:rsidRPr="006E2C3B" w:rsidRDefault="00415DF4" w:rsidP="00415DF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2C3B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D </w:t>
            </w:r>
          </w:p>
          <w:p w:rsidR="00415DF4" w:rsidRPr="006E2C3B" w:rsidRDefault="00415DF4" w:rsidP="00415DF4">
            <w:pPr>
              <w:rPr>
                <w:rFonts w:ascii="Arial" w:hAnsi="Arial" w:cs="Arial"/>
                <w:sz w:val="18"/>
                <w:szCs w:val="18"/>
              </w:rPr>
            </w:pPr>
            <w:r w:rsidRPr="006E2C3B">
              <w:rPr>
                <w:rFonts w:ascii="Arial" w:hAnsi="Arial" w:cs="Arial"/>
                <w:sz w:val="18"/>
                <w:szCs w:val="18"/>
              </w:rPr>
              <w:t>Limited achievement</w:t>
            </w:r>
          </w:p>
          <w:p w:rsidR="00415DF4" w:rsidRPr="006E2C3B" w:rsidRDefault="00415DF4" w:rsidP="00415DF4">
            <w:pPr>
              <w:rPr>
                <w:rFonts w:ascii="Arial" w:hAnsi="Arial" w:cs="Arial"/>
                <w:sz w:val="18"/>
                <w:szCs w:val="18"/>
              </w:rPr>
            </w:pPr>
            <w:r w:rsidRPr="006E2C3B">
              <w:rPr>
                <w:rFonts w:ascii="Arial" w:hAnsi="Arial" w:cs="Arial"/>
                <w:sz w:val="18"/>
                <w:szCs w:val="18"/>
              </w:rPr>
              <w:t>30-49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5DF4" w:rsidRPr="006E2C3B" w:rsidRDefault="00415DF4" w:rsidP="00415DF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2C3B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E </w:t>
            </w:r>
          </w:p>
          <w:p w:rsidR="00415DF4" w:rsidRPr="006E2C3B" w:rsidRDefault="00415DF4" w:rsidP="00415DF4">
            <w:pPr>
              <w:rPr>
                <w:rFonts w:ascii="Arial" w:hAnsi="Arial" w:cs="Arial"/>
                <w:sz w:val="18"/>
                <w:szCs w:val="18"/>
              </w:rPr>
            </w:pPr>
            <w:r w:rsidRPr="006E2C3B">
              <w:rPr>
                <w:rFonts w:ascii="Arial" w:hAnsi="Arial" w:cs="Arial"/>
                <w:sz w:val="18"/>
                <w:szCs w:val="18"/>
              </w:rPr>
              <w:t>Very low achievement</w:t>
            </w:r>
          </w:p>
          <w:p w:rsidR="00415DF4" w:rsidRPr="006E2C3B" w:rsidRDefault="00415DF4" w:rsidP="00415DF4">
            <w:pPr>
              <w:rPr>
                <w:rFonts w:ascii="Arial" w:hAnsi="Arial" w:cs="Arial"/>
                <w:sz w:val="18"/>
                <w:szCs w:val="18"/>
              </w:rPr>
            </w:pPr>
            <w:r w:rsidRPr="006E2C3B">
              <w:rPr>
                <w:rFonts w:ascii="Arial" w:hAnsi="Arial" w:cs="Arial"/>
                <w:sz w:val="18"/>
                <w:szCs w:val="18"/>
              </w:rPr>
              <w:t>Less than 29</w:t>
            </w:r>
          </w:p>
        </w:tc>
      </w:tr>
      <w:tr w:rsidR="00415DF4" w:rsidRPr="006E2C3B" w:rsidTr="00415DF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5DF4" w:rsidRPr="006E2C3B" w:rsidRDefault="00415DF4" w:rsidP="00415DF4">
            <w:pPr>
              <w:rPr>
                <w:rFonts w:ascii="Arial" w:hAnsi="Arial" w:cs="Arial"/>
                <w:sz w:val="18"/>
                <w:szCs w:val="18"/>
              </w:rPr>
            </w:pPr>
            <w:r w:rsidRPr="006E2C3B">
              <w:rPr>
                <w:rFonts w:ascii="Arial" w:hAnsi="Arial" w:cs="Arial"/>
                <w:b/>
                <w:sz w:val="18"/>
                <w:szCs w:val="18"/>
              </w:rPr>
              <w:t>Volume, tone and engagement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5DF4" w:rsidRPr="006E2C3B" w:rsidRDefault="00415DF4" w:rsidP="00415DF4">
            <w:pPr>
              <w:rPr>
                <w:rFonts w:ascii="Arial" w:hAnsi="Arial" w:cs="Arial"/>
                <w:sz w:val="18"/>
                <w:szCs w:val="18"/>
              </w:rPr>
            </w:pPr>
            <w:r w:rsidRPr="006E2C3B">
              <w:rPr>
                <w:rFonts w:ascii="Arial" w:hAnsi="Arial" w:cs="Arial"/>
                <w:sz w:val="18"/>
                <w:szCs w:val="18"/>
              </w:rPr>
              <w:t>The speaker projects his or her voice to add emphasis and variety in a highly engaging manner. Non-verbal communication is deliberately used for effect.</w:t>
            </w:r>
          </w:p>
          <w:p w:rsidR="00415DF4" w:rsidRPr="006E2C3B" w:rsidRDefault="00415DF4" w:rsidP="00415DF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5DF4" w:rsidRPr="006E2C3B" w:rsidRDefault="00415DF4" w:rsidP="00415DF4">
            <w:pPr>
              <w:rPr>
                <w:rFonts w:ascii="Arial" w:hAnsi="Arial" w:cs="Arial"/>
                <w:sz w:val="18"/>
                <w:szCs w:val="18"/>
              </w:rPr>
            </w:pPr>
            <w:r w:rsidRPr="006E2C3B">
              <w:rPr>
                <w:rFonts w:ascii="Arial" w:hAnsi="Arial" w:cs="Arial"/>
                <w:sz w:val="18"/>
                <w:szCs w:val="18"/>
              </w:rPr>
              <w:t>The speaker is fluent, clearly audible and attempts to vary voice for audience interest. Non-verbal communication is appropriately used.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5DF4" w:rsidRPr="006E2C3B" w:rsidRDefault="00415DF4" w:rsidP="00415DF4">
            <w:pPr>
              <w:rPr>
                <w:rFonts w:ascii="Arial" w:hAnsi="Arial" w:cs="Arial"/>
                <w:sz w:val="18"/>
                <w:szCs w:val="18"/>
              </w:rPr>
            </w:pPr>
            <w:r w:rsidRPr="006E2C3B">
              <w:rPr>
                <w:rFonts w:ascii="Arial" w:hAnsi="Arial" w:cs="Arial"/>
                <w:sz w:val="18"/>
                <w:szCs w:val="18"/>
              </w:rPr>
              <w:t>The speaker is fluent, clearly audible to all members of the audience and non-verbal is used albeit unconsciously.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5DF4" w:rsidRPr="006E2C3B" w:rsidRDefault="00415DF4" w:rsidP="00415DF4">
            <w:pPr>
              <w:rPr>
                <w:rFonts w:ascii="Arial" w:hAnsi="Arial" w:cs="Arial"/>
                <w:sz w:val="18"/>
                <w:szCs w:val="18"/>
              </w:rPr>
            </w:pPr>
            <w:r w:rsidRPr="006E2C3B">
              <w:rPr>
                <w:rFonts w:ascii="Arial" w:hAnsi="Arial" w:cs="Arial"/>
                <w:sz w:val="18"/>
                <w:szCs w:val="18"/>
              </w:rPr>
              <w:t>The speaker is audible but makes no attempt to engage the audience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5DF4" w:rsidRPr="006E2C3B" w:rsidRDefault="00415DF4" w:rsidP="00415DF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2C3B">
              <w:rPr>
                <w:rFonts w:ascii="Arial" w:hAnsi="Arial" w:cs="Arial"/>
                <w:color w:val="000000"/>
                <w:sz w:val="18"/>
                <w:szCs w:val="18"/>
              </w:rPr>
              <w:t>The speaker is inaudible; tone and volume are monotonous.</w:t>
            </w:r>
          </w:p>
        </w:tc>
      </w:tr>
      <w:tr w:rsidR="00415DF4" w:rsidRPr="006E2C3B" w:rsidTr="00415DF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5DF4" w:rsidRPr="006E2C3B" w:rsidRDefault="00415DF4" w:rsidP="00415DF4">
            <w:pPr>
              <w:rPr>
                <w:rFonts w:ascii="Arial" w:hAnsi="Arial" w:cs="Arial"/>
                <w:sz w:val="18"/>
                <w:szCs w:val="18"/>
              </w:rPr>
            </w:pPr>
            <w:r w:rsidRPr="006E2C3B">
              <w:rPr>
                <w:rFonts w:ascii="Arial" w:hAnsi="Arial" w:cs="Arial"/>
                <w:b/>
                <w:sz w:val="18"/>
                <w:szCs w:val="18"/>
              </w:rPr>
              <w:t>Eye contact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5DF4" w:rsidRPr="006E2C3B" w:rsidRDefault="00415DF4" w:rsidP="00415DF4">
            <w:pPr>
              <w:rPr>
                <w:rFonts w:ascii="Arial" w:hAnsi="Arial" w:cs="Arial"/>
                <w:sz w:val="18"/>
                <w:szCs w:val="18"/>
              </w:rPr>
            </w:pPr>
            <w:r w:rsidRPr="006E2C3B">
              <w:rPr>
                <w:rFonts w:ascii="Arial" w:hAnsi="Arial" w:cs="Arial"/>
                <w:sz w:val="18"/>
                <w:szCs w:val="18"/>
              </w:rPr>
              <w:t>Effective eye contact with the audience is maintained; minimal use of palm cards or script.</w:t>
            </w:r>
          </w:p>
          <w:p w:rsidR="00415DF4" w:rsidRPr="006E2C3B" w:rsidRDefault="00415DF4" w:rsidP="00415DF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5DF4" w:rsidRPr="006E2C3B" w:rsidRDefault="00415DF4" w:rsidP="00415DF4">
            <w:pPr>
              <w:rPr>
                <w:rFonts w:ascii="Arial" w:hAnsi="Arial" w:cs="Arial"/>
                <w:sz w:val="18"/>
                <w:szCs w:val="18"/>
              </w:rPr>
            </w:pPr>
            <w:r w:rsidRPr="006E2C3B">
              <w:rPr>
                <w:rFonts w:ascii="Arial" w:hAnsi="Arial" w:cs="Arial"/>
                <w:sz w:val="18"/>
                <w:szCs w:val="18"/>
              </w:rPr>
              <w:t>Regular eye contact is made with the audience; little reading from palm card or script.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5DF4" w:rsidRPr="006E2C3B" w:rsidRDefault="00415DF4" w:rsidP="00415DF4">
            <w:pPr>
              <w:rPr>
                <w:rFonts w:ascii="Arial" w:hAnsi="Arial" w:cs="Arial"/>
                <w:sz w:val="18"/>
                <w:szCs w:val="18"/>
              </w:rPr>
            </w:pPr>
            <w:r w:rsidRPr="006E2C3B">
              <w:rPr>
                <w:rFonts w:ascii="Arial" w:hAnsi="Arial" w:cs="Arial"/>
                <w:sz w:val="18"/>
                <w:szCs w:val="18"/>
              </w:rPr>
              <w:t>Some eye contact with the audience is made; palm cards or script is sometimes read.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5DF4" w:rsidRPr="006E2C3B" w:rsidRDefault="00415DF4" w:rsidP="00415DF4">
            <w:pPr>
              <w:rPr>
                <w:rFonts w:ascii="Arial" w:hAnsi="Arial" w:cs="Arial"/>
                <w:sz w:val="18"/>
                <w:szCs w:val="18"/>
              </w:rPr>
            </w:pPr>
            <w:r w:rsidRPr="006E2C3B">
              <w:rPr>
                <w:rFonts w:ascii="Arial" w:hAnsi="Arial" w:cs="Arial"/>
                <w:sz w:val="18"/>
                <w:szCs w:val="18"/>
              </w:rPr>
              <w:t>Limited eye contact is made with the audience; speech is mostly read from script.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5DF4" w:rsidRPr="006E2C3B" w:rsidRDefault="00415DF4" w:rsidP="00415DF4">
            <w:pPr>
              <w:rPr>
                <w:rFonts w:ascii="Arial" w:hAnsi="Arial" w:cs="Arial"/>
                <w:sz w:val="18"/>
                <w:szCs w:val="18"/>
              </w:rPr>
            </w:pPr>
            <w:r w:rsidRPr="006E2C3B">
              <w:rPr>
                <w:rFonts w:ascii="Arial" w:hAnsi="Arial" w:cs="Arial"/>
                <w:sz w:val="18"/>
                <w:szCs w:val="18"/>
              </w:rPr>
              <w:t>No eye contact with the audience is attempted.</w:t>
            </w:r>
          </w:p>
        </w:tc>
      </w:tr>
      <w:tr w:rsidR="00415DF4" w:rsidRPr="006E2C3B" w:rsidTr="00415DF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5DF4" w:rsidRPr="006E2C3B" w:rsidRDefault="00415DF4" w:rsidP="00415DF4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6E2C3B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Language choice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5DF4" w:rsidRPr="006E2C3B" w:rsidRDefault="00415DF4" w:rsidP="00415DF4">
            <w:pPr>
              <w:rPr>
                <w:rFonts w:ascii="Arial" w:hAnsi="Arial" w:cs="Arial"/>
                <w:sz w:val="18"/>
                <w:szCs w:val="18"/>
              </w:rPr>
            </w:pPr>
            <w:r w:rsidRPr="006E2C3B">
              <w:rPr>
                <w:rFonts w:ascii="Arial" w:hAnsi="Arial" w:cs="Arial"/>
                <w:sz w:val="18"/>
                <w:szCs w:val="18"/>
              </w:rPr>
              <w:t>Consistent use of language which is persuasive, informative and shows awareness and respect for others.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5DF4" w:rsidRPr="006E2C3B" w:rsidRDefault="00415DF4" w:rsidP="00415DF4">
            <w:pPr>
              <w:rPr>
                <w:rFonts w:ascii="Arial" w:hAnsi="Arial" w:cs="Arial"/>
                <w:sz w:val="18"/>
                <w:szCs w:val="18"/>
              </w:rPr>
            </w:pPr>
            <w:r w:rsidRPr="006E2C3B">
              <w:rPr>
                <w:rFonts w:ascii="Arial" w:hAnsi="Arial" w:cs="Arial"/>
                <w:sz w:val="18"/>
                <w:szCs w:val="18"/>
              </w:rPr>
              <w:t>Language may sometimes influence audience.  Clear evidence of self-monitoring the applicability of the content.</w:t>
            </w:r>
          </w:p>
          <w:p w:rsidR="00415DF4" w:rsidRPr="006E2C3B" w:rsidRDefault="00415DF4" w:rsidP="00415DF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5DF4" w:rsidRPr="006E2C3B" w:rsidRDefault="00415DF4" w:rsidP="00415DF4">
            <w:pPr>
              <w:rPr>
                <w:rFonts w:ascii="Arial" w:hAnsi="Arial" w:cs="Arial"/>
                <w:sz w:val="18"/>
                <w:szCs w:val="18"/>
              </w:rPr>
            </w:pPr>
            <w:r w:rsidRPr="006E2C3B">
              <w:rPr>
                <w:rFonts w:ascii="Arial" w:hAnsi="Arial" w:cs="Arial"/>
                <w:sz w:val="18"/>
                <w:szCs w:val="18"/>
              </w:rPr>
              <w:t>Language is appropriate for the audience and the purpose.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5DF4" w:rsidRPr="006E2C3B" w:rsidRDefault="00415DF4" w:rsidP="00415DF4">
            <w:pPr>
              <w:rPr>
                <w:rFonts w:ascii="Arial" w:hAnsi="Arial" w:cs="Arial"/>
                <w:sz w:val="18"/>
                <w:szCs w:val="18"/>
              </w:rPr>
            </w:pPr>
            <w:r w:rsidRPr="006E2C3B">
              <w:rPr>
                <w:rFonts w:ascii="Arial" w:hAnsi="Arial" w:cs="Arial"/>
                <w:sz w:val="18"/>
                <w:szCs w:val="18"/>
              </w:rPr>
              <w:t>The speaker develops and    stays on topic.</w:t>
            </w:r>
          </w:p>
          <w:p w:rsidR="00415DF4" w:rsidRPr="006E2C3B" w:rsidRDefault="00415DF4" w:rsidP="00415DF4">
            <w:pPr>
              <w:rPr>
                <w:rFonts w:ascii="Arial" w:hAnsi="Arial" w:cs="Arial"/>
                <w:sz w:val="18"/>
                <w:szCs w:val="18"/>
              </w:rPr>
            </w:pPr>
            <w:r w:rsidRPr="006E2C3B">
              <w:rPr>
                <w:rFonts w:ascii="Arial" w:hAnsi="Arial" w:cs="Arial"/>
                <w:sz w:val="18"/>
                <w:szCs w:val="18"/>
              </w:rPr>
              <w:t>Language can be inadequate for the audience.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5DF4" w:rsidRPr="006E2C3B" w:rsidRDefault="00415DF4" w:rsidP="00415DF4">
            <w:pPr>
              <w:rPr>
                <w:rFonts w:ascii="Arial" w:hAnsi="Arial" w:cs="Arial"/>
                <w:sz w:val="18"/>
                <w:szCs w:val="18"/>
              </w:rPr>
            </w:pPr>
            <w:r w:rsidRPr="006E2C3B">
              <w:rPr>
                <w:rFonts w:ascii="Arial" w:hAnsi="Arial" w:cs="Arial"/>
                <w:sz w:val="18"/>
                <w:szCs w:val="18"/>
              </w:rPr>
              <w:t xml:space="preserve">Language is </w:t>
            </w:r>
          </w:p>
          <w:p w:rsidR="00415DF4" w:rsidRPr="006E2C3B" w:rsidRDefault="00415DF4" w:rsidP="00415DF4">
            <w:pPr>
              <w:rPr>
                <w:rFonts w:ascii="Arial" w:hAnsi="Arial" w:cs="Arial"/>
                <w:sz w:val="18"/>
                <w:szCs w:val="18"/>
              </w:rPr>
            </w:pPr>
            <w:r w:rsidRPr="006E2C3B">
              <w:rPr>
                <w:rFonts w:ascii="Arial" w:hAnsi="Arial" w:cs="Arial"/>
                <w:sz w:val="18"/>
                <w:szCs w:val="18"/>
              </w:rPr>
              <w:t>inadequate for both the topic and the audience.</w:t>
            </w:r>
          </w:p>
        </w:tc>
      </w:tr>
      <w:tr w:rsidR="00415DF4" w:rsidRPr="006E2C3B" w:rsidTr="00415DF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5DF4" w:rsidRPr="006E2C3B" w:rsidRDefault="00415DF4" w:rsidP="00415DF4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6E2C3B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Structure and content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5DF4" w:rsidRPr="006E2C3B" w:rsidRDefault="00415DF4" w:rsidP="00415DF4">
            <w:pPr>
              <w:rPr>
                <w:rFonts w:ascii="Arial" w:hAnsi="Arial" w:cs="Arial"/>
                <w:sz w:val="18"/>
                <w:szCs w:val="18"/>
              </w:rPr>
            </w:pPr>
            <w:r w:rsidRPr="006E2C3B">
              <w:rPr>
                <w:rFonts w:ascii="Arial" w:hAnsi="Arial" w:cs="Arial"/>
                <w:sz w:val="18"/>
                <w:szCs w:val="18"/>
              </w:rPr>
              <w:t>Effectively organises ideas to enhance meaning.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5DF4" w:rsidRPr="006E2C3B" w:rsidRDefault="00415DF4" w:rsidP="00415DF4">
            <w:pPr>
              <w:rPr>
                <w:rFonts w:ascii="Arial" w:hAnsi="Arial" w:cs="Arial"/>
                <w:sz w:val="18"/>
                <w:szCs w:val="18"/>
              </w:rPr>
            </w:pPr>
            <w:r w:rsidRPr="006E2C3B">
              <w:rPr>
                <w:rFonts w:ascii="Arial" w:hAnsi="Arial" w:cs="Arial"/>
                <w:sz w:val="18"/>
                <w:szCs w:val="18"/>
              </w:rPr>
              <w:t>Organises ideas into a logical structure.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5DF4" w:rsidRPr="006E2C3B" w:rsidRDefault="00415DF4" w:rsidP="00415DF4">
            <w:pPr>
              <w:rPr>
                <w:rFonts w:ascii="Arial" w:hAnsi="Arial" w:cs="Arial"/>
                <w:sz w:val="18"/>
                <w:szCs w:val="18"/>
              </w:rPr>
            </w:pPr>
            <w:r w:rsidRPr="006E2C3B">
              <w:rPr>
                <w:rFonts w:ascii="Arial" w:hAnsi="Arial" w:cs="Arial"/>
                <w:sz w:val="18"/>
                <w:szCs w:val="18"/>
              </w:rPr>
              <w:t>Ideas can be followed by audience.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5DF4" w:rsidRPr="006E2C3B" w:rsidRDefault="00415DF4" w:rsidP="00415DF4">
            <w:pPr>
              <w:rPr>
                <w:rFonts w:ascii="Arial" w:hAnsi="Arial" w:cs="Arial"/>
                <w:sz w:val="18"/>
                <w:szCs w:val="18"/>
              </w:rPr>
            </w:pPr>
            <w:r w:rsidRPr="006E2C3B">
              <w:rPr>
                <w:rFonts w:ascii="Arial" w:hAnsi="Arial" w:cs="Arial"/>
                <w:sz w:val="18"/>
                <w:szCs w:val="18"/>
              </w:rPr>
              <w:t>Presents a series of unrelated, unplanned points.</w:t>
            </w:r>
          </w:p>
          <w:p w:rsidR="00415DF4" w:rsidRPr="006E2C3B" w:rsidRDefault="00415DF4" w:rsidP="00415DF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5DF4" w:rsidRPr="006E2C3B" w:rsidRDefault="00415DF4" w:rsidP="00415DF4">
            <w:pPr>
              <w:rPr>
                <w:rFonts w:ascii="Arial" w:hAnsi="Arial" w:cs="Arial"/>
                <w:sz w:val="18"/>
                <w:szCs w:val="18"/>
              </w:rPr>
            </w:pPr>
            <w:r w:rsidRPr="006E2C3B">
              <w:rPr>
                <w:rFonts w:ascii="Arial" w:hAnsi="Arial" w:cs="Arial"/>
                <w:sz w:val="18"/>
                <w:szCs w:val="18"/>
              </w:rPr>
              <w:t>May present a few unrelated, unplanned ideas.</w:t>
            </w:r>
          </w:p>
        </w:tc>
      </w:tr>
    </w:tbl>
    <w:p w:rsidR="00FB0025" w:rsidRDefault="00FB0025" w:rsidP="001944D3">
      <w:pPr>
        <w:ind w:hanging="426"/>
        <w:rPr>
          <w:rFonts w:ascii="Arial" w:hAnsi="Arial" w:cs="Arial"/>
          <w:b/>
          <w:sz w:val="18"/>
          <w:szCs w:val="18"/>
          <w:u w:val="single"/>
        </w:rPr>
      </w:pPr>
    </w:p>
    <w:p w:rsidR="002679D2" w:rsidRDefault="002679D2" w:rsidP="001944D3">
      <w:pPr>
        <w:ind w:hanging="426"/>
        <w:rPr>
          <w:rFonts w:ascii="Arial" w:hAnsi="Arial" w:cs="Arial"/>
          <w:b/>
          <w:sz w:val="18"/>
          <w:szCs w:val="18"/>
          <w:u w:val="single"/>
        </w:rPr>
      </w:pPr>
    </w:p>
    <w:p w:rsidR="002679D2" w:rsidRDefault="002679D2" w:rsidP="001944D3">
      <w:pPr>
        <w:ind w:hanging="426"/>
        <w:rPr>
          <w:rFonts w:ascii="Arial" w:hAnsi="Arial" w:cs="Arial"/>
          <w:b/>
          <w:sz w:val="18"/>
          <w:szCs w:val="18"/>
          <w:u w:val="single"/>
        </w:rPr>
      </w:pPr>
    </w:p>
    <w:p w:rsidR="002679D2" w:rsidRPr="006E2C3B" w:rsidRDefault="006E2C3B" w:rsidP="006E2C3B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Score _____________</w:t>
      </w:r>
    </w:p>
    <w:p w:rsidR="002679D2" w:rsidRDefault="002679D2" w:rsidP="001944D3">
      <w:pPr>
        <w:ind w:hanging="426"/>
        <w:rPr>
          <w:rFonts w:ascii="Arial" w:hAnsi="Arial" w:cs="Arial"/>
          <w:b/>
          <w:sz w:val="18"/>
          <w:szCs w:val="18"/>
          <w:u w:val="single"/>
        </w:rPr>
      </w:pPr>
    </w:p>
    <w:p w:rsidR="002679D2" w:rsidRDefault="002679D2" w:rsidP="001944D3">
      <w:pPr>
        <w:ind w:hanging="426"/>
        <w:rPr>
          <w:rFonts w:ascii="Arial" w:hAnsi="Arial" w:cs="Arial"/>
          <w:b/>
          <w:sz w:val="18"/>
          <w:szCs w:val="18"/>
          <w:u w:val="single"/>
        </w:rPr>
      </w:pPr>
    </w:p>
    <w:p w:rsidR="002679D2" w:rsidRDefault="002679D2" w:rsidP="001944D3">
      <w:pPr>
        <w:ind w:hanging="426"/>
        <w:rPr>
          <w:rFonts w:ascii="Arial" w:hAnsi="Arial" w:cs="Arial"/>
          <w:b/>
          <w:sz w:val="18"/>
          <w:szCs w:val="18"/>
          <w:u w:val="single"/>
        </w:rPr>
      </w:pPr>
    </w:p>
    <w:p w:rsidR="002679D2" w:rsidRDefault="002679D2" w:rsidP="001944D3">
      <w:pPr>
        <w:ind w:hanging="426"/>
        <w:rPr>
          <w:rFonts w:ascii="Arial" w:hAnsi="Arial" w:cs="Arial"/>
          <w:b/>
          <w:sz w:val="18"/>
          <w:szCs w:val="18"/>
          <w:u w:val="single"/>
        </w:rPr>
      </w:pPr>
    </w:p>
    <w:p w:rsidR="00A11E92" w:rsidRDefault="00A11E92" w:rsidP="001944D3">
      <w:pPr>
        <w:ind w:hanging="426"/>
        <w:rPr>
          <w:rFonts w:ascii="Arial" w:hAnsi="Arial" w:cs="Arial"/>
          <w:b/>
          <w:sz w:val="18"/>
          <w:szCs w:val="18"/>
          <w:u w:val="single"/>
        </w:rPr>
      </w:pPr>
    </w:p>
    <w:p w:rsidR="00A11E92" w:rsidRDefault="00A11E92" w:rsidP="001944D3">
      <w:pPr>
        <w:ind w:hanging="426"/>
        <w:rPr>
          <w:rFonts w:ascii="Arial" w:hAnsi="Arial" w:cs="Arial"/>
          <w:b/>
          <w:sz w:val="18"/>
          <w:szCs w:val="18"/>
          <w:u w:val="single"/>
        </w:rPr>
      </w:pPr>
    </w:p>
    <w:p w:rsidR="00A11E92" w:rsidRDefault="00A11E92" w:rsidP="001944D3">
      <w:pPr>
        <w:ind w:hanging="426"/>
        <w:rPr>
          <w:rFonts w:ascii="Arial" w:hAnsi="Arial" w:cs="Arial"/>
          <w:b/>
          <w:sz w:val="18"/>
          <w:szCs w:val="18"/>
          <w:u w:val="single"/>
        </w:rPr>
      </w:pPr>
    </w:p>
    <w:p w:rsidR="00A11E92" w:rsidRDefault="00A11E92" w:rsidP="001944D3">
      <w:pPr>
        <w:ind w:hanging="426"/>
        <w:rPr>
          <w:rFonts w:ascii="Arial" w:hAnsi="Arial" w:cs="Arial"/>
          <w:b/>
          <w:sz w:val="18"/>
          <w:szCs w:val="18"/>
          <w:u w:val="single"/>
        </w:rPr>
      </w:pPr>
    </w:p>
    <w:p w:rsidR="00A11E92" w:rsidRDefault="00A11E92" w:rsidP="001944D3">
      <w:pPr>
        <w:ind w:hanging="426"/>
        <w:rPr>
          <w:rFonts w:ascii="Arial" w:hAnsi="Arial" w:cs="Arial"/>
          <w:b/>
          <w:sz w:val="18"/>
          <w:szCs w:val="18"/>
          <w:u w:val="single"/>
        </w:rPr>
      </w:pPr>
    </w:p>
    <w:p w:rsidR="00A11E92" w:rsidRDefault="00A11E92" w:rsidP="001944D3">
      <w:pPr>
        <w:ind w:hanging="426"/>
        <w:rPr>
          <w:rFonts w:ascii="Arial" w:hAnsi="Arial" w:cs="Arial"/>
          <w:b/>
          <w:sz w:val="18"/>
          <w:szCs w:val="18"/>
          <w:u w:val="single"/>
        </w:rPr>
      </w:pPr>
    </w:p>
    <w:p w:rsidR="00A11E92" w:rsidRDefault="00A11E92" w:rsidP="001944D3">
      <w:pPr>
        <w:ind w:hanging="426"/>
        <w:rPr>
          <w:rFonts w:ascii="Arial" w:hAnsi="Arial" w:cs="Arial"/>
          <w:b/>
          <w:sz w:val="18"/>
          <w:szCs w:val="18"/>
          <w:u w:val="single"/>
        </w:rPr>
      </w:pPr>
    </w:p>
    <w:p w:rsidR="00A11E92" w:rsidRDefault="00A11E92" w:rsidP="001944D3">
      <w:pPr>
        <w:ind w:hanging="426"/>
        <w:rPr>
          <w:rFonts w:ascii="Arial" w:hAnsi="Arial" w:cs="Arial"/>
          <w:b/>
          <w:sz w:val="18"/>
          <w:szCs w:val="18"/>
          <w:u w:val="single"/>
        </w:rPr>
      </w:pPr>
    </w:p>
    <w:p w:rsidR="00A11E92" w:rsidRDefault="00A11E92" w:rsidP="001944D3">
      <w:pPr>
        <w:ind w:hanging="426"/>
        <w:rPr>
          <w:rFonts w:ascii="Arial" w:hAnsi="Arial" w:cs="Arial"/>
          <w:b/>
          <w:sz w:val="18"/>
          <w:szCs w:val="18"/>
          <w:u w:val="single"/>
        </w:rPr>
      </w:pPr>
    </w:p>
    <w:p w:rsidR="00A11E92" w:rsidRDefault="00A11E92" w:rsidP="001944D3">
      <w:pPr>
        <w:ind w:hanging="426"/>
        <w:rPr>
          <w:rFonts w:ascii="Arial" w:hAnsi="Arial" w:cs="Arial"/>
          <w:b/>
          <w:sz w:val="18"/>
          <w:szCs w:val="18"/>
          <w:u w:val="single"/>
        </w:rPr>
      </w:pPr>
    </w:p>
    <w:p w:rsidR="007C1173" w:rsidRDefault="007C1173" w:rsidP="00415DF4">
      <w:pPr>
        <w:rPr>
          <w:rFonts w:ascii="Arial" w:hAnsi="Arial" w:cs="Arial"/>
          <w:b/>
          <w:sz w:val="18"/>
          <w:szCs w:val="18"/>
          <w:u w:val="single"/>
        </w:rPr>
      </w:pPr>
    </w:p>
    <w:p w:rsidR="003A195B" w:rsidRPr="003A195B" w:rsidRDefault="003A195B" w:rsidP="005A7C63">
      <w:pPr>
        <w:rPr>
          <w:rFonts w:ascii="Arial" w:hAnsi="Arial" w:cs="Arial"/>
          <w:b/>
          <w:sz w:val="18"/>
          <w:szCs w:val="18"/>
          <w:u w:val="single"/>
        </w:rPr>
      </w:pPr>
      <w:r w:rsidRPr="003A195B">
        <w:rPr>
          <w:rFonts w:ascii="Arial" w:hAnsi="Arial" w:cs="Arial"/>
          <w:b/>
          <w:sz w:val="18"/>
          <w:szCs w:val="18"/>
          <w:u w:val="single"/>
        </w:rPr>
        <w:t>REFLECTION</w:t>
      </w:r>
    </w:p>
    <w:p w:rsidR="003A195B" w:rsidRPr="003A195B" w:rsidRDefault="003A195B" w:rsidP="003A195B">
      <w:pPr>
        <w:rPr>
          <w:rFonts w:ascii="Arial" w:hAnsi="Arial" w:cs="Arial"/>
          <w:sz w:val="18"/>
          <w:szCs w:val="18"/>
          <w:u w:val="single"/>
        </w:rPr>
      </w:pPr>
    </w:p>
    <w:tbl>
      <w:tblPr>
        <w:tblW w:w="107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03"/>
        <w:gridCol w:w="3584"/>
        <w:gridCol w:w="3787"/>
      </w:tblGrid>
      <w:tr w:rsidR="003A195B" w:rsidRPr="003A195B" w:rsidTr="005A7C63">
        <w:tc>
          <w:tcPr>
            <w:tcW w:w="3403" w:type="dxa"/>
            <w:shd w:val="clear" w:color="auto" w:fill="auto"/>
          </w:tcPr>
          <w:p w:rsidR="003A195B" w:rsidRPr="003A195B" w:rsidRDefault="003A195B" w:rsidP="003A195B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3A195B">
              <w:rPr>
                <w:rFonts w:ascii="Arial" w:hAnsi="Arial" w:cs="Arial"/>
                <w:b/>
                <w:sz w:val="18"/>
                <w:szCs w:val="18"/>
              </w:rPr>
              <w:t>STRENGTHS:</w:t>
            </w:r>
          </w:p>
        </w:tc>
        <w:tc>
          <w:tcPr>
            <w:tcW w:w="3584" w:type="dxa"/>
            <w:shd w:val="clear" w:color="auto" w:fill="auto"/>
          </w:tcPr>
          <w:p w:rsidR="003A195B" w:rsidRPr="003A195B" w:rsidRDefault="003A195B" w:rsidP="003A195B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3A195B">
              <w:rPr>
                <w:rFonts w:ascii="Arial" w:hAnsi="Arial" w:cs="Arial"/>
                <w:b/>
                <w:sz w:val="18"/>
                <w:szCs w:val="18"/>
              </w:rPr>
              <w:t>WEAKNESSES:</w:t>
            </w:r>
          </w:p>
        </w:tc>
        <w:tc>
          <w:tcPr>
            <w:tcW w:w="3787" w:type="dxa"/>
            <w:shd w:val="clear" w:color="auto" w:fill="auto"/>
          </w:tcPr>
          <w:p w:rsidR="003A195B" w:rsidRPr="003A195B" w:rsidRDefault="003A195B" w:rsidP="003A195B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3A195B">
              <w:rPr>
                <w:rFonts w:ascii="Arial" w:hAnsi="Arial" w:cs="Arial"/>
                <w:b/>
                <w:sz w:val="18"/>
                <w:szCs w:val="18"/>
              </w:rPr>
              <w:t xml:space="preserve">SPELLING WORDS: </w:t>
            </w:r>
            <w:r w:rsidRPr="003A195B">
              <w:rPr>
                <w:rFonts w:ascii="Arial" w:hAnsi="Arial" w:cs="Arial"/>
                <w:sz w:val="18"/>
                <w:szCs w:val="18"/>
              </w:rPr>
              <w:t>Write out the correct word three times</w:t>
            </w:r>
          </w:p>
        </w:tc>
      </w:tr>
      <w:tr w:rsidR="003A195B" w:rsidRPr="003A195B" w:rsidTr="005A7C63">
        <w:trPr>
          <w:trHeight w:val="5389"/>
        </w:trPr>
        <w:tc>
          <w:tcPr>
            <w:tcW w:w="3403" w:type="dxa"/>
            <w:shd w:val="clear" w:color="auto" w:fill="auto"/>
          </w:tcPr>
          <w:p w:rsidR="003A195B" w:rsidRPr="003A195B" w:rsidRDefault="003A195B" w:rsidP="003A195B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</w:p>
          <w:p w:rsidR="003A195B" w:rsidRPr="003A195B" w:rsidRDefault="003A195B" w:rsidP="003A195B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</w:p>
          <w:p w:rsidR="003A195B" w:rsidRPr="003A195B" w:rsidRDefault="003A195B" w:rsidP="003A195B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</w:p>
          <w:p w:rsidR="003A195B" w:rsidRPr="003A195B" w:rsidRDefault="003A195B" w:rsidP="003A195B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</w:p>
          <w:p w:rsidR="003A195B" w:rsidRPr="003A195B" w:rsidRDefault="003A195B" w:rsidP="003A195B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</w:p>
          <w:p w:rsidR="003A195B" w:rsidRPr="003A195B" w:rsidRDefault="003A195B" w:rsidP="003A195B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</w:p>
          <w:p w:rsidR="003A195B" w:rsidRPr="003A195B" w:rsidRDefault="003A195B" w:rsidP="003A195B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</w:p>
          <w:p w:rsidR="003A195B" w:rsidRPr="003A195B" w:rsidRDefault="003A195B" w:rsidP="003A195B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</w:p>
          <w:p w:rsidR="003A195B" w:rsidRPr="003A195B" w:rsidRDefault="003A195B" w:rsidP="003A195B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</w:p>
          <w:p w:rsidR="003A195B" w:rsidRPr="003A195B" w:rsidRDefault="003A195B" w:rsidP="003A195B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</w:p>
          <w:p w:rsidR="003A195B" w:rsidRPr="003A195B" w:rsidRDefault="003A195B" w:rsidP="003A195B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</w:p>
          <w:p w:rsidR="003A195B" w:rsidRPr="003A195B" w:rsidRDefault="003A195B" w:rsidP="003A195B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</w:p>
          <w:p w:rsidR="003A195B" w:rsidRPr="003A195B" w:rsidRDefault="003A195B" w:rsidP="003A195B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</w:p>
          <w:p w:rsidR="003A195B" w:rsidRPr="003A195B" w:rsidRDefault="003A195B" w:rsidP="003A195B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</w:p>
          <w:p w:rsidR="003A195B" w:rsidRPr="003A195B" w:rsidRDefault="003A195B" w:rsidP="003A195B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</w:p>
        </w:tc>
        <w:tc>
          <w:tcPr>
            <w:tcW w:w="3584" w:type="dxa"/>
            <w:shd w:val="clear" w:color="auto" w:fill="auto"/>
          </w:tcPr>
          <w:p w:rsidR="003A195B" w:rsidRPr="003A195B" w:rsidRDefault="003A195B" w:rsidP="003A195B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</w:p>
        </w:tc>
        <w:tc>
          <w:tcPr>
            <w:tcW w:w="3787" w:type="dxa"/>
            <w:shd w:val="clear" w:color="auto" w:fill="auto"/>
          </w:tcPr>
          <w:p w:rsidR="003A195B" w:rsidRPr="003A195B" w:rsidRDefault="003A195B" w:rsidP="003A195B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</w:p>
          <w:p w:rsidR="003A195B" w:rsidRPr="003A195B" w:rsidRDefault="003A195B" w:rsidP="003A195B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</w:p>
          <w:p w:rsidR="003A195B" w:rsidRPr="003A195B" w:rsidRDefault="003A195B" w:rsidP="003A195B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</w:p>
          <w:p w:rsidR="003A195B" w:rsidRPr="003A195B" w:rsidRDefault="003A195B" w:rsidP="003A195B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</w:p>
          <w:p w:rsidR="003A195B" w:rsidRPr="003A195B" w:rsidRDefault="003A195B" w:rsidP="003A195B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</w:p>
          <w:p w:rsidR="003A195B" w:rsidRPr="003A195B" w:rsidRDefault="003A195B" w:rsidP="003A195B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</w:p>
          <w:p w:rsidR="003A195B" w:rsidRPr="003A195B" w:rsidRDefault="003A195B" w:rsidP="003A195B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</w:p>
          <w:p w:rsidR="003A195B" w:rsidRPr="003A195B" w:rsidRDefault="003A195B" w:rsidP="003A195B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</w:p>
          <w:p w:rsidR="003A195B" w:rsidRPr="003A195B" w:rsidRDefault="003A195B" w:rsidP="003A195B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</w:p>
          <w:p w:rsidR="003A195B" w:rsidRPr="003A195B" w:rsidRDefault="003A195B" w:rsidP="003A195B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</w:p>
          <w:p w:rsidR="003A195B" w:rsidRPr="003A195B" w:rsidRDefault="003A195B" w:rsidP="003A195B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</w:p>
          <w:p w:rsidR="003A195B" w:rsidRPr="003A195B" w:rsidRDefault="003A195B" w:rsidP="003A195B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</w:p>
        </w:tc>
      </w:tr>
      <w:tr w:rsidR="003A195B" w:rsidRPr="003A195B" w:rsidTr="005A7C63">
        <w:tc>
          <w:tcPr>
            <w:tcW w:w="3403" w:type="dxa"/>
            <w:shd w:val="clear" w:color="auto" w:fill="auto"/>
          </w:tcPr>
          <w:p w:rsidR="003A195B" w:rsidRPr="003A195B" w:rsidRDefault="003A195B" w:rsidP="003A195B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3A195B">
              <w:rPr>
                <w:rFonts w:ascii="Arial" w:hAnsi="Arial" w:cs="Arial"/>
                <w:b/>
                <w:sz w:val="18"/>
                <w:szCs w:val="18"/>
              </w:rPr>
              <w:t>WHAT I DID WELL:</w:t>
            </w:r>
          </w:p>
        </w:tc>
        <w:tc>
          <w:tcPr>
            <w:tcW w:w="3584" w:type="dxa"/>
            <w:shd w:val="clear" w:color="auto" w:fill="auto"/>
          </w:tcPr>
          <w:p w:rsidR="003A195B" w:rsidRPr="003A195B" w:rsidRDefault="003A195B" w:rsidP="003A195B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3A195B">
              <w:rPr>
                <w:rFonts w:ascii="Arial" w:hAnsi="Arial" w:cs="Arial"/>
                <w:b/>
                <w:sz w:val="18"/>
                <w:szCs w:val="18"/>
              </w:rPr>
              <w:t>ONE FOCUS FOR IMPROVEMENT IN MY NEXT WRITTEN TASK:</w:t>
            </w:r>
          </w:p>
        </w:tc>
        <w:tc>
          <w:tcPr>
            <w:tcW w:w="3787" w:type="dxa"/>
            <w:shd w:val="clear" w:color="auto" w:fill="auto"/>
          </w:tcPr>
          <w:p w:rsidR="003A195B" w:rsidRPr="003A195B" w:rsidRDefault="003A195B" w:rsidP="003A195B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3A195B">
              <w:rPr>
                <w:rFonts w:ascii="Arial" w:hAnsi="Arial" w:cs="Arial"/>
                <w:b/>
                <w:sz w:val="18"/>
                <w:szCs w:val="18"/>
              </w:rPr>
              <w:t xml:space="preserve">GRAMMAR:  </w:t>
            </w:r>
            <w:r w:rsidRPr="003A195B">
              <w:rPr>
                <w:rFonts w:ascii="Arial" w:hAnsi="Arial" w:cs="Arial"/>
                <w:sz w:val="18"/>
                <w:szCs w:val="18"/>
              </w:rPr>
              <w:t>Write out the correct grammar rule</w:t>
            </w:r>
          </w:p>
        </w:tc>
      </w:tr>
      <w:tr w:rsidR="003A195B" w:rsidRPr="003A195B" w:rsidTr="005A7C63">
        <w:trPr>
          <w:trHeight w:val="4810"/>
        </w:trPr>
        <w:tc>
          <w:tcPr>
            <w:tcW w:w="3403" w:type="dxa"/>
            <w:shd w:val="clear" w:color="auto" w:fill="auto"/>
          </w:tcPr>
          <w:p w:rsidR="003A195B" w:rsidRPr="003A195B" w:rsidRDefault="003A195B" w:rsidP="003A195B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</w:p>
          <w:p w:rsidR="003A195B" w:rsidRPr="003A195B" w:rsidRDefault="003A195B" w:rsidP="003A195B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</w:p>
          <w:p w:rsidR="003A195B" w:rsidRPr="003A195B" w:rsidRDefault="003A195B" w:rsidP="003A195B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</w:p>
          <w:p w:rsidR="003A195B" w:rsidRPr="003A195B" w:rsidRDefault="003A195B" w:rsidP="003A195B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</w:p>
          <w:p w:rsidR="003A195B" w:rsidRPr="003A195B" w:rsidRDefault="003A195B" w:rsidP="003A195B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</w:p>
          <w:p w:rsidR="003A195B" w:rsidRPr="003A195B" w:rsidRDefault="003A195B" w:rsidP="003A195B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</w:p>
          <w:p w:rsidR="003A195B" w:rsidRPr="003A195B" w:rsidRDefault="003A195B" w:rsidP="003A195B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</w:p>
          <w:p w:rsidR="003A195B" w:rsidRPr="003A195B" w:rsidRDefault="003A195B" w:rsidP="003A195B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</w:p>
          <w:p w:rsidR="003A195B" w:rsidRPr="003A195B" w:rsidRDefault="003A195B" w:rsidP="003A195B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</w:p>
        </w:tc>
        <w:tc>
          <w:tcPr>
            <w:tcW w:w="3584" w:type="dxa"/>
            <w:shd w:val="clear" w:color="auto" w:fill="auto"/>
          </w:tcPr>
          <w:p w:rsidR="003A195B" w:rsidRPr="003A195B" w:rsidRDefault="003A195B" w:rsidP="003A195B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</w:p>
          <w:p w:rsidR="003A195B" w:rsidRPr="003A195B" w:rsidRDefault="003A195B" w:rsidP="003A195B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</w:p>
          <w:p w:rsidR="003A195B" w:rsidRPr="003A195B" w:rsidRDefault="003A195B" w:rsidP="003A195B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</w:p>
          <w:p w:rsidR="003A195B" w:rsidRPr="003A195B" w:rsidRDefault="003A195B" w:rsidP="003A195B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</w:p>
          <w:p w:rsidR="003A195B" w:rsidRPr="003A195B" w:rsidRDefault="003A195B" w:rsidP="003A195B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</w:p>
          <w:p w:rsidR="003A195B" w:rsidRPr="003A195B" w:rsidRDefault="003A195B" w:rsidP="003A195B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</w:p>
          <w:p w:rsidR="003A195B" w:rsidRPr="003A195B" w:rsidRDefault="003A195B" w:rsidP="003A195B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</w:p>
          <w:p w:rsidR="003A195B" w:rsidRPr="003A195B" w:rsidRDefault="003A195B" w:rsidP="003A195B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</w:p>
          <w:p w:rsidR="003A195B" w:rsidRPr="003A195B" w:rsidRDefault="003A195B" w:rsidP="003A195B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</w:p>
          <w:p w:rsidR="003A195B" w:rsidRPr="003A195B" w:rsidRDefault="003A195B" w:rsidP="003A195B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</w:p>
          <w:p w:rsidR="003A195B" w:rsidRPr="003A195B" w:rsidRDefault="003A195B" w:rsidP="003A195B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</w:p>
        </w:tc>
        <w:tc>
          <w:tcPr>
            <w:tcW w:w="3787" w:type="dxa"/>
            <w:shd w:val="clear" w:color="auto" w:fill="auto"/>
          </w:tcPr>
          <w:p w:rsidR="003A195B" w:rsidRPr="003A195B" w:rsidRDefault="003A195B" w:rsidP="003A195B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</w:p>
        </w:tc>
      </w:tr>
    </w:tbl>
    <w:p w:rsidR="00391898" w:rsidRDefault="00391898" w:rsidP="00993E2A">
      <w:pPr>
        <w:rPr>
          <w:rFonts w:ascii="Arial" w:hAnsi="Arial" w:cs="Arial"/>
          <w:sz w:val="22"/>
          <w:szCs w:val="22"/>
        </w:rPr>
      </w:pPr>
    </w:p>
    <w:p w:rsidR="00A11E92" w:rsidRDefault="00A11E92" w:rsidP="00993E2A">
      <w:pPr>
        <w:rPr>
          <w:rFonts w:ascii="Arial" w:hAnsi="Arial" w:cs="Arial"/>
          <w:sz w:val="22"/>
          <w:szCs w:val="22"/>
        </w:rPr>
      </w:pPr>
    </w:p>
    <w:sectPr w:rsidR="00A11E92" w:rsidSect="005A7C6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86B34"/>
    <w:multiLevelType w:val="hybridMultilevel"/>
    <w:tmpl w:val="9BAA6A24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F03A94"/>
    <w:multiLevelType w:val="hybridMultilevel"/>
    <w:tmpl w:val="AA96B9C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751D2C"/>
    <w:multiLevelType w:val="hybridMultilevel"/>
    <w:tmpl w:val="EDBC0BC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C930D3"/>
    <w:multiLevelType w:val="hybridMultilevel"/>
    <w:tmpl w:val="BA9EF15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DF723E"/>
    <w:multiLevelType w:val="hybridMultilevel"/>
    <w:tmpl w:val="5C7ECF8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43699F"/>
    <w:multiLevelType w:val="hybridMultilevel"/>
    <w:tmpl w:val="AADE7E32"/>
    <w:lvl w:ilvl="0" w:tplc="493ACA04">
      <w:numFmt w:val="bullet"/>
      <w:lvlText w:val=""/>
      <w:lvlJc w:val="left"/>
      <w:pPr>
        <w:ind w:left="720" w:hanging="360"/>
      </w:pPr>
      <w:rPr>
        <w:rFonts w:ascii="Symbol" w:eastAsia="MS Mincho" w:hAnsi="Symbo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B20EC4"/>
    <w:multiLevelType w:val="hybridMultilevel"/>
    <w:tmpl w:val="60B8D77A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8D2445"/>
    <w:multiLevelType w:val="hybridMultilevel"/>
    <w:tmpl w:val="7E6EB786"/>
    <w:lvl w:ilvl="0" w:tplc="572819EA">
      <w:numFmt w:val="bullet"/>
      <w:lvlText w:val=""/>
      <w:lvlJc w:val="left"/>
      <w:pPr>
        <w:ind w:left="720" w:hanging="360"/>
      </w:pPr>
      <w:rPr>
        <w:rFonts w:ascii="Symbol" w:eastAsia="MS Mincho" w:hAnsi="Symbo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4760F7"/>
    <w:multiLevelType w:val="hybridMultilevel"/>
    <w:tmpl w:val="3CDC356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0"/>
  </w:num>
  <w:num w:numId="4">
    <w:abstractNumId w:val="3"/>
  </w:num>
  <w:num w:numId="5">
    <w:abstractNumId w:val="2"/>
  </w:num>
  <w:num w:numId="6">
    <w:abstractNumId w:val="4"/>
  </w:num>
  <w:num w:numId="7">
    <w:abstractNumId w:val="6"/>
  </w:num>
  <w:num w:numId="8">
    <w:abstractNumId w:val="8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1898"/>
    <w:rsid w:val="000A6BFE"/>
    <w:rsid w:val="000C0BFC"/>
    <w:rsid w:val="000E21B2"/>
    <w:rsid w:val="000F72B1"/>
    <w:rsid w:val="001031C9"/>
    <w:rsid w:val="001678F8"/>
    <w:rsid w:val="00176239"/>
    <w:rsid w:val="00181A26"/>
    <w:rsid w:val="001944D3"/>
    <w:rsid w:val="001A00CA"/>
    <w:rsid w:val="001A06DF"/>
    <w:rsid w:val="002149F0"/>
    <w:rsid w:val="00247EF3"/>
    <w:rsid w:val="002679D2"/>
    <w:rsid w:val="00272F87"/>
    <w:rsid w:val="002B2623"/>
    <w:rsid w:val="002E38C8"/>
    <w:rsid w:val="0032496D"/>
    <w:rsid w:val="0033355A"/>
    <w:rsid w:val="00350AFD"/>
    <w:rsid w:val="00372E7D"/>
    <w:rsid w:val="0038189B"/>
    <w:rsid w:val="00391898"/>
    <w:rsid w:val="003951AD"/>
    <w:rsid w:val="003A195B"/>
    <w:rsid w:val="003A5D5A"/>
    <w:rsid w:val="00401C8C"/>
    <w:rsid w:val="00415DF4"/>
    <w:rsid w:val="004449E5"/>
    <w:rsid w:val="004C0CD4"/>
    <w:rsid w:val="005046B7"/>
    <w:rsid w:val="00562D78"/>
    <w:rsid w:val="005A7C63"/>
    <w:rsid w:val="00651D8E"/>
    <w:rsid w:val="00667BEF"/>
    <w:rsid w:val="006E1AA2"/>
    <w:rsid w:val="006E2C3B"/>
    <w:rsid w:val="007418B0"/>
    <w:rsid w:val="007466BD"/>
    <w:rsid w:val="007C1173"/>
    <w:rsid w:val="007E5572"/>
    <w:rsid w:val="009448A7"/>
    <w:rsid w:val="00984734"/>
    <w:rsid w:val="00993E2A"/>
    <w:rsid w:val="009D6E40"/>
    <w:rsid w:val="00A10C72"/>
    <w:rsid w:val="00A11E92"/>
    <w:rsid w:val="00A17431"/>
    <w:rsid w:val="00A87B22"/>
    <w:rsid w:val="00AE3419"/>
    <w:rsid w:val="00B25B0C"/>
    <w:rsid w:val="00B86FA2"/>
    <w:rsid w:val="00B97F4C"/>
    <w:rsid w:val="00BA10C2"/>
    <w:rsid w:val="00BF54F1"/>
    <w:rsid w:val="00C45316"/>
    <w:rsid w:val="00CB4E53"/>
    <w:rsid w:val="00CB5AD1"/>
    <w:rsid w:val="00CC3291"/>
    <w:rsid w:val="00CE1514"/>
    <w:rsid w:val="00CF4366"/>
    <w:rsid w:val="00D259F6"/>
    <w:rsid w:val="00D27C76"/>
    <w:rsid w:val="00D6595C"/>
    <w:rsid w:val="00DE7460"/>
    <w:rsid w:val="00EC7E5D"/>
    <w:rsid w:val="00F27D42"/>
    <w:rsid w:val="00F74377"/>
    <w:rsid w:val="00F75B44"/>
    <w:rsid w:val="00F9408F"/>
    <w:rsid w:val="00FB0025"/>
    <w:rsid w:val="00FD2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54C14"/>
  <w15:docId w15:val="{77A63C58-584B-45B9-B73C-1478B3563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1898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91898"/>
  </w:style>
  <w:style w:type="character" w:styleId="Hyperlink">
    <w:name w:val="Hyperlink"/>
    <w:basedOn w:val="DefaultParagraphFont"/>
    <w:uiPriority w:val="99"/>
    <w:unhideWhenUsed/>
    <w:rsid w:val="0039189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72E7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6595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595C"/>
    <w:rPr>
      <w:rFonts w:ascii="Tahoma" w:eastAsia="MS Mincho" w:hAnsi="Tahoma" w:cs="Tahoma"/>
      <w:sz w:val="16"/>
      <w:szCs w:val="16"/>
      <w:lang w:eastAsia="ja-JP"/>
    </w:rPr>
  </w:style>
  <w:style w:type="table" w:styleId="TableGrid">
    <w:name w:val="Table Grid"/>
    <w:basedOn w:val="TableNormal"/>
    <w:rsid w:val="00FB002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F27D42"/>
    <w:pPr>
      <w:spacing w:before="100" w:beforeAutospacing="1" w:after="100" w:afterAutospacing="1"/>
    </w:pPr>
    <w:rPr>
      <w:rFonts w:eastAsia="Times New Roman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961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2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ustraliancurriculum.edu.au/glossary/popup?a=E&amp;t=language+features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australiancurriculum.edu.au/glossary/popup?a=E&amp;t=text" TargetMode="External"/><Relationship Id="rId12" Type="http://schemas.openxmlformats.org/officeDocument/2006/relationships/hyperlink" Target="http://www.australiancurriculum.edu.au/curriculum/contentdescription/ACELY1726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www.australiancurriculum.edu.au/curriculum/contentdescription/ACELT1805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australiancurriculum.edu.au/glossary/popup?a=E&amp;t=layout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australiancurriculum.edu.au/glossary/popup?a=E&amp;t=creatin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716147-6147-4A98-84D0-C112A022BF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2A9916DD</Template>
  <TotalTime>4</TotalTime>
  <Pages>3</Pages>
  <Words>829</Words>
  <Characters>4727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JASKIEWICZ Tania</dc:creator>
  <cp:lastModifiedBy>RUSSELL Leah [Narrogin Senior High School]</cp:lastModifiedBy>
  <cp:revision>3</cp:revision>
  <cp:lastPrinted>2018-06-12T01:19:00Z</cp:lastPrinted>
  <dcterms:created xsi:type="dcterms:W3CDTF">2018-05-08T01:45:00Z</dcterms:created>
  <dcterms:modified xsi:type="dcterms:W3CDTF">2018-06-12T01:21:00Z</dcterms:modified>
</cp:coreProperties>
</file>