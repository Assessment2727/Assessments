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D6467" w14:textId="00462896" w:rsidR="00763420" w:rsidRPr="009415AC" w:rsidRDefault="00763420" w:rsidP="00763420">
      <w:pPr>
        <w:rPr>
          <w:rFonts w:ascii="Arial" w:hAnsi="Arial" w:cs="Arial"/>
          <w:b/>
        </w:rPr>
      </w:pPr>
      <w:r w:rsidRPr="009415AC">
        <w:rPr>
          <w:rFonts w:ascii="Arial" w:hAnsi="Arial" w:cs="Arial"/>
          <w:b/>
        </w:rPr>
        <w:t>Name</w:t>
      </w:r>
      <w:r>
        <w:rPr>
          <w:rFonts w:ascii="Arial" w:hAnsi="Arial" w:cs="Arial"/>
          <w:b/>
        </w:rPr>
        <w:t xml:space="preserve"> </w:t>
      </w:r>
      <w:r w:rsidRPr="009415AC">
        <w:rPr>
          <w:rFonts w:ascii="Arial" w:hAnsi="Arial" w:cs="Arial"/>
          <w:b/>
        </w:rPr>
        <w:t>_____________________________</w:t>
      </w:r>
      <w:r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ab/>
        <w:t>Teacher ____________________________</w:t>
      </w:r>
    </w:p>
    <w:p w14:paraId="44718428" w14:textId="77777777" w:rsidR="00763420" w:rsidRPr="009415AC" w:rsidRDefault="00763420" w:rsidP="00763420">
      <w:pPr>
        <w:jc w:val="center"/>
        <w:rPr>
          <w:rFonts w:ascii="Arial" w:hAnsi="Arial" w:cs="Arial"/>
          <w:b/>
          <w:sz w:val="22"/>
          <w:szCs w:val="22"/>
        </w:rPr>
      </w:pPr>
    </w:p>
    <w:p w14:paraId="51E7C9F9" w14:textId="77777777" w:rsidR="00763420" w:rsidRDefault="00763420" w:rsidP="0076342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443C2E52" w14:textId="71ABD6C7" w:rsidR="00763420" w:rsidRPr="00C273C5" w:rsidRDefault="00763420" w:rsidP="00763420">
      <w:pPr>
        <w:jc w:val="center"/>
        <w:rPr>
          <w:rFonts w:ascii="Arial" w:hAnsi="Arial" w:cs="Arial"/>
          <w:b/>
        </w:rPr>
      </w:pPr>
      <w:r w:rsidRPr="00C273C5">
        <w:rPr>
          <w:rFonts w:ascii="Arial" w:hAnsi="Arial" w:cs="Arial"/>
          <w:b/>
        </w:rPr>
        <w:t>Y</w:t>
      </w:r>
      <w:r w:rsidR="00C273C5">
        <w:rPr>
          <w:rFonts w:ascii="Arial" w:hAnsi="Arial" w:cs="Arial"/>
          <w:b/>
        </w:rPr>
        <w:t>ear</w:t>
      </w:r>
      <w:r w:rsidRPr="00C273C5">
        <w:rPr>
          <w:rFonts w:ascii="Arial" w:hAnsi="Arial" w:cs="Arial"/>
          <w:b/>
        </w:rPr>
        <w:t xml:space="preserve"> </w:t>
      </w:r>
      <w:r w:rsidR="00C273C5" w:rsidRPr="00C273C5">
        <w:rPr>
          <w:rFonts w:ascii="Arial" w:hAnsi="Arial" w:cs="Arial"/>
          <w:b/>
        </w:rPr>
        <w:t xml:space="preserve">7 Focus </w:t>
      </w:r>
      <w:r w:rsidR="00C273C5">
        <w:rPr>
          <w:rFonts w:ascii="Arial" w:hAnsi="Arial" w:cs="Arial"/>
          <w:b/>
        </w:rPr>
        <w:t>Photo Essay and Oral Presentation</w:t>
      </w:r>
    </w:p>
    <w:p w14:paraId="53C9E9F6" w14:textId="77777777" w:rsidR="00763420" w:rsidRPr="00535D24" w:rsidRDefault="00763420" w:rsidP="00763420">
      <w:pPr>
        <w:jc w:val="center"/>
        <w:rPr>
          <w:rFonts w:ascii="Arial" w:hAnsi="Arial" w:cs="Arial"/>
          <w:b/>
          <w:u w:val="single"/>
        </w:rPr>
      </w:pPr>
    </w:p>
    <w:p w14:paraId="04216AF9" w14:textId="35E4B7A0" w:rsidR="00763420" w:rsidRPr="00535D24" w:rsidRDefault="00763420" w:rsidP="00763420">
      <w:pPr>
        <w:jc w:val="center"/>
        <w:rPr>
          <w:rFonts w:ascii="Arial" w:hAnsi="Arial" w:cs="Arial"/>
          <w:b/>
        </w:rPr>
      </w:pPr>
      <w:r w:rsidRPr="00535D24">
        <w:rPr>
          <w:rFonts w:ascii="Arial" w:hAnsi="Arial" w:cs="Arial"/>
          <w:b/>
        </w:rPr>
        <w:t xml:space="preserve">Task </w:t>
      </w:r>
      <w:r w:rsidR="00C273C5">
        <w:rPr>
          <w:rFonts w:ascii="Arial" w:hAnsi="Arial" w:cs="Arial"/>
          <w:b/>
        </w:rPr>
        <w:t>9 &amp; 10</w:t>
      </w:r>
    </w:p>
    <w:p w14:paraId="28FAF6C8" w14:textId="77777777" w:rsidR="00391898" w:rsidRPr="00535D24" w:rsidRDefault="00391898" w:rsidP="00391898">
      <w:pPr>
        <w:rPr>
          <w:rFonts w:ascii="Arial" w:hAnsi="Arial" w:cs="Arial"/>
          <w:caps/>
          <w:sz w:val="22"/>
          <w:szCs w:val="22"/>
        </w:rPr>
      </w:pPr>
    </w:p>
    <w:p w14:paraId="7FB6F43C" w14:textId="04606592" w:rsidR="00FD2C9F" w:rsidRPr="00535D24" w:rsidRDefault="00763420" w:rsidP="00391898">
      <w:pPr>
        <w:rPr>
          <w:rFonts w:ascii="Arial" w:hAnsi="Arial" w:cs="Arial"/>
          <w:b/>
          <w:sz w:val="22"/>
          <w:szCs w:val="22"/>
        </w:rPr>
      </w:pPr>
      <w:r w:rsidRPr="00535D24">
        <w:rPr>
          <w:rFonts w:ascii="Arial" w:hAnsi="Arial" w:cs="Arial"/>
          <w:b/>
          <w:sz w:val="22"/>
          <w:szCs w:val="22"/>
        </w:rPr>
        <w:t>Semester 2 Term 3</w:t>
      </w:r>
      <w:bookmarkStart w:id="0" w:name="_GoBack"/>
      <w:bookmarkEnd w:id="0"/>
    </w:p>
    <w:tbl>
      <w:tblPr>
        <w:tblpPr w:leftFromText="180" w:rightFromText="180" w:vertAnchor="text" w:horzAnchor="margin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5"/>
        <w:gridCol w:w="5531"/>
      </w:tblGrid>
      <w:tr w:rsidR="00535D24" w:rsidRPr="00FB0025" w14:paraId="7E6B358F" w14:textId="77777777" w:rsidTr="00535D24">
        <w:trPr>
          <w:trHeight w:val="1977"/>
        </w:trPr>
        <w:tc>
          <w:tcPr>
            <w:tcW w:w="4989" w:type="dxa"/>
            <w:shd w:val="clear" w:color="auto" w:fill="auto"/>
          </w:tcPr>
          <w:p w14:paraId="201E043E" w14:textId="77777777" w:rsidR="00535D24" w:rsidRDefault="00535D24" w:rsidP="00535D24">
            <w:pPr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"/>
              </w:rPr>
              <w:t>Sub-Strands</w:t>
            </w:r>
          </w:p>
          <w:p w14:paraId="3A957A9E" w14:textId="77777777" w:rsidR="00535D24" w:rsidRDefault="00535D24" w:rsidP="00535D24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  <w:lang w:val="en"/>
              </w:rPr>
              <w:t>Language variation and change</w:t>
            </w:r>
          </w:p>
          <w:p w14:paraId="138DCCCD" w14:textId="77777777" w:rsidR="00535D24" w:rsidRPr="00763420" w:rsidRDefault="00535D24" w:rsidP="00535D24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</w:p>
          <w:p w14:paraId="41F6A04D" w14:textId="77777777" w:rsidR="00535D24" w:rsidRPr="00FB0025" w:rsidRDefault="00535D24" w:rsidP="00535D24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763420">
              <w:rPr>
                <w:rFonts w:ascii="Arial" w:hAnsi="Arial" w:cs="Arial"/>
                <w:sz w:val="20"/>
                <w:szCs w:val="20"/>
                <w:lang w:val="en"/>
              </w:rPr>
              <w:t>Understand the way language evolves to reflect a changing world, particularly in response to the use of new technology for presenting texts and communicating (ACELA1528)</w:t>
            </w:r>
          </w:p>
        </w:tc>
        <w:tc>
          <w:tcPr>
            <w:tcW w:w="5609" w:type="dxa"/>
            <w:shd w:val="clear" w:color="auto" w:fill="auto"/>
          </w:tcPr>
          <w:p w14:paraId="2D707CEB" w14:textId="77777777" w:rsidR="00535D24" w:rsidRDefault="00535D24" w:rsidP="00535D24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</w:p>
          <w:p w14:paraId="4F752022" w14:textId="77777777" w:rsidR="00535D24" w:rsidRDefault="00535D24" w:rsidP="00535D24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  <w:lang w:val="en"/>
              </w:rPr>
              <w:t>Responding literature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</w:t>
            </w:r>
          </w:p>
          <w:p w14:paraId="5B5E8D3E" w14:textId="77777777" w:rsidR="00535D24" w:rsidRPr="00763420" w:rsidRDefault="00535D24" w:rsidP="00535D24">
            <w:pPr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</w:p>
          <w:p w14:paraId="555D7C02" w14:textId="77777777" w:rsidR="00535D24" w:rsidRPr="00FB0025" w:rsidRDefault="00535D24" w:rsidP="00535D24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763420">
              <w:rPr>
                <w:rFonts w:ascii="Arial" w:hAnsi="Arial" w:cs="Arial"/>
                <w:sz w:val="20"/>
                <w:szCs w:val="20"/>
                <w:lang w:val="en"/>
              </w:rPr>
              <w:t>Compare the ways that language and images are used to create character, and to influence emotions and opinions in different types of texts (ACELT1621)</w:t>
            </w:r>
          </w:p>
        </w:tc>
      </w:tr>
    </w:tbl>
    <w:p w14:paraId="005B1E9B" w14:textId="4D06C182" w:rsidR="00763420" w:rsidRDefault="00535D24" w:rsidP="00391898">
      <w:pPr>
        <w:rPr>
          <w:rFonts w:ascii="Arial" w:hAnsi="Arial" w:cs="Arial"/>
          <w:b/>
          <w:sz w:val="22"/>
          <w:szCs w:val="22"/>
        </w:rPr>
      </w:pPr>
      <w:r w:rsidRPr="009D6E40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E3583" wp14:editId="50A5082A">
                <wp:simplePos x="0" y="0"/>
                <wp:positionH relativeFrom="margin">
                  <wp:align>left</wp:align>
                </wp:positionH>
                <wp:positionV relativeFrom="paragraph">
                  <wp:posOffset>1418590</wp:posOffset>
                </wp:positionV>
                <wp:extent cx="6629400" cy="18478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A3199" w14:textId="21231245" w:rsidR="00C273C5" w:rsidRPr="00535D24" w:rsidRDefault="00C273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35D2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PHOTO ESSAY and PRESENTATION</w:t>
                            </w:r>
                          </w:p>
                          <w:p w14:paraId="5980A8D9" w14:textId="77777777" w:rsidR="00C273C5" w:rsidRDefault="00C273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490C102" w14:textId="59815802" w:rsidR="00C273C5" w:rsidRPr="0033355A" w:rsidRDefault="00C273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D6E40">
                              <w:rPr>
                                <w:rFonts w:ascii="Arial" w:hAnsi="Arial" w:cs="Arial"/>
                                <w:b/>
                              </w:rPr>
                              <w:t>Task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8: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Create a photo essay that explores the theme of sustainability. </w:t>
                            </w:r>
                          </w:p>
                          <w:p w14:paraId="1049217A" w14:textId="01AC870F" w:rsidR="00C273C5" w:rsidRDefault="00C273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Task 9: </w:t>
                            </w:r>
                            <w:r>
                              <w:rPr>
                                <w:rFonts w:ascii="Arial" w:hAnsi="Arial" w:cs="Arial"/>
                              </w:rPr>
                              <w:t>Present the photo essay to the class.</w:t>
                            </w:r>
                          </w:p>
                          <w:p w14:paraId="52C5EEB7" w14:textId="0E63B907" w:rsidR="00C273C5" w:rsidRDefault="00C273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BE0428" w14:textId="29A97B47" w:rsidR="00C273C5" w:rsidRDefault="00C273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Weighting: Reading and Viewing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5%</w:t>
                            </w:r>
                          </w:p>
                          <w:p w14:paraId="65EB16FA" w14:textId="24BCBEA1" w:rsidR="00C273C5" w:rsidRDefault="00C273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Speaking and Listening     10%</w:t>
                            </w:r>
                          </w:p>
                          <w:p w14:paraId="77E9E606" w14:textId="632A7594" w:rsidR="00C273C5" w:rsidRDefault="00C273C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EEDA347" w14:textId="3F959BAC" w:rsidR="00C273C5" w:rsidRPr="00763420" w:rsidRDefault="00C273C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Due Date: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Term 4, Week 4/5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3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1.7pt;width:522pt;height:14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">
                <v:textbox>
                  <w:txbxContent>
                    <w:p w14:paraId="521A3199" w14:textId="21231245" w:rsidR="00C273C5" w:rsidRPr="00535D24" w:rsidRDefault="00C273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35D2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PHOTO ESSAY and PRESENTATION</w:t>
                      </w:r>
                    </w:p>
                    <w:p w14:paraId="5980A8D9" w14:textId="77777777" w:rsidR="00C273C5" w:rsidRDefault="00C273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490C102" w14:textId="59815802" w:rsidR="00C273C5" w:rsidRPr="0033355A" w:rsidRDefault="00C273C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D6E40">
                        <w:rPr>
                          <w:rFonts w:ascii="Arial" w:hAnsi="Arial" w:cs="Arial"/>
                          <w:b/>
                        </w:rPr>
                        <w:t>Task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8: </w:t>
                      </w:r>
                      <w:r>
                        <w:rPr>
                          <w:rFonts w:ascii="Arial" w:hAnsi="Arial" w:cs="Arial"/>
                        </w:rPr>
                        <w:t xml:space="preserve">Create a photo essay that explores the theme of sustainability. </w:t>
                      </w:r>
                    </w:p>
                    <w:p w14:paraId="1049217A" w14:textId="01AC870F" w:rsidR="00C273C5" w:rsidRDefault="00C273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Task 9: </w:t>
                      </w:r>
                      <w:r>
                        <w:rPr>
                          <w:rFonts w:ascii="Arial" w:hAnsi="Arial" w:cs="Arial"/>
                        </w:rPr>
                        <w:t>Present the photo essay to the class.</w:t>
                      </w:r>
                    </w:p>
                    <w:p w14:paraId="52C5EEB7" w14:textId="0E63B907" w:rsidR="00C273C5" w:rsidRDefault="00C273C5">
                      <w:pPr>
                        <w:rPr>
                          <w:rFonts w:ascii="Arial" w:hAnsi="Arial" w:cs="Arial"/>
                        </w:rPr>
                      </w:pPr>
                    </w:p>
                    <w:p w14:paraId="22BE0428" w14:textId="29A97B47" w:rsidR="00C273C5" w:rsidRDefault="00C273C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Weighting: Reading and Viewing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>5%</w:t>
                      </w:r>
                    </w:p>
                    <w:p w14:paraId="65EB16FA" w14:textId="24BCBEA1" w:rsidR="00C273C5" w:rsidRDefault="00C273C5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Speaking and Listening     10%</w:t>
                      </w:r>
                    </w:p>
                    <w:p w14:paraId="77E9E606" w14:textId="632A7594" w:rsidR="00C273C5" w:rsidRDefault="00C273C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EEDA347" w14:textId="3F959BAC" w:rsidR="00C273C5" w:rsidRPr="00763420" w:rsidRDefault="00C273C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Due Date: </w:t>
                      </w:r>
                      <w:r>
                        <w:rPr>
                          <w:rFonts w:ascii="Arial" w:hAnsi="Arial" w:cs="Arial"/>
                        </w:rPr>
                        <w:t>Term 4, Week 4/5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6173F" w14:textId="50E0E51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p w14:paraId="28C4ABE4" w14:textId="0B621686" w:rsidR="00391898" w:rsidRPr="00432807" w:rsidRDefault="00391898" w:rsidP="00391898">
      <w:pPr>
        <w:rPr>
          <w:rFonts w:ascii="Arial" w:hAnsi="Arial" w:cs="Arial"/>
          <w:sz w:val="16"/>
          <w:szCs w:val="16"/>
        </w:rPr>
      </w:pPr>
    </w:p>
    <w:p w14:paraId="1C031AAE" w14:textId="77777777" w:rsidR="00391898" w:rsidRPr="00FB0025" w:rsidRDefault="00FD2C9F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</w:p>
    <w:p w14:paraId="3E233850" w14:textId="77777777" w:rsidR="00391898" w:rsidRDefault="00391898" w:rsidP="00391898">
      <w:pPr>
        <w:rPr>
          <w:rFonts w:ascii="Arial" w:hAnsi="Arial" w:cs="Arial"/>
          <w:b/>
          <w:sz w:val="22"/>
          <w:szCs w:val="22"/>
        </w:rPr>
      </w:pPr>
    </w:p>
    <w:p w14:paraId="68342A41" w14:textId="77777777" w:rsidR="00FD2C9F" w:rsidRDefault="00FD2C9F" w:rsidP="00391898">
      <w:pPr>
        <w:rPr>
          <w:rFonts w:ascii="Arial" w:hAnsi="Arial" w:cs="Arial"/>
          <w:b/>
        </w:rPr>
      </w:pPr>
    </w:p>
    <w:p w14:paraId="3E909702" w14:textId="77777777" w:rsidR="009D6E40" w:rsidRDefault="009D6E40" w:rsidP="00391898">
      <w:pPr>
        <w:rPr>
          <w:rFonts w:ascii="Arial" w:hAnsi="Arial" w:cs="Arial"/>
          <w:b/>
        </w:rPr>
      </w:pPr>
    </w:p>
    <w:p w14:paraId="4BFE0E87" w14:textId="77777777" w:rsidR="007418B0" w:rsidRDefault="007418B0" w:rsidP="00391898">
      <w:pPr>
        <w:rPr>
          <w:rFonts w:ascii="Arial" w:hAnsi="Arial" w:cs="Arial"/>
          <w:b/>
        </w:rPr>
      </w:pPr>
    </w:p>
    <w:p w14:paraId="04556372" w14:textId="7777777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p w14:paraId="314F12DB" w14:textId="7777777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p w14:paraId="45B11008" w14:textId="7777777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p w14:paraId="6509C6C2" w14:textId="7777777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p w14:paraId="7878441F" w14:textId="77777777" w:rsidR="00763420" w:rsidRDefault="00763420" w:rsidP="00391898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7268"/>
      </w:tblGrid>
      <w:tr w:rsidR="00535D24" w14:paraId="2620B8B1" w14:textId="77777777" w:rsidTr="00535D24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A791" w14:textId="77777777" w:rsidR="00535D24" w:rsidRPr="00763420" w:rsidRDefault="00535D24" w:rsidP="00535D24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763420">
              <w:rPr>
                <w:rFonts w:ascii="Arial" w:hAnsi="Arial" w:cs="Arial"/>
                <w:b/>
              </w:rPr>
              <w:t xml:space="preserve">Learning Intention:      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2F41" w14:textId="77777777" w:rsidR="00535D24" w:rsidRPr="00763420" w:rsidRDefault="00535D24" w:rsidP="00535D24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763420">
              <w:rPr>
                <w:rFonts w:ascii="Arial" w:hAnsi="Arial" w:cs="Arial"/>
                <w:b/>
              </w:rPr>
              <w:t>What I will do to achieve this success criteria</w:t>
            </w:r>
          </w:p>
        </w:tc>
      </w:tr>
      <w:tr w:rsidR="00535D24" w14:paraId="361B0B0F" w14:textId="77777777" w:rsidTr="00535D24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1D51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b/>
                <w:u w:val="single"/>
                <w:lang w:eastAsia="en-AU"/>
              </w:rPr>
            </w:pPr>
            <w:r w:rsidRPr="00535D24">
              <w:rPr>
                <w:rFonts w:ascii="Arial" w:hAnsi="Arial" w:cs="Arial"/>
                <w:b/>
                <w:u w:val="single"/>
                <w:lang w:eastAsia="en-AU"/>
              </w:rPr>
              <w:t>Skills</w:t>
            </w:r>
          </w:p>
          <w:p w14:paraId="2C237D0D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lang w:eastAsia="en-AU"/>
              </w:rPr>
            </w:pPr>
            <w:r w:rsidRPr="00535D24">
              <w:rPr>
                <w:rFonts w:ascii="Arial" w:hAnsi="Arial" w:cs="Arial"/>
                <w:lang w:eastAsia="en-AU"/>
              </w:rPr>
              <w:t>Use of ICT to create a photo essay for presentation.</w:t>
            </w:r>
          </w:p>
          <w:p w14:paraId="68812048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lang w:eastAsia="en-AU"/>
              </w:rPr>
            </w:pPr>
            <w:r w:rsidRPr="00535D24">
              <w:rPr>
                <w:rFonts w:ascii="Arial" w:hAnsi="Arial" w:cs="Arial"/>
                <w:lang w:eastAsia="en-AU"/>
              </w:rPr>
              <w:t>Use of Speaking and Listening skills for a meaningful presentation.</w:t>
            </w:r>
          </w:p>
          <w:p w14:paraId="3CC04BB7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b/>
                <w:lang w:eastAsia="en-AU"/>
              </w:rPr>
            </w:pPr>
            <w:r w:rsidRPr="00535D24">
              <w:rPr>
                <w:rFonts w:ascii="Arial" w:hAnsi="Arial" w:cs="Arial"/>
                <w:b/>
                <w:u w:val="single"/>
                <w:lang w:eastAsia="en-AU"/>
              </w:rPr>
              <w:t>Knowledge</w:t>
            </w:r>
            <w:r w:rsidRPr="00535D24">
              <w:rPr>
                <w:rFonts w:ascii="Arial" w:hAnsi="Arial" w:cs="Arial"/>
                <w:b/>
                <w:lang w:eastAsia="en-AU"/>
              </w:rPr>
              <w:t xml:space="preserve"> (Content)</w:t>
            </w:r>
          </w:p>
          <w:p w14:paraId="382571FD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lang w:eastAsia="en-AU"/>
              </w:rPr>
            </w:pPr>
            <w:r w:rsidRPr="00535D24">
              <w:rPr>
                <w:rFonts w:ascii="Arial" w:hAnsi="Arial" w:cs="Arial"/>
                <w:lang w:eastAsia="en-AU"/>
              </w:rPr>
              <w:t>Use appropriate language and images appropriate to explore the theme.</w:t>
            </w:r>
          </w:p>
          <w:p w14:paraId="0F92CDD5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b/>
                <w:lang w:eastAsia="en-AU"/>
              </w:rPr>
            </w:pPr>
            <w:r w:rsidRPr="00535D24">
              <w:rPr>
                <w:rFonts w:ascii="Arial" w:hAnsi="Arial" w:cs="Arial"/>
                <w:b/>
                <w:u w:val="single"/>
                <w:lang w:eastAsia="en-AU"/>
              </w:rPr>
              <w:t>Understanding</w:t>
            </w:r>
            <w:r w:rsidRPr="00535D24">
              <w:rPr>
                <w:rFonts w:ascii="Arial" w:hAnsi="Arial" w:cs="Arial"/>
                <w:b/>
                <w:lang w:eastAsia="en-AU"/>
              </w:rPr>
              <w:t xml:space="preserve"> (Process)</w:t>
            </w:r>
          </w:p>
          <w:p w14:paraId="0DEF0C78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lang w:eastAsia="en-AU"/>
              </w:rPr>
            </w:pPr>
            <w:r w:rsidRPr="00535D24">
              <w:rPr>
                <w:rFonts w:ascii="Arial" w:hAnsi="Arial" w:cs="Arial"/>
                <w:lang w:eastAsia="en-AU"/>
              </w:rPr>
              <w:t>How viewing codes and conventions work to infer meaning.</w:t>
            </w:r>
          </w:p>
          <w:p w14:paraId="26BE11E4" w14:textId="77777777" w:rsidR="00535D24" w:rsidRPr="00535D24" w:rsidRDefault="00535D24" w:rsidP="00535D24">
            <w:pPr>
              <w:spacing w:after="120"/>
              <w:rPr>
                <w:rFonts w:ascii="Arial" w:hAnsi="Arial" w:cs="Arial"/>
                <w:lang w:eastAsia="en-AU"/>
              </w:rPr>
            </w:pPr>
            <w:r w:rsidRPr="00535D24">
              <w:rPr>
                <w:rFonts w:ascii="Arial" w:hAnsi="Arial" w:cs="Arial"/>
                <w:lang w:eastAsia="en-AU"/>
              </w:rPr>
              <w:t>The impact of sustainability on the community.</w:t>
            </w:r>
          </w:p>
          <w:p w14:paraId="64C11771" w14:textId="77777777" w:rsidR="00535D24" w:rsidRPr="006F36EE" w:rsidRDefault="00535D24" w:rsidP="00535D24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2C0E" w14:textId="77777777" w:rsidR="00535D24" w:rsidRPr="006F36EE" w:rsidRDefault="00535D24" w:rsidP="00535D24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14:paraId="34800568" w14:textId="77777777" w:rsidR="00535D24" w:rsidRPr="006F36EE" w:rsidRDefault="00535D24" w:rsidP="00535D2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5C24F9" w14:textId="77777777" w:rsidR="00535D24" w:rsidRPr="006F36EE" w:rsidRDefault="00535D24" w:rsidP="00535D24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0033528" w14:textId="77777777" w:rsidR="00535D24" w:rsidRPr="006F36EE" w:rsidRDefault="00535D24" w:rsidP="00535D24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14:paraId="5E2A1109" w14:textId="77777777" w:rsidR="00535D24" w:rsidRDefault="00535D24" w:rsidP="00391898">
      <w:pPr>
        <w:rPr>
          <w:rFonts w:ascii="Arial" w:hAnsi="Arial" w:cs="Arial"/>
          <w:b/>
        </w:rPr>
      </w:pPr>
    </w:p>
    <w:p w14:paraId="01F91500" w14:textId="5AE34CB2" w:rsidR="00391898" w:rsidRDefault="00391898" w:rsidP="00391898">
      <w:pPr>
        <w:rPr>
          <w:rFonts w:ascii="Arial" w:hAnsi="Arial" w:cs="Arial"/>
          <w:b/>
        </w:rPr>
      </w:pPr>
    </w:p>
    <w:p w14:paraId="5D02335C" w14:textId="77777777" w:rsidR="00535D24" w:rsidRDefault="00535D24" w:rsidP="00391898">
      <w:pPr>
        <w:rPr>
          <w:rFonts w:ascii="Arial" w:hAnsi="Arial" w:cs="Arial"/>
        </w:rPr>
      </w:pPr>
    </w:p>
    <w:p w14:paraId="4BA7426B" w14:textId="77777777" w:rsidR="003A195B" w:rsidRDefault="003A195B" w:rsidP="00391898">
      <w:pPr>
        <w:rPr>
          <w:rFonts w:ascii="Arial" w:hAnsi="Arial" w:cs="Arial"/>
        </w:rPr>
      </w:pPr>
    </w:p>
    <w:p w14:paraId="6AABDD29" w14:textId="77777777" w:rsidR="003A195B" w:rsidRDefault="003A195B" w:rsidP="00391898">
      <w:pPr>
        <w:rPr>
          <w:rFonts w:ascii="Arial" w:hAnsi="Arial" w:cs="Arial"/>
        </w:rPr>
      </w:pPr>
    </w:p>
    <w:p w14:paraId="430E03F9" w14:textId="77777777" w:rsidR="00763420" w:rsidRDefault="00763420" w:rsidP="003A195B">
      <w:pPr>
        <w:rPr>
          <w:rFonts w:ascii="Arial" w:hAnsi="Arial" w:cs="Arial"/>
          <w:b/>
          <w:sz w:val="20"/>
          <w:szCs w:val="20"/>
        </w:rPr>
      </w:pPr>
    </w:p>
    <w:p w14:paraId="455736E5" w14:textId="67BC6F7D" w:rsidR="003A195B" w:rsidRPr="003A195B" w:rsidRDefault="0033355A" w:rsidP="003A195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 xml:space="preserve">Reading and Viewing </w:t>
      </w:r>
      <w:r w:rsidR="003A195B" w:rsidRPr="003A195B">
        <w:rPr>
          <w:rFonts w:ascii="Arial" w:hAnsi="Arial" w:cs="Arial"/>
          <w:b/>
          <w:sz w:val="20"/>
          <w:szCs w:val="20"/>
        </w:rPr>
        <w:t>Assessment Criteria</w:t>
      </w:r>
      <w:r w:rsidR="003A195B" w:rsidRPr="003A195B">
        <w:rPr>
          <w:rFonts w:ascii="Arial" w:hAnsi="Arial" w:cs="Arial"/>
          <w:b/>
          <w:sz w:val="18"/>
          <w:szCs w:val="18"/>
        </w:rPr>
        <w:t>: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2114"/>
        <w:gridCol w:w="1928"/>
        <w:gridCol w:w="1828"/>
        <w:gridCol w:w="1657"/>
        <w:gridCol w:w="1463"/>
      </w:tblGrid>
      <w:tr w:rsidR="003A195B" w:rsidRPr="003A195B" w14:paraId="5DB40CEF" w14:textId="77777777" w:rsidTr="00D27C76">
        <w:tc>
          <w:tcPr>
            <w:tcW w:w="0" w:type="auto"/>
            <w:shd w:val="clear" w:color="auto" w:fill="auto"/>
          </w:tcPr>
          <w:p w14:paraId="3DE1BB3E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7D92160" w14:textId="77777777" w:rsidR="003A195B" w:rsidRPr="003A195B" w:rsidRDefault="003A195B" w:rsidP="003A19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14:paraId="7FE23045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14:paraId="2362C373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shd w:val="clear" w:color="auto" w:fill="auto"/>
          </w:tcPr>
          <w:p w14:paraId="1EF0DA56" w14:textId="77777777" w:rsidR="003A195B" w:rsidRPr="003A195B" w:rsidRDefault="003A195B" w:rsidP="003A19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14:paraId="18F4DAA1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14:paraId="04740D9C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shd w:val="clear" w:color="auto" w:fill="auto"/>
          </w:tcPr>
          <w:p w14:paraId="733AD935" w14:textId="77777777" w:rsidR="003A195B" w:rsidRPr="003A195B" w:rsidRDefault="003A195B" w:rsidP="003A19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14:paraId="33ABC7A8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14:paraId="6017462E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shd w:val="clear" w:color="auto" w:fill="auto"/>
          </w:tcPr>
          <w:p w14:paraId="77EC3DDB" w14:textId="77777777" w:rsidR="003A195B" w:rsidRPr="003A195B" w:rsidRDefault="003A195B" w:rsidP="003A19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14:paraId="3D0DF105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14:paraId="5AE42D66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shd w:val="clear" w:color="auto" w:fill="auto"/>
          </w:tcPr>
          <w:p w14:paraId="7EAE810F" w14:textId="77777777" w:rsidR="003A195B" w:rsidRPr="003A195B" w:rsidRDefault="003A195B" w:rsidP="003A19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14:paraId="079A28F2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14:paraId="40216F35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CB4E53" w:rsidRPr="003A195B" w14:paraId="7ECFAAEC" w14:textId="77777777" w:rsidTr="00D27C76">
        <w:tc>
          <w:tcPr>
            <w:tcW w:w="0" w:type="auto"/>
            <w:shd w:val="clear" w:color="auto" w:fill="auto"/>
          </w:tcPr>
          <w:p w14:paraId="68F461D0" w14:textId="77777777" w:rsidR="00CB4E53" w:rsidRPr="002679D2" w:rsidRDefault="00CB4E53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sz w:val="18"/>
                <w:szCs w:val="18"/>
              </w:rPr>
              <w:t>Creating Texts</w:t>
            </w:r>
          </w:p>
        </w:tc>
        <w:tc>
          <w:tcPr>
            <w:tcW w:w="0" w:type="auto"/>
            <w:shd w:val="clear" w:color="auto" w:fill="auto"/>
          </w:tcPr>
          <w:p w14:paraId="02595D88" w14:textId="7AF95D19" w:rsidR="00CB4E53" w:rsidRPr="002679D2" w:rsidRDefault="00CB4E53" w:rsidP="00CC329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Creates a text which combines visual language features, sounds and images in ways which are designed to shape the response of particular audiences and for particular purposes.</w:t>
            </w:r>
          </w:p>
        </w:tc>
        <w:tc>
          <w:tcPr>
            <w:tcW w:w="0" w:type="auto"/>
            <w:shd w:val="clear" w:color="auto" w:fill="auto"/>
          </w:tcPr>
          <w:p w14:paraId="3965CC46" w14:textId="50BCEDBD" w:rsidR="00CB4E53" w:rsidRPr="002679D2" w:rsidRDefault="00CB4E53" w:rsidP="007E557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Creates a text which combines visual language features, sounds and images in ways which are appropriate for purpose and audience.</w:t>
            </w:r>
          </w:p>
        </w:tc>
        <w:tc>
          <w:tcPr>
            <w:tcW w:w="0" w:type="auto"/>
            <w:shd w:val="clear" w:color="auto" w:fill="auto"/>
          </w:tcPr>
          <w:p w14:paraId="115A772C" w14:textId="77777777" w:rsidR="00CB4E53" w:rsidRPr="002679D2" w:rsidRDefault="00CB4E53" w:rsidP="00CC3291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Creates a text showing how visual language features, sounds and images from other texts can be combined for effect.</w:t>
            </w:r>
          </w:p>
        </w:tc>
        <w:tc>
          <w:tcPr>
            <w:tcW w:w="0" w:type="auto"/>
            <w:shd w:val="clear" w:color="auto" w:fill="auto"/>
          </w:tcPr>
          <w:p w14:paraId="569A8004" w14:textId="77777777" w:rsidR="00CB4E53" w:rsidRPr="002679D2" w:rsidRDefault="00CB4E53" w:rsidP="003A195B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Creates a text which uses some visual language features, and/or sounds and/or images.</w:t>
            </w:r>
          </w:p>
        </w:tc>
        <w:tc>
          <w:tcPr>
            <w:tcW w:w="0" w:type="auto"/>
            <w:shd w:val="clear" w:color="auto" w:fill="auto"/>
          </w:tcPr>
          <w:p w14:paraId="002DF9AA" w14:textId="77777777" w:rsidR="00CB4E53" w:rsidRPr="002679D2" w:rsidRDefault="00CB4E53" w:rsidP="003A195B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Does not meet the requirements of a D grade.</w:t>
            </w:r>
          </w:p>
        </w:tc>
      </w:tr>
      <w:tr w:rsidR="00D27C76" w:rsidRPr="003A195B" w14:paraId="647940C2" w14:textId="77777777" w:rsidTr="00D27C76">
        <w:tc>
          <w:tcPr>
            <w:tcW w:w="0" w:type="auto"/>
            <w:shd w:val="clear" w:color="auto" w:fill="auto"/>
          </w:tcPr>
          <w:p w14:paraId="7FDD1A77" w14:textId="77777777" w:rsidR="00D27C76" w:rsidRPr="002679D2" w:rsidRDefault="00D27C76" w:rsidP="00D27C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sz w:val="18"/>
                <w:szCs w:val="18"/>
              </w:rPr>
              <w:t>Meaning and interpretation</w:t>
            </w:r>
          </w:p>
        </w:tc>
        <w:tc>
          <w:tcPr>
            <w:tcW w:w="0" w:type="auto"/>
            <w:shd w:val="clear" w:color="auto" w:fill="auto"/>
          </w:tcPr>
          <w:p w14:paraId="604D43AF" w14:textId="77777777" w:rsidR="00D27C76" w:rsidRPr="002679D2" w:rsidRDefault="00D27C76" w:rsidP="00D27C7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Explores key issues and ideas, supporting opinions with close reference to a text.</w:t>
            </w:r>
          </w:p>
        </w:tc>
        <w:tc>
          <w:tcPr>
            <w:tcW w:w="0" w:type="auto"/>
            <w:shd w:val="clear" w:color="auto" w:fill="auto"/>
          </w:tcPr>
          <w:p w14:paraId="0F2A858A" w14:textId="77777777" w:rsidR="00D27C76" w:rsidRPr="002679D2" w:rsidRDefault="00D27C76" w:rsidP="00D27C7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Explains key issues and ideas, supporting own ideas by relevant reference to a text</w:t>
            </w:r>
          </w:p>
        </w:tc>
        <w:tc>
          <w:tcPr>
            <w:tcW w:w="0" w:type="auto"/>
            <w:shd w:val="clear" w:color="auto" w:fill="auto"/>
          </w:tcPr>
          <w:p w14:paraId="6D51C75C" w14:textId="77777777" w:rsidR="00D27C76" w:rsidRPr="002679D2" w:rsidRDefault="00D27C76" w:rsidP="00D27C76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Describes key issues and ideas and refers to details from a text to support own ideas.</w:t>
            </w:r>
          </w:p>
        </w:tc>
        <w:tc>
          <w:tcPr>
            <w:tcW w:w="0" w:type="auto"/>
            <w:shd w:val="clear" w:color="auto" w:fill="auto"/>
          </w:tcPr>
          <w:p w14:paraId="755A1884" w14:textId="77777777" w:rsidR="00D27C76" w:rsidRPr="002679D2" w:rsidRDefault="00D27C76" w:rsidP="00D27C7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Refers to some ideas from a text.</w:t>
            </w:r>
          </w:p>
        </w:tc>
        <w:tc>
          <w:tcPr>
            <w:tcW w:w="0" w:type="auto"/>
            <w:shd w:val="clear" w:color="auto" w:fill="auto"/>
          </w:tcPr>
          <w:p w14:paraId="1C6B8926" w14:textId="77777777" w:rsidR="00D27C76" w:rsidRPr="002679D2" w:rsidRDefault="00D27C76" w:rsidP="00D27C76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679D2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Lists few ideas from a text</w:t>
            </w:r>
          </w:p>
        </w:tc>
      </w:tr>
      <w:tr w:rsidR="004C0CD4" w:rsidRPr="003A195B" w14:paraId="51D0670E" w14:textId="77777777" w:rsidTr="0033355A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B63708" w14:textId="77777777" w:rsidR="004C0CD4" w:rsidRPr="002679D2" w:rsidRDefault="004C0CD4" w:rsidP="007418B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 and content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B69FE9A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Effectively organises ideas to enhance meaning.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594BD7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Organises ideas into a logical structure.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8BF2E2D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Ideas can be followed by audience.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95B6198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Presents a series of unrelated, unplanned points.</w:t>
            </w:r>
          </w:p>
          <w:p w14:paraId="01BBD79E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E4B823F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May present a few unrelated, unplanned ideas.</w:t>
            </w:r>
          </w:p>
        </w:tc>
      </w:tr>
      <w:tr w:rsidR="0033355A" w:rsidRPr="003A195B" w14:paraId="21FE3489" w14:textId="77777777" w:rsidTr="0033355A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E6F75" w14:textId="77777777" w:rsidR="0033355A" w:rsidRDefault="0033355A" w:rsidP="007418B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3B44CC" w14:textId="77777777" w:rsidR="00763420" w:rsidRDefault="00763420" w:rsidP="007418B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14:paraId="1BD6C083" w14:textId="02990AAD" w:rsidR="002679D2" w:rsidRPr="002679D2" w:rsidRDefault="002679D2" w:rsidP="007418B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SCORE </w:t>
            </w:r>
            <w:r w:rsidRPr="002679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_</w:t>
            </w:r>
            <w:proofErr w:type="gramEnd"/>
            <w:r w:rsidRPr="002679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___________</w:t>
            </w:r>
          </w:p>
          <w:p w14:paraId="18A40F60" w14:textId="77777777" w:rsidR="002679D2" w:rsidRDefault="002679D2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397F17A" w14:textId="77777777" w:rsidR="00763420" w:rsidRDefault="00763420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12206FA6" w14:textId="77777777" w:rsidR="00763420" w:rsidRDefault="00763420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8EE88AD" w14:textId="6717ABA3" w:rsidR="0033355A" w:rsidRPr="0033355A" w:rsidRDefault="0033355A" w:rsidP="007418B0">
            <w:pPr>
              <w:rPr>
                <w:rFonts w:ascii="Arial" w:hAnsi="Arial" w:cs="Arial"/>
                <w:sz w:val="20"/>
                <w:szCs w:val="20"/>
              </w:rPr>
            </w:pPr>
            <w:r w:rsidRPr="0033355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Speaking and Listening Assessment Criteria:</w:t>
            </w:r>
          </w:p>
        </w:tc>
      </w:tr>
      <w:tr w:rsidR="004C0CD4" w14:paraId="3DCB8537" w14:textId="77777777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1D86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sz w:val="18"/>
                <w:szCs w:val="18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36889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Effective eye contact with the audience is maintained; minimal use of palm cards or script.</w:t>
            </w:r>
          </w:p>
          <w:p w14:paraId="50EE14DA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2DB2A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Regular eye contact is made with the audience; little reading from palm card or script.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ED0A4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Some eye contact with the audience is made; palm cards or script is sometimes read.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7237C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Limited eye contact is made with the audience; speech is mostly read from script.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901EB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No eye contact with the audience is attempted.</w:t>
            </w:r>
          </w:p>
        </w:tc>
      </w:tr>
      <w:tr w:rsidR="004C0CD4" w14:paraId="184B51FC" w14:textId="77777777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257BC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sz w:val="18"/>
                <w:szCs w:val="18"/>
              </w:rPr>
              <w:t>Volume, tone and engagement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AF73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The speaker projects his or her voice to add emphasis and variety in a highly engaging manner. Non-verbal communication is deliberately used for effect.</w:t>
            </w:r>
          </w:p>
          <w:p w14:paraId="28D394B0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BE978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The speaker is fluent, clearly audible and attempts to vary voice for audience interest. Non-verbal communication is appropriately used.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89002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The speaker is fluent, clearly audible to all members of the audience and non-verbal is used albeit unconsciously.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9A0BF" w14:textId="77777777" w:rsidR="004C0CD4" w:rsidRPr="002679D2" w:rsidRDefault="004C0CD4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hAnsi="Arial" w:cs="Arial"/>
                <w:sz w:val="18"/>
                <w:szCs w:val="18"/>
              </w:rPr>
              <w:t>The speaker is audible but makes no attempt to engage the audience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C1AF" w14:textId="77777777" w:rsidR="004C0CD4" w:rsidRPr="002679D2" w:rsidRDefault="004C0CD4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9D2">
              <w:rPr>
                <w:rFonts w:ascii="Arial" w:hAnsi="Arial" w:cs="Arial"/>
                <w:color w:val="000000"/>
                <w:sz w:val="18"/>
                <w:szCs w:val="18"/>
              </w:rPr>
              <w:t>The speaker is inaudible; tone and volume are monotonous.</w:t>
            </w:r>
          </w:p>
        </w:tc>
      </w:tr>
      <w:tr w:rsidR="005A7C63" w14:paraId="412DC66A" w14:textId="77777777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97984" w14:textId="77777777" w:rsidR="005A7C63" w:rsidRPr="002679D2" w:rsidRDefault="005A7C63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9D2">
              <w:rPr>
                <w:rFonts w:ascii="Arial" w:hAnsi="Arial" w:cs="Arial"/>
                <w:b/>
                <w:sz w:val="18"/>
                <w:szCs w:val="18"/>
              </w:rPr>
              <w:t>Communication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78317" w14:textId="77777777" w:rsidR="005A7C63" w:rsidRPr="002679D2" w:rsidRDefault="005A7C6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eastAsia="Calibri" w:hAnsi="Arial" w:cs="Arial"/>
                <w:sz w:val="18"/>
                <w:szCs w:val="18"/>
                <w:lang w:val="en-US"/>
              </w:rPr>
              <w:t>Strategically uses visual aids and multimodal elements to enhance the content and impact of presentations.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CBD6E" w14:textId="77777777" w:rsidR="005A7C63" w:rsidRPr="002679D2" w:rsidRDefault="005A7C6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eastAsia="Calibri" w:hAnsi="Arial" w:cs="Arial"/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C0803" w14:textId="77777777" w:rsidR="005A7C63" w:rsidRPr="002679D2" w:rsidRDefault="005A7C6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eastAsia="Calibri" w:hAnsi="Arial" w:cs="Arial"/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C603D" w14:textId="77777777" w:rsidR="005A7C63" w:rsidRPr="002679D2" w:rsidRDefault="005A7C63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2679D2">
              <w:rPr>
                <w:rFonts w:ascii="Arial" w:eastAsia="Calibri" w:hAnsi="Arial" w:cs="Arial"/>
                <w:sz w:val="18"/>
                <w:szCs w:val="18"/>
                <w:lang w:val="en-US"/>
              </w:rPr>
              <w:t>Makes limited use of visual aids and multimodal elements in presentations.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4D574" w14:textId="77777777" w:rsidR="005A7C63" w:rsidRPr="002679D2" w:rsidRDefault="005A7C6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79D2">
              <w:rPr>
                <w:rFonts w:ascii="Arial" w:hAnsi="Arial" w:cs="Arial"/>
                <w:color w:val="000000"/>
                <w:sz w:val="18"/>
                <w:szCs w:val="18"/>
              </w:rPr>
              <w:t>No use of visual aids for presentation.</w:t>
            </w:r>
          </w:p>
        </w:tc>
      </w:tr>
    </w:tbl>
    <w:p w14:paraId="7A53A46F" w14:textId="5ED9A92B" w:rsidR="00763420" w:rsidRDefault="00763420" w:rsidP="005A7C6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14:paraId="6BE9DA7B" w14:textId="30CB178F" w:rsidR="003A195B" w:rsidRPr="003A195B" w:rsidRDefault="003A195B" w:rsidP="005A7C6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lastRenderedPageBreak/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14:paraId="76FFEA01" w14:textId="77777777" w:rsidR="001C2424" w:rsidRDefault="001C2424" w:rsidP="005A7C63">
      <w:pPr>
        <w:rPr>
          <w:rFonts w:ascii="Arial" w:hAnsi="Arial" w:cs="Arial"/>
          <w:b/>
        </w:rPr>
      </w:pPr>
    </w:p>
    <w:p w14:paraId="56FBF752" w14:textId="5F3BCD4F" w:rsidR="001C2424" w:rsidRDefault="001C2424" w:rsidP="005A7C63">
      <w:pPr>
        <w:rPr>
          <w:rFonts w:ascii="Arial" w:hAnsi="Arial" w:cs="Arial"/>
          <w:b/>
        </w:rPr>
      </w:pPr>
    </w:p>
    <w:p w14:paraId="144035C1" w14:textId="7E5AEFB9" w:rsidR="001C2424" w:rsidRDefault="001C2424" w:rsidP="005A7C63">
      <w:pPr>
        <w:rPr>
          <w:rFonts w:ascii="Arial" w:hAnsi="Arial" w:cs="Arial"/>
          <w:b/>
        </w:rPr>
      </w:pPr>
    </w:p>
    <w:p w14:paraId="01AB7868" w14:textId="2A36EC59" w:rsidR="001C2424" w:rsidRDefault="001C2424" w:rsidP="005A7C63">
      <w:pPr>
        <w:rPr>
          <w:rFonts w:ascii="Arial" w:hAnsi="Arial" w:cs="Arial"/>
          <w:b/>
        </w:rPr>
      </w:pPr>
    </w:p>
    <w:p w14:paraId="1815DF83" w14:textId="1A2C7285" w:rsidR="001C2424" w:rsidRDefault="001C2424" w:rsidP="005A7C63">
      <w:pPr>
        <w:rPr>
          <w:rFonts w:ascii="Arial" w:hAnsi="Arial" w:cs="Arial"/>
          <w:b/>
        </w:rPr>
      </w:pPr>
    </w:p>
    <w:p w14:paraId="36320832" w14:textId="387142A0" w:rsidR="001C2424" w:rsidRDefault="001C2424" w:rsidP="005A7C63">
      <w:pPr>
        <w:rPr>
          <w:rFonts w:ascii="Arial" w:hAnsi="Arial" w:cs="Arial"/>
          <w:b/>
        </w:rPr>
      </w:pPr>
    </w:p>
    <w:p w14:paraId="6C15D382" w14:textId="1C6004D6" w:rsidR="001C2424" w:rsidRDefault="001C2424" w:rsidP="005A7C63">
      <w:pPr>
        <w:rPr>
          <w:rFonts w:ascii="Arial" w:hAnsi="Arial" w:cs="Arial"/>
          <w:b/>
        </w:rPr>
      </w:pPr>
    </w:p>
    <w:p w14:paraId="2AA63AB8" w14:textId="4627686E" w:rsidR="001C2424" w:rsidRDefault="001C2424" w:rsidP="005A7C63">
      <w:pPr>
        <w:rPr>
          <w:rFonts w:ascii="Arial" w:hAnsi="Arial" w:cs="Arial"/>
          <w:b/>
        </w:rPr>
      </w:pPr>
    </w:p>
    <w:p w14:paraId="70DE17A7" w14:textId="77777777" w:rsidR="001C2424" w:rsidRDefault="001C2424" w:rsidP="005A7C63">
      <w:pPr>
        <w:rPr>
          <w:rFonts w:ascii="Arial" w:hAnsi="Arial" w:cs="Arial"/>
          <w:b/>
        </w:rPr>
      </w:pPr>
    </w:p>
    <w:p w14:paraId="4B4C19C5" w14:textId="77777777" w:rsidR="001C2424" w:rsidRDefault="001C2424" w:rsidP="005A7C63">
      <w:pPr>
        <w:rPr>
          <w:rFonts w:ascii="Arial" w:hAnsi="Arial" w:cs="Arial"/>
          <w:b/>
        </w:rPr>
      </w:pPr>
    </w:p>
    <w:p w14:paraId="3EB577F8" w14:textId="77777777" w:rsidR="001C2424" w:rsidRDefault="001C2424" w:rsidP="005A7C63">
      <w:pPr>
        <w:rPr>
          <w:rFonts w:ascii="Arial" w:hAnsi="Arial" w:cs="Arial"/>
          <w:b/>
          <w:u w:val="single"/>
        </w:rPr>
      </w:pPr>
    </w:p>
    <w:p w14:paraId="03BA18C3" w14:textId="77777777" w:rsidR="00535D24" w:rsidRDefault="00535D24" w:rsidP="005A7C63">
      <w:pPr>
        <w:rPr>
          <w:rFonts w:ascii="Arial" w:hAnsi="Arial" w:cs="Arial"/>
          <w:b/>
          <w:u w:val="single"/>
        </w:rPr>
      </w:pPr>
    </w:p>
    <w:p w14:paraId="27F8F857" w14:textId="25B09E6A" w:rsidR="003A195B" w:rsidRPr="00763420" w:rsidRDefault="003A195B" w:rsidP="005A7C63">
      <w:pPr>
        <w:rPr>
          <w:rFonts w:ascii="Arial" w:hAnsi="Arial" w:cs="Arial"/>
          <w:b/>
          <w:u w:val="single"/>
        </w:rPr>
      </w:pPr>
      <w:r w:rsidRPr="00763420">
        <w:rPr>
          <w:rFonts w:ascii="Arial" w:hAnsi="Arial" w:cs="Arial"/>
          <w:b/>
          <w:u w:val="single"/>
        </w:rPr>
        <w:t>REFLECTION</w:t>
      </w:r>
    </w:p>
    <w:p w14:paraId="155BE6D8" w14:textId="77777777"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14:paraId="4B10314C" w14:textId="77777777" w:rsidTr="005A7C63">
        <w:tc>
          <w:tcPr>
            <w:tcW w:w="3403" w:type="dxa"/>
            <w:shd w:val="clear" w:color="auto" w:fill="auto"/>
          </w:tcPr>
          <w:p w14:paraId="01B399A8" w14:textId="77777777" w:rsidR="003A195B" w:rsidRPr="00763420" w:rsidRDefault="003A195B" w:rsidP="003A1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14:paraId="621A6373" w14:textId="77777777" w:rsidR="003A195B" w:rsidRPr="00763420" w:rsidRDefault="003A195B" w:rsidP="003A1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14:paraId="29660D12" w14:textId="77777777" w:rsidR="003A195B" w:rsidRPr="00763420" w:rsidRDefault="003A195B" w:rsidP="003A1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 xml:space="preserve">SPELLING WORDS: </w:t>
            </w:r>
            <w:r w:rsidRPr="00763420">
              <w:rPr>
                <w:rFonts w:ascii="Arial" w:hAnsi="Arial" w:cs="Arial"/>
                <w:sz w:val="20"/>
                <w:szCs w:val="20"/>
              </w:rPr>
              <w:t>Write out the correct word three times</w:t>
            </w:r>
          </w:p>
        </w:tc>
      </w:tr>
      <w:tr w:rsidR="003A195B" w:rsidRPr="003A195B" w14:paraId="568916D2" w14:textId="77777777" w:rsidTr="005A7C63">
        <w:trPr>
          <w:trHeight w:val="5389"/>
        </w:trPr>
        <w:tc>
          <w:tcPr>
            <w:tcW w:w="3403" w:type="dxa"/>
            <w:shd w:val="clear" w:color="auto" w:fill="auto"/>
          </w:tcPr>
          <w:p w14:paraId="47400E92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7F7BC855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AC16827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78C582FF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C3F60E1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6747579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2CCB85B7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16D58065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17AB5E0A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244353B7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5EF6228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0B9567BC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7DB94A8B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86DBFFD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56B32BD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14:paraId="6C8650BA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14:paraId="77D3E820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177D1DDF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5EFAC6F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6B6EF8C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7310A3CD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6068D66C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0F6DD41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0992CF4C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6027516D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F6BB2FD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1BE7F6F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442B91E7" w14:textId="77777777"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14:paraId="4C78E472" w14:textId="77777777" w:rsidTr="005A7C63">
        <w:tc>
          <w:tcPr>
            <w:tcW w:w="3403" w:type="dxa"/>
            <w:shd w:val="clear" w:color="auto" w:fill="auto"/>
          </w:tcPr>
          <w:p w14:paraId="643D5033" w14:textId="77777777" w:rsidR="003A195B" w:rsidRPr="00763420" w:rsidRDefault="003A195B" w:rsidP="003A1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14:paraId="1F3AB388" w14:textId="77777777" w:rsidR="003A195B" w:rsidRPr="00763420" w:rsidRDefault="003A195B" w:rsidP="003A19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14:paraId="2A063DAD" w14:textId="77777777" w:rsidR="003A195B" w:rsidRPr="00763420" w:rsidRDefault="003A195B" w:rsidP="003A195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3420">
              <w:rPr>
                <w:rFonts w:ascii="Arial" w:hAnsi="Arial" w:cs="Arial"/>
                <w:b/>
                <w:sz w:val="20"/>
                <w:szCs w:val="20"/>
              </w:rPr>
              <w:t xml:space="preserve">GRAMMAR:  </w:t>
            </w:r>
            <w:r w:rsidRPr="00763420">
              <w:rPr>
                <w:rFonts w:ascii="Arial" w:hAnsi="Arial" w:cs="Arial"/>
                <w:sz w:val="20"/>
                <w:szCs w:val="20"/>
              </w:rPr>
              <w:t>Write out the correct grammar rule</w:t>
            </w:r>
          </w:p>
        </w:tc>
      </w:tr>
      <w:tr w:rsidR="001C2424" w:rsidRPr="003A195B" w14:paraId="73D8B5CD" w14:textId="77777777" w:rsidTr="005A7C63">
        <w:trPr>
          <w:trHeight w:val="4810"/>
        </w:trPr>
        <w:tc>
          <w:tcPr>
            <w:tcW w:w="3403" w:type="dxa"/>
            <w:shd w:val="clear" w:color="auto" w:fill="auto"/>
          </w:tcPr>
          <w:p w14:paraId="365567C7" w14:textId="77777777" w:rsidR="001C2424" w:rsidRPr="003A195B" w:rsidRDefault="001C2424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14:paraId="057B17A9" w14:textId="77777777" w:rsidR="001C2424" w:rsidRPr="003A195B" w:rsidRDefault="001C2424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14:paraId="5E47641E" w14:textId="77777777" w:rsidR="001C2424" w:rsidRPr="003A195B" w:rsidRDefault="001C2424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473720C7" w14:textId="77777777" w:rsidR="00391898" w:rsidRDefault="00391898" w:rsidP="00993E2A">
      <w:pPr>
        <w:rPr>
          <w:rFonts w:ascii="Arial" w:hAnsi="Arial" w:cs="Arial"/>
          <w:sz w:val="22"/>
          <w:szCs w:val="22"/>
        </w:rPr>
      </w:pPr>
    </w:p>
    <w:p w14:paraId="17225122" w14:textId="77777777" w:rsidR="00D259F6" w:rsidRDefault="00D259F6" w:rsidP="00993E2A">
      <w:pPr>
        <w:rPr>
          <w:rFonts w:ascii="Arial" w:hAnsi="Arial" w:cs="Arial"/>
          <w:sz w:val="22"/>
          <w:szCs w:val="22"/>
        </w:rPr>
      </w:pPr>
    </w:p>
    <w:p w14:paraId="6061AFF2" w14:textId="77777777" w:rsidR="00C273C5" w:rsidRDefault="00C273C5" w:rsidP="00993E2A">
      <w:pPr>
        <w:rPr>
          <w:rFonts w:ascii="Arial" w:hAnsi="Arial" w:cs="Arial"/>
        </w:rPr>
      </w:pPr>
    </w:p>
    <w:p w14:paraId="253FAABD" w14:textId="77777777" w:rsidR="00C273C5" w:rsidRDefault="00C273C5" w:rsidP="00993E2A">
      <w:pPr>
        <w:rPr>
          <w:rFonts w:ascii="Arial" w:hAnsi="Arial" w:cs="Arial"/>
        </w:rPr>
      </w:pPr>
    </w:p>
    <w:p w14:paraId="2A665E52" w14:textId="77777777" w:rsidR="00C273C5" w:rsidRDefault="00C273C5" w:rsidP="00993E2A">
      <w:pPr>
        <w:rPr>
          <w:rFonts w:ascii="Arial" w:hAnsi="Arial" w:cs="Arial"/>
        </w:rPr>
      </w:pPr>
    </w:p>
    <w:p w14:paraId="2CD72754" w14:textId="77777777" w:rsidR="00C273C5" w:rsidRDefault="00C273C5" w:rsidP="00993E2A">
      <w:pPr>
        <w:rPr>
          <w:rFonts w:ascii="Arial" w:hAnsi="Arial" w:cs="Arial"/>
        </w:rPr>
      </w:pPr>
    </w:p>
    <w:p w14:paraId="5C554A66" w14:textId="77777777" w:rsidR="00C273C5" w:rsidRDefault="00C273C5" w:rsidP="00993E2A">
      <w:pPr>
        <w:rPr>
          <w:rFonts w:ascii="Arial" w:hAnsi="Arial" w:cs="Arial"/>
        </w:rPr>
      </w:pPr>
    </w:p>
    <w:p w14:paraId="4EAAAFC0" w14:textId="77777777" w:rsidR="00C273C5" w:rsidRDefault="00C273C5" w:rsidP="00993E2A">
      <w:pPr>
        <w:rPr>
          <w:rFonts w:ascii="Arial" w:hAnsi="Arial" w:cs="Arial"/>
        </w:rPr>
      </w:pPr>
    </w:p>
    <w:p w14:paraId="7F887739" w14:textId="77777777" w:rsidR="00C273C5" w:rsidRDefault="00C273C5" w:rsidP="00993E2A">
      <w:pPr>
        <w:rPr>
          <w:rFonts w:ascii="Arial" w:hAnsi="Arial" w:cs="Arial"/>
        </w:rPr>
      </w:pPr>
    </w:p>
    <w:p w14:paraId="4D1B0903" w14:textId="77777777" w:rsidR="00C273C5" w:rsidRDefault="00C273C5" w:rsidP="00993E2A">
      <w:pPr>
        <w:rPr>
          <w:rFonts w:ascii="Arial" w:hAnsi="Arial" w:cs="Arial"/>
        </w:rPr>
      </w:pPr>
    </w:p>
    <w:p w14:paraId="1A8F40B3" w14:textId="3152B5F3" w:rsidR="00D27C76" w:rsidRPr="00763420" w:rsidRDefault="00D27C76" w:rsidP="00993E2A">
      <w:pPr>
        <w:rPr>
          <w:rFonts w:ascii="Arial" w:hAnsi="Arial" w:cs="Arial"/>
        </w:rPr>
      </w:pPr>
      <w:r w:rsidRPr="00763420">
        <w:rPr>
          <w:rFonts w:ascii="Arial" w:hAnsi="Arial" w:cs="Arial"/>
        </w:rPr>
        <w:t>To help you complete the task, you will need to research, plan, construct and edit your photo essay.</w:t>
      </w:r>
    </w:p>
    <w:p w14:paraId="04B1C11D" w14:textId="77777777" w:rsidR="00D27C76" w:rsidRPr="00763420" w:rsidRDefault="00D27C76" w:rsidP="00993E2A">
      <w:pPr>
        <w:rPr>
          <w:rFonts w:ascii="Arial" w:hAnsi="Arial" w:cs="Arial"/>
        </w:rPr>
      </w:pPr>
    </w:p>
    <w:p w14:paraId="7633B064" w14:textId="21359AD9" w:rsidR="00C273C5" w:rsidRDefault="00C273C5" w:rsidP="00D27C76">
      <w:pPr>
        <w:spacing w:line="480" w:lineRule="auto"/>
        <w:rPr>
          <w:rFonts w:ascii="Arial" w:hAnsi="Arial" w:cs="Arial"/>
          <w:b/>
          <w:u w:val="single"/>
        </w:rPr>
      </w:pPr>
    </w:p>
    <w:p w14:paraId="6067DD08" w14:textId="189A657A" w:rsidR="00D27C76" w:rsidRPr="00763420" w:rsidRDefault="00D27C76" w:rsidP="00D27C76">
      <w:pPr>
        <w:spacing w:line="480" w:lineRule="auto"/>
        <w:rPr>
          <w:rFonts w:ascii="Arial" w:hAnsi="Arial" w:cs="Arial"/>
          <w:b/>
          <w:u w:val="single"/>
        </w:rPr>
      </w:pPr>
      <w:r w:rsidRPr="00763420">
        <w:rPr>
          <w:rFonts w:ascii="Arial" w:hAnsi="Arial" w:cs="Arial"/>
          <w:b/>
          <w:u w:val="single"/>
        </w:rPr>
        <w:t>Steps to follow:</w:t>
      </w:r>
    </w:p>
    <w:p w14:paraId="0B975586" w14:textId="77777777" w:rsidR="00D27C76" w:rsidRPr="00763420" w:rsidRDefault="00D27C76" w:rsidP="00D27C76">
      <w:pPr>
        <w:spacing w:line="480" w:lineRule="auto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1. Brainstorm a topic that relates to the theme of sustainability.</w:t>
      </w:r>
    </w:p>
    <w:p w14:paraId="47B8B272" w14:textId="77777777" w:rsidR="00D27C76" w:rsidRPr="00763420" w:rsidRDefault="00D27C76" w:rsidP="00D27C76">
      <w:pPr>
        <w:spacing w:line="480" w:lineRule="auto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2. Construct an outline of your essay which includes layout, font, slide order etc.</w:t>
      </w:r>
    </w:p>
    <w:p w14:paraId="13A2A52B" w14:textId="77777777" w:rsidR="00D27C76" w:rsidRPr="00763420" w:rsidRDefault="00D27C76" w:rsidP="00D27C76">
      <w:pPr>
        <w:spacing w:line="480" w:lineRule="auto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3. Create, or search for and gather images that fit your topic. Remember referencing.</w:t>
      </w:r>
    </w:p>
    <w:p w14:paraId="61A72FB8" w14:textId="77777777" w:rsidR="00D27C76" w:rsidRPr="00763420" w:rsidRDefault="00D27C76" w:rsidP="00D27C76">
      <w:pPr>
        <w:spacing w:line="480" w:lineRule="auto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4. Share your ideas with a classmate in order to get feedback.</w:t>
      </w:r>
    </w:p>
    <w:p w14:paraId="65DEA286" w14:textId="77777777" w:rsidR="00D27C76" w:rsidRPr="00763420" w:rsidRDefault="00D27C76" w:rsidP="00D27C76">
      <w:pPr>
        <w:spacing w:line="480" w:lineRule="auto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5. Once you have some or all of your images gathered, storyboard your essay.</w:t>
      </w:r>
    </w:p>
    <w:p w14:paraId="290DD21C" w14:textId="77777777" w:rsidR="00D27C76" w:rsidRPr="00763420" w:rsidRDefault="00D27C76" w:rsidP="00D27C76">
      <w:pPr>
        <w:spacing w:line="480" w:lineRule="auto"/>
        <w:ind w:left="426" w:hanging="426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6. Create a draft of your essay to show to a classmate for feedback – for example, can your classmate easily identify your theme?</w:t>
      </w:r>
    </w:p>
    <w:p w14:paraId="12425770" w14:textId="77777777" w:rsidR="00D27C76" w:rsidRPr="00763420" w:rsidRDefault="00D27C76" w:rsidP="00D27C76">
      <w:pPr>
        <w:spacing w:line="480" w:lineRule="auto"/>
        <w:ind w:left="426" w:hanging="426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7. Revise your photo-essay by rearranging the photographs, or gathering other photographs to include or substitute.</w:t>
      </w:r>
    </w:p>
    <w:p w14:paraId="1621204F" w14:textId="77777777" w:rsidR="00D27C76" w:rsidRPr="00763420" w:rsidRDefault="00D27C76" w:rsidP="00D27C76">
      <w:pPr>
        <w:spacing w:line="480" w:lineRule="auto"/>
        <w:ind w:left="426" w:hanging="426"/>
        <w:rPr>
          <w:rFonts w:ascii="Arial" w:eastAsia="Times" w:hAnsi="Arial"/>
          <w:lang w:val="en-US" w:eastAsia="en-US"/>
        </w:rPr>
      </w:pPr>
      <w:r w:rsidRPr="00763420">
        <w:rPr>
          <w:rFonts w:ascii="Arial" w:eastAsia="Times" w:hAnsi="Arial"/>
          <w:lang w:val="en-US" w:eastAsia="en-US"/>
        </w:rPr>
        <w:t xml:space="preserve">  8. Write at least a paragraph in which you explain, as the author, your choice of theme. You may reflect on what you have learned about the topic and the process of creating a photo essay.</w:t>
      </w:r>
    </w:p>
    <w:p w14:paraId="0FE12828" w14:textId="77777777" w:rsidR="00D27C76" w:rsidRPr="00FF36DA" w:rsidRDefault="00D27C76" w:rsidP="00993E2A">
      <w:pPr>
        <w:rPr>
          <w:rFonts w:ascii="Arial" w:hAnsi="Arial" w:cs="Arial"/>
          <w:sz w:val="22"/>
          <w:szCs w:val="22"/>
        </w:rPr>
      </w:pPr>
    </w:p>
    <w:sectPr w:rsidR="00D27C76" w:rsidRPr="00FF36DA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A6BFE"/>
    <w:rsid w:val="000C0BFC"/>
    <w:rsid w:val="000E21B2"/>
    <w:rsid w:val="001031C9"/>
    <w:rsid w:val="00127CC3"/>
    <w:rsid w:val="001678F8"/>
    <w:rsid w:val="00176239"/>
    <w:rsid w:val="00181A26"/>
    <w:rsid w:val="001944D3"/>
    <w:rsid w:val="001A06DF"/>
    <w:rsid w:val="001C2424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449E5"/>
    <w:rsid w:val="004C0CD4"/>
    <w:rsid w:val="005046B7"/>
    <w:rsid w:val="00535D24"/>
    <w:rsid w:val="00562D78"/>
    <w:rsid w:val="005A1842"/>
    <w:rsid w:val="005A7C63"/>
    <w:rsid w:val="00667BEF"/>
    <w:rsid w:val="007418B0"/>
    <w:rsid w:val="00763420"/>
    <w:rsid w:val="007E5572"/>
    <w:rsid w:val="00984734"/>
    <w:rsid w:val="00993E2A"/>
    <w:rsid w:val="009D6E40"/>
    <w:rsid w:val="00A17431"/>
    <w:rsid w:val="00B25B0C"/>
    <w:rsid w:val="00B86FA2"/>
    <w:rsid w:val="00BA10C2"/>
    <w:rsid w:val="00BF54F1"/>
    <w:rsid w:val="00C273C5"/>
    <w:rsid w:val="00C45316"/>
    <w:rsid w:val="00CB4E53"/>
    <w:rsid w:val="00CB5AD1"/>
    <w:rsid w:val="00CC3291"/>
    <w:rsid w:val="00CE1514"/>
    <w:rsid w:val="00D259F6"/>
    <w:rsid w:val="00D27C76"/>
    <w:rsid w:val="00D6595C"/>
    <w:rsid w:val="00DE7460"/>
    <w:rsid w:val="00EC7E5D"/>
    <w:rsid w:val="00F74377"/>
    <w:rsid w:val="00F75B44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0642"/>
  <w15:docId w15:val="{75733EBB-BB14-4D25-83F3-6C508716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E1679-5EB8-472E-A70E-76C44752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7ECDB016</Template>
  <TotalTime>1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JASKIEWICZ Tania</dc:creator>
  <cp:lastModifiedBy>JACKSON Tara [Narrogin Senior High School]</cp:lastModifiedBy>
  <cp:revision>2</cp:revision>
  <cp:lastPrinted>2018-10-29T00:49:00Z</cp:lastPrinted>
  <dcterms:created xsi:type="dcterms:W3CDTF">2018-10-29T05:20:00Z</dcterms:created>
  <dcterms:modified xsi:type="dcterms:W3CDTF">2018-10-29T05:20:00Z</dcterms:modified>
</cp:coreProperties>
</file>