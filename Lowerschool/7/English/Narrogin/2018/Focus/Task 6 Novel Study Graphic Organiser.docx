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B22" w:rsidRPr="00A87B22" w:rsidRDefault="00A87B22" w:rsidP="00A87B22">
      <w:pPr>
        <w:rPr>
          <w:rFonts w:ascii="Arial" w:hAnsi="Arial" w:cs="Arial"/>
          <w:b/>
        </w:rPr>
      </w:pPr>
      <w:r>
        <w:rPr>
          <w:noProof/>
          <w:lang w:eastAsia="en-AU"/>
        </w:rPr>
        <w:drawing>
          <wp:inline distT="0" distB="0" distL="0" distR="0" wp14:anchorId="7EB3F762" wp14:editId="59266987">
            <wp:extent cx="683895" cy="6838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>
        <w:rPr>
          <w:noProof/>
          <w:lang w:eastAsia="en-AU"/>
        </w:rPr>
        <w:drawing>
          <wp:inline distT="0" distB="0" distL="0" distR="0" wp14:anchorId="31AB54DB" wp14:editId="14E33638">
            <wp:extent cx="683895" cy="6838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22" w:rsidRDefault="00A87B22" w:rsidP="00D27C76">
      <w:pPr>
        <w:jc w:val="right"/>
        <w:rPr>
          <w:rFonts w:ascii="Arial" w:hAnsi="Arial" w:cs="Arial"/>
          <w:sz w:val="22"/>
          <w:szCs w:val="22"/>
        </w:rPr>
      </w:pPr>
    </w:p>
    <w:p w:rsidR="00A87B22" w:rsidRDefault="00A87B22" w:rsidP="00D27C76">
      <w:pPr>
        <w:jc w:val="right"/>
        <w:rPr>
          <w:rFonts w:ascii="Arial" w:hAnsi="Arial" w:cs="Arial"/>
          <w:sz w:val="22"/>
          <w:szCs w:val="22"/>
        </w:rPr>
      </w:pPr>
    </w:p>
    <w:p w:rsidR="00A87B22" w:rsidRPr="00A87B22" w:rsidRDefault="00A87B22" w:rsidP="00A87B22">
      <w:pPr>
        <w:rPr>
          <w:rFonts w:ascii="Arial" w:hAnsi="Arial" w:cs="Arial"/>
          <w:b/>
        </w:rPr>
      </w:pPr>
      <w:r w:rsidRPr="00A87B22"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>:</w:t>
      </w:r>
      <w:r w:rsidRPr="001D3C5F">
        <w:rPr>
          <w:rFonts w:ascii="Arial" w:hAnsi="Arial" w:cs="Arial"/>
          <w:b/>
        </w:rPr>
        <w:t xml:space="preserve"> ____________________________</w:t>
      </w:r>
      <w:r>
        <w:rPr>
          <w:rFonts w:ascii="Arial" w:hAnsi="Arial" w:cs="Arial"/>
        </w:rPr>
        <w:tab/>
      </w:r>
      <w:r w:rsidRPr="00A87B22">
        <w:rPr>
          <w:rFonts w:ascii="Arial" w:hAnsi="Arial" w:cs="Arial"/>
          <w:b/>
        </w:rPr>
        <w:t>Teacher____________________________</w:t>
      </w:r>
    </w:p>
    <w:p w:rsidR="00A87B22" w:rsidRDefault="00A87B22" w:rsidP="00391898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A87B22" w:rsidRDefault="00A87B22" w:rsidP="00391898">
      <w:pPr>
        <w:jc w:val="center"/>
        <w:rPr>
          <w:rFonts w:ascii="Arial" w:hAnsi="Arial" w:cs="Arial"/>
          <w:b/>
          <w:sz w:val="22"/>
          <w:szCs w:val="22"/>
        </w:rPr>
      </w:pPr>
    </w:p>
    <w:p w:rsidR="00391898" w:rsidRDefault="00391898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  <w:r w:rsidRPr="00A87B22">
        <w:rPr>
          <w:rFonts w:ascii="Arial" w:hAnsi="Arial" w:cs="Arial"/>
          <w:b/>
          <w:sz w:val="22"/>
          <w:szCs w:val="22"/>
        </w:rPr>
        <w:t xml:space="preserve">YEAR </w:t>
      </w:r>
      <w:r w:rsidR="00F75B44" w:rsidRPr="00A87B22">
        <w:rPr>
          <w:rFonts w:ascii="Arial" w:hAnsi="Arial" w:cs="Arial"/>
          <w:b/>
          <w:sz w:val="22"/>
          <w:szCs w:val="22"/>
        </w:rPr>
        <w:t>7</w:t>
      </w:r>
      <w:r w:rsidRPr="00A87B22">
        <w:rPr>
          <w:rFonts w:ascii="Arial" w:hAnsi="Arial" w:cs="Arial"/>
          <w:b/>
          <w:sz w:val="22"/>
          <w:szCs w:val="22"/>
        </w:rPr>
        <w:t xml:space="preserve"> </w:t>
      </w:r>
      <w:r w:rsidR="00A87B22">
        <w:rPr>
          <w:rFonts w:ascii="Arial" w:hAnsi="Arial" w:cs="Arial"/>
          <w:b/>
          <w:sz w:val="22"/>
          <w:szCs w:val="22"/>
        </w:rPr>
        <w:t>FOCUS</w:t>
      </w:r>
      <w:r w:rsidRPr="00A87B22">
        <w:rPr>
          <w:rFonts w:ascii="Arial" w:hAnsi="Arial" w:cs="Arial"/>
          <w:b/>
          <w:sz w:val="22"/>
          <w:szCs w:val="22"/>
        </w:rPr>
        <w:t xml:space="preserve"> ENGLISH</w:t>
      </w:r>
      <w:r w:rsidR="00A87B22" w:rsidRPr="00A87B22">
        <w:rPr>
          <w:rFonts w:ascii="Arial" w:hAnsi="Arial" w:cs="Arial"/>
          <w:b/>
          <w:sz w:val="22"/>
          <w:szCs w:val="22"/>
        </w:rPr>
        <w:t xml:space="preserve"> </w:t>
      </w:r>
      <w:r w:rsidRPr="00A87B22">
        <w:rPr>
          <w:rFonts w:ascii="Arial" w:hAnsi="Arial" w:cs="Arial"/>
          <w:b/>
          <w:sz w:val="22"/>
          <w:szCs w:val="22"/>
        </w:rPr>
        <w:t xml:space="preserve">ASSESSMENT </w:t>
      </w:r>
      <w:r w:rsidR="0000269F">
        <w:rPr>
          <w:rFonts w:ascii="Arial" w:hAnsi="Arial" w:cs="Arial"/>
          <w:b/>
          <w:sz w:val="22"/>
          <w:szCs w:val="22"/>
        </w:rPr>
        <w:t>6</w:t>
      </w:r>
      <w:r w:rsidR="00372E7D" w:rsidRPr="00A87B22">
        <w:rPr>
          <w:rFonts w:ascii="Arial" w:hAnsi="Arial" w:cs="Arial"/>
          <w:b/>
          <w:sz w:val="22"/>
          <w:szCs w:val="22"/>
        </w:rPr>
        <w:t xml:space="preserve">: </w:t>
      </w:r>
      <w:r w:rsidR="0000269F">
        <w:rPr>
          <w:rFonts w:ascii="Arial" w:hAnsi="Arial" w:cs="Arial"/>
          <w:b/>
          <w:caps/>
          <w:sz w:val="22"/>
          <w:szCs w:val="22"/>
        </w:rPr>
        <w:t>GRAPHIC OrGANISER (Novel Study)</w:t>
      </w:r>
    </w:p>
    <w:p w:rsidR="00A87B22" w:rsidRDefault="00A87B22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</w:p>
    <w:p w:rsidR="00A87B22" w:rsidRDefault="00A87B22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</w:p>
    <w:tbl>
      <w:tblPr>
        <w:tblpPr w:leftFromText="180" w:rightFromText="180" w:vertAnchor="text" w:horzAnchor="margin" w:tblpY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685"/>
        <w:gridCol w:w="3686"/>
      </w:tblGrid>
      <w:tr w:rsidR="00015652" w:rsidRPr="00FB0025" w:rsidTr="00A64E71">
        <w:tc>
          <w:tcPr>
            <w:tcW w:w="3227" w:type="dxa"/>
            <w:shd w:val="clear" w:color="auto" w:fill="auto"/>
          </w:tcPr>
          <w:p w:rsidR="00015652" w:rsidRPr="004D1CA7" w:rsidRDefault="00015652" w:rsidP="00015652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</w:pPr>
            <w:r w:rsidRPr="004D1CA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  <w:t>Language:</w:t>
            </w:r>
          </w:p>
          <w:p w:rsidR="00015652" w:rsidRPr="004D1CA7" w:rsidRDefault="00015652" w:rsidP="0001565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  <w:p w:rsidR="00015652" w:rsidRDefault="00015652" w:rsidP="0001565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EF6DB9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Understand the use of punctuation to support meaning in complex sentences with prepositional phrases and embedded clauses (ACELA1532)</w:t>
            </w:r>
          </w:p>
          <w:p w:rsidR="00015652" w:rsidRPr="004D1CA7" w:rsidRDefault="00015652" w:rsidP="0001565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"/>
              </w:rPr>
            </w:pPr>
          </w:p>
        </w:tc>
        <w:tc>
          <w:tcPr>
            <w:tcW w:w="3685" w:type="dxa"/>
            <w:shd w:val="clear" w:color="auto" w:fill="auto"/>
          </w:tcPr>
          <w:p w:rsidR="00015652" w:rsidRPr="004D1CA7" w:rsidRDefault="00015652" w:rsidP="0001565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</w:pPr>
            <w:r w:rsidRPr="004D1CA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  <w:t>Literacy:</w:t>
            </w:r>
          </w:p>
          <w:p w:rsidR="00015652" w:rsidRPr="004D1CA7" w:rsidRDefault="00015652" w:rsidP="0001565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  <w:p w:rsidR="00015652" w:rsidRPr="004D1CA7" w:rsidRDefault="00015652" w:rsidP="00015652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</w:pPr>
            <w:proofErr w:type="spellStart"/>
            <w:r w:rsidRPr="00FE1E22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Analyse</w:t>
            </w:r>
            <w:proofErr w:type="spellEnd"/>
            <w:r w:rsidRPr="00FE1E22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and explain the ways text structures and language features shape meaning and vary according to audience and purpose (ACELY1721)</w:t>
            </w:r>
            <w:bookmarkStart w:id="0" w:name="_GoBack"/>
            <w:bookmarkEnd w:id="0"/>
          </w:p>
        </w:tc>
        <w:tc>
          <w:tcPr>
            <w:tcW w:w="3686" w:type="dxa"/>
            <w:shd w:val="clear" w:color="auto" w:fill="auto"/>
          </w:tcPr>
          <w:p w:rsidR="00015652" w:rsidRPr="004D1CA7" w:rsidRDefault="00015652" w:rsidP="00015652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  <w:t>Literature:</w:t>
            </w:r>
          </w:p>
          <w:p w:rsidR="00015652" w:rsidRPr="004D1CA7" w:rsidRDefault="00015652" w:rsidP="00015652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</w:pPr>
          </w:p>
          <w:p w:rsidR="00015652" w:rsidRPr="004D1CA7" w:rsidRDefault="00015652" w:rsidP="0001565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"/>
              </w:rPr>
            </w:pPr>
            <w:r w:rsidRPr="00FE1E22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  <w:t>Reflect on ideas and opinions about characters, settings and events in literary texts, identifying areas of agreement and difference with others and justifying a point of view (ACELT1620)</w:t>
            </w:r>
          </w:p>
        </w:tc>
      </w:tr>
    </w:tbl>
    <w:p w:rsidR="00A87B22" w:rsidRDefault="00A87B22" w:rsidP="00A87B22">
      <w:pPr>
        <w:rPr>
          <w:rFonts w:ascii="Arial" w:hAnsi="Arial" w:cs="Arial"/>
          <w:b/>
        </w:rPr>
      </w:pPr>
    </w:p>
    <w:p w:rsidR="00A87B22" w:rsidRDefault="00A87B22" w:rsidP="00A87B2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87B22" w:rsidTr="00A87B22">
        <w:tc>
          <w:tcPr>
            <w:tcW w:w="10682" w:type="dxa"/>
          </w:tcPr>
          <w:p w:rsidR="00A87B22" w:rsidRDefault="00A87B22" w:rsidP="00391898">
            <w:pPr>
              <w:rPr>
                <w:rFonts w:ascii="Arial" w:hAnsi="Arial" w:cs="Arial"/>
                <w:caps/>
                <w:sz w:val="22"/>
                <w:szCs w:val="22"/>
              </w:rPr>
            </w:pPr>
          </w:p>
          <w:p w:rsidR="001A00CA" w:rsidRDefault="0000269F" w:rsidP="001A00CA">
            <w:pPr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 xml:space="preserve">Task </w:t>
            </w:r>
            <w:r w:rsidR="001A00CA">
              <w:rPr>
                <w:rFonts w:ascii="Arial" w:hAnsi="Arial" w:cs="Arial"/>
                <w:b/>
              </w:rPr>
              <w:t>:</w:t>
            </w:r>
            <w:proofErr w:type="gramEnd"/>
            <w:r w:rsidR="001A00CA">
              <w:rPr>
                <w:rFonts w:ascii="Arial" w:hAnsi="Arial" w:cs="Arial"/>
                <w:b/>
              </w:rPr>
              <w:t xml:space="preserve"> </w:t>
            </w:r>
            <w:r w:rsidR="00171B97">
              <w:rPr>
                <w:rFonts w:ascii="Arial" w:hAnsi="Arial" w:cs="Arial"/>
                <w:b/>
              </w:rPr>
              <w:t xml:space="preserve">Students complete a graphic organiser exploring the narrative elements of </w:t>
            </w:r>
            <w:r w:rsidR="00171B97" w:rsidRPr="00171B97">
              <w:rPr>
                <w:rFonts w:ascii="Arial" w:hAnsi="Arial" w:cs="Arial"/>
                <w:b/>
                <w:i/>
              </w:rPr>
              <w:t xml:space="preserve">My </w:t>
            </w:r>
            <w:proofErr w:type="spellStart"/>
            <w:r w:rsidR="00171B97" w:rsidRPr="00171B97">
              <w:rPr>
                <w:rFonts w:ascii="Arial" w:hAnsi="Arial" w:cs="Arial"/>
                <w:b/>
                <w:i/>
              </w:rPr>
              <w:t>Girragundji</w:t>
            </w:r>
            <w:proofErr w:type="spellEnd"/>
            <w:r w:rsidR="00171B97">
              <w:rPr>
                <w:rFonts w:ascii="Arial" w:hAnsi="Arial" w:cs="Arial"/>
                <w:b/>
                <w:i/>
              </w:rPr>
              <w:t>.</w:t>
            </w:r>
          </w:p>
          <w:p w:rsidR="001A00CA" w:rsidRDefault="001A00CA" w:rsidP="001A00CA">
            <w:pPr>
              <w:rPr>
                <w:rFonts w:ascii="Arial" w:hAnsi="Arial" w:cs="Arial"/>
                <w:sz w:val="22"/>
                <w:szCs w:val="22"/>
              </w:rPr>
            </w:pPr>
          </w:p>
          <w:p w:rsidR="001A4100" w:rsidRPr="00A87B22" w:rsidRDefault="001A4100" w:rsidP="001A00CA">
            <w:pPr>
              <w:rPr>
                <w:rFonts w:ascii="Arial" w:hAnsi="Arial" w:cs="Arial"/>
                <w:sz w:val="22"/>
                <w:szCs w:val="22"/>
              </w:rPr>
            </w:pPr>
          </w:p>
          <w:p w:rsidR="001A00CA" w:rsidRPr="00A87B22" w:rsidRDefault="001A00CA" w:rsidP="001A00C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87B22">
              <w:rPr>
                <w:rFonts w:ascii="Arial" w:hAnsi="Arial" w:cs="Arial"/>
                <w:b/>
                <w:sz w:val="22"/>
                <w:szCs w:val="22"/>
              </w:rPr>
              <w:t>Date Due</w:t>
            </w:r>
            <w:r w:rsidR="0000269F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="00171B97">
              <w:rPr>
                <w:rFonts w:ascii="Arial" w:hAnsi="Arial" w:cs="Arial"/>
                <w:b/>
                <w:sz w:val="22"/>
                <w:szCs w:val="22"/>
              </w:rPr>
              <w:t>Weighting: 5</w:t>
            </w:r>
            <w:r>
              <w:rPr>
                <w:rFonts w:ascii="Arial" w:hAnsi="Arial" w:cs="Arial"/>
                <w:b/>
                <w:sz w:val="22"/>
                <w:szCs w:val="22"/>
              </w:rPr>
              <w:t>%</w:t>
            </w:r>
          </w:p>
          <w:p w:rsidR="001A00CA" w:rsidRDefault="001A00CA" w:rsidP="00391898">
            <w:pPr>
              <w:rPr>
                <w:rFonts w:ascii="Arial" w:hAnsi="Arial" w:cs="Arial"/>
                <w:caps/>
                <w:sz w:val="22"/>
                <w:szCs w:val="22"/>
              </w:rPr>
            </w:pPr>
          </w:p>
        </w:tc>
      </w:tr>
    </w:tbl>
    <w:p w:rsidR="00A87B22" w:rsidRDefault="00A87B22" w:rsidP="00391898">
      <w:pPr>
        <w:rPr>
          <w:rFonts w:ascii="Arial" w:hAnsi="Arial" w:cs="Arial"/>
          <w:caps/>
          <w:sz w:val="22"/>
          <w:szCs w:val="22"/>
        </w:rPr>
      </w:pPr>
    </w:p>
    <w:p w:rsidR="00A87B22" w:rsidRDefault="001A00CA" w:rsidP="00391898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Hand in: </w:t>
      </w:r>
    </w:p>
    <w:p w:rsidR="00BC64F3" w:rsidRDefault="00171B97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Graphic Organiser </w:t>
      </w:r>
    </w:p>
    <w:p w:rsidR="001D3C5F" w:rsidRDefault="001D3C5F" w:rsidP="00391898">
      <w:pPr>
        <w:rPr>
          <w:rFonts w:ascii="Arial" w:hAnsi="Arial" w:cs="Arial"/>
          <w:b/>
          <w:sz w:val="18"/>
          <w:szCs w:val="18"/>
        </w:rPr>
      </w:pPr>
    </w:p>
    <w:p w:rsidR="00391898" w:rsidRPr="001A00CA" w:rsidRDefault="00FD2C9F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Assessment will be based on</w:t>
      </w:r>
      <w:r w:rsidR="00A87B22">
        <w:rPr>
          <w:rFonts w:ascii="Arial" w:hAnsi="Arial" w:cs="Arial"/>
          <w:b/>
          <w:sz w:val="18"/>
          <w:szCs w:val="18"/>
        </w:rPr>
        <w:t xml:space="preserve">: </w:t>
      </w:r>
      <w:r w:rsidR="00171B97">
        <w:rPr>
          <w:rFonts w:ascii="Arial" w:hAnsi="Arial" w:cs="Arial"/>
          <w:sz w:val="18"/>
          <w:szCs w:val="18"/>
        </w:rPr>
        <w:t>Reading &amp; Viewing</w:t>
      </w:r>
    </w:p>
    <w:p w:rsidR="00FD2C9F" w:rsidRPr="001A00CA" w:rsidRDefault="00FD2C9F" w:rsidP="00391898">
      <w:pPr>
        <w:rPr>
          <w:rFonts w:ascii="Arial" w:hAnsi="Arial" w:cs="Arial"/>
        </w:rPr>
      </w:pPr>
    </w:p>
    <w:p w:rsidR="00A87B22" w:rsidRPr="00F27D42" w:rsidRDefault="00A87B22" w:rsidP="0039189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7455"/>
      </w:tblGrid>
      <w:tr w:rsidR="007418B0" w:rsidTr="007418B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905347" w:rsidP="007418B0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Learning Intentions:     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7418B0" w:rsidP="007418B0">
            <w:pPr>
              <w:spacing w:before="120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>What I will do to achieve this success criteria</w:t>
            </w:r>
          </w:p>
        </w:tc>
      </w:tr>
      <w:tr w:rsidR="007418B0" w:rsidTr="007418B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1A00CA" w:rsidP="00B97F4C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S</w:t>
            </w:r>
            <w:r w:rsidR="007418B0"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kills</w:t>
            </w:r>
          </w:p>
          <w:p w:rsidR="001D3C5F" w:rsidRDefault="001D3C5F" w:rsidP="001A4100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Composition of a range of sentence structures</w:t>
            </w:r>
          </w:p>
          <w:p w:rsidR="001D3C5F" w:rsidRDefault="001D3C5F" w:rsidP="001A4100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Punctuation and grammar</w:t>
            </w:r>
          </w:p>
          <w:p w:rsidR="001D3C5F" w:rsidRDefault="001D3C5F" w:rsidP="001A4100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7418B0" w:rsidRDefault="007418B0" w:rsidP="007418B0">
            <w:pPr>
              <w:spacing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Knowledge</w:t>
            </w:r>
          </w:p>
          <w:p w:rsidR="001D3C5F" w:rsidRDefault="001D3C5F" w:rsidP="001D3C5F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Understanding</w:t>
            </w:r>
            <w:r>
              <w:rPr>
                <w:rFonts w:ascii="Arial" w:hAnsi="Arial" w:cs="Arial"/>
                <w:sz w:val="18"/>
                <w:szCs w:val="18"/>
              </w:rPr>
              <w:t xml:space="preserve"> of narrative elements</w:t>
            </w:r>
            <w:r>
              <w:rPr>
                <w:rFonts w:ascii="Arial" w:hAnsi="Arial" w:cs="Arial"/>
                <w:sz w:val="18"/>
                <w:szCs w:val="18"/>
              </w:rPr>
              <w:t xml:space="preserve"> (characterisation, plot and setting)</w:t>
            </w:r>
          </w:p>
          <w:p w:rsidR="00384573" w:rsidRDefault="00384573" w:rsidP="00B97F4C">
            <w:pPr>
              <w:spacing w:before="120"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</w:p>
          <w:p w:rsidR="007418B0" w:rsidRPr="006F36EE" w:rsidRDefault="00B97F4C" w:rsidP="00B97F4C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U</w:t>
            </w:r>
            <w:r w:rsidR="007418B0"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nderstanding</w:t>
            </w:r>
          </w:p>
          <w:p w:rsidR="004D1CA7" w:rsidRDefault="001D3C5F" w:rsidP="001D3C5F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AU"/>
              </w:rPr>
            </w:pPr>
            <w:r>
              <w:rPr>
                <w:rFonts w:ascii="Arial" w:hAnsi="Arial" w:cs="Arial"/>
                <w:sz w:val="18"/>
                <w:szCs w:val="18"/>
                <w:lang w:eastAsia="en-AU"/>
              </w:rPr>
              <w:t>Literacy</w:t>
            </w:r>
          </w:p>
          <w:p w:rsidR="001D3C5F" w:rsidRDefault="00551028" w:rsidP="001D3C5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Reader Positioning</w:t>
            </w:r>
          </w:p>
          <w:p w:rsidR="001D3C5F" w:rsidRPr="001A4100" w:rsidRDefault="001D3C5F" w:rsidP="001D3C5F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</w:rPr>
            </w:pPr>
          </w:p>
          <w:p w:rsidR="007418B0" w:rsidRPr="006F36EE" w:rsidRDefault="007418B0" w:rsidP="007418B0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1A4100" w:rsidRDefault="001A4100" w:rsidP="001A4100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18B0" w:rsidRPr="006F36EE" w:rsidRDefault="007418B0" w:rsidP="001A4100">
            <w:pPr>
              <w:spacing w:after="120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</w:tr>
    </w:tbl>
    <w:p w:rsidR="00FD2C9F" w:rsidRDefault="00FD2C9F" w:rsidP="00391898">
      <w:pPr>
        <w:rPr>
          <w:rFonts w:ascii="Arial" w:hAnsi="Arial" w:cs="Arial"/>
          <w:b/>
        </w:rPr>
      </w:pPr>
    </w:p>
    <w:p w:rsidR="00391898" w:rsidRPr="00E15D4B" w:rsidRDefault="00391898" w:rsidP="00391898">
      <w:pPr>
        <w:rPr>
          <w:rFonts w:ascii="Arial" w:hAnsi="Arial" w:cs="Arial"/>
          <w:b/>
        </w:rPr>
      </w:pPr>
      <w:r w:rsidRPr="00E15D4B">
        <w:rPr>
          <w:rFonts w:ascii="Arial" w:hAnsi="Arial" w:cs="Arial"/>
          <w:b/>
        </w:rPr>
        <w:t>Comments:</w:t>
      </w:r>
    </w:p>
    <w:p w:rsidR="00391898" w:rsidRDefault="00391898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5A7C63" w:rsidRDefault="005A7C63" w:rsidP="003A195B">
      <w:pPr>
        <w:rPr>
          <w:rFonts w:ascii="Arial" w:hAnsi="Arial" w:cs="Arial"/>
          <w:sz w:val="16"/>
          <w:szCs w:val="16"/>
        </w:rPr>
      </w:pPr>
    </w:p>
    <w:p w:rsidR="004D1CA7" w:rsidRDefault="004D1CA7" w:rsidP="003A195B">
      <w:pPr>
        <w:rPr>
          <w:rFonts w:ascii="Arial" w:hAnsi="Arial" w:cs="Arial"/>
          <w:b/>
          <w:sz w:val="20"/>
          <w:szCs w:val="20"/>
        </w:rPr>
      </w:pPr>
    </w:p>
    <w:p w:rsidR="005A7C63" w:rsidRDefault="005A7C63" w:rsidP="003A195B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8"/>
        <w:gridCol w:w="1772"/>
        <w:gridCol w:w="1947"/>
        <w:gridCol w:w="1947"/>
        <w:gridCol w:w="2053"/>
        <w:gridCol w:w="1961"/>
      </w:tblGrid>
      <w:tr w:rsidR="0033355A" w:rsidRPr="003A195B" w:rsidTr="001D3C5F">
        <w:tc>
          <w:tcPr>
            <w:tcW w:w="1107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64E71" w:rsidRDefault="00A64E71" w:rsidP="007418B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33355A" w:rsidRDefault="001D3C5F" w:rsidP="007418B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Reading &amp; Viewing Assessment C</w:t>
            </w:r>
            <w:r w:rsidR="00F27D4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riteria:</w:t>
            </w:r>
          </w:p>
          <w:p w:rsidR="00A10C72" w:rsidRPr="0033355A" w:rsidRDefault="00A10C72" w:rsidP="007418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4E71" w:rsidTr="001D3C5F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2679D2" w:rsidRDefault="00A10C72" w:rsidP="007418B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Excellent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80-100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B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High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65-79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Satisfactory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50-64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Limited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30-49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Very low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Less than 29</w:t>
            </w:r>
          </w:p>
        </w:tc>
      </w:tr>
      <w:tr w:rsidR="00A64E71" w:rsidTr="001D3C5F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4D1CA7" w:rsidRDefault="001D3C5F" w:rsidP="00A87B2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Text Structure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Default="001D3C5F" w:rsidP="001D3C5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D3C5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Explains how a text can be constructed to appeal to their intended audiences and to promote particular viewpoints.</w:t>
            </w:r>
          </w:p>
          <w:p w:rsidR="001D3C5F" w:rsidRDefault="001D3C5F" w:rsidP="001D3C5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  <w:p w:rsidR="001D3C5F" w:rsidRPr="004D1CA7" w:rsidRDefault="001D3C5F" w:rsidP="001D3C5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4D1CA7" w:rsidRDefault="001D3C5F" w:rsidP="00A87B2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D3C5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Describes aspects of a text’s structure that help to promote a viewpoint and appeal to particular audiences in particular contexts.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4D1CA7" w:rsidRDefault="001D3C5F" w:rsidP="00A64E7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D3C5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Identifies how text structures can influence the complexity of a text and are dependent on audience, purpose and context.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4D1CA7" w:rsidRDefault="001D3C5F" w:rsidP="00A64E7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D3C5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Recognises, in a general manner, that texts are constructed to appeal to particular audiences and purposes.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4D1CA7" w:rsidRDefault="001D3C5F" w:rsidP="00A87B2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D3C5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Does not meet the requirements of a D grade.</w:t>
            </w:r>
          </w:p>
        </w:tc>
      </w:tr>
      <w:tr w:rsidR="001D3C5F" w:rsidTr="001D3C5F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C5F" w:rsidRPr="004D1CA7" w:rsidRDefault="001D3C5F" w:rsidP="001D3C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Interpreting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C5F" w:rsidRDefault="001D3C5F" w:rsidP="001D3C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</w:t>
            </w:r>
            <w:r w:rsidRPr="004D1CA7">
              <w:rPr>
                <w:rFonts w:ascii="Arial" w:hAnsi="Arial" w:cs="Arial"/>
                <w:sz w:val="18"/>
                <w:szCs w:val="18"/>
              </w:rPr>
              <w:t>ustifies responses to issues and ideas in a text, drawing on textual details, elements of context and personal opinions.</w:t>
            </w:r>
          </w:p>
          <w:p w:rsidR="001D3C5F" w:rsidRDefault="001D3C5F" w:rsidP="001D3C5F">
            <w:pPr>
              <w:rPr>
                <w:rFonts w:ascii="Arial" w:hAnsi="Arial" w:cs="Arial"/>
                <w:sz w:val="18"/>
                <w:szCs w:val="18"/>
              </w:rPr>
            </w:pPr>
          </w:p>
          <w:p w:rsidR="001D3C5F" w:rsidRPr="004D1CA7" w:rsidRDefault="001D3C5F" w:rsidP="001D3C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C5F" w:rsidRPr="004D1CA7" w:rsidRDefault="001D3C5F" w:rsidP="001D3C5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4D1CA7">
              <w:rPr>
                <w:rFonts w:ascii="Arial" w:hAnsi="Arial" w:cs="Arial"/>
                <w:sz w:val="18"/>
                <w:szCs w:val="18"/>
              </w:rPr>
              <w:t>Responds to issues and ideas within a text, drawing on some textual details, context and personal opinions.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C5F" w:rsidRPr="004D1CA7" w:rsidRDefault="001D3C5F" w:rsidP="001D3C5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4D1CA7">
              <w:rPr>
                <w:rFonts w:ascii="Arial" w:hAnsi="Arial" w:cs="Arial"/>
                <w:sz w:val="18"/>
                <w:szCs w:val="18"/>
              </w:rPr>
              <w:t>Explains issues and ideas from a text, drawing on supporting evidence and implied meaning.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C5F" w:rsidRPr="004D1CA7" w:rsidRDefault="001D3C5F" w:rsidP="001D3C5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4D1CA7">
              <w:rPr>
                <w:rFonts w:ascii="Arial" w:hAnsi="Arial" w:cs="Arial"/>
                <w:sz w:val="18"/>
                <w:szCs w:val="18"/>
              </w:rPr>
              <w:t>Identifies issues and ideas which are explored in a simple text.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C5F" w:rsidRPr="004D1CA7" w:rsidRDefault="001D3C5F" w:rsidP="001D3C5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4D1CA7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  <w:tr w:rsidR="001D3C5F" w:rsidTr="001D3C5F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C5F" w:rsidRPr="004D1CA7" w:rsidRDefault="001D3C5F" w:rsidP="001D3C5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Use of Evidence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C5F" w:rsidRDefault="001D3C5F" w:rsidP="001D3C5F">
            <w:pPr>
              <w:rPr>
                <w:rFonts w:ascii="Arial" w:hAnsi="Arial" w:cs="Arial"/>
                <w:sz w:val="18"/>
                <w:szCs w:val="18"/>
              </w:rPr>
            </w:pPr>
            <w:r w:rsidRPr="001D3C5F">
              <w:rPr>
                <w:rFonts w:ascii="Arial" w:hAnsi="Arial" w:cs="Arial"/>
                <w:sz w:val="18"/>
                <w:szCs w:val="18"/>
              </w:rPr>
              <w:t>Justifies responses to a text by drawing on relevant specific examples, showing that texts are constructed to promote particular viewpoints, where relevant.</w:t>
            </w:r>
          </w:p>
          <w:p w:rsidR="001D3C5F" w:rsidRDefault="001D3C5F" w:rsidP="001D3C5F">
            <w:pPr>
              <w:rPr>
                <w:rFonts w:ascii="Arial" w:hAnsi="Arial" w:cs="Arial"/>
                <w:sz w:val="18"/>
                <w:szCs w:val="18"/>
              </w:rPr>
            </w:pPr>
          </w:p>
          <w:p w:rsidR="001D3C5F" w:rsidRPr="004D1CA7" w:rsidRDefault="001D3C5F" w:rsidP="001D3C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C5F" w:rsidRPr="004D1CA7" w:rsidRDefault="001D3C5F" w:rsidP="001D3C5F">
            <w:pPr>
              <w:rPr>
                <w:rFonts w:ascii="Arial" w:hAnsi="Arial" w:cs="Arial"/>
                <w:sz w:val="18"/>
                <w:szCs w:val="18"/>
              </w:rPr>
            </w:pPr>
            <w:r w:rsidRPr="001D3C5F">
              <w:rPr>
                <w:rFonts w:ascii="Arial" w:hAnsi="Arial" w:cs="Arial"/>
                <w:sz w:val="18"/>
                <w:szCs w:val="18"/>
              </w:rPr>
              <w:t>Explains how texts reflect different viewpoints, and provides specific details from texts to support responses.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C5F" w:rsidRPr="004D1CA7" w:rsidRDefault="001D3C5F" w:rsidP="001D3C5F">
            <w:pPr>
              <w:rPr>
                <w:rFonts w:ascii="Arial" w:hAnsi="Arial" w:cs="Arial"/>
                <w:sz w:val="18"/>
                <w:szCs w:val="18"/>
              </w:rPr>
            </w:pPr>
            <w:r w:rsidRPr="001D3C5F">
              <w:rPr>
                <w:rFonts w:ascii="Arial" w:hAnsi="Arial" w:cs="Arial"/>
                <w:sz w:val="18"/>
                <w:szCs w:val="18"/>
              </w:rPr>
              <w:t>Selects specific details from texts to develop their own response, and to show that texts reflect different viewpoints.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C5F" w:rsidRPr="004D1CA7" w:rsidRDefault="001D3C5F" w:rsidP="001D3C5F">
            <w:pPr>
              <w:rPr>
                <w:rFonts w:ascii="Arial" w:hAnsi="Arial" w:cs="Arial"/>
                <w:sz w:val="18"/>
                <w:szCs w:val="18"/>
              </w:rPr>
            </w:pPr>
            <w:r w:rsidRPr="001D3C5F">
              <w:rPr>
                <w:rFonts w:ascii="Arial" w:hAnsi="Arial" w:cs="Arial"/>
                <w:sz w:val="18"/>
                <w:szCs w:val="18"/>
              </w:rPr>
              <w:t>Refers broadly to aspects of texts to support ideas.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C5F" w:rsidRPr="004D1CA7" w:rsidRDefault="001D3C5F" w:rsidP="001D3C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1CA7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</w:tbl>
    <w:p w:rsidR="002B2623" w:rsidRDefault="002B2623" w:rsidP="003A195B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3A195B" w:rsidRPr="003A195B" w:rsidRDefault="003A195B" w:rsidP="005A7C63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</w:pPr>
      <w:r w:rsidRPr="003A195B">
        <w:rPr>
          <w:rFonts w:ascii="Arial" w:hAnsi="Arial" w:cs="Arial"/>
          <w:sz w:val="20"/>
          <w:szCs w:val="20"/>
        </w:rPr>
        <w:t xml:space="preserve">SCORE:  </w:t>
      </w:r>
      <w:r w:rsidRPr="003A195B">
        <w:rPr>
          <w:rFonts w:ascii="Arial" w:hAnsi="Arial" w:cs="Arial"/>
          <w:sz w:val="20"/>
          <w:szCs w:val="20"/>
          <w:u w:val="single"/>
        </w:rPr>
        <w:tab/>
      </w:r>
      <w:r w:rsidRPr="003A195B">
        <w:rPr>
          <w:rFonts w:ascii="Arial" w:hAnsi="Arial" w:cs="Arial"/>
          <w:sz w:val="20"/>
          <w:szCs w:val="20"/>
          <w:u w:val="single"/>
        </w:rPr>
        <w:tab/>
      </w:r>
    </w:p>
    <w:p w:rsidR="003A195B" w:rsidRPr="003A195B" w:rsidRDefault="003A195B" w:rsidP="003A195B">
      <w:pPr>
        <w:rPr>
          <w:rFonts w:ascii="Arial" w:hAnsi="Arial" w:cs="Arial"/>
          <w:sz w:val="22"/>
          <w:szCs w:val="22"/>
          <w:lang w:val="en-US" w:eastAsia="en-US"/>
        </w:rPr>
      </w:pPr>
    </w:p>
    <w:p w:rsidR="00FB0025" w:rsidRDefault="00FB0025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993E2A">
      <w:pPr>
        <w:rPr>
          <w:rFonts w:ascii="Arial" w:hAnsi="Arial" w:cs="Arial"/>
          <w:sz w:val="22"/>
          <w:szCs w:val="22"/>
        </w:rPr>
      </w:pPr>
    </w:p>
    <w:p w:rsidR="00A11E92" w:rsidRPr="0085450F" w:rsidRDefault="00A11E92" w:rsidP="00993E2A">
      <w:pPr>
        <w:rPr>
          <w:rFonts w:ascii="Arial" w:hAnsi="Arial" w:cs="Arial"/>
          <w:sz w:val="18"/>
          <w:szCs w:val="18"/>
        </w:rPr>
      </w:pPr>
    </w:p>
    <w:p w:rsidR="00905347" w:rsidRPr="0085450F" w:rsidRDefault="00905347" w:rsidP="00905347">
      <w:pPr>
        <w:spacing w:after="200" w:line="276" w:lineRule="auto"/>
        <w:ind w:right="282"/>
        <w:rPr>
          <w:rFonts w:ascii="Arial" w:hAnsi="Arial" w:cs="Arial"/>
          <w:b/>
          <w:sz w:val="18"/>
          <w:szCs w:val="18"/>
          <w:u w:val="single"/>
        </w:rPr>
      </w:pPr>
      <w:r w:rsidRPr="0085450F">
        <w:rPr>
          <w:rFonts w:ascii="Arial" w:hAnsi="Arial" w:cs="Arial"/>
          <w:b/>
          <w:sz w:val="18"/>
          <w:szCs w:val="18"/>
          <w:u w:val="single"/>
        </w:rPr>
        <w:t>REFLECTION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5"/>
        <w:gridCol w:w="2685"/>
        <w:gridCol w:w="2685"/>
        <w:gridCol w:w="2685"/>
      </w:tblGrid>
      <w:tr w:rsidR="00905347" w:rsidRPr="0085450F" w:rsidTr="00A64E71">
        <w:tc>
          <w:tcPr>
            <w:tcW w:w="2685" w:type="dxa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What I need to improve on:</w:t>
            </w: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STRENGTHS:</w:t>
            </w: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WHAT I ENJOYED:</w:t>
            </w: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SPELLING WORDS: Write out the correct word three times</w:t>
            </w:r>
          </w:p>
        </w:tc>
      </w:tr>
      <w:tr w:rsidR="00905347" w:rsidRPr="0085450F" w:rsidTr="00A64E71">
        <w:trPr>
          <w:trHeight w:val="3170"/>
        </w:trPr>
        <w:tc>
          <w:tcPr>
            <w:tcW w:w="2685" w:type="dxa"/>
          </w:tcPr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  <w:tr w:rsidR="00905347" w:rsidRPr="0085450F" w:rsidTr="00A64E71">
        <w:trPr>
          <w:trHeight w:val="705"/>
        </w:trPr>
        <w:tc>
          <w:tcPr>
            <w:tcW w:w="2685" w:type="dxa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SELF REFLECTION WITH TEACHER</w:t>
            </w: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WHAT I DID WELL:</w:t>
            </w: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AREAS TO WORK ON IN MY NEXT ASSIGNMENT:</w:t>
            </w: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GRAMMAR:  Write out the correct grammar rule</w:t>
            </w:r>
          </w:p>
        </w:tc>
      </w:tr>
      <w:tr w:rsidR="00905347" w:rsidRPr="0085450F" w:rsidTr="00A64E71">
        <w:trPr>
          <w:trHeight w:val="5210"/>
        </w:trPr>
        <w:tc>
          <w:tcPr>
            <w:tcW w:w="2685" w:type="dxa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</w:tbl>
    <w:p w:rsidR="00905347" w:rsidRPr="00905347" w:rsidRDefault="00905347" w:rsidP="00905347">
      <w:pPr>
        <w:rPr>
          <w:rFonts w:ascii="Arial" w:hAnsi="Arial" w:cs="Arial"/>
          <w:sz w:val="18"/>
          <w:szCs w:val="18"/>
        </w:rPr>
      </w:pPr>
    </w:p>
    <w:p w:rsidR="00905347" w:rsidRPr="00905347" w:rsidRDefault="00905347" w:rsidP="00905347">
      <w:pPr>
        <w:rPr>
          <w:rFonts w:ascii="Arial" w:hAnsi="Arial" w:cs="Arial"/>
          <w:b/>
          <w:sz w:val="20"/>
          <w:szCs w:val="20"/>
        </w:rPr>
        <w:sectPr w:rsidR="00905347" w:rsidRPr="00905347" w:rsidSect="0085450F">
          <w:pgSz w:w="11906" w:h="16838"/>
          <w:pgMar w:top="284" w:right="284" w:bottom="720" w:left="720" w:header="709" w:footer="709" w:gutter="0"/>
          <w:cols w:space="708"/>
          <w:docGrid w:linePitch="360"/>
        </w:sectPr>
      </w:pPr>
    </w:p>
    <w:p w:rsidR="00905347" w:rsidRPr="00905347" w:rsidRDefault="00905347" w:rsidP="00905347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</w:pPr>
    </w:p>
    <w:p w:rsidR="00905347" w:rsidRPr="00905347" w:rsidRDefault="00905347" w:rsidP="00905347">
      <w:pPr>
        <w:ind w:firstLine="720"/>
        <w:rPr>
          <w:rFonts w:eastAsia="Times New Roman"/>
          <w:lang w:eastAsia="en-AU"/>
        </w:rPr>
      </w:pPr>
      <w:r w:rsidRPr="00905347">
        <w:rPr>
          <w:rFonts w:ascii="Arial" w:eastAsia="Times New Roman" w:hAnsi="Arial" w:cs="Arial"/>
          <w:b/>
          <w:u w:val="single"/>
          <w:lang w:eastAsia="en-AU"/>
        </w:rPr>
        <w:t>Writing: self-assessment checklist</w:t>
      </w:r>
      <w:r w:rsidRPr="00905347">
        <w:rPr>
          <w:rFonts w:eastAsia="Times New Roman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>(complete before submission)</w:t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b/>
          <w:lang w:eastAsia="en-AU"/>
        </w:rPr>
        <w:t xml:space="preserve">                                   </w:t>
      </w:r>
      <w:r w:rsidRPr="00905347">
        <w:rPr>
          <w:rFonts w:eastAsia="Times New Roman"/>
          <w:b/>
          <w:lang w:eastAsia="en-AU"/>
        </w:rPr>
        <w:tab/>
      </w:r>
      <w:r w:rsidRPr="00905347">
        <w:rPr>
          <w:rFonts w:eastAsia="Times New Roman"/>
          <w:b/>
          <w:lang w:eastAsia="en-AU"/>
        </w:rPr>
        <w:tab/>
        <w:t xml:space="preserve"> </w:t>
      </w:r>
      <w:r w:rsidRPr="00905347">
        <w:rPr>
          <w:rFonts w:ascii="Arial" w:eastAsia="Times New Roman" w:hAnsi="Arial" w:cs="Arial"/>
          <w:b/>
          <w:lang w:eastAsia="en-AU"/>
        </w:rPr>
        <w:t>Narrogin SHS</w:t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  <w:t xml:space="preserve">      </w:t>
      </w:r>
      <w:r w:rsidRPr="00905347">
        <w:rPr>
          <w:rFonts w:ascii="Arial" w:eastAsia="Times New Roman" w:hAnsi="Arial" w:cs="Arial"/>
          <w:lang w:eastAsia="en-AU"/>
        </w:rPr>
        <w:t>Name_</w:t>
      </w:r>
      <w:r w:rsidRPr="00905347">
        <w:rPr>
          <w:rFonts w:eastAsia="Times New Roman"/>
          <w:lang w:eastAsia="en-AU"/>
        </w:rPr>
        <w:t>_________________________________________________</w:t>
      </w:r>
      <w:r w:rsidRPr="00905347">
        <w:rPr>
          <w:rFonts w:eastAsia="Times New Roman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>Year_______</w:t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>
        <w:rPr>
          <w:rFonts w:eastAsia="Times New Roman"/>
          <w:noProof/>
          <w:lang w:eastAsia="en-AU"/>
        </w:rPr>
        <w:drawing>
          <wp:inline distT="0" distB="0" distL="0" distR="0" wp14:anchorId="124A3309" wp14:editId="43948F40">
            <wp:extent cx="620395" cy="643890"/>
            <wp:effectExtent l="0" t="0" r="8255" b="3810"/>
            <wp:docPr id="3" name="Picture 3" descr="Description: S:\AdminShared\All Staff\Organisational Development\Crests, Letterhead, School Map,Fax Cover Sheet\SCHOOL LOGO NEW 2015\NARROGIN LOGO SHAPT CREST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S:\AdminShared\All Staff\Organisational Development\Crests, Letterhead, School Map,Fax Cover Sheet\SCHOOL LOGO NEW 2015\NARROGIN LOGO SHAPT CREST 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  <w:t xml:space="preserve">                       </w:t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3260"/>
        <w:gridCol w:w="3261"/>
        <w:gridCol w:w="2976"/>
        <w:gridCol w:w="3261"/>
      </w:tblGrid>
      <w:tr w:rsidR="00905347" w:rsidRPr="00905347" w:rsidTr="00A64E71">
        <w:trPr>
          <w:trHeight w:val="449"/>
        </w:trPr>
        <w:tc>
          <w:tcPr>
            <w:tcW w:w="3085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AUDIENCE AND PRESENTATION</w:t>
            </w:r>
          </w:p>
        </w:tc>
        <w:tc>
          <w:tcPr>
            <w:tcW w:w="3260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PUNCTUATION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CAPITALISATION</w:t>
            </w:r>
          </w:p>
        </w:tc>
        <w:tc>
          <w:tcPr>
            <w:tcW w:w="2976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SPELLING AND VOCABULARY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IDEAS</w:t>
            </w:r>
          </w:p>
        </w:tc>
      </w:tr>
      <w:tr w:rsidR="00905347" w:rsidRPr="00905347" w:rsidTr="00A64E71">
        <w:tc>
          <w:tcPr>
            <w:tcW w:w="3085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My handwriting is 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legible and any typed copies have no typing errors.</w:t>
            </w:r>
          </w:p>
        </w:tc>
        <w:tc>
          <w:tcPr>
            <w:tcW w:w="3260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a full stop at the end of each sentence.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capital letters for the first word of each sentence.</w:t>
            </w:r>
          </w:p>
        </w:tc>
        <w:tc>
          <w:tcPr>
            <w:tcW w:w="2976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the dictionary to spell the words I don’t know.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brainstorming and planning to organise my ideas.</w:t>
            </w:r>
          </w:p>
        </w:tc>
      </w:tr>
      <w:tr w:rsidR="00905347" w:rsidRPr="00905347" w:rsidTr="00A64E71">
        <w:tc>
          <w:tcPr>
            <w:tcW w:w="3085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written the title, my name and the date on my work.</w:t>
            </w:r>
          </w:p>
        </w:tc>
        <w:tc>
          <w:tcPr>
            <w:tcW w:w="3260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commas between words in a list.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capitals for proper nouns (the names of people, places and the days of the week).</w:t>
            </w:r>
          </w:p>
        </w:tc>
        <w:tc>
          <w:tcPr>
            <w:tcW w:w="2976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the correct terminology for this topic.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acted on suggestions from the teacher.</w:t>
            </w:r>
          </w:p>
        </w:tc>
      </w:tr>
      <w:tr w:rsidR="00905347" w:rsidRPr="00905347" w:rsidTr="00A64E71">
        <w:tc>
          <w:tcPr>
            <w:tcW w:w="3085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   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My sentences are complete, make sense and use the key words from the question.</w:t>
            </w:r>
          </w:p>
        </w:tc>
        <w:tc>
          <w:tcPr>
            <w:tcW w:w="3260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apostrophes to show contraction and possession.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capitalised the pronoun ‘I’.</w:t>
            </w:r>
          </w:p>
        </w:tc>
        <w:tc>
          <w:tcPr>
            <w:tcW w:w="2976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the correct homophones within my sentences: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your/you’re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there/their/they’re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allowed/aloud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Each paragraph only has one main idea. My ideas are in a logical order.</w:t>
            </w:r>
          </w:p>
        </w:tc>
      </w:tr>
      <w:tr w:rsidR="00905347" w:rsidRPr="00905347" w:rsidTr="00A64E71">
        <w:tc>
          <w:tcPr>
            <w:tcW w:w="3085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attempted all questions and presented them in the correct order</w:t>
            </w:r>
          </w:p>
        </w:tc>
        <w:tc>
          <w:tcPr>
            <w:tcW w:w="3260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a question mark after a question.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written the main body of the text using lower case letters.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2976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There is evidence of editing on my drafts.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linking words to connect my ideas.</w:t>
            </w:r>
          </w:p>
        </w:tc>
      </w:tr>
    </w:tbl>
    <w:p w:rsidR="00905347" w:rsidRPr="00905347" w:rsidRDefault="00905347" w:rsidP="00905347">
      <w:pPr>
        <w:rPr>
          <w:rFonts w:eastAsia="Times New Roman"/>
          <w:lang w:eastAsia="en-AU"/>
        </w:rPr>
      </w:pPr>
    </w:p>
    <w:p w:rsidR="00905347" w:rsidRPr="00905347" w:rsidRDefault="00905347" w:rsidP="00905347">
      <w:pPr>
        <w:rPr>
          <w:rFonts w:ascii="Arial" w:eastAsia="Times New Roman" w:hAnsi="Arial" w:cs="Arial"/>
          <w:lang w:eastAsia="en-AU"/>
        </w:rPr>
      </w:pPr>
      <w:r w:rsidRPr="00905347">
        <w:rPr>
          <w:rFonts w:ascii="Arial" w:eastAsia="Times New Roman" w:hAnsi="Arial" w:cs="Arial"/>
          <w:lang w:eastAsia="en-AU"/>
        </w:rPr>
        <w:t>I have carefully checked all of the above before submitting this piece of work.</w:t>
      </w:r>
    </w:p>
    <w:p w:rsidR="00905347" w:rsidRPr="00905347" w:rsidRDefault="00905347" w:rsidP="00905347">
      <w:pPr>
        <w:rPr>
          <w:rFonts w:ascii="Arial" w:eastAsia="Times New Roman" w:hAnsi="Arial" w:cs="Arial"/>
          <w:lang w:eastAsia="en-AU"/>
        </w:rPr>
      </w:pPr>
    </w:p>
    <w:p w:rsidR="00A11E92" w:rsidRDefault="00905347" w:rsidP="00905347">
      <w:pPr>
        <w:rPr>
          <w:rFonts w:ascii="Arial" w:hAnsi="Arial" w:cs="Arial"/>
          <w:sz w:val="22"/>
          <w:szCs w:val="22"/>
        </w:rPr>
      </w:pPr>
      <w:r w:rsidRPr="00905347">
        <w:rPr>
          <w:rFonts w:ascii="Arial" w:eastAsia="Times New Roman" w:hAnsi="Arial" w:cs="Arial"/>
          <w:lang w:eastAsia="en-AU"/>
        </w:rPr>
        <w:t xml:space="preserve">Signature:  _________________________________________      </w:t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  <w:t>Date:       /       / 2018</w:t>
      </w:r>
    </w:p>
    <w:sectPr w:rsidR="00A11E92" w:rsidSect="009053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6B34"/>
    <w:multiLevelType w:val="hybridMultilevel"/>
    <w:tmpl w:val="9BAA6A2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51D2C"/>
    <w:multiLevelType w:val="hybridMultilevel"/>
    <w:tmpl w:val="EDBC0B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930D3"/>
    <w:multiLevelType w:val="hybridMultilevel"/>
    <w:tmpl w:val="BA9EF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F723E"/>
    <w:multiLevelType w:val="hybridMultilevel"/>
    <w:tmpl w:val="5C7ECF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3699F"/>
    <w:multiLevelType w:val="hybridMultilevel"/>
    <w:tmpl w:val="AADE7E32"/>
    <w:lvl w:ilvl="0" w:tplc="493ACA04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20EC4"/>
    <w:multiLevelType w:val="hybridMultilevel"/>
    <w:tmpl w:val="60B8D77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D2445"/>
    <w:multiLevelType w:val="hybridMultilevel"/>
    <w:tmpl w:val="7E6EB786"/>
    <w:lvl w:ilvl="0" w:tplc="572819EA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760F7"/>
    <w:multiLevelType w:val="hybridMultilevel"/>
    <w:tmpl w:val="3CDC3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98"/>
    <w:rsid w:val="0000269F"/>
    <w:rsid w:val="00015652"/>
    <w:rsid w:val="00030D19"/>
    <w:rsid w:val="000A6BFE"/>
    <w:rsid w:val="000C0BFC"/>
    <w:rsid w:val="000E21B2"/>
    <w:rsid w:val="001031C9"/>
    <w:rsid w:val="00120FB1"/>
    <w:rsid w:val="001678F8"/>
    <w:rsid w:val="00171B97"/>
    <w:rsid w:val="00176239"/>
    <w:rsid w:val="00181A26"/>
    <w:rsid w:val="001944D3"/>
    <w:rsid w:val="001A00CA"/>
    <w:rsid w:val="001A06DF"/>
    <w:rsid w:val="001A4100"/>
    <w:rsid w:val="001D3C5F"/>
    <w:rsid w:val="002149F0"/>
    <w:rsid w:val="00247EF3"/>
    <w:rsid w:val="00257FF0"/>
    <w:rsid w:val="002679D2"/>
    <w:rsid w:val="00272F87"/>
    <w:rsid w:val="002B2623"/>
    <w:rsid w:val="002E38C8"/>
    <w:rsid w:val="0032496D"/>
    <w:rsid w:val="0033355A"/>
    <w:rsid w:val="00350AFD"/>
    <w:rsid w:val="00372E7D"/>
    <w:rsid w:val="0038189B"/>
    <w:rsid w:val="00384573"/>
    <w:rsid w:val="00391898"/>
    <w:rsid w:val="003951AD"/>
    <w:rsid w:val="003A195B"/>
    <w:rsid w:val="003A5D5A"/>
    <w:rsid w:val="00401C8C"/>
    <w:rsid w:val="004449E5"/>
    <w:rsid w:val="004C0CD4"/>
    <w:rsid w:val="004D1CA7"/>
    <w:rsid w:val="005046B7"/>
    <w:rsid w:val="00551028"/>
    <w:rsid w:val="00562D78"/>
    <w:rsid w:val="005A7C63"/>
    <w:rsid w:val="00667BEF"/>
    <w:rsid w:val="006E1AA2"/>
    <w:rsid w:val="007418B0"/>
    <w:rsid w:val="007C1173"/>
    <w:rsid w:val="007E5572"/>
    <w:rsid w:val="0085450F"/>
    <w:rsid w:val="008B08A7"/>
    <w:rsid w:val="00905347"/>
    <w:rsid w:val="00984734"/>
    <w:rsid w:val="00993E2A"/>
    <w:rsid w:val="009B2A44"/>
    <w:rsid w:val="009D6E40"/>
    <w:rsid w:val="00A10C72"/>
    <w:rsid w:val="00A11E92"/>
    <w:rsid w:val="00A17431"/>
    <w:rsid w:val="00A64E71"/>
    <w:rsid w:val="00A87B22"/>
    <w:rsid w:val="00B25B0C"/>
    <w:rsid w:val="00B45395"/>
    <w:rsid w:val="00B86FA2"/>
    <w:rsid w:val="00B97F4C"/>
    <w:rsid w:val="00BA10C2"/>
    <w:rsid w:val="00BC64F3"/>
    <w:rsid w:val="00BF54F1"/>
    <w:rsid w:val="00C1557E"/>
    <w:rsid w:val="00C45316"/>
    <w:rsid w:val="00CB4E53"/>
    <w:rsid w:val="00CB5AD1"/>
    <w:rsid w:val="00CC3291"/>
    <w:rsid w:val="00CE1514"/>
    <w:rsid w:val="00D259F6"/>
    <w:rsid w:val="00D27C76"/>
    <w:rsid w:val="00D6595C"/>
    <w:rsid w:val="00DE7460"/>
    <w:rsid w:val="00E4610A"/>
    <w:rsid w:val="00EC7E5D"/>
    <w:rsid w:val="00F27D42"/>
    <w:rsid w:val="00F74377"/>
    <w:rsid w:val="00F75B44"/>
    <w:rsid w:val="00FB0025"/>
    <w:rsid w:val="00F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1623"/>
  <w15:docId w15:val="{3BC4E2CE-C858-48A8-A9BD-904C2055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89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1898"/>
  </w:style>
  <w:style w:type="character" w:styleId="Hyperlink">
    <w:name w:val="Hyperlink"/>
    <w:basedOn w:val="DefaultParagraphFont"/>
    <w:uiPriority w:val="99"/>
    <w:unhideWhenUsed/>
    <w:rsid w:val="003918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E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5C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FB00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F27D42"/>
    <w:pPr>
      <w:spacing w:before="100" w:beforeAutospacing="1" w:after="100" w:afterAutospacing="1"/>
    </w:pPr>
    <w:rPr>
      <w:rFonts w:eastAsia="Times New Roman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257FF0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7546B-06E2-4946-BA56-D02D772FA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DE850F33</Template>
  <TotalTime>19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JASKIEWICZ Tania</dc:creator>
  <cp:lastModifiedBy>JACKSON Tara [Narrogin Senior High School]</cp:lastModifiedBy>
  <cp:revision>5</cp:revision>
  <cp:lastPrinted>2018-03-05T07:30:00Z</cp:lastPrinted>
  <dcterms:created xsi:type="dcterms:W3CDTF">2018-08-27T06:17:00Z</dcterms:created>
  <dcterms:modified xsi:type="dcterms:W3CDTF">2018-10-04T06:28:00Z</dcterms:modified>
</cp:coreProperties>
</file>