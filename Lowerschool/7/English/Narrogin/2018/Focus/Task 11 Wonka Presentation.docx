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A87B22" w:rsidP="00A87B22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inline distT="0" distB="0" distL="0" distR="0" wp14:anchorId="7EB3F762" wp14:editId="592669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>
        <w:rPr>
          <w:noProof/>
          <w:lang w:eastAsia="en-AU"/>
        </w:rPr>
        <w:drawing>
          <wp:inline distT="0" distB="0" distL="0" distR="0" wp14:anchorId="31AB54DB" wp14:editId="14E3363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758FF" w:rsidRDefault="00A87B22" w:rsidP="00A87B22">
      <w:pPr>
        <w:rPr>
          <w:rFonts w:ascii="Arial" w:hAnsi="Arial" w:cs="Arial"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</w:t>
      </w:r>
      <w:r w:rsidRPr="00A758FF">
        <w:rPr>
          <w:rFonts w:ascii="Arial" w:hAnsi="Arial" w:cs="Arial"/>
        </w:rPr>
        <w:t>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8F7F20" w:rsidRDefault="00391898" w:rsidP="00391898">
      <w:pPr>
        <w:jc w:val="center"/>
        <w:rPr>
          <w:rFonts w:ascii="Arial" w:hAnsi="Arial" w:cs="Arial"/>
          <w:b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YEAR </w:t>
      </w:r>
      <w:r w:rsidR="00F75B44" w:rsidRPr="00A87B22">
        <w:rPr>
          <w:rFonts w:ascii="Arial" w:hAnsi="Arial" w:cs="Arial"/>
          <w:b/>
          <w:sz w:val="22"/>
          <w:szCs w:val="22"/>
        </w:rPr>
        <w:t>7</w:t>
      </w:r>
      <w:r w:rsidRPr="00A87B22">
        <w:rPr>
          <w:rFonts w:ascii="Arial" w:hAnsi="Arial" w:cs="Arial"/>
          <w:b/>
          <w:sz w:val="22"/>
          <w:szCs w:val="22"/>
        </w:rPr>
        <w:t xml:space="preserve"> </w:t>
      </w:r>
      <w:r w:rsidR="00A87B22">
        <w:rPr>
          <w:rFonts w:ascii="Arial" w:hAnsi="Arial" w:cs="Arial"/>
          <w:b/>
          <w:sz w:val="22"/>
          <w:szCs w:val="22"/>
        </w:rPr>
        <w:t>FOCUS</w:t>
      </w:r>
      <w:r w:rsidRPr="00A87B22">
        <w:rPr>
          <w:rFonts w:ascii="Arial" w:hAnsi="Arial" w:cs="Arial"/>
          <w:b/>
          <w:sz w:val="22"/>
          <w:szCs w:val="22"/>
        </w:rPr>
        <w:t xml:space="preserve"> ENGLISH</w:t>
      </w:r>
      <w:r w:rsidR="00A87B22" w:rsidRPr="00A87B22">
        <w:rPr>
          <w:rFonts w:ascii="Arial" w:hAnsi="Arial" w:cs="Arial"/>
          <w:b/>
          <w:sz w:val="22"/>
          <w:szCs w:val="22"/>
        </w:rPr>
        <w:t xml:space="preserve"> </w:t>
      </w: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112F83">
        <w:rPr>
          <w:rFonts w:ascii="Arial" w:hAnsi="Arial" w:cs="Arial"/>
          <w:b/>
          <w:sz w:val="22"/>
          <w:szCs w:val="22"/>
        </w:rPr>
        <w:t>11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</w:p>
    <w:p w:rsidR="00391898" w:rsidRDefault="008F7F20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CHARLIE &amp; THE CHOCOLATE FACTORY PResentation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686"/>
      </w:tblGrid>
      <w:tr w:rsidR="008F7F20" w:rsidRPr="00FB0025" w:rsidTr="008F7F20">
        <w:tc>
          <w:tcPr>
            <w:tcW w:w="3227" w:type="dxa"/>
            <w:shd w:val="clear" w:color="auto" w:fill="auto"/>
          </w:tcPr>
          <w:p w:rsidR="008F7F20" w:rsidRPr="00A64E71" w:rsidRDefault="008F7F20" w:rsidP="008F7F20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 w:rsidRPr="00A64E7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Language</w:t>
            </w:r>
            <w:r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:</w:t>
            </w:r>
          </w:p>
          <w:p w:rsidR="008F7F20" w:rsidRDefault="008F7F20" w:rsidP="008F7F2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8F7F20" w:rsidRDefault="008F7F20" w:rsidP="008F7F20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030D1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Plan, rehearse and deliver presentations, selecting and sequencing appropriate content and multimodal elements to promote a point of view or enable a new way of seeing (ACELY1720)</w:t>
            </w:r>
          </w:p>
          <w:p w:rsidR="008F7F20" w:rsidRPr="00F27D42" w:rsidRDefault="008F7F20" w:rsidP="008F7F20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shd w:val="clear" w:color="auto" w:fill="auto"/>
          </w:tcPr>
          <w:p w:rsidR="008F7F20" w:rsidRDefault="008F7F20" w:rsidP="008F7F2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Literacy:</w:t>
            </w:r>
          </w:p>
          <w:p w:rsidR="008F7F20" w:rsidRDefault="008F7F20" w:rsidP="008F7F2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8F7F20" w:rsidRDefault="008F7F20" w:rsidP="008F7F20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Use interaction skills when discussing and presenting ideas and information, selecting body language, voice qualities and other elements to add interest and meaning</w:t>
            </w:r>
            <w:r w:rsidRPr="009B2A44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(ACELY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1804</w:t>
            </w:r>
            <w:r w:rsidRPr="009B2A44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:rsidR="008F7F20" w:rsidRDefault="008F7F20" w:rsidP="008F7F20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</w:p>
          <w:p w:rsidR="008F7F20" w:rsidRDefault="008F7F20" w:rsidP="008F7F20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8F7F20" w:rsidRPr="00FB0025" w:rsidRDefault="008F7F20" w:rsidP="008F7F20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030D19">
              <w:rPr>
                <w:rFonts w:ascii="Arial" w:hAnsi="Arial" w:cs="Arial"/>
                <w:sz w:val="18"/>
                <w:szCs w:val="18"/>
                <w:lang w:val="en"/>
              </w:rPr>
              <w:t>Consolidate a personal handwriting style that is legible, fluent and automatic and supports writing for extended periods (ACELY1727)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A87B22" w:rsidRDefault="00A87B22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  <w:p w:rsidR="001A00CA" w:rsidRDefault="008F7F20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</w:t>
            </w:r>
            <w:r w:rsidR="001A00CA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Students to compose an oral presentation outlining Willy Wonka’s latest creation! </w:t>
            </w:r>
          </w:p>
          <w:p w:rsidR="008F7F20" w:rsidRDefault="008F7F20" w:rsidP="001A00CA">
            <w:pPr>
              <w:rPr>
                <w:rFonts w:ascii="Arial" w:hAnsi="Arial" w:cs="Arial"/>
                <w:b/>
              </w:rPr>
            </w:pPr>
          </w:p>
          <w:p w:rsidR="001A00CA" w:rsidRDefault="008F7F20" w:rsidP="001A00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Instructions:</w:t>
            </w:r>
          </w:p>
          <w:p w:rsidR="00B817FC" w:rsidRDefault="00B817FC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4100" w:rsidRDefault="008F7F20" w:rsidP="001A0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the comprehension</w:t>
            </w:r>
            <w:r w:rsidR="00B817FC">
              <w:rPr>
                <w:rFonts w:ascii="Arial" w:hAnsi="Arial" w:cs="Arial"/>
                <w:sz w:val="22"/>
                <w:szCs w:val="22"/>
              </w:rPr>
              <w:t xml:space="preserve"> activities you completed in relation to </w:t>
            </w:r>
            <w:r w:rsidR="00B817FC" w:rsidRPr="00B817FC">
              <w:rPr>
                <w:rFonts w:ascii="Arial" w:hAnsi="Arial" w:cs="Arial"/>
                <w:i/>
                <w:sz w:val="22"/>
                <w:szCs w:val="22"/>
              </w:rPr>
              <w:t>Charlie and the Chocolate Factory</w:t>
            </w:r>
          </w:p>
          <w:p w:rsidR="00B817FC" w:rsidRPr="00B817FC" w:rsidRDefault="00B817FC" w:rsidP="001A0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the invention you chose to construct an 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dvert for.</w:t>
            </w:r>
          </w:p>
          <w:p w:rsidR="00B817FC" w:rsidRDefault="00B817FC" w:rsidP="00B817FC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(For example, Luminous lollies, Invisible chocolate bars, Wriggle sweets etc.)</w:t>
            </w:r>
          </w:p>
          <w:p w:rsidR="00B817FC" w:rsidRPr="00A758FF" w:rsidRDefault="00B817FC" w:rsidP="00A758FF">
            <w:pPr>
              <w:rPr>
                <w:rFonts w:ascii="Arial" w:hAnsi="Arial" w:cs="Arial"/>
                <w:sz w:val="22"/>
                <w:szCs w:val="22"/>
              </w:rPr>
            </w:pPr>
          </w:p>
          <w:p w:rsidR="00A758FF" w:rsidRDefault="00A758FF" w:rsidP="00A758F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B817FC" w:rsidRDefault="00A758FF" w:rsidP="00B817F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up a draft plan that describes your original invention under the following headings:</w:t>
            </w:r>
          </w:p>
          <w:p w:rsidR="00A758FF" w:rsidRDefault="00A758FF" w:rsidP="00A758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  <w:p w:rsidR="00A758FF" w:rsidRDefault="00A758FF" w:rsidP="00A758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Target audience</w:t>
            </w:r>
          </w:p>
          <w:p w:rsidR="00A758FF" w:rsidRDefault="00A758FF" w:rsidP="00A758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 claims (Facts &amp; Statistics)</w:t>
            </w:r>
          </w:p>
          <w:p w:rsidR="00A758FF" w:rsidRDefault="00A758FF" w:rsidP="00A758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Slogan</w:t>
            </w:r>
          </w:p>
          <w:p w:rsidR="00A758FF" w:rsidRDefault="00A758FF" w:rsidP="00A758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Recipe (Use the template on page 6-7)</w:t>
            </w:r>
          </w:p>
          <w:p w:rsidR="00A758FF" w:rsidRPr="00A758FF" w:rsidRDefault="00A758FF" w:rsidP="00A758FF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B817FC" w:rsidRDefault="00B817FC" w:rsidP="00B817F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 your ideas to a small group in the class.</w:t>
            </w:r>
          </w:p>
          <w:p w:rsidR="00B817FC" w:rsidRPr="00B817FC" w:rsidRDefault="00B817FC" w:rsidP="00B817FC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0CA" w:rsidRPr="00A87B22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0269F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C96DEB">
              <w:rPr>
                <w:rFonts w:ascii="Arial" w:hAnsi="Arial" w:cs="Arial"/>
                <w:b/>
                <w:sz w:val="22"/>
                <w:szCs w:val="22"/>
              </w:rPr>
              <w:t xml:space="preserve">Weighting: </w:t>
            </w:r>
            <w:r w:rsidR="008F7F20">
              <w:rPr>
                <w:rFonts w:ascii="Arial" w:hAnsi="Arial" w:cs="Arial"/>
                <w:b/>
                <w:sz w:val="22"/>
                <w:szCs w:val="22"/>
              </w:rPr>
              <w:t>Speaking &amp; Listening 10%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BC64F3" w:rsidRPr="008F7F20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  <w:r w:rsidR="008F7F20">
        <w:rPr>
          <w:rFonts w:ascii="Arial" w:hAnsi="Arial" w:cs="Arial"/>
          <w:sz w:val="18"/>
          <w:szCs w:val="18"/>
        </w:rPr>
        <w:t xml:space="preserve">Comprehension handouts; planning/drafts </w:t>
      </w:r>
    </w:p>
    <w:p w:rsidR="001A4100" w:rsidRDefault="001A4100" w:rsidP="00391898">
      <w:pPr>
        <w:rPr>
          <w:rFonts w:ascii="Arial" w:hAnsi="Arial" w:cs="Arial"/>
          <w:b/>
          <w:sz w:val="18"/>
          <w:szCs w:val="18"/>
        </w:rPr>
      </w:pPr>
    </w:p>
    <w:p w:rsidR="00A758FF" w:rsidRPr="00A758FF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8F7F20">
        <w:rPr>
          <w:rFonts w:ascii="Arial" w:hAnsi="Arial" w:cs="Arial"/>
          <w:sz w:val="18"/>
          <w:szCs w:val="18"/>
        </w:rPr>
        <w:t>Speaking &amp; Listening</w:t>
      </w:r>
    </w:p>
    <w:p w:rsidR="00A758FF" w:rsidRDefault="00A758F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5A7C63" w:rsidRDefault="005A7C63" w:rsidP="003A195B">
      <w:pPr>
        <w:rPr>
          <w:rFonts w:ascii="Arial" w:hAnsi="Arial" w:cs="Arial"/>
          <w:sz w:val="16"/>
          <w:szCs w:val="16"/>
        </w:rPr>
      </w:pPr>
    </w:p>
    <w:p w:rsidR="008F7F20" w:rsidRDefault="008F7F20" w:rsidP="003A195B">
      <w:pPr>
        <w:rPr>
          <w:rFonts w:ascii="Arial" w:hAnsi="Arial" w:cs="Arial"/>
          <w:sz w:val="16"/>
          <w:szCs w:val="16"/>
        </w:rPr>
      </w:pPr>
    </w:p>
    <w:p w:rsidR="008F7F20" w:rsidRDefault="008F7F20" w:rsidP="003A195B">
      <w:pPr>
        <w:rPr>
          <w:rFonts w:ascii="Arial" w:hAnsi="Arial" w:cs="Arial"/>
          <w:sz w:val="16"/>
          <w:szCs w:val="16"/>
        </w:rPr>
      </w:pPr>
    </w:p>
    <w:p w:rsidR="00EF6DB9" w:rsidRDefault="00EF6DB9" w:rsidP="003A195B">
      <w:pPr>
        <w:rPr>
          <w:rFonts w:ascii="Arial" w:hAnsi="Arial" w:cs="Arial"/>
          <w:sz w:val="16"/>
          <w:szCs w:val="16"/>
        </w:rPr>
      </w:pPr>
    </w:p>
    <w:p w:rsidR="00EF6DB9" w:rsidRDefault="00EF6DB9" w:rsidP="003A195B">
      <w:pPr>
        <w:rPr>
          <w:rFonts w:ascii="Arial" w:hAnsi="Arial" w:cs="Arial"/>
          <w:sz w:val="16"/>
          <w:szCs w:val="16"/>
        </w:rPr>
      </w:pPr>
    </w:p>
    <w:p w:rsidR="004D1CA7" w:rsidRDefault="004D1CA7" w:rsidP="003A195B">
      <w:pPr>
        <w:rPr>
          <w:rFonts w:ascii="Arial" w:hAnsi="Arial" w:cs="Arial"/>
          <w:b/>
          <w:sz w:val="20"/>
          <w:szCs w:val="20"/>
        </w:rPr>
      </w:pPr>
    </w:p>
    <w:p w:rsidR="008F7F20" w:rsidRDefault="008F7F20" w:rsidP="003A195B">
      <w:pPr>
        <w:rPr>
          <w:rFonts w:ascii="Arial" w:hAnsi="Arial" w:cs="Arial"/>
          <w:b/>
          <w:sz w:val="20"/>
          <w:szCs w:val="20"/>
        </w:rPr>
      </w:pPr>
    </w:p>
    <w:p w:rsidR="008F7F20" w:rsidRDefault="008F7F20" w:rsidP="003A195B">
      <w:pPr>
        <w:rPr>
          <w:rFonts w:ascii="Arial" w:hAnsi="Arial" w:cs="Arial"/>
          <w:b/>
          <w:sz w:val="20"/>
          <w:szCs w:val="20"/>
        </w:rPr>
      </w:pPr>
    </w:p>
    <w:p w:rsidR="00A758FF" w:rsidRDefault="00A758FF" w:rsidP="003A195B">
      <w:pPr>
        <w:rPr>
          <w:rFonts w:ascii="Arial" w:hAnsi="Arial" w:cs="Arial"/>
          <w:b/>
          <w:sz w:val="20"/>
          <w:szCs w:val="20"/>
        </w:rPr>
      </w:pPr>
    </w:p>
    <w:p w:rsidR="00A758FF" w:rsidRDefault="00A758FF" w:rsidP="003A195B">
      <w:pPr>
        <w:rPr>
          <w:rFonts w:ascii="Arial" w:hAnsi="Arial" w:cs="Arial"/>
          <w:b/>
          <w:sz w:val="20"/>
          <w:szCs w:val="20"/>
        </w:rPr>
      </w:pPr>
    </w:p>
    <w:p w:rsidR="008F7F20" w:rsidRDefault="008F7F20" w:rsidP="003A195B">
      <w:pPr>
        <w:rPr>
          <w:rFonts w:ascii="Arial" w:hAnsi="Arial" w:cs="Arial"/>
          <w:b/>
          <w:sz w:val="20"/>
          <w:szCs w:val="20"/>
        </w:rPr>
      </w:pPr>
    </w:p>
    <w:p w:rsidR="008F7F20" w:rsidRDefault="008F7F20" w:rsidP="008F7F20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1744"/>
        <w:gridCol w:w="1910"/>
        <w:gridCol w:w="1910"/>
        <w:gridCol w:w="2011"/>
        <w:gridCol w:w="1926"/>
      </w:tblGrid>
      <w:tr w:rsidR="008F7F20" w:rsidRPr="003A195B" w:rsidTr="008F7F20">
        <w:tc>
          <w:tcPr>
            <w:tcW w:w="112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F7F20" w:rsidRDefault="008F7F20" w:rsidP="008F7F2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F7F20" w:rsidRDefault="008F7F20" w:rsidP="008F7F2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Writing assessment criteria:</w:t>
            </w:r>
          </w:p>
          <w:p w:rsidR="008F7F20" w:rsidRPr="0033355A" w:rsidRDefault="008F7F20" w:rsidP="008F7F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7F20" w:rsidTr="008F7F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2679D2" w:rsidRDefault="008F7F20" w:rsidP="008F7F2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3A195B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8F7F20" w:rsidRPr="003A195B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8F7F20" w:rsidRPr="002679D2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3A195B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8F7F20" w:rsidRPr="003A195B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8F7F20" w:rsidRPr="002679D2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3A195B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8F7F20" w:rsidRPr="003A195B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8F7F20" w:rsidRPr="002679D2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3A195B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8F7F20" w:rsidRPr="003A195B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8F7F20" w:rsidRPr="002679D2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3A195B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8F7F20" w:rsidRPr="003A195B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8F7F20" w:rsidRPr="002679D2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8F7F20" w:rsidTr="008F7F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257FF0" w:rsidRDefault="008F7F20" w:rsidP="008F7F2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Creating and responding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Creates coherent and </w:t>
            </w: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br/>
              <w:t>well-structured texts for a range of purposes and audiences that use language features and images combined for particular effect.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structured texts for a range of purposes and audiences that use some language features and images for effect.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texts for particular purposes that combine language features and images.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texts that use some simple language features and images.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0D19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8F7F20" w:rsidTr="008F7F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257FF0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Communication skills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varied expression, using pace, pitch and pause to create interest and engagement of an audience.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varied expression, using pace, pitch and pause to engage an audience.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expression, and attempts to engage an audience.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with little expression and limited attempt to engage an audience.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D19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8F7F20" w:rsidTr="008F7F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257FF0" w:rsidRDefault="008F7F20" w:rsidP="008F7F2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Communication skills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Uses some body language including stance, gestures and eye contact to engage audience attention.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rPr>
                <w:rFonts w:ascii="Arial" w:hAnsi="Arial" w:cs="Arial"/>
                <w:sz w:val="18"/>
                <w:szCs w:val="18"/>
              </w:rPr>
            </w:pPr>
            <w:r w:rsidRPr="00030D19">
              <w:rPr>
                <w:rFonts w:ascii="Arial" w:eastAsia="Calibri" w:hAnsi="Arial" w:cs="Arial"/>
                <w:sz w:val="18"/>
                <w:szCs w:val="18"/>
                <w:lang w:val="en-US"/>
              </w:rPr>
              <w:t>Shows little attempt to engage audience through non-verbal means.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F20" w:rsidRPr="00030D19" w:rsidRDefault="008F7F20" w:rsidP="008F7F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D19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8F7F20" w:rsidRDefault="008F7F20" w:rsidP="008F7F20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8F7F20" w:rsidRPr="003A195B" w:rsidRDefault="008F7F20" w:rsidP="008F7F20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:rsidR="008F7F20" w:rsidRPr="003A195B" w:rsidRDefault="008F7F20" w:rsidP="008F7F20">
      <w:pPr>
        <w:rPr>
          <w:rFonts w:ascii="Arial" w:hAnsi="Arial" w:cs="Arial"/>
          <w:sz w:val="22"/>
          <w:szCs w:val="22"/>
          <w:lang w:val="en-US" w:eastAsia="en-US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p w:rsidR="00A11E92" w:rsidRPr="0085450F" w:rsidRDefault="00A11E92" w:rsidP="00993E2A">
      <w:pPr>
        <w:rPr>
          <w:rFonts w:ascii="Arial" w:hAnsi="Arial" w:cs="Arial"/>
          <w:sz w:val="18"/>
          <w:szCs w:val="18"/>
        </w:rPr>
      </w:pPr>
    </w:p>
    <w:p w:rsidR="00905347" w:rsidRPr="0085450F" w:rsidRDefault="00905347" w:rsidP="00905347">
      <w:pPr>
        <w:spacing w:after="200" w:line="276" w:lineRule="auto"/>
        <w:ind w:right="282"/>
        <w:rPr>
          <w:rFonts w:ascii="Arial" w:hAnsi="Arial" w:cs="Arial"/>
          <w:b/>
          <w:sz w:val="18"/>
          <w:szCs w:val="18"/>
          <w:u w:val="single"/>
        </w:rPr>
      </w:pPr>
      <w:r w:rsidRPr="0085450F">
        <w:rPr>
          <w:rFonts w:ascii="Arial" w:hAnsi="Arial" w:cs="Arial"/>
          <w:b/>
          <w:sz w:val="18"/>
          <w:szCs w:val="18"/>
          <w:u w:val="single"/>
        </w:rPr>
        <w:t>REFLECTION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905347" w:rsidRPr="0085450F" w:rsidTr="00A64E71"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need to improve on: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ENJOYED: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SPELLING WORDS: Write out the correct word three times</w:t>
            </w:r>
          </w:p>
        </w:tc>
      </w:tr>
      <w:tr w:rsidR="00905347" w:rsidRPr="0085450F" w:rsidTr="00A64E71">
        <w:trPr>
          <w:trHeight w:val="3170"/>
        </w:trPr>
        <w:tc>
          <w:tcPr>
            <w:tcW w:w="2685" w:type="dxa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905347" w:rsidRPr="0085450F" w:rsidTr="00A64E71">
        <w:trPr>
          <w:trHeight w:val="705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SELF REFLECTION WITH TEACHER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AREAS TO WORK ON IN MY NEXT ASSIGNMENT: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GRAMMAR:  Write out the correct grammar rule</w:t>
            </w:r>
          </w:p>
        </w:tc>
      </w:tr>
      <w:tr w:rsidR="00905347" w:rsidRPr="0085450F" w:rsidTr="00A64E71">
        <w:trPr>
          <w:trHeight w:val="5210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905347" w:rsidRPr="00905347" w:rsidRDefault="00905347" w:rsidP="00905347">
      <w:pPr>
        <w:rPr>
          <w:rFonts w:ascii="Arial" w:hAnsi="Arial" w:cs="Arial"/>
          <w:sz w:val="18"/>
          <w:szCs w:val="18"/>
        </w:rPr>
      </w:pPr>
    </w:p>
    <w:p w:rsidR="00905347" w:rsidRPr="00905347" w:rsidRDefault="00905347" w:rsidP="00905347">
      <w:pPr>
        <w:rPr>
          <w:rFonts w:ascii="Arial" w:hAnsi="Arial" w:cs="Arial"/>
          <w:b/>
          <w:sz w:val="20"/>
          <w:szCs w:val="20"/>
        </w:rPr>
        <w:sectPr w:rsidR="00905347" w:rsidRPr="00905347" w:rsidSect="0085450F">
          <w:pgSz w:w="11906" w:h="16838"/>
          <w:pgMar w:top="284" w:right="284" w:bottom="720" w:left="720" w:header="709" w:footer="709" w:gutter="0"/>
          <w:cols w:space="708"/>
          <w:docGrid w:linePitch="360"/>
        </w:sectPr>
      </w:pPr>
    </w:p>
    <w:p w:rsidR="00905347" w:rsidRPr="00905347" w:rsidRDefault="00905347" w:rsidP="00905347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</w:p>
    <w:p w:rsidR="00905347" w:rsidRPr="00905347" w:rsidRDefault="00905347" w:rsidP="00905347">
      <w:pPr>
        <w:ind w:firstLine="720"/>
        <w:rPr>
          <w:rFonts w:eastAsia="Times New Roman"/>
          <w:lang w:eastAsia="en-AU"/>
        </w:rPr>
      </w:pPr>
      <w:r w:rsidRPr="00905347">
        <w:rPr>
          <w:rFonts w:ascii="Arial" w:eastAsia="Times New Roman" w:hAnsi="Arial" w:cs="Arial"/>
          <w:b/>
          <w:u w:val="single"/>
          <w:lang w:eastAsia="en-AU"/>
        </w:rPr>
        <w:t>Writing: self-assessment checklist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(complete before submission)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b/>
          <w:lang w:eastAsia="en-AU"/>
        </w:rPr>
        <w:t xml:space="preserve">                                   </w:t>
      </w:r>
      <w:r w:rsidRPr="00905347">
        <w:rPr>
          <w:rFonts w:eastAsia="Times New Roman"/>
          <w:b/>
          <w:lang w:eastAsia="en-AU"/>
        </w:rPr>
        <w:tab/>
      </w:r>
      <w:r w:rsidRPr="00905347">
        <w:rPr>
          <w:rFonts w:eastAsia="Times New Roman"/>
          <w:b/>
          <w:lang w:eastAsia="en-AU"/>
        </w:rPr>
        <w:tab/>
        <w:t xml:space="preserve"> </w:t>
      </w:r>
      <w:r w:rsidRPr="00905347">
        <w:rPr>
          <w:rFonts w:ascii="Arial" w:eastAsia="Times New Roman" w:hAnsi="Arial" w:cs="Arial"/>
          <w:b/>
          <w:lang w:eastAsia="en-AU"/>
        </w:rPr>
        <w:t>Narrogin SHS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</w:t>
      </w:r>
      <w:r w:rsidRPr="00905347">
        <w:rPr>
          <w:rFonts w:ascii="Arial" w:eastAsia="Times New Roman" w:hAnsi="Arial" w:cs="Arial"/>
          <w:lang w:eastAsia="en-AU"/>
        </w:rPr>
        <w:t>Name_</w:t>
      </w:r>
      <w:r w:rsidRPr="00905347">
        <w:rPr>
          <w:rFonts w:eastAsia="Times New Roman"/>
          <w:lang w:eastAsia="en-AU"/>
        </w:rPr>
        <w:t>_________________________________________________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Year_______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>
        <w:rPr>
          <w:rFonts w:eastAsia="Times New Roman"/>
          <w:noProof/>
          <w:lang w:eastAsia="en-AU"/>
        </w:rPr>
        <w:drawing>
          <wp:inline distT="0" distB="0" distL="0" distR="0" wp14:anchorId="124A3309" wp14:editId="43948F40">
            <wp:extent cx="620395" cy="643890"/>
            <wp:effectExtent l="0" t="0" r="8255" b="3810"/>
            <wp:docPr id="3" name="Picture 3" descr="Description: 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           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905347" w:rsidRPr="00905347" w:rsidTr="00A64E71">
        <w:trPr>
          <w:trHeight w:val="449"/>
        </w:trPr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905347" w:rsidRPr="00905347" w:rsidRDefault="00905347" w:rsidP="00905347">
      <w:pPr>
        <w:rPr>
          <w:rFonts w:eastAsia="Times New Roman"/>
          <w:lang w:eastAsia="en-AU"/>
        </w:rPr>
      </w:pP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  <w:r w:rsidRPr="00905347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</w:p>
    <w:p w:rsidR="00A11E92" w:rsidRDefault="00905347" w:rsidP="00905347">
      <w:pPr>
        <w:rPr>
          <w:rFonts w:ascii="Arial" w:hAnsi="Arial" w:cs="Arial"/>
          <w:sz w:val="22"/>
          <w:szCs w:val="22"/>
        </w:rPr>
      </w:pPr>
      <w:r w:rsidRPr="00905347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  <w:t>Date:       /       / 2018</w:t>
      </w:r>
    </w:p>
    <w:sectPr w:rsidR="00A11E92" w:rsidSect="009053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06B2A"/>
    <w:multiLevelType w:val="hybridMultilevel"/>
    <w:tmpl w:val="A0124F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96EA8"/>
    <w:multiLevelType w:val="hybridMultilevel"/>
    <w:tmpl w:val="CF64D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0269F"/>
    <w:rsid w:val="00030D19"/>
    <w:rsid w:val="000A6BFE"/>
    <w:rsid w:val="000C0BFC"/>
    <w:rsid w:val="000E21B2"/>
    <w:rsid w:val="001031C9"/>
    <w:rsid w:val="00112F83"/>
    <w:rsid w:val="00120FB1"/>
    <w:rsid w:val="001678F8"/>
    <w:rsid w:val="00176239"/>
    <w:rsid w:val="00181A26"/>
    <w:rsid w:val="001944D3"/>
    <w:rsid w:val="001A00CA"/>
    <w:rsid w:val="001A06DF"/>
    <w:rsid w:val="001A4100"/>
    <w:rsid w:val="002149F0"/>
    <w:rsid w:val="00247EF3"/>
    <w:rsid w:val="00257FF0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84573"/>
    <w:rsid w:val="00391898"/>
    <w:rsid w:val="003951AD"/>
    <w:rsid w:val="003A195B"/>
    <w:rsid w:val="003A5D5A"/>
    <w:rsid w:val="00401C8C"/>
    <w:rsid w:val="004449E5"/>
    <w:rsid w:val="004C0CD4"/>
    <w:rsid w:val="004D1CA7"/>
    <w:rsid w:val="005046B7"/>
    <w:rsid w:val="00515964"/>
    <w:rsid w:val="00562D78"/>
    <w:rsid w:val="005A7C63"/>
    <w:rsid w:val="00667BEF"/>
    <w:rsid w:val="006E1AA2"/>
    <w:rsid w:val="007418B0"/>
    <w:rsid w:val="007C1173"/>
    <w:rsid w:val="007E5572"/>
    <w:rsid w:val="0085450F"/>
    <w:rsid w:val="008B08A7"/>
    <w:rsid w:val="008F7F20"/>
    <w:rsid w:val="00905347"/>
    <w:rsid w:val="00984734"/>
    <w:rsid w:val="00993E2A"/>
    <w:rsid w:val="009B2A44"/>
    <w:rsid w:val="009D6E40"/>
    <w:rsid w:val="009F1CEC"/>
    <w:rsid w:val="00A10C72"/>
    <w:rsid w:val="00A11E92"/>
    <w:rsid w:val="00A17431"/>
    <w:rsid w:val="00A64E71"/>
    <w:rsid w:val="00A758FF"/>
    <w:rsid w:val="00A87B22"/>
    <w:rsid w:val="00B25B0C"/>
    <w:rsid w:val="00B45395"/>
    <w:rsid w:val="00B817FC"/>
    <w:rsid w:val="00B86FA2"/>
    <w:rsid w:val="00B97F4C"/>
    <w:rsid w:val="00BA10C2"/>
    <w:rsid w:val="00BC64F3"/>
    <w:rsid w:val="00BF54F1"/>
    <w:rsid w:val="00C1557E"/>
    <w:rsid w:val="00C45316"/>
    <w:rsid w:val="00C96DEB"/>
    <w:rsid w:val="00CB4E53"/>
    <w:rsid w:val="00CB5AD1"/>
    <w:rsid w:val="00CC3291"/>
    <w:rsid w:val="00CE1514"/>
    <w:rsid w:val="00D259F6"/>
    <w:rsid w:val="00D27C76"/>
    <w:rsid w:val="00D6595C"/>
    <w:rsid w:val="00DE7460"/>
    <w:rsid w:val="00E4610A"/>
    <w:rsid w:val="00EC7E5D"/>
    <w:rsid w:val="00EF6DB9"/>
    <w:rsid w:val="00F27D42"/>
    <w:rsid w:val="00F74377"/>
    <w:rsid w:val="00F75B44"/>
    <w:rsid w:val="00FB0025"/>
    <w:rsid w:val="00FD2C9F"/>
    <w:rsid w:val="00F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9CB4"/>
  <w15:docId w15:val="{3BC4E2CE-C858-48A8-A9BD-904C205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257FF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A42AB-4D99-431C-96B1-9FC78287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2C642F3D</Template>
  <TotalTime>1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3</cp:revision>
  <cp:lastPrinted>2018-03-05T07:30:00Z</cp:lastPrinted>
  <dcterms:created xsi:type="dcterms:W3CDTF">2018-10-30T08:12:00Z</dcterms:created>
  <dcterms:modified xsi:type="dcterms:W3CDTF">2018-10-30T08:13:00Z</dcterms:modified>
</cp:coreProperties>
</file>