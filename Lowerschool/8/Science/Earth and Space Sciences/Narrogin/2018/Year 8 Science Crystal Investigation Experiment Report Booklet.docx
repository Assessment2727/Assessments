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1FF" w:rsidRPr="004A7EC3" w:rsidRDefault="004A7EC3">
      <w:pPr>
        <w:rPr>
          <w:b/>
        </w:rPr>
      </w:pPr>
      <w:r w:rsidRPr="004A7EC3">
        <w:rPr>
          <w:b/>
        </w:rPr>
        <w:t xml:space="preserve">Year 8 Science Crystal Investigation Experiment Report </w:t>
      </w:r>
      <w:proofErr w:type="gramStart"/>
      <w:r w:rsidRPr="004A7EC3">
        <w:rPr>
          <w:b/>
        </w:rPr>
        <w:t xml:space="preserve">Booklet  </w:t>
      </w:r>
      <w:r>
        <w:rPr>
          <w:b/>
        </w:rPr>
        <w:tab/>
      </w:r>
      <w:proofErr w:type="gramEnd"/>
      <w:r w:rsidRPr="004A7EC3">
        <w:rPr>
          <w:b/>
        </w:rPr>
        <w:t>Name: ________________</w:t>
      </w:r>
    </w:p>
    <w:p w:rsidR="004A7EC3" w:rsidRDefault="004A7EC3"/>
    <w:p w:rsidR="004A7EC3" w:rsidRDefault="004A7EC3">
      <w:r>
        <w:t>Title: _________________________________________________________________</w:t>
      </w:r>
    </w:p>
    <w:p w:rsidR="004A7EC3" w:rsidRDefault="004A7EC3"/>
    <w:p w:rsidR="004A7EC3" w:rsidRDefault="004A7EC3">
      <w:r>
        <w:t>Aim: ______________________________________________________________________________</w:t>
      </w:r>
    </w:p>
    <w:p w:rsidR="004A7EC3" w:rsidRDefault="004A7EC3">
      <w:r>
        <w:t>__________________________________________________________________________________</w:t>
      </w:r>
    </w:p>
    <w:p w:rsidR="004A7EC3" w:rsidRDefault="004A7EC3">
      <w:r>
        <w:t>__________________________________________________________________________________</w:t>
      </w:r>
    </w:p>
    <w:p w:rsidR="004A7EC3" w:rsidRDefault="004A7EC3"/>
    <w:p w:rsidR="004A7EC3" w:rsidRDefault="004A7EC3">
      <w:r>
        <w:t>Hypothesis: ________________________________________________________________________</w:t>
      </w:r>
    </w:p>
    <w:p w:rsidR="004A7EC3" w:rsidRDefault="004A7EC3">
      <w:r>
        <w:t>__________________________________________________________________________________</w:t>
      </w:r>
    </w:p>
    <w:p w:rsidR="004A7EC3" w:rsidRDefault="004A7EC3">
      <w:r>
        <w:t>__________________________________________________________________________________</w:t>
      </w:r>
    </w:p>
    <w:p w:rsidR="004A7EC3" w:rsidRDefault="004A7EC3"/>
    <w:p w:rsidR="004A7EC3" w:rsidRDefault="004A7EC3">
      <w:r>
        <w:t xml:space="preserve">Equipment: </w:t>
      </w:r>
    </w:p>
    <w:p w:rsidR="004A7EC3" w:rsidRDefault="004A7EC3"/>
    <w:p w:rsidR="004A7EC3" w:rsidRDefault="004A7EC3"/>
    <w:p w:rsidR="004A7EC3" w:rsidRDefault="004A7EC3"/>
    <w:p w:rsidR="004A7EC3" w:rsidRDefault="004A7EC3"/>
    <w:p w:rsidR="004A7EC3" w:rsidRDefault="004A7EC3"/>
    <w:p w:rsidR="004A7EC3" w:rsidRDefault="004A7EC3"/>
    <w:p w:rsidR="004A7EC3" w:rsidRDefault="004A7EC3">
      <w:r>
        <w:t>Procedure:</w:t>
      </w:r>
    </w:p>
    <w:p w:rsidR="004A7EC3" w:rsidRDefault="004A7EC3">
      <w:r>
        <w:br w:type="page"/>
      </w:r>
    </w:p>
    <w:p w:rsidR="004A7EC3" w:rsidRDefault="004A7EC3">
      <w:r>
        <w:lastRenderedPageBreak/>
        <w:t>Variables:</w:t>
      </w:r>
    </w:p>
    <w:p w:rsidR="004A7EC3" w:rsidRDefault="004A7EC3">
      <w:r>
        <w:t>Independent: ____________________________________________</w:t>
      </w:r>
    </w:p>
    <w:p w:rsidR="004A7EC3" w:rsidRDefault="004A7EC3"/>
    <w:p w:rsidR="004A7EC3" w:rsidRDefault="004A7EC3">
      <w:r>
        <w:t>Dependent: ____________________________________________</w:t>
      </w:r>
    </w:p>
    <w:p w:rsidR="004A7EC3" w:rsidRDefault="004A7EC3"/>
    <w:p w:rsidR="004A7EC3" w:rsidRDefault="004A7EC3">
      <w:r>
        <w:t xml:space="preserve">Controlled variables:  </w:t>
      </w:r>
      <w:r>
        <w:tab/>
        <w:t>___________________________________________</w:t>
      </w:r>
    </w:p>
    <w:p w:rsidR="004A7EC3" w:rsidRDefault="004A7EC3">
      <w:r>
        <w:tab/>
      </w:r>
      <w:r>
        <w:tab/>
      </w:r>
      <w:r>
        <w:tab/>
        <w:t>___________________________________________</w:t>
      </w:r>
    </w:p>
    <w:p w:rsidR="004A7EC3" w:rsidRDefault="004A7EC3">
      <w:r>
        <w:tab/>
      </w:r>
      <w:r>
        <w:tab/>
      </w:r>
      <w:r>
        <w:tab/>
        <w:t>___________________________________________</w:t>
      </w:r>
    </w:p>
    <w:p w:rsidR="004A7EC3" w:rsidRDefault="004A7EC3"/>
    <w:p w:rsidR="004A7EC3" w:rsidRDefault="004A7EC3">
      <w:r>
        <w:t>Results:</w:t>
      </w:r>
    </w:p>
    <w:p w:rsidR="004A7EC3" w:rsidRDefault="004A7EC3"/>
    <w:p w:rsidR="004A7EC3" w:rsidRDefault="004A7EC3"/>
    <w:p w:rsidR="004A7EC3" w:rsidRDefault="004A7EC3"/>
    <w:p w:rsidR="004A7EC3" w:rsidRDefault="004A7EC3"/>
    <w:p w:rsidR="004A7EC3" w:rsidRDefault="004A7EC3"/>
    <w:p w:rsidR="004A7EC3" w:rsidRDefault="004A7EC3"/>
    <w:p w:rsidR="004A7EC3" w:rsidRDefault="004A7EC3"/>
    <w:p w:rsidR="004A7EC3" w:rsidRDefault="004A7EC3"/>
    <w:p w:rsidR="004A7EC3" w:rsidRDefault="004A7EC3"/>
    <w:p w:rsidR="004A7EC3" w:rsidRDefault="004A7EC3"/>
    <w:p w:rsidR="004A7EC3" w:rsidRDefault="004A7EC3"/>
    <w:p w:rsidR="004A7EC3" w:rsidRDefault="004A7EC3"/>
    <w:p w:rsidR="004A7EC3" w:rsidRDefault="004A7EC3"/>
    <w:p w:rsidR="004A7EC3" w:rsidRDefault="004A7EC3"/>
    <w:p w:rsidR="004A7EC3" w:rsidRDefault="004A7EC3"/>
    <w:p w:rsidR="004A7EC3" w:rsidRDefault="004A7EC3"/>
    <w:p w:rsidR="004A7EC3" w:rsidRDefault="004A7EC3"/>
    <w:p w:rsidR="004A7EC3" w:rsidRDefault="004A7EC3">
      <w:r>
        <w:lastRenderedPageBreak/>
        <w:t>Graph: Cut and paste here</w:t>
      </w:r>
    </w:p>
    <w:p w:rsidR="004A7EC3" w:rsidRDefault="004A7EC3"/>
    <w:p w:rsidR="004A7EC3" w:rsidRDefault="004A7EC3"/>
    <w:p w:rsidR="004A7EC3" w:rsidRDefault="004A7EC3"/>
    <w:p w:rsidR="004A7EC3" w:rsidRDefault="004A7EC3"/>
    <w:p w:rsidR="004A7EC3" w:rsidRDefault="004A7EC3"/>
    <w:p w:rsidR="004A7EC3" w:rsidRDefault="004A7EC3"/>
    <w:p w:rsidR="004A7EC3" w:rsidRDefault="004A7EC3"/>
    <w:p w:rsidR="004A7EC3" w:rsidRDefault="004A7EC3"/>
    <w:p w:rsidR="004A7EC3" w:rsidRDefault="004A7EC3"/>
    <w:p w:rsidR="004A7EC3" w:rsidRDefault="004A7EC3"/>
    <w:p w:rsidR="004A7EC3" w:rsidRDefault="004A7EC3"/>
    <w:p w:rsidR="004A7EC3" w:rsidRDefault="004A7EC3"/>
    <w:p w:rsidR="004A7EC3" w:rsidRDefault="004A7EC3"/>
    <w:p w:rsidR="004A7EC3" w:rsidRDefault="004A7EC3"/>
    <w:p w:rsidR="004A7EC3" w:rsidRDefault="004A7EC3"/>
    <w:p w:rsidR="004A7EC3" w:rsidRDefault="004A7EC3"/>
    <w:p w:rsidR="004A7EC3" w:rsidRDefault="004A7EC3"/>
    <w:p w:rsidR="004A7EC3" w:rsidRDefault="004A7EC3"/>
    <w:p w:rsidR="004A7EC3" w:rsidRDefault="004A7EC3"/>
    <w:p w:rsidR="004A7EC3" w:rsidRDefault="004A7EC3"/>
    <w:p w:rsidR="004A7EC3" w:rsidRDefault="004A7EC3"/>
    <w:p w:rsidR="004A7EC3" w:rsidRDefault="004A7EC3"/>
    <w:p w:rsidR="004A7EC3" w:rsidRDefault="004A7EC3"/>
    <w:p w:rsidR="004A7EC3" w:rsidRDefault="004A7EC3"/>
    <w:p w:rsidR="004A7EC3" w:rsidRDefault="004A7EC3"/>
    <w:p w:rsidR="004A7EC3" w:rsidRDefault="004A7EC3"/>
    <w:p w:rsidR="004A7EC3" w:rsidRDefault="004A7EC3">
      <w:r>
        <w:lastRenderedPageBreak/>
        <w:t>Discussion: ________________________________________________________________________</w:t>
      </w:r>
    </w:p>
    <w:p w:rsidR="004A7EC3" w:rsidRDefault="004A7EC3">
      <w:r>
        <w:t>_________________________________________________________________________________</w:t>
      </w:r>
    </w:p>
    <w:p w:rsidR="004A7EC3" w:rsidRDefault="004A7EC3">
      <w:r>
        <w:t>_________________________________________________________________________________</w:t>
      </w:r>
    </w:p>
    <w:p w:rsidR="004A7EC3" w:rsidRDefault="004A7EC3">
      <w:r>
        <w:t>_________________________________________________________________________________</w:t>
      </w:r>
    </w:p>
    <w:p w:rsidR="004A7EC3" w:rsidRDefault="004A7EC3">
      <w:r>
        <w:t>_________________________________________________________________________________</w:t>
      </w:r>
    </w:p>
    <w:p w:rsidR="004A7EC3" w:rsidRDefault="004A7EC3">
      <w:r>
        <w:t>_________________________________________________________________________________</w:t>
      </w:r>
    </w:p>
    <w:p w:rsidR="004A7EC3" w:rsidRDefault="004A7EC3"/>
    <w:p w:rsidR="004A7EC3" w:rsidRDefault="004A7EC3"/>
    <w:p w:rsidR="004A7EC3" w:rsidRDefault="004A7EC3"/>
    <w:p w:rsidR="004A7EC3" w:rsidRDefault="004A7EC3"/>
    <w:p w:rsidR="004A7EC3" w:rsidRDefault="004A7EC3"/>
    <w:p w:rsidR="004A7EC3" w:rsidRDefault="004A7EC3">
      <w:r>
        <w:t>Conclusion: _______________________________________________________________________</w:t>
      </w:r>
    </w:p>
    <w:p w:rsidR="004A7EC3" w:rsidRDefault="004A7EC3">
      <w:r>
        <w:t>_________________________________________________________________________________</w:t>
      </w:r>
    </w:p>
    <w:p w:rsidR="004A7EC3" w:rsidRDefault="004A7EC3">
      <w:r>
        <w:t>_________________________________________________________________________________</w:t>
      </w:r>
    </w:p>
    <w:p w:rsidR="004A7EC3" w:rsidRDefault="004A7EC3">
      <w:r>
        <w:t>_________________________________________________________________________________</w:t>
      </w:r>
    </w:p>
    <w:p w:rsidR="004A7EC3" w:rsidRDefault="004A7EC3">
      <w:r>
        <w:t>_________________________________________________________________________________</w:t>
      </w:r>
    </w:p>
    <w:p w:rsidR="004A7EC3" w:rsidRDefault="004A7EC3"/>
    <w:p w:rsidR="004A7EC3" w:rsidRDefault="004A7EC3"/>
    <w:p w:rsidR="004A7EC3" w:rsidRDefault="004A7EC3"/>
    <w:p w:rsidR="004A7EC3" w:rsidRDefault="004A7EC3"/>
    <w:p w:rsidR="004A7EC3" w:rsidRDefault="004A7EC3"/>
    <w:p w:rsidR="004A7EC3" w:rsidRDefault="004A7EC3"/>
    <w:p w:rsidR="004A7EC3" w:rsidRDefault="004A7EC3"/>
    <w:p w:rsidR="004A7EC3" w:rsidRDefault="004A7EC3"/>
    <w:p w:rsidR="004A7EC3" w:rsidRDefault="004A7EC3"/>
    <w:p w:rsidR="004A7EC3" w:rsidRDefault="004A7EC3"/>
    <w:p w:rsidR="004A7EC3" w:rsidRDefault="004A7EC3" w:rsidP="002738B7">
      <w:pPr>
        <w:jc w:val="center"/>
      </w:pPr>
      <w:r>
        <w:rPr>
          <w:b/>
        </w:rPr>
        <w:t>END OF REPORT</w:t>
      </w:r>
      <w:bookmarkStart w:id="0" w:name="_GoBack"/>
      <w:bookmarkEnd w:id="0"/>
      <w:r>
        <w:tab/>
      </w:r>
      <w:r>
        <w:tab/>
      </w:r>
      <w:r>
        <w:tab/>
      </w:r>
    </w:p>
    <w:sectPr w:rsidR="004A7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EC3"/>
    <w:rsid w:val="000541FF"/>
    <w:rsid w:val="002738B7"/>
    <w:rsid w:val="004A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DAB18"/>
  <w15:chartTrackingRefBased/>
  <w15:docId w15:val="{FEAFA1CD-272E-4724-9704-96B47B547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DC17C2DB</Template>
  <TotalTime>6</TotalTime>
  <Pages>4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John [Narrogin Senior High School]</dc:creator>
  <cp:keywords/>
  <dc:description/>
  <cp:lastModifiedBy>JOHNSON John [Narrogin Senior High School]</cp:lastModifiedBy>
  <cp:revision>2</cp:revision>
  <dcterms:created xsi:type="dcterms:W3CDTF">2018-06-20T02:23:00Z</dcterms:created>
  <dcterms:modified xsi:type="dcterms:W3CDTF">2018-06-20T02:29:00Z</dcterms:modified>
</cp:coreProperties>
</file>